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r w:rsidRPr="004579C5">
        <w:rPr>
          <w:b/>
        </w:rPr>
        <w:t>ABSTRACT</w:t>
      </w:r>
    </w:p>
    <w:p w:rsidR="00B471C0" w:rsidRDefault="00B471C0" w:rsidP="00702262">
      <w:r>
        <w:t>LAST NAME, FIRST MIDDLE. Title here--Not all caps—only cap the first letter of the important words. (Under the direction of committee chair name, or co-chairs).</w:t>
      </w:r>
    </w:p>
    <w:p w:rsidR="00702262" w:rsidRDefault="00702262" w:rsidP="00702262"/>
    <w:p w:rsidR="00B471C0" w:rsidRDefault="00B471C0" w:rsidP="00702262">
      <w:pPr>
        <w:spacing w:line="480" w:lineRule="auto"/>
        <w:ind w:firstLine="720"/>
      </w:pPr>
      <w:r>
        <w:t>Start abstract text here. This text is double-spaced – or space ½ whatever the spacing is for the main body of your document. This is different than the secondary header that is above. The secondary header is single-spaced. Remember, max # of words is 600 for the ETD file.</w:t>
      </w:r>
    </w:p>
    <w:p w:rsidR="00973D96" w:rsidRDefault="0017676B" w:rsidP="009A6B31">
      <w:pPr>
        <w:jc w:val="center"/>
      </w:pPr>
      <w:r>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17676B">
        <w:lastRenderedPageBreak/>
        <w:t>Type thesis title here--</w:t>
      </w:r>
      <w:r w:rsidR="009A6B31">
        <w:t xml:space="preserve"> Not all caps—cap the first letter of the important words. If the title is long, it must be formatted in</w:t>
      </w:r>
      <w:r>
        <w:t xml:space="preserve"> an inverted pyramid like this</w:t>
      </w:r>
    </w:p>
    <w:p w:rsidR="009A6B31" w:rsidRDefault="009A6B31" w:rsidP="009A4196">
      <w:pPr>
        <w:jc w:val="center"/>
      </w:pPr>
    </w:p>
    <w:p w:rsidR="0017676B" w:rsidRDefault="0017676B" w:rsidP="009A4196">
      <w:pPr>
        <w:jc w:val="center"/>
      </w:pPr>
    </w:p>
    <w:p w:rsidR="009A6B31" w:rsidRDefault="009A6B31" w:rsidP="009A4196">
      <w:pPr>
        <w:jc w:val="center"/>
      </w:pPr>
      <w:proofErr w:type="gramStart"/>
      <w:r>
        <w:t>by</w:t>
      </w:r>
      <w:proofErr w:type="gramEnd"/>
    </w:p>
    <w:p w:rsidR="009A6B31" w:rsidRDefault="0017676B" w:rsidP="009A4196">
      <w:pPr>
        <w:jc w:val="center"/>
      </w:pPr>
      <w:r>
        <w:t>Your name</w:t>
      </w:r>
      <w:r w:rsidR="002F1016">
        <w:t xml:space="preserve"> (a</w:t>
      </w:r>
      <w:r w:rsidR="00555465">
        <w:t>s</w:t>
      </w:r>
      <w:r w:rsidR="002F1016">
        <w:t xml:space="preserve"> it</w:t>
      </w:r>
      <w:r w:rsidR="00555465">
        <w:t xml:space="preserve"> is</w:t>
      </w:r>
      <w:r>
        <w:t xml:space="preserve"> on file </w:t>
      </w:r>
      <w:r w:rsidR="002F1016">
        <w:t>with</w:t>
      </w:r>
      <w:r>
        <w:t xml:space="preserve"> NCSU</w:t>
      </w:r>
      <w:r w:rsidR="00555465">
        <w:t>)</w:t>
      </w:r>
    </w:p>
    <w:p w:rsidR="009A6B31" w:rsidRDefault="009A6B31" w:rsidP="009A4196">
      <w:pPr>
        <w:jc w:val="center"/>
      </w:pPr>
    </w:p>
    <w:p w:rsidR="0017676B" w:rsidRDefault="0017676B" w:rsidP="009A4196">
      <w:pPr>
        <w:jc w:val="center"/>
      </w:pPr>
    </w:p>
    <w:p w:rsidR="009A6B31" w:rsidRDefault="009A6B31" w:rsidP="009A4196">
      <w:pPr>
        <w:jc w:val="center"/>
      </w:pPr>
      <w:r>
        <w:t>A [dissertation or thesis] submitted to the Graduate Faculty of</w:t>
      </w:r>
    </w:p>
    <w:p w:rsidR="009A6B31" w:rsidRDefault="009A6B31" w:rsidP="009A4196">
      <w:pPr>
        <w:jc w:val="center"/>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9A4196">
      <w:pPr>
        <w:jc w:val="center"/>
      </w:pPr>
      <w:proofErr w:type="gramStart"/>
      <w:r>
        <w:t>i</w:t>
      </w:r>
      <w:r w:rsidR="009A6B31">
        <w:t>n</w:t>
      </w:r>
      <w:proofErr w:type="gramEnd"/>
      <w:r w:rsidR="009A6B31">
        <w:t xml:space="preserve"> partial fulfillment of the </w:t>
      </w:r>
    </w:p>
    <w:p w:rsidR="009A6B31" w:rsidRDefault="00B3374E" w:rsidP="009A4196">
      <w:pPr>
        <w:jc w:val="center"/>
      </w:pPr>
      <w:proofErr w:type="gramStart"/>
      <w:r>
        <w:t>r</w:t>
      </w:r>
      <w:r w:rsidR="009A6B31">
        <w:t>equirements</w:t>
      </w:r>
      <w:proofErr w:type="gramEnd"/>
      <w:r w:rsidR="009A6B31">
        <w:t xml:space="preserve"> for the degree of</w:t>
      </w:r>
    </w:p>
    <w:p w:rsidR="009A6B31" w:rsidRDefault="009A6B31" w:rsidP="009A4196">
      <w:pPr>
        <w:jc w:val="center"/>
      </w:pPr>
      <w:r>
        <w:t>[Name of degree]</w:t>
      </w:r>
    </w:p>
    <w:p w:rsidR="009A6B31" w:rsidRDefault="009A6B31" w:rsidP="009A4196">
      <w:pPr>
        <w:jc w:val="center"/>
      </w:pPr>
    </w:p>
    <w:p w:rsidR="009A6B31" w:rsidRDefault="009A6B31" w:rsidP="009A4196">
      <w:pPr>
        <w:jc w:val="center"/>
      </w:pPr>
      <w:r>
        <w:t>[Name of degree program -- NOT “Department of”]</w:t>
      </w:r>
    </w:p>
    <w:p w:rsidR="009A6B31" w:rsidRDefault="009A6B31"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2015</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17676B" w:rsidP="009A4196">
      <w:r>
        <w:t>Insert committee member name</w:t>
      </w:r>
      <w:r>
        <w:tab/>
      </w:r>
      <w:r>
        <w:tab/>
      </w:r>
      <w:r>
        <w:tab/>
        <w:t>Insert c</w:t>
      </w:r>
      <w:r w:rsidR="009A6B31">
        <w:t>ommittee member name</w:t>
      </w:r>
    </w:p>
    <w:p w:rsidR="009A6B31" w:rsidRDefault="009A6B31" w:rsidP="009A4196">
      <w:r>
        <w:t>Committee Chair</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17676B" w:rsidP="009A4196">
      <w:r>
        <w:t>Insert c</w:t>
      </w:r>
      <w:r w:rsidR="009A6B31">
        <w:t>ommittee member name</w:t>
      </w:r>
      <w:r w:rsidR="004579C5">
        <w:tab/>
      </w:r>
      <w:r w:rsidR="004579C5">
        <w:tab/>
      </w:r>
      <w:r w:rsidR="004579C5">
        <w:tab/>
        <w:t>Insert committee member name</w:t>
      </w:r>
    </w:p>
    <w:p w:rsidR="004579C5" w:rsidRDefault="004579C5" w:rsidP="009A6B31">
      <w:pPr>
        <w:spacing w:line="480" w:lineRule="auto"/>
        <w:sectPr w:rsidR="004579C5" w:rsidSect="005469F6">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4579C5" w:rsidRDefault="00DC60C0" w:rsidP="004579C5">
      <w:pPr>
        <w:pStyle w:val="Footer"/>
        <w:tabs>
          <w:tab w:val="clear" w:pos="4320"/>
          <w:tab w:val="clear" w:pos="8640"/>
        </w:tabs>
        <w:spacing w:line="480" w:lineRule="auto"/>
      </w:pPr>
      <w:r>
        <w:t>[Insert your d</w:t>
      </w:r>
      <w:r w:rsidR="004579C5">
        <w:t>edication text here or delete this optional page.]</w:t>
      </w:r>
    </w:p>
    <w:p w:rsidR="004579C5" w:rsidRPr="004579C5" w:rsidRDefault="004579C5" w:rsidP="004579C5">
      <w:pPr>
        <w:spacing w:line="480" w:lineRule="auto"/>
        <w:jc w:val="center"/>
        <w:rPr>
          <w:b/>
        </w:rPr>
      </w:pPr>
      <w:r>
        <w:br w:type="page"/>
      </w:r>
      <w:r w:rsidRPr="004579C5">
        <w:rPr>
          <w:b/>
        </w:rPr>
        <w:lastRenderedPageBreak/>
        <w:t>BIOGRAPHY</w:t>
      </w:r>
    </w:p>
    <w:p w:rsidR="004579C5" w:rsidRDefault="004579C5" w:rsidP="004579C5">
      <w:pPr>
        <w:pStyle w:val="Footer"/>
        <w:tabs>
          <w:tab w:val="clear" w:pos="4320"/>
          <w:tab w:val="clear" w:pos="8640"/>
        </w:tabs>
        <w:spacing w:line="480" w:lineRule="auto"/>
      </w:pPr>
      <w:r>
        <w:t xml:space="preserve">[Insert your </w:t>
      </w:r>
      <w:r w:rsidR="00DC60C0">
        <w:t>required b</w:t>
      </w:r>
      <w:r>
        <w:t>iography text here</w:t>
      </w:r>
      <w:r w:rsidR="00DC60C0">
        <w:t>.</w:t>
      </w:r>
      <w:r>
        <w:t>]</w:t>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ACKNOWLEDGMENTS</w:t>
      </w:r>
    </w:p>
    <w:p w:rsidR="004579C5" w:rsidRDefault="00DC60C0" w:rsidP="004579C5">
      <w:pPr>
        <w:pStyle w:val="Footer"/>
        <w:tabs>
          <w:tab w:val="clear" w:pos="4320"/>
          <w:tab w:val="clear" w:pos="8640"/>
        </w:tabs>
        <w:spacing w:line="480" w:lineRule="auto"/>
      </w:pPr>
      <w:r>
        <w:t>[Insert your a</w:t>
      </w:r>
      <w:r w:rsidR="004579C5">
        <w:t>cknowledgements text here or delete this optional page.]</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D41BBD" w:rsidRDefault="002D29FB">
      <w:pPr>
        <w:pStyle w:val="TOC1"/>
        <w:tabs>
          <w:tab w:val="right" w:leader="dot" w:pos="8990"/>
        </w:tabs>
        <w:rPr>
          <w:noProof/>
        </w:rPr>
      </w:pPr>
      <w:r>
        <w:rPr>
          <w:b/>
        </w:rPr>
        <w:fldChar w:fldCharType="begin"/>
      </w:r>
      <w:r>
        <w:rPr>
          <w:b/>
        </w:rPr>
        <w:instrText xml:space="preserve"> TOC \o "1-3" \h \z \u </w:instrText>
      </w:r>
      <w:r>
        <w:rPr>
          <w:b/>
        </w:rPr>
        <w:fldChar w:fldCharType="separate"/>
      </w:r>
      <w:hyperlink w:anchor="_Toc465469026" w:history="1">
        <w:r w:rsidR="00D41BBD" w:rsidRPr="00465A87">
          <w:rPr>
            <w:rStyle w:val="Hyperlink"/>
            <w:noProof/>
          </w:rPr>
          <w:t xml:space="preserve"> Chapter 1: Introduction</w:t>
        </w:r>
        <w:r w:rsidR="00D41BBD">
          <w:rPr>
            <w:noProof/>
            <w:webHidden/>
          </w:rPr>
          <w:tab/>
        </w:r>
        <w:r w:rsidR="00D41BBD">
          <w:rPr>
            <w:noProof/>
            <w:webHidden/>
          </w:rPr>
          <w:fldChar w:fldCharType="begin"/>
        </w:r>
        <w:r w:rsidR="00D41BBD">
          <w:rPr>
            <w:noProof/>
            <w:webHidden/>
          </w:rPr>
          <w:instrText xml:space="preserve"> PAGEREF _Toc465469026 \h </w:instrText>
        </w:r>
        <w:r w:rsidR="00D41BBD">
          <w:rPr>
            <w:noProof/>
            <w:webHidden/>
          </w:rPr>
        </w:r>
        <w:r w:rsidR="00D41BBD">
          <w:rPr>
            <w:noProof/>
            <w:webHidden/>
          </w:rPr>
          <w:fldChar w:fldCharType="separate"/>
        </w:r>
        <w:r w:rsidR="00FB78D0">
          <w:rPr>
            <w:noProof/>
            <w:webHidden/>
          </w:rPr>
          <w:t>9</w:t>
        </w:r>
        <w:r w:rsidR="00D41BBD">
          <w:rPr>
            <w:noProof/>
            <w:webHidden/>
          </w:rPr>
          <w:fldChar w:fldCharType="end"/>
        </w:r>
      </w:hyperlink>
    </w:p>
    <w:p w:rsidR="00D41BBD" w:rsidRDefault="00D41BBD">
      <w:pPr>
        <w:pStyle w:val="TOC2"/>
        <w:tabs>
          <w:tab w:val="left" w:pos="880"/>
          <w:tab w:val="right" w:leader="dot" w:pos="8990"/>
        </w:tabs>
        <w:rPr>
          <w:noProof/>
        </w:rPr>
      </w:pPr>
      <w:hyperlink w:anchor="_Toc465469027" w:history="1">
        <w:r w:rsidRPr="00465A87">
          <w:rPr>
            <w:rStyle w:val="Hyperlink"/>
            <w:noProof/>
          </w:rPr>
          <w:t>1.1</w:t>
        </w:r>
        <w:r>
          <w:rPr>
            <w:noProof/>
          </w:rPr>
          <w:tab/>
        </w:r>
        <w:r w:rsidRPr="00465A87">
          <w:rPr>
            <w:rStyle w:val="Hyperlink"/>
            <w:noProof/>
          </w:rPr>
          <w:t>Voltage Dependent States</w:t>
        </w:r>
        <w:r>
          <w:rPr>
            <w:noProof/>
            <w:webHidden/>
          </w:rPr>
          <w:tab/>
        </w:r>
        <w:r>
          <w:rPr>
            <w:noProof/>
            <w:webHidden/>
          </w:rPr>
          <w:fldChar w:fldCharType="begin"/>
        </w:r>
        <w:r>
          <w:rPr>
            <w:noProof/>
            <w:webHidden/>
          </w:rPr>
          <w:instrText xml:space="preserve"> PAGEREF _Toc465469027 \h </w:instrText>
        </w:r>
        <w:r>
          <w:rPr>
            <w:noProof/>
            <w:webHidden/>
          </w:rPr>
        </w:r>
        <w:r>
          <w:rPr>
            <w:noProof/>
            <w:webHidden/>
          </w:rPr>
          <w:fldChar w:fldCharType="separate"/>
        </w:r>
        <w:r w:rsidR="00FB78D0">
          <w:rPr>
            <w:noProof/>
            <w:webHidden/>
          </w:rPr>
          <w:t>9</w:t>
        </w:r>
        <w:r>
          <w:rPr>
            <w:noProof/>
            <w:webHidden/>
          </w:rPr>
          <w:fldChar w:fldCharType="end"/>
        </w:r>
      </w:hyperlink>
    </w:p>
    <w:p w:rsidR="00D41BBD" w:rsidRDefault="00D41BBD">
      <w:pPr>
        <w:pStyle w:val="TOC2"/>
        <w:tabs>
          <w:tab w:val="left" w:pos="880"/>
          <w:tab w:val="right" w:leader="dot" w:pos="8990"/>
        </w:tabs>
        <w:rPr>
          <w:noProof/>
        </w:rPr>
      </w:pPr>
      <w:hyperlink w:anchor="_Toc465469028" w:history="1">
        <w:r w:rsidRPr="00465A87">
          <w:rPr>
            <w:rStyle w:val="Hyperlink"/>
            <w:noProof/>
          </w:rPr>
          <w:t>1.2</w:t>
        </w:r>
        <w:r>
          <w:rPr>
            <w:noProof/>
          </w:rPr>
          <w:tab/>
        </w:r>
        <w:r w:rsidRPr="00465A87">
          <w:rPr>
            <w:rStyle w:val="Hyperlink"/>
            <w:noProof/>
          </w:rPr>
          <w:t>Voltage Independent States</w:t>
        </w:r>
        <w:r>
          <w:rPr>
            <w:noProof/>
            <w:webHidden/>
          </w:rPr>
          <w:tab/>
        </w:r>
        <w:r>
          <w:rPr>
            <w:noProof/>
            <w:webHidden/>
          </w:rPr>
          <w:fldChar w:fldCharType="begin"/>
        </w:r>
        <w:r>
          <w:rPr>
            <w:noProof/>
            <w:webHidden/>
          </w:rPr>
          <w:instrText xml:space="preserve"> PAGEREF _Toc465469028 \h </w:instrText>
        </w:r>
        <w:r>
          <w:rPr>
            <w:noProof/>
            <w:webHidden/>
          </w:rPr>
        </w:r>
        <w:r>
          <w:rPr>
            <w:noProof/>
            <w:webHidden/>
          </w:rPr>
          <w:fldChar w:fldCharType="separate"/>
        </w:r>
        <w:r w:rsidR="00FB78D0">
          <w:rPr>
            <w:noProof/>
            <w:webHidden/>
          </w:rPr>
          <w:t>11</w:t>
        </w:r>
        <w:r>
          <w:rPr>
            <w:noProof/>
            <w:webHidden/>
          </w:rPr>
          <w:fldChar w:fldCharType="end"/>
        </w:r>
      </w:hyperlink>
    </w:p>
    <w:p w:rsidR="00D41BBD" w:rsidRDefault="00D41BBD">
      <w:pPr>
        <w:pStyle w:val="TOC2"/>
        <w:tabs>
          <w:tab w:val="left" w:pos="880"/>
          <w:tab w:val="right" w:leader="dot" w:pos="8990"/>
        </w:tabs>
        <w:rPr>
          <w:noProof/>
        </w:rPr>
      </w:pPr>
      <w:hyperlink w:anchor="_Toc465469029" w:history="1">
        <w:r w:rsidRPr="00465A87">
          <w:rPr>
            <w:rStyle w:val="Hyperlink"/>
            <w:noProof/>
          </w:rPr>
          <w:t>1.3</w:t>
        </w:r>
        <w:r>
          <w:rPr>
            <w:noProof/>
          </w:rPr>
          <w:tab/>
        </w:r>
        <w:r w:rsidRPr="00465A87">
          <w:rPr>
            <w:rStyle w:val="Hyperlink"/>
            <w:noProof/>
          </w:rPr>
          <w:t>Intra-Operation Dynamic Voltage Scaling</w:t>
        </w:r>
        <w:r>
          <w:rPr>
            <w:noProof/>
            <w:webHidden/>
          </w:rPr>
          <w:tab/>
        </w:r>
        <w:r>
          <w:rPr>
            <w:noProof/>
            <w:webHidden/>
          </w:rPr>
          <w:fldChar w:fldCharType="begin"/>
        </w:r>
        <w:r>
          <w:rPr>
            <w:noProof/>
            <w:webHidden/>
          </w:rPr>
          <w:instrText xml:space="preserve"> PAGEREF _Toc465469029 \h </w:instrText>
        </w:r>
        <w:r>
          <w:rPr>
            <w:noProof/>
            <w:webHidden/>
          </w:rPr>
        </w:r>
        <w:r>
          <w:rPr>
            <w:noProof/>
            <w:webHidden/>
          </w:rPr>
          <w:fldChar w:fldCharType="separate"/>
        </w:r>
        <w:r w:rsidR="00FB78D0">
          <w:rPr>
            <w:noProof/>
            <w:webHidden/>
          </w:rPr>
          <w:t>13</w:t>
        </w:r>
        <w:r>
          <w:rPr>
            <w:noProof/>
            <w:webHidden/>
          </w:rPr>
          <w:fldChar w:fldCharType="end"/>
        </w:r>
      </w:hyperlink>
    </w:p>
    <w:p w:rsidR="00D41BBD" w:rsidRDefault="00D41BBD">
      <w:pPr>
        <w:pStyle w:val="TOC1"/>
        <w:tabs>
          <w:tab w:val="right" w:leader="dot" w:pos="8990"/>
        </w:tabs>
        <w:rPr>
          <w:noProof/>
        </w:rPr>
      </w:pPr>
      <w:hyperlink w:anchor="_Toc465469030" w:history="1">
        <w:r w:rsidRPr="00465A87">
          <w:rPr>
            <w:rStyle w:val="Hyperlink"/>
            <w:noProof/>
          </w:rPr>
          <w:t xml:space="preserve"> Chapter 2: System Definition and Related Work</w:t>
        </w:r>
        <w:r>
          <w:rPr>
            <w:noProof/>
            <w:webHidden/>
          </w:rPr>
          <w:tab/>
        </w:r>
        <w:r>
          <w:rPr>
            <w:noProof/>
            <w:webHidden/>
          </w:rPr>
          <w:fldChar w:fldCharType="begin"/>
        </w:r>
        <w:r>
          <w:rPr>
            <w:noProof/>
            <w:webHidden/>
          </w:rPr>
          <w:instrText xml:space="preserve"> PAGEREF _Toc465469030 \h </w:instrText>
        </w:r>
        <w:r>
          <w:rPr>
            <w:noProof/>
            <w:webHidden/>
          </w:rPr>
        </w:r>
        <w:r>
          <w:rPr>
            <w:noProof/>
            <w:webHidden/>
          </w:rPr>
          <w:fldChar w:fldCharType="separate"/>
        </w:r>
        <w:r w:rsidR="00FB78D0">
          <w:rPr>
            <w:noProof/>
            <w:webHidden/>
          </w:rPr>
          <w:t>16</w:t>
        </w:r>
        <w:r>
          <w:rPr>
            <w:noProof/>
            <w:webHidden/>
          </w:rPr>
          <w:fldChar w:fldCharType="end"/>
        </w:r>
      </w:hyperlink>
    </w:p>
    <w:p w:rsidR="00D41BBD" w:rsidRDefault="00D41BBD">
      <w:pPr>
        <w:pStyle w:val="TOC2"/>
        <w:tabs>
          <w:tab w:val="left" w:pos="880"/>
          <w:tab w:val="right" w:leader="dot" w:pos="8990"/>
        </w:tabs>
        <w:rPr>
          <w:noProof/>
        </w:rPr>
      </w:pPr>
      <w:hyperlink w:anchor="_Toc465469031" w:history="1">
        <w:r w:rsidRPr="00465A87">
          <w:rPr>
            <w:rStyle w:val="Hyperlink"/>
            <w:noProof/>
          </w:rPr>
          <w:t>2.1</w:t>
        </w:r>
        <w:r>
          <w:rPr>
            <w:noProof/>
          </w:rPr>
          <w:tab/>
        </w:r>
        <w:r w:rsidRPr="00465A87">
          <w:rPr>
            <w:rStyle w:val="Hyperlink"/>
            <w:noProof/>
          </w:rPr>
          <w:t>Power Supplies</w:t>
        </w:r>
        <w:r>
          <w:rPr>
            <w:noProof/>
            <w:webHidden/>
          </w:rPr>
          <w:tab/>
        </w:r>
        <w:r>
          <w:rPr>
            <w:noProof/>
            <w:webHidden/>
          </w:rPr>
          <w:fldChar w:fldCharType="begin"/>
        </w:r>
        <w:r>
          <w:rPr>
            <w:noProof/>
            <w:webHidden/>
          </w:rPr>
          <w:instrText xml:space="preserve"> PAGEREF _Toc465469031 \h </w:instrText>
        </w:r>
        <w:r>
          <w:rPr>
            <w:noProof/>
            <w:webHidden/>
          </w:rPr>
        </w:r>
        <w:r>
          <w:rPr>
            <w:noProof/>
            <w:webHidden/>
          </w:rPr>
          <w:fldChar w:fldCharType="separate"/>
        </w:r>
        <w:r w:rsidR="00FB78D0">
          <w:rPr>
            <w:noProof/>
            <w:webHidden/>
          </w:rPr>
          <w:t>16</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32" w:history="1">
        <w:r w:rsidRPr="00465A87">
          <w:rPr>
            <w:rStyle w:val="Hyperlink"/>
            <w:noProof/>
          </w:rPr>
          <w:t>2.1.1</w:t>
        </w:r>
        <w:r>
          <w:rPr>
            <w:rFonts w:cstheme="minorBidi"/>
            <w:noProof/>
          </w:rPr>
          <w:tab/>
        </w:r>
        <w:r w:rsidRPr="00465A87">
          <w:rPr>
            <w:rStyle w:val="Hyperlink"/>
            <w:noProof/>
          </w:rPr>
          <w:t>Linear / Low-Dropout Regulator (LDO)</w:t>
        </w:r>
        <w:r>
          <w:rPr>
            <w:noProof/>
            <w:webHidden/>
          </w:rPr>
          <w:tab/>
        </w:r>
        <w:r>
          <w:rPr>
            <w:noProof/>
            <w:webHidden/>
          </w:rPr>
          <w:fldChar w:fldCharType="begin"/>
        </w:r>
        <w:r>
          <w:rPr>
            <w:noProof/>
            <w:webHidden/>
          </w:rPr>
          <w:instrText xml:space="preserve"> PAGEREF _Toc465469032 \h </w:instrText>
        </w:r>
        <w:r>
          <w:rPr>
            <w:noProof/>
            <w:webHidden/>
          </w:rPr>
        </w:r>
        <w:r>
          <w:rPr>
            <w:noProof/>
            <w:webHidden/>
          </w:rPr>
          <w:fldChar w:fldCharType="separate"/>
        </w:r>
        <w:r w:rsidR="00FB78D0">
          <w:rPr>
            <w:noProof/>
            <w:webHidden/>
          </w:rPr>
          <w:t>16</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33" w:history="1">
        <w:r w:rsidRPr="00465A87">
          <w:rPr>
            <w:rStyle w:val="Hyperlink"/>
            <w:noProof/>
          </w:rPr>
          <w:t>2.1.2</w:t>
        </w:r>
        <w:r>
          <w:rPr>
            <w:rFonts w:cstheme="minorBidi"/>
            <w:noProof/>
          </w:rPr>
          <w:tab/>
        </w:r>
        <w:r w:rsidRPr="00465A87">
          <w:rPr>
            <w:rStyle w:val="Hyperlink"/>
            <w:noProof/>
          </w:rPr>
          <w:t>Charge Pump</w:t>
        </w:r>
        <w:r>
          <w:rPr>
            <w:noProof/>
            <w:webHidden/>
          </w:rPr>
          <w:tab/>
        </w:r>
        <w:r>
          <w:rPr>
            <w:noProof/>
            <w:webHidden/>
          </w:rPr>
          <w:fldChar w:fldCharType="begin"/>
        </w:r>
        <w:r>
          <w:rPr>
            <w:noProof/>
            <w:webHidden/>
          </w:rPr>
          <w:instrText xml:space="preserve"> PAGEREF _Toc465469033 \h </w:instrText>
        </w:r>
        <w:r>
          <w:rPr>
            <w:noProof/>
            <w:webHidden/>
          </w:rPr>
        </w:r>
        <w:r>
          <w:rPr>
            <w:noProof/>
            <w:webHidden/>
          </w:rPr>
          <w:fldChar w:fldCharType="separate"/>
        </w:r>
        <w:r w:rsidR="00FB78D0">
          <w:rPr>
            <w:noProof/>
            <w:webHidden/>
          </w:rPr>
          <w:t>17</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34" w:history="1">
        <w:r w:rsidRPr="00465A87">
          <w:rPr>
            <w:rStyle w:val="Hyperlink"/>
            <w:noProof/>
          </w:rPr>
          <w:t>2.1.3</w:t>
        </w:r>
        <w:r>
          <w:rPr>
            <w:rFonts w:cstheme="minorBidi"/>
            <w:noProof/>
          </w:rPr>
          <w:tab/>
        </w:r>
        <w:r w:rsidRPr="00465A87">
          <w:rPr>
            <w:rStyle w:val="Hyperlink"/>
            <w:noProof/>
          </w:rPr>
          <w:t>Switched Mode Power Supply (SMPS)</w:t>
        </w:r>
        <w:r>
          <w:rPr>
            <w:noProof/>
            <w:webHidden/>
          </w:rPr>
          <w:tab/>
        </w:r>
        <w:r>
          <w:rPr>
            <w:noProof/>
            <w:webHidden/>
          </w:rPr>
          <w:fldChar w:fldCharType="begin"/>
        </w:r>
        <w:r>
          <w:rPr>
            <w:noProof/>
            <w:webHidden/>
          </w:rPr>
          <w:instrText xml:space="preserve"> PAGEREF _Toc465469034 \h </w:instrText>
        </w:r>
        <w:r>
          <w:rPr>
            <w:noProof/>
            <w:webHidden/>
          </w:rPr>
        </w:r>
        <w:r>
          <w:rPr>
            <w:noProof/>
            <w:webHidden/>
          </w:rPr>
          <w:fldChar w:fldCharType="separate"/>
        </w:r>
        <w:r w:rsidR="00FB78D0">
          <w:rPr>
            <w:noProof/>
            <w:webHidden/>
          </w:rPr>
          <w:t>18</w:t>
        </w:r>
        <w:r>
          <w:rPr>
            <w:noProof/>
            <w:webHidden/>
          </w:rPr>
          <w:fldChar w:fldCharType="end"/>
        </w:r>
      </w:hyperlink>
    </w:p>
    <w:p w:rsidR="00D41BBD" w:rsidRDefault="00D41BBD">
      <w:pPr>
        <w:pStyle w:val="TOC2"/>
        <w:tabs>
          <w:tab w:val="left" w:pos="880"/>
          <w:tab w:val="right" w:leader="dot" w:pos="8990"/>
        </w:tabs>
        <w:rPr>
          <w:noProof/>
        </w:rPr>
      </w:pPr>
      <w:hyperlink w:anchor="_Toc465469035" w:history="1">
        <w:r w:rsidRPr="00465A87">
          <w:rPr>
            <w:rStyle w:val="Hyperlink"/>
            <w:noProof/>
          </w:rPr>
          <w:t>2.2</w:t>
        </w:r>
        <w:r>
          <w:rPr>
            <w:noProof/>
          </w:rPr>
          <w:tab/>
        </w:r>
        <w:r w:rsidRPr="00465A87">
          <w:rPr>
            <w:rStyle w:val="Hyperlink"/>
            <w:noProof/>
          </w:rPr>
          <w:t>Energy Management Techniques</w:t>
        </w:r>
        <w:r>
          <w:rPr>
            <w:noProof/>
            <w:webHidden/>
          </w:rPr>
          <w:tab/>
        </w:r>
        <w:r>
          <w:rPr>
            <w:noProof/>
            <w:webHidden/>
          </w:rPr>
          <w:fldChar w:fldCharType="begin"/>
        </w:r>
        <w:r>
          <w:rPr>
            <w:noProof/>
            <w:webHidden/>
          </w:rPr>
          <w:instrText xml:space="preserve"> PAGEREF _Toc465469035 \h </w:instrText>
        </w:r>
        <w:r>
          <w:rPr>
            <w:noProof/>
            <w:webHidden/>
          </w:rPr>
        </w:r>
        <w:r>
          <w:rPr>
            <w:noProof/>
            <w:webHidden/>
          </w:rPr>
          <w:fldChar w:fldCharType="separate"/>
        </w:r>
        <w:r w:rsidR="00FB78D0">
          <w:rPr>
            <w:noProof/>
            <w:webHidden/>
          </w:rPr>
          <w:t>18</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36" w:history="1">
        <w:r w:rsidRPr="00465A87">
          <w:rPr>
            <w:rStyle w:val="Hyperlink"/>
            <w:noProof/>
          </w:rPr>
          <w:t>2.2.1</w:t>
        </w:r>
        <w:r>
          <w:rPr>
            <w:rFonts w:cstheme="minorBidi"/>
            <w:noProof/>
          </w:rPr>
          <w:tab/>
        </w:r>
        <w:r w:rsidRPr="00465A87">
          <w:rPr>
            <w:rStyle w:val="Hyperlink"/>
            <w:noProof/>
          </w:rPr>
          <w:t>Dynamic Power Management</w:t>
        </w:r>
        <w:r>
          <w:rPr>
            <w:noProof/>
            <w:webHidden/>
          </w:rPr>
          <w:tab/>
        </w:r>
        <w:r>
          <w:rPr>
            <w:noProof/>
            <w:webHidden/>
          </w:rPr>
          <w:fldChar w:fldCharType="begin"/>
        </w:r>
        <w:r>
          <w:rPr>
            <w:noProof/>
            <w:webHidden/>
          </w:rPr>
          <w:instrText xml:space="preserve"> PAGEREF _Toc465469036 \h </w:instrText>
        </w:r>
        <w:r>
          <w:rPr>
            <w:noProof/>
            <w:webHidden/>
          </w:rPr>
        </w:r>
        <w:r>
          <w:rPr>
            <w:noProof/>
            <w:webHidden/>
          </w:rPr>
          <w:fldChar w:fldCharType="separate"/>
        </w:r>
        <w:r w:rsidR="00FB78D0">
          <w:rPr>
            <w:noProof/>
            <w:webHidden/>
          </w:rPr>
          <w:t>19</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37" w:history="1">
        <w:r w:rsidRPr="00465A87">
          <w:rPr>
            <w:rStyle w:val="Hyperlink"/>
            <w:noProof/>
          </w:rPr>
          <w:t>2.2.2</w:t>
        </w:r>
        <w:r>
          <w:rPr>
            <w:rFonts w:cstheme="minorBidi"/>
            <w:noProof/>
          </w:rPr>
          <w:tab/>
        </w:r>
        <w:r w:rsidRPr="00465A87">
          <w:rPr>
            <w:rStyle w:val="Hyperlink"/>
            <w:noProof/>
          </w:rPr>
          <w:t>Dynamic Voltage (and Frequency) Scaling</w:t>
        </w:r>
        <w:r>
          <w:rPr>
            <w:noProof/>
            <w:webHidden/>
          </w:rPr>
          <w:tab/>
        </w:r>
        <w:r>
          <w:rPr>
            <w:noProof/>
            <w:webHidden/>
          </w:rPr>
          <w:fldChar w:fldCharType="begin"/>
        </w:r>
        <w:r>
          <w:rPr>
            <w:noProof/>
            <w:webHidden/>
          </w:rPr>
          <w:instrText xml:space="preserve"> PAGEREF _Toc465469037 \h </w:instrText>
        </w:r>
        <w:r>
          <w:rPr>
            <w:noProof/>
            <w:webHidden/>
          </w:rPr>
        </w:r>
        <w:r>
          <w:rPr>
            <w:noProof/>
            <w:webHidden/>
          </w:rPr>
          <w:fldChar w:fldCharType="separate"/>
        </w:r>
        <w:r w:rsidR="00FB78D0">
          <w:rPr>
            <w:noProof/>
            <w:webHidden/>
          </w:rPr>
          <w:t>20</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38" w:history="1">
        <w:r w:rsidRPr="00465A87">
          <w:rPr>
            <w:rStyle w:val="Hyperlink"/>
            <w:noProof/>
          </w:rPr>
          <w:t>2.2.3</w:t>
        </w:r>
        <w:r>
          <w:rPr>
            <w:rFonts w:cstheme="minorBidi"/>
            <w:noProof/>
          </w:rPr>
          <w:tab/>
        </w:r>
        <w:r w:rsidRPr="00465A87">
          <w:rPr>
            <w:rStyle w:val="Hyperlink"/>
            <w:noProof/>
          </w:rPr>
          <w:t>Wireless Sensor Networks</w:t>
        </w:r>
        <w:r>
          <w:rPr>
            <w:noProof/>
            <w:webHidden/>
          </w:rPr>
          <w:tab/>
        </w:r>
        <w:r>
          <w:rPr>
            <w:noProof/>
            <w:webHidden/>
          </w:rPr>
          <w:fldChar w:fldCharType="begin"/>
        </w:r>
        <w:r>
          <w:rPr>
            <w:noProof/>
            <w:webHidden/>
          </w:rPr>
          <w:instrText xml:space="preserve"> PAGEREF _Toc465469038 \h </w:instrText>
        </w:r>
        <w:r>
          <w:rPr>
            <w:noProof/>
            <w:webHidden/>
          </w:rPr>
        </w:r>
        <w:r>
          <w:rPr>
            <w:noProof/>
            <w:webHidden/>
          </w:rPr>
          <w:fldChar w:fldCharType="separate"/>
        </w:r>
        <w:r w:rsidR="00FB78D0">
          <w:rPr>
            <w:noProof/>
            <w:webHidden/>
          </w:rPr>
          <w:t>20</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39" w:history="1">
        <w:r w:rsidRPr="00465A87">
          <w:rPr>
            <w:rStyle w:val="Hyperlink"/>
            <w:noProof/>
          </w:rPr>
          <w:t>2.2.4</w:t>
        </w:r>
        <w:r>
          <w:rPr>
            <w:rFonts w:cstheme="minorBidi"/>
            <w:noProof/>
          </w:rPr>
          <w:tab/>
        </w:r>
        <w:r w:rsidRPr="00465A87">
          <w:rPr>
            <w:rStyle w:val="Hyperlink"/>
            <w:noProof/>
          </w:rPr>
          <w:t>Component Aware Dynamic Voltage Scaling</w:t>
        </w:r>
        <w:r>
          <w:rPr>
            <w:noProof/>
            <w:webHidden/>
          </w:rPr>
          <w:tab/>
        </w:r>
        <w:r>
          <w:rPr>
            <w:noProof/>
            <w:webHidden/>
          </w:rPr>
          <w:fldChar w:fldCharType="begin"/>
        </w:r>
        <w:r>
          <w:rPr>
            <w:noProof/>
            <w:webHidden/>
          </w:rPr>
          <w:instrText xml:space="preserve"> PAGEREF _Toc465469039 \h </w:instrText>
        </w:r>
        <w:r>
          <w:rPr>
            <w:noProof/>
            <w:webHidden/>
          </w:rPr>
        </w:r>
        <w:r>
          <w:rPr>
            <w:noProof/>
            <w:webHidden/>
          </w:rPr>
          <w:fldChar w:fldCharType="separate"/>
        </w:r>
        <w:r w:rsidR="00FB78D0">
          <w:rPr>
            <w:noProof/>
            <w:webHidden/>
          </w:rPr>
          <w:t>21</w:t>
        </w:r>
        <w:r>
          <w:rPr>
            <w:noProof/>
            <w:webHidden/>
          </w:rPr>
          <w:fldChar w:fldCharType="end"/>
        </w:r>
      </w:hyperlink>
    </w:p>
    <w:p w:rsidR="00D41BBD" w:rsidRDefault="00D41BBD">
      <w:pPr>
        <w:pStyle w:val="TOC2"/>
        <w:tabs>
          <w:tab w:val="left" w:pos="880"/>
          <w:tab w:val="right" w:leader="dot" w:pos="8990"/>
        </w:tabs>
        <w:rPr>
          <w:noProof/>
        </w:rPr>
      </w:pPr>
      <w:hyperlink w:anchor="_Toc465469040" w:history="1">
        <w:r w:rsidRPr="00465A87">
          <w:rPr>
            <w:rStyle w:val="Hyperlink"/>
            <w:noProof/>
          </w:rPr>
          <w:t>2.3</w:t>
        </w:r>
        <w:r>
          <w:rPr>
            <w:noProof/>
          </w:rPr>
          <w:tab/>
        </w:r>
        <w:r w:rsidRPr="00465A87">
          <w:rPr>
            <w:rStyle w:val="Hyperlink"/>
            <w:noProof/>
          </w:rPr>
          <w:t>Embedded Peripherals</w:t>
        </w:r>
        <w:r>
          <w:rPr>
            <w:noProof/>
            <w:webHidden/>
          </w:rPr>
          <w:tab/>
        </w:r>
        <w:r>
          <w:rPr>
            <w:noProof/>
            <w:webHidden/>
          </w:rPr>
          <w:fldChar w:fldCharType="begin"/>
        </w:r>
        <w:r>
          <w:rPr>
            <w:noProof/>
            <w:webHidden/>
          </w:rPr>
          <w:instrText xml:space="preserve"> PAGEREF _Toc465469040 \h </w:instrText>
        </w:r>
        <w:r>
          <w:rPr>
            <w:noProof/>
            <w:webHidden/>
          </w:rPr>
        </w:r>
        <w:r>
          <w:rPr>
            <w:noProof/>
            <w:webHidden/>
          </w:rPr>
          <w:fldChar w:fldCharType="separate"/>
        </w:r>
        <w:r w:rsidR="00FB78D0">
          <w:rPr>
            <w:noProof/>
            <w:webHidden/>
          </w:rPr>
          <w:t>21</w:t>
        </w:r>
        <w:r>
          <w:rPr>
            <w:noProof/>
            <w:webHidden/>
          </w:rPr>
          <w:fldChar w:fldCharType="end"/>
        </w:r>
      </w:hyperlink>
    </w:p>
    <w:p w:rsidR="00D41BBD" w:rsidRDefault="00D41BBD">
      <w:pPr>
        <w:pStyle w:val="TOC1"/>
        <w:tabs>
          <w:tab w:val="right" w:leader="dot" w:pos="8990"/>
        </w:tabs>
        <w:rPr>
          <w:noProof/>
        </w:rPr>
      </w:pPr>
      <w:hyperlink w:anchor="_Toc465469041" w:history="1">
        <w:r w:rsidRPr="00465A87">
          <w:rPr>
            <w:rStyle w:val="Hyperlink"/>
            <w:noProof/>
          </w:rPr>
          <w:t xml:space="preserve"> Chapter 3: Intra-Operation Dynamic Voltage Scaling</w:t>
        </w:r>
        <w:r>
          <w:rPr>
            <w:noProof/>
            <w:webHidden/>
          </w:rPr>
          <w:tab/>
        </w:r>
        <w:r>
          <w:rPr>
            <w:noProof/>
            <w:webHidden/>
          </w:rPr>
          <w:fldChar w:fldCharType="begin"/>
        </w:r>
        <w:r>
          <w:rPr>
            <w:noProof/>
            <w:webHidden/>
          </w:rPr>
          <w:instrText xml:space="preserve"> PAGEREF _Toc465469041 \h </w:instrText>
        </w:r>
        <w:r>
          <w:rPr>
            <w:noProof/>
            <w:webHidden/>
          </w:rPr>
        </w:r>
        <w:r>
          <w:rPr>
            <w:noProof/>
            <w:webHidden/>
          </w:rPr>
          <w:fldChar w:fldCharType="separate"/>
        </w:r>
        <w:r w:rsidR="00FB78D0">
          <w:rPr>
            <w:noProof/>
            <w:webHidden/>
          </w:rPr>
          <w:t>22</w:t>
        </w:r>
        <w:r>
          <w:rPr>
            <w:noProof/>
            <w:webHidden/>
          </w:rPr>
          <w:fldChar w:fldCharType="end"/>
        </w:r>
      </w:hyperlink>
    </w:p>
    <w:p w:rsidR="00D41BBD" w:rsidRDefault="00D41BBD">
      <w:pPr>
        <w:pStyle w:val="TOC2"/>
        <w:tabs>
          <w:tab w:val="left" w:pos="880"/>
          <w:tab w:val="right" w:leader="dot" w:pos="8990"/>
        </w:tabs>
        <w:rPr>
          <w:noProof/>
        </w:rPr>
      </w:pPr>
      <w:hyperlink w:anchor="_Toc465469042" w:history="1">
        <w:r w:rsidRPr="00465A87">
          <w:rPr>
            <w:rStyle w:val="Hyperlink"/>
            <w:noProof/>
          </w:rPr>
          <w:t>3.1</w:t>
        </w:r>
        <w:r>
          <w:rPr>
            <w:noProof/>
          </w:rPr>
          <w:tab/>
        </w:r>
        <w:r w:rsidRPr="00465A87">
          <w:rPr>
            <w:rStyle w:val="Hyperlink"/>
            <w:noProof/>
          </w:rPr>
          <w:t>Introduction</w:t>
        </w:r>
        <w:r>
          <w:rPr>
            <w:noProof/>
            <w:webHidden/>
          </w:rPr>
          <w:tab/>
        </w:r>
        <w:r>
          <w:rPr>
            <w:noProof/>
            <w:webHidden/>
          </w:rPr>
          <w:fldChar w:fldCharType="begin"/>
        </w:r>
        <w:r>
          <w:rPr>
            <w:noProof/>
            <w:webHidden/>
          </w:rPr>
          <w:instrText xml:space="preserve"> PAGEREF _Toc465469042 \h </w:instrText>
        </w:r>
        <w:r>
          <w:rPr>
            <w:noProof/>
            <w:webHidden/>
          </w:rPr>
        </w:r>
        <w:r>
          <w:rPr>
            <w:noProof/>
            <w:webHidden/>
          </w:rPr>
          <w:fldChar w:fldCharType="separate"/>
        </w:r>
        <w:r w:rsidR="00FB78D0">
          <w:rPr>
            <w:noProof/>
            <w:webHidden/>
          </w:rPr>
          <w:t>22</w:t>
        </w:r>
        <w:r>
          <w:rPr>
            <w:noProof/>
            <w:webHidden/>
          </w:rPr>
          <w:fldChar w:fldCharType="end"/>
        </w:r>
      </w:hyperlink>
    </w:p>
    <w:p w:rsidR="00D41BBD" w:rsidRDefault="00D41BBD">
      <w:pPr>
        <w:pStyle w:val="TOC2"/>
        <w:tabs>
          <w:tab w:val="left" w:pos="880"/>
          <w:tab w:val="right" w:leader="dot" w:pos="8990"/>
        </w:tabs>
        <w:rPr>
          <w:noProof/>
        </w:rPr>
      </w:pPr>
      <w:hyperlink w:anchor="_Toc465469043" w:history="1">
        <w:r w:rsidRPr="00465A87">
          <w:rPr>
            <w:rStyle w:val="Hyperlink"/>
            <w:noProof/>
          </w:rPr>
          <w:t>3.2</w:t>
        </w:r>
        <w:r>
          <w:rPr>
            <w:noProof/>
          </w:rPr>
          <w:tab/>
        </w:r>
        <w:r w:rsidRPr="00465A87">
          <w:rPr>
            <w:rStyle w:val="Hyperlink"/>
            <w:noProof/>
          </w:rPr>
          <w:t>Assumptions</w:t>
        </w:r>
        <w:r>
          <w:rPr>
            <w:noProof/>
            <w:webHidden/>
          </w:rPr>
          <w:tab/>
        </w:r>
        <w:r>
          <w:rPr>
            <w:noProof/>
            <w:webHidden/>
          </w:rPr>
          <w:fldChar w:fldCharType="begin"/>
        </w:r>
        <w:r>
          <w:rPr>
            <w:noProof/>
            <w:webHidden/>
          </w:rPr>
          <w:instrText xml:space="preserve"> PAGEREF _Toc465469043 \h </w:instrText>
        </w:r>
        <w:r>
          <w:rPr>
            <w:noProof/>
            <w:webHidden/>
          </w:rPr>
        </w:r>
        <w:r>
          <w:rPr>
            <w:noProof/>
            <w:webHidden/>
          </w:rPr>
          <w:fldChar w:fldCharType="separate"/>
        </w:r>
        <w:r w:rsidR="00FB78D0">
          <w:rPr>
            <w:noProof/>
            <w:webHidden/>
          </w:rPr>
          <w:t>27</w:t>
        </w:r>
        <w:r>
          <w:rPr>
            <w:noProof/>
            <w:webHidden/>
          </w:rPr>
          <w:fldChar w:fldCharType="end"/>
        </w:r>
      </w:hyperlink>
    </w:p>
    <w:p w:rsidR="00D41BBD" w:rsidRDefault="00D41BBD">
      <w:pPr>
        <w:pStyle w:val="TOC2"/>
        <w:tabs>
          <w:tab w:val="left" w:pos="880"/>
          <w:tab w:val="right" w:leader="dot" w:pos="8990"/>
        </w:tabs>
        <w:rPr>
          <w:noProof/>
        </w:rPr>
      </w:pPr>
      <w:hyperlink w:anchor="_Toc465469044" w:history="1">
        <w:r w:rsidRPr="00465A87">
          <w:rPr>
            <w:rStyle w:val="Hyperlink"/>
            <w:noProof/>
          </w:rPr>
          <w:t>3.3</w:t>
        </w:r>
        <w:r>
          <w:rPr>
            <w:noProof/>
          </w:rPr>
          <w:tab/>
        </w:r>
        <w:r w:rsidRPr="00465A87">
          <w:rPr>
            <w:rStyle w:val="Hyperlink"/>
            <w:noProof/>
          </w:rPr>
          <w:t>Methods and Materials</w:t>
        </w:r>
        <w:r>
          <w:rPr>
            <w:noProof/>
            <w:webHidden/>
          </w:rPr>
          <w:tab/>
        </w:r>
        <w:r>
          <w:rPr>
            <w:noProof/>
            <w:webHidden/>
          </w:rPr>
          <w:fldChar w:fldCharType="begin"/>
        </w:r>
        <w:r>
          <w:rPr>
            <w:noProof/>
            <w:webHidden/>
          </w:rPr>
          <w:instrText xml:space="preserve"> PAGEREF _Toc465469044 \h </w:instrText>
        </w:r>
        <w:r>
          <w:rPr>
            <w:noProof/>
            <w:webHidden/>
          </w:rPr>
        </w:r>
        <w:r>
          <w:rPr>
            <w:noProof/>
            <w:webHidden/>
          </w:rPr>
          <w:fldChar w:fldCharType="separate"/>
        </w:r>
        <w:r w:rsidR="00FB78D0">
          <w:rPr>
            <w:noProof/>
            <w:webHidden/>
          </w:rPr>
          <w:t>29</w:t>
        </w:r>
        <w:r>
          <w:rPr>
            <w:noProof/>
            <w:webHidden/>
          </w:rPr>
          <w:fldChar w:fldCharType="end"/>
        </w:r>
      </w:hyperlink>
    </w:p>
    <w:p w:rsidR="00D41BBD" w:rsidRDefault="00D41BBD">
      <w:pPr>
        <w:pStyle w:val="TOC2"/>
        <w:tabs>
          <w:tab w:val="left" w:pos="880"/>
          <w:tab w:val="right" w:leader="dot" w:pos="8990"/>
        </w:tabs>
        <w:rPr>
          <w:noProof/>
        </w:rPr>
      </w:pPr>
      <w:hyperlink w:anchor="_Toc465469045" w:history="1">
        <w:r w:rsidRPr="00465A87">
          <w:rPr>
            <w:rStyle w:val="Hyperlink"/>
            <w:noProof/>
          </w:rPr>
          <w:t>3.4</w:t>
        </w:r>
        <w:r>
          <w:rPr>
            <w:noProof/>
          </w:rPr>
          <w:tab/>
        </w:r>
        <w:r w:rsidRPr="00465A87">
          <w:rPr>
            <w:rStyle w:val="Hyperlink"/>
            <w:noProof/>
          </w:rPr>
          <w:t>Results</w:t>
        </w:r>
        <w:r>
          <w:rPr>
            <w:noProof/>
            <w:webHidden/>
          </w:rPr>
          <w:tab/>
        </w:r>
        <w:r>
          <w:rPr>
            <w:noProof/>
            <w:webHidden/>
          </w:rPr>
          <w:fldChar w:fldCharType="begin"/>
        </w:r>
        <w:r>
          <w:rPr>
            <w:noProof/>
            <w:webHidden/>
          </w:rPr>
          <w:instrText xml:space="preserve"> PAGEREF _Toc465469045 \h </w:instrText>
        </w:r>
        <w:r>
          <w:rPr>
            <w:noProof/>
            <w:webHidden/>
          </w:rPr>
        </w:r>
        <w:r>
          <w:rPr>
            <w:noProof/>
            <w:webHidden/>
          </w:rPr>
          <w:fldChar w:fldCharType="separate"/>
        </w:r>
        <w:r w:rsidR="00FB78D0">
          <w:rPr>
            <w:noProof/>
            <w:webHidden/>
          </w:rPr>
          <w:t>32</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46" w:history="1">
        <w:r w:rsidRPr="00465A87">
          <w:rPr>
            <w:rStyle w:val="Hyperlink"/>
            <w:noProof/>
          </w:rPr>
          <w:t>3.4.1</w:t>
        </w:r>
        <w:r>
          <w:rPr>
            <w:rFonts w:cstheme="minorBidi"/>
            <w:noProof/>
          </w:rPr>
          <w:tab/>
        </w:r>
        <w:r w:rsidRPr="00465A87">
          <w:rPr>
            <w:rStyle w:val="Hyperlink"/>
            <w:noProof/>
          </w:rPr>
          <w:t>Microchip MCP25AA512 EEPROM</w:t>
        </w:r>
        <w:r>
          <w:rPr>
            <w:noProof/>
            <w:webHidden/>
          </w:rPr>
          <w:tab/>
        </w:r>
        <w:r>
          <w:rPr>
            <w:noProof/>
            <w:webHidden/>
          </w:rPr>
          <w:fldChar w:fldCharType="begin"/>
        </w:r>
        <w:r>
          <w:rPr>
            <w:noProof/>
            <w:webHidden/>
          </w:rPr>
          <w:instrText xml:space="preserve"> PAGEREF _Toc465469046 \h </w:instrText>
        </w:r>
        <w:r>
          <w:rPr>
            <w:noProof/>
            <w:webHidden/>
          </w:rPr>
        </w:r>
        <w:r>
          <w:rPr>
            <w:noProof/>
            <w:webHidden/>
          </w:rPr>
          <w:fldChar w:fldCharType="separate"/>
        </w:r>
        <w:r w:rsidR="00FB78D0">
          <w:rPr>
            <w:noProof/>
            <w:webHidden/>
          </w:rPr>
          <w:t>32</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47" w:history="1">
        <w:r w:rsidRPr="00465A87">
          <w:rPr>
            <w:rStyle w:val="Hyperlink"/>
            <w:noProof/>
          </w:rPr>
          <w:t>3.4.2</w:t>
        </w:r>
        <w:r>
          <w:rPr>
            <w:rFonts w:cstheme="minorBidi"/>
            <w:noProof/>
          </w:rPr>
          <w:tab/>
        </w:r>
        <w:r w:rsidRPr="00465A87">
          <w:rPr>
            <w:rStyle w:val="Hyperlink"/>
            <w:noProof/>
          </w:rPr>
          <w:t>Numonyx M25PX16 Serial Flash</w:t>
        </w:r>
        <w:r>
          <w:rPr>
            <w:noProof/>
            <w:webHidden/>
          </w:rPr>
          <w:tab/>
        </w:r>
        <w:r>
          <w:rPr>
            <w:noProof/>
            <w:webHidden/>
          </w:rPr>
          <w:fldChar w:fldCharType="begin"/>
        </w:r>
        <w:r>
          <w:rPr>
            <w:noProof/>
            <w:webHidden/>
          </w:rPr>
          <w:instrText xml:space="preserve"> PAGEREF _Toc465469047 \h </w:instrText>
        </w:r>
        <w:r>
          <w:rPr>
            <w:noProof/>
            <w:webHidden/>
          </w:rPr>
        </w:r>
        <w:r>
          <w:rPr>
            <w:noProof/>
            <w:webHidden/>
          </w:rPr>
          <w:fldChar w:fldCharType="separate"/>
        </w:r>
        <w:r w:rsidR="00FB78D0">
          <w:rPr>
            <w:noProof/>
            <w:webHidden/>
          </w:rPr>
          <w:t>37</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48" w:history="1">
        <w:r w:rsidRPr="00465A87">
          <w:rPr>
            <w:rStyle w:val="Hyperlink"/>
            <w:noProof/>
          </w:rPr>
          <w:t>3.4.3</w:t>
        </w:r>
        <w:r>
          <w:rPr>
            <w:rFonts w:cstheme="minorBidi"/>
            <w:noProof/>
          </w:rPr>
          <w:tab/>
        </w:r>
        <w:r w:rsidRPr="00465A87">
          <w:rPr>
            <w:rStyle w:val="Hyperlink"/>
            <w:noProof/>
          </w:rPr>
          <w:t>Micro-SD Memory Card</w:t>
        </w:r>
        <w:r>
          <w:rPr>
            <w:noProof/>
            <w:webHidden/>
          </w:rPr>
          <w:tab/>
        </w:r>
        <w:r>
          <w:rPr>
            <w:noProof/>
            <w:webHidden/>
          </w:rPr>
          <w:fldChar w:fldCharType="begin"/>
        </w:r>
        <w:r>
          <w:rPr>
            <w:noProof/>
            <w:webHidden/>
          </w:rPr>
          <w:instrText xml:space="preserve"> PAGEREF _Toc465469048 \h </w:instrText>
        </w:r>
        <w:r>
          <w:rPr>
            <w:noProof/>
            <w:webHidden/>
          </w:rPr>
        </w:r>
        <w:r>
          <w:rPr>
            <w:noProof/>
            <w:webHidden/>
          </w:rPr>
          <w:fldChar w:fldCharType="separate"/>
        </w:r>
        <w:r w:rsidR="00FB78D0">
          <w:rPr>
            <w:noProof/>
            <w:webHidden/>
          </w:rPr>
          <w:t>42</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49" w:history="1">
        <w:r w:rsidRPr="00465A87">
          <w:rPr>
            <w:rStyle w:val="Hyperlink"/>
            <w:noProof/>
          </w:rPr>
          <w:t>3.4.4</w:t>
        </w:r>
        <w:r>
          <w:rPr>
            <w:rFonts w:cstheme="minorBidi"/>
            <w:noProof/>
          </w:rPr>
          <w:tab/>
        </w:r>
        <w:r w:rsidRPr="00465A87">
          <w:rPr>
            <w:rStyle w:val="Hyperlink"/>
            <w:noProof/>
          </w:rPr>
          <w:t>Honeywell HIH6130 Temperature / Humidity Sensor</w:t>
        </w:r>
        <w:r>
          <w:rPr>
            <w:noProof/>
            <w:webHidden/>
          </w:rPr>
          <w:tab/>
        </w:r>
        <w:r>
          <w:rPr>
            <w:noProof/>
            <w:webHidden/>
          </w:rPr>
          <w:fldChar w:fldCharType="begin"/>
        </w:r>
        <w:r>
          <w:rPr>
            <w:noProof/>
            <w:webHidden/>
          </w:rPr>
          <w:instrText xml:space="preserve"> PAGEREF _Toc465469049 \h </w:instrText>
        </w:r>
        <w:r>
          <w:rPr>
            <w:noProof/>
            <w:webHidden/>
          </w:rPr>
        </w:r>
        <w:r>
          <w:rPr>
            <w:noProof/>
            <w:webHidden/>
          </w:rPr>
          <w:fldChar w:fldCharType="separate"/>
        </w:r>
        <w:r w:rsidR="00FB78D0">
          <w:rPr>
            <w:noProof/>
            <w:webHidden/>
          </w:rPr>
          <w:t>54</w:t>
        </w:r>
        <w:r>
          <w:rPr>
            <w:noProof/>
            <w:webHidden/>
          </w:rPr>
          <w:fldChar w:fldCharType="end"/>
        </w:r>
      </w:hyperlink>
    </w:p>
    <w:p w:rsidR="00D41BBD" w:rsidRDefault="00D41BBD">
      <w:pPr>
        <w:pStyle w:val="TOC2"/>
        <w:tabs>
          <w:tab w:val="left" w:pos="880"/>
          <w:tab w:val="right" w:leader="dot" w:pos="8990"/>
        </w:tabs>
        <w:rPr>
          <w:noProof/>
        </w:rPr>
      </w:pPr>
      <w:hyperlink w:anchor="_Toc465469050" w:history="1">
        <w:r w:rsidRPr="00465A87">
          <w:rPr>
            <w:rStyle w:val="Hyperlink"/>
            <w:noProof/>
          </w:rPr>
          <w:t>3.5</w:t>
        </w:r>
        <w:r>
          <w:rPr>
            <w:noProof/>
          </w:rPr>
          <w:tab/>
        </w:r>
        <w:r w:rsidRPr="00465A87">
          <w:rPr>
            <w:rStyle w:val="Hyperlink"/>
            <w:noProof/>
          </w:rPr>
          <w:t>Conclusion</w:t>
        </w:r>
        <w:r>
          <w:rPr>
            <w:noProof/>
            <w:webHidden/>
          </w:rPr>
          <w:tab/>
        </w:r>
        <w:r>
          <w:rPr>
            <w:noProof/>
            <w:webHidden/>
          </w:rPr>
          <w:fldChar w:fldCharType="begin"/>
        </w:r>
        <w:r>
          <w:rPr>
            <w:noProof/>
            <w:webHidden/>
          </w:rPr>
          <w:instrText xml:space="preserve"> PAGEREF _Toc465469050 \h </w:instrText>
        </w:r>
        <w:r>
          <w:rPr>
            <w:noProof/>
            <w:webHidden/>
          </w:rPr>
        </w:r>
        <w:r>
          <w:rPr>
            <w:noProof/>
            <w:webHidden/>
          </w:rPr>
          <w:fldChar w:fldCharType="separate"/>
        </w:r>
        <w:r w:rsidR="00FB78D0">
          <w:rPr>
            <w:noProof/>
            <w:webHidden/>
          </w:rPr>
          <w:t>58</w:t>
        </w:r>
        <w:r>
          <w:rPr>
            <w:noProof/>
            <w:webHidden/>
          </w:rPr>
          <w:fldChar w:fldCharType="end"/>
        </w:r>
      </w:hyperlink>
    </w:p>
    <w:p w:rsidR="00D41BBD" w:rsidRDefault="00D41BBD">
      <w:pPr>
        <w:pStyle w:val="TOC1"/>
        <w:tabs>
          <w:tab w:val="right" w:leader="dot" w:pos="8990"/>
        </w:tabs>
        <w:rPr>
          <w:noProof/>
        </w:rPr>
      </w:pPr>
      <w:hyperlink w:anchor="_Toc465469051" w:history="1">
        <w:r w:rsidRPr="00465A87">
          <w:rPr>
            <w:rStyle w:val="Hyperlink"/>
            <w:noProof/>
          </w:rPr>
          <w:t xml:space="preserve"> Chapter 4: Precise Real-time In-Circuit Energy-Management-System (PRIME)</w:t>
        </w:r>
        <w:r>
          <w:rPr>
            <w:noProof/>
            <w:webHidden/>
          </w:rPr>
          <w:tab/>
        </w:r>
        <w:r>
          <w:rPr>
            <w:noProof/>
            <w:webHidden/>
          </w:rPr>
          <w:fldChar w:fldCharType="begin"/>
        </w:r>
        <w:r>
          <w:rPr>
            <w:noProof/>
            <w:webHidden/>
          </w:rPr>
          <w:instrText xml:space="preserve"> PAGEREF _Toc465469051 \h </w:instrText>
        </w:r>
        <w:r>
          <w:rPr>
            <w:noProof/>
            <w:webHidden/>
          </w:rPr>
        </w:r>
        <w:r>
          <w:rPr>
            <w:noProof/>
            <w:webHidden/>
          </w:rPr>
          <w:fldChar w:fldCharType="separate"/>
        </w:r>
        <w:r w:rsidR="00FB78D0">
          <w:rPr>
            <w:noProof/>
            <w:webHidden/>
          </w:rPr>
          <w:t>59</w:t>
        </w:r>
        <w:r>
          <w:rPr>
            <w:noProof/>
            <w:webHidden/>
          </w:rPr>
          <w:fldChar w:fldCharType="end"/>
        </w:r>
      </w:hyperlink>
    </w:p>
    <w:p w:rsidR="00D41BBD" w:rsidRDefault="00D41BBD">
      <w:pPr>
        <w:pStyle w:val="TOC2"/>
        <w:tabs>
          <w:tab w:val="left" w:pos="880"/>
          <w:tab w:val="right" w:leader="dot" w:pos="8990"/>
        </w:tabs>
        <w:rPr>
          <w:noProof/>
        </w:rPr>
      </w:pPr>
      <w:hyperlink w:anchor="_Toc465469052" w:history="1">
        <w:r w:rsidRPr="00465A87">
          <w:rPr>
            <w:rStyle w:val="Hyperlink"/>
            <w:noProof/>
          </w:rPr>
          <w:t>4.1</w:t>
        </w:r>
        <w:r>
          <w:rPr>
            <w:noProof/>
          </w:rPr>
          <w:tab/>
        </w:r>
        <w:r w:rsidRPr="00465A87">
          <w:rPr>
            <w:rStyle w:val="Hyperlink"/>
            <w:noProof/>
          </w:rPr>
          <w:t>Introduction</w:t>
        </w:r>
        <w:r>
          <w:rPr>
            <w:noProof/>
            <w:webHidden/>
          </w:rPr>
          <w:tab/>
        </w:r>
        <w:r>
          <w:rPr>
            <w:noProof/>
            <w:webHidden/>
          </w:rPr>
          <w:fldChar w:fldCharType="begin"/>
        </w:r>
        <w:r>
          <w:rPr>
            <w:noProof/>
            <w:webHidden/>
          </w:rPr>
          <w:instrText xml:space="preserve"> PAGEREF _Toc465469052 \h </w:instrText>
        </w:r>
        <w:r>
          <w:rPr>
            <w:noProof/>
            <w:webHidden/>
          </w:rPr>
        </w:r>
        <w:r>
          <w:rPr>
            <w:noProof/>
            <w:webHidden/>
          </w:rPr>
          <w:fldChar w:fldCharType="separate"/>
        </w:r>
        <w:r w:rsidR="00FB78D0">
          <w:rPr>
            <w:noProof/>
            <w:webHidden/>
          </w:rPr>
          <w:t>59</w:t>
        </w:r>
        <w:r>
          <w:rPr>
            <w:noProof/>
            <w:webHidden/>
          </w:rPr>
          <w:fldChar w:fldCharType="end"/>
        </w:r>
      </w:hyperlink>
    </w:p>
    <w:p w:rsidR="00D41BBD" w:rsidRDefault="00D41BBD">
      <w:pPr>
        <w:pStyle w:val="TOC2"/>
        <w:tabs>
          <w:tab w:val="left" w:pos="880"/>
          <w:tab w:val="right" w:leader="dot" w:pos="8990"/>
        </w:tabs>
        <w:rPr>
          <w:noProof/>
        </w:rPr>
      </w:pPr>
      <w:hyperlink w:anchor="_Toc465469053" w:history="1">
        <w:r w:rsidRPr="00465A87">
          <w:rPr>
            <w:rStyle w:val="Hyperlink"/>
            <w:noProof/>
          </w:rPr>
          <w:t>4.2</w:t>
        </w:r>
        <w:r>
          <w:rPr>
            <w:noProof/>
          </w:rPr>
          <w:tab/>
        </w:r>
        <w:r w:rsidRPr="00465A87">
          <w:rPr>
            <w:rStyle w:val="Hyperlink"/>
            <w:noProof/>
          </w:rPr>
          <w:t>Adjustable Step-Down Module with Feedback (ASDM-300F)</w:t>
        </w:r>
        <w:r>
          <w:rPr>
            <w:noProof/>
            <w:webHidden/>
          </w:rPr>
          <w:tab/>
        </w:r>
        <w:r>
          <w:rPr>
            <w:noProof/>
            <w:webHidden/>
          </w:rPr>
          <w:fldChar w:fldCharType="begin"/>
        </w:r>
        <w:r>
          <w:rPr>
            <w:noProof/>
            <w:webHidden/>
          </w:rPr>
          <w:instrText xml:space="preserve"> PAGEREF _Toc465469053 \h </w:instrText>
        </w:r>
        <w:r>
          <w:rPr>
            <w:noProof/>
            <w:webHidden/>
          </w:rPr>
        </w:r>
        <w:r>
          <w:rPr>
            <w:noProof/>
            <w:webHidden/>
          </w:rPr>
          <w:fldChar w:fldCharType="separate"/>
        </w:r>
        <w:r w:rsidR="00FB78D0">
          <w:rPr>
            <w:noProof/>
            <w:webHidden/>
          </w:rPr>
          <w:t>61</w:t>
        </w:r>
        <w:r>
          <w:rPr>
            <w:noProof/>
            <w:webHidden/>
          </w:rPr>
          <w:fldChar w:fldCharType="end"/>
        </w:r>
      </w:hyperlink>
    </w:p>
    <w:p w:rsidR="00D41BBD" w:rsidRDefault="00D41BBD">
      <w:pPr>
        <w:pStyle w:val="TOC2"/>
        <w:tabs>
          <w:tab w:val="left" w:pos="880"/>
          <w:tab w:val="right" w:leader="dot" w:pos="8990"/>
        </w:tabs>
        <w:rPr>
          <w:noProof/>
        </w:rPr>
      </w:pPr>
      <w:hyperlink w:anchor="_Toc465469054" w:history="1">
        <w:r w:rsidRPr="00465A87">
          <w:rPr>
            <w:rStyle w:val="Hyperlink"/>
            <w:noProof/>
          </w:rPr>
          <w:t>4.3</w:t>
        </w:r>
        <w:r>
          <w:rPr>
            <w:noProof/>
          </w:rPr>
          <w:tab/>
        </w:r>
        <w:r w:rsidRPr="00465A87">
          <w:rPr>
            <w:rStyle w:val="Hyperlink"/>
            <w:noProof/>
          </w:rPr>
          <w:t>Peripheral Power Switch (PPS-330D)</w:t>
        </w:r>
        <w:r>
          <w:rPr>
            <w:noProof/>
            <w:webHidden/>
          </w:rPr>
          <w:tab/>
        </w:r>
        <w:r>
          <w:rPr>
            <w:noProof/>
            <w:webHidden/>
          </w:rPr>
          <w:fldChar w:fldCharType="begin"/>
        </w:r>
        <w:r>
          <w:rPr>
            <w:noProof/>
            <w:webHidden/>
          </w:rPr>
          <w:instrText xml:space="preserve"> PAGEREF _Toc465469054 \h </w:instrText>
        </w:r>
        <w:r>
          <w:rPr>
            <w:noProof/>
            <w:webHidden/>
          </w:rPr>
        </w:r>
        <w:r>
          <w:rPr>
            <w:noProof/>
            <w:webHidden/>
          </w:rPr>
          <w:fldChar w:fldCharType="separate"/>
        </w:r>
        <w:r w:rsidR="00FB78D0">
          <w:rPr>
            <w:noProof/>
            <w:webHidden/>
          </w:rPr>
          <w:t>70</w:t>
        </w:r>
        <w:r>
          <w:rPr>
            <w:noProof/>
            <w:webHidden/>
          </w:rPr>
          <w:fldChar w:fldCharType="end"/>
        </w:r>
      </w:hyperlink>
    </w:p>
    <w:p w:rsidR="00D41BBD" w:rsidRDefault="00D41BBD">
      <w:pPr>
        <w:pStyle w:val="TOC2"/>
        <w:tabs>
          <w:tab w:val="left" w:pos="880"/>
          <w:tab w:val="right" w:leader="dot" w:pos="8990"/>
        </w:tabs>
        <w:rPr>
          <w:noProof/>
        </w:rPr>
      </w:pPr>
      <w:hyperlink w:anchor="_Toc465469055" w:history="1">
        <w:r w:rsidRPr="00465A87">
          <w:rPr>
            <w:rStyle w:val="Hyperlink"/>
            <w:noProof/>
          </w:rPr>
          <w:t>4.4</w:t>
        </w:r>
        <w:r>
          <w:rPr>
            <w:noProof/>
          </w:rPr>
          <w:tab/>
        </w:r>
        <w:r w:rsidRPr="00465A87">
          <w:rPr>
            <w:rStyle w:val="Hyperlink"/>
            <w:noProof/>
          </w:rPr>
          <w:t>Programmable Load Regulator (PLR-5010D)</w:t>
        </w:r>
        <w:r>
          <w:rPr>
            <w:noProof/>
            <w:webHidden/>
          </w:rPr>
          <w:tab/>
        </w:r>
        <w:r>
          <w:rPr>
            <w:noProof/>
            <w:webHidden/>
          </w:rPr>
          <w:fldChar w:fldCharType="begin"/>
        </w:r>
        <w:r>
          <w:rPr>
            <w:noProof/>
            <w:webHidden/>
          </w:rPr>
          <w:instrText xml:space="preserve"> PAGEREF _Toc465469055 \h </w:instrText>
        </w:r>
        <w:r>
          <w:rPr>
            <w:noProof/>
            <w:webHidden/>
          </w:rPr>
        </w:r>
        <w:r>
          <w:rPr>
            <w:noProof/>
            <w:webHidden/>
          </w:rPr>
          <w:fldChar w:fldCharType="separate"/>
        </w:r>
        <w:r w:rsidR="00FB78D0">
          <w:rPr>
            <w:noProof/>
            <w:webHidden/>
          </w:rPr>
          <w:t>72</w:t>
        </w:r>
        <w:r>
          <w:rPr>
            <w:noProof/>
            <w:webHidden/>
          </w:rPr>
          <w:fldChar w:fldCharType="end"/>
        </w:r>
      </w:hyperlink>
    </w:p>
    <w:p w:rsidR="00D41BBD" w:rsidRDefault="00D41BBD">
      <w:pPr>
        <w:pStyle w:val="TOC2"/>
        <w:tabs>
          <w:tab w:val="left" w:pos="880"/>
          <w:tab w:val="right" w:leader="dot" w:pos="8990"/>
        </w:tabs>
        <w:rPr>
          <w:noProof/>
        </w:rPr>
      </w:pPr>
      <w:hyperlink w:anchor="_Toc465469056" w:history="1">
        <w:r w:rsidRPr="00465A87">
          <w:rPr>
            <w:rStyle w:val="Hyperlink"/>
            <w:noProof/>
          </w:rPr>
          <w:t>4.5</w:t>
        </w:r>
        <w:r>
          <w:rPr>
            <w:noProof/>
          </w:rPr>
          <w:tab/>
        </w:r>
        <w:r w:rsidRPr="00465A87">
          <w:rPr>
            <w:rStyle w:val="Hyperlink"/>
            <w:noProof/>
          </w:rPr>
          <w:t>Discovery Expansion Board (DEB429A)</w:t>
        </w:r>
        <w:r>
          <w:rPr>
            <w:noProof/>
            <w:webHidden/>
          </w:rPr>
          <w:tab/>
        </w:r>
        <w:r>
          <w:rPr>
            <w:noProof/>
            <w:webHidden/>
          </w:rPr>
          <w:fldChar w:fldCharType="begin"/>
        </w:r>
        <w:r>
          <w:rPr>
            <w:noProof/>
            <w:webHidden/>
          </w:rPr>
          <w:instrText xml:space="preserve"> PAGEREF _Toc465469056 \h </w:instrText>
        </w:r>
        <w:r>
          <w:rPr>
            <w:noProof/>
            <w:webHidden/>
          </w:rPr>
        </w:r>
        <w:r>
          <w:rPr>
            <w:noProof/>
            <w:webHidden/>
          </w:rPr>
          <w:fldChar w:fldCharType="separate"/>
        </w:r>
        <w:r w:rsidR="00FB78D0">
          <w:rPr>
            <w:noProof/>
            <w:webHidden/>
          </w:rPr>
          <w:t>76</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57" w:history="1">
        <w:r w:rsidRPr="00465A87">
          <w:rPr>
            <w:rStyle w:val="Hyperlink"/>
            <w:noProof/>
          </w:rPr>
          <w:t>4.5.1</w:t>
        </w:r>
        <w:r>
          <w:rPr>
            <w:rFonts w:cstheme="minorBidi"/>
            <w:noProof/>
          </w:rPr>
          <w:tab/>
        </w:r>
        <w:r w:rsidRPr="00465A87">
          <w:rPr>
            <w:rStyle w:val="Hyperlink"/>
            <w:noProof/>
          </w:rPr>
          <w:t>System Architecture</w:t>
        </w:r>
        <w:r>
          <w:rPr>
            <w:noProof/>
            <w:webHidden/>
          </w:rPr>
          <w:tab/>
        </w:r>
        <w:r>
          <w:rPr>
            <w:noProof/>
            <w:webHidden/>
          </w:rPr>
          <w:fldChar w:fldCharType="begin"/>
        </w:r>
        <w:r>
          <w:rPr>
            <w:noProof/>
            <w:webHidden/>
          </w:rPr>
          <w:instrText xml:space="preserve"> PAGEREF _Toc465469057 \h </w:instrText>
        </w:r>
        <w:r>
          <w:rPr>
            <w:noProof/>
            <w:webHidden/>
          </w:rPr>
        </w:r>
        <w:r>
          <w:rPr>
            <w:noProof/>
            <w:webHidden/>
          </w:rPr>
          <w:fldChar w:fldCharType="separate"/>
        </w:r>
        <w:r w:rsidR="00FB78D0">
          <w:rPr>
            <w:noProof/>
            <w:webHidden/>
          </w:rPr>
          <w:t>78</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58" w:history="1">
        <w:r w:rsidRPr="00465A87">
          <w:rPr>
            <w:rStyle w:val="Hyperlink"/>
            <w:noProof/>
          </w:rPr>
          <w:t>4.5.2</w:t>
        </w:r>
        <w:r>
          <w:rPr>
            <w:rFonts w:cstheme="minorBidi"/>
            <w:noProof/>
          </w:rPr>
          <w:tab/>
        </w:r>
        <w:r w:rsidRPr="00465A87">
          <w:rPr>
            <w:rStyle w:val="Hyperlink"/>
            <w:noProof/>
          </w:rPr>
          <w:t>Analog Design</w:t>
        </w:r>
        <w:r>
          <w:rPr>
            <w:noProof/>
            <w:webHidden/>
          </w:rPr>
          <w:tab/>
        </w:r>
        <w:r>
          <w:rPr>
            <w:noProof/>
            <w:webHidden/>
          </w:rPr>
          <w:fldChar w:fldCharType="begin"/>
        </w:r>
        <w:r>
          <w:rPr>
            <w:noProof/>
            <w:webHidden/>
          </w:rPr>
          <w:instrText xml:space="preserve"> PAGEREF _Toc465469058 \h </w:instrText>
        </w:r>
        <w:r>
          <w:rPr>
            <w:noProof/>
            <w:webHidden/>
          </w:rPr>
        </w:r>
        <w:r>
          <w:rPr>
            <w:noProof/>
            <w:webHidden/>
          </w:rPr>
          <w:fldChar w:fldCharType="separate"/>
        </w:r>
        <w:r w:rsidR="00FB78D0">
          <w:rPr>
            <w:noProof/>
            <w:webHidden/>
          </w:rPr>
          <w:t>79</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59" w:history="1">
        <w:r w:rsidRPr="00465A87">
          <w:rPr>
            <w:rStyle w:val="Hyperlink"/>
            <w:noProof/>
          </w:rPr>
          <w:t>4.5.3</w:t>
        </w:r>
        <w:r>
          <w:rPr>
            <w:rFonts w:cstheme="minorBidi"/>
            <w:noProof/>
          </w:rPr>
          <w:tab/>
        </w:r>
        <w:r w:rsidRPr="00465A87">
          <w:rPr>
            <w:rStyle w:val="Hyperlink"/>
            <w:noProof/>
          </w:rPr>
          <w:t>Digital Design</w:t>
        </w:r>
        <w:r>
          <w:rPr>
            <w:noProof/>
            <w:webHidden/>
          </w:rPr>
          <w:tab/>
        </w:r>
        <w:r>
          <w:rPr>
            <w:noProof/>
            <w:webHidden/>
          </w:rPr>
          <w:fldChar w:fldCharType="begin"/>
        </w:r>
        <w:r>
          <w:rPr>
            <w:noProof/>
            <w:webHidden/>
          </w:rPr>
          <w:instrText xml:space="preserve"> PAGEREF _Toc465469059 \h </w:instrText>
        </w:r>
        <w:r>
          <w:rPr>
            <w:noProof/>
            <w:webHidden/>
          </w:rPr>
        </w:r>
        <w:r>
          <w:rPr>
            <w:noProof/>
            <w:webHidden/>
          </w:rPr>
          <w:fldChar w:fldCharType="separate"/>
        </w:r>
        <w:r w:rsidR="00FB78D0">
          <w:rPr>
            <w:noProof/>
            <w:webHidden/>
          </w:rPr>
          <w:t>83</w:t>
        </w:r>
        <w:r>
          <w:rPr>
            <w:noProof/>
            <w:webHidden/>
          </w:rPr>
          <w:fldChar w:fldCharType="end"/>
        </w:r>
      </w:hyperlink>
    </w:p>
    <w:p w:rsidR="00D41BBD" w:rsidRDefault="00D41BBD">
      <w:pPr>
        <w:pStyle w:val="TOC1"/>
        <w:tabs>
          <w:tab w:val="right" w:leader="dot" w:pos="8990"/>
        </w:tabs>
        <w:rPr>
          <w:noProof/>
        </w:rPr>
      </w:pPr>
      <w:hyperlink w:anchor="_Toc465469060" w:history="1">
        <w:r w:rsidRPr="00465A87">
          <w:rPr>
            <w:rStyle w:val="Hyperlink"/>
            <w:noProof/>
          </w:rPr>
          <w:t xml:space="preserve"> Chapter 5: Activity Completion Recognition (ACR)</w:t>
        </w:r>
        <w:r>
          <w:rPr>
            <w:noProof/>
            <w:webHidden/>
          </w:rPr>
          <w:tab/>
        </w:r>
        <w:r>
          <w:rPr>
            <w:noProof/>
            <w:webHidden/>
          </w:rPr>
          <w:fldChar w:fldCharType="begin"/>
        </w:r>
        <w:r>
          <w:rPr>
            <w:noProof/>
            <w:webHidden/>
          </w:rPr>
          <w:instrText xml:space="preserve"> PAGEREF _Toc465469060 \h </w:instrText>
        </w:r>
        <w:r>
          <w:rPr>
            <w:noProof/>
            <w:webHidden/>
          </w:rPr>
        </w:r>
        <w:r>
          <w:rPr>
            <w:noProof/>
            <w:webHidden/>
          </w:rPr>
          <w:fldChar w:fldCharType="separate"/>
        </w:r>
        <w:r w:rsidR="00FB78D0">
          <w:rPr>
            <w:noProof/>
            <w:webHidden/>
          </w:rPr>
          <w:t>88</w:t>
        </w:r>
        <w:r>
          <w:rPr>
            <w:noProof/>
            <w:webHidden/>
          </w:rPr>
          <w:fldChar w:fldCharType="end"/>
        </w:r>
      </w:hyperlink>
    </w:p>
    <w:p w:rsidR="00D41BBD" w:rsidRDefault="00D41BBD">
      <w:pPr>
        <w:pStyle w:val="TOC2"/>
        <w:tabs>
          <w:tab w:val="left" w:pos="880"/>
          <w:tab w:val="right" w:leader="dot" w:pos="8990"/>
        </w:tabs>
        <w:rPr>
          <w:noProof/>
        </w:rPr>
      </w:pPr>
      <w:hyperlink w:anchor="_Toc465469061" w:history="1">
        <w:r w:rsidRPr="00465A87">
          <w:rPr>
            <w:rStyle w:val="Hyperlink"/>
            <w:noProof/>
          </w:rPr>
          <w:t>5.1</w:t>
        </w:r>
        <w:r>
          <w:rPr>
            <w:noProof/>
          </w:rPr>
          <w:tab/>
        </w:r>
        <w:r w:rsidRPr="00465A87">
          <w:rPr>
            <w:rStyle w:val="Hyperlink"/>
            <w:noProof/>
          </w:rPr>
          <w:t>Introduction</w:t>
        </w:r>
        <w:r>
          <w:rPr>
            <w:noProof/>
            <w:webHidden/>
          </w:rPr>
          <w:tab/>
        </w:r>
        <w:r>
          <w:rPr>
            <w:noProof/>
            <w:webHidden/>
          </w:rPr>
          <w:fldChar w:fldCharType="begin"/>
        </w:r>
        <w:r>
          <w:rPr>
            <w:noProof/>
            <w:webHidden/>
          </w:rPr>
          <w:instrText xml:space="preserve"> PAGEREF _Toc465469061 \h </w:instrText>
        </w:r>
        <w:r>
          <w:rPr>
            <w:noProof/>
            <w:webHidden/>
          </w:rPr>
        </w:r>
        <w:r>
          <w:rPr>
            <w:noProof/>
            <w:webHidden/>
          </w:rPr>
          <w:fldChar w:fldCharType="separate"/>
        </w:r>
        <w:r w:rsidR="00FB78D0">
          <w:rPr>
            <w:noProof/>
            <w:webHidden/>
          </w:rPr>
          <w:t>88</w:t>
        </w:r>
        <w:r>
          <w:rPr>
            <w:noProof/>
            <w:webHidden/>
          </w:rPr>
          <w:fldChar w:fldCharType="end"/>
        </w:r>
      </w:hyperlink>
    </w:p>
    <w:p w:rsidR="00D41BBD" w:rsidRDefault="00D41BBD">
      <w:pPr>
        <w:pStyle w:val="TOC2"/>
        <w:tabs>
          <w:tab w:val="left" w:pos="880"/>
          <w:tab w:val="right" w:leader="dot" w:pos="8990"/>
        </w:tabs>
        <w:rPr>
          <w:noProof/>
        </w:rPr>
      </w:pPr>
      <w:hyperlink w:anchor="_Toc465469062" w:history="1">
        <w:r w:rsidRPr="00465A87">
          <w:rPr>
            <w:rStyle w:val="Hyperlink"/>
            <w:noProof/>
          </w:rPr>
          <w:t>5.2</w:t>
        </w:r>
        <w:r>
          <w:rPr>
            <w:noProof/>
          </w:rPr>
          <w:tab/>
        </w:r>
        <w:r w:rsidRPr="00465A87">
          <w:rPr>
            <w:rStyle w:val="Hyperlink"/>
            <w:noProof/>
          </w:rPr>
          <w:t>Related Work</w:t>
        </w:r>
        <w:r>
          <w:rPr>
            <w:noProof/>
            <w:webHidden/>
          </w:rPr>
          <w:tab/>
        </w:r>
        <w:r>
          <w:rPr>
            <w:noProof/>
            <w:webHidden/>
          </w:rPr>
          <w:fldChar w:fldCharType="begin"/>
        </w:r>
        <w:r>
          <w:rPr>
            <w:noProof/>
            <w:webHidden/>
          </w:rPr>
          <w:instrText xml:space="preserve"> PAGEREF _Toc465469062 \h </w:instrText>
        </w:r>
        <w:r>
          <w:rPr>
            <w:noProof/>
            <w:webHidden/>
          </w:rPr>
        </w:r>
        <w:r>
          <w:rPr>
            <w:noProof/>
            <w:webHidden/>
          </w:rPr>
          <w:fldChar w:fldCharType="separate"/>
        </w:r>
        <w:r w:rsidR="00FB78D0">
          <w:rPr>
            <w:noProof/>
            <w:webHidden/>
          </w:rPr>
          <w:t>90</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63" w:history="1">
        <w:r w:rsidRPr="00465A87">
          <w:rPr>
            <w:rStyle w:val="Hyperlink"/>
            <w:noProof/>
          </w:rPr>
          <w:t>5.2.1</w:t>
        </w:r>
        <w:r>
          <w:rPr>
            <w:rFonts w:cstheme="minorBidi"/>
            <w:noProof/>
          </w:rPr>
          <w:tab/>
        </w:r>
        <w:r w:rsidRPr="00465A87">
          <w:rPr>
            <w:rStyle w:val="Hyperlink"/>
            <w:noProof/>
          </w:rPr>
          <w:t>Timing Heuristic</w:t>
        </w:r>
        <w:r>
          <w:rPr>
            <w:noProof/>
            <w:webHidden/>
          </w:rPr>
          <w:tab/>
        </w:r>
        <w:r>
          <w:rPr>
            <w:noProof/>
            <w:webHidden/>
          </w:rPr>
          <w:fldChar w:fldCharType="begin"/>
        </w:r>
        <w:r>
          <w:rPr>
            <w:noProof/>
            <w:webHidden/>
          </w:rPr>
          <w:instrText xml:space="preserve"> PAGEREF _Toc465469063 \h </w:instrText>
        </w:r>
        <w:r>
          <w:rPr>
            <w:noProof/>
            <w:webHidden/>
          </w:rPr>
        </w:r>
        <w:r>
          <w:rPr>
            <w:noProof/>
            <w:webHidden/>
          </w:rPr>
          <w:fldChar w:fldCharType="separate"/>
        </w:r>
        <w:r w:rsidR="00FB78D0">
          <w:rPr>
            <w:noProof/>
            <w:webHidden/>
          </w:rPr>
          <w:t>90</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64" w:history="1">
        <w:r w:rsidRPr="00465A87">
          <w:rPr>
            <w:rStyle w:val="Hyperlink"/>
            <w:noProof/>
          </w:rPr>
          <w:t>5.2.2</w:t>
        </w:r>
        <w:r>
          <w:rPr>
            <w:rFonts w:cstheme="minorBidi"/>
            <w:noProof/>
          </w:rPr>
          <w:tab/>
        </w:r>
        <w:r w:rsidRPr="00465A87">
          <w:rPr>
            <w:rStyle w:val="Hyperlink"/>
            <w:noProof/>
          </w:rPr>
          <w:t>Current Heuristic</w:t>
        </w:r>
        <w:r>
          <w:rPr>
            <w:noProof/>
            <w:webHidden/>
          </w:rPr>
          <w:tab/>
        </w:r>
        <w:r>
          <w:rPr>
            <w:noProof/>
            <w:webHidden/>
          </w:rPr>
          <w:fldChar w:fldCharType="begin"/>
        </w:r>
        <w:r>
          <w:rPr>
            <w:noProof/>
            <w:webHidden/>
          </w:rPr>
          <w:instrText xml:space="preserve"> PAGEREF _Toc465469064 \h </w:instrText>
        </w:r>
        <w:r>
          <w:rPr>
            <w:noProof/>
            <w:webHidden/>
          </w:rPr>
        </w:r>
        <w:r>
          <w:rPr>
            <w:noProof/>
            <w:webHidden/>
          </w:rPr>
          <w:fldChar w:fldCharType="separate"/>
        </w:r>
        <w:r w:rsidR="00FB78D0">
          <w:rPr>
            <w:noProof/>
            <w:webHidden/>
          </w:rPr>
          <w:t>90</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65" w:history="1">
        <w:r w:rsidRPr="00465A87">
          <w:rPr>
            <w:rStyle w:val="Hyperlink"/>
            <w:noProof/>
          </w:rPr>
          <w:t>5.2.3</w:t>
        </w:r>
        <w:r>
          <w:rPr>
            <w:rFonts w:cstheme="minorBidi"/>
            <w:noProof/>
          </w:rPr>
          <w:tab/>
        </w:r>
        <w:r w:rsidRPr="00465A87">
          <w:rPr>
            <w:rStyle w:val="Hyperlink"/>
            <w:noProof/>
          </w:rPr>
          <w:t>Charge Heuristic</w:t>
        </w:r>
        <w:r>
          <w:rPr>
            <w:noProof/>
            <w:webHidden/>
          </w:rPr>
          <w:tab/>
        </w:r>
        <w:r>
          <w:rPr>
            <w:noProof/>
            <w:webHidden/>
          </w:rPr>
          <w:fldChar w:fldCharType="begin"/>
        </w:r>
        <w:r>
          <w:rPr>
            <w:noProof/>
            <w:webHidden/>
          </w:rPr>
          <w:instrText xml:space="preserve"> PAGEREF _Toc465469065 \h </w:instrText>
        </w:r>
        <w:r>
          <w:rPr>
            <w:noProof/>
            <w:webHidden/>
          </w:rPr>
        </w:r>
        <w:r>
          <w:rPr>
            <w:noProof/>
            <w:webHidden/>
          </w:rPr>
          <w:fldChar w:fldCharType="separate"/>
        </w:r>
        <w:r w:rsidR="00FB78D0">
          <w:rPr>
            <w:noProof/>
            <w:webHidden/>
          </w:rPr>
          <w:t>91</w:t>
        </w:r>
        <w:r>
          <w:rPr>
            <w:noProof/>
            <w:webHidden/>
          </w:rPr>
          <w:fldChar w:fldCharType="end"/>
        </w:r>
      </w:hyperlink>
    </w:p>
    <w:p w:rsidR="00D41BBD" w:rsidRDefault="00D41BBD">
      <w:pPr>
        <w:pStyle w:val="TOC2"/>
        <w:tabs>
          <w:tab w:val="left" w:pos="880"/>
          <w:tab w:val="right" w:leader="dot" w:pos="8990"/>
        </w:tabs>
        <w:rPr>
          <w:noProof/>
        </w:rPr>
      </w:pPr>
      <w:hyperlink w:anchor="_Toc465469066" w:history="1">
        <w:r w:rsidRPr="00465A87">
          <w:rPr>
            <w:rStyle w:val="Hyperlink"/>
            <w:noProof/>
            <w:spacing w:val="4"/>
          </w:rPr>
          <w:t>5.3</w:t>
        </w:r>
        <w:r>
          <w:rPr>
            <w:noProof/>
          </w:rPr>
          <w:tab/>
        </w:r>
        <w:r w:rsidRPr="00465A87">
          <w:rPr>
            <w:rStyle w:val="Hyperlink"/>
            <w:noProof/>
          </w:rPr>
          <w:t>Methods and Materials</w:t>
        </w:r>
        <w:r>
          <w:rPr>
            <w:noProof/>
            <w:webHidden/>
          </w:rPr>
          <w:tab/>
        </w:r>
        <w:r>
          <w:rPr>
            <w:noProof/>
            <w:webHidden/>
          </w:rPr>
          <w:fldChar w:fldCharType="begin"/>
        </w:r>
        <w:r>
          <w:rPr>
            <w:noProof/>
            <w:webHidden/>
          </w:rPr>
          <w:instrText xml:space="preserve"> PAGEREF _Toc465469066 \h </w:instrText>
        </w:r>
        <w:r>
          <w:rPr>
            <w:noProof/>
            <w:webHidden/>
          </w:rPr>
        </w:r>
        <w:r>
          <w:rPr>
            <w:noProof/>
            <w:webHidden/>
          </w:rPr>
          <w:fldChar w:fldCharType="separate"/>
        </w:r>
        <w:r w:rsidR="00FB78D0">
          <w:rPr>
            <w:noProof/>
            <w:webHidden/>
          </w:rPr>
          <w:t>91</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67" w:history="1">
        <w:r w:rsidRPr="00465A87">
          <w:rPr>
            <w:rStyle w:val="Hyperlink"/>
            <w:noProof/>
          </w:rPr>
          <w:t>5.3.1</w:t>
        </w:r>
        <w:r>
          <w:rPr>
            <w:rFonts w:cstheme="minorBidi"/>
            <w:noProof/>
          </w:rPr>
          <w:tab/>
        </w:r>
        <w:r w:rsidRPr="00465A87">
          <w:rPr>
            <w:rStyle w:val="Hyperlink"/>
            <w:noProof/>
          </w:rPr>
          <w:t>Development Platform</w:t>
        </w:r>
        <w:r>
          <w:rPr>
            <w:noProof/>
            <w:webHidden/>
          </w:rPr>
          <w:tab/>
        </w:r>
        <w:r>
          <w:rPr>
            <w:noProof/>
            <w:webHidden/>
          </w:rPr>
          <w:fldChar w:fldCharType="begin"/>
        </w:r>
        <w:r>
          <w:rPr>
            <w:noProof/>
            <w:webHidden/>
          </w:rPr>
          <w:instrText xml:space="preserve"> PAGEREF _Toc465469067 \h </w:instrText>
        </w:r>
        <w:r>
          <w:rPr>
            <w:noProof/>
            <w:webHidden/>
          </w:rPr>
        </w:r>
        <w:r>
          <w:rPr>
            <w:noProof/>
            <w:webHidden/>
          </w:rPr>
          <w:fldChar w:fldCharType="separate"/>
        </w:r>
        <w:r w:rsidR="00FB78D0">
          <w:rPr>
            <w:noProof/>
            <w:webHidden/>
          </w:rPr>
          <w:t>91</w:t>
        </w:r>
        <w:r>
          <w:rPr>
            <w:noProof/>
            <w:webHidden/>
          </w:rPr>
          <w:fldChar w:fldCharType="end"/>
        </w:r>
      </w:hyperlink>
    </w:p>
    <w:p w:rsidR="00D41BBD" w:rsidRDefault="00D41BBD">
      <w:pPr>
        <w:pStyle w:val="TOC2"/>
        <w:tabs>
          <w:tab w:val="left" w:pos="880"/>
          <w:tab w:val="right" w:leader="dot" w:pos="8990"/>
        </w:tabs>
        <w:rPr>
          <w:noProof/>
        </w:rPr>
      </w:pPr>
      <w:hyperlink w:anchor="_Toc465469068" w:history="1">
        <w:r w:rsidRPr="00465A87">
          <w:rPr>
            <w:rStyle w:val="Hyperlink"/>
            <w:noProof/>
          </w:rPr>
          <w:t>5.4</w:t>
        </w:r>
        <w:r>
          <w:rPr>
            <w:noProof/>
          </w:rPr>
          <w:tab/>
        </w:r>
        <w:r w:rsidRPr="00465A87">
          <w:rPr>
            <w:rStyle w:val="Hyperlink"/>
            <w:noProof/>
          </w:rPr>
          <w:t>Results</w:t>
        </w:r>
        <w:r>
          <w:rPr>
            <w:noProof/>
            <w:webHidden/>
          </w:rPr>
          <w:tab/>
        </w:r>
        <w:r>
          <w:rPr>
            <w:noProof/>
            <w:webHidden/>
          </w:rPr>
          <w:fldChar w:fldCharType="begin"/>
        </w:r>
        <w:r>
          <w:rPr>
            <w:noProof/>
            <w:webHidden/>
          </w:rPr>
          <w:instrText xml:space="preserve"> PAGEREF _Toc465469068 \h </w:instrText>
        </w:r>
        <w:r>
          <w:rPr>
            <w:noProof/>
            <w:webHidden/>
          </w:rPr>
        </w:r>
        <w:r>
          <w:rPr>
            <w:noProof/>
            <w:webHidden/>
          </w:rPr>
          <w:fldChar w:fldCharType="separate"/>
        </w:r>
        <w:r w:rsidR="00FB78D0">
          <w:rPr>
            <w:noProof/>
            <w:webHidden/>
          </w:rPr>
          <w:t>91</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69" w:history="1">
        <w:r w:rsidRPr="00465A87">
          <w:rPr>
            <w:rStyle w:val="Hyperlink"/>
            <w:noProof/>
          </w:rPr>
          <w:t>5.4.1</w:t>
        </w:r>
        <w:r>
          <w:rPr>
            <w:rFonts w:cstheme="minorBidi"/>
            <w:noProof/>
          </w:rPr>
          <w:tab/>
        </w:r>
        <w:r w:rsidRPr="00465A87">
          <w:rPr>
            <w:rStyle w:val="Hyperlink"/>
            <w:noProof/>
          </w:rPr>
          <w:t>Microchip MCP25AA512 EEPROM</w:t>
        </w:r>
        <w:r>
          <w:rPr>
            <w:noProof/>
            <w:webHidden/>
          </w:rPr>
          <w:tab/>
        </w:r>
        <w:r>
          <w:rPr>
            <w:noProof/>
            <w:webHidden/>
          </w:rPr>
          <w:fldChar w:fldCharType="begin"/>
        </w:r>
        <w:r>
          <w:rPr>
            <w:noProof/>
            <w:webHidden/>
          </w:rPr>
          <w:instrText xml:space="preserve"> PAGEREF _Toc465469069 \h </w:instrText>
        </w:r>
        <w:r>
          <w:rPr>
            <w:noProof/>
            <w:webHidden/>
          </w:rPr>
        </w:r>
        <w:r>
          <w:rPr>
            <w:noProof/>
            <w:webHidden/>
          </w:rPr>
          <w:fldChar w:fldCharType="separate"/>
        </w:r>
        <w:r w:rsidR="00FB78D0">
          <w:rPr>
            <w:noProof/>
            <w:webHidden/>
          </w:rPr>
          <w:t>91</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70" w:history="1">
        <w:r w:rsidRPr="00465A87">
          <w:rPr>
            <w:rStyle w:val="Hyperlink"/>
            <w:noProof/>
          </w:rPr>
          <w:t>5.4.2</w:t>
        </w:r>
        <w:r>
          <w:rPr>
            <w:rFonts w:cstheme="minorBidi"/>
            <w:noProof/>
          </w:rPr>
          <w:tab/>
        </w:r>
        <w:r w:rsidRPr="00465A87">
          <w:rPr>
            <w:rStyle w:val="Hyperlink"/>
            <w:noProof/>
          </w:rPr>
          <w:t>Numonyx M25PX16 Serial Flash</w:t>
        </w:r>
        <w:r>
          <w:rPr>
            <w:noProof/>
            <w:webHidden/>
          </w:rPr>
          <w:tab/>
        </w:r>
        <w:r>
          <w:rPr>
            <w:noProof/>
            <w:webHidden/>
          </w:rPr>
          <w:fldChar w:fldCharType="begin"/>
        </w:r>
        <w:r>
          <w:rPr>
            <w:noProof/>
            <w:webHidden/>
          </w:rPr>
          <w:instrText xml:space="preserve"> PAGEREF _Toc465469070 \h </w:instrText>
        </w:r>
        <w:r>
          <w:rPr>
            <w:noProof/>
            <w:webHidden/>
          </w:rPr>
        </w:r>
        <w:r>
          <w:rPr>
            <w:noProof/>
            <w:webHidden/>
          </w:rPr>
          <w:fldChar w:fldCharType="separate"/>
        </w:r>
        <w:r w:rsidR="00FB78D0">
          <w:rPr>
            <w:noProof/>
            <w:webHidden/>
          </w:rPr>
          <w:t>91</w:t>
        </w:r>
        <w:r>
          <w:rPr>
            <w:noProof/>
            <w:webHidden/>
          </w:rPr>
          <w:fldChar w:fldCharType="end"/>
        </w:r>
      </w:hyperlink>
    </w:p>
    <w:p w:rsidR="00D41BBD" w:rsidRDefault="00D41BBD">
      <w:pPr>
        <w:pStyle w:val="TOC3"/>
        <w:tabs>
          <w:tab w:val="left" w:pos="1320"/>
          <w:tab w:val="right" w:leader="dot" w:pos="8990"/>
        </w:tabs>
        <w:rPr>
          <w:rFonts w:cstheme="minorBidi"/>
          <w:noProof/>
        </w:rPr>
      </w:pPr>
      <w:hyperlink w:anchor="_Toc465469071" w:history="1">
        <w:r w:rsidRPr="00465A87">
          <w:rPr>
            <w:rStyle w:val="Hyperlink"/>
            <w:noProof/>
          </w:rPr>
          <w:t>5.4.3</w:t>
        </w:r>
        <w:r>
          <w:rPr>
            <w:rFonts w:cstheme="minorBidi"/>
            <w:noProof/>
          </w:rPr>
          <w:tab/>
        </w:r>
        <w:r w:rsidRPr="00465A87">
          <w:rPr>
            <w:rStyle w:val="Hyperlink"/>
            <w:noProof/>
          </w:rPr>
          <w:t>microSD Memory Card</w:t>
        </w:r>
        <w:r>
          <w:rPr>
            <w:noProof/>
            <w:webHidden/>
          </w:rPr>
          <w:tab/>
        </w:r>
        <w:r>
          <w:rPr>
            <w:noProof/>
            <w:webHidden/>
          </w:rPr>
          <w:fldChar w:fldCharType="begin"/>
        </w:r>
        <w:r>
          <w:rPr>
            <w:noProof/>
            <w:webHidden/>
          </w:rPr>
          <w:instrText xml:space="preserve"> PAGEREF _Toc465469071 \h </w:instrText>
        </w:r>
        <w:r>
          <w:rPr>
            <w:noProof/>
            <w:webHidden/>
          </w:rPr>
        </w:r>
        <w:r>
          <w:rPr>
            <w:noProof/>
            <w:webHidden/>
          </w:rPr>
          <w:fldChar w:fldCharType="separate"/>
        </w:r>
        <w:r w:rsidR="00FB78D0">
          <w:rPr>
            <w:noProof/>
            <w:webHidden/>
          </w:rPr>
          <w:t>91</w:t>
        </w:r>
        <w:r>
          <w:rPr>
            <w:noProof/>
            <w:webHidden/>
          </w:rPr>
          <w:fldChar w:fldCharType="end"/>
        </w:r>
      </w:hyperlink>
    </w:p>
    <w:p w:rsidR="00D41BBD" w:rsidRDefault="00D41BBD">
      <w:pPr>
        <w:pStyle w:val="TOC2"/>
        <w:tabs>
          <w:tab w:val="left" w:pos="880"/>
          <w:tab w:val="right" w:leader="dot" w:pos="8990"/>
        </w:tabs>
        <w:rPr>
          <w:noProof/>
        </w:rPr>
      </w:pPr>
      <w:hyperlink w:anchor="_Toc465469072" w:history="1">
        <w:r w:rsidRPr="00465A87">
          <w:rPr>
            <w:rStyle w:val="Hyperlink"/>
            <w:noProof/>
          </w:rPr>
          <w:t>5.5</w:t>
        </w:r>
        <w:r>
          <w:rPr>
            <w:noProof/>
          </w:rPr>
          <w:tab/>
        </w:r>
        <w:r w:rsidRPr="00465A87">
          <w:rPr>
            <w:rStyle w:val="Hyperlink"/>
            <w:noProof/>
          </w:rPr>
          <w:t>Conclusion</w:t>
        </w:r>
        <w:r>
          <w:rPr>
            <w:noProof/>
            <w:webHidden/>
          </w:rPr>
          <w:tab/>
        </w:r>
        <w:r>
          <w:rPr>
            <w:noProof/>
            <w:webHidden/>
          </w:rPr>
          <w:fldChar w:fldCharType="begin"/>
        </w:r>
        <w:r>
          <w:rPr>
            <w:noProof/>
            <w:webHidden/>
          </w:rPr>
          <w:instrText xml:space="preserve"> PAGEREF _Toc465469072 \h </w:instrText>
        </w:r>
        <w:r>
          <w:rPr>
            <w:noProof/>
            <w:webHidden/>
          </w:rPr>
        </w:r>
        <w:r>
          <w:rPr>
            <w:noProof/>
            <w:webHidden/>
          </w:rPr>
          <w:fldChar w:fldCharType="separate"/>
        </w:r>
        <w:r w:rsidR="00FB78D0">
          <w:rPr>
            <w:noProof/>
            <w:webHidden/>
          </w:rPr>
          <w:t>97</w:t>
        </w:r>
        <w:r>
          <w:rPr>
            <w:noProof/>
            <w:webHidden/>
          </w:rPr>
          <w:fldChar w:fldCharType="end"/>
        </w:r>
      </w:hyperlink>
    </w:p>
    <w:p w:rsidR="00D41BBD" w:rsidRDefault="00D41BBD">
      <w:pPr>
        <w:pStyle w:val="TOC1"/>
        <w:tabs>
          <w:tab w:val="right" w:leader="dot" w:pos="8990"/>
        </w:tabs>
        <w:rPr>
          <w:noProof/>
        </w:rPr>
      </w:pPr>
      <w:hyperlink w:anchor="_Toc465469073" w:history="1">
        <w:r w:rsidRPr="00465A87">
          <w:rPr>
            <w:rStyle w:val="Hyperlink"/>
            <w:noProof/>
          </w:rPr>
          <w:t xml:space="preserve"> Chapter 5: Supervised IODVS</w:t>
        </w:r>
        <w:r>
          <w:rPr>
            <w:noProof/>
            <w:webHidden/>
          </w:rPr>
          <w:tab/>
        </w:r>
        <w:r>
          <w:rPr>
            <w:noProof/>
            <w:webHidden/>
          </w:rPr>
          <w:fldChar w:fldCharType="begin"/>
        </w:r>
        <w:r>
          <w:rPr>
            <w:noProof/>
            <w:webHidden/>
          </w:rPr>
          <w:instrText xml:space="preserve"> PAGEREF _Toc465469073 \h </w:instrText>
        </w:r>
        <w:r>
          <w:rPr>
            <w:noProof/>
            <w:webHidden/>
          </w:rPr>
        </w:r>
        <w:r>
          <w:rPr>
            <w:noProof/>
            <w:webHidden/>
          </w:rPr>
          <w:fldChar w:fldCharType="separate"/>
        </w:r>
        <w:r w:rsidR="00FB78D0">
          <w:rPr>
            <w:noProof/>
            <w:webHidden/>
          </w:rPr>
          <w:t>98</w:t>
        </w:r>
        <w:r>
          <w:rPr>
            <w:noProof/>
            <w:webHidden/>
          </w:rPr>
          <w:fldChar w:fldCharType="end"/>
        </w:r>
      </w:hyperlink>
    </w:p>
    <w:p w:rsidR="00D41BBD" w:rsidRDefault="00D41BBD">
      <w:pPr>
        <w:pStyle w:val="TOC1"/>
        <w:tabs>
          <w:tab w:val="right" w:leader="dot" w:pos="8990"/>
        </w:tabs>
        <w:rPr>
          <w:noProof/>
        </w:rPr>
      </w:pPr>
      <w:hyperlink w:anchor="_Toc465469074" w:history="1">
        <w:r w:rsidRPr="00465A87">
          <w:rPr>
            <w:rStyle w:val="Hyperlink"/>
            <w:noProof/>
          </w:rPr>
          <w:t xml:space="preserve"> Chapter 6: Conclusions and Future WOrk</w:t>
        </w:r>
        <w:r>
          <w:rPr>
            <w:noProof/>
            <w:webHidden/>
          </w:rPr>
          <w:tab/>
        </w:r>
        <w:r>
          <w:rPr>
            <w:noProof/>
            <w:webHidden/>
          </w:rPr>
          <w:fldChar w:fldCharType="begin"/>
        </w:r>
        <w:r>
          <w:rPr>
            <w:noProof/>
            <w:webHidden/>
          </w:rPr>
          <w:instrText xml:space="preserve"> PAGEREF _Toc465469074 \h </w:instrText>
        </w:r>
        <w:r>
          <w:rPr>
            <w:noProof/>
            <w:webHidden/>
          </w:rPr>
        </w:r>
        <w:r>
          <w:rPr>
            <w:noProof/>
            <w:webHidden/>
          </w:rPr>
          <w:fldChar w:fldCharType="separate"/>
        </w:r>
        <w:r w:rsidR="00FB78D0">
          <w:rPr>
            <w:noProof/>
            <w:webHidden/>
          </w:rPr>
          <w:t>100</w:t>
        </w:r>
        <w:r>
          <w:rPr>
            <w:noProof/>
            <w:webHidden/>
          </w:rPr>
          <w:fldChar w:fldCharType="end"/>
        </w:r>
      </w:hyperlink>
    </w:p>
    <w:p w:rsidR="00D41BBD" w:rsidRDefault="00D41BBD">
      <w:pPr>
        <w:pStyle w:val="TOC1"/>
        <w:tabs>
          <w:tab w:val="right" w:leader="dot" w:pos="8990"/>
        </w:tabs>
        <w:rPr>
          <w:noProof/>
        </w:rPr>
      </w:pPr>
      <w:hyperlink w:anchor="_Toc465469075" w:history="1">
        <w:r w:rsidRPr="00465A87">
          <w:rPr>
            <w:rStyle w:val="Hyperlink"/>
            <w:noProof/>
          </w:rPr>
          <w:t xml:space="preserve"> Appendix A</w:t>
        </w:r>
        <w:r>
          <w:rPr>
            <w:noProof/>
            <w:webHidden/>
          </w:rPr>
          <w:tab/>
        </w:r>
        <w:r>
          <w:rPr>
            <w:noProof/>
            <w:webHidden/>
          </w:rPr>
          <w:fldChar w:fldCharType="begin"/>
        </w:r>
        <w:r>
          <w:rPr>
            <w:noProof/>
            <w:webHidden/>
          </w:rPr>
          <w:instrText xml:space="preserve"> PAGEREF _Toc465469075 \h </w:instrText>
        </w:r>
        <w:r>
          <w:rPr>
            <w:noProof/>
            <w:webHidden/>
          </w:rPr>
        </w:r>
        <w:r>
          <w:rPr>
            <w:noProof/>
            <w:webHidden/>
          </w:rPr>
          <w:fldChar w:fldCharType="separate"/>
        </w:r>
        <w:r w:rsidR="00FB78D0">
          <w:rPr>
            <w:noProof/>
            <w:webHidden/>
          </w:rPr>
          <w:t>103</w:t>
        </w:r>
        <w:r>
          <w:rPr>
            <w:noProof/>
            <w:webHidden/>
          </w:rPr>
          <w:fldChar w:fldCharType="end"/>
        </w:r>
      </w:hyperlink>
    </w:p>
    <w:p w:rsidR="00D41BBD" w:rsidRDefault="00D41BBD">
      <w:pPr>
        <w:pStyle w:val="TOC2"/>
        <w:tabs>
          <w:tab w:val="left" w:pos="880"/>
          <w:tab w:val="right" w:leader="dot" w:pos="8990"/>
        </w:tabs>
        <w:rPr>
          <w:noProof/>
        </w:rPr>
      </w:pPr>
      <w:hyperlink w:anchor="_Toc465469076" w:history="1">
        <w:r w:rsidRPr="00465A87">
          <w:rPr>
            <w:rStyle w:val="Hyperlink"/>
            <w:noProof/>
          </w:rPr>
          <w:t>8.1</w:t>
        </w:r>
        <w:r>
          <w:rPr>
            <w:noProof/>
          </w:rPr>
          <w:tab/>
        </w:r>
        <w:r w:rsidRPr="00465A87">
          <w:rPr>
            <w:rStyle w:val="Hyperlink"/>
            <w:noProof/>
          </w:rPr>
          <w:t>PEGMA Schematic</w:t>
        </w:r>
        <w:r>
          <w:rPr>
            <w:noProof/>
            <w:webHidden/>
          </w:rPr>
          <w:tab/>
        </w:r>
        <w:r>
          <w:rPr>
            <w:noProof/>
            <w:webHidden/>
          </w:rPr>
          <w:fldChar w:fldCharType="begin"/>
        </w:r>
        <w:r>
          <w:rPr>
            <w:noProof/>
            <w:webHidden/>
          </w:rPr>
          <w:instrText xml:space="preserve"> PAGEREF _Toc465469076 \h </w:instrText>
        </w:r>
        <w:r>
          <w:rPr>
            <w:noProof/>
            <w:webHidden/>
          </w:rPr>
          <w:fldChar w:fldCharType="separate"/>
        </w:r>
        <w:r w:rsidR="00FB78D0">
          <w:rPr>
            <w:b/>
            <w:bCs/>
            <w:noProof/>
            <w:webHidden/>
          </w:rPr>
          <w:t>Error! Bookmark not defined.</w:t>
        </w:r>
        <w:r>
          <w:rPr>
            <w:noProof/>
            <w:webHidden/>
          </w:rPr>
          <w:fldChar w:fldCharType="end"/>
        </w:r>
      </w:hyperlink>
    </w:p>
    <w:p w:rsidR="00D41BBD" w:rsidRDefault="00D41BBD">
      <w:pPr>
        <w:pStyle w:val="TOC1"/>
        <w:tabs>
          <w:tab w:val="right" w:leader="dot" w:pos="8990"/>
        </w:tabs>
        <w:rPr>
          <w:noProof/>
        </w:rPr>
      </w:pPr>
      <w:hyperlink w:anchor="_Toc465469077" w:history="1">
        <w:r w:rsidRPr="00465A87">
          <w:rPr>
            <w:rStyle w:val="Hyperlink"/>
            <w:noProof/>
          </w:rPr>
          <w:t xml:space="preserve"> Appendix B: ASDM-300F Schematic</w:t>
        </w:r>
        <w:r>
          <w:rPr>
            <w:noProof/>
            <w:webHidden/>
          </w:rPr>
          <w:tab/>
        </w:r>
        <w:r>
          <w:rPr>
            <w:noProof/>
            <w:webHidden/>
          </w:rPr>
          <w:fldChar w:fldCharType="begin"/>
        </w:r>
        <w:r>
          <w:rPr>
            <w:noProof/>
            <w:webHidden/>
          </w:rPr>
          <w:instrText xml:space="preserve"> PAGEREF _Toc465469077 \h </w:instrText>
        </w:r>
        <w:r>
          <w:rPr>
            <w:noProof/>
            <w:webHidden/>
          </w:rPr>
        </w:r>
        <w:r>
          <w:rPr>
            <w:noProof/>
            <w:webHidden/>
          </w:rPr>
          <w:fldChar w:fldCharType="separate"/>
        </w:r>
        <w:r w:rsidR="00FB78D0">
          <w:rPr>
            <w:noProof/>
            <w:webHidden/>
          </w:rPr>
          <w:t>113</w:t>
        </w:r>
        <w:r>
          <w:rPr>
            <w:noProof/>
            <w:webHidden/>
          </w:rPr>
          <w:fldChar w:fldCharType="end"/>
        </w:r>
      </w:hyperlink>
    </w:p>
    <w:p w:rsidR="00D41BBD" w:rsidRDefault="00D41BBD">
      <w:pPr>
        <w:pStyle w:val="TOC1"/>
        <w:tabs>
          <w:tab w:val="right" w:leader="dot" w:pos="8990"/>
        </w:tabs>
        <w:rPr>
          <w:noProof/>
        </w:rPr>
      </w:pPr>
      <w:hyperlink w:anchor="_Toc465469078" w:history="1">
        <w:r w:rsidRPr="00465A87">
          <w:rPr>
            <w:rStyle w:val="Hyperlink"/>
            <w:noProof/>
          </w:rPr>
          <w:t xml:space="preserve"> Appendix C: PPS-330D Schematic</w:t>
        </w:r>
        <w:r>
          <w:rPr>
            <w:noProof/>
            <w:webHidden/>
          </w:rPr>
          <w:tab/>
        </w:r>
        <w:r>
          <w:rPr>
            <w:noProof/>
            <w:webHidden/>
          </w:rPr>
          <w:fldChar w:fldCharType="begin"/>
        </w:r>
        <w:r>
          <w:rPr>
            <w:noProof/>
            <w:webHidden/>
          </w:rPr>
          <w:instrText xml:space="preserve"> PAGEREF _Toc465469078 \h </w:instrText>
        </w:r>
        <w:r>
          <w:rPr>
            <w:noProof/>
            <w:webHidden/>
          </w:rPr>
        </w:r>
        <w:r>
          <w:rPr>
            <w:noProof/>
            <w:webHidden/>
          </w:rPr>
          <w:fldChar w:fldCharType="separate"/>
        </w:r>
        <w:r w:rsidR="00FB78D0">
          <w:rPr>
            <w:noProof/>
            <w:webHidden/>
          </w:rPr>
          <w:t>114</w:t>
        </w:r>
        <w:r>
          <w:rPr>
            <w:noProof/>
            <w:webHidden/>
          </w:rPr>
          <w:fldChar w:fldCharType="end"/>
        </w:r>
      </w:hyperlink>
    </w:p>
    <w:p w:rsidR="00D41BBD" w:rsidRDefault="00D41BBD">
      <w:pPr>
        <w:pStyle w:val="TOC1"/>
        <w:tabs>
          <w:tab w:val="right" w:leader="dot" w:pos="8990"/>
        </w:tabs>
        <w:rPr>
          <w:noProof/>
        </w:rPr>
      </w:pPr>
      <w:hyperlink w:anchor="_Toc465469079" w:history="1">
        <w:r w:rsidRPr="00465A87">
          <w:rPr>
            <w:rStyle w:val="Hyperlink"/>
            <w:noProof/>
          </w:rPr>
          <w:t xml:space="preserve"> APPENDIX D: PLR-5010D (Rev0) Schematic</w:t>
        </w:r>
        <w:r>
          <w:rPr>
            <w:noProof/>
            <w:webHidden/>
          </w:rPr>
          <w:tab/>
        </w:r>
        <w:r>
          <w:rPr>
            <w:noProof/>
            <w:webHidden/>
          </w:rPr>
          <w:fldChar w:fldCharType="begin"/>
        </w:r>
        <w:r>
          <w:rPr>
            <w:noProof/>
            <w:webHidden/>
          </w:rPr>
          <w:instrText xml:space="preserve"> PAGEREF _Toc465469079 \h </w:instrText>
        </w:r>
        <w:r>
          <w:rPr>
            <w:noProof/>
            <w:webHidden/>
          </w:rPr>
        </w:r>
        <w:r>
          <w:rPr>
            <w:noProof/>
            <w:webHidden/>
          </w:rPr>
          <w:fldChar w:fldCharType="separate"/>
        </w:r>
        <w:r w:rsidR="00FB78D0">
          <w:rPr>
            <w:noProof/>
            <w:webHidden/>
          </w:rPr>
          <w:t>115</w:t>
        </w:r>
        <w:r>
          <w:rPr>
            <w:noProof/>
            <w:webHidden/>
          </w:rPr>
          <w:fldChar w:fldCharType="end"/>
        </w:r>
      </w:hyperlink>
    </w:p>
    <w:p w:rsidR="00D41BBD" w:rsidRDefault="00D41BBD">
      <w:pPr>
        <w:pStyle w:val="TOC1"/>
        <w:tabs>
          <w:tab w:val="right" w:leader="dot" w:pos="8990"/>
        </w:tabs>
        <w:rPr>
          <w:noProof/>
        </w:rPr>
      </w:pPr>
      <w:hyperlink w:anchor="_Toc465469080" w:history="1">
        <w:r w:rsidRPr="00465A87">
          <w:rPr>
            <w:rStyle w:val="Hyperlink"/>
            <w:noProof/>
          </w:rPr>
          <w:t xml:space="preserve"> APPENDIX E: PLR-5010D (Rev1) Schematic</w:t>
        </w:r>
        <w:r>
          <w:rPr>
            <w:noProof/>
            <w:webHidden/>
          </w:rPr>
          <w:tab/>
        </w:r>
        <w:r>
          <w:rPr>
            <w:noProof/>
            <w:webHidden/>
          </w:rPr>
          <w:fldChar w:fldCharType="begin"/>
        </w:r>
        <w:r>
          <w:rPr>
            <w:noProof/>
            <w:webHidden/>
          </w:rPr>
          <w:instrText xml:space="preserve"> PAGEREF _Toc465469080 \h </w:instrText>
        </w:r>
        <w:r>
          <w:rPr>
            <w:noProof/>
            <w:webHidden/>
          </w:rPr>
        </w:r>
        <w:r>
          <w:rPr>
            <w:noProof/>
            <w:webHidden/>
          </w:rPr>
          <w:fldChar w:fldCharType="separate"/>
        </w:r>
        <w:r w:rsidR="00FB78D0">
          <w:rPr>
            <w:noProof/>
            <w:webHidden/>
          </w:rPr>
          <w:t>117</w:t>
        </w:r>
        <w:r>
          <w:rPr>
            <w:noProof/>
            <w:webHidden/>
          </w:rPr>
          <w:fldChar w:fldCharType="end"/>
        </w:r>
      </w:hyperlink>
    </w:p>
    <w:p w:rsidR="00D41BBD" w:rsidRDefault="00D41BBD">
      <w:pPr>
        <w:pStyle w:val="TOC1"/>
        <w:tabs>
          <w:tab w:val="right" w:leader="dot" w:pos="8990"/>
        </w:tabs>
        <w:rPr>
          <w:noProof/>
        </w:rPr>
      </w:pPr>
      <w:hyperlink w:anchor="_Toc465469081" w:history="1">
        <w:r w:rsidRPr="00465A87">
          <w:rPr>
            <w:rStyle w:val="Hyperlink"/>
            <w:noProof/>
          </w:rPr>
          <w:t xml:space="preserve"> APPENDIX F: DEB429A Schematic</w:t>
        </w:r>
        <w:r>
          <w:rPr>
            <w:noProof/>
            <w:webHidden/>
          </w:rPr>
          <w:tab/>
        </w:r>
        <w:r>
          <w:rPr>
            <w:noProof/>
            <w:webHidden/>
          </w:rPr>
          <w:fldChar w:fldCharType="begin"/>
        </w:r>
        <w:r>
          <w:rPr>
            <w:noProof/>
            <w:webHidden/>
          </w:rPr>
          <w:instrText xml:space="preserve"> PAGEREF _Toc465469081 \h </w:instrText>
        </w:r>
        <w:r>
          <w:rPr>
            <w:noProof/>
            <w:webHidden/>
          </w:rPr>
        </w:r>
        <w:r>
          <w:rPr>
            <w:noProof/>
            <w:webHidden/>
          </w:rPr>
          <w:fldChar w:fldCharType="separate"/>
        </w:r>
        <w:r w:rsidR="00FB78D0">
          <w:rPr>
            <w:noProof/>
            <w:webHidden/>
          </w:rPr>
          <w:t>119</w:t>
        </w:r>
        <w:r>
          <w:rPr>
            <w:noProof/>
            <w:webHidden/>
          </w:rPr>
          <w:fldChar w:fldCharType="end"/>
        </w:r>
      </w:hyperlink>
    </w:p>
    <w:p w:rsidR="002D29FB" w:rsidRPr="004579C5" w:rsidRDefault="002D29FB" w:rsidP="004579C5">
      <w:pPr>
        <w:pStyle w:val="Footer"/>
        <w:tabs>
          <w:tab w:val="clear" w:pos="4320"/>
          <w:tab w:val="clear" w:pos="8640"/>
        </w:tabs>
        <w:spacing w:line="480" w:lineRule="auto"/>
        <w:jc w:val="center"/>
        <w:rPr>
          <w:b/>
        </w:rPr>
      </w:pPr>
      <w:r>
        <w:rPr>
          <w:b/>
        </w:rPr>
        <w:fldChar w:fldCharType="end"/>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TABLES</w:t>
      </w:r>
    </w:p>
    <w:p w:rsidR="004579C5" w:rsidRDefault="004579C5" w:rsidP="004579C5">
      <w:pPr>
        <w:pStyle w:val="Footer"/>
        <w:tabs>
          <w:tab w:val="clear" w:pos="4320"/>
          <w:tab w:val="clear" w:pos="8640"/>
        </w:tabs>
        <w:spacing w:line="480" w:lineRule="auto"/>
      </w:pPr>
      <w:r>
        <w:t>[Insert your List of Tables here. Format depends on your style guide.]</w:t>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FIGURES</w:t>
      </w:r>
    </w:p>
    <w:p w:rsidR="004579C5" w:rsidRDefault="004579C5" w:rsidP="004579C5">
      <w:pPr>
        <w:pStyle w:val="Footer"/>
        <w:tabs>
          <w:tab w:val="clear" w:pos="4320"/>
          <w:tab w:val="clear" w:pos="8640"/>
        </w:tabs>
        <w:spacing w:line="480" w:lineRule="auto"/>
      </w:pPr>
      <w:r>
        <w:t>[Insert your List of Figures here. Format depends on your style guide.]</w:t>
      </w:r>
    </w:p>
    <w:p w:rsidR="004579C5" w:rsidRDefault="004579C5" w:rsidP="009A6B31">
      <w:pPr>
        <w:spacing w:line="480" w:lineRule="auto"/>
        <w:sectPr w:rsidR="004579C5" w:rsidSect="00555465">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1440" w:gutter="0"/>
          <w:pgNumType w:fmt="lowerRoman" w:start="2"/>
          <w:cols w:space="720"/>
          <w:docGrid w:linePitch="360"/>
        </w:sectPr>
      </w:pPr>
    </w:p>
    <w:p w:rsidR="00122223" w:rsidRPr="009A4196" w:rsidRDefault="002D29FB" w:rsidP="00FB78D0">
      <w:pPr>
        <w:pStyle w:val="Heading1"/>
      </w:pPr>
      <w:bookmarkStart w:id="0" w:name="_Toc465297422"/>
      <w:bookmarkStart w:id="1" w:name="_Toc465469026"/>
      <w:r w:rsidRPr="009A4196">
        <w:lastRenderedPageBreak/>
        <w:t>Chapter 1</w:t>
      </w:r>
      <w:r w:rsidR="009A4196">
        <w:t>:</w:t>
      </w:r>
      <w:r w:rsidR="00122223" w:rsidRPr="009A4196">
        <w:t xml:space="preserve"> Introduction</w:t>
      </w:r>
      <w:bookmarkEnd w:id="0"/>
      <w:bookmarkEnd w:id="1"/>
    </w:p>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Default="00122223" w:rsidP="00122223">
      <w:pPr>
        <w:pStyle w:val="Heading2"/>
      </w:pPr>
      <w:bookmarkStart w:id="2" w:name="_Toc465297423"/>
      <w:bookmarkStart w:id="3" w:name="_Toc465469027"/>
      <w:r>
        <w:t>Voltage Dependent States</w:t>
      </w:r>
      <w:bookmarkEnd w:id="2"/>
      <w:bookmarkEnd w:id="3"/>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w:t>
      </w:r>
      <w:proofErr w:type="gramStart"/>
      <w:r>
        <w:t>is</w:t>
      </w:r>
      <w:proofErr w:type="gramEnd"/>
      <w:r>
        <w:t xml:space="preserve">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w:t>
      </w:r>
      <w:proofErr w:type="gramStart"/>
      <w:r>
        <w:t>is</w:t>
      </w:r>
      <w:proofErr w:type="gramEnd"/>
      <w:r>
        <w:t xml:space="preserve">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packet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FB78D0">
        <w:t xml:space="preserve">Figure </w:t>
      </w:r>
      <w:r w:rsidR="00FB78D0">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circuit. The result directly effects the slope of the clock line in </w:t>
      </w:r>
      <w:r>
        <w:fldChar w:fldCharType="begin"/>
      </w:r>
      <w:r>
        <w:instrText xml:space="preserve"> REF _Ref431670338 \h </w:instrText>
      </w:r>
      <w:r>
        <w:fldChar w:fldCharType="separate"/>
      </w:r>
      <w:r w:rsidR="00FB78D0">
        <w:t xml:space="preserve">Figure </w:t>
      </w:r>
      <w:r w:rsidR="00FB78D0">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76FE7256" wp14:editId="1A7545CE">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122223">
      <w:pPr>
        <w:pStyle w:val="Caption"/>
        <w:jc w:val="center"/>
      </w:pPr>
      <w:bookmarkStart w:id="4" w:name="_Ref431670338"/>
      <w:r>
        <w:t xml:space="preserve">Figure </w:t>
      </w:r>
      <w:r>
        <w:fldChar w:fldCharType="begin"/>
      </w:r>
      <w:r>
        <w:instrText xml:space="preserve"> SEQ Figure \* ARABIC </w:instrText>
      </w:r>
      <w:r>
        <w:fldChar w:fldCharType="separate"/>
      </w:r>
      <w:r w:rsidR="00FB78D0">
        <w:rPr>
          <w:noProof/>
        </w:rPr>
        <w:t>1</w:t>
      </w:r>
      <w:r>
        <w:rPr>
          <w:noProof/>
        </w:rPr>
        <w:fldChar w:fldCharType="end"/>
      </w:r>
      <w:bookmarkEnd w:id="4"/>
      <w:r>
        <w:t>: Aperture, Setup and Hold Times</w:t>
      </w:r>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FB78D0">
        <w:t xml:space="preserve">Figure </w:t>
      </w:r>
      <w:r w:rsidR="00FB78D0">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Increasing the source capability is effective, yet often impractical because to do so would necessitate larger semiconductors. Also, increasing the source capability tends to increase leakage currents and noise while also eliminating the intrins</w:t>
      </w:r>
      <w:proofErr w:type="spellStart"/>
      <w:r>
        <w:t>ic</w:t>
      </w:r>
      <w:proofErr w:type="spellEnd"/>
      <w:r>
        <w:t xml:space="preserve"> short-circuit protection afforded by current limited outputs. By doubling </w:t>
      </w:r>
      <w:r>
        <w:lastRenderedPageBreak/>
        <w:t>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FB78D0">
        <w:t xml:space="preserve">Figure </w:t>
      </w:r>
      <w:r w:rsidR="00FB78D0">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122223">
      <w:pPr>
        <w:keepNext/>
      </w:pPr>
      <w:r>
        <w:rPr>
          <w:noProof/>
        </w:rPr>
        <w:drawing>
          <wp:inline distT="0" distB="0" distL="0" distR="0" wp14:anchorId="2003AD5B" wp14:editId="481E3468">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122223">
      <w:pPr>
        <w:pStyle w:val="Caption"/>
        <w:jc w:val="center"/>
      </w:pPr>
      <w:bookmarkStart w:id="5" w:name="_Ref430989089"/>
      <w:bookmarkStart w:id="6" w:name="_Ref430989079"/>
      <w:r>
        <w:t xml:space="preserve">Figure </w:t>
      </w:r>
      <w:r>
        <w:fldChar w:fldCharType="begin"/>
      </w:r>
      <w:r>
        <w:instrText xml:space="preserve"> SEQ Figure \* ARABIC </w:instrText>
      </w:r>
      <w:r>
        <w:fldChar w:fldCharType="separate"/>
      </w:r>
      <w:r w:rsidR="00FB78D0">
        <w:rPr>
          <w:noProof/>
        </w:rPr>
        <w:t>2</w:t>
      </w:r>
      <w:r>
        <w:rPr>
          <w:noProof/>
        </w:rPr>
        <w:fldChar w:fldCharType="end"/>
      </w:r>
      <w:bookmarkEnd w:id="5"/>
      <w:r>
        <w:t>: Effects of Slew Rate on Theoretical Maximum Communications Speed</w:t>
      </w:r>
      <w:bookmarkEnd w:id="6"/>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122223">
      <w:pPr>
        <w:pStyle w:val="Heading2"/>
      </w:pPr>
      <w:bookmarkStart w:id="7" w:name="_Toc465297424"/>
      <w:bookmarkStart w:id="8" w:name="_Toc465469028"/>
      <w:r>
        <w:t>Voltage Independent States</w:t>
      </w:r>
      <w:bookmarkEnd w:id="7"/>
      <w:bookmarkEnd w:id="8"/>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w:t>
      </w:r>
      <w:r>
        <w:lastRenderedPageBreak/>
        <w:t xml:space="preserve">voltage. For example, a device may have varying communications performance throughout the range of 1.8V – 5.5V, but performs specific functions (sensing, controls, </w:t>
      </w:r>
      <w:proofErr w:type="gramStart"/>
      <w:r>
        <w:t>memory</w:t>
      </w:r>
      <w:proofErr w:type="gramEnd"/>
      <w:r>
        <w:t xml:space="preserve">)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49CD4409" wp14:editId="62B7E755">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122223" w:rsidRDefault="00122223" w:rsidP="00122223">
      <w:pPr>
        <w:pStyle w:val="Caption"/>
        <w:jc w:val="center"/>
      </w:pPr>
      <w:bookmarkStart w:id="9" w:name="_Ref431643087"/>
      <w:r>
        <w:t xml:space="preserve">Figure </w:t>
      </w:r>
      <w:r>
        <w:fldChar w:fldCharType="begin"/>
      </w:r>
      <w:r>
        <w:instrText xml:space="preserve"> SEQ Figure \* ARABIC </w:instrText>
      </w:r>
      <w:r>
        <w:fldChar w:fldCharType="separate"/>
      </w:r>
      <w:r w:rsidR="00FB78D0">
        <w:rPr>
          <w:noProof/>
        </w:rPr>
        <w:t>3</w:t>
      </w:r>
      <w:r>
        <w:rPr>
          <w:noProof/>
        </w:rPr>
        <w:fldChar w:fldCharType="end"/>
      </w:r>
      <w:bookmarkEnd w:id="9"/>
      <w:r>
        <w:t>: Voltage Dependent / Independent Device States</w:t>
      </w:r>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FB78D0">
        <w:t xml:space="preserve">Figure </w:t>
      </w:r>
      <w:r w:rsidR="00FB78D0">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FB78D0">
        <w:t xml:space="preserve">Figure </w:t>
      </w:r>
      <w:r w:rsidR="00FB78D0">
        <w:rPr>
          <w:noProof/>
        </w:rPr>
        <w:t>4</w:t>
      </w:r>
      <w:r>
        <w:fldChar w:fldCharType="end"/>
      </w:r>
      <w:r>
        <w:t>.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FB78D0">
        <w:t xml:space="preserve">Figure </w:t>
      </w:r>
      <w:r w:rsidR="00FB78D0">
        <w:rPr>
          <w:noProof/>
        </w:rPr>
        <w:t>4</w:t>
      </w:r>
      <w:r>
        <w:fldChar w:fldCharType="end"/>
      </w:r>
      <w:r>
        <w:t xml:space="preserve">. The overall energy consumption increases exponentially while decreases in response </w:t>
      </w:r>
      <w:r>
        <w:lastRenderedPageBreak/>
        <w:t xml:space="preserve">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44328E75" wp14:editId="628FEB87">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122223">
      <w:pPr>
        <w:pStyle w:val="Caption"/>
        <w:jc w:val="center"/>
      </w:pPr>
      <w:bookmarkStart w:id="10" w:name="_Ref431643167"/>
      <w:r>
        <w:t xml:space="preserve">Figure </w:t>
      </w:r>
      <w:r>
        <w:fldChar w:fldCharType="begin"/>
      </w:r>
      <w:r>
        <w:instrText xml:space="preserve"> SEQ Figure \* ARABIC </w:instrText>
      </w:r>
      <w:r>
        <w:fldChar w:fldCharType="separate"/>
      </w:r>
      <w:r w:rsidR="00FB78D0">
        <w:rPr>
          <w:noProof/>
        </w:rPr>
        <w:t>4</w:t>
      </w:r>
      <w:r>
        <w:rPr>
          <w:noProof/>
        </w:rPr>
        <w:fldChar w:fldCharType="end"/>
      </w:r>
      <w:bookmarkEnd w:id="10"/>
      <w:r>
        <w:t>: Impact of Voltage on Energy and Delay</w:t>
      </w:r>
    </w:p>
    <w:p w:rsidR="00122223" w:rsidRPr="00D86DEF" w:rsidRDefault="00122223" w:rsidP="00122223">
      <w:pPr>
        <w:pStyle w:val="Heading2"/>
      </w:pPr>
      <w:bookmarkStart w:id="11" w:name="_Toc465297425"/>
      <w:bookmarkStart w:id="12" w:name="_Toc465469029"/>
      <w:r>
        <w:t>Intra-Operation Dynamic Voltage Scaling</w:t>
      </w:r>
      <w:bookmarkEnd w:id="11"/>
      <w:bookmarkEnd w:id="12"/>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FB78D0">
        <w:t xml:space="preserve">Figure </w:t>
      </w:r>
      <w:r w:rsidR="00FB78D0">
        <w:rPr>
          <w:noProof/>
        </w:rPr>
        <w:t>3</w:t>
      </w:r>
      <w:r>
        <w:fldChar w:fldCharType="end"/>
      </w:r>
      <w:r>
        <w:t xml:space="preserve"> into the same operation shown in </w:t>
      </w:r>
      <w:r>
        <w:fldChar w:fldCharType="begin"/>
      </w:r>
      <w:r>
        <w:instrText xml:space="preserve"> REF _Ref432355348 \h </w:instrText>
      </w:r>
      <w:r>
        <w:fldChar w:fldCharType="separate"/>
      </w:r>
      <w:r w:rsidR="00FB78D0">
        <w:t xml:space="preserve">Figure </w:t>
      </w:r>
      <w:r w:rsidR="00FB78D0">
        <w:rPr>
          <w:noProof/>
        </w:rPr>
        <w:t>5</w:t>
      </w:r>
      <w:r>
        <w:fldChar w:fldCharType="end"/>
      </w:r>
      <w:r>
        <w:t>.</w:t>
      </w:r>
    </w:p>
    <w:p w:rsidR="00122223" w:rsidRDefault="00122223" w:rsidP="00122223">
      <w:pPr>
        <w:keepNext/>
      </w:pPr>
      <w:r>
        <w:rPr>
          <w:noProof/>
        </w:rPr>
        <w:lastRenderedPageBreak/>
        <w:drawing>
          <wp:inline distT="0" distB="0" distL="0" distR="0" wp14:anchorId="464B8FC1" wp14:editId="5BD6C6AA">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122223" w:rsidRDefault="00122223" w:rsidP="00122223">
      <w:pPr>
        <w:pStyle w:val="Caption"/>
        <w:jc w:val="center"/>
      </w:pPr>
      <w:bookmarkStart w:id="13" w:name="_Ref432355348"/>
      <w:r>
        <w:t xml:space="preserve">Figure </w:t>
      </w:r>
      <w:r>
        <w:fldChar w:fldCharType="begin"/>
      </w:r>
      <w:r>
        <w:instrText xml:space="preserve"> SEQ Figure \* ARABIC </w:instrText>
      </w:r>
      <w:r>
        <w:fldChar w:fldCharType="separate"/>
      </w:r>
      <w:r w:rsidR="00FB78D0">
        <w:rPr>
          <w:noProof/>
        </w:rPr>
        <w:t>5</w:t>
      </w:r>
      <w:r>
        <w:rPr>
          <w:noProof/>
        </w:rPr>
        <w:fldChar w:fldCharType="end"/>
      </w:r>
      <w:bookmarkEnd w:id="13"/>
      <w:r>
        <w:t>: IODVS Peripheral Device Operation</w:t>
      </w:r>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power supplies, a governing micro controller and a variety of peripheral devices. Specific consideration is given </w:t>
      </w:r>
      <w:r>
        <w:lastRenderedPageBreak/>
        <w:t>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r>
        <w:t>Intra-Operation Dynamic Voltage Scaling (IODVS)</w:t>
      </w:r>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122223" w:rsidRDefault="00122223" w:rsidP="00122223">
      <w:pPr>
        <w:pStyle w:val="ListParagraph"/>
        <w:numPr>
          <w:ilvl w:val="0"/>
          <w:numId w:val="1"/>
        </w:numPr>
      </w:pPr>
      <w:r>
        <w:t>Activity Completion Recognition (ACR)</w:t>
      </w:r>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122223" w:rsidRDefault="00122223" w:rsidP="00122223">
      <w:pPr>
        <w:pStyle w:val="ListParagraph"/>
        <w:numPr>
          <w:ilvl w:val="0"/>
          <w:numId w:val="1"/>
        </w:numPr>
      </w:pPr>
      <w:r>
        <w:t>Supervised IODVS</w:t>
      </w:r>
    </w:p>
    <w:p w:rsidR="00122223" w:rsidRDefault="00122223" w:rsidP="00122223">
      <w:pPr>
        <w:pStyle w:val="ListParagraph"/>
        <w:numPr>
          <w:ilvl w:val="1"/>
          <w:numId w:val="1"/>
        </w:numPr>
      </w:pPr>
      <w:r>
        <w:t>Reduce IODVS domain interference by identifying interfering voltage ranges.</w:t>
      </w:r>
    </w:p>
    <w:p w:rsidR="00122223" w:rsidRDefault="00122223" w:rsidP="00122223">
      <w:pPr>
        <w:pStyle w:val="ListParagraph"/>
        <w:numPr>
          <w:ilvl w:val="1"/>
          <w:numId w:val="1"/>
        </w:numPr>
      </w:pPr>
      <w:r>
        <w:t xml:space="preserve">A peripheral voltage supervisor addition to the </w:t>
      </w:r>
      <w:proofErr w:type="spellStart"/>
      <w:r>
        <w:t>uC</w:t>
      </w:r>
      <w:proofErr w:type="spellEnd"/>
      <w:r>
        <w:t>/OS-III kernel that uses DPM heuristics to balance IODVS voltage changes against predicted break-even times.</w:t>
      </w:r>
    </w:p>
    <w:p w:rsidR="00122223" w:rsidRPr="00B771B2" w:rsidRDefault="00122223" w:rsidP="00122223">
      <w:pPr>
        <w:ind w:firstLine="720"/>
      </w:pPr>
      <w:r>
        <w:t xml:space="preserve">IODVS is shown to reduce energy consumption in many common peripheral devices by 10 – 40% depending on the ratio of voltage-dependent to voltage independent states. In-system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br w:type="page"/>
      </w:r>
    </w:p>
    <w:p w:rsidR="00122223" w:rsidRPr="009A4196" w:rsidRDefault="002D29FB" w:rsidP="00FB78D0">
      <w:pPr>
        <w:pStyle w:val="Heading1"/>
      </w:pPr>
      <w:bookmarkStart w:id="14" w:name="_Toc465297426"/>
      <w:bookmarkStart w:id="15" w:name="_Toc465469030"/>
      <w:r w:rsidRPr="009A4196">
        <w:lastRenderedPageBreak/>
        <w:t>Chapter 2</w:t>
      </w:r>
      <w:r w:rsidR="00683833">
        <w:t xml:space="preserve">: </w:t>
      </w:r>
      <w:r w:rsidR="00122223" w:rsidRPr="009A4196">
        <w:t xml:space="preserve">System Definition </w:t>
      </w:r>
      <w:r w:rsidR="00683833">
        <w:t>and</w:t>
      </w:r>
      <w:r w:rsidR="00122223" w:rsidRPr="009A4196">
        <w:t xml:space="preserve"> Related Work</w:t>
      </w:r>
      <w:bookmarkEnd w:id="14"/>
      <w:bookmarkEnd w:id="15"/>
    </w:p>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122223">
      <w:pPr>
        <w:pStyle w:val="Heading2"/>
      </w:pPr>
      <w:bookmarkStart w:id="16" w:name="_Toc465297427"/>
      <w:bookmarkStart w:id="17" w:name="_Toc465469031"/>
      <w:r w:rsidRPr="00A860C6">
        <w:t>Power Supplies</w:t>
      </w:r>
      <w:bookmarkEnd w:id="16"/>
      <w:bookmarkEnd w:id="17"/>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543121">
      <w:pPr>
        <w:pStyle w:val="Heading3"/>
      </w:pPr>
      <w:bookmarkStart w:id="18" w:name="_Toc465469032"/>
      <w:r>
        <w:t>Linear / Low-Dropout Regulator (LDO)</w:t>
      </w:r>
      <w:bookmarkEnd w:id="18"/>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FB78D0">
        <w:t xml:space="preserve">Figure </w:t>
      </w:r>
      <w:r w:rsidR="00FB78D0">
        <w:rPr>
          <w:noProof/>
        </w:rPr>
        <w:t>6</w:t>
      </w:r>
      <w:r>
        <w:fldChar w:fldCharType="end"/>
      </w:r>
      <w:r>
        <w:t xml:space="preserve">. The circuit requires that the input voltage be maintained at some level higher than the output voltage. This margin is known as the dropout voltage or </w:t>
      </w:r>
      <w:proofErr w:type="spellStart"/>
      <w:r>
        <w:t>V</w:t>
      </w:r>
      <w:r w:rsidRPr="002C08F7">
        <w:rPr>
          <w:vertAlign w:val="subscript"/>
        </w:rPr>
        <w:t>dropout</w:t>
      </w:r>
      <w:proofErr w:type="spellEnd"/>
      <w:r>
        <w:t>. Modern versions of the circuit have focused on decreasing this margin and are known as LDOs (Low Dropout Regulators).</w:t>
      </w:r>
    </w:p>
    <w:p w:rsidR="00122223" w:rsidRDefault="00122223" w:rsidP="00122223">
      <w:pPr>
        <w:keepNext/>
        <w:jc w:val="center"/>
      </w:pPr>
      <w:r>
        <w:rPr>
          <w:noProof/>
        </w:rPr>
        <w:drawing>
          <wp:inline distT="0" distB="0" distL="0" distR="0" wp14:anchorId="599042A5" wp14:editId="0E599A72">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122223">
      <w:pPr>
        <w:pStyle w:val="Caption"/>
        <w:jc w:val="center"/>
      </w:pPr>
      <w:bookmarkStart w:id="19" w:name="_Ref417737488"/>
      <w:r>
        <w:t xml:space="preserve">Figure </w:t>
      </w:r>
      <w:r>
        <w:fldChar w:fldCharType="begin"/>
      </w:r>
      <w:r>
        <w:instrText xml:space="preserve"> SEQ Figure \* ARABIC </w:instrText>
      </w:r>
      <w:r>
        <w:fldChar w:fldCharType="separate"/>
      </w:r>
      <w:r w:rsidR="00FB78D0">
        <w:rPr>
          <w:noProof/>
        </w:rPr>
        <w:t>6</w:t>
      </w:r>
      <w:r>
        <w:rPr>
          <w:noProof/>
        </w:rPr>
        <w:fldChar w:fldCharType="end"/>
      </w:r>
      <w:bookmarkEnd w:id="19"/>
      <w:r>
        <w:t>: A Linear Regulator / LDO Circuit</w:t>
      </w:r>
    </w:p>
    <w:p w:rsidR="00122223" w:rsidRDefault="00122223" w:rsidP="00122223">
      <w:pPr>
        <w:ind w:firstLine="720"/>
      </w:pPr>
      <w:r>
        <w:lastRenderedPageBreak/>
        <w:t>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w:t>
      </w:r>
      <w:proofErr w:type="gramStart"/>
      <w:r>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w:t>
      </w:r>
      <w:proofErr w:type="gramStart"/>
      <w:r>
        <w:t xml:space="preserve">to </w:t>
      </w:r>
      <w:proofErr w:type="gramEnd"/>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xml:space="preserve">. Thus the regulator is unsuitable for translating large voltage differentials. Linear regulators tend to dissipate large amounts of heat due to their inefficiency and thermal limitations often limit their applicability. </w:t>
      </w:r>
    </w:p>
    <w:p w:rsidR="00543121" w:rsidRDefault="00543121" w:rsidP="00543121">
      <w:pPr>
        <w:pStyle w:val="Heading3"/>
      </w:pPr>
      <w:bookmarkStart w:id="20" w:name="_Toc465469033"/>
      <w:r>
        <w:t>Charge Pump</w:t>
      </w:r>
      <w:bookmarkEnd w:id="20"/>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FB78D0">
        <w:t xml:space="preserve">Figure </w:t>
      </w:r>
      <w:r w:rsidR="00FB78D0">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1E86CD79" wp14:editId="34856E6E">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7DEA32C5" wp14:editId="1CAAB458">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122223">
      <w:pPr>
        <w:pStyle w:val="Caption"/>
        <w:jc w:val="center"/>
      </w:pPr>
      <w:bookmarkStart w:id="21" w:name="_Ref418626546"/>
      <w:bookmarkStart w:id="22" w:name="_Ref418626500"/>
      <w:r>
        <w:t xml:space="preserve">Figure </w:t>
      </w:r>
      <w:r>
        <w:fldChar w:fldCharType="begin"/>
      </w:r>
      <w:r>
        <w:instrText xml:space="preserve"> SEQ Figure \* ARABIC </w:instrText>
      </w:r>
      <w:r>
        <w:fldChar w:fldCharType="separate"/>
      </w:r>
      <w:r w:rsidR="00FB78D0">
        <w:rPr>
          <w:noProof/>
        </w:rPr>
        <w:t>7</w:t>
      </w:r>
      <w:r>
        <w:rPr>
          <w:noProof/>
        </w:rPr>
        <w:fldChar w:fldCharType="end"/>
      </w:r>
      <w:bookmarkEnd w:id="21"/>
      <w:r>
        <w:t>: A Typical Charge Pump Circuit</w:t>
      </w:r>
      <w:bookmarkEnd w:id="22"/>
      <w:r>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r>
        <w:tab/>
      </w:r>
    </w:p>
    <w:p w:rsidR="00543121" w:rsidRPr="00543121" w:rsidRDefault="00543121" w:rsidP="00543121">
      <w:pPr>
        <w:pStyle w:val="Heading3"/>
      </w:pPr>
      <w:bookmarkStart w:id="23" w:name="_Toc465469034"/>
      <w:r>
        <w:lastRenderedPageBreak/>
        <w:t>Switched Mode Power Supply (SMPS)</w:t>
      </w:r>
      <w:bookmarkEnd w:id="23"/>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FB78D0">
        <w:t xml:space="preserve">Figure </w:t>
      </w:r>
      <w:r w:rsidR="00FB78D0">
        <w:rPr>
          <w:noProof/>
        </w:rPr>
        <w:t>8</w:t>
      </w:r>
      <w:r>
        <w:fldChar w:fldCharType="end"/>
      </w:r>
      <w:r>
        <w:t>:</w:t>
      </w:r>
    </w:p>
    <w:p w:rsidR="00122223" w:rsidRDefault="00122223" w:rsidP="00122223">
      <w:pPr>
        <w:keepNext/>
        <w:jc w:val="center"/>
      </w:pPr>
      <w:r>
        <w:rPr>
          <w:noProof/>
        </w:rPr>
        <w:drawing>
          <wp:inline distT="0" distB="0" distL="0" distR="0" wp14:anchorId="5BD54259" wp14:editId="1F5F3AE2">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122223">
      <w:pPr>
        <w:pStyle w:val="Caption"/>
        <w:jc w:val="center"/>
      </w:pPr>
      <w:bookmarkStart w:id="24" w:name="_Ref417733872"/>
      <w:r>
        <w:t xml:space="preserve">Figure </w:t>
      </w:r>
      <w:r>
        <w:fldChar w:fldCharType="begin"/>
      </w:r>
      <w:r>
        <w:instrText xml:space="preserve"> SEQ Figure \* ARABIC </w:instrText>
      </w:r>
      <w:r>
        <w:fldChar w:fldCharType="separate"/>
      </w:r>
      <w:r w:rsidR="00FB78D0">
        <w:rPr>
          <w:noProof/>
        </w:rPr>
        <w:t>8</w:t>
      </w:r>
      <w:r>
        <w:rPr>
          <w:noProof/>
        </w:rPr>
        <w:fldChar w:fldCharType="end"/>
      </w:r>
      <w:bookmarkEnd w:id="24"/>
      <w:r>
        <w:t>: A Simple SMPS in Non-Synchronous 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122223">
      <w:pPr>
        <w:pStyle w:val="Heading2"/>
      </w:pPr>
      <w:bookmarkStart w:id="25" w:name="_Toc465297431"/>
      <w:bookmarkStart w:id="26" w:name="_Toc465469035"/>
      <w:r>
        <w:t>Energy Management Techniques</w:t>
      </w:r>
      <w:bookmarkEnd w:id="25"/>
      <w:bookmarkEnd w:id="26"/>
    </w:p>
    <w:p w:rsidR="00122223" w:rsidRDefault="00122223" w:rsidP="00122223">
      <w:r>
        <w:tab/>
        <w:t xml:space="preserve">Embedded energy management research to date is split into two distinct fields: Dynamic Power Management (DPM) and Dynamic Voltage and Frequency Scaling (DVFS). DPM </w:t>
      </w:r>
      <w:r>
        <w:lastRenderedPageBreak/>
        <w:t>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w:t>
      </w:r>
      <w:proofErr w:type="spellStart"/>
      <w:r>
        <w:t>SoC</w:t>
      </w:r>
      <w:proofErr w:type="spellEnd"/>
      <w:r>
        <w:t xml:space="preserve"> </w:t>
      </w:r>
      <w:sdt>
        <w:sdtPr>
          <w:id w:val="645319280"/>
          <w:citation/>
        </w:sdt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122223">
      <w:pPr>
        <w:pStyle w:val="Heading3"/>
      </w:pPr>
      <w:bookmarkStart w:id="27" w:name="_Toc465297432"/>
      <w:bookmarkStart w:id="28" w:name="_Toc465469036"/>
      <w:r>
        <w:t>Dynamic Power Management</w:t>
      </w:r>
      <w:bookmarkEnd w:id="27"/>
      <w:bookmarkEnd w:id="28"/>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xml:space="preserve">. Both methods enhance the accuracy of predictions regarding the optimal peripheral wakeup time. All methods evaluate the cost/benefit of peripheral deactivation with </w:t>
      </w:r>
      <w:r>
        <w:lastRenderedPageBreak/>
        <w:t>respect to the energy savings gleaned versus the time spent reactivating the device when next needed.</w:t>
      </w:r>
    </w:p>
    <w:p w:rsidR="00122223" w:rsidRDefault="00122223" w:rsidP="00122223">
      <w:pPr>
        <w:pStyle w:val="Heading3"/>
      </w:pPr>
      <w:bookmarkStart w:id="29" w:name="_Toc465297433"/>
      <w:bookmarkStart w:id="30" w:name="_Toc465469037"/>
      <w:r>
        <w:t>Dynamic Voltage (and Frequency) Scaling</w:t>
      </w:r>
      <w:bookmarkEnd w:id="29"/>
      <w:bookmarkEnd w:id="30"/>
    </w:p>
    <w:p w:rsidR="00122223" w:rsidRDefault="00122223" w:rsidP="00122223">
      <w:r>
        <w:tab/>
        <w:t xml:space="preserve">Microcontrollers use power at the </w:t>
      </w:r>
      <w:proofErr w:type="gramStart"/>
      <w:r>
        <w:t xml:space="preserve">rate </w:t>
      </w:r>
      <w:proofErr w:type="gramEnd"/>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w:t>
      </w:r>
      <w:proofErr w:type="spellStart"/>
      <w:r>
        <w:t>uency</w:t>
      </w:r>
      <w:proofErr w:type="spellEnd"/>
      <w:r>
        <w:t xml:space="preserve"> of the circuit and </w:t>
      </w:r>
      <m:oMath>
        <m:r>
          <w:rPr>
            <w:rFonts w:ascii="Cambria Math" w:hAnsi="Cambria Math"/>
          </w:rPr>
          <m:t>C</m:t>
        </m:r>
      </m:oMath>
      <w:r>
        <w:t xml:space="preserve"> is the MOSFET gate capacitance of active circuits. The switching voltage V</w:t>
      </w:r>
      <w:proofErr w:type="spellStart"/>
      <w:r w:rsidRPr="00FE05A3">
        <w:rPr>
          <w:vertAlign w:val="subscript"/>
        </w:rPr>
        <w:t>dd</w:t>
      </w:r>
      <w:proofErr w:type="spellEnd"/>
      <w:r>
        <w:t xml:space="preserve"> is ripe for optimization because power consumption is proportional to the square.</w:t>
      </w:r>
    </w:p>
    <w:p w:rsidR="00122223" w:rsidRDefault="00122223" w:rsidP="00122223">
      <w:r>
        <w:tab/>
        <w:t xml:space="preserve">In addition to the substantial power savings afforded by decreasing </w:t>
      </w:r>
      <w:proofErr w:type="spellStart"/>
      <w:r>
        <w:t>V</w:t>
      </w:r>
      <w:r w:rsidRPr="00FE05A3">
        <w:rPr>
          <w:vertAlign w:val="subscript"/>
        </w:rPr>
        <w:t>dd</w:t>
      </w:r>
      <w:proofErr w:type="spellEnd"/>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122223">
      <w:pPr>
        <w:pStyle w:val="Heading3"/>
        <w:rPr>
          <w:rFonts w:eastAsiaTheme="minorEastAsia"/>
        </w:rPr>
      </w:pPr>
      <w:bookmarkStart w:id="31" w:name="_Toc465297434"/>
      <w:bookmarkStart w:id="32" w:name="_Toc465469038"/>
      <w:r>
        <w:rPr>
          <w:rFonts w:eastAsiaTheme="minorEastAsia"/>
        </w:rPr>
        <w:t>Wireless Sensor Networks</w:t>
      </w:r>
      <w:bookmarkEnd w:id="31"/>
      <w:bookmarkEnd w:id="32"/>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xml:space="preserve">. Due to the step-wise nature of their task sets, WSNs respond better to DPM schemes as the energy management technique, with DVFS </w:t>
      </w:r>
      <w:r>
        <w:lastRenderedPageBreak/>
        <w:t>employed during the active period. These systems are an excellent example of where IODVS would be ideal because of their typically short duty cycles.</w:t>
      </w:r>
    </w:p>
    <w:p w:rsidR="00122223" w:rsidRDefault="00122223" w:rsidP="00122223">
      <w:pPr>
        <w:pStyle w:val="Heading3"/>
      </w:pPr>
      <w:bookmarkStart w:id="33" w:name="_Toc465297435"/>
      <w:bookmarkStart w:id="34" w:name="_Toc465469039"/>
      <w:r>
        <w:t>Component Aware Dynamic Voltage Scaling</w:t>
      </w:r>
      <w:bookmarkEnd w:id="33"/>
      <w:bookmarkEnd w:id="34"/>
    </w:p>
    <w:p w:rsidR="00122223" w:rsidRPr="00F53470" w:rsidRDefault="00122223" w:rsidP="00122223">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122223">
      <w:pPr>
        <w:pStyle w:val="Heading2"/>
        <w:rPr>
          <w:rFonts w:eastAsiaTheme="minorEastAsia"/>
        </w:rPr>
      </w:pPr>
      <w:bookmarkStart w:id="35" w:name="_Toc465297436"/>
      <w:bookmarkStart w:id="36" w:name="_Toc465469040"/>
      <w:r>
        <w:rPr>
          <w:rFonts w:eastAsiaTheme="minorEastAsia"/>
        </w:rPr>
        <w:t>Embedded Peripherals</w:t>
      </w:r>
      <w:bookmarkEnd w:id="35"/>
      <w:bookmarkEnd w:id="36"/>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122223" w:rsidRPr="009A4196" w:rsidRDefault="00122223" w:rsidP="00FB78D0">
      <w:pPr>
        <w:pStyle w:val="Heading1"/>
      </w:pPr>
      <w:bookmarkStart w:id="37" w:name="_Ref464340499"/>
      <w:bookmarkStart w:id="38" w:name="_Toc465297437"/>
      <w:bookmarkStart w:id="39" w:name="_Toc465469041"/>
      <w:r w:rsidRPr="009A4196">
        <w:lastRenderedPageBreak/>
        <w:t>Chapter 3: Intra-Operation Dynamic Voltage Scaling</w:t>
      </w:r>
      <w:bookmarkEnd w:id="37"/>
      <w:bookmarkEnd w:id="38"/>
      <w:bookmarkEnd w:id="39"/>
    </w:p>
    <w:p w:rsidR="00122223" w:rsidRDefault="00122223" w:rsidP="00122223">
      <w:pPr>
        <w:pStyle w:val="Heading2"/>
      </w:pPr>
      <w:bookmarkStart w:id="40" w:name="_Toc465297438"/>
      <w:bookmarkStart w:id="41" w:name="_Toc465469042"/>
      <w:r>
        <w:t>Introduction</w:t>
      </w:r>
      <w:bookmarkEnd w:id="40"/>
      <w:bookmarkEnd w:id="41"/>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FB78D0">
        <w:t xml:space="preserve">Figure </w:t>
      </w:r>
      <w:r w:rsidR="00FB78D0">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B6147E">
      <w:r w:rsidRPr="00B6147E">
        <w:rPr>
          <w:noProof/>
        </w:rPr>
        <w:drawing>
          <wp:inline distT="0" distB="0" distL="0" distR="0" wp14:anchorId="2362AED2" wp14:editId="1BD9630B">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122223">
      <w:pPr>
        <w:pStyle w:val="Caption"/>
        <w:jc w:val="center"/>
      </w:pPr>
      <w:bookmarkStart w:id="42" w:name="_Ref431053618"/>
      <w:r>
        <w:t xml:space="preserve">Figure </w:t>
      </w:r>
      <w:r>
        <w:fldChar w:fldCharType="begin"/>
      </w:r>
      <w:r>
        <w:instrText xml:space="preserve"> SEQ Figure \* ARABIC </w:instrText>
      </w:r>
      <w:r>
        <w:fldChar w:fldCharType="separate"/>
      </w:r>
      <w:r w:rsidR="00FB78D0">
        <w:rPr>
          <w:noProof/>
        </w:rPr>
        <w:t>9</w:t>
      </w:r>
      <w:r>
        <w:rPr>
          <w:noProof/>
        </w:rPr>
        <w:fldChar w:fldCharType="end"/>
      </w:r>
      <w:bookmarkEnd w:id="42"/>
      <w:r>
        <w:t xml:space="preserve">: </w:t>
      </w:r>
      <w:r w:rsidRPr="005318C5">
        <w:t>An IODVS Enabled System</w:t>
      </w:r>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FB78D0">
        <w:t xml:space="preserve">Figure </w:t>
      </w:r>
      <w:r w:rsidR="00FB78D0">
        <w:rPr>
          <w:noProof/>
        </w:rPr>
        <w:t>10</w:t>
      </w:r>
      <w:r>
        <w:fldChar w:fldCharType="end"/>
      </w:r>
      <w:r>
        <w:t>. Maximum communication speed scales with slew rate and therefore scales with voltage. It follows that communication between the MCU and peripheral domains should occur at coordinated voltages, thereby maximizing data transfer, minimizing energy delay product (EDP) and eliminating the need for voltage level translation.</w:t>
      </w:r>
    </w:p>
    <w:p w:rsidR="00122223" w:rsidRPr="00B6147E" w:rsidRDefault="00122223" w:rsidP="00B6147E">
      <w:r w:rsidRPr="00B6147E">
        <w:rPr>
          <w:noProof/>
        </w:rPr>
        <w:lastRenderedPageBreak/>
        <w:drawing>
          <wp:inline distT="0" distB="0" distL="0" distR="0" wp14:anchorId="7DB94BAC" wp14:editId="48990BE8">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122223">
      <w:pPr>
        <w:pStyle w:val="Caption"/>
        <w:jc w:val="center"/>
      </w:pPr>
      <w:bookmarkStart w:id="43" w:name="_Ref431053684"/>
      <w:r>
        <w:t xml:space="preserve">Figure </w:t>
      </w:r>
      <w:r>
        <w:fldChar w:fldCharType="begin"/>
      </w:r>
      <w:r>
        <w:instrText xml:space="preserve"> SEQ Figure \* ARABIC </w:instrText>
      </w:r>
      <w:r>
        <w:fldChar w:fldCharType="separate"/>
      </w:r>
      <w:r w:rsidR="00FB78D0">
        <w:rPr>
          <w:noProof/>
        </w:rPr>
        <w:t>10</w:t>
      </w:r>
      <w:r>
        <w:rPr>
          <w:noProof/>
        </w:rPr>
        <w:fldChar w:fldCharType="end"/>
      </w:r>
      <w:bookmarkEnd w:id="43"/>
      <w:r>
        <w:t xml:space="preserve">: </w:t>
      </w:r>
      <w:r w:rsidRPr="00B833AE">
        <w:t>A SPI EEPROM Write / Verify Cycle</w:t>
      </w:r>
      <w:r>
        <w:t xml:space="preserve"> (Not to Scale)</w:t>
      </w:r>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FB78D0">
        <w:t xml:space="preserve">Figure </w:t>
      </w:r>
      <w:r w:rsidR="00FB78D0">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122223">
      <w:pPr>
        <w:keepNext/>
        <w:ind w:firstLine="720"/>
        <w:jc w:val="center"/>
      </w:pPr>
      <w:r>
        <w:rPr>
          <w:noProof/>
        </w:rPr>
        <w:drawing>
          <wp:inline distT="0" distB="0" distL="0" distR="0" wp14:anchorId="326A9807" wp14:editId="3E5708BA">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rsidR="00122223" w:rsidRDefault="00122223" w:rsidP="00122223">
      <w:pPr>
        <w:pStyle w:val="Caption"/>
        <w:jc w:val="center"/>
        <w:rPr>
          <w:noProof/>
        </w:rPr>
      </w:pPr>
      <w:bookmarkStart w:id="44" w:name="_Ref435123376"/>
      <w:r>
        <w:t xml:space="preserve">Figure </w:t>
      </w:r>
      <w:r>
        <w:fldChar w:fldCharType="begin"/>
      </w:r>
      <w:r>
        <w:instrText xml:space="preserve"> SEQ Figure \* ARABIC </w:instrText>
      </w:r>
      <w:r>
        <w:fldChar w:fldCharType="separate"/>
      </w:r>
      <w:r w:rsidR="00FB78D0">
        <w:rPr>
          <w:noProof/>
        </w:rPr>
        <w:t>11</w:t>
      </w:r>
      <w:r>
        <w:rPr>
          <w:noProof/>
        </w:rPr>
        <w:fldChar w:fldCharType="end"/>
      </w:r>
      <w:bookmarkEnd w:id="44"/>
      <w:r>
        <w:t>: EEPROM Write Operation State Diagram and Corresponding Voltage</w:t>
      </w:r>
      <w:r>
        <w:rPr>
          <w:noProof/>
        </w:rPr>
        <w:t xml:space="preserve"> /Time Relation</w:t>
      </w:r>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FB78D0">
        <w:t xml:space="preserve">Figure </w:t>
      </w:r>
      <w:r w:rsidR="00FB78D0">
        <w:rPr>
          <w:noProof/>
        </w:rPr>
        <w:t>11</w:t>
      </w:r>
      <w:r>
        <w:fldChar w:fldCharType="end"/>
      </w:r>
      <w:r>
        <w:t xml:space="preserve"> shows the example state transition table for write operation to EEPROM. </w:t>
      </w:r>
      <w:proofErr w:type="spellStart"/>
      <w:r>
        <w:t>Vmin</w:t>
      </w:r>
      <w:proofErr w:type="spellEnd"/>
      <w:r>
        <w:t xml:space="preserve"> is specified by the datasheet as the voltage at which the device will cease to operate predictably. Vmax is voltage capable of providing maximum performance throughout the state. It is bounded by the lower of either where the device ceases to increase in performance or by the voltage at which the MCU is unable to communicate with the peripheral.</w:t>
      </w:r>
    </w:p>
    <w:p w:rsidR="00122223" w:rsidRDefault="00122223" w:rsidP="00122223">
      <w:pPr>
        <w:ind w:firstLine="720"/>
      </w:pPr>
      <w:r>
        <w:t xml:space="preserve">In order to write to memory, the device transitions from the VI idle state, into the VD writing state where the MCU is sending data to the device. The transaction is voltage dependent </w:t>
      </w:r>
      <w:r>
        <w:lastRenderedPageBreak/>
        <w:t>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FB78D0">
        <w:t xml:space="preserve">Figure </w:t>
      </w:r>
      <w:r w:rsidR="00FB78D0">
        <w:rPr>
          <w:noProof/>
        </w:rPr>
        <w:t>11</w:t>
      </w:r>
      <w:r>
        <w:fldChar w:fldCharType="end"/>
      </w:r>
      <w:r>
        <w:t xml:space="preserve"> with the </w:t>
      </w:r>
      <w:proofErr w:type="spellStart"/>
      <w:r>
        <w:t>Vmin</w:t>
      </w:r>
      <w:proofErr w:type="spellEnd"/>
      <w:r>
        <w:t xml:space="preserve"> and Vmax determined by the datasheet and MCU (summarized under MCP25AA512 in </w:t>
      </w:r>
      <w:r>
        <w:fldChar w:fldCharType="begin"/>
      </w:r>
      <w:r>
        <w:instrText xml:space="preserve"> REF _Ref431053793 \h </w:instrText>
      </w:r>
      <w:r>
        <w:fldChar w:fldCharType="separate"/>
      </w:r>
      <w:r w:rsidR="00FB78D0">
        <w:t xml:space="preserve">Table </w:t>
      </w:r>
      <w:r w:rsidR="00FB78D0">
        <w:rPr>
          <w:noProof/>
        </w:rPr>
        <w:t>3</w:t>
      </w:r>
      <w:r>
        <w:fldChar w:fldCharType="end"/>
      </w:r>
      <w:r>
        <w:t xml:space="preserve">) the PPP for the device is formed in </w:t>
      </w:r>
      <w:r>
        <w:fldChar w:fldCharType="begin"/>
      </w:r>
      <w:r>
        <w:instrText xml:space="preserve"> REF _Ref435124945 \h </w:instrText>
      </w:r>
      <w:r>
        <w:fldChar w:fldCharType="separate"/>
      </w:r>
      <w:r w:rsidR="00FB78D0">
        <w:t xml:space="preserve">Table </w:t>
      </w:r>
      <w:r w:rsidR="00FB78D0">
        <w:rPr>
          <w:noProof/>
        </w:rPr>
        <w:t>1</w:t>
      </w:r>
      <w:r>
        <w:fldChar w:fldCharType="end"/>
      </w:r>
      <w:r>
        <w:t>:</w:t>
      </w:r>
    </w:p>
    <w:p w:rsidR="00122223" w:rsidRDefault="00122223" w:rsidP="00122223">
      <w:pPr>
        <w:pStyle w:val="Caption"/>
        <w:keepNext/>
        <w:jc w:val="center"/>
      </w:pPr>
      <w:bookmarkStart w:id="45" w:name="_Ref435124945"/>
      <w:r>
        <w:t xml:space="preserve">Table </w:t>
      </w:r>
      <w:r>
        <w:fldChar w:fldCharType="begin"/>
      </w:r>
      <w:r>
        <w:instrText xml:space="preserve"> SEQ Table \* ARABIC </w:instrText>
      </w:r>
      <w:r>
        <w:fldChar w:fldCharType="separate"/>
      </w:r>
      <w:r w:rsidR="00FB78D0">
        <w:rPr>
          <w:noProof/>
        </w:rPr>
        <w:t>1</w:t>
      </w:r>
      <w:r>
        <w:fldChar w:fldCharType="end"/>
      </w:r>
      <w:bookmarkEnd w:id="45"/>
      <w:r>
        <w:t>: PPP as Derived from State Diagram</w:t>
      </w:r>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D41BBD">
            <w:pPr>
              <w:rPr>
                <w:b/>
              </w:rPr>
            </w:pPr>
            <w:r w:rsidRPr="00D41BBD">
              <w:rPr>
                <w:b/>
              </w:rPr>
              <w:t>State</w:t>
            </w:r>
          </w:p>
        </w:tc>
        <w:tc>
          <w:tcPr>
            <w:tcW w:w="1350" w:type="dxa"/>
            <w:noWrap/>
          </w:tcPr>
          <w:p w:rsidR="00122223" w:rsidRPr="00D41BBD" w:rsidRDefault="00122223" w:rsidP="00D41BBD">
            <w:pPr>
              <w:rPr>
                <w:b/>
              </w:rPr>
            </w:pPr>
            <w:r w:rsidRPr="00D41BBD">
              <w:rPr>
                <w:b/>
              </w:rPr>
              <w:t>Voltage</w:t>
            </w:r>
          </w:p>
        </w:tc>
      </w:tr>
      <w:tr w:rsidR="00122223" w:rsidRPr="00454C06" w:rsidTr="00122223">
        <w:trPr>
          <w:cantSplit/>
          <w:jc w:val="center"/>
        </w:trPr>
        <w:tc>
          <w:tcPr>
            <w:tcW w:w="1795" w:type="dxa"/>
            <w:noWrap/>
          </w:tcPr>
          <w:p w:rsidR="00122223" w:rsidRPr="009B2824" w:rsidRDefault="00122223" w:rsidP="00D41BBD">
            <w:r>
              <w:t>Idle</w:t>
            </w:r>
          </w:p>
        </w:tc>
        <w:tc>
          <w:tcPr>
            <w:tcW w:w="1350" w:type="dxa"/>
            <w:noWrap/>
          </w:tcPr>
          <w:p w:rsidR="00122223" w:rsidRPr="009B2824" w:rsidRDefault="00122223" w:rsidP="00D41BBD">
            <w:r>
              <w:t>1.8v</w:t>
            </w:r>
          </w:p>
        </w:tc>
      </w:tr>
      <w:tr w:rsidR="00122223" w:rsidRPr="00454C06" w:rsidTr="00122223">
        <w:trPr>
          <w:cantSplit/>
          <w:jc w:val="center"/>
        </w:trPr>
        <w:tc>
          <w:tcPr>
            <w:tcW w:w="1795" w:type="dxa"/>
            <w:noWrap/>
          </w:tcPr>
          <w:p w:rsidR="00122223" w:rsidRPr="009B2824" w:rsidRDefault="00122223" w:rsidP="00D41BBD">
            <w:r>
              <w:t>Writing</w:t>
            </w:r>
          </w:p>
        </w:tc>
        <w:tc>
          <w:tcPr>
            <w:tcW w:w="1350" w:type="dxa"/>
            <w:noWrap/>
          </w:tcPr>
          <w:p w:rsidR="00122223" w:rsidRPr="009B2824" w:rsidRDefault="00122223" w:rsidP="00D41BBD">
            <w:r>
              <w:t>3.3v</w:t>
            </w:r>
          </w:p>
        </w:tc>
      </w:tr>
      <w:tr w:rsidR="00122223" w:rsidRPr="0098506B" w:rsidTr="00122223">
        <w:trPr>
          <w:cantSplit/>
          <w:jc w:val="center"/>
        </w:trPr>
        <w:tc>
          <w:tcPr>
            <w:tcW w:w="1795" w:type="dxa"/>
            <w:noWrap/>
          </w:tcPr>
          <w:p w:rsidR="00122223" w:rsidRPr="009B2824" w:rsidRDefault="00122223" w:rsidP="00D41BBD">
            <w:r>
              <w:t>Waiting</w:t>
            </w:r>
          </w:p>
        </w:tc>
        <w:tc>
          <w:tcPr>
            <w:tcW w:w="1350" w:type="dxa"/>
            <w:noWrap/>
          </w:tcPr>
          <w:p w:rsidR="00122223" w:rsidRPr="009B2824" w:rsidRDefault="00122223" w:rsidP="00D41BBD">
            <w:r>
              <w:t>1.8v</w:t>
            </w:r>
          </w:p>
        </w:tc>
      </w:tr>
      <w:tr w:rsidR="00122223" w:rsidRPr="0098506B" w:rsidTr="00122223">
        <w:trPr>
          <w:cantSplit/>
          <w:jc w:val="center"/>
        </w:trPr>
        <w:tc>
          <w:tcPr>
            <w:tcW w:w="1795" w:type="dxa"/>
            <w:noWrap/>
          </w:tcPr>
          <w:p w:rsidR="00122223" w:rsidRPr="009B2824" w:rsidRDefault="00122223" w:rsidP="00D41BBD">
            <w:r>
              <w:t>Verifying</w:t>
            </w:r>
          </w:p>
        </w:tc>
        <w:tc>
          <w:tcPr>
            <w:tcW w:w="1350" w:type="dxa"/>
            <w:noWrap/>
          </w:tcPr>
          <w:p w:rsidR="00122223" w:rsidRPr="009B2824" w:rsidRDefault="00122223" w:rsidP="00D41BBD">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FB78D0">
        <w:t>Results</w:t>
      </w:r>
      <w:r>
        <w:fldChar w:fldCharType="end"/>
      </w:r>
      <w:r>
        <w:t xml:space="preserve"> section illustrates. A reasonable estimate can be made by comparing the current consumption of the device at </w:t>
      </w:r>
      <w:proofErr w:type="spellStart"/>
      <w:r>
        <w:t>Vmin</w:t>
      </w:r>
      <w:proofErr w:type="spellEnd"/>
      <w:r>
        <w:t xml:space="preserve">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r w:rsidR="00FB78D0" w:rsidRPr="00B6147E">
        <w:t>(</w:t>
      </w:r>
      <w:r w:rsidR="00FB78D0">
        <w:rPr>
          <w:noProof/>
        </w:rPr>
        <w:t>5</w:t>
      </w:r>
      <w:r w:rsidR="00FB78D0" w:rsidRPr="00B6147E">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r w:rsidRPr="00B6147E">
              <w:fldChar w:fldCharType="begin"/>
            </w:r>
            <w:r w:rsidRPr="00B6147E">
              <w:instrText xml:space="preserve"> SEQ Equation \* ARABIC </w:instrText>
            </w:r>
            <w:r w:rsidRPr="00B6147E">
              <w:fldChar w:fldCharType="separate"/>
            </w:r>
            <w:r w:rsidR="00FB78D0">
              <w:rPr>
                <w:noProof/>
              </w:rPr>
              <w:t>1</w:t>
            </w:r>
            <w:r w:rsidRPr="00B6147E">
              <w:fldChar w:fldCharType="end"/>
            </w:r>
            <w:r w:rsidRPr="00B6147E">
              <w:t>)</w:t>
            </w:r>
          </w:p>
        </w:tc>
      </w:tr>
    </w:tbl>
    <w:p w:rsidR="00122223" w:rsidRDefault="00122223" w:rsidP="00122223">
      <w:pPr>
        <w:ind w:firstLine="720"/>
      </w:pPr>
      <w:r>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FB78D0">
        <w:t xml:space="preserve">Table </w:t>
      </w:r>
      <w:r w:rsidR="00FB78D0">
        <w:rPr>
          <w:noProof/>
        </w:rPr>
        <w:t>2</w:t>
      </w:r>
      <w:r>
        <w:fldChar w:fldCharType="end"/>
      </w:r>
      <w:r>
        <w:t xml:space="preserve"> are found within the device specification or in some cases either extrapolated or interpolated:</w:t>
      </w:r>
    </w:p>
    <w:p w:rsidR="00122223" w:rsidRDefault="00122223" w:rsidP="00122223">
      <w:pPr>
        <w:pStyle w:val="Caption"/>
        <w:keepNext/>
        <w:jc w:val="center"/>
      </w:pPr>
      <w:bookmarkStart w:id="46" w:name="_Ref435129616"/>
      <w:r>
        <w:t xml:space="preserve">Table </w:t>
      </w:r>
      <w:r>
        <w:fldChar w:fldCharType="begin"/>
      </w:r>
      <w:r>
        <w:instrText xml:space="preserve"> SEQ Table \* ARABIC </w:instrText>
      </w:r>
      <w:r>
        <w:fldChar w:fldCharType="separate"/>
      </w:r>
      <w:r w:rsidR="00FB78D0">
        <w:rPr>
          <w:noProof/>
        </w:rPr>
        <w:t>2</w:t>
      </w:r>
      <w:r>
        <w:fldChar w:fldCharType="end"/>
      </w:r>
      <w:bookmarkEnd w:id="46"/>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D41BBD">
            <w:pPr>
              <w:rPr>
                <w:b/>
              </w:rPr>
            </w:pPr>
            <w:r w:rsidRPr="00D41BBD">
              <w:rPr>
                <w:b/>
              </w:rPr>
              <w:t>State</w:t>
            </w:r>
          </w:p>
        </w:tc>
        <w:tc>
          <w:tcPr>
            <w:tcW w:w="1704" w:type="dxa"/>
            <w:noWrap/>
          </w:tcPr>
          <w:p w:rsidR="00122223" w:rsidRPr="00D41BBD" w:rsidRDefault="00122223" w:rsidP="00D41BBD">
            <w:pPr>
              <w:rPr>
                <w:b/>
              </w:rPr>
            </w:pPr>
            <w:r w:rsidRPr="00D41BBD">
              <w:rPr>
                <w:b/>
              </w:rPr>
              <w:t>Current @3.3V</w:t>
            </w:r>
          </w:p>
        </w:tc>
        <w:tc>
          <w:tcPr>
            <w:tcW w:w="1800" w:type="dxa"/>
            <w:noWrap/>
          </w:tcPr>
          <w:p w:rsidR="00122223" w:rsidRPr="00D41BBD" w:rsidRDefault="00122223" w:rsidP="00D41BBD">
            <w:pPr>
              <w:rPr>
                <w:b/>
              </w:rPr>
            </w:pPr>
            <w:r w:rsidRPr="00D41BBD">
              <w:rPr>
                <w:b/>
              </w:rPr>
              <w:t>Duration @3.3V</w:t>
            </w:r>
          </w:p>
        </w:tc>
        <w:tc>
          <w:tcPr>
            <w:tcW w:w="1710" w:type="dxa"/>
          </w:tcPr>
          <w:p w:rsidR="00122223" w:rsidRPr="00D41BBD" w:rsidRDefault="00122223" w:rsidP="00D41BBD">
            <w:pPr>
              <w:rPr>
                <w:b/>
              </w:rPr>
            </w:pPr>
            <w:r w:rsidRPr="00D41BBD">
              <w:rPr>
                <w:b/>
              </w:rPr>
              <w:t>Current @1.8V</w:t>
            </w:r>
          </w:p>
        </w:tc>
        <w:tc>
          <w:tcPr>
            <w:tcW w:w="2340" w:type="dxa"/>
          </w:tcPr>
          <w:p w:rsidR="00122223" w:rsidRPr="00D41BBD" w:rsidRDefault="00122223" w:rsidP="00D41BBD">
            <w:pP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D41BBD">
            <w:r>
              <w:lastRenderedPageBreak/>
              <w:t>Idle</w:t>
            </w:r>
          </w:p>
        </w:tc>
        <w:tc>
          <w:tcPr>
            <w:tcW w:w="1704" w:type="dxa"/>
            <w:noWrap/>
          </w:tcPr>
          <w:p w:rsidR="00122223" w:rsidRPr="009B2824" w:rsidRDefault="00122223" w:rsidP="00D41BBD">
            <w:r>
              <w:t>Not Provided</w:t>
            </w:r>
          </w:p>
        </w:tc>
        <w:tc>
          <w:tcPr>
            <w:tcW w:w="1800" w:type="dxa"/>
            <w:noWrap/>
          </w:tcPr>
          <w:p w:rsidR="00122223" w:rsidRPr="009B2824" w:rsidRDefault="00122223" w:rsidP="00D41BBD">
            <w:r>
              <w:t>Steady State</w:t>
            </w:r>
          </w:p>
        </w:tc>
        <w:tc>
          <w:tcPr>
            <w:tcW w:w="1710" w:type="dxa"/>
          </w:tcPr>
          <w:p w:rsidR="00122223" w:rsidRDefault="00122223" w:rsidP="00D41BBD">
            <w:r>
              <w:t>Not Provided</w:t>
            </w:r>
          </w:p>
        </w:tc>
        <w:tc>
          <w:tcPr>
            <w:tcW w:w="2340" w:type="dxa"/>
          </w:tcPr>
          <w:p w:rsidR="00122223" w:rsidRDefault="00122223" w:rsidP="00D41BBD">
            <w:r>
              <w:t>Steady State</w:t>
            </w:r>
          </w:p>
        </w:tc>
      </w:tr>
      <w:tr w:rsidR="00122223" w:rsidRPr="00454C06" w:rsidTr="00122223">
        <w:trPr>
          <w:cantSplit/>
          <w:jc w:val="center"/>
        </w:trPr>
        <w:tc>
          <w:tcPr>
            <w:tcW w:w="1261" w:type="dxa"/>
            <w:noWrap/>
          </w:tcPr>
          <w:p w:rsidR="00122223" w:rsidRPr="009B2824" w:rsidRDefault="00122223" w:rsidP="00D41BBD">
            <w:r>
              <w:t>Writing</w:t>
            </w:r>
          </w:p>
        </w:tc>
        <w:tc>
          <w:tcPr>
            <w:tcW w:w="1704" w:type="dxa"/>
            <w:noWrap/>
          </w:tcPr>
          <w:p w:rsidR="00122223" w:rsidRPr="009B2824" w:rsidRDefault="00122223" w:rsidP="00D41BBD">
            <w:r>
              <w:t>6.0mA</w:t>
            </w:r>
          </w:p>
        </w:tc>
        <w:tc>
          <w:tcPr>
            <w:tcW w:w="1800" w:type="dxa"/>
            <w:noWrap/>
          </w:tcPr>
          <w:p w:rsidR="00122223" w:rsidRPr="009B2824" w:rsidRDefault="00122223" w:rsidP="00D41BBD">
            <w:r>
              <w:t>~200us</w:t>
            </w:r>
          </w:p>
        </w:tc>
        <w:tc>
          <w:tcPr>
            <w:tcW w:w="1710" w:type="dxa"/>
          </w:tcPr>
          <w:p w:rsidR="00122223" w:rsidRDefault="00122223" w:rsidP="00D41BBD">
            <w:r>
              <w:t>4.5mA</w:t>
            </w:r>
          </w:p>
        </w:tc>
        <w:tc>
          <w:tcPr>
            <w:tcW w:w="2340" w:type="dxa"/>
          </w:tcPr>
          <w:p w:rsidR="00122223" w:rsidRDefault="00122223" w:rsidP="00D41BBD">
            <w:r>
              <w:t>~1000us</w:t>
            </w:r>
          </w:p>
        </w:tc>
      </w:tr>
      <w:tr w:rsidR="00122223" w:rsidRPr="0098506B" w:rsidTr="00122223">
        <w:trPr>
          <w:cantSplit/>
          <w:jc w:val="center"/>
        </w:trPr>
        <w:tc>
          <w:tcPr>
            <w:tcW w:w="1261" w:type="dxa"/>
            <w:noWrap/>
          </w:tcPr>
          <w:p w:rsidR="00122223" w:rsidRPr="009B2824" w:rsidRDefault="00122223" w:rsidP="00D41BBD">
            <w:r>
              <w:t>Waiting</w:t>
            </w:r>
          </w:p>
        </w:tc>
        <w:tc>
          <w:tcPr>
            <w:tcW w:w="1704" w:type="dxa"/>
            <w:noWrap/>
          </w:tcPr>
          <w:p w:rsidR="00122223" w:rsidRPr="009B2824" w:rsidRDefault="00122223" w:rsidP="00D41BBD">
            <w:r>
              <w:t>Not Provided</w:t>
            </w:r>
          </w:p>
        </w:tc>
        <w:tc>
          <w:tcPr>
            <w:tcW w:w="1800" w:type="dxa"/>
            <w:noWrap/>
          </w:tcPr>
          <w:p w:rsidR="00122223" w:rsidRPr="009B2824" w:rsidRDefault="00122223" w:rsidP="00D41BBD">
            <w:r>
              <w:t>5ms</w:t>
            </w:r>
          </w:p>
        </w:tc>
        <w:tc>
          <w:tcPr>
            <w:tcW w:w="1710" w:type="dxa"/>
          </w:tcPr>
          <w:p w:rsidR="00122223" w:rsidRDefault="00122223" w:rsidP="00D41BBD">
            <w:r>
              <w:t>Not Provided</w:t>
            </w:r>
          </w:p>
        </w:tc>
        <w:tc>
          <w:tcPr>
            <w:tcW w:w="2340" w:type="dxa"/>
          </w:tcPr>
          <w:p w:rsidR="00122223" w:rsidRDefault="00122223" w:rsidP="00D41BBD">
            <w:r>
              <w:t>5ms</w:t>
            </w:r>
          </w:p>
        </w:tc>
      </w:tr>
      <w:tr w:rsidR="00122223" w:rsidRPr="0098506B" w:rsidTr="00122223">
        <w:trPr>
          <w:cantSplit/>
          <w:jc w:val="center"/>
        </w:trPr>
        <w:tc>
          <w:tcPr>
            <w:tcW w:w="1261" w:type="dxa"/>
            <w:noWrap/>
          </w:tcPr>
          <w:p w:rsidR="00122223" w:rsidRPr="009B2824" w:rsidRDefault="00122223" w:rsidP="00D41BBD">
            <w:r>
              <w:t>Verifying</w:t>
            </w:r>
          </w:p>
        </w:tc>
        <w:tc>
          <w:tcPr>
            <w:tcW w:w="1704" w:type="dxa"/>
            <w:noWrap/>
          </w:tcPr>
          <w:p w:rsidR="00122223" w:rsidRPr="009B2824" w:rsidRDefault="00122223" w:rsidP="00D41BBD">
            <w:r>
              <w:t>7.5mA</w:t>
            </w:r>
          </w:p>
        </w:tc>
        <w:tc>
          <w:tcPr>
            <w:tcW w:w="1800" w:type="dxa"/>
            <w:noWrap/>
          </w:tcPr>
          <w:p w:rsidR="00122223" w:rsidRPr="009B2824" w:rsidRDefault="00122223" w:rsidP="00D41BBD">
            <w:r>
              <w:t>~200us</w:t>
            </w:r>
          </w:p>
        </w:tc>
        <w:tc>
          <w:tcPr>
            <w:tcW w:w="1710" w:type="dxa"/>
          </w:tcPr>
          <w:p w:rsidR="00122223" w:rsidRDefault="00122223" w:rsidP="00D41BBD">
            <w:r>
              <w:t>3.0mA</w:t>
            </w:r>
          </w:p>
        </w:tc>
        <w:tc>
          <w:tcPr>
            <w:tcW w:w="2340" w:type="dxa"/>
          </w:tcPr>
          <w:p w:rsidR="00122223" w:rsidRDefault="00122223" w:rsidP="00D41BBD">
            <w:r>
              <w:t>~1000us</w:t>
            </w:r>
          </w:p>
        </w:tc>
      </w:tr>
      <w:tr w:rsidR="00122223" w:rsidRPr="00756E4C" w:rsidTr="00122223">
        <w:trPr>
          <w:cantSplit/>
          <w:jc w:val="center"/>
        </w:trPr>
        <w:tc>
          <w:tcPr>
            <w:tcW w:w="8815" w:type="dxa"/>
            <w:gridSpan w:val="5"/>
            <w:noWrap/>
          </w:tcPr>
          <w:p w:rsidR="00122223" w:rsidRDefault="00122223" w:rsidP="00122223">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864"/>
        <w:gridCol w:w="496"/>
      </w:tblGrid>
      <w:tr w:rsidR="00122223" w:rsidTr="00122223">
        <w:tc>
          <w:tcPr>
            <w:tcW w:w="4817" w:type="pct"/>
            <w:vAlign w:val="center"/>
          </w:tcPr>
          <w:p w:rsidR="00122223" w:rsidRPr="00B6147E" w:rsidRDefault="002D29FB"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47" w:name="_Ref435132971"/>
            <w:r w:rsidRPr="00B6147E">
              <w:t>(</w:t>
            </w:r>
            <w:r w:rsidRPr="00B6147E">
              <w:fldChar w:fldCharType="begin"/>
            </w:r>
            <w:r w:rsidRPr="00B6147E">
              <w:instrText xml:space="preserve"> SEQ Equation \* ARABIC </w:instrText>
            </w:r>
            <w:r w:rsidRPr="00B6147E">
              <w:fldChar w:fldCharType="separate"/>
            </w:r>
            <w:r w:rsidR="00FB78D0">
              <w:rPr>
                <w:noProof/>
              </w:rPr>
              <w:t>2</w:t>
            </w:r>
            <w:r w:rsidRPr="00B6147E">
              <w:fldChar w:fldCharType="end"/>
            </w:r>
            <w:r w:rsidRPr="00B6147E">
              <w:t>)</w:t>
            </w:r>
            <w:bookmarkEnd w:id="47"/>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2D29FB"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48" w:name="_Ref435132810"/>
            <w:r w:rsidRPr="00B6147E">
              <w:t>(</w:t>
            </w:r>
            <w:r w:rsidRPr="00B6147E">
              <w:fldChar w:fldCharType="begin"/>
            </w:r>
            <w:r w:rsidRPr="00B6147E">
              <w:instrText xml:space="preserve"> SEQ Equation \* ARABIC </w:instrText>
            </w:r>
            <w:r w:rsidRPr="00B6147E">
              <w:fldChar w:fldCharType="separate"/>
            </w:r>
            <w:r w:rsidR="00FB78D0">
              <w:rPr>
                <w:noProof/>
              </w:rPr>
              <w:t>3</w:t>
            </w:r>
            <w:r w:rsidRPr="00B6147E">
              <w:fldChar w:fldCharType="end"/>
            </w:r>
            <w:r w:rsidRPr="00B6147E">
              <w:t>)</w:t>
            </w:r>
            <w:bookmarkEnd w:id="48"/>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r w:rsidR="00FB78D0" w:rsidRPr="00B6147E">
        <w:t>(</w:t>
      </w:r>
      <w:r w:rsidR="00FB78D0">
        <w:rPr>
          <w:noProof/>
        </w:rPr>
        <w:t>3</w:t>
      </w:r>
      <w:r w:rsidR="00FB78D0" w:rsidRPr="00B6147E">
        <w:t>)</w:t>
      </w:r>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r w:rsidR="00FB78D0" w:rsidRPr="00B6147E">
        <w:t>(</w:t>
      </w:r>
      <w:r w:rsidR="00FB78D0">
        <w:rPr>
          <w:noProof/>
        </w:rPr>
        <w:t>2</w:t>
      </w:r>
      <w:r w:rsidR="00FB78D0" w:rsidRPr="00B6147E">
        <w:t>)</w:t>
      </w:r>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w:t>
      </w:r>
      <w:proofErr w:type="spellStart"/>
      <w:r>
        <w:t>Vmin</w:t>
      </w:r>
      <w:proofErr w:type="spellEnd"/>
      <w:r>
        <w:t xml:space="preserve">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122223" w:rsidTr="00122223">
        <w:tc>
          <w:tcPr>
            <w:tcW w:w="4817" w:type="pct"/>
            <w:vAlign w:val="center"/>
          </w:tcPr>
          <w:p w:rsidR="00122223" w:rsidRPr="00B6147E" w:rsidRDefault="002D29FB"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49" w:name="_Ref435134463"/>
            <w:r w:rsidRPr="00B6147E">
              <w:t>(</w:t>
            </w:r>
            <w:r w:rsidRPr="00B6147E">
              <w:fldChar w:fldCharType="begin"/>
            </w:r>
            <w:r w:rsidRPr="00B6147E">
              <w:instrText xml:space="preserve"> SEQ Equation \* ARABIC </w:instrText>
            </w:r>
            <w:r w:rsidRPr="00B6147E">
              <w:fldChar w:fldCharType="separate"/>
            </w:r>
            <w:r w:rsidR="00FB78D0">
              <w:rPr>
                <w:noProof/>
              </w:rPr>
              <w:t>4</w:t>
            </w:r>
            <w:r w:rsidRPr="00B6147E">
              <w:fldChar w:fldCharType="end"/>
            </w:r>
            <w:r w:rsidRPr="00B6147E">
              <w:t>)</w:t>
            </w:r>
            <w:bookmarkEnd w:id="49"/>
          </w:p>
        </w:tc>
      </w:tr>
    </w:tbl>
    <w:p w:rsidR="00122223" w:rsidRDefault="00122223" w:rsidP="00122223"/>
    <w:p w:rsidR="00122223" w:rsidRDefault="00122223" w:rsidP="00122223">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FB78D0" w:rsidRPr="00B6147E">
        <w:t>(</w:t>
      </w:r>
      <w:r w:rsidR="00FB78D0">
        <w:rPr>
          <w:noProof/>
        </w:rPr>
        <w:t>2</w:t>
      </w:r>
      <w:r w:rsidR="00FB78D0" w:rsidRPr="00B6147E">
        <w:t>)</w:t>
      </w:r>
      <w:r>
        <w:fldChar w:fldCharType="end"/>
      </w:r>
      <w:r>
        <w:t xml:space="preserve"> to </w:t>
      </w:r>
      <w:r>
        <w:fldChar w:fldCharType="begin"/>
      </w:r>
      <w:r>
        <w:instrText xml:space="preserve"> REF _Ref435134463 \h </w:instrText>
      </w:r>
      <w:r>
        <w:fldChar w:fldCharType="separate"/>
      </w:r>
      <w:r w:rsidR="00FB78D0" w:rsidRPr="00B6147E">
        <w:t>(</w:t>
      </w:r>
      <w:r w:rsidR="00FB78D0">
        <w:rPr>
          <w:noProof/>
        </w:rPr>
        <w:t>4</w:t>
      </w:r>
      <w:r w:rsidR="00FB78D0" w:rsidRPr="00B6147E">
        <w:t>)</w:t>
      </w:r>
      <w:r>
        <w:fldChar w:fldCharType="end"/>
      </w:r>
      <w:r>
        <w:t xml:space="preserve"> is decreased by 73%. For cases where latency is irrelevant, comparing </w:t>
      </w:r>
      <w:r>
        <w:fldChar w:fldCharType="begin"/>
      </w:r>
      <w:r>
        <w:instrText xml:space="preserve"> REF _Ref435132810 \h </w:instrText>
      </w:r>
      <w:r>
        <w:fldChar w:fldCharType="separate"/>
      </w:r>
      <w:r w:rsidR="00FB78D0" w:rsidRPr="00B6147E">
        <w:t>(</w:t>
      </w:r>
      <w:r w:rsidR="00FB78D0">
        <w:rPr>
          <w:noProof/>
        </w:rPr>
        <w:t>3</w:t>
      </w:r>
      <w:r w:rsidR="00FB78D0" w:rsidRPr="00B6147E">
        <w:t>)</w:t>
      </w:r>
      <w:r>
        <w:fldChar w:fldCharType="end"/>
      </w:r>
      <w:r>
        <w:t xml:space="preserve"> to </w:t>
      </w:r>
      <w:r>
        <w:fldChar w:fldCharType="begin"/>
      </w:r>
      <w:r>
        <w:instrText xml:space="preserve"> REF _Ref435134463 \h </w:instrText>
      </w:r>
      <w:r>
        <w:fldChar w:fldCharType="separate"/>
      </w:r>
      <w:r w:rsidR="00FB78D0" w:rsidRPr="00B6147E">
        <w:t>(</w:t>
      </w:r>
      <w:r w:rsidR="00FB78D0">
        <w:rPr>
          <w:noProof/>
        </w:rPr>
        <w:t>4</w:t>
      </w:r>
      <w:r w:rsidR="00FB78D0" w:rsidRPr="00B6147E">
        <w:t>)</w:t>
      </w:r>
      <w:r>
        <w:fldChar w:fldCharType="end"/>
      </w:r>
      <w:r>
        <w:t xml:space="preserve"> yields energy savings of 11.3% due to the decrease in time spent in voltage-dependent states. The resulting estimation of </w:t>
      </w:r>
      <w:r>
        <w:fldChar w:fldCharType="begin"/>
      </w:r>
      <w:r>
        <w:instrText xml:space="preserve"> REF _Ref435134463 \h </w:instrText>
      </w:r>
      <w:r>
        <w:fldChar w:fldCharType="separate"/>
      </w:r>
      <w:r w:rsidR="00FB78D0" w:rsidRPr="00B6147E">
        <w:t>(</w:t>
      </w:r>
      <w:r w:rsidR="00FB78D0">
        <w:rPr>
          <w:noProof/>
        </w:rPr>
        <w:t>4</w:t>
      </w:r>
      <w:r w:rsidR="00FB78D0" w:rsidRPr="00B6147E">
        <w:t>)</w:t>
      </w:r>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w:t>
      </w:r>
      <w:r>
        <w:lastRenderedPageBreak/>
        <w:t>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FB78D0">
        <w:t xml:space="preserve">Table </w:t>
      </w:r>
      <w:r w:rsidR="00FB78D0">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122223">
      <w:pPr>
        <w:pStyle w:val="Caption"/>
        <w:keepNext/>
        <w:jc w:val="center"/>
      </w:pPr>
      <w:bookmarkStart w:id="50" w:name="_Ref431053793"/>
      <w:r>
        <w:t xml:space="preserve">Table </w:t>
      </w:r>
      <w:r>
        <w:fldChar w:fldCharType="begin"/>
      </w:r>
      <w:r>
        <w:instrText xml:space="preserve"> SEQ Table \* ARABIC </w:instrText>
      </w:r>
      <w:r>
        <w:fldChar w:fldCharType="separate"/>
      </w:r>
      <w:r w:rsidR="00FB78D0">
        <w:rPr>
          <w:noProof/>
        </w:rPr>
        <w:t>3</w:t>
      </w:r>
      <w:r>
        <w:fldChar w:fldCharType="end"/>
      </w:r>
      <w:bookmarkEnd w:id="50"/>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122223">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4pt;height:204.85pt" o:ole="">
                  <v:imagedata r:id="rId26" o:title=""/>
                </v:shape>
                <o:OLEObject Type="Embed" ProgID="PBrush" ShapeID="_x0000_i1025" DrawAspect="Content" ObjectID="_1539236623"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D41BBD">
            <w:r w:rsidRPr="00D41BBD">
              <w:t>Honeywell HIH-6130 I</w:t>
            </w:r>
            <w:r w:rsidRPr="00B6147E">
              <w:rPr>
                <w:szCs w:val="22"/>
                <w:vertAlign w:val="superscript"/>
              </w:rPr>
              <w:t>2</w:t>
            </w:r>
            <w:r w:rsidRPr="00B6147E">
              <w:t>C</w:t>
            </w:r>
          </w:p>
          <w:p w:rsidR="00122223" w:rsidRPr="000D23EC" w:rsidRDefault="00122223" w:rsidP="00D41BBD">
            <w:pPr>
              <w:rPr>
                <w:szCs w:val="16"/>
              </w:rPr>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D41BBD">
            <w:r w:rsidRPr="00B6147E">
              <w:t>Vmax: 5.5V</w:t>
            </w:r>
          </w:p>
          <w:p w:rsidR="00122223" w:rsidRPr="004D6D9E" w:rsidRDefault="00122223" w:rsidP="00D41BBD">
            <w:pPr>
              <w:rPr>
                <w:sz w:val="20"/>
              </w:rPr>
            </w:pPr>
            <w:proofErr w:type="spellStart"/>
            <w:r w:rsidRPr="00B6147E">
              <w:t>Vmin</w:t>
            </w:r>
            <w:proofErr w:type="spellEnd"/>
            <w:r w:rsidRPr="00B6147E">
              <w:t>: 2.3V</w:t>
            </w:r>
          </w:p>
        </w:tc>
      </w:tr>
      <w:tr w:rsidR="00122223" w:rsidTr="00122223">
        <w:trPr>
          <w:trHeight w:val="714"/>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D41BBD">
            <w:r w:rsidRPr="00B6147E">
              <w:t xml:space="preserve">Microchip MCP 25AA512 </w:t>
            </w:r>
          </w:p>
          <w:p w:rsidR="00122223" w:rsidRPr="000D23EC" w:rsidRDefault="00122223" w:rsidP="00D41BBD">
            <w:pPr>
              <w:rPr>
                <w:szCs w:val="16"/>
              </w:rPr>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D41BBD">
            <w:r w:rsidRPr="00B6147E">
              <w:t>Vmax: 5.5V</w:t>
            </w:r>
          </w:p>
          <w:p w:rsidR="00122223" w:rsidRPr="004D6D9E" w:rsidRDefault="00122223" w:rsidP="00D41BBD">
            <w:pPr>
              <w:rPr>
                <w:sz w:val="20"/>
              </w:rPr>
            </w:pPr>
            <w:proofErr w:type="spellStart"/>
            <w:r w:rsidRPr="00B6147E">
              <w:t>Vmin</w:t>
            </w:r>
            <w:proofErr w:type="spellEnd"/>
            <w:r w:rsidRPr="00B6147E">
              <w:t>: 1.8V</w:t>
            </w:r>
          </w:p>
        </w:tc>
      </w:tr>
      <w:tr w:rsidR="00122223" w:rsidTr="00122223">
        <w:trPr>
          <w:trHeight w:val="786"/>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D41BBD">
            <w:proofErr w:type="spellStart"/>
            <w:r w:rsidRPr="00B6147E">
              <w:t>Numonyx</w:t>
            </w:r>
            <w:proofErr w:type="spellEnd"/>
            <w:r w:rsidRPr="00B6147E">
              <w:t xml:space="preserve"> M25PX16 </w:t>
            </w:r>
          </w:p>
          <w:p w:rsidR="00122223" w:rsidRPr="000D23EC" w:rsidRDefault="00122223" w:rsidP="00D41BBD">
            <w:pPr>
              <w:rPr>
                <w:szCs w:val="16"/>
              </w:rPr>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D41BBD">
            <w:r w:rsidRPr="00B6147E">
              <w:t>Vmax: 3.6V</w:t>
            </w:r>
          </w:p>
          <w:p w:rsidR="00122223" w:rsidRPr="004D6D9E" w:rsidRDefault="00122223" w:rsidP="00D41BBD">
            <w:pPr>
              <w:rPr>
                <w:sz w:val="20"/>
              </w:rPr>
            </w:pPr>
            <w:proofErr w:type="spellStart"/>
            <w:r w:rsidRPr="00B6147E">
              <w:t>Vmin</w:t>
            </w:r>
            <w:proofErr w:type="spellEnd"/>
            <w:r w:rsidRPr="00B6147E">
              <w:t>: 2.3V</w:t>
            </w:r>
          </w:p>
        </w:tc>
      </w:tr>
      <w:tr w:rsidR="00122223" w:rsidTr="00122223">
        <w:trPr>
          <w:trHeight w:val="1695"/>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D41BBD">
            <w:r w:rsidRPr="00B6147E">
              <w:t>SPI Mode SD Cards:</w:t>
            </w:r>
          </w:p>
          <w:p w:rsidR="00122223" w:rsidRPr="00B6147E" w:rsidRDefault="00122223" w:rsidP="00D41BBD">
            <w:r w:rsidRPr="00B6147E">
              <w:t>Lexar SDSC: 1.0GB</w:t>
            </w:r>
          </w:p>
          <w:p w:rsidR="00122223" w:rsidRPr="00B6147E" w:rsidRDefault="00122223" w:rsidP="00D41BBD">
            <w:proofErr w:type="spellStart"/>
            <w:r w:rsidRPr="00B6147E">
              <w:t>Sandisk</w:t>
            </w:r>
            <w:proofErr w:type="spellEnd"/>
            <w:r w:rsidRPr="00B6147E">
              <w:t xml:space="preserve"> SDSC 1.0GB</w:t>
            </w:r>
          </w:p>
          <w:p w:rsidR="00122223" w:rsidRPr="00B6147E" w:rsidRDefault="00122223" w:rsidP="00D41BBD">
            <w:proofErr w:type="spellStart"/>
            <w:r w:rsidRPr="00B6147E">
              <w:t>SwissBit</w:t>
            </w:r>
            <w:proofErr w:type="spellEnd"/>
            <w:r w:rsidRPr="00B6147E">
              <w:t>: SDSC 512MB</w:t>
            </w:r>
          </w:p>
          <w:p w:rsidR="00122223" w:rsidRPr="000D23EC" w:rsidRDefault="00122223" w:rsidP="00D41BBD">
            <w:pPr>
              <w:rPr>
                <w:szCs w:val="16"/>
              </w:rPr>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D41BBD">
            <w:r w:rsidRPr="00B6147E">
              <w:t>Vmax: 3.6V</w:t>
            </w:r>
          </w:p>
          <w:p w:rsidR="00122223" w:rsidRPr="00B6147E" w:rsidRDefault="00122223" w:rsidP="00D41BBD">
            <w:proofErr w:type="spellStart"/>
            <w:r w:rsidRPr="00B6147E">
              <w:t>Vmin</w:t>
            </w:r>
            <w:proofErr w:type="spellEnd"/>
            <w:r w:rsidRPr="00B6147E">
              <w:t>: 2.7V (Operating)</w:t>
            </w:r>
          </w:p>
          <w:p w:rsidR="00122223" w:rsidRPr="004D6D9E" w:rsidRDefault="00122223" w:rsidP="00D41BBD">
            <w:pPr>
              <w:rPr>
                <w:sz w:val="20"/>
              </w:rPr>
            </w:pPr>
            <w:proofErr w:type="spellStart"/>
            <w:r w:rsidRPr="00B6147E">
              <w:t>Vmin</w:t>
            </w:r>
            <w:proofErr w:type="spellEnd"/>
            <w:r w:rsidRPr="00B6147E">
              <w:t>: 2.0V (Idle/Ready)</w:t>
            </w:r>
          </w:p>
        </w:tc>
      </w:tr>
    </w:tbl>
    <w:p w:rsidR="00122223" w:rsidRPr="00B6147E" w:rsidRDefault="00122223" w:rsidP="00B6147E"/>
    <w:p w:rsidR="00122223" w:rsidRPr="00083952" w:rsidRDefault="00122223" w:rsidP="00122223">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w:t>
      </w:r>
      <w:r w:rsidRPr="006A09C1">
        <w:lastRenderedPageBreak/>
        <w:t xml:space="preserve">and </w:t>
      </w:r>
      <w:r>
        <w:t xml:space="preserve">no failures or unexpected behavior occurred. Idle state energy decreases of up to 66% and intra-operational state energy decreases of up to 40% were observed. </w:t>
      </w:r>
    </w:p>
    <w:p w:rsidR="00122223" w:rsidRDefault="00122223" w:rsidP="00122223">
      <w:pPr>
        <w:pStyle w:val="Heading2"/>
      </w:pPr>
      <w:bookmarkStart w:id="51" w:name="_Toc465297439"/>
      <w:bookmarkStart w:id="52" w:name="_Toc465469043"/>
      <w:r>
        <w:t>Assumptions</w:t>
      </w:r>
      <w:bookmarkEnd w:id="51"/>
      <w:bookmarkEnd w:id="52"/>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2BF6ACA6" wp14:editId="314A376B">
            <wp:extent cx="5929630" cy="5902325"/>
            <wp:effectExtent l="0" t="0" r="0" b="317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5902325"/>
                    </a:xfrm>
                    <a:prstGeom prst="rect">
                      <a:avLst/>
                    </a:prstGeom>
                    <a:noFill/>
                    <a:ln>
                      <a:noFill/>
                    </a:ln>
                  </pic:spPr>
                </pic:pic>
              </a:graphicData>
            </a:graphic>
          </wp:inline>
        </w:drawing>
      </w:r>
    </w:p>
    <w:p w:rsidR="00122223" w:rsidRDefault="00122223" w:rsidP="00122223">
      <w:pPr>
        <w:pStyle w:val="Caption"/>
        <w:jc w:val="center"/>
        <w:sectPr w:rsidR="00122223">
          <w:headerReference w:type="default" r:id="rId29"/>
          <w:pgSz w:w="12240" w:h="15840"/>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sidR="00FB78D0">
        <w:rPr>
          <w:noProof/>
        </w:rPr>
        <w:t>12</w:t>
      </w:r>
      <w:r>
        <w:rPr>
          <w:noProof/>
        </w:rPr>
        <w:fldChar w:fldCharType="end"/>
      </w:r>
      <w:r>
        <w:t>: Peripheral Generation Measurement and Allocation (PEGMA) Circuit Board</w:t>
      </w:r>
    </w:p>
    <w:p w:rsidR="00122223" w:rsidRDefault="00122223" w:rsidP="00122223">
      <w:pPr>
        <w:pStyle w:val="Heading2"/>
      </w:pPr>
      <w:bookmarkStart w:id="53" w:name="_Toc465297440"/>
      <w:bookmarkStart w:id="54" w:name="_Toc465469044"/>
      <w:r>
        <w:lastRenderedPageBreak/>
        <w:t>Methods and Materials</w:t>
      </w:r>
      <w:bookmarkEnd w:id="53"/>
      <w:bookmarkEnd w:id="54"/>
    </w:p>
    <w:p w:rsidR="00122223" w:rsidRDefault="00122223" w:rsidP="00122223">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B6147E">
      <w:r w:rsidRPr="00B6147E">
        <w:rPr>
          <w:noProof/>
        </w:rPr>
        <w:drawing>
          <wp:inline distT="0" distB="0" distL="0" distR="0" wp14:anchorId="073CD8EB" wp14:editId="445A6911">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122223" w:rsidRPr="006241A7" w:rsidRDefault="00122223" w:rsidP="00122223">
      <w:pPr>
        <w:pStyle w:val="Caption"/>
        <w:jc w:val="center"/>
      </w:pPr>
      <w:bookmarkStart w:id="55" w:name="_Ref432363408"/>
      <w:r>
        <w:t xml:space="preserve">Figure </w:t>
      </w:r>
      <w:r>
        <w:fldChar w:fldCharType="begin"/>
      </w:r>
      <w:r>
        <w:instrText xml:space="preserve"> SEQ Figure \* ARABIC </w:instrText>
      </w:r>
      <w:r>
        <w:fldChar w:fldCharType="separate"/>
      </w:r>
      <w:r w:rsidR="00FB78D0">
        <w:rPr>
          <w:noProof/>
        </w:rPr>
        <w:t>13</w:t>
      </w:r>
      <w:r>
        <w:rPr>
          <w:noProof/>
        </w:rPr>
        <w:fldChar w:fldCharType="end"/>
      </w:r>
      <w:bookmarkEnd w:id="55"/>
      <w:r>
        <w:t xml:space="preserve">: </w:t>
      </w:r>
      <w:r w:rsidRPr="00C534E5">
        <w:t>Peripheral Domain SMPS, Control and Current Sense Circuitry</w:t>
      </w:r>
    </w:p>
    <w:p w:rsidR="00122223" w:rsidRDefault="00122223" w:rsidP="00122223">
      <w:pPr>
        <w:ind w:firstLine="720"/>
      </w:pPr>
      <w:r>
        <w:t xml:space="preserve">As shown in </w:t>
      </w:r>
      <w:r>
        <w:fldChar w:fldCharType="begin"/>
      </w:r>
      <w:r>
        <w:instrText xml:space="preserve"> REF _Ref432363408 \h </w:instrText>
      </w:r>
      <w:r>
        <w:fldChar w:fldCharType="separate"/>
      </w:r>
      <w:r w:rsidR="00FB78D0">
        <w:t xml:space="preserve">Figure </w:t>
      </w:r>
      <w:r w:rsidR="00FB78D0">
        <w:rPr>
          <w:noProof/>
        </w:rPr>
        <w:t>13</w:t>
      </w:r>
      <w:r>
        <w:fldChar w:fldCharType="end"/>
      </w:r>
      <w:r>
        <w:t xml:space="preserve"> and expanded upon in </w:t>
      </w:r>
      <w:r>
        <w:fldChar w:fldCharType="begin"/>
      </w:r>
      <w:r>
        <w:instrText xml:space="preserve"> REF _Ref432968407 \h </w:instrText>
      </w:r>
      <w:r>
        <w:fldChar w:fldCharType="separate"/>
      </w:r>
      <w:r w:rsidR="00FB78D0" w:rsidRPr="009A419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 xml:space="preserve">write the </w:t>
      </w:r>
      <w:r w:rsidRPr="00511988">
        <w:lastRenderedPageBreak/>
        <w:t>data</w:t>
      </w:r>
      <w:r>
        <w:t>, wait for a specified delay period and then read the data back in 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122223">
      <w:pPr>
        <w:pStyle w:val="ListParagraph"/>
        <w:numPr>
          <w:ilvl w:val="0"/>
          <w:numId w:val="5"/>
        </w:numPr>
      </w:pPr>
      <w:r>
        <w:t>Time Scale</w:t>
      </w:r>
    </w:p>
    <w:p w:rsidR="00122223" w:rsidRDefault="00122223" w:rsidP="00122223">
      <w:pPr>
        <w:pStyle w:val="ListParagraph"/>
        <w:numPr>
          <w:ilvl w:val="0"/>
          <w:numId w:val="5"/>
        </w:numPr>
      </w:pPr>
      <w:r>
        <w:t>10240 12-bit ADC Samples per channel</w:t>
      </w:r>
    </w:p>
    <w:p w:rsidR="00122223" w:rsidRDefault="00122223" w:rsidP="00122223">
      <w:pPr>
        <w:pStyle w:val="ListParagraph"/>
        <w:numPr>
          <w:ilvl w:val="0"/>
          <w:numId w:val="5"/>
        </w:numPr>
      </w:pPr>
      <w:r>
        <w:t>Output Voltage</w:t>
      </w:r>
    </w:p>
    <w:p w:rsidR="00122223" w:rsidRDefault="00122223" w:rsidP="00122223">
      <w:pPr>
        <w:pStyle w:val="ListParagraph"/>
        <w:numPr>
          <w:ilvl w:val="0"/>
          <w:numId w:val="5"/>
        </w:numPr>
      </w:pPr>
      <w:r>
        <w:t>Input and Output Current</w:t>
      </w:r>
    </w:p>
    <w:p w:rsidR="00122223" w:rsidRDefault="00122223" w:rsidP="00122223">
      <w:pPr>
        <w:pStyle w:val="ListParagraph"/>
        <w:numPr>
          <w:ilvl w:val="0"/>
          <w:numId w:val="5"/>
        </w:numPr>
      </w:pPr>
      <w:r>
        <w:t xml:space="preserve">10240 Device State Samples (reading / writing / etc.) </w:t>
      </w:r>
    </w:p>
    <w:p w:rsidR="00122223" w:rsidRDefault="00122223" w:rsidP="00122223">
      <w:pPr>
        <w:pStyle w:val="ListParagraph"/>
        <w:numPr>
          <w:ilvl w:val="0"/>
          <w:numId w:val="5"/>
        </w:numPr>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r w:rsidR="00FB78D0" w:rsidRPr="00B6147E">
        <w:t>(</w:t>
      </w:r>
      <w:r w:rsidR="00FB78D0">
        <w:rPr>
          <w:noProof/>
        </w:rPr>
        <w:t>5</w:t>
      </w:r>
      <w:r w:rsidR="00FB78D0" w:rsidRPr="00B6147E">
        <w:rPr>
          <w:noProof/>
        </w:rPr>
        <w:t>)</w:t>
      </w:r>
      <w:r>
        <w:fldChar w:fldCharType="end"/>
      </w:r>
      <w:r>
        <w:t xml:space="preserve">. The results were calculated offline and digitally integrated via </w:t>
      </w:r>
      <w:r>
        <w:fldChar w:fldCharType="begin"/>
      </w:r>
      <w:r>
        <w:instrText xml:space="preserve"> REF _Ref401552133 \h  \* MERGEFORMAT </w:instrText>
      </w:r>
      <w:r>
        <w:fldChar w:fldCharType="separate"/>
      </w:r>
      <w:r w:rsidR="00FB78D0" w:rsidRPr="00B6147E">
        <w:t>(</w:t>
      </w:r>
      <w:r w:rsidR="00FB78D0">
        <w:rPr>
          <w:noProof/>
        </w:rPr>
        <w:t>6</w:t>
      </w:r>
      <w:r w:rsidR="00FB78D0" w:rsidRPr="00B6147E">
        <w:rPr>
          <w:noProof/>
        </w:rPr>
        <w:t>)</w:t>
      </w:r>
      <w:r>
        <w:fldChar w:fldCharType="end"/>
      </w:r>
      <w:r>
        <w:t xml:space="preserve"> and </w:t>
      </w:r>
      <w:r>
        <w:fldChar w:fldCharType="begin"/>
      </w:r>
      <w:r>
        <w:instrText xml:space="preserve"> REF _Ref401590536 \h  \* MERGEFORMAT </w:instrText>
      </w:r>
      <w:r>
        <w:fldChar w:fldCharType="separate"/>
      </w:r>
      <w:r w:rsidR="00FB78D0" w:rsidRPr="00B6147E">
        <w:t>(</w:t>
      </w:r>
      <w:r w:rsidR="00FB78D0">
        <w:rPr>
          <w:noProof/>
        </w:rPr>
        <w:t>7</w:t>
      </w:r>
      <w:r w:rsidR="00FB78D0" w:rsidRPr="00B6147E">
        <w:rPr>
          <w:noProof/>
        </w:rPr>
        <w:t>)</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56" w:name="_Ref401551925"/>
            <w:r w:rsidRPr="00B6147E">
              <w:t>(</w:t>
            </w:r>
            <w:r w:rsidRPr="00B6147E">
              <w:fldChar w:fldCharType="begin"/>
            </w:r>
            <w:r w:rsidRPr="00B6147E">
              <w:instrText xml:space="preserve"> SEQ Equation \* ARABIC </w:instrText>
            </w:r>
            <w:r w:rsidRPr="00B6147E">
              <w:fldChar w:fldCharType="separate"/>
            </w:r>
            <w:r w:rsidR="00FB78D0">
              <w:rPr>
                <w:noProof/>
              </w:rPr>
              <w:t>5</w:t>
            </w:r>
            <w:r w:rsidRPr="00B6147E">
              <w:fldChar w:fldCharType="end"/>
            </w:r>
            <w:r w:rsidRPr="00B6147E">
              <w:t>)</w:t>
            </w:r>
            <w:bookmarkEnd w:id="56"/>
          </w:p>
        </w:tc>
      </w:tr>
      <w:tr w:rsidR="00122223" w:rsidTr="00122223">
        <w:tc>
          <w:tcPr>
            <w:tcW w:w="4817" w:type="pct"/>
            <w:vAlign w:val="center"/>
          </w:tcPr>
          <w:p w:rsidR="00122223" w:rsidRPr="00B6147E" w:rsidRDefault="002D29FB"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57" w:name="_Ref401552133"/>
            <w:r w:rsidRPr="00B6147E">
              <w:t>(</w:t>
            </w:r>
            <w:r w:rsidRPr="00B6147E">
              <w:fldChar w:fldCharType="begin"/>
            </w:r>
            <w:r w:rsidRPr="00B6147E">
              <w:instrText xml:space="preserve"> SEQ Equation \* ARABIC </w:instrText>
            </w:r>
            <w:r w:rsidRPr="00B6147E">
              <w:fldChar w:fldCharType="separate"/>
            </w:r>
            <w:r w:rsidR="00FB78D0">
              <w:rPr>
                <w:noProof/>
              </w:rPr>
              <w:t>6</w:t>
            </w:r>
            <w:r w:rsidRPr="00B6147E">
              <w:fldChar w:fldCharType="end"/>
            </w:r>
            <w:r w:rsidRPr="00B6147E">
              <w:t>)</w:t>
            </w:r>
            <w:bookmarkEnd w:id="57"/>
          </w:p>
        </w:tc>
      </w:tr>
      <w:tr w:rsidR="00122223" w:rsidTr="00122223">
        <w:tc>
          <w:tcPr>
            <w:tcW w:w="4817" w:type="pct"/>
            <w:vAlign w:val="center"/>
          </w:tcPr>
          <w:p w:rsidR="00122223" w:rsidRPr="00B6147E" w:rsidRDefault="002D29FB"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58" w:name="_Ref401590536"/>
            <w:r w:rsidRPr="00B6147E">
              <w:t>(</w:t>
            </w:r>
            <w:r w:rsidRPr="00B6147E">
              <w:fldChar w:fldCharType="begin"/>
            </w:r>
            <w:r w:rsidRPr="00B6147E">
              <w:instrText xml:space="preserve"> SEQ Equation \* ARABIC </w:instrText>
            </w:r>
            <w:r w:rsidRPr="00B6147E">
              <w:fldChar w:fldCharType="separate"/>
            </w:r>
            <w:r w:rsidR="00FB78D0">
              <w:rPr>
                <w:noProof/>
              </w:rPr>
              <w:t>7</w:t>
            </w:r>
            <w:r w:rsidRPr="00B6147E">
              <w:fldChar w:fldCharType="end"/>
            </w:r>
            <w:r w:rsidRPr="00B6147E">
              <w:t>)</w:t>
            </w:r>
            <w:bookmarkEnd w:id="58"/>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r w:rsidR="00FB78D0" w:rsidRPr="00B6147E">
        <w:t>(</w:t>
      </w:r>
      <w:r w:rsidR="00FB78D0">
        <w:rPr>
          <w:noProof/>
        </w:rPr>
        <w:t>8</w:t>
      </w:r>
      <w:r w:rsidR="00FB78D0" w:rsidRPr="00B6147E">
        <w:rPr>
          <w:noProof/>
        </w:rPr>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80"/>
        <w:gridCol w:w="280"/>
      </w:tblGrid>
      <w:tr w:rsidR="00122223" w:rsidTr="00122223">
        <w:tc>
          <w:tcPr>
            <w:tcW w:w="5000" w:type="pct"/>
            <w:vAlign w:val="center"/>
          </w:tcPr>
          <w:p w:rsidR="00122223" w:rsidRPr="00B6147E" w:rsidRDefault="002D29FB"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59" w:name="_Ref401514796"/>
            <w:r w:rsidRPr="00B6147E">
              <w:t>(</w:t>
            </w:r>
            <w:r w:rsidRPr="00B6147E">
              <w:fldChar w:fldCharType="begin"/>
            </w:r>
            <w:r w:rsidRPr="00B6147E">
              <w:instrText xml:space="preserve"> SEQ Equation \* ARABIC </w:instrText>
            </w:r>
            <w:r w:rsidRPr="00B6147E">
              <w:fldChar w:fldCharType="separate"/>
            </w:r>
            <w:r w:rsidR="00FB78D0">
              <w:rPr>
                <w:noProof/>
              </w:rPr>
              <w:t>8</w:t>
            </w:r>
            <w:r w:rsidRPr="00B6147E">
              <w:fldChar w:fldCharType="end"/>
            </w:r>
            <w:r w:rsidRPr="00B6147E">
              <w:t>)</w:t>
            </w:r>
            <w:bookmarkEnd w:id="59"/>
          </w:p>
        </w:tc>
      </w:tr>
      <w:tr w:rsidR="00122223" w:rsidTr="00122223">
        <w:tc>
          <w:tcPr>
            <w:tcW w:w="5000" w:type="pct"/>
            <w:vAlign w:val="center"/>
          </w:tcPr>
          <w:p w:rsidR="00122223" w:rsidRPr="00B6147E" w:rsidRDefault="002D29FB"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r w:rsidRPr="00B6147E">
              <w:fldChar w:fldCharType="begin"/>
            </w:r>
            <w:r w:rsidRPr="00B6147E">
              <w:instrText xml:space="preserve"> SEQ Equation \* ARABIC </w:instrText>
            </w:r>
            <w:r w:rsidRPr="00B6147E">
              <w:fldChar w:fldCharType="separate"/>
            </w:r>
            <w:r w:rsidR="00FB78D0">
              <w:rPr>
                <w:noProof/>
              </w:rPr>
              <w:t>9</w:t>
            </w:r>
            <w:r w:rsidRPr="00B6147E">
              <w:fldChar w:fldCharType="end"/>
            </w:r>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proofErr w:type="spellStart"/>
      <w:r>
        <w:t>nergy</w:t>
      </w:r>
      <w:proofErr w:type="spellEnd"/>
      <w:r>
        <w:t xml:space="preserve"> consumption converges on the weighted average of the set of states comprising the active period. In any case, the actual energy decrease because of IODVS will lie in between these two extremes.</w:t>
      </w:r>
    </w:p>
    <w:p w:rsidR="00122223" w:rsidRPr="00D41BBD" w:rsidRDefault="00122223" w:rsidP="00122223">
      <w:pPr>
        <w:rPr>
          <w:rFonts w:eastAsiaTheme="majorEastAsia"/>
        </w:rPr>
      </w:pPr>
      <w:r>
        <w:br w:type="page"/>
      </w:r>
    </w:p>
    <w:p w:rsidR="00122223" w:rsidRDefault="00122223" w:rsidP="00122223">
      <w:pPr>
        <w:pStyle w:val="Heading2"/>
      </w:pPr>
      <w:bookmarkStart w:id="60" w:name="_Ref435127741"/>
      <w:bookmarkStart w:id="61" w:name="_Toc465297441"/>
      <w:bookmarkStart w:id="62" w:name="_Toc465469045"/>
      <w:r>
        <w:lastRenderedPageBreak/>
        <w:t>Results</w:t>
      </w:r>
      <w:bookmarkEnd w:id="60"/>
      <w:bookmarkEnd w:id="61"/>
      <w:bookmarkEnd w:id="62"/>
    </w:p>
    <w:p w:rsidR="00122223" w:rsidRDefault="00122223" w:rsidP="00122223">
      <w:pPr>
        <w:pStyle w:val="Heading3"/>
      </w:pPr>
      <w:bookmarkStart w:id="63" w:name="_Toc465297442"/>
      <w:bookmarkStart w:id="64" w:name="_Toc465469046"/>
      <w:r>
        <w:t>Microchip MCP25AA512 EEPROM</w:t>
      </w:r>
      <w:bookmarkEnd w:id="63"/>
      <w:bookmarkEnd w:id="64"/>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FB78D0">
        <w:t xml:space="preserve">Figure </w:t>
      </w:r>
      <w:r w:rsidR="00FB78D0">
        <w:rPr>
          <w:noProof/>
        </w:rPr>
        <w:t>15</w:t>
      </w:r>
      <w:r>
        <w:fldChar w:fldCharType="end"/>
      </w:r>
      <w:r>
        <w:t xml:space="preserve"> provides a comparison of both the standard PPP and the 1.8VIW profiles enabled by IODVS.</w:t>
      </w:r>
    </w:p>
    <w:p w:rsidR="00122223" w:rsidRDefault="00122223" w:rsidP="00122223">
      <w:pPr>
        <w:ind w:firstLine="720"/>
      </w:pPr>
      <w:r>
        <w:t xml:space="preserve">The state transition diagram of </w:t>
      </w:r>
      <w:r>
        <w:fldChar w:fldCharType="begin"/>
      </w:r>
      <w:r>
        <w:instrText xml:space="preserve"> REF _Ref432376630 \h </w:instrText>
      </w:r>
      <w:r>
        <w:fldChar w:fldCharType="separate"/>
      </w:r>
      <w:r w:rsidR="00FB78D0">
        <w:t xml:space="preserve">Figure </w:t>
      </w:r>
      <w:r w:rsidR="00FB78D0">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FB78D0">
        <w:t xml:space="preserve">Figure </w:t>
      </w:r>
      <w:r w:rsidR="00FB78D0">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FB78D0">
        <w:t xml:space="preserve">Figure </w:t>
      </w:r>
      <w:r w:rsidR="00FB78D0">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lastRenderedPageBreak/>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drawing>
          <wp:inline distT="0" distB="0" distL="0" distR="0" wp14:anchorId="5B7D85C5" wp14:editId="7981B32D">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122223">
      <w:pPr>
        <w:pStyle w:val="Caption"/>
        <w:jc w:val="center"/>
      </w:pPr>
      <w:bookmarkStart w:id="65" w:name="_Ref432376630"/>
      <w:r>
        <w:t xml:space="preserve">Figure </w:t>
      </w:r>
      <w:r>
        <w:fldChar w:fldCharType="begin"/>
      </w:r>
      <w:r>
        <w:instrText xml:space="preserve"> SEQ Figure \* ARABIC </w:instrText>
      </w:r>
      <w:r>
        <w:fldChar w:fldCharType="separate"/>
      </w:r>
      <w:r w:rsidR="00FB78D0">
        <w:rPr>
          <w:noProof/>
        </w:rPr>
        <w:t>14</w:t>
      </w:r>
      <w:r>
        <w:rPr>
          <w:noProof/>
        </w:rPr>
        <w:fldChar w:fldCharType="end"/>
      </w:r>
      <w:bookmarkEnd w:id="65"/>
      <w:r>
        <w:t>: EEPROM Write State Transition Diagram</w:t>
      </w: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4</w:t>
      </w:r>
      <w:r>
        <w:fldChar w:fldCharType="end"/>
      </w:r>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D41BBD">
            <w:pPr>
              <w:rPr>
                <w:b/>
              </w:rPr>
            </w:pPr>
            <w:r w:rsidRPr="00D41BBD">
              <w:rPr>
                <w:b/>
              </w:rPr>
              <w:t>State</w:t>
            </w:r>
          </w:p>
        </w:tc>
        <w:tc>
          <w:tcPr>
            <w:tcW w:w="198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Voltage (IODVS)</w:t>
            </w:r>
          </w:p>
        </w:tc>
        <w:tc>
          <w:tcPr>
            <w:tcW w:w="189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795" w:type="dxa"/>
            <w:noWrap/>
          </w:tcPr>
          <w:p w:rsidR="00122223" w:rsidRPr="009B2824" w:rsidRDefault="00122223" w:rsidP="00D41BBD">
            <w:r>
              <w:t>Idle</w:t>
            </w:r>
          </w:p>
        </w:tc>
        <w:tc>
          <w:tcPr>
            <w:tcW w:w="1980" w:type="dxa"/>
            <w:noWrap/>
          </w:tcPr>
          <w:p w:rsidR="00122223" w:rsidRPr="009B2824" w:rsidRDefault="00122223" w:rsidP="00D41BBD">
            <w:r>
              <w:t>3.3v</w:t>
            </w:r>
          </w:p>
        </w:tc>
        <w:tc>
          <w:tcPr>
            <w:tcW w:w="1980" w:type="dxa"/>
            <w:noWrap/>
          </w:tcPr>
          <w:p w:rsidR="00122223" w:rsidRPr="009B2824" w:rsidRDefault="00122223" w:rsidP="00D41BBD">
            <w:r>
              <w:t>1.8v</w:t>
            </w:r>
          </w:p>
        </w:tc>
        <w:tc>
          <w:tcPr>
            <w:tcW w:w="1890" w:type="dxa"/>
            <w:noWrap/>
          </w:tcPr>
          <w:p w:rsidR="00122223" w:rsidRPr="009B2824" w:rsidRDefault="00122223" w:rsidP="00D41BBD">
            <w:r>
              <w:t>Steady State</w:t>
            </w:r>
          </w:p>
        </w:tc>
      </w:tr>
      <w:tr w:rsidR="00122223" w:rsidRPr="00454C06" w:rsidTr="00122223">
        <w:trPr>
          <w:cantSplit/>
          <w:jc w:val="center"/>
        </w:trPr>
        <w:tc>
          <w:tcPr>
            <w:tcW w:w="1795" w:type="dxa"/>
            <w:noWrap/>
          </w:tcPr>
          <w:p w:rsidR="00122223" w:rsidRPr="009B2824" w:rsidRDefault="00122223" w:rsidP="00D41BBD">
            <w:r>
              <w:t>Writing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90" w:type="dxa"/>
            <w:noWrap/>
          </w:tcPr>
          <w:p w:rsidR="00122223" w:rsidRPr="009B2824" w:rsidRDefault="00122223" w:rsidP="00D41BBD">
            <w:r>
              <w:t>~500us</w:t>
            </w:r>
          </w:p>
        </w:tc>
      </w:tr>
      <w:tr w:rsidR="00122223" w:rsidRPr="0098506B" w:rsidTr="00122223">
        <w:trPr>
          <w:cantSplit/>
          <w:jc w:val="center"/>
        </w:trPr>
        <w:tc>
          <w:tcPr>
            <w:tcW w:w="1795" w:type="dxa"/>
            <w:noWrap/>
          </w:tcPr>
          <w:p w:rsidR="00122223" w:rsidRPr="009B2824" w:rsidRDefault="00122223" w:rsidP="00D41BBD">
            <w:r>
              <w:t>Waiting</w:t>
            </w:r>
          </w:p>
        </w:tc>
        <w:tc>
          <w:tcPr>
            <w:tcW w:w="1980" w:type="dxa"/>
            <w:noWrap/>
          </w:tcPr>
          <w:p w:rsidR="00122223" w:rsidRPr="009B2824" w:rsidRDefault="00122223" w:rsidP="00D41BBD">
            <w:r>
              <w:t>3.3v</w:t>
            </w:r>
          </w:p>
        </w:tc>
        <w:tc>
          <w:tcPr>
            <w:tcW w:w="1980" w:type="dxa"/>
            <w:noWrap/>
          </w:tcPr>
          <w:p w:rsidR="00122223" w:rsidRPr="009B2824" w:rsidRDefault="00122223" w:rsidP="00D41BBD">
            <w:r>
              <w:t>1.8v</w:t>
            </w:r>
          </w:p>
        </w:tc>
        <w:tc>
          <w:tcPr>
            <w:tcW w:w="1890" w:type="dxa"/>
            <w:noWrap/>
          </w:tcPr>
          <w:p w:rsidR="00122223" w:rsidRPr="009B2824" w:rsidRDefault="00122223" w:rsidP="00D41BBD">
            <w:r>
              <w:t>5ms</w:t>
            </w:r>
          </w:p>
        </w:tc>
      </w:tr>
      <w:tr w:rsidR="00122223" w:rsidRPr="0098506B" w:rsidTr="00122223">
        <w:trPr>
          <w:cantSplit/>
          <w:jc w:val="center"/>
        </w:trPr>
        <w:tc>
          <w:tcPr>
            <w:tcW w:w="1795" w:type="dxa"/>
            <w:noWrap/>
          </w:tcPr>
          <w:p w:rsidR="00122223" w:rsidRPr="009B2824" w:rsidRDefault="00122223" w:rsidP="00D41BBD">
            <w:r>
              <w:t>Verifying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90" w:type="dxa"/>
            <w:noWrap/>
          </w:tcPr>
          <w:p w:rsidR="00122223" w:rsidRPr="009B2824" w:rsidRDefault="00122223" w:rsidP="00D41BBD">
            <w:r>
              <w:t>~1ms</w:t>
            </w:r>
          </w:p>
        </w:tc>
      </w:tr>
    </w:tbl>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5</w:t>
      </w:r>
      <w:r>
        <w:fldChar w:fldCharType="end"/>
      </w:r>
      <w:r>
        <w:t>: MCP25AA512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D41BBD">
            <w:pPr>
              <w:rPr>
                <w:b/>
              </w:rPr>
            </w:pPr>
            <w:r w:rsidRPr="00D41BBD">
              <w:rPr>
                <w:b/>
              </w:rPr>
              <w:t>State</w:t>
            </w:r>
          </w:p>
        </w:tc>
        <w:tc>
          <w:tcPr>
            <w:tcW w:w="2096"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2257"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451" w:type="dxa"/>
            <w:noWrap/>
            <w:hideMark/>
          </w:tcPr>
          <w:p w:rsidR="00122223" w:rsidRPr="00D41BBD" w:rsidRDefault="00122223" w:rsidP="00D41BBD">
            <w:pPr>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D41BBD">
            <w:r w:rsidRPr="00FC0896">
              <w:lastRenderedPageBreak/>
              <w:t>Idle</w:t>
            </w:r>
          </w:p>
        </w:tc>
        <w:tc>
          <w:tcPr>
            <w:tcW w:w="2096" w:type="dxa"/>
            <w:noWrap/>
            <w:hideMark/>
          </w:tcPr>
          <w:p w:rsidR="00122223" w:rsidRPr="00FC0896" w:rsidRDefault="00122223" w:rsidP="00D41BBD">
            <w:r w:rsidRPr="00FC0896">
              <w:t>9.84</w:t>
            </w:r>
          </w:p>
        </w:tc>
        <w:tc>
          <w:tcPr>
            <w:tcW w:w="2257" w:type="dxa"/>
            <w:noWrap/>
            <w:hideMark/>
          </w:tcPr>
          <w:p w:rsidR="00122223" w:rsidRPr="00FC0896" w:rsidRDefault="00122223" w:rsidP="00D41BBD">
            <w:r w:rsidRPr="00FC0896">
              <w:t>3.28</w:t>
            </w:r>
          </w:p>
        </w:tc>
        <w:tc>
          <w:tcPr>
            <w:tcW w:w="1451" w:type="dxa"/>
            <w:noWrap/>
            <w:hideMark/>
          </w:tcPr>
          <w:p w:rsidR="00122223" w:rsidRPr="00FC0896" w:rsidRDefault="00122223" w:rsidP="00D41BBD">
            <w:r w:rsidRPr="00FC0896">
              <w:t>-66.70%</w:t>
            </w:r>
          </w:p>
        </w:tc>
      </w:tr>
      <w:tr w:rsidR="00122223" w:rsidRPr="0098506B" w:rsidTr="00122223">
        <w:trPr>
          <w:cantSplit/>
          <w:trHeight w:val="252"/>
          <w:jc w:val="center"/>
        </w:trPr>
        <w:tc>
          <w:tcPr>
            <w:tcW w:w="1925" w:type="dxa"/>
            <w:noWrap/>
            <w:hideMark/>
          </w:tcPr>
          <w:p w:rsidR="00122223" w:rsidRPr="00FC0896" w:rsidRDefault="00122223" w:rsidP="00D41BBD">
            <w:r w:rsidRPr="00FC0896">
              <w:t>Write</w:t>
            </w:r>
          </w:p>
        </w:tc>
        <w:tc>
          <w:tcPr>
            <w:tcW w:w="2096" w:type="dxa"/>
            <w:noWrap/>
            <w:hideMark/>
          </w:tcPr>
          <w:p w:rsidR="00122223" w:rsidRPr="00FC0896" w:rsidRDefault="00122223" w:rsidP="00D41BBD">
            <w:r w:rsidRPr="00FC0896">
              <w:t>13.28</w:t>
            </w:r>
          </w:p>
        </w:tc>
        <w:tc>
          <w:tcPr>
            <w:tcW w:w="2257" w:type="dxa"/>
            <w:noWrap/>
            <w:hideMark/>
          </w:tcPr>
          <w:p w:rsidR="00122223" w:rsidRPr="00FC0896" w:rsidRDefault="00122223" w:rsidP="00D41BBD">
            <w:r w:rsidRPr="00FC0896">
              <w:t>17.08</w:t>
            </w:r>
          </w:p>
        </w:tc>
        <w:tc>
          <w:tcPr>
            <w:tcW w:w="1451" w:type="dxa"/>
            <w:noWrap/>
            <w:hideMark/>
          </w:tcPr>
          <w:p w:rsidR="00122223" w:rsidRPr="00FC0896" w:rsidRDefault="00122223" w:rsidP="00D41BBD">
            <w:r w:rsidRPr="00FC0896">
              <w:t>28.61%</w:t>
            </w:r>
          </w:p>
        </w:tc>
      </w:tr>
      <w:tr w:rsidR="00122223" w:rsidRPr="0098506B" w:rsidTr="00122223">
        <w:trPr>
          <w:cantSplit/>
          <w:trHeight w:val="252"/>
          <w:jc w:val="center"/>
        </w:trPr>
        <w:tc>
          <w:tcPr>
            <w:tcW w:w="1925" w:type="dxa"/>
            <w:noWrap/>
            <w:hideMark/>
          </w:tcPr>
          <w:p w:rsidR="00122223" w:rsidRPr="00FC0896" w:rsidRDefault="00122223" w:rsidP="00D41BBD">
            <w:r w:rsidRPr="00FC0896">
              <w:t>Wait</w:t>
            </w:r>
          </w:p>
        </w:tc>
        <w:tc>
          <w:tcPr>
            <w:tcW w:w="2096" w:type="dxa"/>
            <w:noWrap/>
            <w:hideMark/>
          </w:tcPr>
          <w:p w:rsidR="00122223" w:rsidRPr="00FC0896" w:rsidRDefault="00122223" w:rsidP="00D41BBD">
            <w:r w:rsidRPr="00FC0896">
              <w:t>62.03</w:t>
            </w:r>
          </w:p>
        </w:tc>
        <w:tc>
          <w:tcPr>
            <w:tcW w:w="2257" w:type="dxa"/>
            <w:noWrap/>
            <w:hideMark/>
          </w:tcPr>
          <w:p w:rsidR="00122223" w:rsidRPr="00FC0896" w:rsidRDefault="00122223" w:rsidP="00D41BBD">
            <w:r w:rsidRPr="00FC0896">
              <w:t>31.83</w:t>
            </w:r>
          </w:p>
        </w:tc>
        <w:tc>
          <w:tcPr>
            <w:tcW w:w="1451" w:type="dxa"/>
            <w:noWrap/>
            <w:hideMark/>
          </w:tcPr>
          <w:p w:rsidR="00122223" w:rsidRPr="00FC0896" w:rsidRDefault="00122223" w:rsidP="00D41BBD">
            <w:r w:rsidRPr="00FC0896">
              <w:t>-48.69%</w:t>
            </w:r>
          </w:p>
        </w:tc>
      </w:tr>
      <w:tr w:rsidR="00122223" w:rsidRPr="0098506B" w:rsidTr="00122223">
        <w:trPr>
          <w:cantSplit/>
          <w:trHeight w:val="252"/>
          <w:jc w:val="center"/>
        </w:trPr>
        <w:tc>
          <w:tcPr>
            <w:tcW w:w="1925" w:type="dxa"/>
            <w:noWrap/>
            <w:hideMark/>
          </w:tcPr>
          <w:p w:rsidR="00122223" w:rsidRPr="00FC0896" w:rsidRDefault="00122223" w:rsidP="00D41BBD">
            <w:r w:rsidRPr="00FC0896">
              <w:t>Verify</w:t>
            </w:r>
          </w:p>
        </w:tc>
        <w:tc>
          <w:tcPr>
            <w:tcW w:w="2096" w:type="dxa"/>
            <w:noWrap/>
            <w:hideMark/>
          </w:tcPr>
          <w:p w:rsidR="00122223" w:rsidRPr="00FC0896" w:rsidRDefault="00122223" w:rsidP="00D41BBD">
            <w:r w:rsidRPr="00FC0896">
              <w:t>16.12</w:t>
            </w:r>
          </w:p>
        </w:tc>
        <w:tc>
          <w:tcPr>
            <w:tcW w:w="2257" w:type="dxa"/>
            <w:noWrap/>
            <w:hideMark/>
          </w:tcPr>
          <w:p w:rsidR="00122223" w:rsidRPr="00FC0896" w:rsidRDefault="00122223" w:rsidP="00D41BBD">
            <w:r w:rsidRPr="00FC0896">
              <w:t>22.08</w:t>
            </w:r>
          </w:p>
        </w:tc>
        <w:tc>
          <w:tcPr>
            <w:tcW w:w="1451" w:type="dxa"/>
            <w:noWrap/>
            <w:hideMark/>
          </w:tcPr>
          <w:p w:rsidR="00122223" w:rsidRPr="00FC0896" w:rsidRDefault="00122223" w:rsidP="00D41BBD">
            <w:r w:rsidRPr="00FC0896">
              <w:t>36.96%</w:t>
            </w:r>
          </w:p>
        </w:tc>
      </w:tr>
      <w:tr w:rsidR="00122223" w:rsidRPr="0098506B" w:rsidTr="00122223">
        <w:trPr>
          <w:cantSplit/>
          <w:trHeight w:val="231"/>
          <w:jc w:val="center"/>
        </w:trPr>
        <w:tc>
          <w:tcPr>
            <w:tcW w:w="1925" w:type="dxa"/>
            <w:noWrap/>
            <w:hideMark/>
          </w:tcPr>
          <w:p w:rsidR="00122223" w:rsidRPr="00D41BBD" w:rsidRDefault="00122223" w:rsidP="00D41BBD">
            <w:pPr>
              <w:rPr>
                <w:b/>
              </w:rPr>
            </w:pPr>
            <w:r w:rsidRPr="00D41BBD">
              <w:rPr>
                <w:b/>
              </w:rPr>
              <w:t>Test Total</w:t>
            </w:r>
          </w:p>
        </w:tc>
        <w:tc>
          <w:tcPr>
            <w:tcW w:w="2096" w:type="dxa"/>
            <w:noWrap/>
            <w:hideMark/>
          </w:tcPr>
          <w:p w:rsidR="00122223" w:rsidRPr="00D41BBD" w:rsidRDefault="00122223" w:rsidP="00D41BBD">
            <w:pPr>
              <w:rPr>
                <w:b/>
              </w:rPr>
            </w:pPr>
            <w:r w:rsidRPr="00D41BBD">
              <w:rPr>
                <w:b/>
              </w:rPr>
              <w:t>101.27</w:t>
            </w:r>
          </w:p>
        </w:tc>
        <w:tc>
          <w:tcPr>
            <w:tcW w:w="2257" w:type="dxa"/>
            <w:noWrap/>
            <w:hideMark/>
          </w:tcPr>
          <w:p w:rsidR="00122223" w:rsidRPr="00D41BBD" w:rsidRDefault="00122223" w:rsidP="00D41BBD">
            <w:pPr>
              <w:rPr>
                <w:b/>
              </w:rPr>
            </w:pPr>
            <w:r w:rsidRPr="00D41BBD">
              <w:rPr>
                <w:b/>
              </w:rPr>
              <w:t>74.26</w:t>
            </w:r>
          </w:p>
        </w:tc>
        <w:tc>
          <w:tcPr>
            <w:tcW w:w="1451" w:type="dxa"/>
            <w:noWrap/>
            <w:hideMark/>
          </w:tcPr>
          <w:p w:rsidR="00122223" w:rsidRPr="00D41BBD" w:rsidRDefault="00122223" w:rsidP="00D41BBD">
            <w:pPr>
              <w:rPr>
                <w:b/>
              </w:rPr>
            </w:pPr>
            <w:r w:rsidRPr="00D41BBD">
              <w:rPr>
                <w:b/>
              </w:rPr>
              <w:t>-26.67%</w:t>
            </w:r>
          </w:p>
        </w:tc>
      </w:tr>
    </w:tbl>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6</w:t>
      </w:r>
      <w:r>
        <w:fldChar w:fldCharType="end"/>
      </w:r>
      <w:r>
        <w:t>: MCP25AA512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D41BBD">
            <w:pPr>
              <w:rPr>
                <w:b/>
              </w:rPr>
            </w:pPr>
            <w:r w:rsidRPr="00D41BBD">
              <w:rPr>
                <w:b/>
              </w:rPr>
              <w:t>Duty Cycle</w:t>
            </w:r>
          </w:p>
        </w:tc>
        <w:tc>
          <w:tcPr>
            <w:tcW w:w="1805" w:type="dxa"/>
            <w:noWrap/>
          </w:tcPr>
          <w:p w:rsidR="00122223" w:rsidRPr="00D41BBD" w:rsidRDefault="00122223" w:rsidP="00D41BBD">
            <w:pPr>
              <w:rPr>
                <w:b/>
              </w:rPr>
            </w:pPr>
            <w:r w:rsidRPr="00D41BBD">
              <w:rPr>
                <w:b/>
              </w:rPr>
              <w:t>Static avg. (</w:t>
            </w:r>
            <w:proofErr w:type="spellStart"/>
            <w:r w:rsidRPr="00D41BBD">
              <w:rPr>
                <w:b/>
              </w:rPr>
              <w:t>uJ</w:t>
            </w:r>
            <w:proofErr w:type="spellEnd"/>
            <w:r w:rsidRPr="00D41BBD">
              <w:rPr>
                <w:b/>
              </w:rPr>
              <w:t>)</w:t>
            </w:r>
          </w:p>
        </w:tc>
        <w:tc>
          <w:tcPr>
            <w:tcW w:w="1885" w:type="dxa"/>
            <w:noWrap/>
          </w:tcPr>
          <w:p w:rsidR="00122223" w:rsidRPr="00D41BBD" w:rsidRDefault="00122223" w:rsidP="00D41BBD">
            <w:pPr>
              <w:rPr>
                <w:b/>
              </w:rPr>
            </w:pPr>
            <w:r w:rsidRPr="00D41BBD">
              <w:rPr>
                <w:b/>
              </w:rPr>
              <w:t>IODVS avg. (</w:t>
            </w:r>
            <w:proofErr w:type="spellStart"/>
            <w:r w:rsidRPr="00D41BBD">
              <w:rPr>
                <w:b/>
              </w:rPr>
              <w:t>uJ</w:t>
            </w:r>
            <w:proofErr w:type="spellEnd"/>
            <w:r w:rsidRPr="00D41BBD">
              <w:rPr>
                <w:b/>
              </w:rPr>
              <w:t>)</w:t>
            </w:r>
          </w:p>
        </w:tc>
        <w:tc>
          <w:tcPr>
            <w:tcW w:w="1890" w:type="dxa"/>
            <w:noWrap/>
          </w:tcPr>
          <w:p w:rsidR="00122223" w:rsidRPr="00D41BBD" w:rsidRDefault="00122223" w:rsidP="00D41BBD">
            <w:pPr>
              <w:rPr>
                <w:b/>
              </w:rPr>
            </w:pPr>
            <w:r w:rsidRPr="00D41BBD">
              <w:rPr>
                <w:b/>
              </w:rPr>
              <w:t>Delta</w:t>
            </w:r>
          </w:p>
        </w:tc>
      </w:tr>
      <w:tr w:rsidR="00122223" w:rsidRPr="00454C06" w:rsidTr="00122223">
        <w:trPr>
          <w:cantSplit/>
          <w:jc w:val="center"/>
        </w:trPr>
        <w:tc>
          <w:tcPr>
            <w:tcW w:w="2065" w:type="dxa"/>
            <w:noWrap/>
          </w:tcPr>
          <w:p w:rsidR="00122223" w:rsidRPr="009B2824" w:rsidRDefault="00122223" w:rsidP="00D41BBD">
            <w:r w:rsidRPr="009B2824">
              <w:t>Duty: 0%</w:t>
            </w:r>
          </w:p>
        </w:tc>
        <w:tc>
          <w:tcPr>
            <w:tcW w:w="1805" w:type="dxa"/>
            <w:noWrap/>
          </w:tcPr>
          <w:p w:rsidR="00122223" w:rsidRPr="009B2824" w:rsidRDefault="00122223" w:rsidP="00D41BBD">
            <w:r w:rsidRPr="009B2824">
              <w:t>9.84</w:t>
            </w:r>
          </w:p>
        </w:tc>
        <w:tc>
          <w:tcPr>
            <w:tcW w:w="1885" w:type="dxa"/>
            <w:noWrap/>
          </w:tcPr>
          <w:p w:rsidR="00122223" w:rsidRPr="009B2824" w:rsidRDefault="00122223" w:rsidP="00D41BBD">
            <w:r w:rsidRPr="009B2824">
              <w:t>3.28</w:t>
            </w:r>
          </w:p>
        </w:tc>
        <w:tc>
          <w:tcPr>
            <w:tcW w:w="1890" w:type="dxa"/>
            <w:noWrap/>
          </w:tcPr>
          <w:p w:rsidR="00122223" w:rsidRPr="009B2824" w:rsidRDefault="00122223" w:rsidP="00D41BBD">
            <w:r w:rsidRPr="009B2824">
              <w:t>-66.70%</w:t>
            </w:r>
          </w:p>
        </w:tc>
      </w:tr>
      <w:tr w:rsidR="00122223" w:rsidRPr="00454C06" w:rsidTr="00122223">
        <w:trPr>
          <w:cantSplit/>
          <w:jc w:val="center"/>
        </w:trPr>
        <w:tc>
          <w:tcPr>
            <w:tcW w:w="2065" w:type="dxa"/>
            <w:noWrap/>
          </w:tcPr>
          <w:p w:rsidR="00122223" w:rsidRPr="009B2824" w:rsidRDefault="00122223" w:rsidP="00D41BBD">
            <w:r w:rsidRPr="009B2824">
              <w:t>Duty: 25%</w:t>
            </w:r>
          </w:p>
        </w:tc>
        <w:tc>
          <w:tcPr>
            <w:tcW w:w="1805" w:type="dxa"/>
            <w:noWrap/>
          </w:tcPr>
          <w:p w:rsidR="00122223" w:rsidRPr="009B2824" w:rsidRDefault="00122223" w:rsidP="00D41BBD">
            <w:r w:rsidRPr="009B2824">
              <w:t>30.24</w:t>
            </w:r>
          </w:p>
        </w:tc>
        <w:tc>
          <w:tcPr>
            <w:tcW w:w="1885" w:type="dxa"/>
            <w:noWrap/>
          </w:tcPr>
          <w:p w:rsidR="00122223" w:rsidRPr="009B2824" w:rsidRDefault="00122223" w:rsidP="00D41BBD">
            <w:r w:rsidRPr="009B2824">
              <w:t>20.20</w:t>
            </w:r>
          </w:p>
        </w:tc>
        <w:tc>
          <w:tcPr>
            <w:tcW w:w="1890" w:type="dxa"/>
            <w:noWrap/>
          </w:tcPr>
          <w:p w:rsidR="00122223" w:rsidRPr="009B2824" w:rsidRDefault="00122223" w:rsidP="00D41BBD">
            <w:r w:rsidRPr="009B2824">
              <w:t>-33.19%</w:t>
            </w:r>
          </w:p>
        </w:tc>
      </w:tr>
      <w:tr w:rsidR="00122223" w:rsidRPr="0098506B" w:rsidTr="00122223">
        <w:trPr>
          <w:cantSplit/>
          <w:jc w:val="center"/>
        </w:trPr>
        <w:tc>
          <w:tcPr>
            <w:tcW w:w="2065" w:type="dxa"/>
            <w:noWrap/>
          </w:tcPr>
          <w:p w:rsidR="00122223" w:rsidRPr="009B2824" w:rsidRDefault="00122223" w:rsidP="00D41BBD">
            <w:r w:rsidRPr="009B2824">
              <w:t>Duty: 50%</w:t>
            </w:r>
          </w:p>
        </w:tc>
        <w:tc>
          <w:tcPr>
            <w:tcW w:w="1805" w:type="dxa"/>
            <w:noWrap/>
          </w:tcPr>
          <w:p w:rsidR="00122223" w:rsidRPr="009B2824" w:rsidRDefault="00122223" w:rsidP="00D41BBD">
            <w:r w:rsidRPr="009B2824">
              <w:t>50.63</w:t>
            </w:r>
          </w:p>
        </w:tc>
        <w:tc>
          <w:tcPr>
            <w:tcW w:w="1885" w:type="dxa"/>
            <w:noWrap/>
          </w:tcPr>
          <w:p w:rsidR="00122223" w:rsidRPr="009B2824" w:rsidRDefault="00122223" w:rsidP="00D41BBD">
            <w:r w:rsidRPr="009B2824">
              <w:t>37.13</w:t>
            </w:r>
          </w:p>
        </w:tc>
        <w:tc>
          <w:tcPr>
            <w:tcW w:w="1890" w:type="dxa"/>
            <w:noWrap/>
          </w:tcPr>
          <w:p w:rsidR="00122223" w:rsidRPr="009B2824" w:rsidRDefault="00122223" w:rsidP="00D41BBD">
            <w:r w:rsidRPr="009B2824">
              <w:t>-26.67%</w:t>
            </w:r>
          </w:p>
        </w:tc>
      </w:tr>
      <w:tr w:rsidR="00122223" w:rsidRPr="0098506B" w:rsidTr="00122223">
        <w:trPr>
          <w:cantSplit/>
          <w:jc w:val="center"/>
        </w:trPr>
        <w:tc>
          <w:tcPr>
            <w:tcW w:w="2065" w:type="dxa"/>
            <w:noWrap/>
          </w:tcPr>
          <w:p w:rsidR="00122223" w:rsidRPr="009B2824" w:rsidRDefault="00122223" w:rsidP="00D41BBD">
            <w:r w:rsidRPr="009B2824">
              <w:t>Duty: 75%</w:t>
            </w:r>
          </w:p>
        </w:tc>
        <w:tc>
          <w:tcPr>
            <w:tcW w:w="1805" w:type="dxa"/>
            <w:noWrap/>
          </w:tcPr>
          <w:p w:rsidR="00122223" w:rsidRPr="009B2824" w:rsidRDefault="00122223" w:rsidP="00D41BBD">
            <w:r w:rsidRPr="009B2824">
              <w:t>71.03</w:t>
            </w:r>
          </w:p>
        </w:tc>
        <w:tc>
          <w:tcPr>
            <w:tcW w:w="1885" w:type="dxa"/>
            <w:noWrap/>
          </w:tcPr>
          <w:p w:rsidR="00122223" w:rsidRPr="009B2824" w:rsidRDefault="00122223" w:rsidP="00D41BBD">
            <w:r w:rsidRPr="009B2824">
              <w:t>54.05</w:t>
            </w:r>
          </w:p>
        </w:tc>
        <w:tc>
          <w:tcPr>
            <w:tcW w:w="1890" w:type="dxa"/>
            <w:noWrap/>
          </w:tcPr>
          <w:p w:rsidR="00122223" w:rsidRPr="009B2824" w:rsidRDefault="00122223" w:rsidP="00D41BBD">
            <w:r w:rsidRPr="009B2824">
              <w:t>-23.90%</w:t>
            </w:r>
          </w:p>
        </w:tc>
      </w:tr>
      <w:tr w:rsidR="00122223" w:rsidRPr="0098506B" w:rsidTr="00122223">
        <w:trPr>
          <w:cantSplit/>
          <w:jc w:val="center"/>
        </w:trPr>
        <w:tc>
          <w:tcPr>
            <w:tcW w:w="2065" w:type="dxa"/>
            <w:noWrap/>
          </w:tcPr>
          <w:p w:rsidR="00122223" w:rsidRPr="009B2824" w:rsidRDefault="00122223" w:rsidP="00D41BBD">
            <w:r w:rsidRPr="009B2824">
              <w:t>Duty: 100%</w:t>
            </w:r>
          </w:p>
        </w:tc>
        <w:tc>
          <w:tcPr>
            <w:tcW w:w="1805" w:type="dxa"/>
            <w:noWrap/>
          </w:tcPr>
          <w:p w:rsidR="00122223" w:rsidRPr="009B2824" w:rsidRDefault="00122223" w:rsidP="00D41BBD">
            <w:r w:rsidRPr="009B2824">
              <w:t>91.42</w:t>
            </w:r>
          </w:p>
        </w:tc>
        <w:tc>
          <w:tcPr>
            <w:tcW w:w="1885" w:type="dxa"/>
            <w:noWrap/>
          </w:tcPr>
          <w:p w:rsidR="00122223" w:rsidRPr="009B2824" w:rsidRDefault="00122223" w:rsidP="00D41BBD">
            <w:r w:rsidRPr="009B2824">
              <w:t>70.98</w:t>
            </w:r>
          </w:p>
        </w:tc>
        <w:tc>
          <w:tcPr>
            <w:tcW w:w="1890" w:type="dxa"/>
            <w:noWrap/>
          </w:tcPr>
          <w:p w:rsidR="00122223" w:rsidRPr="009B2824" w:rsidRDefault="00122223" w:rsidP="00D41BBD">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7FC3B2AA" wp14:editId="11AA249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66" w:name="_Ref432376520"/>
      <w:r>
        <w:lastRenderedPageBreak/>
        <w:t xml:space="preserve">Figure </w:t>
      </w:r>
      <w:r>
        <w:fldChar w:fldCharType="begin"/>
      </w:r>
      <w:r>
        <w:instrText xml:space="preserve"> SEQ Figure \* ARABIC </w:instrText>
      </w:r>
      <w:r>
        <w:fldChar w:fldCharType="separate"/>
      </w:r>
      <w:r w:rsidR="00FB78D0">
        <w:rPr>
          <w:noProof/>
        </w:rPr>
        <w:t>15</w:t>
      </w:r>
      <w:r>
        <w:rPr>
          <w:noProof/>
        </w:rPr>
        <w:fldChar w:fldCharType="end"/>
      </w:r>
      <w:bookmarkEnd w:id="66"/>
      <w:r>
        <w:t>: EEPROM IODVS Test</w:t>
      </w:r>
    </w:p>
    <w:p w:rsidR="00122223" w:rsidRPr="009B2824" w:rsidRDefault="00122223" w:rsidP="00D41BBD">
      <w:r>
        <w:br w:type="page"/>
      </w:r>
    </w:p>
    <w:p w:rsidR="00122223" w:rsidRDefault="00122223" w:rsidP="00122223">
      <w:pPr>
        <w:pStyle w:val="Heading3"/>
      </w:pPr>
      <w:bookmarkStart w:id="67" w:name="_Toc465297443"/>
      <w:bookmarkStart w:id="68" w:name="_Toc465469047"/>
      <w:proofErr w:type="spellStart"/>
      <w:r>
        <w:lastRenderedPageBreak/>
        <w:t>Numonyx</w:t>
      </w:r>
      <w:proofErr w:type="spellEnd"/>
      <w:r>
        <w:t xml:space="preserve"> M25PX16 Serial Flash</w:t>
      </w:r>
      <w:bookmarkEnd w:id="67"/>
      <w:bookmarkEnd w:id="68"/>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FB78D0">
        <w:t xml:space="preserve">Figure </w:t>
      </w:r>
      <w:r w:rsidR="00FB78D0">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FB78D0">
        <w:t xml:space="preserve">Figure </w:t>
      </w:r>
      <w:r w:rsidR="00FB78D0">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47496514" wp14:editId="65B79604">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122223">
      <w:pPr>
        <w:pStyle w:val="Caption"/>
        <w:jc w:val="center"/>
      </w:pPr>
      <w:bookmarkStart w:id="69" w:name="_Ref432581637"/>
      <w:r>
        <w:t xml:space="preserve">Figure </w:t>
      </w:r>
      <w:r>
        <w:fldChar w:fldCharType="begin"/>
      </w:r>
      <w:r>
        <w:instrText xml:space="preserve"> SEQ Figure \* ARABIC </w:instrText>
      </w:r>
      <w:r>
        <w:fldChar w:fldCharType="separate"/>
      </w:r>
      <w:r w:rsidR="00FB78D0">
        <w:rPr>
          <w:noProof/>
        </w:rPr>
        <w:t>16</w:t>
      </w:r>
      <w:r>
        <w:rPr>
          <w:noProof/>
        </w:rPr>
        <w:fldChar w:fldCharType="end"/>
      </w:r>
      <w:bookmarkEnd w:id="69"/>
      <w:r>
        <w:t xml:space="preserve">: Serial Flash </w:t>
      </w:r>
      <w:r w:rsidRPr="00F23683">
        <w:t>Write State Transition Diagram</w:t>
      </w:r>
    </w:p>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7</w:t>
      </w:r>
      <w:r>
        <w:fldChar w:fldCharType="end"/>
      </w:r>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D41BBD">
            <w:pPr>
              <w:rPr>
                <w:b/>
              </w:rPr>
            </w:pPr>
            <w:r w:rsidRPr="00D41BBD">
              <w:rPr>
                <w:b/>
              </w:rPr>
              <w:t>State</w:t>
            </w:r>
          </w:p>
        </w:tc>
        <w:tc>
          <w:tcPr>
            <w:tcW w:w="198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Voltage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885" w:type="dxa"/>
            <w:noWrap/>
          </w:tcPr>
          <w:p w:rsidR="00122223" w:rsidRPr="009B2824" w:rsidRDefault="00122223" w:rsidP="00D41BBD">
            <w:r>
              <w:t>Idle</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Pr="009B2824" w:rsidRDefault="00122223" w:rsidP="00D41BBD">
            <w:r>
              <w:t>Steady State</w:t>
            </w:r>
          </w:p>
        </w:tc>
      </w:tr>
      <w:tr w:rsidR="00122223" w:rsidRPr="00454C06" w:rsidTr="00122223">
        <w:trPr>
          <w:cantSplit/>
          <w:jc w:val="center"/>
        </w:trPr>
        <w:tc>
          <w:tcPr>
            <w:tcW w:w="1885" w:type="dxa"/>
            <w:noWrap/>
          </w:tcPr>
          <w:p w:rsidR="00122223" w:rsidRPr="009B2824" w:rsidRDefault="00122223" w:rsidP="00D41BBD">
            <w:r>
              <w:t>Reading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885" w:type="dxa"/>
            <w:noWrap/>
          </w:tcPr>
          <w:p w:rsidR="00122223" w:rsidRPr="009B2824" w:rsidRDefault="00122223" w:rsidP="00D41BBD">
            <w:r>
              <w:t>Erase (Command)</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885" w:type="dxa"/>
            <w:noWrap/>
          </w:tcPr>
          <w:p w:rsidR="00122223" w:rsidRPr="009B2824" w:rsidRDefault="00122223" w:rsidP="00D41BBD">
            <w:r>
              <w:t>Waiting</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Default="00122223" w:rsidP="00D41BBD">
            <w:r>
              <w:t>~150ms Erase</w:t>
            </w:r>
          </w:p>
          <w:p w:rsidR="00122223" w:rsidRPr="009B2824" w:rsidRDefault="00122223" w:rsidP="00D41BBD">
            <w:r>
              <w:t>~5ms per Page</w:t>
            </w:r>
          </w:p>
        </w:tc>
      </w:tr>
      <w:tr w:rsidR="00122223" w:rsidRPr="0098506B" w:rsidTr="00122223">
        <w:trPr>
          <w:cantSplit/>
          <w:jc w:val="center"/>
        </w:trPr>
        <w:tc>
          <w:tcPr>
            <w:tcW w:w="1885" w:type="dxa"/>
            <w:noWrap/>
          </w:tcPr>
          <w:p w:rsidR="00122223" w:rsidRDefault="00122223" w:rsidP="00D41BBD">
            <w:r>
              <w:t>Writing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~1ms per Page</w:t>
            </w:r>
          </w:p>
        </w:tc>
      </w:tr>
      <w:tr w:rsidR="00122223" w:rsidRPr="0098506B" w:rsidTr="00122223">
        <w:trPr>
          <w:cantSplit/>
          <w:jc w:val="center"/>
        </w:trPr>
        <w:tc>
          <w:tcPr>
            <w:tcW w:w="1885" w:type="dxa"/>
            <w:noWrap/>
          </w:tcPr>
          <w:p w:rsidR="00122223" w:rsidRDefault="00122223" w:rsidP="00D41BBD">
            <w:r>
              <w:lastRenderedPageBreak/>
              <w:t>Verifying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8</w:t>
      </w:r>
      <w:r>
        <w:fldChar w:fldCharType="end"/>
      </w:r>
      <w:r>
        <w:t>: M25PX16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62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4F030AEB" wp14:editId="42C6AFB0">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70" w:name="_Ref432581728"/>
      <w:r>
        <w:lastRenderedPageBreak/>
        <w:t xml:space="preserve">Figure </w:t>
      </w:r>
      <w:r>
        <w:fldChar w:fldCharType="begin"/>
      </w:r>
      <w:r>
        <w:instrText xml:space="preserve"> SEQ Figure \* ARABIC </w:instrText>
      </w:r>
      <w:r>
        <w:fldChar w:fldCharType="separate"/>
      </w:r>
      <w:r w:rsidR="00FB78D0">
        <w:rPr>
          <w:noProof/>
        </w:rPr>
        <w:t>17</w:t>
      </w:r>
      <w:r>
        <w:rPr>
          <w:noProof/>
        </w:rPr>
        <w:fldChar w:fldCharType="end"/>
      </w:r>
      <w:bookmarkEnd w:id="70"/>
      <w:r>
        <w:t>: Serial Flash IODVS Test</w:t>
      </w:r>
    </w:p>
    <w:p w:rsidR="00122223" w:rsidRDefault="00122223" w:rsidP="00D41BBD">
      <w:r>
        <w:br w:type="page"/>
      </w:r>
    </w:p>
    <w:p w:rsidR="00122223" w:rsidRDefault="00122223" w:rsidP="00122223">
      <w:pPr>
        <w:pStyle w:val="Heading3"/>
      </w:pPr>
      <w:bookmarkStart w:id="71" w:name="_Toc465297444"/>
      <w:bookmarkStart w:id="72" w:name="_Toc465469048"/>
      <w:r>
        <w:rPr>
          <w:noProof/>
        </w:rPr>
        <w:lastRenderedPageBreak/>
        <w:drawing>
          <wp:anchor distT="0" distB="0" distL="114300" distR="114300" simplePos="0" relativeHeight="251659264" behindDoc="0" locked="0" layoutInCell="1" allowOverlap="1" wp14:anchorId="5B4ED65E" wp14:editId="7A82AF68">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71"/>
      <w:bookmarkEnd w:id="72"/>
    </w:p>
    <w:p w:rsidR="00122223" w:rsidRDefault="00122223" w:rsidP="00122223">
      <w:pPr>
        <w:keepNext/>
        <w:jc w:val="center"/>
      </w:pPr>
    </w:p>
    <w:p w:rsidR="00122223" w:rsidRDefault="00122223" w:rsidP="00122223">
      <w:pPr>
        <w:pStyle w:val="Caption"/>
        <w:jc w:val="center"/>
      </w:pPr>
      <w:bookmarkStart w:id="73" w:name="_Ref432583240"/>
      <w:r>
        <w:t xml:space="preserve">Figure </w:t>
      </w:r>
      <w:r>
        <w:fldChar w:fldCharType="begin"/>
      </w:r>
      <w:r>
        <w:instrText xml:space="preserve"> SEQ Figure \* ARABIC </w:instrText>
      </w:r>
      <w:r>
        <w:fldChar w:fldCharType="separate"/>
      </w:r>
      <w:r w:rsidR="00FB78D0">
        <w:rPr>
          <w:noProof/>
        </w:rPr>
        <w:t>18</w:t>
      </w:r>
      <w:r>
        <w:rPr>
          <w:noProof/>
        </w:rPr>
        <w:fldChar w:fldCharType="end"/>
      </w:r>
      <w:bookmarkEnd w:id="73"/>
      <w:r>
        <w:t>: Typical Micro-SD Memory Card Test</w:t>
      </w:r>
    </w:p>
    <w:p w:rsidR="00122223" w:rsidRDefault="00122223" w:rsidP="00122223">
      <w:pPr>
        <w:keepNext/>
        <w:jc w:val="center"/>
      </w:pPr>
      <w:r>
        <w:rPr>
          <w:noProof/>
        </w:rPr>
        <w:drawing>
          <wp:inline distT="0" distB="0" distL="0" distR="0" wp14:anchorId="02903221" wp14:editId="70DFCD83">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122223">
      <w:pPr>
        <w:pStyle w:val="Caption"/>
        <w:jc w:val="center"/>
      </w:pPr>
      <w:bookmarkStart w:id="74" w:name="_Ref432583194"/>
      <w:r>
        <w:t xml:space="preserve">Figure </w:t>
      </w:r>
      <w:r>
        <w:fldChar w:fldCharType="begin"/>
      </w:r>
      <w:r>
        <w:instrText xml:space="preserve"> SEQ Figure \* ARABIC </w:instrText>
      </w:r>
      <w:r>
        <w:fldChar w:fldCharType="separate"/>
      </w:r>
      <w:r w:rsidR="00FB78D0">
        <w:rPr>
          <w:noProof/>
        </w:rPr>
        <w:t>19</w:t>
      </w:r>
      <w:r>
        <w:rPr>
          <w:noProof/>
        </w:rPr>
        <w:fldChar w:fldCharType="end"/>
      </w:r>
      <w:bookmarkEnd w:id="74"/>
      <w:r>
        <w:t>: Micro-SD Memory Card Write State Transition Diagram</w:t>
      </w:r>
    </w:p>
    <w:p w:rsidR="00122223" w:rsidRDefault="00122223" w:rsidP="00122223">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w:t>
      </w:r>
      <w:r>
        <w:lastRenderedPageBreak/>
        <w:t xml:space="preserve">exceed those specifications </w:t>
      </w:r>
      <w:sdt>
        <w:sdtPr>
          <w:id w:val="-1316490852"/>
          <w:citation/>
        </w:sdt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FB78D0">
        <w:t xml:space="preserve">Figure </w:t>
      </w:r>
      <w:r w:rsidR="00FB78D0">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FB78D0">
        <w:t xml:space="preserve">Figure </w:t>
      </w:r>
      <w:r w:rsidR="00FB78D0">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122223" w:rsidRDefault="00122223" w:rsidP="00122223">
      <w:pPr>
        <w:pStyle w:val="Caption"/>
        <w:keepNext/>
        <w:jc w:val="center"/>
      </w:pPr>
      <w:r>
        <w:lastRenderedPageBreak/>
        <w:t xml:space="preserve">Table </w:t>
      </w:r>
      <w:r>
        <w:fldChar w:fldCharType="begin"/>
      </w:r>
      <w:r>
        <w:instrText xml:space="preserve"> SEQ Table \* ARABIC </w:instrText>
      </w:r>
      <w:r>
        <w:fldChar w:fldCharType="separate"/>
      </w:r>
      <w:r w:rsidR="00FB78D0">
        <w:rPr>
          <w:noProof/>
        </w:rPr>
        <w:t>9</w:t>
      </w:r>
      <w:r>
        <w:fldChar w:fldCharType="end"/>
      </w:r>
      <w:r>
        <w:t>: 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122223" w:rsidRPr="0098506B" w:rsidTr="00122223">
        <w:trPr>
          <w:cantSplit/>
          <w:jc w:val="center"/>
        </w:trPr>
        <w:tc>
          <w:tcPr>
            <w:tcW w:w="1975" w:type="dxa"/>
            <w:noWrap/>
          </w:tcPr>
          <w:p w:rsidR="00122223" w:rsidRPr="00D41BBD" w:rsidRDefault="00122223" w:rsidP="00D41BBD">
            <w:pPr>
              <w:rPr>
                <w:b/>
              </w:rPr>
            </w:pPr>
            <w:r w:rsidRPr="00D41BBD">
              <w:rPr>
                <w:b/>
              </w:rPr>
              <w:t>State</w:t>
            </w:r>
          </w:p>
        </w:tc>
        <w:tc>
          <w:tcPr>
            <w:tcW w:w="189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Duration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975" w:type="dxa"/>
            <w:noWrap/>
          </w:tcPr>
          <w:p w:rsidR="00122223" w:rsidRPr="009B2824" w:rsidRDefault="00122223" w:rsidP="00D41BBD">
            <w:r>
              <w:t>Idle</w:t>
            </w:r>
          </w:p>
        </w:tc>
        <w:tc>
          <w:tcPr>
            <w:tcW w:w="1890" w:type="dxa"/>
            <w:noWrap/>
          </w:tcPr>
          <w:p w:rsidR="00122223" w:rsidRPr="009B2824" w:rsidRDefault="00122223" w:rsidP="00D41BBD">
            <w:r>
              <w:t>3.3v</w:t>
            </w:r>
          </w:p>
        </w:tc>
        <w:tc>
          <w:tcPr>
            <w:tcW w:w="1980" w:type="dxa"/>
            <w:noWrap/>
          </w:tcPr>
          <w:p w:rsidR="00122223" w:rsidRPr="009B2824" w:rsidRDefault="00122223" w:rsidP="00D41BBD">
            <w:r>
              <w:t>2.7v</w:t>
            </w:r>
          </w:p>
        </w:tc>
        <w:tc>
          <w:tcPr>
            <w:tcW w:w="1800" w:type="dxa"/>
            <w:noWrap/>
          </w:tcPr>
          <w:p w:rsidR="00122223" w:rsidRPr="009B2824" w:rsidRDefault="00122223" w:rsidP="00D41BBD">
            <w:r>
              <w:t>Steady State</w:t>
            </w:r>
          </w:p>
        </w:tc>
      </w:tr>
      <w:tr w:rsidR="00122223" w:rsidRPr="00454C06" w:rsidTr="00122223">
        <w:trPr>
          <w:cantSplit/>
          <w:jc w:val="center"/>
        </w:trPr>
        <w:tc>
          <w:tcPr>
            <w:tcW w:w="1975" w:type="dxa"/>
            <w:noWrap/>
          </w:tcPr>
          <w:p w:rsidR="00122223" w:rsidRPr="009B2824" w:rsidRDefault="00122223" w:rsidP="00D41BBD">
            <w:r>
              <w:t xml:space="preserve">Write </w:t>
            </w:r>
            <w:proofErr w:type="spellStart"/>
            <w:r>
              <w:t>Cmd</w:t>
            </w:r>
            <w:proofErr w:type="spellEnd"/>
            <w:r>
              <w:t xml:space="preserve"> (Polled)</w:t>
            </w:r>
          </w:p>
        </w:tc>
        <w:tc>
          <w:tcPr>
            <w:tcW w:w="189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975" w:type="dxa"/>
            <w:noWrap/>
          </w:tcPr>
          <w:p w:rsidR="00122223" w:rsidRPr="009B2824" w:rsidRDefault="00122223" w:rsidP="00D41BBD">
            <w:r>
              <w:t>Write Data</w:t>
            </w:r>
          </w:p>
        </w:tc>
        <w:tc>
          <w:tcPr>
            <w:tcW w:w="189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975" w:type="dxa"/>
            <w:noWrap/>
          </w:tcPr>
          <w:p w:rsidR="00122223" w:rsidRPr="009B2824" w:rsidRDefault="00122223" w:rsidP="00D41BBD">
            <w:r>
              <w:t>Waiting</w:t>
            </w:r>
          </w:p>
        </w:tc>
        <w:tc>
          <w:tcPr>
            <w:tcW w:w="1890" w:type="dxa"/>
            <w:noWrap/>
          </w:tcPr>
          <w:p w:rsidR="00122223" w:rsidRPr="009B2824" w:rsidRDefault="00122223" w:rsidP="00D41BBD">
            <w:r>
              <w:t>3.3v</w:t>
            </w:r>
          </w:p>
        </w:tc>
        <w:tc>
          <w:tcPr>
            <w:tcW w:w="1980" w:type="dxa"/>
            <w:noWrap/>
          </w:tcPr>
          <w:p w:rsidR="00122223" w:rsidRPr="009B2824" w:rsidRDefault="00122223" w:rsidP="00D41BBD">
            <w:r>
              <w:t>2.7v</w:t>
            </w:r>
          </w:p>
        </w:tc>
        <w:tc>
          <w:tcPr>
            <w:tcW w:w="1800" w:type="dxa"/>
            <w:noWrap/>
          </w:tcPr>
          <w:p w:rsidR="00122223" w:rsidRPr="009B2824" w:rsidRDefault="00122223" w:rsidP="00D41BBD">
            <w:r>
              <w:t>~(10 – 150ms)</w:t>
            </w:r>
          </w:p>
        </w:tc>
      </w:tr>
      <w:tr w:rsidR="00122223" w:rsidRPr="0098506B" w:rsidTr="00122223">
        <w:trPr>
          <w:cantSplit/>
          <w:jc w:val="center"/>
        </w:trPr>
        <w:tc>
          <w:tcPr>
            <w:tcW w:w="1975" w:type="dxa"/>
            <w:noWrap/>
          </w:tcPr>
          <w:p w:rsidR="00122223" w:rsidRDefault="00122223" w:rsidP="00D41BBD">
            <w:r>
              <w:t>Write Complete?</w:t>
            </w:r>
          </w:p>
        </w:tc>
        <w:tc>
          <w:tcPr>
            <w:tcW w:w="189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~10us</w:t>
            </w:r>
          </w:p>
        </w:tc>
      </w:tr>
      <w:tr w:rsidR="00122223" w:rsidRPr="0098506B" w:rsidTr="00122223">
        <w:trPr>
          <w:cantSplit/>
          <w:jc w:val="center"/>
        </w:trPr>
        <w:tc>
          <w:tcPr>
            <w:tcW w:w="1975" w:type="dxa"/>
            <w:noWrap/>
          </w:tcPr>
          <w:p w:rsidR="00122223" w:rsidRDefault="00122223" w:rsidP="00D41BBD">
            <w:r>
              <w:t>Verifying</w:t>
            </w:r>
          </w:p>
        </w:tc>
        <w:tc>
          <w:tcPr>
            <w:tcW w:w="189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122223">
      <w:pPr>
        <w:ind w:firstLine="720"/>
      </w:pPr>
    </w:p>
    <w:p w:rsidR="00122223" w:rsidRPr="00D41BBD" w:rsidRDefault="00122223" w:rsidP="00122223">
      <w:pPr>
        <w:rPr>
          <w:rFonts w:eastAsiaTheme="majorEastAsia"/>
        </w:rPr>
      </w:pPr>
      <w:r>
        <w:br w:type="page"/>
      </w:r>
    </w:p>
    <w:p w:rsidR="00122223" w:rsidRPr="004F0015" w:rsidRDefault="00122223" w:rsidP="00122223">
      <w:pPr>
        <w:pStyle w:val="Heading4"/>
        <w:rPr>
          <w:rStyle w:val="Heading3Char"/>
        </w:rPr>
      </w:pPr>
      <w:proofErr w:type="spellStart"/>
      <w:r>
        <w:lastRenderedPageBreak/>
        <w:t>Sandisk</w:t>
      </w:r>
      <w:proofErr w:type="spellEnd"/>
      <w:r>
        <w:t xml:space="preserve"> SDSC 1.0GB Micro-SD Memory Card</w:t>
      </w:r>
    </w:p>
    <w:p w:rsidR="00122223" w:rsidRDefault="00122223" w:rsidP="00122223">
      <w:pPr>
        <w:ind w:firstLine="720"/>
      </w:pPr>
      <w:r>
        <w:t xml:space="preserve">Initial experiments with the </w:t>
      </w:r>
      <w:proofErr w:type="spellStart"/>
      <w:r>
        <w:t>Sandisk</w:t>
      </w:r>
      <w:proofErr w:type="spellEnd"/>
      <w:r>
        <w:t xml:space="preserve">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FB78D0">
        <w:t xml:space="preserve">Figure </w:t>
      </w:r>
      <w:r w:rsidR="00FB78D0">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122223" w:rsidRDefault="00122223" w:rsidP="00122223">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122223" w:rsidRDefault="00122223" w:rsidP="00122223">
      <w:pPr>
        <w:ind w:firstLine="720"/>
      </w:pP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10</w:t>
      </w:r>
      <w:r>
        <w:fldChar w:fldCharType="end"/>
      </w:r>
      <w:r>
        <w:t xml:space="preserve">: </w:t>
      </w:r>
      <w:proofErr w:type="spellStart"/>
      <w:r w:rsidRPr="00C2326C">
        <w:t>Sandisk</w:t>
      </w:r>
      <w:proofErr w:type="spellEnd"/>
      <w:r w:rsidRPr="00C2326C">
        <w:t xml:space="preserve">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122223">
      <w:pPr>
        <w:pStyle w:val="Heading4"/>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w:t>
      </w:r>
      <w:proofErr w:type="spellStart"/>
      <w:r>
        <w:t>Sandisk</w:t>
      </w:r>
      <w:proofErr w:type="spellEnd"/>
      <w:r>
        <w:t xml:space="preserve">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FB78D0">
        <w:t xml:space="preserve">Figure </w:t>
      </w:r>
      <w:r w:rsidR="00FB78D0">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lastRenderedPageBreak/>
        <w:t xml:space="preserve">Despite the higher current draw, the system still benefited from a decrease in wait state energy consumption by 4049 </w:t>
      </w:r>
      <w:proofErr w:type="spellStart"/>
      <w:r>
        <w:t>uJ</w:t>
      </w:r>
      <w:proofErr w:type="spellEnd"/>
      <w:r>
        <w:t xml:space="preserve">. The duty cycle was the same as the </w:t>
      </w:r>
      <w:proofErr w:type="spellStart"/>
      <w:r>
        <w:t>Sandisk</w:t>
      </w:r>
      <w:proofErr w:type="spellEnd"/>
      <w:r>
        <w:t xml:space="preserve"> card at 94.6% yielding an energy decrease of 24.12%</w:t>
      </w:r>
      <w:proofErr w:type="gramStart"/>
      <w:r>
        <w:t>.</w:t>
      </w:r>
      <w:proofErr w:type="gramEnd"/>
    </w:p>
    <w:p w:rsidR="00122223" w:rsidRDefault="00122223" w:rsidP="00122223">
      <w:pPr>
        <w:ind w:firstLine="720"/>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p w:rsidR="00122223" w:rsidRDefault="00122223" w:rsidP="00122223">
      <w:pPr>
        <w:ind w:firstLine="720"/>
      </w:pP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11</w:t>
      </w:r>
      <w:r>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54DC1D44" wp14:editId="1B5BA23B">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122223" w:rsidRPr="00B8266E" w:rsidRDefault="00122223" w:rsidP="00122223">
      <w:pPr>
        <w:pStyle w:val="Caption"/>
        <w:jc w:val="center"/>
      </w:pPr>
      <w:bookmarkStart w:id="75" w:name="_Ref432583293"/>
      <w:r>
        <w:t xml:space="preserve">Figure </w:t>
      </w:r>
      <w:r>
        <w:fldChar w:fldCharType="begin"/>
      </w:r>
      <w:r>
        <w:instrText xml:space="preserve"> SEQ Figure \* ARABIC </w:instrText>
      </w:r>
      <w:r>
        <w:fldChar w:fldCharType="separate"/>
      </w:r>
      <w:r w:rsidR="00FB78D0">
        <w:rPr>
          <w:noProof/>
        </w:rPr>
        <w:t>20</w:t>
      </w:r>
      <w:r>
        <w:rPr>
          <w:noProof/>
        </w:rPr>
        <w:fldChar w:fldCharType="end"/>
      </w:r>
      <w:bookmarkEnd w:id="75"/>
      <w:r>
        <w:t xml:space="preserve">: </w:t>
      </w:r>
      <w:proofErr w:type="spellStart"/>
      <w:r>
        <w:t>Sandisk</w:t>
      </w:r>
      <w:proofErr w:type="spellEnd"/>
      <w:r>
        <w:t xml:space="preserve"> Micro-SD Card IODVS Test</w:t>
      </w:r>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256B73D2" wp14:editId="26471695">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122223" w:rsidRPr="00D81473" w:rsidRDefault="00122223" w:rsidP="00122223">
      <w:pPr>
        <w:pStyle w:val="Caption"/>
        <w:jc w:val="center"/>
      </w:pPr>
      <w:bookmarkStart w:id="76" w:name="_Ref434612695"/>
      <w:r>
        <w:t xml:space="preserve">Figure </w:t>
      </w:r>
      <w:r>
        <w:fldChar w:fldCharType="begin"/>
      </w:r>
      <w:r>
        <w:instrText xml:space="preserve"> SEQ Figure \* ARABIC </w:instrText>
      </w:r>
      <w:r>
        <w:fldChar w:fldCharType="separate"/>
      </w:r>
      <w:r w:rsidR="00FB78D0">
        <w:rPr>
          <w:noProof/>
        </w:rPr>
        <w:t>21</w:t>
      </w:r>
      <w:r>
        <w:rPr>
          <w:noProof/>
        </w:rPr>
        <w:fldChar w:fldCharType="end"/>
      </w:r>
      <w:bookmarkEnd w:id="76"/>
      <w:r>
        <w:t xml:space="preserve">: Lexar </w:t>
      </w:r>
      <w:r w:rsidRPr="0046353A">
        <w:t>Micro-SD Card IODVS Test</w:t>
      </w:r>
    </w:p>
    <w:p w:rsidR="00122223" w:rsidRPr="004F0015" w:rsidRDefault="00122223" w:rsidP="00122223">
      <w:pPr>
        <w:pStyle w:val="Heading4"/>
        <w:rPr>
          <w:rStyle w:val="Heading3Char"/>
        </w:rPr>
      </w:pPr>
      <w:proofErr w:type="spellStart"/>
      <w:r>
        <w:lastRenderedPageBreak/>
        <w:t>Swissbit</w:t>
      </w:r>
      <w:proofErr w:type="spellEnd"/>
      <w:r>
        <w:t xml:space="preserve"> S-200U 512MB Micro-SD Memory Card</w:t>
      </w:r>
    </w:p>
    <w:p w:rsidR="00122223" w:rsidRDefault="00122223" w:rsidP="00122223">
      <w:pPr>
        <w:ind w:firstLine="720"/>
      </w:pPr>
      <w:r>
        <w:t xml:space="preserve">The </w:t>
      </w:r>
      <w:proofErr w:type="spellStart"/>
      <w:r>
        <w:t>SwissBit</w:t>
      </w:r>
      <w:proofErr w:type="spellEnd"/>
      <w:r>
        <w:t xml:space="preserve"> Micro-SD Card is unique in that it uses 4x 4KB buffers to cache reads and writes to the memory card in order to speed up transaction times. The method is effective in that the worst case test time for the </w:t>
      </w:r>
      <w:proofErr w:type="spellStart"/>
      <w:r>
        <w:t>SwissBit</w:t>
      </w:r>
      <w:proofErr w:type="spellEnd"/>
      <w:r>
        <w:t xml:space="preserve">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FB78D0">
        <w:t xml:space="preserve">Figure </w:t>
      </w:r>
      <w:r w:rsidR="00FB78D0">
        <w:rPr>
          <w:noProof/>
        </w:rPr>
        <w:t>22</w:t>
      </w:r>
      <w:r>
        <w:fldChar w:fldCharType="end"/>
      </w:r>
      <w:r>
        <w:t xml:space="preserve"> indicates that writes begin completing at approximately the 35ms mark. </w:t>
      </w:r>
    </w:p>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12</w:t>
      </w:r>
      <w:r>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79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122223">
      <w:pPr>
        <w:pStyle w:val="Heading4"/>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13</w:t>
      </w:r>
      <w:r>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w:t>
            </w:r>
            <w:proofErr w:type="spellStart"/>
            <w:r w:rsidRPr="00AE2886">
              <w:rPr>
                <w:sz w:val="22"/>
                <w:szCs w:val="22"/>
              </w:rPr>
              <w:t>uJ</w:t>
            </w:r>
            <w:proofErr w:type="spellEnd"/>
            <w:r w:rsidRPr="00AE2886">
              <w:rPr>
                <w:sz w:val="22"/>
                <w:szCs w:val="22"/>
              </w:rPr>
              <w:t>)</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w:t>
            </w:r>
            <w:proofErr w:type="spellStart"/>
            <w:r w:rsidRPr="00AE2886">
              <w:rPr>
                <w:sz w:val="22"/>
                <w:szCs w:val="22"/>
              </w:rPr>
              <w:t>uJ</w:t>
            </w:r>
            <w:proofErr w:type="spellEnd"/>
            <w:r w:rsidRPr="00AE2886">
              <w:rPr>
                <w:sz w:val="22"/>
                <w:szCs w:val="22"/>
              </w:rPr>
              <w:t>)</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103A1D0F" wp14:editId="20799481">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122223" w:rsidRDefault="00122223" w:rsidP="00122223">
      <w:pPr>
        <w:pStyle w:val="Caption"/>
        <w:jc w:val="center"/>
      </w:pPr>
      <w:bookmarkStart w:id="77" w:name="_Ref433831635"/>
      <w:r>
        <w:lastRenderedPageBreak/>
        <w:t xml:space="preserve">Figure </w:t>
      </w:r>
      <w:r>
        <w:fldChar w:fldCharType="begin"/>
      </w:r>
      <w:r>
        <w:instrText xml:space="preserve"> SEQ Figure \* ARABIC </w:instrText>
      </w:r>
      <w:r>
        <w:fldChar w:fldCharType="separate"/>
      </w:r>
      <w:r w:rsidR="00FB78D0">
        <w:rPr>
          <w:noProof/>
        </w:rPr>
        <w:t>22</w:t>
      </w:r>
      <w:r>
        <w:rPr>
          <w:noProof/>
        </w:rPr>
        <w:fldChar w:fldCharType="end"/>
      </w:r>
      <w:bookmarkEnd w:id="77"/>
      <w:r>
        <w:t xml:space="preserve">: </w:t>
      </w:r>
      <w:proofErr w:type="spellStart"/>
      <w:r>
        <w:t>SwissBit</w:t>
      </w:r>
      <w:proofErr w:type="spellEnd"/>
      <w:r>
        <w:t xml:space="preserve"> </w:t>
      </w:r>
      <w:r w:rsidRPr="006A2E1B">
        <w:t>Micro-SD Card IODVS Test</w:t>
      </w:r>
    </w:p>
    <w:p w:rsidR="00122223" w:rsidRDefault="00122223" w:rsidP="00D41BBD">
      <w:r>
        <w:br w:type="page"/>
      </w:r>
    </w:p>
    <w:p w:rsidR="00122223" w:rsidRDefault="00122223" w:rsidP="00122223">
      <w:pPr>
        <w:pStyle w:val="Caption"/>
        <w:jc w:val="center"/>
      </w:pPr>
      <w:r>
        <w:rPr>
          <w:noProof/>
        </w:rPr>
        <w:lastRenderedPageBreak/>
        <w:drawing>
          <wp:inline distT="0" distB="0" distL="0" distR="0" wp14:anchorId="7342DA59" wp14:editId="66BF7F1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Pr="00AA69B9">
        <w:t xml:space="preserve"> </w:t>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23</w:t>
      </w:r>
      <w:r>
        <w:rPr>
          <w:noProof/>
        </w:rPr>
        <w:fldChar w:fldCharType="end"/>
      </w:r>
      <w:r>
        <w:t xml:space="preserve">: Kingston </w:t>
      </w:r>
      <w:r w:rsidRPr="005B4F07">
        <w:t>Micro-SD Card IODVS Test</w:t>
      </w:r>
    </w:p>
    <w:p w:rsidR="00122223" w:rsidRPr="004F0015" w:rsidRDefault="00122223" w:rsidP="00122223">
      <w:pPr>
        <w:pStyle w:val="Heading3"/>
      </w:pPr>
      <w:bookmarkStart w:id="78" w:name="_Toc465297445"/>
      <w:bookmarkStart w:id="79" w:name="_Toc465469049"/>
      <w:r>
        <w:lastRenderedPageBreak/>
        <w:t>Honeywell HIH6130 Temperature / Humidity Sensor</w:t>
      </w:r>
      <w:bookmarkEnd w:id="78"/>
      <w:bookmarkEnd w:id="79"/>
    </w:p>
    <w:p w:rsidR="00122223" w:rsidRDefault="00122223" w:rsidP="00122223">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w:t>
      </w:r>
      <w:proofErr w:type="gramStart"/>
      <w:r>
        <w:t>Idle</w:t>
      </w:r>
      <w:proofErr w:type="gramEnd"/>
      <w:r>
        <w:t xml:space="preserve"> state as shown in </w:t>
      </w:r>
      <w:r>
        <w:fldChar w:fldCharType="begin"/>
      </w:r>
      <w:r>
        <w:instrText xml:space="preserve"> REF _Ref433832391 \h  \* MERGEFORMAT </w:instrText>
      </w:r>
      <w:r>
        <w:fldChar w:fldCharType="separate"/>
      </w:r>
      <w:r w:rsidR="00FB78D0">
        <w:t xml:space="preserve">Figure </w:t>
      </w:r>
      <w:r w:rsidR="00FB78D0">
        <w:rPr>
          <w:noProof/>
        </w:rPr>
        <w:t>24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FB78D0">
        <w:t xml:space="preserve">Figure </w:t>
      </w:r>
      <w:r w:rsidR="00FB78D0">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5B7B91CF" wp14:editId="2E95A717">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122223">
      <w:pPr>
        <w:pStyle w:val="Caption"/>
        <w:jc w:val="center"/>
      </w:pPr>
      <w:bookmarkStart w:id="80" w:name="_Ref433832391"/>
      <w:r>
        <w:t xml:space="preserve">Figure </w:t>
      </w:r>
      <w:r>
        <w:fldChar w:fldCharType="begin"/>
      </w:r>
      <w:r>
        <w:instrText xml:space="preserve"> SEQ Figure \* ARABIC </w:instrText>
      </w:r>
      <w:r>
        <w:fldChar w:fldCharType="separate"/>
      </w:r>
      <w:r w:rsidR="00FB78D0">
        <w:rPr>
          <w:noProof/>
        </w:rPr>
        <w:t>24</w:t>
      </w:r>
      <w:r>
        <w:rPr>
          <w:noProof/>
        </w:rPr>
        <w:fldChar w:fldCharType="end"/>
      </w:r>
      <w:bookmarkEnd w:id="80"/>
      <w:r>
        <w:t>: HIH-6130 State Transition Diagram</w:t>
      </w:r>
    </w:p>
    <w:p w:rsidR="00122223" w:rsidRDefault="00122223" w:rsidP="00122223">
      <w:pPr>
        <w:keepNext/>
        <w:jc w:val="center"/>
      </w:pPr>
      <w:r>
        <w:rPr>
          <w:noProof/>
        </w:rPr>
        <w:lastRenderedPageBreak/>
        <w:drawing>
          <wp:inline distT="0" distB="0" distL="0" distR="0" wp14:anchorId="3E37DE9E" wp14:editId="00643542">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81" w:name="_Ref433832420"/>
      <w:r>
        <w:lastRenderedPageBreak/>
        <w:t xml:space="preserve">Figure </w:t>
      </w:r>
      <w:r>
        <w:fldChar w:fldCharType="begin"/>
      </w:r>
      <w:r>
        <w:instrText xml:space="preserve"> SEQ Figure \* ARABIC </w:instrText>
      </w:r>
      <w:r>
        <w:fldChar w:fldCharType="separate"/>
      </w:r>
      <w:r w:rsidR="00FB78D0">
        <w:rPr>
          <w:noProof/>
        </w:rPr>
        <w:t>25</w:t>
      </w:r>
      <w:r>
        <w:rPr>
          <w:noProof/>
        </w:rPr>
        <w:fldChar w:fldCharType="end"/>
      </w:r>
      <w:bookmarkEnd w:id="81"/>
      <w:r>
        <w:t>: HIH-6130 Temperature / Humidity Sensor IODVS Test</w:t>
      </w:r>
    </w:p>
    <w:p w:rsidR="00122223" w:rsidRPr="00844983" w:rsidRDefault="00122223" w:rsidP="00D41BBD">
      <w:r>
        <w:br w:type="page"/>
      </w:r>
    </w:p>
    <w:p w:rsidR="00122223" w:rsidRDefault="00122223" w:rsidP="00122223">
      <w:pPr>
        <w:pStyle w:val="Caption"/>
        <w:keepNext/>
        <w:jc w:val="center"/>
      </w:pPr>
      <w:r>
        <w:lastRenderedPageBreak/>
        <w:t xml:space="preserve">Table </w:t>
      </w:r>
      <w:r>
        <w:fldChar w:fldCharType="begin"/>
      </w:r>
      <w:r>
        <w:instrText xml:space="preserve"> SEQ Table \* ARABIC </w:instrText>
      </w:r>
      <w:r>
        <w:fldChar w:fldCharType="separate"/>
      </w:r>
      <w:r w:rsidR="00FB78D0">
        <w:rPr>
          <w:noProof/>
        </w:rPr>
        <w:t>14</w:t>
      </w:r>
      <w:r>
        <w:fldChar w:fldCharType="end"/>
      </w:r>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122223" w:rsidRPr="0098506B" w:rsidTr="00122223">
        <w:trPr>
          <w:cantSplit/>
          <w:jc w:val="center"/>
        </w:trPr>
        <w:tc>
          <w:tcPr>
            <w:tcW w:w="1975" w:type="dxa"/>
            <w:noWrap/>
          </w:tcPr>
          <w:p w:rsidR="00122223" w:rsidRPr="00D41BBD" w:rsidRDefault="00122223" w:rsidP="00D41BBD">
            <w:pPr>
              <w:rPr>
                <w:b/>
              </w:rPr>
            </w:pPr>
            <w:r w:rsidRPr="00D41BBD">
              <w:rPr>
                <w:b/>
              </w:rPr>
              <w:t>State</w:t>
            </w:r>
          </w:p>
        </w:tc>
        <w:tc>
          <w:tcPr>
            <w:tcW w:w="189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Duration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975" w:type="dxa"/>
            <w:noWrap/>
          </w:tcPr>
          <w:p w:rsidR="00122223" w:rsidRPr="009B2824" w:rsidRDefault="00122223" w:rsidP="00D41BBD">
            <w:r>
              <w:t>Idle</w:t>
            </w:r>
          </w:p>
        </w:tc>
        <w:tc>
          <w:tcPr>
            <w:tcW w:w="1890" w:type="dxa"/>
            <w:noWrap/>
          </w:tcPr>
          <w:p w:rsidR="00122223" w:rsidRPr="009B2824" w:rsidRDefault="00122223" w:rsidP="00D41BBD">
            <w:r>
              <w:t>3.3v</w:t>
            </w:r>
          </w:p>
        </w:tc>
        <w:tc>
          <w:tcPr>
            <w:tcW w:w="1980" w:type="dxa"/>
            <w:noWrap/>
          </w:tcPr>
          <w:p w:rsidR="00122223" w:rsidRPr="009B2824" w:rsidRDefault="00122223" w:rsidP="00D41BBD">
            <w:r>
              <w:t>2.5v</w:t>
            </w:r>
          </w:p>
        </w:tc>
        <w:tc>
          <w:tcPr>
            <w:tcW w:w="1800" w:type="dxa"/>
            <w:noWrap/>
          </w:tcPr>
          <w:p w:rsidR="00122223" w:rsidRPr="009B2824" w:rsidRDefault="00122223" w:rsidP="00D41BBD">
            <w:r>
              <w:t>Steady State</w:t>
            </w:r>
          </w:p>
        </w:tc>
      </w:tr>
      <w:tr w:rsidR="00122223" w:rsidRPr="00454C06" w:rsidTr="00122223">
        <w:trPr>
          <w:cantSplit/>
          <w:jc w:val="center"/>
        </w:trPr>
        <w:tc>
          <w:tcPr>
            <w:tcW w:w="1975" w:type="dxa"/>
            <w:noWrap/>
          </w:tcPr>
          <w:p w:rsidR="00122223" w:rsidRPr="009B2824" w:rsidRDefault="00122223" w:rsidP="00D41BBD">
            <w:r>
              <w:t xml:space="preserve">Measure </w:t>
            </w:r>
            <w:proofErr w:type="spellStart"/>
            <w:r>
              <w:t>Cmd</w:t>
            </w:r>
            <w:proofErr w:type="spellEnd"/>
          </w:p>
        </w:tc>
        <w:tc>
          <w:tcPr>
            <w:tcW w:w="189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~100us</w:t>
            </w:r>
          </w:p>
        </w:tc>
      </w:tr>
      <w:tr w:rsidR="00122223" w:rsidRPr="0098506B" w:rsidTr="00122223">
        <w:trPr>
          <w:cantSplit/>
          <w:jc w:val="center"/>
        </w:trPr>
        <w:tc>
          <w:tcPr>
            <w:tcW w:w="1975" w:type="dxa"/>
            <w:noWrap/>
          </w:tcPr>
          <w:p w:rsidR="00122223" w:rsidRPr="009B2824" w:rsidRDefault="00122223" w:rsidP="00D41BBD">
            <w:r>
              <w:t>Waiting</w:t>
            </w:r>
          </w:p>
        </w:tc>
        <w:tc>
          <w:tcPr>
            <w:tcW w:w="1890" w:type="dxa"/>
            <w:noWrap/>
          </w:tcPr>
          <w:p w:rsidR="00122223" w:rsidRPr="009B2824" w:rsidRDefault="00122223" w:rsidP="00D41BBD">
            <w:r>
              <w:t>3.3v</w:t>
            </w:r>
          </w:p>
        </w:tc>
        <w:tc>
          <w:tcPr>
            <w:tcW w:w="1980" w:type="dxa"/>
            <w:noWrap/>
          </w:tcPr>
          <w:p w:rsidR="00122223" w:rsidRPr="009B2824" w:rsidRDefault="00122223" w:rsidP="00D41BBD">
            <w:r>
              <w:t>2.5v</w:t>
            </w:r>
          </w:p>
        </w:tc>
        <w:tc>
          <w:tcPr>
            <w:tcW w:w="1800" w:type="dxa"/>
            <w:noWrap/>
          </w:tcPr>
          <w:p w:rsidR="00122223" w:rsidRPr="009B2824" w:rsidRDefault="00122223" w:rsidP="00D41BBD">
            <w:r>
              <w:t>~45ms</w:t>
            </w:r>
          </w:p>
        </w:tc>
      </w:tr>
      <w:tr w:rsidR="00122223" w:rsidRPr="0098506B" w:rsidTr="00122223">
        <w:trPr>
          <w:cantSplit/>
          <w:jc w:val="center"/>
        </w:trPr>
        <w:tc>
          <w:tcPr>
            <w:tcW w:w="1975" w:type="dxa"/>
            <w:noWrap/>
          </w:tcPr>
          <w:p w:rsidR="00122223" w:rsidRDefault="00122223" w:rsidP="00D41BBD">
            <w:r>
              <w:t>Reading</w:t>
            </w:r>
          </w:p>
        </w:tc>
        <w:tc>
          <w:tcPr>
            <w:tcW w:w="189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~1ms</w:t>
            </w:r>
          </w:p>
        </w:tc>
      </w:tr>
    </w:tbl>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15</w:t>
      </w:r>
      <w:r>
        <w:fldChar w:fldCharType="end"/>
      </w:r>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w:t>
            </w:r>
            <w:proofErr w:type="spellStart"/>
            <w:r w:rsidRPr="00AE2886">
              <w:rPr>
                <w:sz w:val="22"/>
                <w:szCs w:val="22"/>
              </w:rPr>
              <w:t>uJ</w:t>
            </w:r>
            <w:proofErr w:type="spellEnd"/>
            <w:r w:rsidRPr="00AE2886">
              <w:rPr>
                <w:sz w:val="22"/>
                <w:szCs w:val="22"/>
              </w:rPr>
              <w:t>)</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w:t>
            </w:r>
            <w:proofErr w:type="spellStart"/>
            <w:r w:rsidRPr="00AE2886">
              <w:rPr>
                <w:sz w:val="22"/>
                <w:szCs w:val="22"/>
              </w:rPr>
              <w:t>uJ</w:t>
            </w:r>
            <w:proofErr w:type="spellEnd"/>
            <w:r w:rsidRPr="00AE2886">
              <w:rPr>
                <w:sz w:val="22"/>
                <w:szCs w:val="22"/>
              </w:rPr>
              <w:t>)</w:t>
            </w:r>
          </w:p>
        </w:tc>
        <w:tc>
          <w:tcPr>
            <w:tcW w:w="126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615" w:type="dxa"/>
            <w:noWrap/>
            <w:hideMark/>
          </w:tcPr>
          <w:p w:rsidR="00122223" w:rsidRPr="00AE2886" w:rsidRDefault="00122223" w:rsidP="00D41BBD">
            <w:r w:rsidRPr="00AE2886">
              <w:t>Idle</w:t>
            </w:r>
          </w:p>
        </w:tc>
        <w:tc>
          <w:tcPr>
            <w:tcW w:w="1620" w:type="dxa"/>
            <w:noWrap/>
            <w:hideMark/>
          </w:tcPr>
          <w:p w:rsidR="00122223" w:rsidRPr="00AE2886" w:rsidRDefault="00122223" w:rsidP="00D41BBD">
            <w:r w:rsidRPr="00AE2886">
              <w:t>10.28</w:t>
            </w:r>
          </w:p>
        </w:tc>
        <w:tc>
          <w:tcPr>
            <w:tcW w:w="1620" w:type="dxa"/>
            <w:noWrap/>
            <w:hideMark/>
          </w:tcPr>
          <w:p w:rsidR="00122223" w:rsidRPr="00AE2886" w:rsidRDefault="00122223" w:rsidP="00D41BBD">
            <w:r w:rsidRPr="00AE2886">
              <w:t>6.28</w:t>
            </w:r>
          </w:p>
        </w:tc>
        <w:tc>
          <w:tcPr>
            <w:tcW w:w="1260" w:type="dxa"/>
            <w:noWrap/>
            <w:hideMark/>
          </w:tcPr>
          <w:p w:rsidR="00122223" w:rsidRPr="00AE2886" w:rsidRDefault="00122223" w:rsidP="00D41BBD">
            <w:r w:rsidRPr="00AE2886">
              <w:t>-38.87%</w:t>
            </w:r>
          </w:p>
        </w:tc>
      </w:tr>
      <w:tr w:rsidR="00122223" w:rsidRPr="0098506B" w:rsidTr="00122223">
        <w:trPr>
          <w:cantSplit/>
          <w:jc w:val="center"/>
        </w:trPr>
        <w:tc>
          <w:tcPr>
            <w:tcW w:w="1615" w:type="dxa"/>
            <w:noWrap/>
            <w:hideMark/>
          </w:tcPr>
          <w:p w:rsidR="00122223" w:rsidRPr="00AE2886" w:rsidRDefault="00122223" w:rsidP="00D41BBD">
            <w:r w:rsidRPr="00AE2886">
              <w:t>Command</w:t>
            </w:r>
          </w:p>
        </w:tc>
        <w:tc>
          <w:tcPr>
            <w:tcW w:w="1620" w:type="dxa"/>
            <w:noWrap/>
            <w:hideMark/>
          </w:tcPr>
          <w:p w:rsidR="00122223" w:rsidRPr="00AE2886" w:rsidRDefault="00122223" w:rsidP="00D41BBD">
            <w:r w:rsidRPr="00AE2886">
              <w:t>1.68</w:t>
            </w:r>
          </w:p>
        </w:tc>
        <w:tc>
          <w:tcPr>
            <w:tcW w:w="1620" w:type="dxa"/>
            <w:noWrap/>
            <w:hideMark/>
          </w:tcPr>
          <w:p w:rsidR="00122223" w:rsidRPr="00AE2886" w:rsidRDefault="00122223" w:rsidP="00D41BBD">
            <w:r w:rsidRPr="00AE2886">
              <w:t>1.05</w:t>
            </w:r>
          </w:p>
        </w:tc>
        <w:tc>
          <w:tcPr>
            <w:tcW w:w="1260" w:type="dxa"/>
            <w:noWrap/>
            <w:hideMark/>
          </w:tcPr>
          <w:p w:rsidR="00122223" w:rsidRPr="00AE2886" w:rsidRDefault="00122223" w:rsidP="00D41BBD">
            <w:r w:rsidRPr="00AE2886">
              <w:t>-37.60%</w:t>
            </w:r>
          </w:p>
        </w:tc>
      </w:tr>
      <w:tr w:rsidR="00122223" w:rsidRPr="0098506B" w:rsidTr="00122223">
        <w:trPr>
          <w:cantSplit/>
          <w:jc w:val="center"/>
        </w:trPr>
        <w:tc>
          <w:tcPr>
            <w:tcW w:w="1615" w:type="dxa"/>
            <w:noWrap/>
            <w:hideMark/>
          </w:tcPr>
          <w:p w:rsidR="00122223" w:rsidRPr="00AE2886" w:rsidRDefault="00122223" w:rsidP="00D41BBD">
            <w:r w:rsidRPr="00AE2886">
              <w:t>Waiting</w:t>
            </w:r>
          </w:p>
        </w:tc>
        <w:tc>
          <w:tcPr>
            <w:tcW w:w="1620" w:type="dxa"/>
            <w:noWrap/>
            <w:hideMark/>
          </w:tcPr>
          <w:p w:rsidR="00122223" w:rsidRPr="00AE2886" w:rsidRDefault="00122223" w:rsidP="00D41BBD">
            <w:r w:rsidRPr="00AE2886">
              <w:t>399.07</w:t>
            </w:r>
          </w:p>
        </w:tc>
        <w:tc>
          <w:tcPr>
            <w:tcW w:w="1620" w:type="dxa"/>
            <w:noWrap/>
            <w:hideMark/>
          </w:tcPr>
          <w:p w:rsidR="00122223" w:rsidRPr="00AE2886" w:rsidRDefault="00122223" w:rsidP="00D41BBD">
            <w:r w:rsidRPr="00AE2886">
              <w:t>245.89</w:t>
            </w:r>
          </w:p>
        </w:tc>
        <w:tc>
          <w:tcPr>
            <w:tcW w:w="1260" w:type="dxa"/>
            <w:noWrap/>
            <w:hideMark/>
          </w:tcPr>
          <w:p w:rsidR="00122223" w:rsidRPr="00AE2886" w:rsidRDefault="00122223" w:rsidP="00D41BBD">
            <w:r w:rsidRPr="00AE2886">
              <w:t>-38.38%</w:t>
            </w:r>
          </w:p>
        </w:tc>
      </w:tr>
      <w:tr w:rsidR="00122223" w:rsidRPr="0098506B" w:rsidTr="00122223">
        <w:trPr>
          <w:cantSplit/>
          <w:jc w:val="center"/>
        </w:trPr>
        <w:tc>
          <w:tcPr>
            <w:tcW w:w="1615" w:type="dxa"/>
            <w:noWrap/>
            <w:hideMark/>
          </w:tcPr>
          <w:p w:rsidR="00122223" w:rsidRPr="00AE2886" w:rsidRDefault="00122223" w:rsidP="00D41BBD">
            <w:r w:rsidRPr="00AE2886">
              <w:t>Reading</w:t>
            </w:r>
          </w:p>
        </w:tc>
        <w:tc>
          <w:tcPr>
            <w:tcW w:w="1620" w:type="dxa"/>
            <w:noWrap/>
            <w:hideMark/>
          </w:tcPr>
          <w:p w:rsidR="00122223" w:rsidRPr="00AE2886" w:rsidRDefault="00122223" w:rsidP="00D41BBD">
            <w:r w:rsidRPr="00AE2886">
              <w:t>4.30</w:t>
            </w:r>
          </w:p>
        </w:tc>
        <w:tc>
          <w:tcPr>
            <w:tcW w:w="1620" w:type="dxa"/>
            <w:noWrap/>
            <w:hideMark/>
          </w:tcPr>
          <w:p w:rsidR="00122223" w:rsidRPr="00AE2886" w:rsidRDefault="00122223" w:rsidP="00D41BBD">
            <w:r w:rsidRPr="00AE2886">
              <w:t>4.42</w:t>
            </w:r>
          </w:p>
        </w:tc>
        <w:tc>
          <w:tcPr>
            <w:tcW w:w="1260" w:type="dxa"/>
            <w:noWrap/>
            <w:hideMark/>
          </w:tcPr>
          <w:p w:rsidR="00122223" w:rsidRPr="00AE2886" w:rsidRDefault="00122223" w:rsidP="00D41BBD">
            <w:r w:rsidRPr="00AE2886">
              <w:t>2.62%</w:t>
            </w:r>
          </w:p>
        </w:tc>
      </w:tr>
      <w:tr w:rsidR="00122223" w:rsidRPr="0098506B" w:rsidTr="00122223">
        <w:trPr>
          <w:cantSplit/>
          <w:jc w:val="center"/>
        </w:trPr>
        <w:tc>
          <w:tcPr>
            <w:tcW w:w="161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415.33</w:t>
            </w:r>
          </w:p>
        </w:tc>
        <w:tc>
          <w:tcPr>
            <w:tcW w:w="1620" w:type="dxa"/>
            <w:noWrap/>
            <w:hideMark/>
          </w:tcPr>
          <w:p w:rsidR="00122223" w:rsidRPr="00D41BBD" w:rsidRDefault="00122223" w:rsidP="00D41BBD">
            <w:pPr>
              <w:rPr>
                <w:b/>
              </w:rPr>
            </w:pPr>
            <w:r w:rsidRPr="00D41BBD">
              <w:rPr>
                <w:b/>
              </w:rPr>
              <w:t>257.64</w:t>
            </w:r>
          </w:p>
        </w:tc>
        <w:tc>
          <w:tcPr>
            <w:tcW w:w="1260" w:type="dxa"/>
            <w:noWrap/>
            <w:hideMark/>
          </w:tcPr>
          <w:p w:rsidR="00122223" w:rsidRPr="00D41BBD" w:rsidRDefault="00122223" w:rsidP="00D41BBD">
            <w:pPr>
              <w:rPr>
                <w:b/>
              </w:rPr>
            </w:pPr>
            <w:r w:rsidRPr="00D41BBD">
              <w:rPr>
                <w:b/>
              </w:rPr>
              <w:t>-37.97%</w:t>
            </w:r>
          </w:p>
        </w:tc>
      </w:tr>
    </w:tbl>
    <w:p w:rsidR="00122223" w:rsidRDefault="00122223" w:rsidP="00122223"/>
    <w:p w:rsidR="00122223" w:rsidRDefault="00122223" w:rsidP="00122223">
      <w:pPr>
        <w:pStyle w:val="Heading2"/>
      </w:pPr>
      <w:bookmarkStart w:id="82" w:name="_Toc465297446"/>
      <w:bookmarkStart w:id="83" w:name="_Toc465469050"/>
      <w:r>
        <w:t>Conclusion</w:t>
      </w:r>
      <w:bookmarkEnd w:id="82"/>
      <w:bookmarkEnd w:id="83"/>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w:t>
      </w:r>
      <w:r>
        <w:lastRenderedPageBreak/>
        <w:t>response time of the SMPS and reduce the inrush current when charging a 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84" w:name="_Toc465297447"/>
      <w:bookmarkStart w:id="85" w:name="_Toc465469051"/>
      <w:r>
        <w:br w:type="page"/>
      </w:r>
    </w:p>
    <w:p w:rsidR="00AC4996" w:rsidRDefault="00122223" w:rsidP="00FB78D0">
      <w:pPr>
        <w:pStyle w:val="Heading1"/>
      </w:pPr>
      <w:r w:rsidRPr="009A4196">
        <w:lastRenderedPageBreak/>
        <w:t xml:space="preserve">Chapter 4: </w:t>
      </w:r>
      <w:r w:rsidR="00AC4996">
        <w:t>PRIME</w:t>
      </w:r>
    </w:p>
    <w:p w:rsidR="00122223" w:rsidRPr="009A4196" w:rsidRDefault="00122223" w:rsidP="00AC4996">
      <w:r w:rsidRPr="009A4196">
        <w:t>Precise Real-time In-Circuit Energy-Management-System</w:t>
      </w:r>
      <w:bookmarkEnd w:id="84"/>
      <w:r w:rsidRPr="009A4196">
        <w:t xml:space="preserve"> (PRIME)</w:t>
      </w:r>
      <w:bookmarkEnd w:id="85"/>
    </w:p>
    <w:p w:rsidR="00122223" w:rsidRDefault="00122223" w:rsidP="00122223">
      <w:pPr>
        <w:pStyle w:val="Heading2"/>
      </w:pPr>
      <w:bookmarkStart w:id="86" w:name="_Toc465297448"/>
      <w:bookmarkStart w:id="87" w:name="_Toc465469052"/>
      <w:r>
        <w:t>Introduction</w:t>
      </w:r>
      <w:bookmarkEnd w:id="86"/>
      <w:bookmarkEnd w:id="87"/>
    </w:p>
    <w:p w:rsidR="00122223" w:rsidRDefault="00122223" w:rsidP="00122223">
      <w:r>
        <w:tab/>
        <w:t xml:space="preserve">The PEGMA system described in </w:t>
      </w:r>
      <w:r>
        <w:fldChar w:fldCharType="begin"/>
      </w:r>
      <w:r>
        <w:instrText xml:space="preserve"> REF _Ref464340499 </w:instrText>
      </w:r>
      <w:r>
        <w:fldChar w:fldCharType="separate"/>
      </w:r>
      <w:r w:rsidR="00FB78D0" w:rsidRPr="009A4196">
        <w:t>Chapter 3: Intra-Operation Dynamic Voltage Scaling</w:t>
      </w:r>
      <w:r>
        <w:fldChar w:fldCharType="end"/>
      </w:r>
      <w:r>
        <w:t xml:space="preserve"> was sufficient to explore a typical IODVS implementation. In order to further evaluate the benefits of IODVS, it was necessary to develop a system that could provide the following features:</w:t>
      </w:r>
    </w:p>
    <w:p w:rsidR="00122223" w:rsidRDefault="00122223" w:rsidP="00122223">
      <w:pPr>
        <w:pStyle w:val="ListParagraph"/>
        <w:numPr>
          <w:ilvl w:val="0"/>
          <w:numId w:val="9"/>
        </w:numPr>
      </w:pPr>
      <w:r>
        <w:t>Simultaneous voltage, input current and output current measurements</w:t>
      </w:r>
    </w:p>
    <w:p w:rsidR="00122223" w:rsidRDefault="00122223" w:rsidP="00122223">
      <w:pPr>
        <w:pStyle w:val="ListParagraph"/>
        <w:numPr>
          <w:ilvl w:val="1"/>
          <w:numId w:val="9"/>
        </w:numPr>
      </w:pPr>
      <w:r>
        <w:t xml:space="preserve">By measuring these three values, the efficiency of the SMPS can be calculated. </w:t>
      </w:r>
    </w:p>
    <w:p w:rsidR="00122223" w:rsidRDefault="00122223" w:rsidP="00122223">
      <w:pPr>
        <w:pStyle w:val="ListParagraph"/>
        <w:numPr>
          <w:ilvl w:val="0"/>
          <w:numId w:val="9"/>
        </w:numPr>
      </w:pPr>
      <w:r>
        <w:t>Actionable analog measurements</w:t>
      </w:r>
    </w:p>
    <w:p w:rsidR="00122223" w:rsidRDefault="00122223" w:rsidP="00122223">
      <w:pPr>
        <w:pStyle w:val="ListParagraph"/>
        <w:numPr>
          <w:ilvl w:val="1"/>
          <w:numId w:val="9"/>
        </w:numPr>
      </w:pPr>
      <w:r>
        <w:t>Current and voltage measurements need to have a high signal to noise ratio such that they can be used to signal state changes with a minimum of digital signal processing (DSP).</w:t>
      </w:r>
    </w:p>
    <w:p w:rsidR="00122223" w:rsidRDefault="00122223" w:rsidP="00122223">
      <w:pPr>
        <w:pStyle w:val="ListParagraph"/>
        <w:numPr>
          <w:ilvl w:val="0"/>
          <w:numId w:val="9"/>
        </w:numPr>
      </w:pPr>
      <w:r>
        <w:t>Peripheral device isolation</w:t>
      </w:r>
    </w:p>
    <w:p w:rsidR="00122223" w:rsidRDefault="00122223" w:rsidP="00122223">
      <w:pPr>
        <w:pStyle w:val="ListParagraph"/>
        <w:numPr>
          <w:ilvl w:val="1"/>
          <w:numId w:val="9"/>
        </w:numPr>
      </w:pPr>
      <w:r>
        <w:t>The previous results were collected by measuring the total current consumption of the domain. It would be beneficial evaluate the benefits of IODVS on a per-device basis.</w:t>
      </w:r>
    </w:p>
    <w:p w:rsidR="00122223" w:rsidRDefault="00122223" w:rsidP="00122223">
      <w:pPr>
        <w:pStyle w:val="ListParagraph"/>
        <w:numPr>
          <w:ilvl w:val="0"/>
          <w:numId w:val="9"/>
        </w:numPr>
      </w:pPr>
      <w:r>
        <w:t>Programmable load banks</w:t>
      </w:r>
    </w:p>
    <w:p w:rsidR="00122223" w:rsidRDefault="00122223" w:rsidP="00122223">
      <w:pPr>
        <w:pStyle w:val="ListParagraph"/>
        <w:numPr>
          <w:ilvl w:val="1"/>
          <w:numId w:val="9"/>
        </w:numPr>
      </w:pPr>
      <w:r>
        <w:t>Programmable load banks can allow a supervisor to create an efficiency model for the SMPS in-system.</w:t>
      </w:r>
    </w:p>
    <w:p w:rsidR="00122223" w:rsidRDefault="00122223" w:rsidP="00122223">
      <w:pPr>
        <w:pStyle w:val="ListParagraph"/>
        <w:numPr>
          <w:ilvl w:val="0"/>
          <w:numId w:val="9"/>
        </w:numPr>
      </w:pPr>
      <w:r>
        <w:t>Increased measurement memory</w:t>
      </w:r>
    </w:p>
    <w:p w:rsidR="00122223" w:rsidRDefault="00122223" w:rsidP="00122223">
      <w:pPr>
        <w:pStyle w:val="ListParagraph"/>
        <w:numPr>
          <w:ilvl w:val="1"/>
          <w:numId w:val="9"/>
        </w:numPr>
      </w:pPr>
      <w:r>
        <w:t>Previous tests required a decrease in sample rate in order to accommodate a longer test length. It is important for the accuracy of digital integration that the sample rate be maximized.</w:t>
      </w:r>
    </w:p>
    <w:p w:rsidR="00122223" w:rsidRDefault="00122223" w:rsidP="00122223">
      <w:pPr>
        <w:pStyle w:val="ListParagraph"/>
        <w:numPr>
          <w:ilvl w:val="0"/>
          <w:numId w:val="9"/>
        </w:numPr>
      </w:pPr>
      <w:r>
        <w:lastRenderedPageBreak/>
        <w:t>Higher communication bandwidth</w:t>
      </w:r>
    </w:p>
    <w:p w:rsidR="00122223" w:rsidRDefault="00122223" w:rsidP="00122223">
      <w:pPr>
        <w:pStyle w:val="ListParagraph"/>
        <w:numPr>
          <w:ilvl w:val="1"/>
          <w:numId w:val="9"/>
        </w:numPr>
      </w:pPr>
      <w:r>
        <w:t>By increasing the sample rate and test memory available, the test fixture would be considerably limited by the previously used 492Kbps baud rate.</w:t>
      </w:r>
    </w:p>
    <w:p w:rsidR="00122223" w:rsidRDefault="00122223" w:rsidP="00122223">
      <w:pPr>
        <w:pStyle w:val="ListParagraph"/>
        <w:numPr>
          <w:ilvl w:val="0"/>
          <w:numId w:val="9"/>
        </w:numPr>
      </w:pPr>
      <w:r>
        <w:t>Additional peripheral devices under test</w:t>
      </w:r>
    </w:p>
    <w:p w:rsidR="00122223" w:rsidRDefault="00122223" w:rsidP="00122223">
      <w:pPr>
        <w:pStyle w:val="ListParagraph"/>
        <w:numPr>
          <w:ilvl w:val="1"/>
          <w:numId w:val="9"/>
        </w:numPr>
      </w:pPr>
      <w:r>
        <w:t>Any device with a voltage-independent state can be optimized with IODVS. Sensors, memory and communications peripherals are eligible.</w:t>
      </w:r>
    </w:p>
    <w:p w:rsidR="00122223" w:rsidRDefault="00122223" w:rsidP="00122223">
      <w:pPr>
        <w:pStyle w:val="ListParagraph"/>
        <w:numPr>
          <w:ilvl w:val="0"/>
          <w:numId w:val="9"/>
        </w:numPr>
      </w:pPr>
      <w:r>
        <w:t>Design Modularity</w:t>
      </w:r>
    </w:p>
    <w:p w:rsidR="00122223" w:rsidRDefault="00122223" w:rsidP="00122223">
      <w:pPr>
        <w:pStyle w:val="ListParagraph"/>
        <w:numPr>
          <w:ilvl w:val="1"/>
          <w:numId w:val="9"/>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122223">
      <w:pPr>
        <w:pStyle w:val="Heading2"/>
      </w:pPr>
      <w:bookmarkStart w:id="88" w:name="_Toc465297449"/>
      <w:bookmarkStart w:id="89" w:name="_Toc465469053"/>
      <w:r>
        <w:t>Adjustable Step-Down Module with Feedback (ASDM-300F)</w:t>
      </w:r>
      <w:bookmarkEnd w:id="88"/>
      <w:bookmarkEnd w:id="89"/>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Default="00122223" w:rsidP="00122223">
      <w:pPr>
        <w:ind w:firstLine="720"/>
      </w:pPr>
      <w:r>
        <w:t xml:space="preserve">The complete schematic for the ASM-300F can be found in </w:t>
      </w:r>
      <w:r>
        <w:fldChar w:fldCharType="begin"/>
      </w:r>
      <w:r>
        <w:instrText xml:space="preserve"> REF _Ref465299064 \h </w:instrText>
      </w:r>
      <w:r>
        <w:fldChar w:fldCharType="separate"/>
      </w:r>
      <w:r w:rsidR="00FB78D0" w:rsidRPr="009A4196">
        <w:t>Appendix B: ASDM-300F Schematic</w:t>
      </w:r>
      <w:r>
        <w:fldChar w:fldCharType="end"/>
      </w:r>
      <w:r>
        <w:t xml:space="preserve">. The device borrows heavily from the previous circuit that was tested on the PEGMA </w:t>
      </w:r>
      <w:r>
        <w:lastRenderedPageBreak/>
        <w:t xml:space="preserve">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2D29FB"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1F5BE0FF" wp14:editId="22D35D13">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8796" cy="1558198"/>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26</w:t>
      </w:r>
      <w: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2D29FB"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21A659E0" wp14:editId="05D2B428">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5911" cy="1788882"/>
                    </a:xfrm>
                    <a:prstGeom prst="rect">
                      <a:avLst/>
                    </a:prstGeom>
                  </pic:spPr>
                </pic:pic>
              </a:graphicData>
            </a:graphic>
          </wp:inline>
        </w:drawing>
      </w:r>
    </w:p>
    <w:p w:rsidR="00122223" w:rsidRPr="002141C0"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27</w:t>
      </w:r>
      <w: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122223">
      <w:pPr>
        <w:ind w:firstLine="720"/>
      </w:pPr>
      <w:r>
        <w:lastRenderedPageBreak/>
        <w:t xml:space="preserve">Based on the experience in </w:t>
      </w:r>
      <w:r>
        <w:fldChar w:fldCharType="begin"/>
      </w:r>
      <w:r>
        <w:instrText xml:space="preserve"> REF _Ref464340499 \h </w:instrText>
      </w:r>
      <w:r>
        <w:fldChar w:fldCharType="separate"/>
      </w:r>
      <w:r w:rsidR="00FB78D0" w:rsidRPr="009A4196">
        <w:t>Chapter 3: Intra-Operation Dynamic Voltage Scaling</w:t>
      </w:r>
      <w:r>
        <w:fldChar w:fldCharType="end"/>
      </w:r>
      <w:r>
        <w:t xml:space="preserve"> with the TPS62240, at typical loads will yield 20mV </w:t>
      </w:r>
      <w:proofErr w:type="spellStart"/>
      <w:r>
        <w:t>pk</w:t>
      </w:r>
      <w:proofErr w:type="spellEnd"/>
      <w:r>
        <w:t xml:space="preserve">-pk. Therefore, the MIC94325 circuit is designed to adjust at the same slope as the TPS62240 circuit, but offset </w:t>
      </w:r>
      <w:proofErr w:type="gramStart"/>
      <w:r>
        <w:t xml:space="preserve">by </w:t>
      </w:r>
      <w:proofErr w:type="gramEnd"/>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xml:space="preserve">. In order to achieve an output voltage swinging from 1.8V to 3.3V as modulated by an analog input voltage in the range of 0 – 3.3V, an ideal voltage slope </w:t>
      </w:r>
      <w:r>
        <w:rPr>
          <w:u w:val="single"/>
        </w:rPr>
        <w:t>for both devices</w:t>
      </w:r>
      <w:r>
        <w:t xml:space="preserve"> is </w:t>
      </w:r>
      <w:proofErr w:type="gramStart"/>
      <w:r>
        <w:t xml:space="preserve">0.5909 </w:t>
      </w:r>
      <w:proofErr w:type="gramEnd"/>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feedback voltage applied to </w:t>
      </w:r>
      <w:proofErr w:type="gramStart"/>
      <w:r>
        <w:t xml:space="preserve">each </w:t>
      </w:r>
      <w:proofErr w:type="gramEnd"/>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convenience such that by grounding the feedback input (driving 0V </w:t>
      </w:r>
      <w:proofErr w:type="gramStart"/>
      <w:r>
        <w:t xml:space="preserve">to </w:t>
      </w:r>
      <w:proofErr w:type="gramEnd"/>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approximation of this slope and offset is shown:</w:t>
      </w:r>
    </w:p>
    <w:p w:rsidR="00122223" w:rsidRDefault="00122223" w:rsidP="00122223">
      <w:pPr>
        <w:ind w:firstLine="720"/>
      </w:pPr>
      <w:r>
        <w:t xml:space="preserve">TPS62240: R1 = 330k, R2 = 82k, </w:t>
      </w:r>
      <w:proofErr w:type="spellStart"/>
      <w:proofErr w:type="gramStart"/>
      <w:r>
        <w:t>Rf</w:t>
      </w:r>
      <w:proofErr w:type="spellEnd"/>
      <w:proofErr w:type="gramEnd"/>
      <w:r>
        <w:t xml:space="preserve"> = 560k</w:t>
      </w:r>
    </w:p>
    <w:p w:rsidR="00122223" w:rsidRDefault="00122223" w:rsidP="00122223">
      <w:pPr>
        <w:ind w:firstLine="720"/>
      </w:pPr>
      <w:r>
        <w:t xml:space="preserve">MIC94325: R1 = 130k, R2 = 91k, </w:t>
      </w:r>
      <w:proofErr w:type="spellStart"/>
      <w:proofErr w:type="gramStart"/>
      <w:r>
        <w:t>Rf</w:t>
      </w:r>
      <w:proofErr w:type="spellEnd"/>
      <w:proofErr w:type="gramEnd"/>
      <w:r>
        <w:t xml:space="preserve"> = 220k</w:t>
      </w: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16</w:t>
      </w:r>
      <w:r>
        <w:fldChar w:fldCharType="end"/>
      </w:r>
      <w:r>
        <w:t xml:space="preserve">: </w:t>
      </w:r>
      <w:r w:rsidRPr="003F5077">
        <w:t>SMPS and LDO Output Voltages for Various Feedback Inputs</w:t>
      </w:r>
    </w:p>
    <w:tbl>
      <w:tblPr>
        <w:tblStyle w:val="TableGrid"/>
        <w:tblW w:w="0" w:type="auto"/>
        <w:jc w:val="center"/>
        <w:tblLook w:val="04A0" w:firstRow="1" w:lastRow="0" w:firstColumn="1" w:lastColumn="0" w:noHBand="0" w:noVBand="1"/>
      </w:tblPr>
      <w:tblGrid>
        <w:gridCol w:w="691"/>
        <w:gridCol w:w="1550"/>
        <w:gridCol w:w="1564"/>
      </w:tblGrid>
      <w:tr w:rsidR="00122223" w:rsidTr="00122223">
        <w:trPr>
          <w:jc w:val="center"/>
        </w:trPr>
        <w:tc>
          <w:tcPr>
            <w:tcW w:w="691" w:type="dxa"/>
          </w:tcPr>
          <w:p w:rsidR="00122223" w:rsidRDefault="002D29FB" w:rsidP="00122223">
            <m:oMathPara>
              <m:oMath>
                <m:sSub>
                  <m:sSubPr>
                    <m:ctrlPr>
                      <w:rPr>
                        <w:rFonts w:ascii="Cambria Math" w:hAnsi="Cambria Math"/>
                        <w:i/>
                        <w:sz w:val="22"/>
                      </w:rPr>
                    </m:ctrlPr>
                  </m:sSubPr>
                  <m:e>
                    <m:r>
                      <w:rPr>
                        <w:rFonts w:ascii="Cambria Math" w:hAnsi="Cambria Math"/>
                      </w:rPr>
                      <m:t>V</m:t>
                    </m:r>
                  </m:e>
                  <m:sub>
                    <m:r>
                      <w:rPr>
                        <w:rFonts w:ascii="Cambria Math" w:hAnsi="Cambria Math"/>
                      </w:rPr>
                      <m:t>f</m:t>
                    </m:r>
                  </m:sub>
                </m:sSub>
              </m:oMath>
            </m:oMathPara>
          </w:p>
        </w:tc>
        <w:tc>
          <w:tcPr>
            <w:tcW w:w="1289" w:type="dxa"/>
          </w:tcPr>
          <w:p w:rsidR="00122223" w:rsidRDefault="002D29FB" w:rsidP="00122223">
            <m:oMathPara>
              <m:oMath>
                <m:sSub>
                  <m:sSubPr>
                    <m:ctrlPr>
                      <w:rPr>
                        <w:rFonts w:ascii="Cambria Math" w:hAnsi="Cambria Math"/>
                        <w:i/>
                        <w:sz w:val="22"/>
                      </w:rPr>
                    </m:ctrlPr>
                  </m:sSubPr>
                  <m:e>
                    <m:r>
                      <w:rPr>
                        <w:rFonts w:ascii="Cambria Math" w:hAnsi="Cambria Math"/>
                      </w:rPr>
                      <m:t>V</m:t>
                    </m:r>
                  </m:e>
                  <m:sub>
                    <m:r>
                      <w:rPr>
                        <w:rFonts w:ascii="Cambria Math" w:hAnsi="Cambria Math"/>
                      </w:rPr>
                      <m:t>TPS62240-Out</m:t>
                    </m:r>
                  </m:sub>
                </m:sSub>
              </m:oMath>
            </m:oMathPara>
          </w:p>
        </w:tc>
        <w:tc>
          <w:tcPr>
            <w:tcW w:w="1260" w:type="dxa"/>
          </w:tcPr>
          <w:p w:rsidR="00122223" w:rsidRDefault="002D29FB" w:rsidP="00122223">
            <m:oMathPara>
              <m:oMath>
                <m:sSub>
                  <m:sSubPr>
                    <m:ctrlPr>
                      <w:rPr>
                        <w:rFonts w:ascii="Cambria Math" w:hAnsi="Cambria Math"/>
                        <w:i/>
                        <w:sz w:val="22"/>
                      </w:rPr>
                    </m:ctrlPr>
                  </m:sSubPr>
                  <m:e>
                    <m:r>
                      <w:rPr>
                        <w:rFonts w:ascii="Cambria Math" w:hAnsi="Cambria Math"/>
                      </w:rPr>
                      <m:t>V</m:t>
                    </m:r>
                  </m:e>
                  <m:sub>
                    <m:r>
                      <w:rPr>
                        <w:rFonts w:ascii="Cambria Math" w:hAnsi="Cambria Math"/>
                      </w:rPr>
                      <m:t>MIC94325-Out</m:t>
                    </m:r>
                  </m:sub>
                </m:sSub>
              </m:oMath>
            </m:oMathPara>
          </w:p>
        </w:tc>
      </w:tr>
      <w:tr w:rsidR="00122223" w:rsidTr="00122223">
        <w:trPr>
          <w:jc w:val="center"/>
        </w:trPr>
        <w:tc>
          <w:tcPr>
            <w:tcW w:w="691" w:type="dxa"/>
            <w:vAlign w:val="bottom"/>
          </w:tcPr>
          <w:p w:rsidR="00122223" w:rsidRDefault="00122223" w:rsidP="00122223">
            <w:r>
              <w:rPr>
                <w:rFonts w:ascii="Calibri" w:hAnsi="Calibri" w:cs="Calibri"/>
                <w:color w:val="000000"/>
                <w:sz w:val="22"/>
              </w:rPr>
              <w:t>0</w:t>
            </w:r>
          </w:p>
        </w:tc>
        <w:tc>
          <w:tcPr>
            <w:tcW w:w="1289" w:type="dxa"/>
            <w:vAlign w:val="bottom"/>
          </w:tcPr>
          <w:p w:rsidR="00122223" w:rsidRDefault="00122223" w:rsidP="00122223">
            <w:r>
              <w:rPr>
                <w:rFonts w:ascii="Calibri" w:hAnsi="Calibri" w:cs="Calibri"/>
                <w:color w:val="000000"/>
                <w:sz w:val="22"/>
              </w:rPr>
              <w:t>3.368206</w:t>
            </w:r>
          </w:p>
        </w:tc>
        <w:tc>
          <w:tcPr>
            <w:tcW w:w="1260" w:type="dxa"/>
            <w:vAlign w:val="bottom"/>
          </w:tcPr>
          <w:p w:rsidR="00122223" w:rsidRDefault="00122223" w:rsidP="00122223">
            <w:r>
              <w:rPr>
                <w:rFonts w:ascii="Calibri" w:hAnsi="Calibri" w:cs="Calibri"/>
                <w:color w:val="000000"/>
                <w:sz w:val="22"/>
              </w:rPr>
              <w:t>3.3214286</w:t>
            </w:r>
          </w:p>
        </w:tc>
      </w:tr>
      <w:tr w:rsidR="00122223" w:rsidTr="00122223">
        <w:trPr>
          <w:jc w:val="center"/>
        </w:trPr>
        <w:tc>
          <w:tcPr>
            <w:tcW w:w="691" w:type="dxa"/>
            <w:vAlign w:val="bottom"/>
          </w:tcPr>
          <w:p w:rsidR="00122223" w:rsidRDefault="00122223" w:rsidP="00122223">
            <w:r>
              <w:rPr>
                <w:rFonts w:ascii="Calibri" w:hAnsi="Calibri" w:cs="Calibri"/>
                <w:color w:val="000000"/>
                <w:sz w:val="22"/>
              </w:rPr>
              <w:t>0.2</w:t>
            </w:r>
          </w:p>
        </w:tc>
        <w:tc>
          <w:tcPr>
            <w:tcW w:w="1289" w:type="dxa"/>
            <w:vAlign w:val="bottom"/>
          </w:tcPr>
          <w:p w:rsidR="00122223" w:rsidRDefault="00122223" w:rsidP="00122223">
            <w:r>
              <w:rPr>
                <w:rFonts w:ascii="Calibri" w:hAnsi="Calibri" w:cs="Calibri"/>
                <w:color w:val="000000"/>
                <w:sz w:val="22"/>
              </w:rPr>
              <w:t>3.250348</w:t>
            </w:r>
          </w:p>
        </w:tc>
        <w:tc>
          <w:tcPr>
            <w:tcW w:w="1260" w:type="dxa"/>
            <w:vAlign w:val="bottom"/>
          </w:tcPr>
          <w:p w:rsidR="00122223" w:rsidRDefault="00122223" w:rsidP="00122223">
            <w:r>
              <w:rPr>
                <w:rFonts w:ascii="Calibri" w:hAnsi="Calibri" w:cs="Calibri"/>
                <w:color w:val="000000"/>
                <w:sz w:val="22"/>
              </w:rPr>
              <w:t>3.2032468</w:t>
            </w:r>
          </w:p>
        </w:tc>
      </w:tr>
      <w:tr w:rsidR="00122223" w:rsidTr="00122223">
        <w:trPr>
          <w:jc w:val="center"/>
        </w:trPr>
        <w:tc>
          <w:tcPr>
            <w:tcW w:w="691" w:type="dxa"/>
            <w:vAlign w:val="bottom"/>
          </w:tcPr>
          <w:p w:rsidR="00122223" w:rsidRDefault="00122223" w:rsidP="00122223">
            <w:r>
              <w:rPr>
                <w:rFonts w:ascii="Calibri" w:hAnsi="Calibri" w:cs="Calibri"/>
                <w:color w:val="000000"/>
                <w:sz w:val="22"/>
              </w:rPr>
              <w:t>0.4</w:t>
            </w:r>
          </w:p>
        </w:tc>
        <w:tc>
          <w:tcPr>
            <w:tcW w:w="1289" w:type="dxa"/>
            <w:vAlign w:val="bottom"/>
          </w:tcPr>
          <w:p w:rsidR="00122223" w:rsidRDefault="00122223" w:rsidP="00122223">
            <w:r>
              <w:rPr>
                <w:rFonts w:ascii="Calibri" w:hAnsi="Calibri" w:cs="Calibri"/>
                <w:color w:val="000000"/>
                <w:sz w:val="22"/>
              </w:rPr>
              <w:t>3.132491</w:t>
            </w:r>
          </w:p>
        </w:tc>
        <w:tc>
          <w:tcPr>
            <w:tcW w:w="1260" w:type="dxa"/>
            <w:vAlign w:val="bottom"/>
          </w:tcPr>
          <w:p w:rsidR="00122223" w:rsidRDefault="00122223" w:rsidP="00122223">
            <w:r>
              <w:rPr>
                <w:rFonts w:ascii="Calibri" w:hAnsi="Calibri" w:cs="Calibri"/>
                <w:color w:val="000000"/>
                <w:sz w:val="22"/>
              </w:rPr>
              <w:t>3.0850649</w:t>
            </w:r>
          </w:p>
        </w:tc>
      </w:tr>
      <w:tr w:rsidR="00122223" w:rsidTr="00122223">
        <w:trPr>
          <w:jc w:val="center"/>
        </w:trPr>
        <w:tc>
          <w:tcPr>
            <w:tcW w:w="691" w:type="dxa"/>
            <w:vAlign w:val="bottom"/>
          </w:tcPr>
          <w:p w:rsidR="00122223" w:rsidRDefault="00122223" w:rsidP="00122223">
            <w:r>
              <w:rPr>
                <w:rFonts w:ascii="Calibri" w:hAnsi="Calibri" w:cs="Calibri"/>
                <w:color w:val="000000"/>
                <w:sz w:val="22"/>
              </w:rPr>
              <w:t>0.6</w:t>
            </w:r>
          </w:p>
        </w:tc>
        <w:tc>
          <w:tcPr>
            <w:tcW w:w="1289" w:type="dxa"/>
            <w:vAlign w:val="bottom"/>
          </w:tcPr>
          <w:p w:rsidR="00122223" w:rsidRDefault="00122223" w:rsidP="00122223">
            <w:r>
              <w:rPr>
                <w:rFonts w:ascii="Calibri" w:hAnsi="Calibri" w:cs="Calibri"/>
                <w:color w:val="000000"/>
                <w:sz w:val="22"/>
              </w:rPr>
              <w:t>3.014634</w:t>
            </w:r>
          </w:p>
        </w:tc>
        <w:tc>
          <w:tcPr>
            <w:tcW w:w="1260" w:type="dxa"/>
            <w:vAlign w:val="bottom"/>
          </w:tcPr>
          <w:p w:rsidR="00122223" w:rsidRDefault="00122223" w:rsidP="00122223">
            <w:r>
              <w:rPr>
                <w:rFonts w:ascii="Calibri" w:hAnsi="Calibri" w:cs="Calibri"/>
                <w:color w:val="000000"/>
                <w:sz w:val="22"/>
              </w:rPr>
              <w:t>2.9668831</w:t>
            </w:r>
          </w:p>
        </w:tc>
      </w:tr>
      <w:tr w:rsidR="00122223" w:rsidTr="00122223">
        <w:trPr>
          <w:jc w:val="center"/>
        </w:trPr>
        <w:tc>
          <w:tcPr>
            <w:tcW w:w="691" w:type="dxa"/>
            <w:vAlign w:val="bottom"/>
          </w:tcPr>
          <w:p w:rsidR="00122223" w:rsidRDefault="00122223" w:rsidP="00122223">
            <w:r>
              <w:rPr>
                <w:rFonts w:ascii="Calibri" w:hAnsi="Calibri" w:cs="Calibri"/>
                <w:color w:val="000000"/>
                <w:sz w:val="22"/>
              </w:rPr>
              <w:t>0.8</w:t>
            </w:r>
          </w:p>
        </w:tc>
        <w:tc>
          <w:tcPr>
            <w:tcW w:w="1289" w:type="dxa"/>
            <w:vAlign w:val="bottom"/>
          </w:tcPr>
          <w:p w:rsidR="00122223" w:rsidRDefault="00122223" w:rsidP="00122223">
            <w:r>
              <w:rPr>
                <w:rFonts w:ascii="Calibri" w:hAnsi="Calibri" w:cs="Calibri"/>
                <w:color w:val="000000"/>
                <w:sz w:val="22"/>
              </w:rPr>
              <w:t>2.896777</w:t>
            </w:r>
          </w:p>
        </w:tc>
        <w:tc>
          <w:tcPr>
            <w:tcW w:w="1260" w:type="dxa"/>
            <w:vAlign w:val="bottom"/>
          </w:tcPr>
          <w:p w:rsidR="00122223" w:rsidRDefault="00122223" w:rsidP="00122223">
            <w:r>
              <w:rPr>
                <w:rFonts w:ascii="Calibri" w:hAnsi="Calibri" w:cs="Calibri"/>
                <w:color w:val="000000"/>
                <w:sz w:val="22"/>
              </w:rPr>
              <w:t>2.8487013</w:t>
            </w:r>
          </w:p>
        </w:tc>
      </w:tr>
      <w:tr w:rsidR="00122223" w:rsidTr="00122223">
        <w:trPr>
          <w:jc w:val="center"/>
        </w:trPr>
        <w:tc>
          <w:tcPr>
            <w:tcW w:w="691" w:type="dxa"/>
            <w:vAlign w:val="bottom"/>
          </w:tcPr>
          <w:p w:rsidR="00122223" w:rsidRDefault="00122223" w:rsidP="00122223">
            <w:r>
              <w:rPr>
                <w:rFonts w:ascii="Calibri" w:hAnsi="Calibri" w:cs="Calibri"/>
                <w:color w:val="000000"/>
                <w:sz w:val="22"/>
              </w:rPr>
              <w:t>1</w:t>
            </w:r>
          </w:p>
        </w:tc>
        <w:tc>
          <w:tcPr>
            <w:tcW w:w="1289" w:type="dxa"/>
            <w:vAlign w:val="bottom"/>
          </w:tcPr>
          <w:p w:rsidR="00122223" w:rsidRDefault="00122223" w:rsidP="00122223">
            <w:r>
              <w:rPr>
                <w:rFonts w:ascii="Calibri" w:hAnsi="Calibri" w:cs="Calibri"/>
                <w:color w:val="000000"/>
                <w:sz w:val="22"/>
              </w:rPr>
              <w:t>2.77892</w:t>
            </w:r>
          </w:p>
        </w:tc>
        <w:tc>
          <w:tcPr>
            <w:tcW w:w="1260" w:type="dxa"/>
            <w:vAlign w:val="bottom"/>
          </w:tcPr>
          <w:p w:rsidR="00122223" w:rsidRDefault="00122223" w:rsidP="00122223">
            <w:r>
              <w:rPr>
                <w:rFonts w:ascii="Calibri" w:hAnsi="Calibri" w:cs="Calibri"/>
                <w:color w:val="000000"/>
                <w:sz w:val="22"/>
              </w:rPr>
              <w:t>2.7305195</w:t>
            </w:r>
          </w:p>
        </w:tc>
      </w:tr>
      <w:tr w:rsidR="00122223" w:rsidTr="00122223">
        <w:trPr>
          <w:jc w:val="center"/>
        </w:trPr>
        <w:tc>
          <w:tcPr>
            <w:tcW w:w="691" w:type="dxa"/>
            <w:vAlign w:val="bottom"/>
          </w:tcPr>
          <w:p w:rsidR="00122223" w:rsidRDefault="00122223" w:rsidP="00122223">
            <w:r>
              <w:rPr>
                <w:rFonts w:ascii="Calibri" w:hAnsi="Calibri" w:cs="Calibri"/>
                <w:color w:val="000000"/>
                <w:sz w:val="22"/>
              </w:rPr>
              <w:t>1.2</w:t>
            </w:r>
          </w:p>
        </w:tc>
        <w:tc>
          <w:tcPr>
            <w:tcW w:w="1289" w:type="dxa"/>
            <w:vAlign w:val="bottom"/>
          </w:tcPr>
          <w:p w:rsidR="00122223" w:rsidRDefault="00122223" w:rsidP="00122223">
            <w:r>
              <w:rPr>
                <w:rFonts w:ascii="Calibri" w:hAnsi="Calibri" w:cs="Calibri"/>
                <w:color w:val="000000"/>
                <w:sz w:val="22"/>
              </w:rPr>
              <w:t>2.661063</w:t>
            </w:r>
          </w:p>
        </w:tc>
        <w:tc>
          <w:tcPr>
            <w:tcW w:w="1260" w:type="dxa"/>
            <w:vAlign w:val="bottom"/>
          </w:tcPr>
          <w:p w:rsidR="00122223" w:rsidRDefault="00122223" w:rsidP="00122223">
            <w:r>
              <w:rPr>
                <w:rFonts w:ascii="Calibri" w:hAnsi="Calibri" w:cs="Calibri"/>
                <w:color w:val="000000"/>
                <w:sz w:val="22"/>
              </w:rPr>
              <w:t>2.6123377</w:t>
            </w:r>
          </w:p>
        </w:tc>
      </w:tr>
      <w:tr w:rsidR="00122223" w:rsidTr="00122223">
        <w:trPr>
          <w:jc w:val="center"/>
        </w:trPr>
        <w:tc>
          <w:tcPr>
            <w:tcW w:w="691" w:type="dxa"/>
            <w:vAlign w:val="bottom"/>
          </w:tcPr>
          <w:p w:rsidR="00122223" w:rsidRDefault="00122223" w:rsidP="00122223">
            <w:r>
              <w:rPr>
                <w:rFonts w:ascii="Calibri" w:hAnsi="Calibri" w:cs="Calibri"/>
                <w:color w:val="000000"/>
                <w:sz w:val="22"/>
              </w:rPr>
              <w:t>1.4</w:t>
            </w:r>
          </w:p>
        </w:tc>
        <w:tc>
          <w:tcPr>
            <w:tcW w:w="1289" w:type="dxa"/>
            <w:vAlign w:val="bottom"/>
          </w:tcPr>
          <w:p w:rsidR="00122223" w:rsidRDefault="00122223" w:rsidP="00122223">
            <w:r>
              <w:rPr>
                <w:rFonts w:ascii="Calibri" w:hAnsi="Calibri" w:cs="Calibri"/>
                <w:color w:val="000000"/>
                <w:sz w:val="22"/>
              </w:rPr>
              <w:t>2.543206</w:t>
            </w:r>
          </w:p>
        </w:tc>
        <w:tc>
          <w:tcPr>
            <w:tcW w:w="1260" w:type="dxa"/>
            <w:vAlign w:val="bottom"/>
          </w:tcPr>
          <w:p w:rsidR="00122223" w:rsidRDefault="00122223" w:rsidP="00122223">
            <w:r>
              <w:rPr>
                <w:rFonts w:ascii="Calibri" w:hAnsi="Calibri" w:cs="Calibri"/>
                <w:color w:val="000000"/>
                <w:sz w:val="22"/>
              </w:rPr>
              <w:t>2.4941558</w:t>
            </w:r>
          </w:p>
        </w:tc>
      </w:tr>
      <w:tr w:rsidR="00122223" w:rsidTr="00122223">
        <w:trPr>
          <w:jc w:val="center"/>
        </w:trPr>
        <w:tc>
          <w:tcPr>
            <w:tcW w:w="691" w:type="dxa"/>
            <w:vAlign w:val="bottom"/>
          </w:tcPr>
          <w:p w:rsidR="00122223" w:rsidRDefault="00122223" w:rsidP="00122223">
            <w:r>
              <w:rPr>
                <w:rFonts w:ascii="Calibri" w:hAnsi="Calibri" w:cs="Calibri"/>
                <w:color w:val="000000"/>
                <w:sz w:val="22"/>
              </w:rPr>
              <w:t>1.6</w:t>
            </w:r>
          </w:p>
        </w:tc>
        <w:tc>
          <w:tcPr>
            <w:tcW w:w="1289" w:type="dxa"/>
            <w:vAlign w:val="bottom"/>
          </w:tcPr>
          <w:p w:rsidR="00122223" w:rsidRDefault="00122223" w:rsidP="00122223">
            <w:r>
              <w:rPr>
                <w:rFonts w:ascii="Calibri" w:hAnsi="Calibri" w:cs="Calibri"/>
                <w:color w:val="000000"/>
                <w:sz w:val="22"/>
              </w:rPr>
              <w:t>2.425348</w:t>
            </w:r>
          </w:p>
        </w:tc>
        <w:tc>
          <w:tcPr>
            <w:tcW w:w="1260" w:type="dxa"/>
            <w:vAlign w:val="bottom"/>
          </w:tcPr>
          <w:p w:rsidR="00122223" w:rsidRDefault="00122223" w:rsidP="00122223">
            <w:r>
              <w:rPr>
                <w:rFonts w:ascii="Calibri" w:hAnsi="Calibri" w:cs="Calibri"/>
                <w:color w:val="000000"/>
                <w:sz w:val="22"/>
              </w:rPr>
              <w:t>2.375974</w:t>
            </w:r>
          </w:p>
        </w:tc>
      </w:tr>
      <w:tr w:rsidR="00122223" w:rsidTr="00122223">
        <w:trPr>
          <w:jc w:val="center"/>
        </w:trPr>
        <w:tc>
          <w:tcPr>
            <w:tcW w:w="691" w:type="dxa"/>
            <w:vAlign w:val="bottom"/>
          </w:tcPr>
          <w:p w:rsidR="00122223" w:rsidRDefault="00122223" w:rsidP="00122223">
            <w:r>
              <w:rPr>
                <w:rFonts w:ascii="Calibri" w:hAnsi="Calibri" w:cs="Calibri"/>
                <w:color w:val="000000"/>
                <w:sz w:val="22"/>
              </w:rPr>
              <w:t>1.8</w:t>
            </w:r>
          </w:p>
        </w:tc>
        <w:tc>
          <w:tcPr>
            <w:tcW w:w="1289" w:type="dxa"/>
            <w:vAlign w:val="bottom"/>
          </w:tcPr>
          <w:p w:rsidR="00122223" w:rsidRDefault="00122223" w:rsidP="00122223">
            <w:r>
              <w:rPr>
                <w:rFonts w:ascii="Calibri" w:hAnsi="Calibri" w:cs="Calibri"/>
                <w:color w:val="000000"/>
                <w:sz w:val="22"/>
              </w:rPr>
              <w:t>2.307491</w:t>
            </w:r>
          </w:p>
        </w:tc>
        <w:tc>
          <w:tcPr>
            <w:tcW w:w="1260" w:type="dxa"/>
            <w:vAlign w:val="bottom"/>
          </w:tcPr>
          <w:p w:rsidR="00122223" w:rsidRDefault="00122223" w:rsidP="00122223">
            <w:r>
              <w:rPr>
                <w:rFonts w:ascii="Calibri" w:hAnsi="Calibri" w:cs="Calibri"/>
                <w:color w:val="000000"/>
                <w:sz w:val="22"/>
              </w:rPr>
              <w:t>2.2577922</w:t>
            </w:r>
          </w:p>
        </w:tc>
      </w:tr>
      <w:tr w:rsidR="00122223" w:rsidTr="00122223">
        <w:trPr>
          <w:jc w:val="center"/>
        </w:trPr>
        <w:tc>
          <w:tcPr>
            <w:tcW w:w="691" w:type="dxa"/>
            <w:vAlign w:val="bottom"/>
          </w:tcPr>
          <w:p w:rsidR="00122223" w:rsidRDefault="00122223" w:rsidP="00122223">
            <w:pPr>
              <w:rPr>
                <w:rFonts w:ascii="Calibri" w:hAnsi="Calibri" w:cs="Calibri"/>
                <w:color w:val="000000"/>
              </w:rPr>
            </w:pPr>
            <w:r>
              <w:rPr>
                <w:rFonts w:ascii="Calibri" w:hAnsi="Calibri" w:cs="Calibri"/>
                <w:color w:val="000000"/>
                <w:sz w:val="22"/>
              </w:rPr>
              <w:t>2</w:t>
            </w:r>
          </w:p>
        </w:tc>
        <w:tc>
          <w:tcPr>
            <w:tcW w:w="1289" w:type="dxa"/>
            <w:vAlign w:val="bottom"/>
          </w:tcPr>
          <w:p w:rsidR="00122223" w:rsidRDefault="00122223" w:rsidP="00122223">
            <w:pPr>
              <w:rPr>
                <w:rFonts w:ascii="Calibri" w:hAnsi="Calibri" w:cs="Calibri"/>
                <w:color w:val="000000"/>
              </w:rPr>
            </w:pPr>
            <w:r>
              <w:rPr>
                <w:rFonts w:ascii="Calibri" w:hAnsi="Calibri" w:cs="Calibri"/>
                <w:color w:val="000000"/>
                <w:sz w:val="22"/>
              </w:rPr>
              <w:t>2.189634</w:t>
            </w:r>
          </w:p>
        </w:tc>
        <w:tc>
          <w:tcPr>
            <w:tcW w:w="1260" w:type="dxa"/>
            <w:vAlign w:val="bottom"/>
          </w:tcPr>
          <w:p w:rsidR="00122223" w:rsidRDefault="00122223" w:rsidP="00122223">
            <w:pPr>
              <w:rPr>
                <w:rFonts w:ascii="Calibri" w:hAnsi="Calibri" w:cs="Calibri"/>
                <w:color w:val="000000"/>
              </w:rPr>
            </w:pPr>
            <w:r>
              <w:rPr>
                <w:rFonts w:ascii="Calibri" w:hAnsi="Calibri" w:cs="Calibri"/>
                <w:color w:val="000000"/>
                <w:sz w:val="22"/>
              </w:rPr>
              <w:t>2.1396104</w:t>
            </w:r>
          </w:p>
        </w:tc>
      </w:tr>
      <w:tr w:rsidR="00122223" w:rsidTr="00122223">
        <w:trPr>
          <w:jc w:val="center"/>
        </w:trPr>
        <w:tc>
          <w:tcPr>
            <w:tcW w:w="691" w:type="dxa"/>
            <w:vAlign w:val="bottom"/>
          </w:tcPr>
          <w:p w:rsidR="00122223" w:rsidRDefault="00122223" w:rsidP="00122223">
            <w:pPr>
              <w:rPr>
                <w:rFonts w:ascii="Calibri" w:hAnsi="Calibri" w:cs="Calibri"/>
                <w:color w:val="000000"/>
              </w:rPr>
            </w:pPr>
            <w:r>
              <w:rPr>
                <w:rFonts w:ascii="Calibri" w:hAnsi="Calibri" w:cs="Calibri"/>
                <w:color w:val="000000"/>
                <w:sz w:val="22"/>
              </w:rPr>
              <w:t>2.2</w:t>
            </w:r>
          </w:p>
        </w:tc>
        <w:tc>
          <w:tcPr>
            <w:tcW w:w="1289" w:type="dxa"/>
            <w:vAlign w:val="bottom"/>
          </w:tcPr>
          <w:p w:rsidR="00122223" w:rsidRDefault="00122223" w:rsidP="00122223">
            <w:pPr>
              <w:rPr>
                <w:rFonts w:ascii="Calibri" w:hAnsi="Calibri" w:cs="Calibri"/>
                <w:color w:val="000000"/>
              </w:rPr>
            </w:pPr>
            <w:r>
              <w:rPr>
                <w:rFonts w:ascii="Calibri" w:hAnsi="Calibri" w:cs="Calibri"/>
                <w:color w:val="000000"/>
                <w:sz w:val="22"/>
              </w:rPr>
              <w:t>2.071777</w:t>
            </w:r>
          </w:p>
        </w:tc>
        <w:tc>
          <w:tcPr>
            <w:tcW w:w="1260" w:type="dxa"/>
            <w:vAlign w:val="bottom"/>
          </w:tcPr>
          <w:p w:rsidR="00122223" w:rsidRDefault="00122223" w:rsidP="00122223">
            <w:pPr>
              <w:rPr>
                <w:rFonts w:ascii="Calibri" w:hAnsi="Calibri" w:cs="Calibri"/>
                <w:color w:val="000000"/>
              </w:rPr>
            </w:pPr>
            <w:r>
              <w:rPr>
                <w:rFonts w:ascii="Calibri" w:hAnsi="Calibri" w:cs="Calibri"/>
                <w:color w:val="000000"/>
                <w:sz w:val="22"/>
              </w:rPr>
              <w:t>2.0214286</w:t>
            </w:r>
          </w:p>
        </w:tc>
      </w:tr>
      <w:tr w:rsidR="00122223" w:rsidTr="00122223">
        <w:trPr>
          <w:jc w:val="center"/>
        </w:trPr>
        <w:tc>
          <w:tcPr>
            <w:tcW w:w="691" w:type="dxa"/>
            <w:vAlign w:val="bottom"/>
          </w:tcPr>
          <w:p w:rsidR="00122223" w:rsidRDefault="00122223" w:rsidP="00122223">
            <w:pPr>
              <w:rPr>
                <w:rFonts w:ascii="Calibri" w:hAnsi="Calibri" w:cs="Calibri"/>
                <w:color w:val="000000"/>
              </w:rPr>
            </w:pPr>
            <w:r>
              <w:rPr>
                <w:rFonts w:ascii="Calibri" w:hAnsi="Calibri" w:cs="Calibri"/>
                <w:color w:val="000000"/>
                <w:sz w:val="22"/>
              </w:rPr>
              <w:t>2.4</w:t>
            </w:r>
          </w:p>
        </w:tc>
        <w:tc>
          <w:tcPr>
            <w:tcW w:w="1289" w:type="dxa"/>
            <w:vAlign w:val="bottom"/>
          </w:tcPr>
          <w:p w:rsidR="00122223" w:rsidRDefault="00122223" w:rsidP="00122223">
            <w:pPr>
              <w:rPr>
                <w:rFonts w:ascii="Calibri" w:hAnsi="Calibri" w:cs="Calibri"/>
                <w:color w:val="000000"/>
              </w:rPr>
            </w:pPr>
            <w:r>
              <w:rPr>
                <w:rFonts w:ascii="Calibri" w:hAnsi="Calibri" w:cs="Calibri"/>
                <w:color w:val="000000"/>
                <w:sz w:val="22"/>
              </w:rPr>
              <w:t>1.95392</w:t>
            </w:r>
          </w:p>
        </w:tc>
        <w:tc>
          <w:tcPr>
            <w:tcW w:w="1260" w:type="dxa"/>
            <w:vAlign w:val="bottom"/>
          </w:tcPr>
          <w:p w:rsidR="00122223" w:rsidRDefault="00122223" w:rsidP="00122223">
            <w:pPr>
              <w:rPr>
                <w:rFonts w:ascii="Calibri" w:hAnsi="Calibri" w:cs="Calibri"/>
                <w:color w:val="000000"/>
              </w:rPr>
            </w:pPr>
            <w:r>
              <w:rPr>
                <w:rFonts w:ascii="Calibri" w:hAnsi="Calibri" w:cs="Calibri"/>
                <w:color w:val="000000"/>
                <w:sz w:val="22"/>
              </w:rPr>
              <w:t>1.9032468</w:t>
            </w:r>
          </w:p>
        </w:tc>
      </w:tr>
      <w:tr w:rsidR="00122223" w:rsidTr="00122223">
        <w:trPr>
          <w:jc w:val="center"/>
        </w:trPr>
        <w:tc>
          <w:tcPr>
            <w:tcW w:w="691" w:type="dxa"/>
            <w:vAlign w:val="bottom"/>
          </w:tcPr>
          <w:p w:rsidR="00122223" w:rsidRDefault="00122223" w:rsidP="00122223">
            <w:pPr>
              <w:rPr>
                <w:rFonts w:ascii="Calibri" w:hAnsi="Calibri" w:cs="Calibri"/>
                <w:color w:val="000000"/>
              </w:rPr>
            </w:pPr>
            <w:r>
              <w:rPr>
                <w:rFonts w:ascii="Calibri" w:hAnsi="Calibri" w:cs="Calibri"/>
                <w:color w:val="000000"/>
                <w:sz w:val="22"/>
              </w:rPr>
              <w:t>2.6</w:t>
            </w:r>
          </w:p>
        </w:tc>
        <w:tc>
          <w:tcPr>
            <w:tcW w:w="1289" w:type="dxa"/>
            <w:vAlign w:val="bottom"/>
          </w:tcPr>
          <w:p w:rsidR="00122223" w:rsidRDefault="00122223" w:rsidP="00122223">
            <w:pPr>
              <w:rPr>
                <w:rFonts w:ascii="Calibri" w:hAnsi="Calibri" w:cs="Calibri"/>
                <w:color w:val="000000"/>
              </w:rPr>
            </w:pPr>
            <w:r>
              <w:rPr>
                <w:rFonts w:ascii="Calibri" w:hAnsi="Calibri" w:cs="Calibri"/>
                <w:color w:val="000000"/>
                <w:sz w:val="22"/>
              </w:rPr>
              <w:t>1.836063</w:t>
            </w:r>
          </w:p>
        </w:tc>
        <w:tc>
          <w:tcPr>
            <w:tcW w:w="1260" w:type="dxa"/>
            <w:vAlign w:val="bottom"/>
          </w:tcPr>
          <w:p w:rsidR="00122223" w:rsidRDefault="00122223" w:rsidP="00122223">
            <w:pPr>
              <w:rPr>
                <w:rFonts w:ascii="Calibri" w:hAnsi="Calibri" w:cs="Calibri"/>
                <w:color w:val="000000"/>
              </w:rPr>
            </w:pPr>
            <w:r>
              <w:rPr>
                <w:rFonts w:ascii="Calibri" w:hAnsi="Calibri" w:cs="Calibri"/>
                <w:color w:val="000000"/>
                <w:sz w:val="22"/>
              </w:rPr>
              <w:t>1.7850649</w:t>
            </w:r>
          </w:p>
        </w:tc>
      </w:tr>
      <w:tr w:rsidR="00122223" w:rsidTr="00122223">
        <w:trPr>
          <w:jc w:val="center"/>
        </w:trPr>
        <w:tc>
          <w:tcPr>
            <w:tcW w:w="691" w:type="dxa"/>
            <w:vAlign w:val="bottom"/>
          </w:tcPr>
          <w:p w:rsidR="00122223" w:rsidRDefault="00122223" w:rsidP="00122223">
            <w:pPr>
              <w:rPr>
                <w:rFonts w:ascii="Calibri" w:hAnsi="Calibri" w:cs="Calibri"/>
                <w:color w:val="000000"/>
              </w:rPr>
            </w:pPr>
            <w:r>
              <w:rPr>
                <w:rFonts w:ascii="Calibri" w:hAnsi="Calibri" w:cs="Calibri"/>
                <w:color w:val="000000"/>
                <w:sz w:val="22"/>
              </w:rPr>
              <w:t>2.8</w:t>
            </w:r>
          </w:p>
        </w:tc>
        <w:tc>
          <w:tcPr>
            <w:tcW w:w="1289" w:type="dxa"/>
            <w:vAlign w:val="bottom"/>
          </w:tcPr>
          <w:p w:rsidR="00122223" w:rsidRDefault="00122223" w:rsidP="00122223">
            <w:pPr>
              <w:rPr>
                <w:rFonts w:ascii="Calibri" w:hAnsi="Calibri" w:cs="Calibri"/>
                <w:color w:val="000000"/>
              </w:rPr>
            </w:pPr>
            <w:r>
              <w:rPr>
                <w:rFonts w:ascii="Calibri" w:hAnsi="Calibri" w:cs="Calibri"/>
                <w:color w:val="000000"/>
                <w:sz w:val="22"/>
              </w:rPr>
              <w:t>1.718206</w:t>
            </w:r>
          </w:p>
        </w:tc>
        <w:tc>
          <w:tcPr>
            <w:tcW w:w="1260" w:type="dxa"/>
            <w:vAlign w:val="bottom"/>
          </w:tcPr>
          <w:p w:rsidR="00122223" w:rsidRDefault="00122223" w:rsidP="00122223">
            <w:pPr>
              <w:rPr>
                <w:rFonts w:ascii="Calibri" w:hAnsi="Calibri" w:cs="Calibri"/>
                <w:color w:val="000000"/>
              </w:rPr>
            </w:pPr>
            <w:r>
              <w:rPr>
                <w:rFonts w:ascii="Calibri" w:hAnsi="Calibri" w:cs="Calibri"/>
                <w:color w:val="000000"/>
                <w:sz w:val="22"/>
              </w:rPr>
              <w:t>1.6668831</w:t>
            </w:r>
          </w:p>
        </w:tc>
      </w:tr>
      <w:tr w:rsidR="00122223" w:rsidTr="00122223">
        <w:trPr>
          <w:jc w:val="center"/>
        </w:trPr>
        <w:tc>
          <w:tcPr>
            <w:tcW w:w="691" w:type="dxa"/>
            <w:vAlign w:val="bottom"/>
          </w:tcPr>
          <w:p w:rsidR="00122223" w:rsidRDefault="00122223" w:rsidP="00122223">
            <w:pPr>
              <w:rPr>
                <w:rFonts w:ascii="Calibri" w:hAnsi="Calibri" w:cs="Calibri"/>
                <w:color w:val="000000"/>
              </w:rPr>
            </w:pPr>
            <w:r>
              <w:rPr>
                <w:rFonts w:ascii="Calibri" w:hAnsi="Calibri" w:cs="Calibri"/>
                <w:color w:val="000000"/>
                <w:sz w:val="22"/>
              </w:rPr>
              <w:t>3</w:t>
            </w:r>
          </w:p>
        </w:tc>
        <w:tc>
          <w:tcPr>
            <w:tcW w:w="1289" w:type="dxa"/>
            <w:vAlign w:val="bottom"/>
          </w:tcPr>
          <w:p w:rsidR="00122223" w:rsidRDefault="00122223" w:rsidP="00122223">
            <w:pPr>
              <w:rPr>
                <w:rFonts w:ascii="Calibri" w:hAnsi="Calibri" w:cs="Calibri"/>
                <w:color w:val="000000"/>
              </w:rPr>
            </w:pPr>
            <w:r>
              <w:rPr>
                <w:rFonts w:ascii="Calibri" w:hAnsi="Calibri" w:cs="Calibri"/>
                <w:color w:val="000000"/>
                <w:sz w:val="22"/>
              </w:rPr>
              <w:t>1.600348</w:t>
            </w:r>
          </w:p>
        </w:tc>
        <w:tc>
          <w:tcPr>
            <w:tcW w:w="1260" w:type="dxa"/>
            <w:vAlign w:val="bottom"/>
          </w:tcPr>
          <w:p w:rsidR="00122223" w:rsidRDefault="00122223" w:rsidP="00122223">
            <w:pPr>
              <w:rPr>
                <w:rFonts w:ascii="Calibri" w:hAnsi="Calibri" w:cs="Calibri"/>
                <w:color w:val="000000"/>
              </w:rPr>
            </w:pPr>
            <w:r>
              <w:rPr>
                <w:rFonts w:ascii="Calibri" w:hAnsi="Calibri" w:cs="Calibri"/>
                <w:color w:val="000000"/>
                <w:sz w:val="22"/>
              </w:rPr>
              <w:t>1.5487013</w:t>
            </w:r>
          </w:p>
        </w:tc>
      </w:tr>
      <w:tr w:rsidR="00122223" w:rsidTr="00122223">
        <w:trPr>
          <w:jc w:val="center"/>
        </w:trPr>
        <w:tc>
          <w:tcPr>
            <w:tcW w:w="691" w:type="dxa"/>
            <w:vAlign w:val="bottom"/>
          </w:tcPr>
          <w:p w:rsidR="00122223" w:rsidRDefault="00122223" w:rsidP="00122223">
            <w:pPr>
              <w:rPr>
                <w:rFonts w:ascii="Calibri" w:hAnsi="Calibri" w:cs="Calibri"/>
                <w:color w:val="000000"/>
              </w:rPr>
            </w:pPr>
            <w:r>
              <w:rPr>
                <w:rFonts w:ascii="Calibri" w:hAnsi="Calibri" w:cs="Calibri"/>
                <w:color w:val="000000"/>
                <w:sz w:val="22"/>
              </w:rPr>
              <w:lastRenderedPageBreak/>
              <w:t>3.2</w:t>
            </w:r>
          </w:p>
        </w:tc>
        <w:tc>
          <w:tcPr>
            <w:tcW w:w="1289" w:type="dxa"/>
            <w:vAlign w:val="bottom"/>
          </w:tcPr>
          <w:p w:rsidR="00122223" w:rsidRDefault="00122223" w:rsidP="00122223">
            <w:pPr>
              <w:rPr>
                <w:rFonts w:ascii="Calibri" w:hAnsi="Calibri" w:cs="Calibri"/>
                <w:color w:val="000000"/>
              </w:rPr>
            </w:pPr>
            <w:r>
              <w:rPr>
                <w:rFonts w:ascii="Calibri" w:hAnsi="Calibri" w:cs="Calibri"/>
                <w:color w:val="000000"/>
                <w:sz w:val="22"/>
              </w:rPr>
              <w:t>1.482491</w:t>
            </w:r>
          </w:p>
        </w:tc>
        <w:tc>
          <w:tcPr>
            <w:tcW w:w="1260" w:type="dxa"/>
            <w:vAlign w:val="bottom"/>
          </w:tcPr>
          <w:p w:rsidR="00122223" w:rsidRDefault="00122223" w:rsidP="00122223">
            <w:pPr>
              <w:keepNext/>
              <w:rPr>
                <w:rFonts w:ascii="Calibri" w:hAnsi="Calibri" w:cs="Calibri"/>
                <w:color w:val="000000"/>
              </w:rPr>
            </w:pPr>
            <w:r>
              <w:rPr>
                <w:rFonts w:ascii="Calibri" w:hAnsi="Calibri" w:cs="Calibri"/>
                <w:color w:val="000000"/>
                <w:sz w:val="22"/>
              </w:rPr>
              <w:t>1.4305195</w:t>
            </w:r>
          </w:p>
        </w:tc>
      </w:tr>
    </w:tbl>
    <w:p w:rsidR="00122223" w:rsidRDefault="00122223" w:rsidP="00122223">
      <w:r>
        <w:tab/>
      </w:r>
    </w:p>
    <w:p w:rsidR="00122223" w:rsidRDefault="00122223" w:rsidP="00122223">
      <w:pPr>
        <w:keepNext/>
        <w:jc w:val="center"/>
      </w:pPr>
      <w:r>
        <w:rPr>
          <w:noProof/>
        </w:rPr>
        <w:drawing>
          <wp:inline distT="0" distB="0" distL="0" distR="0" wp14:anchorId="7F560478" wp14:editId="21F67AAA">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28</w:t>
      </w:r>
      <w:r>
        <w:rPr>
          <w:noProof/>
        </w:rPr>
        <w:fldChar w:fldCharType="end"/>
      </w:r>
      <w:r>
        <w:t>: ASDM-300F</w:t>
      </w:r>
    </w:p>
    <w:p w:rsidR="00122223" w:rsidRDefault="00122223" w:rsidP="00122223">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07CC8408" wp14:editId="4BF1EA31">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6677" cy="2666371"/>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29</w:t>
      </w:r>
      <w:r>
        <w:fldChar w:fldCharType="end"/>
      </w:r>
      <w:r>
        <w:t>: Gain-Bandwidth Characteristics of the MAX4377HAUA+</w:t>
      </w:r>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lastRenderedPageBreak/>
        <w:t>Therefore, at maximum output current, the output of the ASDM-300F current circuitry should be observable by a standard analog to digital converter (ADC) operating at 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1AB237FD" wp14:editId="421AA4C0">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30</w:t>
      </w:r>
      <w:r>
        <w:fldChar w:fldCharType="end"/>
      </w:r>
      <w:r>
        <w:t>: ASDM-300F Output Voltage and Feedback Voltage Testing</w:t>
      </w:r>
    </w:p>
    <w:p w:rsidR="00FB78D0" w:rsidRDefault="00122223" w:rsidP="00122223">
      <w:r>
        <w:t xml:space="preserve">Testing the ASDM-300F yielded mostly successful results. The output ripple is imperceptible by most oscilloscopes (&lt;20mV </w:t>
      </w:r>
      <w:proofErr w:type="spellStart"/>
      <w:r>
        <w:t>pk-pk</w:t>
      </w:r>
      <w:proofErr w:type="spellEnd"/>
      <w:r>
        <w:t xml:space="preserve">).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w:t>
      </w:r>
      <w:r>
        <w:lastRenderedPageBreak/>
        <w:t xml:space="preserve">the slew-rate necessary to quickly transition from voltage-independent to voltage-dependent states. For these tests as described later in </w:t>
      </w:r>
      <w:r>
        <w:fldChar w:fldCharType="begin"/>
      </w:r>
      <w:r>
        <w:instrText xml:space="preserve"> REF _Ref465310230 \h </w:instrText>
      </w:r>
      <w:r>
        <w:fldChar w:fldCharType="separate"/>
      </w:r>
      <w:r w:rsidR="00FB78D0">
        <w:tab/>
      </w:r>
      <w:proofErr w:type="gramStart"/>
      <w:r w:rsidR="00FB78D0">
        <w:t>The</w:t>
      </w:r>
      <w:proofErr w:type="gramEnd"/>
      <w:r w:rsidR="00FB78D0">
        <w:t xml:space="preserve"> module was programmed using proprietary software from FTDI in order to set the FIFO mode and commission a vendor identifier and a device identifier. Raw bandwidth testing of the device using standard Microsoft Windows virtual </w:t>
      </w:r>
      <w:proofErr w:type="spellStart"/>
      <w:r w:rsidR="00FB78D0">
        <w:t>comm</w:t>
      </w:r>
      <w:proofErr w:type="spellEnd"/>
      <w:r w:rsidR="00FB78D0">
        <w:t xml:space="preserve">-port (VCP) drivers yielded approximately 112Mbps. In order to achieve the higher 480Mbps speeds, it would be necessary to write custom drivers that do not result in a virtual </w:t>
      </w:r>
      <w:proofErr w:type="spellStart"/>
      <w:r w:rsidR="00FB78D0">
        <w:t>comm</w:t>
      </w:r>
      <w:proofErr w:type="spellEnd"/>
      <w:r w:rsidR="00FB78D0">
        <w:t>-port and would thus be incompatible with existing software. Regardless, 112Mbps is capable of transmitting (as per the previous example) 8MB in approximately 500ms which is acceptable per the system requirements.</w:t>
      </w:r>
    </w:p>
    <w:p w:rsidR="00FB78D0" w:rsidRDefault="00FB78D0" w:rsidP="00122223">
      <w:pPr>
        <w:keepNext/>
        <w:jc w:val="center"/>
      </w:pPr>
      <w:r>
        <w:rPr>
          <w:noProof/>
        </w:rPr>
        <w:drawing>
          <wp:inline distT="0" distB="0" distL="0" distR="0" wp14:anchorId="3A5A107B" wp14:editId="2C370472">
            <wp:extent cx="3268639" cy="2453313"/>
            <wp:effectExtent l="0" t="0" r="825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55B24103" wp14:editId="3274E163">
            <wp:extent cx="2845435" cy="1125855"/>
            <wp:effectExtent l="0" t="0" r="0" b="0"/>
            <wp:docPr id="101" name="Picture 101"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FB78D0" w:rsidRDefault="00FB78D0" w:rsidP="00122223">
      <w:pPr>
        <w:pStyle w:val="Caption"/>
        <w:jc w:val="center"/>
      </w:pPr>
      <w:r>
        <w:t xml:space="preserve">Figure </w:t>
      </w:r>
      <w:r>
        <w:rPr>
          <w:noProof/>
        </w:rPr>
        <w:t>48</w:t>
      </w:r>
      <w:r>
        <w:t>: UM232H Location on the DEB429A</w:t>
      </w:r>
    </w:p>
    <w:p w:rsidR="00FB78D0" w:rsidRDefault="00FB78D0" w:rsidP="00122223">
      <w:r>
        <w:tab/>
        <w:t xml:space="preserve">All of the peripheral devices that were tested on the PEGMA board are also included on the DEB429A. Refer to </w:t>
      </w:r>
      <w:r w:rsidRPr="009A4196">
        <w:t>Chapter 3: Intra-Operation Dynamic Voltage Scaling</w:t>
      </w:r>
      <w:r>
        <w:t xml:space="preserve"> for further details of each device. These include:</w:t>
      </w:r>
    </w:p>
    <w:p w:rsidR="00FB78D0" w:rsidRDefault="00FB78D0" w:rsidP="00122223">
      <w:pPr>
        <w:pStyle w:val="ListParagraph"/>
        <w:numPr>
          <w:ilvl w:val="0"/>
          <w:numId w:val="12"/>
        </w:numPr>
      </w:pPr>
      <w:r>
        <w:t>Microchip MCP25AA512 512K EEPROM</w:t>
      </w:r>
    </w:p>
    <w:p w:rsidR="00FB78D0" w:rsidRDefault="00FB78D0" w:rsidP="00122223">
      <w:pPr>
        <w:pStyle w:val="ListParagraph"/>
        <w:numPr>
          <w:ilvl w:val="0"/>
          <w:numId w:val="12"/>
        </w:numPr>
      </w:pPr>
      <w:proofErr w:type="spellStart"/>
      <w:r>
        <w:t>Numonyx</w:t>
      </w:r>
      <w:proofErr w:type="spellEnd"/>
      <w:r>
        <w:t xml:space="preserve"> M25PX NOR Serial Flash</w:t>
      </w:r>
    </w:p>
    <w:p w:rsidR="00FB78D0" w:rsidRDefault="00FB78D0" w:rsidP="00122223">
      <w:pPr>
        <w:pStyle w:val="ListParagraph"/>
        <w:numPr>
          <w:ilvl w:val="0"/>
          <w:numId w:val="12"/>
        </w:numPr>
      </w:pPr>
      <w:r>
        <w:lastRenderedPageBreak/>
        <w:t>Lexar microSD Card</w:t>
      </w:r>
    </w:p>
    <w:p w:rsidR="00FB78D0" w:rsidRDefault="00FB78D0" w:rsidP="00122223">
      <w:pPr>
        <w:pStyle w:val="ListParagraph"/>
        <w:numPr>
          <w:ilvl w:val="0"/>
          <w:numId w:val="12"/>
        </w:numPr>
      </w:pPr>
      <w:proofErr w:type="spellStart"/>
      <w:r>
        <w:t>Sandisk</w:t>
      </w:r>
      <w:proofErr w:type="spellEnd"/>
      <w:r>
        <w:t xml:space="preserve"> microSD Card</w:t>
      </w:r>
    </w:p>
    <w:p w:rsidR="00FB78D0" w:rsidRDefault="00FB78D0" w:rsidP="00122223">
      <w:pPr>
        <w:pStyle w:val="ListParagraph"/>
        <w:numPr>
          <w:ilvl w:val="0"/>
          <w:numId w:val="12"/>
        </w:numPr>
      </w:pPr>
      <w:proofErr w:type="spellStart"/>
      <w:r>
        <w:t>Swissbit</w:t>
      </w:r>
      <w:proofErr w:type="spellEnd"/>
      <w:r>
        <w:t xml:space="preserve"> microSD Card</w:t>
      </w:r>
    </w:p>
    <w:p w:rsidR="00FB78D0" w:rsidRPr="003220EF" w:rsidRDefault="00FB78D0" w:rsidP="00122223">
      <w:pPr>
        <w:pStyle w:val="ListParagraph"/>
        <w:numPr>
          <w:ilvl w:val="0"/>
          <w:numId w:val="12"/>
        </w:numPr>
      </w:pPr>
      <w:r>
        <w:t>Honeywell HIH-6131 Temperature / Humidity Sensor</w:t>
      </w:r>
    </w:p>
    <w:p w:rsidR="00FB78D0" w:rsidRDefault="00FB78D0" w:rsidP="00122223">
      <w:r>
        <w:tab/>
        <w:t>The DEB429A adds the following additional peripheral devices:</w:t>
      </w:r>
    </w:p>
    <w:p w:rsidR="00FB78D0" w:rsidRDefault="00FB78D0" w:rsidP="00122223">
      <w:pPr>
        <w:pStyle w:val="ListParagraph"/>
        <w:numPr>
          <w:ilvl w:val="0"/>
          <w:numId w:val="13"/>
        </w:numPr>
      </w:pPr>
      <w:r>
        <w:t>Microchip SST26VF NAND Serial Flash</w:t>
      </w:r>
    </w:p>
    <w:p w:rsidR="00FB78D0" w:rsidRDefault="00FB78D0" w:rsidP="00122223">
      <w:pPr>
        <w:pStyle w:val="ListParagraph"/>
        <w:numPr>
          <w:ilvl w:val="0"/>
          <w:numId w:val="13"/>
        </w:numPr>
      </w:pPr>
      <w:r>
        <w:t>SiLabs Si1143 Optical Proximity Sensor</w:t>
      </w:r>
    </w:p>
    <w:p w:rsidR="00FB78D0" w:rsidRDefault="00FB78D0" w:rsidP="00122223">
      <w:pPr>
        <w:pStyle w:val="ListParagraph"/>
        <w:numPr>
          <w:ilvl w:val="0"/>
          <w:numId w:val="13"/>
        </w:numPr>
      </w:pPr>
      <w:proofErr w:type="spellStart"/>
      <w:r>
        <w:t>Adafruit</w:t>
      </w:r>
      <w:proofErr w:type="spellEnd"/>
      <w:r>
        <w:t xml:space="preserve"> ESP12 </w:t>
      </w:r>
      <w:proofErr w:type="spellStart"/>
      <w:r>
        <w:t>WiFi</w:t>
      </w:r>
      <w:proofErr w:type="spellEnd"/>
      <w:r>
        <w:t xml:space="preserve"> module</w:t>
      </w:r>
    </w:p>
    <w:p w:rsidR="00FB78D0" w:rsidRDefault="00FB78D0" w:rsidP="00122223">
      <w:pPr>
        <w:pStyle w:val="ListParagraph"/>
        <w:numPr>
          <w:ilvl w:val="0"/>
          <w:numId w:val="13"/>
        </w:numPr>
      </w:pPr>
      <w:r>
        <w:t>STMicroelectronics SBT263C1A Bluetooth module</w:t>
      </w:r>
    </w:p>
    <w:p w:rsidR="00FB78D0" w:rsidRDefault="00FB78D0" w:rsidP="00122223">
      <w:pPr>
        <w:pStyle w:val="ListParagraph"/>
        <w:numPr>
          <w:ilvl w:val="0"/>
          <w:numId w:val="13"/>
        </w:numPr>
      </w:pPr>
      <w:r>
        <w:t>PLR-5010D (3x)</w:t>
      </w:r>
    </w:p>
    <w:p w:rsidR="00FB78D0" w:rsidRDefault="00FB78D0" w:rsidP="00122223">
      <w:pPr>
        <w:pStyle w:val="Heading4"/>
      </w:pPr>
      <w:r>
        <w:t>Microchip SST26VF Serial Flash</w:t>
      </w:r>
    </w:p>
    <w:p w:rsidR="00FB78D0" w:rsidRDefault="00FB78D0" w:rsidP="00122223">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FB78D0" w:rsidRDefault="00FB78D0" w:rsidP="00122223">
      <w:pPr>
        <w:keepNext/>
        <w:jc w:val="center"/>
      </w:pPr>
      <w:r>
        <w:rPr>
          <w:noProof/>
        </w:rPr>
        <w:drawing>
          <wp:inline distT="0" distB="0" distL="0" distR="0" wp14:anchorId="48F76FE0" wp14:editId="578BC734">
            <wp:extent cx="3398293" cy="277382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4453" cy="2778848"/>
                    </a:xfrm>
                    <a:prstGeom prst="rect">
                      <a:avLst/>
                    </a:prstGeom>
                  </pic:spPr>
                </pic:pic>
              </a:graphicData>
            </a:graphic>
          </wp:inline>
        </w:drawing>
      </w:r>
    </w:p>
    <w:p w:rsidR="00FB78D0" w:rsidRDefault="00FB78D0" w:rsidP="00122223">
      <w:pPr>
        <w:pStyle w:val="Caption"/>
        <w:jc w:val="center"/>
      </w:pPr>
      <w:r>
        <w:t xml:space="preserve">Figure </w:t>
      </w:r>
      <w:r>
        <w:rPr>
          <w:noProof/>
        </w:rPr>
        <w:t>49</w:t>
      </w:r>
      <w:r>
        <w:t>: SST25VF064B Control Block Diagram</w:t>
      </w:r>
      <w:r w:rsidRPr="00FC40E7">
        <w:t xml:space="preserve"> </w:t>
      </w:r>
      <w:sdt>
        <w:sdtPr>
          <w:id w:val="-708103787"/>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FB78D0" w:rsidRDefault="00FB78D0" w:rsidP="00122223">
      <w:r>
        <w:lastRenderedPageBreak/>
        <w:tab/>
        <w:t>The SST26VF064B</w:t>
      </w:r>
      <w:sdt>
        <w:sdtPr>
          <w:id w:val="2081097045"/>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FB78D0" w:rsidRDefault="00FB78D0" w:rsidP="00122223">
      <w:pPr>
        <w:pStyle w:val="Heading4"/>
      </w:pPr>
      <w:r>
        <w:t>Silicon Labs Si1143 Optical Proximity Sensor</w:t>
      </w:r>
    </w:p>
    <w:p w:rsidR="00FB78D0" w:rsidRDefault="00FB78D0" w:rsidP="00122223">
      <w:pPr>
        <w:pStyle w:val="Heading4"/>
      </w:pPr>
      <w:proofErr w:type="spellStart"/>
      <w:r>
        <w:t>Adafruit</w:t>
      </w:r>
      <w:proofErr w:type="spellEnd"/>
      <w:r>
        <w:t xml:space="preserve"> ESP12 </w:t>
      </w:r>
      <w:proofErr w:type="spellStart"/>
      <w:r>
        <w:t>WiFi</w:t>
      </w:r>
      <w:proofErr w:type="spellEnd"/>
      <w:r>
        <w:t xml:space="preserve"> Module</w:t>
      </w:r>
    </w:p>
    <w:p w:rsidR="00FB78D0" w:rsidRDefault="00FB78D0" w:rsidP="00122223">
      <w:pPr>
        <w:pStyle w:val="Heading4"/>
      </w:pPr>
      <w:r>
        <w:t>STMicroelectronics SBT263C1A Bluetooth Module</w:t>
      </w:r>
    </w:p>
    <w:p w:rsidR="00FB78D0" w:rsidRPr="00FC40E7" w:rsidRDefault="00FB78D0" w:rsidP="00122223">
      <w:pPr>
        <w:pStyle w:val="Heading4"/>
      </w:pPr>
      <w:r>
        <w:t>PLR-5010D Programmable Load Regulator</w:t>
      </w:r>
    </w:p>
    <w:p w:rsidR="00FB78D0" w:rsidRDefault="00FB78D0" w:rsidP="00122223">
      <w:r>
        <w:tab/>
      </w:r>
    </w:p>
    <w:p w:rsidR="00FB78D0" w:rsidRPr="00D41BBD" w:rsidRDefault="00FB78D0" w:rsidP="00122223">
      <w:pPr>
        <w:rPr>
          <w:rFonts w:eastAsiaTheme="majorEastAsia"/>
        </w:rPr>
      </w:pPr>
      <w:r>
        <w:br w:type="page"/>
      </w:r>
    </w:p>
    <w:p w:rsidR="00122223" w:rsidRDefault="00FB78D0" w:rsidP="00122223">
      <w:pPr>
        <w:ind w:firstLine="720"/>
      </w:pPr>
      <w:r w:rsidRPr="009A4196">
        <w:lastRenderedPageBreak/>
        <w:t>Chapter 5: Activity Completion Recognition (ACR)</w:t>
      </w:r>
      <w:r w:rsidR="00122223">
        <w:fldChar w:fldCharType="end"/>
      </w:r>
      <w:r w:rsidR="00122223">
        <w:t>, the MIC94325 was removed and the output of the SMPS was used instead.</w:t>
      </w:r>
    </w:p>
    <w:p w:rsidR="00122223" w:rsidRDefault="00122223" w:rsidP="00122223">
      <w:pPr>
        <w:pStyle w:val="Heading2"/>
      </w:pPr>
      <w:bookmarkStart w:id="90" w:name="_Toc465297466"/>
      <w:bookmarkStart w:id="91" w:name="_Toc465297450"/>
      <w:bookmarkStart w:id="92" w:name="_Toc465469054"/>
      <w:r>
        <w:t>Peripheral Power Switch</w:t>
      </w:r>
      <w:bookmarkEnd w:id="90"/>
      <w:r>
        <w:t xml:space="preserve"> (PPS-330D)</w:t>
      </w:r>
      <w:bookmarkEnd w:id="92"/>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 xml:space="preserve">The schematic for the PPS-330D is provided in </w:t>
      </w:r>
      <w:r>
        <w:fldChar w:fldCharType="begin"/>
      </w:r>
      <w:r>
        <w:instrText xml:space="preserve"> REF _Ref465310940 \h </w:instrText>
      </w:r>
      <w:r>
        <w:fldChar w:fldCharType="separate"/>
      </w:r>
      <w:r w:rsidR="00FB78D0" w:rsidRPr="009A4196">
        <w:t>Appendix C: PPS-330D Schematic</w:t>
      </w:r>
      <w:r>
        <w:fldChar w:fldCharType="end"/>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w:t>
      </w:r>
      <w:proofErr w:type="spellStart"/>
      <w:r>
        <w:t>Vout</w:t>
      </w:r>
      <w:proofErr w:type="spellEnd"/>
      <w:r>
        <w:t xml:space="preserve">. Likewise, when selecting 0/1 or 1/0, either Y1 or Y2 fall low, thus activating U3 or U4 while U2N remains active due to Y3 remaining high. Therefore, the selected voltage domain is routed to </w:t>
      </w:r>
      <w:proofErr w:type="spellStart"/>
      <w:r>
        <w:t>Vout</w:t>
      </w:r>
      <w:proofErr w:type="spellEnd"/>
      <w:r>
        <w:t>.</w:t>
      </w:r>
    </w:p>
    <w:p w:rsidR="00122223" w:rsidRPr="003E77F9" w:rsidRDefault="00122223" w:rsidP="00122223">
      <w:r>
        <w:lastRenderedPageBreak/>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68BFAEFD" wp14:editId="1CA8FF12">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31</w:t>
      </w:r>
      <w:r>
        <w:rPr>
          <w:noProof/>
        </w:rPr>
        <w:fldChar w:fldCharType="end"/>
      </w:r>
      <w:r>
        <w:t>: PPS-330D</w:t>
      </w:r>
    </w:p>
    <w:p w:rsidR="00122223" w:rsidRDefault="00122223" w:rsidP="00122223">
      <w:r>
        <w:tab/>
        <w:t xml:space="preserve">Tests on the PPS-330D yielded favorable results. The voltage domains are quickly routed to </w:t>
      </w:r>
      <w:proofErr w:type="spellStart"/>
      <w:r>
        <w:t>Vout</w:t>
      </w:r>
      <w:proofErr w:type="spellEnd"/>
      <w:r>
        <w:t xml:space="preserve">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122223">
      <w:pPr>
        <w:pStyle w:val="Heading2"/>
      </w:pPr>
      <w:bookmarkStart w:id="93" w:name="_Toc465297467"/>
      <w:bookmarkStart w:id="94" w:name="_Toc465469055"/>
      <w:r>
        <w:lastRenderedPageBreak/>
        <w:t>Programmable Load Regulator</w:t>
      </w:r>
      <w:bookmarkEnd w:id="93"/>
      <w:r>
        <w:t xml:space="preserve"> (PLR-5010D)</w:t>
      </w:r>
      <w:bookmarkEnd w:id="94"/>
    </w:p>
    <w:p w:rsidR="00122223" w:rsidRDefault="00122223" w:rsidP="00122223">
      <w:r>
        <w:tab/>
        <w:t xml:space="preserve">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w:t>
      </w:r>
      <w:proofErr w:type="gramStart"/>
      <w:r>
        <w:t>a</w:t>
      </w:r>
      <w:proofErr w:type="gramEnd"/>
      <w:r>
        <w:t xml:space="preserve"> EEPROM write cycle as shown in the MCP65AA512 experiments, or of a temperature/humidity measurement cycle as shown in the HIH613X experiments.</w:t>
      </w:r>
    </w:p>
    <w:p w:rsidR="00122223" w:rsidRDefault="00122223" w:rsidP="00122223">
      <w:r>
        <w:tab/>
        <w:t xml:space="preserve">The device was originally designed to sink up to 1A at 5V by modulating the feedback circuit of a LT3080 LDO. The circuit board was designed to achieve high thermal conductivity and the schematic is provided in </w:t>
      </w:r>
      <w:r>
        <w:fldChar w:fldCharType="begin"/>
      </w:r>
      <w:r>
        <w:instrText xml:space="preserve"> REF _Ref460188307 \h </w:instrText>
      </w:r>
      <w:r>
        <w:fldChar w:fldCharType="separate"/>
      </w:r>
      <w:r w:rsidR="00FB78D0" w:rsidRPr="009A4196">
        <w:t>APPENDIX D: PLR-5010D (Rev0) Schematic</w:t>
      </w:r>
      <w:r>
        <w:fldChar w:fldCharType="end"/>
      </w:r>
      <w:r>
        <w:t xml:space="preserve">.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 </w:t>
      </w:r>
      <w:r>
        <w:fldChar w:fldCharType="begin"/>
      </w:r>
      <w:r>
        <w:instrText xml:space="preserve"> REF _Ref465318097 \h </w:instrText>
      </w:r>
      <w:r>
        <w:fldChar w:fldCharType="separate"/>
      </w:r>
      <w:r w:rsidR="00FB78D0">
        <w:t xml:space="preserve">Figure </w:t>
      </w:r>
      <w:r w:rsidR="00FB78D0">
        <w:rPr>
          <w:noProof/>
        </w:rPr>
        <w:t>33</w:t>
      </w:r>
      <w:r w:rsidR="00FB78D0">
        <w:t>: PLR-5010D</w:t>
      </w:r>
      <w:r>
        <w:fldChar w:fldCharType="end"/>
      </w:r>
      <w:r>
        <w:t>. This test fixture confirmed the theoretical operation of the device.</w:t>
      </w:r>
    </w:p>
    <w:p w:rsidR="00122223" w:rsidRDefault="00122223" w:rsidP="00122223">
      <w:pPr>
        <w:keepNext/>
        <w:jc w:val="center"/>
      </w:pPr>
      <w:r>
        <w:rPr>
          <w:noProof/>
        </w:rPr>
        <w:drawing>
          <wp:inline distT="0" distB="0" distL="0" distR="0" wp14:anchorId="1A4E233E" wp14:editId="42AAC2DC">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32</w:t>
      </w:r>
      <w:r>
        <w:fldChar w:fldCharType="end"/>
      </w:r>
      <w:r>
        <w:t>: PLR-5010D Rev0 Assembly as Designed</w:t>
      </w:r>
    </w:p>
    <w:p w:rsidR="00122223" w:rsidRDefault="00122223" w:rsidP="00122223">
      <w:pPr>
        <w:keepNext/>
        <w:jc w:val="center"/>
      </w:pPr>
      <w:r>
        <w:rPr>
          <w:noProof/>
        </w:rPr>
        <w:lastRenderedPageBreak/>
        <w:drawing>
          <wp:inline distT="0" distB="0" distL="0" distR="0" wp14:anchorId="2C025AC0" wp14:editId="71602FA5">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122223">
      <w:pPr>
        <w:pStyle w:val="Caption"/>
        <w:jc w:val="center"/>
      </w:pPr>
      <w:bookmarkStart w:id="95" w:name="_Ref465318097"/>
      <w:r>
        <w:t xml:space="preserve">Figure </w:t>
      </w:r>
      <w:r>
        <w:fldChar w:fldCharType="begin"/>
      </w:r>
      <w:r>
        <w:instrText xml:space="preserve"> SEQ Figure \* ARABIC </w:instrText>
      </w:r>
      <w:r>
        <w:fldChar w:fldCharType="separate"/>
      </w:r>
      <w:r w:rsidR="00FB78D0">
        <w:rPr>
          <w:noProof/>
        </w:rPr>
        <w:t>33</w:t>
      </w:r>
      <w:r>
        <w:rPr>
          <w:noProof/>
        </w:rPr>
        <w:fldChar w:fldCharType="end"/>
      </w:r>
      <w:r>
        <w:t>: PLR-5010D</w:t>
      </w:r>
      <w:bookmarkEnd w:id="95"/>
      <w:r>
        <w:t xml:space="preserve"> Rev0 Assembly with Rev1 Test Modifications</w:t>
      </w:r>
    </w:p>
    <w:p w:rsidR="00122223" w:rsidRDefault="00122223" w:rsidP="00122223">
      <w:r>
        <w:tab/>
        <w:t xml:space="preserve">Ultimately, the device is realized in Rev1 by using a high-accuracy, dual-channel, 16-bit DAC. The outputs of the DAC are each attached to the base of one FZT849 bipolar junction transistor. The schematic of the PLR-5010D Rev1 is provided in </w:t>
      </w:r>
      <w:r>
        <w:fldChar w:fldCharType="begin"/>
      </w:r>
      <w:r>
        <w:instrText xml:space="preserve"> REF _Ref465318405 \h </w:instrText>
      </w:r>
      <w:r>
        <w:fldChar w:fldCharType="separate"/>
      </w:r>
      <w:r w:rsidR="00FB78D0" w:rsidRPr="009A4196">
        <w:t>APPENDIX E: PLR-5010D (Rev1) Schematic</w:t>
      </w:r>
      <w:r>
        <w:fldChar w:fldCharType="end"/>
      </w:r>
      <w:r>
        <w:t>. The transistors are configured in such a way as to operate in as linear a fashion as possible. Specifically, the 27K bias resistors and the 3.9k</w:t>
      </w:r>
      <w:r>
        <w:rPr>
          <w:rFonts w:cstheme="minorHAnsi"/>
        </w:rPr>
        <w:t>Ω</w:t>
      </w:r>
      <w:r>
        <w:t xml:space="preserve"> base resistors, when combined with the 3.3</w:t>
      </w:r>
      <w:r>
        <w:rPr>
          <w:rFonts w:cstheme="minorHAnsi"/>
        </w:rPr>
        <w:t>Ω</w:t>
      </w:r>
      <w:r>
        <w:t xml:space="preserve"> load resistors from the DEB-429A create a nearly-linear voltage to current output function. </w:t>
      </w:r>
    </w:p>
    <w:p w:rsidR="00122223" w:rsidRDefault="00122223" w:rsidP="00122223">
      <w:pPr>
        <w:ind w:firstLine="720"/>
      </w:pPr>
      <w:r>
        <w:t xml:space="preserve">The driver software uses the linearization curve shown in </w:t>
      </w:r>
      <w:r>
        <w:fldChar w:fldCharType="begin"/>
      </w:r>
      <w:r>
        <w:instrText xml:space="preserve"> REF _Ref465318793 \h </w:instrText>
      </w:r>
      <w:r>
        <w:fldChar w:fldCharType="separate"/>
      </w:r>
      <w:r w:rsidR="00FB78D0">
        <w:t xml:space="preserve">Figure </w:t>
      </w:r>
      <w:r w:rsidR="00FB78D0">
        <w:rPr>
          <w:noProof/>
        </w:rPr>
        <w:t>34</w:t>
      </w:r>
      <w:r w:rsidR="00FB78D0">
        <w:t>: PLR-5010D Current Output Linearization</w:t>
      </w:r>
      <w:r>
        <w:fldChar w:fldCharType="end"/>
      </w:r>
      <w:r>
        <w:t xml:space="preserve"> as a ‘best-guess’ for where to begin when acting upon a request for a change in load current. After applying this estimate, the software adjusts the bias-current by means of a binary search algorithm. The algorithm stops adjustment after the output current is within the margin of error. This method is further expanded upon in </w:t>
      </w:r>
      <w:r>
        <w:fldChar w:fldCharType="begin"/>
      </w:r>
      <w:r>
        <w:instrText xml:space="preserve"> REF _Ref465318760 \h </w:instrText>
      </w:r>
      <w:r>
        <w:fldChar w:fldCharType="separate"/>
      </w:r>
      <w:r w:rsidR="00FB78D0" w:rsidRPr="009A4196">
        <w:t>Chapter 5: Supervised IODVS</w:t>
      </w:r>
      <w:r>
        <w:fldChar w:fldCharType="end"/>
      </w:r>
      <w:r>
        <w:t>.</w:t>
      </w:r>
    </w:p>
    <w:p w:rsidR="00122223" w:rsidRDefault="00122223" w:rsidP="00122223">
      <w:pPr>
        <w:keepNext/>
      </w:pPr>
      <w:r>
        <w:rPr>
          <w:noProof/>
        </w:rPr>
        <w:lastRenderedPageBreak/>
        <w:drawing>
          <wp:inline distT="0" distB="0" distL="0" distR="0" wp14:anchorId="1210BA1D" wp14:editId="26C0B70A">
            <wp:extent cx="5943600" cy="3893820"/>
            <wp:effectExtent l="0" t="0" r="0" b="1143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122223" w:rsidRDefault="00122223" w:rsidP="00122223">
      <w:pPr>
        <w:pStyle w:val="Caption"/>
        <w:jc w:val="center"/>
      </w:pPr>
      <w:bookmarkStart w:id="96" w:name="_Ref460191107"/>
      <w:bookmarkStart w:id="97" w:name="_Ref465318793"/>
      <w:r>
        <w:t xml:space="preserve">Figure </w:t>
      </w:r>
      <w:r>
        <w:fldChar w:fldCharType="begin"/>
      </w:r>
      <w:r>
        <w:instrText xml:space="preserve"> SEQ Figure \* ARABIC </w:instrText>
      </w:r>
      <w:r>
        <w:fldChar w:fldCharType="separate"/>
      </w:r>
      <w:r w:rsidR="00FB78D0">
        <w:rPr>
          <w:noProof/>
        </w:rPr>
        <w:t>34</w:t>
      </w:r>
      <w:r>
        <w:rPr>
          <w:noProof/>
        </w:rPr>
        <w:fldChar w:fldCharType="end"/>
      </w:r>
      <w:bookmarkEnd w:id="96"/>
      <w:r>
        <w:t>: PLR-5010D Current Output Linearization</w:t>
      </w:r>
      <w:bookmarkEnd w:id="97"/>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FB78D0">
        <w:t xml:space="preserve">Figure </w:t>
      </w:r>
      <w:r w:rsidR="00FB78D0">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397CA4" w:rsidRDefault="002D29FB" w:rsidP="00122223">
      <m:oMathPara>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 xml:space="preserve">These equations provide a fairly accurate best-guess for collector currents greater than 5mA and a binary search is employed in order accurately achieve lower load settings. With these equations and modifications in mind, Rev1 of the PLR5010D was designed. The new device was </w:t>
      </w:r>
      <w:r>
        <w:lastRenderedPageBreak/>
        <w:t xml:space="preserve">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 </w:t>
      </w:r>
      <w:r>
        <w:fldChar w:fldCharType="begin"/>
      </w:r>
      <w:r>
        <w:instrText xml:space="preserve"> REF _Ref465324305 \h </w:instrText>
      </w:r>
      <w:r>
        <w:fldChar w:fldCharType="separate"/>
      </w:r>
      <w:r w:rsidR="00FB78D0">
        <w:t xml:space="preserve">Figure </w:t>
      </w:r>
      <w:r w:rsidR="00FB78D0">
        <w:rPr>
          <w:noProof/>
        </w:rPr>
        <w:t>35</w:t>
      </w:r>
      <w:r w:rsidR="00FB78D0">
        <w:t>: Three PLR-5010D Units Installed on the DEB-429A</w:t>
      </w:r>
      <w:r>
        <w:fldChar w:fldCharType="end"/>
      </w:r>
      <w:r>
        <w:t>.</w:t>
      </w:r>
    </w:p>
    <w:p w:rsidR="00122223" w:rsidRDefault="00122223" w:rsidP="00122223">
      <w:pPr>
        <w:keepNext/>
        <w:jc w:val="center"/>
      </w:pPr>
      <w:r w:rsidRPr="00EC18B1">
        <w:rPr>
          <w:noProof/>
        </w:rPr>
        <w:drawing>
          <wp:inline distT="0" distB="0" distL="0" distR="0" wp14:anchorId="4A3ABF91" wp14:editId="4AD3FBB6">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122223">
      <w:pPr>
        <w:pStyle w:val="Caption"/>
        <w:jc w:val="center"/>
      </w:pPr>
      <w:bookmarkStart w:id="98" w:name="_Ref465324305"/>
      <w:r>
        <w:t xml:space="preserve">Figure </w:t>
      </w:r>
      <w:r>
        <w:fldChar w:fldCharType="begin"/>
      </w:r>
      <w:r>
        <w:instrText xml:space="preserve"> SEQ Figure \* ARABIC </w:instrText>
      </w:r>
      <w:r>
        <w:fldChar w:fldCharType="separate"/>
      </w:r>
      <w:r w:rsidR="00FB78D0">
        <w:rPr>
          <w:noProof/>
        </w:rPr>
        <w:t>35</w:t>
      </w:r>
      <w:r>
        <w:fldChar w:fldCharType="end"/>
      </w:r>
      <w:r>
        <w:t>: Three PLR-5010D Units Installed on the DEB-429A</w:t>
      </w:r>
      <w:bookmarkEnd w:id="98"/>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drawing>
          <wp:inline distT="0" distB="0" distL="0" distR="0" wp14:anchorId="416C4D62" wp14:editId="72E18164">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36</w:t>
      </w:r>
      <w:r>
        <w:fldChar w:fldCharType="end"/>
      </w:r>
      <w:r>
        <w:t>: Current Output Sweep of the PLR-5010D as Measured by ASDM-300F</w:t>
      </w:r>
      <w:bookmarkEnd w:id="91"/>
    </w:p>
    <w:p w:rsidR="00122223" w:rsidRDefault="00122223" w:rsidP="00122223">
      <w:pPr>
        <w:pStyle w:val="Heading2"/>
      </w:pPr>
      <w:bookmarkStart w:id="99" w:name="_Toc465469056"/>
      <w:r>
        <w:lastRenderedPageBreak/>
        <w:t>Discovery Expansion Board (DEB429A)</w:t>
      </w:r>
      <w:bookmarkEnd w:id="99"/>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t>Before deciding on the ST-DISCO board to host further IODVS research, it was prudent to test its capabilities. It was expected that the device should be capable of simultaneously sampling 3x ADCs as well as 1x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lastRenderedPageBreak/>
        <w:drawing>
          <wp:inline distT="0" distB="0" distL="0" distR="0" wp14:anchorId="502DBC88" wp14:editId="05A69A22">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37</w:t>
      </w:r>
      <w:r>
        <w:rPr>
          <w:noProof/>
        </w:rPr>
        <w:fldChar w:fldCharType="end"/>
      </w:r>
      <w:r>
        <w:t>: STM32F429 Discovery Front</w:t>
      </w:r>
    </w:p>
    <w:p w:rsidR="00122223" w:rsidRDefault="00122223" w:rsidP="00122223">
      <w:pPr>
        <w:keepNext/>
        <w:jc w:val="center"/>
      </w:pPr>
      <w:r>
        <w:rPr>
          <w:noProof/>
        </w:rPr>
        <w:drawing>
          <wp:inline distT="0" distB="0" distL="0" distR="0" wp14:anchorId="6373ACF7" wp14:editId="67BF7CC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38</w:t>
      </w:r>
      <w:r>
        <w:rPr>
          <w:noProof/>
        </w:rPr>
        <w:fldChar w:fldCharType="end"/>
      </w:r>
      <w:r>
        <w:t>: STM32F429 Discovery Back with Peripheral Modules on Breadboard</w:t>
      </w:r>
    </w:p>
    <w:p w:rsidR="00122223" w:rsidRPr="004716AB" w:rsidRDefault="00122223" w:rsidP="00122223">
      <w:r>
        <w:tab/>
        <w:t xml:space="preserve">Following successful feasibility test results, development began on the DEB429A. The final schematic with post-development annotations for use in Rev1 (future board named the DEB429B) is included in </w:t>
      </w:r>
      <w:r>
        <w:fldChar w:fldCharType="begin"/>
      </w:r>
      <w:r>
        <w:instrText xml:space="preserve"> REF _Ref465360150 \h </w:instrText>
      </w:r>
      <w:r>
        <w:fldChar w:fldCharType="separate"/>
      </w:r>
      <w:r w:rsidR="00FB78D0" w:rsidRPr="009A4196">
        <w:t>APPENDIX F: DEB429A Schematic</w:t>
      </w:r>
      <w:r>
        <w:fldChar w:fldCharType="end"/>
      </w:r>
      <w:r>
        <w:t>. The DEB429A is responsible for integrating all of the previously discussed modules and external peripherals in order to achieve the goals outlined at the beginning of the chapter.</w:t>
      </w:r>
    </w:p>
    <w:p w:rsidR="00122223" w:rsidRDefault="00122223" w:rsidP="00122223">
      <w:pPr>
        <w:pStyle w:val="Heading3"/>
      </w:pPr>
      <w:bookmarkStart w:id="100" w:name="_Toc465469057"/>
      <w:r>
        <w:t>System Architecture</w:t>
      </w:r>
      <w:bookmarkEnd w:id="100"/>
    </w:p>
    <w:p w:rsidR="00122223" w:rsidRDefault="00122223" w:rsidP="00122223">
      <w:r>
        <w:tab/>
        <w:t xml:space="preserve">The STMicroelectronics DISCO board is outfitted with a variety of sensors and onboard peripherals. In order to design a host board such as the DEB429A, it was necessary to work </w:t>
      </w:r>
      <w:r>
        <w:lastRenderedPageBreak/>
        <w:t>around or in conjunction with existing circuitry. The DISCO board schematic</w:t>
      </w:r>
      <w:sdt>
        <w:sdtPr>
          <w:id w:val="1051654488"/>
          <w:citation/>
        </w:sdt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122223" w:rsidRDefault="00122223" w:rsidP="00122223">
      <w:pPr>
        <w:keepNext/>
        <w:jc w:val="center"/>
      </w:pPr>
      <w:r>
        <w:rPr>
          <w:noProof/>
        </w:rPr>
        <w:drawing>
          <wp:inline distT="0" distB="0" distL="0" distR="0" wp14:anchorId="38230AEE" wp14:editId="3367131F">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222875"/>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39</w:t>
      </w:r>
      <w:r>
        <w:fldChar w:fldCharType="end"/>
      </w:r>
      <w:r>
        <w:t>: Finalized Pinout of the STM32F429 on the STMicroelectronics DISCO Board</w:t>
      </w:r>
    </w:p>
    <w:p w:rsidR="00122223" w:rsidRPr="004A60CE" w:rsidRDefault="00122223" w:rsidP="00122223">
      <w:r>
        <w:tab/>
        <w:t>Note that because pin PA4 is used for VSYNC on the ILI9341 LCD controller, that it cannot be used as a DAC output. Therefore, a combination of GPIO outputs on VADJ1_0 and VADJ1_1 on pins PB4 and PB7 respectively, allow for selection of 4 discrete voltage levels as described in the next section.</w:t>
      </w:r>
    </w:p>
    <w:p w:rsidR="00122223" w:rsidRDefault="00122223" w:rsidP="00122223">
      <w:pPr>
        <w:pStyle w:val="Heading3"/>
      </w:pPr>
      <w:bookmarkStart w:id="101" w:name="_Toc465469058"/>
      <w:r>
        <w:lastRenderedPageBreak/>
        <w:t>Analog Design</w:t>
      </w:r>
      <w:bookmarkEnd w:id="101"/>
    </w:p>
    <w:p w:rsidR="00122223" w:rsidRDefault="00122223" w:rsidP="00122223">
      <w:r>
        <w:tab/>
        <w:t>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14554AC1" wp14:editId="27219453">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7876" cy="1318072"/>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40</w:t>
      </w:r>
      <w:r>
        <w:fldChar w:fldCharType="end"/>
      </w:r>
      <w:r>
        <w:t>: USB 5V to 3.3V Translation</w:t>
      </w:r>
      <w:r>
        <w:rPr>
          <w:noProof/>
        </w:rPr>
        <w:t xml:space="preserve"> on the DISCO Board</w:t>
      </w:r>
      <w:sdt>
        <w:sdtPr>
          <w:rPr>
            <w:noProof/>
          </w:rPr>
          <w:id w:val="1300962909"/>
          <w:citation/>
        </w:sdt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FB78D0">
        <w:t xml:space="preserve">Figure </w:t>
      </w:r>
      <w:r w:rsidR="00FB78D0">
        <w:rPr>
          <w:noProof/>
        </w:rPr>
        <w:t>41</w:t>
      </w:r>
      <w:r w:rsidR="00FB78D0">
        <w:t>: DISCO 3V3 Voltage and Current Sense Circuit</w:t>
      </w:r>
      <w:r>
        <w:fldChar w:fldCharType="end"/>
      </w:r>
      <w:r>
        <w:t>.</w:t>
      </w:r>
    </w:p>
    <w:p w:rsidR="00122223" w:rsidRDefault="00122223" w:rsidP="00122223">
      <w:pPr>
        <w:keepNext/>
        <w:jc w:val="center"/>
      </w:pPr>
      <w:r>
        <w:rPr>
          <w:noProof/>
        </w:rPr>
        <w:lastRenderedPageBreak/>
        <w:drawing>
          <wp:inline distT="0" distB="0" distL="0" distR="0" wp14:anchorId="4E43EF32" wp14:editId="1F3C301A">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122223">
      <w:pPr>
        <w:pStyle w:val="Caption"/>
        <w:jc w:val="center"/>
      </w:pPr>
      <w:bookmarkStart w:id="102" w:name="_Ref465369241"/>
      <w:r>
        <w:t xml:space="preserve">Figure </w:t>
      </w:r>
      <w:r>
        <w:fldChar w:fldCharType="begin"/>
      </w:r>
      <w:r>
        <w:instrText xml:space="preserve"> SEQ Figure \* ARABIC </w:instrText>
      </w:r>
      <w:r>
        <w:fldChar w:fldCharType="separate"/>
      </w:r>
      <w:r w:rsidR="00FB78D0">
        <w:rPr>
          <w:noProof/>
        </w:rPr>
        <w:t>41</w:t>
      </w:r>
      <w:r>
        <w:fldChar w:fldCharType="end"/>
      </w:r>
      <w:r>
        <w:t>: DISCO 3V3 Voltage and Current Sense Circuit</w:t>
      </w:r>
      <w:bookmarkEnd w:id="102"/>
    </w:p>
    <w:p w:rsidR="00122223" w:rsidRDefault="00122223" w:rsidP="00122223">
      <w:r>
        <w:tab/>
        <w:t xml:space="preserve">Eight analog input signals are also delivered to the STM32F429 for ADC sampling. These analog signals provide the information necessary to determine the efficiency of each ASDM-300F module. Input current, output current, output voltage are provided, but we must know the input voltage a-priori. Fortunately, this is routed directly from the USB bus and is typically a stable 4.5 volts when drawn from a powered USB hub. Figures </w:t>
      </w:r>
      <w:r>
        <w:fldChar w:fldCharType="begin"/>
      </w:r>
      <w:r>
        <w:instrText xml:space="preserve"> REF _Ref465369241 \h </w:instrText>
      </w:r>
      <w:r>
        <w:fldChar w:fldCharType="separate"/>
      </w:r>
      <w:r w:rsidR="00FB78D0">
        <w:t xml:space="preserve">Figure </w:t>
      </w:r>
      <w:r w:rsidR="00FB78D0">
        <w:rPr>
          <w:noProof/>
        </w:rPr>
        <w:t>41</w:t>
      </w:r>
      <w:r w:rsidR="00FB78D0">
        <w:t>: DISCO 3V3 Voltage and Current Sense Circuit</w:t>
      </w:r>
      <w:r>
        <w:fldChar w:fldCharType="end"/>
      </w:r>
      <w:r>
        <w:t xml:space="preserve"> and </w:t>
      </w:r>
      <w:r>
        <w:fldChar w:fldCharType="begin"/>
      </w:r>
      <w:r>
        <w:instrText xml:space="preserve"> REF _Ref465388109 \h </w:instrText>
      </w:r>
      <w:r>
        <w:fldChar w:fldCharType="separate"/>
      </w:r>
      <w:r w:rsidR="00FB78D0">
        <w:t xml:space="preserve">Figure </w:t>
      </w:r>
      <w:r w:rsidR="00FB78D0">
        <w:rPr>
          <w:noProof/>
        </w:rPr>
        <w:t>42</w:t>
      </w:r>
      <w:r w:rsidR="00FB78D0">
        <w:t>: ASDM-300F Implementations on the DEB429A</w:t>
      </w:r>
      <w:r>
        <w:fldChar w:fldCharType="end"/>
      </w:r>
      <w:r>
        <w:t xml:space="preserve"> show from where each signal is derived.</w:t>
      </w:r>
    </w:p>
    <w:p w:rsidR="00122223" w:rsidRDefault="00122223" w:rsidP="00122223">
      <w:pPr>
        <w:keepNext/>
        <w:jc w:val="center"/>
      </w:pPr>
      <w:r>
        <w:rPr>
          <w:noProof/>
        </w:rPr>
        <w:drawing>
          <wp:inline distT="0" distB="0" distL="0" distR="0" wp14:anchorId="630E0E3D" wp14:editId="2D452E3A">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9980" cy="2536279"/>
                    </a:xfrm>
                    <a:prstGeom prst="rect">
                      <a:avLst/>
                    </a:prstGeom>
                  </pic:spPr>
                </pic:pic>
              </a:graphicData>
            </a:graphic>
          </wp:inline>
        </w:drawing>
      </w:r>
    </w:p>
    <w:p w:rsidR="00122223" w:rsidRDefault="00122223" w:rsidP="00122223">
      <w:pPr>
        <w:pStyle w:val="Caption"/>
        <w:jc w:val="center"/>
      </w:pPr>
      <w:bookmarkStart w:id="103" w:name="_Ref465388109"/>
      <w:r>
        <w:t xml:space="preserve">Figure </w:t>
      </w:r>
      <w:r>
        <w:fldChar w:fldCharType="begin"/>
      </w:r>
      <w:r>
        <w:instrText xml:space="preserve"> SEQ Figure \* ARABIC </w:instrText>
      </w:r>
      <w:r>
        <w:fldChar w:fldCharType="separate"/>
      </w:r>
      <w:r w:rsidR="00FB78D0">
        <w:rPr>
          <w:noProof/>
        </w:rPr>
        <w:t>42</w:t>
      </w:r>
      <w:r>
        <w:fldChar w:fldCharType="end"/>
      </w:r>
      <w:r>
        <w:t>: ASDM-300F Implementations on the DEB429A</w:t>
      </w:r>
      <w:bookmarkEnd w:id="103"/>
    </w:p>
    <w:p w:rsidR="00122223" w:rsidRPr="003D2241" w:rsidRDefault="00122223" w:rsidP="00122223">
      <w:r>
        <w:tab/>
        <w:t xml:space="preserve">All of the voltage measurements are done through a voltage divider so that an ADC can properly evaluate high voltages without exceeding </w:t>
      </w:r>
      <w:proofErr w:type="spellStart"/>
      <w:r>
        <w:t>Vref</w:t>
      </w:r>
      <w:proofErr w:type="spellEnd"/>
      <w:r>
        <w:t xml:space="preserve">. The output voltages of the ASDM-300F </w:t>
      </w:r>
      <w:r>
        <w:lastRenderedPageBreak/>
        <w:t>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FB78D0">
        <w:rPr>
          <w:noProof/>
        </w:rPr>
        <w:t>17</w:t>
      </w:r>
      <w:r>
        <w:fldChar w:fldCharType="end"/>
      </w:r>
      <w:r>
        <w:t>: Analog Signals Provided by the DEB429A</w:t>
      </w:r>
    </w:p>
    <w:tbl>
      <w:tblPr>
        <w:tblStyle w:val="TableGrid"/>
        <w:tblW w:w="0" w:type="auto"/>
        <w:jc w:val="center"/>
        <w:tblLook w:val="04A0" w:firstRow="1" w:lastRow="0" w:firstColumn="1" w:lastColumn="0" w:noHBand="0" w:noVBand="1"/>
      </w:tblPr>
      <w:tblGrid>
        <w:gridCol w:w="1417"/>
        <w:gridCol w:w="3903"/>
      </w:tblGrid>
      <w:tr w:rsidR="00122223" w:rsidTr="00122223">
        <w:trPr>
          <w:jc w:val="center"/>
        </w:trPr>
        <w:tc>
          <w:tcPr>
            <w:tcW w:w="1317" w:type="dxa"/>
          </w:tcPr>
          <w:p w:rsidR="00122223" w:rsidRPr="003D2241" w:rsidRDefault="00122223" w:rsidP="00D41BBD">
            <w:r w:rsidRPr="003D2241">
              <w:t>Signal</w:t>
            </w:r>
          </w:p>
        </w:tc>
        <w:tc>
          <w:tcPr>
            <w:tcW w:w="3903" w:type="dxa"/>
          </w:tcPr>
          <w:p w:rsidR="00122223" w:rsidRPr="003D2241" w:rsidRDefault="00122223" w:rsidP="00D41BBD">
            <w:r w:rsidRPr="003D2241">
              <w:t>Description</w:t>
            </w:r>
          </w:p>
        </w:tc>
      </w:tr>
      <w:tr w:rsidR="00122223" w:rsidTr="00122223">
        <w:trPr>
          <w:jc w:val="center"/>
        </w:trPr>
        <w:tc>
          <w:tcPr>
            <w:tcW w:w="1317" w:type="dxa"/>
          </w:tcPr>
          <w:p w:rsidR="00122223" w:rsidRPr="003D2241" w:rsidRDefault="00122223" w:rsidP="00D41BBD">
            <w:r w:rsidRPr="003D2241">
              <w:t>ADC1_PII1</w:t>
            </w:r>
          </w:p>
        </w:tc>
        <w:tc>
          <w:tcPr>
            <w:tcW w:w="3903" w:type="dxa"/>
          </w:tcPr>
          <w:p w:rsidR="00122223" w:rsidRPr="003D2241" w:rsidRDefault="00122223" w:rsidP="00D41BBD">
            <w:r w:rsidRPr="003D2241">
              <w:t>Peripheral Input Current on Domain 1</w:t>
            </w:r>
          </w:p>
        </w:tc>
      </w:tr>
      <w:tr w:rsidR="00122223" w:rsidTr="00122223">
        <w:trPr>
          <w:jc w:val="center"/>
        </w:trPr>
        <w:tc>
          <w:tcPr>
            <w:tcW w:w="1317" w:type="dxa"/>
          </w:tcPr>
          <w:p w:rsidR="00122223" w:rsidRPr="003D2241" w:rsidRDefault="00122223" w:rsidP="00D41BBD">
            <w:r w:rsidRPr="003D2241">
              <w:t>ADC1_PII2</w:t>
            </w:r>
          </w:p>
        </w:tc>
        <w:tc>
          <w:tcPr>
            <w:tcW w:w="3903" w:type="dxa"/>
          </w:tcPr>
          <w:p w:rsidR="00122223" w:rsidRPr="003D2241" w:rsidRDefault="00122223" w:rsidP="00D41BBD">
            <w:r w:rsidRPr="003D2241">
              <w:t>Peripheral Input Current on Domain 2</w:t>
            </w:r>
          </w:p>
        </w:tc>
      </w:tr>
      <w:tr w:rsidR="00122223" w:rsidTr="00122223">
        <w:trPr>
          <w:jc w:val="center"/>
        </w:trPr>
        <w:tc>
          <w:tcPr>
            <w:tcW w:w="1317" w:type="dxa"/>
          </w:tcPr>
          <w:p w:rsidR="00122223" w:rsidRPr="003D2241" w:rsidRDefault="00122223" w:rsidP="00D41BBD">
            <w:r w:rsidRPr="003D2241">
              <w:t>ADC2_PV0</w:t>
            </w:r>
          </w:p>
        </w:tc>
        <w:tc>
          <w:tcPr>
            <w:tcW w:w="3903" w:type="dxa"/>
          </w:tcPr>
          <w:p w:rsidR="00122223" w:rsidRPr="003D2241" w:rsidRDefault="00122223" w:rsidP="00D41BBD">
            <w:r w:rsidRPr="003D2241">
              <w:t>Voltage Domain 0 (divided by two)</w:t>
            </w:r>
          </w:p>
        </w:tc>
      </w:tr>
      <w:tr w:rsidR="00122223" w:rsidTr="00122223">
        <w:trPr>
          <w:jc w:val="center"/>
        </w:trPr>
        <w:tc>
          <w:tcPr>
            <w:tcW w:w="1317" w:type="dxa"/>
          </w:tcPr>
          <w:p w:rsidR="00122223" w:rsidRPr="003D2241" w:rsidRDefault="00122223" w:rsidP="00D41BBD">
            <w:r w:rsidRPr="003D2241">
              <w:t>ADC2_PV1</w:t>
            </w:r>
          </w:p>
        </w:tc>
        <w:tc>
          <w:tcPr>
            <w:tcW w:w="3903" w:type="dxa"/>
          </w:tcPr>
          <w:p w:rsidR="00122223" w:rsidRPr="003D2241" w:rsidRDefault="00122223" w:rsidP="00D41BBD">
            <w:r w:rsidRPr="003D2241">
              <w:t>Voltage Domain 1 (divided by two)</w:t>
            </w:r>
          </w:p>
        </w:tc>
      </w:tr>
      <w:tr w:rsidR="00122223" w:rsidTr="00122223">
        <w:trPr>
          <w:jc w:val="center"/>
        </w:trPr>
        <w:tc>
          <w:tcPr>
            <w:tcW w:w="1317" w:type="dxa"/>
          </w:tcPr>
          <w:p w:rsidR="00122223" w:rsidRPr="003D2241" w:rsidRDefault="00122223" w:rsidP="00D41BBD">
            <w:r w:rsidRPr="003D2241">
              <w:t>ADC2_PV2</w:t>
            </w:r>
          </w:p>
        </w:tc>
        <w:tc>
          <w:tcPr>
            <w:tcW w:w="3903" w:type="dxa"/>
          </w:tcPr>
          <w:p w:rsidR="00122223" w:rsidRPr="003D2241" w:rsidRDefault="00122223" w:rsidP="00D41BBD">
            <w:r w:rsidRPr="003D2241">
              <w:t>Voltage Domain 2 (divided by two)</w:t>
            </w:r>
          </w:p>
        </w:tc>
      </w:tr>
      <w:tr w:rsidR="00122223" w:rsidTr="00122223">
        <w:trPr>
          <w:jc w:val="center"/>
        </w:trPr>
        <w:tc>
          <w:tcPr>
            <w:tcW w:w="1317" w:type="dxa"/>
          </w:tcPr>
          <w:p w:rsidR="00122223" w:rsidRPr="003D2241" w:rsidRDefault="00122223" w:rsidP="00D41BBD">
            <w:r w:rsidRPr="003D2241">
              <w:t>ADC3_PI00</w:t>
            </w:r>
          </w:p>
        </w:tc>
        <w:tc>
          <w:tcPr>
            <w:tcW w:w="3903" w:type="dxa"/>
          </w:tcPr>
          <w:p w:rsidR="00122223" w:rsidRPr="003D2241" w:rsidRDefault="00122223" w:rsidP="00D41BBD">
            <w:r w:rsidRPr="003D2241">
              <w:t>Peripheral Output Current on Domain 0</w:t>
            </w:r>
          </w:p>
        </w:tc>
      </w:tr>
      <w:tr w:rsidR="00122223" w:rsidTr="00122223">
        <w:trPr>
          <w:jc w:val="center"/>
        </w:trPr>
        <w:tc>
          <w:tcPr>
            <w:tcW w:w="1317" w:type="dxa"/>
          </w:tcPr>
          <w:p w:rsidR="00122223" w:rsidRPr="003D2241" w:rsidRDefault="00122223" w:rsidP="00D41BBD">
            <w:r w:rsidRPr="003D2241">
              <w:t>ADC3_PI01</w:t>
            </w:r>
          </w:p>
        </w:tc>
        <w:tc>
          <w:tcPr>
            <w:tcW w:w="3903" w:type="dxa"/>
          </w:tcPr>
          <w:p w:rsidR="00122223" w:rsidRPr="003D2241" w:rsidRDefault="00122223" w:rsidP="00D41BBD">
            <w:r w:rsidRPr="003D2241">
              <w:t>Peripheral Output Current on Domain 1</w:t>
            </w:r>
          </w:p>
        </w:tc>
      </w:tr>
      <w:tr w:rsidR="00122223" w:rsidTr="00122223">
        <w:trPr>
          <w:jc w:val="center"/>
        </w:trPr>
        <w:tc>
          <w:tcPr>
            <w:tcW w:w="1317" w:type="dxa"/>
          </w:tcPr>
          <w:p w:rsidR="00122223" w:rsidRPr="003D2241" w:rsidRDefault="00122223" w:rsidP="00D41BBD">
            <w:r w:rsidRPr="003D2241">
              <w:t>ADC3_PI02</w:t>
            </w:r>
          </w:p>
        </w:tc>
        <w:tc>
          <w:tcPr>
            <w:tcW w:w="3903" w:type="dxa"/>
          </w:tcPr>
          <w:p w:rsidR="00122223" w:rsidRPr="003D2241" w:rsidRDefault="00122223" w:rsidP="00D41BBD">
            <w:r w:rsidRPr="003D2241">
              <w:t>Peripheral Output Current on Domain 2</w:t>
            </w:r>
          </w:p>
        </w:tc>
      </w:tr>
    </w:tbl>
    <w:p w:rsidR="00122223" w:rsidRPr="003D2241" w:rsidRDefault="00122223" w:rsidP="00122223"/>
    <w:p w:rsidR="00122223" w:rsidRDefault="00122223" w:rsidP="00122223">
      <w:r>
        <w:tab/>
        <w:t xml:space="preserve">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 </w:t>
      </w:r>
      <w:r>
        <w:fldChar w:fldCharType="begin"/>
      </w:r>
      <w:r>
        <w:instrText xml:space="preserve"> REF _Ref465389102 \h </w:instrText>
      </w:r>
      <w:r>
        <w:fldChar w:fldCharType="separate"/>
      </w:r>
      <w:r w:rsidR="00FB78D0">
        <w:t xml:space="preserve">Figure </w:t>
      </w:r>
      <w:r w:rsidR="00FB78D0">
        <w:rPr>
          <w:noProof/>
        </w:rPr>
        <w:t>43</w:t>
      </w:r>
      <w:r w:rsidR="00FB78D0">
        <w:t>: ASDM-300F Modulation Circuitry</w:t>
      </w:r>
      <w:r>
        <w:fldChar w:fldCharType="end"/>
      </w:r>
      <w:r>
        <w:t>.</w:t>
      </w:r>
    </w:p>
    <w:p w:rsidR="00122223" w:rsidRDefault="00122223" w:rsidP="00122223">
      <w:pPr>
        <w:keepNext/>
        <w:jc w:val="center"/>
      </w:pPr>
      <w:r>
        <w:rPr>
          <w:noProof/>
        </w:rPr>
        <w:lastRenderedPageBreak/>
        <w:drawing>
          <wp:inline distT="0" distB="0" distL="0" distR="0" wp14:anchorId="520B2868" wp14:editId="111A069C">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71722" cy="2663690"/>
                    </a:xfrm>
                    <a:prstGeom prst="rect">
                      <a:avLst/>
                    </a:prstGeom>
                  </pic:spPr>
                </pic:pic>
              </a:graphicData>
            </a:graphic>
          </wp:inline>
        </w:drawing>
      </w:r>
    </w:p>
    <w:p w:rsidR="00122223" w:rsidRDefault="00122223" w:rsidP="00122223">
      <w:pPr>
        <w:pStyle w:val="Caption"/>
        <w:jc w:val="center"/>
      </w:pPr>
      <w:bookmarkStart w:id="104" w:name="_Ref465389102"/>
      <w:r>
        <w:t xml:space="preserve">Figure </w:t>
      </w:r>
      <w:r>
        <w:fldChar w:fldCharType="begin"/>
      </w:r>
      <w:r>
        <w:instrText xml:space="preserve"> SEQ Figure \* ARABIC </w:instrText>
      </w:r>
      <w:r>
        <w:fldChar w:fldCharType="separate"/>
      </w:r>
      <w:r w:rsidR="00FB78D0">
        <w:rPr>
          <w:noProof/>
        </w:rPr>
        <w:t>43</w:t>
      </w:r>
      <w:r>
        <w:fldChar w:fldCharType="end"/>
      </w:r>
      <w:r>
        <w:t>: ASDM-300F Modulation Circuitry</w:t>
      </w:r>
      <w:bookmarkEnd w:id="104"/>
    </w:p>
    <w:p w:rsidR="00122223" w:rsidRDefault="00122223" w:rsidP="00122223">
      <w:r>
        <w:tab/>
        <w:t xml:space="preserve">The DAC output of the STM32 is simply buffered via a voltage-follower op-amp configuration. This ensures that the ASDM-300F feedback circuitry is driven by a sufficiently low-impedance source. This circuit (DAC_OUT2 </w:t>
      </w:r>
      <w:r>
        <w:sym w:font="Wingdings" w:char="F0E0"/>
      </w:r>
      <w:r>
        <w:t xml:space="preserve"> VADJ2) supplies the 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2E7C4692" wp14:editId="70AC15D8">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1622" cy="1167098"/>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44</w:t>
      </w:r>
      <w:r>
        <w:fldChar w:fldCharType="end"/>
      </w:r>
      <w:r>
        <w:t>: A PPS-330D Controlling Power to a Peripheral Device</w:t>
      </w:r>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w:t>
      </w:r>
      <w:r>
        <w:lastRenderedPageBreak/>
        <w:t xml:space="preserve">the DISCO board has very few unused pins and therefore it was necessary to design an I/O expansion circuit by making use of </w:t>
      </w:r>
      <w:r w:rsidRPr="00A1720D">
        <w:t>SN7</w:t>
      </w:r>
      <w:r>
        <w:t>4HC259</w:t>
      </w:r>
      <w:sdt>
        <w:sdtPr>
          <w:id w:val="-463889525"/>
          <w:citation/>
        </w:sdt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 xml:space="preserve">As shown in </w:t>
      </w:r>
      <w:r>
        <w:fldChar w:fldCharType="begin"/>
      </w:r>
      <w:r>
        <w:instrText xml:space="preserve"> REF _Ref465394693 \h </w:instrText>
      </w:r>
      <w:r>
        <w:fldChar w:fldCharType="separate"/>
      </w:r>
      <w:r w:rsidR="00FB78D0">
        <w:t xml:space="preserve">Figure </w:t>
      </w:r>
      <w:r w:rsidR="00FB78D0">
        <w:rPr>
          <w:noProof/>
        </w:rPr>
        <w:t>45</w:t>
      </w:r>
      <w:r w:rsidR="00FB78D0">
        <w:t>: I/O Expansion Enabling PPS-330D Selection</w:t>
      </w:r>
      <w:r>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drawing>
          <wp:inline distT="0" distB="0" distL="0" distR="0" wp14:anchorId="14CEF243" wp14:editId="6230B24E">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1341" cy="3652954"/>
                    </a:xfrm>
                    <a:prstGeom prst="rect">
                      <a:avLst/>
                    </a:prstGeom>
                  </pic:spPr>
                </pic:pic>
              </a:graphicData>
            </a:graphic>
          </wp:inline>
        </w:drawing>
      </w:r>
    </w:p>
    <w:p w:rsidR="00122223" w:rsidRPr="00C70090" w:rsidRDefault="00122223" w:rsidP="00122223">
      <w:pPr>
        <w:pStyle w:val="Caption"/>
        <w:jc w:val="center"/>
      </w:pPr>
      <w:bookmarkStart w:id="105" w:name="_Ref465394693"/>
      <w:r>
        <w:t xml:space="preserve">Figure </w:t>
      </w:r>
      <w:r>
        <w:fldChar w:fldCharType="begin"/>
      </w:r>
      <w:r>
        <w:instrText xml:space="preserve"> SEQ Figure \* ARABIC </w:instrText>
      </w:r>
      <w:r>
        <w:fldChar w:fldCharType="separate"/>
      </w:r>
      <w:r w:rsidR="00FB78D0">
        <w:rPr>
          <w:noProof/>
        </w:rPr>
        <w:t>45</w:t>
      </w:r>
      <w:r>
        <w:fldChar w:fldCharType="end"/>
      </w:r>
      <w:r>
        <w:t>: I/O Expansion Enabling PPS-330D Selection</w:t>
      </w:r>
      <w:bookmarkEnd w:id="105"/>
    </w:p>
    <w:p w:rsidR="00122223" w:rsidRDefault="00122223" w:rsidP="00122223">
      <w:pPr>
        <w:pStyle w:val="Heading3"/>
      </w:pPr>
      <w:bookmarkStart w:id="106" w:name="_Toc465469059"/>
      <w:r>
        <w:t>Digital Design</w:t>
      </w:r>
      <w:bookmarkEnd w:id="106"/>
    </w:p>
    <w:p w:rsidR="00122223" w:rsidRDefault="00122223" w:rsidP="00122223">
      <w:r>
        <w:tab/>
        <w:t>The original PEGMA design was limited to the UART for external communication. With modern UART</w:t>
      </w:r>
      <w:r>
        <w:sym w:font="Wingdings" w:char="F0E0"/>
      </w:r>
      <w:r>
        <w:t xml:space="preserve">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w:t>
      </w:r>
      <w:r>
        <w:lastRenderedPageBreak/>
        <w:t>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drawing>
          <wp:inline distT="0" distB="0" distL="0" distR="0" wp14:anchorId="01353C7F" wp14:editId="725E85A9">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4845" cy="1665888"/>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46</w:t>
      </w:r>
      <w:r>
        <w:fldChar w:fldCharType="end"/>
      </w:r>
      <w:r>
        <w:t>: The UM232H Hi-Speed USB 2.0 Module</w:t>
      </w:r>
      <w:sdt>
        <w:sdtPr>
          <w:id w:val="1483280059"/>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p>
    <w:p w:rsidR="00122223" w:rsidRDefault="00122223" w:rsidP="00122223">
      <w:pPr>
        <w:keepNext/>
        <w:jc w:val="center"/>
      </w:pPr>
      <w:r>
        <w:rPr>
          <w:noProof/>
        </w:rPr>
        <w:drawing>
          <wp:inline distT="0" distB="0" distL="0" distR="0" wp14:anchorId="2F3AA712" wp14:editId="78283A86">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3913" cy="2728816"/>
                    </a:xfrm>
                    <a:prstGeom prst="rect">
                      <a:avLst/>
                    </a:prstGeom>
                  </pic:spPr>
                </pic:pic>
              </a:graphicData>
            </a:graphic>
          </wp:inline>
        </w:drawing>
      </w:r>
    </w:p>
    <w:p w:rsidR="00122223" w:rsidRPr="003703D9"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47</w:t>
      </w:r>
      <w:r>
        <w:fldChar w:fldCharType="end"/>
      </w:r>
      <w:r>
        <w:t>: The UM232H Module as Connected to the STM32F429 via the DEB429A</w:t>
      </w:r>
    </w:p>
    <w:p w:rsidR="00122223" w:rsidRDefault="00122223" w:rsidP="00122223">
      <w:bookmarkStart w:id="107" w:name="_Toc465297452"/>
      <w:bookmarkStart w:id="108" w:name="_Ref465310230"/>
      <w:r>
        <w:tab/>
        <w:t xml:space="preserve">The module was programmed using proprietary software from FTDI in order to set the FIFO mode and commission a vendor identifier and a device identifier. Raw bandwidth testing of the device using standard Microsoft Windows virtual </w:t>
      </w:r>
      <w:proofErr w:type="spellStart"/>
      <w:r>
        <w:t>comm</w:t>
      </w:r>
      <w:proofErr w:type="spellEnd"/>
      <w:r>
        <w:t xml:space="preserve">-port (VCP) drivers yielded approximately 112Mbps. In order to achieve the higher 480Mbps speeds, it would be necessary </w:t>
      </w:r>
      <w:r>
        <w:lastRenderedPageBreak/>
        <w:t xml:space="preserve">to write custom drivers that do not result in a virtual </w:t>
      </w:r>
      <w:proofErr w:type="spellStart"/>
      <w:r>
        <w:t>comm</w:t>
      </w:r>
      <w:proofErr w:type="spellEnd"/>
      <w:r>
        <w:t>-port and would thus be incompatible with existing software. Regardless, 112Mbps is capable of transmitting (as per the previous example) 8MB in approximately 500ms which is acceptable per the system requirements.</w:t>
      </w:r>
    </w:p>
    <w:p w:rsidR="00122223" w:rsidRDefault="00122223" w:rsidP="00122223">
      <w:pPr>
        <w:keepNext/>
        <w:jc w:val="center"/>
      </w:pPr>
      <w:r>
        <w:rPr>
          <w:noProof/>
        </w:rPr>
        <w:drawing>
          <wp:inline distT="0" distB="0" distL="0" distR="0" wp14:anchorId="3A5A107B" wp14:editId="2C370472">
            <wp:extent cx="3268639" cy="2453313"/>
            <wp:effectExtent l="0" t="0" r="825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55B24103" wp14:editId="3274E163">
            <wp:extent cx="2845435" cy="1125855"/>
            <wp:effectExtent l="0" t="0" r="0" b="0"/>
            <wp:docPr id="75" name="Picture 75"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48</w:t>
      </w:r>
      <w:r>
        <w:fldChar w:fldCharType="end"/>
      </w:r>
      <w:r>
        <w:t>: UM232H Location on the DEB429A</w:t>
      </w:r>
    </w:p>
    <w:p w:rsidR="00122223" w:rsidRDefault="00122223" w:rsidP="00122223">
      <w:r>
        <w:tab/>
        <w:t xml:space="preserve">All of the peripheral devices that were tested on the PEGMA board are also included on the DEB429A. Refer to </w:t>
      </w:r>
      <w:r>
        <w:fldChar w:fldCharType="begin"/>
      </w:r>
      <w:r>
        <w:instrText xml:space="preserve"> REF _Ref464340499 \h </w:instrText>
      </w:r>
      <w:r>
        <w:fldChar w:fldCharType="separate"/>
      </w:r>
      <w:r w:rsidR="00FB78D0" w:rsidRPr="009A4196">
        <w:t>Chapter 3: Intra-Operation Dynamic Voltage Scaling</w:t>
      </w:r>
      <w:r>
        <w:fldChar w:fldCharType="end"/>
      </w:r>
      <w:r>
        <w:t xml:space="preserve"> for further details of each device. These include:</w:t>
      </w:r>
    </w:p>
    <w:p w:rsidR="00122223" w:rsidRDefault="00122223" w:rsidP="00122223">
      <w:pPr>
        <w:pStyle w:val="ListParagraph"/>
        <w:numPr>
          <w:ilvl w:val="0"/>
          <w:numId w:val="12"/>
        </w:numPr>
      </w:pPr>
      <w:r>
        <w:t>Microchip MCP25AA512 512K EEPROM</w:t>
      </w:r>
    </w:p>
    <w:p w:rsidR="00122223" w:rsidRDefault="00122223" w:rsidP="00122223">
      <w:pPr>
        <w:pStyle w:val="ListParagraph"/>
        <w:numPr>
          <w:ilvl w:val="0"/>
          <w:numId w:val="12"/>
        </w:numPr>
      </w:pPr>
      <w:proofErr w:type="spellStart"/>
      <w:r>
        <w:t>Numonyx</w:t>
      </w:r>
      <w:proofErr w:type="spellEnd"/>
      <w:r>
        <w:t xml:space="preserve"> M25PX NOR Serial Flash</w:t>
      </w:r>
    </w:p>
    <w:p w:rsidR="00122223" w:rsidRDefault="00122223" w:rsidP="00122223">
      <w:pPr>
        <w:pStyle w:val="ListParagraph"/>
        <w:numPr>
          <w:ilvl w:val="0"/>
          <w:numId w:val="12"/>
        </w:numPr>
      </w:pPr>
      <w:r>
        <w:t>Lexar microSD Card</w:t>
      </w:r>
    </w:p>
    <w:p w:rsidR="00122223" w:rsidRDefault="00122223" w:rsidP="00122223">
      <w:pPr>
        <w:pStyle w:val="ListParagraph"/>
        <w:numPr>
          <w:ilvl w:val="0"/>
          <w:numId w:val="12"/>
        </w:numPr>
      </w:pPr>
      <w:proofErr w:type="spellStart"/>
      <w:r>
        <w:t>Sandisk</w:t>
      </w:r>
      <w:proofErr w:type="spellEnd"/>
      <w:r>
        <w:t xml:space="preserve"> microSD Card</w:t>
      </w:r>
    </w:p>
    <w:p w:rsidR="00122223" w:rsidRDefault="00122223" w:rsidP="00122223">
      <w:pPr>
        <w:pStyle w:val="ListParagraph"/>
        <w:numPr>
          <w:ilvl w:val="0"/>
          <w:numId w:val="12"/>
        </w:numPr>
      </w:pPr>
      <w:proofErr w:type="spellStart"/>
      <w:r>
        <w:t>Swissbit</w:t>
      </w:r>
      <w:proofErr w:type="spellEnd"/>
      <w:r>
        <w:t xml:space="preserve"> microSD Card</w:t>
      </w:r>
    </w:p>
    <w:p w:rsidR="00122223" w:rsidRPr="003220EF" w:rsidRDefault="00122223" w:rsidP="00122223">
      <w:pPr>
        <w:pStyle w:val="ListParagraph"/>
        <w:numPr>
          <w:ilvl w:val="0"/>
          <w:numId w:val="12"/>
        </w:numPr>
      </w:pPr>
      <w:r>
        <w:t>Honeywell HIH-6131 Temperature / Humidity Sensor</w:t>
      </w:r>
    </w:p>
    <w:p w:rsidR="00122223" w:rsidRDefault="00122223" w:rsidP="00122223">
      <w:r>
        <w:tab/>
        <w:t>The DEB429A adds the following additional peripheral devices:</w:t>
      </w:r>
    </w:p>
    <w:p w:rsidR="00122223" w:rsidRDefault="00122223" w:rsidP="00122223">
      <w:pPr>
        <w:pStyle w:val="ListParagraph"/>
        <w:numPr>
          <w:ilvl w:val="0"/>
          <w:numId w:val="13"/>
        </w:numPr>
      </w:pPr>
      <w:r>
        <w:lastRenderedPageBreak/>
        <w:t>Microchip SST26VF NAND Serial Flash</w:t>
      </w:r>
    </w:p>
    <w:p w:rsidR="00122223" w:rsidRDefault="00122223" w:rsidP="00122223">
      <w:pPr>
        <w:pStyle w:val="ListParagraph"/>
        <w:numPr>
          <w:ilvl w:val="0"/>
          <w:numId w:val="13"/>
        </w:numPr>
      </w:pPr>
      <w:r>
        <w:t>SiLabs Si1143 Optical Proximity Sensor</w:t>
      </w:r>
    </w:p>
    <w:p w:rsidR="00122223" w:rsidRDefault="00122223" w:rsidP="00122223">
      <w:pPr>
        <w:pStyle w:val="ListParagraph"/>
        <w:numPr>
          <w:ilvl w:val="0"/>
          <w:numId w:val="13"/>
        </w:numPr>
      </w:pPr>
      <w:proofErr w:type="spellStart"/>
      <w:r>
        <w:t>Adafruit</w:t>
      </w:r>
      <w:proofErr w:type="spellEnd"/>
      <w:r>
        <w:t xml:space="preserve"> ESP12 </w:t>
      </w:r>
      <w:proofErr w:type="spellStart"/>
      <w:r>
        <w:t>WiFi</w:t>
      </w:r>
      <w:proofErr w:type="spellEnd"/>
      <w:r>
        <w:t xml:space="preserve"> module</w:t>
      </w:r>
    </w:p>
    <w:p w:rsidR="00122223" w:rsidRDefault="00122223" w:rsidP="00122223">
      <w:pPr>
        <w:pStyle w:val="ListParagraph"/>
        <w:numPr>
          <w:ilvl w:val="0"/>
          <w:numId w:val="13"/>
        </w:numPr>
      </w:pPr>
      <w:r>
        <w:t>STMicroelectronics SBT263C1A Bluetooth module</w:t>
      </w:r>
    </w:p>
    <w:p w:rsidR="00122223" w:rsidRDefault="00122223" w:rsidP="00122223">
      <w:pPr>
        <w:pStyle w:val="ListParagraph"/>
        <w:numPr>
          <w:ilvl w:val="0"/>
          <w:numId w:val="13"/>
        </w:numPr>
      </w:pPr>
      <w:r>
        <w:t>PLR-5010D (3x)</w:t>
      </w:r>
    </w:p>
    <w:p w:rsidR="00122223" w:rsidRDefault="00122223" w:rsidP="00122223">
      <w:pPr>
        <w:pStyle w:val="Heading4"/>
      </w:pPr>
      <w:r>
        <w:t>Microchip SST26VF Serial Flash</w:t>
      </w:r>
    </w:p>
    <w:p w:rsidR="00122223" w:rsidRDefault="00122223" w:rsidP="00122223">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122223" w:rsidRDefault="00122223" w:rsidP="00122223">
      <w:pPr>
        <w:keepNext/>
        <w:jc w:val="center"/>
      </w:pPr>
      <w:r>
        <w:rPr>
          <w:noProof/>
        </w:rPr>
        <w:drawing>
          <wp:inline distT="0" distB="0" distL="0" distR="0" wp14:anchorId="48F76FE0" wp14:editId="578BC734">
            <wp:extent cx="3398293" cy="277382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4453" cy="2778848"/>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49</w:t>
      </w:r>
      <w:r>
        <w:fldChar w:fldCharType="end"/>
      </w:r>
      <w:r>
        <w:t>: SST25VF064B Control Block Diagram</w:t>
      </w:r>
      <w:r w:rsidRPr="00FC40E7">
        <w:t xml:space="preserve"> </w:t>
      </w:r>
      <w:sdt>
        <w:sdtPr>
          <w:id w:val="605850690"/>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122223" w:rsidRDefault="00122223" w:rsidP="00122223">
      <w:r>
        <w:tab/>
        <w:t>The SST26VF064B</w:t>
      </w:r>
      <w:sdt>
        <w:sdtPr>
          <w:id w:val="804434283"/>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122223" w:rsidRDefault="00122223" w:rsidP="00122223">
      <w:pPr>
        <w:pStyle w:val="Heading4"/>
      </w:pPr>
      <w:r>
        <w:lastRenderedPageBreak/>
        <w:t>Silicon Labs Si1143 Optical Proximity Sensor</w:t>
      </w:r>
    </w:p>
    <w:p w:rsidR="00122223" w:rsidRDefault="00122223" w:rsidP="00122223">
      <w:pPr>
        <w:pStyle w:val="Heading4"/>
      </w:pPr>
      <w:proofErr w:type="spellStart"/>
      <w:r>
        <w:t>Adafruit</w:t>
      </w:r>
      <w:proofErr w:type="spellEnd"/>
      <w:r>
        <w:t xml:space="preserve"> ESP12 </w:t>
      </w:r>
      <w:proofErr w:type="spellStart"/>
      <w:r>
        <w:t>WiFi</w:t>
      </w:r>
      <w:proofErr w:type="spellEnd"/>
      <w:r>
        <w:t xml:space="preserve"> Module</w:t>
      </w:r>
    </w:p>
    <w:p w:rsidR="00122223" w:rsidRDefault="00122223" w:rsidP="00122223">
      <w:pPr>
        <w:pStyle w:val="Heading4"/>
      </w:pPr>
      <w:r>
        <w:t>STMicroelectronics SBT263C1A Bluetooth Module</w:t>
      </w:r>
    </w:p>
    <w:p w:rsidR="00122223" w:rsidRPr="00FC40E7" w:rsidRDefault="00122223" w:rsidP="00122223">
      <w:pPr>
        <w:pStyle w:val="Heading4"/>
      </w:pPr>
      <w:r>
        <w:t>PLR-5010D Programmable Load Regulator</w:t>
      </w:r>
    </w:p>
    <w:p w:rsidR="00122223" w:rsidRDefault="00122223" w:rsidP="00122223">
      <w:r>
        <w:tab/>
      </w:r>
    </w:p>
    <w:p w:rsidR="00122223" w:rsidRPr="00D41BBD" w:rsidRDefault="00122223" w:rsidP="00122223">
      <w:pPr>
        <w:rPr>
          <w:rFonts w:eastAsiaTheme="majorEastAsia"/>
        </w:rPr>
      </w:pPr>
      <w:r>
        <w:br w:type="page"/>
      </w:r>
    </w:p>
    <w:p w:rsidR="00122223" w:rsidRPr="009A4196" w:rsidRDefault="00122223" w:rsidP="00FB78D0">
      <w:pPr>
        <w:pStyle w:val="Heading1"/>
      </w:pPr>
      <w:bookmarkStart w:id="109" w:name="_Toc465469060"/>
      <w:r w:rsidRPr="009A4196">
        <w:lastRenderedPageBreak/>
        <w:t>Chapter 5: Activity Completion Recognition (ACR)</w:t>
      </w:r>
      <w:bookmarkEnd w:id="107"/>
      <w:bookmarkEnd w:id="108"/>
      <w:bookmarkEnd w:id="109"/>
    </w:p>
    <w:p w:rsidR="00122223" w:rsidRPr="00B75DC2" w:rsidRDefault="00122223" w:rsidP="00122223">
      <w:pPr>
        <w:pStyle w:val="Heading2"/>
      </w:pPr>
      <w:bookmarkStart w:id="110" w:name="_Toc465297453"/>
      <w:bookmarkStart w:id="111" w:name="_Toc465469061"/>
      <w:r>
        <w:t>Introduction</w:t>
      </w:r>
      <w:bookmarkEnd w:id="110"/>
      <w:bookmarkEnd w:id="111"/>
    </w:p>
    <w:p w:rsidR="00122223" w:rsidRDefault="00122223" w:rsidP="00122223">
      <w:r>
        <w:tab/>
        <w:t>Intra-Operation Dynamic Voltage Scaling (IODVS) has been shown to significantly reduce the energy consumption of embedded peripherals during their voltage-independent states. These states typically occur during mandatory delay periods as the device completes a specified operation. Activity Completion Recognition (ACR) seeks to further reduce system-wide energy consumption and decrease peripheral latency by recognizing the completion of the voltage-independent state and thus completing the operation early.</w:t>
      </w:r>
    </w:p>
    <w:p w:rsidR="00122223" w:rsidRDefault="00122223" w:rsidP="00122223">
      <w:pPr>
        <w:ind w:firstLine="720"/>
      </w:pPr>
      <w:r>
        <w:t>Peripheral operations are specified for a worst-case duration by the manufacturer that may depend on a number of factors including age and temperature. Most peripheral devices provide a mechanism for signaling that operations completed earlier than the maximum. ACR develops adaptive timing, current usage and charge consumption heuristics for estimating early completion of peripheral operations.</w:t>
      </w:r>
    </w:p>
    <w:p w:rsidR="00122223" w:rsidRDefault="00122223" w:rsidP="00122223">
      <w:pPr>
        <w:ind w:firstLine="720"/>
      </w:pPr>
      <w:r>
        <w:t>The estimate is verified upon returning from the voltage-independent state and the heuristic is updated with the results. In this fashion, the algorithms are resistant to variations in behavior that may occur across the lifecycle of the device. ACR is measured against a variety of embedded peripherals and is shown to further decrease peripheral energy consumption decrease peripheral latency with minimal computational overhead.</w:t>
      </w:r>
    </w:p>
    <w:p w:rsidR="00122223" w:rsidRDefault="00122223" w:rsidP="00122223">
      <w:pPr>
        <w:ind w:firstLine="720"/>
      </w:pPr>
      <w:r>
        <w:rPr>
          <w:noProof/>
        </w:rPr>
        <w:lastRenderedPageBreak/>
        <w:drawing>
          <wp:anchor distT="0" distB="0" distL="114300" distR="114300" simplePos="0" relativeHeight="251660288" behindDoc="1" locked="0" layoutInCell="1" allowOverlap="1" wp14:anchorId="28660623" wp14:editId="6D0623EF">
            <wp:simplePos x="0" y="0"/>
            <wp:positionH relativeFrom="column">
              <wp:posOffset>-180340</wp:posOffset>
            </wp:positionH>
            <wp:positionV relativeFrom="page">
              <wp:posOffset>4987959</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t xml:space="preserve">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 </w:t>
      </w:r>
      <w:r>
        <w:fldChar w:fldCharType="begin"/>
      </w:r>
      <w:r>
        <w:instrText xml:space="preserve"> REF _Ref435138070 \h </w:instrText>
      </w:r>
      <w:r>
        <w:fldChar w:fldCharType="separate"/>
      </w:r>
      <w:r w:rsidR="00FB78D0">
        <w:t xml:space="preserve">Figure </w:t>
      </w:r>
      <w:r w:rsidR="00FB78D0">
        <w:rPr>
          <w:noProof/>
        </w:rPr>
        <w:t>50</w:t>
      </w:r>
      <w:r>
        <w:fldChar w:fldCharType="end"/>
      </w:r>
      <w:r>
        <w:t xml:space="preserve">. </w:t>
      </w:r>
    </w:p>
    <w:p w:rsidR="00122223" w:rsidRDefault="00122223" w:rsidP="00122223">
      <w:pPr>
        <w:pStyle w:val="Caption"/>
        <w:jc w:val="center"/>
      </w:pPr>
      <w:bookmarkStart w:id="112" w:name="_Ref435138070"/>
      <w:r>
        <w:t xml:space="preserve">Figure </w:t>
      </w:r>
      <w:r>
        <w:fldChar w:fldCharType="begin"/>
      </w:r>
      <w:r>
        <w:instrText xml:space="preserve"> SEQ Figure \* ARABIC </w:instrText>
      </w:r>
      <w:r>
        <w:fldChar w:fldCharType="separate"/>
      </w:r>
      <w:r w:rsidR="00FB78D0">
        <w:rPr>
          <w:noProof/>
        </w:rPr>
        <w:t>50</w:t>
      </w:r>
      <w:r>
        <w:rPr>
          <w:noProof/>
        </w:rPr>
        <w:fldChar w:fldCharType="end"/>
      </w:r>
      <w:bookmarkEnd w:id="112"/>
      <w:r>
        <w:t>: EEPROM Write Current Profile</w:t>
      </w:r>
    </w:p>
    <w:p w:rsidR="00122223" w:rsidRDefault="00122223" w:rsidP="00122223">
      <w:pPr>
        <w:ind w:firstLine="720"/>
      </w:pPr>
      <w:r>
        <w:t xml:space="preserve">As it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122223" w:rsidP="00122223">
      <w:pPr>
        <w:ind w:firstLine="720"/>
        <w:rPr>
          <w:spacing w:val="4"/>
        </w:rPr>
      </w:pPr>
      <w:r>
        <w:t xml:space="preserve">ACR seeks to estimate and detect early completion of operations in peripheral devices by applying timing and current usage heuristics. Through early completion detection, ACR is able </w:t>
      </w:r>
      <w:r>
        <w:lastRenderedPageBreak/>
        <w:t>to decrease both latency and system-wide energy consumption. ACR is particularly advantageous to systems implementing IODVS by decreasing the effective duration of voltage-independent states.</w:t>
      </w:r>
    </w:p>
    <w:p w:rsidR="00122223" w:rsidRDefault="00122223" w:rsidP="00122223">
      <w:pPr>
        <w:pStyle w:val="Heading2"/>
      </w:pPr>
      <w:bookmarkStart w:id="113" w:name="_Toc465297454"/>
      <w:bookmarkStart w:id="114" w:name="_Toc465469062"/>
      <w:r>
        <w:t>Related Work</w:t>
      </w:r>
      <w:bookmarkEnd w:id="113"/>
      <w:bookmarkEnd w:id="114"/>
    </w:p>
    <w:p w:rsidR="00122223" w:rsidRDefault="00122223" w:rsidP="00122223">
      <w:pPr>
        <w:pStyle w:val="Heading3"/>
      </w:pPr>
      <w:bookmarkStart w:id="115" w:name="_Toc465297455"/>
      <w:bookmarkStart w:id="116" w:name="_Toc465469063"/>
      <w:r>
        <w:t>Timing Heuristic</w:t>
      </w:r>
      <w:bookmarkEnd w:id="115"/>
      <w:bookmarkEnd w:id="116"/>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122223" w:rsidRDefault="00122223" w:rsidP="00122223">
      <w:pPr>
        <w:pStyle w:val="Heading3"/>
      </w:pPr>
      <w:bookmarkStart w:id="117" w:name="_Toc465297456"/>
      <w:bookmarkStart w:id="118" w:name="_Toc465469064"/>
      <w:r>
        <w:t>Current Heuristic</w:t>
      </w:r>
      <w:bookmarkEnd w:id="117"/>
      <w:bookmarkEnd w:id="118"/>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ACR is inspired by this previous work using fine-grained in-circuit current measurement and fortunately benefits from much more lenient sampling requirements.</w:t>
      </w:r>
    </w:p>
    <w:p w:rsidR="00122223" w:rsidRDefault="00122223" w:rsidP="00122223">
      <w:pPr>
        <w:pStyle w:val="Heading3"/>
      </w:pPr>
      <w:bookmarkStart w:id="119" w:name="_Toc465297457"/>
      <w:bookmarkStart w:id="120" w:name="_Toc465469065"/>
      <w:r>
        <w:lastRenderedPageBreak/>
        <w:t>Charge Heuristic</w:t>
      </w:r>
      <w:bookmarkEnd w:id="119"/>
      <w:bookmarkEnd w:id="120"/>
    </w:p>
    <w:p w:rsidR="00122223" w:rsidRPr="00A50BA9" w:rsidRDefault="00122223"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Pr="00387254" w:rsidRDefault="00122223" w:rsidP="00122223">
      <w:pPr>
        <w:pStyle w:val="Heading2"/>
      </w:pPr>
      <w:bookmarkStart w:id="121" w:name="_Toc465297458"/>
      <w:bookmarkStart w:id="122" w:name="_Toc465469066"/>
      <w:r>
        <w:t>Methods and Materials</w:t>
      </w:r>
      <w:bookmarkEnd w:id="121"/>
      <w:bookmarkEnd w:id="122"/>
    </w:p>
    <w:p w:rsidR="00122223" w:rsidRDefault="00122223" w:rsidP="00122223">
      <w:pPr>
        <w:pStyle w:val="Heading3"/>
      </w:pPr>
      <w:bookmarkStart w:id="123" w:name="_Toc465297459"/>
      <w:bookmarkStart w:id="124" w:name="_Toc465469067"/>
      <w:r>
        <w:t>Development Platform</w:t>
      </w:r>
      <w:bookmarkEnd w:id="123"/>
      <w:bookmarkEnd w:id="124"/>
    </w:p>
    <w:p w:rsidR="00122223" w:rsidRDefault="00122223" w:rsidP="00122223">
      <w:pPr>
        <w:ind w:firstLine="720"/>
      </w:pPr>
      <w:r>
        <w:t>ACR and IODVS are hosted on a STM32F427 MCU implemented on the Discovery evaluation board. The board provides 64MB of SDRAM which allows for simultaneous sampling throughout the test suite at very high speed. All experiments were sampled at 1MSPS and the SDRAM allowed any individual experiment so last up to 1 full second.</w:t>
      </w:r>
    </w:p>
    <w:p w:rsidR="00122223" w:rsidRDefault="00122223" w:rsidP="00122223">
      <w:pPr>
        <w:ind w:firstLine="720"/>
      </w:pPr>
      <w:r>
        <w:t xml:space="preserve">The timing requirements of SDRAM are less strict than asynchronous SRAM and so tests were performed to ensure that memory bandwidth would be sufficient for the application. ADCs were driven using a timer and their results were transmitted via DMA to the external SDRAM chip along with device state information at a rate of 1MSPS. </w:t>
      </w:r>
    </w:p>
    <w:p w:rsidR="00122223" w:rsidRPr="008D7CFB" w:rsidRDefault="00122223" w:rsidP="00122223">
      <w:pPr>
        <w:ind w:firstLine="720"/>
      </w:pPr>
      <w:r>
        <w:t>Sampling clock configuration</w:t>
      </w:r>
    </w:p>
    <w:p w:rsidR="00122223" w:rsidRDefault="00122223" w:rsidP="00122223">
      <w:pPr>
        <w:pStyle w:val="Heading2"/>
      </w:pPr>
      <w:bookmarkStart w:id="125" w:name="_Toc465297460"/>
      <w:bookmarkStart w:id="126" w:name="_Toc465469068"/>
      <w:r>
        <w:t>Results</w:t>
      </w:r>
      <w:bookmarkEnd w:id="125"/>
      <w:bookmarkEnd w:id="126"/>
    </w:p>
    <w:p w:rsidR="00122223" w:rsidRDefault="00122223" w:rsidP="00122223">
      <w:pPr>
        <w:pStyle w:val="Heading3"/>
      </w:pPr>
      <w:bookmarkStart w:id="127" w:name="_Toc465297461"/>
      <w:bookmarkStart w:id="128" w:name="_Toc465469069"/>
      <w:r>
        <w:t>Microchip MCP25AA512 EEPROM</w:t>
      </w:r>
      <w:bookmarkEnd w:id="127"/>
      <w:bookmarkEnd w:id="128"/>
    </w:p>
    <w:p w:rsidR="00122223" w:rsidRPr="008D7CFB" w:rsidRDefault="00122223" w:rsidP="00122223">
      <w:pPr>
        <w:pStyle w:val="Heading3"/>
      </w:pPr>
      <w:bookmarkStart w:id="129" w:name="_Toc465297462"/>
      <w:bookmarkStart w:id="130" w:name="_Toc465469070"/>
      <w:proofErr w:type="spellStart"/>
      <w:r>
        <w:t>Numonyx</w:t>
      </w:r>
      <w:proofErr w:type="spellEnd"/>
      <w:r>
        <w:t xml:space="preserve"> M25PX16 Serial Flash</w:t>
      </w:r>
      <w:bookmarkEnd w:id="129"/>
      <w:bookmarkEnd w:id="130"/>
    </w:p>
    <w:p w:rsidR="00122223" w:rsidRDefault="00122223" w:rsidP="00122223">
      <w:pPr>
        <w:pStyle w:val="Heading3"/>
      </w:pPr>
      <w:bookmarkStart w:id="131" w:name="_Toc465297463"/>
      <w:bookmarkStart w:id="132" w:name="_Toc465469071"/>
      <w:proofErr w:type="gramStart"/>
      <w:r>
        <w:t>microSD</w:t>
      </w:r>
      <w:proofErr w:type="gramEnd"/>
      <w:r>
        <w:t xml:space="preserve"> Memory Card</w:t>
      </w:r>
      <w:bookmarkEnd w:id="131"/>
      <w:bookmarkEnd w:id="132"/>
    </w:p>
    <w:p w:rsidR="00122223" w:rsidRPr="008D7CFB" w:rsidRDefault="00122223" w:rsidP="00122223">
      <w:r>
        <w:tab/>
        <w:t xml:space="preserve">As was shown in the initial IODVS research, microSD memory cards exhibit non-deterministic write timing. This is due in large part to the presence of caches and memory management units onboard the memory cards, as well as in small part due to the </w:t>
      </w:r>
      <w:proofErr w:type="spellStart"/>
      <w:r>
        <w:t>SDCard</w:t>
      </w:r>
      <w:proofErr w:type="spellEnd"/>
      <w:r>
        <w:t xml:space="preserve"> protocol itself.</w:t>
      </w:r>
    </w:p>
    <w:p w:rsidR="00122223" w:rsidRPr="00D41BBD" w:rsidRDefault="00122223" w:rsidP="00122223">
      <w:pPr>
        <w:rPr>
          <w:rFonts w:eastAsiaTheme="majorEastAsia"/>
        </w:rPr>
      </w:pPr>
      <w:r>
        <w:br w:type="page"/>
      </w:r>
    </w:p>
    <w:p w:rsidR="00122223" w:rsidRDefault="00122223" w:rsidP="00122223">
      <w:pPr>
        <w:pStyle w:val="Heading4"/>
      </w:pPr>
      <w:proofErr w:type="spellStart"/>
      <w:r>
        <w:lastRenderedPageBreak/>
        <w:t>Sandisk</w:t>
      </w:r>
      <w:proofErr w:type="spellEnd"/>
      <w:r>
        <w:t xml:space="preserve"> SDSC 1.0GB Micro-SD Memory Card</w:t>
      </w:r>
    </w:p>
    <w:p w:rsidR="00122223" w:rsidRDefault="00122223" w:rsidP="00122223">
      <w:pPr>
        <w:keepNext/>
        <w:jc w:val="center"/>
      </w:pPr>
      <w:r w:rsidRPr="008D7CFB">
        <w:rPr>
          <w:noProof/>
        </w:rPr>
        <w:drawing>
          <wp:inline distT="0" distB="0" distL="0" distR="0" wp14:anchorId="1F9D8302" wp14:editId="78B7AEE0">
            <wp:extent cx="4572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51</w:t>
      </w:r>
      <w:r>
        <w:rPr>
          <w:noProof/>
        </w:rPr>
        <w:fldChar w:fldCharType="end"/>
      </w:r>
      <w:r>
        <w:t>: A Single Write to the Lexar microSD Memory Card</w:t>
      </w:r>
    </w:p>
    <w:p w:rsidR="00122223" w:rsidRDefault="00122223" w:rsidP="00122223">
      <w:pPr>
        <w:keepNext/>
        <w:jc w:val="center"/>
      </w:pPr>
      <w:r w:rsidRPr="0010598F">
        <w:rPr>
          <w:noProof/>
        </w:rPr>
        <w:drawing>
          <wp:inline distT="0" distB="0" distL="0" distR="0" wp14:anchorId="39BCCEB2" wp14:editId="1B525E4E">
            <wp:extent cx="4572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52</w:t>
      </w:r>
      <w:r>
        <w:rPr>
          <w:noProof/>
        </w:rPr>
        <w:fldChar w:fldCharType="end"/>
      </w:r>
      <w:r>
        <w:t>: Timing Distribution of Writes to the Lexar microSD Memory Card</w:t>
      </w:r>
    </w:p>
    <w:p w:rsidR="00122223" w:rsidRDefault="00122223" w:rsidP="00122223"/>
    <w:p w:rsidR="00122223" w:rsidRPr="000834C2" w:rsidRDefault="00122223" w:rsidP="00122223"/>
    <w:p w:rsidR="00122223" w:rsidRDefault="00122223" w:rsidP="00122223">
      <w:pPr>
        <w:pStyle w:val="Heading4"/>
      </w:pPr>
      <w:r>
        <w:t xml:space="preserve">Lexar SDSC 1.0GB Micro-SD Memory Card </w:t>
      </w:r>
    </w:p>
    <w:p w:rsidR="00122223" w:rsidRDefault="00122223" w:rsidP="00122223">
      <w:pPr>
        <w:keepNext/>
        <w:jc w:val="center"/>
      </w:pPr>
      <w:r w:rsidRPr="0010598F">
        <w:rPr>
          <w:noProof/>
        </w:rPr>
        <w:drawing>
          <wp:inline distT="0" distB="0" distL="0" distR="0" wp14:anchorId="41F88F6E" wp14:editId="77A35888">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53</w:t>
      </w:r>
      <w:r>
        <w:rPr>
          <w:noProof/>
        </w:rPr>
        <w:fldChar w:fldCharType="end"/>
      </w:r>
      <w:r>
        <w:t xml:space="preserve">: A Single Write to the </w:t>
      </w:r>
      <w:proofErr w:type="spellStart"/>
      <w:r>
        <w:t>Sandisk</w:t>
      </w:r>
      <w:proofErr w:type="spellEnd"/>
      <w:r>
        <w:t xml:space="preserve"> microSD Memory Card</w:t>
      </w:r>
    </w:p>
    <w:p w:rsidR="00122223" w:rsidRDefault="00122223" w:rsidP="00122223">
      <w:pPr>
        <w:keepNext/>
        <w:jc w:val="center"/>
      </w:pPr>
      <w:r w:rsidRPr="003936D0">
        <w:rPr>
          <w:noProof/>
        </w:rPr>
        <w:lastRenderedPageBreak/>
        <w:drawing>
          <wp:inline distT="0" distB="0" distL="0" distR="0" wp14:anchorId="508856FC" wp14:editId="197DEBDF">
            <wp:extent cx="45720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3936D0"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54</w:t>
      </w:r>
      <w:r>
        <w:rPr>
          <w:noProof/>
        </w:rPr>
        <w:fldChar w:fldCharType="end"/>
      </w:r>
      <w:r w:rsidRPr="00BB18CA">
        <w:t xml:space="preserve">: Timing Distribution of Writes to the </w:t>
      </w:r>
      <w:proofErr w:type="spellStart"/>
      <w:r>
        <w:t>Sandisk</w:t>
      </w:r>
      <w:proofErr w:type="spellEnd"/>
      <w:r w:rsidRPr="00BB18CA">
        <w:t xml:space="preserve"> microSD Memory Card</w:t>
      </w:r>
    </w:p>
    <w:p w:rsidR="00122223" w:rsidRPr="0010598F" w:rsidRDefault="00122223" w:rsidP="00122223"/>
    <w:p w:rsidR="00122223" w:rsidRDefault="00122223" w:rsidP="00122223">
      <w:pPr>
        <w:pStyle w:val="Heading4"/>
      </w:pPr>
      <w:proofErr w:type="spellStart"/>
      <w:r>
        <w:lastRenderedPageBreak/>
        <w:t>Swissbit</w:t>
      </w:r>
      <w:proofErr w:type="spellEnd"/>
      <w:r>
        <w:t xml:space="preserve"> S-200U 512MB Micro-SD Memory Card </w:t>
      </w:r>
    </w:p>
    <w:p w:rsidR="00122223" w:rsidRDefault="00122223" w:rsidP="00122223">
      <w:pPr>
        <w:keepNext/>
        <w:jc w:val="center"/>
      </w:pPr>
      <w:r w:rsidRPr="003936D0">
        <w:rPr>
          <w:noProof/>
        </w:rPr>
        <w:drawing>
          <wp:inline distT="0" distB="0" distL="0" distR="0" wp14:anchorId="0ECE9A30" wp14:editId="26FDE48D">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55</w:t>
      </w:r>
      <w:r>
        <w:rPr>
          <w:noProof/>
        </w:rPr>
        <w:fldChar w:fldCharType="end"/>
      </w:r>
      <w:r>
        <w:t xml:space="preserve">: A Single Write to the </w:t>
      </w:r>
      <w:proofErr w:type="spellStart"/>
      <w:r>
        <w:t>Swissbit</w:t>
      </w:r>
      <w:proofErr w:type="spellEnd"/>
      <w:r>
        <w:t xml:space="preserve"> microSD Memory Card</w:t>
      </w:r>
    </w:p>
    <w:p w:rsidR="00122223" w:rsidRDefault="00122223" w:rsidP="00122223">
      <w:pPr>
        <w:keepNext/>
        <w:jc w:val="center"/>
      </w:pPr>
      <w:r w:rsidRPr="00217910">
        <w:rPr>
          <w:noProof/>
        </w:rPr>
        <w:drawing>
          <wp:inline distT="0" distB="0" distL="0" distR="0" wp14:anchorId="7535C924" wp14:editId="2B7254B4">
            <wp:extent cx="45720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56</w:t>
      </w:r>
      <w:r>
        <w:rPr>
          <w:noProof/>
        </w:rPr>
        <w:fldChar w:fldCharType="end"/>
      </w:r>
      <w:r w:rsidRPr="0074050A">
        <w:t xml:space="preserve">: Timing Distribution of Writes to the </w:t>
      </w:r>
      <w:proofErr w:type="spellStart"/>
      <w:r>
        <w:t>Swissbit</w:t>
      </w:r>
      <w:proofErr w:type="spellEnd"/>
      <w:r w:rsidRPr="0074050A">
        <w:t xml:space="preserve"> microSD Memory Card</w:t>
      </w:r>
    </w:p>
    <w:p w:rsidR="00122223" w:rsidRPr="003936D0" w:rsidRDefault="00122223" w:rsidP="00122223"/>
    <w:p w:rsidR="00122223" w:rsidRDefault="00122223" w:rsidP="00122223">
      <w:pPr>
        <w:pStyle w:val="Heading4"/>
      </w:pPr>
      <w:r>
        <w:t>Kingston SDHC 2.0GB Micro-SD Memory Card</w:t>
      </w:r>
    </w:p>
    <w:p w:rsidR="00122223" w:rsidRDefault="00122223" w:rsidP="00122223">
      <w:pPr>
        <w:keepNext/>
        <w:jc w:val="center"/>
      </w:pPr>
      <w:r w:rsidRPr="005159C3">
        <w:rPr>
          <w:noProof/>
        </w:rPr>
        <w:drawing>
          <wp:inline distT="0" distB="0" distL="0" distR="0" wp14:anchorId="5C284326" wp14:editId="0FA4E6C5">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57</w:t>
      </w:r>
      <w:r>
        <w:rPr>
          <w:noProof/>
        </w:rPr>
        <w:fldChar w:fldCharType="end"/>
      </w:r>
      <w:r w:rsidRPr="00BE4A66">
        <w:t xml:space="preserve">: A Single Write to the </w:t>
      </w:r>
      <w:r>
        <w:t>Kingston</w:t>
      </w:r>
      <w:r w:rsidRPr="00BE4A66">
        <w:t xml:space="preserve"> microSD Memory Card</w:t>
      </w:r>
    </w:p>
    <w:p w:rsidR="00122223" w:rsidRDefault="00122223" w:rsidP="00122223">
      <w:pPr>
        <w:keepNext/>
        <w:jc w:val="center"/>
      </w:pPr>
      <w:r w:rsidRPr="005159C3">
        <w:rPr>
          <w:noProof/>
        </w:rPr>
        <w:lastRenderedPageBreak/>
        <w:drawing>
          <wp:inline distT="0" distB="0" distL="0" distR="0" wp14:anchorId="4435BE80" wp14:editId="5CDA1169">
            <wp:extent cx="45720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122223">
      <w:pPr>
        <w:pStyle w:val="Caption"/>
        <w:jc w:val="center"/>
      </w:pPr>
      <w:r>
        <w:t xml:space="preserve">Figure </w:t>
      </w:r>
      <w:r>
        <w:fldChar w:fldCharType="begin"/>
      </w:r>
      <w:r>
        <w:instrText xml:space="preserve"> SEQ Figure \* ARABIC </w:instrText>
      </w:r>
      <w:r>
        <w:fldChar w:fldCharType="separate"/>
      </w:r>
      <w:r w:rsidR="00FB78D0">
        <w:rPr>
          <w:noProof/>
        </w:rPr>
        <w:t>58</w:t>
      </w:r>
      <w:r>
        <w:rPr>
          <w:noProof/>
        </w:rPr>
        <w:fldChar w:fldCharType="end"/>
      </w:r>
      <w:r w:rsidRPr="00D931F2">
        <w:t xml:space="preserve">: Timing Distribution of Writes to the </w:t>
      </w:r>
      <w:r>
        <w:t>Kingston</w:t>
      </w:r>
      <w:r w:rsidRPr="00D931F2">
        <w:t xml:space="preserve"> microSD Memory Card</w:t>
      </w:r>
    </w:p>
    <w:p w:rsidR="00122223" w:rsidRPr="004F0015" w:rsidRDefault="00122223" w:rsidP="00122223">
      <w:pPr>
        <w:pStyle w:val="Heading2"/>
      </w:pPr>
      <w:bookmarkStart w:id="133" w:name="_Toc465297464"/>
      <w:bookmarkStart w:id="134" w:name="_Toc465469072"/>
      <w:r>
        <w:t>Conclusion</w:t>
      </w:r>
      <w:bookmarkEnd w:id="133"/>
      <w:bookmarkEnd w:id="134"/>
      <w:r>
        <w:br w:type="page"/>
      </w:r>
    </w:p>
    <w:p w:rsidR="00122223" w:rsidRPr="009A4196" w:rsidRDefault="00122223" w:rsidP="00FB78D0">
      <w:pPr>
        <w:pStyle w:val="Heading1"/>
      </w:pPr>
      <w:bookmarkStart w:id="135" w:name="_Toc465297465"/>
      <w:bookmarkStart w:id="136" w:name="_Ref465318760"/>
      <w:bookmarkStart w:id="137" w:name="_Toc465469073"/>
      <w:r w:rsidRPr="009A4196">
        <w:lastRenderedPageBreak/>
        <w:t>Chapter 5: Supervised IODVS</w:t>
      </w:r>
      <w:bookmarkEnd w:id="135"/>
      <w:bookmarkEnd w:id="136"/>
      <w:bookmarkEnd w:id="137"/>
    </w:p>
    <w:p w:rsidR="00122223" w:rsidRDefault="00122223" w:rsidP="00122223">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rsidR="00122223" w:rsidRDefault="00122223" w:rsidP="00122223">
      <w:pPr>
        <w:ind w:firstLine="720"/>
      </w:pPr>
      <w:r>
        <w:t xml:space="preserve">For example, the EEPROM in previous experiments was capable of operating at 1.8V while the </w:t>
      </w:r>
      <w:proofErr w:type="spellStart"/>
      <w:r>
        <w:t>SDCard</w:t>
      </w:r>
      <w:proofErr w:type="spellEnd"/>
      <w:r>
        <w:t xml:space="preserve"> on the same domain would undergo a reset condition if the domain voltage were switched temporarily to 1.8V. Not only would the </w:t>
      </w:r>
      <w:proofErr w:type="spellStart"/>
      <w:r>
        <w:t>SDCard</w:t>
      </w:r>
      <w:proofErr w:type="spellEnd"/>
      <w:r>
        <w:t xml:space="preserve"> need to undergo a lengthy reset procedure, but the device driver expects the </w:t>
      </w:r>
      <w:proofErr w:type="spellStart"/>
      <w:r>
        <w:t>SDCard</w:t>
      </w:r>
      <w:proofErr w:type="spellEnd"/>
      <w:r>
        <w:t xml:space="preserve">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122223" w:rsidRDefault="00122223" w:rsidP="00122223">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122223" w:rsidRDefault="00122223" w:rsidP="00122223">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122223" w:rsidRDefault="00122223" w:rsidP="00122223">
      <w:pPr>
        <w:ind w:firstLine="720"/>
      </w:pPr>
      <w:r>
        <w:t xml:space="preserve">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w:t>
      </w:r>
      <w:proofErr w:type="spellStart"/>
      <w:r>
        <w:t>SDCard</w:t>
      </w:r>
      <w:proofErr w:type="spellEnd"/>
      <w:r>
        <w:t xml:space="preserve"> after a voltage change that causes a reset.</w:t>
      </w:r>
    </w:p>
    <w:p w:rsidR="00122223" w:rsidRDefault="00122223" w:rsidP="00122223">
      <w:pPr>
        <w:ind w:firstLine="720"/>
      </w:pPr>
      <w:r>
        <w:lastRenderedPageBreak/>
        <w:t>Ultimately, usage statistics like those used in DPM implementations are investigated in order to both optimize energy consumption and minimize response time. These usage statistics are contrasted against the temporal cost of voltage changes on the domain.</w:t>
      </w:r>
    </w:p>
    <w:p w:rsidR="00122223" w:rsidRDefault="00122223" w:rsidP="00122223">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rsidR="00122223" w:rsidRDefault="00122223" w:rsidP="00FB78D0">
      <w:pPr>
        <w:pStyle w:val="Heading1"/>
      </w:pPr>
      <w:r w:rsidRPr="009A4196">
        <w:lastRenderedPageBreak/>
        <w:br w:type="page"/>
      </w:r>
      <w:bookmarkStart w:id="138" w:name="_Toc465469074"/>
      <w:r w:rsidRPr="009A4196">
        <w:lastRenderedPageBreak/>
        <w:t>Chapter 6: Conclusions and Future W</w:t>
      </w:r>
      <w:r w:rsidR="00FB78D0">
        <w:t>o</w:t>
      </w:r>
      <w:r w:rsidRPr="009A4196">
        <w:t>rk</w:t>
      </w:r>
      <w:bookmarkEnd w:id="138"/>
    </w:p>
    <w:p w:rsidR="00FB78D0" w:rsidRPr="00FB78D0" w:rsidRDefault="00FB78D0" w:rsidP="00FB78D0"/>
    <w:p w:rsidR="00FB78D0" w:rsidRDefault="00122223" w:rsidP="00122223">
      <w:pPr>
        <w:pStyle w:val="Footer"/>
        <w:tabs>
          <w:tab w:val="clear" w:pos="4320"/>
          <w:tab w:val="clear" w:pos="8640"/>
        </w:tabs>
        <w:spacing w:line="480" w:lineRule="auto"/>
        <w:jc w:val="center"/>
      </w:pPr>
      <w:r>
        <w:t>ASDM-300F Gain Bandwidth Problem</w:t>
      </w:r>
    </w:p>
    <w:p w:rsidR="004579C5" w:rsidRPr="00B471C0" w:rsidRDefault="004579C5" w:rsidP="00FB78D0">
      <w:pPr>
        <w:pStyle w:val="Heading1"/>
      </w:pPr>
      <w:r w:rsidRPr="00FB78D0">
        <w:lastRenderedPageBreak/>
        <w:t>R</w:t>
      </w:r>
      <w:r w:rsidR="00FB78D0">
        <w:t>eferences</w:t>
      </w:r>
    </w:p>
    <w:p w:rsidR="00FB78D0" w:rsidRDefault="004579C5" w:rsidP="00FB78D0">
      <w:pPr>
        <w:pStyle w:val="Footer"/>
        <w:tabs>
          <w:tab w:val="clear" w:pos="4320"/>
          <w:tab w:val="clear" w:pos="8640"/>
        </w:tabs>
        <w:spacing w:line="480" w:lineRule="auto"/>
      </w:pPr>
      <w:r>
        <w:t xml:space="preserve">[Insert your References here. Format </w:t>
      </w:r>
      <w:r w:rsidR="00B471C0">
        <w:t xml:space="preserve">and location </w:t>
      </w:r>
      <w:r>
        <w:t>depends on your style guide.]</w:t>
      </w:r>
      <w:bookmarkStart w:id="139" w:name="_Ref432968407"/>
      <w:bookmarkStart w:id="140" w:name="_Toc465297468"/>
      <w:bookmarkStart w:id="141" w:name="_Ref432967088"/>
      <w:bookmarkStart w:id="142" w:name="_Toc465469075"/>
    </w:p>
    <w:p w:rsidR="00122223" w:rsidRPr="009A4196" w:rsidRDefault="00122223" w:rsidP="00FB78D0">
      <w:pPr>
        <w:pStyle w:val="Heading1"/>
      </w:pPr>
      <w:r w:rsidRPr="009A4196">
        <w:lastRenderedPageBreak/>
        <w:t>Appendix A</w:t>
      </w:r>
      <w:bookmarkEnd w:id="139"/>
      <w:bookmarkEnd w:id="140"/>
      <w:bookmarkEnd w:id="142"/>
      <w:r w:rsidR="00D34360">
        <w:t>: PEGMA Schematic</w:t>
      </w:r>
    </w:p>
    <w:bookmarkEnd w:id="141"/>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122223">
          <w:pgSz w:w="12240" w:h="15840"/>
          <w:pgMar w:top="1440" w:right="1440" w:bottom="1440" w:left="1440" w:header="720" w:footer="720" w:gutter="0"/>
          <w:cols w:space="720"/>
          <w:docGrid w:linePitch="360"/>
        </w:sectPr>
      </w:pPr>
      <w:r w:rsidRPr="00D34360">
        <w:t>Analog domain</w:t>
      </w:r>
    </w:p>
    <w:p w:rsidR="005C3D70" w:rsidRDefault="005C3D70" w:rsidP="005C3D70">
      <w:pPr>
        <w:pStyle w:val="Heading2"/>
        <w:rPr>
          <w:highlight w:val="lightGray"/>
        </w:rPr>
      </w:pPr>
      <w:r w:rsidRPr="004F0015">
        <w:lastRenderedPageBreak/>
        <w:t>Microcontroller pinout and SRAM c</w:t>
      </w:r>
      <w:bookmarkStart w:id="143" w:name="_GoBack"/>
      <w:r w:rsidRPr="004F0015">
        <w:t>onnection</w:t>
      </w:r>
      <w:bookmarkEnd w:id="143"/>
    </w:p>
    <w:p w:rsidR="00FB78D0" w:rsidRPr="005C3D70" w:rsidRDefault="005C3D70" w:rsidP="005C3D70">
      <w:pPr>
        <w:rPr>
          <w:rFonts w:eastAsiaTheme="majorEastAsia"/>
          <w:highlight w:val="lightGray"/>
        </w:rPr>
      </w:pPr>
      <w:r>
        <w:rPr>
          <w:noProof/>
        </w:rPr>
        <w:drawing>
          <wp:inline distT="0" distB="0" distL="0" distR="0" wp14:anchorId="074ADC58" wp14:editId="5DF3C4A8">
            <wp:extent cx="7036068" cy="5438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101123" cy="5489213"/>
                    </a:xfrm>
                    <a:prstGeom prst="rect">
                      <a:avLst/>
                    </a:prstGeom>
                  </pic:spPr>
                </pic:pic>
              </a:graphicData>
            </a:graphic>
          </wp:inline>
        </w:drawing>
      </w:r>
      <w:r>
        <w:rPr>
          <w:highlight w:val="lightGray"/>
        </w:rPr>
        <w:br w:type="page"/>
      </w:r>
    </w:p>
    <w:p w:rsidR="00D34360" w:rsidRPr="004F0015" w:rsidRDefault="00D34360" w:rsidP="00FB78D0">
      <w:pPr>
        <w:pStyle w:val="Heading2"/>
      </w:pPr>
      <w:r w:rsidRPr="004F0015">
        <w:lastRenderedPageBreak/>
        <w:t>Renewable input boost circuitry, measurement and modulation</w:t>
      </w:r>
    </w:p>
    <w:p w:rsidR="00387254" w:rsidRDefault="00D34360" w:rsidP="00AC4996">
      <w:pPr>
        <w:jc w:val="center"/>
      </w:pPr>
      <w:r>
        <w:rPr>
          <w:noProof/>
        </w:rPr>
        <w:drawing>
          <wp:inline distT="0" distB="0" distL="0" distR="0" wp14:anchorId="6E91539C" wp14:editId="584182DA">
            <wp:extent cx="7089140" cy="547761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89140" cy="5477619"/>
                    </a:xfrm>
                    <a:prstGeom prst="rect">
                      <a:avLst/>
                    </a:prstGeom>
                  </pic:spPr>
                </pic:pic>
              </a:graphicData>
            </a:graphic>
          </wp:inline>
        </w:drawing>
      </w:r>
      <w:r w:rsidR="00122223">
        <w:br w:type="page"/>
      </w:r>
    </w:p>
    <w:p w:rsidR="00387254" w:rsidRDefault="00387254" w:rsidP="005C3D70">
      <w:pPr>
        <w:pStyle w:val="Heading2"/>
      </w:pPr>
      <w:r w:rsidRPr="00D34360">
        <w:lastRenderedPageBreak/>
        <w:t>Energy storage and peripheral boost circuitry</w:t>
      </w:r>
    </w:p>
    <w:p w:rsidR="005C3D70" w:rsidRDefault="00387254" w:rsidP="005C3D70">
      <w:pPr>
        <w:jc w:val="center"/>
      </w:pPr>
      <w:r>
        <w:rPr>
          <w:noProof/>
        </w:rPr>
        <w:drawing>
          <wp:inline distT="0" distB="0" distL="0" distR="0" wp14:anchorId="6445D6B6" wp14:editId="664AE513">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5C3D70">
      <w:pPr>
        <w:pStyle w:val="Heading2"/>
      </w:pPr>
      <w:r w:rsidRPr="00D34360">
        <w:lastRenderedPageBreak/>
        <w:t>Stepdown power supplies (peripheral domains)</w:t>
      </w:r>
    </w:p>
    <w:p w:rsidR="005C3D70" w:rsidRDefault="005C3D70" w:rsidP="005C3D70">
      <w:pPr>
        <w:jc w:val="center"/>
      </w:pPr>
      <w:r>
        <w:rPr>
          <w:noProof/>
        </w:rPr>
        <w:drawing>
          <wp:inline distT="0" distB="0" distL="0" distR="0" wp14:anchorId="14AF0564" wp14:editId="196E835B">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5C3D70">
      <w:pPr>
        <w:pStyle w:val="Heading2"/>
      </w:pPr>
      <w:r w:rsidRPr="00D34360">
        <w:lastRenderedPageBreak/>
        <w:t>Energy storage and peripheral boost circuitry</w:t>
      </w:r>
    </w:p>
    <w:p w:rsidR="00122223" w:rsidRDefault="005C3D70" w:rsidP="005C3D70">
      <w:pPr>
        <w:jc w:val="center"/>
      </w:pPr>
      <w:r>
        <w:rPr>
          <w:noProof/>
        </w:rPr>
        <w:drawing>
          <wp:inline distT="0" distB="0" distL="0" distR="0" wp14:anchorId="08C21DDB" wp14:editId="1A000545">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5C3D70">
      <w:pPr>
        <w:pStyle w:val="Heading2"/>
      </w:pPr>
      <w:r w:rsidRPr="00D34360">
        <w:lastRenderedPageBreak/>
        <w:t>Peripheral domain current measurement</w:t>
      </w:r>
      <w:r>
        <w:rPr>
          <w:noProof/>
        </w:rPr>
        <w:t xml:space="preserve"> </w:t>
      </w:r>
    </w:p>
    <w:p w:rsidR="00122223" w:rsidRDefault="005C3D70" w:rsidP="00FE5C7F">
      <w:pPr>
        <w:jc w:val="center"/>
      </w:pPr>
      <w:r>
        <w:rPr>
          <w:noProof/>
        </w:rPr>
        <w:drawing>
          <wp:inline distT="0" distB="0" distL="0" distR="0">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FE5C7F">
      <w:pPr>
        <w:pStyle w:val="Heading2"/>
      </w:pPr>
      <w:r w:rsidRPr="00D34360">
        <w:lastRenderedPageBreak/>
        <w:t>Communications peripherals</w:t>
      </w:r>
    </w:p>
    <w:p w:rsidR="00122223" w:rsidRDefault="00122223" w:rsidP="00FE5C7F">
      <w:pPr>
        <w:jc w:val="center"/>
      </w:pPr>
      <w:r>
        <w:rPr>
          <w:noProof/>
        </w:rPr>
        <w:drawing>
          <wp:inline distT="0" distB="0" distL="0" distR="0">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FE5C7F">
      <w:pPr>
        <w:pStyle w:val="Heading2"/>
      </w:pPr>
      <w:r w:rsidRPr="00D34360">
        <w:lastRenderedPageBreak/>
        <w:t>Analog domain</w:t>
      </w:r>
    </w:p>
    <w:p w:rsidR="00FE5C7F" w:rsidRDefault="00122223" w:rsidP="00FE5C7F">
      <w:pPr>
        <w:jc w:val="center"/>
      </w:pPr>
      <w:r>
        <w:rPr>
          <w:noProof/>
        </w:rPr>
        <w:drawing>
          <wp:inline distT="0" distB="0" distL="0" distR="0" wp14:anchorId="317700F5" wp14:editId="3D6C8B4D">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r w:rsidR="00FE5C7F">
        <w:br w:type="page"/>
      </w:r>
    </w:p>
    <w:p w:rsidR="00122223" w:rsidRDefault="00122223" w:rsidP="00FB78D0">
      <w:pPr>
        <w:pStyle w:val="Heading1"/>
      </w:pPr>
      <w:bookmarkStart w:id="144" w:name="_Toc465297470"/>
      <w:bookmarkStart w:id="145" w:name="_Ref465299064"/>
      <w:bookmarkStart w:id="146" w:name="_Toc465469077"/>
      <w:r w:rsidRPr="009A4196">
        <w:lastRenderedPageBreak/>
        <w:t>Appendix B: ASDM-300F Schematic</w:t>
      </w:r>
      <w:bookmarkEnd w:id="144"/>
      <w:bookmarkEnd w:id="145"/>
      <w:bookmarkEnd w:id="146"/>
    </w:p>
    <w:p w:rsidR="00FE5C7F" w:rsidRPr="00FE5C7F" w:rsidRDefault="00FE5C7F" w:rsidP="00FE5C7F">
      <w:pPr>
        <w:sectPr w:rsidR="00FE5C7F" w:rsidRPr="00FE5C7F" w:rsidSect="00122223">
          <w:pgSz w:w="15840" w:h="12240" w:orient="landscape"/>
          <w:pgMar w:top="1440" w:right="1440" w:bottom="1440" w:left="1440" w:header="720" w:footer="720" w:gutter="0"/>
          <w:cols w:space="720"/>
          <w:docGrid w:linePitch="360"/>
        </w:sectPr>
      </w:pPr>
      <w:r w:rsidRPr="009A4196">
        <w:drawing>
          <wp:inline distT="0" distB="0" distL="0" distR="0" wp14:anchorId="05205A07" wp14:editId="452A6DAC">
            <wp:extent cx="6525928" cy="4233223"/>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32816" cy="4237691"/>
                    </a:xfrm>
                    <a:prstGeom prst="rect">
                      <a:avLst/>
                    </a:prstGeom>
                  </pic:spPr>
                </pic:pic>
              </a:graphicData>
            </a:graphic>
          </wp:inline>
        </w:drawing>
      </w:r>
    </w:p>
    <w:p w:rsidR="00122223" w:rsidRPr="009A4196" w:rsidRDefault="00122223" w:rsidP="00FB78D0">
      <w:pPr>
        <w:pStyle w:val="Heading1"/>
      </w:pPr>
      <w:bookmarkStart w:id="147" w:name="_Toc465297471"/>
      <w:bookmarkStart w:id="148" w:name="_Ref465310940"/>
      <w:bookmarkStart w:id="149" w:name="_Toc465469078"/>
      <w:r w:rsidRPr="009A4196">
        <w:lastRenderedPageBreak/>
        <w:drawing>
          <wp:anchor distT="0" distB="0" distL="114300" distR="114300" simplePos="0" relativeHeight="251671552" behindDoc="0" locked="0" layoutInCell="1" allowOverlap="1" wp14:anchorId="2226D5A8" wp14:editId="46DF500B">
            <wp:simplePos x="0" y="0"/>
            <wp:positionH relativeFrom="column">
              <wp:posOffset>415925</wp:posOffset>
            </wp:positionH>
            <wp:positionV relativeFrom="paragraph">
              <wp:posOffset>415290</wp:posOffset>
            </wp:positionV>
            <wp:extent cx="7426037" cy="5533824"/>
            <wp:effectExtent l="0" t="0" r="381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426037" cy="5533824"/>
                    </a:xfrm>
                    <a:prstGeom prst="rect">
                      <a:avLst/>
                    </a:prstGeom>
                  </pic:spPr>
                </pic:pic>
              </a:graphicData>
            </a:graphic>
            <wp14:sizeRelH relativeFrom="page">
              <wp14:pctWidth>0</wp14:pctWidth>
            </wp14:sizeRelH>
            <wp14:sizeRelV relativeFrom="page">
              <wp14:pctHeight>0</wp14:pctHeight>
            </wp14:sizeRelV>
          </wp:anchor>
        </w:drawing>
      </w:r>
      <w:r w:rsidRPr="009A4196">
        <w:t>Appendix C: PPS-330D Schematic</w:t>
      </w:r>
      <w:bookmarkEnd w:id="147"/>
      <w:bookmarkEnd w:id="148"/>
      <w:bookmarkEnd w:id="149"/>
    </w:p>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p w:rsidR="00122223" w:rsidRDefault="00122223" w:rsidP="00122223">
      <w:r>
        <w:lastRenderedPageBreak/>
        <w:br w:type="page"/>
      </w:r>
    </w:p>
    <w:p w:rsidR="00122223" w:rsidRPr="009A4196" w:rsidRDefault="00122223" w:rsidP="00FB78D0">
      <w:pPr>
        <w:pStyle w:val="Heading1"/>
      </w:pPr>
      <w:bookmarkStart w:id="150" w:name="_Ref460188307"/>
      <w:bookmarkStart w:id="151" w:name="_Toc465297472"/>
      <w:bookmarkStart w:id="152" w:name="_Toc465469079"/>
      <w:r w:rsidRPr="009A4196">
        <w:lastRenderedPageBreak/>
        <w:t>APPENDIX D: PLR-5010D (Rev0) Schematic</w:t>
      </w:r>
      <w:bookmarkEnd w:id="150"/>
      <w:bookmarkEnd w:id="151"/>
      <w:bookmarkEnd w:id="152"/>
    </w:p>
    <w:p w:rsidR="00122223" w:rsidRDefault="00122223" w:rsidP="00122223">
      <w:pPr>
        <w:jc w:val="center"/>
      </w:pPr>
      <w:r>
        <w:rPr>
          <w:noProof/>
        </w:rPr>
        <w:lastRenderedPageBreak/>
        <w:drawing>
          <wp:inline distT="0" distB="0" distL="0" distR="0" wp14:anchorId="5557259D" wp14:editId="0B4AD8FF">
            <wp:extent cx="7259782" cy="561722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318183" cy="5662411"/>
                    </a:xfrm>
                    <a:prstGeom prst="rect">
                      <a:avLst/>
                    </a:prstGeom>
                  </pic:spPr>
                </pic:pic>
              </a:graphicData>
            </a:graphic>
          </wp:inline>
        </w:drawing>
      </w:r>
    </w:p>
    <w:p w:rsidR="00122223" w:rsidRPr="009A4196" w:rsidRDefault="00122223" w:rsidP="00FB78D0">
      <w:pPr>
        <w:pStyle w:val="Heading1"/>
      </w:pPr>
      <w:bookmarkStart w:id="153" w:name="_Ref465318405"/>
      <w:bookmarkStart w:id="154" w:name="_Toc465469080"/>
      <w:r w:rsidRPr="009A4196">
        <w:lastRenderedPageBreak/>
        <w:t>APPENDIX E: PLR-5010D (Rev1) Schematic</w:t>
      </w:r>
      <w:bookmarkEnd w:id="153"/>
      <w:bookmarkEnd w:id="154"/>
    </w:p>
    <w:p w:rsidR="00122223" w:rsidRDefault="00122223" w:rsidP="00122223">
      <w:pPr>
        <w:jc w:val="center"/>
        <w:sectPr w:rsidR="00122223" w:rsidSect="00122223">
          <w:pgSz w:w="15840" w:h="12240" w:orient="landscape"/>
          <w:pgMar w:top="1440" w:right="1440" w:bottom="1440" w:left="1440" w:header="720" w:footer="720" w:gutter="0"/>
          <w:cols w:space="720"/>
          <w:docGrid w:linePitch="360"/>
        </w:sectPr>
      </w:pPr>
      <w:r>
        <w:rPr>
          <w:noProof/>
        </w:rPr>
        <w:lastRenderedPageBreak/>
        <w:drawing>
          <wp:inline distT="0" distB="0" distL="0" distR="0" wp14:anchorId="517363C3" wp14:editId="52C7015C">
            <wp:extent cx="7315200" cy="567511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334958" cy="5690444"/>
                    </a:xfrm>
                    <a:prstGeom prst="rect">
                      <a:avLst/>
                    </a:prstGeom>
                  </pic:spPr>
                </pic:pic>
              </a:graphicData>
            </a:graphic>
          </wp:inline>
        </w:drawing>
      </w:r>
    </w:p>
    <w:p w:rsidR="00122223" w:rsidRPr="009A4196" w:rsidRDefault="00122223" w:rsidP="00FB78D0">
      <w:pPr>
        <w:pStyle w:val="Heading1"/>
      </w:pPr>
      <w:bookmarkStart w:id="155" w:name="_Ref465360150"/>
      <w:bookmarkStart w:id="156" w:name="_Toc465469081"/>
      <w:r w:rsidRPr="009A4196">
        <w:lastRenderedPageBreak/>
        <w:t>APPENDIX F: DEB429A Schematic</w:t>
      </w:r>
      <w:bookmarkEnd w:id="155"/>
      <w:bookmarkEnd w:id="156"/>
    </w:p>
    <w:p w:rsidR="00122223" w:rsidRDefault="00122223" w:rsidP="00122223">
      <w:pPr>
        <w:jc w:val="center"/>
      </w:pPr>
      <w:r>
        <w:rPr>
          <w:noProof/>
        </w:rPr>
        <w:lastRenderedPageBreak/>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p>
    <w:p w:rsidR="00122223" w:rsidRPr="0039177D" w:rsidRDefault="00122223" w:rsidP="00D41BBD">
      <w:r>
        <w:br w:type="page"/>
      </w:r>
      <w:r w:rsidRPr="0039177D">
        <w:lastRenderedPageBreak/>
        <w:t>APPENDIX F: DEB429A Schematic (</w:t>
      </w:r>
      <w:r>
        <w:t>2</w:t>
      </w:r>
      <w:r w:rsidRPr="0039177D">
        <w:t>/3)</w:t>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122223" w:rsidRPr="0039177D" w:rsidRDefault="00122223" w:rsidP="00D41BBD">
      <w:r w:rsidRPr="0039177D">
        <w:lastRenderedPageBreak/>
        <w:t>APPENDIX F: DEB429A Schematic (3/3)</w:t>
      </w:r>
    </w:p>
    <w:p w:rsidR="00122223" w:rsidRPr="001A2BCD" w:rsidRDefault="00122223" w:rsidP="00122223">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p w:rsidR="004579C5" w:rsidRDefault="004579C5" w:rsidP="004579C5">
      <w:pPr>
        <w:pStyle w:val="Footer"/>
        <w:tabs>
          <w:tab w:val="clear" w:pos="4320"/>
          <w:tab w:val="clear" w:pos="8640"/>
        </w:tabs>
        <w:spacing w:line="480" w:lineRule="auto"/>
        <w:jc w:val="center"/>
      </w:pPr>
    </w:p>
    <w:p w:rsidR="0039509B" w:rsidRDefault="0039509B" w:rsidP="009A6B31">
      <w:pPr>
        <w:spacing w:line="480" w:lineRule="auto"/>
      </w:pPr>
    </w:p>
    <w:sectPr w:rsidR="0039509B" w:rsidSect="00F01FDC">
      <w:headerReference w:type="even" r:id="rId92"/>
      <w:footerReference w:type="even" r:id="rId93"/>
      <w:headerReference w:type="first" r:id="rId94"/>
      <w:footerReference w:type="first" r:id="rId95"/>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020B" w:rsidRDefault="004C020B" w:rsidP="004579C5">
      <w:r>
        <w:separator/>
      </w:r>
    </w:p>
  </w:endnote>
  <w:endnote w:type="continuationSeparator" w:id="0">
    <w:p w:rsidR="004C020B" w:rsidRDefault="004C020B"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41BBD" w:rsidRDefault="00D41BB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rsidP="005B06B3">
    <w:pPr>
      <w:pStyle w:val="Footer"/>
      <w:jc w:val="center"/>
    </w:pPr>
    <w:r>
      <w:fldChar w:fldCharType="begin"/>
    </w:r>
    <w:r>
      <w:instrText xml:space="preserve"> PAGE   \* MERGEFORMAT </w:instrText>
    </w:r>
    <w:r>
      <w:fldChar w:fldCharType="separate"/>
    </w:r>
    <w:r w:rsidR="00FE5C7F">
      <w:rPr>
        <w:noProof/>
      </w:rPr>
      <w:t>116</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41BBD" w:rsidRDefault="00D41BB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020B" w:rsidRDefault="004C020B" w:rsidP="004579C5">
      <w:r>
        <w:separator/>
      </w:r>
    </w:p>
  </w:footnote>
  <w:footnote w:type="continuationSeparator" w:id="0">
    <w:p w:rsidR="004C020B" w:rsidRDefault="004C020B"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Pr="00683833" w:rsidRDefault="00D41BBD"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rsidP="00683833">
    <w:pPr>
      <w:pStyle w:val="Header"/>
    </w:pPr>
    <w:fldSimple w:instr=" STYLEREF  &quot;Heading 1&quot; \t  \* MERGEFORMAT ">
      <w:r w:rsidR="00FE5C7F">
        <w:rPr>
          <w:noProof/>
        </w:rPr>
        <w:t>APPENDIX D: PLR-5010D (Rev0) Schematic</w:t>
      </w:r>
    </w:fldSimple>
    <w:r>
      <w:ptab w:relativeTo="margin" w:alignment="center" w:leader="none"/>
    </w:r>
    <w:r>
      <w:ptab w:relativeTo="margin" w:alignment="right" w:leader="none"/>
    </w:r>
    <w:fldSimple w:instr=" STYLEREF  &quot;Heading 2&quot;  \* MERGEFORMAT ">
      <w:r w:rsidR="00FE5C7F">
        <w:rPr>
          <w:noProof/>
        </w:rPr>
        <w:t>Analog domain</w:t>
      </w:r>
    </w:fldSimple>
  </w:p>
  <w:p w:rsidR="00D41BBD" w:rsidRPr="00683833" w:rsidRDefault="00D41BBD" w:rsidP="00683833">
    <w:pPr>
      <w:pStyle w:val="Header"/>
    </w:pPr>
    <w:r>
      <w:pict>
        <v:rect id="_x0000_i1026" style="width:0;height:1.5pt" o:hralign="center" o:hrstd="t" o:hr="t" fillcolor="#a0a0a0" stroked="f"/>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BBD" w:rsidRDefault="00D41B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4"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27E17ED"/>
    <w:multiLevelType w:val="multilevel"/>
    <w:tmpl w:val="100C0D6E"/>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17A2DE6"/>
    <w:multiLevelType w:val="hybridMultilevel"/>
    <w:tmpl w:val="24621E22"/>
    <w:lvl w:ilvl="0" w:tplc="0409000F">
      <w:start w:val="1"/>
      <w:numFmt w:val="decimal"/>
      <w:lvlText w:val="%1."/>
      <w:lvlJc w:val="left"/>
      <w:pPr>
        <w:ind w:left="11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0"/>
  </w:num>
  <w:num w:numId="2">
    <w:abstractNumId w:val="16"/>
  </w:num>
  <w:num w:numId="3">
    <w:abstractNumId w:val="17"/>
  </w:num>
  <w:num w:numId="4">
    <w:abstractNumId w:val="6"/>
  </w:num>
  <w:num w:numId="5">
    <w:abstractNumId w:val="9"/>
  </w:num>
  <w:num w:numId="6">
    <w:abstractNumId w:val="10"/>
  </w:num>
  <w:num w:numId="7">
    <w:abstractNumId w:val="12"/>
  </w:num>
  <w:num w:numId="8">
    <w:abstractNumId w:val="15"/>
  </w:num>
  <w:num w:numId="9">
    <w:abstractNumId w:val="14"/>
  </w:num>
  <w:num w:numId="10">
    <w:abstractNumId w:val="7"/>
  </w:num>
  <w:num w:numId="11">
    <w:abstractNumId w:val="13"/>
  </w:num>
  <w:num w:numId="12">
    <w:abstractNumId w:val="1"/>
  </w:num>
  <w:num w:numId="13">
    <w:abstractNumId w:val="0"/>
  </w:num>
  <w:num w:numId="14">
    <w:abstractNumId w:val="5"/>
  </w:num>
  <w:num w:numId="15">
    <w:abstractNumId w:val="2"/>
  </w:num>
  <w:num w:numId="16">
    <w:abstractNumId w:val="8"/>
  </w:num>
  <w:num w:numId="17">
    <w:abstractNumId w:val="4"/>
  </w:num>
  <w:num w:numId="18">
    <w:abstractNumId w:val="3"/>
  </w:num>
  <w:num w:numId="19">
    <w:abstractNumId w:val="11"/>
  </w:num>
  <w:num w:numId="20">
    <w:abstractNumId w:val="19"/>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36D2E"/>
    <w:rsid w:val="00103698"/>
    <w:rsid w:val="00122223"/>
    <w:rsid w:val="0017676B"/>
    <w:rsid w:val="00212733"/>
    <w:rsid w:val="00283D02"/>
    <w:rsid w:val="002B21F2"/>
    <w:rsid w:val="002D29FB"/>
    <w:rsid w:val="002F1016"/>
    <w:rsid w:val="00321780"/>
    <w:rsid w:val="00387254"/>
    <w:rsid w:val="0039509B"/>
    <w:rsid w:val="003A3CD9"/>
    <w:rsid w:val="00411895"/>
    <w:rsid w:val="00424AA1"/>
    <w:rsid w:val="0044389C"/>
    <w:rsid w:val="004467EF"/>
    <w:rsid w:val="004579C5"/>
    <w:rsid w:val="004C020B"/>
    <w:rsid w:val="004F0015"/>
    <w:rsid w:val="00543121"/>
    <w:rsid w:val="005469F6"/>
    <w:rsid w:val="00555465"/>
    <w:rsid w:val="00572AE5"/>
    <w:rsid w:val="00587DE0"/>
    <w:rsid w:val="005B06B3"/>
    <w:rsid w:val="005C3D70"/>
    <w:rsid w:val="00607661"/>
    <w:rsid w:val="00674772"/>
    <w:rsid w:val="00683833"/>
    <w:rsid w:val="00702262"/>
    <w:rsid w:val="00706912"/>
    <w:rsid w:val="007672DB"/>
    <w:rsid w:val="008A3199"/>
    <w:rsid w:val="00973D96"/>
    <w:rsid w:val="00985203"/>
    <w:rsid w:val="00996C5B"/>
    <w:rsid w:val="009A4196"/>
    <w:rsid w:val="009A6B31"/>
    <w:rsid w:val="00A51D26"/>
    <w:rsid w:val="00A94DF6"/>
    <w:rsid w:val="00AB0714"/>
    <w:rsid w:val="00AC4996"/>
    <w:rsid w:val="00B3374E"/>
    <w:rsid w:val="00B471C0"/>
    <w:rsid w:val="00B6147E"/>
    <w:rsid w:val="00BF1ED2"/>
    <w:rsid w:val="00C52718"/>
    <w:rsid w:val="00C91C3F"/>
    <w:rsid w:val="00CB3DD3"/>
    <w:rsid w:val="00D34360"/>
    <w:rsid w:val="00D41BBD"/>
    <w:rsid w:val="00D924F4"/>
    <w:rsid w:val="00DB1F41"/>
    <w:rsid w:val="00DC60C0"/>
    <w:rsid w:val="00E06092"/>
    <w:rsid w:val="00EF5B43"/>
    <w:rsid w:val="00F01FDC"/>
    <w:rsid w:val="00F42431"/>
    <w:rsid w:val="00FA4A76"/>
    <w:rsid w:val="00FB78D0"/>
    <w:rsid w:val="00FC2B46"/>
    <w:rsid w:val="00FE5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FB78D0"/>
    <w:pPr>
      <w:keepNext/>
      <w:keepLines/>
      <w:pageBreakBefore/>
      <w:numPr>
        <w:numId w:val="16"/>
      </w:numPr>
      <w:spacing w:before="360" w:after="360"/>
      <w:outlineLvl w:val="0"/>
    </w:pPr>
    <w:rPr>
      <w:rFonts w:eastAsiaTheme="majorEastAsia" w:cstheme="majorBidi"/>
      <w:b/>
      <w:bCs/>
      <w:caps/>
      <w:spacing w:val="4"/>
      <w:sz w:val="32"/>
      <w:szCs w:val="28"/>
    </w:rPr>
  </w:style>
  <w:style w:type="paragraph" w:styleId="Heading2">
    <w:name w:val="heading 2"/>
    <w:basedOn w:val="Normal"/>
    <w:next w:val="Normal"/>
    <w:link w:val="Heading2Char"/>
    <w:uiPriority w:val="9"/>
    <w:unhideWhenUsed/>
    <w:qFormat/>
    <w:rsid w:val="005C3D70"/>
    <w:pPr>
      <w:keepNext/>
      <w:keepLines/>
      <w:numPr>
        <w:ilvl w:val="1"/>
        <w:numId w:val="16"/>
      </w:numPr>
      <w:spacing w:before="240" w:after="240" w:line="240" w:lineRule="auto"/>
      <w:ind w:left="0" w:firstLine="0"/>
      <w:outlineLvl w:val="1"/>
    </w:pPr>
    <w:rPr>
      <w:rFonts w:eastAsiaTheme="majorEastAsia" w:cstheme="majorBidi"/>
      <w:b/>
      <w:bCs/>
      <w:sz w:val="28"/>
      <w:szCs w:val="28"/>
    </w:rPr>
  </w:style>
  <w:style w:type="paragraph" w:styleId="Heading3">
    <w:name w:val="heading 3"/>
    <w:basedOn w:val="Normal"/>
    <w:next w:val="Normal"/>
    <w:link w:val="Heading3Char"/>
    <w:uiPriority w:val="9"/>
    <w:unhideWhenUsed/>
    <w:qFormat/>
    <w:rsid w:val="00683833"/>
    <w:pPr>
      <w:keepNext/>
      <w:keepLines/>
      <w:numPr>
        <w:ilvl w:val="2"/>
        <w:numId w:val="16"/>
      </w:numPr>
      <w:spacing w:before="120" w:after="120" w:line="252" w:lineRule="auto"/>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122223"/>
    <w:pPr>
      <w:keepNext/>
      <w:keepLines/>
      <w:numPr>
        <w:ilvl w:val="3"/>
        <w:numId w:val="16"/>
      </w:numPr>
      <w:spacing w:before="120" w:line="252" w:lineRule="auto"/>
      <w:jc w:val="both"/>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16"/>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16"/>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16"/>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16"/>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16"/>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FB78D0"/>
    <w:rPr>
      <w:rFonts w:eastAsiaTheme="majorEastAsia" w:cstheme="majorBidi"/>
      <w:b/>
      <w:bCs/>
      <w:caps/>
      <w:spacing w:val="4"/>
      <w:sz w:val="32"/>
      <w:szCs w:val="28"/>
    </w:rPr>
  </w:style>
  <w:style w:type="character" w:customStyle="1" w:styleId="Heading2Char">
    <w:name w:val="Heading 2 Char"/>
    <w:basedOn w:val="DefaultParagraphFont"/>
    <w:link w:val="Heading2"/>
    <w:uiPriority w:val="9"/>
    <w:rsid w:val="005C3D70"/>
    <w:rPr>
      <w:rFonts w:eastAsiaTheme="majorEastAsia" w:cstheme="majorBidi"/>
      <w:b/>
      <w:bCs/>
      <w:sz w:val="28"/>
      <w:szCs w:val="28"/>
    </w:rPr>
  </w:style>
  <w:style w:type="character" w:customStyle="1" w:styleId="Heading3Char">
    <w:name w:val="Heading 3 Char"/>
    <w:basedOn w:val="DefaultParagraphFont"/>
    <w:link w:val="Heading3"/>
    <w:uiPriority w:val="9"/>
    <w:rsid w:val="00683833"/>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122223"/>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122223"/>
    <w:pPr>
      <w:spacing w:after="100" w:line="252"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22223"/>
    <w:pPr>
      <w:spacing w:after="100" w:line="252" w:lineRule="auto"/>
      <w:ind w:left="220"/>
      <w:jc w:val="both"/>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22223"/>
    <w:rPr>
      <w:color w:val="0563C1" w:themeColor="hyperlink"/>
      <w:u w:val="single"/>
    </w:rPr>
  </w:style>
  <w:style w:type="paragraph" w:styleId="TOC3">
    <w:name w:val="toc 3"/>
    <w:basedOn w:val="Normal"/>
    <w:next w:val="Normal"/>
    <w:autoRedefine/>
    <w:uiPriority w:val="39"/>
    <w:unhideWhenUsed/>
    <w:rsid w:val="00122223"/>
    <w:pPr>
      <w:spacing w:after="100" w:line="259" w:lineRule="auto"/>
      <w:ind w:left="440"/>
    </w:pPr>
    <w:rPr>
      <w:rFonts w:asciiTheme="minorHAnsi" w:eastAsiaTheme="minorEastAsia" w:hAnsiTheme="minorHAnsi"/>
      <w:sz w:val="22"/>
      <w:szCs w:val="22"/>
    </w:rPr>
  </w:style>
  <w:style w:type="paragraph" w:styleId="ListParagraph">
    <w:name w:val="List Paragraph"/>
    <w:basedOn w:val="Normal"/>
    <w:uiPriority w:val="34"/>
    <w:qFormat/>
    <w:rsid w:val="00D41BBD"/>
    <w:pPr>
      <w:spacing w:before="120" w:after="120"/>
      <w:ind w:left="720"/>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emf"/><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6.png"/><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emf"/><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image" Target="media/image14.tif"/><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emf"/><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5.emf"/><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4.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tif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gif"/><Relationship Id="rId41" Type="http://schemas.openxmlformats.org/officeDocument/2006/relationships/image" Target="media/image25.tiff"/><Relationship Id="rId54" Type="http://schemas.openxmlformats.org/officeDocument/2006/relationships/chart" Target="charts/chart2.xml"/><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image" Target="media/image58.emf"/><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0.jpeg"/><Relationship Id="rId10" Type="http://schemas.openxmlformats.org/officeDocument/2006/relationships/footer" Target="footer1.xml"/><Relationship Id="rId31" Type="http://schemas.openxmlformats.org/officeDocument/2006/relationships/image" Target="media/image15.tiff"/><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emf"/><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moore\Documents\PEGMA\Hardware\LAB-PLR5010D\docs\LAB-PLR5010D-Rev1Lineariz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856887680"/>
        <c:axId val="856888072"/>
      </c:lineChart>
      <c:catAx>
        <c:axId val="856887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6888072"/>
        <c:crosses val="autoZero"/>
        <c:auto val="1"/>
        <c:lblAlgn val="ctr"/>
        <c:lblOffset val="100"/>
        <c:noMultiLvlLbl val="0"/>
      </c:catAx>
      <c:valAx>
        <c:axId val="856888072"/>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6887680"/>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PLR-5010D</a:t>
            </a:r>
            <a:r>
              <a:rPr lang="en-US" baseline="0"/>
              <a:t> Voltage to Current Transfer Characteristic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 (2)'!$B$1</c:f>
              <c:strCache>
                <c:ptCount val="1"/>
                <c:pt idx="0">
                  <c:v>I(R1)@3.3V (mA)</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3269230769230768E-2"/>
                  <c:y val="0.21167645140247879"/>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(2)'!$B$2:$B$33002</c:f>
              <c:numCache>
                <c:formatCode>0.000</c:formatCode>
                <c:ptCount val="33001"/>
                <c:pt idx="0">
                  <c:v>0.13262560000000001</c:v>
                </c:pt>
                <c:pt idx="1">
                  <c:v>0.13271170000000002</c:v>
                </c:pt>
                <c:pt idx="2">
                  <c:v>0.13279829999999998</c:v>
                </c:pt>
                <c:pt idx="3">
                  <c:v>0.13288510000000001</c:v>
                </c:pt>
                <c:pt idx="4">
                  <c:v>0.13297219999999998</c:v>
                </c:pt>
                <c:pt idx="5">
                  <c:v>0.1330596</c:v>
                </c:pt>
                <c:pt idx="6">
                  <c:v>0.13314730000000002</c:v>
                </c:pt>
                <c:pt idx="7">
                  <c:v>0.1332352</c:v>
                </c:pt>
                <c:pt idx="8">
                  <c:v>0.13332350000000001</c:v>
                </c:pt>
                <c:pt idx="9">
                  <c:v>0.133412</c:v>
                </c:pt>
                <c:pt idx="10">
                  <c:v>0.13350090000000001</c:v>
                </c:pt>
                <c:pt idx="11">
                  <c:v>0.13358999999999999</c:v>
                </c:pt>
                <c:pt idx="12">
                  <c:v>0.13367950000000001</c:v>
                </c:pt>
                <c:pt idx="13">
                  <c:v>0.1337692</c:v>
                </c:pt>
                <c:pt idx="14">
                  <c:v>0.13385919999999998</c:v>
                </c:pt>
                <c:pt idx="15">
                  <c:v>0.1339496</c:v>
                </c:pt>
                <c:pt idx="16">
                  <c:v>0.1340402</c:v>
                </c:pt>
                <c:pt idx="17">
                  <c:v>0.13413109999999998</c:v>
                </c:pt>
                <c:pt idx="18">
                  <c:v>0.13422239999999999</c:v>
                </c:pt>
                <c:pt idx="19">
                  <c:v>0.13431390000000001</c:v>
                </c:pt>
                <c:pt idx="20">
                  <c:v>0.13440580000000002</c:v>
                </c:pt>
                <c:pt idx="21">
                  <c:v>0.1344979</c:v>
                </c:pt>
                <c:pt idx="22">
                  <c:v>0.1345904</c:v>
                </c:pt>
                <c:pt idx="23">
                  <c:v>0.1346831</c:v>
                </c:pt>
                <c:pt idx="24">
                  <c:v>0.13477620000000001</c:v>
                </c:pt>
                <c:pt idx="25">
                  <c:v>0.13486959999999998</c:v>
                </c:pt>
                <c:pt idx="26">
                  <c:v>0.13496330000000001</c:v>
                </c:pt>
                <c:pt idx="27">
                  <c:v>0.13505729999999999</c:v>
                </c:pt>
                <c:pt idx="28">
                  <c:v>0.13515160000000001</c:v>
                </c:pt>
                <c:pt idx="29">
                  <c:v>0.13524620000000001</c:v>
                </c:pt>
                <c:pt idx="30">
                  <c:v>0.13534119999999999</c:v>
                </c:pt>
                <c:pt idx="31">
                  <c:v>0.13543640000000001</c:v>
                </c:pt>
                <c:pt idx="32">
                  <c:v>0.13553200000000001</c:v>
                </c:pt>
                <c:pt idx="33">
                  <c:v>0.1356279</c:v>
                </c:pt>
                <c:pt idx="34">
                  <c:v>0.13572409999999999</c:v>
                </c:pt>
                <c:pt idx="35">
                  <c:v>0.13582059999999999</c:v>
                </c:pt>
                <c:pt idx="36">
                  <c:v>0.13591739999999999</c:v>
                </c:pt>
                <c:pt idx="37">
                  <c:v>0.13601459999999999</c:v>
                </c:pt>
                <c:pt idx="38">
                  <c:v>0.13611210000000001</c:v>
                </c:pt>
                <c:pt idx="39">
                  <c:v>0.13620989999999999</c:v>
                </c:pt>
                <c:pt idx="40">
                  <c:v>0.13630799999999998</c:v>
                </c:pt>
                <c:pt idx="41">
                  <c:v>0.13640650000000001</c:v>
                </c:pt>
                <c:pt idx="42">
                  <c:v>0.13650519999999999</c:v>
                </c:pt>
                <c:pt idx="43">
                  <c:v>0.13660429999999998</c:v>
                </c:pt>
                <c:pt idx="44">
                  <c:v>0.13670380000000001</c:v>
                </c:pt>
                <c:pt idx="45">
                  <c:v>0.13680349999999999</c:v>
                </c:pt>
                <c:pt idx="46">
                  <c:v>0.13690360000000001</c:v>
                </c:pt>
                <c:pt idx="47">
                  <c:v>0.13700400000000001</c:v>
                </c:pt>
                <c:pt idx="48">
                  <c:v>0.1371048</c:v>
                </c:pt>
                <c:pt idx="49">
                  <c:v>0.13720579999999999</c:v>
                </c:pt>
                <c:pt idx="50">
                  <c:v>0.13730729999999999</c:v>
                </c:pt>
                <c:pt idx="51">
                  <c:v>0.137409</c:v>
                </c:pt>
                <c:pt idx="52">
                  <c:v>0.1375111</c:v>
                </c:pt>
                <c:pt idx="53">
                  <c:v>0.1376135</c:v>
                </c:pt>
                <c:pt idx="54">
                  <c:v>0.13771629999999999</c:v>
                </c:pt>
                <c:pt idx="55">
                  <c:v>0.13781939999999998</c:v>
                </c:pt>
                <c:pt idx="56">
                  <c:v>0.13792279999999998</c:v>
                </c:pt>
                <c:pt idx="57">
                  <c:v>0.1380266</c:v>
                </c:pt>
                <c:pt idx="58">
                  <c:v>0.1381307</c:v>
                </c:pt>
                <c:pt idx="59">
                  <c:v>0.1382351</c:v>
                </c:pt>
                <c:pt idx="60">
                  <c:v>0.13834000000000002</c:v>
                </c:pt>
                <c:pt idx="61">
                  <c:v>0.13844509999999999</c:v>
                </c:pt>
                <c:pt idx="62">
                  <c:v>0.1385506</c:v>
                </c:pt>
                <c:pt idx="63">
                  <c:v>0.13865639999999999</c:v>
                </c:pt>
                <c:pt idx="64">
                  <c:v>0.13876259999999999</c:v>
                </c:pt>
                <c:pt idx="65">
                  <c:v>0.1388691</c:v>
                </c:pt>
                <c:pt idx="66">
                  <c:v>0.13897599999999999</c:v>
                </c:pt>
                <c:pt idx="67">
                  <c:v>0.13908329999999999</c:v>
                </c:pt>
                <c:pt idx="68">
                  <c:v>0.13919090000000001</c:v>
                </c:pt>
                <c:pt idx="69">
                  <c:v>0.1392988</c:v>
                </c:pt>
                <c:pt idx="70">
                  <c:v>0.13940710000000001</c:v>
                </c:pt>
                <c:pt idx="71">
                  <c:v>0.13951569999999999</c:v>
                </c:pt>
                <c:pt idx="72">
                  <c:v>0.13962479999999999</c:v>
                </c:pt>
                <c:pt idx="73">
                  <c:v>0.1397341</c:v>
                </c:pt>
                <c:pt idx="74">
                  <c:v>0.13984380000000002</c:v>
                </c:pt>
                <c:pt idx="75">
                  <c:v>0.13995389999999999</c:v>
                </c:pt>
                <c:pt idx="76">
                  <c:v>0.14006440000000001</c:v>
                </c:pt>
                <c:pt idx="77">
                  <c:v>0.1401752</c:v>
                </c:pt>
                <c:pt idx="78">
                  <c:v>0.1402863</c:v>
                </c:pt>
                <c:pt idx="79">
                  <c:v>0.14039790000000002</c:v>
                </c:pt>
                <c:pt idx="80">
                  <c:v>0.14050969999999999</c:v>
                </c:pt>
                <c:pt idx="81">
                  <c:v>0.140622</c:v>
                </c:pt>
                <c:pt idx="82">
                  <c:v>0.14073460000000002</c:v>
                </c:pt>
                <c:pt idx="83">
                  <c:v>0.14084759999999999</c:v>
                </c:pt>
                <c:pt idx="84">
                  <c:v>0.140961</c:v>
                </c:pt>
                <c:pt idx="85">
                  <c:v>0.1410747</c:v>
                </c:pt>
                <c:pt idx="86">
                  <c:v>0.1411888</c:v>
                </c:pt>
                <c:pt idx="87">
                  <c:v>0.14130329999999999</c:v>
                </c:pt>
                <c:pt idx="88">
                  <c:v>0.14141819999999999</c:v>
                </c:pt>
                <c:pt idx="89">
                  <c:v>0.1415334</c:v>
                </c:pt>
                <c:pt idx="90">
                  <c:v>0.14164900000000002</c:v>
                </c:pt>
                <c:pt idx="91">
                  <c:v>0.141765</c:v>
                </c:pt>
                <c:pt idx="92">
                  <c:v>0.14188129999999999</c:v>
                </c:pt>
                <c:pt idx="93">
                  <c:v>0.14199810000000002</c:v>
                </c:pt>
                <c:pt idx="94">
                  <c:v>0.1421152</c:v>
                </c:pt>
                <c:pt idx="95">
                  <c:v>0.14223269999999999</c:v>
                </c:pt>
                <c:pt idx="96">
                  <c:v>0.14235059999999999</c:v>
                </c:pt>
                <c:pt idx="97">
                  <c:v>0.14246880000000001</c:v>
                </c:pt>
                <c:pt idx="98">
                  <c:v>0.14258749999999998</c:v>
                </c:pt>
                <c:pt idx="99">
                  <c:v>0.14270649999999999</c:v>
                </c:pt>
                <c:pt idx="100">
                  <c:v>0.14282590000000001</c:v>
                </c:pt>
                <c:pt idx="101">
                  <c:v>0.14294580000000001</c:v>
                </c:pt>
                <c:pt idx="102">
                  <c:v>0.143066</c:v>
                </c:pt>
                <c:pt idx="103">
                  <c:v>0.1431866</c:v>
                </c:pt>
                <c:pt idx="104">
                  <c:v>0.1433075</c:v>
                </c:pt>
                <c:pt idx="105">
                  <c:v>0.1434289</c:v>
                </c:pt>
                <c:pt idx="106">
                  <c:v>0.14355069999999998</c:v>
                </c:pt>
                <c:pt idx="107">
                  <c:v>0.14367289999999999</c:v>
                </c:pt>
                <c:pt idx="108">
                  <c:v>0.14379539999999999</c:v>
                </c:pt>
                <c:pt idx="109">
                  <c:v>0.14391839999999997</c:v>
                </c:pt>
                <c:pt idx="110">
                  <c:v>0.1440418</c:v>
                </c:pt>
                <c:pt idx="111">
                  <c:v>0.1441655</c:v>
                </c:pt>
                <c:pt idx="112">
                  <c:v>0.14428969999999999</c:v>
                </c:pt>
                <c:pt idx="113">
                  <c:v>0.14441430000000002</c:v>
                </c:pt>
                <c:pt idx="114">
                  <c:v>0.14453920000000001</c:v>
                </c:pt>
                <c:pt idx="115">
                  <c:v>0.1446646</c:v>
                </c:pt>
                <c:pt idx="116">
                  <c:v>0.14479040000000001</c:v>
                </c:pt>
                <c:pt idx="117">
                  <c:v>0.14491660000000001</c:v>
                </c:pt>
                <c:pt idx="118">
                  <c:v>0.14504319999999998</c:v>
                </c:pt>
                <c:pt idx="119">
                  <c:v>0.1451702</c:v>
                </c:pt>
                <c:pt idx="120">
                  <c:v>0.1452976</c:v>
                </c:pt>
                <c:pt idx="121">
                  <c:v>0.14542540000000001</c:v>
                </c:pt>
                <c:pt idx="122">
                  <c:v>0.14555370000000001</c:v>
                </c:pt>
                <c:pt idx="123">
                  <c:v>0.14568229999999999</c:v>
                </c:pt>
                <c:pt idx="124">
                  <c:v>0.14581140000000001</c:v>
                </c:pt>
                <c:pt idx="125">
                  <c:v>0.14594090000000001</c:v>
                </c:pt>
                <c:pt idx="126">
                  <c:v>0.1460708</c:v>
                </c:pt>
                <c:pt idx="127">
                  <c:v>0.1462011</c:v>
                </c:pt>
                <c:pt idx="128">
                  <c:v>0.14633189999999999</c:v>
                </c:pt>
                <c:pt idx="129">
                  <c:v>0.14646310000000001</c:v>
                </c:pt>
                <c:pt idx="130">
                  <c:v>0.14659469999999999</c:v>
                </c:pt>
                <c:pt idx="131">
                  <c:v>0.14672670000000002</c:v>
                </c:pt>
                <c:pt idx="132">
                  <c:v>0.14685909999999999</c:v>
                </c:pt>
                <c:pt idx="133">
                  <c:v>0.14699200000000001</c:v>
                </c:pt>
                <c:pt idx="134">
                  <c:v>0.14712530000000001</c:v>
                </c:pt>
                <c:pt idx="135">
                  <c:v>0.147259</c:v>
                </c:pt>
                <c:pt idx="136">
                  <c:v>0.1473932</c:v>
                </c:pt>
                <c:pt idx="137">
                  <c:v>0.14752779999999999</c:v>
                </c:pt>
                <c:pt idx="138">
                  <c:v>0.14766280000000001</c:v>
                </c:pt>
                <c:pt idx="139">
                  <c:v>0.14779829999999999</c:v>
                </c:pt>
                <c:pt idx="140">
                  <c:v>0.14793419999999999</c:v>
                </c:pt>
                <c:pt idx="141">
                  <c:v>0.14807049999999999</c:v>
                </c:pt>
                <c:pt idx="142">
                  <c:v>0.14820729999999999</c:v>
                </c:pt>
                <c:pt idx="143">
                  <c:v>0.14834449999999999</c:v>
                </c:pt>
                <c:pt idx="144">
                  <c:v>0.14848220000000001</c:v>
                </c:pt>
                <c:pt idx="145">
                  <c:v>0.14862029999999998</c:v>
                </c:pt>
                <c:pt idx="146">
                  <c:v>0.1487588</c:v>
                </c:pt>
                <c:pt idx="147">
                  <c:v>0.1488978</c:v>
                </c:pt>
                <c:pt idx="148">
                  <c:v>0.14903729999999998</c:v>
                </c:pt>
                <c:pt idx="149">
                  <c:v>0.14917720000000001</c:v>
                </c:pt>
                <c:pt idx="150">
                  <c:v>0.14931749999999999</c:v>
                </c:pt>
                <c:pt idx="151">
                  <c:v>0.14945830000000002</c:v>
                </c:pt>
                <c:pt idx="152">
                  <c:v>0.1495995</c:v>
                </c:pt>
                <c:pt idx="153">
                  <c:v>0.14974119999999999</c:v>
                </c:pt>
                <c:pt idx="154">
                  <c:v>0.1498833</c:v>
                </c:pt>
                <c:pt idx="155">
                  <c:v>0.15002590000000002</c:v>
                </c:pt>
                <c:pt idx="156">
                  <c:v>0.150169</c:v>
                </c:pt>
                <c:pt idx="157">
                  <c:v>0.15031249999999999</c:v>
                </c:pt>
                <c:pt idx="158">
                  <c:v>0.15045649999999999</c:v>
                </c:pt>
                <c:pt idx="159">
                  <c:v>0.15060090000000001</c:v>
                </c:pt>
                <c:pt idx="160">
                  <c:v>0.15074580000000001</c:v>
                </c:pt>
                <c:pt idx="161">
                  <c:v>0.1508912</c:v>
                </c:pt>
                <c:pt idx="162">
                  <c:v>0.151037</c:v>
                </c:pt>
                <c:pt idx="163">
                  <c:v>0.15118330000000002</c:v>
                </c:pt>
                <c:pt idx="164">
                  <c:v>0.15132999999999999</c:v>
                </c:pt>
                <c:pt idx="165">
                  <c:v>0.15147730000000001</c:v>
                </c:pt>
                <c:pt idx="166">
                  <c:v>0.15162500000000001</c:v>
                </c:pt>
                <c:pt idx="167">
                  <c:v>0.15177309999999999</c:v>
                </c:pt>
                <c:pt idx="168">
                  <c:v>0.15192180000000002</c:v>
                </c:pt>
                <c:pt idx="169">
                  <c:v>0.15207090000000001</c:v>
                </c:pt>
                <c:pt idx="170">
                  <c:v>0.15222050000000001</c:v>
                </c:pt>
                <c:pt idx="171">
                  <c:v>0.15237059999999999</c:v>
                </c:pt>
                <c:pt idx="172">
                  <c:v>0.15252109999999999</c:v>
                </c:pt>
                <c:pt idx="173">
                  <c:v>0.15267210000000001</c:v>
                </c:pt>
                <c:pt idx="174">
                  <c:v>0.15282370000000001</c:v>
                </c:pt>
                <c:pt idx="175">
                  <c:v>0.15297570000000002</c:v>
                </c:pt>
                <c:pt idx="176">
                  <c:v>0.15312809999999999</c:v>
                </c:pt>
                <c:pt idx="177">
                  <c:v>0.1532811</c:v>
                </c:pt>
                <c:pt idx="178">
                  <c:v>0.1534346</c:v>
                </c:pt>
                <c:pt idx="179">
                  <c:v>0.15358849999999999</c:v>
                </c:pt>
                <c:pt idx="180">
                  <c:v>0.15374289999999999</c:v>
                </c:pt>
                <c:pt idx="181">
                  <c:v>0.15389789999999998</c:v>
                </c:pt>
                <c:pt idx="182">
                  <c:v>0.1540533</c:v>
                </c:pt>
                <c:pt idx="183">
                  <c:v>0.15420919999999999</c:v>
                </c:pt>
                <c:pt idx="184">
                  <c:v>0.15436559999999999</c:v>
                </c:pt>
                <c:pt idx="185">
                  <c:v>0.15452249999999998</c:v>
                </c:pt>
                <c:pt idx="186">
                  <c:v>0.15467990000000001</c:v>
                </c:pt>
                <c:pt idx="187">
                  <c:v>0.1548378</c:v>
                </c:pt>
                <c:pt idx="188">
                  <c:v>0.1549962</c:v>
                </c:pt>
                <c:pt idx="189">
                  <c:v>0.15515510000000002</c:v>
                </c:pt>
                <c:pt idx="190">
                  <c:v>0.15531449999999999</c:v>
                </c:pt>
                <c:pt idx="191">
                  <c:v>0.15547440000000001</c:v>
                </c:pt>
                <c:pt idx="192">
                  <c:v>0.15563480000000002</c:v>
                </c:pt>
                <c:pt idx="193">
                  <c:v>0.15579579999999998</c:v>
                </c:pt>
                <c:pt idx="194">
                  <c:v>0.15595720000000002</c:v>
                </c:pt>
                <c:pt idx="195">
                  <c:v>0.15611919999999999</c:v>
                </c:pt>
                <c:pt idx="196">
                  <c:v>0.15628159999999999</c:v>
                </c:pt>
                <c:pt idx="197">
                  <c:v>0.15644460000000002</c:v>
                </c:pt>
                <c:pt idx="198">
                  <c:v>0.1566081</c:v>
                </c:pt>
                <c:pt idx="199">
                  <c:v>0.1567721</c:v>
                </c:pt>
                <c:pt idx="200">
                  <c:v>0.15693670000000001</c:v>
                </c:pt>
                <c:pt idx="201">
                  <c:v>0.15710170000000001</c:v>
                </c:pt>
                <c:pt idx="202">
                  <c:v>0.1572673</c:v>
                </c:pt>
                <c:pt idx="203">
                  <c:v>0.1574334</c:v>
                </c:pt>
                <c:pt idx="204">
                  <c:v>0.15760000000000002</c:v>
                </c:pt>
                <c:pt idx="205">
                  <c:v>0.1577672</c:v>
                </c:pt>
                <c:pt idx="206">
                  <c:v>0.15793480000000001</c:v>
                </c:pt>
                <c:pt idx="207">
                  <c:v>0.1581031</c:v>
                </c:pt>
                <c:pt idx="208">
                  <c:v>0.15827180000000002</c:v>
                </c:pt>
                <c:pt idx="209">
                  <c:v>0.1584411</c:v>
                </c:pt>
                <c:pt idx="210">
                  <c:v>0.1586109</c:v>
                </c:pt>
                <c:pt idx="211">
                  <c:v>0.15878119999999998</c:v>
                </c:pt>
                <c:pt idx="212">
                  <c:v>0.15895209999999999</c:v>
                </c:pt>
                <c:pt idx="213">
                  <c:v>0.1591235</c:v>
                </c:pt>
                <c:pt idx="214">
                  <c:v>0.15929550000000001</c:v>
                </c:pt>
                <c:pt idx="215">
                  <c:v>0.1594679</c:v>
                </c:pt>
                <c:pt idx="216">
                  <c:v>0.15964100000000001</c:v>
                </c:pt>
                <c:pt idx="217">
                  <c:v>0.1598146</c:v>
                </c:pt>
                <c:pt idx="218">
                  <c:v>0.15998870000000001</c:v>
                </c:pt>
                <c:pt idx="219">
                  <c:v>0.16016340000000001</c:v>
                </c:pt>
                <c:pt idx="220">
                  <c:v>0.1603386</c:v>
                </c:pt>
                <c:pt idx="221">
                  <c:v>0.1605144</c:v>
                </c:pt>
                <c:pt idx="222">
                  <c:v>0.16069069999999999</c:v>
                </c:pt>
                <c:pt idx="223">
                  <c:v>0.1608676</c:v>
                </c:pt>
                <c:pt idx="224">
                  <c:v>0.1610451</c:v>
                </c:pt>
                <c:pt idx="225">
                  <c:v>0.16122310000000001</c:v>
                </c:pt>
                <c:pt idx="226">
                  <c:v>0.16140160000000001</c:v>
                </c:pt>
                <c:pt idx="227">
                  <c:v>0.16158069999999999</c:v>
                </c:pt>
                <c:pt idx="228">
                  <c:v>0.1617604</c:v>
                </c:pt>
                <c:pt idx="229">
                  <c:v>0.16194069999999999</c:v>
                </c:pt>
                <c:pt idx="230">
                  <c:v>0.1621215</c:v>
                </c:pt>
                <c:pt idx="231">
                  <c:v>0.1623029</c:v>
                </c:pt>
                <c:pt idx="232">
                  <c:v>0.16248480000000001</c:v>
                </c:pt>
                <c:pt idx="233">
                  <c:v>0.16266729999999999</c:v>
                </c:pt>
                <c:pt idx="234">
                  <c:v>0.16285040000000001</c:v>
                </c:pt>
                <c:pt idx="235">
                  <c:v>0.16303399999999998</c:v>
                </c:pt>
                <c:pt idx="236">
                  <c:v>0.16321829999999998</c:v>
                </c:pt>
                <c:pt idx="237">
                  <c:v>0.1634031</c:v>
                </c:pt>
                <c:pt idx="238">
                  <c:v>0.1635885</c:v>
                </c:pt>
                <c:pt idx="239">
                  <c:v>0.16377439999999999</c:v>
                </c:pt>
                <c:pt idx="240">
                  <c:v>0.16396100000000002</c:v>
                </c:pt>
                <c:pt idx="241">
                  <c:v>0.16414810000000002</c:v>
                </c:pt>
                <c:pt idx="242">
                  <c:v>0.1643358</c:v>
                </c:pt>
                <c:pt idx="243">
                  <c:v>0.16452409999999998</c:v>
                </c:pt>
                <c:pt idx="244">
                  <c:v>0.164713</c:v>
                </c:pt>
                <c:pt idx="245">
                  <c:v>0.16490250000000001</c:v>
                </c:pt>
                <c:pt idx="246">
                  <c:v>0.16509260000000001</c:v>
                </c:pt>
                <c:pt idx="247">
                  <c:v>0.16528319999999999</c:v>
                </c:pt>
                <c:pt idx="248">
                  <c:v>0.1654745</c:v>
                </c:pt>
                <c:pt idx="249">
                  <c:v>0.16566629999999999</c:v>
                </c:pt>
                <c:pt idx="250">
                  <c:v>0.1658588</c:v>
                </c:pt>
                <c:pt idx="251">
                  <c:v>0.1660518</c:v>
                </c:pt>
                <c:pt idx="252">
                  <c:v>0.16624550000000002</c:v>
                </c:pt>
                <c:pt idx="253">
                  <c:v>0.1664397</c:v>
                </c:pt>
                <c:pt idx="254">
                  <c:v>0.16663459999999999</c:v>
                </c:pt>
                <c:pt idx="255">
                  <c:v>0.16683010000000001</c:v>
                </c:pt>
                <c:pt idx="256">
                  <c:v>0.16702610000000001</c:v>
                </c:pt>
                <c:pt idx="257">
                  <c:v>0.1672228</c:v>
                </c:pt>
                <c:pt idx="258">
                  <c:v>0.16742009999999999</c:v>
                </c:pt>
                <c:pt idx="259">
                  <c:v>0.16761799999999999</c:v>
                </c:pt>
                <c:pt idx="260">
                  <c:v>0.16781650000000001</c:v>
                </c:pt>
                <c:pt idx="261">
                  <c:v>0.16801570000000002</c:v>
                </c:pt>
                <c:pt idx="262">
                  <c:v>0.16821539999999999</c:v>
                </c:pt>
                <c:pt idx="263">
                  <c:v>0.1684158</c:v>
                </c:pt>
                <c:pt idx="264">
                  <c:v>0.16861679999999998</c:v>
                </c:pt>
                <c:pt idx="265">
                  <c:v>0.16881840000000001</c:v>
                </c:pt>
                <c:pt idx="266">
                  <c:v>0.16902059999999999</c:v>
                </c:pt>
                <c:pt idx="267">
                  <c:v>0.1692235</c:v>
                </c:pt>
                <c:pt idx="268">
                  <c:v>0.16942699999999999</c:v>
                </c:pt>
                <c:pt idx="269">
                  <c:v>0.16963110000000001</c:v>
                </c:pt>
                <c:pt idx="270">
                  <c:v>0.16983589999999998</c:v>
                </c:pt>
                <c:pt idx="271">
                  <c:v>0.17004130000000001</c:v>
                </c:pt>
                <c:pt idx="272">
                  <c:v>0.17024729999999999</c:v>
                </c:pt>
                <c:pt idx="273">
                  <c:v>0.17045399999999999</c:v>
                </c:pt>
                <c:pt idx="274">
                  <c:v>0.17066130000000002</c:v>
                </c:pt>
                <c:pt idx="275">
                  <c:v>0.1708692</c:v>
                </c:pt>
                <c:pt idx="276">
                  <c:v>0.1710778</c:v>
                </c:pt>
                <c:pt idx="277">
                  <c:v>0.17128699999999999</c:v>
                </c:pt>
                <c:pt idx="278">
                  <c:v>0.17149690000000001</c:v>
                </c:pt>
                <c:pt idx="279">
                  <c:v>0.17170740000000001</c:v>
                </c:pt>
                <c:pt idx="280">
                  <c:v>0.1719186</c:v>
                </c:pt>
                <c:pt idx="281">
                  <c:v>0.17213039999999999</c:v>
                </c:pt>
                <c:pt idx="282">
                  <c:v>0.17234289999999999</c:v>
                </c:pt>
                <c:pt idx="283">
                  <c:v>0.17255600000000001</c:v>
                </c:pt>
                <c:pt idx="284">
                  <c:v>0.1727698</c:v>
                </c:pt>
                <c:pt idx="285">
                  <c:v>0.1729842</c:v>
                </c:pt>
                <c:pt idx="286">
                  <c:v>0.1731993</c:v>
                </c:pt>
                <c:pt idx="287">
                  <c:v>0.17341510000000002</c:v>
                </c:pt>
                <c:pt idx="288">
                  <c:v>0.17363149999999999</c:v>
                </c:pt>
                <c:pt idx="289">
                  <c:v>0.17384860000000002</c:v>
                </c:pt>
                <c:pt idx="290">
                  <c:v>0.17406640000000001</c:v>
                </c:pt>
                <c:pt idx="291">
                  <c:v>0.17428479999999999</c:v>
                </c:pt>
                <c:pt idx="292">
                  <c:v>0.17450389999999999</c:v>
                </c:pt>
                <c:pt idx="293">
                  <c:v>0.17472369999999998</c:v>
                </c:pt>
                <c:pt idx="294">
                  <c:v>0.17494409999999999</c:v>
                </c:pt>
                <c:pt idx="295">
                  <c:v>0.17516520000000002</c:v>
                </c:pt>
                <c:pt idx="296">
                  <c:v>0.17538699999999999</c:v>
                </c:pt>
                <c:pt idx="297">
                  <c:v>0.1756095</c:v>
                </c:pt>
                <c:pt idx="298">
                  <c:v>0.17583270000000001</c:v>
                </c:pt>
                <c:pt idx="299">
                  <c:v>0.17605649999999998</c:v>
                </c:pt>
                <c:pt idx="300">
                  <c:v>0.17628099999999999</c:v>
                </c:pt>
                <c:pt idx="301">
                  <c:v>0.17650629999999998</c:v>
                </c:pt>
                <c:pt idx="302">
                  <c:v>0.17673219999999998</c:v>
                </c:pt>
                <c:pt idx="303">
                  <c:v>0.1769588</c:v>
                </c:pt>
                <c:pt idx="304">
                  <c:v>0.17718610000000001</c:v>
                </c:pt>
                <c:pt idx="305">
                  <c:v>0.17741410000000002</c:v>
                </c:pt>
                <c:pt idx="306">
                  <c:v>0.17764270000000001</c:v>
                </c:pt>
                <c:pt idx="307">
                  <c:v>0.17787209999999998</c:v>
                </c:pt>
                <c:pt idx="308">
                  <c:v>0.17810220000000002</c:v>
                </c:pt>
                <c:pt idx="309">
                  <c:v>0.17833299999999999</c:v>
                </c:pt>
                <c:pt idx="310">
                  <c:v>0.17856449999999999</c:v>
                </c:pt>
                <c:pt idx="311">
                  <c:v>0.1787967</c:v>
                </c:pt>
                <c:pt idx="312">
                  <c:v>0.17902960000000001</c:v>
                </c:pt>
                <c:pt idx="313">
                  <c:v>0.17926319999999998</c:v>
                </c:pt>
                <c:pt idx="314">
                  <c:v>0.17949749999999998</c:v>
                </c:pt>
                <c:pt idx="315">
                  <c:v>0.17973249999999999</c:v>
                </c:pt>
                <c:pt idx="316">
                  <c:v>0.1799683</c:v>
                </c:pt>
                <c:pt idx="317">
                  <c:v>0.1802047</c:v>
                </c:pt>
                <c:pt idx="318">
                  <c:v>0.18044189999999999</c:v>
                </c:pt>
                <c:pt idx="319">
                  <c:v>0.1806799</c:v>
                </c:pt>
                <c:pt idx="320">
                  <c:v>0.18091850000000001</c:v>
                </c:pt>
                <c:pt idx="321">
                  <c:v>0.18115779999999998</c:v>
                </c:pt>
                <c:pt idx="322">
                  <c:v>0.1813979</c:v>
                </c:pt>
                <c:pt idx="323">
                  <c:v>0.18163869999999999</c:v>
                </c:pt>
                <c:pt idx="324">
                  <c:v>0.18188029999999999</c:v>
                </c:pt>
                <c:pt idx="325">
                  <c:v>0.1821226</c:v>
                </c:pt>
                <c:pt idx="326">
                  <c:v>0.18236559999999999</c:v>
                </c:pt>
                <c:pt idx="327">
                  <c:v>0.1826093</c:v>
                </c:pt>
                <c:pt idx="328">
                  <c:v>0.18285379999999998</c:v>
                </c:pt>
                <c:pt idx="329">
                  <c:v>0.18309909999999999</c:v>
                </c:pt>
                <c:pt idx="330">
                  <c:v>0.18334499999999998</c:v>
                </c:pt>
                <c:pt idx="331">
                  <c:v>0.1835917</c:v>
                </c:pt>
                <c:pt idx="332">
                  <c:v>0.18383920000000001</c:v>
                </c:pt>
                <c:pt idx="333">
                  <c:v>0.18408739999999998</c:v>
                </c:pt>
                <c:pt idx="334">
                  <c:v>0.18433640000000001</c:v>
                </c:pt>
                <c:pt idx="335">
                  <c:v>0.1845861</c:v>
                </c:pt>
                <c:pt idx="336">
                  <c:v>0.18483660000000002</c:v>
                </c:pt>
                <c:pt idx="337">
                  <c:v>0.1850878</c:v>
                </c:pt>
                <c:pt idx="338">
                  <c:v>0.1853398</c:v>
                </c:pt>
                <c:pt idx="339">
                  <c:v>0.18559249999999999</c:v>
                </c:pt>
                <c:pt idx="340">
                  <c:v>0.18584600000000001</c:v>
                </c:pt>
                <c:pt idx="341">
                  <c:v>0.1861003</c:v>
                </c:pt>
                <c:pt idx="342">
                  <c:v>0.1863553</c:v>
                </c:pt>
                <c:pt idx="343">
                  <c:v>0.1866111</c:v>
                </c:pt>
                <c:pt idx="344">
                  <c:v>0.1868677</c:v>
                </c:pt>
                <c:pt idx="345">
                  <c:v>0.18712500000000001</c:v>
                </c:pt>
                <c:pt idx="346">
                  <c:v>0.1873832</c:v>
                </c:pt>
                <c:pt idx="347">
                  <c:v>0.18764210000000001</c:v>
                </c:pt>
                <c:pt idx="348">
                  <c:v>0.1879017</c:v>
                </c:pt>
                <c:pt idx="349">
                  <c:v>0.1881622</c:v>
                </c:pt>
                <c:pt idx="350">
                  <c:v>0.18842340000000002</c:v>
                </c:pt>
                <c:pt idx="351">
                  <c:v>0.18868550000000001</c:v>
                </c:pt>
                <c:pt idx="352">
                  <c:v>0.18894830000000001</c:v>
                </c:pt>
                <c:pt idx="353">
                  <c:v>0.18921190000000002</c:v>
                </c:pt>
                <c:pt idx="354">
                  <c:v>0.18947629999999999</c:v>
                </c:pt>
                <c:pt idx="355">
                  <c:v>0.1897414</c:v>
                </c:pt>
                <c:pt idx="356">
                  <c:v>0.19000740000000002</c:v>
                </c:pt>
                <c:pt idx="357">
                  <c:v>0.1902742</c:v>
                </c:pt>
                <c:pt idx="358">
                  <c:v>0.19054179999999998</c:v>
                </c:pt>
                <c:pt idx="359">
                  <c:v>0.19081020000000001</c:v>
                </c:pt>
                <c:pt idx="360">
                  <c:v>0.19107930000000001</c:v>
                </c:pt>
                <c:pt idx="361">
                  <c:v>0.1913493</c:v>
                </c:pt>
                <c:pt idx="362">
                  <c:v>0.19162009999999999</c:v>
                </c:pt>
                <c:pt idx="363">
                  <c:v>0.1918917</c:v>
                </c:pt>
                <c:pt idx="364">
                  <c:v>0.1921641</c:v>
                </c:pt>
                <c:pt idx="365">
                  <c:v>0.19243730000000001</c:v>
                </c:pt>
                <c:pt idx="366">
                  <c:v>0.1927114</c:v>
                </c:pt>
                <c:pt idx="367">
                  <c:v>0.19298620000000002</c:v>
                </c:pt>
                <c:pt idx="368">
                  <c:v>0.19326189999999999</c:v>
                </c:pt>
                <c:pt idx="369">
                  <c:v>0.1935384</c:v>
                </c:pt>
                <c:pt idx="370">
                  <c:v>0.19381570000000001</c:v>
                </c:pt>
                <c:pt idx="371">
                  <c:v>0.19409390000000001</c:v>
                </c:pt>
                <c:pt idx="372">
                  <c:v>0.19437290000000002</c:v>
                </c:pt>
                <c:pt idx="373">
                  <c:v>0.19465269999999998</c:v>
                </c:pt>
                <c:pt idx="374">
                  <c:v>0.1949333</c:v>
                </c:pt>
                <c:pt idx="375">
                  <c:v>0.19521479999999999</c:v>
                </c:pt>
                <c:pt idx="376">
                  <c:v>0.19549710000000001</c:v>
                </c:pt>
                <c:pt idx="377">
                  <c:v>0.19578029999999999</c:v>
                </c:pt>
                <c:pt idx="378">
                  <c:v>0.1960643</c:v>
                </c:pt>
                <c:pt idx="379">
                  <c:v>0.1963491</c:v>
                </c:pt>
                <c:pt idx="380">
                  <c:v>0.1966348</c:v>
                </c:pt>
                <c:pt idx="381">
                  <c:v>0.19692129999999999</c:v>
                </c:pt>
                <c:pt idx="382">
                  <c:v>0.19720870000000001</c:v>
                </c:pt>
                <c:pt idx="383">
                  <c:v>0.1974969</c:v>
                </c:pt>
                <c:pt idx="384">
                  <c:v>0.19778600000000002</c:v>
                </c:pt>
                <c:pt idx="385">
                  <c:v>0.1980759</c:v>
                </c:pt>
                <c:pt idx="386">
                  <c:v>0.19836670000000001</c:v>
                </c:pt>
                <c:pt idx="387">
                  <c:v>0.19865839999999998</c:v>
                </c:pt>
                <c:pt idx="388">
                  <c:v>0.19895089999999999</c:v>
                </c:pt>
                <c:pt idx="389">
                  <c:v>0.19924429999999999</c:v>
                </c:pt>
                <c:pt idx="390">
                  <c:v>0.19953850000000001</c:v>
                </c:pt>
                <c:pt idx="391">
                  <c:v>0.1998337</c:v>
                </c:pt>
                <c:pt idx="392">
                  <c:v>0.20012969999999999</c:v>
                </c:pt>
                <c:pt idx="393">
                  <c:v>0.20042650000000001</c:v>
                </c:pt>
                <c:pt idx="394">
                  <c:v>0.20072429999999999</c:v>
                </c:pt>
                <c:pt idx="395">
                  <c:v>0.2010229</c:v>
                </c:pt>
                <c:pt idx="396">
                  <c:v>0.20132240000000001</c:v>
                </c:pt>
                <c:pt idx="397">
                  <c:v>0.20162279999999999</c:v>
                </c:pt>
                <c:pt idx="398">
                  <c:v>0.20192399999999999</c:v>
                </c:pt>
                <c:pt idx="399">
                  <c:v>0.20222619999999999</c:v>
                </c:pt>
                <c:pt idx="400">
                  <c:v>0.20252919999999999</c:v>
                </c:pt>
                <c:pt idx="401">
                  <c:v>0.20283319999999999</c:v>
                </c:pt>
                <c:pt idx="402">
                  <c:v>0.20313800000000001</c:v>
                </c:pt>
                <c:pt idx="403">
                  <c:v>0.20344370000000001</c:v>
                </c:pt>
                <c:pt idx="404">
                  <c:v>0.20375030000000002</c:v>
                </c:pt>
                <c:pt idx="405">
                  <c:v>0.20405790000000001</c:v>
                </c:pt>
                <c:pt idx="406">
                  <c:v>0.2043663</c:v>
                </c:pt>
                <c:pt idx="407">
                  <c:v>0.20467559999999999</c:v>
                </c:pt>
                <c:pt idx="408">
                  <c:v>0.2049858</c:v>
                </c:pt>
                <c:pt idx="409">
                  <c:v>0.20529700000000001</c:v>
                </c:pt>
                <c:pt idx="410">
                  <c:v>0.20560899999999999</c:v>
                </c:pt>
                <c:pt idx="411">
                  <c:v>0.20592200000000002</c:v>
                </c:pt>
                <c:pt idx="412">
                  <c:v>0.2062359</c:v>
                </c:pt>
                <c:pt idx="413">
                  <c:v>0.2065507</c:v>
                </c:pt>
                <c:pt idx="414">
                  <c:v>0.20686640000000001</c:v>
                </c:pt>
                <c:pt idx="415">
                  <c:v>0.20718310000000001</c:v>
                </c:pt>
                <c:pt idx="416">
                  <c:v>0.20750059999999998</c:v>
                </c:pt>
                <c:pt idx="417">
                  <c:v>0.20781909999999998</c:v>
                </c:pt>
                <c:pt idx="418">
                  <c:v>0.2081385</c:v>
                </c:pt>
                <c:pt idx="419">
                  <c:v>0.2084589</c:v>
                </c:pt>
                <c:pt idx="420">
                  <c:v>0.2087802</c:v>
                </c:pt>
                <c:pt idx="421">
                  <c:v>0.20910239999999999</c:v>
                </c:pt>
                <c:pt idx="422">
                  <c:v>0.20942559999999999</c:v>
                </c:pt>
                <c:pt idx="423">
                  <c:v>0.20974970000000001</c:v>
                </c:pt>
                <c:pt idx="424">
                  <c:v>0.2100747</c:v>
                </c:pt>
                <c:pt idx="425">
                  <c:v>0.21040070000000002</c:v>
                </c:pt>
                <c:pt idx="426">
                  <c:v>0.21072770000000002</c:v>
                </c:pt>
                <c:pt idx="427">
                  <c:v>0.21105559999999998</c:v>
                </c:pt>
                <c:pt idx="428">
                  <c:v>0.2113844</c:v>
                </c:pt>
                <c:pt idx="429">
                  <c:v>0.21171420000000002</c:v>
                </c:pt>
                <c:pt idx="430">
                  <c:v>0.21204500000000001</c:v>
                </c:pt>
                <c:pt idx="431">
                  <c:v>0.2123767</c:v>
                </c:pt>
                <c:pt idx="432">
                  <c:v>0.21270929999999999</c:v>
                </c:pt>
                <c:pt idx="433">
                  <c:v>0.21304300000000001</c:v>
                </c:pt>
                <c:pt idx="434">
                  <c:v>0.2133776</c:v>
                </c:pt>
                <c:pt idx="435">
                  <c:v>0.21371319999999999</c:v>
                </c:pt>
                <c:pt idx="436">
                  <c:v>0.21404970000000001</c:v>
                </c:pt>
                <c:pt idx="437">
                  <c:v>0.2143872</c:v>
                </c:pt>
                <c:pt idx="438">
                  <c:v>0.21472569999999999</c:v>
                </c:pt>
                <c:pt idx="439">
                  <c:v>0.21506520000000001</c:v>
                </c:pt>
                <c:pt idx="440">
                  <c:v>0.21540570000000001</c:v>
                </c:pt>
                <c:pt idx="441">
                  <c:v>0.2157471</c:v>
                </c:pt>
                <c:pt idx="442">
                  <c:v>0.21608949999999999</c:v>
                </c:pt>
                <c:pt idx="443">
                  <c:v>0.21643290000000001</c:v>
                </c:pt>
                <c:pt idx="444">
                  <c:v>0.21677730000000001</c:v>
                </c:pt>
                <c:pt idx="445">
                  <c:v>0.2171227</c:v>
                </c:pt>
                <c:pt idx="446">
                  <c:v>0.2174691</c:v>
                </c:pt>
                <c:pt idx="447">
                  <c:v>0.2178165</c:v>
                </c:pt>
                <c:pt idx="448">
                  <c:v>0.21816489999999999</c:v>
                </c:pt>
                <c:pt idx="449">
                  <c:v>0.21851429999999999</c:v>
                </c:pt>
                <c:pt idx="450">
                  <c:v>0.21886459999999999</c:v>
                </c:pt>
                <c:pt idx="451">
                  <c:v>0.21921599999999999</c:v>
                </c:pt>
                <c:pt idx="452">
                  <c:v>0.2195684</c:v>
                </c:pt>
                <c:pt idx="453">
                  <c:v>0.2199218</c:v>
                </c:pt>
                <c:pt idx="454">
                  <c:v>0.22027630000000001</c:v>
                </c:pt>
                <c:pt idx="455">
                  <c:v>0.22063169999999999</c:v>
                </c:pt>
                <c:pt idx="456">
                  <c:v>0.2209882</c:v>
                </c:pt>
                <c:pt idx="457">
                  <c:v>0.22134570000000001</c:v>
                </c:pt>
                <c:pt idx="458">
                  <c:v>0.22170419999999999</c:v>
                </c:pt>
                <c:pt idx="459">
                  <c:v>0.2220637</c:v>
                </c:pt>
                <c:pt idx="460">
                  <c:v>0.22242419999999999</c:v>
                </c:pt>
                <c:pt idx="461">
                  <c:v>0.22278580000000001</c:v>
                </c:pt>
                <c:pt idx="462">
                  <c:v>0.2231485</c:v>
                </c:pt>
                <c:pt idx="463">
                  <c:v>0.22351209999999999</c:v>
                </c:pt>
                <c:pt idx="464">
                  <c:v>0.22387679999999999</c:v>
                </c:pt>
                <c:pt idx="465">
                  <c:v>0.22424249999999998</c:v>
                </c:pt>
                <c:pt idx="466">
                  <c:v>0.22460930000000001</c:v>
                </c:pt>
                <c:pt idx="467">
                  <c:v>0.22497709999999999</c:v>
                </c:pt>
                <c:pt idx="468">
                  <c:v>0.22534599999999999</c:v>
                </c:pt>
                <c:pt idx="469">
                  <c:v>0.22571590000000002</c:v>
                </c:pt>
                <c:pt idx="470">
                  <c:v>0.22608690000000001</c:v>
                </c:pt>
                <c:pt idx="471">
                  <c:v>0.22645889999999999</c:v>
                </c:pt>
                <c:pt idx="472">
                  <c:v>0.22683200000000001</c:v>
                </c:pt>
                <c:pt idx="473">
                  <c:v>0.2272062</c:v>
                </c:pt>
                <c:pt idx="474">
                  <c:v>0.22758139999999999</c:v>
                </c:pt>
                <c:pt idx="475">
                  <c:v>0.22795760000000001</c:v>
                </c:pt>
                <c:pt idx="476">
                  <c:v>0.22833500000000001</c:v>
                </c:pt>
                <c:pt idx="477">
                  <c:v>0.22871339999999998</c:v>
                </c:pt>
                <c:pt idx="478">
                  <c:v>0.22909290000000002</c:v>
                </c:pt>
                <c:pt idx="479">
                  <c:v>0.22947339999999999</c:v>
                </c:pt>
                <c:pt idx="480">
                  <c:v>0.229855</c:v>
                </c:pt>
                <c:pt idx="481">
                  <c:v>0.23023769999999999</c:v>
                </c:pt>
                <c:pt idx="482">
                  <c:v>0.23062150000000001</c:v>
                </c:pt>
                <c:pt idx="483">
                  <c:v>0.2310064</c:v>
                </c:pt>
                <c:pt idx="484">
                  <c:v>0.2313924</c:v>
                </c:pt>
                <c:pt idx="485">
                  <c:v>0.2317794</c:v>
                </c:pt>
                <c:pt idx="486">
                  <c:v>0.2321676</c:v>
                </c:pt>
                <c:pt idx="487">
                  <c:v>0.23255680000000001</c:v>
                </c:pt>
                <c:pt idx="488">
                  <c:v>0.23294710000000002</c:v>
                </c:pt>
                <c:pt idx="489">
                  <c:v>0.23333849999999998</c:v>
                </c:pt>
                <c:pt idx="490">
                  <c:v>0.2337311</c:v>
                </c:pt>
                <c:pt idx="491">
                  <c:v>0.23412469999999999</c:v>
                </c:pt>
                <c:pt idx="492">
                  <c:v>0.23451949999999999</c:v>
                </c:pt>
                <c:pt idx="493">
                  <c:v>0.23491529999999999</c:v>
                </c:pt>
                <c:pt idx="494">
                  <c:v>0.2353123</c:v>
                </c:pt>
                <c:pt idx="495">
                  <c:v>0.23571040000000001</c:v>
                </c:pt>
                <c:pt idx="496">
                  <c:v>0.23610959999999998</c:v>
                </c:pt>
                <c:pt idx="497">
                  <c:v>0.2365099</c:v>
                </c:pt>
                <c:pt idx="498">
                  <c:v>0.23691129999999999</c:v>
                </c:pt>
                <c:pt idx="499">
                  <c:v>0.23731389999999999</c:v>
                </c:pt>
                <c:pt idx="500">
                  <c:v>0.2377176</c:v>
                </c:pt>
                <c:pt idx="501">
                  <c:v>0.23812240000000001</c:v>
                </c:pt>
                <c:pt idx="502">
                  <c:v>0.2385283</c:v>
                </c:pt>
                <c:pt idx="503">
                  <c:v>0.23893539999999999</c:v>
                </c:pt>
                <c:pt idx="504">
                  <c:v>0.23934359999999999</c:v>
                </c:pt>
                <c:pt idx="505">
                  <c:v>0.23975299999999999</c:v>
                </c:pt>
                <c:pt idx="506">
                  <c:v>0.2401635</c:v>
                </c:pt>
                <c:pt idx="507">
                  <c:v>0.24057519999999999</c:v>
                </c:pt>
                <c:pt idx="508">
                  <c:v>0.24098800000000001</c:v>
                </c:pt>
                <c:pt idx="509">
                  <c:v>0.2414019</c:v>
                </c:pt>
                <c:pt idx="510">
                  <c:v>0.241817</c:v>
                </c:pt>
                <c:pt idx="511">
                  <c:v>0.24223320000000001</c:v>
                </c:pt>
                <c:pt idx="512">
                  <c:v>0.24265070000000002</c:v>
                </c:pt>
                <c:pt idx="513">
                  <c:v>0.24306919999999999</c:v>
                </c:pt>
                <c:pt idx="514">
                  <c:v>0.24348889999999998</c:v>
                </c:pt>
                <c:pt idx="515">
                  <c:v>0.24390980000000001</c:v>
                </c:pt>
                <c:pt idx="516">
                  <c:v>0.24433190000000002</c:v>
                </c:pt>
                <c:pt idx="517">
                  <c:v>0.24475520000000001</c:v>
                </c:pt>
                <c:pt idx="518">
                  <c:v>0.24517949999999999</c:v>
                </c:pt>
                <c:pt idx="519">
                  <c:v>0.24560510000000002</c:v>
                </c:pt>
                <c:pt idx="520">
                  <c:v>0.2460319</c:v>
                </c:pt>
                <c:pt idx="521">
                  <c:v>0.24645979999999998</c:v>
                </c:pt>
                <c:pt idx="522">
                  <c:v>0.24688899999999997</c:v>
                </c:pt>
                <c:pt idx="523">
                  <c:v>0.24731930000000002</c:v>
                </c:pt>
                <c:pt idx="524">
                  <c:v>0.24775079999999999</c:v>
                </c:pt>
                <c:pt idx="525">
                  <c:v>0.2481834</c:v>
                </c:pt>
                <c:pt idx="526">
                  <c:v>0.24861730000000001</c:v>
                </c:pt>
                <c:pt idx="527">
                  <c:v>0.24905240000000001</c:v>
                </c:pt>
                <c:pt idx="528">
                  <c:v>0.24948869999999998</c:v>
                </c:pt>
                <c:pt idx="529">
                  <c:v>0.24992610000000001</c:v>
                </c:pt>
                <c:pt idx="530">
                  <c:v>0.2503648</c:v>
                </c:pt>
                <c:pt idx="531">
                  <c:v>0.25080469999999999</c:v>
                </c:pt>
                <c:pt idx="532">
                  <c:v>0.25124579999999996</c:v>
                </c:pt>
                <c:pt idx="533">
                  <c:v>0.25168810000000003</c:v>
                </c:pt>
                <c:pt idx="534">
                  <c:v>0.25213170000000001</c:v>
                </c:pt>
                <c:pt idx="535">
                  <c:v>0.25257639999999998</c:v>
                </c:pt>
                <c:pt idx="536">
                  <c:v>0.25302240000000004</c:v>
                </c:pt>
                <c:pt idx="537">
                  <c:v>0.25346950000000001</c:v>
                </c:pt>
                <c:pt idx="538">
                  <c:v>0.25391790000000003</c:v>
                </c:pt>
                <c:pt idx="539">
                  <c:v>0.25436760000000003</c:v>
                </c:pt>
                <c:pt idx="540">
                  <c:v>0.2548184</c:v>
                </c:pt>
                <c:pt idx="541">
                  <c:v>0.25527050000000001</c:v>
                </c:pt>
                <c:pt idx="542">
                  <c:v>0.2557238</c:v>
                </c:pt>
                <c:pt idx="543">
                  <c:v>0.25617839999999997</c:v>
                </c:pt>
                <c:pt idx="544">
                  <c:v>0.25663420000000003</c:v>
                </c:pt>
                <c:pt idx="545">
                  <c:v>0.25709129999999997</c:v>
                </c:pt>
                <c:pt idx="546">
                  <c:v>0.25754960000000005</c:v>
                </c:pt>
                <c:pt idx="547">
                  <c:v>0.25800909999999999</c:v>
                </c:pt>
                <c:pt idx="548">
                  <c:v>0.25846989999999997</c:v>
                </c:pt>
                <c:pt idx="549">
                  <c:v>0.25893189999999999</c:v>
                </c:pt>
                <c:pt idx="550">
                  <c:v>0.2593953</c:v>
                </c:pt>
                <c:pt idx="551">
                  <c:v>0.25985979999999997</c:v>
                </c:pt>
                <c:pt idx="552">
                  <c:v>0.26032559999999999</c:v>
                </c:pt>
                <c:pt idx="553">
                  <c:v>0.26079269999999999</c:v>
                </c:pt>
                <c:pt idx="554">
                  <c:v>0.26126110000000002</c:v>
                </c:pt>
                <c:pt idx="555">
                  <c:v>0.26173070000000004</c:v>
                </c:pt>
                <c:pt idx="556">
                  <c:v>0.26220159999999998</c:v>
                </c:pt>
                <c:pt idx="557">
                  <c:v>0.26267380000000001</c:v>
                </c:pt>
                <c:pt idx="558">
                  <c:v>0.26314719999999997</c:v>
                </c:pt>
                <c:pt idx="559">
                  <c:v>0.26362190000000002</c:v>
                </c:pt>
                <c:pt idx="560">
                  <c:v>0.264098</c:v>
                </c:pt>
                <c:pt idx="561">
                  <c:v>0.26457519999999995</c:v>
                </c:pt>
                <c:pt idx="562">
                  <c:v>0.26505380000000001</c:v>
                </c:pt>
                <c:pt idx="563">
                  <c:v>0.26553369999999998</c:v>
                </c:pt>
                <c:pt idx="564">
                  <c:v>0.2660149</c:v>
                </c:pt>
                <c:pt idx="565">
                  <c:v>0.26649729999999999</c:v>
                </c:pt>
                <c:pt idx="566">
                  <c:v>0.26698109999999997</c:v>
                </c:pt>
                <c:pt idx="567">
                  <c:v>0.26746620000000004</c:v>
                </c:pt>
                <c:pt idx="568">
                  <c:v>0.26795250000000004</c:v>
                </c:pt>
                <c:pt idx="569">
                  <c:v>0.26844020000000002</c:v>
                </c:pt>
                <c:pt idx="570">
                  <c:v>0.26892920000000003</c:v>
                </c:pt>
                <c:pt idx="571">
                  <c:v>0.26941950000000003</c:v>
                </c:pt>
                <c:pt idx="572">
                  <c:v>0.26991110000000001</c:v>
                </c:pt>
                <c:pt idx="573">
                  <c:v>0.27040400000000003</c:v>
                </c:pt>
                <c:pt idx="574">
                  <c:v>0.27089829999999998</c:v>
                </c:pt>
                <c:pt idx="575">
                  <c:v>0.27139379999999996</c:v>
                </c:pt>
                <c:pt idx="576">
                  <c:v>0.27189070000000004</c:v>
                </c:pt>
                <c:pt idx="577">
                  <c:v>0.27238890000000004</c:v>
                </c:pt>
                <c:pt idx="578">
                  <c:v>0.27288849999999998</c:v>
                </c:pt>
                <c:pt idx="579">
                  <c:v>0.2733894</c:v>
                </c:pt>
                <c:pt idx="580">
                  <c:v>0.27389160000000001</c:v>
                </c:pt>
                <c:pt idx="581">
                  <c:v>0.2743951</c:v>
                </c:pt>
                <c:pt idx="582">
                  <c:v>0.27490009999999998</c:v>
                </c:pt>
                <c:pt idx="583">
                  <c:v>0.27540629999999999</c:v>
                </c:pt>
                <c:pt idx="584">
                  <c:v>0.27591389999999999</c:v>
                </c:pt>
                <c:pt idx="585">
                  <c:v>0.27642280000000002</c:v>
                </c:pt>
                <c:pt idx="586">
                  <c:v>0.27693310000000004</c:v>
                </c:pt>
                <c:pt idx="587">
                  <c:v>0.27744469999999999</c:v>
                </c:pt>
                <c:pt idx="588">
                  <c:v>0.27795780000000003</c:v>
                </c:pt>
                <c:pt idx="589">
                  <c:v>0.2784721</c:v>
                </c:pt>
                <c:pt idx="590">
                  <c:v>0.27898790000000001</c:v>
                </c:pt>
                <c:pt idx="591">
                  <c:v>0.279505</c:v>
                </c:pt>
                <c:pt idx="592">
                  <c:v>0.28002339999999998</c:v>
                </c:pt>
                <c:pt idx="593">
                  <c:v>0.28054319999999999</c:v>
                </c:pt>
                <c:pt idx="594">
                  <c:v>0.28106449999999999</c:v>
                </c:pt>
                <c:pt idx="595">
                  <c:v>0.28158700000000003</c:v>
                </c:pt>
                <c:pt idx="596">
                  <c:v>0.282111</c:v>
                </c:pt>
                <c:pt idx="597">
                  <c:v>0.28263630000000001</c:v>
                </c:pt>
                <c:pt idx="598">
                  <c:v>0.283163</c:v>
                </c:pt>
                <c:pt idx="599">
                  <c:v>0.28369119999999998</c:v>
                </c:pt>
                <c:pt idx="600">
                  <c:v>0.28422069999999999</c:v>
                </c:pt>
                <c:pt idx="601">
                  <c:v>0.28475159999999999</c:v>
                </c:pt>
                <c:pt idx="602">
                  <c:v>0.28528389999999998</c:v>
                </c:pt>
                <c:pt idx="603">
                  <c:v>0.2858175</c:v>
                </c:pt>
                <c:pt idx="604">
                  <c:v>0.28635260000000001</c:v>
                </c:pt>
                <c:pt idx="605">
                  <c:v>0.28688910000000001</c:v>
                </c:pt>
                <c:pt idx="606">
                  <c:v>0.28742699999999999</c:v>
                </c:pt>
                <c:pt idx="607">
                  <c:v>0.28796630000000001</c:v>
                </c:pt>
                <c:pt idx="608">
                  <c:v>0.28850710000000002</c:v>
                </c:pt>
                <c:pt idx="609">
                  <c:v>0.28904920000000001</c:v>
                </c:pt>
                <c:pt idx="610">
                  <c:v>0.28959269999999998</c:v>
                </c:pt>
                <c:pt idx="611">
                  <c:v>0.2901377</c:v>
                </c:pt>
                <c:pt idx="612">
                  <c:v>0.2906841</c:v>
                </c:pt>
                <c:pt idx="613">
                  <c:v>0.29123189999999999</c:v>
                </c:pt>
                <c:pt idx="614">
                  <c:v>0.29178119999999996</c:v>
                </c:pt>
                <c:pt idx="615">
                  <c:v>0.29233180000000003</c:v>
                </c:pt>
                <c:pt idx="616">
                  <c:v>0.29288390000000003</c:v>
                </c:pt>
                <c:pt idx="617">
                  <c:v>0.29343750000000002</c:v>
                </c:pt>
                <c:pt idx="618">
                  <c:v>0.29399249999999999</c:v>
                </c:pt>
                <c:pt idx="619">
                  <c:v>0.2945489</c:v>
                </c:pt>
                <c:pt idx="620">
                  <c:v>0.2951067</c:v>
                </c:pt>
                <c:pt idx="621">
                  <c:v>0.29566599999999998</c:v>
                </c:pt>
                <c:pt idx="622">
                  <c:v>0.29622680000000001</c:v>
                </c:pt>
                <c:pt idx="623">
                  <c:v>0.29678899999999997</c:v>
                </c:pt>
                <c:pt idx="624">
                  <c:v>0.29735269999999997</c:v>
                </c:pt>
                <c:pt idx="625">
                  <c:v>0.29791779999999995</c:v>
                </c:pt>
                <c:pt idx="626">
                  <c:v>0.29848439999999998</c:v>
                </c:pt>
                <c:pt idx="627">
                  <c:v>0.2990525</c:v>
                </c:pt>
                <c:pt idx="628">
                  <c:v>0.299622</c:v>
                </c:pt>
                <c:pt idx="629">
                  <c:v>0.30019289999999998</c:v>
                </c:pt>
                <c:pt idx="630">
                  <c:v>0.30076540000000002</c:v>
                </c:pt>
                <c:pt idx="631">
                  <c:v>0.30133930000000003</c:v>
                </c:pt>
                <c:pt idx="632">
                  <c:v>0.30191469999999998</c:v>
                </c:pt>
                <c:pt idx="633">
                  <c:v>0.30249159999999997</c:v>
                </c:pt>
                <c:pt idx="634">
                  <c:v>0.30307000000000001</c:v>
                </c:pt>
                <c:pt idx="635">
                  <c:v>0.30364980000000003</c:v>
                </c:pt>
                <c:pt idx="636">
                  <c:v>0.30423119999999998</c:v>
                </c:pt>
                <c:pt idx="637">
                  <c:v>0.30481399999999997</c:v>
                </c:pt>
                <c:pt idx="638">
                  <c:v>0.30539830000000001</c:v>
                </c:pt>
                <c:pt idx="639">
                  <c:v>0.30598410000000004</c:v>
                </c:pt>
                <c:pt idx="640">
                  <c:v>0.3065715</c:v>
                </c:pt>
                <c:pt idx="641">
                  <c:v>0.3071603</c:v>
                </c:pt>
                <c:pt idx="642">
                  <c:v>0.30775060000000004</c:v>
                </c:pt>
                <c:pt idx="643">
                  <c:v>0.30834240000000002</c:v>
                </c:pt>
                <c:pt idx="644">
                  <c:v>0.30893569999999998</c:v>
                </c:pt>
                <c:pt idx="645">
                  <c:v>0.30953059999999999</c:v>
                </c:pt>
                <c:pt idx="646">
                  <c:v>0.31012699999999999</c:v>
                </c:pt>
                <c:pt idx="647">
                  <c:v>0.31072480000000002</c:v>
                </c:pt>
                <c:pt idx="648">
                  <c:v>0.3113242</c:v>
                </c:pt>
                <c:pt idx="649">
                  <c:v>0.31192510000000001</c:v>
                </c:pt>
                <c:pt idx="650">
                  <c:v>0.31252759999999996</c:v>
                </c:pt>
                <c:pt idx="651">
                  <c:v>0.31313160000000001</c:v>
                </c:pt>
                <c:pt idx="652">
                  <c:v>0.31373709999999999</c:v>
                </c:pt>
                <c:pt idx="653">
                  <c:v>0.31434410000000002</c:v>
                </c:pt>
                <c:pt idx="654">
                  <c:v>0.31495269999999997</c:v>
                </c:pt>
                <c:pt idx="655">
                  <c:v>0.31556279999999998</c:v>
                </c:pt>
                <c:pt idx="656">
                  <c:v>0.31617439999999997</c:v>
                </c:pt>
                <c:pt idx="657">
                  <c:v>0.31678770000000001</c:v>
                </c:pt>
                <c:pt idx="658">
                  <c:v>0.31740240000000003</c:v>
                </c:pt>
                <c:pt idx="659">
                  <c:v>0.31801869999999999</c:v>
                </c:pt>
                <c:pt idx="660">
                  <c:v>0.31863650000000004</c:v>
                </c:pt>
                <c:pt idx="661">
                  <c:v>0.31925600000000004</c:v>
                </c:pt>
                <c:pt idx="662">
                  <c:v>0.31987690000000002</c:v>
                </c:pt>
                <c:pt idx="663">
                  <c:v>0.32049939999999999</c:v>
                </c:pt>
                <c:pt idx="664">
                  <c:v>0.32112350000000001</c:v>
                </c:pt>
                <c:pt idx="665">
                  <c:v>0.32174920000000001</c:v>
                </c:pt>
                <c:pt idx="666">
                  <c:v>0.32237640000000001</c:v>
                </c:pt>
                <c:pt idx="667">
                  <c:v>0.32300519999999999</c:v>
                </c:pt>
                <c:pt idx="668">
                  <c:v>0.32363550000000002</c:v>
                </c:pt>
                <c:pt idx="669">
                  <c:v>0.32426749999999999</c:v>
                </c:pt>
                <c:pt idx="670">
                  <c:v>0.324901</c:v>
                </c:pt>
                <c:pt idx="671">
                  <c:v>0.32553609999999999</c:v>
                </c:pt>
                <c:pt idx="672">
                  <c:v>0.32617279999999998</c:v>
                </c:pt>
                <c:pt idx="673">
                  <c:v>0.32681110000000002</c:v>
                </c:pt>
                <c:pt idx="674">
                  <c:v>0.32745089999999999</c:v>
                </c:pt>
                <c:pt idx="675">
                  <c:v>0.32809240000000001</c:v>
                </c:pt>
                <c:pt idx="676">
                  <c:v>0.32873540000000001</c:v>
                </c:pt>
                <c:pt idx="677">
                  <c:v>0.32938009999999995</c:v>
                </c:pt>
                <c:pt idx="678">
                  <c:v>0.33002629999999999</c:v>
                </c:pt>
                <c:pt idx="679">
                  <c:v>0.33067419999999997</c:v>
                </c:pt>
                <c:pt idx="680">
                  <c:v>0.3313237</c:v>
                </c:pt>
                <c:pt idx="681">
                  <c:v>0.33197470000000001</c:v>
                </c:pt>
                <c:pt idx="682">
                  <c:v>0.33262740000000002</c:v>
                </c:pt>
                <c:pt idx="683">
                  <c:v>0.33328170000000001</c:v>
                </c:pt>
                <c:pt idx="684">
                  <c:v>0.3339376</c:v>
                </c:pt>
                <c:pt idx="685">
                  <c:v>0.33459519999999998</c:v>
                </c:pt>
                <c:pt idx="686">
                  <c:v>0.33525440000000001</c:v>
                </c:pt>
                <c:pt idx="687">
                  <c:v>0.33591509999999997</c:v>
                </c:pt>
                <c:pt idx="688">
                  <c:v>0.33657750000000003</c:v>
                </c:pt>
                <c:pt idx="689">
                  <c:v>0.33724159999999997</c:v>
                </c:pt>
                <c:pt idx="690">
                  <c:v>0.33790730000000002</c:v>
                </c:pt>
                <c:pt idx="691">
                  <c:v>0.3385746</c:v>
                </c:pt>
                <c:pt idx="692">
                  <c:v>0.33924349999999998</c:v>
                </c:pt>
                <c:pt idx="693">
                  <c:v>0.3399141</c:v>
                </c:pt>
                <c:pt idx="694">
                  <c:v>0.34058640000000001</c:v>
                </c:pt>
                <c:pt idx="695">
                  <c:v>0.34126030000000002</c:v>
                </c:pt>
                <c:pt idx="696">
                  <c:v>0.34193579999999996</c:v>
                </c:pt>
                <c:pt idx="697">
                  <c:v>0.342613</c:v>
                </c:pt>
                <c:pt idx="698">
                  <c:v>0.34329180000000004</c:v>
                </c:pt>
                <c:pt idx="699">
                  <c:v>0.34397230000000001</c:v>
                </c:pt>
                <c:pt idx="700">
                  <c:v>0.34465450000000003</c:v>
                </c:pt>
                <c:pt idx="701">
                  <c:v>0.34533829999999999</c:v>
                </c:pt>
                <c:pt idx="702">
                  <c:v>0.34602379999999999</c:v>
                </c:pt>
                <c:pt idx="703">
                  <c:v>0.34671089999999999</c:v>
                </c:pt>
                <c:pt idx="704">
                  <c:v>0.34739969999999998</c:v>
                </c:pt>
                <c:pt idx="705">
                  <c:v>0.34809020000000002</c:v>
                </c:pt>
                <c:pt idx="706">
                  <c:v>0.34878239999999999</c:v>
                </c:pt>
                <c:pt idx="707">
                  <c:v>0.34947620000000001</c:v>
                </c:pt>
                <c:pt idx="708">
                  <c:v>0.35017179999999998</c:v>
                </c:pt>
                <c:pt idx="709">
                  <c:v>0.35086900000000004</c:v>
                </c:pt>
                <c:pt idx="710">
                  <c:v>0.35156789999999999</c:v>
                </c:pt>
                <c:pt idx="711">
                  <c:v>0.35226849999999998</c:v>
                </c:pt>
                <c:pt idx="712">
                  <c:v>0.35297079999999997</c:v>
                </c:pt>
                <c:pt idx="713">
                  <c:v>0.35367480000000001</c:v>
                </c:pt>
                <c:pt idx="714">
                  <c:v>0.35438039999999998</c:v>
                </c:pt>
                <c:pt idx="715">
                  <c:v>0.35508780000000001</c:v>
                </c:pt>
                <c:pt idx="716">
                  <c:v>0.35579690000000003</c:v>
                </c:pt>
                <c:pt idx="717">
                  <c:v>0.35650770000000004</c:v>
                </c:pt>
                <c:pt idx="718">
                  <c:v>0.35722019999999999</c:v>
                </c:pt>
                <c:pt idx="719">
                  <c:v>0.35793439999999999</c:v>
                </c:pt>
                <c:pt idx="720">
                  <c:v>0.35865030000000003</c:v>
                </c:pt>
                <c:pt idx="721">
                  <c:v>0.35936790000000002</c:v>
                </c:pt>
                <c:pt idx="722">
                  <c:v>0.3600872</c:v>
                </c:pt>
                <c:pt idx="723">
                  <c:v>0.36080830000000003</c:v>
                </c:pt>
                <c:pt idx="724">
                  <c:v>0.36153109999999999</c:v>
                </c:pt>
                <c:pt idx="725">
                  <c:v>0.36225560000000001</c:v>
                </c:pt>
                <c:pt idx="726">
                  <c:v>0.36298189999999997</c:v>
                </c:pt>
                <c:pt idx="727">
                  <c:v>0.36370979999999997</c:v>
                </c:pt>
                <c:pt idx="728">
                  <c:v>0.36443949999999997</c:v>
                </c:pt>
                <c:pt idx="729">
                  <c:v>0.36517100000000002</c:v>
                </c:pt>
                <c:pt idx="730">
                  <c:v>0.36590420000000001</c:v>
                </c:pt>
                <c:pt idx="731">
                  <c:v>0.3666391</c:v>
                </c:pt>
                <c:pt idx="732">
                  <c:v>0.36737579999999997</c:v>
                </c:pt>
                <c:pt idx="733">
                  <c:v>0.3681142</c:v>
                </c:pt>
                <c:pt idx="734">
                  <c:v>0.36885439999999997</c:v>
                </c:pt>
                <c:pt idx="735">
                  <c:v>0.36959630000000004</c:v>
                </c:pt>
                <c:pt idx="736">
                  <c:v>0.37034</c:v>
                </c:pt>
                <c:pt idx="737">
                  <c:v>0.37108539999999995</c:v>
                </c:pt>
                <c:pt idx="738">
                  <c:v>0.37183260000000001</c:v>
                </c:pt>
                <c:pt idx="739">
                  <c:v>0.37258150000000001</c:v>
                </c:pt>
                <c:pt idx="740">
                  <c:v>0.3733322</c:v>
                </c:pt>
                <c:pt idx="741">
                  <c:v>0.37408470000000005</c:v>
                </c:pt>
                <c:pt idx="742">
                  <c:v>0.37483900000000003</c:v>
                </c:pt>
                <c:pt idx="743">
                  <c:v>0.37559500000000001</c:v>
                </c:pt>
                <c:pt idx="744">
                  <c:v>0.37635279999999999</c:v>
                </c:pt>
                <c:pt idx="745">
                  <c:v>0.37711240000000001</c:v>
                </c:pt>
                <c:pt idx="746">
                  <c:v>0.37787369999999998</c:v>
                </c:pt>
                <c:pt idx="747">
                  <c:v>0.3786369</c:v>
                </c:pt>
                <c:pt idx="748">
                  <c:v>0.37940180000000001</c:v>
                </c:pt>
                <c:pt idx="749">
                  <c:v>0.38016860000000002</c:v>
                </c:pt>
                <c:pt idx="750">
                  <c:v>0.38093699999999997</c:v>
                </c:pt>
                <c:pt idx="751">
                  <c:v>0.38170739999999997</c:v>
                </c:pt>
                <c:pt idx="752">
                  <c:v>0.38247949999999997</c:v>
                </c:pt>
                <c:pt idx="753">
                  <c:v>0.38325330000000002</c:v>
                </c:pt>
                <c:pt idx="754">
                  <c:v>0.38402899999999995</c:v>
                </c:pt>
                <c:pt idx="755">
                  <c:v>0.3848065</c:v>
                </c:pt>
                <c:pt idx="756">
                  <c:v>0.38558579999999998</c:v>
                </c:pt>
                <c:pt idx="757">
                  <c:v>0.38636690000000001</c:v>
                </c:pt>
                <c:pt idx="758">
                  <c:v>0.38714990000000005</c:v>
                </c:pt>
                <c:pt idx="759">
                  <c:v>0.38793459999999996</c:v>
                </c:pt>
                <c:pt idx="760">
                  <c:v>0.38872109999999999</c:v>
                </c:pt>
                <c:pt idx="761">
                  <c:v>0.38950950000000001</c:v>
                </c:pt>
                <c:pt idx="762">
                  <c:v>0.39029970000000003</c:v>
                </c:pt>
                <c:pt idx="763">
                  <c:v>0.39109169999999999</c:v>
                </c:pt>
                <c:pt idx="764">
                  <c:v>0.3918856</c:v>
                </c:pt>
                <c:pt idx="765">
                  <c:v>0.39268120000000001</c:v>
                </c:pt>
                <c:pt idx="766">
                  <c:v>0.39347870000000001</c:v>
                </c:pt>
                <c:pt idx="767">
                  <c:v>0.39427810000000002</c:v>
                </c:pt>
                <c:pt idx="768">
                  <c:v>0.39507920000000002</c:v>
                </c:pt>
                <c:pt idx="769">
                  <c:v>0.39588219999999996</c:v>
                </c:pt>
                <c:pt idx="770">
                  <c:v>0.39668709999999996</c:v>
                </c:pt>
                <c:pt idx="771">
                  <c:v>0.39749380000000001</c:v>
                </c:pt>
                <c:pt idx="772">
                  <c:v>0.3983023</c:v>
                </c:pt>
                <c:pt idx="773">
                  <c:v>0.39911269999999999</c:v>
                </c:pt>
                <c:pt idx="774">
                  <c:v>0.39992489999999997</c:v>
                </c:pt>
                <c:pt idx="775">
                  <c:v>0.40073900000000001</c:v>
                </c:pt>
                <c:pt idx="776">
                  <c:v>0.40155490000000005</c:v>
                </c:pt>
                <c:pt idx="777">
                  <c:v>0.40237269999999997</c:v>
                </c:pt>
                <c:pt idx="778">
                  <c:v>0.40319240000000001</c:v>
                </c:pt>
                <c:pt idx="779">
                  <c:v>0.40401389999999998</c:v>
                </c:pt>
                <c:pt idx="780">
                  <c:v>0.40483730000000001</c:v>
                </c:pt>
                <c:pt idx="781">
                  <c:v>0.40566259999999998</c:v>
                </c:pt>
                <c:pt idx="782">
                  <c:v>0.40648970000000001</c:v>
                </c:pt>
                <c:pt idx="783">
                  <c:v>0.40731870000000003</c:v>
                </c:pt>
                <c:pt idx="784">
                  <c:v>0.4081496</c:v>
                </c:pt>
                <c:pt idx="785">
                  <c:v>0.40898230000000002</c:v>
                </c:pt>
                <c:pt idx="786">
                  <c:v>0.40981689999999998</c:v>
                </c:pt>
                <c:pt idx="787">
                  <c:v>0.4106535</c:v>
                </c:pt>
                <c:pt idx="788">
                  <c:v>0.41149189999999997</c:v>
                </c:pt>
                <c:pt idx="789">
                  <c:v>0.41233220000000004</c:v>
                </c:pt>
                <c:pt idx="790">
                  <c:v>0.41317429999999999</c:v>
                </c:pt>
                <c:pt idx="791">
                  <c:v>0.41401840000000001</c:v>
                </c:pt>
                <c:pt idx="792">
                  <c:v>0.41486440000000002</c:v>
                </c:pt>
                <c:pt idx="793">
                  <c:v>0.41571220000000003</c:v>
                </c:pt>
                <c:pt idx="794">
                  <c:v>0.41656199999999999</c:v>
                </c:pt>
                <c:pt idx="795">
                  <c:v>0.4174136</c:v>
                </c:pt>
                <c:pt idx="796">
                  <c:v>0.41826720000000001</c:v>
                </c:pt>
                <c:pt idx="797">
                  <c:v>0.41912269999999996</c:v>
                </c:pt>
                <c:pt idx="798">
                  <c:v>0.41997999999999996</c:v>
                </c:pt>
                <c:pt idx="799">
                  <c:v>0.42083929999999997</c:v>
                </c:pt>
                <c:pt idx="800">
                  <c:v>0.42170050000000003</c:v>
                </c:pt>
                <c:pt idx="801">
                  <c:v>0.42256359999999998</c:v>
                </c:pt>
                <c:pt idx="802">
                  <c:v>0.42342870000000005</c:v>
                </c:pt>
                <c:pt idx="803">
                  <c:v>0.42429559999999999</c:v>
                </c:pt>
                <c:pt idx="804">
                  <c:v>0.4251645</c:v>
                </c:pt>
                <c:pt idx="805">
                  <c:v>0.42603530000000001</c:v>
                </c:pt>
                <c:pt idx="806">
                  <c:v>0.42690810000000001</c:v>
                </c:pt>
                <c:pt idx="807">
                  <c:v>0.42778270000000002</c:v>
                </c:pt>
                <c:pt idx="808">
                  <c:v>0.42865930000000002</c:v>
                </c:pt>
                <c:pt idx="809">
                  <c:v>0.42953780000000003</c:v>
                </c:pt>
                <c:pt idx="810">
                  <c:v>0.43041830000000003</c:v>
                </c:pt>
                <c:pt idx="811">
                  <c:v>0.43130069999999998</c:v>
                </c:pt>
                <c:pt idx="812">
                  <c:v>0.43218500000000004</c:v>
                </c:pt>
                <c:pt idx="813">
                  <c:v>0.43307129999999999</c:v>
                </c:pt>
                <c:pt idx="814">
                  <c:v>0.4339596</c:v>
                </c:pt>
                <c:pt idx="815">
                  <c:v>0.43484980000000001</c:v>
                </c:pt>
                <c:pt idx="816">
                  <c:v>0.43574190000000002</c:v>
                </c:pt>
                <c:pt idx="817">
                  <c:v>0.43663600000000002</c:v>
                </c:pt>
                <c:pt idx="818">
                  <c:v>0.43753200000000003</c:v>
                </c:pt>
                <c:pt idx="819">
                  <c:v>0.43843000000000004</c:v>
                </c:pt>
                <c:pt idx="820">
                  <c:v>0.43933</c:v>
                </c:pt>
                <c:pt idx="821">
                  <c:v>0.44023190000000001</c:v>
                </c:pt>
                <c:pt idx="822">
                  <c:v>0.44113580000000002</c:v>
                </c:pt>
                <c:pt idx="823">
                  <c:v>0.44204159999999998</c:v>
                </c:pt>
                <c:pt idx="824">
                  <c:v>0.44294939999999999</c:v>
                </c:pt>
                <c:pt idx="825">
                  <c:v>0.44385920000000001</c:v>
                </c:pt>
                <c:pt idx="826">
                  <c:v>0.44477100000000003</c:v>
                </c:pt>
                <c:pt idx="827">
                  <c:v>0.44568469999999999</c:v>
                </c:pt>
                <c:pt idx="828">
                  <c:v>0.44660050000000001</c:v>
                </c:pt>
                <c:pt idx="829">
                  <c:v>0.44751820000000003</c:v>
                </c:pt>
                <c:pt idx="830">
                  <c:v>0.4484378</c:v>
                </c:pt>
                <c:pt idx="831">
                  <c:v>0.44935949999999997</c:v>
                </c:pt>
                <c:pt idx="832">
                  <c:v>0.45028309999999999</c:v>
                </c:pt>
                <c:pt idx="833">
                  <c:v>0.45120879999999997</c:v>
                </c:pt>
                <c:pt idx="834">
                  <c:v>0.45213639999999999</c:v>
                </c:pt>
                <c:pt idx="835">
                  <c:v>0.45306600000000002</c:v>
                </c:pt>
                <c:pt idx="836">
                  <c:v>0.4539976</c:v>
                </c:pt>
                <c:pt idx="837">
                  <c:v>0.45493129999999998</c:v>
                </c:pt>
                <c:pt idx="838">
                  <c:v>0.45586690000000002</c:v>
                </c:pt>
                <c:pt idx="839">
                  <c:v>0.4568045</c:v>
                </c:pt>
                <c:pt idx="840">
                  <c:v>0.45774409999999999</c:v>
                </c:pt>
                <c:pt idx="841">
                  <c:v>0.45868569999999997</c:v>
                </c:pt>
                <c:pt idx="842">
                  <c:v>0.45962940000000002</c:v>
                </c:pt>
                <c:pt idx="843">
                  <c:v>0.46057500000000001</c:v>
                </c:pt>
                <c:pt idx="844">
                  <c:v>0.46152270000000001</c:v>
                </c:pt>
                <c:pt idx="845">
                  <c:v>0.46247240000000001</c:v>
                </c:pt>
                <c:pt idx="846">
                  <c:v>0.463424</c:v>
                </c:pt>
                <c:pt idx="847">
                  <c:v>0.46437779999999995</c:v>
                </c:pt>
                <c:pt idx="848">
                  <c:v>0.46533350000000001</c:v>
                </c:pt>
                <c:pt idx="849">
                  <c:v>0.46629119999999996</c:v>
                </c:pt>
                <c:pt idx="850">
                  <c:v>0.46725100000000003</c:v>
                </c:pt>
                <c:pt idx="851">
                  <c:v>0.46821280000000004</c:v>
                </c:pt>
                <c:pt idx="852">
                  <c:v>0.4691767</c:v>
                </c:pt>
                <c:pt idx="853">
                  <c:v>0.47014250000000002</c:v>
                </c:pt>
                <c:pt idx="854">
                  <c:v>0.47111039999999998</c:v>
                </c:pt>
                <c:pt idx="855">
                  <c:v>0.47208030000000001</c:v>
                </c:pt>
                <c:pt idx="856">
                  <c:v>0.47305229999999998</c:v>
                </c:pt>
                <c:pt idx="857">
                  <c:v>0.47402630000000001</c:v>
                </c:pt>
                <c:pt idx="858">
                  <c:v>0.47500239999999999</c:v>
                </c:pt>
                <c:pt idx="859">
                  <c:v>0.47598049999999997</c:v>
                </c:pt>
                <c:pt idx="860">
                  <c:v>0.47696060000000001</c:v>
                </c:pt>
                <c:pt idx="861">
                  <c:v>0.4779428</c:v>
                </c:pt>
                <c:pt idx="862">
                  <c:v>0.47892709999999999</c:v>
                </c:pt>
                <c:pt idx="863">
                  <c:v>0.47991340000000005</c:v>
                </c:pt>
                <c:pt idx="864">
                  <c:v>0.48090170000000004</c:v>
                </c:pt>
                <c:pt idx="865">
                  <c:v>0.48189210000000005</c:v>
                </c:pt>
                <c:pt idx="866">
                  <c:v>0.4828846</c:v>
                </c:pt>
                <c:pt idx="867">
                  <c:v>0.48387920000000001</c:v>
                </c:pt>
                <c:pt idx="868">
                  <c:v>0.48487580000000002</c:v>
                </c:pt>
                <c:pt idx="869">
                  <c:v>0.48587439999999998</c:v>
                </c:pt>
                <c:pt idx="870">
                  <c:v>0.48687510000000001</c:v>
                </c:pt>
                <c:pt idx="871">
                  <c:v>0.48787789999999998</c:v>
                </c:pt>
                <c:pt idx="872">
                  <c:v>0.48888280000000001</c:v>
                </c:pt>
                <c:pt idx="873">
                  <c:v>0.48988969999999998</c:v>
                </c:pt>
                <c:pt idx="874">
                  <c:v>0.49089870000000008</c:v>
                </c:pt>
                <c:pt idx="875">
                  <c:v>0.49190979999999995</c:v>
                </c:pt>
                <c:pt idx="876">
                  <c:v>0.49292300000000006</c:v>
                </c:pt>
                <c:pt idx="877">
                  <c:v>0.49393820000000005</c:v>
                </c:pt>
                <c:pt idx="878">
                  <c:v>0.49495549999999999</c:v>
                </c:pt>
                <c:pt idx="879">
                  <c:v>0.49597490000000005</c:v>
                </c:pt>
                <c:pt idx="880">
                  <c:v>0.49699650000000006</c:v>
                </c:pt>
                <c:pt idx="881">
                  <c:v>0.49801999999999996</c:v>
                </c:pt>
                <c:pt idx="882">
                  <c:v>0.49904569999999998</c:v>
                </c:pt>
                <c:pt idx="883">
                  <c:v>0.5000734</c:v>
                </c:pt>
                <c:pt idx="884">
                  <c:v>0.50110330000000003</c:v>
                </c:pt>
                <c:pt idx="885">
                  <c:v>0.50213530000000006</c:v>
                </c:pt>
                <c:pt idx="886">
                  <c:v>0.50316930000000004</c:v>
                </c:pt>
                <c:pt idx="887">
                  <c:v>0.50420550000000008</c:v>
                </c:pt>
                <c:pt idx="888">
                  <c:v>0.50524369999999996</c:v>
                </c:pt>
                <c:pt idx="889">
                  <c:v>0.50628410000000001</c:v>
                </c:pt>
                <c:pt idx="890">
                  <c:v>0.50732659999999996</c:v>
                </c:pt>
                <c:pt idx="891">
                  <c:v>0.50837109999999996</c:v>
                </c:pt>
                <c:pt idx="892">
                  <c:v>0.50941780000000003</c:v>
                </c:pt>
                <c:pt idx="893">
                  <c:v>0.51046659999999999</c:v>
                </c:pt>
                <c:pt idx="894">
                  <c:v>0.51151750000000007</c:v>
                </c:pt>
                <c:pt idx="895">
                  <c:v>0.51257050000000004</c:v>
                </c:pt>
                <c:pt idx="896">
                  <c:v>0.51362560000000002</c:v>
                </c:pt>
                <c:pt idx="897">
                  <c:v>0.5146828</c:v>
                </c:pt>
                <c:pt idx="898">
                  <c:v>0.51574219999999993</c:v>
                </c:pt>
                <c:pt idx="899">
                  <c:v>0.51680379999999992</c:v>
                </c:pt>
                <c:pt idx="900">
                  <c:v>0.51786729999999992</c:v>
                </c:pt>
                <c:pt idx="901">
                  <c:v>0.51893310000000004</c:v>
                </c:pt>
                <c:pt idx="902">
                  <c:v>0.5200009000000001</c:v>
                </c:pt>
                <c:pt idx="903">
                  <c:v>0.52107100000000006</c:v>
                </c:pt>
                <c:pt idx="904">
                  <c:v>0.52214309999999997</c:v>
                </c:pt>
                <c:pt idx="905">
                  <c:v>0.52321740000000005</c:v>
                </c:pt>
                <c:pt idx="906">
                  <c:v>0.52429369999999997</c:v>
                </c:pt>
                <c:pt idx="907">
                  <c:v>0.52537230000000001</c:v>
                </c:pt>
                <c:pt idx="908">
                  <c:v>0.52645299999999995</c:v>
                </c:pt>
                <c:pt idx="909">
                  <c:v>0.52753570000000005</c:v>
                </c:pt>
                <c:pt idx="910">
                  <c:v>0.52862069999999994</c:v>
                </c:pt>
                <c:pt idx="911">
                  <c:v>0.52970779999999995</c:v>
                </c:pt>
                <c:pt idx="912">
                  <c:v>0.53079710000000002</c:v>
                </c:pt>
                <c:pt idx="913">
                  <c:v>0.53188840000000004</c:v>
                </c:pt>
                <c:pt idx="914">
                  <c:v>0.53298190000000001</c:v>
                </c:pt>
                <c:pt idx="915">
                  <c:v>0.53407759999999993</c:v>
                </c:pt>
                <c:pt idx="916">
                  <c:v>0.53517539999999997</c:v>
                </c:pt>
                <c:pt idx="917">
                  <c:v>0.53627540000000007</c:v>
                </c:pt>
                <c:pt idx="918">
                  <c:v>0.53737760000000001</c:v>
                </c:pt>
                <c:pt idx="919">
                  <c:v>0.53848190000000007</c:v>
                </c:pt>
                <c:pt idx="920">
                  <c:v>0.53958830000000002</c:v>
                </c:pt>
                <c:pt idx="921">
                  <c:v>0.54069699999999998</c:v>
                </c:pt>
                <c:pt idx="922">
                  <c:v>0.5418077</c:v>
                </c:pt>
                <c:pt idx="923">
                  <c:v>0.54292070000000003</c:v>
                </c:pt>
                <c:pt idx="924">
                  <c:v>0.54403579999999996</c:v>
                </c:pt>
                <c:pt idx="925">
                  <c:v>0.545153</c:v>
                </c:pt>
                <c:pt idx="926">
                  <c:v>0.54627250000000005</c:v>
                </c:pt>
                <c:pt idx="927">
                  <c:v>0.54739409999999999</c:v>
                </c:pt>
                <c:pt idx="928">
                  <c:v>0.5485179</c:v>
                </c:pt>
                <c:pt idx="929">
                  <c:v>0.54964390000000007</c:v>
                </c:pt>
                <c:pt idx="930">
                  <c:v>0.55077200000000004</c:v>
                </c:pt>
                <c:pt idx="931">
                  <c:v>0.55190230000000007</c:v>
                </c:pt>
                <c:pt idx="932">
                  <c:v>0.55303480000000005</c:v>
                </c:pt>
                <c:pt idx="933">
                  <c:v>0.55416949999999998</c:v>
                </c:pt>
                <c:pt idx="934">
                  <c:v>0.55530630000000003</c:v>
                </c:pt>
                <c:pt idx="935">
                  <c:v>0.55644530000000003</c:v>
                </c:pt>
                <c:pt idx="936">
                  <c:v>0.55758659999999993</c:v>
                </c:pt>
                <c:pt idx="937">
                  <c:v>0.55873000000000006</c:v>
                </c:pt>
                <c:pt idx="938">
                  <c:v>0.55987560000000003</c:v>
                </c:pt>
                <c:pt idx="939">
                  <c:v>0.5610233</c:v>
                </c:pt>
                <c:pt idx="940">
                  <c:v>0.56217329999999999</c:v>
                </c:pt>
                <c:pt idx="941">
                  <c:v>0.56332539999999998</c:v>
                </c:pt>
                <c:pt idx="942">
                  <c:v>0.56447979999999998</c:v>
                </c:pt>
                <c:pt idx="943">
                  <c:v>0.56563629999999998</c:v>
                </c:pt>
                <c:pt idx="944">
                  <c:v>0.5667951</c:v>
                </c:pt>
                <c:pt idx="945">
                  <c:v>0.56795600000000002</c:v>
                </c:pt>
                <c:pt idx="946">
                  <c:v>0.56911920000000005</c:v>
                </c:pt>
                <c:pt idx="947">
                  <c:v>0.57028449999999997</c:v>
                </c:pt>
                <c:pt idx="948">
                  <c:v>0.57145210000000002</c:v>
                </c:pt>
                <c:pt idx="949">
                  <c:v>0.57262179999999996</c:v>
                </c:pt>
                <c:pt idx="950">
                  <c:v>0.57379380000000002</c:v>
                </c:pt>
                <c:pt idx="951">
                  <c:v>0.57496789999999998</c:v>
                </c:pt>
                <c:pt idx="952">
                  <c:v>0.57614430000000005</c:v>
                </c:pt>
                <c:pt idx="953">
                  <c:v>0.57732279999999991</c:v>
                </c:pt>
                <c:pt idx="954">
                  <c:v>0.5785035999999999</c:v>
                </c:pt>
                <c:pt idx="955">
                  <c:v>0.5796867</c:v>
                </c:pt>
                <c:pt idx="956">
                  <c:v>0.5808719</c:v>
                </c:pt>
                <c:pt idx="957">
                  <c:v>0.58205929999999995</c:v>
                </c:pt>
                <c:pt idx="958">
                  <c:v>0.58324900000000002</c:v>
                </c:pt>
                <c:pt idx="959">
                  <c:v>0.58444079999999998</c:v>
                </c:pt>
                <c:pt idx="960">
                  <c:v>0.58563489999999996</c:v>
                </c:pt>
                <c:pt idx="961">
                  <c:v>0.5868312</c:v>
                </c:pt>
                <c:pt idx="962">
                  <c:v>0.58802969999999999</c:v>
                </c:pt>
                <c:pt idx="963">
                  <c:v>0.58923049999999999</c:v>
                </c:pt>
                <c:pt idx="964">
                  <c:v>0.59043349999999994</c:v>
                </c:pt>
                <c:pt idx="965">
                  <c:v>0.59163870000000007</c:v>
                </c:pt>
                <c:pt idx="966">
                  <c:v>0.59284610000000004</c:v>
                </c:pt>
                <c:pt idx="967">
                  <c:v>0.59405579999999991</c:v>
                </c:pt>
                <c:pt idx="968">
                  <c:v>0.59526770000000007</c:v>
                </c:pt>
                <c:pt idx="969">
                  <c:v>0.59648179999999995</c:v>
                </c:pt>
                <c:pt idx="970">
                  <c:v>0.59769819999999996</c:v>
                </c:pt>
                <c:pt idx="971">
                  <c:v>0.59891679999999992</c:v>
                </c:pt>
                <c:pt idx="972">
                  <c:v>0.60013760000000005</c:v>
                </c:pt>
                <c:pt idx="973">
                  <c:v>0.60136069999999997</c:v>
                </c:pt>
                <c:pt idx="974">
                  <c:v>0.60258599999999996</c:v>
                </c:pt>
                <c:pt idx="975">
                  <c:v>0.6038135</c:v>
                </c:pt>
                <c:pt idx="976">
                  <c:v>0.60504329999999995</c:v>
                </c:pt>
                <c:pt idx="977">
                  <c:v>0.60627529999999996</c:v>
                </c:pt>
                <c:pt idx="978">
                  <c:v>0.60750959999999998</c:v>
                </c:pt>
                <c:pt idx="979">
                  <c:v>0.60874609999999996</c:v>
                </c:pt>
                <c:pt idx="980">
                  <c:v>0.60998490000000005</c:v>
                </c:pt>
                <c:pt idx="981">
                  <c:v>0.6112259000000001</c:v>
                </c:pt>
                <c:pt idx="982">
                  <c:v>0.61246920000000005</c:v>
                </c:pt>
                <c:pt idx="983">
                  <c:v>0.6137146</c:v>
                </c:pt>
                <c:pt idx="984">
                  <c:v>0.61496239999999991</c:v>
                </c:pt>
                <c:pt idx="985">
                  <c:v>0.61621239999999999</c:v>
                </c:pt>
                <c:pt idx="986">
                  <c:v>0.61746469999999998</c:v>
                </c:pt>
                <c:pt idx="987">
                  <c:v>0.61871919999999991</c:v>
                </c:pt>
                <c:pt idx="988">
                  <c:v>0.61997599999999997</c:v>
                </c:pt>
                <c:pt idx="989">
                  <c:v>0.62123500000000009</c:v>
                </c:pt>
                <c:pt idx="990">
                  <c:v>0.6224963</c:v>
                </c:pt>
                <c:pt idx="991">
                  <c:v>0.62375980000000009</c:v>
                </c:pt>
                <c:pt idx="992">
                  <c:v>0.62502570000000002</c:v>
                </c:pt>
                <c:pt idx="993">
                  <c:v>0.62629370000000006</c:v>
                </c:pt>
                <c:pt idx="994">
                  <c:v>0.62756400000000001</c:v>
                </c:pt>
                <c:pt idx="995">
                  <c:v>0.62883659999999997</c:v>
                </c:pt>
                <c:pt idx="996">
                  <c:v>0.63011150000000005</c:v>
                </c:pt>
                <c:pt idx="997">
                  <c:v>0.63138859999999997</c:v>
                </c:pt>
                <c:pt idx="998">
                  <c:v>0.63266800000000001</c:v>
                </c:pt>
                <c:pt idx="999">
                  <c:v>0.6339496</c:v>
                </c:pt>
                <c:pt idx="1000">
                  <c:v>0.63523360000000006</c:v>
                </c:pt>
                <c:pt idx="1001">
                  <c:v>0.63651980000000008</c:v>
                </c:pt>
                <c:pt idx="1002">
                  <c:v>0.63780819999999994</c:v>
                </c:pt>
                <c:pt idx="1003">
                  <c:v>0.63909899999999997</c:v>
                </c:pt>
                <c:pt idx="1004">
                  <c:v>0.64039200000000007</c:v>
                </c:pt>
                <c:pt idx="1005">
                  <c:v>0.64168730000000007</c:v>
                </c:pt>
                <c:pt idx="1006">
                  <c:v>0.64298489999999997</c:v>
                </c:pt>
                <c:pt idx="1007">
                  <c:v>0.64428469999999993</c:v>
                </c:pt>
                <c:pt idx="1008">
                  <c:v>0.64558680000000002</c:v>
                </c:pt>
                <c:pt idx="1009">
                  <c:v>0.6468912</c:v>
                </c:pt>
                <c:pt idx="1010">
                  <c:v>0.64819789999999999</c:v>
                </c:pt>
                <c:pt idx="1011">
                  <c:v>0.6495069</c:v>
                </c:pt>
                <c:pt idx="1012">
                  <c:v>0.65081809999999995</c:v>
                </c:pt>
                <c:pt idx="1013">
                  <c:v>0.65213160000000003</c:v>
                </c:pt>
                <c:pt idx="1014">
                  <c:v>0.6534473999999999</c:v>
                </c:pt>
                <c:pt idx="1015">
                  <c:v>0.6547655</c:v>
                </c:pt>
                <c:pt idx="1016">
                  <c:v>0.6560859</c:v>
                </c:pt>
                <c:pt idx="1017">
                  <c:v>0.65740860000000001</c:v>
                </c:pt>
                <c:pt idx="1018">
                  <c:v>0.65873349999999997</c:v>
                </c:pt>
                <c:pt idx="1019">
                  <c:v>0.66006069999999994</c:v>
                </c:pt>
                <c:pt idx="1020">
                  <c:v>0.66139029999999999</c:v>
                </c:pt>
                <c:pt idx="1021">
                  <c:v>0.66272200000000003</c:v>
                </c:pt>
                <c:pt idx="1022">
                  <c:v>0.66405619999999999</c:v>
                </c:pt>
                <c:pt idx="1023">
                  <c:v>0.6653926</c:v>
                </c:pt>
                <c:pt idx="1024">
                  <c:v>0.66673130000000003</c:v>
                </c:pt>
                <c:pt idx="1025">
                  <c:v>0.66807230000000006</c:v>
                </c:pt>
                <c:pt idx="1026">
                  <c:v>0.66941549999999994</c:v>
                </c:pt>
                <c:pt idx="1027">
                  <c:v>0.6707611</c:v>
                </c:pt>
                <c:pt idx="1028">
                  <c:v>0.67210900000000007</c:v>
                </c:pt>
                <c:pt idx="1029">
                  <c:v>0.67345909999999998</c:v>
                </c:pt>
                <c:pt idx="1030">
                  <c:v>0.67481159999999996</c:v>
                </c:pt>
                <c:pt idx="1031">
                  <c:v>0.67616639999999995</c:v>
                </c:pt>
                <c:pt idx="1032">
                  <c:v>0.6775234</c:v>
                </c:pt>
                <c:pt idx="1033">
                  <c:v>0.67888280000000001</c:v>
                </c:pt>
                <c:pt idx="1034">
                  <c:v>0.68024450000000003</c:v>
                </c:pt>
                <c:pt idx="1035">
                  <c:v>0.6816084</c:v>
                </c:pt>
                <c:pt idx="1036">
                  <c:v>0.68297469999999993</c:v>
                </c:pt>
                <c:pt idx="1037">
                  <c:v>0.68434329999999999</c:v>
                </c:pt>
                <c:pt idx="1038">
                  <c:v>0.68571419999999994</c:v>
                </c:pt>
                <c:pt idx="1039">
                  <c:v>0.68708740000000001</c:v>
                </c:pt>
                <c:pt idx="1040">
                  <c:v>0.68846289999999999</c:v>
                </c:pt>
                <c:pt idx="1041">
                  <c:v>0.68984060000000003</c:v>
                </c:pt>
                <c:pt idx="1042">
                  <c:v>0.69122070000000002</c:v>
                </c:pt>
                <c:pt idx="1043">
                  <c:v>0.69260320000000009</c:v>
                </c:pt>
                <c:pt idx="1044">
                  <c:v>0.69398789999999999</c:v>
                </c:pt>
                <c:pt idx="1045">
                  <c:v>0.69537500000000008</c:v>
                </c:pt>
                <c:pt idx="1046">
                  <c:v>0.6967643</c:v>
                </c:pt>
                <c:pt idx="1047">
                  <c:v>0.698156</c:v>
                </c:pt>
                <c:pt idx="1048">
                  <c:v>0.69954990000000006</c:v>
                </c:pt>
                <c:pt idx="1049">
                  <c:v>0.70094619999999996</c:v>
                </c:pt>
                <c:pt idx="1050">
                  <c:v>0.70234479999999999</c:v>
                </c:pt>
                <c:pt idx="1051">
                  <c:v>0.70374570000000003</c:v>
                </c:pt>
                <c:pt idx="1052">
                  <c:v>0.70514890000000008</c:v>
                </c:pt>
                <c:pt idx="1053">
                  <c:v>0.70655440000000003</c:v>
                </c:pt>
                <c:pt idx="1054">
                  <c:v>0.70796230000000004</c:v>
                </c:pt>
                <c:pt idx="1055">
                  <c:v>0.70937249999999996</c:v>
                </c:pt>
                <c:pt idx="1056">
                  <c:v>0.710785</c:v>
                </c:pt>
                <c:pt idx="1057">
                  <c:v>0.71219980000000005</c:v>
                </c:pt>
                <c:pt idx="1058">
                  <c:v>0.71361700000000006</c:v>
                </c:pt>
                <c:pt idx="1059">
                  <c:v>0.71503640000000002</c:v>
                </c:pt>
                <c:pt idx="1060">
                  <c:v>0.71645809999999999</c:v>
                </c:pt>
                <c:pt idx="1061">
                  <c:v>0.71788220000000003</c:v>
                </c:pt>
                <c:pt idx="1062">
                  <c:v>0.71930859999999996</c:v>
                </c:pt>
                <c:pt idx="1063">
                  <c:v>0.72073739999999997</c:v>
                </c:pt>
                <c:pt idx="1064">
                  <c:v>0.72216839999999993</c:v>
                </c:pt>
                <c:pt idx="1065">
                  <c:v>0.72360179999999996</c:v>
                </c:pt>
                <c:pt idx="1066">
                  <c:v>0.7250375</c:v>
                </c:pt>
                <c:pt idx="1067">
                  <c:v>0.7264756</c:v>
                </c:pt>
                <c:pt idx="1068">
                  <c:v>0.72791589999999995</c:v>
                </c:pt>
                <c:pt idx="1069">
                  <c:v>0.72935860000000008</c:v>
                </c:pt>
                <c:pt idx="1070">
                  <c:v>0.7308036</c:v>
                </c:pt>
                <c:pt idx="1071">
                  <c:v>0.73225090000000004</c:v>
                </c:pt>
                <c:pt idx="1072">
                  <c:v>0.73370049999999998</c:v>
                </c:pt>
                <c:pt idx="1073">
                  <c:v>0.7351525000000001</c:v>
                </c:pt>
                <c:pt idx="1074">
                  <c:v>0.73660679999999989</c:v>
                </c:pt>
                <c:pt idx="1075">
                  <c:v>0.73806349999999998</c:v>
                </c:pt>
                <c:pt idx="1076">
                  <c:v>0.73952249999999997</c:v>
                </c:pt>
                <c:pt idx="1077">
                  <c:v>0.74098379999999997</c:v>
                </c:pt>
                <c:pt idx="1078">
                  <c:v>0.74244730000000003</c:v>
                </c:pt>
                <c:pt idx="1079">
                  <c:v>0.7439133</c:v>
                </c:pt>
                <c:pt idx="1080">
                  <c:v>0.74538159999999998</c:v>
                </c:pt>
                <c:pt idx="1081">
                  <c:v>0.74685219999999997</c:v>
                </c:pt>
                <c:pt idx="1082">
                  <c:v>0.74832510000000008</c:v>
                </c:pt>
                <c:pt idx="1083">
                  <c:v>0.74980049999999998</c:v>
                </c:pt>
                <c:pt idx="1084">
                  <c:v>0.75127810000000006</c:v>
                </c:pt>
                <c:pt idx="1085">
                  <c:v>0.75275799999999993</c:v>
                </c:pt>
                <c:pt idx="1086">
                  <c:v>0.75424029999999997</c:v>
                </c:pt>
                <c:pt idx="1087">
                  <c:v>0.75572490000000003</c:v>
                </c:pt>
                <c:pt idx="1088">
                  <c:v>0.75721190000000005</c:v>
                </c:pt>
                <c:pt idx="1089">
                  <c:v>0.75870110000000002</c:v>
                </c:pt>
                <c:pt idx="1090">
                  <c:v>0.7601928</c:v>
                </c:pt>
                <c:pt idx="1091">
                  <c:v>0.76168670000000005</c:v>
                </c:pt>
                <c:pt idx="1092">
                  <c:v>0.76318299999999994</c:v>
                </c:pt>
                <c:pt idx="1093">
                  <c:v>0.76468159999999996</c:v>
                </c:pt>
                <c:pt idx="1094">
                  <c:v>0.76618260000000005</c:v>
                </c:pt>
                <c:pt idx="1095">
                  <c:v>0.76768590000000003</c:v>
                </c:pt>
                <c:pt idx="1096">
                  <c:v>0.76919149999999992</c:v>
                </c:pt>
                <c:pt idx="1097">
                  <c:v>0.77069949999999998</c:v>
                </c:pt>
                <c:pt idx="1098">
                  <c:v>0.77220979999999995</c:v>
                </c:pt>
                <c:pt idx="1099">
                  <c:v>0.77372249999999998</c:v>
                </c:pt>
                <c:pt idx="1100">
                  <c:v>0.77523750000000002</c:v>
                </c:pt>
                <c:pt idx="1101">
                  <c:v>0.77675479999999997</c:v>
                </c:pt>
                <c:pt idx="1102">
                  <c:v>0.77827440000000003</c:v>
                </c:pt>
                <c:pt idx="1103">
                  <c:v>0.77979639999999995</c:v>
                </c:pt>
                <c:pt idx="1104">
                  <c:v>0.78132080000000004</c:v>
                </c:pt>
                <c:pt idx="1105">
                  <c:v>0.78284750000000003</c:v>
                </c:pt>
                <c:pt idx="1106">
                  <c:v>0.78437650000000003</c:v>
                </c:pt>
                <c:pt idx="1107">
                  <c:v>0.78590780000000005</c:v>
                </c:pt>
                <c:pt idx="1108">
                  <c:v>0.78744160000000007</c:v>
                </c:pt>
                <c:pt idx="1109">
                  <c:v>0.78897760000000006</c:v>
                </c:pt>
                <c:pt idx="1110">
                  <c:v>0.790516</c:v>
                </c:pt>
                <c:pt idx="1111">
                  <c:v>0.79205669999999995</c:v>
                </c:pt>
                <c:pt idx="1112">
                  <c:v>0.79359980000000008</c:v>
                </c:pt>
                <c:pt idx="1113">
                  <c:v>0.7951452</c:v>
                </c:pt>
                <c:pt idx="1114">
                  <c:v>0.79669299999999998</c:v>
                </c:pt>
                <c:pt idx="1115">
                  <c:v>0.79824309999999998</c:v>
                </c:pt>
                <c:pt idx="1116">
                  <c:v>0.79979549999999999</c:v>
                </c:pt>
                <c:pt idx="1117">
                  <c:v>0.80135030000000007</c:v>
                </c:pt>
                <c:pt idx="1118">
                  <c:v>0.8029075</c:v>
                </c:pt>
                <c:pt idx="1119">
                  <c:v>0.80446689999999998</c:v>
                </c:pt>
                <c:pt idx="1120">
                  <c:v>0.80602870000000004</c:v>
                </c:pt>
                <c:pt idx="1121">
                  <c:v>0.80759289999999995</c:v>
                </c:pt>
                <c:pt idx="1122">
                  <c:v>0.80915939999999997</c:v>
                </c:pt>
                <c:pt idx="1123">
                  <c:v>0.81072820000000001</c:v>
                </c:pt>
                <c:pt idx="1124">
                  <c:v>0.8122994</c:v>
                </c:pt>
                <c:pt idx="1125">
                  <c:v>0.81387290000000001</c:v>
                </c:pt>
                <c:pt idx="1126">
                  <c:v>0.81544880000000008</c:v>
                </c:pt>
                <c:pt idx="1127">
                  <c:v>0.81702700000000006</c:v>
                </c:pt>
                <c:pt idx="1128">
                  <c:v>0.81860759999999999</c:v>
                </c:pt>
                <c:pt idx="1129">
                  <c:v>0.82019050000000004</c:v>
                </c:pt>
                <c:pt idx="1130">
                  <c:v>0.8217757</c:v>
                </c:pt>
                <c:pt idx="1131">
                  <c:v>0.82336330000000002</c:v>
                </c:pt>
                <c:pt idx="1132">
                  <c:v>0.8249533</c:v>
                </c:pt>
                <c:pt idx="1133">
                  <c:v>0.82654550000000004</c:v>
                </c:pt>
                <c:pt idx="1134">
                  <c:v>0.82814019999999999</c:v>
                </c:pt>
                <c:pt idx="1135">
                  <c:v>0.82973719999999995</c:v>
                </c:pt>
                <c:pt idx="1136">
                  <c:v>0.83133649999999992</c:v>
                </c:pt>
                <c:pt idx="1137">
                  <c:v>0.83293810000000001</c:v>
                </c:pt>
                <c:pt idx="1138">
                  <c:v>0.83454220000000001</c:v>
                </c:pt>
                <c:pt idx="1139">
                  <c:v>0.83614850000000007</c:v>
                </c:pt>
                <c:pt idx="1140">
                  <c:v>0.83775719999999998</c:v>
                </c:pt>
                <c:pt idx="1141">
                  <c:v>0.83936820000000001</c:v>
                </c:pt>
                <c:pt idx="1142">
                  <c:v>0.8409816</c:v>
                </c:pt>
                <c:pt idx="1143">
                  <c:v>0.84259729999999999</c:v>
                </c:pt>
                <c:pt idx="1144">
                  <c:v>0.84421539999999995</c:v>
                </c:pt>
                <c:pt idx="1145">
                  <c:v>0.84583580000000003</c:v>
                </c:pt>
                <c:pt idx="1146">
                  <c:v>0.84745860000000006</c:v>
                </c:pt>
                <c:pt idx="1147">
                  <c:v>0.8490837</c:v>
                </c:pt>
                <c:pt idx="1148">
                  <c:v>0.85071110000000005</c:v>
                </c:pt>
                <c:pt idx="1149">
                  <c:v>0.85234090000000007</c:v>
                </c:pt>
                <c:pt idx="1150">
                  <c:v>0.85397309999999993</c:v>
                </c:pt>
                <c:pt idx="1151">
                  <c:v>0.85560760000000002</c:v>
                </c:pt>
                <c:pt idx="1152">
                  <c:v>0.85724440000000002</c:v>
                </c:pt>
                <c:pt idx="1153">
                  <c:v>0.85888360000000008</c:v>
                </c:pt>
                <c:pt idx="1154">
                  <c:v>0.86052510000000004</c:v>
                </c:pt>
                <c:pt idx="1155">
                  <c:v>0.86216899999999996</c:v>
                </c:pt>
                <c:pt idx="1156">
                  <c:v>0.86381520000000001</c:v>
                </c:pt>
                <c:pt idx="1157">
                  <c:v>0.86546370000000006</c:v>
                </c:pt>
                <c:pt idx="1158">
                  <c:v>0.86711459999999996</c:v>
                </c:pt>
                <c:pt idx="1159">
                  <c:v>0.86876779999999998</c:v>
                </c:pt>
                <c:pt idx="1160">
                  <c:v>0.87042339999999996</c:v>
                </c:pt>
                <c:pt idx="1161">
                  <c:v>0.8720813999999999</c:v>
                </c:pt>
                <c:pt idx="1162">
                  <c:v>0.87374160000000001</c:v>
                </c:pt>
                <c:pt idx="1163">
                  <c:v>0.87540420000000008</c:v>
                </c:pt>
                <c:pt idx="1164">
                  <c:v>0.87706919999999999</c:v>
                </c:pt>
                <c:pt idx="1165">
                  <c:v>0.87873650000000003</c:v>
                </c:pt>
                <c:pt idx="1166">
                  <c:v>0.88040609999999997</c:v>
                </c:pt>
                <c:pt idx="1167">
                  <c:v>0.88207810000000009</c:v>
                </c:pt>
                <c:pt idx="1168">
                  <c:v>0.88375239999999999</c:v>
                </c:pt>
                <c:pt idx="1169">
                  <c:v>0.88542909999999997</c:v>
                </c:pt>
                <c:pt idx="1170">
                  <c:v>0.88710809999999996</c:v>
                </c:pt>
                <c:pt idx="1171">
                  <c:v>0.88878950000000001</c:v>
                </c:pt>
                <c:pt idx="1172">
                  <c:v>0.89047309999999991</c:v>
                </c:pt>
                <c:pt idx="1173">
                  <c:v>0.89215919999999993</c:v>
                </c:pt>
                <c:pt idx="1174">
                  <c:v>0.89384759999999996</c:v>
                </c:pt>
                <c:pt idx="1175">
                  <c:v>0.89553830000000001</c:v>
                </c:pt>
                <c:pt idx="1176">
                  <c:v>0.89723129999999995</c:v>
                </c:pt>
                <c:pt idx="1177">
                  <c:v>0.89892680000000003</c:v>
                </c:pt>
                <c:pt idx="1178">
                  <c:v>0.90062450000000005</c:v>
                </c:pt>
                <c:pt idx="1179">
                  <c:v>0.90232460000000003</c:v>
                </c:pt>
                <c:pt idx="1180">
                  <c:v>0.90402699999999991</c:v>
                </c:pt>
                <c:pt idx="1181">
                  <c:v>0.90573170000000003</c:v>
                </c:pt>
                <c:pt idx="1182">
                  <c:v>0.9074388000000001</c:v>
                </c:pt>
                <c:pt idx="1183">
                  <c:v>0.90914819999999996</c:v>
                </c:pt>
                <c:pt idx="1184">
                  <c:v>0.91086</c:v>
                </c:pt>
                <c:pt idx="1185">
                  <c:v>0.91257410000000005</c:v>
                </c:pt>
                <c:pt idx="1186">
                  <c:v>0.91429050000000001</c:v>
                </c:pt>
                <c:pt idx="1187">
                  <c:v>0.91600939999999997</c:v>
                </c:pt>
                <c:pt idx="1188">
                  <c:v>0.91773039999999995</c:v>
                </c:pt>
                <c:pt idx="1189">
                  <c:v>0.91945389999999994</c:v>
                </c:pt>
                <c:pt idx="1190">
                  <c:v>0.92117969999999993</c:v>
                </c:pt>
                <c:pt idx="1191">
                  <c:v>0.92290779999999994</c:v>
                </c:pt>
                <c:pt idx="1192">
                  <c:v>0.92463830000000002</c:v>
                </c:pt>
                <c:pt idx="1193">
                  <c:v>0.9263711</c:v>
                </c:pt>
                <c:pt idx="1194">
                  <c:v>0.92810630000000005</c:v>
                </c:pt>
                <c:pt idx="1195">
                  <c:v>0.92984369999999994</c:v>
                </c:pt>
                <c:pt idx="1196">
                  <c:v>0.93158350000000001</c:v>
                </c:pt>
                <c:pt idx="1197">
                  <c:v>0.93332559999999998</c:v>
                </c:pt>
                <c:pt idx="1198">
                  <c:v>0.93507010000000002</c:v>
                </c:pt>
                <c:pt idx="1199">
                  <c:v>0.93681690000000006</c:v>
                </c:pt>
                <c:pt idx="1200">
                  <c:v>0.93856609999999996</c:v>
                </c:pt>
                <c:pt idx="1201">
                  <c:v>0.94031750000000003</c:v>
                </c:pt>
                <c:pt idx="1202">
                  <c:v>0.94207130000000006</c:v>
                </c:pt>
                <c:pt idx="1203">
                  <c:v>0.94382739999999998</c:v>
                </c:pt>
                <c:pt idx="1204">
                  <c:v>0.94558600000000004</c:v>
                </c:pt>
                <c:pt idx="1205">
                  <c:v>0.94734669999999999</c:v>
                </c:pt>
                <c:pt idx="1206">
                  <c:v>0.9491098</c:v>
                </c:pt>
                <c:pt idx="1207">
                  <c:v>0.95087529999999998</c:v>
                </c:pt>
                <c:pt idx="1208">
                  <c:v>0.95264309999999996</c:v>
                </c:pt>
                <c:pt idx="1209">
                  <c:v>0.95441320000000007</c:v>
                </c:pt>
                <c:pt idx="1210">
                  <c:v>0.95618559999999997</c:v>
                </c:pt>
                <c:pt idx="1211">
                  <c:v>0.95796040000000005</c:v>
                </c:pt>
                <c:pt idx="1212">
                  <c:v>0.95973749999999991</c:v>
                </c:pt>
                <c:pt idx="1213">
                  <c:v>0.96151690000000001</c:v>
                </c:pt>
                <c:pt idx="1214">
                  <c:v>0.96329870000000006</c:v>
                </c:pt>
                <c:pt idx="1215">
                  <c:v>0.96508270000000007</c:v>
                </c:pt>
                <c:pt idx="1216">
                  <c:v>0.9668692000000001</c:v>
                </c:pt>
                <c:pt idx="1217">
                  <c:v>0.96865790000000007</c:v>
                </c:pt>
                <c:pt idx="1218">
                  <c:v>0.97044890000000006</c:v>
                </c:pt>
                <c:pt idx="1219">
                  <c:v>0.9722423</c:v>
                </c:pt>
                <c:pt idx="1220">
                  <c:v>0.97403799999999996</c:v>
                </c:pt>
                <c:pt idx="1221">
                  <c:v>0.97583600000000004</c:v>
                </c:pt>
                <c:pt idx="1222">
                  <c:v>0.9776362999999999</c:v>
                </c:pt>
                <c:pt idx="1223">
                  <c:v>0.97943899999999995</c:v>
                </c:pt>
                <c:pt idx="1224">
                  <c:v>0.98124400000000001</c:v>
                </c:pt>
                <c:pt idx="1225">
                  <c:v>0.98305139999999991</c:v>
                </c:pt>
                <c:pt idx="1226">
                  <c:v>0.98486090000000004</c:v>
                </c:pt>
                <c:pt idx="1227">
                  <c:v>0.98667289999999996</c:v>
                </c:pt>
                <c:pt idx="1228">
                  <c:v>0.98848720000000001</c:v>
                </c:pt>
                <c:pt idx="1229">
                  <c:v>0.9903036999999999</c:v>
                </c:pt>
                <c:pt idx="1230">
                  <c:v>0.99212270000000002</c:v>
                </c:pt>
                <c:pt idx="1231">
                  <c:v>0.99394389999999999</c:v>
                </c:pt>
                <c:pt idx="1232">
                  <c:v>0.99576739999999997</c:v>
                </c:pt>
                <c:pt idx="1233">
                  <c:v>0.99759330000000002</c:v>
                </c:pt>
                <c:pt idx="1234">
                  <c:v>0.99942150000000007</c:v>
                </c:pt>
                <c:pt idx="1235">
                  <c:v>1.001252</c:v>
                </c:pt>
                <c:pt idx="1236">
                  <c:v>1.003085</c:v>
                </c:pt>
                <c:pt idx="1237">
                  <c:v>1.00492</c:v>
                </c:pt>
                <c:pt idx="1238">
                  <c:v>1.0067570000000001</c:v>
                </c:pt>
                <c:pt idx="1239">
                  <c:v>1.008597</c:v>
                </c:pt>
                <c:pt idx="1240">
                  <c:v>1.0104389999999999</c:v>
                </c:pt>
                <c:pt idx="1241">
                  <c:v>1.012283</c:v>
                </c:pt>
                <c:pt idx="1242">
                  <c:v>1.01413</c:v>
                </c:pt>
                <c:pt idx="1243">
                  <c:v>1.015979</c:v>
                </c:pt>
                <c:pt idx="1244">
                  <c:v>1.01783</c:v>
                </c:pt>
                <c:pt idx="1245">
                  <c:v>1.019684</c:v>
                </c:pt>
                <c:pt idx="1246">
                  <c:v>1.0215400000000001</c:v>
                </c:pt>
                <c:pt idx="1247">
                  <c:v>1.023398</c:v>
                </c:pt>
                <c:pt idx="1248">
                  <c:v>1.0252589999999999</c:v>
                </c:pt>
                <c:pt idx="1249">
                  <c:v>1.027121</c:v>
                </c:pt>
                <c:pt idx="1250">
                  <c:v>1.0289870000000001</c:v>
                </c:pt>
                <c:pt idx="1251">
                  <c:v>1.0308540000000002</c:v>
                </c:pt>
                <c:pt idx="1252">
                  <c:v>1.032724</c:v>
                </c:pt>
                <c:pt idx="1253">
                  <c:v>1.0345960000000001</c:v>
                </c:pt>
                <c:pt idx="1254">
                  <c:v>1.03647</c:v>
                </c:pt>
                <c:pt idx="1255">
                  <c:v>1.0383469999999999</c:v>
                </c:pt>
                <c:pt idx="1256">
                  <c:v>1.0402260000000001</c:v>
                </c:pt>
                <c:pt idx="1257">
                  <c:v>1.0421070000000001</c:v>
                </c:pt>
                <c:pt idx="1258">
                  <c:v>1.04399</c:v>
                </c:pt>
                <c:pt idx="1259">
                  <c:v>1.045876</c:v>
                </c:pt>
                <c:pt idx="1260">
                  <c:v>1.0477640000000001</c:v>
                </c:pt>
                <c:pt idx="1261">
                  <c:v>1.049655</c:v>
                </c:pt>
                <c:pt idx="1262">
                  <c:v>1.0515469999999998</c:v>
                </c:pt>
                <c:pt idx="1263">
                  <c:v>1.0534430000000001</c:v>
                </c:pt>
                <c:pt idx="1264">
                  <c:v>1.0553400000000002</c:v>
                </c:pt>
                <c:pt idx="1265">
                  <c:v>1.057239</c:v>
                </c:pt>
                <c:pt idx="1266">
                  <c:v>1.0591409999999999</c:v>
                </c:pt>
                <c:pt idx="1267">
                  <c:v>1.0610459999999999</c:v>
                </c:pt>
                <c:pt idx="1268">
                  <c:v>1.0629520000000001</c:v>
                </c:pt>
                <c:pt idx="1269">
                  <c:v>1.0648610000000001</c:v>
                </c:pt>
                <c:pt idx="1270">
                  <c:v>1.0667719999999998</c:v>
                </c:pt>
                <c:pt idx="1271">
                  <c:v>1.0686849999999999</c:v>
                </c:pt>
                <c:pt idx="1272">
                  <c:v>1.0706009999999999</c:v>
                </c:pt>
                <c:pt idx="1273">
                  <c:v>1.072519</c:v>
                </c:pt>
                <c:pt idx="1274">
                  <c:v>1.0744389999999999</c:v>
                </c:pt>
                <c:pt idx="1275">
                  <c:v>1.076362</c:v>
                </c:pt>
                <c:pt idx="1276">
                  <c:v>1.0782859999999999</c:v>
                </c:pt>
                <c:pt idx="1277">
                  <c:v>1.0802130000000001</c:v>
                </c:pt>
                <c:pt idx="1278">
                  <c:v>1.0821430000000001</c:v>
                </c:pt>
                <c:pt idx="1279">
                  <c:v>1.084074</c:v>
                </c:pt>
                <c:pt idx="1280">
                  <c:v>1.0860080000000001</c:v>
                </c:pt>
                <c:pt idx="1281">
                  <c:v>1.087944</c:v>
                </c:pt>
                <c:pt idx="1282">
                  <c:v>1.0898829999999999</c:v>
                </c:pt>
                <c:pt idx="1283">
                  <c:v>1.0918239999999999</c:v>
                </c:pt>
                <c:pt idx="1284">
                  <c:v>1.0937670000000002</c:v>
                </c:pt>
                <c:pt idx="1285">
                  <c:v>1.095712</c:v>
                </c:pt>
                <c:pt idx="1286">
                  <c:v>1.0976600000000001</c:v>
                </c:pt>
                <c:pt idx="1287">
                  <c:v>1.09961</c:v>
                </c:pt>
                <c:pt idx="1288">
                  <c:v>1.1015619999999999</c:v>
                </c:pt>
                <c:pt idx="1289">
                  <c:v>1.1035159999999999</c:v>
                </c:pt>
                <c:pt idx="1290">
                  <c:v>1.1054730000000001</c:v>
                </c:pt>
                <c:pt idx="1291">
                  <c:v>1.107432</c:v>
                </c:pt>
                <c:pt idx="1292">
                  <c:v>1.1093930000000001</c:v>
                </c:pt>
                <c:pt idx="1293">
                  <c:v>1.1113570000000002</c:v>
                </c:pt>
                <c:pt idx="1294">
                  <c:v>1.1133219999999999</c:v>
                </c:pt>
                <c:pt idx="1295">
                  <c:v>1.1152899999999999</c:v>
                </c:pt>
                <c:pt idx="1296">
                  <c:v>1.1172610000000001</c:v>
                </c:pt>
                <c:pt idx="1297">
                  <c:v>1.1192330000000001</c:v>
                </c:pt>
                <c:pt idx="1298">
                  <c:v>1.121208</c:v>
                </c:pt>
                <c:pt idx="1299">
                  <c:v>1.1231850000000001</c:v>
                </c:pt>
                <c:pt idx="1300">
                  <c:v>1.1251639999999998</c:v>
                </c:pt>
                <c:pt idx="1301">
                  <c:v>1.1271460000000002</c:v>
                </c:pt>
                <c:pt idx="1302">
                  <c:v>1.1291300000000002</c:v>
                </c:pt>
                <c:pt idx="1303">
                  <c:v>1.131116</c:v>
                </c:pt>
                <c:pt idx="1304">
                  <c:v>1.1331040000000001</c:v>
                </c:pt>
                <c:pt idx="1305">
                  <c:v>1.135095</c:v>
                </c:pt>
                <c:pt idx="1306">
                  <c:v>1.1370880000000001</c:v>
                </c:pt>
                <c:pt idx="1307">
                  <c:v>1.1390829999999998</c:v>
                </c:pt>
                <c:pt idx="1308">
                  <c:v>1.141081</c:v>
                </c:pt>
                <c:pt idx="1309">
                  <c:v>1.1430800000000001</c:v>
                </c:pt>
                <c:pt idx="1310">
                  <c:v>1.1450819999999999</c:v>
                </c:pt>
                <c:pt idx="1311">
                  <c:v>1.1470860000000001</c:v>
                </c:pt>
                <c:pt idx="1312">
                  <c:v>1.1490929999999999</c:v>
                </c:pt>
                <c:pt idx="1313">
                  <c:v>1.1511020000000001</c:v>
                </c:pt>
                <c:pt idx="1314">
                  <c:v>1.1531130000000001</c:v>
                </c:pt>
                <c:pt idx="1315">
                  <c:v>1.1551260000000001</c:v>
                </c:pt>
                <c:pt idx="1316">
                  <c:v>1.157141</c:v>
                </c:pt>
                <c:pt idx="1317">
                  <c:v>1.1591590000000001</c:v>
                </c:pt>
                <c:pt idx="1318">
                  <c:v>1.161179</c:v>
                </c:pt>
                <c:pt idx="1319">
                  <c:v>1.1632009999999999</c:v>
                </c:pt>
                <c:pt idx="1320">
                  <c:v>1.165225</c:v>
                </c:pt>
                <c:pt idx="1321">
                  <c:v>1.167252</c:v>
                </c:pt>
                <c:pt idx="1322">
                  <c:v>1.169281</c:v>
                </c:pt>
                <c:pt idx="1323">
                  <c:v>1.1713120000000001</c:v>
                </c:pt>
                <c:pt idx="1324">
                  <c:v>1.1733449999999999</c:v>
                </c:pt>
                <c:pt idx="1325">
                  <c:v>1.175381</c:v>
                </c:pt>
                <c:pt idx="1326">
                  <c:v>1.177419</c:v>
                </c:pt>
                <c:pt idx="1327">
                  <c:v>1.179459</c:v>
                </c:pt>
                <c:pt idx="1328">
                  <c:v>1.1815009999999999</c:v>
                </c:pt>
                <c:pt idx="1329">
                  <c:v>1.183546</c:v>
                </c:pt>
                <c:pt idx="1330">
                  <c:v>1.185592</c:v>
                </c:pt>
                <c:pt idx="1331">
                  <c:v>1.1876420000000001</c:v>
                </c:pt>
                <c:pt idx="1332">
                  <c:v>1.1896929999999999</c:v>
                </c:pt>
                <c:pt idx="1333">
                  <c:v>1.191746</c:v>
                </c:pt>
                <c:pt idx="1334">
                  <c:v>1.193802</c:v>
                </c:pt>
                <c:pt idx="1335">
                  <c:v>1.1958599999999999</c:v>
                </c:pt>
                <c:pt idx="1336">
                  <c:v>1.1979200000000001</c:v>
                </c:pt>
                <c:pt idx="1337">
                  <c:v>1.1999820000000001</c:v>
                </c:pt>
                <c:pt idx="1338">
                  <c:v>1.2020469999999999</c:v>
                </c:pt>
                <c:pt idx="1339">
                  <c:v>1.2041140000000001</c:v>
                </c:pt>
                <c:pt idx="1340">
                  <c:v>1.206183</c:v>
                </c:pt>
                <c:pt idx="1341">
                  <c:v>1.2082539999999999</c:v>
                </c:pt>
                <c:pt idx="1342">
                  <c:v>1.2103269999999999</c:v>
                </c:pt>
                <c:pt idx="1343">
                  <c:v>1.2124029999999999</c:v>
                </c:pt>
                <c:pt idx="1344">
                  <c:v>1.2144809999999999</c:v>
                </c:pt>
                <c:pt idx="1345">
                  <c:v>1.216561</c:v>
                </c:pt>
                <c:pt idx="1346">
                  <c:v>1.2186440000000001</c:v>
                </c:pt>
                <c:pt idx="1347">
                  <c:v>1.2207279999999998</c:v>
                </c:pt>
                <c:pt idx="1348">
                  <c:v>1.222815</c:v>
                </c:pt>
                <c:pt idx="1349">
                  <c:v>1.224904</c:v>
                </c:pt>
                <c:pt idx="1350">
                  <c:v>1.2269950000000001</c:v>
                </c:pt>
                <c:pt idx="1351">
                  <c:v>1.2290890000000001</c:v>
                </c:pt>
                <c:pt idx="1352">
                  <c:v>1.2311840000000001</c:v>
                </c:pt>
                <c:pt idx="1353">
                  <c:v>1.233282</c:v>
                </c:pt>
                <c:pt idx="1354">
                  <c:v>1.235382</c:v>
                </c:pt>
                <c:pt idx="1355">
                  <c:v>1.237484</c:v>
                </c:pt>
                <c:pt idx="1356">
                  <c:v>1.2395879999999999</c:v>
                </c:pt>
                <c:pt idx="1357">
                  <c:v>1.241695</c:v>
                </c:pt>
                <c:pt idx="1358">
                  <c:v>1.2438040000000001</c:v>
                </c:pt>
                <c:pt idx="1359">
                  <c:v>1.2459150000000001</c:v>
                </c:pt>
                <c:pt idx="1360">
                  <c:v>1.2480279999999999</c:v>
                </c:pt>
                <c:pt idx="1361">
                  <c:v>1.2501439999999999</c:v>
                </c:pt>
                <c:pt idx="1362">
                  <c:v>1.2522609999999998</c:v>
                </c:pt>
                <c:pt idx="1363">
                  <c:v>1.254381</c:v>
                </c:pt>
                <c:pt idx="1364">
                  <c:v>1.2565029999999999</c:v>
                </c:pt>
                <c:pt idx="1365">
                  <c:v>1.2586269999999999</c:v>
                </c:pt>
                <c:pt idx="1366">
                  <c:v>1.260753</c:v>
                </c:pt>
                <c:pt idx="1367">
                  <c:v>1.2628819999999998</c:v>
                </c:pt>
                <c:pt idx="1368">
                  <c:v>1.2650129999999999</c:v>
                </c:pt>
                <c:pt idx="1369">
                  <c:v>1.2671460000000001</c:v>
                </c:pt>
                <c:pt idx="1370">
                  <c:v>1.2692809999999999</c:v>
                </c:pt>
                <c:pt idx="1371">
                  <c:v>1.2714180000000002</c:v>
                </c:pt>
                <c:pt idx="1372">
                  <c:v>1.273558</c:v>
                </c:pt>
                <c:pt idx="1373">
                  <c:v>1.2756989999999999</c:v>
                </c:pt>
                <c:pt idx="1374">
                  <c:v>1.2778430000000001</c:v>
                </c:pt>
                <c:pt idx="1375">
                  <c:v>1.279989</c:v>
                </c:pt>
                <c:pt idx="1376">
                  <c:v>1.2821370000000001</c:v>
                </c:pt>
                <c:pt idx="1377">
                  <c:v>1.2842879999999999</c:v>
                </c:pt>
                <c:pt idx="1378">
                  <c:v>1.28644</c:v>
                </c:pt>
                <c:pt idx="1379">
                  <c:v>1.2885949999999999</c:v>
                </c:pt>
                <c:pt idx="1380">
                  <c:v>1.2907520000000001</c:v>
                </c:pt>
                <c:pt idx="1381">
                  <c:v>1.2929110000000001</c:v>
                </c:pt>
                <c:pt idx="1382">
                  <c:v>1.295072</c:v>
                </c:pt>
                <c:pt idx="1383">
                  <c:v>1.2972360000000001</c:v>
                </c:pt>
                <c:pt idx="1384">
                  <c:v>1.299401</c:v>
                </c:pt>
                <c:pt idx="1385">
                  <c:v>1.301569</c:v>
                </c:pt>
                <c:pt idx="1386">
                  <c:v>1.303739</c:v>
                </c:pt>
                <c:pt idx="1387">
                  <c:v>1.305911</c:v>
                </c:pt>
                <c:pt idx="1388">
                  <c:v>1.3080850000000002</c:v>
                </c:pt>
                <c:pt idx="1389">
                  <c:v>1.310262</c:v>
                </c:pt>
                <c:pt idx="1390">
                  <c:v>1.3124400000000001</c:v>
                </c:pt>
                <c:pt idx="1391">
                  <c:v>1.314621</c:v>
                </c:pt>
                <c:pt idx="1392">
                  <c:v>1.3168040000000001</c:v>
                </c:pt>
                <c:pt idx="1393">
                  <c:v>1.318989</c:v>
                </c:pt>
                <c:pt idx="1394">
                  <c:v>1.3211760000000001</c:v>
                </c:pt>
                <c:pt idx="1395">
                  <c:v>1.3233649999999999</c:v>
                </c:pt>
                <c:pt idx="1396">
                  <c:v>1.3255570000000001</c:v>
                </c:pt>
                <c:pt idx="1397">
                  <c:v>1.32775</c:v>
                </c:pt>
                <c:pt idx="1398">
                  <c:v>1.3299460000000001</c:v>
                </c:pt>
                <c:pt idx="1399">
                  <c:v>1.332144</c:v>
                </c:pt>
                <c:pt idx="1400">
                  <c:v>1.334344</c:v>
                </c:pt>
                <c:pt idx="1401">
                  <c:v>1.336546</c:v>
                </c:pt>
                <c:pt idx="1402">
                  <c:v>1.338751</c:v>
                </c:pt>
                <c:pt idx="1403">
                  <c:v>1.340957</c:v>
                </c:pt>
                <c:pt idx="1404">
                  <c:v>1.3431660000000001</c:v>
                </c:pt>
                <c:pt idx="1405">
                  <c:v>1.345377</c:v>
                </c:pt>
                <c:pt idx="1406">
                  <c:v>1.3475900000000001</c:v>
                </c:pt>
                <c:pt idx="1407">
                  <c:v>1.3498049999999999</c:v>
                </c:pt>
                <c:pt idx="1408">
                  <c:v>1.3520220000000001</c:v>
                </c:pt>
                <c:pt idx="1409">
                  <c:v>1.354241</c:v>
                </c:pt>
                <c:pt idx="1410">
                  <c:v>1.356463</c:v>
                </c:pt>
                <c:pt idx="1411">
                  <c:v>1.3586860000000001</c:v>
                </c:pt>
                <c:pt idx="1412">
                  <c:v>1.3609119999999999</c:v>
                </c:pt>
                <c:pt idx="1413">
                  <c:v>1.36314</c:v>
                </c:pt>
                <c:pt idx="1414">
                  <c:v>1.36537</c:v>
                </c:pt>
                <c:pt idx="1415">
                  <c:v>1.3676020000000002</c:v>
                </c:pt>
                <c:pt idx="1416">
                  <c:v>1.3698359999999998</c:v>
                </c:pt>
                <c:pt idx="1417">
                  <c:v>1.372072</c:v>
                </c:pt>
                <c:pt idx="1418">
                  <c:v>1.3743110000000001</c:v>
                </c:pt>
                <c:pt idx="1419">
                  <c:v>1.3765509999999999</c:v>
                </c:pt>
                <c:pt idx="1420">
                  <c:v>1.3787940000000001</c:v>
                </c:pt>
                <c:pt idx="1421">
                  <c:v>1.3810389999999999</c:v>
                </c:pt>
                <c:pt idx="1422">
                  <c:v>1.383286</c:v>
                </c:pt>
                <c:pt idx="1423">
                  <c:v>1.385535</c:v>
                </c:pt>
                <c:pt idx="1424">
                  <c:v>1.387786</c:v>
                </c:pt>
                <c:pt idx="1425">
                  <c:v>1.390039</c:v>
                </c:pt>
                <c:pt idx="1426">
                  <c:v>1.3922950000000001</c:v>
                </c:pt>
                <c:pt idx="1427">
                  <c:v>1.394552</c:v>
                </c:pt>
                <c:pt idx="1428">
                  <c:v>1.3968120000000002</c:v>
                </c:pt>
                <c:pt idx="1429">
                  <c:v>1.3990739999999999</c:v>
                </c:pt>
                <c:pt idx="1430">
                  <c:v>1.401338</c:v>
                </c:pt>
                <c:pt idx="1431">
                  <c:v>1.4036029999999999</c:v>
                </c:pt>
                <c:pt idx="1432">
                  <c:v>1.4058709999999999</c:v>
                </c:pt>
                <c:pt idx="1433">
                  <c:v>1.408142</c:v>
                </c:pt>
                <c:pt idx="1434">
                  <c:v>1.4104140000000001</c:v>
                </c:pt>
                <c:pt idx="1435">
                  <c:v>1.4126879999999999</c:v>
                </c:pt>
                <c:pt idx="1436">
                  <c:v>1.414965</c:v>
                </c:pt>
                <c:pt idx="1437">
                  <c:v>1.417243</c:v>
                </c:pt>
                <c:pt idx="1438">
                  <c:v>1.419524</c:v>
                </c:pt>
                <c:pt idx="1439">
                  <c:v>1.4218060000000001</c:v>
                </c:pt>
                <c:pt idx="1440">
                  <c:v>1.424091</c:v>
                </c:pt>
                <c:pt idx="1441">
                  <c:v>1.4263780000000001</c:v>
                </c:pt>
                <c:pt idx="1442">
                  <c:v>1.4286669999999999</c:v>
                </c:pt>
                <c:pt idx="1443">
                  <c:v>1.430958</c:v>
                </c:pt>
                <c:pt idx="1444">
                  <c:v>1.4332510000000001</c:v>
                </c:pt>
                <c:pt idx="1445">
                  <c:v>1.435546</c:v>
                </c:pt>
                <c:pt idx="1446">
                  <c:v>1.4378439999999999</c:v>
                </c:pt>
                <c:pt idx="1447">
                  <c:v>1.4401430000000002</c:v>
                </c:pt>
                <c:pt idx="1448">
                  <c:v>1.4424450000000002</c:v>
                </c:pt>
                <c:pt idx="1449">
                  <c:v>1.4447480000000001</c:v>
                </c:pt>
                <c:pt idx="1450">
                  <c:v>1.4470539999999998</c:v>
                </c:pt>
                <c:pt idx="1451">
                  <c:v>1.4493609999999999</c:v>
                </c:pt>
                <c:pt idx="1452">
                  <c:v>1.4516710000000002</c:v>
                </c:pt>
                <c:pt idx="1453">
                  <c:v>1.453983</c:v>
                </c:pt>
                <c:pt idx="1454">
                  <c:v>1.456297</c:v>
                </c:pt>
                <c:pt idx="1455">
                  <c:v>1.4586130000000002</c:v>
                </c:pt>
                <c:pt idx="1456">
                  <c:v>1.460931</c:v>
                </c:pt>
                <c:pt idx="1457">
                  <c:v>1.4632510000000001</c:v>
                </c:pt>
                <c:pt idx="1458">
                  <c:v>1.465573</c:v>
                </c:pt>
                <c:pt idx="1459">
                  <c:v>1.467897</c:v>
                </c:pt>
                <c:pt idx="1460">
                  <c:v>1.470224</c:v>
                </c:pt>
                <c:pt idx="1461">
                  <c:v>1.4725520000000001</c:v>
                </c:pt>
                <c:pt idx="1462">
                  <c:v>1.474882</c:v>
                </c:pt>
                <c:pt idx="1463">
                  <c:v>1.4772149999999999</c:v>
                </c:pt>
                <c:pt idx="1464">
                  <c:v>1.479549</c:v>
                </c:pt>
                <c:pt idx="1465">
                  <c:v>1.481886</c:v>
                </c:pt>
                <c:pt idx="1466">
                  <c:v>1.484224</c:v>
                </c:pt>
                <c:pt idx="1467">
                  <c:v>1.4865649999999999</c:v>
                </c:pt>
                <c:pt idx="1468">
                  <c:v>1.4889079999999999</c:v>
                </c:pt>
                <c:pt idx="1469">
                  <c:v>1.491252</c:v>
                </c:pt>
                <c:pt idx="1470">
                  <c:v>1.4935989999999999</c:v>
                </c:pt>
                <c:pt idx="1471">
                  <c:v>1.4959480000000001</c:v>
                </c:pt>
                <c:pt idx="1472">
                  <c:v>1.498299</c:v>
                </c:pt>
                <c:pt idx="1473">
                  <c:v>1.5006520000000001</c:v>
                </c:pt>
                <c:pt idx="1474">
                  <c:v>1.503007</c:v>
                </c:pt>
                <c:pt idx="1475">
                  <c:v>1.5053639999999999</c:v>
                </c:pt>
                <c:pt idx="1476">
                  <c:v>1.5077230000000001</c:v>
                </c:pt>
                <c:pt idx="1477">
                  <c:v>1.510084</c:v>
                </c:pt>
                <c:pt idx="1478">
                  <c:v>1.5124470000000001</c:v>
                </c:pt>
                <c:pt idx="1479">
                  <c:v>1.5148119999999998</c:v>
                </c:pt>
                <c:pt idx="1480">
                  <c:v>1.51718</c:v>
                </c:pt>
                <c:pt idx="1481">
                  <c:v>1.519549</c:v>
                </c:pt>
                <c:pt idx="1482">
                  <c:v>1.5219199999999999</c:v>
                </c:pt>
                <c:pt idx="1483">
                  <c:v>1.5242929999999999</c:v>
                </c:pt>
                <c:pt idx="1484">
                  <c:v>1.5266679999999999</c:v>
                </c:pt>
                <c:pt idx="1485">
                  <c:v>1.5290460000000001</c:v>
                </c:pt>
                <c:pt idx="1486">
                  <c:v>1.531425</c:v>
                </c:pt>
                <c:pt idx="1487">
                  <c:v>1.533806</c:v>
                </c:pt>
                <c:pt idx="1488">
                  <c:v>1.5361899999999999</c:v>
                </c:pt>
                <c:pt idx="1489">
                  <c:v>1.538575</c:v>
                </c:pt>
                <c:pt idx="1490">
                  <c:v>1.5409630000000001</c:v>
                </c:pt>
                <c:pt idx="1491">
                  <c:v>1.5433520000000001</c:v>
                </c:pt>
                <c:pt idx="1492">
                  <c:v>1.5457430000000001</c:v>
                </c:pt>
                <c:pt idx="1493">
                  <c:v>1.5481370000000001</c:v>
                </c:pt>
                <c:pt idx="1494">
                  <c:v>1.550532</c:v>
                </c:pt>
                <c:pt idx="1495">
                  <c:v>1.5529299999999999</c:v>
                </c:pt>
                <c:pt idx="1496">
                  <c:v>1.555329</c:v>
                </c:pt>
                <c:pt idx="1497">
                  <c:v>1.557731</c:v>
                </c:pt>
                <c:pt idx="1498">
                  <c:v>1.5601339999999999</c:v>
                </c:pt>
                <c:pt idx="1499">
                  <c:v>1.56254</c:v>
                </c:pt>
                <c:pt idx="1500">
                  <c:v>1.5649469999999999</c:v>
                </c:pt>
                <c:pt idx="1501">
                  <c:v>1.5673569999999999</c:v>
                </c:pt>
                <c:pt idx="1502">
                  <c:v>1.5697680000000001</c:v>
                </c:pt>
                <c:pt idx="1503">
                  <c:v>1.5721810000000001</c:v>
                </c:pt>
                <c:pt idx="1504">
                  <c:v>1.574597</c:v>
                </c:pt>
                <c:pt idx="1505">
                  <c:v>1.5770140000000001</c:v>
                </c:pt>
                <c:pt idx="1506">
                  <c:v>1.579434</c:v>
                </c:pt>
                <c:pt idx="1507">
                  <c:v>1.581855</c:v>
                </c:pt>
                <c:pt idx="1508">
                  <c:v>1.584279</c:v>
                </c:pt>
                <c:pt idx="1509">
                  <c:v>1.5867039999999999</c:v>
                </c:pt>
                <c:pt idx="1510">
                  <c:v>1.5891309999999998</c:v>
                </c:pt>
                <c:pt idx="1511">
                  <c:v>1.591561</c:v>
                </c:pt>
                <c:pt idx="1512">
                  <c:v>1.5939920000000001</c:v>
                </c:pt>
                <c:pt idx="1513">
                  <c:v>1.596425</c:v>
                </c:pt>
                <c:pt idx="1514">
                  <c:v>1.5988610000000001</c:v>
                </c:pt>
                <c:pt idx="1515">
                  <c:v>1.6012979999999999</c:v>
                </c:pt>
                <c:pt idx="1516">
                  <c:v>1.603737</c:v>
                </c:pt>
                <c:pt idx="1517">
                  <c:v>1.6061779999999999</c:v>
                </c:pt>
                <c:pt idx="1518">
                  <c:v>1.608622</c:v>
                </c:pt>
                <c:pt idx="1519">
                  <c:v>1.611067</c:v>
                </c:pt>
                <c:pt idx="1520">
                  <c:v>1.6135139999999999</c:v>
                </c:pt>
                <c:pt idx="1521">
                  <c:v>1.615963</c:v>
                </c:pt>
                <c:pt idx="1522">
                  <c:v>1.618414</c:v>
                </c:pt>
                <c:pt idx="1523">
                  <c:v>1.6208670000000001</c:v>
                </c:pt>
                <c:pt idx="1524">
                  <c:v>1.6233219999999999</c:v>
                </c:pt>
                <c:pt idx="1525">
                  <c:v>1.6257789999999999</c:v>
                </c:pt>
                <c:pt idx="1526">
                  <c:v>1.6282379999999999</c:v>
                </c:pt>
                <c:pt idx="1527">
                  <c:v>1.6306989999999999</c:v>
                </c:pt>
                <c:pt idx="1528">
                  <c:v>1.633162</c:v>
                </c:pt>
                <c:pt idx="1529">
                  <c:v>1.635626</c:v>
                </c:pt>
                <c:pt idx="1530">
                  <c:v>1.638093</c:v>
                </c:pt>
                <c:pt idx="1531">
                  <c:v>1.6405619999999999</c:v>
                </c:pt>
                <c:pt idx="1532">
                  <c:v>1.643032</c:v>
                </c:pt>
                <c:pt idx="1533">
                  <c:v>1.645505</c:v>
                </c:pt>
                <c:pt idx="1534">
                  <c:v>1.6479789999999999</c:v>
                </c:pt>
                <c:pt idx="1535">
                  <c:v>1.6504559999999999</c:v>
                </c:pt>
                <c:pt idx="1536">
                  <c:v>1.6529339999999999</c:v>
                </c:pt>
                <c:pt idx="1537">
                  <c:v>1.6554149999999999</c:v>
                </c:pt>
                <c:pt idx="1538">
                  <c:v>1.657897</c:v>
                </c:pt>
                <c:pt idx="1539">
                  <c:v>1.6603810000000001</c:v>
                </c:pt>
                <c:pt idx="1540">
                  <c:v>1.6628669999999999</c:v>
                </c:pt>
                <c:pt idx="1541">
                  <c:v>1.6653550000000001</c:v>
                </c:pt>
                <c:pt idx="1542">
                  <c:v>1.667845</c:v>
                </c:pt>
                <c:pt idx="1543">
                  <c:v>1.670337</c:v>
                </c:pt>
                <c:pt idx="1544">
                  <c:v>1.672831</c:v>
                </c:pt>
                <c:pt idx="1545">
                  <c:v>1.6753269999999998</c:v>
                </c:pt>
                <c:pt idx="1546">
                  <c:v>1.6778249999999999</c:v>
                </c:pt>
                <c:pt idx="1547">
                  <c:v>1.6803250000000001</c:v>
                </c:pt>
                <c:pt idx="1548">
                  <c:v>1.6828259999999999</c:v>
                </c:pt>
                <c:pt idx="1549">
                  <c:v>1.68533</c:v>
                </c:pt>
                <c:pt idx="1550">
                  <c:v>1.687835</c:v>
                </c:pt>
                <c:pt idx="1551">
                  <c:v>1.690342</c:v>
                </c:pt>
                <c:pt idx="1552">
                  <c:v>1.6928519999999998</c:v>
                </c:pt>
                <c:pt idx="1553">
                  <c:v>1.6953630000000002</c:v>
                </c:pt>
                <c:pt idx="1554">
                  <c:v>1.6978760000000002</c:v>
                </c:pt>
                <c:pt idx="1555">
                  <c:v>1.7003910000000002</c:v>
                </c:pt>
                <c:pt idx="1556">
                  <c:v>1.7029079999999999</c:v>
                </c:pt>
                <c:pt idx="1557">
                  <c:v>1.705427</c:v>
                </c:pt>
                <c:pt idx="1558">
                  <c:v>1.7079470000000001</c:v>
                </c:pt>
                <c:pt idx="1559">
                  <c:v>1.7104699999999999</c:v>
                </c:pt>
                <c:pt idx="1560">
                  <c:v>1.7129949999999998</c:v>
                </c:pt>
                <c:pt idx="1561">
                  <c:v>1.7155210000000001</c:v>
                </c:pt>
                <c:pt idx="1562">
                  <c:v>1.7180500000000001</c:v>
                </c:pt>
                <c:pt idx="1563">
                  <c:v>1.72058</c:v>
                </c:pt>
                <c:pt idx="1564">
                  <c:v>1.723112</c:v>
                </c:pt>
                <c:pt idx="1565">
                  <c:v>1.725646</c:v>
                </c:pt>
                <c:pt idx="1566">
                  <c:v>1.7281819999999999</c:v>
                </c:pt>
                <c:pt idx="1567">
                  <c:v>1.73072</c:v>
                </c:pt>
                <c:pt idx="1568">
                  <c:v>1.7332590000000001</c:v>
                </c:pt>
                <c:pt idx="1569">
                  <c:v>1.7358009999999999</c:v>
                </c:pt>
                <c:pt idx="1570">
                  <c:v>1.738345</c:v>
                </c:pt>
                <c:pt idx="1571">
                  <c:v>1.7408899999999998</c:v>
                </c:pt>
                <c:pt idx="1572">
                  <c:v>1.7434370000000001</c:v>
                </c:pt>
                <c:pt idx="1573">
                  <c:v>1.745986</c:v>
                </c:pt>
                <c:pt idx="1574">
                  <c:v>1.748537</c:v>
                </c:pt>
                <c:pt idx="1575">
                  <c:v>1.75109</c:v>
                </c:pt>
                <c:pt idx="1576">
                  <c:v>1.7536450000000001</c:v>
                </c:pt>
                <c:pt idx="1577">
                  <c:v>1.7562019999999998</c:v>
                </c:pt>
                <c:pt idx="1578">
                  <c:v>1.7587600000000001</c:v>
                </c:pt>
                <c:pt idx="1579">
                  <c:v>1.7613209999999999</c:v>
                </c:pt>
                <c:pt idx="1580">
                  <c:v>1.7638829999999999</c:v>
                </c:pt>
                <c:pt idx="1581">
                  <c:v>1.7664469999999999</c:v>
                </c:pt>
                <c:pt idx="1582">
                  <c:v>1.7690129999999999</c:v>
                </c:pt>
                <c:pt idx="1583">
                  <c:v>1.7715809999999999</c:v>
                </c:pt>
                <c:pt idx="1584">
                  <c:v>1.774151</c:v>
                </c:pt>
                <c:pt idx="1585">
                  <c:v>1.7767219999999999</c:v>
                </c:pt>
                <c:pt idx="1586">
                  <c:v>1.779296</c:v>
                </c:pt>
                <c:pt idx="1587">
                  <c:v>1.781871</c:v>
                </c:pt>
                <c:pt idx="1588">
                  <c:v>1.784449</c:v>
                </c:pt>
                <c:pt idx="1589">
                  <c:v>1.7870280000000001</c:v>
                </c:pt>
                <c:pt idx="1590">
                  <c:v>1.7896080000000001</c:v>
                </c:pt>
                <c:pt idx="1591">
                  <c:v>1.7921910000000001</c:v>
                </c:pt>
                <c:pt idx="1592">
                  <c:v>1.7947760000000001</c:v>
                </c:pt>
                <c:pt idx="1593">
                  <c:v>1.7973620000000001</c:v>
                </c:pt>
                <c:pt idx="1594">
                  <c:v>1.7999509999999999</c:v>
                </c:pt>
                <c:pt idx="1595">
                  <c:v>1.8025409999999999</c:v>
                </c:pt>
                <c:pt idx="1596">
                  <c:v>1.8051330000000001</c:v>
                </c:pt>
                <c:pt idx="1597">
                  <c:v>1.8077270000000001</c:v>
                </c:pt>
                <c:pt idx="1598">
                  <c:v>1.810322</c:v>
                </c:pt>
                <c:pt idx="1599">
                  <c:v>1.8129200000000001</c:v>
                </c:pt>
                <c:pt idx="1600">
                  <c:v>1.8155190000000001</c:v>
                </c:pt>
                <c:pt idx="1601">
                  <c:v>1.81812</c:v>
                </c:pt>
                <c:pt idx="1602">
                  <c:v>1.820724</c:v>
                </c:pt>
                <c:pt idx="1603">
                  <c:v>1.8233279999999998</c:v>
                </c:pt>
                <c:pt idx="1604">
                  <c:v>1.8259350000000001</c:v>
                </c:pt>
                <c:pt idx="1605">
                  <c:v>1.8285440000000002</c:v>
                </c:pt>
                <c:pt idx="1606">
                  <c:v>1.8311539999999999</c:v>
                </c:pt>
                <c:pt idx="1607">
                  <c:v>1.833766</c:v>
                </c:pt>
                <c:pt idx="1608">
                  <c:v>1.8363800000000001</c:v>
                </c:pt>
                <c:pt idx="1609">
                  <c:v>1.8389960000000001</c:v>
                </c:pt>
                <c:pt idx="1610">
                  <c:v>1.8416140000000001</c:v>
                </c:pt>
                <c:pt idx="1611">
                  <c:v>1.844233</c:v>
                </c:pt>
                <c:pt idx="1612">
                  <c:v>1.8468549999999999</c:v>
                </c:pt>
                <c:pt idx="1613">
                  <c:v>1.8494780000000002</c:v>
                </c:pt>
                <c:pt idx="1614">
                  <c:v>1.8521029999999998</c:v>
                </c:pt>
                <c:pt idx="1615">
                  <c:v>1.8547290000000001</c:v>
                </c:pt>
                <c:pt idx="1616">
                  <c:v>1.8573579999999998</c:v>
                </c:pt>
                <c:pt idx="1617">
                  <c:v>1.859988</c:v>
                </c:pt>
                <c:pt idx="1618">
                  <c:v>1.8626210000000001</c:v>
                </c:pt>
                <c:pt idx="1619">
                  <c:v>1.8652549999999999</c:v>
                </c:pt>
                <c:pt idx="1620">
                  <c:v>1.8678900000000001</c:v>
                </c:pt>
                <c:pt idx="1621">
                  <c:v>1.870528</c:v>
                </c:pt>
                <c:pt idx="1622">
                  <c:v>1.8731679999999999</c:v>
                </c:pt>
                <c:pt idx="1623">
                  <c:v>1.8758090000000001</c:v>
                </c:pt>
                <c:pt idx="1624">
                  <c:v>1.878452</c:v>
                </c:pt>
                <c:pt idx="1625">
                  <c:v>1.881097</c:v>
                </c:pt>
                <c:pt idx="1626">
                  <c:v>1.8837429999999999</c:v>
                </c:pt>
                <c:pt idx="1627">
                  <c:v>1.8863920000000001</c:v>
                </c:pt>
                <c:pt idx="1628">
                  <c:v>1.8890420000000001</c:v>
                </c:pt>
                <c:pt idx="1629">
                  <c:v>1.891694</c:v>
                </c:pt>
                <c:pt idx="1630">
                  <c:v>1.8943479999999999</c:v>
                </c:pt>
                <c:pt idx="1631">
                  <c:v>1.897003</c:v>
                </c:pt>
                <c:pt idx="1632">
                  <c:v>1.899661</c:v>
                </c:pt>
                <c:pt idx="1633">
                  <c:v>1.90232</c:v>
                </c:pt>
                <c:pt idx="1634">
                  <c:v>1.904981</c:v>
                </c:pt>
                <c:pt idx="1635">
                  <c:v>1.9076430000000002</c:v>
                </c:pt>
                <c:pt idx="1636">
                  <c:v>1.9103080000000001</c:v>
                </c:pt>
                <c:pt idx="1637">
                  <c:v>1.912974</c:v>
                </c:pt>
                <c:pt idx="1638">
                  <c:v>1.9156419999999998</c:v>
                </c:pt>
                <c:pt idx="1639">
                  <c:v>1.918312</c:v>
                </c:pt>
                <c:pt idx="1640">
                  <c:v>1.920984</c:v>
                </c:pt>
                <c:pt idx="1641">
                  <c:v>1.923657</c:v>
                </c:pt>
                <c:pt idx="1642">
                  <c:v>1.9263319999999999</c:v>
                </c:pt>
                <c:pt idx="1643">
                  <c:v>1.929009</c:v>
                </c:pt>
                <c:pt idx="1644">
                  <c:v>1.9316880000000001</c:v>
                </c:pt>
                <c:pt idx="1645">
                  <c:v>1.9343679999999999</c:v>
                </c:pt>
                <c:pt idx="1646">
                  <c:v>1.9370500000000002</c:v>
                </c:pt>
                <c:pt idx="1647">
                  <c:v>1.9397340000000001</c:v>
                </c:pt>
                <c:pt idx="1648">
                  <c:v>1.94242</c:v>
                </c:pt>
                <c:pt idx="1649">
                  <c:v>1.9451069999999999</c:v>
                </c:pt>
                <c:pt idx="1650">
                  <c:v>1.947797</c:v>
                </c:pt>
                <c:pt idx="1651">
                  <c:v>1.950488</c:v>
                </c:pt>
                <c:pt idx="1652">
                  <c:v>1.9531800000000001</c:v>
                </c:pt>
                <c:pt idx="1653">
                  <c:v>1.9558750000000003</c:v>
                </c:pt>
                <c:pt idx="1654">
                  <c:v>1.9585710000000001</c:v>
                </c:pt>
                <c:pt idx="1655">
                  <c:v>1.9612689999999999</c:v>
                </c:pt>
                <c:pt idx="1656">
                  <c:v>1.9639689999999999</c:v>
                </c:pt>
                <c:pt idx="1657">
                  <c:v>1.9666699999999997</c:v>
                </c:pt>
                <c:pt idx="1658">
                  <c:v>1.969374</c:v>
                </c:pt>
                <c:pt idx="1659">
                  <c:v>1.9720789999999999</c:v>
                </c:pt>
                <c:pt idx="1660">
                  <c:v>1.9747850000000002</c:v>
                </c:pt>
                <c:pt idx="1661">
                  <c:v>1.9774940000000003</c:v>
                </c:pt>
                <c:pt idx="1662">
                  <c:v>1.9802040000000001</c:v>
                </c:pt>
                <c:pt idx="1663">
                  <c:v>1.9829159999999999</c:v>
                </c:pt>
                <c:pt idx="1664">
                  <c:v>1.98563</c:v>
                </c:pt>
                <c:pt idx="1665">
                  <c:v>1.9883449999999998</c:v>
                </c:pt>
                <c:pt idx="1666">
                  <c:v>1.9910620000000001</c:v>
                </c:pt>
                <c:pt idx="1667">
                  <c:v>1.993781</c:v>
                </c:pt>
                <c:pt idx="1668">
                  <c:v>1.9965019999999998</c:v>
                </c:pt>
                <c:pt idx="1669">
                  <c:v>1.9992239999999999</c:v>
                </c:pt>
                <c:pt idx="1670">
                  <c:v>2.0019480000000001</c:v>
                </c:pt>
                <c:pt idx="1671">
                  <c:v>2.0046740000000001</c:v>
                </c:pt>
                <c:pt idx="1672">
                  <c:v>2.0074009999999998</c:v>
                </c:pt>
                <c:pt idx="1673">
                  <c:v>2.0101300000000002</c:v>
                </c:pt>
                <c:pt idx="1674">
                  <c:v>2.012861</c:v>
                </c:pt>
                <c:pt idx="1675">
                  <c:v>2.0155940000000001</c:v>
                </c:pt>
                <c:pt idx="1676">
                  <c:v>2.0183279999999999</c:v>
                </c:pt>
                <c:pt idx="1677">
                  <c:v>2.021064</c:v>
                </c:pt>
                <c:pt idx="1678">
                  <c:v>2.0238019999999999</c:v>
                </c:pt>
                <c:pt idx="1679">
                  <c:v>2.0265420000000001</c:v>
                </c:pt>
                <c:pt idx="1680">
                  <c:v>2.0292830000000004</c:v>
                </c:pt>
                <c:pt idx="1681">
                  <c:v>2.0320260000000001</c:v>
                </c:pt>
                <c:pt idx="1682">
                  <c:v>2.03477</c:v>
                </c:pt>
                <c:pt idx="1683">
                  <c:v>2.0375169999999998</c:v>
                </c:pt>
                <c:pt idx="1684">
                  <c:v>2.0402649999999998</c:v>
                </c:pt>
                <c:pt idx="1685">
                  <c:v>2.0430140000000003</c:v>
                </c:pt>
                <c:pt idx="1686">
                  <c:v>2.045766</c:v>
                </c:pt>
                <c:pt idx="1687">
                  <c:v>2.0485189999999998</c:v>
                </c:pt>
                <c:pt idx="1688">
                  <c:v>2.0512740000000003</c:v>
                </c:pt>
                <c:pt idx="1689">
                  <c:v>2.05403</c:v>
                </c:pt>
                <c:pt idx="1690">
                  <c:v>2.0567880000000001</c:v>
                </c:pt>
                <c:pt idx="1691">
                  <c:v>2.0595479999999999</c:v>
                </c:pt>
                <c:pt idx="1692">
                  <c:v>2.0623100000000001</c:v>
                </c:pt>
                <c:pt idx="1693">
                  <c:v>2.0650730000000004</c:v>
                </c:pt>
                <c:pt idx="1694">
                  <c:v>2.0678379999999996</c:v>
                </c:pt>
                <c:pt idx="1695">
                  <c:v>2.070605</c:v>
                </c:pt>
                <c:pt idx="1696">
                  <c:v>2.0733729999999997</c:v>
                </c:pt>
                <c:pt idx="1697">
                  <c:v>2.0761430000000001</c:v>
                </c:pt>
                <c:pt idx="1698">
                  <c:v>2.0789150000000003</c:v>
                </c:pt>
                <c:pt idx="1699">
                  <c:v>2.0816879999999998</c:v>
                </c:pt>
                <c:pt idx="1700">
                  <c:v>2.084463</c:v>
                </c:pt>
                <c:pt idx="1701">
                  <c:v>2.0872389999999998</c:v>
                </c:pt>
                <c:pt idx="1702">
                  <c:v>2.0900179999999997</c:v>
                </c:pt>
                <c:pt idx="1703">
                  <c:v>2.0927979999999997</c:v>
                </c:pt>
                <c:pt idx="1704">
                  <c:v>2.09558</c:v>
                </c:pt>
                <c:pt idx="1705">
                  <c:v>2.098363</c:v>
                </c:pt>
                <c:pt idx="1706">
                  <c:v>2.1011480000000002</c:v>
                </c:pt>
                <c:pt idx="1707">
                  <c:v>2.1039349999999999</c:v>
                </c:pt>
                <c:pt idx="1708">
                  <c:v>2.1067230000000001</c:v>
                </c:pt>
                <c:pt idx="1709">
                  <c:v>2.1095129999999997</c:v>
                </c:pt>
                <c:pt idx="1710">
                  <c:v>2.1123050000000001</c:v>
                </c:pt>
                <c:pt idx="1711">
                  <c:v>2.1150980000000001</c:v>
                </c:pt>
                <c:pt idx="1712">
                  <c:v>2.117893</c:v>
                </c:pt>
                <c:pt idx="1713">
                  <c:v>2.1206900000000002</c:v>
                </c:pt>
                <c:pt idx="1714">
                  <c:v>2.123488</c:v>
                </c:pt>
                <c:pt idx="1715">
                  <c:v>2.1262880000000002</c:v>
                </c:pt>
                <c:pt idx="1716">
                  <c:v>2.1290900000000001</c:v>
                </c:pt>
                <c:pt idx="1717">
                  <c:v>2.1318930000000003</c:v>
                </c:pt>
                <c:pt idx="1718">
                  <c:v>2.1346979999999998</c:v>
                </c:pt>
                <c:pt idx="1719">
                  <c:v>2.1375040000000003</c:v>
                </c:pt>
                <c:pt idx="1720">
                  <c:v>2.1403120000000002</c:v>
                </c:pt>
                <c:pt idx="1721">
                  <c:v>2.143122</c:v>
                </c:pt>
                <c:pt idx="1722">
                  <c:v>2.145934</c:v>
                </c:pt>
                <c:pt idx="1723">
                  <c:v>2.1487469999999997</c:v>
                </c:pt>
                <c:pt idx="1724">
                  <c:v>2.1515620000000002</c:v>
                </c:pt>
                <c:pt idx="1725">
                  <c:v>2.1543780000000003</c:v>
                </c:pt>
                <c:pt idx="1726">
                  <c:v>2.1571959999999999</c:v>
                </c:pt>
                <c:pt idx="1727">
                  <c:v>2.1600159999999997</c:v>
                </c:pt>
                <c:pt idx="1728">
                  <c:v>2.1628370000000001</c:v>
                </c:pt>
                <c:pt idx="1729">
                  <c:v>2.1656599999999999</c:v>
                </c:pt>
                <c:pt idx="1730">
                  <c:v>2.1684839999999999</c:v>
                </c:pt>
                <c:pt idx="1731">
                  <c:v>2.1713109999999998</c:v>
                </c:pt>
                <c:pt idx="1732">
                  <c:v>2.1741380000000001</c:v>
                </c:pt>
                <c:pt idx="1733">
                  <c:v>2.176968</c:v>
                </c:pt>
                <c:pt idx="1734">
                  <c:v>2.179799</c:v>
                </c:pt>
                <c:pt idx="1735">
                  <c:v>2.1826319999999999</c:v>
                </c:pt>
                <c:pt idx="1736">
                  <c:v>2.1854659999999999</c:v>
                </c:pt>
                <c:pt idx="1737">
                  <c:v>2.1883020000000002</c:v>
                </c:pt>
                <c:pt idx="1738">
                  <c:v>2.1911389999999997</c:v>
                </c:pt>
                <c:pt idx="1739">
                  <c:v>2.193978</c:v>
                </c:pt>
                <c:pt idx="1740">
                  <c:v>2.1968190000000001</c:v>
                </c:pt>
                <c:pt idx="1741">
                  <c:v>2.1996609999999999</c:v>
                </c:pt>
                <c:pt idx="1742">
                  <c:v>2.2025049999999999</c:v>
                </c:pt>
                <c:pt idx="1743">
                  <c:v>2.2053509999999998</c:v>
                </c:pt>
                <c:pt idx="1744">
                  <c:v>2.2081980000000003</c:v>
                </c:pt>
                <c:pt idx="1745">
                  <c:v>2.2110469999999998</c:v>
                </c:pt>
                <c:pt idx="1746">
                  <c:v>2.2138969999999998</c:v>
                </c:pt>
                <c:pt idx="1747">
                  <c:v>2.2167490000000001</c:v>
                </c:pt>
                <c:pt idx="1748">
                  <c:v>2.2196020000000001</c:v>
                </c:pt>
                <c:pt idx="1749">
                  <c:v>2.222458</c:v>
                </c:pt>
                <c:pt idx="1750">
                  <c:v>2.225314</c:v>
                </c:pt>
                <c:pt idx="1751">
                  <c:v>2.228173</c:v>
                </c:pt>
                <c:pt idx="1752">
                  <c:v>2.231033</c:v>
                </c:pt>
                <c:pt idx="1753">
                  <c:v>2.2338940000000003</c:v>
                </c:pt>
                <c:pt idx="1754">
                  <c:v>2.2367569999999999</c:v>
                </c:pt>
                <c:pt idx="1755">
                  <c:v>2.2396220000000002</c:v>
                </c:pt>
                <c:pt idx="1756">
                  <c:v>2.2424879999999998</c:v>
                </c:pt>
                <c:pt idx="1757">
                  <c:v>2.2453560000000001</c:v>
                </c:pt>
                <c:pt idx="1758">
                  <c:v>2.2482259999999998</c:v>
                </c:pt>
                <c:pt idx="1759">
                  <c:v>2.2510970000000001</c:v>
                </c:pt>
                <c:pt idx="1760">
                  <c:v>2.2539690000000001</c:v>
                </c:pt>
                <c:pt idx="1761">
                  <c:v>2.2568429999999999</c:v>
                </c:pt>
                <c:pt idx="1762">
                  <c:v>2.259719</c:v>
                </c:pt>
                <c:pt idx="1763">
                  <c:v>2.262597</c:v>
                </c:pt>
                <c:pt idx="1764">
                  <c:v>2.265476</c:v>
                </c:pt>
                <c:pt idx="1765">
                  <c:v>2.2683559999999998</c:v>
                </c:pt>
                <c:pt idx="1766">
                  <c:v>2.2712379999999999</c:v>
                </c:pt>
                <c:pt idx="1767">
                  <c:v>2.2741219999999998</c:v>
                </c:pt>
                <c:pt idx="1768">
                  <c:v>2.2770070000000002</c:v>
                </c:pt>
                <c:pt idx="1769">
                  <c:v>2.2798940000000001</c:v>
                </c:pt>
                <c:pt idx="1770">
                  <c:v>2.2827820000000001</c:v>
                </c:pt>
                <c:pt idx="1771">
                  <c:v>2.2856719999999999</c:v>
                </c:pt>
                <c:pt idx="1772">
                  <c:v>2.2885629999999999</c:v>
                </c:pt>
                <c:pt idx="1773">
                  <c:v>2.2914570000000003</c:v>
                </c:pt>
                <c:pt idx="1774">
                  <c:v>2.2943509999999998</c:v>
                </c:pt>
                <c:pt idx="1775">
                  <c:v>2.297247</c:v>
                </c:pt>
                <c:pt idx="1776">
                  <c:v>2.3001450000000001</c:v>
                </c:pt>
                <c:pt idx="1777">
                  <c:v>2.3030440000000003</c:v>
                </c:pt>
                <c:pt idx="1778">
                  <c:v>2.3059450000000004</c:v>
                </c:pt>
                <c:pt idx="1779">
                  <c:v>2.3088470000000001</c:v>
                </c:pt>
                <c:pt idx="1780">
                  <c:v>2.3117510000000001</c:v>
                </c:pt>
                <c:pt idx="1781">
                  <c:v>2.314657</c:v>
                </c:pt>
                <c:pt idx="1782">
                  <c:v>2.317564</c:v>
                </c:pt>
                <c:pt idx="1783">
                  <c:v>2.3204720000000001</c:v>
                </c:pt>
                <c:pt idx="1784">
                  <c:v>2.3233820000000001</c:v>
                </c:pt>
                <c:pt idx="1785">
                  <c:v>2.3262939999999999</c:v>
                </c:pt>
                <c:pt idx="1786">
                  <c:v>2.3292069999999998</c:v>
                </c:pt>
                <c:pt idx="1787">
                  <c:v>2.332122</c:v>
                </c:pt>
                <c:pt idx="1788">
                  <c:v>2.3350379999999999</c:v>
                </c:pt>
                <c:pt idx="1789">
                  <c:v>2.3379560000000001</c:v>
                </c:pt>
                <c:pt idx="1790">
                  <c:v>2.340875</c:v>
                </c:pt>
                <c:pt idx="1791">
                  <c:v>2.3437959999999998</c:v>
                </c:pt>
                <c:pt idx="1792">
                  <c:v>2.3467179999999996</c:v>
                </c:pt>
                <c:pt idx="1793">
                  <c:v>2.3496419999999998</c:v>
                </c:pt>
                <c:pt idx="1794">
                  <c:v>2.3525669999999996</c:v>
                </c:pt>
                <c:pt idx="1795">
                  <c:v>2.3554940000000002</c:v>
                </c:pt>
                <c:pt idx="1796">
                  <c:v>2.3584230000000002</c:v>
                </c:pt>
                <c:pt idx="1797">
                  <c:v>2.3613530000000003</c:v>
                </c:pt>
                <c:pt idx="1798">
                  <c:v>2.3642840000000001</c:v>
                </c:pt>
                <c:pt idx="1799">
                  <c:v>2.3672170000000001</c:v>
                </c:pt>
                <c:pt idx="1800">
                  <c:v>2.370152</c:v>
                </c:pt>
                <c:pt idx="1801">
                  <c:v>2.3730880000000001</c:v>
                </c:pt>
                <c:pt idx="1802">
                  <c:v>2.3760249999999998</c:v>
                </c:pt>
                <c:pt idx="1803">
                  <c:v>2.378965</c:v>
                </c:pt>
                <c:pt idx="1804">
                  <c:v>2.3819050000000002</c:v>
                </c:pt>
                <c:pt idx="1805">
                  <c:v>2.3848469999999997</c:v>
                </c:pt>
                <c:pt idx="1806">
                  <c:v>2.387791</c:v>
                </c:pt>
                <c:pt idx="1807">
                  <c:v>2.390736</c:v>
                </c:pt>
                <c:pt idx="1808">
                  <c:v>2.3936819999999996</c:v>
                </c:pt>
                <c:pt idx="1809">
                  <c:v>2.3966310000000002</c:v>
                </c:pt>
                <c:pt idx="1810">
                  <c:v>2.3995800000000003</c:v>
                </c:pt>
                <c:pt idx="1811">
                  <c:v>2.4025309999999998</c:v>
                </c:pt>
                <c:pt idx="1812">
                  <c:v>2.405484</c:v>
                </c:pt>
                <c:pt idx="1813">
                  <c:v>2.4084380000000003</c:v>
                </c:pt>
                <c:pt idx="1814">
                  <c:v>2.411394</c:v>
                </c:pt>
                <c:pt idx="1815">
                  <c:v>2.4143509999999999</c:v>
                </c:pt>
                <c:pt idx="1816">
                  <c:v>2.4173089999999999</c:v>
                </c:pt>
                <c:pt idx="1817">
                  <c:v>2.4202699999999999</c:v>
                </c:pt>
                <c:pt idx="1818">
                  <c:v>2.4232309999999999</c:v>
                </c:pt>
                <c:pt idx="1819">
                  <c:v>2.4261940000000002</c:v>
                </c:pt>
                <c:pt idx="1820">
                  <c:v>2.4291590000000003</c:v>
                </c:pt>
                <c:pt idx="1821">
                  <c:v>2.4321249999999996</c:v>
                </c:pt>
                <c:pt idx="1822">
                  <c:v>2.4350930000000002</c:v>
                </c:pt>
                <c:pt idx="1823">
                  <c:v>2.4380610000000003</c:v>
                </c:pt>
                <c:pt idx="1824">
                  <c:v>2.4410320000000003</c:v>
                </c:pt>
                <c:pt idx="1825">
                  <c:v>2.4440040000000001</c:v>
                </c:pt>
                <c:pt idx="1826">
                  <c:v>2.446977</c:v>
                </c:pt>
                <c:pt idx="1827">
                  <c:v>2.4499520000000001</c:v>
                </c:pt>
                <c:pt idx="1828">
                  <c:v>2.4529290000000001</c:v>
                </c:pt>
                <c:pt idx="1829">
                  <c:v>2.4559069999999998</c:v>
                </c:pt>
                <c:pt idx="1830">
                  <c:v>2.4588860000000001</c:v>
                </c:pt>
                <c:pt idx="1831">
                  <c:v>2.4618669999999998</c:v>
                </c:pt>
                <c:pt idx="1832">
                  <c:v>2.4648490000000001</c:v>
                </c:pt>
                <c:pt idx="1833">
                  <c:v>2.4678330000000002</c:v>
                </c:pt>
                <c:pt idx="1834">
                  <c:v>2.470818</c:v>
                </c:pt>
                <c:pt idx="1835">
                  <c:v>2.473805</c:v>
                </c:pt>
                <c:pt idx="1836">
                  <c:v>2.4767930000000002</c:v>
                </c:pt>
                <c:pt idx="1837">
                  <c:v>2.4797830000000003</c:v>
                </c:pt>
                <c:pt idx="1838">
                  <c:v>2.482774</c:v>
                </c:pt>
                <c:pt idx="1839">
                  <c:v>2.4857659999999999</c:v>
                </c:pt>
                <c:pt idx="1840">
                  <c:v>2.4887600000000001</c:v>
                </c:pt>
                <c:pt idx="1841">
                  <c:v>2.4917560000000001</c:v>
                </c:pt>
                <c:pt idx="1842">
                  <c:v>2.4947530000000002</c:v>
                </c:pt>
                <c:pt idx="1843">
                  <c:v>2.4977510000000001</c:v>
                </c:pt>
                <c:pt idx="1844">
                  <c:v>2.5007509999999997</c:v>
                </c:pt>
                <c:pt idx="1845">
                  <c:v>2.503752</c:v>
                </c:pt>
                <c:pt idx="1846">
                  <c:v>2.5067549999999996</c:v>
                </c:pt>
                <c:pt idx="1847">
                  <c:v>2.5097589999999999</c:v>
                </c:pt>
                <c:pt idx="1848">
                  <c:v>2.5127649999999999</c:v>
                </c:pt>
                <c:pt idx="1849">
                  <c:v>2.5157719999999997</c:v>
                </c:pt>
                <c:pt idx="1850">
                  <c:v>2.51878</c:v>
                </c:pt>
                <c:pt idx="1851">
                  <c:v>2.5217899999999998</c:v>
                </c:pt>
                <c:pt idx="1852">
                  <c:v>2.5248020000000002</c:v>
                </c:pt>
                <c:pt idx="1853">
                  <c:v>2.5278140000000002</c:v>
                </c:pt>
                <c:pt idx="1854">
                  <c:v>2.5308290000000002</c:v>
                </c:pt>
                <c:pt idx="1855">
                  <c:v>2.5338439999999998</c:v>
                </c:pt>
                <c:pt idx="1856">
                  <c:v>2.536861</c:v>
                </c:pt>
                <c:pt idx="1857">
                  <c:v>2.5398800000000001</c:v>
                </c:pt>
                <c:pt idx="1858">
                  <c:v>2.5428999999999999</c:v>
                </c:pt>
                <c:pt idx="1859">
                  <c:v>2.5459209999999999</c:v>
                </c:pt>
                <c:pt idx="1860">
                  <c:v>2.5489440000000001</c:v>
                </c:pt>
                <c:pt idx="1861">
                  <c:v>2.551968</c:v>
                </c:pt>
                <c:pt idx="1862">
                  <c:v>2.5549940000000002</c:v>
                </c:pt>
                <c:pt idx="1863">
                  <c:v>2.5580210000000001</c:v>
                </c:pt>
                <c:pt idx="1864">
                  <c:v>2.5610499999999998</c:v>
                </c:pt>
                <c:pt idx="1865">
                  <c:v>2.5640799999999997</c:v>
                </c:pt>
                <c:pt idx="1866">
                  <c:v>2.5671110000000001</c:v>
                </c:pt>
                <c:pt idx="1867">
                  <c:v>2.570144</c:v>
                </c:pt>
                <c:pt idx="1868">
                  <c:v>2.573178</c:v>
                </c:pt>
                <c:pt idx="1869">
                  <c:v>2.5762139999999998</c:v>
                </c:pt>
                <c:pt idx="1870">
                  <c:v>2.5792509999999997</c:v>
                </c:pt>
                <c:pt idx="1871">
                  <c:v>2.5822890000000003</c:v>
                </c:pt>
                <c:pt idx="1872">
                  <c:v>2.5853289999999998</c:v>
                </c:pt>
                <c:pt idx="1873">
                  <c:v>2.5883699999999998</c:v>
                </c:pt>
                <c:pt idx="1874">
                  <c:v>2.5914129999999997</c:v>
                </c:pt>
                <c:pt idx="1875">
                  <c:v>2.5944570000000002</c:v>
                </c:pt>
                <c:pt idx="1876">
                  <c:v>2.597502</c:v>
                </c:pt>
                <c:pt idx="1877">
                  <c:v>2.600549</c:v>
                </c:pt>
                <c:pt idx="1878">
                  <c:v>2.6035970000000002</c:v>
                </c:pt>
                <c:pt idx="1879">
                  <c:v>2.6066470000000002</c:v>
                </c:pt>
                <c:pt idx="1880">
                  <c:v>2.6096980000000003</c:v>
                </c:pt>
                <c:pt idx="1881">
                  <c:v>2.6127509999999998</c:v>
                </c:pt>
                <c:pt idx="1882">
                  <c:v>2.6158049999999999</c:v>
                </c:pt>
                <c:pt idx="1883">
                  <c:v>2.6188600000000002</c:v>
                </c:pt>
                <c:pt idx="1884">
                  <c:v>2.6219160000000001</c:v>
                </c:pt>
                <c:pt idx="1885">
                  <c:v>2.6249750000000001</c:v>
                </c:pt>
                <c:pt idx="1886">
                  <c:v>2.628034</c:v>
                </c:pt>
                <c:pt idx="1887">
                  <c:v>2.6310950000000002</c:v>
                </c:pt>
                <c:pt idx="1888">
                  <c:v>2.6341569999999996</c:v>
                </c:pt>
                <c:pt idx="1889">
                  <c:v>2.6372209999999998</c:v>
                </c:pt>
                <c:pt idx="1890">
                  <c:v>2.6402860000000001</c:v>
                </c:pt>
                <c:pt idx="1891">
                  <c:v>2.6433519999999997</c:v>
                </c:pt>
                <c:pt idx="1892">
                  <c:v>2.64642</c:v>
                </c:pt>
                <c:pt idx="1893">
                  <c:v>2.649489</c:v>
                </c:pt>
                <c:pt idx="1894">
                  <c:v>2.6525590000000001</c:v>
                </c:pt>
                <c:pt idx="1895">
                  <c:v>2.6556310000000001</c:v>
                </c:pt>
                <c:pt idx="1896">
                  <c:v>2.6587040000000002</c:v>
                </c:pt>
                <c:pt idx="1897">
                  <c:v>2.6617790000000001</c:v>
                </c:pt>
                <c:pt idx="1898">
                  <c:v>2.6648549999999998</c:v>
                </c:pt>
                <c:pt idx="1899">
                  <c:v>2.667932</c:v>
                </c:pt>
                <c:pt idx="1900">
                  <c:v>2.671011</c:v>
                </c:pt>
                <c:pt idx="1901">
                  <c:v>2.6740909999999998</c:v>
                </c:pt>
                <c:pt idx="1902">
                  <c:v>2.6771730000000002</c:v>
                </c:pt>
                <c:pt idx="1903">
                  <c:v>2.680256</c:v>
                </c:pt>
                <c:pt idx="1904">
                  <c:v>2.6833400000000003</c:v>
                </c:pt>
                <c:pt idx="1905">
                  <c:v>2.6864250000000003</c:v>
                </c:pt>
                <c:pt idx="1906">
                  <c:v>2.6895119999999997</c:v>
                </c:pt>
                <c:pt idx="1907">
                  <c:v>2.6925999999999997</c:v>
                </c:pt>
                <c:pt idx="1908">
                  <c:v>2.6956900000000004</c:v>
                </c:pt>
                <c:pt idx="1909">
                  <c:v>2.6987809999999999</c:v>
                </c:pt>
                <c:pt idx="1910">
                  <c:v>2.7018740000000001</c:v>
                </c:pt>
                <c:pt idx="1911">
                  <c:v>2.7049669999999999</c:v>
                </c:pt>
                <c:pt idx="1912">
                  <c:v>2.708062</c:v>
                </c:pt>
                <c:pt idx="1913">
                  <c:v>2.7111589999999999</c:v>
                </c:pt>
                <c:pt idx="1914">
                  <c:v>2.7142569999999999</c:v>
                </c:pt>
                <c:pt idx="1915">
                  <c:v>2.7173560000000001</c:v>
                </c:pt>
                <c:pt idx="1916">
                  <c:v>2.720456</c:v>
                </c:pt>
                <c:pt idx="1917">
                  <c:v>2.7235580000000001</c:v>
                </c:pt>
                <c:pt idx="1918">
                  <c:v>2.726661</c:v>
                </c:pt>
                <c:pt idx="1919">
                  <c:v>2.7297659999999997</c:v>
                </c:pt>
                <c:pt idx="1920">
                  <c:v>2.7328709999999998</c:v>
                </c:pt>
                <c:pt idx="1921">
                  <c:v>2.7359789999999999</c:v>
                </c:pt>
                <c:pt idx="1922">
                  <c:v>2.739087</c:v>
                </c:pt>
                <c:pt idx="1923">
                  <c:v>2.742197</c:v>
                </c:pt>
                <c:pt idx="1924">
                  <c:v>2.7453080000000001</c:v>
                </c:pt>
                <c:pt idx="1925">
                  <c:v>2.748421</c:v>
                </c:pt>
                <c:pt idx="1926">
                  <c:v>2.7515349999999996</c:v>
                </c:pt>
                <c:pt idx="1927">
                  <c:v>2.7546499999999998</c:v>
                </c:pt>
                <c:pt idx="1928">
                  <c:v>2.7577660000000002</c:v>
                </c:pt>
                <c:pt idx="1929">
                  <c:v>2.7608839999999999</c:v>
                </c:pt>
                <c:pt idx="1930">
                  <c:v>2.7640030000000002</c:v>
                </c:pt>
                <c:pt idx="1931">
                  <c:v>2.7671240000000004</c:v>
                </c:pt>
                <c:pt idx="1932">
                  <c:v>2.7702460000000002</c:v>
                </c:pt>
                <c:pt idx="1933">
                  <c:v>2.7733689999999998</c:v>
                </c:pt>
                <c:pt idx="1934">
                  <c:v>2.7764930000000003</c:v>
                </c:pt>
                <c:pt idx="1935">
                  <c:v>2.7796190000000003</c:v>
                </c:pt>
                <c:pt idx="1936">
                  <c:v>2.7827459999999999</c:v>
                </c:pt>
                <c:pt idx="1937">
                  <c:v>2.7858750000000003</c:v>
                </c:pt>
                <c:pt idx="1938">
                  <c:v>2.7890039999999998</c:v>
                </c:pt>
                <c:pt idx="1939">
                  <c:v>2.792135</c:v>
                </c:pt>
                <c:pt idx="1940">
                  <c:v>2.7952680000000001</c:v>
                </c:pt>
                <c:pt idx="1941">
                  <c:v>2.7984020000000003</c:v>
                </c:pt>
                <c:pt idx="1942">
                  <c:v>2.8015370000000002</c:v>
                </c:pt>
                <c:pt idx="1943">
                  <c:v>2.8046730000000002</c:v>
                </c:pt>
                <c:pt idx="1944">
                  <c:v>2.8078099999999999</c:v>
                </c:pt>
                <c:pt idx="1945">
                  <c:v>2.8109489999999999</c:v>
                </c:pt>
                <c:pt idx="1946">
                  <c:v>2.8140900000000002</c:v>
                </c:pt>
                <c:pt idx="1947">
                  <c:v>2.817231</c:v>
                </c:pt>
                <c:pt idx="1948">
                  <c:v>2.8203740000000002</c:v>
                </c:pt>
                <c:pt idx="1949">
                  <c:v>2.823518</c:v>
                </c:pt>
                <c:pt idx="1950">
                  <c:v>2.8266629999999999</c:v>
                </c:pt>
                <c:pt idx="1951">
                  <c:v>2.8298099999999997</c:v>
                </c:pt>
                <c:pt idx="1952">
                  <c:v>2.8329580000000001</c:v>
                </c:pt>
                <c:pt idx="1953">
                  <c:v>2.8361079999999999</c:v>
                </c:pt>
                <c:pt idx="1954">
                  <c:v>2.8392580000000001</c:v>
                </c:pt>
                <c:pt idx="1955">
                  <c:v>2.8424100000000001</c:v>
                </c:pt>
                <c:pt idx="1956">
                  <c:v>2.8455630000000003</c:v>
                </c:pt>
                <c:pt idx="1957">
                  <c:v>2.8487179999999999</c:v>
                </c:pt>
                <c:pt idx="1958">
                  <c:v>2.851874</c:v>
                </c:pt>
                <c:pt idx="1959">
                  <c:v>2.8550309999999999</c:v>
                </c:pt>
                <c:pt idx="1960">
                  <c:v>2.8581890000000003</c:v>
                </c:pt>
                <c:pt idx="1961">
                  <c:v>2.8613490000000001</c:v>
                </c:pt>
                <c:pt idx="1962">
                  <c:v>2.8645099999999997</c:v>
                </c:pt>
                <c:pt idx="1963">
                  <c:v>2.8676719999999998</c:v>
                </c:pt>
                <c:pt idx="1964">
                  <c:v>2.8708359999999997</c:v>
                </c:pt>
                <c:pt idx="1965">
                  <c:v>2.8739999999999997</c:v>
                </c:pt>
                <c:pt idx="1966">
                  <c:v>2.8771659999999999</c:v>
                </c:pt>
                <c:pt idx="1967">
                  <c:v>2.8803339999999999</c:v>
                </c:pt>
                <c:pt idx="1968">
                  <c:v>2.883502</c:v>
                </c:pt>
                <c:pt idx="1969">
                  <c:v>2.8866719999999999</c:v>
                </c:pt>
                <c:pt idx="1970">
                  <c:v>2.8898429999999999</c:v>
                </c:pt>
                <c:pt idx="1971">
                  <c:v>2.8930159999999998</c:v>
                </c:pt>
                <c:pt idx="1972">
                  <c:v>2.8961890000000001</c:v>
                </c:pt>
                <c:pt idx="1973">
                  <c:v>2.899365</c:v>
                </c:pt>
                <c:pt idx="1974">
                  <c:v>2.9025409999999998</c:v>
                </c:pt>
                <c:pt idx="1975">
                  <c:v>2.9057179999999998</c:v>
                </c:pt>
                <c:pt idx="1976">
                  <c:v>2.9088970000000001</c:v>
                </c:pt>
                <c:pt idx="1977">
                  <c:v>2.912077</c:v>
                </c:pt>
                <c:pt idx="1978">
                  <c:v>2.9152589999999998</c:v>
                </c:pt>
                <c:pt idx="1979">
                  <c:v>2.9184410000000001</c:v>
                </c:pt>
                <c:pt idx="1980">
                  <c:v>2.9216250000000001</c:v>
                </c:pt>
                <c:pt idx="1981">
                  <c:v>2.9248099999999999</c:v>
                </c:pt>
                <c:pt idx="1982">
                  <c:v>2.9279959999999998</c:v>
                </c:pt>
                <c:pt idx="1983">
                  <c:v>2.931184</c:v>
                </c:pt>
                <c:pt idx="1984">
                  <c:v>2.9343729999999999</c:v>
                </c:pt>
                <c:pt idx="1985">
                  <c:v>2.9375629999999999</c:v>
                </c:pt>
                <c:pt idx="1986">
                  <c:v>2.9407539999999996</c:v>
                </c:pt>
                <c:pt idx="1987">
                  <c:v>2.9439470000000001</c:v>
                </c:pt>
                <c:pt idx="1988">
                  <c:v>2.9471409999999998</c:v>
                </c:pt>
                <c:pt idx="1989">
                  <c:v>2.9503360000000001</c:v>
                </c:pt>
                <c:pt idx="1990">
                  <c:v>2.953532</c:v>
                </c:pt>
                <c:pt idx="1991">
                  <c:v>2.9567299999999999</c:v>
                </c:pt>
                <c:pt idx="1992">
                  <c:v>2.9599280000000001</c:v>
                </c:pt>
                <c:pt idx="1993">
                  <c:v>2.9631289999999999</c:v>
                </c:pt>
                <c:pt idx="1994">
                  <c:v>2.9663300000000001</c:v>
                </c:pt>
                <c:pt idx="1995">
                  <c:v>2.9695329999999998</c:v>
                </c:pt>
                <c:pt idx="1996">
                  <c:v>2.9727360000000003</c:v>
                </c:pt>
                <c:pt idx="1997">
                  <c:v>2.9759410000000002</c:v>
                </c:pt>
                <c:pt idx="1998">
                  <c:v>2.9791479999999999</c:v>
                </c:pt>
                <c:pt idx="1999">
                  <c:v>2.9823550000000001</c:v>
                </c:pt>
                <c:pt idx="2000">
                  <c:v>2.9855640000000001</c:v>
                </c:pt>
                <c:pt idx="2001">
                  <c:v>2.9887739999999998</c:v>
                </c:pt>
                <c:pt idx="2002">
                  <c:v>2.9919850000000001</c:v>
                </c:pt>
                <c:pt idx="2003">
                  <c:v>2.9951980000000002</c:v>
                </c:pt>
                <c:pt idx="2004">
                  <c:v>2.9984109999999999</c:v>
                </c:pt>
                <c:pt idx="2005">
                  <c:v>3.0016259999999999</c:v>
                </c:pt>
                <c:pt idx="2006">
                  <c:v>3.004842</c:v>
                </c:pt>
                <c:pt idx="2007">
                  <c:v>3.00806</c:v>
                </c:pt>
                <c:pt idx="2008">
                  <c:v>3.0112779999999999</c:v>
                </c:pt>
                <c:pt idx="2009">
                  <c:v>3.0144980000000001</c:v>
                </c:pt>
                <c:pt idx="2010">
                  <c:v>3.017719</c:v>
                </c:pt>
                <c:pt idx="2011">
                  <c:v>3.0209410000000001</c:v>
                </c:pt>
                <c:pt idx="2012">
                  <c:v>3.024165</c:v>
                </c:pt>
                <c:pt idx="2013">
                  <c:v>3.02739</c:v>
                </c:pt>
                <c:pt idx="2014">
                  <c:v>3.0306150000000001</c:v>
                </c:pt>
                <c:pt idx="2015">
                  <c:v>3.0338419999999999</c:v>
                </c:pt>
                <c:pt idx="2016">
                  <c:v>3.0370710000000001</c:v>
                </c:pt>
                <c:pt idx="2017">
                  <c:v>3.0403000000000002</c:v>
                </c:pt>
                <c:pt idx="2018">
                  <c:v>3.0435309999999998</c:v>
                </c:pt>
                <c:pt idx="2019">
                  <c:v>3.0467629999999999</c:v>
                </c:pt>
                <c:pt idx="2020">
                  <c:v>3.0499960000000002</c:v>
                </c:pt>
                <c:pt idx="2021">
                  <c:v>3.0532309999999998</c:v>
                </c:pt>
                <c:pt idx="2022">
                  <c:v>3.0564659999999999</c:v>
                </c:pt>
                <c:pt idx="2023">
                  <c:v>3.0597029999999998</c:v>
                </c:pt>
                <c:pt idx="2024">
                  <c:v>3.0629409999999999</c:v>
                </c:pt>
                <c:pt idx="2025">
                  <c:v>3.0661800000000001</c:v>
                </c:pt>
                <c:pt idx="2026">
                  <c:v>3.0694210000000002</c:v>
                </c:pt>
                <c:pt idx="2027">
                  <c:v>3.0726619999999998</c:v>
                </c:pt>
                <c:pt idx="2028">
                  <c:v>3.0759049999999997</c:v>
                </c:pt>
                <c:pt idx="2029">
                  <c:v>3.0791490000000001</c:v>
                </c:pt>
                <c:pt idx="2030">
                  <c:v>3.0823939999999999</c:v>
                </c:pt>
                <c:pt idx="2031">
                  <c:v>3.0856400000000002</c:v>
                </c:pt>
                <c:pt idx="2032">
                  <c:v>3.0888880000000003</c:v>
                </c:pt>
                <c:pt idx="2033">
                  <c:v>3.0921370000000001</c:v>
                </c:pt>
                <c:pt idx="2034">
                  <c:v>3.0953869999999997</c:v>
                </c:pt>
                <c:pt idx="2035">
                  <c:v>3.0986379999999998</c:v>
                </c:pt>
                <c:pt idx="2036">
                  <c:v>3.10189</c:v>
                </c:pt>
                <c:pt idx="2037">
                  <c:v>3.1051439999999997</c:v>
                </c:pt>
                <c:pt idx="2038">
                  <c:v>3.1083989999999999</c:v>
                </c:pt>
                <c:pt idx="2039">
                  <c:v>3.1116540000000001</c:v>
                </c:pt>
                <c:pt idx="2040">
                  <c:v>3.1149110000000002</c:v>
                </c:pt>
                <c:pt idx="2041">
                  <c:v>3.1181700000000001</c:v>
                </c:pt>
                <c:pt idx="2042">
                  <c:v>3.1214289999999996</c:v>
                </c:pt>
                <c:pt idx="2043">
                  <c:v>3.1246899999999997</c:v>
                </c:pt>
                <c:pt idx="2044">
                  <c:v>3.1279509999999999</c:v>
                </c:pt>
                <c:pt idx="2045">
                  <c:v>3.1312150000000001</c:v>
                </c:pt>
                <c:pt idx="2046">
                  <c:v>3.1344789999999998</c:v>
                </c:pt>
                <c:pt idx="2047">
                  <c:v>3.1377440000000001</c:v>
                </c:pt>
                <c:pt idx="2048">
                  <c:v>3.1410100000000001</c:v>
                </c:pt>
                <c:pt idx="2049">
                  <c:v>3.1442779999999999</c:v>
                </c:pt>
                <c:pt idx="2050">
                  <c:v>3.1475470000000003</c:v>
                </c:pt>
                <c:pt idx="2051">
                  <c:v>3.150817</c:v>
                </c:pt>
                <c:pt idx="2052">
                  <c:v>3.1540880000000002</c:v>
                </c:pt>
                <c:pt idx="2053">
                  <c:v>3.1573600000000002</c:v>
                </c:pt>
                <c:pt idx="2054">
                  <c:v>3.1606339999999999</c:v>
                </c:pt>
                <c:pt idx="2055">
                  <c:v>3.1639089999999999</c:v>
                </c:pt>
                <c:pt idx="2056">
                  <c:v>3.1671849999999999</c:v>
                </c:pt>
                <c:pt idx="2057">
                  <c:v>3.1704620000000001</c:v>
                </c:pt>
                <c:pt idx="2058">
                  <c:v>3.17374</c:v>
                </c:pt>
                <c:pt idx="2059">
                  <c:v>3.177019</c:v>
                </c:pt>
                <c:pt idx="2060">
                  <c:v>3.1802990000000002</c:v>
                </c:pt>
                <c:pt idx="2061">
                  <c:v>3.1835810000000002</c:v>
                </c:pt>
                <c:pt idx="2062">
                  <c:v>3.1868640000000004</c:v>
                </c:pt>
                <c:pt idx="2063">
                  <c:v>3.1901479999999998</c:v>
                </c:pt>
                <c:pt idx="2064">
                  <c:v>3.1934329999999997</c:v>
                </c:pt>
                <c:pt idx="2065">
                  <c:v>3.1967190000000003</c:v>
                </c:pt>
                <c:pt idx="2066">
                  <c:v>3.2000069999999998</c:v>
                </c:pt>
                <c:pt idx="2067">
                  <c:v>3.2032950000000002</c:v>
                </c:pt>
                <c:pt idx="2068">
                  <c:v>3.206585</c:v>
                </c:pt>
                <c:pt idx="2069">
                  <c:v>3.209876</c:v>
                </c:pt>
                <c:pt idx="2070">
                  <c:v>3.213168</c:v>
                </c:pt>
                <c:pt idx="2071">
                  <c:v>3.2164609999999998</c:v>
                </c:pt>
                <c:pt idx="2072">
                  <c:v>3.2197550000000001</c:v>
                </c:pt>
                <c:pt idx="2073">
                  <c:v>3.2230510000000003</c:v>
                </c:pt>
                <c:pt idx="2074">
                  <c:v>3.2263470000000001</c:v>
                </c:pt>
                <c:pt idx="2075">
                  <c:v>3.2296450000000001</c:v>
                </c:pt>
                <c:pt idx="2076">
                  <c:v>3.2329440000000003</c:v>
                </c:pt>
                <c:pt idx="2077">
                  <c:v>3.2362440000000001</c:v>
                </c:pt>
                <c:pt idx="2078">
                  <c:v>3.2395450000000001</c:v>
                </c:pt>
                <c:pt idx="2079">
                  <c:v>3.2428470000000003</c:v>
                </c:pt>
                <c:pt idx="2080">
                  <c:v>3.2461510000000002</c:v>
                </c:pt>
                <c:pt idx="2081">
                  <c:v>3.2494550000000002</c:v>
                </c:pt>
                <c:pt idx="2082">
                  <c:v>3.252761</c:v>
                </c:pt>
                <c:pt idx="2083">
                  <c:v>3.256068</c:v>
                </c:pt>
                <c:pt idx="2084">
                  <c:v>3.2593760000000001</c:v>
                </c:pt>
                <c:pt idx="2085">
                  <c:v>3.2626849999999998</c:v>
                </c:pt>
                <c:pt idx="2086">
                  <c:v>3.2659949999999998</c:v>
                </c:pt>
                <c:pt idx="2087">
                  <c:v>3.2693059999999998</c:v>
                </c:pt>
                <c:pt idx="2088">
                  <c:v>3.2726190000000002</c:v>
                </c:pt>
                <c:pt idx="2089">
                  <c:v>3.2759320000000001</c:v>
                </c:pt>
                <c:pt idx="2090">
                  <c:v>3.2792469999999998</c:v>
                </c:pt>
                <c:pt idx="2091">
                  <c:v>3.2825630000000001</c:v>
                </c:pt>
                <c:pt idx="2092">
                  <c:v>3.2858800000000001</c:v>
                </c:pt>
                <c:pt idx="2093">
                  <c:v>3.2891980000000003</c:v>
                </c:pt>
                <c:pt idx="2094">
                  <c:v>3.2925170000000001</c:v>
                </c:pt>
                <c:pt idx="2095">
                  <c:v>3.2958369999999997</c:v>
                </c:pt>
                <c:pt idx="2096">
                  <c:v>3.299159</c:v>
                </c:pt>
                <c:pt idx="2097">
                  <c:v>3.3024809999999998</c:v>
                </c:pt>
                <c:pt idx="2098">
                  <c:v>3.3058050000000003</c:v>
                </c:pt>
                <c:pt idx="2099">
                  <c:v>3.3091300000000001</c:v>
                </c:pt>
                <c:pt idx="2100">
                  <c:v>3.3124550000000004</c:v>
                </c:pt>
                <c:pt idx="2101">
                  <c:v>3.315782</c:v>
                </c:pt>
                <c:pt idx="2102">
                  <c:v>3.3191100000000002</c:v>
                </c:pt>
                <c:pt idx="2103">
                  <c:v>3.3224399999999998</c:v>
                </c:pt>
                <c:pt idx="2104">
                  <c:v>3.3257699999999999</c:v>
                </c:pt>
                <c:pt idx="2105">
                  <c:v>3.3291010000000001</c:v>
                </c:pt>
                <c:pt idx="2106">
                  <c:v>3.3324340000000001</c:v>
                </c:pt>
                <c:pt idx="2107">
                  <c:v>3.3357669999999997</c:v>
                </c:pt>
                <c:pt idx="2108">
                  <c:v>3.339102</c:v>
                </c:pt>
                <c:pt idx="2109">
                  <c:v>3.342438</c:v>
                </c:pt>
                <c:pt idx="2110">
                  <c:v>3.3457750000000002</c:v>
                </c:pt>
                <c:pt idx="2111">
                  <c:v>3.349113</c:v>
                </c:pt>
                <c:pt idx="2112">
                  <c:v>3.352452</c:v>
                </c:pt>
                <c:pt idx="2113">
                  <c:v>3.3557919999999997</c:v>
                </c:pt>
                <c:pt idx="2114">
                  <c:v>3.3591340000000001</c:v>
                </c:pt>
                <c:pt idx="2115">
                  <c:v>3.362476</c:v>
                </c:pt>
                <c:pt idx="2116">
                  <c:v>3.3658190000000001</c:v>
                </c:pt>
                <c:pt idx="2117">
                  <c:v>3.369164</c:v>
                </c:pt>
                <c:pt idx="2118">
                  <c:v>3.3725100000000001</c:v>
                </c:pt>
                <c:pt idx="2119">
                  <c:v>3.3758560000000002</c:v>
                </c:pt>
                <c:pt idx="2120">
                  <c:v>3.3792039999999997</c:v>
                </c:pt>
                <c:pt idx="2121">
                  <c:v>3.3825530000000001</c:v>
                </c:pt>
                <c:pt idx="2122">
                  <c:v>3.3859029999999999</c:v>
                </c:pt>
                <c:pt idx="2123">
                  <c:v>3.3892539999999998</c:v>
                </c:pt>
                <c:pt idx="2124">
                  <c:v>3.3926070000000004</c:v>
                </c:pt>
                <c:pt idx="2125">
                  <c:v>3.3959600000000001</c:v>
                </c:pt>
                <c:pt idx="2126">
                  <c:v>3.3993139999999999</c:v>
                </c:pt>
                <c:pt idx="2127">
                  <c:v>3.4026700000000001</c:v>
                </c:pt>
                <c:pt idx="2128">
                  <c:v>3.4060259999999998</c:v>
                </c:pt>
                <c:pt idx="2129">
                  <c:v>3.4093840000000002</c:v>
                </c:pt>
                <c:pt idx="2130">
                  <c:v>3.4127419999999997</c:v>
                </c:pt>
                <c:pt idx="2131">
                  <c:v>3.416102</c:v>
                </c:pt>
                <c:pt idx="2132">
                  <c:v>3.4194630000000004</c:v>
                </c:pt>
                <c:pt idx="2133">
                  <c:v>3.422825</c:v>
                </c:pt>
                <c:pt idx="2134">
                  <c:v>3.4261880000000002</c:v>
                </c:pt>
                <c:pt idx="2135">
                  <c:v>3.4295520000000002</c:v>
                </c:pt>
                <c:pt idx="2136">
                  <c:v>3.4329170000000002</c:v>
                </c:pt>
                <c:pt idx="2137">
                  <c:v>3.436283</c:v>
                </c:pt>
                <c:pt idx="2138">
                  <c:v>3.4396499999999999</c:v>
                </c:pt>
                <c:pt idx="2139">
                  <c:v>3.4430190000000001</c:v>
                </c:pt>
                <c:pt idx="2140">
                  <c:v>3.4463879999999998</c:v>
                </c:pt>
                <c:pt idx="2141">
                  <c:v>3.4497590000000002</c:v>
                </c:pt>
                <c:pt idx="2142">
                  <c:v>3.4531299999999998</c:v>
                </c:pt>
                <c:pt idx="2143">
                  <c:v>3.4565030000000001</c:v>
                </c:pt>
                <c:pt idx="2144">
                  <c:v>3.4598760000000004</c:v>
                </c:pt>
                <c:pt idx="2145">
                  <c:v>3.4632510000000001</c:v>
                </c:pt>
                <c:pt idx="2146">
                  <c:v>3.4666269999999999</c:v>
                </c:pt>
                <c:pt idx="2147">
                  <c:v>3.4700039999999999</c:v>
                </c:pt>
                <c:pt idx="2148">
                  <c:v>3.473382</c:v>
                </c:pt>
                <c:pt idx="2149">
                  <c:v>3.4767600000000001</c:v>
                </c:pt>
                <c:pt idx="2150">
                  <c:v>3.48014</c:v>
                </c:pt>
                <c:pt idx="2151">
                  <c:v>3.4835209999999996</c:v>
                </c:pt>
                <c:pt idx="2152">
                  <c:v>3.4869029999999999</c:v>
                </c:pt>
                <c:pt idx="2153">
                  <c:v>3.4902869999999999</c:v>
                </c:pt>
                <c:pt idx="2154">
                  <c:v>3.493671</c:v>
                </c:pt>
                <c:pt idx="2155">
                  <c:v>3.4970560000000002</c:v>
                </c:pt>
                <c:pt idx="2156">
                  <c:v>3.5004420000000001</c:v>
                </c:pt>
                <c:pt idx="2157">
                  <c:v>3.5038299999999998</c:v>
                </c:pt>
                <c:pt idx="2158">
                  <c:v>3.5072179999999999</c:v>
                </c:pt>
                <c:pt idx="2159">
                  <c:v>3.5106069999999998</c:v>
                </c:pt>
                <c:pt idx="2160">
                  <c:v>3.513998</c:v>
                </c:pt>
                <c:pt idx="2161">
                  <c:v>3.5173899999999998</c:v>
                </c:pt>
                <c:pt idx="2162">
                  <c:v>3.5207820000000001</c:v>
                </c:pt>
                <c:pt idx="2163">
                  <c:v>3.5241759999999998</c:v>
                </c:pt>
                <c:pt idx="2164">
                  <c:v>3.5275699999999999</c:v>
                </c:pt>
                <c:pt idx="2165">
                  <c:v>3.5309659999999998</c:v>
                </c:pt>
                <c:pt idx="2166">
                  <c:v>3.5343629999999999</c:v>
                </c:pt>
                <c:pt idx="2167">
                  <c:v>3.53776</c:v>
                </c:pt>
                <c:pt idx="2168">
                  <c:v>3.5411589999999999</c:v>
                </c:pt>
                <c:pt idx="2169">
                  <c:v>3.544559</c:v>
                </c:pt>
                <c:pt idx="2170">
                  <c:v>3.5479600000000002</c:v>
                </c:pt>
                <c:pt idx="2171">
                  <c:v>3.5513620000000001</c:v>
                </c:pt>
                <c:pt idx="2172">
                  <c:v>3.5547650000000002</c:v>
                </c:pt>
                <c:pt idx="2173">
                  <c:v>3.5581689999999999</c:v>
                </c:pt>
                <c:pt idx="2174">
                  <c:v>3.5615740000000002</c:v>
                </c:pt>
                <c:pt idx="2175">
                  <c:v>3.5649800000000003</c:v>
                </c:pt>
                <c:pt idx="2176">
                  <c:v>3.568387</c:v>
                </c:pt>
                <c:pt idx="2177">
                  <c:v>3.5717949999999998</c:v>
                </c:pt>
                <c:pt idx="2178">
                  <c:v>3.5752039999999998</c:v>
                </c:pt>
                <c:pt idx="2179">
                  <c:v>3.578614</c:v>
                </c:pt>
                <c:pt idx="2180">
                  <c:v>3.5820249999999998</c:v>
                </c:pt>
                <c:pt idx="2181">
                  <c:v>3.5854369999999998</c:v>
                </c:pt>
                <c:pt idx="2182">
                  <c:v>3.5888500000000003</c:v>
                </c:pt>
                <c:pt idx="2183">
                  <c:v>3.5922649999999998</c:v>
                </c:pt>
                <c:pt idx="2184">
                  <c:v>3.5956799999999998</c:v>
                </c:pt>
                <c:pt idx="2185">
                  <c:v>3.5990959999999999</c:v>
                </c:pt>
                <c:pt idx="2186">
                  <c:v>3.6025130000000001</c:v>
                </c:pt>
                <c:pt idx="2187">
                  <c:v>3.6059320000000001</c:v>
                </c:pt>
                <c:pt idx="2188">
                  <c:v>3.6093509999999998</c:v>
                </c:pt>
                <c:pt idx="2189">
                  <c:v>3.612771</c:v>
                </c:pt>
                <c:pt idx="2190">
                  <c:v>3.6161919999999999</c:v>
                </c:pt>
                <c:pt idx="2191">
                  <c:v>3.619615</c:v>
                </c:pt>
                <c:pt idx="2192">
                  <c:v>3.6230379999999998</c:v>
                </c:pt>
                <c:pt idx="2193">
                  <c:v>3.6264620000000001</c:v>
                </c:pt>
                <c:pt idx="2194">
                  <c:v>3.6298879999999998</c:v>
                </c:pt>
                <c:pt idx="2195">
                  <c:v>3.6333139999999999</c:v>
                </c:pt>
                <c:pt idx="2196">
                  <c:v>3.6367410000000002</c:v>
                </c:pt>
                <c:pt idx="2197">
                  <c:v>3.6401699999999999</c:v>
                </c:pt>
                <c:pt idx="2198">
                  <c:v>3.643599</c:v>
                </c:pt>
                <c:pt idx="2199">
                  <c:v>3.6470289999999999</c:v>
                </c:pt>
                <c:pt idx="2200">
                  <c:v>3.650461</c:v>
                </c:pt>
                <c:pt idx="2201">
                  <c:v>3.6538930000000001</c:v>
                </c:pt>
                <c:pt idx="2202">
                  <c:v>3.657327</c:v>
                </c:pt>
                <c:pt idx="2203">
                  <c:v>3.6607609999999999</c:v>
                </c:pt>
                <c:pt idx="2204">
                  <c:v>3.664196</c:v>
                </c:pt>
                <c:pt idx="2205">
                  <c:v>3.6676329999999999</c:v>
                </c:pt>
                <c:pt idx="2206">
                  <c:v>3.6710699999999998</c:v>
                </c:pt>
                <c:pt idx="2207">
                  <c:v>3.6745079999999999</c:v>
                </c:pt>
                <c:pt idx="2208">
                  <c:v>3.6779479999999998</c:v>
                </c:pt>
                <c:pt idx="2209">
                  <c:v>3.6813879999999997</c:v>
                </c:pt>
                <c:pt idx="2210">
                  <c:v>3.6848290000000001</c:v>
                </c:pt>
                <c:pt idx="2211">
                  <c:v>3.688272</c:v>
                </c:pt>
                <c:pt idx="2212">
                  <c:v>3.6917149999999999</c:v>
                </c:pt>
                <c:pt idx="2213">
                  <c:v>3.6951589999999999</c:v>
                </c:pt>
                <c:pt idx="2214">
                  <c:v>3.6986050000000001</c:v>
                </c:pt>
                <c:pt idx="2215">
                  <c:v>3.702051</c:v>
                </c:pt>
                <c:pt idx="2216">
                  <c:v>3.7054980000000004</c:v>
                </c:pt>
                <c:pt idx="2217">
                  <c:v>3.7089460000000001</c:v>
                </c:pt>
                <c:pt idx="2218">
                  <c:v>3.712396</c:v>
                </c:pt>
                <c:pt idx="2219">
                  <c:v>3.715846</c:v>
                </c:pt>
                <c:pt idx="2220">
                  <c:v>3.7192970000000001</c:v>
                </c:pt>
                <c:pt idx="2221">
                  <c:v>3.7227489999999999</c:v>
                </c:pt>
                <c:pt idx="2222">
                  <c:v>3.7262020000000002</c:v>
                </c:pt>
                <c:pt idx="2223">
                  <c:v>3.7296559999999999</c:v>
                </c:pt>
                <c:pt idx="2224">
                  <c:v>3.7331119999999998</c:v>
                </c:pt>
                <c:pt idx="2225">
                  <c:v>3.736567</c:v>
                </c:pt>
                <c:pt idx="2226">
                  <c:v>3.7400250000000002</c:v>
                </c:pt>
                <c:pt idx="2227">
                  <c:v>3.7434830000000003</c:v>
                </c:pt>
                <c:pt idx="2228">
                  <c:v>3.7469420000000002</c:v>
                </c:pt>
                <c:pt idx="2229">
                  <c:v>3.7504019999999998</c:v>
                </c:pt>
                <c:pt idx="2230">
                  <c:v>3.7538629999999999</c:v>
                </c:pt>
                <c:pt idx="2231">
                  <c:v>3.7573250000000002</c:v>
                </c:pt>
                <c:pt idx="2232">
                  <c:v>3.7607869999999997</c:v>
                </c:pt>
                <c:pt idx="2233">
                  <c:v>3.7642510000000002</c:v>
                </c:pt>
                <c:pt idx="2234">
                  <c:v>3.7677160000000001</c:v>
                </c:pt>
                <c:pt idx="2235">
                  <c:v>3.771182</c:v>
                </c:pt>
                <c:pt idx="2236">
                  <c:v>3.7746490000000001</c:v>
                </c:pt>
                <c:pt idx="2237">
                  <c:v>3.7781160000000003</c:v>
                </c:pt>
                <c:pt idx="2238">
                  <c:v>3.7815850000000002</c:v>
                </c:pt>
                <c:pt idx="2239">
                  <c:v>3.7850549999999998</c:v>
                </c:pt>
                <c:pt idx="2240">
                  <c:v>3.7885249999999999</c:v>
                </c:pt>
                <c:pt idx="2241">
                  <c:v>3.7919970000000003</c:v>
                </c:pt>
                <c:pt idx="2242">
                  <c:v>3.7954690000000002</c:v>
                </c:pt>
                <c:pt idx="2243">
                  <c:v>3.798943</c:v>
                </c:pt>
                <c:pt idx="2244">
                  <c:v>3.8024170000000002</c:v>
                </c:pt>
                <c:pt idx="2245">
                  <c:v>3.8058929999999997</c:v>
                </c:pt>
                <c:pt idx="2246">
                  <c:v>3.8093689999999998</c:v>
                </c:pt>
                <c:pt idx="2247">
                  <c:v>3.812846</c:v>
                </c:pt>
                <c:pt idx="2248">
                  <c:v>3.816325</c:v>
                </c:pt>
                <c:pt idx="2249">
                  <c:v>3.819804</c:v>
                </c:pt>
                <c:pt idx="2250">
                  <c:v>3.8232840000000001</c:v>
                </c:pt>
                <c:pt idx="2251">
                  <c:v>3.8267650000000004</c:v>
                </c:pt>
                <c:pt idx="2252">
                  <c:v>3.830247</c:v>
                </c:pt>
                <c:pt idx="2253">
                  <c:v>3.8337300000000001</c:v>
                </c:pt>
                <c:pt idx="2254">
                  <c:v>3.8372139999999999</c:v>
                </c:pt>
                <c:pt idx="2255">
                  <c:v>3.8406989999999999</c:v>
                </c:pt>
                <c:pt idx="2256">
                  <c:v>3.844185</c:v>
                </c:pt>
                <c:pt idx="2257">
                  <c:v>3.8476710000000001</c:v>
                </c:pt>
                <c:pt idx="2258">
                  <c:v>3.851159</c:v>
                </c:pt>
                <c:pt idx="2259">
                  <c:v>3.8546480000000001</c:v>
                </c:pt>
                <c:pt idx="2260">
                  <c:v>3.8581380000000003</c:v>
                </c:pt>
                <c:pt idx="2261">
                  <c:v>3.8616280000000001</c:v>
                </c:pt>
                <c:pt idx="2262">
                  <c:v>3.8651200000000001</c:v>
                </c:pt>
                <c:pt idx="2263">
                  <c:v>3.8686120000000002</c:v>
                </c:pt>
                <c:pt idx="2264">
                  <c:v>3.8721049999999999</c:v>
                </c:pt>
                <c:pt idx="2265">
                  <c:v>3.8755999999999999</c:v>
                </c:pt>
                <c:pt idx="2266">
                  <c:v>3.879095</c:v>
                </c:pt>
                <c:pt idx="2267">
                  <c:v>3.8825910000000001</c:v>
                </c:pt>
                <c:pt idx="2268">
                  <c:v>3.8860880000000004</c:v>
                </c:pt>
                <c:pt idx="2269">
                  <c:v>3.889586</c:v>
                </c:pt>
                <c:pt idx="2270">
                  <c:v>3.8930850000000001</c:v>
                </c:pt>
                <c:pt idx="2271">
                  <c:v>3.896585</c:v>
                </c:pt>
                <c:pt idx="2272">
                  <c:v>3.9000859999999999</c:v>
                </c:pt>
                <c:pt idx="2273">
                  <c:v>3.9035880000000001</c:v>
                </c:pt>
                <c:pt idx="2274">
                  <c:v>3.9070909999999999</c:v>
                </c:pt>
                <c:pt idx="2275">
                  <c:v>3.9105939999999997</c:v>
                </c:pt>
                <c:pt idx="2276">
                  <c:v>3.9140989999999998</c:v>
                </c:pt>
                <c:pt idx="2277">
                  <c:v>3.9176039999999999</c:v>
                </c:pt>
                <c:pt idx="2278">
                  <c:v>3.9211109999999998</c:v>
                </c:pt>
                <c:pt idx="2279">
                  <c:v>3.9246180000000002</c:v>
                </c:pt>
                <c:pt idx="2280">
                  <c:v>3.9281259999999998</c:v>
                </c:pt>
                <c:pt idx="2281">
                  <c:v>3.9316359999999997</c:v>
                </c:pt>
                <c:pt idx="2282">
                  <c:v>3.9351459999999996</c:v>
                </c:pt>
                <c:pt idx="2283">
                  <c:v>3.9386570000000001</c:v>
                </c:pt>
                <c:pt idx="2284">
                  <c:v>3.9421689999999998</c:v>
                </c:pt>
                <c:pt idx="2285">
                  <c:v>3.9456810000000004</c:v>
                </c:pt>
                <c:pt idx="2286">
                  <c:v>3.949195</c:v>
                </c:pt>
                <c:pt idx="2287">
                  <c:v>3.9527099999999997</c:v>
                </c:pt>
                <c:pt idx="2288">
                  <c:v>3.956226</c:v>
                </c:pt>
                <c:pt idx="2289">
                  <c:v>3.9597419999999994</c:v>
                </c:pt>
                <c:pt idx="2290">
                  <c:v>3.9632599999999996</c:v>
                </c:pt>
                <c:pt idx="2291">
                  <c:v>3.9667779999999997</c:v>
                </c:pt>
                <c:pt idx="2292">
                  <c:v>3.9702970000000004</c:v>
                </c:pt>
                <c:pt idx="2293">
                  <c:v>3.9738169999999999</c:v>
                </c:pt>
                <c:pt idx="2294">
                  <c:v>3.9773380000000005</c:v>
                </c:pt>
                <c:pt idx="2295">
                  <c:v>3.9808600000000003</c:v>
                </c:pt>
                <c:pt idx="2296">
                  <c:v>3.9843830000000002</c:v>
                </c:pt>
                <c:pt idx="2297">
                  <c:v>3.9879069999999999</c:v>
                </c:pt>
                <c:pt idx="2298">
                  <c:v>3.9914319999999996</c:v>
                </c:pt>
                <c:pt idx="2299">
                  <c:v>3.994958</c:v>
                </c:pt>
                <c:pt idx="2300">
                  <c:v>3.9984839999999999</c:v>
                </c:pt>
                <c:pt idx="2301">
                  <c:v>4.0020109999999995</c:v>
                </c:pt>
                <c:pt idx="2302">
                  <c:v>4.0055399999999999</c:v>
                </c:pt>
                <c:pt idx="2303">
                  <c:v>4.0090689999999993</c:v>
                </c:pt>
                <c:pt idx="2304">
                  <c:v>4.0125990000000007</c:v>
                </c:pt>
                <c:pt idx="2305">
                  <c:v>4.0161299999999995</c:v>
                </c:pt>
                <c:pt idx="2306">
                  <c:v>4.0196620000000003</c:v>
                </c:pt>
                <c:pt idx="2307">
                  <c:v>4.0231950000000003</c:v>
                </c:pt>
                <c:pt idx="2308">
                  <c:v>4.0267289999999996</c:v>
                </c:pt>
                <c:pt idx="2309">
                  <c:v>4.0302629999999997</c:v>
                </c:pt>
                <c:pt idx="2310">
                  <c:v>4.033798</c:v>
                </c:pt>
                <c:pt idx="2311">
                  <c:v>4.0373350000000006</c:v>
                </c:pt>
                <c:pt idx="2312">
                  <c:v>4.0408720000000002</c:v>
                </c:pt>
                <c:pt idx="2313">
                  <c:v>4.0444100000000001</c:v>
                </c:pt>
                <c:pt idx="2314">
                  <c:v>4.047949</c:v>
                </c:pt>
                <c:pt idx="2315">
                  <c:v>4.0514899999999994</c:v>
                </c:pt>
                <c:pt idx="2316">
                  <c:v>4.0550300000000004</c:v>
                </c:pt>
                <c:pt idx="2317">
                  <c:v>4.0585719999999998</c:v>
                </c:pt>
                <c:pt idx="2318">
                  <c:v>4.0621149999999995</c:v>
                </c:pt>
                <c:pt idx="2319">
                  <c:v>4.065658</c:v>
                </c:pt>
                <c:pt idx="2320">
                  <c:v>4.0692030000000008</c:v>
                </c:pt>
                <c:pt idx="2321">
                  <c:v>4.0727479999999998</c:v>
                </c:pt>
                <c:pt idx="2322">
                  <c:v>4.0762939999999999</c:v>
                </c:pt>
                <c:pt idx="2323">
                  <c:v>4.0798410000000001</c:v>
                </c:pt>
                <c:pt idx="2324">
                  <c:v>4.0833889999999995</c:v>
                </c:pt>
                <c:pt idx="2325">
                  <c:v>4.086938</c:v>
                </c:pt>
                <c:pt idx="2326">
                  <c:v>4.0904879999999997</c:v>
                </c:pt>
                <c:pt idx="2327">
                  <c:v>4.0940380000000003</c:v>
                </c:pt>
                <c:pt idx="2328">
                  <c:v>4.0975900000000003</c:v>
                </c:pt>
                <c:pt idx="2329">
                  <c:v>4.1011420000000003</c:v>
                </c:pt>
                <c:pt idx="2330">
                  <c:v>4.1046950000000004</c:v>
                </c:pt>
                <c:pt idx="2331">
                  <c:v>4.10825</c:v>
                </c:pt>
                <c:pt idx="2332">
                  <c:v>4.1118049999999995</c:v>
                </c:pt>
                <c:pt idx="2333">
                  <c:v>4.1153599999999999</c:v>
                </c:pt>
                <c:pt idx="2334">
                  <c:v>4.1189169999999997</c:v>
                </c:pt>
                <c:pt idx="2335">
                  <c:v>4.1224749999999997</c:v>
                </c:pt>
                <c:pt idx="2336">
                  <c:v>4.1260330000000005</c:v>
                </c:pt>
                <c:pt idx="2337">
                  <c:v>4.1295919999999997</c:v>
                </c:pt>
                <c:pt idx="2338">
                  <c:v>4.1331530000000001</c:v>
                </c:pt>
                <c:pt idx="2339">
                  <c:v>4.1367139999999996</c:v>
                </c:pt>
                <c:pt idx="2340">
                  <c:v>4.1402760000000001</c:v>
                </c:pt>
                <c:pt idx="2341">
                  <c:v>4.1438380000000006</c:v>
                </c:pt>
                <c:pt idx="2342">
                  <c:v>4.1474019999999996</c:v>
                </c:pt>
                <c:pt idx="2343">
                  <c:v>4.1509670000000005</c:v>
                </c:pt>
                <c:pt idx="2344">
                  <c:v>4.1545319999999997</c:v>
                </c:pt>
                <c:pt idx="2345">
                  <c:v>4.1580979999999998</c:v>
                </c:pt>
                <c:pt idx="2346">
                  <c:v>4.1616659999999994</c:v>
                </c:pt>
                <c:pt idx="2347">
                  <c:v>4.1652339999999999</c:v>
                </c:pt>
                <c:pt idx="2348">
                  <c:v>4.1688020000000003</c:v>
                </c:pt>
                <c:pt idx="2349">
                  <c:v>4.1723719999999993</c:v>
                </c:pt>
                <c:pt idx="2350">
                  <c:v>4.1759429999999993</c:v>
                </c:pt>
                <c:pt idx="2351">
                  <c:v>4.1795139999999993</c:v>
                </c:pt>
                <c:pt idx="2352">
                  <c:v>4.1830870000000004</c:v>
                </c:pt>
                <c:pt idx="2353">
                  <c:v>4.1866599999999998</c:v>
                </c:pt>
                <c:pt idx="2354">
                  <c:v>4.1902340000000002</c:v>
                </c:pt>
                <c:pt idx="2355">
                  <c:v>4.1938080000000006</c:v>
                </c:pt>
                <c:pt idx="2356">
                  <c:v>4.1973840000000004</c:v>
                </c:pt>
                <c:pt idx="2357">
                  <c:v>4.2009609999999995</c:v>
                </c:pt>
                <c:pt idx="2358">
                  <c:v>4.2045379999999994</c:v>
                </c:pt>
                <c:pt idx="2359">
                  <c:v>4.2081159999999995</c:v>
                </c:pt>
                <c:pt idx="2360">
                  <c:v>4.2116949999999997</c:v>
                </c:pt>
                <c:pt idx="2361">
                  <c:v>4.2152750000000001</c:v>
                </c:pt>
                <c:pt idx="2362">
                  <c:v>4.2188559999999997</c:v>
                </c:pt>
                <c:pt idx="2363">
                  <c:v>4.2224380000000004</c:v>
                </c:pt>
                <c:pt idx="2364">
                  <c:v>4.2260210000000002</c:v>
                </c:pt>
                <c:pt idx="2365">
                  <c:v>4.2296039999999993</c:v>
                </c:pt>
                <c:pt idx="2366">
                  <c:v>4.2331879999999993</c:v>
                </c:pt>
                <c:pt idx="2367">
                  <c:v>4.2367730000000003</c:v>
                </c:pt>
                <c:pt idx="2368">
                  <c:v>4.2403589999999998</c:v>
                </c:pt>
                <c:pt idx="2369">
                  <c:v>4.2439460000000002</c:v>
                </c:pt>
                <c:pt idx="2370">
                  <c:v>4.2475339999999999</c:v>
                </c:pt>
                <c:pt idx="2371">
                  <c:v>4.2511220000000005</c:v>
                </c:pt>
                <c:pt idx="2372">
                  <c:v>4.2547110000000004</c:v>
                </c:pt>
                <c:pt idx="2373">
                  <c:v>4.2583010000000003</c:v>
                </c:pt>
                <c:pt idx="2374">
                  <c:v>4.2618919999999996</c:v>
                </c:pt>
                <c:pt idx="2375">
                  <c:v>4.2654839999999998</c:v>
                </c:pt>
                <c:pt idx="2376">
                  <c:v>4.2690769999999993</c:v>
                </c:pt>
                <c:pt idx="2377">
                  <c:v>4.2726699999999997</c:v>
                </c:pt>
                <c:pt idx="2378">
                  <c:v>4.2762640000000003</c:v>
                </c:pt>
                <c:pt idx="2379">
                  <c:v>4.2798589999999992</c:v>
                </c:pt>
                <c:pt idx="2380">
                  <c:v>4.2834560000000002</c:v>
                </c:pt>
                <c:pt idx="2381">
                  <c:v>4.2870520000000001</c:v>
                </c:pt>
                <c:pt idx="2382">
                  <c:v>4.2906500000000003</c:v>
                </c:pt>
                <c:pt idx="2383">
                  <c:v>4.2942479999999996</c:v>
                </c:pt>
                <c:pt idx="2384">
                  <c:v>4.2978480000000001</c:v>
                </c:pt>
                <c:pt idx="2385">
                  <c:v>4.3014480000000006</c:v>
                </c:pt>
                <c:pt idx="2386">
                  <c:v>4.3050490000000003</c:v>
                </c:pt>
                <c:pt idx="2387">
                  <c:v>4.3086510000000002</c:v>
                </c:pt>
                <c:pt idx="2388">
                  <c:v>4.3122530000000001</c:v>
                </c:pt>
                <c:pt idx="2389">
                  <c:v>4.3158570000000003</c:v>
                </c:pt>
                <c:pt idx="2390">
                  <c:v>4.3194610000000004</c:v>
                </c:pt>
                <c:pt idx="2391">
                  <c:v>4.3230660000000007</c:v>
                </c:pt>
                <c:pt idx="2392">
                  <c:v>4.3266720000000003</c:v>
                </c:pt>
                <c:pt idx="2393">
                  <c:v>4.330279</c:v>
                </c:pt>
                <c:pt idx="2394">
                  <c:v>4.3338860000000006</c:v>
                </c:pt>
                <c:pt idx="2395">
                  <c:v>4.3374950000000005</c:v>
                </c:pt>
                <c:pt idx="2396">
                  <c:v>4.3411040000000005</c:v>
                </c:pt>
                <c:pt idx="2397">
                  <c:v>4.3447140000000006</c:v>
                </c:pt>
                <c:pt idx="2398">
                  <c:v>4.348325</c:v>
                </c:pt>
                <c:pt idx="2399">
                  <c:v>4.3519360000000002</c:v>
                </c:pt>
                <c:pt idx="2400">
                  <c:v>4.3555489999999999</c:v>
                </c:pt>
                <c:pt idx="2401">
                  <c:v>4.3591619999999995</c:v>
                </c:pt>
                <c:pt idx="2402">
                  <c:v>4.3627759999999993</c:v>
                </c:pt>
                <c:pt idx="2403">
                  <c:v>4.3663910000000001</c:v>
                </c:pt>
                <c:pt idx="2404">
                  <c:v>4.3700070000000002</c:v>
                </c:pt>
                <c:pt idx="2405">
                  <c:v>4.3736239999999995</c:v>
                </c:pt>
                <c:pt idx="2406">
                  <c:v>4.3772409999999997</c:v>
                </c:pt>
                <c:pt idx="2407">
                  <c:v>4.3808590000000001</c:v>
                </c:pt>
                <c:pt idx="2408">
                  <c:v>4.3844779999999997</c:v>
                </c:pt>
                <c:pt idx="2409">
                  <c:v>4.3880980000000003</c:v>
                </c:pt>
                <c:pt idx="2410">
                  <c:v>4.3917189999999993</c:v>
                </c:pt>
                <c:pt idx="2411">
                  <c:v>4.39534</c:v>
                </c:pt>
                <c:pt idx="2412">
                  <c:v>4.398962</c:v>
                </c:pt>
                <c:pt idx="2413">
                  <c:v>4.4025849999999993</c:v>
                </c:pt>
                <c:pt idx="2414">
                  <c:v>4.4062090000000005</c:v>
                </c:pt>
                <c:pt idx="2415">
                  <c:v>4.409834</c:v>
                </c:pt>
                <c:pt idx="2416">
                  <c:v>4.4134589999999996</c:v>
                </c:pt>
                <c:pt idx="2417">
                  <c:v>4.4170859999999994</c:v>
                </c:pt>
                <c:pt idx="2418">
                  <c:v>4.4207130000000001</c:v>
                </c:pt>
                <c:pt idx="2419">
                  <c:v>4.4243399999999999</c:v>
                </c:pt>
                <c:pt idx="2420">
                  <c:v>4.427969</c:v>
                </c:pt>
                <c:pt idx="2421">
                  <c:v>4.4315980000000001</c:v>
                </c:pt>
                <c:pt idx="2422">
                  <c:v>4.4352289999999996</c:v>
                </c:pt>
                <c:pt idx="2423">
                  <c:v>4.43886</c:v>
                </c:pt>
                <c:pt idx="2424">
                  <c:v>4.4424920000000006</c:v>
                </c:pt>
                <c:pt idx="2425">
                  <c:v>4.4461240000000002</c:v>
                </c:pt>
                <c:pt idx="2426">
                  <c:v>4.4497580000000001</c:v>
                </c:pt>
                <c:pt idx="2427">
                  <c:v>4.453392</c:v>
                </c:pt>
                <c:pt idx="2428">
                  <c:v>4.4570270000000001</c:v>
                </c:pt>
                <c:pt idx="2429">
                  <c:v>4.4606630000000003</c:v>
                </c:pt>
                <c:pt idx="2430">
                  <c:v>4.4642989999999996</c:v>
                </c:pt>
                <c:pt idx="2431">
                  <c:v>4.467937</c:v>
                </c:pt>
                <c:pt idx="2432">
                  <c:v>4.4715750000000005</c:v>
                </c:pt>
                <c:pt idx="2433">
                  <c:v>4.4752140000000002</c:v>
                </c:pt>
                <c:pt idx="2434">
                  <c:v>4.4788540000000001</c:v>
                </c:pt>
                <c:pt idx="2435">
                  <c:v>4.4824950000000001</c:v>
                </c:pt>
                <c:pt idx="2436">
                  <c:v>4.4861360000000001</c:v>
                </c:pt>
                <c:pt idx="2437">
                  <c:v>4.4897779999999994</c:v>
                </c:pt>
                <c:pt idx="2438">
                  <c:v>4.4934209999999997</c:v>
                </c:pt>
                <c:pt idx="2439">
                  <c:v>4.4970650000000001</c:v>
                </c:pt>
                <c:pt idx="2440">
                  <c:v>4.5007090000000005</c:v>
                </c:pt>
                <c:pt idx="2441">
                  <c:v>4.5043549999999994</c:v>
                </c:pt>
                <c:pt idx="2442">
                  <c:v>4.5080010000000001</c:v>
                </c:pt>
                <c:pt idx="2443">
                  <c:v>4.5116480000000001</c:v>
                </c:pt>
                <c:pt idx="2444">
                  <c:v>4.5152950000000001</c:v>
                </c:pt>
                <c:pt idx="2445">
                  <c:v>4.5189440000000003</c:v>
                </c:pt>
                <c:pt idx="2446">
                  <c:v>4.5225930000000005</c:v>
                </c:pt>
                <c:pt idx="2447">
                  <c:v>4.526243</c:v>
                </c:pt>
                <c:pt idx="2448">
                  <c:v>4.5298939999999996</c:v>
                </c:pt>
                <c:pt idx="2449">
                  <c:v>4.5335460000000003</c:v>
                </c:pt>
                <c:pt idx="2450">
                  <c:v>4.5371980000000001</c:v>
                </c:pt>
                <c:pt idx="2451">
                  <c:v>4.540851</c:v>
                </c:pt>
                <c:pt idx="2452">
                  <c:v>4.544505</c:v>
                </c:pt>
                <c:pt idx="2453">
                  <c:v>4.5481590000000001</c:v>
                </c:pt>
                <c:pt idx="2454">
                  <c:v>4.5518149999999995</c:v>
                </c:pt>
                <c:pt idx="2455">
                  <c:v>4.5554709999999998</c:v>
                </c:pt>
                <c:pt idx="2456">
                  <c:v>4.5591280000000003</c:v>
                </c:pt>
                <c:pt idx="2457">
                  <c:v>4.562786</c:v>
                </c:pt>
                <c:pt idx="2458">
                  <c:v>4.5664449999999999</c:v>
                </c:pt>
                <c:pt idx="2459">
                  <c:v>4.5701040000000006</c:v>
                </c:pt>
                <c:pt idx="2460">
                  <c:v>4.5737639999999997</c:v>
                </c:pt>
                <c:pt idx="2461">
                  <c:v>4.5774250000000007</c:v>
                </c:pt>
                <c:pt idx="2462">
                  <c:v>4.581086</c:v>
                </c:pt>
                <c:pt idx="2463">
                  <c:v>4.5847489999999995</c:v>
                </c:pt>
                <c:pt idx="2464">
                  <c:v>4.5884119999999999</c:v>
                </c:pt>
                <c:pt idx="2465">
                  <c:v>4.5920759999999996</c:v>
                </c:pt>
                <c:pt idx="2466">
                  <c:v>4.5957410000000003</c:v>
                </c:pt>
                <c:pt idx="2467">
                  <c:v>4.5994060000000001</c:v>
                </c:pt>
                <c:pt idx="2468">
                  <c:v>4.6030730000000002</c:v>
                </c:pt>
                <c:pt idx="2469">
                  <c:v>4.6067390000000001</c:v>
                </c:pt>
                <c:pt idx="2470">
                  <c:v>4.6104070000000004</c:v>
                </c:pt>
                <c:pt idx="2471">
                  <c:v>4.6140759999999998</c:v>
                </c:pt>
                <c:pt idx="2472">
                  <c:v>4.6177450000000002</c:v>
                </c:pt>
                <c:pt idx="2473">
                  <c:v>4.6214149999999998</c:v>
                </c:pt>
                <c:pt idx="2474">
                  <c:v>4.6250859999999996</c:v>
                </c:pt>
                <c:pt idx="2475">
                  <c:v>4.6287570000000002</c:v>
                </c:pt>
                <c:pt idx="2476">
                  <c:v>4.6324300000000003</c:v>
                </c:pt>
                <c:pt idx="2477">
                  <c:v>4.6361030000000003</c:v>
                </c:pt>
                <c:pt idx="2478">
                  <c:v>4.6397760000000003</c:v>
                </c:pt>
                <c:pt idx="2479">
                  <c:v>4.6434509999999998</c:v>
                </c:pt>
                <c:pt idx="2480">
                  <c:v>4.6471260000000001</c:v>
                </c:pt>
                <c:pt idx="2481">
                  <c:v>4.6508019999999997</c:v>
                </c:pt>
                <c:pt idx="2482">
                  <c:v>4.6544790000000003</c:v>
                </c:pt>
                <c:pt idx="2483">
                  <c:v>4.6581569999999992</c:v>
                </c:pt>
                <c:pt idx="2484">
                  <c:v>4.661835</c:v>
                </c:pt>
                <c:pt idx="2485">
                  <c:v>4.6655139999999999</c:v>
                </c:pt>
                <c:pt idx="2486">
                  <c:v>4.6691940000000001</c:v>
                </c:pt>
                <c:pt idx="2487">
                  <c:v>4.6728750000000003</c:v>
                </c:pt>
                <c:pt idx="2488">
                  <c:v>4.6765559999999997</c:v>
                </c:pt>
                <c:pt idx="2489">
                  <c:v>4.6802380000000001</c:v>
                </c:pt>
                <c:pt idx="2490">
                  <c:v>4.6839209999999998</c:v>
                </c:pt>
                <c:pt idx="2491">
                  <c:v>4.6876050000000005</c:v>
                </c:pt>
                <c:pt idx="2492">
                  <c:v>4.6912890000000003</c:v>
                </c:pt>
                <c:pt idx="2493">
                  <c:v>4.6949749999999995</c:v>
                </c:pt>
                <c:pt idx="2494">
                  <c:v>4.6986600000000003</c:v>
                </c:pt>
                <c:pt idx="2495">
                  <c:v>4.7023469999999996</c:v>
                </c:pt>
                <c:pt idx="2496">
                  <c:v>4.7060340000000007</c:v>
                </c:pt>
                <c:pt idx="2497">
                  <c:v>4.7097220000000002</c:v>
                </c:pt>
                <c:pt idx="2498">
                  <c:v>4.7134109999999998</c:v>
                </c:pt>
                <c:pt idx="2499">
                  <c:v>4.7171000000000003</c:v>
                </c:pt>
                <c:pt idx="2500">
                  <c:v>4.7207910000000002</c:v>
                </c:pt>
                <c:pt idx="2501">
                  <c:v>4.7244820000000001</c:v>
                </c:pt>
                <c:pt idx="2502">
                  <c:v>4.7281740000000001</c:v>
                </c:pt>
                <c:pt idx="2503">
                  <c:v>4.7318660000000001</c:v>
                </c:pt>
                <c:pt idx="2504">
                  <c:v>4.7355599999999995</c:v>
                </c:pt>
                <c:pt idx="2505">
                  <c:v>4.7392529999999997</c:v>
                </c:pt>
                <c:pt idx="2506">
                  <c:v>4.7429480000000002</c:v>
                </c:pt>
                <c:pt idx="2507">
                  <c:v>4.7466440000000008</c:v>
                </c:pt>
                <c:pt idx="2508">
                  <c:v>4.7503399999999996</c:v>
                </c:pt>
                <c:pt idx="2509">
                  <c:v>4.7540370000000003</c:v>
                </c:pt>
                <c:pt idx="2510">
                  <c:v>4.7577339999999992</c:v>
                </c:pt>
                <c:pt idx="2511">
                  <c:v>4.7614330000000002</c:v>
                </c:pt>
                <c:pt idx="2512">
                  <c:v>4.7651320000000004</c:v>
                </c:pt>
                <c:pt idx="2513">
                  <c:v>4.7688319999999997</c:v>
                </c:pt>
                <c:pt idx="2514">
                  <c:v>4.7725330000000001</c:v>
                </c:pt>
                <c:pt idx="2515">
                  <c:v>4.7762339999999996</c:v>
                </c:pt>
                <c:pt idx="2516">
                  <c:v>4.7799360000000002</c:v>
                </c:pt>
                <c:pt idx="2517">
                  <c:v>4.783639</c:v>
                </c:pt>
                <c:pt idx="2518">
                  <c:v>4.7873419999999998</c:v>
                </c:pt>
                <c:pt idx="2519">
                  <c:v>4.7910460000000006</c:v>
                </c:pt>
                <c:pt idx="2520">
                  <c:v>4.7947509999999998</c:v>
                </c:pt>
                <c:pt idx="2521">
                  <c:v>4.798457</c:v>
                </c:pt>
                <c:pt idx="2522">
                  <c:v>4.8021640000000003</c:v>
                </c:pt>
                <c:pt idx="2523">
                  <c:v>4.8058709999999998</c:v>
                </c:pt>
                <c:pt idx="2524">
                  <c:v>4.8095789999999994</c:v>
                </c:pt>
                <c:pt idx="2525">
                  <c:v>4.8132869999999999</c:v>
                </c:pt>
                <c:pt idx="2526">
                  <c:v>4.8169959999999996</c:v>
                </c:pt>
                <c:pt idx="2527">
                  <c:v>4.8207069999999996</c:v>
                </c:pt>
                <c:pt idx="2528">
                  <c:v>4.8244170000000004</c:v>
                </c:pt>
                <c:pt idx="2529">
                  <c:v>4.8281289999999997</c:v>
                </c:pt>
                <c:pt idx="2530">
                  <c:v>4.8318409999999998</c:v>
                </c:pt>
                <c:pt idx="2531">
                  <c:v>4.8355540000000001</c:v>
                </c:pt>
                <c:pt idx="2532">
                  <c:v>4.8392679999999997</c:v>
                </c:pt>
                <c:pt idx="2533">
                  <c:v>4.8429820000000001</c:v>
                </c:pt>
                <c:pt idx="2534">
                  <c:v>4.8466969999999998</c:v>
                </c:pt>
                <c:pt idx="2535">
                  <c:v>4.8504129999999996</c:v>
                </c:pt>
                <c:pt idx="2536">
                  <c:v>4.8541299999999996</c:v>
                </c:pt>
                <c:pt idx="2537">
                  <c:v>4.8578470000000005</c:v>
                </c:pt>
                <c:pt idx="2538">
                  <c:v>4.8615639999999996</c:v>
                </c:pt>
                <c:pt idx="2539">
                  <c:v>4.8652829999999998</c:v>
                </c:pt>
                <c:pt idx="2540">
                  <c:v>4.8690020000000001</c:v>
                </c:pt>
                <c:pt idx="2541">
                  <c:v>4.8727229999999997</c:v>
                </c:pt>
                <c:pt idx="2542">
                  <c:v>4.8764439999999993</c:v>
                </c:pt>
                <c:pt idx="2543">
                  <c:v>4.8801649999999999</c:v>
                </c:pt>
                <c:pt idx="2544">
                  <c:v>4.8838869999999996</c:v>
                </c:pt>
                <c:pt idx="2545">
                  <c:v>4.8876099999999996</c:v>
                </c:pt>
                <c:pt idx="2546">
                  <c:v>4.8913339999999996</c:v>
                </c:pt>
                <c:pt idx="2547">
                  <c:v>4.8950579999999997</c:v>
                </c:pt>
                <c:pt idx="2548">
                  <c:v>4.8987829999999999</c:v>
                </c:pt>
                <c:pt idx="2549">
                  <c:v>4.9025090000000002</c:v>
                </c:pt>
                <c:pt idx="2550">
                  <c:v>4.9062349999999997</c:v>
                </c:pt>
                <c:pt idx="2551">
                  <c:v>4.9099620000000002</c:v>
                </c:pt>
                <c:pt idx="2552">
                  <c:v>4.9136899999999999</c:v>
                </c:pt>
                <c:pt idx="2553">
                  <c:v>4.9174189999999998</c:v>
                </c:pt>
                <c:pt idx="2554">
                  <c:v>4.9211480000000005</c:v>
                </c:pt>
                <c:pt idx="2555">
                  <c:v>4.9248779999999996</c:v>
                </c:pt>
                <c:pt idx="2556">
                  <c:v>4.9286089999999998</c:v>
                </c:pt>
                <c:pt idx="2557">
                  <c:v>4.9323399999999999</c:v>
                </c:pt>
                <c:pt idx="2558">
                  <c:v>4.9360730000000004</c:v>
                </c:pt>
                <c:pt idx="2559">
                  <c:v>4.9398050000000007</c:v>
                </c:pt>
                <c:pt idx="2560">
                  <c:v>4.9435380000000002</c:v>
                </c:pt>
                <c:pt idx="2561">
                  <c:v>4.947273</c:v>
                </c:pt>
                <c:pt idx="2562">
                  <c:v>4.9510079999999999</c:v>
                </c:pt>
                <c:pt idx="2563">
                  <c:v>4.9547430000000006</c:v>
                </c:pt>
                <c:pt idx="2564">
                  <c:v>4.9584800000000007</c:v>
                </c:pt>
                <c:pt idx="2565">
                  <c:v>4.9622169999999999</c:v>
                </c:pt>
                <c:pt idx="2566">
                  <c:v>4.965954</c:v>
                </c:pt>
                <c:pt idx="2567">
                  <c:v>4.9696929999999995</c:v>
                </c:pt>
                <c:pt idx="2568">
                  <c:v>4.9734319999999999</c:v>
                </c:pt>
                <c:pt idx="2569">
                  <c:v>4.9771710000000002</c:v>
                </c:pt>
                <c:pt idx="2570">
                  <c:v>4.980912</c:v>
                </c:pt>
                <c:pt idx="2571">
                  <c:v>4.9846530000000007</c:v>
                </c:pt>
                <c:pt idx="2572">
                  <c:v>4.9883949999999997</c:v>
                </c:pt>
                <c:pt idx="2573">
                  <c:v>4.9921369999999996</c:v>
                </c:pt>
                <c:pt idx="2574">
                  <c:v>4.9958809999999998</c:v>
                </c:pt>
                <c:pt idx="2575">
                  <c:v>4.999625</c:v>
                </c:pt>
                <c:pt idx="2576">
                  <c:v>5.0033689999999993</c:v>
                </c:pt>
                <c:pt idx="2577">
                  <c:v>5.0071139999999996</c:v>
                </c:pt>
                <c:pt idx="2578">
                  <c:v>5.0108600000000001</c:v>
                </c:pt>
                <c:pt idx="2579">
                  <c:v>5.0146069999999998</c:v>
                </c:pt>
                <c:pt idx="2580">
                  <c:v>5.0183540000000004</c:v>
                </c:pt>
                <c:pt idx="2581">
                  <c:v>5.0221029999999995</c:v>
                </c:pt>
                <c:pt idx="2582">
                  <c:v>5.0258509999999994</c:v>
                </c:pt>
                <c:pt idx="2583">
                  <c:v>5.0296009999999995</c:v>
                </c:pt>
                <c:pt idx="2584">
                  <c:v>5.0333510000000006</c:v>
                </c:pt>
                <c:pt idx="2585">
                  <c:v>5.0371010000000007</c:v>
                </c:pt>
                <c:pt idx="2586">
                  <c:v>5.0408529999999994</c:v>
                </c:pt>
                <c:pt idx="2587">
                  <c:v>5.0446049999999998</c:v>
                </c:pt>
                <c:pt idx="2588">
                  <c:v>5.0483570000000002</c:v>
                </c:pt>
                <c:pt idx="2589">
                  <c:v>5.052111</c:v>
                </c:pt>
                <c:pt idx="2590">
                  <c:v>5.0558649999999998</c:v>
                </c:pt>
                <c:pt idx="2591">
                  <c:v>5.0596199999999998</c:v>
                </c:pt>
                <c:pt idx="2592">
                  <c:v>5.0633749999999997</c:v>
                </c:pt>
                <c:pt idx="2593">
                  <c:v>5.067132</c:v>
                </c:pt>
                <c:pt idx="2594">
                  <c:v>5.0708880000000001</c:v>
                </c:pt>
                <c:pt idx="2595">
                  <c:v>5.0746460000000004</c:v>
                </c:pt>
                <c:pt idx="2596">
                  <c:v>5.0784039999999999</c:v>
                </c:pt>
                <c:pt idx="2597">
                  <c:v>5.0821629999999995</c:v>
                </c:pt>
                <c:pt idx="2598">
                  <c:v>5.0859230000000002</c:v>
                </c:pt>
                <c:pt idx="2599">
                  <c:v>5.089683</c:v>
                </c:pt>
                <c:pt idx="2600">
                  <c:v>5.0934439999999999</c:v>
                </c:pt>
                <c:pt idx="2601">
                  <c:v>5.0972059999999999</c:v>
                </c:pt>
                <c:pt idx="2602">
                  <c:v>5.1009679999999999</c:v>
                </c:pt>
                <c:pt idx="2603">
                  <c:v>5.1047310000000001</c:v>
                </c:pt>
                <c:pt idx="2604">
                  <c:v>5.1084940000000003</c:v>
                </c:pt>
                <c:pt idx="2605">
                  <c:v>5.1122589999999999</c:v>
                </c:pt>
                <c:pt idx="2606">
                  <c:v>5.1160240000000003</c:v>
                </c:pt>
                <c:pt idx="2607">
                  <c:v>5.1197889999999999</c:v>
                </c:pt>
                <c:pt idx="2608">
                  <c:v>5.1235559999999998</c:v>
                </c:pt>
                <c:pt idx="2609">
                  <c:v>5.1273220000000004</c:v>
                </c:pt>
                <c:pt idx="2610">
                  <c:v>5.1310899999999995</c:v>
                </c:pt>
                <c:pt idx="2611">
                  <c:v>5.1348590000000005</c:v>
                </c:pt>
                <c:pt idx="2612">
                  <c:v>5.1386269999999996</c:v>
                </c:pt>
                <c:pt idx="2613">
                  <c:v>5.1423969999999999</c:v>
                </c:pt>
                <c:pt idx="2614">
                  <c:v>5.1461670000000002</c:v>
                </c:pt>
                <c:pt idx="2615">
                  <c:v>5.1499379999999997</c:v>
                </c:pt>
                <c:pt idx="2616">
                  <c:v>5.1537099999999993</c:v>
                </c:pt>
                <c:pt idx="2617">
                  <c:v>5.1574819999999999</c:v>
                </c:pt>
                <c:pt idx="2618">
                  <c:v>5.1612549999999997</c:v>
                </c:pt>
                <c:pt idx="2619">
                  <c:v>5.1650289999999996</c:v>
                </c:pt>
                <c:pt idx="2620">
                  <c:v>5.1688029999999996</c:v>
                </c:pt>
                <c:pt idx="2621">
                  <c:v>5.1725779999999997</c:v>
                </c:pt>
                <c:pt idx="2622">
                  <c:v>5.1763539999999999</c:v>
                </c:pt>
                <c:pt idx="2623">
                  <c:v>5.1801300000000001</c:v>
                </c:pt>
                <c:pt idx="2624">
                  <c:v>5.1839069999999996</c:v>
                </c:pt>
                <c:pt idx="2625">
                  <c:v>5.187684</c:v>
                </c:pt>
                <c:pt idx="2626">
                  <c:v>5.1914630000000006</c:v>
                </c:pt>
                <c:pt idx="2627">
                  <c:v>5.1952409999999993</c:v>
                </c:pt>
                <c:pt idx="2628">
                  <c:v>5.1990210000000001</c:v>
                </c:pt>
                <c:pt idx="2629">
                  <c:v>5.202801</c:v>
                </c:pt>
                <c:pt idx="2630">
                  <c:v>5.206582</c:v>
                </c:pt>
                <c:pt idx="2631">
                  <c:v>5.2103630000000001</c:v>
                </c:pt>
                <c:pt idx="2632">
                  <c:v>5.2141450000000003</c:v>
                </c:pt>
                <c:pt idx="2633">
                  <c:v>5.2179280000000006</c:v>
                </c:pt>
                <c:pt idx="2634">
                  <c:v>5.221711</c:v>
                </c:pt>
                <c:pt idx="2635">
                  <c:v>5.2254959999999997</c:v>
                </c:pt>
                <c:pt idx="2636">
                  <c:v>5.2292800000000002</c:v>
                </c:pt>
                <c:pt idx="2637">
                  <c:v>5.233066</c:v>
                </c:pt>
                <c:pt idx="2638">
                  <c:v>5.2368519999999998</c:v>
                </c:pt>
                <c:pt idx="2639">
                  <c:v>5.2406389999999998</c:v>
                </c:pt>
                <c:pt idx="2640">
                  <c:v>5.2444259999999998</c:v>
                </c:pt>
                <c:pt idx="2641">
                  <c:v>5.2482139999999999</c:v>
                </c:pt>
                <c:pt idx="2642">
                  <c:v>5.2520030000000002</c:v>
                </c:pt>
                <c:pt idx="2643">
                  <c:v>5.2557919999999996</c:v>
                </c:pt>
                <c:pt idx="2644">
                  <c:v>5.259582</c:v>
                </c:pt>
                <c:pt idx="2645">
                  <c:v>5.2633719999999995</c:v>
                </c:pt>
                <c:pt idx="2646">
                  <c:v>5.2671640000000002</c:v>
                </c:pt>
                <c:pt idx="2647">
                  <c:v>5.270956</c:v>
                </c:pt>
                <c:pt idx="2648">
                  <c:v>5.2747479999999998</c:v>
                </c:pt>
                <c:pt idx="2649">
                  <c:v>5.2785410000000006</c:v>
                </c:pt>
                <c:pt idx="2650">
                  <c:v>5.2823349999999998</c:v>
                </c:pt>
                <c:pt idx="2651">
                  <c:v>5.28613</c:v>
                </c:pt>
                <c:pt idx="2652">
                  <c:v>5.2899240000000001</c:v>
                </c:pt>
                <c:pt idx="2653">
                  <c:v>5.2937200000000004</c:v>
                </c:pt>
                <c:pt idx="2654">
                  <c:v>5.2975160000000008</c:v>
                </c:pt>
                <c:pt idx="2655">
                  <c:v>5.3013130000000004</c:v>
                </c:pt>
                <c:pt idx="2656">
                  <c:v>5.3051110000000001</c:v>
                </c:pt>
                <c:pt idx="2657">
                  <c:v>5.3089089999999999</c:v>
                </c:pt>
                <c:pt idx="2658">
                  <c:v>5.3127079999999998</c:v>
                </c:pt>
                <c:pt idx="2659">
                  <c:v>5.3165079999999998</c:v>
                </c:pt>
                <c:pt idx="2660">
                  <c:v>5.3203079999999998</c:v>
                </c:pt>
                <c:pt idx="2661">
                  <c:v>5.324109</c:v>
                </c:pt>
                <c:pt idx="2662">
                  <c:v>5.3279110000000003</c:v>
                </c:pt>
                <c:pt idx="2663">
                  <c:v>5.3317119999999996</c:v>
                </c:pt>
                <c:pt idx="2664">
                  <c:v>5.335515</c:v>
                </c:pt>
                <c:pt idx="2665">
                  <c:v>5.3393180000000005</c:v>
                </c:pt>
                <c:pt idx="2666">
                  <c:v>5.3431219999999993</c:v>
                </c:pt>
                <c:pt idx="2667">
                  <c:v>5.346927</c:v>
                </c:pt>
                <c:pt idx="2668">
                  <c:v>5.350733</c:v>
                </c:pt>
                <c:pt idx="2669">
                  <c:v>5.3545389999999999</c:v>
                </c:pt>
                <c:pt idx="2670">
                  <c:v>5.3583449999999999</c:v>
                </c:pt>
                <c:pt idx="2671">
                  <c:v>5.362152</c:v>
                </c:pt>
                <c:pt idx="2672">
                  <c:v>5.3659600000000003</c:v>
                </c:pt>
                <c:pt idx="2673">
                  <c:v>5.3697679999999997</c:v>
                </c:pt>
                <c:pt idx="2674">
                  <c:v>5.373577</c:v>
                </c:pt>
                <c:pt idx="2675">
                  <c:v>5.3773869999999997</c:v>
                </c:pt>
                <c:pt idx="2676">
                  <c:v>5.3811970000000002</c:v>
                </c:pt>
                <c:pt idx="2677">
                  <c:v>5.385008</c:v>
                </c:pt>
                <c:pt idx="2678">
                  <c:v>5.3888199999999999</c:v>
                </c:pt>
                <c:pt idx="2679">
                  <c:v>5.3926319999999999</c:v>
                </c:pt>
                <c:pt idx="2680">
                  <c:v>5.3964449999999999</c:v>
                </c:pt>
                <c:pt idx="2681">
                  <c:v>5.400258</c:v>
                </c:pt>
                <c:pt idx="2682">
                  <c:v>5.4040720000000002</c:v>
                </c:pt>
                <c:pt idx="2683">
                  <c:v>5.4078870000000006</c:v>
                </c:pt>
                <c:pt idx="2684">
                  <c:v>5.411702</c:v>
                </c:pt>
                <c:pt idx="2685">
                  <c:v>5.4155180000000005</c:v>
                </c:pt>
                <c:pt idx="2686">
                  <c:v>5.4193339999999992</c:v>
                </c:pt>
                <c:pt idx="2687">
                  <c:v>5.423152</c:v>
                </c:pt>
                <c:pt idx="2688">
                  <c:v>5.4269690000000006</c:v>
                </c:pt>
                <c:pt idx="2689">
                  <c:v>5.4307879999999997</c:v>
                </c:pt>
                <c:pt idx="2690">
                  <c:v>5.4346069999999997</c:v>
                </c:pt>
                <c:pt idx="2691">
                  <c:v>5.4384269999999999</c:v>
                </c:pt>
                <c:pt idx="2692">
                  <c:v>5.4422470000000001</c:v>
                </c:pt>
                <c:pt idx="2693">
                  <c:v>5.4460680000000004</c:v>
                </c:pt>
                <c:pt idx="2694">
                  <c:v>5.4498890000000006</c:v>
                </c:pt>
                <c:pt idx="2695">
                  <c:v>5.4537110000000002</c:v>
                </c:pt>
                <c:pt idx="2696">
                  <c:v>5.4575339999999999</c:v>
                </c:pt>
                <c:pt idx="2697">
                  <c:v>5.4613569999999996</c:v>
                </c:pt>
                <c:pt idx="2698">
                  <c:v>5.4651810000000003</c:v>
                </c:pt>
                <c:pt idx="2699">
                  <c:v>5.4690060000000003</c:v>
                </c:pt>
                <c:pt idx="2700">
                  <c:v>5.4728310000000002</c:v>
                </c:pt>
                <c:pt idx="2701">
                  <c:v>5.4766570000000003</c:v>
                </c:pt>
                <c:pt idx="2702">
                  <c:v>5.4804830000000004</c:v>
                </c:pt>
                <c:pt idx="2703">
                  <c:v>5.4843099999999998</c:v>
                </c:pt>
                <c:pt idx="2704">
                  <c:v>5.4881380000000002</c:v>
                </c:pt>
                <c:pt idx="2705">
                  <c:v>5.4919659999999997</c:v>
                </c:pt>
                <c:pt idx="2706">
                  <c:v>5.4957950000000002</c:v>
                </c:pt>
                <c:pt idx="2707">
                  <c:v>5.4996239999999998</c:v>
                </c:pt>
                <c:pt idx="2708">
                  <c:v>5.5034539999999996</c:v>
                </c:pt>
                <c:pt idx="2709">
                  <c:v>5.5072849999999995</c:v>
                </c:pt>
                <c:pt idx="2710">
                  <c:v>5.5111160000000003</c:v>
                </c:pt>
                <c:pt idx="2711">
                  <c:v>5.5149480000000004</c:v>
                </c:pt>
                <c:pt idx="2712">
                  <c:v>5.5187810000000006</c:v>
                </c:pt>
                <c:pt idx="2713">
                  <c:v>5.5226139999999999</c:v>
                </c:pt>
                <c:pt idx="2714">
                  <c:v>5.5264470000000001</c:v>
                </c:pt>
                <c:pt idx="2715">
                  <c:v>5.5302809999999996</c:v>
                </c:pt>
                <c:pt idx="2716">
                  <c:v>5.5341170000000002</c:v>
                </c:pt>
                <c:pt idx="2717">
                  <c:v>5.5379519999999998</c:v>
                </c:pt>
                <c:pt idx="2718">
                  <c:v>5.5417879999999995</c:v>
                </c:pt>
                <c:pt idx="2719">
                  <c:v>5.5456250000000002</c:v>
                </c:pt>
                <c:pt idx="2720">
                  <c:v>5.5494620000000001</c:v>
                </c:pt>
                <c:pt idx="2721">
                  <c:v>5.5533000000000001</c:v>
                </c:pt>
                <c:pt idx="2722">
                  <c:v>5.5571379999999992</c:v>
                </c:pt>
                <c:pt idx="2723">
                  <c:v>5.5609780000000004</c:v>
                </c:pt>
                <c:pt idx="2724">
                  <c:v>5.5648179999999998</c:v>
                </c:pt>
                <c:pt idx="2725">
                  <c:v>5.5686580000000001</c:v>
                </c:pt>
                <c:pt idx="2726">
                  <c:v>5.5724989999999996</c:v>
                </c:pt>
                <c:pt idx="2727">
                  <c:v>5.5763400000000001</c:v>
                </c:pt>
                <c:pt idx="2728">
                  <c:v>5.5801820000000006</c:v>
                </c:pt>
                <c:pt idx="2729">
                  <c:v>5.5840250000000005</c:v>
                </c:pt>
                <c:pt idx="2730">
                  <c:v>5.5878680000000003</c:v>
                </c:pt>
                <c:pt idx="2731">
                  <c:v>5.5917120000000002</c:v>
                </c:pt>
                <c:pt idx="2732">
                  <c:v>5.5955570000000003</c:v>
                </c:pt>
                <c:pt idx="2733">
                  <c:v>5.5994019999999995</c:v>
                </c:pt>
                <c:pt idx="2734">
                  <c:v>5.6032479999999998</c:v>
                </c:pt>
                <c:pt idx="2735">
                  <c:v>5.607094</c:v>
                </c:pt>
                <c:pt idx="2736">
                  <c:v>5.6109410000000004</c:v>
                </c:pt>
                <c:pt idx="2737">
                  <c:v>5.6147879999999999</c:v>
                </c:pt>
                <c:pt idx="2738">
                  <c:v>5.6186359999999995</c:v>
                </c:pt>
                <c:pt idx="2739">
                  <c:v>5.6224850000000002</c:v>
                </c:pt>
                <c:pt idx="2740">
                  <c:v>5.6263339999999999</c:v>
                </c:pt>
                <c:pt idx="2741">
                  <c:v>5.6301839999999999</c:v>
                </c:pt>
                <c:pt idx="2742">
                  <c:v>5.6340349999999999</c:v>
                </c:pt>
                <c:pt idx="2743">
                  <c:v>5.637886</c:v>
                </c:pt>
                <c:pt idx="2744">
                  <c:v>5.641737</c:v>
                </c:pt>
                <c:pt idx="2745">
                  <c:v>5.6455890000000002</c:v>
                </c:pt>
                <c:pt idx="2746">
                  <c:v>5.6494420000000005</c:v>
                </c:pt>
                <c:pt idx="2747">
                  <c:v>5.6532960000000001</c:v>
                </c:pt>
                <c:pt idx="2748">
                  <c:v>5.6571490000000004</c:v>
                </c:pt>
                <c:pt idx="2749">
                  <c:v>5.6610040000000001</c:v>
                </c:pt>
                <c:pt idx="2750">
                  <c:v>5.6648590000000008</c:v>
                </c:pt>
                <c:pt idx="2751">
                  <c:v>5.6687150000000006</c:v>
                </c:pt>
                <c:pt idx="2752">
                  <c:v>5.6725710000000005</c:v>
                </c:pt>
                <c:pt idx="2753">
                  <c:v>5.6764279999999996</c:v>
                </c:pt>
                <c:pt idx="2754">
                  <c:v>5.6802850000000005</c:v>
                </c:pt>
                <c:pt idx="2755">
                  <c:v>5.6841429999999997</c:v>
                </c:pt>
                <c:pt idx="2756">
                  <c:v>5.688002</c:v>
                </c:pt>
                <c:pt idx="2757">
                  <c:v>5.6918610000000003</c:v>
                </c:pt>
                <c:pt idx="2758">
                  <c:v>5.6957209999999998</c:v>
                </c:pt>
                <c:pt idx="2759">
                  <c:v>5.6995809999999993</c:v>
                </c:pt>
                <c:pt idx="2760">
                  <c:v>5.703443</c:v>
                </c:pt>
                <c:pt idx="2761">
                  <c:v>5.7073039999999997</c:v>
                </c:pt>
                <c:pt idx="2762">
                  <c:v>5.7111660000000004</c:v>
                </c:pt>
                <c:pt idx="2763">
                  <c:v>5.7150290000000004</c:v>
                </c:pt>
                <c:pt idx="2764">
                  <c:v>5.7188919999999994</c:v>
                </c:pt>
                <c:pt idx="2765">
                  <c:v>5.7227559999999995</c:v>
                </c:pt>
                <c:pt idx="2766">
                  <c:v>5.7266210000000006</c:v>
                </c:pt>
                <c:pt idx="2767">
                  <c:v>5.730486</c:v>
                </c:pt>
                <c:pt idx="2768">
                  <c:v>5.7343510000000002</c:v>
                </c:pt>
                <c:pt idx="2769">
                  <c:v>5.7382170000000006</c:v>
                </c:pt>
                <c:pt idx="2770">
                  <c:v>5.7420839999999993</c:v>
                </c:pt>
                <c:pt idx="2771">
                  <c:v>5.7459519999999999</c:v>
                </c:pt>
                <c:pt idx="2772">
                  <c:v>5.7498189999999996</c:v>
                </c:pt>
                <c:pt idx="2773">
                  <c:v>5.7536879999999995</c:v>
                </c:pt>
                <c:pt idx="2774">
                  <c:v>5.7575570000000003</c:v>
                </c:pt>
                <c:pt idx="2775">
                  <c:v>5.7614260000000002</c:v>
                </c:pt>
                <c:pt idx="2776">
                  <c:v>5.7652970000000003</c:v>
                </c:pt>
                <c:pt idx="2777">
                  <c:v>5.7691670000000004</c:v>
                </c:pt>
                <c:pt idx="2778">
                  <c:v>5.7730389999999998</c:v>
                </c:pt>
                <c:pt idx="2779">
                  <c:v>5.7769110000000001</c:v>
                </c:pt>
                <c:pt idx="2780">
                  <c:v>5.7807830000000004</c:v>
                </c:pt>
                <c:pt idx="2781">
                  <c:v>5.784656</c:v>
                </c:pt>
                <c:pt idx="2782">
                  <c:v>5.7885299999999997</c:v>
                </c:pt>
                <c:pt idx="2783">
                  <c:v>5.7924040000000003</c:v>
                </c:pt>
                <c:pt idx="2784">
                  <c:v>5.796278</c:v>
                </c:pt>
                <c:pt idx="2785">
                  <c:v>5.800154</c:v>
                </c:pt>
                <c:pt idx="2786">
                  <c:v>5.80403</c:v>
                </c:pt>
                <c:pt idx="2787">
                  <c:v>5.807906</c:v>
                </c:pt>
                <c:pt idx="2788">
                  <c:v>5.8117830000000001</c:v>
                </c:pt>
                <c:pt idx="2789">
                  <c:v>5.8156609999999995</c:v>
                </c:pt>
                <c:pt idx="2790">
                  <c:v>5.8195390000000007</c:v>
                </c:pt>
                <c:pt idx="2791">
                  <c:v>5.8234180000000002</c:v>
                </c:pt>
                <c:pt idx="2792">
                  <c:v>5.8272970000000006</c:v>
                </c:pt>
                <c:pt idx="2793">
                  <c:v>5.8311770000000003</c:v>
                </c:pt>
                <c:pt idx="2794">
                  <c:v>5.8350569999999999</c:v>
                </c:pt>
                <c:pt idx="2795">
                  <c:v>5.8389379999999997</c:v>
                </c:pt>
                <c:pt idx="2796">
                  <c:v>5.8428200000000006</c:v>
                </c:pt>
                <c:pt idx="2797">
                  <c:v>5.8467019999999996</c:v>
                </c:pt>
                <c:pt idx="2798">
                  <c:v>5.8505839999999996</c:v>
                </c:pt>
                <c:pt idx="2799">
                  <c:v>5.8544670000000005</c:v>
                </c:pt>
                <c:pt idx="2800">
                  <c:v>5.8583510000000008</c:v>
                </c:pt>
                <c:pt idx="2801">
                  <c:v>5.8622360000000002</c:v>
                </c:pt>
                <c:pt idx="2802">
                  <c:v>5.8661210000000006</c:v>
                </c:pt>
                <c:pt idx="2803">
                  <c:v>5.8700060000000001</c:v>
                </c:pt>
                <c:pt idx="2804">
                  <c:v>5.8738920000000006</c:v>
                </c:pt>
                <c:pt idx="2805">
                  <c:v>5.8777780000000002</c:v>
                </c:pt>
                <c:pt idx="2806">
                  <c:v>5.8816660000000001</c:v>
                </c:pt>
                <c:pt idx="2807">
                  <c:v>5.8855529999999998</c:v>
                </c:pt>
                <c:pt idx="2808">
                  <c:v>5.8894409999999997</c:v>
                </c:pt>
                <c:pt idx="2809">
                  <c:v>5.8933299999999997</c:v>
                </c:pt>
                <c:pt idx="2810">
                  <c:v>5.8972199999999999</c:v>
                </c:pt>
                <c:pt idx="2811">
                  <c:v>5.9011089999999999</c:v>
                </c:pt>
                <c:pt idx="2812">
                  <c:v>5.9049999999999994</c:v>
                </c:pt>
                <c:pt idx="2813">
                  <c:v>5.9088910000000006</c:v>
                </c:pt>
                <c:pt idx="2814">
                  <c:v>5.9127829999999992</c:v>
                </c:pt>
                <c:pt idx="2815">
                  <c:v>5.9166749999999997</c:v>
                </c:pt>
                <c:pt idx="2816">
                  <c:v>5.9205680000000003</c:v>
                </c:pt>
                <c:pt idx="2817">
                  <c:v>5.9244600000000007</c:v>
                </c:pt>
                <c:pt idx="2818">
                  <c:v>5.9283540000000006</c:v>
                </c:pt>
                <c:pt idx="2819">
                  <c:v>5.9322489999999997</c:v>
                </c:pt>
                <c:pt idx="2820">
                  <c:v>5.9361429999999995</c:v>
                </c:pt>
                <c:pt idx="2821">
                  <c:v>5.9400390000000005</c:v>
                </c:pt>
                <c:pt idx="2822">
                  <c:v>5.9439349999999997</c:v>
                </c:pt>
                <c:pt idx="2823">
                  <c:v>5.947832</c:v>
                </c:pt>
                <c:pt idx="2824">
                  <c:v>5.9517290000000003</c:v>
                </c:pt>
                <c:pt idx="2825">
                  <c:v>5.9556260000000005</c:v>
                </c:pt>
                <c:pt idx="2826">
                  <c:v>5.959524</c:v>
                </c:pt>
                <c:pt idx="2827">
                  <c:v>5.9634229999999997</c:v>
                </c:pt>
                <c:pt idx="2828">
                  <c:v>5.9673219999999993</c:v>
                </c:pt>
                <c:pt idx="2829">
                  <c:v>5.971222</c:v>
                </c:pt>
                <c:pt idx="2830">
                  <c:v>5.9751219999999998</c:v>
                </c:pt>
                <c:pt idx="2831">
                  <c:v>5.9790229999999998</c:v>
                </c:pt>
                <c:pt idx="2832">
                  <c:v>5.9829249999999998</c:v>
                </c:pt>
                <c:pt idx="2833">
                  <c:v>5.9868259999999998</c:v>
                </c:pt>
                <c:pt idx="2834">
                  <c:v>5.990729</c:v>
                </c:pt>
                <c:pt idx="2835">
                  <c:v>5.9946319999999993</c:v>
                </c:pt>
                <c:pt idx="2836">
                  <c:v>5.9985359999999996</c:v>
                </c:pt>
                <c:pt idx="2837">
                  <c:v>6.00244</c:v>
                </c:pt>
                <c:pt idx="2838">
                  <c:v>6.0063449999999996</c:v>
                </c:pt>
                <c:pt idx="2839">
                  <c:v>6.0102500000000001</c:v>
                </c:pt>
                <c:pt idx="2840">
                  <c:v>6.0141559999999998</c:v>
                </c:pt>
                <c:pt idx="2841">
                  <c:v>6.0180620000000005</c:v>
                </c:pt>
                <c:pt idx="2842">
                  <c:v>6.0219690000000003</c:v>
                </c:pt>
                <c:pt idx="2843">
                  <c:v>6.0258760000000002</c:v>
                </c:pt>
                <c:pt idx="2844">
                  <c:v>6.0297840000000003</c:v>
                </c:pt>
                <c:pt idx="2845">
                  <c:v>6.0336929999999995</c:v>
                </c:pt>
                <c:pt idx="2846">
                  <c:v>6.0376020000000006</c:v>
                </c:pt>
                <c:pt idx="2847">
                  <c:v>6.0415109999999999</c:v>
                </c:pt>
                <c:pt idx="2848">
                  <c:v>6.0454209999999993</c:v>
                </c:pt>
                <c:pt idx="2849">
                  <c:v>6.0493319999999997</c:v>
                </c:pt>
                <c:pt idx="2850">
                  <c:v>6.0532430000000002</c:v>
                </c:pt>
                <c:pt idx="2851">
                  <c:v>6.0571540000000006</c:v>
                </c:pt>
                <c:pt idx="2852">
                  <c:v>6.0610669999999995</c:v>
                </c:pt>
                <c:pt idx="2853">
                  <c:v>6.0649790000000001</c:v>
                </c:pt>
                <c:pt idx="2854">
                  <c:v>6.0688930000000001</c:v>
                </c:pt>
                <c:pt idx="2855">
                  <c:v>6.0728070000000001</c:v>
                </c:pt>
                <c:pt idx="2856">
                  <c:v>6.076721</c:v>
                </c:pt>
                <c:pt idx="2857">
                  <c:v>6.0806360000000002</c:v>
                </c:pt>
                <c:pt idx="2858">
                  <c:v>6.0845520000000004</c:v>
                </c:pt>
                <c:pt idx="2859">
                  <c:v>6.0884670000000005</c:v>
                </c:pt>
                <c:pt idx="2860">
                  <c:v>6.092384</c:v>
                </c:pt>
                <c:pt idx="2861">
                  <c:v>6.0963010000000004</c:v>
                </c:pt>
                <c:pt idx="2862">
                  <c:v>6.1002179999999999</c:v>
                </c:pt>
                <c:pt idx="2863">
                  <c:v>6.1041359999999996</c:v>
                </c:pt>
                <c:pt idx="2864">
                  <c:v>6.1080550000000002</c:v>
                </c:pt>
                <c:pt idx="2865">
                  <c:v>6.111974</c:v>
                </c:pt>
                <c:pt idx="2866">
                  <c:v>6.1158939999999999</c:v>
                </c:pt>
                <c:pt idx="2867">
                  <c:v>6.1198140000000008</c:v>
                </c:pt>
                <c:pt idx="2868">
                  <c:v>6.1237349999999999</c:v>
                </c:pt>
                <c:pt idx="2869">
                  <c:v>6.127656</c:v>
                </c:pt>
                <c:pt idx="2870">
                  <c:v>6.1315780000000002</c:v>
                </c:pt>
                <c:pt idx="2871">
                  <c:v>6.1355000000000004</c:v>
                </c:pt>
                <c:pt idx="2872">
                  <c:v>6.1394229999999999</c:v>
                </c:pt>
                <c:pt idx="2873">
                  <c:v>6.1433460000000002</c:v>
                </c:pt>
                <c:pt idx="2874">
                  <c:v>6.1472699999999998</c:v>
                </c:pt>
                <c:pt idx="2875">
                  <c:v>6.1511939999999994</c:v>
                </c:pt>
                <c:pt idx="2876">
                  <c:v>6.155119</c:v>
                </c:pt>
                <c:pt idx="2877">
                  <c:v>6.1590449999999999</c:v>
                </c:pt>
                <c:pt idx="2878">
                  <c:v>6.1629709999999998</c:v>
                </c:pt>
                <c:pt idx="2879">
                  <c:v>6.1668970000000005</c:v>
                </c:pt>
                <c:pt idx="2880">
                  <c:v>6.1708240000000005</c:v>
                </c:pt>
                <c:pt idx="2881">
                  <c:v>6.1747520000000007</c:v>
                </c:pt>
                <c:pt idx="2882">
                  <c:v>6.1786799999999999</c:v>
                </c:pt>
                <c:pt idx="2883">
                  <c:v>6.1826080000000001</c:v>
                </c:pt>
                <c:pt idx="2884">
                  <c:v>6.1865369999999995</c:v>
                </c:pt>
                <c:pt idx="2885">
                  <c:v>6.1904669999999999</c:v>
                </c:pt>
                <c:pt idx="2886">
                  <c:v>6.1943969999999995</c:v>
                </c:pt>
                <c:pt idx="2887">
                  <c:v>6.1983280000000001</c:v>
                </c:pt>
                <c:pt idx="2888">
                  <c:v>6.2022589999999997</c:v>
                </c:pt>
                <c:pt idx="2889">
                  <c:v>6.2061909999999996</c:v>
                </c:pt>
                <c:pt idx="2890">
                  <c:v>6.2101229999999994</c:v>
                </c:pt>
                <c:pt idx="2891">
                  <c:v>6.2140560000000002</c:v>
                </c:pt>
                <c:pt idx="2892">
                  <c:v>6.2179890000000002</c:v>
                </c:pt>
                <c:pt idx="2893">
                  <c:v>6.2219229999999994</c:v>
                </c:pt>
                <c:pt idx="2894">
                  <c:v>6.2258569999999995</c:v>
                </c:pt>
                <c:pt idx="2895">
                  <c:v>6.2297919999999998</c:v>
                </c:pt>
                <c:pt idx="2896">
                  <c:v>6.233727</c:v>
                </c:pt>
                <c:pt idx="2897">
                  <c:v>6.2376630000000004</c:v>
                </c:pt>
                <c:pt idx="2898">
                  <c:v>6.2415989999999999</c:v>
                </c:pt>
                <c:pt idx="2899">
                  <c:v>6.2455360000000004</c:v>
                </c:pt>
                <c:pt idx="2900">
                  <c:v>6.2494730000000001</c:v>
                </c:pt>
                <c:pt idx="2901">
                  <c:v>6.2534110000000007</c:v>
                </c:pt>
                <c:pt idx="2902">
                  <c:v>6.2573499999999997</c:v>
                </c:pt>
                <c:pt idx="2903">
                  <c:v>6.2612880000000004</c:v>
                </c:pt>
                <c:pt idx="2904">
                  <c:v>6.2652280000000005</c:v>
                </c:pt>
                <c:pt idx="2905">
                  <c:v>6.2691680000000005</c:v>
                </c:pt>
                <c:pt idx="2906">
                  <c:v>6.2731080000000006</c:v>
                </c:pt>
                <c:pt idx="2907">
                  <c:v>6.2770489999999999</c:v>
                </c:pt>
                <c:pt idx="2908">
                  <c:v>6.2809900000000001</c:v>
                </c:pt>
                <c:pt idx="2909">
                  <c:v>6.2849330000000005</c:v>
                </c:pt>
                <c:pt idx="2910">
                  <c:v>6.288875</c:v>
                </c:pt>
                <c:pt idx="2911">
                  <c:v>6.2928180000000005</c:v>
                </c:pt>
                <c:pt idx="2912">
                  <c:v>6.2967610000000001</c:v>
                </c:pt>
                <c:pt idx="2913">
                  <c:v>6.3007049999999998</c:v>
                </c:pt>
                <c:pt idx="2914">
                  <c:v>6.3046500000000005</c:v>
                </c:pt>
                <c:pt idx="2915">
                  <c:v>6.3085950000000004</c:v>
                </c:pt>
                <c:pt idx="2916">
                  <c:v>6.3125400000000003</c:v>
                </c:pt>
                <c:pt idx="2917">
                  <c:v>6.3164859999999994</c:v>
                </c:pt>
                <c:pt idx="2918">
                  <c:v>6.3204330000000004</c:v>
                </c:pt>
                <c:pt idx="2919">
                  <c:v>6.3243799999999997</c:v>
                </c:pt>
                <c:pt idx="2920">
                  <c:v>6.3283269999999998</c:v>
                </c:pt>
                <c:pt idx="2921">
                  <c:v>6.3322750000000001</c:v>
                </c:pt>
                <c:pt idx="2922">
                  <c:v>6.3362239999999996</c:v>
                </c:pt>
                <c:pt idx="2923">
                  <c:v>6.3401730000000001</c:v>
                </c:pt>
                <c:pt idx="2924">
                  <c:v>6.3441219999999996</c:v>
                </c:pt>
                <c:pt idx="2925">
                  <c:v>6.3480730000000003</c:v>
                </c:pt>
                <c:pt idx="2926">
                  <c:v>6.352023</c:v>
                </c:pt>
                <c:pt idx="2927">
                  <c:v>6.3559740000000007</c:v>
                </c:pt>
                <c:pt idx="2928">
                  <c:v>6.3599249999999996</c:v>
                </c:pt>
                <c:pt idx="2929">
                  <c:v>6.3638779999999997</c:v>
                </c:pt>
                <c:pt idx="2930">
                  <c:v>6.3678299999999997</c:v>
                </c:pt>
                <c:pt idx="2931">
                  <c:v>6.3717829999999998</c:v>
                </c:pt>
                <c:pt idx="2932">
                  <c:v>6.375737</c:v>
                </c:pt>
                <c:pt idx="2933">
                  <c:v>6.3796910000000002</c:v>
                </c:pt>
                <c:pt idx="2934">
                  <c:v>6.3836450000000005</c:v>
                </c:pt>
                <c:pt idx="2935">
                  <c:v>6.3875999999999999</c:v>
                </c:pt>
                <c:pt idx="2936">
                  <c:v>6.3915559999999996</c:v>
                </c:pt>
                <c:pt idx="2937">
                  <c:v>6.3955120000000001</c:v>
                </c:pt>
                <c:pt idx="2938">
                  <c:v>6.3994689999999999</c:v>
                </c:pt>
                <c:pt idx="2939">
                  <c:v>6.4034249999999995</c:v>
                </c:pt>
                <c:pt idx="2940">
                  <c:v>6.4073830000000003</c:v>
                </c:pt>
                <c:pt idx="2941">
                  <c:v>6.4113410000000002</c:v>
                </c:pt>
                <c:pt idx="2942">
                  <c:v>6.4152999999999993</c:v>
                </c:pt>
                <c:pt idx="2943">
                  <c:v>6.4192580000000001</c:v>
                </c:pt>
                <c:pt idx="2944">
                  <c:v>6.4232179999999994</c:v>
                </c:pt>
                <c:pt idx="2945">
                  <c:v>6.4271780000000005</c:v>
                </c:pt>
                <c:pt idx="2946">
                  <c:v>6.4311380000000007</c:v>
                </c:pt>
                <c:pt idx="2947">
                  <c:v>6.4350989999999992</c:v>
                </c:pt>
                <c:pt idx="2948">
                  <c:v>6.4390610000000006</c:v>
                </c:pt>
                <c:pt idx="2949">
                  <c:v>6.4430230000000002</c:v>
                </c:pt>
                <c:pt idx="2950">
                  <c:v>6.4469849999999997</c:v>
                </c:pt>
                <c:pt idx="2951">
                  <c:v>6.4509479999999995</c:v>
                </c:pt>
                <c:pt idx="2952">
                  <c:v>6.4549120000000002</c:v>
                </c:pt>
                <c:pt idx="2953">
                  <c:v>6.4588749999999999</c:v>
                </c:pt>
                <c:pt idx="2954">
                  <c:v>6.4628399999999999</c:v>
                </c:pt>
                <c:pt idx="2955">
                  <c:v>6.4668049999999999</c:v>
                </c:pt>
                <c:pt idx="2956">
                  <c:v>6.4707699999999999</c:v>
                </c:pt>
                <c:pt idx="2957">
                  <c:v>6.474736</c:v>
                </c:pt>
                <c:pt idx="2958">
                  <c:v>6.4787020000000002</c:v>
                </c:pt>
                <c:pt idx="2959">
                  <c:v>6.4826689999999996</c:v>
                </c:pt>
                <c:pt idx="2960">
                  <c:v>6.486637</c:v>
                </c:pt>
                <c:pt idx="2961">
                  <c:v>6.4906039999999994</c:v>
                </c:pt>
                <c:pt idx="2962">
                  <c:v>6.4945719999999998</c:v>
                </c:pt>
                <c:pt idx="2963">
                  <c:v>6.4985410000000003</c:v>
                </c:pt>
                <c:pt idx="2964">
                  <c:v>6.5025110000000002</c:v>
                </c:pt>
                <c:pt idx="2965">
                  <c:v>6.5064799999999998</c:v>
                </c:pt>
                <c:pt idx="2966">
                  <c:v>6.5104510000000007</c:v>
                </c:pt>
                <c:pt idx="2967">
                  <c:v>6.5144210000000005</c:v>
                </c:pt>
                <c:pt idx="2968">
                  <c:v>6.5183919999999995</c:v>
                </c:pt>
                <c:pt idx="2969">
                  <c:v>6.5223640000000005</c:v>
                </c:pt>
                <c:pt idx="2970">
                  <c:v>6.5263369999999998</c:v>
                </c:pt>
                <c:pt idx="2971">
                  <c:v>6.5303089999999999</c:v>
                </c:pt>
                <c:pt idx="2972">
                  <c:v>6.5342820000000001</c:v>
                </c:pt>
                <c:pt idx="2973">
                  <c:v>6.5382560000000005</c:v>
                </c:pt>
                <c:pt idx="2974">
                  <c:v>6.54223</c:v>
                </c:pt>
                <c:pt idx="2975">
                  <c:v>6.5462039999999995</c:v>
                </c:pt>
                <c:pt idx="2976">
                  <c:v>6.5501800000000001</c:v>
                </c:pt>
                <c:pt idx="2977">
                  <c:v>6.5541549999999997</c:v>
                </c:pt>
                <c:pt idx="2978">
                  <c:v>6.5581310000000004</c:v>
                </c:pt>
                <c:pt idx="2979">
                  <c:v>6.5621079999999994</c:v>
                </c:pt>
                <c:pt idx="2980">
                  <c:v>6.5660850000000002</c:v>
                </c:pt>
                <c:pt idx="2981">
                  <c:v>6.5700620000000001</c:v>
                </c:pt>
                <c:pt idx="2982">
                  <c:v>6.5740400000000001</c:v>
                </c:pt>
                <c:pt idx="2983">
                  <c:v>6.5780180000000001</c:v>
                </c:pt>
                <c:pt idx="2984">
                  <c:v>6.5819970000000003</c:v>
                </c:pt>
                <c:pt idx="2985">
                  <c:v>6.5859769999999997</c:v>
                </c:pt>
                <c:pt idx="2986">
                  <c:v>6.5899569999999992</c:v>
                </c:pt>
                <c:pt idx="2987">
                  <c:v>6.5939370000000004</c:v>
                </c:pt>
                <c:pt idx="2988">
                  <c:v>6.5979179999999999</c:v>
                </c:pt>
                <c:pt idx="2989">
                  <c:v>6.6018989999999995</c:v>
                </c:pt>
                <c:pt idx="2990">
                  <c:v>6.6058810000000001</c:v>
                </c:pt>
                <c:pt idx="2991">
                  <c:v>6.6098629999999998</c:v>
                </c:pt>
                <c:pt idx="2992">
                  <c:v>6.6138459999999997</c:v>
                </c:pt>
                <c:pt idx="2993">
                  <c:v>6.6178290000000004</c:v>
                </c:pt>
                <c:pt idx="2994">
                  <c:v>6.6218120000000003</c:v>
                </c:pt>
                <c:pt idx="2995">
                  <c:v>6.6257970000000004</c:v>
                </c:pt>
                <c:pt idx="2996">
                  <c:v>6.6297810000000004</c:v>
                </c:pt>
                <c:pt idx="2997">
                  <c:v>6.6337660000000005</c:v>
                </c:pt>
                <c:pt idx="2998">
                  <c:v>6.6377519999999999</c:v>
                </c:pt>
                <c:pt idx="2999">
                  <c:v>6.6417380000000001</c:v>
                </c:pt>
                <c:pt idx="3000">
                  <c:v>6.6457240000000004</c:v>
                </c:pt>
                <c:pt idx="3001">
                  <c:v>6.6497109999999999</c:v>
                </c:pt>
                <c:pt idx="3002">
                  <c:v>6.6536989999999996</c:v>
                </c:pt>
                <c:pt idx="3003">
                  <c:v>6.6576870000000001</c:v>
                </c:pt>
                <c:pt idx="3004">
                  <c:v>6.6616749999999998</c:v>
                </c:pt>
                <c:pt idx="3005">
                  <c:v>6.6656639999999996</c:v>
                </c:pt>
                <c:pt idx="3006">
                  <c:v>6.6696530000000003</c:v>
                </c:pt>
                <c:pt idx="3007">
                  <c:v>6.6736430000000002</c:v>
                </c:pt>
                <c:pt idx="3008">
                  <c:v>6.6776329999999993</c:v>
                </c:pt>
                <c:pt idx="3009">
                  <c:v>6.6816239999999993</c:v>
                </c:pt>
                <c:pt idx="3010">
                  <c:v>6.6856149999999994</c:v>
                </c:pt>
                <c:pt idx="3011">
                  <c:v>6.6896070000000005</c:v>
                </c:pt>
                <c:pt idx="3012">
                  <c:v>6.6935989999999999</c:v>
                </c:pt>
                <c:pt idx="3013">
                  <c:v>6.6975910000000001</c:v>
                </c:pt>
                <c:pt idx="3014">
                  <c:v>6.7015840000000004</c:v>
                </c:pt>
                <c:pt idx="3015">
                  <c:v>6.705578</c:v>
                </c:pt>
                <c:pt idx="3016">
                  <c:v>6.7095719999999996</c:v>
                </c:pt>
                <c:pt idx="3017">
                  <c:v>6.7135660000000001</c:v>
                </c:pt>
                <c:pt idx="3018">
                  <c:v>6.7175610000000008</c:v>
                </c:pt>
                <c:pt idx="3019">
                  <c:v>6.7215570000000007</c:v>
                </c:pt>
                <c:pt idx="3020">
                  <c:v>6.7255520000000004</c:v>
                </c:pt>
                <c:pt idx="3021">
                  <c:v>6.7295480000000003</c:v>
                </c:pt>
                <c:pt idx="3022">
                  <c:v>6.7335449999999994</c:v>
                </c:pt>
                <c:pt idx="3023">
                  <c:v>6.7375420000000004</c:v>
                </c:pt>
                <c:pt idx="3024">
                  <c:v>6.7415399999999996</c:v>
                </c:pt>
                <c:pt idx="3025">
                  <c:v>6.7455379999999998</c:v>
                </c:pt>
                <c:pt idx="3026">
                  <c:v>6.7495370000000001</c:v>
                </c:pt>
                <c:pt idx="3027">
                  <c:v>6.7535360000000004</c:v>
                </c:pt>
                <c:pt idx="3028">
                  <c:v>6.757536</c:v>
                </c:pt>
                <c:pt idx="3029">
                  <c:v>6.7615360000000004</c:v>
                </c:pt>
                <c:pt idx="3030">
                  <c:v>6.765536</c:v>
                </c:pt>
                <c:pt idx="3031">
                  <c:v>6.7695369999999997</c:v>
                </c:pt>
                <c:pt idx="3032">
                  <c:v>6.7735380000000003</c:v>
                </c:pt>
                <c:pt idx="3033">
                  <c:v>6.7775400000000001</c:v>
                </c:pt>
                <c:pt idx="3034">
                  <c:v>6.781542</c:v>
                </c:pt>
                <c:pt idx="3035">
                  <c:v>6.7855449999999999</c:v>
                </c:pt>
                <c:pt idx="3036">
                  <c:v>6.7895479999999999</c:v>
                </c:pt>
                <c:pt idx="3037">
                  <c:v>6.7935519999999991</c:v>
                </c:pt>
                <c:pt idx="3038">
                  <c:v>6.7975560000000002</c:v>
                </c:pt>
                <c:pt idx="3039">
                  <c:v>6.8015600000000003</c:v>
                </c:pt>
                <c:pt idx="3040">
                  <c:v>6.8055650000000005</c:v>
                </c:pt>
                <c:pt idx="3041">
                  <c:v>6.809571</c:v>
                </c:pt>
                <c:pt idx="3042">
                  <c:v>6.8135760000000003</c:v>
                </c:pt>
                <c:pt idx="3043">
                  <c:v>6.8175829999999999</c:v>
                </c:pt>
                <c:pt idx="3044">
                  <c:v>6.8215899999999996</c:v>
                </c:pt>
                <c:pt idx="3045">
                  <c:v>6.8255970000000001</c:v>
                </c:pt>
                <c:pt idx="3046">
                  <c:v>6.8296049999999999</c:v>
                </c:pt>
                <c:pt idx="3047">
                  <c:v>6.8336129999999997</c:v>
                </c:pt>
                <c:pt idx="3048">
                  <c:v>6.8376210000000004</c:v>
                </c:pt>
                <c:pt idx="3049">
                  <c:v>6.8416309999999996</c:v>
                </c:pt>
                <c:pt idx="3050">
                  <c:v>6.8456400000000004</c:v>
                </c:pt>
                <c:pt idx="3051">
                  <c:v>6.8496499999999996</c:v>
                </c:pt>
                <c:pt idx="3052">
                  <c:v>6.8536609999999998</c:v>
                </c:pt>
                <c:pt idx="3053">
                  <c:v>6.8576709999999999</c:v>
                </c:pt>
                <c:pt idx="3054">
                  <c:v>6.8616830000000002</c:v>
                </c:pt>
                <c:pt idx="3055">
                  <c:v>6.8656949999999997</c:v>
                </c:pt>
                <c:pt idx="3056">
                  <c:v>6.869707</c:v>
                </c:pt>
                <c:pt idx="3057">
                  <c:v>6.8737190000000004</c:v>
                </c:pt>
                <c:pt idx="3058">
                  <c:v>6.877732</c:v>
                </c:pt>
                <c:pt idx="3059">
                  <c:v>6.8817460000000006</c:v>
                </c:pt>
                <c:pt idx="3060">
                  <c:v>6.8857600000000003</c:v>
                </c:pt>
                <c:pt idx="3061">
                  <c:v>6.8897740000000001</c:v>
                </c:pt>
                <c:pt idx="3062">
                  <c:v>6.8937889999999999</c:v>
                </c:pt>
                <c:pt idx="3063">
                  <c:v>6.897805</c:v>
                </c:pt>
                <c:pt idx="3064">
                  <c:v>6.901821</c:v>
                </c:pt>
                <c:pt idx="3065">
                  <c:v>6.905837</c:v>
                </c:pt>
                <c:pt idx="3066">
                  <c:v>6.9098540000000002</c:v>
                </c:pt>
                <c:pt idx="3067">
                  <c:v>6.9138710000000003</c:v>
                </c:pt>
                <c:pt idx="3068">
                  <c:v>6.9178879999999996</c:v>
                </c:pt>
                <c:pt idx="3069">
                  <c:v>6.9219059999999999</c:v>
                </c:pt>
                <c:pt idx="3070">
                  <c:v>6.9259250000000003</c:v>
                </c:pt>
                <c:pt idx="3071">
                  <c:v>6.9299440000000008</c:v>
                </c:pt>
                <c:pt idx="3072">
                  <c:v>6.9339629999999994</c:v>
                </c:pt>
                <c:pt idx="3073">
                  <c:v>6.937983</c:v>
                </c:pt>
                <c:pt idx="3074">
                  <c:v>6.9420030000000006</c:v>
                </c:pt>
                <c:pt idx="3075">
                  <c:v>6.9460240000000004</c:v>
                </c:pt>
                <c:pt idx="3076">
                  <c:v>6.9500450000000003</c:v>
                </c:pt>
                <c:pt idx="3077">
                  <c:v>6.9540660000000001</c:v>
                </c:pt>
                <c:pt idx="3078">
                  <c:v>6.9580890000000002</c:v>
                </c:pt>
                <c:pt idx="3079">
                  <c:v>6.9621110000000002</c:v>
                </c:pt>
                <c:pt idx="3080">
                  <c:v>6.9661339999999994</c:v>
                </c:pt>
                <c:pt idx="3081">
                  <c:v>6.9701570000000004</c:v>
                </c:pt>
                <c:pt idx="3082">
                  <c:v>6.9741810000000006</c:v>
                </c:pt>
                <c:pt idx="3083">
                  <c:v>6.978205</c:v>
                </c:pt>
                <c:pt idx="3084">
                  <c:v>6.9822299999999995</c:v>
                </c:pt>
                <c:pt idx="3085">
                  <c:v>6.9862549999999999</c:v>
                </c:pt>
                <c:pt idx="3086">
                  <c:v>6.9902799999999994</c:v>
                </c:pt>
                <c:pt idx="3087">
                  <c:v>6.9943070000000001</c:v>
                </c:pt>
                <c:pt idx="3088">
                  <c:v>6.9983329999999997</c:v>
                </c:pt>
                <c:pt idx="3089">
                  <c:v>7.0023600000000004</c:v>
                </c:pt>
                <c:pt idx="3090">
                  <c:v>7.0063870000000001</c:v>
                </c:pt>
                <c:pt idx="3091">
                  <c:v>7.0104150000000001</c:v>
                </c:pt>
                <c:pt idx="3092">
                  <c:v>7.014443</c:v>
                </c:pt>
                <c:pt idx="3093">
                  <c:v>7.018472</c:v>
                </c:pt>
                <c:pt idx="3094">
                  <c:v>7.0225009999999992</c:v>
                </c:pt>
                <c:pt idx="3095">
                  <c:v>7.0265299999999993</c:v>
                </c:pt>
                <c:pt idx="3096">
                  <c:v>7.0305600000000004</c:v>
                </c:pt>
                <c:pt idx="3097">
                  <c:v>7.0345900000000006</c:v>
                </c:pt>
                <c:pt idx="3098">
                  <c:v>7.038621</c:v>
                </c:pt>
                <c:pt idx="3099">
                  <c:v>7.0426520000000004</c:v>
                </c:pt>
                <c:pt idx="3100">
                  <c:v>7.0466839999999999</c:v>
                </c:pt>
                <c:pt idx="3101">
                  <c:v>7.0507160000000004</c:v>
                </c:pt>
                <c:pt idx="3102">
                  <c:v>7.054748</c:v>
                </c:pt>
                <c:pt idx="3103">
                  <c:v>7.0587820000000008</c:v>
                </c:pt>
                <c:pt idx="3104">
                  <c:v>7.0628150000000005</c:v>
                </c:pt>
                <c:pt idx="3105">
                  <c:v>7.0668490000000004</c:v>
                </c:pt>
                <c:pt idx="3106">
                  <c:v>7.0708830000000003</c:v>
                </c:pt>
                <c:pt idx="3107">
                  <c:v>7.0749180000000003</c:v>
                </c:pt>
                <c:pt idx="3108">
                  <c:v>7.0789529999999994</c:v>
                </c:pt>
                <c:pt idx="3109">
                  <c:v>7.0829880000000003</c:v>
                </c:pt>
                <c:pt idx="3110">
                  <c:v>7.0870239999999995</c:v>
                </c:pt>
                <c:pt idx="3111">
                  <c:v>7.0910609999999998</c:v>
                </c:pt>
                <c:pt idx="3112">
                  <c:v>7.0950980000000001</c:v>
                </c:pt>
                <c:pt idx="3113">
                  <c:v>7.0991340000000003</c:v>
                </c:pt>
                <c:pt idx="3114">
                  <c:v>7.1031719999999998</c:v>
                </c:pt>
                <c:pt idx="3115">
                  <c:v>7.1072100000000002</c:v>
                </c:pt>
                <c:pt idx="3116">
                  <c:v>7.1112489999999999</c:v>
                </c:pt>
                <c:pt idx="3117">
                  <c:v>7.1152879999999996</c:v>
                </c:pt>
                <c:pt idx="3118">
                  <c:v>7.1193270000000002</c:v>
                </c:pt>
                <c:pt idx="3119">
                  <c:v>7.123367</c:v>
                </c:pt>
                <c:pt idx="3120">
                  <c:v>7.1274069999999998</c:v>
                </c:pt>
                <c:pt idx="3121">
                  <c:v>7.1314480000000007</c:v>
                </c:pt>
                <c:pt idx="3122">
                  <c:v>7.1354889999999997</c:v>
                </c:pt>
                <c:pt idx="3123">
                  <c:v>7.1395299999999997</c:v>
                </c:pt>
                <c:pt idx="3124">
                  <c:v>7.1435719999999998</c:v>
                </c:pt>
                <c:pt idx="3125">
                  <c:v>7.1476150000000001</c:v>
                </c:pt>
                <c:pt idx="3126">
                  <c:v>7.1516580000000003</c:v>
                </c:pt>
                <c:pt idx="3127">
                  <c:v>7.1557010000000005</c:v>
                </c:pt>
                <c:pt idx="3128">
                  <c:v>7.1597439999999999</c:v>
                </c:pt>
                <c:pt idx="3129">
                  <c:v>7.1637880000000003</c:v>
                </c:pt>
                <c:pt idx="3130">
                  <c:v>7.1678329999999999</c:v>
                </c:pt>
                <c:pt idx="3131">
                  <c:v>7.1718779999999995</c:v>
                </c:pt>
                <c:pt idx="3132">
                  <c:v>7.1759230000000001</c:v>
                </c:pt>
                <c:pt idx="3133">
                  <c:v>7.1799689999999998</c:v>
                </c:pt>
                <c:pt idx="3134">
                  <c:v>7.1840150000000005</c:v>
                </c:pt>
                <c:pt idx="3135">
                  <c:v>7.1880620000000004</c:v>
                </c:pt>
                <c:pt idx="3136">
                  <c:v>7.1921090000000003</c:v>
                </c:pt>
                <c:pt idx="3137">
                  <c:v>7.1961560000000002</c:v>
                </c:pt>
                <c:pt idx="3138">
                  <c:v>7.2002040000000003</c:v>
                </c:pt>
                <c:pt idx="3139">
                  <c:v>7.2042520000000003</c:v>
                </c:pt>
                <c:pt idx="3140">
                  <c:v>7.2083010000000005</c:v>
                </c:pt>
                <c:pt idx="3141">
                  <c:v>7.2123499999999998</c:v>
                </c:pt>
                <c:pt idx="3142">
                  <c:v>7.2164000000000001</c:v>
                </c:pt>
                <c:pt idx="3143">
                  <c:v>7.2204490000000003</c:v>
                </c:pt>
                <c:pt idx="3144">
                  <c:v>7.2244999999999999</c:v>
                </c:pt>
                <c:pt idx="3145">
                  <c:v>7.2285509999999995</c:v>
                </c:pt>
                <c:pt idx="3146">
                  <c:v>7.232602</c:v>
                </c:pt>
                <c:pt idx="3147">
                  <c:v>7.2366530000000004</c:v>
                </c:pt>
                <c:pt idx="3148">
                  <c:v>7.2407050000000002</c:v>
                </c:pt>
                <c:pt idx="3149">
                  <c:v>7.2447579999999991</c:v>
                </c:pt>
                <c:pt idx="3150">
                  <c:v>7.2488099999999998</c:v>
                </c:pt>
                <c:pt idx="3151">
                  <c:v>7.2528640000000006</c:v>
                </c:pt>
                <c:pt idx="3152">
                  <c:v>7.2569180000000006</c:v>
                </c:pt>
                <c:pt idx="3153">
                  <c:v>7.2609719999999998</c:v>
                </c:pt>
                <c:pt idx="3154">
                  <c:v>7.2650259999999998</c:v>
                </c:pt>
                <c:pt idx="3155">
                  <c:v>7.2690809999999999</c:v>
                </c:pt>
                <c:pt idx="3156">
                  <c:v>7.2731370000000002</c:v>
                </c:pt>
                <c:pt idx="3157">
                  <c:v>7.2771930000000005</c:v>
                </c:pt>
                <c:pt idx="3158">
                  <c:v>7.2812479999999997</c:v>
                </c:pt>
                <c:pt idx="3159">
                  <c:v>7.2853050000000001</c:v>
                </c:pt>
                <c:pt idx="3160">
                  <c:v>7.2893619999999997</c:v>
                </c:pt>
                <c:pt idx="3161">
                  <c:v>7.2934190000000001</c:v>
                </c:pt>
                <c:pt idx="3162">
                  <c:v>7.2974769999999998</c:v>
                </c:pt>
                <c:pt idx="3163">
                  <c:v>7.3015349999999994</c:v>
                </c:pt>
                <c:pt idx="3164">
                  <c:v>7.3055940000000001</c:v>
                </c:pt>
                <c:pt idx="3165">
                  <c:v>7.309653</c:v>
                </c:pt>
                <c:pt idx="3166">
                  <c:v>7.3137129999999999</c:v>
                </c:pt>
                <c:pt idx="3167">
                  <c:v>7.3177729999999999</c:v>
                </c:pt>
                <c:pt idx="3168">
                  <c:v>7.3218329999999998</c:v>
                </c:pt>
                <c:pt idx="3169">
                  <c:v>7.3258939999999999</c:v>
                </c:pt>
                <c:pt idx="3170">
                  <c:v>7.329955</c:v>
                </c:pt>
                <c:pt idx="3171">
                  <c:v>7.3340159999999992</c:v>
                </c:pt>
                <c:pt idx="3172">
                  <c:v>7.3380779999999994</c:v>
                </c:pt>
                <c:pt idx="3173">
                  <c:v>7.3421409999999998</c:v>
                </c:pt>
                <c:pt idx="3174">
                  <c:v>7.3462040000000002</c:v>
                </c:pt>
                <c:pt idx="3175">
                  <c:v>7.3502660000000004</c:v>
                </c:pt>
                <c:pt idx="3176">
                  <c:v>7.35433</c:v>
                </c:pt>
                <c:pt idx="3177">
                  <c:v>7.3583939999999997</c:v>
                </c:pt>
                <c:pt idx="3178">
                  <c:v>7.3624579999999993</c:v>
                </c:pt>
                <c:pt idx="3179">
                  <c:v>7.3665229999999999</c:v>
                </c:pt>
                <c:pt idx="3180">
                  <c:v>7.3705879999999997</c:v>
                </c:pt>
                <c:pt idx="3181">
                  <c:v>7.3746539999999996</c:v>
                </c:pt>
                <c:pt idx="3182">
                  <c:v>7.3787200000000004</c:v>
                </c:pt>
                <c:pt idx="3183">
                  <c:v>7.3827859999999994</c:v>
                </c:pt>
                <c:pt idx="3184">
                  <c:v>7.3868529999999994</c:v>
                </c:pt>
                <c:pt idx="3185">
                  <c:v>7.3909209999999996</c:v>
                </c:pt>
                <c:pt idx="3186">
                  <c:v>7.3949879999999997</c:v>
                </c:pt>
                <c:pt idx="3187">
                  <c:v>7.3990559999999999</c:v>
                </c:pt>
                <c:pt idx="3188">
                  <c:v>7.4031250000000002</c:v>
                </c:pt>
                <c:pt idx="3189">
                  <c:v>7.4071939999999996</c:v>
                </c:pt>
                <c:pt idx="3190">
                  <c:v>7.4112619999999998</c:v>
                </c:pt>
                <c:pt idx="3191">
                  <c:v>7.4153320000000003</c:v>
                </c:pt>
                <c:pt idx="3192">
                  <c:v>7.4194020000000007</c:v>
                </c:pt>
                <c:pt idx="3193">
                  <c:v>7.4234729999999995</c:v>
                </c:pt>
                <c:pt idx="3194">
                  <c:v>7.427543</c:v>
                </c:pt>
                <c:pt idx="3195">
                  <c:v>7.4316149999999999</c:v>
                </c:pt>
                <c:pt idx="3196">
                  <c:v>7.4356860000000005</c:v>
                </c:pt>
                <c:pt idx="3197">
                  <c:v>7.4397589999999996</c:v>
                </c:pt>
                <c:pt idx="3198">
                  <c:v>7.4438309999999994</c:v>
                </c:pt>
                <c:pt idx="3199">
                  <c:v>7.4479040000000003</c:v>
                </c:pt>
                <c:pt idx="3200">
                  <c:v>7.4519770000000003</c:v>
                </c:pt>
                <c:pt idx="3201">
                  <c:v>7.4560510000000004</c:v>
                </c:pt>
                <c:pt idx="3202">
                  <c:v>7.4601249999999997</c:v>
                </c:pt>
                <c:pt idx="3203">
                  <c:v>7.4641990000000007</c:v>
                </c:pt>
                <c:pt idx="3204">
                  <c:v>7.4682739999999992</c:v>
                </c:pt>
                <c:pt idx="3205">
                  <c:v>7.4723489999999995</c:v>
                </c:pt>
                <c:pt idx="3206">
                  <c:v>7.4764249999999999</c:v>
                </c:pt>
                <c:pt idx="3207">
                  <c:v>7.4805009999999994</c:v>
                </c:pt>
                <c:pt idx="3208">
                  <c:v>7.4845769999999998</c:v>
                </c:pt>
                <c:pt idx="3209">
                  <c:v>7.4886540000000004</c:v>
                </c:pt>
                <c:pt idx="3210">
                  <c:v>7.492731</c:v>
                </c:pt>
                <c:pt idx="3211">
                  <c:v>7.4968089999999998</c:v>
                </c:pt>
                <c:pt idx="3212">
                  <c:v>7.5008870000000005</c:v>
                </c:pt>
                <c:pt idx="3213">
                  <c:v>7.5049660000000005</c:v>
                </c:pt>
                <c:pt idx="3214">
                  <c:v>7.5090440000000003</c:v>
                </c:pt>
                <c:pt idx="3215">
                  <c:v>7.5131240000000004</c:v>
                </c:pt>
                <c:pt idx="3216">
                  <c:v>7.5172030000000003</c:v>
                </c:pt>
                <c:pt idx="3217">
                  <c:v>7.5212830000000004</c:v>
                </c:pt>
                <c:pt idx="3218">
                  <c:v>7.5253630000000005</c:v>
                </c:pt>
                <c:pt idx="3219">
                  <c:v>7.5294439999999998</c:v>
                </c:pt>
                <c:pt idx="3220">
                  <c:v>7.5335259999999993</c:v>
                </c:pt>
                <c:pt idx="3221">
                  <c:v>7.5376070000000004</c:v>
                </c:pt>
                <c:pt idx="3222">
                  <c:v>7.5416889999999999</c:v>
                </c:pt>
                <c:pt idx="3223">
                  <c:v>7.5457720000000004</c:v>
                </c:pt>
                <c:pt idx="3224">
                  <c:v>7.5498539999999998</c:v>
                </c:pt>
                <c:pt idx="3225">
                  <c:v>7.5539370000000003</c:v>
                </c:pt>
                <c:pt idx="3226">
                  <c:v>7.5580210000000001</c:v>
                </c:pt>
                <c:pt idx="3227">
                  <c:v>7.5621050000000007</c:v>
                </c:pt>
                <c:pt idx="3228">
                  <c:v>7.5661890000000005</c:v>
                </c:pt>
                <c:pt idx="3229">
                  <c:v>7.5702740000000004</c:v>
                </c:pt>
                <c:pt idx="3230">
                  <c:v>7.5743590000000003</c:v>
                </c:pt>
                <c:pt idx="3231">
                  <c:v>7.5784440000000002</c:v>
                </c:pt>
                <c:pt idx="3232">
                  <c:v>7.5825299999999993</c:v>
                </c:pt>
                <c:pt idx="3233">
                  <c:v>7.5866170000000004</c:v>
                </c:pt>
                <c:pt idx="3234">
                  <c:v>7.5907029999999995</c:v>
                </c:pt>
                <c:pt idx="3235">
                  <c:v>7.5947899999999997</c:v>
                </c:pt>
                <c:pt idx="3236">
                  <c:v>7.5988770000000008</c:v>
                </c:pt>
                <c:pt idx="3237">
                  <c:v>7.6029649999999993</c:v>
                </c:pt>
                <c:pt idx="3238">
                  <c:v>7.6070529999999996</c:v>
                </c:pt>
                <c:pt idx="3239">
                  <c:v>7.6111420000000001</c:v>
                </c:pt>
                <c:pt idx="3240">
                  <c:v>7.6152309999999996</c:v>
                </c:pt>
                <c:pt idx="3241">
                  <c:v>7.6193200000000001</c:v>
                </c:pt>
                <c:pt idx="3242">
                  <c:v>7.6234099999999998</c:v>
                </c:pt>
                <c:pt idx="3243">
                  <c:v>7.6275009999999996</c:v>
                </c:pt>
                <c:pt idx="3244">
                  <c:v>7.6315910000000002</c:v>
                </c:pt>
                <c:pt idx="3245">
                  <c:v>7.6356820000000001</c:v>
                </c:pt>
                <c:pt idx="3246">
                  <c:v>7.6397729999999999</c:v>
                </c:pt>
                <c:pt idx="3247">
                  <c:v>7.6438649999999999</c:v>
                </c:pt>
                <c:pt idx="3248">
                  <c:v>7.6479570000000008</c:v>
                </c:pt>
                <c:pt idx="3249">
                  <c:v>7.6520489999999999</c:v>
                </c:pt>
                <c:pt idx="3250">
                  <c:v>7.656142</c:v>
                </c:pt>
                <c:pt idx="3251">
                  <c:v>7.6602349999999992</c:v>
                </c:pt>
                <c:pt idx="3252">
                  <c:v>7.6643290000000004</c:v>
                </c:pt>
                <c:pt idx="3253">
                  <c:v>7.6684229999999998</c:v>
                </c:pt>
                <c:pt idx="3254">
                  <c:v>7.6725179999999993</c:v>
                </c:pt>
                <c:pt idx="3255">
                  <c:v>7.6766120000000004</c:v>
                </c:pt>
                <c:pt idx="3256">
                  <c:v>7.680707</c:v>
                </c:pt>
                <c:pt idx="3257">
                  <c:v>7.6848029999999996</c:v>
                </c:pt>
                <c:pt idx="3258">
                  <c:v>7.6888990000000002</c:v>
                </c:pt>
                <c:pt idx="3259">
                  <c:v>7.6929949999999998</c:v>
                </c:pt>
                <c:pt idx="3260">
                  <c:v>7.6970919999999996</c:v>
                </c:pt>
                <c:pt idx="3261">
                  <c:v>7.7011889999999994</c:v>
                </c:pt>
                <c:pt idx="3262">
                  <c:v>7.7052860000000001</c:v>
                </c:pt>
                <c:pt idx="3263">
                  <c:v>7.709384</c:v>
                </c:pt>
                <c:pt idx="3264">
                  <c:v>7.7134819999999999</c:v>
                </c:pt>
                <c:pt idx="3265">
                  <c:v>7.717581</c:v>
                </c:pt>
                <c:pt idx="3266">
                  <c:v>7.7216800000000001</c:v>
                </c:pt>
                <c:pt idx="3267">
                  <c:v>7.7257790000000002</c:v>
                </c:pt>
                <c:pt idx="3268">
                  <c:v>7.7298790000000004</c:v>
                </c:pt>
                <c:pt idx="3269">
                  <c:v>7.7339790000000006</c:v>
                </c:pt>
                <c:pt idx="3270">
                  <c:v>7.7380789999999999</c:v>
                </c:pt>
                <c:pt idx="3271">
                  <c:v>7.7421800000000003</c:v>
                </c:pt>
                <c:pt idx="3272">
                  <c:v>7.7462819999999999</c:v>
                </c:pt>
                <c:pt idx="3273">
                  <c:v>7.7503829999999994</c:v>
                </c:pt>
                <c:pt idx="3274">
                  <c:v>7.7544849999999999</c:v>
                </c:pt>
                <c:pt idx="3275">
                  <c:v>7.7585870000000003</c:v>
                </c:pt>
                <c:pt idx="3276">
                  <c:v>7.7626900000000001</c:v>
                </c:pt>
                <c:pt idx="3277">
                  <c:v>7.7667929999999998</c:v>
                </c:pt>
                <c:pt idx="3278">
                  <c:v>7.7708969999999997</c:v>
                </c:pt>
                <c:pt idx="3279">
                  <c:v>7.7750010000000005</c:v>
                </c:pt>
                <c:pt idx="3280">
                  <c:v>7.7791049999999995</c:v>
                </c:pt>
                <c:pt idx="3281">
                  <c:v>7.7832090000000003</c:v>
                </c:pt>
                <c:pt idx="3282">
                  <c:v>7.7873140000000003</c:v>
                </c:pt>
                <c:pt idx="3283">
                  <c:v>7.7914200000000005</c:v>
                </c:pt>
                <c:pt idx="3284">
                  <c:v>7.7955250000000005</c:v>
                </c:pt>
                <c:pt idx="3285">
                  <c:v>7.7996309999999998</c:v>
                </c:pt>
                <c:pt idx="3286">
                  <c:v>7.8037380000000001</c:v>
                </c:pt>
                <c:pt idx="3287">
                  <c:v>7.8078449999999995</c:v>
                </c:pt>
                <c:pt idx="3288">
                  <c:v>7.8119519999999998</c:v>
                </c:pt>
                <c:pt idx="3289">
                  <c:v>7.8160599999999993</c:v>
                </c:pt>
                <c:pt idx="3290">
                  <c:v>7.8201680000000007</c:v>
                </c:pt>
                <c:pt idx="3291">
                  <c:v>7.8242760000000002</c:v>
                </c:pt>
                <c:pt idx="3292">
                  <c:v>7.8283849999999999</c:v>
                </c:pt>
                <c:pt idx="3293">
                  <c:v>7.8324940000000005</c:v>
                </c:pt>
                <c:pt idx="3294">
                  <c:v>7.8366040000000003</c:v>
                </c:pt>
                <c:pt idx="3295">
                  <c:v>7.8407129999999992</c:v>
                </c:pt>
                <c:pt idx="3296">
                  <c:v>7.8448230000000008</c:v>
                </c:pt>
                <c:pt idx="3297">
                  <c:v>7.8489339999999999</c:v>
                </c:pt>
                <c:pt idx="3298">
                  <c:v>7.8530449999999998</c:v>
                </c:pt>
                <c:pt idx="3299">
                  <c:v>7.8571560000000007</c:v>
                </c:pt>
                <c:pt idx="3300">
                  <c:v>7.861267999999999</c:v>
                </c:pt>
                <c:pt idx="3301">
                  <c:v>7.86538</c:v>
                </c:pt>
                <c:pt idx="3302">
                  <c:v>7.8694920000000002</c:v>
                </c:pt>
                <c:pt idx="3303">
                  <c:v>7.8736050000000004</c:v>
                </c:pt>
                <c:pt idx="3304">
                  <c:v>7.8777189999999999</c:v>
                </c:pt>
                <c:pt idx="3305">
                  <c:v>7.8818310000000009</c:v>
                </c:pt>
                <c:pt idx="3306">
                  <c:v>7.8859459999999997</c:v>
                </c:pt>
                <c:pt idx="3307">
                  <c:v>7.890060000000001</c:v>
                </c:pt>
                <c:pt idx="3308">
                  <c:v>7.8941740000000005</c:v>
                </c:pt>
                <c:pt idx="3309">
                  <c:v>7.8982900000000003</c:v>
                </c:pt>
                <c:pt idx="3310">
                  <c:v>7.9024049999999999</c:v>
                </c:pt>
                <c:pt idx="3311">
                  <c:v>7.9065209999999997</c:v>
                </c:pt>
                <c:pt idx="3312">
                  <c:v>7.9106369999999995</c:v>
                </c:pt>
                <c:pt idx="3313">
                  <c:v>7.9147539999999994</c:v>
                </c:pt>
                <c:pt idx="3314">
                  <c:v>7.9188700000000001</c:v>
                </c:pt>
                <c:pt idx="3315">
                  <c:v>7.9229869999999991</c:v>
                </c:pt>
                <c:pt idx="3316">
                  <c:v>7.9271050000000001</c:v>
                </c:pt>
                <c:pt idx="3317">
                  <c:v>7.9312229999999992</c:v>
                </c:pt>
                <c:pt idx="3318">
                  <c:v>7.9353410000000002</c:v>
                </c:pt>
                <c:pt idx="3319">
                  <c:v>7.9394600000000004</c:v>
                </c:pt>
                <c:pt idx="3320">
                  <c:v>7.9435789999999988</c:v>
                </c:pt>
                <c:pt idx="3321">
                  <c:v>7.9476979999999999</c:v>
                </c:pt>
                <c:pt idx="3322">
                  <c:v>7.9518170000000001</c:v>
                </c:pt>
                <c:pt idx="3323">
                  <c:v>7.9559379999999988</c:v>
                </c:pt>
                <c:pt idx="3324">
                  <c:v>7.9600590000000002</c:v>
                </c:pt>
                <c:pt idx="3325">
                  <c:v>7.9641789999999997</c:v>
                </c:pt>
                <c:pt idx="3326">
                  <c:v>7.9682999999999993</c:v>
                </c:pt>
                <c:pt idx="3327">
                  <c:v>7.9724219999999999</c:v>
                </c:pt>
                <c:pt idx="3328">
                  <c:v>7.9765440000000005</c:v>
                </c:pt>
                <c:pt idx="3329">
                  <c:v>7.9806660000000011</c:v>
                </c:pt>
                <c:pt idx="3330">
                  <c:v>7.984789000000001</c:v>
                </c:pt>
                <c:pt idx="3331">
                  <c:v>7.9889120000000009</c:v>
                </c:pt>
                <c:pt idx="3332">
                  <c:v>7.9930350000000008</c:v>
                </c:pt>
                <c:pt idx="3333">
                  <c:v>7.9971589999999999</c:v>
                </c:pt>
                <c:pt idx="3334">
                  <c:v>8.001282999999999</c:v>
                </c:pt>
                <c:pt idx="3335">
                  <c:v>8.005408000000001</c:v>
                </c:pt>
                <c:pt idx="3336">
                  <c:v>8.0095320000000001</c:v>
                </c:pt>
                <c:pt idx="3337">
                  <c:v>8.0136570000000003</c:v>
                </c:pt>
                <c:pt idx="3338">
                  <c:v>8.0177830000000014</c:v>
                </c:pt>
                <c:pt idx="3339">
                  <c:v>8.0219090000000008</c:v>
                </c:pt>
                <c:pt idx="3340">
                  <c:v>8.0260359999999995</c:v>
                </c:pt>
                <c:pt idx="3341">
                  <c:v>8.0301620000000007</c:v>
                </c:pt>
                <c:pt idx="3342">
                  <c:v>8.0342889999999993</c:v>
                </c:pt>
                <c:pt idx="3343">
                  <c:v>8.0384159999999998</c:v>
                </c:pt>
                <c:pt idx="3344">
                  <c:v>8.0425440000000012</c:v>
                </c:pt>
                <c:pt idx="3345">
                  <c:v>8.0466719999999992</c:v>
                </c:pt>
                <c:pt idx="3346">
                  <c:v>8.0508000000000006</c:v>
                </c:pt>
                <c:pt idx="3347">
                  <c:v>8.0549290000000013</c:v>
                </c:pt>
                <c:pt idx="3348">
                  <c:v>8.0590579999999985</c:v>
                </c:pt>
                <c:pt idx="3349">
                  <c:v>8.0631880000000002</c:v>
                </c:pt>
                <c:pt idx="3350">
                  <c:v>8.0673169999999992</c:v>
                </c:pt>
                <c:pt idx="3351">
                  <c:v>8.0714480000000002</c:v>
                </c:pt>
                <c:pt idx="3352">
                  <c:v>8.0755780000000001</c:v>
                </c:pt>
                <c:pt idx="3353">
                  <c:v>8.0797089999999994</c:v>
                </c:pt>
                <c:pt idx="3354">
                  <c:v>8.0838400000000004</c:v>
                </c:pt>
                <c:pt idx="3355">
                  <c:v>8.0879709999999996</c:v>
                </c:pt>
                <c:pt idx="3356">
                  <c:v>8.0921039999999991</c:v>
                </c:pt>
                <c:pt idx="3357">
                  <c:v>8.0962359999999993</c:v>
                </c:pt>
                <c:pt idx="3358">
                  <c:v>8.1003679999999996</c:v>
                </c:pt>
                <c:pt idx="3359">
                  <c:v>8.1045010000000008</c:v>
                </c:pt>
                <c:pt idx="3360">
                  <c:v>8.1086349999999996</c:v>
                </c:pt>
                <c:pt idx="3361">
                  <c:v>8.1127690000000001</c:v>
                </c:pt>
                <c:pt idx="3362">
                  <c:v>8.1169030000000006</c:v>
                </c:pt>
                <c:pt idx="3363">
                  <c:v>8.1210369999999994</c:v>
                </c:pt>
                <c:pt idx="3364">
                  <c:v>8.1251719999999992</c:v>
                </c:pt>
                <c:pt idx="3365">
                  <c:v>8.1293070000000007</c:v>
                </c:pt>
                <c:pt idx="3366">
                  <c:v>8.1334419999999987</c:v>
                </c:pt>
                <c:pt idx="3367">
                  <c:v>8.1375779999999995</c:v>
                </c:pt>
                <c:pt idx="3368">
                  <c:v>8.1417140000000003</c:v>
                </c:pt>
                <c:pt idx="3369">
                  <c:v>8.1458510000000004</c:v>
                </c:pt>
                <c:pt idx="3370">
                  <c:v>8.1499880000000005</c:v>
                </c:pt>
                <c:pt idx="3371">
                  <c:v>8.1541250000000005</c:v>
                </c:pt>
                <c:pt idx="3372">
                  <c:v>8.1582629999999998</c:v>
                </c:pt>
                <c:pt idx="3373">
                  <c:v>8.1624009999999991</c:v>
                </c:pt>
                <c:pt idx="3374">
                  <c:v>8.1665390000000002</c:v>
                </c:pt>
                <c:pt idx="3375">
                  <c:v>8.1706769999999995</c:v>
                </c:pt>
                <c:pt idx="3376">
                  <c:v>8.1748159999999999</c:v>
                </c:pt>
                <c:pt idx="3377">
                  <c:v>8.1789559999999994</c:v>
                </c:pt>
                <c:pt idx="3378">
                  <c:v>8.1830960000000008</c:v>
                </c:pt>
                <c:pt idx="3379">
                  <c:v>8.1872349999999994</c:v>
                </c:pt>
                <c:pt idx="3380">
                  <c:v>8.191376</c:v>
                </c:pt>
                <c:pt idx="3381">
                  <c:v>8.1955169999999988</c:v>
                </c:pt>
                <c:pt idx="3382">
                  <c:v>8.1996570000000002</c:v>
                </c:pt>
                <c:pt idx="3383">
                  <c:v>8.2037990000000001</c:v>
                </c:pt>
                <c:pt idx="3384">
                  <c:v>8.2079400000000007</c:v>
                </c:pt>
                <c:pt idx="3385">
                  <c:v>8.2120829999999998</c:v>
                </c:pt>
                <c:pt idx="3386">
                  <c:v>8.2162260000000007</c:v>
                </c:pt>
                <c:pt idx="3387">
                  <c:v>8.2203680000000006</c:v>
                </c:pt>
                <c:pt idx="3388">
                  <c:v>8.2245119999999989</c:v>
                </c:pt>
                <c:pt idx="3389">
                  <c:v>8.2286549999999998</c:v>
                </c:pt>
                <c:pt idx="3390">
                  <c:v>8.232797999999999</c:v>
                </c:pt>
                <c:pt idx="3391">
                  <c:v>8.2369430000000001</c:v>
                </c:pt>
                <c:pt idx="3392">
                  <c:v>8.2410869999999985</c:v>
                </c:pt>
                <c:pt idx="3393">
                  <c:v>8.2452329999999989</c:v>
                </c:pt>
                <c:pt idx="3394">
                  <c:v>8.2493770000000008</c:v>
                </c:pt>
                <c:pt idx="3395">
                  <c:v>8.2535230000000013</c:v>
                </c:pt>
                <c:pt idx="3396">
                  <c:v>8.2576679999999989</c:v>
                </c:pt>
                <c:pt idx="3397">
                  <c:v>8.2618150000000004</c:v>
                </c:pt>
                <c:pt idx="3398">
                  <c:v>8.265962</c:v>
                </c:pt>
                <c:pt idx="3399">
                  <c:v>8.2701080000000005</c:v>
                </c:pt>
                <c:pt idx="3400">
                  <c:v>8.2742550000000001</c:v>
                </c:pt>
                <c:pt idx="3401">
                  <c:v>8.2784030000000008</c:v>
                </c:pt>
                <c:pt idx="3402">
                  <c:v>8.2825520000000008</c:v>
                </c:pt>
                <c:pt idx="3403">
                  <c:v>8.2866999999999997</c:v>
                </c:pt>
                <c:pt idx="3404">
                  <c:v>8.2908480000000004</c:v>
                </c:pt>
                <c:pt idx="3405">
                  <c:v>8.2949970000000004</c:v>
                </c:pt>
                <c:pt idx="3406">
                  <c:v>8.2991469999999996</c:v>
                </c:pt>
                <c:pt idx="3407">
                  <c:v>8.3032959999999996</c:v>
                </c:pt>
                <c:pt idx="3408">
                  <c:v>8.3074459999999988</c:v>
                </c:pt>
                <c:pt idx="3409">
                  <c:v>8.3115970000000008</c:v>
                </c:pt>
                <c:pt idx="3410">
                  <c:v>8.3157479999999993</c:v>
                </c:pt>
                <c:pt idx="3411">
                  <c:v>8.3198990000000013</c:v>
                </c:pt>
                <c:pt idx="3412">
                  <c:v>8.3240490000000005</c:v>
                </c:pt>
                <c:pt idx="3413">
                  <c:v>8.328201</c:v>
                </c:pt>
                <c:pt idx="3414">
                  <c:v>8.3323530000000012</c:v>
                </c:pt>
                <c:pt idx="3415">
                  <c:v>8.336506</c:v>
                </c:pt>
                <c:pt idx="3416">
                  <c:v>8.3406590000000005</c:v>
                </c:pt>
                <c:pt idx="3417">
                  <c:v>8.344811</c:v>
                </c:pt>
                <c:pt idx="3418">
                  <c:v>8.3489649999999997</c:v>
                </c:pt>
                <c:pt idx="3419">
                  <c:v>8.3531190000000013</c:v>
                </c:pt>
                <c:pt idx="3420">
                  <c:v>8.357272</c:v>
                </c:pt>
                <c:pt idx="3421">
                  <c:v>8.3614269999999991</c:v>
                </c:pt>
                <c:pt idx="3422">
                  <c:v>8.3655819999999999</c:v>
                </c:pt>
                <c:pt idx="3423">
                  <c:v>8.3697370000000006</c:v>
                </c:pt>
                <c:pt idx="3424">
                  <c:v>8.3738920000000014</c:v>
                </c:pt>
                <c:pt idx="3425">
                  <c:v>8.3780480000000015</c:v>
                </c:pt>
                <c:pt idx="3426">
                  <c:v>8.3822040000000015</c:v>
                </c:pt>
                <c:pt idx="3427">
                  <c:v>8.3863599999999998</c:v>
                </c:pt>
                <c:pt idx="3428">
                  <c:v>8.3905170000000009</c:v>
                </c:pt>
                <c:pt idx="3429">
                  <c:v>8.3946740000000002</c:v>
                </c:pt>
                <c:pt idx="3430">
                  <c:v>8.3988320000000005</c:v>
                </c:pt>
                <c:pt idx="3431">
                  <c:v>8.4029889999999998</c:v>
                </c:pt>
                <c:pt idx="3432">
                  <c:v>8.4071479999999994</c:v>
                </c:pt>
                <c:pt idx="3433">
                  <c:v>8.4113059999999997</c:v>
                </c:pt>
                <c:pt idx="3434">
                  <c:v>8.4154650000000011</c:v>
                </c:pt>
                <c:pt idx="3435">
                  <c:v>8.4196240000000007</c:v>
                </c:pt>
                <c:pt idx="3436">
                  <c:v>8.4237839999999995</c:v>
                </c:pt>
                <c:pt idx="3437">
                  <c:v>8.4279430000000009</c:v>
                </c:pt>
                <c:pt idx="3438">
                  <c:v>8.4321029999999997</c:v>
                </c:pt>
                <c:pt idx="3439">
                  <c:v>8.4362640000000013</c:v>
                </c:pt>
                <c:pt idx="3440">
                  <c:v>8.4404249999999994</c:v>
                </c:pt>
                <c:pt idx="3441">
                  <c:v>8.444586000000001</c:v>
                </c:pt>
                <c:pt idx="3442">
                  <c:v>8.4487469999999991</c:v>
                </c:pt>
                <c:pt idx="3443">
                  <c:v>8.452909</c:v>
                </c:pt>
                <c:pt idx="3444">
                  <c:v>8.4570710000000009</c:v>
                </c:pt>
                <c:pt idx="3445">
                  <c:v>8.461233</c:v>
                </c:pt>
                <c:pt idx="3446">
                  <c:v>8.4653960000000001</c:v>
                </c:pt>
                <c:pt idx="3447">
                  <c:v>8.4695590000000003</c:v>
                </c:pt>
                <c:pt idx="3448">
                  <c:v>8.4737219999999986</c:v>
                </c:pt>
                <c:pt idx="3449">
                  <c:v>8.4778859999999998</c:v>
                </c:pt>
                <c:pt idx="3450">
                  <c:v>8.4820499999999992</c:v>
                </c:pt>
                <c:pt idx="3451">
                  <c:v>8.4862149999999996</c:v>
                </c:pt>
                <c:pt idx="3452">
                  <c:v>8.49038</c:v>
                </c:pt>
                <c:pt idx="3453">
                  <c:v>8.4945449999999987</c:v>
                </c:pt>
                <c:pt idx="3454">
                  <c:v>8.4987099999999991</c:v>
                </c:pt>
                <c:pt idx="3455">
                  <c:v>8.5028749999999995</c:v>
                </c:pt>
                <c:pt idx="3456">
                  <c:v>8.5070420000000002</c:v>
                </c:pt>
                <c:pt idx="3457">
                  <c:v>8.5112079999999999</c:v>
                </c:pt>
                <c:pt idx="3458">
                  <c:v>8.5153750000000006</c:v>
                </c:pt>
                <c:pt idx="3459">
                  <c:v>8.5195419999999995</c:v>
                </c:pt>
                <c:pt idx="3460">
                  <c:v>8.5237090000000002</c:v>
                </c:pt>
                <c:pt idx="3461">
                  <c:v>8.5278770000000002</c:v>
                </c:pt>
                <c:pt idx="3462">
                  <c:v>8.5320450000000001</c:v>
                </c:pt>
                <c:pt idx="3463">
                  <c:v>8.5362130000000001</c:v>
                </c:pt>
                <c:pt idx="3464">
                  <c:v>8.5403830000000003</c:v>
                </c:pt>
                <c:pt idx="3465">
                  <c:v>8.5445509999999985</c:v>
                </c:pt>
                <c:pt idx="3466">
                  <c:v>8.5487210000000005</c:v>
                </c:pt>
                <c:pt idx="3467">
                  <c:v>8.5528899999999997</c:v>
                </c:pt>
                <c:pt idx="3468">
                  <c:v>8.5570599999999999</c:v>
                </c:pt>
                <c:pt idx="3469">
                  <c:v>8.5612300000000001</c:v>
                </c:pt>
                <c:pt idx="3470">
                  <c:v>8.5654009999999996</c:v>
                </c:pt>
                <c:pt idx="3471">
                  <c:v>8.5695719999999991</c:v>
                </c:pt>
                <c:pt idx="3472">
                  <c:v>8.5737439999999996</c:v>
                </c:pt>
                <c:pt idx="3473">
                  <c:v>8.5779150000000008</c:v>
                </c:pt>
                <c:pt idx="3474">
                  <c:v>8.5820869999999996</c:v>
                </c:pt>
                <c:pt idx="3475">
                  <c:v>8.5862599999999993</c:v>
                </c:pt>
                <c:pt idx="3476">
                  <c:v>8.5904319999999998</c:v>
                </c:pt>
                <c:pt idx="3477">
                  <c:v>8.5946040000000004</c:v>
                </c:pt>
                <c:pt idx="3478">
                  <c:v>8.5987770000000001</c:v>
                </c:pt>
                <c:pt idx="3479">
                  <c:v>8.6029520000000002</c:v>
                </c:pt>
                <c:pt idx="3480">
                  <c:v>8.6071249999999999</c:v>
                </c:pt>
                <c:pt idx="3481">
                  <c:v>8.6112989999999989</c:v>
                </c:pt>
                <c:pt idx="3482">
                  <c:v>8.615473999999999</c:v>
                </c:pt>
                <c:pt idx="3483">
                  <c:v>8.6196479999999998</c:v>
                </c:pt>
                <c:pt idx="3484">
                  <c:v>8.6238240000000008</c:v>
                </c:pt>
                <c:pt idx="3485">
                  <c:v>8.6280000000000001</c:v>
                </c:pt>
                <c:pt idx="3486">
                  <c:v>8.6321759999999994</c:v>
                </c:pt>
                <c:pt idx="3487">
                  <c:v>8.6363520000000005</c:v>
                </c:pt>
                <c:pt idx="3488">
                  <c:v>8.6405279999999998</c:v>
                </c:pt>
                <c:pt idx="3489">
                  <c:v>8.6447050000000001</c:v>
                </c:pt>
                <c:pt idx="3490">
                  <c:v>8.6488820000000004</c:v>
                </c:pt>
                <c:pt idx="3491">
                  <c:v>8.65306</c:v>
                </c:pt>
                <c:pt idx="3492">
                  <c:v>8.6572370000000003</c:v>
                </c:pt>
                <c:pt idx="3493">
                  <c:v>8.6614139999999988</c:v>
                </c:pt>
                <c:pt idx="3494">
                  <c:v>8.6655929999999994</c:v>
                </c:pt>
                <c:pt idx="3495">
                  <c:v>8.669772</c:v>
                </c:pt>
                <c:pt idx="3496">
                  <c:v>8.6739509999999989</c:v>
                </c:pt>
                <c:pt idx="3497">
                  <c:v>8.6781299999999995</c:v>
                </c:pt>
                <c:pt idx="3498">
                  <c:v>8.6823100000000011</c:v>
                </c:pt>
                <c:pt idx="3499">
                  <c:v>8.6864899999999992</c:v>
                </c:pt>
                <c:pt idx="3500">
                  <c:v>8.690669999999999</c:v>
                </c:pt>
                <c:pt idx="3501">
                  <c:v>8.6948509999999999</c:v>
                </c:pt>
                <c:pt idx="3502">
                  <c:v>8.6990320000000008</c:v>
                </c:pt>
                <c:pt idx="3503">
                  <c:v>8.7032129999999999</c:v>
                </c:pt>
                <c:pt idx="3504">
                  <c:v>8.707395</c:v>
                </c:pt>
                <c:pt idx="3505">
                  <c:v>8.7115760000000009</c:v>
                </c:pt>
                <c:pt idx="3506">
                  <c:v>8.7157590000000003</c:v>
                </c:pt>
                <c:pt idx="3507">
                  <c:v>8.7199419999999996</c:v>
                </c:pt>
                <c:pt idx="3508">
                  <c:v>8.7241239999999998</c:v>
                </c:pt>
                <c:pt idx="3509">
                  <c:v>8.7283069999999991</c:v>
                </c:pt>
                <c:pt idx="3510">
                  <c:v>8.7324900000000003</c:v>
                </c:pt>
                <c:pt idx="3511">
                  <c:v>8.736675</c:v>
                </c:pt>
                <c:pt idx="3512">
                  <c:v>8.7408580000000011</c:v>
                </c:pt>
                <c:pt idx="3513">
                  <c:v>8.745042999999999</c:v>
                </c:pt>
                <c:pt idx="3514">
                  <c:v>8.7492279999999987</c:v>
                </c:pt>
                <c:pt idx="3515">
                  <c:v>8.7534120000000009</c:v>
                </c:pt>
                <c:pt idx="3516">
                  <c:v>8.7575979999999998</c:v>
                </c:pt>
                <c:pt idx="3517">
                  <c:v>8.7617830000000012</c:v>
                </c:pt>
                <c:pt idx="3518">
                  <c:v>8.7659690000000001</c:v>
                </c:pt>
                <c:pt idx="3519">
                  <c:v>8.7701560000000001</c:v>
                </c:pt>
                <c:pt idx="3520">
                  <c:v>8.774341999999999</c:v>
                </c:pt>
                <c:pt idx="3521">
                  <c:v>8.7785290000000007</c:v>
                </c:pt>
                <c:pt idx="3522">
                  <c:v>8.7827159999999989</c:v>
                </c:pt>
                <c:pt idx="3523">
                  <c:v>8.7869049999999991</c:v>
                </c:pt>
                <c:pt idx="3524">
                  <c:v>8.7910920000000008</c:v>
                </c:pt>
                <c:pt idx="3525">
                  <c:v>8.79528</c:v>
                </c:pt>
                <c:pt idx="3526">
                  <c:v>8.7994690000000002</c:v>
                </c:pt>
                <c:pt idx="3527">
                  <c:v>8.8036569999999994</c:v>
                </c:pt>
                <c:pt idx="3528">
                  <c:v>8.8078459999999996</c:v>
                </c:pt>
                <c:pt idx="3529">
                  <c:v>8.8120360000000009</c:v>
                </c:pt>
                <c:pt idx="3530">
                  <c:v>8.8162250000000011</c:v>
                </c:pt>
                <c:pt idx="3531">
                  <c:v>8.8204150000000006</c:v>
                </c:pt>
                <c:pt idx="3532">
                  <c:v>8.8246060000000011</c:v>
                </c:pt>
                <c:pt idx="3533">
                  <c:v>8.8287960000000005</c:v>
                </c:pt>
                <c:pt idx="3534">
                  <c:v>8.832987000000001</c:v>
                </c:pt>
                <c:pt idx="3535">
                  <c:v>8.8371790000000008</c:v>
                </c:pt>
                <c:pt idx="3536">
                  <c:v>8.8413699999999995</c:v>
                </c:pt>
                <c:pt idx="3537">
                  <c:v>8.8455619999999993</c:v>
                </c:pt>
                <c:pt idx="3538">
                  <c:v>8.849755</c:v>
                </c:pt>
                <c:pt idx="3539">
                  <c:v>8.8539469999999998</c:v>
                </c:pt>
                <c:pt idx="3540">
                  <c:v>8.8581409999999998</c:v>
                </c:pt>
                <c:pt idx="3541">
                  <c:v>8.8623329999999996</c:v>
                </c:pt>
                <c:pt idx="3542">
                  <c:v>8.8665270000000014</c:v>
                </c:pt>
                <c:pt idx="3543">
                  <c:v>8.8707209999999996</c:v>
                </c:pt>
                <c:pt idx="3544">
                  <c:v>8.8749150000000014</c:v>
                </c:pt>
                <c:pt idx="3545">
                  <c:v>8.8791089999999997</c:v>
                </c:pt>
                <c:pt idx="3546">
                  <c:v>8.883303999999999</c:v>
                </c:pt>
                <c:pt idx="3547">
                  <c:v>8.887499</c:v>
                </c:pt>
                <c:pt idx="3548">
                  <c:v>8.8916940000000011</c:v>
                </c:pt>
                <c:pt idx="3549">
                  <c:v>8.8958899999999996</c:v>
                </c:pt>
                <c:pt idx="3550">
                  <c:v>8.9000850000000007</c:v>
                </c:pt>
                <c:pt idx="3551">
                  <c:v>8.9042820000000003</c:v>
                </c:pt>
                <c:pt idx="3552">
                  <c:v>8.9084789999999998</c:v>
                </c:pt>
                <c:pt idx="3553">
                  <c:v>8.9126750000000001</c:v>
                </c:pt>
                <c:pt idx="3554">
                  <c:v>8.9168730000000007</c:v>
                </c:pt>
                <c:pt idx="3555">
                  <c:v>8.921069000000001</c:v>
                </c:pt>
                <c:pt idx="3556">
                  <c:v>8.9252669999999998</c:v>
                </c:pt>
                <c:pt idx="3557">
                  <c:v>8.9294649999999987</c:v>
                </c:pt>
                <c:pt idx="3558">
                  <c:v>8.9336629999999992</c:v>
                </c:pt>
                <c:pt idx="3559">
                  <c:v>8.9378630000000001</c:v>
                </c:pt>
                <c:pt idx="3560">
                  <c:v>8.9420609999999989</c:v>
                </c:pt>
                <c:pt idx="3561">
                  <c:v>8.9462599999999988</c:v>
                </c:pt>
                <c:pt idx="3562">
                  <c:v>8.9504599999999996</c:v>
                </c:pt>
                <c:pt idx="3563">
                  <c:v>8.9546600000000005</c:v>
                </c:pt>
                <c:pt idx="3564">
                  <c:v>8.9588600000000014</c:v>
                </c:pt>
                <c:pt idx="3565">
                  <c:v>8.9630609999999997</c:v>
                </c:pt>
                <c:pt idx="3566">
                  <c:v>8.9672619999999998</c:v>
                </c:pt>
                <c:pt idx="3567">
                  <c:v>8.971463</c:v>
                </c:pt>
                <c:pt idx="3568">
                  <c:v>8.9756640000000001</c:v>
                </c:pt>
                <c:pt idx="3569">
                  <c:v>8.9798650000000002</c:v>
                </c:pt>
                <c:pt idx="3570">
                  <c:v>8.9840669999999996</c:v>
                </c:pt>
                <c:pt idx="3571">
                  <c:v>8.988271000000001</c:v>
                </c:pt>
                <c:pt idx="3572">
                  <c:v>8.9924730000000004</c:v>
                </c:pt>
                <c:pt idx="3573">
                  <c:v>8.9966760000000008</c:v>
                </c:pt>
                <c:pt idx="3574">
                  <c:v>9.0008789999999994</c:v>
                </c:pt>
                <c:pt idx="3575">
                  <c:v>9.0050830000000008</c:v>
                </c:pt>
                <c:pt idx="3576">
                  <c:v>9.0092859999999995</c:v>
                </c:pt>
                <c:pt idx="3577">
                  <c:v>9.0134910000000001</c:v>
                </c:pt>
                <c:pt idx="3578">
                  <c:v>9.0176949999999998</c:v>
                </c:pt>
                <c:pt idx="3579">
                  <c:v>9.0218999999999987</c:v>
                </c:pt>
                <c:pt idx="3580">
                  <c:v>9.0261049999999994</c:v>
                </c:pt>
                <c:pt idx="3581">
                  <c:v>9.0303100000000001</c:v>
                </c:pt>
                <c:pt idx="3582">
                  <c:v>9.0345150000000007</c:v>
                </c:pt>
                <c:pt idx="3583">
                  <c:v>9.0387209999999989</c:v>
                </c:pt>
                <c:pt idx="3584">
                  <c:v>9.0429279999999999</c:v>
                </c:pt>
                <c:pt idx="3585">
                  <c:v>9.0471339999999998</c:v>
                </c:pt>
                <c:pt idx="3586">
                  <c:v>9.051340999999999</c:v>
                </c:pt>
                <c:pt idx="3587">
                  <c:v>9.0555479999999999</c:v>
                </c:pt>
                <c:pt idx="3588">
                  <c:v>9.0597549999999991</c:v>
                </c:pt>
                <c:pt idx="3589">
                  <c:v>9.0639629999999993</c:v>
                </c:pt>
                <c:pt idx="3590">
                  <c:v>9.0681709999999995</c:v>
                </c:pt>
                <c:pt idx="3591">
                  <c:v>9.0723789999999997</c:v>
                </c:pt>
                <c:pt idx="3592">
                  <c:v>9.0765879999999992</c:v>
                </c:pt>
                <c:pt idx="3593">
                  <c:v>9.0807970000000005</c:v>
                </c:pt>
                <c:pt idx="3594">
                  <c:v>9.0850059999999999</c:v>
                </c:pt>
                <c:pt idx="3595">
                  <c:v>9.0892160000000004</c:v>
                </c:pt>
                <c:pt idx="3596">
                  <c:v>9.0934249999999999</c:v>
                </c:pt>
                <c:pt idx="3597">
                  <c:v>9.0976359999999996</c:v>
                </c:pt>
                <c:pt idx="3598">
                  <c:v>9.1018460000000001</c:v>
                </c:pt>
                <c:pt idx="3599">
                  <c:v>9.1060569999999998</c:v>
                </c:pt>
                <c:pt idx="3600">
                  <c:v>9.1102670000000003</c:v>
                </c:pt>
                <c:pt idx="3601">
                  <c:v>9.1144789999999993</c:v>
                </c:pt>
                <c:pt idx="3602">
                  <c:v>9.1186900000000009</c:v>
                </c:pt>
                <c:pt idx="3603">
                  <c:v>9.1229029999999991</c:v>
                </c:pt>
                <c:pt idx="3604">
                  <c:v>9.1271149999999999</c:v>
                </c:pt>
                <c:pt idx="3605">
                  <c:v>9.1313270000000006</c:v>
                </c:pt>
                <c:pt idx="3606">
                  <c:v>9.1355399999999989</c:v>
                </c:pt>
                <c:pt idx="3607">
                  <c:v>9.1397530000000007</c:v>
                </c:pt>
                <c:pt idx="3608">
                  <c:v>9.1439660000000007</c:v>
                </c:pt>
                <c:pt idx="3609">
                  <c:v>9.14818</c:v>
                </c:pt>
                <c:pt idx="3610">
                  <c:v>9.1523939999999993</c:v>
                </c:pt>
                <c:pt idx="3611">
                  <c:v>9.1566080000000003</c:v>
                </c:pt>
                <c:pt idx="3612">
                  <c:v>9.1608220000000014</c:v>
                </c:pt>
                <c:pt idx="3613">
                  <c:v>9.1650369999999999</c:v>
                </c:pt>
                <c:pt idx="3614">
                  <c:v>9.1692530000000012</c:v>
                </c:pt>
                <c:pt idx="3615">
                  <c:v>9.1734679999999997</c:v>
                </c:pt>
                <c:pt idx="3616">
                  <c:v>9.1776840000000011</c:v>
                </c:pt>
                <c:pt idx="3617">
                  <c:v>9.1819000000000006</c:v>
                </c:pt>
                <c:pt idx="3618">
                  <c:v>9.1861160000000002</c:v>
                </c:pt>
                <c:pt idx="3619">
                  <c:v>9.1903320000000015</c:v>
                </c:pt>
                <c:pt idx="3620">
                  <c:v>9.1945490000000003</c:v>
                </c:pt>
                <c:pt idx="3621">
                  <c:v>9.1987660000000009</c:v>
                </c:pt>
                <c:pt idx="3622">
                  <c:v>9.2029840000000007</c:v>
                </c:pt>
                <c:pt idx="3623">
                  <c:v>9.2072019999999988</c:v>
                </c:pt>
                <c:pt idx="3624">
                  <c:v>9.2114200000000004</c:v>
                </c:pt>
                <c:pt idx="3625">
                  <c:v>9.2156380000000002</c:v>
                </c:pt>
                <c:pt idx="3626">
                  <c:v>9.2198569999999993</c:v>
                </c:pt>
                <c:pt idx="3627">
                  <c:v>9.2240760000000002</c:v>
                </c:pt>
                <c:pt idx="3628">
                  <c:v>9.2282949999999992</c:v>
                </c:pt>
                <c:pt idx="3629">
                  <c:v>9.2325149999999994</c:v>
                </c:pt>
                <c:pt idx="3630">
                  <c:v>9.2367340000000002</c:v>
                </c:pt>
                <c:pt idx="3631">
                  <c:v>9.2409539999999986</c:v>
                </c:pt>
                <c:pt idx="3632">
                  <c:v>9.2451749999999997</c:v>
                </c:pt>
                <c:pt idx="3633">
                  <c:v>9.2493960000000008</c:v>
                </c:pt>
                <c:pt idx="3634">
                  <c:v>9.2536159999999992</c:v>
                </c:pt>
                <c:pt idx="3635">
                  <c:v>9.2578370000000003</c:v>
                </c:pt>
                <c:pt idx="3636">
                  <c:v>9.2620589999999989</c:v>
                </c:pt>
                <c:pt idx="3637">
                  <c:v>9.2662809999999993</c:v>
                </c:pt>
                <c:pt idx="3638">
                  <c:v>9.2705029999999997</c:v>
                </c:pt>
                <c:pt idx="3639">
                  <c:v>9.2747250000000001</c:v>
                </c:pt>
                <c:pt idx="3640">
                  <c:v>9.2789469999999987</c:v>
                </c:pt>
                <c:pt idx="3641">
                  <c:v>9.2831709999999994</c:v>
                </c:pt>
                <c:pt idx="3642">
                  <c:v>9.2873950000000001</c:v>
                </c:pt>
                <c:pt idx="3643">
                  <c:v>9.2916179999999997</c:v>
                </c:pt>
                <c:pt idx="3644">
                  <c:v>9.2958420000000004</c:v>
                </c:pt>
                <c:pt idx="3645">
                  <c:v>9.300065</c:v>
                </c:pt>
                <c:pt idx="3646">
                  <c:v>9.3042899999999999</c:v>
                </c:pt>
                <c:pt idx="3647">
                  <c:v>9.3085149999999999</c:v>
                </c:pt>
                <c:pt idx="3648">
                  <c:v>9.3127399999999998</c:v>
                </c:pt>
                <c:pt idx="3649">
                  <c:v>9.3169649999999997</c:v>
                </c:pt>
                <c:pt idx="3650">
                  <c:v>9.3211899999999996</c:v>
                </c:pt>
                <c:pt idx="3651">
                  <c:v>9.3254159999999988</c:v>
                </c:pt>
                <c:pt idx="3652">
                  <c:v>9.3296420000000015</c:v>
                </c:pt>
                <c:pt idx="3653">
                  <c:v>9.333869</c:v>
                </c:pt>
                <c:pt idx="3654">
                  <c:v>9.3380960000000002</c:v>
                </c:pt>
                <c:pt idx="3655">
                  <c:v>9.3423219999999993</c:v>
                </c:pt>
                <c:pt idx="3656">
                  <c:v>9.3465489999999996</c:v>
                </c:pt>
                <c:pt idx="3657">
                  <c:v>9.350778</c:v>
                </c:pt>
                <c:pt idx="3658">
                  <c:v>9.3550050000000002</c:v>
                </c:pt>
                <c:pt idx="3659">
                  <c:v>9.3592329999999997</c:v>
                </c:pt>
                <c:pt idx="3660">
                  <c:v>9.3634609999999991</c:v>
                </c:pt>
                <c:pt idx="3661">
                  <c:v>9.3676899999999996</c:v>
                </c:pt>
                <c:pt idx="3662">
                  <c:v>9.3719200000000011</c:v>
                </c:pt>
                <c:pt idx="3663">
                  <c:v>9.3761489999999998</c:v>
                </c:pt>
                <c:pt idx="3664">
                  <c:v>9.3803780000000003</c:v>
                </c:pt>
                <c:pt idx="3665">
                  <c:v>9.3846079999999983</c:v>
                </c:pt>
                <c:pt idx="3666">
                  <c:v>9.3888379999999998</c:v>
                </c:pt>
                <c:pt idx="3667">
                  <c:v>9.3930679999999995</c:v>
                </c:pt>
                <c:pt idx="3668">
                  <c:v>9.3972990000000003</c:v>
                </c:pt>
                <c:pt idx="3669">
                  <c:v>9.4015299999999993</c:v>
                </c:pt>
                <c:pt idx="3670">
                  <c:v>9.405761</c:v>
                </c:pt>
                <c:pt idx="3671">
                  <c:v>9.4099930000000001</c:v>
                </c:pt>
                <c:pt idx="3672">
                  <c:v>9.4142240000000008</c:v>
                </c:pt>
                <c:pt idx="3673">
                  <c:v>9.4184570000000001</c:v>
                </c:pt>
                <c:pt idx="3674">
                  <c:v>9.4226890000000001</c:v>
                </c:pt>
                <c:pt idx="3675">
                  <c:v>9.4269220000000011</c:v>
                </c:pt>
                <c:pt idx="3676">
                  <c:v>9.4311540000000011</c:v>
                </c:pt>
                <c:pt idx="3677">
                  <c:v>9.4353870000000004</c:v>
                </c:pt>
                <c:pt idx="3678">
                  <c:v>9.4396210000000007</c:v>
                </c:pt>
                <c:pt idx="3679">
                  <c:v>9.4438549999999992</c:v>
                </c:pt>
                <c:pt idx="3680">
                  <c:v>9.4480889999999995</c:v>
                </c:pt>
                <c:pt idx="3681">
                  <c:v>9.4523229999999998</c:v>
                </c:pt>
                <c:pt idx="3682">
                  <c:v>9.4565580000000011</c:v>
                </c:pt>
                <c:pt idx="3683">
                  <c:v>9.4607930000000007</c:v>
                </c:pt>
                <c:pt idx="3684">
                  <c:v>9.4650280000000002</c:v>
                </c:pt>
                <c:pt idx="3685">
                  <c:v>9.4692629999999998</c:v>
                </c:pt>
                <c:pt idx="3686">
                  <c:v>9.4734990000000003</c:v>
                </c:pt>
                <c:pt idx="3687">
                  <c:v>9.4777349999999991</c:v>
                </c:pt>
                <c:pt idx="3688">
                  <c:v>9.4819709999999997</c:v>
                </c:pt>
                <c:pt idx="3689">
                  <c:v>9.4862079999999995</c:v>
                </c:pt>
                <c:pt idx="3690">
                  <c:v>9.4904440000000001</c:v>
                </c:pt>
                <c:pt idx="3691">
                  <c:v>9.494682000000001</c:v>
                </c:pt>
                <c:pt idx="3692">
                  <c:v>9.498918999999999</c:v>
                </c:pt>
                <c:pt idx="3693">
                  <c:v>9.5031569999999999</c:v>
                </c:pt>
                <c:pt idx="3694">
                  <c:v>9.5073940000000015</c:v>
                </c:pt>
                <c:pt idx="3695">
                  <c:v>9.5116329999999998</c:v>
                </c:pt>
                <c:pt idx="3696">
                  <c:v>9.5158710000000006</c:v>
                </c:pt>
                <c:pt idx="3697">
                  <c:v>9.5201100000000007</c:v>
                </c:pt>
                <c:pt idx="3698">
                  <c:v>9.5243489999999991</c:v>
                </c:pt>
                <c:pt idx="3699">
                  <c:v>9.5285890000000002</c:v>
                </c:pt>
                <c:pt idx="3700">
                  <c:v>9.5328280000000003</c:v>
                </c:pt>
                <c:pt idx="3701">
                  <c:v>9.5370679999999997</c:v>
                </c:pt>
                <c:pt idx="3702">
                  <c:v>9.541309</c:v>
                </c:pt>
                <c:pt idx="3703">
                  <c:v>9.5455490000000012</c:v>
                </c:pt>
                <c:pt idx="3704">
                  <c:v>9.5497889999999988</c:v>
                </c:pt>
                <c:pt idx="3705">
                  <c:v>9.5540299999999991</c:v>
                </c:pt>
                <c:pt idx="3706">
                  <c:v>9.5582719999999988</c:v>
                </c:pt>
                <c:pt idx="3707">
                  <c:v>9.5625129999999992</c:v>
                </c:pt>
                <c:pt idx="3708">
                  <c:v>9.5667550000000006</c:v>
                </c:pt>
                <c:pt idx="3709">
                  <c:v>9.5709970000000002</c:v>
                </c:pt>
                <c:pt idx="3710">
                  <c:v>9.5752389999999998</c:v>
                </c:pt>
                <c:pt idx="3711">
                  <c:v>9.5794820000000005</c:v>
                </c:pt>
                <c:pt idx="3712">
                  <c:v>9.5837249999999994</c:v>
                </c:pt>
                <c:pt idx="3713">
                  <c:v>9.587968</c:v>
                </c:pt>
                <c:pt idx="3714">
                  <c:v>9.592212</c:v>
                </c:pt>
                <c:pt idx="3715">
                  <c:v>9.5964550000000006</c:v>
                </c:pt>
                <c:pt idx="3716">
                  <c:v>9.6006990000000005</c:v>
                </c:pt>
                <c:pt idx="3717">
                  <c:v>9.6049429999999987</c:v>
                </c:pt>
                <c:pt idx="3718">
                  <c:v>9.6091879999999996</c:v>
                </c:pt>
                <c:pt idx="3719">
                  <c:v>9.6134329999999988</c:v>
                </c:pt>
                <c:pt idx="3720">
                  <c:v>9.6176779999999997</c:v>
                </c:pt>
                <c:pt idx="3721">
                  <c:v>9.6219229999999989</c:v>
                </c:pt>
                <c:pt idx="3722">
                  <c:v>9.6261690000000009</c:v>
                </c:pt>
                <c:pt idx="3723">
                  <c:v>9.6304149999999993</c:v>
                </c:pt>
                <c:pt idx="3724">
                  <c:v>9.6346609999999995</c:v>
                </c:pt>
                <c:pt idx="3725">
                  <c:v>9.6389069999999997</c:v>
                </c:pt>
                <c:pt idx="3726">
                  <c:v>9.6431539999999991</c:v>
                </c:pt>
                <c:pt idx="3727">
                  <c:v>9.6474010000000003</c:v>
                </c:pt>
                <c:pt idx="3728">
                  <c:v>9.6516479999999998</c:v>
                </c:pt>
                <c:pt idx="3729">
                  <c:v>9.6558960000000003</c:v>
                </c:pt>
                <c:pt idx="3730">
                  <c:v>9.6601429999999997</c:v>
                </c:pt>
                <c:pt idx="3731">
                  <c:v>9.6643920000000012</c:v>
                </c:pt>
                <c:pt idx="3732">
                  <c:v>9.6686399999999999</c:v>
                </c:pt>
                <c:pt idx="3733">
                  <c:v>9.6728889999999996</c:v>
                </c:pt>
                <c:pt idx="3734">
                  <c:v>9.6771370000000001</c:v>
                </c:pt>
                <c:pt idx="3735">
                  <c:v>9.6813869999999991</c:v>
                </c:pt>
                <c:pt idx="3736">
                  <c:v>9.6856359999999988</c:v>
                </c:pt>
                <c:pt idx="3737">
                  <c:v>9.6898859999999996</c:v>
                </c:pt>
                <c:pt idx="3738">
                  <c:v>9.6941360000000003</c:v>
                </c:pt>
                <c:pt idx="3739">
                  <c:v>9.6983859999999993</c:v>
                </c:pt>
                <c:pt idx="3740">
                  <c:v>9.7026369999999993</c:v>
                </c:pt>
                <c:pt idx="3741">
                  <c:v>9.706887</c:v>
                </c:pt>
                <c:pt idx="3742">
                  <c:v>9.711138</c:v>
                </c:pt>
                <c:pt idx="3743">
                  <c:v>9.7153890000000001</c:v>
                </c:pt>
                <c:pt idx="3744">
                  <c:v>9.7196409999999993</c:v>
                </c:pt>
                <c:pt idx="3745">
                  <c:v>9.7238930000000003</c:v>
                </c:pt>
                <c:pt idx="3746">
                  <c:v>9.7281450000000014</c:v>
                </c:pt>
                <c:pt idx="3747">
                  <c:v>9.7323970000000006</c:v>
                </c:pt>
                <c:pt idx="3748">
                  <c:v>9.7366499999999991</c:v>
                </c:pt>
                <c:pt idx="3749">
                  <c:v>9.7409030000000012</c:v>
                </c:pt>
                <c:pt idx="3750">
                  <c:v>9.7451559999999997</c:v>
                </c:pt>
                <c:pt idx="3751">
                  <c:v>9.7494099999999992</c:v>
                </c:pt>
                <c:pt idx="3752">
                  <c:v>9.7536629999999995</c:v>
                </c:pt>
                <c:pt idx="3753">
                  <c:v>9.7579169999999991</c:v>
                </c:pt>
                <c:pt idx="3754">
                  <c:v>9.7621719999999996</c:v>
                </c:pt>
                <c:pt idx="3755">
                  <c:v>9.7664259999999992</c:v>
                </c:pt>
                <c:pt idx="3756">
                  <c:v>9.7706809999999997</c:v>
                </c:pt>
                <c:pt idx="3757">
                  <c:v>9.7749360000000003</c:v>
                </c:pt>
                <c:pt idx="3758">
                  <c:v>9.7791920000000001</c:v>
                </c:pt>
                <c:pt idx="3759">
                  <c:v>9.7834470000000007</c:v>
                </c:pt>
                <c:pt idx="3760">
                  <c:v>9.7877030000000005</c:v>
                </c:pt>
                <c:pt idx="3761">
                  <c:v>9.7919589999999985</c:v>
                </c:pt>
                <c:pt idx="3762">
                  <c:v>9.7962150000000001</c:v>
                </c:pt>
                <c:pt idx="3763">
                  <c:v>9.8004709999999999</c:v>
                </c:pt>
                <c:pt idx="3764">
                  <c:v>9.8047280000000008</c:v>
                </c:pt>
                <c:pt idx="3765">
                  <c:v>9.8089860000000009</c:v>
                </c:pt>
                <c:pt idx="3766">
                  <c:v>9.813244000000001</c:v>
                </c:pt>
                <c:pt idx="3767">
                  <c:v>9.817501</c:v>
                </c:pt>
                <c:pt idx="3768">
                  <c:v>9.8217590000000001</c:v>
                </c:pt>
                <c:pt idx="3769">
                  <c:v>9.8260180000000013</c:v>
                </c:pt>
                <c:pt idx="3770">
                  <c:v>9.8302760000000013</c:v>
                </c:pt>
                <c:pt idx="3771">
                  <c:v>9.8345340000000014</c:v>
                </c:pt>
                <c:pt idx="3772">
                  <c:v>9.8387930000000008</c:v>
                </c:pt>
                <c:pt idx="3773">
                  <c:v>9.8430520000000001</c:v>
                </c:pt>
                <c:pt idx="3774">
                  <c:v>9.8473120000000005</c:v>
                </c:pt>
                <c:pt idx="3775">
                  <c:v>9.8515719999999991</c:v>
                </c:pt>
                <c:pt idx="3776">
                  <c:v>9.8558319999999995</c:v>
                </c:pt>
                <c:pt idx="3777">
                  <c:v>9.8600930000000009</c:v>
                </c:pt>
                <c:pt idx="3778">
                  <c:v>9.8643529999999995</c:v>
                </c:pt>
                <c:pt idx="3779">
                  <c:v>9.8686129999999999</c:v>
                </c:pt>
                <c:pt idx="3780">
                  <c:v>9.8728750000000005</c:v>
                </c:pt>
                <c:pt idx="3781">
                  <c:v>9.8771360000000001</c:v>
                </c:pt>
                <c:pt idx="3782">
                  <c:v>9.881397999999999</c:v>
                </c:pt>
                <c:pt idx="3783">
                  <c:v>9.8856590000000004</c:v>
                </c:pt>
                <c:pt idx="3784">
                  <c:v>9.8899220000000003</c:v>
                </c:pt>
                <c:pt idx="3785">
                  <c:v>9.8941850000000002</c:v>
                </c:pt>
                <c:pt idx="3786">
                  <c:v>9.8984469999999991</c:v>
                </c:pt>
                <c:pt idx="3787">
                  <c:v>9.9027100000000008</c:v>
                </c:pt>
                <c:pt idx="3788">
                  <c:v>9.9069739999999999</c:v>
                </c:pt>
                <c:pt idx="3789">
                  <c:v>9.9112360000000006</c:v>
                </c:pt>
                <c:pt idx="3790">
                  <c:v>9.9155010000000008</c:v>
                </c:pt>
                <c:pt idx="3791">
                  <c:v>9.9197639999999989</c:v>
                </c:pt>
                <c:pt idx="3792">
                  <c:v>9.9240289999999991</c:v>
                </c:pt>
                <c:pt idx="3793">
                  <c:v>9.9282940000000011</c:v>
                </c:pt>
                <c:pt idx="3794">
                  <c:v>9.9325579999999984</c:v>
                </c:pt>
                <c:pt idx="3795">
                  <c:v>9.9368229999999986</c:v>
                </c:pt>
                <c:pt idx="3796">
                  <c:v>9.9410880000000006</c:v>
                </c:pt>
                <c:pt idx="3797">
                  <c:v>9.9453530000000008</c:v>
                </c:pt>
                <c:pt idx="3798">
                  <c:v>9.9496199999999995</c:v>
                </c:pt>
                <c:pt idx="3799">
                  <c:v>9.9538850000000014</c:v>
                </c:pt>
                <c:pt idx="3800">
                  <c:v>9.9581520000000001</c:v>
                </c:pt>
                <c:pt idx="3801">
                  <c:v>9.9624180000000013</c:v>
                </c:pt>
                <c:pt idx="3802">
                  <c:v>9.966685</c:v>
                </c:pt>
                <c:pt idx="3803">
                  <c:v>9.9709529999999997</c:v>
                </c:pt>
                <c:pt idx="3804">
                  <c:v>9.9752200000000002</c:v>
                </c:pt>
                <c:pt idx="3805">
                  <c:v>9.9794870000000007</c:v>
                </c:pt>
                <c:pt idx="3806">
                  <c:v>9.9837550000000004</c:v>
                </c:pt>
                <c:pt idx="3807">
                  <c:v>9.9880230000000001</c:v>
                </c:pt>
                <c:pt idx="3808">
                  <c:v>9.9922909999999998</c:v>
                </c:pt>
                <c:pt idx="3809">
                  <c:v>9.9965600000000006</c:v>
                </c:pt>
                <c:pt idx="3810">
                  <c:v>10.000830000000001</c:v>
                </c:pt>
                <c:pt idx="3811">
                  <c:v>10.005099999999999</c:v>
                </c:pt>
                <c:pt idx="3812">
                  <c:v>10.009370000000001</c:v>
                </c:pt>
                <c:pt idx="3813">
                  <c:v>10.013640000000001</c:v>
                </c:pt>
                <c:pt idx="3814">
                  <c:v>10.017910000000001</c:v>
                </c:pt>
                <c:pt idx="3815">
                  <c:v>10.022180000000001</c:v>
                </c:pt>
                <c:pt idx="3816">
                  <c:v>10.026449999999999</c:v>
                </c:pt>
                <c:pt idx="3817">
                  <c:v>10.030720000000001</c:v>
                </c:pt>
                <c:pt idx="3818">
                  <c:v>10.034990000000001</c:v>
                </c:pt>
                <c:pt idx="3819">
                  <c:v>10.039259999999999</c:v>
                </c:pt>
                <c:pt idx="3820">
                  <c:v>10.043530000000001</c:v>
                </c:pt>
                <c:pt idx="3821">
                  <c:v>10.047800000000001</c:v>
                </c:pt>
                <c:pt idx="3822">
                  <c:v>10.05208</c:v>
                </c:pt>
                <c:pt idx="3823">
                  <c:v>10.05635</c:v>
                </c:pt>
                <c:pt idx="3824">
                  <c:v>10.06062</c:v>
                </c:pt>
                <c:pt idx="3825">
                  <c:v>10.06489</c:v>
                </c:pt>
                <c:pt idx="3826">
                  <c:v>10.06917</c:v>
                </c:pt>
                <c:pt idx="3827">
                  <c:v>10.07344</c:v>
                </c:pt>
                <c:pt idx="3828">
                  <c:v>10.07771</c:v>
                </c:pt>
                <c:pt idx="3829">
                  <c:v>10.081990000000001</c:v>
                </c:pt>
                <c:pt idx="3830">
                  <c:v>10.086259999999999</c:v>
                </c:pt>
                <c:pt idx="3831">
                  <c:v>10.090530000000001</c:v>
                </c:pt>
                <c:pt idx="3832">
                  <c:v>10.094809999999999</c:v>
                </c:pt>
                <c:pt idx="3833">
                  <c:v>10.099080000000001</c:v>
                </c:pt>
                <c:pt idx="3834">
                  <c:v>10.10336</c:v>
                </c:pt>
                <c:pt idx="3835">
                  <c:v>10.107629999999999</c:v>
                </c:pt>
                <c:pt idx="3836">
                  <c:v>10.11191</c:v>
                </c:pt>
                <c:pt idx="3837">
                  <c:v>10.116190000000001</c:v>
                </c:pt>
                <c:pt idx="3838">
                  <c:v>10.12046</c:v>
                </c:pt>
                <c:pt idx="3839">
                  <c:v>10.124740000000001</c:v>
                </c:pt>
                <c:pt idx="3840">
                  <c:v>10.129010000000001</c:v>
                </c:pt>
                <c:pt idx="3841">
                  <c:v>10.133289999999999</c:v>
                </c:pt>
                <c:pt idx="3842">
                  <c:v>10.13757</c:v>
                </c:pt>
                <c:pt idx="3843">
                  <c:v>10.141839999999998</c:v>
                </c:pt>
                <c:pt idx="3844">
                  <c:v>10.14612</c:v>
                </c:pt>
                <c:pt idx="3845">
                  <c:v>10.150400000000001</c:v>
                </c:pt>
                <c:pt idx="3846">
                  <c:v>10.154679999999999</c:v>
                </c:pt>
                <c:pt idx="3847">
                  <c:v>10.15896</c:v>
                </c:pt>
                <c:pt idx="3848">
                  <c:v>10.16324</c:v>
                </c:pt>
                <c:pt idx="3849">
                  <c:v>10.16751</c:v>
                </c:pt>
                <c:pt idx="3850">
                  <c:v>10.17179</c:v>
                </c:pt>
                <c:pt idx="3851">
                  <c:v>10.176070000000001</c:v>
                </c:pt>
                <c:pt idx="3852">
                  <c:v>10.180349999999999</c:v>
                </c:pt>
                <c:pt idx="3853">
                  <c:v>10.18463</c:v>
                </c:pt>
                <c:pt idx="3854">
                  <c:v>10.18891</c:v>
                </c:pt>
                <c:pt idx="3855">
                  <c:v>10.19319</c:v>
                </c:pt>
                <c:pt idx="3856">
                  <c:v>10.197470000000001</c:v>
                </c:pt>
                <c:pt idx="3857">
                  <c:v>10.201750000000001</c:v>
                </c:pt>
                <c:pt idx="3858">
                  <c:v>10.20603</c:v>
                </c:pt>
                <c:pt idx="3859">
                  <c:v>10.21031</c:v>
                </c:pt>
                <c:pt idx="3860">
                  <c:v>10.214600000000001</c:v>
                </c:pt>
                <c:pt idx="3861">
                  <c:v>10.21888</c:v>
                </c:pt>
                <c:pt idx="3862">
                  <c:v>10.22316</c:v>
                </c:pt>
                <c:pt idx="3863">
                  <c:v>10.227440000000001</c:v>
                </c:pt>
                <c:pt idx="3864">
                  <c:v>10.231719999999999</c:v>
                </c:pt>
                <c:pt idx="3865">
                  <c:v>10.23601</c:v>
                </c:pt>
                <c:pt idx="3866">
                  <c:v>10.240290000000002</c:v>
                </c:pt>
                <c:pt idx="3867">
                  <c:v>10.24457</c:v>
                </c:pt>
                <c:pt idx="3868">
                  <c:v>10.248860000000001</c:v>
                </c:pt>
                <c:pt idx="3869">
                  <c:v>10.25314</c:v>
                </c:pt>
                <c:pt idx="3870">
                  <c:v>10.25742</c:v>
                </c:pt>
                <c:pt idx="3871">
                  <c:v>10.261710000000001</c:v>
                </c:pt>
                <c:pt idx="3872">
                  <c:v>10.265989999999999</c:v>
                </c:pt>
                <c:pt idx="3873">
                  <c:v>10.27028</c:v>
                </c:pt>
                <c:pt idx="3874">
                  <c:v>10.274560000000001</c:v>
                </c:pt>
                <c:pt idx="3875">
                  <c:v>10.27885</c:v>
                </c:pt>
                <c:pt idx="3876">
                  <c:v>10.28313</c:v>
                </c:pt>
                <c:pt idx="3877">
                  <c:v>10.287420000000001</c:v>
                </c:pt>
                <c:pt idx="3878">
                  <c:v>10.29171</c:v>
                </c:pt>
                <c:pt idx="3879">
                  <c:v>10.29599</c:v>
                </c:pt>
                <c:pt idx="3880">
                  <c:v>10.300280000000001</c:v>
                </c:pt>
                <c:pt idx="3881">
                  <c:v>10.30457</c:v>
                </c:pt>
                <c:pt idx="3882">
                  <c:v>10.30885</c:v>
                </c:pt>
                <c:pt idx="3883">
                  <c:v>10.313140000000001</c:v>
                </c:pt>
                <c:pt idx="3884">
                  <c:v>10.31743</c:v>
                </c:pt>
                <c:pt idx="3885">
                  <c:v>10.321709999999999</c:v>
                </c:pt>
                <c:pt idx="3886">
                  <c:v>10.326000000000001</c:v>
                </c:pt>
                <c:pt idx="3887">
                  <c:v>10.330290000000002</c:v>
                </c:pt>
                <c:pt idx="3888">
                  <c:v>10.334579999999999</c:v>
                </c:pt>
                <c:pt idx="3889">
                  <c:v>10.33887</c:v>
                </c:pt>
                <c:pt idx="3890">
                  <c:v>10.343160000000001</c:v>
                </c:pt>
                <c:pt idx="3891">
                  <c:v>10.347449999999998</c:v>
                </c:pt>
                <c:pt idx="3892">
                  <c:v>10.35173</c:v>
                </c:pt>
                <c:pt idx="3893">
                  <c:v>10.356020000000001</c:v>
                </c:pt>
                <c:pt idx="3894">
                  <c:v>10.36031</c:v>
                </c:pt>
                <c:pt idx="3895">
                  <c:v>10.364599999999999</c:v>
                </c:pt>
                <c:pt idx="3896">
                  <c:v>10.36889</c:v>
                </c:pt>
                <c:pt idx="3897">
                  <c:v>10.373189999999999</c:v>
                </c:pt>
                <c:pt idx="3898">
                  <c:v>10.37748</c:v>
                </c:pt>
                <c:pt idx="3899">
                  <c:v>10.381769999999999</c:v>
                </c:pt>
                <c:pt idx="3900">
                  <c:v>10.386060000000001</c:v>
                </c:pt>
                <c:pt idx="3901">
                  <c:v>10.39035</c:v>
                </c:pt>
                <c:pt idx="3902">
                  <c:v>10.394640000000001</c:v>
                </c:pt>
                <c:pt idx="3903">
                  <c:v>10.39893</c:v>
                </c:pt>
                <c:pt idx="3904">
                  <c:v>10.403229999999999</c:v>
                </c:pt>
                <c:pt idx="3905">
                  <c:v>10.40752</c:v>
                </c:pt>
                <c:pt idx="3906">
                  <c:v>10.411810000000001</c:v>
                </c:pt>
                <c:pt idx="3907">
                  <c:v>10.4161</c:v>
                </c:pt>
                <c:pt idx="3908">
                  <c:v>10.420399999999999</c:v>
                </c:pt>
                <c:pt idx="3909">
                  <c:v>10.42469</c:v>
                </c:pt>
                <c:pt idx="3910">
                  <c:v>10.428979999999999</c:v>
                </c:pt>
                <c:pt idx="3911">
                  <c:v>10.43328</c:v>
                </c:pt>
                <c:pt idx="3912">
                  <c:v>10.437570000000001</c:v>
                </c:pt>
                <c:pt idx="3913">
                  <c:v>10.441870000000002</c:v>
                </c:pt>
                <c:pt idx="3914">
                  <c:v>10.446159999999999</c:v>
                </c:pt>
                <c:pt idx="3915">
                  <c:v>10.45046</c:v>
                </c:pt>
                <c:pt idx="3916">
                  <c:v>10.454750000000001</c:v>
                </c:pt>
                <c:pt idx="3917">
                  <c:v>10.45905</c:v>
                </c:pt>
                <c:pt idx="3918">
                  <c:v>10.463340000000001</c:v>
                </c:pt>
                <c:pt idx="3919">
                  <c:v>10.467639999999999</c:v>
                </c:pt>
                <c:pt idx="3920">
                  <c:v>10.47193</c:v>
                </c:pt>
                <c:pt idx="3921">
                  <c:v>10.476229999999999</c:v>
                </c:pt>
                <c:pt idx="3922">
                  <c:v>10.48053</c:v>
                </c:pt>
                <c:pt idx="3923">
                  <c:v>10.484820000000001</c:v>
                </c:pt>
                <c:pt idx="3924">
                  <c:v>10.48912</c:v>
                </c:pt>
                <c:pt idx="3925">
                  <c:v>10.49342</c:v>
                </c:pt>
                <c:pt idx="3926">
                  <c:v>10.497720000000001</c:v>
                </c:pt>
                <c:pt idx="3927">
                  <c:v>10.50201</c:v>
                </c:pt>
                <c:pt idx="3928">
                  <c:v>10.506309999999999</c:v>
                </c:pt>
                <c:pt idx="3929">
                  <c:v>10.51061</c:v>
                </c:pt>
                <c:pt idx="3930">
                  <c:v>10.51491</c:v>
                </c:pt>
                <c:pt idx="3931">
                  <c:v>10.519209999999999</c:v>
                </c:pt>
                <c:pt idx="3932">
                  <c:v>10.52351</c:v>
                </c:pt>
                <c:pt idx="3933">
                  <c:v>10.527810000000001</c:v>
                </c:pt>
                <c:pt idx="3934">
                  <c:v>10.532100000000002</c:v>
                </c:pt>
                <c:pt idx="3935">
                  <c:v>10.5364</c:v>
                </c:pt>
                <c:pt idx="3936">
                  <c:v>10.540699999999999</c:v>
                </c:pt>
                <c:pt idx="3937">
                  <c:v>10.545</c:v>
                </c:pt>
                <c:pt idx="3938">
                  <c:v>10.549309999999998</c:v>
                </c:pt>
                <c:pt idx="3939">
                  <c:v>10.553609999999999</c:v>
                </c:pt>
                <c:pt idx="3940">
                  <c:v>10.55791</c:v>
                </c:pt>
                <c:pt idx="3941">
                  <c:v>10.56221</c:v>
                </c:pt>
                <c:pt idx="3942">
                  <c:v>10.566509999999999</c:v>
                </c:pt>
                <c:pt idx="3943">
                  <c:v>10.57081</c:v>
                </c:pt>
                <c:pt idx="3944">
                  <c:v>10.57511</c:v>
                </c:pt>
                <c:pt idx="3945">
                  <c:v>10.579409999999999</c:v>
                </c:pt>
                <c:pt idx="3946">
                  <c:v>10.58372</c:v>
                </c:pt>
                <c:pt idx="3947">
                  <c:v>10.58802</c:v>
                </c:pt>
                <c:pt idx="3948">
                  <c:v>10.592320000000001</c:v>
                </c:pt>
                <c:pt idx="3949">
                  <c:v>10.59662</c:v>
                </c:pt>
                <c:pt idx="3950">
                  <c:v>10.60093</c:v>
                </c:pt>
                <c:pt idx="3951">
                  <c:v>10.605230000000001</c:v>
                </c:pt>
                <c:pt idx="3952">
                  <c:v>10.609530000000001</c:v>
                </c:pt>
                <c:pt idx="3953">
                  <c:v>10.61384</c:v>
                </c:pt>
                <c:pt idx="3954">
                  <c:v>10.61814</c:v>
                </c:pt>
                <c:pt idx="3955">
                  <c:v>10.622450000000001</c:v>
                </c:pt>
                <c:pt idx="3956">
                  <c:v>10.626750000000001</c:v>
                </c:pt>
                <c:pt idx="3957">
                  <c:v>10.63106</c:v>
                </c:pt>
                <c:pt idx="3958">
                  <c:v>10.63536</c:v>
                </c:pt>
                <c:pt idx="3959">
                  <c:v>10.639670000000001</c:v>
                </c:pt>
                <c:pt idx="3960">
                  <c:v>10.643970000000001</c:v>
                </c:pt>
                <c:pt idx="3961">
                  <c:v>10.64828</c:v>
                </c:pt>
                <c:pt idx="3962">
                  <c:v>10.65258</c:v>
                </c:pt>
                <c:pt idx="3963">
                  <c:v>10.656890000000001</c:v>
                </c:pt>
                <c:pt idx="3964">
                  <c:v>10.661199999999999</c:v>
                </c:pt>
                <c:pt idx="3965">
                  <c:v>10.6655</c:v>
                </c:pt>
                <c:pt idx="3966">
                  <c:v>10.66981</c:v>
                </c:pt>
                <c:pt idx="3967">
                  <c:v>10.67412</c:v>
                </c:pt>
                <c:pt idx="3968">
                  <c:v>10.678419999999999</c:v>
                </c:pt>
                <c:pt idx="3969">
                  <c:v>10.682729999999999</c:v>
                </c:pt>
                <c:pt idx="3970">
                  <c:v>10.68704</c:v>
                </c:pt>
                <c:pt idx="3971">
                  <c:v>10.69135</c:v>
                </c:pt>
                <c:pt idx="3972">
                  <c:v>10.695659999999998</c:v>
                </c:pt>
                <c:pt idx="3973">
                  <c:v>10.69997</c:v>
                </c:pt>
                <c:pt idx="3974">
                  <c:v>10.704269999999999</c:v>
                </c:pt>
                <c:pt idx="3975">
                  <c:v>10.708580000000001</c:v>
                </c:pt>
                <c:pt idx="3976">
                  <c:v>10.71289</c:v>
                </c:pt>
                <c:pt idx="3977">
                  <c:v>10.7172</c:v>
                </c:pt>
                <c:pt idx="3978">
                  <c:v>10.72151</c:v>
                </c:pt>
                <c:pt idx="3979">
                  <c:v>10.725820000000001</c:v>
                </c:pt>
                <c:pt idx="3980">
                  <c:v>10.730129999999999</c:v>
                </c:pt>
                <c:pt idx="3981">
                  <c:v>10.734439999999999</c:v>
                </c:pt>
                <c:pt idx="3982">
                  <c:v>10.73875</c:v>
                </c:pt>
                <c:pt idx="3983">
                  <c:v>10.74306</c:v>
                </c:pt>
                <c:pt idx="3984">
                  <c:v>10.747369999999998</c:v>
                </c:pt>
                <c:pt idx="3985">
                  <c:v>10.75169</c:v>
                </c:pt>
                <c:pt idx="3986">
                  <c:v>10.756</c:v>
                </c:pt>
                <c:pt idx="3987">
                  <c:v>10.76031</c:v>
                </c:pt>
                <c:pt idx="3988">
                  <c:v>10.764620000000001</c:v>
                </c:pt>
                <c:pt idx="3989">
                  <c:v>10.768929999999999</c:v>
                </c:pt>
                <c:pt idx="3990">
                  <c:v>10.773249999999999</c:v>
                </c:pt>
                <c:pt idx="3991">
                  <c:v>10.777560000000001</c:v>
                </c:pt>
                <c:pt idx="3992">
                  <c:v>10.781870000000001</c:v>
                </c:pt>
                <c:pt idx="3993">
                  <c:v>10.78618</c:v>
                </c:pt>
                <c:pt idx="3994">
                  <c:v>10.7905</c:v>
                </c:pt>
                <c:pt idx="3995">
                  <c:v>10.79481</c:v>
                </c:pt>
                <c:pt idx="3996">
                  <c:v>10.79912</c:v>
                </c:pt>
                <c:pt idx="3997">
                  <c:v>10.803439999999998</c:v>
                </c:pt>
                <c:pt idx="3998">
                  <c:v>10.80775</c:v>
                </c:pt>
                <c:pt idx="3999">
                  <c:v>10.81207</c:v>
                </c:pt>
                <c:pt idx="4000">
                  <c:v>10.816380000000001</c:v>
                </c:pt>
                <c:pt idx="4001">
                  <c:v>10.8207</c:v>
                </c:pt>
                <c:pt idx="4002">
                  <c:v>10.825009999999999</c:v>
                </c:pt>
                <c:pt idx="4003">
                  <c:v>10.829330000000001</c:v>
                </c:pt>
                <c:pt idx="4004">
                  <c:v>10.833640000000001</c:v>
                </c:pt>
                <c:pt idx="4005">
                  <c:v>10.837960000000001</c:v>
                </c:pt>
                <c:pt idx="4006">
                  <c:v>10.842269999999999</c:v>
                </c:pt>
                <c:pt idx="4007">
                  <c:v>10.846589999999999</c:v>
                </c:pt>
                <c:pt idx="4008">
                  <c:v>10.850910000000001</c:v>
                </c:pt>
                <c:pt idx="4009">
                  <c:v>10.855220000000001</c:v>
                </c:pt>
                <c:pt idx="4010">
                  <c:v>10.859540000000001</c:v>
                </c:pt>
                <c:pt idx="4011">
                  <c:v>10.863859999999999</c:v>
                </c:pt>
                <c:pt idx="4012">
                  <c:v>10.868180000000001</c:v>
                </c:pt>
                <c:pt idx="4013">
                  <c:v>10.872490000000001</c:v>
                </c:pt>
                <c:pt idx="4014">
                  <c:v>10.876810000000001</c:v>
                </c:pt>
                <c:pt idx="4015">
                  <c:v>10.881129999999999</c:v>
                </c:pt>
                <c:pt idx="4016">
                  <c:v>10.885450000000001</c:v>
                </c:pt>
                <c:pt idx="4017">
                  <c:v>10.88977</c:v>
                </c:pt>
                <c:pt idx="4018">
                  <c:v>10.89409</c:v>
                </c:pt>
                <c:pt idx="4019">
                  <c:v>10.898400000000001</c:v>
                </c:pt>
                <c:pt idx="4020">
                  <c:v>10.902719999999999</c:v>
                </c:pt>
                <c:pt idx="4021">
                  <c:v>10.90704</c:v>
                </c:pt>
                <c:pt idx="4022">
                  <c:v>10.91136</c:v>
                </c:pt>
                <c:pt idx="4023">
                  <c:v>10.91568</c:v>
                </c:pt>
                <c:pt idx="4024">
                  <c:v>10.92</c:v>
                </c:pt>
                <c:pt idx="4025">
                  <c:v>10.92432</c:v>
                </c:pt>
                <c:pt idx="4026">
                  <c:v>10.92864</c:v>
                </c:pt>
                <c:pt idx="4027">
                  <c:v>10.93296</c:v>
                </c:pt>
                <c:pt idx="4028">
                  <c:v>10.937290000000001</c:v>
                </c:pt>
                <c:pt idx="4029">
                  <c:v>10.941609999999999</c:v>
                </c:pt>
                <c:pt idx="4030">
                  <c:v>10.945929999999999</c:v>
                </c:pt>
                <c:pt idx="4031">
                  <c:v>10.95025</c:v>
                </c:pt>
                <c:pt idx="4032">
                  <c:v>10.95457</c:v>
                </c:pt>
                <c:pt idx="4033">
                  <c:v>10.95889</c:v>
                </c:pt>
                <c:pt idx="4034">
                  <c:v>10.96322</c:v>
                </c:pt>
                <c:pt idx="4035">
                  <c:v>10.96754</c:v>
                </c:pt>
                <c:pt idx="4036">
                  <c:v>10.97186</c:v>
                </c:pt>
                <c:pt idx="4037">
                  <c:v>10.976180000000001</c:v>
                </c:pt>
                <c:pt idx="4038">
                  <c:v>10.980510000000001</c:v>
                </c:pt>
                <c:pt idx="4039">
                  <c:v>10.984829999999999</c:v>
                </c:pt>
                <c:pt idx="4040">
                  <c:v>10.98915</c:v>
                </c:pt>
                <c:pt idx="4041">
                  <c:v>10.99348</c:v>
                </c:pt>
                <c:pt idx="4042">
                  <c:v>10.9978</c:v>
                </c:pt>
                <c:pt idx="4043">
                  <c:v>11.002130000000001</c:v>
                </c:pt>
                <c:pt idx="4044">
                  <c:v>11.006449999999999</c:v>
                </c:pt>
                <c:pt idx="4045">
                  <c:v>11.010779999999999</c:v>
                </c:pt>
                <c:pt idx="4046">
                  <c:v>11.0151</c:v>
                </c:pt>
                <c:pt idx="4047">
                  <c:v>11.01943</c:v>
                </c:pt>
                <c:pt idx="4048">
                  <c:v>11.02375</c:v>
                </c:pt>
                <c:pt idx="4049">
                  <c:v>11.028079999999999</c:v>
                </c:pt>
                <c:pt idx="4050">
                  <c:v>11.032399999999999</c:v>
                </c:pt>
                <c:pt idx="4051">
                  <c:v>11.03673</c:v>
                </c:pt>
                <c:pt idx="4052">
                  <c:v>11.04106</c:v>
                </c:pt>
                <c:pt idx="4053">
                  <c:v>11.04538</c:v>
                </c:pt>
                <c:pt idx="4054">
                  <c:v>11.049710000000001</c:v>
                </c:pt>
                <c:pt idx="4055">
                  <c:v>11.054039999999999</c:v>
                </c:pt>
                <c:pt idx="4056">
                  <c:v>11.05836</c:v>
                </c:pt>
                <c:pt idx="4057">
                  <c:v>11.06269</c:v>
                </c:pt>
                <c:pt idx="4058">
                  <c:v>11.067020000000001</c:v>
                </c:pt>
                <c:pt idx="4059">
                  <c:v>11.071350000000001</c:v>
                </c:pt>
                <c:pt idx="4060">
                  <c:v>11.075669999999999</c:v>
                </c:pt>
                <c:pt idx="4061">
                  <c:v>11.08</c:v>
                </c:pt>
                <c:pt idx="4062">
                  <c:v>11.08433</c:v>
                </c:pt>
                <c:pt idx="4063">
                  <c:v>11.088660000000001</c:v>
                </c:pt>
                <c:pt idx="4064">
                  <c:v>11.09299</c:v>
                </c:pt>
                <c:pt idx="4065">
                  <c:v>11.097320000000002</c:v>
                </c:pt>
                <c:pt idx="4066">
                  <c:v>11.101649999999999</c:v>
                </c:pt>
                <c:pt idx="4067">
                  <c:v>11.105979999999999</c:v>
                </c:pt>
                <c:pt idx="4068">
                  <c:v>11.11031</c:v>
                </c:pt>
                <c:pt idx="4069">
                  <c:v>11.11464</c:v>
                </c:pt>
                <c:pt idx="4070">
                  <c:v>11.118970000000001</c:v>
                </c:pt>
                <c:pt idx="4071">
                  <c:v>11.123299999999999</c:v>
                </c:pt>
                <c:pt idx="4072">
                  <c:v>11.12763</c:v>
                </c:pt>
                <c:pt idx="4073">
                  <c:v>11.131959999999999</c:v>
                </c:pt>
                <c:pt idx="4074">
                  <c:v>11.136290000000001</c:v>
                </c:pt>
                <c:pt idx="4075">
                  <c:v>11.14062</c:v>
                </c:pt>
                <c:pt idx="4076">
                  <c:v>11.144950000000001</c:v>
                </c:pt>
                <c:pt idx="4077">
                  <c:v>11.149279999999999</c:v>
                </c:pt>
                <c:pt idx="4078">
                  <c:v>11.15362</c:v>
                </c:pt>
                <c:pt idx="4079">
                  <c:v>11.15795</c:v>
                </c:pt>
                <c:pt idx="4080">
                  <c:v>11.162280000000001</c:v>
                </c:pt>
                <c:pt idx="4081">
                  <c:v>11.16661</c:v>
                </c:pt>
                <c:pt idx="4082">
                  <c:v>11.170950000000001</c:v>
                </c:pt>
                <c:pt idx="4083">
                  <c:v>11.175279999999999</c:v>
                </c:pt>
                <c:pt idx="4084">
                  <c:v>11.17961</c:v>
                </c:pt>
                <c:pt idx="4085">
                  <c:v>11.183949999999999</c:v>
                </c:pt>
                <c:pt idx="4086">
                  <c:v>11.188280000000001</c:v>
                </c:pt>
                <c:pt idx="4087">
                  <c:v>11.19261</c:v>
                </c:pt>
                <c:pt idx="4088">
                  <c:v>11.196950000000001</c:v>
                </c:pt>
                <c:pt idx="4089">
                  <c:v>11.201279999999999</c:v>
                </c:pt>
                <c:pt idx="4090">
                  <c:v>11.20562</c:v>
                </c:pt>
                <c:pt idx="4091">
                  <c:v>11.209949999999999</c:v>
                </c:pt>
                <c:pt idx="4092">
                  <c:v>11.21429</c:v>
                </c:pt>
                <c:pt idx="4093">
                  <c:v>11.21862</c:v>
                </c:pt>
                <c:pt idx="4094">
                  <c:v>11.22296</c:v>
                </c:pt>
                <c:pt idx="4095">
                  <c:v>11.22729</c:v>
                </c:pt>
                <c:pt idx="4096">
                  <c:v>11.231629999999999</c:v>
                </c:pt>
                <c:pt idx="4097">
                  <c:v>11.23596</c:v>
                </c:pt>
                <c:pt idx="4098">
                  <c:v>11.2403</c:v>
                </c:pt>
                <c:pt idx="4099">
                  <c:v>11.24464</c:v>
                </c:pt>
                <c:pt idx="4100">
                  <c:v>11.24897</c:v>
                </c:pt>
                <c:pt idx="4101">
                  <c:v>11.253310000000001</c:v>
                </c:pt>
                <c:pt idx="4102">
                  <c:v>11.25765</c:v>
                </c:pt>
                <c:pt idx="4103">
                  <c:v>11.261979999999999</c:v>
                </c:pt>
                <c:pt idx="4104">
                  <c:v>11.26632</c:v>
                </c:pt>
                <c:pt idx="4105">
                  <c:v>11.270659999999999</c:v>
                </c:pt>
                <c:pt idx="4106">
                  <c:v>11.275</c:v>
                </c:pt>
                <c:pt idx="4107">
                  <c:v>11.279340000000001</c:v>
                </c:pt>
                <c:pt idx="4108">
                  <c:v>11.28368</c:v>
                </c:pt>
                <c:pt idx="4109">
                  <c:v>11.28801</c:v>
                </c:pt>
                <c:pt idx="4110">
                  <c:v>11.292349999999999</c:v>
                </c:pt>
                <c:pt idx="4111">
                  <c:v>11.29669</c:v>
                </c:pt>
                <c:pt idx="4112">
                  <c:v>11.301030000000001</c:v>
                </c:pt>
                <c:pt idx="4113">
                  <c:v>11.30537</c:v>
                </c:pt>
                <c:pt idx="4114">
                  <c:v>11.309710000000001</c:v>
                </c:pt>
                <c:pt idx="4115">
                  <c:v>11.314050000000002</c:v>
                </c:pt>
                <c:pt idx="4116">
                  <c:v>11.318389999999999</c:v>
                </c:pt>
                <c:pt idx="4117">
                  <c:v>11.32273</c:v>
                </c:pt>
                <c:pt idx="4118">
                  <c:v>11.327069999999999</c:v>
                </c:pt>
                <c:pt idx="4119">
                  <c:v>11.33141</c:v>
                </c:pt>
                <c:pt idx="4120">
                  <c:v>11.335750000000001</c:v>
                </c:pt>
                <c:pt idx="4121">
                  <c:v>11.34009</c:v>
                </c:pt>
                <c:pt idx="4122">
                  <c:v>11.344430000000001</c:v>
                </c:pt>
                <c:pt idx="4123">
                  <c:v>11.34878</c:v>
                </c:pt>
                <c:pt idx="4124">
                  <c:v>11.353119999999999</c:v>
                </c:pt>
                <c:pt idx="4125">
                  <c:v>11.35746</c:v>
                </c:pt>
                <c:pt idx="4126">
                  <c:v>11.361800000000001</c:v>
                </c:pt>
                <c:pt idx="4127">
                  <c:v>11.36614</c:v>
                </c:pt>
                <c:pt idx="4128">
                  <c:v>11.37049</c:v>
                </c:pt>
                <c:pt idx="4129">
                  <c:v>11.374830000000001</c:v>
                </c:pt>
                <c:pt idx="4130">
                  <c:v>11.379169999999998</c:v>
                </c:pt>
                <c:pt idx="4131">
                  <c:v>11.383519999999999</c:v>
                </c:pt>
                <c:pt idx="4132">
                  <c:v>11.38786</c:v>
                </c:pt>
                <c:pt idx="4133">
                  <c:v>11.392200000000001</c:v>
                </c:pt>
                <c:pt idx="4134">
                  <c:v>11.39655</c:v>
                </c:pt>
                <c:pt idx="4135">
                  <c:v>11.40089</c:v>
                </c:pt>
                <c:pt idx="4136">
                  <c:v>11.405240000000001</c:v>
                </c:pt>
                <c:pt idx="4137">
                  <c:v>11.40958</c:v>
                </c:pt>
                <c:pt idx="4138">
                  <c:v>11.413919999999999</c:v>
                </c:pt>
                <c:pt idx="4139">
                  <c:v>11.41827</c:v>
                </c:pt>
                <c:pt idx="4140">
                  <c:v>11.422609999999999</c:v>
                </c:pt>
                <c:pt idx="4141">
                  <c:v>11.426959999999999</c:v>
                </c:pt>
                <c:pt idx="4142">
                  <c:v>11.4313</c:v>
                </c:pt>
                <c:pt idx="4143">
                  <c:v>11.435650000000001</c:v>
                </c:pt>
                <c:pt idx="4144">
                  <c:v>11.440000000000001</c:v>
                </c:pt>
                <c:pt idx="4145">
                  <c:v>11.44434</c:v>
                </c:pt>
                <c:pt idx="4146">
                  <c:v>11.448689999999999</c:v>
                </c:pt>
                <c:pt idx="4147">
                  <c:v>11.45304</c:v>
                </c:pt>
                <c:pt idx="4148">
                  <c:v>11.457379999999999</c:v>
                </c:pt>
                <c:pt idx="4149">
                  <c:v>11.461729999999999</c:v>
                </c:pt>
                <c:pt idx="4150">
                  <c:v>11.46608</c:v>
                </c:pt>
                <c:pt idx="4151">
                  <c:v>11.470420000000001</c:v>
                </c:pt>
                <c:pt idx="4152">
                  <c:v>11.474770000000001</c:v>
                </c:pt>
                <c:pt idx="4153">
                  <c:v>11.47912</c:v>
                </c:pt>
                <c:pt idx="4154">
                  <c:v>11.483470000000001</c:v>
                </c:pt>
                <c:pt idx="4155">
                  <c:v>11.487819999999999</c:v>
                </c:pt>
                <c:pt idx="4156">
                  <c:v>11.49216</c:v>
                </c:pt>
                <c:pt idx="4157">
                  <c:v>11.496509999999999</c:v>
                </c:pt>
                <c:pt idx="4158">
                  <c:v>11.500859999999999</c:v>
                </c:pt>
                <c:pt idx="4159">
                  <c:v>11.50521</c:v>
                </c:pt>
                <c:pt idx="4160">
                  <c:v>11.50956</c:v>
                </c:pt>
                <c:pt idx="4161">
                  <c:v>11.513910000000001</c:v>
                </c:pt>
                <c:pt idx="4162">
                  <c:v>11.518260000000001</c:v>
                </c:pt>
                <c:pt idx="4163">
                  <c:v>11.52261</c:v>
                </c:pt>
                <c:pt idx="4164">
                  <c:v>11.526959999999999</c:v>
                </c:pt>
                <c:pt idx="4165">
                  <c:v>11.53131</c:v>
                </c:pt>
                <c:pt idx="4166">
                  <c:v>11.53566</c:v>
                </c:pt>
                <c:pt idx="4167">
                  <c:v>11.540010000000001</c:v>
                </c:pt>
                <c:pt idx="4168">
                  <c:v>11.544359999999999</c:v>
                </c:pt>
                <c:pt idx="4169">
                  <c:v>11.54871</c:v>
                </c:pt>
                <c:pt idx="4170">
                  <c:v>11.55306</c:v>
                </c:pt>
                <c:pt idx="4171">
                  <c:v>11.557410000000001</c:v>
                </c:pt>
                <c:pt idx="4172">
                  <c:v>11.561770000000001</c:v>
                </c:pt>
                <c:pt idx="4173">
                  <c:v>11.56612</c:v>
                </c:pt>
                <c:pt idx="4174">
                  <c:v>11.57047</c:v>
                </c:pt>
                <c:pt idx="4175">
                  <c:v>11.574819999999999</c:v>
                </c:pt>
                <c:pt idx="4176">
                  <c:v>11.57917</c:v>
                </c:pt>
                <c:pt idx="4177">
                  <c:v>11.58353</c:v>
                </c:pt>
                <c:pt idx="4178">
                  <c:v>11.58788</c:v>
                </c:pt>
                <c:pt idx="4179">
                  <c:v>11.592230000000001</c:v>
                </c:pt>
                <c:pt idx="4180">
                  <c:v>11.596590000000001</c:v>
                </c:pt>
                <c:pt idx="4181">
                  <c:v>11.600940000000001</c:v>
                </c:pt>
                <c:pt idx="4182">
                  <c:v>11.60529</c:v>
                </c:pt>
                <c:pt idx="4183">
                  <c:v>11.609649999999998</c:v>
                </c:pt>
                <c:pt idx="4184">
                  <c:v>11.613999999999999</c:v>
                </c:pt>
                <c:pt idx="4185">
                  <c:v>11.618359999999999</c:v>
                </c:pt>
                <c:pt idx="4186">
                  <c:v>11.62271</c:v>
                </c:pt>
                <c:pt idx="4187">
                  <c:v>11.62707</c:v>
                </c:pt>
                <c:pt idx="4188">
                  <c:v>11.63142</c:v>
                </c:pt>
                <c:pt idx="4189">
                  <c:v>11.63578</c:v>
                </c:pt>
                <c:pt idx="4190">
                  <c:v>11.640130000000001</c:v>
                </c:pt>
                <c:pt idx="4191">
                  <c:v>11.644490000000001</c:v>
                </c:pt>
                <c:pt idx="4192">
                  <c:v>11.64884</c:v>
                </c:pt>
                <c:pt idx="4193">
                  <c:v>11.6532</c:v>
                </c:pt>
                <c:pt idx="4194">
                  <c:v>11.657549999999999</c:v>
                </c:pt>
                <c:pt idx="4195">
                  <c:v>11.661909999999999</c:v>
                </c:pt>
                <c:pt idx="4196">
                  <c:v>11.666269999999999</c:v>
                </c:pt>
                <c:pt idx="4197">
                  <c:v>11.67062</c:v>
                </c:pt>
                <c:pt idx="4198">
                  <c:v>11.67498</c:v>
                </c:pt>
                <c:pt idx="4199">
                  <c:v>11.67934</c:v>
                </c:pt>
                <c:pt idx="4200">
                  <c:v>11.6837</c:v>
                </c:pt>
                <c:pt idx="4201">
                  <c:v>11.68805</c:v>
                </c:pt>
                <c:pt idx="4202">
                  <c:v>11.692410000000001</c:v>
                </c:pt>
                <c:pt idx="4203">
                  <c:v>11.696770000000001</c:v>
                </c:pt>
                <c:pt idx="4204">
                  <c:v>11.701130000000001</c:v>
                </c:pt>
                <c:pt idx="4205">
                  <c:v>11.705490000000001</c:v>
                </c:pt>
                <c:pt idx="4206">
                  <c:v>11.70984</c:v>
                </c:pt>
                <c:pt idx="4207">
                  <c:v>11.7142</c:v>
                </c:pt>
                <c:pt idx="4208">
                  <c:v>11.71856</c:v>
                </c:pt>
                <c:pt idx="4209">
                  <c:v>11.72292</c:v>
                </c:pt>
                <c:pt idx="4210">
                  <c:v>11.72728</c:v>
                </c:pt>
                <c:pt idx="4211">
                  <c:v>11.731640000000001</c:v>
                </c:pt>
                <c:pt idx="4212">
                  <c:v>11.736000000000001</c:v>
                </c:pt>
                <c:pt idx="4213">
                  <c:v>11.740360000000001</c:v>
                </c:pt>
                <c:pt idx="4214">
                  <c:v>11.744720000000001</c:v>
                </c:pt>
                <c:pt idx="4215">
                  <c:v>11.749080000000001</c:v>
                </c:pt>
                <c:pt idx="4216">
                  <c:v>11.753440000000001</c:v>
                </c:pt>
                <c:pt idx="4217">
                  <c:v>11.757800000000001</c:v>
                </c:pt>
                <c:pt idx="4218">
                  <c:v>11.762160000000002</c:v>
                </c:pt>
                <c:pt idx="4219">
                  <c:v>11.766520000000002</c:v>
                </c:pt>
                <c:pt idx="4220">
                  <c:v>11.77088</c:v>
                </c:pt>
                <c:pt idx="4221">
                  <c:v>11.77525</c:v>
                </c:pt>
                <c:pt idx="4222">
                  <c:v>11.77961</c:v>
                </c:pt>
                <c:pt idx="4223">
                  <c:v>11.78397</c:v>
                </c:pt>
                <c:pt idx="4224">
                  <c:v>11.78833</c:v>
                </c:pt>
                <c:pt idx="4225">
                  <c:v>11.79269</c:v>
                </c:pt>
                <c:pt idx="4226">
                  <c:v>11.79706</c:v>
                </c:pt>
                <c:pt idx="4227">
                  <c:v>11.80142</c:v>
                </c:pt>
                <c:pt idx="4228">
                  <c:v>11.80578</c:v>
                </c:pt>
                <c:pt idx="4229">
                  <c:v>11.81015</c:v>
                </c:pt>
                <c:pt idx="4230">
                  <c:v>11.81451</c:v>
                </c:pt>
                <c:pt idx="4231">
                  <c:v>11.81887</c:v>
                </c:pt>
                <c:pt idx="4232">
                  <c:v>11.82324</c:v>
                </c:pt>
                <c:pt idx="4233">
                  <c:v>11.8276</c:v>
                </c:pt>
                <c:pt idx="4234">
                  <c:v>11.83196</c:v>
                </c:pt>
                <c:pt idx="4235">
                  <c:v>11.83633</c:v>
                </c:pt>
                <c:pt idx="4236">
                  <c:v>11.840689999999999</c:v>
                </c:pt>
                <c:pt idx="4237">
                  <c:v>11.84506</c:v>
                </c:pt>
                <c:pt idx="4238">
                  <c:v>11.849419999999999</c:v>
                </c:pt>
                <c:pt idx="4239">
                  <c:v>11.85379</c:v>
                </c:pt>
                <c:pt idx="4240">
                  <c:v>11.85815</c:v>
                </c:pt>
                <c:pt idx="4241">
                  <c:v>11.86252</c:v>
                </c:pt>
                <c:pt idx="4242">
                  <c:v>11.86688</c:v>
                </c:pt>
                <c:pt idx="4243">
                  <c:v>11.87125</c:v>
                </c:pt>
                <c:pt idx="4244">
                  <c:v>11.87562</c:v>
                </c:pt>
                <c:pt idx="4245">
                  <c:v>11.87998</c:v>
                </c:pt>
                <c:pt idx="4246">
                  <c:v>11.88435</c:v>
                </c:pt>
                <c:pt idx="4247">
                  <c:v>11.88871</c:v>
                </c:pt>
                <c:pt idx="4248">
                  <c:v>11.893080000000001</c:v>
                </c:pt>
                <c:pt idx="4249">
                  <c:v>11.897450000000001</c:v>
                </c:pt>
                <c:pt idx="4250">
                  <c:v>11.901820000000001</c:v>
                </c:pt>
                <c:pt idx="4251">
                  <c:v>11.906180000000001</c:v>
                </c:pt>
                <c:pt idx="4252">
                  <c:v>11.910550000000001</c:v>
                </c:pt>
                <c:pt idx="4253">
                  <c:v>11.91492</c:v>
                </c:pt>
                <c:pt idx="4254">
                  <c:v>11.91929</c:v>
                </c:pt>
                <c:pt idx="4255">
                  <c:v>11.923649999999999</c:v>
                </c:pt>
                <c:pt idx="4256">
                  <c:v>11.92802</c:v>
                </c:pt>
                <c:pt idx="4257">
                  <c:v>11.93239</c:v>
                </c:pt>
                <c:pt idx="4258">
                  <c:v>11.93676</c:v>
                </c:pt>
                <c:pt idx="4259">
                  <c:v>11.941129999999999</c:v>
                </c:pt>
                <c:pt idx="4260">
                  <c:v>11.945499999999999</c:v>
                </c:pt>
                <c:pt idx="4261">
                  <c:v>11.949869999999999</c:v>
                </c:pt>
                <c:pt idx="4262">
                  <c:v>11.95424</c:v>
                </c:pt>
                <c:pt idx="4263">
                  <c:v>11.95861</c:v>
                </c:pt>
                <c:pt idx="4264">
                  <c:v>11.96298</c:v>
                </c:pt>
                <c:pt idx="4265">
                  <c:v>11.96735</c:v>
                </c:pt>
                <c:pt idx="4266">
                  <c:v>11.971719999999999</c:v>
                </c:pt>
                <c:pt idx="4267">
                  <c:v>11.976089999999999</c:v>
                </c:pt>
                <c:pt idx="4268">
                  <c:v>11.980460000000001</c:v>
                </c:pt>
                <c:pt idx="4269">
                  <c:v>11.984830000000001</c:v>
                </c:pt>
                <c:pt idx="4270">
                  <c:v>11.9892</c:v>
                </c:pt>
                <c:pt idx="4271">
                  <c:v>11.99357</c:v>
                </c:pt>
                <c:pt idx="4272">
                  <c:v>11.99794</c:v>
                </c:pt>
                <c:pt idx="4273">
                  <c:v>12.00231</c:v>
                </c:pt>
                <c:pt idx="4274">
                  <c:v>12.006690000000001</c:v>
                </c:pt>
                <c:pt idx="4275">
                  <c:v>12.011060000000001</c:v>
                </c:pt>
                <c:pt idx="4276">
                  <c:v>12.01543</c:v>
                </c:pt>
                <c:pt idx="4277">
                  <c:v>12.0198</c:v>
                </c:pt>
                <c:pt idx="4278">
                  <c:v>12.024180000000001</c:v>
                </c:pt>
                <c:pt idx="4279">
                  <c:v>12.028550000000001</c:v>
                </c:pt>
                <c:pt idx="4280">
                  <c:v>12.032920000000001</c:v>
                </c:pt>
                <c:pt idx="4281">
                  <c:v>12.03729</c:v>
                </c:pt>
                <c:pt idx="4282">
                  <c:v>12.041670000000002</c:v>
                </c:pt>
                <c:pt idx="4283">
                  <c:v>12.04604</c:v>
                </c:pt>
                <c:pt idx="4284">
                  <c:v>12.050419999999999</c:v>
                </c:pt>
                <c:pt idx="4285">
                  <c:v>12.054789999999999</c:v>
                </c:pt>
                <c:pt idx="4286">
                  <c:v>12.059159999999999</c:v>
                </c:pt>
                <c:pt idx="4287">
                  <c:v>12.06354</c:v>
                </c:pt>
                <c:pt idx="4288">
                  <c:v>12.067909999999999</c:v>
                </c:pt>
                <c:pt idx="4289">
                  <c:v>12.072289999999999</c:v>
                </c:pt>
                <c:pt idx="4290">
                  <c:v>12.076659999999999</c:v>
                </c:pt>
                <c:pt idx="4291">
                  <c:v>12.08104</c:v>
                </c:pt>
                <c:pt idx="4292">
                  <c:v>12.08541</c:v>
                </c:pt>
                <c:pt idx="4293">
                  <c:v>12.089789999999999</c:v>
                </c:pt>
                <c:pt idx="4294">
                  <c:v>12.09416</c:v>
                </c:pt>
                <c:pt idx="4295">
                  <c:v>12.09854</c:v>
                </c:pt>
                <c:pt idx="4296">
                  <c:v>12.102919999999999</c:v>
                </c:pt>
                <c:pt idx="4297">
                  <c:v>12.107289999999999</c:v>
                </c:pt>
                <c:pt idx="4298">
                  <c:v>12.11167</c:v>
                </c:pt>
                <c:pt idx="4299">
                  <c:v>12.11604</c:v>
                </c:pt>
                <c:pt idx="4300">
                  <c:v>12.120419999999999</c:v>
                </c:pt>
                <c:pt idx="4301">
                  <c:v>12.1248</c:v>
                </c:pt>
                <c:pt idx="4302">
                  <c:v>12.12918</c:v>
                </c:pt>
                <c:pt idx="4303">
                  <c:v>12.13355</c:v>
                </c:pt>
                <c:pt idx="4304">
                  <c:v>12.137930000000001</c:v>
                </c:pt>
                <c:pt idx="4305">
                  <c:v>12.14231</c:v>
                </c:pt>
                <c:pt idx="4306">
                  <c:v>12.14669</c:v>
                </c:pt>
                <c:pt idx="4307">
                  <c:v>12.151059999999999</c:v>
                </c:pt>
                <c:pt idx="4308">
                  <c:v>12.15544</c:v>
                </c:pt>
                <c:pt idx="4309">
                  <c:v>12.15982</c:v>
                </c:pt>
                <c:pt idx="4310">
                  <c:v>12.164199999999999</c:v>
                </c:pt>
                <c:pt idx="4311">
                  <c:v>12.16858</c:v>
                </c:pt>
                <c:pt idx="4312">
                  <c:v>12.17296</c:v>
                </c:pt>
                <c:pt idx="4313">
                  <c:v>12.177339999999999</c:v>
                </c:pt>
                <c:pt idx="4314">
                  <c:v>12.18172</c:v>
                </c:pt>
                <c:pt idx="4315">
                  <c:v>12.1861</c:v>
                </c:pt>
                <c:pt idx="4316">
                  <c:v>12.190480000000001</c:v>
                </c:pt>
                <c:pt idx="4317">
                  <c:v>12.19486</c:v>
                </c:pt>
                <c:pt idx="4318">
                  <c:v>12.19924</c:v>
                </c:pt>
                <c:pt idx="4319">
                  <c:v>12.203620000000001</c:v>
                </c:pt>
                <c:pt idx="4320">
                  <c:v>12.208</c:v>
                </c:pt>
                <c:pt idx="4321">
                  <c:v>12.21238</c:v>
                </c:pt>
                <c:pt idx="4322">
                  <c:v>12.216760000000001</c:v>
                </c:pt>
                <c:pt idx="4323">
                  <c:v>12.22114</c:v>
                </c:pt>
                <c:pt idx="4324">
                  <c:v>12.225519999999999</c:v>
                </c:pt>
                <c:pt idx="4325">
                  <c:v>12.229900000000001</c:v>
                </c:pt>
                <c:pt idx="4326">
                  <c:v>12.23428</c:v>
                </c:pt>
                <c:pt idx="4327">
                  <c:v>12.238670000000001</c:v>
                </c:pt>
                <c:pt idx="4328">
                  <c:v>12.24305</c:v>
                </c:pt>
                <c:pt idx="4329">
                  <c:v>12.24743</c:v>
                </c:pt>
                <c:pt idx="4330">
                  <c:v>12.251810000000001</c:v>
                </c:pt>
                <c:pt idx="4331">
                  <c:v>12.25619</c:v>
                </c:pt>
                <c:pt idx="4332">
                  <c:v>12.260580000000001</c:v>
                </c:pt>
                <c:pt idx="4333">
                  <c:v>12.26496</c:v>
                </c:pt>
                <c:pt idx="4334">
                  <c:v>12.26934</c:v>
                </c:pt>
                <c:pt idx="4335">
                  <c:v>12.27373</c:v>
                </c:pt>
                <c:pt idx="4336">
                  <c:v>12.27811</c:v>
                </c:pt>
                <c:pt idx="4337">
                  <c:v>12.282489999999999</c:v>
                </c:pt>
                <c:pt idx="4338">
                  <c:v>12.28688</c:v>
                </c:pt>
                <c:pt idx="4339">
                  <c:v>12.291259999999999</c:v>
                </c:pt>
                <c:pt idx="4340">
                  <c:v>12.29565</c:v>
                </c:pt>
                <c:pt idx="4341">
                  <c:v>12.30003</c:v>
                </c:pt>
                <c:pt idx="4342">
                  <c:v>12.30442</c:v>
                </c:pt>
                <c:pt idx="4343">
                  <c:v>12.3088</c:v>
                </c:pt>
                <c:pt idx="4344">
                  <c:v>12.313190000000001</c:v>
                </c:pt>
                <c:pt idx="4345">
                  <c:v>12.31757</c:v>
                </c:pt>
                <c:pt idx="4346">
                  <c:v>12.321960000000001</c:v>
                </c:pt>
                <c:pt idx="4347">
                  <c:v>12.32634</c:v>
                </c:pt>
                <c:pt idx="4348">
                  <c:v>12.330729999999999</c:v>
                </c:pt>
                <c:pt idx="4349">
                  <c:v>12.33511</c:v>
                </c:pt>
                <c:pt idx="4350">
                  <c:v>12.339499999999999</c:v>
                </c:pt>
                <c:pt idx="4351">
                  <c:v>12.34389</c:v>
                </c:pt>
                <c:pt idx="4352">
                  <c:v>12.348269999999999</c:v>
                </c:pt>
                <c:pt idx="4353">
                  <c:v>12.35266</c:v>
                </c:pt>
                <c:pt idx="4354">
                  <c:v>12.357049999999999</c:v>
                </c:pt>
                <c:pt idx="4355">
                  <c:v>12.36143</c:v>
                </c:pt>
                <c:pt idx="4356">
                  <c:v>12.365819999999999</c:v>
                </c:pt>
                <c:pt idx="4357">
                  <c:v>12.37021</c:v>
                </c:pt>
                <c:pt idx="4358">
                  <c:v>12.37459</c:v>
                </c:pt>
                <c:pt idx="4359">
                  <c:v>12.37898</c:v>
                </c:pt>
                <c:pt idx="4360">
                  <c:v>12.383369999999999</c:v>
                </c:pt>
                <c:pt idx="4361">
                  <c:v>12.38776</c:v>
                </c:pt>
                <c:pt idx="4362">
                  <c:v>12.392149999999999</c:v>
                </c:pt>
                <c:pt idx="4363">
                  <c:v>12.39654</c:v>
                </c:pt>
                <c:pt idx="4364">
                  <c:v>12.400919999999999</c:v>
                </c:pt>
                <c:pt idx="4365">
                  <c:v>12.40531</c:v>
                </c:pt>
                <c:pt idx="4366">
                  <c:v>12.409699999999999</c:v>
                </c:pt>
                <c:pt idx="4367">
                  <c:v>12.41409</c:v>
                </c:pt>
                <c:pt idx="4368">
                  <c:v>12.418480000000001</c:v>
                </c:pt>
                <c:pt idx="4369">
                  <c:v>12.422870000000001</c:v>
                </c:pt>
                <c:pt idx="4370">
                  <c:v>12.42726</c:v>
                </c:pt>
                <c:pt idx="4371">
                  <c:v>12.431650000000001</c:v>
                </c:pt>
                <c:pt idx="4372">
                  <c:v>12.43604</c:v>
                </c:pt>
                <c:pt idx="4373">
                  <c:v>12.440430000000001</c:v>
                </c:pt>
                <c:pt idx="4374">
                  <c:v>12.44482</c:v>
                </c:pt>
                <c:pt idx="4375">
                  <c:v>12.449210000000001</c:v>
                </c:pt>
                <c:pt idx="4376">
                  <c:v>12.4536</c:v>
                </c:pt>
                <c:pt idx="4377">
                  <c:v>12.457990000000001</c:v>
                </c:pt>
                <c:pt idx="4378">
                  <c:v>12.46238</c:v>
                </c:pt>
                <c:pt idx="4379">
                  <c:v>12.46678</c:v>
                </c:pt>
                <c:pt idx="4380">
                  <c:v>12.471170000000001</c:v>
                </c:pt>
                <c:pt idx="4381">
                  <c:v>12.47556</c:v>
                </c:pt>
                <c:pt idx="4382">
                  <c:v>12.479950000000001</c:v>
                </c:pt>
                <c:pt idx="4383">
                  <c:v>12.48434</c:v>
                </c:pt>
                <c:pt idx="4384">
                  <c:v>12.48874</c:v>
                </c:pt>
                <c:pt idx="4385">
                  <c:v>12.493130000000001</c:v>
                </c:pt>
                <c:pt idx="4386">
                  <c:v>12.49752</c:v>
                </c:pt>
                <c:pt idx="4387">
                  <c:v>12.501910000000001</c:v>
                </c:pt>
                <c:pt idx="4388">
                  <c:v>12.506309999999999</c:v>
                </c:pt>
                <c:pt idx="4389">
                  <c:v>12.5107</c:v>
                </c:pt>
                <c:pt idx="4390">
                  <c:v>12.515089999999999</c:v>
                </c:pt>
                <c:pt idx="4391">
                  <c:v>12.519489999999999</c:v>
                </c:pt>
                <c:pt idx="4392">
                  <c:v>12.52388</c:v>
                </c:pt>
                <c:pt idx="4393">
                  <c:v>12.528269999999999</c:v>
                </c:pt>
                <c:pt idx="4394">
                  <c:v>12.53267</c:v>
                </c:pt>
                <c:pt idx="4395">
                  <c:v>12.537059999999999</c:v>
                </c:pt>
                <c:pt idx="4396">
                  <c:v>12.541460000000001</c:v>
                </c:pt>
                <c:pt idx="4397">
                  <c:v>12.545850000000002</c:v>
                </c:pt>
                <c:pt idx="4398">
                  <c:v>12.55025</c:v>
                </c:pt>
                <c:pt idx="4399">
                  <c:v>12.554640000000001</c:v>
                </c:pt>
                <c:pt idx="4400">
                  <c:v>12.559040000000001</c:v>
                </c:pt>
                <c:pt idx="4401">
                  <c:v>12.56343</c:v>
                </c:pt>
                <c:pt idx="4402">
                  <c:v>12.567830000000001</c:v>
                </c:pt>
                <c:pt idx="4403">
                  <c:v>12.57222</c:v>
                </c:pt>
                <c:pt idx="4404">
                  <c:v>12.57662</c:v>
                </c:pt>
                <c:pt idx="4405">
                  <c:v>12.581020000000001</c:v>
                </c:pt>
                <c:pt idx="4406">
                  <c:v>12.58541</c:v>
                </c:pt>
                <c:pt idx="4407">
                  <c:v>12.58981</c:v>
                </c:pt>
                <c:pt idx="4408">
                  <c:v>12.594200000000001</c:v>
                </c:pt>
                <c:pt idx="4409">
                  <c:v>12.598599999999999</c:v>
                </c:pt>
                <c:pt idx="4410">
                  <c:v>12.603</c:v>
                </c:pt>
                <c:pt idx="4411">
                  <c:v>12.607389999999999</c:v>
                </c:pt>
                <c:pt idx="4412">
                  <c:v>12.611789999999999</c:v>
                </c:pt>
                <c:pt idx="4413">
                  <c:v>12.61619</c:v>
                </c:pt>
                <c:pt idx="4414">
                  <c:v>12.62059</c:v>
                </c:pt>
                <c:pt idx="4415">
                  <c:v>12.624979999999999</c:v>
                </c:pt>
                <c:pt idx="4416">
                  <c:v>12.629380000000001</c:v>
                </c:pt>
                <c:pt idx="4417">
                  <c:v>12.633780000000002</c:v>
                </c:pt>
                <c:pt idx="4418">
                  <c:v>12.63818</c:v>
                </c:pt>
                <c:pt idx="4419">
                  <c:v>12.642580000000001</c:v>
                </c:pt>
                <c:pt idx="4420">
                  <c:v>12.646980000000001</c:v>
                </c:pt>
                <c:pt idx="4421">
                  <c:v>12.65138</c:v>
                </c:pt>
                <c:pt idx="4422">
                  <c:v>12.65577</c:v>
                </c:pt>
                <c:pt idx="4423">
                  <c:v>12.660170000000001</c:v>
                </c:pt>
                <c:pt idx="4424">
                  <c:v>12.664569999999999</c:v>
                </c:pt>
                <c:pt idx="4425">
                  <c:v>12.66897</c:v>
                </c:pt>
                <c:pt idx="4426">
                  <c:v>12.67337</c:v>
                </c:pt>
                <c:pt idx="4427">
                  <c:v>12.677769999999999</c:v>
                </c:pt>
                <c:pt idx="4428">
                  <c:v>12.682169999999999</c:v>
                </c:pt>
                <c:pt idx="4429">
                  <c:v>12.68657</c:v>
                </c:pt>
                <c:pt idx="4430">
                  <c:v>12.69097</c:v>
                </c:pt>
                <c:pt idx="4431">
                  <c:v>12.695369999999999</c:v>
                </c:pt>
                <c:pt idx="4432">
                  <c:v>12.699770000000001</c:v>
                </c:pt>
                <c:pt idx="4433">
                  <c:v>12.704180000000001</c:v>
                </c:pt>
                <c:pt idx="4434">
                  <c:v>12.708580000000001</c:v>
                </c:pt>
                <c:pt idx="4435">
                  <c:v>12.71298</c:v>
                </c:pt>
                <c:pt idx="4436">
                  <c:v>12.71738</c:v>
                </c:pt>
                <c:pt idx="4437">
                  <c:v>12.721780000000001</c:v>
                </c:pt>
                <c:pt idx="4438">
                  <c:v>12.726179999999999</c:v>
                </c:pt>
                <c:pt idx="4439">
                  <c:v>12.730589999999999</c:v>
                </c:pt>
                <c:pt idx="4440">
                  <c:v>12.73499</c:v>
                </c:pt>
                <c:pt idx="4441">
                  <c:v>12.73939</c:v>
                </c:pt>
                <c:pt idx="4442">
                  <c:v>12.743789999999999</c:v>
                </c:pt>
                <c:pt idx="4443">
                  <c:v>12.748189999999999</c:v>
                </c:pt>
                <c:pt idx="4444">
                  <c:v>12.752599999999999</c:v>
                </c:pt>
                <c:pt idx="4445">
                  <c:v>12.757</c:v>
                </c:pt>
                <c:pt idx="4446">
                  <c:v>12.761399999999998</c:v>
                </c:pt>
                <c:pt idx="4447">
                  <c:v>12.76581</c:v>
                </c:pt>
                <c:pt idx="4448">
                  <c:v>12.770210000000001</c:v>
                </c:pt>
                <c:pt idx="4449">
                  <c:v>12.774610000000001</c:v>
                </c:pt>
                <c:pt idx="4450">
                  <c:v>12.779020000000001</c:v>
                </c:pt>
                <c:pt idx="4451">
                  <c:v>12.78342</c:v>
                </c:pt>
                <c:pt idx="4452">
                  <c:v>12.78783</c:v>
                </c:pt>
                <c:pt idx="4453">
                  <c:v>12.79223</c:v>
                </c:pt>
                <c:pt idx="4454">
                  <c:v>12.79664</c:v>
                </c:pt>
                <c:pt idx="4455">
                  <c:v>12.80104</c:v>
                </c:pt>
                <c:pt idx="4456">
                  <c:v>12.805449999999999</c:v>
                </c:pt>
                <c:pt idx="4457">
                  <c:v>12.809849999999999</c:v>
                </c:pt>
                <c:pt idx="4458">
                  <c:v>12.814259999999999</c:v>
                </c:pt>
                <c:pt idx="4459">
                  <c:v>12.818660000000001</c:v>
                </c:pt>
                <c:pt idx="4460">
                  <c:v>12.823070000000001</c:v>
                </c:pt>
                <c:pt idx="4461">
                  <c:v>12.82747</c:v>
                </c:pt>
                <c:pt idx="4462">
                  <c:v>12.83188</c:v>
                </c:pt>
                <c:pt idx="4463">
                  <c:v>12.83629</c:v>
                </c:pt>
                <c:pt idx="4464">
                  <c:v>12.84069</c:v>
                </c:pt>
                <c:pt idx="4465">
                  <c:v>12.8451</c:v>
                </c:pt>
                <c:pt idx="4466">
                  <c:v>12.84951</c:v>
                </c:pt>
                <c:pt idx="4467">
                  <c:v>12.853909999999999</c:v>
                </c:pt>
                <c:pt idx="4468">
                  <c:v>12.858319999999999</c:v>
                </c:pt>
                <c:pt idx="4469">
                  <c:v>12.862729999999999</c:v>
                </c:pt>
                <c:pt idx="4470">
                  <c:v>12.86713</c:v>
                </c:pt>
                <c:pt idx="4471">
                  <c:v>12.871540000000001</c:v>
                </c:pt>
                <c:pt idx="4472">
                  <c:v>12.875950000000001</c:v>
                </c:pt>
                <c:pt idx="4473">
                  <c:v>12.88036</c:v>
                </c:pt>
                <c:pt idx="4474">
                  <c:v>12.88476</c:v>
                </c:pt>
                <c:pt idx="4475">
                  <c:v>12.88917</c:v>
                </c:pt>
                <c:pt idx="4476">
                  <c:v>12.89358</c:v>
                </c:pt>
                <c:pt idx="4477">
                  <c:v>12.89799</c:v>
                </c:pt>
                <c:pt idx="4478">
                  <c:v>12.9024</c:v>
                </c:pt>
                <c:pt idx="4479">
                  <c:v>12.90681</c:v>
                </c:pt>
                <c:pt idx="4480">
                  <c:v>12.91122</c:v>
                </c:pt>
                <c:pt idx="4481">
                  <c:v>12.91563</c:v>
                </c:pt>
                <c:pt idx="4482">
                  <c:v>12.92004</c:v>
                </c:pt>
                <c:pt idx="4483">
                  <c:v>12.924440000000001</c:v>
                </c:pt>
                <c:pt idx="4484">
                  <c:v>12.928850000000001</c:v>
                </c:pt>
                <c:pt idx="4485">
                  <c:v>12.933260000000001</c:v>
                </c:pt>
                <c:pt idx="4486">
                  <c:v>12.937670000000001</c:v>
                </c:pt>
                <c:pt idx="4487">
                  <c:v>12.94209</c:v>
                </c:pt>
                <c:pt idx="4488">
                  <c:v>12.9465</c:v>
                </c:pt>
                <c:pt idx="4489">
                  <c:v>12.95091</c:v>
                </c:pt>
                <c:pt idx="4490">
                  <c:v>12.955319999999999</c:v>
                </c:pt>
                <c:pt idx="4491">
                  <c:v>12.959729999999999</c:v>
                </c:pt>
                <c:pt idx="4492">
                  <c:v>12.96414</c:v>
                </c:pt>
                <c:pt idx="4493">
                  <c:v>12.96855</c:v>
                </c:pt>
                <c:pt idx="4494">
                  <c:v>12.97296</c:v>
                </c:pt>
                <c:pt idx="4495">
                  <c:v>12.977370000000001</c:v>
                </c:pt>
                <c:pt idx="4496">
                  <c:v>12.98179</c:v>
                </c:pt>
                <c:pt idx="4497">
                  <c:v>12.9862</c:v>
                </c:pt>
                <c:pt idx="4498">
                  <c:v>12.99061</c:v>
                </c:pt>
                <c:pt idx="4499">
                  <c:v>12.99502</c:v>
                </c:pt>
                <c:pt idx="4500">
                  <c:v>12.999429999999998</c:v>
                </c:pt>
                <c:pt idx="4501">
                  <c:v>13.003850000000002</c:v>
                </c:pt>
                <c:pt idx="4502">
                  <c:v>13.00826</c:v>
                </c:pt>
                <c:pt idx="4503">
                  <c:v>13.01267</c:v>
                </c:pt>
                <c:pt idx="4504">
                  <c:v>13.01709</c:v>
                </c:pt>
                <c:pt idx="4505">
                  <c:v>13.0215</c:v>
                </c:pt>
                <c:pt idx="4506">
                  <c:v>13.02591</c:v>
                </c:pt>
                <c:pt idx="4507">
                  <c:v>13.030329999999999</c:v>
                </c:pt>
                <c:pt idx="4508">
                  <c:v>13.034739999999999</c:v>
                </c:pt>
                <c:pt idx="4509">
                  <c:v>13.039149999999999</c:v>
                </c:pt>
                <c:pt idx="4510">
                  <c:v>13.043570000000001</c:v>
                </c:pt>
                <c:pt idx="4511">
                  <c:v>13.047980000000001</c:v>
                </c:pt>
                <c:pt idx="4512">
                  <c:v>13.0524</c:v>
                </c:pt>
                <c:pt idx="4513">
                  <c:v>13.05681</c:v>
                </c:pt>
                <c:pt idx="4514">
                  <c:v>13.06123</c:v>
                </c:pt>
                <c:pt idx="4515">
                  <c:v>13.06564</c:v>
                </c:pt>
                <c:pt idx="4516">
                  <c:v>13.07006</c:v>
                </c:pt>
                <c:pt idx="4517">
                  <c:v>13.07447</c:v>
                </c:pt>
                <c:pt idx="4518">
                  <c:v>13.078889999999999</c:v>
                </c:pt>
                <c:pt idx="4519">
                  <c:v>13.083300000000001</c:v>
                </c:pt>
                <c:pt idx="4520">
                  <c:v>13.087720000000001</c:v>
                </c:pt>
                <c:pt idx="4521">
                  <c:v>13.092130000000001</c:v>
                </c:pt>
                <c:pt idx="4522">
                  <c:v>13.096550000000001</c:v>
                </c:pt>
                <c:pt idx="4523">
                  <c:v>13.10097</c:v>
                </c:pt>
                <c:pt idx="4524">
                  <c:v>13.10538</c:v>
                </c:pt>
                <c:pt idx="4525">
                  <c:v>13.1098</c:v>
                </c:pt>
                <c:pt idx="4526">
                  <c:v>13.11422</c:v>
                </c:pt>
                <c:pt idx="4527">
                  <c:v>13.11863</c:v>
                </c:pt>
                <c:pt idx="4528">
                  <c:v>13.123050000000001</c:v>
                </c:pt>
                <c:pt idx="4529">
                  <c:v>13.127470000000001</c:v>
                </c:pt>
                <c:pt idx="4530">
                  <c:v>13.13189</c:v>
                </c:pt>
                <c:pt idx="4531">
                  <c:v>13.1363</c:v>
                </c:pt>
                <c:pt idx="4532">
                  <c:v>13.14072</c:v>
                </c:pt>
                <c:pt idx="4533">
                  <c:v>13.14514</c:v>
                </c:pt>
                <c:pt idx="4534">
                  <c:v>13.149559999999999</c:v>
                </c:pt>
                <c:pt idx="4535">
                  <c:v>13.153979999999999</c:v>
                </c:pt>
                <c:pt idx="4536">
                  <c:v>13.158390000000001</c:v>
                </c:pt>
                <c:pt idx="4537">
                  <c:v>13.16281</c:v>
                </c:pt>
                <c:pt idx="4538">
                  <c:v>13.16723</c:v>
                </c:pt>
                <c:pt idx="4539">
                  <c:v>13.17165</c:v>
                </c:pt>
                <c:pt idx="4540">
                  <c:v>13.176069999999999</c:v>
                </c:pt>
                <c:pt idx="4541">
                  <c:v>13.180489999999999</c:v>
                </c:pt>
                <c:pt idx="4542">
                  <c:v>13.184909999999999</c:v>
                </c:pt>
                <c:pt idx="4543">
                  <c:v>13.18933</c:v>
                </c:pt>
                <c:pt idx="4544">
                  <c:v>13.193750000000001</c:v>
                </c:pt>
                <c:pt idx="4545">
                  <c:v>13.198170000000001</c:v>
                </c:pt>
                <c:pt idx="4546">
                  <c:v>13.202590000000001</c:v>
                </c:pt>
                <c:pt idx="4547">
                  <c:v>13.20701</c:v>
                </c:pt>
                <c:pt idx="4548">
                  <c:v>13.21143</c:v>
                </c:pt>
                <c:pt idx="4549">
                  <c:v>13.21585</c:v>
                </c:pt>
                <c:pt idx="4550">
                  <c:v>13.220269999999999</c:v>
                </c:pt>
                <c:pt idx="4551">
                  <c:v>13.224690000000001</c:v>
                </c:pt>
                <c:pt idx="4552">
                  <c:v>13.22911</c:v>
                </c:pt>
                <c:pt idx="4553">
                  <c:v>13.23353</c:v>
                </c:pt>
                <c:pt idx="4554">
                  <c:v>13.237959999999999</c:v>
                </c:pt>
                <c:pt idx="4555">
                  <c:v>13.242379999999999</c:v>
                </c:pt>
                <c:pt idx="4556">
                  <c:v>13.2468</c:v>
                </c:pt>
                <c:pt idx="4557">
                  <c:v>13.25122</c:v>
                </c:pt>
                <c:pt idx="4558">
                  <c:v>13.255640000000001</c:v>
                </c:pt>
                <c:pt idx="4559">
                  <c:v>13.260060000000001</c:v>
                </c:pt>
                <c:pt idx="4560">
                  <c:v>13.26449</c:v>
                </c:pt>
                <c:pt idx="4561">
                  <c:v>13.26891</c:v>
                </c:pt>
                <c:pt idx="4562">
                  <c:v>13.27333</c:v>
                </c:pt>
                <c:pt idx="4563">
                  <c:v>13.277759999999999</c:v>
                </c:pt>
                <c:pt idx="4564">
                  <c:v>13.282179999999999</c:v>
                </c:pt>
                <c:pt idx="4565">
                  <c:v>13.2866</c:v>
                </c:pt>
                <c:pt idx="4566">
                  <c:v>13.291020000000001</c:v>
                </c:pt>
                <c:pt idx="4567">
                  <c:v>13.295450000000001</c:v>
                </c:pt>
                <c:pt idx="4568">
                  <c:v>13.29987</c:v>
                </c:pt>
                <c:pt idx="4569">
                  <c:v>13.3043</c:v>
                </c:pt>
                <c:pt idx="4570">
                  <c:v>13.308719999999999</c:v>
                </c:pt>
                <c:pt idx="4571">
                  <c:v>13.313139999999999</c:v>
                </c:pt>
                <c:pt idx="4572">
                  <c:v>13.31757</c:v>
                </c:pt>
                <c:pt idx="4573">
                  <c:v>13.321990000000001</c:v>
                </c:pt>
                <c:pt idx="4574">
                  <c:v>13.326420000000001</c:v>
                </c:pt>
                <c:pt idx="4575">
                  <c:v>13.33084</c:v>
                </c:pt>
                <c:pt idx="4576">
                  <c:v>13.33527</c:v>
                </c:pt>
                <c:pt idx="4577">
                  <c:v>13.339689999999999</c:v>
                </c:pt>
                <c:pt idx="4578">
                  <c:v>13.344119999999998</c:v>
                </c:pt>
                <c:pt idx="4579">
                  <c:v>13.348540000000002</c:v>
                </c:pt>
                <c:pt idx="4580">
                  <c:v>13.352970000000001</c:v>
                </c:pt>
                <c:pt idx="4581">
                  <c:v>13.3574</c:v>
                </c:pt>
                <c:pt idx="4582">
                  <c:v>13.36182</c:v>
                </c:pt>
                <c:pt idx="4583">
                  <c:v>13.366249999999999</c:v>
                </c:pt>
                <c:pt idx="4584">
                  <c:v>13.370669999999999</c:v>
                </c:pt>
                <c:pt idx="4585">
                  <c:v>13.3751</c:v>
                </c:pt>
                <c:pt idx="4586">
                  <c:v>13.379530000000001</c:v>
                </c:pt>
                <c:pt idx="4587">
                  <c:v>13.38395</c:v>
                </c:pt>
                <c:pt idx="4588">
                  <c:v>13.38838</c:v>
                </c:pt>
                <c:pt idx="4589">
                  <c:v>13.392809999999999</c:v>
                </c:pt>
                <c:pt idx="4590">
                  <c:v>13.39723</c:v>
                </c:pt>
                <c:pt idx="4591">
                  <c:v>13.40166</c:v>
                </c:pt>
                <c:pt idx="4592">
                  <c:v>13.406090000000001</c:v>
                </c:pt>
                <c:pt idx="4593">
                  <c:v>13.41052</c:v>
                </c:pt>
                <c:pt idx="4594">
                  <c:v>13.414949999999999</c:v>
                </c:pt>
                <c:pt idx="4595">
                  <c:v>13.419370000000001</c:v>
                </c:pt>
                <c:pt idx="4596">
                  <c:v>13.4238</c:v>
                </c:pt>
                <c:pt idx="4597">
                  <c:v>13.428229999999999</c:v>
                </c:pt>
                <c:pt idx="4598">
                  <c:v>13.43266</c:v>
                </c:pt>
                <c:pt idx="4599">
                  <c:v>13.437090000000001</c:v>
                </c:pt>
                <c:pt idx="4600">
                  <c:v>13.441520000000001</c:v>
                </c:pt>
                <c:pt idx="4601">
                  <c:v>13.44595</c:v>
                </c:pt>
                <c:pt idx="4602">
                  <c:v>13.450369999999999</c:v>
                </c:pt>
                <c:pt idx="4603">
                  <c:v>13.454799999999999</c:v>
                </c:pt>
                <c:pt idx="4604">
                  <c:v>13.459230000000002</c:v>
                </c:pt>
                <c:pt idx="4605">
                  <c:v>13.463660000000001</c:v>
                </c:pt>
                <c:pt idx="4606">
                  <c:v>13.46809</c:v>
                </c:pt>
                <c:pt idx="4607">
                  <c:v>13.472519999999999</c:v>
                </c:pt>
                <c:pt idx="4608">
                  <c:v>13.47695</c:v>
                </c:pt>
                <c:pt idx="4609">
                  <c:v>13.48138</c:v>
                </c:pt>
                <c:pt idx="4610">
                  <c:v>13.485810000000001</c:v>
                </c:pt>
                <c:pt idx="4611">
                  <c:v>13.49024</c:v>
                </c:pt>
                <c:pt idx="4612">
                  <c:v>13.494680000000001</c:v>
                </c:pt>
                <c:pt idx="4613">
                  <c:v>13.49911</c:v>
                </c:pt>
                <c:pt idx="4614">
                  <c:v>13.503539999999999</c:v>
                </c:pt>
                <c:pt idx="4615">
                  <c:v>13.507969999999998</c:v>
                </c:pt>
                <c:pt idx="4616">
                  <c:v>13.512400000000001</c:v>
                </c:pt>
                <c:pt idx="4617">
                  <c:v>13.516830000000001</c:v>
                </c:pt>
                <c:pt idx="4618">
                  <c:v>13.52126</c:v>
                </c:pt>
                <c:pt idx="4619">
                  <c:v>13.525689999999999</c:v>
                </c:pt>
                <c:pt idx="4620">
                  <c:v>13.53013</c:v>
                </c:pt>
                <c:pt idx="4621">
                  <c:v>13.534559999999999</c:v>
                </c:pt>
                <c:pt idx="4622">
                  <c:v>13.53899</c:v>
                </c:pt>
                <c:pt idx="4623">
                  <c:v>13.543420000000001</c:v>
                </c:pt>
                <c:pt idx="4624">
                  <c:v>13.54786</c:v>
                </c:pt>
                <c:pt idx="4625">
                  <c:v>13.552289999999999</c:v>
                </c:pt>
                <c:pt idx="4626">
                  <c:v>13.55672</c:v>
                </c:pt>
                <c:pt idx="4627">
                  <c:v>13.56115</c:v>
                </c:pt>
                <c:pt idx="4628">
                  <c:v>13.56559</c:v>
                </c:pt>
                <c:pt idx="4629">
                  <c:v>13.57002</c:v>
                </c:pt>
                <c:pt idx="4630">
                  <c:v>13.57446</c:v>
                </c:pt>
                <c:pt idx="4631">
                  <c:v>13.578889999999999</c:v>
                </c:pt>
                <c:pt idx="4632">
                  <c:v>13.583319999999999</c:v>
                </c:pt>
                <c:pt idx="4633">
                  <c:v>13.587760000000001</c:v>
                </c:pt>
                <c:pt idx="4634">
                  <c:v>13.59219</c:v>
                </c:pt>
                <c:pt idx="4635">
                  <c:v>13.596629999999999</c:v>
                </c:pt>
                <c:pt idx="4636">
                  <c:v>13.60106</c:v>
                </c:pt>
                <c:pt idx="4637">
                  <c:v>13.60549</c:v>
                </c:pt>
                <c:pt idx="4638">
                  <c:v>13.609929999999999</c:v>
                </c:pt>
                <c:pt idx="4639">
                  <c:v>13.614360000000001</c:v>
                </c:pt>
                <c:pt idx="4640">
                  <c:v>13.6188</c:v>
                </c:pt>
                <c:pt idx="4641">
                  <c:v>13.623239999999999</c:v>
                </c:pt>
                <c:pt idx="4642">
                  <c:v>13.62767</c:v>
                </c:pt>
                <c:pt idx="4643">
                  <c:v>13.632109999999999</c:v>
                </c:pt>
                <c:pt idx="4644">
                  <c:v>13.63654</c:v>
                </c:pt>
                <c:pt idx="4645">
                  <c:v>13.640980000000001</c:v>
                </c:pt>
                <c:pt idx="4646">
                  <c:v>13.64541</c:v>
                </c:pt>
                <c:pt idx="4647">
                  <c:v>13.649850000000001</c:v>
                </c:pt>
                <c:pt idx="4648">
                  <c:v>13.65429</c:v>
                </c:pt>
                <c:pt idx="4649">
                  <c:v>13.658719999999999</c:v>
                </c:pt>
                <c:pt idx="4650">
                  <c:v>13.663160000000001</c:v>
                </c:pt>
                <c:pt idx="4651">
                  <c:v>13.6676</c:v>
                </c:pt>
                <c:pt idx="4652">
                  <c:v>13.672029999999999</c:v>
                </c:pt>
                <c:pt idx="4653">
                  <c:v>13.67647</c:v>
                </c:pt>
                <c:pt idx="4654">
                  <c:v>13.680909999999999</c:v>
                </c:pt>
                <c:pt idx="4655">
                  <c:v>13.685350000000001</c:v>
                </c:pt>
                <c:pt idx="4656">
                  <c:v>13.689780000000001</c:v>
                </c:pt>
                <c:pt idx="4657">
                  <c:v>13.69422</c:v>
                </c:pt>
                <c:pt idx="4658">
                  <c:v>13.69866</c:v>
                </c:pt>
                <c:pt idx="4659">
                  <c:v>13.703099999999999</c:v>
                </c:pt>
                <c:pt idx="4660">
                  <c:v>13.70754</c:v>
                </c:pt>
                <c:pt idx="4661">
                  <c:v>13.711970000000001</c:v>
                </c:pt>
                <c:pt idx="4662">
                  <c:v>13.71641</c:v>
                </c:pt>
                <c:pt idx="4663">
                  <c:v>13.72085</c:v>
                </c:pt>
                <c:pt idx="4664">
                  <c:v>13.725289999999999</c:v>
                </c:pt>
                <c:pt idx="4665">
                  <c:v>13.72973</c:v>
                </c:pt>
                <c:pt idx="4666">
                  <c:v>13.734170000000001</c:v>
                </c:pt>
                <c:pt idx="4667">
                  <c:v>13.73861</c:v>
                </c:pt>
                <c:pt idx="4668">
                  <c:v>13.74305</c:v>
                </c:pt>
                <c:pt idx="4669">
                  <c:v>13.747489999999999</c:v>
                </c:pt>
                <c:pt idx="4670">
                  <c:v>13.751930000000002</c:v>
                </c:pt>
                <c:pt idx="4671">
                  <c:v>13.75637</c:v>
                </c:pt>
                <c:pt idx="4672">
                  <c:v>13.760809999999999</c:v>
                </c:pt>
                <c:pt idx="4673">
                  <c:v>13.76525</c:v>
                </c:pt>
                <c:pt idx="4674">
                  <c:v>13.769689999999999</c:v>
                </c:pt>
                <c:pt idx="4675">
                  <c:v>13.774130000000001</c:v>
                </c:pt>
                <c:pt idx="4676">
                  <c:v>13.77857</c:v>
                </c:pt>
                <c:pt idx="4677">
                  <c:v>13.783010000000001</c:v>
                </c:pt>
                <c:pt idx="4678">
                  <c:v>13.78745</c:v>
                </c:pt>
                <c:pt idx="4679">
                  <c:v>13.791889999999999</c:v>
                </c:pt>
                <c:pt idx="4680">
                  <c:v>13.796330000000001</c:v>
                </c:pt>
                <c:pt idx="4681">
                  <c:v>13.80077</c:v>
                </c:pt>
                <c:pt idx="4682">
                  <c:v>13.80522</c:v>
                </c:pt>
                <c:pt idx="4683">
                  <c:v>13.809659999999999</c:v>
                </c:pt>
                <c:pt idx="4684">
                  <c:v>13.8141</c:v>
                </c:pt>
                <c:pt idx="4685">
                  <c:v>13.81854</c:v>
                </c:pt>
                <c:pt idx="4686">
                  <c:v>13.822980000000001</c:v>
                </c:pt>
                <c:pt idx="4687">
                  <c:v>13.82743</c:v>
                </c:pt>
                <c:pt idx="4688">
                  <c:v>13.83187</c:v>
                </c:pt>
                <c:pt idx="4689">
                  <c:v>13.836309999999999</c:v>
                </c:pt>
                <c:pt idx="4690">
                  <c:v>13.840760000000001</c:v>
                </c:pt>
                <c:pt idx="4691">
                  <c:v>13.8452</c:v>
                </c:pt>
                <c:pt idx="4692">
                  <c:v>13.849639999999999</c:v>
                </c:pt>
                <c:pt idx="4693">
                  <c:v>13.85408</c:v>
                </c:pt>
                <c:pt idx="4694">
                  <c:v>13.85853</c:v>
                </c:pt>
                <c:pt idx="4695">
                  <c:v>13.862970000000001</c:v>
                </c:pt>
                <c:pt idx="4696">
                  <c:v>13.867420000000001</c:v>
                </c:pt>
                <c:pt idx="4697">
                  <c:v>13.87186</c:v>
                </c:pt>
                <c:pt idx="4698">
                  <c:v>13.876299999999999</c:v>
                </c:pt>
                <c:pt idx="4699">
                  <c:v>13.880750000000001</c:v>
                </c:pt>
                <c:pt idx="4700">
                  <c:v>13.88519</c:v>
                </c:pt>
                <c:pt idx="4701">
                  <c:v>13.88964</c:v>
                </c:pt>
                <c:pt idx="4702">
                  <c:v>13.894079999999999</c:v>
                </c:pt>
                <c:pt idx="4703">
                  <c:v>13.898529999999999</c:v>
                </c:pt>
                <c:pt idx="4704">
                  <c:v>13.90297</c:v>
                </c:pt>
                <c:pt idx="4705">
                  <c:v>13.90742</c:v>
                </c:pt>
                <c:pt idx="4706">
                  <c:v>13.911859999999999</c:v>
                </c:pt>
                <c:pt idx="4707">
                  <c:v>13.916309999999999</c:v>
                </c:pt>
                <c:pt idx="4708">
                  <c:v>13.92075</c:v>
                </c:pt>
                <c:pt idx="4709">
                  <c:v>13.9252</c:v>
                </c:pt>
                <c:pt idx="4710">
                  <c:v>13.929640000000001</c:v>
                </c:pt>
                <c:pt idx="4711">
                  <c:v>13.934089999999999</c:v>
                </c:pt>
                <c:pt idx="4712">
                  <c:v>13.93854</c:v>
                </c:pt>
                <c:pt idx="4713">
                  <c:v>13.94298</c:v>
                </c:pt>
                <c:pt idx="4714">
                  <c:v>13.947430000000001</c:v>
                </c:pt>
                <c:pt idx="4715">
                  <c:v>13.951879999999999</c:v>
                </c:pt>
                <c:pt idx="4716">
                  <c:v>13.95632</c:v>
                </c:pt>
                <c:pt idx="4717">
                  <c:v>13.96077</c:v>
                </c:pt>
                <c:pt idx="4718">
                  <c:v>13.96522</c:v>
                </c:pt>
                <c:pt idx="4719">
                  <c:v>13.969659999999999</c:v>
                </c:pt>
                <c:pt idx="4720">
                  <c:v>13.97411</c:v>
                </c:pt>
                <c:pt idx="4721">
                  <c:v>13.97856</c:v>
                </c:pt>
                <c:pt idx="4722">
                  <c:v>13.98301</c:v>
                </c:pt>
                <c:pt idx="4723">
                  <c:v>13.987450000000001</c:v>
                </c:pt>
                <c:pt idx="4724">
                  <c:v>13.991899999999999</c:v>
                </c:pt>
                <c:pt idx="4725">
                  <c:v>13.99635</c:v>
                </c:pt>
                <c:pt idx="4726">
                  <c:v>14.0008</c:v>
                </c:pt>
                <c:pt idx="4727">
                  <c:v>14.00525</c:v>
                </c:pt>
                <c:pt idx="4728">
                  <c:v>14.0097</c:v>
                </c:pt>
                <c:pt idx="4729">
                  <c:v>14.014139999999999</c:v>
                </c:pt>
                <c:pt idx="4730">
                  <c:v>14.01859</c:v>
                </c:pt>
                <c:pt idx="4731">
                  <c:v>14.02304</c:v>
                </c:pt>
                <c:pt idx="4732">
                  <c:v>14.02749</c:v>
                </c:pt>
                <c:pt idx="4733">
                  <c:v>14.031940000000001</c:v>
                </c:pt>
                <c:pt idx="4734">
                  <c:v>14.036389999999999</c:v>
                </c:pt>
                <c:pt idx="4735">
                  <c:v>14.040840000000001</c:v>
                </c:pt>
                <c:pt idx="4736">
                  <c:v>14.04529</c:v>
                </c:pt>
                <c:pt idx="4737">
                  <c:v>14.04974</c:v>
                </c:pt>
                <c:pt idx="4738">
                  <c:v>14.05419</c:v>
                </c:pt>
                <c:pt idx="4739">
                  <c:v>14.05864</c:v>
                </c:pt>
                <c:pt idx="4740">
                  <c:v>14.063090000000001</c:v>
                </c:pt>
                <c:pt idx="4741">
                  <c:v>14.067539999999999</c:v>
                </c:pt>
                <c:pt idx="4742">
                  <c:v>14.07199</c:v>
                </c:pt>
                <c:pt idx="4743">
                  <c:v>14.076440000000002</c:v>
                </c:pt>
                <c:pt idx="4744">
                  <c:v>14.08089</c:v>
                </c:pt>
                <c:pt idx="4745">
                  <c:v>14.08534</c:v>
                </c:pt>
                <c:pt idx="4746">
                  <c:v>14.0898</c:v>
                </c:pt>
                <c:pt idx="4747">
                  <c:v>14.094249999999999</c:v>
                </c:pt>
                <c:pt idx="4748">
                  <c:v>14.098700000000001</c:v>
                </c:pt>
                <c:pt idx="4749">
                  <c:v>14.103149999999999</c:v>
                </c:pt>
                <c:pt idx="4750">
                  <c:v>14.1076</c:v>
                </c:pt>
                <c:pt idx="4751">
                  <c:v>14.11205</c:v>
                </c:pt>
                <c:pt idx="4752">
                  <c:v>14.11651</c:v>
                </c:pt>
                <c:pt idx="4753">
                  <c:v>14.12096</c:v>
                </c:pt>
                <c:pt idx="4754">
                  <c:v>14.12541</c:v>
                </c:pt>
                <c:pt idx="4755">
                  <c:v>14.129859999999999</c:v>
                </c:pt>
                <c:pt idx="4756">
                  <c:v>14.134320000000001</c:v>
                </c:pt>
                <c:pt idx="4757">
                  <c:v>14.138770000000001</c:v>
                </c:pt>
                <c:pt idx="4758">
                  <c:v>14.143219999999999</c:v>
                </c:pt>
                <c:pt idx="4759">
                  <c:v>14.14767</c:v>
                </c:pt>
                <c:pt idx="4760">
                  <c:v>14.152130000000001</c:v>
                </c:pt>
                <c:pt idx="4761">
                  <c:v>14.15658</c:v>
                </c:pt>
                <c:pt idx="4762">
                  <c:v>14.16104</c:v>
                </c:pt>
                <c:pt idx="4763">
                  <c:v>14.16549</c:v>
                </c:pt>
                <c:pt idx="4764">
                  <c:v>14.16994</c:v>
                </c:pt>
                <c:pt idx="4765">
                  <c:v>14.1744</c:v>
                </c:pt>
                <c:pt idx="4766">
                  <c:v>14.178850000000001</c:v>
                </c:pt>
                <c:pt idx="4767">
                  <c:v>14.183309999999999</c:v>
                </c:pt>
                <c:pt idx="4768">
                  <c:v>14.187760000000001</c:v>
                </c:pt>
                <c:pt idx="4769">
                  <c:v>14.192210000000001</c:v>
                </c:pt>
                <c:pt idx="4770">
                  <c:v>14.196669999999999</c:v>
                </c:pt>
                <c:pt idx="4771">
                  <c:v>14.20112</c:v>
                </c:pt>
                <c:pt idx="4772">
                  <c:v>14.205580000000001</c:v>
                </c:pt>
                <c:pt idx="4773">
                  <c:v>14.21003</c:v>
                </c:pt>
                <c:pt idx="4774">
                  <c:v>14.21449</c:v>
                </c:pt>
                <c:pt idx="4775">
                  <c:v>14.21895</c:v>
                </c:pt>
                <c:pt idx="4776">
                  <c:v>14.2234</c:v>
                </c:pt>
                <c:pt idx="4777">
                  <c:v>14.22786</c:v>
                </c:pt>
                <c:pt idx="4778">
                  <c:v>14.23231</c:v>
                </c:pt>
                <c:pt idx="4779">
                  <c:v>14.23677</c:v>
                </c:pt>
                <c:pt idx="4780">
                  <c:v>14.24123</c:v>
                </c:pt>
                <c:pt idx="4781">
                  <c:v>14.24568</c:v>
                </c:pt>
                <c:pt idx="4782">
                  <c:v>14.25014</c:v>
                </c:pt>
                <c:pt idx="4783">
                  <c:v>14.254589999999999</c:v>
                </c:pt>
                <c:pt idx="4784">
                  <c:v>14.25905</c:v>
                </c:pt>
                <c:pt idx="4785">
                  <c:v>14.26351</c:v>
                </c:pt>
                <c:pt idx="4786">
                  <c:v>14.26797</c:v>
                </c:pt>
                <c:pt idx="4787">
                  <c:v>14.272419999999999</c:v>
                </c:pt>
                <c:pt idx="4788">
                  <c:v>14.27688</c:v>
                </c:pt>
                <c:pt idx="4789">
                  <c:v>14.28134</c:v>
                </c:pt>
                <c:pt idx="4790">
                  <c:v>14.28579</c:v>
                </c:pt>
                <c:pt idx="4791">
                  <c:v>14.290249999999999</c:v>
                </c:pt>
                <c:pt idx="4792">
                  <c:v>14.29471</c:v>
                </c:pt>
                <c:pt idx="4793">
                  <c:v>14.29917</c:v>
                </c:pt>
                <c:pt idx="4794">
                  <c:v>14.30363</c:v>
                </c:pt>
                <c:pt idx="4795">
                  <c:v>14.30808</c:v>
                </c:pt>
                <c:pt idx="4796">
                  <c:v>14.31254</c:v>
                </c:pt>
                <c:pt idx="4797">
                  <c:v>14.317</c:v>
                </c:pt>
                <c:pt idx="4798">
                  <c:v>14.32146</c:v>
                </c:pt>
                <c:pt idx="4799">
                  <c:v>14.32592</c:v>
                </c:pt>
                <c:pt idx="4800">
                  <c:v>14.33038</c:v>
                </c:pt>
                <c:pt idx="4801">
                  <c:v>14.33484</c:v>
                </c:pt>
                <c:pt idx="4802">
                  <c:v>14.3393</c:v>
                </c:pt>
                <c:pt idx="4803">
                  <c:v>14.343760000000001</c:v>
                </c:pt>
                <c:pt idx="4804">
                  <c:v>14.34822</c:v>
                </c:pt>
                <c:pt idx="4805">
                  <c:v>14.352679999999999</c:v>
                </c:pt>
                <c:pt idx="4806">
                  <c:v>14.357139999999999</c:v>
                </c:pt>
                <c:pt idx="4807">
                  <c:v>14.361600000000001</c:v>
                </c:pt>
                <c:pt idx="4808">
                  <c:v>14.366059999999999</c:v>
                </c:pt>
                <c:pt idx="4809">
                  <c:v>14.370519999999999</c:v>
                </c:pt>
                <c:pt idx="4810">
                  <c:v>14.374980000000001</c:v>
                </c:pt>
                <c:pt idx="4811">
                  <c:v>14.379440000000001</c:v>
                </c:pt>
                <c:pt idx="4812">
                  <c:v>14.383900000000001</c:v>
                </c:pt>
                <c:pt idx="4813">
                  <c:v>14.388359999999999</c:v>
                </c:pt>
                <c:pt idx="4814">
                  <c:v>14.39282</c:v>
                </c:pt>
                <c:pt idx="4815">
                  <c:v>14.39728</c:v>
                </c:pt>
                <c:pt idx="4816">
                  <c:v>14.40174</c:v>
                </c:pt>
                <c:pt idx="4817">
                  <c:v>14.40621</c:v>
                </c:pt>
                <c:pt idx="4818">
                  <c:v>14.41067</c:v>
                </c:pt>
                <c:pt idx="4819">
                  <c:v>14.41513</c:v>
                </c:pt>
                <c:pt idx="4820">
                  <c:v>14.419589999999999</c:v>
                </c:pt>
                <c:pt idx="4821">
                  <c:v>14.424050000000001</c:v>
                </c:pt>
                <c:pt idx="4822">
                  <c:v>14.428510000000001</c:v>
                </c:pt>
                <c:pt idx="4823">
                  <c:v>14.432980000000001</c:v>
                </c:pt>
                <c:pt idx="4824">
                  <c:v>14.437439999999999</c:v>
                </c:pt>
                <c:pt idx="4825">
                  <c:v>14.4419</c:v>
                </c:pt>
                <c:pt idx="4826">
                  <c:v>14.44637</c:v>
                </c:pt>
                <c:pt idx="4827">
                  <c:v>14.45083</c:v>
                </c:pt>
                <c:pt idx="4828">
                  <c:v>14.455290000000002</c:v>
                </c:pt>
                <c:pt idx="4829">
                  <c:v>14.45975</c:v>
                </c:pt>
                <c:pt idx="4830">
                  <c:v>14.464219999999999</c:v>
                </c:pt>
                <c:pt idx="4831">
                  <c:v>14.468679999999999</c:v>
                </c:pt>
                <c:pt idx="4832">
                  <c:v>14.473140000000001</c:v>
                </c:pt>
                <c:pt idx="4833">
                  <c:v>14.47761</c:v>
                </c:pt>
                <c:pt idx="4834">
                  <c:v>14.48207</c:v>
                </c:pt>
                <c:pt idx="4835">
                  <c:v>14.48654</c:v>
                </c:pt>
                <c:pt idx="4836">
                  <c:v>14.491</c:v>
                </c:pt>
                <c:pt idx="4837">
                  <c:v>14.49546</c:v>
                </c:pt>
                <c:pt idx="4838">
                  <c:v>14.499929999999999</c:v>
                </c:pt>
                <c:pt idx="4839">
                  <c:v>14.504390000000001</c:v>
                </c:pt>
                <c:pt idx="4840">
                  <c:v>14.50886</c:v>
                </c:pt>
                <c:pt idx="4841">
                  <c:v>14.51332</c:v>
                </c:pt>
                <c:pt idx="4842">
                  <c:v>14.51779</c:v>
                </c:pt>
                <c:pt idx="4843">
                  <c:v>14.52225</c:v>
                </c:pt>
                <c:pt idx="4844">
                  <c:v>14.526719999999999</c:v>
                </c:pt>
                <c:pt idx="4845">
                  <c:v>14.531179999999999</c:v>
                </c:pt>
                <c:pt idx="4846">
                  <c:v>14.53565</c:v>
                </c:pt>
                <c:pt idx="4847">
                  <c:v>14.54012</c:v>
                </c:pt>
                <c:pt idx="4848">
                  <c:v>14.54458</c:v>
                </c:pt>
                <c:pt idx="4849">
                  <c:v>14.549049999999999</c:v>
                </c:pt>
                <c:pt idx="4850">
                  <c:v>14.553510000000001</c:v>
                </c:pt>
                <c:pt idx="4851">
                  <c:v>14.557980000000001</c:v>
                </c:pt>
                <c:pt idx="4852">
                  <c:v>14.56245</c:v>
                </c:pt>
                <c:pt idx="4853">
                  <c:v>14.56691</c:v>
                </c:pt>
                <c:pt idx="4854">
                  <c:v>14.57138</c:v>
                </c:pt>
                <c:pt idx="4855">
                  <c:v>14.575849999999999</c:v>
                </c:pt>
                <c:pt idx="4856">
                  <c:v>14.580310000000001</c:v>
                </c:pt>
                <c:pt idx="4857">
                  <c:v>14.58478</c:v>
                </c:pt>
                <c:pt idx="4858">
                  <c:v>14.58925</c:v>
                </c:pt>
                <c:pt idx="4859">
                  <c:v>14.593719999999999</c:v>
                </c:pt>
                <c:pt idx="4860">
                  <c:v>14.598180000000001</c:v>
                </c:pt>
                <c:pt idx="4861">
                  <c:v>14.602650000000001</c:v>
                </c:pt>
                <c:pt idx="4862">
                  <c:v>14.60712</c:v>
                </c:pt>
                <c:pt idx="4863">
                  <c:v>14.611590000000001</c:v>
                </c:pt>
                <c:pt idx="4864">
                  <c:v>14.616060000000001</c:v>
                </c:pt>
                <c:pt idx="4865">
                  <c:v>14.620519999999999</c:v>
                </c:pt>
                <c:pt idx="4866">
                  <c:v>14.624989999999999</c:v>
                </c:pt>
                <c:pt idx="4867">
                  <c:v>14.62946</c:v>
                </c:pt>
                <c:pt idx="4868">
                  <c:v>14.633929999999999</c:v>
                </c:pt>
                <c:pt idx="4869">
                  <c:v>14.638399999999999</c:v>
                </c:pt>
                <c:pt idx="4870">
                  <c:v>14.64287</c:v>
                </c:pt>
                <c:pt idx="4871">
                  <c:v>14.64734</c:v>
                </c:pt>
                <c:pt idx="4872">
                  <c:v>14.651809999999999</c:v>
                </c:pt>
                <c:pt idx="4873">
                  <c:v>14.656270000000001</c:v>
                </c:pt>
                <c:pt idx="4874">
                  <c:v>14.660740000000001</c:v>
                </c:pt>
                <c:pt idx="4875">
                  <c:v>14.66521</c:v>
                </c:pt>
                <c:pt idx="4876">
                  <c:v>14.66968</c:v>
                </c:pt>
                <c:pt idx="4877">
                  <c:v>14.674150000000001</c:v>
                </c:pt>
                <c:pt idx="4878">
                  <c:v>14.67862</c:v>
                </c:pt>
                <c:pt idx="4879">
                  <c:v>14.68309</c:v>
                </c:pt>
                <c:pt idx="4880">
                  <c:v>14.687560000000001</c:v>
                </c:pt>
                <c:pt idx="4881">
                  <c:v>14.692030000000001</c:v>
                </c:pt>
                <c:pt idx="4882">
                  <c:v>14.6965</c:v>
                </c:pt>
                <c:pt idx="4883">
                  <c:v>14.700980000000001</c:v>
                </c:pt>
                <c:pt idx="4884">
                  <c:v>14.705450000000001</c:v>
                </c:pt>
                <c:pt idx="4885">
                  <c:v>14.70992</c:v>
                </c:pt>
                <c:pt idx="4886">
                  <c:v>14.714390000000002</c:v>
                </c:pt>
                <c:pt idx="4887">
                  <c:v>14.718859999999999</c:v>
                </c:pt>
                <c:pt idx="4888">
                  <c:v>14.723329999999999</c:v>
                </c:pt>
                <c:pt idx="4889">
                  <c:v>14.727799999999998</c:v>
                </c:pt>
                <c:pt idx="4890">
                  <c:v>14.73227</c:v>
                </c:pt>
                <c:pt idx="4891">
                  <c:v>14.736750000000001</c:v>
                </c:pt>
                <c:pt idx="4892">
                  <c:v>14.741219999999998</c:v>
                </c:pt>
                <c:pt idx="4893">
                  <c:v>14.74569</c:v>
                </c:pt>
                <c:pt idx="4894">
                  <c:v>14.750159999999999</c:v>
                </c:pt>
                <c:pt idx="4895">
                  <c:v>14.75464</c:v>
                </c:pt>
                <c:pt idx="4896">
                  <c:v>14.759110000000002</c:v>
                </c:pt>
                <c:pt idx="4897">
                  <c:v>14.763579999999999</c:v>
                </c:pt>
                <c:pt idx="4898">
                  <c:v>14.768049999999999</c:v>
                </c:pt>
                <c:pt idx="4899">
                  <c:v>14.772530000000001</c:v>
                </c:pt>
                <c:pt idx="4900">
                  <c:v>14.777000000000001</c:v>
                </c:pt>
                <c:pt idx="4901">
                  <c:v>14.781470000000001</c:v>
                </c:pt>
                <c:pt idx="4902">
                  <c:v>14.785950000000001</c:v>
                </c:pt>
                <c:pt idx="4903">
                  <c:v>14.790420000000001</c:v>
                </c:pt>
                <c:pt idx="4904">
                  <c:v>14.794890000000001</c:v>
                </c:pt>
                <c:pt idx="4905">
                  <c:v>14.79937</c:v>
                </c:pt>
                <c:pt idx="4906">
                  <c:v>14.803840000000001</c:v>
                </c:pt>
                <c:pt idx="4907">
                  <c:v>14.808310000000001</c:v>
                </c:pt>
                <c:pt idx="4908">
                  <c:v>14.81279</c:v>
                </c:pt>
                <c:pt idx="4909">
                  <c:v>14.817260000000001</c:v>
                </c:pt>
                <c:pt idx="4910">
                  <c:v>14.82174</c:v>
                </c:pt>
                <c:pt idx="4911">
                  <c:v>14.82621</c:v>
                </c:pt>
                <c:pt idx="4912">
                  <c:v>14.830690000000001</c:v>
                </c:pt>
                <c:pt idx="4913">
                  <c:v>14.83516</c:v>
                </c:pt>
                <c:pt idx="4914">
                  <c:v>14.839639999999999</c:v>
                </c:pt>
                <c:pt idx="4915">
                  <c:v>14.844110000000001</c:v>
                </c:pt>
                <c:pt idx="4916">
                  <c:v>14.84859</c:v>
                </c:pt>
                <c:pt idx="4917">
                  <c:v>14.853059999999999</c:v>
                </c:pt>
                <c:pt idx="4918">
                  <c:v>14.85754</c:v>
                </c:pt>
                <c:pt idx="4919">
                  <c:v>14.86201</c:v>
                </c:pt>
                <c:pt idx="4920">
                  <c:v>14.866489999999999</c:v>
                </c:pt>
                <c:pt idx="4921">
                  <c:v>14.87096</c:v>
                </c:pt>
                <c:pt idx="4922">
                  <c:v>14.875439999999999</c:v>
                </c:pt>
                <c:pt idx="4923">
                  <c:v>14.87992</c:v>
                </c:pt>
                <c:pt idx="4924">
                  <c:v>14.884390000000002</c:v>
                </c:pt>
                <c:pt idx="4925">
                  <c:v>14.888870000000001</c:v>
                </c:pt>
                <c:pt idx="4926">
                  <c:v>14.89335</c:v>
                </c:pt>
                <c:pt idx="4927">
                  <c:v>14.897820000000001</c:v>
                </c:pt>
                <c:pt idx="4928">
                  <c:v>14.9023</c:v>
                </c:pt>
                <c:pt idx="4929">
                  <c:v>14.906779999999999</c:v>
                </c:pt>
                <c:pt idx="4930">
                  <c:v>14.911249999999999</c:v>
                </c:pt>
                <c:pt idx="4931">
                  <c:v>14.91573</c:v>
                </c:pt>
                <c:pt idx="4932">
                  <c:v>14.920209999999999</c:v>
                </c:pt>
                <c:pt idx="4933">
                  <c:v>14.92469</c:v>
                </c:pt>
                <c:pt idx="4934">
                  <c:v>14.92916</c:v>
                </c:pt>
                <c:pt idx="4935">
                  <c:v>14.93364</c:v>
                </c:pt>
                <c:pt idx="4936">
                  <c:v>14.93812</c:v>
                </c:pt>
                <c:pt idx="4937">
                  <c:v>14.942600000000001</c:v>
                </c:pt>
                <c:pt idx="4938">
                  <c:v>14.94708</c:v>
                </c:pt>
                <c:pt idx="4939">
                  <c:v>14.951549999999999</c:v>
                </c:pt>
                <c:pt idx="4940">
                  <c:v>14.95603</c:v>
                </c:pt>
                <c:pt idx="4941">
                  <c:v>14.960509999999999</c:v>
                </c:pt>
                <c:pt idx="4942">
                  <c:v>14.964989999999998</c:v>
                </c:pt>
                <c:pt idx="4943">
                  <c:v>14.969470000000001</c:v>
                </c:pt>
                <c:pt idx="4944">
                  <c:v>14.97395</c:v>
                </c:pt>
                <c:pt idx="4945">
                  <c:v>14.978429999999999</c:v>
                </c:pt>
                <c:pt idx="4946">
                  <c:v>14.98291</c:v>
                </c:pt>
                <c:pt idx="4947">
                  <c:v>14.98738</c:v>
                </c:pt>
                <c:pt idx="4948">
                  <c:v>14.991859999999999</c:v>
                </c:pt>
                <c:pt idx="4949">
                  <c:v>14.99634</c:v>
                </c:pt>
                <c:pt idx="4950">
                  <c:v>15.000819999999999</c:v>
                </c:pt>
                <c:pt idx="4951">
                  <c:v>15.005299999999998</c:v>
                </c:pt>
                <c:pt idx="4952">
                  <c:v>15.009780000000001</c:v>
                </c:pt>
                <c:pt idx="4953">
                  <c:v>15.01426</c:v>
                </c:pt>
                <c:pt idx="4954">
                  <c:v>15.018739999999999</c:v>
                </c:pt>
                <c:pt idx="4955">
                  <c:v>15.02322</c:v>
                </c:pt>
                <c:pt idx="4956">
                  <c:v>15.027699999999999</c:v>
                </c:pt>
                <c:pt idx="4957">
                  <c:v>15.03219</c:v>
                </c:pt>
                <c:pt idx="4958">
                  <c:v>15.036670000000001</c:v>
                </c:pt>
                <c:pt idx="4959">
                  <c:v>15.04115</c:v>
                </c:pt>
                <c:pt idx="4960">
                  <c:v>15.045630000000001</c:v>
                </c:pt>
                <c:pt idx="4961">
                  <c:v>15.05011</c:v>
                </c:pt>
                <c:pt idx="4962">
                  <c:v>15.054589999999999</c:v>
                </c:pt>
                <c:pt idx="4963">
                  <c:v>15.05907</c:v>
                </c:pt>
                <c:pt idx="4964">
                  <c:v>15.063549999999999</c:v>
                </c:pt>
                <c:pt idx="4965">
                  <c:v>15.06804</c:v>
                </c:pt>
                <c:pt idx="4966">
                  <c:v>15.072520000000001</c:v>
                </c:pt>
                <c:pt idx="4967">
                  <c:v>15.077</c:v>
                </c:pt>
                <c:pt idx="4968">
                  <c:v>15.081479999999999</c:v>
                </c:pt>
                <c:pt idx="4969">
                  <c:v>15.08596</c:v>
                </c:pt>
                <c:pt idx="4970">
                  <c:v>15.090450000000001</c:v>
                </c:pt>
                <c:pt idx="4971">
                  <c:v>15.09493</c:v>
                </c:pt>
                <c:pt idx="4972">
                  <c:v>15.099410000000001</c:v>
                </c:pt>
                <c:pt idx="4973">
                  <c:v>15.10389</c:v>
                </c:pt>
                <c:pt idx="4974">
                  <c:v>15.108379999999999</c:v>
                </c:pt>
                <c:pt idx="4975">
                  <c:v>15.112860000000001</c:v>
                </c:pt>
                <c:pt idx="4976">
                  <c:v>15.11734</c:v>
                </c:pt>
                <c:pt idx="4977">
                  <c:v>15.121829999999999</c:v>
                </c:pt>
                <c:pt idx="4978">
                  <c:v>15.12631</c:v>
                </c:pt>
                <c:pt idx="4979">
                  <c:v>15.130789999999999</c:v>
                </c:pt>
                <c:pt idx="4980">
                  <c:v>15.13528</c:v>
                </c:pt>
                <c:pt idx="4981">
                  <c:v>15.139760000000001</c:v>
                </c:pt>
                <c:pt idx="4982">
                  <c:v>15.14425</c:v>
                </c:pt>
                <c:pt idx="4983">
                  <c:v>15.148729999999999</c:v>
                </c:pt>
                <c:pt idx="4984">
                  <c:v>15.15321</c:v>
                </c:pt>
                <c:pt idx="4985">
                  <c:v>15.1577</c:v>
                </c:pt>
                <c:pt idx="4986">
                  <c:v>15.162180000000001</c:v>
                </c:pt>
                <c:pt idx="4987">
                  <c:v>15.16667</c:v>
                </c:pt>
                <c:pt idx="4988">
                  <c:v>15.171149999999999</c:v>
                </c:pt>
                <c:pt idx="4989">
                  <c:v>15.175640000000001</c:v>
                </c:pt>
                <c:pt idx="4990">
                  <c:v>15.180120000000001</c:v>
                </c:pt>
                <c:pt idx="4991">
                  <c:v>15.184609999999999</c:v>
                </c:pt>
                <c:pt idx="4992">
                  <c:v>15.18909</c:v>
                </c:pt>
                <c:pt idx="4993">
                  <c:v>15.193580000000001</c:v>
                </c:pt>
                <c:pt idx="4994">
                  <c:v>15.19806</c:v>
                </c:pt>
                <c:pt idx="4995">
                  <c:v>15.20255</c:v>
                </c:pt>
                <c:pt idx="4996">
                  <c:v>15.207039999999999</c:v>
                </c:pt>
                <c:pt idx="4997">
                  <c:v>15.211519999999998</c:v>
                </c:pt>
                <c:pt idx="4998">
                  <c:v>15.216010000000001</c:v>
                </c:pt>
                <c:pt idx="4999">
                  <c:v>15.22049</c:v>
                </c:pt>
                <c:pt idx="5000">
                  <c:v>15.22498</c:v>
                </c:pt>
                <c:pt idx="5001">
                  <c:v>15.229470000000001</c:v>
                </c:pt>
                <c:pt idx="5002">
                  <c:v>15.23395</c:v>
                </c:pt>
                <c:pt idx="5003">
                  <c:v>15.238440000000001</c:v>
                </c:pt>
                <c:pt idx="5004">
                  <c:v>15.242929999999999</c:v>
                </c:pt>
                <c:pt idx="5005">
                  <c:v>15.247409999999999</c:v>
                </c:pt>
                <c:pt idx="5006">
                  <c:v>15.251900000000001</c:v>
                </c:pt>
                <c:pt idx="5007">
                  <c:v>15.25639</c:v>
                </c:pt>
                <c:pt idx="5008">
                  <c:v>15.260879999999998</c:v>
                </c:pt>
                <c:pt idx="5009">
                  <c:v>15.265360000000001</c:v>
                </c:pt>
                <c:pt idx="5010">
                  <c:v>15.26985</c:v>
                </c:pt>
                <c:pt idx="5011">
                  <c:v>15.27434</c:v>
                </c:pt>
                <c:pt idx="5012">
                  <c:v>15.278830000000001</c:v>
                </c:pt>
                <c:pt idx="5013">
                  <c:v>15.28331</c:v>
                </c:pt>
                <c:pt idx="5014">
                  <c:v>15.287800000000001</c:v>
                </c:pt>
                <c:pt idx="5015">
                  <c:v>15.292289999999999</c:v>
                </c:pt>
                <c:pt idx="5016">
                  <c:v>15.29678</c:v>
                </c:pt>
                <c:pt idx="5017">
                  <c:v>15.301270000000001</c:v>
                </c:pt>
                <c:pt idx="5018">
                  <c:v>15.305759999999999</c:v>
                </c:pt>
                <c:pt idx="5019">
                  <c:v>15.310239999999999</c:v>
                </c:pt>
                <c:pt idx="5020">
                  <c:v>15.314730000000001</c:v>
                </c:pt>
                <c:pt idx="5021">
                  <c:v>15.31922</c:v>
                </c:pt>
                <c:pt idx="5022">
                  <c:v>15.32371</c:v>
                </c:pt>
                <c:pt idx="5023">
                  <c:v>15.328200000000001</c:v>
                </c:pt>
                <c:pt idx="5024">
                  <c:v>15.332689999999999</c:v>
                </c:pt>
                <c:pt idx="5025">
                  <c:v>15.33718</c:v>
                </c:pt>
                <c:pt idx="5026">
                  <c:v>15.341670000000001</c:v>
                </c:pt>
                <c:pt idx="5027">
                  <c:v>15.346159999999999</c:v>
                </c:pt>
                <c:pt idx="5028">
                  <c:v>15.35065</c:v>
                </c:pt>
                <c:pt idx="5029">
                  <c:v>15.35514</c:v>
                </c:pt>
                <c:pt idx="5030">
                  <c:v>15.359630000000001</c:v>
                </c:pt>
                <c:pt idx="5031">
                  <c:v>15.36412</c:v>
                </c:pt>
                <c:pt idx="5032">
                  <c:v>15.36861</c:v>
                </c:pt>
                <c:pt idx="5033">
                  <c:v>15.373100000000001</c:v>
                </c:pt>
                <c:pt idx="5034">
                  <c:v>15.37759</c:v>
                </c:pt>
                <c:pt idx="5035">
                  <c:v>15.38208</c:v>
                </c:pt>
                <c:pt idx="5036">
                  <c:v>15.386570000000001</c:v>
                </c:pt>
                <c:pt idx="5037">
                  <c:v>15.39106</c:v>
                </c:pt>
                <c:pt idx="5038">
                  <c:v>15.395549999999998</c:v>
                </c:pt>
                <c:pt idx="5039">
                  <c:v>15.40005</c:v>
                </c:pt>
                <c:pt idx="5040">
                  <c:v>15.404539999999999</c:v>
                </c:pt>
                <c:pt idx="5041">
                  <c:v>15.409030000000001</c:v>
                </c:pt>
                <c:pt idx="5042">
                  <c:v>15.41352</c:v>
                </c:pt>
                <c:pt idx="5043">
                  <c:v>15.418009999999999</c:v>
                </c:pt>
                <c:pt idx="5044">
                  <c:v>15.422510000000001</c:v>
                </c:pt>
                <c:pt idx="5045">
                  <c:v>15.427</c:v>
                </c:pt>
                <c:pt idx="5046">
                  <c:v>15.43149</c:v>
                </c:pt>
                <c:pt idx="5047">
                  <c:v>15.435980000000001</c:v>
                </c:pt>
                <c:pt idx="5048">
                  <c:v>15.440469999999999</c:v>
                </c:pt>
                <c:pt idx="5049">
                  <c:v>15.444970000000001</c:v>
                </c:pt>
                <c:pt idx="5050">
                  <c:v>15.44946</c:v>
                </c:pt>
                <c:pt idx="5051">
                  <c:v>15.453949999999999</c:v>
                </c:pt>
                <c:pt idx="5052">
                  <c:v>15.458450000000001</c:v>
                </c:pt>
                <c:pt idx="5053">
                  <c:v>15.46294</c:v>
                </c:pt>
                <c:pt idx="5054">
                  <c:v>15.46743</c:v>
                </c:pt>
                <c:pt idx="5055">
                  <c:v>15.47193</c:v>
                </c:pt>
                <c:pt idx="5056">
                  <c:v>15.476419999999999</c:v>
                </c:pt>
                <c:pt idx="5057">
                  <c:v>15.48091</c:v>
                </c:pt>
                <c:pt idx="5058">
                  <c:v>15.48541</c:v>
                </c:pt>
                <c:pt idx="5059">
                  <c:v>15.489899999999999</c:v>
                </c:pt>
                <c:pt idx="5060">
                  <c:v>15.494390000000001</c:v>
                </c:pt>
                <c:pt idx="5061">
                  <c:v>15.498889999999999</c:v>
                </c:pt>
                <c:pt idx="5062">
                  <c:v>15.50338</c:v>
                </c:pt>
                <c:pt idx="5063">
                  <c:v>15.50788</c:v>
                </c:pt>
                <c:pt idx="5064">
                  <c:v>15.512369999999999</c:v>
                </c:pt>
                <c:pt idx="5065">
                  <c:v>15.516870000000001</c:v>
                </c:pt>
                <c:pt idx="5066">
                  <c:v>15.52136</c:v>
                </c:pt>
                <c:pt idx="5067">
                  <c:v>15.525860000000002</c:v>
                </c:pt>
                <c:pt idx="5068">
                  <c:v>15.53035</c:v>
                </c:pt>
                <c:pt idx="5069">
                  <c:v>15.534849999999999</c:v>
                </c:pt>
                <c:pt idx="5070">
                  <c:v>15.539340000000001</c:v>
                </c:pt>
                <c:pt idx="5071">
                  <c:v>15.543839999999999</c:v>
                </c:pt>
                <c:pt idx="5072">
                  <c:v>15.54833</c:v>
                </c:pt>
                <c:pt idx="5073">
                  <c:v>15.55283</c:v>
                </c:pt>
                <c:pt idx="5074">
                  <c:v>15.557319999999999</c:v>
                </c:pt>
                <c:pt idx="5075">
                  <c:v>15.561820000000001</c:v>
                </c:pt>
                <c:pt idx="5076">
                  <c:v>15.56631</c:v>
                </c:pt>
                <c:pt idx="5077">
                  <c:v>15.57081</c:v>
                </c:pt>
                <c:pt idx="5078">
                  <c:v>15.57531</c:v>
                </c:pt>
                <c:pt idx="5079">
                  <c:v>15.579799999999999</c:v>
                </c:pt>
                <c:pt idx="5080">
                  <c:v>15.584300000000001</c:v>
                </c:pt>
                <c:pt idx="5081">
                  <c:v>15.588799999999999</c:v>
                </c:pt>
                <c:pt idx="5082">
                  <c:v>15.59329</c:v>
                </c:pt>
                <c:pt idx="5083">
                  <c:v>15.59779</c:v>
                </c:pt>
                <c:pt idx="5084">
                  <c:v>15.60229</c:v>
                </c:pt>
                <c:pt idx="5085">
                  <c:v>15.606780000000001</c:v>
                </c:pt>
                <c:pt idx="5086">
                  <c:v>15.611280000000001</c:v>
                </c:pt>
                <c:pt idx="5087">
                  <c:v>15.615779999999999</c:v>
                </c:pt>
                <c:pt idx="5088">
                  <c:v>15.620280000000001</c:v>
                </c:pt>
                <c:pt idx="5089">
                  <c:v>15.62477</c:v>
                </c:pt>
                <c:pt idx="5090">
                  <c:v>15.62927</c:v>
                </c:pt>
                <c:pt idx="5091">
                  <c:v>15.633770000000002</c:v>
                </c:pt>
                <c:pt idx="5092">
                  <c:v>15.638269999999999</c:v>
                </c:pt>
                <c:pt idx="5093">
                  <c:v>15.642759999999999</c:v>
                </c:pt>
                <c:pt idx="5094">
                  <c:v>15.647259999999999</c:v>
                </c:pt>
                <c:pt idx="5095">
                  <c:v>15.651760000000001</c:v>
                </c:pt>
                <c:pt idx="5096">
                  <c:v>15.656260000000001</c:v>
                </c:pt>
                <c:pt idx="5097">
                  <c:v>15.66076</c:v>
                </c:pt>
                <c:pt idx="5098">
                  <c:v>15.66526</c:v>
                </c:pt>
                <c:pt idx="5099">
                  <c:v>15.669760000000002</c:v>
                </c:pt>
                <c:pt idx="5100">
                  <c:v>15.674250000000001</c:v>
                </c:pt>
                <c:pt idx="5101">
                  <c:v>15.678750000000001</c:v>
                </c:pt>
                <c:pt idx="5102">
                  <c:v>15.683249999999999</c:v>
                </c:pt>
                <c:pt idx="5103">
                  <c:v>15.687750000000001</c:v>
                </c:pt>
                <c:pt idx="5104">
                  <c:v>15.692250000000001</c:v>
                </c:pt>
                <c:pt idx="5105">
                  <c:v>15.69675</c:v>
                </c:pt>
                <c:pt idx="5106">
                  <c:v>15.70125</c:v>
                </c:pt>
                <c:pt idx="5107">
                  <c:v>15.70575</c:v>
                </c:pt>
                <c:pt idx="5108">
                  <c:v>15.710249999999998</c:v>
                </c:pt>
                <c:pt idx="5109">
                  <c:v>15.714749999999999</c:v>
                </c:pt>
                <c:pt idx="5110">
                  <c:v>15.719250000000001</c:v>
                </c:pt>
                <c:pt idx="5111">
                  <c:v>15.723750000000001</c:v>
                </c:pt>
                <c:pt idx="5112">
                  <c:v>15.728249999999999</c:v>
                </c:pt>
                <c:pt idx="5113">
                  <c:v>15.732749999999999</c:v>
                </c:pt>
                <c:pt idx="5114">
                  <c:v>15.737250000000001</c:v>
                </c:pt>
                <c:pt idx="5115">
                  <c:v>15.74175</c:v>
                </c:pt>
                <c:pt idx="5116">
                  <c:v>15.74625</c:v>
                </c:pt>
                <c:pt idx="5117">
                  <c:v>15.75075</c:v>
                </c:pt>
                <c:pt idx="5118">
                  <c:v>15.75526</c:v>
                </c:pt>
                <c:pt idx="5119">
                  <c:v>15.759760000000002</c:v>
                </c:pt>
                <c:pt idx="5120">
                  <c:v>15.764259999999998</c:v>
                </c:pt>
                <c:pt idx="5121">
                  <c:v>15.76876</c:v>
                </c:pt>
                <c:pt idx="5122">
                  <c:v>15.773260000000001</c:v>
                </c:pt>
                <c:pt idx="5123">
                  <c:v>15.777759999999999</c:v>
                </c:pt>
                <c:pt idx="5124">
                  <c:v>15.78227</c:v>
                </c:pt>
                <c:pt idx="5125">
                  <c:v>15.786769999999999</c:v>
                </c:pt>
                <c:pt idx="5126">
                  <c:v>15.791269999999999</c:v>
                </c:pt>
                <c:pt idx="5127">
                  <c:v>15.795770000000001</c:v>
                </c:pt>
                <c:pt idx="5128">
                  <c:v>15.800270000000001</c:v>
                </c:pt>
                <c:pt idx="5129">
                  <c:v>15.804780000000001</c:v>
                </c:pt>
                <c:pt idx="5130">
                  <c:v>15.809279999999999</c:v>
                </c:pt>
                <c:pt idx="5131">
                  <c:v>15.81378</c:v>
                </c:pt>
                <c:pt idx="5132">
                  <c:v>15.81828</c:v>
                </c:pt>
                <c:pt idx="5133">
                  <c:v>15.822789999999999</c:v>
                </c:pt>
                <c:pt idx="5134">
                  <c:v>15.827290000000001</c:v>
                </c:pt>
                <c:pt idx="5135">
                  <c:v>15.831789999999998</c:v>
                </c:pt>
                <c:pt idx="5136">
                  <c:v>15.836300000000001</c:v>
                </c:pt>
                <c:pt idx="5137">
                  <c:v>15.840799999999998</c:v>
                </c:pt>
                <c:pt idx="5138">
                  <c:v>15.8453</c:v>
                </c:pt>
                <c:pt idx="5139">
                  <c:v>15.84981</c:v>
                </c:pt>
                <c:pt idx="5140">
                  <c:v>15.85431</c:v>
                </c:pt>
                <c:pt idx="5141">
                  <c:v>15.85882</c:v>
                </c:pt>
                <c:pt idx="5142">
                  <c:v>15.86332</c:v>
                </c:pt>
                <c:pt idx="5143">
                  <c:v>15.86783</c:v>
                </c:pt>
                <c:pt idx="5144">
                  <c:v>15.87233</c:v>
                </c:pt>
                <c:pt idx="5145">
                  <c:v>15.876830000000002</c:v>
                </c:pt>
                <c:pt idx="5146">
                  <c:v>15.881340000000002</c:v>
                </c:pt>
                <c:pt idx="5147">
                  <c:v>15.885839999999998</c:v>
                </c:pt>
                <c:pt idx="5148">
                  <c:v>15.890350000000002</c:v>
                </c:pt>
                <c:pt idx="5149">
                  <c:v>15.894849999999998</c:v>
                </c:pt>
                <c:pt idx="5150">
                  <c:v>15.899360000000001</c:v>
                </c:pt>
                <c:pt idx="5151">
                  <c:v>15.903859999999998</c:v>
                </c:pt>
                <c:pt idx="5152">
                  <c:v>15.908370000000001</c:v>
                </c:pt>
                <c:pt idx="5153">
                  <c:v>15.91287</c:v>
                </c:pt>
                <c:pt idx="5154">
                  <c:v>15.917379999999998</c:v>
                </c:pt>
                <c:pt idx="5155">
                  <c:v>15.921890000000001</c:v>
                </c:pt>
                <c:pt idx="5156">
                  <c:v>15.926389999999998</c:v>
                </c:pt>
                <c:pt idx="5157">
                  <c:v>15.930900000000001</c:v>
                </c:pt>
                <c:pt idx="5158">
                  <c:v>15.9354</c:v>
                </c:pt>
                <c:pt idx="5159">
                  <c:v>15.939910000000001</c:v>
                </c:pt>
                <c:pt idx="5160">
                  <c:v>15.94441</c:v>
                </c:pt>
                <c:pt idx="5161">
                  <c:v>15.948919999999998</c:v>
                </c:pt>
                <c:pt idx="5162">
                  <c:v>15.953430000000001</c:v>
                </c:pt>
                <c:pt idx="5163">
                  <c:v>15.957929999999999</c:v>
                </c:pt>
                <c:pt idx="5164">
                  <c:v>15.962440000000001</c:v>
                </c:pt>
                <c:pt idx="5165">
                  <c:v>15.966950000000001</c:v>
                </c:pt>
                <c:pt idx="5166">
                  <c:v>15.971450000000001</c:v>
                </c:pt>
                <c:pt idx="5167">
                  <c:v>15.975960000000001</c:v>
                </c:pt>
                <c:pt idx="5168">
                  <c:v>15.98047</c:v>
                </c:pt>
                <c:pt idx="5169">
                  <c:v>15.98498</c:v>
                </c:pt>
                <c:pt idx="5170">
                  <c:v>15.98948</c:v>
                </c:pt>
                <c:pt idx="5171">
                  <c:v>15.99399</c:v>
                </c:pt>
                <c:pt idx="5172">
                  <c:v>15.998499999999998</c:v>
                </c:pt>
                <c:pt idx="5173">
                  <c:v>16.003010000000003</c:v>
                </c:pt>
                <c:pt idx="5174">
                  <c:v>16.00751</c:v>
                </c:pt>
                <c:pt idx="5175">
                  <c:v>16.01202</c:v>
                </c:pt>
                <c:pt idx="5176">
                  <c:v>16.016529999999999</c:v>
                </c:pt>
                <c:pt idx="5177">
                  <c:v>16.021039999999999</c:v>
                </c:pt>
                <c:pt idx="5178">
                  <c:v>16.025549999999999</c:v>
                </c:pt>
                <c:pt idx="5179">
                  <c:v>16.030059999999999</c:v>
                </c:pt>
                <c:pt idx="5180">
                  <c:v>16.034559999999999</c:v>
                </c:pt>
                <c:pt idx="5181">
                  <c:v>16.039069999999999</c:v>
                </c:pt>
                <c:pt idx="5182">
                  <c:v>16.043580000000002</c:v>
                </c:pt>
                <c:pt idx="5183">
                  <c:v>16.048090000000002</c:v>
                </c:pt>
                <c:pt idx="5184">
                  <c:v>16.052600000000002</c:v>
                </c:pt>
                <c:pt idx="5185">
                  <c:v>16.057109999999998</c:v>
                </c:pt>
                <c:pt idx="5186">
                  <c:v>16.061619999999998</c:v>
                </c:pt>
                <c:pt idx="5187">
                  <c:v>16.066130000000001</c:v>
                </c:pt>
                <c:pt idx="5188">
                  <c:v>16.070640000000001</c:v>
                </c:pt>
                <c:pt idx="5189">
                  <c:v>16.075150000000001</c:v>
                </c:pt>
                <c:pt idx="5190">
                  <c:v>16.079660000000001</c:v>
                </c:pt>
                <c:pt idx="5191">
                  <c:v>16.084169999999997</c:v>
                </c:pt>
                <c:pt idx="5192">
                  <c:v>16.08868</c:v>
                </c:pt>
                <c:pt idx="5193">
                  <c:v>16.09319</c:v>
                </c:pt>
                <c:pt idx="5194">
                  <c:v>16.0977</c:v>
                </c:pt>
                <c:pt idx="5195">
                  <c:v>16.102209999999999</c:v>
                </c:pt>
                <c:pt idx="5196">
                  <c:v>16.106720000000003</c:v>
                </c:pt>
                <c:pt idx="5197">
                  <c:v>16.111229999999999</c:v>
                </c:pt>
                <c:pt idx="5198">
                  <c:v>16.115739999999999</c:v>
                </c:pt>
                <c:pt idx="5199">
                  <c:v>16.120249999999999</c:v>
                </c:pt>
                <c:pt idx="5200">
                  <c:v>16.124759999999998</c:v>
                </c:pt>
                <c:pt idx="5201">
                  <c:v>16.129270000000002</c:v>
                </c:pt>
                <c:pt idx="5202">
                  <c:v>16.133780000000002</c:v>
                </c:pt>
                <c:pt idx="5203">
                  <c:v>16.138289999999998</c:v>
                </c:pt>
                <c:pt idx="5204">
                  <c:v>16.142810000000001</c:v>
                </c:pt>
                <c:pt idx="5205">
                  <c:v>16.147320000000001</c:v>
                </c:pt>
                <c:pt idx="5206">
                  <c:v>16.15183</c:v>
                </c:pt>
                <c:pt idx="5207">
                  <c:v>16.15634</c:v>
                </c:pt>
                <c:pt idx="5208">
                  <c:v>16.16085</c:v>
                </c:pt>
                <c:pt idx="5209">
                  <c:v>16.16536</c:v>
                </c:pt>
                <c:pt idx="5210">
                  <c:v>16.169880000000003</c:v>
                </c:pt>
                <c:pt idx="5211">
                  <c:v>16.174389999999999</c:v>
                </c:pt>
                <c:pt idx="5212">
                  <c:v>16.178899999999999</c:v>
                </c:pt>
                <c:pt idx="5213">
                  <c:v>16.183420000000002</c:v>
                </c:pt>
                <c:pt idx="5214">
                  <c:v>16.187929999999998</c:v>
                </c:pt>
                <c:pt idx="5215">
                  <c:v>16.192439999999998</c:v>
                </c:pt>
                <c:pt idx="5216">
                  <c:v>16.196950000000001</c:v>
                </c:pt>
                <c:pt idx="5217">
                  <c:v>16.20147</c:v>
                </c:pt>
                <c:pt idx="5218">
                  <c:v>16.205979999999997</c:v>
                </c:pt>
                <c:pt idx="5219">
                  <c:v>16.21049</c:v>
                </c:pt>
                <c:pt idx="5220">
                  <c:v>16.215009999999999</c:v>
                </c:pt>
                <c:pt idx="5221">
                  <c:v>16.219520000000003</c:v>
                </c:pt>
                <c:pt idx="5222">
                  <c:v>16.224029999999999</c:v>
                </c:pt>
                <c:pt idx="5223">
                  <c:v>16.228550000000002</c:v>
                </c:pt>
                <c:pt idx="5224">
                  <c:v>16.233060000000002</c:v>
                </c:pt>
                <c:pt idx="5225">
                  <c:v>16.237569999999998</c:v>
                </c:pt>
                <c:pt idx="5226">
                  <c:v>16.242090000000001</c:v>
                </c:pt>
                <c:pt idx="5227">
                  <c:v>16.246600000000001</c:v>
                </c:pt>
                <c:pt idx="5228">
                  <c:v>16.25112</c:v>
                </c:pt>
                <c:pt idx="5229">
                  <c:v>16.25563</c:v>
                </c:pt>
                <c:pt idx="5230">
                  <c:v>16.260149999999999</c:v>
                </c:pt>
                <c:pt idx="5231">
                  <c:v>16.264659999999999</c:v>
                </c:pt>
                <c:pt idx="5232">
                  <c:v>16.269169999999999</c:v>
                </c:pt>
                <c:pt idx="5233">
                  <c:v>16.273690000000002</c:v>
                </c:pt>
                <c:pt idx="5234">
                  <c:v>16.278199999999998</c:v>
                </c:pt>
                <c:pt idx="5235">
                  <c:v>16.282720000000001</c:v>
                </c:pt>
                <c:pt idx="5236">
                  <c:v>16.287230000000001</c:v>
                </c:pt>
                <c:pt idx="5237">
                  <c:v>16.29175</c:v>
                </c:pt>
                <c:pt idx="5238">
                  <c:v>16.29626</c:v>
                </c:pt>
                <c:pt idx="5239">
                  <c:v>16.30078</c:v>
                </c:pt>
                <c:pt idx="5240">
                  <c:v>16.305299999999999</c:v>
                </c:pt>
                <c:pt idx="5241">
                  <c:v>16.309810000000002</c:v>
                </c:pt>
                <c:pt idx="5242">
                  <c:v>16.314329999999998</c:v>
                </c:pt>
                <c:pt idx="5243">
                  <c:v>16.318840000000002</c:v>
                </c:pt>
                <c:pt idx="5244">
                  <c:v>16.323359999999997</c:v>
                </c:pt>
                <c:pt idx="5245">
                  <c:v>16.327870000000001</c:v>
                </c:pt>
                <c:pt idx="5246">
                  <c:v>16.33239</c:v>
                </c:pt>
                <c:pt idx="5247">
                  <c:v>16.33691</c:v>
                </c:pt>
                <c:pt idx="5248">
                  <c:v>16.341429999999999</c:v>
                </c:pt>
                <c:pt idx="5249">
                  <c:v>16.345939999999999</c:v>
                </c:pt>
                <c:pt idx="5250">
                  <c:v>16.350460000000002</c:v>
                </c:pt>
                <c:pt idx="5251">
                  <c:v>16.354970000000002</c:v>
                </c:pt>
                <c:pt idx="5252">
                  <c:v>16.359490000000001</c:v>
                </c:pt>
                <c:pt idx="5253">
                  <c:v>16.364009999999997</c:v>
                </c:pt>
                <c:pt idx="5254">
                  <c:v>16.36853</c:v>
                </c:pt>
                <c:pt idx="5255">
                  <c:v>16.37304</c:v>
                </c:pt>
                <c:pt idx="5256">
                  <c:v>16.377559999999999</c:v>
                </c:pt>
                <c:pt idx="5257">
                  <c:v>16.382080000000002</c:v>
                </c:pt>
                <c:pt idx="5258">
                  <c:v>16.386600000000001</c:v>
                </c:pt>
                <c:pt idx="5259">
                  <c:v>16.391110000000001</c:v>
                </c:pt>
                <c:pt idx="5260">
                  <c:v>16.395630000000001</c:v>
                </c:pt>
                <c:pt idx="5261">
                  <c:v>16.40015</c:v>
                </c:pt>
                <c:pt idx="5262">
                  <c:v>16.404669999999999</c:v>
                </c:pt>
                <c:pt idx="5263">
                  <c:v>16.409189999999999</c:v>
                </c:pt>
                <c:pt idx="5264">
                  <c:v>16.413710000000002</c:v>
                </c:pt>
                <c:pt idx="5265">
                  <c:v>16.418220000000002</c:v>
                </c:pt>
                <c:pt idx="5266">
                  <c:v>16.422740000000001</c:v>
                </c:pt>
                <c:pt idx="5267">
                  <c:v>16.42726</c:v>
                </c:pt>
                <c:pt idx="5268">
                  <c:v>16.43178</c:v>
                </c:pt>
                <c:pt idx="5269">
                  <c:v>16.436299999999999</c:v>
                </c:pt>
                <c:pt idx="5270">
                  <c:v>16.440819999999999</c:v>
                </c:pt>
                <c:pt idx="5271">
                  <c:v>16.445339999999998</c:v>
                </c:pt>
                <c:pt idx="5272">
                  <c:v>16.449860000000001</c:v>
                </c:pt>
                <c:pt idx="5273">
                  <c:v>16.45438</c:v>
                </c:pt>
                <c:pt idx="5274">
                  <c:v>16.4589</c:v>
                </c:pt>
                <c:pt idx="5275">
                  <c:v>16.46341</c:v>
                </c:pt>
                <c:pt idx="5276">
                  <c:v>16.467929999999999</c:v>
                </c:pt>
                <c:pt idx="5277">
                  <c:v>16.472449999999998</c:v>
                </c:pt>
                <c:pt idx="5278">
                  <c:v>16.476970000000001</c:v>
                </c:pt>
                <c:pt idx="5279">
                  <c:v>16.481490000000001</c:v>
                </c:pt>
                <c:pt idx="5280">
                  <c:v>16.48602</c:v>
                </c:pt>
                <c:pt idx="5281">
                  <c:v>16.49053</c:v>
                </c:pt>
                <c:pt idx="5282">
                  <c:v>16.495049999999999</c:v>
                </c:pt>
                <c:pt idx="5283">
                  <c:v>16.499579999999998</c:v>
                </c:pt>
                <c:pt idx="5284">
                  <c:v>16.504100000000001</c:v>
                </c:pt>
                <c:pt idx="5285">
                  <c:v>16.508620000000001</c:v>
                </c:pt>
                <c:pt idx="5286">
                  <c:v>16.51314</c:v>
                </c:pt>
                <c:pt idx="5287">
                  <c:v>16.517659999999999</c:v>
                </c:pt>
                <c:pt idx="5288">
                  <c:v>16.522180000000002</c:v>
                </c:pt>
                <c:pt idx="5289">
                  <c:v>16.526699999999998</c:v>
                </c:pt>
                <c:pt idx="5290">
                  <c:v>16.531219999999998</c:v>
                </c:pt>
                <c:pt idx="5291">
                  <c:v>16.535740000000001</c:v>
                </c:pt>
                <c:pt idx="5292">
                  <c:v>16.54026</c:v>
                </c:pt>
                <c:pt idx="5293">
                  <c:v>16.544789999999999</c:v>
                </c:pt>
                <c:pt idx="5294">
                  <c:v>16.549310000000002</c:v>
                </c:pt>
                <c:pt idx="5295">
                  <c:v>16.553829999999998</c:v>
                </c:pt>
                <c:pt idx="5296">
                  <c:v>16.558350000000001</c:v>
                </c:pt>
                <c:pt idx="5297">
                  <c:v>16.56288</c:v>
                </c:pt>
                <c:pt idx="5298">
                  <c:v>16.567399999999999</c:v>
                </c:pt>
                <c:pt idx="5299">
                  <c:v>16.571919999999999</c:v>
                </c:pt>
                <c:pt idx="5300">
                  <c:v>16.576440000000002</c:v>
                </c:pt>
                <c:pt idx="5301">
                  <c:v>16.580959999999997</c:v>
                </c:pt>
                <c:pt idx="5302">
                  <c:v>16.58549</c:v>
                </c:pt>
                <c:pt idx="5303">
                  <c:v>16.590009999999999</c:v>
                </c:pt>
                <c:pt idx="5304">
                  <c:v>16.594529999999999</c:v>
                </c:pt>
                <c:pt idx="5305">
                  <c:v>16.599059999999998</c:v>
                </c:pt>
                <c:pt idx="5306">
                  <c:v>16.603580000000001</c:v>
                </c:pt>
                <c:pt idx="5307">
                  <c:v>16.6081</c:v>
                </c:pt>
                <c:pt idx="5308">
                  <c:v>16.612620000000003</c:v>
                </c:pt>
                <c:pt idx="5309">
                  <c:v>16.617150000000002</c:v>
                </c:pt>
                <c:pt idx="5310">
                  <c:v>16.621670000000002</c:v>
                </c:pt>
                <c:pt idx="5311">
                  <c:v>16.626200000000001</c:v>
                </c:pt>
                <c:pt idx="5312">
                  <c:v>16.63072</c:v>
                </c:pt>
                <c:pt idx="5313">
                  <c:v>16.63524</c:v>
                </c:pt>
                <c:pt idx="5314">
                  <c:v>16.639770000000002</c:v>
                </c:pt>
                <c:pt idx="5315">
                  <c:v>16.644289999999998</c:v>
                </c:pt>
                <c:pt idx="5316">
                  <c:v>16.648820000000001</c:v>
                </c:pt>
                <c:pt idx="5317">
                  <c:v>16.65334</c:v>
                </c:pt>
                <c:pt idx="5318">
                  <c:v>16.657859999999999</c:v>
                </c:pt>
                <c:pt idx="5319">
                  <c:v>16.662389999999998</c:v>
                </c:pt>
                <c:pt idx="5320">
                  <c:v>16.666910000000001</c:v>
                </c:pt>
                <c:pt idx="5321">
                  <c:v>16.67144</c:v>
                </c:pt>
                <c:pt idx="5322">
                  <c:v>16.67596</c:v>
                </c:pt>
                <c:pt idx="5323">
                  <c:v>16.680489999999999</c:v>
                </c:pt>
                <c:pt idx="5324">
                  <c:v>16.685009999999998</c:v>
                </c:pt>
                <c:pt idx="5325">
                  <c:v>16.689540000000001</c:v>
                </c:pt>
                <c:pt idx="5326">
                  <c:v>16.69406</c:v>
                </c:pt>
                <c:pt idx="5327">
                  <c:v>16.698589999999999</c:v>
                </c:pt>
                <c:pt idx="5328">
                  <c:v>16.703119999999998</c:v>
                </c:pt>
                <c:pt idx="5329">
                  <c:v>16.707639999999998</c:v>
                </c:pt>
                <c:pt idx="5330">
                  <c:v>16.712169999999997</c:v>
                </c:pt>
                <c:pt idx="5331">
                  <c:v>16.71669</c:v>
                </c:pt>
                <c:pt idx="5332">
                  <c:v>16.721219999999999</c:v>
                </c:pt>
                <c:pt idx="5333">
                  <c:v>16.725750000000001</c:v>
                </c:pt>
                <c:pt idx="5334">
                  <c:v>16.730269999999997</c:v>
                </c:pt>
                <c:pt idx="5335">
                  <c:v>16.7348</c:v>
                </c:pt>
                <c:pt idx="5336">
                  <c:v>16.739319999999999</c:v>
                </c:pt>
                <c:pt idx="5337">
                  <c:v>16.743850000000002</c:v>
                </c:pt>
                <c:pt idx="5338">
                  <c:v>16.748380000000001</c:v>
                </c:pt>
                <c:pt idx="5339">
                  <c:v>16.7529</c:v>
                </c:pt>
                <c:pt idx="5340">
                  <c:v>16.757429999999999</c:v>
                </c:pt>
                <c:pt idx="5341">
                  <c:v>16.761959999999998</c:v>
                </c:pt>
                <c:pt idx="5342">
                  <c:v>16.766480000000001</c:v>
                </c:pt>
                <c:pt idx="5343">
                  <c:v>16.77101</c:v>
                </c:pt>
                <c:pt idx="5344">
                  <c:v>16.775539999999999</c:v>
                </c:pt>
                <c:pt idx="5345">
                  <c:v>16.780070000000002</c:v>
                </c:pt>
                <c:pt idx="5346">
                  <c:v>16.784589999999998</c:v>
                </c:pt>
                <c:pt idx="5347">
                  <c:v>16.78912</c:v>
                </c:pt>
                <c:pt idx="5348">
                  <c:v>16.79365</c:v>
                </c:pt>
                <c:pt idx="5349">
                  <c:v>16.798179999999999</c:v>
                </c:pt>
                <c:pt idx="5350">
                  <c:v>16.802709999999998</c:v>
                </c:pt>
                <c:pt idx="5351">
                  <c:v>16.807230000000001</c:v>
                </c:pt>
                <c:pt idx="5352">
                  <c:v>16.81176</c:v>
                </c:pt>
                <c:pt idx="5353">
                  <c:v>16.816290000000002</c:v>
                </c:pt>
                <c:pt idx="5354">
                  <c:v>16.820820000000001</c:v>
                </c:pt>
                <c:pt idx="5355">
                  <c:v>16.82535</c:v>
                </c:pt>
                <c:pt idx="5356">
                  <c:v>16.82987</c:v>
                </c:pt>
                <c:pt idx="5357">
                  <c:v>16.834399999999999</c:v>
                </c:pt>
                <c:pt idx="5358">
                  <c:v>16.838929999999998</c:v>
                </c:pt>
                <c:pt idx="5359">
                  <c:v>16.84346</c:v>
                </c:pt>
                <c:pt idx="5360">
                  <c:v>16.847989999999999</c:v>
                </c:pt>
                <c:pt idx="5361">
                  <c:v>16.852519999999998</c:v>
                </c:pt>
                <c:pt idx="5362">
                  <c:v>16.857049999999997</c:v>
                </c:pt>
                <c:pt idx="5363">
                  <c:v>16.86158</c:v>
                </c:pt>
                <c:pt idx="5364">
                  <c:v>16.866109999999999</c:v>
                </c:pt>
                <c:pt idx="5365">
                  <c:v>16.870639999999998</c:v>
                </c:pt>
                <c:pt idx="5366">
                  <c:v>16.875169999999997</c:v>
                </c:pt>
                <c:pt idx="5367">
                  <c:v>16.8797</c:v>
                </c:pt>
                <c:pt idx="5368">
                  <c:v>16.884229999999999</c:v>
                </c:pt>
                <c:pt idx="5369">
                  <c:v>16.888759999999998</c:v>
                </c:pt>
                <c:pt idx="5370">
                  <c:v>16.893289999999997</c:v>
                </c:pt>
                <c:pt idx="5371">
                  <c:v>16.897819999999999</c:v>
                </c:pt>
                <c:pt idx="5372">
                  <c:v>16.902349999999998</c:v>
                </c:pt>
                <c:pt idx="5373">
                  <c:v>16.906879999999997</c:v>
                </c:pt>
                <c:pt idx="5374">
                  <c:v>16.91141</c:v>
                </c:pt>
                <c:pt idx="5375">
                  <c:v>16.915939999999999</c:v>
                </c:pt>
                <c:pt idx="5376">
                  <c:v>16.920470000000002</c:v>
                </c:pt>
                <c:pt idx="5377">
                  <c:v>16.925000000000001</c:v>
                </c:pt>
                <c:pt idx="5378">
                  <c:v>16.929530000000003</c:v>
                </c:pt>
                <c:pt idx="5379">
                  <c:v>16.934060000000002</c:v>
                </c:pt>
                <c:pt idx="5380">
                  <c:v>16.938600000000001</c:v>
                </c:pt>
                <c:pt idx="5381">
                  <c:v>16.94313</c:v>
                </c:pt>
                <c:pt idx="5382">
                  <c:v>16.947659999999999</c:v>
                </c:pt>
                <c:pt idx="5383">
                  <c:v>16.952189999999998</c:v>
                </c:pt>
                <c:pt idx="5384">
                  <c:v>16.956720000000001</c:v>
                </c:pt>
                <c:pt idx="5385">
                  <c:v>16.96125</c:v>
                </c:pt>
                <c:pt idx="5386">
                  <c:v>16.965779999999999</c:v>
                </c:pt>
                <c:pt idx="5387">
                  <c:v>16.970320000000001</c:v>
                </c:pt>
                <c:pt idx="5388">
                  <c:v>16.97485</c:v>
                </c:pt>
                <c:pt idx="5389">
                  <c:v>16.979379999999999</c:v>
                </c:pt>
                <c:pt idx="5390">
                  <c:v>16.983910000000002</c:v>
                </c:pt>
                <c:pt idx="5391">
                  <c:v>16.98845</c:v>
                </c:pt>
                <c:pt idx="5392">
                  <c:v>16.992980000000003</c:v>
                </c:pt>
                <c:pt idx="5393">
                  <c:v>16.997510000000002</c:v>
                </c:pt>
                <c:pt idx="5394">
                  <c:v>17.002040000000001</c:v>
                </c:pt>
                <c:pt idx="5395">
                  <c:v>17.00658</c:v>
                </c:pt>
                <c:pt idx="5396">
                  <c:v>17.011109999999999</c:v>
                </c:pt>
                <c:pt idx="5397">
                  <c:v>17.015639999999998</c:v>
                </c:pt>
                <c:pt idx="5398">
                  <c:v>17.02018</c:v>
                </c:pt>
                <c:pt idx="5399">
                  <c:v>17.024709999999999</c:v>
                </c:pt>
                <c:pt idx="5400">
                  <c:v>17.029240000000001</c:v>
                </c:pt>
                <c:pt idx="5401">
                  <c:v>17.033770000000001</c:v>
                </c:pt>
                <c:pt idx="5402">
                  <c:v>17.038310000000003</c:v>
                </c:pt>
                <c:pt idx="5403">
                  <c:v>17.042840000000002</c:v>
                </c:pt>
                <c:pt idx="5404">
                  <c:v>17.04738</c:v>
                </c:pt>
                <c:pt idx="5405">
                  <c:v>17.051909999999999</c:v>
                </c:pt>
                <c:pt idx="5406">
                  <c:v>17.056439999999998</c:v>
                </c:pt>
                <c:pt idx="5407">
                  <c:v>17.060980000000001</c:v>
                </c:pt>
                <c:pt idx="5408">
                  <c:v>17.06551</c:v>
                </c:pt>
                <c:pt idx="5409">
                  <c:v>17.070049999999998</c:v>
                </c:pt>
                <c:pt idx="5410">
                  <c:v>17.074579999999997</c:v>
                </c:pt>
                <c:pt idx="5411">
                  <c:v>17.07911</c:v>
                </c:pt>
                <c:pt idx="5412">
                  <c:v>17.083649999999999</c:v>
                </c:pt>
                <c:pt idx="5413">
                  <c:v>17.088180000000001</c:v>
                </c:pt>
                <c:pt idx="5414">
                  <c:v>17.09272</c:v>
                </c:pt>
                <c:pt idx="5415">
                  <c:v>17.097259999999999</c:v>
                </c:pt>
                <c:pt idx="5416">
                  <c:v>17.101789999999998</c:v>
                </c:pt>
                <c:pt idx="5417">
                  <c:v>17.10632</c:v>
                </c:pt>
                <c:pt idx="5418">
                  <c:v>17.110859999999999</c:v>
                </c:pt>
                <c:pt idx="5419">
                  <c:v>17.115400000000001</c:v>
                </c:pt>
                <c:pt idx="5420">
                  <c:v>17.11993</c:v>
                </c:pt>
                <c:pt idx="5421">
                  <c:v>17.124469999999999</c:v>
                </c:pt>
                <c:pt idx="5422">
                  <c:v>17.128999999999998</c:v>
                </c:pt>
                <c:pt idx="5423">
                  <c:v>17.13354</c:v>
                </c:pt>
                <c:pt idx="5424">
                  <c:v>17.138079999999999</c:v>
                </c:pt>
                <c:pt idx="5425">
                  <c:v>17.142609999999998</c:v>
                </c:pt>
                <c:pt idx="5426">
                  <c:v>17.14715</c:v>
                </c:pt>
                <c:pt idx="5427">
                  <c:v>17.151679999999999</c:v>
                </c:pt>
                <c:pt idx="5428">
                  <c:v>17.156220000000001</c:v>
                </c:pt>
                <c:pt idx="5429">
                  <c:v>17.16075</c:v>
                </c:pt>
                <c:pt idx="5430">
                  <c:v>17.165289999999999</c:v>
                </c:pt>
                <c:pt idx="5431">
                  <c:v>17.169830000000001</c:v>
                </c:pt>
                <c:pt idx="5432">
                  <c:v>17.17436</c:v>
                </c:pt>
                <c:pt idx="5433">
                  <c:v>17.178899999999999</c:v>
                </c:pt>
                <c:pt idx="5434">
                  <c:v>17.183440000000001</c:v>
                </c:pt>
                <c:pt idx="5435">
                  <c:v>17.18798</c:v>
                </c:pt>
                <c:pt idx="5436">
                  <c:v>17.192510000000002</c:v>
                </c:pt>
                <c:pt idx="5437">
                  <c:v>17.197049999999997</c:v>
                </c:pt>
                <c:pt idx="5438">
                  <c:v>17.201589999999999</c:v>
                </c:pt>
                <c:pt idx="5439">
                  <c:v>17.206119999999999</c:v>
                </c:pt>
                <c:pt idx="5440">
                  <c:v>17.210660000000001</c:v>
                </c:pt>
                <c:pt idx="5441">
                  <c:v>17.215199999999999</c:v>
                </c:pt>
                <c:pt idx="5442">
                  <c:v>17.219740000000002</c:v>
                </c:pt>
                <c:pt idx="5443">
                  <c:v>17.22428</c:v>
                </c:pt>
                <c:pt idx="5444">
                  <c:v>17.228819999999999</c:v>
                </c:pt>
                <c:pt idx="5445">
                  <c:v>17.233350000000002</c:v>
                </c:pt>
                <c:pt idx="5446">
                  <c:v>17.23789</c:v>
                </c:pt>
                <c:pt idx="5447">
                  <c:v>17.242429999999999</c:v>
                </c:pt>
                <c:pt idx="5448">
                  <c:v>17.246970000000001</c:v>
                </c:pt>
                <c:pt idx="5449">
                  <c:v>17.25151</c:v>
                </c:pt>
                <c:pt idx="5450">
                  <c:v>17.256049999999998</c:v>
                </c:pt>
                <c:pt idx="5451">
                  <c:v>17.260580000000001</c:v>
                </c:pt>
                <c:pt idx="5452">
                  <c:v>17.26512</c:v>
                </c:pt>
                <c:pt idx="5453">
                  <c:v>17.269659999999998</c:v>
                </c:pt>
                <c:pt idx="5454">
                  <c:v>17.2742</c:v>
                </c:pt>
                <c:pt idx="5455">
                  <c:v>17.278739999999999</c:v>
                </c:pt>
                <c:pt idx="5456">
                  <c:v>17.283280000000001</c:v>
                </c:pt>
                <c:pt idx="5457">
                  <c:v>17.28782</c:v>
                </c:pt>
                <c:pt idx="5458">
                  <c:v>17.292359999999999</c:v>
                </c:pt>
                <c:pt idx="5459">
                  <c:v>17.296900000000001</c:v>
                </c:pt>
                <c:pt idx="5460">
                  <c:v>17.301439999999999</c:v>
                </c:pt>
                <c:pt idx="5461">
                  <c:v>17.305979999999998</c:v>
                </c:pt>
                <c:pt idx="5462">
                  <c:v>17.31052</c:v>
                </c:pt>
                <c:pt idx="5463">
                  <c:v>17.315059999999999</c:v>
                </c:pt>
                <c:pt idx="5464">
                  <c:v>17.319600000000001</c:v>
                </c:pt>
                <c:pt idx="5465">
                  <c:v>17.32414</c:v>
                </c:pt>
                <c:pt idx="5466">
                  <c:v>17.328679999999999</c:v>
                </c:pt>
                <c:pt idx="5467">
                  <c:v>17.333220000000001</c:v>
                </c:pt>
                <c:pt idx="5468">
                  <c:v>17.337759999999999</c:v>
                </c:pt>
                <c:pt idx="5469">
                  <c:v>17.342300000000002</c:v>
                </c:pt>
                <c:pt idx="5470">
                  <c:v>17.34684</c:v>
                </c:pt>
                <c:pt idx="5471">
                  <c:v>17.351379999999999</c:v>
                </c:pt>
                <c:pt idx="5472">
                  <c:v>17.355920000000001</c:v>
                </c:pt>
                <c:pt idx="5473">
                  <c:v>17.36046</c:v>
                </c:pt>
                <c:pt idx="5474">
                  <c:v>17.364999999999998</c:v>
                </c:pt>
                <c:pt idx="5475">
                  <c:v>17.36955</c:v>
                </c:pt>
                <c:pt idx="5476">
                  <c:v>17.374089999999999</c:v>
                </c:pt>
                <c:pt idx="5477">
                  <c:v>17.378629999999998</c:v>
                </c:pt>
                <c:pt idx="5478">
                  <c:v>17.38317</c:v>
                </c:pt>
                <c:pt idx="5479">
                  <c:v>17.387710000000002</c:v>
                </c:pt>
                <c:pt idx="5480">
                  <c:v>17.392250000000001</c:v>
                </c:pt>
                <c:pt idx="5481">
                  <c:v>17.396789999999999</c:v>
                </c:pt>
                <c:pt idx="5482">
                  <c:v>17.401340000000001</c:v>
                </c:pt>
                <c:pt idx="5483">
                  <c:v>17.40588</c:v>
                </c:pt>
                <c:pt idx="5484">
                  <c:v>17.410419999999998</c:v>
                </c:pt>
                <c:pt idx="5485">
                  <c:v>17.414960000000001</c:v>
                </c:pt>
                <c:pt idx="5486">
                  <c:v>17.419509999999999</c:v>
                </c:pt>
                <c:pt idx="5487">
                  <c:v>17.424050000000001</c:v>
                </c:pt>
                <c:pt idx="5488">
                  <c:v>17.42859</c:v>
                </c:pt>
                <c:pt idx="5489">
                  <c:v>17.433130000000002</c:v>
                </c:pt>
                <c:pt idx="5490">
                  <c:v>17.43768</c:v>
                </c:pt>
                <c:pt idx="5491">
                  <c:v>17.442220000000002</c:v>
                </c:pt>
                <c:pt idx="5492">
                  <c:v>17.446759999999998</c:v>
                </c:pt>
                <c:pt idx="5493">
                  <c:v>17.4513</c:v>
                </c:pt>
                <c:pt idx="5494">
                  <c:v>17.455849999999998</c:v>
                </c:pt>
                <c:pt idx="5495">
                  <c:v>17.46039</c:v>
                </c:pt>
                <c:pt idx="5496">
                  <c:v>17.464940000000002</c:v>
                </c:pt>
                <c:pt idx="5497">
                  <c:v>17.469480000000001</c:v>
                </c:pt>
                <c:pt idx="5498">
                  <c:v>17.474019999999999</c:v>
                </c:pt>
                <c:pt idx="5499">
                  <c:v>17.478569999999998</c:v>
                </c:pt>
                <c:pt idx="5500">
                  <c:v>17.48311</c:v>
                </c:pt>
                <c:pt idx="5501">
                  <c:v>17.487650000000002</c:v>
                </c:pt>
                <c:pt idx="5502">
                  <c:v>17.4922</c:v>
                </c:pt>
                <c:pt idx="5503">
                  <c:v>17.496739999999999</c:v>
                </c:pt>
                <c:pt idx="5504">
                  <c:v>17.501290000000001</c:v>
                </c:pt>
                <c:pt idx="5505">
                  <c:v>17.50583</c:v>
                </c:pt>
                <c:pt idx="5506">
                  <c:v>17.510379999999998</c:v>
                </c:pt>
                <c:pt idx="5507">
                  <c:v>17.51492</c:v>
                </c:pt>
                <c:pt idx="5508">
                  <c:v>17.519460000000002</c:v>
                </c:pt>
                <c:pt idx="5509">
                  <c:v>17.524010000000001</c:v>
                </c:pt>
                <c:pt idx="5510">
                  <c:v>17.528549999999999</c:v>
                </c:pt>
                <c:pt idx="5511">
                  <c:v>17.533100000000001</c:v>
                </c:pt>
                <c:pt idx="5512">
                  <c:v>17.53764</c:v>
                </c:pt>
                <c:pt idx="5513">
                  <c:v>17.542189999999998</c:v>
                </c:pt>
                <c:pt idx="5514">
                  <c:v>17.54673</c:v>
                </c:pt>
                <c:pt idx="5515">
                  <c:v>17.551279999999998</c:v>
                </c:pt>
                <c:pt idx="5516">
                  <c:v>17.55583</c:v>
                </c:pt>
                <c:pt idx="5517">
                  <c:v>17.560369999999999</c:v>
                </c:pt>
                <c:pt idx="5518">
                  <c:v>17.564920000000001</c:v>
                </c:pt>
                <c:pt idx="5519">
                  <c:v>17.569459999999999</c:v>
                </c:pt>
                <c:pt idx="5520">
                  <c:v>17.574010000000001</c:v>
                </c:pt>
                <c:pt idx="5521">
                  <c:v>17.57855</c:v>
                </c:pt>
                <c:pt idx="5522">
                  <c:v>17.583100000000002</c:v>
                </c:pt>
                <c:pt idx="5523">
                  <c:v>17.58765</c:v>
                </c:pt>
                <c:pt idx="5524">
                  <c:v>17.592190000000002</c:v>
                </c:pt>
                <c:pt idx="5525">
                  <c:v>17.59674</c:v>
                </c:pt>
                <c:pt idx="5526">
                  <c:v>17.601289999999999</c:v>
                </c:pt>
                <c:pt idx="5527">
                  <c:v>17.605830000000001</c:v>
                </c:pt>
                <c:pt idx="5528">
                  <c:v>17.610379999999999</c:v>
                </c:pt>
                <c:pt idx="5529">
                  <c:v>17.614930000000001</c:v>
                </c:pt>
                <c:pt idx="5530">
                  <c:v>17.619470000000003</c:v>
                </c:pt>
                <c:pt idx="5531">
                  <c:v>17.624020000000002</c:v>
                </c:pt>
                <c:pt idx="5532">
                  <c:v>17.62857</c:v>
                </c:pt>
                <c:pt idx="5533">
                  <c:v>17.633110000000002</c:v>
                </c:pt>
                <c:pt idx="5534">
                  <c:v>17.63766</c:v>
                </c:pt>
                <c:pt idx="5535">
                  <c:v>17.642209999999999</c:v>
                </c:pt>
                <c:pt idx="5536">
                  <c:v>17.646750000000001</c:v>
                </c:pt>
                <c:pt idx="5537">
                  <c:v>17.651300000000003</c:v>
                </c:pt>
                <c:pt idx="5538">
                  <c:v>17.655850000000001</c:v>
                </c:pt>
                <c:pt idx="5539">
                  <c:v>17.660399999999999</c:v>
                </c:pt>
                <c:pt idx="5540">
                  <c:v>17.664949999999997</c:v>
                </c:pt>
                <c:pt idx="5541">
                  <c:v>17.66949</c:v>
                </c:pt>
                <c:pt idx="5542">
                  <c:v>17.674039999999998</c:v>
                </c:pt>
                <c:pt idx="5543">
                  <c:v>17.67859</c:v>
                </c:pt>
                <c:pt idx="5544">
                  <c:v>17.683140000000002</c:v>
                </c:pt>
                <c:pt idx="5545">
                  <c:v>17.68769</c:v>
                </c:pt>
                <c:pt idx="5546">
                  <c:v>17.692229999999999</c:v>
                </c:pt>
                <c:pt idx="5547">
                  <c:v>17.69678</c:v>
                </c:pt>
                <c:pt idx="5548">
                  <c:v>17.701330000000002</c:v>
                </c:pt>
                <c:pt idx="5549">
                  <c:v>17.705880000000001</c:v>
                </c:pt>
                <c:pt idx="5550">
                  <c:v>17.710429999999999</c:v>
                </c:pt>
                <c:pt idx="5551">
                  <c:v>17.714980000000001</c:v>
                </c:pt>
                <c:pt idx="5552">
                  <c:v>17.719530000000002</c:v>
                </c:pt>
                <c:pt idx="5553">
                  <c:v>17.724080000000001</c:v>
                </c:pt>
                <c:pt idx="5554">
                  <c:v>17.728629999999999</c:v>
                </c:pt>
                <c:pt idx="5555">
                  <c:v>17.733180000000001</c:v>
                </c:pt>
                <c:pt idx="5556">
                  <c:v>17.737729999999999</c:v>
                </c:pt>
                <c:pt idx="5557">
                  <c:v>17.742270000000001</c:v>
                </c:pt>
                <c:pt idx="5558">
                  <c:v>17.74682</c:v>
                </c:pt>
                <c:pt idx="5559">
                  <c:v>17.751380000000001</c:v>
                </c:pt>
                <c:pt idx="5560">
                  <c:v>17.75592</c:v>
                </c:pt>
                <c:pt idx="5561">
                  <c:v>17.760470000000002</c:v>
                </c:pt>
                <c:pt idx="5562">
                  <c:v>17.76502</c:v>
                </c:pt>
                <c:pt idx="5563">
                  <c:v>17.769580000000001</c:v>
                </c:pt>
                <c:pt idx="5564">
                  <c:v>17.77413</c:v>
                </c:pt>
                <c:pt idx="5565">
                  <c:v>17.778669999999998</c:v>
                </c:pt>
                <c:pt idx="5566">
                  <c:v>17.78322</c:v>
                </c:pt>
                <c:pt idx="5567">
                  <c:v>17.787779999999998</c:v>
                </c:pt>
                <c:pt idx="5568">
                  <c:v>17.79233</c:v>
                </c:pt>
                <c:pt idx="5569">
                  <c:v>17.796880000000002</c:v>
                </c:pt>
                <c:pt idx="5570">
                  <c:v>17.80143</c:v>
                </c:pt>
                <c:pt idx="5571">
                  <c:v>17.805979999999998</c:v>
                </c:pt>
                <c:pt idx="5572">
                  <c:v>17.81053</c:v>
                </c:pt>
                <c:pt idx="5573">
                  <c:v>17.815080000000002</c:v>
                </c:pt>
                <c:pt idx="5574">
                  <c:v>17.81963</c:v>
                </c:pt>
                <c:pt idx="5575">
                  <c:v>17.824179999999998</c:v>
                </c:pt>
                <c:pt idx="5576">
                  <c:v>17.82873</c:v>
                </c:pt>
                <c:pt idx="5577">
                  <c:v>17.833290000000002</c:v>
                </c:pt>
                <c:pt idx="5578">
                  <c:v>17.83784</c:v>
                </c:pt>
                <c:pt idx="5579">
                  <c:v>17.842389999999998</c:v>
                </c:pt>
                <c:pt idx="5580">
                  <c:v>17.84694</c:v>
                </c:pt>
                <c:pt idx="5581">
                  <c:v>17.851490000000002</c:v>
                </c:pt>
                <c:pt idx="5582">
                  <c:v>17.85605</c:v>
                </c:pt>
                <c:pt idx="5583">
                  <c:v>17.860600000000002</c:v>
                </c:pt>
                <c:pt idx="5584">
                  <c:v>17.86515</c:v>
                </c:pt>
                <c:pt idx="5585">
                  <c:v>17.869699999999998</c:v>
                </c:pt>
                <c:pt idx="5586">
                  <c:v>17.87426</c:v>
                </c:pt>
                <c:pt idx="5587">
                  <c:v>17.878809999999998</c:v>
                </c:pt>
                <c:pt idx="5588">
                  <c:v>17.88336</c:v>
                </c:pt>
                <c:pt idx="5589">
                  <c:v>17.887910000000002</c:v>
                </c:pt>
                <c:pt idx="5590">
                  <c:v>17.892469999999999</c:v>
                </c:pt>
                <c:pt idx="5591">
                  <c:v>17.897020000000001</c:v>
                </c:pt>
                <c:pt idx="5592">
                  <c:v>17.90157</c:v>
                </c:pt>
                <c:pt idx="5593">
                  <c:v>17.906130000000001</c:v>
                </c:pt>
                <c:pt idx="5594">
                  <c:v>17.910679999999999</c:v>
                </c:pt>
                <c:pt idx="5595">
                  <c:v>17.915230000000001</c:v>
                </c:pt>
                <c:pt idx="5596">
                  <c:v>17.919779999999999</c:v>
                </c:pt>
                <c:pt idx="5597">
                  <c:v>17.924340000000001</c:v>
                </c:pt>
                <c:pt idx="5598">
                  <c:v>17.928889999999999</c:v>
                </c:pt>
                <c:pt idx="5599">
                  <c:v>17.933450000000001</c:v>
                </c:pt>
                <c:pt idx="5600">
                  <c:v>17.937999999999999</c:v>
                </c:pt>
                <c:pt idx="5601">
                  <c:v>17.942550000000001</c:v>
                </c:pt>
                <c:pt idx="5602">
                  <c:v>17.947109999999999</c:v>
                </c:pt>
                <c:pt idx="5603">
                  <c:v>17.95166</c:v>
                </c:pt>
                <c:pt idx="5604">
                  <c:v>17.956219999999998</c:v>
                </c:pt>
                <c:pt idx="5605">
                  <c:v>17.96077</c:v>
                </c:pt>
                <c:pt idx="5606">
                  <c:v>17.965319999999998</c:v>
                </c:pt>
                <c:pt idx="5607">
                  <c:v>17.96988</c:v>
                </c:pt>
                <c:pt idx="5608">
                  <c:v>17.974429999999998</c:v>
                </c:pt>
                <c:pt idx="5609">
                  <c:v>17.97899</c:v>
                </c:pt>
                <c:pt idx="5610">
                  <c:v>17.983539999999998</c:v>
                </c:pt>
                <c:pt idx="5611">
                  <c:v>17.988099999999999</c:v>
                </c:pt>
                <c:pt idx="5612">
                  <c:v>17.992649999999998</c:v>
                </c:pt>
                <c:pt idx="5613">
                  <c:v>17.997209999999999</c:v>
                </c:pt>
                <c:pt idx="5614">
                  <c:v>18.001759999999997</c:v>
                </c:pt>
                <c:pt idx="5615">
                  <c:v>18.006319999999999</c:v>
                </c:pt>
                <c:pt idx="5616">
                  <c:v>18.010869999999997</c:v>
                </c:pt>
                <c:pt idx="5617">
                  <c:v>18.015429999999999</c:v>
                </c:pt>
                <c:pt idx="5618">
                  <c:v>18.01999</c:v>
                </c:pt>
                <c:pt idx="5619">
                  <c:v>18.024539999999998</c:v>
                </c:pt>
                <c:pt idx="5620">
                  <c:v>18.0291</c:v>
                </c:pt>
                <c:pt idx="5621">
                  <c:v>18.033649999999998</c:v>
                </c:pt>
                <c:pt idx="5622">
                  <c:v>18.038209999999999</c:v>
                </c:pt>
                <c:pt idx="5623">
                  <c:v>18.042760000000001</c:v>
                </c:pt>
                <c:pt idx="5624">
                  <c:v>18.047319999999999</c:v>
                </c:pt>
                <c:pt idx="5625">
                  <c:v>18.051880000000001</c:v>
                </c:pt>
                <c:pt idx="5626">
                  <c:v>18.056429999999999</c:v>
                </c:pt>
                <c:pt idx="5627">
                  <c:v>18.06099</c:v>
                </c:pt>
                <c:pt idx="5628">
                  <c:v>18.065549999999998</c:v>
                </c:pt>
                <c:pt idx="5629">
                  <c:v>18.0701</c:v>
                </c:pt>
                <c:pt idx="5630">
                  <c:v>18.074659999999998</c:v>
                </c:pt>
                <c:pt idx="5631">
                  <c:v>18.079219999999999</c:v>
                </c:pt>
                <c:pt idx="5632">
                  <c:v>18.083769999999998</c:v>
                </c:pt>
                <c:pt idx="5633">
                  <c:v>18.088329999999999</c:v>
                </c:pt>
                <c:pt idx="5634">
                  <c:v>18.092890000000001</c:v>
                </c:pt>
                <c:pt idx="5635">
                  <c:v>18.097439999999999</c:v>
                </c:pt>
                <c:pt idx="5636">
                  <c:v>18.102</c:v>
                </c:pt>
                <c:pt idx="5637">
                  <c:v>18.106560000000002</c:v>
                </c:pt>
                <c:pt idx="5638">
                  <c:v>18.11112</c:v>
                </c:pt>
                <c:pt idx="5639">
                  <c:v>18.115670000000001</c:v>
                </c:pt>
                <c:pt idx="5640">
                  <c:v>18.120229999999999</c:v>
                </c:pt>
                <c:pt idx="5641">
                  <c:v>18.124790000000001</c:v>
                </c:pt>
                <c:pt idx="5642">
                  <c:v>18.129349999999999</c:v>
                </c:pt>
                <c:pt idx="5643">
                  <c:v>18.133900000000001</c:v>
                </c:pt>
                <c:pt idx="5644">
                  <c:v>18.138459999999998</c:v>
                </c:pt>
                <c:pt idx="5645">
                  <c:v>18.14302</c:v>
                </c:pt>
                <c:pt idx="5646">
                  <c:v>18.147580000000001</c:v>
                </c:pt>
                <c:pt idx="5647">
                  <c:v>18.152139999999999</c:v>
                </c:pt>
                <c:pt idx="5648">
                  <c:v>18.156700000000001</c:v>
                </c:pt>
                <c:pt idx="5649">
                  <c:v>18.161249999999999</c:v>
                </c:pt>
                <c:pt idx="5650">
                  <c:v>18.16581</c:v>
                </c:pt>
                <c:pt idx="5651">
                  <c:v>18.170370000000002</c:v>
                </c:pt>
                <c:pt idx="5652">
                  <c:v>18.17493</c:v>
                </c:pt>
                <c:pt idx="5653">
                  <c:v>18.179490000000001</c:v>
                </c:pt>
                <c:pt idx="5654">
                  <c:v>18.184049999999999</c:v>
                </c:pt>
                <c:pt idx="5655">
                  <c:v>18.188610000000001</c:v>
                </c:pt>
                <c:pt idx="5656">
                  <c:v>18.193170000000002</c:v>
                </c:pt>
                <c:pt idx="5657">
                  <c:v>18.19773</c:v>
                </c:pt>
                <c:pt idx="5658">
                  <c:v>18.202289999999998</c:v>
                </c:pt>
                <c:pt idx="5659">
                  <c:v>18.206849999999999</c:v>
                </c:pt>
                <c:pt idx="5660">
                  <c:v>18.211410000000001</c:v>
                </c:pt>
                <c:pt idx="5661">
                  <c:v>18.215970000000002</c:v>
                </c:pt>
                <c:pt idx="5662">
                  <c:v>18.22053</c:v>
                </c:pt>
                <c:pt idx="5663">
                  <c:v>18.225080000000002</c:v>
                </c:pt>
                <c:pt idx="5664">
                  <c:v>18.22964</c:v>
                </c:pt>
                <c:pt idx="5665">
                  <c:v>18.234199999999998</c:v>
                </c:pt>
                <c:pt idx="5666">
                  <c:v>18.238759999999999</c:v>
                </c:pt>
                <c:pt idx="5667">
                  <c:v>18.243320000000001</c:v>
                </c:pt>
                <c:pt idx="5668">
                  <c:v>18.247889999999998</c:v>
                </c:pt>
                <c:pt idx="5669">
                  <c:v>18.25245</c:v>
                </c:pt>
                <c:pt idx="5670">
                  <c:v>18.257010000000001</c:v>
                </c:pt>
                <c:pt idx="5671">
                  <c:v>18.261570000000003</c:v>
                </c:pt>
                <c:pt idx="5672">
                  <c:v>18.266129999999997</c:v>
                </c:pt>
                <c:pt idx="5673">
                  <c:v>18.270689999999998</c:v>
                </c:pt>
                <c:pt idx="5674">
                  <c:v>18.27525</c:v>
                </c:pt>
                <c:pt idx="5675">
                  <c:v>18.279810000000001</c:v>
                </c:pt>
                <c:pt idx="5676">
                  <c:v>18.284370000000003</c:v>
                </c:pt>
                <c:pt idx="5677">
                  <c:v>18.288929999999997</c:v>
                </c:pt>
                <c:pt idx="5678">
                  <c:v>18.293489999999998</c:v>
                </c:pt>
                <c:pt idx="5679">
                  <c:v>18.298060000000003</c:v>
                </c:pt>
                <c:pt idx="5680">
                  <c:v>18.302619999999997</c:v>
                </c:pt>
                <c:pt idx="5681">
                  <c:v>18.307179999999999</c:v>
                </c:pt>
                <c:pt idx="5682">
                  <c:v>18.31174</c:v>
                </c:pt>
                <c:pt idx="5683">
                  <c:v>18.316300000000002</c:v>
                </c:pt>
                <c:pt idx="5684">
                  <c:v>18.32086</c:v>
                </c:pt>
                <c:pt idx="5685">
                  <c:v>18.325430000000001</c:v>
                </c:pt>
                <c:pt idx="5686">
                  <c:v>18.329990000000002</c:v>
                </c:pt>
                <c:pt idx="5687">
                  <c:v>18.33455</c:v>
                </c:pt>
                <c:pt idx="5688">
                  <c:v>18.339109999999998</c:v>
                </c:pt>
                <c:pt idx="5689">
                  <c:v>18.343669999999999</c:v>
                </c:pt>
                <c:pt idx="5690">
                  <c:v>18.348239999999997</c:v>
                </c:pt>
                <c:pt idx="5691">
                  <c:v>18.352799999999998</c:v>
                </c:pt>
                <c:pt idx="5692">
                  <c:v>18.35736</c:v>
                </c:pt>
                <c:pt idx="5693">
                  <c:v>18.361920000000001</c:v>
                </c:pt>
                <c:pt idx="5694">
                  <c:v>18.366489999999999</c:v>
                </c:pt>
                <c:pt idx="5695">
                  <c:v>18.37105</c:v>
                </c:pt>
                <c:pt idx="5696">
                  <c:v>18.375610000000002</c:v>
                </c:pt>
                <c:pt idx="5697">
                  <c:v>18.380179999999999</c:v>
                </c:pt>
                <c:pt idx="5698">
                  <c:v>18.384740000000001</c:v>
                </c:pt>
                <c:pt idx="5699">
                  <c:v>18.389300000000002</c:v>
                </c:pt>
                <c:pt idx="5700">
                  <c:v>18.39387</c:v>
                </c:pt>
                <c:pt idx="5701">
                  <c:v>18.398430000000001</c:v>
                </c:pt>
                <c:pt idx="5702">
                  <c:v>18.402990000000003</c:v>
                </c:pt>
                <c:pt idx="5703">
                  <c:v>18.40756</c:v>
                </c:pt>
                <c:pt idx="5704">
                  <c:v>18.412120000000002</c:v>
                </c:pt>
                <c:pt idx="5705">
                  <c:v>18.416679999999999</c:v>
                </c:pt>
                <c:pt idx="5706">
                  <c:v>18.421250000000001</c:v>
                </c:pt>
                <c:pt idx="5707">
                  <c:v>18.425810000000002</c:v>
                </c:pt>
                <c:pt idx="5708">
                  <c:v>18.43038</c:v>
                </c:pt>
                <c:pt idx="5709">
                  <c:v>18.434940000000001</c:v>
                </c:pt>
                <c:pt idx="5710">
                  <c:v>18.439509999999999</c:v>
                </c:pt>
                <c:pt idx="5711">
                  <c:v>18.44407</c:v>
                </c:pt>
                <c:pt idx="5712">
                  <c:v>18.448630000000001</c:v>
                </c:pt>
                <c:pt idx="5713">
                  <c:v>18.453199999999999</c:v>
                </c:pt>
                <c:pt idx="5714">
                  <c:v>18.45776</c:v>
                </c:pt>
                <c:pt idx="5715">
                  <c:v>18.462329999999998</c:v>
                </c:pt>
                <c:pt idx="5716">
                  <c:v>18.466889999999999</c:v>
                </c:pt>
                <c:pt idx="5717">
                  <c:v>18.471459999999997</c:v>
                </c:pt>
                <c:pt idx="5718">
                  <c:v>18.476019999999998</c:v>
                </c:pt>
                <c:pt idx="5719">
                  <c:v>18.480590000000003</c:v>
                </c:pt>
                <c:pt idx="5720">
                  <c:v>18.485149999999997</c:v>
                </c:pt>
                <c:pt idx="5721">
                  <c:v>18.489720000000002</c:v>
                </c:pt>
                <c:pt idx="5722">
                  <c:v>18.49428</c:v>
                </c:pt>
                <c:pt idx="5723">
                  <c:v>18.498850000000001</c:v>
                </c:pt>
                <c:pt idx="5724">
                  <c:v>18.503410000000002</c:v>
                </c:pt>
                <c:pt idx="5725">
                  <c:v>18.50798</c:v>
                </c:pt>
                <c:pt idx="5726">
                  <c:v>18.512549999999997</c:v>
                </c:pt>
                <c:pt idx="5727">
                  <c:v>18.517109999999999</c:v>
                </c:pt>
                <c:pt idx="5728">
                  <c:v>18.52168</c:v>
                </c:pt>
                <c:pt idx="5729">
                  <c:v>18.526239999999998</c:v>
                </c:pt>
                <c:pt idx="5730">
                  <c:v>18.530810000000002</c:v>
                </c:pt>
                <c:pt idx="5731">
                  <c:v>18.53538</c:v>
                </c:pt>
                <c:pt idx="5732">
                  <c:v>18.539940000000001</c:v>
                </c:pt>
                <c:pt idx="5733">
                  <c:v>18.544509999999999</c:v>
                </c:pt>
                <c:pt idx="5734">
                  <c:v>18.54908</c:v>
                </c:pt>
                <c:pt idx="5735">
                  <c:v>18.553640000000001</c:v>
                </c:pt>
                <c:pt idx="5736">
                  <c:v>18.558209999999999</c:v>
                </c:pt>
                <c:pt idx="5737">
                  <c:v>18.56278</c:v>
                </c:pt>
                <c:pt idx="5738">
                  <c:v>18.567340000000002</c:v>
                </c:pt>
                <c:pt idx="5739">
                  <c:v>18.571909999999999</c:v>
                </c:pt>
                <c:pt idx="5740">
                  <c:v>18.57648</c:v>
                </c:pt>
                <c:pt idx="5741">
                  <c:v>18.581040000000002</c:v>
                </c:pt>
                <c:pt idx="5742">
                  <c:v>18.585609999999999</c:v>
                </c:pt>
                <c:pt idx="5743">
                  <c:v>18.59018</c:v>
                </c:pt>
                <c:pt idx="5744">
                  <c:v>18.594750000000001</c:v>
                </c:pt>
                <c:pt idx="5745">
                  <c:v>18.599309999999999</c:v>
                </c:pt>
                <c:pt idx="5746">
                  <c:v>18.60388</c:v>
                </c:pt>
                <c:pt idx="5747">
                  <c:v>18.608449999999998</c:v>
                </c:pt>
                <c:pt idx="5748">
                  <c:v>18.613020000000002</c:v>
                </c:pt>
                <c:pt idx="5749">
                  <c:v>18.61758</c:v>
                </c:pt>
                <c:pt idx="5750">
                  <c:v>18.622150000000001</c:v>
                </c:pt>
                <c:pt idx="5751">
                  <c:v>18.626719999999999</c:v>
                </c:pt>
                <c:pt idx="5752">
                  <c:v>18.63129</c:v>
                </c:pt>
                <c:pt idx="5753">
                  <c:v>18.635860000000001</c:v>
                </c:pt>
                <c:pt idx="5754">
                  <c:v>18.640429999999999</c:v>
                </c:pt>
                <c:pt idx="5755">
                  <c:v>18.64499</c:v>
                </c:pt>
                <c:pt idx="5756">
                  <c:v>18.649559999999997</c:v>
                </c:pt>
                <c:pt idx="5757">
                  <c:v>18.654130000000002</c:v>
                </c:pt>
                <c:pt idx="5758">
                  <c:v>18.6587</c:v>
                </c:pt>
                <c:pt idx="5759">
                  <c:v>18.663270000000001</c:v>
                </c:pt>
                <c:pt idx="5760">
                  <c:v>18.667840000000002</c:v>
                </c:pt>
                <c:pt idx="5761">
                  <c:v>18.672409999999999</c:v>
                </c:pt>
                <c:pt idx="5762">
                  <c:v>18.67698</c:v>
                </c:pt>
                <c:pt idx="5763">
                  <c:v>18.681539999999998</c:v>
                </c:pt>
                <c:pt idx="5764">
                  <c:v>18.686109999999999</c:v>
                </c:pt>
                <c:pt idx="5765">
                  <c:v>18.69068</c:v>
                </c:pt>
                <c:pt idx="5766">
                  <c:v>18.695250000000001</c:v>
                </c:pt>
                <c:pt idx="5767">
                  <c:v>18.699819999999999</c:v>
                </c:pt>
                <c:pt idx="5768">
                  <c:v>18.70439</c:v>
                </c:pt>
                <c:pt idx="5769">
                  <c:v>18.708960000000001</c:v>
                </c:pt>
                <c:pt idx="5770">
                  <c:v>18.713529999999999</c:v>
                </c:pt>
                <c:pt idx="5771">
                  <c:v>18.7181</c:v>
                </c:pt>
                <c:pt idx="5772">
                  <c:v>18.722670000000001</c:v>
                </c:pt>
                <c:pt idx="5773">
                  <c:v>18.727239999999998</c:v>
                </c:pt>
                <c:pt idx="5774">
                  <c:v>18.731810000000003</c:v>
                </c:pt>
                <c:pt idx="5775">
                  <c:v>18.73638</c:v>
                </c:pt>
                <c:pt idx="5776">
                  <c:v>18.740949999999998</c:v>
                </c:pt>
                <c:pt idx="5777">
                  <c:v>18.745520000000003</c:v>
                </c:pt>
                <c:pt idx="5778">
                  <c:v>18.75009</c:v>
                </c:pt>
                <c:pt idx="5779">
                  <c:v>18.754659999999998</c:v>
                </c:pt>
                <c:pt idx="5780">
                  <c:v>18.759229999999999</c:v>
                </c:pt>
                <c:pt idx="5781">
                  <c:v>18.7638</c:v>
                </c:pt>
                <c:pt idx="5782">
                  <c:v>18.768380000000001</c:v>
                </c:pt>
                <c:pt idx="5783">
                  <c:v>18.772950000000002</c:v>
                </c:pt>
                <c:pt idx="5784">
                  <c:v>18.777519999999999</c:v>
                </c:pt>
                <c:pt idx="5785">
                  <c:v>18.78209</c:v>
                </c:pt>
                <c:pt idx="5786">
                  <c:v>18.786660000000001</c:v>
                </c:pt>
                <c:pt idx="5787">
                  <c:v>18.791229999999999</c:v>
                </c:pt>
                <c:pt idx="5788">
                  <c:v>18.7958</c:v>
                </c:pt>
                <c:pt idx="5789">
                  <c:v>18.800370000000001</c:v>
                </c:pt>
                <c:pt idx="5790">
                  <c:v>18.804950000000002</c:v>
                </c:pt>
                <c:pt idx="5791">
                  <c:v>18.809519999999999</c:v>
                </c:pt>
                <c:pt idx="5792">
                  <c:v>18.81409</c:v>
                </c:pt>
                <c:pt idx="5793">
                  <c:v>18.818660000000001</c:v>
                </c:pt>
                <c:pt idx="5794">
                  <c:v>18.823229999999999</c:v>
                </c:pt>
                <c:pt idx="5795">
                  <c:v>18.827809999999999</c:v>
                </c:pt>
                <c:pt idx="5796">
                  <c:v>18.832380000000001</c:v>
                </c:pt>
                <c:pt idx="5797">
                  <c:v>18.836950000000002</c:v>
                </c:pt>
                <c:pt idx="5798">
                  <c:v>18.841519999999999</c:v>
                </c:pt>
                <c:pt idx="5799">
                  <c:v>18.84609</c:v>
                </c:pt>
                <c:pt idx="5800">
                  <c:v>18.850670000000001</c:v>
                </c:pt>
                <c:pt idx="5801">
                  <c:v>18.855239999999998</c:v>
                </c:pt>
                <c:pt idx="5802">
                  <c:v>18.85981</c:v>
                </c:pt>
                <c:pt idx="5803">
                  <c:v>18.86439</c:v>
                </c:pt>
                <c:pt idx="5804">
                  <c:v>18.868960000000001</c:v>
                </c:pt>
                <c:pt idx="5805">
                  <c:v>18.873529999999999</c:v>
                </c:pt>
                <c:pt idx="5806">
                  <c:v>18.8781</c:v>
                </c:pt>
                <c:pt idx="5807">
                  <c:v>18.882680000000001</c:v>
                </c:pt>
                <c:pt idx="5808">
                  <c:v>18.887250000000002</c:v>
                </c:pt>
                <c:pt idx="5809">
                  <c:v>18.891819999999999</c:v>
                </c:pt>
                <c:pt idx="5810">
                  <c:v>18.8964</c:v>
                </c:pt>
                <c:pt idx="5811">
                  <c:v>18.900970000000001</c:v>
                </c:pt>
                <c:pt idx="5812">
                  <c:v>18.905539999999998</c:v>
                </c:pt>
                <c:pt idx="5813">
                  <c:v>18.910119999999999</c:v>
                </c:pt>
                <c:pt idx="5814">
                  <c:v>18.91469</c:v>
                </c:pt>
                <c:pt idx="5815">
                  <c:v>18.919260000000001</c:v>
                </c:pt>
                <c:pt idx="5816">
                  <c:v>18.923840000000002</c:v>
                </c:pt>
                <c:pt idx="5817">
                  <c:v>18.92841</c:v>
                </c:pt>
                <c:pt idx="5818">
                  <c:v>18.93299</c:v>
                </c:pt>
                <c:pt idx="5819">
                  <c:v>18.937559999999998</c:v>
                </c:pt>
                <c:pt idx="5820">
                  <c:v>18.942139999999998</c:v>
                </c:pt>
                <c:pt idx="5821">
                  <c:v>18.946709999999999</c:v>
                </c:pt>
                <c:pt idx="5822">
                  <c:v>18.951280000000001</c:v>
                </c:pt>
                <c:pt idx="5823">
                  <c:v>18.955860000000001</c:v>
                </c:pt>
                <c:pt idx="5824">
                  <c:v>18.960429999999999</c:v>
                </c:pt>
                <c:pt idx="5825">
                  <c:v>18.965009999999999</c:v>
                </c:pt>
                <c:pt idx="5826">
                  <c:v>18.969580000000001</c:v>
                </c:pt>
                <c:pt idx="5827">
                  <c:v>18.974160000000001</c:v>
                </c:pt>
                <c:pt idx="5828">
                  <c:v>18.978729999999999</c:v>
                </c:pt>
                <c:pt idx="5829">
                  <c:v>18.983309999999999</c:v>
                </c:pt>
                <c:pt idx="5830">
                  <c:v>18.987879999999997</c:v>
                </c:pt>
                <c:pt idx="5831">
                  <c:v>18.992459999999998</c:v>
                </c:pt>
                <c:pt idx="5832">
                  <c:v>18.997030000000002</c:v>
                </c:pt>
                <c:pt idx="5833">
                  <c:v>19.001609999999999</c:v>
                </c:pt>
                <c:pt idx="5834">
                  <c:v>19.00619</c:v>
                </c:pt>
                <c:pt idx="5835">
                  <c:v>19.010760000000001</c:v>
                </c:pt>
                <c:pt idx="5836">
                  <c:v>19.015339999999998</c:v>
                </c:pt>
                <c:pt idx="5837">
                  <c:v>19.019909999999999</c:v>
                </c:pt>
                <c:pt idx="5838">
                  <c:v>19.02449</c:v>
                </c:pt>
                <c:pt idx="5839">
                  <c:v>19.029060000000001</c:v>
                </c:pt>
                <c:pt idx="5840">
                  <c:v>19.033640000000002</c:v>
                </c:pt>
                <c:pt idx="5841">
                  <c:v>19.038220000000003</c:v>
                </c:pt>
                <c:pt idx="5842">
                  <c:v>19.04279</c:v>
                </c:pt>
                <c:pt idx="5843">
                  <c:v>19.047370000000001</c:v>
                </c:pt>
                <c:pt idx="5844">
                  <c:v>19.051939999999998</c:v>
                </c:pt>
                <c:pt idx="5845">
                  <c:v>19.056519999999999</c:v>
                </c:pt>
                <c:pt idx="5846">
                  <c:v>19.0611</c:v>
                </c:pt>
                <c:pt idx="5847">
                  <c:v>19.065670000000001</c:v>
                </c:pt>
                <c:pt idx="5848">
                  <c:v>19.070250000000001</c:v>
                </c:pt>
                <c:pt idx="5849">
                  <c:v>19.074830000000002</c:v>
                </c:pt>
                <c:pt idx="5850">
                  <c:v>19.079410000000003</c:v>
                </c:pt>
                <c:pt idx="5851">
                  <c:v>19.08398</c:v>
                </c:pt>
                <c:pt idx="5852">
                  <c:v>19.088560000000001</c:v>
                </c:pt>
                <c:pt idx="5853">
                  <c:v>19.093140000000002</c:v>
                </c:pt>
                <c:pt idx="5854">
                  <c:v>19.097709999999999</c:v>
                </c:pt>
                <c:pt idx="5855">
                  <c:v>19.10229</c:v>
                </c:pt>
                <c:pt idx="5856">
                  <c:v>19.106870000000001</c:v>
                </c:pt>
                <c:pt idx="5857">
                  <c:v>19.111449999999998</c:v>
                </c:pt>
                <c:pt idx="5858">
                  <c:v>19.116020000000002</c:v>
                </c:pt>
                <c:pt idx="5859">
                  <c:v>19.120600000000003</c:v>
                </c:pt>
                <c:pt idx="5860">
                  <c:v>19.12518</c:v>
                </c:pt>
                <c:pt idx="5861">
                  <c:v>19.129759999999997</c:v>
                </c:pt>
                <c:pt idx="5862">
                  <c:v>19.134339999999998</c:v>
                </c:pt>
                <c:pt idx="5863">
                  <c:v>19.138909999999999</c:v>
                </c:pt>
                <c:pt idx="5864">
                  <c:v>19.14349</c:v>
                </c:pt>
                <c:pt idx="5865">
                  <c:v>19.148070000000001</c:v>
                </c:pt>
                <c:pt idx="5866">
                  <c:v>19.152650000000001</c:v>
                </c:pt>
                <c:pt idx="5867">
                  <c:v>19.157230000000002</c:v>
                </c:pt>
                <c:pt idx="5868">
                  <c:v>19.161810000000003</c:v>
                </c:pt>
                <c:pt idx="5869">
                  <c:v>19.16638</c:v>
                </c:pt>
                <c:pt idx="5870">
                  <c:v>19.170960000000001</c:v>
                </c:pt>
                <c:pt idx="5871">
                  <c:v>19.175540000000002</c:v>
                </c:pt>
                <c:pt idx="5872">
                  <c:v>19.180119999999999</c:v>
                </c:pt>
                <c:pt idx="5873">
                  <c:v>19.184699999999999</c:v>
                </c:pt>
                <c:pt idx="5874">
                  <c:v>19.18928</c:v>
                </c:pt>
                <c:pt idx="5875">
                  <c:v>19.193860000000001</c:v>
                </c:pt>
                <c:pt idx="5876">
                  <c:v>19.198440000000002</c:v>
                </c:pt>
                <c:pt idx="5877">
                  <c:v>19.203020000000002</c:v>
                </c:pt>
                <c:pt idx="5878">
                  <c:v>19.20759</c:v>
                </c:pt>
                <c:pt idx="5879">
                  <c:v>19.21218</c:v>
                </c:pt>
                <c:pt idx="5880">
                  <c:v>19.216750000000001</c:v>
                </c:pt>
                <c:pt idx="5881">
                  <c:v>19.221329999999998</c:v>
                </c:pt>
                <c:pt idx="5882">
                  <c:v>19.225909999999999</c:v>
                </c:pt>
                <c:pt idx="5883">
                  <c:v>19.23049</c:v>
                </c:pt>
                <c:pt idx="5884">
                  <c:v>19.23507</c:v>
                </c:pt>
                <c:pt idx="5885">
                  <c:v>19.239650000000001</c:v>
                </c:pt>
                <c:pt idx="5886">
                  <c:v>19.244230000000002</c:v>
                </c:pt>
                <c:pt idx="5887">
                  <c:v>19.248810000000002</c:v>
                </c:pt>
                <c:pt idx="5888">
                  <c:v>19.25339</c:v>
                </c:pt>
                <c:pt idx="5889">
                  <c:v>19.25797</c:v>
                </c:pt>
                <c:pt idx="5890">
                  <c:v>19.262550000000001</c:v>
                </c:pt>
                <c:pt idx="5891">
                  <c:v>19.267130000000002</c:v>
                </c:pt>
                <c:pt idx="5892">
                  <c:v>19.271710000000002</c:v>
                </c:pt>
                <c:pt idx="5893">
                  <c:v>19.276299999999999</c:v>
                </c:pt>
                <c:pt idx="5894">
                  <c:v>19.28088</c:v>
                </c:pt>
                <c:pt idx="5895">
                  <c:v>19.28546</c:v>
                </c:pt>
                <c:pt idx="5896">
                  <c:v>19.290040000000001</c:v>
                </c:pt>
                <c:pt idx="5897">
                  <c:v>19.294619999999998</c:v>
                </c:pt>
                <c:pt idx="5898">
                  <c:v>19.299199999999999</c:v>
                </c:pt>
                <c:pt idx="5899">
                  <c:v>19.30378</c:v>
                </c:pt>
                <c:pt idx="5900">
                  <c:v>19.30836</c:v>
                </c:pt>
                <c:pt idx="5901">
                  <c:v>19.312940000000001</c:v>
                </c:pt>
                <c:pt idx="5902">
                  <c:v>19.317529999999998</c:v>
                </c:pt>
                <c:pt idx="5903">
                  <c:v>19.322109999999999</c:v>
                </c:pt>
                <c:pt idx="5904">
                  <c:v>19.326689999999999</c:v>
                </c:pt>
                <c:pt idx="5905">
                  <c:v>19.33127</c:v>
                </c:pt>
                <c:pt idx="5906">
                  <c:v>19.335850000000001</c:v>
                </c:pt>
                <c:pt idx="5907">
                  <c:v>19.340440000000001</c:v>
                </c:pt>
                <c:pt idx="5908">
                  <c:v>19.345020000000002</c:v>
                </c:pt>
                <c:pt idx="5909">
                  <c:v>19.349600000000002</c:v>
                </c:pt>
                <c:pt idx="5910">
                  <c:v>19.354179999999999</c:v>
                </c:pt>
                <c:pt idx="5911">
                  <c:v>19.35876</c:v>
                </c:pt>
                <c:pt idx="5912">
                  <c:v>19.363350000000001</c:v>
                </c:pt>
                <c:pt idx="5913">
                  <c:v>19.367929999999998</c:v>
                </c:pt>
                <c:pt idx="5914">
                  <c:v>19.372509999999998</c:v>
                </c:pt>
                <c:pt idx="5915">
                  <c:v>19.377089999999999</c:v>
                </c:pt>
                <c:pt idx="5916">
                  <c:v>19.381679999999999</c:v>
                </c:pt>
                <c:pt idx="5917">
                  <c:v>19.38626</c:v>
                </c:pt>
                <c:pt idx="5918">
                  <c:v>19.390840000000001</c:v>
                </c:pt>
                <c:pt idx="5919">
                  <c:v>19.395420000000001</c:v>
                </c:pt>
                <c:pt idx="5920">
                  <c:v>19.400009999999998</c:v>
                </c:pt>
                <c:pt idx="5921">
                  <c:v>19.404589999999999</c:v>
                </c:pt>
                <c:pt idx="5922">
                  <c:v>19.40917</c:v>
                </c:pt>
                <c:pt idx="5923">
                  <c:v>19.41376</c:v>
                </c:pt>
                <c:pt idx="5924">
                  <c:v>19.418340000000001</c:v>
                </c:pt>
                <c:pt idx="5925">
                  <c:v>19.422920000000001</c:v>
                </c:pt>
                <c:pt idx="5926">
                  <c:v>19.427509999999998</c:v>
                </c:pt>
                <c:pt idx="5927">
                  <c:v>19.432089999999999</c:v>
                </c:pt>
                <c:pt idx="5928">
                  <c:v>19.436669999999999</c:v>
                </c:pt>
                <c:pt idx="5929">
                  <c:v>19.44126</c:v>
                </c:pt>
                <c:pt idx="5930">
                  <c:v>19.44584</c:v>
                </c:pt>
                <c:pt idx="5931">
                  <c:v>19.450420000000001</c:v>
                </c:pt>
                <c:pt idx="5932">
                  <c:v>19.455009999999998</c:v>
                </c:pt>
                <c:pt idx="5933">
                  <c:v>19.459589999999999</c:v>
                </c:pt>
                <c:pt idx="5934">
                  <c:v>19.464180000000002</c:v>
                </c:pt>
                <c:pt idx="5935">
                  <c:v>19.468760000000003</c:v>
                </c:pt>
                <c:pt idx="5936">
                  <c:v>19.47335</c:v>
                </c:pt>
                <c:pt idx="5937">
                  <c:v>19.477930000000001</c:v>
                </c:pt>
                <c:pt idx="5938">
                  <c:v>19.482520000000001</c:v>
                </c:pt>
                <c:pt idx="5939">
                  <c:v>19.487100000000002</c:v>
                </c:pt>
                <c:pt idx="5940">
                  <c:v>19.491680000000002</c:v>
                </c:pt>
                <c:pt idx="5941">
                  <c:v>19.496269999999999</c:v>
                </c:pt>
                <c:pt idx="5942">
                  <c:v>19.50085</c:v>
                </c:pt>
                <c:pt idx="5943">
                  <c:v>19.50544</c:v>
                </c:pt>
                <c:pt idx="5944">
                  <c:v>19.510020000000001</c:v>
                </c:pt>
                <c:pt idx="5945">
                  <c:v>19.514610000000001</c:v>
                </c:pt>
                <c:pt idx="5946">
                  <c:v>19.519189999999998</c:v>
                </c:pt>
                <c:pt idx="5947">
                  <c:v>19.523780000000002</c:v>
                </c:pt>
                <c:pt idx="5948">
                  <c:v>19.528360000000003</c:v>
                </c:pt>
                <c:pt idx="5949">
                  <c:v>19.53295</c:v>
                </c:pt>
                <c:pt idx="5950">
                  <c:v>19.53754</c:v>
                </c:pt>
                <c:pt idx="5951">
                  <c:v>19.542120000000001</c:v>
                </c:pt>
                <c:pt idx="5952">
                  <c:v>19.546709999999997</c:v>
                </c:pt>
                <c:pt idx="5953">
                  <c:v>19.551289999999998</c:v>
                </c:pt>
                <c:pt idx="5954">
                  <c:v>19.555880000000002</c:v>
                </c:pt>
                <c:pt idx="5955">
                  <c:v>19.560460000000003</c:v>
                </c:pt>
                <c:pt idx="5956">
                  <c:v>19.565049999999999</c:v>
                </c:pt>
                <c:pt idx="5957">
                  <c:v>19.56964</c:v>
                </c:pt>
                <c:pt idx="5958">
                  <c:v>19.57422</c:v>
                </c:pt>
                <c:pt idx="5959">
                  <c:v>19.578809999999997</c:v>
                </c:pt>
                <c:pt idx="5960">
                  <c:v>19.583389999999998</c:v>
                </c:pt>
                <c:pt idx="5961">
                  <c:v>19.587980000000002</c:v>
                </c:pt>
                <c:pt idx="5962">
                  <c:v>19.592569999999998</c:v>
                </c:pt>
                <c:pt idx="5963">
                  <c:v>19.597149999999999</c:v>
                </c:pt>
                <c:pt idx="5964">
                  <c:v>19.601739999999999</c:v>
                </c:pt>
                <c:pt idx="5965">
                  <c:v>19.606330000000003</c:v>
                </c:pt>
                <c:pt idx="5966">
                  <c:v>19.61092</c:v>
                </c:pt>
                <c:pt idx="5967">
                  <c:v>19.615500000000001</c:v>
                </c:pt>
                <c:pt idx="5968">
                  <c:v>19.620090000000001</c:v>
                </c:pt>
                <c:pt idx="5969">
                  <c:v>19.624679999999998</c:v>
                </c:pt>
                <c:pt idx="5970">
                  <c:v>19.629259999999999</c:v>
                </c:pt>
                <c:pt idx="5971">
                  <c:v>19.633850000000002</c:v>
                </c:pt>
                <c:pt idx="5972">
                  <c:v>19.638439999999999</c:v>
                </c:pt>
                <c:pt idx="5973">
                  <c:v>19.64303</c:v>
                </c:pt>
                <c:pt idx="5974">
                  <c:v>19.64761</c:v>
                </c:pt>
                <c:pt idx="5975">
                  <c:v>19.652200000000001</c:v>
                </c:pt>
                <c:pt idx="5976">
                  <c:v>19.656790000000001</c:v>
                </c:pt>
                <c:pt idx="5977">
                  <c:v>19.661379999999998</c:v>
                </c:pt>
                <c:pt idx="5978">
                  <c:v>19.665959999999998</c:v>
                </c:pt>
                <c:pt idx="5979">
                  <c:v>19.670549999999999</c:v>
                </c:pt>
                <c:pt idx="5980">
                  <c:v>19.675139999999999</c:v>
                </c:pt>
                <c:pt idx="5981">
                  <c:v>19.679729999999999</c:v>
                </c:pt>
                <c:pt idx="5982">
                  <c:v>19.684320000000003</c:v>
                </c:pt>
                <c:pt idx="5983">
                  <c:v>19.6889</c:v>
                </c:pt>
                <c:pt idx="5984">
                  <c:v>19.693490000000001</c:v>
                </c:pt>
                <c:pt idx="5985">
                  <c:v>19.698080000000001</c:v>
                </c:pt>
                <c:pt idx="5986">
                  <c:v>19.702669999999998</c:v>
                </c:pt>
                <c:pt idx="5987">
                  <c:v>19.707260000000002</c:v>
                </c:pt>
                <c:pt idx="5988">
                  <c:v>19.711849999999998</c:v>
                </c:pt>
                <c:pt idx="5989">
                  <c:v>19.716439999999999</c:v>
                </c:pt>
                <c:pt idx="5990">
                  <c:v>19.721029999999999</c:v>
                </c:pt>
                <c:pt idx="5991">
                  <c:v>19.72561</c:v>
                </c:pt>
                <c:pt idx="5992">
                  <c:v>19.7302</c:v>
                </c:pt>
                <c:pt idx="5993">
                  <c:v>19.73479</c:v>
                </c:pt>
                <c:pt idx="5994">
                  <c:v>19.739380000000001</c:v>
                </c:pt>
                <c:pt idx="5995">
                  <c:v>19.743970000000001</c:v>
                </c:pt>
                <c:pt idx="5996">
                  <c:v>19.748559999999998</c:v>
                </c:pt>
                <c:pt idx="5997">
                  <c:v>19.753150000000002</c:v>
                </c:pt>
                <c:pt idx="5998">
                  <c:v>19.757739999999998</c:v>
                </c:pt>
                <c:pt idx="5999">
                  <c:v>19.762330000000002</c:v>
                </c:pt>
                <c:pt idx="6000">
                  <c:v>19.766919999999999</c:v>
                </c:pt>
                <c:pt idx="6001">
                  <c:v>19.771509999999999</c:v>
                </c:pt>
                <c:pt idx="6002">
                  <c:v>19.7761</c:v>
                </c:pt>
                <c:pt idx="6003">
                  <c:v>19.78069</c:v>
                </c:pt>
                <c:pt idx="6004">
                  <c:v>19.78528</c:v>
                </c:pt>
                <c:pt idx="6005">
                  <c:v>19.789870000000001</c:v>
                </c:pt>
                <c:pt idx="6006">
                  <c:v>19.794460000000001</c:v>
                </c:pt>
                <c:pt idx="6007">
                  <c:v>19.799049999999998</c:v>
                </c:pt>
                <c:pt idx="6008">
                  <c:v>19.803640000000001</c:v>
                </c:pt>
                <c:pt idx="6009">
                  <c:v>19.808229999999998</c:v>
                </c:pt>
                <c:pt idx="6010">
                  <c:v>19.812819999999999</c:v>
                </c:pt>
                <c:pt idx="6011">
                  <c:v>19.817409999999999</c:v>
                </c:pt>
                <c:pt idx="6012">
                  <c:v>19.821999999999999</c:v>
                </c:pt>
                <c:pt idx="6013">
                  <c:v>19.826590000000003</c:v>
                </c:pt>
                <c:pt idx="6014">
                  <c:v>19.83118</c:v>
                </c:pt>
                <c:pt idx="6015">
                  <c:v>19.83577</c:v>
                </c:pt>
                <c:pt idx="6016">
                  <c:v>19.84036</c:v>
                </c:pt>
                <c:pt idx="6017">
                  <c:v>19.844950000000001</c:v>
                </c:pt>
                <c:pt idx="6018">
                  <c:v>19.849550000000001</c:v>
                </c:pt>
                <c:pt idx="6019">
                  <c:v>19.854140000000001</c:v>
                </c:pt>
                <c:pt idx="6020">
                  <c:v>19.858730000000001</c:v>
                </c:pt>
                <c:pt idx="6021">
                  <c:v>19.863320000000002</c:v>
                </c:pt>
                <c:pt idx="6022">
                  <c:v>19.867909999999998</c:v>
                </c:pt>
                <c:pt idx="6023">
                  <c:v>19.872500000000002</c:v>
                </c:pt>
                <c:pt idx="6024">
                  <c:v>19.877089999999999</c:v>
                </c:pt>
                <c:pt idx="6025">
                  <c:v>19.881689999999999</c:v>
                </c:pt>
                <c:pt idx="6026">
                  <c:v>19.886279999999999</c:v>
                </c:pt>
                <c:pt idx="6027">
                  <c:v>19.890870000000003</c:v>
                </c:pt>
                <c:pt idx="6028">
                  <c:v>19.89546</c:v>
                </c:pt>
                <c:pt idx="6029">
                  <c:v>19.90005</c:v>
                </c:pt>
                <c:pt idx="6030">
                  <c:v>19.90465</c:v>
                </c:pt>
                <c:pt idx="6031">
                  <c:v>19.90924</c:v>
                </c:pt>
                <c:pt idx="6032">
                  <c:v>19.913830000000001</c:v>
                </c:pt>
                <c:pt idx="6033">
                  <c:v>19.918419999999998</c:v>
                </c:pt>
                <c:pt idx="6034">
                  <c:v>19.923020000000001</c:v>
                </c:pt>
                <c:pt idx="6035">
                  <c:v>19.927609999999998</c:v>
                </c:pt>
                <c:pt idx="6036">
                  <c:v>19.932200000000002</c:v>
                </c:pt>
                <c:pt idx="6037">
                  <c:v>19.936789999999998</c:v>
                </c:pt>
                <c:pt idx="6038">
                  <c:v>19.941389999999998</c:v>
                </c:pt>
                <c:pt idx="6039">
                  <c:v>19.945979999999999</c:v>
                </c:pt>
                <c:pt idx="6040">
                  <c:v>19.950569999999999</c:v>
                </c:pt>
                <c:pt idx="6041">
                  <c:v>19.955170000000003</c:v>
                </c:pt>
                <c:pt idx="6042">
                  <c:v>19.959759999999999</c:v>
                </c:pt>
                <c:pt idx="6043">
                  <c:v>19.96435</c:v>
                </c:pt>
                <c:pt idx="6044">
                  <c:v>19.96895</c:v>
                </c:pt>
                <c:pt idx="6045">
                  <c:v>19.97354</c:v>
                </c:pt>
                <c:pt idx="6046">
                  <c:v>19.97813</c:v>
                </c:pt>
                <c:pt idx="6047">
                  <c:v>19.98273</c:v>
                </c:pt>
                <c:pt idx="6048">
                  <c:v>19.98732</c:v>
                </c:pt>
                <c:pt idx="6049">
                  <c:v>19.991910000000001</c:v>
                </c:pt>
                <c:pt idx="6050">
                  <c:v>19.996509999999997</c:v>
                </c:pt>
                <c:pt idx="6051">
                  <c:v>20.001100000000001</c:v>
                </c:pt>
                <c:pt idx="6052">
                  <c:v>20.005690000000001</c:v>
                </c:pt>
                <c:pt idx="6053">
                  <c:v>20.010290000000001</c:v>
                </c:pt>
                <c:pt idx="6054">
                  <c:v>20.014879999999998</c:v>
                </c:pt>
                <c:pt idx="6055">
                  <c:v>20.019479999999998</c:v>
                </c:pt>
                <c:pt idx="6056">
                  <c:v>20.024070000000002</c:v>
                </c:pt>
                <c:pt idx="6057">
                  <c:v>20.028669999999998</c:v>
                </c:pt>
                <c:pt idx="6058">
                  <c:v>20.033260000000002</c:v>
                </c:pt>
                <c:pt idx="6059">
                  <c:v>20.037849999999999</c:v>
                </c:pt>
                <c:pt idx="6060">
                  <c:v>20.042449999999999</c:v>
                </c:pt>
                <c:pt idx="6061">
                  <c:v>20.047039999999999</c:v>
                </c:pt>
                <c:pt idx="6062">
                  <c:v>20.051639999999999</c:v>
                </c:pt>
                <c:pt idx="6063">
                  <c:v>20.056230000000003</c:v>
                </c:pt>
                <c:pt idx="6064">
                  <c:v>20.060830000000003</c:v>
                </c:pt>
                <c:pt idx="6065">
                  <c:v>20.06542</c:v>
                </c:pt>
                <c:pt idx="6066">
                  <c:v>20.07002</c:v>
                </c:pt>
                <c:pt idx="6067">
                  <c:v>20.07461</c:v>
                </c:pt>
                <c:pt idx="6068">
                  <c:v>20.07921</c:v>
                </c:pt>
                <c:pt idx="6069">
                  <c:v>20.0838</c:v>
                </c:pt>
                <c:pt idx="6070">
                  <c:v>20.0884</c:v>
                </c:pt>
                <c:pt idx="6071">
                  <c:v>20.09299</c:v>
                </c:pt>
                <c:pt idx="6072">
                  <c:v>20.097589999999997</c:v>
                </c:pt>
                <c:pt idx="6073">
                  <c:v>20.102180000000001</c:v>
                </c:pt>
                <c:pt idx="6074">
                  <c:v>20.106780000000001</c:v>
                </c:pt>
                <c:pt idx="6075">
                  <c:v>20.11138</c:v>
                </c:pt>
                <c:pt idx="6076">
                  <c:v>20.115970000000001</c:v>
                </c:pt>
                <c:pt idx="6077">
                  <c:v>20.120570000000001</c:v>
                </c:pt>
                <c:pt idx="6078">
                  <c:v>20.125160000000001</c:v>
                </c:pt>
                <c:pt idx="6079">
                  <c:v>20.129760000000001</c:v>
                </c:pt>
                <c:pt idx="6080">
                  <c:v>20.134360000000001</c:v>
                </c:pt>
                <c:pt idx="6081">
                  <c:v>20.138949999999998</c:v>
                </c:pt>
                <c:pt idx="6082">
                  <c:v>20.143550000000001</c:v>
                </c:pt>
                <c:pt idx="6083">
                  <c:v>20.148150000000001</c:v>
                </c:pt>
                <c:pt idx="6084">
                  <c:v>20.152739999999998</c:v>
                </c:pt>
                <c:pt idx="6085">
                  <c:v>20.157339999999998</c:v>
                </c:pt>
                <c:pt idx="6086">
                  <c:v>20.161930000000002</c:v>
                </c:pt>
                <c:pt idx="6087">
                  <c:v>20.166529999999998</c:v>
                </c:pt>
                <c:pt idx="6088">
                  <c:v>20.171129999999998</c:v>
                </c:pt>
                <c:pt idx="6089">
                  <c:v>20.175729999999998</c:v>
                </c:pt>
                <c:pt idx="6090">
                  <c:v>20.180320000000002</c:v>
                </c:pt>
                <c:pt idx="6091">
                  <c:v>20.184919999999998</c:v>
                </c:pt>
                <c:pt idx="6092">
                  <c:v>20.189519999999998</c:v>
                </c:pt>
                <c:pt idx="6093">
                  <c:v>20.194110000000002</c:v>
                </c:pt>
                <c:pt idx="6094">
                  <c:v>20.198710000000002</c:v>
                </c:pt>
                <c:pt idx="6095">
                  <c:v>20.203309999999998</c:v>
                </c:pt>
                <c:pt idx="6096">
                  <c:v>20.207909999999998</c:v>
                </c:pt>
                <c:pt idx="6097">
                  <c:v>20.212500000000002</c:v>
                </c:pt>
                <c:pt idx="6098">
                  <c:v>20.217099999999999</c:v>
                </c:pt>
                <c:pt idx="6099">
                  <c:v>20.221699999999998</c:v>
                </c:pt>
                <c:pt idx="6100">
                  <c:v>20.226299999999998</c:v>
                </c:pt>
                <c:pt idx="6101">
                  <c:v>20.230890000000002</c:v>
                </c:pt>
                <c:pt idx="6102">
                  <c:v>20.235489999999999</c:v>
                </c:pt>
                <c:pt idx="6103">
                  <c:v>20.240089999999999</c:v>
                </c:pt>
                <c:pt idx="6104">
                  <c:v>20.244689999999999</c:v>
                </c:pt>
                <c:pt idx="6105">
                  <c:v>20.249289999999998</c:v>
                </c:pt>
                <c:pt idx="6106">
                  <c:v>20.253879999999999</c:v>
                </c:pt>
                <c:pt idx="6107">
                  <c:v>20.258479999999999</c:v>
                </c:pt>
                <c:pt idx="6108">
                  <c:v>20.263079999999999</c:v>
                </c:pt>
                <c:pt idx="6109">
                  <c:v>20.267679999999999</c:v>
                </c:pt>
                <c:pt idx="6110">
                  <c:v>20.272279999999999</c:v>
                </c:pt>
                <c:pt idx="6111">
                  <c:v>20.276880000000002</c:v>
                </c:pt>
                <c:pt idx="6112">
                  <c:v>20.281480000000002</c:v>
                </c:pt>
                <c:pt idx="6113">
                  <c:v>20.286069999999999</c:v>
                </c:pt>
                <c:pt idx="6114">
                  <c:v>20.290669999999999</c:v>
                </c:pt>
                <c:pt idx="6115">
                  <c:v>20.295270000000002</c:v>
                </c:pt>
                <c:pt idx="6116">
                  <c:v>20.299870000000002</c:v>
                </c:pt>
                <c:pt idx="6117">
                  <c:v>20.304470000000002</c:v>
                </c:pt>
                <c:pt idx="6118">
                  <c:v>20.309069999999998</c:v>
                </c:pt>
                <c:pt idx="6119">
                  <c:v>20.313669999999998</c:v>
                </c:pt>
                <c:pt idx="6120">
                  <c:v>20.318269999999998</c:v>
                </c:pt>
                <c:pt idx="6121">
                  <c:v>20.322869999999998</c:v>
                </c:pt>
                <c:pt idx="6122">
                  <c:v>20.327470000000002</c:v>
                </c:pt>
                <c:pt idx="6123">
                  <c:v>20.332070000000002</c:v>
                </c:pt>
                <c:pt idx="6124">
                  <c:v>20.336670000000002</c:v>
                </c:pt>
                <c:pt idx="6125">
                  <c:v>20.341270000000002</c:v>
                </c:pt>
                <c:pt idx="6126">
                  <c:v>20.345860000000002</c:v>
                </c:pt>
                <c:pt idx="6127">
                  <c:v>20.350469999999998</c:v>
                </c:pt>
                <c:pt idx="6128">
                  <c:v>20.355060000000002</c:v>
                </c:pt>
                <c:pt idx="6129">
                  <c:v>20.359670000000001</c:v>
                </c:pt>
                <c:pt idx="6130">
                  <c:v>20.364270000000001</c:v>
                </c:pt>
                <c:pt idx="6131">
                  <c:v>20.368859999999998</c:v>
                </c:pt>
                <c:pt idx="6132">
                  <c:v>20.373470000000001</c:v>
                </c:pt>
                <c:pt idx="6133">
                  <c:v>20.378070000000001</c:v>
                </c:pt>
                <c:pt idx="6134">
                  <c:v>20.382669999999997</c:v>
                </c:pt>
                <c:pt idx="6135">
                  <c:v>20.387269999999997</c:v>
                </c:pt>
                <c:pt idx="6136">
                  <c:v>20.391870000000001</c:v>
                </c:pt>
                <c:pt idx="6137">
                  <c:v>20.396470000000001</c:v>
                </c:pt>
                <c:pt idx="6138">
                  <c:v>20.401070000000001</c:v>
                </c:pt>
                <c:pt idx="6139">
                  <c:v>20.405670000000001</c:v>
                </c:pt>
                <c:pt idx="6140">
                  <c:v>20.410270000000001</c:v>
                </c:pt>
                <c:pt idx="6141">
                  <c:v>20.414870000000001</c:v>
                </c:pt>
                <c:pt idx="6142">
                  <c:v>20.419469999999997</c:v>
                </c:pt>
                <c:pt idx="6143">
                  <c:v>20.42407</c:v>
                </c:pt>
                <c:pt idx="6144">
                  <c:v>20.42867</c:v>
                </c:pt>
                <c:pt idx="6145">
                  <c:v>20.43328</c:v>
                </c:pt>
                <c:pt idx="6146">
                  <c:v>20.43788</c:v>
                </c:pt>
                <c:pt idx="6147">
                  <c:v>20.44248</c:v>
                </c:pt>
                <c:pt idx="6148">
                  <c:v>20.44708</c:v>
                </c:pt>
                <c:pt idx="6149">
                  <c:v>20.45168</c:v>
                </c:pt>
                <c:pt idx="6150">
                  <c:v>20.45628</c:v>
                </c:pt>
                <c:pt idx="6151">
                  <c:v>20.460889999999999</c:v>
                </c:pt>
                <c:pt idx="6152">
                  <c:v>20.465489999999999</c:v>
                </c:pt>
                <c:pt idx="6153">
                  <c:v>20.470089999999999</c:v>
                </c:pt>
                <c:pt idx="6154">
                  <c:v>20.474689999999999</c:v>
                </c:pt>
                <c:pt idx="6155">
                  <c:v>20.479290000000002</c:v>
                </c:pt>
                <c:pt idx="6156">
                  <c:v>20.483899999999998</c:v>
                </c:pt>
                <c:pt idx="6157">
                  <c:v>20.488499999999998</c:v>
                </c:pt>
                <c:pt idx="6158">
                  <c:v>20.493100000000002</c:v>
                </c:pt>
                <c:pt idx="6159">
                  <c:v>20.497700000000002</c:v>
                </c:pt>
                <c:pt idx="6160">
                  <c:v>20.502300000000002</c:v>
                </c:pt>
                <c:pt idx="6161">
                  <c:v>20.506910000000001</c:v>
                </c:pt>
                <c:pt idx="6162">
                  <c:v>20.511510000000001</c:v>
                </c:pt>
                <c:pt idx="6163">
                  <c:v>20.516110000000001</c:v>
                </c:pt>
                <c:pt idx="6164">
                  <c:v>20.520720000000001</c:v>
                </c:pt>
                <c:pt idx="6165">
                  <c:v>20.525320000000001</c:v>
                </c:pt>
                <c:pt idx="6166">
                  <c:v>20.529920000000001</c:v>
                </c:pt>
                <c:pt idx="6167">
                  <c:v>20.534520000000001</c:v>
                </c:pt>
                <c:pt idx="6168">
                  <c:v>20.53913</c:v>
                </c:pt>
                <c:pt idx="6169">
                  <c:v>20.54373</c:v>
                </c:pt>
                <c:pt idx="6170">
                  <c:v>20.54833</c:v>
                </c:pt>
                <c:pt idx="6171">
                  <c:v>20.55294</c:v>
                </c:pt>
                <c:pt idx="6172">
                  <c:v>20.557539999999999</c:v>
                </c:pt>
                <c:pt idx="6173">
                  <c:v>20.562139999999999</c:v>
                </c:pt>
                <c:pt idx="6174">
                  <c:v>20.566750000000003</c:v>
                </c:pt>
                <c:pt idx="6175">
                  <c:v>20.571349999999999</c:v>
                </c:pt>
                <c:pt idx="6176">
                  <c:v>20.575949999999999</c:v>
                </c:pt>
                <c:pt idx="6177">
                  <c:v>20.580560000000002</c:v>
                </c:pt>
                <c:pt idx="6178">
                  <c:v>20.585160000000002</c:v>
                </c:pt>
                <c:pt idx="6179">
                  <c:v>20.589770000000001</c:v>
                </c:pt>
                <c:pt idx="6180">
                  <c:v>20.594370000000001</c:v>
                </c:pt>
                <c:pt idx="6181">
                  <c:v>20.598970000000001</c:v>
                </c:pt>
                <c:pt idx="6182">
                  <c:v>20.603580000000001</c:v>
                </c:pt>
                <c:pt idx="6183">
                  <c:v>20.608180000000001</c:v>
                </c:pt>
                <c:pt idx="6184">
                  <c:v>20.61279</c:v>
                </c:pt>
                <c:pt idx="6185">
                  <c:v>20.61739</c:v>
                </c:pt>
                <c:pt idx="6186">
                  <c:v>20.62199</c:v>
                </c:pt>
                <c:pt idx="6187">
                  <c:v>20.6266</c:v>
                </c:pt>
                <c:pt idx="6188">
                  <c:v>20.6312</c:v>
                </c:pt>
                <c:pt idx="6189">
                  <c:v>20.635809999999999</c:v>
                </c:pt>
                <c:pt idx="6190">
                  <c:v>20.640410000000003</c:v>
                </c:pt>
                <c:pt idx="6191">
                  <c:v>20.645019999999999</c:v>
                </c:pt>
                <c:pt idx="6192">
                  <c:v>20.649619999999999</c:v>
                </c:pt>
                <c:pt idx="6193">
                  <c:v>20.654229999999998</c:v>
                </c:pt>
                <c:pt idx="6194">
                  <c:v>20.658829999999998</c:v>
                </c:pt>
                <c:pt idx="6195">
                  <c:v>20.663440000000001</c:v>
                </c:pt>
                <c:pt idx="6196">
                  <c:v>20.668039999999998</c:v>
                </c:pt>
                <c:pt idx="6197">
                  <c:v>20.672650000000001</c:v>
                </c:pt>
                <c:pt idx="6198">
                  <c:v>20.677250000000001</c:v>
                </c:pt>
                <c:pt idx="6199">
                  <c:v>20.68186</c:v>
                </c:pt>
                <c:pt idx="6200">
                  <c:v>20.68646</c:v>
                </c:pt>
                <c:pt idx="6201">
                  <c:v>20.69107</c:v>
                </c:pt>
                <c:pt idx="6202">
                  <c:v>20.695679999999999</c:v>
                </c:pt>
                <c:pt idx="6203">
                  <c:v>20.700280000000003</c:v>
                </c:pt>
                <c:pt idx="6204">
                  <c:v>20.704889999999999</c:v>
                </c:pt>
                <c:pt idx="6205">
                  <c:v>20.709489999999999</c:v>
                </c:pt>
                <c:pt idx="6206">
                  <c:v>20.714099999999998</c:v>
                </c:pt>
                <c:pt idx="6207">
                  <c:v>20.718699999999998</c:v>
                </c:pt>
                <c:pt idx="6208">
                  <c:v>20.723310000000001</c:v>
                </c:pt>
                <c:pt idx="6209">
                  <c:v>20.727920000000001</c:v>
                </c:pt>
                <c:pt idx="6210">
                  <c:v>20.732520000000001</c:v>
                </c:pt>
                <c:pt idx="6211">
                  <c:v>20.737130000000001</c:v>
                </c:pt>
                <c:pt idx="6212">
                  <c:v>20.74174</c:v>
                </c:pt>
                <c:pt idx="6213">
                  <c:v>20.74634</c:v>
                </c:pt>
                <c:pt idx="6214">
                  <c:v>20.75095</c:v>
                </c:pt>
                <c:pt idx="6215">
                  <c:v>20.755559999999999</c:v>
                </c:pt>
                <c:pt idx="6216">
                  <c:v>20.760159999999999</c:v>
                </c:pt>
                <c:pt idx="6217">
                  <c:v>20.764769999999999</c:v>
                </c:pt>
                <c:pt idx="6218">
                  <c:v>20.769380000000002</c:v>
                </c:pt>
                <c:pt idx="6219">
                  <c:v>20.773980000000002</c:v>
                </c:pt>
                <c:pt idx="6220">
                  <c:v>20.778590000000001</c:v>
                </c:pt>
                <c:pt idx="6221">
                  <c:v>20.783200000000001</c:v>
                </c:pt>
                <c:pt idx="6222">
                  <c:v>20.78781</c:v>
                </c:pt>
                <c:pt idx="6223">
                  <c:v>20.79241</c:v>
                </c:pt>
                <c:pt idx="6224">
                  <c:v>20.79702</c:v>
                </c:pt>
                <c:pt idx="6225">
                  <c:v>20.801630000000003</c:v>
                </c:pt>
                <c:pt idx="6226">
                  <c:v>20.806229999999999</c:v>
                </c:pt>
                <c:pt idx="6227">
                  <c:v>20.810839999999999</c:v>
                </c:pt>
                <c:pt idx="6228">
                  <c:v>20.815449999999998</c:v>
                </c:pt>
                <c:pt idx="6229">
                  <c:v>20.820060000000002</c:v>
                </c:pt>
                <c:pt idx="6230">
                  <c:v>20.824670000000001</c:v>
                </c:pt>
                <c:pt idx="6231">
                  <c:v>20.829270000000001</c:v>
                </c:pt>
                <c:pt idx="6232">
                  <c:v>20.833880000000001</c:v>
                </c:pt>
                <c:pt idx="6233">
                  <c:v>20.83849</c:v>
                </c:pt>
                <c:pt idx="6234">
                  <c:v>20.8431</c:v>
                </c:pt>
                <c:pt idx="6235">
                  <c:v>20.8477</c:v>
                </c:pt>
                <c:pt idx="6236">
                  <c:v>20.852309999999999</c:v>
                </c:pt>
                <c:pt idx="6237">
                  <c:v>20.856920000000002</c:v>
                </c:pt>
                <c:pt idx="6238">
                  <c:v>20.861529999999998</c:v>
                </c:pt>
                <c:pt idx="6239">
                  <c:v>20.866139999999998</c:v>
                </c:pt>
                <c:pt idx="6240">
                  <c:v>20.870750000000001</c:v>
                </c:pt>
                <c:pt idx="6241">
                  <c:v>20.875360000000001</c:v>
                </c:pt>
                <c:pt idx="6242">
                  <c:v>20.879960000000001</c:v>
                </c:pt>
                <c:pt idx="6243">
                  <c:v>20.88457</c:v>
                </c:pt>
                <c:pt idx="6244">
                  <c:v>20.88918</c:v>
                </c:pt>
                <c:pt idx="6245">
                  <c:v>20.893789999999999</c:v>
                </c:pt>
                <c:pt idx="6246">
                  <c:v>20.898400000000002</c:v>
                </c:pt>
                <c:pt idx="6247">
                  <c:v>20.903009999999998</c:v>
                </c:pt>
                <c:pt idx="6248">
                  <c:v>20.907619999999998</c:v>
                </c:pt>
                <c:pt idx="6249">
                  <c:v>20.912230000000001</c:v>
                </c:pt>
                <c:pt idx="6250">
                  <c:v>20.916840000000001</c:v>
                </c:pt>
                <c:pt idx="6251">
                  <c:v>20.92144</c:v>
                </c:pt>
                <c:pt idx="6252">
                  <c:v>20.92605</c:v>
                </c:pt>
                <c:pt idx="6253">
                  <c:v>20.93066</c:v>
                </c:pt>
                <c:pt idx="6254">
                  <c:v>20.935269999999999</c:v>
                </c:pt>
                <c:pt idx="6255">
                  <c:v>20.939880000000002</c:v>
                </c:pt>
                <c:pt idx="6256">
                  <c:v>20.944489999999998</c:v>
                </c:pt>
                <c:pt idx="6257">
                  <c:v>20.949099999999998</c:v>
                </c:pt>
                <c:pt idx="6258">
                  <c:v>20.953710000000001</c:v>
                </c:pt>
                <c:pt idx="6259">
                  <c:v>20.958320000000001</c:v>
                </c:pt>
                <c:pt idx="6260">
                  <c:v>20.96293</c:v>
                </c:pt>
                <c:pt idx="6261">
                  <c:v>20.96754</c:v>
                </c:pt>
                <c:pt idx="6262">
                  <c:v>20.972149999999999</c:v>
                </c:pt>
                <c:pt idx="6263">
                  <c:v>20.976760000000002</c:v>
                </c:pt>
                <c:pt idx="6264">
                  <c:v>20.981369999999998</c:v>
                </c:pt>
                <c:pt idx="6265">
                  <c:v>20.985980000000001</c:v>
                </c:pt>
                <c:pt idx="6266">
                  <c:v>20.990600000000001</c:v>
                </c:pt>
                <c:pt idx="6267">
                  <c:v>20.99521</c:v>
                </c:pt>
                <c:pt idx="6268">
                  <c:v>20.99982</c:v>
                </c:pt>
                <c:pt idx="6269">
                  <c:v>21.004429999999999</c:v>
                </c:pt>
                <c:pt idx="6270">
                  <c:v>21.009039999999999</c:v>
                </c:pt>
                <c:pt idx="6271">
                  <c:v>21.013649999999998</c:v>
                </c:pt>
                <c:pt idx="6272">
                  <c:v>21.018260000000001</c:v>
                </c:pt>
                <c:pt idx="6273">
                  <c:v>21.022869999999998</c:v>
                </c:pt>
                <c:pt idx="6274">
                  <c:v>21.027480000000001</c:v>
                </c:pt>
                <c:pt idx="6275">
                  <c:v>21.03209</c:v>
                </c:pt>
                <c:pt idx="6276">
                  <c:v>21.0367</c:v>
                </c:pt>
                <c:pt idx="6277">
                  <c:v>21.041309999999999</c:v>
                </c:pt>
                <c:pt idx="6278">
                  <c:v>21.045930000000002</c:v>
                </c:pt>
                <c:pt idx="6279">
                  <c:v>21.050539999999998</c:v>
                </c:pt>
                <c:pt idx="6280">
                  <c:v>21.055150000000001</c:v>
                </c:pt>
                <c:pt idx="6281">
                  <c:v>21.059760000000001</c:v>
                </c:pt>
                <c:pt idx="6282">
                  <c:v>21.06437</c:v>
                </c:pt>
                <c:pt idx="6283">
                  <c:v>21.06898</c:v>
                </c:pt>
                <c:pt idx="6284">
                  <c:v>21.073589999999999</c:v>
                </c:pt>
                <c:pt idx="6285">
                  <c:v>21.078209999999999</c:v>
                </c:pt>
                <c:pt idx="6286">
                  <c:v>21.082819999999998</c:v>
                </c:pt>
                <c:pt idx="6287">
                  <c:v>21.087430000000001</c:v>
                </c:pt>
                <c:pt idx="6288">
                  <c:v>21.092040000000001</c:v>
                </c:pt>
                <c:pt idx="6289">
                  <c:v>21.09665</c:v>
                </c:pt>
                <c:pt idx="6290">
                  <c:v>21.10127</c:v>
                </c:pt>
                <c:pt idx="6291">
                  <c:v>21.105879999999999</c:v>
                </c:pt>
                <c:pt idx="6292">
                  <c:v>21.110489999999999</c:v>
                </c:pt>
                <c:pt idx="6293">
                  <c:v>21.115100000000002</c:v>
                </c:pt>
                <c:pt idx="6294">
                  <c:v>21.119720000000001</c:v>
                </c:pt>
                <c:pt idx="6295">
                  <c:v>21.12433</c:v>
                </c:pt>
                <c:pt idx="6296">
                  <c:v>21.12894</c:v>
                </c:pt>
                <c:pt idx="6297">
                  <c:v>21.133559999999999</c:v>
                </c:pt>
                <c:pt idx="6298">
                  <c:v>21.138170000000002</c:v>
                </c:pt>
                <c:pt idx="6299">
                  <c:v>21.142779999999998</c:v>
                </c:pt>
                <c:pt idx="6300">
                  <c:v>21.147389999999998</c:v>
                </c:pt>
                <c:pt idx="6301">
                  <c:v>21.152009999999997</c:v>
                </c:pt>
                <c:pt idx="6302">
                  <c:v>21.15662</c:v>
                </c:pt>
                <c:pt idx="6303">
                  <c:v>21.16123</c:v>
                </c:pt>
                <c:pt idx="6304">
                  <c:v>21.165849999999999</c:v>
                </c:pt>
                <c:pt idx="6305">
                  <c:v>21.170459999999999</c:v>
                </c:pt>
                <c:pt idx="6306">
                  <c:v>21.175070000000002</c:v>
                </c:pt>
                <c:pt idx="6307">
                  <c:v>21.179690000000001</c:v>
                </c:pt>
                <c:pt idx="6308">
                  <c:v>21.1843</c:v>
                </c:pt>
                <c:pt idx="6309">
                  <c:v>21.18891</c:v>
                </c:pt>
                <c:pt idx="6310">
                  <c:v>21.193529999999999</c:v>
                </c:pt>
                <c:pt idx="6311">
                  <c:v>21.198140000000002</c:v>
                </c:pt>
                <c:pt idx="6312">
                  <c:v>21.202749999999998</c:v>
                </c:pt>
                <c:pt idx="6313">
                  <c:v>21.207370000000001</c:v>
                </c:pt>
                <c:pt idx="6314">
                  <c:v>21.211979999999997</c:v>
                </c:pt>
                <c:pt idx="6315">
                  <c:v>21.2166</c:v>
                </c:pt>
                <c:pt idx="6316">
                  <c:v>21.221209999999999</c:v>
                </c:pt>
                <c:pt idx="6317">
                  <c:v>21.225819999999999</c:v>
                </c:pt>
                <c:pt idx="6318">
                  <c:v>21.230439999999998</c:v>
                </c:pt>
                <c:pt idx="6319">
                  <c:v>21.235049999999998</c:v>
                </c:pt>
                <c:pt idx="6320">
                  <c:v>21.23967</c:v>
                </c:pt>
                <c:pt idx="6321">
                  <c:v>21.24428</c:v>
                </c:pt>
                <c:pt idx="6322">
                  <c:v>21.248900000000003</c:v>
                </c:pt>
                <c:pt idx="6323">
                  <c:v>21.253509999999999</c:v>
                </c:pt>
                <c:pt idx="6324">
                  <c:v>21.258130000000001</c:v>
                </c:pt>
                <c:pt idx="6325">
                  <c:v>21.262739999999997</c:v>
                </c:pt>
                <c:pt idx="6326">
                  <c:v>21.26735</c:v>
                </c:pt>
                <c:pt idx="6327">
                  <c:v>21.27197</c:v>
                </c:pt>
                <c:pt idx="6328">
                  <c:v>21.276590000000002</c:v>
                </c:pt>
                <c:pt idx="6329">
                  <c:v>21.281199999999998</c:v>
                </c:pt>
                <c:pt idx="6330">
                  <c:v>21.285820000000001</c:v>
                </c:pt>
                <c:pt idx="6331">
                  <c:v>21.290430000000001</c:v>
                </c:pt>
                <c:pt idx="6332">
                  <c:v>21.29505</c:v>
                </c:pt>
                <c:pt idx="6333">
                  <c:v>21.299660000000003</c:v>
                </c:pt>
                <c:pt idx="6334">
                  <c:v>21.304279999999999</c:v>
                </c:pt>
                <c:pt idx="6335">
                  <c:v>21.308890000000002</c:v>
                </c:pt>
                <c:pt idx="6336">
                  <c:v>21.313510000000001</c:v>
                </c:pt>
                <c:pt idx="6337">
                  <c:v>21.31812</c:v>
                </c:pt>
                <c:pt idx="6338">
                  <c:v>21.32274</c:v>
                </c:pt>
                <c:pt idx="6339">
                  <c:v>21.327349999999999</c:v>
                </c:pt>
                <c:pt idx="6340">
                  <c:v>21.331969999999998</c:v>
                </c:pt>
                <c:pt idx="6341">
                  <c:v>21.336589999999998</c:v>
                </c:pt>
                <c:pt idx="6342">
                  <c:v>21.341200000000001</c:v>
                </c:pt>
                <c:pt idx="6343">
                  <c:v>21.34582</c:v>
                </c:pt>
                <c:pt idx="6344">
                  <c:v>21.350429999999999</c:v>
                </c:pt>
                <c:pt idx="6345">
                  <c:v>21.355050000000002</c:v>
                </c:pt>
                <c:pt idx="6346">
                  <c:v>21.359670000000001</c:v>
                </c:pt>
                <c:pt idx="6347">
                  <c:v>21.364280000000001</c:v>
                </c:pt>
                <c:pt idx="6348">
                  <c:v>21.3689</c:v>
                </c:pt>
                <c:pt idx="6349">
                  <c:v>21.373519999999999</c:v>
                </c:pt>
                <c:pt idx="6350">
                  <c:v>21.378129999999999</c:v>
                </c:pt>
                <c:pt idx="6351">
                  <c:v>21.382749999999998</c:v>
                </c:pt>
                <c:pt idx="6352">
                  <c:v>21.387370000000001</c:v>
                </c:pt>
                <c:pt idx="6353">
                  <c:v>21.39198</c:v>
                </c:pt>
                <c:pt idx="6354">
                  <c:v>21.396600000000003</c:v>
                </c:pt>
                <c:pt idx="6355">
                  <c:v>21.401219999999999</c:v>
                </c:pt>
                <c:pt idx="6356">
                  <c:v>21.405830000000002</c:v>
                </c:pt>
                <c:pt idx="6357">
                  <c:v>21.410450000000001</c:v>
                </c:pt>
                <c:pt idx="6358">
                  <c:v>21.41507</c:v>
                </c:pt>
                <c:pt idx="6359">
                  <c:v>21.419690000000003</c:v>
                </c:pt>
                <c:pt idx="6360">
                  <c:v>21.424299999999999</c:v>
                </c:pt>
                <c:pt idx="6361">
                  <c:v>21.428920000000002</c:v>
                </c:pt>
                <c:pt idx="6362">
                  <c:v>21.433540000000001</c:v>
                </c:pt>
                <c:pt idx="6363">
                  <c:v>21.43816</c:v>
                </c:pt>
                <c:pt idx="6364">
                  <c:v>21.442769999999999</c:v>
                </c:pt>
                <c:pt idx="6365">
                  <c:v>21.447389999999999</c:v>
                </c:pt>
                <c:pt idx="6366">
                  <c:v>21.452010000000001</c:v>
                </c:pt>
                <c:pt idx="6367">
                  <c:v>21.456630000000001</c:v>
                </c:pt>
                <c:pt idx="6368">
                  <c:v>21.46124</c:v>
                </c:pt>
                <c:pt idx="6369">
                  <c:v>21.465859999999999</c:v>
                </c:pt>
                <c:pt idx="6370">
                  <c:v>21.470479999999998</c:v>
                </c:pt>
                <c:pt idx="6371">
                  <c:v>21.475100000000001</c:v>
                </c:pt>
                <c:pt idx="6372">
                  <c:v>21.479710000000001</c:v>
                </c:pt>
                <c:pt idx="6373">
                  <c:v>21.48433</c:v>
                </c:pt>
                <c:pt idx="6374">
                  <c:v>21.488949999999999</c:v>
                </c:pt>
                <c:pt idx="6375">
                  <c:v>21.493569999999998</c:v>
                </c:pt>
                <c:pt idx="6376">
                  <c:v>21.498190000000001</c:v>
                </c:pt>
                <c:pt idx="6377">
                  <c:v>21.50281</c:v>
                </c:pt>
                <c:pt idx="6378">
                  <c:v>21.507429999999999</c:v>
                </c:pt>
                <c:pt idx="6379">
                  <c:v>21.512039999999999</c:v>
                </c:pt>
                <c:pt idx="6380">
                  <c:v>21.516660000000002</c:v>
                </c:pt>
                <c:pt idx="6381">
                  <c:v>21.521280000000001</c:v>
                </c:pt>
                <c:pt idx="6382">
                  <c:v>21.5259</c:v>
                </c:pt>
                <c:pt idx="6383">
                  <c:v>21.530519999999999</c:v>
                </c:pt>
                <c:pt idx="6384">
                  <c:v>21.535140000000002</c:v>
                </c:pt>
                <c:pt idx="6385">
                  <c:v>21.539760000000001</c:v>
                </c:pt>
                <c:pt idx="6386">
                  <c:v>21.544379999999997</c:v>
                </c:pt>
                <c:pt idx="6387">
                  <c:v>21.548999999999999</c:v>
                </c:pt>
                <c:pt idx="6388">
                  <c:v>21.553619999999999</c:v>
                </c:pt>
                <c:pt idx="6389">
                  <c:v>21.558230000000002</c:v>
                </c:pt>
                <c:pt idx="6390">
                  <c:v>21.562850000000001</c:v>
                </c:pt>
                <c:pt idx="6391">
                  <c:v>21.567469999999997</c:v>
                </c:pt>
                <c:pt idx="6392">
                  <c:v>21.572089999999999</c:v>
                </c:pt>
                <c:pt idx="6393">
                  <c:v>21.576709999999999</c:v>
                </c:pt>
                <c:pt idx="6394">
                  <c:v>21.581329999999998</c:v>
                </c:pt>
                <c:pt idx="6395">
                  <c:v>21.58595</c:v>
                </c:pt>
                <c:pt idx="6396">
                  <c:v>21.59057</c:v>
                </c:pt>
                <c:pt idx="6397">
                  <c:v>21.595189999999999</c:v>
                </c:pt>
                <c:pt idx="6398">
                  <c:v>21.599810000000002</c:v>
                </c:pt>
                <c:pt idx="6399">
                  <c:v>21.604430000000001</c:v>
                </c:pt>
                <c:pt idx="6400">
                  <c:v>21.60905</c:v>
                </c:pt>
                <c:pt idx="6401">
                  <c:v>21.613670000000003</c:v>
                </c:pt>
                <c:pt idx="6402">
                  <c:v>21.618289999999998</c:v>
                </c:pt>
                <c:pt idx="6403">
                  <c:v>21.622909999999997</c:v>
                </c:pt>
                <c:pt idx="6404">
                  <c:v>21.62753</c:v>
                </c:pt>
                <c:pt idx="6405">
                  <c:v>21.632149999999999</c:v>
                </c:pt>
                <c:pt idx="6406">
                  <c:v>21.636769999999999</c:v>
                </c:pt>
                <c:pt idx="6407">
                  <c:v>21.641390000000001</c:v>
                </c:pt>
                <c:pt idx="6408">
                  <c:v>21.64602</c:v>
                </c:pt>
                <c:pt idx="6409">
                  <c:v>21.650639999999999</c:v>
                </c:pt>
                <c:pt idx="6410">
                  <c:v>21.655259999999998</c:v>
                </c:pt>
                <c:pt idx="6411">
                  <c:v>21.659880000000001</c:v>
                </c:pt>
                <c:pt idx="6412">
                  <c:v>21.6645</c:v>
                </c:pt>
                <c:pt idx="6413">
                  <c:v>21.669119999999999</c:v>
                </c:pt>
                <c:pt idx="6414">
                  <c:v>21.673739999999999</c:v>
                </c:pt>
                <c:pt idx="6415">
                  <c:v>21.678360000000001</c:v>
                </c:pt>
                <c:pt idx="6416">
                  <c:v>21.682980000000001</c:v>
                </c:pt>
                <c:pt idx="6417">
                  <c:v>21.6876</c:v>
                </c:pt>
                <c:pt idx="6418">
                  <c:v>21.692229999999999</c:v>
                </c:pt>
                <c:pt idx="6419">
                  <c:v>21.696850000000001</c:v>
                </c:pt>
                <c:pt idx="6420">
                  <c:v>21.70147</c:v>
                </c:pt>
                <c:pt idx="6421">
                  <c:v>21.70609</c:v>
                </c:pt>
                <c:pt idx="6422">
                  <c:v>21.710710000000002</c:v>
                </c:pt>
                <c:pt idx="6423">
                  <c:v>21.715330000000002</c:v>
                </c:pt>
                <c:pt idx="6424">
                  <c:v>21.719949999999997</c:v>
                </c:pt>
                <c:pt idx="6425">
                  <c:v>21.72458</c:v>
                </c:pt>
                <c:pt idx="6426">
                  <c:v>21.729200000000002</c:v>
                </c:pt>
                <c:pt idx="6427">
                  <c:v>21.733820000000001</c:v>
                </c:pt>
                <c:pt idx="6428">
                  <c:v>21.738440000000001</c:v>
                </c:pt>
                <c:pt idx="6429">
                  <c:v>21.74306</c:v>
                </c:pt>
                <c:pt idx="6430">
                  <c:v>21.747689999999999</c:v>
                </c:pt>
                <c:pt idx="6431">
                  <c:v>21.752310000000001</c:v>
                </c:pt>
                <c:pt idx="6432">
                  <c:v>21.756930000000001</c:v>
                </c:pt>
                <c:pt idx="6433">
                  <c:v>21.761559999999999</c:v>
                </c:pt>
                <c:pt idx="6434">
                  <c:v>21.766179999999999</c:v>
                </c:pt>
                <c:pt idx="6435">
                  <c:v>21.770800000000001</c:v>
                </c:pt>
                <c:pt idx="6436">
                  <c:v>21.77542</c:v>
                </c:pt>
                <c:pt idx="6437">
                  <c:v>21.780049999999999</c:v>
                </c:pt>
                <c:pt idx="6438">
                  <c:v>21.784669999999998</c:v>
                </c:pt>
                <c:pt idx="6439">
                  <c:v>21.789289999999998</c:v>
                </c:pt>
                <c:pt idx="6440">
                  <c:v>21.79391</c:v>
                </c:pt>
                <c:pt idx="6441">
                  <c:v>21.798540000000003</c:v>
                </c:pt>
                <c:pt idx="6442">
                  <c:v>21.803159999999998</c:v>
                </c:pt>
                <c:pt idx="6443">
                  <c:v>21.807779999999998</c:v>
                </c:pt>
                <c:pt idx="6444">
                  <c:v>21.81241</c:v>
                </c:pt>
                <c:pt idx="6445">
                  <c:v>21.817030000000003</c:v>
                </c:pt>
                <c:pt idx="6446">
                  <c:v>21.821650000000002</c:v>
                </c:pt>
                <c:pt idx="6447">
                  <c:v>21.826269999999997</c:v>
                </c:pt>
                <c:pt idx="6448">
                  <c:v>21.8309</c:v>
                </c:pt>
                <c:pt idx="6449">
                  <c:v>21.835519999999999</c:v>
                </c:pt>
                <c:pt idx="6450">
                  <c:v>21.840149999999998</c:v>
                </c:pt>
                <c:pt idx="6451">
                  <c:v>21.84477</c:v>
                </c:pt>
                <c:pt idx="6452">
                  <c:v>21.84939</c:v>
                </c:pt>
                <c:pt idx="6453">
                  <c:v>21.854019999999998</c:v>
                </c:pt>
                <c:pt idx="6454">
                  <c:v>21.858639999999998</c:v>
                </c:pt>
                <c:pt idx="6455">
                  <c:v>21.86326</c:v>
                </c:pt>
                <c:pt idx="6456">
                  <c:v>21.867890000000003</c:v>
                </c:pt>
                <c:pt idx="6457">
                  <c:v>21.872510000000002</c:v>
                </c:pt>
                <c:pt idx="6458">
                  <c:v>21.877140000000001</c:v>
                </c:pt>
                <c:pt idx="6459">
                  <c:v>21.88176</c:v>
                </c:pt>
                <c:pt idx="6460">
                  <c:v>21.886389999999999</c:v>
                </c:pt>
                <c:pt idx="6461">
                  <c:v>21.891009999999998</c:v>
                </c:pt>
                <c:pt idx="6462">
                  <c:v>21.895630000000001</c:v>
                </c:pt>
                <c:pt idx="6463">
                  <c:v>21.900260000000003</c:v>
                </c:pt>
                <c:pt idx="6464">
                  <c:v>21.904880000000002</c:v>
                </c:pt>
                <c:pt idx="6465">
                  <c:v>21.909510000000001</c:v>
                </c:pt>
                <c:pt idx="6466">
                  <c:v>21.91413</c:v>
                </c:pt>
                <c:pt idx="6467">
                  <c:v>21.918759999999999</c:v>
                </c:pt>
                <c:pt idx="6468">
                  <c:v>21.923379999999998</c:v>
                </c:pt>
                <c:pt idx="6469">
                  <c:v>21.92801</c:v>
                </c:pt>
                <c:pt idx="6470">
                  <c:v>21.932630000000003</c:v>
                </c:pt>
                <c:pt idx="6471">
                  <c:v>21.937259999999998</c:v>
                </c:pt>
                <c:pt idx="6472">
                  <c:v>21.941880000000001</c:v>
                </c:pt>
                <c:pt idx="6473">
                  <c:v>21.94651</c:v>
                </c:pt>
                <c:pt idx="6474">
                  <c:v>21.951129999999999</c:v>
                </c:pt>
                <c:pt idx="6475">
                  <c:v>21.955760000000001</c:v>
                </c:pt>
                <c:pt idx="6476">
                  <c:v>21.960380000000001</c:v>
                </c:pt>
                <c:pt idx="6477">
                  <c:v>21.965009999999999</c:v>
                </c:pt>
                <c:pt idx="6478">
                  <c:v>21.969639999999998</c:v>
                </c:pt>
                <c:pt idx="6479">
                  <c:v>21.974259999999997</c:v>
                </c:pt>
                <c:pt idx="6480">
                  <c:v>21.97888</c:v>
                </c:pt>
                <c:pt idx="6481">
                  <c:v>21.983510000000003</c:v>
                </c:pt>
                <c:pt idx="6482">
                  <c:v>21.988140000000001</c:v>
                </c:pt>
                <c:pt idx="6483">
                  <c:v>21.992760000000001</c:v>
                </c:pt>
                <c:pt idx="6484">
                  <c:v>21.997389999999999</c:v>
                </c:pt>
                <c:pt idx="6485">
                  <c:v>22.002020000000002</c:v>
                </c:pt>
                <c:pt idx="6486">
                  <c:v>22.006640000000001</c:v>
                </c:pt>
                <c:pt idx="6487">
                  <c:v>22.01127</c:v>
                </c:pt>
                <c:pt idx="6488">
                  <c:v>22.015889999999999</c:v>
                </c:pt>
                <c:pt idx="6489">
                  <c:v>22.020519999999998</c:v>
                </c:pt>
                <c:pt idx="6490">
                  <c:v>22.02515</c:v>
                </c:pt>
                <c:pt idx="6491">
                  <c:v>22.029769999999999</c:v>
                </c:pt>
                <c:pt idx="6492">
                  <c:v>22.034399999999998</c:v>
                </c:pt>
                <c:pt idx="6493">
                  <c:v>22.039020000000001</c:v>
                </c:pt>
                <c:pt idx="6494">
                  <c:v>22.043650000000003</c:v>
                </c:pt>
                <c:pt idx="6495">
                  <c:v>22.048279999999998</c:v>
                </c:pt>
                <c:pt idx="6496">
                  <c:v>22.052900000000001</c:v>
                </c:pt>
                <c:pt idx="6497">
                  <c:v>22.05753</c:v>
                </c:pt>
                <c:pt idx="6498">
                  <c:v>22.062160000000002</c:v>
                </c:pt>
                <c:pt idx="6499">
                  <c:v>22.066790000000001</c:v>
                </c:pt>
                <c:pt idx="6500">
                  <c:v>22.07141</c:v>
                </c:pt>
                <c:pt idx="6501">
                  <c:v>22.076040000000003</c:v>
                </c:pt>
                <c:pt idx="6502">
                  <c:v>22.080670000000001</c:v>
                </c:pt>
                <c:pt idx="6503">
                  <c:v>22.085290000000001</c:v>
                </c:pt>
                <c:pt idx="6504">
                  <c:v>22.089919999999999</c:v>
                </c:pt>
                <c:pt idx="6505">
                  <c:v>22.094550000000002</c:v>
                </c:pt>
                <c:pt idx="6506">
                  <c:v>22.09918</c:v>
                </c:pt>
                <c:pt idx="6507">
                  <c:v>22.1038</c:v>
                </c:pt>
                <c:pt idx="6508">
                  <c:v>22.108429999999998</c:v>
                </c:pt>
                <c:pt idx="6509">
                  <c:v>22.113060000000001</c:v>
                </c:pt>
                <c:pt idx="6510">
                  <c:v>22.11769</c:v>
                </c:pt>
                <c:pt idx="6511">
                  <c:v>22.122309999999999</c:v>
                </c:pt>
                <c:pt idx="6512">
                  <c:v>22.126940000000001</c:v>
                </c:pt>
                <c:pt idx="6513">
                  <c:v>22.13157</c:v>
                </c:pt>
                <c:pt idx="6514">
                  <c:v>22.136200000000002</c:v>
                </c:pt>
                <c:pt idx="6515">
                  <c:v>22.140830000000001</c:v>
                </c:pt>
                <c:pt idx="6516">
                  <c:v>22.14545</c:v>
                </c:pt>
                <c:pt idx="6517">
                  <c:v>22.150079999999999</c:v>
                </c:pt>
                <c:pt idx="6518">
                  <c:v>22.154710000000001</c:v>
                </c:pt>
                <c:pt idx="6519">
                  <c:v>22.15934</c:v>
                </c:pt>
                <c:pt idx="6520">
                  <c:v>22.163970000000003</c:v>
                </c:pt>
                <c:pt idx="6521">
                  <c:v>22.168600000000001</c:v>
                </c:pt>
                <c:pt idx="6522">
                  <c:v>22.173220000000001</c:v>
                </c:pt>
                <c:pt idx="6523">
                  <c:v>22.177849999999999</c:v>
                </c:pt>
                <c:pt idx="6524">
                  <c:v>22.182480000000002</c:v>
                </c:pt>
                <c:pt idx="6525">
                  <c:v>22.187110000000001</c:v>
                </c:pt>
                <c:pt idx="6526">
                  <c:v>22.191740000000003</c:v>
                </c:pt>
                <c:pt idx="6527">
                  <c:v>22.196370000000002</c:v>
                </c:pt>
                <c:pt idx="6528">
                  <c:v>22.200999999999997</c:v>
                </c:pt>
                <c:pt idx="6529">
                  <c:v>22.20562</c:v>
                </c:pt>
                <c:pt idx="6530">
                  <c:v>22.210250000000002</c:v>
                </c:pt>
                <c:pt idx="6531">
                  <c:v>22.214880000000001</c:v>
                </c:pt>
                <c:pt idx="6532">
                  <c:v>22.21951</c:v>
                </c:pt>
                <c:pt idx="6533">
                  <c:v>22.224139999999998</c:v>
                </c:pt>
                <c:pt idx="6534">
                  <c:v>22.228769999999997</c:v>
                </c:pt>
                <c:pt idx="6535">
                  <c:v>22.2334</c:v>
                </c:pt>
                <c:pt idx="6536">
                  <c:v>22.238029999999998</c:v>
                </c:pt>
                <c:pt idx="6537">
                  <c:v>22.242660000000001</c:v>
                </c:pt>
                <c:pt idx="6538">
                  <c:v>22.24729</c:v>
                </c:pt>
                <c:pt idx="6539">
                  <c:v>22.251920000000002</c:v>
                </c:pt>
                <c:pt idx="6540">
                  <c:v>22.256550000000001</c:v>
                </c:pt>
                <c:pt idx="6541">
                  <c:v>22.26118</c:v>
                </c:pt>
                <c:pt idx="6542">
                  <c:v>22.265810000000002</c:v>
                </c:pt>
                <c:pt idx="6543">
                  <c:v>22.270440000000001</c:v>
                </c:pt>
                <c:pt idx="6544">
                  <c:v>22.275069999999999</c:v>
                </c:pt>
                <c:pt idx="6545">
                  <c:v>22.279699999999998</c:v>
                </c:pt>
                <c:pt idx="6546">
                  <c:v>22.284330000000001</c:v>
                </c:pt>
                <c:pt idx="6547">
                  <c:v>22.288959999999999</c:v>
                </c:pt>
                <c:pt idx="6548">
                  <c:v>22.293589999999998</c:v>
                </c:pt>
                <c:pt idx="6549">
                  <c:v>22.298220000000001</c:v>
                </c:pt>
                <c:pt idx="6550">
                  <c:v>22.302849999999999</c:v>
                </c:pt>
                <c:pt idx="6551">
                  <c:v>22.307480000000002</c:v>
                </c:pt>
                <c:pt idx="6552">
                  <c:v>22.312110000000001</c:v>
                </c:pt>
                <c:pt idx="6553">
                  <c:v>22.316740000000003</c:v>
                </c:pt>
                <c:pt idx="6554">
                  <c:v>22.321370000000002</c:v>
                </c:pt>
                <c:pt idx="6555">
                  <c:v>22.325999999999997</c:v>
                </c:pt>
                <c:pt idx="6556">
                  <c:v>22.330629999999999</c:v>
                </c:pt>
                <c:pt idx="6557">
                  <c:v>22.335259999999998</c:v>
                </c:pt>
                <c:pt idx="6558">
                  <c:v>22.33989</c:v>
                </c:pt>
                <c:pt idx="6559">
                  <c:v>22.344519999999999</c:v>
                </c:pt>
                <c:pt idx="6560">
                  <c:v>22.349150000000002</c:v>
                </c:pt>
                <c:pt idx="6561">
                  <c:v>22.35379</c:v>
                </c:pt>
                <c:pt idx="6562">
                  <c:v>22.358419999999999</c:v>
                </c:pt>
                <c:pt idx="6563">
                  <c:v>22.363049999999998</c:v>
                </c:pt>
                <c:pt idx="6564">
                  <c:v>22.36768</c:v>
                </c:pt>
                <c:pt idx="6565">
                  <c:v>22.372309999999999</c:v>
                </c:pt>
                <c:pt idx="6566">
                  <c:v>22.376940000000001</c:v>
                </c:pt>
                <c:pt idx="6567">
                  <c:v>22.38157</c:v>
                </c:pt>
                <c:pt idx="6568">
                  <c:v>22.386209999999998</c:v>
                </c:pt>
                <c:pt idx="6569">
                  <c:v>22.390839999999997</c:v>
                </c:pt>
                <c:pt idx="6570">
                  <c:v>22.39547</c:v>
                </c:pt>
                <c:pt idx="6571">
                  <c:v>22.400099999999998</c:v>
                </c:pt>
                <c:pt idx="6572">
                  <c:v>22.404730000000001</c:v>
                </c:pt>
                <c:pt idx="6573">
                  <c:v>22.40936</c:v>
                </c:pt>
                <c:pt idx="6574">
                  <c:v>22.414000000000001</c:v>
                </c:pt>
                <c:pt idx="6575">
                  <c:v>22.418629999999997</c:v>
                </c:pt>
                <c:pt idx="6576">
                  <c:v>22.423259999999999</c:v>
                </c:pt>
                <c:pt idx="6577">
                  <c:v>22.427889999999998</c:v>
                </c:pt>
                <c:pt idx="6578">
                  <c:v>22.43252</c:v>
                </c:pt>
                <c:pt idx="6579">
                  <c:v>22.437160000000002</c:v>
                </c:pt>
                <c:pt idx="6580">
                  <c:v>22.441790000000001</c:v>
                </c:pt>
                <c:pt idx="6581">
                  <c:v>22.446420000000003</c:v>
                </c:pt>
                <c:pt idx="6582">
                  <c:v>22.451049999999999</c:v>
                </c:pt>
                <c:pt idx="6583">
                  <c:v>22.455690000000001</c:v>
                </c:pt>
                <c:pt idx="6584">
                  <c:v>22.460319999999999</c:v>
                </c:pt>
                <c:pt idx="6585">
                  <c:v>22.464950000000002</c:v>
                </c:pt>
                <c:pt idx="6586">
                  <c:v>22.469580000000001</c:v>
                </c:pt>
                <c:pt idx="6587">
                  <c:v>22.474219999999999</c:v>
                </c:pt>
                <c:pt idx="6588">
                  <c:v>22.478850000000001</c:v>
                </c:pt>
                <c:pt idx="6589">
                  <c:v>22.48348</c:v>
                </c:pt>
                <c:pt idx="6590">
                  <c:v>22.488120000000002</c:v>
                </c:pt>
                <c:pt idx="6591">
                  <c:v>22.492749999999997</c:v>
                </c:pt>
                <c:pt idx="6592">
                  <c:v>22.49738</c:v>
                </c:pt>
                <c:pt idx="6593">
                  <c:v>22.502020000000002</c:v>
                </c:pt>
                <c:pt idx="6594">
                  <c:v>22.50665</c:v>
                </c:pt>
                <c:pt idx="6595">
                  <c:v>22.511280000000003</c:v>
                </c:pt>
                <c:pt idx="6596">
                  <c:v>22.515919999999998</c:v>
                </c:pt>
                <c:pt idx="6597">
                  <c:v>22.52055</c:v>
                </c:pt>
                <c:pt idx="6598">
                  <c:v>22.525179999999999</c:v>
                </c:pt>
                <c:pt idx="6599">
                  <c:v>22.529819999999997</c:v>
                </c:pt>
                <c:pt idx="6600">
                  <c:v>22.53445</c:v>
                </c:pt>
                <c:pt idx="6601">
                  <c:v>22.539079999999998</c:v>
                </c:pt>
                <c:pt idx="6602">
                  <c:v>22.54372</c:v>
                </c:pt>
                <c:pt idx="6603">
                  <c:v>22.548350000000003</c:v>
                </c:pt>
                <c:pt idx="6604">
                  <c:v>22.552980000000002</c:v>
                </c:pt>
                <c:pt idx="6605">
                  <c:v>22.55762</c:v>
                </c:pt>
                <c:pt idx="6606">
                  <c:v>22.562249999999999</c:v>
                </c:pt>
                <c:pt idx="6607">
                  <c:v>22.566890000000001</c:v>
                </c:pt>
                <c:pt idx="6608">
                  <c:v>22.57152</c:v>
                </c:pt>
                <c:pt idx="6609">
                  <c:v>22.576160000000002</c:v>
                </c:pt>
                <c:pt idx="6610">
                  <c:v>22.58079</c:v>
                </c:pt>
                <c:pt idx="6611">
                  <c:v>22.585419999999999</c:v>
                </c:pt>
                <c:pt idx="6612">
                  <c:v>22.590059999999998</c:v>
                </c:pt>
                <c:pt idx="6613">
                  <c:v>22.59469</c:v>
                </c:pt>
                <c:pt idx="6614">
                  <c:v>22.599330000000002</c:v>
                </c:pt>
                <c:pt idx="6615">
                  <c:v>22.603960000000001</c:v>
                </c:pt>
                <c:pt idx="6616">
                  <c:v>22.608599999999999</c:v>
                </c:pt>
                <c:pt idx="6617">
                  <c:v>22.613230000000001</c:v>
                </c:pt>
                <c:pt idx="6618">
                  <c:v>22.617870000000003</c:v>
                </c:pt>
                <c:pt idx="6619">
                  <c:v>22.622499999999999</c:v>
                </c:pt>
                <c:pt idx="6620">
                  <c:v>22.627140000000001</c:v>
                </c:pt>
                <c:pt idx="6621">
                  <c:v>22.631769999999999</c:v>
                </c:pt>
                <c:pt idx="6622">
                  <c:v>22.636409999999998</c:v>
                </c:pt>
                <c:pt idx="6623">
                  <c:v>22.64104</c:v>
                </c:pt>
                <c:pt idx="6624">
                  <c:v>22.645680000000002</c:v>
                </c:pt>
                <c:pt idx="6625">
                  <c:v>22.650310000000001</c:v>
                </c:pt>
                <c:pt idx="6626">
                  <c:v>22.654949999999999</c:v>
                </c:pt>
                <c:pt idx="6627">
                  <c:v>22.659579999999998</c:v>
                </c:pt>
                <c:pt idx="6628">
                  <c:v>22.66422</c:v>
                </c:pt>
                <c:pt idx="6629">
                  <c:v>22.668849999999999</c:v>
                </c:pt>
                <c:pt idx="6630">
                  <c:v>22.673490000000001</c:v>
                </c:pt>
                <c:pt idx="6631">
                  <c:v>22.67812</c:v>
                </c:pt>
                <c:pt idx="6632">
                  <c:v>22.682759999999998</c:v>
                </c:pt>
                <c:pt idx="6633">
                  <c:v>22.6874</c:v>
                </c:pt>
                <c:pt idx="6634">
                  <c:v>22.692029999999999</c:v>
                </c:pt>
                <c:pt idx="6635">
                  <c:v>22.696669999999997</c:v>
                </c:pt>
                <c:pt idx="6636">
                  <c:v>22.7013</c:v>
                </c:pt>
                <c:pt idx="6637">
                  <c:v>22.705940000000002</c:v>
                </c:pt>
                <c:pt idx="6638">
                  <c:v>22.710570000000001</c:v>
                </c:pt>
                <c:pt idx="6639">
                  <c:v>22.715209999999999</c:v>
                </c:pt>
                <c:pt idx="6640">
                  <c:v>22.719850000000001</c:v>
                </c:pt>
                <c:pt idx="6641">
                  <c:v>22.724489999999999</c:v>
                </c:pt>
                <c:pt idx="6642">
                  <c:v>22.729119999999998</c:v>
                </c:pt>
                <c:pt idx="6643">
                  <c:v>22.73376</c:v>
                </c:pt>
                <c:pt idx="6644">
                  <c:v>22.738389999999999</c:v>
                </c:pt>
                <c:pt idx="6645">
                  <c:v>22.743030000000001</c:v>
                </c:pt>
                <c:pt idx="6646">
                  <c:v>22.747669999999999</c:v>
                </c:pt>
                <c:pt idx="6647">
                  <c:v>22.752299999999998</c:v>
                </c:pt>
                <c:pt idx="6648">
                  <c:v>22.75694</c:v>
                </c:pt>
                <c:pt idx="6649">
                  <c:v>22.761579999999999</c:v>
                </c:pt>
                <c:pt idx="6650">
                  <c:v>22.766209999999997</c:v>
                </c:pt>
                <c:pt idx="6651">
                  <c:v>22.770849999999999</c:v>
                </c:pt>
                <c:pt idx="6652">
                  <c:v>22.775489999999998</c:v>
                </c:pt>
                <c:pt idx="6653">
                  <c:v>22.78012</c:v>
                </c:pt>
                <c:pt idx="6654">
                  <c:v>22.784760000000002</c:v>
                </c:pt>
                <c:pt idx="6655">
                  <c:v>22.789400000000001</c:v>
                </c:pt>
                <c:pt idx="6656">
                  <c:v>22.794040000000003</c:v>
                </c:pt>
                <c:pt idx="6657">
                  <c:v>22.798670000000001</c:v>
                </c:pt>
                <c:pt idx="6658">
                  <c:v>22.80331</c:v>
                </c:pt>
                <c:pt idx="6659">
                  <c:v>22.807950000000002</c:v>
                </c:pt>
                <c:pt idx="6660">
                  <c:v>22.81259</c:v>
                </c:pt>
                <c:pt idx="6661">
                  <c:v>22.817219999999999</c:v>
                </c:pt>
                <c:pt idx="6662">
                  <c:v>22.821860000000001</c:v>
                </c:pt>
                <c:pt idx="6663">
                  <c:v>22.826499999999999</c:v>
                </c:pt>
                <c:pt idx="6664">
                  <c:v>22.831140000000001</c:v>
                </c:pt>
                <c:pt idx="6665">
                  <c:v>22.835769999999997</c:v>
                </c:pt>
                <c:pt idx="6666">
                  <c:v>22.840409999999999</c:v>
                </c:pt>
                <c:pt idx="6667">
                  <c:v>22.845049999999997</c:v>
                </c:pt>
                <c:pt idx="6668">
                  <c:v>22.849689999999999</c:v>
                </c:pt>
                <c:pt idx="6669">
                  <c:v>22.854329999999997</c:v>
                </c:pt>
                <c:pt idx="6670">
                  <c:v>22.85896</c:v>
                </c:pt>
                <c:pt idx="6671">
                  <c:v>22.863600000000002</c:v>
                </c:pt>
                <c:pt idx="6672">
                  <c:v>22.86824</c:v>
                </c:pt>
                <c:pt idx="6673">
                  <c:v>22.872880000000002</c:v>
                </c:pt>
                <c:pt idx="6674">
                  <c:v>22.877519999999997</c:v>
                </c:pt>
                <c:pt idx="6675">
                  <c:v>22.882159999999999</c:v>
                </c:pt>
                <c:pt idx="6676">
                  <c:v>22.886790000000001</c:v>
                </c:pt>
                <c:pt idx="6677">
                  <c:v>22.89143</c:v>
                </c:pt>
                <c:pt idx="6678">
                  <c:v>22.896070000000002</c:v>
                </c:pt>
                <c:pt idx="6679">
                  <c:v>22.90071</c:v>
                </c:pt>
                <c:pt idx="6680">
                  <c:v>22.905350000000002</c:v>
                </c:pt>
                <c:pt idx="6681">
                  <c:v>22.909990000000001</c:v>
                </c:pt>
                <c:pt idx="6682">
                  <c:v>22.914629999999999</c:v>
                </c:pt>
                <c:pt idx="6683">
                  <c:v>22.919269999999997</c:v>
                </c:pt>
                <c:pt idx="6684">
                  <c:v>22.923909999999999</c:v>
                </c:pt>
                <c:pt idx="6685">
                  <c:v>22.928540000000002</c:v>
                </c:pt>
                <c:pt idx="6686">
                  <c:v>22.93318</c:v>
                </c:pt>
                <c:pt idx="6687">
                  <c:v>22.937820000000002</c:v>
                </c:pt>
                <c:pt idx="6688">
                  <c:v>22.942460000000001</c:v>
                </c:pt>
                <c:pt idx="6689">
                  <c:v>22.947100000000002</c:v>
                </c:pt>
                <c:pt idx="6690">
                  <c:v>22.951740000000001</c:v>
                </c:pt>
                <c:pt idx="6691">
                  <c:v>22.956379999999999</c:v>
                </c:pt>
                <c:pt idx="6692">
                  <c:v>22.961019999999998</c:v>
                </c:pt>
                <c:pt idx="6693">
                  <c:v>22.96566</c:v>
                </c:pt>
                <c:pt idx="6694">
                  <c:v>22.970299999999998</c:v>
                </c:pt>
                <c:pt idx="6695">
                  <c:v>22.97494</c:v>
                </c:pt>
                <c:pt idx="6696">
                  <c:v>22.979579999999999</c:v>
                </c:pt>
                <c:pt idx="6697">
                  <c:v>22.984220000000001</c:v>
                </c:pt>
                <c:pt idx="6698">
                  <c:v>22.988859999999999</c:v>
                </c:pt>
                <c:pt idx="6699">
                  <c:v>22.993500000000001</c:v>
                </c:pt>
                <c:pt idx="6700">
                  <c:v>22.998139999999999</c:v>
                </c:pt>
                <c:pt idx="6701">
                  <c:v>23.002780000000001</c:v>
                </c:pt>
                <c:pt idx="6702">
                  <c:v>23.00742</c:v>
                </c:pt>
                <c:pt idx="6703">
                  <c:v>23.012060000000002</c:v>
                </c:pt>
                <c:pt idx="6704">
                  <c:v>23.0167</c:v>
                </c:pt>
                <c:pt idx="6705">
                  <c:v>23.021340000000002</c:v>
                </c:pt>
                <c:pt idx="6706">
                  <c:v>23.025980000000001</c:v>
                </c:pt>
                <c:pt idx="6707">
                  <c:v>23.030620000000003</c:v>
                </c:pt>
                <c:pt idx="6708">
                  <c:v>23.035259999999997</c:v>
                </c:pt>
                <c:pt idx="6709">
                  <c:v>23.039899999999999</c:v>
                </c:pt>
                <c:pt idx="6710">
                  <c:v>23.044539999999998</c:v>
                </c:pt>
                <c:pt idx="6711">
                  <c:v>23.04918</c:v>
                </c:pt>
                <c:pt idx="6712">
                  <c:v>23.053819999999998</c:v>
                </c:pt>
                <c:pt idx="6713">
                  <c:v>23.05846</c:v>
                </c:pt>
                <c:pt idx="6714">
                  <c:v>23.063099999999999</c:v>
                </c:pt>
                <c:pt idx="6715">
                  <c:v>23.067740000000001</c:v>
                </c:pt>
                <c:pt idx="6716">
                  <c:v>23.072390000000002</c:v>
                </c:pt>
                <c:pt idx="6717">
                  <c:v>23.077029999999997</c:v>
                </c:pt>
                <c:pt idx="6718">
                  <c:v>23.081669999999999</c:v>
                </c:pt>
                <c:pt idx="6719">
                  <c:v>23.086309999999997</c:v>
                </c:pt>
                <c:pt idx="6720">
                  <c:v>23.090949999999999</c:v>
                </c:pt>
                <c:pt idx="6721">
                  <c:v>23.095589999999998</c:v>
                </c:pt>
                <c:pt idx="6722">
                  <c:v>23.10023</c:v>
                </c:pt>
                <c:pt idx="6723">
                  <c:v>23.104869999999998</c:v>
                </c:pt>
                <c:pt idx="6724">
                  <c:v>23.10952</c:v>
                </c:pt>
                <c:pt idx="6725">
                  <c:v>23.114160000000002</c:v>
                </c:pt>
                <c:pt idx="6726">
                  <c:v>23.118799999999997</c:v>
                </c:pt>
                <c:pt idx="6727">
                  <c:v>23.123439999999999</c:v>
                </c:pt>
                <c:pt idx="6728">
                  <c:v>23.128079999999997</c:v>
                </c:pt>
                <c:pt idx="6729">
                  <c:v>23.132719999999999</c:v>
                </c:pt>
                <c:pt idx="6730">
                  <c:v>23.137370000000001</c:v>
                </c:pt>
                <c:pt idx="6731">
                  <c:v>23.142010000000003</c:v>
                </c:pt>
                <c:pt idx="6732">
                  <c:v>23.146650000000001</c:v>
                </c:pt>
                <c:pt idx="6733">
                  <c:v>23.151290000000003</c:v>
                </c:pt>
                <c:pt idx="6734">
                  <c:v>23.155940000000001</c:v>
                </c:pt>
                <c:pt idx="6735">
                  <c:v>23.16058</c:v>
                </c:pt>
                <c:pt idx="6736">
                  <c:v>23.165220000000001</c:v>
                </c:pt>
                <c:pt idx="6737">
                  <c:v>23.16986</c:v>
                </c:pt>
                <c:pt idx="6738">
                  <c:v>23.174500000000002</c:v>
                </c:pt>
                <c:pt idx="6739">
                  <c:v>23.17915</c:v>
                </c:pt>
                <c:pt idx="6740">
                  <c:v>23.183789999999998</c:v>
                </c:pt>
                <c:pt idx="6741">
                  <c:v>23.18843</c:v>
                </c:pt>
                <c:pt idx="6742">
                  <c:v>23.193069999999999</c:v>
                </c:pt>
                <c:pt idx="6743">
                  <c:v>23.19772</c:v>
                </c:pt>
                <c:pt idx="6744">
                  <c:v>23.202360000000002</c:v>
                </c:pt>
                <c:pt idx="6745">
                  <c:v>23.206999999999997</c:v>
                </c:pt>
                <c:pt idx="6746">
                  <c:v>23.211649999999999</c:v>
                </c:pt>
                <c:pt idx="6747">
                  <c:v>23.216290000000001</c:v>
                </c:pt>
                <c:pt idx="6748">
                  <c:v>23.220929999999999</c:v>
                </c:pt>
                <c:pt idx="6749">
                  <c:v>23.225580000000001</c:v>
                </c:pt>
                <c:pt idx="6750">
                  <c:v>23.230219999999999</c:v>
                </c:pt>
                <c:pt idx="6751">
                  <c:v>23.234860000000001</c:v>
                </c:pt>
                <c:pt idx="6752">
                  <c:v>23.2395</c:v>
                </c:pt>
                <c:pt idx="6753">
                  <c:v>23.244150000000001</c:v>
                </c:pt>
                <c:pt idx="6754">
                  <c:v>23.24879</c:v>
                </c:pt>
                <c:pt idx="6755">
                  <c:v>23.253440000000001</c:v>
                </c:pt>
                <c:pt idx="6756">
                  <c:v>23.25808</c:v>
                </c:pt>
                <c:pt idx="6757">
                  <c:v>23.262720000000002</c:v>
                </c:pt>
                <c:pt idx="6758">
                  <c:v>23.26737</c:v>
                </c:pt>
                <c:pt idx="6759">
                  <c:v>23.272009999999998</c:v>
                </c:pt>
                <c:pt idx="6760">
                  <c:v>23.27665</c:v>
                </c:pt>
                <c:pt idx="6761">
                  <c:v>23.281300000000002</c:v>
                </c:pt>
                <c:pt idx="6762">
                  <c:v>23.28594</c:v>
                </c:pt>
                <c:pt idx="6763">
                  <c:v>23.290580000000002</c:v>
                </c:pt>
                <c:pt idx="6764">
                  <c:v>23.29523</c:v>
                </c:pt>
                <c:pt idx="6765">
                  <c:v>23.299869999999999</c:v>
                </c:pt>
                <c:pt idx="6766">
                  <c:v>23.30452</c:v>
                </c:pt>
                <c:pt idx="6767">
                  <c:v>23.309159999999999</c:v>
                </c:pt>
                <c:pt idx="6768">
                  <c:v>23.31381</c:v>
                </c:pt>
                <c:pt idx="6769">
                  <c:v>23.318450000000002</c:v>
                </c:pt>
                <c:pt idx="6770">
                  <c:v>23.323090000000001</c:v>
                </c:pt>
                <c:pt idx="6771">
                  <c:v>23.327739999999999</c:v>
                </c:pt>
                <c:pt idx="6772">
                  <c:v>23.332380000000001</c:v>
                </c:pt>
                <c:pt idx="6773">
                  <c:v>23.337030000000002</c:v>
                </c:pt>
                <c:pt idx="6774">
                  <c:v>23.341669999999997</c:v>
                </c:pt>
                <c:pt idx="6775">
                  <c:v>23.346319999999999</c:v>
                </c:pt>
                <c:pt idx="6776">
                  <c:v>23.350960000000001</c:v>
                </c:pt>
                <c:pt idx="6777">
                  <c:v>23.355609999999999</c:v>
                </c:pt>
                <c:pt idx="6778">
                  <c:v>23.360250000000001</c:v>
                </c:pt>
                <c:pt idx="6779">
                  <c:v>23.364900000000002</c:v>
                </c:pt>
                <c:pt idx="6780">
                  <c:v>23.369540000000001</c:v>
                </c:pt>
                <c:pt idx="6781">
                  <c:v>23.374180000000003</c:v>
                </c:pt>
                <c:pt idx="6782">
                  <c:v>23.378830000000001</c:v>
                </c:pt>
                <c:pt idx="6783">
                  <c:v>23.383480000000002</c:v>
                </c:pt>
                <c:pt idx="6784">
                  <c:v>23.388119999999997</c:v>
                </c:pt>
                <c:pt idx="6785">
                  <c:v>23.392769999999999</c:v>
                </c:pt>
                <c:pt idx="6786">
                  <c:v>23.397410000000001</c:v>
                </c:pt>
                <c:pt idx="6787">
                  <c:v>23.402059999999999</c:v>
                </c:pt>
                <c:pt idx="6788">
                  <c:v>23.406700000000001</c:v>
                </c:pt>
                <c:pt idx="6789">
                  <c:v>23.411350000000002</c:v>
                </c:pt>
                <c:pt idx="6790">
                  <c:v>23.415990000000001</c:v>
                </c:pt>
                <c:pt idx="6791">
                  <c:v>23.420639999999999</c:v>
                </c:pt>
                <c:pt idx="6792">
                  <c:v>23.425280000000001</c:v>
                </c:pt>
                <c:pt idx="6793">
                  <c:v>23.429930000000002</c:v>
                </c:pt>
                <c:pt idx="6794">
                  <c:v>23.43458</c:v>
                </c:pt>
                <c:pt idx="6795">
                  <c:v>23.439219999999999</c:v>
                </c:pt>
                <c:pt idx="6796">
                  <c:v>23.443869999999997</c:v>
                </c:pt>
                <c:pt idx="6797">
                  <c:v>23.448509999999999</c:v>
                </c:pt>
                <c:pt idx="6798">
                  <c:v>23.45316</c:v>
                </c:pt>
                <c:pt idx="6799">
                  <c:v>23.457809999999998</c:v>
                </c:pt>
                <c:pt idx="6800">
                  <c:v>23.46245</c:v>
                </c:pt>
                <c:pt idx="6801">
                  <c:v>23.467100000000002</c:v>
                </c:pt>
                <c:pt idx="6802">
                  <c:v>23.47174</c:v>
                </c:pt>
                <c:pt idx="6803">
                  <c:v>23.476389999999999</c:v>
                </c:pt>
                <c:pt idx="6804">
                  <c:v>23.48104</c:v>
                </c:pt>
                <c:pt idx="6805">
                  <c:v>23.485679999999999</c:v>
                </c:pt>
                <c:pt idx="6806">
                  <c:v>23.49033</c:v>
                </c:pt>
                <c:pt idx="6807">
                  <c:v>23.494979999999998</c:v>
                </c:pt>
                <c:pt idx="6808">
                  <c:v>23.49962</c:v>
                </c:pt>
                <c:pt idx="6809">
                  <c:v>23.504270000000002</c:v>
                </c:pt>
                <c:pt idx="6810">
                  <c:v>23.50892</c:v>
                </c:pt>
                <c:pt idx="6811">
                  <c:v>23.513559999999998</c:v>
                </c:pt>
                <c:pt idx="6812">
                  <c:v>23.51821</c:v>
                </c:pt>
                <c:pt idx="6813">
                  <c:v>23.522859999999998</c:v>
                </c:pt>
                <c:pt idx="6814">
                  <c:v>23.5275</c:v>
                </c:pt>
                <c:pt idx="6815">
                  <c:v>23.532150000000001</c:v>
                </c:pt>
                <c:pt idx="6816">
                  <c:v>23.536799999999999</c:v>
                </c:pt>
                <c:pt idx="6817">
                  <c:v>23.541449999999998</c:v>
                </c:pt>
                <c:pt idx="6818">
                  <c:v>23.54609</c:v>
                </c:pt>
                <c:pt idx="6819">
                  <c:v>23.550740000000001</c:v>
                </c:pt>
                <c:pt idx="6820">
                  <c:v>23.555389999999999</c:v>
                </c:pt>
                <c:pt idx="6821">
                  <c:v>23.560040000000001</c:v>
                </c:pt>
                <c:pt idx="6822">
                  <c:v>23.564680000000003</c:v>
                </c:pt>
                <c:pt idx="6823">
                  <c:v>23.569330000000001</c:v>
                </c:pt>
                <c:pt idx="6824">
                  <c:v>23.573980000000002</c:v>
                </c:pt>
                <c:pt idx="6825">
                  <c:v>23.57863</c:v>
                </c:pt>
                <c:pt idx="6826">
                  <c:v>23.583269999999999</c:v>
                </c:pt>
                <c:pt idx="6827">
                  <c:v>23.587919999999997</c:v>
                </c:pt>
                <c:pt idx="6828">
                  <c:v>23.592569999999998</c:v>
                </c:pt>
                <c:pt idx="6829">
                  <c:v>23.59722</c:v>
                </c:pt>
                <c:pt idx="6830">
                  <c:v>23.601870000000002</c:v>
                </c:pt>
                <c:pt idx="6831">
                  <c:v>23.60651</c:v>
                </c:pt>
                <c:pt idx="6832">
                  <c:v>23.611159999999998</c:v>
                </c:pt>
                <c:pt idx="6833">
                  <c:v>23.61581</c:v>
                </c:pt>
                <c:pt idx="6834">
                  <c:v>23.620459999999998</c:v>
                </c:pt>
                <c:pt idx="6835">
                  <c:v>23.625110000000003</c:v>
                </c:pt>
                <c:pt idx="6836">
                  <c:v>23.629750000000001</c:v>
                </c:pt>
                <c:pt idx="6837">
                  <c:v>23.634399999999999</c:v>
                </c:pt>
                <c:pt idx="6838">
                  <c:v>23.639050000000001</c:v>
                </c:pt>
                <c:pt idx="6839">
                  <c:v>23.643699999999999</c:v>
                </c:pt>
                <c:pt idx="6840">
                  <c:v>23.648349999999997</c:v>
                </c:pt>
                <c:pt idx="6841">
                  <c:v>23.652999999999999</c:v>
                </c:pt>
                <c:pt idx="6842">
                  <c:v>23.65765</c:v>
                </c:pt>
                <c:pt idx="6843">
                  <c:v>23.662300000000002</c:v>
                </c:pt>
                <c:pt idx="6844">
                  <c:v>23.66694</c:v>
                </c:pt>
                <c:pt idx="6845">
                  <c:v>23.671589999999998</c:v>
                </c:pt>
                <c:pt idx="6846">
                  <c:v>23.67624</c:v>
                </c:pt>
                <c:pt idx="6847">
                  <c:v>23.680889999999998</c:v>
                </c:pt>
                <c:pt idx="6848">
                  <c:v>23.685540000000003</c:v>
                </c:pt>
                <c:pt idx="6849">
                  <c:v>23.690190000000001</c:v>
                </c:pt>
                <c:pt idx="6850">
                  <c:v>23.694840000000003</c:v>
                </c:pt>
                <c:pt idx="6851">
                  <c:v>23.699490000000001</c:v>
                </c:pt>
                <c:pt idx="6852">
                  <c:v>23.704139999999999</c:v>
                </c:pt>
                <c:pt idx="6853">
                  <c:v>23.70879</c:v>
                </c:pt>
                <c:pt idx="6854">
                  <c:v>23.713439999999999</c:v>
                </c:pt>
                <c:pt idx="6855">
                  <c:v>23.71809</c:v>
                </c:pt>
                <c:pt idx="6856">
                  <c:v>23.722730000000002</c:v>
                </c:pt>
                <c:pt idx="6857">
                  <c:v>23.72739</c:v>
                </c:pt>
                <c:pt idx="6858">
                  <c:v>23.732030000000002</c:v>
                </c:pt>
                <c:pt idx="6859">
                  <c:v>23.73668</c:v>
                </c:pt>
                <c:pt idx="6860">
                  <c:v>23.741330000000001</c:v>
                </c:pt>
                <c:pt idx="6861">
                  <c:v>23.745979999999999</c:v>
                </c:pt>
                <c:pt idx="6862">
                  <c:v>23.750629999999997</c:v>
                </c:pt>
                <c:pt idx="6863">
                  <c:v>23.755279999999999</c:v>
                </c:pt>
                <c:pt idx="6864">
                  <c:v>23.759929999999997</c:v>
                </c:pt>
                <c:pt idx="6865">
                  <c:v>23.764579999999999</c:v>
                </c:pt>
                <c:pt idx="6866">
                  <c:v>23.76923</c:v>
                </c:pt>
                <c:pt idx="6867">
                  <c:v>23.773880000000002</c:v>
                </c:pt>
                <c:pt idx="6868">
                  <c:v>23.77853</c:v>
                </c:pt>
                <c:pt idx="6869">
                  <c:v>23.783180000000002</c:v>
                </c:pt>
                <c:pt idx="6870">
                  <c:v>23.787840000000003</c:v>
                </c:pt>
                <c:pt idx="6871">
                  <c:v>23.792480000000001</c:v>
                </c:pt>
                <c:pt idx="6872">
                  <c:v>23.797140000000002</c:v>
                </c:pt>
                <c:pt idx="6873">
                  <c:v>23.80179</c:v>
                </c:pt>
                <c:pt idx="6874">
                  <c:v>23.806440000000002</c:v>
                </c:pt>
                <c:pt idx="6875">
                  <c:v>23.81109</c:v>
                </c:pt>
                <c:pt idx="6876">
                  <c:v>23.815739999999998</c:v>
                </c:pt>
                <c:pt idx="6877">
                  <c:v>23.82039</c:v>
                </c:pt>
                <c:pt idx="6878">
                  <c:v>23.825039999999998</c:v>
                </c:pt>
                <c:pt idx="6879">
                  <c:v>23.829689999999999</c:v>
                </c:pt>
                <c:pt idx="6880">
                  <c:v>23.834339999999997</c:v>
                </c:pt>
                <c:pt idx="6881">
                  <c:v>23.838990000000003</c:v>
                </c:pt>
                <c:pt idx="6882">
                  <c:v>23.843640000000001</c:v>
                </c:pt>
                <c:pt idx="6883">
                  <c:v>23.848299999999998</c:v>
                </c:pt>
                <c:pt idx="6884">
                  <c:v>23.85295</c:v>
                </c:pt>
                <c:pt idx="6885">
                  <c:v>23.857599999999998</c:v>
                </c:pt>
                <c:pt idx="6886">
                  <c:v>23.862250000000003</c:v>
                </c:pt>
                <c:pt idx="6887">
                  <c:v>23.866900000000001</c:v>
                </c:pt>
                <c:pt idx="6888">
                  <c:v>23.871549999999999</c:v>
                </c:pt>
                <c:pt idx="6889">
                  <c:v>23.876200000000001</c:v>
                </c:pt>
                <c:pt idx="6890">
                  <c:v>23.880849999999999</c:v>
                </c:pt>
                <c:pt idx="6891">
                  <c:v>23.88551</c:v>
                </c:pt>
                <c:pt idx="6892">
                  <c:v>23.890160000000002</c:v>
                </c:pt>
                <c:pt idx="6893">
                  <c:v>23.89481</c:v>
                </c:pt>
                <c:pt idx="6894">
                  <c:v>23.899460000000001</c:v>
                </c:pt>
                <c:pt idx="6895">
                  <c:v>23.904109999999999</c:v>
                </c:pt>
                <c:pt idx="6896">
                  <c:v>23.908770000000001</c:v>
                </c:pt>
                <c:pt idx="6897">
                  <c:v>23.913420000000002</c:v>
                </c:pt>
                <c:pt idx="6898">
                  <c:v>23.91807</c:v>
                </c:pt>
                <c:pt idx="6899">
                  <c:v>23.922720000000002</c:v>
                </c:pt>
                <c:pt idx="6900">
                  <c:v>23.92737</c:v>
                </c:pt>
                <c:pt idx="6901">
                  <c:v>23.932019999999998</c:v>
                </c:pt>
                <c:pt idx="6902">
                  <c:v>23.936679999999999</c:v>
                </c:pt>
                <c:pt idx="6903">
                  <c:v>23.941330000000001</c:v>
                </c:pt>
                <c:pt idx="6904">
                  <c:v>23.945979999999999</c:v>
                </c:pt>
                <c:pt idx="6905">
                  <c:v>23.95063</c:v>
                </c:pt>
                <c:pt idx="6906">
                  <c:v>23.955290000000002</c:v>
                </c:pt>
                <c:pt idx="6907">
                  <c:v>23.95994</c:v>
                </c:pt>
                <c:pt idx="6908">
                  <c:v>23.964590000000001</c:v>
                </c:pt>
                <c:pt idx="6909">
                  <c:v>23.969239999999999</c:v>
                </c:pt>
                <c:pt idx="6910">
                  <c:v>23.9739</c:v>
                </c:pt>
                <c:pt idx="6911">
                  <c:v>23.978550000000002</c:v>
                </c:pt>
                <c:pt idx="6912">
                  <c:v>23.9832</c:v>
                </c:pt>
                <c:pt idx="6913">
                  <c:v>23.987860000000001</c:v>
                </c:pt>
                <c:pt idx="6914">
                  <c:v>23.992510000000003</c:v>
                </c:pt>
                <c:pt idx="6915">
                  <c:v>23.997160000000001</c:v>
                </c:pt>
                <c:pt idx="6916">
                  <c:v>24.001809999999999</c:v>
                </c:pt>
                <c:pt idx="6917">
                  <c:v>24.00647</c:v>
                </c:pt>
                <c:pt idx="6918">
                  <c:v>24.011120000000002</c:v>
                </c:pt>
                <c:pt idx="6919">
                  <c:v>24.01577</c:v>
                </c:pt>
                <c:pt idx="6920">
                  <c:v>24.020429999999998</c:v>
                </c:pt>
                <c:pt idx="6921">
                  <c:v>24.025079999999999</c:v>
                </c:pt>
                <c:pt idx="6922">
                  <c:v>24.02974</c:v>
                </c:pt>
                <c:pt idx="6923">
                  <c:v>24.034389999999998</c:v>
                </c:pt>
                <c:pt idx="6924">
                  <c:v>24.03904</c:v>
                </c:pt>
                <c:pt idx="6925">
                  <c:v>24.043700000000001</c:v>
                </c:pt>
                <c:pt idx="6926">
                  <c:v>24.048349999999999</c:v>
                </c:pt>
                <c:pt idx="6927">
                  <c:v>24.053000000000001</c:v>
                </c:pt>
                <c:pt idx="6928">
                  <c:v>24.057660000000002</c:v>
                </c:pt>
                <c:pt idx="6929">
                  <c:v>24.06231</c:v>
                </c:pt>
                <c:pt idx="6930">
                  <c:v>24.066959999999998</c:v>
                </c:pt>
                <c:pt idx="6931">
                  <c:v>24.071619999999999</c:v>
                </c:pt>
                <c:pt idx="6932">
                  <c:v>24.076270000000001</c:v>
                </c:pt>
                <c:pt idx="6933">
                  <c:v>24.080930000000002</c:v>
                </c:pt>
                <c:pt idx="6934">
                  <c:v>24.08558</c:v>
                </c:pt>
                <c:pt idx="6935">
                  <c:v>24.090230000000002</c:v>
                </c:pt>
                <c:pt idx="6936">
                  <c:v>24.094889999999999</c:v>
                </c:pt>
                <c:pt idx="6937">
                  <c:v>24.099539999999998</c:v>
                </c:pt>
                <c:pt idx="6938">
                  <c:v>24.104199999999999</c:v>
                </c:pt>
                <c:pt idx="6939">
                  <c:v>24.10885</c:v>
                </c:pt>
                <c:pt idx="6940">
                  <c:v>24.113510000000002</c:v>
                </c:pt>
                <c:pt idx="6941">
                  <c:v>24.11816</c:v>
                </c:pt>
                <c:pt idx="6942">
                  <c:v>24.122820000000001</c:v>
                </c:pt>
                <c:pt idx="6943">
                  <c:v>24.127470000000002</c:v>
                </c:pt>
                <c:pt idx="6944">
                  <c:v>24.13213</c:v>
                </c:pt>
                <c:pt idx="6945">
                  <c:v>24.136780000000002</c:v>
                </c:pt>
                <c:pt idx="6946">
                  <c:v>24.14143</c:v>
                </c:pt>
                <c:pt idx="6947">
                  <c:v>24.146089999999997</c:v>
                </c:pt>
                <c:pt idx="6948">
                  <c:v>24.150739999999999</c:v>
                </c:pt>
                <c:pt idx="6949">
                  <c:v>24.1554</c:v>
                </c:pt>
                <c:pt idx="6950">
                  <c:v>24.160049999999998</c:v>
                </c:pt>
                <c:pt idx="6951">
                  <c:v>24.164709999999999</c:v>
                </c:pt>
                <c:pt idx="6952">
                  <c:v>24.169360000000001</c:v>
                </c:pt>
                <c:pt idx="6953">
                  <c:v>24.174020000000002</c:v>
                </c:pt>
                <c:pt idx="6954">
                  <c:v>24.17867</c:v>
                </c:pt>
                <c:pt idx="6955">
                  <c:v>24.183329999999998</c:v>
                </c:pt>
                <c:pt idx="6956">
                  <c:v>24.187989999999999</c:v>
                </c:pt>
                <c:pt idx="6957">
                  <c:v>24.192640000000001</c:v>
                </c:pt>
                <c:pt idx="6958">
                  <c:v>24.197300000000002</c:v>
                </c:pt>
                <c:pt idx="6959">
                  <c:v>24.20195</c:v>
                </c:pt>
                <c:pt idx="6960">
                  <c:v>24.206610000000001</c:v>
                </c:pt>
                <c:pt idx="6961">
                  <c:v>24.211259999999999</c:v>
                </c:pt>
                <c:pt idx="6962">
                  <c:v>24.215919999999997</c:v>
                </c:pt>
                <c:pt idx="6963">
                  <c:v>24.220569999999999</c:v>
                </c:pt>
                <c:pt idx="6964">
                  <c:v>24.22523</c:v>
                </c:pt>
                <c:pt idx="6965">
                  <c:v>24.229890000000001</c:v>
                </c:pt>
                <c:pt idx="6966">
                  <c:v>24.234539999999999</c:v>
                </c:pt>
                <c:pt idx="6967">
                  <c:v>24.2392</c:v>
                </c:pt>
                <c:pt idx="6968">
                  <c:v>24.243850000000002</c:v>
                </c:pt>
                <c:pt idx="6969">
                  <c:v>24.24851</c:v>
                </c:pt>
                <c:pt idx="6970">
                  <c:v>24.253170000000001</c:v>
                </c:pt>
                <c:pt idx="6971">
                  <c:v>24.257819999999999</c:v>
                </c:pt>
                <c:pt idx="6972">
                  <c:v>24.26248</c:v>
                </c:pt>
                <c:pt idx="6973">
                  <c:v>24.267140000000001</c:v>
                </c:pt>
                <c:pt idx="6974">
                  <c:v>24.271790000000003</c:v>
                </c:pt>
                <c:pt idx="6975">
                  <c:v>24.276450000000001</c:v>
                </c:pt>
                <c:pt idx="6976">
                  <c:v>24.281110000000002</c:v>
                </c:pt>
                <c:pt idx="6977">
                  <c:v>24.28576</c:v>
                </c:pt>
                <c:pt idx="6978">
                  <c:v>24.290420000000001</c:v>
                </c:pt>
                <c:pt idx="6979">
                  <c:v>24.295069999999999</c:v>
                </c:pt>
                <c:pt idx="6980">
                  <c:v>24.29973</c:v>
                </c:pt>
                <c:pt idx="6981">
                  <c:v>24.304389999999998</c:v>
                </c:pt>
                <c:pt idx="6982">
                  <c:v>24.30904</c:v>
                </c:pt>
                <c:pt idx="6983">
                  <c:v>24.313700000000001</c:v>
                </c:pt>
                <c:pt idx="6984">
                  <c:v>24.318360000000002</c:v>
                </c:pt>
                <c:pt idx="6985">
                  <c:v>24.32301</c:v>
                </c:pt>
                <c:pt idx="6986">
                  <c:v>24.327669999999998</c:v>
                </c:pt>
                <c:pt idx="6987">
                  <c:v>24.332329999999999</c:v>
                </c:pt>
                <c:pt idx="6988">
                  <c:v>24.33699</c:v>
                </c:pt>
                <c:pt idx="6989">
                  <c:v>24.341640000000002</c:v>
                </c:pt>
                <c:pt idx="6990">
                  <c:v>24.346300000000003</c:v>
                </c:pt>
                <c:pt idx="6991">
                  <c:v>24.350960000000001</c:v>
                </c:pt>
                <c:pt idx="6992">
                  <c:v>24.355620000000002</c:v>
                </c:pt>
                <c:pt idx="6993">
                  <c:v>24.36027</c:v>
                </c:pt>
                <c:pt idx="6994">
                  <c:v>24.364930000000001</c:v>
                </c:pt>
                <c:pt idx="6995">
                  <c:v>24.369589999999999</c:v>
                </c:pt>
                <c:pt idx="6996">
                  <c:v>24.37425</c:v>
                </c:pt>
                <c:pt idx="6997">
                  <c:v>24.378899999999998</c:v>
                </c:pt>
                <c:pt idx="6998">
                  <c:v>24.383559999999999</c:v>
                </c:pt>
                <c:pt idx="6999">
                  <c:v>24.388219999999997</c:v>
                </c:pt>
                <c:pt idx="7000">
                  <c:v>24.392879999999998</c:v>
                </c:pt>
                <c:pt idx="7001">
                  <c:v>24.397539999999999</c:v>
                </c:pt>
                <c:pt idx="7002">
                  <c:v>24.402190000000001</c:v>
                </c:pt>
                <c:pt idx="7003">
                  <c:v>24.406850000000002</c:v>
                </c:pt>
                <c:pt idx="7004">
                  <c:v>24.41151</c:v>
                </c:pt>
                <c:pt idx="7005">
                  <c:v>24.416170000000001</c:v>
                </c:pt>
                <c:pt idx="7006">
                  <c:v>24.420830000000002</c:v>
                </c:pt>
                <c:pt idx="7007">
                  <c:v>24.42548</c:v>
                </c:pt>
                <c:pt idx="7008">
                  <c:v>24.430139999999998</c:v>
                </c:pt>
                <c:pt idx="7009">
                  <c:v>24.434799999999999</c:v>
                </c:pt>
                <c:pt idx="7010">
                  <c:v>24.43946</c:v>
                </c:pt>
                <c:pt idx="7011">
                  <c:v>24.444119999999998</c:v>
                </c:pt>
                <c:pt idx="7012">
                  <c:v>24.448779999999999</c:v>
                </c:pt>
                <c:pt idx="7013">
                  <c:v>24.453440000000001</c:v>
                </c:pt>
                <c:pt idx="7014">
                  <c:v>24.458089999999999</c:v>
                </c:pt>
                <c:pt idx="7015">
                  <c:v>24.46275</c:v>
                </c:pt>
                <c:pt idx="7016">
                  <c:v>24.467409999999997</c:v>
                </c:pt>
                <c:pt idx="7017">
                  <c:v>24.472069999999999</c:v>
                </c:pt>
                <c:pt idx="7018">
                  <c:v>24.47673</c:v>
                </c:pt>
                <c:pt idx="7019">
                  <c:v>24.481389999999998</c:v>
                </c:pt>
                <c:pt idx="7020">
                  <c:v>24.486049999999999</c:v>
                </c:pt>
                <c:pt idx="7021">
                  <c:v>24.4907</c:v>
                </c:pt>
                <c:pt idx="7022">
                  <c:v>24.495369999999998</c:v>
                </c:pt>
                <c:pt idx="7023">
                  <c:v>24.500019999999999</c:v>
                </c:pt>
                <c:pt idx="7024">
                  <c:v>24.50468</c:v>
                </c:pt>
                <c:pt idx="7025">
                  <c:v>24.509340000000002</c:v>
                </c:pt>
                <c:pt idx="7026">
                  <c:v>24.513999999999999</c:v>
                </c:pt>
                <c:pt idx="7027">
                  <c:v>24.518660000000001</c:v>
                </c:pt>
                <c:pt idx="7028">
                  <c:v>24.523320000000002</c:v>
                </c:pt>
                <c:pt idx="7029">
                  <c:v>24.527980000000003</c:v>
                </c:pt>
                <c:pt idx="7030">
                  <c:v>24.532640000000001</c:v>
                </c:pt>
                <c:pt idx="7031">
                  <c:v>24.537300000000002</c:v>
                </c:pt>
                <c:pt idx="7032">
                  <c:v>24.541960000000003</c:v>
                </c:pt>
                <c:pt idx="7033">
                  <c:v>24.546620000000001</c:v>
                </c:pt>
                <c:pt idx="7034">
                  <c:v>24.551280000000002</c:v>
                </c:pt>
                <c:pt idx="7035">
                  <c:v>24.55594</c:v>
                </c:pt>
                <c:pt idx="7036">
                  <c:v>24.560599999999997</c:v>
                </c:pt>
                <c:pt idx="7037">
                  <c:v>24.565259999999999</c:v>
                </c:pt>
                <c:pt idx="7038">
                  <c:v>24.56992</c:v>
                </c:pt>
                <c:pt idx="7039">
                  <c:v>24.574579999999997</c:v>
                </c:pt>
                <c:pt idx="7040">
                  <c:v>24.579239999999999</c:v>
                </c:pt>
                <c:pt idx="7041">
                  <c:v>24.5839</c:v>
                </c:pt>
                <c:pt idx="7042">
                  <c:v>24.588559999999998</c:v>
                </c:pt>
                <c:pt idx="7043">
                  <c:v>24.593219999999999</c:v>
                </c:pt>
                <c:pt idx="7044">
                  <c:v>24.59788</c:v>
                </c:pt>
                <c:pt idx="7045">
                  <c:v>24.602539999999998</c:v>
                </c:pt>
                <c:pt idx="7046">
                  <c:v>24.607199999999999</c:v>
                </c:pt>
                <c:pt idx="7047">
                  <c:v>24.61186</c:v>
                </c:pt>
                <c:pt idx="7048">
                  <c:v>24.616519999999998</c:v>
                </c:pt>
                <c:pt idx="7049">
                  <c:v>24.621179999999999</c:v>
                </c:pt>
                <c:pt idx="7050">
                  <c:v>24.62584</c:v>
                </c:pt>
                <c:pt idx="7051">
                  <c:v>24.630499999999998</c:v>
                </c:pt>
                <c:pt idx="7052">
                  <c:v>24.635159999999999</c:v>
                </c:pt>
                <c:pt idx="7053">
                  <c:v>24.63982</c:v>
                </c:pt>
                <c:pt idx="7054">
                  <c:v>24.644480000000001</c:v>
                </c:pt>
                <c:pt idx="7055">
                  <c:v>24.649150000000002</c:v>
                </c:pt>
                <c:pt idx="7056">
                  <c:v>24.65381</c:v>
                </c:pt>
                <c:pt idx="7057">
                  <c:v>24.658469999999998</c:v>
                </c:pt>
                <c:pt idx="7058">
                  <c:v>24.663129999999999</c:v>
                </c:pt>
                <c:pt idx="7059">
                  <c:v>24.66779</c:v>
                </c:pt>
                <c:pt idx="7060">
                  <c:v>24.672449999999998</c:v>
                </c:pt>
                <c:pt idx="7061">
                  <c:v>24.677109999999999</c:v>
                </c:pt>
                <c:pt idx="7062">
                  <c:v>24.68177</c:v>
                </c:pt>
                <c:pt idx="7063">
                  <c:v>24.686440000000001</c:v>
                </c:pt>
                <c:pt idx="7064">
                  <c:v>24.691100000000002</c:v>
                </c:pt>
                <c:pt idx="7065">
                  <c:v>24.69576</c:v>
                </c:pt>
                <c:pt idx="7066">
                  <c:v>24.700420000000001</c:v>
                </c:pt>
                <c:pt idx="7067">
                  <c:v>24.705080000000002</c:v>
                </c:pt>
                <c:pt idx="7068">
                  <c:v>24.70974</c:v>
                </c:pt>
                <c:pt idx="7069">
                  <c:v>24.714400000000001</c:v>
                </c:pt>
                <c:pt idx="7070">
                  <c:v>24.719069999999999</c:v>
                </c:pt>
                <c:pt idx="7071">
                  <c:v>24.72373</c:v>
                </c:pt>
                <c:pt idx="7072">
                  <c:v>24.728390000000001</c:v>
                </c:pt>
                <c:pt idx="7073">
                  <c:v>24.733049999999999</c:v>
                </c:pt>
                <c:pt idx="7074">
                  <c:v>24.73771</c:v>
                </c:pt>
                <c:pt idx="7075">
                  <c:v>24.742380000000001</c:v>
                </c:pt>
                <c:pt idx="7076">
                  <c:v>24.747040000000002</c:v>
                </c:pt>
                <c:pt idx="7077">
                  <c:v>24.751700000000003</c:v>
                </c:pt>
                <c:pt idx="7078">
                  <c:v>24.756360000000001</c:v>
                </c:pt>
                <c:pt idx="7079">
                  <c:v>24.761020000000002</c:v>
                </c:pt>
                <c:pt idx="7080">
                  <c:v>24.765689999999999</c:v>
                </c:pt>
                <c:pt idx="7081">
                  <c:v>24.770350000000001</c:v>
                </c:pt>
                <c:pt idx="7082">
                  <c:v>24.775010000000002</c:v>
                </c:pt>
                <c:pt idx="7083">
                  <c:v>24.779669999999999</c:v>
                </c:pt>
                <c:pt idx="7084">
                  <c:v>24.784339999999997</c:v>
                </c:pt>
                <c:pt idx="7085">
                  <c:v>24.788999999999998</c:v>
                </c:pt>
                <c:pt idx="7086">
                  <c:v>24.793659999999999</c:v>
                </c:pt>
                <c:pt idx="7087">
                  <c:v>24.79832</c:v>
                </c:pt>
                <c:pt idx="7088">
                  <c:v>24.802990000000001</c:v>
                </c:pt>
                <c:pt idx="7089">
                  <c:v>24.807649999999999</c:v>
                </c:pt>
                <c:pt idx="7090">
                  <c:v>24.81231</c:v>
                </c:pt>
                <c:pt idx="7091">
                  <c:v>24.816979999999997</c:v>
                </c:pt>
                <c:pt idx="7092">
                  <c:v>24.821639999999999</c:v>
                </c:pt>
                <c:pt idx="7093">
                  <c:v>24.8263</c:v>
                </c:pt>
                <c:pt idx="7094">
                  <c:v>24.830970000000001</c:v>
                </c:pt>
                <c:pt idx="7095">
                  <c:v>24.835630000000002</c:v>
                </c:pt>
                <c:pt idx="7096">
                  <c:v>24.84029</c:v>
                </c:pt>
                <c:pt idx="7097">
                  <c:v>24.844950000000001</c:v>
                </c:pt>
                <c:pt idx="7098">
                  <c:v>24.849619999999998</c:v>
                </c:pt>
                <c:pt idx="7099">
                  <c:v>24.854279999999999</c:v>
                </c:pt>
                <c:pt idx="7100">
                  <c:v>24.85894</c:v>
                </c:pt>
                <c:pt idx="7101">
                  <c:v>24.863610000000001</c:v>
                </c:pt>
                <c:pt idx="7102">
                  <c:v>24.868270000000003</c:v>
                </c:pt>
                <c:pt idx="7103">
                  <c:v>24.87293</c:v>
                </c:pt>
                <c:pt idx="7104">
                  <c:v>24.877600000000001</c:v>
                </c:pt>
                <c:pt idx="7105">
                  <c:v>24.882259999999999</c:v>
                </c:pt>
                <c:pt idx="7106">
                  <c:v>24.886930000000003</c:v>
                </c:pt>
                <c:pt idx="7107">
                  <c:v>24.891590000000001</c:v>
                </c:pt>
                <c:pt idx="7108">
                  <c:v>24.896250000000002</c:v>
                </c:pt>
                <c:pt idx="7109">
                  <c:v>24.900919999999999</c:v>
                </c:pt>
                <c:pt idx="7110">
                  <c:v>24.90558</c:v>
                </c:pt>
                <c:pt idx="7111">
                  <c:v>24.910249999999998</c:v>
                </c:pt>
                <c:pt idx="7112">
                  <c:v>24.914909999999999</c:v>
                </c:pt>
                <c:pt idx="7113">
                  <c:v>24.91957</c:v>
                </c:pt>
                <c:pt idx="7114">
                  <c:v>24.924240000000001</c:v>
                </c:pt>
                <c:pt idx="7115">
                  <c:v>24.928899999999999</c:v>
                </c:pt>
                <c:pt idx="7116">
                  <c:v>24.93357</c:v>
                </c:pt>
                <c:pt idx="7117">
                  <c:v>24.938229999999997</c:v>
                </c:pt>
                <c:pt idx="7118">
                  <c:v>24.942900000000002</c:v>
                </c:pt>
                <c:pt idx="7119">
                  <c:v>24.947559999999999</c:v>
                </c:pt>
                <c:pt idx="7120">
                  <c:v>24.952220000000001</c:v>
                </c:pt>
                <c:pt idx="7121">
                  <c:v>24.956889999999998</c:v>
                </c:pt>
                <c:pt idx="7122">
                  <c:v>24.961549999999999</c:v>
                </c:pt>
                <c:pt idx="7123">
                  <c:v>24.96622</c:v>
                </c:pt>
                <c:pt idx="7124">
                  <c:v>24.970880000000001</c:v>
                </c:pt>
                <c:pt idx="7125">
                  <c:v>24.975549999999998</c:v>
                </c:pt>
                <c:pt idx="7126">
                  <c:v>24.98021</c:v>
                </c:pt>
                <c:pt idx="7127">
                  <c:v>24.98488</c:v>
                </c:pt>
                <c:pt idx="7128">
                  <c:v>24.989540000000002</c:v>
                </c:pt>
                <c:pt idx="7129">
                  <c:v>24.994209999999999</c:v>
                </c:pt>
                <c:pt idx="7130">
                  <c:v>24.99887</c:v>
                </c:pt>
                <c:pt idx="7131">
                  <c:v>25.003540000000001</c:v>
                </c:pt>
                <c:pt idx="7132">
                  <c:v>25.008200000000002</c:v>
                </c:pt>
                <c:pt idx="7133">
                  <c:v>25.012869999999999</c:v>
                </c:pt>
                <c:pt idx="7134">
                  <c:v>25.017530000000001</c:v>
                </c:pt>
                <c:pt idx="7135">
                  <c:v>25.022200000000002</c:v>
                </c:pt>
                <c:pt idx="7136">
                  <c:v>25.026860000000003</c:v>
                </c:pt>
                <c:pt idx="7137">
                  <c:v>25.03153</c:v>
                </c:pt>
                <c:pt idx="7138">
                  <c:v>25.036190000000001</c:v>
                </c:pt>
                <c:pt idx="7139">
                  <c:v>25.040860000000002</c:v>
                </c:pt>
                <c:pt idx="7140">
                  <c:v>25.045529999999999</c:v>
                </c:pt>
                <c:pt idx="7141">
                  <c:v>25.050190000000001</c:v>
                </c:pt>
                <c:pt idx="7142">
                  <c:v>25.054860000000001</c:v>
                </c:pt>
                <c:pt idx="7143">
                  <c:v>25.059519999999999</c:v>
                </c:pt>
                <c:pt idx="7144">
                  <c:v>25.06419</c:v>
                </c:pt>
                <c:pt idx="7145">
                  <c:v>25.068850000000001</c:v>
                </c:pt>
                <c:pt idx="7146">
                  <c:v>25.073519999999998</c:v>
                </c:pt>
                <c:pt idx="7147">
                  <c:v>25.07818</c:v>
                </c:pt>
                <c:pt idx="7148">
                  <c:v>25.082850000000001</c:v>
                </c:pt>
                <c:pt idx="7149">
                  <c:v>25.087519999999998</c:v>
                </c:pt>
                <c:pt idx="7150">
                  <c:v>25.092179999999999</c:v>
                </c:pt>
                <c:pt idx="7151">
                  <c:v>25.09685</c:v>
                </c:pt>
                <c:pt idx="7152">
                  <c:v>25.101519999999997</c:v>
                </c:pt>
                <c:pt idx="7153">
                  <c:v>25.106179999999998</c:v>
                </c:pt>
                <c:pt idx="7154">
                  <c:v>25.110849999999999</c:v>
                </c:pt>
                <c:pt idx="7155">
                  <c:v>25.11551</c:v>
                </c:pt>
                <c:pt idx="7156">
                  <c:v>25.120179999999998</c:v>
                </c:pt>
                <c:pt idx="7157">
                  <c:v>25.124850000000002</c:v>
                </c:pt>
                <c:pt idx="7158">
                  <c:v>25.12951</c:v>
                </c:pt>
                <c:pt idx="7159">
                  <c:v>25.134180000000001</c:v>
                </c:pt>
                <c:pt idx="7160">
                  <c:v>25.138850000000001</c:v>
                </c:pt>
                <c:pt idx="7161">
                  <c:v>25.143509999999999</c:v>
                </c:pt>
                <c:pt idx="7162">
                  <c:v>25.14818</c:v>
                </c:pt>
                <c:pt idx="7163">
                  <c:v>25.152850000000001</c:v>
                </c:pt>
                <c:pt idx="7164">
                  <c:v>25.157510000000002</c:v>
                </c:pt>
                <c:pt idx="7165">
                  <c:v>25.162179999999999</c:v>
                </c:pt>
                <c:pt idx="7166">
                  <c:v>25.16685</c:v>
                </c:pt>
                <c:pt idx="7167">
                  <c:v>25.171510000000001</c:v>
                </c:pt>
                <c:pt idx="7168">
                  <c:v>25.176179999999999</c:v>
                </c:pt>
                <c:pt idx="7169">
                  <c:v>25.18085</c:v>
                </c:pt>
                <c:pt idx="7170">
                  <c:v>25.18552</c:v>
                </c:pt>
                <c:pt idx="7171">
                  <c:v>25.190179999999998</c:v>
                </c:pt>
                <c:pt idx="7172">
                  <c:v>25.194850000000002</c:v>
                </c:pt>
                <c:pt idx="7173">
                  <c:v>25.19952</c:v>
                </c:pt>
                <c:pt idx="7174">
                  <c:v>25.204190000000001</c:v>
                </c:pt>
                <c:pt idx="7175">
                  <c:v>25.208850000000002</c:v>
                </c:pt>
                <c:pt idx="7176">
                  <c:v>25.213519999999999</c:v>
                </c:pt>
                <c:pt idx="7177">
                  <c:v>25.21819</c:v>
                </c:pt>
                <c:pt idx="7178">
                  <c:v>25.222860000000001</c:v>
                </c:pt>
                <c:pt idx="7179">
                  <c:v>25.227519999999998</c:v>
                </c:pt>
                <c:pt idx="7180">
                  <c:v>25.232190000000003</c:v>
                </c:pt>
                <c:pt idx="7181">
                  <c:v>25.23686</c:v>
                </c:pt>
                <c:pt idx="7182">
                  <c:v>25.241530000000001</c:v>
                </c:pt>
                <c:pt idx="7183">
                  <c:v>25.246190000000002</c:v>
                </c:pt>
                <c:pt idx="7184">
                  <c:v>25.250859999999999</c:v>
                </c:pt>
                <c:pt idx="7185">
                  <c:v>25.25553</c:v>
                </c:pt>
                <c:pt idx="7186">
                  <c:v>25.260200000000001</c:v>
                </c:pt>
                <c:pt idx="7187">
                  <c:v>25.264869999999998</c:v>
                </c:pt>
                <c:pt idx="7188">
                  <c:v>25.26953</c:v>
                </c:pt>
                <c:pt idx="7189">
                  <c:v>25.2742</c:v>
                </c:pt>
                <c:pt idx="7190">
                  <c:v>25.278869999999998</c:v>
                </c:pt>
                <c:pt idx="7191">
                  <c:v>25.283539999999999</c:v>
                </c:pt>
                <c:pt idx="7192">
                  <c:v>25.288209999999999</c:v>
                </c:pt>
                <c:pt idx="7193">
                  <c:v>25.29288</c:v>
                </c:pt>
                <c:pt idx="7194">
                  <c:v>25.297540000000001</c:v>
                </c:pt>
                <c:pt idx="7195">
                  <c:v>25.302209999999999</c:v>
                </c:pt>
                <c:pt idx="7196">
                  <c:v>25.30688</c:v>
                </c:pt>
                <c:pt idx="7197">
                  <c:v>25.311549999999997</c:v>
                </c:pt>
                <c:pt idx="7198">
                  <c:v>25.316220000000001</c:v>
                </c:pt>
                <c:pt idx="7199">
                  <c:v>25.320889999999999</c:v>
                </c:pt>
                <c:pt idx="7200">
                  <c:v>25.325559999999999</c:v>
                </c:pt>
                <c:pt idx="7201">
                  <c:v>25.33023</c:v>
                </c:pt>
                <c:pt idx="7202">
                  <c:v>25.334889999999998</c:v>
                </c:pt>
                <c:pt idx="7203">
                  <c:v>25.339560000000002</c:v>
                </c:pt>
                <c:pt idx="7204">
                  <c:v>25.34423</c:v>
                </c:pt>
                <c:pt idx="7205">
                  <c:v>25.3489</c:v>
                </c:pt>
                <c:pt idx="7206">
                  <c:v>25.353569999999998</c:v>
                </c:pt>
                <c:pt idx="7207">
                  <c:v>25.358240000000002</c:v>
                </c:pt>
                <c:pt idx="7208">
                  <c:v>25.362909999999999</c:v>
                </c:pt>
                <c:pt idx="7209">
                  <c:v>25.36758</c:v>
                </c:pt>
                <c:pt idx="7210">
                  <c:v>25.372249999999998</c:v>
                </c:pt>
                <c:pt idx="7211">
                  <c:v>25.376920000000002</c:v>
                </c:pt>
                <c:pt idx="7212">
                  <c:v>25.381589999999999</c:v>
                </c:pt>
                <c:pt idx="7213">
                  <c:v>25.38626</c:v>
                </c:pt>
                <c:pt idx="7214">
                  <c:v>25.390920000000001</c:v>
                </c:pt>
                <c:pt idx="7215">
                  <c:v>25.395589999999999</c:v>
                </c:pt>
                <c:pt idx="7216">
                  <c:v>25.400259999999999</c:v>
                </c:pt>
                <c:pt idx="7217">
                  <c:v>25.40493</c:v>
                </c:pt>
                <c:pt idx="7218">
                  <c:v>25.409600000000001</c:v>
                </c:pt>
                <c:pt idx="7219">
                  <c:v>25.414269999999998</c:v>
                </c:pt>
                <c:pt idx="7220">
                  <c:v>25.418939999999999</c:v>
                </c:pt>
                <c:pt idx="7221">
                  <c:v>25.42361</c:v>
                </c:pt>
                <c:pt idx="7222">
                  <c:v>25.428280000000001</c:v>
                </c:pt>
                <c:pt idx="7223">
                  <c:v>25.432949999999998</c:v>
                </c:pt>
                <c:pt idx="7224">
                  <c:v>25.437620000000003</c:v>
                </c:pt>
                <c:pt idx="7225">
                  <c:v>25.44229</c:v>
                </c:pt>
                <c:pt idx="7226">
                  <c:v>25.446960000000001</c:v>
                </c:pt>
                <c:pt idx="7227">
                  <c:v>25.451629999999998</c:v>
                </c:pt>
                <c:pt idx="7228">
                  <c:v>25.456300000000002</c:v>
                </c:pt>
                <c:pt idx="7229">
                  <c:v>25.46097</c:v>
                </c:pt>
                <c:pt idx="7230">
                  <c:v>25.46564</c:v>
                </c:pt>
                <c:pt idx="7231">
                  <c:v>25.470309999999998</c:v>
                </c:pt>
                <c:pt idx="7232">
                  <c:v>25.474980000000002</c:v>
                </c:pt>
                <c:pt idx="7233">
                  <c:v>25.479649999999999</c:v>
                </c:pt>
                <c:pt idx="7234">
                  <c:v>25.48432</c:v>
                </c:pt>
                <c:pt idx="7235">
                  <c:v>25.489000000000001</c:v>
                </c:pt>
                <c:pt idx="7236">
                  <c:v>25.493660000000002</c:v>
                </c:pt>
                <c:pt idx="7237">
                  <c:v>25.498340000000002</c:v>
                </c:pt>
                <c:pt idx="7238">
                  <c:v>25.50301</c:v>
                </c:pt>
                <c:pt idx="7239">
                  <c:v>25.507680000000001</c:v>
                </c:pt>
                <c:pt idx="7240">
                  <c:v>25.512349999999998</c:v>
                </c:pt>
                <c:pt idx="7241">
                  <c:v>25.517020000000002</c:v>
                </c:pt>
                <c:pt idx="7242">
                  <c:v>25.52169</c:v>
                </c:pt>
                <c:pt idx="7243">
                  <c:v>25.52636</c:v>
                </c:pt>
                <c:pt idx="7244">
                  <c:v>25.531030000000001</c:v>
                </c:pt>
                <c:pt idx="7245">
                  <c:v>25.535700000000002</c:v>
                </c:pt>
                <c:pt idx="7246">
                  <c:v>25.540369999999999</c:v>
                </c:pt>
                <c:pt idx="7247">
                  <c:v>25.54505</c:v>
                </c:pt>
                <c:pt idx="7248">
                  <c:v>25.549720000000001</c:v>
                </c:pt>
                <c:pt idx="7249">
                  <c:v>25.554390000000001</c:v>
                </c:pt>
                <c:pt idx="7250">
                  <c:v>25.559060000000002</c:v>
                </c:pt>
                <c:pt idx="7251">
                  <c:v>25.56373</c:v>
                </c:pt>
                <c:pt idx="7252">
                  <c:v>25.5684</c:v>
                </c:pt>
                <c:pt idx="7253">
                  <c:v>25.573070000000001</c:v>
                </c:pt>
                <c:pt idx="7254">
                  <c:v>25.577749999999998</c:v>
                </c:pt>
                <c:pt idx="7255">
                  <c:v>25.582420000000003</c:v>
                </c:pt>
                <c:pt idx="7256">
                  <c:v>25.58709</c:v>
                </c:pt>
                <c:pt idx="7257">
                  <c:v>25.591760000000001</c:v>
                </c:pt>
                <c:pt idx="7258">
                  <c:v>25.596430000000002</c:v>
                </c:pt>
                <c:pt idx="7259">
                  <c:v>25.601100000000002</c:v>
                </c:pt>
                <c:pt idx="7260">
                  <c:v>25.605780000000003</c:v>
                </c:pt>
                <c:pt idx="7261">
                  <c:v>25.61045</c:v>
                </c:pt>
                <c:pt idx="7262">
                  <c:v>25.615120000000001</c:v>
                </c:pt>
                <c:pt idx="7263">
                  <c:v>25.619789999999998</c:v>
                </c:pt>
                <c:pt idx="7264">
                  <c:v>25.624460000000003</c:v>
                </c:pt>
                <c:pt idx="7265">
                  <c:v>25.629140000000003</c:v>
                </c:pt>
                <c:pt idx="7266">
                  <c:v>25.63381</c:v>
                </c:pt>
                <c:pt idx="7267">
                  <c:v>25.638480000000001</c:v>
                </c:pt>
                <c:pt idx="7268">
                  <c:v>25.643149999999999</c:v>
                </c:pt>
                <c:pt idx="7269">
                  <c:v>25.647820000000003</c:v>
                </c:pt>
                <c:pt idx="7270">
                  <c:v>25.652500000000003</c:v>
                </c:pt>
                <c:pt idx="7271">
                  <c:v>25.657170000000001</c:v>
                </c:pt>
                <c:pt idx="7272">
                  <c:v>25.661840000000002</c:v>
                </c:pt>
                <c:pt idx="7273">
                  <c:v>25.666509999999999</c:v>
                </c:pt>
                <c:pt idx="7274">
                  <c:v>25.671189999999999</c:v>
                </c:pt>
                <c:pt idx="7275">
                  <c:v>25.675859999999997</c:v>
                </c:pt>
                <c:pt idx="7276">
                  <c:v>25.680530000000001</c:v>
                </c:pt>
                <c:pt idx="7277">
                  <c:v>25.685210000000001</c:v>
                </c:pt>
                <c:pt idx="7278">
                  <c:v>25.689879999999999</c:v>
                </c:pt>
                <c:pt idx="7279">
                  <c:v>25.69455</c:v>
                </c:pt>
                <c:pt idx="7280">
                  <c:v>25.699219999999997</c:v>
                </c:pt>
                <c:pt idx="7281">
                  <c:v>25.703899999999997</c:v>
                </c:pt>
                <c:pt idx="7282">
                  <c:v>25.708570000000002</c:v>
                </c:pt>
                <c:pt idx="7283">
                  <c:v>25.713239999999999</c:v>
                </c:pt>
                <c:pt idx="7284">
                  <c:v>25.717919999999999</c:v>
                </c:pt>
                <c:pt idx="7285">
                  <c:v>25.72259</c:v>
                </c:pt>
                <c:pt idx="7286">
                  <c:v>25.727259999999998</c:v>
                </c:pt>
                <c:pt idx="7287">
                  <c:v>25.731939999999998</c:v>
                </c:pt>
                <c:pt idx="7288">
                  <c:v>25.736609999999999</c:v>
                </c:pt>
                <c:pt idx="7289">
                  <c:v>25.74128</c:v>
                </c:pt>
                <c:pt idx="7290">
                  <c:v>25.745959999999997</c:v>
                </c:pt>
                <c:pt idx="7291">
                  <c:v>25.750630000000001</c:v>
                </c:pt>
                <c:pt idx="7292">
                  <c:v>25.755299999999998</c:v>
                </c:pt>
                <c:pt idx="7293">
                  <c:v>25.759979999999999</c:v>
                </c:pt>
                <c:pt idx="7294">
                  <c:v>25.76465</c:v>
                </c:pt>
                <c:pt idx="7295">
                  <c:v>25.769319999999997</c:v>
                </c:pt>
                <c:pt idx="7296">
                  <c:v>25.773999999999997</c:v>
                </c:pt>
                <c:pt idx="7297">
                  <c:v>25.778670000000002</c:v>
                </c:pt>
                <c:pt idx="7298">
                  <c:v>25.783349999999999</c:v>
                </c:pt>
                <c:pt idx="7299">
                  <c:v>25.788019999999999</c:v>
                </c:pt>
                <c:pt idx="7300">
                  <c:v>25.79269</c:v>
                </c:pt>
                <c:pt idx="7301">
                  <c:v>25.797370000000001</c:v>
                </c:pt>
                <c:pt idx="7302">
                  <c:v>25.802039999999998</c:v>
                </c:pt>
                <c:pt idx="7303">
                  <c:v>25.806709999999999</c:v>
                </c:pt>
                <c:pt idx="7304">
                  <c:v>25.811389999999999</c:v>
                </c:pt>
                <c:pt idx="7305">
                  <c:v>25.816059999999997</c:v>
                </c:pt>
                <c:pt idx="7306">
                  <c:v>25.820739999999997</c:v>
                </c:pt>
                <c:pt idx="7307">
                  <c:v>25.825410000000002</c:v>
                </c:pt>
                <c:pt idx="7308">
                  <c:v>25.830089999999998</c:v>
                </c:pt>
                <c:pt idx="7309">
                  <c:v>25.834759999999999</c:v>
                </c:pt>
                <c:pt idx="7310">
                  <c:v>25.83943</c:v>
                </c:pt>
                <c:pt idx="7311">
                  <c:v>25.844110000000001</c:v>
                </c:pt>
                <c:pt idx="7312">
                  <c:v>25.848779999999998</c:v>
                </c:pt>
                <c:pt idx="7313">
                  <c:v>25.853460000000002</c:v>
                </c:pt>
                <c:pt idx="7314">
                  <c:v>25.858129999999999</c:v>
                </c:pt>
                <c:pt idx="7315">
                  <c:v>25.86281</c:v>
                </c:pt>
                <c:pt idx="7316">
                  <c:v>25.86748</c:v>
                </c:pt>
                <c:pt idx="7317">
                  <c:v>25.872160000000001</c:v>
                </c:pt>
                <c:pt idx="7318">
                  <c:v>25.876829999999998</c:v>
                </c:pt>
                <c:pt idx="7319">
                  <c:v>25.881509999999999</c:v>
                </c:pt>
                <c:pt idx="7320">
                  <c:v>25.886180000000003</c:v>
                </c:pt>
                <c:pt idx="7321">
                  <c:v>25.89086</c:v>
                </c:pt>
                <c:pt idx="7322">
                  <c:v>25.895530000000001</c:v>
                </c:pt>
                <c:pt idx="7323">
                  <c:v>25.900210000000001</c:v>
                </c:pt>
                <c:pt idx="7324">
                  <c:v>25.904880000000002</c:v>
                </c:pt>
                <c:pt idx="7325">
                  <c:v>25.909560000000003</c:v>
                </c:pt>
                <c:pt idx="7326">
                  <c:v>25.91423</c:v>
                </c:pt>
                <c:pt idx="7327">
                  <c:v>25.91891</c:v>
                </c:pt>
                <c:pt idx="7328">
                  <c:v>25.923580000000001</c:v>
                </c:pt>
                <c:pt idx="7329">
                  <c:v>25.928260000000002</c:v>
                </c:pt>
                <c:pt idx="7330">
                  <c:v>25.932929999999999</c:v>
                </c:pt>
                <c:pt idx="7331">
                  <c:v>25.937609999999999</c:v>
                </c:pt>
                <c:pt idx="7332">
                  <c:v>25.94228</c:v>
                </c:pt>
                <c:pt idx="7333">
                  <c:v>25.946960000000001</c:v>
                </c:pt>
                <c:pt idx="7334">
                  <c:v>25.951640000000001</c:v>
                </c:pt>
                <c:pt idx="7335">
                  <c:v>25.956309999999998</c:v>
                </c:pt>
                <c:pt idx="7336">
                  <c:v>25.960989999999999</c:v>
                </c:pt>
                <c:pt idx="7337">
                  <c:v>25.96566</c:v>
                </c:pt>
                <c:pt idx="7338">
                  <c:v>25.97034</c:v>
                </c:pt>
                <c:pt idx="7339">
                  <c:v>25.975020000000001</c:v>
                </c:pt>
                <c:pt idx="7340">
                  <c:v>25.979689999999998</c:v>
                </c:pt>
                <c:pt idx="7341">
                  <c:v>25.984369999999998</c:v>
                </c:pt>
                <c:pt idx="7342">
                  <c:v>25.989040000000003</c:v>
                </c:pt>
                <c:pt idx="7343">
                  <c:v>25.99372</c:v>
                </c:pt>
                <c:pt idx="7344">
                  <c:v>25.998390000000001</c:v>
                </c:pt>
                <c:pt idx="7345">
                  <c:v>26.003070000000001</c:v>
                </c:pt>
                <c:pt idx="7346">
                  <c:v>26.007749999999998</c:v>
                </c:pt>
                <c:pt idx="7347">
                  <c:v>26.012420000000002</c:v>
                </c:pt>
                <c:pt idx="7348">
                  <c:v>26.017100000000003</c:v>
                </c:pt>
                <c:pt idx="7349">
                  <c:v>26.02178</c:v>
                </c:pt>
                <c:pt idx="7350">
                  <c:v>26.026450000000001</c:v>
                </c:pt>
                <c:pt idx="7351">
                  <c:v>26.031130000000001</c:v>
                </c:pt>
                <c:pt idx="7352">
                  <c:v>26.035809999999998</c:v>
                </c:pt>
                <c:pt idx="7353">
                  <c:v>26.040480000000002</c:v>
                </c:pt>
                <c:pt idx="7354">
                  <c:v>26.045160000000003</c:v>
                </c:pt>
                <c:pt idx="7355">
                  <c:v>26.04984</c:v>
                </c:pt>
                <c:pt idx="7356">
                  <c:v>26.054510000000001</c:v>
                </c:pt>
                <c:pt idx="7357">
                  <c:v>26.059190000000001</c:v>
                </c:pt>
                <c:pt idx="7358">
                  <c:v>26.063869999999998</c:v>
                </c:pt>
                <c:pt idx="7359">
                  <c:v>26.068540000000002</c:v>
                </c:pt>
                <c:pt idx="7360">
                  <c:v>26.073220000000003</c:v>
                </c:pt>
                <c:pt idx="7361">
                  <c:v>26.0779</c:v>
                </c:pt>
                <c:pt idx="7362">
                  <c:v>26.08257</c:v>
                </c:pt>
                <c:pt idx="7363">
                  <c:v>26.087250000000001</c:v>
                </c:pt>
                <c:pt idx="7364">
                  <c:v>26.091929999999998</c:v>
                </c:pt>
                <c:pt idx="7365">
                  <c:v>26.096600000000002</c:v>
                </c:pt>
                <c:pt idx="7366">
                  <c:v>26.101280000000003</c:v>
                </c:pt>
                <c:pt idx="7367">
                  <c:v>26.10596</c:v>
                </c:pt>
                <c:pt idx="7368">
                  <c:v>26.11064</c:v>
                </c:pt>
                <c:pt idx="7369">
                  <c:v>26.115320000000001</c:v>
                </c:pt>
                <c:pt idx="7370">
                  <c:v>26.119989999999998</c:v>
                </c:pt>
                <c:pt idx="7371">
                  <c:v>26.124669999999998</c:v>
                </c:pt>
                <c:pt idx="7372">
                  <c:v>26.129349999999999</c:v>
                </c:pt>
                <c:pt idx="7373">
                  <c:v>26.13402</c:v>
                </c:pt>
                <c:pt idx="7374">
                  <c:v>26.1387</c:v>
                </c:pt>
                <c:pt idx="7375">
                  <c:v>26.143380000000001</c:v>
                </c:pt>
                <c:pt idx="7376">
                  <c:v>26.148060000000001</c:v>
                </c:pt>
                <c:pt idx="7377">
                  <c:v>26.152740000000001</c:v>
                </c:pt>
                <c:pt idx="7378">
                  <c:v>26.157409999999999</c:v>
                </c:pt>
                <c:pt idx="7379">
                  <c:v>26.162089999999999</c:v>
                </c:pt>
                <c:pt idx="7380">
                  <c:v>26.16677</c:v>
                </c:pt>
                <c:pt idx="7381">
                  <c:v>26.17145</c:v>
                </c:pt>
                <c:pt idx="7382">
                  <c:v>26.176120000000001</c:v>
                </c:pt>
                <c:pt idx="7383">
                  <c:v>26.180800000000001</c:v>
                </c:pt>
                <c:pt idx="7384">
                  <c:v>26.185480000000002</c:v>
                </c:pt>
                <c:pt idx="7385">
                  <c:v>26.190159999999999</c:v>
                </c:pt>
                <c:pt idx="7386">
                  <c:v>26.194839999999999</c:v>
                </c:pt>
                <c:pt idx="7387">
                  <c:v>26.19952</c:v>
                </c:pt>
                <c:pt idx="7388">
                  <c:v>26.204189999999997</c:v>
                </c:pt>
                <c:pt idx="7389">
                  <c:v>26.208869999999997</c:v>
                </c:pt>
                <c:pt idx="7390">
                  <c:v>26.213549999999998</c:v>
                </c:pt>
                <c:pt idx="7391">
                  <c:v>26.218229999999998</c:v>
                </c:pt>
                <c:pt idx="7392">
                  <c:v>26.222909999999999</c:v>
                </c:pt>
                <c:pt idx="7393">
                  <c:v>26.227589999999999</c:v>
                </c:pt>
                <c:pt idx="7394">
                  <c:v>26.23226</c:v>
                </c:pt>
                <c:pt idx="7395">
                  <c:v>26.236940000000001</c:v>
                </c:pt>
                <c:pt idx="7396">
                  <c:v>26.241620000000001</c:v>
                </c:pt>
                <c:pt idx="7397">
                  <c:v>26.246300000000002</c:v>
                </c:pt>
                <c:pt idx="7398">
                  <c:v>26.250979999999998</c:v>
                </c:pt>
                <c:pt idx="7399">
                  <c:v>26.255659999999999</c:v>
                </c:pt>
                <c:pt idx="7400">
                  <c:v>26.260339999999999</c:v>
                </c:pt>
                <c:pt idx="7401">
                  <c:v>26.26502</c:v>
                </c:pt>
                <c:pt idx="7402">
                  <c:v>26.269689999999997</c:v>
                </c:pt>
                <c:pt idx="7403">
                  <c:v>26.274369999999998</c:v>
                </c:pt>
                <c:pt idx="7404">
                  <c:v>26.279050000000002</c:v>
                </c:pt>
                <c:pt idx="7405">
                  <c:v>26.283730000000002</c:v>
                </c:pt>
                <c:pt idx="7406">
                  <c:v>26.288410000000002</c:v>
                </c:pt>
                <c:pt idx="7407">
                  <c:v>26.293090000000003</c:v>
                </c:pt>
                <c:pt idx="7408">
                  <c:v>26.29777</c:v>
                </c:pt>
                <c:pt idx="7409">
                  <c:v>26.30245</c:v>
                </c:pt>
                <c:pt idx="7410">
                  <c:v>26.307130000000001</c:v>
                </c:pt>
                <c:pt idx="7411">
                  <c:v>26.311810000000001</c:v>
                </c:pt>
                <c:pt idx="7412">
                  <c:v>26.316490000000002</c:v>
                </c:pt>
                <c:pt idx="7413">
                  <c:v>26.321170000000002</c:v>
                </c:pt>
                <c:pt idx="7414">
                  <c:v>26.325850000000003</c:v>
                </c:pt>
                <c:pt idx="7415">
                  <c:v>26.33053</c:v>
                </c:pt>
                <c:pt idx="7416">
                  <c:v>26.33521</c:v>
                </c:pt>
                <c:pt idx="7417">
                  <c:v>26.33989</c:v>
                </c:pt>
                <c:pt idx="7418">
                  <c:v>26.344570000000001</c:v>
                </c:pt>
                <c:pt idx="7419">
                  <c:v>26.349250000000001</c:v>
                </c:pt>
                <c:pt idx="7420">
                  <c:v>26.353930000000002</c:v>
                </c:pt>
                <c:pt idx="7421">
                  <c:v>26.358610000000002</c:v>
                </c:pt>
                <c:pt idx="7422">
                  <c:v>26.363290000000003</c:v>
                </c:pt>
                <c:pt idx="7423">
                  <c:v>26.36797</c:v>
                </c:pt>
                <c:pt idx="7424">
                  <c:v>26.37265</c:v>
                </c:pt>
                <c:pt idx="7425">
                  <c:v>26.377330000000001</c:v>
                </c:pt>
                <c:pt idx="7426">
                  <c:v>26.382010000000001</c:v>
                </c:pt>
                <c:pt idx="7427">
                  <c:v>26.386690000000002</c:v>
                </c:pt>
                <c:pt idx="7428">
                  <c:v>26.391370000000002</c:v>
                </c:pt>
                <c:pt idx="7429">
                  <c:v>26.396050000000002</c:v>
                </c:pt>
                <c:pt idx="7430">
                  <c:v>26.400729999999999</c:v>
                </c:pt>
                <c:pt idx="7431">
                  <c:v>26.40541</c:v>
                </c:pt>
                <c:pt idx="7432">
                  <c:v>26.41009</c:v>
                </c:pt>
                <c:pt idx="7433">
                  <c:v>26.414770000000001</c:v>
                </c:pt>
                <c:pt idx="7434">
                  <c:v>26.419450000000001</c:v>
                </c:pt>
                <c:pt idx="7435">
                  <c:v>26.424130000000002</c:v>
                </c:pt>
                <c:pt idx="7436">
                  <c:v>26.428810000000002</c:v>
                </c:pt>
                <c:pt idx="7437">
                  <c:v>26.433489999999999</c:v>
                </c:pt>
                <c:pt idx="7438">
                  <c:v>26.43817</c:v>
                </c:pt>
                <c:pt idx="7439">
                  <c:v>26.44285</c:v>
                </c:pt>
                <c:pt idx="7440">
                  <c:v>26.44753</c:v>
                </c:pt>
                <c:pt idx="7441">
                  <c:v>26.452219999999997</c:v>
                </c:pt>
                <c:pt idx="7442">
                  <c:v>26.456899999999997</c:v>
                </c:pt>
                <c:pt idx="7443">
                  <c:v>26.461579999999998</c:v>
                </c:pt>
                <c:pt idx="7444">
                  <c:v>26.466259999999998</c:v>
                </c:pt>
                <c:pt idx="7445">
                  <c:v>26.470939999999999</c:v>
                </c:pt>
                <c:pt idx="7446">
                  <c:v>26.475619999999999</c:v>
                </c:pt>
                <c:pt idx="7447">
                  <c:v>26.4803</c:v>
                </c:pt>
                <c:pt idx="7448">
                  <c:v>26.48498</c:v>
                </c:pt>
                <c:pt idx="7449">
                  <c:v>26.489660000000001</c:v>
                </c:pt>
                <c:pt idx="7450">
                  <c:v>26.494340000000001</c:v>
                </c:pt>
                <c:pt idx="7451">
                  <c:v>26.499030000000001</c:v>
                </c:pt>
                <c:pt idx="7452">
                  <c:v>26.503709999999998</c:v>
                </c:pt>
                <c:pt idx="7453">
                  <c:v>26.508389999999999</c:v>
                </c:pt>
                <c:pt idx="7454">
                  <c:v>26.513069999999999</c:v>
                </c:pt>
                <c:pt idx="7455">
                  <c:v>26.517749999999999</c:v>
                </c:pt>
                <c:pt idx="7456">
                  <c:v>26.52243</c:v>
                </c:pt>
                <c:pt idx="7457">
                  <c:v>26.52712</c:v>
                </c:pt>
                <c:pt idx="7458">
                  <c:v>26.5318</c:v>
                </c:pt>
                <c:pt idx="7459">
                  <c:v>26.536480000000001</c:v>
                </c:pt>
                <c:pt idx="7460">
                  <c:v>26.541160000000001</c:v>
                </c:pt>
                <c:pt idx="7461">
                  <c:v>26.545840000000002</c:v>
                </c:pt>
                <c:pt idx="7462">
                  <c:v>26.550529999999998</c:v>
                </c:pt>
                <c:pt idx="7463">
                  <c:v>26.555209999999999</c:v>
                </c:pt>
                <c:pt idx="7464">
                  <c:v>26.559889999999999</c:v>
                </c:pt>
                <c:pt idx="7465">
                  <c:v>26.56457</c:v>
                </c:pt>
                <c:pt idx="7466">
                  <c:v>26.56925</c:v>
                </c:pt>
                <c:pt idx="7467">
                  <c:v>26.57394</c:v>
                </c:pt>
                <c:pt idx="7468">
                  <c:v>26.578620000000001</c:v>
                </c:pt>
                <c:pt idx="7469">
                  <c:v>26.583300000000001</c:v>
                </c:pt>
                <c:pt idx="7470">
                  <c:v>26.587980000000002</c:v>
                </c:pt>
                <c:pt idx="7471">
                  <c:v>26.592660000000002</c:v>
                </c:pt>
                <c:pt idx="7472">
                  <c:v>26.597349999999999</c:v>
                </c:pt>
                <c:pt idx="7473">
                  <c:v>26.602029999999999</c:v>
                </c:pt>
                <c:pt idx="7474">
                  <c:v>26.60671</c:v>
                </c:pt>
                <c:pt idx="7475">
                  <c:v>26.6114</c:v>
                </c:pt>
                <c:pt idx="7476">
                  <c:v>26.61608</c:v>
                </c:pt>
                <c:pt idx="7477">
                  <c:v>26.620760000000001</c:v>
                </c:pt>
                <c:pt idx="7478">
                  <c:v>26.625440000000001</c:v>
                </c:pt>
                <c:pt idx="7479">
                  <c:v>26.630129999999998</c:v>
                </c:pt>
                <c:pt idx="7480">
                  <c:v>26.634809999999998</c:v>
                </c:pt>
                <c:pt idx="7481">
                  <c:v>26.639489999999999</c:v>
                </c:pt>
                <c:pt idx="7482">
                  <c:v>26.644169999999999</c:v>
                </c:pt>
                <c:pt idx="7483">
                  <c:v>26.648859999999999</c:v>
                </c:pt>
                <c:pt idx="7484">
                  <c:v>26.65354</c:v>
                </c:pt>
                <c:pt idx="7485">
                  <c:v>26.65822</c:v>
                </c:pt>
                <c:pt idx="7486">
                  <c:v>26.6629</c:v>
                </c:pt>
                <c:pt idx="7487">
                  <c:v>26.667590000000001</c:v>
                </c:pt>
                <c:pt idx="7488">
                  <c:v>26.672270000000001</c:v>
                </c:pt>
                <c:pt idx="7489">
                  <c:v>26.676950000000001</c:v>
                </c:pt>
                <c:pt idx="7490">
                  <c:v>26.681639999999998</c:v>
                </c:pt>
                <c:pt idx="7491">
                  <c:v>26.686319999999998</c:v>
                </c:pt>
                <c:pt idx="7492">
                  <c:v>26.690999999999999</c:v>
                </c:pt>
                <c:pt idx="7493">
                  <c:v>26.695690000000003</c:v>
                </c:pt>
                <c:pt idx="7494">
                  <c:v>26.700369999999999</c:v>
                </c:pt>
                <c:pt idx="7495">
                  <c:v>26.70505</c:v>
                </c:pt>
                <c:pt idx="7496">
                  <c:v>26.70974</c:v>
                </c:pt>
                <c:pt idx="7497">
                  <c:v>26.71442</c:v>
                </c:pt>
                <c:pt idx="7498">
                  <c:v>26.719110000000001</c:v>
                </c:pt>
                <c:pt idx="7499">
                  <c:v>26.723790000000001</c:v>
                </c:pt>
                <c:pt idx="7500">
                  <c:v>26.728470000000002</c:v>
                </c:pt>
                <c:pt idx="7501">
                  <c:v>26.733159999999998</c:v>
                </c:pt>
                <c:pt idx="7502">
                  <c:v>26.737839999999998</c:v>
                </c:pt>
                <c:pt idx="7503">
                  <c:v>26.742530000000002</c:v>
                </c:pt>
                <c:pt idx="7504">
                  <c:v>26.747209999999999</c:v>
                </c:pt>
                <c:pt idx="7505">
                  <c:v>26.75189</c:v>
                </c:pt>
                <c:pt idx="7506">
                  <c:v>26.75658</c:v>
                </c:pt>
                <c:pt idx="7507">
                  <c:v>26.76126</c:v>
                </c:pt>
                <c:pt idx="7508">
                  <c:v>26.765939999999997</c:v>
                </c:pt>
                <c:pt idx="7509">
                  <c:v>26.770630000000001</c:v>
                </c:pt>
                <c:pt idx="7510">
                  <c:v>26.775310000000001</c:v>
                </c:pt>
                <c:pt idx="7511">
                  <c:v>26.78</c:v>
                </c:pt>
                <c:pt idx="7512">
                  <c:v>26.784680000000002</c:v>
                </c:pt>
                <c:pt idx="7513">
                  <c:v>26.789369999999998</c:v>
                </c:pt>
                <c:pt idx="7514">
                  <c:v>26.794049999999999</c:v>
                </c:pt>
                <c:pt idx="7515">
                  <c:v>26.798740000000002</c:v>
                </c:pt>
                <c:pt idx="7516">
                  <c:v>26.803420000000003</c:v>
                </c:pt>
                <c:pt idx="7517">
                  <c:v>26.808100000000003</c:v>
                </c:pt>
                <c:pt idx="7518">
                  <c:v>26.81279</c:v>
                </c:pt>
                <c:pt idx="7519">
                  <c:v>26.81747</c:v>
                </c:pt>
                <c:pt idx="7520">
                  <c:v>26.82216</c:v>
                </c:pt>
                <c:pt idx="7521">
                  <c:v>26.826840000000001</c:v>
                </c:pt>
                <c:pt idx="7522">
                  <c:v>26.831530000000001</c:v>
                </c:pt>
                <c:pt idx="7523">
                  <c:v>26.836209999999998</c:v>
                </c:pt>
                <c:pt idx="7524">
                  <c:v>26.840900000000001</c:v>
                </c:pt>
                <c:pt idx="7525">
                  <c:v>26.845580000000002</c:v>
                </c:pt>
                <c:pt idx="7526">
                  <c:v>26.850269999999998</c:v>
                </c:pt>
                <c:pt idx="7527">
                  <c:v>26.854949999999999</c:v>
                </c:pt>
                <c:pt idx="7528">
                  <c:v>26.859639999999999</c:v>
                </c:pt>
                <c:pt idx="7529">
                  <c:v>26.864319999999999</c:v>
                </c:pt>
                <c:pt idx="7530">
                  <c:v>26.869009999999999</c:v>
                </c:pt>
                <c:pt idx="7531">
                  <c:v>26.87369</c:v>
                </c:pt>
                <c:pt idx="7532">
                  <c:v>26.87838</c:v>
                </c:pt>
                <c:pt idx="7533">
                  <c:v>26.88306</c:v>
                </c:pt>
                <c:pt idx="7534">
                  <c:v>26.887749999999997</c:v>
                </c:pt>
                <c:pt idx="7535">
                  <c:v>26.892429999999997</c:v>
                </c:pt>
                <c:pt idx="7536">
                  <c:v>26.897120000000001</c:v>
                </c:pt>
                <c:pt idx="7537">
                  <c:v>26.901810000000001</c:v>
                </c:pt>
                <c:pt idx="7538">
                  <c:v>26.906490000000002</c:v>
                </c:pt>
                <c:pt idx="7539">
                  <c:v>26.911179999999998</c:v>
                </c:pt>
                <c:pt idx="7540">
                  <c:v>26.915859999999999</c:v>
                </c:pt>
                <c:pt idx="7541">
                  <c:v>26.920550000000002</c:v>
                </c:pt>
                <c:pt idx="7542">
                  <c:v>26.925230000000003</c:v>
                </c:pt>
                <c:pt idx="7543">
                  <c:v>26.929919999999999</c:v>
                </c:pt>
                <c:pt idx="7544">
                  <c:v>26.934610000000003</c:v>
                </c:pt>
                <c:pt idx="7545">
                  <c:v>26.93929</c:v>
                </c:pt>
                <c:pt idx="7546">
                  <c:v>26.94398</c:v>
                </c:pt>
                <c:pt idx="7547">
                  <c:v>26.94866</c:v>
                </c:pt>
                <c:pt idx="7548">
                  <c:v>26.95335</c:v>
                </c:pt>
                <c:pt idx="7549">
                  <c:v>26.95804</c:v>
                </c:pt>
                <c:pt idx="7550">
                  <c:v>26.962719999999997</c:v>
                </c:pt>
                <c:pt idx="7551">
                  <c:v>26.967410000000001</c:v>
                </c:pt>
                <c:pt idx="7552">
                  <c:v>26.972090000000001</c:v>
                </c:pt>
                <c:pt idx="7553">
                  <c:v>26.976779999999998</c:v>
                </c:pt>
                <c:pt idx="7554">
                  <c:v>26.981470000000002</c:v>
                </c:pt>
                <c:pt idx="7555">
                  <c:v>26.986150000000002</c:v>
                </c:pt>
                <c:pt idx="7556">
                  <c:v>26.990839999999999</c:v>
                </c:pt>
                <c:pt idx="7557">
                  <c:v>26.995519999999999</c:v>
                </c:pt>
                <c:pt idx="7558">
                  <c:v>27.000209999999999</c:v>
                </c:pt>
                <c:pt idx="7559">
                  <c:v>27.004899999999999</c:v>
                </c:pt>
                <c:pt idx="7560">
                  <c:v>27.00958</c:v>
                </c:pt>
                <c:pt idx="7561">
                  <c:v>27.01427</c:v>
                </c:pt>
                <c:pt idx="7562">
                  <c:v>27.01896</c:v>
                </c:pt>
                <c:pt idx="7563">
                  <c:v>27.02365</c:v>
                </c:pt>
                <c:pt idx="7564">
                  <c:v>27.02833</c:v>
                </c:pt>
                <c:pt idx="7565">
                  <c:v>27.03302</c:v>
                </c:pt>
                <c:pt idx="7566">
                  <c:v>27.037700000000001</c:v>
                </c:pt>
                <c:pt idx="7567">
                  <c:v>27.042390000000001</c:v>
                </c:pt>
                <c:pt idx="7568">
                  <c:v>27.047080000000001</c:v>
                </c:pt>
                <c:pt idx="7569">
                  <c:v>27.051769999999998</c:v>
                </c:pt>
                <c:pt idx="7570">
                  <c:v>27.056449999999998</c:v>
                </c:pt>
                <c:pt idx="7571">
                  <c:v>27.061140000000002</c:v>
                </c:pt>
                <c:pt idx="7572">
                  <c:v>27.065829999999998</c:v>
                </c:pt>
                <c:pt idx="7573">
                  <c:v>27.070509999999999</c:v>
                </c:pt>
                <c:pt idx="7574">
                  <c:v>27.075200000000002</c:v>
                </c:pt>
                <c:pt idx="7575">
                  <c:v>27.079889999999999</c:v>
                </c:pt>
                <c:pt idx="7576">
                  <c:v>27.084579999999999</c:v>
                </c:pt>
                <c:pt idx="7577">
                  <c:v>27.089259999999999</c:v>
                </c:pt>
                <c:pt idx="7578">
                  <c:v>27.09395</c:v>
                </c:pt>
                <c:pt idx="7579">
                  <c:v>27.09864</c:v>
                </c:pt>
                <c:pt idx="7580">
                  <c:v>27.10333</c:v>
                </c:pt>
                <c:pt idx="7581">
                  <c:v>27.108009999999997</c:v>
                </c:pt>
                <c:pt idx="7582">
                  <c:v>27.1127</c:v>
                </c:pt>
                <c:pt idx="7583">
                  <c:v>27.11739</c:v>
                </c:pt>
                <c:pt idx="7584">
                  <c:v>27.12208</c:v>
                </c:pt>
                <c:pt idx="7585">
                  <c:v>27.126760000000001</c:v>
                </c:pt>
                <c:pt idx="7586">
                  <c:v>27.131450000000001</c:v>
                </c:pt>
                <c:pt idx="7587">
                  <c:v>27.136140000000001</c:v>
                </c:pt>
                <c:pt idx="7588">
                  <c:v>27.140830000000001</c:v>
                </c:pt>
                <c:pt idx="7589">
                  <c:v>27.145510000000002</c:v>
                </c:pt>
                <c:pt idx="7590">
                  <c:v>27.150199999999998</c:v>
                </c:pt>
                <c:pt idx="7591">
                  <c:v>27.154890000000002</c:v>
                </c:pt>
                <c:pt idx="7592">
                  <c:v>27.159579999999998</c:v>
                </c:pt>
                <c:pt idx="7593">
                  <c:v>27.164270000000002</c:v>
                </c:pt>
                <c:pt idx="7594">
                  <c:v>27.168959999999998</c:v>
                </c:pt>
                <c:pt idx="7595">
                  <c:v>27.173639999999999</c:v>
                </c:pt>
                <c:pt idx="7596">
                  <c:v>27.178329999999999</c:v>
                </c:pt>
                <c:pt idx="7597">
                  <c:v>27.183019999999999</c:v>
                </c:pt>
                <c:pt idx="7598">
                  <c:v>27.187709999999999</c:v>
                </c:pt>
                <c:pt idx="7599">
                  <c:v>27.192399999999999</c:v>
                </c:pt>
                <c:pt idx="7600">
                  <c:v>27.197089999999999</c:v>
                </c:pt>
                <c:pt idx="7601">
                  <c:v>27.20177</c:v>
                </c:pt>
                <c:pt idx="7602">
                  <c:v>27.20646</c:v>
                </c:pt>
                <c:pt idx="7603">
                  <c:v>27.21115</c:v>
                </c:pt>
                <c:pt idx="7604">
                  <c:v>27.21584</c:v>
                </c:pt>
                <c:pt idx="7605">
                  <c:v>27.22053</c:v>
                </c:pt>
                <c:pt idx="7606">
                  <c:v>27.22522</c:v>
                </c:pt>
                <c:pt idx="7607">
                  <c:v>27.22991</c:v>
                </c:pt>
                <c:pt idx="7608">
                  <c:v>27.234590000000001</c:v>
                </c:pt>
                <c:pt idx="7609">
                  <c:v>27.239280000000001</c:v>
                </c:pt>
                <c:pt idx="7610">
                  <c:v>27.243970000000001</c:v>
                </c:pt>
                <c:pt idx="7611">
                  <c:v>27.248660000000001</c:v>
                </c:pt>
                <c:pt idx="7612">
                  <c:v>27.253349999999998</c:v>
                </c:pt>
                <c:pt idx="7613">
                  <c:v>27.258040000000001</c:v>
                </c:pt>
                <c:pt idx="7614">
                  <c:v>27.262729999999998</c:v>
                </c:pt>
                <c:pt idx="7615">
                  <c:v>27.267420000000001</c:v>
                </c:pt>
                <c:pt idx="7616">
                  <c:v>27.272109999999998</c:v>
                </c:pt>
                <c:pt idx="7617">
                  <c:v>27.276800000000001</c:v>
                </c:pt>
                <c:pt idx="7618">
                  <c:v>27.281480000000002</c:v>
                </c:pt>
                <c:pt idx="7619">
                  <c:v>27.286169999999998</c:v>
                </c:pt>
                <c:pt idx="7620">
                  <c:v>27.290859999999999</c:v>
                </c:pt>
                <c:pt idx="7621">
                  <c:v>27.295549999999999</c:v>
                </c:pt>
                <c:pt idx="7622">
                  <c:v>27.300239999999999</c:v>
                </c:pt>
                <c:pt idx="7623">
                  <c:v>27.304930000000002</c:v>
                </c:pt>
                <c:pt idx="7624">
                  <c:v>27.309619999999999</c:v>
                </c:pt>
                <c:pt idx="7625">
                  <c:v>27.314310000000003</c:v>
                </c:pt>
                <c:pt idx="7626">
                  <c:v>27.318999999999999</c:v>
                </c:pt>
                <c:pt idx="7627">
                  <c:v>27.323690000000003</c:v>
                </c:pt>
                <c:pt idx="7628">
                  <c:v>27.328379999999999</c:v>
                </c:pt>
                <c:pt idx="7629">
                  <c:v>27.333069999999999</c:v>
                </c:pt>
                <c:pt idx="7630">
                  <c:v>27.337759999999999</c:v>
                </c:pt>
                <c:pt idx="7631">
                  <c:v>27.342449999999999</c:v>
                </c:pt>
                <c:pt idx="7632">
                  <c:v>27.34714</c:v>
                </c:pt>
                <c:pt idx="7633">
                  <c:v>27.35183</c:v>
                </c:pt>
                <c:pt idx="7634">
                  <c:v>27.35652</c:v>
                </c:pt>
                <c:pt idx="7635">
                  <c:v>27.36121</c:v>
                </c:pt>
                <c:pt idx="7636">
                  <c:v>27.3659</c:v>
                </c:pt>
                <c:pt idx="7637">
                  <c:v>27.37059</c:v>
                </c:pt>
                <c:pt idx="7638">
                  <c:v>27.37528</c:v>
                </c:pt>
                <c:pt idx="7639">
                  <c:v>27.37997</c:v>
                </c:pt>
                <c:pt idx="7640">
                  <c:v>27.38466</c:v>
                </c:pt>
                <c:pt idx="7641">
                  <c:v>27.38935</c:v>
                </c:pt>
                <c:pt idx="7642">
                  <c:v>27.39404</c:v>
                </c:pt>
                <c:pt idx="7643">
                  <c:v>27.39873</c:v>
                </c:pt>
                <c:pt idx="7644">
                  <c:v>27.403420000000001</c:v>
                </c:pt>
                <c:pt idx="7645">
                  <c:v>27.408110000000001</c:v>
                </c:pt>
                <c:pt idx="7646">
                  <c:v>27.412800000000001</c:v>
                </c:pt>
                <c:pt idx="7647">
                  <c:v>27.417490000000001</c:v>
                </c:pt>
                <c:pt idx="7648">
                  <c:v>27.422180000000001</c:v>
                </c:pt>
                <c:pt idx="7649">
                  <c:v>27.426869999999997</c:v>
                </c:pt>
                <c:pt idx="7650">
                  <c:v>27.431560000000001</c:v>
                </c:pt>
                <c:pt idx="7651">
                  <c:v>27.436249999999998</c:v>
                </c:pt>
                <c:pt idx="7652">
                  <c:v>27.440940000000001</c:v>
                </c:pt>
                <c:pt idx="7653">
                  <c:v>27.445640000000001</c:v>
                </c:pt>
                <c:pt idx="7654">
                  <c:v>27.450329999999997</c:v>
                </c:pt>
                <c:pt idx="7655">
                  <c:v>27.455020000000001</c:v>
                </c:pt>
                <c:pt idx="7656">
                  <c:v>27.459709999999998</c:v>
                </c:pt>
                <c:pt idx="7657">
                  <c:v>27.464400000000001</c:v>
                </c:pt>
                <c:pt idx="7658">
                  <c:v>27.469090000000001</c:v>
                </c:pt>
                <c:pt idx="7659">
                  <c:v>27.473780000000001</c:v>
                </c:pt>
                <c:pt idx="7660">
                  <c:v>27.478470000000002</c:v>
                </c:pt>
                <c:pt idx="7661">
                  <c:v>27.483170000000001</c:v>
                </c:pt>
                <c:pt idx="7662">
                  <c:v>27.487859999999998</c:v>
                </c:pt>
                <c:pt idx="7663">
                  <c:v>27.492550000000001</c:v>
                </c:pt>
                <c:pt idx="7664">
                  <c:v>27.497239999999998</c:v>
                </c:pt>
                <c:pt idx="7665">
                  <c:v>27.501930000000002</c:v>
                </c:pt>
                <c:pt idx="7666">
                  <c:v>27.506619999999998</c:v>
                </c:pt>
                <c:pt idx="7667">
                  <c:v>27.511310000000002</c:v>
                </c:pt>
                <c:pt idx="7668">
                  <c:v>27.515999999999998</c:v>
                </c:pt>
                <c:pt idx="7669">
                  <c:v>27.520699999999998</c:v>
                </c:pt>
                <c:pt idx="7670">
                  <c:v>27.525390000000002</c:v>
                </c:pt>
                <c:pt idx="7671">
                  <c:v>27.530079999999998</c:v>
                </c:pt>
                <c:pt idx="7672">
                  <c:v>27.534770000000002</c:v>
                </c:pt>
                <c:pt idx="7673">
                  <c:v>27.539460000000002</c:v>
                </c:pt>
                <c:pt idx="7674">
                  <c:v>27.544149999999998</c:v>
                </c:pt>
                <c:pt idx="7675">
                  <c:v>27.548849999999998</c:v>
                </c:pt>
                <c:pt idx="7676">
                  <c:v>27.553540000000002</c:v>
                </c:pt>
                <c:pt idx="7677">
                  <c:v>27.558229999999998</c:v>
                </c:pt>
                <c:pt idx="7678">
                  <c:v>27.562920000000002</c:v>
                </c:pt>
                <c:pt idx="7679">
                  <c:v>27.567609999999998</c:v>
                </c:pt>
                <c:pt idx="7680">
                  <c:v>27.572309999999998</c:v>
                </c:pt>
                <c:pt idx="7681">
                  <c:v>27.577000000000002</c:v>
                </c:pt>
                <c:pt idx="7682">
                  <c:v>27.581689999999998</c:v>
                </c:pt>
                <c:pt idx="7683">
                  <c:v>27.586380000000002</c:v>
                </c:pt>
                <c:pt idx="7684">
                  <c:v>27.591069999999998</c:v>
                </c:pt>
                <c:pt idx="7685">
                  <c:v>27.595769999999998</c:v>
                </c:pt>
                <c:pt idx="7686">
                  <c:v>27.600460000000002</c:v>
                </c:pt>
                <c:pt idx="7687">
                  <c:v>27.605149999999998</c:v>
                </c:pt>
                <c:pt idx="7688">
                  <c:v>27.609839999999998</c:v>
                </c:pt>
                <c:pt idx="7689">
                  <c:v>27.614540000000002</c:v>
                </c:pt>
                <c:pt idx="7690">
                  <c:v>27.619230000000002</c:v>
                </c:pt>
                <c:pt idx="7691">
                  <c:v>27.623919999999998</c:v>
                </c:pt>
                <c:pt idx="7692">
                  <c:v>27.628610000000002</c:v>
                </c:pt>
                <c:pt idx="7693">
                  <c:v>27.633310000000002</c:v>
                </c:pt>
                <c:pt idx="7694">
                  <c:v>27.637999999999998</c:v>
                </c:pt>
                <c:pt idx="7695">
                  <c:v>27.642690000000002</c:v>
                </c:pt>
                <c:pt idx="7696">
                  <c:v>27.647390000000001</c:v>
                </c:pt>
                <c:pt idx="7697">
                  <c:v>27.652079999999998</c:v>
                </c:pt>
                <c:pt idx="7698">
                  <c:v>27.656770000000002</c:v>
                </c:pt>
                <c:pt idx="7699">
                  <c:v>27.661459999999998</c:v>
                </c:pt>
                <c:pt idx="7700">
                  <c:v>27.666159999999998</c:v>
                </c:pt>
                <c:pt idx="7701">
                  <c:v>27.670850000000002</c:v>
                </c:pt>
                <c:pt idx="7702">
                  <c:v>27.675539999999998</c:v>
                </c:pt>
                <c:pt idx="7703">
                  <c:v>27.680230000000002</c:v>
                </c:pt>
                <c:pt idx="7704">
                  <c:v>27.684930000000001</c:v>
                </c:pt>
                <c:pt idx="7705">
                  <c:v>27.689620000000001</c:v>
                </c:pt>
                <c:pt idx="7706">
                  <c:v>27.694310000000002</c:v>
                </c:pt>
                <c:pt idx="7707">
                  <c:v>27.699010000000001</c:v>
                </c:pt>
                <c:pt idx="7708">
                  <c:v>27.703700000000001</c:v>
                </c:pt>
                <c:pt idx="7709">
                  <c:v>27.708389999999998</c:v>
                </c:pt>
                <c:pt idx="7710">
                  <c:v>27.713089999999998</c:v>
                </c:pt>
                <c:pt idx="7711">
                  <c:v>27.717780000000001</c:v>
                </c:pt>
                <c:pt idx="7712">
                  <c:v>27.722469999999998</c:v>
                </c:pt>
                <c:pt idx="7713">
                  <c:v>27.727169999999997</c:v>
                </c:pt>
                <c:pt idx="7714">
                  <c:v>27.731860000000001</c:v>
                </c:pt>
                <c:pt idx="7715">
                  <c:v>27.736560000000001</c:v>
                </c:pt>
                <c:pt idx="7716">
                  <c:v>27.741249999999997</c:v>
                </c:pt>
                <c:pt idx="7717">
                  <c:v>27.745940000000001</c:v>
                </c:pt>
                <c:pt idx="7718">
                  <c:v>27.750640000000001</c:v>
                </c:pt>
                <c:pt idx="7719">
                  <c:v>27.755330000000001</c:v>
                </c:pt>
                <c:pt idx="7720">
                  <c:v>27.76003</c:v>
                </c:pt>
                <c:pt idx="7721">
                  <c:v>27.764720000000001</c:v>
                </c:pt>
                <c:pt idx="7722">
                  <c:v>27.769410000000001</c:v>
                </c:pt>
                <c:pt idx="7723">
                  <c:v>27.77411</c:v>
                </c:pt>
                <c:pt idx="7724">
                  <c:v>27.7788</c:v>
                </c:pt>
                <c:pt idx="7725">
                  <c:v>27.78349</c:v>
                </c:pt>
                <c:pt idx="7726">
                  <c:v>27.78819</c:v>
                </c:pt>
                <c:pt idx="7727">
                  <c:v>27.79288</c:v>
                </c:pt>
                <c:pt idx="7728">
                  <c:v>27.79758</c:v>
                </c:pt>
                <c:pt idx="7729">
                  <c:v>27.80227</c:v>
                </c:pt>
                <c:pt idx="7730">
                  <c:v>27.80697</c:v>
                </c:pt>
                <c:pt idx="7731">
                  <c:v>27.81166</c:v>
                </c:pt>
                <c:pt idx="7732">
                  <c:v>27.81635</c:v>
                </c:pt>
                <c:pt idx="7733">
                  <c:v>27.82105</c:v>
                </c:pt>
                <c:pt idx="7734">
                  <c:v>27.825740000000003</c:v>
                </c:pt>
                <c:pt idx="7735">
                  <c:v>27.830440000000003</c:v>
                </c:pt>
                <c:pt idx="7736">
                  <c:v>27.835129999999999</c:v>
                </c:pt>
                <c:pt idx="7737">
                  <c:v>27.839829999999999</c:v>
                </c:pt>
                <c:pt idx="7738">
                  <c:v>27.844520000000003</c:v>
                </c:pt>
                <c:pt idx="7739">
                  <c:v>27.849220000000003</c:v>
                </c:pt>
                <c:pt idx="7740">
                  <c:v>27.853909999999999</c:v>
                </c:pt>
                <c:pt idx="7741">
                  <c:v>27.858609999999999</c:v>
                </c:pt>
                <c:pt idx="7742">
                  <c:v>27.863299999999999</c:v>
                </c:pt>
                <c:pt idx="7743">
                  <c:v>27.868000000000002</c:v>
                </c:pt>
                <c:pt idx="7744">
                  <c:v>27.872689999999999</c:v>
                </c:pt>
                <c:pt idx="7745">
                  <c:v>27.877379999999999</c:v>
                </c:pt>
                <c:pt idx="7746">
                  <c:v>27.882079999999998</c:v>
                </c:pt>
                <c:pt idx="7747">
                  <c:v>27.886770000000002</c:v>
                </c:pt>
                <c:pt idx="7748">
                  <c:v>27.891470000000002</c:v>
                </c:pt>
                <c:pt idx="7749">
                  <c:v>27.896159999999998</c:v>
                </c:pt>
                <c:pt idx="7750">
                  <c:v>27.900859999999998</c:v>
                </c:pt>
                <c:pt idx="7751">
                  <c:v>27.905559999999998</c:v>
                </c:pt>
                <c:pt idx="7752">
                  <c:v>27.910250000000001</c:v>
                </c:pt>
                <c:pt idx="7753">
                  <c:v>27.914950000000001</c:v>
                </c:pt>
                <c:pt idx="7754">
                  <c:v>27.919639999999998</c:v>
                </c:pt>
                <c:pt idx="7755">
                  <c:v>27.924339999999997</c:v>
                </c:pt>
                <c:pt idx="7756">
                  <c:v>27.929030000000001</c:v>
                </c:pt>
                <c:pt idx="7757">
                  <c:v>27.933730000000001</c:v>
                </c:pt>
                <c:pt idx="7758">
                  <c:v>27.938419999999997</c:v>
                </c:pt>
                <c:pt idx="7759">
                  <c:v>27.943119999999997</c:v>
                </c:pt>
                <c:pt idx="7760">
                  <c:v>27.94781</c:v>
                </c:pt>
                <c:pt idx="7761">
                  <c:v>27.95251</c:v>
                </c:pt>
                <c:pt idx="7762">
                  <c:v>27.9572</c:v>
                </c:pt>
                <c:pt idx="7763">
                  <c:v>27.9619</c:v>
                </c:pt>
                <c:pt idx="7764">
                  <c:v>27.9666</c:v>
                </c:pt>
                <c:pt idx="7765">
                  <c:v>27.97129</c:v>
                </c:pt>
                <c:pt idx="7766">
                  <c:v>27.975989999999999</c:v>
                </c:pt>
                <c:pt idx="7767">
                  <c:v>27.98068</c:v>
                </c:pt>
                <c:pt idx="7768">
                  <c:v>27.985379999999999</c:v>
                </c:pt>
                <c:pt idx="7769">
                  <c:v>27.990079999999999</c:v>
                </c:pt>
                <c:pt idx="7770">
                  <c:v>27.994769999999999</c:v>
                </c:pt>
                <c:pt idx="7771">
                  <c:v>27.999469999999999</c:v>
                </c:pt>
                <c:pt idx="7772">
                  <c:v>28.004159999999999</c:v>
                </c:pt>
                <c:pt idx="7773">
                  <c:v>28.008859999999999</c:v>
                </c:pt>
                <c:pt idx="7774">
                  <c:v>28.013559999999998</c:v>
                </c:pt>
                <c:pt idx="7775">
                  <c:v>28.018250000000002</c:v>
                </c:pt>
                <c:pt idx="7776">
                  <c:v>28.022950000000002</c:v>
                </c:pt>
                <c:pt idx="7777">
                  <c:v>28.027639999999998</c:v>
                </c:pt>
                <c:pt idx="7778">
                  <c:v>28.032339999999998</c:v>
                </c:pt>
                <c:pt idx="7779">
                  <c:v>28.037039999999998</c:v>
                </c:pt>
                <c:pt idx="7780">
                  <c:v>28.041740000000001</c:v>
                </c:pt>
                <c:pt idx="7781">
                  <c:v>28.046430000000001</c:v>
                </c:pt>
                <c:pt idx="7782">
                  <c:v>28.051130000000001</c:v>
                </c:pt>
                <c:pt idx="7783">
                  <c:v>28.055819999999997</c:v>
                </c:pt>
                <c:pt idx="7784">
                  <c:v>28.060519999999997</c:v>
                </c:pt>
                <c:pt idx="7785">
                  <c:v>28.06522</c:v>
                </c:pt>
                <c:pt idx="7786">
                  <c:v>28.06991</c:v>
                </c:pt>
                <c:pt idx="7787">
                  <c:v>28.07461</c:v>
                </c:pt>
                <c:pt idx="7788">
                  <c:v>28.07931</c:v>
                </c:pt>
                <c:pt idx="7789">
                  <c:v>28.084</c:v>
                </c:pt>
                <c:pt idx="7790">
                  <c:v>28.088700000000003</c:v>
                </c:pt>
                <c:pt idx="7791">
                  <c:v>28.093400000000003</c:v>
                </c:pt>
                <c:pt idx="7792">
                  <c:v>28.098100000000002</c:v>
                </c:pt>
                <c:pt idx="7793">
                  <c:v>28.102789999999999</c:v>
                </c:pt>
                <c:pt idx="7794">
                  <c:v>28.107489999999999</c:v>
                </c:pt>
                <c:pt idx="7795">
                  <c:v>28.112189999999998</c:v>
                </c:pt>
                <c:pt idx="7796">
                  <c:v>28.116880000000002</c:v>
                </c:pt>
                <c:pt idx="7797">
                  <c:v>28.121580000000002</c:v>
                </c:pt>
                <c:pt idx="7798">
                  <c:v>28.126280000000001</c:v>
                </c:pt>
                <c:pt idx="7799">
                  <c:v>28.130970000000001</c:v>
                </c:pt>
                <c:pt idx="7800">
                  <c:v>28.135670000000001</c:v>
                </c:pt>
                <c:pt idx="7801">
                  <c:v>28.140370000000001</c:v>
                </c:pt>
                <c:pt idx="7802">
                  <c:v>28.14507</c:v>
                </c:pt>
                <c:pt idx="7803">
                  <c:v>28.149760000000001</c:v>
                </c:pt>
                <c:pt idx="7804">
                  <c:v>28.15446</c:v>
                </c:pt>
                <c:pt idx="7805">
                  <c:v>28.15916</c:v>
                </c:pt>
                <c:pt idx="7806">
                  <c:v>28.16386</c:v>
                </c:pt>
                <c:pt idx="7807">
                  <c:v>28.168559999999999</c:v>
                </c:pt>
                <c:pt idx="7808">
                  <c:v>28.173249999999999</c:v>
                </c:pt>
                <c:pt idx="7809">
                  <c:v>28.177949999999999</c:v>
                </c:pt>
                <c:pt idx="7810">
                  <c:v>28.182649999999999</c:v>
                </c:pt>
                <c:pt idx="7811">
                  <c:v>28.187349999999999</c:v>
                </c:pt>
                <c:pt idx="7812">
                  <c:v>28.192040000000002</c:v>
                </c:pt>
                <c:pt idx="7813">
                  <c:v>28.196740000000002</c:v>
                </c:pt>
                <c:pt idx="7814">
                  <c:v>28.201440000000002</c:v>
                </c:pt>
                <c:pt idx="7815">
                  <c:v>28.206140000000001</c:v>
                </c:pt>
                <c:pt idx="7816">
                  <c:v>28.210840000000001</c:v>
                </c:pt>
                <c:pt idx="7817">
                  <c:v>28.215529999999998</c:v>
                </c:pt>
                <c:pt idx="7818">
                  <c:v>28.220229999999997</c:v>
                </c:pt>
                <c:pt idx="7819">
                  <c:v>28.224930000000001</c:v>
                </c:pt>
                <c:pt idx="7820">
                  <c:v>28.22963</c:v>
                </c:pt>
                <c:pt idx="7821">
                  <c:v>28.23433</c:v>
                </c:pt>
                <c:pt idx="7822">
                  <c:v>28.23902</c:v>
                </c:pt>
                <c:pt idx="7823">
                  <c:v>28.24372</c:v>
                </c:pt>
                <c:pt idx="7824">
                  <c:v>28.248419999999999</c:v>
                </c:pt>
                <c:pt idx="7825">
                  <c:v>28.253119999999999</c:v>
                </c:pt>
                <c:pt idx="7826">
                  <c:v>28.257819999999999</c:v>
                </c:pt>
                <c:pt idx="7827">
                  <c:v>28.262519999999999</c:v>
                </c:pt>
                <c:pt idx="7828">
                  <c:v>28.267219999999998</c:v>
                </c:pt>
                <c:pt idx="7829">
                  <c:v>28.271910000000002</c:v>
                </c:pt>
                <c:pt idx="7830">
                  <c:v>28.276610000000002</c:v>
                </c:pt>
                <c:pt idx="7831">
                  <c:v>28.281310000000001</c:v>
                </c:pt>
                <c:pt idx="7832">
                  <c:v>28.286010000000001</c:v>
                </c:pt>
                <c:pt idx="7833">
                  <c:v>28.290710000000001</c:v>
                </c:pt>
                <c:pt idx="7834">
                  <c:v>28.29541</c:v>
                </c:pt>
                <c:pt idx="7835">
                  <c:v>28.30011</c:v>
                </c:pt>
                <c:pt idx="7836">
                  <c:v>28.3048</c:v>
                </c:pt>
                <c:pt idx="7837">
                  <c:v>28.3095</c:v>
                </c:pt>
                <c:pt idx="7838">
                  <c:v>28.3142</c:v>
                </c:pt>
                <c:pt idx="7839">
                  <c:v>28.318899999999999</c:v>
                </c:pt>
                <c:pt idx="7840">
                  <c:v>28.323600000000003</c:v>
                </c:pt>
                <c:pt idx="7841">
                  <c:v>28.328300000000002</c:v>
                </c:pt>
                <c:pt idx="7842">
                  <c:v>28.333000000000002</c:v>
                </c:pt>
                <c:pt idx="7843">
                  <c:v>28.337700000000002</c:v>
                </c:pt>
                <c:pt idx="7844">
                  <c:v>28.342400000000001</c:v>
                </c:pt>
                <c:pt idx="7845">
                  <c:v>28.347100000000001</c:v>
                </c:pt>
                <c:pt idx="7846">
                  <c:v>28.351800000000001</c:v>
                </c:pt>
                <c:pt idx="7847">
                  <c:v>28.3565</c:v>
                </c:pt>
                <c:pt idx="7848">
                  <c:v>28.361190000000001</c:v>
                </c:pt>
                <c:pt idx="7849">
                  <c:v>28.36589</c:v>
                </c:pt>
                <c:pt idx="7850">
                  <c:v>28.37059</c:v>
                </c:pt>
                <c:pt idx="7851">
                  <c:v>28.37529</c:v>
                </c:pt>
                <c:pt idx="7852">
                  <c:v>28.379989999999999</c:v>
                </c:pt>
                <c:pt idx="7853">
                  <c:v>28.384689999999999</c:v>
                </c:pt>
                <c:pt idx="7854">
                  <c:v>28.389389999999999</c:v>
                </c:pt>
                <c:pt idx="7855">
                  <c:v>28.394090000000002</c:v>
                </c:pt>
                <c:pt idx="7856">
                  <c:v>28.398790000000002</c:v>
                </c:pt>
                <c:pt idx="7857">
                  <c:v>28.403490000000001</c:v>
                </c:pt>
                <c:pt idx="7858">
                  <c:v>28.408190000000001</c:v>
                </c:pt>
                <c:pt idx="7859">
                  <c:v>28.412890000000001</c:v>
                </c:pt>
                <c:pt idx="7860">
                  <c:v>28.417590000000001</c:v>
                </c:pt>
                <c:pt idx="7861">
                  <c:v>28.42229</c:v>
                </c:pt>
                <c:pt idx="7862">
                  <c:v>28.42699</c:v>
                </c:pt>
                <c:pt idx="7863">
                  <c:v>28.43169</c:v>
                </c:pt>
                <c:pt idx="7864">
                  <c:v>28.436389999999999</c:v>
                </c:pt>
                <c:pt idx="7865">
                  <c:v>28.441089999999999</c:v>
                </c:pt>
                <c:pt idx="7866">
                  <c:v>28.445789999999999</c:v>
                </c:pt>
                <c:pt idx="7867">
                  <c:v>28.450489999999999</c:v>
                </c:pt>
                <c:pt idx="7868">
                  <c:v>28.455190000000002</c:v>
                </c:pt>
                <c:pt idx="7869">
                  <c:v>28.459890000000001</c:v>
                </c:pt>
                <c:pt idx="7870">
                  <c:v>28.464590000000001</c:v>
                </c:pt>
                <c:pt idx="7871">
                  <c:v>28.469290000000001</c:v>
                </c:pt>
                <c:pt idx="7872">
                  <c:v>28.473990000000001</c:v>
                </c:pt>
                <c:pt idx="7873">
                  <c:v>28.47869</c:v>
                </c:pt>
                <c:pt idx="7874">
                  <c:v>28.48339</c:v>
                </c:pt>
                <c:pt idx="7875">
                  <c:v>28.48809</c:v>
                </c:pt>
                <c:pt idx="7876">
                  <c:v>28.492799999999999</c:v>
                </c:pt>
                <c:pt idx="7877">
                  <c:v>28.497489999999999</c:v>
                </c:pt>
                <c:pt idx="7878">
                  <c:v>28.502199999999998</c:v>
                </c:pt>
                <c:pt idx="7879">
                  <c:v>28.506900000000002</c:v>
                </c:pt>
                <c:pt idx="7880">
                  <c:v>28.511600000000001</c:v>
                </c:pt>
                <c:pt idx="7881">
                  <c:v>28.516300000000001</c:v>
                </c:pt>
                <c:pt idx="7882">
                  <c:v>28.521000000000001</c:v>
                </c:pt>
                <c:pt idx="7883">
                  <c:v>28.525700000000001</c:v>
                </c:pt>
                <c:pt idx="7884">
                  <c:v>28.5304</c:v>
                </c:pt>
                <c:pt idx="7885">
                  <c:v>28.5351</c:v>
                </c:pt>
                <c:pt idx="7886">
                  <c:v>28.5398</c:v>
                </c:pt>
                <c:pt idx="7887">
                  <c:v>28.544499999999999</c:v>
                </c:pt>
                <c:pt idx="7888">
                  <c:v>28.549199999999999</c:v>
                </c:pt>
                <c:pt idx="7889">
                  <c:v>28.553899999999999</c:v>
                </c:pt>
                <c:pt idx="7890">
                  <c:v>28.558610000000002</c:v>
                </c:pt>
                <c:pt idx="7891">
                  <c:v>28.563310000000001</c:v>
                </c:pt>
                <c:pt idx="7892">
                  <c:v>28.568010000000001</c:v>
                </c:pt>
                <c:pt idx="7893">
                  <c:v>28.572710000000001</c:v>
                </c:pt>
                <c:pt idx="7894">
                  <c:v>28.57741</c:v>
                </c:pt>
                <c:pt idx="7895">
                  <c:v>28.58211</c:v>
                </c:pt>
                <c:pt idx="7896">
                  <c:v>28.58681</c:v>
                </c:pt>
                <c:pt idx="7897">
                  <c:v>28.591519999999999</c:v>
                </c:pt>
                <c:pt idx="7898">
                  <c:v>28.596219999999999</c:v>
                </c:pt>
                <c:pt idx="7899">
                  <c:v>28.600919999999999</c:v>
                </c:pt>
                <c:pt idx="7900">
                  <c:v>28.605619999999998</c:v>
                </c:pt>
                <c:pt idx="7901">
                  <c:v>28.610320000000002</c:v>
                </c:pt>
                <c:pt idx="7902">
                  <c:v>28.615020000000001</c:v>
                </c:pt>
                <c:pt idx="7903">
                  <c:v>28.619730000000001</c:v>
                </c:pt>
                <c:pt idx="7904">
                  <c:v>28.62443</c:v>
                </c:pt>
                <c:pt idx="7905">
                  <c:v>28.62913</c:v>
                </c:pt>
                <c:pt idx="7906">
                  <c:v>28.63383</c:v>
                </c:pt>
                <c:pt idx="7907">
                  <c:v>28.638529999999999</c:v>
                </c:pt>
                <c:pt idx="7908">
                  <c:v>28.643239999999999</c:v>
                </c:pt>
                <c:pt idx="7909">
                  <c:v>28.647940000000002</c:v>
                </c:pt>
                <c:pt idx="7910">
                  <c:v>28.652640000000002</c:v>
                </c:pt>
                <c:pt idx="7911">
                  <c:v>28.657340000000001</c:v>
                </c:pt>
                <c:pt idx="7912">
                  <c:v>28.662040000000001</c:v>
                </c:pt>
                <c:pt idx="7913">
                  <c:v>28.666740000000001</c:v>
                </c:pt>
                <c:pt idx="7914">
                  <c:v>28.67145</c:v>
                </c:pt>
                <c:pt idx="7915">
                  <c:v>28.67615</c:v>
                </c:pt>
                <c:pt idx="7916">
                  <c:v>28.68085</c:v>
                </c:pt>
                <c:pt idx="7917">
                  <c:v>28.685549999999999</c:v>
                </c:pt>
                <c:pt idx="7918">
                  <c:v>28.690259999999999</c:v>
                </c:pt>
                <c:pt idx="7919">
                  <c:v>28.694959999999998</c:v>
                </c:pt>
                <c:pt idx="7920">
                  <c:v>28.699659999999998</c:v>
                </c:pt>
                <c:pt idx="7921">
                  <c:v>28.704360000000001</c:v>
                </c:pt>
                <c:pt idx="7922">
                  <c:v>28.709070000000001</c:v>
                </c:pt>
                <c:pt idx="7923">
                  <c:v>28.71377</c:v>
                </c:pt>
                <c:pt idx="7924">
                  <c:v>28.71847</c:v>
                </c:pt>
                <c:pt idx="7925">
                  <c:v>28.72317</c:v>
                </c:pt>
                <c:pt idx="7926">
                  <c:v>28.727880000000003</c:v>
                </c:pt>
                <c:pt idx="7927">
                  <c:v>28.732580000000002</c:v>
                </c:pt>
                <c:pt idx="7928">
                  <c:v>28.737280000000002</c:v>
                </c:pt>
                <c:pt idx="7929">
                  <c:v>28.741980000000002</c:v>
                </c:pt>
                <c:pt idx="7930">
                  <c:v>28.746689999999997</c:v>
                </c:pt>
                <c:pt idx="7931">
                  <c:v>28.751390000000001</c:v>
                </c:pt>
                <c:pt idx="7932">
                  <c:v>28.75609</c:v>
                </c:pt>
                <c:pt idx="7933">
                  <c:v>28.7608</c:v>
                </c:pt>
                <c:pt idx="7934">
                  <c:v>28.765499999999999</c:v>
                </c:pt>
                <c:pt idx="7935">
                  <c:v>28.770199999999999</c:v>
                </c:pt>
                <c:pt idx="7936">
                  <c:v>28.774899999999999</c:v>
                </c:pt>
                <c:pt idx="7937">
                  <c:v>28.779610000000002</c:v>
                </c:pt>
                <c:pt idx="7938">
                  <c:v>28.784310000000001</c:v>
                </c:pt>
                <c:pt idx="7939">
                  <c:v>28.789010000000001</c:v>
                </c:pt>
                <c:pt idx="7940">
                  <c:v>28.793719999999997</c:v>
                </c:pt>
                <c:pt idx="7941">
                  <c:v>28.79842</c:v>
                </c:pt>
                <c:pt idx="7942">
                  <c:v>28.803129999999999</c:v>
                </c:pt>
                <c:pt idx="7943">
                  <c:v>28.807829999999999</c:v>
                </c:pt>
                <c:pt idx="7944">
                  <c:v>28.812529999999999</c:v>
                </c:pt>
                <c:pt idx="7945">
                  <c:v>28.817229999999999</c:v>
                </c:pt>
                <c:pt idx="7946">
                  <c:v>28.821940000000001</c:v>
                </c:pt>
                <c:pt idx="7947">
                  <c:v>28.826640000000001</c:v>
                </c:pt>
                <c:pt idx="7948">
                  <c:v>28.831340000000001</c:v>
                </c:pt>
                <c:pt idx="7949">
                  <c:v>28.83605</c:v>
                </c:pt>
                <c:pt idx="7950">
                  <c:v>28.84075</c:v>
                </c:pt>
                <c:pt idx="7951">
                  <c:v>28.845459999999999</c:v>
                </c:pt>
                <c:pt idx="7952">
                  <c:v>28.850159999999999</c:v>
                </c:pt>
                <c:pt idx="7953">
                  <c:v>28.854859999999999</c:v>
                </c:pt>
                <c:pt idx="7954">
                  <c:v>28.859570000000001</c:v>
                </c:pt>
                <c:pt idx="7955">
                  <c:v>28.864270000000001</c:v>
                </c:pt>
                <c:pt idx="7956">
                  <c:v>28.868980000000001</c:v>
                </c:pt>
                <c:pt idx="7957">
                  <c:v>28.87368</c:v>
                </c:pt>
                <c:pt idx="7958">
                  <c:v>28.87838</c:v>
                </c:pt>
                <c:pt idx="7959">
                  <c:v>28.883089999999999</c:v>
                </c:pt>
                <c:pt idx="7960">
                  <c:v>28.887789999999999</c:v>
                </c:pt>
                <c:pt idx="7961">
                  <c:v>28.892489999999999</c:v>
                </c:pt>
                <c:pt idx="7962">
                  <c:v>28.897200000000002</c:v>
                </c:pt>
                <c:pt idx="7963">
                  <c:v>28.901900000000001</c:v>
                </c:pt>
                <c:pt idx="7964">
                  <c:v>28.906610000000001</c:v>
                </c:pt>
                <c:pt idx="7965">
                  <c:v>28.91131</c:v>
                </c:pt>
                <c:pt idx="7966">
                  <c:v>28.91602</c:v>
                </c:pt>
                <c:pt idx="7967">
                  <c:v>28.920719999999999</c:v>
                </c:pt>
                <c:pt idx="7968">
                  <c:v>28.925419999999999</c:v>
                </c:pt>
                <c:pt idx="7969">
                  <c:v>28.930129999999998</c:v>
                </c:pt>
                <c:pt idx="7970">
                  <c:v>28.934830000000002</c:v>
                </c:pt>
                <c:pt idx="7971">
                  <c:v>28.939540000000001</c:v>
                </c:pt>
                <c:pt idx="7972">
                  <c:v>28.944240000000001</c:v>
                </c:pt>
                <c:pt idx="7973">
                  <c:v>28.94895</c:v>
                </c:pt>
                <c:pt idx="7974">
                  <c:v>28.95365</c:v>
                </c:pt>
                <c:pt idx="7975">
                  <c:v>28.958359999999999</c:v>
                </c:pt>
                <c:pt idx="7976">
                  <c:v>28.963059999999999</c:v>
                </c:pt>
                <c:pt idx="7977">
                  <c:v>28.967770000000002</c:v>
                </c:pt>
                <c:pt idx="7978">
                  <c:v>28.972470000000001</c:v>
                </c:pt>
                <c:pt idx="7979">
                  <c:v>28.977180000000001</c:v>
                </c:pt>
                <c:pt idx="7980">
                  <c:v>28.98188</c:v>
                </c:pt>
                <c:pt idx="7981">
                  <c:v>28.98659</c:v>
                </c:pt>
                <c:pt idx="7982">
                  <c:v>28.991289999999999</c:v>
                </c:pt>
                <c:pt idx="7983">
                  <c:v>28.995989999999999</c:v>
                </c:pt>
                <c:pt idx="7984">
                  <c:v>29.000700000000002</c:v>
                </c:pt>
                <c:pt idx="7985">
                  <c:v>29.005409999999998</c:v>
                </c:pt>
                <c:pt idx="7986">
                  <c:v>29.010109999999997</c:v>
                </c:pt>
                <c:pt idx="7987">
                  <c:v>29.01482</c:v>
                </c:pt>
                <c:pt idx="7988">
                  <c:v>29.01952</c:v>
                </c:pt>
                <c:pt idx="7989">
                  <c:v>29.024230000000003</c:v>
                </c:pt>
                <c:pt idx="7990">
                  <c:v>29.028930000000003</c:v>
                </c:pt>
                <c:pt idx="7991">
                  <c:v>29.033639999999998</c:v>
                </c:pt>
                <c:pt idx="7992">
                  <c:v>29.038339999999998</c:v>
                </c:pt>
                <c:pt idx="7993">
                  <c:v>29.043050000000001</c:v>
                </c:pt>
                <c:pt idx="7994">
                  <c:v>29.047750000000001</c:v>
                </c:pt>
                <c:pt idx="7995">
                  <c:v>29.05246</c:v>
                </c:pt>
                <c:pt idx="7996">
                  <c:v>29.05716</c:v>
                </c:pt>
                <c:pt idx="7997">
                  <c:v>29.061869999999999</c:v>
                </c:pt>
                <c:pt idx="7998">
                  <c:v>29.066580000000002</c:v>
                </c:pt>
                <c:pt idx="7999">
                  <c:v>29.071280000000002</c:v>
                </c:pt>
                <c:pt idx="8000">
                  <c:v>29.075990000000001</c:v>
                </c:pt>
                <c:pt idx="8001">
                  <c:v>29.080690000000001</c:v>
                </c:pt>
                <c:pt idx="8002">
                  <c:v>29.0854</c:v>
                </c:pt>
                <c:pt idx="8003">
                  <c:v>29.0901</c:v>
                </c:pt>
                <c:pt idx="8004">
                  <c:v>29.094809999999999</c:v>
                </c:pt>
                <c:pt idx="8005">
                  <c:v>29.099509999999999</c:v>
                </c:pt>
                <c:pt idx="8006">
                  <c:v>29.104220000000002</c:v>
                </c:pt>
                <c:pt idx="8007">
                  <c:v>29.108930000000001</c:v>
                </c:pt>
                <c:pt idx="8008">
                  <c:v>29.113630000000001</c:v>
                </c:pt>
                <c:pt idx="8009">
                  <c:v>29.11834</c:v>
                </c:pt>
                <c:pt idx="8010">
                  <c:v>29.123050000000003</c:v>
                </c:pt>
                <c:pt idx="8011">
                  <c:v>29.127750000000002</c:v>
                </c:pt>
                <c:pt idx="8012">
                  <c:v>29.132459999999998</c:v>
                </c:pt>
                <c:pt idx="8013">
                  <c:v>29.137159999999998</c:v>
                </c:pt>
                <c:pt idx="8014">
                  <c:v>29.141870000000001</c:v>
                </c:pt>
                <c:pt idx="8015">
                  <c:v>29.146579999999997</c:v>
                </c:pt>
                <c:pt idx="8016">
                  <c:v>29.15128</c:v>
                </c:pt>
                <c:pt idx="8017">
                  <c:v>29.155989999999999</c:v>
                </c:pt>
                <c:pt idx="8018">
                  <c:v>29.160700000000002</c:v>
                </c:pt>
                <c:pt idx="8019">
                  <c:v>29.165400000000002</c:v>
                </c:pt>
                <c:pt idx="8020">
                  <c:v>29.170109999999998</c:v>
                </c:pt>
                <c:pt idx="8021">
                  <c:v>29.17482</c:v>
                </c:pt>
                <c:pt idx="8022">
                  <c:v>29.17952</c:v>
                </c:pt>
                <c:pt idx="8023">
                  <c:v>29.184229999999999</c:v>
                </c:pt>
                <c:pt idx="8024">
                  <c:v>29.188929999999999</c:v>
                </c:pt>
                <c:pt idx="8025">
                  <c:v>29.193639999999998</c:v>
                </c:pt>
                <c:pt idx="8026">
                  <c:v>29.198350000000001</c:v>
                </c:pt>
                <c:pt idx="8027">
                  <c:v>29.203060000000001</c:v>
                </c:pt>
                <c:pt idx="8028">
                  <c:v>29.20776</c:v>
                </c:pt>
                <c:pt idx="8029">
                  <c:v>29.21247</c:v>
                </c:pt>
                <c:pt idx="8030">
                  <c:v>29.217179999999999</c:v>
                </c:pt>
                <c:pt idx="8031">
                  <c:v>29.221879999999999</c:v>
                </c:pt>
                <c:pt idx="8032">
                  <c:v>29.226590000000002</c:v>
                </c:pt>
                <c:pt idx="8033">
                  <c:v>29.231300000000001</c:v>
                </c:pt>
                <c:pt idx="8034">
                  <c:v>29.236000000000001</c:v>
                </c:pt>
                <c:pt idx="8035">
                  <c:v>29.24071</c:v>
                </c:pt>
                <c:pt idx="8036">
                  <c:v>29.245420000000003</c:v>
                </c:pt>
                <c:pt idx="8037">
                  <c:v>29.250120000000003</c:v>
                </c:pt>
                <c:pt idx="8038">
                  <c:v>29.254829999999998</c:v>
                </c:pt>
                <c:pt idx="8039">
                  <c:v>29.259540000000001</c:v>
                </c:pt>
                <c:pt idx="8040">
                  <c:v>29.264249999999997</c:v>
                </c:pt>
                <c:pt idx="8041">
                  <c:v>29.268949999999997</c:v>
                </c:pt>
                <c:pt idx="8042">
                  <c:v>29.27366</c:v>
                </c:pt>
                <c:pt idx="8043">
                  <c:v>29.278370000000002</c:v>
                </c:pt>
                <c:pt idx="8044">
                  <c:v>29.283079999999998</c:v>
                </c:pt>
                <c:pt idx="8045">
                  <c:v>29.287779999999998</c:v>
                </c:pt>
                <c:pt idx="8046">
                  <c:v>29.292490000000001</c:v>
                </c:pt>
                <c:pt idx="8047">
                  <c:v>29.2972</c:v>
                </c:pt>
                <c:pt idx="8048">
                  <c:v>29.301909999999999</c:v>
                </c:pt>
                <c:pt idx="8049">
                  <c:v>29.306609999999999</c:v>
                </c:pt>
                <c:pt idx="8050">
                  <c:v>29.311319999999998</c:v>
                </c:pt>
                <c:pt idx="8051">
                  <c:v>29.316030000000001</c:v>
                </c:pt>
                <c:pt idx="8052">
                  <c:v>29.320740000000001</c:v>
                </c:pt>
                <c:pt idx="8053">
                  <c:v>29.32545</c:v>
                </c:pt>
                <c:pt idx="8054">
                  <c:v>29.33015</c:v>
                </c:pt>
                <c:pt idx="8055">
                  <c:v>29.334859999999999</c:v>
                </c:pt>
                <c:pt idx="8056">
                  <c:v>29.339569999999998</c:v>
                </c:pt>
                <c:pt idx="8057">
                  <c:v>29.344280000000001</c:v>
                </c:pt>
                <c:pt idx="8058">
                  <c:v>29.348980000000001</c:v>
                </c:pt>
                <c:pt idx="8059">
                  <c:v>29.35369</c:v>
                </c:pt>
                <c:pt idx="8060">
                  <c:v>29.3584</c:v>
                </c:pt>
                <c:pt idx="8061">
                  <c:v>29.363110000000002</c:v>
                </c:pt>
                <c:pt idx="8062">
                  <c:v>29.367819999999998</c:v>
                </c:pt>
                <c:pt idx="8063">
                  <c:v>29.372530000000001</c:v>
                </c:pt>
                <c:pt idx="8064">
                  <c:v>29.377230000000001</c:v>
                </c:pt>
                <c:pt idx="8065">
                  <c:v>29.38194</c:v>
                </c:pt>
                <c:pt idx="8066">
                  <c:v>29.386649999999999</c:v>
                </c:pt>
                <c:pt idx="8067">
                  <c:v>29.391359999999999</c:v>
                </c:pt>
                <c:pt idx="8068">
                  <c:v>29.396069999999998</c:v>
                </c:pt>
                <c:pt idx="8069">
                  <c:v>29.400780000000001</c:v>
                </c:pt>
                <c:pt idx="8070">
                  <c:v>29.405480000000001</c:v>
                </c:pt>
                <c:pt idx="8071">
                  <c:v>29.41019</c:v>
                </c:pt>
                <c:pt idx="8072">
                  <c:v>29.414899999999999</c:v>
                </c:pt>
                <c:pt idx="8073">
                  <c:v>29.419609999999999</c:v>
                </c:pt>
                <c:pt idx="8074">
                  <c:v>29.424320000000002</c:v>
                </c:pt>
                <c:pt idx="8075">
                  <c:v>29.429029999999997</c:v>
                </c:pt>
                <c:pt idx="8076">
                  <c:v>29.43374</c:v>
                </c:pt>
                <c:pt idx="8077">
                  <c:v>29.438450000000003</c:v>
                </c:pt>
                <c:pt idx="8078">
                  <c:v>29.443150000000003</c:v>
                </c:pt>
                <c:pt idx="8079">
                  <c:v>29.447859999999999</c:v>
                </c:pt>
                <c:pt idx="8080">
                  <c:v>29.452570000000001</c:v>
                </c:pt>
                <c:pt idx="8081">
                  <c:v>29.457279999999997</c:v>
                </c:pt>
                <c:pt idx="8082">
                  <c:v>29.46199</c:v>
                </c:pt>
                <c:pt idx="8083">
                  <c:v>29.466699999999999</c:v>
                </c:pt>
                <c:pt idx="8084">
                  <c:v>29.471409999999999</c:v>
                </c:pt>
                <c:pt idx="8085">
                  <c:v>29.476120000000002</c:v>
                </c:pt>
                <c:pt idx="8086">
                  <c:v>29.480830000000001</c:v>
                </c:pt>
                <c:pt idx="8087">
                  <c:v>29.485530000000001</c:v>
                </c:pt>
                <c:pt idx="8088">
                  <c:v>29.49024</c:v>
                </c:pt>
                <c:pt idx="8089">
                  <c:v>29.494949999999999</c:v>
                </c:pt>
                <c:pt idx="8090">
                  <c:v>29.499660000000002</c:v>
                </c:pt>
                <c:pt idx="8091">
                  <c:v>29.504369999999998</c:v>
                </c:pt>
                <c:pt idx="8092">
                  <c:v>29.509080000000001</c:v>
                </c:pt>
                <c:pt idx="8093">
                  <c:v>29.51379</c:v>
                </c:pt>
                <c:pt idx="8094">
                  <c:v>29.5185</c:v>
                </c:pt>
                <c:pt idx="8095">
                  <c:v>29.523210000000002</c:v>
                </c:pt>
                <c:pt idx="8096">
                  <c:v>29.527919999999998</c:v>
                </c:pt>
                <c:pt idx="8097">
                  <c:v>29.532630000000001</c:v>
                </c:pt>
                <c:pt idx="8098">
                  <c:v>29.53734</c:v>
                </c:pt>
                <c:pt idx="8099">
                  <c:v>29.54205</c:v>
                </c:pt>
                <c:pt idx="8100">
                  <c:v>29.546759999999999</c:v>
                </c:pt>
                <c:pt idx="8101">
                  <c:v>29.551469999999998</c:v>
                </c:pt>
                <c:pt idx="8102">
                  <c:v>29.556180000000001</c:v>
                </c:pt>
                <c:pt idx="8103">
                  <c:v>29.560890000000001</c:v>
                </c:pt>
                <c:pt idx="8104">
                  <c:v>29.5656</c:v>
                </c:pt>
                <c:pt idx="8105">
                  <c:v>29.570309999999999</c:v>
                </c:pt>
                <c:pt idx="8106">
                  <c:v>29.575020000000002</c:v>
                </c:pt>
                <c:pt idx="8107">
                  <c:v>29.579729999999998</c:v>
                </c:pt>
                <c:pt idx="8108">
                  <c:v>29.584440000000001</c:v>
                </c:pt>
                <c:pt idx="8109">
                  <c:v>29.58915</c:v>
                </c:pt>
                <c:pt idx="8110">
                  <c:v>29.593859999999999</c:v>
                </c:pt>
                <c:pt idx="8111">
                  <c:v>29.598570000000002</c:v>
                </c:pt>
                <c:pt idx="8112">
                  <c:v>29.603279999999998</c:v>
                </c:pt>
                <c:pt idx="8113">
                  <c:v>29.607990000000001</c:v>
                </c:pt>
                <c:pt idx="8114">
                  <c:v>29.6127</c:v>
                </c:pt>
                <c:pt idx="8115">
                  <c:v>29.61741</c:v>
                </c:pt>
                <c:pt idx="8116">
                  <c:v>29.622119999999999</c:v>
                </c:pt>
                <c:pt idx="8117">
                  <c:v>29.626829999999998</c:v>
                </c:pt>
                <c:pt idx="8118">
                  <c:v>29.631540000000001</c:v>
                </c:pt>
                <c:pt idx="8119">
                  <c:v>29.63625</c:v>
                </c:pt>
                <c:pt idx="8120">
                  <c:v>29.64096</c:v>
                </c:pt>
                <c:pt idx="8121">
                  <c:v>29.645669999999999</c:v>
                </c:pt>
                <c:pt idx="8122">
                  <c:v>29.650380000000002</c:v>
                </c:pt>
                <c:pt idx="8123">
                  <c:v>29.655089999999998</c:v>
                </c:pt>
                <c:pt idx="8124">
                  <c:v>29.659800000000001</c:v>
                </c:pt>
                <c:pt idx="8125">
                  <c:v>29.66451</c:v>
                </c:pt>
                <c:pt idx="8126">
                  <c:v>29.669219999999999</c:v>
                </c:pt>
                <c:pt idx="8127">
                  <c:v>29.673930000000002</c:v>
                </c:pt>
                <c:pt idx="8128">
                  <c:v>29.678639999999998</c:v>
                </c:pt>
                <c:pt idx="8129">
                  <c:v>29.68336</c:v>
                </c:pt>
                <c:pt idx="8130">
                  <c:v>29.68807</c:v>
                </c:pt>
                <c:pt idx="8131">
                  <c:v>29.692779999999999</c:v>
                </c:pt>
                <c:pt idx="8132">
                  <c:v>29.697489999999998</c:v>
                </c:pt>
                <c:pt idx="8133">
                  <c:v>29.702200000000001</c:v>
                </c:pt>
                <c:pt idx="8134">
                  <c:v>29.706910000000001</c:v>
                </c:pt>
                <c:pt idx="8135">
                  <c:v>29.71162</c:v>
                </c:pt>
                <c:pt idx="8136">
                  <c:v>29.716329999999999</c:v>
                </c:pt>
                <c:pt idx="8137">
                  <c:v>29.721040000000002</c:v>
                </c:pt>
                <c:pt idx="8138">
                  <c:v>29.725749999999998</c:v>
                </c:pt>
                <c:pt idx="8139">
                  <c:v>29.730469999999997</c:v>
                </c:pt>
                <c:pt idx="8140">
                  <c:v>29.73518</c:v>
                </c:pt>
                <c:pt idx="8141">
                  <c:v>29.739890000000003</c:v>
                </c:pt>
                <c:pt idx="8142">
                  <c:v>29.744599999999998</c:v>
                </c:pt>
                <c:pt idx="8143">
                  <c:v>29.749310000000001</c:v>
                </c:pt>
                <c:pt idx="8144">
                  <c:v>29.754020000000001</c:v>
                </c:pt>
                <c:pt idx="8145">
                  <c:v>29.75873</c:v>
                </c:pt>
                <c:pt idx="8146">
                  <c:v>29.763449999999999</c:v>
                </c:pt>
                <c:pt idx="8147">
                  <c:v>29.768159999999998</c:v>
                </c:pt>
                <c:pt idx="8148">
                  <c:v>29.772870000000001</c:v>
                </c:pt>
                <c:pt idx="8149">
                  <c:v>29.77758</c:v>
                </c:pt>
                <c:pt idx="8150">
                  <c:v>29.78229</c:v>
                </c:pt>
                <c:pt idx="8151">
                  <c:v>29.787000000000003</c:v>
                </c:pt>
                <c:pt idx="8152">
                  <c:v>29.791709999999998</c:v>
                </c:pt>
                <c:pt idx="8153">
                  <c:v>29.796429999999997</c:v>
                </c:pt>
                <c:pt idx="8154">
                  <c:v>29.80114</c:v>
                </c:pt>
                <c:pt idx="8155">
                  <c:v>29.80585</c:v>
                </c:pt>
                <c:pt idx="8156">
                  <c:v>29.810559999999999</c:v>
                </c:pt>
                <c:pt idx="8157">
                  <c:v>29.815270000000002</c:v>
                </c:pt>
                <c:pt idx="8158">
                  <c:v>29.819990000000001</c:v>
                </c:pt>
                <c:pt idx="8159">
                  <c:v>29.8247</c:v>
                </c:pt>
                <c:pt idx="8160">
                  <c:v>29.829409999999999</c:v>
                </c:pt>
                <c:pt idx="8161">
                  <c:v>29.834119999999999</c:v>
                </c:pt>
                <c:pt idx="8162">
                  <c:v>29.838830000000002</c:v>
                </c:pt>
                <c:pt idx="8163">
                  <c:v>29.84355</c:v>
                </c:pt>
                <c:pt idx="8164">
                  <c:v>29.84826</c:v>
                </c:pt>
                <c:pt idx="8165">
                  <c:v>29.852969999999999</c:v>
                </c:pt>
                <c:pt idx="8166">
                  <c:v>29.857680000000002</c:v>
                </c:pt>
                <c:pt idx="8167">
                  <c:v>29.862389999999998</c:v>
                </c:pt>
                <c:pt idx="8168">
                  <c:v>29.86711</c:v>
                </c:pt>
                <c:pt idx="8169">
                  <c:v>29.87182</c:v>
                </c:pt>
                <c:pt idx="8170">
                  <c:v>29.876529999999999</c:v>
                </c:pt>
                <c:pt idx="8171">
                  <c:v>29.881239999999998</c:v>
                </c:pt>
                <c:pt idx="8172">
                  <c:v>29.885960000000001</c:v>
                </c:pt>
                <c:pt idx="8173">
                  <c:v>29.89067</c:v>
                </c:pt>
                <c:pt idx="8174">
                  <c:v>29.895379999999999</c:v>
                </c:pt>
                <c:pt idx="8175">
                  <c:v>29.900090000000002</c:v>
                </c:pt>
                <c:pt idx="8176">
                  <c:v>29.904810000000001</c:v>
                </c:pt>
                <c:pt idx="8177">
                  <c:v>29.909519999999997</c:v>
                </c:pt>
                <c:pt idx="8178">
                  <c:v>29.91423</c:v>
                </c:pt>
                <c:pt idx="8179">
                  <c:v>29.918940000000003</c:v>
                </c:pt>
                <c:pt idx="8180">
                  <c:v>29.923660000000002</c:v>
                </c:pt>
                <c:pt idx="8181">
                  <c:v>29.928370000000001</c:v>
                </c:pt>
                <c:pt idx="8182">
                  <c:v>29.93308</c:v>
                </c:pt>
                <c:pt idx="8183">
                  <c:v>29.937799999999999</c:v>
                </c:pt>
                <c:pt idx="8184">
                  <c:v>29.942509999999999</c:v>
                </c:pt>
                <c:pt idx="8185">
                  <c:v>29.947220000000002</c:v>
                </c:pt>
                <c:pt idx="8186">
                  <c:v>29.95194</c:v>
                </c:pt>
                <c:pt idx="8187">
                  <c:v>29.95665</c:v>
                </c:pt>
                <c:pt idx="8188">
                  <c:v>29.961359999999999</c:v>
                </c:pt>
                <c:pt idx="8189">
                  <c:v>29.966070000000002</c:v>
                </c:pt>
                <c:pt idx="8190">
                  <c:v>29.970790000000001</c:v>
                </c:pt>
                <c:pt idx="8191">
                  <c:v>29.9755</c:v>
                </c:pt>
                <c:pt idx="8192">
                  <c:v>29.98021</c:v>
                </c:pt>
                <c:pt idx="8193">
                  <c:v>29.984929999999999</c:v>
                </c:pt>
                <c:pt idx="8194">
                  <c:v>29.989640000000001</c:v>
                </c:pt>
                <c:pt idx="8195">
                  <c:v>29.994350000000001</c:v>
                </c:pt>
                <c:pt idx="8196">
                  <c:v>29.99907</c:v>
                </c:pt>
                <c:pt idx="8197">
                  <c:v>30.003779999999999</c:v>
                </c:pt>
                <c:pt idx="8198">
                  <c:v>30.008489999999998</c:v>
                </c:pt>
                <c:pt idx="8199">
                  <c:v>30.013209999999997</c:v>
                </c:pt>
                <c:pt idx="8200">
                  <c:v>30.01792</c:v>
                </c:pt>
                <c:pt idx="8201">
                  <c:v>30.022630000000003</c:v>
                </c:pt>
                <c:pt idx="8202">
                  <c:v>30.027350000000002</c:v>
                </c:pt>
                <c:pt idx="8203">
                  <c:v>30.032059999999998</c:v>
                </c:pt>
                <c:pt idx="8204">
                  <c:v>30.03678</c:v>
                </c:pt>
                <c:pt idx="8205">
                  <c:v>30.04149</c:v>
                </c:pt>
                <c:pt idx="8206">
                  <c:v>30.046199999999999</c:v>
                </c:pt>
                <c:pt idx="8207">
                  <c:v>30.050919999999998</c:v>
                </c:pt>
                <c:pt idx="8208">
                  <c:v>30.055630000000001</c:v>
                </c:pt>
                <c:pt idx="8209">
                  <c:v>30.06035</c:v>
                </c:pt>
                <c:pt idx="8210">
                  <c:v>30.065060000000003</c:v>
                </c:pt>
                <c:pt idx="8211">
                  <c:v>30.069769999999998</c:v>
                </c:pt>
                <c:pt idx="8212">
                  <c:v>30.074489999999997</c:v>
                </c:pt>
                <c:pt idx="8213">
                  <c:v>30.0792</c:v>
                </c:pt>
                <c:pt idx="8214">
                  <c:v>30.083919999999999</c:v>
                </c:pt>
                <c:pt idx="8215">
                  <c:v>30.088630000000002</c:v>
                </c:pt>
                <c:pt idx="8216">
                  <c:v>30.093340000000001</c:v>
                </c:pt>
                <c:pt idx="8217">
                  <c:v>30.09806</c:v>
                </c:pt>
                <c:pt idx="8218">
                  <c:v>30.10277</c:v>
                </c:pt>
                <c:pt idx="8219">
                  <c:v>30.107490000000002</c:v>
                </c:pt>
                <c:pt idx="8220">
                  <c:v>30.112199999999998</c:v>
                </c:pt>
                <c:pt idx="8221">
                  <c:v>30.116910000000001</c:v>
                </c:pt>
                <c:pt idx="8222">
                  <c:v>30.12163</c:v>
                </c:pt>
                <c:pt idx="8223">
                  <c:v>30.126340000000003</c:v>
                </c:pt>
                <c:pt idx="8224">
                  <c:v>30.131060000000002</c:v>
                </c:pt>
                <c:pt idx="8225">
                  <c:v>30.135770000000001</c:v>
                </c:pt>
                <c:pt idx="8226">
                  <c:v>30.14049</c:v>
                </c:pt>
                <c:pt idx="8227">
                  <c:v>30.145199999999999</c:v>
                </c:pt>
                <c:pt idx="8228">
                  <c:v>30.149920000000002</c:v>
                </c:pt>
                <c:pt idx="8229">
                  <c:v>30.154630000000001</c:v>
                </c:pt>
                <c:pt idx="8230">
                  <c:v>30.15934</c:v>
                </c:pt>
                <c:pt idx="8231">
                  <c:v>30.164059999999999</c:v>
                </c:pt>
                <c:pt idx="8232">
                  <c:v>30.168779999999998</c:v>
                </c:pt>
                <c:pt idx="8233">
                  <c:v>30.173490000000001</c:v>
                </c:pt>
                <c:pt idx="8234">
                  <c:v>30.1782</c:v>
                </c:pt>
                <c:pt idx="8235">
                  <c:v>30.182919999999999</c:v>
                </c:pt>
                <c:pt idx="8236">
                  <c:v>30.187629999999999</c:v>
                </c:pt>
                <c:pt idx="8237">
                  <c:v>30.192350000000001</c:v>
                </c:pt>
                <c:pt idx="8238">
                  <c:v>30.19706</c:v>
                </c:pt>
                <c:pt idx="8239">
                  <c:v>30.201779999999999</c:v>
                </c:pt>
                <c:pt idx="8240">
                  <c:v>30.206489999999999</c:v>
                </c:pt>
                <c:pt idx="8241">
                  <c:v>30.211209999999998</c:v>
                </c:pt>
                <c:pt idx="8242">
                  <c:v>30.215920000000001</c:v>
                </c:pt>
                <c:pt idx="8243">
                  <c:v>30.22064</c:v>
                </c:pt>
                <c:pt idx="8244">
                  <c:v>30.225359999999998</c:v>
                </c:pt>
                <c:pt idx="8245">
                  <c:v>30.230070000000001</c:v>
                </c:pt>
                <c:pt idx="8246">
                  <c:v>30.23479</c:v>
                </c:pt>
                <c:pt idx="8247">
                  <c:v>30.2395</c:v>
                </c:pt>
                <c:pt idx="8248">
                  <c:v>30.244219999999999</c:v>
                </c:pt>
                <c:pt idx="8249">
                  <c:v>30.248930000000001</c:v>
                </c:pt>
                <c:pt idx="8250">
                  <c:v>30.25365</c:v>
                </c:pt>
                <c:pt idx="8251">
                  <c:v>30.258360000000003</c:v>
                </c:pt>
                <c:pt idx="8252">
                  <c:v>30.263080000000002</c:v>
                </c:pt>
                <c:pt idx="8253">
                  <c:v>30.267789999999998</c:v>
                </c:pt>
                <c:pt idx="8254">
                  <c:v>30.27251</c:v>
                </c:pt>
                <c:pt idx="8255">
                  <c:v>30.27722</c:v>
                </c:pt>
                <c:pt idx="8256">
                  <c:v>30.281939999999999</c:v>
                </c:pt>
                <c:pt idx="8257">
                  <c:v>30.286660000000001</c:v>
                </c:pt>
                <c:pt idx="8258">
                  <c:v>30.291370000000001</c:v>
                </c:pt>
                <c:pt idx="8259">
                  <c:v>30.29609</c:v>
                </c:pt>
                <c:pt idx="8260">
                  <c:v>30.300799999999999</c:v>
                </c:pt>
                <c:pt idx="8261">
                  <c:v>30.305519999999998</c:v>
                </c:pt>
                <c:pt idx="8262">
                  <c:v>30.31024</c:v>
                </c:pt>
                <c:pt idx="8263">
                  <c:v>30.31495</c:v>
                </c:pt>
                <c:pt idx="8264">
                  <c:v>30.319669999999999</c:v>
                </c:pt>
                <c:pt idx="8265">
                  <c:v>30.324380000000001</c:v>
                </c:pt>
                <c:pt idx="8266">
                  <c:v>30.3291</c:v>
                </c:pt>
                <c:pt idx="8267">
                  <c:v>30.333819999999999</c:v>
                </c:pt>
                <c:pt idx="8268">
                  <c:v>30.338529999999999</c:v>
                </c:pt>
                <c:pt idx="8269">
                  <c:v>30.343249999999998</c:v>
                </c:pt>
                <c:pt idx="8270">
                  <c:v>30.34796</c:v>
                </c:pt>
                <c:pt idx="8271">
                  <c:v>30.352679999999999</c:v>
                </c:pt>
                <c:pt idx="8272">
                  <c:v>30.357399999999998</c:v>
                </c:pt>
                <c:pt idx="8273">
                  <c:v>30.362110000000001</c:v>
                </c:pt>
                <c:pt idx="8274">
                  <c:v>30.36683</c:v>
                </c:pt>
                <c:pt idx="8275">
                  <c:v>30.37154</c:v>
                </c:pt>
                <c:pt idx="8276">
                  <c:v>30.376259999999998</c:v>
                </c:pt>
                <c:pt idx="8277">
                  <c:v>30.380979999999997</c:v>
                </c:pt>
                <c:pt idx="8278">
                  <c:v>30.38569</c:v>
                </c:pt>
                <c:pt idx="8279">
                  <c:v>30.390409999999999</c:v>
                </c:pt>
                <c:pt idx="8280">
                  <c:v>30.395129999999998</c:v>
                </c:pt>
                <c:pt idx="8281">
                  <c:v>30.399840000000001</c:v>
                </c:pt>
                <c:pt idx="8282">
                  <c:v>30.40456</c:v>
                </c:pt>
                <c:pt idx="8283">
                  <c:v>30.409279999999999</c:v>
                </c:pt>
                <c:pt idx="8284">
                  <c:v>30.413989999999998</c:v>
                </c:pt>
                <c:pt idx="8285">
                  <c:v>30.418710000000001</c:v>
                </c:pt>
                <c:pt idx="8286">
                  <c:v>30.42343</c:v>
                </c:pt>
                <c:pt idx="8287">
                  <c:v>30.428150000000002</c:v>
                </c:pt>
                <c:pt idx="8288">
                  <c:v>30.432859999999998</c:v>
                </c:pt>
                <c:pt idx="8289">
                  <c:v>30.437580000000001</c:v>
                </c:pt>
                <c:pt idx="8290">
                  <c:v>30.442299999999999</c:v>
                </c:pt>
                <c:pt idx="8291">
                  <c:v>30.447009999999999</c:v>
                </c:pt>
                <c:pt idx="8292">
                  <c:v>30.451730000000001</c:v>
                </c:pt>
                <c:pt idx="8293">
                  <c:v>30.45645</c:v>
                </c:pt>
                <c:pt idx="8294">
                  <c:v>30.46116</c:v>
                </c:pt>
                <c:pt idx="8295">
                  <c:v>30.465880000000002</c:v>
                </c:pt>
                <c:pt idx="8296">
                  <c:v>30.470600000000001</c:v>
                </c:pt>
                <c:pt idx="8297">
                  <c:v>30.475309999999997</c:v>
                </c:pt>
                <c:pt idx="8298">
                  <c:v>30.480030000000003</c:v>
                </c:pt>
                <c:pt idx="8299">
                  <c:v>30.484750000000002</c:v>
                </c:pt>
                <c:pt idx="8300">
                  <c:v>30.489470000000001</c:v>
                </c:pt>
                <c:pt idx="8301">
                  <c:v>30.49418</c:v>
                </c:pt>
                <c:pt idx="8302">
                  <c:v>30.498899999999999</c:v>
                </c:pt>
                <c:pt idx="8303">
                  <c:v>30.503619999999998</c:v>
                </c:pt>
                <c:pt idx="8304">
                  <c:v>30.508339999999997</c:v>
                </c:pt>
                <c:pt idx="8305">
                  <c:v>30.51305</c:v>
                </c:pt>
                <c:pt idx="8306">
                  <c:v>30.517769999999999</c:v>
                </c:pt>
                <c:pt idx="8307">
                  <c:v>30.522489999999998</c:v>
                </c:pt>
                <c:pt idx="8308">
                  <c:v>30.52721</c:v>
                </c:pt>
                <c:pt idx="8309">
                  <c:v>30.53192</c:v>
                </c:pt>
                <c:pt idx="8310">
                  <c:v>30.536640000000002</c:v>
                </c:pt>
                <c:pt idx="8311">
                  <c:v>30.541360000000001</c:v>
                </c:pt>
                <c:pt idx="8312">
                  <c:v>30.54608</c:v>
                </c:pt>
                <c:pt idx="8313">
                  <c:v>30.550790000000003</c:v>
                </c:pt>
                <c:pt idx="8314">
                  <c:v>30.555510000000002</c:v>
                </c:pt>
                <c:pt idx="8315">
                  <c:v>30.560230000000001</c:v>
                </c:pt>
                <c:pt idx="8316">
                  <c:v>30.56495</c:v>
                </c:pt>
                <c:pt idx="8317">
                  <c:v>30.569669999999999</c:v>
                </c:pt>
                <c:pt idx="8318">
                  <c:v>30.574380000000001</c:v>
                </c:pt>
                <c:pt idx="8319">
                  <c:v>30.5791</c:v>
                </c:pt>
                <c:pt idx="8320">
                  <c:v>30.583820000000003</c:v>
                </c:pt>
                <c:pt idx="8321">
                  <c:v>30.588540000000002</c:v>
                </c:pt>
                <c:pt idx="8322">
                  <c:v>30.593260000000001</c:v>
                </c:pt>
                <c:pt idx="8323">
                  <c:v>30.59797</c:v>
                </c:pt>
                <c:pt idx="8324">
                  <c:v>30.602689999999999</c:v>
                </c:pt>
                <c:pt idx="8325">
                  <c:v>30.607410000000002</c:v>
                </c:pt>
                <c:pt idx="8326">
                  <c:v>30.612130000000001</c:v>
                </c:pt>
                <c:pt idx="8327">
                  <c:v>30.616849999999999</c:v>
                </c:pt>
                <c:pt idx="8328">
                  <c:v>30.621570000000002</c:v>
                </c:pt>
                <c:pt idx="8329">
                  <c:v>30.626279999999998</c:v>
                </c:pt>
                <c:pt idx="8330">
                  <c:v>30.631</c:v>
                </c:pt>
                <c:pt idx="8331">
                  <c:v>30.635720000000003</c:v>
                </c:pt>
                <c:pt idx="8332">
                  <c:v>30.640440000000002</c:v>
                </c:pt>
                <c:pt idx="8333">
                  <c:v>30.645160000000001</c:v>
                </c:pt>
                <c:pt idx="8334">
                  <c:v>30.64988</c:v>
                </c:pt>
                <c:pt idx="8335">
                  <c:v>30.654589999999999</c:v>
                </c:pt>
                <c:pt idx="8336">
                  <c:v>30.659309999999998</c:v>
                </c:pt>
                <c:pt idx="8337">
                  <c:v>30.664029999999997</c:v>
                </c:pt>
                <c:pt idx="8338">
                  <c:v>30.668750000000003</c:v>
                </c:pt>
                <c:pt idx="8339">
                  <c:v>30.673470000000002</c:v>
                </c:pt>
                <c:pt idx="8340">
                  <c:v>30.678190000000001</c:v>
                </c:pt>
                <c:pt idx="8341">
                  <c:v>30.68291</c:v>
                </c:pt>
                <c:pt idx="8342">
                  <c:v>30.687630000000002</c:v>
                </c:pt>
                <c:pt idx="8343">
                  <c:v>30.692339999999998</c:v>
                </c:pt>
                <c:pt idx="8344">
                  <c:v>30.69706</c:v>
                </c:pt>
                <c:pt idx="8345">
                  <c:v>30.701780000000003</c:v>
                </c:pt>
                <c:pt idx="8346">
                  <c:v>30.706500000000002</c:v>
                </c:pt>
                <c:pt idx="8347">
                  <c:v>30.711220000000001</c:v>
                </c:pt>
                <c:pt idx="8348">
                  <c:v>30.71594</c:v>
                </c:pt>
                <c:pt idx="8349">
                  <c:v>30.720659999999999</c:v>
                </c:pt>
                <c:pt idx="8350">
                  <c:v>30.725380000000001</c:v>
                </c:pt>
                <c:pt idx="8351">
                  <c:v>30.7301</c:v>
                </c:pt>
                <c:pt idx="8352">
                  <c:v>30.734819999999999</c:v>
                </c:pt>
                <c:pt idx="8353">
                  <c:v>30.739539999999998</c:v>
                </c:pt>
                <c:pt idx="8354">
                  <c:v>30.744250000000001</c:v>
                </c:pt>
                <c:pt idx="8355">
                  <c:v>30.74897</c:v>
                </c:pt>
                <c:pt idx="8356">
                  <c:v>30.753689999999999</c:v>
                </c:pt>
                <c:pt idx="8357">
                  <c:v>30.758410000000001</c:v>
                </c:pt>
                <c:pt idx="8358">
                  <c:v>30.76313</c:v>
                </c:pt>
                <c:pt idx="8359">
                  <c:v>30.767849999999999</c:v>
                </c:pt>
                <c:pt idx="8360">
                  <c:v>30.772569999999998</c:v>
                </c:pt>
                <c:pt idx="8361">
                  <c:v>30.777289999999997</c:v>
                </c:pt>
                <c:pt idx="8362">
                  <c:v>30.78201</c:v>
                </c:pt>
                <c:pt idx="8363">
                  <c:v>30.786730000000002</c:v>
                </c:pt>
                <c:pt idx="8364">
                  <c:v>30.791450000000001</c:v>
                </c:pt>
                <c:pt idx="8365">
                  <c:v>30.79617</c:v>
                </c:pt>
                <c:pt idx="8366">
                  <c:v>30.800890000000003</c:v>
                </c:pt>
                <c:pt idx="8367">
                  <c:v>30.805610000000001</c:v>
                </c:pt>
                <c:pt idx="8368">
                  <c:v>30.81033</c:v>
                </c:pt>
                <c:pt idx="8369">
                  <c:v>30.815049999999999</c:v>
                </c:pt>
                <c:pt idx="8370">
                  <c:v>30.819769999999998</c:v>
                </c:pt>
                <c:pt idx="8371">
                  <c:v>30.824490000000001</c:v>
                </c:pt>
                <c:pt idx="8372">
                  <c:v>30.82921</c:v>
                </c:pt>
                <c:pt idx="8373">
                  <c:v>30.833929999999999</c:v>
                </c:pt>
                <c:pt idx="8374">
                  <c:v>30.838649999999998</c:v>
                </c:pt>
                <c:pt idx="8375">
                  <c:v>30.84337</c:v>
                </c:pt>
                <c:pt idx="8376">
                  <c:v>30.848090000000003</c:v>
                </c:pt>
                <c:pt idx="8377">
                  <c:v>30.852810000000002</c:v>
                </c:pt>
                <c:pt idx="8378">
                  <c:v>30.857530000000001</c:v>
                </c:pt>
                <c:pt idx="8379">
                  <c:v>30.86225</c:v>
                </c:pt>
                <c:pt idx="8380">
                  <c:v>30.866970000000002</c:v>
                </c:pt>
                <c:pt idx="8381">
                  <c:v>30.871690000000001</c:v>
                </c:pt>
                <c:pt idx="8382">
                  <c:v>30.87641</c:v>
                </c:pt>
                <c:pt idx="8383">
                  <c:v>30.881129999999999</c:v>
                </c:pt>
                <c:pt idx="8384">
                  <c:v>30.885849999999998</c:v>
                </c:pt>
                <c:pt idx="8385">
                  <c:v>30.89057</c:v>
                </c:pt>
                <c:pt idx="8386">
                  <c:v>30.895289999999999</c:v>
                </c:pt>
                <c:pt idx="8387">
                  <c:v>30.900009999999998</c:v>
                </c:pt>
                <c:pt idx="8388">
                  <c:v>30.904729999999997</c:v>
                </c:pt>
                <c:pt idx="8389">
                  <c:v>30.909450000000003</c:v>
                </c:pt>
                <c:pt idx="8390">
                  <c:v>30.914170000000002</c:v>
                </c:pt>
                <c:pt idx="8391">
                  <c:v>30.918890000000001</c:v>
                </c:pt>
                <c:pt idx="8392">
                  <c:v>30.92361</c:v>
                </c:pt>
                <c:pt idx="8393">
                  <c:v>30.928339999999999</c:v>
                </c:pt>
                <c:pt idx="8394">
                  <c:v>30.933059999999998</c:v>
                </c:pt>
                <c:pt idx="8395">
                  <c:v>30.93778</c:v>
                </c:pt>
                <c:pt idx="8396">
                  <c:v>30.942500000000003</c:v>
                </c:pt>
                <c:pt idx="8397">
                  <c:v>30.947220000000002</c:v>
                </c:pt>
                <c:pt idx="8398">
                  <c:v>30.95194</c:v>
                </c:pt>
                <c:pt idx="8399">
                  <c:v>30.956659999999999</c:v>
                </c:pt>
                <c:pt idx="8400">
                  <c:v>30.961380000000002</c:v>
                </c:pt>
                <c:pt idx="8401">
                  <c:v>30.966100000000001</c:v>
                </c:pt>
                <c:pt idx="8402">
                  <c:v>30.97082</c:v>
                </c:pt>
                <c:pt idx="8403">
                  <c:v>30.975539999999999</c:v>
                </c:pt>
                <c:pt idx="8404">
                  <c:v>30.980259999999998</c:v>
                </c:pt>
                <c:pt idx="8405">
                  <c:v>30.98499</c:v>
                </c:pt>
                <c:pt idx="8406">
                  <c:v>30.989709999999999</c:v>
                </c:pt>
                <c:pt idx="8407">
                  <c:v>30.994430000000001</c:v>
                </c:pt>
                <c:pt idx="8408">
                  <c:v>30.99915</c:v>
                </c:pt>
                <c:pt idx="8409">
                  <c:v>31.003869999999999</c:v>
                </c:pt>
                <c:pt idx="8410">
                  <c:v>31.008589999999998</c:v>
                </c:pt>
                <c:pt idx="8411">
                  <c:v>31.013309999999997</c:v>
                </c:pt>
                <c:pt idx="8412">
                  <c:v>31.018039999999999</c:v>
                </c:pt>
                <c:pt idx="8413">
                  <c:v>31.022760000000002</c:v>
                </c:pt>
                <c:pt idx="8414">
                  <c:v>31.027480000000001</c:v>
                </c:pt>
                <c:pt idx="8415">
                  <c:v>31.0322</c:v>
                </c:pt>
                <c:pt idx="8416">
                  <c:v>31.036919999999999</c:v>
                </c:pt>
                <c:pt idx="8417">
                  <c:v>31.041639999999997</c:v>
                </c:pt>
                <c:pt idx="8418">
                  <c:v>31.04636</c:v>
                </c:pt>
                <c:pt idx="8419">
                  <c:v>31.051089999999999</c:v>
                </c:pt>
                <c:pt idx="8420">
                  <c:v>31.055810000000001</c:v>
                </c:pt>
                <c:pt idx="8421">
                  <c:v>31.06053</c:v>
                </c:pt>
                <c:pt idx="8422">
                  <c:v>31.065249999999999</c:v>
                </c:pt>
                <c:pt idx="8423">
                  <c:v>31.069969999999998</c:v>
                </c:pt>
                <c:pt idx="8424">
                  <c:v>31.0747</c:v>
                </c:pt>
                <c:pt idx="8425">
                  <c:v>31.079419999999999</c:v>
                </c:pt>
                <c:pt idx="8426">
                  <c:v>31.084140000000001</c:v>
                </c:pt>
                <c:pt idx="8427">
                  <c:v>31.08886</c:v>
                </c:pt>
                <c:pt idx="8428">
                  <c:v>31.093579999999999</c:v>
                </c:pt>
                <c:pt idx="8429">
                  <c:v>31.098299999999998</c:v>
                </c:pt>
                <c:pt idx="8430">
                  <c:v>31.10303</c:v>
                </c:pt>
                <c:pt idx="8431">
                  <c:v>31.107749999999999</c:v>
                </c:pt>
                <c:pt idx="8432">
                  <c:v>31.112469999999998</c:v>
                </c:pt>
                <c:pt idx="8433">
                  <c:v>31.117190000000001</c:v>
                </c:pt>
                <c:pt idx="8434">
                  <c:v>31.121919999999999</c:v>
                </c:pt>
                <c:pt idx="8435">
                  <c:v>31.126640000000002</c:v>
                </c:pt>
                <c:pt idx="8436">
                  <c:v>31.131360000000001</c:v>
                </c:pt>
                <c:pt idx="8437">
                  <c:v>31.13608</c:v>
                </c:pt>
                <c:pt idx="8438">
                  <c:v>31.140799999999999</c:v>
                </c:pt>
                <c:pt idx="8439">
                  <c:v>31.145530000000001</c:v>
                </c:pt>
                <c:pt idx="8440">
                  <c:v>31.15025</c:v>
                </c:pt>
                <c:pt idx="8441">
                  <c:v>31.154970000000002</c:v>
                </c:pt>
                <c:pt idx="8442">
                  <c:v>31.159690000000001</c:v>
                </c:pt>
                <c:pt idx="8443">
                  <c:v>31.164420000000003</c:v>
                </c:pt>
                <c:pt idx="8444">
                  <c:v>31.169140000000002</c:v>
                </c:pt>
                <c:pt idx="8445">
                  <c:v>31.173860000000001</c:v>
                </c:pt>
                <c:pt idx="8446">
                  <c:v>31.17858</c:v>
                </c:pt>
                <c:pt idx="8447">
                  <c:v>31.183309999999999</c:v>
                </c:pt>
                <c:pt idx="8448">
                  <c:v>31.188029999999998</c:v>
                </c:pt>
                <c:pt idx="8449">
                  <c:v>31.19275</c:v>
                </c:pt>
                <c:pt idx="8450">
                  <c:v>31.197470000000003</c:v>
                </c:pt>
                <c:pt idx="8451">
                  <c:v>31.202199999999998</c:v>
                </c:pt>
                <c:pt idx="8452">
                  <c:v>31.20692</c:v>
                </c:pt>
                <c:pt idx="8453">
                  <c:v>31.211639999999999</c:v>
                </c:pt>
                <c:pt idx="8454">
                  <c:v>31.216359999999998</c:v>
                </c:pt>
                <c:pt idx="8455">
                  <c:v>31.22109</c:v>
                </c:pt>
                <c:pt idx="8456">
                  <c:v>31.225809999999999</c:v>
                </c:pt>
                <c:pt idx="8457">
                  <c:v>31.230529999999998</c:v>
                </c:pt>
                <c:pt idx="8458">
                  <c:v>31.23526</c:v>
                </c:pt>
                <c:pt idx="8459">
                  <c:v>31.239979999999999</c:v>
                </c:pt>
                <c:pt idx="8460">
                  <c:v>31.244700000000002</c:v>
                </c:pt>
                <c:pt idx="8461">
                  <c:v>31.24943</c:v>
                </c:pt>
                <c:pt idx="8462">
                  <c:v>31.254150000000003</c:v>
                </c:pt>
                <c:pt idx="8463">
                  <c:v>31.258870000000002</c:v>
                </c:pt>
                <c:pt idx="8464">
                  <c:v>31.263600000000004</c:v>
                </c:pt>
                <c:pt idx="8465">
                  <c:v>31.268320000000003</c:v>
                </c:pt>
                <c:pt idx="8466">
                  <c:v>31.273040000000002</c:v>
                </c:pt>
                <c:pt idx="8467">
                  <c:v>31.277760000000001</c:v>
                </c:pt>
                <c:pt idx="8468">
                  <c:v>31.282490000000003</c:v>
                </c:pt>
                <c:pt idx="8469">
                  <c:v>31.287210000000002</c:v>
                </c:pt>
                <c:pt idx="8470">
                  <c:v>31.291939999999997</c:v>
                </c:pt>
                <c:pt idx="8471">
                  <c:v>31.296659999999996</c:v>
                </c:pt>
                <c:pt idx="8472">
                  <c:v>31.301379999999998</c:v>
                </c:pt>
                <c:pt idx="8473">
                  <c:v>31.306109999999997</c:v>
                </c:pt>
                <c:pt idx="8474">
                  <c:v>31.310829999999999</c:v>
                </c:pt>
                <c:pt idx="8475">
                  <c:v>31.315549999999998</c:v>
                </c:pt>
                <c:pt idx="8476">
                  <c:v>31.32028</c:v>
                </c:pt>
                <c:pt idx="8477">
                  <c:v>31.324999999999999</c:v>
                </c:pt>
                <c:pt idx="8478">
                  <c:v>31.329719999999998</c:v>
                </c:pt>
                <c:pt idx="8479">
                  <c:v>31.33445</c:v>
                </c:pt>
                <c:pt idx="8480">
                  <c:v>31.339169999999999</c:v>
                </c:pt>
                <c:pt idx="8481">
                  <c:v>31.343900000000001</c:v>
                </c:pt>
                <c:pt idx="8482">
                  <c:v>31.34862</c:v>
                </c:pt>
                <c:pt idx="8483">
                  <c:v>31.353339999999999</c:v>
                </c:pt>
                <c:pt idx="8484">
                  <c:v>31.358070000000001</c:v>
                </c:pt>
                <c:pt idx="8485">
                  <c:v>31.36279</c:v>
                </c:pt>
                <c:pt idx="8486">
                  <c:v>31.367510000000003</c:v>
                </c:pt>
                <c:pt idx="8487">
                  <c:v>31.372240000000001</c:v>
                </c:pt>
                <c:pt idx="8488">
                  <c:v>31.376960000000004</c:v>
                </c:pt>
                <c:pt idx="8489">
                  <c:v>31.381689999999995</c:v>
                </c:pt>
                <c:pt idx="8490">
                  <c:v>31.386409999999998</c:v>
                </c:pt>
                <c:pt idx="8491">
                  <c:v>31.391139999999996</c:v>
                </c:pt>
                <c:pt idx="8492">
                  <c:v>31.395859999999999</c:v>
                </c:pt>
                <c:pt idx="8493">
                  <c:v>31.400579999999998</c:v>
                </c:pt>
                <c:pt idx="8494">
                  <c:v>31.40531</c:v>
                </c:pt>
                <c:pt idx="8495">
                  <c:v>31.410029999999999</c:v>
                </c:pt>
                <c:pt idx="8496">
                  <c:v>31.414760000000001</c:v>
                </c:pt>
                <c:pt idx="8497">
                  <c:v>31.41948</c:v>
                </c:pt>
                <c:pt idx="8498">
                  <c:v>31.424210000000002</c:v>
                </c:pt>
                <c:pt idx="8499">
                  <c:v>31.428930000000001</c:v>
                </c:pt>
                <c:pt idx="8500">
                  <c:v>31.43365</c:v>
                </c:pt>
                <c:pt idx="8501">
                  <c:v>31.438380000000002</c:v>
                </c:pt>
                <c:pt idx="8502">
                  <c:v>31.443100000000001</c:v>
                </c:pt>
                <c:pt idx="8503">
                  <c:v>31.447830000000003</c:v>
                </c:pt>
                <c:pt idx="8504">
                  <c:v>31.452550000000002</c:v>
                </c:pt>
                <c:pt idx="8505">
                  <c:v>31.457279999999997</c:v>
                </c:pt>
                <c:pt idx="8506">
                  <c:v>31.461999999999996</c:v>
                </c:pt>
                <c:pt idx="8507">
                  <c:v>31.466729999999998</c:v>
                </c:pt>
                <c:pt idx="8508">
                  <c:v>31.471449999999997</c:v>
                </c:pt>
                <c:pt idx="8509">
                  <c:v>31.476179999999999</c:v>
                </c:pt>
                <c:pt idx="8510">
                  <c:v>31.480899999999998</c:v>
                </c:pt>
                <c:pt idx="8511">
                  <c:v>31.485619999999997</c:v>
                </c:pt>
                <c:pt idx="8512">
                  <c:v>31.490349999999999</c:v>
                </c:pt>
                <c:pt idx="8513">
                  <c:v>31.495080000000002</c:v>
                </c:pt>
                <c:pt idx="8514">
                  <c:v>31.4998</c:v>
                </c:pt>
                <c:pt idx="8515">
                  <c:v>31.504530000000003</c:v>
                </c:pt>
                <c:pt idx="8516">
                  <c:v>31.509250000000002</c:v>
                </c:pt>
                <c:pt idx="8517">
                  <c:v>31.513979999999997</c:v>
                </c:pt>
                <c:pt idx="8518">
                  <c:v>31.518699999999995</c:v>
                </c:pt>
                <c:pt idx="8519">
                  <c:v>31.523429999999998</c:v>
                </c:pt>
                <c:pt idx="8520">
                  <c:v>31.528149999999997</c:v>
                </c:pt>
                <c:pt idx="8521">
                  <c:v>31.532879999999999</c:v>
                </c:pt>
                <c:pt idx="8522">
                  <c:v>31.537599999999998</c:v>
                </c:pt>
                <c:pt idx="8523">
                  <c:v>31.54233</c:v>
                </c:pt>
                <c:pt idx="8524">
                  <c:v>31.547049999999999</c:v>
                </c:pt>
                <c:pt idx="8525">
                  <c:v>31.551780000000001</c:v>
                </c:pt>
                <c:pt idx="8526">
                  <c:v>31.5565</c:v>
                </c:pt>
                <c:pt idx="8527">
                  <c:v>31.561230000000002</c:v>
                </c:pt>
                <c:pt idx="8528">
                  <c:v>31.565950000000001</c:v>
                </c:pt>
                <c:pt idx="8529">
                  <c:v>31.570679999999996</c:v>
                </c:pt>
                <c:pt idx="8530">
                  <c:v>31.575400000000002</c:v>
                </c:pt>
                <c:pt idx="8531">
                  <c:v>31.580129999999997</c:v>
                </c:pt>
                <c:pt idx="8532">
                  <c:v>31.584859999999999</c:v>
                </c:pt>
                <c:pt idx="8533">
                  <c:v>31.589579999999998</c:v>
                </c:pt>
                <c:pt idx="8534">
                  <c:v>31.59431</c:v>
                </c:pt>
                <c:pt idx="8535">
                  <c:v>31.599029999999999</c:v>
                </c:pt>
                <c:pt idx="8536">
                  <c:v>31.603760000000001</c:v>
                </c:pt>
                <c:pt idx="8537">
                  <c:v>31.60848</c:v>
                </c:pt>
                <c:pt idx="8538">
                  <c:v>31.613210000000002</c:v>
                </c:pt>
                <c:pt idx="8539">
                  <c:v>31.617939999999997</c:v>
                </c:pt>
                <c:pt idx="8540">
                  <c:v>31.622659999999996</c:v>
                </c:pt>
                <c:pt idx="8541">
                  <c:v>31.627389999999998</c:v>
                </c:pt>
                <c:pt idx="8542">
                  <c:v>31.632109999999997</c:v>
                </c:pt>
                <c:pt idx="8543">
                  <c:v>31.636839999999999</c:v>
                </c:pt>
                <c:pt idx="8544">
                  <c:v>31.641570000000002</c:v>
                </c:pt>
                <c:pt idx="8545">
                  <c:v>31.64629</c:v>
                </c:pt>
                <c:pt idx="8546">
                  <c:v>31.651020000000003</c:v>
                </c:pt>
                <c:pt idx="8547">
                  <c:v>31.655740000000002</c:v>
                </c:pt>
                <c:pt idx="8548">
                  <c:v>31.660470000000004</c:v>
                </c:pt>
                <c:pt idx="8549">
                  <c:v>31.665190000000003</c:v>
                </c:pt>
                <c:pt idx="8550">
                  <c:v>31.669919999999998</c:v>
                </c:pt>
                <c:pt idx="8551">
                  <c:v>31.67465</c:v>
                </c:pt>
                <c:pt idx="8552">
                  <c:v>31.679379999999998</c:v>
                </c:pt>
                <c:pt idx="8553">
                  <c:v>31.684100000000001</c:v>
                </c:pt>
                <c:pt idx="8554">
                  <c:v>31.688830000000003</c:v>
                </c:pt>
                <c:pt idx="8555">
                  <c:v>31.693560000000002</c:v>
                </c:pt>
                <c:pt idx="8556">
                  <c:v>31.698280000000004</c:v>
                </c:pt>
                <c:pt idx="8557">
                  <c:v>31.703009999999995</c:v>
                </c:pt>
                <c:pt idx="8558">
                  <c:v>31.707730000000005</c:v>
                </c:pt>
                <c:pt idx="8559">
                  <c:v>31.712459999999997</c:v>
                </c:pt>
                <c:pt idx="8560">
                  <c:v>31.717189999999999</c:v>
                </c:pt>
                <c:pt idx="8561">
                  <c:v>31.721909999999998</c:v>
                </c:pt>
                <c:pt idx="8562">
                  <c:v>31.72664</c:v>
                </c:pt>
                <c:pt idx="8563">
                  <c:v>31.731370000000002</c:v>
                </c:pt>
                <c:pt idx="8564">
                  <c:v>31.736090000000001</c:v>
                </c:pt>
                <c:pt idx="8565">
                  <c:v>31.740820000000003</c:v>
                </c:pt>
                <c:pt idx="8566">
                  <c:v>31.745549999999998</c:v>
                </c:pt>
                <c:pt idx="8567">
                  <c:v>31.750269999999997</c:v>
                </c:pt>
                <c:pt idx="8568">
                  <c:v>31.754999999999999</c:v>
                </c:pt>
                <c:pt idx="8569">
                  <c:v>31.759730000000001</c:v>
                </c:pt>
                <c:pt idx="8570">
                  <c:v>31.76446</c:v>
                </c:pt>
                <c:pt idx="8571">
                  <c:v>31.769180000000002</c:v>
                </c:pt>
                <c:pt idx="8572">
                  <c:v>31.773910000000001</c:v>
                </c:pt>
                <c:pt idx="8573">
                  <c:v>31.778630000000003</c:v>
                </c:pt>
                <c:pt idx="8574">
                  <c:v>31.783359999999998</c:v>
                </c:pt>
                <c:pt idx="8575">
                  <c:v>31.788089999999997</c:v>
                </c:pt>
                <c:pt idx="8576">
                  <c:v>31.792819999999999</c:v>
                </c:pt>
                <c:pt idx="8577">
                  <c:v>31.797539999999998</c:v>
                </c:pt>
                <c:pt idx="8578">
                  <c:v>31.80227</c:v>
                </c:pt>
                <c:pt idx="8579">
                  <c:v>31.807000000000002</c:v>
                </c:pt>
                <c:pt idx="8580">
                  <c:v>31.811730000000004</c:v>
                </c:pt>
                <c:pt idx="8581">
                  <c:v>31.816450000000003</c:v>
                </c:pt>
                <c:pt idx="8582">
                  <c:v>31.821179999999998</c:v>
                </c:pt>
                <c:pt idx="8583">
                  <c:v>31.82591</c:v>
                </c:pt>
                <c:pt idx="8584">
                  <c:v>31.830629999999999</c:v>
                </c:pt>
                <c:pt idx="8585">
                  <c:v>31.835360000000001</c:v>
                </c:pt>
                <c:pt idx="8586">
                  <c:v>31.84009</c:v>
                </c:pt>
                <c:pt idx="8587">
                  <c:v>31.844820000000002</c:v>
                </c:pt>
                <c:pt idx="8588">
                  <c:v>31.849540000000001</c:v>
                </c:pt>
                <c:pt idx="8589">
                  <c:v>31.854269999999996</c:v>
                </c:pt>
                <c:pt idx="8590">
                  <c:v>31.858999999999998</c:v>
                </c:pt>
                <c:pt idx="8591">
                  <c:v>31.86373</c:v>
                </c:pt>
                <c:pt idx="8592">
                  <c:v>31.868449999999999</c:v>
                </c:pt>
                <c:pt idx="8593">
                  <c:v>31.873180000000001</c:v>
                </c:pt>
                <c:pt idx="8594">
                  <c:v>31.877910000000004</c:v>
                </c:pt>
                <c:pt idx="8595">
                  <c:v>31.882639999999999</c:v>
                </c:pt>
                <c:pt idx="8596">
                  <c:v>31.887359999999997</c:v>
                </c:pt>
                <c:pt idx="8597">
                  <c:v>31.89209</c:v>
                </c:pt>
                <c:pt idx="8598">
                  <c:v>31.896819999999998</c:v>
                </c:pt>
                <c:pt idx="8599">
                  <c:v>31.90155</c:v>
                </c:pt>
                <c:pt idx="8600">
                  <c:v>31.906280000000002</c:v>
                </c:pt>
                <c:pt idx="8601">
                  <c:v>31.911000000000001</c:v>
                </c:pt>
                <c:pt idx="8602">
                  <c:v>31.915730000000003</c:v>
                </c:pt>
                <c:pt idx="8603">
                  <c:v>31.920459999999999</c:v>
                </c:pt>
                <c:pt idx="8604">
                  <c:v>31.925190000000001</c:v>
                </c:pt>
                <c:pt idx="8605">
                  <c:v>31.929919999999999</c:v>
                </c:pt>
                <c:pt idx="8606">
                  <c:v>31.934650000000001</c:v>
                </c:pt>
                <c:pt idx="8607">
                  <c:v>31.93937</c:v>
                </c:pt>
                <c:pt idx="8608">
                  <c:v>31.944100000000002</c:v>
                </c:pt>
                <c:pt idx="8609">
                  <c:v>31.948829999999997</c:v>
                </c:pt>
                <c:pt idx="8610">
                  <c:v>31.95356</c:v>
                </c:pt>
                <c:pt idx="8611">
                  <c:v>31.958290000000002</c:v>
                </c:pt>
                <c:pt idx="8612">
                  <c:v>31.963010000000001</c:v>
                </c:pt>
                <c:pt idx="8613">
                  <c:v>31.967740000000003</c:v>
                </c:pt>
                <c:pt idx="8614">
                  <c:v>31.972470000000001</c:v>
                </c:pt>
                <c:pt idx="8615">
                  <c:v>31.977199999999996</c:v>
                </c:pt>
                <c:pt idx="8616">
                  <c:v>31.981929999999998</c:v>
                </c:pt>
                <c:pt idx="8617">
                  <c:v>31.986660000000001</c:v>
                </c:pt>
                <c:pt idx="8618">
                  <c:v>31.991379999999999</c:v>
                </c:pt>
                <c:pt idx="8619">
                  <c:v>31.996110000000002</c:v>
                </c:pt>
                <c:pt idx="8620">
                  <c:v>32.000840000000004</c:v>
                </c:pt>
                <c:pt idx="8621">
                  <c:v>32.005569999999999</c:v>
                </c:pt>
                <c:pt idx="8622">
                  <c:v>32.010300000000001</c:v>
                </c:pt>
                <c:pt idx="8623">
                  <c:v>32.015030000000003</c:v>
                </c:pt>
                <c:pt idx="8624">
                  <c:v>32.019759999999998</c:v>
                </c:pt>
                <c:pt idx="8625">
                  <c:v>32.024480000000004</c:v>
                </c:pt>
                <c:pt idx="8626">
                  <c:v>32.029219999999995</c:v>
                </c:pt>
                <c:pt idx="8627">
                  <c:v>32.033939999999994</c:v>
                </c:pt>
                <c:pt idx="8628">
                  <c:v>32.038669999999996</c:v>
                </c:pt>
                <c:pt idx="8629">
                  <c:v>32.043399999999998</c:v>
                </c:pt>
                <c:pt idx="8630">
                  <c:v>32.04813</c:v>
                </c:pt>
                <c:pt idx="8631">
                  <c:v>32.052860000000003</c:v>
                </c:pt>
                <c:pt idx="8632">
                  <c:v>32.057589999999998</c:v>
                </c:pt>
                <c:pt idx="8633">
                  <c:v>32.06232</c:v>
                </c:pt>
                <c:pt idx="8634">
                  <c:v>32.067050000000002</c:v>
                </c:pt>
                <c:pt idx="8635">
                  <c:v>32.071780000000004</c:v>
                </c:pt>
                <c:pt idx="8636">
                  <c:v>32.076500000000003</c:v>
                </c:pt>
                <c:pt idx="8637">
                  <c:v>32.081230000000005</c:v>
                </c:pt>
                <c:pt idx="8638">
                  <c:v>32.08596</c:v>
                </c:pt>
                <c:pt idx="8639">
                  <c:v>32.090689999999995</c:v>
                </c:pt>
                <c:pt idx="8640">
                  <c:v>32.095419999999997</c:v>
                </c:pt>
                <c:pt idx="8641">
                  <c:v>32.100149999999999</c:v>
                </c:pt>
                <c:pt idx="8642">
                  <c:v>32.104880000000001</c:v>
                </c:pt>
                <c:pt idx="8643">
                  <c:v>32.109609999999996</c:v>
                </c:pt>
                <c:pt idx="8644">
                  <c:v>32.114339999999999</c:v>
                </c:pt>
                <c:pt idx="8645">
                  <c:v>32.119070000000001</c:v>
                </c:pt>
                <c:pt idx="8646">
                  <c:v>32.123800000000003</c:v>
                </c:pt>
                <c:pt idx="8647">
                  <c:v>32.128530000000005</c:v>
                </c:pt>
                <c:pt idx="8648">
                  <c:v>32.13326</c:v>
                </c:pt>
                <c:pt idx="8649">
                  <c:v>32.137989999999995</c:v>
                </c:pt>
                <c:pt idx="8650">
                  <c:v>32.142710000000001</c:v>
                </c:pt>
                <c:pt idx="8651">
                  <c:v>32.147439999999996</c:v>
                </c:pt>
                <c:pt idx="8652">
                  <c:v>32.152180000000001</c:v>
                </c:pt>
                <c:pt idx="8653">
                  <c:v>32.1569</c:v>
                </c:pt>
                <c:pt idx="8654">
                  <c:v>32.161629999999995</c:v>
                </c:pt>
                <c:pt idx="8655">
                  <c:v>32.166370000000001</c:v>
                </c:pt>
                <c:pt idx="8656">
                  <c:v>32.17109</c:v>
                </c:pt>
                <c:pt idx="8657">
                  <c:v>32.175820000000002</c:v>
                </c:pt>
                <c:pt idx="8658">
                  <c:v>32.18056</c:v>
                </c:pt>
                <c:pt idx="8659">
                  <c:v>32.185279999999999</c:v>
                </c:pt>
                <c:pt idx="8660">
                  <c:v>32.190010000000001</c:v>
                </c:pt>
                <c:pt idx="8661">
                  <c:v>32.194739999999996</c:v>
                </c:pt>
                <c:pt idx="8662">
                  <c:v>32.199469999999998</c:v>
                </c:pt>
                <c:pt idx="8663">
                  <c:v>32.2042</c:v>
                </c:pt>
                <c:pt idx="8664">
                  <c:v>32.208929999999995</c:v>
                </c:pt>
                <c:pt idx="8665">
                  <c:v>32.213659999999997</c:v>
                </c:pt>
                <c:pt idx="8666">
                  <c:v>32.218389999999999</c:v>
                </c:pt>
                <c:pt idx="8667">
                  <c:v>32.223120000000002</c:v>
                </c:pt>
                <c:pt idx="8668">
                  <c:v>32.22786</c:v>
                </c:pt>
                <c:pt idx="8669">
                  <c:v>32.232579999999999</c:v>
                </c:pt>
                <c:pt idx="8670">
                  <c:v>32.237310000000001</c:v>
                </c:pt>
                <c:pt idx="8671">
                  <c:v>32.242040000000003</c:v>
                </c:pt>
                <c:pt idx="8672">
                  <c:v>32.246780000000001</c:v>
                </c:pt>
                <c:pt idx="8673">
                  <c:v>32.251509999999996</c:v>
                </c:pt>
                <c:pt idx="8674">
                  <c:v>32.256229999999995</c:v>
                </c:pt>
                <c:pt idx="8675">
                  <c:v>32.26097</c:v>
                </c:pt>
                <c:pt idx="8676">
                  <c:v>32.265700000000002</c:v>
                </c:pt>
                <c:pt idx="8677">
                  <c:v>32.270430000000005</c:v>
                </c:pt>
                <c:pt idx="8678">
                  <c:v>32.27516</c:v>
                </c:pt>
                <c:pt idx="8679">
                  <c:v>32.279890000000002</c:v>
                </c:pt>
                <c:pt idx="8680">
                  <c:v>32.284619999999997</c:v>
                </c:pt>
                <c:pt idx="8681">
                  <c:v>32.289349999999999</c:v>
                </c:pt>
                <c:pt idx="8682">
                  <c:v>32.294080000000001</c:v>
                </c:pt>
                <c:pt idx="8683">
                  <c:v>32.298809999999996</c:v>
                </c:pt>
                <c:pt idx="8684">
                  <c:v>32.303539999999998</c:v>
                </c:pt>
                <c:pt idx="8685">
                  <c:v>32.30827</c:v>
                </c:pt>
                <c:pt idx="8686">
                  <c:v>32.313000000000002</c:v>
                </c:pt>
                <c:pt idx="8687">
                  <c:v>32.317740000000001</c:v>
                </c:pt>
                <c:pt idx="8688">
                  <c:v>32.322469999999996</c:v>
                </c:pt>
                <c:pt idx="8689">
                  <c:v>32.327190000000002</c:v>
                </c:pt>
                <c:pt idx="8690">
                  <c:v>32.331919999999997</c:v>
                </c:pt>
                <c:pt idx="8691">
                  <c:v>32.336660000000002</c:v>
                </c:pt>
                <c:pt idx="8692">
                  <c:v>32.341389999999997</c:v>
                </c:pt>
                <c:pt idx="8693">
                  <c:v>32.346119999999999</c:v>
                </c:pt>
                <c:pt idx="8694">
                  <c:v>32.350850000000001</c:v>
                </c:pt>
                <c:pt idx="8695">
                  <c:v>32.355580000000003</c:v>
                </c:pt>
                <c:pt idx="8696">
                  <c:v>32.360310000000005</c:v>
                </c:pt>
                <c:pt idx="8697">
                  <c:v>32.36504</c:v>
                </c:pt>
                <c:pt idx="8698">
                  <c:v>32.369770000000003</c:v>
                </c:pt>
                <c:pt idx="8699">
                  <c:v>32.374499999999998</c:v>
                </c:pt>
                <c:pt idx="8700">
                  <c:v>32.379239999999996</c:v>
                </c:pt>
                <c:pt idx="8701">
                  <c:v>32.383969999999998</c:v>
                </c:pt>
                <c:pt idx="8702">
                  <c:v>32.3887</c:v>
                </c:pt>
                <c:pt idx="8703">
                  <c:v>32.393430000000002</c:v>
                </c:pt>
                <c:pt idx="8704">
                  <c:v>32.398160000000004</c:v>
                </c:pt>
                <c:pt idx="8705">
                  <c:v>32.402899999999995</c:v>
                </c:pt>
                <c:pt idx="8706">
                  <c:v>32.407629999999997</c:v>
                </c:pt>
                <c:pt idx="8707">
                  <c:v>32.41236</c:v>
                </c:pt>
                <c:pt idx="8708">
                  <c:v>32.417090000000002</c:v>
                </c:pt>
                <c:pt idx="8709">
                  <c:v>32.421819999999997</c:v>
                </c:pt>
                <c:pt idx="8710">
                  <c:v>32.426549999999999</c:v>
                </c:pt>
                <c:pt idx="8711">
                  <c:v>32.431280000000001</c:v>
                </c:pt>
                <c:pt idx="8712">
                  <c:v>32.436010000000003</c:v>
                </c:pt>
                <c:pt idx="8713">
                  <c:v>32.440749999999994</c:v>
                </c:pt>
                <c:pt idx="8714">
                  <c:v>32.445479999999996</c:v>
                </c:pt>
                <c:pt idx="8715">
                  <c:v>32.450209999999998</c:v>
                </c:pt>
                <c:pt idx="8716">
                  <c:v>32.454940000000001</c:v>
                </c:pt>
                <c:pt idx="8717">
                  <c:v>32.459670000000003</c:v>
                </c:pt>
                <c:pt idx="8718">
                  <c:v>32.464399999999998</c:v>
                </c:pt>
                <c:pt idx="8719">
                  <c:v>32.469140000000003</c:v>
                </c:pt>
                <c:pt idx="8720">
                  <c:v>32.473870000000005</c:v>
                </c:pt>
                <c:pt idx="8721">
                  <c:v>32.4786</c:v>
                </c:pt>
                <c:pt idx="8722">
                  <c:v>32.483329999999995</c:v>
                </c:pt>
                <c:pt idx="8723">
                  <c:v>32.48807</c:v>
                </c:pt>
                <c:pt idx="8724">
                  <c:v>32.492800000000003</c:v>
                </c:pt>
                <c:pt idx="8725">
                  <c:v>32.497529999999998</c:v>
                </c:pt>
                <c:pt idx="8726">
                  <c:v>32.50226</c:v>
                </c:pt>
                <c:pt idx="8727">
                  <c:v>32.506990000000002</c:v>
                </c:pt>
                <c:pt idx="8728">
                  <c:v>32.51173</c:v>
                </c:pt>
                <c:pt idx="8729">
                  <c:v>32.516459999999995</c:v>
                </c:pt>
                <c:pt idx="8730">
                  <c:v>32.521189999999997</c:v>
                </c:pt>
                <c:pt idx="8731">
                  <c:v>32.525919999999999</c:v>
                </c:pt>
                <c:pt idx="8732">
                  <c:v>32.530650000000001</c:v>
                </c:pt>
                <c:pt idx="8733">
                  <c:v>32.53539</c:v>
                </c:pt>
                <c:pt idx="8734">
                  <c:v>32.540120000000002</c:v>
                </c:pt>
                <c:pt idx="8735">
                  <c:v>32.544849999999997</c:v>
                </c:pt>
                <c:pt idx="8736">
                  <c:v>32.549579999999999</c:v>
                </c:pt>
                <c:pt idx="8737">
                  <c:v>32.554319999999997</c:v>
                </c:pt>
                <c:pt idx="8738">
                  <c:v>32.559049999999999</c:v>
                </c:pt>
                <c:pt idx="8739">
                  <c:v>32.563780000000001</c:v>
                </c:pt>
                <c:pt idx="8740">
                  <c:v>32.568510000000003</c:v>
                </c:pt>
                <c:pt idx="8741">
                  <c:v>32.573250000000002</c:v>
                </c:pt>
                <c:pt idx="8742">
                  <c:v>32.577979999999997</c:v>
                </c:pt>
                <c:pt idx="8743">
                  <c:v>32.582709999999999</c:v>
                </c:pt>
                <c:pt idx="8744">
                  <c:v>32.587449999999997</c:v>
                </c:pt>
                <c:pt idx="8745">
                  <c:v>32.592179999999999</c:v>
                </c:pt>
                <c:pt idx="8746">
                  <c:v>32.596910000000001</c:v>
                </c:pt>
                <c:pt idx="8747">
                  <c:v>32.601640000000003</c:v>
                </c:pt>
                <c:pt idx="8748">
                  <c:v>32.606370000000005</c:v>
                </c:pt>
                <c:pt idx="8749">
                  <c:v>32.611109999999996</c:v>
                </c:pt>
                <c:pt idx="8750">
                  <c:v>32.615839999999999</c:v>
                </c:pt>
                <c:pt idx="8751">
                  <c:v>32.620580000000004</c:v>
                </c:pt>
                <c:pt idx="8752">
                  <c:v>32.625309999999999</c:v>
                </c:pt>
                <c:pt idx="8753">
                  <c:v>32.630040000000001</c:v>
                </c:pt>
                <c:pt idx="8754">
                  <c:v>32.634770000000003</c:v>
                </c:pt>
                <c:pt idx="8755">
                  <c:v>32.639509999999994</c:v>
                </c:pt>
                <c:pt idx="8756">
                  <c:v>32.644239999999996</c:v>
                </c:pt>
                <c:pt idx="8757">
                  <c:v>32.648969999999998</c:v>
                </c:pt>
                <c:pt idx="8758">
                  <c:v>32.653700000000001</c:v>
                </c:pt>
                <c:pt idx="8759">
                  <c:v>32.658439999999999</c:v>
                </c:pt>
                <c:pt idx="8760">
                  <c:v>32.663170000000001</c:v>
                </c:pt>
                <c:pt idx="8761">
                  <c:v>32.667909999999999</c:v>
                </c:pt>
                <c:pt idx="8762">
                  <c:v>32.672640000000001</c:v>
                </c:pt>
                <c:pt idx="8763">
                  <c:v>32.677369999999996</c:v>
                </c:pt>
                <c:pt idx="8764">
                  <c:v>32.682110000000002</c:v>
                </c:pt>
                <c:pt idx="8765">
                  <c:v>32.686840000000004</c:v>
                </c:pt>
                <c:pt idx="8766">
                  <c:v>32.691570000000006</c:v>
                </c:pt>
                <c:pt idx="8767">
                  <c:v>32.696309999999997</c:v>
                </c:pt>
                <c:pt idx="8768">
                  <c:v>32.701039999999999</c:v>
                </c:pt>
                <c:pt idx="8769">
                  <c:v>32.705770000000001</c:v>
                </c:pt>
                <c:pt idx="8770">
                  <c:v>32.710509999999999</c:v>
                </c:pt>
                <c:pt idx="8771">
                  <c:v>32.715240000000001</c:v>
                </c:pt>
                <c:pt idx="8772">
                  <c:v>32.719970000000004</c:v>
                </c:pt>
                <c:pt idx="8773">
                  <c:v>32.724709999999995</c:v>
                </c:pt>
                <c:pt idx="8774">
                  <c:v>32.729439999999997</c:v>
                </c:pt>
                <c:pt idx="8775">
                  <c:v>32.734169999999999</c:v>
                </c:pt>
                <c:pt idx="8776">
                  <c:v>32.738910000000004</c:v>
                </c:pt>
                <c:pt idx="8777">
                  <c:v>32.743639999999999</c:v>
                </c:pt>
                <c:pt idx="8778">
                  <c:v>32.748379999999997</c:v>
                </c:pt>
                <c:pt idx="8779">
                  <c:v>32.75311</c:v>
                </c:pt>
                <c:pt idx="8780">
                  <c:v>32.757840000000002</c:v>
                </c:pt>
                <c:pt idx="8781">
                  <c:v>32.76258</c:v>
                </c:pt>
                <c:pt idx="8782">
                  <c:v>32.767310000000002</c:v>
                </c:pt>
                <c:pt idx="8783">
                  <c:v>32.77205</c:v>
                </c:pt>
                <c:pt idx="8784">
                  <c:v>32.776779999999995</c:v>
                </c:pt>
                <c:pt idx="8785">
                  <c:v>32.781509999999997</c:v>
                </c:pt>
                <c:pt idx="8786">
                  <c:v>32.786250000000003</c:v>
                </c:pt>
                <c:pt idx="8787">
                  <c:v>32.790979999999998</c:v>
                </c:pt>
                <c:pt idx="8788">
                  <c:v>32.795720000000003</c:v>
                </c:pt>
                <c:pt idx="8789">
                  <c:v>32.800450000000005</c:v>
                </c:pt>
                <c:pt idx="8790">
                  <c:v>32.80518</c:v>
                </c:pt>
                <c:pt idx="8791">
                  <c:v>32.809919999999998</c:v>
                </c:pt>
                <c:pt idx="8792">
                  <c:v>32.81465</c:v>
                </c:pt>
                <c:pt idx="8793">
                  <c:v>32.819389999999999</c:v>
                </c:pt>
                <c:pt idx="8794">
                  <c:v>32.824120000000001</c:v>
                </c:pt>
                <c:pt idx="8795">
                  <c:v>32.828859999999999</c:v>
                </c:pt>
                <c:pt idx="8796">
                  <c:v>32.833590000000001</c:v>
                </c:pt>
                <c:pt idx="8797">
                  <c:v>32.838319999999996</c:v>
                </c:pt>
                <c:pt idx="8798">
                  <c:v>32.843060000000001</c:v>
                </c:pt>
                <c:pt idx="8799">
                  <c:v>32.847790000000003</c:v>
                </c:pt>
                <c:pt idx="8800">
                  <c:v>32.852529999999994</c:v>
                </c:pt>
                <c:pt idx="8801">
                  <c:v>32.857259999999997</c:v>
                </c:pt>
                <c:pt idx="8802">
                  <c:v>32.862000000000002</c:v>
                </c:pt>
                <c:pt idx="8803">
                  <c:v>32.866729999999997</c:v>
                </c:pt>
                <c:pt idx="8804">
                  <c:v>32.871470000000002</c:v>
                </c:pt>
                <c:pt idx="8805">
                  <c:v>32.876200000000004</c:v>
                </c:pt>
                <c:pt idx="8806">
                  <c:v>32.880939999999995</c:v>
                </c:pt>
                <c:pt idx="8807">
                  <c:v>32.885669999999998</c:v>
                </c:pt>
                <c:pt idx="8808">
                  <c:v>32.890410000000003</c:v>
                </c:pt>
                <c:pt idx="8809">
                  <c:v>32.895140000000005</c:v>
                </c:pt>
                <c:pt idx="8810">
                  <c:v>32.899879999999996</c:v>
                </c:pt>
                <c:pt idx="8811">
                  <c:v>32.904609999999998</c:v>
                </c:pt>
                <c:pt idx="8812">
                  <c:v>32.90934</c:v>
                </c:pt>
                <c:pt idx="8813">
                  <c:v>32.914079999999998</c:v>
                </c:pt>
                <c:pt idx="8814">
                  <c:v>32.918810000000001</c:v>
                </c:pt>
                <c:pt idx="8815">
                  <c:v>32.923550000000006</c:v>
                </c:pt>
                <c:pt idx="8816">
                  <c:v>32.928279999999994</c:v>
                </c:pt>
                <c:pt idx="8817">
                  <c:v>32.933019999999999</c:v>
                </c:pt>
                <c:pt idx="8818">
                  <c:v>32.937750000000001</c:v>
                </c:pt>
                <c:pt idx="8819">
                  <c:v>32.942489999999999</c:v>
                </c:pt>
                <c:pt idx="8820">
                  <c:v>32.947220000000002</c:v>
                </c:pt>
                <c:pt idx="8821">
                  <c:v>32.95196</c:v>
                </c:pt>
                <c:pt idx="8822">
                  <c:v>32.956689999999995</c:v>
                </c:pt>
                <c:pt idx="8823">
                  <c:v>32.96143</c:v>
                </c:pt>
                <c:pt idx="8824">
                  <c:v>32.966160000000002</c:v>
                </c:pt>
                <c:pt idx="8825">
                  <c:v>32.9709</c:v>
                </c:pt>
                <c:pt idx="8826">
                  <c:v>32.975639999999999</c:v>
                </c:pt>
                <c:pt idx="8827">
                  <c:v>32.980370000000001</c:v>
                </c:pt>
                <c:pt idx="8828">
                  <c:v>32.985109999999999</c:v>
                </c:pt>
                <c:pt idx="8829">
                  <c:v>32.989840000000001</c:v>
                </c:pt>
                <c:pt idx="8830">
                  <c:v>32.994579999999999</c:v>
                </c:pt>
                <c:pt idx="8831">
                  <c:v>32.999309999999994</c:v>
                </c:pt>
                <c:pt idx="8832">
                  <c:v>33.004049999999999</c:v>
                </c:pt>
                <c:pt idx="8833">
                  <c:v>33.008780000000002</c:v>
                </c:pt>
                <c:pt idx="8834">
                  <c:v>33.01352</c:v>
                </c:pt>
                <c:pt idx="8835">
                  <c:v>33.018250000000002</c:v>
                </c:pt>
                <c:pt idx="8836">
                  <c:v>33.02299</c:v>
                </c:pt>
                <c:pt idx="8837">
                  <c:v>33.027729999999998</c:v>
                </c:pt>
                <c:pt idx="8838">
                  <c:v>33.03246</c:v>
                </c:pt>
                <c:pt idx="8839">
                  <c:v>33.037200000000006</c:v>
                </c:pt>
                <c:pt idx="8840">
                  <c:v>33.041929999999994</c:v>
                </c:pt>
                <c:pt idx="8841">
                  <c:v>33.046669999999999</c:v>
                </c:pt>
                <c:pt idx="8842">
                  <c:v>33.051410000000004</c:v>
                </c:pt>
                <c:pt idx="8843">
                  <c:v>33.056139999999999</c:v>
                </c:pt>
                <c:pt idx="8844">
                  <c:v>33.060870000000001</c:v>
                </c:pt>
                <c:pt idx="8845">
                  <c:v>33.06561</c:v>
                </c:pt>
                <c:pt idx="8846">
                  <c:v>33.070349999999998</c:v>
                </c:pt>
                <c:pt idx="8847">
                  <c:v>33.07508</c:v>
                </c:pt>
                <c:pt idx="8848">
                  <c:v>33.079820000000005</c:v>
                </c:pt>
                <c:pt idx="8849">
                  <c:v>33.084559999999996</c:v>
                </c:pt>
                <c:pt idx="8850">
                  <c:v>33.089289999999998</c:v>
                </c:pt>
                <c:pt idx="8851">
                  <c:v>33.094030000000004</c:v>
                </c:pt>
                <c:pt idx="8852">
                  <c:v>33.098759999999999</c:v>
                </c:pt>
                <c:pt idx="8853">
                  <c:v>33.103500000000004</c:v>
                </c:pt>
                <c:pt idx="8854">
                  <c:v>33.108239999999995</c:v>
                </c:pt>
                <c:pt idx="8855">
                  <c:v>33.112969999999997</c:v>
                </c:pt>
                <c:pt idx="8856">
                  <c:v>33.117710000000002</c:v>
                </c:pt>
                <c:pt idx="8857">
                  <c:v>33.122450000000001</c:v>
                </c:pt>
                <c:pt idx="8858">
                  <c:v>33.127179999999996</c:v>
                </c:pt>
                <c:pt idx="8859">
                  <c:v>33.131920000000001</c:v>
                </c:pt>
                <c:pt idx="8860">
                  <c:v>33.136649999999996</c:v>
                </c:pt>
                <c:pt idx="8861">
                  <c:v>33.141390000000001</c:v>
                </c:pt>
                <c:pt idx="8862">
                  <c:v>33.146129999999999</c:v>
                </c:pt>
                <c:pt idx="8863">
                  <c:v>33.150859999999994</c:v>
                </c:pt>
                <c:pt idx="8864">
                  <c:v>33.1556</c:v>
                </c:pt>
                <c:pt idx="8865">
                  <c:v>33.160340000000005</c:v>
                </c:pt>
                <c:pt idx="8866">
                  <c:v>33.16507</c:v>
                </c:pt>
                <c:pt idx="8867">
                  <c:v>33.169809999999998</c:v>
                </c:pt>
                <c:pt idx="8868">
                  <c:v>33.174549999999996</c:v>
                </c:pt>
                <c:pt idx="8869">
                  <c:v>33.179279999999999</c:v>
                </c:pt>
                <c:pt idx="8870">
                  <c:v>33.184020000000004</c:v>
                </c:pt>
                <c:pt idx="8871">
                  <c:v>33.188759999999995</c:v>
                </c:pt>
                <c:pt idx="8872">
                  <c:v>33.1935</c:v>
                </c:pt>
                <c:pt idx="8873">
                  <c:v>33.198230000000002</c:v>
                </c:pt>
                <c:pt idx="8874">
                  <c:v>33.202970000000001</c:v>
                </c:pt>
                <c:pt idx="8875">
                  <c:v>33.207700000000003</c:v>
                </c:pt>
                <c:pt idx="8876">
                  <c:v>33.212440000000001</c:v>
                </c:pt>
                <c:pt idx="8877">
                  <c:v>33.217179999999999</c:v>
                </c:pt>
                <c:pt idx="8878">
                  <c:v>33.221920000000004</c:v>
                </c:pt>
                <c:pt idx="8879">
                  <c:v>33.226650000000006</c:v>
                </c:pt>
                <c:pt idx="8880">
                  <c:v>33.231389999999998</c:v>
                </c:pt>
                <c:pt idx="8881">
                  <c:v>33.236130000000003</c:v>
                </c:pt>
                <c:pt idx="8882">
                  <c:v>33.240859999999998</c:v>
                </c:pt>
                <c:pt idx="8883">
                  <c:v>33.245600000000003</c:v>
                </c:pt>
                <c:pt idx="8884">
                  <c:v>33.250340000000001</c:v>
                </c:pt>
                <c:pt idx="8885">
                  <c:v>33.255069999999996</c:v>
                </c:pt>
                <c:pt idx="8886">
                  <c:v>33.259810000000002</c:v>
                </c:pt>
                <c:pt idx="8887">
                  <c:v>33.26455</c:v>
                </c:pt>
                <c:pt idx="8888">
                  <c:v>33.269289999999998</c:v>
                </c:pt>
                <c:pt idx="8889">
                  <c:v>33.27402</c:v>
                </c:pt>
                <c:pt idx="8890">
                  <c:v>33.278759999999998</c:v>
                </c:pt>
                <c:pt idx="8891">
                  <c:v>33.283500000000004</c:v>
                </c:pt>
                <c:pt idx="8892">
                  <c:v>33.288239999999995</c:v>
                </c:pt>
                <c:pt idx="8893">
                  <c:v>33.292969999999997</c:v>
                </c:pt>
                <c:pt idx="8894">
                  <c:v>33.297710000000002</c:v>
                </c:pt>
                <c:pt idx="8895">
                  <c:v>33.30245</c:v>
                </c:pt>
                <c:pt idx="8896">
                  <c:v>33.307179999999995</c:v>
                </c:pt>
                <c:pt idx="8897">
                  <c:v>33.311920000000001</c:v>
                </c:pt>
                <c:pt idx="8898">
                  <c:v>33.316659999999999</c:v>
                </c:pt>
                <c:pt idx="8899">
                  <c:v>33.321400000000004</c:v>
                </c:pt>
                <c:pt idx="8900">
                  <c:v>33.326129999999999</c:v>
                </c:pt>
                <c:pt idx="8901">
                  <c:v>33.330869999999997</c:v>
                </c:pt>
                <c:pt idx="8902">
                  <c:v>33.335610000000003</c:v>
                </c:pt>
                <c:pt idx="8903">
                  <c:v>33.340350000000001</c:v>
                </c:pt>
                <c:pt idx="8904">
                  <c:v>33.345089999999999</c:v>
                </c:pt>
                <c:pt idx="8905">
                  <c:v>33.349820000000001</c:v>
                </c:pt>
                <c:pt idx="8906">
                  <c:v>33.354559999999999</c:v>
                </c:pt>
                <c:pt idx="8907">
                  <c:v>33.359300000000005</c:v>
                </c:pt>
                <c:pt idx="8908">
                  <c:v>33.364039999999996</c:v>
                </c:pt>
                <c:pt idx="8909">
                  <c:v>33.368780000000001</c:v>
                </c:pt>
                <c:pt idx="8910">
                  <c:v>33.373510000000003</c:v>
                </c:pt>
                <c:pt idx="8911">
                  <c:v>33.378250000000001</c:v>
                </c:pt>
                <c:pt idx="8912">
                  <c:v>33.382989999999999</c:v>
                </c:pt>
                <c:pt idx="8913">
                  <c:v>33.387729999999998</c:v>
                </c:pt>
                <c:pt idx="8914">
                  <c:v>33.392470000000003</c:v>
                </c:pt>
                <c:pt idx="8915">
                  <c:v>33.397209999999994</c:v>
                </c:pt>
                <c:pt idx="8916">
                  <c:v>33.401939999999996</c:v>
                </c:pt>
                <c:pt idx="8917">
                  <c:v>33.406680000000001</c:v>
                </c:pt>
                <c:pt idx="8918">
                  <c:v>33.41142</c:v>
                </c:pt>
                <c:pt idx="8919">
                  <c:v>33.416159999999998</c:v>
                </c:pt>
                <c:pt idx="8920">
                  <c:v>33.42089</c:v>
                </c:pt>
                <c:pt idx="8921">
                  <c:v>33.425629999999998</c:v>
                </c:pt>
                <c:pt idx="8922">
                  <c:v>33.430370000000003</c:v>
                </c:pt>
                <c:pt idx="8923">
                  <c:v>33.435109999999995</c:v>
                </c:pt>
                <c:pt idx="8924">
                  <c:v>33.43985</c:v>
                </c:pt>
                <c:pt idx="8925">
                  <c:v>33.444590000000005</c:v>
                </c:pt>
                <c:pt idx="8926">
                  <c:v>33.449329999999996</c:v>
                </c:pt>
                <c:pt idx="8927">
                  <c:v>33.454059999999998</c:v>
                </c:pt>
                <c:pt idx="8928">
                  <c:v>33.458799999999997</c:v>
                </c:pt>
                <c:pt idx="8929">
                  <c:v>33.463540000000002</c:v>
                </c:pt>
                <c:pt idx="8930">
                  <c:v>33.46828</c:v>
                </c:pt>
                <c:pt idx="8931">
                  <c:v>33.473019999999998</c:v>
                </c:pt>
                <c:pt idx="8932">
                  <c:v>33.477760000000004</c:v>
                </c:pt>
                <c:pt idx="8933">
                  <c:v>33.482500000000002</c:v>
                </c:pt>
                <c:pt idx="8934">
                  <c:v>33.487229999999997</c:v>
                </c:pt>
                <c:pt idx="8935">
                  <c:v>33.491970000000002</c:v>
                </c:pt>
                <c:pt idx="8936">
                  <c:v>33.49671</c:v>
                </c:pt>
                <c:pt idx="8937">
                  <c:v>33.501450000000006</c:v>
                </c:pt>
                <c:pt idx="8938">
                  <c:v>33.506189999999997</c:v>
                </c:pt>
                <c:pt idx="8939">
                  <c:v>33.510930000000002</c:v>
                </c:pt>
                <c:pt idx="8940">
                  <c:v>33.51567</c:v>
                </c:pt>
                <c:pt idx="8941">
                  <c:v>33.520400000000002</c:v>
                </c:pt>
                <c:pt idx="8942">
                  <c:v>33.52514</c:v>
                </c:pt>
                <c:pt idx="8943">
                  <c:v>33.529890000000002</c:v>
                </c:pt>
                <c:pt idx="8944">
                  <c:v>33.534620000000004</c:v>
                </c:pt>
                <c:pt idx="8945">
                  <c:v>33.539359999999995</c:v>
                </c:pt>
                <c:pt idx="8946">
                  <c:v>33.5441</c:v>
                </c:pt>
                <c:pt idx="8947">
                  <c:v>33.548840000000006</c:v>
                </c:pt>
                <c:pt idx="8948">
                  <c:v>33.553579999999997</c:v>
                </c:pt>
                <c:pt idx="8949">
                  <c:v>33.558320000000002</c:v>
                </c:pt>
                <c:pt idx="8950">
                  <c:v>33.56306</c:v>
                </c:pt>
                <c:pt idx="8951">
                  <c:v>33.567799999999998</c:v>
                </c:pt>
                <c:pt idx="8952">
                  <c:v>33.572539999999996</c:v>
                </c:pt>
                <c:pt idx="8953">
                  <c:v>33.577269999999999</c:v>
                </c:pt>
                <c:pt idx="8954">
                  <c:v>33.582010000000004</c:v>
                </c:pt>
                <c:pt idx="8955">
                  <c:v>33.586759999999998</c:v>
                </c:pt>
                <c:pt idx="8956">
                  <c:v>33.59149</c:v>
                </c:pt>
                <c:pt idx="8957">
                  <c:v>33.596229999999998</c:v>
                </c:pt>
                <c:pt idx="8958">
                  <c:v>33.600970000000004</c:v>
                </c:pt>
                <c:pt idx="8959">
                  <c:v>33.605709999999995</c:v>
                </c:pt>
                <c:pt idx="8960">
                  <c:v>33.61045</c:v>
                </c:pt>
                <c:pt idx="8961">
                  <c:v>33.615190000000005</c:v>
                </c:pt>
                <c:pt idx="8962">
                  <c:v>33.619929999999997</c:v>
                </c:pt>
                <c:pt idx="8963">
                  <c:v>33.624670000000002</c:v>
                </c:pt>
                <c:pt idx="8964">
                  <c:v>33.62941</c:v>
                </c:pt>
                <c:pt idx="8965">
                  <c:v>33.634149999999998</c:v>
                </c:pt>
                <c:pt idx="8966">
                  <c:v>33.638889999999996</c:v>
                </c:pt>
                <c:pt idx="8967">
                  <c:v>33.643630000000002</c:v>
                </c:pt>
                <c:pt idx="8968">
                  <c:v>33.64837</c:v>
                </c:pt>
                <c:pt idx="8969">
                  <c:v>33.653109999999998</c:v>
                </c:pt>
                <c:pt idx="8970">
                  <c:v>33.657850000000003</c:v>
                </c:pt>
                <c:pt idx="8971">
                  <c:v>33.662590000000002</c:v>
                </c:pt>
                <c:pt idx="8972">
                  <c:v>33.66733</c:v>
                </c:pt>
                <c:pt idx="8973">
                  <c:v>33.672069999999998</c:v>
                </c:pt>
                <c:pt idx="8974">
                  <c:v>33.676810000000003</c:v>
                </c:pt>
                <c:pt idx="8975">
                  <c:v>33.681549999999994</c:v>
                </c:pt>
                <c:pt idx="8976">
                  <c:v>33.68629</c:v>
                </c:pt>
                <c:pt idx="8977">
                  <c:v>33.691029999999998</c:v>
                </c:pt>
                <c:pt idx="8978">
                  <c:v>33.695770000000003</c:v>
                </c:pt>
                <c:pt idx="8979">
                  <c:v>33.700510000000001</c:v>
                </c:pt>
                <c:pt idx="8980">
                  <c:v>33.705249999999999</c:v>
                </c:pt>
                <c:pt idx="8981">
                  <c:v>33.709990000000005</c:v>
                </c:pt>
                <c:pt idx="8982">
                  <c:v>33.714729999999996</c:v>
                </c:pt>
                <c:pt idx="8983">
                  <c:v>33.719470000000001</c:v>
                </c:pt>
                <c:pt idx="8984">
                  <c:v>33.724209999999999</c:v>
                </c:pt>
                <c:pt idx="8985">
                  <c:v>33.728949999999998</c:v>
                </c:pt>
                <c:pt idx="8986">
                  <c:v>33.733689999999996</c:v>
                </c:pt>
                <c:pt idx="8987">
                  <c:v>33.738430000000001</c:v>
                </c:pt>
                <c:pt idx="8988">
                  <c:v>33.743170000000006</c:v>
                </c:pt>
                <c:pt idx="8989">
                  <c:v>33.747909999999997</c:v>
                </c:pt>
                <c:pt idx="8990">
                  <c:v>33.752650000000003</c:v>
                </c:pt>
                <c:pt idx="8991">
                  <c:v>33.757390000000001</c:v>
                </c:pt>
                <c:pt idx="8992">
                  <c:v>33.762129999999999</c:v>
                </c:pt>
                <c:pt idx="8993">
                  <c:v>33.766869999999997</c:v>
                </c:pt>
                <c:pt idx="8994">
                  <c:v>33.771610000000003</c:v>
                </c:pt>
                <c:pt idx="8995">
                  <c:v>33.776349999999994</c:v>
                </c:pt>
                <c:pt idx="8996">
                  <c:v>33.781089999999999</c:v>
                </c:pt>
                <c:pt idx="8997">
                  <c:v>33.785830000000004</c:v>
                </c:pt>
                <c:pt idx="8998">
                  <c:v>33.790570000000002</c:v>
                </c:pt>
                <c:pt idx="8999">
                  <c:v>33.795319999999997</c:v>
                </c:pt>
                <c:pt idx="9000">
                  <c:v>33.800049999999999</c:v>
                </c:pt>
                <c:pt idx="9001">
                  <c:v>33.8048</c:v>
                </c:pt>
                <c:pt idx="9002">
                  <c:v>33.809539999999998</c:v>
                </c:pt>
                <c:pt idx="9003">
                  <c:v>33.814280000000004</c:v>
                </c:pt>
                <c:pt idx="9004">
                  <c:v>33.819019999999995</c:v>
                </c:pt>
                <c:pt idx="9005">
                  <c:v>33.82376</c:v>
                </c:pt>
                <c:pt idx="9006">
                  <c:v>33.828499999999998</c:v>
                </c:pt>
                <c:pt idx="9007">
                  <c:v>33.833240000000004</c:v>
                </c:pt>
                <c:pt idx="9008">
                  <c:v>33.837979999999995</c:v>
                </c:pt>
                <c:pt idx="9009">
                  <c:v>33.84272</c:v>
                </c:pt>
                <c:pt idx="9010">
                  <c:v>33.847460000000005</c:v>
                </c:pt>
                <c:pt idx="9011">
                  <c:v>33.852199999999996</c:v>
                </c:pt>
                <c:pt idx="9012">
                  <c:v>33.856949999999998</c:v>
                </c:pt>
                <c:pt idx="9013">
                  <c:v>33.861690000000003</c:v>
                </c:pt>
                <c:pt idx="9014">
                  <c:v>33.866430000000001</c:v>
                </c:pt>
                <c:pt idx="9015">
                  <c:v>33.871169999999999</c:v>
                </c:pt>
                <c:pt idx="9016">
                  <c:v>33.875910000000005</c:v>
                </c:pt>
                <c:pt idx="9017">
                  <c:v>33.880649999999996</c:v>
                </c:pt>
                <c:pt idx="9018">
                  <c:v>33.885390000000001</c:v>
                </c:pt>
                <c:pt idx="9019">
                  <c:v>33.890140000000002</c:v>
                </c:pt>
                <c:pt idx="9020">
                  <c:v>33.894869999999997</c:v>
                </c:pt>
                <c:pt idx="9021">
                  <c:v>33.899619999999999</c:v>
                </c:pt>
                <c:pt idx="9022">
                  <c:v>33.904360000000004</c:v>
                </c:pt>
                <c:pt idx="9023">
                  <c:v>33.909099999999995</c:v>
                </c:pt>
                <c:pt idx="9024">
                  <c:v>33.91384</c:v>
                </c:pt>
                <c:pt idx="9025">
                  <c:v>33.918579999999999</c:v>
                </c:pt>
                <c:pt idx="9026">
                  <c:v>33.923319999999997</c:v>
                </c:pt>
                <c:pt idx="9027">
                  <c:v>33.928069999999998</c:v>
                </c:pt>
                <c:pt idx="9028">
                  <c:v>33.932810000000003</c:v>
                </c:pt>
                <c:pt idx="9029">
                  <c:v>33.937549999999995</c:v>
                </c:pt>
                <c:pt idx="9030">
                  <c:v>33.94229</c:v>
                </c:pt>
                <c:pt idx="9031">
                  <c:v>33.947030000000005</c:v>
                </c:pt>
                <c:pt idx="9032">
                  <c:v>33.951769999999996</c:v>
                </c:pt>
                <c:pt idx="9033">
                  <c:v>33.956519999999998</c:v>
                </c:pt>
                <c:pt idx="9034">
                  <c:v>33.961260000000003</c:v>
                </c:pt>
                <c:pt idx="9035">
                  <c:v>33.966000000000001</c:v>
                </c:pt>
                <c:pt idx="9036">
                  <c:v>33.970739999999999</c:v>
                </c:pt>
                <c:pt idx="9037">
                  <c:v>33.975480000000005</c:v>
                </c:pt>
                <c:pt idx="9038">
                  <c:v>33.980219999999996</c:v>
                </c:pt>
                <c:pt idx="9039">
                  <c:v>33.984970000000004</c:v>
                </c:pt>
                <c:pt idx="9040">
                  <c:v>33.989710000000002</c:v>
                </c:pt>
                <c:pt idx="9041">
                  <c:v>33.994450000000001</c:v>
                </c:pt>
                <c:pt idx="9042">
                  <c:v>33.999189999999999</c:v>
                </c:pt>
                <c:pt idx="9043">
                  <c:v>34.00394</c:v>
                </c:pt>
                <c:pt idx="9044">
                  <c:v>34.008669999999995</c:v>
                </c:pt>
                <c:pt idx="9045">
                  <c:v>34.013420000000004</c:v>
                </c:pt>
                <c:pt idx="9046">
                  <c:v>34.018160000000002</c:v>
                </c:pt>
                <c:pt idx="9047">
                  <c:v>34.0229</c:v>
                </c:pt>
                <c:pt idx="9048">
                  <c:v>34.027639999999998</c:v>
                </c:pt>
                <c:pt idx="9049">
                  <c:v>34.032389999999999</c:v>
                </c:pt>
                <c:pt idx="9050">
                  <c:v>34.037129999999998</c:v>
                </c:pt>
                <c:pt idx="9051">
                  <c:v>34.041870000000003</c:v>
                </c:pt>
                <c:pt idx="9052">
                  <c:v>34.046610000000001</c:v>
                </c:pt>
                <c:pt idx="9053">
                  <c:v>34.051349999999999</c:v>
                </c:pt>
                <c:pt idx="9054">
                  <c:v>34.056100000000001</c:v>
                </c:pt>
                <c:pt idx="9055">
                  <c:v>34.060839999999999</c:v>
                </c:pt>
                <c:pt idx="9056">
                  <c:v>34.065579999999997</c:v>
                </c:pt>
                <c:pt idx="9057">
                  <c:v>34.070320000000002</c:v>
                </c:pt>
                <c:pt idx="9058">
                  <c:v>34.075069999999997</c:v>
                </c:pt>
                <c:pt idx="9059">
                  <c:v>34.079810000000002</c:v>
                </c:pt>
                <c:pt idx="9060">
                  <c:v>34.08455</c:v>
                </c:pt>
                <c:pt idx="9061">
                  <c:v>34.089289999999998</c:v>
                </c:pt>
                <c:pt idx="9062">
                  <c:v>34.09404</c:v>
                </c:pt>
                <c:pt idx="9063">
                  <c:v>34.098780000000005</c:v>
                </c:pt>
                <c:pt idx="9064">
                  <c:v>34.103519999999996</c:v>
                </c:pt>
                <c:pt idx="9065">
                  <c:v>34.108270000000005</c:v>
                </c:pt>
                <c:pt idx="9066">
                  <c:v>34.113010000000003</c:v>
                </c:pt>
                <c:pt idx="9067">
                  <c:v>34.117750000000001</c:v>
                </c:pt>
                <c:pt idx="9068">
                  <c:v>34.122489999999999</c:v>
                </c:pt>
                <c:pt idx="9069">
                  <c:v>34.12724</c:v>
                </c:pt>
                <c:pt idx="9070">
                  <c:v>34.131979999999999</c:v>
                </c:pt>
                <c:pt idx="9071">
                  <c:v>34.136720000000004</c:v>
                </c:pt>
                <c:pt idx="9072">
                  <c:v>34.141469999999998</c:v>
                </c:pt>
                <c:pt idx="9073">
                  <c:v>34.146210000000004</c:v>
                </c:pt>
                <c:pt idx="9074">
                  <c:v>34.150950000000002</c:v>
                </c:pt>
                <c:pt idx="9075">
                  <c:v>34.15569</c:v>
                </c:pt>
                <c:pt idx="9076">
                  <c:v>34.160440000000001</c:v>
                </c:pt>
                <c:pt idx="9077">
                  <c:v>34.165180000000007</c:v>
                </c:pt>
                <c:pt idx="9078">
                  <c:v>34.169919999999998</c:v>
                </c:pt>
                <c:pt idx="9079">
                  <c:v>34.174669999999999</c:v>
                </c:pt>
                <c:pt idx="9080">
                  <c:v>34.179409999999997</c:v>
                </c:pt>
                <c:pt idx="9081">
                  <c:v>34.184150000000002</c:v>
                </c:pt>
                <c:pt idx="9082">
                  <c:v>34.188900000000004</c:v>
                </c:pt>
                <c:pt idx="9083">
                  <c:v>34.193639999999995</c:v>
                </c:pt>
                <c:pt idx="9084">
                  <c:v>34.19838</c:v>
                </c:pt>
                <c:pt idx="9085">
                  <c:v>34.203119999999998</c:v>
                </c:pt>
                <c:pt idx="9086">
                  <c:v>34.20787</c:v>
                </c:pt>
                <c:pt idx="9087">
                  <c:v>34.212609999999998</c:v>
                </c:pt>
                <c:pt idx="9088">
                  <c:v>34.217350000000003</c:v>
                </c:pt>
                <c:pt idx="9089">
                  <c:v>34.222099999999998</c:v>
                </c:pt>
                <c:pt idx="9090">
                  <c:v>34.226840000000003</c:v>
                </c:pt>
                <c:pt idx="9091">
                  <c:v>34.231580000000001</c:v>
                </c:pt>
                <c:pt idx="9092">
                  <c:v>34.236330000000002</c:v>
                </c:pt>
                <c:pt idx="9093">
                  <c:v>34.241070000000001</c:v>
                </c:pt>
                <c:pt idx="9094">
                  <c:v>34.245820000000002</c:v>
                </c:pt>
                <c:pt idx="9095">
                  <c:v>34.25056</c:v>
                </c:pt>
                <c:pt idx="9096">
                  <c:v>34.255300000000005</c:v>
                </c:pt>
                <c:pt idx="9097">
                  <c:v>34.26005</c:v>
                </c:pt>
                <c:pt idx="9098">
                  <c:v>34.264790000000005</c:v>
                </c:pt>
                <c:pt idx="9099">
                  <c:v>34.269529999999996</c:v>
                </c:pt>
                <c:pt idx="9100">
                  <c:v>34.274279999999997</c:v>
                </c:pt>
                <c:pt idx="9101">
                  <c:v>34.279020000000003</c:v>
                </c:pt>
                <c:pt idx="9102">
                  <c:v>34.283760000000001</c:v>
                </c:pt>
                <c:pt idx="9103">
                  <c:v>34.288510000000002</c:v>
                </c:pt>
                <c:pt idx="9104">
                  <c:v>34.29325</c:v>
                </c:pt>
                <c:pt idx="9105">
                  <c:v>34.298000000000002</c:v>
                </c:pt>
                <c:pt idx="9106">
                  <c:v>34.30274</c:v>
                </c:pt>
                <c:pt idx="9107">
                  <c:v>34.307479999999998</c:v>
                </c:pt>
                <c:pt idx="9108">
                  <c:v>34.31223</c:v>
                </c:pt>
                <c:pt idx="9109">
                  <c:v>34.316970000000005</c:v>
                </c:pt>
                <c:pt idx="9110">
                  <c:v>34.321709999999996</c:v>
                </c:pt>
                <c:pt idx="9111">
                  <c:v>34.326460000000004</c:v>
                </c:pt>
                <c:pt idx="9112">
                  <c:v>34.331200000000003</c:v>
                </c:pt>
                <c:pt idx="9113">
                  <c:v>34.335949999999997</c:v>
                </c:pt>
                <c:pt idx="9114">
                  <c:v>34.340690000000002</c:v>
                </c:pt>
                <c:pt idx="9115">
                  <c:v>34.345439999999996</c:v>
                </c:pt>
                <c:pt idx="9116">
                  <c:v>34.350180000000002</c:v>
                </c:pt>
                <c:pt idx="9117">
                  <c:v>34.354929999999996</c:v>
                </c:pt>
                <c:pt idx="9118">
                  <c:v>34.359670000000001</c:v>
                </c:pt>
                <c:pt idx="9119">
                  <c:v>34.364409999999999</c:v>
                </c:pt>
                <c:pt idx="9120">
                  <c:v>34.369160000000001</c:v>
                </c:pt>
                <c:pt idx="9121">
                  <c:v>34.373899999999999</c:v>
                </c:pt>
                <c:pt idx="9122">
                  <c:v>34.378640000000004</c:v>
                </c:pt>
                <c:pt idx="9123">
                  <c:v>34.383389999999999</c:v>
                </c:pt>
                <c:pt idx="9124">
                  <c:v>34.388130000000004</c:v>
                </c:pt>
                <c:pt idx="9125">
                  <c:v>34.392879999999998</c:v>
                </c:pt>
                <c:pt idx="9126">
                  <c:v>34.397619999999996</c:v>
                </c:pt>
                <c:pt idx="9127">
                  <c:v>34.402370000000005</c:v>
                </c:pt>
                <c:pt idx="9128">
                  <c:v>34.407109999999996</c:v>
                </c:pt>
                <c:pt idx="9129">
                  <c:v>34.411860000000004</c:v>
                </c:pt>
                <c:pt idx="9130">
                  <c:v>34.416599999999995</c:v>
                </c:pt>
                <c:pt idx="9131">
                  <c:v>34.421350000000004</c:v>
                </c:pt>
                <c:pt idx="9132">
                  <c:v>34.426090000000002</c:v>
                </c:pt>
                <c:pt idx="9133">
                  <c:v>34.430839999999996</c:v>
                </c:pt>
                <c:pt idx="9134">
                  <c:v>34.435580000000002</c:v>
                </c:pt>
                <c:pt idx="9135">
                  <c:v>34.440320000000007</c:v>
                </c:pt>
                <c:pt idx="9136">
                  <c:v>34.445070000000001</c:v>
                </c:pt>
                <c:pt idx="9137">
                  <c:v>34.449809999999999</c:v>
                </c:pt>
                <c:pt idx="9138">
                  <c:v>34.454560000000001</c:v>
                </c:pt>
                <c:pt idx="9139">
                  <c:v>34.459299999999999</c:v>
                </c:pt>
                <c:pt idx="9140">
                  <c:v>34.46405</c:v>
                </c:pt>
                <c:pt idx="9141">
                  <c:v>34.468789999999998</c:v>
                </c:pt>
                <c:pt idx="9142">
                  <c:v>34.47354</c:v>
                </c:pt>
                <c:pt idx="9143">
                  <c:v>34.478279999999998</c:v>
                </c:pt>
                <c:pt idx="9144">
                  <c:v>34.483029999999999</c:v>
                </c:pt>
                <c:pt idx="9145">
                  <c:v>34.487769999999998</c:v>
                </c:pt>
                <c:pt idx="9146">
                  <c:v>34.492519999999999</c:v>
                </c:pt>
                <c:pt idx="9147">
                  <c:v>34.497260000000004</c:v>
                </c:pt>
                <c:pt idx="9148">
                  <c:v>34.502009999999999</c:v>
                </c:pt>
                <c:pt idx="9149">
                  <c:v>34.506750000000004</c:v>
                </c:pt>
                <c:pt idx="9150">
                  <c:v>34.511499999999998</c:v>
                </c:pt>
                <c:pt idx="9151">
                  <c:v>34.516249999999999</c:v>
                </c:pt>
                <c:pt idx="9152">
                  <c:v>34.520990000000005</c:v>
                </c:pt>
                <c:pt idx="9153">
                  <c:v>34.525729999999996</c:v>
                </c:pt>
                <c:pt idx="9154">
                  <c:v>34.530480000000004</c:v>
                </c:pt>
                <c:pt idx="9155">
                  <c:v>34.535229999999999</c:v>
                </c:pt>
                <c:pt idx="9156">
                  <c:v>34.539970000000004</c:v>
                </c:pt>
                <c:pt idx="9157">
                  <c:v>34.544710000000002</c:v>
                </c:pt>
                <c:pt idx="9158">
                  <c:v>34.549459999999996</c:v>
                </c:pt>
                <c:pt idx="9159">
                  <c:v>34.554210000000005</c:v>
                </c:pt>
                <c:pt idx="9160">
                  <c:v>34.558949999999996</c:v>
                </c:pt>
                <c:pt idx="9161">
                  <c:v>34.563700000000004</c:v>
                </c:pt>
                <c:pt idx="9162">
                  <c:v>34.568439999999995</c:v>
                </c:pt>
                <c:pt idx="9163">
                  <c:v>34.573189999999997</c:v>
                </c:pt>
                <c:pt idx="9164">
                  <c:v>34.577930000000002</c:v>
                </c:pt>
                <c:pt idx="9165">
                  <c:v>34.582679999999996</c:v>
                </c:pt>
                <c:pt idx="9166">
                  <c:v>34.587420000000002</c:v>
                </c:pt>
                <c:pt idx="9167">
                  <c:v>34.592169999999996</c:v>
                </c:pt>
                <c:pt idx="9168">
                  <c:v>34.596920000000004</c:v>
                </c:pt>
                <c:pt idx="9169">
                  <c:v>34.601660000000003</c:v>
                </c:pt>
                <c:pt idx="9170">
                  <c:v>34.606409999999997</c:v>
                </c:pt>
                <c:pt idx="9171">
                  <c:v>34.611150000000002</c:v>
                </c:pt>
                <c:pt idx="9172">
                  <c:v>34.615899999999996</c:v>
                </c:pt>
                <c:pt idx="9173">
                  <c:v>34.620650000000005</c:v>
                </c:pt>
                <c:pt idx="9174">
                  <c:v>34.625389999999996</c:v>
                </c:pt>
                <c:pt idx="9175">
                  <c:v>34.630130000000001</c:v>
                </c:pt>
                <c:pt idx="9176">
                  <c:v>34.634880000000003</c:v>
                </c:pt>
                <c:pt idx="9177">
                  <c:v>34.639629999999997</c:v>
                </c:pt>
                <c:pt idx="9178">
                  <c:v>34.644370000000002</c:v>
                </c:pt>
                <c:pt idx="9179">
                  <c:v>34.649119999999996</c:v>
                </c:pt>
                <c:pt idx="9180">
                  <c:v>34.653860000000002</c:v>
                </c:pt>
                <c:pt idx="9181">
                  <c:v>34.658609999999996</c:v>
                </c:pt>
                <c:pt idx="9182">
                  <c:v>34.663359999999997</c:v>
                </c:pt>
                <c:pt idx="9183">
                  <c:v>34.668100000000003</c:v>
                </c:pt>
                <c:pt idx="9184">
                  <c:v>34.672849999999997</c:v>
                </c:pt>
                <c:pt idx="9185">
                  <c:v>34.677590000000002</c:v>
                </c:pt>
                <c:pt idx="9186">
                  <c:v>34.682339999999996</c:v>
                </c:pt>
                <c:pt idx="9187">
                  <c:v>34.687089999999998</c:v>
                </c:pt>
                <c:pt idx="9188">
                  <c:v>34.691839999999999</c:v>
                </c:pt>
                <c:pt idx="9189">
                  <c:v>34.696579999999997</c:v>
                </c:pt>
                <c:pt idx="9190">
                  <c:v>34.701330000000006</c:v>
                </c:pt>
                <c:pt idx="9191">
                  <c:v>34.706069999999997</c:v>
                </c:pt>
                <c:pt idx="9192">
                  <c:v>34.710820000000005</c:v>
                </c:pt>
                <c:pt idx="9193">
                  <c:v>34.71557</c:v>
                </c:pt>
                <c:pt idx="9194">
                  <c:v>34.720309999999998</c:v>
                </c:pt>
                <c:pt idx="9195">
                  <c:v>34.725059999999999</c:v>
                </c:pt>
                <c:pt idx="9196">
                  <c:v>34.729799999999997</c:v>
                </c:pt>
                <c:pt idx="9197">
                  <c:v>34.734550000000006</c:v>
                </c:pt>
                <c:pt idx="9198">
                  <c:v>34.7393</c:v>
                </c:pt>
                <c:pt idx="9199">
                  <c:v>34.744050000000001</c:v>
                </c:pt>
                <c:pt idx="9200">
                  <c:v>34.74879</c:v>
                </c:pt>
                <c:pt idx="9201">
                  <c:v>34.753540000000001</c:v>
                </c:pt>
                <c:pt idx="9202">
                  <c:v>34.758279999999999</c:v>
                </c:pt>
                <c:pt idx="9203">
                  <c:v>34.763030000000001</c:v>
                </c:pt>
                <c:pt idx="9204">
                  <c:v>34.767779999999995</c:v>
                </c:pt>
                <c:pt idx="9205">
                  <c:v>34.772530000000003</c:v>
                </c:pt>
                <c:pt idx="9206">
                  <c:v>34.777270000000001</c:v>
                </c:pt>
                <c:pt idx="9207">
                  <c:v>34.782019999999996</c:v>
                </c:pt>
                <c:pt idx="9208">
                  <c:v>34.786760000000001</c:v>
                </c:pt>
                <c:pt idx="9209">
                  <c:v>34.791509999999995</c:v>
                </c:pt>
                <c:pt idx="9210">
                  <c:v>34.796260000000004</c:v>
                </c:pt>
                <c:pt idx="9211">
                  <c:v>34.801009999999998</c:v>
                </c:pt>
                <c:pt idx="9212">
                  <c:v>34.805750000000003</c:v>
                </c:pt>
                <c:pt idx="9213">
                  <c:v>34.810500000000005</c:v>
                </c:pt>
                <c:pt idx="9214">
                  <c:v>34.815249999999999</c:v>
                </c:pt>
                <c:pt idx="9215">
                  <c:v>34.819990000000004</c:v>
                </c:pt>
                <c:pt idx="9216">
                  <c:v>34.824739999999998</c:v>
                </c:pt>
                <c:pt idx="9217">
                  <c:v>34.82949</c:v>
                </c:pt>
                <c:pt idx="9218">
                  <c:v>34.834240000000001</c:v>
                </c:pt>
                <c:pt idx="9219">
                  <c:v>34.838979999999999</c:v>
                </c:pt>
                <c:pt idx="9220">
                  <c:v>34.843730000000001</c:v>
                </c:pt>
                <c:pt idx="9221">
                  <c:v>34.848480000000002</c:v>
                </c:pt>
                <c:pt idx="9222">
                  <c:v>34.85322</c:v>
                </c:pt>
                <c:pt idx="9223">
                  <c:v>34.857970000000002</c:v>
                </c:pt>
                <c:pt idx="9224">
                  <c:v>34.862720000000003</c:v>
                </c:pt>
                <c:pt idx="9225">
                  <c:v>34.867469999999997</c:v>
                </c:pt>
                <c:pt idx="9226">
                  <c:v>34.872210000000003</c:v>
                </c:pt>
                <c:pt idx="9227">
                  <c:v>34.876959999999997</c:v>
                </c:pt>
                <c:pt idx="9228">
                  <c:v>34.881710000000005</c:v>
                </c:pt>
                <c:pt idx="9229">
                  <c:v>34.88646</c:v>
                </c:pt>
                <c:pt idx="9230">
                  <c:v>34.891199999999998</c:v>
                </c:pt>
                <c:pt idx="9231">
                  <c:v>34.895949999999999</c:v>
                </c:pt>
                <c:pt idx="9232">
                  <c:v>34.900700000000001</c:v>
                </c:pt>
                <c:pt idx="9233">
                  <c:v>34.905440000000006</c:v>
                </c:pt>
                <c:pt idx="9234">
                  <c:v>34.91019</c:v>
                </c:pt>
                <c:pt idx="9235">
                  <c:v>34.914940000000001</c:v>
                </c:pt>
                <c:pt idx="9236">
                  <c:v>34.919690000000003</c:v>
                </c:pt>
                <c:pt idx="9237">
                  <c:v>34.924440000000004</c:v>
                </c:pt>
                <c:pt idx="9238">
                  <c:v>34.929179999999995</c:v>
                </c:pt>
                <c:pt idx="9239">
                  <c:v>34.933930000000004</c:v>
                </c:pt>
                <c:pt idx="9240">
                  <c:v>34.938679999999998</c:v>
                </c:pt>
                <c:pt idx="9241">
                  <c:v>34.943429999999999</c:v>
                </c:pt>
                <c:pt idx="9242">
                  <c:v>34.948169999999998</c:v>
                </c:pt>
                <c:pt idx="9243">
                  <c:v>34.952919999999999</c:v>
                </c:pt>
                <c:pt idx="9244">
                  <c:v>34.95767</c:v>
                </c:pt>
                <c:pt idx="9245">
                  <c:v>34.962420000000002</c:v>
                </c:pt>
                <c:pt idx="9246">
                  <c:v>34.967169999999996</c:v>
                </c:pt>
                <c:pt idx="9247">
                  <c:v>34.971919999999997</c:v>
                </c:pt>
                <c:pt idx="9248">
                  <c:v>34.976660000000003</c:v>
                </c:pt>
                <c:pt idx="9249">
                  <c:v>34.981409999999997</c:v>
                </c:pt>
                <c:pt idx="9250">
                  <c:v>34.986160000000005</c:v>
                </c:pt>
                <c:pt idx="9251">
                  <c:v>34.99091</c:v>
                </c:pt>
                <c:pt idx="9252">
                  <c:v>34.995650000000005</c:v>
                </c:pt>
                <c:pt idx="9253">
                  <c:v>35.000399999999999</c:v>
                </c:pt>
                <c:pt idx="9254">
                  <c:v>35.00515</c:v>
                </c:pt>
                <c:pt idx="9255">
                  <c:v>35.009899999999995</c:v>
                </c:pt>
                <c:pt idx="9256">
                  <c:v>35.01464</c:v>
                </c:pt>
                <c:pt idx="9257">
                  <c:v>35.019389999999994</c:v>
                </c:pt>
                <c:pt idx="9258">
                  <c:v>35.024140000000003</c:v>
                </c:pt>
                <c:pt idx="9259">
                  <c:v>35.028889999999997</c:v>
                </c:pt>
                <c:pt idx="9260">
                  <c:v>35.033639999999998</c:v>
                </c:pt>
                <c:pt idx="9261">
                  <c:v>35.03839</c:v>
                </c:pt>
                <c:pt idx="9262">
                  <c:v>35.043140000000001</c:v>
                </c:pt>
                <c:pt idx="9263">
                  <c:v>35.047889999999995</c:v>
                </c:pt>
                <c:pt idx="9264">
                  <c:v>35.052630000000001</c:v>
                </c:pt>
                <c:pt idx="9265">
                  <c:v>35.057380000000002</c:v>
                </c:pt>
                <c:pt idx="9266">
                  <c:v>35.062129999999996</c:v>
                </c:pt>
                <c:pt idx="9267">
                  <c:v>35.066880000000005</c:v>
                </c:pt>
                <c:pt idx="9268">
                  <c:v>35.071629999999999</c:v>
                </c:pt>
                <c:pt idx="9269">
                  <c:v>35.07638</c:v>
                </c:pt>
                <c:pt idx="9270">
                  <c:v>35.081119999999999</c:v>
                </c:pt>
                <c:pt idx="9271">
                  <c:v>35.08587</c:v>
                </c:pt>
                <c:pt idx="9272">
                  <c:v>35.090620000000001</c:v>
                </c:pt>
                <c:pt idx="9273">
                  <c:v>35.095370000000003</c:v>
                </c:pt>
                <c:pt idx="9274">
                  <c:v>35.100119999999997</c:v>
                </c:pt>
                <c:pt idx="9275">
                  <c:v>35.104870000000005</c:v>
                </c:pt>
                <c:pt idx="9276">
                  <c:v>35.10962</c:v>
                </c:pt>
                <c:pt idx="9277">
                  <c:v>35.114359999999998</c:v>
                </c:pt>
                <c:pt idx="9278">
                  <c:v>35.119109999999999</c:v>
                </c:pt>
                <c:pt idx="9279">
                  <c:v>35.123860000000001</c:v>
                </c:pt>
                <c:pt idx="9280">
                  <c:v>35.128609999999995</c:v>
                </c:pt>
                <c:pt idx="9281">
                  <c:v>35.133360000000003</c:v>
                </c:pt>
                <c:pt idx="9282">
                  <c:v>35.138109999999998</c:v>
                </c:pt>
                <c:pt idx="9283">
                  <c:v>35.142859999999999</c:v>
                </c:pt>
                <c:pt idx="9284">
                  <c:v>35.14761</c:v>
                </c:pt>
                <c:pt idx="9285">
                  <c:v>35.152349999999998</c:v>
                </c:pt>
                <c:pt idx="9286">
                  <c:v>35.1571</c:v>
                </c:pt>
                <c:pt idx="9287">
                  <c:v>35.161850000000001</c:v>
                </c:pt>
                <c:pt idx="9288">
                  <c:v>35.166600000000003</c:v>
                </c:pt>
                <c:pt idx="9289">
                  <c:v>35.171349999999997</c:v>
                </c:pt>
                <c:pt idx="9290">
                  <c:v>35.176100000000005</c:v>
                </c:pt>
                <c:pt idx="9291">
                  <c:v>35.18085</c:v>
                </c:pt>
                <c:pt idx="9292">
                  <c:v>35.185600000000001</c:v>
                </c:pt>
                <c:pt idx="9293">
                  <c:v>35.190350000000002</c:v>
                </c:pt>
                <c:pt idx="9294">
                  <c:v>35.195099999999996</c:v>
                </c:pt>
                <c:pt idx="9295">
                  <c:v>35.199849999999998</c:v>
                </c:pt>
                <c:pt idx="9296">
                  <c:v>35.204599999999999</c:v>
                </c:pt>
                <c:pt idx="9297">
                  <c:v>35.209350000000001</c:v>
                </c:pt>
                <c:pt idx="9298">
                  <c:v>35.214099999999995</c:v>
                </c:pt>
                <c:pt idx="9299">
                  <c:v>35.21884</c:v>
                </c:pt>
                <c:pt idx="9300">
                  <c:v>35.223590000000002</c:v>
                </c:pt>
                <c:pt idx="9301">
                  <c:v>35.228339999999996</c:v>
                </c:pt>
                <c:pt idx="9302">
                  <c:v>35.233090000000004</c:v>
                </c:pt>
                <c:pt idx="9303">
                  <c:v>35.237839999999998</c:v>
                </c:pt>
                <c:pt idx="9304">
                  <c:v>35.24259</c:v>
                </c:pt>
                <c:pt idx="9305">
                  <c:v>35.247340000000001</c:v>
                </c:pt>
                <c:pt idx="9306">
                  <c:v>35.252090000000003</c:v>
                </c:pt>
                <c:pt idx="9307">
                  <c:v>35.256839999999997</c:v>
                </c:pt>
                <c:pt idx="9308">
                  <c:v>35.261590000000005</c:v>
                </c:pt>
                <c:pt idx="9309">
                  <c:v>35.26634</c:v>
                </c:pt>
                <c:pt idx="9310">
                  <c:v>35.271090000000001</c:v>
                </c:pt>
                <c:pt idx="9311">
                  <c:v>35.275840000000002</c:v>
                </c:pt>
                <c:pt idx="9312">
                  <c:v>35.280590000000004</c:v>
                </c:pt>
                <c:pt idx="9313">
                  <c:v>35.285339999999998</c:v>
                </c:pt>
                <c:pt idx="9314">
                  <c:v>35.290090000000006</c:v>
                </c:pt>
                <c:pt idx="9315">
                  <c:v>35.294840000000001</c:v>
                </c:pt>
                <c:pt idx="9316">
                  <c:v>35.299590000000002</c:v>
                </c:pt>
                <c:pt idx="9317">
                  <c:v>35.304339999999996</c:v>
                </c:pt>
                <c:pt idx="9318">
                  <c:v>35.309090000000005</c:v>
                </c:pt>
                <c:pt idx="9319">
                  <c:v>35.313839999999999</c:v>
                </c:pt>
                <c:pt idx="9320">
                  <c:v>35.31859</c:v>
                </c:pt>
                <c:pt idx="9321">
                  <c:v>35.323340000000002</c:v>
                </c:pt>
                <c:pt idx="9322">
                  <c:v>35.328089999999996</c:v>
                </c:pt>
                <c:pt idx="9323">
                  <c:v>35.332839999999997</c:v>
                </c:pt>
                <c:pt idx="9324">
                  <c:v>35.337589999999999</c:v>
                </c:pt>
                <c:pt idx="9325">
                  <c:v>35.34234</c:v>
                </c:pt>
                <c:pt idx="9326">
                  <c:v>35.347089999999994</c:v>
                </c:pt>
                <c:pt idx="9327">
                  <c:v>35.351840000000003</c:v>
                </c:pt>
                <c:pt idx="9328">
                  <c:v>35.356589999999997</c:v>
                </c:pt>
                <c:pt idx="9329">
                  <c:v>35.361339999999998</c:v>
                </c:pt>
                <c:pt idx="9330">
                  <c:v>35.36609</c:v>
                </c:pt>
                <c:pt idx="9331">
                  <c:v>35.370840000000001</c:v>
                </c:pt>
                <c:pt idx="9332">
                  <c:v>35.375589999999995</c:v>
                </c:pt>
                <c:pt idx="9333">
                  <c:v>35.380340000000004</c:v>
                </c:pt>
                <c:pt idx="9334">
                  <c:v>35.385089999999998</c:v>
                </c:pt>
                <c:pt idx="9335">
                  <c:v>35.38984</c:v>
                </c:pt>
                <c:pt idx="9336">
                  <c:v>35.394589999999994</c:v>
                </c:pt>
                <c:pt idx="9337">
                  <c:v>35.399340000000002</c:v>
                </c:pt>
                <c:pt idx="9338">
                  <c:v>35.404089999999997</c:v>
                </c:pt>
                <c:pt idx="9339">
                  <c:v>35.408839999999998</c:v>
                </c:pt>
                <c:pt idx="9340">
                  <c:v>35.413589999999999</c:v>
                </c:pt>
                <c:pt idx="9341">
                  <c:v>35.418340000000001</c:v>
                </c:pt>
                <c:pt idx="9342">
                  <c:v>35.423089999999995</c:v>
                </c:pt>
                <c:pt idx="9343">
                  <c:v>35.427840000000003</c:v>
                </c:pt>
                <c:pt idx="9344">
                  <c:v>35.432600000000001</c:v>
                </c:pt>
                <c:pt idx="9345">
                  <c:v>35.437350000000002</c:v>
                </c:pt>
                <c:pt idx="9346">
                  <c:v>35.442099999999996</c:v>
                </c:pt>
                <c:pt idx="9347">
                  <c:v>35.446840000000002</c:v>
                </c:pt>
                <c:pt idx="9348">
                  <c:v>35.451599999999999</c:v>
                </c:pt>
                <c:pt idx="9349">
                  <c:v>35.45635</c:v>
                </c:pt>
                <c:pt idx="9350">
                  <c:v>35.461100000000002</c:v>
                </c:pt>
                <c:pt idx="9351">
                  <c:v>35.465850000000003</c:v>
                </c:pt>
                <c:pt idx="9352">
                  <c:v>35.470599999999997</c:v>
                </c:pt>
                <c:pt idx="9353">
                  <c:v>35.475350000000006</c:v>
                </c:pt>
                <c:pt idx="9354">
                  <c:v>35.4801</c:v>
                </c:pt>
                <c:pt idx="9355">
                  <c:v>35.484850000000002</c:v>
                </c:pt>
                <c:pt idx="9356">
                  <c:v>35.489600000000003</c:v>
                </c:pt>
                <c:pt idx="9357">
                  <c:v>35.494350000000004</c:v>
                </c:pt>
                <c:pt idx="9358">
                  <c:v>35.499110000000002</c:v>
                </c:pt>
                <c:pt idx="9359">
                  <c:v>35.503859999999996</c:v>
                </c:pt>
                <c:pt idx="9360">
                  <c:v>35.508610000000004</c:v>
                </c:pt>
                <c:pt idx="9361">
                  <c:v>35.513359999999999</c:v>
                </c:pt>
                <c:pt idx="9362">
                  <c:v>35.51811</c:v>
                </c:pt>
                <c:pt idx="9363">
                  <c:v>35.522860000000001</c:v>
                </c:pt>
                <c:pt idx="9364">
                  <c:v>35.527610000000003</c:v>
                </c:pt>
                <c:pt idx="9365">
                  <c:v>35.532359999999997</c:v>
                </c:pt>
                <c:pt idx="9366">
                  <c:v>35.537120000000002</c:v>
                </c:pt>
                <c:pt idx="9367">
                  <c:v>35.541870000000003</c:v>
                </c:pt>
                <c:pt idx="9368">
                  <c:v>35.546620000000004</c:v>
                </c:pt>
                <c:pt idx="9369">
                  <c:v>35.551369999999999</c:v>
                </c:pt>
                <c:pt idx="9370">
                  <c:v>35.55612</c:v>
                </c:pt>
                <c:pt idx="9371">
                  <c:v>35.560870000000001</c:v>
                </c:pt>
                <c:pt idx="9372">
                  <c:v>35.565620000000003</c:v>
                </c:pt>
                <c:pt idx="9373">
                  <c:v>35.57038</c:v>
                </c:pt>
                <c:pt idx="9374">
                  <c:v>35.575130000000001</c:v>
                </c:pt>
                <c:pt idx="9375">
                  <c:v>35.579880000000003</c:v>
                </c:pt>
                <c:pt idx="9376">
                  <c:v>35.584629999999997</c:v>
                </c:pt>
                <c:pt idx="9377">
                  <c:v>35.589379999999998</c:v>
                </c:pt>
                <c:pt idx="9378">
                  <c:v>35.59413</c:v>
                </c:pt>
                <c:pt idx="9379">
                  <c:v>35.598880000000001</c:v>
                </c:pt>
                <c:pt idx="9380">
                  <c:v>35.603639999999999</c:v>
                </c:pt>
                <c:pt idx="9381">
                  <c:v>35.608380000000004</c:v>
                </c:pt>
                <c:pt idx="9382">
                  <c:v>35.613140000000001</c:v>
                </c:pt>
                <c:pt idx="9383">
                  <c:v>35.617890000000003</c:v>
                </c:pt>
                <c:pt idx="9384">
                  <c:v>35.622639999999997</c:v>
                </c:pt>
                <c:pt idx="9385">
                  <c:v>35.627389999999998</c:v>
                </c:pt>
                <c:pt idx="9386">
                  <c:v>35.63214</c:v>
                </c:pt>
                <c:pt idx="9387">
                  <c:v>35.636899999999997</c:v>
                </c:pt>
                <c:pt idx="9388">
                  <c:v>35.641649999999998</c:v>
                </c:pt>
                <c:pt idx="9389">
                  <c:v>35.6464</c:v>
                </c:pt>
                <c:pt idx="9390">
                  <c:v>35.651150000000001</c:v>
                </c:pt>
                <c:pt idx="9391">
                  <c:v>35.655899999999995</c:v>
                </c:pt>
                <c:pt idx="9392">
                  <c:v>35.660650000000004</c:v>
                </c:pt>
                <c:pt idx="9393">
                  <c:v>35.665410000000001</c:v>
                </c:pt>
                <c:pt idx="9394">
                  <c:v>35.670160000000003</c:v>
                </c:pt>
                <c:pt idx="9395">
                  <c:v>35.674909999999997</c:v>
                </c:pt>
                <c:pt idx="9396">
                  <c:v>35.679659999999998</c:v>
                </c:pt>
                <c:pt idx="9397">
                  <c:v>35.684420000000003</c:v>
                </c:pt>
                <c:pt idx="9398">
                  <c:v>35.689169999999997</c:v>
                </c:pt>
                <c:pt idx="9399">
                  <c:v>35.693919999999999</c:v>
                </c:pt>
                <c:pt idx="9400">
                  <c:v>35.69867</c:v>
                </c:pt>
                <c:pt idx="9401">
                  <c:v>35.703420000000001</c:v>
                </c:pt>
                <c:pt idx="9402">
                  <c:v>35.708179999999999</c:v>
                </c:pt>
                <c:pt idx="9403">
                  <c:v>35.71293</c:v>
                </c:pt>
                <c:pt idx="9404">
                  <c:v>35.717680000000001</c:v>
                </c:pt>
                <c:pt idx="9405">
                  <c:v>35.722430000000003</c:v>
                </c:pt>
                <c:pt idx="9406">
                  <c:v>35.727179999999997</c:v>
                </c:pt>
                <c:pt idx="9407">
                  <c:v>35.731939999999994</c:v>
                </c:pt>
                <c:pt idx="9408">
                  <c:v>35.736690000000003</c:v>
                </c:pt>
                <c:pt idx="9409">
                  <c:v>35.741439999999997</c:v>
                </c:pt>
                <c:pt idx="9410">
                  <c:v>35.746189999999999</c:v>
                </c:pt>
                <c:pt idx="9411">
                  <c:v>35.750949999999996</c:v>
                </c:pt>
                <c:pt idx="9412">
                  <c:v>35.755700000000004</c:v>
                </c:pt>
                <c:pt idx="9413">
                  <c:v>35.760449999999999</c:v>
                </c:pt>
                <c:pt idx="9414">
                  <c:v>35.7652</c:v>
                </c:pt>
                <c:pt idx="9415">
                  <c:v>35.769960000000005</c:v>
                </c:pt>
                <c:pt idx="9416">
                  <c:v>35.774709999999999</c:v>
                </c:pt>
                <c:pt idx="9417">
                  <c:v>35.77946</c:v>
                </c:pt>
                <c:pt idx="9418">
                  <c:v>35.784209999999995</c:v>
                </c:pt>
                <c:pt idx="9419">
                  <c:v>35.788970000000006</c:v>
                </c:pt>
                <c:pt idx="9420">
                  <c:v>35.79372</c:v>
                </c:pt>
                <c:pt idx="9421">
                  <c:v>35.798479999999998</c:v>
                </c:pt>
                <c:pt idx="9422">
                  <c:v>35.803219999999996</c:v>
                </c:pt>
                <c:pt idx="9423">
                  <c:v>35.807980000000001</c:v>
                </c:pt>
                <c:pt idx="9424">
                  <c:v>35.812730000000002</c:v>
                </c:pt>
                <c:pt idx="9425">
                  <c:v>35.817489999999999</c:v>
                </c:pt>
                <c:pt idx="9426">
                  <c:v>35.822240000000001</c:v>
                </c:pt>
                <c:pt idx="9427">
                  <c:v>35.826990000000002</c:v>
                </c:pt>
                <c:pt idx="9428">
                  <c:v>35.831740000000003</c:v>
                </c:pt>
                <c:pt idx="9429">
                  <c:v>35.836500000000001</c:v>
                </c:pt>
                <c:pt idx="9430">
                  <c:v>35.841249999999995</c:v>
                </c:pt>
                <c:pt idx="9431">
                  <c:v>35.846000000000004</c:v>
                </c:pt>
                <c:pt idx="9432">
                  <c:v>35.850760000000001</c:v>
                </c:pt>
                <c:pt idx="9433">
                  <c:v>35.855510000000002</c:v>
                </c:pt>
                <c:pt idx="9434">
                  <c:v>35.860259999999997</c:v>
                </c:pt>
                <c:pt idx="9435">
                  <c:v>35.865019999999994</c:v>
                </c:pt>
                <c:pt idx="9436">
                  <c:v>35.869770000000003</c:v>
                </c:pt>
                <c:pt idx="9437">
                  <c:v>35.874519999999997</c:v>
                </c:pt>
                <c:pt idx="9438">
                  <c:v>35.879269999999998</c:v>
                </c:pt>
                <c:pt idx="9439">
                  <c:v>35.884029999999996</c:v>
                </c:pt>
                <c:pt idx="9440">
                  <c:v>35.888780000000004</c:v>
                </c:pt>
                <c:pt idx="9441">
                  <c:v>35.893529999999998</c:v>
                </c:pt>
                <c:pt idx="9442">
                  <c:v>35.898290000000003</c:v>
                </c:pt>
                <c:pt idx="9443">
                  <c:v>35.903039999999997</c:v>
                </c:pt>
                <c:pt idx="9444">
                  <c:v>35.907789999999999</c:v>
                </c:pt>
                <c:pt idx="9445">
                  <c:v>35.912550000000003</c:v>
                </c:pt>
                <c:pt idx="9446">
                  <c:v>35.917299999999997</c:v>
                </c:pt>
                <c:pt idx="9447">
                  <c:v>35.922049999999999</c:v>
                </c:pt>
                <c:pt idx="9448">
                  <c:v>35.926810000000003</c:v>
                </c:pt>
                <c:pt idx="9449">
                  <c:v>35.931560000000005</c:v>
                </c:pt>
                <c:pt idx="9450">
                  <c:v>35.936309999999999</c:v>
                </c:pt>
                <c:pt idx="9451">
                  <c:v>35.941069999999996</c:v>
                </c:pt>
                <c:pt idx="9452">
                  <c:v>35.945820000000005</c:v>
                </c:pt>
                <c:pt idx="9453">
                  <c:v>35.950580000000002</c:v>
                </c:pt>
                <c:pt idx="9454">
                  <c:v>35.955330000000004</c:v>
                </c:pt>
                <c:pt idx="9455">
                  <c:v>35.960079999999998</c:v>
                </c:pt>
                <c:pt idx="9456">
                  <c:v>35.964839999999995</c:v>
                </c:pt>
                <c:pt idx="9457">
                  <c:v>35.969590000000004</c:v>
                </c:pt>
                <c:pt idx="9458">
                  <c:v>35.974339999999998</c:v>
                </c:pt>
                <c:pt idx="9459">
                  <c:v>35.979100000000003</c:v>
                </c:pt>
                <c:pt idx="9460">
                  <c:v>35.983849999999997</c:v>
                </c:pt>
                <c:pt idx="9461">
                  <c:v>35.988600000000005</c:v>
                </c:pt>
                <c:pt idx="9462">
                  <c:v>35.993360000000003</c:v>
                </c:pt>
                <c:pt idx="9463">
                  <c:v>35.998109999999997</c:v>
                </c:pt>
                <c:pt idx="9464">
                  <c:v>36.002870000000001</c:v>
                </c:pt>
                <c:pt idx="9465">
                  <c:v>36.007619999999996</c:v>
                </c:pt>
                <c:pt idx="9466">
                  <c:v>36.012370000000004</c:v>
                </c:pt>
                <c:pt idx="9467">
                  <c:v>36.017130000000002</c:v>
                </c:pt>
                <c:pt idx="9468">
                  <c:v>36.021879999999996</c:v>
                </c:pt>
                <c:pt idx="9469">
                  <c:v>36.026629999999997</c:v>
                </c:pt>
                <c:pt idx="9470">
                  <c:v>36.031390000000002</c:v>
                </c:pt>
                <c:pt idx="9471">
                  <c:v>36.036140000000003</c:v>
                </c:pt>
                <c:pt idx="9472">
                  <c:v>36.040900000000001</c:v>
                </c:pt>
                <c:pt idx="9473">
                  <c:v>36.045650000000002</c:v>
                </c:pt>
                <c:pt idx="9474">
                  <c:v>36.050409999999999</c:v>
                </c:pt>
                <c:pt idx="9475">
                  <c:v>36.055160000000001</c:v>
                </c:pt>
                <c:pt idx="9476">
                  <c:v>36.059910000000002</c:v>
                </c:pt>
                <c:pt idx="9477">
                  <c:v>36.06467</c:v>
                </c:pt>
                <c:pt idx="9478">
                  <c:v>36.069420000000001</c:v>
                </c:pt>
                <c:pt idx="9479">
                  <c:v>36.074179999999998</c:v>
                </c:pt>
                <c:pt idx="9480">
                  <c:v>36.07893</c:v>
                </c:pt>
                <c:pt idx="9481">
                  <c:v>36.083690000000004</c:v>
                </c:pt>
                <c:pt idx="9482">
                  <c:v>36.088439999999999</c:v>
                </c:pt>
                <c:pt idx="9483">
                  <c:v>36.09319</c:v>
                </c:pt>
                <c:pt idx="9484">
                  <c:v>36.097949999999997</c:v>
                </c:pt>
                <c:pt idx="9485">
                  <c:v>36.102699999999999</c:v>
                </c:pt>
                <c:pt idx="9486">
                  <c:v>36.107460000000003</c:v>
                </c:pt>
                <c:pt idx="9487">
                  <c:v>36.112209999999997</c:v>
                </c:pt>
                <c:pt idx="9488">
                  <c:v>36.116969999999995</c:v>
                </c:pt>
                <c:pt idx="9489">
                  <c:v>36.121720000000003</c:v>
                </c:pt>
                <c:pt idx="9490">
                  <c:v>36.126480000000001</c:v>
                </c:pt>
                <c:pt idx="9491">
                  <c:v>36.131230000000002</c:v>
                </c:pt>
                <c:pt idx="9492">
                  <c:v>36.135979999999996</c:v>
                </c:pt>
                <c:pt idx="9493">
                  <c:v>36.140740000000001</c:v>
                </c:pt>
                <c:pt idx="9494">
                  <c:v>36.145490000000002</c:v>
                </c:pt>
                <c:pt idx="9495">
                  <c:v>36.15025</c:v>
                </c:pt>
                <c:pt idx="9496">
                  <c:v>36.155000000000001</c:v>
                </c:pt>
                <c:pt idx="9497">
                  <c:v>36.159759999999999</c:v>
                </c:pt>
                <c:pt idx="9498">
                  <c:v>36.16451</c:v>
                </c:pt>
                <c:pt idx="9499">
                  <c:v>36.169270000000004</c:v>
                </c:pt>
                <c:pt idx="9500">
                  <c:v>36.174019999999999</c:v>
                </c:pt>
                <c:pt idx="9501">
                  <c:v>36.178780000000003</c:v>
                </c:pt>
                <c:pt idx="9502">
                  <c:v>36.183529999999998</c:v>
                </c:pt>
                <c:pt idx="9503">
                  <c:v>36.188289999999995</c:v>
                </c:pt>
                <c:pt idx="9504">
                  <c:v>36.193040000000003</c:v>
                </c:pt>
                <c:pt idx="9505">
                  <c:v>36.197800000000001</c:v>
                </c:pt>
                <c:pt idx="9506">
                  <c:v>36.202550000000002</c:v>
                </c:pt>
                <c:pt idx="9507">
                  <c:v>36.20731</c:v>
                </c:pt>
                <c:pt idx="9508">
                  <c:v>36.212059999999994</c:v>
                </c:pt>
                <c:pt idx="9509">
                  <c:v>36.216819999999998</c:v>
                </c:pt>
                <c:pt idx="9510">
                  <c:v>36.22157</c:v>
                </c:pt>
                <c:pt idx="9511">
                  <c:v>36.226330000000004</c:v>
                </c:pt>
                <c:pt idx="9512">
                  <c:v>36.231079999999999</c:v>
                </c:pt>
                <c:pt idx="9513">
                  <c:v>36.235839999999996</c:v>
                </c:pt>
                <c:pt idx="9514">
                  <c:v>36.240590000000005</c:v>
                </c:pt>
                <c:pt idx="9515">
                  <c:v>36.245350000000002</c:v>
                </c:pt>
                <c:pt idx="9516">
                  <c:v>36.250100000000003</c:v>
                </c:pt>
                <c:pt idx="9517">
                  <c:v>36.254860000000001</c:v>
                </c:pt>
                <c:pt idx="9518">
                  <c:v>36.259609999999995</c:v>
                </c:pt>
                <c:pt idx="9519">
                  <c:v>36.26437</c:v>
                </c:pt>
                <c:pt idx="9520">
                  <c:v>36.269120000000001</c:v>
                </c:pt>
                <c:pt idx="9521">
                  <c:v>36.273879999999998</c:v>
                </c:pt>
                <c:pt idx="9522">
                  <c:v>36.278640000000003</c:v>
                </c:pt>
                <c:pt idx="9523">
                  <c:v>36.283389999999997</c:v>
                </c:pt>
                <c:pt idx="9524">
                  <c:v>36.288150000000002</c:v>
                </c:pt>
                <c:pt idx="9525">
                  <c:v>36.292900000000003</c:v>
                </c:pt>
                <c:pt idx="9526">
                  <c:v>36.29766</c:v>
                </c:pt>
                <c:pt idx="9527">
                  <c:v>36.302410000000002</c:v>
                </c:pt>
                <c:pt idx="9528">
                  <c:v>36.307169999999999</c:v>
                </c:pt>
                <c:pt idx="9529">
                  <c:v>36.311920000000001</c:v>
                </c:pt>
                <c:pt idx="9530">
                  <c:v>36.316679999999998</c:v>
                </c:pt>
                <c:pt idx="9531">
                  <c:v>36.321440000000003</c:v>
                </c:pt>
                <c:pt idx="9532">
                  <c:v>36.326190000000004</c:v>
                </c:pt>
                <c:pt idx="9533">
                  <c:v>36.330950000000001</c:v>
                </c:pt>
                <c:pt idx="9534">
                  <c:v>36.335699999999996</c:v>
                </c:pt>
                <c:pt idx="9535">
                  <c:v>36.34046</c:v>
                </c:pt>
                <c:pt idx="9536">
                  <c:v>36.345210000000002</c:v>
                </c:pt>
                <c:pt idx="9537">
                  <c:v>36.349969999999999</c:v>
                </c:pt>
                <c:pt idx="9538">
                  <c:v>36.35472</c:v>
                </c:pt>
                <c:pt idx="9539">
                  <c:v>36.359479999999998</c:v>
                </c:pt>
                <c:pt idx="9540">
                  <c:v>36.364229999999999</c:v>
                </c:pt>
                <c:pt idx="9541">
                  <c:v>36.368989999999997</c:v>
                </c:pt>
                <c:pt idx="9542">
                  <c:v>36.373750000000001</c:v>
                </c:pt>
                <c:pt idx="9543">
                  <c:v>36.378500000000003</c:v>
                </c:pt>
                <c:pt idx="9544">
                  <c:v>36.38326</c:v>
                </c:pt>
                <c:pt idx="9545">
                  <c:v>36.388019999999997</c:v>
                </c:pt>
                <c:pt idx="9546">
                  <c:v>36.392769999999999</c:v>
                </c:pt>
                <c:pt idx="9547">
                  <c:v>36.397529999999996</c:v>
                </c:pt>
                <c:pt idx="9548">
                  <c:v>36.402289999999994</c:v>
                </c:pt>
                <c:pt idx="9549">
                  <c:v>36.407040000000002</c:v>
                </c:pt>
                <c:pt idx="9550">
                  <c:v>36.411799999999999</c:v>
                </c:pt>
                <c:pt idx="9551">
                  <c:v>36.416550000000001</c:v>
                </c:pt>
                <c:pt idx="9552">
                  <c:v>36.421309999999998</c:v>
                </c:pt>
                <c:pt idx="9553">
                  <c:v>36.42606</c:v>
                </c:pt>
                <c:pt idx="9554">
                  <c:v>36.430820000000004</c:v>
                </c:pt>
                <c:pt idx="9555">
                  <c:v>36.435580000000002</c:v>
                </c:pt>
                <c:pt idx="9556">
                  <c:v>36.440339999999999</c:v>
                </c:pt>
                <c:pt idx="9557">
                  <c:v>36.44509</c:v>
                </c:pt>
                <c:pt idx="9558">
                  <c:v>36.449849999999998</c:v>
                </c:pt>
                <c:pt idx="9559">
                  <c:v>36.454599999999999</c:v>
                </c:pt>
                <c:pt idx="9560">
                  <c:v>36.459360000000004</c:v>
                </c:pt>
                <c:pt idx="9561">
                  <c:v>36.464109999999998</c:v>
                </c:pt>
                <c:pt idx="9562">
                  <c:v>36.468870000000003</c:v>
                </c:pt>
                <c:pt idx="9563">
                  <c:v>36.47363</c:v>
                </c:pt>
                <c:pt idx="9564">
                  <c:v>36.478389999999997</c:v>
                </c:pt>
                <c:pt idx="9565">
                  <c:v>36.483139999999999</c:v>
                </c:pt>
                <c:pt idx="9566">
                  <c:v>36.487899999999996</c:v>
                </c:pt>
                <c:pt idx="9567">
                  <c:v>36.492650000000005</c:v>
                </c:pt>
                <c:pt idx="9568">
                  <c:v>36.497410000000002</c:v>
                </c:pt>
                <c:pt idx="9569">
                  <c:v>36.50217</c:v>
                </c:pt>
                <c:pt idx="9570">
                  <c:v>36.506920000000001</c:v>
                </c:pt>
                <c:pt idx="9571">
                  <c:v>36.511679999999998</c:v>
                </c:pt>
                <c:pt idx="9572">
                  <c:v>36.516439999999996</c:v>
                </c:pt>
                <c:pt idx="9573">
                  <c:v>36.521190000000004</c:v>
                </c:pt>
                <c:pt idx="9574">
                  <c:v>36.525950000000002</c:v>
                </c:pt>
                <c:pt idx="9575">
                  <c:v>36.530709999999999</c:v>
                </c:pt>
                <c:pt idx="9576">
                  <c:v>36.53546</c:v>
                </c:pt>
                <c:pt idx="9577">
                  <c:v>36.540219999999998</c:v>
                </c:pt>
                <c:pt idx="9578">
                  <c:v>36.544979999999995</c:v>
                </c:pt>
                <c:pt idx="9579">
                  <c:v>36.54974</c:v>
                </c:pt>
                <c:pt idx="9580">
                  <c:v>36.554490000000001</c:v>
                </c:pt>
                <c:pt idx="9581">
                  <c:v>36.559249999999999</c:v>
                </c:pt>
                <c:pt idx="9582">
                  <c:v>36.564010000000003</c:v>
                </c:pt>
                <c:pt idx="9583">
                  <c:v>36.568759999999997</c:v>
                </c:pt>
                <c:pt idx="9584">
                  <c:v>36.573519999999995</c:v>
                </c:pt>
                <c:pt idx="9585">
                  <c:v>36.578279999999999</c:v>
                </c:pt>
                <c:pt idx="9586">
                  <c:v>36.583030000000001</c:v>
                </c:pt>
                <c:pt idx="9587">
                  <c:v>36.587790000000005</c:v>
                </c:pt>
                <c:pt idx="9588">
                  <c:v>36.592550000000003</c:v>
                </c:pt>
                <c:pt idx="9589">
                  <c:v>36.597299999999997</c:v>
                </c:pt>
                <c:pt idx="9590">
                  <c:v>36.602060000000002</c:v>
                </c:pt>
                <c:pt idx="9591">
                  <c:v>36.606819999999999</c:v>
                </c:pt>
                <c:pt idx="9592">
                  <c:v>36.611579999999996</c:v>
                </c:pt>
                <c:pt idx="9593">
                  <c:v>36.616330000000005</c:v>
                </c:pt>
                <c:pt idx="9594">
                  <c:v>36.621090000000002</c:v>
                </c:pt>
                <c:pt idx="9595">
                  <c:v>36.62585</c:v>
                </c:pt>
                <c:pt idx="9596">
                  <c:v>36.630600000000001</c:v>
                </c:pt>
                <c:pt idx="9597">
                  <c:v>36.635359999999999</c:v>
                </c:pt>
                <c:pt idx="9598">
                  <c:v>36.640119999999996</c:v>
                </c:pt>
                <c:pt idx="9599">
                  <c:v>36.644880000000001</c:v>
                </c:pt>
                <c:pt idx="9600">
                  <c:v>36.649639999999998</c:v>
                </c:pt>
                <c:pt idx="9601">
                  <c:v>36.654389999999999</c:v>
                </c:pt>
                <c:pt idx="9602">
                  <c:v>36.659150000000004</c:v>
                </c:pt>
                <c:pt idx="9603">
                  <c:v>36.663910000000001</c:v>
                </c:pt>
                <c:pt idx="9604">
                  <c:v>36.668669999999999</c:v>
                </c:pt>
                <c:pt idx="9605">
                  <c:v>36.67342</c:v>
                </c:pt>
                <c:pt idx="9606">
                  <c:v>36.678179999999998</c:v>
                </c:pt>
                <c:pt idx="9607">
                  <c:v>36.682939999999995</c:v>
                </c:pt>
                <c:pt idx="9608">
                  <c:v>36.687690000000003</c:v>
                </c:pt>
                <c:pt idx="9609">
                  <c:v>36.692450000000001</c:v>
                </c:pt>
                <c:pt idx="9610">
                  <c:v>36.697209999999998</c:v>
                </c:pt>
                <c:pt idx="9611">
                  <c:v>36.701970000000003</c:v>
                </c:pt>
                <c:pt idx="9612">
                  <c:v>36.70673</c:v>
                </c:pt>
                <c:pt idx="9613">
                  <c:v>36.711479999999995</c:v>
                </c:pt>
                <c:pt idx="9614">
                  <c:v>36.716239999999999</c:v>
                </c:pt>
                <c:pt idx="9615">
                  <c:v>36.720999999999997</c:v>
                </c:pt>
                <c:pt idx="9616">
                  <c:v>36.725760000000001</c:v>
                </c:pt>
                <c:pt idx="9617">
                  <c:v>36.730520000000006</c:v>
                </c:pt>
                <c:pt idx="9618">
                  <c:v>36.73527</c:v>
                </c:pt>
                <c:pt idx="9619">
                  <c:v>36.740029999999997</c:v>
                </c:pt>
                <c:pt idx="9620">
                  <c:v>36.744790000000002</c:v>
                </c:pt>
                <c:pt idx="9621">
                  <c:v>36.749549999999999</c:v>
                </c:pt>
                <c:pt idx="9622">
                  <c:v>36.754309999999997</c:v>
                </c:pt>
                <c:pt idx="9623">
                  <c:v>36.759060000000005</c:v>
                </c:pt>
                <c:pt idx="9624">
                  <c:v>36.763820000000003</c:v>
                </c:pt>
                <c:pt idx="9625">
                  <c:v>36.76858</c:v>
                </c:pt>
                <c:pt idx="9626">
                  <c:v>36.773340000000005</c:v>
                </c:pt>
                <c:pt idx="9627">
                  <c:v>36.778100000000002</c:v>
                </c:pt>
                <c:pt idx="9628">
                  <c:v>36.782849999999996</c:v>
                </c:pt>
                <c:pt idx="9629">
                  <c:v>36.787610000000001</c:v>
                </c:pt>
                <c:pt idx="9630">
                  <c:v>36.792369999999998</c:v>
                </c:pt>
                <c:pt idx="9631">
                  <c:v>36.797129999999996</c:v>
                </c:pt>
                <c:pt idx="9632">
                  <c:v>36.80189</c:v>
                </c:pt>
                <c:pt idx="9633">
                  <c:v>36.806640000000002</c:v>
                </c:pt>
                <c:pt idx="9634">
                  <c:v>36.811399999999999</c:v>
                </c:pt>
                <c:pt idx="9635">
                  <c:v>36.816160000000004</c:v>
                </c:pt>
                <c:pt idx="9636">
                  <c:v>36.820920000000001</c:v>
                </c:pt>
                <c:pt idx="9637">
                  <c:v>36.825679999999998</c:v>
                </c:pt>
                <c:pt idx="9638">
                  <c:v>36.830439999999996</c:v>
                </c:pt>
                <c:pt idx="9639">
                  <c:v>36.835189999999997</c:v>
                </c:pt>
                <c:pt idx="9640">
                  <c:v>36.839950000000002</c:v>
                </c:pt>
                <c:pt idx="9641">
                  <c:v>36.844710000000006</c:v>
                </c:pt>
                <c:pt idx="9642">
                  <c:v>36.849470000000004</c:v>
                </c:pt>
                <c:pt idx="9643">
                  <c:v>36.854230000000001</c:v>
                </c:pt>
                <c:pt idx="9644">
                  <c:v>36.858989999999999</c:v>
                </c:pt>
                <c:pt idx="9645">
                  <c:v>36.86374</c:v>
                </c:pt>
                <c:pt idx="9646">
                  <c:v>36.868510000000001</c:v>
                </c:pt>
                <c:pt idx="9647">
                  <c:v>36.873259999999995</c:v>
                </c:pt>
                <c:pt idx="9648">
                  <c:v>36.878019999999999</c:v>
                </c:pt>
                <c:pt idx="9649">
                  <c:v>36.882779999999997</c:v>
                </c:pt>
                <c:pt idx="9650">
                  <c:v>36.887540000000001</c:v>
                </c:pt>
                <c:pt idx="9651">
                  <c:v>36.892300000000006</c:v>
                </c:pt>
                <c:pt idx="9652">
                  <c:v>36.897060000000003</c:v>
                </c:pt>
                <c:pt idx="9653">
                  <c:v>36.901820000000001</c:v>
                </c:pt>
                <c:pt idx="9654">
                  <c:v>36.906570000000002</c:v>
                </c:pt>
                <c:pt idx="9655">
                  <c:v>36.91133</c:v>
                </c:pt>
                <c:pt idx="9656">
                  <c:v>36.916089999999997</c:v>
                </c:pt>
                <c:pt idx="9657">
                  <c:v>36.920850000000002</c:v>
                </c:pt>
                <c:pt idx="9658">
                  <c:v>36.925609999999999</c:v>
                </c:pt>
                <c:pt idx="9659">
                  <c:v>36.930369999999996</c:v>
                </c:pt>
                <c:pt idx="9660">
                  <c:v>36.935129999999994</c:v>
                </c:pt>
                <c:pt idx="9661">
                  <c:v>36.939890000000005</c:v>
                </c:pt>
                <c:pt idx="9662">
                  <c:v>36.944650000000003</c:v>
                </c:pt>
                <c:pt idx="9663">
                  <c:v>36.949399999999997</c:v>
                </c:pt>
                <c:pt idx="9664">
                  <c:v>36.954160000000002</c:v>
                </c:pt>
                <c:pt idx="9665">
                  <c:v>36.958919999999999</c:v>
                </c:pt>
                <c:pt idx="9666">
                  <c:v>36.963679999999997</c:v>
                </c:pt>
                <c:pt idx="9667">
                  <c:v>36.968440000000001</c:v>
                </c:pt>
                <c:pt idx="9668">
                  <c:v>36.973199999999999</c:v>
                </c:pt>
                <c:pt idx="9669">
                  <c:v>36.977959999999996</c:v>
                </c:pt>
                <c:pt idx="9670">
                  <c:v>36.982719999999993</c:v>
                </c:pt>
                <c:pt idx="9671">
                  <c:v>36.987480000000005</c:v>
                </c:pt>
                <c:pt idx="9672">
                  <c:v>36.992240000000002</c:v>
                </c:pt>
                <c:pt idx="9673">
                  <c:v>36.996990000000004</c:v>
                </c:pt>
                <c:pt idx="9674">
                  <c:v>37.001760000000004</c:v>
                </c:pt>
                <c:pt idx="9675">
                  <c:v>37.006520000000002</c:v>
                </c:pt>
                <c:pt idx="9676">
                  <c:v>37.011269999999996</c:v>
                </c:pt>
                <c:pt idx="9677">
                  <c:v>37.016030000000001</c:v>
                </c:pt>
                <c:pt idx="9678">
                  <c:v>37.020789999999998</c:v>
                </c:pt>
                <c:pt idx="9679">
                  <c:v>37.025549999999996</c:v>
                </c:pt>
                <c:pt idx="9680">
                  <c:v>37.03031</c:v>
                </c:pt>
                <c:pt idx="9681">
                  <c:v>37.035070000000005</c:v>
                </c:pt>
                <c:pt idx="9682">
                  <c:v>37.039830000000002</c:v>
                </c:pt>
                <c:pt idx="9683">
                  <c:v>37.044589999999999</c:v>
                </c:pt>
                <c:pt idx="9684">
                  <c:v>37.049350000000004</c:v>
                </c:pt>
                <c:pt idx="9685">
                  <c:v>37.054110000000001</c:v>
                </c:pt>
                <c:pt idx="9686">
                  <c:v>37.058869999999999</c:v>
                </c:pt>
                <c:pt idx="9687">
                  <c:v>37.063630000000003</c:v>
                </c:pt>
                <c:pt idx="9688">
                  <c:v>37.068390000000001</c:v>
                </c:pt>
                <c:pt idx="9689">
                  <c:v>37.073149999999998</c:v>
                </c:pt>
                <c:pt idx="9690">
                  <c:v>37.077909999999996</c:v>
                </c:pt>
                <c:pt idx="9691">
                  <c:v>37.08267</c:v>
                </c:pt>
                <c:pt idx="9692">
                  <c:v>37.087429999999998</c:v>
                </c:pt>
                <c:pt idx="9693">
                  <c:v>37.092189999999995</c:v>
                </c:pt>
                <c:pt idx="9694">
                  <c:v>37.09695</c:v>
                </c:pt>
                <c:pt idx="9695">
                  <c:v>37.101700000000001</c:v>
                </c:pt>
                <c:pt idx="9696">
                  <c:v>37.106470000000002</c:v>
                </c:pt>
                <c:pt idx="9697">
                  <c:v>37.111229999999999</c:v>
                </c:pt>
                <c:pt idx="9698">
                  <c:v>37.11598</c:v>
                </c:pt>
                <c:pt idx="9699">
                  <c:v>37.120739999999998</c:v>
                </c:pt>
                <c:pt idx="9700">
                  <c:v>37.125509999999998</c:v>
                </c:pt>
                <c:pt idx="9701">
                  <c:v>37.130270000000003</c:v>
                </c:pt>
                <c:pt idx="9702">
                  <c:v>37.135019999999997</c:v>
                </c:pt>
                <c:pt idx="9703">
                  <c:v>37.139779999999995</c:v>
                </c:pt>
                <c:pt idx="9704">
                  <c:v>37.144549999999995</c:v>
                </c:pt>
                <c:pt idx="9705">
                  <c:v>37.14931</c:v>
                </c:pt>
                <c:pt idx="9706">
                  <c:v>37.154069999999997</c:v>
                </c:pt>
                <c:pt idx="9707">
                  <c:v>37.158819999999999</c:v>
                </c:pt>
                <c:pt idx="9708">
                  <c:v>37.163590000000006</c:v>
                </c:pt>
                <c:pt idx="9709">
                  <c:v>37.168350000000004</c:v>
                </c:pt>
                <c:pt idx="9710">
                  <c:v>37.173110000000001</c:v>
                </c:pt>
                <c:pt idx="9711">
                  <c:v>37.177869999999999</c:v>
                </c:pt>
                <c:pt idx="9712">
                  <c:v>37.182630000000003</c:v>
                </c:pt>
                <c:pt idx="9713">
                  <c:v>37.187390000000001</c:v>
                </c:pt>
                <c:pt idx="9714">
                  <c:v>37.192149999999998</c:v>
                </c:pt>
                <c:pt idx="9715">
                  <c:v>37.196910000000003</c:v>
                </c:pt>
                <c:pt idx="9716">
                  <c:v>37.20167</c:v>
                </c:pt>
                <c:pt idx="9717">
                  <c:v>37.206429999999997</c:v>
                </c:pt>
                <c:pt idx="9718">
                  <c:v>37.211189999999995</c:v>
                </c:pt>
                <c:pt idx="9719">
                  <c:v>37.215949999999999</c:v>
                </c:pt>
                <c:pt idx="9720">
                  <c:v>37.220709999999997</c:v>
                </c:pt>
                <c:pt idx="9721">
                  <c:v>37.225469999999994</c:v>
                </c:pt>
                <c:pt idx="9722">
                  <c:v>37.230230000000006</c:v>
                </c:pt>
                <c:pt idx="9723">
                  <c:v>37.234990000000003</c:v>
                </c:pt>
                <c:pt idx="9724">
                  <c:v>37.239750000000001</c:v>
                </c:pt>
                <c:pt idx="9725">
                  <c:v>37.244509999999998</c:v>
                </c:pt>
                <c:pt idx="9726">
                  <c:v>37.249270000000003</c:v>
                </c:pt>
                <c:pt idx="9727">
                  <c:v>37.25403</c:v>
                </c:pt>
                <c:pt idx="9728">
                  <c:v>37.258789999999998</c:v>
                </c:pt>
                <c:pt idx="9729">
                  <c:v>37.263550000000002</c:v>
                </c:pt>
                <c:pt idx="9730">
                  <c:v>37.26831</c:v>
                </c:pt>
                <c:pt idx="9731">
                  <c:v>37.27308</c:v>
                </c:pt>
                <c:pt idx="9732">
                  <c:v>37.277839999999998</c:v>
                </c:pt>
                <c:pt idx="9733">
                  <c:v>37.282600000000002</c:v>
                </c:pt>
                <c:pt idx="9734">
                  <c:v>37.28736</c:v>
                </c:pt>
                <c:pt idx="9735">
                  <c:v>37.292119999999997</c:v>
                </c:pt>
                <c:pt idx="9736">
                  <c:v>37.296879999999994</c:v>
                </c:pt>
                <c:pt idx="9737">
                  <c:v>37.301639999999999</c:v>
                </c:pt>
                <c:pt idx="9738">
                  <c:v>37.306400000000004</c:v>
                </c:pt>
                <c:pt idx="9739">
                  <c:v>37.311160000000001</c:v>
                </c:pt>
                <c:pt idx="9740">
                  <c:v>37.315920000000006</c:v>
                </c:pt>
                <c:pt idx="9741">
                  <c:v>37.320680000000003</c:v>
                </c:pt>
                <c:pt idx="9742">
                  <c:v>37.325450000000004</c:v>
                </c:pt>
                <c:pt idx="9743">
                  <c:v>37.330210000000001</c:v>
                </c:pt>
                <c:pt idx="9744">
                  <c:v>37.334970000000006</c:v>
                </c:pt>
                <c:pt idx="9745">
                  <c:v>37.339730000000003</c:v>
                </c:pt>
                <c:pt idx="9746">
                  <c:v>37.34449</c:v>
                </c:pt>
                <c:pt idx="9747">
                  <c:v>37.349249999999998</c:v>
                </c:pt>
                <c:pt idx="9748">
                  <c:v>37.354010000000002</c:v>
                </c:pt>
                <c:pt idx="9749">
                  <c:v>37.35877</c:v>
                </c:pt>
                <c:pt idx="9750">
                  <c:v>37.363529999999997</c:v>
                </c:pt>
                <c:pt idx="9751">
                  <c:v>37.368290000000002</c:v>
                </c:pt>
                <c:pt idx="9752">
                  <c:v>37.373060000000002</c:v>
                </c:pt>
                <c:pt idx="9753">
                  <c:v>37.37782</c:v>
                </c:pt>
                <c:pt idx="9754">
                  <c:v>37.382579999999997</c:v>
                </c:pt>
                <c:pt idx="9755">
                  <c:v>37.387339999999995</c:v>
                </c:pt>
                <c:pt idx="9756">
                  <c:v>37.392099999999999</c:v>
                </c:pt>
                <c:pt idx="9757">
                  <c:v>37.396859999999997</c:v>
                </c:pt>
                <c:pt idx="9758">
                  <c:v>37.401619999999994</c:v>
                </c:pt>
                <c:pt idx="9759">
                  <c:v>37.406380000000006</c:v>
                </c:pt>
                <c:pt idx="9760">
                  <c:v>37.411149999999999</c:v>
                </c:pt>
                <c:pt idx="9761">
                  <c:v>37.415909999999997</c:v>
                </c:pt>
                <c:pt idx="9762">
                  <c:v>37.420670000000001</c:v>
                </c:pt>
                <c:pt idx="9763">
                  <c:v>37.425430000000006</c:v>
                </c:pt>
                <c:pt idx="9764">
                  <c:v>37.430190000000003</c:v>
                </c:pt>
                <c:pt idx="9765">
                  <c:v>37.434950000000001</c:v>
                </c:pt>
                <c:pt idx="9766">
                  <c:v>37.439720000000001</c:v>
                </c:pt>
                <c:pt idx="9767">
                  <c:v>37.444479999999999</c:v>
                </c:pt>
                <c:pt idx="9768">
                  <c:v>37.449240000000003</c:v>
                </c:pt>
                <c:pt idx="9769">
                  <c:v>37.454000000000001</c:v>
                </c:pt>
                <c:pt idx="9770">
                  <c:v>37.458759999999998</c:v>
                </c:pt>
                <c:pt idx="9771">
                  <c:v>37.463520000000003</c:v>
                </c:pt>
                <c:pt idx="9772">
                  <c:v>37.468290000000003</c:v>
                </c:pt>
                <c:pt idx="9773">
                  <c:v>37.473050000000001</c:v>
                </c:pt>
                <c:pt idx="9774">
                  <c:v>37.477809999999998</c:v>
                </c:pt>
                <c:pt idx="9775">
                  <c:v>37.482570000000003</c:v>
                </c:pt>
                <c:pt idx="9776">
                  <c:v>37.487340000000003</c:v>
                </c:pt>
                <c:pt idx="9777">
                  <c:v>37.492100000000001</c:v>
                </c:pt>
                <c:pt idx="9778">
                  <c:v>37.496859999999998</c:v>
                </c:pt>
                <c:pt idx="9779">
                  <c:v>37.501620000000003</c:v>
                </c:pt>
                <c:pt idx="9780">
                  <c:v>37.50638</c:v>
                </c:pt>
                <c:pt idx="9781">
                  <c:v>37.511139999999997</c:v>
                </c:pt>
                <c:pt idx="9782">
                  <c:v>37.515899999999995</c:v>
                </c:pt>
                <c:pt idx="9783">
                  <c:v>37.520669999999996</c:v>
                </c:pt>
                <c:pt idx="9784">
                  <c:v>37.52543</c:v>
                </c:pt>
                <c:pt idx="9785">
                  <c:v>37.530189999999997</c:v>
                </c:pt>
                <c:pt idx="9786">
                  <c:v>37.534949999999995</c:v>
                </c:pt>
                <c:pt idx="9787">
                  <c:v>37.539719999999996</c:v>
                </c:pt>
                <c:pt idx="9788">
                  <c:v>37.54448</c:v>
                </c:pt>
                <c:pt idx="9789">
                  <c:v>37.549239999999998</c:v>
                </c:pt>
                <c:pt idx="9790">
                  <c:v>37.553999999999995</c:v>
                </c:pt>
                <c:pt idx="9791">
                  <c:v>37.558759999999999</c:v>
                </c:pt>
                <c:pt idx="9792">
                  <c:v>37.56353</c:v>
                </c:pt>
                <c:pt idx="9793">
                  <c:v>37.568289999999998</c:v>
                </c:pt>
                <c:pt idx="9794">
                  <c:v>37.573049999999995</c:v>
                </c:pt>
                <c:pt idx="9795">
                  <c:v>37.577810000000007</c:v>
                </c:pt>
                <c:pt idx="9796">
                  <c:v>37.58258</c:v>
                </c:pt>
                <c:pt idx="9797">
                  <c:v>37.587339999999998</c:v>
                </c:pt>
                <c:pt idx="9798">
                  <c:v>37.592100000000002</c:v>
                </c:pt>
                <c:pt idx="9799">
                  <c:v>37.59686</c:v>
                </c:pt>
                <c:pt idx="9800">
                  <c:v>37.601620000000004</c:v>
                </c:pt>
                <c:pt idx="9801">
                  <c:v>37.606390000000005</c:v>
                </c:pt>
                <c:pt idx="9802">
                  <c:v>37.611150000000002</c:v>
                </c:pt>
                <c:pt idx="9803">
                  <c:v>37.61591</c:v>
                </c:pt>
                <c:pt idx="9804">
                  <c:v>37.620670000000004</c:v>
                </c:pt>
                <c:pt idx="9805">
                  <c:v>37.625440000000005</c:v>
                </c:pt>
                <c:pt idx="9806">
                  <c:v>37.630200000000002</c:v>
                </c:pt>
                <c:pt idx="9807">
                  <c:v>37.63496</c:v>
                </c:pt>
                <c:pt idx="9808">
                  <c:v>37.63973</c:v>
                </c:pt>
                <c:pt idx="9809">
                  <c:v>37.644490000000005</c:v>
                </c:pt>
                <c:pt idx="9810">
                  <c:v>37.649250000000002</c:v>
                </c:pt>
                <c:pt idx="9811">
                  <c:v>37.65401</c:v>
                </c:pt>
                <c:pt idx="9812">
                  <c:v>37.65878</c:v>
                </c:pt>
                <c:pt idx="9813">
                  <c:v>37.663540000000005</c:v>
                </c:pt>
                <c:pt idx="9814">
                  <c:v>37.668300000000002</c:v>
                </c:pt>
                <c:pt idx="9815">
                  <c:v>37.67306</c:v>
                </c:pt>
                <c:pt idx="9816">
                  <c:v>37.67783</c:v>
                </c:pt>
                <c:pt idx="9817">
                  <c:v>37.682590000000005</c:v>
                </c:pt>
                <c:pt idx="9818">
                  <c:v>37.687350000000002</c:v>
                </c:pt>
                <c:pt idx="9819">
                  <c:v>37.69211</c:v>
                </c:pt>
                <c:pt idx="9820">
                  <c:v>37.69688</c:v>
                </c:pt>
                <c:pt idx="9821">
                  <c:v>37.701640000000005</c:v>
                </c:pt>
                <c:pt idx="9822">
                  <c:v>37.706400000000002</c:v>
                </c:pt>
                <c:pt idx="9823">
                  <c:v>37.711170000000003</c:v>
                </c:pt>
                <c:pt idx="9824">
                  <c:v>37.71593</c:v>
                </c:pt>
                <c:pt idx="9825">
                  <c:v>37.720690000000005</c:v>
                </c:pt>
                <c:pt idx="9826">
                  <c:v>37.725460000000005</c:v>
                </c:pt>
                <c:pt idx="9827">
                  <c:v>37.730220000000003</c:v>
                </c:pt>
                <c:pt idx="9828">
                  <c:v>37.73498</c:v>
                </c:pt>
                <c:pt idx="9829">
                  <c:v>37.739750000000001</c:v>
                </c:pt>
                <c:pt idx="9830">
                  <c:v>37.744510000000005</c:v>
                </c:pt>
                <c:pt idx="9831">
                  <c:v>37.749270000000003</c:v>
                </c:pt>
                <c:pt idx="9832">
                  <c:v>37.754040000000003</c:v>
                </c:pt>
                <c:pt idx="9833">
                  <c:v>37.758800000000001</c:v>
                </c:pt>
                <c:pt idx="9834">
                  <c:v>37.763559999999998</c:v>
                </c:pt>
                <c:pt idx="9835">
                  <c:v>37.768320000000003</c:v>
                </c:pt>
                <c:pt idx="9836">
                  <c:v>37.773090000000003</c:v>
                </c:pt>
                <c:pt idx="9837">
                  <c:v>37.777850000000001</c:v>
                </c:pt>
                <c:pt idx="9838">
                  <c:v>37.782609999999998</c:v>
                </c:pt>
                <c:pt idx="9839">
                  <c:v>37.787379999999999</c:v>
                </c:pt>
                <c:pt idx="9840">
                  <c:v>37.792140000000003</c:v>
                </c:pt>
                <c:pt idx="9841">
                  <c:v>37.796900000000001</c:v>
                </c:pt>
                <c:pt idx="9842">
                  <c:v>37.801670000000001</c:v>
                </c:pt>
                <c:pt idx="9843">
                  <c:v>37.806429999999999</c:v>
                </c:pt>
                <c:pt idx="9844">
                  <c:v>37.811190000000003</c:v>
                </c:pt>
                <c:pt idx="9845">
                  <c:v>37.815960000000004</c:v>
                </c:pt>
                <c:pt idx="9846">
                  <c:v>37.820720000000001</c:v>
                </c:pt>
                <c:pt idx="9847">
                  <c:v>37.825490000000002</c:v>
                </c:pt>
                <c:pt idx="9848">
                  <c:v>37.830249999999999</c:v>
                </c:pt>
                <c:pt idx="9849">
                  <c:v>37.835010000000004</c:v>
                </c:pt>
                <c:pt idx="9850">
                  <c:v>37.839780000000005</c:v>
                </c:pt>
                <c:pt idx="9851">
                  <c:v>37.844540000000002</c:v>
                </c:pt>
                <c:pt idx="9852">
                  <c:v>37.849299999999999</c:v>
                </c:pt>
                <c:pt idx="9853">
                  <c:v>37.85407</c:v>
                </c:pt>
                <c:pt idx="9854">
                  <c:v>37.858830000000005</c:v>
                </c:pt>
                <c:pt idx="9855">
                  <c:v>37.863590000000002</c:v>
                </c:pt>
                <c:pt idx="9856">
                  <c:v>37.868359999999996</c:v>
                </c:pt>
                <c:pt idx="9857">
                  <c:v>37.87312</c:v>
                </c:pt>
                <c:pt idx="9858">
                  <c:v>37.877890000000001</c:v>
                </c:pt>
                <c:pt idx="9859">
                  <c:v>37.882649999999998</c:v>
                </c:pt>
                <c:pt idx="9860">
                  <c:v>37.887410000000003</c:v>
                </c:pt>
                <c:pt idx="9861">
                  <c:v>37.892179999999996</c:v>
                </c:pt>
                <c:pt idx="9862">
                  <c:v>37.896939999999994</c:v>
                </c:pt>
                <c:pt idx="9863">
                  <c:v>37.901710000000001</c:v>
                </c:pt>
                <c:pt idx="9864">
                  <c:v>37.906469999999999</c:v>
                </c:pt>
                <c:pt idx="9865">
                  <c:v>37.911229999999996</c:v>
                </c:pt>
                <c:pt idx="9866">
                  <c:v>37.915999999999997</c:v>
                </c:pt>
                <c:pt idx="9867">
                  <c:v>37.920760000000001</c:v>
                </c:pt>
                <c:pt idx="9868">
                  <c:v>37.925530000000002</c:v>
                </c:pt>
                <c:pt idx="9869">
                  <c:v>37.930289999999999</c:v>
                </c:pt>
                <c:pt idx="9870">
                  <c:v>37.93506</c:v>
                </c:pt>
                <c:pt idx="9871">
                  <c:v>37.939819999999997</c:v>
                </c:pt>
                <c:pt idx="9872">
                  <c:v>37.944580000000002</c:v>
                </c:pt>
                <c:pt idx="9873">
                  <c:v>37.949350000000003</c:v>
                </c:pt>
                <c:pt idx="9874">
                  <c:v>37.95411</c:v>
                </c:pt>
                <c:pt idx="9875">
                  <c:v>37.958880000000001</c:v>
                </c:pt>
                <c:pt idx="9876">
                  <c:v>37.963639999999998</c:v>
                </c:pt>
                <c:pt idx="9877">
                  <c:v>37.968400000000003</c:v>
                </c:pt>
                <c:pt idx="9878">
                  <c:v>37.973170000000003</c:v>
                </c:pt>
                <c:pt idx="9879">
                  <c:v>37.977930000000001</c:v>
                </c:pt>
                <c:pt idx="9880">
                  <c:v>37.982689999999998</c:v>
                </c:pt>
                <c:pt idx="9881">
                  <c:v>37.987459999999999</c:v>
                </c:pt>
                <c:pt idx="9882">
                  <c:v>37.992220000000003</c:v>
                </c:pt>
                <c:pt idx="9883">
                  <c:v>37.996990000000004</c:v>
                </c:pt>
                <c:pt idx="9884">
                  <c:v>38.001750000000001</c:v>
                </c:pt>
                <c:pt idx="9885">
                  <c:v>38.006520000000002</c:v>
                </c:pt>
                <c:pt idx="9886">
                  <c:v>38.011279999999999</c:v>
                </c:pt>
                <c:pt idx="9887">
                  <c:v>38.01605</c:v>
                </c:pt>
                <c:pt idx="9888">
                  <c:v>38.020810000000004</c:v>
                </c:pt>
                <c:pt idx="9889">
                  <c:v>38.025580000000005</c:v>
                </c:pt>
                <c:pt idx="9890">
                  <c:v>38.030340000000002</c:v>
                </c:pt>
                <c:pt idx="9891">
                  <c:v>38.035109999999996</c:v>
                </c:pt>
                <c:pt idx="9892">
                  <c:v>38.039870000000001</c:v>
                </c:pt>
                <c:pt idx="9893">
                  <c:v>38.044640000000001</c:v>
                </c:pt>
                <c:pt idx="9894">
                  <c:v>38.049399999999999</c:v>
                </c:pt>
                <c:pt idx="9895">
                  <c:v>38.054159999999996</c:v>
                </c:pt>
                <c:pt idx="9896">
                  <c:v>38.058929999999997</c:v>
                </c:pt>
                <c:pt idx="9897">
                  <c:v>38.063689999999994</c:v>
                </c:pt>
                <c:pt idx="9898">
                  <c:v>38.068460000000002</c:v>
                </c:pt>
                <c:pt idx="9899">
                  <c:v>38.073219999999999</c:v>
                </c:pt>
                <c:pt idx="9900">
                  <c:v>38.07799</c:v>
                </c:pt>
                <c:pt idx="9901">
                  <c:v>38.082749999999997</c:v>
                </c:pt>
                <c:pt idx="9902">
                  <c:v>38.087519999999998</c:v>
                </c:pt>
                <c:pt idx="9903">
                  <c:v>38.092280000000002</c:v>
                </c:pt>
                <c:pt idx="9904">
                  <c:v>38.097050000000003</c:v>
                </c:pt>
                <c:pt idx="9905">
                  <c:v>38.10181</c:v>
                </c:pt>
                <c:pt idx="9906">
                  <c:v>38.106580000000001</c:v>
                </c:pt>
                <c:pt idx="9907">
                  <c:v>38.111339999999998</c:v>
                </c:pt>
                <c:pt idx="9908">
                  <c:v>38.116109999999999</c:v>
                </c:pt>
                <c:pt idx="9909">
                  <c:v>38.120870000000004</c:v>
                </c:pt>
                <c:pt idx="9910">
                  <c:v>38.125640000000004</c:v>
                </c:pt>
                <c:pt idx="9911">
                  <c:v>38.130400000000002</c:v>
                </c:pt>
                <c:pt idx="9912">
                  <c:v>38.135170000000002</c:v>
                </c:pt>
                <c:pt idx="9913">
                  <c:v>38.13993</c:v>
                </c:pt>
                <c:pt idx="9914">
                  <c:v>38.144699999999993</c:v>
                </c:pt>
                <c:pt idx="9915">
                  <c:v>38.149460000000005</c:v>
                </c:pt>
                <c:pt idx="9916">
                  <c:v>38.154229999999998</c:v>
                </c:pt>
                <c:pt idx="9917">
                  <c:v>38.158989999999996</c:v>
                </c:pt>
                <c:pt idx="9918">
                  <c:v>38.163759999999996</c:v>
                </c:pt>
                <c:pt idx="9919">
                  <c:v>38.168520000000001</c:v>
                </c:pt>
                <c:pt idx="9920">
                  <c:v>38.173290000000001</c:v>
                </c:pt>
                <c:pt idx="9921">
                  <c:v>38.178060000000002</c:v>
                </c:pt>
                <c:pt idx="9922">
                  <c:v>38.18282</c:v>
                </c:pt>
                <c:pt idx="9923">
                  <c:v>38.18759</c:v>
                </c:pt>
                <c:pt idx="9924">
                  <c:v>38.192349999999998</c:v>
                </c:pt>
                <c:pt idx="9925">
                  <c:v>38.197119999999998</c:v>
                </c:pt>
                <c:pt idx="9926">
                  <c:v>38.201880000000003</c:v>
                </c:pt>
                <c:pt idx="9927">
                  <c:v>38.206650000000003</c:v>
                </c:pt>
                <c:pt idx="9928">
                  <c:v>38.211410000000001</c:v>
                </c:pt>
                <c:pt idx="9929">
                  <c:v>38.216180000000001</c:v>
                </c:pt>
                <c:pt idx="9930">
                  <c:v>38.220939999999999</c:v>
                </c:pt>
                <c:pt idx="9931">
                  <c:v>38.225710000000007</c:v>
                </c:pt>
                <c:pt idx="9932">
                  <c:v>38.23048</c:v>
                </c:pt>
                <c:pt idx="9933">
                  <c:v>38.235239999999997</c:v>
                </c:pt>
                <c:pt idx="9934">
                  <c:v>38.24</c:v>
                </c:pt>
                <c:pt idx="9935">
                  <c:v>38.244769999999995</c:v>
                </c:pt>
                <c:pt idx="9936">
                  <c:v>38.249539999999996</c:v>
                </c:pt>
                <c:pt idx="9937">
                  <c:v>38.254300000000001</c:v>
                </c:pt>
                <c:pt idx="9938">
                  <c:v>38.259070000000001</c:v>
                </c:pt>
                <c:pt idx="9939">
                  <c:v>38.263840000000002</c:v>
                </c:pt>
                <c:pt idx="9940">
                  <c:v>38.268599999999999</c:v>
                </c:pt>
                <c:pt idx="9941">
                  <c:v>38.273359999999997</c:v>
                </c:pt>
                <c:pt idx="9942">
                  <c:v>38.278129999999997</c:v>
                </c:pt>
                <c:pt idx="9943">
                  <c:v>38.282900000000005</c:v>
                </c:pt>
                <c:pt idx="9944">
                  <c:v>38.287660000000002</c:v>
                </c:pt>
                <c:pt idx="9945">
                  <c:v>38.292430000000003</c:v>
                </c:pt>
                <c:pt idx="9946">
                  <c:v>38.297190000000001</c:v>
                </c:pt>
                <c:pt idx="9947">
                  <c:v>38.301960000000001</c:v>
                </c:pt>
                <c:pt idx="9948">
                  <c:v>38.306729999999995</c:v>
                </c:pt>
                <c:pt idx="9949">
                  <c:v>38.311489999999999</c:v>
                </c:pt>
                <c:pt idx="9950">
                  <c:v>38.31626</c:v>
                </c:pt>
                <c:pt idx="9951">
                  <c:v>38.32103</c:v>
                </c:pt>
                <c:pt idx="9952">
                  <c:v>38.325789999999998</c:v>
                </c:pt>
                <c:pt idx="9953">
                  <c:v>38.330559999999998</c:v>
                </c:pt>
                <c:pt idx="9954">
                  <c:v>38.335319999999996</c:v>
                </c:pt>
                <c:pt idx="9955">
                  <c:v>38.340090000000004</c:v>
                </c:pt>
                <c:pt idx="9956">
                  <c:v>38.344860000000004</c:v>
                </c:pt>
                <c:pt idx="9957">
                  <c:v>38.349620000000002</c:v>
                </c:pt>
                <c:pt idx="9958">
                  <c:v>38.354390000000002</c:v>
                </c:pt>
                <c:pt idx="9959">
                  <c:v>38.35915</c:v>
                </c:pt>
                <c:pt idx="9960">
                  <c:v>38.36392</c:v>
                </c:pt>
                <c:pt idx="9961">
                  <c:v>38.368689999999994</c:v>
                </c:pt>
                <c:pt idx="9962">
                  <c:v>38.373450000000005</c:v>
                </c:pt>
                <c:pt idx="9963">
                  <c:v>38.378219999999999</c:v>
                </c:pt>
                <c:pt idx="9964">
                  <c:v>38.382979999999996</c:v>
                </c:pt>
                <c:pt idx="9965">
                  <c:v>38.387749999999997</c:v>
                </c:pt>
                <c:pt idx="9966">
                  <c:v>38.392519999999998</c:v>
                </c:pt>
                <c:pt idx="9967">
                  <c:v>38.397289999999998</c:v>
                </c:pt>
                <c:pt idx="9968">
                  <c:v>38.402050000000003</c:v>
                </c:pt>
                <c:pt idx="9969">
                  <c:v>38.406820000000003</c:v>
                </c:pt>
                <c:pt idx="9970">
                  <c:v>38.411580000000001</c:v>
                </c:pt>
                <c:pt idx="9971">
                  <c:v>38.416350000000001</c:v>
                </c:pt>
                <c:pt idx="9972">
                  <c:v>38.421120000000002</c:v>
                </c:pt>
                <c:pt idx="9973">
                  <c:v>38.425879999999999</c:v>
                </c:pt>
                <c:pt idx="9974">
                  <c:v>38.43065</c:v>
                </c:pt>
                <c:pt idx="9975">
                  <c:v>38.435420000000001</c:v>
                </c:pt>
                <c:pt idx="9976">
                  <c:v>38.440179999999998</c:v>
                </c:pt>
                <c:pt idx="9977">
                  <c:v>38.444949999999999</c:v>
                </c:pt>
                <c:pt idx="9978">
                  <c:v>38.449719999999999</c:v>
                </c:pt>
                <c:pt idx="9979">
                  <c:v>38.454479999999997</c:v>
                </c:pt>
                <c:pt idx="9980">
                  <c:v>38.459249999999997</c:v>
                </c:pt>
                <c:pt idx="9981">
                  <c:v>38.464020000000005</c:v>
                </c:pt>
                <c:pt idx="9982">
                  <c:v>38.468780000000002</c:v>
                </c:pt>
                <c:pt idx="9983">
                  <c:v>38.473550000000003</c:v>
                </c:pt>
                <c:pt idx="9984">
                  <c:v>38.47831</c:v>
                </c:pt>
                <c:pt idx="9985">
                  <c:v>38.483080000000001</c:v>
                </c:pt>
                <c:pt idx="9986">
                  <c:v>38.487849999999995</c:v>
                </c:pt>
                <c:pt idx="9987">
                  <c:v>38.492619999999995</c:v>
                </c:pt>
                <c:pt idx="9988">
                  <c:v>38.49738</c:v>
                </c:pt>
                <c:pt idx="9989">
                  <c:v>38.50215</c:v>
                </c:pt>
                <c:pt idx="9990">
                  <c:v>38.506920000000001</c:v>
                </c:pt>
                <c:pt idx="9991">
                  <c:v>38.511690000000002</c:v>
                </c:pt>
                <c:pt idx="9992">
                  <c:v>38.516449999999999</c:v>
                </c:pt>
                <c:pt idx="9993">
                  <c:v>38.52122</c:v>
                </c:pt>
                <c:pt idx="9994">
                  <c:v>38.52599</c:v>
                </c:pt>
                <c:pt idx="9995">
                  <c:v>38.530750000000005</c:v>
                </c:pt>
                <c:pt idx="9996">
                  <c:v>38.535519999999998</c:v>
                </c:pt>
                <c:pt idx="9997">
                  <c:v>38.540289999999999</c:v>
                </c:pt>
                <c:pt idx="9998">
                  <c:v>38.545049999999996</c:v>
                </c:pt>
                <c:pt idx="9999">
                  <c:v>38.549819999999997</c:v>
                </c:pt>
                <c:pt idx="10000">
                  <c:v>38.554589999999997</c:v>
                </c:pt>
                <c:pt idx="10001">
                  <c:v>38.559350000000002</c:v>
                </c:pt>
                <c:pt idx="10002">
                  <c:v>38.564120000000003</c:v>
                </c:pt>
                <c:pt idx="10003">
                  <c:v>38.568890000000003</c:v>
                </c:pt>
                <c:pt idx="10004">
                  <c:v>38.573660000000004</c:v>
                </c:pt>
                <c:pt idx="10005">
                  <c:v>38.578420000000001</c:v>
                </c:pt>
                <c:pt idx="10006">
                  <c:v>38.583190000000002</c:v>
                </c:pt>
                <c:pt idx="10007">
                  <c:v>38.587959999999995</c:v>
                </c:pt>
                <c:pt idx="10008">
                  <c:v>38.592729999999996</c:v>
                </c:pt>
                <c:pt idx="10009">
                  <c:v>38.597490000000001</c:v>
                </c:pt>
                <c:pt idx="10010">
                  <c:v>38.602260000000001</c:v>
                </c:pt>
                <c:pt idx="10011">
                  <c:v>38.607030000000002</c:v>
                </c:pt>
                <c:pt idx="10012">
                  <c:v>38.611800000000002</c:v>
                </c:pt>
                <c:pt idx="10013">
                  <c:v>38.61656</c:v>
                </c:pt>
                <c:pt idx="10014">
                  <c:v>38.62133</c:v>
                </c:pt>
                <c:pt idx="10015">
                  <c:v>38.626099999999994</c:v>
                </c:pt>
                <c:pt idx="10016">
                  <c:v>38.630869999999994</c:v>
                </c:pt>
                <c:pt idx="10017">
                  <c:v>38.635629999999999</c:v>
                </c:pt>
                <c:pt idx="10018">
                  <c:v>38.6404</c:v>
                </c:pt>
                <c:pt idx="10019">
                  <c:v>38.64517</c:v>
                </c:pt>
                <c:pt idx="10020">
                  <c:v>38.649940000000001</c:v>
                </c:pt>
                <c:pt idx="10021">
                  <c:v>38.654699999999998</c:v>
                </c:pt>
                <c:pt idx="10022">
                  <c:v>38.659469999999999</c:v>
                </c:pt>
                <c:pt idx="10023">
                  <c:v>38.664239999999999</c:v>
                </c:pt>
                <c:pt idx="10024">
                  <c:v>38.66901</c:v>
                </c:pt>
                <c:pt idx="10025">
                  <c:v>38.673770000000005</c:v>
                </c:pt>
                <c:pt idx="10026">
                  <c:v>38.678539999999998</c:v>
                </c:pt>
                <c:pt idx="10027">
                  <c:v>38.683309999999999</c:v>
                </c:pt>
                <c:pt idx="10028">
                  <c:v>38.688079999999999</c:v>
                </c:pt>
                <c:pt idx="10029">
                  <c:v>38.69285</c:v>
                </c:pt>
                <c:pt idx="10030">
                  <c:v>38.697620000000001</c:v>
                </c:pt>
                <c:pt idx="10031">
                  <c:v>38.702379999999998</c:v>
                </c:pt>
                <c:pt idx="10032">
                  <c:v>38.707150000000006</c:v>
                </c:pt>
                <c:pt idx="10033">
                  <c:v>38.711919999999999</c:v>
                </c:pt>
                <c:pt idx="10034">
                  <c:v>38.71669</c:v>
                </c:pt>
                <c:pt idx="10035">
                  <c:v>38.721449999999997</c:v>
                </c:pt>
                <c:pt idx="10036">
                  <c:v>38.726219999999998</c:v>
                </c:pt>
                <c:pt idx="10037">
                  <c:v>38.730989999999998</c:v>
                </c:pt>
                <c:pt idx="10038">
                  <c:v>38.735759999999999</c:v>
                </c:pt>
                <c:pt idx="10039">
                  <c:v>38.74053</c:v>
                </c:pt>
                <c:pt idx="10040">
                  <c:v>38.7453</c:v>
                </c:pt>
                <c:pt idx="10041">
                  <c:v>38.750060000000005</c:v>
                </c:pt>
                <c:pt idx="10042">
                  <c:v>38.754829999999998</c:v>
                </c:pt>
                <c:pt idx="10043">
                  <c:v>38.759599999999999</c:v>
                </c:pt>
                <c:pt idx="10044">
                  <c:v>38.76437</c:v>
                </c:pt>
                <c:pt idx="10045">
                  <c:v>38.769129999999997</c:v>
                </c:pt>
                <c:pt idx="10046">
                  <c:v>38.773899999999998</c:v>
                </c:pt>
                <c:pt idx="10047">
                  <c:v>38.778669999999998</c:v>
                </c:pt>
                <c:pt idx="10048">
                  <c:v>38.783439999999999</c:v>
                </c:pt>
                <c:pt idx="10049">
                  <c:v>38.788209999999999</c:v>
                </c:pt>
                <c:pt idx="10050">
                  <c:v>38.79298</c:v>
                </c:pt>
                <c:pt idx="10051">
                  <c:v>38.797739999999997</c:v>
                </c:pt>
                <c:pt idx="10052">
                  <c:v>38.802509999999998</c:v>
                </c:pt>
                <c:pt idx="10053">
                  <c:v>38.807279999999999</c:v>
                </c:pt>
                <c:pt idx="10054">
                  <c:v>38.812049999999999</c:v>
                </c:pt>
                <c:pt idx="10055">
                  <c:v>38.81682</c:v>
                </c:pt>
                <c:pt idx="10056">
                  <c:v>38.82159</c:v>
                </c:pt>
                <c:pt idx="10057">
                  <c:v>38.826350000000005</c:v>
                </c:pt>
                <c:pt idx="10058">
                  <c:v>38.831119999999999</c:v>
                </c:pt>
                <c:pt idx="10059">
                  <c:v>38.835889999999999</c:v>
                </c:pt>
                <c:pt idx="10060">
                  <c:v>38.84066</c:v>
                </c:pt>
                <c:pt idx="10061">
                  <c:v>38.84543</c:v>
                </c:pt>
                <c:pt idx="10062">
                  <c:v>38.850200000000001</c:v>
                </c:pt>
                <c:pt idx="10063">
                  <c:v>38.854959999999998</c:v>
                </c:pt>
                <c:pt idx="10064">
                  <c:v>38.859729999999999</c:v>
                </c:pt>
                <c:pt idx="10065">
                  <c:v>38.864500000000007</c:v>
                </c:pt>
                <c:pt idx="10066">
                  <c:v>38.86927</c:v>
                </c:pt>
                <c:pt idx="10067">
                  <c:v>38.874040000000001</c:v>
                </c:pt>
                <c:pt idx="10068">
                  <c:v>38.878810000000001</c:v>
                </c:pt>
                <c:pt idx="10069">
                  <c:v>38.883580000000002</c:v>
                </c:pt>
                <c:pt idx="10070">
                  <c:v>38.888350000000003</c:v>
                </c:pt>
                <c:pt idx="10071">
                  <c:v>38.89311</c:v>
                </c:pt>
                <c:pt idx="10072">
                  <c:v>38.897880000000001</c:v>
                </c:pt>
                <c:pt idx="10073">
                  <c:v>38.902649999999994</c:v>
                </c:pt>
                <c:pt idx="10074">
                  <c:v>38.907419999999995</c:v>
                </c:pt>
                <c:pt idx="10075">
                  <c:v>38.912190000000002</c:v>
                </c:pt>
                <c:pt idx="10076">
                  <c:v>38.916960000000003</c:v>
                </c:pt>
                <c:pt idx="10077">
                  <c:v>38.921730000000004</c:v>
                </c:pt>
                <c:pt idx="10078">
                  <c:v>38.926500000000004</c:v>
                </c:pt>
                <c:pt idx="10079">
                  <c:v>38.931269999999998</c:v>
                </c:pt>
                <c:pt idx="10080">
                  <c:v>38.936030000000002</c:v>
                </c:pt>
                <c:pt idx="10081">
                  <c:v>38.940809999999999</c:v>
                </c:pt>
                <c:pt idx="10082">
                  <c:v>38.945569999999996</c:v>
                </c:pt>
                <c:pt idx="10083">
                  <c:v>38.950339999999997</c:v>
                </c:pt>
                <c:pt idx="10084">
                  <c:v>38.955109999999998</c:v>
                </c:pt>
                <c:pt idx="10085">
                  <c:v>38.959880000000005</c:v>
                </c:pt>
                <c:pt idx="10086">
                  <c:v>38.964650000000006</c:v>
                </c:pt>
                <c:pt idx="10087">
                  <c:v>38.96942</c:v>
                </c:pt>
                <c:pt idx="10088">
                  <c:v>38.97419</c:v>
                </c:pt>
                <c:pt idx="10089">
                  <c:v>38.978960000000001</c:v>
                </c:pt>
                <c:pt idx="10090">
                  <c:v>38.983730000000001</c:v>
                </c:pt>
                <c:pt idx="10091">
                  <c:v>38.988500000000002</c:v>
                </c:pt>
                <c:pt idx="10092">
                  <c:v>38.993269999999995</c:v>
                </c:pt>
                <c:pt idx="10093">
                  <c:v>38.99803</c:v>
                </c:pt>
                <c:pt idx="10094">
                  <c:v>39.002800000000001</c:v>
                </c:pt>
                <c:pt idx="10095">
                  <c:v>39.007570000000001</c:v>
                </c:pt>
                <c:pt idx="10096">
                  <c:v>39.012340000000002</c:v>
                </c:pt>
                <c:pt idx="10097">
                  <c:v>39.017110000000002</c:v>
                </c:pt>
                <c:pt idx="10098">
                  <c:v>39.021880000000003</c:v>
                </c:pt>
                <c:pt idx="10099">
                  <c:v>39.026650000000004</c:v>
                </c:pt>
                <c:pt idx="10100">
                  <c:v>39.031419999999997</c:v>
                </c:pt>
                <c:pt idx="10101">
                  <c:v>39.036189999999998</c:v>
                </c:pt>
                <c:pt idx="10102">
                  <c:v>39.040959999999998</c:v>
                </c:pt>
                <c:pt idx="10103">
                  <c:v>39.045729999999999</c:v>
                </c:pt>
                <c:pt idx="10104">
                  <c:v>39.0505</c:v>
                </c:pt>
                <c:pt idx="10105">
                  <c:v>39.05527</c:v>
                </c:pt>
                <c:pt idx="10106">
                  <c:v>39.060040000000001</c:v>
                </c:pt>
                <c:pt idx="10107">
                  <c:v>39.064810000000001</c:v>
                </c:pt>
                <c:pt idx="10108">
                  <c:v>39.069569999999999</c:v>
                </c:pt>
                <c:pt idx="10109">
                  <c:v>39.074350000000003</c:v>
                </c:pt>
                <c:pt idx="10110">
                  <c:v>39.07911</c:v>
                </c:pt>
                <c:pt idx="10111">
                  <c:v>39.083890000000004</c:v>
                </c:pt>
                <c:pt idx="10112">
                  <c:v>39.088659999999997</c:v>
                </c:pt>
                <c:pt idx="10113">
                  <c:v>39.093419999999995</c:v>
                </c:pt>
                <c:pt idx="10114">
                  <c:v>39.098199999999999</c:v>
                </c:pt>
                <c:pt idx="10115">
                  <c:v>39.102959999999996</c:v>
                </c:pt>
                <c:pt idx="10116">
                  <c:v>39.107730000000004</c:v>
                </c:pt>
                <c:pt idx="10117">
                  <c:v>39.112500000000004</c:v>
                </c:pt>
                <c:pt idx="10118">
                  <c:v>39.117270000000005</c:v>
                </c:pt>
                <c:pt idx="10119">
                  <c:v>39.122050000000002</c:v>
                </c:pt>
                <c:pt idx="10120">
                  <c:v>39.126809999999999</c:v>
                </c:pt>
                <c:pt idx="10121">
                  <c:v>39.13158</c:v>
                </c:pt>
                <c:pt idx="10122">
                  <c:v>39.13635</c:v>
                </c:pt>
                <c:pt idx="10123">
                  <c:v>39.141120000000001</c:v>
                </c:pt>
                <c:pt idx="10124">
                  <c:v>39.145890000000001</c:v>
                </c:pt>
                <c:pt idx="10125">
                  <c:v>39.150659999999995</c:v>
                </c:pt>
                <c:pt idx="10126">
                  <c:v>39.155429999999996</c:v>
                </c:pt>
                <c:pt idx="10127">
                  <c:v>39.160199999999996</c:v>
                </c:pt>
                <c:pt idx="10128">
                  <c:v>39.164970000000004</c:v>
                </c:pt>
                <c:pt idx="10129">
                  <c:v>39.169740000000004</c:v>
                </c:pt>
                <c:pt idx="10130">
                  <c:v>39.174510000000005</c:v>
                </c:pt>
                <c:pt idx="10131">
                  <c:v>39.179279999999999</c:v>
                </c:pt>
                <c:pt idx="10132">
                  <c:v>39.184049999999999</c:v>
                </c:pt>
                <c:pt idx="10133">
                  <c:v>39.18882</c:v>
                </c:pt>
                <c:pt idx="10134">
                  <c:v>39.19359</c:v>
                </c:pt>
                <c:pt idx="10135">
                  <c:v>39.198370000000004</c:v>
                </c:pt>
                <c:pt idx="10136">
                  <c:v>39.203130000000002</c:v>
                </c:pt>
                <c:pt idx="10137">
                  <c:v>39.207909999999998</c:v>
                </c:pt>
                <c:pt idx="10138">
                  <c:v>39.212669999999996</c:v>
                </c:pt>
                <c:pt idx="10139">
                  <c:v>39.217449999999999</c:v>
                </c:pt>
                <c:pt idx="10140">
                  <c:v>39.222209999999997</c:v>
                </c:pt>
                <c:pt idx="10141">
                  <c:v>39.226990000000001</c:v>
                </c:pt>
                <c:pt idx="10142">
                  <c:v>39.231750000000005</c:v>
                </c:pt>
                <c:pt idx="10143">
                  <c:v>39.236530000000002</c:v>
                </c:pt>
                <c:pt idx="10144">
                  <c:v>39.241300000000003</c:v>
                </c:pt>
                <c:pt idx="10145">
                  <c:v>39.246070000000003</c:v>
                </c:pt>
                <c:pt idx="10146">
                  <c:v>39.250840000000004</c:v>
                </c:pt>
                <c:pt idx="10147">
                  <c:v>39.255610000000004</c:v>
                </c:pt>
                <c:pt idx="10148">
                  <c:v>39.260379999999998</c:v>
                </c:pt>
                <c:pt idx="10149">
                  <c:v>39.265149999999998</c:v>
                </c:pt>
                <c:pt idx="10150">
                  <c:v>39.269919999999999</c:v>
                </c:pt>
                <c:pt idx="10151">
                  <c:v>39.27469</c:v>
                </c:pt>
                <c:pt idx="10152">
                  <c:v>39.27946</c:v>
                </c:pt>
                <c:pt idx="10153">
                  <c:v>39.284230000000001</c:v>
                </c:pt>
                <c:pt idx="10154">
                  <c:v>39.288999999999994</c:v>
                </c:pt>
                <c:pt idx="10155">
                  <c:v>39.293770000000002</c:v>
                </c:pt>
                <c:pt idx="10156">
                  <c:v>39.298549999999999</c:v>
                </c:pt>
                <c:pt idx="10157">
                  <c:v>39.303310000000003</c:v>
                </c:pt>
                <c:pt idx="10158">
                  <c:v>39.30809</c:v>
                </c:pt>
                <c:pt idx="10159">
                  <c:v>39.312860000000001</c:v>
                </c:pt>
                <c:pt idx="10160">
                  <c:v>39.317630000000001</c:v>
                </c:pt>
                <c:pt idx="10161">
                  <c:v>39.322400000000002</c:v>
                </c:pt>
                <c:pt idx="10162">
                  <c:v>39.327170000000002</c:v>
                </c:pt>
                <c:pt idx="10163">
                  <c:v>39.331940000000003</c:v>
                </c:pt>
                <c:pt idx="10164">
                  <c:v>39.336709999999997</c:v>
                </c:pt>
                <c:pt idx="10165">
                  <c:v>39.341479999999997</c:v>
                </c:pt>
                <c:pt idx="10166">
                  <c:v>39.346249999999998</c:v>
                </c:pt>
                <c:pt idx="10167">
                  <c:v>39.351019999999998</c:v>
                </c:pt>
                <c:pt idx="10168">
                  <c:v>39.355800000000002</c:v>
                </c:pt>
                <c:pt idx="10169">
                  <c:v>39.36056</c:v>
                </c:pt>
                <c:pt idx="10170">
                  <c:v>39.365339999999996</c:v>
                </c:pt>
                <c:pt idx="10171">
                  <c:v>39.370109999999997</c:v>
                </c:pt>
                <c:pt idx="10172">
                  <c:v>39.374880000000005</c:v>
                </c:pt>
                <c:pt idx="10173">
                  <c:v>39.379650000000005</c:v>
                </c:pt>
                <c:pt idx="10174">
                  <c:v>39.384420000000006</c:v>
                </c:pt>
                <c:pt idx="10175">
                  <c:v>39.389189999999999</c:v>
                </c:pt>
                <c:pt idx="10176">
                  <c:v>39.39396</c:v>
                </c:pt>
                <c:pt idx="10177">
                  <c:v>39.39873</c:v>
                </c:pt>
                <c:pt idx="10178">
                  <c:v>39.403510000000004</c:v>
                </c:pt>
                <c:pt idx="10179">
                  <c:v>39.408279999999998</c:v>
                </c:pt>
                <c:pt idx="10180">
                  <c:v>39.413049999999998</c:v>
                </c:pt>
                <c:pt idx="10181">
                  <c:v>39.417819999999999</c:v>
                </c:pt>
                <c:pt idx="10182">
                  <c:v>39.42259</c:v>
                </c:pt>
                <c:pt idx="10183">
                  <c:v>39.42736</c:v>
                </c:pt>
                <c:pt idx="10184">
                  <c:v>39.432130000000001</c:v>
                </c:pt>
                <c:pt idx="10185">
                  <c:v>39.436899999999994</c:v>
                </c:pt>
                <c:pt idx="10186">
                  <c:v>39.441669999999995</c:v>
                </c:pt>
                <c:pt idx="10187">
                  <c:v>39.446449999999999</c:v>
                </c:pt>
                <c:pt idx="10188">
                  <c:v>39.451219999999999</c:v>
                </c:pt>
                <c:pt idx="10189">
                  <c:v>39.45599</c:v>
                </c:pt>
                <c:pt idx="10190">
                  <c:v>39.460760000000001</c:v>
                </c:pt>
                <c:pt idx="10191">
                  <c:v>39.465530000000001</c:v>
                </c:pt>
                <c:pt idx="10192">
                  <c:v>39.470300000000002</c:v>
                </c:pt>
                <c:pt idx="10193">
                  <c:v>39.475080000000005</c:v>
                </c:pt>
                <c:pt idx="10194">
                  <c:v>39.479849999999999</c:v>
                </c:pt>
                <c:pt idx="10195">
                  <c:v>39.48462</c:v>
                </c:pt>
                <c:pt idx="10196">
                  <c:v>39.48939</c:v>
                </c:pt>
                <c:pt idx="10197">
                  <c:v>39.494160000000001</c:v>
                </c:pt>
                <c:pt idx="10198">
                  <c:v>39.498930000000001</c:v>
                </c:pt>
                <c:pt idx="10199">
                  <c:v>39.503700000000002</c:v>
                </c:pt>
                <c:pt idx="10200">
                  <c:v>39.508479999999999</c:v>
                </c:pt>
                <c:pt idx="10201">
                  <c:v>39.513249999999999</c:v>
                </c:pt>
                <c:pt idx="10202">
                  <c:v>39.51802</c:v>
                </c:pt>
                <c:pt idx="10203">
                  <c:v>39.522790000000001</c:v>
                </c:pt>
                <c:pt idx="10204">
                  <c:v>39.527560000000001</c:v>
                </c:pt>
                <c:pt idx="10205">
                  <c:v>39.532329999999995</c:v>
                </c:pt>
                <c:pt idx="10206">
                  <c:v>39.537109999999998</c:v>
                </c:pt>
                <c:pt idx="10207">
                  <c:v>39.541879999999999</c:v>
                </c:pt>
                <c:pt idx="10208">
                  <c:v>39.54665</c:v>
                </c:pt>
                <c:pt idx="10209">
                  <c:v>39.55142</c:v>
                </c:pt>
                <c:pt idx="10210">
                  <c:v>39.556190000000001</c:v>
                </c:pt>
                <c:pt idx="10211">
                  <c:v>39.560969999999998</c:v>
                </c:pt>
                <c:pt idx="10212">
                  <c:v>39.565740000000005</c:v>
                </c:pt>
                <c:pt idx="10213">
                  <c:v>39.570510000000006</c:v>
                </c:pt>
                <c:pt idx="10214">
                  <c:v>39.575279999999999</c:v>
                </c:pt>
                <c:pt idx="10215">
                  <c:v>39.58005</c:v>
                </c:pt>
                <c:pt idx="10216">
                  <c:v>39.584830000000004</c:v>
                </c:pt>
                <c:pt idx="10217">
                  <c:v>39.589600000000004</c:v>
                </c:pt>
                <c:pt idx="10218">
                  <c:v>39.594369999999998</c:v>
                </c:pt>
                <c:pt idx="10219">
                  <c:v>39.599139999999998</c:v>
                </c:pt>
                <c:pt idx="10220">
                  <c:v>39.603920000000002</c:v>
                </c:pt>
                <c:pt idx="10221">
                  <c:v>39.608690000000003</c:v>
                </c:pt>
                <c:pt idx="10222">
                  <c:v>39.613460000000003</c:v>
                </c:pt>
                <c:pt idx="10223">
                  <c:v>39.618229999999997</c:v>
                </c:pt>
                <c:pt idx="10224">
                  <c:v>39.622999999999998</c:v>
                </c:pt>
                <c:pt idx="10225">
                  <c:v>39.627780000000001</c:v>
                </c:pt>
                <c:pt idx="10226">
                  <c:v>39.632550000000002</c:v>
                </c:pt>
                <c:pt idx="10227">
                  <c:v>39.637319999999995</c:v>
                </c:pt>
                <c:pt idx="10228">
                  <c:v>39.642089999999996</c:v>
                </c:pt>
                <c:pt idx="10229">
                  <c:v>39.646859999999997</c:v>
                </c:pt>
                <c:pt idx="10230">
                  <c:v>39.65164</c:v>
                </c:pt>
                <c:pt idx="10231">
                  <c:v>39.656410000000001</c:v>
                </c:pt>
                <c:pt idx="10232">
                  <c:v>39.661179999999995</c:v>
                </c:pt>
                <c:pt idx="10233">
                  <c:v>39.665949999999995</c:v>
                </c:pt>
                <c:pt idx="10234">
                  <c:v>39.670720000000003</c:v>
                </c:pt>
                <c:pt idx="10235">
                  <c:v>39.6755</c:v>
                </c:pt>
                <c:pt idx="10236">
                  <c:v>39.68027</c:v>
                </c:pt>
                <c:pt idx="10237">
                  <c:v>39.685040000000001</c:v>
                </c:pt>
                <c:pt idx="10238">
                  <c:v>39.689819999999997</c:v>
                </c:pt>
                <c:pt idx="10239">
                  <c:v>39.694590000000005</c:v>
                </c:pt>
                <c:pt idx="10240">
                  <c:v>39.699360000000006</c:v>
                </c:pt>
                <c:pt idx="10241">
                  <c:v>39.704129999999999</c:v>
                </c:pt>
                <c:pt idx="10242">
                  <c:v>39.7089</c:v>
                </c:pt>
                <c:pt idx="10243">
                  <c:v>39.713680000000004</c:v>
                </c:pt>
                <c:pt idx="10244">
                  <c:v>39.718450000000004</c:v>
                </c:pt>
                <c:pt idx="10245">
                  <c:v>39.723219999999998</c:v>
                </c:pt>
                <c:pt idx="10246">
                  <c:v>39.728000000000002</c:v>
                </c:pt>
                <c:pt idx="10247">
                  <c:v>39.732770000000002</c:v>
                </c:pt>
                <c:pt idx="10248">
                  <c:v>39.737540000000003</c:v>
                </c:pt>
                <c:pt idx="10249">
                  <c:v>39.742310000000003</c:v>
                </c:pt>
                <c:pt idx="10250">
                  <c:v>39.74709</c:v>
                </c:pt>
                <c:pt idx="10251">
                  <c:v>39.751860000000001</c:v>
                </c:pt>
                <c:pt idx="10252">
                  <c:v>39.756630000000001</c:v>
                </c:pt>
                <c:pt idx="10253">
                  <c:v>39.761409999999998</c:v>
                </c:pt>
                <c:pt idx="10254">
                  <c:v>39.766179999999999</c:v>
                </c:pt>
                <c:pt idx="10255">
                  <c:v>39.770949999999999</c:v>
                </c:pt>
                <c:pt idx="10256">
                  <c:v>39.775730000000003</c:v>
                </c:pt>
                <c:pt idx="10257">
                  <c:v>39.780500000000004</c:v>
                </c:pt>
                <c:pt idx="10258">
                  <c:v>39.785269999999997</c:v>
                </c:pt>
                <c:pt idx="10259">
                  <c:v>39.790039999999998</c:v>
                </c:pt>
                <c:pt idx="10260">
                  <c:v>39.794820000000001</c:v>
                </c:pt>
                <c:pt idx="10261">
                  <c:v>39.799590000000002</c:v>
                </c:pt>
                <c:pt idx="10262">
                  <c:v>39.804359999999996</c:v>
                </c:pt>
                <c:pt idx="10263">
                  <c:v>39.809129999999996</c:v>
                </c:pt>
                <c:pt idx="10264">
                  <c:v>39.81391</c:v>
                </c:pt>
                <c:pt idx="10265">
                  <c:v>39.818680000000001</c:v>
                </c:pt>
                <c:pt idx="10266">
                  <c:v>39.823450000000001</c:v>
                </c:pt>
                <c:pt idx="10267">
                  <c:v>39.828229999999998</c:v>
                </c:pt>
                <c:pt idx="10268">
                  <c:v>39.832999999999998</c:v>
                </c:pt>
                <c:pt idx="10269">
                  <c:v>39.837769999999999</c:v>
                </c:pt>
                <c:pt idx="10270">
                  <c:v>39.842549999999996</c:v>
                </c:pt>
                <c:pt idx="10271">
                  <c:v>39.847319999999996</c:v>
                </c:pt>
                <c:pt idx="10272">
                  <c:v>39.852089999999997</c:v>
                </c:pt>
                <c:pt idx="10273">
                  <c:v>39.856870000000001</c:v>
                </c:pt>
                <c:pt idx="10274">
                  <c:v>39.861639999999994</c:v>
                </c:pt>
                <c:pt idx="10275">
                  <c:v>39.866409999999995</c:v>
                </c:pt>
                <c:pt idx="10276">
                  <c:v>39.871189999999999</c:v>
                </c:pt>
                <c:pt idx="10277">
                  <c:v>39.875959999999999</c:v>
                </c:pt>
                <c:pt idx="10278">
                  <c:v>39.88073</c:v>
                </c:pt>
                <c:pt idx="10279">
                  <c:v>39.885509999999996</c:v>
                </c:pt>
                <c:pt idx="10280">
                  <c:v>39.890279999999997</c:v>
                </c:pt>
                <c:pt idx="10281">
                  <c:v>39.895050000000005</c:v>
                </c:pt>
                <c:pt idx="10282">
                  <c:v>39.899829999999994</c:v>
                </c:pt>
                <c:pt idx="10283">
                  <c:v>39.904599999999995</c:v>
                </c:pt>
                <c:pt idx="10284">
                  <c:v>39.909370000000003</c:v>
                </c:pt>
                <c:pt idx="10285">
                  <c:v>39.914149999999999</c:v>
                </c:pt>
                <c:pt idx="10286">
                  <c:v>39.91892</c:v>
                </c:pt>
                <c:pt idx="10287">
                  <c:v>39.923690000000001</c:v>
                </c:pt>
                <c:pt idx="10288">
                  <c:v>39.928469999999997</c:v>
                </c:pt>
                <c:pt idx="10289">
                  <c:v>39.933240000000005</c:v>
                </c:pt>
                <c:pt idx="10290">
                  <c:v>39.938010000000006</c:v>
                </c:pt>
                <c:pt idx="10291">
                  <c:v>39.942790000000002</c:v>
                </c:pt>
                <c:pt idx="10292">
                  <c:v>39.947560000000003</c:v>
                </c:pt>
                <c:pt idx="10293">
                  <c:v>39.95234</c:v>
                </c:pt>
                <c:pt idx="10294">
                  <c:v>39.95711</c:v>
                </c:pt>
                <c:pt idx="10295">
                  <c:v>39.961880000000001</c:v>
                </c:pt>
                <c:pt idx="10296">
                  <c:v>39.966660000000005</c:v>
                </c:pt>
                <c:pt idx="10297">
                  <c:v>39.971430000000005</c:v>
                </c:pt>
                <c:pt idx="10298">
                  <c:v>39.976209999999995</c:v>
                </c:pt>
                <c:pt idx="10299">
                  <c:v>39.980980000000002</c:v>
                </c:pt>
                <c:pt idx="10300">
                  <c:v>39.985750000000003</c:v>
                </c:pt>
                <c:pt idx="10301">
                  <c:v>39.990530000000007</c:v>
                </c:pt>
                <c:pt idx="10302">
                  <c:v>39.9953</c:v>
                </c:pt>
                <c:pt idx="10303">
                  <c:v>40.000070000000001</c:v>
                </c:pt>
                <c:pt idx="10304">
                  <c:v>40.004850000000005</c:v>
                </c:pt>
                <c:pt idx="10305">
                  <c:v>40.009620000000005</c:v>
                </c:pt>
                <c:pt idx="10306">
                  <c:v>40.014400000000002</c:v>
                </c:pt>
                <c:pt idx="10307">
                  <c:v>40.019170000000003</c:v>
                </c:pt>
                <c:pt idx="10308">
                  <c:v>40.023949999999999</c:v>
                </c:pt>
                <c:pt idx="10309">
                  <c:v>40.02872</c:v>
                </c:pt>
                <c:pt idx="10310">
                  <c:v>40.03349</c:v>
                </c:pt>
                <c:pt idx="10311">
                  <c:v>40.038270000000004</c:v>
                </c:pt>
                <c:pt idx="10312">
                  <c:v>40.043040000000005</c:v>
                </c:pt>
                <c:pt idx="10313">
                  <c:v>40.047810000000005</c:v>
                </c:pt>
                <c:pt idx="10314">
                  <c:v>40.052590000000002</c:v>
                </c:pt>
                <c:pt idx="10315">
                  <c:v>40.057360000000003</c:v>
                </c:pt>
                <c:pt idx="10316">
                  <c:v>40.062140000000007</c:v>
                </c:pt>
                <c:pt idx="10317">
                  <c:v>40.06691</c:v>
                </c:pt>
                <c:pt idx="10318">
                  <c:v>40.071680000000001</c:v>
                </c:pt>
                <c:pt idx="10319">
                  <c:v>40.076460000000004</c:v>
                </c:pt>
                <c:pt idx="10320">
                  <c:v>40.081230000000005</c:v>
                </c:pt>
                <c:pt idx="10321">
                  <c:v>40.086010000000002</c:v>
                </c:pt>
                <c:pt idx="10322">
                  <c:v>40.090780000000002</c:v>
                </c:pt>
                <c:pt idx="10323">
                  <c:v>40.095559999999999</c:v>
                </c:pt>
                <c:pt idx="10324">
                  <c:v>40.10033</c:v>
                </c:pt>
                <c:pt idx="10325">
                  <c:v>40.1051</c:v>
                </c:pt>
                <c:pt idx="10326">
                  <c:v>40.109880000000004</c:v>
                </c:pt>
                <c:pt idx="10327">
                  <c:v>40.114650000000005</c:v>
                </c:pt>
                <c:pt idx="10328">
                  <c:v>40.119429999999994</c:v>
                </c:pt>
                <c:pt idx="10329">
                  <c:v>40.124200000000002</c:v>
                </c:pt>
                <c:pt idx="10330">
                  <c:v>40.128979999999999</c:v>
                </c:pt>
                <c:pt idx="10331">
                  <c:v>40.133750000000006</c:v>
                </c:pt>
                <c:pt idx="10332">
                  <c:v>40.138529999999996</c:v>
                </c:pt>
                <c:pt idx="10333">
                  <c:v>40.143299999999996</c:v>
                </c:pt>
                <c:pt idx="10334">
                  <c:v>40.14808</c:v>
                </c:pt>
                <c:pt idx="10335">
                  <c:v>40.152849999999994</c:v>
                </c:pt>
                <c:pt idx="10336">
                  <c:v>40.157620000000001</c:v>
                </c:pt>
                <c:pt idx="10337">
                  <c:v>40.162399999999998</c:v>
                </c:pt>
                <c:pt idx="10338">
                  <c:v>40.167179999999995</c:v>
                </c:pt>
                <c:pt idx="10339">
                  <c:v>40.171949999999995</c:v>
                </c:pt>
                <c:pt idx="10340">
                  <c:v>40.176719999999996</c:v>
                </c:pt>
                <c:pt idx="10341">
                  <c:v>40.1815</c:v>
                </c:pt>
                <c:pt idx="10342">
                  <c:v>40.18627</c:v>
                </c:pt>
                <c:pt idx="10343">
                  <c:v>40.191049999999997</c:v>
                </c:pt>
                <c:pt idx="10344">
                  <c:v>40.195819999999998</c:v>
                </c:pt>
                <c:pt idx="10345">
                  <c:v>40.200600000000001</c:v>
                </c:pt>
                <c:pt idx="10346">
                  <c:v>40.205369999999995</c:v>
                </c:pt>
                <c:pt idx="10347">
                  <c:v>40.210149999999999</c:v>
                </c:pt>
                <c:pt idx="10348">
                  <c:v>40.214919999999999</c:v>
                </c:pt>
                <c:pt idx="10349">
                  <c:v>40.219699999999996</c:v>
                </c:pt>
                <c:pt idx="10350">
                  <c:v>40.224469999999997</c:v>
                </c:pt>
                <c:pt idx="10351">
                  <c:v>40.22925</c:v>
                </c:pt>
                <c:pt idx="10352">
                  <c:v>40.234020000000001</c:v>
                </c:pt>
                <c:pt idx="10353">
                  <c:v>40.238799999999998</c:v>
                </c:pt>
                <c:pt idx="10354">
                  <c:v>40.243569999999998</c:v>
                </c:pt>
                <c:pt idx="10355">
                  <c:v>40.248350000000002</c:v>
                </c:pt>
                <c:pt idx="10356">
                  <c:v>40.253120000000003</c:v>
                </c:pt>
                <c:pt idx="10357">
                  <c:v>40.257899999999999</c:v>
                </c:pt>
                <c:pt idx="10358">
                  <c:v>40.26267</c:v>
                </c:pt>
                <c:pt idx="10359">
                  <c:v>40.267450000000004</c:v>
                </c:pt>
                <c:pt idx="10360">
                  <c:v>40.272219999999997</c:v>
                </c:pt>
                <c:pt idx="10361">
                  <c:v>40.277000000000001</c:v>
                </c:pt>
                <c:pt idx="10362">
                  <c:v>40.281770000000002</c:v>
                </c:pt>
                <c:pt idx="10363">
                  <c:v>40.286549999999998</c:v>
                </c:pt>
                <c:pt idx="10364">
                  <c:v>40.291319999999999</c:v>
                </c:pt>
                <c:pt idx="10365">
                  <c:v>40.296100000000003</c:v>
                </c:pt>
                <c:pt idx="10366">
                  <c:v>40.300870000000003</c:v>
                </c:pt>
                <c:pt idx="10367">
                  <c:v>40.30565</c:v>
                </c:pt>
                <c:pt idx="10368">
                  <c:v>40.310420000000001</c:v>
                </c:pt>
                <c:pt idx="10369">
                  <c:v>40.315200000000004</c:v>
                </c:pt>
                <c:pt idx="10370">
                  <c:v>40.319980000000001</c:v>
                </c:pt>
                <c:pt idx="10371">
                  <c:v>40.324750000000002</c:v>
                </c:pt>
                <c:pt idx="10372">
                  <c:v>40.329520000000002</c:v>
                </c:pt>
                <c:pt idx="10373">
                  <c:v>40.334299999999999</c:v>
                </c:pt>
                <c:pt idx="10374">
                  <c:v>40.339080000000003</c:v>
                </c:pt>
                <c:pt idx="10375">
                  <c:v>40.343850000000003</c:v>
                </c:pt>
                <c:pt idx="10376">
                  <c:v>40.34863</c:v>
                </c:pt>
                <c:pt idx="10377">
                  <c:v>40.353400000000001</c:v>
                </c:pt>
                <c:pt idx="10378">
                  <c:v>40.358179999999997</c:v>
                </c:pt>
                <c:pt idx="10379">
                  <c:v>40.362950000000005</c:v>
                </c:pt>
                <c:pt idx="10380">
                  <c:v>40.367729999999995</c:v>
                </c:pt>
                <c:pt idx="10381">
                  <c:v>40.372499999999995</c:v>
                </c:pt>
                <c:pt idx="10382">
                  <c:v>40.377279999999999</c:v>
                </c:pt>
                <c:pt idx="10383">
                  <c:v>40.38205</c:v>
                </c:pt>
                <c:pt idx="10384">
                  <c:v>40.386829999999996</c:v>
                </c:pt>
                <c:pt idx="10385">
                  <c:v>40.39161</c:v>
                </c:pt>
                <c:pt idx="10386">
                  <c:v>40.396380000000001</c:v>
                </c:pt>
                <c:pt idx="10387">
                  <c:v>40.401159999999997</c:v>
                </c:pt>
                <c:pt idx="10388">
                  <c:v>40.405929999999998</c:v>
                </c:pt>
                <c:pt idx="10389">
                  <c:v>40.410710000000002</c:v>
                </c:pt>
                <c:pt idx="10390">
                  <c:v>40.415479999999995</c:v>
                </c:pt>
                <c:pt idx="10391">
                  <c:v>40.420259999999999</c:v>
                </c:pt>
                <c:pt idx="10392">
                  <c:v>40.425040000000003</c:v>
                </c:pt>
                <c:pt idx="10393">
                  <c:v>40.429809999999996</c:v>
                </c:pt>
                <c:pt idx="10394">
                  <c:v>40.43459</c:v>
                </c:pt>
                <c:pt idx="10395">
                  <c:v>40.439360000000001</c:v>
                </c:pt>
                <c:pt idx="10396">
                  <c:v>40.444140000000004</c:v>
                </c:pt>
                <c:pt idx="10397">
                  <c:v>40.448920000000001</c:v>
                </c:pt>
                <c:pt idx="10398">
                  <c:v>40.453690000000002</c:v>
                </c:pt>
                <c:pt idx="10399">
                  <c:v>40.458470000000005</c:v>
                </c:pt>
                <c:pt idx="10400">
                  <c:v>40.463239999999999</c:v>
                </c:pt>
                <c:pt idx="10401">
                  <c:v>40.468020000000003</c:v>
                </c:pt>
                <c:pt idx="10402">
                  <c:v>40.472790000000003</c:v>
                </c:pt>
                <c:pt idx="10403">
                  <c:v>40.47757</c:v>
                </c:pt>
                <c:pt idx="10404">
                  <c:v>40.482349999999997</c:v>
                </c:pt>
                <c:pt idx="10405">
                  <c:v>40.487120000000004</c:v>
                </c:pt>
                <c:pt idx="10406">
                  <c:v>40.491899999999994</c:v>
                </c:pt>
                <c:pt idx="10407">
                  <c:v>40.496670000000002</c:v>
                </c:pt>
                <c:pt idx="10408">
                  <c:v>40.501449999999998</c:v>
                </c:pt>
                <c:pt idx="10409">
                  <c:v>40.506229999999995</c:v>
                </c:pt>
                <c:pt idx="10410">
                  <c:v>40.510999999999996</c:v>
                </c:pt>
                <c:pt idx="10411">
                  <c:v>40.515779999999999</c:v>
                </c:pt>
                <c:pt idx="10412">
                  <c:v>40.520559999999996</c:v>
                </c:pt>
                <c:pt idx="10413">
                  <c:v>40.525329999999997</c:v>
                </c:pt>
                <c:pt idx="10414">
                  <c:v>40.530110000000001</c:v>
                </c:pt>
                <c:pt idx="10415">
                  <c:v>40.534880000000001</c:v>
                </c:pt>
                <c:pt idx="10416">
                  <c:v>40.539659999999998</c:v>
                </c:pt>
                <c:pt idx="10417">
                  <c:v>40.544440000000002</c:v>
                </c:pt>
                <c:pt idx="10418">
                  <c:v>40.549210000000002</c:v>
                </c:pt>
                <c:pt idx="10419">
                  <c:v>40.553989999999999</c:v>
                </c:pt>
                <c:pt idx="10420">
                  <c:v>40.558770000000003</c:v>
                </c:pt>
                <c:pt idx="10421">
                  <c:v>40.563540000000003</c:v>
                </c:pt>
                <c:pt idx="10422">
                  <c:v>40.56832</c:v>
                </c:pt>
                <c:pt idx="10423">
                  <c:v>40.573090000000001</c:v>
                </c:pt>
                <c:pt idx="10424">
                  <c:v>40.577870000000004</c:v>
                </c:pt>
                <c:pt idx="10425">
                  <c:v>40.582650000000001</c:v>
                </c:pt>
                <c:pt idx="10426">
                  <c:v>40.587429999999998</c:v>
                </c:pt>
                <c:pt idx="10427">
                  <c:v>40.592200000000005</c:v>
                </c:pt>
                <c:pt idx="10428">
                  <c:v>40.596979999999995</c:v>
                </c:pt>
                <c:pt idx="10429">
                  <c:v>40.601749999999996</c:v>
                </c:pt>
                <c:pt idx="10430">
                  <c:v>40.606529999999999</c:v>
                </c:pt>
                <c:pt idx="10431">
                  <c:v>40.611309999999996</c:v>
                </c:pt>
                <c:pt idx="10432">
                  <c:v>40.616079999999997</c:v>
                </c:pt>
                <c:pt idx="10433">
                  <c:v>40.62086</c:v>
                </c:pt>
                <c:pt idx="10434">
                  <c:v>40.625639999999997</c:v>
                </c:pt>
                <c:pt idx="10435">
                  <c:v>40.630420000000001</c:v>
                </c:pt>
                <c:pt idx="10436">
                  <c:v>40.635190000000001</c:v>
                </c:pt>
                <c:pt idx="10437">
                  <c:v>40.639969999999998</c:v>
                </c:pt>
                <c:pt idx="10438">
                  <c:v>40.644750000000002</c:v>
                </c:pt>
                <c:pt idx="10439">
                  <c:v>40.649520000000003</c:v>
                </c:pt>
                <c:pt idx="10440">
                  <c:v>40.654299999999999</c:v>
                </c:pt>
                <c:pt idx="10441">
                  <c:v>40.65907</c:v>
                </c:pt>
                <c:pt idx="10442">
                  <c:v>40.663850000000004</c:v>
                </c:pt>
                <c:pt idx="10443">
                  <c:v>40.66863</c:v>
                </c:pt>
                <c:pt idx="10444">
                  <c:v>40.673400000000001</c:v>
                </c:pt>
                <c:pt idx="10445">
                  <c:v>40.678180000000005</c:v>
                </c:pt>
                <c:pt idx="10446">
                  <c:v>40.682959999999994</c:v>
                </c:pt>
                <c:pt idx="10447">
                  <c:v>40.687739999999998</c:v>
                </c:pt>
                <c:pt idx="10448">
                  <c:v>40.692509999999999</c:v>
                </c:pt>
                <c:pt idx="10449">
                  <c:v>40.697289999999995</c:v>
                </c:pt>
                <c:pt idx="10450">
                  <c:v>40.702069999999999</c:v>
                </c:pt>
                <c:pt idx="10451">
                  <c:v>40.70684</c:v>
                </c:pt>
                <c:pt idx="10452">
                  <c:v>40.711619999999996</c:v>
                </c:pt>
                <c:pt idx="10453">
                  <c:v>40.7164</c:v>
                </c:pt>
                <c:pt idx="10454">
                  <c:v>40.721170000000001</c:v>
                </c:pt>
                <c:pt idx="10455">
                  <c:v>40.725949999999997</c:v>
                </c:pt>
                <c:pt idx="10456">
                  <c:v>40.730730000000001</c:v>
                </c:pt>
                <c:pt idx="10457">
                  <c:v>40.735510000000005</c:v>
                </c:pt>
                <c:pt idx="10458">
                  <c:v>40.740290000000002</c:v>
                </c:pt>
                <c:pt idx="10459">
                  <c:v>40.745060000000002</c:v>
                </c:pt>
                <c:pt idx="10460">
                  <c:v>40.749839999999999</c:v>
                </c:pt>
                <c:pt idx="10461">
                  <c:v>40.754619999999996</c:v>
                </c:pt>
                <c:pt idx="10462">
                  <c:v>40.759389999999996</c:v>
                </c:pt>
                <c:pt idx="10463">
                  <c:v>40.76417</c:v>
                </c:pt>
                <c:pt idx="10464">
                  <c:v>40.768949999999997</c:v>
                </c:pt>
                <c:pt idx="10465">
                  <c:v>40.773719999999997</c:v>
                </c:pt>
                <c:pt idx="10466">
                  <c:v>40.778500000000001</c:v>
                </c:pt>
                <c:pt idx="10467">
                  <c:v>40.783279999999998</c:v>
                </c:pt>
                <c:pt idx="10468">
                  <c:v>40.788049999999998</c:v>
                </c:pt>
                <c:pt idx="10469">
                  <c:v>40.792830000000002</c:v>
                </c:pt>
                <c:pt idx="10470">
                  <c:v>40.797609999999999</c:v>
                </c:pt>
                <c:pt idx="10471">
                  <c:v>40.802390000000003</c:v>
                </c:pt>
                <c:pt idx="10472">
                  <c:v>40.807169999999999</c:v>
                </c:pt>
                <c:pt idx="10473">
                  <c:v>40.81194</c:v>
                </c:pt>
                <c:pt idx="10474">
                  <c:v>40.816720000000004</c:v>
                </c:pt>
                <c:pt idx="10475">
                  <c:v>40.821499999999993</c:v>
                </c:pt>
                <c:pt idx="10476">
                  <c:v>40.826279999999997</c:v>
                </c:pt>
                <c:pt idx="10477">
                  <c:v>40.831049999999998</c:v>
                </c:pt>
                <c:pt idx="10478">
                  <c:v>40.835829999999994</c:v>
                </c:pt>
                <c:pt idx="10479">
                  <c:v>40.840609999999998</c:v>
                </c:pt>
                <c:pt idx="10480">
                  <c:v>40.845390000000002</c:v>
                </c:pt>
                <c:pt idx="10481">
                  <c:v>40.850160000000002</c:v>
                </c:pt>
                <c:pt idx="10482">
                  <c:v>40.854939999999999</c:v>
                </c:pt>
                <c:pt idx="10483">
                  <c:v>40.859720000000003</c:v>
                </c:pt>
                <c:pt idx="10484">
                  <c:v>40.8645</c:v>
                </c:pt>
                <c:pt idx="10485">
                  <c:v>40.86927</c:v>
                </c:pt>
                <c:pt idx="10486">
                  <c:v>40.874050000000004</c:v>
                </c:pt>
                <c:pt idx="10487">
                  <c:v>40.878830000000001</c:v>
                </c:pt>
                <c:pt idx="10488">
                  <c:v>40.883609999999997</c:v>
                </c:pt>
                <c:pt idx="10489">
                  <c:v>40.888380000000005</c:v>
                </c:pt>
                <c:pt idx="10490">
                  <c:v>40.893159999999995</c:v>
                </c:pt>
                <c:pt idx="10491">
                  <c:v>40.897939999999998</c:v>
                </c:pt>
                <c:pt idx="10492">
                  <c:v>40.902719999999995</c:v>
                </c:pt>
                <c:pt idx="10493">
                  <c:v>40.907499999999999</c:v>
                </c:pt>
                <c:pt idx="10494">
                  <c:v>40.912269999999999</c:v>
                </c:pt>
                <c:pt idx="10495">
                  <c:v>40.917050000000003</c:v>
                </c:pt>
                <c:pt idx="10496">
                  <c:v>40.92183</c:v>
                </c:pt>
                <c:pt idx="10497">
                  <c:v>40.926610000000004</c:v>
                </c:pt>
                <c:pt idx="10498">
                  <c:v>40.93139</c:v>
                </c:pt>
                <c:pt idx="10499">
                  <c:v>40.936160000000001</c:v>
                </c:pt>
                <c:pt idx="10500">
                  <c:v>40.940940000000005</c:v>
                </c:pt>
                <c:pt idx="10501">
                  <c:v>40.945720000000001</c:v>
                </c:pt>
                <c:pt idx="10502">
                  <c:v>40.950499999999998</c:v>
                </c:pt>
                <c:pt idx="10503">
                  <c:v>40.955279999999995</c:v>
                </c:pt>
                <c:pt idx="10504">
                  <c:v>40.960049999999995</c:v>
                </c:pt>
                <c:pt idx="10505">
                  <c:v>40.964829999999999</c:v>
                </c:pt>
                <c:pt idx="10506">
                  <c:v>40.969609999999996</c:v>
                </c:pt>
                <c:pt idx="10507">
                  <c:v>40.97439</c:v>
                </c:pt>
                <c:pt idx="10508">
                  <c:v>40.979170000000003</c:v>
                </c:pt>
                <c:pt idx="10509">
                  <c:v>40.98395</c:v>
                </c:pt>
                <c:pt idx="10510">
                  <c:v>40.988720000000001</c:v>
                </c:pt>
                <c:pt idx="10511">
                  <c:v>40.993500000000004</c:v>
                </c:pt>
                <c:pt idx="10512">
                  <c:v>40.998280000000001</c:v>
                </c:pt>
                <c:pt idx="10513">
                  <c:v>41.003059999999998</c:v>
                </c:pt>
                <c:pt idx="10514">
                  <c:v>41.007839999999995</c:v>
                </c:pt>
                <c:pt idx="10515">
                  <c:v>41.012609999999995</c:v>
                </c:pt>
                <c:pt idx="10516">
                  <c:v>41.017389999999999</c:v>
                </c:pt>
                <c:pt idx="10517">
                  <c:v>41.022169999999996</c:v>
                </c:pt>
                <c:pt idx="10518">
                  <c:v>41.026949999999999</c:v>
                </c:pt>
                <c:pt idx="10519">
                  <c:v>41.031730000000003</c:v>
                </c:pt>
                <c:pt idx="10520">
                  <c:v>41.03651</c:v>
                </c:pt>
                <c:pt idx="10521">
                  <c:v>41.04128</c:v>
                </c:pt>
                <c:pt idx="10522">
                  <c:v>41.046060000000004</c:v>
                </c:pt>
                <c:pt idx="10523">
                  <c:v>41.050840000000001</c:v>
                </c:pt>
                <c:pt idx="10524">
                  <c:v>41.055619999999998</c:v>
                </c:pt>
                <c:pt idx="10525">
                  <c:v>41.060399999999994</c:v>
                </c:pt>
                <c:pt idx="10526">
                  <c:v>41.065179999999998</c:v>
                </c:pt>
                <c:pt idx="10527">
                  <c:v>41.069949999999999</c:v>
                </c:pt>
                <c:pt idx="10528">
                  <c:v>41.074729999999995</c:v>
                </c:pt>
                <c:pt idx="10529">
                  <c:v>41.079509999999999</c:v>
                </c:pt>
                <c:pt idx="10530">
                  <c:v>41.084290000000003</c:v>
                </c:pt>
                <c:pt idx="10531">
                  <c:v>41.08907</c:v>
                </c:pt>
                <c:pt idx="10532">
                  <c:v>41.093850000000003</c:v>
                </c:pt>
                <c:pt idx="10533">
                  <c:v>41.09863</c:v>
                </c:pt>
                <c:pt idx="10534">
                  <c:v>41.103409999999997</c:v>
                </c:pt>
                <c:pt idx="10535">
                  <c:v>41.108180000000004</c:v>
                </c:pt>
                <c:pt idx="10536">
                  <c:v>41.112959999999994</c:v>
                </c:pt>
                <c:pt idx="10537">
                  <c:v>41.117739999999998</c:v>
                </c:pt>
                <c:pt idx="10538">
                  <c:v>41.122520000000002</c:v>
                </c:pt>
                <c:pt idx="10539">
                  <c:v>41.127299999999998</c:v>
                </c:pt>
                <c:pt idx="10540">
                  <c:v>41.132080000000002</c:v>
                </c:pt>
                <c:pt idx="10541">
                  <c:v>41.136859999999999</c:v>
                </c:pt>
                <c:pt idx="10542">
                  <c:v>41.141640000000002</c:v>
                </c:pt>
                <c:pt idx="10543">
                  <c:v>41.146420000000006</c:v>
                </c:pt>
                <c:pt idx="10544">
                  <c:v>41.151199999999996</c:v>
                </c:pt>
                <c:pt idx="10545">
                  <c:v>41.15598</c:v>
                </c:pt>
                <c:pt idx="10546">
                  <c:v>41.16075</c:v>
                </c:pt>
                <c:pt idx="10547">
                  <c:v>41.165529999999997</c:v>
                </c:pt>
                <c:pt idx="10548">
                  <c:v>41.170310000000001</c:v>
                </c:pt>
                <c:pt idx="10549">
                  <c:v>41.175089999999997</c:v>
                </c:pt>
                <c:pt idx="10550">
                  <c:v>41.179870000000001</c:v>
                </c:pt>
                <c:pt idx="10551">
                  <c:v>41.184650000000005</c:v>
                </c:pt>
                <c:pt idx="10552">
                  <c:v>41.189430000000002</c:v>
                </c:pt>
                <c:pt idx="10553">
                  <c:v>41.194200000000002</c:v>
                </c:pt>
                <c:pt idx="10554">
                  <c:v>41.198980000000006</c:v>
                </c:pt>
                <c:pt idx="10555">
                  <c:v>41.203759999999996</c:v>
                </c:pt>
                <c:pt idx="10556">
                  <c:v>41.208539999999999</c:v>
                </c:pt>
                <c:pt idx="10557">
                  <c:v>41.213319999999996</c:v>
                </c:pt>
                <c:pt idx="10558">
                  <c:v>41.2181</c:v>
                </c:pt>
                <c:pt idx="10559">
                  <c:v>41.222880000000004</c:v>
                </c:pt>
                <c:pt idx="10560">
                  <c:v>41.22766</c:v>
                </c:pt>
                <c:pt idx="10561">
                  <c:v>41.232440000000004</c:v>
                </c:pt>
                <c:pt idx="10562">
                  <c:v>41.237220000000001</c:v>
                </c:pt>
                <c:pt idx="10563">
                  <c:v>41.242000000000004</c:v>
                </c:pt>
                <c:pt idx="10564">
                  <c:v>41.246779999999994</c:v>
                </c:pt>
                <c:pt idx="10565">
                  <c:v>41.251559999999998</c:v>
                </c:pt>
                <c:pt idx="10566">
                  <c:v>41.256329999999998</c:v>
                </c:pt>
                <c:pt idx="10567">
                  <c:v>41.261109999999995</c:v>
                </c:pt>
                <c:pt idx="10568">
                  <c:v>41.265889999999999</c:v>
                </c:pt>
                <c:pt idx="10569">
                  <c:v>41.270670000000003</c:v>
                </c:pt>
                <c:pt idx="10570">
                  <c:v>41.275449999999999</c:v>
                </c:pt>
                <c:pt idx="10571">
                  <c:v>41.280230000000003</c:v>
                </c:pt>
                <c:pt idx="10572">
                  <c:v>41.28501</c:v>
                </c:pt>
                <c:pt idx="10573">
                  <c:v>41.289789999999996</c:v>
                </c:pt>
                <c:pt idx="10574">
                  <c:v>41.29457</c:v>
                </c:pt>
                <c:pt idx="10575">
                  <c:v>41.299349999999997</c:v>
                </c:pt>
                <c:pt idx="10576">
                  <c:v>41.304130000000001</c:v>
                </c:pt>
                <c:pt idx="10577">
                  <c:v>41.308909999999997</c:v>
                </c:pt>
                <c:pt idx="10578">
                  <c:v>41.313690000000001</c:v>
                </c:pt>
                <c:pt idx="10579">
                  <c:v>41.318470000000005</c:v>
                </c:pt>
                <c:pt idx="10580">
                  <c:v>41.323250000000002</c:v>
                </c:pt>
                <c:pt idx="10581">
                  <c:v>41.328029999999998</c:v>
                </c:pt>
                <c:pt idx="10582">
                  <c:v>41.332809999999995</c:v>
                </c:pt>
                <c:pt idx="10583">
                  <c:v>41.337589999999999</c:v>
                </c:pt>
                <c:pt idx="10584">
                  <c:v>41.342370000000003</c:v>
                </c:pt>
                <c:pt idx="10585">
                  <c:v>41.347149999999999</c:v>
                </c:pt>
                <c:pt idx="10586">
                  <c:v>41.351930000000003</c:v>
                </c:pt>
                <c:pt idx="10587">
                  <c:v>41.35671</c:v>
                </c:pt>
                <c:pt idx="10588">
                  <c:v>41.36148</c:v>
                </c:pt>
                <c:pt idx="10589">
                  <c:v>41.366260000000004</c:v>
                </c:pt>
                <c:pt idx="10590">
                  <c:v>41.371049999999997</c:v>
                </c:pt>
                <c:pt idx="10591">
                  <c:v>41.375830000000001</c:v>
                </c:pt>
                <c:pt idx="10592">
                  <c:v>41.380609999999997</c:v>
                </c:pt>
                <c:pt idx="10593">
                  <c:v>41.385390000000001</c:v>
                </c:pt>
                <c:pt idx="10594">
                  <c:v>41.390169999999998</c:v>
                </c:pt>
                <c:pt idx="10595">
                  <c:v>41.394950000000001</c:v>
                </c:pt>
                <c:pt idx="10596">
                  <c:v>41.399720000000002</c:v>
                </c:pt>
                <c:pt idx="10597">
                  <c:v>41.404499999999999</c:v>
                </c:pt>
                <c:pt idx="10598">
                  <c:v>41.409280000000003</c:v>
                </c:pt>
                <c:pt idx="10599">
                  <c:v>41.414059999999999</c:v>
                </c:pt>
                <c:pt idx="10600">
                  <c:v>41.418849999999999</c:v>
                </c:pt>
                <c:pt idx="10601">
                  <c:v>41.423630000000003</c:v>
                </c:pt>
                <c:pt idx="10602">
                  <c:v>41.42841</c:v>
                </c:pt>
                <c:pt idx="10603">
                  <c:v>41.433190000000003</c:v>
                </c:pt>
                <c:pt idx="10604">
                  <c:v>41.437960000000004</c:v>
                </c:pt>
                <c:pt idx="10605">
                  <c:v>41.442740000000001</c:v>
                </c:pt>
                <c:pt idx="10606">
                  <c:v>41.447520000000004</c:v>
                </c:pt>
                <c:pt idx="10607">
                  <c:v>41.452309999999997</c:v>
                </c:pt>
                <c:pt idx="10608">
                  <c:v>41.457090000000001</c:v>
                </c:pt>
                <c:pt idx="10609">
                  <c:v>41.461869999999998</c:v>
                </c:pt>
                <c:pt idx="10610">
                  <c:v>41.466650000000001</c:v>
                </c:pt>
                <c:pt idx="10611">
                  <c:v>41.471429999999998</c:v>
                </c:pt>
                <c:pt idx="10612">
                  <c:v>41.476210000000002</c:v>
                </c:pt>
                <c:pt idx="10613">
                  <c:v>41.480990000000006</c:v>
                </c:pt>
                <c:pt idx="10614">
                  <c:v>41.485769999999995</c:v>
                </c:pt>
                <c:pt idx="10615">
                  <c:v>41.490549999999999</c:v>
                </c:pt>
                <c:pt idx="10616">
                  <c:v>41.495329999999996</c:v>
                </c:pt>
                <c:pt idx="10617">
                  <c:v>41.500109999999999</c:v>
                </c:pt>
                <c:pt idx="10618">
                  <c:v>41.504890000000003</c:v>
                </c:pt>
                <c:pt idx="10619">
                  <c:v>41.50967</c:v>
                </c:pt>
                <c:pt idx="10620">
                  <c:v>41.514450000000004</c:v>
                </c:pt>
                <c:pt idx="10621">
                  <c:v>41.51923</c:v>
                </c:pt>
                <c:pt idx="10622">
                  <c:v>41.524009999999997</c:v>
                </c:pt>
                <c:pt idx="10623">
                  <c:v>41.528790000000001</c:v>
                </c:pt>
                <c:pt idx="10624">
                  <c:v>41.533569999999997</c:v>
                </c:pt>
                <c:pt idx="10625">
                  <c:v>41.538350000000001</c:v>
                </c:pt>
                <c:pt idx="10626">
                  <c:v>41.543129999999998</c:v>
                </c:pt>
                <c:pt idx="10627">
                  <c:v>41.547910000000002</c:v>
                </c:pt>
                <c:pt idx="10628">
                  <c:v>41.552690000000005</c:v>
                </c:pt>
                <c:pt idx="10629">
                  <c:v>41.557479999999998</c:v>
                </c:pt>
                <c:pt idx="10630">
                  <c:v>41.562259999999995</c:v>
                </c:pt>
                <c:pt idx="10631">
                  <c:v>41.567039999999999</c:v>
                </c:pt>
                <c:pt idx="10632">
                  <c:v>41.571809999999999</c:v>
                </c:pt>
                <c:pt idx="10633">
                  <c:v>41.576599999999999</c:v>
                </c:pt>
                <c:pt idx="10634">
                  <c:v>41.581380000000003</c:v>
                </c:pt>
                <c:pt idx="10635">
                  <c:v>41.58616</c:v>
                </c:pt>
                <c:pt idx="10636">
                  <c:v>41.590940000000003</c:v>
                </c:pt>
                <c:pt idx="10637">
                  <c:v>41.59572</c:v>
                </c:pt>
                <c:pt idx="10638">
                  <c:v>41.600499999999997</c:v>
                </c:pt>
                <c:pt idx="10639">
                  <c:v>41.60528</c:v>
                </c:pt>
                <c:pt idx="10640">
                  <c:v>41.610059999999997</c:v>
                </c:pt>
                <c:pt idx="10641">
                  <c:v>41.614840000000001</c:v>
                </c:pt>
                <c:pt idx="10642">
                  <c:v>41.619620000000005</c:v>
                </c:pt>
                <c:pt idx="10643">
                  <c:v>41.624400000000001</c:v>
                </c:pt>
                <c:pt idx="10644">
                  <c:v>41.629180000000005</c:v>
                </c:pt>
                <c:pt idx="10645">
                  <c:v>41.633969999999998</c:v>
                </c:pt>
                <c:pt idx="10646">
                  <c:v>41.638750000000002</c:v>
                </c:pt>
                <c:pt idx="10647">
                  <c:v>41.643529999999998</c:v>
                </c:pt>
                <c:pt idx="10648">
                  <c:v>41.648310000000002</c:v>
                </c:pt>
                <c:pt idx="10649">
                  <c:v>41.653089999999999</c:v>
                </c:pt>
                <c:pt idx="10650">
                  <c:v>41.657870000000003</c:v>
                </c:pt>
                <c:pt idx="10651">
                  <c:v>41.662649999999999</c:v>
                </c:pt>
                <c:pt idx="10652">
                  <c:v>41.667439999999999</c:v>
                </c:pt>
                <c:pt idx="10653">
                  <c:v>41.67221</c:v>
                </c:pt>
                <c:pt idx="10654">
                  <c:v>41.676989999999996</c:v>
                </c:pt>
                <c:pt idx="10655">
                  <c:v>41.681780000000003</c:v>
                </c:pt>
                <c:pt idx="10656">
                  <c:v>41.68656</c:v>
                </c:pt>
                <c:pt idx="10657">
                  <c:v>41.691340000000004</c:v>
                </c:pt>
                <c:pt idx="10658">
                  <c:v>41.696120000000001</c:v>
                </c:pt>
                <c:pt idx="10659">
                  <c:v>41.700899999999997</c:v>
                </c:pt>
                <c:pt idx="10660">
                  <c:v>41.705680000000001</c:v>
                </c:pt>
                <c:pt idx="10661">
                  <c:v>41.710459999999998</c:v>
                </c:pt>
                <c:pt idx="10662">
                  <c:v>41.715250000000005</c:v>
                </c:pt>
                <c:pt idx="10663">
                  <c:v>41.720030000000001</c:v>
                </c:pt>
                <c:pt idx="10664">
                  <c:v>41.724809999999998</c:v>
                </c:pt>
                <c:pt idx="10665">
                  <c:v>41.729589999999995</c:v>
                </c:pt>
                <c:pt idx="10666">
                  <c:v>41.734369999999998</c:v>
                </c:pt>
                <c:pt idx="10667">
                  <c:v>41.739150000000002</c:v>
                </c:pt>
                <c:pt idx="10668">
                  <c:v>41.743929999999999</c:v>
                </c:pt>
                <c:pt idx="10669">
                  <c:v>41.748710000000003</c:v>
                </c:pt>
                <c:pt idx="10670">
                  <c:v>41.753500000000003</c:v>
                </c:pt>
                <c:pt idx="10671">
                  <c:v>41.758279999999999</c:v>
                </c:pt>
                <c:pt idx="10672">
                  <c:v>41.763059999999996</c:v>
                </c:pt>
                <c:pt idx="10673">
                  <c:v>41.76784</c:v>
                </c:pt>
                <c:pt idx="10674">
                  <c:v>41.772620000000003</c:v>
                </c:pt>
                <c:pt idx="10675">
                  <c:v>41.7774</c:v>
                </c:pt>
                <c:pt idx="10676">
                  <c:v>41.78219</c:v>
                </c:pt>
                <c:pt idx="10677">
                  <c:v>41.786960000000001</c:v>
                </c:pt>
                <c:pt idx="10678">
                  <c:v>41.79175</c:v>
                </c:pt>
                <c:pt idx="10679">
                  <c:v>41.796529999999997</c:v>
                </c:pt>
                <c:pt idx="10680">
                  <c:v>41.801310000000001</c:v>
                </c:pt>
                <c:pt idx="10681">
                  <c:v>41.806089999999998</c:v>
                </c:pt>
                <c:pt idx="10682">
                  <c:v>41.810870000000001</c:v>
                </c:pt>
                <c:pt idx="10683">
                  <c:v>41.815659999999994</c:v>
                </c:pt>
                <c:pt idx="10684">
                  <c:v>41.820439999999998</c:v>
                </c:pt>
                <c:pt idx="10685">
                  <c:v>41.825220000000002</c:v>
                </c:pt>
                <c:pt idx="10686">
                  <c:v>41.83</c:v>
                </c:pt>
                <c:pt idx="10687">
                  <c:v>41.834780000000002</c:v>
                </c:pt>
                <c:pt idx="10688">
                  <c:v>41.839570000000002</c:v>
                </c:pt>
                <c:pt idx="10689">
                  <c:v>41.844350000000006</c:v>
                </c:pt>
                <c:pt idx="10690">
                  <c:v>41.849129999999995</c:v>
                </c:pt>
                <c:pt idx="10691">
                  <c:v>41.853909999999999</c:v>
                </c:pt>
                <c:pt idx="10692">
                  <c:v>41.858689999999996</c:v>
                </c:pt>
                <c:pt idx="10693">
                  <c:v>41.86347</c:v>
                </c:pt>
                <c:pt idx="10694">
                  <c:v>41.868250000000003</c:v>
                </c:pt>
                <c:pt idx="10695">
                  <c:v>41.873040000000003</c:v>
                </c:pt>
                <c:pt idx="10696">
                  <c:v>41.87782</c:v>
                </c:pt>
                <c:pt idx="10697">
                  <c:v>41.882599999999996</c:v>
                </c:pt>
                <c:pt idx="10698">
                  <c:v>41.88738</c:v>
                </c:pt>
                <c:pt idx="10699">
                  <c:v>41.892159999999997</c:v>
                </c:pt>
                <c:pt idx="10700">
                  <c:v>41.896950000000004</c:v>
                </c:pt>
                <c:pt idx="10701">
                  <c:v>41.901730000000001</c:v>
                </c:pt>
                <c:pt idx="10702">
                  <c:v>41.906510000000004</c:v>
                </c:pt>
                <c:pt idx="10703">
                  <c:v>41.911289999999994</c:v>
                </c:pt>
                <c:pt idx="10704">
                  <c:v>41.916080000000001</c:v>
                </c:pt>
                <c:pt idx="10705">
                  <c:v>41.920859999999998</c:v>
                </c:pt>
                <c:pt idx="10706">
                  <c:v>41.925640000000001</c:v>
                </c:pt>
                <c:pt idx="10707">
                  <c:v>41.930420000000005</c:v>
                </c:pt>
                <c:pt idx="10708">
                  <c:v>41.935200000000002</c:v>
                </c:pt>
                <c:pt idx="10709">
                  <c:v>41.939990000000002</c:v>
                </c:pt>
                <c:pt idx="10710">
                  <c:v>41.944769999999998</c:v>
                </c:pt>
                <c:pt idx="10711">
                  <c:v>41.949550000000002</c:v>
                </c:pt>
                <c:pt idx="10712">
                  <c:v>41.954329999999999</c:v>
                </c:pt>
                <c:pt idx="10713">
                  <c:v>41.959110000000003</c:v>
                </c:pt>
                <c:pt idx="10714">
                  <c:v>41.963899999999995</c:v>
                </c:pt>
                <c:pt idx="10715">
                  <c:v>41.968679999999999</c:v>
                </c:pt>
                <c:pt idx="10716">
                  <c:v>41.973459999999996</c:v>
                </c:pt>
                <c:pt idx="10717">
                  <c:v>41.97824</c:v>
                </c:pt>
                <c:pt idx="10718">
                  <c:v>41.983029999999999</c:v>
                </c:pt>
                <c:pt idx="10719">
                  <c:v>41.987810000000003</c:v>
                </c:pt>
                <c:pt idx="10720">
                  <c:v>41.99259</c:v>
                </c:pt>
                <c:pt idx="10721">
                  <c:v>41.997369999999997</c:v>
                </c:pt>
                <c:pt idx="10722">
                  <c:v>42.002159999999996</c:v>
                </c:pt>
                <c:pt idx="10723">
                  <c:v>42.00694</c:v>
                </c:pt>
                <c:pt idx="10724">
                  <c:v>42.011720000000004</c:v>
                </c:pt>
                <c:pt idx="10725">
                  <c:v>42.016500000000001</c:v>
                </c:pt>
                <c:pt idx="10726">
                  <c:v>42.02129</c:v>
                </c:pt>
                <c:pt idx="10727">
                  <c:v>42.026069999999997</c:v>
                </c:pt>
                <c:pt idx="10728">
                  <c:v>42.030850000000001</c:v>
                </c:pt>
                <c:pt idx="10729">
                  <c:v>42.035629999999998</c:v>
                </c:pt>
                <c:pt idx="10730">
                  <c:v>42.040420000000005</c:v>
                </c:pt>
                <c:pt idx="10731">
                  <c:v>42.045200000000001</c:v>
                </c:pt>
                <c:pt idx="10732">
                  <c:v>42.049979999999998</c:v>
                </c:pt>
                <c:pt idx="10733">
                  <c:v>42.054759999999995</c:v>
                </c:pt>
                <c:pt idx="10734">
                  <c:v>42.059539999999998</c:v>
                </c:pt>
                <c:pt idx="10735">
                  <c:v>42.064329999999998</c:v>
                </c:pt>
                <c:pt idx="10736">
                  <c:v>42.069110000000002</c:v>
                </c:pt>
                <c:pt idx="10737">
                  <c:v>42.073890000000006</c:v>
                </c:pt>
                <c:pt idx="10738">
                  <c:v>42.078679999999999</c:v>
                </c:pt>
                <c:pt idx="10739">
                  <c:v>42.083460000000002</c:v>
                </c:pt>
                <c:pt idx="10740">
                  <c:v>42.088239999999999</c:v>
                </c:pt>
                <c:pt idx="10741">
                  <c:v>42.093020000000003</c:v>
                </c:pt>
                <c:pt idx="10742">
                  <c:v>42.097810000000003</c:v>
                </c:pt>
                <c:pt idx="10743">
                  <c:v>42.102589999999999</c:v>
                </c:pt>
                <c:pt idx="10744">
                  <c:v>42.107369999999996</c:v>
                </c:pt>
                <c:pt idx="10745">
                  <c:v>42.112160000000003</c:v>
                </c:pt>
                <c:pt idx="10746">
                  <c:v>42.11694</c:v>
                </c:pt>
                <c:pt idx="10747">
                  <c:v>42.121720000000003</c:v>
                </c:pt>
                <c:pt idx="10748">
                  <c:v>42.126509999999996</c:v>
                </c:pt>
                <c:pt idx="10749">
                  <c:v>42.13129</c:v>
                </c:pt>
                <c:pt idx="10750">
                  <c:v>42.136069999999997</c:v>
                </c:pt>
                <c:pt idx="10751">
                  <c:v>42.14085</c:v>
                </c:pt>
                <c:pt idx="10752">
                  <c:v>42.14564</c:v>
                </c:pt>
                <c:pt idx="10753">
                  <c:v>42.150420000000004</c:v>
                </c:pt>
                <c:pt idx="10754">
                  <c:v>42.155199999999994</c:v>
                </c:pt>
                <c:pt idx="10755">
                  <c:v>42.159990000000001</c:v>
                </c:pt>
                <c:pt idx="10756">
                  <c:v>42.164769999999997</c:v>
                </c:pt>
                <c:pt idx="10757">
                  <c:v>42.169550000000001</c:v>
                </c:pt>
                <c:pt idx="10758">
                  <c:v>42.174340000000001</c:v>
                </c:pt>
                <c:pt idx="10759">
                  <c:v>42.179119999999998</c:v>
                </c:pt>
                <c:pt idx="10760">
                  <c:v>42.183900000000001</c:v>
                </c:pt>
                <c:pt idx="10761">
                  <c:v>42.188690000000001</c:v>
                </c:pt>
                <c:pt idx="10762">
                  <c:v>42.193469999999998</c:v>
                </c:pt>
                <c:pt idx="10763">
                  <c:v>42.198250000000002</c:v>
                </c:pt>
                <c:pt idx="10764">
                  <c:v>42.203039999999994</c:v>
                </c:pt>
                <c:pt idx="10765">
                  <c:v>42.207819999999998</c:v>
                </c:pt>
                <c:pt idx="10766">
                  <c:v>42.212600000000002</c:v>
                </c:pt>
                <c:pt idx="10767">
                  <c:v>42.217390000000002</c:v>
                </c:pt>
                <c:pt idx="10768">
                  <c:v>42.222170000000006</c:v>
                </c:pt>
                <c:pt idx="10769">
                  <c:v>42.226950000000002</c:v>
                </c:pt>
                <c:pt idx="10770">
                  <c:v>42.231729999999999</c:v>
                </c:pt>
                <c:pt idx="10771">
                  <c:v>42.236519999999999</c:v>
                </c:pt>
                <c:pt idx="10772">
                  <c:v>42.241300000000003</c:v>
                </c:pt>
                <c:pt idx="10773">
                  <c:v>42.246079999999999</c:v>
                </c:pt>
                <c:pt idx="10774">
                  <c:v>42.250870000000006</c:v>
                </c:pt>
                <c:pt idx="10775">
                  <c:v>42.255649999999996</c:v>
                </c:pt>
                <c:pt idx="10776">
                  <c:v>42.260429999999999</c:v>
                </c:pt>
                <c:pt idx="10777">
                  <c:v>42.265219999999999</c:v>
                </c:pt>
                <c:pt idx="10778">
                  <c:v>42.27</c:v>
                </c:pt>
                <c:pt idx="10779">
                  <c:v>42.27478</c:v>
                </c:pt>
                <c:pt idx="10780">
                  <c:v>42.27957</c:v>
                </c:pt>
                <c:pt idx="10781">
                  <c:v>42.284349999999996</c:v>
                </c:pt>
                <c:pt idx="10782">
                  <c:v>42.28913</c:v>
                </c:pt>
                <c:pt idx="10783">
                  <c:v>42.29392</c:v>
                </c:pt>
                <c:pt idx="10784">
                  <c:v>42.298700000000004</c:v>
                </c:pt>
                <c:pt idx="10785">
                  <c:v>42.303489999999996</c:v>
                </c:pt>
                <c:pt idx="10786">
                  <c:v>42.30827</c:v>
                </c:pt>
                <c:pt idx="10787">
                  <c:v>42.313049999999997</c:v>
                </c:pt>
                <c:pt idx="10788">
                  <c:v>42.317840000000004</c:v>
                </c:pt>
                <c:pt idx="10789">
                  <c:v>42.322620000000001</c:v>
                </c:pt>
                <c:pt idx="10790">
                  <c:v>42.327400000000004</c:v>
                </c:pt>
                <c:pt idx="10791">
                  <c:v>42.332189999999997</c:v>
                </c:pt>
                <c:pt idx="10792">
                  <c:v>42.336970000000001</c:v>
                </c:pt>
                <c:pt idx="10793">
                  <c:v>42.341749999999998</c:v>
                </c:pt>
                <c:pt idx="10794">
                  <c:v>42.346540000000005</c:v>
                </c:pt>
                <c:pt idx="10795">
                  <c:v>42.351320000000001</c:v>
                </c:pt>
                <c:pt idx="10796">
                  <c:v>42.356110000000001</c:v>
                </c:pt>
                <c:pt idx="10797">
                  <c:v>42.360889999999998</c:v>
                </c:pt>
                <c:pt idx="10798">
                  <c:v>42.365670000000001</c:v>
                </c:pt>
                <c:pt idx="10799">
                  <c:v>42.370460000000001</c:v>
                </c:pt>
                <c:pt idx="10800">
                  <c:v>42.375239999999998</c:v>
                </c:pt>
                <c:pt idx="10801">
                  <c:v>42.380029999999998</c:v>
                </c:pt>
                <c:pt idx="10802">
                  <c:v>42.384810000000002</c:v>
                </c:pt>
                <c:pt idx="10803">
                  <c:v>42.389589999999998</c:v>
                </c:pt>
                <c:pt idx="10804">
                  <c:v>42.394380000000005</c:v>
                </c:pt>
                <c:pt idx="10805">
                  <c:v>42.399159999999995</c:v>
                </c:pt>
                <c:pt idx="10806">
                  <c:v>42.403950000000002</c:v>
                </c:pt>
                <c:pt idx="10807">
                  <c:v>42.408729999999998</c:v>
                </c:pt>
                <c:pt idx="10808">
                  <c:v>42.413510000000002</c:v>
                </c:pt>
                <c:pt idx="10809">
                  <c:v>42.418300000000002</c:v>
                </c:pt>
                <c:pt idx="10810">
                  <c:v>42.423079999999999</c:v>
                </c:pt>
                <c:pt idx="10811">
                  <c:v>42.427869999999999</c:v>
                </c:pt>
                <c:pt idx="10812">
                  <c:v>42.432650000000002</c:v>
                </c:pt>
                <c:pt idx="10813">
                  <c:v>42.437429999999999</c:v>
                </c:pt>
                <c:pt idx="10814">
                  <c:v>42.442220000000006</c:v>
                </c:pt>
                <c:pt idx="10815">
                  <c:v>42.446999999999996</c:v>
                </c:pt>
                <c:pt idx="10816">
                  <c:v>42.451790000000003</c:v>
                </c:pt>
                <c:pt idx="10817">
                  <c:v>42.456569999999999</c:v>
                </c:pt>
                <c:pt idx="10818">
                  <c:v>42.461350000000003</c:v>
                </c:pt>
                <c:pt idx="10819">
                  <c:v>42.466140000000003</c:v>
                </c:pt>
                <c:pt idx="10820">
                  <c:v>42.47092</c:v>
                </c:pt>
                <c:pt idx="10821">
                  <c:v>42.475709999999999</c:v>
                </c:pt>
                <c:pt idx="10822">
                  <c:v>42.480490000000003</c:v>
                </c:pt>
                <c:pt idx="10823">
                  <c:v>42.485280000000003</c:v>
                </c:pt>
                <c:pt idx="10824">
                  <c:v>42.49006</c:v>
                </c:pt>
                <c:pt idx="10825">
                  <c:v>42.494839999999996</c:v>
                </c:pt>
                <c:pt idx="10826">
                  <c:v>42.499629999999996</c:v>
                </c:pt>
                <c:pt idx="10827">
                  <c:v>42.50441</c:v>
                </c:pt>
                <c:pt idx="10828">
                  <c:v>42.5092</c:v>
                </c:pt>
                <c:pt idx="10829">
                  <c:v>42.51399</c:v>
                </c:pt>
                <c:pt idx="10830">
                  <c:v>42.518769999999996</c:v>
                </c:pt>
                <c:pt idx="10831">
                  <c:v>42.52355</c:v>
                </c:pt>
                <c:pt idx="10832">
                  <c:v>42.52834</c:v>
                </c:pt>
                <c:pt idx="10833">
                  <c:v>42.533120000000004</c:v>
                </c:pt>
                <c:pt idx="10834">
                  <c:v>42.537909999999997</c:v>
                </c:pt>
                <c:pt idx="10835">
                  <c:v>42.54269</c:v>
                </c:pt>
                <c:pt idx="10836">
                  <c:v>42.54748</c:v>
                </c:pt>
                <c:pt idx="10837">
                  <c:v>42.552260000000004</c:v>
                </c:pt>
                <c:pt idx="10838">
                  <c:v>42.557049999999997</c:v>
                </c:pt>
                <c:pt idx="10839">
                  <c:v>42.56183</c:v>
                </c:pt>
                <c:pt idx="10840">
                  <c:v>42.566609999999997</c:v>
                </c:pt>
                <c:pt idx="10841">
                  <c:v>42.571400000000004</c:v>
                </c:pt>
                <c:pt idx="10842">
                  <c:v>42.576180000000001</c:v>
                </c:pt>
                <c:pt idx="10843">
                  <c:v>42.580970000000001</c:v>
                </c:pt>
                <c:pt idx="10844">
                  <c:v>42.585749999999997</c:v>
                </c:pt>
                <c:pt idx="10845">
                  <c:v>42.590540000000004</c:v>
                </c:pt>
                <c:pt idx="10846">
                  <c:v>42.595320000000001</c:v>
                </c:pt>
                <c:pt idx="10847">
                  <c:v>42.600109999999994</c:v>
                </c:pt>
                <c:pt idx="10848">
                  <c:v>42.604889999999997</c:v>
                </c:pt>
                <c:pt idx="10849">
                  <c:v>42.609679999999997</c:v>
                </c:pt>
                <c:pt idx="10850">
                  <c:v>42.614460000000001</c:v>
                </c:pt>
                <c:pt idx="10851">
                  <c:v>42.619249999999994</c:v>
                </c:pt>
                <c:pt idx="10852">
                  <c:v>42.624029999999998</c:v>
                </c:pt>
                <c:pt idx="10853">
                  <c:v>42.628819999999997</c:v>
                </c:pt>
                <c:pt idx="10854">
                  <c:v>42.633600000000001</c:v>
                </c:pt>
                <c:pt idx="10855">
                  <c:v>42.638390000000001</c:v>
                </c:pt>
                <c:pt idx="10856">
                  <c:v>42.643169999999998</c:v>
                </c:pt>
                <c:pt idx="10857">
                  <c:v>42.647949999999994</c:v>
                </c:pt>
                <c:pt idx="10858">
                  <c:v>42.652740000000001</c:v>
                </c:pt>
                <c:pt idx="10859">
                  <c:v>42.657519999999998</c:v>
                </c:pt>
                <c:pt idx="10860">
                  <c:v>42.662310000000005</c:v>
                </c:pt>
                <c:pt idx="10861">
                  <c:v>42.667089999999995</c:v>
                </c:pt>
                <c:pt idx="10862">
                  <c:v>42.671880000000002</c:v>
                </c:pt>
                <c:pt idx="10863">
                  <c:v>42.676659999999998</c:v>
                </c:pt>
                <c:pt idx="10864">
                  <c:v>42.681450000000005</c:v>
                </c:pt>
                <c:pt idx="10865">
                  <c:v>42.686239999999998</c:v>
                </c:pt>
                <c:pt idx="10866">
                  <c:v>42.691020000000002</c:v>
                </c:pt>
                <c:pt idx="10867">
                  <c:v>42.695810000000002</c:v>
                </c:pt>
                <c:pt idx="10868">
                  <c:v>42.700589999999998</c:v>
                </c:pt>
                <c:pt idx="10869">
                  <c:v>42.705379999999998</c:v>
                </c:pt>
                <c:pt idx="10870">
                  <c:v>42.710159999999995</c:v>
                </c:pt>
                <c:pt idx="10871">
                  <c:v>42.714950000000002</c:v>
                </c:pt>
                <c:pt idx="10872">
                  <c:v>42.719729999999998</c:v>
                </c:pt>
                <c:pt idx="10873">
                  <c:v>42.724520000000005</c:v>
                </c:pt>
                <c:pt idx="10874">
                  <c:v>42.729299999999995</c:v>
                </c:pt>
                <c:pt idx="10875">
                  <c:v>42.734090000000002</c:v>
                </c:pt>
                <c:pt idx="10876">
                  <c:v>42.738869999999999</c:v>
                </c:pt>
                <c:pt idx="10877">
                  <c:v>42.743660000000006</c:v>
                </c:pt>
                <c:pt idx="10878">
                  <c:v>42.748440000000002</c:v>
                </c:pt>
                <c:pt idx="10879">
                  <c:v>42.753230000000002</c:v>
                </c:pt>
                <c:pt idx="10880">
                  <c:v>42.758009999999999</c:v>
                </c:pt>
                <c:pt idx="10881">
                  <c:v>42.762799999999999</c:v>
                </c:pt>
                <c:pt idx="10882">
                  <c:v>42.767589999999998</c:v>
                </c:pt>
                <c:pt idx="10883">
                  <c:v>42.772369999999995</c:v>
                </c:pt>
                <c:pt idx="10884">
                  <c:v>42.777160000000002</c:v>
                </c:pt>
                <c:pt idx="10885">
                  <c:v>42.781939999999999</c:v>
                </c:pt>
                <c:pt idx="10886">
                  <c:v>42.786729999999999</c:v>
                </c:pt>
                <c:pt idx="10887">
                  <c:v>42.791509999999995</c:v>
                </c:pt>
                <c:pt idx="10888">
                  <c:v>42.796300000000002</c:v>
                </c:pt>
                <c:pt idx="10889">
                  <c:v>42.801090000000002</c:v>
                </c:pt>
                <c:pt idx="10890">
                  <c:v>42.805870000000006</c:v>
                </c:pt>
                <c:pt idx="10891">
                  <c:v>42.810659999999999</c:v>
                </c:pt>
                <c:pt idx="10892">
                  <c:v>42.815440000000002</c:v>
                </c:pt>
                <c:pt idx="10893">
                  <c:v>42.820230000000002</c:v>
                </c:pt>
                <c:pt idx="10894">
                  <c:v>42.825009999999999</c:v>
                </c:pt>
                <c:pt idx="10895">
                  <c:v>42.829799999999999</c:v>
                </c:pt>
                <c:pt idx="10896">
                  <c:v>42.834579999999995</c:v>
                </c:pt>
                <c:pt idx="10897">
                  <c:v>42.839370000000002</c:v>
                </c:pt>
                <c:pt idx="10898">
                  <c:v>42.844149999999999</c:v>
                </c:pt>
                <c:pt idx="10899">
                  <c:v>42.848939999999999</c:v>
                </c:pt>
                <c:pt idx="10900">
                  <c:v>42.853729999999999</c:v>
                </c:pt>
                <c:pt idx="10901">
                  <c:v>42.858510000000003</c:v>
                </c:pt>
                <c:pt idx="10902">
                  <c:v>42.863300000000002</c:v>
                </c:pt>
                <c:pt idx="10903">
                  <c:v>42.868089999999995</c:v>
                </c:pt>
                <c:pt idx="10904">
                  <c:v>42.872869999999999</c:v>
                </c:pt>
                <c:pt idx="10905">
                  <c:v>42.877659999999999</c:v>
                </c:pt>
                <c:pt idx="10906">
                  <c:v>42.882440000000003</c:v>
                </c:pt>
                <c:pt idx="10907">
                  <c:v>42.887229999999995</c:v>
                </c:pt>
                <c:pt idx="10908">
                  <c:v>42.892009999999999</c:v>
                </c:pt>
                <c:pt idx="10909">
                  <c:v>42.896799999999999</c:v>
                </c:pt>
                <c:pt idx="10910">
                  <c:v>42.901590000000006</c:v>
                </c:pt>
                <c:pt idx="10911">
                  <c:v>42.906370000000003</c:v>
                </c:pt>
                <c:pt idx="10912">
                  <c:v>42.911159999999995</c:v>
                </c:pt>
                <c:pt idx="10913">
                  <c:v>42.915939999999999</c:v>
                </c:pt>
                <c:pt idx="10914">
                  <c:v>42.920729999999999</c:v>
                </c:pt>
                <c:pt idx="10915">
                  <c:v>42.925510000000003</c:v>
                </c:pt>
                <c:pt idx="10916">
                  <c:v>42.930299999999995</c:v>
                </c:pt>
                <c:pt idx="10917">
                  <c:v>42.935090000000002</c:v>
                </c:pt>
                <c:pt idx="10918">
                  <c:v>42.939880000000002</c:v>
                </c:pt>
                <c:pt idx="10919">
                  <c:v>42.944660000000006</c:v>
                </c:pt>
                <c:pt idx="10920">
                  <c:v>42.949449999999999</c:v>
                </c:pt>
                <c:pt idx="10921">
                  <c:v>42.954230000000003</c:v>
                </c:pt>
                <c:pt idx="10922">
                  <c:v>42.959020000000002</c:v>
                </c:pt>
                <c:pt idx="10923">
                  <c:v>42.963809999999995</c:v>
                </c:pt>
                <c:pt idx="10924">
                  <c:v>42.968589999999999</c:v>
                </c:pt>
                <c:pt idx="10925">
                  <c:v>42.973379999999999</c:v>
                </c:pt>
                <c:pt idx="10926">
                  <c:v>42.978160000000003</c:v>
                </c:pt>
                <c:pt idx="10927">
                  <c:v>42.982950000000002</c:v>
                </c:pt>
                <c:pt idx="10928">
                  <c:v>42.987740000000002</c:v>
                </c:pt>
                <c:pt idx="10929">
                  <c:v>42.992519999999999</c:v>
                </c:pt>
                <c:pt idx="10930">
                  <c:v>42.997309999999999</c:v>
                </c:pt>
                <c:pt idx="10931">
                  <c:v>43.002099999999999</c:v>
                </c:pt>
                <c:pt idx="10932">
                  <c:v>43.006879999999995</c:v>
                </c:pt>
                <c:pt idx="10933">
                  <c:v>43.011670000000002</c:v>
                </c:pt>
                <c:pt idx="10934">
                  <c:v>43.016460000000002</c:v>
                </c:pt>
                <c:pt idx="10935">
                  <c:v>43.021239999999999</c:v>
                </c:pt>
                <c:pt idx="10936">
                  <c:v>43.026029999999999</c:v>
                </c:pt>
                <c:pt idx="10937">
                  <c:v>43.030810000000002</c:v>
                </c:pt>
                <c:pt idx="10938">
                  <c:v>43.035600000000002</c:v>
                </c:pt>
                <c:pt idx="10939">
                  <c:v>43.040389999999995</c:v>
                </c:pt>
                <c:pt idx="10940">
                  <c:v>43.045169999999999</c:v>
                </c:pt>
                <c:pt idx="10941">
                  <c:v>43.049959999999999</c:v>
                </c:pt>
                <c:pt idx="10942">
                  <c:v>43.054740000000002</c:v>
                </c:pt>
                <c:pt idx="10943">
                  <c:v>43.059529999999995</c:v>
                </c:pt>
                <c:pt idx="10944">
                  <c:v>43.064320000000002</c:v>
                </c:pt>
                <c:pt idx="10945">
                  <c:v>43.069110000000002</c:v>
                </c:pt>
                <c:pt idx="10946">
                  <c:v>43.073889999999999</c:v>
                </c:pt>
                <c:pt idx="10947">
                  <c:v>43.078679999999999</c:v>
                </c:pt>
                <c:pt idx="10948">
                  <c:v>43.083469999999998</c:v>
                </c:pt>
                <c:pt idx="10949">
                  <c:v>43.088250000000002</c:v>
                </c:pt>
                <c:pt idx="10950">
                  <c:v>43.093040000000002</c:v>
                </c:pt>
                <c:pt idx="10951">
                  <c:v>43.097829999999995</c:v>
                </c:pt>
                <c:pt idx="10952">
                  <c:v>43.102609999999999</c:v>
                </c:pt>
                <c:pt idx="10953">
                  <c:v>43.107399999999998</c:v>
                </c:pt>
                <c:pt idx="10954">
                  <c:v>43.112180000000002</c:v>
                </c:pt>
                <c:pt idx="10955">
                  <c:v>43.116969999999995</c:v>
                </c:pt>
                <c:pt idx="10956">
                  <c:v>43.121760000000002</c:v>
                </c:pt>
                <c:pt idx="10957">
                  <c:v>43.126550000000002</c:v>
                </c:pt>
                <c:pt idx="10958">
                  <c:v>43.131330000000005</c:v>
                </c:pt>
                <c:pt idx="10959">
                  <c:v>43.136119999999998</c:v>
                </c:pt>
                <c:pt idx="10960">
                  <c:v>43.140909999999998</c:v>
                </c:pt>
                <c:pt idx="10961">
                  <c:v>43.145690000000002</c:v>
                </c:pt>
                <c:pt idx="10962">
                  <c:v>43.150479999999995</c:v>
                </c:pt>
                <c:pt idx="10963">
                  <c:v>43.155270000000002</c:v>
                </c:pt>
                <c:pt idx="10964">
                  <c:v>43.160049999999998</c:v>
                </c:pt>
                <c:pt idx="10965">
                  <c:v>43.164840000000005</c:v>
                </c:pt>
                <c:pt idx="10966">
                  <c:v>43.169629999999998</c:v>
                </c:pt>
                <c:pt idx="10967">
                  <c:v>43.174419999999998</c:v>
                </c:pt>
                <c:pt idx="10968">
                  <c:v>43.179200000000002</c:v>
                </c:pt>
                <c:pt idx="10969">
                  <c:v>43.183990000000001</c:v>
                </c:pt>
                <c:pt idx="10970">
                  <c:v>43.188780000000001</c:v>
                </c:pt>
                <c:pt idx="10971">
                  <c:v>43.193559999999998</c:v>
                </c:pt>
                <c:pt idx="10972">
                  <c:v>43.198350000000005</c:v>
                </c:pt>
                <c:pt idx="10973">
                  <c:v>43.203139999999998</c:v>
                </c:pt>
                <c:pt idx="10974">
                  <c:v>43.207919999999994</c:v>
                </c:pt>
                <c:pt idx="10975">
                  <c:v>43.212710000000001</c:v>
                </c:pt>
                <c:pt idx="10976">
                  <c:v>43.217500000000001</c:v>
                </c:pt>
                <c:pt idx="10977">
                  <c:v>43.222289999999994</c:v>
                </c:pt>
                <c:pt idx="10978">
                  <c:v>43.227069999999998</c:v>
                </c:pt>
                <c:pt idx="10979">
                  <c:v>43.231859999999998</c:v>
                </c:pt>
                <c:pt idx="10980">
                  <c:v>43.236650000000004</c:v>
                </c:pt>
                <c:pt idx="10981">
                  <c:v>43.241429999999994</c:v>
                </c:pt>
                <c:pt idx="10982">
                  <c:v>43.246220000000001</c:v>
                </c:pt>
                <c:pt idx="10983">
                  <c:v>43.251010000000001</c:v>
                </c:pt>
                <c:pt idx="10984">
                  <c:v>43.255799999999994</c:v>
                </c:pt>
                <c:pt idx="10985">
                  <c:v>43.260590000000001</c:v>
                </c:pt>
                <c:pt idx="10986">
                  <c:v>43.265369999999997</c:v>
                </c:pt>
                <c:pt idx="10987">
                  <c:v>43.270160000000004</c:v>
                </c:pt>
                <c:pt idx="10988">
                  <c:v>43.274949999999997</c:v>
                </c:pt>
                <c:pt idx="10989">
                  <c:v>43.279730000000001</c:v>
                </c:pt>
                <c:pt idx="10990">
                  <c:v>43.284520000000001</c:v>
                </c:pt>
                <c:pt idx="10991">
                  <c:v>43.28931</c:v>
                </c:pt>
                <c:pt idx="10992">
                  <c:v>43.2941</c:v>
                </c:pt>
                <c:pt idx="10993">
                  <c:v>43.29889</c:v>
                </c:pt>
                <c:pt idx="10994">
                  <c:v>43.303670000000004</c:v>
                </c:pt>
                <c:pt idx="10995">
                  <c:v>43.308459999999997</c:v>
                </c:pt>
                <c:pt idx="10996">
                  <c:v>43.313249999999996</c:v>
                </c:pt>
                <c:pt idx="10997">
                  <c:v>43.31803</c:v>
                </c:pt>
                <c:pt idx="10998">
                  <c:v>43.32282</c:v>
                </c:pt>
                <c:pt idx="10999">
                  <c:v>43.32761</c:v>
                </c:pt>
                <c:pt idx="11000">
                  <c:v>43.3324</c:v>
                </c:pt>
                <c:pt idx="11001">
                  <c:v>43.337180000000004</c:v>
                </c:pt>
                <c:pt idx="11002">
                  <c:v>43.341970000000003</c:v>
                </c:pt>
                <c:pt idx="11003">
                  <c:v>43.346759999999996</c:v>
                </c:pt>
                <c:pt idx="11004">
                  <c:v>43.351550000000003</c:v>
                </c:pt>
                <c:pt idx="11005">
                  <c:v>43.356340000000003</c:v>
                </c:pt>
                <c:pt idx="11006">
                  <c:v>43.36112</c:v>
                </c:pt>
                <c:pt idx="11007">
                  <c:v>43.36591</c:v>
                </c:pt>
                <c:pt idx="11008">
                  <c:v>43.370699999999999</c:v>
                </c:pt>
                <c:pt idx="11009">
                  <c:v>43.375480000000003</c:v>
                </c:pt>
                <c:pt idx="11010">
                  <c:v>43.380279999999999</c:v>
                </c:pt>
                <c:pt idx="11011">
                  <c:v>43.385060000000003</c:v>
                </c:pt>
                <c:pt idx="11012">
                  <c:v>43.389850000000003</c:v>
                </c:pt>
                <c:pt idx="11013">
                  <c:v>43.394639999999995</c:v>
                </c:pt>
                <c:pt idx="11014">
                  <c:v>43.399419999999999</c:v>
                </c:pt>
                <c:pt idx="11015">
                  <c:v>43.404209999999999</c:v>
                </c:pt>
                <c:pt idx="11016">
                  <c:v>43.409000000000006</c:v>
                </c:pt>
                <c:pt idx="11017">
                  <c:v>43.413789999999999</c:v>
                </c:pt>
                <c:pt idx="11018">
                  <c:v>43.418579999999999</c:v>
                </c:pt>
                <c:pt idx="11019">
                  <c:v>43.423370000000006</c:v>
                </c:pt>
                <c:pt idx="11020">
                  <c:v>43.428150000000002</c:v>
                </c:pt>
                <c:pt idx="11021">
                  <c:v>43.432940000000002</c:v>
                </c:pt>
                <c:pt idx="11022">
                  <c:v>43.437730000000002</c:v>
                </c:pt>
                <c:pt idx="11023">
                  <c:v>43.442520000000002</c:v>
                </c:pt>
                <c:pt idx="11024">
                  <c:v>43.447299999999998</c:v>
                </c:pt>
                <c:pt idx="11025">
                  <c:v>43.452089999999998</c:v>
                </c:pt>
                <c:pt idx="11026">
                  <c:v>43.456880000000005</c:v>
                </c:pt>
                <c:pt idx="11027">
                  <c:v>43.461669999999998</c:v>
                </c:pt>
                <c:pt idx="11028">
                  <c:v>43.466459999999998</c:v>
                </c:pt>
                <c:pt idx="11029">
                  <c:v>43.471240000000002</c:v>
                </c:pt>
                <c:pt idx="11030">
                  <c:v>43.476030000000002</c:v>
                </c:pt>
                <c:pt idx="11031">
                  <c:v>43.480820000000001</c:v>
                </c:pt>
                <c:pt idx="11032">
                  <c:v>43.485610000000001</c:v>
                </c:pt>
                <c:pt idx="11033">
                  <c:v>43.490400000000001</c:v>
                </c:pt>
                <c:pt idx="11034">
                  <c:v>43.495190000000001</c:v>
                </c:pt>
                <c:pt idx="11035">
                  <c:v>43.499969999999998</c:v>
                </c:pt>
                <c:pt idx="11036">
                  <c:v>43.504760000000005</c:v>
                </c:pt>
                <c:pt idx="11037">
                  <c:v>43.509550000000004</c:v>
                </c:pt>
                <c:pt idx="11038">
                  <c:v>43.514339999999997</c:v>
                </c:pt>
                <c:pt idx="11039">
                  <c:v>43.519130000000004</c:v>
                </c:pt>
                <c:pt idx="11040">
                  <c:v>43.523920000000004</c:v>
                </c:pt>
                <c:pt idx="11041">
                  <c:v>43.528699999999994</c:v>
                </c:pt>
                <c:pt idx="11042">
                  <c:v>43.53349</c:v>
                </c:pt>
                <c:pt idx="11043">
                  <c:v>43.53828</c:v>
                </c:pt>
                <c:pt idx="11044">
                  <c:v>43.54307</c:v>
                </c:pt>
                <c:pt idx="11045">
                  <c:v>43.54786</c:v>
                </c:pt>
                <c:pt idx="11046">
                  <c:v>43.552639999999997</c:v>
                </c:pt>
                <c:pt idx="11047">
                  <c:v>43.55744</c:v>
                </c:pt>
                <c:pt idx="11048">
                  <c:v>43.562219999999996</c:v>
                </c:pt>
                <c:pt idx="11049">
                  <c:v>43.567010000000003</c:v>
                </c:pt>
                <c:pt idx="11050">
                  <c:v>43.571800000000003</c:v>
                </c:pt>
                <c:pt idx="11051">
                  <c:v>43.576589999999996</c:v>
                </c:pt>
                <c:pt idx="11052">
                  <c:v>43.581380000000003</c:v>
                </c:pt>
                <c:pt idx="11053">
                  <c:v>43.58616</c:v>
                </c:pt>
                <c:pt idx="11054">
                  <c:v>43.590950000000007</c:v>
                </c:pt>
                <c:pt idx="11055">
                  <c:v>43.595739999999999</c:v>
                </c:pt>
                <c:pt idx="11056">
                  <c:v>43.600529999999999</c:v>
                </c:pt>
                <c:pt idx="11057">
                  <c:v>43.605320000000006</c:v>
                </c:pt>
                <c:pt idx="11058">
                  <c:v>43.610109999999999</c:v>
                </c:pt>
                <c:pt idx="11059">
                  <c:v>43.614899999999999</c:v>
                </c:pt>
                <c:pt idx="11060">
                  <c:v>43.619680000000002</c:v>
                </c:pt>
                <c:pt idx="11061">
                  <c:v>43.624479999999998</c:v>
                </c:pt>
                <c:pt idx="11062">
                  <c:v>43.629260000000002</c:v>
                </c:pt>
                <c:pt idx="11063">
                  <c:v>43.634050000000002</c:v>
                </c:pt>
                <c:pt idx="11064">
                  <c:v>43.638839999999995</c:v>
                </c:pt>
                <c:pt idx="11065">
                  <c:v>43.643630000000002</c:v>
                </c:pt>
                <c:pt idx="11066">
                  <c:v>43.648420000000002</c:v>
                </c:pt>
                <c:pt idx="11067">
                  <c:v>43.653210000000001</c:v>
                </c:pt>
                <c:pt idx="11068">
                  <c:v>43.658000000000001</c:v>
                </c:pt>
                <c:pt idx="11069">
                  <c:v>43.662779999999998</c:v>
                </c:pt>
                <c:pt idx="11070">
                  <c:v>43.667570000000005</c:v>
                </c:pt>
                <c:pt idx="11071">
                  <c:v>43.672359999999998</c:v>
                </c:pt>
                <c:pt idx="11072">
                  <c:v>43.677149999999997</c:v>
                </c:pt>
                <c:pt idx="11073">
                  <c:v>43.681940000000004</c:v>
                </c:pt>
                <c:pt idx="11074">
                  <c:v>43.686729999999997</c:v>
                </c:pt>
                <c:pt idx="11075">
                  <c:v>43.691519999999997</c:v>
                </c:pt>
                <c:pt idx="11076">
                  <c:v>43.696310000000004</c:v>
                </c:pt>
                <c:pt idx="11077">
                  <c:v>43.701090000000001</c:v>
                </c:pt>
                <c:pt idx="11078">
                  <c:v>43.705880000000001</c:v>
                </c:pt>
                <c:pt idx="11079">
                  <c:v>43.710680000000004</c:v>
                </c:pt>
                <c:pt idx="11080">
                  <c:v>43.71546</c:v>
                </c:pt>
                <c:pt idx="11081">
                  <c:v>43.72025</c:v>
                </c:pt>
                <c:pt idx="11082">
                  <c:v>43.72504</c:v>
                </c:pt>
                <c:pt idx="11083">
                  <c:v>43.72983</c:v>
                </c:pt>
                <c:pt idx="11084">
                  <c:v>43.73462</c:v>
                </c:pt>
                <c:pt idx="11085">
                  <c:v>43.739409999999999</c:v>
                </c:pt>
                <c:pt idx="11086">
                  <c:v>43.744199999999999</c:v>
                </c:pt>
                <c:pt idx="11087">
                  <c:v>43.748989999999999</c:v>
                </c:pt>
                <c:pt idx="11088">
                  <c:v>43.753779999999999</c:v>
                </c:pt>
                <c:pt idx="11089">
                  <c:v>43.758560000000003</c:v>
                </c:pt>
                <c:pt idx="11090">
                  <c:v>43.763350000000003</c:v>
                </c:pt>
                <c:pt idx="11091">
                  <c:v>43.768139999999995</c:v>
                </c:pt>
                <c:pt idx="11092">
                  <c:v>43.772930000000002</c:v>
                </c:pt>
                <c:pt idx="11093">
                  <c:v>43.777720000000002</c:v>
                </c:pt>
                <c:pt idx="11094">
                  <c:v>43.782509999999995</c:v>
                </c:pt>
                <c:pt idx="11095">
                  <c:v>43.787300000000002</c:v>
                </c:pt>
                <c:pt idx="11096">
                  <c:v>43.792090000000002</c:v>
                </c:pt>
                <c:pt idx="11097">
                  <c:v>43.796880000000002</c:v>
                </c:pt>
                <c:pt idx="11098">
                  <c:v>43.801670000000001</c:v>
                </c:pt>
                <c:pt idx="11099">
                  <c:v>43.806460000000001</c:v>
                </c:pt>
                <c:pt idx="11100">
                  <c:v>43.811250000000001</c:v>
                </c:pt>
                <c:pt idx="11101">
                  <c:v>43.816040000000001</c:v>
                </c:pt>
                <c:pt idx="11102">
                  <c:v>43.820820000000005</c:v>
                </c:pt>
                <c:pt idx="11103">
                  <c:v>43.825620000000001</c:v>
                </c:pt>
                <c:pt idx="11104">
                  <c:v>43.830410000000001</c:v>
                </c:pt>
                <c:pt idx="11105">
                  <c:v>43.835190000000004</c:v>
                </c:pt>
                <c:pt idx="11106">
                  <c:v>43.839979999999997</c:v>
                </c:pt>
                <c:pt idx="11107">
                  <c:v>43.844769999999997</c:v>
                </c:pt>
                <c:pt idx="11108">
                  <c:v>43.849560000000004</c:v>
                </c:pt>
                <c:pt idx="11109">
                  <c:v>43.854350000000004</c:v>
                </c:pt>
                <c:pt idx="11110">
                  <c:v>43.859139999999996</c:v>
                </c:pt>
                <c:pt idx="11111">
                  <c:v>43.863930000000003</c:v>
                </c:pt>
                <c:pt idx="11112">
                  <c:v>43.868720000000003</c:v>
                </c:pt>
                <c:pt idx="11113">
                  <c:v>43.873509999999996</c:v>
                </c:pt>
                <c:pt idx="11114">
                  <c:v>43.878300000000003</c:v>
                </c:pt>
                <c:pt idx="11115">
                  <c:v>43.883090000000003</c:v>
                </c:pt>
                <c:pt idx="11116">
                  <c:v>43.887879999999996</c:v>
                </c:pt>
                <c:pt idx="11117">
                  <c:v>43.892670000000003</c:v>
                </c:pt>
                <c:pt idx="11118">
                  <c:v>43.897460000000002</c:v>
                </c:pt>
                <c:pt idx="11119">
                  <c:v>43.902249999999995</c:v>
                </c:pt>
                <c:pt idx="11120">
                  <c:v>43.907040000000002</c:v>
                </c:pt>
                <c:pt idx="11121">
                  <c:v>43.911830000000002</c:v>
                </c:pt>
                <c:pt idx="11122">
                  <c:v>43.916620000000002</c:v>
                </c:pt>
                <c:pt idx="11123">
                  <c:v>43.921410000000002</c:v>
                </c:pt>
                <c:pt idx="11124">
                  <c:v>43.926200000000001</c:v>
                </c:pt>
                <c:pt idx="11125">
                  <c:v>43.930990000000001</c:v>
                </c:pt>
                <c:pt idx="11126">
                  <c:v>43.935780000000001</c:v>
                </c:pt>
                <c:pt idx="11127">
                  <c:v>43.940570000000001</c:v>
                </c:pt>
                <c:pt idx="11128">
                  <c:v>43.945360000000001</c:v>
                </c:pt>
                <c:pt idx="11129">
                  <c:v>43.950139999999998</c:v>
                </c:pt>
                <c:pt idx="11130">
                  <c:v>43.954930000000004</c:v>
                </c:pt>
                <c:pt idx="11131">
                  <c:v>43.95973</c:v>
                </c:pt>
                <c:pt idx="11132">
                  <c:v>43.96452</c:v>
                </c:pt>
                <c:pt idx="11133">
                  <c:v>43.96931</c:v>
                </c:pt>
                <c:pt idx="11134">
                  <c:v>43.974090000000004</c:v>
                </c:pt>
                <c:pt idx="11135">
                  <c:v>43.978879999999997</c:v>
                </c:pt>
                <c:pt idx="11136">
                  <c:v>43.98368</c:v>
                </c:pt>
                <c:pt idx="11137">
                  <c:v>43.98847</c:v>
                </c:pt>
                <c:pt idx="11138">
                  <c:v>43.993259999999999</c:v>
                </c:pt>
                <c:pt idx="11139">
                  <c:v>43.998040000000003</c:v>
                </c:pt>
                <c:pt idx="11140">
                  <c:v>44.002830000000003</c:v>
                </c:pt>
                <c:pt idx="11141">
                  <c:v>44.007629999999999</c:v>
                </c:pt>
                <c:pt idx="11142">
                  <c:v>44.012419999999999</c:v>
                </c:pt>
                <c:pt idx="11143">
                  <c:v>44.017209999999999</c:v>
                </c:pt>
                <c:pt idx="11144">
                  <c:v>44.021999999999998</c:v>
                </c:pt>
                <c:pt idx="11145">
                  <c:v>44.026790000000005</c:v>
                </c:pt>
                <c:pt idx="11146">
                  <c:v>44.031579999999998</c:v>
                </c:pt>
                <c:pt idx="11147">
                  <c:v>44.036369999999998</c:v>
                </c:pt>
                <c:pt idx="11148">
                  <c:v>44.041160000000005</c:v>
                </c:pt>
                <c:pt idx="11149">
                  <c:v>44.045949999999998</c:v>
                </c:pt>
                <c:pt idx="11150">
                  <c:v>44.050739999999998</c:v>
                </c:pt>
                <c:pt idx="11151">
                  <c:v>44.055530000000005</c:v>
                </c:pt>
                <c:pt idx="11152">
                  <c:v>44.060319999999997</c:v>
                </c:pt>
                <c:pt idx="11153">
                  <c:v>44.065109999999997</c:v>
                </c:pt>
                <c:pt idx="11154">
                  <c:v>44.069900000000004</c:v>
                </c:pt>
                <c:pt idx="11155">
                  <c:v>44.074689999999997</c:v>
                </c:pt>
                <c:pt idx="11156">
                  <c:v>44.079479999999997</c:v>
                </c:pt>
                <c:pt idx="11157">
                  <c:v>44.084270000000004</c:v>
                </c:pt>
                <c:pt idx="11158">
                  <c:v>44.089059999999996</c:v>
                </c:pt>
                <c:pt idx="11159">
                  <c:v>44.093849999999996</c:v>
                </c:pt>
                <c:pt idx="11160">
                  <c:v>44.098640000000003</c:v>
                </c:pt>
                <c:pt idx="11161">
                  <c:v>44.103429999999996</c:v>
                </c:pt>
                <c:pt idx="11162">
                  <c:v>44.108219999999996</c:v>
                </c:pt>
                <c:pt idx="11163">
                  <c:v>44.113010000000003</c:v>
                </c:pt>
                <c:pt idx="11164">
                  <c:v>44.117799999999995</c:v>
                </c:pt>
                <c:pt idx="11165">
                  <c:v>44.122590000000002</c:v>
                </c:pt>
                <c:pt idx="11166">
                  <c:v>44.127380000000002</c:v>
                </c:pt>
                <c:pt idx="11167">
                  <c:v>44.132169999999995</c:v>
                </c:pt>
                <c:pt idx="11168">
                  <c:v>44.136960000000002</c:v>
                </c:pt>
                <c:pt idx="11169">
                  <c:v>44.141750000000002</c:v>
                </c:pt>
                <c:pt idx="11170">
                  <c:v>44.146549999999998</c:v>
                </c:pt>
                <c:pt idx="11171">
                  <c:v>44.151339999999998</c:v>
                </c:pt>
                <c:pt idx="11172">
                  <c:v>44.156130000000005</c:v>
                </c:pt>
                <c:pt idx="11173">
                  <c:v>44.160919999999997</c:v>
                </c:pt>
                <c:pt idx="11174">
                  <c:v>44.165709999999997</c:v>
                </c:pt>
                <c:pt idx="11175">
                  <c:v>44.170500000000004</c:v>
                </c:pt>
                <c:pt idx="11176">
                  <c:v>44.175289999999997</c:v>
                </c:pt>
                <c:pt idx="11177">
                  <c:v>44.180079999999997</c:v>
                </c:pt>
                <c:pt idx="11178">
                  <c:v>44.184870000000004</c:v>
                </c:pt>
                <c:pt idx="11179">
                  <c:v>44.189659999999996</c:v>
                </c:pt>
                <c:pt idx="11180">
                  <c:v>44.194450000000003</c:v>
                </c:pt>
                <c:pt idx="11181">
                  <c:v>44.199240000000003</c:v>
                </c:pt>
                <c:pt idx="11182">
                  <c:v>44.204029999999996</c:v>
                </c:pt>
                <c:pt idx="11183">
                  <c:v>44.208820000000003</c:v>
                </c:pt>
                <c:pt idx="11184">
                  <c:v>44.213619999999999</c:v>
                </c:pt>
                <c:pt idx="11185">
                  <c:v>44.218409999999999</c:v>
                </c:pt>
                <c:pt idx="11186">
                  <c:v>44.223199999999999</c:v>
                </c:pt>
                <c:pt idx="11187">
                  <c:v>44.227989999999998</c:v>
                </c:pt>
                <c:pt idx="11188">
                  <c:v>44.232779999999998</c:v>
                </c:pt>
                <c:pt idx="11189">
                  <c:v>44.237569999999998</c:v>
                </c:pt>
                <c:pt idx="11190">
                  <c:v>44.242359999999998</c:v>
                </c:pt>
                <c:pt idx="11191">
                  <c:v>44.247149999999998</c:v>
                </c:pt>
                <c:pt idx="11192">
                  <c:v>44.251939999999998</c:v>
                </c:pt>
                <c:pt idx="11193">
                  <c:v>44.256740000000001</c:v>
                </c:pt>
                <c:pt idx="11194">
                  <c:v>44.26153</c:v>
                </c:pt>
                <c:pt idx="11195">
                  <c:v>44.26632</c:v>
                </c:pt>
                <c:pt idx="11196">
                  <c:v>44.27111</c:v>
                </c:pt>
                <c:pt idx="11197">
                  <c:v>44.2759</c:v>
                </c:pt>
                <c:pt idx="11198">
                  <c:v>44.28069</c:v>
                </c:pt>
                <c:pt idx="11199">
                  <c:v>44.28548</c:v>
                </c:pt>
                <c:pt idx="11200">
                  <c:v>44.29027</c:v>
                </c:pt>
                <c:pt idx="11201">
                  <c:v>44.295069999999996</c:v>
                </c:pt>
                <c:pt idx="11202">
                  <c:v>44.299860000000002</c:v>
                </c:pt>
                <c:pt idx="11203">
                  <c:v>44.304650000000002</c:v>
                </c:pt>
                <c:pt idx="11204">
                  <c:v>44.309439999999995</c:v>
                </c:pt>
                <c:pt idx="11205">
                  <c:v>44.314230000000002</c:v>
                </c:pt>
                <c:pt idx="11206">
                  <c:v>44.319020000000002</c:v>
                </c:pt>
                <c:pt idx="11207">
                  <c:v>44.323810000000002</c:v>
                </c:pt>
                <c:pt idx="11208">
                  <c:v>44.328600000000002</c:v>
                </c:pt>
                <c:pt idx="11209">
                  <c:v>44.333390000000001</c:v>
                </c:pt>
                <c:pt idx="11210">
                  <c:v>44.338189999999997</c:v>
                </c:pt>
                <c:pt idx="11211">
                  <c:v>44.342979999999997</c:v>
                </c:pt>
                <c:pt idx="11212">
                  <c:v>44.347770000000004</c:v>
                </c:pt>
                <c:pt idx="11213">
                  <c:v>44.352559999999997</c:v>
                </c:pt>
                <c:pt idx="11214">
                  <c:v>44.357349999999997</c:v>
                </c:pt>
                <c:pt idx="11215">
                  <c:v>44.362140000000004</c:v>
                </c:pt>
                <c:pt idx="11216">
                  <c:v>44.366929999999996</c:v>
                </c:pt>
                <c:pt idx="11217">
                  <c:v>44.371720000000003</c:v>
                </c:pt>
                <c:pt idx="11218">
                  <c:v>44.376510000000003</c:v>
                </c:pt>
                <c:pt idx="11219">
                  <c:v>44.381309999999999</c:v>
                </c:pt>
                <c:pt idx="11220">
                  <c:v>44.386099999999999</c:v>
                </c:pt>
                <c:pt idx="11221">
                  <c:v>44.390889999999999</c:v>
                </c:pt>
                <c:pt idx="11222">
                  <c:v>44.395679999999999</c:v>
                </c:pt>
                <c:pt idx="11223">
                  <c:v>44.400469999999999</c:v>
                </c:pt>
                <c:pt idx="11224">
                  <c:v>44.405259999999998</c:v>
                </c:pt>
                <c:pt idx="11225">
                  <c:v>44.410060000000001</c:v>
                </c:pt>
                <c:pt idx="11226">
                  <c:v>44.414850000000001</c:v>
                </c:pt>
                <c:pt idx="11227">
                  <c:v>44.419640000000001</c:v>
                </c:pt>
                <c:pt idx="11228">
                  <c:v>44.424430000000001</c:v>
                </c:pt>
                <c:pt idx="11229">
                  <c:v>44.429220000000001</c:v>
                </c:pt>
                <c:pt idx="11230">
                  <c:v>44.434010000000001</c:v>
                </c:pt>
                <c:pt idx="11231">
                  <c:v>44.438810000000004</c:v>
                </c:pt>
                <c:pt idx="11232">
                  <c:v>44.443599999999996</c:v>
                </c:pt>
                <c:pt idx="11233">
                  <c:v>44.448389999999996</c:v>
                </c:pt>
                <c:pt idx="11234">
                  <c:v>44.453180000000003</c:v>
                </c:pt>
                <c:pt idx="11235">
                  <c:v>44.457969999999996</c:v>
                </c:pt>
                <c:pt idx="11236">
                  <c:v>44.462759999999996</c:v>
                </c:pt>
                <c:pt idx="11237">
                  <c:v>44.467560000000006</c:v>
                </c:pt>
                <c:pt idx="11238">
                  <c:v>44.472349999999999</c:v>
                </c:pt>
                <c:pt idx="11239">
                  <c:v>44.477139999999999</c:v>
                </c:pt>
                <c:pt idx="11240">
                  <c:v>44.481930000000006</c:v>
                </c:pt>
                <c:pt idx="11241">
                  <c:v>44.486719999999998</c:v>
                </c:pt>
                <c:pt idx="11242">
                  <c:v>44.491509999999998</c:v>
                </c:pt>
                <c:pt idx="11243">
                  <c:v>44.496309999999994</c:v>
                </c:pt>
                <c:pt idx="11244">
                  <c:v>44.501100000000001</c:v>
                </c:pt>
                <c:pt idx="11245">
                  <c:v>44.505890000000001</c:v>
                </c:pt>
                <c:pt idx="11246">
                  <c:v>44.510679999999994</c:v>
                </c:pt>
                <c:pt idx="11247">
                  <c:v>44.515480000000004</c:v>
                </c:pt>
                <c:pt idx="11248">
                  <c:v>44.520270000000004</c:v>
                </c:pt>
                <c:pt idx="11249">
                  <c:v>44.525059999999996</c:v>
                </c:pt>
                <c:pt idx="11250">
                  <c:v>44.529850000000003</c:v>
                </c:pt>
                <c:pt idx="11251">
                  <c:v>44.534640000000003</c:v>
                </c:pt>
                <c:pt idx="11252">
                  <c:v>44.539429999999996</c:v>
                </c:pt>
                <c:pt idx="11253">
                  <c:v>44.544229999999999</c:v>
                </c:pt>
                <c:pt idx="11254">
                  <c:v>44.549019999999999</c:v>
                </c:pt>
                <c:pt idx="11255">
                  <c:v>44.553809999999999</c:v>
                </c:pt>
                <c:pt idx="11256">
                  <c:v>44.558599999999998</c:v>
                </c:pt>
                <c:pt idx="11257">
                  <c:v>44.563389999999998</c:v>
                </c:pt>
                <c:pt idx="11258">
                  <c:v>44.568179999999998</c:v>
                </c:pt>
                <c:pt idx="11259">
                  <c:v>44.572980000000001</c:v>
                </c:pt>
                <c:pt idx="11260">
                  <c:v>44.577770000000001</c:v>
                </c:pt>
                <c:pt idx="11261">
                  <c:v>44.582560000000001</c:v>
                </c:pt>
                <c:pt idx="11262">
                  <c:v>44.587359999999997</c:v>
                </c:pt>
                <c:pt idx="11263">
                  <c:v>44.592149999999997</c:v>
                </c:pt>
                <c:pt idx="11264">
                  <c:v>44.596940000000004</c:v>
                </c:pt>
                <c:pt idx="11265">
                  <c:v>44.601729999999996</c:v>
                </c:pt>
                <c:pt idx="11266">
                  <c:v>44.606519999999996</c:v>
                </c:pt>
                <c:pt idx="11267">
                  <c:v>44.611320000000006</c:v>
                </c:pt>
                <c:pt idx="11268">
                  <c:v>44.616109999999999</c:v>
                </c:pt>
                <c:pt idx="11269">
                  <c:v>44.620899999999999</c:v>
                </c:pt>
                <c:pt idx="11270">
                  <c:v>44.625690000000006</c:v>
                </c:pt>
                <c:pt idx="11271">
                  <c:v>44.630490000000002</c:v>
                </c:pt>
                <c:pt idx="11272">
                  <c:v>44.635280000000002</c:v>
                </c:pt>
                <c:pt idx="11273">
                  <c:v>44.640069999999994</c:v>
                </c:pt>
                <c:pt idx="11274">
                  <c:v>44.644860000000001</c:v>
                </c:pt>
                <c:pt idx="11275">
                  <c:v>44.649650000000001</c:v>
                </c:pt>
                <c:pt idx="11276">
                  <c:v>44.654449999999997</c:v>
                </c:pt>
                <c:pt idx="11277">
                  <c:v>44.659240000000004</c:v>
                </c:pt>
                <c:pt idx="11278">
                  <c:v>44.664030000000004</c:v>
                </c:pt>
                <c:pt idx="11279">
                  <c:v>44.668819999999997</c:v>
                </c:pt>
                <c:pt idx="11280">
                  <c:v>44.67362</c:v>
                </c:pt>
                <c:pt idx="11281">
                  <c:v>44.67841</c:v>
                </c:pt>
                <c:pt idx="11282">
                  <c:v>44.683199999999999</c:v>
                </c:pt>
                <c:pt idx="11283">
                  <c:v>44.687989999999999</c:v>
                </c:pt>
                <c:pt idx="11284">
                  <c:v>44.692790000000002</c:v>
                </c:pt>
                <c:pt idx="11285">
                  <c:v>44.697580000000002</c:v>
                </c:pt>
                <c:pt idx="11286">
                  <c:v>44.702369999999995</c:v>
                </c:pt>
                <c:pt idx="11287">
                  <c:v>44.707160000000002</c:v>
                </c:pt>
                <c:pt idx="11288">
                  <c:v>44.711960000000005</c:v>
                </c:pt>
                <c:pt idx="11289">
                  <c:v>44.716749999999998</c:v>
                </c:pt>
                <c:pt idx="11290">
                  <c:v>44.721539999999997</c:v>
                </c:pt>
                <c:pt idx="11291">
                  <c:v>44.726330000000004</c:v>
                </c:pt>
                <c:pt idx="11292">
                  <c:v>44.73113</c:v>
                </c:pt>
                <c:pt idx="11293">
                  <c:v>44.73592</c:v>
                </c:pt>
                <c:pt idx="11294">
                  <c:v>44.74071</c:v>
                </c:pt>
                <c:pt idx="11295">
                  <c:v>44.7455</c:v>
                </c:pt>
                <c:pt idx="11296">
                  <c:v>44.750300000000003</c:v>
                </c:pt>
                <c:pt idx="11297">
                  <c:v>44.755089999999996</c:v>
                </c:pt>
                <c:pt idx="11298">
                  <c:v>44.759880000000003</c:v>
                </c:pt>
                <c:pt idx="11299">
                  <c:v>44.764679999999998</c:v>
                </c:pt>
                <c:pt idx="11300">
                  <c:v>44.769469999999998</c:v>
                </c:pt>
                <c:pt idx="11301">
                  <c:v>44.774260000000005</c:v>
                </c:pt>
                <c:pt idx="11302">
                  <c:v>44.779049999999998</c:v>
                </c:pt>
                <c:pt idx="11303">
                  <c:v>44.783850000000001</c:v>
                </c:pt>
                <c:pt idx="11304">
                  <c:v>44.788640000000001</c:v>
                </c:pt>
                <c:pt idx="11305">
                  <c:v>44.793430000000001</c:v>
                </c:pt>
                <c:pt idx="11306">
                  <c:v>44.798230000000004</c:v>
                </c:pt>
                <c:pt idx="11307">
                  <c:v>44.803019999999997</c:v>
                </c:pt>
                <c:pt idx="11308">
                  <c:v>44.807810000000003</c:v>
                </c:pt>
                <c:pt idx="11309">
                  <c:v>44.812600000000003</c:v>
                </c:pt>
                <c:pt idx="11310">
                  <c:v>44.817399999999999</c:v>
                </c:pt>
                <c:pt idx="11311">
                  <c:v>44.822189999999999</c:v>
                </c:pt>
                <c:pt idx="11312">
                  <c:v>44.826979999999999</c:v>
                </c:pt>
                <c:pt idx="11313">
                  <c:v>44.831780000000002</c:v>
                </c:pt>
                <c:pt idx="11314">
                  <c:v>44.836570000000002</c:v>
                </c:pt>
                <c:pt idx="11315">
                  <c:v>44.841359999999995</c:v>
                </c:pt>
                <c:pt idx="11316">
                  <c:v>44.846160000000005</c:v>
                </c:pt>
                <c:pt idx="11317">
                  <c:v>44.850949999999997</c:v>
                </c:pt>
                <c:pt idx="11318">
                  <c:v>44.855739999999997</c:v>
                </c:pt>
                <c:pt idx="11319">
                  <c:v>44.86054</c:v>
                </c:pt>
                <c:pt idx="11320">
                  <c:v>44.86533</c:v>
                </c:pt>
                <c:pt idx="11321">
                  <c:v>44.87012</c:v>
                </c:pt>
                <c:pt idx="11322">
                  <c:v>44.87491</c:v>
                </c:pt>
                <c:pt idx="11323">
                  <c:v>44.879710000000003</c:v>
                </c:pt>
                <c:pt idx="11324">
                  <c:v>44.884500000000003</c:v>
                </c:pt>
                <c:pt idx="11325">
                  <c:v>44.889289999999995</c:v>
                </c:pt>
                <c:pt idx="11326">
                  <c:v>44.894089999999998</c:v>
                </c:pt>
                <c:pt idx="11327">
                  <c:v>44.898880000000005</c:v>
                </c:pt>
                <c:pt idx="11328">
                  <c:v>44.903680000000001</c:v>
                </c:pt>
                <c:pt idx="11329">
                  <c:v>44.908470000000001</c:v>
                </c:pt>
                <c:pt idx="11330">
                  <c:v>44.913260000000001</c:v>
                </c:pt>
                <c:pt idx="11331">
                  <c:v>44.918060000000004</c:v>
                </c:pt>
                <c:pt idx="11332">
                  <c:v>44.922849999999997</c:v>
                </c:pt>
                <c:pt idx="11333">
                  <c:v>44.927639999999997</c:v>
                </c:pt>
                <c:pt idx="11334">
                  <c:v>44.93244</c:v>
                </c:pt>
                <c:pt idx="11335">
                  <c:v>44.93723</c:v>
                </c:pt>
                <c:pt idx="11336">
                  <c:v>44.942019999999999</c:v>
                </c:pt>
                <c:pt idx="11337">
                  <c:v>44.946819999999995</c:v>
                </c:pt>
                <c:pt idx="11338">
                  <c:v>44.951610000000002</c:v>
                </c:pt>
                <c:pt idx="11339">
                  <c:v>44.956400000000002</c:v>
                </c:pt>
                <c:pt idx="11340">
                  <c:v>44.961199999999998</c:v>
                </c:pt>
                <c:pt idx="11341">
                  <c:v>44.965989999999998</c:v>
                </c:pt>
                <c:pt idx="11342">
                  <c:v>44.970780000000005</c:v>
                </c:pt>
                <c:pt idx="11343">
                  <c:v>44.975580000000001</c:v>
                </c:pt>
                <c:pt idx="11344">
                  <c:v>44.980370000000001</c:v>
                </c:pt>
                <c:pt idx="11345">
                  <c:v>44.98516</c:v>
                </c:pt>
                <c:pt idx="11346">
                  <c:v>44.989960000000004</c:v>
                </c:pt>
                <c:pt idx="11347">
                  <c:v>44.994750000000003</c:v>
                </c:pt>
                <c:pt idx="11348">
                  <c:v>44.999539999999996</c:v>
                </c:pt>
                <c:pt idx="11349">
                  <c:v>45.004339999999999</c:v>
                </c:pt>
                <c:pt idx="11350">
                  <c:v>45.009129999999999</c:v>
                </c:pt>
                <c:pt idx="11351">
                  <c:v>45.013930000000002</c:v>
                </c:pt>
                <c:pt idx="11352">
                  <c:v>45.018719999999995</c:v>
                </c:pt>
                <c:pt idx="11353">
                  <c:v>45.023510000000002</c:v>
                </c:pt>
                <c:pt idx="11354">
                  <c:v>45.028310000000005</c:v>
                </c:pt>
                <c:pt idx="11355">
                  <c:v>45.033099999999997</c:v>
                </c:pt>
                <c:pt idx="11356">
                  <c:v>45.0379</c:v>
                </c:pt>
                <c:pt idx="11357">
                  <c:v>45.04269</c:v>
                </c:pt>
                <c:pt idx="11358">
                  <c:v>45.04748</c:v>
                </c:pt>
                <c:pt idx="11359">
                  <c:v>45.052280000000003</c:v>
                </c:pt>
                <c:pt idx="11360">
                  <c:v>45.057069999999996</c:v>
                </c:pt>
                <c:pt idx="11361">
                  <c:v>45.061860000000003</c:v>
                </c:pt>
                <c:pt idx="11362">
                  <c:v>45.066659999999999</c:v>
                </c:pt>
                <c:pt idx="11363">
                  <c:v>45.071449999999999</c:v>
                </c:pt>
                <c:pt idx="11364">
                  <c:v>45.076239999999999</c:v>
                </c:pt>
                <c:pt idx="11365">
                  <c:v>45.081040000000002</c:v>
                </c:pt>
                <c:pt idx="11366">
                  <c:v>45.085830000000001</c:v>
                </c:pt>
                <c:pt idx="11367">
                  <c:v>45.090629999999997</c:v>
                </c:pt>
                <c:pt idx="11368">
                  <c:v>45.095419999999997</c:v>
                </c:pt>
                <c:pt idx="11369">
                  <c:v>45.10022</c:v>
                </c:pt>
                <c:pt idx="11370">
                  <c:v>45.10501</c:v>
                </c:pt>
                <c:pt idx="11371">
                  <c:v>45.1098</c:v>
                </c:pt>
                <c:pt idx="11372">
                  <c:v>45.114599999999996</c:v>
                </c:pt>
                <c:pt idx="11373">
                  <c:v>45.119390000000003</c:v>
                </c:pt>
                <c:pt idx="11374">
                  <c:v>45.124180000000003</c:v>
                </c:pt>
                <c:pt idx="11375">
                  <c:v>45.128979999999999</c:v>
                </c:pt>
                <c:pt idx="11376">
                  <c:v>45.133769999999998</c:v>
                </c:pt>
                <c:pt idx="11377">
                  <c:v>45.138570000000001</c:v>
                </c:pt>
                <c:pt idx="11378">
                  <c:v>45.143360000000001</c:v>
                </c:pt>
                <c:pt idx="11379">
                  <c:v>45.148150000000001</c:v>
                </c:pt>
                <c:pt idx="11380">
                  <c:v>45.152949999999997</c:v>
                </c:pt>
                <c:pt idx="11381">
                  <c:v>45.157740000000004</c:v>
                </c:pt>
                <c:pt idx="11382">
                  <c:v>45.16254</c:v>
                </c:pt>
                <c:pt idx="11383">
                  <c:v>45.16733</c:v>
                </c:pt>
                <c:pt idx="11384">
                  <c:v>45.172129999999996</c:v>
                </c:pt>
                <c:pt idx="11385">
                  <c:v>45.176920000000003</c:v>
                </c:pt>
                <c:pt idx="11386">
                  <c:v>45.181710000000002</c:v>
                </c:pt>
                <c:pt idx="11387">
                  <c:v>45.186509999999998</c:v>
                </c:pt>
                <c:pt idx="11388">
                  <c:v>45.191299999999998</c:v>
                </c:pt>
                <c:pt idx="11389">
                  <c:v>45.196100000000001</c:v>
                </c:pt>
                <c:pt idx="11390">
                  <c:v>45.200890000000001</c:v>
                </c:pt>
                <c:pt idx="11391">
                  <c:v>45.205689999999997</c:v>
                </c:pt>
                <c:pt idx="11392">
                  <c:v>45.210479999999997</c:v>
                </c:pt>
                <c:pt idx="11393">
                  <c:v>45.21528</c:v>
                </c:pt>
                <c:pt idx="11394">
                  <c:v>45.22007</c:v>
                </c:pt>
                <c:pt idx="11395">
                  <c:v>45.22486</c:v>
                </c:pt>
                <c:pt idx="11396">
                  <c:v>45.229659999999996</c:v>
                </c:pt>
                <c:pt idx="11397">
                  <c:v>45.234450000000002</c:v>
                </c:pt>
                <c:pt idx="11398">
                  <c:v>45.239249999999998</c:v>
                </c:pt>
                <c:pt idx="11399">
                  <c:v>45.244039999999998</c:v>
                </c:pt>
                <c:pt idx="11400">
                  <c:v>45.248840000000001</c:v>
                </c:pt>
                <c:pt idx="11401">
                  <c:v>45.253630000000001</c:v>
                </c:pt>
                <c:pt idx="11402">
                  <c:v>45.258430000000004</c:v>
                </c:pt>
                <c:pt idx="11403">
                  <c:v>45.263219999999997</c:v>
                </c:pt>
                <c:pt idx="11404">
                  <c:v>45.268009999999997</c:v>
                </c:pt>
                <c:pt idx="11405">
                  <c:v>45.27281</c:v>
                </c:pt>
                <c:pt idx="11406">
                  <c:v>45.2776</c:v>
                </c:pt>
                <c:pt idx="11407">
                  <c:v>45.282400000000003</c:v>
                </c:pt>
                <c:pt idx="11408">
                  <c:v>45.287189999999995</c:v>
                </c:pt>
                <c:pt idx="11409">
                  <c:v>45.291989999999998</c:v>
                </c:pt>
                <c:pt idx="11410">
                  <c:v>45.296779999999998</c:v>
                </c:pt>
                <c:pt idx="11411">
                  <c:v>45.301580000000001</c:v>
                </c:pt>
                <c:pt idx="11412">
                  <c:v>45.306370000000001</c:v>
                </c:pt>
                <c:pt idx="11413">
                  <c:v>45.311160000000001</c:v>
                </c:pt>
                <c:pt idx="11414">
                  <c:v>45.315960000000004</c:v>
                </c:pt>
                <c:pt idx="11415">
                  <c:v>45.320749999999997</c:v>
                </c:pt>
                <c:pt idx="11416">
                  <c:v>45.32555</c:v>
                </c:pt>
                <c:pt idx="11417">
                  <c:v>45.33034</c:v>
                </c:pt>
                <c:pt idx="11418">
                  <c:v>45.335140000000003</c:v>
                </c:pt>
                <c:pt idx="11419">
                  <c:v>45.339930000000003</c:v>
                </c:pt>
                <c:pt idx="11420">
                  <c:v>45.344729999999998</c:v>
                </c:pt>
                <c:pt idx="11421">
                  <c:v>45.349519999999998</c:v>
                </c:pt>
                <c:pt idx="11422">
                  <c:v>45.354319999999994</c:v>
                </c:pt>
                <c:pt idx="11423">
                  <c:v>45.359110000000001</c:v>
                </c:pt>
                <c:pt idx="11424">
                  <c:v>45.363909999999997</c:v>
                </c:pt>
                <c:pt idx="11425">
                  <c:v>45.368699999999997</c:v>
                </c:pt>
                <c:pt idx="11426">
                  <c:v>45.3735</c:v>
                </c:pt>
                <c:pt idx="11427">
                  <c:v>45.37829</c:v>
                </c:pt>
                <c:pt idx="11428">
                  <c:v>45.383090000000003</c:v>
                </c:pt>
                <c:pt idx="11429">
                  <c:v>45.387879999999996</c:v>
                </c:pt>
                <c:pt idx="11430">
                  <c:v>45.392679999999999</c:v>
                </c:pt>
                <c:pt idx="11431">
                  <c:v>45.397470000000006</c:v>
                </c:pt>
                <c:pt idx="11432">
                  <c:v>45.402270000000001</c:v>
                </c:pt>
                <c:pt idx="11433">
                  <c:v>45.407060000000001</c:v>
                </c:pt>
                <c:pt idx="11434">
                  <c:v>45.411849999999994</c:v>
                </c:pt>
                <c:pt idx="11435">
                  <c:v>45.416650000000004</c:v>
                </c:pt>
                <c:pt idx="11436">
                  <c:v>45.42145</c:v>
                </c:pt>
                <c:pt idx="11437">
                  <c:v>45.42624</c:v>
                </c:pt>
                <c:pt idx="11438">
                  <c:v>45.431039999999996</c:v>
                </c:pt>
                <c:pt idx="11439">
                  <c:v>45.435830000000003</c:v>
                </c:pt>
                <c:pt idx="11440">
                  <c:v>45.440630000000006</c:v>
                </c:pt>
                <c:pt idx="11441">
                  <c:v>45.445419999999999</c:v>
                </c:pt>
                <c:pt idx="11442">
                  <c:v>45.450220000000002</c:v>
                </c:pt>
                <c:pt idx="11443">
                  <c:v>45.455009999999994</c:v>
                </c:pt>
                <c:pt idx="11444">
                  <c:v>45.459810000000004</c:v>
                </c:pt>
                <c:pt idx="11445">
                  <c:v>45.464600000000004</c:v>
                </c:pt>
                <c:pt idx="11446">
                  <c:v>45.4694</c:v>
                </c:pt>
                <c:pt idx="11447">
                  <c:v>45.47419</c:v>
                </c:pt>
                <c:pt idx="11448">
                  <c:v>45.478989999999996</c:v>
                </c:pt>
                <c:pt idx="11449">
                  <c:v>45.483780000000003</c:v>
                </c:pt>
                <c:pt idx="11450">
                  <c:v>45.488579999999999</c:v>
                </c:pt>
                <c:pt idx="11451">
                  <c:v>45.493380000000002</c:v>
                </c:pt>
                <c:pt idx="11452">
                  <c:v>45.498169999999995</c:v>
                </c:pt>
                <c:pt idx="11453">
                  <c:v>45.502960000000002</c:v>
                </c:pt>
                <c:pt idx="11454">
                  <c:v>45.507760000000005</c:v>
                </c:pt>
                <c:pt idx="11455">
                  <c:v>45.512560000000001</c:v>
                </c:pt>
                <c:pt idx="11456">
                  <c:v>45.51735</c:v>
                </c:pt>
                <c:pt idx="11457">
                  <c:v>45.522149999999996</c:v>
                </c:pt>
                <c:pt idx="11458">
                  <c:v>45.526940000000003</c:v>
                </c:pt>
                <c:pt idx="11459">
                  <c:v>45.531739999999999</c:v>
                </c:pt>
                <c:pt idx="11460">
                  <c:v>45.536529999999999</c:v>
                </c:pt>
                <c:pt idx="11461">
                  <c:v>45.541329999999995</c:v>
                </c:pt>
                <c:pt idx="11462">
                  <c:v>45.546129999999998</c:v>
                </c:pt>
                <c:pt idx="11463">
                  <c:v>45.550920000000005</c:v>
                </c:pt>
                <c:pt idx="11464">
                  <c:v>45.555709999999998</c:v>
                </c:pt>
                <c:pt idx="11465">
                  <c:v>45.560510000000001</c:v>
                </c:pt>
                <c:pt idx="11466">
                  <c:v>45.565309999999997</c:v>
                </c:pt>
                <c:pt idx="11467">
                  <c:v>45.570100000000004</c:v>
                </c:pt>
                <c:pt idx="11468">
                  <c:v>45.5749</c:v>
                </c:pt>
                <c:pt idx="11469">
                  <c:v>45.579689999999999</c:v>
                </c:pt>
                <c:pt idx="11470">
                  <c:v>45.584489999999995</c:v>
                </c:pt>
                <c:pt idx="11471">
                  <c:v>45.589280000000002</c:v>
                </c:pt>
                <c:pt idx="11472">
                  <c:v>45.594080000000005</c:v>
                </c:pt>
                <c:pt idx="11473">
                  <c:v>45.598880000000001</c:v>
                </c:pt>
                <c:pt idx="11474">
                  <c:v>45.603670000000001</c:v>
                </c:pt>
                <c:pt idx="11475">
                  <c:v>45.608469999999997</c:v>
                </c:pt>
                <c:pt idx="11476">
                  <c:v>45.613260000000004</c:v>
                </c:pt>
                <c:pt idx="11477">
                  <c:v>45.61806</c:v>
                </c:pt>
                <c:pt idx="11478">
                  <c:v>45.622860000000003</c:v>
                </c:pt>
                <c:pt idx="11479">
                  <c:v>45.627649999999996</c:v>
                </c:pt>
                <c:pt idx="11480">
                  <c:v>45.632440000000003</c:v>
                </c:pt>
                <c:pt idx="11481">
                  <c:v>45.637240000000006</c:v>
                </c:pt>
                <c:pt idx="11482">
                  <c:v>45.642040000000001</c:v>
                </c:pt>
                <c:pt idx="11483">
                  <c:v>45.646830000000001</c:v>
                </c:pt>
                <c:pt idx="11484">
                  <c:v>45.651629999999997</c:v>
                </c:pt>
                <c:pt idx="11485">
                  <c:v>45.656420000000004</c:v>
                </c:pt>
                <c:pt idx="11486">
                  <c:v>45.66122</c:v>
                </c:pt>
                <c:pt idx="11487">
                  <c:v>45.666020000000003</c:v>
                </c:pt>
                <c:pt idx="11488">
                  <c:v>45.670809999999996</c:v>
                </c:pt>
                <c:pt idx="11489">
                  <c:v>45.675609999999999</c:v>
                </c:pt>
                <c:pt idx="11490">
                  <c:v>45.680400000000006</c:v>
                </c:pt>
                <c:pt idx="11491">
                  <c:v>45.685200000000002</c:v>
                </c:pt>
                <c:pt idx="11492">
                  <c:v>45.690000000000005</c:v>
                </c:pt>
                <c:pt idx="11493">
                  <c:v>45.694789999999998</c:v>
                </c:pt>
                <c:pt idx="11494">
                  <c:v>45.699590000000001</c:v>
                </c:pt>
                <c:pt idx="11495">
                  <c:v>45.70438</c:v>
                </c:pt>
                <c:pt idx="11496">
                  <c:v>45.709180000000003</c:v>
                </c:pt>
                <c:pt idx="11497">
                  <c:v>45.713979999999999</c:v>
                </c:pt>
                <c:pt idx="11498">
                  <c:v>45.718769999999999</c:v>
                </c:pt>
                <c:pt idx="11499">
                  <c:v>45.723569999999995</c:v>
                </c:pt>
                <c:pt idx="11500">
                  <c:v>45.728360000000002</c:v>
                </c:pt>
                <c:pt idx="11501">
                  <c:v>45.733160000000005</c:v>
                </c:pt>
                <c:pt idx="11502">
                  <c:v>45.737960000000001</c:v>
                </c:pt>
                <c:pt idx="11503">
                  <c:v>45.742750000000001</c:v>
                </c:pt>
                <c:pt idx="11504">
                  <c:v>45.747549999999997</c:v>
                </c:pt>
                <c:pt idx="11505">
                  <c:v>45.75235</c:v>
                </c:pt>
                <c:pt idx="11506">
                  <c:v>45.75714</c:v>
                </c:pt>
                <c:pt idx="11507">
                  <c:v>45.761940000000003</c:v>
                </c:pt>
                <c:pt idx="11508">
                  <c:v>45.766729999999995</c:v>
                </c:pt>
                <c:pt idx="11509">
                  <c:v>45.771529999999998</c:v>
                </c:pt>
                <c:pt idx="11510">
                  <c:v>45.776329999999994</c:v>
                </c:pt>
                <c:pt idx="11511">
                  <c:v>45.781120000000001</c:v>
                </c:pt>
                <c:pt idx="11512">
                  <c:v>45.785919999999997</c:v>
                </c:pt>
                <c:pt idx="11513">
                  <c:v>45.790709999999997</c:v>
                </c:pt>
                <c:pt idx="11514">
                  <c:v>45.79551</c:v>
                </c:pt>
                <c:pt idx="11515">
                  <c:v>45.800309999999996</c:v>
                </c:pt>
                <c:pt idx="11516">
                  <c:v>45.805100000000003</c:v>
                </c:pt>
                <c:pt idx="11517">
                  <c:v>45.809899999999999</c:v>
                </c:pt>
                <c:pt idx="11518">
                  <c:v>45.814700000000002</c:v>
                </c:pt>
                <c:pt idx="11519">
                  <c:v>45.819489999999995</c:v>
                </c:pt>
                <c:pt idx="11520">
                  <c:v>45.824289999999998</c:v>
                </c:pt>
                <c:pt idx="11521">
                  <c:v>45.829090000000001</c:v>
                </c:pt>
                <c:pt idx="11522">
                  <c:v>45.833880000000001</c:v>
                </c:pt>
                <c:pt idx="11523">
                  <c:v>45.838679999999997</c:v>
                </c:pt>
                <c:pt idx="11524">
                  <c:v>45.843469999999996</c:v>
                </c:pt>
                <c:pt idx="11525">
                  <c:v>45.848270000000007</c:v>
                </c:pt>
                <c:pt idx="11526">
                  <c:v>45.853070000000002</c:v>
                </c:pt>
                <c:pt idx="11527">
                  <c:v>45.857870000000005</c:v>
                </c:pt>
                <c:pt idx="11528">
                  <c:v>45.862659999999998</c:v>
                </c:pt>
                <c:pt idx="11529">
                  <c:v>45.867460000000001</c:v>
                </c:pt>
                <c:pt idx="11530">
                  <c:v>45.872259999999997</c:v>
                </c:pt>
                <c:pt idx="11531">
                  <c:v>45.877050000000004</c:v>
                </c:pt>
                <c:pt idx="11532">
                  <c:v>45.88185</c:v>
                </c:pt>
                <c:pt idx="11533">
                  <c:v>45.88664</c:v>
                </c:pt>
                <c:pt idx="11534">
                  <c:v>45.891439999999996</c:v>
                </c:pt>
                <c:pt idx="11535">
                  <c:v>45.896239999999999</c:v>
                </c:pt>
                <c:pt idx="11536">
                  <c:v>45.901030000000006</c:v>
                </c:pt>
                <c:pt idx="11537">
                  <c:v>45.905830000000002</c:v>
                </c:pt>
                <c:pt idx="11538">
                  <c:v>45.910629999999998</c:v>
                </c:pt>
                <c:pt idx="11539">
                  <c:v>45.915419999999997</c:v>
                </c:pt>
                <c:pt idx="11540">
                  <c:v>45.92022</c:v>
                </c:pt>
                <c:pt idx="11541">
                  <c:v>45.925019999999996</c:v>
                </c:pt>
                <c:pt idx="11542">
                  <c:v>45.929820000000007</c:v>
                </c:pt>
                <c:pt idx="11543">
                  <c:v>45.934609999999999</c:v>
                </c:pt>
                <c:pt idx="11544">
                  <c:v>45.939410000000002</c:v>
                </c:pt>
                <c:pt idx="11545">
                  <c:v>45.944209999999998</c:v>
                </c:pt>
                <c:pt idx="11546">
                  <c:v>45.948999999999998</c:v>
                </c:pt>
                <c:pt idx="11547">
                  <c:v>45.953800000000001</c:v>
                </c:pt>
                <c:pt idx="11548">
                  <c:v>45.958600000000004</c:v>
                </c:pt>
                <c:pt idx="11549">
                  <c:v>45.963389999999997</c:v>
                </c:pt>
                <c:pt idx="11550">
                  <c:v>45.96819</c:v>
                </c:pt>
                <c:pt idx="11551">
                  <c:v>45.97298</c:v>
                </c:pt>
                <c:pt idx="11552">
                  <c:v>45.977780000000003</c:v>
                </c:pt>
                <c:pt idx="11553">
                  <c:v>45.982579999999999</c:v>
                </c:pt>
                <c:pt idx="11554">
                  <c:v>45.987380000000002</c:v>
                </c:pt>
                <c:pt idx="11555">
                  <c:v>45.992170000000002</c:v>
                </c:pt>
                <c:pt idx="11556">
                  <c:v>45.996969999999997</c:v>
                </c:pt>
                <c:pt idx="11557">
                  <c:v>46.00177</c:v>
                </c:pt>
                <c:pt idx="11558">
                  <c:v>46.00656</c:v>
                </c:pt>
                <c:pt idx="11559">
                  <c:v>46.011360000000003</c:v>
                </c:pt>
                <c:pt idx="11560">
                  <c:v>46.016159999999999</c:v>
                </c:pt>
                <c:pt idx="11561">
                  <c:v>46.020949999999999</c:v>
                </c:pt>
                <c:pt idx="11562">
                  <c:v>46.025749999999995</c:v>
                </c:pt>
                <c:pt idx="11563">
                  <c:v>46.030550000000005</c:v>
                </c:pt>
                <c:pt idx="11564">
                  <c:v>46.035350000000001</c:v>
                </c:pt>
                <c:pt idx="11565">
                  <c:v>46.040140000000001</c:v>
                </c:pt>
                <c:pt idx="11566">
                  <c:v>46.044939999999997</c:v>
                </c:pt>
                <c:pt idx="11567">
                  <c:v>46.04974</c:v>
                </c:pt>
                <c:pt idx="11568">
                  <c:v>46.05453</c:v>
                </c:pt>
                <c:pt idx="11569">
                  <c:v>46.059330000000003</c:v>
                </c:pt>
                <c:pt idx="11570">
                  <c:v>46.064129999999999</c:v>
                </c:pt>
                <c:pt idx="11571">
                  <c:v>46.068930000000002</c:v>
                </c:pt>
                <c:pt idx="11572">
                  <c:v>46.073720000000002</c:v>
                </c:pt>
                <c:pt idx="11573">
                  <c:v>46.078519999999997</c:v>
                </c:pt>
                <c:pt idx="11574">
                  <c:v>46.083320000000001</c:v>
                </c:pt>
                <c:pt idx="11575">
                  <c:v>46.088120000000004</c:v>
                </c:pt>
                <c:pt idx="11576">
                  <c:v>46.092910000000003</c:v>
                </c:pt>
                <c:pt idx="11577">
                  <c:v>46.097709999999999</c:v>
                </c:pt>
                <c:pt idx="11578">
                  <c:v>46.102510000000002</c:v>
                </c:pt>
                <c:pt idx="11579">
                  <c:v>46.107309999999998</c:v>
                </c:pt>
                <c:pt idx="11580">
                  <c:v>46.112100000000005</c:v>
                </c:pt>
                <c:pt idx="11581">
                  <c:v>46.116900000000001</c:v>
                </c:pt>
                <c:pt idx="11582">
                  <c:v>46.121700000000004</c:v>
                </c:pt>
                <c:pt idx="11583">
                  <c:v>46.1265</c:v>
                </c:pt>
                <c:pt idx="11584">
                  <c:v>46.13129</c:v>
                </c:pt>
                <c:pt idx="11585">
                  <c:v>46.136089999999996</c:v>
                </c:pt>
                <c:pt idx="11586">
                  <c:v>46.140889999999999</c:v>
                </c:pt>
                <c:pt idx="11587">
                  <c:v>46.145690000000002</c:v>
                </c:pt>
                <c:pt idx="11588">
                  <c:v>46.150480000000002</c:v>
                </c:pt>
                <c:pt idx="11589">
                  <c:v>46.155279999999998</c:v>
                </c:pt>
                <c:pt idx="11590">
                  <c:v>46.160080000000001</c:v>
                </c:pt>
                <c:pt idx="11591">
                  <c:v>46.164869999999993</c:v>
                </c:pt>
                <c:pt idx="11592">
                  <c:v>46.169670000000004</c:v>
                </c:pt>
                <c:pt idx="11593">
                  <c:v>46.174469999999999</c:v>
                </c:pt>
                <c:pt idx="11594">
                  <c:v>46.179270000000002</c:v>
                </c:pt>
                <c:pt idx="11595">
                  <c:v>46.184069999999998</c:v>
                </c:pt>
                <c:pt idx="11596">
                  <c:v>46.188859999999998</c:v>
                </c:pt>
                <c:pt idx="11597">
                  <c:v>46.193659999999994</c:v>
                </c:pt>
                <c:pt idx="11598">
                  <c:v>46.198459999999997</c:v>
                </c:pt>
                <c:pt idx="11599">
                  <c:v>46.20326</c:v>
                </c:pt>
                <c:pt idx="11600">
                  <c:v>46.20805</c:v>
                </c:pt>
                <c:pt idx="11601">
                  <c:v>46.212850000000003</c:v>
                </c:pt>
                <c:pt idx="11602">
                  <c:v>46.217649999999999</c:v>
                </c:pt>
                <c:pt idx="11603">
                  <c:v>46.222449999999995</c:v>
                </c:pt>
                <c:pt idx="11604">
                  <c:v>46.227240000000002</c:v>
                </c:pt>
                <c:pt idx="11605">
                  <c:v>46.232040000000005</c:v>
                </c:pt>
                <c:pt idx="11606">
                  <c:v>46.236840000000001</c:v>
                </c:pt>
                <c:pt idx="11607">
                  <c:v>46.241640000000004</c:v>
                </c:pt>
                <c:pt idx="11608">
                  <c:v>46.24644</c:v>
                </c:pt>
                <c:pt idx="11609">
                  <c:v>46.25123</c:v>
                </c:pt>
                <c:pt idx="11610">
                  <c:v>46.256029999999996</c:v>
                </c:pt>
                <c:pt idx="11611">
                  <c:v>46.260830000000006</c:v>
                </c:pt>
                <c:pt idx="11612">
                  <c:v>46.265630000000002</c:v>
                </c:pt>
                <c:pt idx="11613">
                  <c:v>46.270430000000005</c:v>
                </c:pt>
                <c:pt idx="11614">
                  <c:v>46.275219999999997</c:v>
                </c:pt>
                <c:pt idx="11615">
                  <c:v>46.28002</c:v>
                </c:pt>
                <c:pt idx="11616">
                  <c:v>46.284819999999996</c:v>
                </c:pt>
                <c:pt idx="11617">
                  <c:v>46.289619999999999</c:v>
                </c:pt>
                <c:pt idx="11618">
                  <c:v>46.294409999999999</c:v>
                </c:pt>
                <c:pt idx="11619">
                  <c:v>46.299210000000002</c:v>
                </c:pt>
                <c:pt idx="11620">
                  <c:v>46.304009999999998</c:v>
                </c:pt>
                <c:pt idx="11621">
                  <c:v>46.308810000000001</c:v>
                </c:pt>
                <c:pt idx="11622">
                  <c:v>46.313609999999997</c:v>
                </c:pt>
                <c:pt idx="11623">
                  <c:v>46.318400000000004</c:v>
                </c:pt>
                <c:pt idx="11624">
                  <c:v>46.3232</c:v>
                </c:pt>
                <c:pt idx="11625">
                  <c:v>46.328000000000003</c:v>
                </c:pt>
                <c:pt idx="11626">
                  <c:v>46.332799999999999</c:v>
                </c:pt>
                <c:pt idx="11627">
                  <c:v>46.337600000000002</c:v>
                </c:pt>
                <c:pt idx="11628">
                  <c:v>46.342399999999998</c:v>
                </c:pt>
                <c:pt idx="11629">
                  <c:v>46.347190000000005</c:v>
                </c:pt>
                <c:pt idx="11630">
                  <c:v>46.351990000000001</c:v>
                </c:pt>
                <c:pt idx="11631">
                  <c:v>46.356790000000004</c:v>
                </c:pt>
                <c:pt idx="11632">
                  <c:v>46.36159</c:v>
                </c:pt>
                <c:pt idx="11633">
                  <c:v>46.366390000000003</c:v>
                </c:pt>
                <c:pt idx="11634">
                  <c:v>46.371179999999995</c:v>
                </c:pt>
                <c:pt idx="11635">
                  <c:v>46.375979999999998</c:v>
                </c:pt>
                <c:pt idx="11636">
                  <c:v>46.380780000000001</c:v>
                </c:pt>
                <c:pt idx="11637">
                  <c:v>46.385580000000004</c:v>
                </c:pt>
                <c:pt idx="11638">
                  <c:v>46.39038</c:v>
                </c:pt>
                <c:pt idx="11639">
                  <c:v>46.395180000000003</c:v>
                </c:pt>
                <c:pt idx="11640">
                  <c:v>46.399969999999996</c:v>
                </c:pt>
                <c:pt idx="11641">
                  <c:v>46.404769999999999</c:v>
                </c:pt>
                <c:pt idx="11642">
                  <c:v>46.409569999999995</c:v>
                </c:pt>
                <c:pt idx="11643">
                  <c:v>46.414370000000005</c:v>
                </c:pt>
                <c:pt idx="11644">
                  <c:v>46.419170000000001</c:v>
                </c:pt>
                <c:pt idx="11645">
                  <c:v>46.423960000000001</c:v>
                </c:pt>
                <c:pt idx="11646">
                  <c:v>46.428759999999997</c:v>
                </c:pt>
                <c:pt idx="11647">
                  <c:v>46.43356</c:v>
                </c:pt>
                <c:pt idx="11648">
                  <c:v>46.438359999999996</c:v>
                </c:pt>
                <c:pt idx="11649">
                  <c:v>46.443159999999999</c:v>
                </c:pt>
                <c:pt idx="11650">
                  <c:v>46.447960000000002</c:v>
                </c:pt>
                <c:pt idx="11651">
                  <c:v>46.452760000000005</c:v>
                </c:pt>
                <c:pt idx="11652">
                  <c:v>46.457560000000001</c:v>
                </c:pt>
                <c:pt idx="11653">
                  <c:v>46.462350000000001</c:v>
                </c:pt>
                <c:pt idx="11654">
                  <c:v>46.467149999999997</c:v>
                </c:pt>
                <c:pt idx="11655">
                  <c:v>46.47195</c:v>
                </c:pt>
                <c:pt idx="11656">
                  <c:v>46.476749999999996</c:v>
                </c:pt>
                <c:pt idx="11657">
                  <c:v>46.481550000000006</c:v>
                </c:pt>
                <c:pt idx="11658">
                  <c:v>46.486339999999998</c:v>
                </c:pt>
                <c:pt idx="11659">
                  <c:v>46.491140000000001</c:v>
                </c:pt>
                <c:pt idx="11660">
                  <c:v>46.495939999999997</c:v>
                </c:pt>
                <c:pt idx="11661">
                  <c:v>46.50074</c:v>
                </c:pt>
                <c:pt idx="11662">
                  <c:v>46.505539999999996</c:v>
                </c:pt>
                <c:pt idx="11663">
                  <c:v>46.510339999999999</c:v>
                </c:pt>
                <c:pt idx="11664">
                  <c:v>46.515140000000002</c:v>
                </c:pt>
                <c:pt idx="11665">
                  <c:v>46.519940000000005</c:v>
                </c:pt>
                <c:pt idx="11666">
                  <c:v>46.524729999999998</c:v>
                </c:pt>
                <c:pt idx="11667">
                  <c:v>46.529530000000001</c:v>
                </c:pt>
                <c:pt idx="11668">
                  <c:v>46.534329999999997</c:v>
                </c:pt>
                <c:pt idx="11669">
                  <c:v>46.53913</c:v>
                </c:pt>
                <c:pt idx="11670">
                  <c:v>46.543929999999996</c:v>
                </c:pt>
                <c:pt idx="11671">
                  <c:v>46.548730000000006</c:v>
                </c:pt>
                <c:pt idx="11672">
                  <c:v>46.553530000000002</c:v>
                </c:pt>
                <c:pt idx="11673">
                  <c:v>46.558320000000002</c:v>
                </c:pt>
                <c:pt idx="11674">
                  <c:v>46.563130000000001</c:v>
                </c:pt>
                <c:pt idx="11675">
                  <c:v>46.567920000000001</c:v>
                </c:pt>
                <c:pt idx="11676">
                  <c:v>46.572719999999997</c:v>
                </c:pt>
                <c:pt idx="11677">
                  <c:v>46.57752</c:v>
                </c:pt>
                <c:pt idx="11678">
                  <c:v>46.582320000000003</c:v>
                </c:pt>
                <c:pt idx="11679">
                  <c:v>46.587120000000006</c:v>
                </c:pt>
                <c:pt idx="11680">
                  <c:v>46.591920000000002</c:v>
                </c:pt>
                <c:pt idx="11681">
                  <c:v>46.596719999999998</c:v>
                </c:pt>
                <c:pt idx="11682">
                  <c:v>46.601520000000001</c:v>
                </c:pt>
                <c:pt idx="11683">
                  <c:v>46.606310000000001</c:v>
                </c:pt>
                <c:pt idx="11684">
                  <c:v>46.61112</c:v>
                </c:pt>
                <c:pt idx="11685">
                  <c:v>46.615910000000007</c:v>
                </c:pt>
                <c:pt idx="11686">
                  <c:v>46.620710000000003</c:v>
                </c:pt>
                <c:pt idx="11687">
                  <c:v>46.625509999999998</c:v>
                </c:pt>
                <c:pt idx="11688">
                  <c:v>46.630310000000001</c:v>
                </c:pt>
                <c:pt idx="11689">
                  <c:v>46.635109999999997</c:v>
                </c:pt>
                <c:pt idx="11690">
                  <c:v>46.63991</c:v>
                </c:pt>
                <c:pt idx="11691">
                  <c:v>46.644709999999996</c:v>
                </c:pt>
                <c:pt idx="11692">
                  <c:v>46.649500000000003</c:v>
                </c:pt>
                <c:pt idx="11693">
                  <c:v>46.654309999999995</c:v>
                </c:pt>
                <c:pt idx="11694">
                  <c:v>46.659100000000002</c:v>
                </c:pt>
                <c:pt idx="11695">
                  <c:v>46.663899999999998</c:v>
                </c:pt>
                <c:pt idx="11696">
                  <c:v>46.668700000000001</c:v>
                </c:pt>
                <c:pt idx="11697">
                  <c:v>46.673499999999997</c:v>
                </c:pt>
                <c:pt idx="11698">
                  <c:v>46.6783</c:v>
                </c:pt>
                <c:pt idx="11699">
                  <c:v>46.683099999999996</c:v>
                </c:pt>
                <c:pt idx="11700">
                  <c:v>46.687899999999999</c:v>
                </c:pt>
                <c:pt idx="11701">
                  <c:v>46.692699999999995</c:v>
                </c:pt>
                <c:pt idx="11702">
                  <c:v>46.697500000000005</c:v>
                </c:pt>
                <c:pt idx="11703">
                  <c:v>46.702300000000001</c:v>
                </c:pt>
                <c:pt idx="11704">
                  <c:v>46.707100000000004</c:v>
                </c:pt>
                <c:pt idx="11705">
                  <c:v>46.7119</c:v>
                </c:pt>
                <c:pt idx="11706">
                  <c:v>46.71669</c:v>
                </c:pt>
                <c:pt idx="11707">
                  <c:v>46.721499999999999</c:v>
                </c:pt>
                <c:pt idx="11708">
                  <c:v>46.726289999999999</c:v>
                </c:pt>
                <c:pt idx="11709">
                  <c:v>46.731090000000002</c:v>
                </c:pt>
                <c:pt idx="11710">
                  <c:v>46.735890000000005</c:v>
                </c:pt>
                <c:pt idx="11711">
                  <c:v>46.740690000000001</c:v>
                </c:pt>
                <c:pt idx="11712">
                  <c:v>46.745490000000004</c:v>
                </c:pt>
                <c:pt idx="11713">
                  <c:v>46.75029</c:v>
                </c:pt>
                <c:pt idx="11714">
                  <c:v>46.755089999999996</c:v>
                </c:pt>
                <c:pt idx="11715">
                  <c:v>46.759889999999999</c:v>
                </c:pt>
                <c:pt idx="11716">
                  <c:v>46.764689999999995</c:v>
                </c:pt>
                <c:pt idx="11717">
                  <c:v>46.769489999999998</c:v>
                </c:pt>
                <c:pt idx="11718">
                  <c:v>46.774290000000001</c:v>
                </c:pt>
                <c:pt idx="11719">
                  <c:v>46.779090000000004</c:v>
                </c:pt>
                <c:pt idx="11720">
                  <c:v>46.78389</c:v>
                </c:pt>
                <c:pt idx="11721">
                  <c:v>46.788690000000003</c:v>
                </c:pt>
                <c:pt idx="11722">
                  <c:v>46.793489999999998</c:v>
                </c:pt>
                <c:pt idx="11723">
                  <c:v>46.798290000000001</c:v>
                </c:pt>
                <c:pt idx="11724">
                  <c:v>46.803089999999997</c:v>
                </c:pt>
                <c:pt idx="11725">
                  <c:v>46.80789</c:v>
                </c:pt>
                <c:pt idx="11726">
                  <c:v>46.81268</c:v>
                </c:pt>
                <c:pt idx="11727">
                  <c:v>46.817490000000006</c:v>
                </c:pt>
                <c:pt idx="11728">
                  <c:v>46.822279999999999</c:v>
                </c:pt>
                <c:pt idx="11729">
                  <c:v>46.827080000000002</c:v>
                </c:pt>
                <c:pt idx="11730">
                  <c:v>46.831879999999998</c:v>
                </c:pt>
                <c:pt idx="11731">
                  <c:v>46.836680000000001</c:v>
                </c:pt>
                <c:pt idx="11732">
                  <c:v>46.841479999999997</c:v>
                </c:pt>
                <c:pt idx="11733">
                  <c:v>46.84628</c:v>
                </c:pt>
                <c:pt idx="11734">
                  <c:v>46.851080000000003</c:v>
                </c:pt>
                <c:pt idx="11735">
                  <c:v>46.855879999999999</c:v>
                </c:pt>
                <c:pt idx="11736">
                  <c:v>46.860680000000002</c:v>
                </c:pt>
                <c:pt idx="11737">
                  <c:v>46.865479999999998</c:v>
                </c:pt>
                <c:pt idx="11738">
                  <c:v>46.870280000000001</c:v>
                </c:pt>
                <c:pt idx="11739">
                  <c:v>46.875079999999997</c:v>
                </c:pt>
                <c:pt idx="11740">
                  <c:v>46.87988</c:v>
                </c:pt>
                <c:pt idx="11741">
                  <c:v>46.884679999999996</c:v>
                </c:pt>
                <c:pt idx="11742">
                  <c:v>46.889479999999999</c:v>
                </c:pt>
                <c:pt idx="11743">
                  <c:v>46.894280000000002</c:v>
                </c:pt>
                <c:pt idx="11744">
                  <c:v>46.899080000000005</c:v>
                </c:pt>
                <c:pt idx="11745">
                  <c:v>46.903880000000001</c:v>
                </c:pt>
                <c:pt idx="11746">
                  <c:v>46.908680000000004</c:v>
                </c:pt>
                <c:pt idx="11747">
                  <c:v>46.91348</c:v>
                </c:pt>
                <c:pt idx="11748">
                  <c:v>46.918280000000003</c:v>
                </c:pt>
                <c:pt idx="11749">
                  <c:v>46.923079999999999</c:v>
                </c:pt>
                <c:pt idx="11750">
                  <c:v>46.927879999999995</c:v>
                </c:pt>
                <c:pt idx="11751">
                  <c:v>46.932679999999998</c:v>
                </c:pt>
                <c:pt idx="11752">
                  <c:v>46.937479999999994</c:v>
                </c:pt>
                <c:pt idx="11753">
                  <c:v>46.942280000000004</c:v>
                </c:pt>
                <c:pt idx="11754">
                  <c:v>46.94708</c:v>
                </c:pt>
                <c:pt idx="11755">
                  <c:v>46.951880000000003</c:v>
                </c:pt>
                <c:pt idx="11756">
                  <c:v>46.956679999999999</c:v>
                </c:pt>
                <c:pt idx="11757">
                  <c:v>46.961480000000002</c:v>
                </c:pt>
                <c:pt idx="11758">
                  <c:v>46.966279999999998</c:v>
                </c:pt>
                <c:pt idx="11759">
                  <c:v>46.971080000000001</c:v>
                </c:pt>
                <c:pt idx="11760">
                  <c:v>46.975879999999997</c:v>
                </c:pt>
                <c:pt idx="11761">
                  <c:v>46.98068</c:v>
                </c:pt>
                <c:pt idx="11762">
                  <c:v>46.985480000000003</c:v>
                </c:pt>
                <c:pt idx="11763">
                  <c:v>46.990280000000006</c:v>
                </c:pt>
                <c:pt idx="11764">
                  <c:v>46.995080000000002</c:v>
                </c:pt>
                <c:pt idx="11765">
                  <c:v>46.999879999999997</c:v>
                </c:pt>
                <c:pt idx="11766">
                  <c:v>47.00468</c:v>
                </c:pt>
                <c:pt idx="11767">
                  <c:v>47.009479999999996</c:v>
                </c:pt>
                <c:pt idx="11768">
                  <c:v>47.014279999999999</c:v>
                </c:pt>
                <c:pt idx="11769">
                  <c:v>47.019079999999995</c:v>
                </c:pt>
                <c:pt idx="11770">
                  <c:v>47.023879999999998</c:v>
                </c:pt>
                <c:pt idx="11771">
                  <c:v>47.028680000000001</c:v>
                </c:pt>
                <c:pt idx="11772">
                  <c:v>47.033480000000004</c:v>
                </c:pt>
                <c:pt idx="11773">
                  <c:v>47.03828</c:v>
                </c:pt>
                <c:pt idx="11774">
                  <c:v>47.043089999999999</c:v>
                </c:pt>
                <c:pt idx="11775">
                  <c:v>47.047879999999999</c:v>
                </c:pt>
                <c:pt idx="11776">
                  <c:v>47.052689999999998</c:v>
                </c:pt>
                <c:pt idx="11777">
                  <c:v>47.057479999999998</c:v>
                </c:pt>
                <c:pt idx="11778">
                  <c:v>47.062289999999997</c:v>
                </c:pt>
                <c:pt idx="11779">
                  <c:v>47.06709</c:v>
                </c:pt>
                <c:pt idx="11780">
                  <c:v>47.071889999999996</c:v>
                </c:pt>
                <c:pt idx="11781">
                  <c:v>47.076689999999999</c:v>
                </c:pt>
                <c:pt idx="11782">
                  <c:v>47.081489999999995</c:v>
                </c:pt>
                <c:pt idx="11783">
                  <c:v>47.086290000000005</c:v>
                </c:pt>
                <c:pt idx="11784">
                  <c:v>47.091090000000001</c:v>
                </c:pt>
                <c:pt idx="11785">
                  <c:v>47.095890000000004</c:v>
                </c:pt>
                <c:pt idx="11786">
                  <c:v>47.10069</c:v>
                </c:pt>
                <c:pt idx="11787">
                  <c:v>47.105490000000003</c:v>
                </c:pt>
                <c:pt idx="11788">
                  <c:v>47.110289999999999</c:v>
                </c:pt>
                <c:pt idx="11789">
                  <c:v>47.115089999999995</c:v>
                </c:pt>
                <c:pt idx="11790">
                  <c:v>47.119889999999998</c:v>
                </c:pt>
                <c:pt idx="11791">
                  <c:v>47.124689999999994</c:v>
                </c:pt>
                <c:pt idx="11792">
                  <c:v>47.129490000000004</c:v>
                </c:pt>
                <c:pt idx="11793">
                  <c:v>47.13429</c:v>
                </c:pt>
                <c:pt idx="11794">
                  <c:v>47.139090000000003</c:v>
                </c:pt>
                <c:pt idx="11795">
                  <c:v>47.143900000000002</c:v>
                </c:pt>
                <c:pt idx="11796">
                  <c:v>47.148690000000002</c:v>
                </c:pt>
                <c:pt idx="11797">
                  <c:v>47.153500000000001</c:v>
                </c:pt>
                <c:pt idx="11798">
                  <c:v>47.158299999999997</c:v>
                </c:pt>
                <c:pt idx="11799">
                  <c:v>47.1631</c:v>
                </c:pt>
                <c:pt idx="11800">
                  <c:v>47.167899999999996</c:v>
                </c:pt>
                <c:pt idx="11801">
                  <c:v>47.172699999999999</c:v>
                </c:pt>
                <c:pt idx="11802">
                  <c:v>47.177499999999995</c:v>
                </c:pt>
                <c:pt idx="11803">
                  <c:v>47.182300000000005</c:v>
                </c:pt>
                <c:pt idx="11804">
                  <c:v>47.187100000000001</c:v>
                </c:pt>
                <c:pt idx="11805">
                  <c:v>47.191900000000004</c:v>
                </c:pt>
                <c:pt idx="11806">
                  <c:v>47.1967</c:v>
                </c:pt>
                <c:pt idx="11807">
                  <c:v>47.201500000000003</c:v>
                </c:pt>
                <c:pt idx="11808">
                  <c:v>47.206299999999999</c:v>
                </c:pt>
                <c:pt idx="11809">
                  <c:v>47.211109999999998</c:v>
                </c:pt>
                <c:pt idx="11810">
                  <c:v>47.215910000000001</c:v>
                </c:pt>
                <c:pt idx="11811">
                  <c:v>47.220709999999997</c:v>
                </c:pt>
                <c:pt idx="11812">
                  <c:v>47.22551</c:v>
                </c:pt>
                <c:pt idx="11813">
                  <c:v>47.230309999999996</c:v>
                </c:pt>
                <c:pt idx="11814">
                  <c:v>47.235109999999999</c:v>
                </c:pt>
                <c:pt idx="11815">
                  <c:v>47.239910000000002</c:v>
                </c:pt>
                <c:pt idx="11816">
                  <c:v>47.244710000000005</c:v>
                </c:pt>
                <c:pt idx="11817">
                  <c:v>47.249510000000001</c:v>
                </c:pt>
                <c:pt idx="11818">
                  <c:v>47.254310000000004</c:v>
                </c:pt>
                <c:pt idx="11819">
                  <c:v>47.25911</c:v>
                </c:pt>
                <c:pt idx="11820">
                  <c:v>47.263919999999999</c:v>
                </c:pt>
                <c:pt idx="11821">
                  <c:v>47.268709999999999</c:v>
                </c:pt>
                <c:pt idx="11822">
                  <c:v>47.273519999999998</c:v>
                </c:pt>
                <c:pt idx="11823">
                  <c:v>47.278320000000001</c:v>
                </c:pt>
                <c:pt idx="11824">
                  <c:v>47.283119999999997</c:v>
                </c:pt>
                <c:pt idx="11825">
                  <c:v>47.28792</c:v>
                </c:pt>
                <c:pt idx="11826">
                  <c:v>47.292720000000003</c:v>
                </c:pt>
                <c:pt idx="11827">
                  <c:v>47.297520000000006</c:v>
                </c:pt>
                <c:pt idx="11828">
                  <c:v>47.302320000000002</c:v>
                </c:pt>
                <c:pt idx="11829">
                  <c:v>47.307130000000001</c:v>
                </c:pt>
                <c:pt idx="11830">
                  <c:v>47.311930000000004</c:v>
                </c:pt>
                <c:pt idx="11831">
                  <c:v>47.31673</c:v>
                </c:pt>
                <c:pt idx="11832">
                  <c:v>47.321530000000003</c:v>
                </c:pt>
                <c:pt idx="11833">
                  <c:v>47.326329999999999</c:v>
                </c:pt>
                <c:pt idx="11834">
                  <c:v>47.331130000000002</c:v>
                </c:pt>
                <c:pt idx="11835">
                  <c:v>47.335929999999998</c:v>
                </c:pt>
                <c:pt idx="11836">
                  <c:v>47.340739999999997</c:v>
                </c:pt>
                <c:pt idx="11837">
                  <c:v>47.345529999999997</c:v>
                </c:pt>
                <c:pt idx="11838">
                  <c:v>47.350339999999996</c:v>
                </c:pt>
                <c:pt idx="11839">
                  <c:v>47.355139999999999</c:v>
                </c:pt>
                <c:pt idx="11840">
                  <c:v>47.359940000000002</c:v>
                </c:pt>
                <c:pt idx="11841">
                  <c:v>47.364740000000005</c:v>
                </c:pt>
                <c:pt idx="11842">
                  <c:v>47.369540000000001</c:v>
                </c:pt>
                <c:pt idx="11843">
                  <c:v>47.374340000000004</c:v>
                </c:pt>
                <c:pt idx="11844">
                  <c:v>47.37914</c:v>
                </c:pt>
                <c:pt idx="11845">
                  <c:v>47.383949999999999</c:v>
                </c:pt>
                <c:pt idx="11846">
                  <c:v>47.388750000000002</c:v>
                </c:pt>
                <c:pt idx="11847">
                  <c:v>47.393549999999998</c:v>
                </c:pt>
                <c:pt idx="11848">
                  <c:v>47.398350000000001</c:v>
                </c:pt>
                <c:pt idx="11849">
                  <c:v>47.403149999999997</c:v>
                </c:pt>
                <c:pt idx="11850">
                  <c:v>47.40795</c:v>
                </c:pt>
                <c:pt idx="11851">
                  <c:v>47.412749999999996</c:v>
                </c:pt>
                <c:pt idx="11852">
                  <c:v>47.417559999999995</c:v>
                </c:pt>
                <c:pt idx="11853">
                  <c:v>47.422359999999998</c:v>
                </c:pt>
                <c:pt idx="11854">
                  <c:v>47.427160000000001</c:v>
                </c:pt>
                <c:pt idx="11855">
                  <c:v>47.431960000000004</c:v>
                </c:pt>
                <c:pt idx="11856">
                  <c:v>47.43676</c:v>
                </c:pt>
                <c:pt idx="11857">
                  <c:v>47.441560000000003</c:v>
                </c:pt>
                <c:pt idx="11858">
                  <c:v>47.446370000000002</c:v>
                </c:pt>
                <c:pt idx="11859">
                  <c:v>47.451169999999998</c:v>
                </c:pt>
                <c:pt idx="11860">
                  <c:v>47.455970000000001</c:v>
                </c:pt>
                <c:pt idx="11861">
                  <c:v>47.460769999999997</c:v>
                </c:pt>
                <c:pt idx="11862">
                  <c:v>47.46557</c:v>
                </c:pt>
                <c:pt idx="11863">
                  <c:v>47.470369999999996</c:v>
                </c:pt>
                <c:pt idx="11864">
                  <c:v>47.475169999999999</c:v>
                </c:pt>
                <c:pt idx="11865">
                  <c:v>47.479979999999998</c:v>
                </c:pt>
                <c:pt idx="11866">
                  <c:v>47.484780000000001</c:v>
                </c:pt>
                <c:pt idx="11867">
                  <c:v>47.489580000000004</c:v>
                </c:pt>
                <c:pt idx="11868">
                  <c:v>47.49438</c:v>
                </c:pt>
                <c:pt idx="11869">
                  <c:v>47.499180000000003</c:v>
                </c:pt>
                <c:pt idx="11870">
                  <c:v>47.503990000000002</c:v>
                </c:pt>
                <c:pt idx="11871">
                  <c:v>47.508790000000005</c:v>
                </c:pt>
                <c:pt idx="11872">
                  <c:v>47.513590000000001</c:v>
                </c:pt>
                <c:pt idx="11873">
                  <c:v>47.518390000000004</c:v>
                </c:pt>
                <c:pt idx="11874">
                  <c:v>47.52319</c:v>
                </c:pt>
                <c:pt idx="11875">
                  <c:v>47.527990000000003</c:v>
                </c:pt>
                <c:pt idx="11876">
                  <c:v>47.532800000000002</c:v>
                </c:pt>
                <c:pt idx="11877">
                  <c:v>47.537599999999998</c:v>
                </c:pt>
                <c:pt idx="11878">
                  <c:v>47.542400000000001</c:v>
                </c:pt>
                <c:pt idx="11879">
                  <c:v>47.547199999999997</c:v>
                </c:pt>
                <c:pt idx="11880">
                  <c:v>47.552</c:v>
                </c:pt>
                <c:pt idx="11881">
                  <c:v>47.556809999999999</c:v>
                </c:pt>
                <c:pt idx="11882">
                  <c:v>47.561609999999995</c:v>
                </c:pt>
                <c:pt idx="11883">
                  <c:v>47.566410000000005</c:v>
                </c:pt>
                <c:pt idx="11884">
                  <c:v>47.571210000000001</c:v>
                </c:pt>
                <c:pt idx="11885">
                  <c:v>47.576010000000004</c:v>
                </c:pt>
                <c:pt idx="11886">
                  <c:v>47.580820000000003</c:v>
                </c:pt>
                <c:pt idx="11887">
                  <c:v>47.585619999999999</c:v>
                </c:pt>
                <c:pt idx="11888">
                  <c:v>47.590420000000002</c:v>
                </c:pt>
                <c:pt idx="11889">
                  <c:v>47.595219999999998</c:v>
                </c:pt>
                <c:pt idx="11890">
                  <c:v>47.600020000000001</c:v>
                </c:pt>
                <c:pt idx="11891">
                  <c:v>47.60483</c:v>
                </c:pt>
                <c:pt idx="11892">
                  <c:v>47.609630000000003</c:v>
                </c:pt>
                <c:pt idx="11893">
                  <c:v>47.614429999999999</c:v>
                </c:pt>
                <c:pt idx="11894">
                  <c:v>47.619230000000002</c:v>
                </c:pt>
                <c:pt idx="11895">
                  <c:v>47.624029999999998</c:v>
                </c:pt>
                <c:pt idx="11896">
                  <c:v>47.628839999999997</c:v>
                </c:pt>
                <c:pt idx="11897">
                  <c:v>47.63364</c:v>
                </c:pt>
                <c:pt idx="11898">
                  <c:v>47.638439999999996</c:v>
                </c:pt>
                <c:pt idx="11899">
                  <c:v>47.643240000000006</c:v>
                </c:pt>
                <c:pt idx="11900">
                  <c:v>47.648049999999998</c:v>
                </c:pt>
                <c:pt idx="11901">
                  <c:v>47.652849999999994</c:v>
                </c:pt>
                <c:pt idx="11902">
                  <c:v>47.657650000000004</c:v>
                </c:pt>
                <c:pt idx="11903">
                  <c:v>47.66245</c:v>
                </c:pt>
                <c:pt idx="11904">
                  <c:v>47.667250000000003</c:v>
                </c:pt>
                <c:pt idx="11905">
                  <c:v>47.672060000000002</c:v>
                </c:pt>
                <c:pt idx="11906">
                  <c:v>47.676860000000005</c:v>
                </c:pt>
                <c:pt idx="11907">
                  <c:v>47.681660000000001</c:v>
                </c:pt>
                <c:pt idx="11908">
                  <c:v>47.68647</c:v>
                </c:pt>
                <c:pt idx="11909">
                  <c:v>47.691270000000003</c:v>
                </c:pt>
                <c:pt idx="11910">
                  <c:v>47.696069999999999</c:v>
                </c:pt>
                <c:pt idx="11911">
                  <c:v>47.700870000000002</c:v>
                </c:pt>
                <c:pt idx="11912">
                  <c:v>47.705669999999998</c:v>
                </c:pt>
                <c:pt idx="11913">
                  <c:v>47.710470000000001</c:v>
                </c:pt>
                <c:pt idx="11914">
                  <c:v>47.71528</c:v>
                </c:pt>
                <c:pt idx="11915">
                  <c:v>47.720079999999996</c:v>
                </c:pt>
                <c:pt idx="11916">
                  <c:v>47.724879999999999</c:v>
                </c:pt>
                <c:pt idx="11917">
                  <c:v>47.729689999999998</c:v>
                </c:pt>
                <c:pt idx="11918">
                  <c:v>47.734490000000001</c:v>
                </c:pt>
                <c:pt idx="11919">
                  <c:v>47.739289999999997</c:v>
                </c:pt>
                <c:pt idx="11920">
                  <c:v>47.74409</c:v>
                </c:pt>
                <c:pt idx="11921">
                  <c:v>47.748890000000003</c:v>
                </c:pt>
                <c:pt idx="11922">
                  <c:v>47.753700000000002</c:v>
                </c:pt>
                <c:pt idx="11923">
                  <c:v>47.758500000000005</c:v>
                </c:pt>
                <c:pt idx="11924">
                  <c:v>47.763300000000001</c:v>
                </c:pt>
                <c:pt idx="11925">
                  <c:v>47.768100000000004</c:v>
                </c:pt>
                <c:pt idx="11926">
                  <c:v>47.772910000000003</c:v>
                </c:pt>
                <c:pt idx="11927">
                  <c:v>47.777709999999999</c:v>
                </c:pt>
                <c:pt idx="11928">
                  <c:v>47.782510000000002</c:v>
                </c:pt>
                <c:pt idx="11929">
                  <c:v>47.787320000000001</c:v>
                </c:pt>
                <c:pt idx="11930">
                  <c:v>47.792119999999997</c:v>
                </c:pt>
                <c:pt idx="11931">
                  <c:v>47.79692</c:v>
                </c:pt>
                <c:pt idx="11932">
                  <c:v>47.801729999999999</c:v>
                </c:pt>
                <c:pt idx="11933">
                  <c:v>47.806530000000002</c:v>
                </c:pt>
                <c:pt idx="11934">
                  <c:v>47.811329999999998</c:v>
                </c:pt>
                <c:pt idx="11935">
                  <c:v>47.816130000000001</c:v>
                </c:pt>
                <c:pt idx="11936">
                  <c:v>47.820929999999997</c:v>
                </c:pt>
                <c:pt idx="11937">
                  <c:v>47.825739999999996</c:v>
                </c:pt>
                <c:pt idx="11938">
                  <c:v>47.830539999999999</c:v>
                </c:pt>
                <c:pt idx="11939">
                  <c:v>47.835339999999995</c:v>
                </c:pt>
                <c:pt idx="11940">
                  <c:v>47.840140000000005</c:v>
                </c:pt>
                <c:pt idx="11941">
                  <c:v>47.844949999999997</c:v>
                </c:pt>
                <c:pt idx="11942">
                  <c:v>47.84975</c:v>
                </c:pt>
                <c:pt idx="11943">
                  <c:v>47.854550000000003</c:v>
                </c:pt>
                <c:pt idx="11944">
                  <c:v>47.859359999999995</c:v>
                </c:pt>
                <c:pt idx="11945">
                  <c:v>47.864160000000005</c:v>
                </c:pt>
                <c:pt idx="11946">
                  <c:v>47.868960000000001</c:v>
                </c:pt>
                <c:pt idx="11947">
                  <c:v>47.87377</c:v>
                </c:pt>
                <c:pt idx="11948">
                  <c:v>47.878570000000003</c:v>
                </c:pt>
                <c:pt idx="11949">
                  <c:v>47.883369999999999</c:v>
                </c:pt>
                <c:pt idx="11950">
                  <c:v>47.888170000000002</c:v>
                </c:pt>
                <c:pt idx="11951">
                  <c:v>47.892980000000001</c:v>
                </c:pt>
                <c:pt idx="11952">
                  <c:v>47.897779999999997</c:v>
                </c:pt>
                <c:pt idx="11953">
                  <c:v>47.90258</c:v>
                </c:pt>
                <c:pt idx="11954">
                  <c:v>47.907389999999999</c:v>
                </c:pt>
                <c:pt idx="11955">
                  <c:v>47.912190000000002</c:v>
                </c:pt>
                <c:pt idx="11956">
                  <c:v>47.916989999999998</c:v>
                </c:pt>
                <c:pt idx="11957">
                  <c:v>47.921799999999998</c:v>
                </c:pt>
                <c:pt idx="11958">
                  <c:v>47.926600000000001</c:v>
                </c:pt>
                <c:pt idx="11959">
                  <c:v>47.931399999999996</c:v>
                </c:pt>
                <c:pt idx="11960">
                  <c:v>47.936199999999999</c:v>
                </c:pt>
                <c:pt idx="11961">
                  <c:v>47.941009999999999</c:v>
                </c:pt>
                <c:pt idx="11962">
                  <c:v>47.945810000000002</c:v>
                </c:pt>
                <c:pt idx="11963">
                  <c:v>47.950609999999998</c:v>
                </c:pt>
                <c:pt idx="11964">
                  <c:v>47.955419999999997</c:v>
                </c:pt>
                <c:pt idx="11965">
                  <c:v>47.96022</c:v>
                </c:pt>
                <c:pt idx="11966">
                  <c:v>47.965019999999996</c:v>
                </c:pt>
                <c:pt idx="11967">
                  <c:v>47.969829999999995</c:v>
                </c:pt>
                <c:pt idx="11968">
                  <c:v>47.974629999999998</c:v>
                </c:pt>
                <c:pt idx="11969">
                  <c:v>47.979430000000001</c:v>
                </c:pt>
                <c:pt idx="11970">
                  <c:v>47.984230000000004</c:v>
                </c:pt>
                <c:pt idx="11971">
                  <c:v>47.989039999999996</c:v>
                </c:pt>
                <c:pt idx="11972">
                  <c:v>47.993840000000006</c:v>
                </c:pt>
                <c:pt idx="11973">
                  <c:v>47.998640000000002</c:v>
                </c:pt>
                <c:pt idx="11974">
                  <c:v>48.003450000000001</c:v>
                </c:pt>
                <c:pt idx="11975">
                  <c:v>48.008250000000004</c:v>
                </c:pt>
                <c:pt idx="11976">
                  <c:v>48.01305</c:v>
                </c:pt>
                <c:pt idx="11977">
                  <c:v>48.017860000000006</c:v>
                </c:pt>
                <c:pt idx="11978">
                  <c:v>48.022660000000002</c:v>
                </c:pt>
                <c:pt idx="11979">
                  <c:v>48.027470000000001</c:v>
                </c:pt>
                <c:pt idx="11980">
                  <c:v>48.032270000000004</c:v>
                </c:pt>
                <c:pt idx="11981">
                  <c:v>48.03707</c:v>
                </c:pt>
                <c:pt idx="11982">
                  <c:v>48.041879999999999</c:v>
                </c:pt>
                <c:pt idx="11983">
                  <c:v>48.046680000000002</c:v>
                </c:pt>
                <c:pt idx="11984">
                  <c:v>48.051479999999998</c:v>
                </c:pt>
                <c:pt idx="11985">
                  <c:v>48.056290000000004</c:v>
                </c:pt>
                <c:pt idx="11986">
                  <c:v>48.06109</c:v>
                </c:pt>
                <c:pt idx="11987">
                  <c:v>48.065890000000003</c:v>
                </c:pt>
                <c:pt idx="11988">
                  <c:v>48.070700000000002</c:v>
                </c:pt>
                <c:pt idx="11989">
                  <c:v>48.075499999999998</c:v>
                </c:pt>
                <c:pt idx="11990">
                  <c:v>48.080300000000001</c:v>
                </c:pt>
                <c:pt idx="11991">
                  <c:v>48.08511</c:v>
                </c:pt>
                <c:pt idx="11992">
                  <c:v>48.089909999999996</c:v>
                </c:pt>
                <c:pt idx="11993">
                  <c:v>48.094709999999999</c:v>
                </c:pt>
                <c:pt idx="11994">
                  <c:v>48.099519999999998</c:v>
                </c:pt>
                <c:pt idx="11995">
                  <c:v>48.104320000000001</c:v>
                </c:pt>
                <c:pt idx="11996">
                  <c:v>48.10913</c:v>
                </c:pt>
                <c:pt idx="11997">
                  <c:v>48.113929999999996</c:v>
                </c:pt>
                <c:pt idx="11998">
                  <c:v>48.118729999999999</c:v>
                </c:pt>
                <c:pt idx="11999">
                  <c:v>48.123529999999995</c:v>
                </c:pt>
                <c:pt idx="12000">
                  <c:v>48.128340000000001</c:v>
                </c:pt>
                <c:pt idx="12001">
                  <c:v>48.133139999999997</c:v>
                </c:pt>
                <c:pt idx="12002">
                  <c:v>48.137949999999996</c:v>
                </c:pt>
                <c:pt idx="12003">
                  <c:v>48.142749999999999</c:v>
                </c:pt>
                <c:pt idx="12004">
                  <c:v>48.147559999999999</c:v>
                </c:pt>
                <c:pt idx="12005">
                  <c:v>48.152360000000002</c:v>
                </c:pt>
                <c:pt idx="12006">
                  <c:v>48.157159999999998</c:v>
                </c:pt>
                <c:pt idx="12007">
                  <c:v>48.161959999999993</c:v>
                </c:pt>
                <c:pt idx="12008">
                  <c:v>48.16677</c:v>
                </c:pt>
                <c:pt idx="12009">
                  <c:v>48.171569999999996</c:v>
                </c:pt>
                <c:pt idx="12010">
                  <c:v>48.176379999999995</c:v>
                </c:pt>
                <c:pt idx="12011">
                  <c:v>48.181179999999998</c:v>
                </c:pt>
                <c:pt idx="12012">
                  <c:v>48.185989999999997</c:v>
                </c:pt>
                <c:pt idx="12013">
                  <c:v>48.19079</c:v>
                </c:pt>
                <c:pt idx="12014">
                  <c:v>48.195590000000003</c:v>
                </c:pt>
                <c:pt idx="12015">
                  <c:v>48.200390000000006</c:v>
                </c:pt>
                <c:pt idx="12016">
                  <c:v>48.205199999999998</c:v>
                </c:pt>
                <c:pt idx="12017">
                  <c:v>48.21</c:v>
                </c:pt>
                <c:pt idx="12018">
                  <c:v>48.21481</c:v>
                </c:pt>
                <c:pt idx="12019">
                  <c:v>48.219610000000003</c:v>
                </c:pt>
                <c:pt idx="12020">
                  <c:v>48.224419999999995</c:v>
                </c:pt>
                <c:pt idx="12021">
                  <c:v>48.229220000000005</c:v>
                </c:pt>
                <c:pt idx="12022">
                  <c:v>48.234020000000001</c:v>
                </c:pt>
                <c:pt idx="12023">
                  <c:v>48.23883</c:v>
                </c:pt>
                <c:pt idx="12024">
                  <c:v>48.243630000000003</c:v>
                </c:pt>
                <c:pt idx="12025">
                  <c:v>48.248439999999995</c:v>
                </c:pt>
                <c:pt idx="12026">
                  <c:v>48.253240000000005</c:v>
                </c:pt>
                <c:pt idx="12027">
                  <c:v>48.258040000000001</c:v>
                </c:pt>
                <c:pt idx="12028">
                  <c:v>48.26285</c:v>
                </c:pt>
                <c:pt idx="12029">
                  <c:v>48.267650000000003</c:v>
                </c:pt>
                <c:pt idx="12030">
                  <c:v>48.272460000000002</c:v>
                </c:pt>
                <c:pt idx="12031">
                  <c:v>48.277260000000005</c:v>
                </c:pt>
                <c:pt idx="12032">
                  <c:v>48.282060000000001</c:v>
                </c:pt>
                <c:pt idx="12033">
                  <c:v>48.28687</c:v>
                </c:pt>
                <c:pt idx="12034">
                  <c:v>48.291670000000003</c:v>
                </c:pt>
                <c:pt idx="12035">
                  <c:v>48.296480000000003</c:v>
                </c:pt>
                <c:pt idx="12036">
                  <c:v>48.301280000000006</c:v>
                </c:pt>
                <c:pt idx="12037">
                  <c:v>48.306090000000005</c:v>
                </c:pt>
                <c:pt idx="12038">
                  <c:v>48.310890000000001</c:v>
                </c:pt>
                <c:pt idx="12039">
                  <c:v>48.315690000000004</c:v>
                </c:pt>
                <c:pt idx="12040">
                  <c:v>48.320500000000003</c:v>
                </c:pt>
                <c:pt idx="12041">
                  <c:v>48.325299999999999</c:v>
                </c:pt>
                <c:pt idx="12042">
                  <c:v>48.330110000000005</c:v>
                </c:pt>
                <c:pt idx="12043">
                  <c:v>48.334910000000001</c:v>
                </c:pt>
                <c:pt idx="12044">
                  <c:v>48.339710000000004</c:v>
                </c:pt>
                <c:pt idx="12045">
                  <c:v>48.344520000000003</c:v>
                </c:pt>
                <c:pt idx="12046">
                  <c:v>48.349319999999999</c:v>
                </c:pt>
                <c:pt idx="12047">
                  <c:v>48.354130000000005</c:v>
                </c:pt>
                <c:pt idx="12048">
                  <c:v>48.358930000000001</c:v>
                </c:pt>
                <c:pt idx="12049">
                  <c:v>48.363730000000004</c:v>
                </c:pt>
                <c:pt idx="12050">
                  <c:v>48.368540000000003</c:v>
                </c:pt>
                <c:pt idx="12051">
                  <c:v>48.373350000000002</c:v>
                </c:pt>
                <c:pt idx="12052">
                  <c:v>48.378150000000005</c:v>
                </c:pt>
                <c:pt idx="12053">
                  <c:v>48.382950000000001</c:v>
                </c:pt>
                <c:pt idx="12054">
                  <c:v>48.38776</c:v>
                </c:pt>
                <c:pt idx="12055">
                  <c:v>48.392560000000003</c:v>
                </c:pt>
                <c:pt idx="12056">
                  <c:v>48.397370000000002</c:v>
                </c:pt>
                <c:pt idx="12057">
                  <c:v>48.402169999999998</c:v>
                </c:pt>
                <c:pt idx="12058">
                  <c:v>48.406970000000001</c:v>
                </c:pt>
                <c:pt idx="12059">
                  <c:v>48.41178</c:v>
                </c:pt>
                <c:pt idx="12060">
                  <c:v>48.416580000000003</c:v>
                </c:pt>
                <c:pt idx="12061">
                  <c:v>48.421390000000002</c:v>
                </c:pt>
                <c:pt idx="12062">
                  <c:v>48.426189999999998</c:v>
                </c:pt>
                <c:pt idx="12063">
                  <c:v>48.431000000000004</c:v>
                </c:pt>
                <c:pt idx="12064">
                  <c:v>48.4358</c:v>
                </c:pt>
                <c:pt idx="12065">
                  <c:v>48.44061</c:v>
                </c:pt>
                <c:pt idx="12066">
                  <c:v>48.445410000000003</c:v>
                </c:pt>
                <c:pt idx="12067">
                  <c:v>48.450220000000002</c:v>
                </c:pt>
                <c:pt idx="12068">
                  <c:v>48.455020000000005</c:v>
                </c:pt>
                <c:pt idx="12069">
                  <c:v>48.459820000000001</c:v>
                </c:pt>
                <c:pt idx="12070">
                  <c:v>48.46463</c:v>
                </c:pt>
                <c:pt idx="12071">
                  <c:v>48.469440000000006</c:v>
                </c:pt>
                <c:pt idx="12072">
                  <c:v>48.474240000000002</c:v>
                </c:pt>
                <c:pt idx="12073">
                  <c:v>48.479039999999998</c:v>
                </c:pt>
                <c:pt idx="12074">
                  <c:v>48.483850000000004</c:v>
                </c:pt>
                <c:pt idx="12075">
                  <c:v>48.48865</c:v>
                </c:pt>
                <c:pt idx="12076">
                  <c:v>48.493459999999999</c:v>
                </c:pt>
                <c:pt idx="12077">
                  <c:v>48.498260000000002</c:v>
                </c:pt>
                <c:pt idx="12078">
                  <c:v>48.503070000000001</c:v>
                </c:pt>
                <c:pt idx="12079">
                  <c:v>48.507870000000004</c:v>
                </c:pt>
                <c:pt idx="12080">
                  <c:v>48.512680000000003</c:v>
                </c:pt>
                <c:pt idx="12081">
                  <c:v>48.517479999999999</c:v>
                </c:pt>
                <c:pt idx="12082">
                  <c:v>48.522290000000005</c:v>
                </c:pt>
                <c:pt idx="12083">
                  <c:v>48.527090000000001</c:v>
                </c:pt>
                <c:pt idx="12084">
                  <c:v>48.5319</c:v>
                </c:pt>
                <c:pt idx="12085">
                  <c:v>48.536700000000003</c:v>
                </c:pt>
                <c:pt idx="12086">
                  <c:v>48.541499999999999</c:v>
                </c:pt>
                <c:pt idx="12087">
                  <c:v>48.546310000000005</c:v>
                </c:pt>
                <c:pt idx="12088">
                  <c:v>48.551120000000004</c:v>
                </c:pt>
                <c:pt idx="12089">
                  <c:v>48.55592</c:v>
                </c:pt>
                <c:pt idx="12090">
                  <c:v>48.560720000000003</c:v>
                </c:pt>
                <c:pt idx="12091">
                  <c:v>48.565530000000003</c:v>
                </c:pt>
                <c:pt idx="12092">
                  <c:v>48.570329999999998</c:v>
                </c:pt>
                <c:pt idx="12093">
                  <c:v>48.575140000000005</c:v>
                </c:pt>
                <c:pt idx="12094">
                  <c:v>48.579949999999997</c:v>
                </c:pt>
                <c:pt idx="12095">
                  <c:v>48.58475</c:v>
                </c:pt>
                <c:pt idx="12096">
                  <c:v>48.589550000000003</c:v>
                </c:pt>
                <c:pt idx="12097">
                  <c:v>48.594360000000002</c:v>
                </c:pt>
                <c:pt idx="12098">
                  <c:v>48.599160000000005</c:v>
                </c:pt>
                <c:pt idx="12099">
                  <c:v>48.603970000000004</c:v>
                </c:pt>
                <c:pt idx="12100">
                  <c:v>48.608779999999996</c:v>
                </c:pt>
                <c:pt idx="12101">
                  <c:v>48.613580000000006</c:v>
                </c:pt>
                <c:pt idx="12102">
                  <c:v>48.618380000000002</c:v>
                </c:pt>
                <c:pt idx="12103">
                  <c:v>48.623189999999994</c:v>
                </c:pt>
                <c:pt idx="12104">
                  <c:v>48.627990000000004</c:v>
                </c:pt>
                <c:pt idx="12105">
                  <c:v>48.632799999999996</c:v>
                </c:pt>
                <c:pt idx="12106">
                  <c:v>48.637609999999995</c:v>
                </c:pt>
                <c:pt idx="12107">
                  <c:v>48.642409999999998</c:v>
                </c:pt>
                <c:pt idx="12108">
                  <c:v>48.647219999999997</c:v>
                </c:pt>
                <c:pt idx="12109">
                  <c:v>48.65202</c:v>
                </c:pt>
                <c:pt idx="12110">
                  <c:v>48.656820000000003</c:v>
                </c:pt>
                <c:pt idx="12111">
                  <c:v>48.661629999999995</c:v>
                </c:pt>
                <c:pt idx="12112">
                  <c:v>48.666440000000001</c:v>
                </c:pt>
                <c:pt idx="12113">
                  <c:v>48.671239999999997</c:v>
                </c:pt>
                <c:pt idx="12114">
                  <c:v>48.676049999999996</c:v>
                </c:pt>
                <c:pt idx="12115">
                  <c:v>48.68085</c:v>
                </c:pt>
                <c:pt idx="12116">
                  <c:v>48.685659999999999</c:v>
                </c:pt>
                <c:pt idx="12117">
                  <c:v>48.690459999999995</c:v>
                </c:pt>
                <c:pt idx="12118">
                  <c:v>48.695270000000001</c:v>
                </c:pt>
                <c:pt idx="12119">
                  <c:v>48.70008</c:v>
                </c:pt>
                <c:pt idx="12120">
                  <c:v>48.704879999999996</c:v>
                </c:pt>
                <c:pt idx="12121">
                  <c:v>48.709679999999999</c:v>
                </c:pt>
                <c:pt idx="12122">
                  <c:v>48.714489999999998</c:v>
                </c:pt>
                <c:pt idx="12123">
                  <c:v>48.719290000000001</c:v>
                </c:pt>
                <c:pt idx="12124">
                  <c:v>48.7241</c:v>
                </c:pt>
                <c:pt idx="12125">
                  <c:v>48.728909999999999</c:v>
                </c:pt>
                <c:pt idx="12126">
                  <c:v>48.733710000000002</c:v>
                </c:pt>
                <c:pt idx="12127">
                  <c:v>48.738520000000001</c:v>
                </c:pt>
                <c:pt idx="12128">
                  <c:v>48.743319999999997</c:v>
                </c:pt>
                <c:pt idx="12129">
                  <c:v>48.748130000000003</c:v>
                </c:pt>
                <c:pt idx="12130">
                  <c:v>48.752929999999999</c:v>
                </c:pt>
                <c:pt idx="12131">
                  <c:v>48.757739999999998</c:v>
                </c:pt>
                <c:pt idx="12132">
                  <c:v>48.762540000000001</c:v>
                </c:pt>
                <c:pt idx="12133">
                  <c:v>48.76735</c:v>
                </c:pt>
                <c:pt idx="12134">
                  <c:v>48.77216</c:v>
                </c:pt>
                <c:pt idx="12135">
                  <c:v>48.776960000000003</c:v>
                </c:pt>
                <c:pt idx="12136">
                  <c:v>48.781770000000002</c:v>
                </c:pt>
                <c:pt idx="12137">
                  <c:v>48.786570000000005</c:v>
                </c:pt>
                <c:pt idx="12138">
                  <c:v>48.791380000000004</c:v>
                </c:pt>
                <c:pt idx="12139">
                  <c:v>48.79618</c:v>
                </c:pt>
                <c:pt idx="12140">
                  <c:v>48.800990000000006</c:v>
                </c:pt>
                <c:pt idx="12141">
                  <c:v>48.805800000000005</c:v>
                </c:pt>
                <c:pt idx="12142">
                  <c:v>48.810600000000001</c:v>
                </c:pt>
                <c:pt idx="12143">
                  <c:v>48.81541</c:v>
                </c:pt>
                <c:pt idx="12144">
                  <c:v>48.820210000000003</c:v>
                </c:pt>
                <c:pt idx="12145">
                  <c:v>48.825019999999995</c:v>
                </c:pt>
                <c:pt idx="12146">
                  <c:v>48.829820000000005</c:v>
                </c:pt>
                <c:pt idx="12147">
                  <c:v>48.834629999999997</c:v>
                </c:pt>
                <c:pt idx="12148">
                  <c:v>48.83943</c:v>
                </c:pt>
                <c:pt idx="12149">
                  <c:v>48.844239999999999</c:v>
                </c:pt>
                <c:pt idx="12150">
                  <c:v>48.849049999999998</c:v>
                </c:pt>
                <c:pt idx="12151">
                  <c:v>48.853849999999994</c:v>
                </c:pt>
                <c:pt idx="12152">
                  <c:v>48.85866</c:v>
                </c:pt>
                <c:pt idx="12153">
                  <c:v>48.863459999999996</c:v>
                </c:pt>
                <c:pt idx="12154">
                  <c:v>48.868269999999995</c:v>
                </c:pt>
                <c:pt idx="12155">
                  <c:v>48.873069999999998</c:v>
                </c:pt>
                <c:pt idx="12156">
                  <c:v>48.877879999999998</c:v>
                </c:pt>
                <c:pt idx="12157">
                  <c:v>48.882689999999997</c:v>
                </c:pt>
                <c:pt idx="12158">
                  <c:v>48.88749</c:v>
                </c:pt>
                <c:pt idx="12159">
                  <c:v>48.892299999999999</c:v>
                </c:pt>
                <c:pt idx="12160">
                  <c:v>48.897100000000002</c:v>
                </c:pt>
                <c:pt idx="12161">
                  <c:v>48.901910000000001</c:v>
                </c:pt>
                <c:pt idx="12162">
                  <c:v>48.90672</c:v>
                </c:pt>
                <c:pt idx="12163">
                  <c:v>48.911520000000003</c:v>
                </c:pt>
                <c:pt idx="12164">
                  <c:v>48.916330000000002</c:v>
                </c:pt>
                <c:pt idx="12165">
                  <c:v>48.921129999999998</c:v>
                </c:pt>
                <c:pt idx="12166">
                  <c:v>48.925940000000004</c:v>
                </c:pt>
                <c:pt idx="12167">
                  <c:v>48.930750000000003</c:v>
                </c:pt>
                <c:pt idx="12168">
                  <c:v>48.935549999999999</c:v>
                </c:pt>
                <c:pt idx="12169">
                  <c:v>48.940360000000005</c:v>
                </c:pt>
                <c:pt idx="12170">
                  <c:v>48.945160000000001</c:v>
                </c:pt>
                <c:pt idx="12171">
                  <c:v>48.94997</c:v>
                </c:pt>
                <c:pt idx="12172">
                  <c:v>48.954780000000007</c:v>
                </c:pt>
                <c:pt idx="12173">
                  <c:v>48.959580000000003</c:v>
                </c:pt>
                <c:pt idx="12174">
                  <c:v>48.964390000000002</c:v>
                </c:pt>
                <c:pt idx="12175">
                  <c:v>48.969190000000005</c:v>
                </c:pt>
                <c:pt idx="12176">
                  <c:v>48.973999999999997</c:v>
                </c:pt>
                <c:pt idx="12177">
                  <c:v>48.978809999999996</c:v>
                </c:pt>
                <c:pt idx="12178">
                  <c:v>48.983609999999999</c:v>
                </c:pt>
                <c:pt idx="12179">
                  <c:v>48.988419999999998</c:v>
                </c:pt>
                <c:pt idx="12180">
                  <c:v>48.993229999999997</c:v>
                </c:pt>
                <c:pt idx="12181">
                  <c:v>48.99803</c:v>
                </c:pt>
                <c:pt idx="12182">
                  <c:v>49.002839999999999</c:v>
                </c:pt>
                <c:pt idx="12183">
                  <c:v>49.007639999999995</c:v>
                </c:pt>
                <c:pt idx="12184">
                  <c:v>49.012450000000001</c:v>
                </c:pt>
                <c:pt idx="12185">
                  <c:v>49.017249999999997</c:v>
                </c:pt>
                <c:pt idx="12186">
                  <c:v>49.022059999999996</c:v>
                </c:pt>
                <c:pt idx="12187">
                  <c:v>49.026870000000002</c:v>
                </c:pt>
                <c:pt idx="12188">
                  <c:v>49.031669999999998</c:v>
                </c:pt>
                <c:pt idx="12189">
                  <c:v>49.036479999999997</c:v>
                </c:pt>
                <c:pt idx="12190">
                  <c:v>49.041290000000004</c:v>
                </c:pt>
                <c:pt idx="12191">
                  <c:v>49.04609</c:v>
                </c:pt>
                <c:pt idx="12192">
                  <c:v>49.050899999999999</c:v>
                </c:pt>
                <c:pt idx="12193">
                  <c:v>49.055710000000005</c:v>
                </c:pt>
                <c:pt idx="12194">
                  <c:v>49.060510000000001</c:v>
                </c:pt>
                <c:pt idx="12195">
                  <c:v>49.06532</c:v>
                </c:pt>
                <c:pt idx="12196">
                  <c:v>49.070120000000003</c:v>
                </c:pt>
                <c:pt idx="12197">
                  <c:v>49.074930000000002</c:v>
                </c:pt>
                <c:pt idx="12198">
                  <c:v>49.079739999999994</c:v>
                </c:pt>
                <c:pt idx="12199">
                  <c:v>49.084540000000004</c:v>
                </c:pt>
                <c:pt idx="12200">
                  <c:v>49.089349999999996</c:v>
                </c:pt>
                <c:pt idx="12201">
                  <c:v>49.094159999999995</c:v>
                </c:pt>
                <c:pt idx="12202">
                  <c:v>49.098959999999998</c:v>
                </c:pt>
                <c:pt idx="12203">
                  <c:v>49.103769999999997</c:v>
                </c:pt>
                <c:pt idx="12204">
                  <c:v>49.108579999999996</c:v>
                </c:pt>
                <c:pt idx="12205">
                  <c:v>49.113379999999999</c:v>
                </c:pt>
                <c:pt idx="12206">
                  <c:v>49.118189999999998</c:v>
                </c:pt>
                <c:pt idx="12207">
                  <c:v>49.122999999999998</c:v>
                </c:pt>
                <c:pt idx="12208">
                  <c:v>49.127800000000001</c:v>
                </c:pt>
                <c:pt idx="12209">
                  <c:v>49.13261</c:v>
                </c:pt>
                <c:pt idx="12210">
                  <c:v>49.137419999999999</c:v>
                </c:pt>
                <c:pt idx="12211">
                  <c:v>49.142220000000002</c:v>
                </c:pt>
                <c:pt idx="12212">
                  <c:v>49.147030000000001</c:v>
                </c:pt>
                <c:pt idx="12213">
                  <c:v>49.151830000000004</c:v>
                </c:pt>
                <c:pt idx="12214">
                  <c:v>49.156640000000003</c:v>
                </c:pt>
                <c:pt idx="12215">
                  <c:v>49.161450000000002</c:v>
                </c:pt>
                <c:pt idx="12216">
                  <c:v>49.166250000000005</c:v>
                </c:pt>
                <c:pt idx="12217">
                  <c:v>49.171060000000004</c:v>
                </c:pt>
                <c:pt idx="12218">
                  <c:v>49.175869999999996</c:v>
                </c:pt>
                <c:pt idx="12219">
                  <c:v>49.180679999999995</c:v>
                </c:pt>
                <c:pt idx="12220">
                  <c:v>49.185479999999998</c:v>
                </c:pt>
                <c:pt idx="12221">
                  <c:v>49.190289999999997</c:v>
                </c:pt>
                <c:pt idx="12222">
                  <c:v>49.195099999999996</c:v>
                </c:pt>
                <c:pt idx="12223">
                  <c:v>49.1999</c:v>
                </c:pt>
                <c:pt idx="12224">
                  <c:v>49.204709999999999</c:v>
                </c:pt>
                <c:pt idx="12225">
                  <c:v>49.209519999999998</c:v>
                </c:pt>
                <c:pt idx="12226">
                  <c:v>49.214320000000001</c:v>
                </c:pt>
                <c:pt idx="12227">
                  <c:v>49.21913</c:v>
                </c:pt>
                <c:pt idx="12228">
                  <c:v>49.223939999999999</c:v>
                </c:pt>
                <c:pt idx="12229">
                  <c:v>49.228740000000002</c:v>
                </c:pt>
                <c:pt idx="12230">
                  <c:v>49.233550000000001</c:v>
                </c:pt>
                <c:pt idx="12231">
                  <c:v>49.23836</c:v>
                </c:pt>
                <c:pt idx="12232">
                  <c:v>49.243160000000003</c:v>
                </c:pt>
                <c:pt idx="12233">
                  <c:v>49.247970000000002</c:v>
                </c:pt>
                <c:pt idx="12234">
                  <c:v>49.252780000000001</c:v>
                </c:pt>
                <c:pt idx="12235">
                  <c:v>49.257580000000004</c:v>
                </c:pt>
                <c:pt idx="12236">
                  <c:v>49.262390000000003</c:v>
                </c:pt>
                <c:pt idx="12237">
                  <c:v>49.267199999999995</c:v>
                </c:pt>
                <c:pt idx="12238">
                  <c:v>49.272000000000006</c:v>
                </c:pt>
                <c:pt idx="12239">
                  <c:v>49.276809999999998</c:v>
                </c:pt>
                <c:pt idx="12240">
                  <c:v>49.281619999999997</c:v>
                </c:pt>
                <c:pt idx="12241">
                  <c:v>49.286429999999996</c:v>
                </c:pt>
                <c:pt idx="12242">
                  <c:v>49.291229999999999</c:v>
                </c:pt>
                <c:pt idx="12243">
                  <c:v>49.296039999999998</c:v>
                </c:pt>
                <c:pt idx="12244">
                  <c:v>49.300849999999997</c:v>
                </c:pt>
                <c:pt idx="12245">
                  <c:v>49.305660000000003</c:v>
                </c:pt>
                <c:pt idx="12246">
                  <c:v>49.310459999999999</c:v>
                </c:pt>
                <c:pt idx="12247">
                  <c:v>49.315269999999998</c:v>
                </c:pt>
                <c:pt idx="12248">
                  <c:v>49.320080000000004</c:v>
                </c:pt>
                <c:pt idx="12249">
                  <c:v>49.32488</c:v>
                </c:pt>
                <c:pt idx="12250">
                  <c:v>49.329689999999999</c:v>
                </c:pt>
                <c:pt idx="12251">
                  <c:v>49.334500000000006</c:v>
                </c:pt>
                <c:pt idx="12252">
                  <c:v>49.339309999999998</c:v>
                </c:pt>
                <c:pt idx="12253">
                  <c:v>49.344109999999993</c:v>
                </c:pt>
                <c:pt idx="12254">
                  <c:v>49.34892</c:v>
                </c:pt>
                <c:pt idx="12255">
                  <c:v>49.353729999999999</c:v>
                </c:pt>
                <c:pt idx="12256">
                  <c:v>49.358529999999995</c:v>
                </c:pt>
                <c:pt idx="12257">
                  <c:v>49.363340000000001</c:v>
                </c:pt>
                <c:pt idx="12258">
                  <c:v>49.36815</c:v>
                </c:pt>
                <c:pt idx="12259">
                  <c:v>49.372959999999999</c:v>
                </c:pt>
                <c:pt idx="12260">
                  <c:v>49.377760000000002</c:v>
                </c:pt>
                <c:pt idx="12261">
                  <c:v>49.382570000000001</c:v>
                </c:pt>
                <c:pt idx="12262">
                  <c:v>49.38738</c:v>
                </c:pt>
                <c:pt idx="12263">
                  <c:v>49.392180000000003</c:v>
                </c:pt>
                <c:pt idx="12264">
                  <c:v>49.396990000000002</c:v>
                </c:pt>
                <c:pt idx="12265">
                  <c:v>49.401800000000001</c:v>
                </c:pt>
                <c:pt idx="12266">
                  <c:v>49.406609999999993</c:v>
                </c:pt>
                <c:pt idx="12267">
                  <c:v>49.411410000000004</c:v>
                </c:pt>
                <c:pt idx="12268">
                  <c:v>49.416219999999996</c:v>
                </c:pt>
                <c:pt idx="12269">
                  <c:v>49.421029999999995</c:v>
                </c:pt>
                <c:pt idx="12270">
                  <c:v>49.425840000000001</c:v>
                </c:pt>
                <c:pt idx="12271">
                  <c:v>49.430639999999997</c:v>
                </c:pt>
                <c:pt idx="12272">
                  <c:v>49.435449999999996</c:v>
                </c:pt>
                <c:pt idx="12273">
                  <c:v>49.440260000000002</c:v>
                </c:pt>
                <c:pt idx="12274">
                  <c:v>49.445059999999998</c:v>
                </c:pt>
                <c:pt idx="12275">
                  <c:v>49.449869999999997</c:v>
                </c:pt>
                <c:pt idx="12276">
                  <c:v>49.454680000000003</c:v>
                </c:pt>
                <c:pt idx="12277">
                  <c:v>49.459490000000002</c:v>
                </c:pt>
                <c:pt idx="12278">
                  <c:v>49.464289999999998</c:v>
                </c:pt>
                <c:pt idx="12279">
                  <c:v>49.469100000000005</c:v>
                </c:pt>
                <c:pt idx="12280">
                  <c:v>49.473910000000004</c:v>
                </c:pt>
                <c:pt idx="12281">
                  <c:v>49.478719999999996</c:v>
                </c:pt>
                <c:pt idx="12282">
                  <c:v>49.483520000000006</c:v>
                </c:pt>
                <c:pt idx="12283">
                  <c:v>49.488329999999998</c:v>
                </c:pt>
                <c:pt idx="12284">
                  <c:v>49.493139999999997</c:v>
                </c:pt>
                <c:pt idx="12285">
                  <c:v>49.497949999999996</c:v>
                </c:pt>
                <c:pt idx="12286">
                  <c:v>49.502760000000002</c:v>
                </c:pt>
                <c:pt idx="12287">
                  <c:v>49.507559999999998</c:v>
                </c:pt>
                <c:pt idx="12288">
                  <c:v>49.512369999999997</c:v>
                </c:pt>
                <c:pt idx="12289">
                  <c:v>49.517180000000003</c:v>
                </c:pt>
                <c:pt idx="12290">
                  <c:v>49.521990000000002</c:v>
                </c:pt>
                <c:pt idx="12291">
                  <c:v>49.526789999999998</c:v>
                </c:pt>
                <c:pt idx="12292">
                  <c:v>49.531600000000005</c:v>
                </c:pt>
                <c:pt idx="12293">
                  <c:v>49.536410000000004</c:v>
                </c:pt>
                <c:pt idx="12294">
                  <c:v>49.541219999999996</c:v>
                </c:pt>
                <c:pt idx="12295">
                  <c:v>49.546029999999995</c:v>
                </c:pt>
                <c:pt idx="12296">
                  <c:v>49.550829999999998</c:v>
                </c:pt>
                <c:pt idx="12297">
                  <c:v>49.555639999999997</c:v>
                </c:pt>
                <c:pt idx="12298">
                  <c:v>49.560449999999996</c:v>
                </c:pt>
                <c:pt idx="12299">
                  <c:v>49.565260000000002</c:v>
                </c:pt>
                <c:pt idx="12300">
                  <c:v>49.570059999999998</c:v>
                </c:pt>
                <c:pt idx="12301">
                  <c:v>49.574869999999997</c:v>
                </c:pt>
                <c:pt idx="12302">
                  <c:v>49.579680000000003</c:v>
                </c:pt>
                <c:pt idx="12303">
                  <c:v>49.584490000000002</c:v>
                </c:pt>
                <c:pt idx="12304">
                  <c:v>49.589289999999998</c:v>
                </c:pt>
                <c:pt idx="12305">
                  <c:v>49.594100000000005</c:v>
                </c:pt>
                <c:pt idx="12306">
                  <c:v>49.598910000000004</c:v>
                </c:pt>
                <c:pt idx="12307">
                  <c:v>49.603719999999996</c:v>
                </c:pt>
                <c:pt idx="12308">
                  <c:v>49.608520000000006</c:v>
                </c:pt>
                <c:pt idx="12309">
                  <c:v>49.613329999999998</c:v>
                </c:pt>
                <c:pt idx="12310">
                  <c:v>49.618139999999997</c:v>
                </c:pt>
                <c:pt idx="12311">
                  <c:v>49.622949999999996</c:v>
                </c:pt>
                <c:pt idx="12312">
                  <c:v>49.627760000000002</c:v>
                </c:pt>
                <c:pt idx="12313">
                  <c:v>49.632559999999998</c:v>
                </c:pt>
                <c:pt idx="12314">
                  <c:v>49.637369999999997</c:v>
                </c:pt>
                <c:pt idx="12315">
                  <c:v>49.642180000000003</c:v>
                </c:pt>
                <c:pt idx="12316">
                  <c:v>49.646990000000002</c:v>
                </c:pt>
                <c:pt idx="12317">
                  <c:v>49.651800000000001</c:v>
                </c:pt>
                <c:pt idx="12318">
                  <c:v>49.656600000000005</c:v>
                </c:pt>
                <c:pt idx="12319">
                  <c:v>49.661410000000004</c:v>
                </c:pt>
                <c:pt idx="12320">
                  <c:v>49.666219999999996</c:v>
                </c:pt>
                <c:pt idx="12321">
                  <c:v>49.671029999999995</c:v>
                </c:pt>
                <c:pt idx="12322">
                  <c:v>49.675840000000001</c:v>
                </c:pt>
                <c:pt idx="12323">
                  <c:v>49.68065</c:v>
                </c:pt>
                <c:pt idx="12324">
                  <c:v>49.685449999999996</c:v>
                </c:pt>
                <c:pt idx="12325">
                  <c:v>49.690260000000002</c:v>
                </c:pt>
                <c:pt idx="12326">
                  <c:v>49.695070000000001</c:v>
                </c:pt>
                <c:pt idx="12327">
                  <c:v>49.69988</c:v>
                </c:pt>
                <c:pt idx="12328">
                  <c:v>49.704689999999999</c:v>
                </c:pt>
                <c:pt idx="12329">
                  <c:v>49.709499999999998</c:v>
                </c:pt>
                <c:pt idx="12330">
                  <c:v>49.714300000000001</c:v>
                </c:pt>
                <c:pt idx="12331">
                  <c:v>49.719109999999993</c:v>
                </c:pt>
                <c:pt idx="12332">
                  <c:v>49.72392</c:v>
                </c:pt>
                <c:pt idx="12333">
                  <c:v>49.728729999999999</c:v>
                </c:pt>
                <c:pt idx="12334">
                  <c:v>49.733529999999995</c:v>
                </c:pt>
                <c:pt idx="12335">
                  <c:v>49.738340000000001</c:v>
                </c:pt>
                <c:pt idx="12336">
                  <c:v>49.74315</c:v>
                </c:pt>
                <c:pt idx="12337">
                  <c:v>49.747959999999999</c:v>
                </c:pt>
                <c:pt idx="12338">
                  <c:v>49.752769999999998</c:v>
                </c:pt>
                <c:pt idx="12339">
                  <c:v>49.757580000000004</c:v>
                </c:pt>
                <c:pt idx="12340">
                  <c:v>49.76238</c:v>
                </c:pt>
                <c:pt idx="12341">
                  <c:v>49.767189999999999</c:v>
                </c:pt>
                <c:pt idx="12342">
                  <c:v>49.771999999999998</c:v>
                </c:pt>
                <c:pt idx="12343">
                  <c:v>49.776809999999998</c:v>
                </c:pt>
                <c:pt idx="12344">
                  <c:v>49.781619999999997</c:v>
                </c:pt>
                <c:pt idx="12345">
                  <c:v>49.786430000000003</c:v>
                </c:pt>
                <c:pt idx="12346">
                  <c:v>49.791240000000002</c:v>
                </c:pt>
                <c:pt idx="12347">
                  <c:v>49.796039999999998</c:v>
                </c:pt>
                <c:pt idx="12348">
                  <c:v>49.800850000000004</c:v>
                </c:pt>
                <c:pt idx="12349">
                  <c:v>49.805660000000003</c:v>
                </c:pt>
                <c:pt idx="12350">
                  <c:v>49.810470000000002</c:v>
                </c:pt>
                <c:pt idx="12351">
                  <c:v>49.815280000000001</c:v>
                </c:pt>
                <c:pt idx="12352">
                  <c:v>49.820080000000004</c:v>
                </c:pt>
                <c:pt idx="12353">
                  <c:v>49.824889999999996</c:v>
                </c:pt>
                <c:pt idx="12354">
                  <c:v>49.829699999999995</c:v>
                </c:pt>
                <c:pt idx="12355">
                  <c:v>49.834510000000002</c:v>
                </c:pt>
                <c:pt idx="12356">
                  <c:v>49.839320000000001</c:v>
                </c:pt>
                <c:pt idx="12357">
                  <c:v>49.84413</c:v>
                </c:pt>
                <c:pt idx="12358">
                  <c:v>49.848939999999999</c:v>
                </c:pt>
                <c:pt idx="12359">
                  <c:v>49.853750000000005</c:v>
                </c:pt>
                <c:pt idx="12360">
                  <c:v>49.858560000000004</c:v>
                </c:pt>
                <c:pt idx="12361">
                  <c:v>49.86336</c:v>
                </c:pt>
                <c:pt idx="12362">
                  <c:v>49.868170000000006</c:v>
                </c:pt>
                <c:pt idx="12363">
                  <c:v>49.872979999999998</c:v>
                </c:pt>
                <c:pt idx="12364">
                  <c:v>49.877789999999997</c:v>
                </c:pt>
                <c:pt idx="12365">
                  <c:v>49.882599999999996</c:v>
                </c:pt>
                <c:pt idx="12366">
                  <c:v>49.8874</c:v>
                </c:pt>
                <c:pt idx="12367">
                  <c:v>49.892209999999999</c:v>
                </c:pt>
                <c:pt idx="12368">
                  <c:v>49.897019999999998</c:v>
                </c:pt>
                <c:pt idx="12369">
                  <c:v>49.901830000000004</c:v>
                </c:pt>
                <c:pt idx="12370">
                  <c:v>49.906640000000003</c:v>
                </c:pt>
                <c:pt idx="12371">
                  <c:v>49.911450000000002</c:v>
                </c:pt>
                <c:pt idx="12372">
                  <c:v>49.916259999999994</c:v>
                </c:pt>
                <c:pt idx="12373">
                  <c:v>49.92107</c:v>
                </c:pt>
                <c:pt idx="12374">
                  <c:v>49.925869999999996</c:v>
                </c:pt>
                <c:pt idx="12375">
                  <c:v>49.930679999999995</c:v>
                </c:pt>
                <c:pt idx="12376">
                  <c:v>49.935490000000001</c:v>
                </c:pt>
                <c:pt idx="12377">
                  <c:v>49.940300000000001</c:v>
                </c:pt>
                <c:pt idx="12378">
                  <c:v>49.94511</c:v>
                </c:pt>
                <c:pt idx="12379">
                  <c:v>49.949919999999999</c:v>
                </c:pt>
                <c:pt idx="12380">
                  <c:v>49.954730000000005</c:v>
                </c:pt>
                <c:pt idx="12381">
                  <c:v>49.959539999999997</c:v>
                </c:pt>
                <c:pt idx="12382">
                  <c:v>49.964349999999996</c:v>
                </c:pt>
                <c:pt idx="12383">
                  <c:v>49.969159999999995</c:v>
                </c:pt>
                <c:pt idx="12384">
                  <c:v>49.973959999999998</c:v>
                </c:pt>
                <c:pt idx="12385">
                  <c:v>49.978769999999997</c:v>
                </c:pt>
                <c:pt idx="12386">
                  <c:v>49.983579999999996</c:v>
                </c:pt>
                <c:pt idx="12387">
                  <c:v>49.988390000000003</c:v>
                </c:pt>
                <c:pt idx="12388">
                  <c:v>49.993200000000002</c:v>
                </c:pt>
                <c:pt idx="12389">
                  <c:v>49.998010000000001</c:v>
                </c:pt>
                <c:pt idx="12390">
                  <c:v>50.00282</c:v>
                </c:pt>
                <c:pt idx="12391">
                  <c:v>50.007629999999999</c:v>
                </c:pt>
                <c:pt idx="12392">
                  <c:v>50.012439999999998</c:v>
                </c:pt>
                <c:pt idx="12393">
                  <c:v>50.017249999999997</c:v>
                </c:pt>
                <c:pt idx="12394">
                  <c:v>50.02205</c:v>
                </c:pt>
                <c:pt idx="12395">
                  <c:v>50.026859999999999</c:v>
                </c:pt>
                <c:pt idx="12396">
                  <c:v>50.031669999999998</c:v>
                </c:pt>
                <c:pt idx="12397">
                  <c:v>50.036480000000005</c:v>
                </c:pt>
                <c:pt idx="12398">
                  <c:v>50.041290000000004</c:v>
                </c:pt>
                <c:pt idx="12399">
                  <c:v>50.046100000000003</c:v>
                </c:pt>
                <c:pt idx="12400">
                  <c:v>50.050909999999995</c:v>
                </c:pt>
                <c:pt idx="12401">
                  <c:v>50.055720000000001</c:v>
                </c:pt>
                <c:pt idx="12402">
                  <c:v>50.06053</c:v>
                </c:pt>
                <c:pt idx="12403">
                  <c:v>50.065329999999996</c:v>
                </c:pt>
                <c:pt idx="12404">
                  <c:v>50.070140000000002</c:v>
                </c:pt>
                <c:pt idx="12405">
                  <c:v>50.074950000000001</c:v>
                </c:pt>
                <c:pt idx="12406">
                  <c:v>50.07976</c:v>
                </c:pt>
                <c:pt idx="12407">
                  <c:v>50.084569999999999</c:v>
                </c:pt>
                <c:pt idx="12408">
                  <c:v>50.089380000000006</c:v>
                </c:pt>
                <c:pt idx="12409">
                  <c:v>50.094189999999998</c:v>
                </c:pt>
                <c:pt idx="12410">
                  <c:v>50.098999999999997</c:v>
                </c:pt>
                <c:pt idx="12411">
                  <c:v>50.103809999999996</c:v>
                </c:pt>
                <c:pt idx="12412">
                  <c:v>50.108620000000002</c:v>
                </c:pt>
                <c:pt idx="12413">
                  <c:v>50.113430000000001</c:v>
                </c:pt>
                <c:pt idx="12414">
                  <c:v>50.11824</c:v>
                </c:pt>
                <c:pt idx="12415">
                  <c:v>50.123049999999999</c:v>
                </c:pt>
                <c:pt idx="12416">
                  <c:v>50.127860000000005</c:v>
                </c:pt>
                <c:pt idx="12417">
                  <c:v>50.132669999999997</c:v>
                </c:pt>
                <c:pt idx="12418">
                  <c:v>50.137479999999996</c:v>
                </c:pt>
                <c:pt idx="12419">
                  <c:v>50.14228</c:v>
                </c:pt>
                <c:pt idx="12420">
                  <c:v>50.147089999999999</c:v>
                </c:pt>
                <c:pt idx="12421">
                  <c:v>50.151899999999998</c:v>
                </c:pt>
                <c:pt idx="12422">
                  <c:v>50.156709999999997</c:v>
                </c:pt>
                <c:pt idx="12423">
                  <c:v>50.161520000000003</c:v>
                </c:pt>
                <c:pt idx="12424">
                  <c:v>50.166330000000002</c:v>
                </c:pt>
                <c:pt idx="12425">
                  <c:v>50.171140000000001</c:v>
                </c:pt>
                <c:pt idx="12426">
                  <c:v>50.17595</c:v>
                </c:pt>
                <c:pt idx="12427">
                  <c:v>50.180759999999999</c:v>
                </c:pt>
                <c:pt idx="12428">
                  <c:v>50.185569999999998</c:v>
                </c:pt>
                <c:pt idx="12429">
                  <c:v>50.190379999999998</c:v>
                </c:pt>
                <c:pt idx="12430">
                  <c:v>50.195190000000004</c:v>
                </c:pt>
                <c:pt idx="12431">
                  <c:v>50.2</c:v>
                </c:pt>
                <c:pt idx="12432">
                  <c:v>50.204810000000002</c:v>
                </c:pt>
                <c:pt idx="12433">
                  <c:v>50.209620000000001</c:v>
                </c:pt>
                <c:pt idx="12434">
                  <c:v>50.214420000000004</c:v>
                </c:pt>
                <c:pt idx="12435">
                  <c:v>50.219229999999996</c:v>
                </c:pt>
                <c:pt idx="12436">
                  <c:v>50.224039999999995</c:v>
                </c:pt>
                <c:pt idx="12437">
                  <c:v>50.228850000000001</c:v>
                </c:pt>
                <c:pt idx="12438">
                  <c:v>50.23366</c:v>
                </c:pt>
                <c:pt idx="12439">
                  <c:v>50.23847</c:v>
                </c:pt>
                <c:pt idx="12440">
                  <c:v>50.243279999999999</c:v>
                </c:pt>
                <c:pt idx="12441">
                  <c:v>50.248090000000005</c:v>
                </c:pt>
                <c:pt idx="12442">
                  <c:v>50.252900000000004</c:v>
                </c:pt>
                <c:pt idx="12443">
                  <c:v>50.257709999999996</c:v>
                </c:pt>
                <c:pt idx="12444">
                  <c:v>50.262519999999995</c:v>
                </c:pt>
                <c:pt idx="12445">
                  <c:v>50.267330000000001</c:v>
                </c:pt>
                <c:pt idx="12446">
                  <c:v>50.27214</c:v>
                </c:pt>
                <c:pt idx="12447">
                  <c:v>50.276949999999999</c:v>
                </c:pt>
                <c:pt idx="12448">
                  <c:v>50.281759999999998</c:v>
                </c:pt>
                <c:pt idx="12449">
                  <c:v>50.286570000000005</c:v>
                </c:pt>
                <c:pt idx="12450">
                  <c:v>50.291379999999997</c:v>
                </c:pt>
                <c:pt idx="12451">
                  <c:v>50.296189999999996</c:v>
                </c:pt>
                <c:pt idx="12452">
                  <c:v>50.301000000000002</c:v>
                </c:pt>
                <c:pt idx="12453">
                  <c:v>50.305810000000001</c:v>
                </c:pt>
                <c:pt idx="12454">
                  <c:v>50.31062</c:v>
                </c:pt>
                <c:pt idx="12455">
                  <c:v>50.315429999999999</c:v>
                </c:pt>
                <c:pt idx="12456">
                  <c:v>50.320240000000005</c:v>
                </c:pt>
                <c:pt idx="12457">
                  <c:v>50.325050000000005</c:v>
                </c:pt>
                <c:pt idx="12458">
                  <c:v>50.329859999999996</c:v>
                </c:pt>
                <c:pt idx="12459">
                  <c:v>50.334669999999996</c:v>
                </c:pt>
                <c:pt idx="12460">
                  <c:v>50.339480000000002</c:v>
                </c:pt>
                <c:pt idx="12461">
                  <c:v>50.344290000000001</c:v>
                </c:pt>
                <c:pt idx="12462">
                  <c:v>50.3491</c:v>
                </c:pt>
                <c:pt idx="12463">
                  <c:v>50.353909999999999</c:v>
                </c:pt>
                <c:pt idx="12464">
                  <c:v>50.358720000000005</c:v>
                </c:pt>
                <c:pt idx="12465">
                  <c:v>50.363529999999997</c:v>
                </c:pt>
                <c:pt idx="12466">
                  <c:v>50.368339999999996</c:v>
                </c:pt>
                <c:pt idx="12467">
                  <c:v>50.373149999999995</c:v>
                </c:pt>
                <c:pt idx="12468">
                  <c:v>50.377960000000002</c:v>
                </c:pt>
                <c:pt idx="12469">
                  <c:v>50.382770000000001</c:v>
                </c:pt>
                <c:pt idx="12470">
                  <c:v>50.38758</c:v>
                </c:pt>
                <c:pt idx="12471">
                  <c:v>50.392389999999999</c:v>
                </c:pt>
                <c:pt idx="12472">
                  <c:v>50.397190000000002</c:v>
                </c:pt>
                <c:pt idx="12473">
                  <c:v>50.402009999999997</c:v>
                </c:pt>
                <c:pt idx="12474">
                  <c:v>50.406819999999996</c:v>
                </c:pt>
                <c:pt idx="12475">
                  <c:v>50.411630000000002</c:v>
                </c:pt>
                <c:pt idx="12476">
                  <c:v>50.416440000000001</c:v>
                </c:pt>
                <c:pt idx="12477">
                  <c:v>50.421250000000001</c:v>
                </c:pt>
                <c:pt idx="12478">
                  <c:v>50.42606</c:v>
                </c:pt>
                <c:pt idx="12479">
                  <c:v>50.430870000000006</c:v>
                </c:pt>
                <c:pt idx="12480">
                  <c:v>50.435679999999998</c:v>
                </c:pt>
                <c:pt idx="12481">
                  <c:v>50.440489999999997</c:v>
                </c:pt>
                <c:pt idx="12482">
                  <c:v>50.445299999999996</c:v>
                </c:pt>
                <c:pt idx="12483">
                  <c:v>50.450110000000002</c:v>
                </c:pt>
                <c:pt idx="12484">
                  <c:v>50.454920000000001</c:v>
                </c:pt>
                <c:pt idx="12485">
                  <c:v>50.45973</c:v>
                </c:pt>
                <c:pt idx="12486">
                  <c:v>50.46454</c:v>
                </c:pt>
                <c:pt idx="12487">
                  <c:v>50.469350000000006</c:v>
                </c:pt>
                <c:pt idx="12488">
                  <c:v>50.474159999999998</c:v>
                </c:pt>
                <c:pt idx="12489">
                  <c:v>50.478969999999997</c:v>
                </c:pt>
                <c:pt idx="12490">
                  <c:v>50.483779999999996</c:v>
                </c:pt>
                <c:pt idx="12491">
                  <c:v>50.488590000000002</c:v>
                </c:pt>
                <c:pt idx="12492">
                  <c:v>50.493400000000001</c:v>
                </c:pt>
                <c:pt idx="12493">
                  <c:v>50.49821</c:v>
                </c:pt>
                <c:pt idx="12494">
                  <c:v>50.503019999999999</c:v>
                </c:pt>
                <c:pt idx="12495">
                  <c:v>50.507829999999998</c:v>
                </c:pt>
                <c:pt idx="12496">
                  <c:v>50.512639999999998</c:v>
                </c:pt>
                <c:pt idx="12497">
                  <c:v>50.517449999999997</c:v>
                </c:pt>
                <c:pt idx="12498">
                  <c:v>50.522260000000003</c:v>
                </c:pt>
                <c:pt idx="12499">
                  <c:v>50.527070000000002</c:v>
                </c:pt>
                <c:pt idx="12500">
                  <c:v>50.531880000000001</c:v>
                </c:pt>
                <c:pt idx="12501">
                  <c:v>50.53669</c:v>
                </c:pt>
                <c:pt idx="12502">
                  <c:v>50.541500000000006</c:v>
                </c:pt>
                <c:pt idx="12503">
                  <c:v>50.546309999999998</c:v>
                </c:pt>
                <c:pt idx="12504">
                  <c:v>50.551119999999997</c:v>
                </c:pt>
                <c:pt idx="12505">
                  <c:v>50.555929999999996</c:v>
                </c:pt>
                <c:pt idx="12506">
                  <c:v>50.560749999999999</c:v>
                </c:pt>
                <c:pt idx="12507">
                  <c:v>50.565560000000005</c:v>
                </c:pt>
                <c:pt idx="12508">
                  <c:v>50.570370000000004</c:v>
                </c:pt>
                <c:pt idx="12509">
                  <c:v>50.575179999999996</c:v>
                </c:pt>
                <c:pt idx="12510">
                  <c:v>50.579989999999995</c:v>
                </c:pt>
                <c:pt idx="12511">
                  <c:v>50.584800000000001</c:v>
                </c:pt>
                <c:pt idx="12512">
                  <c:v>50.58961</c:v>
                </c:pt>
                <c:pt idx="12513">
                  <c:v>50.59442</c:v>
                </c:pt>
                <c:pt idx="12514">
                  <c:v>50.599229999999999</c:v>
                </c:pt>
                <c:pt idx="12515">
                  <c:v>50.604040000000005</c:v>
                </c:pt>
                <c:pt idx="12516">
                  <c:v>50.608849999999997</c:v>
                </c:pt>
                <c:pt idx="12517">
                  <c:v>50.613659999999996</c:v>
                </c:pt>
                <c:pt idx="12518">
                  <c:v>50.618470000000002</c:v>
                </c:pt>
                <c:pt idx="12519">
                  <c:v>50.623280000000001</c:v>
                </c:pt>
                <c:pt idx="12520">
                  <c:v>50.62809</c:v>
                </c:pt>
                <c:pt idx="12521">
                  <c:v>50.632910000000003</c:v>
                </c:pt>
                <c:pt idx="12522">
                  <c:v>50.637710000000006</c:v>
                </c:pt>
                <c:pt idx="12523">
                  <c:v>50.642520000000005</c:v>
                </c:pt>
                <c:pt idx="12524">
                  <c:v>50.64734</c:v>
                </c:pt>
                <c:pt idx="12525">
                  <c:v>50.652149999999999</c:v>
                </c:pt>
                <c:pt idx="12526">
                  <c:v>50.656959999999998</c:v>
                </c:pt>
                <c:pt idx="12527">
                  <c:v>50.661770000000004</c:v>
                </c:pt>
                <c:pt idx="12528">
                  <c:v>50.666580000000003</c:v>
                </c:pt>
                <c:pt idx="12529">
                  <c:v>50.671389999999995</c:v>
                </c:pt>
                <c:pt idx="12530">
                  <c:v>50.676199999999994</c:v>
                </c:pt>
                <c:pt idx="12531">
                  <c:v>50.681010000000001</c:v>
                </c:pt>
                <c:pt idx="12532">
                  <c:v>50.68582</c:v>
                </c:pt>
                <c:pt idx="12533">
                  <c:v>50.690629999999999</c:v>
                </c:pt>
                <c:pt idx="12534">
                  <c:v>50.695439999999998</c:v>
                </c:pt>
                <c:pt idx="12535">
                  <c:v>50.700250000000004</c:v>
                </c:pt>
                <c:pt idx="12536">
                  <c:v>50.705060000000003</c:v>
                </c:pt>
                <c:pt idx="12537">
                  <c:v>50.709879999999998</c:v>
                </c:pt>
                <c:pt idx="12538">
                  <c:v>50.714689999999997</c:v>
                </c:pt>
                <c:pt idx="12539">
                  <c:v>50.719500000000004</c:v>
                </c:pt>
                <c:pt idx="12540">
                  <c:v>50.724310000000003</c:v>
                </c:pt>
                <c:pt idx="12541">
                  <c:v>50.729120000000002</c:v>
                </c:pt>
                <c:pt idx="12542">
                  <c:v>50.733929999999994</c:v>
                </c:pt>
                <c:pt idx="12543">
                  <c:v>50.73874</c:v>
                </c:pt>
                <c:pt idx="12544">
                  <c:v>50.743549999999999</c:v>
                </c:pt>
                <c:pt idx="12545">
                  <c:v>50.748359999999998</c:v>
                </c:pt>
                <c:pt idx="12546">
                  <c:v>50.753169999999997</c:v>
                </c:pt>
                <c:pt idx="12547">
                  <c:v>50.757989999999999</c:v>
                </c:pt>
                <c:pt idx="12548">
                  <c:v>50.762790000000003</c:v>
                </c:pt>
                <c:pt idx="12549">
                  <c:v>50.767609999999998</c:v>
                </c:pt>
                <c:pt idx="12550">
                  <c:v>50.772419999999997</c:v>
                </c:pt>
                <c:pt idx="12551">
                  <c:v>50.777230000000003</c:v>
                </c:pt>
                <c:pt idx="12552">
                  <c:v>50.782040000000002</c:v>
                </c:pt>
                <c:pt idx="12553">
                  <c:v>50.786850000000001</c:v>
                </c:pt>
                <c:pt idx="12554">
                  <c:v>50.79166</c:v>
                </c:pt>
                <c:pt idx="12555">
                  <c:v>50.796470000000006</c:v>
                </c:pt>
                <c:pt idx="12556">
                  <c:v>50.801279999999998</c:v>
                </c:pt>
                <c:pt idx="12557">
                  <c:v>50.806089999999998</c:v>
                </c:pt>
                <c:pt idx="12558">
                  <c:v>50.81091</c:v>
                </c:pt>
                <c:pt idx="12559">
                  <c:v>50.815719999999999</c:v>
                </c:pt>
                <c:pt idx="12560">
                  <c:v>50.820530000000005</c:v>
                </c:pt>
                <c:pt idx="12561">
                  <c:v>50.825339999999997</c:v>
                </c:pt>
                <c:pt idx="12562">
                  <c:v>50.830149999999996</c:v>
                </c:pt>
                <c:pt idx="12563">
                  <c:v>50.834959999999995</c:v>
                </c:pt>
                <c:pt idx="12564">
                  <c:v>50.839770000000001</c:v>
                </c:pt>
                <c:pt idx="12565">
                  <c:v>50.844580000000001</c:v>
                </c:pt>
                <c:pt idx="12566">
                  <c:v>50.849400000000003</c:v>
                </c:pt>
                <c:pt idx="12567">
                  <c:v>50.854209999999995</c:v>
                </c:pt>
                <c:pt idx="12568">
                  <c:v>50.859020000000001</c:v>
                </c:pt>
                <c:pt idx="12569">
                  <c:v>50.86383</c:v>
                </c:pt>
                <c:pt idx="12570">
                  <c:v>50.868639999999999</c:v>
                </c:pt>
                <c:pt idx="12571">
                  <c:v>50.873449999999998</c:v>
                </c:pt>
                <c:pt idx="12572">
                  <c:v>50.878260000000004</c:v>
                </c:pt>
                <c:pt idx="12573">
                  <c:v>50.883070000000004</c:v>
                </c:pt>
                <c:pt idx="12574">
                  <c:v>50.887889999999999</c:v>
                </c:pt>
                <c:pt idx="12575">
                  <c:v>50.892699999999998</c:v>
                </c:pt>
                <c:pt idx="12576">
                  <c:v>50.897509999999997</c:v>
                </c:pt>
                <c:pt idx="12577">
                  <c:v>50.902320000000003</c:v>
                </c:pt>
                <c:pt idx="12578">
                  <c:v>50.907130000000002</c:v>
                </c:pt>
                <c:pt idx="12579">
                  <c:v>50.911940000000001</c:v>
                </c:pt>
                <c:pt idx="12580">
                  <c:v>50.916749999999993</c:v>
                </c:pt>
                <c:pt idx="12581">
                  <c:v>50.921570000000003</c:v>
                </c:pt>
                <c:pt idx="12582">
                  <c:v>50.926380000000002</c:v>
                </c:pt>
                <c:pt idx="12583">
                  <c:v>50.931190000000001</c:v>
                </c:pt>
                <c:pt idx="12584">
                  <c:v>50.936</c:v>
                </c:pt>
                <c:pt idx="12585">
                  <c:v>50.940810000000006</c:v>
                </c:pt>
                <c:pt idx="12586">
                  <c:v>50.945619999999998</c:v>
                </c:pt>
                <c:pt idx="12587">
                  <c:v>50.950429999999997</c:v>
                </c:pt>
                <c:pt idx="12588">
                  <c:v>50.955249999999999</c:v>
                </c:pt>
                <c:pt idx="12589">
                  <c:v>50.960059999999999</c:v>
                </c:pt>
                <c:pt idx="12590">
                  <c:v>50.964870000000005</c:v>
                </c:pt>
                <c:pt idx="12591">
                  <c:v>50.969680000000004</c:v>
                </c:pt>
                <c:pt idx="12592">
                  <c:v>50.974489999999996</c:v>
                </c:pt>
                <c:pt idx="12593">
                  <c:v>50.979309999999998</c:v>
                </c:pt>
                <c:pt idx="12594">
                  <c:v>50.984110000000001</c:v>
                </c:pt>
                <c:pt idx="12595">
                  <c:v>50.988930000000003</c:v>
                </c:pt>
                <c:pt idx="12596">
                  <c:v>50.993740000000003</c:v>
                </c:pt>
                <c:pt idx="12597">
                  <c:v>50.998549999999994</c:v>
                </c:pt>
                <c:pt idx="12598">
                  <c:v>51.003360000000001</c:v>
                </c:pt>
                <c:pt idx="12599">
                  <c:v>51.00817</c:v>
                </c:pt>
                <c:pt idx="12600">
                  <c:v>51.012990000000002</c:v>
                </c:pt>
                <c:pt idx="12601">
                  <c:v>51.017789999999998</c:v>
                </c:pt>
                <c:pt idx="12602">
                  <c:v>51.02261</c:v>
                </c:pt>
                <c:pt idx="12603">
                  <c:v>51.027419999999999</c:v>
                </c:pt>
                <c:pt idx="12604">
                  <c:v>51.032229999999998</c:v>
                </c:pt>
                <c:pt idx="12605">
                  <c:v>51.037039999999998</c:v>
                </c:pt>
                <c:pt idx="12606">
                  <c:v>51.04186</c:v>
                </c:pt>
                <c:pt idx="12607">
                  <c:v>51.046669999999999</c:v>
                </c:pt>
                <c:pt idx="12608">
                  <c:v>51.051480000000005</c:v>
                </c:pt>
                <c:pt idx="12609">
                  <c:v>51.056289999999997</c:v>
                </c:pt>
                <c:pt idx="12610">
                  <c:v>51.061099999999996</c:v>
                </c:pt>
                <c:pt idx="12611">
                  <c:v>51.065910000000002</c:v>
                </c:pt>
                <c:pt idx="12612">
                  <c:v>51.070720000000001</c:v>
                </c:pt>
                <c:pt idx="12613">
                  <c:v>51.075540000000004</c:v>
                </c:pt>
                <c:pt idx="12614">
                  <c:v>51.080349999999996</c:v>
                </c:pt>
                <c:pt idx="12615">
                  <c:v>51.085159999999995</c:v>
                </c:pt>
                <c:pt idx="12616">
                  <c:v>51.089970000000001</c:v>
                </c:pt>
                <c:pt idx="12617">
                  <c:v>51.094790000000003</c:v>
                </c:pt>
                <c:pt idx="12618">
                  <c:v>51.099589999999999</c:v>
                </c:pt>
                <c:pt idx="12619">
                  <c:v>51.104410000000001</c:v>
                </c:pt>
                <c:pt idx="12620">
                  <c:v>51.109219999999993</c:v>
                </c:pt>
                <c:pt idx="12621">
                  <c:v>51.11403</c:v>
                </c:pt>
                <c:pt idx="12622">
                  <c:v>51.118839999999999</c:v>
                </c:pt>
                <c:pt idx="12623">
                  <c:v>51.123660000000001</c:v>
                </c:pt>
                <c:pt idx="12624">
                  <c:v>51.12847</c:v>
                </c:pt>
                <c:pt idx="12625">
                  <c:v>51.133280000000006</c:v>
                </c:pt>
                <c:pt idx="12626">
                  <c:v>51.138089999999998</c:v>
                </c:pt>
                <c:pt idx="12627">
                  <c:v>51.142899999999997</c:v>
                </c:pt>
                <c:pt idx="12628">
                  <c:v>51.147709999999996</c:v>
                </c:pt>
                <c:pt idx="12629">
                  <c:v>51.152529999999999</c:v>
                </c:pt>
                <c:pt idx="12630">
                  <c:v>51.157340000000005</c:v>
                </c:pt>
                <c:pt idx="12631">
                  <c:v>51.162150000000004</c:v>
                </c:pt>
                <c:pt idx="12632">
                  <c:v>51.166959999999996</c:v>
                </c:pt>
                <c:pt idx="12633">
                  <c:v>51.171779999999998</c:v>
                </c:pt>
                <c:pt idx="12634">
                  <c:v>51.176590000000004</c:v>
                </c:pt>
                <c:pt idx="12635">
                  <c:v>51.181400000000004</c:v>
                </c:pt>
                <c:pt idx="12636">
                  <c:v>51.186210000000003</c:v>
                </c:pt>
                <c:pt idx="12637">
                  <c:v>51.191019999999995</c:v>
                </c:pt>
                <c:pt idx="12638">
                  <c:v>51.195839999999997</c:v>
                </c:pt>
                <c:pt idx="12639">
                  <c:v>51.200650000000003</c:v>
                </c:pt>
                <c:pt idx="12640">
                  <c:v>51.205460000000002</c:v>
                </c:pt>
                <c:pt idx="12641">
                  <c:v>51.210270000000001</c:v>
                </c:pt>
                <c:pt idx="12642">
                  <c:v>51.215089999999996</c:v>
                </c:pt>
                <c:pt idx="12643">
                  <c:v>51.219899999999996</c:v>
                </c:pt>
                <c:pt idx="12644">
                  <c:v>51.224710000000002</c:v>
                </c:pt>
                <c:pt idx="12645">
                  <c:v>51.229520000000001</c:v>
                </c:pt>
                <c:pt idx="12646">
                  <c:v>51.23433</c:v>
                </c:pt>
                <c:pt idx="12647">
                  <c:v>51.239149999999995</c:v>
                </c:pt>
                <c:pt idx="12648">
                  <c:v>51.243960000000001</c:v>
                </c:pt>
                <c:pt idx="12649">
                  <c:v>51.24877</c:v>
                </c:pt>
                <c:pt idx="12650">
                  <c:v>51.253579999999999</c:v>
                </c:pt>
                <c:pt idx="12651">
                  <c:v>51.258400000000002</c:v>
                </c:pt>
                <c:pt idx="12652">
                  <c:v>51.263209999999994</c:v>
                </c:pt>
                <c:pt idx="12653">
                  <c:v>51.26802</c:v>
                </c:pt>
                <c:pt idx="12654">
                  <c:v>51.272829999999999</c:v>
                </c:pt>
                <c:pt idx="12655">
                  <c:v>51.277639999999998</c:v>
                </c:pt>
                <c:pt idx="12656">
                  <c:v>51.28246</c:v>
                </c:pt>
                <c:pt idx="12657">
                  <c:v>51.287269999999999</c:v>
                </c:pt>
                <c:pt idx="12658">
                  <c:v>51.292079999999999</c:v>
                </c:pt>
                <c:pt idx="12659">
                  <c:v>51.296889999999998</c:v>
                </c:pt>
                <c:pt idx="12660">
                  <c:v>51.30171</c:v>
                </c:pt>
                <c:pt idx="12661">
                  <c:v>51.306519999999999</c:v>
                </c:pt>
                <c:pt idx="12662">
                  <c:v>51.311330000000005</c:v>
                </c:pt>
                <c:pt idx="12663">
                  <c:v>51.316140000000004</c:v>
                </c:pt>
                <c:pt idx="12664">
                  <c:v>51.320959999999999</c:v>
                </c:pt>
                <c:pt idx="12665">
                  <c:v>51.325769999999999</c:v>
                </c:pt>
                <c:pt idx="12666">
                  <c:v>51.330579999999998</c:v>
                </c:pt>
                <c:pt idx="12667">
                  <c:v>51.335390000000004</c:v>
                </c:pt>
                <c:pt idx="12668">
                  <c:v>51.340200000000003</c:v>
                </c:pt>
                <c:pt idx="12669">
                  <c:v>51.345019999999998</c:v>
                </c:pt>
                <c:pt idx="12670">
                  <c:v>51.349829999999997</c:v>
                </c:pt>
                <c:pt idx="12671">
                  <c:v>51.354640000000003</c:v>
                </c:pt>
                <c:pt idx="12672">
                  <c:v>51.359460000000006</c:v>
                </c:pt>
                <c:pt idx="12673">
                  <c:v>51.364269999999998</c:v>
                </c:pt>
                <c:pt idx="12674">
                  <c:v>51.369079999999997</c:v>
                </c:pt>
                <c:pt idx="12675">
                  <c:v>51.373889999999996</c:v>
                </c:pt>
                <c:pt idx="12676">
                  <c:v>51.378700000000002</c:v>
                </c:pt>
                <c:pt idx="12677">
                  <c:v>51.383520000000004</c:v>
                </c:pt>
                <c:pt idx="12678">
                  <c:v>51.388330000000003</c:v>
                </c:pt>
                <c:pt idx="12679">
                  <c:v>51.393139999999995</c:v>
                </c:pt>
                <c:pt idx="12680">
                  <c:v>51.397959999999998</c:v>
                </c:pt>
                <c:pt idx="12681">
                  <c:v>51.402770000000004</c:v>
                </c:pt>
                <c:pt idx="12682">
                  <c:v>51.407580000000003</c:v>
                </c:pt>
                <c:pt idx="12683">
                  <c:v>51.412390000000002</c:v>
                </c:pt>
                <c:pt idx="12684">
                  <c:v>51.417209999999997</c:v>
                </c:pt>
                <c:pt idx="12685">
                  <c:v>51.422019999999996</c:v>
                </c:pt>
                <c:pt idx="12686">
                  <c:v>51.426830000000002</c:v>
                </c:pt>
                <c:pt idx="12687">
                  <c:v>51.431640000000002</c:v>
                </c:pt>
                <c:pt idx="12688">
                  <c:v>51.436460000000004</c:v>
                </c:pt>
                <c:pt idx="12689">
                  <c:v>51.441269999999996</c:v>
                </c:pt>
                <c:pt idx="12690">
                  <c:v>51.446079999999995</c:v>
                </c:pt>
                <c:pt idx="12691">
                  <c:v>51.450900000000004</c:v>
                </c:pt>
                <c:pt idx="12692">
                  <c:v>51.455710000000003</c:v>
                </c:pt>
                <c:pt idx="12693">
                  <c:v>51.460520000000002</c:v>
                </c:pt>
                <c:pt idx="12694">
                  <c:v>51.465329999999994</c:v>
                </c:pt>
                <c:pt idx="12695">
                  <c:v>51.470149999999997</c:v>
                </c:pt>
                <c:pt idx="12696">
                  <c:v>51.474960000000003</c:v>
                </c:pt>
                <c:pt idx="12697">
                  <c:v>51.479770000000002</c:v>
                </c:pt>
                <c:pt idx="12698">
                  <c:v>51.484580000000001</c:v>
                </c:pt>
                <c:pt idx="12699">
                  <c:v>51.489399999999996</c:v>
                </c:pt>
                <c:pt idx="12700">
                  <c:v>51.494209999999995</c:v>
                </c:pt>
                <c:pt idx="12701">
                  <c:v>51.499020000000002</c:v>
                </c:pt>
                <c:pt idx="12702">
                  <c:v>51.503840000000004</c:v>
                </c:pt>
                <c:pt idx="12703">
                  <c:v>51.508650000000003</c:v>
                </c:pt>
                <c:pt idx="12704">
                  <c:v>51.513459999999995</c:v>
                </c:pt>
                <c:pt idx="12705">
                  <c:v>51.518279999999997</c:v>
                </c:pt>
                <c:pt idx="12706">
                  <c:v>51.523090000000003</c:v>
                </c:pt>
                <c:pt idx="12707">
                  <c:v>51.527900000000002</c:v>
                </c:pt>
                <c:pt idx="12708">
                  <c:v>51.532719999999998</c:v>
                </c:pt>
                <c:pt idx="12709">
                  <c:v>51.537529999999997</c:v>
                </c:pt>
                <c:pt idx="12710">
                  <c:v>51.542339999999996</c:v>
                </c:pt>
                <c:pt idx="12711">
                  <c:v>51.547150000000002</c:v>
                </c:pt>
                <c:pt idx="12712">
                  <c:v>51.551970000000004</c:v>
                </c:pt>
                <c:pt idx="12713">
                  <c:v>51.556780000000003</c:v>
                </c:pt>
                <c:pt idx="12714">
                  <c:v>51.561589999999995</c:v>
                </c:pt>
                <c:pt idx="12715">
                  <c:v>51.566409999999998</c:v>
                </c:pt>
                <c:pt idx="12716">
                  <c:v>51.571220000000004</c:v>
                </c:pt>
                <c:pt idx="12717">
                  <c:v>51.576030000000003</c:v>
                </c:pt>
                <c:pt idx="12718">
                  <c:v>51.580849999999998</c:v>
                </c:pt>
                <c:pt idx="12719">
                  <c:v>51.585659999999997</c:v>
                </c:pt>
                <c:pt idx="12720">
                  <c:v>51.590469999999996</c:v>
                </c:pt>
                <c:pt idx="12721">
                  <c:v>51.595289999999999</c:v>
                </c:pt>
                <c:pt idx="12722">
                  <c:v>51.600100000000005</c:v>
                </c:pt>
                <c:pt idx="12723">
                  <c:v>51.604909999999997</c:v>
                </c:pt>
                <c:pt idx="12724">
                  <c:v>51.609719999999996</c:v>
                </c:pt>
                <c:pt idx="12725">
                  <c:v>51.614539999999998</c:v>
                </c:pt>
                <c:pt idx="12726">
                  <c:v>51.619350000000004</c:v>
                </c:pt>
                <c:pt idx="12727">
                  <c:v>51.624160000000003</c:v>
                </c:pt>
                <c:pt idx="12728">
                  <c:v>51.628979999999999</c:v>
                </c:pt>
                <c:pt idx="12729">
                  <c:v>51.633789999999998</c:v>
                </c:pt>
                <c:pt idx="12730">
                  <c:v>51.638599999999997</c:v>
                </c:pt>
                <c:pt idx="12731">
                  <c:v>51.643419999999999</c:v>
                </c:pt>
                <c:pt idx="12732">
                  <c:v>51.648230000000005</c:v>
                </c:pt>
                <c:pt idx="12733">
                  <c:v>51.653039999999997</c:v>
                </c:pt>
                <c:pt idx="12734">
                  <c:v>51.657859999999999</c:v>
                </c:pt>
                <c:pt idx="12735">
                  <c:v>51.662669999999999</c:v>
                </c:pt>
                <c:pt idx="12736">
                  <c:v>51.667480000000005</c:v>
                </c:pt>
                <c:pt idx="12737">
                  <c:v>51.672290000000004</c:v>
                </c:pt>
                <c:pt idx="12738">
                  <c:v>51.677109999999999</c:v>
                </c:pt>
                <c:pt idx="12739">
                  <c:v>51.681919999999998</c:v>
                </c:pt>
                <c:pt idx="12740">
                  <c:v>51.68674</c:v>
                </c:pt>
                <c:pt idx="12741">
                  <c:v>51.691549999999999</c:v>
                </c:pt>
                <c:pt idx="12742">
                  <c:v>51.696359999999999</c:v>
                </c:pt>
                <c:pt idx="12743">
                  <c:v>51.701180000000001</c:v>
                </c:pt>
                <c:pt idx="12744">
                  <c:v>51.70599</c:v>
                </c:pt>
                <c:pt idx="12745">
                  <c:v>51.710799999999999</c:v>
                </c:pt>
                <c:pt idx="12746">
                  <c:v>51.715619999999994</c:v>
                </c:pt>
                <c:pt idx="12747">
                  <c:v>51.72043</c:v>
                </c:pt>
                <c:pt idx="12748">
                  <c:v>51.725239999999999</c:v>
                </c:pt>
                <c:pt idx="12749">
                  <c:v>51.730060000000002</c:v>
                </c:pt>
                <c:pt idx="12750">
                  <c:v>51.734870000000001</c:v>
                </c:pt>
                <c:pt idx="12751">
                  <c:v>51.739689999999996</c:v>
                </c:pt>
                <c:pt idx="12752">
                  <c:v>51.744500000000002</c:v>
                </c:pt>
                <c:pt idx="12753">
                  <c:v>51.749310000000001</c:v>
                </c:pt>
                <c:pt idx="12754">
                  <c:v>51.75412</c:v>
                </c:pt>
                <c:pt idx="12755">
                  <c:v>51.758940000000003</c:v>
                </c:pt>
                <c:pt idx="12756">
                  <c:v>51.763749999999995</c:v>
                </c:pt>
                <c:pt idx="12757">
                  <c:v>51.768560000000001</c:v>
                </c:pt>
                <c:pt idx="12758">
                  <c:v>51.773380000000003</c:v>
                </c:pt>
                <c:pt idx="12759">
                  <c:v>51.778190000000002</c:v>
                </c:pt>
                <c:pt idx="12760">
                  <c:v>51.783009999999997</c:v>
                </c:pt>
                <c:pt idx="12761">
                  <c:v>51.787819999999996</c:v>
                </c:pt>
                <c:pt idx="12762">
                  <c:v>51.792630000000003</c:v>
                </c:pt>
                <c:pt idx="12763">
                  <c:v>51.797450000000005</c:v>
                </c:pt>
                <c:pt idx="12764">
                  <c:v>51.802260000000004</c:v>
                </c:pt>
                <c:pt idx="12765">
                  <c:v>51.807079999999999</c:v>
                </c:pt>
                <c:pt idx="12766">
                  <c:v>51.811889999999998</c:v>
                </c:pt>
                <c:pt idx="12767">
                  <c:v>51.816699999999997</c:v>
                </c:pt>
                <c:pt idx="12768">
                  <c:v>51.821510000000004</c:v>
                </c:pt>
                <c:pt idx="12769">
                  <c:v>51.826329999999999</c:v>
                </c:pt>
                <c:pt idx="12770">
                  <c:v>51.831139999999998</c:v>
                </c:pt>
                <c:pt idx="12771">
                  <c:v>51.83596</c:v>
                </c:pt>
                <c:pt idx="12772">
                  <c:v>51.840769999999999</c:v>
                </c:pt>
                <c:pt idx="12773">
                  <c:v>51.845580000000005</c:v>
                </c:pt>
                <c:pt idx="12774">
                  <c:v>51.8504</c:v>
                </c:pt>
                <c:pt idx="12775">
                  <c:v>51.85521</c:v>
                </c:pt>
                <c:pt idx="12776">
                  <c:v>51.860030000000002</c:v>
                </c:pt>
                <c:pt idx="12777">
                  <c:v>51.864840000000001</c:v>
                </c:pt>
                <c:pt idx="12778">
                  <c:v>51.86965</c:v>
                </c:pt>
                <c:pt idx="12779">
                  <c:v>51.874470000000002</c:v>
                </c:pt>
                <c:pt idx="12780">
                  <c:v>51.879280000000001</c:v>
                </c:pt>
                <c:pt idx="12781">
                  <c:v>51.884100000000004</c:v>
                </c:pt>
                <c:pt idx="12782">
                  <c:v>51.888910000000003</c:v>
                </c:pt>
                <c:pt idx="12783">
                  <c:v>51.893719999999995</c:v>
                </c:pt>
                <c:pt idx="12784">
                  <c:v>51.898539999999997</c:v>
                </c:pt>
                <c:pt idx="12785">
                  <c:v>51.903350000000003</c:v>
                </c:pt>
                <c:pt idx="12786">
                  <c:v>51.908169999999998</c:v>
                </c:pt>
                <c:pt idx="12787">
                  <c:v>51.912979999999997</c:v>
                </c:pt>
                <c:pt idx="12788">
                  <c:v>51.917789999999997</c:v>
                </c:pt>
                <c:pt idx="12789">
                  <c:v>51.922600000000003</c:v>
                </c:pt>
                <c:pt idx="12790">
                  <c:v>51.927420000000005</c:v>
                </c:pt>
                <c:pt idx="12791">
                  <c:v>51.932230000000004</c:v>
                </c:pt>
                <c:pt idx="12792">
                  <c:v>51.937049999999999</c:v>
                </c:pt>
                <c:pt idx="12793">
                  <c:v>51.941859999999998</c:v>
                </c:pt>
                <c:pt idx="12794">
                  <c:v>51.946680000000001</c:v>
                </c:pt>
                <c:pt idx="12795">
                  <c:v>51.95149</c:v>
                </c:pt>
                <c:pt idx="12796">
                  <c:v>51.956299999999999</c:v>
                </c:pt>
                <c:pt idx="12797">
                  <c:v>51.961120000000001</c:v>
                </c:pt>
                <c:pt idx="12798">
                  <c:v>51.96593</c:v>
                </c:pt>
                <c:pt idx="12799">
                  <c:v>51.970750000000002</c:v>
                </c:pt>
                <c:pt idx="12800">
                  <c:v>51.975559999999994</c:v>
                </c:pt>
                <c:pt idx="12801">
                  <c:v>51.980370000000001</c:v>
                </c:pt>
                <c:pt idx="12802">
                  <c:v>51.985190000000003</c:v>
                </c:pt>
                <c:pt idx="12803">
                  <c:v>51.99</c:v>
                </c:pt>
                <c:pt idx="12804">
                  <c:v>51.994819999999997</c:v>
                </c:pt>
                <c:pt idx="12805">
                  <c:v>51.999629999999996</c:v>
                </c:pt>
                <c:pt idx="12806">
                  <c:v>52.004449999999999</c:v>
                </c:pt>
                <c:pt idx="12807">
                  <c:v>52.009260000000005</c:v>
                </c:pt>
                <c:pt idx="12808">
                  <c:v>52.014070000000004</c:v>
                </c:pt>
                <c:pt idx="12809">
                  <c:v>52.018889999999999</c:v>
                </c:pt>
                <c:pt idx="12810">
                  <c:v>52.023699999999998</c:v>
                </c:pt>
                <c:pt idx="12811">
                  <c:v>52.028509999999997</c:v>
                </c:pt>
                <c:pt idx="12812">
                  <c:v>52.033329999999999</c:v>
                </c:pt>
                <c:pt idx="12813">
                  <c:v>52.038139999999999</c:v>
                </c:pt>
                <c:pt idx="12814">
                  <c:v>52.042960000000001</c:v>
                </c:pt>
                <c:pt idx="12815">
                  <c:v>52.04777</c:v>
                </c:pt>
                <c:pt idx="12816">
                  <c:v>52.052590000000002</c:v>
                </c:pt>
                <c:pt idx="12817">
                  <c:v>52.057399999999994</c:v>
                </c:pt>
                <c:pt idx="12818">
                  <c:v>52.06221</c:v>
                </c:pt>
                <c:pt idx="12819">
                  <c:v>52.067030000000003</c:v>
                </c:pt>
                <c:pt idx="12820">
                  <c:v>52.071840000000002</c:v>
                </c:pt>
                <c:pt idx="12821">
                  <c:v>52.076659999999997</c:v>
                </c:pt>
                <c:pt idx="12822">
                  <c:v>52.081469999999996</c:v>
                </c:pt>
                <c:pt idx="12823">
                  <c:v>52.086289999999998</c:v>
                </c:pt>
                <c:pt idx="12824">
                  <c:v>52.091100000000004</c:v>
                </c:pt>
                <c:pt idx="12825">
                  <c:v>52.09592</c:v>
                </c:pt>
                <c:pt idx="12826">
                  <c:v>52.100729999999999</c:v>
                </c:pt>
                <c:pt idx="12827">
                  <c:v>52.105550000000001</c:v>
                </c:pt>
                <c:pt idx="12828">
                  <c:v>52.11036</c:v>
                </c:pt>
                <c:pt idx="12829">
                  <c:v>52.115169999999999</c:v>
                </c:pt>
                <c:pt idx="12830">
                  <c:v>52.119990000000001</c:v>
                </c:pt>
                <c:pt idx="12831">
                  <c:v>52.1248</c:v>
                </c:pt>
                <c:pt idx="12832">
                  <c:v>52.129620000000003</c:v>
                </c:pt>
                <c:pt idx="12833">
                  <c:v>52.134430000000002</c:v>
                </c:pt>
                <c:pt idx="12834">
                  <c:v>52.139240000000001</c:v>
                </c:pt>
                <c:pt idx="12835">
                  <c:v>52.144059999999996</c:v>
                </c:pt>
                <c:pt idx="12836">
                  <c:v>52.148870000000002</c:v>
                </c:pt>
                <c:pt idx="12837">
                  <c:v>52.153690000000005</c:v>
                </c:pt>
                <c:pt idx="12838">
                  <c:v>52.158499999999997</c:v>
                </c:pt>
                <c:pt idx="12839">
                  <c:v>52.163319999999999</c:v>
                </c:pt>
                <c:pt idx="12840">
                  <c:v>52.168129999999998</c:v>
                </c:pt>
                <c:pt idx="12841">
                  <c:v>52.17295</c:v>
                </c:pt>
                <c:pt idx="12842">
                  <c:v>52.177759999999999</c:v>
                </c:pt>
                <c:pt idx="12843">
                  <c:v>52.182580000000002</c:v>
                </c:pt>
                <c:pt idx="12844">
                  <c:v>52.187390000000001</c:v>
                </c:pt>
                <c:pt idx="12845">
                  <c:v>52.1922</c:v>
                </c:pt>
                <c:pt idx="12846">
                  <c:v>52.197019999999995</c:v>
                </c:pt>
                <c:pt idx="12847">
                  <c:v>52.201830000000001</c:v>
                </c:pt>
                <c:pt idx="12848">
                  <c:v>52.206650000000003</c:v>
                </c:pt>
                <c:pt idx="12849">
                  <c:v>52.211460000000002</c:v>
                </c:pt>
                <c:pt idx="12850">
                  <c:v>52.216279999999998</c:v>
                </c:pt>
                <c:pt idx="12851">
                  <c:v>52.221089999999997</c:v>
                </c:pt>
                <c:pt idx="12852">
                  <c:v>52.225909999999999</c:v>
                </c:pt>
                <c:pt idx="12853">
                  <c:v>52.230719999999998</c:v>
                </c:pt>
                <c:pt idx="12854">
                  <c:v>52.23554</c:v>
                </c:pt>
                <c:pt idx="12855">
                  <c:v>52.240349999999999</c:v>
                </c:pt>
                <c:pt idx="12856">
                  <c:v>52.245170000000002</c:v>
                </c:pt>
                <c:pt idx="12857">
                  <c:v>52.249980000000001</c:v>
                </c:pt>
                <c:pt idx="12858">
                  <c:v>52.254799999999996</c:v>
                </c:pt>
                <c:pt idx="12859">
                  <c:v>52.259609999999995</c:v>
                </c:pt>
                <c:pt idx="12860">
                  <c:v>52.264429999999997</c:v>
                </c:pt>
                <c:pt idx="12861">
                  <c:v>52.269240000000003</c:v>
                </c:pt>
                <c:pt idx="12862">
                  <c:v>52.274059999999999</c:v>
                </c:pt>
                <c:pt idx="12863">
                  <c:v>52.278869999999998</c:v>
                </c:pt>
                <c:pt idx="12864">
                  <c:v>52.28369</c:v>
                </c:pt>
                <c:pt idx="12865">
                  <c:v>52.288499999999999</c:v>
                </c:pt>
                <c:pt idx="12866">
                  <c:v>52.293319999999994</c:v>
                </c:pt>
                <c:pt idx="12867">
                  <c:v>52.29813</c:v>
                </c:pt>
                <c:pt idx="12868">
                  <c:v>52.302950000000003</c:v>
                </c:pt>
                <c:pt idx="12869">
                  <c:v>52.307760000000002</c:v>
                </c:pt>
                <c:pt idx="12870">
                  <c:v>52.312579999999997</c:v>
                </c:pt>
                <c:pt idx="12871">
                  <c:v>52.317389999999996</c:v>
                </c:pt>
                <c:pt idx="12872">
                  <c:v>52.322209999999998</c:v>
                </c:pt>
                <c:pt idx="12873">
                  <c:v>52.327020000000005</c:v>
                </c:pt>
                <c:pt idx="12874">
                  <c:v>52.33184</c:v>
                </c:pt>
                <c:pt idx="12875">
                  <c:v>52.336649999999999</c:v>
                </c:pt>
                <c:pt idx="12876">
                  <c:v>52.341459999999998</c:v>
                </c:pt>
                <c:pt idx="12877">
                  <c:v>52.34628</c:v>
                </c:pt>
                <c:pt idx="12878">
                  <c:v>52.351090000000006</c:v>
                </c:pt>
                <c:pt idx="12879">
                  <c:v>52.355910000000002</c:v>
                </c:pt>
                <c:pt idx="12880">
                  <c:v>52.360720000000001</c:v>
                </c:pt>
                <c:pt idx="12881">
                  <c:v>52.365540000000003</c:v>
                </c:pt>
                <c:pt idx="12882">
                  <c:v>52.370350000000002</c:v>
                </c:pt>
                <c:pt idx="12883">
                  <c:v>52.375169999999997</c:v>
                </c:pt>
                <c:pt idx="12884">
                  <c:v>52.379979999999996</c:v>
                </c:pt>
                <c:pt idx="12885">
                  <c:v>52.384800000000006</c:v>
                </c:pt>
                <c:pt idx="12886">
                  <c:v>52.389610000000005</c:v>
                </c:pt>
                <c:pt idx="12887">
                  <c:v>52.39443</c:v>
                </c:pt>
                <c:pt idx="12888">
                  <c:v>52.399239999999999</c:v>
                </c:pt>
                <c:pt idx="12889">
                  <c:v>52.404060000000001</c:v>
                </c:pt>
                <c:pt idx="12890">
                  <c:v>52.40887</c:v>
                </c:pt>
                <c:pt idx="12891">
                  <c:v>52.413689999999995</c:v>
                </c:pt>
                <c:pt idx="12892">
                  <c:v>52.418500000000002</c:v>
                </c:pt>
                <c:pt idx="12893">
                  <c:v>52.423320000000004</c:v>
                </c:pt>
                <c:pt idx="12894">
                  <c:v>52.428139999999999</c:v>
                </c:pt>
                <c:pt idx="12895">
                  <c:v>52.432949999999998</c:v>
                </c:pt>
                <c:pt idx="12896">
                  <c:v>52.43777</c:v>
                </c:pt>
                <c:pt idx="12897">
                  <c:v>52.44258</c:v>
                </c:pt>
                <c:pt idx="12898">
                  <c:v>52.447399999999995</c:v>
                </c:pt>
                <c:pt idx="12899">
                  <c:v>52.452210000000001</c:v>
                </c:pt>
                <c:pt idx="12900">
                  <c:v>52.457030000000003</c:v>
                </c:pt>
                <c:pt idx="12901">
                  <c:v>52.461840000000002</c:v>
                </c:pt>
                <c:pt idx="12902">
                  <c:v>52.466659999999997</c:v>
                </c:pt>
                <c:pt idx="12903">
                  <c:v>52.471469999999997</c:v>
                </c:pt>
                <c:pt idx="12904">
                  <c:v>52.476289999999999</c:v>
                </c:pt>
                <c:pt idx="12905">
                  <c:v>52.481100000000005</c:v>
                </c:pt>
                <c:pt idx="12906">
                  <c:v>52.48592</c:v>
                </c:pt>
                <c:pt idx="12907">
                  <c:v>52.490729999999999</c:v>
                </c:pt>
                <c:pt idx="12908">
                  <c:v>52.495550000000001</c:v>
                </c:pt>
                <c:pt idx="12909">
                  <c:v>52.500360000000001</c:v>
                </c:pt>
                <c:pt idx="12910">
                  <c:v>52.505179999999996</c:v>
                </c:pt>
                <c:pt idx="12911">
                  <c:v>52.51</c:v>
                </c:pt>
                <c:pt idx="12912">
                  <c:v>52.514810000000004</c:v>
                </c:pt>
                <c:pt idx="12913">
                  <c:v>52.519629999999999</c:v>
                </c:pt>
                <c:pt idx="12914">
                  <c:v>52.524439999999998</c:v>
                </c:pt>
                <c:pt idx="12915">
                  <c:v>52.529260000000001</c:v>
                </c:pt>
                <c:pt idx="12916">
                  <c:v>52.53407</c:v>
                </c:pt>
                <c:pt idx="12917">
                  <c:v>52.538889999999995</c:v>
                </c:pt>
                <c:pt idx="12918">
                  <c:v>52.543700000000001</c:v>
                </c:pt>
                <c:pt idx="12919">
                  <c:v>52.548520000000003</c:v>
                </c:pt>
                <c:pt idx="12920">
                  <c:v>52.553330000000003</c:v>
                </c:pt>
                <c:pt idx="12921">
                  <c:v>52.558149999999998</c:v>
                </c:pt>
                <c:pt idx="12922">
                  <c:v>52.56297</c:v>
                </c:pt>
                <c:pt idx="12923">
                  <c:v>52.567779999999999</c:v>
                </c:pt>
                <c:pt idx="12924">
                  <c:v>52.572599999999994</c:v>
                </c:pt>
                <c:pt idx="12925">
                  <c:v>52.57741</c:v>
                </c:pt>
                <c:pt idx="12926">
                  <c:v>52.582230000000003</c:v>
                </c:pt>
                <c:pt idx="12927">
                  <c:v>52.587040000000002</c:v>
                </c:pt>
                <c:pt idx="12928">
                  <c:v>52.591859999999997</c:v>
                </c:pt>
                <c:pt idx="12929">
                  <c:v>52.596669999999996</c:v>
                </c:pt>
                <c:pt idx="12930">
                  <c:v>52.601489999999998</c:v>
                </c:pt>
                <c:pt idx="12931">
                  <c:v>52.606310000000001</c:v>
                </c:pt>
                <c:pt idx="12932">
                  <c:v>52.61112</c:v>
                </c:pt>
                <c:pt idx="12933">
                  <c:v>52.615940000000002</c:v>
                </c:pt>
                <c:pt idx="12934">
                  <c:v>52.620750000000001</c:v>
                </c:pt>
                <c:pt idx="12935">
                  <c:v>52.625570000000003</c:v>
                </c:pt>
                <c:pt idx="12936">
                  <c:v>52.630379999999995</c:v>
                </c:pt>
                <c:pt idx="12937">
                  <c:v>52.635199999999998</c:v>
                </c:pt>
                <c:pt idx="12938">
                  <c:v>52.64002</c:v>
                </c:pt>
                <c:pt idx="12939">
                  <c:v>52.644829999999999</c:v>
                </c:pt>
                <c:pt idx="12940">
                  <c:v>52.649650000000001</c:v>
                </c:pt>
                <c:pt idx="12941">
                  <c:v>52.65446</c:v>
                </c:pt>
                <c:pt idx="12942">
                  <c:v>52.659280000000003</c:v>
                </c:pt>
                <c:pt idx="12943">
                  <c:v>52.664089999999995</c:v>
                </c:pt>
                <c:pt idx="12944">
                  <c:v>52.668909999999997</c:v>
                </c:pt>
                <c:pt idx="12945">
                  <c:v>52.673729999999999</c:v>
                </c:pt>
                <c:pt idx="12946">
                  <c:v>52.678540000000005</c:v>
                </c:pt>
                <c:pt idx="12947">
                  <c:v>52.68336</c:v>
                </c:pt>
                <c:pt idx="12948">
                  <c:v>52.68817</c:v>
                </c:pt>
                <c:pt idx="12949">
                  <c:v>52.692990000000002</c:v>
                </c:pt>
                <c:pt idx="12950">
                  <c:v>52.697800000000001</c:v>
                </c:pt>
                <c:pt idx="12951">
                  <c:v>52.702619999999996</c:v>
                </c:pt>
                <c:pt idx="12952">
                  <c:v>52.707439999999998</c:v>
                </c:pt>
                <c:pt idx="12953">
                  <c:v>52.712250000000004</c:v>
                </c:pt>
                <c:pt idx="12954">
                  <c:v>52.71707</c:v>
                </c:pt>
                <c:pt idx="12955">
                  <c:v>52.721879999999999</c:v>
                </c:pt>
                <c:pt idx="12956">
                  <c:v>52.726700000000001</c:v>
                </c:pt>
                <c:pt idx="12957">
                  <c:v>52.73151</c:v>
                </c:pt>
                <c:pt idx="12958">
                  <c:v>52.736329999999995</c:v>
                </c:pt>
                <c:pt idx="12959">
                  <c:v>52.741149999999998</c:v>
                </c:pt>
                <c:pt idx="12960">
                  <c:v>52.745960000000004</c:v>
                </c:pt>
                <c:pt idx="12961">
                  <c:v>52.750779999999999</c:v>
                </c:pt>
                <c:pt idx="12962">
                  <c:v>52.755589999999998</c:v>
                </c:pt>
                <c:pt idx="12963">
                  <c:v>52.76041</c:v>
                </c:pt>
                <c:pt idx="12964">
                  <c:v>52.765230000000003</c:v>
                </c:pt>
                <c:pt idx="12965">
                  <c:v>52.770039999999995</c:v>
                </c:pt>
                <c:pt idx="12966">
                  <c:v>52.774859999999997</c:v>
                </c:pt>
                <c:pt idx="12967">
                  <c:v>52.779670000000003</c:v>
                </c:pt>
                <c:pt idx="12968">
                  <c:v>52.784490000000005</c:v>
                </c:pt>
                <c:pt idx="12969">
                  <c:v>52.78931</c:v>
                </c:pt>
                <c:pt idx="12970">
                  <c:v>52.794119999999999</c:v>
                </c:pt>
                <c:pt idx="12971">
                  <c:v>52.798940000000002</c:v>
                </c:pt>
                <c:pt idx="12972">
                  <c:v>52.803750000000001</c:v>
                </c:pt>
                <c:pt idx="12973">
                  <c:v>52.808569999999996</c:v>
                </c:pt>
                <c:pt idx="12974">
                  <c:v>52.813389999999998</c:v>
                </c:pt>
                <c:pt idx="12975">
                  <c:v>52.818210000000001</c:v>
                </c:pt>
                <c:pt idx="12976">
                  <c:v>52.82302</c:v>
                </c:pt>
                <c:pt idx="12977">
                  <c:v>52.827840000000002</c:v>
                </c:pt>
                <c:pt idx="12978">
                  <c:v>52.832650000000001</c:v>
                </c:pt>
                <c:pt idx="12979">
                  <c:v>52.837469999999996</c:v>
                </c:pt>
                <c:pt idx="12980">
                  <c:v>52.842289999999998</c:v>
                </c:pt>
                <c:pt idx="12981">
                  <c:v>52.847099999999998</c:v>
                </c:pt>
                <c:pt idx="12982">
                  <c:v>52.85192</c:v>
                </c:pt>
                <c:pt idx="12983">
                  <c:v>52.856729999999999</c:v>
                </c:pt>
                <c:pt idx="12984">
                  <c:v>52.861550000000001</c:v>
                </c:pt>
                <c:pt idx="12985">
                  <c:v>52.866370000000003</c:v>
                </c:pt>
                <c:pt idx="12986">
                  <c:v>52.871179999999995</c:v>
                </c:pt>
                <c:pt idx="12987">
                  <c:v>52.875999999999998</c:v>
                </c:pt>
                <c:pt idx="12988">
                  <c:v>52.88082</c:v>
                </c:pt>
                <c:pt idx="12989">
                  <c:v>52.885630000000006</c:v>
                </c:pt>
                <c:pt idx="12990">
                  <c:v>52.890450000000001</c:v>
                </c:pt>
                <c:pt idx="12991">
                  <c:v>52.89526</c:v>
                </c:pt>
                <c:pt idx="12992">
                  <c:v>52.900080000000003</c:v>
                </c:pt>
                <c:pt idx="12993">
                  <c:v>52.904899999999998</c:v>
                </c:pt>
                <c:pt idx="12994">
                  <c:v>52.909709999999997</c:v>
                </c:pt>
                <c:pt idx="12995">
                  <c:v>52.914529999999999</c:v>
                </c:pt>
                <c:pt idx="12996">
                  <c:v>52.919349999999994</c:v>
                </c:pt>
                <c:pt idx="12997">
                  <c:v>52.924160000000001</c:v>
                </c:pt>
                <c:pt idx="12998">
                  <c:v>52.928980000000003</c:v>
                </c:pt>
                <c:pt idx="12999">
                  <c:v>52.933790000000002</c:v>
                </c:pt>
                <c:pt idx="13000">
                  <c:v>52.938609999999997</c:v>
                </c:pt>
                <c:pt idx="13001">
                  <c:v>52.943429999999999</c:v>
                </c:pt>
                <c:pt idx="13002">
                  <c:v>52.948239999999998</c:v>
                </c:pt>
                <c:pt idx="13003">
                  <c:v>52.953060000000001</c:v>
                </c:pt>
                <c:pt idx="13004">
                  <c:v>52.957879999999996</c:v>
                </c:pt>
                <c:pt idx="13005">
                  <c:v>52.962690000000002</c:v>
                </c:pt>
                <c:pt idx="13006">
                  <c:v>52.967510000000004</c:v>
                </c:pt>
                <c:pt idx="13007">
                  <c:v>52.972320000000003</c:v>
                </c:pt>
                <c:pt idx="13008">
                  <c:v>52.977139999999999</c:v>
                </c:pt>
                <c:pt idx="13009">
                  <c:v>52.981960000000001</c:v>
                </c:pt>
                <c:pt idx="13010">
                  <c:v>52.98677</c:v>
                </c:pt>
                <c:pt idx="13011">
                  <c:v>52.991589999999995</c:v>
                </c:pt>
                <c:pt idx="13012">
                  <c:v>52.996409999999997</c:v>
                </c:pt>
                <c:pt idx="13013">
                  <c:v>53.001220000000004</c:v>
                </c:pt>
                <c:pt idx="13014">
                  <c:v>53.006039999999999</c:v>
                </c:pt>
                <c:pt idx="13015">
                  <c:v>53.010860000000001</c:v>
                </c:pt>
                <c:pt idx="13016">
                  <c:v>53.015680000000003</c:v>
                </c:pt>
                <c:pt idx="13017">
                  <c:v>53.020490000000002</c:v>
                </c:pt>
                <c:pt idx="13018">
                  <c:v>53.025309999999998</c:v>
                </c:pt>
                <c:pt idx="13019">
                  <c:v>53.03013</c:v>
                </c:pt>
                <c:pt idx="13020">
                  <c:v>53.034940000000006</c:v>
                </c:pt>
                <c:pt idx="13021">
                  <c:v>53.039760000000001</c:v>
                </c:pt>
                <c:pt idx="13022">
                  <c:v>53.044580000000003</c:v>
                </c:pt>
                <c:pt idx="13023">
                  <c:v>53.049390000000002</c:v>
                </c:pt>
                <c:pt idx="13024">
                  <c:v>53.054209999999998</c:v>
                </c:pt>
                <c:pt idx="13025">
                  <c:v>53.059019999999997</c:v>
                </c:pt>
                <c:pt idx="13026">
                  <c:v>53.063839999999999</c:v>
                </c:pt>
                <c:pt idx="13027">
                  <c:v>53.068659999999994</c:v>
                </c:pt>
                <c:pt idx="13028">
                  <c:v>53.07347</c:v>
                </c:pt>
                <c:pt idx="13029">
                  <c:v>53.078290000000003</c:v>
                </c:pt>
                <c:pt idx="13030">
                  <c:v>53.083110000000005</c:v>
                </c:pt>
                <c:pt idx="13031">
                  <c:v>53.087919999999997</c:v>
                </c:pt>
                <c:pt idx="13032">
                  <c:v>53.092739999999999</c:v>
                </c:pt>
                <c:pt idx="13033">
                  <c:v>53.097560000000001</c:v>
                </c:pt>
                <c:pt idx="13034">
                  <c:v>53.102370000000001</c:v>
                </c:pt>
                <c:pt idx="13035">
                  <c:v>53.107189999999996</c:v>
                </c:pt>
                <c:pt idx="13036">
                  <c:v>53.112009999999998</c:v>
                </c:pt>
                <c:pt idx="13037">
                  <c:v>53.116820000000004</c:v>
                </c:pt>
                <c:pt idx="13038">
                  <c:v>53.121639999999999</c:v>
                </c:pt>
                <c:pt idx="13039">
                  <c:v>53.126460000000002</c:v>
                </c:pt>
                <c:pt idx="13040">
                  <c:v>53.131270000000001</c:v>
                </c:pt>
                <c:pt idx="13041">
                  <c:v>53.136089999999996</c:v>
                </c:pt>
                <c:pt idx="13042">
                  <c:v>53.140909999999998</c:v>
                </c:pt>
                <c:pt idx="13043">
                  <c:v>53.14573</c:v>
                </c:pt>
                <c:pt idx="13044">
                  <c:v>53.150540000000007</c:v>
                </c:pt>
                <c:pt idx="13045">
                  <c:v>53.155360000000002</c:v>
                </c:pt>
                <c:pt idx="13046">
                  <c:v>53.160180000000004</c:v>
                </c:pt>
                <c:pt idx="13047">
                  <c:v>53.164999999999999</c:v>
                </c:pt>
                <c:pt idx="13048">
                  <c:v>53.169809999999998</c:v>
                </c:pt>
                <c:pt idx="13049">
                  <c:v>53.174630000000001</c:v>
                </c:pt>
                <c:pt idx="13050">
                  <c:v>53.179450000000003</c:v>
                </c:pt>
                <c:pt idx="13051">
                  <c:v>53.184259999999995</c:v>
                </c:pt>
                <c:pt idx="13052">
                  <c:v>53.189079999999997</c:v>
                </c:pt>
                <c:pt idx="13053">
                  <c:v>53.193899999999999</c:v>
                </c:pt>
                <c:pt idx="13054">
                  <c:v>53.198710000000005</c:v>
                </c:pt>
                <c:pt idx="13055">
                  <c:v>53.203530000000001</c:v>
                </c:pt>
                <c:pt idx="13056">
                  <c:v>53.208350000000003</c:v>
                </c:pt>
                <c:pt idx="13057">
                  <c:v>53.213160000000002</c:v>
                </c:pt>
                <c:pt idx="13058">
                  <c:v>53.217979999999997</c:v>
                </c:pt>
                <c:pt idx="13059">
                  <c:v>53.222799999999999</c:v>
                </c:pt>
                <c:pt idx="13060">
                  <c:v>53.227609999999999</c:v>
                </c:pt>
                <c:pt idx="13061">
                  <c:v>53.232429999999994</c:v>
                </c:pt>
                <c:pt idx="13062">
                  <c:v>53.237250000000003</c:v>
                </c:pt>
                <c:pt idx="13063">
                  <c:v>53.242070000000005</c:v>
                </c:pt>
                <c:pt idx="13064">
                  <c:v>53.24689</c:v>
                </c:pt>
                <c:pt idx="13065">
                  <c:v>53.2517</c:v>
                </c:pt>
                <c:pt idx="13066">
                  <c:v>53.256520000000002</c:v>
                </c:pt>
                <c:pt idx="13067">
                  <c:v>53.261339999999997</c:v>
                </c:pt>
                <c:pt idx="13068">
                  <c:v>53.266149999999996</c:v>
                </c:pt>
                <c:pt idx="13069">
                  <c:v>53.270969999999998</c:v>
                </c:pt>
                <c:pt idx="13070">
                  <c:v>53.275790000000001</c:v>
                </c:pt>
                <c:pt idx="13071">
                  <c:v>53.2806</c:v>
                </c:pt>
                <c:pt idx="13072">
                  <c:v>53.285420000000002</c:v>
                </c:pt>
                <c:pt idx="13073">
                  <c:v>53.290240000000004</c:v>
                </c:pt>
                <c:pt idx="13074">
                  <c:v>53.295059999999999</c:v>
                </c:pt>
                <c:pt idx="13075">
                  <c:v>53.299869999999999</c:v>
                </c:pt>
                <c:pt idx="13076">
                  <c:v>53.304690000000001</c:v>
                </c:pt>
                <c:pt idx="13077">
                  <c:v>53.309509999999996</c:v>
                </c:pt>
                <c:pt idx="13078">
                  <c:v>53.314319999999995</c:v>
                </c:pt>
                <c:pt idx="13079">
                  <c:v>53.319140000000004</c:v>
                </c:pt>
                <c:pt idx="13080">
                  <c:v>53.32396</c:v>
                </c:pt>
                <c:pt idx="13081">
                  <c:v>53.328780000000002</c:v>
                </c:pt>
                <c:pt idx="13082">
                  <c:v>53.333600000000004</c:v>
                </c:pt>
                <c:pt idx="13083">
                  <c:v>53.338410000000003</c:v>
                </c:pt>
                <c:pt idx="13084">
                  <c:v>53.343229999999998</c:v>
                </c:pt>
                <c:pt idx="13085">
                  <c:v>53.348050000000001</c:v>
                </c:pt>
                <c:pt idx="13086">
                  <c:v>53.35286</c:v>
                </c:pt>
                <c:pt idx="13087">
                  <c:v>53.357679999999995</c:v>
                </c:pt>
                <c:pt idx="13088">
                  <c:v>53.362499999999997</c:v>
                </c:pt>
                <c:pt idx="13089">
                  <c:v>53.367319999999999</c:v>
                </c:pt>
                <c:pt idx="13090">
                  <c:v>53.372129999999999</c:v>
                </c:pt>
                <c:pt idx="13091">
                  <c:v>53.376950000000001</c:v>
                </c:pt>
                <c:pt idx="13092">
                  <c:v>53.381770000000003</c:v>
                </c:pt>
                <c:pt idx="13093">
                  <c:v>53.386589999999998</c:v>
                </c:pt>
                <c:pt idx="13094">
                  <c:v>53.391399999999997</c:v>
                </c:pt>
                <c:pt idx="13095">
                  <c:v>53.39622</c:v>
                </c:pt>
                <c:pt idx="13096">
                  <c:v>53.401039999999995</c:v>
                </c:pt>
                <c:pt idx="13097">
                  <c:v>53.405850000000001</c:v>
                </c:pt>
                <c:pt idx="13098">
                  <c:v>53.410670000000003</c:v>
                </c:pt>
                <c:pt idx="13099">
                  <c:v>53.415490000000005</c:v>
                </c:pt>
                <c:pt idx="13100">
                  <c:v>53.420310000000001</c:v>
                </c:pt>
                <c:pt idx="13101">
                  <c:v>53.425130000000003</c:v>
                </c:pt>
                <c:pt idx="13102">
                  <c:v>53.429940000000002</c:v>
                </c:pt>
                <c:pt idx="13103">
                  <c:v>53.434759999999997</c:v>
                </c:pt>
                <c:pt idx="13104">
                  <c:v>53.439579999999999</c:v>
                </c:pt>
                <c:pt idx="13105">
                  <c:v>53.444400000000002</c:v>
                </c:pt>
                <c:pt idx="13106">
                  <c:v>53.449209999999994</c:v>
                </c:pt>
                <c:pt idx="13107">
                  <c:v>53.454030000000003</c:v>
                </c:pt>
                <c:pt idx="13108">
                  <c:v>53.458850000000005</c:v>
                </c:pt>
                <c:pt idx="13109">
                  <c:v>53.46367</c:v>
                </c:pt>
                <c:pt idx="13110">
                  <c:v>53.46848</c:v>
                </c:pt>
                <c:pt idx="13111">
                  <c:v>53.473300000000002</c:v>
                </c:pt>
                <c:pt idx="13112">
                  <c:v>53.478119999999997</c:v>
                </c:pt>
                <c:pt idx="13113">
                  <c:v>53.482939999999999</c:v>
                </c:pt>
                <c:pt idx="13114">
                  <c:v>53.487760000000002</c:v>
                </c:pt>
                <c:pt idx="13115">
                  <c:v>53.492570000000001</c:v>
                </c:pt>
                <c:pt idx="13116">
                  <c:v>53.497389999999996</c:v>
                </c:pt>
                <c:pt idx="13117">
                  <c:v>53.502209999999998</c:v>
                </c:pt>
                <c:pt idx="13118">
                  <c:v>53.50703</c:v>
                </c:pt>
                <c:pt idx="13119">
                  <c:v>53.511839999999999</c:v>
                </c:pt>
                <c:pt idx="13120">
                  <c:v>53.516660000000002</c:v>
                </c:pt>
                <c:pt idx="13121">
                  <c:v>53.521480000000004</c:v>
                </c:pt>
                <c:pt idx="13122">
                  <c:v>53.526299999999999</c:v>
                </c:pt>
                <c:pt idx="13123">
                  <c:v>53.531109999999998</c:v>
                </c:pt>
                <c:pt idx="13124">
                  <c:v>53.53593</c:v>
                </c:pt>
                <c:pt idx="13125">
                  <c:v>53.540749999999996</c:v>
                </c:pt>
                <c:pt idx="13126">
                  <c:v>53.545569999999998</c:v>
                </c:pt>
                <c:pt idx="13127">
                  <c:v>53.550380000000004</c:v>
                </c:pt>
                <c:pt idx="13128">
                  <c:v>53.555210000000002</c:v>
                </c:pt>
                <c:pt idx="13129">
                  <c:v>53.560020000000002</c:v>
                </c:pt>
                <c:pt idx="13130">
                  <c:v>53.564840000000004</c:v>
                </c:pt>
                <c:pt idx="13131">
                  <c:v>53.569659999999999</c:v>
                </c:pt>
                <c:pt idx="13132">
                  <c:v>53.574480000000001</c:v>
                </c:pt>
                <c:pt idx="13133">
                  <c:v>53.57929</c:v>
                </c:pt>
                <c:pt idx="13134">
                  <c:v>53.584109999999995</c:v>
                </c:pt>
                <c:pt idx="13135">
                  <c:v>53.588929999999998</c:v>
                </c:pt>
                <c:pt idx="13136">
                  <c:v>53.59375</c:v>
                </c:pt>
                <c:pt idx="13137">
                  <c:v>53.598560000000006</c:v>
                </c:pt>
                <c:pt idx="13138">
                  <c:v>53.603380000000001</c:v>
                </c:pt>
                <c:pt idx="13139">
                  <c:v>53.608200000000004</c:v>
                </c:pt>
                <c:pt idx="13140">
                  <c:v>53.613019999999999</c:v>
                </c:pt>
                <c:pt idx="13141">
                  <c:v>53.617840000000001</c:v>
                </c:pt>
                <c:pt idx="13142">
                  <c:v>53.622660000000003</c:v>
                </c:pt>
                <c:pt idx="13143">
                  <c:v>53.627469999999995</c:v>
                </c:pt>
                <c:pt idx="13144">
                  <c:v>53.632289999999998</c:v>
                </c:pt>
                <c:pt idx="13145">
                  <c:v>53.63711</c:v>
                </c:pt>
                <c:pt idx="13146">
                  <c:v>53.641929999999995</c:v>
                </c:pt>
                <c:pt idx="13147">
                  <c:v>53.646740000000001</c:v>
                </c:pt>
                <c:pt idx="13148">
                  <c:v>53.651560000000003</c:v>
                </c:pt>
                <c:pt idx="13149">
                  <c:v>53.656379999999999</c:v>
                </c:pt>
                <c:pt idx="13150">
                  <c:v>53.661200000000001</c:v>
                </c:pt>
                <c:pt idx="13151">
                  <c:v>53.666020000000003</c:v>
                </c:pt>
                <c:pt idx="13152">
                  <c:v>53.670830000000002</c:v>
                </c:pt>
                <c:pt idx="13153">
                  <c:v>53.675649999999997</c:v>
                </c:pt>
                <c:pt idx="13154">
                  <c:v>53.68047</c:v>
                </c:pt>
                <c:pt idx="13155">
                  <c:v>53.685289999999995</c:v>
                </c:pt>
                <c:pt idx="13156">
                  <c:v>53.690109999999997</c:v>
                </c:pt>
                <c:pt idx="13157">
                  <c:v>53.694929999999999</c:v>
                </c:pt>
                <c:pt idx="13158">
                  <c:v>53.699740000000006</c:v>
                </c:pt>
                <c:pt idx="13159">
                  <c:v>53.704560000000001</c:v>
                </c:pt>
                <c:pt idx="13160">
                  <c:v>53.709380000000003</c:v>
                </c:pt>
                <c:pt idx="13161">
                  <c:v>53.714199999999998</c:v>
                </c:pt>
                <c:pt idx="13162">
                  <c:v>53.71902</c:v>
                </c:pt>
                <c:pt idx="13163">
                  <c:v>53.72383</c:v>
                </c:pt>
                <c:pt idx="13164">
                  <c:v>53.728650000000002</c:v>
                </c:pt>
                <c:pt idx="13165">
                  <c:v>53.733469999999997</c:v>
                </c:pt>
                <c:pt idx="13166">
                  <c:v>53.738289999999999</c:v>
                </c:pt>
                <c:pt idx="13167">
                  <c:v>53.743109999999994</c:v>
                </c:pt>
                <c:pt idx="13168">
                  <c:v>53.747929999999997</c:v>
                </c:pt>
                <c:pt idx="13169">
                  <c:v>53.752749999999999</c:v>
                </c:pt>
                <c:pt idx="13170">
                  <c:v>53.757560000000005</c:v>
                </c:pt>
                <c:pt idx="13171">
                  <c:v>53.76238</c:v>
                </c:pt>
                <c:pt idx="13172">
                  <c:v>53.767200000000003</c:v>
                </c:pt>
                <c:pt idx="13173">
                  <c:v>53.772019999999998</c:v>
                </c:pt>
                <c:pt idx="13174">
                  <c:v>53.77684</c:v>
                </c:pt>
                <c:pt idx="13175">
                  <c:v>53.781649999999999</c:v>
                </c:pt>
                <c:pt idx="13176">
                  <c:v>53.786470000000001</c:v>
                </c:pt>
                <c:pt idx="13177">
                  <c:v>53.791289999999996</c:v>
                </c:pt>
                <c:pt idx="13178">
                  <c:v>53.796109999999999</c:v>
                </c:pt>
                <c:pt idx="13179">
                  <c:v>53.800929999999994</c:v>
                </c:pt>
                <c:pt idx="13180">
                  <c:v>53.805749999999996</c:v>
                </c:pt>
                <c:pt idx="13181">
                  <c:v>53.810569999999998</c:v>
                </c:pt>
                <c:pt idx="13182">
                  <c:v>53.815380000000005</c:v>
                </c:pt>
                <c:pt idx="13183">
                  <c:v>53.8202</c:v>
                </c:pt>
                <c:pt idx="13184">
                  <c:v>53.825020000000002</c:v>
                </c:pt>
                <c:pt idx="13185">
                  <c:v>53.829839999999997</c:v>
                </c:pt>
                <c:pt idx="13186">
                  <c:v>53.83466</c:v>
                </c:pt>
                <c:pt idx="13187">
                  <c:v>53.839469999999999</c:v>
                </c:pt>
                <c:pt idx="13188">
                  <c:v>53.844299999999997</c:v>
                </c:pt>
                <c:pt idx="13189">
                  <c:v>53.849109999999996</c:v>
                </c:pt>
                <c:pt idx="13190">
                  <c:v>53.853929999999998</c:v>
                </c:pt>
                <c:pt idx="13191">
                  <c:v>53.858749999999993</c:v>
                </c:pt>
                <c:pt idx="13192">
                  <c:v>53.863570000000003</c:v>
                </c:pt>
                <c:pt idx="13193">
                  <c:v>53.868390000000005</c:v>
                </c:pt>
                <c:pt idx="13194">
                  <c:v>53.873200000000004</c:v>
                </c:pt>
                <c:pt idx="13195">
                  <c:v>53.878019999999999</c:v>
                </c:pt>
                <c:pt idx="13196">
                  <c:v>53.882840000000002</c:v>
                </c:pt>
                <c:pt idx="13197">
                  <c:v>53.887659999999997</c:v>
                </c:pt>
                <c:pt idx="13198">
                  <c:v>53.892479999999999</c:v>
                </c:pt>
                <c:pt idx="13199">
                  <c:v>53.897300000000001</c:v>
                </c:pt>
                <c:pt idx="13200">
                  <c:v>53.902119999999996</c:v>
                </c:pt>
                <c:pt idx="13201">
                  <c:v>53.906939999999999</c:v>
                </c:pt>
                <c:pt idx="13202">
                  <c:v>53.911749999999998</c:v>
                </c:pt>
                <c:pt idx="13203">
                  <c:v>53.91657</c:v>
                </c:pt>
                <c:pt idx="13204">
                  <c:v>53.921390000000002</c:v>
                </c:pt>
                <c:pt idx="13205">
                  <c:v>53.926210000000005</c:v>
                </c:pt>
                <c:pt idx="13206">
                  <c:v>53.93103</c:v>
                </c:pt>
                <c:pt idx="13207">
                  <c:v>53.935850000000002</c:v>
                </c:pt>
                <c:pt idx="13208">
                  <c:v>53.940660000000001</c:v>
                </c:pt>
                <c:pt idx="13209">
                  <c:v>53.945489999999999</c:v>
                </c:pt>
                <c:pt idx="13210">
                  <c:v>53.950299999999999</c:v>
                </c:pt>
                <c:pt idx="13211">
                  <c:v>53.955120000000001</c:v>
                </c:pt>
                <c:pt idx="13212">
                  <c:v>53.959939999999996</c:v>
                </c:pt>
                <c:pt idx="13213">
                  <c:v>53.964759999999998</c:v>
                </c:pt>
                <c:pt idx="13214">
                  <c:v>53.969580000000001</c:v>
                </c:pt>
                <c:pt idx="13215">
                  <c:v>53.974399999999996</c:v>
                </c:pt>
                <c:pt idx="13216">
                  <c:v>53.979219999999998</c:v>
                </c:pt>
                <c:pt idx="13217">
                  <c:v>53.984030000000004</c:v>
                </c:pt>
                <c:pt idx="13218">
                  <c:v>53.988860000000003</c:v>
                </c:pt>
                <c:pt idx="13219">
                  <c:v>53.993670000000002</c:v>
                </c:pt>
                <c:pt idx="13220">
                  <c:v>53.998490000000004</c:v>
                </c:pt>
                <c:pt idx="13221">
                  <c:v>54.003309999999999</c:v>
                </c:pt>
                <c:pt idx="13222">
                  <c:v>54.008130000000001</c:v>
                </c:pt>
                <c:pt idx="13223">
                  <c:v>54.012949999999996</c:v>
                </c:pt>
                <c:pt idx="13224">
                  <c:v>54.017769999999999</c:v>
                </c:pt>
                <c:pt idx="13225">
                  <c:v>54.022590000000001</c:v>
                </c:pt>
                <c:pt idx="13226">
                  <c:v>54.0274</c:v>
                </c:pt>
                <c:pt idx="13227">
                  <c:v>54.032229999999998</c:v>
                </c:pt>
                <c:pt idx="13228">
                  <c:v>54.037040000000005</c:v>
                </c:pt>
                <c:pt idx="13229">
                  <c:v>54.04186</c:v>
                </c:pt>
                <c:pt idx="13230">
                  <c:v>54.046680000000002</c:v>
                </c:pt>
                <c:pt idx="13231">
                  <c:v>54.051500000000004</c:v>
                </c:pt>
                <c:pt idx="13232">
                  <c:v>54.056319999999999</c:v>
                </c:pt>
                <c:pt idx="13233">
                  <c:v>54.061140000000002</c:v>
                </c:pt>
                <c:pt idx="13234">
                  <c:v>54.065960000000004</c:v>
                </c:pt>
                <c:pt idx="13235">
                  <c:v>54.070769999999996</c:v>
                </c:pt>
                <c:pt idx="13236">
                  <c:v>54.075589999999998</c:v>
                </c:pt>
                <c:pt idx="13237">
                  <c:v>54.080419999999997</c:v>
                </c:pt>
                <c:pt idx="13238">
                  <c:v>54.085229999999996</c:v>
                </c:pt>
                <c:pt idx="13239">
                  <c:v>54.090049999999998</c:v>
                </c:pt>
                <c:pt idx="13240">
                  <c:v>54.09487</c:v>
                </c:pt>
                <c:pt idx="13241">
                  <c:v>54.099689999999995</c:v>
                </c:pt>
                <c:pt idx="13242">
                  <c:v>54.104510000000005</c:v>
                </c:pt>
                <c:pt idx="13243">
                  <c:v>54.10933</c:v>
                </c:pt>
                <c:pt idx="13244">
                  <c:v>54.114150000000002</c:v>
                </c:pt>
                <c:pt idx="13245">
                  <c:v>54.118970000000004</c:v>
                </c:pt>
                <c:pt idx="13246">
                  <c:v>54.12379</c:v>
                </c:pt>
                <c:pt idx="13247">
                  <c:v>54.128610000000002</c:v>
                </c:pt>
                <c:pt idx="13248">
                  <c:v>54.133420000000001</c:v>
                </c:pt>
                <c:pt idx="13249">
                  <c:v>54.138239999999996</c:v>
                </c:pt>
                <c:pt idx="13250">
                  <c:v>54.143059999999998</c:v>
                </c:pt>
                <c:pt idx="13251">
                  <c:v>54.147880000000001</c:v>
                </c:pt>
                <c:pt idx="13252">
                  <c:v>54.152699999999996</c:v>
                </c:pt>
                <c:pt idx="13253">
                  <c:v>54.157519999999998</c:v>
                </c:pt>
                <c:pt idx="13254">
                  <c:v>54.16234</c:v>
                </c:pt>
                <c:pt idx="13255">
                  <c:v>54.167159999999996</c:v>
                </c:pt>
                <c:pt idx="13256">
                  <c:v>54.171980000000005</c:v>
                </c:pt>
                <c:pt idx="13257">
                  <c:v>54.1768</c:v>
                </c:pt>
                <c:pt idx="13258">
                  <c:v>54.181620000000002</c:v>
                </c:pt>
                <c:pt idx="13259">
                  <c:v>54.186440000000005</c:v>
                </c:pt>
                <c:pt idx="13260">
                  <c:v>54.191250000000004</c:v>
                </c:pt>
                <c:pt idx="13261">
                  <c:v>54.196069999999999</c:v>
                </c:pt>
                <c:pt idx="13262">
                  <c:v>54.200900000000004</c:v>
                </c:pt>
                <c:pt idx="13263">
                  <c:v>54.205709999999996</c:v>
                </c:pt>
                <c:pt idx="13264">
                  <c:v>54.210529999999999</c:v>
                </c:pt>
                <c:pt idx="13265">
                  <c:v>54.215350000000001</c:v>
                </c:pt>
                <c:pt idx="13266">
                  <c:v>54.220169999999996</c:v>
                </c:pt>
                <c:pt idx="13267">
                  <c:v>54.224989999999998</c:v>
                </c:pt>
                <c:pt idx="13268">
                  <c:v>54.229810000000001</c:v>
                </c:pt>
                <c:pt idx="13269">
                  <c:v>54.234629999999996</c:v>
                </c:pt>
                <c:pt idx="13270">
                  <c:v>54.239450000000005</c:v>
                </c:pt>
                <c:pt idx="13271">
                  <c:v>54.24427</c:v>
                </c:pt>
                <c:pt idx="13272">
                  <c:v>54.249090000000002</c:v>
                </c:pt>
                <c:pt idx="13273">
                  <c:v>54.253910000000005</c:v>
                </c:pt>
                <c:pt idx="13274">
                  <c:v>54.25873</c:v>
                </c:pt>
                <c:pt idx="13275">
                  <c:v>54.263550000000002</c:v>
                </c:pt>
                <c:pt idx="13276">
                  <c:v>54.268360000000001</c:v>
                </c:pt>
                <c:pt idx="13277">
                  <c:v>54.273179999999996</c:v>
                </c:pt>
                <c:pt idx="13278">
                  <c:v>54.277999999999999</c:v>
                </c:pt>
                <c:pt idx="13279">
                  <c:v>54.282820000000001</c:v>
                </c:pt>
                <c:pt idx="13280">
                  <c:v>54.287639999999996</c:v>
                </c:pt>
                <c:pt idx="13281">
                  <c:v>54.292459999999998</c:v>
                </c:pt>
                <c:pt idx="13282">
                  <c:v>54.297280000000001</c:v>
                </c:pt>
                <c:pt idx="13283">
                  <c:v>54.302099999999996</c:v>
                </c:pt>
                <c:pt idx="13284">
                  <c:v>54.306919999999998</c:v>
                </c:pt>
                <c:pt idx="13285">
                  <c:v>54.31174</c:v>
                </c:pt>
                <c:pt idx="13286">
                  <c:v>54.316560000000003</c:v>
                </c:pt>
                <c:pt idx="13287">
                  <c:v>54.321380000000005</c:v>
                </c:pt>
                <c:pt idx="13288">
                  <c:v>54.3262</c:v>
                </c:pt>
                <c:pt idx="13289">
                  <c:v>54.331020000000002</c:v>
                </c:pt>
                <c:pt idx="13290">
                  <c:v>54.335840000000005</c:v>
                </c:pt>
                <c:pt idx="13291">
                  <c:v>54.34066</c:v>
                </c:pt>
                <c:pt idx="13292">
                  <c:v>54.345480000000002</c:v>
                </c:pt>
                <c:pt idx="13293">
                  <c:v>54.350299999999997</c:v>
                </c:pt>
                <c:pt idx="13294">
                  <c:v>54.355119999999999</c:v>
                </c:pt>
                <c:pt idx="13295">
                  <c:v>54.359940000000002</c:v>
                </c:pt>
                <c:pt idx="13296">
                  <c:v>54.364759999999997</c:v>
                </c:pt>
                <c:pt idx="13297">
                  <c:v>54.369579999999999</c:v>
                </c:pt>
                <c:pt idx="13298">
                  <c:v>54.374400000000001</c:v>
                </c:pt>
                <c:pt idx="13299">
                  <c:v>54.37921</c:v>
                </c:pt>
                <c:pt idx="13300">
                  <c:v>54.384030000000003</c:v>
                </c:pt>
                <c:pt idx="13301">
                  <c:v>54.388850000000005</c:v>
                </c:pt>
                <c:pt idx="13302">
                  <c:v>54.393680000000003</c:v>
                </c:pt>
                <c:pt idx="13303">
                  <c:v>54.398500000000006</c:v>
                </c:pt>
                <c:pt idx="13304">
                  <c:v>54.403310000000005</c:v>
                </c:pt>
                <c:pt idx="13305">
                  <c:v>54.40813</c:v>
                </c:pt>
                <c:pt idx="13306">
                  <c:v>54.412950000000002</c:v>
                </c:pt>
                <c:pt idx="13307">
                  <c:v>54.417769999999997</c:v>
                </c:pt>
                <c:pt idx="13308">
                  <c:v>54.42259</c:v>
                </c:pt>
                <c:pt idx="13309">
                  <c:v>54.427410000000002</c:v>
                </c:pt>
                <c:pt idx="13310">
                  <c:v>54.432229999999997</c:v>
                </c:pt>
                <c:pt idx="13311">
                  <c:v>54.437049999999999</c:v>
                </c:pt>
                <c:pt idx="13312">
                  <c:v>54.441870000000002</c:v>
                </c:pt>
                <c:pt idx="13313">
                  <c:v>54.446689999999997</c:v>
                </c:pt>
                <c:pt idx="13314">
                  <c:v>54.451509999999999</c:v>
                </c:pt>
                <c:pt idx="13315">
                  <c:v>54.456329999999994</c:v>
                </c:pt>
                <c:pt idx="13316">
                  <c:v>54.461149999999996</c:v>
                </c:pt>
                <c:pt idx="13317">
                  <c:v>54.465970000000006</c:v>
                </c:pt>
                <c:pt idx="13318">
                  <c:v>54.470790000000001</c:v>
                </c:pt>
                <c:pt idx="13319">
                  <c:v>54.475610000000003</c:v>
                </c:pt>
                <c:pt idx="13320">
                  <c:v>54.480430000000005</c:v>
                </c:pt>
                <c:pt idx="13321">
                  <c:v>54.485250000000001</c:v>
                </c:pt>
                <c:pt idx="13322">
                  <c:v>54.490070000000003</c:v>
                </c:pt>
                <c:pt idx="13323">
                  <c:v>54.494889999999998</c:v>
                </c:pt>
                <c:pt idx="13324">
                  <c:v>54.49971</c:v>
                </c:pt>
                <c:pt idx="13325">
                  <c:v>54.504530000000003</c:v>
                </c:pt>
                <c:pt idx="13326">
                  <c:v>54.509349999999998</c:v>
                </c:pt>
                <c:pt idx="13327">
                  <c:v>54.51417</c:v>
                </c:pt>
                <c:pt idx="13328">
                  <c:v>54.518990000000002</c:v>
                </c:pt>
                <c:pt idx="13329">
                  <c:v>54.523809999999997</c:v>
                </c:pt>
                <c:pt idx="13330">
                  <c:v>54.52863</c:v>
                </c:pt>
                <c:pt idx="13331">
                  <c:v>54.533449999999995</c:v>
                </c:pt>
                <c:pt idx="13332">
                  <c:v>54.538269999999997</c:v>
                </c:pt>
                <c:pt idx="13333">
                  <c:v>54.543089999999999</c:v>
                </c:pt>
                <c:pt idx="13334">
                  <c:v>54.547909999999995</c:v>
                </c:pt>
                <c:pt idx="13335">
                  <c:v>54.552730000000004</c:v>
                </c:pt>
                <c:pt idx="13336">
                  <c:v>54.557550000000006</c:v>
                </c:pt>
                <c:pt idx="13337">
                  <c:v>54.562370000000001</c:v>
                </c:pt>
                <c:pt idx="13338">
                  <c:v>54.567190000000004</c:v>
                </c:pt>
                <c:pt idx="13339">
                  <c:v>54.572009999999999</c:v>
                </c:pt>
                <c:pt idx="13340">
                  <c:v>54.576830000000001</c:v>
                </c:pt>
                <c:pt idx="13341">
                  <c:v>54.581650000000003</c:v>
                </c:pt>
                <c:pt idx="13342">
                  <c:v>54.586469999999998</c:v>
                </c:pt>
                <c:pt idx="13343">
                  <c:v>54.591290000000001</c:v>
                </c:pt>
                <c:pt idx="13344">
                  <c:v>54.596110000000003</c:v>
                </c:pt>
                <c:pt idx="13345">
                  <c:v>54.600929999999998</c:v>
                </c:pt>
                <c:pt idx="13346">
                  <c:v>54.60575</c:v>
                </c:pt>
                <c:pt idx="13347">
                  <c:v>54.610569999999996</c:v>
                </c:pt>
                <c:pt idx="13348">
                  <c:v>54.615389999999998</c:v>
                </c:pt>
                <c:pt idx="13349">
                  <c:v>54.62021</c:v>
                </c:pt>
                <c:pt idx="13350">
                  <c:v>54.625029999999995</c:v>
                </c:pt>
                <c:pt idx="13351">
                  <c:v>54.629849999999998</c:v>
                </c:pt>
                <c:pt idx="13352">
                  <c:v>54.634679999999996</c:v>
                </c:pt>
                <c:pt idx="13353">
                  <c:v>54.639499999999998</c:v>
                </c:pt>
                <c:pt idx="13354">
                  <c:v>54.64432</c:v>
                </c:pt>
                <c:pt idx="13355">
                  <c:v>54.64913</c:v>
                </c:pt>
                <c:pt idx="13356">
                  <c:v>54.653950000000002</c:v>
                </c:pt>
                <c:pt idx="13357">
                  <c:v>54.658770000000004</c:v>
                </c:pt>
                <c:pt idx="13358">
                  <c:v>54.663589999999999</c:v>
                </c:pt>
                <c:pt idx="13359">
                  <c:v>54.668420000000005</c:v>
                </c:pt>
                <c:pt idx="13360">
                  <c:v>54.67324</c:v>
                </c:pt>
                <c:pt idx="13361">
                  <c:v>54.678060000000002</c:v>
                </c:pt>
                <c:pt idx="13362">
                  <c:v>54.682880000000004</c:v>
                </c:pt>
                <c:pt idx="13363">
                  <c:v>54.6877</c:v>
                </c:pt>
                <c:pt idx="13364">
                  <c:v>54.692520000000002</c:v>
                </c:pt>
                <c:pt idx="13365">
                  <c:v>54.697339999999997</c:v>
                </c:pt>
                <c:pt idx="13366">
                  <c:v>54.702159999999999</c:v>
                </c:pt>
                <c:pt idx="13367">
                  <c:v>54.706980000000001</c:v>
                </c:pt>
                <c:pt idx="13368">
                  <c:v>54.711799999999997</c:v>
                </c:pt>
                <c:pt idx="13369">
                  <c:v>54.716619999999999</c:v>
                </c:pt>
                <c:pt idx="13370">
                  <c:v>54.721440000000001</c:v>
                </c:pt>
                <c:pt idx="13371">
                  <c:v>54.726259999999996</c:v>
                </c:pt>
                <c:pt idx="13372">
                  <c:v>54.731079999999999</c:v>
                </c:pt>
                <c:pt idx="13373">
                  <c:v>54.735899999999994</c:v>
                </c:pt>
                <c:pt idx="13374">
                  <c:v>54.740720000000003</c:v>
                </c:pt>
                <c:pt idx="13375">
                  <c:v>54.745540000000005</c:v>
                </c:pt>
                <c:pt idx="13376">
                  <c:v>54.750360000000001</c:v>
                </c:pt>
                <c:pt idx="13377">
                  <c:v>54.755180000000003</c:v>
                </c:pt>
                <c:pt idx="13378">
                  <c:v>54.760010000000001</c:v>
                </c:pt>
                <c:pt idx="13379">
                  <c:v>54.764830000000003</c:v>
                </c:pt>
                <c:pt idx="13380">
                  <c:v>54.769650000000006</c:v>
                </c:pt>
                <c:pt idx="13381">
                  <c:v>54.774470000000001</c:v>
                </c:pt>
                <c:pt idx="13382">
                  <c:v>54.779290000000003</c:v>
                </c:pt>
                <c:pt idx="13383">
                  <c:v>54.784109999999998</c:v>
                </c:pt>
                <c:pt idx="13384">
                  <c:v>54.788930000000001</c:v>
                </c:pt>
                <c:pt idx="13385">
                  <c:v>54.793750000000003</c:v>
                </c:pt>
                <c:pt idx="13386">
                  <c:v>54.798569999999998</c:v>
                </c:pt>
                <c:pt idx="13387">
                  <c:v>54.80339</c:v>
                </c:pt>
                <c:pt idx="13388">
                  <c:v>54.808210000000003</c:v>
                </c:pt>
                <c:pt idx="13389">
                  <c:v>54.813029999999998</c:v>
                </c:pt>
                <c:pt idx="13390">
                  <c:v>54.81785</c:v>
                </c:pt>
                <c:pt idx="13391">
                  <c:v>54.822669999999995</c:v>
                </c:pt>
                <c:pt idx="13392">
                  <c:v>54.827489999999997</c:v>
                </c:pt>
                <c:pt idx="13393">
                  <c:v>54.83231</c:v>
                </c:pt>
                <c:pt idx="13394">
                  <c:v>54.837129999999995</c:v>
                </c:pt>
                <c:pt idx="13395">
                  <c:v>54.841949999999997</c:v>
                </c:pt>
                <c:pt idx="13396">
                  <c:v>54.846770000000006</c:v>
                </c:pt>
                <c:pt idx="13397">
                  <c:v>54.851599999999998</c:v>
                </c:pt>
                <c:pt idx="13398">
                  <c:v>54.85642</c:v>
                </c:pt>
                <c:pt idx="13399">
                  <c:v>54.861239999999995</c:v>
                </c:pt>
                <c:pt idx="13400">
                  <c:v>54.866060000000004</c:v>
                </c:pt>
                <c:pt idx="13401">
                  <c:v>54.87088</c:v>
                </c:pt>
                <c:pt idx="13402">
                  <c:v>54.875700000000002</c:v>
                </c:pt>
                <c:pt idx="13403">
                  <c:v>54.880520000000004</c:v>
                </c:pt>
                <c:pt idx="13404">
                  <c:v>54.885339999999999</c:v>
                </c:pt>
                <c:pt idx="13405">
                  <c:v>54.890160000000002</c:v>
                </c:pt>
                <c:pt idx="13406">
                  <c:v>54.894980000000004</c:v>
                </c:pt>
                <c:pt idx="13407">
                  <c:v>54.899799999999999</c:v>
                </c:pt>
                <c:pt idx="13408">
                  <c:v>54.904620000000001</c:v>
                </c:pt>
                <c:pt idx="13409">
                  <c:v>54.90945</c:v>
                </c:pt>
                <c:pt idx="13410">
                  <c:v>54.914270000000002</c:v>
                </c:pt>
                <c:pt idx="13411">
                  <c:v>54.919089999999997</c:v>
                </c:pt>
                <c:pt idx="13412">
                  <c:v>54.923909999999999</c:v>
                </c:pt>
                <c:pt idx="13413">
                  <c:v>54.928730000000002</c:v>
                </c:pt>
                <c:pt idx="13414">
                  <c:v>54.933549999999997</c:v>
                </c:pt>
                <c:pt idx="13415">
                  <c:v>54.938369999999999</c:v>
                </c:pt>
                <c:pt idx="13416">
                  <c:v>54.943190000000001</c:v>
                </c:pt>
                <c:pt idx="13417">
                  <c:v>54.948009999999996</c:v>
                </c:pt>
                <c:pt idx="13418">
                  <c:v>54.952829999999999</c:v>
                </c:pt>
                <c:pt idx="13419">
                  <c:v>54.957649999999994</c:v>
                </c:pt>
                <c:pt idx="13420">
                  <c:v>54.962469999999996</c:v>
                </c:pt>
                <c:pt idx="13421">
                  <c:v>54.967299999999994</c:v>
                </c:pt>
                <c:pt idx="13422">
                  <c:v>54.972119999999997</c:v>
                </c:pt>
                <c:pt idx="13423">
                  <c:v>54.976939999999999</c:v>
                </c:pt>
                <c:pt idx="13424">
                  <c:v>54.981759999999994</c:v>
                </c:pt>
                <c:pt idx="13425">
                  <c:v>54.986580000000004</c:v>
                </c:pt>
                <c:pt idx="13426">
                  <c:v>54.991400000000006</c:v>
                </c:pt>
                <c:pt idx="13427">
                  <c:v>54.996220000000001</c:v>
                </c:pt>
                <c:pt idx="13428">
                  <c:v>55.001040000000003</c:v>
                </c:pt>
                <c:pt idx="13429">
                  <c:v>55.005870000000002</c:v>
                </c:pt>
                <c:pt idx="13430">
                  <c:v>55.010690000000004</c:v>
                </c:pt>
                <c:pt idx="13431">
                  <c:v>55.015509999999999</c:v>
                </c:pt>
                <c:pt idx="13432">
                  <c:v>55.020330000000001</c:v>
                </c:pt>
                <c:pt idx="13433">
                  <c:v>55.025150000000004</c:v>
                </c:pt>
                <c:pt idx="13434">
                  <c:v>55.029969999999999</c:v>
                </c:pt>
                <c:pt idx="13435">
                  <c:v>55.034790000000001</c:v>
                </c:pt>
                <c:pt idx="13436">
                  <c:v>55.039610000000003</c:v>
                </c:pt>
                <c:pt idx="13437">
                  <c:v>55.044429999999998</c:v>
                </c:pt>
                <c:pt idx="13438">
                  <c:v>55.049260000000004</c:v>
                </c:pt>
                <c:pt idx="13439">
                  <c:v>55.054079999999999</c:v>
                </c:pt>
                <c:pt idx="13440">
                  <c:v>55.058900000000001</c:v>
                </c:pt>
                <c:pt idx="13441">
                  <c:v>55.063719999999996</c:v>
                </c:pt>
                <c:pt idx="13442">
                  <c:v>55.068539999999999</c:v>
                </c:pt>
                <c:pt idx="13443">
                  <c:v>55.073360000000001</c:v>
                </c:pt>
                <c:pt idx="13444">
                  <c:v>55.078179999999996</c:v>
                </c:pt>
                <c:pt idx="13445">
                  <c:v>55.082999999999998</c:v>
                </c:pt>
                <c:pt idx="13446">
                  <c:v>55.087820000000001</c:v>
                </c:pt>
                <c:pt idx="13447">
                  <c:v>55.092649999999999</c:v>
                </c:pt>
                <c:pt idx="13448">
                  <c:v>55.097470000000001</c:v>
                </c:pt>
                <c:pt idx="13449">
                  <c:v>55.102289999999996</c:v>
                </c:pt>
                <c:pt idx="13450">
                  <c:v>55.107109999999999</c:v>
                </c:pt>
                <c:pt idx="13451">
                  <c:v>55.111930000000001</c:v>
                </c:pt>
                <c:pt idx="13452">
                  <c:v>55.116749999999996</c:v>
                </c:pt>
                <c:pt idx="13453">
                  <c:v>55.121569999999998</c:v>
                </c:pt>
                <c:pt idx="13454">
                  <c:v>55.126399999999997</c:v>
                </c:pt>
                <c:pt idx="13455">
                  <c:v>55.131219999999999</c:v>
                </c:pt>
                <c:pt idx="13456">
                  <c:v>55.136039999999994</c:v>
                </c:pt>
                <c:pt idx="13457">
                  <c:v>55.140859999999996</c:v>
                </c:pt>
                <c:pt idx="13458">
                  <c:v>55.145680000000006</c:v>
                </c:pt>
                <c:pt idx="13459">
                  <c:v>55.150500000000001</c:v>
                </c:pt>
                <c:pt idx="13460">
                  <c:v>55.155320000000003</c:v>
                </c:pt>
                <c:pt idx="13461">
                  <c:v>55.160150000000002</c:v>
                </c:pt>
                <c:pt idx="13462">
                  <c:v>55.164970000000004</c:v>
                </c:pt>
                <c:pt idx="13463">
                  <c:v>55.169790000000006</c:v>
                </c:pt>
                <c:pt idx="13464">
                  <c:v>55.174610000000001</c:v>
                </c:pt>
                <c:pt idx="13465">
                  <c:v>55.179430000000004</c:v>
                </c:pt>
                <c:pt idx="13466">
                  <c:v>55.184249999999999</c:v>
                </c:pt>
                <c:pt idx="13467">
                  <c:v>55.189070000000001</c:v>
                </c:pt>
                <c:pt idx="13468">
                  <c:v>55.193890000000003</c:v>
                </c:pt>
                <c:pt idx="13469">
                  <c:v>55.198720000000002</c:v>
                </c:pt>
                <c:pt idx="13470">
                  <c:v>55.203540000000004</c:v>
                </c:pt>
                <c:pt idx="13471">
                  <c:v>55.208359999999999</c:v>
                </c:pt>
                <c:pt idx="13472">
                  <c:v>55.213180000000001</c:v>
                </c:pt>
                <c:pt idx="13473">
                  <c:v>55.218000000000004</c:v>
                </c:pt>
                <c:pt idx="13474">
                  <c:v>55.222819999999999</c:v>
                </c:pt>
                <c:pt idx="13475">
                  <c:v>55.227640000000001</c:v>
                </c:pt>
                <c:pt idx="13476">
                  <c:v>55.232469999999999</c:v>
                </c:pt>
                <c:pt idx="13477">
                  <c:v>55.237290000000002</c:v>
                </c:pt>
                <c:pt idx="13478">
                  <c:v>55.242109999999997</c:v>
                </c:pt>
                <c:pt idx="13479">
                  <c:v>55.246929999999999</c:v>
                </c:pt>
                <c:pt idx="13480">
                  <c:v>55.251750000000001</c:v>
                </c:pt>
                <c:pt idx="13481">
                  <c:v>55.25658</c:v>
                </c:pt>
                <c:pt idx="13482">
                  <c:v>55.261400000000002</c:v>
                </c:pt>
                <c:pt idx="13483">
                  <c:v>55.266219999999997</c:v>
                </c:pt>
                <c:pt idx="13484">
                  <c:v>55.271039999999999</c:v>
                </c:pt>
                <c:pt idx="13485">
                  <c:v>55.275860000000002</c:v>
                </c:pt>
                <c:pt idx="13486">
                  <c:v>55.280679999999997</c:v>
                </c:pt>
                <c:pt idx="13487">
                  <c:v>55.285510000000002</c:v>
                </c:pt>
                <c:pt idx="13488">
                  <c:v>55.290329999999997</c:v>
                </c:pt>
                <c:pt idx="13489">
                  <c:v>55.29515</c:v>
                </c:pt>
                <c:pt idx="13490">
                  <c:v>55.299969999999995</c:v>
                </c:pt>
                <c:pt idx="13491">
                  <c:v>55.304789999999997</c:v>
                </c:pt>
                <c:pt idx="13492">
                  <c:v>55.309609999999999</c:v>
                </c:pt>
                <c:pt idx="13493">
                  <c:v>55.314439999999998</c:v>
                </c:pt>
                <c:pt idx="13494">
                  <c:v>55.31926</c:v>
                </c:pt>
                <c:pt idx="13495">
                  <c:v>55.324079999999995</c:v>
                </c:pt>
                <c:pt idx="13496">
                  <c:v>55.328899999999997</c:v>
                </c:pt>
                <c:pt idx="13497">
                  <c:v>55.33372</c:v>
                </c:pt>
                <c:pt idx="13498">
                  <c:v>55.338540000000002</c:v>
                </c:pt>
                <c:pt idx="13499">
                  <c:v>55.34337</c:v>
                </c:pt>
                <c:pt idx="13500">
                  <c:v>55.348189999999995</c:v>
                </c:pt>
                <c:pt idx="13501">
                  <c:v>55.353009999999998</c:v>
                </c:pt>
                <c:pt idx="13502">
                  <c:v>55.35783</c:v>
                </c:pt>
                <c:pt idx="13503">
                  <c:v>55.362650000000002</c:v>
                </c:pt>
                <c:pt idx="13504">
                  <c:v>55.367470000000004</c:v>
                </c:pt>
                <c:pt idx="13505">
                  <c:v>55.372300000000003</c:v>
                </c:pt>
                <c:pt idx="13506">
                  <c:v>55.377120000000005</c:v>
                </c:pt>
                <c:pt idx="13507">
                  <c:v>55.38194</c:v>
                </c:pt>
                <c:pt idx="13508">
                  <c:v>55.386760000000002</c:v>
                </c:pt>
                <c:pt idx="13509">
                  <c:v>55.391580000000005</c:v>
                </c:pt>
                <c:pt idx="13510">
                  <c:v>55.3964</c:v>
                </c:pt>
                <c:pt idx="13511">
                  <c:v>55.401230000000005</c:v>
                </c:pt>
                <c:pt idx="13512">
                  <c:v>55.40605</c:v>
                </c:pt>
                <c:pt idx="13513">
                  <c:v>55.410870000000003</c:v>
                </c:pt>
                <c:pt idx="13514">
                  <c:v>55.415689999999998</c:v>
                </c:pt>
                <c:pt idx="13515">
                  <c:v>55.42051</c:v>
                </c:pt>
                <c:pt idx="13516">
                  <c:v>55.425339999999998</c:v>
                </c:pt>
                <c:pt idx="13517">
                  <c:v>55.430160000000001</c:v>
                </c:pt>
                <c:pt idx="13518">
                  <c:v>55.434980000000003</c:v>
                </c:pt>
                <c:pt idx="13519">
                  <c:v>55.439799999999998</c:v>
                </c:pt>
                <c:pt idx="13520">
                  <c:v>55.44462</c:v>
                </c:pt>
                <c:pt idx="13521">
                  <c:v>55.449449999999999</c:v>
                </c:pt>
                <c:pt idx="13522">
                  <c:v>55.454270000000001</c:v>
                </c:pt>
                <c:pt idx="13523">
                  <c:v>55.459090000000003</c:v>
                </c:pt>
                <c:pt idx="13524">
                  <c:v>55.463909999999998</c:v>
                </c:pt>
                <c:pt idx="13525">
                  <c:v>55.468730000000001</c:v>
                </c:pt>
                <c:pt idx="13526">
                  <c:v>55.473559999999999</c:v>
                </c:pt>
                <c:pt idx="13527">
                  <c:v>55.478380000000001</c:v>
                </c:pt>
                <c:pt idx="13528">
                  <c:v>55.483200000000004</c:v>
                </c:pt>
                <c:pt idx="13529">
                  <c:v>55.488019999999999</c:v>
                </c:pt>
                <c:pt idx="13530">
                  <c:v>55.492840000000001</c:v>
                </c:pt>
                <c:pt idx="13531">
                  <c:v>55.497669999999999</c:v>
                </c:pt>
                <c:pt idx="13532">
                  <c:v>55.502490000000002</c:v>
                </c:pt>
                <c:pt idx="13533">
                  <c:v>55.507309999999997</c:v>
                </c:pt>
                <c:pt idx="13534">
                  <c:v>55.512129999999999</c:v>
                </c:pt>
                <c:pt idx="13535">
                  <c:v>55.516959999999997</c:v>
                </c:pt>
                <c:pt idx="13536">
                  <c:v>55.52178</c:v>
                </c:pt>
                <c:pt idx="13537">
                  <c:v>55.526600000000002</c:v>
                </c:pt>
                <c:pt idx="13538">
                  <c:v>55.531419999999997</c:v>
                </c:pt>
                <c:pt idx="13539">
                  <c:v>55.536239999999999</c:v>
                </c:pt>
                <c:pt idx="13540">
                  <c:v>55.541069999999998</c:v>
                </c:pt>
                <c:pt idx="13541">
                  <c:v>55.54589</c:v>
                </c:pt>
                <c:pt idx="13542">
                  <c:v>55.550710000000002</c:v>
                </c:pt>
                <c:pt idx="13543">
                  <c:v>55.555529999999997</c:v>
                </c:pt>
                <c:pt idx="13544">
                  <c:v>55.560360000000003</c:v>
                </c:pt>
                <c:pt idx="13545">
                  <c:v>55.565179999999998</c:v>
                </c:pt>
                <c:pt idx="13546">
                  <c:v>55.57</c:v>
                </c:pt>
                <c:pt idx="13547">
                  <c:v>55.574819999999995</c:v>
                </c:pt>
                <c:pt idx="13548">
                  <c:v>55.579639999999998</c:v>
                </c:pt>
                <c:pt idx="13549">
                  <c:v>55.584469999999996</c:v>
                </c:pt>
                <c:pt idx="13550">
                  <c:v>55.589289999999998</c:v>
                </c:pt>
                <c:pt idx="13551">
                  <c:v>55.594110000000001</c:v>
                </c:pt>
                <c:pt idx="13552">
                  <c:v>55.598929999999996</c:v>
                </c:pt>
                <c:pt idx="13553">
                  <c:v>55.603760000000001</c:v>
                </c:pt>
                <c:pt idx="13554">
                  <c:v>55.608579999999996</c:v>
                </c:pt>
                <c:pt idx="13555">
                  <c:v>55.613399999999999</c:v>
                </c:pt>
                <c:pt idx="13556">
                  <c:v>55.618220000000001</c:v>
                </c:pt>
                <c:pt idx="13557">
                  <c:v>55.623049999999999</c:v>
                </c:pt>
                <c:pt idx="13558">
                  <c:v>55.627870000000001</c:v>
                </c:pt>
                <c:pt idx="13559">
                  <c:v>55.632689999999997</c:v>
                </c:pt>
                <c:pt idx="13560">
                  <c:v>55.637509999999999</c:v>
                </c:pt>
                <c:pt idx="13561">
                  <c:v>55.642339999999997</c:v>
                </c:pt>
                <c:pt idx="13562">
                  <c:v>55.64716</c:v>
                </c:pt>
                <c:pt idx="13563">
                  <c:v>55.651979999999995</c:v>
                </c:pt>
                <c:pt idx="13564">
                  <c:v>55.656799999999997</c:v>
                </c:pt>
                <c:pt idx="13565">
                  <c:v>55.661629999999995</c:v>
                </c:pt>
                <c:pt idx="13566">
                  <c:v>55.666449999999998</c:v>
                </c:pt>
                <c:pt idx="13567">
                  <c:v>55.67127</c:v>
                </c:pt>
                <c:pt idx="13568">
                  <c:v>55.676089999999995</c:v>
                </c:pt>
                <c:pt idx="13569">
                  <c:v>55.68092</c:v>
                </c:pt>
                <c:pt idx="13570">
                  <c:v>55.685739999999996</c:v>
                </c:pt>
                <c:pt idx="13571">
                  <c:v>55.690559999999998</c:v>
                </c:pt>
                <c:pt idx="13572">
                  <c:v>55.69538</c:v>
                </c:pt>
                <c:pt idx="13573">
                  <c:v>55.700209999999998</c:v>
                </c:pt>
                <c:pt idx="13574">
                  <c:v>55.705030000000001</c:v>
                </c:pt>
                <c:pt idx="13575">
                  <c:v>55.709849999999996</c:v>
                </c:pt>
                <c:pt idx="13576">
                  <c:v>55.714669999999998</c:v>
                </c:pt>
                <c:pt idx="13577">
                  <c:v>55.71949</c:v>
                </c:pt>
                <c:pt idx="13578">
                  <c:v>55.724319999999999</c:v>
                </c:pt>
                <c:pt idx="13579">
                  <c:v>55.729140000000001</c:v>
                </c:pt>
                <c:pt idx="13580">
                  <c:v>55.733959999999996</c:v>
                </c:pt>
                <c:pt idx="13581">
                  <c:v>55.738779999999998</c:v>
                </c:pt>
                <c:pt idx="13582">
                  <c:v>55.743609999999997</c:v>
                </c:pt>
                <c:pt idx="13583">
                  <c:v>55.748429999999999</c:v>
                </c:pt>
                <c:pt idx="13584">
                  <c:v>55.753249999999994</c:v>
                </c:pt>
                <c:pt idx="13585">
                  <c:v>55.75808</c:v>
                </c:pt>
                <c:pt idx="13586">
                  <c:v>55.762899999999995</c:v>
                </c:pt>
                <c:pt idx="13587">
                  <c:v>55.767719999999997</c:v>
                </c:pt>
                <c:pt idx="13588">
                  <c:v>55.772539999999999</c:v>
                </c:pt>
                <c:pt idx="13589">
                  <c:v>55.777369999999998</c:v>
                </c:pt>
                <c:pt idx="13590">
                  <c:v>55.78219</c:v>
                </c:pt>
                <c:pt idx="13591">
                  <c:v>55.787009999999995</c:v>
                </c:pt>
                <c:pt idx="13592">
                  <c:v>55.791840000000001</c:v>
                </c:pt>
                <c:pt idx="13593">
                  <c:v>55.796659999999996</c:v>
                </c:pt>
                <c:pt idx="13594">
                  <c:v>55.801479999999998</c:v>
                </c:pt>
                <c:pt idx="13595">
                  <c:v>55.806309999999996</c:v>
                </c:pt>
                <c:pt idx="13596">
                  <c:v>55.811129999999999</c:v>
                </c:pt>
                <c:pt idx="13597">
                  <c:v>55.815950000000001</c:v>
                </c:pt>
                <c:pt idx="13598">
                  <c:v>55.820769999999996</c:v>
                </c:pt>
                <c:pt idx="13599">
                  <c:v>55.825589999999998</c:v>
                </c:pt>
                <c:pt idx="13600">
                  <c:v>55.830419999999997</c:v>
                </c:pt>
                <c:pt idx="13601">
                  <c:v>55.835239999999999</c:v>
                </c:pt>
                <c:pt idx="13602">
                  <c:v>55.840059999999994</c:v>
                </c:pt>
                <c:pt idx="13603">
                  <c:v>55.844879999999996</c:v>
                </c:pt>
                <c:pt idx="13604">
                  <c:v>55.849709999999995</c:v>
                </c:pt>
                <c:pt idx="13605">
                  <c:v>55.854529999999997</c:v>
                </c:pt>
                <c:pt idx="13606">
                  <c:v>55.859349999999999</c:v>
                </c:pt>
                <c:pt idx="13607">
                  <c:v>55.864179999999998</c:v>
                </c:pt>
                <c:pt idx="13608">
                  <c:v>55.869</c:v>
                </c:pt>
                <c:pt idx="13609">
                  <c:v>55.873819999999995</c:v>
                </c:pt>
                <c:pt idx="13610">
                  <c:v>55.87865</c:v>
                </c:pt>
                <c:pt idx="13611">
                  <c:v>55.883469999999996</c:v>
                </c:pt>
                <c:pt idx="13612">
                  <c:v>55.888289999999998</c:v>
                </c:pt>
                <c:pt idx="13613">
                  <c:v>55.893119999999996</c:v>
                </c:pt>
                <c:pt idx="13614">
                  <c:v>55.897939999999998</c:v>
                </c:pt>
                <c:pt idx="13615">
                  <c:v>55.902760000000001</c:v>
                </c:pt>
                <c:pt idx="13616">
                  <c:v>55.907579999999996</c:v>
                </c:pt>
                <c:pt idx="13617">
                  <c:v>55.912410000000001</c:v>
                </c:pt>
                <c:pt idx="13618">
                  <c:v>55.917229999999996</c:v>
                </c:pt>
                <c:pt idx="13619">
                  <c:v>55.922049999999999</c:v>
                </c:pt>
                <c:pt idx="13620">
                  <c:v>55.926869999999994</c:v>
                </c:pt>
                <c:pt idx="13621">
                  <c:v>55.931699999999999</c:v>
                </c:pt>
                <c:pt idx="13622">
                  <c:v>55.936520000000002</c:v>
                </c:pt>
                <c:pt idx="13623">
                  <c:v>55.941339999999997</c:v>
                </c:pt>
                <c:pt idx="13624">
                  <c:v>55.946170000000002</c:v>
                </c:pt>
                <c:pt idx="13625">
                  <c:v>55.950989999999997</c:v>
                </c:pt>
                <c:pt idx="13626">
                  <c:v>55.95581</c:v>
                </c:pt>
                <c:pt idx="13627">
                  <c:v>55.960639999999998</c:v>
                </c:pt>
                <c:pt idx="13628">
                  <c:v>55.96546</c:v>
                </c:pt>
                <c:pt idx="13629">
                  <c:v>55.970289999999999</c:v>
                </c:pt>
                <c:pt idx="13630">
                  <c:v>55.975110000000001</c:v>
                </c:pt>
                <c:pt idx="13631">
                  <c:v>55.979929999999996</c:v>
                </c:pt>
                <c:pt idx="13632">
                  <c:v>55.984749999999998</c:v>
                </c:pt>
                <c:pt idx="13633">
                  <c:v>55.989570000000001</c:v>
                </c:pt>
                <c:pt idx="13634">
                  <c:v>55.994399999999999</c:v>
                </c:pt>
                <c:pt idx="13635">
                  <c:v>55.999220000000001</c:v>
                </c:pt>
                <c:pt idx="13636">
                  <c:v>56.004039999999996</c:v>
                </c:pt>
                <c:pt idx="13637">
                  <c:v>56.008870000000002</c:v>
                </c:pt>
                <c:pt idx="13638">
                  <c:v>56.013689999999997</c:v>
                </c:pt>
                <c:pt idx="13639">
                  <c:v>56.018520000000002</c:v>
                </c:pt>
                <c:pt idx="13640">
                  <c:v>56.023339999999997</c:v>
                </c:pt>
                <c:pt idx="13641">
                  <c:v>56.02816</c:v>
                </c:pt>
                <c:pt idx="13642">
                  <c:v>56.032989999999998</c:v>
                </c:pt>
                <c:pt idx="13643">
                  <c:v>56.03781</c:v>
                </c:pt>
                <c:pt idx="13644">
                  <c:v>56.042630000000003</c:v>
                </c:pt>
                <c:pt idx="13645">
                  <c:v>56.047449999999998</c:v>
                </c:pt>
                <c:pt idx="13646">
                  <c:v>56.052280000000003</c:v>
                </c:pt>
                <c:pt idx="13647">
                  <c:v>56.057099999999998</c:v>
                </c:pt>
                <c:pt idx="13648">
                  <c:v>56.061920000000001</c:v>
                </c:pt>
                <c:pt idx="13649">
                  <c:v>56.066749999999999</c:v>
                </c:pt>
                <c:pt idx="13650">
                  <c:v>56.071570000000001</c:v>
                </c:pt>
                <c:pt idx="13651">
                  <c:v>56.076389999999996</c:v>
                </c:pt>
                <c:pt idx="13652">
                  <c:v>56.081220000000002</c:v>
                </c:pt>
                <c:pt idx="13653">
                  <c:v>56.086039999999997</c:v>
                </c:pt>
                <c:pt idx="13654">
                  <c:v>56.090870000000002</c:v>
                </c:pt>
                <c:pt idx="13655">
                  <c:v>56.095689999999998</c:v>
                </c:pt>
                <c:pt idx="13656">
                  <c:v>56.10051</c:v>
                </c:pt>
                <c:pt idx="13657">
                  <c:v>56.105330000000002</c:v>
                </c:pt>
                <c:pt idx="13658">
                  <c:v>56.11016</c:v>
                </c:pt>
                <c:pt idx="13659">
                  <c:v>56.114980000000003</c:v>
                </c:pt>
                <c:pt idx="13660">
                  <c:v>56.119799999999998</c:v>
                </c:pt>
                <c:pt idx="13661">
                  <c:v>56.124630000000003</c:v>
                </c:pt>
                <c:pt idx="13662">
                  <c:v>56.129449999999999</c:v>
                </c:pt>
                <c:pt idx="13663">
                  <c:v>56.134270000000001</c:v>
                </c:pt>
                <c:pt idx="13664">
                  <c:v>56.139099999999999</c:v>
                </c:pt>
                <c:pt idx="13665">
                  <c:v>56.143920000000001</c:v>
                </c:pt>
                <c:pt idx="13666">
                  <c:v>56.14875</c:v>
                </c:pt>
                <c:pt idx="13667">
                  <c:v>56.153570000000002</c:v>
                </c:pt>
                <c:pt idx="13668">
                  <c:v>56.158390000000004</c:v>
                </c:pt>
                <c:pt idx="13669">
                  <c:v>56.163209999999999</c:v>
                </c:pt>
                <c:pt idx="13670">
                  <c:v>56.168040000000005</c:v>
                </c:pt>
                <c:pt idx="13671">
                  <c:v>56.17286</c:v>
                </c:pt>
                <c:pt idx="13672">
                  <c:v>56.177690000000005</c:v>
                </c:pt>
                <c:pt idx="13673">
                  <c:v>56.182510000000001</c:v>
                </c:pt>
                <c:pt idx="13674">
                  <c:v>56.187330000000003</c:v>
                </c:pt>
                <c:pt idx="13675">
                  <c:v>56.192160000000001</c:v>
                </c:pt>
                <c:pt idx="13676">
                  <c:v>56.196980000000003</c:v>
                </c:pt>
                <c:pt idx="13677">
                  <c:v>56.201800000000006</c:v>
                </c:pt>
                <c:pt idx="13678">
                  <c:v>56.206620000000001</c:v>
                </c:pt>
                <c:pt idx="13679">
                  <c:v>56.211450000000006</c:v>
                </c:pt>
                <c:pt idx="13680">
                  <c:v>56.216270000000002</c:v>
                </c:pt>
                <c:pt idx="13681">
                  <c:v>56.2211</c:v>
                </c:pt>
                <c:pt idx="13682">
                  <c:v>56.225920000000002</c:v>
                </c:pt>
                <c:pt idx="13683">
                  <c:v>56.23075</c:v>
                </c:pt>
                <c:pt idx="13684">
                  <c:v>56.235569999999996</c:v>
                </c:pt>
                <c:pt idx="13685">
                  <c:v>56.240389999999998</c:v>
                </c:pt>
                <c:pt idx="13686">
                  <c:v>56.245219999999996</c:v>
                </c:pt>
                <c:pt idx="13687">
                  <c:v>56.250039999999998</c:v>
                </c:pt>
                <c:pt idx="13688">
                  <c:v>56.254859999999994</c:v>
                </c:pt>
                <c:pt idx="13689">
                  <c:v>56.259689999999999</c:v>
                </c:pt>
                <c:pt idx="13690">
                  <c:v>56.264509999999994</c:v>
                </c:pt>
                <c:pt idx="13691">
                  <c:v>56.269329999999997</c:v>
                </c:pt>
                <c:pt idx="13692">
                  <c:v>56.274159999999995</c:v>
                </c:pt>
                <c:pt idx="13693">
                  <c:v>56.278979999999997</c:v>
                </c:pt>
                <c:pt idx="13694">
                  <c:v>56.283809999999995</c:v>
                </c:pt>
                <c:pt idx="13695">
                  <c:v>56.288629999999998</c:v>
                </c:pt>
                <c:pt idx="13696">
                  <c:v>56.29345</c:v>
                </c:pt>
                <c:pt idx="13697">
                  <c:v>56.298279999999998</c:v>
                </c:pt>
                <c:pt idx="13698">
                  <c:v>56.303100000000001</c:v>
                </c:pt>
                <c:pt idx="13699">
                  <c:v>56.307919999999996</c:v>
                </c:pt>
                <c:pt idx="13700">
                  <c:v>56.312750000000001</c:v>
                </c:pt>
                <c:pt idx="13701">
                  <c:v>56.317569999999996</c:v>
                </c:pt>
                <c:pt idx="13702">
                  <c:v>56.322400000000002</c:v>
                </c:pt>
                <c:pt idx="13703">
                  <c:v>56.327219999999997</c:v>
                </c:pt>
                <c:pt idx="13704">
                  <c:v>56.332039999999999</c:v>
                </c:pt>
                <c:pt idx="13705">
                  <c:v>56.336869999999998</c:v>
                </c:pt>
                <c:pt idx="13706">
                  <c:v>56.34169</c:v>
                </c:pt>
                <c:pt idx="13707">
                  <c:v>56.346510000000002</c:v>
                </c:pt>
                <c:pt idx="13708">
                  <c:v>56.35134</c:v>
                </c:pt>
                <c:pt idx="13709">
                  <c:v>56.356160000000003</c:v>
                </c:pt>
                <c:pt idx="13710">
                  <c:v>56.360990000000001</c:v>
                </c:pt>
                <c:pt idx="13711">
                  <c:v>56.365810000000003</c:v>
                </c:pt>
                <c:pt idx="13712">
                  <c:v>56.370629999999998</c:v>
                </c:pt>
                <c:pt idx="13713">
                  <c:v>56.375460000000004</c:v>
                </c:pt>
                <c:pt idx="13714">
                  <c:v>56.380279999999999</c:v>
                </c:pt>
                <c:pt idx="13715">
                  <c:v>56.385110000000005</c:v>
                </c:pt>
                <c:pt idx="13716">
                  <c:v>56.38993</c:v>
                </c:pt>
                <c:pt idx="13717">
                  <c:v>56.394750000000002</c:v>
                </c:pt>
                <c:pt idx="13718">
                  <c:v>56.39958</c:v>
                </c:pt>
                <c:pt idx="13719">
                  <c:v>56.404400000000003</c:v>
                </c:pt>
                <c:pt idx="13720">
                  <c:v>56.409220000000005</c:v>
                </c:pt>
                <c:pt idx="13721">
                  <c:v>56.414050000000003</c:v>
                </c:pt>
                <c:pt idx="13722">
                  <c:v>56.418870000000005</c:v>
                </c:pt>
                <c:pt idx="13723">
                  <c:v>56.423700000000004</c:v>
                </c:pt>
                <c:pt idx="13724">
                  <c:v>56.428520000000006</c:v>
                </c:pt>
                <c:pt idx="13725">
                  <c:v>56.433349999999997</c:v>
                </c:pt>
                <c:pt idx="13726">
                  <c:v>56.43817</c:v>
                </c:pt>
                <c:pt idx="13727">
                  <c:v>56.442990000000002</c:v>
                </c:pt>
                <c:pt idx="13728">
                  <c:v>56.44782</c:v>
                </c:pt>
                <c:pt idx="13729">
                  <c:v>56.452639999999995</c:v>
                </c:pt>
                <c:pt idx="13730">
                  <c:v>56.457470000000001</c:v>
                </c:pt>
                <c:pt idx="13731">
                  <c:v>56.462289999999996</c:v>
                </c:pt>
                <c:pt idx="13732">
                  <c:v>56.467120000000001</c:v>
                </c:pt>
                <c:pt idx="13733">
                  <c:v>56.471939999999996</c:v>
                </c:pt>
                <c:pt idx="13734">
                  <c:v>56.476759999999999</c:v>
                </c:pt>
                <c:pt idx="13735">
                  <c:v>56.481580000000001</c:v>
                </c:pt>
                <c:pt idx="13736">
                  <c:v>56.486409999999999</c:v>
                </c:pt>
                <c:pt idx="13737">
                  <c:v>56.491230000000002</c:v>
                </c:pt>
                <c:pt idx="13738">
                  <c:v>56.49606</c:v>
                </c:pt>
                <c:pt idx="13739">
                  <c:v>56.500880000000002</c:v>
                </c:pt>
                <c:pt idx="13740">
                  <c:v>56.505710000000001</c:v>
                </c:pt>
                <c:pt idx="13741">
                  <c:v>56.510530000000003</c:v>
                </c:pt>
                <c:pt idx="13742">
                  <c:v>56.515349999999998</c:v>
                </c:pt>
                <c:pt idx="13743">
                  <c:v>56.520180000000003</c:v>
                </c:pt>
                <c:pt idx="13744">
                  <c:v>56.524999999999999</c:v>
                </c:pt>
                <c:pt idx="13745">
                  <c:v>56.529830000000004</c:v>
                </c:pt>
                <c:pt idx="13746">
                  <c:v>56.534649999999999</c:v>
                </c:pt>
                <c:pt idx="13747">
                  <c:v>56.539480000000005</c:v>
                </c:pt>
                <c:pt idx="13748">
                  <c:v>56.5443</c:v>
                </c:pt>
                <c:pt idx="13749">
                  <c:v>56.549120000000002</c:v>
                </c:pt>
                <c:pt idx="13750">
                  <c:v>56.55395</c:v>
                </c:pt>
                <c:pt idx="13751">
                  <c:v>56.558770000000003</c:v>
                </c:pt>
                <c:pt idx="13752">
                  <c:v>56.563600000000001</c:v>
                </c:pt>
                <c:pt idx="13753">
                  <c:v>56.568420000000003</c:v>
                </c:pt>
                <c:pt idx="13754">
                  <c:v>56.573250000000002</c:v>
                </c:pt>
                <c:pt idx="13755">
                  <c:v>56.578070000000004</c:v>
                </c:pt>
                <c:pt idx="13756">
                  <c:v>56.582889999999999</c:v>
                </c:pt>
                <c:pt idx="13757">
                  <c:v>56.587720000000004</c:v>
                </c:pt>
                <c:pt idx="13758">
                  <c:v>56.59254</c:v>
                </c:pt>
                <c:pt idx="13759">
                  <c:v>56.597369999999998</c:v>
                </c:pt>
                <c:pt idx="13760">
                  <c:v>56.602189999999993</c:v>
                </c:pt>
                <c:pt idx="13761">
                  <c:v>56.607019999999999</c:v>
                </c:pt>
                <c:pt idx="13762">
                  <c:v>56.611839999999994</c:v>
                </c:pt>
                <c:pt idx="13763">
                  <c:v>56.616669999999999</c:v>
                </c:pt>
                <c:pt idx="13764">
                  <c:v>56.621489999999994</c:v>
                </c:pt>
                <c:pt idx="13765">
                  <c:v>56.62632</c:v>
                </c:pt>
                <c:pt idx="13766">
                  <c:v>56.631140000000002</c:v>
                </c:pt>
                <c:pt idx="13767">
                  <c:v>56.635959999999997</c:v>
                </c:pt>
                <c:pt idx="13768">
                  <c:v>56.640790000000003</c:v>
                </c:pt>
                <c:pt idx="13769">
                  <c:v>56.645609999999998</c:v>
                </c:pt>
                <c:pt idx="13770">
                  <c:v>56.650440000000003</c:v>
                </c:pt>
                <c:pt idx="13771">
                  <c:v>56.655259999999998</c:v>
                </c:pt>
                <c:pt idx="13772">
                  <c:v>56.660090000000004</c:v>
                </c:pt>
                <c:pt idx="13773">
                  <c:v>56.664909999999999</c:v>
                </c:pt>
                <c:pt idx="13774">
                  <c:v>56.669730000000001</c:v>
                </c:pt>
                <c:pt idx="13775">
                  <c:v>56.67456</c:v>
                </c:pt>
                <c:pt idx="13776">
                  <c:v>56.679380000000002</c:v>
                </c:pt>
                <c:pt idx="13777">
                  <c:v>56.68421</c:v>
                </c:pt>
                <c:pt idx="13778">
                  <c:v>56.689030000000002</c:v>
                </c:pt>
                <c:pt idx="13779">
                  <c:v>56.693860000000001</c:v>
                </c:pt>
                <c:pt idx="13780">
                  <c:v>56.698680000000003</c:v>
                </c:pt>
                <c:pt idx="13781">
                  <c:v>56.703510000000001</c:v>
                </c:pt>
                <c:pt idx="13782">
                  <c:v>56.708330000000004</c:v>
                </c:pt>
                <c:pt idx="13783">
                  <c:v>56.713160000000002</c:v>
                </c:pt>
                <c:pt idx="13784">
                  <c:v>56.717980000000004</c:v>
                </c:pt>
                <c:pt idx="13785">
                  <c:v>56.722799999999999</c:v>
                </c:pt>
                <c:pt idx="13786">
                  <c:v>56.727629999999998</c:v>
                </c:pt>
                <c:pt idx="13787">
                  <c:v>56.73245</c:v>
                </c:pt>
                <c:pt idx="13788">
                  <c:v>56.737279999999998</c:v>
                </c:pt>
                <c:pt idx="13789">
                  <c:v>56.742099999999994</c:v>
                </c:pt>
                <c:pt idx="13790">
                  <c:v>56.746929999999999</c:v>
                </c:pt>
                <c:pt idx="13791">
                  <c:v>56.751749999999994</c:v>
                </c:pt>
                <c:pt idx="13792">
                  <c:v>56.75658</c:v>
                </c:pt>
                <c:pt idx="13793">
                  <c:v>56.761399999999995</c:v>
                </c:pt>
                <c:pt idx="13794">
                  <c:v>56.76623</c:v>
                </c:pt>
                <c:pt idx="13795">
                  <c:v>56.771050000000002</c:v>
                </c:pt>
                <c:pt idx="13796">
                  <c:v>56.775880000000001</c:v>
                </c:pt>
                <c:pt idx="13797">
                  <c:v>56.780700000000003</c:v>
                </c:pt>
                <c:pt idx="13798">
                  <c:v>56.785530000000001</c:v>
                </c:pt>
                <c:pt idx="13799">
                  <c:v>56.790350000000004</c:v>
                </c:pt>
                <c:pt idx="13800">
                  <c:v>56.795180000000002</c:v>
                </c:pt>
                <c:pt idx="13801">
                  <c:v>56.800000000000004</c:v>
                </c:pt>
                <c:pt idx="13802">
                  <c:v>56.804819999999999</c:v>
                </c:pt>
                <c:pt idx="13803">
                  <c:v>56.809650000000005</c:v>
                </c:pt>
                <c:pt idx="13804">
                  <c:v>56.81447</c:v>
                </c:pt>
                <c:pt idx="13805">
                  <c:v>56.819300000000005</c:v>
                </c:pt>
                <c:pt idx="13806">
                  <c:v>56.824130000000004</c:v>
                </c:pt>
                <c:pt idx="13807">
                  <c:v>56.828950000000006</c:v>
                </c:pt>
                <c:pt idx="13808">
                  <c:v>56.833770000000001</c:v>
                </c:pt>
                <c:pt idx="13809">
                  <c:v>56.8386</c:v>
                </c:pt>
                <c:pt idx="13810">
                  <c:v>56.843420000000002</c:v>
                </c:pt>
                <c:pt idx="13811">
                  <c:v>56.84825</c:v>
                </c:pt>
                <c:pt idx="13812">
                  <c:v>56.853069999999995</c:v>
                </c:pt>
                <c:pt idx="13813">
                  <c:v>56.857900000000001</c:v>
                </c:pt>
                <c:pt idx="13814">
                  <c:v>56.862719999999996</c:v>
                </c:pt>
                <c:pt idx="13815">
                  <c:v>56.867550000000001</c:v>
                </c:pt>
                <c:pt idx="13816">
                  <c:v>56.872369999999997</c:v>
                </c:pt>
                <c:pt idx="13817">
                  <c:v>56.877200000000002</c:v>
                </c:pt>
                <c:pt idx="13818">
                  <c:v>56.882019999999997</c:v>
                </c:pt>
                <c:pt idx="13819">
                  <c:v>56.886850000000003</c:v>
                </c:pt>
                <c:pt idx="13820">
                  <c:v>56.891669999999998</c:v>
                </c:pt>
                <c:pt idx="13821">
                  <c:v>56.896500000000003</c:v>
                </c:pt>
                <c:pt idx="13822">
                  <c:v>56.901319999999998</c:v>
                </c:pt>
                <c:pt idx="13823">
                  <c:v>56.906150000000004</c:v>
                </c:pt>
                <c:pt idx="13824">
                  <c:v>56.910969999999999</c:v>
                </c:pt>
                <c:pt idx="13825">
                  <c:v>56.915800000000004</c:v>
                </c:pt>
                <c:pt idx="13826">
                  <c:v>56.92062</c:v>
                </c:pt>
                <c:pt idx="13827">
                  <c:v>56.925450000000005</c:v>
                </c:pt>
                <c:pt idx="13828">
                  <c:v>56.93027</c:v>
                </c:pt>
                <c:pt idx="13829">
                  <c:v>56.935100000000006</c:v>
                </c:pt>
                <c:pt idx="13830">
                  <c:v>56.939920000000001</c:v>
                </c:pt>
                <c:pt idx="13831">
                  <c:v>56.944749999999999</c:v>
                </c:pt>
                <c:pt idx="13832">
                  <c:v>56.949570000000001</c:v>
                </c:pt>
                <c:pt idx="13833">
                  <c:v>56.9544</c:v>
                </c:pt>
                <c:pt idx="13834">
                  <c:v>56.959219999999995</c:v>
                </c:pt>
                <c:pt idx="13835">
                  <c:v>56.96405</c:v>
                </c:pt>
                <c:pt idx="13836">
                  <c:v>56.968869999999995</c:v>
                </c:pt>
                <c:pt idx="13837">
                  <c:v>56.973700000000001</c:v>
                </c:pt>
                <c:pt idx="13838">
                  <c:v>56.978519999999996</c:v>
                </c:pt>
                <c:pt idx="13839">
                  <c:v>56.983350000000002</c:v>
                </c:pt>
                <c:pt idx="13840">
                  <c:v>56.988169999999997</c:v>
                </c:pt>
                <c:pt idx="13841">
                  <c:v>56.993000000000002</c:v>
                </c:pt>
                <c:pt idx="13842">
                  <c:v>56.997819999999997</c:v>
                </c:pt>
                <c:pt idx="13843">
                  <c:v>57.002650000000003</c:v>
                </c:pt>
                <c:pt idx="13844">
                  <c:v>57.007469999999998</c:v>
                </c:pt>
                <c:pt idx="13845">
                  <c:v>57.012300000000003</c:v>
                </c:pt>
                <c:pt idx="13846">
                  <c:v>57.017130000000002</c:v>
                </c:pt>
                <c:pt idx="13847">
                  <c:v>57.021950000000004</c:v>
                </c:pt>
                <c:pt idx="13848">
                  <c:v>57.026769999999999</c:v>
                </c:pt>
                <c:pt idx="13849">
                  <c:v>57.031600000000005</c:v>
                </c:pt>
                <c:pt idx="13850">
                  <c:v>57.036429999999996</c:v>
                </c:pt>
                <c:pt idx="13851">
                  <c:v>57.041250000000005</c:v>
                </c:pt>
                <c:pt idx="13852">
                  <c:v>57.04607</c:v>
                </c:pt>
                <c:pt idx="13853">
                  <c:v>57.050899999999999</c:v>
                </c:pt>
                <c:pt idx="13854">
                  <c:v>57.055729999999997</c:v>
                </c:pt>
                <c:pt idx="13855">
                  <c:v>57.060549999999999</c:v>
                </c:pt>
                <c:pt idx="13856">
                  <c:v>57.065379999999998</c:v>
                </c:pt>
                <c:pt idx="13857">
                  <c:v>57.0702</c:v>
                </c:pt>
                <c:pt idx="13858">
                  <c:v>57.075029999999998</c:v>
                </c:pt>
                <c:pt idx="13859">
                  <c:v>57.07985</c:v>
                </c:pt>
                <c:pt idx="13860">
                  <c:v>57.084679999999999</c:v>
                </c:pt>
                <c:pt idx="13861">
                  <c:v>57.089500000000001</c:v>
                </c:pt>
                <c:pt idx="13862">
                  <c:v>57.094329999999999</c:v>
                </c:pt>
                <c:pt idx="13863">
                  <c:v>57.099150000000002</c:v>
                </c:pt>
                <c:pt idx="13864">
                  <c:v>57.10398</c:v>
                </c:pt>
                <c:pt idx="13865">
                  <c:v>57.108800000000002</c:v>
                </c:pt>
                <c:pt idx="13866">
                  <c:v>57.113630000000001</c:v>
                </c:pt>
                <c:pt idx="13867">
                  <c:v>57.118460000000006</c:v>
                </c:pt>
                <c:pt idx="13868">
                  <c:v>57.123280000000001</c:v>
                </c:pt>
                <c:pt idx="13869">
                  <c:v>57.12811</c:v>
                </c:pt>
                <c:pt idx="13870">
                  <c:v>57.132930000000002</c:v>
                </c:pt>
                <c:pt idx="13871">
                  <c:v>57.13776</c:v>
                </c:pt>
                <c:pt idx="13872">
                  <c:v>57.142579999999995</c:v>
                </c:pt>
                <c:pt idx="13873">
                  <c:v>57.147410000000001</c:v>
                </c:pt>
                <c:pt idx="13874">
                  <c:v>57.152229999999996</c:v>
                </c:pt>
                <c:pt idx="13875">
                  <c:v>57.157060000000001</c:v>
                </c:pt>
                <c:pt idx="13876">
                  <c:v>57.161879999999996</c:v>
                </c:pt>
                <c:pt idx="13877">
                  <c:v>57.166710000000002</c:v>
                </c:pt>
                <c:pt idx="13878">
                  <c:v>57.171529999999997</c:v>
                </c:pt>
                <c:pt idx="13879">
                  <c:v>57.176360000000003</c:v>
                </c:pt>
                <c:pt idx="13880">
                  <c:v>57.181190000000001</c:v>
                </c:pt>
                <c:pt idx="13881">
                  <c:v>57.186010000000003</c:v>
                </c:pt>
                <c:pt idx="13882">
                  <c:v>57.190840000000001</c:v>
                </c:pt>
                <c:pt idx="13883">
                  <c:v>57.195660000000004</c:v>
                </c:pt>
                <c:pt idx="13884">
                  <c:v>57.200490000000002</c:v>
                </c:pt>
                <c:pt idx="13885">
                  <c:v>57.20532</c:v>
                </c:pt>
                <c:pt idx="13886">
                  <c:v>57.210140000000003</c:v>
                </c:pt>
                <c:pt idx="13887">
                  <c:v>57.214960000000005</c:v>
                </c:pt>
                <c:pt idx="13888">
                  <c:v>57.219789999999996</c:v>
                </c:pt>
                <c:pt idx="13889">
                  <c:v>57.224619999999994</c:v>
                </c:pt>
                <c:pt idx="13890">
                  <c:v>57.229439999999997</c:v>
                </c:pt>
                <c:pt idx="13891">
                  <c:v>57.234269999999995</c:v>
                </c:pt>
                <c:pt idx="13892">
                  <c:v>57.239089999999997</c:v>
                </c:pt>
                <c:pt idx="13893">
                  <c:v>57.243919999999996</c:v>
                </c:pt>
                <c:pt idx="13894">
                  <c:v>57.248750000000001</c:v>
                </c:pt>
                <c:pt idx="13895">
                  <c:v>57.253569999999996</c:v>
                </c:pt>
                <c:pt idx="13896">
                  <c:v>57.258400000000002</c:v>
                </c:pt>
                <c:pt idx="13897">
                  <c:v>57.263219999999997</c:v>
                </c:pt>
                <c:pt idx="13898">
                  <c:v>57.268050000000002</c:v>
                </c:pt>
                <c:pt idx="13899">
                  <c:v>57.272869999999998</c:v>
                </c:pt>
                <c:pt idx="13900">
                  <c:v>57.277700000000003</c:v>
                </c:pt>
                <c:pt idx="13901">
                  <c:v>57.282520000000005</c:v>
                </c:pt>
                <c:pt idx="13902">
                  <c:v>57.287350000000004</c:v>
                </c:pt>
                <c:pt idx="13903">
                  <c:v>57.292170000000006</c:v>
                </c:pt>
                <c:pt idx="13904">
                  <c:v>57.297000000000004</c:v>
                </c:pt>
                <c:pt idx="13905">
                  <c:v>57.301829999999995</c:v>
                </c:pt>
                <c:pt idx="13906">
                  <c:v>57.306649999999998</c:v>
                </c:pt>
                <c:pt idx="13907">
                  <c:v>57.311479999999996</c:v>
                </c:pt>
                <c:pt idx="13908">
                  <c:v>57.316299999999998</c:v>
                </c:pt>
                <c:pt idx="13909">
                  <c:v>57.321129999999997</c:v>
                </c:pt>
                <c:pt idx="13910">
                  <c:v>57.325960000000002</c:v>
                </c:pt>
                <c:pt idx="13911">
                  <c:v>57.330779999999997</c:v>
                </c:pt>
                <c:pt idx="13912">
                  <c:v>57.335610000000003</c:v>
                </c:pt>
                <c:pt idx="13913">
                  <c:v>57.340429999999998</c:v>
                </c:pt>
                <c:pt idx="13914">
                  <c:v>57.345260000000003</c:v>
                </c:pt>
                <c:pt idx="13915">
                  <c:v>57.350079999999998</c:v>
                </c:pt>
                <c:pt idx="13916">
                  <c:v>57.354910000000004</c:v>
                </c:pt>
                <c:pt idx="13917">
                  <c:v>57.359740000000002</c:v>
                </c:pt>
                <c:pt idx="13918">
                  <c:v>57.364560000000004</c:v>
                </c:pt>
                <c:pt idx="13919">
                  <c:v>57.369390000000003</c:v>
                </c:pt>
                <c:pt idx="13920">
                  <c:v>57.374210000000005</c:v>
                </c:pt>
                <c:pt idx="13921">
                  <c:v>57.379039999999996</c:v>
                </c:pt>
                <c:pt idx="13922">
                  <c:v>57.383869999999995</c:v>
                </c:pt>
                <c:pt idx="13923">
                  <c:v>57.388689999999997</c:v>
                </c:pt>
                <c:pt idx="13924">
                  <c:v>57.393520000000002</c:v>
                </c:pt>
                <c:pt idx="13925">
                  <c:v>57.398350000000001</c:v>
                </c:pt>
                <c:pt idx="13926">
                  <c:v>57.403170000000003</c:v>
                </c:pt>
                <c:pt idx="13927">
                  <c:v>57.408000000000001</c:v>
                </c:pt>
                <c:pt idx="13928">
                  <c:v>57.412820000000004</c:v>
                </c:pt>
                <c:pt idx="13929">
                  <c:v>57.417650000000002</c:v>
                </c:pt>
                <c:pt idx="13930">
                  <c:v>57.422470000000004</c:v>
                </c:pt>
                <c:pt idx="13931">
                  <c:v>57.427300000000002</c:v>
                </c:pt>
                <c:pt idx="13932">
                  <c:v>57.432130000000001</c:v>
                </c:pt>
                <c:pt idx="13933">
                  <c:v>57.436950000000003</c:v>
                </c:pt>
                <c:pt idx="13934">
                  <c:v>57.441779999999994</c:v>
                </c:pt>
                <c:pt idx="13935">
                  <c:v>57.446600000000004</c:v>
                </c:pt>
                <c:pt idx="13936">
                  <c:v>57.451429999999995</c:v>
                </c:pt>
                <c:pt idx="13937">
                  <c:v>57.456249999999997</c:v>
                </c:pt>
                <c:pt idx="13938">
                  <c:v>57.461079999999995</c:v>
                </c:pt>
                <c:pt idx="13939">
                  <c:v>57.465910000000001</c:v>
                </c:pt>
                <c:pt idx="13940">
                  <c:v>57.470739999999999</c:v>
                </c:pt>
                <c:pt idx="13941">
                  <c:v>57.475560000000002</c:v>
                </c:pt>
                <c:pt idx="13942">
                  <c:v>57.48039</c:v>
                </c:pt>
                <c:pt idx="13943">
                  <c:v>57.485210000000002</c:v>
                </c:pt>
                <c:pt idx="13944">
                  <c:v>57.49004</c:v>
                </c:pt>
                <c:pt idx="13945">
                  <c:v>57.494860000000003</c:v>
                </c:pt>
                <c:pt idx="13946">
                  <c:v>57.499690000000001</c:v>
                </c:pt>
                <c:pt idx="13947">
                  <c:v>57.504520000000007</c:v>
                </c:pt>
                <c:pt idx="13948">
                  <c:v>57.509340000000002</c:v>
                </c:pt>
                <c:pt idx="13949">
                  <c:v>57.51417</c:v>
                </c:pt>
                <c:pt idx="13950">
                  <c:v>57.518999999999998</c:v>
                </c:pt>
                <c:pt idx="13951">
                  <c:v>57.523820000000001</c:v>
                </c:pt>
                <c:pt idx="13952">
                  <c:v>57.528649999999999</c:v>
                </c:pt>
                <c:pt idx="13953">
                  <c:v>57.533470000000001</c:v>
                </c:pt>
                <c:pt idx="13954">
                  <c:v>57.5383</c:v>
                </c:pt>
                <c:pt idx="13955">
                  <c:v>57.543129999999998</c:v>
                </c:pt>
                <c:pt idx="13956">
                  <c:v>57.54795</c:v>
                </c:pt>
                <c:pt idx="13957">
                  <c:v>57.552779999999998</c:v>
                </c:pt>
                <c:pt idx="13958">
                  <c:v>57.557610000000004</c:v>
                </c:pt>
                <c:pt idx="13959">
                  <c:v>57.562429999999999</c:v>
                </c:pt>
                <c:pt idx="13960">
                  <c:v>57.567260000000005</c:v>
                </c:pt>
                <c:pt idx="13961">
                  <c:v>57.57208</c:v>
                </c:pt>
                <c:pt idx="13962">
                  <c:v>57.576910000000005</c:v>
                </c:pt>
                <c:pt idx="13963">
                  <c:v>57.581739999999996</c:v>
                </c:pt>
                <c:pt idx="13964">
                  <c:v>57.586559999999999</c:v>
                </c:pt>
                <c:pt idx="13965">
                  <c:v>57.591389999999997</c:v>
                </c:pt>
                <c:pt idx="13966">
                  <c:v>57.596209999999999</c:v>
                </c:pt>
                <c:pt idx="13967">
                  <c:v>57.601039999999998</c:v>
                </c:pt>
                <c:pt idx="13968">
                  <c:v>57.605870000000003</c:v>
                </c:pt>
                <c:pt idx="13969">
                  <c:v>57.610689999999998</c:v>
                </c:pt>
                <c:pt idx="13970">
                  <c:v>57.615520000000004</c:v>
                </c:pt>
                <c:pt idx="13971">
                  <c:v>57.620350000000002</c:v>
                </c:pt>
                <c:pt idx="13972">
                  <c:v>57.625170000000004</c:v>
                </c:pt>
                <c:pt idx="13973">
                  <c:v>57.63</c:v>
                </c:pt>
                <c:pt idx="13974">
                  <c:v>57.634830000000001</c:v>
                </c:pt>
                <c:pt idx="13975">
                  <c:v>57.639650000000003</c:v>
                </c:pt>
                <c:pt idx="13976">
                  <c:v>57.644480000000001</c:v>
                </c:pt>
                <c:pt idx="13977">
                  <c:v>57.649300000000004</c:v>
                </c:pt>
                <c:pt idx="13978">
                  <c:v>57.654129999999995</c:v>
                </c:pt>
                <c:pt idx="13979">
                  <c:v>57.65896</c:v>
                </c:pt>
                <c:pt idx="13980">
                  <c:v>57.663779999999996</c:v>
                </c:pt>
                <c:pt idx="13981">
                  <c:v>57.668610000000001</c:v>
                </c:pt>
                <c:pt idx="13982">
                  <c:v>57.673439999999999</c:v>
                </c:pt>
                <c:pt idx="13983">
                  <c:v>57.678260000000002</c:v>
                </c:pt>
                <c:pt idx="13984">
                  <c:v>57.68309</c:v>
                </c:pt>
                <c:pt idx="13985">
                  <c:v>57.687919999999998</c:v>
                </c:pt>
                <c:pt idx="13986">
                  <c:v>57.692740000000001</c:v>
                </c:pt>
                <c:pt idx="13987">
                  <c:v>57.697569999999999</c:v>
                </c:pt>
                <c:pt idx="13988">
                  <c:v>57.702400000000004</c:v>
                </c:pt>
                <c:pt idx="13989">
                  <c:v>57.70722</c:v>
                </c:pt>
                <c:pt idx="13990">
                  <c:v>57.712049999999998</c:v>
                </c:pt>
                <c:pt idx="13991">
                  <c:v>57.716879999999996</c:v>
                </c:pt>
                <c:pt idx="13992">
                  <c:v>57.721699999999998</c:v>
                </c:pt>
                <c:pt idx="13993">
                  <c:v>57.726529999999997</c:v>
                </c:pt>
                <c:pt idx="13994">
                  <c:v>57.731360000000002</c:v>
                </c:pt>
                <c:pt idx="13995">
                  <c:v>57.736179999999997</c:v>
                </c:pt>
                <c:pt idx="13996">
                  <c:v>57.741010000000003</c:v>
                </c:pt>
                <c:pt idx="13997">
                  <c:v>57.745840000000001</c:v>
                </c:pt>
                <c:pt idx="13998">
                  <c:v>57.750660000000003</c:v>
                </c:pt>
                <c:pt idx="13999">
                  <c:v>57.755490000000002</c:v>
                </c:pt>
                <c:pt idx="14000">
                  <c:v>57.760310000000004</c:v>
                </c:pt>
                <c:pt idx="14001">
                  <c:v>57.765140000000002</c:v>
                </c:pt>
                <c:pt idx="14002">
                  <c:v>57.769969999999994</c:v>
                </c:pt>
                <c:pt idx="14003">
                  <c:v>57.774790000000003</c:v>
                </c:pt>
                <c:pt idx="14004">
                  <c:v>57.779619999999994</c:v>
                </c:pt>
                <c:pt idx="14005">
                  <c:v>57.78445</c:v>
                </c:pt>
                <c:pt idx="14006">
                  <c:v>57.789269999999995</c:v>
                </c:pt>
                <c:pt idx="14007">
                  <c:v>57.7941</c:v>
                </c:pt>
                <c:pt idx="14008">
                  <c:v>57.798929999999999</c:v>
                </c:pt>
                <c:pt idx="14009">
                  <c:v>57.803750000000001</c:v>
                </c:pt>
                <c:pt idx="14010">
                  <c:v>57.808579999999999</c:v>
                </c:pt>
                <c:pt idx="14011">
                  <c:v>57.813410000000005</c:v>
                </c:pt>
                <c:pt idx="14012">
                  <c:v>57.81823</c:v>
                </c:pt>
                <c:pt idx="14013">
                  <c:v>57.823060000000005</c:v>
                </c:pt>
                <c:pt idx="14014">
                  <c:v>57.827889999999996</c:v>
                </c:pt>
                <c:pt idx="14015">
                  <c:v>57.832710000000006</c:v>
                </c:pt>
                <c:pt idx="14016">
                  <c:v>57.837539999999997</c:v>
                </c:pt>
                <c:pt idx="14017">
                  <c:v>57.842369999999995</c:v>
                </c:pt>
                <c:pt idx="14018">
                  <c:v>57.847189999999998</c:v>
                </c:pt>
                <c:pt idx="14019">
                  <c:v>57.852019999999996</c:v>
                </c:pt>
                <c:pt idx="14020">
                  <c:v>57.856850000000001</c:v>
                </c:pt>
                <c:pt idx="14021">
                  <c:v>57.861669999999997</c:v>
                </c:pt>
                <c:pt idx="14022">
                  <c:v>57.866500000000002</c:v>
                </c:pt>
                <c:pt idx="14023">
                  <c:v>57.87133</c:v>
                </c:pt>
                <c:pt idx="14024">
                  <c:v>57.876150000000003</c:v>
                </c:pt>
                <c:pt idx="14025">
                  <c:v>57.880980000000001</c:v>
                </c:pt>
                <c:pt idx="14026">
                  <c:v>57.885809999999999</c:v>
                </c:pt>
                <c:pt idx="14027">
                  <c:v>57.890639999999998</c:v>
                </c:pt>
                <c:pt idx="14028">
                  <c:v>57.89546</c:v>
                </c:pt>
                <c:pt idx="14029">
                  <c:v>57.900289999999998</c:v>
                </c:pt>
                <c:pt idx="14030">
                  <c:v>57.905119999999997</c:v>
                </c:pt>
                <c:pt idx="14031">
                  <c:v>57.909939999999999</c:v>
                </c:pt>
                <c:pt idx="14032">
                  <c:v>57.914769999999997</c:v>
                </c:pt>
                <c:pt idx="14033">
                  <c:v>57.919600000000003</c:v>
                </c:pt>
                <c:pt idx="14034">
                  <c:v>57.924430000000001</c:v>
                </c:pt>
                <c:pt idx="14035">
                  <c:v>57.929250000000003</c:v>
                </c:pt>
                <c:pt idx="14036">
                  <c:v>57.934080000000002</c:v>
                </c:pt>
                <c:pt idx="14037">
                  <c:v>57.93891</c:v>
                </c:pt>
                <c:pt idx="14038">
                  <c:v>57.943730000000002</c:v>
                </c:pt>
                <c:pt idx="14039">
                  <c:v>57.948560000000001</c:v>
                </c:pt>
                <c:pt idx="14040">
                  <c:v>57.953389999999999</c:v>
                </c:pt>
                <c:pt idx="14041">
                  <c:v>57.958219999999997</c:v>
                </c:pt>
                <c:pt idx="14042">
                  <c:v>57.963039999999999</c:v>
                </c:pt>
                <c:pt idx="14043">
                  <c:v>57.967869999999998</c:v>
                </c:pt>
                <c:pt idx="14044">
                  <c:v>57.972700000000003</c:v>
                </c:pt>
                <c:pt idx="14045">
                  <c:v>57.977519999999998</c:v>
                </c:pt>
                <c:pt idx="14046">
                  <c:v>57.982350000000004</c:v>
                </c:pt>
                <c:pt idx="14047">
                  <c:v>57.987180000000002</c:v>
                </c:pt>
                <c:pt idx="14048">
                  <c:v>57.992000000000004</c:v>
                </c:pt>
                <c:pt idx="14049">
                  <c:v>57.996830000000003</c:v>
                </c:pt>
                <c:pt idx="14050">
                  <c:v>58.001659999999994</c:v>
                </c:pt>
                <c:pt idx="14051">
                  <c:v>58.006479999999996</c:v>
                </c:pt>
                <c:pt idx="14052">
                  <c:v>58.011310000000002</c:v>
                </c:pt>
                <c:pt idx="14053">
                  <c:v>58.01614</c:v>
                </c:pt>
                <c:pt idx="14054">
                  <c:v>58.020960000000002</c:v>
                </c:pt>
                <c:pt idx="14055">
                  <c:v>58.025790000000001</c:v>
                </c:pt>
                <c:pt idx="14056">
                  <c:v>58.030619999999999</c:v>
                </c:pt>
                <c:pt idx="14057">
                  <c:v>58.035450000000004</c:v>
                </c:pt>
                <c:pt idx="14058">
                  <c:v>58.040280000000003</c:v>
                </c:pt>
                <c:pt idx="14059">
                  <c:v>58.045100000000005</c:v>
                </c:pt>
                <c:pt idx="14060">
                  <c:v>58.049929999999996</c:v>
                </c:pt>
                <c:pt idx="14061">
                  <c:v>58.054759999999995</c:v>
                </c:pt>
                <c:pt idx="14062">
                  <c:v>58.059579999999997</c:v>
                </c:pt>
                <c:pt idx="14063">
                  <c:v>58.064409999999995</c:v>
                </c:pt>
                <c:pt idx="14064">
                  <c:v>58.069240000000001</c:v>
                </c:pt>
                <c:pt idx="14065">
                  <c:v>58.074059999999996</c:v>
                </c:pt>
                <c:pt idx="14066">
                  <c:v>58.078890000000001</c:v>
                </c:pt>
                <c:pt idx="14067">
                  <c:v>58.08372</c:v>
                </c:pt>
                <c:pt idx="14068">
                  <c:v>58.088540000000002</c:v>
                </c:pt>
                <c:pt idx="14069">
                  <c:v>58.09337</c:v>
                </c:pt>
                <c:pt idx="14070">
                  <c:v>58.098200000000006</c:v>
                </c:pt>
                <c:pt idx="14071">
                  <c:v>58.103029999999997</c:v>
                </c:pt>
                <c:pt idx="14072">
                  <c:v>58.107859999999995</c:v>
                </c:pt>
                <c:pt idx="14073">
                  <c:v>58.112679999999997</c:v>
                </c:pt>
                <c:pt idx="14074">
                  <c:v>58.117509999999996</c:v>
                </c:pt>
                <c:pt idx="14075">
                  <c:v>58.122340000000001</c:v>
                </c:pt>
                <c:pt idx="14076">
                  <c:v>58.127159999999996</c:v>
                </c:pt>
                <c:pt idx="14077">
                  <c:v>58.131990000000002</c:v>
                </c:pt>
                <c:pt idx="14078">
                  <c:v>58.13682</c:v>
                </c:pt>
                <c:pt idx="14079">
                  <c:v>58.141650000000006</c:v>
                </c:pt>
                <c:pt idx="14080">
                  <c:v>58.146470000000001</c:v>
                </c:pt>
                <c:pt idx="14081">
                  <c:v>58.151300000000006</c:v>
                </c:pt>
                <c:pt idx="14082">
                  <c:v>58.156129999999997</c:v>
                </c:pt>
                <c:pt idx="14083">
                  <c:v>58.160959999999996</c:v>
                </c:pt>
                <c:pt idx="14084">
                  <c:v>58.165779999999998</c:v>
                </c:pt>
                <c:pt idx="14085">
                  <c:v>58.170609999999996</c:v>
                </c:pt>
                <c:pt idx="14086">
                  <c:v>58.175440000000002</c:v>
                </c:pt>
                <c:pt idx="14087">
                  <c:v>58.18027</c:v>
                </c:pt>
                <c:pt idx="14088">
                  <c:v>58.185090000000002</c:v>
                </c:pt>
                <c:pt idx="14089">
                  <c:v>58.189920000000001</c:v>
                </c:pt>
                <c:pt idx="14090">
                  <c:v>58.194750000000006</c:v>
                </c:pt>
                <c:pt idx="14091">
                  <c:v>58.199579999999997</c:v>
                </c:pt>
                <c:pt idx="14092">
                  <c:v>58.204400000000007</c:v>
                </c:pt>
                <c:pt idx="14093">
                  <c:v>58.209229999999998</c:v>
                </c:pt>
                <c:pt idx="14094">
                  <c:v>58.214059999999996</c:v>
                </c:pt>
                <c:pt idx="14095">
                  <c:v>58.218890000000002</c:v>
                </c:pt>
                <c:pt idx="14096">
                  <c:v>58.223709999999997</c:v>
                </c:pt>
                <c:pt idx="14097">
                  <c:v>58.228540000000002</c:v>
                </c:pt>
                <c:pt idx="14098">
                  <c:v>58.233370000000001</c:v>
                </c:pt>
                <c:pt idx="14099">
                  <c:v>58.238190000000003</c:v>
                </c:pt>
                <c:pt idx="14100">
                  <c:v>58.243020000000001</c:v>
                </c:pt>
                <c:pt idx="14101">
                  <c:v>58.24785</c:v>
                </c:pt>
                <c:pt idx="14102">
                  <c:v>58.252679999999998</c:v>
                </c:pt>
                <c:pt idx="14103">
                  <c:v>58.257509999999996</c:v>
                </c:pt>
                <c:pt idx="14104">
                  <c:v>58.262329999999999</c:v>
                </c:pt>
                <c:pt idx="14105">
                  <c:v>58.267159999999997</c:v>
                </c:pt>
                <c:pt idx="14106">
                  <c:v>58.271990000000002</c:v>
                </c:pt>
                <c:pt idx="14107">
                  <c:v>58.276820000000001</c:v>
                </c:pt>
                <c:pt idx="14108">
                  <c:v>58.281640000000003</c:v>
                </c:pt>
                <c:pt idx="14109">
                  <c:v>58.286470000000001</c:v>
                </c:pt>
                <c:pt idx="14110">
                  <c:v>58.2913</c:v>
                </c:pt>
                <c:pt idx="14111">
                  <c:v>58.296130000000005</c:v>
                </c:pt>
                <c:pt idx="14112">
                  <c:v>58.30095</c:v>
                </c:pt>
                <c:pt idx="14113">
                  <c:v>58.305779999999999</c:v>
                </c:pt>
                <c:pt idx="14114">
                  <c:v>58.310609999999997</c:v>
                </c:pt>
                <c:pt idx="14115">
                  <c:v>58.315440000000002</c:v>
                </c:pt>
                <c:pt idx="14116">
                  <c:v>58.320270000000001</c:v>
                </c:pt>
                <c:pt idx="14117">
                  <c:v>58.325090000000003</c:v>
                </c:pt>
                <c:pt idx="14118">
                  <c:v>58.329920000000001</c:v>
                </c:pt>
                <c:pt idx="14119">
                  <c:v>58.33475</c:v>
                </c:pt>
                <c:pt idx="14120">
                  <c:v>58.339570000000002</c:v>
                </c:pt>
                <c:pt idx="14121">
                  <c:v>58.3444</c:v>
                </c:pt>
                <c:pt idx="14122">
                  <c:v>58.349229999999999</c:v>
                </c:pt>
                <c:pt idx="14123">
                  <c:v>58.354059999999997</c:v>
                </c:pt>
                <c:pt idx="14124">
                  <c:v>58.358889999999995</c:v>
                </c:pt>
                <c:pt idx="14125">
                  <c:v>58.363709999999998</c:v>
                </c:pt>
                <c:pt idx="14126">
                  <c:v>58.368539999999996</c:v>
                </c:pt>
                <c:pt idx="14127">
                  <c:v>58.373370000000001</c:v>
                </c:pt>
                <c:pt idx="14128">
                  <c:v>58.3782</c:v>
                </c:pt>
                <c:pt idx="14129">
                  <c:v>58.383030000000005</c:v>
                </c:pt>
                <c:pt idx="14130">
                  <c:v>58.38785</c:v>
                </c:pt>
                <c:pt idx="14131">
                  <c:v>58.392680000000006</c:v>
                </c:pt>
                <c:pt idx="14132">
                  <c:v>58.397509999999997</c:v>
                </c:pt>
                <c:pt idx="14133">
                  <c:v>58.402339999999995</c:v>
                </c:pt>
                <c:pt idx="14134">
                  <c:v>58.407170000000001</c:v>
                </c:pt>
                <c:pt idx="14135">
                  <c:v>58.411989999999996</c:v>
                </c:pt>
                <c:pt idx="14136">
                  <c:v>58.416820000000001</c:v>
                </c:pt>
                <c:pt idx="14137">
                  <c:v>58.42165</c:v>
                </c:pt>
                <c:pt idx="14138">
                  <c:v>58.426470000000002</c:v>
                </c:pt>
                <c:pt idx="14139">
                  <c:v>58.4313</c:v>
                </c:pt>
                <c:pt idx="14140">
                  <c:v>58.436130000000006</c:v>
                </c:pt>
                <c:pt idx="14141">
                  <c:v>58.440959999999997</c:v>
                </c:pt>
                <c:pt idx="14142">
                  <c:v>58.445789999999995</c:v>
                </c:pt>
                <c:pt idx="14143">
                  <c:v>58.450609999999998</c:v>
                </c:pt>
                <c:pt idx="14144">
                  <c:v>58.455439999999996</c:v>
                </c:pt>
                <c:pt idx="14145">
                  <c:v>58.460270000000001</c:v>
                </c:pt>
                <c:pt idx="14146">
                  <c:v>58.4651</c:v>
                </c:pt>
                <c:pt idx="14147">
                  <c:v>58.469930000000005</c:v>
                </c:pt>
                <c:pt idx="14148">
                  <c:v>58.47475</c:v>
                </c:pt>
                <c:pt idx="14149">
                  <c:v>58.479580000000006</c:v>
                </c:pt>
                <c:pt idx="14150">
                  <c:v>58.484410000000004</c:v>
                </c:pt>
                <c:pt idx="14151">
                  <c:v>58.489239999999995</c:v>
                </c:pt>
                <c:pt idx="14152">
                  <c:v>58.494059999999998</c:v>
                </c:pt>
                <c:pt idx="14153">
                  <c:v>58.498889999999996</c:v>
                </c:pt>
                <c:pt idx="14154">
                  <c:v>58.503720000000001</c:v>
                </c:pt>
                <c:pt idx="14155">
                  <c:v>58.50855</c:v>
                </c:pt>
                <c:pt idx="14156">
                  <c:v>58.513379999999998</c:v>
                </c:pt>
                <c:pt idx="14157">
                  <c:v>58.5182</c:v>
                </c:pt>
                <c:pt idx="14158">
                  <c:v>58.523029999999999</c:v>
                </c:pt>
                <c:pt idx="14159">
                  <c:v>58.527860000000004</c:v>
                </c:pt>
                <c:pt idx="14160">
                  <c:v>58.532689999999995</c:v>
                </c:pt>
                <c:pt idx="14161">
                  <c:v>58.537520000000001</c:v>
                </c:pt>
                <c:pt idx="14162">
                  <c:v>58.542339999999996</c:v>
                </c:pt>
                <c:pt idx="14163">
                  <c:v>58.547179999999997</c:v>
                </c:pt>
                <c:pt idx="14164">
                  <c:v>58.552</c:v>
                </c:pt>
                <c:pt idx="14165">
                  <c:v>58.556829999999998</c:v>
                </c:pt>
                <c:pt idx="14166">
                  <c:v>58.561660000000003</c:v>
                </c:pt>
                <c:pt idx="14167">
                  <c:v>58.566490000000002</c:v>
                </c:pt>
                <c:pt idx="14168">
                  <c:v>58.57132</c:v>
                </c:pt>
                <c:pt idx="14169">
                  <c:v>58.576139999999995</c:v>
                </c:pt>
                <c:pt idx="14170">
                  <c:v>58.580970000000001</c:v>
                </c:pt>
                <c:pt idx="14171">
                  <c:v>58.585799999999999</c:v>
                </c:pt>
                <c:pt idx="14172">
                  <c:v>58.590629999999997</c:v>
                </c:pt>
                <c:pt idx="14173">
                  <c:v>58.595460000000003</c:v>
                </c:pt>
                <c:pt idx="14174">
                  <c:v>58.600279999999998</c:v>
                </c:pt>
                <c:pt idx="14175">
                  <c:v>58.605110000000003</c:v>
                </c:pt>
                <c:pt idx="14176">
                  <c:v>58.609940000000002</c:v>
                </c:pt>
                <c:pt idx="14177">
                  <c:v>58.61477</c:v>
                </c:pt>
                <c:pt idx="14178">
                  <c:v>58.619599999999998</c:v>
                </c:pt>
                <c:pt idx="14179">
                  <c:v>58.624419999999994</c:v>
                </c:pt>
                <c:pt idx="14180">
                  <c:v>58.629249999999999</c:v>
                </c:pt>
                <c:pt idx="14181">
                  <c:v>58.634079999999997</c:v>
                </c:pt>
                <c:pt idx="14182">
                  <c:v>58.638910000000003</c:v>
                </c:pt>
                <c:pt idx="14183">
                  <c:v>58.643740000000001</c:v>
                </c:pt>
                <c:pt idx="14184">
                  <c:v>58.648569999999999</c:v>
                </c:pt>
                <c:pt idx="14185">
                  <c:v>58.653400000000005</c:v>
                </c:pt>
                <c:pt idx="14186">
                  <c:v>58.65822</c:v>
                </c:pt>
                <c:pt idx="14187">
                  <c:v>58.663049999999998</c:v>
                </c:pt>
                <c:pt idx="14188">
                  <c:v>58.667879999999997</c:v>
                </c:pt>
                <c:pt idx="14189">
                  <c:v>58.672710000000002</c:v>
                </c:pt>
                <c:pt idx="14190">
                  <c:v>58.67754</c:v>
                </c:pt>
                <c:pt idx="14191">
                  <c:v>58.682360000000003</c:v>
                </c:pt>
                <c:pt idx="14192">
                  <c:v>58.687190000000001</c:v>
                </c:pt>
                <c:pt idx="14193">
                  <c:v>58.692019999999999</c:v>
                </c:pt>
                <c:pt idx="14194">
                  <c:v>58.696850000000005</c:v>
                </c:pt>
                <c:pt idx="14195">
                  <c:v>58.701679999999996</c:v>
                </c:pt>
                <c:pt idx="14196">
                  <c:v>58.706510000000002</c:v>
                </c:pt>
                <c:pt idx="14197">
                  <c:v>58.71134</c:v>
                </c:pt>
                <c:pt idx="14198">
                  <c:v>58.716160000000002</c:v>
                </c:pt>
                <c:pt idx="14199">
                  <c:v>58.72099</c:v>
                </c:pt>
                <c:pt idx="14200">
                  <c:v>58.725819999999999</c:v>
                </c:pt>
                <c:pt idx="14201">
                  <c:v>58.730650000000004</c:v>
                </c:pt>
                <c:pt idx="14202">
                  <c:v>58.735469999999999</c:v>
                </c:pt>
                <c:pt idx="14203">
                  <c:v>58.740309999999994</c:v>
                </c:pt>
                <c:pt idx="14204">
                  <c:v>58.745129999999996</c:v>
                </c:pt>
                <c:pt idx="14205">
                  <c:v>58.749959999999994</c:v>
                </c:pt>
                <c:pt idx="14206">
                  <c:v>58.75479</c:v>
                </c:pt>
                <c:pt idx="14207">
                  <c:v>58.759619999999998</c:v>
                </c:pt>
                <c:pt idx="14208">
                  <c:v>58.764450000000004</c:v>
                </c:pt>
                <c:pt idx="14209">
                  <c:v>58.769269999999999</c:v>
                </c:pt>
                <c:pt idx="14210">
                  <c:v>58.77411</c:v>
                </c:pt>
                <c:pt idx="14211">
                  <c:v>58.778930000000003</c:v>
                </c:pt>
                <c:pt idx="14212">
                  <c:v>58.783760000000001</c:v>
                </c:pt>
                <c:pt idx="14213">
                  <c:v>58.788589999999999</c:v>
                </c:pt>
                <c:pt idx="14214">
                  <c:v>58.793419999999998</c:v>
                </c:pt>
                <c:pt idx="14215">
                  <c:v>58.798250000000003</c:v>
                </c:pt>
                <c:pt idx="14216">
                  <c:v>58.803069999999998</c:v>
                </c:pt>
                <c:pt idx="14217">
                  <c:v>58.80791</c:v>
                </c:pt>
                <c:pt idx="14218">
                  <c:v>58.812730000000002</c:v>
                </c:pt>
                <c:pt idx="14219">
                  <c:v>58.81756</c:v>
                </c:pt>
                <c:pt idx="14220">
                  <c:v>58.822389999999999</c:v>
                </c:pt>
                <c:pt idx="14221">
                  <c:v>58.827219999999997</c:v>
                </c:pt>
                <c:pt idx="14222">
                  <c:v>58.832049999999995</c:v>
                </c:pt>
                <c:pt idx="14223">
                  <c:v>58.836880000000001</c:v>
                </c:pt>
                <c:pt idx="14224">
                  <c:v>58.841709999999999</c:v>
                </c:pt>
                <c:pt idx="14225">
                  <c:v>58.846530000000001</c:v>
                </c:pt>
                <c:pt idx="14226">
                  <c:v>58.85136</c:v>
                </c:pt>
                <c:pt idx="14227">
                  <c:v>58.856190000000005</c:v>
                </c:pt>
                <c:pt idx="14228">
                  <c:v>58.861020000000003</c:v>
                </c:pt>
                <c:pt idx="14229">
                  <c:v>58.865849999999995</c:v>
                </c:pt>
                <c:pt idx="14230">
                  <c:v>58.87068</c:v>
                </c:pt>
                <c:pt idx="14231">
                  <c:v>58.875499999999995</c:v>
                </c:pt>
                <c:pt idx="14232">
                  <c:v>58.880330000000001</c:v>
                </c:pt>
                <c:pt idx="14233">
                  <c:v>58.885159999999999</c:v>
                </c:pt>
                <c:pt idx="14234">
                  <c:v>58.889990000000004</c:v>
                </c:pt>
                <c:pt idx="14235">
                  <c:v>58.894820000000003</c:v>
                </c:pt>
                <c:pt idx="14236">
                  <c:v>58.899650000000001</c:v>
                </c:pt>
                <c:pt idx="14237">
                  <c:v>58.90448</c:v>
                </c:pt>
                <c:pt idx="14238">
                  <c:v>58.909299999999995</c:v>
                </c:pt>
                <c:pt idx="14239">
                  <c:v>58.914139999999996</c:v>
                </c:pt>
                <c:pt idx="14240">
                  <c:v>58.918959999999998</c:v>
                </c:pt>
                <c:pt idx="14241">
                  <c:v>58.923789999999997</c:v>
                </c:pt>
                <c:pt idx="14242">
                  <c:v>58.928620000000002</c:v>
                </c:pt>
                <c:pt idx="14243">
                  <c:v>58.933450000000001</c:v>
                </c:pt>
                <c:pt idx="14244">
                  <c:v>58.938280000000006</c:v>
                </c:pt>
                <c:pt idx="14245">
                  <c:v>58.943109999999997</c:v>
                </c:pt>
                <c:pt idx="14246">
                  <c:v>58.947939999999996</c:v>
                </c:pt>
                <c:pt idx="14247">
                  <c:v>58.952759999999998</c:v>
                </c:pt>
                <c:pt idx="14248">
                  <c:v>58.957599999999999</c:v>
                </c:pt>
                <c:pt idx="14249">
                  <c:v>58.962420000000002</c:v>
                </c:pt>
                <c:pt idx="14250">
                  <c:v>58.96725</c:v>
                </c:pt>
                <c:pt idx="14251">
                  <c:v>58.972080000000005</c:v>
                </c:pt>
                <c:pt idx="14252">
                  <c:v>58.976910000000004</c:v>
                </c:pt>
                <c:pt idx="14253">
                  <c:v>58.981739999999995</c:v>
                </c:pt>
                <c:pt idx="14254">
                  <c:v>58.98657</c:v>
                </c:pt>
                <c:pt idx="14255">
                  <c:v>58.991389999999996</c:v>
                </c:pt>
                <c:pt idx="14256">
                  <c:v>58.996220000000001</c:v>
                </c:pt>
                <c:pt idx="14257">
                  <c:v>59.001049999999999</c:v>
                </c:pt>
                <c:pt idx="14258">
                  <c:v>59.005879999999998</c:v>
                </c:pt>
                <c:pt idx="14259">
                  <c:v>59.010710000000003</c:v>
                </c:pt>
                <c:pt idx="14260">
                  <c:v>59.015540000000001</c:v>
                </c:pt>
                <c:pt idx="14261">
                  <c:v>59.02037</c:v>
                </c:pt>
                <c:pt idx="14262">
                  <c:v>59.025199999999998</c:v>
                </c:pt>
                <c:pt idx="14263">
                  <c:v>59.030029999999996</c:v>
                </c:pt>
                <c:pt idx="14264">
                  <c:v>59.034860000000002</c:v>
                </c:pt>
                <c:pt idx="14265">
                  <c:v>59.03969</c:v>
                </c:pt>
                <c:pt idx="14266">
                  <c:v>59.044510000000002</c:v>
                </c:pt>
                <c:pt idx="14267">
                  <c:v>59.049340000000001</c:v>
                </c:pt>
                <c:pt idx="14268">
                  <c:v>59.054170000000006</c:v>
                </c:pt>
                <c:pt idx="14269">
                  <c:v>59.058999999999997</c:v>
                </c:pt>
                <c:pt idx="14270">
                  <c:v>59.063829999999996</c:v>
                </c:pt>
                <c:pt idx="14271">
                  <c:v>59.068660000000001</c:v>
                </c:pt>
                <c:pt idx="14272">
                  <c:v>59.07349</c:v>
                </c:pt>
                <c:pt idx="14273">
                  <c:v>59.078319999999998</c:v>
                </c:pt>
                <c:pt idx="14274">
                  <c:v>59.083150000000003</c:v>
                </c:pt>
                <c:pt idx="14275">
                  <c:v>59.087980000000002</c:v>
                </c:pt>
                <c:pt idx="14276">
                  <c:v>59.092800000000004</c:v>
                </c:pt>
                <c:pt idx="14277">
                  <c:v>59.097629999999995</c:v>
                </c:pt>
                <c:pt idx="14278">
                  <c:v>59.102460000000001</c:v>
                </c:pt>
                <c:pt idx="14279">
                  <c:v>59.107289999999999</c:v>
                </c:pt>
                <c:pt idx="14280">
                  <c:v>59.112119999999997</c:v>
                </c:pt>
                <c:pt idx="14281">
                  <c:v>59.116950000000003</c:v>
                </c:pt>
                <c:pt idx="14282">
                  <c:v>59.121780000000001</c:v>
                </c:pt>
                <c:pt idx="14283">
                  <c:v>59.126610000000007</c:v>
                </c:pt>
                <c:pt idx="14284">
                  <c:v>59.131439999999998</c:v>
                </c:pt>
                <c:pt idx="14285">
                  <c:v>59.136269999999996</c:v>
                </c:pt>
                <c:pt idx="14286">
                  <c:v>59.141100000000002</c:v>
                </c:pt>
                <c:pt idx="14287">
                  <c:v>59.145919999999997</c:v>
                </c:pt>
                <c:pt idx="14288">
                  <c:v>59.150759999999998</c:v>
                </c:pt>
                <c:pt idx="14289">
                  <c:v>59.15558</c:v>
                </c:pt>
                <c:pt idx="14290">
                  <c:v>59.160409999999999</c:v>
                </c:pt>
                <c:pt idx="14291">
                  <c:v>59.165240000000004</c:v>
                </c:pt>
                <c:pt idx="14292">
                  <c:v>59.170069999999996</c:v>
                </c:pt>
                <c:pt idx="14293">
                  <c:v>59.174900000000001</c:v>
                </c:pt>
                <c:pt idx="14294">
                  <c:v>59.179729999999999</c:v>
                </c:pt>
                <c:pt idx="14295">
                  <c:v>59.184559999999998</c:v>
                </c:pt>
                <c:pt idx="14296">
                  <c:v>59.189390000000003</c:v>
                </c:pt>
                <c:pt idx="14297">
                  <c:v>59.194220000000001</c:v>
                </c:pt>
                <c:pt idx="14298">
                  <c:v>59.19905</c:v>
                </c:pt>
                <c:pt idx="14299">
                  <c:v>59.203870000000002</c:v>
                </c:pt>
                <c:pt idx="14300">
                  <c:v>59.208709999999996</c:v>
                </c:pt>
                <c:pt idx="14301">
                  <c:v>59.213529999999999</c:v>
                </c:pt>
                <c:pt idx="14302">
                  <c:v>59.218359999999997</c:v>
                </c:pt>
                <c:pt idx="14303">
                  <c:v>59.223190000000002</c:v>
                </c:pt>
                <c:pt idx="14304">
                  <c:v>59.228020000000001</c:v>
                </c:pt>
                <c:pt idx="14305">
                  <c:v>59.232849999999999</c:v>
                </c:pt>
                <c:pt idx="14306">
                  <c:v>59.237679999999997</c:v>
                </c:pt>
                <c:pt idx="14307">
                  <c:v>59.242509999999996</c:v>
                </c:pt>
                <c:pt idx="14308">
                  <c:v>59.247340000000001</c:v>
                </c:pt>
                <c:pt idx="14309">
                  <c:v>59.25217</c:v>
                </c:pt>
                <c:pt idx="14310">
                  <c:v>59.256999999999998</c:v>
                </c:pt>
                <c:pt idx="14311">
                  <c:v>59.261830000000003</c:v>
                </c:pt>
                <c:pt idx="14312">
                  <c:v>59.266660000000002</c:v>
                </c:pt>
                <c:pt idx="14313">
                  <c:v>59.271480000000004</c:v>
                </c:pt>
                <c:pt idx="14314">
                  <c:v>59.276319999999998</c:v>
                </c:pt>
                <c:pt idx="14315">
                  <c:v>59.281140000000001</c:v>
                </c:pt>
                <c:pt idx="14316">
                  <c:v>59.285969999999999</c:v>
                </c:pt>
                <c:pt idx="14317">
                  <c:v>59.290799999999997</c:v>
                </c:pt>
                <c:pt idx="14318">
                  <c:v>59.295630000000003</c:v>
                </c:pt>
                <c:pt idx="14319">
                  <c:v>59.300460000000001</c:v>
                </c:pt>
                <c:pt idx="14320">
                  <c:v>59.305289999999999</c:v>
                </c:pt>
                <c:pt idx="14321">
                  <c:v>59.310119999999998</c:v>
                </c:pt>
                <c:pt idx="14322">
                  <c:v>59.314949999999996</c:v>
                </c:pt>
                <c:pt idx="14323">
                  <c:v>59.319780000000002</c:v>
                </c:pt>
                <c:pt idx="14324">
                  <c:v>59.32461</c:v>
                </c:pt>
                <c:pt idx="14325">
                  <c:v>59.329439999999998</c:v>
                </c:pt>
                <c:pt idx="14326">
                  <c:v>59.334270000000004</c:v>
                </c:pt>
                <c:pt idx="14327">
                  <c:v>59.339100000000002</c:v>
                </c:pt>
                <c:pt idx="14328">
                  <c:v>59.34393</c:v>
                </c:pt>
                <c:pt idx="14329">
                  <c:v>59.348759999999999</c:v>
                </c:pt>
                <c:pt idx="14330">
                  <c:v>59.353589999999997</c:v>
                </c:pt>
                <c:pt idx="14331">
                  <c:v>59.358420000000002</c:v>
                </c:pt>
                <c:pt idx="14332">
                  <c:v>59.363250000000001</c:v>
                </c:pt>
                <c:pt idx="14333">
                  <c:v>59.368070000000003</c:v>
                </c:pt>
                <c:pt idx="14334">
                  <c:v>59.372910000000005</c:v>
                </c:pt>
                <c:pt idx="14335">
                  <c:v>59.37773</c:v>
                </c:pt>
                <c:pt idx="14336">
                  <c:v>59.382570000000001</c:v>
                </c:pt>
                <c:pt idx="14337">
                  <c:v>59.387389999999996</c:v>
                </c:pt>
                <c:pt idx="14338">
                  <c:v>59.392220000000002</c:v>
                </c:pt>
                <c:pt idx="14339">
                  <c:v>59.39705</c:v>
                </c:pt>
                <c:pt idx="14340">
                  <c:v>59.401879999999998</c:v>
                </c:pt>
                <c:pt idx="14341">
                  <c:v>59.406710000000004</c:v>
                </c:pt>
                <c:pt idx="14342">
                  <c:v>59.411540000000002</c:v>
                </c:pt>
                <c:pt idx="14343">
                  <c:v>59.416370000000001</c:v>
                </c:pt>
                <c:pt idx="14344">
                  <c:v>59.421199999999999</c:v>
                </c:pt>
                <c:pt idx="14345">
                  <c:v>59.426029999999997</c:v>
                </c:pt>
                <c:pt idx="14346">
                  <c:v>59.430860000000003</c:v>
                </c:pt>
                <c:pt idx="14347">
                  <c:v>59.435690000000001</c:v>
                </c:pt>
                <c:pt idx="14348">
                  <c:v>59.440519999999999</c:v>
                </c:pt>
                <c:pt idx="14349">
                  <c:v>59.445349999999998</c:v>
                </c:pt>
                <c:pt idx="14350">
                  <c:v>59.450179999999996</c:v>
                </c:pt>
                <c:pt idx="14351">
                  <c:v>59.455010000000001</c:v>
                </c:pt>
                <c:pt idx="14352">
                  <c:v>59.45984</c:v>
                </c:pt>
                <c:pt idx="14353">
                  <c:v>59.464669999999998</c:v>
                </c:pt>
                <c:pt idx="14354">
                  <c:v>59.469500000000004</c:v>
                </c:pt>
                <c:pt idx="14355">
                  <c:v>59.474330000000002</c:v>
                </c:pt>
                <c:pt idx="14356">
                  <c:v>59.47916</c:v>
                </c:pt>
                <c:pt idx="14357">
                  <c:v>59.483989999999999</c:v>
                </c:pt>
                <c:pt idx="14358">
                  <c:v>59.488819999999997</c:v>
                </c:pt>
                <c:pt idx="14359">
                  <c:v>59.493650000000002</c:v>
                </c:pt>
                <c:pt idx="14360">
                  <c:v>59.498480000000001</c:v>
                </c:pt>
                <c:pt idx="14361">
                  <c:v>59.503309999999999</c:v>
                </c:pt>
                <c:pt idx="14362">
                  <c:v>59.508140000000004</c:v>
                </c:pt>
                <c:pt idx="14363">
                  <c:v>59.512969999999996</c:v>
                </c:pt>
                <c:pt idx="14364">
                  <c:v>59.517800000000001</c:v>
                </c:pt>
                <c:pt idx="14365">
                  <c:v>59.522629999999999</c:v>
                </c:pt>
                <c:pt idx="14366">
                  <c:v>59.527459999999998</c:v>
                </c:pt>
                <c:pt idx="14367">
                  <c:v>59.53228</c:v>
                </c:pt>
                <c:pt idx="14368">
                  <c:v>59.537120000000002</c:v>
                </c:pt>
                <c:pt idx="14369">
                  <c:v>59.541940000000004</c:v>
                </c:pt>
                <c:pt idx="14370">
                  <c:v>59.546779999999998</c:v>
                </c:pt>
                <c:pt idx="14371">
                  <c:v>59.551600000000001</c:v>
                </c:pt>
                <c:pt idx="14372">
                  <c:v>59.556440000000002</c:v>
                </c:pt>
                <c:pt idx="14373">
                  <c:v>59.561259999999997</c:v>
                </c:pt>
                <c:pt idx="14374">
                  <c:v>59.566099999999999</c:v>
                </c:pt>
                <c:pt idx="14375">
                  <c:v>59.570920000000001</c:v>
                </c:pt>
                <c:pt idx="14376">
                  <c:v>59.575759999999995</c:v>
                </c:pt>
                <c:pt idx="14377">
                  <c:v>59.580579999999998</c:v>
                </c:pt>
                <c:pt idx="14378">
                  <c:v>59.585409999999996</c:v>
                </c:pt>
                <c:pt idx="14379">
                  <c:v>59.590240000000001</c:v>
                </c:pt>
                <c:pt idx="14380">
                  <c:v>59.59507</c:v>
                </c:pt>
                <c:pt idx="14381">
                  <c:v>59.599899999999998</c:v>
                </c:pt>
                <c:pt idx="14382">
                  <c:v>59.604730000000004</c:v>
                </c:pt>
                <c:pt idx="14383">
                  <c:v>59.609560000000002</c:v>
                </c:pt>
                <c:pt idx="14384">
                  <c:v>59.61439</c:v>
                </c:pt>
                <c:pt idx="14385">
                  <c:v>59.619230000000002</c:v>
                </c:pt>
                <c:pt idx="14386">
                  <c:v>59.624049999999997</c:v>
                </c:pt>
                <c:pt idx="14387">
                  <c:v>59.628889999999998</c:v>
                </c:pt>
                <c:pt idx="14388">
                  <c:v>59.633710000000001</c:v>
                </c:pt>
                <c:pt idx="14389">
                  <c:v>59.638539999999999</c:v>
                </c:pt>
                <c:pt idx="14390">
                  <c:v>59.643370000000004</c:v>
                </c:pt>
                <c:pt idx="14391">
                  <c:v>59.648199999999996</c:v>
                </c:pt>
                <c:pt idx="14392">
                  <c:v>59.653030000000001</c:v>
                </c:pt>
                <c:pt idx="14393">
                  <c:v>59.657859999999999</c:v>
                </c:pt>
                <c:pt idx="14394">
                  <c:v>59.662700000000001</c:v>
                </c:pt>
                <c:pt idx="14395">
                  <c:v>59.667520000000003</c:v>
                </c:pt>
                <c:pt idx="14396">
                  <c:v>59.672359999999998</c:v>
                </c:pt>
                <c:pt idx="14397">
                  <c:v>59.67718</c:v>
                </c:pt>
                <c:pt idx="14398">
                  <c:v>59.682020000000001</c:v>
                </c:pt>
                <c:pt idx="14399">
                  <c:v>59.686839999999997</c:v>
                </c:pt>
                <c:pt idx="14400">
                  <c:v>59.691679999999998</c:v>
                </c:pt>
                <c:pt idx="14401">
                  <c:v>59.696510000000004</c:v>
                </c:pt>
                <c:pt idx="14402">
                  <c:v>59.701329999999999</c:v>
                </c:pt>
                <c:pt idx="14403">
                  <c:v>59.70617</c:v>
                </c:pt>
                <c:pt idx="14404">
                  <c:v>59.710989999999995</c:v>
                </c:pt>
                <c:pt idx="14405">
                  <c:v>59.715829999999997</c:v>
                </c:pt>
                <c:pt idx="14406">
                  <c:v>59.720649999999999</c:v>
                </c:pt>
                <c:pt idx="14407">
                  <c:v>59.725490000000001</c:v>
                </c:pt>
                <c:pt idx="14408">
                  <c:v>59.730320000000006</c:v>
                </c:pt>
                <c:pt idx="14409">
                  <c:v>59.735149999999997</c:v>
                </c:pt>
                <c:pt idx="14410">
                  <c:v>59.739979999999996</c:v>
                </c:pt>
                <c:pt idx="14411">
                  <c:v>59.744810000000001</c:v>
                </c:pt>
                <c:pt idx="14412">
                  <c:v>59.749639999999999</c:v>
                </c:pt>
                <c:pt idx="14413">
                  <c:v>59.754469999999998</c:v>
                </c:pt>
                <c:pt idx="14414">
                  <c:v>59.759300000000003</c:v>
                </c:pt>
                <c:pt idx="14415">
                  <c:v>59.764130000000002</c:v>
                </c:pt>
                <c:pt idx="14416">
                  <c:v>59.76896</c:v>
                </c:pt>
                <c:pt idx="14417">
                  <c:v>59.773789999999998</c:v>
                </c:pt>
                <c:pt idx="14418">
                  <c:v>59.778619999999997</c:v>
                </c:pt>
                <c:pt idx="14419">
                  <c:v>59.783450000000002</c:v>
                </c:pt>
                <c:pt idx="14420">
                  <c:v>59.78828</c:v>
                </c:pt>
                <c:pt idx="14421">
                  <c:v>59.793109999999999</c:v>
                </c:pt>
                <c:pt idx="14422">
                  <c:v>59.797940000000004</c:v>
                </c:pt>
                <c:pt idx="14423">
                  <c:v>59.802769999999995</c:v>
                </c:pt>
                <c:pt idx="14424">
                  <c:v>59.807600000000001</c:v>
                </c:pt>
                <c:pt idx="14425">
                  <c:v>59.812429999999999</c:v>
                </c:pt>
                <c:pt idx="14426">
                  <c:v>59.817259999999997</c:v>
                </c:pt>
                <c:pt idx="14427">
                  <c:v>59.822090000000003</c:v>
                </c:pt>
                <c:pt idx="14428">
                  <c:v>59.826920000000001</c:v>
                </c:pt>
                <c:pt idx="14429">
                  <c:v>59.83175</c:v>
                </c:pt>
                <c:pt idx="14430">
                  <c:v>59.836579999999998</c:v>
                </c:pt>
                <c:pt idx="14431">
                  <c:v>59.841409999999996</c:v>
                </c:pt>
                <c:pt idx="14432">
                  <c:v>59.846240000000002</c:v>
                </c:pt>
                <c:pt idx="14433">
                  <c:v>59.85107</c:v>
                </c:pt>
                <c:pt idx="14434">
                  <c:v>59.855899999999998</c:v>
                </c:pt>
                <c:pt idx="14435">
                  <c:v>59.86074</c:v>
                </c:pt>
                <c:pt idx="14436">
                  <c:v>59.865559999999995</c:v>
                </c:pt>
                <c:pt idx="14437">
                  <c:v>59.870399999999997</c:v>
                </c:pt>
                <c:pt idx="14438">
                  <c:v>59.875219999999999</c:v>
                </c:pt>
                <c:pt idx="14439">
                  <c:v>59.88006</c:v>
                </c:pt>
                <c:pt idx="14440">
                  <c:v>59.884890000000006</c:v>
                </c:pt>
                <c:pt idx="14441">
                  <c:v>59.889719999999997</c:v>
                </c:pt>
                <c:pt idx="14442">
                  <c:v>59.894549999999995</c:v>
                </c:pt>
                <c:pt idx="14443">
                  <c:v>59.899380000000001</c:v>
                </c:pt>
                <c:pt idx="14444">
                  <c:v>59.904209999999999</c:v>
                </c:pt>
                <c:pt idx="14445">
                  <c:v>59.909039999999997</c:v>
                </c:pt>
                <c:pt idx="14446">
                  <c:v>59.913870000000003</c:v>
                </c:pt>
                <c:pt idx="14447">
                  <c:v>59.918700000000001</c:v>
                </c:pt>
                <c:pt idx="14448">
                  <c:v>59.92353</c:v>
                </c:pt>
                <c:pt idx="14449">
                  <c:v>59.928359999999998</c:v>
                </c:pt>
                <c:pt idx="14450">
                  <c:v>59.933189999999996</c:v>
                </c:pt>
                <c:pt idx="14451">
                  <c:v>59.938020000000002</c:v>
                </c:pt>
                <c:pt idx="14452">
                  <c:v>59.94285</c:v>
                </c:pt>
                <c:pt idx="14453">
                  <c:v>59.947680000000005</c:v>
                </c:pt>
                <c:pt idx="14454">
                  <c:v>59.952510000000004</c:v>
                </c:pt>
                <c:pt idx="14455">
                  <c:v>59.957339999999995</c:v>
                </c:pt>
                <c:pt idx="14456">
                  <c:v>59.962179999999996</c:v>
                </c:pt>
                <c:pt idx="14457">
                  <c:v>59.966999999999999</c:v>
                </c:pt>
                <c:pt idx="14458">
                  <c:v>59.97184</c:v>
                </c:pt>
                <c:pt idx="14459">
                  <c:v>59.976670000000006</c:v>
                </c:pt>
                <c:pt idx="14460">
                  <c:v>59.981499999999997</c:v>
                </c:pt>
                <c:pt idx="14461">
                  <c:v>59.986329999999995</c:v>
                </c:pt>
                <c:pt idx="14462">
                  <c:v>59.991160000000001</c:v>
                </c:pt>
                <c:pt idx="14463">
                  <c:v>59.995989999999999</c:v>
                </c:pt>
                <c:pt idx="14464">
                  <c:v>60.000820000000004</c:v>
                </c:pt>
                <c:pt idx="14465">
                  <c:v>60.005650000000003</c:v>
                </c:pt>
                <c:pt idx="14466">
                  <c:v>60.010480000000001</c:v>
                </c:pt>
                <c:pt idx="14467">
                  <c:v>60.015309999999999</c:v>
                </c:pt>
                <c:pt idx="14468">
                  <c:v>60.020139999999998</c:v>
                </c:pt>
                <c:pt idx="14469">
                  <c:v>60.024969999999996</c:v>
                </c:pt>
                <c:pt idx="14470">
                  <c:v>60.029800000000002</c:v>
                </c:pt>
                <c:pt idx="14471">
                  <c:v>60.034640000000003</c:v>
                </c:pt>
                <c:pt idx="14472">
                  <c:v>60.039460000000005</c:v>
                </c:pt>
                <c:pt idx="14473">
                  <c:v>60.0443</c:v>
                </c:pt>
                <c:pt idx="14474">
                  <c:v>60.049129999999998</c:v>
                </c:pt>
                <c:pt idx="14475">
                  <c:v>60.053960000000004</c:v>
                </c:pt>
                <c:pt idx="14476">
                  <c:v>60.058790000000002</c:v>
                </c:pt>
                <c:pt idx="14477">
                  <c:v>60.06362</c:v>
                </c:pt>
                <c:pt idx="14478">
                  <c:v>60.068450000000006</c:v>
                </c:pt>
                <c:pt idx="14479">
                  <c:v>60.073279999999997</c:v>
                </c:pt>
                <c:pt idx="14480">
                  <c:v>60.078109999999995</c:v>
                </c:pt>
                <c:pt idx="14481">
                  <c:v>60.082940000000001</c:v>
                </c:pt>
                <c:pt idx="14482">
                  <c:v>60.087769999999999</c:v>
                </c:pt>
                <c:pt idx="14483">
                  <c:v>60.092610000000001</c:v>
                </c:pt>
                <c:pt idx="14484">
                  <c:v>60.097430000000003</c:v>
                </c:pt>
                <c:pt idx="14485">
                  <c:v>60.102269999999997</c:v>
                </c:pt>
                <c:pt idx="14486">
                  <c:v>60.107099999999996</c:v>
                </c:pt>
                <c:pt idx="14487">
                  <c:v>60.111930000000001</c:v>
                </c:pt>
                <c:pt idx="14488">
                  <c:v>60.116759999999999</c:v>
                </c:pt>
                <c:pt idx="14489">
                  <c:v>60.121590000000005</c:v>
                </c:pt>
                <c:pt idx="14490">
                  <c:v>60.126420000000003</c:v>
                </c:pt>
                <c:pt idx="14491">
                  <c:v>60.131249999999994</c:v>
                </c:pt>
                <c:pt idx="14492">
                  <c:v>60.13608</c:v>
                </c:pt>
                <c:pt idx="14493">
                  <c:v>60.140909999999998</c:v>
                </c:pt>
                <c:pt idx="14494">
                  <c:v>60.145740000000004</c:v>
                </c:pt>
                <c:pt idx="14495">
                  <c:v>60.150570000000002</c:v>
                </c:pt>
                <c:pt idx="14496">
                  <c:v>60.155409999999996</c:v>
                </c:pt>
                <c:pt idx="14497">
                  <c:v>60.160229999999999</c:v>
                </c:pt>
                <c:pt idx="14498">
                  <c:v>60.16507</c:v>
                </c:pt>
                <c:pt idx="14499">
                  <c:v>60.169899999999998</c:v>
                </c:pt>
                <c:pt idx="14500">
                  <c:v>60.174730000000004</c:v>
                </c:pt>
                <c:pt idx="14501">
                  <c:v>60.179560000000002</c:v>
                </c:pt>
                <c:pt idx="14502">
                  <c:v>60.18439</c:v>
                </c:pt>
                <c:pt idx="14503">
                  <c:v>60.189219999999999</c:v>
                </c:pt>
                <c:pt idx="14504">
                  <c:v>60.194049999999997</c:v>
                </c:pt>
                <c:pt idx="14505">
                  <c:v>60.198880000000003</c:v>
                </c:pt>
                <c:pt idx="14506">
                  <c:v>60.203720000000004</c:v>
                </c:pt>
                <c:pt idx="14507">
                  <c:v>60.208539999999999</c:v>
                </c:pt>
                <c:pt idx="14508">
                  <c:v>60.213379999999994</c:v>
                </c:pt>
                <c:pt idx="14509">
                  <c:v>60.218209999999999</c:v>
                </c:pt>
                <c:pt idx="14510">
                  <c:v>60.223039999999997</c:v>
                </c:pt>
                <c:pt idx="14511">
                  <c:v>60.227870000000003</c:v>
                </c:pt>
                <c:pt idx="14512">
                  <c:v>60.232700000000001</c:v>
                </c:pt>
                <c:pt idx="14513">
                  <c:v>60.23753</c:v>
                </c:pt>
                <c:pt idx="14514">
                  <c:v>60.242360000000005</c:v>
                </c:pt>
                <c:pt idx="14515">
                  <c:v>60.247189999999996</c:v>
                </c:pt>
                <c:pt idx="14516">
                  <c:v>60.252029999999998</c:v>
                </c:pt>
                <c:pt idx="14517">
                  <c:v>60.256860000000003</c:v>
                </c:pt>
                <c:pt idx="14518">
                  <c:v>60.261690000000002</c:v>
                </c:pt>
                <c:pt idx="14519">
                  <c:v>60.26652</c:v>
                </c:pt>
                <c:pt idx="14520">
                  <c:v>60.271349999999998</c:v>
                </c:pt>
                <c:pt idx="14521">
                  <c:v>60.276179999999997</c:v>
                </c:pt>
                <c:pt idx="14522">
                  <c:v>60.281010000000002</c:v>
                </c:pt>
                <c:pt idx="14523">
                  <c:v>60.28584</c:v>
                </c:pt>
                <c:pt idx="14524">
                  <c:v>60.290680000000002</c:v>
                </c:pt>
                <c:pt idx="14525">
                  <c:v>60.295500000000004</c:v>
                </c:pt>
                <c:pt idx="14526">
                  <c:v>60.300339999999998</c:v>
                </c:pt>
                <c:pt idx="14527">
                  <c:v>60.305169999999997</c:v>
                </c:pt>
                <c:pt idx="14528">
                  <c:v>60.31</c:v>
                </c:pt>
                <c:pt idx="14529">
                  <c:v>60.314830000000001</c:v>
                </c:pt>
                <c:pt idx="14530">
                  <c:v>60.319659999999999</c:v>
                </c:pt>
                <c:pt idx="14531">
                  <c:v>60.324490000000004</c:v>
                </c:pt>
                <c:pt idx="14532">
                  <c:v>60.329319999999996</c:v>
                </c:pt>
                <c:pt idx="14533">
                  <c:v>60.334150000000001</c:v>
                </c:pt>
                <c:pt idx="14534">
                  <c:v>60.338990000000003</c:v>
                </c:pt>
                <c:pt idx="14535">
                  <c:v>60.343820000000001</c:v>
                </c:pt>
                <c:pt idx="14536">
                  <c:v>60.348649999999999</c:v>
                </c:pt>
                <c:pt idx="14537">
                  <c:v>60.353479999999998</c:v>
                </c:pt>
                <c:pt idx="14538">
                  <c:v>60.358309999999996</c:v>
                </c:pt>
                <c:pt idx="14539">
                  <c:v>60.363140000000001</c:v>
                </c:pt>
                <c:pt idx="14540">
                  <c:v>60.367980000000003</c:v>
                </c:pt>
                <c:pt idx="14541">
                  <c:v>60.372799999999998</c:v>
                </c:pt>
                <c:pt idx="14542">
                  <c:v>60.377640000000007</c:v>
                </c:pt>
                <c:pt idx="14543">
                  <c:v>60.382469999999998</c:v>
                </c:pt>
                <c:pt idx="14544">
                  <c:v>60.387299999999996</c:v>
                </c:pt>
                <c:pt idx="14545">
                  <c:v>60.392130000000002</c:v>
                </c:pt>
                <c:pt idx="14546">
                  <c:v>60.39696</c:v>
                </c:pt>
                <c:pt idx="14547">
                  <c:v>60.401789999999998</c:v>
                </c:pt>
                <c:pt idx="14548">
                  <c:v>60.40663</c:v>
                </c:pt>
                <c:pt idx="14549">
                  <c:v>60.411459999999998</c:v>
                </c:pt>
                <c:pt idx="14550">
                  <c:v>60.416289999999996</c:v>
                </c:pt>
                <c:pt idx="14551">
                  <c:v>60.421120000000002</c:v>
                </c:pt>
                <c:pt idx="14552">
                  <c:v>60.42595</c:v>
                </c:pt>
                <c:pt idx="14553">
                  <c:v>60.430780000000006</c:v>
                </c:pt>
                <c:pt idx="14554">
                  <c:v>60.435610000000004</c:v>
                </c:pt>
                <c:pt idx="14555">
                  <c:v>60.440439999999995</c:v>
                </c:pt>
                <c:pt idx="14556">
                  <c:v>60.445279999999997</c:v>
                </c:pt>
                <c:pt idx="14557">
                  <c:v>60.450110000000002</c:v>
                </c:pt>
                <c:pt idx="14558">
                  <c:v>60.454940000000001</c:v>
                </c:pt>
                <c:pt idx="14559">
                  <c:v>60.459770000000006</c:v>
                </c:pt>
                <c:pt idx="14560">
                  <c:v>60.464599999999997</c:v>
                </c:pt>
                <c:pt idx="14561">
                  <c:v>60.469429999999996</c:v>
                </c:pt>
                <c:pt idx="14562">
                  <c:v>60.474269999999997</c:v>
                </c:pt>
                <c:pt idx="14563">
                  <c:v>60.479089999999999</c:v>
                </c:pt>
                <c:pt idx="14564">
                  <c:v>60.483930000000001</c:v>
                </c:pt>
                <c:pt idx="14565">
                  <c:v>60.488759999999999</c:v>
                </c:pt>
                <c:pt idx="14566">
                  <c:v>60.493589999999998</c:v>
                </c:pt>
                <c:pt idx="14567">
                  <c:v>60.498419999999996</c:v>
                </c:pt>
                <c:pt idx="14568">
                  <c:v>60.503250000000001</c:v>
                </c:pt>
                <c:pt idx="14569">
                  <c:v>60.50808</c:v>
                </c:pt>
                <c:pt idx="14570">
                  <c:v>60.512920000000001</c:v>
                </c:pt>
                <c:pt idx="14571">
                  <c:v>60.517749999999999</c:v>
                </c:pt>
                <c:pt idx="14572">
                  <c:v>60.522579999999998</c:v>
                </c:pt>
                <c:pt idx="14573">
                  <c:v>60.527409999999996</c:v>
                </c:pt>
                <c:pt idx="14574">
                  <c:v>60.532240000000002</c:v>
                </c:pt>
                <c:pt idx="14575">
                  <c:v>60.53707</c:v>
                </c:pt>
                <c:pt idx="14576">
                  <c:v>60.541909999999994</c:v>
                </c:pt>
                <c:pt idx="14577">
                  <c:v>60.54674</c:v>
                </c:pt>
                <c:pt idx="14578">
                  <c:v>60.551569999999998</c:v>
                </c:pt>
                <c:pt idx="14579">
                  <c:v>60.556400000000004</c:v>
                </c:pt>
                <c:pt idx="14580">
                  <c:v>60.561230000000002</c:v>
                </c:pt>
                <c:pt idx="14581">
                  <c:v>60.56606</c:v>
                </c:pt>
                <c:pt idx="14582">
                  <c:v>60.570899999999995</c:v>
                </c:pt>
                <c:pt idx="14583">
                  <c:v>60.57573</c:v>
                </c:pt>
                <c:pt idx="14584">
                  <c:v>60.580559999999998</c:v>
                </c:pt>
                <c:pt idx="14585">
                  <c:v>60.585390000000004</c:v>
                </c:pt>
                <c:pt idx="14586">
                  <c:v>60.590220000000002</c:v>
                </c:pt>
                <c:pt idx="14587">
                  <c:v>60.595050000000001</c:v>
                </c:pt>
                <c:pt idx="14588">
                  <c:v>60.599889999999995</c:v>
                </c:pt>
                <c:pt idx="14589">
                  <c:v>60.60472</c:v>
                </c:pt>
                <c:pt idx="14590">
                  <c:v>60.609549999999999</c:v>
                </c:pt>
                <c:pt idx="14591">
                  <c:v>60.614380000000004</c:v>
                </c:pt>
                <c:pt idx="14592">
                  <c:v>60.619210000000002</c:v>
                </c:pt>
                <c:pt idx="14593">
                  <c:v>60.624039999999994</c:v>
                </c:pt>
                <c:pt idx="14594">
                  <c:v>60.628880000000002</c:v>
                </c:pt>
                <c:pt idx="14595">
                  <c:v>60.633710000000001</c:v>
                </c:pt>
                <c:pt idx="14596">
                  <c:v>60.638539999999999</c:v>
                </c:pt>
                <c:pt idx="14597">
                  <c:v>60.643370000000004</c:v>
                </c:pt>
                <c:pt idx="14598">
                  <c:v>60.648200000000003</c:v>
                </c:pt>
                <c:pt idx="14599">
                  <c:v>60.653029999999994</c:v>
                </c:pt>
                <c:pt idx="14600">
                  <c:v>60.657870000000003</c:v>
                </c:pt>
                <c:pt idx="14601">
                  <c:v>60.662700000000001</c:v>
                </c:pt>
                <c:pt idx="14602">
                  <c:v>60.667529999999999</c:v>
                </c:pt>
                <c:pt idx="14603">
                  <c:v>60.672360000000005</c:v>
                </c:pt>
                <c:pt idx="14604">
                  <c:v>60.677189999999996</c:v>
                </c:pt>
                <c:pt idx="14605">
                  <c:v>60.682020000000001</c:v>
                </c:pt>
                <c:pt idx="14606">
                  <c:v>60.686860000000003</c:v>
                </c:pt>
                <c:pt idx="14607">
                  <c:v>60.691690000000001</c:v>
                </c:pt>
                <c:pt idx="14608">
                  <c:v>60.69652</c:v>
                </c:pt>
                <c:pt idx="14609">
                  <c:v>60.701349999999998</c:v>
                </c:pt>
                <c:pt idx="14610">
                  <c:v>60.706179999999996</c:v>
                </c:pt>
                <c:pt idx="14611">
                  <c:v>60.711019999999998</c:v>
                </c:pt>
                <c:pt idx="14612">
                  <c:v>60.715850000000003</c:v>
                </c:pt>
                <c:pt idx="14613">
                  <c:v>60.720680000000002</c:v>
                </c:pt>
                <c:pt idx="14614">
                  <c:v>60.72551</c:v>
                </c:pt>
                <c:pt idx="14615">
                  <c:v>60.730339999999998</c:v>
                </c:pt>
                <c:pt idx="14616">
                  <c:v>60.735169999999997</c:v>
                </c:pt>
                <c:pt idx="14617">
                  <c:v>60.740009999999998</c:v>
                </c:pt>
                <c:pt idx="14618">
                  <c:v>60.744840000000003</c:v>
                </c:pt>
                <c:pt idx="14619">
                  <c:v>60.749670000000002</c:v>
                </c:pt>
                <c:pt idx="14620">
                  <c:v>60.7545</c:v>
                </c:pt>
                <c:pt idx="14621">
                  <c:v>60.759329999999999</c:v>
                </c:pt>
                <c:pt idx="14622">
                  <c:v>60.76417</c:v>
                </c:pt>
                <c:pt idx="14623">
                  <c:v>60.768999999999998</c:v>
                </c:pt>
                <c:pt idx="14624">
                  <c:v>60.773830000000004</c:v>
                </c:pt>
                <c:pt idx="14625">
                  <c:v>60.778659999999995</c:v>
                </c:pt>
                <c:pt idx="14626">
                  <c:v>60.78349</c:v>
                </c:pt>
                <c:pt idx="14627">
                  <c:v>60.788330000000002</c:v>
                </c:pt>
                <c:pt idx="14628">
                  <c:v>60.79316</c:v>
                </c:pt>
                <c:pt idx="14629">
                  <c:v>60.797990000000006</c:v>
                </c:pt>
                <c:pt idx="14630">
                  <c:v>60.802819999999997</c:v>
                </c:pt>
                <c:pt idx="14631">
                  <c:v>60.807649999999995</c:v>
                </c:pt>
                <c:pt idx="14632">
                  <c:v>60.812480000000001</c:v>
                </c:pt>
                <c:pt idx="14633">
                  <c:v>60.817320000000002</c:v>
                </c:pt>
                <c:pt idx="14634">
                  <c:v>60.822150000000001</c:v>
                </c:pt>
                <c:pt idx="14635">
                  <c:v>60.826980000000006</c:v>
                </c:pt>
                <c:pt idx="14636">
                  <c:v>60.83182</c:v>
                </c:pt>
                <c:pt idx="14637">
                  <c:v>60.836649999999999</c:v>
                </c:pt>
                <c:pt idx="14638">
                  <c:v>60.841480000000004</c:v>
                </c:pt>
                <c:pt idx="14639">
                  <c:v>60.846310000000003</c:v>
                </c:pt>
                <c:pt idx="14640">
                  <c:v>60.851140000000001</c:v>
                </c:pt>
                <c:pt idx="14641">
                  <c:v>60.855969999999999</c:v>
                </c:pt>
                <c:pt idx="14642">
                  <c:v>60.860810000000001</c:v>
                </c:pt>
                <c:pt idx="14643">
                  <c:v>60.865639999999999</c:v>
                </c:pt>
                <c:pt idx="14644">
                  <c:v>60.870470000000005</c:v>
                </c:pt>
                <c:pt idx="14645">
                  <c:v>60.875300000000003</c:v>
                </c:pt>
                <c:pt idx="14646">
                  <c:v>60.880139999999997</c:v>
                </c:pt>
                <c:pt idx="14647">
                  <c:v>60.884969999999996</c:v>
                </c:pt>
                <c:pt idx="14648">
                  <c:v>60.889800000000001</c:v>
                </c:pt>
                <c:pt idx="14649">
                  <c:v>60.894629999999999</c:v>
                </c:pt>
                <c:pt idx="14650">
                  <c:v>60.899460000000005</c:v>
                </c:pt>
                <c:pt idx="14651">
                  <c:v>60.904290000000003</c:v>
                </c:pt>
                <c:pt idx="14652">
                  <c:v>60.909129999999998</c:v>
                </c:pt>
                <c:pt idx="14653">
                  <c:v>60.913960000000003</c:v>
                </c:pt>
                <c:pt idx="14654">
                  <c:v>60.918790000000001</c:v>
                </c:pt>
                <c:pt idx="14655">
                  <c:v>60.92362</c:v>
                </c:pt>
                <c:pt idx="14656">
                  <c:v>60.928459999999994</c:v>
                </c:pt>
                <c:pt idx="14657">
                  <c:v>60.93329</c:v>
                </c:pt>
                <c:pt idx="14658">
                  <c:v>60.938119999999998</c:v>
                </c:pt>
                <c:pt idx="14659">
                  <c:v>60.942950000000003</c:v>
                </c:pt>
                <c:pt idx="14660">
                  <c:v>60.947790000000005</c:v>
                </c:pt>
                <c:pt idx="14661">
                  <c:v>60.952619999999996</c:v>
                </c:pt>
                <c:pt idx="14662">
                  <c:v>60.957450000000001</c:v>
                </c:pt>
                <c:pt idx="14663">
                  <c:v>60.96228</c:v>
                </c:pt>
                <c:pt idx="14664">
                  <c:v>60.967109999999998</c:v>
                </c:pt>
                <c:pt idx="14665">
                  <c:v>60.97195</c:v>
                </c:pt>
                <c:pt idx="14666">
                  <c:v>60.976779999999998</c:v>
                </c:pt>
                <c:pt idx="14667">
                  <c:v>60.981609999999996</c:v>
                </c:pt>
                <c:pt idx="14668">
                  <c:v>60.986440000000002</c:v>
                </c:pt>
                <c:pt idx="14669">
                  <c:v>60.991280000000003</c:v>
                </c:pt>
                <c:pt idx="14670">
                  <c:v>60.996110000000002</c:v>
                </c:pt>
                <c:pt idx="14671">
                  <c:v>61.00094</c:v>
                </c:pt>
                <c:pt idx="14672">
                  <c:v>61.005769999999998</c:v>
                </c:pt>
                <c:pt idx="14673">
                  <c:v>61.01061</c:v>
                </c:pt>
                <c:pt idx="14674">
                  <c:v>61.015439999999998</c:v>
                </c:pt>
                <c:pt idx="14675">
                  <c:v>61.020270000000004</c:v>
                </c:pt>
                <c:pt idx="14676">
                  <c:v>61.025100000000002</c:v>
                </c:pt>
                <c:pt idx="14677">
                  <c:v>61.02993</c:v>
                </c:pt>
                <c:pt idx="14678">
                  <c:v>61.034770000000002</c:v>
                </c:pt>
                <c:pt idx="14679">
                  <c:v>61.0396</c:v>
                </c:pt>
                <c:pt idx="14680">
                  <c:v>61.044429999999998</c:v>
                </c:pt>
                <c:pt idx="14681">
                  <c:v>61.049260000000004</c:v>
                </c:pt>
                <c:pt idx="14682">
                  <c:v>61.054099999999998</c:v>
                </c:pt>
                <c:pt idx="14683">
                  <c:v>61.058929999999997</c:v>
                </c:pt>
                <c:pt idx="14684">
                  <c:v>61.063760000000002</c:v>
                </c:pt>
                <c:pt idx="14685">
                  <c:v>61.06859</c:v>
                </c:pt>
                <c:pt idx="14686">
                  <c:v>61.073429999999995</c:v>
                </c:pt>
                <c:pt idx="14687">
                  <c:v>61.07826</c:v>
                </c:pt>
                <c:pt idx="14688">
                  <c:v>61.083089999999999</c:v>
                </c:pt>
                <c:pt idx="14689">
                  <c:v>61.087919999999997</c:v>
                </c:pt>
                <c:pt idx="14690">
                  <c:v>61.092760000000006</c:v>
                </c:pt>
                <c:pt idx="14691">
                  <c:v>61.097589999999997</c:v>
                </c:pt>
                <c:pt idx="14692">
                  <c:v>61.102419999999995</c:v>
                </c:pt>
                <c:pt idx="14693">
                  <c:v>61.107250000000001</c:v>
                </c:pt>
                <c:pt idx="14694">
                  <c:v>61.112090000000002</c:v>
                </c:pt>
                <c:pt idx="14695">
                  <c:v>61.11692</c:v>
                </c:pt>
                <c:pt idx="14696">
                  <c:v>61.121750000000006</c:v>
                </c:pt>
                <c:pt idx="14697">
                  <c:v>61.126579999999997</c:v>
                </c:pt>
                <c:pt idx="14698">
                  <c:v>61.131419999999999</c:v>
                </c:pt>
                <c:pt idx="14699">
                  <c:v>61.136250000000004</c:v>
                </c:pt>
                <c:pt idx="14700">
                  <c:v>61.141080000000002</c:v>
                </c:pt>
                <c:pt idx="14701">
                  <c:v>61.145910000000001</c:v>
                </c:pt>
                <c:pt idx="14702">
                  <c:v>61.150739999999999</c:v>
                </c:pt>
                <c:pt idx="14703">
                  <c:v>61.15558</c:v>
                </c:pt>
                <c:pt idx="14704">
                  <c:v>61.160409999999999</c:v>
                </c:pt>
                <c:pt idx="14705">
                  <c:v>61.165240000000004</c:v>
                </c:pt>
                <c:pt idx="14706">
                  <c:v>61.170079999999999</c:v>
                </c:pt>
                <c:pt idx="14707">
                  <c:v>61.174909999999997</c:v>
                </c:pt>
                <c:pt idx="14708">
                  <c:v>61.179740000000002</c:v>
                </c:pt>
                <c:pt idx="14709">
                  <c:v>61.184570000000001</c:v>
                </c:pt>
                <c:pt idx="14710">
                  <c:v>61.189410000000002</c:v>
                </c:pt>
                <c:pt idx="14711">
                  <c:v>61.194239999999994</c:v>
                </c:pt>
                <c:pt idx="14712">
                  <c:v>61.199069999999999</c:v>
                </c:pt>
                <c:pt idx="14713">
                  <c:v>61.203899999999997</c:v>
                </c:pt>
                <c:pt idx="14714">
                  <c:v>61.208739999999999</c:v>
                </c:pt>
                <c:pt idx="14715">
                  <c:v>61.213570000000004</c:v>
                </c:pt>
                <c:pt idx="14716">
                  <c:v>61.218400000000003</c:v>
                </c:pt>
                <c:pt idx="14717">
                  <c:v>61.223229999999994</c:v>
                </c:pt>
                <c:pt idx="14718">
                  <c:v>61.228070000000002</c:v>
                </c:pt>
                <c:pt idx="14719">
                  <c:v>61.232900000000001</c:v>
                </c:pt>
                <c:pt idx="14720">
                  <c:v>61.237729999999999</c:v>
                </c:pt>
                <c:pt idx="14721">
                  <c:v>61.242570000000001</c:v>
                </c:pt>
                <c:pt idx="14722">
                  <c:v>61.247399999999999</c:v>
                </c:pt>
                <c:pt idx="14723">
                  <c:v>61.252229999999997</c:v>
                </c:pt>
                <c:pt idx="14724">
                  <c:v>61.257060000000003</c:v>
                </c:pt>
                <c:pt idx="14725">
                  <c:v>61.261900000000004</c:v>
                </c:pt>
                <c:pt idx="14726">
                  <c:v>61.266729999999995</c:v>
                </c:pt>
                <c:pt idx="14727">
                  <c:v>61.271560000000001</c:v>
                </c:pt>
                <c:pt idx="14728">
                  <c:v>61.276389999999999</c:v>
                </c:pt>
                <c:pt idx="14729">
                  <c:v>61.281230000000001</c:v>
                </c:pt>
                <c:pt idx="14730">
                  <c:v>61.286060000000006</c:v>
                </c:pt>
                <c:pt idx="14731">
                  <c:v>61.290889999999997</c:v>
                </c:pt>
                <c:pt idx="14732">
                  <c:v>61.295729999999999</c:v>
                </c:pt>
                <c:pt idx="14733">
                  <c:v>61.300559999999997</c:v>
                </c:pt>
                <c:pt idx="14734">
                  <c:v>61.305390000000003</c:v>
                </c:pt>
                <c:pt idx="14735">
                  <c:v>61.310220000000001</c:v>
                </c:pt>
                <c:pt idx="14736">
                  <c:v>61.315059999999995</c:v>
                </c:pt>
                <c:pt idx="14737">
                  <c:v>61.319890000000001</c:v>
                </c:pt>
                <c:pt idx="14738">
                  <c:v>61.324719999999999</c:v>
                </c:pt>
                <c:pt idx="14739">
                  <c:v>61.329560000000001</c:v>
                </c:pt>
                <c:pt idx="14740">
                  <c:v>61.334389999999999</c:v>
                </c:pt>
                <c:pt idx="14741">
                  <c:v>61.339219999999997</c:v>
                </c:pt>
                <c:pt idx="14742">
                  <c:v>61.344059999999999</c:v>
                </c:pt>
                <c:pt idx="14743">
                  <c:v>61.348890000000004</c:v>
                </c:pt>
                <c:pt idx="14744">
                  <c:v>61.353720000000003</c:v>
                </c:pt>
                <c:pt idx="14745">
                  <c:v>61.358550000000001</c:v>
                </c:pt>
                <c:pt idx="14746">
                  <c:v>61.363389999999995</c:v>
                </c:pt>
                <c:pt idx="14747">
                  <c:v>61.368220000000001</c:v>
                </c:pt>
                <c:pt idx="14748">
                  <c:v>61.373049999999999</c:v>
                </c:pt>
                <c:pt idx="14749">
                  <c:v>61.377890000000001</c:v>
                </c:pt>
                <c:pt idx="14750">
                  <c:v>61.382719999999999</c:v>
                </c:pt>
                <c:pt idx="14751">
                  <c:v>61.387549999999997</c:v>
                </c:pt>
                <c:pt idx="14752">
                  <c:v>61.392389999999999</c:v>
                </c:pt>
                <c:pt idx="14753">
                  <c:v>61.397220000000004</c:v>
                </c:pt>
                <c:pt idx="14754">
                  <c:v>61.402050000000003</c:v>
                </c:pt>
                <c:pt idx="14755">
                  <c:v>61.406879999999994</c:v>
                </c:pt>
                <c:pt idx="14756">
                  <c:v>61.411720000000003</c:v>
                </c:pt>
                <c:pt idx="14757">
                  <c:v>61.416550000000001</c:v>
                </c:pt>
                <c:pt idx="14758">
                  <c:v>61.421379999999999</c:v>
                </c:pt>
                <c:pt idx="14759">
                  <c:v>61.426210000000005</c:v>
                </c:pt>
                <c:pt idx="14760">
                  <c:v>61.431049999999999</c:v>
                </c:pt>
                <c:pt idx="14761">
                  <c:v>61.435879999999997</c:v>
                </c:pt>
                <c:pt idx="14762">
                  <c:v>61.440710000000003</c:v>
                </c:pt>
                <c:pt idx="14763">
                  <c:v>61.445550000000004</c:v>
                </c:pt>
                <c:pt idx="14764">
                  <c:v>61.450379999999996</c:v>
                </c:pt>
                <c:pt idx="14765">
                  <c:v>61.455210000000001</c:v>
                </c:pt>
                <c:pt idx="14766">
                  <c:v>61.460050000000003</c:v>
                </c:pt>
                <c:pt idx="14767">
                  <c:v>61.464880000000001</c:v>
                </c:pt>
                <c:pt idx="14768">
                  <c:v>61.469709999999999</c:v>
                </c:pt>
                <c:pt idx="14769">
                  <c:v>61.474550000000001</c:v>
                </c:pt>
                <c:pt idx="14770">
                  <c:v>61.479379999999999</c:v>
                </c:pt>
                <c:pt idx="14771">
                  <c:v>61.484209999999997</c:v>
                </c:pt>
                <c:pt idx="14772">
                  <c:v>61.489050000000006</c:v>
                </c:pt>
                <c:pt idx="14773">
                  <c:v>61.493880000000004</c:v>
                </c:pt>
                <c:pt idx="14774">
                  <c:v>61.498709999999996</c:v>
                </c:pt>
                <c:pt idx="14775">
                  <c:v>61.503540000000001</c:v>
                </c:pt>
                <c:pt idx="14776">
                  <c:v>61.508380000000002</c:v>
                </c:pt>
                <c:pt idx="14777">
                  <c:v>61.513210000000001</c:v>
                </c:pt>
                <c:pt idx="14778">
                  <c:v>61.518040000000006</c:v>
                </c:pt>
                <c:pt idx="14779">
                  <c:v>61.522880000000001</c:v>
                </c:pt>
                <c:pt idx="14780">
                  <c:v>61.527709999999999</c:v>
                </c:pt>
                <c:pt idx="14781">
                  <c:v>61.532539999999997</c:v>
                </c:pt>
                <c:pt idx="14782">
                  <c:v>61.537380000000006</c:v>
                </c:pt>
                <c:pt idx="14783">
                  <c:v>61.542209999999997</c:v>
                </c:pt>
                <c:pt idx="14784">
                  <c:v>61.547039999999996</c:v>
                </c:pt>
                <c:pt idx="14785">
                  <c:v>61.551880000000004</c:v>
                </c:pt>
                <c:pt idx="14786">
                  <c:v>61.556710000000002</c:v>
                </c:pt>
                <c:pt idx="14787">
                  <c:v>61.561540000000001</c:v>
                </c:pt>
                <c:pt idx="14788">
                  <c:v>61.566379999999995</c:v>
                </c:pt>
                <c:pt idx="14789">
                  <c:v>61.571210000000001</c:v>
                </c:pt>
                <c:pt idx="14790">
                  <c:v>61.576039999999999</c:v>
                </c:pt>
                <c:pt idx="14791">
                  <c:v>61.580880000000001</c:v>
                </c:pt>
                <c:pt idx="14792">
                  <c:v>61.585709999999999</c:v>
                </c:pt>
                <c:pt idx="14793">
                  <c:v>61.590539999999997</c:v>
                </c:pt>
                <c:pt idx="14794">
                  <c:v>61.595379999999999</c:v>
                </c:pt>
                <c:pt idx="14795">
                  <c:v>61.600210000000004</c:v>
                </c:pt>
                <c:pt idx="14796">
                  <c:v>61.605040000000002</c:v>
                </c:pt>
                <c:pt idx="14797">
                  <c:v>61.609879999999997</c:v>
                </c:pt>
                <c:pt idx="14798">
                  <c:v>61.614710000000002</c:v>
                </c:pt>
                <c:pt idx="14799">
                  <c:v>61.619540000000001</c:v>
                </c:pt>
                <c:pt idx="14800">
                  <c:v>61.624369999999999</c:v>
                </c:pt>
                <c:pt idx="14801">
                  <c:v>61.629209999999993</c:v>
                </c:pt>
                <c:pt idx="14802">
                  <c:v>61.634039999999999</c:v>
                </c:pt>
                <c:pt idx="14803">
                  <c:v>61.63888</c:v>
                </c:pt>
                <c:pt idx="14804">
                  <c:v>61.643709999999999</c:v>
                </c:pt>
                <c:pt idx="14805">
                  <c:v>61.648540000000004</c:v>
                </c:pt>
                <c:pt idx="14806">
                  <c:v>61.653379999999999</c:v>
                </c:pt>
                <c:pt idx="14807">
                  <c:v>61.658209999999997</c:v>
                </c:pt>
                <c:pt idx="14808">
                  <c:v>61.663040000000002</c:v>
                </c:pt>
                <c:pt idx="14809">
                  <c:v>61.667870000000001</c:v>
                </c:pt>
                <c:pt idx="14810">
                  <c:v>61.672710000000002</c:v>
                </c:pt>
                <c:pt idx="14811">
                  <c:v>61.67754</c:v>
                </c:pt>
                <c:pt idx="14812">
                  <c:v>61.682380000000002</c:v>
                </c:pt>
                <c:pt idx="14813">
                  <c:v>61.68721</c:v>
                </c:pt>
                <c:pt idx="14814">
                  <c:v>61.692039999999999</c:v>
                </c:pt>
                <c:pt idx="14815">
                  <c:v>61.69688</c:v>
                </c:pt>
                <c:pt idx="14816">
                  <c:v>61.701709999999999</c:v>
                </c:pt>
                <c:pt idx="14817">
                  <c:v>61.706539999999997</c:v>
                </c:pt>
                <c:pt idx="14818">
                  <c:v>61.711380000000005</c:v>
                </c:pt>
                <c:pt idx="14819">
                  <c:v>61.716210000000004</c:v>
                </c:pt>
                <c:pt idx="14820">
                  <c:v>61.721049999999998</c:v>
                </c:pt>
                <c:pt idx="14821">
                  <c:v>61.725879999999997</c:v>
                </c:pt>
                <c:pt idx="14822">
                  <c:v>61.730710000000002</c:v>
                </c:pt>
                <c:pt idx="14823">
                  <c:v>61.73554</c:v>
                </c:pt>
                <c:pt idx="14824">
                  <c:v>61.740379999999995</c:v>
                </c:pt>
                <c:pt idx="14825">
                  <c:v>61.74521</c:v>
                </c:pt>
                <c:pt idx="14826">
                  <c:v>61.750050000000002</c:v>
                </c:pt>
                <c:pt idx="14827">
                  <c:v>61.75488</c:v>
                </c:pt>
                <c:pt idx="14828">
                  <c:v>61.759710000000005</c:v>
                </c:pt>
                <c:pt idx="14829">
                  <c:v>61.76455</c:v>
                </c:pt>
                <c:pt idx="14830">
                  <c:v>61.769379999999998</c:v>
                </c:pt>
                <c:pt idx="14831">
                  <c:v>61.774210000000004</c:v>
                </c:pt>
                <c:pt idx="14832">
                  <c:v>61.779050000000005</c:v>
                </c:pt>
                <c:pt idx="14833">
                  <c:v>61.783879999999996</c:v>
                </c:pt>
                <c:pt idx="14834">
                  <c:v>61.788719999999998</c:v>
                </c:pt>
                <c:pt idx="14835">
                  <c:v>61.793550000000003</c:v>
                </c:pt>
                <c:pt idx="14836">
                  <c:v>61.798380000000002</c:v>
                </c:pt>
                <c:pt idx="14837">
                  <c:v>61.80321</c:v>
                </c:pt>
                <c:pt idx="14838">
                  <c:v>61.808050000000001</c:v>
                </c:pt>
                <c:pt idx="14839">
                  <c:v>61.81288</c:v>
                </c:pt>
                <c:pt idx="14840">
                  <c:v>61.817720000000001</c:v>
                </c:pt>
                <c:pt idx="14841">
                  <c:v>61.82255</c:v>
                </c:pt>
                <c:pt idx="14842">
                  <c:v>61.827379999999998</c:v>
                </c:pt>
                <c:pt idx="14843">
                  <c:v>61.83222</c:v>
                </c:pt>
                <c:pt idx="14844">
                  <c:v>61.837049999999998</c:v>
                </c:pt>
                <c:pt idx="14845">
                  <c:v>61.841880000000003</c:v>
                </c:pt>
                <c:pt idx="14846">
                  <c:v>61.846719999999998</c:v>
                </c:pt>
                <c:pt idx="14847">
                  <c:v>61.851549999999996</c:v>
                </c:pt>
                <c:pt idx="14848">
                  <c:v>61.856389999999998</c:v>
                </c:pt>
                <c:pt idx="14849">
                  <c:v>61.861220000000003</c:v>
                </c:pt>
                <c:pt idx="14850">
                  <c:v>61.866050000000001</c:v>
                </c:pt>
                <c:pt idx="14851">
                  <c:v>61.87088</c:v>
                </c:pt>
                <c:pt idx="14852">
                  <c:v>61.875720000000001</c:v>
                </c:pt>
                <c:pt idx="14853">
                  <c:v>61.880560000000003</c:v>
                </c:pt>
                <c:pt idx="14854">
                  <c:v>61.885390000000001</c:v>
                </c:pt>
                <c:pt idx="14855">
                  <c:v>61.890219999999999</c:v>
                </c:pt>
                <c:pt idx="14856">
                  <c:v>61.895049999999998</c:v>
                </c:pt>
                <c:pt idx="14857">
                  <c:v>61.899889999999999</c:v>
                </c:pt>
                <c:pt idx="14858">
                  <c:v>61.904720000000005</c:v>
                </c:pt>
                <c:pt idx="14859">
                  <c:v>61.909559999999999</c:v>
                </c:pt>
                <c:pt idx="14860">
                  <c:v>61.914389999999997</c:v>
                </c:pt>
                <c:pt idx="14861">
                  <c:v>61.919219999999996</c:v>
                </c:pt>
                <c:pt idx="14862">
                  <c:v>61.924060000000004</c:v>
                </c:pt>
                <c:pt idx="14863">
                  <c:v>61.928890000000003</c:v>
                </c:pt>
                <c:pt idx="14864">
                  <c:v>61.933729999999997</c:v>
                </c:pt>
                <c:pt idx="14865">
                  <c:v>61.938559999999995</c:v>
                </c:pt>
                <c:pt idx="14866">
                  <c:v>61.943390000000001</c:v>
                </c:pt>
                <c:pt idx="14867">
                  <c:v>61.948219999999999</c:v>
                </c:pt>
                <c:pt idx="14868">
                  <c:v>61.953060000000001</c:v>
                </c:pt>
                <c:pt idx="14869">
                  <c:v>61.957900000000002</c:v>
                </c:pt>
                <c:pt idx="14870">
                  <c:v>61.962730000000001</c:v>
                </c:pt>
                <c:pt idx="14871">
                  <c:v>61.967559999999999</c:v>
                </c:pt>
                <c:pt idx="14872">
                  <c:v>61.972390000000004</c:v>
                </c:pt>
                <c:pt idx="14873">
                  <c:v>61.977229999999999</c:v>
                </c:pt>
                <c:pt idx="14874">
                  <c:v>61.982059999999997</c:v>
                </c:pt>
                <c:pt idx="14875">
                  <c:v>61.986899999999999</c:v>
                </c:pt>
                <c:pt idx="14876">
                  <c:v>61.991730000000004</c:v>
                </c:pt>
                <c:pt idx="14877">
                  <c:v>61.996560000000002</c:v>
                </c:pt>
                <c:pt idx="14878">
                  <c:v>62.001399999999997</c:v>
                </c:pt>
                <c:pt idx="14879">
                  <c:v>62.006230000000002</c:v>
                </c:pt>
                <c:pt idx="14880">
                  <c:v>62.011070000000004</c:v>
                </c:pt>
                <c:pt idx="14881">
                  <c:v>62.015900000000002</c:v>
                </c:pt>
                <c:pt idx="14882">
                  <c:v>62.02073</c:v>
                </c:pt>
                <c:pt idx="14883">
                  <c:v>62.025570000000002</c:v>
                </c:pt>
                <c:pt idx="14884">
                  <c:v>62.0304</c:v>
                </c:pt>
                <c:pt idx="14885">
                  <c:v>62.035240000000002</c:v>
                </c:pt>
                <c:pt idx="14886">
                  <c:v>62.04007</c:v>
                </c:pt>
                <c:pt idx="14887">
                  <c:v>62.044899999999998</c:v>
                </c:pt>
                <c:pt idx="14888">
                  <c:v>62.04974</c:v>
                </c:pt>
                <c:pt idx="14889">
                  <c:v>62.054570000000005</c:v>
                </c:pt>
                <c:pt idx="14890">
                  <c:v>62.05941</c:v>
                </c:pt>
                <c:pt idx="14891">
                  <c:v>62.064239999999998</c:v>
                </c:pt>
                <c:pt idx="14892">
                  <c:v>62.069069999999996</c:v>
                </c:pt>
                <c:pt idx="14893">
                  <c:v>62.073910000000005</c:v>
                </c:pt>
                <c:pt idx="14894">
                  <c:v>62.078740000000003</c:v>
                </c:pt>
                <c:pt idx="14895">
                  <c:v>62.083579999999998</c:v>
                </c:pt>
                <c:pt idx="14896">
                  <c:v>62.088409999999996</c:v>
                </c:pt>
                <c:pt idx="14897">
                  <c:v>62.093250000000005</c:v>
                </c:pt>
                <c:pt idx="14898">
                  <c:v>62.098080000000003</c:v>
                </c:pt>
                <c:pt idx="14899">
                  <c:v>62.102909999999994</c:v>
                </c:pt>
                <c:pt idx="14900">
                  <c:v>62.107750000000003</c:v>
                </c:pt>
                <c:pt idx="14901">
                  <c:v>62.112580000000001</c:v>
                </c:pt>
                <c:pt idx="14902">
                  <c:v>62.117420000000003</c:v>
                </c:pt>
                <c:pt idx="14903">
                  <c:v>62.122249999999994</c:v>
                </c:pt>
                <c:pt idx="14904">
                  <c:v>62.127079999999999</c:v>
                </c:pt>
                <c:pt idx="14905">
                  <c:v>62.131920000000001</c:v>
                </c:pt>
                <c:pt idx="14906">
                  <c:v>62.136749999999999</c:v>
                </c:pt>
                <c:pt idx="14907">
                  <c:v>62.141589999999994</c:v>
                </c:pt>
                <c:pt idx="14908">
                  <c:v>62.146419999999999</c:v>
                </c:pt>
                <c:pt idx="14909">
                  <c:v>62.151249999999997</c:v>
                </c:pt>
                <c:pt idx="14910">
                  <c:v>62.156089999999999</c:v>
                </c:pt>
                <c:pt idx="14911">
                  <c:v>62.160920000000004</c:v>
                </c:pt>
                <c:pt idx="14912">
                  <c:v>62.165759999999999</c:v>
                </c:pt>
                <c:pt idx="14913">
                  <c:v>62.170589999999997</c:v>
                </c:pt>
                <c:pt idx="14914">
                  <c:v>62.175429999999999</c:v>
                </c:pt>
                <c:pt idx="14915">
                  <c:v>62.180260000000004</c:v>
                </c:pt>
                <c:pt idx="14916">
                  <c:v>62.185089999999995</c:v>
                </c:pt>
                <c:pt idx="14917">
                  <c:v>62.189929999999997</c:v>
                </c:pt>
                <c:pt idx="14918">
                  <c:v>62.194760000000002</c:v>
                </c:pt>
                <c:pt idx="14919">
                  <c:v>62.199600000000004</c:v>
                </c:pt>
                <c:pt idx="14920">
                  <c:v>62.204429999999995</c:v>
                </c:pt>
                <c:pt idx="14921">
                  <c:v>62.20926</c:v>
                </c:pt>
                <c:pt idx="14922">
                  <c:v>62.214100000000002</c:v>
                </c:pt>
                <c:pt idx="14923">
                  <c:v>62.21893</c:v>
                </c:pt>
                <c:pt idx="14924">
                  <c:v>62.223769999999995</c:v>
                </c:pt>
                <c:pt idx="14925">
                  <c:v>62.2286</c:v>
                </c:pt>
                <c:pt idx="14926">
                  <c:v>62.233440000000002</c:v>
                </c:pt>
                <c:pt idx="14927">
                  <c:v>62.23827</c:v>
                </c:pt>
                <c:pt idx="14928">
                  <c:v>62.243100000000005</c:v>
                </c:pt>
                <c:pt idx="14929">
                  <c:v>62.24794</c:v>
                </c:pt>
                <c:pt idx="14930">
                  <c:v>62.252769999999998</c:v>
                </c:pt>
                <c:pt idx="14931">
                  <c:v>62.25761</c:v>
                </c:pt>
                <c:pt idx="14932">
                  <c:v>62.262440000000005</c:v>
                </c:pt>
                <c:pt idx="14933">
                  <c:v>62.26728</c:v>
                </c:pt>
                <c:pt idx="14934">
                  <c:v>62.272109999999998</c:v>
                </c:pt>
                <c:pt idx="14935">
                  <c:v>62.276940000000003</c:v>
                </c:pt>
                <c:pt idx="14936">
                  <c:v>62.281780000000005</c:v>
                </c:pt>
                <c:pt idx="14937">
                  <c:v>62.286619999999999</c:v>
                </c:pt>
                <c:pt idx="14938">
                  <c:v>62.291449999999998</c:v>
                </c:pt>
                <c:pt idx="14939">
                  <c:v>62.296280000000003</c:v>
                </c:pt>
                <c:pt idx="14940">
                  <c:v>62.301120000000004</c:v>
                </c:pt>
                <c:pt idx="14941">
                  <c:v>62.305949999999996</c:v>
                </c:pt>
                <c:pt idx="14942">
                  <c:v>62.310789999999997</c:v>
                </c:pt>
                <c:pt idx="14943">
                  <c:v>62.315620000000003</c:v>
                </c:pt>
                <c:pt idx="14944">
                  <c:v>62.320460000000004</c:v>
                </c:pt>
                <c:pt idx="14945">
                  <c:v>62.325289999999995</c:v>
                </c:pt>
                <c:pt idx="14946">
                  <c:v>62.330120000000001</c:v>
                </c:pt>
                <c:pt idx="14947">
                  <c:v>62.334960000000002</c:v>
                </c:pt>
                <c:pt idx="14948">
                  <c:v>62.339790000000001</c:v>
                </c:pt>
                <c:pt idx="14949">
                  <c:v>62.344629999999995</c:v>
                </c:pt>
                <c:pt idx="14950">
                  <c:v>62.349460000000001</c:v>
                </c:pt>
                <c:pt idx="14951">
                  <c:v>62.354300000000002</c:v>
                </c:pt>
                <c:pt idx="14952">
                  <c:v>62.35913</c:v>
                </c:pt>
                <c:pt idx="14953">
                  <c:v>62.363960000000006</c:v>
                </c:pt>
                <c:pt idx="14954">
                  <c:v>62.3688</c:v>
                </c:pt>
                <c:pt idx="14955">
                  <c:v>62.373629999999999</c:v>
                </c:pt>
                <c:pt idx="14956">
                  <c:v>62.37847</c:v>
                </c:pt>
                <c:pt idx="14957">
                  <c:v>62.383300000000006</c:v>
                </c:pt>
                <c:pt idx="14958">
                  <c:v>62.38814</c:v>
                </c:pt>
                <c:pt idx="14959">
                  <c:v>62.392969999999998</c:v>
                </c:pt>
                <c:pt idx="14960">
                  <c:v>62.39781</c:v>
                </c:pt>
                <c:pt idx="14961">
                  <c:v>62.402640000000005</c:v>
                </c:pt>
                <c:pt idx="14962">
                  <c:v>62.407469999999996</c:v>
                </c:pt>
                <c:pt idx="14963">
                  <c:v>62.412309999999998</c:v>
                </c:pt>
                <c:pt idx="14964">
                  <c:v>62.417149999999999</c:v>
                </c:pt>
                <c:pt idx="14965">
                  <c:v>62.421980000000005</c:v>
                </c:pt>
                <c:pt idx="14966">
                  <c:v>62.426809999999996</c:v>
                </c:pt>
                <c:pt idx="14967">
                  <c:v>62.431649999999998</c:v>
                </c:pt>
                <c:pt idx="14968">
                  <c:v>62.436480000000003</c:v>
                </c:pt>
                <c:pt idx="14969">
                  <c:v>62.441320000000005</c:v>
                </c:pt>
                <c:pt idx="14970">
                  <c:v>62.446149999999996</c:v>
                </c:pt>
                <c:pt idx="14971">
                  <c:v>62.450989999999997</c:v>
                </c:pt>
                <c:pt idx="14972">
                  <c:v>62.455820000000003</c:v>
                </c:pt>
                <c:pt idx="14973">
                  <c:v>62.460660000000004</c:v>
                </c:pt>
                <c:pt idx="14974">
                  <c:v>62.465489999999996</c:v>
                </c:pt>
                <c:pt idx="14975">
                  <c:v>62.470320000000001</c:v>
                </c:pt>
                <c:pt idx="14976">
                  <c:v>62.475160000000002</c:v>
                </c:pt>
                <c:pt idx="14977">
                  <c:v>62.480000000000004</c:v>
                </c:pt>
                <c:pt idx="14978">
                  <c:v>62.484829999999995</c:v>
                </c:pt>
                <c:pt idx="14979">
                  <c:v>62.489660000000001</c:v>
                </c:pt>
                <c:pt idx="14980">
                  <c:v>62.494500000000002</c:v>
                </c:pt>
                <c:pt idx="14981">
                  <c:v>62.49933</c:v>
                </c:pt>
                <c:pt idx="14982">
                  <c:v>62.504160000000006</c:v>
                </c:pt>
                <c:pt idx="14983">
                  <c:v>62.508999999999993</c:v>
                </c:pt>
                <c:pt idx="14984">
                  <c:v>62.513840000000002</c:v>
                </c:pt>
                <c:pt idx="14985">
                  <c:v>62.51867</c:v>
                </c:pt>
                <c:pt idx="14986">
                  <c:v>62.523510000000002</c:v>
                </c:pt>
                <c:pt idx="14987">
                  <c:v>62.52834</c:v>
                </c:pt>
                <c:pt idx="14988">
                  <c:v>62.533179999999994</c:v>
                </c:pt>
                <c:pt idx="14989">
                  <c:v>62.538010000000007</c:v>
                </c:pt>
                <c:pt idx="14990">
                  <c:v>62.542849999999994</c:v>
                </c:pt>
                <c:pt idx="14991">
                  <c:v>62.547679999999993</c:v>
                </c:pt>
                <c:pt idx="14992">
                  <c:v>62.552520000000001</c:v>
                </c:pt>
                <c:pt idx="14993">
                  <c:v>62.55735</c:v>
                </c:pt>
                <c:pt idx="14994">
                  <c:v>62.562179999999998</c:v>
                </c:pt>
                <c:pt idx="14995">
                  <c:v>62.567019999999999</c:v>
                </c:pt>
                <c:pt idx="14996">
                  <c:v>62.571849999999998</c:v>
                </c:pt>
                <c:pt idx="14997">
                  <c:v>62.576690000000006</c:v>
                </c:pt>
                <c:pt idx="14998">
                  <c:v>62.581520000000005</c:v>
                </c:pt>
                <c:pt idx="14999">
                  <c:v>62.586359999999992</c:v>
                </c:pt>
                <c:pt idx="15000">
                  <c:v>62.591200000000001</c:v>
                </c:pt>
                <c:pt idx="15001">
                  <c:v>62.596029999999999</c:v>
                </c:pt>
                <c:pt idx="15002">
                  <c:v>62.60087</c:v>
                </c:pt>
                <c:pt idx="15003">
                  <c:v>62.605699999999999</c:v>
                </c:pt>
                <c:pt idx="15004">
                  <c:v>62.610540000000007</c:v>
                </c:pt>
                <c:pt idx="15005">
                  <c:v>62.615359999999995</c:v>
                </c:pt>
                <c:pt idx="15006">
                  <c:v>62.620200000000004</c:v>
                </c:pt>
                <c:pt idx="15007">
                  <c:v>62.625040000000006</c:v>
                </c:pt>
                <c:pt idx="15008">
                  <c:v>62.629870000000004</c:v>
                </c:pt>
                <c:pt idx="15009">
                  <c:v>62.634709999999998</c:v>
                </c:pt>
                <c:pt idx="15010">
                  <c:v>62.639539999999997</c:v>
                </c:pt>
                <c:pt idx="15011">
                  <c:v>62.644379999999998</c:v>
                </c:pt>
                <c:pt idx="15012">
                  <c:v>62.649209999999997</c:v>
                </c:pt>
                <c:pt idx="15013">
                  <c:v>62.654050000000005</c:v>
                </c:pt>
                <c:pt idx="15014">
                  <c:v>62.658880000000003</c:v>
                </c:pt>
                <c:pt idx="15015">
                  <c:v>62.663720000000005</c:v>
                </c:pt>
                <c:pt idx="15016">
                  <c:v>62.668550000000003</c:v>
                </c:pt>
                <c:pt idx="15017">
                  <c:v>62.673389999999998</c:v>
                </c:pt>
                <c:pt idx="15018">
                  <c:v>62.678229999999999</c:v>
                </c:pt>
                <c:pt idx="15019">
                  <c:v>62.683059999999998</c:v>
                </c:pt>
                <c:pt idx="15020">
                  <c:v>62.687889999999996</c:v>
                </c:pt>
                <c:pt idx="15021">
                  <c:v>62.692719999999994</c:v>
                </c:pt>
                <c:pt idx="15022">
                  <c:v>62.697560000000003</c:v>
                </c:pt>
                <c:pt idx="15023">
                  <c:v>62.702400000000004</c:v>
                </c:pt>
                <c:pt idx="15024">
                  <c:v>62.707230000000003</c:v>
                </c:pt>
                <c:pt idx="15025">
                  <c:v>62.712069999999997</c:v>
                </c:pt>
                <c:pt idx="15026">
                  <c:v>62.716900000000003</c:v>
                </c:pt>
                <c:pt idx="15027">
                  <c:v>62.721739999999997</c:v>
                </c:pt>
                <c:pt idx="15028">
                  <c:v>62.726569999999995</c:v>
                </c:pt>
                <c:pt idx="15029">
                  <c:v>62.731410000000004</c:v>
                </c:pt>
                <c:pt idx="15030">
                  <c:v>62.736239999999995</c:v>
                </c:pt>
                <c:pt idx="15031">
                  <c:v>62.741080000000004</c:v>
                </c:pt>
                <c:pt idx="15032">
                  <c:v>62.745910000000002</c:v>
                </c:pt>
                <c:pt idx="15033">
                  <c:v>62.750749999999996</c:v>
                </c:pt>
                <c:pt idx="15034">
                  <c:v>62.755580000000002</c:v>
                </c:pt>
                <c:pt idx="15035">
                  <c:v>62.760419999999996</c:v>
                </c:pt>
                <c:pt idx="15036">
                  <c:v>62.765260000000005</c:v>
                </c:pt>
                <c:pt idx="15037">
                  <c:v>62.770090000000003</c:v>
                </c:pt>
                <c:pt idx="15038">
                  <c:v>62.774930000000005</c:v>
                </c:pt>
                <c:pt idx="15039">
                  <c:v>62.779760000000003</c:v>
                </c:pt>
                <c:pt idx="15040">
                  <c:v>62.784590000000001</c:v>
                </c:pt>
                <c:pt idx="15041">
                  <c:v>62.789429999999996</c:v>
                </c:pt>
                <c:pt idx="15042">
                  <c:v>62.794260000000001</c:v>
                </c:pt>
                <c:pt idx="15043">
                  <c:v>62.799099999999996</c:v>
                </c:pt>
                <c:pt idx="15044">
                  <c:v>62.803929999999994</c:v>
                </c:pt>
                <c:pt idx="15045">
                  <c:v>62.808770000000003</c:v>
                </c:pt>
                <c:pt idx="15046">
                  <c:v>62.813599999999994</c:v>
                </c:pt>
                <c:pt idx="15047">
                  <c:v>62.818440000000002</c:v>
                </c:pt>
                <c:pt idx="15048">
                  <c:v>62.823270000000001</c:v>
                </c:pt>
                <c:pt idx="15049">
                  <c:v>62.828110000000009</c:v>
                </c:pt>
                <c:pt idx="15050">
                  <c:v>62.832940000000001</c:v>
                </c:pt>
                <c:pt idx="15051">
                  <c:v>62.837779999999995</c:v>
                </c:pt>
                <c:pt idx="15052">
                  <c:v>62.842609999999993</c:v>
                </c:pt>
                <c:pt idx="15053">
                  <c:v>62.847450000000002</c:v>
                </c:pt>
                <c:pt idx="15054">
                  <c:v>62.852290000000004</c:v>
                </c:pt>
                <c:pt idx="15055">
                  <c:v>62.857120000000002</c:v>
                </c:pt>
                <c:pt idx="15056">
                  <c:v>62.861959999999996</c:v>
                </c:pt>
                <c:pt idx="15057">
                  <c:v>62.866790000000009</c:v>
                </c:pt>
                <c:pt idx="15058">
                  <c:v>62.871629999999996</c:v>
                </c:pt>
                <c:pt idx="15059">
                  <c:v>62.876459999999994</c:v>
                </c:pt>
                <c:pt idx="15060">
                  <c:v>62.881300000000003</c:v>
                </c:pt>
                <c:pt idx="15061">
                  <c:v>62.886130000000001</c:v>
                </c:pt>
                <c:pt idx="15062">
                  <c:v>62.890970000000003</c:v>
                </c:pt>
                <c:pt idx="15063">
                  <c:v>62.895800000000001</c:v>
                </c:pt>
                <c:pt idx="15064">
                  <c:v>62.900639999999996</c:v>
                </c:pt>
                <c:pt idx="15065">
                  <c:v>62.905479999999997</c:v>
                </c:pt>
                <c:pt idx="15066">
                  <c:v>62.910309999999996</c:v>
                </c:pt>
                <c:pt idx="15067">
                  <c:v>62.915150000000004</c:v>
                </c:pt>
                <c:pt idx="15068">
                  <c:v>62.919980000000002</c:v>
                </c:pt>
                <c:pt idx="15069">
                  <c:v>62.924820000000004</c:v>
                </c:pt>
                <c:pt idx="15070">
                  <c:v>62.929650000000002</c:v>
                </c:pt>
                <c:pt idx="15071">
                  <c:v>62.934489999999997</c:v>
                </c:pt>
                <c:pt idx="15072">
                  <c:v>62.939320000000009</c:v>
                </c:pt>
                <c:pt idx="15073">
                  <c:v>62.944159999999997</c:v>
                </c:pt>
                <c:pt idx="15074">
                  <c:v>62.948989999999995</c:v>
                </c:pt>
                <c:pt idx="15075">
                  <c:v>62.953830000000004</c:v>
                </c:pt>
                <c:pt idx="15076">
                  <c:v>62.958669999999998</c:v>
                </c:pt>
                <c:pt idx="15077">
                  <c:v>62.963500000000003</c:v>
                </c:pt>
                <c:pt idx="15078">
                  <c:v>62.968339999999998</c:v>
                </c:pt>
                <c:pt idx="15079">
                  <c:v>62.973169999999996</c:v>
                </c:pt>
                <c:pt idx="15080">
                  <c:v>62.978009999999998</c:v>
                </c:pt>
                <c:pt idx="15081">
                  <c:v>62.982839999999996</c:v>
                </c:pt>
                <c:pt idx="15082">
                  <c:v>62.987680000000005</c:v>
                </c:pt>
                <c:pt idx="15083">
                  <c:v>62.992510000000003</c:v>
                </c:pt>
                <c:pt idx="15084">
                  <c:v>62.99734999999999</c:v>
                </c:pt>
                <c:pt idx="15085">
                  <c:v>63.002180000000003</c:v>
                </c:pt>
                <c:pt idx="15086">
                  <c:v>63.007019999999997</c:v>
                </c:pt>
                <c:pt idx="15087">
                  <c:v>63.011849999999995</c:v>
                </c:pt>
                <c:pt idx="15088">
                  <c:v>63.016689999999997</c:v>
                </c:pt>
                <c:pt idx="15089">
                  <c:v>63.021530000000006</c:v>
                </c:pt>
                <c:pt idx="15090">
                  <c:v>63.026360000000004</c:v>
                </c:pt>
                <c:pt idx="15091">
                  <c:v>63.031199999999998</c:v>
                </c:pt>
                <c:pt idx="15092">
                  <c:v>63.036030000000004</c:v>
                </c:pt>
                <c:pt idx="15093">
                  <c:v>63.040869999999998</c:v>
                </c:pt>
                <c:pt idx="15094">
                  <c:v>63.045699999999997</c:v>
                </c:pt>
                <c:pt idx="15095">
                  <c:v>63.050540000000005</c:v>
                </c:pt>
                <c:pt idx="15096">
                  <c:v>63.055369999999996</c:v>
                </c:pt>
                <c:pt idx="15097">
                  <c:v>63.060210000000005</c:v>
                </c:pt>
                <c:pt idx="15098">
                  <c:v>63.065040000000003</c:v>
                </c:pt>
                <c:pt idx="15099">
                  <c:v>63.069879999999998</c:v>
                </c:pt>
                <c:pt idx="15100">
                  <c:v>63.074719999999999</c:v>
                </c:pt>
                <c:pt idx="15101">
                  <c:v>63.079549999999998</c:v>
                </c:pt>
                <c:pt idx="15102">
                  <c:v>63.084390000000006</c:v>
                </c:pt>
                <c:pt idx="15103">
                  <c:v>63.089220000000005</c:v>
                </c:pt>
                <c:pt idx="15104">
                  <c:v>63.094059999999992</c:v>
                </c:pt>
                <c:pt idx="15105">
                  <c:v>63.098890000000004</c:v>
                </c:pt>
                <c:pt idx="15106">
                  <c:v>63.103729999999999</c:v>
                </c:pt>
                <c:pt idx="15107">
                  <c:v>63.108559999999997</c:v>
                </c:pt>
                <c:pt idx="15108">
                  <c:v>63.113399999999999</c:v>
                </c:pt>
                <c:pt idx="15109">
                  <c:v>63.118229999999997</c:v>
                </c:pt>
                <c:pt idx="15110">
                  <c:v>63.123070000000006</c:v>
                </c:pt>
                <c:pt idx="15111">
                  <c:v>63.127909999999993</c:v>
                </c:pt>
                <c:pt idx="15112">
                  <c:v>63.132740000000005</c:v>
                </c:pt>
                <c:pt idx="15113">
                  <c:v>63.13758</c:v>
                </c:pt>
                <c:pt idx="15114">
                  <c:v>63.142409999999998</c:v>
                </c:pt>
                <c:pt idx="15115">
                  <c:v>63.14725</c:v>
                </c:pt>
                <c:pt idx="15116">
                  <c:v>63.152079999999998</c:v>
                </c:pt>
                <c:pt idx="15117">
                  <c:v>63.156920000000007</c:v>
                </c:pt>
                <c:pt idx="15118">
                  <c:v>63.161750000000005</c:v>
                </c:pt>
                <c:pt idx="15119">
                  <c:v>63.166589999999992</c:v>
                </c:pt>
                <c:pt idx="15120">
                  <c:v>63.171420000000005</c:v>
                </c:pt>
                <c:pt idx="15121">
                  <c:v>63.176259999999999</c:v>
                </c:pt>
                <c:pt idx="15122">
                  <c:v>63.181089999999998</c:v>
                </c:pt>
                <c:pt idx="15123">
                  <c:v>63.185939999999995</c:v>
                </c:pt>
                <c:pt idx="15124">
                  <c:v>63.190769999999993</c:v>
                </c:pt>
                <c:pt idx="15125">
                  <c:v>63.195610000000002</c:v>
                </c:pt>
                <c:pt idx="15126">
                  <c:v>63.200439999999993</c:v>
                </c:pt>
                <c:pt idx="15127">
                  <c:v>63.205280000000002</c:v>
                </c:pt>
                <c:pt idx="15128">
                  <c:v>63.21011</c:v>
                </c:pt>
                <c:pt idx="15129">
                  <c:v>63.214950000000009</c:v>
                </c:pt>
                <c:pt idx="15130">
                  <c:v>63.219789999999996</c:v>
                </c:pt>
                <c:pt idx="15131">
                  <c:v>63.224619999999994</c:v>
                </c:pt>
                <c:pt idx="15132">
                  <c:v>63.229460000000003</c:v>
                </c:pt>
                <c:pt idx="15133">
                  <c:v>63.234290000000001</c:v>
                </c:pt>
                <c:pt idx="15134">
                  <c:v>63.239130000000003</c:v>
                </c:pt>
                <c:pt idx="15135">
                  <c:v>63.243960000000001</c:v>
                </c:pt>
                <c:pt idx="15136">
                  <c:v>63.248799999999996</c:v>
                </c:pt>
                <c:pt idx="15137">
                  <c:v>63.253630000000008</c:v>
                </c:pt>
                <c:pt idx="15138">
                  <c:v>63.258469999999996</c:v>
                </c:pt>
                <c:pt idx="15139">
                  <c:v>63.263299999999994</c:v>
                </c:pt>
                <c:pt idx="15140">
                  <c:v>63.268140000000002</c:v>
                </c:pt>
                <c:pt idx="15141">
                  <c:v>63.272980000000004</c:v>
                </c:pt>
                <c:pt idx="15142">
                  <c:v>63.277810000000002</c:v>
                </c:pt>
                <c:pt idx="15143">
                  <c:v>63.282649999999997</c:v>
                </c:pt>
                <c:pt idx="15144">
                  <c:v>63.287490000000005</c:v>
                </c:pt>
                <c:pt idx="15145">
                  <c:v>63.292319999999997</c:v>
                </c:pt>
                <c:pt idx="15146">
                  <c:v>63.297160000000005</c:v>
                </c:pt>
                <c:pt idx="15147">
                  <c:v>63.302</c:v>
                </c:pt>
                <c:pt idx="15148">
                  <c:v>63.306829999999998</c:v>
                </c:pt>
                <c:pt idx="15149">
                  <c:v>63.311669999999999</c:v>
                </c:pt>
                <c:pt idx="15150">
                  <c:v>63.316499999999998</c:v>
                </c:pt>
                <c:pt idx="15151">
                  <c:v>63.321340000000006</c:v>
                </c:pt>
                <c:pt idx="15152">
                  <c:v>63.326169999999998</c:v>
                </c:pt>
                <c:pt idx="15153">
                  <c:v>63.331009999999992</c:v>
                </c:pt>
                <c:pt idx="15154">
                  <c:v>63.335840000000005</c:v>
                </c:pt>
                <c:pt idx="15155">
                  <c:v>63.340679999999999</c:v>
                </c:pt>
                <c:pt idx="15156">
                  <c:v>63.34550999999999</c:v>
                </c:pt>
                <c:pt idx="15157">
                  <c:v>63.350349999999999</c:v>
                </c:pt>
                <c:pt idx="15158">
                  <c:v>63.355190000000007</c:v>
                </c:pt>
                <c:pt idx="15159">
                  <c:v>63.360029999999995</c:v>
                </c:pt>
                <c:pt idx="15160">
                  <c:v>63.364859999999993</c:v>
                </c:pt>
                <c:pt idx="15161">
                  <c:v>63.369700000000002</c:v>
                </c:pt>
                <c:pt idx="15162">
                  <c:v>63.37453</c:v>
                </c:pt>
                <c:pt idx="15163">
                  <c:v>63.379370000000002</c:v>
                </c:pt>
                <c:pt idx="15164">
                  <c:v>63.384209999999996</c:v>
                </c:pt>
                <c:pt idx="15165">
                  <c:v>63.389039999999994</c:v>
                </c:pt>
                <c:pt idx="15166">
                  <c:v>63.393880000000003</c:v>
                </c:pt>
                <c:pt idx="15167">
                  <c:v>63.398709999999994</c:v>
                </c:pt>
                <c:pt idx="15168">
                  <c:v>63.403550000000003</c:v>
                </c:pt>
                <c:pt idx="15169">
                  <c:v>63.408380000000001</c:v>
                </c:pt>
                <c:pt idx="15170">
                  <c:v>63.41322000000001</c:v>
                </c:pt>
                <c:pt idx="15171">
                  <c:v>63.418059999999997</c:v>
                </c:pt>
                <c:pt idx="15172">
                  <c:v>63.422900000000006</c:v>
                </c:pt>
                <c:pt idx="15173">
                  <c:v>63.427730000000004</c:v>
                </c:pt>
                <c:pt idx="15174">
                  <c:v>63.432569999999991</c:v>
                </c:pt>
                <c:pt idx="15175">
                  <c:v>63.437400000000004</c:v>
                </c:pt>
                <c:pt idx="15176">
                  <c:v>63.442239999999998</c:v>
                </c:pt>
                <c:pt idx="15177">
                  <c:v>63.447069999999997</c:v>
                </c:pt>
                <c:pt idx="15178">
                  <c:v>63.451909999999998</c:v>
                </c:pt>
                <c:pt idx="15179">
                  <c:v>63.456739999999996</c:v>
                </c:pt>
                <c:pt idx="15180">
                  <c:v>63.461580000000005</c:v>
                </c:pt>
                <c:pt idx="15181">
                  <c:v>63.466410000000003</c:v>
                </c:pt>
                <c:pt idx="15182">
                  <c:v>63.471260000000001</c:v>
                </c:pt>
                <c:pt idx="15183">
                  <c:v>63.476089999999999</c:v>
                </c:pt>
                <c:pt idx="15184">
                  <c:v>63.480930000000008</c:v>
                </c:pt>
                <c:pt idx="15185">
                  <c:v>63.485759999999999</c:v>
                </c:pt>
                <c:pt idx="15186">
                  <c:v>63.490599999999993</c:v>
                </c:pt>
                <c:pt idx="15187">
                  <c:v>63.495430000000006</c:v>
                </c:pt>
                <c:pt idx="15188">
                  <c:v>63.50027</c:v>
                </c:pt>
                <c:pt idx="15189">
                  <c:v>63.505110000000002</c:v>
                </c:pt>
                <c:pt idx="15190">
                  <c:v>63.50994</c:v>
                </c:pt>
                <c:pt idx="15191">
                  <c:v>63.514780000000009</c:v>
                </c:pt>
                <c:pt idx="15192">
                  <c:v>63.519619999999996</c:v>
                </c:pt>
                <c:pt idx="15193">
                  <c:v>63.524449999999995</c:v>
                </c:pt>
                <c:pt idx="15194">
                  <c:v>63.529290000000003</c:v>
                </c:pt>
                <c:pt idx="15195">
                  <c:v>63.534129999999998</c:v>
                </c:pt>
                <c:pt idx="15196">
                  <c:v>63.538960000000003</c:v>
                </c:pt>
                <c:pt idx="15197">
                  <c:v>63.543799999999997</c:v>
                </c:pt>
                <c:pt idx="15198">
                  <c:v>63.548629999999996</c:v>
                </c:pt>
                <c:pt idx="15199">
                  <c:v>63.553470000000004</c:v>
                </c:pt>
                <c:pt idx="15200">
                  <c:v>63.558299999999996</c:v>
                </c:pt>
                <c:pt idx="15201">
                  <c:v>63.56315</c:v>
                </c:pt>
                <c:pt idx="15202">
                  <c:v>63.567979999999999</c:v>
                </c:pt>
                <c:pt idx="15203">
                  <c:v>63.57282</c:v>
                </c:pt>
                <c:pt idx="15204">
                  <c:v>63.577649999999998</c:v>
                </c:pt>
                <c:pt idx="15205">
                  <c:v>63.582490000000007</c:v>
                </c:pt>
                <c:pt idx="15206">
                  <c:v>63.587320000000005</c:v>
                </c:pt>
                <c:pt idx="15207">
                  <c:v>63.592159999999993</c:v>
                </c:pt>
                <c:pt idx="15208">
                  <c:v>63.596990000000005</c:v>
                </c:pt>
                <c:pt idx="15209">
                  <c:v>63.60184000000001</c:v>
                </c:pt>
                <c:pt idx="15210">
                  <c:v>63.606670000000001</c:v>
                </c:pt>
                <c:pt idx="15211">
                  <c:v>63.611509999999996</c:v>
                </c:pt>
                <c:pt idx="15212">
                  <c:v>63.616339999999994</c:v>
                </c:pt>
                <c:pt idx="15213">
                  <c:v>63.621180000000003</c:v>
                </c:pt>
                <c:pt idx="15214">
                  <c:v>63.626009999999994</c:v>
                </c:pt>
                <c:pt idx="15215">
                  <c:v>63.630850000000002</c:v>
                </c:pt>
                <c:pt idx="15216">
                  <c:v>63.635680000000001</c:v>
                </c:pt>
                <c:pt idx="15217">
                  <c:v>63.640529999999998</c:v>
                </c:pt>
                <c:pt idx="15218">
                  <c:v>63.645359999999997</c:v>
                </c:pt>
                <c:pt idx="15219">
                  <c:v>63.650200000000005</c:v>
                </c:pt>
                <c:pt idx="15220">
                  <c:v>63.655030000000004</c:v>
                </c:pt>
                <c:pt idx="15221">
                  <c:v>63.659869999999991</c:v>
                </c:pt>
                <c:pt idx="15222">
                  <c:v>63.664700000000003</c:v>
                </c:pt>
                <c:pt idx="15223">
                  <c:v>63.669539999999998</c:v>
                </c:pt>
                <c:pt idx="15224">
                  <c:v>63.674379999999999</c:v>
                </c:pt>
                <c:pt idx="15225">
                  <c:v>63.679219999999994</c:v>
                </c:pt>
                <c:pt idx="15226">
                  <c:v>63.684050000000006</c:v>
                </c:pt>
                <c:pt idx="15227">
                  <c:v>63.688890000000001</c:v>
                </c:pt>
                <c:pt idx="15228">
                  <c:v>63.693719999999992</c:v>
                </c:pt>
                <c:pt idx="15229">
                  <c:v>63.698560000000001</c:v>
                </c:pt>
                <c:pt idx="15230">
                  <c:v>63.703399999999995</c:v>
                </c:pt>
                <c:pt idx="15231">
                  <c:v>63.708230000000007</c:v>
                </c:pt>
                <c:pt idx="15232">
                  <c:v>63.713069999999995</c:v>
                </c:pt>
                <c:pt idx="15233">
                  <c:v>63.717910000000003</c:v>
                </c:pt>
                <c:pt idx="15234">
                  <c:v>63.722740000000002</c:v>
                </c:pt>
                <c:pt idx="15235">
                  <c:v>63.727580000000003</c:v>
                </c:pt>
                <c:pt idx="15236">
                  <c:v>63.732419999999998</c:v>
                </c:pt>
                <c:pt idx="15237">
                  <c:v>63.737249999999996</c:v>
                </c:pt>
                <c:pt idx="15238">
                  <c:v>63.742090000000005</c:v>
                </c:pt>
                <c:pt idx="15239">
                  <c:v>63.746929999999992</c:v>
                </c:pt>
                <c:pt idx="15240">
                  <c:v>63.751760000000004</c:v>
                </c:pt>
                <c:pt idx="15241">
                  <c:v>63.756599999999999</c:v>
                </c:pt>
                <c:pt idx="15242">
                  <c:v>63.76144</c:v>
                </c:pt>
                <c:pt idx="15243">
                  <c:v>63.766269999999999</c:v>
                </c:pt>
                <c:pt idx="15244">
                  <c:v>63.771110000000007</c:v>
                </c:pt>
                <c:pt idx="15245">
                  <c:v>63.775949999999995</c:v>
                </c:pt>
                <c:pt idx="15246">
                  <c:v>63.780779999999993</c:v>
                </c:pt>
                <c:pt idx="15247">
                  <c:v>63.785620000000002</c:v>
                </c:pt>
                <c:pt idx="15248">
                  <c:v>63.790459999999996</c:v>
                </c:pt>
                <c:pt idx="15249">
                  <c:v>63.795290000000001</c:v>
                </c:pt>
                <c:pt idx="15250">
                  <c:v>63.800129999999996</c:v>
                </c:pt>
                <c:pt idx="15251">
                  <c:v>63.804970000000004</c:v>
                </c:pt>
                <c:pt idx="15252">
                  <c:v>63.809800000000003</c:v>
                </c:pt>
                <c:pt idx="15253">
                  <c:v>63.814640000000004</c:v>
                </c:pt>
                <c:pt idx="15254">
                  <c:v>63.819479999999999</c:v>
                </c:pt>
                <c:pt idx="15255">
                  <c:v>63.824309999999997</c:v>
                </c:pt>
                <c:pt idx="15256">
                  <c:v>63.829149999999998</c:v>
                </c:pt>
                <c:pt idx="15257">
                  <c:v>63.833989999999993</c:v>
                </c:pt>
                <c:pt idx="15258">
                  <c:v>63.838820000000005</c:v>
                </c:pt>
                <c:pt idx="15259">
                  <c:v>63.84366</c:v>
                </c:pt>
                <c:pt idx="15260">
                  <c:v>63.848500000000001</c:v>
                </c:pt>
                <c:pt idx="15261">
                  <c:v>63.85333</c:v>
                </c:pt>
                <c:pt idx="15262">
                  <c:v>63.858170000000008</c:v>
                </c:pt>
                <c:pt idx="15263">
                  <c:v>63.863009999999996</c:v>
                </c:pt>
                <c:pt idx="15264">
                  <c:v>63.867839999999994</c:v>
                </c:pt>
                <c:pt idx="15265">
                  <c:v>63.872680000000003</c:v>
                </c:pt>
                <c:pt idx="15266">
                  <c:v>63.87751999999999</c:v>
                </c:pt>
                <c:pt idx="15267">
                  <c:v>63.882350000000002</c:v>
                </c:pt>
                <c:pt idx="15268">
                  <c:v>63.887189999999997</c:v>
                </c:pt>
                <c:pt idx="15269">
                  <c:v>63.892030000000005</c:v>
                </c:pt>
                <c:pt idx="15270">
                  <c:v>63.896859999999997</c:v>
                </c:pt>
                <c:pt idx="15271">
                  <c:v>63.901700000000005</c:v>
                </c:pt>
                <c:pt idx="15272">
                  <c:v>63.90654</c:v>
                </c:pt>
                <c:pt idx="15273">
                  <c:v>63.911369999999998</c:v>
                </c:pt>
                <c:pt idx="15274">
                  <c:v>63.91621</c:v>
                </c:pt>
                <c:pt idx="15275">
                  <c:v>63.921049999999994</c:v>
                </c:pt>
                <c:pt idx="15276">
                  <c:v>63.925880000000006</c:v>
                </c:pt>
                <c:pt idx="15277">
                  <c:v>63.930719999999994</c:v>
                </c:pt>
                <c:pt idx="15278">
                  <c:v>63.935560000000002</c:v>
                </c:pt>
                <c:pt idx="15279">
                  <c:v>63.940390000000001</c:v>
                </c:pt>
                <c:pt idx="15280">
                  <c:v>63.945230000000002</c:v>
                </c:pt>
                <c:pt idx="15281">
                  <c:v>63.950069999999997</c:v>
                </c:pt>
                <c:pt idx="15282">
                  <c:v>63.954899999999995</c:v>
                </c:pt>
                <c:pt idx="15283">
                  <c:v>63.959740000000004</c:v>
                </c:pt>
                <c:pt idx="15284">
                  <c:v>63.964579999999991</c:v>
                </c:pt>
                <c:pt idx="15285">
                  <c:v>63.96942</c:v>
                </c:pt>
                <c:pt idx="15286">
                  <c:v>63.974249999999998</c:v>
                </c:pt>
                <c:pt idx="15287">
                  <c:v>63.979089999999999</c:v>
                </c:pt>
                <c:pt idx="15288">
                  <c:v>63.983919999999998</c:v>
                </c:pt>
                <c:pt idx="15289">
                  <c:v>63.988760000000006</c:v>
                </c:pt>
                <c:pt idx="15290">
                  <c:v>63.993600000000001</c:v>
                </c:pt>
                <c:pt idx="15291">
                  <c:v>63.998440000000002</c:v>
                </c:pt>
                <c:pt idx="15292">
                  <c:v>64.003270000000001</c:v>
                </c:pt>
                <c:pt idx="15293">
                  <c:v>64.008109999999988</c:v>
                </c:pt>
                <c:pt idx="15294">
                  <c:v>64.01294</c:v>
                </c:pt>
                <c:pt idx="15295">
                  <c:v>64.017790000000005</c:v>
                </c:pt>
                <c:pt idx="15296">
                  <c:v>64.022620000000003</c:v>
                </c:pt>
                <c:pt idx="15297">
                  <c:v>64.027459999999991</c:v>
                </c:pt>
                <c:pt idx="15298">
                  <c:v>64.032290000000003</c:v>
                </c:pt>
                <c:pt idx="15299">
                  <c:v>64.037129999999991</c:v>
                </c:pt>
                <c:pt idx="15300">
                  <c:v>64.041970000000006</c:v>
                </c:pt>
                <c:pt idx="15301">
                  <c:v>64.046809999999994</c:v>
                </c:pt>
                <c:pt idx="15302">
                  <c:v>64.051640000000006</c:v>
                </c:pt>
                <c:pt idx="15303">
                  <c:v>64.056479999999993</c:v>
                </c:pt>
                <c:pt idx="15304">
                  <c:v>64.061309999999992</c:v>
                </c:pt>
                <c:pt idx="15305">
                  <c:v>64.066159999999996</c:v>
                </c:pt>
                <c:pt idx="15306">
                  <c:v>64.070989999999995</c:v>
                </c:pt>
                <c:pt idx="15307">
                  <c:v>64.075829999999996</c:v>
                </c:pt>
                <c:pt idx="15308">
                  <c:v>64.080659999999995</c:v>
                </c:pt>
                <c:pt idx="15309">
                  <c:v>64.08550000000001</c:v>
                </c:pt>
                <c:pt idx="15310">
                  <c:v>64.090339999999998</c:v>
                </c:pt>
                <c:pt idx="15311">
                  <c:v>64.095179999999999</c:v>
                </c:pt>
                <c:pt idx="15312">
                  <c:v>64.100009999999997</c:v>
                </c:pt>
                <c:pt idx="15313">
                  <c:v>64.104849999999999</c:v>
                </c:pt>
                <c:pt idx="15314">
                  <c:v>64.109690000000001</c:v>
                </c:pt>
                <c:pt idx="15315">
                  <c:v>64.114530000000002</c:v>
                </c:pt>
                <c:pt idx="15316">
                  <c:v>64.11936</c:v>
                </c:pt>
                <c:pt idx="15317">
                  <c:v>64.124200000000002</c:v>
                </c:pt>
                <c:pt idx="15318">
                  <c:v>64.12903</c:v>
                </c:pt>
                <c:pt idx="15319">
                  <c:v>64.133880000000005</c:v>
                </c:pt>
                <c:pt idx="15320">
                  <c:v>64.138710000000003</c:v>
                </c:pt>
                <c:pt idx="15321">
                  <c:v>64.143549999999991</c:v>
                </c:pt>
                <c:pt idx="15322">
                  <c:v>64.148380000000003</c:v>
                </c:pt>
                <c:pt idx="15323">
                  <c:v>64.15321999999999</c:v>
                </c:pt>
                <c:pt idx="15324">
                  <c:v>64.158060000000006</c:v>
                </c:pt>
                <c:pt idx="15325">
                  <c:v>64.162899999999993</c:v>
                </c:pt>
                <c:pt idx="15326">
                  <c:v>64.167730000000006</c:v>
                </c:pt>
                <c:pt idx="15327">
                  <c:v>64.172569999999993</c:v>
                </c:pt>
                <c:pt idx="15328">
                  <c:v>64.177410000000009</c:v>
                </c:pt>
                <c:pt idx="15329">
                  <c:v>64.182240000000007</c:v>
                </c:pt>
                <c:pt idx="15330">
                  <c:v>64.187079999999995</c:v>
                </c:pt>
                <c:pt idx="15331">
                  <c:v>64.191919999999996</c:v>
                </c:pt>
                <c:pt idx="15332">
                  <c:v>64.196760000000012</c:v>
                </c:pt>
                <c:pt idx="15333">
                  <c:v>64.201589999999996</c:v>
                </c:pt>
                <c:pt idx="15334">
                  <c:v>64.206429999999997</c:v>
                </c:pt>
                <c:pt idx="15335">
                  <c:v>64.21126000000001</c:v>
                </c:pt>
                <c:pt idx="15336">
                  <c:v>64.21611</c:v>
                </c:pt>
                <c:pt idx="15337">
                  <c:v>64.220939999999999</c:v>
                </c:pt>
                <c:pt idx="15338">
                  <c:v>64.22578</c:v>
                </c:pt>
                <c:pt idx="15339">
                  <c:v>64.230609999999999</c:v>
                </c:pt>
                <c:pt idx="15340">
                  <c:v>64.235459999999989</c:v>
                </c:pt>
                <c:pt idx="15341">
                  <c:v>64.240290000000002</c:v>
                </c:pt>
                <c:pt idx="15342">
                  <c:v>64.245130000000003</c:v>
                </c:pt>
                <c:pt idx="15343">
                  <c:v>64.249960000000002</c:v>
                </c:pt>
                <c:pt idx="15344">
                  <c:v>64.254809999999992</c:v>
                </c:pt>
                <c:pt idx="15345">
                  <c:v>64.259640000000005</c:v>
                </c:pt>
                <c:pt idx="15346">
                  <c:v>64.264479999999992</c:v>
                </c:pt>
                <c:pt idx="15347">
                  <c:v>64.26930999999999</c:v>
                </c:pt>
                <c:pt idx="15348">
                  <c:v>64.274150000000006</c:v>
                </c:pt>
                <c:pt idx="15349">
                  <c:v>64.278989999999993</c:v>
                </c:pt>
                <c:pt idx="15350">
                  <c:v>64.283829999999995</c:v>
                </c:pt>
                <c:pt idx="15351">
                  <c:v>64.288659999999993</c:v>
                </c:pt>
                <c:pt idx="15352">
                  <c:v>64.293500000000009</c:v>
                </c:pt>
                <c:pt idx="15353">
                  <c:v>64.298339999999996</c:v>
                </c:pt>
                <c:pt idx="15354">
                  <c:v>64.303170000000009</c:v>
                </c:pt>
                <c:pt idx="15355">
                  <c:v>64.308009999999996</c:v>
                </c:pt>
                <c:pt idx="15356">
                  <c:v>64.312850000000012</c:v>
                </c:pt>
                <c:pt idx="15357">
                  <c:v>64.317689999999999</c:v>
                </c:pt>
                <c:pt idx="15358">
                  <c:v>64.322519999999997</c:v>
                </c:pt>
                <c:pt idx="15359">
                  <c:v>64.327359999999999</c:v>
                </c:pt>
                <c:pt idx="15360">
                  <c:v>64.3322</c:v>
                </c:pt>
                <c:pt idx="15361">
                  <c:v>64.337040000000002</c:v>
                </c:pt>
                <c:pt idx="15362">
                  <c:v>64.34187</c:v>
                </c:pt>
                <c:pt idx="15363">
                  <c:v>64.346710000000002</c:v>
                </c:pt>
                <c:pt idx="15364">
                  <c:v>64.351549999999989</c:v>
                </c:pt>
                <c:pt idx="15365">
                  <c:v>64.356390000000005</c:v>
                </c:pt>
                <c:pt idx="15366">
                  <c:v>64.361220000000003</c:v>
                </c:pt>
                <c:pt idx="15367">
                  <c:v>64.366060000000004</c:v>
                </c:pt>
                <c:pt idx="15368">
                  <c:v>64.370899999999992</c:v>
                </c:pt>
                <c:pt idx="15369">
                  <c:v>64.375740000000008</c:v>
                </c:pt>
                <c:pt idx="15370">
                  <c:v>64.380569999999992</c:v>
                </c:pt>
                <c:pt idx="15371">
                  <c:v>64.385410000000007</c:v>
                </c:pt>
                <c:pt idx="15372">
                  <c:v>64.390249999999995</c:v>
                </c:pt>
                <c:pt idx="15373">
                  <c:v>64.395079999999993</c:v>
                </c:pt>
                <c:pt idx="15374">
                  <c:v>64.399919999999995</c:v>
                </c:pt>
                <c:pt idx="15375">
                  <c:v>64.40476000000001</c:v>
                </c:pt>
                <c:pt idx="15376">
                  <c:v>64.409599999999998</c:v>
                </c:pt>
                <c:pt idx="15377">
                  <c:v>64.414429999999996</c:v>
                </c:pt>
                <c:pt idx="15378">
                  <c:v>64.419280000000001</c:v>
                </c:pt>
                <c:pt idx="15379">
                  <c:v>64.424110000000013</c:v>
                </c:pt>
                <c:pt idx="15380">
                  <c:v>64.42895</c:v>
                </c:pt>
                <c:pt idx="15381">
                  <c:v>64.433779999999999</c:v>
                </c:pt>
                <c:pt idx="15382">
                  <c:v>64.438630000000003</c:v>
                </c:pt>
                <c:pt idx="15383">
                  <c:v>64.443459999999988</c:v>
                </c:pt>
                <c:pt idx="15384">
                  <c:v>64.448300000000003</c:v>
                </c:pt>
                <c:pt idx="15385">
                  <c:v>64.453140000000005</c:v>
                </c:pt>
                <c:pt idx="15386">
                  <c:v>64.457979999999992</c:v>
                </c:pt>
                <c:pt idx="15387">
                  <c:v>64.46280999999999</c:v>
                </c:pt>
                <c:pt idx="15388">
                  <c:v>64.467650000000006</c:v>
                </c:pt>
                <c:pt idx="15389">
                  <c:v>64.472489999999993</c:v>
                </c:pt>
                <c:pt idx="15390">
                  <c:v>64.477320000000006</c:v>
                </c:pt>
                <c:pt idx="15391">
                  <c:v>64.482159999999993</c:v>
                </c:pt>
                <c:pt idx="15392">
                  <c:v>64.487000000000009</c:v>
                </c:pt>
                <c:pt idx="15393">
                  <c:v>64.491839999999996</c:v>
                </c:pt>
                <c:pt idx="15394">
                  <c:v>64.496670000000009</c:v>
                </c:pt>
                <c:pt idx="15395">
                  <c:v>64.501509999999996</c:v>
                </c:pt>
                <c:pt idx="15396">
                  <c:v>64.506349999999998</c:v>
                </c:pt>
                <c:pt idx="15397">
                  <c:v>64.511189999999999</c:v>
                </c:pt>
                <c:pt idx="15398">
                  <c:v>64.516019999999997</c:v>
                </c:pt>
                <c:pt idx="15399">
                  <c:v>64.520869999999988</c:v>
                </c:pt>
                <c:pt idx="15400">
                  <c:v>64.525700000000001</c:v>
                </c:pt>
                <c:pt idx="15401">
                  <c:v>64.530540000000002</c:v>
                </c:pt>
                <c:pt idx="15402">
                  <c:v>64.535380000000004</c:v>
                </c:pt>
                <c:pt idx="15403">
                  <c:v>64.540210000000002</c:v>
                </c:pt>
                <c:pt idx="15404">
                  <c:v>64.545050000000003</c:v>
                </c:pt>
                <c:pt idx="15405">
                  <c:v>64.549890000000005</c:v>
                </c:pt>
                <c:pt idx="15406">
                  <c:v>64.554730000000006</c:v>
                </c:pt>
                <c:pt idx="15407">
                  <c:v>64.559560000000005</c:v>
                </c:pt>
                <c:pt idx="15408">
                  <c:v>64.564399999999992</c:v>
                </c:pt>
                <c:pt idx="15409">
                  <c:v>64.569239999999994</c:v>
                </c:pt>
                <c:pt idx="15410">
                  <c:v>64.574080000000009</c:v>
                </c:pt>
                <c:pt idx="15411">
                  <c:v>64.578910000000008</c:v>
                </c:pt>
                <c:pt idx="15412">
                  <c:v>64.583759999999998</c:v>
                </c:pt>
                <c:pt idx="15413">
                  <c:v>64.588589999999996</c:v>
                </c:pt>
                <c:pt idx="15414">
                  <c:v>64.593429999999998</c:v>
                </c:pt>
                <c:pt idx="15415">
                  <c:v>64.598269999999999</c:v>
                </c:pt>
                <c:pt idx="15416">
                  <c:v>64.603110000000001</c:v>
                </c:pt>
                <c:pt idx="15417">
                  <c:v>64.607939999999999</c:v>
                </c:pt>
                <c:pt idx="15418">
                  <c:v>64.612780000000001</c:v>
                </c:pt>
                <c:pt idx="15419">
                  <c:v>64.617620000000002</c:v>
                </c:pt>
                <c:pt idx="15420">
                  <c:v>64.622450000000001</c:v>
                </c:pt>
                <c:pt idx="15421">
                  <c:v>64.627290000000002</c:v>
                </c:pt>
                <c:pt idx="15422">
                  <c:v>64.632129999999989</c:v>
                </c:pt>
                <c:pt idx="15423">
                  <c:v>64.636970000000005</c:v>
                </c:pt>
                <c:pt idx="15424">
                  <c:v>64.641800000000003</c:v>
                </c:pt>
                <c:pt idx="15425">
                  <c:v>64.646649999999994</c:v>
                </c:pt>
                <c:pt idx="15426">
                  <c:v>64.651479999999992</c:v>
                </c:pt>
                <c:pt idx="15427">
                  <c:v>64.656320000000008</c:v>
                </c:pt>
                <c:pt idx="15428">
                  <c:v>64.661159999999995</c:v>
                </c:pt>
                <c:pt idx="15429">
                  <c:v>64.665999999999997</c:v>
                </c:pt>
                <c:pt idx="15430">
                  <c:v>64.670829999999995</c:v>
                </c:pt>
                <c:pt idx="15431">
                  <c:v>64.675670000000011</c:v>
                </c:pt>
                <c:pt idx="15432">
                  <c:v>64.680509999999998</c:v>
                </c:pt>
                <c:pt idx="15433">
                  <c:v>64.685339999999997</c:v>
                </c:pt>
                <c:pt idx="15434">
                  <c:v>64.690190000000001</c:v>
                </c:pt>
                <c:pt idx="15435">
                  <c:v>64.69502</c:v>
                </c:pt>
                <c:pt idx="15436">
                  <c:v>64.699860000000001</c:v>
                </c:pt>
                <c:pt idx="15437">
                  <c:v>64.704700000000003</c:v>
                </c:pt>
                <c:pt idx="15438">
                  <c:v>64.70953999999999</c:v>
                </c:pt>
                <c:pt idx="15439">
                  <c:v>64.714369999999988</c:v>
                </c:pt>
                <c:pt idx="15440">
                  <c:v>64.719219999999993</c:v>
                </c:pt>
                <c:pt idx="15441">
                  <c:v>64.724050000000005</c:v>
                </c:pt>
                <c:pt idx="15442">
                  <c:v>64.728889999999993</c:v>
                </c:pt>
                <c:pt idx="15443">
                  <c:v>64.733730000000008</c:v>
                </c:pt>
                <c:pt idx="15444">
                  <c:v>64.738560000000007</c:v>
                </c:pt>
                <c:pt idx="15445">
                  <c:v>64.743400000000008</c:v>
                </c:pt>
                <c:pt idx="15446">
                  <c:v>64.748239999999996</c:v>
                </c:pt>
                <c:pt idx="15447">
                  <c:v>64.753080000000011</c:v>
                </c:pt>
                <c:pt idx="15448">
                  <c:v>64.757909999999995</c:v>
                </c:pt>
                <c:pt idx="15449">
                  <c:v>64.76276</c:v>
                </c:pt>
                <c:pt idx="15450">
                  <c:v>64.767589999999998</c:v>
                </c:pt>
                <c:pt idx="15451">
                  <c:v>64.77243</c:v>
                </c:pt>
                <c:pt idx="15452">
                  <c:v>64.777270000000001</c:v>
                </c:pt>
                <c:pt idx="15453">
                  <c:v>64.782110000000003</c:v>
                </c:pt>
                <c:pt idx="15454">
                  <c:v>64.786940000000001</c:v>
                </c:pt>
                <c:pt idx="15455">
                  <c:v>64.791779999999989</c:v>
                </c:pt>
                <c:pt idx="15456">
                  <c:v>64.796620000000004</c:v>
                </c:pt>
                <c:pt idx="15457">
                  <c:v>64.801450000000003</c:v>
                </c:pt>
                <c:pt idx="15458">
                  <c:v>64.806299999999993</c:v>
                </c:pt>
                <c:pt idx="15459">
                  <c:v>64.811129999999991</c:v>
                </c:pt>
                <c:pt idx="15460">
                  <c:v>64.815970000000007</c:v>
                </c:pt>
                <c:pt idx="15461">
                  <c:v>64.820810000000009</c:v>
                </c:pt>
                <c:pt idx="15462">
                  <c:v>64.825649999999996</c:v>
                </c:pt>
                <c:pt idx="15463">
                  <c:v>64.830489999999998</c:v>
                </c:pt>
                <c:pt idx="15464">
                  <c:v>64.835319999999996</c:v>
                </c:pt>
                <c:pt idx="15465">
                  <c:v>64.840159999999997</c:v>
                </c:pt>
                <c:pt idx="15466">
                  <c:v>64.844999999999999</c:v>
                </c:pt>
                <c:pt idx="15467">
                  <c:v>64.84984</c:v>
                </c:pt>
                <c:pt idx="15468">
                  <c:v>64.854669999999999</c:v>
                </c:pt>
                <c:pt idx="15469">
                  <c:v>64.859520000000003</c:v>
                </c:pt>
                <c:pt idx="15470">
                  <c:v>64.864350000000002</c:v>
                </c:pt>
                <c:pt idx="15471">
                  <c:v>64.869189999999989</c:v>
                </c:pt>
                <c:pt idx="15472">
                  <c:v>64.874030000000005</c:v>
                </c:pt>
                <c:pt idx="15473">
                  <c:v>64.878870000000006</c:v>
                </c:pt>
                <c:pt idx="15474">
                  <c:v>64.883709999999994</c:v>
                </c:pt>
                <c:pt idx="15475">
                  <c:v>64.888539999999992</c:v>
                </c:pt>
                <c:pt idx="15476">
                  <c:v>64.893380000000008</c:v>
                </c:pt>
                <c:pt idx="15477">
                  <c:v>64.898220000000009</c:v>
                </c:pt>
                <c:pt idx="15478">
                  <c:v>64.903059999999996</c:v>
                </c:pt>
                <c:pt idx="15479">
                  <c:v>64.907889999999995</c:v>
                </c:pt>
                <c:pt idx="15480">
                  <c:v>64.912739999999999</c:v>
                </c:pt>
                <c:pt idx="15481">
                  <c:v>64.917569999999998</c:v>
                </c:pt>
                <c:pt idx="15482">
                  <c:v>64.922409999999999</c:v>
                </c:pt>
                <c:pt idx="15483">
                  <c:v>64.927250000000001</c:v>
                </c:pt>
                <c:pt idx="15484">
                  <c:v>64.932090000000002</c:v>
                </c:pt>
                <c:pt idx="15485">
                  <c:v>64.936930000000004</c:v>
                </c:pt>
                <c:pt idx="15486">
                  <c:v>64.941760000000002</c:v>
                </c:pt>
                <c:pt idx="15487">
                  <c:v>64.946599999999989</c:v>
                </c:pt>
                <c:pt idx="15488">
                  <c:v>64.951440000000005</c:v>
                </c:pt>
                <c:pt idx="15489">
                  <c:v>64.956280000000007</c:v>
                </c:pt>
                <c:pt idx="15490">
                  <c:v>64.961110000000005</c:v>
                </c:pt>
                <c:pt idx="15491">
                  <c:v>64.96596000000001</c:v>
                </c:pt>
                <c:pt idx="15492">
                  <c:v>64.970789999999994</c:v>
                </c:pt>
                <c:pt idx="15493">
                  <c:v>64.97563000000001</c:v>
                </c:pt>
                <c:pt idx="15494">
                  <c:v>64.980469999999997</c:v>
                </c:pt>
                <c:pt idx="15495">
                  <c:v>64.985309999999998</c:v>
                </c:pt>
                <c:pt idx="15496">
                  <c:v>64.99015</c:v>
                </c:pt>
                <c:pt idx="15497">
                  <c:v>64.994979999999998</c:v>
                </c:pt>
                <c:pt idx="15498">
                  <c:v>64.999829999999989</c:v>
                </c:pt>
                <c:pt idx="15499">
                  <c:v>65.004660000000001</c:v>
                </c:pt>
                <c:pt idx="15500">
                  <c:v>65.009500000000003</c:v>
                </c:pt>
                <c:pt idx="15501">
                  <c:v>65.014340000000004</c:v>
                </c:pt>
                <c:pt idx="15502">
                  <c:v>65.019179999999992</c:v>
                </c:pt>
                <c:pt idx="15503">
                  <c:v>65.02400999999999</c:v>
                </c:pt>
                <c:pt idx="15504">
                  <c:v>65.028850000000006</c:v>
                </c:pt>
                <c:pt idx="15505">
                  <c:v>65.033690000000007</c:v>
                </c:pt>
                <c:pt idx="15506">
                  <c:v>65.038529999999994</c:v>
                </c:pt>
                <c:pt idx="15507">
                  <c:v>65.04337000000001</c:v>
                </c:pt>
                <c:pt idx="15508">
                  <c:v>65.048199999999994</c:v>
                </c:pt>
                <c:pt idx="15509">
                  <c:v>65.053049999999999</c:v>
                </c:pt>
                <c:pt idx="15510">
                  <c:v>65.057879999999997</c:v>
                </c:pt>
                <c:pt idx="15511">
                  <c:v>65.062719999999999</c:v>
                </c:pt>
                <c:pt idx="15512">
                  <c:v>65.06756</c:v>
                </c:pt>
                <c:pt idx="15513">
                  <c:v>65.072389999999999</c:v>
                </c:pt>
                <c:pt idx="15514">
                  <c:v>65.077239999999989</c:v>
                </c:pt>
                <c:pt idx="15515">
                  <c:v>65.082070000000002</c:v>
                </c:pt>
                <c:pt idx="15516">
                  <c:v>65.086920000000006</c:v>
                </c:pt>
                <c:pt idx="15517">
                  <c:v>65.091750000000005</c:v>
                </c:pt>
                <c:pt idx="15518">
                  <c:v>65.096589999999992</c:v>
                </c:pt>
                <c:pt idx="15519">
                  <c:v>65.101430000000008</c:v>
                </c:pt>
                <c:pt idx="15520">
                  <c:v>65.106269999999995</c:v>
                </c:pt>
                <c:pt idx="15521">
                  <c:v>65.111109999999996</c:v>
                </c:pt>
                <c:pt idx="15522">
                  <c:v>65.115939999999995</c:v>
                </c:pt>
                <c:pt idx="15523">
                  <c:v>65.120779999999996</c:v>
                </c:pt>
                <c:pt idx="15524">
                  <c:v>65.125619999999998</c:v>
                </c:pt>
                <c:pt idx="15525">
                  <c:v>65.130459999999999</c:v>
                </c:pt>
                <c:pt idx="15526">
                  <c:v>65.135299999999987</c:v>
                </c:pt>
                <c:pt idx="15527">
                  <c:v>65.140140000000002</c:v>
                </c:pt>
                <c:pt idx="15528">
                  <c:v>65.144980000000004</c:v>
                </c:pt>
                <c:pt idx="15529">
                  <c:v>65.149810000000002</c:v>
                </c:pt>
                <c:pt idx="15530">
                  <c:v>65.15464999999999</c:v>
                </c:pt>
                <c:pt idx="15531">
                  <c:v>65.159490000000005</c:v>
                </c:pt>
                <c:pt idx="15532">
                  <c:v>65.164330000000007</c:v>
                </c:pt>
                <c:pt idx="15533">
                  <c:v>65.169169999999994</c:v>
                </c:pt>
                <c:pt idx="15534">
                  <c:v>65.17401000000001</c:v>
                </c:pt>
                <c:pt idx="15535">
                  <c:v>65.178840000000008</c:v>
                </c:pt>
                <c:pt idx="15536">
                  <c:v>65.183679999999995</c:v>
                </c:pt>
                <c:pt idx="15537">
                  <c:v>65.188519999999997</c:v>
                </c:pt>
                <c:pt idx="15538">
                  <c:v>65.193360000000013</c:v>
                </c:pt>
                <c:pt idx="15539">
                  <c:v>65.1982</c:v>
                </c:pt>
                <c:pt idx="15540">
                  <c:v>65.203040000000001</c:v>
                </c:pt>
                <c:pt idx="15541">
                  <c:v>65.207879999999989</c:v>
                </c:pt>
                <c:pt idx="15542">
                  <c:v>65.212709999999987</c:v>
                </c:pt>
                <c:pt idx="15543">
                  <c:v>65.217550000000003</c:v>
                </c:pt>
                <c:pt idx="15544">
                  <c:v>65.222390000000004</c:v>
                </c:pt>
                <c:pt idx="15545">
                  <c:v>65.227229999999992</c:v>
                </c:pt>
                <c:pt idx="15546">
                  <c:v>65.232070000000007</c:v>
                </c:pt>
                <c:pt idx="15547">
                  <c:v>65.236909999999995</c:v>
                </c:pt>
                <c:pt idx="15548">
                  <c:v>65.241749999999996</c:v>
                </c:pt>
                <c:pt idx="15549">
                  <c:v>65.246579999999994</c:v>
                </c:pt>
                <c:pt idx="15550">
                  <c:v>65.25142000000001</c:v>
                </c:pt>
                <c:pt idx="15551">
                  <c:v>65.256259999999997</c:v>
                </c:pt>
                <c:pt idx="15552">
                  <c:v>65.261099999999999</c:v>
                </c:pt>
                <c:pt idx="15553">
                  <c:v>65.265940000000001</c:v>
                </c:pt>
                <c:pt idx="15554">
                  <c:v>65.270780000000002</c:v>
                </c:pt>
                <c:pt idx="15555">
                  <c:v>65.275620000000004</c:v>
                </c:pt>
                <c:pt idx="15556">
                  <c:v>65.280450000000002</c:v>
                </c:pt>
                <c:pt idx="15557">
                  <c:v>65.285300000000007</c:v>
                </c:pt>
                <c:pt idx="15558">
                  <c:v>65.290130000000005</c:v>
                </c:pt>
                <c:pt idx="15559">
                  <c:v>65.294969999999992</c:v>
                </c:pt>
                <c:pt idx="15560">
                  <c:v>65.299809999999994</c:v>
                </c:pt>
                <c:pt idx="15561">
                  <c:v>65.304650000000009</c:v>
                </c:pt>
                <c:pt idx="15562">
                  <c:v>65.309489999999997</c:v>
                </c:pt>
                <c:pt idx="15563">
                  <c:v>65.314329999999998</c:v>
                </c:pt>
                <c:pt idx="15564">
                  <c:v>65.31917</c:v>
                </c:pt>
                <c:pt idx="15565">
                  <c:v>65.323999999999998</c:v>
                </c:pt>
                <c:pt idx="15566">
                  <c:v>65.32884</c:v>
                </c:pt>
                <c:pt idx="15567">
                  <c:v>65.333680000000001</c:v>
                </c:pt>
                <c:pt idx="15568">
                  <c:v>65.338520000000003</c:v>
                </c:pt>
                <c:pt idx="15569">
                  <c:v>65.343360000000004</c:v>
                </c:pt>
                <c:pt idx="15570">
                  <c:v>65.348199999999991</c:v>
                </c:pt>
                <c:pt idx="15571">
                  <c:v>65.353040000000007</c:v>
                </c:pt>
                <c:pt idx="15572">
                  <c:v>65.357879999999994</c:v>
                </c:pt>
                <c:pt idx="15573">
                  <c:v>65.362710000000007</c:v>
                </c:pt>
                <c:pt idx="15574">
                  <c:v>65.367549999999994</c:v>
                </c:pt>
                <c:pt idx="15575">
                  <c:v>65.372389999999996</c:v>
                </c:pt>
                <c:pt idx="15576">
                  <c:v>65.377229999999997</c:v>
                </c:pt>
                <c:pt idx="15577">
                  <c:v>65.382069999999999</c:v>
                </c:pt>
                <c:pt idx="15578">
                  <c:v>65.38691</c:v>
                </c:pt>
                <c:pt idx="15579">
                  <c:v>65.391750000000002</c:v>
                </c:pt>
                <c:pt idx="15580">
                  <c:v>65.39658</c:v>
                </c:pt>
                <c:pt idx="15581">
                  <c:v>65.401429999999991</c:v>
                </c:pt>
                <c:pt idx="15582">
                  <c:v>65.406259999999989</c:v>
                </c:pt>
                <c:pt idx="15583">
                  <c:v>65.411109999999994</c:v>
                </c:pt>
                <c:pt idx="15584">
                  <c:v>65.415940000000006</c:v>
                </c:pt>
                <c:pt idx="15585">
                  <c:v>65.420779999999993</c:v>
                </c:pt>
                <c:pt idx="15586">
                  <c:v>65.425620000000009</c:v>
                </c:pt>
                <c:pt idx="15587">
                  <c:v>65.430450000000008</c:v>
                </c:pt>
                <c:pt idx="15588">
                  <c:v>65.435299999999998</c:v>
                </c:pt>
                <c:pt idx="15589">
                  <c:v>65.440129999999996</c:v>
                </c:pt>
                <c:pt idx="15590">
                  <c:v>65.444980000000001</c:v>
                </c:pt>
                <c:pt idx="15591">
                  <c:v>65.449809999999999</c:v>
                </c:pt>
                <c:pt idx="15592">
                  <c:v>65.454650000000001</c:v>
                </c:pt>
                <c:pt idx="15593">
                  <c:v>65.459489999999988</c:v>
                </c:pt>
                <c:pt idx="15594">
                  <c:v>65.464330000000004</c:v>
                </c:pt>
                <c:pt idx="15595">
                  <c:v>65.469169999999991</c:v>
                </c:pt>
                <c:pt idx="15596">
                  <c:v>65.474009999999993</c:v>
                </c:pt>
                <c:pt idx="15597">
                  <c:v>65.478850000000008</c:v>
                </c:pt>
                <c:pt idx="15598">
                  <c:v>65.483689999999996</c:v>
                </c:pt>
                <c:pt idx="15599">
                  <c:v>65.488519999999994</c:v>
                </c:pt>
                <c:pt idx="15600">
                  <c:v>65.493369999999999</c:v>
                </c:pt>
                <c:pt idx="15601">
                  <c:v>65.498200000000011</c:v>
                </c:pt>
                <c:pt idx="15602">
                  <c:v>65.503039999999999</c:v>
                </c:pt>
                <c:pt idx="15603">
                  <c:v>65.50788</c:v>
                </c:pt>
                <c:pt idx="15604">
                  <c:v>65.512720000000002</c:v>
                </c:pt>
                <c:pt idx="15605">
                  <c:v>65.517560000000003</c:v>
                </c:pt>
                <c:pt idx="15606">
                  <c:v>65.52239999999999</c:v>
                </c:pt>
                <c:pt idx="15607">
                  <c:v>65.527240000000006</c:v>
                </c:pt>
                <c:pt idx="15608">
                  <c:v>65.532070000000004</c:v>
                </c:pt>
                <c:pt idx="15609">
                  <c:v>65.536919999999995</c:v>
                </c:pt>
                <c:pt idx="15610">
                  <c:v>65.541749999999993</c:v>
                </c:pt>
                <c:pt idx="15611">
                  <c:v>65.546589999999995</c:v>
                </c:pt>
                <c:pt idx="15612">
                  <c:v>65.551429999999996</c:v>
                </c:pt>
                <c:pt idx="15613">
                  <c:v>65.556269999999998</c:v>
                </c:pt>
                <c:pt idx="15614">
                  <c:v>65.561109999999999</c:v>
                </c:pt>
                <c:pt idx="15615">
                  <c:v>65.565950000000001</c:v>
                </c:pt>
                <c:pt idx="15616">
                  <c:v>65.570790000000002</c:v>
                </c:pt>
                <c:pt idx="15617">
                  <c:v>65.57562999999999</c:v>
                </c:pt>
                <c:pt idx="15618">
                  <c:v>65.580459999999988</c:v>
                </c:pt>
                <c:pt idx="15619">
                  <c:v>65.585309999999993</c:v>
                </c:pt>
                <c:pt idx="15620">
                  <c:v>65.590140000000005</c:v>
                </c:pt>
                <c:pt idx="15621">
                  <c:v>65.59499000000001</c:v>
                </c:pt>
                <c:pt idx="15622">
                  <c:v>65.599820000000008</c:v>
                </c:pt>
                <c:pt idx="15623">
                  <c:v>65.604659999999996</c:v>
                </c:pt>
                <c:pt idx="15624">
                  <c:v>65.609499999999997</c:v>
                </c:pt>
                <c:pt idx="15625">
                  <c:v>65.614339999999999</c:v>
                </c:pt>
                <c:pt idx="15626">
                  <c:v>65.61918</c:v>
                </c:pt>
                <c:pt idx="15627">
                  <c:v>65.624020000000002</c:v>
                </c:pt>
                <c:pt idx="15628">
                  <c:v>65.628860000000003</c:v>
                </c:pt>
                <c:pt idx="15629">
                  <c:v>65.633700000000005</c:v>
                </c:pt>
                <c:pt idx="15630">
                  <c:v>65.638530000000003</c:v>
                </c:pt>
                <c:pt idx="15631">
                  <c:v>65.643380000000008</c:v>
                </c:pt>
                <c:pt idx="15632">
                  <c:v>65.648209999999992</c:v>
                </c:pt>
                <c:pt idx="15633">
                  <c:v>65.653059999999996</c:v>
                </c:pt>
                <c:pt idx="15634">
                  <c:v>65.657889999999995</c:v>
                </c:pt>
                <c:pt idx="15635">
                  <c:v>65.662729999999996</c:v>
                </c:pt>
                <c:pt idx="15636">
                  <c:v>65.667569999999998</c:v>
                </c:pt>
                <c:pt idx="15637">
                  <c:v>65.672409999999999</c:v>
                </c:pt>
                <c:pt idx="15638">
                  <c:v>65.677250000000001</c:v>
                </c:pt>
                <c:pt idx="15639">
                  <c:v>65.682090000000002</c:v>
                </c:pt>
                <c:pt idx="15640">
                  <c:v>65.686930000000004</c:v>
                </c:pt>
                <c:pt idx="15641">
                  <c:v>65.691769999999991</c:v>
                </c:pt>
                <c:pt idx="15642">
                  <c:v>65.696599999999989</c:v>
                </c:pt>
                <c:pt idx="15643">
                  <c:v>65.701449999999994</c:v>
                </c:pt>
                <c:pt idx="15644">
                  <c:v>65.706280000000007</c:v>
                </c:pt>
                <c:pt idx="15645">
                  <c:v>65.711130000000011</c:v>
                </c:pt>
                <c:pt idx="15646">
                  <c:v>65.71596000000001</c:v>
                </c:pt>
                <c:pt idx="15647">
                  <c:v>65.720799999999997</c:v>
                </c:pt>
                <c:pt idx="15648">
                  <c:v>65.725639999999999</c:v>
                </c:pt>
                <c:pt idx="15649">
                  <c:v>65.73048</c:v>
                </c:pt>
                <c:pt idx="15650">
                  <c:v>65.735320000000002</c:v>
                </c:pt>
                <c:pt idx="15651">
                  <c:v>65.740160000000003</c:v>
                </c:pt>
                <c:pt idx="15652">
                  <c:v>65.745000000000005</c:v>
                </c:pt>
                <c:pt idx="15653">
                  <c:v>65.749840000000006</c:v>
                </c:pt>
                <c:pt idx="15654">
                  <c:v>65.754670000000004</c:v>
                </c:pt>
                <c:pt idx="15655">
                  <c:v>65.759519999999995</c:v>
                </c:pt>
                <c:pt idx="15656">
                  <c:v>65.764359999999996</c:v>
                </c:pt>
                <c:pt idx="15657">
                  <c:v>65.769199999999998</c:v>
                </c:pt>
                <c:pt idx="15658">
                  <c:v>65.774039999999999</c:v>
                </c:pt>
                <c:pt idx="15659">
                  <c:v>65.778869999999998</c:v>
                </c:pt>
                <c:pt idx="15660">
                  <c:v>65.783720000000002</c:v>
                </c:pt>
                <c:pt idx="15661">
                  <c:v>65.788550000000001</c:v>
                </c:pt>
                <c:pt idx="15662">
                  <c:v>65.793400000000005</c:v>
                </c:pt>
                <c:pt idx="15663">
                  <c:v>65.798230000000004</c:v>
                </c:pt>
                <c:pt idx="15664">
                  <c:v>65.803070000000005</c:v>
                </c:pt>
                <c:pt idx="15665">
                  <c:v>65.807909999999993</c:v>
                </c:pt>
                <c:pt idx="15666">
                  <c:v>65.812750000000008</c:v>
                </c:pt>
                <c:pt idx="15667">
                  <c:v>65.817589999999996</c:v>
                </c:pt>
                <c:pt idx="15668">
                  <c:v>65.822429999999997</c:v>
                </c:pt>
                <c:pt idx="15669">
                  <c:v>65.827269999999999</c:v>
                </c:pt>
                <c:pt idx="15670">
                  <c:v>65.83211</c:v>
                </c:pt>
                <c:pt idx="15671">
                  <c:v>65.836939999999998</c:v>
                </c:pt>
                <c:pt idx="15672">
                  <c:v>65.841790000000003</c:v>
                </c:pt>
                <c:pt idx="15673">
                  <c:v>65.846630000000005</c:v>
                </c:pt>
                <c:pt idx="15674">
                  <c:v>65.851460000000003</c:v>
                </c:pt>
                <c:pt idx="15675">
                  <c:v>65.856310000000008</c:v>
                </c:pt>
                <c:pt idx="15676">
                  <c:v>65.861139999999992</c:v>
                </c:pt>
                <c:pt idx="15677">
                  <c:v>65.865989999999996</c:v>
                </c:pt>
                <c:pt idx="15678">
                  <c:v>65.870819999999995</c:v>
                </c:pt>
                <c:pt idx="15679">
                  <c:v>65.875659999999996</c:v>
                </c:pt>
                <c:pt idx="15680">
                  <c:v>65.880499999999998</c:v>
                </c:pt>
                <c:pt idx="15681">
                  <c:v>65.885339999999999</c:v>
                </c:pt>
                <c:pt idx="15682">
                  <c:v>65.890180000000001</c:v>
                </c:pt>
                <c:pt idx="15683">
                  <c:v>65.895020000000002</c:v>
                </c:pt>
                <c:pt idx="15684">
                  <c:v>65.899860000000004</c:v>
                </c:pt>
                <c:pt idx="15685">
                  <c:v>65.904699999999991</c:v>
                </c:pt>
                <c:pt idx="15686">
                  <c:v>65.909540000000007</c:v>
                </c:pt>
                <c:pt idx="15687">
                  <c:v>65.914379999999994</c:v>
                </c:pt>
                <c:pt idx="15688">
                  <c:v>65.919219999999996</c:v>
                </c:pt>
                <c:pt idx="15689">
                  <c:v>65.924060000000011</c:v>
                </c:pt>
                <c:pt idx="15690">
                  <c:v>65.928899999999999</c:v>
                </c:pt>
                <c:pt idx="15691">
                  <c:v>65.933729999999997</c:v>
                </c:pt>
                <c:pt idx="15692">
                  <c:v>65.938580000000002</c:v>
                </c:pt>
                <c:pt idx="15693">
                  <c:v>65.943420000000003</c:v>
                </c:pt>
                <c:pt idx="15694">
                  <c:v>65.948259999999991</c:v>
                </c:pt>
                <c:pt idx="15695">
                  <c:v>65.953100000000006</c:v>
                </c:pt>
                <c:pt idx="15696">
                  <c:v>65.957930000000005</c:v>
                </c:pt>
                <c:pt idx="15697">
                  <c:v>65.962779999999995</c:v>
                </c:pt>
                <c:pt idx="15698">
                  <c:v>65.967609999999993</c:v>
                </c:pt>
                <c:pt idx="15699">
                  <c:v>65.972449999999995</c:v>
                </c:pt>
                <c:pt idx="15700">
                  <c:v>65.977289999999996</c:v>
                </c:pt>
                <c:pt idx="15701">
                  <c:v>65.982129999999998</c:v>
                </c:pt>
                <c:pt idx="15702">
                  <c:v>65.986980000000003</c:v>
                </c:pt>
                <c:pt idx="15703">
                  <c:v>65.991810000000001</c:v>
                </c:pt>
                <c:pt idx="15704">
                  <c:v>65.996650000000002</c:v>
                </c:pt>
                <c:pt idx="15705">
                  <c:v>66.00148999999999</c:v>
                </c:pt>
                <c:pt idx="15706">
                  <c:v>66.006330000000005</c:v>
                </c:pt>
                <c:pt idx="15707">
                  <c:v>66.011169999999993</c:v>
                </c:pt>
                <c:pt idx="15708">
                  <c:v>66.016009999999994</c:v>
                </c:pt>
                <c:pt idx="15709">
                  <c:v>66.02085000000001</c:v>
                </c:pt>
                <c:pt idx="15710">
                  <c:v>66.025689999999997</c:v>
                </c:pt>
                <c:pt idx="15711">
                  <c:v>66.030529999999999</c:v>
                </c:pt>
                <c:pt idx="15712">
                  <c:v>66.03537</c:v>
                </c:pt>
                <c:pt idx="15713">
                  <c:v>66.040210000000002</c:v>
                </c:pt>
                <c:pt idx="15714">
                  <c:v>66.045049999999989</c:v>
                </c:pt>
                <c:pt idx="15715">
                  <c:v>66.049890000000005</c:v>
                </c:pt>
                <c:pt idx="15716">
                  <c:v>66.054730000000006</c:v>
                </c:pt>
                <c:pt idx="15717">
                  <c:v>66.059569999999994</c:v>
                </c:pt>
                <c:pt idx="15718">
                  <c:v>66.064410000000009</c:v>
                </c:pt>
                <c:pt idx="15719">
                  <c:v>66.069249999999997</c:v>
                </c:pt>
                <c:pt idx="15720">
                  <c:v>66.074089999999998</c:v>
                </c:pt>
                <c:pt idx="15721">
                  <c:v>66.078919999999997</c:v>
                </c:pt>
                <c:pt idx="15722">
                  <c:v>66.083770000000001</c:v>
                </c:pt>
                <c:pt idx="15723">
                  <c:v>66.088610000000003</c:v>
                </c:pt>
                <c:pt idx="15724">
                  <c:v>66.093440000000001</c:v>
                </c:pt>
                <c:pt idx="15725">
                  <c:v>66.098290000000006</c:v>
                </c:pt>
                <c:pt idx="15726">
                  <c:v>66.103120000000004</c:v>
                </c:pt>
                <c:pt idx="15727">
                  <c:v>66.107970000000009</c:v>
                </c:pt>
                <c:pt idx="15728">
                  <c:v>66.112799999999993</c:v>
                </c:pt>
                <c:pt idx="15729">
                  <c:v>66.117640000000009</c:v>
                </c:pt>
                <c:pt idx="15730">
                  <c:v>66.122489999999999</c:v>
                </c:pt>
                <c:pt idx="15731">
                  <c:v>66.127319999999997</c:v>
                </c:pt>
                <c:pt idx="15732">
                  <c:v>66.132170000000002</c:v>
                </c:pt>
                <c:pt idx="15733">
                  <c:v>66.137</c:v>
                </c:pt>
                <c:pt idx="15734">
                  <c:v>66.141839999999988</c:v>
                </c:pt>
                <c:pt idx="15735">
                  <c:v>66.146689999999992</c:v>
                </c:pt>
                <c:pt idx="15736">
                  <c:v>66.151520000000005</c:v>
                </c:pt>
                <c:pt idx="15737">
                  <c:v>66.156359999999992</c:v>
                </c:pt>
                <c:pt idx="15738">
                  <c:v>66.161200000000008</c:v>
                </c:pt>
                <c:pt idx="15739">
                  <c:v>66.166039999999995</c:v>
                </c:pt>
                <c:pt idx="15740">
                  <c:v>66.17089</c:v>
                </c:pt>
                <c:pt idx="15741">
                  <c:v>66.175719999999998</c:v>
                </c:pt>
                <c:pt idx="15742">
                  <c:v>66.18056</c:v>
                </c:pt>
                <c:pt idx="15743">
                  <c:v>66.185400000000001</c:v>
                </c:pt>
                <c:pt idx="15744">
                  <c:v>66.190240000000003</c:v>
                </c:pt>
                <c:pt idx="15745">
                  <c:v>66.195089999999993</c:v>
                </c:pt>
                <c:pt idx="15746">
                  <c:v>66.199919999999992</c:v>
                </c:pt>
                <c:pt idx="15747">
                  <c:v>66.204760000000007</c:v>
                </c:pt>
                <c:pt idx="15748">
                  <c:v>66.209599999999995</c:v>
                </c:pt>
                <c:pt idx="15749">
                  <c:v>66.214439999999996</c:v>
                </c:pt>
                <c:pt idx="15750">
                  <c:v>66.219290000000001</c:v>
                </c:pt>
                <c:pt idx="15751">
                  <c:v>66.224119999999999</c:v>
                </c:pt>
                <c:pt idx="15752">
                  <c:v>66.228960000000001</c:v>
                </c:pt>
                <c:pt idx="15753">
                  <c:v>66.233800000000002</c:v>
                </c:pt>
                <c:pt idx="15754">
                  <c:v>66.238640000000004</c:v>
                </c:pt>
                <c:pt idx="15755">
                  <c:v>66.243479999999991</c:v>
                </c:pt>
                <c:pt idx="15756">
                  <c:v>66.248319999999993</c:v>
                </c:pt>
                <c:pt idx="15757">
                  <c:v>66.253160000000008</c:v>
                </c:pt>
                <c:pt idx="15758">
                  <c:v>66.257999999999996</c:v>
                </c:pt>
                <c:pt idx="15759">
                  <c:v>66.262839999999997</c:v>
                </c:pt>
                <c:pt idx="15760">
                  <c:v>66.267679999999999</c:v>
                </c:pt>
                <c:pt idx="15761">
                  <c:v>66.27252</c:v>
                </c:pt>
                <c:pt idx="15762">
                  <c:v>66.277359999999987</c:v>
                </c:pt>
                <c:pt idx="15763">
                  <c:v>66.282200000000003</c:v>
                </c:pt>
                <c:pt idx="15764">
                  <c:v>66.287040000000005</c:v>
                </c:pt>
                <c:pt idx="15765">
                  <c:v>66.291879999999992</c:v>
                </c:pt>
                <c:pt idx="15766">
                  <c:v>66.296720000000008</c:v>
                </c:pt>
                <c:pt idx="15767">
                  <c:v>66.301559999999995</c:v>
                </c:pt>
                <c:pt idx="15768">
                  <c:v>66.306399999999996</c:v>
                </c:pt>
                <c:pt idx="15769">
                  <c:v>66.311239999999998</c:v>
                </c:pt>
                <c:pt idx="15770">
                  <c:v>66.316079999999999</c:v>
                </c:pt>
                <c:pt idx="15771">
                  <c:v>66.320920000000001</c:v>
                </c:pt>
                <c:pt idx="15772">
                  <c:v>66.325760000000002</c:v>
                </c:pt>
                <c:pt idx="15773">
                  <c:v>66.330600000000004</c:v>
                </c:pt>
                <c:pt idx="15774">
                  <c:v>66.335439999999991</c:v>
                </c:pt>
                <c:pt idx="15775">
                  <c:v>66.340280000000007</c:v>
                </c:pt>
                <c:pt idx="15776">
                  <c:v>66.345129999999997</c:v>
                </c:pt>
                <c:pt idx="15777">
                  <c:v>66.349959999999996</c:v>
                </c:pt>
                <c:pt idx="15778">
                  <c:v>66.354800000000012</c:v>
                </c:pt>
                <c:pt idx="15779">
                  <c:v>66.359639999999999</c:v>
                </c:pt>
                <c:pt idx="15780">
                  <c:v>66.36448</c:v>
                </c:pt>
                <c:pt idx="15781">
                  <c:v>66.369320000000002</c:v>
                </c:pt>
                <c:pt idx="15782">
                  <c:v>66.374160000000003</c:v>
                </c:pt>
                <c:pt idx="15783">
                  <c:v>66.378999999999991</c:v>
                </c:pt>
                <c:pt idx="15784">
                  <c:v>66.383849999999995</c:v>
                </c:pt>
                <c:pt idx="15785">
                  <c:v>66.388680000000008</c:v>
                </c:pt>
                <c:pt idx="15786">
                  <c:v>66.393519999999995</c:v>
                </c:pt>
                <c:pt idx="15787">
                  <c:v>66.398359999999997</c:v>
                </c:pt>
                <c:pt idx="15788">
                  <c:v>66.403199999999998</c:v>
                </c:pt>
                <c:pt idx="15789">
                  <c:v>66.408050000000003</c:v>
                </c:pt>
                <c:pt idx="15790">
                  <c:v>66.412879999999987</c:v>
                </c:pt>
                <c:pt idx="15791">
                  <c:v>66.417720000000003</c:v>
                </c:pt>
                <c:pt idx="15792">
                  <c:v>66.422569999999993</c:v>
                </c:pt>
                <c:pt idx="15793">
                  <c:v>66.427399999999992</c:v>
                </c:pt>
                <c:pt idx="15794">
                  <c:v>66.432249999999996</c:v>
                </c:pt>
                <c:pt idx="15795">
                  <c:v>66.437089999999998</c:v>
                </c:pt>
                <c:pt idx="15796">
                  <c:v>66.441919999999996</c:v>
                </c:pt>
                <c:pt idx="15797">
                  <c:v>66.446770000000001</c:v>
                </c:pt>
                <c:pt idx="15798">
                  <c:v>66.451609999999988</c:v>
                </c:pt>
                <c:pt idx="15799">
                  <c:v>66.456440000000001</c:v>
                </c:pt>
                <c:pt idx="15800">
                  <c:v>66.461290000000005</c:v>
                </c:pt>
                <c:pt idx="15801">
                  <c:v>66.466120000000004</c:v>
                </c:pt>
                <c:pt idx="15802">
                  <c:v>66.470970000000008</c:v>
                </c:pt>
                <c:pt idx="15803">
                  <c:v>66.475809999999996</c:v>
                </c:pt>
                <c:pt idx="15804">
                  <c:v>66.480639999999994</c:v>
                </c:pt>
                <c:pt idx="15805">
                  <c:v>66.485489999999999</c:v>
                </c:pt>
                <c:pt idx="15806">
                  <c:v>66.49033</c:v>
                </c:pt>
                <c:pt idx="15807">
                  <c:v>66.495170000000002</c:v>
                </c:pt>
                <c:pt idx="15808">
                  <c:v>66.500010000000003</c:v>
                </c:pt>
                <c:pt idx="15809">
                  <c:v>66.504850000000005</c:v>
                </c:pt>
                <c:pt idx="15810">
                  <c:v>66.509689999999992</c:v>
                </c:pt>
                <c:pt idx="15811">
                  <c:v>66.514530000000008</c:v>
                </c:pt>
                <c:pt idx="15812">
                  <c:v>66.519369999999995</c:v>
                </c:pt>
                <c:pt idx="15813">
                  <c:v>66.524209999999997</c:v>
                </c:pt>
                <c:pt idx="15814">
                  <c:v>66.529050000000012</c:v>
                </c:pt>
                <c:pt idx="15815">
                  <c:v>66.53389</c:v>
                </c:pt>
                <c:pt idx="15816">
                  <c:v>66.538730000000001</c:v>
                </c:pt>
                <c:pt idx="15817">
                  <c:v>66.543570000000003</c:v>
                </c:pt>
                <c:pt idx="15818">
                  <c:v>66.548410000000004</c:v>
                </c:pt>
                <c:pt idx="15819">
                  <c:v>66.553249999999991</c:v>
                </c:pt>
                <c:pt idx="15820">
                  <c:v>66.558090000000007</c:v>
                </c:pt>
                <c:pt idx="15821">
                  <c:v>66.562939999999998</c:v>
                </c:pt>
                <c:pt idx="15822">
                  <c:v>66.567769999999996</c:v>
                </c:pt>
                <c:pt idx="15823">
                  <c:v>66.572609999999997</c:v>
                </c:pt>
                <c:pt idx="15824">
                  <c:v>66.577460000000002</c:v>
                </c:pt>
                <c:pt idx="15825">
                  <c:v>66.58229</c:v>
                </c:pt>
                <c:pt idx="15826">
                  <c:v>66.587140000000005</c:v>
                </c:pt>
                <c:pt idx="15827">
                  <c:v>66.591979999999992</c:v>
                </c:pt>
                <c:pt idx="15828">
                  <c:v>66.596810000000005</c:v>
                </c:pt>
                <c:pt idx="15829">
                  <c:v>66.601659999999995</c:v>
                </c:pt>
                <c:pt idx="15830">
                  <c:v>66.606499999999997</c:v>
                </c:pt>
                <c:pt idx="15831">
                  <c:v>66.611329999999995</c:v>
                </c:pt>
                <c:pt idx="15832">
                  <c:v>66.61618</c:v>
                </c:pt>
                <c:pt idx="15833">
                  <c:v>66.621020000000001</c:v>
                </c:pt>
                <c:pt idx="15834">
                  <c:v>66.625859999999989</c:v>
                </c:pt>
                <c:pt idx="15835">
                  <c:v>66.630700000000004</c:v>
                </c:pt>
                <c:pt idx="15836">
                  <c:v>66.635539999999992</c:v>
                </c:pt>
                <c:pt idx="15837">
                  <c:v>66.640379999999993</c:v>
                </c:pt>
                <c:pt idx="15838">
                  <c:v>66.645220000000009</c:v>
                </c:pt>
                <c:pt idx="15839">
                  <c:v>66.650059999999996</c:v>
                </c:pt>
                <c:pt idx="15840">
                  <c:v>66.654899999999998</c:v>
                </c:pt>
                <c:pt idx="15841">
                  <c:v>66.659739999999999</c:v>
                </c:pt>
                <c:pt idx="15842">
                  <c:v>66.664580000000001</c:v>
                </c:pt>
                <c:pt idx="15843">
                  <c:v>66.669419999999988</c:v>
                </c:pt>
                <c:pt idx="15844">
                  <c:v>66.674260000000004</c:v>
                </c:pt>
                <c:pt idx="15845">
                  <c:v>66.679109999999994</c:v>
                </c:pt>
                <c:pt idx="15846">
                  <c:v>66.683939999999993</c:v>
                </c:pt>
                <c:pt idx="15847">
                  <c:v>66.688780000000008</c:v>
                </c:pt>
                <c:pt idx="15848">
                  <c:v>66.693629999999999</c:v>
                </c:pt>
                <c:pt idx="15849">
                  <c:v>66.698459999999997</c:v>
                </c:pt>
                <c:pt idx="15850">
                  <c:v>66.703299999999999</c:v>
                </c:pt>
                <c:pt idx="15851">
                  <c:v>66.708149999999989</c:v>
                </c:pt>
                <c:pt idx="15852">
                  <c:v>66.712980000000002</c:v>
                </c:pt>
                <c:pt idx="15853">
                  <c:v>66.717830000000006</c:v>
                </c:pt>
                <c:pt idx="15854">
                  <c:v>66.722669999999994</c:v>
                </c:pt>
                <c:pt idx="15855">
                  <c:v>66.727510000000009</c:v>
                </c:pt>
                <c:pt idx="15856">
                  <c:v>66.732349999999997</c:v>
                </c:pt>
                <c:pt idx="15857">
                  <c:v>66.737189999999998</c:v>
                </c:pt>
                <c:pt idx="15858">
                  <c:v>66.74203</c:v>
                </c:pt>
                <c:pt idx="15859">
                  <c:v>66.746870000000001</c:v>
                </c:pt>
                <c:pt idx="15860">
                  <c:v>66.751710000000003</c:v>
                </c:pt>
                <c:pt idx="15861">
                  <c:v>66.756550000000004</c:v>
                </c:pt>
                <c:pt idx="15862">
                  <c:v>66.761390000000006</c:v>
                </c:pt>
                <c:pt idx="15863">
                  <c:v>66.766229999999993</c:v>
                </c:pt>
                <c:pt idx="15864">
                  <c:v>66.771079999999998</c:v>
                </c:pt>
                <c:pt idx="15865">
                  <c:v>66.775909999999996</c:v>
                </c:pt>
                <c:pt idx="15866">
                  <c:v>66.780749999999998</c:v>
                </c:pt>
                <c:pt idx="15867">
                  <c:v>66.785600000000002</c:v>
                </c:pt>
                <c:pt idx="15868">
                  <c:v>66.790440000000004</c:v>
                </c:pt>
                <c:pt idx="15869">
                  <c:v>66.795270000000002</c:v>
                </c:pt>
                <c:pt idx="15870">
                  <c:v>66.800120000000007</c:v>
                </c:pt>
                <c:pt idx="15871">
                  <c:v>66.804959999999994</c:v>
                </c:pt>
                <c:pt idx="15872">
                  <c:v>66.809799999999996</c:v>
                </c:pt>
                <c:pt idx="15873">
                  <c:v>66.814639999999997</c:v>
                </c:pt>
                <c:pt idx="15874">
                  <c:v>66.819479999999999</c:v>
                </c:pt>
                <c:pt idx="15875">
                  <c:v>66.82432</c:v>
                </c:pt>
                <c:pt idx="15876">
                  <c:v>66.829160000000002</c:v>
                </c:pt>
                <c:pt idx="15877">
                  <c:v>66.834000000000003</c:v>
                </c:pt>
                <c:pt idx="15878">
                  <c:v>66.838850000000008</c:v>
                </c:pt>
                <c:pt idx="15879">
                  <c:v>66.843680000000006</c:v>
                </c:pt>
                <c:pt idx="15880">
                  <c:v>66.848519999999994</c:v>
                </c:pt>
                <c:pt idx="15881">
                  <c:v>66.853369999999998</c:v>
                </c:pt>
                <c:pt idx="15882">
                  <c:v>66.858200000000011</c:v>
                </c:pt>
                <c:pt idx="15883">
                  <c:v>66.863049999999987</c:v>
                </c:pt>
                <c:pt idx="15884">
                  <c:v>66.867890000000003</c:v>
                </c:pt>
                <c:pt idx="15885">
                  <c:v>66.872730000000004</c:v>
                </c:pt>
                <c:pt idx="15886">
                  <c:v>66.877569999999992</c:v>
                </c:pt>
                <c:pt idx="15887">
                  <c:v>66.882410000000007</c:v>
                </c:pt>
                <c:pt idx="15888">
                  <c:v>66.887249999999995</c:v>
                </c:pt>
                <c:pt idx="15889">
                  <c:v>66.892089999999996</c:v>
                </c:pt>
                <c:pt idx="15890">
                  <c:v>66.896929999999998</c:v>
                </c:pt>
                <c:pt idx="15891">
                  <c:v>66.901769999999999</c:v>
                </c:pt>
                <c:pt idx="15892">
                  <c:v>66.906620000000004</c:v>
                </c:pt>
                <c:pt idx="15893">
                  <c:v>66.911450000000002</c:v>
                </c:pt>
                <c:pt idx="15894">
                  <c:v>66.916290000000004</c:v>
                </c:pt>
                <c:pt idx="15895">
                  <c:v>66.921140000000008</c:v>
                </c:pt>
                <c:pt idx="15896">
                  <c:v>66.925979999999996</c:v>
                </c:pt>
                <c:pt idx="15897">
                  <c:v>66.930819999999997</c:v>
                </c:pt>
                <c:pt idx="15898">
                  <c:v>66.935659999999999</c:v>
                </c:pt>
                <c:pt idx="15899">
                  <c:v>66.9405</c:v>
                </c:pt>
                <c:pt idx="15900">
                  <c:v>66.945340000000002</c:v>
                </c:pt>
                <c:pt idx="15901">
                  <c:v>66.950180000000003</c:v>
                </c:pt>
                <c:pt idx="15902">
                  <c:v>66.955020000000005</c:v>
                </c:pt>
                <c:pt idx="15903">
                  <c:v>66.959870000000009</c:v>
                </c:pt>
                <c:pt idx="15904">
                  <c:v>66.964700000000008</c:v>
                </c:pt>
                <c:pt idx="15905">
                  <c:v>66.969539999999995</c:v>
                </c:pt>
                <c:pt idx="15906">
                  <c:v>66.97439</c:v>
                </c:pt>
                <c:pt idx="15907">
                  <c:v>66.979230000000001</c:v>
                </c:pt>
                <c:pt idx="15908">
                  <c:v>66.984059999999999</c:v>
                </c:pt>
                <c:pt idx="15909">
                  <c:v>66.988910000000004</c:v>
                </c:pt>
                <c:pt idx="15910">
                  <c:v>66.993750000000006</c:v>
                </c:pt>
                <c:pt idx="15911">
                  <c:v>66.998589999999993</c:v>
                </c:pt>
                <c:pt idx="15912">
                  <c:v>67.003430000000009</c:v>
                </c:pt>
                <c:pt idx="15913">
                  <c:v>67.008269999999996</c:v>
                </c:pt>
                <c:pt idx="15914">
                  <c:v>67.013109999999998</c:v>
                </c:pt>
                <c:pt idx="15915">
                  <c:v>67.017950000000013</c:v>
                </c:pt>
                <c:pt idx="15916">
                  <c:v>67.022790000000001</c:v>
                </c:pt>
                <c:pt idx="15917">
                  <c:v>67.027640000000005</c:v>
                </c:pt>
                <c:pt idx="15918">
                  <c:v>67.032480000000007</c:v>
                </c:pt>
                <c:pt idx="15919">
                  <c:v>67.037310000000005</c:v>
                </c:pt>
                <c:pt idx="15920">
                  <c:v>67.04216000000001</c:v>
                </c:pt>
                <c:pt idx="15921">
                  <c:v>67.046999999999997</c:v>
                </c:pt>
                <c:pt idx="15922">
                  <c:v>67.051839999999999</c:v>
                </c:pt>
                <c:pt idx="15923">
                  <c:v>67.05668</c:v>
                </c:pt>
                <c:pt idx="15924">
                  <c:v>67.061520000000002</c:v>
                </c:pt>
                <c:pt idx="15925">
                  <c:v>67.066360000000003</c:v>
                </c:pt>
                <c:pt idx="15926">
                  <c:v>67.071210000000008</c:v>
                </c:pt>
                <c:pt idx="15927">
                  <c:v>67.076040000000006</c:v>
                </c:pt>
                <c:pt idx="15928">
                  <c:v>67.080890000000011</c:v>
                </c:pt>
                <c:pt idx="15929">
                  <c:v>67.085729999999998</c:v>
                </c:pt>
                <c:pt idx="15930">
                  <c:v>67.09057</c:v>
                </c:pt>
                <c:pt idx="15931">
                  <c:v>67.095410000000001</c:v>
                </c:pt>
                <c:pt idx="15932">
                  <c:v>67.100250000000003</c:v>
                </c:pt>
                <c:pt idx="15933">
                  <c:v>67.105090000000004</c:v>
                </c:pt>
                <c:pt idx="15934">
                  <c:v>67.109929999999991</c:v>
                </c:pt>
                <c:pt idx="15935">
                  <c:v>67.114770000000007</c:v>
                </c:pt>
                <c:pt idx="15936">
                  <c:v>67.119609999999994</c:v>
                </c:pt>
                <c:pt idx="15937">
                  <c:v>67.124459999999999</c:v>
                </c:pt>
                <c:pt idx="15938">
                  <c:v>67.129300000000001</c:v>
                </c:pt>
                <c:pt idx="15939">
                  <c:v>67.134129999999999</c:v>
                </c:pt>
                <c:pt idx="15940">
                  <c:v>67.138980000000004</c:v>
                </c:pt>
                <c:pt idx="15941">
                  <c:v>67.143820000000005</c:v>
                </c:pt>
                <c:pt idx="15942">
                  <c:v>67.148659999999992</c:v>
                </c:pt>
                <c:pt idx="15943">
                  <c:v>67.153500000000008</c:v>
                </c:pt>
                <c:pt idx="15944">
                  <c:v>67.158339999999995</c:v>
                </c:pt>
                <c:pt idx="15945">
                  <c:v>67.163179999999997</c:v>
                </c:pt>
                <c:pt idx="15946">
                  <c:v>67.168030000000002</c:v>
                </c:pt>
                <c:pt idx="15947">
                  <c:v>67.172869999999989</c:v>
                </c:pt>
                <c:pt idx="15948">
                  <c:v>67.177710000000005</c:v>
                </c:pt>
                <c:pt idx="15949">
                  <c:v>67.182549999999992</c:v>
                </c:pt>
                <c:pt idx="15950">
                  <c:v>67.187389999999994</c:v>
                </c:pt>
                <c:pt idx="15951">
                  <c:v>67.192230000000009</c:v>
                </c:pt>
                <c:pt idx="15952">
                  <c:v>67.197069999999997</c:v>
                </c:pt>
                <c:pt idx="15953">
                  <c:v>67.201909999999998</c:v>
                </c:pt>
                <c:pt idx="15954">
                  <c:v>67.206760000000003</c:v>
                </c:pt>
                <c:pt idx="15955">
                  <c:v>67.21159999999999</c:v>
                </c:pt>
                <c:pt idx="15956">
                  <c:v>67.216429999999988</c:v>
                </c:pt>
                <c:pt idx="15957">
                  <c:v>67.221279999999993</c:v>
                </c:pt>
                <c:pt idx="15958">
                  <c:v>67.226119999999995</c:v>
                </c:pt>
                <c:pt idx="15959">
                  <c:v>67.23096000000001</c:v>
                </c:pt>
                <c:pt idx="15960">
                  <c:v>67.235809999999987</c:v>
                </c:pt>
                <c:pt idx="15961">
                  <c:v>67.240639999999999</c:v>
                </c:pt>
                <c:pt idx="15962">
                  <c:v>67.245480000000001</c:v>
                </c:pt>
                <c:pt idx="15963">
                  <c:v>67.250329999999991</c:v>
                </c:pt>
                <c:pt idx="15964">
                  <c:v>67.255170000000007</c:v>
                </c:pt>
                <c:pt idx="15965">
                  <c:v>67.260000000000005</c:v>
                </c:pt>
                <c:pt idx="15966">
                  <c:v>67.264849999999996</c:v>
                </c:pt>
                <c:pt idx="15967">
                  <c:v>67.269689999999997</c:v>
                </c:pt>
                <c:pt idx="15968">
                  <c:v>67.274529999999999</c:v>
                </c:pt>
                <c:pt idx="15969">
                  <c:v>67.279380000000003</c:v>
                </c:pt>
                <c:pt idx="15970">
                  <c:v>67.284210000000002</c:v>
                </c:pt>
                <c:pt idx="15971">
                  <c:v>67.289050000000003</c:v>
                </c:pt>
                <c:pt idx="15972">
                  <c:v>67.293900000000008</c:v>
                </c:pt>
                <c:pt idx="15973">
                  <c:v>67.298739999999995</c:v>
                </c:pt>
                <c:pt idx="15974">
                  <c:v>67.303579999999997</c:v>
                </c:pt>
                <c:pt idx="15975">
                  <c:v>67.308419999999998</c:v>
                </c:pt>
                <c:pt idx="15976">
                  <c:v>67.31326</c:v>
                </c:pt>
                <c:pt idx="15977">
                  <c:v>67.318100000000001</c:v>
                </c:pt>
                <c:pt idx="15978">
                  <c:v>67.322950000000006</c:v>
                </c:pt>
                <c:pt idx="15979">
                  <c:v>67.327780000000004</c:v>
                </c:pt>
                <c:pt idx="15980">
                  <c:v>67.332630000000009</c:v>
                </c:pt>
                <c:pt idx="15981">
                  <c:v>67.337469999999996</c:v>
                </c:pt>
                <c:pt idx="15982">
                  <c:v>67.342309999999998</c:v>
                </c:pt>
                <c:pt idx="15983">
                  <c:v>67.347149999999999</c:v>
                </c:pt>
                <c:pt idx="15984">
                  <c:v>67.351990000000001</c:v>
                </c:pt>
                <c:pt idx="15985">
                  <c:v>67.356830000000002</c:v>
                </c:pt>
                <c:pt idx="15986">
                  <c:v>67.361679999999993</c:v>
                </c:pt>
                <c:pt idx="15987">
                  <c:v>67.366519999999994</c:v>
                </c:pt>
                <c:pt idx="15988">
                  <c:v>67.37136000000001</c:v>
                </c:pt>
                <c:pt idx="15989">
                  <c:v>67.376199999999997</c:v>
                </c:pt>
                <c:pt idx="15990">
                  <c:v>67.381039999999999</c:v>
                </c:pt>
                <c:pt idx="15991">
                  <c:v>67.38588</c:v>
                </c:pt>
                <c:pt idx="15992">
                  <c:v>67.390729999999991</c:v>
                </c:pt>
                <c:pt idx="15993">
                  <c:v>67.395570000000006</c:v>
                </c:pt>
                <c:pt idx="15994">
                  <c:v>67.400400000000005</c:v>
                </c:pt>
                <c:pt idx="15995">
                  <c:v>67.405249999999995</c:v>
                </c:pt>
                <c:pt idx="15996">
                  <c:v>67.410090000000011</c:v>
                </c:pt>
                <c:pt idx="15997">
                  <c:v>67.414929999999998</c:v>
                </c:pt>
                <c:pt idx="15998">
                  <c:v>67.41977</c:v>
                </c:pt>
                <c:pt idx="15999">
                  <c:v>67.424610000000001</c:v>
                </c:pt>
                <c:pt idx="16000">
                  <c:v>67.429450000000003</c:v>
                </c:pt>
                <c:pt idx="16001">
                  <c:v>67.434300000000007</c:v>
                </c:pt>
                <c:pt idx="16002">
                  <c:v>67.439139999999995</c:v>
                </c:pt>
                <c:pt idx="16003">
                  <c:v>67.443979999999996</c:v>
                </c:pt>
                <c:pt idx="16004">
                  <c:v>67.448820000000012</c:v>
                </c:pt>
                <c:pt idx="16005">
                  <c:v>67.453659999999999</c:v>
                </c:pt>
                <c:pt idx="16006">
                  <c:v>67.458500000000001</c:v>
                </c:pt>
                <c:pt idx="16007">
                  <c:v>67.463350000000005</c:v>
                </c:pt>
                <c:pt idx="16008">
                  <c:v>67.468189999999993</c:v>
                </c:pt>
                <c:pt idx="16009">
                  <c:v>67.473030000000008</c:v>
                </c:pt>
                <c:pt idx="16010">
                  <c:v>67.477869999999996</c:v>
                </c:pt>
                <c:pt idx="16011">
                  <c:v>67.482709999999997</c:v>
                </c:pt>
                <c:pt idx="16012">
                  <c:v>67.487549999999999</c:v>
                </c:pt>
                <c:pt idx="16013">
                  <c:v>67.492399999999989</c:v>
                </c:pt>
                <c:pt idx="16014">
                  <c:v>67.497240000000005</c:v>
                </c:pt>
                <c:pt idx="16015">
                  <c:v>67.502070000000003</c:v>
                </c:pt>
                <c:pt idx="16016">
                  <c:v>67.506919999999994</c:v>
                </c:pt>
                <c:pt idx="16017">
                  <c:v>67.51176000000001</c:v>
                </c:pt>
                <c:pt idx="16018">
                  <c:v>67.516599999999997</c:v>
                </c:pt>
                <c:pt idx="16019">
                  <c:v>67.521450000000002</c:v>
                </c:pt>
                <c:pt idx="16020">
                  <c:v>67.526290000000003</c:v>
                </c:pt>
                <c:pt idx="16021">
                  <c:v>67.531120000000001</c:v>
                </c:pt>
                <c:pt idx="16022">
                  <c:v>67.535970000000006</c:v>
                </c:pt>
                <c:pt idx="16023">
                  <c:v>67.540810000000008</c:v>
                </c:pt>
                <c:pt idx="16024">
                  <c:v>67.545649999999995</c:v>
                </c:pt>
                <c:pt idx="16025">
                  <c:v>67.5505</c:v>
                </c:pt>
                <c:pt idx="16026">
                  <c:v>67.555329999999998</c:v>
                </c:pt>
                <c:pt idx="16027">
                  <c:v>67.560169999999999</c:v>
                </c:pt>
                <c:pt idx="16028">
                  <c:v>67.565020000000004</c:v>
                </c:pt>
                <c:pt idx="16029">
                  <c:v>67.569859999999991</c:v>
                </c:pt>
                <c:pt idx="16030">
                  <c:v>67.574700000000007</c:v>
                </c:pt>
                <c:pt idx="16031">
                  <c:v>67.579549999999998</c:v>
                </c:pt>
                <c:pt idx="16032">
                  <c:v>67.584379999999996</c:v>
                </c:pt>
                <c:pt idx="16033">
                  <c:v>67.589220000000012</c:v>
                </c:pt>
                <c:pt idx="16034">
                  <c:v>67.594070000000002</c:v>
                </c:pt>
                <c:pt idx="16035">
                  <c:v>67.598910000000004</c:v>
                </c:pt>
                <c:pt idx="16036">
                  <c:v>67.603750000000005</c:v>
                </c:pt>
                <c:pt idx="16037">
                  <c:v>67.608589999999992</c:v>
                </c:pt>
                <c:pt idx="16038">
                  <c:v>67.613430000000008</c:v>
                </c:pt>
                <c:pt idx="16039">
                  <c:v>67.618269999999995</c:v>
                </c:pt>
                <c:pt idx="16040">
                  <c:v>67.62312</c:v>
                </c:pt>
                <c:pt idx="16041">
                  <c:v>67.627960000000002</c:v>
                </c:pt>
                <c:pt idx="16042">
                  <c:v>67.632800000000003</c:v>
                </c:pt>
                <c:pt idx="16043">
                  <c:v>67.637640000000005</c:v>
                </c:pt>
                <c:pt idx="16044">
                  <c:v>67.642489999999995</c:v>
                </c:pt>
                <c:pt idx="16045">
                  <c:v>67.647319999999993</c:v>
                </c:pt>
                <c:pt idx="16046">
                  <c:v>67.652169999999998</c:v>
                </c:pt>
                <c:pt idx="16047">
                  <c:v>67.65701</c:v>
                </c:pt>
                <c:pt idx="16048">
                  <c:v>67.661850000000001</c:v>
                </c:pt>
                <c:pt idx="16049">
                  <c:v>67.666690000000003</c:v>
                </c:pt>
                <c:pt idx="16050">
                  <c:v>67.671540000000007</c:v>
                </c:pt>
                <c:pt idx="16051">
                  <c:v>67.676370000000006</c:v>
                </c:pt>
                <c:pt idx="16052">
                  <c:v>67.681219999999996</c:v>
                </c:pt>
                <c:pt idx="16053">
                  <c:v>67.686060000000012</c:v>
                </c:pt>
                <c:pt idx="16054">
                  <c:v>67.690899999999999</c:v>
                </c:pt>
                <c:pt idx="16055">
                  <c:v>67.695740000000001</c:v>
                </c:pt>
                <c:pt idx="16056">
                  <c:v>67.700590000000005</c:v>
                </c:pt>
                <c:pt idx="16057">
                  <c:v>67.705429999999993</c:v>
                </c:pt>
                <c:pt idx="16058">
                  <c:v>67.710270000000008</c:v>
                </c:pt>
                <c:pt idx="16059">
                  <c:v>67.715109999999996</c:v>
                </c:pt>
                <c:pt idx="16060">
                  <c:v>67.719949999999997</c:v>
                </c:pt>
                <c:pt idx="16061">
                  <c:v>67.724790000000013</c:v>
                </c:pt>
                <c:pt idx="16062">
                  <c:v>67.729639999999989</c:v>
                </c:pt>
                <c:pt idx="16063">
                  <c:v>67.734480000000005</c:v>
                </c:pt>
                <c:pt idx="16064">
                  <c:v>67.739320000000006</c:v>
                </c:pt>
                <c:pt idx="16065">
                  <c:v>67.744159999999994</c:v>
                </c:pt>
                <c:pt idx="16066">
                  <c:v>67.749000000000009</c:v>
                </c:pt>
                <c:pt idx="16067">
                  <c:v>67.753839999999997</c:v>
                </c:pt>
                <c:pt idx="16068">
                  <c:v>67.758690000000001</c:v>
                </c:pt>
                <c:pt idx="16069">
                  <c:v>67.763530000000003</c:v>
                </c:pt>
                <c:pt idx="16070">
                  <c:v>67.76836999999999</c:v>
                </c:pt>
                <c:pt idx="16071">
                  <c:v>67.773219999999995</c:v>
                </c:pt>
                <c:pt idx="16072">
                  <c:v>67.778050000000007</c:v>
                </c:pt>
                <c:pt idx="16073">
                  <c:v>67.782889999999995</c:v>
                </c:pt>
                <c:pt idx="16074">
                  <c:v>67.787739999999999</c:v>
                </c:pt>
                <c:pt idx="16075">
                  <c:v>67.792580000000001</c:v>
                </c:pt>
                <c:pt idx="16076">
                  <c:v>67.797420000000002</c:v>
                </c:pt>
                <c:pt idx="16077">
                  <c:v>67.802269999999993</c:v>
                </c:pt>
                <c:pt idx="16078">
                  <c:v>67.807110000000009</c:v>
                </c:pt>
                <c:pt idx="16079">
                  <c:v>67.811940000000007</c:v>
                </c:pt>
                <c:pt idx="16080">
                  <c:v>67.816789999999997</c:v>
                </c:pt>
                <c:pt idx="16081">
                  <c:v>67.821629999999999</c:v>
                </c:pt>
                <c:pt idx="16082">
                  <c:v>67.82647</c:v>
                </c:pt>
                <c:pt idx="16083">
                  <c:v>67.831320000000005</c:v>
                </c:pt>
                <c:pt idx="16084">
                  <c:v>67.836160000000007</c:v>
                </c:pt>
                <c:pt idx="16085">
                  <c:v>67.840999999999994</c:v>
                </c:pt>
                <c:pt idx="16086">
                  <c:v>67.84584000000001</c:v>
                </c:pt>
                <c:pt idx="16087">
                  <c:v>67.850679999999997</c:v>
                </c:pt>
                <c:pt idx="16088">
                  <c:v>67.855519999999999</c:v>
                </c:pt>
                <c:pt idx="16089">
                  <c:v>67.86036</c:v>
                </c:pt>
                <c:pt idx="16090">
                  <c:v>67.86520999999999</c:v>
                </c:pt>
                <c:pt idx="16091">
                  <c:v>67.870050000000006</c:v>
                </c:pt>
                <c:pt idx="16092">
                  <c:v>67.874889999999994</c:v>
                </c:pt>
                <c:pt idx="16093">
                  <c:v>67.879739999999998</c:v>
                </c:pt>
                <c:pt idx="16094">
                  <c:v>67.88458</c:v>
                </c:pt>
                <c:pt idx="16095">
                  <c:v>67.889409999999998</c:v>
                </c:pt>
                <c:pt idx="16096">
                  <c:v>67.894260000000003</c:v>
                </c:pt>
                <c:pt idx="16097">
                  <c:v>67.899100000000004</c:v>
                </c:pt>
                <c:pt idx="16098">
                  <c:v>67.903939999999992</c:v>
                </c:pt>
                <c:pt idx="16099">
                  <c:v>67.908789999999996</c:v>
                </c:pt>
                <c:pt idx="16100">
                  <c:v>67.913629999999998</c:v>
                </c:pt>
                <c:pt idx="16101">
                  <c:v>67.918469999999999</c:v>
                </c:pt>
                <c:pt idx="16102">
                  <c:v>67.923310000000001</c:v>
                </c:pt>
                <c:pt idx="16103">
                  <c:v>67.928160000000005</c:v>
                </c:pt>
                <c:pt idx="16104">
                  <c:v>67.932990000000004</c:v>
                </c:pt>
                <c:pt idx="16105">
                  <c:v>67.937839999999994</c:v>
                </c:pt>
                <c:pt idx="16106">
                  <c:v>67.94268000000001</c:v>
                </c:pt>
                <c:pt idx="16107">
                  <c:v>67.947519999999997</c:v>
                </c:pt>
                <c:pt idx="16108">
                  <c:v>67.952359999999999</c:v>
                </c:pt>
                <c:pt idx="16109">
                  <c:v>67.957210000000003</c:v>
                </c:pt>
                <c:pt idx="16110">
                  <c:v>67.962049999999991</c:v>
                </c:pt>
                <c:pt idx="16111">
                  <c:v>67.966890000000006</c:v>
                </c:pt>
                <c:pt idx="16112">
                  <c:v>67.971739999999997</c:v>
                </c:pt>
                <c:pt idx="16113">
                  <c:v>67.976569999999995</c:v>
                </c:pt>
                <c:pt idx="16114">
                  <c:v>67.981410000000011</c:v>
                </c:pt>
                <c:pt idx="16115">
                  <c:v>67.986260000000001</c:v>
                </c:pt>
                <c:pt idx="16116">
                  <c:v>67.991100000000003</c:v>
                </c:pt>
                <c:pt idx="16117">
                  <c:v>67.995940000000004</c:v>
                </c:pt>
                <c:pt idx="16118">
                  <c:v>68.000790000000009</c:v>
                </c:pt>
                <c:pt idx="16119">
                  <c:v>68.005629999999996</c:v>
                </c:pt>
                <c:pt idx="16120">
                  <c:v>68.010469999999998</c:v>
                </c:pt>
                <c:pt idx="16121">
                  <c:v>68.015309999999999</c:v>
                </c:pt>
                <c:pt idx="16122">
                  <c:v>68.02015999999999</c:v>
                </c:pt>
                <c:pt idx="16123">
                  <c:v>68.024989999999988</c:v>
                </c:pt>
                <c:pt idx="16124">
                  <c:v>68.029839999999993</c:v>
                </c:pt>
                <c:pt idx="16125">
                  <c:v>68.034679999999994</c:v>
                </c:pt>
                <c:pt idx="16126">
                  <c:v>68.03952000000001</c:v>
                </c:pt>
                <c:pt idx="16127">
                  <c:v>68.044359999999998</c:v>
                </c:pt>
                <c:pt idx="16128">
                  <c:v>68.049210000000002</c:v>
                </c:pt>
                <c:pt idx="16129">
                  <c:v>68.054050000000004</c:v>
                </c:pt>
                <c:pt idx="16130">
                  <c:v>68.058889999999991</c:v>
                </c:pt>
                <c:pt idx="16131">
                  <c:v>68.063739999999996</c:v>
                </c:pt>
                <c:pt idx="16132">
                  <c:v>68.068579999999997</c:v>
                </c:pt>
                <c:pt idx="16133">
                  <c:v>68.073419999999999</c:v>
                </c:pt>
                <c:pt idx="16134">
                  <c:v>68.07826</c:v>
                </c:pt>
                <c:pt idx="16135">
                  <c:v>68.083099999999988</c:v>
                </c:pt>
                <c:pt idx="16136">
                  <c:v>68.087940000000003</c:v>
                </c:pt>
                <c:pt idx="16137">
                  <c:v>68.092789999999994</c:v>
                </c:pt>
                <c:pt idx="16138">
                  <c:v>68.097630000000009</c:v>
                </c:pt>
                <c:pt idx="16139">
                  <c:v>68.102469999999997</c:v>
                </c:pt>
                <c:pt idx="16140">
                  <c:v>68.107309999999998</c:v>
                </c:pt>
                <c:pt idx="16141">
                  <c:v>68.112160000000003</c:v>
                </c:pt>
                <c:pt idx="16142">
                  <c:v>68.11699999999999</c:v>
                </c:pt>
                <c:pt idx="16143">
                  <c:v>68.121840000000006</c:v>
                </c:pt>
                <c:pt idx="16144">
                  <c:v>68.126690000000011</c:v>
                </c:pt>
                <c:pt idx="16145">
                  <c:v>68.131529999999998</c:v>
                </c:pt>
                <c:pt idx="16146">
                  <c:v>68.13636000000001</c:v>
                </c:pt>
                <c:pt idx="16147">
                  <c:v>68.141209999999987</c:v>
                </c:pt>
                <c:pt idx="16148">
                  <c:v>68.146050000000002</c:v>
                </c:pt>
                <c:pt idx="16149">
                  <c:v>68.150890000000004</c:v>
                </c:pt>
                <c:pt idx="16150">
                  <c:v>68.155740000000009</c:v>
                </c:pt>
                <c:pt idx="16151">
                  <c:v>68.160579999999996</c:v>
                </c:pt>
                <c:pt idx="16152">
                  <c:v>68.165419999999997</c:v>
                </c:pt>
                <c:pt idx="16153">
                  <c:v>68.170259999999999</c:v>
                </c:pt>
                <c:pt idx="16154">
                  <c:v>68.175110000000004</c:v>
                </c:pt>
                <c:pt idx="16155">
                  <c:v>68.179950000000005</c:v>
                </c:pt>
                <c:pt idx="16156">
                  <c:v>68.184789999999992</c:v>
                </c:pt>
                <c:pt idx="16157">
                  <c:v>68.189639999999997</c:v>
                </c:pt>
                <c:pt idx="16158">
                  <c:v>68.194479999999999</c:v>
                </c:pt>
                <c:pt idx="16159">
                  <c:v>68.19932</c:v>
                </c:pt>
                <c:pt idx="16160">
                  <c:v>68.204160000000002</c:v>
                </c:pt>
                <c:pt idx="16161">
                  <c:v>68.209000000000003</c:v>
                </c:pt>
                <c:pt idx="16162">
                  <c:v>68.213840000000005</c:v>
                </c:pt>
                <c:pt idx="16163">
                  <c:v>68.218689999999995</c:v>
                </c:pt>
                <c:pt idx="16164">
                  <c:v>68.223530000000011</c:v>
                </c:pt>
                <c:pt idx="16165">
                  <c:v>68.228369999999998</c:v>
                </c:pt>
                <c:pt idx="16166">
                  <c:v>68.23321</c:v>
                </c:pt>
                <c:pt idx="16167">
                  <c:v>68.238060000000004</c:v>
                </c:pt>
                <c:pt idx="16168">
                  <c:v>68.242899999999992</c:v>
                </c:pt>
                <c:pt idx="16169">
                  <c:v>68.247740000000007</c:v>
                </c:pt>
                <c:pt idx="16170">
                  <c:v>68.252589999999998</c:v>
                </c:pt>
                <c:pt idx="16171">
                  <c:v>68.257429999999999</c:v>
                </c:pt>
                <c:pt idx="16172">
                  <c:v>68.262270000000001</c:v>
                </c:pt>
                <c:pt idx="16173">
                  <c:v>68.267110000000002</c:v>
                </c:pt>
                <c:pt idx="16174">
                  <c:v>68.271960000000007</c:v>
                </c:pt>
                <c:pt idx="16175">
                  <c:v>68.276799999999994</c:v>
                </c:pt>
                <c:pt idx="16176">
                  <c:v>68.28164000000001</c:v>
                </c:pt>
                <c:pt idx="16177">
                  <c:v>68.286479999999997</c:v>
                </c:pt>
                <c:pt idx="16178">
                  <c:v>68.291319999999999</c:v>
                </c:pt>
                <c:pt idx="16179">
                  <c:v>68.29616</c:v>
                </c:pt>
                <c:pt idx="16180">
                  <c:v>68.301009999999991</c:v>
                </c:pt>
                <c:pt idx="16181">
                  <c:v>68.305850000000007</c:v>
                </c:pt>
                <c:pt idx="16182">
                  <c:v>68.310689999999994</c:v>
                </c:pt>
                <c:pt idx="16183">
                  <c:v>68.315539999999999</c:v>
                </c:pt>
                <c:pt idx="16184">
                  <c:v>68.32038</c:v>
                </c:pt>
                <c:pt idx="16185">
                  <c:v>68.325220000000002</c:v>
                </c:pt>
                <c:pt idx="16186">
                  <c:v>68.330060000000003</c:v>
                </c:pt>
                <c:pt idx="16187">
                  <c:v>68.334909999999994</c:v>
                </c:pt>
                <c:pt idx="16188">
                  <c:v>68.339750000000009</c:v>
                </c:pt>
                <c:pt idx="16189">
                  <c:v>68.344589999999997</c:v>
                </c:pt>
                <c:pt idx="16190">
                  <c:v>68.349440000000001</c:v>
                </c:pt>
                <c:pt idx="16191">
                  <c:v>68.354280000000003</c:v>
                </c:pt>
                <c:pt idx="16192">
                  <c:v>68.35911999999999</c:v>
                </c:pt>
                <c:pt idx="16193">
                  <c:v>68.363960000000006</c:v>
                </c:pt>
                <c:pt idx="16194">
                  <c:v>68.368809999999996</c:v>
                </c:pt>
                <c:pt idx="16195">
                  <c:v>68.373649999999998</c:v>
                </c:pt>
                <c:pt idx="16196">
                  <c:v>68.378489999999999</c:v>
                </c:pt>
                <c:pt idx="16197">
                  <c:v>68.383330000000001</c:v>
                </c:pt>
                <c:pt idx="16198">
                  <c:v>68.388170000000002</c:v>
                </c:pt>
                <c:pt idx="16199">
                  <c:v>68.393010000000004</c:v>
                </c:pt>
                <c:pt idx="16200">
                  <c:v>68.397860000000009</c:v>
                </c:pt>
                <c:pt idx="16201">
                  <c:v>68.402699999999996</c:v>
                </c:pt>
                <c:pt idx="16202">
                  <c:v>68.407539999999997</c:v>
                </c:pt>
                <c:pt idx="16203">
                  <c:v>68.412390000000002</c:v>
                </c:pt>
                <c:pt idx="16204">
                  <c:v>68.417229999999989</c:v>
                </c:pt>
                <c:pt idx="16205">
                  <c:v>68.422070000000005</c:v>
                </c:pt>
                <c:pt idx="16206">
                  <c:v>68.426909999999992</c:v>
                </c:pt>
                <c:pt idx="16207">
                  <c:v>68.431759999999997</c:v>
                </c:pt>
                <c:pt idx="16208">
                  <c:v>68.436599999999999</c:v>
                </c:pt>
                <c:pt idx="16209">
                  <c:v>68.44144</c:v>
                </c:pt>
                <c:pt idx="16210">
                  <c:v>68.446290000000005</c:v>
                </c:pt>
                <c:pt idx="16211">
                  <c:v>68.451129999999992</c:v>
                </c:pt>
                <c:pt idx="16212">
                  <c:v>68.455970000000008</c:v>
                </c:pt>
                <c:pt idx="16213">
                  <c:v>68.460809999999995</c:v>
                </c:pt>
                <c:pt idx="16214">
                  <c:v>68.46566</c:v>
                </c:pt>
                <c:pt idx="16215">
                  <c:v>68.470500000000001</c:v>
                </c:pt>
                <c:pt idx="16216">
                  <c:v>68.475339999999989</c:v>
                </c:pt>
                <c:pt idx="16217">
                  <c:v>68.480189999999993</c:v>
                </c:pt>
                <c:pt idx="16218">
                  <c:v>68.485030000000009</c:v>
                </c:pt>
                <c:pt idx="16219">
                  <c:v>68.489869999999996</c:v>
                </c:pt>
                <c:pt idx="16220">
                  <c:v>68.494709999999998</c:v>
                </c:pt>
                <c:pt idx="16221">
                  <c:v>68.499560000000002</c:v>
                </c:pt>
                <c:pt idx="16222">
                  <c:v>68.50439999999999</c:v>
                </c:pt>
                <c:pt idx="16223">
                  <c:v>68.509240000000005</c:v>
                </c:pt>
                <c:pt idx="16224">
                  <c:v>68.514089999999996</c:v>
                </c:pt>
                <c:pt idx="16225">
                  <c:v>68.518930000000012</c:v>
                </c:pt>
                <c:pt idx="16226">
                  <c:v>68.523769999999999</c:v>
                </c:pt>
                <c:pt idx="16227">
                  <c:v>68.52861</c:v>
                </c:pt>
                <c:pt idx="16228">
                  <c:v>68.533460000000005</c:v>
                </c:pt>
                <c:pt idx="16229">
                  <c:v>68.538299999999992</c:v>
                </c:pt>
                <c:pt idx="16230">
                  <c:v>68.543140000000008</c:v>
                </c:pt>
                <c:pt idx="16231">
                  <c:v>68.547989999999999</c:v>
                </c:pt>
                <c:pt idx="16232">
                  <c:v>68.55283</c:v>
                </c:pt>
                <c:pt idx="16233">
                  <c:v>68.557670000000002</c:v>
                </c:pt>
                <c:pt idx="16234">
                  <c:v>68.562520000000006</c:v>
                </c:pt>
                <c:pt idx="16235">
                  <c:v>68.567359999999994</c:v>
                </c:pt>
                <c:pt idx="16236">
                  <c:v>68.572199999999995</c:v>
                </c:pt>
                <c:pt idx="16237">
                  <c:v>68.577040000000011</c:v>
                </c:pt>
                <c:pt idx="16238">
                  <c:v>68.581879999999998</c:v>
                </c:pt>
                <c:pt idx="16239">
                  <c:v>68.58672</c:v>
                </c:pt>
                <c:pt idx="16240">
                  <c:v>68.591560000000001</c:v>
                </c:pt>
                <c:pt idx="16241">
                  <c:v>68.596409999999992</c:v>
                </c:pt>
                <c:pt idx="16242">
                  <c:v>68.601250000000007</c:v>
                </c:pt>
                <c:pt idx="16243">
                  <c:v>68.606089999999995</c:v>
                </c:pt>
                <c:pt idx="16244">
                  <c:v>68.610939999999999</c:v>
                </c:pt>
                <c:pt idx="16245">
                  <c:v>68.615780000000001</c:v>
                </c:pt>
                <c:pt idx="16246">
                  <c:v>68.620619999999988</c:v>
                </c:pt>
                <c:pt idx="16247">
                  <c:v>68.625469999999993</c:v>
                </c:pt>
                <c:pt idx="16248">
                  <c:v>68.630309999999994</c:v>
                </c:pt>
                <c:pt idx="16249">
                  <c:v>68.63515000000001</c:v>
                </c:pt>
                <c:pt idx="16250">
                  <c:v>68.639989999999997</c:v>
                </c:pt>
                <c:pt idx="16251">
                  <c:v>68.644840000000002</c:v>
                </c:pt>
                <c:pt idx="16252">
                  <c:v>68.649680000000004</c:v>
                </c:pt>
                <c:pt idx="16253">
                  <c:v>68.654519999999991</c:v>
                </c:pt>
                <c:pt idx="16254">
                  <c:v>68.659369999999996</c:v>
                </c:pt>
                <c:pt idx="16255">
                  <c:v>68.664209999999997</c:v>
                </c:pt>
                <c:pt idx="16256">
                  <c:v>68.669049999999999</c:v>
                </c:pt>
                <c:pt idx="16257">
                  <c:v>68.67389</c:v>
                </c:pt>
                <c:pt idx="16258">
                  <c:v>68.678740000000005</c:v>
                </c:pt>
                <c:pt idx="16259">
                  <c:v>68.683579999999992</c:v>
                </c:pt>
                <c:pt idx="16260">
                  <c:v>68.688419999999994</c:v>
                </c:pt>
                <c:pt idx="16261">
                  <c:v>68.693269999999998</c:v>
                </c:pt>
                <c:pt idx="16262">
                  <c:v>68.698120000000003</c:v>
                </c:pt>
                <c:pt idx="16263">
                  <c:v>68.70295999999999</c:v>
                </c:pt>
                <c:pt idx="16264">
                  <c:v>68.707800000000006</c:v>
                </c:pt>
                <c:pt idx="16265">
                  <c:v>68.712640000000007</c:v>
                </c:pt>
                <c:pt idx="16266">
                  <c:v>68.717490000000012</c:v>
                </c:pt>
                <c:pt idx="16267">
                  <c:v>68.722329999999999</c:v>
                </c:pt>
                <c:pt idx="16268">
                  <c:v>68.727170000000001</c:v>
                </c:pt>
                <c:pt idx="16269">
                  <c:v>68.732020000000006</c:v>
                </c:pt>
                <c:pt idx="16270">
                  <c:v>68.736859999999993</c:v>
                </c:pt>
                <c:pt idx="16271">
                  <c:v>68.741700000000009</c:v>
                </c:pt>
                <c:pt idx="16272">
                  <c:v>68.746539999999996</c:v>
                </c:pt>
                <c:pt idx="16273">
                  <c:v>68.751390000000001</c:v>
                </c:pt>
                <c:pt idx="16274">
                  <c:v>68.756230000000002</c:v>
                </c:pt>
                <c:pt idx="16275">
                  <c:v>68.761069999999989</c:v>
                </c:pt>
                <c:pt idx="16276">
                  <c:v>68.765919999999994</c:v>
                </c:pt>
                <c:pt idx="16277">
                  <c:v>68.770759999999996</c:v>
                </c:pt>
                <c:pt idx="16278">
                  <c:v>68.775600000000011</c:v>
                </c:pt>
                <c:pt idx="16279">
                  <c:v>68.780439999999999</c:v>
                </c:pt>
                <c:pt idx="16280">
                  <c:v>68.785290000000003</c:v>
                </c:pt>
                <c:pt idx="16281">
                  <c:v>68.790130000000005</c:v>
                </c:pt>
                <c:pt idx="16282">
                  <c:v>68.794969999999992</c:v>
                </c:pt>
                <c:pt idx="16283">
                  <c:v>68.799819999999997</c:v>
                </c:pt>
                <c:pt idx="16284">
                  <c:v>68.804659999999998</c:v>
                </c:pt>
                <c:pt idx="16285">
                  <c:v>68.8095</c:v>
                </c:pt>
                <c:pt idx="16286">
                  <c:v>68.814340000000001</c:v>
                </c:pt>
                <c:pt idx="16287">
                  <c:v>68.819190000000006</c:v>
                </c:pt>
                <c:pt idx="16288">
                  <c:v>68.824029999999993</c:v>
                </c:pt>
                <c:pt idx="16289">
                  <c:v>68.828869999999995</c:v>
                </c:pt>
                <c:pt idx="16290">
                  <c:v>68.83372</c:v>
                </c:pt>
                <c:pt idx="16291">
                  <c:v>68.838559999999987</c:v>
                </c:pt>
                <c:pt idx="16292">
                  <c:v>68.843400000000003</c:v>
                </c:pt>
                <c:pt idx="16293">
                  <c:v>68.848240000000004</c:v>
                </c:pt>
                <c:pt idx="16294">
                  <c:v>68.853090000000009</c:v>
                </c:pt>
                <c:pt idx="16295">
                  <c:v>68.857929999999996</c:v>
                </c:pt>
                <c:pt idx="16296">
                  <c:v>68.862769999999998</c:v>
                </c:pt>
                <c:pt idx="16297">
                  <c:v>68.867620000000002</c:v>
                </c:pt>
                <c:pt idx="16298">
                  <c:v>68.87245999999999</c:v>
                </c:pt>
                <c:pt idx="16299">
                  <c:v>68.877300000000005</c:v>
                </c:pt>
                <c:pt idx="16300">
                  <c:v>68.882139999999993</c:v>
                </c:pt>
                <c:pt idx="16301">
                  <c:v>68.886989999999997</c:v>
                </c:pt>
                <c:pt idx="16302">
                  <c:v>68.891829999999999</c:v>
                </c:pt>
                <c:pt idx="16303">
                  <c:v>68.896680000000003</c:v>
                </c:pt>
                <c:pt idx="16304">
                  <c:v>68.901519999999991</c:v>
                </c:pt>
                <c:pt idx="16305">
                  <c:v>68.906369999999995</c:v>
                </c:pt>
                <c:pt idx="16306">
                  <c:v>68.911209999999997</c:v>
                </c:pt>
                <c:pt idx="16307">
                  <c:v>68.916050000000013</c:v>
                </c:pt>
                <c:pt idx="16308">
                  <c:v>68.920899999999989</c:v>
                </c:pt>
                <c:pt idx="16309">
                  <c:v>68.925740000000005</c:v>
                </c:pt>
                <c:pt idx="16310">
                  <c:v>68.930580000000006</c:v>
                </c:pt>
                <c:pt idx="16311">
                  <c:v>68.935419999999993</c:v>
                </c:pt>
                <c:pt idx="16312">
                  <c:v>68.940269999999998</c:v>
                </c:pt>
                <c:pt idx="16313">
                  <c:v>68.94511</c:v>
                </c:pt>
                <c:pt idx="16314">
                  <c:v>68.949950000000001</c:v>
                </c:pt>
                <c:pt idx="16315">
                  <c:v>68.954799999999992</c:v>
                </c:pt>
                <c:pt idx="16316">
                  <c:v>68.959640000000007</c:v>
                </c:pt>
                <c:pt idx="16317">
                  <c:v>68.964479999999995</c:v>
                </c:pt>
                <c:pt idx="16318">
                  <c:v>68.969319999999996</c:v>
                </c:pt>
                <c:pt idx="16319">
                  <c:v>68.974170000000001</c:v>
                </c:pt>
                <c:pt idx="16320">
                  <c:v>68.979009999999988</c:v>
                </c:pt>
                <c:pt idx="16321">
                  <c:v>68.983850000000004</c:v>
                </c:pt>
                <c:pt idx="16322">
                  <c:v>68.988699999999994</c:v>
                </c:pt>
                <c:pt idx="16323">
                  <c:v>68.99354000000001</c:v>
                </c:pt>
                <c:pt idx="16324">
                  <c:v>68.998390000000001</c:v>
                </c:pt>
                <c:pt idx="16325">
                  <c:v>69.003230000000002</c:v>
                </c:pt>
                <c:pt idx="16326">
                  <c:v>69.008070000000004</c:v>
                </c:pt>
                <c:pt idx="16327">
                  <c:v>69.012920000000008</c:v>
                </c:pt>
                <c:pt idx="16328">
                  <c:v>69.017759999999996</c:v>
                </c:pt>
                <c:pt idx="16329">
                  <c:v>69.022599999999997</c:v>
                </c:pt>
                <c:pt idx="16330">
                  <c:v>69.027450000000002</c:v>
                </c:pt>
                <c:pt idx="16331">
                  <c:v>69.032289999999989</c:v>
                </c:pt>
                <c:pt idx="16332">
                  <c:v>69.037130000000005</c:v>
                </c:pt>
                <c:pt idx="16333">
                  <c:v>69.041969999999992</c:v>
                </c:pt>
                <c:pt idx="16334">
                  <c:v>69.046819999999997</c:v>
                </c:pt>
                <c:pt idx="16335">
                  <c:v>69.051659999999998</c:v>
                </c:pt>
                <c:pt idx="16336">
                  <c:v>69.0565</c:v>
                </c:pt>
                <c:pt idx="16337">
                  <c:v>69.06134999999999</c:v>
                </c:pt>
                <c:pt idx="16338">
                  <c:v>69.066190000000006</c:v>
                </c:pt>
                <c:pt idx="16339">
                  <c:v>69.071030000000007</c:v>
                </c:pt>
                <c:pt idx="16340">
                  <c:v>69.075880000000012</c:v>
                </c:pt>
                <c:pt idx="16341">
                  <c:v>69.080730000000003</c:v>
                </c:pt>
                <c:pt idx="16342">
                  <c:v>69.085570000000004</c:v>
                </c:pt>
                <c:pt idx="16343">
                  <c:v>69.090410000000006</c:v>
                </c:pt>
                <c:pt idx="16344">
                  <c:v>69.095249999999993</c:v>
                </c:pt>
                <c:pt idx="16345">
                  <c:v>69.100099999999998</c:v>
                </c:pt>
                <c:pt idx="16346">
                  <c:v>69.104939999999999</c:v>
                </c:pt>
                <c:pt idx="16347">
                  <c:v>69.109780000000001</c:v>
                </c:pt>
                <c:pt idx="16348">
                  <c:v>69.114629999999991</c:v>
                </c:pt>
                <c:pt idx="16349">
                  <c:v>69.119470000000007</c:v>
                </c:pt>
                <c:pt idx="16350">
                  <c:v>69.124309999999994</c:v>
                </c:pt>
                <c:pt idx="16351">
                  <c:v>69.129149999999996</c:v>
                </c:pt>
                <c:pt idx="16352">
                  <c:v>69.134</c:v>
                </c:pt>
                <c:pt idx="16353">
                  <c:v>69.138839999999988</c:v>
                </c:pt>
                <c:pt idx="16354">
                  <c:v>69.143689999999992</c:v>
                </c:pt>
                <c:pt idx="16355">
                  <c:v>69.148529999999994</c:v>
                </c:pt>
                <c:pt idx="16356">
                  <c:v>69.153379999999999</c:v>
                </c:pt>
                <c:pt idx="16357">
                  <c:v>69.15822</c:v>
                </c:pt>
                <c:pt idx="16358">
                  <c:v>69.163060000000002</c:v>
                </c:pt>
                <c:pt idx="16359">
                  <c:v>69.167900000000003</c:v>
                </c:pt>
                <c:pt idx="16360">
                  <c:v>69.172750000000008</c:v>
                </c:pt>
                <c:pt idx="16361">
                  <c:v>69.177589999999995</c:v>
                </c:pt>
                <c:pt idx="16362">
                  <c:v>69.182429999999997</c:v>
                </c:pt>
                <c:pt idx="16363">
                  <c:v>69.187280000000001</c:v>
                </c:pt>
                <c:pt idx="16364">
                  <c:v>69.192120000000003</c:v>
                </c:pt>
                <c:pt idx="16365">
                  <c:v>69.196960000000004</c:v>
                </c:pt>
                <c:pt idx="16366">
                  <c:v>69.201810000000009</c:v>
                </c:pt>
                <c:pt idx="16367">
                  <c:v>69.206659999999999</c:v>
                </c:pt>
                <c:pt idx="16368">
                  <c:v>69.211500000000001</c:v>
                </c:pt>
                <c:pt idx="16369">
                  <c:v>69.216340000000002</c:v>
                </c:pt>
                <c:pt idx="16370">
                  <c:v>69.22117999999999</c:v>
                </c:pt>
                <c:pt idx="16371">
                  <c:v>69.226029999999994</c:v>
                </c:pt>
                <c:pt idx="16372">
                  <c:v>69.230869999999996</c:v>
                </c:pt>
                <c:pt idx="16373">
                  <c:v>69.235710000000012</c:v>
                </c:pt>
                <c:pt idx="16374">
                  <c:v>69.240560000000002</c:v>
                </c:pt>
                <c:pt idx="16375">
                  <c:v>69.245400000000004</c:v>
                </c:pt>
                <c:pt idx="16376">
                  <c:v>69.250240000000005</c:v>
                </c:pt>
                <c:pt idx="16377">
                  <c:v>69.25509000000001</c:v>
                </c:pt>
                <c:pt idx="16378">
                  <c:v>69.259929999999997</c:v>
                </c:pt>
                <c:pt idx="16379">
                  <c:v>69.264780000000002</c:v>
                </c:pt>
                <c:pt idx="16380">
                  <c:v>69.269620000000003</c:v>
                </c:pt>
                <c:pt idx="16381">
                  <c:v>69.274459999999991</c:v>
                </c:pt>
                <c:pt idx="16382">
                  <c:v>69.279309999999995</c:v>
                </c:pt>
                <c:pt idx="16383">
                  <c:v>69.284149999999997</c:v>
                </c:pt>
                <c:pt idx="16384">
                  <c:v>69.288989999999998</c:v>
                </c:pt>
                <c:pt idx="16385">
                  <c:v>69.29383</c:v>
                </c:pt>
                <c:pt idx="16386">
                  <c:v>69.298680000000004</c:v>
                </c:pt>
                <c:pt idx="16387">
                  <c:v>69.303519999999992</c:v>
                </c:pt>
                <c:pt idx="16388">
                  <c:v>69.308369999999996</c:v>
                </c:pt>
                <c:pt idx="16389">
                  <c:v>69.313209999999998</c:v>
                </c:pt>
                <c:pt idx="16390">
                  <c:v>69.318060000000003</c:v>
                </c:pt>
                <c:pt idx="16391">
                  <c:v>69.322900000000004</c:v>
                </c:pt>
                <c:pt idx="16392">
                  <c:v>69.327740000000006</c:v>
                </c:pt>
                <c:pt idx="16393">
                  <c:v>69.332580000000007</c:v>
                </c:pt>
                <c:pt idx="16394">
                  <c:v>69.337430000000012</c:v>
                </c:pt>
                <c:pt idx="16395">
                  <c:v>69.342269999999999</c:v>
                </c:pt>
                <c:pt idx="16396">
                  <c:v>69.347110000000001</c:v>
                </c:pt>
                <c:pt idx="16397">
                  <c:v>69.351960000000005</c:v>
                </c:pt>
                <c:pt idx="16398">
                  <c:v>69.35681000000001</c:v>
                </c:pt>
                <c:pt idx="16399">
                  <c:v>69.361649999999997</c:v>
                </c:pt>
                <c:pt idx="16400">
                  <c:v>69.366489999999999</c:v>
                </c:pt>
                <c:pt idx="16401">
                  <c:v>69.371340000000004</c:v>
                </c:pt>
                <c:pt idx="16402">
                  <c:v>69.376179999999991</c:v>
                </c:pt>
                <c:pt idx="16403">
                  <c:v>69.381020000000007</c:v>
                </c:pt>
                <c:pt idx="16404">
                  <c:v>69.385859999999994</c:v>
                </c:pt>
                <c:pt idx="16405">
                  <c:v>69.390709999999999</c:v>
                </c:pt>
                <c:pt idx="16406">
                  <c:v>69.395559999999989</c:v>
                </c:pt>
                <c:pt idx="16407">
                  <c:v>69.400400000000005</c:v>
                </c:pt>
                <c:pt idx="16408">
                  <c:v>69.405240000000006</c:v>
                </c:pt>
                <c:pt idx="16409">
                  <c:v>69.410089999999997</c:v>
                </c:pt>
                <c:pt idx="16410">
                  <c:v>69.414929999999998</c:v>
                </c:pt>
                <c:pt idx="16411">
                  <c:v>69.41977</c:v>
                </c:pt>
                <c:pt idx="16412">
                  <c:v>69.424610000000001</c:v>
                </c:pt>
                <c:pt idx="16413">
                  <c:v>69.429459999999992</c:v>
                </c:pt>
                <c:pt idx="16414">
                  <c:v>69.434309999999996</c:v>
                </c:pt>
                <c:pt idx="16415">
                  <c:v>69.439150000000012</c:v>
                </c:pt>
                <c:pt idx="16416">
                  <c:v>69.443989999999999</c:v>
                </c:pt>
                <c:pt idx="16417">
                  <c:v>69.448840000000004</c:v>
                </c:pt>
                <c:pt idx="16418">
                  <c:v>69.453680000000006</c:v>
                </c:pt>
                <c:pt idx="16419">
                  <c:v>69.458519999999993</c:v>
                </c:pt>
                <c:pt idx="16420">
                  <c:v>69.463360000000009</c:v>
                </c:pt>
                <c:pt idx="16421">
                  <c:v>69.468209999999999</c:v>
                </c:pt>
                <c:pt idx="16422">
                  <c:v>69.473060000000004</c:v>
                </c:pt>
                <c:pt idx="16423">
                  <c:v>69.477899999999991</c:v>
                </c:pt>
                <c:pt idx="16424">
                  <c:v>69.482740000000007</c:v>
                </c:pt>
                <c:pt idx="16425">
                  <c:v>69.487589999999997</c:v>
                </c:pt>
                <c:pt idx="16426">
                  <c:v>69.492429999999999</c:v>
                </c:pt>
                <c:pt idx="16427">
                  <c:v>69.49727</c:v>
                </c:pt>
                <c:pt idx="16428">
                  <c:v>69.502120000000005</c:v>
                </c:pt>
                <c:pt idx="16429">
                  <c:v>69.506960000000007</c:v>
                </c:pt>
                <c:pt idx="16430">
                  <c:v>69.511809999999997</c:v>
                </c:pt>
                <c:pt idx="16431">
                  <c:v>69.516649999999998</c:v>
                </c:pt>
                <c:pt idx="16432">
                  <c:v>69.52149</c:v>
                </c:pt>
                <c:pt idx="16433">
                  <c:v>69.526340000000005</c:v>
                </c:pt>
                <c:pt idx="16434">
                  <c:v>69.531179999999992</c:v>
                </c:pt>
                <c:pt idx="16435">
                  <c:v>69.536020000000008</c:v>
                </c:pt>
                <c:pt idx="16436">
                  <c:v>69.540869999999998</c:v>
                </c:pt>
                <c:pt idx="16437">
                  <c:v>69.54571</c:v>
                </c:pt>
                <c:pt idx="16438">
                  <c:v>69.550560000000004</c:v>
                </c:pt>
                <c:pt idx="16439">
                  <c:v>69.555400000000006</c:v>
                </c:pt>
                <c:pt idx="16440">
                  <c:v>69.560239999999993</c:v>
                </c:pt>
                <c:pt idx="16441">
                  <c:v>69.565089999999998</c:v>
                </c:pt>
                <c:pt idx="16442">
                  <c:v>69.569929999999999</c:v>
                </c:pt>
                <c:pt idx="16443">
                  <c:v>69.574770000000001</c:v>
                </c:pt>
                <c:pt idx="16444">
                  <c:v>69.579619999999991</c:v>
                </c:pt>
                <c:pt idx="16445">
                  <c:v>69.584469999999996</c:v>
                </c:pt>
                <c:pt idx="16446">
                  <c:v>69.589309999999998</c:v>
                </c:pt>
                <c:pt idx="16447">
                  <c:v>69.594149999999999</c:v>
                </c:pt>
                <c:pt idx="16448">
                  <c:v>69.59899999999999</c:v>
                </c:pt>
                <c:pt idx="16449">
                  <c:v>69.603840000000005</c:v>
                </c:pt>
                <c:pt idx="16450">
                  <c:v>69.608680000000007</c:v>
                </c:pt>
                <c:pt idx="16451">
                  <c:v>69.613519999999994</c:v>
                </c:pt>
                <c:pt idx="16452">
                  <c:v>69.618369999999999</c:v>
                </c:pt>
                <c:pt idx="16453">
                  <c:v>69.623220000000003</c:v>
                </c:pt>
                <c:pt idx="16454">
                  <c:v>69.628060000000005</c:v>
                </c:pt>
                <c:pt idx="16455">
                  <c:v>69.632899999999992</c:v>
                </c:pt>
                <c:pt idx="16456">
                  <c:v>69.637749999999997</c:v>
                </c:pt>
                <c:pt idx="16457">
                  <c:v>69.642589999999998</c:v>
                </c:pt>
                <c:pt idx="16458">
                  <c:v>69.647440000000003</c:v>
                </c:pt>
                <c:pt idx="16459">
                  <c:v>69.65227999999999</c:v>
                </c:pt>
                <c:pt idx="16460">
                  <c:v>69.657120000000006</c:v>
                </c:pt>
                <c:pt idx="16461">
                  <c:v>69.661969999999997</c:v>
                </c:pt>
                <c:pt idx="16462">
                  <c:v>69.666809999999998</c:v>
                </c:pt>
                <c:pt idx="16463">
                  <c:v>69.67165</c:v>
                </c:pt>
                <c:pt idx="16464">
                  <c:v>69.676500000000004</c:v>
                </c:pt>
                <c:pt idx="16465">
                  <c:v>69.681350000000009</c:v>
                </c:pt>
                <c:pt idx="16466">
                  <c:v>69.686189999999996</c:v>
                </c:pt>
                <c:pt idx="16467">
                  <c:v>69.691029999999998</c:v>
                </c:pt>
                <c:pt idx="16468">
                  <c:v>69.695880000000002</c:v>
                </c:pt>
                <c:pt idx="16469">
                  <c:v>69.70071999999999</c:v>
                </c:pt>
                <c:pt idx="16470">
                  <c:v>69.705560000000006</c:v>
                </c:pt>
                <c:pt idx="16471">
                  <c:v>69.710409999999996</c:v>
                </c:pt>
                <c:pt idx="16472">
                  <c:v>69.715250000000012</c:v>
                </c:pt>
                <c:pt idx="16473">
                  <c:v>69.720099999999988</c:v>
                </c:pt>
                <c:pt idx="16474">
                  <c:v>69.724940000000004</c:v>
                </c:pt>
                <c:pt idx="16475">
                  <c:v>69.729780000000005</c:v>
                </c:pt>
                <c:pt idx="16476">
                  <c:v>69.73463000000001</c:v>
                </c:pt>
                <c:pt idx="16477">
                  <c:v>69.73948</c:v>
                </c:pt>
                <c:pt idx="16478">
                  <c:v>69.744320000000002</c:v>
                </c:pt>
                <c:pt idx="16479">
                  <c:v>69.749160000000003</c:v>
                </c:pt>
                <c:pt idx="16480">
                  <c:v>69.753999999999991</c:v>
                </c:pt>
                <c:pt idx="16481">
                  <c:v>69.758849999999995</c:v>
                </c:pt>
                <c:pt idx="16482">
                  <c:v>69.763689999999997</c:v>
                </c:pt>
                <c:pt idx="16483">
                  <c:v>69.768540000000002</c:v>
                </c:pt>
                <c:pt idx="16484">
                  <c:v>69.773380000000003</c:v>
                </c:pt>
                <c:pt idx="16485">
                  <c:v>69.778229999999994</c:v>
                </c:pt>
                <c:pt idx="16486">
                  <c:v>69.783070000000009</c:v>
                </c:pt>
                <c:pt idx="16487">
                  <c:v>69.787909999999997</c:v>
                </c:pt>
                <c:pt idx="16488">
                  <c:v>69.792749999999998</c:v>
                </c:pt>
                <c:pt idx="16489">
                  <c:v>69.797609999999992</c:v>
                </c:pt>
                <c:pt idx="16490">
                  <c:v>69.802450000000007</c:v>
                </c:pt>
                <c:pt idx="16491">
                  <c:v>69.807289999999995</c:v>
                </c:pt>
                <c:pt idx="16492">
                  <c:v>69.812129999999996</c:v>
                </c:pt>
                <c:pt idx="16493">
                  <c:v>69.816980000000001</c:v>
                </c:pt>
                <c:pt idx="16494">
                  <c:v>69.821830000000006</c:v>
                </c:pt>
                <c:pt idx="16495">
                  <c:v>69.826669999999993</c:v>
                </c:pt>
                <c:pt idx="16496">
                  <c:v>69.831509999999994</c:v>
                </c:pt>
                <c:pt idx="16497">
                  <c:v>69.836359999999999</c:v>
                </c:pt>
                <c:pt idx="16498">
                  <c:v>69.841200000000001</c:v>
                </c:pt>
                <c:pt idx="16499">
                  <c:v>69.846040000000002</c:v>
                </c:pt>
                <c:pt idx="16500">
                  <c:v>69.850889999999993</c:v>
                </c:pt>
                <c:pt idx="16501">
                  <c:v>69.855730000000008</c:v>
                </c:pt>
                <c:pt idx="16502">
                  <c:v>69.860579999999999</c:v>
                </c:pt>
                <c:pt idx="16503">
                  <c:v>69.86542</c:v>
                </c:pt>
                <c:pt idx="16504">
                  <c:v>69.870260000000002</c:v>
                </c:pt>
                <c:pt idx="16505">
                  <c:v>69.875110000000006</c:v>
                </c:pt>
                <c:pt idx="16506">
                  <c:v>69.879960000000011</c:v>
                </c:pt>
                <c:pt idx="16507">
                  <c:v>69.884799999999998</c:v>
                </c:pt>
                <c:pt idx="16508">
                  <c:v>69.88964</c:v>
                </c:pt>
                <c:pt idx="16509">
                  <c:v>69.894490000000005</c:v>
                </c:pt>
                <c:pt idx="16510">
                  <c:v>69.899329999999992</c:v>
                </c:pt>
                <c:pt idx="16511">
                  <c:v>69.904179999999997</c:v>
                </c:pt>
                <c:pt idx="16512">
                  <c:v>69.909019999999998</c:v>
                </c:pt>
                <c:pt idx="16513">
                  <c:v>69.91386</c:v>
                </c:pt>
                <c:pt idx="16514">
                  <c:v>69.91870999999999</c:v>
                </c:pt>
                <c:pt idx="16515">
                  <c:v>69.923550000000006</c:v>
                </c:pt>
                <c:pt idx="16516">
                  <c:v>69.928399999999996</c:v>
                </c:pt>
                <c:pt idx="16517">
                  <c:v>69.933239999999998</c:v>
                </c:pt>
                <c:pt idx="16518">
                  <c:v>69.938089999999988</c:v>
                </c:pt>
                <c:pt idx="16519">
                  <c:v>69.942930000000004</c:v>
                </c:pt>
                <c:pt idx="16520">
                  <c:v>69.947770000000006</c:v>
                </c:pt>
                <c:pt idx="16521">
                  <c:v>69.952619999999996</c:v>
                </c:pt>
                <c:pt idx="16522">
                  <c:v>69.957459999999998</c:v>
                </c:pt>
                <c:pt idx="16523">
                  <c:v>69.962310000000002</c:v>
                </c:pt>
                <c:pt idx="16524">
                  <c:v>69.967150000000004</c:v>
                </c:pt>
                <c:pt idx="16525">
                  <c:v>69.971989999999991</c:v>
                </c:pt>
                <c:pt idx="16526">
                  <c:v>69.976839999999996</c:v>
                </c:pt>
                <c:pt idx="16527">
                  <c:v>69.98169</c:v>
                </c:pt>
                <c:pt idx="16528">
                  <c:v>69.986530000000002</c:v>
                </c:pt>
                <c:pt idx="16529">
                  <c:v>69.991370000000003</c:v>
                </c:pt>
                <c:pt idx="16530">
                  <c:v>69.996219999999994</c:v>
                </c:pt>
                <c:pt idx="16531">
                  <c:v>70.001069999999999</c:v>
                </c:pt>
                <c:pt idx="16532">
                  <c:v>70.00591</c:v>
                </c:pt>
                <c:pt idx="16533">
                  <c:v>70.010750000000002</c:v>
                </c:pt>
                <c:pt idx="16534">
                  <c:v>70.015590000000003</c:v>
                </c:pt>
                <c:pt idx="16535">
                  <c:v>70.020440000000008</c:v>
                </c:pt>
                <c:pt idx="16536">
                  <c:v>70.025289999999998</c:v>
                </c:pt>
                <c:pt idx="16537">
                  <c:v>70.03013</c:v>
                </c:pt>
                <c:pt idx="16538">
                  <c:v>70.034970000000001</c:v>
                </c:pt>
                <c:pt idx="16539">
                  <c:v>70.039820000000006</c:v>
                </c:pt>
                <c:pt idx="16540">
                  <c:v>70.044659999999993</c:v>
                </c:pt>
                <c:pt idx="16541">
                  <c:v>70.049509999999998</c:v>
                </c:pt>
                <c:pt idx="16542">
                  <c:v>70.054349999999999</c:v>
                </c:pt>
                <c:pt idx="16543">
                  <c:v>70.059200000000004</c:v>
                </c:pt>
                <c:pt idx="16544">
                  <c:v>70.064039999999991</c:v>
                </c:pt>
                <c:pt idx="16545">
                  <c:v>70.068889999999996</c:v>
                </c:pt>
                <c:pt idx="16546">
                  <c:v>70.073729999999998</c:v>
                </c:pt>
                <c:pt idx="16547">
                  <c:v>70.078570000000013</c:v>
                </c:pt>
                <c:pt idx="16548">
                  <c:v>70.08341999999999</c:v>
                </c:pt>
                <c:pt idx="16549">
                  <c:v>70.088260000000005</c:v>
                </c:pt>
                <c:pt idx="16550">
                  <c:v>70.093109999999996</c:v>
                </c:pt>
                <c:pt idx="16551">
                  <c:v>70.097950000000012</c:v>
                </c:pt>
                <c:pt idx="16552">
                  <c:v>70.102800000000002</c:v>
                </c:pt>
                <c:pt idx="16553">
                  <c:v>70.107640000000004</c:v>
                </c:pt>
                <c:pt idx="16554">
                  <c:v>70.112489999999994</c:v>
                </c:pt>
                <c:pt idx="16555">
                  <c:v>70.11733000000001</c:v>
                </c:pt>
                <c:pt idx="16556">
                  <c:v>70.122169999999997</c:v>
                </c:pt>
                <c:pt idx="16557">
                  <c:v>70.127020000000002</c:v>
                </c:pt>
                <c:pt idx="16558">
                  <c:v>70.131860000000003</c:v>
                </c:pt>
                <c:pt idx="16559">
                  <c:v>70.136710000000008</c:v>
                </c:pt>
                <c:pt idx="16560">
                  <c:v>70.141549999999995</c:v>
                </c:pt>
                <c:pt idx="16561">
                  <c:v>70.1464</c:v>
                </c:pt>
                <c:pt idx="16562">
                  <c:v>70.151240000000001</c:v>
                </c:pt>
                <c:pt idx="16563">
                  <c:v>70.156090000000006</c:v>
                </c:pt>
                <c:pt idx="16564">
                  <c:v>70.160929999999993</c:v>
                </c:pt>
                <c:pt idx="16565">
                  <c:v>70.165779999999998</c:v>
                </c:pt>
                <c:pt idx="16566">
                  <c:v>70.17062</c:v>
                </c:pt>
                <c:pt idx="16567">
                  <c:v>70.175460000000001</c:v>
                </c:pt>
                <c:pt idx="16568">
                  <c:v>70.180309999999992</c:v>
                </c:pt>
                <c:pt idx="16569">
                  <c:v>70.185150000000007</c:v>
                </c:pt>
                <c:pt idx="16570">
                  <c:v>70.19</c:v>
                </c:pt>
                <c:pt idx="16571">
                  <c:v>70.194839999999999</c:v>
                </c:pt>
                <c:pt idx="16572">
                  <c:v>70.19968999999999</c:v>
                </c:pt>
                <c:pt idx="16573">
                  <c:v>70.204530000000005</c:v>
                </c:pt>
                <c:pt idx="16574">
                  <c:v>70.209379999999996</c:v>
                </c:pt>
                <c:pt idx="16575">
                  <c:v>70.214219999999997</c:v>
                </c:pt>
                <c:pt idx="16576">
                  <c:v>70.219069999999988</c:v>
                </c:pt>
                <c:pt idx="16577">
                  <c:v>70.223910000000004</c:v>
                </c:pt>
                <c:pt idx="16578">
                  <c:v>70.228759999999994</c:v>
                </c:pt>
                <c:pt idx="16579">
                  <c:v>70.233599999999996</c:v>
                </c:pt>
                <c:pt idx="16580">
                  <c:v>70.23845</c:v>
                </c:pt>
                <c:pt idx="16581">
                  <c:v>70.243290000000002</c:v>
                </c:pt>
                <c:pt idx="16582">
                  <c:v>70.248130000000003</c:v>
                </c:pt>
                <c:pt idx="16583">
                  <c:v>70.252980000000008</c:v>
                </c:pt>
                <c:pt idx="16584">
                  <c:v>70.257819999999995</c:v>
                </c:pt>
                <c:pt idx="16585">
                  <c:v>70.26267</c:v>
                </c:pt>
                <c:pt idx="16586">
                  <c:v>70.267510000000001</c:v>
                </c:pt>
                <c:pt idx="16587">
                  <c:v>70.272360000000006</c:v>
                </c:pt>
                <c:pt idx="16588">
                  <c:v>70.277199999999993</c:v>
                </c:pt>
                <c:pt idx="16589">
                  <c:v>70.282049999999998</c:v>
                </c:pt>
                <c:pt idx="16590">
                  <c:v>70.28689</c:v>
                </c:pt>
                <c:pt idx="16591">
                  <c:v>70.291740000000004</c:v>
                </c:pt>
                <c:pt idx="16592">
                  <c:v>70.296579999999992</c:v>
                </c:pt>
                <c:pt idx="16593">
                  <c:v>70.301429999999996</c:v>
                </c:pt>
                <c:pt idx="16594">
                  <c:v>70.306269999999998</c:v>
                </c:pt>
                <c:pt idx="16595">
                  <c:v>70.311109999999999</c:v>
                </c:pt>
                <c:pt idx="16596">
                  <c:v>70.31595999999999</c:v>
                </c:pt>
                <c:pt idx="16597">
                  <c:v>70.320809999999994</c:v>
                </c:pt>
                <c:pt idx="16598">
                  <c:v>70.32565000000001</c:v>
                </c:pt>
                <c:pt idx="16599">
                  <c:v>70.330489999999998</c:v>
                </c:pt>
                <c:pt idx="16600">
                  <c:v>70.335340000000002</c:v>
                </c:pt>
                <c:pt idx="16601">
                  <c:v>70.340189999999993</c:v>
                </c:pt>
                <c:pt idx="16602">
                  <c:v>70.345030000000008</c:v>
                </c:pt>
                <c:pt idx="16603">
                  <c:v>70.349869999999996</c:v>
                </c:pt>
                <c:pt idx="16604">
                  <c:v>70.354709999999997</c:v>
                </c:pt>
                <c:pt idx="16605">
                  <c:v>70.359569999999991</c:v>
                </c:pt>
                <c:pt idx="16606">
                  <c:v>70.364410000000007</c:v>
                </c:pt>
                <c:pt idx="16607">
                  <c:v>70.369249999999994</c:v>
                </c:pt>
                <c:pt idx="16608">
                  <c:v>70.374089999999995</c:v>
                </c:pt>
                <c:pt idx="16609">
                  <c:v>70.37894</c:v>
                </c:pt>
                <c:pt idx="16610">
                  <c:v>70.383790000000005</c:v>
                </c:pt>
                <c:pt idx="16611">
                  <c:v>70.388629999999992</c:v>
                </c:pt>
                <c:pt idx="16612">
                  <c:v>70.393479999999997</c:v>
                </c:pt>
                <c:pt idx="16613">
                  <c:v>70.398319999999998</c:v>
                </c:pt>
                <c:pt idx="16614">
                  <c:v>70.403170000000003</c:v>
                </c:pt>
                <c:pt idx="16615">
                  <c:v>70.40800999999999</c:v>
                </c:pt>
                <c:pt idx="16616">
                  <c:v>70.412859999999995</c:v>
                </c:pt>
                <c:pt idx="16617">
                  <c:v>70.417699999999996</c:v>
                </c:pt>
                <c:pt idx="16618">
                  <c:v>70.422550000000001</c:v>
                </c:pt>
                <c:pt idx="16619">
                  <c:v>70.427390000000003</c:v>
                </c:pt>
                <c:pt idx="16620">
                  <c:v>70.432239999999993</c:v>
                </c:pt>
                <c:pt idx="16621">
                  <c:v>70.437079999999995</c:v>
                </c:pt>
                <c:pt idx="16622">
                  <c:v>70.44192000000001</c:v>
                </c:pt>
                <c:pt idx="16623">
                  <c:v>70.446770000000001</c:v>
                </c:pt>
                <c:pt idx="16624">
                  <c:v>70.451620000000005</c:v>
                </c:pt>
                <c:pt idx="16625">
                  <c:v>70.456459999999993</c:v>
                </c:pt>
                <c:pt idx="16626">
                  <c:v>70.461300000000008</c:v>
                </c:pt>
                <c:pt idx="16627">
                  <c:v>70.466149999999999</c:v>
                </c:pt>
                <c:pt idx="16628">
                  <c:v>70.471000000000004</c:v>
                </c:pt>
                <c:pt idx="16629">
                  <c:v>70.475839999999991</c:v>
                </c:pt>
                <c:pt idx="16630">
                  <c:v>70.480680000000007</c:v>
                </c:pt>
                <c:pt idx="16631">
                  <c:v>70.485530000000011</c:v>
                </c:pt>
                <c:pt idx="16632">
                  <c:v>70.490380000000002</c:v>
                </c:pt>
                <c:pt idx="16633">
                  <c:v>70.495220000000003</c:v>
                </c:pt>
                <c:pt idx="16634">
                  <c:v>70.500060000000005</c:v>
                </c:pt>
                <c:pt idx="16635">
                  <c:v>70.50491000000001</c:v>
                </c:pt>
                <c:pt idx="16636">
                  <c:v>70.509749999999997</c:v>
                </c:pt>
                <c:pt idx="16637">
                  <c:v>70.514600000000002</c:v>
                </c:pt>
                <c:pt idx="16638">
                  <c:v>70.519449999999992</c:v>
                </c:pt>
                <c:pt idx="16639">
                  <c:v>70.524290000000008</c:v>
                </c:pt>
                <c:pt idx="16640">
                  <c:v>70.529129999999995</c:v>
                </c:pt>
                <c:pt idx="16641">
                  <c:v>70.53398</c:v>
                </c:pt>
                <c:pt idx="16642">
                  <c:v>70.53882999999999</c:v>
                </c:pt>
                <c:pt idx="16643">
                  <c:v>70.543670000000006</c:v>
                </c:pt>
                <c:pt idx="16644">
                  <c:v>70.548509999999993</c:v>
                </c:pt>
                <c:pt idx="16645">
                  <c:v>70.553359999999998</c:v>
                </c:pt>
                <c:pt idx="16646">
                  <c:v>70.558210000000003</c:v>
                </c:pt>
                <c:pt idx="16647">
                  <c:v>70.563050000000004</c:v>
                </c:pt>
                <c:pt idx="16648">
                  <c:v>70.567889999999991</c:v>
                </c:pt>
                <c:pt idx="16649">
                  <c:v>70.572739999999996</c:v>
                </c:pt>
                <c:pt idx="16650">
                  <c:v>70.577579999999998</c:v>
                </c:pt>
                <c:pt idx="16651">
                  <c:v>70.582430000000002</c:v>
                </c:pt>
                <c:pt idx="16652">
                  <c:v>70.587280000000007</c:v>
                </c:pt>
                <c:pt idx="16653">
                  <c:v>70.592119999999994</c:v>
                </c:pt>
                <c:pt idx="16654">
                  <c:v>70.596959999999996</c:v>
                </c:pt>
                <c:pt idx="16655">
                  <c:v>70.60181</c:v>
                </c:pt>
                <c:pt idx="16656">
                  <c:v>70.606660000000005</c:v>
                </c:pt>
                <c:pt idx="16657">
                  <c:v>70.611499999999992</c:v>
                </c:pt>
                <c:pt idx="16658">
                  <c:v>70.616339999999994</c:v>
                </c:pt>
                <c:pt idx="16659">
                  <c:v>70.621189999999999</c:v>
                </c:pt>
                <c:pt idx="16660">
                  <c:v>70.626040000000003</c:v>
                </c:pt>
                <c:pt idx="16661">
                  <c:v>70.630879999999991</c:v>
                </c:pt>
                <c:pt idx="16662">
                  <c:v>70.635719999999992</c:v>
                </c:pt>
                <c:pt idx="16663">
                  <c:v>70.640569999999997</c:v>
                </c:pt>
                <c:pt idx="16664">
                  <c:v>70.645410000000012</c:v>
                </c:pt>
                <c:pt idx="16665">
                  <c:v>70.650260000000003</c:v>
                </c:pt>
                <c:pt idx="16666">
                  <c:v>70.655109999999993</c:v>
                </c:pt>
                <c:pt idx="16667">
                  <c:v>70.659949999999995</c:v>
                </c:pt>
                <c:pt idx="16668">
                  <c:v>70.664790000000011</c:v>
                </c:pt>
                <c:pt idx="16669">
                  <c:v>70.669640000000001</c:v>
                </c:pt>
                <c:pt idx="16670">
                  <c:v>70.674490000000006</c:v>
                </c:pt>
                <c:pt idx="16671">
                  <c:v>70.679329999999993</c:v>
                </c:pt>
                <c:pt idx="16672">
                  <c:v>70.684170000000009</c:v>
                </c:pt>
                <c:pt idx="16673">
                  <c:v>70.689019999999999</c:v>
                </c:pt>
                <c:pt idx="16674">
                  <c:v>70.693870000000004</c:v>
                </c:pt>
                <c:pt idx="16675">
                  <c:v>70.698709999999991</c:v>
                </c:pt>
                <c:pt idx="16676">
                  <c:v>70.703559999999996</c:v>
                </c:pt>
                <c:pt idx="16677">
                  <c:v>70.708400000000012</c:v>
                </c:pt>
                <c:pt idx="16678">
                  <c:v>70.713239999999999</c:v>
                </c:pt>
                <c:pt idx="16679">
                  <c:v>70.718090000000004</c:v>
                </c:pt>
                <c:pt idx="16680">
                  <c:v>70.722939999999994</c:v>
                </c:pt>
                <c:pt idx="16681">
                  <c:v>70.72778000000001</c:v>
                </c:pt>
                <c:pt idx="16682">
                  <c:v>70.73263</c:v>
                </c:pt>
                <c:pt idx="16683">
                  <c:v>70.737470000000002</c:v>
                </c:pt>
                <c:pt idx="16684">
                  <c:v>70.742319999999992</c:v>
                </c:pt>
                <c:pt idx="16685">
                  <c:v>70.747160000000008</c:v>
                </c:pt>
                <c:pt idx="16686">
                  <c:v>70.752009999999999</c:v>
                </c:pt>
                <c:pt idx="16687">
                  <c:v>70.75685</c:v>
                </c:pt>
                <c:pt idx="16688">
                  <c:v>70.76169999999999</c:v>
                </c:pt>
                <c:pt idx="16689">
                  <c:v>70.766549999999995</c:v>
                </c:pt>
                <c:pt idx="16690">
                  <c:v>70.771389999999997</c:v>
                </c:pt>
                <c:pt idx="16691">
                  <c:v>70.776229999999998</c:v>
                </c:pt>
                <c:pt idx="16692">
                  <c:v>70.781080000000003</c:v>
                </c:pt>
                <c:pt idx="16693">
                  <c:v>70.785920000000004</c:v>
                </c:pt>
                <c:pt idx="16694">
                  <c:v>70.790770000000009</c:v>
                </c:pt>
                <c:pt idx="16695">
                  <c:v>70.79562</c:v>
                </c:pt>
                <c:pt idx="16696">
                  <c:v>70.800460000000001</c:v>
                </c:pt>
                <c:pt idx="16697">
                  <c:v>70.805300000000003</c:v>
                </c:pt>
                <c:pt idx="16698">
                  <c:v>70.810150000000007</c:v>
                </c:pt>
                <c:pt idx="16699">
                  <c:v>70.814999999999998</c:v>
                </c:pt>
                <c:pt idx="16700">
                  <c:v>70.819839999999999</c:v>
                </c:pt>
                <c:pt idx="16701">
                  <c:v>70.82468999999999</c:v>
                </c:pt>
                <c:pt idx="16702">
                  <c:v>70.829530000000005</c:v>
                </c:pt>
                <c:pt idx="16703">
                  <c:v>70.834379999999996</c:v>
                </c:pt>
                <c:pt idx="16704">
                  <c:v>70.839219999999997</c:v>
                </c:pt>
                <c:pt idx="16705">
                  <c:v>70.844070000000002</c:v>
                </c:pt>
                <c:pt idx="16706">
                  <c:v>70.848910000000004</c:v>
                </c:pt>
                <c:pt idx="16707">
                  <c:v>70.853749999999991</c:v>
                </c:pt>
                <c:pt idx="16708">
                  <c:v>70.858609999999999</c:v>
                </c:pt>
                <c:pt idx="16709">
                  <c:v>70.86345</c:v>
                </c:pt>
                <c:pt idx="16710">
                  <c:v>70.868290000000002</c:v>
                </c:pt>
                <c:pt idx="16711">
                  <c:v>70.873140000000006</c:v>
                </c:pt>
                <c:pt idx="16712">
                  <c:v>70.877979999999994</c:v>
                </c:pt>
                <c:pt idx="16713">
                  <c:v>70.882829999999998</c:v>
                </c:pt>
                <c:pt idx="16714">
                  <c:v>70.887679999999989</c:v>
                </c:pt>
                <c:pt idx="16715">
                  <c:v>70.892520000000005</c:v>
                </c:pt>
                <c:pt idx="16716">
                  <c:v>70.897360000000006</c:v>
                </c:pt>
                <c:pt idx="16717">
                  <c:v>70.902209999999997</c:v>
                </c:pt>
                <c:pt idx="16718">
                  <c:v>70.907059999999987</c:v>
                </c:pt>
                <c:pt idx="16719">
                  <c:v>70.911900000000003</c:v>
                </c:pt>
                <c:pt idx="16720">
                  <c:v>70.916750000000008</c:v>
                </c:pt>
                <c:pt idx="16721">
                  <c:v>70.921590000000009</c:v>
                </c:pt>
                <c:pt idx="16722">
                  <c:v>70.926439999999999</c:v>
                </c:pt>
                <c:pt idx="16723">
                  <c:v>70.93128999999999</c:v>
                </c:pt>
                <c:pt idx="16724">
                  <c:v>70.936130000000006</c:v>
                </c:pt>
                <c:pt idx="16725">
                  <c:v>70.940970000000007</c:v>
                </c:pt>
                <c:pt idx="16726">
                  <c:v>70.945820000000012</c:v>
                </c:pt>
                <c:pt idx="16727">
                  <c:v>70.950659999999999</c:v>
                </c:pt>
                <c:pt idx="16728">
                  <c:v>70.955510000000004</c:v>
                </c:pt>
                <c:pt idx="16729">
                  <c:v>70.960359999999994</c:v>
                </c:pt>
                <c:pt idx="16730">
                  <c:v>70.96520000000001</c:v>
                </c:pt>
                <c:pt idx="16731">
                  <c:v>70.970050000000001</c:v>
                </c:pt>
                <c:pt idx="16732">
                  <c:v>70.974890000000002</c:v>
                </c:pt>
                <c:pt idx="16733">
                  <c:v>70.979739999999993</c:v>
                </c:pt>
                <c:pt idx="16734">
                  <c:v>70.984589999999997</c:v>
                </c:pt>
                <c:pt idx="16735">
                  <c:v>70.989430000000013</c:v>
                </c:pt>
                <c:pt idx="16736">
                  <c:v>70.99427</c:v>
                </c:pt>
                <c:pt idx="16737">
                  <c:v>70.999120000000005</c:v>
                </c:pt>
                <c:pt idx="16738">
                  <c:v>71.003969999999995</c:v>
                </c:pt>
                <c:pt idx="16739">
                  <c:v>71.008810000000011</c:v>
                </c:pt>
                <c:pt idx="16740">
                  <c:v>71.013660000000002</c:v>
                </c:pt>
                <c:pt idx="16741">
                  <c:v>71.018500000000003</c:v>
                </c:pt>
                <c:pt idx="16742">
                  <c:v>71.023340000000005</c:v>
                </c:pt>
                <c:pt idx="16743">
                  <c:v>71.028199999999998</c:v>
                </c:pt>
                <c:pt idx="16744">
                  <c:v>71.03304</c:v>
                </c:pt>
                <c:pt idx="16745">
                  <c:v>71.037880000000001</c:v>
                </c:pt>
                <c:pt idx="16746">
                  <c:v>71.042729999999992</c:v>
                </c:pt>
                <c:pt idx="16747">
                  <c:v>71.047570000000007</c:v>
                </c:pt>
                <c:pt idx="16748">
                  <c:v>71.052420000000012</c:v>
                </c:pt>
                <c:pt idx="16749">
                  <c:v>71.057270000000003</c:v>
                </c:pt>
                <c:pt idx="16750">
                  <c:v>71.062110000000004</c:v>
                </c:pt>
                <c:pt idx="16751">
                  <c:v>71.066959999999995</c:v>
                </c:pt>
                <c:pt idx="16752">
                  <c:v>71.07180000000001</c:v>
                </c:pt>
                <c:pt idx="16753">
                  <c:v>71.076650000000001</c:v>
                </c:pt>
                <c:pt idx="16754">
                  <c:v>71.081500000000005</c:v>
                </c:pt>
                <c:pt idx="16755">
                  <c:v>71.086339999999993</c:v>
                </c:pt>
                <c:pt idx="16756">
                  <c:v>71.091180000000008</c:v>
                </c:pt>
                <c:pt idx="16757">
                  <c:v>71.096029999999999</c:v>
                </c:pt>
                <c:pt idx="16758">
                  <c:v>71.100880000000004</c:v>
                </c:pt>
                <c:pt idx="16759">
                  <c:v>71.105719999999991</c:v>
                </c:pt>
                <c:pt idx="16760">
                  <c:v>71.110569999999996</c:v>
                </c:pt>
                <c:pt idx="16761">
                  <c:v>71.115409999999997</c:v>
                </c:pt>
                <c:pt idx="16762">
                  <c:v>71.120249999999999</c:v>
                </c:pt>
                <c:pt idx="16763">
                  <c:v>71.125110000000006</c:v>
                </c:pt>
                <c:pt idx="16764">
                  <c:v>71.129949999999994</c:v>
                </c:pt>
                <c:pt idx="16765">
                  <c:v>71.134799999999998</c:v>
                </c:pt>
                <c:pt idx="16766">
                  <c:v>71.13964</c:v>
                </c:pt>
                <c:pt idx="16767">
                  <c:v>71.144480000000001</c:v>
                </c:pt>
                <c:pt idx="16768">
                  <c:v>71.149329999999992</c:v>
                </c:pt>
                <c:pt idx="16769">
                  <c:v>71.154179999999997</c:v>
                </c:pt>
                <c:pt idx="16770">
                  <c:v>71.159019999999998</c:v>
                </c:pt>
                <c:pt idx="16771">
                  <c:v>71.163870000000003</c:v>
                </c:pt>
                <c:pt idx="16772">
                  <c:v>71.16870999999999</c:v>
                </c:pt>
                <c:pt idx="16773">
                  <c:v>71.173559999999995</c:v>
                </c:pt>
                <c:pt idx="16774">
                  <c:v>71.17841</c:v>
                </c:pt>
                <c:pt idx="16775">
                  <c:v>71.183250000000001</c:v>
                </c:pt>
                <c:pt idx="16776">
                  <c:v>71.188100000000006</c:v>
                </c:pt>
                <c:pt idx="16777">
                  <c:v>71.192939999999993</c:v>
                </c:pt>
                <c:pt idx="16778">
                  <c:v>71.197789999999998</c:v>
                </c:pt>
                <c:pt idx="16779">
                  <c:v>71.202640000000002</c:v>
                </c:pt>
                <c:pt idx="16780">
                  <c:v>71.207480000000004</c:v>
                </c:pt>
                <c:pt idx="16781">
                  <c:v>71.212319999999991</c:v>
                </c:pt>
                <c:pt idx="16782">
                  <c:v>71.217169999999996</c:v>
                </c:pt>
                <c:pt idx="16783">
                  <c:v>71.222009999999997</c:v>
                </c:pt>
                <c:pt idx="16784">
                  <c:v>71.226869999999991</c:v>
                </c:pt>
                <c:pt idx="16785">
                  <c:v>71.231710000000007</c:v>
                </c:pt>
                <c:pt idx="16786">
                  <c:v>71.236549999999994</c:v>
                </c:pt>
                <c:pt idx="16787">
                  <c:v>71.241399999999999</c:v>
                </c:pt>
                <c:pt idx="16788">
                  <c:v>71.24624</c:v>
                </c:pt>
                <c:pt idx="16789">
                  <c:v>71.251090000000005</c:v>
                </c:pt>
                <c:pt idx="16790">
                  <c:v>71.25594000000001</c:v>
                </c:pt>
                <c:pt idx="16791">
                  <c:v>71.260779999999997</c:v>
                </c:pt>
                <c:pt idx="16792">
                  <c:v>71.265630000000002</c:v>
                </c:pt>
                <c:pt idx="16793">
                  <c:v>71.270470000000003</c:v>
                </c:pt>
                <c:pt idx="16794">
                  <c:v>71.275320000000008</c:v>
                </c:pt>
                <c:pt idx="16795">
                  <c:v>71.280169999999998</c:v>
                </c:pt>
                <c:pt idx="16796">
                  <c:v>71.28501</c:v>
                </c:pt>
                <c:pt idx="16797">
                  <c:v>71.28985999999999</c:v>
                </c:pt>
                <c:pt idx="16798">
                  <c:v>71.294700000000006</c:v>
                </c:pt>
                <c:pt idx="16799">
                  <c:v>71.299549999999996</c:v>
                </c:pt>
                <c:pt idx="16800">
                  <c:v>71.304400000000001</c:v>
                </c:pt>
                <c:pt idx="16801">
                  <c:v>71.309240000000003</c:v>
                </c:pt>
                <c:pt idx="16802">
                  <c:v>71.314089999999993</c:v>
                </c:pt>
                <c:pt idx="16803">
                  <c:v>71.318930000000009</c:v>
                </c:pt>
                <c:pt idx="16804">
                  <c:v>71.323769999999996</c:v>
                </c:pt>
                <c:pt idx="16805">
                  <c:v>71.328630000000004</c:v>
                </c:pt>
                <c:pt idx="16806">
                  <c:v>71.333469999999991</c:v>
                </c:pt>
                <c:pt idx="16807">
                  <c:v>71.338319999999996</c:v>
                </c:pt>
                <c:pt idx="16808">
                  <c:v>71.343159999999997</c:v>
                </c:pt>
                <c:pt idx="16809">
                  <c:v>71.347999999999999</c:v>
                </c:pt>
                <c:pt idx="16810">
                  <c:v>71.352849999999989</c:v>
                </c:pt>
                <c:pt idx="16811">
                  <c:v>71.357699999999994</c:v>
                </c:pt>
                <c:pt idx="16812">
                  <c:v>71.362539999999996</c:v>
                </c:pt>
                <c:pt idx="16813">
                  <c:v>71.36739</c:v>
                </c:pt>
                <c:pt idx="16814">
                  <c:v>71.372230000000002</c:v>
                </c:pt>
                <c:pt idx="16815">
                  <c:v>71.377079999999992</c:v>
                </c:pt>
                <c:pt idx="16816">
                  <c:v>71.381929999999997</c:v>
                </c:pt>
                <c:pt idx="16817">
                  <c:v>71.386769999999999</c:v>
                </c:pt>
                <c:pt idx="16818">
                  <c:v>71.391620000000003</c:v>
                </c:pt>
                <c:pt idx="16819">
                  <c:v>71.39645999999999</c:v>
                </c:pt>
                <c:pt idx="16820">
                  <c:v>71.401309999999995</c:v>
                </c:pt>
                <c:pt idx="16821">
                  <c:v>71.40616</c:v>
                </c:pt>
                <c:pt idx="16822">
                  <c:v>71.411000000000001</c:v>
                </c:pt>
                <c:pt idx="16823">
                  <c:v>71.415850000000006</c:v>
                </c:pt>
                <c:pt idx="16824">
                  <c:v>71.420689999999993</c:v>
                </c:pt>
                <c:pt idx="16825">
                  <c:v>71.425539999999998</c:v>
                </c:pt>
                <c:pt idx="16826">
                  <c:v>71.430390000000003</c:v>
                </c:pt>
                <c:pt idx="16827">
                  <c:v>71.435239999999993</c:v>
                </c:pt>
                <c:pt idx="16828">
                  <c:v>71.440080000000009</c:v>
                </c:pt>
                <c:pt idx="16829">
                  <c:v>71.444919999999996</c:v>
                </c:pt>
                <c:pt idx="16830">
                  <c:v>71.449770000000001</c:v>
                </c:pt>
                <c:pt idx="16831">
                  <c:v>71.454610000000002</c:v>
                </c:pt>
                <c:pt idx="16832">
                  <c:v>71.459460000000007</c:v>
                </c:pt>
                <c:pt idx="16833">
                  <c:v>71.464309999999998</c:v>
                </c:pt>
                <c:pt idx="16834">
                  <c:v>71.469149999999999</c:v>
                </c:pt>
                <c:pt idx="16835">
                  <c:v>71.47399999999999</c:v>
                </c:pt>
                <c:pt idx="16836">
                  <c:v>71.478840000000005</c:v>
                </c:pt>
                <c:pt idx="16837">
                  <c:v>71.483689999999996</c:v>
                </c:pt>
                <c:pt idx="16838">
                  <c:v>71.48854</c:v>
                </c:pt>
                <c:pt idx="16839">
                  <c:v>71.493380000000002</c:v>
                </c:pt>
                <c:pt idx="16840">
                  <c:v>71.498229999999992</c:v>
                </c:pt>
                <c:pt idx="16841">
                  <c:v>71.503070000000008</c:v>
                </c:pt>
                <c:pt idx="16842">
                  <c:v>71.507919999999999</c:v>
                </c:pt>
                <c:pt idx="16843">
                  <c:v>71.512770000000003</c:v>
                </c:pt>
                <c:pt idx="16844">
                  <c:v>71.517620000000008</c:v>
                </c:pt>
                <c:pt idx="16845">
                  <c:v>71.522459999999995</c:v>
                </c:pt>
                <c:pt idx="16846">
                  <c:v>71.527299999999997</c:v>
                </c:pt>
                <c:pt idx="16847">
                  <c:v>71.532150000000001</c:v>
                </c:pt>
                <c:pt idx="16848">
                  <c:v>71.537000000000006</c:v>
                </c:pt>
                <c:pt idx="16849">
                  <c:v>71.541850000000011</c:v>
                </c:pt>
                <c:pt idx="16850">
                  <c:v>71.546689999999998</c:v>
                </c:pt>
                <c:pt idx="16851">
                  <c:v>71.55153</c:v>
                </c:pt>
                <c:pt idx="16852">
                  <c:v>71.556380000000004</c:v>
                </c:pt>
                <c:pt idx="16853">
                  <c:v>71.561219999999992</c:v>
                </c:pt>
                <c:pt idx="16854">
                  <c:v>71.566079999999999</c:v>
                </c:pt>
                <c:pt idx="16855">
                  <c:v>71.570920000000001</c:v>
                </c:pt>
                <c:pt idx="16856">
                  <c:v>71.575769999999991</c:v>
                </c:pt>
                <c:pt idx="16857">
                  <c:v>71.580610000000007</c:v>
                </c:pt>
                <c:pt idx="16858">
                  <c:v>71.585449999999994</c:v>
                </c:pt>
                <c:pt idx="16859">
                  <c:v>71.590299999999999</c:v>
                </c:pt>
                <c:pt idx="16860">
                  <c:v>71.59514999999999</c:v>
                </c:pt>
                <c:pt idx="16861">
                  <c:v>71.599999999999994</c:v>
                </c:pt>
                <c:pt idx="16862">
                  <c:v>71.604839999999996</c:v>
                </c:pt>
                <c:pt idx="16863">
                  <c:v>71.609690000000001</c:v>
                </c:pt>
                <c:pt idx="16864">
                  <c:v>71.614530000000002</c:v>
                </c:pt>
                <c:pt idx="16865">
                  <c:v>71.619379999999992</c:v>
                </c:pt>
                <c:pt idx="16866">
                  <c:v>71.624229999999997</c:v>
                </c:pt>
                <c:pt idx="16867">
                  <c:v>71.629069999999999</c:v>
                </c:pt>
                <c:pt idx="16868">
                  <c:v>71.633920000000003</c:v>
                </c:pt>
                <c:pt idx="16869">
                  <c:v>71.638759999999991</c:v>
                </c:pt>
                <c:pt idx="16870">
                  <c:v>71.643609999999995</c:v>
                </c:pt>
                <c:pt idx="16871">
                  <c:v>71.64846</c:v>
                </c:pt>
                <c:pt idx="16872">
                  <c:v>71.653300000000002</c:v>
                </c:pt>
                <c:pt idx="16873">
                  <c:v>71.658150000000006</c:v>
                </c:pt>
                <c:pt idx="16874">
                  <c:v>71.662989999999994</c:v>
                </c:pt>
                <c:pt idx="16875">
                  <c:v>71.667839999999998</c:v>
                </c:pt>
                <c:pt idx="16876">
                  <c:v>71.672690000000003</c:v>
                </c:pt>
                <c:pt idx="16877">
                  <c:v>71.677539999999993</c:v>
                </c:pt>
                <c:pt idx="16878">
                  <c:v>71.682380000000009</c:v>
                </c:pt>
                <c:pt idx="16879">
                  <c:v>71.68723</c:v>
                </c:pt>
                <c:pt idx="16880">
                  <c:v>71.692070000000001</c:v>
                </c:pt>
                <c:pt idx="16881">
                  <c:v>71.696910000000003</c:v>
                </c:pt>
                <c:pt idx="16882">
                  <c:v>71.701769999999996</c:v>
                </c:pt>
                <c:pt idx="16883">
                  <c:v>71.706609999999998</c:v>
                </c:pt>
                <c:pt idx="16884">
                  <c:v>71.711460000000002</c:v>
                </c:pt>
                <c:pt idx="16885">
                  <c:v>71.71629999999999</c:v>
                </c:pt>
                <c:pt idx="16886">
                  <c:v>71.721149999999994</c:v>
                </c:pt>
                <c:pt idx="16887">
                  <c:v>71.72599000000001</c:v>
                </c:pt>
                <c:pt idx="16888">
                  <c:v>71.730840000000001</c:v>
                </c:pt>
                <c:pt idx="16889">
                  <c:v>71.735690000000005</c:v>
                </c:pt>
                <c:pt idx="16890">
                  <c:v>71.740529999999993</c:v>
                </c:pt>
                <c:pt idx="16891">
                  <c:v>71.745379999999997</c:v>
                </c:pt>
                <c:pt idx="16892">
                  <c:v>71.750219999999999</c:v>
                </c:pt>
                <c:pt idx="16893">
                  <c:v>71.755070000000003</c:v>
                </c:pt>
                <c:pt idx="16894">
                  <c:v>71.759920000000008</c:v>
                </c:pt>
                <c:pt idx="16895">
                  <c:v>71.764769999999999</c:v>
                </c:pt>
                <c:pt idx="16896">
                  <c:v>71.76961</c:v>
                </c:pt>
                <c:pt idx="16897">
                  <c:v>71.774460000000005</c:v>
                </c:pt>
                <c:pt idx="16898">
                  <c:v>71.779300000000006</c:v>
                </c:pt>
                <c:pt idx="16899">
                  <c:v>71.784150000000011</c:v>
                </c:pt>
                <c:pt idx="16900">
                  <c:v>71.789000000000001</c:v>
                </c:pt>
                <c:pt idx="16901">
                  <c:v>71.793840000000003</c:v>
                </c:pt>
                <c:pt idx="16902">
                  <c:v>71.798689999999993</c:v>
                </c:pt>
                <c:pt idx="16903">
                  <c:v>71.803530000000009</c:v>
                </c:pt>
                <c:pt idx="16904">
                  <c:v>71.80838</c:v>
                </c:pt>
                <c:pt idx="16905">
                  <c:v>71.813230000000004</c:v>
                </c:pt>
                <c:pt idx="16906">
                  <c:v>71.818080000000009</c:v>
                </c:pt>
                <c:pt idx="16907">
                  <c:v>71.822919999999996</c:v>
                </c:pt>
                <c:pt idx="16908">
                  <c:v>71.827770000000001</c:v>
                </c:pt>
                <c:pt idx="16909">
                  <c:v>71.832610000000003</c:v>
                </c:pt>
                <c:pt idx="16910">
                  <c:v>71.837460000000007</c:v>
                </c:pt>
                <c:pt idx="16911">
                  <c:v>71.842310000000012</c:v>
                </c:pt>
                <c:pt idx="16912">
                  <c:v>71.847149999999999</c:v>
                </c:pt>
                <c:pt idx="16913">
                  <c:v>71.852000000000004</c:v>
                </c:pt>
                <c:pt idx="16914">
                  <c:v>71.856840000000005</c:v>
                </c:pt>
                <c:pt idx="16915">
                  <c:v>71.86169000000001</c:v>
                </c:pt>
                <c:pt idx="16916">
                  <c:v>71.866529999999997</c:v>
                </c:pt>
                <c:pt idx="16917">
                  <c:v>71.871380000000002</c:v>
                </c:pt>
                <c:pt idx="16918">
                  <c:v>71.876229999999993</c:v>
                </c:pt>
                <c:pt idx="16919">
                  <c:v>71.881079999999997</c:v>
                </c:pt>
                <c:pt idx="16920">
                  <c:v>71.885920000000013</c:v>
                </c:pt>
                <c:pt idx="16921">
                  <c:v>71.890770000000003</c:v>
                </c:pt>
                <c:pt idx="16922">
                  <c:v>71.895610000000005</c:v>
                </c:pt>
                <c:pt idx="16923">
                  <c:v>71.900459999999995</c:v>
                </c:pt>
                <c:pt idx="16924">
                  <c:v>71.90531</c:v>
                </c:pt>
                <c:pt idx="16925">
                  <c:v>71.910160000000005</c:v>
                </c:pt>
                <c:pt idx="16926">
                  <c:v>71.915000000000006</c:v>
                </c:pt>
                <c:pt idx="16927">
                  <c:v>71.919839999999994</c:v>
                </c:pt>
                <c:pt idx="16928">
                  <c:v>71.924689999999998</c:v>
                </c:pt>
                <c:pt idx="16929">
                  <c:v>71.929540000000003</c:v>
                </c:pt>
                <c:pt idx="16930">
                  <c:v>71.934390000000008</c:v>
                </c:pt>
                <c:pt idx="16931">
                  <c:v>71.939230000000009</c:v>
                </c:pt>
                <c:pt idx="16932">
                  <c:v>71.94408</c:v>
                </c:pt>
                <c:pt idx="16933">
                  <c:v>71.948920000000001</c:v>
                </c:pt>
                <c:pt idx="16934">
                  <c:v>71.953770000000006</c:v>
                </c:pt>
                <c:pt idx="16935">
                  <c:v>71.958619999999996</c:v>
                </c:pt>
                <c:pt idx="16936">
                  <c:v>71.963470000000001</c:v>
                </c:pt>
                <c:pt idx="16937">
                  <c:v>71.968309999999988</c:v>
                </c:pt>
                <c:pt idx="16938">
                  <c:v>71.973159999999993</c:v>
                </c:pt>
                <c:pt idx="16939">
                  <c:v>71.977999999999994</c:v>
                </c:pt>
                <c:pt idx="16940">
                  <c:v>71.982849999999999</c:v>
                </c:pt>
                <c:pt idx="16941">
                  <c:v>71.987700000000004</c:v>
                </c:pt>
                <c:pt idx="16942">
                  <c:v>71.992550000000008</c:v>
                </c:pt>
                <c:pt idx="16943">
                  <c:v>71.997389999999996</c:v>
                </c:pt>
                <c:pt idx="16944">
                  <c:v>72.00224</c:v>
                </c:pt>
                <c:pt idx="16945">
                  <c:v>72.007080000000002</c:v>
                </c:pt>
                <c:pt idx="16946">
                  <c:v>72.011930000000007</c:v>
                </c:pt>
                <c:pt idx="16947">
                  <c:v>72.016779999999997</c:v>
                </c:pt>
                <c:pt idx="16948">
                  <c:v>72.021630000000002</c:v>
                </c:pt>
                <c:pt idx="16949">
                  <c:v>72.026469999999989</c:v>
                </c:pt>
                <c:pt idx="16950">
                  <c:v>72.031310000000005</c:v>
                </c:pt>
                <c:pt idx="16951">
                  <c:v>72.036159999999995</c:v>
                </c:pt>
                <c:pt idx="16952">
                  <c:v>72.040999999999997</c:v>
                </c:pt>
                <c:pt idx="16953">
                  <c:v>72.045860000000005</c:v>
                </c:pt>
                <c:pt idx="16954">
                  <c:v>72.050699999999992</c:v>
                </c:pt>
                <c:pt idx="16955">
                  <c:v>72.055549999999997</c:v>
                </c:pt>
                <c:pt idx="16956">
                  <c:v>72.060389999999998</c:v>
                </c:pt>
                <c:pt idx="16957">
                  <c:v>72.065240000000003</c:v>
                </c:pt>
                <c:pt idx="16958">
                  <c:v>72.07007999999999</c:v>
                </c:pt>
                <c:pt idx="16959">
                  <c:v>72.074929999999995</c:v>
                </c:pt>
                <c:pt idx="16960">
                  <c:v>72.07978</c:v>
                </c:pt>
                <c:pt idx="16961">
                  <c:v>72.08462999999999</c:v>
                </c:pt>
                <c:pt idx="16962">
                  <c:v>72.089470000000006</c:v>
                </c:pt>
                <c:pt idx="16963">
                  <c:v>72.09432000000001</c:v>
                </c:pt>
                <c:pt idx="16964">
                  <c:v>72.099159999999998</c:v>
                </c:pt>
                <c:pt idx="16965">
                  <c:v>72.104010000000002</c:v>
                </c:pt>
                <c:pt idx="16966">
                  <c:v>72.108859999999993</c:v>
                </c:pt>
                <c:pt idx="16967">
                  <c:v>72.113709999999998</c:v>
                </c:pt>
                <c:pt idx="16968">
                  <c:v>72.118549999999999</c:v>
                </c:pt>
                <c:pt idx="16969">
                  <c:v>72.123400000000004</c:v>
                </c:pt>
                <c:pt idx="16970">
                  <c:v>72.128239999999991</c:v>
                </c:pt>
                <c:pt idx="16971">
                  <c:v>72.133089999999996</c:v>
                </c:pt>
                <c:pt idx="16972">
                  <c:v>72.13794</c:v>
                </c:pt>
                <c:pt idx="16973">
                  <c:v>72.142790000000005</c:v>
                </c:pt>
                <c:pt idx="16974">
                  <c:v>72.147630000000007</c:v>
                </c:pt>
                <c:pt idx="16975">
                  <c:v>72.152480000000011</c:v>
                </c:pt>
                <c:pt idx="16976">
                  <c:v>72.157319999999999</c:v>
                </c:pt>
                <c:pt idx="16977">
                  <c:v>72.162170000000003</c:v>
                </c:pt>
                <c:pt idx="16978">
                  <c:v>72.167019999999994</c:v>
                </c:pt>
                <c:pt idx="16979">
                  <c:v>72.171869999999998</c:v>
                </c:pt>
                <c:pt idx="16980">
                  <c:v>72.17671</c:v>
                </c:pt>
                <c:pt idx="16981">
                  <c:v>72.181560000000005</c:v>
                </c:pt>
                <c:pt idx="16982">
                  <c:v>72.186399999999992</c:v>
                </c:pt>
                <c:pt idx="16983">
                  <c:v>72.191249999999997</c:v>
                </c:pt>
                <c:pt idx="16984">
                  <c:v>72.196100000000001</c:v>
                </c:pt>
                <c:pt idx="16985">
                  <c:v>72.200950000000006</c:v>
                </c:pt>
                <c:pt idx="16986">
                  <c:v>72.205790000000007</c:v>
                </c:pt>
                <c:pt idx="16987">
                  <c:v>72.210640000000012</c:v>
                </c:pt>
                <c:pt idx="16988">
                  <c:v>72.215479999999999</c:v>
                </c:pt>
                <c:pt idx="16989">
                  <c:v>72.220330000000004</c:v>
                </c:pt>
                <c:pt idx="16990">
                  <c:v>72.225179999999995</c:v>
                </c:pt>
                <c:pt idx="16991">
                  <c:v>72.230029999999999</c:v>
                </c:pt>
                <c:pt idx="16992">
                  <c:v>72.234880000000004</c:v>
                </c:pt>
                <c:pt idx="16993">
                  <c:v>72.239719999999991</c:v>
                </c:pt>
                <c:pt idx="16994">
                  <c:v>72.244569999999996</c:v>
                </c:pt>
                <c:pt idx="16995">
                  <c:v>72.249409999999997</c:v>
                </c:pt>
                <c:pt idx="16996">
                  <c:v>72.254260000000002</c:v>
                </c:pt>
                <c:pt idx="16997">
                  <c:v>72.259110000000007</c:v>
                </c:pt>
                <c:pt idx="16998">
                  <c:v>72.263959999999997</c:v>
                </c:pt>
                <c:pt idx="16999">
                  <c:v>72.268799999999999</c:v>
                </c:pt>
                <c:pt idx="17000">
                  <c:v>72.273649999999989</c:v>
                </c:pt>
                <c:pt idx="17001">
                  <c:v>72.278490000000005</c:v>
                </c:pt>
                <c:pt idx="17002">
                  <c:v>72.283339999999995</c:v>
                </c:pt>
                <c:pt idx="17003">
                  <c:v>72.28819</c:v>
                </c:pt>
                <c:pt idx="17004">
                  <c:v>72.293040000000005</c:v>
                </c:pt>
                <c:pt idx="17005">
                  <c:v>72.297879999999992</c:v>
                </c:pt>
                <c:pt idx="17006">
                  <c:v>72.302729999999997</c:v>
                </c:pt>
                <c:pt idx="17007">
                  <c:v>72.307569999999998</c:v>
                </c:pt>
                <c:pt idx="17008">
                  <c:v>72.312420000000003</c:v>
                </c:pt>
                <c:pt idx="17009">
                  <c:v>72.31725999999999</c:v>
                </c:pt>
                <c:pt idx="17010">
                  <c:v>72.322119999999998</c:v>
                </c:pt>
                <c:pt idx="17011">
                  <c:v>72.32696</c:v>
                </c:pt>
                <c:pt idx="17012">
                  <c:v>72.33180999999999</c:v>
                </c:pt>
                <c:pt idx="17013">
                  <c:v>72.336650000000006</c:v>
                </c:pt>
                <c:pt idx="17014">
                  <c:v>72.341499999999996</c:v>
                </c:pt>
                <c:pt idx="17015">
                  <c:v>72.346339999999998</c:v>
                </c:pt>
                <c:pt idx="17016">
                  <c:v>72.351190000000003</c:v>
                </c:pt>
                <c:pt idx="17017">
                  <c:v>72.35605000000001</c:v>
                </c:pt>
                <c:pt idx="17018">
                  <c:v>72.360889999999998</c:v>
                </c:pt>
                <c:pt idx="17019">
                  <c:v>72.365740000000002</c:v>
                </c:pt>
                <c:pt idx="17020">
                  <c:v>72.370580000000004</c:v>
                </c:pt>
                <c:pt idx="17021">
                  <c:v>72.375430000000009</c:v>
                </c:pt>
                <c:pt idx="17022">
                  <c:v>72.380269999999996</c:v>
                </c:pt>
                <c:pt idx="17023">
                  <c:v>72.385120000000001</c:v>
                </c:pt>
                <c:pt idx="17024">
                  <c:v>72.389969999999991</c:v>
                </c:pt>
                <c:pt idx="17025">
                  <c:v>72.394819999999996</c:v>
                </c:pt>
                <c:pt idx="17026">
                  <c:v>72.399660000000011</c:v>
                </c:pt>
                <c:pt idx="17027">
                  <c:v>72.404510000000002</c:v>
                </c:pt>
                <c:pt idx="17028">
                  <c:v>72.409350000000003</c:v>
                </c:pt>
                <c:pt idx="17029">
                  <c:v>72.414199999999994</c:v>
                </c:pt>
                <c:pt idx="17030">
                  <c:v>72.419049999999999</c:v>
                </c:pt>
                <c:pt idx="17031">
                  <c:v>72.423900000000003</c:v>
                </c:pt>
                <c:pt idx="17032">
                  <c:v>72.428749999999994</c:v>
                </c:pt>
                <c:pt idx="17033">
                  <c:v>72.433590000000009</c:v>
                </c:pt>
                <c:pt idx="17034">
                  <c:v>72.43844</c:v>
                </c:pt>
                <c:pt idx="17035">
                  <c:v>72.443280000000001</c:v>
                </c:pt>
                <c:pt idx="17036">
                  <c:v>72.448130000000006</c:v>
                </c:pt>
                <c:pt idx="17037">
                  <c:v>72.452979999999997</c:v>
                </c:pt>
                <c:pt idx="17038">
                  <c:v>72.457830000000001</c:v>
                </c:pt>
                <c:pt idx="17039">
                  <c:v>72.462670000000003</c:v>
                </c:pt>
                <c:pt idx="17040">
                  <c:v>72.467519999999993</c:v>
                </c:pt>
                <c:pt idx="17041">
                  <c:v>72.472359999999995</c:v>
                </c:pt>
                <c:pt idx="17042">
                  <c:v>72.477209999999999</c:v>
                </c:pt>
                <c:pt idx="17043">
                  <c:v>72.482060000000004</c:v>
                </c:pt>
                <c:pt idx="17044">
                  <c:v>72.486909999999995</c:v>
                </c:pt>
                <c:pt idx="17045">
                  <c:v>72.491759999999999</c:v>
                </c:pt>
                <c:pt idx="17046">
                  <c:v>72.496600000000001</c:v>
                </c:pt>
                <c:pt idx="17047">
                  <c:v>72.501449999999991</c:v>
                </c:pt>
                <c:pt idx="17048">
                  <c:v>72.506290000000007</c:v>
                </c:pt>
                <c:pt idx="17049">
                  <c:v>72.511139999999997</c:v>
                </c:pt>
                <c:pt idx="17050">
                  <c:v>72.515990000000002</c:v>
                </c:pt>
                <c:pt idx="17051">
                  <c:v>72.520840000000007</c:v>
                </c:pt>
                <c:pt idx="17052">
                  <c:v>72.525679999999994</c:v>
                </c:pt>
                <c:pt idx="17053">
                  <c:v>72.530529999999999</c:v>
                </c:pt>
                <c:pt idx="17054">
                  <c:v>72.535380000000004</c:v>
                </c:pt>
                <c:pt idx="17055">
                  <c:v>72.540220000000005</c:v>
                </c:pt>
                <c:pt idx="17056">
                  <c:v>72.54507000000001</c:v>
                </c:pt>
                <c:pt idx="17057">
                  <c:v>72.54992</c:v>
                </c:pt>
                <c:pt idx="17058">
                  <c:v>72.554770000000005</c:v>
                </c:pt>
                <c:pt idx="17059">
                  <c:v>72.559609999999992</c:v>
                </c:pt>
                <c:pt idx="17060">
                  <c:v>72.564459999999997</c:v>
                </c:pt>
                <c:pt idx="17061">
                  <c:v>72.569299999999998</c:v>
                </c:pt>
                <c:pt idx="17062">
                  <c:v>72.574150000000003</c:v>
                </c:pt>
                <c:pt idx="17063">
                  <c:v>72.579000000000008</c:v>
                </c:pt>
                <c:pt idx="17064">
                  <c:v>72.583850000000012</c:v>
                </c:pt>
                <c:pt idx="17065">
                  <c:v>72.588700000000003</c:v>
                </c:pt>
                <c:pt idx="17066">
                  <c:v>72.593540000000004</c:v>
                </c:pt>
                <c:pt idx="17067">
                  <c:v>72.598389999999995</c:v>
                </c:pt>
                <c:pt idx="17068">
                  <c:v>72.603230000000011</c:v>
                </c:pt>
                <c:pt idx="17069">
                  <c:v>72.608080000000001</c:v>
                </c:pt>
                <c:pt idx="17070">
                  <c:v>72.612930000000006</c:v>
                </c:pt>
                <c:pt idx="17071">
                  <c:v>72.61778000000001</c:v>
                </c:pt>
                <c:pt idx="17072">
                  <c:v>72.622629999999987</c:v>
                </c:pt>
                <c:pt idx="17073">
                  <c:v>72.627470000000002</c:v>
                </c:pt>
                <c:pt idx="17074">
                  <c:v>72.632320000000007</c:v>
                </c:pt>
                <c:pt idx="17075">
                  <c:v>72.637160000000009</c:v>
                </c:pt>
                <c:pt idx="17076">
                  <c:v>72.642010000000013</c:v>
                </c:pt>
                <c:pt idx="17077">
                  <c:v>72.64685999999999</c:v>
                </c:pt>
                <c:pt idx="17078">
                  <c:v>72.651709999999994</c:v>
                </c:pt>
                <c:pt idx="17079">
                  <c:v>72.656559999999999</c:v>
                </c:pt>
                <c:pt idx="17080">
                  <c:v>72.6614</c:v>
                </c:pt>
                <c:pt idx="17081">
                  <c:v>72.666250000000005</c:v>
                </c:pt>
                <c:pt idx="17082">
                  <c:v>72.671089999999992</c:v>
                </c:pt>
                <c:pt idx="17083">
                  <c:v>72.675939999999997</c:v>
                </c:pt>
                <c:pt idx="17084">
                  <c:v>72.680790000000002</c:v>
                </c:pt>
                <c:pt idx="17085">
                  <c:v>72.685639999999992</c:v>
                </c:pt>
                <c:pt idx="17086">
                  <c:v>72.690489999999997</c:v>
                </c:pt>
                <c:pt idx="17087">
                  <c:v>72.695329999999998</c:v>
                </c:pt>
                <c:pt idx="17088">
                  <c:v>72.700180000000003</c:v>
                </c:pt>
                <c:pt idx="17089">
                  <c:v>72.70501999999999</c:v>
                </c:pt>
                <c:pt idx="17090">
                  <c:v>72.709869999999995</c:v>
                </c:pt>
                <c:pt idx="17091">
                  <c:v>72.71472</c:v>
                </c:pt>
                <c:pt idx="17092">
                  <c:v>72.71956999999999</c:v>
                </c:pt>
                <c:pt idx="17093">
                  <c:v>72.724419999999995</c:v>
                </c:pt>
                <c:pt idx="17094">
                  <c:v>72.729260000000011</c:v>
                </c:pt>
                <c:pt idx="17095">
                  <c:v>72.734110000000001</c:v>
                </c:pt>
                <c:pt idx="17096">
                  <c:v>72.738950000000003</c:v>
                </c:pt>
                <c:pt idx="17097">
                  <c:v>72.743799999999993</c:v>
                </c:pt>
                <c:pt idx="17098">
                  <c:v>72.748649999999998</c:v>
                </c:pt>
                <c:pt idx="17099">
                  <c:v>72.753500000000003</c:v>
                </c:pt>
                <c:pt idx="17100">
                  <c:v>72.758349999999993</c:v>
                </c:pt>
                <c:pt idx="17101">
                  <c:v>72.763190000000009</c:v>
                </c:pt>
                <c:pt idx="17102">
                  <c:v>72.768039999999999</c:v>
                </c:pt>
                <c:pt idx="17103">
                  <c:v>72.772880000000001</c:v>
                </c:pt>
                <c:pt idx="17104">
                  <c:v>72.777730000000005</c:v>
                </c:pt>
                <c:pt idx="17105">
                  <c:v>72.782579999999996</c:v>
                </c:pt>
                <c:pt idx="17106">
                  <c:v>72.787430000000001</c:v>
                </c:pt>
                <c:pt idx="17107">
                  <c:v>72.792280000000005</c:v>
                </c:pt>
                <c:pt idx="17108">
                  <c:v>72.797120000000007</c:v>
                </c:pt>
                <c:pt idx="17109">
                  <c:v>72.801969999999997</c:v>
                </c:pt>
                <c:pt idx="17110">
                  <c:v>72.806819999999988</c:v>
                </c:pt>
                <c:pt idx="17111">
                  <c:v>72.811660000000003</c:v>
                </c:pt>
                <c:pt idx="17112">
                  <c:v>72.816509999999994</c:v>
                </c:pt>
                <c:pt idx="17113">
                  <c:v>72.821359999999999</c:v>
                </c:pt>
                <c:pt idx="17114">
                  <c:v>72.826210000000003</c:v>
                </c:pt>
                <c:pt idx="17115">
                  <c:v>72.831049999999991</c:v>
                </c:pt>
                <c:pt idx="17116">
                  <c:v>72.835899999999995</c:v>
                </c:pt>
                <c:pt idx="17117">
                  <c:v>72.84075</c:v>
                </c:pt>
                <c:pt idx="17118">
                  <c:v>72.845590000000001</c:v>
                </c:pt>
                <c:pt idx="17119">
                  <c:v>72.850440000000006</c:v>
                </c:pt>
                <c:pt idx="17120">
                  <c:v>72.855289999999997</c:v>
                </c:pt>
                <c:pt idx="17121">
                  <c:v>72.860140000000001</c:v>
                </c:pt>
                <c:pt idx="17122">
                  <c:v>72.864990000000006</c:v>
                </c:pt>
                <c:pt idx="17123">
                  <c:v>72.869829999999993</c:v>
                </c:pt>
                <c:pt idx="17124">
                  <c:v>72.874679999999998</c:v>
                </c:pt>
                <c:pt idx="17125">
                  <c:v>72.879519999999999</c:v>
                </c:pt>
                <c:pt idx="17126">
                  <c:v>72.884370000000004</c:v>
                </c:pt>
                <c:pt idx="17127">
                  <c:v>72.889220000000009</c:v>
                </c:pt>
                <c:pt idx="17128">
                  <c:v>72.894069999999999</c:v>
                </c:pt>
                <c:pt idx="17129">
                  <c:v>72.898920000000004</c:v>
                </c:pt>
                <c:pt idx="17130">
                  <c:v>72.903759999999991</c:v>
                </c:pt>
                <c:pt idx="17131">
                  <c:v>72.908609999999996</c:v>
                </c:pt>
                <c:pt idx="17132">
                  <c:v>72.913460000000001</c:v>
                </c:pt>
                <c:pt idx="17133">
                  <c:v>72.918300000000002</c:v>
                </c:pt>
                <c:pt idx="17134">
                  <c:v>72.923150000000007</c:v>
                </c:pt>
                <c:pt idx="17135">
                  <c:v>72.928000000000011</c:v>
                </c:pt>
                <c:pt idx="17136">
                  <c:v>72.932849999999988</c:v>
                </c:pt>
                <c:pt idx="17137">
                  <c:v>72.937699999999992</c:v>
                </c:pt>
                <c:pt idx="17138">
                  <c:v>72.942539999999994</c:v>
                </c:pt>
                <c:pt idx="17139">
                  <c:v>72.947389999999999</c:v>
                </c:pt>
                <c:pt idx="17140">
                  <c:v>72.95223</c:v>
                </c:pt>
                <c:pt idx="17141">
                  <c:v>72.957079999999991</c:v>
                </c:pt>
                <c:pt idx="17142">
                  <c:v>72.961929999999995</c:v>
                </c:pt>
                <c:pt idx="17143">
                  <c:v>72.96678</c:v>
                </c:pt>
                <c:pt idx="17144">
                  <c:v>72.97162999999999</c:v>
                </c:pt>
                <c:pt idx="17145">
                  <c:v>72.976470000000006</c:v>
                </c:pt>
                <c:pt idx="17146">
                  <c:v>72.981319999999997</c:v>
                </c:pt>
                <c:pt idx="17147">
                  <c:v>72.986170000000001</c:v>
                </c:pt>
                <c:pt idx="17148">
                  <c:v>72.991009999999989</c:v>
                </c:pt>
                <c:pt idx="17149">
                  <c:v>72.995859999999993</c:v>
                </c:pt>
                <c:pt idx="17150">
                  <c:v>73.000709999999998</c:v>
                </c:pt>
                <c:pt idx="17151">
                  <c:v>73.005560000000003</c:v>
                </c:pt>
                <c:pt idx="17152">
                  <c:v>73.010409999999993</c:v>
                </c:pt>
                <c:pt idx="17153">
                  <c:v>73.015250000000009</c:v>
                </c:pt>
                <c:pt idx="17154">
                  <c:v>73.020099999999999</c:v>
                </c:pt>
                <c:pt idx="17155">
                  <c:v>73.024950000000004</c:v>
                </c:pt>
                <c:pt idx="17156">
                  <c:v>73.029789999999991</c:v>
                </c:pt>
                <c:pt idx="17157">
                  <c:v>73.034639999999996</c:v>
                </c:pt>
                <c:pt idx="17158">
                  <c:v>73.039490000000001</c:v>
                </c:pt>
                <c:pt idx="17159">
                  <c:v>73.044340000000005</c:v>
                </c:pt>
                <c:pt idx="17160">
                  <c:v>73.049189999999996</c:v>
                </c:pt>
                <c:pt idx="17161">
                  <c:v>73.054030000000012</c:v>
                </c:pt>
                <c:pt idx="17162">
                  <c:v>73.058880000000002</c:v>
                </c:pt>
                <c:pt idx="17163">
                  <c:v>73.063729999999993</c:v>
                </c:pt>
                <c:pt idx="17164">
                  <c:v>73.068569999999994</c:v>
                </c:pt>
                <c:pt idx="17165">
                  <c:v>73.073419999999999</c:v>
                </c:pt>
                <c:pt idx="17166">
                  <c:v>73.078270000000003</c:v>
                </c:pt>
                <c:pt idx="17167">
                  <c:v>73.083120000000008</c:v>
                </c:pt>
                <c:pt idx="17168">
                  <c:v>73.087969999999999</c:v>
                </c:pt>
                <c:pt idx="17169">
                  <c:v>73.09281</c:v>
                </c:pt>
                <c:pt idx="17170">
                  <c:v>73.097659999999991</c:v>
                </c:pt>
                <c:pt idx="17171">
                  <c:v>73.102509999999995</c:v>
                </c:pt>
                <c:pt idx="17172">
                  <c:v>73.107349999999997</c:v>
                </c:pt>
                <c:pt idx="17173">
                  <c:v>73.112200000000001</c:v>
                </c:pt>
                <c:pt idx="17174">
                  <c:v>73.117050000000006</c:v>
                </c:pt>
                <c:pt idx="17175">
                  <c:v>73.121899999999997</c:v>
                </c:pt>
                <c:pt idx="17176">
                  <c:v>73.126750000000001</c:v>
                </c:pt>
                <c:pt idx="17177">
                  <c:v>73.131590000000003</c:v>
                </c:pt>
                <c:pt idx="17178">
                  <c:v>73.136439999999993</c:v>
                </c:pt>
                <c:pt idx="17179">
                  <c:v>73.141289999999998</c:v>
                </c:pt>
                <c:pt idx="17180">
                  <c:v>73.146129999999999</c:v>
                </c:pt>
                <c:pt idx="17181">
                  <c:v>73.150980000000004</c:v>
                </c:pt>
                <c:pt idx="17182">
                  <c:v>73.155830000000009</c:v>
                </c:pt>
                <c:pt idx="17183">
                  <c:v>73.160679999999999</c:v>
                </c:pt>
                <c:pt idx="17184">
                  <c:v>73.165530000000004</c:v>
                </c:pt>
                <c:pt idx="17185">
                  <c:v>73.170370000000005</c:v>
                </c:pt>
                <c:pt idx="17186">
                  <c:v>73.175219999999996</c:v>
                </c:pt>
                <c:pt idx="17187">
                  <c:v>73.180070000000001</c:v>
                </c:pt>
                <c:pt idx="17188">
                  <c:v>73.184910000000002</c:v>
                </c:pt>
                <c:pt idx="17189">
                  <c:v>73.189769999999996</c:v>
                </c:pt>
                <c:pt idx="17190">
                  <c:v>73.194609999999997</c:v>
                </c:pt>
                <c:pt idx="17191">
                  <c:v>73.199459999999988</c:v>
                </c:pt>
                <c:pt idx="17192">
                  <c:v>73.204309999999992</c:v>
                </c:pt>
                <c:pt idx="17193">
                  <c:v>73.209149999999994</c:v>
                </c:pt>
                <c:pt idx="17194">
                  <c:v>73.213999999999999</c:v>
                </c:pt>
                <c:pt idx="17195">
                  <c:v>73.218850000000003</c:v>
                </c:pt>
                <c:pt idx="17196">
                  <c:v>73.223700000000008</c:v>
                </c:pt>
                <c:pt idx="17197">
                  <c:v>73.228549999999998</c:v>
                </c:pt>
                <c:pt idx="17198">
                  <c:v>73.233400000000003</c:v>
                </c:pt>
                <c:pt idx="17199">
                  <c:v>73.23823999999999</c:v>
                </c:pt>
                <c:pt idx="17200">
                  <c:v>73.243089999999995</c:v>
                </c:pt>
                <c:pt idx="17201">
                  <c:v>73.24794</c:v>
                </c:pt>
                <c:pt idx="17202">
                  <c:v>73.252780000000001</c:v>
                </c:pt>
                <c:pt idx="17203">
                  <c:v>73.257630000000006</c:v>
                </c:pt>
                <c:pt idx="17204">
                  <c:v>73.262480000000011</c:v>
                </c:pt>
                <c:pt idx="17205">
                  <c:v>73.267330000000001</c:v>
                </c:pt>
                <c:pt idx="17206">
                  <c:v>73.272180000000006</c:v>
                </c:pt>
                <c:pt idx="17207">
                  <c:v>73.277019999999993</c:v>
                </c:pt>
                <c:pt idx="17208">
                  <c:v>73.281869999999998</c:v>
                </c:pt>
                <c:pt idx="17209">
                  <c:v>73.286720000000003</c:v>
                </c:pt>
                <c:pt idx="17210">
                  <c:v>73.291560000000004</c:v>
                </c:pt>
                <c:pt idx="17211">
                  <c:v>73.296410000000009</c:v>
                </c:pt>
                <c:pt idx="17212">
                  <c:v>73.301259999999999</c:v>
                </c:pt>
                <c:pt idx="17213">
                  <c:v>73.30610999999999</c:v>
                </c:pt>
                <c:pt idx="17214">
                  <c:v>73.310959999999994</c:v>
                </c:pt>
                <c:pt idx="17215">
                  <c:v>73.315809999999999</c:v>
                </c:pt>
                <c:pt idx="17216">
                  <c:v>73.320650000000001</c:v>
                </c:pt>
                <c:pt idx="17217">
                  <c:v>73.325500000000005</c:v>
                </c:pt>
                <c:pt idx="17218">
                  <c:v>73.330349999999996</c:v>
                </c:pt>
                <c:pt idx="17219">
                  <c:v>73.335189999999997</c:v>
                </c:pt>
                <c:pt idx="17220">
                  <c:v>73.340040000000002</c:v>
                </c:pt>
                <c:pt idx="17221">
                  <c:v>73.344889999999992</c:v>
                </c:pt>
                <c:pt idx="17222">
                  <c:v>73.349739999999997</c:v>
                </c:pt>
                <c:pt idx="17223">
                  <c:v>73.354590000000002</c:v>
                </c:pt>
                <c:pt idx="17224">
                  <c:v>73.359430000000003</c:v>
                </c:pt>
                <c:pt idx="17225">
                  <c:v>73.364280000000008</c:v>
                </c:pt>
                <c:pt idx="17226">
                  <c:v>73.369129999999998</c:v>
                </c:pt>
                <c:pt idx="17227">
                  <c:v>73.37397</c:v>
                </c:pt>
                <c:pt idx="17228">
                  <c:v>73.37881999999999</c:v>
                </c:pt>
                <c:pt idx="17229">
                  <c:v>73.383669999999995</c:v>
                </c:pt>
                <c:pt idx="17230">
                  <c:v>73.38852</c:v>
                </c:pt>
                <c:pt idx="17231">
                  <c:v>73.393370000000004</c:v>
                </c:pt>
                <c:pt idx="17232">
                  <c:v>73.398219999999995</c:v>
                </c:pt>
                <c:pt idx="17233">
                  <c:v>73.403060000000011</c:v>
                </c:pt>
                <c:pt idx="17234">
                  <c:v>73.407910000000001</c:v>
                </c:pt>
                <c:pt idx="17235">
                  <c:v>73.412759999999992</c:v>
                </c:pt>
                <c:pt idx="17236">
                  <c:v>73.417599999999993</c:v>
                </c:pt>
                <c:pt idx="17237">
                  <c:v>73.422449999999998</c:v>
                </c:pt>
                <c:pt idx="17238">
                  <c:v>73.427300000000002</c:v>
                </c:pt>
                <c:pt idx="17239">
                  <c:v>73.432150000000007</c:v>
                </c:pt>
                <c:pt idx="17240">
                  <c:v>73.436999999999998</c:v>
                </c:pt>
                <c:pt idx="17241">
                  <c:v>73.441850000000002</c:v>
                </c:pt>
                <c:pt idx="17242">
                  <c:v>73.44668999999999</c:v>
                </c:pt>
                <c:pt idx="17243">
                  <c:v>73.451539999999994</c:v>
                </c:pt>
                <c:pt idx="17244">
                  <c:v>73.456389999999999</c:v>
                </c:pt>
                <c:pt idx="17245">
                  <c:v>73.46123</c:v>
                </c:pt>
                <c:pt idx="17246">
                  <c:v>73.466080000000005</c:v>
                </c:pt>
                <c:pt idx="17247">
                  <c:v>73.470939999999999</c:v>
                </c:pt>
                <c:pt idx="17248">
                  <c:v>73.47578</c:v>
                </c:pt>
                <c:pt idx="17249">
                  <c:v>73.480630000000005</c:v>
                </c:pt>
                <c:pt idx="17250">
                  <c:v>73.48548000000001</c:v>
                </c:pt>
                <c:pt idx="17251">
                  <c:v>73.490319999999997</c:v>
                </c:pt>
                <c:pt idx="17252">
                  <c:v>73.495170000000002</c:v>
                </c:pt>
                <c:pt idx="17253">
                  <c:v>73.500020000000006</c:v>
                </c:pt>
                <c:pt idx="17254">
                  <c:v>73.504869999999997</c:v>
                </c:pt>
                <c:pt idx="17255">
                  <c:v>73.509720000000002</c:v>
                </c:pt>
                <c:pt idx="17256">
                  <c:v>73.514570000000006</c:v>
                </c:pt>
                <c:pt idx="17257">
                  <c:v>73.519419999999997</c:v>
                </c:pt>
                <c:pt idx="17258">
                  <c:v>73.524259999999998</c:v>
                </c:pt>
                <c:pt idx="17259">
                  <c:v>73.529109999999989</c:v>
                </c:pt>
                <c:pt idx="17260">
                  <c:v>73.533959999999993</c:v>
                </c:pt>
                <c:pt idx="17261">
                  <c:v>73.538799999999995</c:v>
                </c:pt>
                <c:pt idx="17262">
                  <c:v>73.54365</c:v>
                </c:pt>
                <c:pt idx="17263">
                  <c:v>73.548500000000004</c:v>
                </c:pt>
                <c:pt idx="17264">
                  <c:v>73.553350000000009</c:v>
                </c:pt>
                <c:pt idx="17265">
                  <c:v>73.558199999999999</c:v>
                </c:pt>
                <c:pt idx="17266">
                  <c:v>73.563050000000004</c:v>
                </c:pt>
                <c:pt idx="17267">
                  <c:v>73.567889999999991</c:v>
                </c:pt>
                <c:pt idx="17268">
                  <c:v>73.572739999999996</c:v>
                </c:pt>
                <c:pt idx="17269">
                  <c:v>73.577590000000001</c:v>
                </c:pt>
                <c:pt idx="17270">
                  <c:v>73.582430000000002</c:v>
                </c:pt>
                <c:pt idx="17271">
                  <c:v>73.587280000000007</c:v>
                </c:pt>
                <c:pt idx="17272">
                  <c:v>73.592130000000012</c:v>
                </c:pt>
                <c:pt idx="17273">
                  <c:v>73.596980000000002</c:v>
                </c:pt>
                <c:pt idx="17274">
                  <c:v>73.601829999999993</c:v>
                </c:pt>
                <c:pt idx="17275">
                  <c:v>73.606679999999997</c:v>
                </c:pt>
                <c:pt idx="17276">
                  <c:v>73.611519999999999</c:v>
                </c:pt>
                <c:pt idx="17277">
                  <c:v>73.616370000000003</c:v>
                </c:pt>
                <c:pt idx="17278">
                  <c:v>73.621220000000008</c:v>
                </c:pt>
                <c:pt idx="17279">
                  <c:v>73.626069999999999</c:v>
                </c:pt>
                <c:pt idx="17280">
                  <c:v>73.63091</c:v>
                </c:pt>
                <c:pt idx="17281">
                  <c:v>73.635759999999991</c:v>
                </c:pt>
                <c:pt idx="17282">
                  <c:v>73.640609999999995</c:v>
                </c:pt>
                <c:pt idx="17283">
                  <c:v>73.64546</c:v>
                </c:pt>
                <c:pt idx="17284">
                  <c:v>73.65030999999999</c:v>
                </c:pt>
                <c:pt idx="17285">
                  <c:v>73.655159999999995</c:v>
                </c:pt>
                <c:pt idx="17286">
                  <c:v>73.66</c:v>
                </c:pt>
                <c:pt idx="17287">
                  <c:v>73.664850000000001</c:v>
                </c:pt>
                <c:pt idx="17288">
                  <c:v>73.669700000000006</c:v>
                </c:pt>
                <c:pt idx="17289">
                  <c:v>73.674539999999993</c:v>
                </c:pt>
                <c:pt idx="17290">
                  <c:v>73.679400000000001</c:v>
                </c:pt>
                <c:pt idx="17291">
                  <c:v>73.684250000000006</c:v>
                </c:pt>
                <c:pt idx="17292">
                  <c:v>73.689099999999996</c:v>
                </c:pt>
                <c:pt idx="17293">
                  <c:v>73.693939999999998</c:v>
                </c:pt>
                <c:pt idx="17294">
                  <c:v>73.698790000000002</c:v>
                </c:pt>
                <c:pt idx="17295">
                  <c:v>73.703640000000007</c:v>
                </c:pt>
                <c:pt idx="17296">
                  <c:v>73.708480000000009</c:v>
                </c:pt>
                <c:pt idx="17297">
                  <c:v>73.713329999999999</c:v>
                </c:pt>
                <c:pt idx="17298">
                  <c:v>73.71817999999999</c:v>
                </c:pt>
                <c:pt idx="17299">
                  <c:v>73.723029999999994</c:v>
                </c:pt>
                <c:pt idx="17300">
                  <c:v>73.727879999999999</c:v>
                </c:pt>
                <c:pt idx="17301">
                  <c:v>73.732729999999989</c:v>
                </c:pt>
                <c:pt idx="17302">
                  <c:v>73.737579999999994</c:v>
                </c:pt>
                <c:pt idx="17303">
                  <c:v>73.74242000000001</c:v>
                </c:pt>
                <c:pt idx="17304">
                  <c:v>73.74727</c:v>
                </c:pt>
                <c:pt idx="17305">
                  <c:v>73.752120000000005</c:v>
                </c:pt>
                <c:pt idx="17306">
                  <c:v>73.756959999999992</c:v>
                </c:pt>
                <c:pt idx="17307">
                  <c:v>73.761809999999997</c:v>
                </c:pt>
                <c:pt idx="17308">
                  <c:v>73.766660000000002</c:v>
                </c:pt>
                <c:pt idx="17309">
                  <c:v>73.771509999999992</c:v>
                </c:pt>
                <c:pt idx="17310">
                  <c:v>73.776359999999997</c:v>
                </c:pt>
                <c:pt idx="17311">
                  <c:v>73.781210000000002</c:v>
                </c:pt>
                <c:pt idx="17312">
                  <c:v>73.786060000000006</c:v>
                </c:pt>
                <c:pt idx="17313">
                  <c:v>73.790900000000008</c:v>
                </c:pt>
                <c:pt idx="17314">
                  <c:v>73.795749999999998</c:v>
                </c:pt>
                <c:pt idx="17315">
                  <c:v>73.800599999999989</c:v>
                </c:pt>
                <c:pt idx="17316">
                  <c:v>73.805440000000004</c:v>
                </c:pt>
                <c:pt idx="17317">
                  <c:v>73.810289999999995</c:v>
                </c:pt>
                <c:pt idx="17318">
                  <c:v>73.81514</c:v>
                </c:pt>
                <c:pt idx="17319">
                  <c:v>73.819990000000004</c:v>
                </c:pt>
                <c:pt idx="17320">
                  <c:v>73.824840000000009</c:v>
                </c:pt>
                <c:pt idx="17321">
                  <c:v>73.829689999999999</c:v>
                </c:pt>
                <c:pt idx="17322">
                  <c:v>73.834540000000004</c:v>
                </c:pt>
                <c:pt idx="17323">
                  <c:v>73.839379999999991</c:v>
                </c:pt>
                <c:pt idx="17324">
                  <c:v>73.844229999999996</c:v>
                </c:pt>
                <c:pt idx="17325">
                  <c:v>73.849080000000001</c:v>
                </c:pt>
                <c:pt idx="17326">
                  <c:v>73.853929999999991</c:v>
                </c:pt>
                <c:pt idx="17327">
                  <c:v>73.858779999999996</c:v>
                </c:pt>
                <c:pt idx="17328">
                  <c:v>73.863630000000001</c:v>
                </c:pt>
                <c:pt idx="17329">
                  <c:v>73.868480000000005</c:v>
                </c:pt>
                <c:pt idx="17330">
                  <c:v>73.873329999999996</c:v>
                </c:pt>
                <c:pt idx="17331">
                  <c:v>73.878170000000011</c:v>
                </c:pt>
                <c:pt idx="17332">
                  <c:v>73.883019999999988</c:v>
                </c:pt>
                <c:pt idx="17333">
                  <c:v>73.887869999999992</c:v>
                </c:pt>
                <c:pt idx="17334">
                  <c:v>73.892709999999994</c:v>
                </c:pt>
                <c:pt idx="17335">
                  <c:v>73.897559999999999</c:v>
                </c:pt>
                <c:pt idx="17336">
                  <c:v>73.902410000000003</c:v>
                </c:pt>
                <c:pt idx="17337">
                  <c:v>73.907260000000008</c:v>
                </c:pt>
                <c:pt idx="17338">
                  <c:v>73.912109999999998</c:v>
                </c:pt>
                <c:pt idx="17339">
                  <c:v>73.916960000000003</c:v>
                </c:pt>
                <c:pt idx="17340">
                  <c:v>73.921810000000008</c:v>
                </c:pt>
                <c:pt idx="17341">
                  <c:v>73.926649999999995</c:v>
                </c:pt>
                <c:pt idx="17342">
                  <c:v>73.9315</c:v>
                </c:pt>
                <c:pt idx="17343">
                  <c:v>73.936350000000004</c:v>
                </c:pt>
                <c:pt idx="17344">
                  <c:v>73.941199999999995</c:v>
                </c:pt>
                <c:pt idx="17345">
                  <c:v>73.946040000000011</c:v>
                </c:pt>
                <c:pt idx="17346">
                  <c:v>73.950890000000001</c:v>
                </c:pt>
                <c:pt idx="17347">
                  <c:v>73.955740000000006</c:v>
                </c:pt>
                <c:pt idx="17348">
                  <c:v>73.96059000000001</c:v>
                </c:pt>
                <c:pt idx="17349">
                  <c:v>73.965439999999987</c:v>
                </c:pt>
                <c:pt idx="17350">
                  <c:v>73.970289999999991</c:v>
                </c:pt>
                <c:pt idx="17351">
                  <c:v>73.975139999999996</c:v>
                </c:pt>
                <c:pt idx="17352">
                  <c:v>73.979990000000001</c:v>
                </c:pt>
                <c:pt idx="17353">
                  <c:v>73.984830000000002</c:v>
                </c:pt>
                <c:pt idx="17354">
                  <c:v>73.989680000000007</c:v>
                </c:pt>
                <c:pt idx="17355">
                  <c:v>73.994529999999997</c:v>
                </c:pt>
                <c:pt idx="17356">
                  <c:v>73.999380000000002</c:v>
                </c:pt>
                <c:pt idx="17357">
                  <c:v>74.004230000000007</c:v>
                </c:pt>
                <c:pt idx="17358">
                  <c:v>74.009080000000012</c:v>
                </c:pt>
                <c:pt idx="17359">
                  <c:v>74.013930000000002</c:v>
                </c:pt>
                <c:pt idx="17360">
                  <c:v>74.018770000000004</c:v>
                </c:pt>
                <c:pt idx="17361">
                  <c:v>74.023619999999994</c:v>
                </c:pt>
                <c:pt idx="17362">
                  <c:v>74.028469999999999</c:v>
                </c:pt>
                <c:pt idx="17363">
                  <c:v>74.033320000000003</c:v>
                </c:pt>
                <c:pt idx="17364">
                  <c:v>74.038160000000005</c:v>
                </c:pt>
                <c:pt idx="17365">
                  <c:v>74.04301000000001</c:v>
                </c:pt>
                <c:pt idx="17366">
                  <c:v>74.04786</c:v>
                </c:pt>
                <c:pt idx="17367">
                  <c:v>74.05270999999999</c:v>
                </c:pt>
                <c:pt idx="17368">
                  <c:v>74.057559999999995</c:v>
                </c:pt>
                <c:pt idx="17369">
                  <c:v>74.06241</c:v>
                </c:pt>
                <c:pt idx="17370">
                  <c:v>74.06725999999999</c:v>
                </c:pt>
                <c:pt idx="17371">
                  <c:v>74.072109999999995</c:v>
                </c:pt>
                <c:pt idx="17372">
                  <c:v>74.076949999999997</c:v>
                </c:pt>
                <c:pt idx="17373">
                  <c:v>74.081800000000001</c:v>
                </c:pt>
                <c:pt idx="17374">
                  <c:v>74.086650000000006</c:v>
                </c:pt>
                <c:pt idx="17375">
                  <c:v>74.091500000000011</c:v>
                </c:pt>
                <c:pt idx="17376">
                  <c:v>74.096339999999998</c:v>
                </c:pt>
                <c:pt idx="17377">
                  <c:v>74.101190000000003</c:v>
                </c:pt>
                <c:pt idx="17378">
                  <c:v>74.10605000000001</c:v>
                </c:pt>
                <c:pt idx="17379">
                  <c:v>74.110899999999987</c:v>
                </c:pt>
                <c:pt idx="17380">
                  <c:v>74.115740000000002</c:v>
                </c:pt>
                <c:pt idx="17381">
                  <c:v>74.120590000000007</c:v>
                </c:pt>
                <c:pt idx="17382">
                  <c:v>74.125439999999998</c:v>
                </c:pt>
                <c:pt idx="17383">
                  <c:v>74.130290000000002</c:v>
                </c:pt>
                <c:pt idx="17384">
                  <c:v>74.13512999999999</c:v>
                </c:pt>
                <c:pt idx="17385">
                  <c:v>74.139979999999994</c:v>
                </c:pt>
                <c:pt idx="17386">
                  <c:v>74.144829999999999</c:v>
                </c:pt>
                <c:pt idx="17387">
                  <c:v>74.149679999999989</c:v>
                </c:pt>
                <c:pt idx="17388">
                  <c:v>74.154529999999994</c:v>
                </c:pt>
                <c:pt idx="17389">
                  <c:v>74.159379999999999</c:v>
                </c:pt>
                <c:pt idx="17390">
                  <c:v>74.164230000000003</c:v>
                </c:pt>
                <c:pt idx="17391">
                  <c:v>74.169079999999994</c:v>
                </c:pt>
                <c:pt idx="17392">
                  <c:v>74.17392000000001</c:v>
                </c:pt>
                <c:pt idx="17393">
                  <c:v>74.17877</c:v>
                </c:pt>
                <c:pt idx="17394">
                  <c:v>74.183620000000005</c:v>
                </c:pt>
                <c:pt idx="17395">
                  <c:v>74.188470000000009</c:v>
                </c:pt>
                <c:pt idx="17396">
                  <c:v>74.193309999999997</c:v>
                </c:pt>
                <c:pt idx="17397">
                  <c:v>74.198160000000001</c:v>
                </c:pt>
                <c:pt idx="17398">
                  <c:v>74.203010000000006</c:v>
                </c:pt>
                <c:pt idx="17399">
                  <c:v>74.207859999999997</c:v>
                </c:pt>
                <c:pt idx="17400">
                  <c:v>74.212710000000001</c:v>
                </c:pt>
                <c:pt idx="17401">
                  <c:v>74.217560000000006</c:v>
                </c:pt>
                <c:pt idx="17402">
                  <c:v>74.222409999999996</c:v>
                </c:pt>
                <c:pt idx="17403">
                  <c:v>74.227260000000001</c:v>
                </c:pt>
                <c:pt idx="17404">
                  <c:v>74.232099999999988</c:v>
                </c:pt>
                <c:pt idx="17405">
                  <c:v>74.236949999999993</c:v>
                </c:pt>
                <c:pt idx="17406">
                  <c:v>74.241799999999998</c:v>
                </c:pt>
                <c:pt idx="17407">
                  <c:v>74.246650000000002</c:v>
                </c:pt>
                <c:pt idx="17408">
                  <c:v>74.251499999999993</c:v>
                </c:pt>
                <c:pt idx="17409">
                  <c:v>74.256349999999998</c:v>
                </c:pt>
                <c:pt idx="17410">
                  <c:v>74.261200000000002</c:v>
                </c:pt>
                <c:pt idx="17411">
                  <c:v>74.266050000000007</c:v>
                </c:pt>
                <c:pt idx="17412">
                  <c:v>74.270899999999997</c:v>
                </c:pt>
                <c:pt idx="17413">
                  <c:v>74.275740000000013</c:v>
                </c:pt>
                <c:pt idx="17414">
                  <c:v>74.280589999999989</c:v>
                </c:pt>
                <c:pt idx="17415">
                  <c:v>74.285439999999994</c:v>
                </c:pt>
                <c:pt idx="17416">
                  <c:v>74.290289999999999</c:v>
                </c:pt>
                <c:pt idx="17417">
                  <c:v>74.29513</c:v>
                </c:pt>
                <c:pt idx="17418">
                  <c:v>74.299980000000005</c:v>
                </c:pt>
                <c:pt idx="17419">
                  <c:v>74.304829999999995</c:v>
                </c:pt>
                <c:pt idx="17420">
                  <c:v>74.30968</c:v>
                </c:pt>
                <c:pt idx="17421">
                  <c:v>74.314530000000005</c:v>
                </c:pt>
                <c:pt idx="17422">
                  <c:v>74.31938000000001</c:v>
                </c:pt>
                <c:pt idx="17423">
                  <c:v>74.32423</c:v>
                </c:pt>
                <c:pt idx="17424">
                  <c:v>74.329080000000005</c:v>
                </c:pt>
                <c:pt idx="17425">
                  <c:v>74.333930000000009</c:v>
                </c:pt>
                <c:pt idx="17426">
                  <c:v>74.338769999999997</c:v>
                </c:pt>
                <c:pt idx="17427">
                  <c:v>74.343620000000001</c:v>
                </c:pt>
                <c:pt idx="17428">
                  <c:v>74.348470000000006</c:v>
                </c:pt>
                <c:pt idx="17429">
                  <c:v>74.353319999999997</c:v>
                </c:pt>
                <c:pt idx="17430">
                  <c:v>74.358170000000001</c:v>
                </c:pt>
                <c:pt idx="17431">
                  <c:v>74.363020000000006</c:v>
                </c:pt>
                <c:pt idx="17432">
                  <c:v>74.367869999999996</c:v>
                </c:pt>
                <c:pt idx="17433">
                  <c:v>74.372720000000001</c:v>
                </c:pt>
                <c:pt idx="17434">
                  <c:v>74.377570000000006</c:v>
                </c:pt>
                <c:pt idx="17435">
                  <c:v>74.382409999999993</c:v>
                </c:pt>
                <c:pt idx="17436">
                  <c:v>74.387259999999998</c:v>
                </c:pt>
                <c:pt idx="17437">
                  <c:v>74.392110000000002</c:v>
                </c:pt>
                <c:pt idx="17438">
                  <c:v>74.396959999999993</c:v>
                </c:pt>
                <c:pt idx="17439">
                  <c:v>74.401809999999998</c:v>
                </c:pt>
                <c:pt idx="17440">
                  <c:v>74.406649999999999</c:v>
                </c:pt>
                <c:pt idx="17441">
                  <c:v>74.411500000000004</c:v>
                </c:pt>
                <c:pt idx="17442">
                  <c:v>74.416350000000008</c:v>
                </c:pt>
                <c:pt idx="17443">
                  <c:v>74.421200000000013</c:v>
                </c:pt>
                <c:pt idx="17444">
                  <c:v>74.426049999999989</c:v>
                </c:pt>
                <c:pt idx="17445">
                  <c:v>74.430899999999994</c:v>
                </c:pt>
                <c:pt idx="17446">
                  <c:v>74.435749999999999</c:v>
                </c:pt>
                <c:pt idx="17447">
                  <c:v>74.440599999999989</c:v>
                </c:pt>
                <c:pt idx="17448">
                  <c:v>74.445449999999994</c:v>
                </c:pt>
                <c:pt idx="17449">
                  <c:v>74.450289999999995</c:v>
                </c:pt>
                <c:pt idx="17450">
                  <c:v>74.45514</c:v>
                </c:pt>
                <c:pt idx="17451">
                  <c:v>74.459990000000005</c:v>
                </c:pt>
                <c:pt idx="17452">
                  <c:v>74.464840000000009</c:v>
                </c:pt>
                <c:pt idx="17453">
                  <c:v>74.46969</c:v>
                </c:pt>
                <c:pt idx="17454">
                  <c:v>74.474540000000005</c:v>
                </c:pt>
                <c:pt idx="17455">
                  <c:v>74.479390000000009</c:v>
                </c:pt>
                <c:pt idx="17456">
                  <c:v>74.48424</c:v>
                </c:pt>
                <c:pt idx="17457">
                  <c:v>74.48908999999999</c:v>
                </c:pt>
                <c:pt idx="17458">
                  <c:v>74.493939999999995</c:v>
                </c:pt>
                <c:pt idx="17459">
                  <c:v>74.498779999999996</c:v>
                </c:pt>
                <c:pt idx="17460">
                  <c:v>74.503630000000001</c:v>
                </c:pt>
                <c:pt idx="17461">
                  <c:v>74.508480000000006</c:v>
                </c:pt>
                <c:pt idx="17462">
                  <c:v>74.513329999999996</c:v>
                </c:pt>
                <c:pt idx="17463">
                  <c:v>74.518169999999998</c:v>
                </c:pt>
                <c:pt idx="17464">
                  <c:v>74.523020000000002</c:v>
                </c:pt>
                <c:pt idx="17465">
                  <c:v>74.527869999999993</c:v>
                </c:pt>
                <c:pt idx="17466">
                  <c:v>74.532719999999998</c:v>
                </c:pt>
                <c:pt idx="17467">
                  <c:v>74.537580000000005</c:v>
                </c:pt>
                <c:pt idx="17468">
                  <c:v>74.542419999999993</c:v>
                </c:pt>
                <c:pt idx="17469">
                  <c:v>74.547269999999997</c:v>
                </c:pt>
                <c:pt idx="17470">
                  <c:v>74.552120000000002</c:v>
                </c:pt>
                <c:pt idx="17471">
                  <c:v>74.556970000000007</c:v>
                </c:pt>
                <c:pt idx="17472">
                  <c:v>74.561819999999997</c:v>
                </c:pt>
                <c:pt idx="17473">
                  <c:v>74.566660000000013</c:v>
                </c:pt>
                <c:pt idx="17474">
                  <c:v>74.571509999999989</c:v>
                </c:pt>
                <c:pt idx="17475">
                  <c:v>74.576359999999994</c:v>
                </c:pt>
                <c:pt idx="17476">
                  <c:v>74.581209999999999</c:v>
                </c:pt>
                <c:pt idx="17477">
                  <c:v>74.586059999999989</c:v>
                </c:pt>
                <c:pt idx="17478">
                  <c:v>74.590909999999994</c:v>
                </c:pt>
                <c:pt idx="17479">
                  <c:v>74.595759999999999</c:v>
                </c:pt>
                <c:pt idx="17480">
                  <c:v>74.600610000000003</c:v>
                </c:pt>
                <c:pt idx="17481">
                  <c:v>74.605459999999994</c:v>
                </c:pt>
                <c:pt idx="17482">
                  <c:v>74.610309999999998</c:v>
                </c:pt>
                <c:pt idx="17483">
                  <c:v>74.615160000000003</c:v>
                </c:pt>
                <c:pt idx="17484">
                  <c:v>74.62</c:v>
                </c:pt>
                <c:pt idx="17485">
                  <c:v>74.624850000000009</c:v>
                </c:pt>
                <c:pt idx="17486">
                  <c:v>74.6297</c:v>
                </c:pt>
                <c:pt idx="17487">
                  <c:v>74.63454999999999</c:v>
                </c:pt>
                <c:pt idx="17488">
                  <c:v>74.639399999999995</c:v>
                </c:pt>
                <c:pt idx="17489">
                  <c:v>74.64425</c:v>
                </c:pt>
                <c:pt idx="17490">
                  <c:v>74.64909999999999</c:v>
                </c:pt>
                <c:pt idx="17491">
                  <c:v>74.653949999999995</c:v>
                </c:pt>
                <c:pt idx="17492">
                  <c:v>74.658799999999999</c:v>
                </c:pt>
                <c:pt idx="17493">
                  <c:v>74.663650000000004</c:v>
                </c:pt>
                <c:pt idx="17494">
                  <c:v>74.668490000000006</c:v>
                </c:pt>
                <c:pt idx="17495">
                  <c:v>74.67334000000001</c:v>
                </c:pt>
                <c:pt idx="17496">
                  <c:v>74.678190000000001</c:v>
                </c:pt>
                <c:pt idx="17497">
                  <c:v>74.683040000000005</c:v>
                </c:pt>
                <c:pt idx="17498">
                  <c:v>74.68789000000001</c:v>
                </c:pt>
                <c:pt idx="17499">
                  <c:v>74.692740000000001</c:v>
                </c:pt>
                <c:pt idx="17500">
                  <c:v>74.697580000000002</c:v>
                </c:pt>
                <c:pt idx="17501">
                  <c:v>74.702430000000007</c:v>
                </c:pt>
                <c:pt idx="17502">
                  <c:v>74.707279999999997</c:v>
                </c:pt>
                <c:pt idx="17503">
                  <c:v>74.712130000000002</c:v>
                </c:pt>
                <c:pt idx="17504">
                  <c:v>74.716989999999996</c:v>
                </c:pt>
                <c:pt idx="17505">
                  <c:v>74.721829999999997</c:v>
                </c:pt>
                <c:pt idx="17506">
                  <c:v>74.726680000000002</c:v>
                </c:pt>
                <c:pt idx="17507">
                  <c:v>74.731530000000006</c:v>
                </c:pt>
                <c:pt idx="17508">
                  <c:v>74.736380000000011</c:v>
                </c:pt>
                <c:pt idx="17509">
                  <c:v>74.741230000000002</c:v>
                </c:pt>
                <c:pt idx="17510">
                  <c:v>74.746080000000006</c:v>
                </c:pt>
                <c:pt idx="17511">
                  <c:v>74.750919999999994</c:v>
                </c:pt>
                <c:pt idx="17512">
                  <c:v>74.755769999999998</c:v>
                </c:pt>
                <c:pt idx="17513">
                  <c:v>74.760620000000003</c:v>
                </c:pt>
                <c:pt idx="17514">
                  <c:v>74.765469999999993</c:v>
                </c:pt>
                <c:pt idx="17515">
                  <c:v>74.770319999999998</c:v>
                </c:pt>
                <c:pt idx="17516">
                  <c:v>74.775170000000003</c:v>
                </c:pt>
                <c:pt idx="17517">
                  <c:v>74.780020000000007</c:v>
                </c:pt>
                <c:pt idx="17518">
                  <c:v>74.784869999999998</c:v>
                </c:pt>
                <c:pt idx="17519">
                  <c:v>74.789720000000003</c:v>
                </c:pt>
                <c:pt idx="17520">
                  <c:v>74.794570000000007</c:v>
                </c:pt>
                <c:pt idx="17521">
                  <c:v>74.799420000000012</c:v>
                </c:pt>
                <c:pt idx="17522">
                  <c:v>74.804270000000002</c:v>
                </c:pt>
                <c:pt idx="17523">
                  <c:v>74.809110000000004</c:v>
                </c:pt>
                <c:pt idx="17524">
                  <c:v>74.813959999999994</c:v>
                </c:pt>
                <c:pt idx="17525">
                  <c:v>74.818809999999999</c:v>
                </c:pt>
                <c:pt idx="17526">
                  <c:v>74.823660000000004</c:v>
                </c:pt>
                <c:pt idx="17527">
                  <c:v>74.828509999999994</c:v>
                </c:pt>
                <c:pt idx="17528">
                  <c:v>74.833359999999999</c:v>
                </c:pt>
                <c:pt idx="17529">
                  <c:v>74.838210000000004</c:v>
                </c:pt>
                <c:pt idx="17530">
                  <c:v>74.843060000000008</c:v>
                </c:pt>
                <c:pt idx="17531">
                  <c:v>74.847909999999999</c:v>
                </c:pt>
                <c:pt idx="17532">
                  <c:v>74.852760000000004</c:v>
                </c:pt>
                <c:pt idx="17533">
                  <c:v>74.857610000000008</c:v>
                </c:pt>
                <c:pt idx="17534">
                  <c:v>74.862459999999999</c:v>
                </c:pt>
                <c:pt idx="17535">
                  <c:v>74.8673</c:v>
                </c:pt>
                <c:pt idx="17536">
                  <c:v>74.872150000000005</c:v>
                </c:pt>
                <c:pt idx="17537">
                  <c:v>74.876999999999995</c:v>
                </c:pt>
                <c:pt idx="17538">
                  <c:v>74.88185</c:v>
                </c:pt>
                <c:pt idx="17539">
                  <c:v>74.886700000000005</c:v>
                </c:pt>
                <c:pt idx="17540">
                  <c:v>74.891549999999995</c:v>
                </c:pt>
                <c:pt idx="17541">
                  <c:v>74.8964</c:v>
                </c:pt>
                <c:pt idx="17542">
                  <c:v>74.901250000000005</c:v>
                </c:pt>
                <c:pt idx="17543">
                  <c:v>74.906100000000009</c:v>
                </c:pt>
                <c:pt idx="17544">
                  <c:v>74.91095</c:v>
                </c:pt>
                <c:pt idx="17545">
                  <c:v>74.915800000000004</c:v>
                </c:pt>
                <c:pt idx="17546">
                  <c:v>74.920650000000009</c:v>
                </c:pt>
                <c:pt idx="17547">
                  <c:v>74.925489999999996</c:v>
                </c:pt>
                <c:pt idx="17548">
                  <c:v>74.930340000000001</c:v>
                </c:pt>
                <c:pt idx="17549">
                  <c:v>74.935190000000006</c:v>
                </c:pt>
                <c:pt idx="17550">
                  <c:v>74.940039999999996</c:v>
                </c:pt>
                <c:pt idx="17551">
                  <c:v>74.944890000000001</c:v>
                </c:pt>
                <c:pt idx="17552">
                  <c:v>74.949740000000006</c:v>
                </c:pt>
                <c:pt idx="17553">
                  <c:v>74.954589999999996</c:v>
                </c:pt>
                <c:pt idx="17554">
                  <c:v>74.959429999999998</c:v>
                </c:pt>
                <c:pt idx="17555">
                  <c:v>74.964279999999988</c:v>
                </c:pt>
                <c:pt idx="17556">
                  <c:v>74.96914000000001</c:v>
                </c:pt>
                <c:pt idx="17557">
                  <c:v>74.973990000000001</c:v>
                </c:pt>
                <c:pt idx="17558">
                  <c:v>74.978840000000005</c:v>
                </c:pt>
                <c:pt idx="17559">
                  <c:v>74.98369000000001</c:v>
                </c:pt>
                <c:pt idx="17560">
                  <c:v>74.988529999999997</c:v>
                </c:pt>
                <c:pt idx="17561">
                  <c:v>74.993380000000002</c:v>
                </c:pt>
                <c:pt idx="17562">
                  <c:v>74.998229999999992</c:v>
                </c:pt>
                <c:pt idx="17563">
                  <c:v>75.003079999999997</c:v>
                </c:pt>
                <c:pt idx="17564">
                  <c:v>75.007930000000002</c:v>
                </c:pt>
                <c:pt idx="17565">
                  <c:v>75.012780000000006</c:v>
                </c:pt>
                <c:pt idx="17566">
                  <c:v>75.017629999999997</c:v>
                </c:pt>
                <c:pt idx="17567">
                  <c:v>75.022469999999998</c:v>
                </c:pt>
                <c:pt idx="17568">
                  <c:v>75.027319999999989</c:v>
                </c:pt>
                <c:pt idx="17569">
                  <c:v>75.032169999999994</c:v>
                </c:pt>
                <c:pt idx="17570">
                  <c:v>75.037019999999998</c:v>
                </c:pt>
                <c:pt idx="17571">
                  <c:v>75.041880000000006</c:v>
                </c:pt>
                <c:pt idx="17572">
                  <c:v>75.046730000000011</c:v>
                </c:pt>
                <c:pt idx="17573">
                  <c:v>75.051580000000001</c:v>
                </c:pt>
                <c:pt idx="17574">
                  <c:v>75.056420000000003</c:v>
                </c:pt>
                <c:pt idx="17575">
                  <c:v>75.061269999999993</c:v>
                </c:pt>
                <c:pt idx="17576">
                  <c:v>75.066119999999998</c:v>
                </c:pt>
                <c:pt idx="17577">
                  <c:v>75.070970000000003</c:v>
                </c:pt>
                <c:pt idx="17578">
                  <c:v>75.075820000000007</c:v>
                </c:pt>
                <c:pt idx="17579">
                  <c:v>75.080669999999998</c:v>
                </c:pt>
                <c:pt idx="17580">
                  <c:v>75.085520000000002</c:v>
                </c:pt>
                <c:pt idx="17581">
                  <c:v>75.090370000000007</c:v>
                </c:pt>
                <c:pt idx="17582">
                  <c:v>75.095209999999994</c:v>
                </c:pt>
                <c:pt idx="17583">
                  <c:v>75.100059999999999</c:v>
                </c:pt>
                <c:pt idx="17584">
                  <c:v>75.104910000000004</c:v>
                </c:pt>
                <c:pt idx="17585">
                  <c:v>75.109759999999994</c:v>
                </c:pt>
                <c:pt idx="17586">
                  <c:v>75.114619999999988</c:v>
                </c:pt>
                <c:pt idx="17587">
                  <c:v>75.119469999999993</c:v>
                </c:pt>
                <c:pt idx="17588">
                  <c:v>75.124319999999997</c:v>
                </c:pt>
                <c:pt idx="17589">
                  <c:v>75.129159999999999</c:v>
                </c:pt>
                <c:pt idx="17590">
                  <c:v>75.134010000000004</c:v>
                </c:pt>
                <c:pt idx="17591">
                  <c:v>75.138860000000008</c:v>
                </c:pt>
                <c:pt idx="17592">
                  <c:v>75.143709999999999</c:v>
                </c:pt>
                <c:pt idx="17593">
                  <c:v>75.148560000000003</c:v>
                </c:pt>
                <c:pt idx="17594">
                  <c:v>75.153410000000008</c:v>
                </c:pt>
                <c:pt idx="17595">
                  <c:v>75.158259999999999</c:v>
                </c:pt>
                <c:pt idx="17596">
                  <c:v>75.163110000000003</c:v>
                </c:pt>
                <c:pt idx="17597">
                  <c:v>75.16794999999999</c:v>
                </c:pt>
                <c:pt idx="17598">
                  <c:v>75.172799999999995</c:v>
                </c:pt>
                <c:pt idx="17599">
                  <c:v>75.17765</c:v>
                </c:pt>
                <c:pt idx="17600">
                  <c:v>75.182500000000005</c:v>
                </c:pt>
                <c:pt idx="17601">
                  <c:v>75.187359999999998</c:v>
                </c:pt>
                <c:pt idx="17602">
                  <c:v>75.192209999999989</c:v>
                </c:pt>
                <c:pt idx="17603">
                  <c:v>75.197059999999993</c:v>
                </c:pt>
                <c:pt idx="17604">
                  <c:v>75.201909999999998</c:v>
                </c:pt>
                <c:pt idx="17605">
                  <c:v>75.20675</c:v>
                </c:pt>
                <c:pt idx="17606">
                  <c:v>75.211600000000004</c:v>
                </c:pt>
                <c:pt idx="17607">
                  <c:v>75.216450000000009</c:v>
                </c:pt>
                <c:pt idx="17608">
                  <c:v>75.221299999999999</c:v>
                </c:pt>
                <c:pt idx="17609">
                  <c:v>75.226150000000004</c:v>
                </c:pt>
                <c:pt idx="17610">
                  <c:v>75.231000000000009</c:v>
                </c:pt>
                <c:pt idx="17611">
                  <c:v>75.235850000000013</c:v>
                </c:pt>
                <c:pt idx="17612">
                  <c:v>75.24069999999999</c:v>
                </c:pt>
                <c:pt idx="17613">
                  <c:v>75.245540000000005</c:v>
                </c:pt>
                <c:pt idx="17614">
                  <c:v>75.250389999999996</c:v>
                </c:pt>
                <c:pt idx="17615">
                  <c:v>75.255240000000001</c:v>
                </c:pt>
                <c:pt idx="17616">
                  <c:v>75.260099999999994</c:v>
                </c:pt>
                <c:pt idx="17617">
                  <c:v>75.264949999999999</c:v>
                </c:pt>
                <c:pt idx="17618">
                  <c:v>75.269800000000004</c:v>
                </c:pt>
                <c:pt idx="17619">
                  <c:v>75.274649999999994</c:v>
                </c:pt>
                <c:pt idx="17620">
                  <c:v>75.279499999999999</c:v>
                </c:pt>
                <c:pt idx="17621">
                  <c:v>75.284350000000003</c:v>
                </c:pt>
                <c:pt idx="17622">
                  <c:v>75.289190000000005</c:v>
                </c:pt>
                <c:pt idx="17623">
                  <c:v>75.29404000000001</c:v>
                </c:pt>
                <c:pt idx="17624">
                  <c:v>75.29889</c:v>
                </c:pt>
                <c:pt idx="17625">
                  <c:v>75.303739999999991</c:v>
                </c:pt>
                <c:pt idx="17626">
                  <c:v>75.308589999999995</c:v>
                </c:pt>
                <c:pt idx="17627">
                  <c:v>75.31344</c:v>
                </c:pt>
                <c:pt idx="17628">
                  <c:v>75.31828999999999</c:v>
                </c:pt>
                <c:pt idx="17629">
                  <c:v>75.323139999999995</c:v>
                </c:pt>
                <c:pt idx="17630">
                  <c:v>75.327979999999997</c:v>
                </c:pt>
                <c:pt idx="17631">
                  <c:v>75.332840000000004</c:v>
                </c:pt>
                <c:pt idx="17632">
                  <c:v>75.337689999999995</c:v>
                </c:pt>
                <c:pt idx="17633">
                  <c:v>75.34254</c:v>
                </c:pt>
                <c:pt idx="17634">
                  <c:v>75.347390000000004</c:v>
                </c:pt>
                <c:pt idx="17635">
                  <c:v>75.352239999999995</c:v>
                </c:pt>
                <c:pt idx="17636">
                  <c:v>75.357089999999999</c:v>
                </c:pt>
                <c:pt idx="17637">
                  <c:v>75.361940000000004</c:v>
                </c:pt>
                <c:pt idx="17638">
                  <c:v>75.366790000000009</c:v>
                </c:pt>
                <c:pt idx="17639">
                  <c:v>75.371639999999999</c:v>
                </c:pt>
                <c:pt idx="17640">
                  <c:v>75.376480000000001</c:v>
                </c:pt>
                <c:pt idx="17641">
                  <c:v>75.381329999999991</c:v>
                </c:pt>
                <c:pt idx="17642">
                  <c:v>75.386179999999996</c:v>
                </c:pt>
                <c:pt idx="17643">
                  <c:v>75.391030000000001</c:v>
                </c:pt>
                <c:pt idx="17644">
                  <c:v>75.395880000000005</c:v>
                </c:pt>
                <c:pt idx="17645">
                  <c:v>75.400729999999996</c:v>
                </c:pt>
                <c:pt idx="17646">
                  <c:v>75.40558</c:v>
                </c:pt>
                <c:pt idx="17647">
                  <c:v>75.410430000000005</c:v>
                </c:pt>
                <c:pt idx="17648">
                  <c:v>75.415279999999996</c:v>
                </c:pt>
                <c:pt idx="17649">
                  <c:v>75.42013</c:v>
                </c:pt>
                <c:pt idx="17650">
                  <c:v>75.424980000000005</c:v>
                </c:pt>
                <c:pt idx="17651">
                  <c:v>75.42983000000001</c:v>
                </c:pt>
                <c:pt idx="17652">
                  <c:v>75.43468</c:v>
                </c:pt>
                <c:pt idx="17653">
                  <c:v>75.439530000000005</c:v>
                </c:pt>
                <c:pt idx="17654">
                  <c:v>75.44438000000001</c:v>
                </c:pt>
                <c:pt idx="17655">
                  <c:v>75.44923</c:v>
                </c:pt>
                <c:pt idx="17656">
                  <c:v>75.454080000000005</c:v>
                </c:pt>
                <c:pt idx="17657">
                  <c:v>75.458929999999995</c:v>
                </c:pt>
                <c:pt idx="17658">
                  <c:v>75.46378</c:v>
                </c:pt>
                <c:pt idx="17659">
                  <c:v>75.46862999999999</c:v>
                </c:pt>
                <c:pt idx="17660">
                  <c:v>75.473470000000006</c:v>
                </c:pt>
                <c:pt idx="17661">
                  <c:v>75.478319999999997</c:v>
                </c:pt>
                <c:pt idx="17662">
                  <c:v>75.483170000000001</c:v>
                </c:pt>
                <c:pt idx="17663">
                  <c:v>75.488020000000006</c:v>
                </c:pt>
                <c:pt idx="17664">
                  <c:v>75.492870000000011</c:v>
                </c:pt>
                <c:pt idx="17665">
                  <c:v>75.497720000000001</c:v>
                </c:pt>
                <c:pt idx="17666">
                  <c:v>75.502570000000006</c:v>
                </c:pt>
                <c:pt idx="17667">
                  <c:v>75.50742000000001</c:v>
                </c:pt>
                <c:pt idx="17668">
                  <c:v>75.512280000000004</c:v>
                </c:pt>
                <c:pt idx="17669">
                  <c:v>75.517130000000009</c:v>
                </c:pt>
                <c:pt idx="17670">
                  <c:v>75.521979999999999</c:v>
                </c:pt>
                <c:pt idx="17671">
                  <c:v>75.526820000000001</c:v>
                </c:pt>
                <c:pt idx="17672">
                  <c:v>75.531669999999991</c:v>
                </c:pt>
                <c:pt idx="17673">
                  <c:v>75.536519999999996</c:v>
                </c:pt>
                <c:pt idx="17674">
                  <c:v>75.541370000000001</c:v>
                </c:pt>
                <c:pt idx="17675">
                  <c:v>75.546219999999991</c:v>
                </c:pt>
                <c:pt idx="17676">
                  <c:v>75.551069999999996</c:v>
                </c:pt>
                <c:pt idx="17677">
                  <c:v>75.55592</c:v>
                </c:pt>
                <c:pt idx="17678">
                  <c:v>75.560770000000005</c:v>
                </c:pt>
                <c:pt idx="17679">
                  <c:v>75.565619999999996</c:v>
                </c:pt>
                <c:pt idx="17680">
                  <c:v>75.57047</c:v>
                </c:pt>
                <c:pt idx="17681">
                  <c:v>75.575320000000005</c:v>
                </c:pt>
                <c:pt idx="17682">
                  <c:v>75.580169999999995</c:v>
                </c:pt>
                <c:pt idx="17683">
                  <c:v>75.58502</c:v>
                </c:pt>
                <c:pt idx="17684">
                  <c:v>75.589870000000005</c:v>
                </c:pt>
                <c:pt idx="17685">
                  <c:v>75.594720000000009</c:v>
                </c:pt>
                <c:pt idx="17686">
                  <c:v>75.59957</c:v>
                </c:pt>
                <c:pt idx="17687">
                  <c:v>75.604420000000005</c:v>
                </c:pt>
                <c:pt idx="17688">
                  <c:v>75.609270000000009</c:v>
                </c:pt>
                <c:pt idx="17689">
                  <c:v>75.614120000000014</c:v>
                </c:pt>
                <c:pt idx="17690">
                  <c:v>75.61896999999999</c:v>
                </c:pt>
                <c:pt idx="17691">
                  <c:v>75.623819999999995</c:v>
                </c:pt>
                <c:pt idx="17692">
                  <c:v>75.62867</c:v>
                </c:pt>
                <c:pt idx="17693">
                  <c:v>75.63351999999999</c:v>
                </c:pt>
                <c:pt idx="17694">
                  <c:v>75.638369999999995</c:v>
                </c:pt>
                <c:pt idx="17695">
                  <c:v>75.643219999999999</c:v>
                </c:pt>
                <c:pt idx="17696">
                  <c:v>75.648060000000001</c:v>
                </c:pt>
                <c:pt idx="17697">
                  <c:v>75.652910000000006</c:v>
                </c:pt>
                <c:pt idx="17698">
                  <c:v>75.65776000000001</c:v>
                </c:pt>
                <c:pt idx="17699">
                  <c:v>75.662610000000001</c:v>
                </c:pt>
                <c:pt idx="17700">
                  <c:v>75.667460000000005</c:v>
                </c:pt>
                <c:pt idx="17701">
                  <c:v>75.67231000000001</c:v>
                </c:pt>
                <c:pt idx="17702">
                  <c:v>75.677159999999986</c:v>
                </c:pt>
                <c:pt idx="17703">
                  <c:v>75.682009999999991</c:v>
                </c:pt>
                <c:pt idx="17704">
                  <c:v>75.686859999999996</c:v>
                </c:pt>
                <c:pt idx="17705">
                  <c:v>75.69171</c:v>
                </c:pt>
                <c:pt idx="17706">
                  <c:v>75.696570000000008</c:v>
                </c:pt>
                <c:pt idx="17707">
                  <c:v>75.701419999999999</c:v>
                </c:pt>
                <c:pt idx="17708">
                  <c:v>75.706270000000004</c:v>
                </c:pt>
                <c:pt idx="17709">
                  <c:v>75.711120000000008</c:v>
                </c:pt>
                <c:pt idx="17710">
                  <c:v>75.715969999999999</c:v>
                </c:pt>
                <c:pt idx="17711">
                  <c:v>75.72081</c:v>
                </c:pt>
                <c:pt idx="17712">
                  <c:v>75.725660000000005</c:v>
                </c:pt>
                <c:pt idx="17713">
                  <c:v>75.730509999999995</c:v>
                </c:pt>
                <c:pt idx="17714">
                  <c:v>75.73536</c:v>
                </c:pt>
                <c:pt idx="17715">
                  <c:v>75.740210000000005</c:v>
                </c:pt>
                <c:pt idx="17716">
                  <c:v>75.745060000000009</c:v>
                </c:pt>
                <c:pt idx="17717">
                  <c:v>75.74991</c:v>
                </c:pt>
                <c:pt idx="17718">
                  <c:v>75.754760000000005</c:v>
                </c:pt>
                <c:pt idx="17719">
                  <c:v>75.759610000000009</c:v>
                </c:pt>
                <c:pt idx="17720">
                  <c:v>75.76446</c:v>
                </c:pt>
                <c:pt idx="17721">
                  <c:v>75.769310000000004</c:v>
                </c:pt>
                <c:pt idx="17722">
                  <c:v>75.774159999999995</c:v>
                </c:pt>
                <c:pt idx="17723">
                  <c:v>75.77901</c:v>
                </c:pt>
                <c:pt idx="17724">
                  <c:v>75.78385999999999</c:v>
                </c:pt>
                <c:pt idx="17725">
                  <c:v>75.788709999999995</c:v>
                </c:pt>
                <c:pt idx="17726">
                  <c:v>75.793559999999999</c:v>
                </c:pt>
                <c:pt idx="17727">
                  <c:v>75.79840999999999</c:v>
                </c:pt>
                <c:pt idx="17728">
                  <c:v>75.803259999999995</c:v>
                </c:pt>
                <c:pt idx="17729">
                  <c:v>75.808109999999999</c:v>
                </c:pt>
                <c:pt idx="17730">
                  <c:v>75.812960000000004</c:v>
                </c:pt>
                <c:pt idx="17731">
                  <c:v>75.817809999999994</c:v>
                </c:pt>
                <c:pt idx="17732">
                  <c:v>75.822659999999999</c:v>
                </c:pt>
                <c:pt idx="17733">
                  <c:v>75.827510000000004</c:v>
                </c:pt>
                <c:pt idx="17734">
                  <c:v>75.832360000000008</c:v>
                </c:pt>
                <c:pt idx="17735">
                  <c:v>75.837209999999999</c:v>
                </c:pt>
                <c:pt idx="17736">
                  <c:v>75.842060000000004</c:v>
                </c:pt>
                <c:pt idx="17737">
                  <c:v>75.846910000000008</c:v>
                </c:pt>
                <c:pt idx="17738">
                  <c:v>75.851759999999999</c:v>
                </c:pt>
                <c:pt idx="17739">
                  <c:v>75.856610000000003</c:v>
                </c:pt>
                <c:pt idx="17740">
                  <c:v>75.861460000000008</c:v>
                </c:pt>
                <c:pt idx="17741">
                  <c:v>75.866310000000013</c:v>
                </c:pt>
                <c:pt idx="17742">
                  <c:v>75.871160000000003</c:v>
                </c:pt>
                <c:pt idx="17743">
                  <c:v>75.876009999999994</c:v>
                </c:pt>
                <c:pt idx="17744">
                  <c:v>75.880859999999998</c:v>
                </c:pt>
                <c:pt idx="17745">
                  <c:v>75.885709999999989</c:v>
                </c:pt>
                <c:pt idx="17746">
                  <c:v>75.890559999999994</c:v>
                </c:pt>
                <c:pt idx="17747">
                  <c:v>75.895409999999998</c:v>
                </c:pt>
                <c:pt idx="17748">
                  <c:v>75.900260000000003</c:v>
                </c:pt>
                <c:pt idx="17749">
                  <c:v>75.905109999999993</c:v>
                </c:pt>
                <c:pt idx="17750">
                  <c:v>75.909959999999998</c:v>
                </c:pt>
                <c:pt idx="17751">
                  <c:v>75.914810000000003</c:v>
                </c:pt>
                <c:pt idx="17752">
                  <c:v>75.919659999999993</c:v>
                </c:pt>
                <c:pt idx="17753">
                  <c:v>75.924509999999998</c:v>
                </c:pt>
                <c:pt idx="17754">
                  <c:v>75.929360000000003</c:v>
                </c:pt>
                <c:pt idx="17755">
                  <c:v>75.934210000000007</c:v>
                </c:pt>
                <c:pt idx="17756">
                  <c:v>75.939059999999998</c:v>
                </c:pt>
                <c:pt idx="17757">
                  <c:v>75.943910000000002</c:v>
                </c:pt>
                <c:pt idx="17758">
                  <c:v>75.948760000000007</c:v>
                </c:pt>
                <c:pt idx="17759">
                  <c:v>75.953609999999998</c:v>
                </c:pt>
                <c:pt idx="17760">
                  <c:v>75.958460000000002</c:v>
                </c:pt>
                <c:pt idx="17761">
                  <c:v>75.963310000000007</c:v>
                </c:pt>
                <c:pt idx="17762">
                  <c:v>75.968160000000012</c:v>
                </c:pt>
                <c:pt idx="17763">
                  <c:v>75.973009999999988</c:v>
                </c:pt>
                <c:pt idx="17764">
                  <c:v>75.977859999999993</c:v>
                </c:pt>
                <c:pt idx="17765">
                  <c:v>75.982709999999997</c:v>
                </c:pt>
                <c:pt idx="17766">
                  <c:v>75.987560000000002</c:v>
                </c:pt>
                <c:pt idx="17767">
                  <c:v>75.992409999999992</c:v>
                </c:pt>
                <c:pt idx="17768">
                  <c:v>75.997259999999997</c:v>
                </c:pt>
                <c:pt idx="17769">
                  <c:v>76.002110000000002</c:v>
                </c:pt>
                <c:pt idx="17770">
                  <c:v>76.006959999999992</c:v>
                </c:pt>
                <c:pt idx="17771">
                  <c:v>76.011809999999997</c:v>
                </c:pt>
                <c:pt idx="17772">
                  <c:v>76.016660000000002</c:v>
                </c:pt>
                <c:pt idx="17773">
                  <c:v>76.021510000000006</c:v>
                </c:pt>
                <c:pt idx="17774">
                  <c:v>76.026359999999997</c:v>
                </c:pt>
                <c:pt idx="17775">
                  <c:v>76.031210000000002</c:v>
                </c:pt>
                <c:pt idx="17776">
                  <c:v>76.036060000000006</c:v>
                </c:pt>
                <c:pt idx="17777">
                  <c:v>76.040909999999997</c:v>
                </c:pt>
                <c:pt idx="17778">
                  <c:v>76.045760000000001</c:v>
                </c:pt>
                <c:pt idx="17779">
                  <c:v>76.050610000000006</c:v>
                </c:pt>
                <c:pt idx="17780">
                  <c:v>76.055460000000011</c:v>
                </c:pt>
                <c:pt idx="17781">
                  <c:v>76.060310000000001</c:v>
                </c:pt>
                <c:pt idx="17782">
                  <c:v>76.065160000000006</c:v>
                </c:pt>
                <c:pt idx="17783">
                  <c:v>76.070009999999996</c:v>
                </c:pt>
                <c:pt idx="17784">
                  <c:v>76.074860000000001</c:v>
                </c:pt>
                <c:pt idx="17785">
                  <c:v>76.079709999999992</c:v>
                </c:pt>
                <c:pt idx="17786">
                  <c:v>76.084559999999996</c:v>
                </c:pt>
                <c:pt idx="17787">
                  <c:v>76.089410000000001</c:v>
                </c:pt>
                <c:pt idx="17788">
                  <c:v>76.094259999999991</c:v>
                </c:pt>
                <c:pt idx="17789">
                  <c:v>76.099109999999996</c:v>
                </c:pt>
                <c:pt idx="17790">
                  <c:v>76.103960000000001</c:v>
                </c:pt>
                <c:pt idx="17791">
                  <c:v>76.108810000000005</c:v>
                </c:pt>
                <c:pt idx="17792">
                  <c:v>76.113659999999996</c:v>
                </c:pt>
                <c:pt idx="17793">
                  <c:v>76.118510000000001</c:v>
                </c:pt>
                <c:pt idx="17794">
                  <c:v>76.123360000000005</c:v>
                </c:pt>
                <c:pt idx="17795">
                  <c:v>76.128209999999996</c:v>
                </c:pt>
                <c:pt idx="17796">
                  <c:v>76.13306</c:v>
                </c:pt>
                <c:pt idx="17797">
                  <c:v>76.137919999999994</c:v>
                </c:pt>
                <c:pt idx="17798">
                  <c:v>76.142769999999999</c:v>
                </c:pt>
                <c:pt idx="17799">
                  <c:v>76.147620000000003</c:v>
                </c:pt>
                <c:pt idx="17800">
                  <c:v>76.152469999999994</c:v>
                </c:pt>
                <c:pt idx="17801">
                  <c:v>76.157319999999999</c:v>
                </c:pt>
                <c:pt idx="17802">
                  <c:v>76.162170000000003</c:v>
                </c:pt>
                <c:pt idx="17803">
                  <c:v>76.167020000000008</c:v>
                </c:pt>
                <c:pt idx="17804">
                  <c:v>76.171869999999998</c:v>
                </c:pt>
                <c:pt idx="17805">
                  <c:v>76.176720000000003</c:v>
                </c:pt>
                <c:pt idx="17806">
                  <c:v>76.181570000000008</c:v>
                </c:pt>
                <c:pt idx="17807">
                  <c:v>76.186419999999998</c:v>
                </c:pt>
                <c:pt idx="17808">
                  <c:v>76.191270000000003</c:v>
                </c:pt>
                <c:pt idx="17809">
                  <c:v>76.196120000000008</c:v>
                </c:pt>
                <c:pt idx="17810">
                  <c:v>76.200970000000012</c:v>
                </c:pt>
                <c:pt idx="17811">
                  <c:v>76.205819999999989</c:v>
                </c:pt>
                <c:pt idx="17812">
                  <c:v>76.210669999999993</c:v>
                </c:pt>
                <c:pt idx="17813">
                  <c:v>76.215519999999998</c:v>
                </c:pt>
                <c:pt idx="17814">
                  <c:v>76.220370000000003</c:v>
                </c:pt>
                <c:pt idx="17815">
                  <c:v>76.225219999999993</c:v>
                </c:pt>
                <c:pt idx="17816">
                  <c:v>76.230069999999998</c:v>
                </c:pt>
                <c:pt idx="17817">
                  <c:v>76.234920000000002</c:v>
                </c:pt>
                <c:pt idx="17818">
                  <c:v>76.239769999999993</c:v>
                </c:pt>
                <c:pt idx="17819">
                  <c:v>76.244619999999998</c:v>
                </c:pt>
                <c:pt idx="17820">
                  <c:v>76.249470000000002</c:v>
                </c:pt>
                <c:pt idx="17821">
                  <c:v>76.254320000000007</c:v>
                </c:pt>
                <c:pt idx="17822">
                  <c:v>76.259169999999997</c:v>
                </c:pt>
                <c:pt idx="17823">
                  <c:v>76.264020000000002</c:v>
                </c:pt>
                <c:pt idx="17824">
                  <c:v>76.268870000000007</c:v>
                </c:pt>
                <c:pt idx="17825">
                  <c:v>76.273719999999997</c:v>
                </c:pt>
                <c:pt idx="17826">
                  <c:v>76.278570000000002</c:v>
                </c:pt>
                <c:pt idx="17827">
                  <c:v>76.283420000000007</c:v>
                </c:pt>
                <c:pt idx="17828">
                  <c:v>76.288270000000011</c:v>
                </c:pt>
                <c:pt idx="17829">
                  <c:v>76.293120000000002</c:v>
                </c:pt>
                <c:pt idx="17830">
                  <c:v>76.297970000000007</c:v>
                </c:pt>
                <c:pt idx="17831">
                  <c:v>76.302819999999997</c:v>
                </c:pt>
                <c:pt idx="17832">
                  <c:v>76.307669999999987</c:v>
                </c:pt>
                <c:pt idx="17833">
                  <c:v>76.312519999999992</c:v>
                </c:pt>
                <c:pt idx="17834">
                  <c:v>76.317369999999997</c:v>
                </c:pt>
                <c:pt idx="17835">
                  <c:v>76.322220000000002</c:v>
                </c:pt>
                <c:pt idx="17836">
                  <c:v>76.327069999999992</c:v>
                </c:pt>
                <c:pt idx="17837">
                  <c:v>76.331919999999997</c:v>
                </c:pt>
                <c:pt idx="17838">
                  <c:v>76.336770000000001</c:v>
                </c:pt>
                <c:pt idx="17839">
                  <c:v>76.341620000000006</c:v>
                </c:pt>
                <c:pt idx="17840">
                  <c:v>76.346469999999997</c:v>
                </c:pt>
                <c:pt idx="17841">
                  <c:v>76.351320000000001</c:v>
                </c:pt>
                <c:pt idx="17842">
                  <c:v>76.356170000000006</c:v>
                </c:pt>
                <c:pt idx="17843">
                  <c:v>76.361019999999996</c:v>
                </c:pt>
                <c:pt idx="17844">
                  <c:v>76.365870000000001</c:v>
                </c:pt>
                <c:pt idx="17845">
                  <c:v>76.370720000000006</c:v>
                </c:pt>
                <c:pt idx="17846">
                  <c:v>76.37557000000001</c:v>
                </c:pt>
                <c:pt idx="17847">
                  <c:v>76.380420000000001</c:v>
                </c:pt>
                <c:pt idx="17848">
                  <c:v>76.385270000000006</c:v>
                </c:pt>
                <c:pt idx="17849">
                  <c:v>76.390129999999999</c:v>
                </c:pt>
                <c:pt idx="17850">
                  <c:v>76.394980000000004</c:v>
                </c:pt>
                <c:pt idx="17851">
                  <c:v>76.399830000000009</c:v>
                </c:pt>
                <c:pt idx="17852">
                  <c:v>76.404679999999999</c:v>
                </c:pt>
                <c:pt idx="17853">
                  <c:v>76.409530000000004</c:v>
                </c:pt>
                <c:pt idx="17854">
                  <c:v>76.414380000000008</c:v>
                </c:pt>
                <c:pt idx="17855">
                  <c:v>76.419229999999999</c:v>
                </c:pt>
                <c:pt idx="17856">
                  <c:v>76.424080000000004</c:v>
                </c:pt>
                <c:pt idx="17857">
                  <c:v>76.428930000000008</c:v>
                </c:pt>
                <c:pt idx="17858">
                  <c:v>76.433790000000002</c:v>
                </c:pt>
                <c:pt idx="17859">
                  <c:v>76.438640000000007</c:v>
                </c:pt>
                <c:pt idx="17860">
                  <c:v>76.443489999999997</c:v>
                </c:pt>
                <c:pt idx="17861">
                  <c:v>76.448340000000002</c:v>
                </c:pt>
                <c:pt idx="17862">
                  <c:v>76.453190000000006</c:v>
                </c:pt>
                <c:pt idx="17863">
                  <c:v>76.458040000000011</c:v>
                </c:pt>
                <c:pt idx="17864">
                  <c:v>76.462890000000002</c:v>
                </c:pt>
                <c:pt idx="17865">
                  <c:v>76.467740000000006</c:v>
                </c:pt>
                <c:pt idx="17866">
                  <c:v>76.472589999999997</c:v>
                </c:pt>
                <c:pt idx="17867">
                  <c:v>76.477439999999987</c:v>
                </c:pt>
                <c:pt idx="17868">
                  <c:v>76.482289999999992</c:v>
                </c:pt>
                <c:pt idx="17869">
                  <c:v>76.487139999999997</c:v>
                </c:pt>
                <c:pt idx="17870">
                  <c:v>76.491990000000001</c:v>
                </c:pt>
                <c:pt idx="17871">
                  <c:v>76.496839999999992</c:v>
                </c:pt>
                <c:pt idx="17872">
                  <c:v>76.501689999999996</c:v>
                </c:pt>
                <c:pt idx="17873">
                  <c:v>76.506540000000001</c:v>
                </c:pt>
                <c:pt idx="17874">
                  <c:v>76.511389999999992</c:v>
                </c:pt>
                <c:pt idx="17875">
                  <c:v>76.516239999999996</c:v>
                </c:pt>
                <c:pt idx="17876">
                  <c:v>76.521090000000001</c:v>
                </c:pt>
                <c:pt idx="17877">
                  <c:v>76.525940000000006</c:v>
                </c:pt>
                <c:pt idx="17878">
                  <c:v>76.530789999999996</c:v>
                </c:pt>
                <c:pt idx="17879">
                  <c:v>76.535640000000001</c:v>
                </c:pt>
                <c:pt idx="17880">
                  <c:v>76.540490000000005</c:v>
                </c:pt>
                <c:pt idx="17881">
                  <c:v>76.54534000000001</c:v>
                </c:pt>
                <c:pt idx="17882">
                  <c:v>76.550190000000001</c:v>
                </c:pt>
                <c:pt idx="17883">
                  <c:v>76.555040000000005</c:v>
                </c:pt>
                <c:pt idx="17884">
                  <c:v>76.55989000000001</c:v>
                </c:pt>
                <c:pt idx="17885">
                  <c:v>76.56474</c:v>
                </c:pt>
                <c:pt idx="17886">
                  <c:v>76.569590000000005</c:v>
                </c:pt>
                <c:pt idx="17887">
                  <c:v>76.574439999999996</c:v>
                </c:pt>
                <c:pt idx="17888">
                  <c:v>76.579300000000003</c:v>
                </c:pt>
                <c:pt idx="17889">
                  <c:v>76.584150000000008</c:v>
                </c:pt>
                <c:pt idx="17890">
                  <c:v>76.588999999999999</c:v>
                </c:pt>
                <c:pt idx="17891">
                  <c:v>76.593850000000003</c:v>
                </c:pt>
                <c:pt idx="17892">
                  <c:v>76.598700000000008</c:v>
                </c:pt>
                <c:pt idx="17893">
                  <c:v>76.603550000000013</c:v>
                </c:pt>
                <c:pt idx="17894">
                  <c:v>76.608399999999989</c:v>
                </c:pt>
                <c:pt idx="17895">
                  <c:v>76.613249999999994</c:v>
                </c:pt>
                <c:pt idx="17896">
                  <c:v>76.618099999999998</c:v>
                </c:pt>
                <c:pt idx="17897">
                  <c:v>76.622949999999989</c:v>
                </c:pt>
                <c:pt idx="17898">
                  <c:v>76.627810000000011</c:v>
                </c:pt>
                <c:pt idx="17899">
                  <c:v>76.632660000000001</c:v>
                </c:pt>
                <c:pt idx="17900">
                  <c:v>76.637510000000006</c:v>
                </c:pt>
                <c:pt idx="17901">
                  <c:v>76.642360000000011</c:v>
                </c:pt>
                <c:pt idx="17902">
                  <c:v>76.647209999999987</c:v>
                </c:pt>
                <c:pt idx="17903">
                  <c:v>76.652059999999992</c:v>
                </c:pt>
                <c:pt idx="17904">
                  <c:v>76.656909999999996</c:v>
                </c:pt>
                <c:pt idx="17905">
                  <c:v>76.661760000000001</c:v>
                </c:pt>
                <c:pt idx="17906">
                  <c:v>76.666609999999991</c:v>
                </c:pt>
                <c:pt idx="17907">
                  <c:v>76.671459999999996</c:v>
                </c:pt>
                <c:pt idx="17908">
                  <c:v>76.676310000000001</c:v>
                </c:pt>
                <c:pt idx="17909">
                  <c:v>76.681159999999991</c:v>
                </c:pt>
                <c:pt idx="17910">
                  <c:v>76.686009999999996</c:v>
                </c:pt>
                <c:pt idx="17911">
                  <c:v>76.690860000000001</c:v>
                </c:pt>
                <c:pt idx="17912">
                  <c:v>76.695710000000005</c:v>
                </c:pt>
                <c:pt idx="17913">
                  <c:v>76.700559999999996</c:v>
                </c:pt>
                <c:pt idx="17914">
                  <c:v>76.705410000000001</c:v>
                </c:pt>
                <c:pt idx="17915">
                  <c:v>76.710260000000005</c:v>
                </c:pt>
                <c:pt idx="17916">
                  <c:v>76.71511000000001</c:v>
                </c:pt>
                <c:pt idx="17917">
                  <c:v>76.71996</c:v>
                </c:pt>
                <c:pt idx="17918">
                  <c:v>76.724810000000005</c:v>
                </c:pt>
                <c:pt idx="17919">
                  <c:v>76.72966000000001</c:v>
                </c:pt>
                <c:pt idx="17920">
                  <c:v>76.73451</c:v>
                </c:pt>
                <c:pt idx="17921">
                  <c:v>76.739360000000005</c:v>
                </c:pt>
                <c:pt idx="17922">
                  <c:v>76.744209999999995</c:v>
                </c:pt>
                <c:pt idx="17923">
                  <c:v>76.74906</c:v>
                </c:pt>
                <c:pt idx="17924">
                  <c:v>76.753920000000008</c:v>
                </c:pt>
                <c:pt idx="17925">
                  <c:v>76.758769999999998</c:v>
                </c:pt>
                <c:pt idx="17926">
                  <c:v>76.763620000000003</c:v>
                </c:pt>
                <c:pt idx="17927">
                  <c:v>76.768470000000008</c:v>
                </c:pt>
                <c:pt idx="17928">
                  <c:v>76.773320000000012</c:v>
                </c:pt>
                <c:pt idx="17929">
                  <c:v>76.778170000000003</c:v>
                </c:pt>
                <c:pt idx="17930">
                  <c:v>76.783019999999993</c:v>
                </c:pt>
                <c:pt idx="17931">
                  <c:v>76.787869999999998</c:v>
                </c:pt>
                <c:pt idx="17932">
                  <c:v>76.792719999999989</c:v>
                </c:pt>
                <c:pt idx="17933">
                  <c:v>76.797569999999993</c:v>
                </c:pt>
                <c:pt idx="17934">
                  <c:v>76.802430000000001</c:v>
                </c:pt>
                <c:pt idx="17935">
                  <c:v>76.807280000000006</c:v>
                </c:pt>
                <c:pt idx="17936">
                  <c:v>76.81213000000001</c:v>
                </c:pt>
                <c:pt idx="17937">
                  <c:v>76.816980000000001</c:v>
                </c:pt>
                <c:pt idx="17938">
                  <c:v>76.821829999999991</c:v>
                </c:pt>
                <c:pt idx="17939">
                  <c:v>76.826679999999996</c:v>
                </c:pt>
                <c:pt idx="17940">
                  <c:v>76.831530000000001</c:v>
                </c:pt>
                <c:pt idx="17941">
                  <c:v>76.836379999999991</c:v>
                </c:pt>
                <c:pt idx="17942">
                  <c:v>76.841229999999996</c:v>
                </c:pt>
                <c:pt idx="17943">
                  <c:v>76.846090000000004</c:v>
                </c:pt>
                <c:pt idx="17944">
                  <c:v>76.850940000000008</c:v>
                </c:pt>
                <c:pt idx="17945">
                  <c:v>76.855789999999999</c:v>
                </c:pt>
                <c:pt idx="17946">
                  <c:v>76.860639999999989</c:v>
                </c:pt>
                <c:pt idx="17947">
                  <c:v>76.865489999999994</c:v>
                </c:pt>
                <c:pt idx="17948">
                  <c:v>76.870339999999999</c:v>
                </c:pt>
                <c:pt idx="17949">
                  <c:v>76.875189999999989</c:v>
                </c:pt>
                <c:pt idx="17950">
                  <c:v>76.880039999999994</c:v>
                </c:pt>
                <c:pt idx="17951">
                  <c:v>76.884889999999999</c:v>
                </c:pt>
                <c:pt idx="17952">
                  <c:v>76.889740000000003</c:v>
                </c:pt>
                <c:pt idx="17953">
                  <c:v>76.894589999999994</c:v>
                </c:pt>
                <c:pt idx="17954">
                  <c:v>76.899439999999998</c:v>
                </c:pt>
                <c:pt idx="17955">
                  <c:v>76.904290000000003</c:v>
                </c:pt>
                <c:pt idx="17956">
                  <c:v>76.909140000000008</c:v>
                </c:pt>
                <c:pt idx="17957">
                  <c:v>76.913989999999998</c:v>
                </c:pt>
                <c:pt idx="17958">
                  <c:v>76.918840000000003</c:v>
                </c:pt>
                <c:pt idx="17959">
                  <c:v>76.923690000000008</c:v>
                </c:pt>
                <c:pt idx="17960">
                  <c:v>76.928550000000001</c:v>
                </c:pt>
                <c:pt idx="17961">
                  <c:v>76.933400000000006</c:v>
                </c:pt>
                <c:pt idx="17962">
                  <c:v>76.938249999999996</c:v>
                </c:pt>
                <c:pt idx="17963">
                  <c:v>76.943100000000001</c:v>
                </c:pt>
                <c:pt idx="17964">
                  <c:v>76.947950000000006</c:v>
                </c:pt>
                <c:pt idx="17965">
                  <c:v>76.952799999999996</c:v>
                </c:pt>
                <c:pt idx="17966">
                  <c:v>76.957650000000001</c:v>
                </c:pt>
                <c:pt idx="17967">
                  <c:v>76.962500000000006</c:v>
                </c:pt>
                <c:pt idx="17968">
                  <c:v>76.96735000000001</c:v>
                </c:pt>
                <c:pt idx="17969">
                  <c:v>76.972200000000001</c:v>
                </c:pt>
                <c:pt idx="17970">
                  <c:v>76.977050000000006</c:v>
                </c:pt>
                <c:pt idx="17971">
                  <c:v>76.98190000000001</c:v>
                </c:pt>
                <c:pt idx="17972">
                  <c:v>76.986750000000001</c:v>
                </c:pt>
                <c:pt idx="17973">
                  <c:v>76.991599999999991</c:v>
                </c:pt>
                <c:pt idx="17974">
                  <c:v>76.996459999999999</c:v>
                </c:pt>
                <c:pt idx="17975">
                  <c:v>77.001310000000004</c:v>
                </c:pt>
                <c:pt idx="17976">
                  <c:v>77.006160000000008</c:v>
                </c:pt>
                <c:pt idx="17977">
                  <c:v>77.011009999999999</c:v>
                </c:pt>
                <c:pt idx="17978">
                  <c:v>77.015860000000004</c:v>
                </c:pt>
                <c:pt idx="17979">
                  <c:v>77.020710000000008</c:v>
                </c:pt>
                <c:pt idx="17980">
                  <c:v>77.025560000000013</c:v>
                </c:pt>
                <c:pt idx="17981">
                  <c:v>77.030409999999989</c:v>
                </c:pt>
                <c:pt idx="17982">
                  <c:v>77.035259999999994</c:v>
                </c:pt>
                <c:pt idx="17983">
                  <c:v>77.040109999999999</c:v>
                </c:pt>
                <c:pt idx="17984">
                  <c:v>77.044959999999989</c:v>
                </c:pt>
                <c:pt idx="17985">
                  <c:v>77.049809999999994</c:v>
                </c:pt>
                <c:pt idx="17986">
                  <c:v>77.054659999999998</c:v>
                </c:pt>
                <c:pt idx="17987">
                  <c:v>77.059510000000003</c:v>
                </c:pt>
                <c:pt idx="17988">
                  <c:v>77.064369999999997</c:v>
                </c:pt>
                <c:pt idx="17989">
                  <c:v>77.069219999999987</c:v>
                </c:pt>
                <c:pt idx="17990">
                  <c:v>77.074069999999992</c:v>
                </c:pt>
                <c:pt idx="17991">
                  <c:v>77.078919999999997</c:v>
                </c:pt>
                <c:pt idx="17992">
                  <c:v>77.083770000000001</c:v>
                </c:pt>
                <c:pt idx="17993">
                  <c:v>77.088619999999992</c:v>
                </c:pt>
                <c:pt idx="17994">
                  <c:v>77.093469999999996</c:v>
                </c:pt>
                <c:pt idx="17995">
                  <c:v>77.098320000000001</c:v>
                </c:pt>
                <c:pt idx="17996">
                  <c:v>77.103179999999995</c:v>
                </c:pt>
                <c:pt idx="17997">
                  <c:v>77.108029999999999</c:v>
                </c:pt>
                <c:pt idx="17998">
                  <c:v>77.11287999999999</c:v>
                </c:pt>
                <c:pt idx="17999">
                  <c:v>77.117729999999995</c:v>
                </c:pt>
                <c:pt idx="18000">
                  <c:v>77.122579999999999</c:v>
                </c:pt>
                <c:pt idx="18001">
                  <c:v>77.127430000000004</c:v>
                </c:pt>
                <c:pt idx="18002">
                  <c:v>77.132279999999994</c:v>
                </c:pt>
                <c:pt idx="18003">
                  <c:v>77.137129999999999</c:v>
                </c:pt>
                <c:pt idx="18004">
                  <c:v>77.141989999999993</c:v>
                </c:pt>
                <c:pt idx="18005">
                  <c:v>77.146839999999997</c:v>
                </c:pt>
                <c:pt idx="18006">
                  <c:v>77.151690000000002</c:v>
                </c:pt>
                <c:pt idx="18007">
                  <c:v>77.156539999999993</c:v>
                </c:pt>
                <c:pt idx="18008">
                  <c:v>77.161389999999997</c:v>
                </c:pt>
                <c:pt idx="18009">
                  <c:v>77.166240000000002</c:v>
                </c:pt>
                <c:pt idx="18010">
                  <c:v>77.171089999999992</c:v>
                </c:pt>
                <c:pt idx="18011">
                  <c:v>77.17595</c:v>
                </c:pt>
                <c:pt idx="18012">
                  <c:v>77.180799999999991</c:v>
                </c:pt>
                <c:pt idx="18013">
                  <c:v>77.185649999999995</c:v>
                </c:pt>
                <c:pt idx="18014">
                  <c:v>77.1905</c:v>
                </c:pt>
                <c:pt idx="18015">
                  <c:v>77.195349999999991</c:v>
                </c:pt>
                <c:pt idx="18016">
                  <c:v>77.200199999999995</c:v>
                </c:pt>
                <c:pt idx="18017">
                  <c:v>77.20505</c:v>
                </c:pt>
                <c:pt idx="18018">
                  <c:v>77.209900000000005</c:v>
                </c:pt>
                <c:pt idx="18019">
                  <c:v>77.214749999999995</c:v>
                </c:pt>
                <c:pt idx="18020">
                  <c:v>77.2196</c:v>
                </c:pt>
                <c:pt idx="18021">
                  <c:v>77.224450000000004</c:v>
                </c:pt>
                <c:pt idx="18022">
                  <c:v>77.229309999999998</c:v>
                </c:pt>
                <c:pt idx="18023">
                  <c:v>77.234160000000003</c:v>
                </c:pt>
                <c:pt idx="18024">
                  <c:v>77.239009999999993</c:v>
                </c:pt>
                <c:pt idx="18025">
                  <c:v>77.243859999999998</c:v>
                </c:pt>
                <c:pt idx="18026">
                  <c:v>77.248710000000003</c:v>
                </c:pt>
                <c:pt idx="18027">
                  <c:v>77.253559999999993</c:v>
                </c:pt>
                <c:pt idx="18028">
                  <c:v>77.258409999999998</c:v>
                </c:pt>
                <c:pt idx="18029">
                  <c:v>77.263260000000002</c:v>
                </c:pt>
                <c:pt idx="18030">
                  <c:v>77.268110000000007</c:v>
                </c:pt>
                <c:pt idx="18031">
                  <c:v>77.272959999999998</c:v>
                </c:pt>
                <c:pt idx="18032">
                  <c:v>77.277819999999991</c:v>
                </c:pt>
                <c:pt idx="18033">
                  <c:v>77.282669999999996</c:v>
                </c:pt>
                <c:pt idx="18034">
                  <c:v>77.287520000000001</c:v>
                </c:pt>
                <c:pt idx="18035">
                  <c:v>77.292370000000005</c:v>
                </c:pt>
                <c:pt idx="18036">
                  <c:v>77.297219999999996</c:v>
                </c:pt>
                <c:pt idx="18037">
                  <c:v>77.302070000000001</c:v>
                </c:pt>
                <c:pt idx="18038">
                  <c:v>77.306920000000005</c:v>
                </c:pt>
                <c:pt idx="18039">
                  <c:v>77.311769999999996</c:v>
                </c:pt>
                <c:pt idx="18040">
                  <c:v>77.31662</c:v>
                </c:pt>
                <c:pt idx="18041">
                  <c:v>77.321470000000005</c:v>
                </c:pt>
                <c:pt idx="18042">
                  <c:v>77.326329999999999</c:v>
                </c:pt>
                <c:pt idx="18043">
                  <c:v>77.331180000000003</c:v>
                </c:pt>
                <c:pt idx="18044">
                  <c:v>77.336029999999994</c:v>
                </c:pt>
                <c:pt idx="18045">
                  <c:v>77.340879999999999</c:v>
                </c:pt>
                <c:pt idx="18046">
                  <c:v>77.345730000000003</c:v>
                </c:pt>
                <c:pt idx="18047">
                  <c:v>77.350580000000008</c:v>
                </c:pt>
                <c:pt idx="18048">
                  <c:v>77.355429999999998</c:v>
                </c:pt>
                <c:pt idx="18049">
                  <c:v>77.360280000000003</c:v>
                </c:pt>
                <c:pt idx="18050">
                  <c:v>77.365130000000008</c:v>
                </c:pt>
                <c:pt idx="18051">
                  <c:v>77.369990000000001</c:v>
                </c:pt>
                <c:pt idx="18052">
                  <c:v>77.374840000000006</c:v>
                </c:pt>
                <c:pt idx="18053">
                  <c:v>77.379689999999997</c:v>
                </c:pt>
                <c:pt idx="18054">
                  <c:v>77.384540000000001</c:v>
                </c:pt>
                <c:pt idx="18055">
                  <c:v>77.389390000000006</c:v>
                </c:pt>
                <c:pt idx="18056">
                  <c:v>77.394239999999996</c:v>
                </c:pt>
                <c:pt idx="18057">
                  <c:v>77.399090000000001</c:v>
                </c:pt>
                <c:pt idx="18058">
                  <c:v>77.403940000000006</c:v>
                </c:pt>
                <c:pt idx="18059">
                  <c:v>77.40879000000001</c:v>
                </c:pt>
                <c:pt idx="18060">
                  <c:v>77.413650000000004</c:v>
                </c:pt>
                <c:pt idx="18061">
                  <c:v>77.418499999999995</c:v>
                </c:pt>
                <c:pt idx="18062">
                  <c:v>77.423349999999999</c:v>
                </c:pt>
                <c:pt idx="18063">
                  <c:v>77.428200000000004</c:v>
                </c:pt>
                <c:pt idx="18064">
                  <c:v>77.433050000000009</c:v>
                </c:pt>
                <c:pt idx="18065">
                  <c:v>77.437899999999999</c:v>
                </c:pt>
                <c:pt idx="18066">
                  <c:v>77.442750000000004</c:v>
                </c:pt>
                <c:pt idx="18067">
                  <c:v>77.447600000000008</c:v>
                </c:pt>
                <c:pt idx="18068">
                  <c:v>77.452449999999999</c:v>
                </c:pt>
                <c:pt idx="18069">
                  <c:v>77.457310000000007</c:v>
                </c:pt>
                <c:pt idx="18070">
                  <c:v>77.462159999999997</c:v>
                </c:pt>
                <c:pt idx="18071">
                  <c:v>77.467010000000002</c:v>
                </c:pt>
                <c:pt idx="18072">
                  <c:v>77.471860000000007</c:v>
                </c:pt>
                <c:pt idx="18073">
                  <c:v>77.476709999999997</c:v>
                </c:pt>
                <c:pt idx="18074">
                  <c:v>77.481560000000002</c:v>
                </c:pt>
                <c:pt idx="18075">
                  <c:v>77.486410000000006</c:v>
                </c:pt>
                <c:pt idx="18076">
                  <c:v>77.491260000000011</c:v>
                </c:pt>
                <c:pt idx="18077">
                  <c:v>77.496120000000005</c:v>
                </c:pt>
                <c:pt idx="18078">
                  <c:v>77.500969999999995</c:v>
                </c:pt>
                <c:pt idx="18079">
                  <c:v>77.50582</c:v>
                </c:pt>
                <c:pt idx="18080">
                  <c:v>77.510670000000005</c:v>
                </c:pt>
                <c:pt idx="18081">
                  <c:v>77.515520000000009</c:v>
                </c:pt>
                <c:pt idx="18082">
                  <c:v>77.52037</c:v>
                </c:pt>
                <c:pt idx="18083">
                  <c:v>77.525220000000004</c:v>
                </c:pt>
                <c:pt idx="18084">
                  <c:v>77.530070000000009</c:v>
                </c:pt>
                <c:pt idx="18085">
                  <c:v>77.534930000000003</c:v>
                </c:pt>
                <c:pt idx="18086">
                  <c:v>77.539780000000007</c:v>
                </c:pt>
                <c:pt idx="18087">
                  <c:v>77.544629999999998</c:v>
                </c:pt>
                <c:pt idx="18088">
                  <c:v>77.549480000000003</c:v>
                </c:pt>
                <c:pt idx="18089">
                  <c:v>77.554330000000007</c:v>
                </c:pt>
                <c:pt idx="18090">
                  <c:v>77.559180000000012</c:v>
                </c:pt>
                <c:pt idx="18091">
                  <c:v>77.564030000000002</c:v>
                </c:pt>
                <c:pt idx="18092">
                  <c:v>77.568880000000007</c:v>
                </c:pt>
                <c:pt idx="18093">
                  <c:v>77.573740000000001</c:v>
                </c:pt>
                <c:pt idx="18094">
                  <c:v>77.578590000000005</c:v>
                </c:pt>
                <c:pt idx="18095">
                  <c:v>77.58344000000001</c:v>
                </c:pt>
                <c:pt idx="18096">
                  <c:v>77.588290000000001</c:v>
                </c:pt>
                <c:pt idx="18097">
                  <c:v>77.593140000000005</c:v>
                </c:pt>
                <c:pt idx="18098">
                  <c:v>77.59799000000001</c:v>
                </c:pt>
                <c:pt idx="18099">
                  <c:v>77.60284</c:v>
                </c:pt>
                <c:pt idx="18100">
                  <c:v>77.607700000000008</c:v>
                </c:pt>
                <c:pt idx="18101">
                  <c:v>77.612549999999999</c:v>
                </c:pt>
                <c:pt idx="18102">
                  <c:v>77.617400000000004</c:v>
                </c:pt>
                <c:pt idx="18103">
                  <c:v>77.622250000000008</c:v>
                </c:pt>
                <c:pt idx="18104">
                  <c:v>77.627099999999999</c:v>
                </c:pt>
                <c:pt idx="18105">
                  <c:v>77.631950000000003</c:v>
                </c:pt>
                <c:pt idx="18106">
                  <c:v>77.636800000000008</c:v>
                </c:pt>
                <c:pt idx="18107">
                  <c:v>77.641650000000013</c:v>
                </c:pt>
                <c:pt idx="18108">
                  <c:v>77.646510000000006</c:v>
                </c:pt>
                <c:pt idx="18109">
                  <c:v>77.651359999999997</c:v>
                </c:pt>
                <c:pt idx="18110">
                  <c:v>77.656210000000002</c:v>
                </c:pt>
                <c:pt idx="18111">
                  <c:v>77.661060000000006</c:v>
                </c:pt>
                <c:pt idx="18112">
                  <c:v>77.665910000000011</c:v>
                </c:pt>
                <c:pt idx="18113">
                  <c:v>77.670760000000001</c:v>
                </c:pt>
                <c:pt idx="18114">
                  <c:v>77.675610000000006</c:v>
                </c:pt>
                <c:pt idx="18115">
                  <c:v>77.68047</c:v>
                </c:pt>
                <c:pt idx="18116">
                  <c:v>77.685320000000004</c:v>
                </c:pt>
                <c:pt idx="18117">
                  <c:v>77.690170000000009</c:v>
                </c:pt>
                <c:pt idx="18118">
                  <c:v>77.69502</c:v>
                </c:pt>
                <c:pt idx="18119">
                  <c:v>77.699870000000004</c:v>
                </c:pt>
                <c:pt idx="18120">
                  <c:v>77.704720000000009</c:v>
                </c:pt>
                <c:pt idx="18121">
                  <c:v>77.709569999999999</c:v>
                </c:pt>
                <c:pt idx="18122">
                  <c:v>77.714430000000007</c:v>
                </c:pt>
                <c:pt idx="18123">
                  <c:v>77.719279999999998</c:v>
                </c:pt>
                <c:pt idx="18124">
                  <c:v>77.724130000000002</c:v>
                </c:pt>
                <c:pt idx="18125">
                  <c:v>77.728980000000007</c:v>
                </c:pt>
                <c:pt idx="18126">
                  <c:v>77.733829999999998</c:v>
                </c:pt>
                <c:pt idx="18127">
                  <c:v>77.738680000000002</c:v>
                </c:pt>
                <c:pt idx="18128">
                  <c:v>77.743530000000007</c:v>
                </c:pt>
                <c:pt idx="18129">
                  <c:v>77.748390000000001</c:v>
                </c:pt>
                <c:pt idx="18130">
                  <c:v>77.753240000000005</c:v>
                </c:pt>
                <c:pt idx="18131">
                  <c:v>77.758089999999996</c:v>
                </c:pt>
                <c:pt idx="18132">
                  <c:v>77.76294</c:v>
                </c:pt>
                <c:pt idx="18133">
                  <c:v>77.767790000000005</c:v>
                </c:pt>
                <c:pt idx="18134">
                  <c:v>77.77264000000001</c:v>
                </c:pt>
                <c:pt idx="18135">
                  <c:v>77.777500000000003</c:v>
                </c:pt>
                <c:pt idx="18136">
                  <c:v>77.782349999999994</c:v>
                </c:pt>
                <c:pt idx="18137">
                  <c:v>77.787199999999999</c:v>
                </c:pt>
                <c:pt idx="18138">
                  <c:v>77.792050000000003</c:v>
                </c:pt>
                <c:pt idx="18139">
                  <c:v>77.796900000000008</c:v>
                </c:pt>
                <c:pt idx="18140">
                  <c:v>77.801749999999998</c:v>
                </c:pt>
                <c:pt idx="18141">
                  <c:v>77.806600000000003</c:v>
                </c:pt>
                <c:pt idx="18142">
                  <c:v>77.811459999999997</c:v>
                </c:pt>
                <c:pt idx="18143">
                  <c:v>77.816310000000001</c:v>
                </c:pt>
                <c:pt idx="18144">
                  <c:v>77.821160000000006</c:v>
                </c:pt>
                <c:pt idx="18145">
                  <c:v>77.826009999999997</c:v>
                </c:pt>
                <c:pt idx="18146">
                  <c:v>77.830860000000001</c:v>
                </c:pt>
                <c:pt idx="18147">
                  <c:v>77.835710000000006</c:v>
                </c:pt>
                <c:pt idx="18148">
                  <c:v>77.84057</c:v>
                </c:pt>
                <c:pt idx="18149">
                  <c:v>77.845420000000004</c:v>
                </c:pt>
                <c:pt idx="18150">
                  <c:v>77.850269999999995</c:v>
                </c:pt>
                <c:pt idx="18151">
                  <c:v>77.855119999999999</c:v>
                </c:pt>
                <c:pt idx="18152">
                  <c:v>77.859970000000004</c:v>
                </c:pt>
                <c:pt idx="18153">
                  <c:v>77.864819999999995</c:v>
                </c:pt>
                <c:pt idx="18154">
                  <c:v>77.869680000000002</c:v>
                </c:pt>
                <c:pt idx="18155">
                  <c:v>77.874529999999993</c:v>
                </c:pt>
                <c:pt idx="18156">
                  <c:v>77.879379999999998</c:v>
                </c:pt>
                <c:pt idx="18157">
                  <c:v>77.884230000000002</c:v>
                </c:pt>
                <c:pt idx="18158">
                  <c:v>77.889079999999993</c:v>
                </c:pt>
                <c:pt idx="18159">
                  <c:v>77.893929999999997</c:v>
                </c:pt>
                <c:pt idx="18160">
                  <c:v>77.898780000000002</c:v>
                </c:pt>
                <c:pt idx="18161">
                  <c:v>77.903639999999996</c:v>
                </c:pt>
                <c:pt idx="18162">
                  <c:v>77.90849</c:v>
                </c:pt>
                <c:pt idx="18163">
                  <c:v>77.913339999999991</c:v>
                </c:pt>
                <c:pt idx="18164">
                  <c:v>77.918189999999996</c:v>
                </c:pt>
                <c:pt idx="18165">
                  <c:v>77.92304</c:v>
                </c:pt>
                <c:pt idx="18166">
                  <c:v>77.927890000000005</c:v>
                </c:pt>
                <c:pt idx="18167">
                  <c:v>77.932749999999999</c:v>
                </c:pt>
                <c:pt idx="18168">
                  <c:v>77.937599999999989</c:v>
                </c:pt>
                <c:pt idx="18169">
                  <c:v>77.942449999999994</c:v>
                </c:pt>
                <c:pt idx="18170">
                  <c:v>77.947299999999998</c:v>
                </c:pt>
                <c:pt idx="18171">
                  <c:v>77.952150000000003</c:v>
                </c:pt>
                <c:pt idx="18172">
                  <c:v>77.956999999999994</c:v>
                </c:pt>
                <c:pt idx="18173">
                  <c:v>77.961849999999998</c:v>
                </c:pt>
                <c:pt idx="18174">
                  <c:v>77.966700000000003</c:v>
                </c:pt>
                <c:pt idx="18175">
                  <c:v>77.971559999999997</c:v>
                </c:pt>
                <c:pt idx="18176">
                  <c:v>77.976410000000001</c:v>
                </c:pt>
                <c:pt idx="18177">
                  <c:v>77.981259999999992</c:v>
                </c:pt>
                <c:pt idx="18178">
                  <c:v>77.986109999999996</c:v>
                </c:pt>
                <c:pt idx="18179">
                  <c:v>77.990960000000001</c:v>
                </c:pt>
                <c:pt idx="18180">
                  <c:v>77.995810000000006</c:v>
                </c:pt>
                <c:pt idx="18181">
                  <c:v>78.000659999999996</c:v>
                </c:pt>
                <c:pt idx="18182">
                  <c:v>78.00551999999999</c:v>
                </c:pt>
                <c:pt idx="18183">
                  <c:v>78.010369999999995</c:v>
                </c:pt>
                <c:pt idx="18184">
                  <c:v>78.015219999999999</c:v>
                </c:pt>
                <c:pt idx="18185">
                  <c:v>78.020070000000004</c:v>
                </c:pt>
                <c:pt idx="18186">
                  <c:v>78.024919999999995</c:v>
                </c:pt>
                <c:pt idx="18187">
                  <c:v>78.029769999999999</c:v>
                </c:pt>
                <c:pt idx="18188">
                  <c:v>78.034620000000004</c:v>
                </c:pt>
                <c:pt idx="18189">
                  <c:v>78.039469999999994</c:v>
                </c:pt>
                <c:pt idx="18190">
                  <c:v>78.044330000000002</c:v>
                </c:pt>
                <c:pt idx="18191">
                  <c:v>78.049179999999993</c:v>
                </c:pt>
                <c:pt idx="18192">
                  <c:v>78.054029999999997</c:v>
                </c:pt>
                <c:pt idx="18193">
                  <c:v>78.058880000000002</c:v>
                </c:pt>
                <c:pt idx="18194">
                  <c:v>78.063729999999993</c:v>
                </c:pt>
                <c:pt idx="18195">
                  <c:v>78.06859</c:v>
                </c:pt>
                <c:pt idx="18196">
                  <c:v>78.073439999999991</c:v>
                </c:pt>
                <c:pt idx="18197">
                  <c:v>78.078289999999996</c:v>
                </c:pt>
                <c:pt idx="18198">
                  <c:v>78.08314</c:v>
                </c:pt>
                <c:pt idx="18199">
                  <c:v>78.087989999999991</c:v>
                </c:pt>
                <c:pt idx="18200">
                  <c:v>78.092839999999995</c:v>
                </c:pt>
                <c:pt idx="18201">
                  <c:v>78.097700000000003</c:v>
                </c:pt>
                <c:pt idx="18202">
                  <c:v>78.102550000000008</c:v>
                </c:pt>
                <c:pt idx="18203">
                  <c:v>78.107399999999998</c:v>
                </c:pt>
                <c:pt idx="18204">
                  <c:v>78.112249999999989</c:v>
                </c:pt>
                <c:pt idx="18205">
                  <c:v>78.117099999999994</c:v>
                </c:pt>
                <c:pt idx="18206">
                  <c:v>78.121960000000001</c:v>
                </c:pt>
                <c:pt idx="18207">
                  <c:v>78.126810000000006</c:v>
                </c:pt>
                <c:pt idx="18208">
                  <c:v>78.131660000000011</c:v>
                </c:pt>
                <c:pt idx="18209">
                  <c:v>78.136510000000001</c:v>
                </c:pt>
                <c:pt idx="18210">
                  <c:v>78.141360000000006</c:v>
                </c:pt>
                <c:pt idx="18211">
                  <c:v>78.146209999999996</c:v>
                </c:pt>
                <c:pt idx="18212">
                  <c:v>78.151070000000004</c:v>
                </c:pt>
                <c:pt idx="18213">
                  <c:v>78.155920000000009</c:v>
                </c:pt>
                <c:pt idx="18214">
                  <c:v>78.160769999999999</c:v>
                </c:pt>
                <c:pt idx="18215">
                  <c:v>78.165620000000004</c:v>
                </c:pt>
                <c:pt idx="18216">
                  <c:v>78.170470000000009</c:v>
                </c:pt>
                <c:pt idx="18217">
                  <c:v>78.175330000000002</c:v>
                </c:pt>
                <c:pt idx="18218">
                  <c:v>78.180180000000007</c:v>
                </c:pt>
                <c:pt idx="18219">
                  <c:v>78.185029999999998</c:v>
                </c:pt>
                <c:pt idx="18220">
                  <c:v>78.189880000000002</c:v>
                </c:pt>
                <c:pt idx="18221">
                  <c:v>78.194730000000007</c:v>
                </c:pt>
                <c:pt idx="18222">
                  <c:v>78.199590000000001</c:v>
                </c:pt>
                <c:pt idx="18223">
                  <c:v>78.204440000000005</c:v>
                </c:pt>
                <c:pt idx="18224">
                  <c:v>78.209289999999996</c:v>
                </c:pt>
                <c:pt idx="18225">
                  <c:v>78.21414</c:v>
                </c:pt>
                <c:pt idx="18226">
                  <c:v>78.218990000000005</c:v>
                </c:pt>
                <c:pt idx="18227">
                  <c:v>78.223849999999999</c:v>
                </c:pt>
                <c:pt idx="18228">
                  <c:v>78.228700000000003</c:v>
                </c:pt>
                <c:pt idx="18229">
                  <c:v>78.233549999999994</c:v>
                </c:pt>
                <c:pt idx="18230">
                  <c:v>78.238399999999999</c:v>
                </c:pt>
                <c:pt idx="18231">
                  <c:v>78.243250000000003</c:v>
                </c:pt>
                <c:pt idx="18232">
                  <c:v>78.248109999999997</c:v>
                </c:pt>
                <c:pt idx="18233">
                  <c:v>78.252960000000002</c:v>
                </c:pt>
                <c:pt idx="18234">
                  <c:v>78.257809999999992</c:v>
                </c:pt>
                <c:pt idx="18235">
                  <c:v>78.262659999999997</c:v>
                </c:pt>
                <c:pt idx="18236">
                  <c:v>78.267510000000001</c:v>
                </c:pt>
                <c:pt idx="18237">
                  <c:v>78.272369999999995</c:v>
                </c:pt>
                <c:pt idx="18238">
                  <c:v>78.27722</c:v>
                </c:pt>
                <c:pt idx="18239">
                  <c:v>78.28206999999999</c:v>
                </c:pt>
                <c:pt idx="18240">
                  <c:v>78.286919999999995</c:v>
                </c:pt>
                <c:pt idx="18241">
                  <c:v>78.29177</c:v>
                </c:pt>
                <c:pt idx="18242">
                  <c:v>78.296620000000004</c:v>
                </c:pt>
                <c:pt idx="18243">
                  <c:v>78.301469999999995</c:v>
                </c:pt>
                <c:pt idx="18244">
                  <c:v>78.306319999999999</c:v>
                </c:pt>
                <c:pt idx="18245">
                  <c:v>78.311179999999993</c:v>
                </c:pt>
                <c:pt idx="18246">
                  <c:v>78.316029999999998</c:v>
                </c:pt>
                <c:pt idx="18247">
                  <c:v>78.320880000000002</c:v>
                </c:pt>
                <c:pt idx="18248">
                  <c:v>78.325729999999993</c:v>
                </c:pt>
                <c:pt idx="18249">
                  <c:v>78.330579999999998</c:v>
                </c:pt>
                <c:pt idx="18250">
                  <c:v>78.335430000000002</c:v>
                </c:pt>
                <c:pt idx="18251">
                  <c:v>78.340279999999993</c:v>
                </c:pt>
                <c:pt idx="18252">
                  <c:v>78.345140000000001</c:v>
                </c:pt>
                <c:pt idx="18253">
                  <c:v>78.349989999999991</c:v>
                </c:pt>
                <c:pt idx="18254">
                  <c:v>78.354839999999996</c:v>
                </c:pt>
                <c:pt idx="18255">
                  <c:v>78.359690000000001</c:v>
                </c:pt>
                <c:pt idx="18256">
                  <c:v>78.364539999999991</c:v>
                </c:pt>
                <c:pt idx="18257">
                  <c:v>78.369399999999999</c:v>
                </c:pt>
                <c:pt idx="18258">
                  <c:v>78.374250000000004</c:v>
                </c:pt>
                <c:pt idx="18259">
                  <c:v>78.379099999999994</c:v>
                </c:pt>
                <c:pt idx="18260">
                  <c:v>78.383949999999999</c:v>
                </c:pt>
                <c:pt idx="18261">
                  <c:v>78.388799999999989</c:v>
                </c:pt>
                <c:pt idx="18262">
                  <c:v>78.393659999999997</c:v>
                </c:pt>
                <c:pt idx="18263">
                  <c:v>78.398510000000002</c:v>
                </c:pt>
                <c:pt idx="18264">
                  <c:v>78.403360000000006</c:v>
                </c:pt>
                <c:pt idx="18265">
                  <c:v>78.408210000000011</c:v>
                </c:pt>
                <c:pt idx="18266">
                  <c:v>78.413070000000005</c:v>
                </c:pt>
                <c:pt idx="18267">
                  <c:v>78.417919999999995</c:v>
                </c:pt>
                <c:pt idx="18268">
                  <c:v>78.42277</c:v>
                </c:pt>
                <c:pt idx="18269">
                  <c:v>78.427620000000005</c:v>
                </c:pt>
                <c:pt idx="18270">
                  <c:v>78.432470000000009</c:v>
                </c:pt>
                <c:pt idx="18271">
                  <c:v>78.437330000000003</c:v>
                </c:pt>
                <c:pt idx="18272">
                  <c:v>78.442179999999993</c:v>
                </c:pt>
                <c:pt idx="18273">
                  <c:v>78.447029999999998</c:v>
                </c:pt>
                <c:pt idx="18274">
                  <c:v>78.451880000000003</c:v>
                </c:pt>
                <c:pt idx="18275">
                  <c:v>78.456730000000007</c:v>
                </c:pt>
                <c:pt idx="18276">
                  <c:v>78.461590000000001</c:v>
                </c:pt>
                <c:pt idx="18277">
                  <c:v>78.466439999999992</c:v>
                </c:pt>
                <c:pt idx="18278">
                  <c:v>78.471289999999996</c:v>
                </c:pt>
                <c:pt idx="18279">
                  <c:v>78.476140000000001</c:v>
                </c:pt>
                <c:pt idx="18280">
                  <c:v>78.480999999999995</c:v>
                </c:pt>
                <c:pt idx="18281">
                  <c:v>78.485849999999999</c:v>
                </c:pt>
                <c:pt idx="18282">
                  <c:v>78.49069999999999</c:v>
                </c:pt>
                <c:pt idx="18283">
                  <c:v>78.495549999999994</c:v>
                </c:pt>
                <c:pt idx="18284">
                  <c:v>78.500399999999999</c:v>
                </c:pt>
                <c:pt idx="18285">
                  <c:v>78.505259999999993</c:v>
                </c:pt>
                <c:pt idx="18286">
                  <c:v>78.510109999999997</c:v>
                </c:pt>
                <c:pt idx="18287">
                  <c:v>78.514959999999988</c:v>
                </c:pt>
                <c:pt idx="18288">
                  <c:v>78.519809999999993</c:v>
                </c:pt>
                <c:pt idx="18289">
                  <c:v>78.524659999999997</c:v>
                </c:pt>
                <c:pt idx="18290">
                  <c:v>78.529510000000002</c:v>
                </c:pt>
                <c:pt idx="18291">
                  <c:v>78.534359999999992</c:v>
                </c:pt>
                <c:pt idx="18292">
                  <c:v>78.53922</c:v>
                </c:pt>
                <c:pt idx="18293">
                  <c:v>78.544069999999991</c:v>
                </c:pt>
                <c:pt idx="18294">
                  <c:v>78.548919999999995</c:v>
                </c:pt>
                <c:pt idx="18295">
                  <c:v>78.55377</c:v>
                </c:pt>
                <c:pt idx="18296">
                  <c:v>78.558619999999991</c:v>
                </c:pt>
                <c:pt idx="18297">
                  <c:v>78.563469999999995</c:v>
                </c:pt>
                <c:pt idx="18298">
                  <c:v>78.568330000000003</c:v>
                </c:pt>
                <c:pt idx="18299">
                  <c:v>78.573180000000008</c:v>
                </c:pt>
                <c:pt idx="18300">
                  <c:v>78.578029999999998</c:v>
                </c:pt>
                <c:pt idx="18301">
                  <c:v>78.582879999999989</c:v>
                </c:pt>
                <c:pt idx="18302">
                  <c:v>78.587739999999997</c:v>
                </c:pt>
                <c:pt idx="18303">
                  <c:v>78.592590000000001</c:v>
                </c:pt>
                <c:pt idx="18304">
                  <c:v>78.597440000000006</c:v>
                </c:pt>
                <c:pt idx="18305">
                  <c:v>78.602290000000011</c:v>
                </c:pt>
                <c:pt idx="18306">
                  <c:v>78.607140000000001</c:v>
                </c:pt>
                <c:pt idx="18307">
                  <c:v>78.611999999999995</c:v>
                </c:pt>
                <c:pt idx="18308">
                  <c:v>78.616849999999999</c:v>
                </c:pt>
                <c:pt idx="18309">
                  <c:v>78.621700000000004</c:v>
                </c:pt>
                <c:pt idx="18310">
                  <c:v>78.626550000000009</c:v>
                </c:pt>
                <c:pt idx="18311">
                  <c:v>78.631410000000002</c:v>
                </c:pt>
                <c:pt idx="18312">
                  <c:v>78.636259999999993</c:v>
                </c:pt>
                <c:pt idx="18313">
                  <c:v>78.641109999999998</c:v>
                </c:pt>
                <c:pt idx="18314">
                  <c:v>78.645960000000002</c:v>
                </c:pt>
                <c:pt idx="18315">
                  <c:v>78.650819999999996</c:v>
                </c:pt>
                <c:pt idx="18316">
                  <c:v>78.655670000000001</c:v>
                </c:pt>
                <c:pt idx="18317">
                  <c:v>78.660519999999991</c:v>
                </c:pt>
                <c:pt idx="18318">
                  <c:v>78.665369999999996</c:v>
                </c:pt>
                <c:pt idx="18319">
                  <c:v>78.670229999999989</c:v>
                </c:pt>
                <c:pt idx="18320">
                  <c:v>78.675079999999994</c:v>
                </c:pt>
                <c:pt idx="18321">
                  <c:v>78.679929999999999</c:v>
                </c:pt>
                <c:pt idx="18322">
                  <c:v>78.684779999999989</c:v>
                </c:pt>
                <c:pt idx="18323">
                  <c:v>78.689629999999994</c:v>
                </c:pt>
                <c:pt idx="18324">
                  <c:v>78.694490000000002</c:v>
                </c:pt>
                <c:pt idx="18325">
                  <c:v>78.699340000000007</c:v>
                </c:pt>
                <c:pt idx="18326">
                  <c:v>78.704189999999997</c:v>
                </c:pt>
                <c:pt idx="18327">
                  <c:v>78.709039999999987</c:v>
                </c:pt>
                <c:pt idx="18328">
                  <c:v>78.713889999999992</c:v>
                </c:pt>
                <c:pt idx="18329">
                  <c:v>78.718739999999997</c:v>
                </c:pt>
                <c:pt idx="18330">
                  <c:v>78.723590000000002</c:v>
                </c:pt>
                <c:pt idx="18331">
                  <c:v>78.728439999999992</c:v>
                </c:pt>
                <c:pt idx="18332">
                  <c:v>78.7333</c:v>
                </c:pt>
                <c:pt idx="18333">
                  <c:v>78.738150000000005</c:v>
                </c:pt>
                <c:pt idx="18334">
                  <c:v>78.742999999999995</c:v>
                </c:pt>
                <c:pt idx="18335">
                  <c:v>78.74785</c:v>
                </c:pt>
                <c:pt idx="18336">
                  <c:v>78.752710000000008</c:v>
                </c:pt>
                <c:pt idx="18337">
                  <c:v>78.757559999999998</c:v>
                </c:pt>
                <c:pt idx="18338">
                  <c:v>78.762410000000003</c:v>
                </c:pt>
                <c:pt idx="18339">
                  <c:v>78.767260000000007</c:v>
                </c:pt>
                <c:pt idx="18340">
                  <c:v>78.772120000000001</c:v>
                </c:pt>
                <c:pt idx="18341">
                  <c:v>78.776970000000006</c:v>
                </c:pt>
                <c:pt idx="18342">
                  <c:v>78.781819999999996</c:v>
                </c:pt>
                <c:pt idx="18343">
                  <c:v>78.786670000000001</c:v>
                </c:pt>
                <c:pt idx="18344">
                  <c:v>78.791529999999995</c:v>
                </c:pt>
                <c:pt idx="18345">
                  <c:v>78.796379999999999</c:v>
                </c:pt>
                <c:pt idx="18346">
                  <c:v>78.801230000000004</c:v>
                </c:pt>
                <c:pt idx="18347">
                  <c:v>78.806079999999994</c:v>
                </c:pt>
                <c:pt idx="18348">
                  <c:v>78.810940000000002</c:v>
                </c:pt>
                <c:pt idx="18349">
                  <c:v>78.815789999999993</c:v>
                </c:pt>
                <c:pt idx="18350">
                  <c:v>78.820639999999997</c:v>
                </c:pt>
                <c:pt idx="18351">
                  <c:v>78.825490000000002</c:v>
                </c:pt>
                <c:pt idx="18352">
                  <c:v>78.830349999999996</c:v>
                </c:pt>
                <c:pt idx="18353">
                  <c:v>78.8352</c:v>
                </c:pt>
                <c:pt idx="18354">
                  <c:v>78.840049999999991</c:v>
                </c:pt>
                <c:pt idx="18355">
                  <c:v>78.844899999999996</c:v>
                </c:pt>
                <c:pt idx="18356">
                  <c:v>78.849760000000003</c:v>
                </c:pt>
                <c:pt idx="18357">
                  <c:v>78.854610000000008</c:v>
                </c:pt>
                <c:pt idx="18358">
                  <c:v>78.859460000000013</c:v>
                </c:pt>
                <c:pt idx="18359">
                  <c:v>78.864310000000003</c:v>
                </c:pt>
                <c:pt idx="18360">
                  <c:v>78.869159999999994</c:v>
                </c:pt>
                <c:pt idx="18361">
                  <c:v>78.874009999999998</c:v>
                </c:pt>
                <c:pt idx="18362">
                  <c:v>78.878859999999989</c:v>
                </c:pt>
                <c:pt idx="18363">
                  <c:v>78.883720000000011</c:v>
                </c:pt>
                <c:pt idx="18364">
                  <c:v>78.888570000000001</c:v>
                </c:pt>
                <c:pt idx="18365">
                  <c:v>78.893420000000006</c:v>
                </c:pt>
                <c:pt idx="18366">
                  <c:v>78.898270000000011</c:v>
                </c:pt>
                <c:pt idx="18367">
                  <c:v>78.903130000000004</c:v>
                </c:pt>
                <c:pt idx="18368">
                  <c:v>78.907980000000009</c:v>
                </c:pt>
                <c:pt idx="18369">
                  <c:v>78.91283</c:v>
                </c:pt>
                <c:pt idx="18370">
                  <c:v>78.917680000000004</c:v>
                </c:pt>
                <c:pt idx="18371">
                  <c:v>78.922539999999998</c:v>
                </c:pt>
                <c:pt idx="18372">
                  <c:v>78.927390000000003</c:v>
                </c:pt>
                <c:pt idx="18373">
                  <c:v>78.932240000000007</c:v>
                </c:pt>
                <c:pt idx="18374">
                  <c:v>78.937089999999998</c:v>
                </c:pt>
                <c:pt idx="18375">
                  <c:v>78.941949999999991</c:v>
                </c:pt>
                <c:pt idx="18376">
                  <c:v>78.946799999999996</c:v>
                </c:pt>
                <c:pt idx="18377">
                  <c:v>78.951650000000001</c:v>
                </c:pt>
                <c:pt idx="18378">
                  <c:v>78.956500000000005</c:v>
                </c:pt>
                <c:pt idx="18379">
                  <c:v>78.961359999999999</c:v>
                </c:pt>
                <c:pt idx="18380">
                  <c:v>78.96620999999999</c:v>
                </c:pt>
                <c:pt idx="18381">
                  <c:v>78.971059999999994</c:v>
                </c:pt>
                <c:pt idx="18382">
                  <c:v>78.975920000000002</c:v>
                </c:pt>
                <c:pt idx="18383">
                  <c:v>78.980770000000007</c:v>
                </c:pt>
                <c:pt idx="18384">
                  <c:v>78.985620000000011</c:v>
                </c:pt>
                <c:pt idx="18385">
                  <c:v>78.990469999999988</c:v>
                </c:pt>
                <c:pt idx="18386">
                  <c:v>78.995319999999992</c:v>
                </c:pt>
                <c:pt idx="18387">
                  <c:v>79.000169999999997</c:v>
                </c:pt>
                <c:pt idx="18388">
                  <c:v>79.005030000000005</c:v>
                </c:pt>
                <c:pt idx="18389">
                  <c:v>79.00988000000001</c:v>
                </c:pt>
                <c:pt idx="18390">
                  <c:v>79.01473</c:v>
                </c:pt>
                <c:pt idx="18391">
                  <c:v>79.019580000000005</c:v>
                </c:pt>
                <c:pt idx="18392">
                  <c:v>79.024430000000009</c:v>
                </c:pt>
                <c:pt idx="18393">
                  <c:v>79.029290000000003</c:v>
                </c:pt>
                <c:pt idx="18394">
                  <c:v>79.034140000000008</c:v>
                </c:pt>
                <c:pt idx="18395">
                  <c:v>79.038989999999998</c:v>
                </c:pt>
                <c:pt idx="18396">
                  <c:v>79.043840000000003</c:v>
                </c:pt>
                <c:pt idx="18397">
                  <c:v>79.048699999999997</c:v>
                </c:pt>
                <c:pt idx="18398">
                  <c:v>79.053550000000001</c:v>
                </c:pt>
                <c:pt idx="18399">
                  <c:v>79.058400000000006</c:v>
                </c:pt>
                <c:pt idx="18400">
                  <c:v>79.063249999999996</c:v>
                </c:pt>
                <c:pt idx="18401">
                  <c:v>79.06810999999999</c:v>
                </c:pt>
                <c:pt idx="18402">
                  <c:v>79.072959999999995</c:v>
                </c:pt>
                <c:pt idx="18403">
                  <c:v>79.077809999999999</c:v>
                </c:pt>
                <c:pt idx="18404">
                  <c:v>79.082669999999993</c:v>
                </c:pt>
                <c:pt idx="18405">
                  <c:v>79.087519999999998</c:v>
                </c:pt>
                <c:pt idx="18406">
                  <c:v>79.092369999999988</c:v>
                </c:pt>
                <c:pt idx="18407">
                  <c:v>79.097219999999993</c:v>
                </c:pt>
                <c:pt idx="18408">
                  <c:v>79.102080000000001</c:v>
                </c:pt>
                <c:pt idx="18409">
                  <c:v>79.106930000000006</c:v>
                </c:pt>
                <c:pt idx="18410">
                  <c:v>79.11178000000001</c:v>
                </c:pt>
                <c:pt idx="18411">
                  <c:v>79.116640000000004</c:v>
                </c:pt>
                <c:pt idx="18412">
                  <c:v>79.121490000000009</c:v>
                </c:pt>
                <c:pt idx="18413">
                  <c:v>79.126339999999999</c:v>
                </c:pt>
                <c:pt idx="18414">
                  <c:v>79.131190000000004</c:v>
                </c:pt>
                <c:pt idx="18415">
                  <c:v>79.136040000000008</c:v>
                </c:pt>
                <c:pt idx="18416">
                  <c:v>79.140889999999999</c:v>
                </c:pt>
                <c:pt idx="18417">
                  <c:v>79.145740000000004</c:v>
                </c:pt>
                <c:pt idx="18418">
                  <c:v>79.150590000000008</c:v>
                </c:pt>
                <c:pt idx="18419">
                  <c:v>79.155450000000002</c:v>
                </c:pt>
                <c:pt idx="18420">
                  <c:v>79.160300000000007</c:v>
                </c:pt>
                <c:pt idx="18421">
                  <c:v>79.165149999999997</c:v>
                </c:pt>
                <c:pt idx="18422">
                  <c:v>79.170010000000005</c:v>
                </c:pt>
                <c:pt idx="18423">
                  <c:v>79.174859999999995</c:v>
                </c:pt>
                <c:pt idx="18424">
                  <c:v>79.17971</c:v>
                </c:pt>
                <c:pt idx="18425">
                  <c:v>79.184569999999994</c:v>
                </c:pt>
                <c:pt idx="18426">
                  <c:v>79.189419999999998</c:v>
                </c:pt>
                <c:pt idx="18427">
                  <c:v>79.194270000000003</c:v>
                </c:pt>
                <c:pt idx="18428">
                  <c:v>79.199119999999994</c:v>
                </c:pt>
                <c:pt idx="18429">
                  <c:v>79.203979999999987</c:v>
                </c:pt>
                <c:pt idx="18430">
                  <c:v>79.208829999999992</c:v>
                </c:pt>
                <c:pt idx="18431">
                  <c:v>79.213679999999997</c:v>
                </c:pt>
                <c:pt idx="18432">
                  <c:v>79.218540000000004</c:v>
                </c:pt>
                <c:pt idx="18433">
                  <c:v>79.223390000000009</c:v>
                </c:pt>
                <c:pt idx="18434">
                  <c:v>79.22824</c:v>
                </c:pt>
                <c:pt idx="18435">
                  <c:v>79.233090000000004</c:v>
                </c:pt>
                <c:pt idx="18436">
                  <c:v>79.237949999999998</c:v>
                </c:pt>
                <c:pt idx="18437">
                  <c:v>79.242800000000003</c:v>
                </c:pt>
                <c:pt idx="18438">
                  <c:v>79.247650000000007</c:v>
                </c:pt>
                <c:pt idx="18439">
                  <c:v>79.252499999999998</c:v>
                </c:pt>
                <c:pt idx="18440">
                  <c:v>79.257350000000002</c:v>
                </c:pt>
                <c:pt idx="18441">
                  <c:v>79.262200000000007</c:v>
                </c:pt>
                <c:pt idx="18442">
                  <c:v>79.267050000000012</c:v>
                </c:pt>
                <c:pt idx="18443">
                  <c:v>79.271910000000005</c:v>
                </c:pt>
                <c:pt idx="18444">
                  <c:v>79.276759999999996</c:v>
                </c:pt>
                <c:pt idx="18445">
                  <c:v>79.281610000000001</c:v>
                </c:pt>
                <c:pt idx="18446">
                  <c:v>79.286469999999994</c:v>
                </c:pt>
                <c:pt idx="18447">
                  <c:v>79.291319999999999</c:v>
                </c:pt>
                <c:pt idx="18448">
                  <c:v>79.296170000000004</c:v>
                </c:pt>
                <c:pt idx="18449">
                  <c:v>79.301029999999997</c:v>
                </c:pt>
                <c:pt idx="18450">
                  <c:v>79.305880000000002</c:v>
                </c:pt>
                <c:pt idx="18451">
                  <c:v>79.310729999999992</c:v>
                </c:pt>
                <c:pt idx="18452">
                  <c:v>79.315579999999997</c:v>
                </c:pt>
                <c:pt idx="18453">
                  <c:v>79.320440000000005</c:v>
                </c:pt>
                <c:pt idx="18454">
                  <c:v>79.32529000000001</c:v>
                </c:pt>
                <c:pt idx="18455">
                  <c:v>79.33014</c:v>
                </c:pt>
                <c:pt idx="18456">
                  <c:v>79.335000000000008</c:v>
                </c:pt>
                <c:pt idx="18457">
                  <c:v>79.339849999999998</c:v>
                </c:pt>
                <c:pt idx="18458">
                  <c:v>79.344700000000003</c:v>
                </c:pt>
                <c:pt idx="18459">
                  <c:v>79.349559999999997</c:v>
                </c:pt>
                <c:pt idx="18460">
                  <c:v>79.354410000000001</c:v>
                </c:pt>
                <c:pt idx="18461">
                  <c:v>79.359260000000006</c:v>
                </c:pt>
                <c:pt idx="18462">
                  <c:v>79.364109999999997</c:v>
                </c:pt>
                <c:pt idx="18463">
                  <c:v>79.368960000000001</c:v>
                </c:pt>
                <c:pt idx="18464">
                  <c:v>79.373810000000006</c:v>
                </c:pt>
                <c:pt idx="18465">
                  <c:v>79.378660000000011</c:v>
                </c:pt>
                <c:pt idx="18466">
                  <c:v>79.383520000000004</c:v>
                </c:pt>
                <c:pt idx="18467">
                  <c:v>79.388369999999995</c:v>
                </c:pt>
                <c:pt idx="18468">
                  <c:v>79.393219999999999</c:v>
                </c:pt>
                <c:pt idx="18469">
                  <c:v>79.398079999999993</c:v>
                </c:pt>
                <c:pt idx="18470">
                  <c:v>79.402929999999998</c:v>
                </c:pt>
                <c:pt idx="18471">
                  <c:v>79.407780000000002</c:v>
                </c:pt>
                <c:pt idx="18472">
                  <c:v>79.41264000000001</c:v>
                </c:pt>
                <c:pt idx="18473">
                  <c:v>79.417489999999987</c:v>
                </c:pt>
                <c:pt idx="18474">
                  <c:v>79.422339999999991</c:v>
                </c:pt>
                <c:pt idx="18475">
                  <c:v>79.427189999999996</c:v>
                </c:pt>
                <c:pt idx="18476">
                  <c:v>79.432050000000004</c:v>
                </c:pt>
                <c:pt idx="18477">
                  <c:v>79.436900000000009</c:v>
                </c:pt>
                <c:pt idx="18478">
                  <c:v>79.441749999999999</c:v>
                </c:pt>
                <c:pt idx="18479">
                  <c:v>79.446610000000007</c:v>
                </c:pt>
                <c:pt idx="18480">
                  <c:v>79.451459999999997</c:v>
                </c:pt>
                <c:pt idx="18481">
                  <c:v>79.456310000000002</c:v>
                </c:pt>
                <c:pt idx="18482">
                  <c:v>79.461160000000007</c:v>
                </c:pt>
                <c:pt idx="18483">
                  <c:v>79.46602</c:v>
                </c:pt>
                <c:pt idx="18484">
                  <c:v>79.470870000000005</c:v>
                </c:pt>
                <c:pt idx="18485">
                  <c:v>79.475719999999995</c:v>
                </c:pt>
                <c:pt idx="18486">
                  <c:v>79.48057</c:v>
                </c:pt>
                <c:pt idx="18487">
                  <c:v>79.485420000000005</c:v>
                </c:pt>
                <c:pt idx="18488">
                  <c:v>79.490279999999998</c:v>
                </c:pt>
                <c:pt idx="18489">
                  <c:v>79.495130000000003</c:v>
                </c:pt>
                <c:pt idx="18490">
                  <c:v>79.499979999999994</c:v>
                </c:pt>
                <c:pt idx="18491">
                  <c:v>79.504829999999998</c:v>
                </c:pt>
                <c:pt idx="18492">
                  <c:v>79.509689999999992</c:v>
                </c:pt>
                <c:pt idx="18493">
                  <c:v>79.514539999999997</c:v>
                </c:pt>
                <c:pt idx="18494">
                  <c:v>79.519390000000001</c:v>
                </c:pt>
                <c:pt idx="18495">
                  <c:v>79.524250000000009</c:v>
                </c:pt>
                <c:pt idx="18496">
                  <c:v>79.5291</c:v>
                </c:pt>
                <c:pt idx="18497">
                  <c:v>79.533950000000004</c:v>
                </c:pt>
                <c:pt idx="18498">
                  <c:v>79.538809999999998</c:v>
                </c:pt>
                <c:pt idx="18499">
                  <c:v>79.543660000000003</c:v>
                </c:pt>
                <c:pt idx="18500">
                  <c:v>79.548510000000007</c:v>
                </c:pt>
                <c:pt idx="18501">
                  <c:v>79.553370000000001</c:v>
                </c:pt>
                <c:pt idx="18502">
                  <c:v>79.558220000000006</c:v>
                </c:pt>
                <c:pt idx="18503">
                  <c:v>79.563069999999996</c:v>
                </c:pt>
                <c:pt idx="18504">
                  <c:v>79.567920000000001</c:v>
                </c:pt>
                <c:pt idx="18505">
                  <c:v>79.572770000000006</c:v>
                </c:pt>
                <c:pt idx="18506">
                  <c:v>79.577619999999996</c:v>
                </c:pt>
                <c:pt idx="18507">
                  <c:v>79.582480000000004</c:v>
                </c:pt>
                <c:pt idx="18508">
                  <c:v>79.587329999999994</c:v>
                </c:pt>
                <c:pt idx="18509">
                  <c:v>79.592179999999999</c:v>
                </c:pt>
                <c:pt idx="18510">
                  <c:v>79.597039999999993</c:v>
                </c:pt>
                <c:pt idx="18511">
                  <c:v>79.601889999999997</c:v>
                </c:pt>
                <c:pt idx="18512">
                  <c:v>79.606740000000002</c:v>
                </c:pt>
                <c:pt idx="18513">
                  <c:v>79.61160000000001</c:v>
                </c:pt>
                <c:pt idx="18514">
                  <c:v>79.61645</c:v>
                </c:pt>
                <c:pt idx="18515">
                  <c:v>79.621300000000005</c:v>
                </c:pt>
                <c:pt idx="18516">
                  <c:v>79.626159999999999</c:v>
                </c:pt>
                <c:pt idx="18517">
                  <c:v>79.631010000000003</c:v>
                </c:pt>
                <c:pt idx="18518">
                  <c:v>79.635860000000008</c:v>
                </c:pt>
                <c:pt idx="18519">
                  <c:v>79.640720000000002</c:v>
                </c:pt>
                <c:pt idx="18520">
                  <c:v>79.645569999999992</c:v>
                </c:pt>
                <c:pt idx="18521">
                  <c:v>79.650419999999997</c:v>
                </c:pt>
                <c:pt idx="18522">
                  <c:v>79.655270000000002</c:v>
                </c:pt>
                <c:pt idx="18523">
                  <c:v>79.660129999999995</c:v>
                </c:pt>
                <c:pt idx="18524">
                  <c:v>79.66498</c:v>
                </c:pt>
                <c:pt idx="18525">
                  <c:v>79.66982999999999</c:v>
                </c:pt>
                <c:pt idx="18526">
                  <c:v>79.674679999999995</c:v>
                </c:pt>
                <c:pt idx="18527">
                  <c:v>79.67953</c:v>
                </c:pt>
                <c:pt idx="18528">
                  <c:v>79.684389999999993</c:v>
                </c:pt>
                <c:pt idx="18529">
                  <c:v>79.689239999999998</c:v>
                </c:pt>
                <c:pt idx="18530">
                  <c:v>79.694089999999989</c:v>
                </c:pt>
                <c:pt idx="18531">
                  <c:v>79.698950000000011</c:v>
                </c:pt>
                <c:pt idx="18532">
                  <c:v>79.703800000000001</c:v>
                </c:pt>
                <c:pt idx="18533">
                  <c:v>79.708650000000006</c:v>
                </c:pt>
                <c:pt idx="18534">
                  <c:v>79.713509999999999</c:v>
                </c:pt>
                <c:pt idx="18535">
                  <c:v>79.718360000000004</c:v>
                </c:pt>
                <c:pt idx="18536">
                  <c:v>79.723210000000009</c:v>
                </c:pt>
                <c:pt idx="18537">
                  <c:v>79.728070000000002</c:v>
                </c:pt>
                <c:pt idx="18538">
                  <c:v>79.732919999999993</c:v>
                </c:pt>
                <c:pt idx="18539">
                  <c:v>79.737769999999998</c:v>
                </c:pt>
                <c:pt idx="18540">
                  <c:v>79.742629999999991</c:v>
                </c:pt>
                <c:pt idx="18541">
                  <c:v>79.747479999999996</c:v>
                </c:pt>
                <c:pt idx="18542">
                  <c:v>79.752330000000001</c:v>
                </c:pt>
                <c:pt idx="18543">
                  <c:v>79.757179999999991</c:v>
                </c:pt>
                <c:pt idx="18544">
                  <c:v>79.762029999999996</c:v>
                </c:pt>
                <c:pt idx="18545">
                  <c:v>79.76688</c:v>
                </c:pt>
                <c:pt idx="18546">
                  <c:v>79.771739999999994</c:v>
                </c:pt>
                <c:pt idx="18547">
                  <c:v>79.776589999999999</c:v>
                </c:pt>
                <c:pt idx="18548">
                  <c:v>79.781439999999989</c:v>
                </c:pt>
                <c:pt idx="18549">
                  <c:v>79.786300000000011</c:v>
                </c:pt>
                <c:pt idx="18550">
                  <c:v>79.791150000000002</c:v>
                </c:pt>
                <c:pt idx="18551">
                  <c:v>79.796000000000006</c:v>
                </c:pt>
                <c:pt idx="18552">
                  <c:v>79.80086</c:v>
                </c:pt>
                <c:pt idx="18553">
                  <c:v>79.805710000000005</c:v>
                </c:pt>
                <c:pt idx="18554">
                  <c:v>79.810560000000009</c:v>
                </c:pt>
                <c:pt idx="18555">
                  <c:v>79.815420000000003</c:v>
                </c:pt>
                <c:pt idx="18556">
                  <c:v>79.820269999999994</c:v>
                </c:pt>
                <c:pt idx="18557">
                  <c:v>79.825119999999998</c:v>
                </c:pt>
                <c:pt idx="18558">
                  <c:v>79.829979999999992</c:v>
                </c:pt>
                <c:pt idx="18559">
                  <c:v>79.834829999999997</c:v>
                </c:pt>
                <c:pt idx="18560">
                  <c:v>79.839680000000001</c:v>
                </c:pt>
                <c:pt idx="18561">
                  <c:v>79.844529999999992</c:v>
                </c:pt>
                <c:pt idx="18562">
                  <c:v>79.849379999999996</c:v>
                </c:pt>
                <c:pt idx="18563">
                  <c:v>79.854240000000004</c:v>
                </c:pt>
                <c:pt idx="18564">
                  <c:v>79.859089999999995</c:v>
                </c:pt>
                <c:pt idx="18565">
                  <c:v>79.863939999999999</c:v>
                </c:pt>
                <c:pt idx="18566">
                  <c:v>79.868800000000007</c:v>
                </c:pt>
                <c:pt idx="18567">
                  <c:v>79.873649999999998</c:v>
                </c:pt>
                <c:pt idx="18568">
                  <c:v>79.878500000000003</c:v>
                </c:pt>
                <c:pt idx="18569">
                  <c:v>79.883359999999996</c:v>
                </c:pt>
                <c:pt idx="18570">
                  <c:v>79.888210000000001</c:v>
                </c:pt>
                <c:pt idx="18571">
                  <c:v>79.893060000000006</c:v>
                </c:pt>
                <c:pt idx="18572">
                  <c:v>79.897919999999999</c:v>
                </c:pt>
                <c:pt idx="18573">
                  <c:v>79.902770000000004</c:v>
                </c:pt>
                <c:pt idx="18574">
                  <c:v>79.907619999999994</c:v>
                </c:pt>
                <c:pt idx="18575">
                  <c:v>79.912479999999988</c:v>
                </c:pt>
                <c:pt idx="18576">
                  <c:v>79.917329999999993</c:v>
                </c:pt>
                <c:pt idx="18577">
                  <c:v>79.922179999999997</c:v>
                </c:pt>
                <c:pt idx="18578">
                  <c:v>79.927030000000002</c:v>
                </c:pt>
                <c:pt idx="18579">
                  <c:v>79.93189000000001</c:v>
                </c:pt>
                <c:pt idx="18580">
                  <c:v>79.93674</c:v>
                </c:pt>
                <c:pt idx="18581">
                  <c:v>79.941590000000005</c:v>
                </c:pt>
                <c:pt idx="18582">
                  <c:v>79.946439999999996</c:v>
                </c:pt>
                <c:pt idx="18583">
                  <c:v>79.951300000000003</c:v>
                </c:pt>
                <c:pt idx="18584">
                  <c:v>79.956150000000008</c:v>
                </c:pt>
                <c:pt idx="18585">
                  <c:v>79.960999999999999</c:v>
                </c:pt>
                <c:pt idx="18586">
                  <c:v>79.965860000000006</c:v>
                </c:pt>
                <c:pt idx="18587">
                  <c:v>79.970709999999997</c:v>
                </c:pt>
                <c:pt idx="18588">
                  <c:v>79.975560000000002</c:v>
                </c:pt>
                <c:pt idx="18589">
                  <c:v>79.980419999999995</c:v>
                </c:pt>
                <c:pt idx="18590">
                  <c:v>79.98527</c:v>
                </c:pt>
                <c:pt idx="18591">
                  <c:v>79.990120000000005</c:v>
                </c:pt>
                <c:pt idx="18592">
                  <c:v>79.994979999999998</c:v>
                </c:pt>
                <c:pt idx="18593">
                  <c:v>79.999829999999989</c:v>
                </c:pt>
                <c:pt idx="18594">
                  <c:v>80.004679999999993</c:v>
                </c:pt>
                <c:pt idx="18595">
                  <c:v>80.009529999999998</c:v>
                </c:pt>
                <c:pt idx="18596">
                  <c:v>80.014390000000006</c:v>
                </c:pt>
                <c:pt idx="18597">
                  <c:v>80.019240000000011</c:v>
                </c:pt>
                <c:pt idx="18598">
                  <c:v>80.024090000000001</c:v>
                </c:pt>
                <c:pt idx="18599">
                  <c:v>80.028940000000006</c:v>
                </c:pt>
                <c:pt idx="18600">
                  <c:v>80.033799999999999</c:v>
                </c:pt>
                <c:pt idx="18601">
                  <c:v>80.038650000000004</c:v>
                </c:pt>
                <c:pt idx="18602">
                  <c:v>80.043500000000009</c:v>
                </c:pt>
                <c:pt idx="18603">
                  <c:v>80.048360000000002</c:v>
                </c:pt>
                <c:pt idx="18604">
                  <c:v>80.053209999999993</c:v>
                </c:pt>
                <c:pt idx="18605">
                  <c:v>80.058070000000001</c:v>
                </c:pt>
                <c:pt idx="18606">
                  <c:v>80.062919999999991</c:v>
                </c:pt>
                <c:pt idx="18607">
                  <c:v>80.067769999999996</c:v>
                </c:pt>
                <c:pt idx="18608">
                  <c:v>80.072630000000004</c:v>
                </c:pt>
                <c:pt idx="18609">
                  <c:v>80.077480000000008</c:v>
                </c:pt>
                <c:pt idx="18610">
                  <c:v>80.082329999999999</c:v>
                </c:pt>
                <c:pt idx="18611">
                  <c:v>80.087179999999989</c:v>
                </c:pt>
                <c:pt idx="18612">
                  <c:v>80.092039999999997</c:v>
                </c:pt>
                <c:pt idx="18613">
                  <c:v>80.096890000000002</c:v>
                </c:pt>
                <c:pt idx="18614">
                  <c:v>80.101740000000007</c:v>
                </c:pt>
                <c:pt idx="18615">
                  <c:v>80.106590000000011</c:v>
                </c:pt>
                <c:pt idx="18616">
                  <c:v>80.111450000000005</c:v>
                </c:pt>
                <c:pt idx="18617">
                  <c:v>80.116299999999995</c:v>
                </c:pt>
                <c:pt idx="18618">
                  <c:v>80.12115</c:v>
                </c:pt>
                <c:pt idx="18619">
                  <c:v>80.126009999999994</c:v>
                </c:pt>
                <c:pt idx="18620">
                  <c:v>80.130859999999998</c:v>
                </c:pt>
                <c:pt idx="18621">
                  <c:v>80.135710000000003</c:v>
                </c:pt>
                <c:pt idx="18622">
                  <c:v>80.140569999999997</c:v>
                </c:pt>
                <c:pt idx="18623">
                  <c:v>80.145420000000001</c:v>
                </c:pt>
                <c:pt idx="18624">
                  <c:v>80.150280000000009</c:v>
                </c:pt>
                <c:pt idx="18625">
                  <c:v>80.15513</c:v>
                </c:pt>
                <c:pt idx="18626">
                  <c:v>80.159980000000004</c:v>
                </c:pt>
                <c:pt idx="18627">
                  <c:v>80.164830000000009</c:v>
                </c:pt>
                <c:pt idx="18628">
                  <c:v>80.169690000000003</c:v>
                </c:pt>
                <c:pt idx="18629">
                  <c:v>80.174540000000007</c:v>
                </c:pt>
                <c:pt idx="18630">
                  <c:v>80.179389999999998</c:v>
                </c:pt>
                <c:pt idx="18631">
                  <c:v>80.184240000000003</c:v>
                </c:pt>
                <c:pt idx="18632">
                  <c:v>80.189099999999996</c:v>
                </c:pt>
                <c:pt idx="18633">
                  <c:v>80.193950000000001</c:v>
                </c:pt>
                <c:pt idx="18634">
                  <c:v>80.198800000000006</c:v>
                </c:pt>
                <c:pt idx="18635">
                  <c:v>80.203659999999999</c:v>
                </c:pt>
                <c:pt idx="18636">
                  <c:v>80.20850999999999</c:v>
                </c:pt>
                <c:pt idx="18637">
                  <c:v>80.213370000000012</c:v>
                </c:pt>
                <c:pt idx="18638">
                  <c:v>80.218220000000002</c:v>
                </c:pt>
                <c:pt idx="18639">
                  <c:v>80.223069999999993</c:v>
                </c:pt>
                <c:pt idx="18640">
                  <c:v>80.227930000000001</c:v>
                </c:pt>
                <c:pt idx="18641">
                  <c:v>80.232780000000005</c:v>
                </c:pt>
                <c:pt idx="18642">
                  <c:v>80.23763000000001</c:v>
                </c:pt>
                <c:pt idx="18643">
                  <c:v>80.24248</c:v>
                </c:pt>
                <c:pt idx="18644">
                  <c:v>80.247339999999994</c:v>
                </c:pt>
                <c:pt idx="18645">
                  <c:v>80.252189999999999</c:v>
                </c:pt>
                <c:pt idx="18646">
                  <c:v>80.257040000000003</c:v>
                </c:pt>
                <c:pt idx="18647">
                  <c:v>80.261890000000008</c:v>
                </c:pt>
                <c:pt idx="18648">
                  <c:v>80.266750000000002</c:v>
                </c:pt>
                <c:pt idx="18649">
                  <c:v>80.271599999999992</c:v>
                </c:pt>
                <c:pt idx="18650">
                  <c:v>80.27646</c:v>
                </c:pt>
                <c:pt idx="18651">
                  <c:v>80.281309999999991</c:v>
                </c:pt>
                <c:pt idx="18652">
                  <c:v>80.286159999999995</c:v>
                </c:pt>
                <c:pt idx="18653">
                  <c:v>80.291020000000003</c:v>
                </c:pt>
                <c:pt idx="18654">
                  <c:v>80.295870000000008</c:v>
                </c:pt>
                <c:pt idx="18655">
                  <c:v>80.300720000000013</c:v>
                </c:pt>
                <c:pt idx="18656">
                  <c:v>80.305580000000006</c:v>
                </c:pt>
                <c:pt idx="18657">
                  <c:v>80.310429999999997</c:v>
                </c:pt>
                <c:pt idx="18658">
                  <c:v>80.315280000000001</c:v>
                </c:pt>
                <c:pt idx="18659">
                  <c:v>80.320130000000006</c:v>
                </c:pt>
                <c:pt idx="18660">
                  <c:v>80.32499</c:v>
                </c:pt>
                <c:pt idx="18661">
                  <c:v>80.329840000000004</c:v>
                </c:pt>
                <c:pt idx="18662">
                  <c:v>80.334689999999995</c:v>
                </c:pt>
                <c:pt idx="18663">
                  <c:v>80.339550000000003</c:v>
                </c:pt>
                <c:pt idx="18664">
                  <c:v>80.344399999999993</c:v>
                </c:pt>
                <c:pt idx="18665">
                  <c:v>80.349249999999998</c:v>
                </c:pt>
                <c:pt idx="18666">
                  <c:v>80.354110000000006</c:v>
                </c:pt>
                <c:pt idx="18667">
                  <c:v>80.358959999999996</c:v>
                </c:pt>
                <c:pt idx="18668">
                  <c:v>80.363820000000004</c:v>
                </c:pt>
                <c:pt idx="18669">
                  <c:v>80.368670000000009</c:v>
                </c:pt>
                <c:pt idx="18670">
                  <c:v>80.373519999999999</c:v>
                </c:pt>
                <c:pt idx="18671">
                  <c:v>80.378379999999993</c:v>
                </c:pt>
                <c:pt idx="18672">
                  <c:v>80.383229999999998</c:v>
                </c:pt>
                <c:pt idx="18673">
                  <c:v>80.388080000000002</c:v>
                </c:pt>
                <c:pt idx="18674">
                  <c:v>80.392930000000007</c:v>
                </c:pt>
                <c:pt idx="18675">
                  <c:v>80.397779999999997</c:v>
                </c:pt>
                <c:pt idx="18676">
                  <c:v>80.402639999999991</c:v>
                </c:pt>
                <c:pt idx="18677">
                  <c:v>80.407489999999996</c:v>
                </c:pt>
                <c:pt idx="18678">
                  <c:v>80.41234</c:v>
                </c:pt>
                <c:pt idx="18679">
                  <c:v>80.417199999999994</c:v>
                </c:pt>
                <c:pt idx="18680">
                  <c:v>80.422049999999999</c:v>
                </c:pt>
                <c:pt idx="18681">
                  <c:v>80.426910000000007</c:v>
                </c:pt>
                <c:pt idx="18682">
                  <c:v>80.431760000000011</c:v>
                </c:pt>
                <c:pt idx="18683">
                  <c:v>80.436610000000002</c:v>
                </c:pt>
                <c:pt idx="18684">
                  <c:v>80.441469999999995</c:v>
                </c:pt>
                <c:pt idx="18685">
                  <c:v>80.44632</c:v>
                </c:pt>
                <c:pt idx="18686">
                  <c:v>80.451179999999994</c:v>
                </c:pt>
                <c:pt idx="18687">
                  <c:v>80.456029999999998</c:v>
                </c:pt>
                <c:pt idx="18688">
                  <c:v>80.460880000000003</c:v>
                </c:pt>
                <c:pt idx="18689">
                  <c:v>80.465729999999994</c:v>
                </c:pt>
                <c:pt idx="18690">
                  <c:v>80.470579999999998</c:v>
                </c:pt>
                <c:pt idx="18691">
                  <c:v>80.475439999999992</c:v>
                </c:pt>
                <c:pt idx="18692">
                  <c:v>80.480289999999997</c:v>
                </c:pt>
                <c:pt idx="18693">
                  <c:v>80.485150000000004</c:v>
                </c:pt>
                <c:pt idx="18694">
                  <c:v>80.490000000000009</c:v>
                </c:pt>
                <c:pt idx="18695">
                  <c:v>80.494850000000014</c:v>
                </c:pt>
                <c:pt idx="18696">
                  <c:v>80.499710000000007</c:v>
                </c:pt>
                <c:pt idx="18697">
                  <c:v>80.504559999999998</c:v>
                </c:pt>
                <c:pt idx="18698">
                  <c:v>80.509419999999992</c:v>
                </c:pt>
                <c:pt idx="18699">
                  <c:v>80.514269999999996</c:v>
                </c:pt>
                <c:pt idx="18700">
                  <c:v>80.519120000000001</c:v>
                </c:pt>
                <c:pt idx="18701">
                  <c:v>80.523979999999995</c:v>
                </c:pt>
                <c:pt idx="18702">
                  <c:v>80.528829999999999</c:v>
                </c:pt>
                <c:pt idx="18703">
                  <c:v>80.53367999999999</c:v>
                </c:pt>
                <c:pt idx="18704">
                  <c:v>80.538529999999994</c:v>
                </c:pt>
                <c:pt idx="18705">
                  <c:v>80.543379999999999</c:v>
                </c:pt>
                <c:pt idx="18706">
                  <c:v>80.548239999999993</c:v>
                </c:pt>
                <c:pt idx="18707">
                  <c:v>80.553089999999997</c:v>
                </c:pt>
                <c:pt idx="18708">
                  <c:v>80.557950000000005</c:v>
                </c:pt>
                <c:pt idx="18709">
                  <c:v>80.56280000000001</c:v>
                </c:pt>
                <c:pt idx="18710">
                  <c:v>80.56765</c:v>
                </c:pt>
                <c:pt idx="18711">
                  <c:v>80.572509999999994</c:v>
                </c:pt>
                <c:pt idx="18712">
                  <c:v>80.577359999999999</c:v>
                </c:pt>
                <c:pt idx="18713">
                  <c:v>80.582219999999992</c:v>
                </c:pt>
                <c:pt idx="18714">
                  <c:v>80.587069999999997</c:v>
                </c:pt>
                <c:pt idx="18715">
                  <c:v>80.591920000000002</c:v>
                </c:pt>
                <c:pt idx="18716">
                  <c:v>80.596769999999992</c:v>
                </c:pt>
                <c:pt idx="18717">
                  <c:v>80.60163</c:v>
                </c:pt>
                <c:pt idx="18718">
                  <c:v>80.606479999999991</c:v>
                </c:pt>
                <c:pt idx="18719">
                  <c:v>80.611329999999995</c:v>
                </c:pt>
                <c:pt idx="18720">
                  <c:v>80.616190000000003</c:v>
                </c:pt>
                <c:pt idx="18721">
                  <c:v>80.621040000000008</c:v>
                </c:pt>
                <c:pt idx="18722">
                  <c:v>80.625890000000012</c:v>
                </c:pt>
                <c:pt idx="18723">
                  <c:v>80.630750000000006</c:v>
                </c:pt>
                <c:pt idx="18724">
                  <c:v>80.635599999999997</c:v>
                </c:pt>
                <c:pt idx="18725">
                  <c:v>80.64045999999999</c:v>
                </c:pt>
                <c:pt idx="18726">
                  <c:v>80.645309999999995</c:v>
                </c:pt>
                <c:pt idx="18727">
                  <c:v>80.650169999999989</c:v>
                </c:pt>
                <c:pt idx="18728">
                  <c:v>80.655019999999993</c:v>
                </c:pt>
                <c:pt idx="18729">
                  <c:v>80.659869999999998</c:v>
                </c:pt>
                <c:pt idx="18730">
                  <c:v>80.664719999999988</c:v>
                </c:pt>
                <c:pt idx="18731">
                  <c:v>80.669569999999993</c:v>
                </c:pt>
                <c:pt idx="18732">
                  <c:v>80.674430000000001</c:v>
                </c:pt>
                <c:pt idx="18733">
                  <c:v>80.679280000000006</c:v>
                </c:pt>
                <c:pt idx="18734">
                  <c:v>80.68413000000001</c:v>
                </c:pt>
                <c:pt idx="18735">
                  <c:v>80.688990000000004</c:v>
                </c:pt>
                <c:pt idx="18736">
                  <c:v>80.693840000000009</c:v>
                </c:pt>
                <c:pt idx="18737">
                  <c:v>80.698700000000002</c:v>
                </c:pt>
                <c:pt idx="18738">
                  <c:v>80.703549999999993</c:v>
                </c:pt>
                <c:pt idx="18739">
                  <c:v>80.708410000000001</c:v>
                </c:pt>
                <c:pt idx="18740">
                  <c:v>80.713259999999991</c:v>
                </c:pt>
                <c:pt idx="18741">
                  <c:v>80.718109999999996</c:v>
                </c:pt>
                <c:pt idx="18742">
                  <c:v>80.722970000000004</c:v>
                </c:pt>
                <c:pt idx="18743">
                  <c:v>80.727820000000008</c:v>
                </c:pt>
                <c:pt idx="18744">
                  <c:v>80.732670000000013</c:v>
                </c:pt>
                <c:pt idx="18745">
                  <c:v>80.737519999999989</c:v>
                </c:pt>
                <c:pt idx="18746">
                  <c:v>80.742379999999997</c:v>
                </c:pt>
                <c:pt idx="18747">
                  <c:v>80.747230000000002</c:v>
                </c:pt>
                <c:pt idx="18748">
                  <c:v>80.752080000000007</c:v>
                </c:pt>
                <c:pt idx="18749">
                  <c:v>80.75694</c:v>
                </c:pt>
                <c:pt idx="18750">
                  <c:v>80.761790000000005</c:v>
                </c:pt>
                <c:pt idx="18751">
                  <c:v>80.766649999999998</c:v>
                </c:pt>
                <c:pt idx="18752">
                  <c:v>80.771500000000003</c:v>
                </c:pt>
                <c:pt idx="18753">
                  <c:v>80.776360000000011</c:v>
                </c:pt>
                <c:pt idx="18754">
                  <c:v>80.781210000000002</c:v>
                </c:pt>
                <c:pt idx="18755">
                  <c:v>80.786060000000006</c:v>
                </c:pt>
                <c:pt idx="18756">
                  <c:v>80.790909999999997</c:v>
                </c:pt>
                <c:pt idx="18757">
                  <c:v>80.795760000000001</c:v>
                </c:pt>
                <c:pt idx="18758">
                  <c:v>80.800620000000009</c:v>
                </c:pt>
                <c:pt idx="18759">
                  <c:v>80.80547</c:v>
                </c:pt>
                <c:pt idx="18760">
                  <c:v>80.810329999999993</c:v>
                </c:pt>
                <c:pt idx="18761">
                  <c:v>80.815179999999998</c:v>
                </c:pt>
                <c:pt idx="18762">
                  <c:v>80.820030000000003</c:v>
                </c:pt>
                <c:pt idx="18763">
                  <c:v>80.824889999999996</c:v>
                </c:pt>
                <c:pt idx="18764">
                  <c:v>80.829740000000001</c:v>
                </c:pt>
                <c:pt idx="18765">
                  <c:v>80.834600000000009</c:v>
                </c:pt>
                <c:pt idx="18766">
                  <c:v>80.839449999999999</c:v>
                </c:pt>
                <c:pt idx="18767">
                  <c:v>80.844310000000007</c:v>
                </c:pt>
                <c:pt idx="18768">
                  <c:v>80.849159999999998</c:v>
                </c:pt>
                <c:pt idx="18769">
                  <c:v>80.854010000000002</c:v>
                </c:pt>
                <c:pt idx="18770">
                  <c:v>80.858860000000007</c:v>
                </c:pt>
                <c:pt idx="18771">
                  <c:v>80.863710000000012</c:v>
                </c:pt>
                <c:pt idx="18772">
                  <c:v>80.868570000000005</c:v>
                </c:pt>
                <c:pt idx="18773">
                  <c:v>80.873419999999996</c:v>
                </c:pt>
                <c:pt idx="18774">
                  <c:v>80.878280000000004</c:v>
                </c:pt>
                <c:pt idx="18775">
                  <c:v>80.883129999999994</c:v>
                </c:pt>
                <c:pt idx="18776">
                  <c:v>80.887990000000002</c:v>
                </c:pt>
                <c:pt idx="18777">
                  <c:v>80.892839999999993</c:v>
                </c:pt>
                <c:pt idx="18778">
                  <c:v>80.897689999999997</c:v>
                </c:pt>
                <c:pt idx="18779">
                  <c:v>80.902550000000005</c:v>
                </c:pt>
                <c:pt idx="18780">
                  <c:v>80.90740000000001</c:v>
                </c:pt>
                <c:pt idx="18781">
                  <c:v>80.91225</c:v>
                </c:pt>
                <c:pt idx="18782">
                  <c:v>80.917109999999994</c:v>
                </c:pt>
                <c:pt idx="18783">
                  <c:v>80.921959999999999</c:v>
                </c:pt>
                <c:pt idx="18784">
                  <c:v>80.926810000000003</c:v>
                </c:pt>
                <c:pt idx="18785">
                  <c:v>80.931669999999997</c:v>
                </c:pt>
                <c:pt idx="18786">
                  <c:v>80.936520000000002</c:v>
                </c:pt>
                <c:pt idx="18787">
                  <c:v>80.941369999999992</c:v>
                </c:pt>
                <c:pt idx="18788">
                  <c:v>80.94623</c:v>
                </c:pt>
                <c:pt idx="18789">
                  <c:v>80.95107999999999</c:v>
                </c:pt>
                <c:pt idx="18790">
                  <c:v>80.955939999999998</c:v>
                </c:pt>
                <c:pt idx="18791">
                  <c:v>80.960790000000003</c:v>
                </c:pt>
                <c:pt idx="18792">
                  <c:v>80.965649999999997</c:v>
                </c:pt>
                <c:pt idx="18793">
                  <c:v>80.970500000000001</c:v>
                </c:pt>
                <c:pt idx="18794">
                  <c:v>80.975350000000006</c:v>
                </c:pt>
                <c:pt idx="18795">
                  <c:v>80.980199999999996</c:v>
                </c:pt>
                <c:pt idx="18796">
                  <c:v>80.985050000000001</c:v>
                </c:pt>
                <c:pt idx="18797">
                  <c:v>80.989909999999995</c:v>
                </c:pt>
                <c:pt idx="18798">
                  <c:v>80.994759999999999</c:v>
                </c:pt>
                <c:pt idx="18799">
                  <c:v>80.999619999999993</c:v>
                </c:pt>
                <c:pt idx="18800">
                  <c:v>81.004469999999998</c:v>
                </c:pt>
                <c:pt idx="18801">
                  <c:v>81.009330000000006</c:v>
                </c:pt>
                <c:pt idx="18802">
                  <c:v>81.01418000000001</c:v>
                </c:pt>
                <c:pt idx="18803">
                  <c:v>81.019040000000004</c:v>
                </c:pt>
                <c:pt idx="18804">
                  <c:v>81.023889999999994</c:v>
                </c:pt>
                <c:pt idx="18805">
                  <c:v>81.028739999999999</c:v>
                </c:pt>
                <c:pt idx="18806">
                  <c:v>81.033590000000004</c:v>
                </c:pt>
                <c:pt idx="18807">
                  <c:v>81.038449999999997</c:v>
                </c:pt>
                <c:pt idx="18808">
                  <c:v>81.043300000000002</c:v>
                </c:pt>
                <c:pt idx="18809">
                  <c:v>81.048149999999993</c:v>
                </c:pt>
                <c:pt idx="18810">
                  <c:v>81.05301</c:v>
                </c:pt>
                <c:pt idx="18811">
                  <c:v>81.057859999999991</c:v>
                </c:pt>
                <c:pt idx="18812">
                  <c:v>81.062719999999999</c:v>
                </c:pt>
                <c:pt idx="18813">
                  <c:v>81.067570000000003</c:v>
                </c:pt>
                <c:pt idx="18814">
                  <c:v>81.072429999999997</c:v>
                </c:pt>
                <c:pt idx="18815">
                  <c:v>81.077280000000002</c:v>
                </c:pt>
                <c:pt idx="18816">
                  <c:v>81.082139999999995</c:v>
                </c:pt>
                <c:pt idx="18817">
                  <c:v>81.08699</c:v>
                </c:pt>
                <c:pt idx="18818">
                  <c:v>81.091840000000005</c:v>
                </c:pt>
                <c:pt idx="18819">
                  <c:v>81.096689999999995</c:v>
                </c:pt>
                <c:pt idx="18820">
                  <c:v>81.10154</c:v>
                </c:pt>
                <c:pt idx="18821">
                  <c:v>81.106399999999994</c:v>
                </c:pt>
                <c:pt idx="18822">
                  <c:v>81.111249999999998</c:v>
                </c:pt>
                <c:pt idx="18823">
                  <c:v>81.116110000000006</c:v>
                </c:pt>
                <c:pt idx="18824">
                  <c:v>81.120960000000011</c:v>
                </c:pt>
                <c:pt idx="18825">
                  <c:v>81.125820000000004</c:v>
                </c:pt>
                <c:pt idx="18826">
                  <c:v>81.130669999999995</c:v>
                </c:pt>
                <c:pt idx="18827">
                  <c:v>81.135530000000003</c:v>
                </c:pt>
                <c:pt idx="18828">
                  <c:v>81.140379999999993</c:v>
                </c:pt>
                <c:pt idx="18829">
                  <c:v>81.145229999999998</c:v>
                </c:pt>
                <c:pt idx="18830">
                  <c:v>81.150080000000003</c:v>
                </c:pt>
                <c:pt idx="18831">
                  <c:v>81.154939999999996</c:v>
                </c:pt>
                <c:pt idx="18832">
                  <c:v>81.159790000000001</c:v>
                </c:pt>
                <c:pt idx="18833">
                  <c:v>81.164639999999991</c:v>
                </c:pt>
                <c:pt idx="18834">
                  <c:v>81.169499999999999</c:v>
                </c:pt>
                <c:pt idx="18835">
                  <c:v>81.174350000000004</c:v>
                </c:pt>
                <c:pt idx="18836">
                  <c:v>81.179209999999998</c:v>
                </c:pt>
                <c:pt idx="18837">
                  <c:v>81.184060000000002</c:v>
                </c:pt>
                <c:pt idx="18838">
                  <c:v>81.188919999999996</c:v>
                </c:pt>
                <c:pt idx="18839">
                  <c:v>81.193770000000001</c:v>
                </c:pt>
                <c:pt idx="18840">
                  <c:v>81.198629999999994</c:v>
                </c:pt>
                <c:pt idx="18841">
                  <c:v>81.203479999999999</c:v>
                </c:pt>
                <c:pt idx="18842">
                  <c:v>81.208329999999989</c:v>
                </c:pt>
                <c:pt idx="18843">
                  <c:v>81.213179999999994</c:v>
                </c:pt>
                <c:pt idx="18844">
                  <c:v>81.218029999999999</c:v>
                </c:pt>
                <c:pt idx="18845">
                  <c:v>81.222890000000007</c:v>
                </c:pt>
                <c:pt idx="18846">
                  <c:v>81.227740000000011</c:v>
                </c:pt>
                <c:pt idx="18847">
                  <c:v>81.232600000000005</c:v>
                </c:pt>
                <c:pt idx="18848">
                  <c:v>81.23745000000001</c:v>
                </c:pt>
                <c:pt idx="18849">
                  <c:v>81.242310000000003</c:v>
                </c:pt>
                <c:pt idx="18850">
                  <c:v>81.247159999999994</c:v>
                </c:pt>
                <c:pt idx="18851">
                  <c:v>81.252019999999987</c:v>
                </c:pt>
                <c:pt idx="18852">
                  <c:v>81.256869999999992</c:v>
                </c:pt>
                <c:pt idx="18853">
                  <c:v>81.261719999999997</c:v>
                </c:pt>
                <c:pt idx="18854">
                  <c:v>81.266570000000002</c:v>
                </c:pt>
                <c:pt idx="18855">
                  <c:v>81.271430000000009</c:v>
                </c:pt>
                <c:pt idx="18856">
                  <c:v>81.27628</c:v>
                </c:pt>
                <c:pt idx="18857">
                  <c:v>81.281140000000008</c:v>
                </c:pt>
                <c:pt idx="18858">
                  <c:v>81.285989999999998</c:v>
                </c:pt>
                <c:pt idx="18859">
                  <c:v>81.290849999999992</c:v>
                </c:pt>
                <c:pt idx="18860">
                  <c:v>81.295699999999997</c:v>
                </c:pt>
                <c:pt idx="18861">
                  <c:v>81.300550000000001</c:v>
                </c:pt>
                <c:pt idx="18862">
                  <c:v>81.305409999999995</c:v>
                </c:pt>
                <c:pt idx="18863">
                  <c:v>81.31026</c:v>
                </c:pt>
                <c:pt idx="18864">
                  <c:v>81.315120000000007</c:v>
                </c:pt>
                <c:pt idx="18865">
                  <c:v>81.319970000000012</c:v>
                </c:pt>
                <c:pt idx="18866">
                  <c:v>81.324820000000003</c:v>
                </c:pt>
                <c:pt idx="18867">
                  <c:v>81.329670000000007</c:v>
                </c:pt>
                <c:pt idx="18868">
                  <c:v>81.334530000000001</c:v>
                </c:pt>
                <c:pt idx="18869">
                  <c:v>81.339380000000006</c:v>
                </c:pt>
                <c:pt idx="18870">
                  <c:v>81.344239999999999</c:v>
                </c:pt>
                <c:pt idx="18871">
                  <c:v>81.349090000000004</c:v>
                </c:pt>
                <c:pt idx="18872">
                  <c:v>81.353949999999998</c:v>
                </c:pt>
                <c:pt idx="18873">
                  <c:v>81.358799999999988</c:v>
                </c:pt>
                <c:pt idx="18874">
                  <c:v>81.36366000000001</c:v>
                </c:pt>
                <c:pt idx="18875">
                  <c:v>81.368510000000001</c:v>
                </c:pt>
                <c:pt idx="18876">
                  <c:v>81.373360000000005</c:v>
                </c:pt>
                <c:pt idx="18877">
                  <c:v>81.37821000000001</c:v>
                </c:pt>
                <c:pt idx="18878">
                  <c:v>81.383070000000004</c:v>
                </c:pt>
                <c:pt idx="18879">
                  <c:v>81.387920000000008</c:v>
                </c:pt>
                <c:pt idx="18880">
                  <c:v>81.392780000000002</c:v>
                </c:pt>
                <c:pt idx="18881">
                  <c:v>81.397629999999992</c:v>
                </c:pt>
                <c:pt idx="18882">
                  <c:v>81.40249</c:v>
                </c:pt>
                <c:pt idx="18883">
                  <c:v>81.407339999999991</c:v>
                </c:pt>
                <c:pt idx="18884">
                  <c:v>81.412199999999999</c:v>
                </c:pt>
                <c:pt idx="18885">
                  <c:v>81.417050000000003</c:v>
                </c:pt>
                <c:pt idx="18886">
                  <c:v>81.421900000000008</c:v>
                </c:pt>
                <c:pt idx="18887">
                  <c:v>81.426750000000013</c:v>
                </c:pt>
                <c:pt idx="18888">
                  <c:v>81.431600000000003</c:v>
                </c:pt>
                <c:pt idx="18889">
                  <c:v>81.436459999999997</c:v>
                </c:pt>
                <c:pt idx="18890">
                  <c:v>81.441310000000001</c:v>
                </c:pt>
                <c:pt idx="18891">
                  <c:v>81.446169999999995</c:v>
                </c:pt>
                <c:pt idx="18892">
                  <c:v>81.45102</c:v>
                </c:pt>
                <c:pt idx="18893">
                  <c:v>81.455879999999993</c:v>
                </c:pt>
                <c:pt idx="18894">
                  <c:v>81.460729999999998</c:v>
                </c:pt>
                <c:pt idx="18895">
                  <c:v>81.465590000000006</c:v>
                </c:pt>
                <c:pt idx="18896">
                  <c:v>81.470440000000011</c:v>
                </c:pt>
                <c:pt idx="18897">
                  <c:v>81.475300000000004</c:v>
                </c:pt>
                <c:pt idx="18898">
                  <c:v>81.480149999999995</c:v>
                </c:pt>
                <c:pt idx="18899">
                  <c:v>81.484999999999999</c:v>
                </c:pt>
                <c:pt idx="18900">
                  <c:v>81.489850000000004</c:v>
                </c:pt>
                <c:pt idx="18901">
                  <c:v>81.494709999999998</c:v>
                </c:pt>
                <c:pt idx="18902">
                  <c:v>81.499560000000002</c:v>
                </c:pt>
                <c:pt idx="18903">
                  <c:v>81.504419999999996</c:v>
                </c:pt>
                <c:pt idx="18904">
                  <c:v>81.509270000000001</c:v>
                </c:pt>
                <c:pt idx="18905">
                  <c:v>81.514130000000009</c:v>
                </c:pt>
                <c:pt idx="18906">
                  <c:v>81.518979999999999</c:v>
                </c:pt>
                <c:pt idx="18907">
                  <c:v>81.523840000000007</c:v>
                </c:pt>
                <c:pt idx="18908">
                  <c:v>81.528689999999997</c:v>
                </c:pt>
                <c:pt idx="18909">
                  <c:v>81.533540000000002</c:v>
                </c:pt>
                <c:pt idx="18910">
                  <c:v>81.538390000000007</c:v>
                </c:pt>
                <c:pt idx="18911">
                  <c:v>81.54325</c:v>
                </c:pt>
                <c:pt idx="18912">
                  <c:v>81.548100000000005</c:v>
                </c:pt>
                <c:pt idx="18913">
                  <c:v>81.552959999999999</c:v>
                </c:pt>
                <c:pt idx="18914">
                  <c:v>81.557809999999989</c:v>
                </c:pt>
                <c:pt idx="18915">
                  <c:v>81.562669999999997</c:v>
                </c:pt>
                <c:pt idx="18916">
                  <c:v>81.567520000000002</c:v>
                </c:pt>
                <c:pt idx="18917">
                  <c:v>81.572379999999995</c:v>
                </c:pt>
                <c:pt idx="18918">
                  <c:v>81.57723</c:v>
                </c:pt>
                <c:pt idx="18919">
                  <c:v>81.582080000000005</c:v>
                </c:pt>
                <c:pt idx="18920">
                  <c:v>81.586929999999995</c:v>
                </c:pt>
                <c:pt idx="18921">
                  <c:v>81.591790000000003</c:v>
                </c:pt>
                <c:pt idx="18922">
                  <c:v>81.596639999999994</c:v>
                </c:pt>
                <c:pt idx="18923">
                  <c:v>81.601499999999987</c:v>
                </c:pt>
                <c:pt idx="18924">
                  <c:v>81.606349999999992</c:v>
                </c:pt>
                <c:pt idx="18925">
                  <c:v>81.61121</c:v>
                </c:pt>
                <c:pt idx="18926">
                  <c:v>81.616060000000004</c:v>
                </c:pt>
                <c:pt idx="18927">
                  <c:v>81.620919999999998</c:v>
                </c:pt>
                <c:pt idx="18928">
                  <c:v>81.625770000000003</c:v>
                </c:pt>
                <c:pt idx="18929">
                  <c:v>81.630620000000008</c:v>
                </c:pt>
                <c:pt idx="18930">
                  <c:v>81.635480000000001</c:v>
                </c:pt>
                <c:pt idx="18931">
                  <c:v>81.640329999999992</c:v>
                </c:pt>
                <c:pt idx="18932">
                  <c:v>81.645179999999996</c:v>
                </c:pt>
                <c:pt idx="18933">
                  <c:v>81.65003999999999</c:v>
                </c:pt>
                <c:pt idx="18934">
                  <c:v>81.654889999999995</c:v>
                </c:pt>
                <c:pt idx="18935">
                  <c:v>81.659750000000003</c:v>
                </c:pt>
                <c:pt idx="18936">
                  <c:v>81.664600000000007</c:v>
                </c:pt>
                <c:pt idx="18937">
                  <c:v>81.669460000000001</c:v>
                </c:pt>
                <c:pt idx="18938">
                  <c:v>81.674310000000006</c:v>
                </c:pt>
                <c:pt idx="18939">
                  <c:v>81.679169999999999</c:v>
                </c:pt>
                <c:pt idx="18940">
                  <c:v>81.68401999999999</c:v>
                </c:pt>
                <c:pt idx="18941">
                  <c:v>81.688869999999994</c:v>
                </c:pt>
                <c:pt idx="18942">
                  <c:v>81.693719999999999</c:v>
                </c:pt>
                <c:pt idx="18943">
                  <c:v>81.698580000000007</c:v>
                </c:pt>
                <c:pt idx="18944">
                  <c:v>81.703429999999997</c:v>
                </c:pt>
                <c:pt idx="18945">
                  <c:v>81.708290000000005</c:v>
                </c:pt>
                <c:pt idx="18946">
                  <c:v>81.71314000000001</c:v>
                </c:pt>
                <c:pt idx="18947">
                  <c:v>81.718000000000004</c:v>
                </c:pt>
                <c:pt idx="18948">
                  <c:v>81.722849999999994</c:v>
                </c:pt>
                <c:pt idx="18949">
                  <c:v>81.727710000000002</c:v>
                </c:pt>
                <c:pt idx="18950">
                  <c:v>81.732559999999992</c:v>
                </c:pt>
                <c:pt idx="18951">
                  <c:v>81.737409999999997</c:v>
                </c:pt>
                <c:pt idx="18952">
                  <c:v>81.742260000000002</c:v>
                </c:pt>
                <c:pt idx="18953">
                  <c:v>81.74712000000001</c:v>
                </c:pt>
                <c:pt idx="18954">
                  <c:v>81.75197</c:v>
                </c:pt>
                <c:pt idx="18955">
                  <c:v>81.756830000000008</c:v>
                </c:pt>
                <c:pt idx="18956">
                  <c:v>81.761679999999998</c:v>
                </c:pt>
                <c:pt idx="18957">
                  <c:v>81.766539999999992</c:v>
                </c:pt>
                <c:pt idx="18958">
                  <c:v>81.771389999999997</c:v>
                </c:pt>
                <c:pt idx="18959">
                  <c:v>81.77624999999999</c:v>
                </c:pt>
                <c:pt idx="18960">
                  <c:v>81.781099999999995</c:v>
                </c:pt>
                <c:pt idx="18961">
                  <c:v>81.78595</c:v>
                </c:pt>
                <c:pt idx="18962">
                  <c:v>81.79079999999999</c:v>
                </c:pt>
                <c:pt idx="18963">
                  <c:v>81.795660000000012</c:v>
                </c:pt>
                <c:pt idx="18964">
                  <c:v>81.800520000000006</c:v>
                </c:pt>
                <c:pt idx="18965">
                  <c:v>81.805369999999996</c:v>
                </c:pt>
                <c:pt idx="18966">
                  <c:v>81.810230000000004</c:v>
                </c:pt>
                <c:pt idx="18967">
                  <c:v>81.815079999999995</c:v>
                </c:pt>
                <c:pt idx="18968">
                  <c:v>81.819939999999988</c:v>
                </c:pt>
                <c:pt idx="18969">
                  <c:v>81.824789999999993</c:v>
                </c:pt>
                <c:pt idx="18970">
                  <c:v>81.829639999999998</c:v>
                </c:pt>
                <c:pt idx="18971">
                  <c:v>81.834500000000006</c:v>
                </c:pt>
                <c:pt idx="18972">
                  <c:v>81.83935000000001</c:v>
                </c:pt>
                <c:pt idx="18973">
                  <c:v>81.844200000000001</c:v>
                </c:pt>
                <c:pt idx="18974">
                  <c:v>81.849059999999994</c:v>
                </c:pt>
                <c:pt idx="18975">
                  <c:v>81.853909999999999</c:v>
                </c:pt>
                <c:pt idx="18976">
                  <c:v>81.858769999999993</c:v>
                </c:pt>
                <c:pt idx="18977">
                  <c:v>81.863619999999997</c:v>
                </c:pt>
                <c:pt idx="18978">
                  <c:v>81.868479999999991</c:v>
                </c:pt>
                <c:pt idx="18979">
                  <c:v>81.873329999999996</c:v>
                </c:pt>
                <c:pt idx="18980">
                  <c:v>81.878190000000004</c:v>
                </c:pt>
                <c:pt idx="18981">
                  <c:v>81.883040000000008</c:v>
                </c:pt>
                <c:pt idx="18982">
                  <c:v>81.887889999999999</c:v>
                </c:pt>
                <c:pt idx="18983">
                  <c:v>81.892740000000003</c:v>
                </c:pt>
                <c:pt idx="18984">
                  <c:v>81.897599999999997</c:v>
                </c:pt>
                <c:pt idx="18985">
                  <c:v>81.902450000000002</c:v>
                </c:pt>
                <c:pt idx="18986">
                  <c:v>81.907309999999995</c:v>
                </c:pt>
                <c:pt idx="18987">
                  <c:v>81.91216</c:v>
                </c:pt>
                <c:pt idx="18988">
                  <c:v>81.917019999999994</c:v>
                </c:pt>
                <c:pt idx="18989">
                  <c:v>81.921880000000002</c:v>
                </c:pt>
                <c:pt idx="18990">
                  <c:v>81.926730000000006</c:v>
                </c:pt>
                <c:pt idx="18991">
                  <c:v>81.931579999999997</c:v>
                </c:pt>
                <c:pt idx="18992">
                  <c:v>81.936430000000001</c:v>
                </c:pt>
                <c:pt idx="18993">
                  <c:v>81.941289999999995</c:v>
                </c:pt>
                <c:pt idx="18994">
                  <c:v>81.94614</c:v>
                </c:pt>
                <c:pt idx="18995">
                  <c:v>81.950999999999993</c:v>
                </c:pt>
                <c:pt idx="18996">
                  <c:v>81.955849999999998</c:v>
                </c:pt>
                <c:pt idx="18997">
                  <c:v>81.960710000000006</c:v>
                </c:pt>
                <c:pt idx="18998">
                  <c:v>81.965560000000011</c:v>
                </c:pt>
                <c:pt idx="18999">
                  <c:v>81.970420000000004</c:v>
                </c:pt>
                <c:pt idx="19000">
                  <c:v>81.975270000000009</c:v>
                </c:pt>
                <c:pt idx="19001">
                  <c:v>81.980119999999999</c:v>
                </c:pt>
                <c:pt idx="19002">
                  <c:v>81.984970000000004</c:v>
                </c:pt>
                <c:pt idx="19003">
                  <c:v>81.989829999999998</c:v>
                </c:pt>
                <c:pt idx="19004">
                  <c:v>81.994680000000002</c:v>
                </c:pt>
                <c:pt idx="19005">
                  <c:v>81.999539999999996</c:v>
                </c:pt>
                <c:pt idx="19006">
                  <c:v>82.004400000000004</c:v>
                </c:pt>
                <c:pt idx="19007">
                  <c:v>82.009250000000009</c:v>
                </c:pt>
                <c:pt idx="19008">
                  <c:v>82.014110000000002</c:v>
                </c:pt>
                <c:pt idx="19009">
                  <c:v>82.018960000000007</c:v>
                </c:pt>
                <c:pt idx="19010">
                  <c:v>82.023809999999997</c:v>
                </c:pt>
                <c:pt idx="19011">
                  <c:v>82.028660000000002</c:v>
                </c:pt>
                <c:pt idx="19012">
                  <c:v>82.033519999999996</c:v>
                </c:pt>
                <c:pt idx="19013">
                  <c:v>82.03837</c:v>
                </c:pt>
                <c:pt idx="19014">
                  <c:v>82.043229999999994</c:v>
                </c:pt>
                <c:pt idx="19015">
                  <c:v>82.048079999999999</c:v>
                </c:pt>
                <c:pt idx="19016">
                  <c:v>82.052940000000007</c:v>
                </c:pt>
                <c:pt idx="19017">
                  <c:v>82.057790000000011</c:v>
                </c:pt>
                <c:pt idx="19018">
                  <c:v>82.062650000000005</c:v>
                </c:pt>
                <c:pt idx="19019">
                  <c:v>82.067499999999995</c:v>
                </c:pt>
                <c:pt idx="19020">
                  <c:v>82.07235</c:v>
                </c:pt>
                <c:pt idx="19021">
                  <c:v>82.077209999999994</c:v>
                </c:pt>
                <c:pt idx="19022">
                  <c:v>82.082059999999998</c:v>
                </c:pt>
                <c:pt idx="19023">
                  <c:v>82.086919999999992</c:v>
                </c:pt>
                <c:pt idx="19024">
                  <c:v>82.091769999999997</c:v>
                </c:pt>
                <c:pt idx="19025">
                  <c:v>82.096630000000005</c:v>
                </c:pt>
                <c:pt idx="19026">
                  <c:v>82.101480000000009</c:v>
                </c:pt>
                <c:pt idx="19027">
                  <c:v>82.106340000000003</c:v>
                </c:pt>
                <c:pt idx="19028">
                  <c:v>82.111189999999993</c:v>
                </c:pt>
                <c:pt idx="19029">
                  <c:v>82.116050000000001</c:v>
                </c:pt>
                <c:pt idx="19030">
                  <c:v>82.120899999999992</c:v>
                </c:pt>
                <c:pt idx="19031">
                  <c:v>82.125749999999996</c:v>
                </c:pt>
                <c:pt idx="19032">
                  <c:v>82.130600000000001</c:v>
                </c:pt>
                <c:pt idx="19033">
                  <c:v>82.135459999999995</c:v>
                </c:pt>
                <c:pt idx="19034">
                  <c:v>82.140320000000003</c:v>
                </c:pt>
                <c:pt idx="19035">
                  <c:v>82.145170000000007</c:v>
                </c:pt>
                <c:pt idx="19036">
                  <c:v>82.150030000000001</c:v>
                </c:pt>
                <c:pt idx="19037">
                  <c:v>82.154880000000006</c:v>
                </c:pt>
                <c:pt idx="19038">
                  <c:v>82.159739999999999</c:v>
                </c:pt>
                <c:pt idx="19039">
                  <c:v>82.16458999999999</c:v>
                </c:pt>
                <c:pt idx="19040">
                  <c:v>82.169439999999994</c:v>
                </c:pt>
                <c:pt idx="19041">
                  <c:v>82.174289999999999</c:v>
                </c:pt>
                <c:pt idx="19042">
                  <c:v>82.179150000000007</c:v>
                </c:pt>
                <c:pt idx="19043">
                  <c:v>82.183999999999997</c:v>
                </c:pt>
                <c:pt idx="19044">
                  <c:v>82.188860000000005</c:v>
                </c:pt>
                <c:pt idx="19045">
                  <c:v>82.193719999999999</c:v>
                </c:pt>
                <c:pt idx="19046">
                  <c:v>82.198570000000004</c:v>
                </c:pt>
                <c:pt idx="19047">
                  <c:v>82.203429999999997</c:v>
                </c:pt>
                <c:pt idx="19048">
                  <c:v>82.208279999999988</c:v>
                </c:pt>
                <c:pt idx="19049">
                  <c:v>82.213129999999992</c:v>
                </c:pt>
                <c:pt idx="19050">
                  <c:v>82.217979999999997</c:v>
                </c:pt>
                <c:pt idx="19051">
                  <c:v>82.222840000000005</c:v>
                </c:pt>
                <c:pt idx="19052">
                  <c:v>82.22769000000001</c:v>
                </c:pt>
                <c:pt idx="19053">
                  <c:v>82.232550000000003</c:v>
                </c:pt>
                <c:pt idx="19054">
                  <c:v>82.237409999999997</c:v>
                </c:pt>
                <c:pt idx="19055">
                  <c:v>82.242260000000002</c:v>
                </c:pt>
                <c:pt idx="19056">
                  <c:v>82.24712000000001</c:v>
                </c:pt>
                <c:pt idx="19057">
                  <c:v>82.25197</c:v>
                </c:pt>
                <c:pt idx="19058">
                  <c:v>82.256819999999991</c:v>
                </c:pt>
                <c:pt idx="19059">
                  <c:v>82.261669999999995</c:v>
                </c:pt>
                <c:pt idx="19060">
                  <c:v>82.266530000000003</c:v>
                </c:pt>
                <c:pt idx="19061">
                  <c:v>82.271380000000008</c:v>
                </c:pt>
                <c:pt idx="19062">
                  <c:v>82.276240000000001</c:v>
                </c:pt>
                <c:pt idx="19063">
                  <c:v>82.281099999999995</c:v>
                </c:pt>
                <c:pt idx="19064">
                  <c:v>82.28595</c:v>
                </c:pt>
                <c:pt idx="19065">
                  <c:v>82.290810000000008</c:v>
                </c:pt>
                <c:pt idx="19066">
                  <c:v>82.295660000000012</c:v>
                </c:pt>
                <c:pt idx="19067">
                  <c:v>82.300509999999989</c:v>
                </c:pt>
                <c:pt idx="19068">
                  <c:v>82.305359999999993</c:v>
                </c:pt>
                <c:pt idx="19069">
                  <c:v>82.310220000000001</c:v>
                </c:pt>
                <c:pt idx="19070">
                  <c:v>82.315070000000006</c:v>
                </c:pt>
                <c:pt idx="19071">
                  <c:v>82.319929999999999</c:v>
                </c:pt>
                <c:pt idx="19072">
                  <c:v>82.324789999999993</c:v>
                </c:pt>
                <c:pt idx="19073">
                  <c:v>82.329639999999998</c:v>
                </c:pt>
                <c:pt idx="19074">
                  <c:v>82.334500000000006</c:v>
                </c:pt>
                <c:pt idx="19075">
                  <c:v>82.33935000000001</c:v>
                </c:pt>
                <c:pt idx="19076">
                  <c:v>82.344200000000001</c:v>
                </c:pt>
                <c:pt idx="19077">
                  <c:v>82.349049999999991</c:v>
                </c:pt>
                <c:pt idx="19078">
                  <c:v>82.353909999999999</c:v>
                </c:pt>
                <c:pt idx="19079">
                  <c:v>82.358760000000004</c:v>
                </c:pt>
                <c:pt idx="19080">
                  <c:v>82.363619999999997</c:v>
                </c:pt>
                <c:pt idx="19081">
                  <c:v>82.368479999999991</c:v>
                </c:pt>
                <c:pt idx="19082">
                  <c:v>82.373329999999996</c:v>
                </c:pt>
                <c:pt idx="19083">
                  <c:v>82.378190000000004</c:v>
                </c:pt>
                <c:pt idx="19084">
                  <c:v>82.383040000000008</c:v>
                </c:pt>
                <c:pt idx="19085">
                  <c:v>82.387889999999999</c:v>
                </c:pt>
                <c:pt idx="19086">
                  <c:v>82.392740000000003</c:v>
                </c:pt>
                <c:pt idx="19087">
                  <c:v>82.397599999999997</c:v>
                </c:pt>
                <c:pt idx="19088">
                  <c:v>82.402450000000002</c:v>
                </c:pt>
                <c:pt idx="19089">
                  <c:v>82.407309999999995</c:v>
                </c:pt>
                <c:pt idx="19090">
                  <c:v>82.412170000000003</c:v>
                </c:pt>
                <c:pt idx="19091">
                  <c:v>82.417019999999994</c:v>
                </c:pt>
                <c:pt idx="19092">
                  <c:v>82.421880000000002</c:v>
                </c:pt>
                <c:pt idx="19093">
                  <c:v>82.426730000000006</c:v>
                </c:pt>
                <c:pt idx="19094">
                  <c:v>82.431580000000011</c:v>
                </c:pt>
                <c:pt idx="19095">
                  <c:v>82.436430000000001</c:v>
                </c:pt>
                <c:pt idx="19096">
                  <c:v>82.441289999999995</c:v>
                </c:pt>
                <c:pt idx="19097">
                  <c:v>82.446149999999989</c:v>
                </c:pt>
                <c:pt idx="19098">
                  <c:v>82.450999999999993</c:v>
                </c:pt>
                <c:pt idx="19099">
                  <c:v>82.455860000000001</c:v>
                </c:pt>
                <c:pt idx="19100">
                  <c:v>82.460710000000006</c:v>
                </c:pt>
                <c:pt idx="19101">
                  <c:v>82.46557</c:v>
                </c:pt>
                <c:pt idx="19102">
                  <c:v>82.470420000000004</c:v>
                </c:pt>
                <c:pt idx="19103">
                  <c:v>82.475270000000009</c:v>
                </c:pt>
                <c:pt idx="19104">
                  <c:v>82.480130000000003</c:v>
                </c:pt>
                <c:pt idx="19105">
                  <c:v>82.484979999999993</c:v>
                </c:pt>
                <c:pt idx="19106">
                  <c:v>82.489840000000001</c:v>
                </c:pt>
                <c:pt idx="19107">
                  <c:v>82.494689999999991</c:v>
                </c:pt>
                <c:pt idx="19108">
                  <c:v>82.499549999999999</c:v>
                </c:pt>
                <c:pt idx="19109">
                  <c:v>82.504400000000004</c:v>
                </c:pt>
                <c:pt idx="19110">
                  <c:v>82.509259999999998</c:v>
                </c:pt>
                <c:pt idx="19111">
                  <c:v>82.514110000000002</c:v>
                </c:pt>
                <c:pt idx="19112">
                  <c:v>82.518969999999996</c:v>
                </c:pt>
                <c:pt idx="19113">
                  <c:v>82.523820000000001</c:v>
                </c:pt>
                <c:pt idx="19114">
                  <c:v>82.528670000000005</c:v>
                </c:pt>
                <c:pt idx="19115">
                  <c:v>82.533529999999999</c:v>
                </c:pt>
                <c:pt idx="19116">
                  <c:v>82.538379999999989</c:v>
                </c:pt>
                <c:pt idx="19117">
                  <c:v>82.543239999999997</c:v>
                </c:pt>
                <c:pt idx="19118">
                  <c:v>82.548100000000005</c:v>
                </c:pt>
                <c:pt idx="19119">
                  <c:v>82.552949999999996</c:v>
                </c:pt>
                <c:pt idx="19120">
                  <c:v>82.5578</c:v>
                </c:pt>
                <c:pt idx="19121">
                  <c:v>82.562659999999994</c:v>
                </c:pt>
                <c:pt idx="19122">
                  <c:v>82.567509999999999</c:v>
                </c:pt>
                <c:pt idx="19123">
                  <c:v>82.572360000000003</c:v>
                </c:pt>
                <c:pt idx="19124">
                  <c:v>82.577220000000011</c:v>
                </c:pt>
                <c:pt idx="19125">
                  <c:v>82.582080000000005</c:v>
                </c:pt>
                <c:pt idx="19126">
                  <c:v>82.586930000000009</c:v>
                </c:pt>
                <c:pt idx="19127">
                  <c:v>82.591790000000003</c:v>
                </c:pt>
                <c:pt idx="19128">
                  <c:v>82.596639999999994</c:v>
                </c:pt>
                <c:pt idx="19129">
                  <c:v>82.601499999999987</c:v>
                </c:pt>
                <c:pt idx="19130">
                  <c:v>82.606349999999992</c:v>
                </c:pt>
                <c:pt idx="19131">
                  <c:v>82.611199999999997</c:v>
                </c:pt>
                <c:pt idx="19132">
                  <c:v>82.616060000000004</c:v>
                </c:pt>
                <c:pt idx="19133">
                  <c:v>82.620910000000009</c:v>
                </c:pt>
                <c:pt idx="19134">
                  <c:v>82.625770000000003</c:v>
                </c:pt>
                <c:pt idx="19135">
                  <c:v>82.630620000000008</c:v>
                </c:pt>
                <c:pt idx="19136">
                  <c:v>82.635480000000001</c:v>
                </c:pt>
                <c:pt idx="19137">
                  <c:v>82.640329999999992</c:v>
                </c:pt>
                <c:pt idx="19138">
                  <c:v>82.645189999999999</c:v>
                </c:pt>
                <c:pt idx="19139">
                  <c:v>82.65003999999999</c:v>
                </c:pt>
                <c:pt idx="19140">
                  <c:v>82.654889999999995</c:v>
                </c:pt>
                <c:pt idx="19141">
                  <c:v>82.659750000000003</c:v>
                </c:pt>
                <c:pt idx="19142">
                  <c:v>82.664609999999996</c:v>
                </c:pt>
                <c:pt idx="19143">
                  <c:v>82.669460000000001</c:v>
                </c:pt>
                <c:pt idx="19144">
                  <c:v>82.674319999999994</c:v>
                </c:pt>
                <c:pt idx="19145">
                  <c:v>82.679169999999999</c:v>
                </c:pt>
                <c:pt idx="19146">
                  <c:v>82.684030000000007</c:v>
                </c:pt>
                <c:pt idx="19147">
                  <c:v>82.688880000000012</c:v>
                </c:pt>
                <c:pt idx="19148">
                  <c:v>82.693729999999988</c:v>
                </c:pt>
                <c:pt idx="19149">
                  <c:v>82.698589999999996</c:v>
                </c:pt>
                <c:pt idx="19150">
                  <c:v>82.703440000000001</c:v>
                </c:pt>
                <c:pt idx="19151">
                  <c:v>82.708299999999994</c:v>
                </c:pt>
                <c:pt idx="19152">
                  <c:v>82.713149999999999</c:v>
                </c:pt>
                <c:pt idx="19153">
                  <c:v>82.718009999999992</c:v>
                </c:pt>
                <c:pt idx="19154">
                  <c:v>82.72287</c:v>
                </c:pt>
                <c:pt idx="19155">
                  <c:v>82.727720000000005</c:v>
                </c:pt>
                <c:pt idx="19156">
                  <c:v>82.73257000000001</c:v>
                </c:pt>
                <c:pt idx="19157">
                  <c:v>82.73742</c:v>
                </c:pt>
                <c:pt idx="19158">
                  <c:v>82.742280000000008</c:v>
                </c:pt>
                <c:pt idx="19159">
                  <c:v>82.747129999999999</c:v>
                </c:pt>
                <c:pt idx="19160">
                  <c:v>82.751989999999992</c:v>
                </c:pt>
                <c:pt idx="19161">
                  <c:v>82.75685</c:v>
                </c:pt>
                <c:pt idx="19162">
                  <c:v>82.76169999999999</c:v>
                </c:pt>
                <c:pt idx="19163">
                  <c:v>82.766559999999998</c:v>
                </c:pt>
                <c:pt idx="19164">
                  <c:v>82.771410000000003</c:v>
                </c:pt>
                <c:pt idx="19165">
                  <c:v>82.776260000000008</c:v>
                </c:pt>
                <c:pt idx="19166">
                  <c:v>82.781120000000001</c:v>
                </c:pt>
                <c:pt idx="19167">
                  <c:v>82.785970000000006</c:v>
                </c:pt>
                <c:pt idx="19168">
                  <c:v>82.79083</c:v>
                </c:pt>
                <c:pt idx="19169">
                  <c:v>82.79567999999999</c:v>
                </c:pt>
                <c:pt idx="19170">
                  <c:v>82.800540000000012</c:v>
                </c:pt>
                <c:pt idx="19171">
                  <c:v>82.805400000000006</c:v>
                </c:pt>
                <c:pt idx="19172">
                  <c:v>82.810249999999996</c:v>
                </c:pt>
                <c:pt idx="19173">
                  <c:v>82.815100000000001</c:v>
                </c:pt>
                <c:pt idx="19174">
                  <c:v>82.819950000000006</c:v>
                </c:pt>
                <c:pt idx="19175">
                  <c:v>82.824809999999999</c:v>
                </c:pt>
                <c:pt idx="19176">
                  <c:v>82.829669999999993</c:v>
                </c:pt>
                <c:pt idx="19177">
                  <c:v>82.834519999999998</c:v>
                </c:pt>
                <c:pt idx="19178">
                  <c:v>82.839380000000006</c:v>
                </c:pt>
                <c:pt idx="19179">
                  <c:v>82.84423000000001</c:v>
                </c:pt>
                <c:pt idx="19180">
                  <c:v>82.849090000000004</c:v>
                </c:pt>
                <c:pt idx="19181">
                  <c:v>82.853939999999994</c:v>
                </c:pt>
                <c:pt idx="19182">
                  <c:v>82.858789999999999</c:v>
                </c:pt>
                <c:pt idx="19183">
                  <c:v>82.863649999999993</c:v>
                </c:pt>
                <c:pt idx="19184">
                  <c:v>82.868499999999997</c:v>
                </c:pt>
                <c:pt idx="19185">
                  <c:v>82.873359999999991</c:v>
                </c:pt>
                <c:pt idx="19186">
                  <c:v>82.878219999999999</c:v>
                </c:pt>
                <c:pt idx="19187">
                  <c:v>82.883070000000004</c:v>
                </c:pt>
                <c:pt idx="19188">
                  <c:v>82.887929999999997</c:v>
                </c:pt>
                <c:pt idx="19189">
                  <c:v>82.892780000000002</c:v>
                </c:pt>
                <c:pt idx="19190">
                  <c:v>82.897630000000007</c:v>
                </c:pt>
                <c:pt idx="19191">
                  <c:v>82.90249</c:v>
                </c:pt>
                <c:pt idx="19192">
                  <c:v>82.907339999999991</c:v>
                </c:pt>
                <c:pt idx="19193">
                  <c:v>82.912199999999999</c:v>
                </c:pt>
                <c:pt idx="19194">
                  <c:v>82.917050000000003</c:v>
                </c:pt>
                <c:pt idx="19195">
                  <c:v>82.921909999999997</c:v>
                </c:pt>
                <c:pt idx="19196">
                  <c:v>82.926769999999991</c:v>
                </c:pt>
                <c:pt idx="19197">
                  <c:v>82.931619999999995</c:v>
                </c:pt>
                <c:pt idx="19198">
                  <c:v>82.93647</c:v>
                </c:pt>
                <c:pt idx="19199">
                  <c:v>82.941320000000005</c:v>
                </c:pt>
                <c:pt idx="19200">
                  <c:v>82.946179999999998</c:v>
                </c:pt>
                <c:pt idx="19201">
                  <c:v>82.951040000000006</c:v>
                </c:pt>
                <c:pt idx="19202">
                  <c:v>82.955890000000011</c:v>
                </c:pt>
                <c:pt idx="19203">
                  <c:v>82.960750000000004</c:v>
                </c:pt>
                <c:pt idx="19204">
                  <c:v>82.965599999999995</c:v>
                </c:pt>
                <c:pt idx="19205">
                  <c:v>82.970460000000003</c:v>
                </c:pt>
                <c:pt idx="19206">
                  <c:v>82.975309999999993</c:v>
                </c:pt>
                <c:pt idx="19207">
                  <c:v>82.980159999999998</c:v>
                </c:pt>
                <c:pt idx="19208">
                  <c:v>82.985020000000006</c:v>
                </c:pt>
                <c:pt idx="19209">
                  <c:v>82.989879999999999</c:v>
                </c:pt>
                <c:pt idx="19210">
                  <c:v>82.994730000000004</c:v>
                </c:pt>
                <c:pt idx="19211">
                  <c:v>82.999589999999998</c:v>
                </c:pt>
                <c:pt idx="19212">
                  <c:v>83.004440000000002</c:v>
                </c:pt>
                <c:pt idx="19213">
                  <c:v>83.009299999999996</c:v>
                </c:pt>
                <c:pt idx="19214">
                  <c:v>83.014150000000001</c:v>
                </c:pt>
                <c:pt idx="19215">
                  <c:v>83.018999999999991</c:v>
                </c:pt>
                <c:pt idx="19216">
                  <c:v>83.023859999999999</c:v>
                </c:pt>
                <c:pt idx="19217">
                  <c:v>83.028710000000004</c:v>
                </c:pt>
                <c:pt idx="19218">
                  <c:v>83.033569999999997</c:v>
                </c:pt>
                <c:pt idx="19219">
                  <c:v>83.038429999999991</c:v>
                </c:pt>
                <c:pt idx="19220">
                  <c:v>83.043279999999996</c:v>
                </c:pt>
                <c:pt idx="19221">
                  <c:v>83.048140000000004</c:v>
                </c:pt>
                <c:pt idx="19222">
                  <c:v>83.052989999999994</c:v>
                </c:pt>
                <c:pt idx="19223">
                  <c:v>83.057839999999999</c:v>
                </c:pt>
                <c:pt idx="19224">
                  <c:v>83.062700000000007</c:v>
                </c:pt>
                <c:pt idx="19225">
                  <c:v>83.067549999999997</c:v>
                </c:pt>
                <c:pt idx="19226">
                  <c:v>83.072410000000005</c:v>
                </c:pt>
                <c:pt idx="19227">
                  <c:v>83.077269999999999</c:v>
                </c:pt>
                <c:pt idx="19228">
                  <c:v>83.082119999999989</c:v>
                </c:pt>
                <c:pt idx="19229">
                  <c:v>83.086969999999994</c:v>
                </c:pt>
                <c:pt idx="19230">
                  <c:v>83.091830000000002</c:v>
                </c:pt>
                <c:pt idx="19231">
                  <c:v>83.096680000000006</c:v>
                </c:pt>
                <c:pt idx="19232">
                  <c:v>83.10154</c:v>
                </c:pt>
                <c:pt idx="19233">
                  <c:v>83.106390000000005</c:v>
                </c:pt>
                <c:pt idx="19234">
                  <c:v>83.111249999999998</c:v>
                </c:pt>
                <c:pt idx="19235">
                  <c:v>83.116100000000003</c:v>
                </c:pt>
                <c:pt idx="19236">
                  <c:v>83.120959999999997</c:v>
                </c:pt>
                <c:pt idx="19237">
                  <c:v>83.125810000000001</c:v>
                </c:pt>
                <c:pt idx="19238">
                  <c:v>83.130670000000009</c:v>
                </c:pt>
                <c:pt idx="19239">
                  <c:v>83.13552</c:v>
                </c:pt>
                <c:pt idx="19240">
                  <c:v>83.140379999999993</c:v>
                </c:pt>
                <c:pt idx="19241">
                  <c:v>83.145229999999998</c:v>
                </c:pt>
                <c:pt idx="19242">
                  <c:v>83.150089999999992</c:v>
                </c:pt>
                <c:pt idx="19243">
                  <c:v>83.154939999999996</c:v>
                </c:pt>
                <c:pt idx="19244">
                  <c:v>83.159800000000004</c:v>
                </c:pt>
                <c:pt idx="19245">
                  <c:v>83.164650000000009</c:v>
                </c:pt>
                <c:pt idx="19246">
                  <c:v>83.169510000000002</c:v>
                </c:pt>
                <c:pt idx="19247">
                  <c:v>83.174360000000007</c:v>
                </c:pt>
                <c:pt idx="19248">
                  <c:v>83.179220000000001</c:v>
                </c:pt>
                <c:pt idx="19249">
                  <c:v>83.184070000000006</c:v>
                </c:pt>
                <c:pt idx="19250">
                  <c:v>83.188929999999999</c:v>
                </c:pt>
                <c:pt idx="19251">
                  <c:v>83.19377999999999</c:v>
                </c:pt>
                <c:pt idx="19252">
                  <c:v>83.198639999999997</c:v>
                </c:pt>
                <c:pt idx="19253">
                  <c:v>83.203490000000002</c:v>
                </c:pt>
                <c:pt idx="19254">
                  <c:v>83.208340000000007</c:v>
                </c:pt>
                <c:pt idx="19255">
                  <c:v>83.213200000000001</c:v>
                </c:pt>
                <c:pt idx="19256">
                  <c:v>83.218059999999994</c:v>
                </c:pt>
                <c:pt idx="19257">
                  <c:v>83.222909999999999</c:v>
                </c:pt>
                <c:pt idx="19258">
                  <c:v>83.227770000000007</c:v>
                </c:pt>
                <c:pt idx="19259">
                  <c:v>83.232619999999997</c:v>
                </c:pt>
                <c:pt idx="19260">
                  <c:v>83.237480000000005</c:v>
                </c:pt>
                <c:pt idx="19261">
                  <c:v>83.24233000000001</c:v>
                </c:pt>
                <c:pt idx="19262">
                  <c:v>83.24718</c:v>
                </c:pt>
                <c:pt idx="19263">
                  <c:v>83.252039999999994</c:v>
                </c:pt>
                <c:pt idx="19264">
                  <c:v>83.256900000000002</c:v>
                </c:pt>
                <c:pt idx="19265">
                  <c:v>83.261749999999992</c:v>
                </c:pt>
                <c:pt idx="19266">
                  <c:v>83.26661</c:v>
                </c:pt>
                <c:pt idx="19267">
                  <c:v>83.271460000000005</c:v>
                </c:pt>
                <c:pt idx="19268">
                  <c:v>83.276319999999998</c:v>
                </c:pt>
                <c:pt idx="19269">
                  <c:v>83.281170000000003</c:v>
                </c:pt>
                <c:pt idx="19270">
                  <c:v>83.286020000000008</c:v>
                </c:pt>
                <c:pt idx="19271">
                  <c:v>83.290880000000001</c:v>
                </c:pt>
                <c:pt idx="19272">
                  <c:v>83.295739999999995</c:v>
                </c:pt>
                <c:pt idx="19273">
                  <c:v>83.30059</c:v>
                </c:pt>
                <c:pt idx="19274">
                  <c:v>83.305450000000008</c:v>
                </c:pt>
                <c:pt idx="19275">
                  <c:v>83.310310000000001</c:v>
                </c:pt>
                <c:pt idx="19276">
                  <c:v>83.315160000000006</c:v>
                </c:pt>
                <c:pt idx="19277">
                  <c:v>83.320009999999996</c:v>
                </c:pt>
                <c:pt idx="19278">
                  <c:v>83.324860000000001</c:v>
                </c:pt>
                <c:pt idx="19279">
                  <c:v>83.329719999999995</c:v>
                </c:pt>
                <c:pt idx="19280">
                  <c:v>83.334580000000003</c:v>
                </c:pt>
                <c:pt idx="19281">
                  <c:v>83.339430000000007</c:v>
                </c:pt>
                <c:pt idx="19282">
                  <c:v>83.344290000000001</c:v>
                </c:pt>
                <c:pt idx="19283">
                  <c:v>83.349149999999995</c:v>
                </c:pt>
                <c:pt idx="19284">
                  <c:v>83.353999999999999</c:v>
                </c:pt>
                <c:pt idx="19285">
                  <c:v>83.358850000000004</c:v>
                </c:pt>
                <c:pt idx="19286">
                  <c:v>83.363709999999998</c:v>
                </c:pt>
                <c:pt idx="19287">
                  <c:v>83.368559999999988</c:v>
                </c:pt>
                <c:pt idx="19288">
                  <c:v>83.37342000000001</c:v>
                </c:pt>
                <c:pt idx="19289">
                  <c:v>83.378270000000001</c:v>
                </c:pt>
                <c:pt idx="19290">
                  <c:v>83.383129999999994</c:v>
                </c:pt>
                <c:pt idx="19291">
                  <c:v>83.387990000000002</c:v>
                </c:pt>
                <c:pt idx="19292">
                  <c:v>83.392839999999993</c:v>
                </c:pt>
                <c:pt idx="19293">
                  <c:v>83.397689999999997</c:v>
                </c:pt>
                <c:pt idx="19294">
                  <c:v>83.402550000000005</c:v>
                </c:pt>
                <c:pt idx="19295">
                  <c:v>83.40740000000001</c:v>
                </c:pt>
                <c:pt idx="19296">
                  <c:v>83.412260000000003</c:v>
                </c:pt>
                <c:pt idx="19297">
                  <c:v>83.417119999999997</c:v>
                </c:pt>
                <c:pt idx="19298">
                  <c:v>83.421970000000002</c:v>
                </c:pt>
                <c:pt idx="19299">
                  <c:v>83.426829999999995</c:v>
                </c:pt>
                <c:pt idx="19300">
                  <c:v>83.43168</c:v>
                </c:pt>
                <c:pt idx="19301">
                  <c:v>83.436529999999991</c:v>
                </c:pt>
                <c:pt idx="19302">
                  <c:v>83.441389999999998</c:v>
                </c:pt>
                <c:pt idx="19303">
                  <c:v>83.446240000000003</c:v>
                </c:pt>
                <c:pt idx="19304">
                  <c:v>83.451099999999997</c:v>
                </c:pt>
                <c:pt idx="19305">
                  <c:v>83.45595999999999</c:v>
                </c:pt>
                <c:pt idx="19306">
                  <c:v>83.460809999999995</c:v>
                </c:pt>
                <c:pt idx="19307">
                  <c:v>83.465670000000003</c:v>
                </c:pt>
                <c:pt idx="19308">
                  <c:v>83.470520000000008</c:v>
                </c:pt>
                <c:pt idx="19309">
                  <c:v>83.475369999999998</c:v>
                </c:pt>
                <c:pt idx="19310">
                  <c:v>83.480230000000006</c:v>
                </c:pt>
                <c:pt idx="19311">
                  <c:v>83.48509</c:v>
                </c:pt>
                <c:pt idx="19312">
                  <c:v>83.489940000000004</c:v>
                </c:pt>
                <c:pt idx="19313">
                  <c:v>83.494799999999998</c:v>
                </c:pt>
                <c:pt idx="19314">
                  <c:v>83.499660000000006</c:v>
                </c:pt>
                <c:pt idx="19315">
                  <c:v>83.50451000000001</c:v>
                </c:pt>
                <c:pt idx="19316">
                  <c:v>83.509360000000001</c:v>
                </c:pt>
                <c:pt idx="19317">
                  <c:v>83.514210000000006</c:v>
                </c:pt>
                <c:pt idx="19318">
                  <c:v>83.519069999999999</c:v>
                </c:pt>
                <c:pt idx="19319">
                  <c:v>83.523929999999993</c:v>
                </c:pt>
                <c:pt idx="19320">
                  <c:v>83.528779999999998</c:v>
                </c:pt>
                <c:pt idx="19321">
                  <c:v>83.533640000000005</c:v>
                </c:pt>
                <c:pt idx="19322">
                  <c:v>83.538499999999999</c:v>
                </c:pt>
                <c:pt idx="19323">
                  <c:v>83.543350000000004</c:v>
                </c:pt>
                <c:pt idx="19324">
                  <c:v>83.548200000000008</c:v>
                </c:pt>
                <c:pt idx="19325">
                  <c:v>83.553060000000002</c:v>
                </c:pt>
                <c:pt idx="19326">
                  <c:v>83.557909999999993</c:v>
                </c:pt>
                <c:pt idx="19327">
                  <c:v>83.56277</c:v>
                </c:pt>
                <c:pt idx="19328">
                  <c:v>83.567630000000008</c:v>
                </c:pt>
                <c:pt idx="19329">
                  <c:v>83.572479999999999</c:v>
                </c:pt>
                <c:pt idx="19330">
                  <c:v>83.577330000000003</c:v>
                </c:pt>
                <c:pt idx="19331">
                  <c:v>83.582189999999997</c:v>
                </c:pt>
                <c:pt idx="19332">
                  <c:v>83.587040000000002</c:v>
                </c:pt>
                <c:pt idx="19333">
                  <c:v>83.591899999999995</c:v>
                </c:pt>
                <c:pt idx="19334">
                  <c:v>83.596760000000003</c:v>
                </c:pt>
                <c:pt idx="19335">
                  <c:v>83.601610000000008</c:v>
                </c:pt>
                <c:pt idx="19336">
                  <c:v>83.606470000000002</c:v>
                </c:pt>
                <c:pt idx="19337">
                  <c:v>83.611320000000006</c:v>
                </c:pt>
                <c:pt idx="19338">
                  <c:v>83.616169999999997</c:v>
                </c:pt>
                <c:pt idx="19339">
                  <c:v>83.621030000000005</c:v>
                </c:pt>
                <c:pt idx="19340">
                  <c:v>83.625889999999998</c:v>
                </c:pt>
                <c:pt idx="19341">
                  <c:v>83.630739999999989</c:v>
                </c:pt>
                <c:pt idx="19342">
                  <c:v>83.635600000000011</c:v>
                </c:pt>
                <c:pt idx="19343">
                  <c:v>83.640450000000001</c:v>
                </c:pt>
                <c:pt idx="19344">
                  <c:v>83.645309999999995</c:v>
                </c:pt>
                <c:pt idx="19345">
                  <c:v>83.65016</c:v>
                </c:pt>
                <c:pt idx="19346">
                  <c:v>83.655010000000004</c:v>
                </c:pt>
                <c:pt idx="19347">
                  <c:v>83.659869999999998</c:v>
                </c:pt>
                <c:pt idx="19348">
                  <c:v>83.664730000000006</c:v>
                </c:pt>
                <c:pt idx="19349">
                  <c:v>83.669579999999996</c:v>
                </c:pt>
                <c:pt idx="19350">
                  <c:v>83.674440000000004</c:v>
                </c:pt>
                <c:pt idx="19351">
                  <c:v>83.679299999999998</c:v>
                </c:pt>
                <c:pt idx="19352">
                  <c:v>83.684150000000002</c:v>
                </c:pt>
                <c:pt idx="19353">
                  <c:v>83.688999999999993</c:v>
                </c:pt>
                <c:pt idx="19354">
                  <c:v>83.693860000000001</c:v>
                </c:pt>
                <c:pt idx="19355">
                  <c:v>83.698709999999991</c:v>
                </c:pt>
                <c:pt idx="19356">
                  <c:v>83.703569999999999</c:v>
                </c:pt>
                <c:pt idx="19357">
                  <c:v>83.708430000000007</c:v>
                </c:pt>
                <c:pt idx="19358">
                  <c:v>83.713279999999997</c:v>
                </c:pt>
                <c:pt idx="19359">
                  <c:v>83.718139999999991</c:v>
                </c:pt>
                <c:pt idx="19360">
                  <c:v>83.722989999999996</c:v>
                </c:pt>
                <c:pt idx="19361">
                  <c:v>83.72784</c:v>
                </c:pt>
                <c:pt idx="19362">
                  <c:v>83.732699999999994</c:v>
                </c:pt>
                <c:pt idx="19363">
                  <c:v>83.737560000000002</c:v>
                </c:pt>
                <c:pt idx="19364">
                  <c:v>83.742410000000007</c:v>
                </c:pt>
                <c:pt idx="19365">
                  <c:v>83.74727</c:v>
                </c:pt>
                <c:pt idx="19366">
                  <c:v>83.752129999999994</c:v>
                </c:pt>
                <c:pt idx="19367">
                  <c:v>83.756979999999999</c:v>
                </c:pt>
                <c:pt idx="19368">
                  <c:v>83.761829999999989</c:v>
                </c:pt>
                <c:pt idx="19369">
                  <c:v>83.766690000000011</c:v>
                </c:pt>
                <c:pt idx="19370">
                  <c:v>83.771540000000002</c:v>
                </c:pt>
                <c:pt idx="19371">
                  <c:v>83.776399999999995</c:v>
                </c:pt>
                <c:pt idx="19372">
                  <c:v>83.781260000000003</c:v>
                </c:pt>
                <c:pt idx="19373">
                  <c:v>83.786109999999994</c:v>
                </c:pt>
                <c:pt idx="19374">
                  <c:v>83.790970000000002</c:v>
                </c:pt>
                <c:pt idx="19375">
                  <c:v>83.795819999999992</c:v>
                </c:pt>
                <c:pt idx="19376">
                  <c:v>83.800669999999997</c:v>
                </c:pt>
                <c:pt idx="19377">
                  <c:v>83.805530000000005</c:v>
                </c:pt>
                <c:pt idx="19378">
                  <c:v>83.810389999999998</c:v>
                </c:pt>
                <c:pt idx="19379">
                  <c:v>83.815240000000003</c:v>
                </c:pt>
                <c:pt idx="19380">
                  <c:v>83.820099999999996</c:v>
                </c:pt>
                <c:pt idx="19381">
                  <c:v>83.824950000000001</c:v>
                </c:pt>
                <c:pt idx="19382">
                  <c:v>83.829810000000009</c:v>
                </c:pt>
                <c:pt idx="19383">
                  <c:v>83.83466</c:v>
                </c:pt>
                <c:pt idx="19384">
                  <c:v>83.839520000000007</c:v>
                </c:pt>
                <c:pt idx="19385">
                  <c:v>83.844369999999998</c:v>
                </c:pt>
                <c:pt idx="19386">
                  <c:v>83.849229999999991</c:v>
                </c:pt>
                <c:pt idx="19387">
                  <c:v>83.854089999999999</c:v>
                </c:pt>
                <c:pt idx="19388">
                  <c:v>83.858940000000004</c:v>
                </c:pt>
                <c:pt idx="19389">
                  <c:v>83.863789999999995</c:v>
                </c:pt>
                <c:pt idx="19390">
                  <c:v>83.868650000000002</c:v>
                </c:pt>
                <c:pt idx="19391">
                  <c:v>83.873509999999996</c:v>
                </c:pt>
                <c:pt idx="19392">
                  <c:v>83.878360000000001</c:v>
                </c:pt>
                <c:pt idx="19393">
                  <c:v>83.883219999999994</c:v>
                </c:pt>
                <c:pt idx="19394">
                  <c:v>83.888080000000002</c:v>
                </c:pt>
                <c:pt idx="19395">
                  <c:v>83.892930000000007</c:v>
                </c:pt>
                <c:pt idx="19396">
                  <c:v>83.897780000000012</c:v>
                </c:pt>
                <c:pt idx="19397">
                  <c:v>83.902640000000005</c:v>
                </c:pt>
                <c:pt idx="19398">
                  <c:v>83.907489999999996</c:v>
                </c:pt>
                <c:pt idx="19399">
                  <c:v>83.912350000000004</c:v>
                </c:pt>
                <c:pt idx="19400">
                  <c:v>83.917210000000011</c:v>
                </c:pt>
                <c:pt idx="19401">
                  <c:v>83.922060000000002</c:v>
                </c:pt>
                <c:pt idx="19402">
                  <c:v>83.926919999999996</c:v>
                </c:pt>
                <c:pt idx="19403">
                  <c:v>83.93177</c:v>
                </c:pt>
                <c:pt idx="19404">
                  <c:v>83.936620000000005</c:v>
                </c:pt>
                <c:pt idx="19405">
                  <c:v>83.941479999999999</c:v>
                </c:pt>
                <c:pt idx="19406">
                  <c:v>83.946339999999992</c:v>
                </c:pt>
                <c:pt idx="19407">
                  <c:v>83.951189999999997</c:v>
                </c:pt>
                <c:pt idx="19408">
                  <c:v>83.956050000000005</c:v>
                </c:pt>
                <c:pt idx="19409">
                  <c:v>83.960909999999998</c:v>
                </c:pt>
                <c:pt idx="19410">
                  <c:v>83.965760000000003</c:v>
                </c:pt>
                <c:pt idx="19411">
                  <c:v>83.970610000000008</c:v>
                </c:pt>
                <c:pt idx="19412">
                  <c:v>83.975470000000001</c:v>
                </c:pt>
                <c:pt idx="19413">
                  <c:v>83.980319999999992</c:v>
                </c:pt>
                <c:pt idx="19414">
                  <c:v>83.98518</c:v>
                </c:pt>
                <c:pt idx="19415">
                  <c:v>83.990040000000008</c:v>
                </c:pt>
                <c:pt idx="19416">
                  <c:v>83.994889999999998</c:v>
                </c:pt>
                <c:pt idx="19417">
                  <c:v>83.999749999999992</c:v>
                </c:pt>
                <c:pt idx="19418">
                  <c:v>84.004599999999996</c:v>
                </c:pt>
                <c:pt idx="19419">
                  <c:v>84.00945999999999</c:v>
                </c:pt>
                <c:pt idx="19420">
                  <c:v>84.014309999999995</c:v>
                </c:pt>
                <c:pt idx="19421">
                  <c:v>84.019170000000003</c:v>
                </c:pt>
                <c:pt idx="19422">
                  <c:v>84.024029999999996</c:v>
                </c:pt>
                <c:pt idx="19423">
                  <c:v>84.028880000000001</c:v>
                </c:pt>
                <c:pt idx="19424">
                  <c:v>84.033739999999995</c:v>
                </c:pt>
                <c:pt idx="19425">
                  <c:v>84.038589999999999</c:v>
                </c:pt>
                <c:pt idx="19426">
                  <c:v>84.043440000000004</c:v>
                </c:pt>
                <c:pt idx="19427">
                  <c:v>84.048300000000012</c:v>
                </c:pt>
                <c:pt idx="19428">
                  <c:v>84.053160000000005</c:v>
                </c:pt>
                <c:pt idx="19429">
                  <c:v>84.058009999999996</c:v>
                </c:pt>
                <c:pt idx="19430">
                  <c:v>84.062870000000004</c:v>
                </c:pt>
                <c:pt idx="19431">
                  <c:v>84.067719999999994</c:v>
                </c:pt>
                <c:pt idx="19432">
                  <c:v>84.072569999999999</c:v>
                </c:pt>
                <c:pt idx="19433">
                  <c:v>84.077429999999993</c:v>
                </c:pt>
                <c:pt idx="19434">
                  <c:v>84.08229</c:v>
                </c:pt>
                <c:pt idx="19435">
                  <c:v>84.087149999999994</c:v>
                </c:pt>
                <c:pt idx="19436">
                  <c:v>84.091999999999999</c:v>
                </c:pt>
                <c:pt idx="19437">
                  <c:v>84.096859999999992</c:v>
                </c:pt>
                <c:pt idx="19438">
                  <c:v>84.101709999999997</c:v>
                </c:pt>
                <c:pt idx="19439">
                  <c:v>84.106560000000002</c:v>
                </c:pt>
                <c:pt idx="19440">
                  <c:v>84.11142000000001</c:v>
                </c:pt>
                <c:pt idx="19441">
                  <c:v>84.116280000000003</c:v>
                </c:pt>
                <c:pt idx="19442">
                  <c:v>84.121130000000008</c:v>
                </c:pt>
                <c:pt idx="19443">
                  <c:v>84.125990000000002</c:v>
                </c:pt>
                <c:pt idx="19444">
                  <c:v>84.130849999999995</c:v>
                </c:pt>
                <c:pt idx="19445">
                  <c:v>84.1357</c:v>
                </c:pt>
                <c:pt idx="19446">
                  <c:v>84.14054999999999</c:v>
                </c:pt>
                <c:pt idx="19447">
                  <c:v>84.145409999999998</c:v>
                </c:pt>
                <c:pt idx="19448">
                  <c:v>84.150270000000006</c:v>
                </c:pt>
                <c:pt idx="19449">
                  <c:v>84.155119999999997</c:v>
                </c:pt>
                <c:pt idx="19450">
                  <c:v>84.15997999999999</c:v>
                </c:pt>
                <c:pt idx="19451">
                  <c:v>84.164839999999998</c:v>
                </c:pt>
                <c:pt idx="19452">
                  <c:v>84.169690000000003</c:v>
                </c:pt>
                <c:pt idx="19453">
                  <c:v>84.174540000000007</c:v>
                </c:pt>
                <c:pt idx="19454">
                  <c:v>84.179400000000001</c:v>
                </c:pt>
                <c:pt idx="19455">
                  <c:v>84.184250000000006</c:v>
                </c:pt>
                <c:pt idx="19456">
                  <c:v>84.189109999999999</c:v>
                </c:pt>
                <c:pt idx="19457">
                  <c:v>84.193970000000007</c:v>
                </c:pt>
                <c:pt idx="19458">
                  <c:v>84.198830000000001</c:v>
                </c:pt>
                <c:pt idx="19459">
                  <c:v>84.203680000000006</c:v>
                </c:pt>
                <c:pt idx="19460">
                  <c:v>84.20853000000001</c:v>
                </c:pt>
                <c:pt idx="19461">
                  <c:v>84.213390000000004</c:v>
                </c:pt>
                <c:pt idx="19462">
                  <c:v>84.218239999999994</c:v>
                </c:pt>
                <c:pt idx="19463">
                  <c:v>84.223099999999988</c:v>
                </c:pt>
                <c:pt idx="19464">
                  <c:v>84.22796000000001</c:v>
                </c:pt>
                <c:pt idx="19465">
                  <c:v>84.232810000000001</c:v>
                </c:pt>
                <c:pt idx="19466">
                  <c:v>84.237660000000005</c:v>
                </c:pt>
                <c:pt idx="19467">
                  <c:v>84.242519999999999</c:v>
                </c:pt>
                <c:pt idx="19468">
                  <c:v>84.247379999999993</c:v>
                </c:pt>
                <c:pt idx="19469">
                  <c:v>84.252229999999997</c:v>
                </c:pt>
                <c:pt idx="19470">
                  <c:v>84.257090000000005</c:v>
                </c:pt>
                <c:pt idx="19471">
                  <c:v>84.261949999999999</c:v>
                </c:pt>
                <c:pt idx="19472">
                  <c:v>84.266800000000003</c:v>
                </c:pt>
                <c:pt idx="19473">
                  <c:v>84.271650000000008</c:v>
                </c:pt>
                <c:pt idx="19474">
                  <c:v>84.276510000000002</c:v>
                </c:pt>
                <c:pt idx="19475">
                  <c:v>84.281360000000006</c:v>
                </c:pt>
                <c:pt idx="19476">
                  <c:v>84.28622</c:v>
                </c:pt>
                <c:pt idx="19477">
                  <c:v>84.291080000000008</c:v>
                </c:pt>
                <c:pt idx="19478">
                  <c:v>84.295940000000002</c:v>
                </c:pt>
                <c:pt idx="19479">
                  <c:v>84.300790000000006</c:v>
                </c:pt>
                <c:pt idx="19480">
                  <c:v>84.305639999999997</c:v>
                </c:pt>
                <c:pt idx="19481">
                  <c:v>84.31049999999999</c:v>
                </c:pt>
                <c:pt idx="19482">
                  <c:v>84.315349999999995</c:v>
                </c:pt>
                <c:pt idx="19483">
                  <c:v>84.320210000000003</c:v>
                </c:pt>
                <c:pt idx="19484">
                  <c:v>84.325069999999997</c:v>
                </c:pt>
                <c:pt idx="19485">
                  <c:v>84.32992999999999</c:v>
                </c:pt>
                <c:pt idx="19486">
                  <c:v>84.334779999999995</c:v>
                </c:pt>
                <c:pt idx="19487">
                  <c:v>84.33963</c:v>
                </c:pt>
                <c:pt idx="19488">
                  <c:v>84.344489999999993</c:v>
                </c:pt>
                <c:pt idx="19489">
                  <c:v>84.349339999999998</c:v>
                </c:pt>
                <c:pt idx="19490">
                  <c:v>84.354200000000006</c:v>
                </c:pt>
                <c:pt idx="19491">
                  <c:v>84.359059999999999</c:v>
                </c:pt>
                <c:pt idx="19492">
                  <c:v>84.363910000000004</c:v>
                </c:pt>
                <c:pt idx="19493">
                  <c:v>84.368769999999998</c:v>
                </c:pt>
                <c:pt idx="19494">
                  <c:v>84.373620000000003</c:v>
                </c:pt>
                <c:pt idx="19495">
                  <c:v>84.37848000000001</c:v>
                </c:pt>
                <c:pt idx="19496">
                  <c:v>84.383330000000001</c:v>
                </c:pt>
                <c:pt idx="19497">
                  <c:v>84.388190000000009</c:v>
                </c:pt>
                <c:pt idx="19498">
                  <c:v>84.393050000000002</c:v>
                </c:pt>
                <c:pt idx="19499">
                  <c:v>84.397899999999993</c:v>
                </c:pt>
                <c:pt idx="19500">
                  <c:v>84.402749999999997</c:v>
                </c:pt>
                <c:pt idx="19501">
                  <c:v>84.407609999999991</c:v>
                </c:pt>
                <c:pt idx="19502">
                  <c:v>84.412469999999999</c:v>
                </c:pt>
                <c:pt idx="19503">
                  <c:v>84.417320000000004</c:v>
                </c:pt>
                <c:pt idx="19504">
                  <c:v>84.422179999999997</c:v>
                </c:pt>
                <c:pt idx="19505">
                  <c:v>84.427039999999991</c:v>
                </c:pt>
                <c:pt idx="19506">
                  <c:v>84.431889999999996</c:v>
                </c:pt>
                <c:pt idx="19507">
                  <c:v>84.43674</c:v>
                </c:pt>
                <c:pt idx="19508">
                  <c:v>84.441600000000008</c:v>
                </c:pt>
                <c:pt idx="19509">
                  <c:v>84.446460000000002</c:v>
                </c:pt>
                <c:pt idx="19510">
                  <c:v>84.451310000000007</c:v>
                </c:pt>
                <c:pt idx="19511">
                  <c:v>84.45617</c:v>
                </c:pt>
                <c:pt idx="19512">
                  <c:v>84.461030000000008</c:v>
                </c:pt>
                <c:pt idx="19513">
                  <c:v>84.465879999999999</c:v>
                </c:pt>
                <c:pt idx="19514">
                  <c:v>84.470729999999989</c:v>
                </c:pt>
                <c:pt idx="19515">
                  <c:v>84.475589999999997</c:v>
                </c:pt>
                <c:pt idx="19516">
                  <c:v>84.480450000000005</c:v>
                </c:pt>
                <c:pt idx="19517">
                  <c:v>84.485299999999995</c:v>
                </c:pt>
                <c:pt idx="19518">
                  <c:v>84.490159999999989</c:v>
                </c:pt>
                <c:pt idx="19519">
                  <c:v>84.495020000000011</c:v>
                </c:pt>
                <c:pt idx="19520">
                  <c:v>84.499870000000001</c:v>
                </c:pt>
                <c:pt idx="19521">
                  <c:v>84.504720000000006</c:v>
                </c:pt>
                <c:pt idx="19522">
                  <c:v>84.50958</c:v>
                </c:pt>
                <c:pt idx="19523">
                  <c:v>84.514439999999993</c:v>
                </c:pt>
                <c:pt idx="19524">
                  <c:v>84.519289999999998</c:v>
                </c:pt>
                <c:pt idx="19525">
                  <c:v>84.524150000000006</c:v>
                </c:pt>
                <c:pt idx="19526">
                  <c:v>84.529000000000011</c:v>
                </c:pt>
                <c:pt idx="19527">
                  <c:v>84.533860000000004</c:v>
                </c:pt>
                <c:pt idx="19528">
                  <c:v>84.538710000000009</c:v>
                </c:pt>
                <c:pt idx="19529">
                  <c:v>84.543570000000003</c:v>
                </c:pt>
                <c:pt idx="19530">
                  <c:v>84.548429999999996</c:v>
                </c:pt>
                <c:pt idx="19531">
                  <c:v>84.553280000000001</c:v>
                </c:pt>
                <c:pt idx="19532">
                  <c:v>84.558140000000009</c:v>
                </c:pt>
                <c:pt idx="19533">
                  <c:v>84.562989999999999</c:v>
                </c:pt>
                <c:pt idx="19534">
                  <c:v>84.567849999999993</c:v>
                </c:pt>
                <c:pt idx="19535">
                  <c:v>84.572699999999998</c:v>
                </c:pt>
                <c:pt idx="19536">
                  <c:v>84.577559999999991</c:v>
                </c:pt>
                <c:pt idx="19537">
                  <c:v>84.582419999999999</c:v>
                </c:pt>
                <c:pt idx="19538">
                  <c:v>84.587280000000007</c:v>
                </c:pt>
                <c:pt idx="19539">
                  <c:v>84.592129999999997</c:v>
                </c:pt>
                <c:pt idx="19540">
                  <c:v>84.596980000000002</c:v>
                </c:pt>
                <c:pt idx="19541">
                  <c:v>84.601839999999996</c:v>
                </c:pt>
                <c:pt idx="19542">
                  <c:v>84.60669</c:v>
                </c:pt>
                <c:pt idx="19543">
                  <c:v>84.611549999999994</c:v>
                </c:pt>
                <c:pt idx="19544">
                  <c:v>84.616410000000002</c:v>
                </c:pt>
                <c:pt idx="19545">
                  <c:v>84.621269999999996</c:v>
                </c:pt>
                <c:pt idx="19546">
                  <c:v>84.62612</c:v>
                </c:pt>
                <c:pt idx="19547">
                  <c:v>84.630970000000005</c:v>
                </c:pt>
                <c:pt idx="19548">
                  <c:v>84.635829999999999</c:v>
                </c:pt>
                <c:pt idx="19549">
                  <c:v>84.640690000000006</c:v>
                </c:pt>
                <c:pt idx="19550">
                  <c:v>84.645540000000011</c:v>
                </c:pt>
                <c:pt idx="19551">
                  <c:v>84.650400000000005</c:v>
                </c:pt>
                <c:pt idx="19552">
                  <c:v>84.655259999999998</c:v>
                </c:pt>
                <c:pt idx="19553">
                  <c:v>84.660110000000003</c:v>
                </c:pt>
                <c:pt idx="19554">
                  <c:v>84.664959999999994</c:v>
                </c:pt>
                <c:pt idx="19555">
                  <c:v>84.669820000000001</c:v>
                </c:pt>
                <c:pt idx="19556">
                  <c:v>84.674679999999995</c:v>
                </c:pt>
                <c:pt idx="19557">
                  <c:v>84.67953</c:v>
                </c:pt>
                <c:pt idx="19558">
                  <c:v>84.684389999999993</c:v>
                </c:pt>
                <c:pt idx="19559">
                  <c:v>84.689239999999998</c:v>
                </c:pt>
                <c:pt idx="19560">
                  <c:v>84.694099999999992</c:v>
                </c:pt>
                <c:pt idx="19561">
                  <c:v>84.698949999999996</c:v>
                </c:pt>
                <c:pt idx="19562">
                  <c:v>84.703810000000004</c:v>
                </c:pt>
                <c:pt idx="19563">
                  <c:v>84.708669999999998</c:v>
                </c:pt>
                <c:pt idx="19564">
                  <c:v>84.713529999999992</c:v>
                </c:pt>
                <c:pt idx="19565">
                  <c:v>84.718379999999996</c:v>
                </c:pt>
                <c:pt idx="19566">
                  <c:v>84.723230000000001</c:v>
                </c:pt>
                <c:pt idx="19567">
                  <c:v>84.728090000000009</c:v>
                </c:pt>
                <c:pt idx="19568">
                  <c:v>84.732940000000013</c:v>
                </c:pt>
                <c:pt idx="19569">
                  <c:v>84.737800000000007</c:v>
                </c:pt>
                <c:pt idx="19570">
                  <c:v>84.742660000000001</c:v>
                </c:pt>
                <c:pt idx="19571">
                  <c:v>84.747520000000009</c:v>
                </c:pt>
                <c:pt idx="19572">
                  <c:v>84.752369999999999</c:v>
                </c:pt>
                <c:pt idx="19573">
                  <c:v>84.75721999999999</c:v>
                </c:pt>
                <c:pt idx="19574">
                  <c:v>84.762079999999997</c:v>
                </c:pt>
                <c:pt idx="19575">
                  <c:v>84.766940000000005</c:v>
                </c:pt>
                <c:pt idx="19576">
                  <c:v>84.771789999999996</c:v>
                </c:pt>
                <c:pt idx="19577">
                  <c:v>84.776649999999989</c:v>
                </c:pt>
                <c:pt idx="19578">
                  <c:v>84.781509999999997</c:v>
                </c:pt>
                <c:pt idx="19579">
                  <c:v>84.786360000000002</c:v>
                </c:pt>
                <c:pt idx="19580">
                  <c:v>84.791210000000007</c:v>
                </c:pt>
                <c:pt idx="19581">
                  <c:v>84.79607</c:v>
                </c:pt>
                <c:pt idx="19582">
                  <c:v>84.800929999999994</c:v>
                </c:pt>
                <c:pt idx="19583">
                  <c:v>84.805790000000002</c:v>
                </c:pt>
                <c:pt idx="19584">
                  <c:v>84.810640000000006</c:v>
                </c:pt>
                <c:pt idx="19585">
                  <c:v>84.815489999999997</c:v>
                </c:pt>
                <c:pt idx="19586">
                  <c:v>84.820350000000005</c:v>
                </c:pt>
                <c:pt idx="19587">
                  <c:v>84.825209999999998</c:v>
                </c:pt>
                <c:pt idx="19588">
                  <c:v>84.830060000000003</c:v>
                </c:pt>
                <c:pt idx="19589">
                  <c:v>84.834919999999997</c:v>
                </c:pt>
                <c:pt idx="19590">
                  <c:v>84.839780000000005</c:v>
                </c:pt>
                <c:pt idx="19591">
                  <c:v>84.844630000000009</c:v>
                </c:pt>
                <c:pt idx="19592">
                  <c:v>84.84948</c:v>
                </c:pt>
                <c:pt idx="19593">
                  <c:v>84.854339999999993</c:v>
                </c:pt>
                <c:pt idx="19594">
                  <c:v>84.859200000000001</c:v>
                </c:pt>
                <c:pt idx="19595">
                  <c:v>84.864049999999992</c:v>
                </c:pt>
                <c:pt idx="19596">
                  <c:v>84.86891</c:v>
                </c:pt>
                <c:pt idx="19597">
                  <c:v>84.873770000000007</c:v>
                </c:pt>
                <c:pt idx="19598">
                  <c:v>84.878619999999998</c:v>
                </c:pt>
                <c:pt idx="19599">
                  <c:v>84.883470000000003</c:v>
                </c:pt>
                <c:pt idx="19600">
                  <c:v>84.888329999999996</c:v>
                </c:pt>
                <c:pt idx="19601">
                  <c:v>84.89318999999999</c:v>
                </c:pt>
                <c:pt idx="19602">
                  <c:v>84.898049999999998</c:v>
                </c:pt>
                <c:pt idx="19603">
                  <c:v>84.902900000000002</c:v>
                </c:pt>
                <c:pt idx="19604">
                  <c:v>84.907759999999996</c:v>
                </c:pt>
                <c:pt idx="19605">
                  <c:v>84.912610000000001</c:v>
                </c:pt>
                <c:pt idx="19606">
                  <c:v>84.917469999999994</c:v>
                </c:pt>
                <c:pt idx="19607">
                  <c:v>84.922319999999999</c:v>
                </c:pt>
                <c:pt idx="19608">
                  <c:v>84.927180000000007</c:v>
                </c:pt>
                <c:pt idx="19609">
                  <c:v>84.932040000000001</c:v>
                </c:pt>
                <c:pt idx="19610">
                  <c:v>84.936890000000005</c:v>
                </c:pt>
                <c:pt idx="19611">
                  <c:v>84.941739999999996</c:v>
                </c:pt>
                <c:pt idx="19612">
                  <c:v>84.946600000000004</c:v>
                </c:pt>
                <c:pt idx="19613">
                  <c:v>84.951460000000012</c:v>
                </c:pt>
                <c:pt idx="19614">
                  <c:v>84.956320000000005</c:v>
                </c:pt>
                <c:pt idx="19615">
                  <c:v>84.961169999999996</c:v>
                </c:pt>
                <c:pt idx="19616">
                  <c:v>84.966030000000003</c:v>
                </c:pt>
                <c:pt idx="19617">
                  <c:v>84.970879999999994</c:v>
                </c:pt>
                <c:pt idx="19618">
                  <c:v>84.975739999999988</c:v>
                </c:pt>
                <c:pt idx="19619">
                  <c:v>84.980589999999992</c:v>
                </c:pt>
                <c:pt idx="19620">
                  <c:v>84.98545</c:v>
                </c:pt>
                <c:pt idx="19621">
                  <c:v>84.990309999999994</c:v>
                </c:pt>
                <c:pt idx="19622">
                  <c:v>84.995170000000002</c:v>
                </c:pt>
                <c:pt idx="19623">
                  <c:v>85.000019999999992</c:v>
                </c:pt>
                <c:pt idx="19624">
                  <c:v>85.004869999999997</c:v>
                </c:pt>
                <c:pt idx="19625">
                  <c:v>85.009730000000005</c:v>
                </c:pt>
                <c:pt idx="19626">
                  <c:v>85.014589999999998</c:v>
                </c:pt>
                <c:pt idx="19627">
                  <c:v>85.019449999999992</c:v>
                </c:pt>
                <c:pt idx="19628">
                  <c:v>85.024299999999997</c:v>
                </c:pt>
                <c:pt idx="19629">
                  <c:v>85.029160000000005</c:v>
                </c:pt>
                <c:pt idx="19630">
                  <c:v>85.034009999999995</c:v>
                </c:pt>
                <c:pt idx="19631">
                  <c:v>85.038870000000003</c:v>
                </c:pt>
                <c:pt idx="19632">
                  <c:v>85.043720000000008</c:v>
                </c:pt>
                <c:pt idx="19633">
                  <c:v>85.048580000000001</c:v>
                </c:pt>
                <c:pt idx="19634">
                  <c:v>85.053439999999995</c:v>
                </c:pt>
                <c:pt idx="19635">
                  <c:v>85.05829</c:v>
                </c:pt>
                <c:pt idx="19636">
                  <c:v>85.06313999999999</c:v>
                </c:pt>
                <c:pt idx="19637">
                  <c:v>85.067999999999998</c:v>
                </c:pt>
                <c:pt idx="19638">
                  <c:v>85.072860000000006</c:v>
                </c:pt>
                <c:pt idx="19639">
                  <c:v>85.077719999999999</c:v>
                </c:pt>
                <c:pt idx="19640">
                  <c:v>85.08256999999999</c:v>
                </c:pt>
                <c:pt idx="19641">
                  <c:v>85.087430000000012</c:v>
                </c:pt>
                <c:pt idx="19642">
                  <c:v>85.092280000000002</c:v>
                </c:pt>
                <c:pt idx="19643">
                  <c:v>85.097139999999996</c:v>
                </c:pt>
                <c:pt idx="19644">
                  <c:v>85.101990000000001</c:v>
                </c:pt>
                <c:pt idx="19645">
                  <c:v>85.106849999999994</c:v>
                </c:pt>
                <c:pt idx="19646">
                  <c:v>85.111709999999988</c:v>
                </c:pt>
                <c:pt idx="19647">
                  <c:v>85.116569999999996</c:v>
                </c:pt>
                <c:pt idx="19648">
                  <c:v>85.121420000000001</c:v>
                </c:pt>
                <c:pt idx="19649">
                  <c:v>85.126270000000005</c:v>
                </c:pt>
                <c:pt idx="19650">
                  <c:v>85.131129999999999</c:v>
                </c:pt>
                <c:pt idx="19651">
                  <c:v>85.135989999999993</c:v>
                </c:pt>
                <c:pt idx="19652">
                  <c:v>85.14085</c:v>
                </c:pt>
                <c:pt idx="19653">
                  <c:v>85.145700000000005</c:v>
                </c:pt>
                <c:pt idx="19654">
                  <c:v>85.15055000000001</c:v>
                </c:pt>
                <c:pt idx="19655">
                  <c:v>85.155410000000003</c:v>
                </c:pt>
                <c:pt idx="19656">
                  <c:v>85.160269999999997</c:v>
                </c:pt>
                <c:pt idx="19657">
                  <c:v>85.165120000000002</c:v>
                </c:pt>
                <c:pt idx="19658">
                  <c:v>85.16998000000001</c:v>
                </c:pt>
                <c:pt idx="19659">
                  <c:v>85.174840000000003</c:v>
                </c:pt>
                <c:pt idx="19660">
                  <c:v>85.179690000000008</c:v>
                </c:pt>
                <c:pt idx="19661">
                  <c:v>85.184539999999998</c:v>
                </c:pt>
                <c:pt idx="19662">
                  <c:v>85.189399999999992</c:v>
                </c:pt>
                <c:pt idx="19663">
                  <c:v>85.19426</c:v>
                </c:pt>
                <c:pt idx="19664">
                  <c:v>85.199120000000008</c:v>
                </c:pt>
                <c:pt idx="19665">
                  <c:v>85.203969999999998</c:v>
                </c:pt>
                <c:pt idx="19666">
                  <c:v>85.208830000000006</c:v>
                </c:pt>
                <c:pt idx="19667">
                  <c:v>85.213679999999997</c:v>
                </c:pt>
                <c:pt idx="19668">
                  <c:v>85.21853999999999</c:v>
                </c:pt>
                <c:pt idx="19669">
                  <c:v>85.223399999999998</c:v>
                </c:pt>
                <c:pt idx="19670">
                  <c:v>85.228250000000003</c:v>
                </c:pt>
                <c:pt idx="19671">
                  <c:v>85.233109999999996</c:v>
                </c:pt>
                <c:pt idx="19672">
                  <c:v>85.237960000000001</c:v>
                </c:pt>
                <c:pt idx="19673">
                  <c:v>85.242819999999995</c:v>
                </c:pt>
                <c:pt idx="19674">
                  <c:v>85.247669999999999</c:v>
                </c:pt>
                <c:pt idx="19675">
                  <c:v>85.252530000000007</c:v>
                </c:pt>
                <c:pt idx="19676">
                  <c:v>85.257390000000001</c:v>
                </c:pt>
                <c:pt idx="19677">
                  <c:v>85.262249999999995</c:v>
                </c:pt>
                <c:pt idx="19678">
                  <c:v>85.267099999999999</c:v>
                </c:pt>
                <c:pt idx="19679">
                  <c:v>85.271950000000004</c:v>
                </c:pt>
                <c:pt idx="19680">
                  <c:v>85.276809999999998</c:v>
                </c:pt>
                <c:pt idx="19681">
                  <c:v>85.281670000000005</c:v>
                </c:pt>
                <c:pt idx="19682">
                  <c:v>85.286529999999999</c:v>
                </c:pt>
                <c:pt idx="19683">
                  <c:v>85.291380000000004</c:v>
                </c:pt>
                <c:pt idx="19684">
                  <c:v>85.296239999999997</c:v>
                </c:pt>
                <c:pt idx="19685">
                  <c:v>85.301090000000002</c:v>
                </c:pt>
                <c:pt idx="19686">
                  <c:v>85.30595000000001</c:v>
                </c:pt>
                <c:pt idx="19687">
                  <c:v>85.3108</c:v>
                </c:pt>
                <c:pt idx="19688">
                  <c:v>85.315660000000008</c:v>
                </c:pt>
                <c:pt idx="19689">
                  <c:v>85.320520000000002</c:v>
                </c:pt>
                <c:pt idx="19690">
                  <c:v>85.32538000000001</c:v>
                </c:pt>
                <c:pt idx="19691">
                  <c:v>85.33023</c:v>
                </c:pt>
                <c:pt idx="19692">
                  <c:v>85.335079999999991</c:v>
                </c:pt>
                <c:pt idx="19693">
                  <c:v>85.339939999999999</c:v>
                </c:pt>
                <c:pt idx="19694">
                  <c:v>85.344799999999992</c:v>
                </c:pt>
                <c:pt idx="19695">
                  <c:v>85.34966</c:v>
                </c:pt>
                <c:pt idx="19696">
                  <c:v>85.354509999999991</c:v>
                </c:pt>
                <c:pt idx="19697">
                  <c:v>85.359359999999995</c:v>
                </c:pt>
                <c:pt idx="19698">
                  <c:v>85.364220000000003</c:v>
                </c:pt>
                <c:pt idx="19699">
                  <c:v>85.369079999999997</c:v>
                </c:pt>
                <c:pt idx="19700">
                  <c:v>85.37393999999999</c:v>
                </c:pt>
                <c:pt idx="19701">
                  <c:v>85.378789999999995</c:v>
                </c:pt>
                <c:pt idx="19702">
                  <c:v>85.383650000000003</c:v>
                </c:pt>
                <c:pt idx="19703">
                  <c:v>85.388500000000008</c:v>
                </c:pt>
                <c:pt idx="19704">
                  <c:v>85.393360000000001</c:v>
                </c:pt>
                <c:pt idx="19705">
                  <c:v>85.398210000000006</c:v>
                </c:pt>
                <c:pt idx="19706">
                  <c:v>85.40307</c:v>
                </c:pt>
                <c:pt idx="19707">
                  <c:v>85.407930000000007</c:v>
                </c:pt>
                <c:pt idx="19708">
                  <c:v>85.412790000000001</c:v>
                </c:pt>
                <c:pt idx="19709">
                  <c:v>85.417640000000006</c:v>
                </c:pt>
                <c:pt idx="19710">
                  <c:v>85.42249000000001</c:v>
                </c:pt>
                <c:pt idx="19711">
                  <c:v>85.427350000000004</c:v>
                </c:pt>
                <c:pt idx="19712">
                  <c:v>85.432209999999998</c:v>
                </c:pt>
                <c:pt idx="19713">
                  <c:v>85.437070000000006</c:v>
                </c:pt>
                <c:pt idx="19714">
                  <c:v>85.44192000000001</c:v>
                </c:pt>
                <c:pt idx="19715">
                  <c:v>85.446770000000001</c:v>
                </c:pt>
                <c:pt idx="19716">
                  <c:v>85.451629999999994</c:v>
                </c:pt>
                <c:pt idx="19717">
                  <c:v>85.456490000000002</c:v>
                </c:pt>
                <c:pt idx="19718">
                  <c:v>85.46135000000001</c:v>
                </c:pt>
                <c:pt idx="19719">
                  <c:v>85.466200000000001</c:v>
                </c:pt>
                <c:pt idx="19720">
                  <c:v>85.471060000000008</c:v>
                </c:pt>
                <c:pt idx="19721">
                  <c:v>85.475909999999999</c:v>
                </c:pt>
                <c:pt idx="19722">
                  <c:v>85.480769999999993</c:v>
                </c:pt>
                <c:pt idx="19723">
                  <c:v>85.48563</c:v>
                </c:pt>
                <c:pt idx="19724">
                  <c:v>85.490479999999991</c:v>
                </c:pt>
                <c:pt idx="19725">
                  <c:v>85.495339999999999</c:v>
                </c:pt>
                <c:pt idx="19726">
                  <c:v>85.500199999999992</c:v>
                </c:pt>
                <c:pt idx="19727">
                  <c:v>85.505049999999997</c:v>
                </c:pt>
                <c:pt idx="19728">
                  <c:v>85.509909999999991</c:v>
                </c:pt>
                <c:pt idx="19729">
                  <c:v>85.514759999999995</c:v>
                </c:pt>
                <c:pt idx="19730">
                  <c:v>85.519620000000003</c:v>
                </c:pt>
                <c:pt idx="19731">
                  <c:v>85.524479999999997</c:v>
                </c:pt>
                <c:pt idx="19732">
                  <c:v>85.529330000000002</c:v>
                </c:pt>
                <c:pt idx="19733">
                  <c:v>85.534189999999995</c:v>
                </c:pt>
                <c:pt idx="19734">
                  <c:v>85.53904</c:v>
                </c:pt>
                <c:pt idx="19735">
                  <c:v>85.543900000000008</c:v>
                </c:pt>
                <c:pt idx="19736">
                  <c:v>85.548760000000001</c:v>
                </c:pt>
                <c:pt idx="19737">
                  <c:v>85.553619999999995</c:v>
                </c:pt>
                <c:pt idx="19738">
                  <c:v>85.55847</c:v>
                </c:pt>
                <c:pt idx="19739">
                  <c:v>85.563320000000004</c:v>
                </c:pt>
                <c:pt idx="19740">
                  <c:v>85.568179999999998</c:v>
                </c:pt>
                <c:pt idx="19741">
                  <c:v>85.573040000000006</c:v>
                </c:pt>
                <c:pt idx="19742">
                  <c:v>85.5779</c:v>
                </c:pt>
                <c:pt idx="19743">
                  <c:v>85.582750000000004</c:v>
                </c:pt>
                <c:pt idx="19744">
                  <c:v>85.587609999999998</c:v>
                </c:pt>
                <c:pt idx="19745">
                  <c:v>85.592459999999988</c:v>
                </c:pt>
                <c:pt idx="19746">
                  <c:v>85.597320000000011</c:v>
                </c:pt>
                <c:pt idx="19747">
                  <c:v>85.602180000000004</c:v>
                </c:pt>
                <c:pt idx="19748">
                  <c:v>85.607029999999995</c:v>
                </c:pt>
                <c:pt idx="19749">
                  <c:v>85.611890000000002</c:v>
                </c:pt>
                <c:pt idx="19750">
                  <c:v>85.61675000000001</c:v>
                </c:pt>
                <c:pt idx="19751">
                  <c:v>85.621600000000001</c:v>
                </c:pt>
                <c:pt idx="19752">
                  <c:v>85.626459999999994</c:v>
                </c:pt>
                <c:pt idx="19753">
                  <c:v>85.631309999999999</c:v>
                </c:pt>
                <c:pt idx="19754">
                  <c:v>85.636169999999993</c:v>
                </c:pt>
                <c:pt idx="19755">
                  <c:v>85.641030000000001</c:v>
                </c:pt>
                <c:pt idx="19756">
                  <c:v>85.645879999999991</c:v>
                </c:pt>
                <c:pt idx="19757">
                  <c:v>85.650739999999999</c:v>
                </c:pt>
                <c:pt idx="19758">
                  <c:v>85.655590000000004</c:v>
                </c:pt>
                <c:pt idx="19759">
                  <c:v>85.660449999999997</c:v>
                </c:pt>
                <c:pt idx="19760">
                  <c:v>85.665309999999991</c:v>
                </c:pt>
                <c:pt idx="19761">
                  <c:v>85.670169999999999</c:v>
                </c:pt>
                <c:pt idx="19762">
                  <c:v>85.675020000000004</c:v>
                </c:pt>
                <c:pt idx="19763">
                  <c:v>85.679870000000008</c:v>
                </c:pt>
                <c:pt idx="19764">
                  <c:v>85.684730000000002</c:v>
                </c:pt>
                <c:pt idx="19765">
                  <c:v>85.689589999999995</c:v>
                </c:pt>
                <c:pt idx="19766">
                  <c:v>85.694450000000003</c:v>
                </c:pt>
                <c:pt idx="19767">
                  <c:v>85.699300000000008</c:v>
                </c:pt>
                <c:pt idx="19768">
                  <c:v>85.704160000000002</c:v>
                </c:pt>
                <c:pt idx="19769">
                  <c:v>85.709010000000006</c:v>
                </c:pt>
                <c:pt idx="19770">
                  <c:v>85.71387</c:v>
                </c:pt>
                <c:pt idx="19771">
                  <c:v>85.718730000000008</c:v>
                </c:pt>
                <c:pt idx="19772">
                  <c:v>85.723590000000002</c:v>
                </c:pt>
                <c:pt idx="19773">
                  <c:v>85.728440000000006</c:v>
                </c:pt>
                <c:pt idx="19774">
                  <c:v>85.733289999999997</c:v>
                </c:pt>
                <c:pt idx="19775">
                  <c:v>85.738150000000005</c:v>
                </c:pt>
                <c:pt idx="19776">
                  <c:v>85.743009999999998</c:v>
                </c:pt>
                <c:pt idx="19777">
                  <c:v>85.747870000000006</c:v>
                </c:pt>
                <c:pt idx="19778">
                  <c:v>85.752720000000011</c:v>
                </c:pt>
                <c:pt idx="19779">
                  <c:v>85.757580000000004</c:v>
                </c:pt>
                <c:pt idx="19780">
                  <c:v>85.762429999999995</c:v>
                </c:pt>
                <c:pt idx="19781">
                  <c:v>85.767290000000003</c:v>
                </c:pt>
                <c:pt idx="19782">
                  <c:v>85.772150000000011</c:v>
                </c:pt>
                <c:pt idx="19783">
                  <c:v>85.777000000000001</c:v>
                </c:pt>
                <c:pt idx="19784">
                  <c:v>85.781859999999995</c:v>
                </c:pt>
                <c:pt idx="19785">
                  <c:v>85.786720000000003</c:v>
                </c:pt>
                <c:pt idx="19786">
                  <c:v>85.791569999999993</c:v>
                </c:pt>
                <c:pt idx="19787">
                  <c:v>85.796430000000001</c:v>
                </c:pt>
                <c:pt idx="19788">
                  <c:v>85.801279999999991</c:v>
                </c:pt>
                <c:pt idx="19789">
                  <c:v>85.806139999999999</c:v>
                </c:pt>
                <c:pt idx="19790">
                  <c:v>85.810999999999993</c:v>
                </c:pt>
                <c:pt idx="19791">
                  <c:v>85.815849999999998</c:v>
                </c:pt>
                <c:pt idx="19792">
                  <c:v>85.820709999999991</c:v>
                </c:pt>
                <c:pt idx="19793">
                  <c:v>85.825559999999996</c:v>
                </c:pt>
                <c:pt idx="19794">
                  <c:v>85.830420000000004</c:v>
                </c:pt>
                <c:pt idx="19795">
                  <c:v>85.835279999999997</c:v>
                </c:pt>
                <c:pt idx="19796">
                  <c:v>85.840139999999991</c:v>
                </c:pt>
                <c:pt idx="19797">
                  <c:v>85.844989999999996</c:v>
                </c:pt>
                <c:pt idx="19798">
                  <c:v>85.849850000000004</c:v>
                </c:pt>
                <c:pt idx="19799">
                  <c:v>85.854700000000008</c:v>
                </c:pt>
                <c:pt idx="19800">
                  <c:v>85.859560000000002</c:v>
                </c:pt>
                <c:pt idx="19801">
                  <c:v>85.864419999999996</c:v>
                </c:pt>
                <c:pt idx="19802">
                  <c:v>85.869280000000003</c:v>
                </c:pt>
                <c:pt idx="19803">
                  <c:v>85.874130000000008</c:v>
                </c:pt>
                <c:pt idx="19804">
                  <c:v>85.878979999999999</c:v>
                </c:pt>
                <c:pt idx="19805">
                  <c:v>85.883840000000006</c:v>
                </c:pt>
                <c:pt idx="19806">
                  <c:v>85.8887</c:v>
                </c:pt>
                <c:pt idx="19807">
                  <c:v>85.893559999999994</c:v>
                </c:pt>
                <c:pt idx="19808">
                  <c:v>85.898409999999998</c:v>
                </c:pt>
                <c:pt idx="19809">
                  <c:v>85.903259999999989</c:v>
                </c:pt>
                <c:pt idx="19810">
                  <c:v>85.908120000000011</c:v>
                </c:pt>
                <c:pt idx="19811">
                  <c:v>85.912980000000005</c:v>
                </c:pt>
                <c:pt idx="19812">
                  <c:v>85.917839999999998</c:v>
                </c:pt>
                <c:pt idx="19813">
                  <c:v>85.922700000000006</c:v>
                </c:pt>
                <c:pt idx="19814">
                  <c:v>85.927550000000011</c:v>
                </c:pt>
                <c:pt idx="19815">
                  <c:v>85.932400000000001</c:v>
                </c:pt>
                <c:pt idx="19816">
                  <c:v>85.937259999999995</c:v>
                </c:pt>
                <c:pt idx="19817">
                  <c:v>85.942120000000003</c:v>
                </c:pt>
                <c:pt idx="19818">
                  <c:v>85.946980000000011</c:v>
                </c:pt>
                <c:pt idx="19819">
                  <c:v>85.951830000000001</c:v>
                </c:pt>
                <c:pt idx="19820">
                  <c:v>85.956690000000009</c:v>
                </c:pt>
                <c:pt idx="19821">
                  <c:v>85.961539999999999</c:v>
                </c:pt>
                <c:pt idx="19822">
                  <c:v>85.966399999999993</c:v>
                </c:pt>
                <c:pt idx="19823">
                  <c:v>85.971260000000001</c:v>
                </c:pt>
                <c:pt idx="19824">
                  <c:v>85.976120000000009</c:v>
                </c:pt>
                <c:pt idx="19825">
                  <c:v>85.980969999999999</c:v>
                </c:pt>
                <c:pt idx="19826">
                  <c:v>85.985820000000004</c:v>
                </c:pt>
                <c:pt idx="19827">
                  <c:v>85.990679999999998</c:v>
                </c:pt>
                <c:pt idx="19828">
                  <c:v>85.995539999999991</c:v>
                </c:pt>
                <c:pt idx="19829">
                  <c:v>86.000399999999999</c:v>
                </c:pt>
                <c:pt idx="19830">
                  <c:v>86.005260000000007</c:v>
                </c:pt>
                <c:pt idx="19831">
                  <c:v>86.010109999999997</c:v>
                </c:pt>
                <c:pt idx="19832">
                  <c:v>86.014960000000002</c:v>
                </c:pt>
                <c:pt idx="19833">
                  <c:v>86.019819999999996</c:v>
                </c:pt>
                <c:pt idx="19834">
                  <c:v>86.024680000000004</c:v>
                </c:pt>
                <c:pt idx="19835">
                  <c:v>86.029539999999997</c:v>
                </c:pt>
                <c:pt idx="19836">
                  <c:v>86.034390000000002</c:v>
                </c:pt>
                <c:pt idx="19837">
                  <c:v>86.039249999999996</c:v>
                </c:pt>
                <c:pt idx="19838">
                  <c:v>86.0441</c:v>
                </c:pt>
                <c:pt idx="19839">
                  <c:v>86.048959999999994</c:v>
                </c:pt>
                <c:pt idx="19840">
                  <c:v>86.053820000000002</c:v>
                </c:pt>
                <c:pt idx="19841">
                  <c:v>86.058679999999995</c:v>
                </c:pt>
                <c:pt idx="19842">
                  <c:v>86.06353</c:v>
                </c:pt>
                <c:pt idx="19843">
                  <c:v>86.068380000000005</c:v>
                </c:pt>
                <c:pt idx="19844">
                  <c:v>86.073239999999998</c:v>
                </c:pt>
                <c:pt idx="19845">
                  <c:v>86.078100000000006</c:v>
                </c:pt>
                <c:pt idx="19846">
                  <c:v>86.08296</c:v>
                </c:pt>
                <c:pt idx="19847">
                  <c:v>86.087819999999994</c:v>
                </c:pt>
                <c:pt idx="19848">
                  <c:v>86.092669999999998</c:v>
                </c:pt>
                <c:pt idx="19849">
                  <c:v>86.097520000000003</c:v>
                </c:pt>
                <c:pt idx="19850">
                  <c:v>86.102380000000011</c:v>
                </c:pt>
                <c:pt idx="19851">
                  <c:v>86.107240000000004</c:v>
                </c:pt>
                <c:pt idx="19852">
                  <c:v>86.112099999999998</c:v>
                </c:pt>
                <c:pt idx="19853">
                  <c:v>86.116950000000003</c:v>
                </c:pt>
                <c:pt idx="19854">
                  <c:v>86.121809999999996</c:v>
                </c:pt>
                <c:pt idx="19855">
                  <c:v>86.126659999999987</c:v>
                </c:pt>
                <c:pt idx="19856">
                  <c:v>86.131520000000009</c:v>
                </c:pt>
                <c:pt idx="19857">
                  <c:v>86.136380000000003</c:v>
                </c:pt>
                <c:pt idx="19858">
                  <c:v>86.141239999999996</c:v>
                </c:pt>
                <c:pt idx="19859">
                  <c:v>86.146090000000001</c:v>
                </c:pt>
                <c:pt idx="19860">
                  <c:v>86.150939999999991</c:v>
                </c:pt>
                <c:pt idx="19861">
                  <c:v>86.155799999999999</c:v>
                </c:pt>
                <c:pt idx="19862">
                  <c:v>86.160660000000007</c:v>
                </c:pt>
                <c:pt idx="19863">
                  <c:v>86.165520000000001</c:v>
                </c:pt>
                <c:pt idx="19864">
                  <c:v>86.170380000000009</c:v>
                </c:pt>
                <c:pt idx="19865">
                  <c:v>86.175229999999999</c:v>
                </c:pt>
                <c:pt idx="19866">
                  <c:v>86.180080000000004</c:v>
                </c:pt>
                <c:pt idx="19867">
                  <c:v>86.184939999999997</c:v>
                </c:pt>
                <c:pt idx="19868">
                  <c:v>86.189799999999991</c:v>
                </c:pt>
                <c:pt idx="19869">
                  <c:v>86.194660000000013</c:v>
                </c:pt>
                <c:pt idx="19870">
                  <c:v>86.199509999999989</c:v>
                </c:pt>
                <c:pt idx="19871">
                  <c:v>86.204369999999997</c:v>
                </c:pt>
                <c:pt idx="19872">
                  <c:v>86.209220000000002</c:v>
                </c:pt>
                <c:pt idx="19873">
                  <c:v>86.214079999999996</c:v>
                </c:pt>
                <c:pt idx="19874">
                  <c:v>86.218939999999989</c:v>
                </c:pt>
                <c:pt idx="19875">
                  <c:v>86.223799999999997</c:v>
                </c:pt>
                <c:pt idx="19876">
                  <c:v>86.228650000000002</c:v>
                </c:pt>
                <c:pt idx="19877">
                  <c:v>86.233509999999995</c:v>
                </c:pt>
                <c:pt idx="19878">
                  <c:v>86.23836</c:v>
                </c:pt>
                <c:pt idx="19879">
                  <c:v>86.243219999999994</c:v>
                </c:pt>
                <c:pt idx="19880">
                  <c:v>86.248080000000002</c:v>
                </c:pt>
                <c:pt idx="19881">
                  <c:v>86.252939999999995</c:v>
                </c:pt>
                <c:pt idx="19882">
                  <c:v>86.25779</c:v>
                </c:pt>
                <c:pt idx="19883">
                  <c:v>86.262649999999994</c:v>
                </c:pt>
                <c:pt idx="19884">
                  <c:v>86.267499999999998</c:v>
                </c:pt>
                <c:pt idx="19885">
                  <c:v>86.272360000000006</c:v>
                </c:pt>
                <c:pt idx="19886">
                  <c:v>86.27722</c:v>
                </c:pt>
                <c:pt idx="19887">
                  <c:v>86.282070000000004</c:v>
                </c:pt>
                <c:pt idx="19888">
                  <c:v>86.286929999999998</c:v>
                </c:pt>
                <c:pt idx="19889">
                  <c:v>86.291789999999992</c:v>
                </c:pt>
                <c:pt idx="19890">
                  <c:v>86.296639999999996</c:v>
                </c:pt>
                <c:pt idx="19891">
                  <c:v>86.301500000000004</c:v>
                </c:pt>
                <c:pt idx="19892">
                  <c:v>86.306359999999998</c:v>
                </c:pt>
                <c:pt idx="19893">
                  <c:v>86.311210000000003</c:v>
                </c:pt>
                <c:pt idx="19894">
                  <c:v>86.316069999999996</c:v>
                </c:pt>
                <c:pt idx="19895">
                  <c:v>86.320930000000004</c:v>
                </c:pt>
                <c:pt idx="19896">
                  <c:v>86.325789999999998</c:v>
                </c:pt>
                <c:pt idx="19897">
                  <c:v>86.330640000000002</c:v>
                </c:pt>
                <c:pt idx="19898">
                  <c:v>86.335499999999996</c:v>
                </c:pt>
                <c:pt idx="19899">
                  <c:v>86.340350000000001</c:v>
                </c:pt>
                <c:pt idx="19900">
                  <c:v>86.345210000000009</c:v>
                </c:pt>
                <c:pt idx="19901">
                  <c:v>86.350070000000002</c:v>
                </c:pt>
                <c:pt idx="19902">
                  <c:v>86.354929999999996</c:v>
                </c:pt>
                <c:pt idx="19903">
                  <c:v>86.359780000000001</c:v>
                </c:pt>
                <c:pt idx="19904">
                  <c:v>86.364629999999991</c:v>
                </c:pt>
                <c:pt idx="19905">
                  <c:v>86.369489999999999</c:v>
                </c:pt>
                <c:pt idx="19906">
                  <c:v>86.374350000000007</c:v>
                </c:pt>
                <c:pt idx="19907">
                  <c:v>86.37921</c:v>
                </c:pt>
                <c:pt idx="19908">
                  <c:v>86.384069999999994</c:v>
                </c:pt>
                <c:pt idx="19909">
                  <c:v>86.388919999999999</c:v>
                </c:pt>
                <c:pt idx="19910">
                  <c:v>86.393769999999989</c:v>
                </c:pt>
                <c:pt idx="19911">
                  <c:v>86.398629999999997</c:v>
                </c:pt>
                <c:pt idx="19912">
                  <c:v>86.403490000000005</c:v>
                </c:pt>
                <c:pt idx="19913">
                  <c:v>86.408349999999999</c:v>
                </c:pt>
                <c:pt idx="19914">
                  <c:v>86.413199999999989</c:v>
                </c:pt>
                <c:pt idx="19915">
                  <c:v>86.418060000000011</c:v>
                </c:pt>
                <c:pt idx="19916">
                  <c:v>86.422910000000002</c:v>
                </c:pt>
                <c:pt idx="19917">
                  <c:v>86.427769999999995</c:v>
                </c:pt>
                <c:pt idx="19918">
                  <c:v>86.432630000000003</c:v>
                </c:pt>
                <c:pt idx="19919">
                  <c:v>86.437490000000011</c:v>
                </c:pt>
                <c:pt idx="19920">
                  <c:v>86.442340000000002</c:v>
                </c:pt>
                <c:pt idx="19921">
                  <c:v>86.447199999999995</c:v>
                </c:pt>
                <c:pt idx="19922">
                  <c:v>86.45205</c:v>
                </c:pt>
                <c:pt idx="19923">
                  <c:v>86.456909999999993</c:v>
                </c:pt>
                <c:pt idx="19924">
                  <c:v>86.461769999999987</c:v>
                </c:pt>
                <c:pt idx="19925">
                  <c:v>86.466630000000009</c:v>
                </c:pt>
                <c:pt idx="19926">
                  <c:v>86.47148</c:v>
                </c:pt>
                <c:pt idx="19927">
                  <c:v>86.476339999999993</c:v>
                </c:pt>
                <c:pt idx="19928">
                  <c:v>86.481200000000001</c:v>
                </c:pt>
                <c:pt idx="19929">
                  <c:v>86.486049999999992</c:v>
                </c:pt>
                <c:pt idx="19930">
                  <c:v>86.49091</c:v>
                </c:pt>
                <c:pt idx="19931">
                  <c:v>86.495760000000004</c:v>
                </c:pt>
                <c:pt idx="19932">
                  <c:v>86.500619999999998</c:v>
                </c:pt>
                <c:pt idx="19933">
                  <c:v>86.505479999999991</c:v>
                </c:pt>
                <c:pt idx="19934">
                  <c:v>86.510339999999999</c:v>
                </c:pt>
                <c:pt idx="19935">
                  <c:v>86.515200000000007</c:v>
                </c:pt>
                <c:pt idx="19936">
                  <c:v>86.520049999999998</c:v>
                </c:pt>
                <c:pt idx="19937">
                  <c:v>86.524900000000002</c:v>
                </c:pt>
                <c:pt idx="19938">
                  <c:v>86.529759999999996</c:v>
                </c:pt>
                <c:pt idx="19939">
                  <c:v>86.534620000000004</c:v>
                </c:pt>
                <c:pt idx="19940">
                  <c:v>86.539479999999998</c:v>
                </c:pt>
                <c:pt idx="19941">
                  <c:v>86.544330000000002</c:v>
                </c:pt>
                <c:pt idx="19942">
                  <c:v>86.549189999999996</c:v>
                </c:pt>
                <c:pt idx="19943">
                  <c:v>86.554040000000001</c:v>
                </c:pt>
                <c:pt idx="19944">
                  <c:v>86.558899999999994</c:v>
                </c:pt>
                <c:pt idx="19945">
                  <c:v>86.563760000000002</c:v>
                </c:pt>
                <c:pt idx="19946">
                  <c:v>86.568619999999996</c:v>
                </c:pt>
                <c:pt idx="19947">
                  <c:v>86.57347</c:v>
                </c:pt>
                <c:pt idx="19948">
                  <c:v>86.578329999999994</c:v>
                </c:pt>
                <c:pt idx="19949">
                  <c:v>86.583190000000002</c:v>
                </c:pt>
                <c:pt idx="19950">
                  <c:v>86.588040000000007</c:v>
                </c:pt>
                <c:pt idx="19951">
                  <c:v>86.5929</c:v>
                </c:pt>
                <c:pt idx="19952">
                  <c:v>86.597759999999994</c:v>
                </c:pt>
                <c:pt idx="19953">
                  <c:v>86.602609999999999</c:v>
                </c:pt>
                <c:pt idx="19954">
                  <c:v>86.607470000000006</c:v>
                </c:pt>
                <c:pt idx="19955">
                  <c:v>86.61233</c:v>
                </c:pt>
                <c:pt idx="19956">
                  <c:v>86.617189999999994</c:v>
                </c:pt>
                <c:pt idx="19957">
                  <c:v>86.622039999999998</c:v>
                </c:pt>
                <c:pt idx="19958">
                  <c:v>86.626890000000003</c:v>
                </c:pt>
                <c:pt idx="19959">
                  <c:v>86.631749999999997</c:v>
                </c:pt>
                <c:pt idx="19960">
                  <c:v>86.636610000000005</c:v>
                </c:pt>
                <c:pt idx="19961">
                  <c:v>86.641469999999998</c:v>
                </c:pt>
                <c:pt idx="19962">
                  <c:v>86.646329999999992</c:v>
                </c:pt>
                <c:pt idx="19963">
                  <c:v>86.651179999999997</c:v>
                </c:pt>
                <c:pt idx="19964">
                  <c:v>86.656030000000001</c:v>
                </c:pt>
                <c:pt idx="19965">
                  <c:v>86.660890000000009</c:v>
                </c:pt>
                <c:pt idx="19966">
                  <c:v>86.665750000000003</c:v>
                </c:pt>
                <c:pt idx="19967">
                  <c:v>86.670609999999996</c:v>
                </c:pt>
                <c:pt idx="19968">
                  <c:v>86.675470000000004</c:v>
                </c:pt>
                <c:pt idx="19969">
                  <c:v>86.680320000000009</c:v>
                </c:pt>
                <c:pt idx="19970">
                  <c:v>86.685180000000003</c:v>
                </c:pt>
                <c:pt idx="19971">
                  <c:v>86.690030000000007</c:v>
                </c:pt>
                <c:pt idx="19972">
                  <c:v>86.694890000000001</c:v>
                </c:pt>
                <c:pt idx="19973">
                  <c:v>86.699750000000009</c:v>
                </c:pt>
                <c:pt idx="19974">
                  <c:v>86.704600000000013</c:v>
                </c:pt>
                <c:pt idx="19975">
                  <c:v>86.709460000000007</c:v>
                </c:pt>
                <c:pt idx="19976">
                  <c:v>86.714320000000001</c:v>
                </c:pt>
                <c:pt idx="19977">
                  <c:v>86.719180000000009</c:v>
                </c:pt>
                <c:pt idx="19978">
                  <c:v>86.724040000000002</c:v>
                </c:pt>
                <c:pt idx="19979">
                  <c:v>86.728890000000007</c:v>
                </c:pt>
                <c:pt idx="19980">
                  <c:v>86.733739999999997</c:v>
                </c:pt>
                <c:pt idx="19981">
                  <c:v>86.738600000000005</c:v>
                </c:pt>
                <c:pt idx="19982">
                  <c:v>86.743459999999999</c:v>
                </c:pt>
                <c:pt idx="19983">
                  <c:v>86.748320000000007</c:v>
                </c:pt>
                <c:pt idx="19984">
                  <c:v>86.753170000000011</c:v>
                </c:pt>
                <c:pt idx="19985">
                  <c:v>86.758030000000005</c:v>
                </c:pt>
                <c:pt idx="19986">
                  <c:v>86.762879999999996</c:v>
                </c:pt>
                <c:pt idx="19987">
                  <c:v>86.767739999999989</c:v>
                </c:pt>
                <c:pt idx="19988">
                  <c:v>86.772600000000011</c:v>
                </c:pt>
                <c:pt idx="19989">
                  <c:v>86.777460000000005</c:v>
                </c:pt>
                <c:pt idx="19990">
                  <c:v>86.782309999999995</c:v>
                </c:pt>
                <c:pt idx="19991">
                  <c:v>86.787170000000003</c:v>
                </c:pt>
                <c:pt idx="19992">
                  <c:v>86.792030000000011</c:v>
                </c:pt>
                <c:pt idx="19993">
                  <c:v>86.796890000000005</c:v>
                </c:pt>
                <c:pt idx="19994">
                  <c:v>86.801739999999995</c:v>
                </c:pt>
                <c:pt idx="19995">
                  <c:v>86.806600000000003</c:v>
                </c:pt>
                <c:pt idx="19996">
                  <c:v>86.811449999999994</c:v>
                </c:pt>
                <c:pt idx="19997">
                  <c:v>86.816309999999987</c:v>
                </c:pt>
                <c:pt idx="19998">
                  <c:v>86.821170000000009</c:v>
                </c:pt>
                <c:pt idx="19999">
                  <c:v>86.826030000000003</c:v>
                </c:pt>
                <c:pt idx="20000">
                  <c:v>86.830879999999993</c:v>
                </c:pt>
                <c:pt idx="20001">
                  <c:v>86.835740000000001</c:v>
                </c:pt>
                <c:pt idx="20002">
                  <c:v>86.840589999999992</c:v>
                </c:pt>
                <c:pt idx="20003">
                  <c:v>86.84545</c:v>
                </c:pt>
                <c:pt idx="20004">
                  <c:v>86.850309999999993</c:v>
                </c:pt>
                <c:pt idx="20005">
                  <c:v>86.855170000000001</c:v>
                </c:pt>
                <c:pt idx="20006">
                  <c:v>86.860019999999992</c:v>
                </c:pt>
                <c:pt idx="20007">
                  <c:v>86.864879999999999</c:v>
                </c:pt>
                <c:pt idx="20008">
                  <c:v>86.869740000000007</c:v>
                </c:pt>
                <c:pt idx="20009">
                  <c:v>86.874600000000001</c:v>
                </c:pt>
                <c:pt idx="20010">
                  <c:v>86.879449999999991</c:v>
                </c:pt>
                <c:pt idx="20011">
                  <c:v>86.884299999999996</c:v>
                </c:pt>
                <c:pt idx="20012">
                  <c:v>86.88915999999999</c:v>
                </c:pt>
                <c:pt idx="20013">
                  <c:v>86.894019999999998</c:v>
                </c:pt>
                <c:pt idx="20014">
                  <c:v>86.898879999999991</c:v>
                </c:pt>
                <c:pt idx="20015">
                  <c:v>86.903739999999999</c:v>
                </c:pt>
                <c:pt idx="20016">
                  <c:v>86.90858999999999</c:v>
                </c:pt>
                <c:pt idx="20017">
                  <c:v>86.913449999999997</c:v>
                </c:pt>
                <c:pt idx="20018">
                  <c:v>86.918300000000002</c:v>
                </c:pt>
                <c:pt idx="20019">
                  <c:v>86.923159999999996</c:v>
                </c:pt>
                <c:pt idx="20020">
                  <c:v>86.928019999999989</c:v>
                </c:pt>
                <c:pt idx="20021">
                  <c:v>86.932879999999997</c:v>
                </c:pt>
                <c:pt idx="20022">
                  <c:v>86.937730000000002</c:v>
                </c:pt>
                <c:pt idx="20023">
                  <c:v>86.942589999999996</c:v>
                </c:pt>
                <c:pt idx="20024">
                  <c:v>86.947449999999989</c:v>
                </c:pt>
                <c:pt idx="20025">
                  <c:v>86.952310000000011</c:v>
                </c:pt>
                <c:pt idx="20026">
                  <c:v>86.957160000000002</c:v>
                </c:pt>
                <c:pt idx="20027">
                  <c:v>86.962010000000006</c:v>
                </c:pt>
                <c:pt idx="20028">
                  <c:v>86.96687</c:v>
                </c:pt>
                <c:pt idx="20029">
                  <c:v>86.971729999999994</c:v>
                </c:pt>
                <c:pt idx="20030">
                  <c:v>86.976590000000002</c:v>
                </c:pt>
                <c:pt idx="20031">
                  <c:v>86.981449999999995</c:v>
                </c:pt>
                <c:pt idx="20032">
                  <c:v>86.9863</c:v>
                </c:pt>
                <c:pt idx="20033">
                  <c:v>86.991159999999994</c:v>
                </c:pt>
                <c:pt idx="20034">
                  <c:v>86.996019999999987</c:v>
                </c:pt>
                <c:pt idx="20035">
                  <c:v>87.000869999999992</c:v>
                </c:pt>
                <c:pt idx="20036">
                  <c:v>87.00573</c:v>
                </c:pt>
                <c:pt idx="20037">
                  <c:v>87.010580000000004</c:v>
                </c:pt>
                <c:pt idx="20038">
                  <c:v>87.015439999999998</c:v>
                </c:pt>
                <c:pt idx="20039">
                  <c:v>87.020299999999992</c:v>
                </c:pt>
                <c:pt idx="20040">
                  <c:v>87.02516</c:v>
                </c:pt>
                <c:pt idx="20041">
                  <c:v>87.030019999999993</c:v>
                </c:pt>
                <c:pt idx="20042">
                  <c:v>87.034869999999998</c:v>
                </c:pt>
                <c:pt idx="20043">
                  <c:v>87.039720000000003</c:v>
                </c:pt>
                <c:pt idx="20044">
                  <c:v>87.044579999999996</c:v>
                </c:pt>
                <c:pt idx="20045">
                  <c:v>87.049440000000004</c:v>
                </c:pt>
                <c:pt idx="20046">
                  <c:v>87.054299999999998</c:v>
                </c:pt>
                <c:pt idx="20047">
                  <c:v>87.059159999999991</c:v>
                </c:pt>
                <c:pt idx="20048">
                  <c:v>87.064009999999996</c:v>
                </c:pt>
                <c:pt idx="20049">
                  <c:v>87.068870000000004</c:v>
                </c:pt>
                <c:pt idx="20050">
                  <c:v>87.073729999999998</c:v>
                </c:pt>
                <c:pt idx="20051">
                  <c:v>87.078589999999991</c:v>
                </c:pt>
                <c:pt idx="20052">
                  <c:v>87.083439999999996</c:v>
                </c:pt>
                <c:pt idx="20053">
                  <c:v>87.088290000000001</c:v>
                </c:pt>
                <c:pt idx="20054">
                  <c:v>87.093149999999994</c:v>
                </c:pt>
                <c:pt idx="20055">
                  <c:v>87.098010000000002</c:v>
                </c:pt>
                <c:pt idx="20056">
                  <c:v>87.102869999999996</c:v>
                </c:pt>
                <c:pt idx="20057">
                  <c:v>87.107729999999989</c:v>
                </c:pt>
                <c:pt idx="20058">
                  <c:v>87.112579999999994</c:v>
                </c:pt>
                <c:pt idx="20059">
                  <c:v>87.117440000000002</c:v>
                </c:pt>
                <c:pt idx="20060">
                  <c:v>87.122299999999996</c:v>
                </c:pt>
                <c:pt idx="20061">
                  <c:v>87.12715</c:v>
                </c:pt>
                <c:pt idx="20062">
                  <c:v>87.132009999999994</c:v>
                </c:pt>
                <c:pt idx="20063">
                  <c:v>87.136859999999999</c:v>
                </c:pt>
                <c:pt idx="20064">
                  <c:v>87.141720000000007</c:v>
                </c:pt>
                <c:pt idx="20065">
                  <c:v>87.14658</c:v>
                </c:pt>
                <c:pt idx="20066">
                  <c:v>87.151439999999994</c:v>
                </c:pt>
                <c:pt idx="20067">
                  <c:v>87.156300000000002</c:v>
                </c:pt>
                <c:pt idx="20068">
                  <c:v>87.161150000000006</c:v>
                </c:pt>
                <c:pt idx="20069">
                  <c:v>87.16601</c:v>
                </c:pt>
                <c:pt idx="20070">
                  <c:v>87.170860000000005</c:v>
                </c:pt>
                <c:pt idx="20071">
                  <c:v>87.175719999999998</c:v>
                </c:pt>
                <c:pt idx="20072">
                  <c:v>87.180579999999992</c:v>
                </c:pt>
                <c:pt idx="20073">
                  <c:v>87.185429999999997</c:v>
                </c:pt>
                <c:pt idx="20074">
                  <c:v>87.190290000000005</c:v>
                </c:pt>
                <c:pt idx="20075">
                  <c:v>87.195149999999998</c:v>
                </c:pt>
                <c:pt idx="20076">
                  <c:v>87.200009999999992</c:v>
                </c:pt>
                <c:pt idx="20077">
                  <c:v>87.20487</c:v>
                </c:pt>
                <c:pt idx="20078">
                  <c:v>87.209720000000004</c:v>
                </c:pt>
                <c:pt idx="20079">
                  <c:v>87.214579999999998</c:v>
                </c:pt>
                <c:pt idx="20080">
                  <c:v>87.219430000000003</c:v>
                </c:pt>
                <c:pt idx="20081">
                  <c:v>87.224289999999996</c:v>
                </c:pt>
                <c:pt idx="20082">
                  <c:v>87.229150000000004</c:v>
                </c:pt>
                <c:pt idx="20083">
                  <c:v>87.234009999999998</c:v>
                </c:pt>
                <c:pt idx="20084">
                  <c:v>87.238860000000003</c:v>
                </c:pt>
                <c:pt idx="20085">
                  <c:v>87.243719999999996</c:v>
                </c:pt>
                <c:pt idx="20086">
                  <c:v>87.248580000000004</c:v>
                </c:pt>
                <c:pt idx="20087">
                  <c:v>87.253439999999998</c:v>
                </c:pt>
                <c:pt idx="20088">
                  <c:v>87.258290000000002</c:v>
                </c:pt>
                <c:pt idx="20089">
                  <c:v>87.263149999999996</c:v>
                </c:pt>
                <c:pt idx="20090">
                  <c:v>87.268000000000001</c:v>
                </c:pt>
                <c:pt idx="20091">
                  <c:v>87.272859999999994</c:v>
                </c:pt>
                <c:pt idx="20092">
                  <c:v>87.277720000000002</c:v>
                </c:pt>
                <c:pt idx="20093">
                  <c:v>87.282579999999996</c:v>
                </c:pt>
                <c:pt idx="20094">
                  <c:v>87.287430000000001</c:v>
                </c:pt>
                <c:pt idx="20095">
                  <c:v>87.292289999999994</c:v>
                </c:pt>
                <c:pt idx="20096">
                  <c:v>87.297150000000002</c:v>
                </c:pt>
                <c:pt idx="20097">
                  <c:v>87.302009999999996</c:v>
                </c:pt>
                <c:pt idx="20098">
                  <c:v>87.30686</c:v>
                </c:pt>
                <c:pt idx="20099">
                  <c:v>87.311719999999994</c:v>
                </c:pt>
                <c:pt idx="20100">
                  <c:v>87.316569999999999</c:v>
                </c:pt>
                <c:pt idx="20101">
                  <c:v>87.321430000000007</c:v>
                </c:pt>
                <c:pt idx="20102">
                  <c:v>87.32629</c:v>
                </c:pt>
                <c:pt idx="20103">
                  <c:v>87.331149999999994</c:v>
                </c:pt>
                <c:pt idx="20104">
                  <c:v>87.335999999999999</c:v>
                </c:pt>
                <c:pt idx="20105">
                  <c:v>87.340860000000006</c:v>
                </c:pt>
                <c:pt idx="20106">
                  <c:v>87.34572</c:v>
                </c:pt>
                <c:pt idx="20107">
                  <c:v>87.350579999999994</c:v>
                </c:pt>
                <c:pt idx="20108">
                  <c:v>87.355429999999998</c:v>
                </c:pt>
                <c:pt idx="20109">
                  <c:v>87.360289999999992</c:v>
                </c:pt>
                <c:pt idx="20110">
                  <c:v>87.365139999999997</c:v>
                </c:pt>
                <c:pt idx="20111">
                  <c:v>87.37</c:v>
                </c:pt>
                <c:pt idx="20112">
                  <c:v>87.374859999999998</c:v>
                </c:pt>
                <c:pt idx="20113">
                  <c:v>87.379719999999992</c:v>
                </c:pt>
                <c:pt idx="20114">
                  <c:v>87.384569999999997</c:v>
                </c:pt>
                <c:pt idx="20115">
                  <c:v>87.389430000000004</c:v>
                </c:pt>
                <c:pt idx="20116">
                  <c:v>87.394289999999998</c:v>
                </c:pt>
                <c:pt idx="20117">
                  <c:v>87.399149999999992</c:v>
                </c:pt>
                <c:pt idx="20118">
                  <c:v>87.40401</c:v>
                </c:pt>
                <c:pt idx="20119">
                  <c:v>87.408860000000004</c:v>
                </c:pt>
                <c:pt idx="20120">
                  <c:v>87.413719999999998</c:v>
                </c:pt>
                <c:pt idx="20121">
                  <c:v>87.418570000000003</c:v>
                </c:pt>
                <c:pt idx="20122">
                  <c:v>87.423429999999996</c:v>
                </c:pt>
                <c:pt idx="20123">
                  <c:v>87.428290000000004</c:v>
                </c:pt>
                <c:pt idx="20124">
                  <c:v>87.433140000000009</c:v>
                </c:pt>
                <c:pt idx="20125">
                  <c:v>87.438000000000002</c:v>
                </c:pt>
                <c:pt idx="20126">
                  <c:v>87.442859999999996</c:v>
                </c:pt>
                <c:pt idx="20127">
                  <c:v>87.447720000000004</c:v>
                </c:pt>
                <c:pt idx="20128">
                  <c:v>87.452579999999998</c:v>
                </c:pt>
                <c:pt idx="20129">
                  <c:v>87.457430000000002</c:v>
                </c:pt>
                <c:pt idx="20130">
                  <c:v>87.462289999999996</c:v>
                </c:pt>
                <c:pt idx="20131">
                  <c:v>87.46714999999999</c:v>
                </c:pt>
                <c:pt idx="20132">
                  <c:v>87.471999999999994</c:v>
                </c:pt>
                <c:pt idx="20133">
                  <c:v>87.476860000000002</c:v>
                </c:pt>
                <c:pt idx="20134">
                  <c:v>87.481710000000007</c:v>
                </c:pt>
                <c:pt idx="20135">
                  <c:v>87.48657</c:v>
                </c:pt>
                <c:pt idx="20136">
                  <c:v>87.491429999999994</c:v>
                </c:pt>
                <c:pt idx="20137">
                  <c:v>87.496290000000002</c:v>
                </c:pt>
                <c:pt idx="20138">
                  <c:v>87.501149999999996</c:v>
                </c:pt>
                <c:pt idx="20139">
                  <c:v>87.506</c:v>
                </c:pt>
                <c:pt idx="20140">
                  <c:v>87.510859999999994</c:v>
                </c:pt>
                <c:pt idx="20141">
                  <c:v>87.515720000000002</c:v>
                </c:pt>
                <c:pt idx="20142">
                  <c:v>87.520579999999995</c:v>
                </c:pt>
                <c:pt idx="20143">
                  <c:v>87.52543</c:v>
                </c:pt>
                <c:pt idx="20144">
                  <c:v>87.530289999999994</c:v>
                </c:pt>
                <c:pt idx="20145">
                  <c:v>87.535139999999998</c:v>
                </c:pt>
                <c:pt idx="20146">
                  <c:v>87.54</c:v>
                </c:pt>
                <c:pt idx="20147">
                  <c:v>87.54486</c:v>
                </c:pt>
                <c:pt idx="20148">
                  <c:v>87.549719999999994</c:v>
                </c:pt>
                <c:pt idx="20149">
                  <c:v>87.554569999999998</c:v>
                </c:pt>
                <c:pt idx="20150">
                  <c:v>87.559429999999992</c:v>
                </c:pt>
                <c:pt idx="20151">
                  <c:v>87.56429</c:v>
                </c:pt>
                <c:pt idx="20152">
                  <c:v>87.569149999999993</c:v>
                </c:pt>
                <c:pt idx="20153">
                  <c:v>87.574009999999987</c:v>
                </c:pt>
                <c:pt idx="20154">
                  <c:v>87.578859999999992</c:v>
                </c:pt>
                <c:pt idx="20155">
                  <c:v>87.583709999999996</c:v>
                </c:pt>
                <c:pt idx="20156">
                  <c:v>87.588570000000004</c:v>
                </c:pt>
                <c:pt idx="20157">
                  <c:v>87.593429999999998</c:v>
                </c:pt>
                <c:pt idx="20158">
                  <c:v>87.598289999999992</c:v>
                </c:pt>
                <c:pt idx="20159">
                  <c:v>87.603139999999996</c:v>
                </c:pt>
                <c:pt idx="20160">
                  <c:v>87.608000000000004</c:v>
                </c:pt>
                <c:pt idx="20161">
                  <c:v>87.612859999999998</c:v>
                </c:pt>
                <c:pt idx="20162">
                  <c:v>87.617719999999991</c:v>
                </c:pt>
                <c:pt idx="20163">
                  <c:v>87.622579999999999</c:v>
                </c:pt>
                <c:pt idx="20164">
                  <c:v>87.627430000000004</c:v>
                </c:pt>
                <c:pt idx="20165">
                  <c:v>87.632289999999998</c:v>
                </c:pt>
                <c:pt idx="20166">
                  <c:v>87.637149999999991</c:v>
                </c:pt>
                <c:pt idx="20167">
                  <c:v>87.642010000000013</c:v>
                </c:pt>
                <c:pt idx="20168">
                  <c:v>87.64685999999999</c:v>
                </c:pt>
                <c:pt idx="20169">
                  <c:v>87.651709999999994</c:v>
                </c:pt>
                <c:pt idx="20170">
                  <c:v>87.656570000000002</c:v>
                </c:pt>
                <c:pt idx="20171">
                  <c:v>87.661429999999996</c:v>
                </c:pt>
                <c:pt idx="20172">
                  <c:v>87.666289999999989</c:v>
                </c:pt>
                <c:pt idx="20173">
                  <c:v>87.671149999999997</c:v>
                </c:pt>
                <c:pt idx="20174">
                  <c:v>87.676000000000002</c:v>
                </c:pt>
                <c:pt idx="20175">
                  <c:v>87.680859999999996</c:v>
                </c:pt>
                <c:pt idx="20176">
                  <c:v>87.685719999999989</c:v>
                </c:pt>
                <c:pt idx="20177">
                  <c:v>87.690579999999997</c:v>
                </c:pt>
                <c:pt idx="20178">
                  <c:v>87.695430000000002</c:v>
                </c:pt>
                <c:pt idx="20179">
                  <c:v>87.700289999999995</c:v>
                </c:pt>
                <c:pt idx="20180">
                  <c:v>87.705149999999989</c:v>
                </c:pt>
                <c:pt idx="20181">
                  <c:v>87.71</c:v>
                </c:pt>
                <c:pt idx="20182">
                  <c:v>87.714860000000002</c:v>
                </c:pt>
                <c:pt idx="20183">
                  <c:v>87.719719999999995</c:v>
                </c:pt>
                <c:pt idx="20184">
                  <c:v>87.72457</c:v>
                </c:pt>
                <c:pt idx="20185">
                  <c:v>87.729429999999994</c:v>
                </c:pt>
                <c:pt idx="20186">
                  <c:v>87.734290000000001</c:v>
                </c:pt>
                <c:pt idx="20187">
                  <c:v>87.739149999999995</c:v>
                </c:pt>
                <c:pt idx="20188">
                  <c:v>87.744010000000003</c:v>
                </c:pt>
                <c:pt idx="20189">
                  <c:v>87.748859999999993</c:v>
                </c:pt>
                <c:pt idx="20190">
                  <c:v>87.753719999999987</c:v>
                </c:pt>
                <c:pt idx="20191">
                  <c:v>87.758580000000009</c:v>
                </c:pt>
                <c:pt idx="20192">
                  <c:v>87.763440000000003</c:v>
                </c:pt>
                <c:pt idx="20193">
                  <c:v>87.768289999999993</c:v>
                </c:pt>
                <c:pt idx="20194">
                  <c:v>87.773139999999998</c:v>
                </c:pt>
                <c:pt idx="20195">
                  <c:v>87.777999999999992</c:v>
                </c:pt>
                <c:pt idx="20196">
                  <c:v>87.782859999999999</c:v>
                </c:pt>
                <c:pt idx="20197">
                  <c:v>87.787719999999993</c:v>
                </c:pt>
                <c:pt idx="20198">
                  <c:v>87.792580000000001</c:v>
                </c:pt>
                <c:pt idx="20199">
                  <c:v>87.797429999999991</c:v>
                </c:pt>
                <c:pt idx="20200">
                  <c:v>87.802289999999999</c:v>
                </c:pt>
                <c:pt idx="20201">
                  <c:v>87.807150000000007</c:v>
                </c:pt>
                <c:pt idx="20202">
                  <c:v>87.812010000000001</c:v>
                </c:pt>
                <c:pt idx="20203">
                  <c:v>87.816859999999991</c:v>
                </c:pt>
                <c:pt idx="20204">
                  <c:v>87.821719999999999</c:v>
                </c:pt>
                <c:pt idx="20205">
                  <c:v>87.826580000000007</c:v>
                </c:pt>
                <c:pt idx="20206">
                  <c:v>87.831440000000001</c:v>
                </c:pt>
                <c:pt idx="20207">
                  <c:v>87.836300000000008</c:v>
                </c:pt>
                <c:pt idx="20208">
                  <c:v>87.841150000000013</c:v>
                </c:pt>
                <c:pt idx="20209">
                  <c:v>87.845999999999989</c:v>
                </c:pt>
                <c:pt idx="20210">
                  <c:v>87.850859999999997</c:v>
                </c:pt>
                <c:pt idx="20211">
                  <c:v>87.855720000000005</c:v>
                </c:pt>
                <c:pt idx="20212">
                  <c:v>87.860579999999999</c:v>
                </c:pt>
                <c:pt idx="20213">
                  <c:v>87.865429999999989</c:v>
                </c:pt>
                <c:pt idx="20214">
                  <c:v>87.870289999999997</c:v>
                </c:pt>
                <c:pt idx="20215">
                  <c:v>87.875150000000005</c:v>
                </c:pt>
                <c:pt idx="20216">
                  <c:v>87.880009999999999</c:v>
                </c:pt>
                <c:pt idx="20217">
                  <c:v>87.884870000000006</c:v>
                </c:pt>
                <c:pt idx="20218">
                  <c:v>87.889720000000011</c:v>
                </c:pt>
                <c:pt idx="20219">
                  <c:v>87.894580000000005</c:v>
                </c:pt>
                <c:pt idx="20220">
                  <c:v>87.899439999999998</c:v>
                </c:pt>
                <c:pt idx="20221">
                  <c:v>87.904300000000006</c:v>
                </c:pt>
                <c:pt idx="20222">
                  <c:v>87.909150000000011</c:v>
                </c:pt>
                <c:pt idx="20223">
                  <c:v>87.914010000000005</c:v>
                </c:pt>
                <c:pt idx="20224">
                  <c:v>87.918859999999995</c:v>
                </c:pt>
                <c:pt idx="20225">
                  <c:v>87.923720000000003</c:v>
                </c:pt>
                <c:pt idx="20226">
                  <c:v>87.928580000000011</c:v>
                </c:pt>
                <c:pt idx="20227">
                  <c:v>87.933440000000004</c:v>
                </c:pt>
                <c:pt idx="20228">
                  <c:v>87.938290000000009</c:v>
                </c:pt>
                <c:pt idx="20229">
                  <c:v>87.943150000000003</c:v>
                </c:pt>
                <c:pt idx="20230">
                  <c:v>87.948009999999996</c:v>
                </c:pt>
                <c:pt idx="20231">
                  <c:v>87.952870000000004</c:v>
                </c:pt>
                <c:pt idx="20232">
                  <c:v>87.957720000000009</c:v>
                </c:pt>
                <c:pt idx="20233">
                  <c:v>87.962580000000003</c:v>
                </c:pt>
                <c:pt idx="20234">
                  <c:v>87.967439999999996</c:v>
                </c:pt>
                <c:pt idx="20235">
                  <c:v>87.972300000000004</c:v>
                </c:pt>
                <c:pt idx="20236">
                  <c:v>87.977159999999998</c:v>
                </c:pt>
                <c:pt idx="20237">
                  <c:v>87.982010000000002</c:v>
                </c:pt>
                <c:pt idx="20238">
                  <c:v>87.986869999999996</c:v>
                </c:pt>
                <c:pt idx="20239">
                  <c:v>87.991730000000004</c:v>
                </c:pt>
                <c:pt idx="20240">
                  <c:v>87.996589999999998</c:v>
                </c:pt>
                <c:pt idx="20241">
                  <c:v>88.001440000000002</c:v>
                </c:pt>
                <c:pt idx="20242">
                  <c:v>88.006299999999996</c:v>
                </c:pt>
                <c:pt idx="20243">
                  <c:v>88.011150000000001</c:v>
                </c:pt>
                <c:pt idx="20244">
                  <c:v>88.016010000000009</c:v>
                </c:pt>
                <c:pt idx="20245">
                  <c:v>88.020870000000002</c:v>
                </c:pt>
                <c:pt idx="20246">
                  <c:v>88.025729999999996</c:v>
                </c:pt>
                <c:pt idx="20247">
                  <c:v>88.03058</c:v>
                </c:pt>
                <c:pt idx="20248">
                  <c:v>88.035440000000008</c:v>
                </c:pt>
                <c:pt idx="20249">
                  <c:v>88.040300000000002</c:v>
                </c:pt>
                <c:pt idx="20250">
                  <c:v>88.045159999999996</c:v>
                </c:pt>
                <c:pt idx="20251">
                  <c:v>88.050020000000004</c:v>
                </c:pt>
                <c:pt idx="20252">
                  <c:v>88.054869999999994</c:v>
                </c:pt>
                <c:pt idx="20253">
                  <c:v>88.059730000000002</c:v>
                </c:pt>
                <c:pt idx="20254">
                  <c:v>88.064589999999995</c:v>
                </c:pt>
                <c:pt idx="20255">
                  <c:v>88.069449999999989</c:v>
                </c:pt>
                <c:pt idx="20256">
                  <c:v>88.074299999999994</c:v>
                </c:pt>
                <c:pt idx="20257">
                  <c:v>88.079160000000002</c:v>
                </c:pt>
                <c:pt idx="20258">
                  <c:v>88.084019999999995</c:v>
                </c:pt>
                <c:pt idx="20259">
                  <c:v>88.08887</c:v>
                </c:pt>
                <c:pt idx="20260">
                  <c:v>88.093729999999994</c:v>
                </c:pt>
                <c:pt idx="20261">
                  <c:v>88.098590000000002</c:v>
                </c:pt>
                <c:pt idx="20262">
                  <c:v>88.103440000000006</c:v>
                </c:pt>
                <c:pt idx="20263">
                  <c:v>88.1083</c:v>
                </c:pt>
                <c:pt idx="20264">
                  <c:v>88.113159999999993</c:v>
                </c:pt>
                <c:pt idx="20265">
                  <c:v>88.118020000000001</c:v>
                </c:pt>
                <c:pt idx="20266">
                  <c:v>88.122870000000006</c:v>
                </c:pt>
                <c:pt idx="20267">
                  <c:v>88.12773</c:v>
                </c:pt>
                <c:pt idx="20268">
                  <c:v>88.132589999999993</c:v>
                </c:pt>
                <c:pt idx="20269">
                  <c:v>88.137450000000001</c:v>
                </c:pt>
                <c:pt idx="20270">
                  <c:v>88.142309999999995</c:v>
                </c:pt>
                <c:pt idx="20271">
                  <c:v>88.14716</c:v>
                </c:pt>
                <c:pt idx="20272">
                  <c:v>88.152019999999993</c:v>
                </c:pt>
                <c:pt idx="20273">
                  <c:v>88.156880000000001</c:v>
                </c:pt>
                <c:pt idx="20274">
                  <c:v>88.161740000000009</c:v>
                </c:pt>
                <c:pt idx="20275">
                  <c:v>88.166589999999999</c:v>
                </c:pt>
                <c:pt idx="20276">
                  <c:v>88.171449999999993</c:v>
                </c:pt>
                <c:pt idx="20277">
                  <c:v>88.176310000000001</c:v>
                </c:pt>
                <c:pt idx="20278">
                  <c:v>88.181170000000009</c:v>
                </c:pt>
                <c:pt idx="20279">
                  <c:v>88.186019999999999</c:v>
                </c:pt>
                <c:pt idx="20280">
                  <c:v>88.190879999999993</c:v>
                </c:pt>
                <c:pt idx="20281">
                  <c:v>88.195729999999998</c:v>
                </c:pt>
                <c:pt idx="20282">
                  <c:v>88.200589999999991</c:v>
                </c:pt>
                <c:pt idx="20283">
                  <c:v>88.205449999999999</c:v>
                </c:pt>
                <c:pt idx="20284">
                  <c:v>88.210310000000007</c:v>
                </c:pt>
                <c:pt idx="20285">
                  <c:v>88.215159999999997</c:v>
                </c:pt>
                <c:pt idx="20286">
                  <c:v>88.220019999999991</c:v>
                </c:pt>
                <c:pt idx="20287">
                  <c:v>88.224879999999999</c:v>
                </c:pt>
                <c:pt idx="20288">
                  <c:v>88.229740000000007</c:v>
                </c:pt>
                <c:pt idx="20289">
                  <c:v>88.2346</c:v>
                </c:pt>
                <c:pt idx="20290">
                  <c:v>88.239449999999991</c:v>
                </c:pt>
                <c:pt idx="20291">
                  <c:v>88.244310000000013</c:v>
                </c:pt>
                <c:pt idx="20292">
                  <c:v>88.249170000000007</c:v>
                </c:pt>
                <c:pt idx="20293">
                  <c:v>88.25403</c:v>
                </c:pt>
                <c:pt idx="20294">
                  <c:v>88.258880000000005</c:v>
                </c:pt>
                <c:pt idx="20295">
                  <c:v>88.263739999999999</c:v>
                </c:pt>
                <c:pt idx="20296">
                  <c:v>88.268600000000006</c:v>
                </c:pt>
                <c:pt idx="20297">
                  <c:v>88.27346</c:v>
                </c:pt>
                <c:pt idx="20298">
                  <c:v>88.278319999999994</c:v>
                </c:pt>
                <c:pt idx="20299">
                  <c:v>88.283169999999998</c:v>
                </c:pt>
                <c:pt idx="20300">
                  <c:v>88.288030000000006</c:v>
                </c:pt>
                <c:pt idx="20301">
                  <c:v>88.292880000000011</c:v>
                </c:pt>
                <c:pt idx="20302">
                  <c:v>88.297740000000005</c:v>
                </c:pt>
                <c:pt idx="20303">
                  <c:v>88.302599999999998</c:v>
                </c:pt>
                <c:pt idx="20304">
                  <c:v>88.307460000000006</c:v>
                </c:pt>
                <c:pt idx="20305">
                  <c:v>88.312310000000011</c:v>
                </c:pt>
                <c:pt idx="20306">
                  <c:v>88.317170000000004</c:v>
                </c:pt>
                <c:pt idx="20307">
                  <c:v>88.322029999999998</c:v>
                </c:pt>
                <c:pt idx="20308">
                  <c:v>88.326890000000006</c:v>
                </c:pt>
                <c:pt idx="20309">
                  <c:v>88.331740000000011</c:v>
                </c:pt>
                <c:pt idx="20310">
                  <c:v>88.336600000000004</c:v>
                </c:pt>
                <c:pt idx="20311">
                  <c:v>88.341459999999998</c:v>
                </c:pt>
                <c:pt idx="20312">
                  <c:v>88.346320000000006</c:v>
                </c:pt>
                <c:pt idx="20313">
                  <c:v>88.351179999999999</c:v>
                </c:pt>
                <c:pt idx="20314">
                  <c:v>88.356030000000004</c:v>
                </c:pt>
                <c:pt idx="20315">
                  <c:v>88.360889999999998</c:v>
                </c:pt>
                <c:pt idx="20316">
                  <c:v>88.365750000000006</c:v>
                </c:pt>
                <c:pt idx="20317">
                  <c:v>88.370609999999999</c:v>
                </c:pt>
                <c:pt idx="20318">
                  <c:v>88.375460000000004</c:v>
                </c:pt>
                <c:pt idx="20319">
                  <c:v>88.380319999999998</c:v>
                </c:pt>
                <c:pt idx="20320">
                  <c:v>88.385179999999991</c:v>
                </c:pt>
                <c:pt idx="20321">
                  <c:v>88.390039999999999</c:v>
                </c:pt>
                <c:pt idx="20322">
                  <c:v>88.394899999999993</c:v>
                </c:pt>
                <c:pt idx="20323">
                  <c:v>88.399749999999997</c:v>
                </c:pt>
                <c:pt idx="20324">
                  <c:v>88.404609999999991</c:v>
                </c:pt>
                <c:pt idx="20325">
                  <c:v>88.409469999999999</c:v>
                </c:pt>
                <c:pt idx="20326">
                  <c:v>88.414329999999993</c:v>
                </c:pt>
                <c:pt idx="20327">
                  <c:v>88.419179999999997</c:v>
                </c:pt>
                <c:pt idx="20328">
                  <c:v>88.424030000000002</c:v>
                </c:pt>
                <c:pt idx="20329">
                  <c:v>88.428889999999996</c:v>
                </c:pt>
                <c:pt idx="20330">
                  <c:v>88.433750000000003</c:v>
                </c:pt>
                <c:pt idx="20331">
                  <c:v>88.438609999999997</c:v>
                </c:pt>
                <c:pt idx="20332">
                  <c:v>88.443469999999991</c:v>
                </c:pt>
                <c:pt idx="20333">
                  <c:v>88.448319999999995</c:v>
                </c:pt>
                <c:pt idx="20334">
                  <c:v>88.453180000000003</c:v>
                </c:pt>
                <c:pt idx="20335">
                  <c:v>88.458039999999997</c:v>
                </c:pt>
                <c:pt idx="20336">
                  <c:v>88.462899999999991</c:v>
                </c:pt>
                <c:pt idx="20337">
                  <c:v>88.467749999999995</c:v>
                </c:pt>
                <c:pt idx="20338">
                  <c:v>88.472609999999989</c:v>
                </c:pt>
                <c:pt idx="20339">
                  <c:v>88.477469999999997</c:v>
                </c:pt>
                <c:pt idx="20340">
                  <c:v>88.482330000000005</c:v>
                </c:pt>
                <c:pt idx="20341">
                  <c:v>88.487189999999998</c:v>
                </c:pt>
                <c:pt idx="20342">
                  <c:v>88.492039999999989</c:v>
                </c:pt>
                <c:pt idx="20343">
                  <c:v>88.496899999999997</c:v>
                </c:pt>
                <c:pt idx="20344">
                  <c:v>88.501760000000004</c:v>
                </c:pt>
                <c:pt idx="20345">
                  <c:v>88.506619999999998</c:v>
                </c:pt>
                <c:pt idx="20346">
                  <c:v>88.511469999999989</c:v>
                </c:pt>
                <c:pt idx="20347">
                  <c:v>88.516330000000011</c:v>
                </c:pt>
                <c:pt idx="20348">
                  <c:v>88.521190000000004</c:v>
                </c:pt>
                <c:pt idx="20349">
                  <c:v>88.526049999999998</c:v>
                </c:pt>
                <c:pt idx="20350">
                  <c:v>88.530910000000006</c:v>
                </c:pt>
                <c:pt idx="20351">
                  <c:v>88.53576000000001</c:v>
                </c:pt>
                <c:pt idx="20352">
                  <c:v>88.540620000000004</c:v>
                </c:pt>
                <c:pt idx="20353">
                  <c:v>88.545479999999998</c:v>
                </c:pt>
                <c:pt idx="20354">
                  <c:v>88.550340000000006</c:v>
                </c:pt>
                <c:pt idx="20355">
                  <c:v>88.55519000000001</c:v>
                </c:pt>
                <c:pt idx="20356">
                  <c:v>88.560050000000004</c:v>
                </c:pt>
                <c:pt idx="20357">
                  <c:v>88.564909999999998</c:v>
                </c:pt>
                <c:pt idx="20358">
                  <c:v>88.569770000000005</c:v>
                </c:pt>
                <c:pt idx="20359">
                  <c:v>88.574629999999999</c:v>
                </c:pt>
                <c:pt idx="20360">
                  <c:v>88.579480000000004</c:v>
                </c:pt>
                <c:pt idx="20361">
                  <c:v>88.584330000000008</c:v>
                </c:pt>
                <c:pt idx="20362">
                  <c:v>88.589190000000002</c:v>
                </c:pt>
                <c:pt idx="20363">
                  <c:v>88.594049999999996</c:v>
                </c:pt>
                <c:pt idx="20364">
                  <c:v>88.598910000000004</c:v>
                </c:pt>
                <c:pt idx="20365">
                  <c:v>88.603760000000008</c:v>
                </c:pt>
                <c:pt idx="20366">
                  <c:v>88.608620000000002</c:v>
                </c:pt>
                <c:pt idx="20367">
                  <c:v>88.613479999999996</c:v>
                </c:pt>
                <c:pt idx="20368">
                  <c:v>88.618340000000003</c:v>
                </c:pt>
                <c:pt idx="20369">
                  <c:v>88.623199999999997</c:v>
                </c:pt>
                <c:pt idx="20370">
                  <c:v>88.628050000000002</c:v>
                </c:pt>
                <c:pt idx="20371">
                  <c:v>88.632909999999995</c:v>
                </c:pt>
                <c:pt idx="20372">
                  <c:v>88.637770000000003</c:v>
                </c:pt>
                <c:pt idx="20373">
                  <c:v>88.642629999999997</c:v>
                </c:pt>
                <c:pt idx="20374">
                  <c:v>88.647480000000002</c:v>
                </c:pt>
                <c:pt idx="20375">
                  <c:v>88.652339999999995</c:v>
                </c:pt>
                <c:pt idx="20376">
                  <c:v>88.657200000000003</c:v>
                </c:pt>
                <c:pt idx="20377">
                  <c:v>88.662059999999997</c:v>
                </c:pt>
                <c:pt idx="20378">
                  <c:v>88.66691999999999</c:v>
                </c:pt>
                <c:pt idx="20379">
                  <c:v>88.671769999999995</c:v>
                </c:pt>
                <c:pt idx="20380">
                  <c:v>88.676630000000003</c:v>
                </c:pt>
                <c:pt idx="20381">
                  <c:v>88.681489999999997</c:v>
                </c:pt>
                <c:pt idx="20382">
                  <c:v>88.68634999999999</c:v>
                </c:pt>
                <c:pt idx="20383">
                  <c:v>88.691199999999995</c:v>
                </c:pt>
                <c:pt idx="20384">
                  <c:v>88.696059999999989</c:v>
                </c:pt>
                <c:pt idx="20385">
                  <c:v>88.700919999999996</c:v>
                </c:pt>
                <c:pt idx="20386">
                  <c:v>88.705780000000004</c:v>
                </c:pt>
                <c:pt idx="20387">
                  <c:v>88.710639999999998</c:v>
                </c:pt>
                <c:pt idx="20388">
                  <c:v>88.715489999999988</c:v>
                </c:pt>
                <c:pt idx="20389">
                  <c:v>88.720349999999996</c:v>
                </c:pt>
                <c:pt idx="20390">
                  <c:v>88.725210000000004</c:v>
                </c:pt>
                <c:pt idx="20391">
                  <c:v>88.730069999999998</c:v>
                </c:pt>
                <c:pt idx="20392">
                  <c:v>88.734919999999988</c:v>
                </c:pt>
                <c:pt idx="20393">
                  <c:v>88.73978000000001</c:v>
                </c:pt>
                <c:pt idx="20394">
                  <c:v>88.744640000000004</c:v>
                </c:pt>
                <c:pt idx="20395">
                  <c:v>88.749499999999998</c:v>
                </c:pt>
                <c:pt idx="20396">
                  <c:v>88.754360000000005</c:v>
                </c:pt>
                <c:pt idx="20397">
                  <c:v>88.75921000000001</c:v>
                </c:pt>
                <c:pt idx="20398">
                  <c:v>88.764070000000004</c:v>
                </c:pt>
                <c:pt idx="20399">
                  <c:v>88.768929999999997</c:v>
                </c:pt>
                <c:pt idx="20400">
                  <c:v>88.773790000000005</c:v>
                </c:pt>
                <c:pt idx="20401">
                  <c:v>88.77864000000001</c:v>
                </c:pt>
                <c:pt idx="20402">
                  <c:v>88.783500000000004</c:v>
                </c:pt>
                <c:pt idx="20403">
                  <c:v>88.788359999999997</c:v>
                </c:pt>
                <c:pt idx="20404">
                  <c:v>88.793220000000005</c:v>
                </c:pt>
                <c:pt idx="20405">
                  <c:v>88.798079999999999</c:v>
                </c:pt>
                <c:pt idx="20406">
                  <c:v>88.802930000000003</c:v>
                </c:pt>
                <c:pt idx="20407">
                  <c:v>88.807789999999997</c:v>
                </c:pt>
                <c:pt idx="20408">
                  <c:v>88.812650000000005</c:v>
                </c:pt>
                <c:pt idx="20409">
                  <c:v>88.817509999999999</c:v>
                </c:pt>
                <c:pt idx="20410">
                  <c:v>88.822360000000003</c:v>
                </c:pt>
                <c:pt idx="20411">
                  <c:v>88.827219999999997</c:v>
                </c:pt>
                <c:pt idx="20412">
                  <c:v>88.832079999999991</c:v>
                </c:pt>
                <c:pt idx="20413">
                  <c:v>88.836929999999995</c:v>
                </c:pt>
                <c:pt idx="20414">
                  <c:v>88.841790000000003</c:v>
                </c:pt>
                <c:pt idx="20415">
                  <c:v>88.846649999999997</c:v>
                </c:pt>
                <c:pt idx="20416">
                  <c:v>88.851500000000001</c:v>
                </c:pt>
                <c:pt idx="20417">
                  <c:v>88.856359999999995</c:v>
                </c:pt>
                <c:pt idx="20418">
                  <c:v>88.861220000000003</c:v>
                </c:pt>
                <c:pt idx="20419">
                  <c:v>88.866079999999997</c:v>
                </c:pt>
                <c:pt idx="20420">
                  <c:v>88.87093999999999</c:v>
                </c:pt>
                <c:pt idx="20421">
                  <c:v>88.875789999999995</c:v>
                </c:pt>
                <c:pt idx="20422">
                  <c:v>88.880650000000003</c:v>
                </c:pt>
                <c:pt idx="20423">
                  <c:v>88.885509999999996</c:v>
                </c:pt>
                <c:pt idx="20424">
                  <c:v>88.89036999999999</c:v>
                </c:pt>
                <c:pt idx="20425">
                  <c:v>88.895219999999995</c:v>
                </c:pt>
                <c:pt idx="20426">
                  <c:v>88.900080000000003</c:v>
                </c:pt>
                <c:pt idx="20427">
                  <c:v>88.904939999999996</c:v>
                </c:pt>
                <c:pt idx="20428">
                  <c:v>88.909800000000004</c:v>
                </c:pt>
                <c:pt idx="20429">
                  <c:v>88.914660000000012</c:v>
                </c:pt>
                <c:pt idx="20430">
                  <c:v>88.919509999999988</c:v>
                </c:pt>
                <c:pt idx="20431">
                  <c:v>88.924369999999996</c:v>
                </c:pt>
                <c:pt idx="20432">
                  <c:v>88.929230000000004</c:v>
                </c:pt>
                <c:pt idx="20433">
                  <c:v>88.934089999999998</c:v>
                </c:pt>
                <c:pt idx="20434">
                  <c:v>88.938939999999988</c:v>
                </c:pt>
                <c:pt idx="20435">
                  <c:v>88.94380000000001</c:v>
                </c:pt>
                <c:pt idx="20436">
                  <c:v>88.948660000000004</c:v>
                </c:pt>
                <c:pt idx="20437">
                  <c:v>88.953519999999997</c:v>
                </c:pt>
                <c:pt idx="20438">
                  <c:v>88.958380000000005</c:v>
                </c:pt>
                <c:pt idx="20439">
                  <c:v>88.96323000000001</c:v>
                </c:pt>
                <c:pt idx="20440">
                  <c:v>88.968090000000004</c:v>
                </c:pt>
                <c:pt idx="20441">
                  <c:v>88.972949999999997</c:v>
                </c:pt>
                <c:pt idx="20442">
                  <c:v>88.977810000000005</c:v>
                </c:pt>
                <c:pt idx="20443">
                  <c:v>88.98266000000001</c:v>
                </c:pt>
                <c:pt idx="20444">
                  <c:v>88.987520000000004</c:v>
                </c:pt>
                <c:pt idx="20445">
                  <c:v>88.992379999999997</c:v>
                </c:pt>
                <c:pt idx="20446">
                  <c:v>88.997240000000005</c:v>
                </c:pt>
                <c:pt idx="20447">
                  <c:v>89.002099999999999</c:v>
                </c:pt>
                <c:pt idx="20448">
                  <c:v>89.006950000000003</c:v>
                </c:pt>
                <c:pt idx="20449">
                  <c:v>89.011809999999997</c:v>
                </c:pt>
                <c:pt idx="20450">
                  <c:v>89.016670000000005</c:v>
                </c:pt>
                <c:pt idx="20451">
                  <c:v>89.021529999999998</c:v>
                </c:pt>
                <c:pt idx="20452">
                  <c:v>89.026380000000003</c:v>
                </c:pt>
                <c:pt idx="20453">
                  <c:v>89.031239999999997</c:v>
                </c:pt>
                <c:pt idx="20454">
                  <c:v>89.036100000000005</c:v>
                </c:pt>
                <c:pt idx="20455">
                  <c:v>89.040959999999998</c:v>
                </c:pt>
                <c:pt idx="20456">
                  <c:v>89.045819999999992</c:v>
                </c:pt>
                <c:pt idx="20457">
                  <c:v>89.050669999999997</c:v>
                </c:pt>
                <c:pt idx="20458">
                  <c:v>89.05552999999999</c:v>
                </c:pt>
                <c:pt idx="20459">
                  <c:v>89.060389999999998</c:v>
                </c:pt>
                <c:pt idx="20460">
                  <c:v>89.065249999999992</c:v>
                </c:pt>
                <c:pt idx="20461">
                  <c:v>89.070099999999996</c:v>
                </c:pt>
                <c:pt idx="20462">
                  <c:v>89.07495999999999</c:v>
                </c:pt>
                <c:pt idx="20463">
                  <c:v>89.079819999999998</c:v>
                </c:pt>
                <c:pt idx="20464">
                  <c:v>89.084680000000006</c:v>
                </c:pt>
                <c:pt idx="20465">
                  <c:v>89.08954</c:v>
                </c:pt>
                <c:pt idx="20466">
                  <c:v>89.09438999999999</c:v>
                </c:pt>
                <c:pt idx="20467">
                  <c:v>89.099249999999998</c:v>
                </c:pt>
                <c:pt idx="20468">
                  <c:v>89.104110000000006</c:v>
                </c:pt>
                <c:pt idx="20469">
                  <c:v>89.108969999999999</c:v>
                </c:pt>
                <c:pt idx="20470">
                  <c:v>89.11381999999999</c:v>
                </c:pt>
                <c:pt idx="20471">
                  <c:v>89.118680000000012</c:v>
                </c:pt>
                <c:pt idx="20472">
                  <c:v>89.123540000000006</c:v>
                </c:pt>
                <c:pt idx="20473">
                  <c:v>89.128399999999999</c:v>
                </c:pt>
                <c:pt idx="20474">
                  <c:v>89.133260000000007</c:v>
                </c:pt>
                <c:pt idx="20475">
                  <c:v>89.138110000000012</c:v>
                </c:pt>
                <c:pt idx="20476">
                  <c:v>89.142970000000005</c:v>
                </c:pt>
                <c:pt idx="20477">
                  <c:v>89.147829999999999</c:v>
                </c:pt>
                <c:pt idx="20478">
                  <c:v>89.152690000000007</c:v>
                </c:pt>
                <c:pt idx="20479">
                  <c:v>89.157539999999997</c:v>
                </c:pt>
                <c:pt idx="20480">
                  <c:v>89.162400000000005</c:v>
                </c:pt>
                <c:pt idx="20481">
                  <c:v>89.167259999999999</c:v>
                </c:pt>
                <c:pt idx="20482">
                  <c:v>89.172119999999993</c:v>
                </c:pt>
                <c:pt idx="20483">
                  <c:v>89.17698</c:v>
                </c:pt>
                <c:pt idx="20484">
                  <c:v>89.181830000000005</c:v>
                </c:pt>
                <c:pt idx="20485">
                  <c:v>89.186689999999999</c:v>
                </c:pt>
                <c:pt idx="20486">
                  <c:v>89.191549999999992</c:v>
                </c:pt>
                <c:pt idx="20487">
                  <c:v>89.19641</c:v>
                </c:pt>
                <c:pt idx="20488">
                  <c:v>89.201260000000005</c:v>
                </c:pt>
                <c:pt idx="20489">
                  <c:v>89.206119999999999</c:v>
                </c:pt>
                <c:pt idx="20490">
                  <c:v>89.210979999999992</c:v>
                </c:pt>
                <c:pt idx="20491">
                  <c:v>89.21584</c:v>
                </c:pt>
                <c:pt idx="20492">
                  <c:v>89.220699999999994</c:v>
                </c:pt>
                <c:pt idx="20493">
                  <c:v>89.225549999999998</c:v>
                </c:pt>
                <c:pt idx="20494">
                  <c:v>89.230409999999992</c:v>
                </c:pt>
                <c:pt idx="20495">
                  <c:v>89.23527</c:v>
                </c:pt>
                <c:pt idx="20496">
                  <c:v>89.240130000000008</c:v>
                </c:pt>
                <c:pt idx="20497">
                  <c:v>89.244979999999998</c:v>
                </c:pt>
                <c:pt idx="20498">
                  <c:v>89.249839999999992</c:v>
                </c:pt>
                <c:pt idx="20499">
                  <c:v>89.2547</c:v>
                </c:pt>
                <c:pt idx="20500">
                  <c:v>89.259560000000008</c:v>
                </c:pt>
                <c:pt idx="20501">
                  <c:v>89.264420000000001</c:v>
                </c:pt>
                <c:pt idx="20502">
                  <c:v>89.269269999999992</c:v>
                </c:pt>
                <c:pt idx="20503">
                  <c:v>89.27413</c:v>
                </c:pt>
                <c:pt idx="20504">
                  <c:v>89.278999999999996</c:v>
                </c:pt>
                <c:pt idx="20505">
                  <c:v>89.283850000000001</c:v>
                </c:pt>
                <c:pt idx="20506">
                  <c:v>89.288709999999995</c:v>
                </c:pt>
                <c:pt idx="20507">
                  <c:v>89.293570000000003</c:v>
                </c:pt>
                <c:pt idx="20508">
                  <c:v>89.298429999999996</c:v>
                </c:pt>
                <c:pt idx="20509">
                  <c:v>89.303280000000001</c:v>
                </c:pt>
                <c:pt idx="20510">
                  <c:v>89.308139999999995</c:v>
                </c:pt>
                <c:pt idx="20511">
                  <c:v>89.313000000000002</c:v>
                </c:pt>
                <c:pt idx="20512">
                  <c:v>89.317859999999996</c:v>
                </c:pt>
                <c:pt idx="20513">
                  <c:v>89.32271999999999</c:v>
                </c:pt>
                <c:pt idx="20514">
                  <c:v>89.327569999999994</c:v>
                </c:pt>
                <c:pt idx="20515">
                  <c:v>89.332430000000002</c:v>
                </c:pt>
                <c:pt idx="20516">
                  <c:v>89.337289999999996</c:v>
                </c:pt>
                <c:pt idx="20517">
                  <c:v>89.34214999999999</c:v>
                </c:pt>
                <c:pt idx="20518">
                  <c:v>89.346999999999994</c:v>
                </c:pt>
                <c:pt idx="20519">
                  <c:v>89.351860000000002</c:v>
                </c:pt>
                <c:pt idx="20520">
                  <c:v>89.356719999999996</c:v>
                </c:pt>
                <c:pt idx="20521">
                  <c:v>89.361579999999989</c:v>
                </c:pt>
                <c:pt idx="20522">
                  <c:v>89.366440000000011</c:v>
                </c:pt>
                <c:pt idx="20523">
                  <c:v>89.371290000000002</c:v>
                </c:pt>
                <c:pt idx="20524">
                  <c:v>89.376149999999996</c:v>
                </c:pt>
                <c:pt idx="20525">
                  <c:v>89.381010000000003</c:v>
                </c:pt>
                <c:pt idx="20526">
                  <c:v>89.385870000000011</c:v>
                </c:pt>
                <c:pt idx="20527">
                  <c:v>89.390720000000002</c:v>
                </c:pt>
                <c:pt idx="20528">
                  <c:v>89.395579999999995</c:v>
                </c:pt>
                <c:pt idx="20529">
                  <c:v>89.400440000000003</c:v>
                </c:pt>
                <c:pt idx="20530">
                  <c:v>89.405299999999997</c:v>
                </c:pt>
                <c:pt idx="20531">
                  <c:v>89.410160000000005</c:v>
                </c:pt>
                <c:pt idx="20532">
                  <c:v>89.415010000000009</c:v>
                </c:pt>
                <c:pt idx="20533">
                  <c:v>89.419870000000003</c:v>
                </c:pt>
                <c:pt idx="20534">
                  <c:v>89.424729999999997</c:v>
                </c:pt>
                <c:pt idx="20535">
                  <c:v>89.429590000000005</c:v>
                </c:pt>
                <c:pt idx="20536">
                  <c:v>89.434440000000009</c:v>
                </c:pt>
                <c:pt idx="20537">
                  <c:v>89.439300000000003</c:v>
                </c:pt>
                <c:pt idx="20538">
                  <c:v>89.444159999999997</c:v>
                </c:pt>
                <c:pt idx="20539">
                  <c:v>89.449020000000004</c:v>
                </c:pt>
                <c:pt idx="20540">
                  <c:v>89.453879999999998</c:v>
                </c:pt>
                <c:pt idx="20541">
                  <c:v>89.458730000000003</c:v>
                </c:pt>
                <c:pt idx="20542">
                  <c:v>89.463589999999996</c:v>
                </c:pt>
                <c:pt idx="20543">
                  <c:v>89.468450000000004</c:v>
                </c:pt>
                <c:pt idx="20544">
                  <c:v>89.473309999999998</c:v>
                </c:pt>
                <c:pt idx="20545">
                  <c:v>89.478160000000003</c:v>
                </c:pt>
                <c:pt idx="20546">
                  <c:v>89.483019999999996</c:v>
                </c:pt>
                <c:pt idx="20547">
                  <c:v>89.487880000000004</c:v>
                </c:pt>
                <c:pt idx="20548">
                  <c:v>89.492739999999998</c:v>
                </c:pt>
                <c:pt idx="20549">
                  <c:v>89.497599999999991</c:v>
                </c:pt>
                <c:pt idx="20550">
                  <c:v>89.502449999999996</c:v>
                </c:pt>
                <c:pt idx="20551">
                  <c:v>89.507310000000004</c:v>
                </c:pt>
                <c:pt idx="20552">
                  <c:v>89.512169999999998</c:v>
                </c:pt>
                <c:pt idx="20553">
                  <c:v>89.517029999999991</c:v>
                </c:pt>
                <c:pt idx="20554">
                  <c:v>89.521879999999996</c:v>
                </c:pt>
                <c:pt idx="20555">
                  <c:v>89.52673999999999</c:v>
                </c:pt>
                <c:pt idx="20556">
                  <c:v>89.531599999999997</c:v>
                </c:pt>
                <c:pt idx="20557">
                  <c:v>89.536460000000005</c:v>
                </c:pt>
                <c:pt idx="20558">
                  <c:v>89.541319999999999</c:v>
                </c:pt>
                <c:pt idx="20559">
                  <c:v>89.546180000000007</c:v>
                </c:pt>
                <c:pt idx="20560">
                  <c:v>89.55104</c:v>
                </c:pt>
                <c:pt idx="20561">
                  <c:v>89.555899999999994</c:v>
                </c:pt>
                <c:pt idx="20562">
                  <c:v>89.560749999999999</c:v>
                </c:pt>
                <c:pt idx="20563">
                  <c:v>89.565610000000007</c:v>
                </c:pt>
                <c:pt idx="20564">
                  <c:v>89.57047</c:v>
                </c:pt>
                <c:pt idx="20565">
                  <c:v>89.575329999999994</c:v>
                </c:pt>
                <c:pt idx="20566">
                  <c:v>89.580190000000002</c:v>
                </c:pt>
                <c:pt idx="20567">
                  <c:v>89.585040000000006</c:v>
                </c:pt>
                <c:pt idx="20568">
                  <c:v>89.5899</c:v>
                </c:pt>
                <c:pt idx="20569">
                  <c:v>89.594759999999994</c:v>
                </c:pt>
                <c:pt idx="20570">
                  <c:v>89.599620000000002</c:v>
                </c:pt>
                <c:pt idx="20571">
                  <c:v>89.604470000000006</c:v>
                </c:pt>
                <c:pt idx="20572">
                  <c:v>89.60933</c:v>
                </c:pt>
                <c:pt idx="20573">
                  <c:v>89.614189999999994</c:v>
                </c:pt>
                <c:pt idx="20574">
                  <c:v>89.619050000000001</c:v>
                </c:pt>
                <c:pt idx="20575">
                  <c:v>89.623909999999995</c:v>
                </c:pt>
                <c:pt idx="20576">
                  <c:v>89.62876</c:v>
                </c:pt>
                <c:pt idx="20577">
                  <c:v>89.633619999999993</c:v>
                </c:pt>
                <c:pt idx="20578">
                  <c:v>89.638480000000001</c:v>
                </c:pt>
                <c:pt idx="20579">
                  <c:v>89.643339999999995</c:v>
                </c:pt>
                <c:pt idx="20580">
                  <c:v>89.64819</c:v>
                </c:pt>
                <c:pt idx="20581">
                  <c:v>89.653049999999993</c:v>
                </c:pt>
                <c:pt idx="20582">
                  <c:v>89.657909999999987</c:v>
                </c:pt>
                <c:pt idx="20583">
                  <c:v>89.662770000000009</c:v>
                </c:pt>
                <c:pt idx="20584">
                  <c:v>89.667630000000003</c:v>
                </c:pt>
                <c:pt idx="20585">
                  <c:v>89.672479999999993</c:v>
                </c:pt>
                <c:pt idx="20586">
                  <c:v>89.677340000000001</c:v>
                </c:pt>
                <c:pt idx="20587">
                  <c:v>89.682200000000009</c:v>
                </c:pt>
                <c:pt idx="20588">
                  <c:v>89.687060000000002</c:v>
                </c:pt>
                <c:pt idx="20589">
                  <c:v>89.691909999999993</c:v>
                </c:pt>
                <c:pt idx="20590">
                  <c:v>89.696770000000001</c:v>
                </c:pt>
                <c:pt idx="20591">
                  <c:v>89.701630000000009</c:v>
                </c:pt>
                <c:pt idx="20592">
                  <c:v>89.706499999999991</c:v>
                </c:pt>
                <c:pt idx="20593">
                  <c:v>89.711349999999996</c:v>
                </c:pt>
                <c:pt idx="20594">
                  <c:v>89.716210000000004</c:v>
                </c:pt>
                <c:pt idx="20595">
                  <c:v>89.721069999999997</c:v>
                </c:pt>
                <c:pt idx="20596">
                  <c:v>89.725929999999991</c:v>
                </c:pt>
                <c:pt idx="20597">
                  <c:v>89.730779999999996</c:v>
                </c:pt>
                <c:pt idx="20598">
                  <c:v>89.735640000000004</c:v>
                </c:pt>
                <c:pt idx="20599">
                  <c:v>89.740499999999997</c:v>
                </c:pt>
                <c:pt idx="20600">
                  <c:v>89.745359999999991</c:v>
                </c:pt>
                <c:pt idx="20601">
                  <c:v>89.750219999999999</c:v>
                </c:pt>
                <c:pt idx="20602">
                  <c:v>89.755070000000003</c:v>
                </c:pt>
                <c:pt idx="20603">
                  <c:v>89.759929999999997</c:v>
                </c:pt>
                <c:pt idx="20604">
                  <c:v>89.764789999999991</c:v>
                </c:pt>
                <c:pt idx="20605">
                  <c:v>89.769650000000013</c:v>
                </c:pt>
                <c:pt idx="20606">
                  <c:v>89.774499999999989</c:v>
                </c:pt>
                <c:pt idx="20607">
                  <c:v>89.779359999999997</c:v>
                </c:pt>
                <c:pt idx="20608">
                  <c:v>89.784220000000005</c:v>
                </c:pt>
                <c:pt idx="20609">
                  <c:v>89.789079999999998</c:v>
                </c:pt>
                <c:pt idx="20610">
                  <c:v>89.793940000000006</c:v>
                </c:pt>
                <c:pt idx="20611">
                  <c:v>89.798789999999997</c:v>
                </c:pt>
                <c:pt idx="20612">
                  <c:v>89.803650000000005</c:v>
                </c:pt>
                <c:pt idx="20613">
                  <c:v>89.808509999999998</c:v>
                </c:pt>
                <c:pt idx="20614">
                  <c:v>89.813370000000006</c:v>
                </c:pt>
                <c:pt idx="20615">
                  <c:v>89.818220000000011</c:v>
                </c:pt>
                <c:pt idx="20616">
                  <c:v>89.823080000000004</c:v>
                </c:pt>
                <c:pt idx="20617">
                  <c:v>89.827939999999998</c:v>
                </c:pt>
                <c:pt idx="20618">
                  <c:v>89.832800000000006</c:v>
                </c:pt>
                <c:pt idx="20619">
                  <c:v>89.83766</c:v>
                </c:pt>
                <c:pt idx="20620">
                  <c:v>89.842519999999993</c:v>
                </c:pt>
                <c:pt idx="20621">
                  <c:v>89.847380000000001</c:v>
                </c:pt>
                <c:pt idx="20622">
                  <c:v>89.852239999999995</c:v>
                </c:pt>
                <c:pt idx="20623">
                  <c:v>89.857089999999999</c:v>
                </c:pt>
                <c:pt idx="20624">
                  <c:v>89.861949999999993</c:v>
                </c:pt>
                <c:pt idx="20625">
                  <c:v>89.866810000000001</c:v>
                </c:pt>
                <c:pt idx="20626">
                  <c:v>89.871669999999995</c:v>
                </c:pt>
                <c:pt idx="20627">
                  <c:v>89.876530000000002</c:v>
                </c:pt>
                <c:pt idx="20628">
                  <c:v>89.881379999999993</c:v>
                </c:pt>
                <c:pt idx="20629">
                  <c:v>89.886240000000001</c:v>
                </c:pt>
                <c:pt idx="20630">
                  <c:v>89.891099999999994</c:v>
                </c:pt>
                <c:pt idx="20631">
                  <c:v>89.895960000000002</c:v>
                </c:pt>
                <c:pt idx="20632">
                  <c:v>89.900809999999993</c:v>
                </c:pt>
                <c:pt idx="20633">
                  <c:v>89.905669999999986</c:v>
                </c:pt>
                <c:pt idx="20634">
                  <c:v>89.910530000000008</c:v>
                </c:pt>
                <c:pt idx="20635">
                  <c:v>89.915390000000002</c:v>
                </c:pt>
                <c:pt idx="20636">
                  <c:v>89.920249999999996</c:v>
                </c:pt>
                <c:pt idx="20637">
                  <c:v>89.9251</c:v>
                </c:pt>
                <c:pt idx="20638">
                  <c:v>89.929960000000008</c:v>
                </c:pt>
                <c:pt idx="20639">
                  <c:v>89.934820000000002</c:v>
                </c:pt>
                <c:pt idx="20640">
                  <c:v>89.939679999999996</c:v>
                </c:pt>
                <c:pt idx="20641">
                  <c:v>89.94453</c:v>
                </c:pt>
                <c:pt idx="20642">
                  <c:v>89.949399999999997</c:v>
                </c:pt>
                <c:pt idx="20643">
                  <c:v>89.954259999999991</c:v>
                </c:pt>
                <c:pt idx="20644">
                  <c:v>89.959109999999995</c:v>
                </c:pt>
                <c:pt idx="20645">
                  <c:v>89.963970000000003</c:v>
                </c:pt>
                <c:pt idx="20646">
                  <c:v>89.968829999999997</c:v>
                </c:pt>
                <c:pt idx="20647">
                  <c:v>89.973689999999991</c:v>
                </c:pt>
                <c:pt idx="20648">
                  <c:v>89.978549999999998</c:v>
                </c:pt>
                <c:pt idx="20649">
                  <c:v>89.983400000000003</c:v>
                </c:pt>
                <c:pt idx="20650">
                  <c:v>89.988259999999997</c:v>
                </c:pt>
                <c:pt idx="20651">
                  <c:v>89.99311999999999</c:v>
                </c:pt>
                <c:pt idx="20652">
                  <c:v>89.997979999999998</c:v>
                </c:pt>
                <c:pt idx="20653">
                  <c:v>90.002830000000003</c:v>
                </c:pt>
                <c:pt idx="20654">
                  <c:v>90.007689999999997</c:v>
                </c:pt>
                <c:pt idx="20655">
                  <c:v>90.01254999999999</c:v>
                </c:pt>
                <c:pt idx="20656">
                  <c:v>90.017410000000012</c:v>
                </c:pt>
                <c:pt idx="20657">
                  <c:v>90.022270000000006</c:v>
                </c:pt>
                <c:pt idx="20658">
                  <c:v>90.027119999999996</c:v>
                </c:pt>
                <c:pt idx="20659">
                  <c:v>90.031980000000004</c:v>
                </c:pt>
                <c:pt idx="20660">
                  <c:v>90.036840000000012</c:v>
                </c:pt>
                <c:pt idx="20661">
                  <c:v>90.041700000000006</c:v>
                </c:pt>
                <c:pt idx="20662">
                  <c:v>90.046559999999999</c:v>
                </c:pt>
                <c:pt idx="20663">
                  <c:v>90.051419999999993</c:v>
                </c:pt>
                <c:pt idx="20664">
                  <c:v>90.056280000000001</c:v>
                </c:pt>
                <c:pt idx="20665">
                  <c:v>90.061139999999995</c:v>
                </c:pt>
                <c:pt idx="20666">
                  <c:v>90.065989999999999</c:v>
                </c:pt>
                <c:pt idx="20667">
                  <c:v>90.070849999999993</c:v>
                </c:pt>
                <c:pt idx="20668">
                  <c:v>90.075710000000001</c:v>
                </c:pt>
                <c:pt idx="20669">
                  <c:v>90.080569999999994</c:v>
                </c:pt>
                <c:pt idx="20670">
                  <c:v>90.085419999999999</c:v>
                </c:pt>
                <c:pt idx="20671">
                  <c:v>90.090279999999993</c:v>
                </c:pt>
                <c:pt idx="20672">
                  <c:v>90.095140000000001</c:v>
                </c:pt>
                <c:pt idx="20673">
                  <c:v>90.1</c:v>
                </c:pt>
                <c:pt idx="20674">
                  <c:v>90.104859999999988</c:v>
                </c:pt>
                <c:pt idx="20675">
                  <c:v>90.109709999999993</c:v>
                </c:pt>
                <c:pt idx="20676">
                  <c:v>90.114570000000001</c:v>
                </c:pt>
                <c:pt idx="20677">
                  <c:v>90.119429999999994</c:v>
                </c:pt>
                <c:pt idx="20678">
                  <c:v>90.124290000000002</c:v>
                </c:pt>
                <c:pt idx="20679">
                  <c:v>90.129139999999992</c:v>
                </c:pt>
                <c:pt idx="20680">
                  <c:v>90.134</c:v>
                </c:pt>
                <c:pt idx="20681">
                  <c:v>90.138869999999997</c:v>
                </c:pt>
                <c:pt idx="20682">
                  <c:v>90.143730000000005</c:v>
                </c:pt>
                <c:pt idx="20683">
                  <c:v>90.14858000000001</c:v>
                </c:pt>
                <c:pt idx="20684">
                  <c:v>90.153440000000003</c:v>
                </c:pt>
                <c:pt idx="20685">
                  <c:v>90.158299999999997</c:v>
                </c:pt>
                <c:pt idx="20686">
                  <c:v>90.163160000000005</c:v>
                </c:pt>
                <c:pt idx="20687">
                  <c:v>90.16801000000001</c:v>
                </c:pt>
                <c:pt idx="20688">
                  <c:v>90.172870000000003</c:v>
                </c:pt>
                <c:pt idx="20689">
                  <c:v>90.177729999999997</c:v>
                </c:pt>
                <c:pt idx="20690">
                  <c:v>90.182590000000005</c:v>
                </c:pt>
                <c:pt idx="20691">
                  <c:v>90.187449999999998</c:v>
                </c:pt>
                <c:pt idx="20692">
                  <c:v>90.192300000000003</c:v>
                </c:pt>
                <c:pt idx="20693">
                  <c:v>90.197159999999997</c:v>
                </c:pt>
                <c:pt idx="20694">
                  <c:v>90.20201999999999</c:v>
                </c:pt>
                <c:pt idx="20695">
                  <c:v>90.206879999999998</c:v>
                </c:pt>
                <c:pt idx="20696">
                  <c:v>90.211730000000003</c:v>
                </c:pt>
                <c:pt idx="20697">
                  <c:v>90.216589999999997</c:v>
                </c:pt>
                <c:pt idx="20698">
                  <c:v>90.22144999999999</c:v>
                </c:pt>
                <c:pt idx="20699">
                  <c:v>90.226309999999998</c:v>
                </c:pt>
                <c:pt idx="20700">
                  <c:v>90.231170000000006</c:v>
                </c:pt>
                <c:pt idx="20701">
                  <c:v>90.23603</c:v>
                </c:pt>
                <c:pt idx="20702">
                  <c:v>90.240890000000007</c:v>
                </c:pt>
                <c:pt idx="20703">
                  <c:v>90.245750000000001</c:v>
                </c:pt>
                <c:pt idx="20704">
                  <c:v>90.250600000000006</c:v>
                </c:pt>
                <c:pt idx="20705">
                  <c:v>90.255459999999999</c:v>
                </c:pt>
                <c:pt idx="20706">
                  <c:v>90.260320000000007</c:v>
                </c:pt>
                <c:pt idx="20707">
                  <c:v>90.265180000000001</c:v>
                </c:pt>
                <c:pt idx="20708">
                  <c:v>90.270030000000006</c:v>
                </c:pt>
                <c:pt idx="20709">
                  <c:v>90.274889999999999</c:v>
                </c:pt>
                <c:pt idx="20710">
                  <c:v>90.279750000000007</c:v>
                </c:pt>
                <c:pt idx="20711">
                  <c:v>90.284610000000001</c:v>
                </c:pt>
                <c:pt idx="20712">
                  <c:v>90.289469999999994</c:v>
                </c:pt>
                <c:pt idx="20713">
                  <c:v>90.294319999999999</c:v>
                </c:pt>
                <c:pt idx="20714">
                  <c:v>90.299180000000007</c:v>
                </c:pt>
                <c:pt idx="20715">
                  <c:v>90.304050000000004</c:v>
                </c:pt>
                <c:pt idx="20716">
                  <c:v>90.308899999999994</c:v>
                </c:pt>
                <c:pt idx="20717">
                  <c:v>90.313760000000002</c:v>
                </c:pt>
                <c:pt idx="20718">
                  <c:v>90.318619999999996</c:v>
                </c:pt>
                <c:pt idx="20719">
                  <c:v>90.323480000000004</c:v>
                </c:pt>
                <c:pt idx="20720">
                  <c:v>90.328339999999997</c:v>
                </c:pt>
                <c:pt idx="20721">
                  <c:v>90.333189999999988</c:v>
                </c:pt>
                <c:pt idx="20722">
                  <c:v>90.33805000000001</c:v>
                </c:pt>
                <c:pt idx="20723">
                  <c:v>90.342910000000003</c:v>
                </c:pt>
                <c:pt idx="20724">
                  <c:v>90.347769999999997</c:v>
                </c:pt>
                <c:pt idx="20725">
                  <c:v>90.352620000000002</c:v>
                </c:pt>
                <c:pt idx="20726">
                  <c:v>90.35748000000001</c:v>
                </c:pt>
                <c:pt idx="20727">
                  <c:v>90.362340000000003</c:v>
                </c:pt>
                <c:pt idx="20728">
                  <c:v>90.367199999999997</c:v>
                </c:pt>
                <c:pt idx="20729">
                  <c:v>90.372060000000005</c:v>
                </c:pt>
                <c:pt idx="20730">
                  <c:v>90.376919999999998</c:v>
                </c:pt>
                <c:pt idx="20731">
                  <c:v>90.381779999999992</c:v>
                </c:pt>
                <c:pt idx="20732">
                  <c:v>90.38664</c:v>
                </c:pt>
                <c:pt idx="20733">
                  <c:v>90.391490000000005</c:v>
                </c:pt>
                <c:pt idx="20734">
                  <c:v>90.396349999999998</c:v>
                </c:pt>
                <c:pt idx="20735">
                  <c:v>90.401209999999992</c:v>
                </c:pt>
                <c:pt idx="20736">
                  <c:v>90.40607</c:v>
                </c:pt>
                <c:pt idx="20737">
                  <c:v>90.410930000000008</c:v>
                </c:pt>
                <c:pt idx="20738">
                  <c:v>90.415779999999998</c:v>
                </c:pt>
                <c:pt idx="20739">
                  <c:v>90.420639999999992</c:v>
                </c:pt>
                <c:pt idx="20740">
                  <c:v>90.4255</c:v>
                </c:pt>
                <c:pt idx="20741">
                  <c:v>90.430360000000007</c:v>
                </c:pt>
                <c:pt idx="20742">
                  <c:v>90.435209999999998</c:v>
                </c:pt>
                <c:pt idx="20743">
                  <c:v>90.440069999999992</c:v>
                </c:pt>
                <c:pt idx="20744">
                  <c:v>90.444930000000014</c:v>
                </c:pt>
                <c:pt idx="20745">
                  <c:v>90.449799999999996</c:v>
                </c:pt>
                <c:pt idx="20746">
                  <c:v>90.454650000000001</c:v>
                </c:pt>
                <c:pt idx="20747">
                  <c:v>90.459510000000009</c:v>
                </c:pt>
                <c:pt idx="20748">
                  <c:v>90.464370000000002</c:v>
                </c:pt>
                <c:pt idx="20749">
                  <c:v>90.469229999999996</c:v>
                </c:pt>
                <c:pt idx="20750">
                  <c:v>90.474080000000001</c:v>
                </c:pt>
                <c:pt idx="20751">
                  <c:v>90.478939999999994</c:v>
                </c:pt>
                <c:pt idx="20752">
                  <c:v>90.483800000000002</c:v>
                </c:pt>
                <c:pt idx="20753">
                  <c:v>90.488659999999996</c:v>
                </c:pt>
                <c:pt idx="20754">
                  <c:v>90.49351999999999</c:v>
                </c:pt>
                <c:pt idx="20755">
                  <c:v>90.498369999999994</c:v>
                </c:pt>
                <c:pt idx="20756">
                  <c:v>90.503230000000002</c:v>
                </c:pt>
                <c:pt idx="20757">
                  <c:v>90.508089999999996</c:v>
                </c:pt>
                <c:pt idx="20758">
                  <c:v>90.512949999999989</c:v>
                </c:pt>
                <c:pt idx="20759">
                  <c:v>90.517809999999997</c:v>
                </c:pt>
                <c:pt idx="20760">
                  <c:v>90.522670000000005</c:v>
                </c:pt>
                <c:pt idx="20761">
                  <c:v>90.527529999999999</c:v>
                </c:pt>
                <c:pt idx="20762">
                  <c:v>90.532379999999989</c:v>
                </c:pt>
                <c:pt idx="20763">
                  <c:v>90.537240000000011</c:v>
                </c:pt>
                <c:pt idx="20764">
                  <c:v>90.542100000000005</c:v>
                </c:pt>
                <c:pt idx="20765">
                  <c:v>90.546959999999999</c:v>
                </c:pt>
                <c:pt idx="20766">
                  <c:v>90.551820000000006</c:v>
                </c:pt>
                <c:pt idx="20767">
                  <c:v>90.556670000000011</c:v>
                </c:pt>
                <c:pt idx="20768">
                  <c:v>90.561530000000005</c:v>
                </c:pt>
                <c:pt idx="20769">
                  <c:v>90.566389999999998</c:v>
                </c:pt>
                <c:pt idx="20770">
                  <c:v>90.571250000000006</c:v>
                </c:pt>
                <c:pt idx="20771">
                  <c:v>90.576100000000011</c:v>
                </c:pt>
                <c:pt idx="20772">
                  <c:v>90.580969999999994</c:v>
                </c:pt>
                <c:pt idx="20773">
                  <c:v>90.585830000000001</c:v>
                </c:pt>
                <c:pt idx="20774">
                  <c:v>90.590689999999995</c:v>
                </c:pt>
                <c:pt idx="20775">
                  <c:v>90.59554</c:v>
                </c:pt>
                <c:pt idx="20776">
                  <c:v>90.600399999999993</c:v>
                </c:pt>
                <c:pt idx="20777">
                  <c:v>90.605260000000001</c:v>
                </c:pt>
                <c:pt idx="20778">
                  <c:v>90.610120000000009</c:v>
                </c:pt>
                <c:pt idx="20779">
                  <c:v>90.61497</c:v>
                </c:pt>
                <c:pt idx="20780">
                  <c:v>90.619829999999993</c:v>
                </c:pt>
                <c:pt idx="20781">
                  <c:v>90.624689999999987</c:v>
                </c:pt>
                <c:pt idx="20782">
                  <c:v>90.629550000000009</c:v>
                </c:pt>
                <c:pt idx="20783">
                  <c:v>90.634410000000003</c:v>
                </c:pt>
                <c:pt idx="20784">
                  <c:v>90.639269999999996</c:v>
                </c:pt>
                <c:pt idx="20785">
                  <c:v>90.644130000000004</c:v>
                </c:pt>
                <c:pt idx="20786">
                  <c:v>90.648989999999998</c:v>
                </c:pt>
                <c:pt idx="20787">
                  <c:v>90.653840000000002</c:v>
                </c:pt>
                <c:pt idx="20788">
                  <c:v>90.658699999999996</c:v>
                </c:pt>
                <c:pt idx="20789">
                  <c:v>90.663560000000004</c:v>
                </c:pt>
                <c:pt idx="20790">
                  <c:v>90.668419999999998</c:v>
                </c:pt>
                <c:pt idx="20791">
                  <c:v>90.673279999999991</c:v>
                </c:pt>
                <c:pt idx="20792">
                  <c:v>90.678129999999996</c:v>
                </c:pt>
                <c:pt idx="20793">
                  <c:v>90.682990000000004</c:v>
                </c:pt>
                <c:pt idx="20794">
                  <c:v>90.687849999999997</c:v>
                </c:pt>
                <c:pt idx="20795">
                  <c:v>90.692709999999991</c:v>
                </c:pt>
                <c:pt idx="20796">
                  <c:v>90.697559999999996</c:v>
                </c:pt>
                <c:pt idx="20797">
                  <c:v>90.702430000000007</c:v>
                </c:pt>
                <c:pt idx="20798">
                  <c:v>90.70729</c:v>
                </c:pt>
                <c:pt idx="20799">
                  <c:v>90.712139999999991</c:v>
                </c:pt>
                <c:pt idx="20800">
                  <c:v>90.717000000000013</c:v>
                </c:pt>
                <c:pt idx="20801">
                  <c:v>90.721860000000007</c:v>
                </c:pt>
                <c:pt idx="20802">
                  <c:v>90.72672</c:v>
                </c:pt>
                <c:pt idx="20803">
                  <c:v>90.731580000000008</c:v>
                </c:pt>
                <c:pt idx="20804">
                  <c:v>90.736430000000013</c:v>
                </c:pt>
                <c:pt idx="20805">
                  <c:v>90.741290000000006</c:v>
                </c:pt>
                <c:pt idx="20806">
                  <c:v>90.74615</c:v>
                </c:pt>
                <c:pt idx="20807">
                  <c:v>90.751009999999994</c:v>
                </c:pt>
                <c:pt idx="20808">
                  <c:v>90.755859999999998</c:v>
                </c:pt>
                <c:pt idx="20809">
                  <c:v>90.760729999999995</c:v>
                </c:pt>
                <c:pt idx="20810">
                  <c:v>90.765589999999989</c:v>
                </c:pt>
                <c:pt idx="20811">
                  <c:v>90.770449999999997</c:v>
                </c:pt>
                <c:pt idx="20812">
                  <c:v>90.775300000000001</c:v>
                </c:pt>
                <c:pt idx="20813">
                  <c:v>90.780159999999995</c:v>
                </c:pt>
                <c:pt idx="20814">
                  <c:v>90.785019999999989</c:v>
                </c:pt>
                <c:pt idx="20815">
                  <c:v>90.789879999999997</c:v>
                </c:pt>
                <c:pt idx="20816">
                  <c:v>90.794730000000001</c:v>
                </c:pt>
                <c:pt idx="20817">
                  <c:v>90.799589999999995</c:v>
                </c:pt>
                <c:pt idx="20818">
                  <c:v>90.804449999999989</c:v>
                </c:pt>
                <c:pt idx="20819">
                  <c:v>90.809310000000011</c:v>
                </c:pt>
                <c:pt idx="20820">
                  <c:v>90.814170000000004</c:v>
                </c:pt>
                <c:pt idx="20821">
                  <c:v>90.819029999999998</c:v>
                </c:pt>
                <c:pt idx="20822">
                  <c:v>90.823890000000006</c:v>
                </c:pt>
                <c:pt idx="20823">
                  <c:v>90.828749999999999</c:v>
                </c:pt>
                <c:pt idx="20824">
                  <c:v>90.833600000000004</c:v>
                </c:pt>
                <c:pt idx="20825">
                  <c:v>90.838459999999998</c:v>
                </c:pt>
                <c:pt idx="20826">
                  <c:v>90.843320000000006</c:v>
                </c:pt>
                <c:pt idx="20827">
                  <c:v>90.848179999999999</c:v>
                </c:pt>
                <c:pt idx="20828">
                  <c:v>90.853039999999993</c:v>
                </c:pt>
                <c:pt idx="20829">
                  <c:v>90.857889999999998</c:v>
                </c:pt>
                <c:pt idx="20830">
                  <c:v>90.862750000000005</c:v>
                </c:pt>
                <c:pt idx="20831">
                  <c:v>90.867620000000002</c:v>
                </c:pt>
                <c:pt idx="20832">
                  <c:v>90.872469999999993</c:v>
                </c:pt>
                <c:pt idx="20833">
                  <c:v>90.877330000000001</c:v>
                </c:pt>
                <c:pt idx="20834">
                  <c:v>90.882190000000008</c:v>
                </c:pt>
                <c:pt idx="20835">
                  <c:v>90.887050000000002</c:v>
                </c:pt>
                <c:pt idx="20836">
                  <c:v>90.89191000000001</c:v>
                </c:pt>
                <c:pt idx="20837">
                  <c:v>90.896759999999986</c:v>
                </c:pt>
                <c:pt idx="20838">
                  <c:v>90.901620000000008</c:v>
                </c:pt>
                <c:pt idx="20839">
                  <c:v>90.906480000000002</c:v>
                </c:pt>
                <c:pt idx="20840">
                  <c:v>90.911339999999996</c:v>
                </c:pt>
                <c:pt idx="20841">
                  <c:v>90.91619</c:v>
                </c:pt>
                <c:pt idx="20842">
                  <c:v>90.921059999999997</c:v>
                </c:pt>
                <c:pt idx="20843">
                  <c:v>90.925919999999991</c:v>
                </c:pt>
                <c:pt idx="20844">
                  <c:v>90.930769999999995</c:v>
                </c:pt>
                <c:pt idx="20845">
                  <c:v>90.935630000000003</c:v>
                </c:pt>
                <c:pt idx="20846">
                  <c:v>90.940489999999997</c:v>
                </c:pt>
                <c:pt idx="20847">
                  <c:v>90.945349999999991</c:v>
                </c:pt>
                <c:pt idx="20848">
                  <c:v>90.950209999999998</c:v>
                </c:pt>
                <c:pt idx="20849">
                  <c:v>90.955060000000003</c:v>
                </c:pt>
                <c:pt idx="20850">
                  <c:v>90.959919999999997</c:v>
                </c:pt>
                <c:pt idx="20851">
                  <c:v>90.96477999999999</c:v>
                </c:pt>
                <c:pt idx="20852">
                  <c:v>90.969639999999998</c:v>
                </c:pt>
                <c:pt idx="20853">
                  <c:v>90.974500000000006</c:v>
                </c:pt>
                <c:pt idx="20854">
                  <c:v>90.97936</c:v>
                </c:pt>
                <c:pt idx="20855">
                  <c:v>90.984220000000008</c:v>
                </c:pt>
                <c:pt idx="20856">
                  <c:v>90.989080000000001</c:v>
                </c:pt>
                <c:pt idx="20857">
                  <c:v>90.993930000000006</c:v>
                </c:pt>
                <c:pt idx="20858">
                  <c:v>90.99879</c:v>
                </c:pt>
                <c:pt idx="20859">
                  <c:v>91.003650000000007</c:v>
                </c:pt>
                <c:pt idx="20860">
                  <c:v>91.008510000000001</c:v>
                </c:pt>
                <c:pt idx="20861">
                  <c:v>91.013360000000006</c:v>
                </c:pt>
                <c:pt idx="20862">
                  <c:v>91.018219999999999</c:v>
                </c:pt>
                <c:pt idx="20863">
                  <c:v>91.023089999999996</c:v>
                </c:pt>
                <c:pt idx="20864">
                  <c:v>91.02794999999999</c:v>
                </c:pt>
                <c:pt idx="20865">
                  <c:v>91.032799999999995</c:v>
                </c:pt>
                <c:pt idx="20866">
                  <c:v>91.037660000000002</c:v>
                </c:pt>
                <c:pt idx="20867">
                  <c:v>91.042519999999996</c:v>
                </c:pt>
                <c:pt idx="20868">
                  <c:v>91.047380000000004</c:v>
                </c:pt>
                <c:pt idx="20869">
                  <c:v>91.052229999999994</c:v>
                </c:pt>
                <c:pt idx="20870">
                  <c:v>91.057089999999988</c:v>
                </c:pt>
                <c:pt idx="20871">
                  <c:v>91.061949999999996</c:v>
                </c:pt>
                <c:pt idx="20872">
                  <c:v>91.066810000000004</c:v>
                </c:pt>
                <c:pt idx="20873">
                  <c:v>91.071669999999997</c:v>
                </c:pt>
                <c:pt idx="20874">
                  <c:v>91.076530000000005</c:v>
                </c:pt>
                <c:pt idx="20875">
                  <c:v>91.081389999999999</c:v>
                </c:pt>
                <c:pt idx="20876">
                  <c:v>91.086249999999993</c:v>
                </c:pt>
                <c:pt idx="20877">
                  <c:v>91.091099999999997</c:v>
                </c:pt>
                <c:pt idx="20878">
                  <c:v>91.095960000000005</c:v>
                </c:pt>
                <c:pt idx="20879">
                  <c:v>91.100819999999999</c:v>
                </c:pt>
                <c:pt idx="20880">
                  <c:v>91.105679999999992</c:v>
                </c:pt>
                <c:pt idx="20881">
                  <c:v>91.110529999999997</c:v>
                </c:pt>
                <c:pt idx="20882">
                  <c:v>91.115390000000005</c:v>
                </c:pt>
                <c:pt idx="20883">
                  <c:v>91.120259999999988</c:v>
                </c:pt>
                <c:pt idx="20884">
                  <c:v>91.12512000000001</c:v>
                </c:pt>
                <c:pt idx="20885">
                  <c:v>91.12997</c:v>
                </c:pt>
                <c:pt idx="20886">
                  <c:v>91.134829999999994</c:v>
                </c:pt>
                <c:pt idx="20887">
                  <c:v>91.139690000000002</c:v>
                </c:pt>
                <c:pt idx="20888">
                  <c:v>91.14455000000001</c:v>
                </c:pt>
                <c:pt idx="20889">
                  <c:v>91.1494</c:v>
                </c:pt>
                <c:pt idx="20890">
                  <c:v>91.154260000000008</c:v>
                </c:pt>
                <c:pt idx="20891">
                  <c:v>91.159120000000001</c:v>
                </c:pt>
                <c:pt idx="20892">
                  <c:v>91.163980000000009</c:v>
                </c:pt>
                <c:pt idx="20893">
                  <c:v>91.168840000000003</c:v>
                </c:pt>
                <c:pt idx="20894">
                  <c:v>91.173699999999997</c:v>
                </c:pt>
                <c:pt idx="20895">
                  <c:v>91.178560000000004</c:v>
                </c:pt>
                <c:pt idx="20896">
                  <c:v>91.183419999999998</c:v>
                </c:pt>
                <c:pt idx="20897">
                  <c:v>91.188270000000003</c:v>
                </c:pt>
                <c:pt idx="20898">
                  <c:v>91.193129999999996</c:v>
                </c:pt>
                <c:pt idx="20899">
                  <c:v>91.197990000000004</c:v>
                </c:pt>
                <c:pt idx="20900">
                  <c:v>91.202849999999998</c:v>
                </c:pt>
                <c:pt idx="20901">
                  <c:v>91.207709999999992</c:v>
                </c:pt>
                <c:pt idx="20902">
                  <c:v>91.212570000000014</c:v>
                </c:pt>
                <c:pt idx="20903">
                  <c:v>91.217430000000007</c:v>
                </c:pt>
                <c:pt idx="20904">
                  <c:v>91.222290000000001</c:v>
                </c:pt>
                <c:pt idx="20905">
                  <c:v>91.227139999999991</c:v>
                </c:pt>
                <c:pt idx="20906">
                  <c:v>91.231999999999999</c:v>
                </c:pt>
                <c:pt idx="20907">
                  <c:v>91.236860000000007</c:v>
                </c:pt>
                <c:pt idx="20908">
                  <c:v>91.241720000000001</c:v>
                </c:pt>
                <c:pt idx="20909">
                  <c:v>91.246579999999994</c:v>
                </c:pt>
                <c:pt idx="20910">
                  <c:v>91.251429999999999</c:v>
                </c:pt>
                <c:pt idx="20911">
                  <c:v>91.256299999999996</c:v>
                </c:pt>
                <c:pt idx="20912">
                  <c:v>91.26115999999999</c:v>
                </c:pt>
                <c:pt idx="20913">
                  <c:v>91.266009999999994</c:v>
                </c:pt>
                <c:pt idx="20914">
                  <c:v>91.270870000000002</c:v>
                </c:pt>
                <c:pt idx="20915">
                  <c:v>91.275729999999996</c:v>
                </c:pt>
                <c:pt idx="20916">
                  <c:v>91.280589999999989</c:v>
                </c:pt>
                <c:pt idx="20917">
                  <c:v>91.285439999999994</c:v>
                </c:pt>
                <c:pt idx="20918">
                  <c:v>91.290300000000002</c:v>
                </c:pt>
                <c:pt idx="20919">
                  <c:v>91.295159999999996</c:v>
                </c:pt>
                <c:pt idx="20920">
                  <c:v>91.300030000000007</c:v>
                </c:pt>
                <c:pt idx="20921">
                  <c:v>91.304880000000011</c:v>
                </c:pt>
                <c:pt idx="20922">
                  <c:v>91.309740000000005</c:v>
                </c:pt>
                <c:pt idx="20923">
                  <c:v>91.314599999999999</c:v>
                </c:pt>
                <c:pt idx="20924">
                  <c:v>91.319460000000007</c:v>
                </c:pt>
                <c:pt idx="20925">
                  <c:v>91.324310000000011</c:v>
                </c:pt>
                <c:pt idx="20926">
                  <c:v>91.329170000000005</c:v>
                </c:pt>
                <c:pt idx="20927">
                  <c:v>91.334029999999998</c:v>
                </c:pt>
                <c:pt idx="20928">
                  <c:v>91.338890000000006</c:v>
                </c:pt>
                <c:pt idx="20929">
                  <c:v>91.34375</c:v>
                </c:pt>
                <c:pt idx="20930">
                  <c:v>91.348609999999994</c:v>
                </c:pt>
                <c:pt idx="20931">
                  <c:v>91.353470000000002</c:v>
                </c:pt>
                <c:pt idx="20932">
                  <c:v>91.358329999999995</c:v>
                </c:pt>
                <c:pt idx="20933">
                  <c:v>91.36318</c:v>
                </c:pt>
                <c:pt idx="20934">
                  <c:v>91.368039999999993</c:v>
                </c:pt>
                <c:pt idx="20935">
                  <c:v>91.372900000000001</c:v>
                </c:pt>
                <c:pt idx="20936">
                  <c:v>91.377760000000009</c:v>
                </c:pt>
                <c:pt idx="20937">
                  <c:v>91.382620000000003</c:v>
                </c:pt>
                <c:pt idx="20938">
                  <c:v>91.387479999999996</c:v>
                </c:pt>
                <c:pt idx="20939">
                  <c:v>91.392340000000004</c:v>
                </c:pt>
                <c:pt idx="20940">
                  <c:v>91.397199999999998</c:v>
                </c:pt>
                <c:pt idx="20941">
                  <c:v>91.402050000000003</c:v>
                </c:pt>
                <c:pt idx="20942">
                  <c:v>91.406909999999996</c:v>
                </c:pt>
                <c:pt idx="20943">
                  <c:v>91.411770000000004</c:v>
                </c:pt>
                <c:pt idx="20944">
                  <c:v>91.416629999999998</c:v>
                </c:pt>
                <c:pt idx="20945">
                  <c:v>91.421480000000003</c:v>
                </c:pt>
                <c:pt idx="20946">
                  <c:v>91.426339999999996</c:v>
                </c:pt>
                <c:pt idx="20947">
                  <c:v>91.431209999999993</c:v>
                </c:pt>
                <c:pt idx="20948">
                  <c:v>91.436070000000001</c:v>
                </c:pt>
                <c:pt idx="20949">
                  <c:v>91.440919999999991</c:v>
                </c:pt>
                <c:pt idx="20950">
                  <c:v>91.445779999999999</c:v>
                </c:pt>
                <c:pt idx="20951">
                  <c:v>91.450639999999993</c:v>
                </c:pt>
                <c:pt idx="20952">
                  <c:v>91.455500000000001</c:v>
                </c:pt>
                <c:pt idx="20953">
                  <c:v>91.460349999999991</c:v>
                </c:pt>
                <c:pt idx="20954">
                  <c:v>91.465209999999999</c:v>
                </c:pt>
                <c:pt idx="20955">
                  <c:v>91.470079999999996</c:v>
                </c:pt>
                <c:pt idx="20956">
                  <c:v>91.474940000000004</c:v>
                </c:pt>
                <c:pt idx="20957">
                  <c:v>91.479790000000008</c:v>
                </c:pt>
                <c:pt idx="20958">
                  <c:v>91.484650000000002</c:v>
                </c:pt>
                <c:pt idx="20959">
                  <c:v>91.489509999999996</c:v>
                </c:pt>
                <c:pt idx="20960">
                  <c:v>91.494370000000004</c:v>
                </c:pt>
                <c:pt idx="20961">
                  <c:v>91.499220000000008</c:v>
                </c:pt>
                <c:pt idx="20962">
                  <c:v>91.504080000000002</c:v>
                </c:pt>
                <c:pt idx="20963">
                  <c:v>91.508939999999996</c:v>
                </c:pt>
                <c:pt idx="20964">
                  <c:v>91.513810000000007</c:v>
                </c:pt>
                <c:pt idx="20965">
                  <c:v>91.518659999999997</c:v>
                </c:pt>
                <c:pt idx="20966">
                  <c:v>91.523519999999991</c:v>
                </c:pt>
                <c:pt idx="20967">
                  <c:v>91.528380000000013</c:v>
                </c:pt>
                <c:pt idx="20968">
                  <c:v>91.533240000000006</c:v>
                </c:pt>
                <c:pt idx="20969">
                  <c:v>91.538089999999997</c:v>
                </c:pt>
                <c:pt idx="20970">
                  <c:v>91.542950000000005</c:v>
                </c:pt>
                <c:pt idx="20971">
                  <c:v>91.547809999999998</c:v>
                </c:pt>
                <c:pt idx="20972">
                  <c:v>91.552670000000006</c:v>
                </c:pt>
                <c:pt idx="20973">
                  <c:v>91.55753</c:v>
                </c:pt>
                <c:pt idx="20974">
                  <c:v>91.562389999999994</c:v>
                </c:pt>
                <c:pt idx="20975">
                  <c:v>91.567250000000001</c:v>
                </c:pt>
                <c:pt idx="20976">
                  <c:v>91.572109999999995</c:v>
                </c:pt>
                <c:pt idx="20977">
                  <c:v>91.57696</c:v>
                </c:pt>
                <c:pt idx="20978">
                  <c:v>91.581819999999993</c:v>
                </c:pt>
                <c:pt idx="20979">
                  <c:v>91.586680000000001</c:v>
                </c:pt>
                <c:pt idx="20980">
                  <c:v>91.591539999999995</c:v>
                </c:pt>
                <c:pt idx="20981">
                  <c:v>91.596399999999988</c:v>
                </c:pt>
                <c:pt idx="20982">
                  <c:v>91.601260000000011</c:v>
                </c:pt>
                <c:pt idx="20983">
                  <c:v>91.606120000000004</c:v>
                </c:pt>
                <c:pt idx="20984">
                  <c:v>91.610979999999998</c:v>
                </c:pt>
                <c:pt idx="20985">
                  <c:v>91.615829999999988</c:v>
                </c:pt>
                <c:pt idx="20986">
                  <c:v>91.62069000000001</c:v>
                </c:pt>
                <c:pt idx="20987">
                  <c:v>91.625550000000004</c:v>
                </c:pt>
                <c:pt idx="20988">
                  <c:v>91.630409999999998</c:v>
                </c:pt>
                <c:pt idx="20989">
                  <c:v>91.635270000000006</c:v>
                </c:pt>
                <c:pt idx="20990">
                  <c:v>91.640129999999999</c:v>
                </c:pt>
                <c:pt idx="20991">
                  <c:v>91.644989999999993</c:v>
                </c:pt>
                <c:pt idx="20992">
                  <c:v>91.649850000000001</c:v>
                </c:pt>
                <c:pt idx="20993">
                  <c:v>91.654700000000005</c:v>
                </c:pt>
                <c:pt idx="20994">
                  <c:v>91.659559999999999</c:v>
                </c:pt>
                <c:pt idx="20995">
                  <c:v>91.664419999999993</c:v>
                </c:pt>
                <c:pt idx="20996">
                  <c:v>91.669280000000001</c:v>
                </c:pt>
                <c:pt idx="20997">
                  <c:v>91.674139999999994</c:v>
                </c:pt>
                <c:pt idx="20998">
                  <c:v>91.679000000000002</c:v>
                </c:pt>
                <c:pt idx="20999">
                  <c:v>91.68386000000001</c:v>
                </c:pt>
                <c:pt idx="21000">
                  <c:v>91.68871</c:v>
                </c:pt>
                <c:pt idx="21001">
                  <c:v>91.693570000000008</c:v>
                </c:pt>
                <c:pt idx="21002">
                  <c:v>91.698430000000002</c:v>
                </c:pt>
                <c:pt idx="21003">
                  <c:v>91.70329000000001</c:v>
                </c:pt>
                <c:pt idx="21004">
                  <c:v>91.708150000000003</c:v>
                </c:pt>
                <c:pt idx="21005">
                  <c:v>91.713009999999997</c:v>
                </c:pt>
                <c:pt idx="21006">
                  <c:v>91.717870000000005</c:v>
                </c:pt>
                <c:pt idx="21007">
                  <c:v>91.722729999999999</c:v>
                </c:pt>
                <c:pt idx="21008">
                  <c:v>91.727580000000003</c:v>
                </c:pt>
                <c:pt idx="21009">
                  <c:v>91.732439999999997</c:v>
                </c:pt>
                <c:pt idx="21010">
                  <c:v>91.737299999999991</c:v>
                </c:pt>
                <c:pt idx="21011">
                  <c:v>91.742170000000002</c:v>
                </c:pt>
                <c:pt idx="21012">
                  <c:v>91.747019999999992</c:v>
                </c:pt>
                <c:pt idx="21013">
                  <c:v>91.75188</c:v>
                </c:pt>
                <c:pt idx="21014">
                  <c:v>91.756740000000008</c:v>
                </c:pt>
                <c:pt idx="21015">
                  <c:v>91.761600000000001</c:v>
                </c:pt>
                <c:pt idx="21016">
                  <c:v>91.766450000000006</c:v>
                </c:pt>
                <c:pt idx="21017">
                  <c:v>91.77131</c:v>
                </c:pt>
                <c:pt idx="21018">
                  <c:v>91.776170000000008</c:v>
                </c:pt>
                <c:pt idx="21019">
                  <c:v>91.78103999999999</c:v>
                </c:pt>
                <c:pt idx="21020">
                  <c:v>91.785889999999995</c:v>
                </c:pt>
                <c:pt idx="21021">
                  <c:v>91.790750000000003</c:v>
                </c:pt>
                <c:pt idx="21022">
                  <c:v>91.795609999999996</c:v>
                </c:pt>
                <c:pt idx="21023">
                  <c:v>91.80046999999999</c:v>
                </c:pt>
                <c:pt idx="21024">
                  <c:v>91.805319999999995</c:v>
                </c:pt>
                <c:pt idx="21025">
                  <c:v>91.810180000000003</c:v>
                </c:pt>
                <c:pt idx="21026">
                  <c:v>91.815049999999999</c:v>
                </c:pt>
                <c:pt idx="21027">
                  <c:v>91.81989999999999</c:v>
                </c:pt>
                <c:pt idx="21028">
                  <c:v>91.824760000000012</c:v>
                </c:pt>
                <c:pt idx="21029">
                  <c:v>91.829620000000006</c:v>
                </c:pt>
                <c:pt idx="21030">
                  <c:v>91.834479999999999</c:v>
                </c:pt>
                <c:pt idx="21031">
                  <c:v>91.839340000000007</c:v>
                </c:pt>
                <c:pt idx="21032">
                  <c:v>91.844190000000012</c:v>
                </c:pt>
                <c:pt idx="21033">
                  <c:v>91.849050000000005</c:v>
                </c:pt>
                <c:pt idx="21034">
                  <c:v>91.853920000000002</c:v>
                </c:pt>
                <c:pt idx="21035">
                  <c:v>91.858770000000007</c:v>
                </c:pt>
                <c:pt idx="21036">
                  <c:v>91.863630000000001</c:v>
                </c:pt>
                <c:pt idx="21037">
                  <c:v>91.868489999999994</c:v>
                </c:pt>
                <c:pt idx="21038">
                  <c:v>91.873350000000002</c:v>
                </c:pt>
                <c:pt idx="21039">
                  <c:v>91.878209999999996</c:v>
                </c:pt>
                <c:pt idx="21040">
                  <c:v>91.88306</c:v>
                </c:pt>
                <c:pt idx="21041">
                  <c:v>91.887930000000011</c:v>
                </c:pt>
                <c:pt idx="21042">
                  <c:v>91.892790000000005</c:v>
                </c:pt>
                <c:pt idx="21043">
                  <c:v>91.897639999999996</c:v>
                </c:pt>
                <c:pt idx="21044">
                  <c:v>91.902500000000003</c:v>
                </c:pt>
                <c:pt idx="21045">
                  <c:v>91.907359999999997</c:v>
                </c:pt>
                <c:pt idx="21046">
                  <c:v>91.912220000000005</c:v>
                </c:pt>
                <c:pt idx="21047">
                  <c:v>91.917079999999999</c:v>
                </c:pt>
                <c:pt idx="21048">
                  <c:v>91.921939999999992</c:v>
                </c:pt>
                <c:pt idx="21049">
                  <c:v>91.9268</c:v>
                </c:pt>
                <c:pt idx="21050">
                  <c:v>91.931659999999994</c:v>
                </c:pt>
                <c:pt idx="21051">
                  <c:v>91.936509999999998</c:v>
                </c:pt>
                <c:pt idx="21052">
                  <c:v>91.941369999999992</c:v>
                </c:pt>
                <c:pt idx="21053">
                  <c:v>91.94623</c:v>
                </c:pt>
                <c:pt idx="21054">
                  <c:v>91.951089999999994</c:v>
                </c:pt>
                <c:pt idx="21055">
                  <c:v>91.955939999999998</c:v>
                </c:pt>
                <c:pt idx="21056">
                  <c:v>91.960810000000009</c:v>
                </c:pt>
                <c:pt idx="21057">
                  <c:v>91.965670000000003</c:v>
                </c:pt>
                <c:pt idx="21058">
                  <c:v>91.970529999999997</c:v>
                </c:pt>
                <c:pt idx="21059">
                  <c:v>91.975380000000001</c:v>
                </c:pt>
                <c:pt idx="21060">
                  <c:v>91.980240000000009</c:v>
                </c:pt>
                <c:pt idx="21061">
                  <c:v>91.985100000000003</c:v>
                </c:pt>
                <c:pt idx="21062">
                  <c:v>91.989959999999996</c:v>
                </c:pt>
                <c:pt idx="21063">
                  <c:v>91.994820000000004</c:v>
                </c:pt>
                <c:pt idx="21064">
                  <c:v>91.999679999999998</c:v>
                </c:pt>
                <c:pt idx="21065">
                  <c:v>92.004539999999992</c:v>
                </c:pt>
                <c:pt idx="21066">
                  <c:v>92.009399999999999</c:v>
                </c:pt>
                <c:pt idx="21067">
                  <c:v>92.014250000000004</c:v>
                </c:pt>
                <c:pt idx="21068">
                  <c:v>92.019109999999998</c:v>
                </c:pt>
                <c:pt idx="21069">
                  <c:v>92.023969999999991</c:v>
                </c:pt>
                <c:pt idx="21070">
                  <c:v>92.028829999999999</c:v>
                </c:pt>
                <c:pt idx="21071">
                  <c:v>92.033690000000007</c:v>
                </c:pt>
                <c:pt idx="21072">
                  <c:v>92.038550000000001</c:v>
                </c:pt>
                <c:pt idx="21073">
                  <c:v>92.043410000000009</c:v>
                </c:pt>
                <c:pt idx="21074">
                  <c:v>92.048270000000002</c:v>
                </c:pt>
                <c:pt idx="21075">
                  <c:v>92.053120000000007</c:v>
                </c:pt>
                <c:pt idx="21076">
                  <c:v>92.057980000000001</c:v>
                </c:pt>
                <c:pt idx="21077">
                  <c:v>92.062849999999997</c:v>
                </c:pt>
                <c:pt idx="21078">
                  <c:v>92.067700000000002</c:v>
                </c:pt>
                <c:pt idx="21079">
                  <c:v>92.072559999999996</c:v>
                </c:pt>
                <c:pt idx="21080">
                  <c:v>92.077419999999989</c:v>
                </c:pt>
                <c:pt idx="21081">
                  <c:v>92.082279999999997</c:v>
                </c:pt>
                <c:pt idx="21082">
                  <c:v>92.087130000000002</c:v>
                </c:pt>
                <c:pt idx="21083">
                  <c:v>92.091999999999999</c:v>
                </c:pt>
                <c:pt idx="21084">
                  <c:v>92.096860000000007</c:v>
                </c:pt>
                <c:pt idx="21085">
                  <c:v>92.10172</c:v>
                </c:pt>
                <c:pt idx="21086">
                  <c:v>92.106570000000005</c:v>
                </c:pt>
                <c:pt idx="21087">
                  <c:v>92.111429999999999</c:v>
                </c:pt>
                <c:pt idx="21088">
                  <c:v>92.116290000000006</c:v>
                </c:pt>
                <c:pt idx="21089">
                  <c:v>92.12115</c:v>
                </c:pt>
                <c:pt idx="21090">
                  <c:v>92.126009999999994</c:v>
                </c:pt>
                <c:pt idx="21091">
                  <c:v>92.130870000000002</c:v>
                </c:pt>
                <c:pt idx="21092">
                  <c:v>92.135729999999995</c:v>
                </c:pt>
                <c:pt idx="21093">
                  <c:v>92.140589999999989</c:v>
                </c:pt>
                <c:pt idx="21094">
                  <c:v>92.145439999999994</c:v>
                </c:pt>
                <c:pt idx="21095">
                  <c:v>92.150300000000001</c:v>
                </c:pt>
                <c:pt idx="21096">
                  <c:v>92.155159999999995</c:v>
                </c:pt>
                <c:pt idx="21097">
                  <c:v>92.160019999999989</c:v>
                </c:pt>
                <c:pt idx="21098">
                  <c:v>92.164880000000011</c:v>
                </c:pt>
                <c:pt idx="21099">
                  <c:v>92.169740000000004</c:v>
                </c:pt>
                <c:pt idx="21100">
                  <c:v>92.174599999999998</c:v>
                </c:pt>
                <c:pt idx="21101">
                  <c:v>92.179450000000003</c:v>
                </c:pt>
                <c:pt idx="21102">
                  <c:v>92.184310000000011</c:v>
                </c:pt>
                <c:pt idx="21103">
                  <c:v>92.189170000000004</c:v>
                </c:pt>
                <c:pt idx="21104">
                  <c:v>92.194040000000001</c:v>
                </c:pt>
                <c:pt idx="21105">
                  <c:v>92.198890000000006</c:v>
                </c:pt>
                <c:pt idx="21106">
                  <c:v>92.203749999999999</c:v>
                </c:pt>
                <c:pt idx="21107">
                  <c:v>92.208609999999993</c:v>
                </c:pt>
                <c:pt idx="21108">
                  <c:v>92.213470000000001</c:v>
                </c:pt>
                <c:pt idx="21109">
                  <c:v>92.218320000000006</c:v>
                </c:pt>
                <c:pt idx="21110">
                  <c:v>92.223190000000002</c:v>
                </c:pt>
                <c:pt idx="21111">
                  <c:v>92.22805000000001</c:v>
                </c:pt>
                <c:pt idx="21112">
                  <c:v>92.232910000000004</c:v>
                </c:pt>
                <c:pt idx="21113">
                  <c:v>92.237760000000009</c:v>
                </c:pt>
                <c:pt idx="21114">
                  <c:v>92.242620000000002</c:v>
                </c:pt>
                <c:pt idx="21115">
                  <c:v>92.24748000000001</c:v>
                </c:pt>
                <c:pt idx="21116">
                  <c:v>92.252340000000004</c:v>
                </c:pt>
                <c:pt idx="21117">
                  <c:v>92.257199999999997</c:v>
                </c:pt>
                <c:pt idx="21118">
                  <c:v>92.262060000000005</c:v>
                </c:pt>
                <c:pt idx="21119">
                  <c:v>92.266919999999999</c:v>
                </c:pt>
                <c:pt idx="21120">
                  <c:v>92.271779999999993</c:v>
                </c:pt>
                <c:pt idx="21121">
                  <c:v>92.276629999999997</c:v>
                </c:pt>
                <c:pt idx="21122">
                  <c:v>92.281489999999991</c:v>
                </c:pt>
                <c:pt idx="21123">
                  <c:v>92.286360000000002</c:v>
                </c:pt>
                <c:pt idx="21124">
                  <c:v>92.291209999999992</c:v>
                </c:pt>
                <c:pt idx="21125">
                  <c:v>92.29607</c:v>
                </c:pt>
                <c:pt idx="21126">
                  <c:v>92.300930000000008</c:v>
                </c:pt>
                <c:pt idx="21127">
                  <c:v>92.305790000000002</c:v>
                </c:pt>
                <c:pt idx="21128">
                  <c:v>92.310640000000006</c:v>
                </c:pt>
                <c:pt idx="21129">
                  <c:v>92.3155</c:v>
                </c:pt>
                <c:pt idx="21130">
                  <c:v>92.320369999999997</c:v>
                </c:pt>
                <c:pt idx="21131">
                  <c:v>92.325229999999991</c:v>
                </c:pt>
                <c:pt idx="21132">
                  <c:v>92.330079999999995</c:v>
                </c:pt>
                <c:pt idx="21133">
                  <c:v>92.334940000000003</c:v>
                </c:pt>
                <c:pt idx="21134">
                  <c:v>92.339799999999997</c:v>
                </c:pt>
                <c:pt idx="21135">
                  <c:v>92.34465999999999</c:v>
                </c:pt>
                <c:pt idx="21136">
                  <c:v>92.349519999999998</c:v>
                </c:pt>
                <c:pt idx="21137">
                  <c:v>92.354380000000006</c:v>
                </c:pt>
                <c:pt idx="21138">
                  <c:v>92.35924</c:v>
                </c:pt>
                <c:pt idx="21139">
                  <c:v>92.364100000000008</c:v>
                </c:pt>
                <c:pt idx="21140">
                  <c:v>92.368950000000012</c:v>
                </c:pt>
                <c:pt idx="21141">
                  <c:v>92.373810000000006</c:v>
                </c:pt>
                <c:pt idx="21142">
                  <c:v>92.37867</c:v>
                </c:pt>
                <c:pt idx="21143">
                  <c:v>92.383530000000007</c:v>
                </c:pt>
                <c:pt idx="21144">
                  <c:v>92.388390000000001</c:v>
                </c:pt>
                <c:pt idx="21145">
                  <c:v>92.393249999999995</c:v>
                </c:pt>
                <c:pt idx="21146">
                  <c:v>92.398110000000003</c:v>
                </c:pt>
                <c:pt idx="21147">
                  <c:v>92.402960000000007</c:v>
                </c:pt>
                <c:pt idx="21148">
                  <c:v>92.407820000000001</c:v>
                </c:pt>
                <c:pt idx="21149">
                  <c:v>92.412690000000012</c:v>
                </c:pt>
                <c:pt idx="21150">
                  <c:v>92.417550000000006</c:v>
                </c:pt>
                <c:pt idx="21151">
                  <c:v>92.422399999999996</c:v>
                </c:pt>
                <c:pt idx="21152">
                  <c:v>92.427260000000004</c:v>
                </c:pt>
                <c:pt idx="21153">
                  <c:v>92.432120000000012</c:v>
                </c:pt>
                <c:pt idx="21154">
                  <c:v>92.436980000000005</c:v>
                </c:pt>
                <c:pt idx="21155">
                  <c:v>92.441839999999999</c:v>
                </c:pt>
                <c:pt idx="21156">
                  <c:v>92.446700000000007</c:v>
                </c:pt>
                <c:pt idx="21157">
                  <c:v>92.451560000000001</c:v>
                </c:pt>
                <c:pt idx="21158">
                  <c:v>92.456419999999994</c:v>
                </c:pt>
                <c:pt idx="21159">
                  <c:v>92.461269999999999</c:v>
                </c:pt>
                <c:pt idx="21160">
                  <c:v>92.466129999999993</c:v>
                </c:pt>
                <c:pt idx="21161">
                  <c:v>92.471000000000004</c:v>
                </c:pt>
                <c:pt idx="21162">
                  <c:v>92.475849999999994</c:v>
                </c:pt>
                <c:pt idx="21163">
                  <c:v>92.480709999999988</c:v>
                </c:pt>
                <c:pt idx="21164">
                  <c:v>92.48557000000001</c:v>
                </c:pt>
                <c:pt idx="21165">
                  <c:v>92.490430000000003</c:v>
                </c:pt>
                <c:pt idx="21166">
                  <c:v>92.495279999999994</c:v>
                </c:pt>
                <c:pt idx="21167">
                  <c:v>92.500150000000005</c:v>
                </c:pt>
                <c:pt idx="21168">
                  <c:v>92.505009999999999</c:v>
                </c:pt>
                <c:pt idx="21169">
                  <c:v>92.509869999999992</c:v>
                </c:pt>
                <c:pt idx="21170">
                  <c:v>92.514719999999997</c:v>
                </c:pt>
                <c:pt idx="21171">
                  <c:v>92.519580000000005</c:v>
                </c:pt>
                <c:pt idx="21172">
                  <c:v>92.524439999999998</c:v>
                </c:pt>
                <c:pt idx="21173">
                  <c:v>92.529299999999992</c:v>
                </c:pt>
                <c:pt idx="21174">
                  <c:v>92.53416</c:v>
                </c:pt>
                <c:pt idx="21175">
                  <c:v>92.539019999999994</c:v>
                </c:pt>
                <c:pt idx="21176">
                  <c:v>92.543880000000001</c:v>
                </c:pt>
                <c:pt idx="21177">
                  <c:v>92.548740000000009</c:v>
                </c:pt>
                <c:pt idx="21178">
                  <c:v>92.55359</c:v>
                </c:pt>
                <c:pt idx="21179">
                  <c:v>92.558459999999997</c:v>
                </c:pt>
                <c:pt idx="21180">
                  <c:v>92.563320000000004</c:v>
                </c:pt>
                <c:pt idx="21181">
                  <c:v>92.568170000000009</c:v>
                </c:pt>
                <c:pt idx="21182">
                  <c:v>92.573030000000003</c:v>
                </c:pt>
                <c:pt idx="21183">
                  <c:v>92.577889999999996</c:v>
                </c:pt>
                <c:pt idx="21184">
                  <c:v>92.582750000000004</c:v>
                </c:pt>
                <c:pt idx="21185">
                  <c:v>92.587609999999998</c:v>
                </c:pt>
                <c:pt idx="21186">
                  <c:v>92.592469999999992</c:v>
                </c:pt>
                <c:pt idx="21187">
                  <c:v>92.597329999999999</c:v>
                </c:pt>
                <c:pt idx="21188">
                  <c:v>92.602190000000007</c:v>
                </c:pt>
                <c:pt idx="21189">
                  <c:v>92.607039999999998</c:v>
                </c:pt>
                <c:pt idx="21190">
                  <c:v>92.611899999999991</c:v>
                </c:pt>
                <c:pt idx="21191">
                  <c:v>92.616770000000002</c:v>
                </c:pt>
                <c:pt idx="21192">
                  <c:v>92.621620000000007</c:v>
                </c:pt>
                <c:pt idx="21193">
                  <c:v>92.626480000000001</c:v>
                </c:pt>
                <c:pt idx="21194">
                  <c:v>92.631340000000009</c:v>
                </c:pt>
                <c:pt idx="21195">
                  <c:v>92.636200000000002</c:v>
                </c:pt>
                <c:pt idx="21196">
                  <c:v>92.641059999999996</c:v>
                </c:pt>
                <c:pt idx="21197">
                  <c:v>92.645920000000004</c:v>
                </c:pt>
                <c:pt idx="21198">
                  <c:v>92.650779999999997</c:v>
                </c:pt>
                <c:pt idx="21199">
                  <c:v>92.655639999999991</c:v>
                </c:pt>
                <c:pt idx="21200">
                  <c:v>92.660489999999996</c:v>
                </c:pt>
                <c:pt idx="21201">
                  <c:v>92.665349999999989</c:v>
                </c:pt>
                <c:pt idx="21202">
                  <c:v>92.670209999999997</c:v>
                </c:pt>
                <c:pt idx="21203">
                  <c:v>92.675070000000005</c:v>
                </c:pt>
                <c:pt idx="21204">
                  <c:v>92.679929999999999</c:v>
                </c:pt>
                <c:pt idx="21205">
                  <c:v>92.684790000000007</c:v>
                </c:pt>
                <c:pt idx="21206">
                  <c:v>92.68965</c:v>
                </c:pt>
                <c:pt idx="21207">
                  <c:v>92.694509999999994</c:v>
                </c:pt>
                <c:pt idx="21208">
                  <c:v>92.699359999999999</c:v>
                </c:pt>
                <c:pt idx="21209">
                  <c:v>92.704229999999995</c:v>
                </c:pt>
                <c:pt idx="21210">
                  <c:v>92.709089999999989</c:v>
                </c:pt>
                <c:pt idx="21211">
                  <c:v>92.713939999999994</c:v>
                </c:pt>
                <c:pt idx="21212">
                  <c:v>92.718800000000002</c:v>
                </c:pt>
                <c:pt idx="21213">
                  <c:v>92.723659999999995</c:v>
                </c:pt>
                <c:pt idx="21214">
                  <c:v>92.728519999999989</c:v>
                </c:pt>
                <c:pt idx="21215">
                  <c:v>92.733380000000011</c:v>
                </c:pt>
                <c:pt idx="21216">
                  <c:v>92.738240000000005</c:v>
                </c:pt>
                <c:pt idx="21217">
                  <c:v>92.743099999999998</c:v>
                </c:pt>
                <c:pt idx="21218">
                  <c:v>92.747960000000006</c:v>
                </c:pt>
                <c:pt idx="21219">
                  <c:v>92.752810000000011</c:v>
                </c:pt>
                <c:pt idx="21220">
                  <c:v>92.757670000000005</c:v>
                </c:pt>
                <c:pt idx="21221">
                  <c:v>92.762540000000001</c:v>
                </c:pt>
                <c:pt idx="21222">
                  <c:v>92.767399999999995</c:v>
                </c:pt>
                <c:pt idx="21223">
                  <c:v>92.77225</c:v>
                </c:pt>
                <c:pt idx="21224">
                  <c:v>92.777109999999993</c:v>
                </c:pt>
                <c:pt idx="21225">
                  <c:v>92.781970000000001</c:v>
                </c:pt>
                <c:pt idx="21226">
                  <c:v>92.786829999999995</c:v>
                </c:pt>
                <c:pt idx="21227">
                  <c:v>92.791690000000003</c:v>
                </c:pt>
                <c:pt idx="21228">
                  <c:v>92.796550000000011</c:v>
                </c:pt>
                <c:pt idx="21229">
                  <c:v>92.801410000000004</c:v>
                </c:pt>
                <c:pt idx="21230">
                  <c:v>92.806259999999995</c:v>
                </c:pt>
                <c:pt idx="21231">
                  <c:v>92.811120000000003</c:v>
                </c:pt>
                <c:pt idx="21232">
                  <c:v>92.815989999999999</c:v>
                </c:pt>
                <c:pt idx="21233">
                  <c:v>92.820849999999993</c:v>
                </c:pt>
                <c:pt idx="21234">
                  <c:v>92.825699999999998</c:v>
                </c:pt>
                <c:pt idx="21235">
                  <c:v>92.830560000000006</c:v>
                </c:pt>
                <c:pt idx="21236">
                  <c:v>92.835419999999999</c:v>
                </c:pt>
                <c:pt idx="21237">
                  <c:v>92.840279999999993</c:v>
                </c:pt>
                <c:pt idx="21238">
                  <c:v>92.845140000000001</c:v>
                </c:pt>
                <c:pt idx="21239">
                  <c:v>92.850000000000009</c:v>
                </c:pt>
                <c:pt idx="21240">
                  <c:v>92.854860000000002</c:v>
                </c:pt>
                <c:pt idx="21241">
                  <c:v>92.85972000000001</c:v>
                </c:pt>
                <c:pt idx="21242">
                  <c:v>92.864570000000001</c:v>
                </c:pt>
                <c:pt idx="21243">
                  <c:v>92.869439999999997</c:v>
                </c:pt>
                <c:pt idx="21244">
                  <c:v>92.874300000000005</c:v>
                </c:pt>
                <c:pt idx="21245">
                  <c:v>92.879149999999996</c:v>
                </c:pt>
                <c:pt idx="21246">
                  <c:v>92.884010000000004</c:v>
                </c:pt>
                <c:pt idx="21247">
                  <c:v>92.888869999999997</c:v>
                </c:pt>
                <c:pt idx="21248">
                  <c:v>92.893729999999991</c:v>
                </c:pt>
                <c:pt idx="21249">
                  <c:v>92.898589999999999</c:v>
                </c:pt>
                <c:pt idx="21250">
                  <c:v>92.903449999999992</c:v>
                </c:pt>
                <c:pt idx="21251">
                  <c:v>92.90831</c:v>
                </c:pt>
                <c:pt idx="21252">
                  <c:v>92.913170000000008</c:v>
                </c:pt>
                <c:pt idx="21253">
                  <c:v>92.918019999999999</c:v>
                </c:pt>
                <c:pt idx="21254">
                  <c:v>92.922889999999995</c:v>
                </c:pt>
                <c:pt idx="21255">
                  <c:v>92.927750000000003</c:v>
                </c:pt>
                <c:pt idx="21256">
                  <c:v>92.932600000000008</c:v>
                </c:pt>
                <c:pt idx="21257">
                  <c:v>92.937460000000002</c:v>
                </c:pt>
                <c:pt idx="21258">
                  <c:v>92.942319999999995</c:v>
                </c:pt>
                <c:pt idx="21259">
                  <c:v>92.947180000000003</c:v>
                </c:pt>
                <c:pt idx="21260">
                  <c:v>92.952039999999997</c:v>
                </c:pt>
                <c:pt idx="21261">
                  <c:v>92.95689999999999</c:v>
                </c:pt>
                <c:pt idx="21262">
                  <c:v>92.961759999999998</c:v>
                </c:pt>
                <c:pt idx="21263">
                  <c:v>92.966620000000006</c:v>
                </c:pt>
                <c:pt idx="21264">
                  <c:v>92.971469999999997</c:v>
                </c:pt>
                <c:pt idx="21265">
                  <c:v>92.976340000000008</c:v>
                </c:pt>
                <c:pt idx="21266">
                  <c:v>92.981200000000001</c:v>
                </c:pt>
                <c:pt idx="21267">
                  <c:v>92.986050000000006</c:v>
                </c:pt>
                <c:pt idx="21268">
                  <c:v>92.99091</c:v>
                </c:pt>
                <c:pt idx="21269">
                  <c:v>92.995770000000007</c:v>
                </c:pt>
                <c:pt idx="21270">
                  <c:v>93.000630000000001</c:v>
                </c:pt>
                <c:pt idx="21271">
                  <c:v>93.005489999999995</c:v>
                </c:pt>
                <c:pt idx="21272">
                  <c:v>93.010350000000003</c:v>
                </c:pt>
                <c:pt idx="21273">
                  <c:v>93.015209999999996</c:v>
                </c:pt>
                <c:pt idx="21274">
                  <c:v>93.02006999999999</c:v>
                </c:pt>
                <c:pt idx="21275">
                  <c:v>93.024919999999995</c:v>
                </c:pt>
                <c:pt idx="21276">
                  <c:v>93.029790000000006</c:v>
                </c:pt>
                <c:pt idx="21277">
                  <c:v>93.034649999999999</c:v>
                </c:pt>
                <c:pt idx="21278">
                  <c:v>93.039510000000007</c:v>
                </c:pt>
                <c:pt idx="21279">
                  <c:v>93.044360000000012</c:v>
                </c:pt>
                <c:pt idx="21280">
                  <c:v>93.049220000000005</c:v>
                </c:pt>
                <c:pt idx="21281">
                  <c:v>93.054079999999999</c:v>
                </c:pt>
                <c:pt idx="21282">
                  <c:v>93.058940000000007</c:v>
                </c:pt>
                <c:pt idx="21283">
                  <c:v>93.063800000000001</c:v>
                </c:pt>
                <c:pt idx="21284">
                  <c:v>93.068659999999994</c:v>
                </c:pt>
                <c:pt idx="21285">
                  <c:v>93.073520000000002</c:v>
                </c:pt>
                <c:pt idx="21286">
                  <c:v>93.078369999999993</c:v>
                </c:pt>
                <c:pt idx="21287">
                  <c:v>93.083240000000004</c:v>
                </c:pt>
                <c:pt idx="21288">
                  <c:v>93.088099999999997</c:v>
                </c:pt>
                <c:pt idx="21289">
                  <c:v>93.092960000000005</c:v>
                </c:pt>
                <c:pt idx="21290">
                  <c:v>93.09781000000001</c:v>
                </c:pt>
                <c:pt idx="21291">
                  <c:v>93.102670000000003</c:v>
                </c:pt>
                <c:pt idx="21292">
                  <c:v>93.10754</c:v>
                </c:pt>
                <c:pt idx="21293">
                  <c:v>93.112390000000005</c:v>
                </c:pt>
                <c:pt idx="21294">
                  <c:v>93.117249999999999</c:v>
                </c:pt>
                <c:pt idx="21295">
                  <c:v>93.122109999999992</c:v>
                </c:pt>
                <c:pt idx="21296">
                  <c:v>93.12697</c:v>
                </c:pt>
                <c:pt idx="21297">
                  <c:v>93.131829999999994</c:v>
                </c:pt>
                <c:pt idx="21298">
                  <c:v>93.136689999999987</c:v>
                </c:pt>
                <c:pt idx="21299">
                  <c:v>93.141550000000009</c:v>
                </c:pt>
                <c:pt idx="21300">
                  <c:v>93.146410000000003</c:v>
                </c:pt>
                <c:pt idx="21301">
                  <c:v>93.151259999999994</c:v>
                </c:pt>
                <c:pt idx="21302">
                  <c:v>93.156120000000001</c:v>
                </c:pt>
                <c:pt idx="21303">
                  <c:v>93.160989999999998</c:v>
                </c:pt>
                <c:pt idx="21304">
                  <c:v>93.165840000000003</c:v>
                </c:pt>
                <c:pt idx="21305">
                  <c:v>93.170699999999997</c:v>
                </c:pt>
                <c:pt idx="21306">
                  <c:v>93.175560000000004</c:v>
                </c:pt>
                <c:pt idx="21307">
                  <c:v>93.180419999999998</c:v>
                </c:pt>
                <c:pt idx="21308">
                  <c:v>93.185279999999992</c:v>
                </c:pt>
                <c:pt idx="21309">
                  <c:v>93.19014</c:v>
                </c:pt>
                <c:pt idx="21310">
                  <c:v>93.194999999999993</c:v>
                </c:pt>
                <c:pt idx="21311">
                  <c:v>93.199860000000001</c:v>
                </c:pt>
                <c:pt idx="21312">
                  <c:v>93.204709999999992</c:v>
                </c:pt>
                <c:pt idx="21313">
                  <c:v>93.209580000000003</c:v>
                </c:pt>
                <c:pt idx="21314">
                  <c:v>93.214439999999996</c:v>
                </c:pt>
                <c:pt idx="21315">
                  <c:v>93.219300000000004</c:v>
                </c:pt>
                <c:pt idx="21316">
                  <c:v>93.224150000000009</c:v>
                </c:pt>
                <c:pt idx="21317">
                  <c:v>93.229010000000002</c:v>
                </c:pt>
                <c:pt idx="21318">
                  <c:v>93.233879999999999</c:v>
                </c:pt>
                <c:pt idx="21319">
                  <c:v>93.238730000000004</c:v>
                </c:pt>
                <c:pt idx="21320">
                  <c:v>93.243589999999998</c:v>
                </c:pt>
                <c:pt idx="21321">
                  <c:v>93.248449999999991</c:v>
                </c:pt>
                <c:pt idx="21322">
                  <c:v>93.253309999999999</c:v>
                </c:pt>
                <c:pt idx="21323">
                  <c:v>93.258160000000004</c:v>
                </c:pt>
                <c:pt idx="21324">
                  <c:v>93.263030000000001</c:v>
                </c:pt>
                <c:pt idx="21325">
                  <c:v>93.267890000000008</c:v>
                </c:pt>
                <c:pt idx="21326">
                  <c:v>93.272750000000002</c:v>
                </c:pt>
                <c:pt idx="21327">
                  <c:v>93.277600000000007</c:v>
                </c:pt>
                <c:pt idx="21328">
                  <c:v>93.28246</c:v>
                </c:pt>
                <c:pt idx="21329">
                  <c:v>93.287329999999997</c:v>
                </c:pt>
                <c:pt idx="21330">
                  <c:v>93.292180000000002</c:v>
                </c:pt>
                <c:pt idx="21331">
                  <c:v>93.297039999999996</c:v>
                </c:pt>
                <c:pt idx="21332">
                  <c:v>93.301899999999989</c:v>
                </c:pt>
                <c:pt idx="21333">
                  <c:v>93.306759999999997</c:v>
                </c:pt>
                <c:pt idx="21334">
                  <c:v>93.311620000000005</c:v>
                </c:pt>
                <c:pt idx="21335">
                  <c:v>93.316479999999999</c:v>
                </c:pt>
                <c:pt idx="21336">
                  <c:v>93.321340000000006</c:v>
                </c:pt>
                <c:pt idx="21337">
                  <c:v>93.3262</c:v>
                </c:pt>
                <c:pt idx="21338">
                  <c:v>93.331050000000005</c:v>
                </c:pt>
                <c:pt idx="21339">
                  <c:v>93.335920000000002</c:v>
                </c:pt>
                <c:pt idx="21340">
                  <c:v>93.340779999999995</c:v>
                </c:pt>
                <c:pt idx="21341">
                  <c:v>93.34563</c:v>
                </c:pt>
                <c:pt idx="21342">
                  <c:v>93.350489999999994</c:v>
                </c:pt>
                <c:pt idx="21343">
                  <c:v>93.355350000000001</c:v>
                </c:pt>
                <c:pt idx="21344">
                  <c:v>93.360219999999998</c:v>
                </c:pt>
                <c:pt idx="21345">
                  <c:v>93.365069999999989</c:v>
                </c:pt>
                <c:pt idx="21346">
                  <c:v>93.369930000000011</c:v>
                </c:pt>
                <c:pt idx="21347">
                  <c:v>93.374790000000004</c:v>
                </c:pt>
                <c:pt idx="21348">
                  <c:v>93.379649999999998</c:v>
                </c:pt>
                <c:pt idx="21349">
                  <c:v>93.384510000000006</c:v>
                </c:pt>
                <c:pt idx="21350">
                  <c:v>93.38937</c:v>
                </c:pt>
                <c:pt idx="21351">
                  <c:v>93.394229999999993</c:v>
                </c:pt>
                <c:pt idx="21352">
                  <c:v>93.399090000000001</c:v>
                </c:pt>
                <c:pt idx="21353">
                  <c:v>93.403940000000006</c:v>
                </c:pt>
                <c:pt idx="21354">
                  <c:v>93.408809999999988</c:v>
                </c:pt>
                <c:pt idx="21355">
                  <c:v>93.41367000000001</c:v>
                </c:pt>
                <c:pt idx="21356">
                  <c:v>93.418520000000001</c:v>
                </c:pt>
                <c:pt idx="21357">
                  <c:v>93.423379999999995</c:v>
                </c:pt>
                <c:pt idx="21358">
                  <c:v>93.428240000000002</c:v>
                </c:pt>
                <c:pt idx="21359">
                  <c:v>93.43310000000001</c:v>
                </c:pt>
                <c:pt idx="21360">
                  <c:v>93.437960000000004</c:v>
                </c:pt>
                <c:pt idx="21361">
                  <c:v>93.442819999999998</c:v>
                </c:pt>
                <c:pt idx="21362">
                  <c:v>93.447680000000005</c:v>
                </c:pt>
                <c:pt idx="21363">
                  <c:v>93.452539999999999</c:v>
                </c:pt>
                <c:pt idx="21364">
                  <c:v>93.457399999999993</c:v>
                </c:pt>
                <c:pt idx="21365">
                  <c:v>93.462260000000001</c:v>
                </c:pt>
                <c:pt idx="21366">
                  <c:v>93.467119999999994</c:v>
                </c:pt>
                <c:pt idx="21367">
                  <c:v>93.471969999999999</c:v>
                </c:pt>
                <c:pt idx="21368">
                  <c:v>93.476829999999993</c:v>
                </c:pt>
                <c:pt idx="21369">
                  <c:v>93.481700000000004</c:v>
                </c:pt>
                <c:pt idx="21370">
                  <c:v>93.486550000000008</c:v>
                </c:pt>
                <c:pt idx="21371">
                  <c:v>93.491410000000002</c:v>
                </c:pt>
                <c:pt idx="21372">
                  <c:v>93.49627000000001</c:v>
                </c:pt>
                <c:pt idx="21373">
                  <c:v>93.501130000000003</c:v>
                </c:pt>
                <c:pt idx="21374">
                  <c:v>93.505989999999997</c:v>
                </c:pt>
                <c:pt idx="21375">
                  <c:v>93.510850000000005</c:v>
                </c:pt>
                <c:pt idx="21376">
                  <c:v>93.515709999999999</c:v>
                </c:pt>
                <c:pt idx="21377">
                  <c:v>93.520569999999992</c:v>
                </c:pt>
                <c:pt idx="21378">
                  <c:v>93.525419999999997</c:v>
                </c:pt>
                <c:pt idx="21379">
                  <c:v>93.530290000000008</c:v>
                </c:pt>
                <c:pt idx="21380">
                  <c:v>93.535150000000002</c:v>
                </c:pt>
                <c:pt idx="21381">
                  <c:v>93.540010000000009</c:v>
                </c:pt>
                <c:pt idx="21382">
                  <c:v>93.54486</c:v>
                </c:pt>
                <c:pt idx="21383">
                  <c:v>93.549729999999997</c:v>
                </c:pt>
                <c:pt idx="21384">
                  <c:v>93.554590000000005</c:v>
                </c:pt>
                <c:pt idx="21385">
                  <c:v>93.559439999999995</c:v>
                </c:pt>
                <c:pt idx="21386">
                  <c:v>93.564300000000003</c:v>
                </c:pt>
                <c:pt idx="21387">
                  <c:v>93.569159999999997</c:v>
                </c:pt>
                <c:pt idx="21388">
                  <c:v>93.57401999999999</c:v>
                </c:pt>
                <c:pt idx="21389">
                  <c:v>93.578879999999998</c:v>
                </c:pt>
                <c:pt idx="21390">
                  <c:v>93.583739999999992</c:v>
                </c:pt>
                <c:pt idx="21391">
                  <c:v>93.5886</c:v>
                </c:pt>
                <c:pt idx="21392">
                  <c:v>93.593460000000007</c:v>
                </c:pt>
                <c:pt idx="21393">
                  <c:v>93.598320000000001</c:v>
                </c:pt>
                <c:pt idx="21394">
                  <c:v>93.603179999999995</c:v>
                </c:pt>
                <c:pt idx="21395">
                  <c:v>93.608040000000003</c:v>
                </c:pt>
                <c:pt idx="21396">
                  <c:v>93.612890000000007</c:v>
                </c:pt>
                <c:pt idx="21397">
                  <c:v>93.617750000000001</c:v>
                </c:pt>
                <c:pt idx="21398">
                  <c:v>93.622619999999998</c:v>
                </c:pt>
                <c:pt idx="21399">
                  <c:v>93.627480000000006</c:v>
                </c:pt>
                <c:pt idx="21400">
                  <c:v>93.632329999999996</c:v>
                </c:pt>
                <c:pt idx="21401">
                  <c:v>93.63718999999999</c:v>
                </c:pt>
                <c:pt idx="21402">
                  <c:v>93.642049999999998</c:v>
                </c:pt>
                <c:pt idx="21403">
                  <c:v>93.646910000000005</c:v>
                </c:pt>
                <c:pt idx="21404">
                  <c:v>93.651769999999999</c:v>
                </c:pt>
                <c:pt idx="21405">
                  <c:v>93.656630000000007</c:v>
                </c:pt>
                <c:pt idx="21406">
                  <c:v>93.661490000000001</c:v>
                </c:pt>
                <c:pt idx="21407">
                  <c:v>93.666349999999994</c:v>
                </c:pt>
                <c:pt idx="21408">
                  <c:v>93.671210000000002</c:v>
                </c:pt>
                <c:pt idx="21409">
                  <c:v>93.676069999999996</c:v>
                </c:pt>
                <c:pt idx="21410">
                  <c:v>93.680929999999989</c:v>
                </c:pt>
                <c:pt idx="21411">
                  <c:v>93.685779999999994</c:v>
                </c:pt>
                <c:pt idx="21412">
                  <c:v>93.690650000000005</c:v>
                </c:pt>
                <c:pt idx="21413">
                  <c:v>93.695509999999999</c:v>
                </c:pt>
                <c:pt idx="21414">
                  <c:v>93.700360000000003</c:v>
                </c:pt>
                <c:pt idx="21415">
                  <c:v>93.705220000000011</c:v>
                </c:pt>
                <c:pt idx="21416">
                  <c:v>93.710080000000005</c:v>
                </c:pt>
                <c:pt idx="21417">
                  <c:v>93.714950000000002</c:v>
                </c:pt>
                <c:pt idx="21418">
                  <c:v>93.719800000000006</c:v>
                </c:pt>
                <c:pt idx="21419">
                  <c:v>93.72466</c:v>
                </c:pt>
                <c:pt idx="21420">
                  <c:v>93.729519999999994</c:v>
                </c:pt>
                <c:pt idx="21421">
                  <c:v>93.734380000000002</c:v>
                </c:pt>
                <c:pt idx="21422">
                  <c:v>93.739239999999995</c:v>
                </c:pt>
                <c:pt idx="21423">
                  <c:v>93.744100000000003</c:v>
                </c:pt>
                <c:pt idx="21424">
                  <c:v>93.748960000000011</c:v>
                </c:pt>
                <c:pt idx="21425">
                  <c:v>93.753810000000001</c:v>
                </c:pt>
                <c:pt idx="21426">
                  <c:v>93.758679999999998</c:v>
                </c:pt>
                <c:pt idx="21427">
                  <c:v>93.763540000000006</c:v>
                </c:pt>
                <c:pt idx="21428">
                  <c:v>93.7684</c:v>
                </c:pt>
                <c:pt idx="21429">
                  <c:v>93.773250000000004</c:v>
                </c:pt>
                <c:pt idx="21430">
                  <c:v>93.778109999999998</c:v>
                </c:pt>
                <c:pt idx="21431">
                  <c:v>93.782979999999995</c:v>
                </c:pt>
                <c:pt idx="21432">
                  <c:v>93.78783</c:v>
                </c:pt>
                <c:pt idx="21433">
                  <c:v>93.792689999999993</c:v>
                </c:pt>
                <c:pt idx="21434">
                  <c:v>93.797549999999987</c:v>
                </c:pt>
                <c:pt idx="21435">
                  <c:v>93.802410000000009</c:v>
                </c:pt>
                <c:pt idx="21436">
                  <c:v>93.807270000000003</c:v>
                </c:pt>
                <c:pt idx="21437">
                  <c:v>93.812129999999996</c:v>
                </c:pt>
                <c:pt idx="21438">
                  <c:v>93.816990000000004</c:v>
                </c:pt>
                <c:pt idx="21439">
                  <c:v>93.821849999999998</c:v>
                </c:pt>
                <c:pt idx="21440">
                  <c:v>93.826709999999991</c:v>
                </c:pt>
                <c:pt idx="21441">
                  <c:v>93.831569999999999</c:v>
                </c:pt>
                <c:pt idx="21442">
                  <c:v>93.836429999999993</c:v>
                </c:pt>
                <c:pt idx="21443">
                  <c:v>93.841279999999998</c:v>
                </c:pt>
                <c:pt idx="21444">
                  <c:v>93.846139999999991</c:v>
                </c:pt>
                <c:pt idx="21445">
                  <c:v>93.851010000000002</c:v>
                </c:pt>
                <c:pt idx="21446">
                  <c:v>93.855869999999996</c:v>
                </c:pt>
                <c:pt idx="21447">
                  <c:v>93.860720000000001</c:v>
                </c:pt>
                <c:pt idx="21448">
                  <c:v>93.865580000000008</c:v>
                </c:pt>
                <c:pt idx="21449">
                  <c:v>93.870449999999991</c:v>
                </c:pt>
                <c:pt idx="21450">
                  <c:v>93.875299999999996</c:v>
                </c:pt>
                <c:pt idx="21451">
                  <c:v>93.880160000000004</c:v>
                </c:pt>
                <c:pt idx="21452">
                  <c:v>93.885019999999997</c:v>
                </c:pt>
                <c:pt idx="21453">
                  <c:v>93.889879999999991</c:v>
                </c:pt>
                <c:pt idx="21454">
                  <c:v>93.894739999999999</c:v>
                </c:pt>
                <c:pt idx="21455">
                  <c:v>93.899600000000007</c:v>
                </c:pt>
                <c:pt idx="21456">
                  <c:v>93.90446</c:v>
                </c:pt>
                <c:pt idx="21457">
                  <c:v>93.909320000000008</c:v>
                </c:pt>
                <c:pt idx="21458">
                  <c:v>93.914169999999999</c:v>
                </c:pt>
                <c:pt idx="21459">
                  <c:v>93.919039999999995</c:v>
                </c:pt>
                <c:pt idx="21460">
                  <c:v>93.923900000000003</c:v>
                </c:pt>
                <c:pt idx="21461">
                  <c:v>93.928750000000008</c:v>
                </c:pt>
                <c:pt idx="21462">
                  <c:v>93.933610000000002</c:v>
                </c:pt>
                <c:pt idx="21463">
                  <c:v>93.938479999999998</c:v>
                </c:pt>
                <c:pt idx="21464">
                  <c:v>93.943340000000006</c:v>
                </c:pt>
                <c:pt idx="21465">
                  <c:v>93.948189999999997</c:v>
                </c:pt>
                <c:pt idx="21466">
                  <c:v>93.95304999999999</c:v>
                </c:pt>
                <c:pt idx="21467">
                  <c:v>93.957910000000012</c:v>
                </c:pt>
                <c:pt idx="21468">
                  <c:v>93.962770000000006</c:v>
                </c:pt>
                <c:pt idx="21469">
                  <c:v>93.96763</c:v>
                </c:pt>
                <c:pt idx="21470">
                  <c:v>93.972490000000008</c:v>
                </c:pt>
                <c:pt idx="21471">
                  <c:v>93.977350000000001</c:v>
                </c:pt>
                <c:pt idx="21472">
                  <c:v>93.982209999999995</c:v>
                </c:pt>
                <c:pt idx="21473">
                  <c:v>93.987070000000003</c:v>
                </c:pt>
                <c:pt idx="21474">
                  <c:v>93.991929999999996</c:v>
                </c:pt>
                <c:pt idx="21475">
                  <c:v>93.99678999999999</c:v>
                </c:pt>
                <c:pt idx="21476">
                  <c:v>94.001639999999995</c:v>
                </c:pt>
                <c:pt idx="21477">
                  <c:v>94.006510000000006</c:v>
                </c:pt>
                <c:pt idx="21478">
                  <c:v>94.011369999999999</c:v>
                </c:pt>
                <c:pt idx="21479">
                  <c:v>94.016220000000004</c:v>
                </c:pt>
                <c:pt idx="21480">
                  <c:v>94.021080000000012</c:v>
                </c:pt>
                <c:pt idx="21481">
                  <c:v>94.025949999999995</c:v>
                </c:pt>
                <c:pt idx="21482">
                  <c:v>94.030799999999999</c:v>
                </c:pt>
                <c:pt idx="21483">
                  <c:v>94.035659999999993</c:v>
                </c:pt>
                <c:pt idx="21484">
                  <c:v>94.040520000000001</c:v>
                </c:pt>
                <c:pt idx="21485">
                  <c:v>94.045379999999994</c:v>
                </c:pt>
                <c:pt idx="21486">
                  <c:v>94.050239999999988</c:v>
                </c:pt>
                <c:pt idx="21487">
                  <c:v>94.055099999999996</c:v>
                </c:pt>
                <c:pt idx="21488">
                  <c:v>94.059960000000004</c:v>
                </c:pt>
                <c:pt idx="21489">
                  <c:v>94.064819999999997</c:v>
                </c:pt>
                <c:pt idx="21490">
                  <c:v>94.069680000000005</c:v>
                </c:pt>
                <c:pt idx="21491">
                  <c:v>94.074539999999999</c:v>
                </c:pt>
                <c:pt idx="21492">
                  <c:v>94.079399999999993</c:v>
                </c:pt>
                <c:pt idx="21493">
                  <c:v>94.08426</c:v>
                </c:pt>
                <c:pt idx="21494">
                  <c:v>94.089119999999994</c:v>
                </c:pt>
                <c:pt idx="21495">
                  <c:v>94.093979999999988</c:v>
                </c:pt>
                <c:pt idx="21496">
                  <c:v>94.09884000000001</c:v>
                </c:pt>
                <c:pt idx="21497">
                  <c:v>94.10369</c:v>
                </c:pt>
                <c:pt idx="21498">
                  <c:v>94.108549999999994</c:v>
                </c:pt>
                <c:pt idx="21499">
                  <c:v>94.113420000000005</c:v>
                </c:pt>
                <c:pt idx="21500">
                  <c:v>94.11827000000001</c:v>
                </c:pt>
                <c:pt idx="21501">
                  <c:v>94.123130000000003</c:v>
                </c:pt>
                <c:pt idx="21502">
                  <c:v>94.127989999999997</c:v>
                </c:pt>
                <c:pt idx="21503">
                  <c:v>94.132859999999994</c:v>
                </c:pt>
                <c:pt idx="21504">
                  <c:v>94.137709999999998</c:v>
                </c:pt>
                <c:pt idx="21505">
                  <c:v>94.142569999999992</c:v>
                </c:pt>
                <c:pt idx="21506">
                  <c:v>94.14743</c:v>
                </c:pt>
                <c:pt idx="21507">
                  <c:v>94.152289999999994</c:v>
                </c:pt>
                <c:pt idx="21508">
                  <c:v>94.157150000000001</c:v>
                </c:pt>
                <c:pt idx="21509">
                  <c:v>94.162010000000009</c:v>
                </c:pt>
                <c:pt idx="21510">
                  <c:v>94.166870000000003</c:v>
                </c:pt>
                <c:pt idx="21511">
                  <c:v>94.171729999999997</c:v>
                </c:pt>
                <c:pt idx="21512">
                  <c:v>94.176590000000004</c:v>
                </c:pt>
                <c:pt idx="21513">
                  <c:v>94.181449999999998</c:v>
                </c:pt>
                <c:pt idx="21514">
                  <c:v>94.186309999999992</c:v>
                </c:pt>
                <c:pt idx="21515">
                  <c:v>94.191159999999996</c:v>
                </c:pt>
                <c:pt idx="21516">
                  <c:v>94.196029999999993</c:v>
                </c:pt>
                <c:pt idx="21517">
                  <c:v>94.200890000000001</c:v>
                </c:pt>
                <c:pt idx="21518">
                  <c:v>94.205739999999992</c:v>
                </c:pt>
                <c:pt idx="21519">
                  <c:v>94.210599999999999</c:v>
                </c:pt>
                <c:pt idx="21520">
                  <c:v>94.215460000000007</c:v>
                </c:pt>
                <c:pt idx="21521">
                  <c:v>94.220330000000004</c:v>
                </c:pt>
                <c:pt idx="21522">
                  <c:v>94.225180000000009</c:v>
                </c:pt>
                <c:pt idx="21523">
                  <c:v>94.230040000000002</c:v>
                </c:pt>
                <c:pt idx="21524">
                  <c:v>94.234899999999996</c:v>
                </c:pt>
                <c:pt idx="21525">
                  <c:v>94.239760000000004</c:v>
                </c:pt>
                <c:pt idx="21526">
                  <c:v>94.244619999999998</c:v>
                </c:pt>
                <c:pt idx="21527">
                  <c:v>94.249479999999991</c:v>
                </c:pt>
                <c:pt idx="21528">
                  <c:v>94.254339999999999</c:v>
                </c:pt>
                <c:pt idx="21529">
                  <c:v>94.259200000000007</c:v>
                </c:pt>
                <c:pt idx="21530">
                  <c:v>94.264060000000001</c:v>
                </c:pt>
                <c:pt idx="21531">
                  <c:v>94.268920000000008</c:v>
                </c:pt>
                <c:pt idx="21532">
                  <c:v>94.273780000000002</c:v>
                </c:pt>
                <c:pt idx="21533">
                  <c:v>94.278630000000007</c:v>
                </c:pt>
                <c:pt idx="21534">
                  <c:v>94.283500000000004</c:v>
                </c:pt>
                <c:pt idx="21535">
                  <c:v>94.288359999999997</c:v>
                </c:pt>
                <c:pt idx="21536">
                  <c:v>94.293210000000002</c:v>
                </c:pt>
                <c:pt idx="21537">
                  <c:v>94.298069999999996</c:v>
                </c:pt>
                <c:pt idx="21538">
                  <c:v>94.302940000000007</c:v>
                </c:pt>
                <c:pt idx="21539">
                  <c:v>94.3078</c:v>
                </c:pt>
                <c:pt idx="21540">
                  <c:v>94.312649999999991</c:v>
                </c:pt>
                <c:pt idx="21541">
                  <c:v>94.317509999999999</c:v>
                </c:pt>
                <c:pt idx="21542">
                  <c:v>94.322379999999995</c:v>
                </c:pt>
                <c:pt idx="21543">
                  <c:v>94.32723</c:v>
                </c:pt>
                <c:pt idx="21544">
                  <c:v>94.332089999999994</c:v>
                </c:pt>
                <c:pt idx="21545">
                  <c:v>94.336950000000002</c:v>
                </c:pt>
                <c:pt idx="21546">
                  <c:v>94.341809999999995</c:v>
                </c:pt>
                <c:pt idx="21547">
                  <c:v>94.346669999999989</c:v>
                </c:pt>
                <c:pt idx="21548">
                  <c:v>94.351529999999997</c:v>
                </c:pt>
                <c:pt idx="21549">
                  <c:v>94.356390000000005</c:v>
                </c:pt>
                <c:pt idx="21550">
                  <c:v>94.361249999999998</c:v>
                </c:pt>
                <c:pt idx="21551">
                  <c:v>94.366110000000006</c:v>
                </c:pt>
                <c:pt idx="21552">
                  <c:v>94.37097</c:v>
                </c:pt>
                <c:pt idx="21553">
                  <c:v>94.375829999999993</c:v>
                </c:pt>
                <c:pt idx="21554">
                  <c:v>94.380679999999998</c:v>
                </c:pt>
                <c:pt idx="21555">
                  <c:v>94.385549999999995</c:v>
                </c:pt>
                <c:pt idx="21556">
                  <c:v>94.390409999999989</c:v>
                </c:pt>
                <c:pt idx="21557">
                  <c:v>94.395259999999993</c:v>
                </c:pt>
                <c:pt idx="21558">
                  <c:v>94.400120000000001</c:v>
                </c:pt>
                <c:pt idx="21559">
                  <c:v>94.404989999999998</c:v>
                </c:pt>
                <c:pt idx="21560">
                  <c:v>94.409850000000006</c:v>
                </c:pt>
                <c:pt idx="21561">
                  <c:v>94.414700000000011</c:v>
                </c:pt>
                <c:pt idx="21562">
                  <c:v>94.419560000000004</c:v>
                </c:pt>
                <c:pt idx="21563">
                  <c:v>94.424430000000001</c:v>
                </c:pt>
                <c:pt idx="21564">
                  <c:v>94.429280000000006</c:v>
                </c:pt>
                <c:pt idx="21565">
                  <c:v>94.434139999999999</c:v>
                </c:pt>
                <c:pt idx="21566">
                  <c:v>94.438999999999993</c:v>
                </c:pt>
                <c:pt idx="21567">
                  <c:v>94.443870000000004</c:v>
                </c:pt>
                <c:pt idx="21568">
                  <c:v>94.448719999999994</c:v>
                </c:pt>
                <c:pt idx="21569">
                  <c:v>94.453580000000002</c:v>
                </c:pt>
                <c:pt idx="21570">
                  <c:v>94.45844000000001</c:v>
                </c:pt>
                <c:pt idx="21571">
                  <c:v>94.463300000000004</c:v>
                </c:pt>
                <c:pt idx="21572">
                  <c:v>94.468159999999997</c:v>
                </c:pt>
                <c:pt idx="21573">
                  <c:v>94.473020000000005</c:v>
                </c:pt>
                <c:pt idx="21574">
                  <c:v>94.477879999999999</c:v>
                </c:pt>
                <c:pt idx="21575">
                  <c:v>94.482730000000004</c:v>
                </c:pt>
                <c:pt idx="21576">
                  <c:v>94.4876</c:v>
                </c:pt>
                <c:pt idx="21577">
                  <c:v>94.492459999999994</c:v>
                </c:pt>
                <c:pt idx="21578">
                  <c:v>94.497320000000002</c:v>
                </c:pt>
                <c:pt idx="21579">
                  <c:v>94.502169999999992</c:v>
                </c:pt>
                <c:pt idx="21580">
                  <c:v>94.507040000000003</c:v>
                </c:pt>
                <c:pt idx="21581">
                  <c:v>94.511899999999997</c:v>
                </c:pt>
                <c:pt idx="21582">
                  <c:v>94.516750000000002</c:v>
                </c:pt>
                <c:pt idx="21583">
                  <c:v>94.52161000000001</c:v>
                </c:pt>
                <c:pt idx="21584">
                  <c:v>94.526479999999992</c:v>
                </c:pt>
                <c:pt idx="21585">
                  <c:v>94.531329999999997</c:v>
                </c:pt>
                <c:pt idx="21586">
                  <c:v>94.536190000000005</c:v>
                </c:pt>
                <c:pt idx="21587">
                  <c:v>94.541049999999998</c:v>
                </c:pt>
                <c:pt idx="21588">
                  <c:v>94.54592000000001</c:v>
                </c:pt>
                <c:pt idx="21589">
                  <c:v>94.55077</c:v>
                </c:pt>
                <c:pt idx="21590">
                  <c:v>94.555630000000008</c:v>
                </c:pt>
                <c:pt idx="21591">
                  <c:v>94.560490000000001</c:v>
                </c:pt>
                <c:pt idx="21592">
                  <c:v>94.565350000000009</c:v>
                </c:pt>
                <c:pt idx="21593">
                  <c:v>94.570210000000003</c:v>
                </c:pt>
                <c:pt idx="21594">
                  <c:v>94.575069999999997</c:v>
                </c:pt>
                <c:pt idx="21595">
                  <c:v>94.579930000000004</c:v>
                </c:pt>
                <c:pt idx="21596">
                  <c:v>94.584789999999998</c:v>
                </c:pt>
                <c:pt idx="21597">
                  <c:v>94.589649999999992</c:v>
                </c:pt>
                <c:pt idx="21598">
                  <c:v>94.59451</c:v>
                </c:pt>
                <c:pt idx="21599">
                  <c:v>94.599370000000008</c:v>
                </c:pt>
                <c:pt idx="21600">
                  <c:v>94.604230000000001</c:v>
                </c:pt>
                <c:pt idx="21601">
                  <c:v>94.609090000000009</c:v>
                </c:pt>
                <c:pt idx="21602">
                  <c:v>94.613950000000003</c:v>
                </c:pt>
                <c:pt idx="21603">
                  <c:v>94.618800000000007</c:v>
                </c:pt>
                <c:pt idx="21604">
                  <c:v>94.62366999999999</c:v>
                </c:pt>
                <c:pt idx="21605">
                  <c:v>94.628529999999998</c:v>
                </c:pt>
                <c:pt idx="21606">
                  <c:v>94.633389999999991</c:v>
                </c:pt>
                <c:pt idx="21607">
                  <c:v>94.638239999999996</c:v>
                </c:pt>
                <c:pt idx="21608">
                  <c:v>94.643110000000007</c:v>
                </c:pt>
                <c:pt idx="21609">
                  <c:v>94.647970000000001</c:v>
                </c:pt>
                <c:pt idx="21610">
                  <c:v>94.652820000000006</c:v>
                </c:pt>
                <c:pt idx="21611">
                  <c:v>94.657679999999999</c:v>
                </c:pt>
                <c:pt idx="21612">
                  <c:v>94.662540000000007</c:v>
                </c:pt>
                <c:pt idx="21613">
                  <c:v>94.667400000000001</c:v>
                </c:pt>
                <c:pt idx="21614">
                  <c:v>94.672259999999994</c:v>
                </c:pt>
                <c:pt idx="21615">
                  <c:v>94.677120000000002</c:v>
                </c:pt>
                <c:pt idx="21616">
                  <c:v>94.681979999999996</c:v>
                </c:pt>
                <c:pt idx="21617">
                  <c:v>94.686839999999989</c:v>
                </c:pt>
                <c:pt idx="21618">
                  <c:v>94.691699999999997</c:v>
                </c:pt>
                <c:pt idx="21619">
                  <c:v>94.696560000000005</c:v>
                </c:pt>
                <c:pt idx="21620">
                  <c:v>94.701419999999999</c:v>
                </c:pt>
                <c:pt idx="21621">
                  <c:v>94.706280000000007</c:v>
                </c:pt>
                <c:pt idx="21622">
                  <c:v>94.71114</c:v>
                </c:pt>
                <c:pt idx="21623">
                  <c:v>94.715999999999994</c:v>
                </c:pt>
                <c:pt idx="21624">
                  <c:v>94.720860000000002</c:v>
                </c:pt>
                <c:pt idx="21625">
                  <c:v>94.725719999999995</c:v>
                </c:pt>
                <c:pt idx="21626">
                  <c:v>94.730579999999989</c:v>
                </c:pt>
                <c:pt idx="21627">
                  <c:v>94.735440000000011</c:v>
                </c:pt>
                <c:pt idx="21628">
                  <c:v>94.740290000000002</c:v>
                </c:pt>
                <c:pt idx="21629">
                  <c:v>94.745159999999998</c:v>
                </c:pt>
                <c:pt idx="21630">
                  <c:v>94.750020000000006</c:v>
                </c:pt>
                <c:pt idx="21631">
                  <c:v>94.754870000000011</c:v>
                </c:pt>
                <c:pt idx="21632">
                  <c:v>94.759730000000005</c:v>
                </c:pt>
                <c:pt idx="21633">
                  <c:v>94.764600000000002</c:v>
                </c:pt>
                <c:pt idx="21634">
                  <c:v>94.769459999999995</c:v>
                </c:pt>
                <c:pt idx="21635">
                  <c:v>94.77431</c:v>
                </c:pt>
                <c:pt idx="21636">
                  <c:v>94.779169999999993</c:v>
                </c:pt>
                <c:pt idx="21637">
                  <c:v>94.784040000000005</c:v>
                </c:pt>
                <c:pt idx="21638">
                  <c:v>94.788889999999995</c:v>
                </c:pt>
                <c:pt idx="21639">
                  <c:v>94.793750000000003</c:v>
                </c:pt>
                <c:pt idx="21640">
                  <c:v>94.798610000000011</c:v>
                </c:pt>
                <c:pt idx="21641">
                  <c:v>94.803470000000004</c:v>
                </c:pt>
                <c:pt idx="21642">
                  <c:v>94.808329999999998</c:v>
                </c:pt>
                <c:pt idx="21643">
                  <c:v>94.813190000000006</c:v>
                </c:pt>
                <c:pt idx="21644">
                  <c:v>94.818049999999999</c:v>
                </c:pt>
                <c:pt idx="21645">
                  <c:v>94.822909999999993</c:v>
                </c:pt>
                <c:pt idx="21646">
                  <c:v>94.827770000000001</c:v>
                </c:pt>
                <c:pt idx="21647">
                  <c:v>94.832629999999995</c:v>
                </c:pt>
                <c:pt idx="21648">
                  <c:v>94.837490000000003</c:v>
                </c:pt>
                <c:pt idx="21649">
                  <c:v>94.84235000000001</c:v>
                </c:pt>
                <c:pt idx="21650">
                  <c:v>94.847210000000004</c:v>
                </c:pt>
                <c:pt idx="21651">
                  <c:v>94.852069999999998</c:v>
                </c:pt>
                <c:pt idx="21652">
                  <c:v>94.856930000000006</c:v>
                </c:pt>
                <c:pt idx="21653">
                  <c:v>94.861789999999999</c:v>
                </c:pt>
                <c:pt idx="21654">
                  <c:v>94.866649999999993</c:v>
                </c:pt>
                <c:pt idx="21655">
                  <c:v>94.871510000000001</c:v>
                </c:pt>
                <c:pt idx="21656">
                  <c:v>94.876370000000009</c:v>
                </c:pt>
                <c:pt idx="21657">
                  <c:v>94.881230000000002</c:v>
                </c:pt>
                <c:pt idx="21658">
                  <c:v>94.88609000000001</c:v>
                </c:pt>
                <c:pt idx="21659">
                  <c:v>94.890939999999986</c:v>
                </c:pt>
                <c:pt idx="21660">
                  <c:v>94.895809999999997</c:v>
                </c:pt>
                <c:pt idx="21661">
                  <c:v>94.900670000000005</c:v>
                </c:pt>
                <c:pt idx="21662">
                  <c:v>94.905529999999999</c:v>
                </c:pt>
                <c:pt idx="21663">
                  <c:v>94.910380000000004</c:v>
                </c:pt>
                <c:pt idx="21664">
                  <c:v>94.91525</c:v>
                </c:pt>
                <c:pt idx="21665">
                  <c:v>94.920110000000008</c:v>
                </c:pt>
                <c:pt idx="21666">
                  <c:v>94.924959999999999</c:v>
                </c:pt>
                <c:pt idx="21667">
                  <c:v>94.929819999999992</c:v>
                </c:pt>
                <c:pt idx="21668">
                  <c:v>94.934690000000003</c:v>
                </c:pt>
                <c:pt idx="21669">
                  <c:v>94.939540000000008</c:v>
                </c:pt>
                <c:pt idx="21670">
                  <c:v>94.944400000000002</c:v>
                </c:pt>
                <c:pt idx="21671">
                  <c:v>94.949259999999995</c:v>
                </c:pt>
                <c:pt idx="21672">
                  <c:v>94.954129999999992</c:v>
                </c:pt>
                <c:pt idx="21673">
                  <c:v>94.958979999999997</c:v>
                </c:pt>
                <c:pt idx="21674">
                  <c:v>94.96383999999999</c:v>
                </c:pt>
                <c:pt idx="21675">
                  <c:v>94.968699999999998</c:v>
                </c:pt>
                <c:pt idx="21676">
                  <c:v>94.973559999999992</c:v>
                </c:pt>
                <c:pt idx="21677">
                  <c:v>94.97842</c:v>
                </c:pt>
                <c:pt idx="21678">
                  <c:v>94.983280000000008</c:v>
                </c:pt>
                <c:pt idx="21679">
                  <c:v>94.988140000000001</c:v>
                </c:pt>
                <c:pt idx="21680">
                  <c:v>94.992999999999995</c:v>
                </c:pt>
                <c:pt idx="21681">
                  <c:v>94.997860000000003</c:v>
                </c:pt>
                <c:pt idx="21682">
                  <c:v>95.002719999999997</c:v>
                </c:pt>
                <c:pt idx="21683">
                  <c:v>95.00757999999999</c:v>
                </c:pt>
                <c:pt idx="21684">
                  <c:v>95.012439999999998</c:v>
                </c:pt>
                <c:pt idx="21685">
                  <c:v>95.017300000000006</c:v>
                </c:pt>
                <c:pt idx="21686">
                  <c:v>95.02216</c:v>
                </c:pt>
                <c:pt idx="21687">
                  <c:v>95.027020000000007</c:v>
                </c:pt>
                <c:pt idx="21688">
                  <c:v>95.031880000000001</c:v>
                </c:pt>
                <c:pt idx="21689">
                  <c:v>95.036739999999995</c:v>
                </c:pt>
                <c:pt idx="21690">
                  <c:v>95.041600000000003</c:v>
                </c:pt>
                <c:pt idx="21691">
                  <c:v>95.046459999999996</c:v>
                </c:pt>
                <c:pt idx="21692">
                  <c:v>95.05131999999999</c:v>
                </c:pt>
                <c:pt idx="21693">
                  <c:v>95.056179999999998</c:v>
                </c:pt>
                <c:pt idx="21694">
                  <c:v>95.061030000000002</c:v>
                </c:pt>
                <c:pt idx="21695">
                  <c:v>95.065899999999999</c:v>
                </c:pt>
                <c:pt idx="21696">
                  <c:v>95.070760000000007</c:v>
                </c:pt>
                <c:pt idx="21697">
                  <c:v>95.075610000000012</c:v>
                </c:pt>
                <c:pt idx="21698">
                  <c:v>95.080470000000005</c:v>
                </c:pt>
                <c:pt idx="21699">
                  <c:v>95.085340000000002</c:v>
                </c:pt>
                <c:pt idx="21700">
                  <c:v>95.090199999999996</c:v>
                </c:pt>
                <c:pt idx="21701">
                  <c:v>95.095050000000001</c:v>
                </c:pt>
                <c:pt idx="21702">
                  <c:v>95.099909999999994</c:v>
                </c:pt>
                <c:pt idx="21703">
                  <c:v>95.104780000000005</c:v>
                </c:pt>
                <c:pt idx="21704">
                  <c:v>95.109629999999996</c:v>
                </c:pt>
                <c:pt idx="21705">
                  <c:v>95.114489999999989</c:v>
                </c:pt>
                <c:pt idx="21706">
                  <c:v>95.119350000000011</c:v>
                </c:pt>
                <c:pt idx="21707">
                  <c:v>95.124210000000005</c:v>
                </c:pt>
                <c:pt idx="21708">
                  <c:v>95.129069999999999</c:v>
                </c:pt>
                <c:pt idx="21709">
                  <c:v>95.133930000000007</c:v>
                </c:pt>
                <c:pt idx="21710">
                  <c:v>95.138799999999989</c:v>
                </c:pt>
                <c:pt idx="21711">
                  <c:v>95.143649999999994</c:v>
                </c:pt>
                <c:pt idx="21712">
                  <c:v>95.148510000000002</c:v>
                </c:pt>
                <c:pt idx="21713">
                  <c:v>95.153369999999995</c:v>
                </c:pt>
                <c:pt idx="21714">
                  <c:v>95.158230000000003</c:v>
                </c:pt>
                <c:pt idx="21715">
                  <c:v>95.163090000000011</c:v>
                </c:pt>
                <c:pt idx="21716">
                  <c:v>95.167950000000005</c:v>
                </c:pt>
                <c:pt idx="21717">
                  <c:v>95.172809999999998</c:v>
                </c:pt>
                <c:pt idx="21718">
                  <c:v>95.177670000000006</c:v>
                </c:pt>
                <c:pt idx="21719">
                  <c:v>95.18253</c:v>
                </c:pt>
                <c:pt idx="21720">
                  <c:v>95.187389999999994</c:v>
                </c:pt>
                <c:pt idx="21721">
                  <c:v>95.192250000000001</c:v>
                </c:pt>
                <c:pt idx="21722">
                  <c:v>95.197109999999995</c:v>
                </c:pt>
                <c:pt idx="21723">
                  <c:v>95.201970000000003</c:v>
                </c:pt>
                <c:pt idx="21724">
                  <c:v>95.206830000000011</c:v>
                </c:pt>
                <c:pt idx="21725">
                  <c:v>95.211690000000004</c:v>
                </c:pt>
                <c:pt idx="21726">
                  <c:v>95.216549999999998</c:v>
                </c:pt>
                <c:pt idx="21727">
                  <c:v>95.221410000000006</c:v>
                </c:pt>
                <c:pt idx="21728">
                  <c:v>95.22627</c:v>
                </c:pt>
                <c:pt idx="21729">
                  <c:v>95.231129999999993</c:v>
                </c:pt>
                <c:pt idx="21730">
                  <c:v>95.235990000000001</c:v>
                </c:pt>
                <c:pt idx="21731">
                  <c:v>95.240850000000009</c:v>
                </c:pt>
                <c:pt idx="21732">
                  <c:v>95.245699999999999</c:v>
                </c:pt>
                <c:pt idx="21733">
                  <c:v>95.25057000000001</c:v>
                </c:pt>
                <c:pt idx="21734">
                  <c:v>95.255430000000004</c:v>
                </c:pt>
                <c:pt idx="21735">
                  <c:v>95.260280000000009</c:v>
                </c:pt>
                <c:pt idx="21736">
                  <c:v>95.265140000000002</c:v>
                </c:pt>
                <c:pt idx="21737">
                  <c:v>95.270009999999999</c:v>
                </c:pt>
                <c:pt idx="21738">
                  <c:v>95.274869999999993</c:v>
                </c:pt>
                <c:pt idx="21739">
                  <c:v>95.279719999999998</c:v>
                </c:pt>
                <c:pt idx="21740">
                  <c:v>95.284590000000009</c:v>
                </c:pt>
                <c:pt idx="21741">
                  <c:v>95.289450000000002</c:v>
                </c:pt>
                <c:pt idx="21742">
                  <c:v>95.294299999999993</c:v>
                </c:pt>
                <c:pt idx="21743">
                  <c:v>95.299160000000001</c:v>
                </c:pt>
                <c:pt idx="21744">
                  <c:v>95.304029999999997</c:v>
                </c:pt>
                <c:pt idx="21745">
                  <c:v>95.308880000000002</c:v>
                </c:pt>
                <c:pt idx="21746">
                  <c:v>95.313739999999996</c:v>
                </c:pt>
                <c:pt idx="21747">
                  <c:v>95.318600000000004</c:v>
                </c:pt>
                <c:pt idx="21748">
                  <c:v>95.32347</c:v>
                </c:pt>
                <c:pt idx="21749">
                  <c:v>95.328319999999991</c:v>
                </c:pt>
                <c:pt idx="21750">
                  <c:v>95.333179999999999</c:v>
                </c:pt>
                <c:pt idx="21751">
                  <c:v>95.338049999999996</c:v>
                </c:pt>
                <c:pt idx="21752">
                  <c:v>95.3429</c:v>
                </c:pt>
                <c:pt idx="21753">
                  <c:v>95.347760000000008</c:v>
                </c:pt>
                <c:pt idx="21754">
                  <c:v>95.352620000000002</c:v>
                </c:pt>
                <c:pt idx="21755">
                  <c:v>95.357489999999999</c:v>
                </c:pt>
                <c:pt idx="21756">
                  <c:v>95.362340000000003</c:v>
                </c:pt>
                <c:pt idx="21757">
                  <c:v>95.367199999999997</c:v>
                </c:pt>
                <c:pt idx="21758">
                  <c:v>95.372059999999991</c:v>
                </c:pt>
                <c:pt idx="21759">
                  <c:v>95.376919999999998</c:v>
                </c:pt>
                <c:pt idx="21760">
                  <c:v>95.381780000000006</c:v>
                </c:pt>
                <c:pt idx="21761">
                  <c:v>95.38664</c:v>
                </c:pt>
                <c:pt idx="21762">
                  <c:v>95.391500000000008</c:v>
                </c:pt>
                <c:pt idx="21763">
                  <c:v>95.396360000000001</c:v>
                </c:pt>
                <c:pt idx="21764">
                  <c:v>95.401219999999995</c:v>
                </c:pt>
                <c:pt idx="21765">
                  <c:v>95.406080000000003</c:v>
                </c:pt>
                <c:pt idx="21766">
                  <c:v>95.410939999999997</c:v>
                </c:pt>
                <c:pt idx="21767">
                  <c:v>95.41579999999999</c:v>
                </c:pt>
                <c:pt idx="21768">
                  <c:v>95.420659999999998</c:v>
                </c:pt>
                <c:pt idx="21769">
                  <c:v>95.425520000000006</c:v>
                </c:pt>
                <c:pt idx="21770">
                  <c:v>95.43038</c:v>
                </c:pt>
                <c:pt idx="21771">
                  <c:v>95.435240000000007</c:v>
                </c:pt>
                <c:pt idx="21772">
                  <c:v>95.440100000000001</c:v>
                </c:pt>
                <c:pt idx="21773">
                  <c:v>95.444959999999995</c:v>
                </c:pt>
                <c:pt idx="21774">
                  <c:v>95.449820000000003</c:v>
                </c:pt>
                <c:pt idx="21775">
                  <c:v>95.454679999999996</c:v>
                </c:pt>
                <c:pt idx="21776">
                  <c:v>95.45953999999999</c:v>
                </c:pt>
                <c:pt idx="21777">
                  <c:v>95.464400000000012</c:v>
                </c:pt>
                <c:pt idx="21778">
                  <c:v>95.469260000000006</c:v>
                </c:pt>
                <c:pt idx="21779">
                  <c:v>95.474119999999999</c:v>
                </c:pt>
                <c:pt idx="21780">
                  <c:v>95.47896999999999</c:v>
                </c:pt>
                <c:pt idx="21781">
                  <c:v>95.483840000000001</c:v>
                </c:pt>
                <c:pt idx="21782">
                  <c:v>95.488699999999994</c:v>
                </c:pt>
                <c:pt idx="21783">
                  <c:v>95.493560000000002</c:v>
                </c:pt>
                <c:pt idx="21784">
                  <c:v>95.498419999999996</c:v>
                </c:pt>
                <c:pt idx="21785">
                  <c:v>95.50327999999999</c:v>
                </c:pt>
                <c:pt idx="21786">
                  <c:v>95.508140000000012</c:v>
                </c:pt>
                <c:pt idx="21787">
                  <c:v>95.512990000000002</c:v>
                </c:pt>
                <c:pt idx="21788">
                  <c:v>95.517859999999999</c:v>
                </c:pt>
                <c:pt idx="21789">
                  <c:v>95.522720000000007</c:v>
                </c:pt>
                <c:pt idx="21790">
                  <c:v>95.527570000000011</c:v>
                </c:pt>
                <c:pt idx="21791">
                  <c:v>95.532430000000005</c:v>
                </c:pt>
                <c:pt idx="21792">
                  <c:v>95.537300000000002</c:v>
                </c:pt>
                <c:pt idx="21793">
                  <c:v>95.542159999999996</c:v>
                </c:pt>
                <c:pt idx="21794">
                  <c:v>95.54701</c:v>
                </c:pt>
                <c:pt idx="21795">
                  <c:v>95.551880000000011</c:v>
                </c:pt>
                <c:pt idx="21796">
                  <c:v>95.556740000000005</c:v>
                </c:pt>
                <c:pt idx="21797">
                  <c:v>95.561589999999995</c:v>
                </c:pt>
                <c:pt idx="21798">
                  <c:v>95.566450000000003</c:v>
                </c:pt>
                <c:pt idx="21799">
                  <c:v>95.57132</c:v>
                </c:pt>
                <c:pt idx="21800">
                  <c:v>95.576170000000005</c:v>
                </c:pt>
                <c:pt idx="21801">
                  <c:v>95.581029999999998</c:v>
                </c:pt>
                <c:pt idx="21802">
                  <c:v>95.585899999999995</c:v>
                </c:pt>
                <c:pt idx="21803">
                  <c:v>95.590760000000003</c:v>
                </c:pt>
                <c:pt idx="21804">
                  <c:v>95.595609999999994</c:v>
                </c:pt>
                <c:pt idx="21805">
                  <c:v>95.600470000000001</c:v>
                </c:pt>
                <c:pt idx="21806">
                  <c:v>95.605339999999998</c:v>
                </c:pt>
                <c:pt idx="21807">
                  <c:v>95.610190000000003</c:v>
                </c:pt>
                <c:pt idx="21808">
                  <c:v>95.615049999999997</c:v>
                </c:pt>
                <c:pt idx="21809">
                  <c:v>95.619910000000004</c:v>
                </c:pt>
                <c:pt idx="21810">
                  <c:v>95.624769999999998</c:v>
                </c:pt>
                <c:pt idx="21811">
                  <c:v>95.629629999999992</c:v>
                </c:pt>
                <c:pt idx="21812">
                  <c:v>95.63449</c:v>
                </c:pt>
                <c:pt idx="21813">
                  <c:v>95.639360000000011</c:v>
                </c:pt>
                <c:pt idx="21814">
                  <c:v>95.644209999999987</c:v>
                </c:pt>
                <c:pt idx="21815">
                  <c:v>95.649070000000009</c:v>
                </c:pt>
                <c:pt idx="21816">
                  <c:v>95.653930000000003</c:v>
                </c:pt>
                <c:pt idx="21817">
                  <c:v>95.658789999999996</c:v>
                </c:pt>
                <c:pt idx="21818">
                  <c:v>95.663650000000004</c:v>
                </c:pt>
                <c:pt idx="21819">
                  <c:v>95.668509999999998</c:v>
                </c:pt>
                <c:pt idx="21820">
                  <c:v>95.673369999999991</c:v>
                </c:pt>
                <c:pt idx="21821">
                  <c:v>95.678229999999999</c:v>
                </c:pt>
                <c:pt idx="21822">
                  <c:v>95.683089999999993</c:v>
                </c:pt>
                <c:pt idx="21823">
                  <c:v>95.687950000000001</c:v>
                </c:pt>
                <c:pt idx="21824">
                  <c:v>95.692810000000009</c:v>
                </c:pt>
                <c:pt idx="21825">
                  <c:v>95.697670000000002</c:v>
                </c:pt>
                <c:pt idx="21826">
                  <c:v>95.702529999999996</c:v>
                </c:pt>
                <c:pt idx="21827">
                  <c:v>95.707390000000004</c:v>
                </c:pt>
                <c:pt idx="21828">
                  <c:v>95.712249999999997</c:v>
                </c:pt>
                <c:pt idx="21829">
                  <c:v>95.717109999999991</c:v>
                </c:pt>
                <c:pt idx="21830">
                  <c:v>95.721969999999999</c:v>
                </c:pt>
                <c:pt idx="21831">
                  <c:v>95.726829999999993</c:v>
                </c:pt>
                <c:pt idx="21832">
                  <c:v>95.73169</c:v>
                </c:pt>
                <c:pt idx="21833">
                  <c:v>95.736550000000008</c:v>
                </c:pt>
                <c:pt idx="21834">
                  <c:v>95.741410000000002</c:v>
                </c:pt>
                <c:pt idx="21835">
                  <c:v>95.746269999999996</c:v>
                </c:pt>
                <c:pt idx="21836">
                  <c:v>95.751130000000003</c:v>
                </c:pt>
                <c:pt idx="21837">
                  <c:v>95.755989999999997</c:v>
                </c:pt>
                <c:pt idx="21838">
                  <c:v>95.760849999999991</c:v>
                </c:pt>
                <c:pt idx="21839">
                  <c:v>95.765709999999999</c:v>
                </c:pt>
                <c:pt idx="21840">
                  <c:v>95.770569999999992</c:v>
                </c:pt>
                <c:pt idx="21841">
                  <c:v>95.77543</c:v>
                </c:pt>
                <c:pt idx="21842">
                  <c:v>95.780290000000008</c:v>
                </c:pt>
                <c:pt idx="21843">
                  <c:v>95.785150000000002</c:v>
                </c:pt>
                <c:pt idx="21844">
                  <c:v>95.790009999999995</c:v>
                </c:pt>
                <c:pt idx="21845">
                  <c:v>95.794870000000003</c:v>
                </c:pt>
                <c:pt idx="21846">
                  <c:v>95.799729999999997</c:v>
                </c:pt>
                <c:pt idx="21847">
                  <c:v>95.80458999999999</c:v>
                </c:pt>
                <c:pt idx="21848">
                  <c:v>95.809449999999998</c:v>
                </c:pt>
                <c:pt idx="21849">
                  <c:v>95.814310000000006</c:v>
                </c:pt>
                <c:pt idx="21850">
                  <c:v>95.81917</c:v>
                </c:pt>
                <c:pt idx="21851">
                  <c:v>95.824030000000008</c:v>
                </c:pt>
                <c:pt idx="21852">
                  <c:v>95.828890000000001</c:v>
                </c:pt>
                <c:pt idx="21853">
                  <c:v>95.833749999999995</c:v>
                </c:pt>
                <c:pt idx="21854">
                  <c:v>95.838610000000003</c:v>
                </c:pt>
                <c:pt idx="21855">
                  <c:v>95.843469999999996</c:v>
                </c:pt>
                <c:pt idx="21856">
                  <c:v>95.84832999999999</c:v>
                </c:pt>
                <c:pt idx="21857">
                  <c:v>95.853189999999998</c:v>
                </c:pt>
                <c:pt idx="21858">
                  <c:v>95.858040000000003</c:v>
                </c:pt>
                <c:pt idx="21859">
                  <c:v>95.862909999999999</c:v>
                </c:pt>
                <c:pt idx="21860">
                  <c:v>95.867770000000007</c:v>
                </c:pt>
                <c:pt idx="21861">
                  <c:v>95.872630000000001</c:v>
                </c:pt>
                <c:pt idx="21862">
                  <c:v>95.877489999999995</c:v>
                </c:pt>
                <c:pt idx="21863">
                  <c:v>95.882350000000002</c:v>
                </c:pt>
                <c:pt idx="21864">
                  <c:v>95.887209999999996</c:v>
                </c:pt>
                <c:pt idx="21865">
                  <c:v>95.892060000000001</c:v>
                </c:pt>
                <c:pt idx="21866">
                  <c:v>95.896930000000012</c:v>
                </c:pt>
                <c:pt idx="21867">
                  <c:v>95.901790000000005</c:v>
                </c:pt>
                <c:pt idx="21868">
                  <c:v>95.906649999999999</c:v>
                </c:pt>
                <c:pt idx="21869">
                  <c:v>95.911510000000007</c:v>
                </c:pt>
                <c:pt idx="21870">
                  <c:v>95.916370000000001</c:v>
                </c:pt>
                <c:pt idx="21871">
                  <c:v>95.921229999999994</c:v>
                </c:pt>
                <c:pt idx="21872">
                  <c:v>95.926079999999999</c:v>
                </c:pt>
                <c:pt idx="21873">
                  <c:v>95.930949999999996</c:v>
                </c:pt>
                <c:pt idx="21874">
                  <c:v>95.935809999999989</c:v>
                </c:pt>
                <c:pt idx="21875">
                  <c:v>95.940659999999994</c:v>
                </c:pt>
                <c:pt idx="21876">
                  <c:v>95.945530000000005</c:v>
                </c:pt>
                <c:pt idx="21877">
                  <c:v>95.950389999999999</c:v>
                </c:pt>
                <c:pt idx="21878">
                  <c:v>95.955250000000007</c:v>
                </c:pt>
                <c:pt idx="21879">
                  <c:v>95.960100000000011</c:v>
                </c:pt>
                <c:pt idx="21880">
                  <c:v>95.964969999999994</c:v>
                </c:pt>
                <c:pt idx="21881">
                  <c:v>95.969830000000002</c:v>
                </c:pt>
                <c:pt idx="21882">
                  <c:v>95.974680000000006</c:v>
                </c:pt>
                <c:pt idx="21883">
                  <c:v>95.979550000000003</c:v>
                </c:pt>
                <c:pt idx="21884">
                  <c:v>95.984410000000011</c:v>
                </c:pt>
                <c:pt idx="21885">
                  <c:v>95.989260000000002</c:v>
                </c:pt>
                <c:pt idx="21886">
                  <c:v>95.994129999999998</c:v>
                </c:pt>
                <c:pt idx="21887">
                  <c:v>95.998990000000006</c:v>
                </c:pt>
                <c:pt idx="21888">
                  <c:v>96.00385</c:v>
                </c:pt>
                <c:pt idx="21889">
                  <c:v>96.008700000000005</c:v>
                </c:pt>
                <c:pt idx="21890">
                  <c:v>96.013570000000001</c:v>
                </c:pt>
                <c:pt idx="21891">
                  <c:v>96.018429999999995</c:v>
                </c:pt>
                <c:pt idx="21892">
                  <c:v>96.02328</c:v>
                </c:pt>
                <c:pt idx="21893">
                  <c:v>96.028150000000011</c:v>
                </c:pt>
                <c:pt idx="21894">
                  <c:v>96.033010000000004</c:v>
                </c:pt>
                <c:pt idx="21895">
                  <c:v>96.037860000000009</c:v>
                </c:pt>
                <c:pt idx="21896">
                  <c:v>96.042720000000003</c:v>
                </c:pt>
                <c:pt idx="21897">
                  <c:v>96.04759</c:v>
                </c:pt>
                <c:pt idx="21898">
                  <c:v>96.052449999999993</c:v>
                </c:pt>
                <c:pt idx="21899">
                  <c:v>96.057299999999998</c:v>
                </c:pt>
                <c:pt idx="21900">
                  <c:v>96.062170000000009</c:v>
                </c:pt>
                <c:pt idx="21901">
                  <c:v>96.067030000000003</c:v>
                </c:pt>
                <c:pt idx="21902">
                  <c:v>96.071879999999993</c:v>
                </c:pt>
                <c:pt idx="21903">
                  <c:v>96.076740000000001</c:v>
                </c:pt>
                <c:pt idx="21904">
                  <c:v>96.081609999999998</c:v>
                </c:pt>
                <c:pt idx="21905">
                  <c:v>96.086460000000002</c:v>
                </c:pt>
                <c:pt idx="21906">
                  <c:v>96.091319999999996</c:v>
                </c:pt>
                <c:pt idx="21907">
                  <c:v>96.096189999999993</c:v>
                </c:pt>
                <c:pt idx="21908">
                  <c:v>96.101049999999987</c:v>
                </c:pt>
                <c:pt idx="21909">
                  <c:v>96.105899999999991</c:v>
                </c:pt>
                <c:pt idx="21910">
                  <c:v>96.110770000000002</c:v>
                </c:pt>
                <c:pt idx="21911">
                  <c:v>96.115629999999996</c:v>
                </c:pt>
                <c:pt idx="21912">
                  <c:v>96.120480000000001</c:v>
                </c:pt>
                <c:pt idx="21913">
                  <c:v>96.125340000000008</c:v>
                </c:pt>
                <c:pt idx="21914">
                  <c:v>96.130209999999991</c:v>
                </c:pt>
                <c:pt idx="21915">
                  <c:v>96.135059999999996</c:v>
                </c:pt>
                <c:pt idx="21916">
                  <c:v>96.139920000000004</c:v>
                </c:pt>
                <c:pt idx="21917">
                  <c:v>96.14479</c:v>
                </c:pt>
                <c:pt idx="21918">
                  <c:v>96.149650000000008</c:v>
                </c:pt>
                <c:pt idx="21919">
                  <c:v>96.154499999999999</c:v>
                </c:pt>
                <c:pt idx="21920">
                  <c:v>96.159369999999996</c:v>
                </c:pt>
                <c:pt idx="21921">
                  <c:v>96.164230000000003</c:v>
                </c:pt>
                <c:pt idx="21922">
                  <c:v>96.169080000000008</c:v>
                </c:pt>
                <c:pt idx="21923">
                  <c:v>96.173940000000002</c:v>
                </c:pt>
                <c:pt idx="21924">
                  <c:v>96.178809999999999</c:v>
                </c:pt>
                <c:pt idx="21925">
                  <c:v>96.183669999999992</c:v>
                </c:pt>
                <c:pt idx="21926">
                  <c:v>96.188519999999997</c:v>
                </c:pt>
                <c:pt idx="21927">
                  <c:v>96.193390000000008</c:v>
                </c:pt>
                <c:pt idx="21928">
                  <c:v>96.198250000000002</c:v>
                </c:pt>
                <c:pt idx="21929">
                  <c:v>96.203100000000006</c:v>
                </c:pt>
                <c:pt idx="21930">
                  <c:v>96.207970000000003</c:v>
                </c:pt>
                <c:pt idx="21931">
                  <c:v>96.212829999999997</c:v>
                </c:pt>
                <c:pt idx="21932">
                  <c:v>96.217680000000001</c:v>
                </c:pt>
                <c:pt idx="21933">
                  <c:v>96.222539999999995</c:v>
                </c:pt>
                <c:pt idx="21934">
                  <c:v>96.227410000000006</c:v>
                </c:pt>
                <c:pt idx="21935">
                  <c:v>96.23227</c:v>
                </c:pt>
                <c:pt idx="21936">
                  <c:v>96.23711999999999</c:v>
                </c:pt>
                <c:pt idx="21937">
                  <c:v>96.241990000000001</c:v>
                </c:pt>
                <c:pt idx="21938">
                  <c:v>96.246849999999995</c:v>
                </c:pt>
                <c:pt idx="21939">
                  <c:v>96.2517</c:v>
                </c:pt>
                <c:pt idx="21940">
                  <c:v>96.256569999999996</c:v>
                </c:pt>
                <c:pt idx="21941">
                  <c:v>96.26142999999999</c:v>
                </c:pt>
                <c:pt idx="21942">
                  <c:v>96.266279999999995</c:v>
                </c:pt>
                <c:pt idx="21943">
                  <c:v>96.271140000000003</c:v>
                </c:pt>
                <c:pt idx="21944">
                  <c:v>96.276009999999999</c:v>
                </c:pt>
                <c:pt idx="21945">
                  <c:v>96.280870000000007</c:v>
                </c:pt>
                <c:pt idx="21946">
                  <c:v>96.285720000000012</c:v>
                </c:pt>
                <c:pt idx="21947">
                  <c:v>96.290589999999995</c:v>
                </c:pt>
                <c:pt idx="21948">
                  <c:v>96.295450000000002</c:v>
                </c:pt>
                <c:pt idx="21949">
                  <c:v>96.300300000000007</c:v>
                </c:pt>
                <c:pt idx="21950">
                  <c:v>96.30516999999999</c:v>
                </c:pt>
                <c:pt idx="21951">
                  <c:v>96.310030000000012</c:v>
                </c:pt>
                <c:pt idx="21952">
                  <c:v>96.314880000000002</c:v>
                </c:pt>
                <c:pt idx="21953">
                  <c:v>96.319739999999996</c:v>
                </c:pt>
                <c:pt idx="21954">
                  <c:v>96.324610000000007</c:v>
                </c:pt>
                <c:pt idx="21955">
                  <c:v>96.329470000000001</c:v>
                </c:pt>
                <c:pt idx="21956">
                  <c:v>96.334320000000005</c:v>
                </c:pt>
                <c:pt idx="21957">
                  <c:v>96.339190000000002</c:v>
                </c:pt>
                <c:pt idx="21958">
                  <c:v>96.344049999999996</c:v>
                </c:pt>
                <c:pt idx="21959">
                  <c:v>96.3489</c:v>
                </c:pt>
                <c:pt idx="21960">
                  <c:v>96.353770000000011</c:v>
                </c:pt>
                <c:pt idx="21961">
                  <c:v>96.358630000000005</c:v>
                </c:pt>
                <c:pt idx="21962">
                  <c:v>96.363479999999996</c:v>
                </c:pt>
                <c:pt idx="21963">
                  <c:v>96.368340000000003</c:v>
                </c:pt>
                <c:pt idx="21964">
                  <c:v>96.37321</c:v>
                </c:pt>
                <c:pt idx="21965">
                  <c:v>96.378069999999994</c:v>
                </c:pt>
                <c:pt idx="21966">
                  <c:v>96.382919999999999</c:v>
                </c:pt>
                <c:pt idx="21967">
                  <c:v>96.387789999999995</c:v>
                </c:pt>
                <c:pt idx="21968">
                  <c:v>96.392650000000003</c:v>
                </c:pt>
                <c:pt idx="21969">
                  <c:v>96.397499999999994</c:v>
                </c:pt>
                <c:pt idx="21970">
                  <c:v>96.402370000000005</c:v>
                </c:pt>
                <c:pt idx="21971">
                  <c:v>96.407229999999998</c:v>
                </c:pt>
                <c:pt idx="21972">
                  <c:v>96.412080000000003</c:v>
                </c:pt>
                <c:pt idx="21973">
                  <c:v>96.41695</c:v>
                </c:pt>
                <c:pt idx="21974">
                  <c:v>96.421809999999994</c:v>
                </c:pt>
                <c:pt idx="21975">
                  <c:v>96.426670000000001</c:v>
                </c:pt>
                <c:pt idx="21976">
                  <c:v>96.431520000000006</c:v>
                </c:pt>
                <c:pt idx="21977">
                  <c:v>96.436390000000003</c:v>
                </c:pt>
                <c:pt idx="21978">
                  <c:v>96.441250000000011</c:v>
                </c:pt>
                <c:pt idx="21979">
                  <c:v>96.446100000000001</c:v>
                </c:pt>
                <c:pt idx="21980">
                  <c:v>96.450969999999998</c:v>
                </c:pt>
                <c:pt idx="21981">
                  <c:v>96.455830000000006</c:v>
                </c:pt>
                <c:pt idx="21982">
                  <c:v>96.46069</c:v>
                </c:pt>
                <c:pt idx="21983">
                  <c:v>96.465549999999993</c:v>
                </c:pt>
                <c:pt idx="21984">
                  <c:v>96.470410000000001</c:v>
                </c:pt>
                <c:pt idx="21985">
                  <c:v>96.475269999999995</c:v>
                </c:pt>
                <c:pt idx="21986">
                  <c:v>96.480119999999999</c:v>
                </c:pt>
                <c:pt idx="21987">
                  <c:v>96.48499000000001</c:v>
                </c:pt>
                <c:pt idx="21988">
                  <c:v>96.489850000000004</c:v>
                </c:pt>
                <c:pt idx="21989">
                  <c:v>96.494700000000009</c:v>
                </c:pt>
                <c:pt idx="21990">
                  <c:v>96.499570000000006</c:v>
                </c:pt>
                <c:pt idx="21991">
                  <c:v>96.504429999999999</c:v>
                </c:pt>
                <c:pt idx="21992">
                  <c:v>96.509289999999993</c:v>
                </c:pt>
                <c:pt idx="21993">
                  <c:v>96.514150000000001</c:v>
                </c:pt>
                <c:pt idx="21994">
                  <c:v>96.519010000000009</c:v>
                </c:pt>
                <c:pt idx="21995">
                  <c:v>96.523870000000002</c:v>
                </c:pt>
                <c:pt idx="21996">
                  <c:v>96.528729999999996</c:v>
                </c:pt>
                <c:pt idx="21997">
                  <c:v>96.533590000000004</c:v>
                </c:pt>
                <c:pt idx="21998">
                  <c:v>96.538449999999997</c:v>
                </c:pt>
                <c:pt idx="21999">
                  <c:v>96.543300000000002</c:v>
                </c:pt>
                <c:pt idx="22000">
                  <c:v>96.548169999999999</c:v>
                </c:pt>
                <c:pt idx="22001">
                  <c:v>96.553029999999993</c:v>
                </c:pt>
                <c:pt idx="22002">
                  <c:v>96.55789</c:v>
                </c:pt>
                <c:pt idx="22003">
                  <c:v>96.562750000000008</c:v>
                </c:pt>
                <c:pt idx="22004">
                  <c:v>96.567610000000002</c:v>
                </c:pt>
                <c:pt idx="22005">
                  <c:v>96.572469999999996</c:v>
                </c:pt>
                <c:pt idx="22006">
                  <c:v>96.577330000000003</c:v>
                </c:pt>
                <c:pt idx="22007">
                  <c:v>96.582189999999997</c:v>
                </c:pt>
                <c:pt idx="22008">
                  <c:v>96.587049999999991</c:v>
                </c:pt>
                <c:pt idx="22009">
                  <c:v>96.591909999999999</c:v>
                </c:pt>
                <c:pt idx="22010">
                  <c:v>96.596769999999992</c:v>
                </c:pt>
                <c:pt idx="22011">
                  <c:v>96.60163</c:v>
                </c:pt>
                <c:pt idx="22012">
                  <c:v>96.606490000000008</c:v>
                </c:pt>
                <c:pt idx="22013">
                  <c:v>96.611350000000002</c:v>
                </c:pt>
                <c:pt idx="22014">
                  <c:v>96.616209999999995</c:v>
                </c:pt>
                <c:pt idx="22015">
                  <c:v>96.621070000000003</c:v>
                </c:pt>
                <c:pt idx="22016">
                  <c:v>96.625929999999997</c:v>
                </c:pt>
                <c:pt idx="22017">
                  <c:v>96.63078999999999</c:v>
                </c:pt>
                <c:pt idx="22018">
                  <c:v>96.635649999999998</c:v>
                </c:pt>
                <c:pt idx="22019">
                  <c:v>96.640509999999992</c:v>
                </c:pt>
                <c:pt idx="22020">
                  <c:v>96.64537</c:v>
                </c:pt>
                <c:pt idx="22021">
                  <c:v>96.650230000000008</c:v>
                </c:pt>
                <c:pt idx="22022">
                  <c:v>96.655090000000001</c:v>
                </c:pt>
                <c:pt idx="22023">
                  <c:v>96.659949999999995</c:v>
                </c:pt>
                <c:pt idx="22024">
                  <c:v>96.664810000000003</c:v>
                </c:pt>
                <c:pt idx="22025">
                  <c:v>96.669669999999996</c:v>
                </c:pt>
                <c:pt idx="22026">
                  <c:v>96.67452999999999</c:v>
                </c:pt>
                <c:pt idx="22027">
                  <c:v>96.679389999999998</c:v>
                </c:pt>
                <c:pt idx="22028">
                  <c:v>96.684250000000006</c:v>
                </c:pt>
                <c:pt idx="22029">
                  <c:v>96.689109999999999</c:v>
                </c:pt>
                <c:pt idx="22030">
                  <c:v>96.693970000000007</c:v>
                </c:pt>
                <c:pt idx="22031">
                  <c:v>96.698830000000001</c:v>
                </c:pt>
                <c:pt idx="22032">
                  <c:v>96.703689999999995</c:v>
                </c:pt>
                <c:pt idx="22033">
                  <c:v>96.708550000000002</c:v>
                </c:pt>
                <c:pt idx="22034">
                  <c:v>96.713409999999996</c:v>
                </c:pt>
                <c:pt idx="22035">
                  <c:v>96.71826999999999</c:v>
                </c:pt>
                <c:pt idx="22036">
                  <c:v>96.723129999999998</c:v>
                </c:pt>
                <c:pt idx="22037">
                  <c:v>96.727990000000005</c:v>
                </c:pt>
                <c:pt idx="22038">
                  <c:v>96.732849999999999</c:v>
                </c:pt>
                <c:pt idx="22039">
                  <c:v>96.737710000000007</c:v>
                </c:pt>
                <c:pt idx="22040">
                  <c:v>96.742570000000001</c:v>
                </c:pt>
                <c:pt idx="22041">
                  <c:v>96.747439999999997</c:v>
                </c:pt>
                <c:pt idx="22042">
                  <c:v>96.752290000000002</c:v>
                </c:pt>
                <c:pt idx="22043">
                  <c:v>96.757149999999996</c:v>
                </c:pt>
                <c:pt idx="22044">
                  <c:v>96.762020000000007</c:v>
                </c:pt>
                <c:pt idx="22045">
                  <c:v>96.766870000000011</c:v>
                </c:pt>
                <c:pt idx="22046">
                  <c:v>96.771730000000005</c:v>
                </c:pt>
                <c:pt idx="22047">
                  <c:v>96.776589999999999</c:v>
                </c:pt>
                <c:pt idx="22048">
                  <c:v>96.781450000000007</c:v>
                </c:pt>
                <c:pt idx="22049">
                  <c:v>96.78631</c:v>
                </c:pt>
                <c:pt idx="22050">
                  <c:v>96.791169999999994</c:v>
                </c:pt>
                <c:pt idx="22051">
                  <c:v>96.796040000000005</c:v>
                </c:pt>
                <c:pt idx="22052">
                  <c:v>96.800889999999995</c:v>
                </c:pt>
                <c:pt idx="22053">
                  <c:v>96.805749999999989</c:v>
                </c:pt>
                <c:pt idx="22054">
                  <c:v>96.81062</c:v>
                </c:pt>
                <c:pt idx="22055">
                  <c:v>96.815470000000005</c:v>
                </c:pt>
                <c:pt idx="22056">
                  <c:v>96.820329999999998</c:v>
                </c:pt>
                <c:pt idx="22057">
                  <c:v>96.825199999999995</c:v>
                </c:pt>
                <c:pt idx="22058">
                  <c:v>96.830059999999989</c:v>
                </c:pt>
                <c:pt idx="22059">
                  <c:v>96.834909999999994</c:v>
                </c:pt>
                <c:pt idx="22060">
                  <c:v>96.839780000000005</c:v>
                </c:pt>
                <c:pt idx="22061">
                  <c:v>96.844639999999998</c:v>
                </c:pt>
                <c:pt idx="22062">
                  <c:v>96.849490000000003</c:v>
                </c:pt>
                <c:pt idx="22063">
                  <c:v>96.85436</c:v>
                </c:pt>
                <c:pt idx="22064">
                  <c:v>96.859219999999993</c:v>
                </c:pt>
                <c:pt idx="22065">
                  <c:v>96.864069999999998</c:v>
                </c:pt>
                <c:pt idx="22066">
                  <c:v>96.868939999999995</c:v>
                </c:pt>
                <c:pt idx="22067">
                  <c:v>96.873800000000003</c:v>
                </c:pt>
                <c:pt idx="22068">
                  <c:v>96.878660000000011</c:v>
                </c:pt>
                <c:pt idx="22069">
                  <c:v>96.883510000000001</c:v>
                </c:pt>
                <c:pt idx="22070">
                  <c:v>96.888379999999998</c:v>
                </c:pt>
                <c:pt idx="22071">
                  <c:v>96.893240000000006</c:v>
                </c:pt>
                <c:pt idx="22072">
                  <c:v>96.89809000000001</c:v>
                </c:pt>
                <c:pt idx="22073">
                  <c:v>96.902959999999993</c:v>
                </c:pt>
                <c:pt idx="22074">
                  <c:v>96.907820000000001</c:v>
                </c:pt>
                <c:pt idx="22075">
                  <c:v>96.912670000000006</c:v>
                </c:pt>
                <c:pt idx="22076">
                  <c:v>96.917540000000002</c:v>
                </c:pt>
                <c:pt idx="22077">
                  <c:v>96.92240000000001</c:v>
                </c:pt>
                <c:pt idx="22078">
                  <c:v>96.927260000000004</c:v>
                </c:pt>
                <c:pt idx="22079">
                  <c:v>96.932119999999998</c:v>
                </c:pt>
                <c:pt idx="22080">
                  <c:v>96.936980000000005</c:v>
                </c:pt>
                <c:pt idx="22081">
                  <c:v>96.941839999999999</c:v>
                </c:pt>
                <c:pt idx="22082">
                  <c:v>96.946699999999993</c:v>
                </c:pt>
                <c:pt idx="22083">
                  <c:v>96.951560000000001</c:v>
                </c:pt>
                <c:pt idx="22084">
                  <c:v>96.956420000000008</c:v>
                </c:pt>
                <c:pt idx="22085">
                  <c:v>96.961280000000002</c:v>
                </c:pt>
                <c:pt idx="22086">
                  <c:v>96.96614000000001</c:v>
                </c:pt>
                <c:pt idx="22087">
                  <c:v>96.971000000000004</c:v>
                </c:pt>
                <c:pt idx="22088">
                  <c:v>96.975859999999997</c:v>
                </c:pt>
                <c:pt idx="22089">
                  <c:v>96.980720000000005</c:v>
                </c:pt>
                <c:pt idx="22090">
                  <c:v>96.985579999999999</c:v>
                </c:pt>
                <c:pt idx="22091">
                  <c:v>96.990439999999992</c:v>
                </c:pt>
                <c:pt idx="22092">
                  <c:v>96.9953</c:v>
                </c:pt>
                <c:pt idx="22093">
                  <c:v>97.000160000000008</c:v>
                </c:pt>
                <c:pt idx="22094">
                  <c:v>97.005020000000002</c:v>
                </c:pt>
                <c:pt idx="22095">
                  <c:v>97.00988000000001</c:v>
                </c:pt>
                <c:pt idx="22096">
                  <c:v>97.014740000000003</c:v>
                </c:pt>
                <c:pt idx="22097">
                  <c:v>97.019599999999997</c:v>
                </c:pt>
                <c:pt idx="22098">
                  <c:v>97.024460000000005</c:v>
                </c:pt>
                <c:pt idx="22099">
                  <c:v>97.029319999999998</c:v>
                </c:pt>
                <c:pt idx="22100">
                  <c:v>97.034179999999992</c:v>
                </c:pt>
                <c:pt idx="22101">
                  <c:v>97.03904</c:v>
                </c:pt>
                <c:pt idx="22102">
                  <c:v>97.043900000000008</c:v>
                </c:pt>
                <c:pt idx="22103">
                  <c:v>97.048760000000001</c:v>
                </c:pt>
                <c:pt idx="22104">
                  <c:v>97.053619999999995</c:v>
                </c:pt>
                <c:pt idx="22105">
                  <c:v>97.058480000000003</c:v>
                </c:pt>
                <c:pt idx="22106">
                  <c:v>97.063339999999997</c:v>
                </c:pt>
                <c:pt idx="22107">
                  <c:v>97.068210000000008</c:v>
                </c:pt>
                <c:pt idx="22108">
                  <c:v>97.073059999999998</c:v>
                </c:pt>
                <c:pt idx="22109">
                  <c:v>97.077919999999992</c:v>
                </c:pt>
                <c:pt idx="22110">
                  <c:v>97.082790000000003</c:v>
                </c:pt>
                <c:pt idx="22111">
                  <c:v>97.087640000000007</c:v>
                </c:pt>
                <c:pt idx="22112">
                  <c:v>97.092500000000001</c:v>
                </c:pt>
                <c:pt idx="22113">
                  <c:v>97.097369999999998</c:v>
                </c:pt>
                <c:pt idx="22114">
                  <c:v>97.102220000000003</c:v>
                </c:pt>
                <c:pt idx="22115">
                  <c:v>97.107079999999996</c:v>
                </c:pt>
                <c:pt idx="22116">
                  <c:v>97.111950000000007</c:v>
                </c:pt>
                <c:pt idx="22117">
                  <c:v>97.116810000000001</c:v>
                </c:pt>
                <c:pt idx="22118">
                  <c:v>97.121659999999991</c:v>
                </c:pt>
                <c:pt idx="22119">
                  <c:v>97.126530000000002</c:v>
                </c:pt>
                <c:pt idx="22120">
                  <c:v>97.131389999999996</c:v>
                </c:pt>
                <c:pt idx="22121">
                  <c:v>97.136240000000001</c:v>
                </c:pt>
                <c:pt idx="22122">
                  <c:v>97.141109999999998</c:v>
                </c:pt>
                <c:pt idx="22123">
                  <c:v>97.145969999999991</c:v>
                </c:pt>
                <c:pt idx="22124">
                  <c:v>97.150819999999996</c:v>
                </c:pt>
                <c:pt idx="22125">
                  <c:v>97.155690000000007</c:v>
                </c:pt>
                <c:pt idx="22126">
                  <c:v>97.160550000000001</c:v>
                </c:pt>
                <c:pt idx="22127">
                  <c:v>97.165409999999994</c:v>
                </c:pt>
                <c:pt idx="22128">
                  <c:v>97.170270000000002</c:v>
                </c:pt>
                <c:pt idx="22129">
                  <c:v>97.175129999999996</c:v>
                </c:pt>
                <c:pt idx="22130">
                  <c:v>97.179989999999989</c:v>
                </c:pt>
                <c:pt idx="22131">
                  <c:v>97.184849999999997</c:v>
                </c:pt>
                <c:pt idx="22132">
                  <c:v>97.189710000000005</c:v>
                </c:pt>
                <c:pt idx="22133">
                  <c:v>97.194569999999999</c:v>
                </c:pt>
                <c:pt idx="22134">
                  <c:v>97.199430000000007</c:v>
                </c:pt>
                <c:pt idx="22135">
                  <c:v>97.20429</c:v>
                </c:pt>
                <c:pt idx="22136">
                  <c:v>97.209149999999994</c:v>
                </c:pt>
                <c:pt idx="22137">
                  <c:v>97.214010000000002</c:v>
                </c:pt>
                <c:pt idx="22138">
                  <c:v>97.218869999999995</c:v>
                </c:pt>
                <c:pt idx="22139">
                  <c:v>97.223729999999989</c:v>
                </c:pt>
                <c:pt idx="22140">
                  <c:v>97.228589999999997</c:v>
                </c:pt>
                <c:pt idx="22141">
                  <c:v>97.233450000000005</c:v>
                </c:pt>
                <c:pt idx="22142">
                  <c:v>97.238309999999998</c:v>
                </c:pt>
                <c:pt idx="22143">
                  <c:v>97.243170000000006</c:v>
                </c:pt>
                <c:pt idx="22144">
                  <c:v>97.24803</c:v>
                </c:pt>
                <c:pt idx="22145">
                  <c:v>97.252889999999994</c:v>
                </c:pt>
                <c:pt idx="22146">
                  <c:v>97.257750000000001</c:v>
                </c:pt>
                <c:pt idx="22147">
                  <c:v>97.262609999999995</c:v>
                </c:pt>
                <c:pt idx="22148">
                  <c:v>97.267469999999989</c:v>
                </c:pt>
                <c:pt idx="22149">
                  <c:v>97.272330000000011</c:v>
                </c:pt>
                <c:pt idx="22150">
                  <c:v>97.277190000000004</c:v>
                </c:pt>
                <c:pt idx="22151">
                  <c:v>97.282049999999998</c:v>
                </c:pt>
                <c:pt idx="22152">
                  <c:v>97.286910000000006</c:v>
                </c:pt>
                <c:pt idx="22153">
                  <c:v>97.291779999999989</c:v>
                </c:pt>
                <c:pt idx="22154">
                  <c:v>97.296629999999993</c:v>
                </c:pt>
                <c:pt idx="22155">
                  <c:v>97.301490000000001</c:v>
                </c:pt>
                <c:pt idx="22156">
                  <c:v>97.306359999999998</c:v>
                </c:pt>
                <c:pt idx="22157">
                  <c:v>97.311209999999988</c:v>
                </c:pt>
                <c:pt idx="22158">
                  <c:v>97.316070000000011</c:v>
                </c:pt>
                <c:pt idx="22159">
                  <c:v>97.320939999999993</c:v>
                </c:pt>
                <c:pt idx="22160">
                  <c:v>97.325789999999998</c:v>
                </c:pt>
                <c:pt idx="22161">
                  <c:v>97.330650000000006</c:v>
                </c:pt>
                <c:pt idx="22162">
                  <c:v>97.335519999999988</c:v>
                </c:pt>
                <c:pt idx="22163">
                  <c:v>97.34038000000001</c:v>
                </c:pt>
                <c:pt idx="22164">
                  <c:v>97.345230000000001</c:v>
                </c:pt>
                <c:pt idx="22165">
                  <c:v>97.350099999999998</c:v>
                </c:pt>
                <c:pt idx="22166">
                  <c:v>97.354960000000005</c:v>
                </c:pt>
                <c:pt idx="22167">
                  <c:v>97.35981000000001</c:v>
                </c:pt>
                <c:pt idx="22168">
                  <c:v>97.364679999999993</c:v>
                </c:pt>
                <c:pt idx="22169">
                  <c:v>97.369540000000001</c:v>
                </c:pt>
                <c:pt idx="22170">
                  <c:v>97.374390000000005</c:v>
                </c:pt>
                <c:pt idx="22171">
                  <c:v>97.379260000000002</c:v>
                </c:pt>
                <c:pt idx="22172">
                  <c:v>97.38412000000001</c:v>
                </c:pt>
                <c:pt idx="22173">
                  <c:v>97.388980000000004</c:v>
                </c:pt>
                <c:pt idx="22174">
                  <c:v>97.393839999999997</c:v>
                </c:pt>
                <c:pt idx="22175">
                  <c:v>97.398700000000005</c:v>
                </c:pt>
                <c:pt idx="22176">
                  <c:v>97.403559999999999</c:v>
                </c:pt>
                <c:pt idx="22177">
                  <c:v>97.408419999999992</c:v>
                </c:pt>
                <c:pt idx="22178">
                  <c:v>97.41328</c:v>
                </c:pt>
                <c:pt idx="22179">
                  <c:v>97.418139999999994</c:v>
                </c:pt>
                <c:pt idx="22180">
                  <c:v>97.423000000000002</c:v>
                </c:pt>
                <c:pt idx="22181">
                  <c:v>97.42786000000001</c:v>
                </c:pt>
                <c:pt idx="22182">
                  <c:v>97.432720000000003</c:v>
                </c:pt>
                <c:pt idx="22183">
                  <c:v>97.437579999999997</c:v>
                </c:pt>
                <c:pt idx="22184">
                  <c:v>97.442440000000005</c:v>
                </c:pt>
                <c:pt idx="22185">
                  <c:v>97.447299999999998</c:v>
                </c:pt>
                <c:pt idx="22186">
                  <c:v>97.452159999999992</c:v>
                </c:pt>
                <c:pt idx="22187">
                  <c:v>97.45702</c:v>
                </c:pt>
                <c:pt idx="22188">
                  <c:v>97.461880000000008</c:v>
                </c:pt>
                <c:pt idx="22189">
                  <c:v>97.466740000000001</c:v>
                </c:pt>
                <c:pt idx="22190">
                  <c:v>97.471600000000009</c:v>
                </c:pt>
                <c:pt idx="22191">
                  <c:v>97.476460000000003</c:v>
                </c:pt>
                <c:pt idx="22192">
                  <c:v>97.48133</c:v>
                </c:pt>
                <c:pt idx="22193">
                  <c:v>97.486180000000004</c:v>
                </c:pt>
                <c:pt idx="22194">
                  <c:v>97.491039999999998</c:v>
                </c:pt>
                <c:pt idx="22195">
                  <c:v>97.495910000000009</c:v>
                </c:pt>
                <c:pt idx="22196">
                  <c:v>97.50076</c:v>
                </c:pt>
                <c:pt idx="22197">
                  <c:v>97.505620000000008</c:v>
                </c:pt>
                <c:pt idx="22198">
                  <c:v>97.510490000000004</c:v>
                </c:pt>
                <c:pt idx="22199">
                  <c:v>97.515340000000009</c:v>
                </c:pt>
                <c:pt idx="22200">
                  <c:v>97.520209999999992</c:v>
                </c:pt>
                <c:pt idx="22201">
                  <c:v>97.525069999999999</c:v>
                </c:pt>
                <c:pt idx="22202">
                  <c:v>97.529930000000007</c:v>
                </c:pt>
                <c:pt idx="22203">
                  <c:v>97.534790000000001</c:v>
                </c:pt>
                <c:pt idx="22204">
                  <c:v>97.539650000000009</c:v>
                </c:pt>
                <c:pt idx="22205">
                  <c:v>97.544510000000002</c:v>
                </c:pt>
                <c:pt idx="22206">
                  <c:v>97.549369999999996</c:v>
                </c:pt>
                <c:pt idx="22207">
                  <c:v>97.554230000000004</c:v>
                </c:pt>
                <c:pt idx="22208">
                  <c:v>97.559089999999998</c:v>
                </c:pt>
                <c:pt idx="22209">
                  <c:v>97.563949999999991</c:v>
                </c:pt>
                <c:pt idx="22210">
                  <c:v>97.568809999999999</c:v>
                </c:pt>
                <c:pt idx="22211">
                  <c:v>97.573670000000007</c:v>
                </c:pt>
                <c:pt idx="22212">
                  <c:v>97.578530000000001</c:v>
                </c:pt>
                <c:pt idx="22213">
                  <c:v>97.583390000000009</c:v>
                </c:pt>
                <c:pt idx="22214">
                  <c:v>97.588250000000002</c:v>
                </c:pt>
                <c:pt idx="22215">
                  <c:v>97.593109999999996</c:v>
                </c:pt>
                <c:pt idx="22216">
                  <c:v>97.597970000000004</c:v>
                </c:pt>
                <c:pt idx="22217">
                  <c:v>97.602829999999997</c:v>
                </c:pt>
                <c:pt idx="22218">
                  <c:v>97.607689999999991</c:v>
                </c:pt>
                <c:pt idx="22219">
                  <c:v>97.612550000000013</c:v>
                </c:pt>
                <c:pt idx="22220">
                  <c:v>97.617410000000007</c:v>
                </c:pt>
                <c:pt idx="22221">
                  <c:v>97.622280000000003</c:v>
                </c:pt>
                <c:pt idx="22222">
                  <c:v>97.627130000000008</c:v>
                </c:pt>
                <c:pt idx="22223">
                  <c:v>97.631990000000002</c:v>
                </c:pt>
                <c:pt idx="22224">
                  <c:v>97.636860000000013</c:v>
                </c:pt>
                <c:pt idx="22225">
                  <c:v>97.641710000000003</c:v>
                </c:pt>
                <c:pt idx="22226">
                  <c:v>97.646569999999997</c:v>
                </c:pt>
                <c:pt idx="22227">
                  <c:v>97.651440000000008</c:v>
                </c:pt>
                <c:pt idx="22228">
                  <c:v>97.656290000000013</c:v>
                </c:pt>
                <c:pt idx="22229">
                  <c:v>97.661150000000006</c:v>
                </c:pt>
                <c:pt idx="22230">
                  <c:v>97.666020000000003</c:v>
                </c:pt>
                <c:pt idx="22231">
                  <c:v>97.670879999999997</c:v>
                </c:pt>
                <c:pt idx="22232">
                  <c:v>97.675730000000001</c:v>
                </c:pt>
                <c:pt idx="22233">
                  <c:v>97.680600000000013</c:v>
                </c:pt>
                <c:pt idx="22234">
                  <c:v>97.685460000000006</c:v>
                </c:pt>
                <c:pt idx="22235">
                  <c:v>97.690309999999997</c:v>
                </c:pt>
                <c:pt idx="22236">
                  <c:v>97.695180000000008</c:v>
                </c:pt>
                <c:pt idx="22237">
                  <c:v>97.700040000000001</c:v>
                </c:pt>
                <c:pt idx="22238">
                  <c:v>97.704890000000006</c:v>
                </c:pt>
                <c:pt idx="22239">
                  <c:v>97.709760000000003</c:v>
                </c:pt>
                <c:pt idx="22240">
                  <c:v>97.714619999999996</c:v>
                </c:pt>
                <c:pt idx="22241">
                  <c:v>97.719480000000004</c:v>
                </c:pt>
                <c:pt idx="22242">
                  <c:v>97.724340000000012</c:v>
                </c:pt>
                <c:pt idx="22243">
                  <c:v>97.729200000000006</c:v>
                </c:pt>
                <c:pt idx="22244">
                  <c:v>97.734059999999999</c:v>
                </c:pt>
                <c:pt idx="22245">
                  <c:v>97.738920000000007</c:v>
                </c:pt>
                <c:pt idx="22246">
                  <c:v>97.743780000000001</c:v>
                </c:pt>
                <c:pt idx="22247">
                  <c:v>97.748639999999995</c:v>
                </c:pt>
                <c:pt idx="22248">
                  <c:v>97.753499999999988</c:v>
                </c:pt>
                <c:pt idx="22249">
                  <c:v>97.758359999999996</c:v>
                </c:pt>
                <c:pt idx="22250">
                  <c:v>97.763230000000007</c:v>
                </c:pt>
                <c:pt idx="22251">
                  <c:v>97.768079999999998</c:v>
                </c:pt>
                <c:pt idx="22252">
                  <c:v>97.772940000000006</c:v>
                </c:pt>
                <c:pt idx="22253">
                  <c:v>97.777810000000002</c:v>
                </c:pt>
                <c:pt idx="22254">
                  <c:v>97.782659999999993</c:v>
                </c:pt>
                <c:pt idx="22255">
                  <c:v>97.787520000000001</c:v>
                </c:pt>
                <c:pt idx="22256">
                  <c:v>97.792390000000012</c:v>
                </c:pt>
                <c:pt idx="22257">
                  <c:v>97.797239999999988</c:v>
                </c:pt>
                <c:pt idx="22258">
                  <c:v>97.802099999999996</c:v>
                </c:pt>
                <c:pt idx="22259">
                  <c:v>97.806969999999993</c:v>
                </c:pt>
                <c:pt idx="22260">
                  <c:v>97.81183</c:v>
                </c:pt>
                <c:pt idx="22261">
                  <c:v>97.816680000000005</c:v>
                </c:pt>
                <c:pt idx="22262">
                  <c:v>97.821549999999988</c:v>
                </c:pt>
                <c:pt idx="22263">
                  <c:v>97.826409999999996</c:v>
                </c:pt>
                <c:pt idx="22264">
                  <c:v>97.83126</c:v>
                </c:pt>
                <c:pt idx="22265">
                  <c:v>97.836129999999997</c:v>
                </c:pt>
                <c:pt idx="22266">
                  <c:v>97.840990000000005</c:v>
                </c:pt>
                <c:pt idx="22267">
                  <c:v>97.84584000000001</c:v>
                </c:pt>
                <c:pt idx="22268">
                  <c:v>97.850709999999992</c:v>
                </c:pt>
                <c:pt idx="22269">
                  <c:v>97.85557</c:v>
                </c:pt>
                <c:pt idx="22270">
                  <c:v>97.860429999999994</c:v>
                </c:pt>
                <c:pt idx="22271">
                  <c:v>97.865289999999987</c:v>
                </c:pt>
                <c:pt idx="22272">
                  <c:v>97.87015000000001</c:v>
                </c:pt>
                <c:pt idx="22273">
                  <c:v>97.875010000000003</c:v>
                </c:pt>
                <c:pt idx="22274">
                  <c:v>97.879869999999997</c:v>
                </c:pt>
                <c:pt idx="22275">
                  <c:v>97.884730000000005</c:v>
                </c:pt>
                <c:pt idx="22276">
                  <c:v>97.889589999999998</c:v>
                </c:pt>
                <c:pt idx="22277">
                  <c:v>97.894449999999992</c:v>
                </c:pt>
                <c:pt idx="22278">
                  <c:v>97.89931</c:v>
                </c:pt>
                <c:pt idx="22279">
                  <c:v>97.904179999999997</c:v>
                </c:pt>
                <c:pt idx="22280">
                  <c:v>97.909029999999987</c:v>
                </c:pt>
                <c:pt idx="22281">
                  <c:v>97.913890000000009</c:v>
                </c:pt>
                <c:pt idx="22282">
                  <c:v>97.918759999999992</c:v>
                </c:pt>
                <c:pt idx="22283">
                  <c:v>97.923609999999996</c:v>
                </c:pt>
                <c:pt idx="22284">
                  <c:v>97.928470000000004</c:v>
                </c:pt>
                <c:pt idx="22285">
                  <c:v>97.933339999999987</c:v>
                </c:pt>
                <c:pt idx="22286">
                  <c:v>97.938189999999992</c:v>
                </c:pt>
                <c:pt idx="22287">
                  <c:v>97.943049999999999</c:v>
                </c:pt>
                <c:pt idx="22288">
                  <c:v>97.947919999999996</c:v>
                </c:pt>
                <c:pt idx="22289">
                  <c:v>97.952780000000004</c:v>
                </c:pt>
                <c:pt idx="22290">
                  <c:v>97.957630000000009</c:v>
                </c:pt>
                <c:pt idx="22291">
                  <c:v>97.962499999999991</c:v>
                </c:pt>
                <c:pt idx="22292">
                  <c:v>97.967359999999999</c:v>
                </c:pt>
                <c:pt idx="22293">
                  <c:v>97.972210000000004</c:v>
                </c:pt>
                <c:pt idx="22294">
                  <c:v>97.977080000000001</c:v>
                </c:pt>
                <c:pt idx="22295">
                  <c:v>97.981940000000009</c:v>
                </c:pt>
                <c:pt idx="22296">
                  <c:v>97.986800000000002</c:v>
                </c:pt>
                <c:pt idx="22297">
                  <c:v>97.991659999999996</c:v>
                </c:pt>
                <c:pt idx="22298">
                  <c:v>97.996520000000004</c:v>
                </c:pt>
                <c:pt idx="22299">
                  <c:v>98.001379999999997</c:v>
                </c:pt>
                <c:pt idx="22300">
                  <c:v>98.006239999999991</c:v>
                </c:pt>
                <c:pt idx="22301">
                  <c:v>98.011099999999999</c:v>
                </c:pt>
                <c:pt idx="22302">
                  <c:v>98.015959999999993</c:v>
                </c:pt>
                <c:pt idx="22303">
                  <c:v>98.020820000000001</c:v>
                </c:pt>
                <c:pt idx="22304">
                  <c:v>98.025680000000008</c:v>
                </c:pt>
                <c:pt idx="22305">
                  <c:v>98.030540000000002</c:v>
                </c:pt>
                <c:pt idx="22306">
                  <c:v>98.035399999999996</c:v>
                </c:pt>
                <c:pt idx="22307">
                  <c:v>98.040260000000004</c:v>
                </c:pt>
                <c:pt idx="22308">
                  <c:v>98.04513</c:v>
                </c:pt>
                <c:pt idx="22309">
                  <c:v>98.049979999999991</c:v>
                </c:pt>
                <c:pt idx="22310">
                  <c:v>98.054839999999999</c:v>
                </c:pt>
                <c:pt idx="22311">
                  <c:v>98.059709999999995</c:v>
                </c:pt>
                <c:pt idx="22312">
                  <c:v>98.06456</c:v>
                </c:pt>
                <c:pt idx="22313">
                  <c:v>98.069420000000008</c:v>
                </c:pt>
                <c:pt idx="22314">
                  <c:v>98.074289999999991</c:v>
                </c:pt>
                <c:pt idx="22315">
                  <c:v>98.079139999999995</c:v>
                </c:pt>
                <c:pt idx="22316">
                  <c:v>98.084010000000006</c:v>
                </c:pt>
                <c:pt idx="22317">
                  <c:v>98.08887</c:v>
                </c:pt>
                <c:pt idx="22318">
                  <c:v>98.093730000000008</c:v>
                </c:pt>
                <c:pt idx="22319">
                  <c:v>98.098590000000002</c:v>
                </c:pt>
                <c:pt idx="22320">
                  <c:v>98.103449999999995</c:v>
                </c:pt>
                <c:pt idx="22321">
                  <c:v>98.108310000000003</c:v>
                </c:pt>
                <c:pt idx="22322">
                  <c:v>98.113169999999997</c:v>
                </c:pt>
                <c:pt idx="22323">
                  <c:v>98.11802999999999</c:v>
                </c:pt>
                <c:pt idx="22324">
                  <c:v>98.122889999999998</c:v>
                </c:pt>
                <c:pt idx="22325">
                  <c:v>98.127750000000006</c:v>
                </c:pt>
                <c:pt idx="22326">
                  <c:v>98.13261</c:v>
                </c:pt>
                <c:pt idx="22327">
                  <c:v>98.137470000000008</c:v>
                </c:pt>
                <c:pt idx="22328">
                  <c:v>98.142330000000001</c:v>
                </c:pt>
                <c:pt idx="22329">
                  <c:v>98.147189999999995</c:v>
                </c:pt>
                <c:pt idx="22330">
                  <c:v>98.152050000000003</c:v>
                </c:pt>
                <c:pt idx="22331">
                  <c:v>98.156909999999996</c:v>
                </c:pt>
                <c:pt idx="22332">
                  <c:v>98.16176999999999</c:v>
                </c:pt>
                <c:pt idx="22333">
                  <c:v>98.166640000000001</c:v>
                </c:pt>
                <c:pt idx="22334">
                  <c:v>98.171490000000006</c:v>
                </c:pt>
                <c:pt idx="22335">
                  <c:v>98.176349999999999</c:v>
                </c:pt>
                <c:pt idx="22336">
                  <c:v>98.181219999999996</c:v>
                </c:pt>
                <c:pt idx="22337">
                  <c:v>98.18607999999999</c:v>
                </c:pt>
                <c:pt idx="22338">
                  <c:v>98.190929999999994</c:v>
                </c:pt>
                <c:pt idx="22339">
                  <c:v>98.195800000000006</c:v>
                </c:pt>
                <c:pt idx="22340">
                  <c:v>98.200659999999999</c:v>
                </c:pt>
                <c:pt idx="22341">
                  <c:v>98.20550999999999</c:v>
                </c:pt>
                <c:pt idx="22342">
                  <c:v>98.210380000000001</c:v>
                </c:pt>
                <c:pt idx="22343">
                  <c:v>98.215239999999994</c:v>
                </c:pt>
                <c:pt idx="22344">
                  <c:v>98.220100000000002</c:v>
                </c:pt>
                <c:pt idx="22345">
                  <c:v>98.224959999999996</c:v>
                </c:pt>
                <c:pt idx="22346">
                  <c:v>98.229819999999989</c:v>
                </c:pt>
                <c:pt idx="22347">
                  <c:v>98.234680000000012</c:v>
                </c:pt>
                <c:pt idx="22348">
                  <c:v>98.239540000000005</c:v>
                </c:pt>
                <c:pt idx="22349">
                  <c:v>98.244399999999999</c:v>
                </c:pt>
                <c:pt idx="22350">
                  <c:v>98.249260000000007</c:v>
                </c:pt>
                <c:pt idx="22351">
                  <c:v>98.25412</c:v>
                </c:pt>
                <c:pt idx="22352">
                  <c:v>98.258979999999994</c:v>
                </c:pt>
                <c:pt idx="22353">
                  <c:v>98.263840000000002</c:v>
                </c:pt>
                <c:pt idx="22354">
                  <c:v>98.268699999999995</c:v>
                </c:pt>
                <c:pt idx="22355">
                  <c:v>98.273559999999989</c:v>
                </c:pt>
                <c:pt idx="22356">
                  <c:v>98.27843</c:v>
                </c:pt>
                <c:pt idx="22357">
                  <c:v>98.283280000000005</c:v>
                </c:pt>
                <c:pt idx="22358">
                  <c:v>98.288139999999999</c:v>
                </c:pt>
                <c:pt idx="22359">
                  <c:v>98.293009999999995</c:v>
                </c:pt>
                <c:pt idx="22360">
                  <c:v>98.29786</c:v>
                </c:pt>
                <c:pt idx="22361">
                  <c:v>98.302730000000011</c:v>
                </c:pt>
                <c:pt idx="22362">
                  <c:v>98.307590000000005</c:v>
                </c:pt>
                <c:pt idx="22363">
                  <c:v>98.312439999999995</c:v>
                </c:pt>
                <c:pt idx="22364">
                  <c:v>98.317310000000006</c:v>
                </c:pt>
                <c:pt idx="22365">
                  <c:v>98.32217</c:v>
                </c:pt>
                <c:pt idx="22366">
                  <c:v>98.327029999999993</c:v>
                </c:pt>
                <c:pt idx="22367">
                  <c:v>98.331890000000001</c:v>
                </c:pt>
                <c:pt idx="22368">
                  <c:v>98.336749999999995</c:v>
                </c:pt>
                <c:pt idx="22369">
                  <c:v>98.341610000000003</c:v>
                </c:pt>
                <c:pt idx="22370">
                  <c:v>98.346470000000011</c:v>
                </c:pt>
                <c:pt idx="22371">
                  <c:v>98.351330000000004</c:v>
                </c:pt>
                <c:pt idx="22372">
                  <c:v>98.356189999999998</c:v>
                </c:pt>
                <c:pt idx="22373">
                  <c:v>98.361050000000006</c:v>
                </c:pt>
                <c:pt idx="22374">
                  <c:v>98.36591</c:v>
                </c:pt>
                <c:pt idx="22375">
                  <c:v>98.370780000000011</c:v>
                </c:pt>
                <c:pt idx="22376">
                  <c:v>98.375630000000001</c:v>
                </c:pt>
                <c:pt idx="22377">
                  <c:v>98.380489999999995</c:v>
                </c:pt>
                <c:pt idx="22378">
                  <c:v>98.385360000000006</c:v>
                </c:pt>
                <c:pt idx="22379">
                  <c:v>98.39021000000001</c:v>
                </c:pt>
                <c:pt idx="22380">
                  <c:v>98.395070000000004</c:v>
                </c:pt>
                <c:pt idx="22381">
                  <c:v>98.399940000000001</c:v>
                </c:pt>
                <c:pt idx="22382">
                  <c:v>98.404790000000006</c:v>
                </c:pt>
                <c:pt idx="22383">
                  <c:v>98.409649999999999</c:v>
                </c:pt>
                <c:pt idx="22384">
                  <c:v>98.41452000000001</c:v>
                </c:pt>
                <c:pt idx="22385">
                  <c:v>98.419380000000004</c:v>
                </c:pt>
                <c:pt idx="22386">
                  <c:v>98.424239999999998</c:v>
                </c:pt>
                <c:pt idx="22387">
                  <c:v>98.429100000000005</c:v>
                </c:pt>
                <c:pt idx="22388">
                  <c:v>98.433959999999999</c:v>
                </c:pt>
                <c:pt idx="22389">
                  <c:v>98.438819999999993</c:v>
                </c:pt>
                <c:pt idx="22390">
                  <c:v>98.443680000000001</c:v>
                </c:pt>
                <c:pt idx="22391">
                  <c:v>98.448539999999994</c:v>
                </c:pt>
                <c:pt idx="22392">
                  <c:v>98.453400000000002</c:v>
                </c:pt>
                <c:pt idx="22393">
                  <c:v>98.45826000000001</c:v>
                </c:pt>
                <c:pt idx="22394">
                  <c:v>98.463120000000004</c:v>
                </c:pt>
                <c:pt idx="22395">
                  <c:v>98.467979999999997</c:v>
                </c:pt>
                <c:pt idx="22396">
                  <c:v>98.472840000000005</c:v>
                </c:pt>
                <c:pt idx="22397">
                  <c:v>98.477699999999999</c:v>
                </c:pt>
                <c:pt idx="22398">
                  <c:v>98.482559999999992</c:v>
                </c:pt>
                <c:pt idx="22399">
                  <c:v>98.48742</c:v>
                </c:pt>
                <c:pt idx="22400">
                  <c:v>98.492289999999997</c:v>
                </c:pt>
                <c:pt idx="22401">
                  <c:v>98.497140000000002</c:v>
                </c:pt>
                <c:pt idx="22402">
                  <c:v>98.50200000000001</c:v>
                </c:pt>
                <c:pt idx="22403">
                  <c:v>98.506869999999992</c:v>
                </c:pt>
                <c:pt idx="22404">
                  <c:v>98.51173</c:v>
                </c:pt>
                <c:pt idx="22405">
                  <c:v>98.516580000000005</c:v>
                </c:pt>
                <c:pt idx="22406">
                  <c:v>98.521450000000002</c:v>
                </c:pt>
                <c:pt idx="22407">
                  <c:v>98.526310000000009</c:v>
                </c:pt>
                <c:pt idx="22408">
                  <c:v>98.53116</c:v>
                </c:pt>
                <c:pt idx="22409">
                  <c:v>98.536029999999997</c:v>
                </c:pt>
                <c:pt idx="22410">
                  <c:v>98.540890000000005</c:v>
                </c:pt>
                <c:pt idx="22411">
                  <c:v>98.545749999999998</c:v>
                </c:pt>
                <c:pt idx="22412">
                  <c:v>98.550609999999992</c:v>
                </c:pt>
                <c:pt idx="22413">
                  <c:v>98.55547</c:v>
                </c:pt>
                <c:pt idx="22414">
                  <c:v>98.560330000000008</c:v>
                </c:pt>
                <c:pt idx="22415">
                  <c:v>98.565190000000001</c:v>
                </c:pt>
                <c:pt idx="22416">
                  <c:v>98.570050000000009</c:v>
                </c:pt>
                <c:pt idx="22417">
                  <c:v>98.574910000000003</c:v>
                </c:pt>
                <c:pt idx="22418">
                  <c:v>98.579769999999996</c:v>
                </c:pt>
                <c:pt idx="22419">
                  <c:v>98.584630000000004</c:v>
                </c:pt>
                <c:pt idx="22420">
                  <c:v>98.589489999999998</c:v>
                </c:pt>
                <c:pt idx="22421">
                  <c:v>98.594349999999991</c:v>
                </c:pt>
                <c:pt idx="22422">
                  <c:v>98.599220000000003</c:v>
                </c:pt>
                <c:pt idx="22423">
                  <c:v>98.604079999999996</c:v>
                </c:pt>
                <c:pt idx="22424">
                  <c:v>98.608930000000001</c:v>
                </c:pt>
                <c:pt idx="22425">
                  <c:v>98.613799999999998</c:v>
                </c:pt>
                <c:pt idx="22426">
                  <c:v>98.618659999999991</c:v>
                </c:pt>
                <c:pt idx="22427">
                  <c:v>98.623509999999996</c:v>
                </c:pt>
                <c:pt idx="22428">
                  <c:v>98.628380000000007</c:v>
                </c:pt>
                <c:pt idx="22429">
                  <c:v>98.633240000000001</c:v>
                </c:pt>
                <c:pt idx="22430">
                  <c:v>98.638100000000009</c:v>
                </c:pt>
                <c:pt idx="22431">
                  <c:v>98.642960000000002</c:v>
                </c:pt>
                <c:pt idx="22432">
                  <c:v>98.647819999999996</c:v>
                </c:pt>
                <c:pt idx="22433">
                  <c:v>98.652680000000004</c:v>
                </c:pt>
                <c:pt idx="22434">
                  <c:v>98.657539999999997</c:v>
                </c:pt>
                <c:pt idx="22435">
                  <c:v>98.662399999999991</c:v>
                </c:pt>
                <c:pt idx="22436">
                  <c:v>98.667260000000013</c:v>
                </c:pt>
                <c:pt idx="22437">
                  <c:v>98.672120000000007</c:v>
                </c:pt>
                <c:pt idx="22438">
                  <c:v>98.67698</c:v>
                </c:pt>
                <c:pt idx="22439">
                  <c:v>98.681840000000008</c:v>
                </c:pt>
                <c:pt idx="22440">
                  <c:v>98.686700000000002</c:v>
                </c:pt>
                <c:pt idx="22441">
                  <c:v>98.691570000000013</c:v>
                </c:pt>
                <c:pt idx="22442">
                  <c:v>98.696430000000007</c:v>
                </c:pt>
                <c:pt idx="22443">
                  <c:v>98.701279999999997</c:v>
                </c:pt>
                <c:pt idx="22444">
                  <c:v>98.706150000000008</c:v>
                </c:pt>
                <c:pt idx="22445">
                  <c:v>98.711010000000002</c:v>
                </c:pt>
                <c:pt idx="22446">
                  <c:v>98.715860000000006</c:v>
                </c:pt>
                <c:pt idx="22447">
                  <c:v>98.720730000000003</c:v>
                </c:pt>
                <c:pt idx="22448">
                  <c:v>98.725589999999997</c:v>
                </c:pt>
                <c:pt idx="22449">
                  <c:v>98.730440000000002</c:v>
                </c:pt>
                <c:pt idx="22450">
                  <c:v>98.735310000000013</c:v>
                </c:pt>
                <c:pt idx="22451">
                  <c:v>98.740170000000006</c:v>
                </c:pt>
                <c:pt idx="22452">
                  <c:v>98.74503</c:v>
                </c:pt>
                <c:pt idx="22453">
                  <c:v>98.749890000000008</c:v>
                </c:pt>
                <c:pt idx="22454">
                  <c:v>98.754750000000001</c:v>
                </c:pt>
                <c:pt idx="22455">
                  <c:v>98.759609999999995</c:v>
                </c:pt>
                <c:pt idx="22456">
                  <c:v>98.764469999999989</c:v>
                </c:pt>
                <c:pt idx="22457">
                  <c:v>98.769329999999997</c:v>
                </c:pt>
                <c:pt idx="22458">
                  <c:v>98.774190000000004</c:v>
                </c:pt>
                <c:pt idx="22459">
                  <c:v>98.779049999999998</c:v>
                </c:pt>
                <c:pt idx="22460">
                  <c:v>98.783919999999995</c:v>
                </c:pt>
                <c:pt idx="22461">
                  <c:v>98.788780000000003</c:v>
                </c:pt>
                <c:pt idx="22462">
                  <c:v>98.793629999999993</c:v>
                </c:pt>
                <c:pt idx="22463">
                  <c:v>98.798500000000004</c:v>
                </c:pt>
                <c:pt idx="22464">
                  <c:v>98.803360000000012</c:v>
                </c:pt>
                <c:pt idx="22465">
                  <c:v>98.808209999999988</c:v>
                </c:pt>
                <c:pt idx="22466">
                  <c:v>98.813079999999999</c:v>
                </c:pt>
                <c:pt idx="22467">
                  <c:v>98.817940000000007</c:v>
                </c:pt>
                <c:pt idx="22468">
                  <c:v>98.822800000000001</c:v>
                </c:pt>
                <c:pt idx="22469">
                  <c:v>98.827659999999995</c:v>
                </c:pt>
                <c:pt idx="22470">
                  <c:v>98.832519999999988</c:v>
                </c:pt>
                <c:pt idx="22471">
                  <c:v>98.837379999999996</c:v>
                </c:pt>
                <c:pt idx="22472">
                  <c:v>98.842240000000004</c:v>
                </c:pt>
                <c:pt idx="22473">
                  <c:v>98.847099999999998</c:v>
                </c:pt>
                <c:pt idx="22474">
                  <c:v>98.851960000000005</c:v>
                </c:pt>
                <c:pt idx="22475">
                  <c:v>98.856819999999999</c:v>
                </c:pt>
                <c:pt idx="22476">
                  <c:v>98.861679999999993</c:v>
                </c:pt>
                <c:pt idx="22477">
                  <c:v>98.866540000000001</c:v>
                </c:pt>
                <c:pt idx="22478">
                  <c:v>98.871399999999994</c:v>
                </c:pt>
                <c:pt idx="22479">
                  <c:v>98.876270000000005</c:v>
                </c:pt>
                <c:pt idx="22480">
                  <c:v>98.881129999999999</c:v>
                </c:pt>
                <c:pt idx="22481">
                  <c:v>98.885980000000004</c:v>
                </c:pt>
                <c:pt idx="22482">
                  <c:v>98.89085</c:v>
                </c:pt>
                <c:pt idx="22483">
                  <c:v>98.895709999999994</c:v>
                </c:pt>
                <c:pt idx="22484">
                  <c:v>98.900559999999999</c:v>
                </c:pt>
                <c:pt idx="22485">
                  <c:v>98.905429999999996</c:v>
                </c:pt>
                <c:pt idx="22486">
                  <c:v>98.910290000000003</c:v>
                </c:pt>
                <c:pt idx="22487">
                  <c:v>98.915149999999997</c:v>
                </c:pt>
                <c:pt idx="22488">
                  <c:v>98.920010000000005</c:v>
                </c:pt>
                <c:pt idx="22489">
                  <c:v>98.924869999999999</c:v>
                </c:pt>
                <c:pt idx="22490">
                  <c:v>98.929729999999992</c:v>
                </c:pt>
                <c:pt idx="22491">
                  <c:v>98.93459</c:v>
                </c:pt>
                <c:pt idx="22492">
                  <c:v>98.939449999999994</c:v>
                </c:pt>
                <c:pt idx="22493">
                  <c:v>98.944309999999987</c:v>
                </c:pt>
                <c:pt idx="22494">
                  <c:v>98.949170000000009</c:v>
                </c:pt>
                <c:pt idx="22495">
                  <c:v>98.954039999999992</c:v>
                </c:pt>
                <c:pt idx="22496">
                  <c:v>98.958889999999997</c:v>
                </c:pt>
                <c:pt idx="22497">
                  <c:v>98.963750000000005</c:v>
                </c:pt>
                <c:pt idx="22498">
                  <c:v>98.968619999999987</c:v>
                </c:pt>
                <c:pt idx="22499">
                  <c:v>98.973480000000009</c:v>
                </c:pt>
                <c:pt idx="22500">
                  <c:v>98.97833</c:v>
                </c:pt>
                <c:pt idx="22501">
                  <c:v>98.983199999999997</c:v>
                </c:pt>
                <c:pt idx="22502">
                  <c:v>98.988060000000004</c:v>
                </c:pt>
                <c:pt idx="22503">
                  <c:v>98.992919999999998</c:v>
                </c:pt>
                <c:pt idx="22504">
                  <c:v>98.997779999999992</c:v>
                </c:pt>
                <c:pt idx="22505">
                  <c:v>99.00264</c:v>
                </c:pt>
                <c:pt idx="22506">
                  <c:v>99.007499999999993</c:v>
                </c:pt>
                <c:pt idx="22507">
                  <c:v>99.012359999999987</c:v>
                </c:pt>
                <c:pt idx="22508">
                  <c:v>99.017220000000009</c:v>
                </c:pt>
                <c:pt idx="22509">
                  <c:v>99.022080000000003</c:v>
                </c:pt>
                <c:pt idx="22510">
                  <c:v>99.026939999999996</c:v>
                </c:pt>
                <c:pt idx="22511">
                  <c:v>99.031809999999993</c:v>
                </c:pt>
                <c:pt idx="22512">
                  <c:v>99.036659999999998</c:v>
                </c:pt>
                <c:pt idx="22513">
                  <c:v>99.041519999999991</c:v>
                </c:pt>
                <c:pt idx="22514">
                  <c:v>99.046390000000002</c:v>
                </c:pt>
                <c:pt idx="22515">
                  <c:v>99.051239999999993</c:v>
                </c:pt>
                <c:pt idx="22516">
                  <c:v>99.056100000000001</c:v>
                </c:pt>
                <c:pt idx="22517">
                  <c:v>99.060969999999998</c:v>
                </c:pt>
                <c:pt idx="22518">
                  <c:v>99.065829999999991</c:v>
                </c:pt>
                <c:pt idx="22519">
                  <c:v>99.070689999999999</c:v>
                </c:pt>
                <c:pt idx="22520">
                  <c:v>99.075549999999993</c:v>
                </c:pt>
                <c:pt idx="22521">
                  <c:v>99.080410000000001</c:v>
                </c:pt>
                <c:pt idx="22522">
                  <c:v>99.085270000000008</c:v>
                </c:pt>
                <c:pt idx="22523">
                  <c:v>99.090130000000002</c:v>
                </c:pt>
                <c:pt idx="22524">
                  <c:v>99.094989999999996</c:v>
                </c:pt>
                <c:pt idx="22525">
                  <c:v>99.099850000000004</c:v>
                </c:pt>
                <c:pt idx="22526">
                  <c:v>99.104709999999997</c:v>
                </c:pt>
                <c:pt idx="22527">
                  <c:v>99.109580000000008</c:v>
                </c:pt>
                <c:pt idx="22528">
                  <c:v>99.114429999999999</c:v>
                </c:pt>
                <c:pt idx="22529">
                  <c:v>99.119289999999992</c:v>
                </c:pt>
                <c:pt idx="22530">
                  <c:v>99.124160000000003</c:v>
                </c:pt>
                <c:pt idx="22531">
                  <c:v>99.129010000000008</c:v>
                </c:pt>
                <c:pt idx="22532">
                  <c:v>99.133879999999991</c:v>
                </c:pt>
                <c:pt idx="22533">
                  <c:v>99.138739999999999</c:v>
                </c:pt>
                <c:pt idx="22534">
                  <c:v>99.143590000000003</c:v>
                </c:pt>
                <c:pt idx="22535">
                  <c:v>99.14846</c:v>
                </c:pt>
                <c:pt idx="22536">
                  <c:v>99.153320000000008</c:v>
                </c:pt>
                <c:pt idx="22537">
                  <c:v>99.158180000000002</c:v>
                </c:pt>
                <c:pt idx="22538">
                  <c:v>99.163039999999995</c:v>
                </c:pt>
                <c:pt idx="22539">
                  <c:v>99.167900000000003</c:v>
                </c:pt>
                <c:pt idx="22540">
                  <c:v>99.172759999999997</c:v>
                </c:pt>
                <c:pt idx="22541">
                  <c:v>99.17761999999999</c:v>
                </c:pt>
                <c:pt idx="22542">
                  <c:v>99.182479999999998</c:v>
                </c:pt>
                <c:pt idx="22543">
                  <c:v>99.187339999999992</c:v>
                </c:pt>
                <c:pt idx="22544">
                  <c:v>99.1922</c:v>
                </c:pt>
                <c:pt idx="22545">
                  <c:v>99.197060000000008</c:v>
                </c:pt>
                <c:pt idx="22546">
                  <c:v>99.20192999999999</c:v>
                </c:pt>
                <c:pt idx="22547">
                  <c:v>99.206779999999995</c:v>
                </c:pt>
                <c:pt idx="22548">
                  <c:v>99.211649999999992</c:v>
                </c:pt>
                <c:pt idx="22549">
                  <c:v>99.21651</c:v>
                </c:pt>
                <c:pt idx="22550">
                  <c:v>99.22135999999999</c:v>
                </c:pt>
                <c:pt idx="22551">
                  <c:v>99.226230000000001</c:v>
                </c:pt>
                <c:pt idx="22552">
                  <c:v>99.231089999999995</c:v>
                </c:pt>
                <c:pt idx="22553">
                  <c:v>99.235939999999999</c:v>
                </c:pt>
                <c:pt idx="22554">
                  <c:v>99.240809999999996</c:v>
                </c:pt>
                <c:pt idx="22555">
                  <c:v>99.24566999999999</c:v>
                </c:pt>
                <c:pt idx="22556">
                  <c:v>99.250529999999998</c:v>
                </c:pt>
                <c:pt idx="22557">
                  <c:v>99.255390000000006</c:v>
                </c:pt>
                <c:pt idx="22558">
                  <c:v>99.260249999999999</c:v>
                </c:pt>
                <c:pt idx="22559">
                  <c:v>99.265110000000007</c:v>
                </c:pt>
                <c:pt idx="22560">
                  <c:v>99.269970000000001</c:v>
                </c:pt>
                <c:pt idx="22561">
                  <c:v>99.274839999999998</c:v>
                </c:pt>
                <c:pt idx="22562">
                  <c:v>99.279690000000002</c:v>
                </c:pt>
                <c:pt idx="22563">
                  <c:v>99.284549999999996</c:v>
                </c:pt>
                <c:pt idx="22564">
                  <c:v>99.289420000000007</c:v>
                </c:pt>
                <c:pt idx="22565">
                  <c:v>99.294280000000001</c:v>
                </c:pt>
                <c:pt idx="22566">
                  <c:v>99.299130000000005</c:v>
                </c:pt>
                <c:pt idx="22567">
                  <c:v>99.304000000000002</c:v>
                </c:pt>
                <c:pt idx="22568">
                  <c:v>99.308859999999996</c:v>
                </c:pt>
                <c:pt idx="22569">
                  <c:v>99.313719999999989</c:v>
                </c:pt>
                <c:pt idx="22570">
                  <c:v>99.318579999999997</c:v>
                </c:pt>
                <c:pt idx="22571">
                  <c:v>99.323440000000005</c:v>
                </c:pt>
                <c:pt idx="22572">
                  <c:v>99.328299999999999</c:v>
                </c:pt>
                <c:pt idx="22573">
                  <c:v>99.333160000000007</c:v>
                </c:pt>
                <c:pt idx="22574">
                  <c:v>99.33802</c:v>
                </c:pt>
                <c:pt idx="22575">
                  <c:v>99.342879999999994</c:v>
                </c:pt>
                <c:pt idx="22576">
                  <c:v>99.347740000000002</c:v>
                </c:pt>
                <c:pt idx="22577">
                  <c:v>99.352609999999999</c:v>
                </c:pt>
                <c:pt idx="22578">
                  <c:v>99.357459999999989</c:v>
                </c:pt>
                <c:pt idx="22579">
                  <c:v>99.362320000000011</c:v>
                </c:pt>
                <c:pt idx="22580">
                  <c:v>99.367189999999994</c:v>
                </c:pt>
                <c:pt idx="22581">
                  <c:v>99.372039999999998</c:v>
                </c:pt>
                <c:pt idx="22582">
                  <c:v>99.376909999999995</c:v>
                </c:pt>
                <c:pt idx="22583">
                  <c:v>99.381769999999989</c:v>
                </c:pt>
                <c:pt idx="22584">
                  <c:v>99.386619999999994</c:v>
                </c:pt>
                <c:pt idx="22585">
                  <c:v>99.391490000000005</c:v>
                </c:pt>
                <c:pt idx="22586">
                  <c:v>99.396349999999998</c:v>
                </c:pt>
                <c:pt idx="22587">
                  <c:v>99.401210000000006</c:v>
                </c:pt>
                <c:pt idx="22588">
                  <c:v>99.40607</c:v>
                </c:pt>
                <c:pt idx="22589">
                  <c:v>99.410929999999993</c:v>
                </c:pt>
                <c:pt idx="22590">
                  <c:v>99.415790000000001</c:v>
                </c:pt>
                <c:pt idx="22591">
                  <c:v>99.420649999999995</c:v>
                </c:pt>
                <c:pt idx="22592">
                  <c:v>99.425509999999989</c:v>
                </c:pt>
                <c:pt idx="22593">
                  <c:v>99.430370000000011</c:v>
                </c:pt>
                <c:pt idx="22594">
                  <c:v>99.435230000000004</c:v>
                </c:pt>
                <c:pt idx="22595">
                  <c:v>99.440100000000001</c:v>
                </c:pt>
                <c:pt idx="22596">
                  <c:v>99.444959999999995</c:v>
                </c:pt>
                <c:pt idx="22597">
                  <c:v>99.449809999999999</c:v>
                </c:pt>
                <c:pt idx="22598">
                  <c:v>99.45468000000001</c:v>
                </c:pt>
                <c:pt idx="22599">
                  <c:v>99.459540000000004</c:v>
                </c:pt>
                <c:pt idx="22600">
                  <c:v>99.464399999999998</c:v>
                </c:pt>
                <c:pt idx="22601">
                  <c:v>99.469260000000006</c:v>
                </c:pt>
                <c:pt idx="22602">
                  <c:v>99.474119999999999</c:v>
                </c:pt>
                <c:pt idx="22603">
                  <c:v>99.478979999999993</c:v>
                </c:pt>
                <c:pt idx="22604">
                  <c:v>99.483840000000001</c:v>
                </c:pt>
                <c:pt idx="22605">
                  <c:v>99.488699999999994</c:v>
                </c:pt>
                <c:pt idx="22606">
                  <c:v>99.493559999999988</c:v>
                </c:pt>
                <c:pt idx="22607">
                  <c:v>99.49842000000001</c:v>
                </c:pt>
                <c:pt idx="22608">
                  <c:v>99.503289999999993</c:v>
                </c:pt>
                <c:pt idx="22609">
                  <c:v>99.508139999999997</c:v>
                </c:pt>
                <c:pt idx="22610">
                  <c:v>99.513000000000005</c:v>
                </c:pt>
                <c:pt idx="22611">
                  <c:v>99.517869999999988</c:v>
                </c:pt>
                <c:pt idx="22612">
                  <c:v>99.522719999999993</c:v>
                </c:pt>
                <c:pt idx="22613">
                  <c:v>99.527590000000004</c:v>
                </c:pt>
                <c:pt idx="22614">
                  <c:v>99.532449999999997</c:v>
                </c:pt>
                <c:pt idx="22615">
                  <c:v>99.537310000000005</c:v>
                </c:pt>
                <c:pt idx="22616">
                  <c:v>99.542169999999999</c:v>
                </c:pt>
                <c:pt idx="22617">
                  <c:v>99.547029999999992</c:v>
                </c:pt>
                <c:pt idx="22618">
                  <c:v>99.55189</c:v>
                </c:pt>
                <c:pt idx="22619">
                  <c:v>99.556749999999994</c:v>
                </c:pt>
                <c:pt idx="22620">
                  <c:v>99.561610000000002</c:v>
                </c:pt>
                <c:pt idx="22621">
                  <c:v>99.56647000000001</c:v>
                </c:pt>
                <c:pt idx="22622">
                  <c:v>99.571330000000003</c:v>
                </c:pt>
                <c:pt idx="22623">
                  <c:v>99.576189999999997</c:v>
                </c:pt>
                <c:pt idx="22624">
                  <c:v>99.581059999999994</c:v>
                </c:pt>
                <c:pt idx="22625">
                  <c:v>99.585909999999998</c:v>
                </c:pt>
                <c:pt idx="22626">
                  <c:v>99.590780000000009</c:v>
                </c:pt>
                <c:pt idx="22627">
                  <c:v>99.595640000000003</c:v>
                </c:pt>
                <c:pt idx="22628">
                  <c:v>99.600489999999994</c:v>
                </c:pt>
                <c:pt idx="22629">
                  <c:v>99.605360000000005</c:v>
                </c:pt>
                <c:pt idx="22630">
                  <c:v>99.610219999999998</c:v>
                </c:pt>
                <c:pt idx="22631">
                  <c:v>99.615079999999992</c:v>
                </c:pt>
                <c:pt idx="22632">
                  <c:v>99.61994</c:v>
                </c:pt>
                <c:pt idx="22633">
                  <c:v>99.624799999999993</c:v>
                </c:pt>
                <c:pt idx="22634">
                  <c:v>99.629660000000001</c:v>
                </c:pt>
                <c:pt idx="22635">
                  <c:v>99.634520000000009</c:v>
                </c:pt>
                <c:pt idx="22636">
                  <c:v>99.639380000000003</c:v>
                </c:pt>
                <c:pt idx="22637">
                  <c:v>99.644239999999996</c:v>
                </c:pt>
                <c:pt idx="22638">
                  <c:v>99.649100000000004</c:v>
                </c:pt>
                <c:pt idx="22639">
                  <c:v>99.653970000000001</c:v>
                </c:pt>
                <c:pt idx="22640">
                  <c:v>99.658819999999992</c:v>
                </c:pt>
                <c:pt idx="22641">
                  <c:v>99.663679999999999</c:v>
                </c:pt>
                <c:pt idx="22642">
                  <c:v>99.668549999999996</c:v>
                </c:pt>
                <c:pt idx="22643">
                  <c:v>99.673410000000004</c:v>
                </c:pt>
                <c:pt idx="22644">
                  <c:v>99.678269999999998</c:v>
                </c:pt>
                <c:pt idx="22645">
                  <c:v>99.683129999999991</c:v>
                </c:pt>
                <c:pt idx="22646">
                  <c:v>99.687989999999999</c:v>
                </c:pt>
                <c:pt idx="22647">
                  <c:v>99.692849999999993</c:v>
                </c:pt>
                <c:pt idx="22648">
                  <c:v>99.697710000000001</c:v>
                </c:pt>
                <c:pt idx="22649">
                  <c:v>99.702570000000009</c:v>
                </c:pt>
                <c:pt idx="22650">
                  <c:v>99.707430000000002</c:v>
                </c:pt>
                <c:pt idx="22651">
                  <c:v>99.712289999999996</c:v>
                </c:pt>
                <c:pt idx="22652">
                  <c:v>99.717159999999993</c:v>
                </c:pt>
                <c:pt idx="22653">
                  <c:v>99.722009999999997</c:v>
                </c:pt>
                <c:pt idx="22654">
                  <c:v>99.726880000000008</c:v>
                </c:pt>
                <c:pt idx="22655">
                  <c:v>99.731740000000002</c:v>
                </c:pt>
                <c:pt idx="22656">
                  <c:v>99.736590000000007</c:v>
                </c:pt>
                <c:pt idx="22657">
                  <c:v>99.741460000000004</c:v>
                </c:pt>
                <c:pt idx="22658">
                  <c:v>99.746319999999997</c:v>
                </c:pt>
                <c:pt idx="22659">
                  <c:v>99.751170000000002</c:v>
                </c:pt>
                <c:pt idx="22660">
                  <c:v>99.756039999999999</c:v>
                </c:pt>
                <c:pt idx="22661">
                  <c:v>99.760900000000007</c:v>
                </c:pt>
                <c:pt idx="22662">
                  <c:v>99.76576</c:v>
                </c:pt>
                <c:pt idx="22663">
                  <c:v>99.770620000000008</c:v>
                </c:pt>
                <c:pt idx="22664">
                  <c:v>99.775480000000002</c:v>
                </c:pt>
                <c:pt idx="22665">
                  <c:v>99.780339999999995</c:v>
                </c:pt>
                <c:pt idx="22666">
                  <c:v>99.785200000000003</c:v>
                </c:pt>
                <c:pt idx="22667">
                  <c:v>99.79007</c:v>
                </c:pt>
                <c:pt idx="22668">
                  <c:v>99.794919999999991</c:v>
                </c:pt>
                <c:pt idx="22669">
                  <c:v>99.799779999999998</c:v>
                </c:pt>
                <c:pt idx="22670">
                  <c:v>99.804649999999995</c:v>
                </c:pt>
                <c:pt idx="22671">
                  <c:v>99.809510000000003</c:v>
                </c:pt>
                <c:pt idx="22672">
                  <c:v>99.814369999999997</c:v>
                </c:pt>
                <c:pt idx="22673">
                  <c:v>99.81922999999999</c:v>
                </c:pt>
                <c:pt idx="22674">
                  <c:v>99.824089999999998</c:v>
                </c:pt>
                <c:pt idx="22675">
                  <c:v>99.828950000000006</c:v>
                </c:pt>
                <c:pt idx="22676">
                  <c:v>99.83381</c:v>
                </c:pt>
                <c:pt idx="22677">
                  <c:v>99.838670000000008</c:v>
                </c:pt>
                <c:pt idx="22678">
                  <c:v>99.843530000000001</c:v>
                </c:pt>
                <c:pt idx="22679">
                  <c:v>99.848389999999995</c:v>
                </c:pt>
                <c:pt idx="22680">
                  <c:v>99.853250000000003</c:v>
                </c:pt>
                <c:pt idx="22681">
                  <c:v>99.858109999999996</c:v>
                </c:pt>
                <c:pt idx="22682">
                  <c:v>99.862980000000007</c:v>
                </c:pt>
                <c:pt idx="22683">
                  <c:v>99.867840000000001</c:v>
                </c:pt>
                <c:pt idx="22684">
                  <c:v>99.872690000000006</c:v>
                </c:pt>
                <c:pt idx="22685">
                  <c:v>99.877560000000003</c:v>
                </c:pt>
                <c:pt idx="22686">
                  <c:v>99.882419999999996</c:v>
                </c:pt>
                <c:pt idx="22687">
                  <c:v>99.887270000000001</c:v>
                </c:pt>
                <c:pt idx="22688">
                  <c:v>99.892139999999998</c:v>
                </c:pt>
                <c:pt idx="22689">
                  <c:v>99.897000000000006</c:v>
                </c:pt>
                <c:pt idx="22690">
                  <c:v>99.901859999999999</c:v>
                </c:pt>
                <c:pt idx="22691">
                  <c:v>99.906720000000007</c:v>
                </c:pt>
                <c:pt idx="22692">
                  <c:v>99.911580000000001</c:v>
                </c:pt>
                <c:pt idx="22693">
                  <c:v>99.916439999999994</c:v>
                </c:pt>
                <c:pt idx="22694">
                  <c:v>99.921300000000002</c:v>
                </c:pt>
                <c:pt idx="22695">
                  <c:v>99.926169999999999</c:v>
                </c:pt>
                <c:pt idx="22696">
                  <c:v>99.93101999999999</c:v>
                </c:pt>
                <c:pt idx="22697">
                  <c:v>99.935880000000012</c:v>
                </c:pt>
                <c:pt idx="22698">
                  <c:v>99.940749999999994</c:v>
                </c:pt>
                <c:pt idx="22699">
                  <c:v>99.945599999999999</c:v>
                </c:pt>
                <c:pt idx="22700">
                  <c:v>99.950469999999996</c:v>
                </c:pt>
                <c:pt idx="22701">
                  <c:v>99.955329999999989</c:v>
                </c:pt>
                <c:pt idx="22702">
                  <c:v>99.960190000000011</c:v>
                </c:pt>
                <c:pt idx="22703">
                  <c:v>99.965050000000005</c:v>
                </c:pt>
                <c:pt idx="22704">
                  <c:v>99.969909999999999</c:v>
                </c:pt>
                <c:pt idx="22705">
                  <c:v>99.974770000000007</c:v>
                </c:pt>
                <c:pt idx="22706">
                  <c:v>99.97963</c:v>
                </c:pt>
                <c:pt idx="22707">
                  <c:v>99.984489999999994</c:v>
                </c:pt>
                <c:pt idx="22708">
                  <c:v>99.989350000000002</c:v>
                </c:pt>
                <c:pt idx="22709">
                  <c:v>99.994209999999995</c:v>
                </c:pt>
                <c:pt idx="22710">
                  <c:v>99.999080000000006</c:v>
                </c:pt>
                <c:pt idx="22711">
                  <c:v>100.0039</c:v>
                </c:pt>
                <c:pt idx="22712">
                  <c:v>100.00879999999999</c:v>
                </c:pt>
                <c:pt idx="22713">
                  <c:v>100.0137</c:v>
                </c:pt>
                <c:pt idx="22714">
                  <c:v>100.0185</c:v>
                </c:pt>
                <c:pt idx="22715">
                  <c:v>100.0234</c:v>
                </c:pt>
                <c:pt idx="22716">
                  <c:v>100.0282</c:v>
                </c:pt>
                <c:pt idx="22717">
                  <c:v>100.0331</c:v>
                </c:pt>
                <c:pt idx="22718">
                  <c:v>100.038</c:v>
                </c:pt>
                <c:pt idx="22719">
                  <c:v>100.0428</c:v>
                </c:pt>
                <c:pt idx="22720">
                  <c:v>100.04770000000001</c:v>
                </c:pt>
                <c:pt idx="22721">
                  <c:v>100.05250000000001</c:v>
                </c:pt>
                <c:pt idx="22722">
                  <c:v>100.0574</c:v>
                </c:pt>
                <c:pt idx="22723">
                  <c:v>100.06230000000001</c:v>
                </c:pt>
                <c:pt idx="22724">
                  <c:v>100.06710000000001</c:v>
                </c:pt>
                <c:pt idx="22725">
                  <c:v>100.07199999999999</c:v>
                </c:pt>
                <c:pt idx="22726">
                  <c:v>100.07679999999999</c:v>
                </c:pt>
                <c:pt idx="22727">
                  <c:v>100.0817</c:v>
                </c:pt>
                <c:pt idx="22728">
                  <c:v>100.0866</c:v>
                </c:pt>
                <c:pt idx="22729">
                  <c:v>100.09139999999999</c:v>
                </c:pt>
                <c:pt idx="22730">
                  <c:v>100.0963</c:v>
                </c:pt>
                <c:pt idx="22731">
                  <c:v>100.10120000000001</c:v>
                </c:pt>
                <c:pt idx="22732">
                  <c:v>100.10599999999999</c:v>
                </c:pt>
                <c:pt idx="22733">
                  <c:v>100.1109</c:v>
                </c:pt>
                <c:pt idx="22734">
                  <c:v>100.1157</c:v>
                </c:pt>
                <c:pt idx="22735">
                  <c:v>100.12060000000001</c:v>
                </c:pt>
                <c:pt idx="22736">
                  <c:v>100.1255</c:v>
                </c:pt>
                <c:pt idx="22737">
                  <c:v>100.13030000000001</c:v>
                </c:pt>
                <c:pt idx="22738">
                  <c:v>100.1352</c:v>
                </c:pt>
                <c:pt idx="22739">
                  <c:v>100.14</c:v>
                </c:pt>
                <c:pt idx="22740">
                  <c:v>100.14489999999999</c:v>
                </c:pt>
                <c:pt idx="22741">
                  <c:v>100.1498</c:v>
                </c:pt>
                <c:pt idx="22742">
                  <c:v>100.1546</c:v>
                </c:pt>
                <c:pt idx="22743">
                  <c:v>100.15949999999999</c:v>
                </c:pt>
                <c:pt idx="22744">
                  <c:v>100.1643</c:v>
                </c:pt>
                <c:pt idx="22745">
                  <c:v>100.1692</c:v>
                </c:pt>
                <c:pt idx="22746">
                  <c:v>100.1741</c:v>
                </c:pt>
                <c:pt idx="22747">
                  <c:v>100.1789</c:v>
                </c:pt>
                <c:pt idx="22748">
                  <c:v>100.18380000000001</c:v>
                </c:pt>
                <c:pt idx="22749">
                  <c:v>100.18860000000001</c:v>
                </c:pt>
                <c:pt idx="22750">
                  <c:v>100.1935</c:v>
                </c:pt>
                <c:pt idx="22751">
                  <c:v>100.19840000000001</c:v>
                </c:pt>
                <c:pt idx="22752">
                  <c:v>100.20320000000001</c:v>
                </c:pt>
                <c:pt idx="22753">
                  <c:v>100.20809999999999</c:v>
                </c:pt>
                <c:pt idx="22754">
                  <c:v>100.21289999999999</c:v>
                </c:pt>
                <c:pt idx="22755">
                  <c:v>100.2178</c:v>
                </c:pt>
                <c:pt idx="22756">
                  <c:v>100.2227</c:v>
                </c:pt>
                <c:pt idx="22757">
                  <c:v>100.22749999999999</c:v>
                </c:pt>
                <c:pt idx="22758">
                  <c:v>100.2324</c:v>
                </c:pt>
                <c:pt idx="22759">
                  <c:v>100.2373</c:v>
                </c:pt>
                <c:pt idx="22760">
                  <c:v>100.24209999999999</c:v>
                </c:pt>
                <c:pt idx="22761">
                  <c:v>100.247</c:v>
                </c:pt>
                <c:pt idx="22762">
                  <c:v>100.2518</c:v>
                </c:pt>
                <c:pt idx="22763">
                  <c:v>100.25670000000001</c:v>
                </c:pt>
                <c:pt idx="22764">
                  <c:v>100.2616</c:v>
                </c:pt>
                <c:pt idx="22765">
                  <c:v>100.2664</c:v>
                </c:pt>
                <c:pt idx="22766">
                  <c:v>100.2713</c:v>
                </c:pt>
                <c:pt idx="22767">
                  <c:v>100.27610000000001</c:v>
                </c:pt>
                <c:pt idx="22768">
                  <c:v>100.28099999999999</c:v>
                </c:pt>
                <c:pt idx="22769">
                  <c:v>100.2859</c:v>
                </c:pt>
                <c:pt idx="22770">
                  <c:v>100.2907</c:v>
                </c:pt>
                <c:pt idx="22771">
                  <c:v>100.29559999999999</c:v>
                </c:pt>
                <c:pt idx="22772">
                  <c:v>100.3004</c:v>
                </c:pt>
                <c:pt idx="22773">
                  <c:v>100.3053</c:v>
                </c:pt>
                <c:pt idx="22774">
                  <c:v>100.31020000000001</c:v>
                </c:pt>
                <c:pt idx="22775">
                  <c:v>100.315</c:v>
                </c:pt>
                <c:pt idx="22776">
                  <c:v>100.3199</c:v>
                </c:pt>
                <c:pt idx="22777">
                  <c:v>100.32470000000001</c:v>
                </c:pt>
                <c:pt idx="22778">
                  <c:v>100.3296</c:v>
                </c:pt>
                <c:pt idx="22779">
                  <c:v>100.33449999999999</c:v>
                </c:pt>
                <c:pt idx="22780">
                  <c:v>100.33930000000001</c:v>
                </c:pt>
                <c:pt idx="22781">
                  <c:v>100.3442</c:v>
                </c:pt>
                <c:pt idx="22782">
                  <c:v>100.34909999999999</c:v>
                </c:pt>
                <c:pt idx="22783">
                  <c:v>100.3539</c:v>
                </c:pt>
                <c:pt idx="22784">
                  <c:v>100.3588</c:v>
                </c:pt>
                <c:pt idx="22785">
                  <c:v>100.36359999999999</c:v>
                </c:pt>
                <c:pt idx="22786">
                  <c:v>100.3685</c:v>
                </c:pt>
                <c:pt idx="22787">
                  <c:v>100.3734</c:v>
                </c:pt>
                <c:pt idx="22788">
                  <c:v>100.37820000000001</c:v>
                </c:pt>
                <c:pt idx="22789">
                  <c:v>100.3831</c:v>
                </c:pt>
                <c:pt idx="22790">
                  <c:v>100.3879</c:v>
                </c:pt>
                <c:pt idx="22791">
                  <c:v>100.39280000000001</c:v>
                </c:pt>
                <c:pt idx="22792">
                  <c:v>100.3977</c:v>
                </c:pt>
                <c:pt idx="22793">
                  <c:v>100.4025</c:v>
                </c:pt>
                <c:pt idx="22794">
                  <c:v>100.4074</c:v>
                </c:pt>
                <c:pt idx="22795">
                  <c:v>100.4122</c:v>
                </c:pt>
                <c:pt idx="22796">
                  <c:v>100.41709999999999</c:v>
                </c:pt>
                <c:pt idx="22797">
                  <c:v>100.422</c:v>
                </c:pt>
                <c:pt idx="22798">
                  <c:v>100.4268</c:v>
                </c:pt>
                <c:pt idx="22799">
                  <c:v>100.43169999999999</c:v>
                </c:pt>
                <c:pt idx="22800">
                  <c:v>100.4365</c:v>
                </c:pt>
                <c:pt idx="22801">
                  <c:v>100.4414</c:v>
                </c:pt>
                <c:pt idx="22802">
                  <c:v>100.44630000000001</c:v>
                </c:pt>
                <c:pt idx="22803">
                  <c:v>100.4511</c:v>
                </c:pt>
                <c:pt idx="22804">
                  <c:v>100.456</c:v>
                </c:pt>
                <c:pt idx="22805">
                  <c:v>100.46080000000001</c:v>
                </c:pt>
                <c:pt idx="22806">
                  <c:v>100.4657</c:v>
                </c:pt>
                <c:pt idx="22807">
                  <c:v>100.47059999999999</c:v>
                </c:pt>
                <c:pt idx="22808">
                  <c:v>100.47540000000001</c:v>
                </c:pt>
                <c:pt idx="22809">
                  <c:v>100.4803</c:v>
                </c:pt>
                <c:pt idx="22810">
                  <c:v>100.48519999999999</c:v>
                </c:pt>
                <c:pt idx="22811">
                  <c:v>100.49</c:v>
                </c:pt>
                <c:pt idx="22812">
                  <c:v>100.4949</c:v>
                </c:pt>
                <c:pt idx="22813">
                  <c:v>100.4997</c:v>
                </c:pt>
                <c:pt idx="22814">
                  <c:v>100.5046</c:v>
                </c:pt>
                <c:pt idx="22815">
                  <c:v>100.5095</c:v>
                </c:pt>
                <c:pt idx="22816">
                  <c:v>100.51430000000001</c:v>
                </c:pt>
                <c:pt idx="22817">
                  <c:v>100.5192</c:v>
                </c:pt>
                <c:pt idx="22818">
                  <c:v>100.524</c:v>
                </c:pt>
                <c:pt idx="22819">
                  <c:v>100.52890000000001</c:v>
                </c:pt>
                <c:pt idx="22820">
                  <c:v>100.53380000000001</c:v>
                </c:pt>
                <c:pt idx="22821">
                  <c:v>100.5386</c:v>
                </c:pt>
                <c:pt idx="22822">
                  <c:v>100.54349999999999</c:v>
                </c:pt>
                <c:pt idx="22823">
                  <c:v>100.5483</c:v>
                </c:pt>
                <c:pt idx="22824">
                  <c:v>100.55319999999999</c:v>
                </c:pt>
                <c:pt idx="22825">
                  <c:v>100.5581</c:v>
                </c:pt>
                <c:pt idx="22826">
                  <c:v>100.5629</c:v>
                </c:pt>
                <c:pt idx="22827">
                  <c:v>100.56780000000001</c:v>
                </c:pt>
                <c:pt idx="22828">
                  <c:v>100.57259999999999</c:v>
                </c:pt>
                <c:pt idx="22829">
                  <c:v>100.5775</c:v>
                </c:pt>
                <c:pt idx="22830">
                  <c:v>100.58240000000001</c:v>
                </c:pt>
                <c:pt idx="22831">
                  <c:v>100.5872</c:v>
                </c:pt>
                <c:pt idx="22832">
                  <c:v>100.5921</c:v>
                </c:pt>
                <c:pt idx="22833">
                  <c:v>100.59690000000001</c:v>
                </c:pt>
                <c:pt idx="22834">
                  <c:v>100.60180000000001</c:v>
                </c:pt>
                <c:pt idx="22835">
                  <c:v>100.60669999999999</c:v>
                </c:pt>
                <c:pt idx="22836">
                  <c:v>100.61150000000001</c:v>
                </c:pt>
                <c:pt idx="22837">
                  <c:v>100.6164</c:v>
                </c:pt>
                <c:pt idx="22838">
                  <c:v>100.62129999999999</c:v>
                </c:pt>
                <c:pt idx="22839">
                  <c:v>100.62609999999999</c:v>
                </c:pt>
                <c:pt idx="22840">
                  <c:v>100.631</c:v>
                </c:pt>
                <c:pt idx="22841">
                  <c:v>100.6358</c:v>
                </c:pt>
                <c:pt idx="22842">
                  <c:v>100.6407</c:v>
                </c:pt>
                <c:pt idx="22843">
                  <c:v>100.6456</c:v>
                </c:pt>
                <c:pt idx="22844">
                  <c:v>100.6504</c:v>
                </c:pt>
                <c:pt idx="22845">
                  <c:v>100.6553</c:v>
                </c:pt>
                <c:pt idx="22846">
                  <c:v>100.6601</c:v>
                </c:pt>
                <c:pt idx="22847">
                  <c:v>100.66500000000001</c:v>
                </c:pt>
                <c:pt idx="22848">
                  <c:v>100.66990000000001</c:v>
                </c:pt>
                <c:pt idx="22849">
                  <c:v>100.6747</c:v>
                </c:pt>
                <c:pt idx="22850">
                  <c:v>100.67959999999999</c:v>
                </c:pt>
                <c:pt idx="22851">
                  <c:v>100.6844</c:v>
                </c:pt>
                <c:pt idx="22852">
                  <c:v>100.68929999999999</c:v>
                </c:pt>
                <c:pt idx="22853">
                  <c:v>100.6942</c:v>
                </c:pt>
                <c:pt idx="22854">
                  <c:v>100.699</c:v>
                </c:pt>
                <c:pt idx="22855">
                  <c:v>100.7039</c:v>
                </c:pt>
                <c:pt idx="22856">
                  <c:v>100.7088</c:v>
                </c:pt>
                <c:pt idx="22857">
                  <c:v>100.7136</c:v>
                </c:pt>
                <c:pt idx="22858">
                  <c:v>100.71850000000001</c:v>
                </c:pt>
                <c:pt idx="22859">
                  <c:v>100.72329999999999</c:v>
                </c:pt>
                <c:pt idx="22860">
                  <c:v>100.7282</c:v>
                </c:pt>
                <c:pt idx="22861">
                  <c:v>100.73310000000001</c:v>
                </c:pt>
                <c:pt idx="22862">
                  <c:v>100.73790000000001</c:v>
                </c:pt>
                <c:pt idx="22863">
                  <c:v>100.74279999999999</c:v>
                </c:pt>
                <c:pt idx="22864">
                  <c:v>100.74760000000001</c:v>
                </c:pt>
                <c:pt idx="22865">
                  <c:v>100.7525</c:v>
                </c:pt>
                <c:pt idx="22866">
                  <c:v>100.75739999999999</c:v>
                </c:pt>
                <c:pt idx="22867">
                  <c:v>100.76219999999999</c:v>
                </c:pt>
                <c:pt idx="22868">
                  <c:v>100.7671</c:v>
                </c:pt>
                <c:pt idx="22869">
                  <c:v>100.7719</c:v>
                </c:pt>
                <c:pt idx="22870">
                  <c:v>100.77679999999999</c:v>
                </c:pt>
                <c:pt idx="22871">
                  <c:v>100.7817</c:v>
                </c:pt>
                <c:pt idx="22872">
                  <c:v>100.7865</c:v>
                </c:pt>
                <c:pt idx="22873">
                  <c:v>100.79140000000001</c:v>
                </c:pt>
                <c:pt idx="22874">
                  <c:v>100.7962</c:v>
                </c:pt>
                <c:pt idx="22875">
                  <c:v>100.80110000000001</c:v>
                </c:pt>
                <c:pt idx="22876">
                  <c:v>100.80600000000001</c:v>
                </c:pt>
                <c:pt idx="22877">
                  <c:v>100.8108</c:v>
                </c:pt>
                <c:pt idx="22878">
                  <c:v>100.81569999999999</c:v>
                </c:pt>
                <c:pt idx="22879">
                  <c:v>100.8205</c:v>
                </c:pt>
                <c:pt idx="22880">
                  <c:v>100.8254</c:v>
                </c:pt>
                <c:pt idx="22881">
                  <c:v>100.83029999999999</c:v>
                </c:pt>
                <c:pt idx="22882">
                  <c:v>100.8351</c:v>
                </c:pt>
                <c:pt idx="22883">
                  <c:v>100.84</c:v>
                </c:pt>
                <c:pt idx="22884">
                  <c:v>100.8449</c:v>
                </c:pt>
                <c:pt idx="22885">
                  <c:v>100.8497</c:v>
                </c:pt>
                <c:pt idx="22886">
                  <c:v>100.8546</c:v>
                </c:pt>
                <c:pt idx="22887">
                  <c:v>100.85940000000001</c:v>
                </c:pt>
                <c:pt idx="22888">
                  <c:v>100.8643</c:v>
                </c:pt>
                <c:pt idx="22889">
                  <c:v>100.86920000000001</c:v>
                </c:pt>
                <c:pt idx="22890">
                  <c:v>100.87400000000001</c:v>
                </c:pt>
                <c:pt idx="22891">
                  <c:v>100.87889999999999</c:v>
                </c:pt>
                <c:pt idx="22892">
                  <c:v>100.8837</c:v>
                </c:pt>
                <c:pt idx="22893">
                  <c:v>100.8886</c:v>
                </c:pt>
                <c:pt idx="22894">
                  <c:v>100.8935</c:v>
                </c:pt>
                <c:pt idx="22895">
                  <c:v>100.89829999999999</c:v>
                </c:pt>
                <c:pt idx="22896">
                  <c:v>100.9032</c:v>
                </c:pt>
                <c:pt idx="22897">
                  <c:v>100.908</c:v>
                </c:pt>
                <c:pt idx="22898">
                  <c:v>100.91289999999999</c:v>
                </c:pt>
                <c:pt idx="22899">
                  <c:v>100.9178</c:v>
                </c:pt>
                <c:pt idx="22900">
                  <c:v>100.9226</c:v>
                </c:pt>
                <c:pt idx="22901">
                  <c:v>100.92750000000001</c:v>
                </c:pt>
                <c:pt idx="22902">
                  <c:v>100.9324</c:v>
                </c:pt>
                <c:pt idx="22903">
                  <c:v>100.9372</c:v>
                </c:pt>
                <c:pt idx="22904">
                  <c:v>100.94210000000001</c:v>
                </c:pt>
                <c:pt idx="22905">
                  <c:v>100.9469</c:v>
                </c:pt>
                <c:pt idx="22906">
                  <c:v>100.95179999999999</c:v>
                </c:pt>
                <c:pt idx="22907">
                  <c:v>100.9567</c:v>
                </c:pt>
                <c:pt idx="22908">
                  <c:v>100.9615</c:v>
                </c:pt>
                <c:pt idx="22909">
                  <c:v>100.96639999999999</c:v>
                </c:pt>
                <c:pt idx="22910">
                  <c:v>100.9712</c:v>
                </c:pt>
                <c:pt idx="22911">
                  <c:v>100.9761</c:v>
                </c:pt>
                <c:pt idx="22912">
                  <c:v>100.98099999999999</c:v>
                </c:pt>
                <c:pt idx="22913">
                  <c:v>100.9858</c:v>
                </c:pt>
                <c:pt idx="22914">
                  <c:v>100.9907</c:v>
                </c:pt>
                <c:pt idx="22915">
                  <c:v>100.99550000000001</c:v>
                </c:pt>
                <c:pt idx="22916">
                  <c:v>101.0004</c:v>
                </c:pt>
                <c:pt idx="22917">
                  <c:v>101.00530000000001</c:v>
                </c:pt>
                <c:pt idx="22918">
                  <c:v>101.01010000000001</c:v>
                </c:pt>
                <c:pt idx="22919">
                  <c:v>101.015</c:v>
                </c:pt>
                <c:pt idx="22920">
                  <c:v>101.0198</c:v>
                </c:pt>
                <c:pt idx="22921">
                  <c:v>101.0247</c:v>
                </c:pt>
                <c:pt idx="22922">
                  <c:v>101.0296</c:v>
                </c:pt>
                <c:pt idx="22923">
                  <c:v>101.03439999999999</c:v>
                </c:pt>
                <c:pt idx="22924">
                  <c:v>101.0393</c:v>
                </c:pt>
                <c:pt idx="22925">
                  <c:v>101.0441</c:v>
                </c:pt>
                <c:pt idx="22926">
                  <c:v>101.04900000000001</c:v>
                </c:pt>
                <c:pt idx="22927">
                  <c:v>101.0539</c:v>
                </c:pt>
                <c:pt idx="22928">
                  <c:v>101.0587</c:v>
                </c:pt>
                <c:pt idx="22929">
                  <c:v>101.06360000000001</c:v>
                </c:pt>
                <c:pt idx="22930">
                  <c:v>101.0685</c:v>
                </c:pt>
                <c:pt idx="22931">
                  <c:v>101.0733</c:v>
                </c:pt>
                <c:pt idx="22932">
                  <c:v>101.07820000000001</c:v>
                </c:pt>
                <c:pt idx="22933">
                  <c:v>101.08300000000001</c:v>
                </c:pt>
                <c:pt idx="22934">
                  <c:v>101.08789999999999</c:v>
                </c:pt>
                <c:pt idx="22935">
                  <c:v>101.0928</c:v>
                </c:pt>
                <c:pt idx="22936">
                  <c:v>101.0976</c:v>
                </c:pt>
                <c:pt idx="22937">
                  <c:v>101.10249999999999</c:v>
                </c:pt>
                <c:pt idx="22938">
                  <c:v>101.1073</c:v>
                </c:pt>
                <c:pt idx="22939">
                  <c:v>101.1122</c:v>
                </c:pt>
                <c:pt idx="22940">
                  <c:v>101.11710000000001</c:v>
                </c:pt>
                <c:pt idx="22941">
                  <c:v>101.1219</c:v>
                </c:pt>
                <c:pt idx="22942">
                  <c:v>101.1268</c:v>
                </c:pt>
                <c:pt idx="22943">
                  <c:v>101.13160000000001</c:v>
                </c:pt>
                <c:pt idx="22944">
                  <c:v>101.1365</c:v>
                </c:pt>
                <c:pt idx="22945">
                  <c:v>101.1414</c:v>
                </c:pt>
                <c:pt idx="22946">
                  <c:v>101.14620000000001</c:v>
                </c:pt>
                <c:pt idx="22947">
                  <c:v>101.1511</c:v>
                </c:pt>
                <c:pt idx="22948">
                  <c:v>101.15599999999999</c:v>
                </c:pt>
                <c:pt idx="22949">
                  <c:v>101.16079999999999</c:v>
                </c:pt>
                <c:pt idx="22950">
                  <c:v>101.1657</c:v>
                </c:pt>
                <c:pt idx="22951">
                  <c:v>101.17049999999999</c:v>
                </c:pt>
                <c:pt idx="22952">
                  <c:v>101.1754</c:v>
                </c:pt>
                <c:pt idx="22953">
                  <c:v>101.1803</c:v>
                </c:pt>
                <c:pt idx="22954">
                  <c:v>101.18510000000001</c:v>
                </c:pt>
                <c:pt idx="22955">
                  <c:v>101.19</c:v>
                </c:pt>
                <c:pt idx="22956">
                  <c:v>101.1948</c:v>
                </c:pt>
                <c:pt idx="22957">
                  <c:v>101.19970000000001</c:v>
                </c:pt>
                <c:pt idx="22958">
                  <c:v>101.2046</c:v>
                </c:pt>
                <c:pt idx="22959">
                  <c:v>101.2094</c:v>
                </c:pt>
                <c:pt idx="22960">
                  <c:v>101.21429999999999</c:v>
                </c:pt>
                <c:pt idx="22961">
                  <c:v>101.21910000000001</c:v>
                </c:pt>
                <c:pt idx="22962">
                  <c:v>101.22399999999999</c:v>
                </c:pt>
                <c:pt idx="22963">
                  <c:v>101.2289</c:v>
                </c:pt>
                <c:pt idx="22964">
                  <c:v>101.2337</c:v>
                </c:pt>
                <c:pt idx="22965">
                  <c:v>101.23859999999999</c:v>
                </c:pt>
                <c:pt idx="22966">
                  <c:v>101.2435</c:v>
                </c:pt>
                <c:pt idx="22967">
                  <c:v>101.2483</c:v>
                </c:pt>
                <c:pt idx="22968">
                  <c:v>101.25320000000001</c:v>
                </c:pt>
                <c:pt idx="22969">
                  <c:v>101.258</c:v>
                </c:pt>
                <c:pt idx="22970">
                  <c:v>101.2629</c:v>
                </c:pt>
                <c:pt idx="22971">
                  <c:v>101.26780000000001</c:v>
                </c:pt>
                <c:pt idx="22972">
                  <c:v>101.27260000000001</c:v>
                </c:pt>
                <c:pt idx="22973">
                  <c:v>101.2775</c:v>
                </c:pt>
                <c:pt idx="22974">
                  <c:v>101.28230000000001</c:v>
                </c:pt>
                <c:pt idx="22975">
                  <c:v>101.2872</c:v>
                </c:pt>
                <c:pt idx="22976">
                  <c:v>101.29209999999999</c:v>
                </c:pt>
                <c:pt idx="22977">
                  <c:v>101.29689999999999</c:v>
                </c:pt>
                <c:pt idx="22978">
                  <c:v>101.3018</c:v>
                </c:pt>
                <c:pt idx="22979">
                  <c:v>101.3066</c:v>
                </c:pt>
                <c:pt idx="22980">
                  <c:v>101.3115</c:v>
                </c:pt>
                <c:pt idx="22981">
                  <c:v>101.3164</c:v>
                </c:pt>
                <c:pt idx="22982">
                  <c:v>101.3212</c:v>
                </c:pt>
                <c:pt idx="22983">
                  <c:v>101.3261</c:v>
                </c:pt>
                <c:pt idx="22984">
                  <c:v>101.3309</c:v>
                </c:pt>
                <c:pt idx="22985">
                  <c:v>101.33580000000001</c:v>
                </c:pt>
                <c:pt idx="22986">
                  <c:v>101.34070000000001</c:v>
                </c:pt>
                <c:pt idx="22987">
                  <c:v>101.3455</c:v>
                </c:pt>
                <c:pt idx="22988">
                  <c:v>101.35039999999999</c:v>
                </c:pt>
                <c:pt idx="22989">
                  <c:v>101.35520000000001</c:v>
                </c:pt>
                <c:pt idx="22990">
                  <c:v>101.36009999999999</c:v>
                </c:pt>
                <c:pt idx="22991">
                  <c:v>101.36499999999999</c:v>
                </c:pt>
                <c:pt idx="22992">
                  <c:v>101.3698</c:v>
                </c:pt>
                <c:pt idx="22993">
                  <c:v>101.3747</c:v>
                </c:pt>
                <c:pt idx="22994">
                  <c:v>101.3796</c:v>
                </c:pt>
                <c:pt idx="22995">
                  <c:v>101.3844</c:v>
                </c:pt>
                <c:pt idx="22996">
                  <c:v>101.38930000000001</c:v>
                </c:pt>
                <c:pt idx="22997">
                  <c:v>101.39409999999999</c:v>
                </c:pt>
                <c:pt idx="22998">
                  <c:v>101.399</c:v>
                </c:pt>
                <c:pt idx="22999">
                  <c:v>101.40390000000001</c:v>
                </c:pt>
                <c:pt idx="23000">
                  <c:v>101.40870000000001</c:v>
                </c:pt>
                <c:pt idx="23001">
                  <c:v>101.4136</c:v>
                </c:pt>
                <c:pt idx="23002">
                  <c:v>101.41840000000001</c:v>
                </c:pt>
                <c:pt idx="23003">
                  <c:v>101.4233</c:v>
                </c:pt>
                <c:pt idx="23004">
                  <c:v>101.42819999999999</c:v>
                </c:pt>
                <c:pt idx="23005">
                  <c:v>101.43299999999999</c:v>
                </c:pt>
                <c:pt idx="23006">
                  <c:v>101.4379</c:v>
                </c:pt>
                <c:pt idx="23007">
                  <c:v>101.4427</c:v>
                </c:pt>
                <c:pt idx="23008">
                  <c:v>101.44759999999999</c:v>
                </c:pt>
                <c:pt idx="23009">
                  <c:v>101.4525</c:v>
                </c:pt>
                <c:pt idx="23010">
                  <c:v>101.4573</c:v>
                </c:pt>
                <c:pt idx="23011">
                  <c:v>101.4622</c:v>
                </c:pt>
                <c:pt idx="23012">
                  <c:v>101.4671</c:v>
                </c:pt>
                <c:pt idx="23013">
                  <c:v>101.47190000000001</c:v>
                </c:pt>
                <c:pt idx="23014">
                  <c:v>101.47680000000001</c:v>
                </c:pt>
                <c:pt idx="23015">
                  <c:v>101.4816</c:v>
                </c:pt>
                <c:pt idx="23016">
                  <c:v>101.48649999999999</c:v>
                </c:pt>
                <c:pt idx="23017">
                  <c:v>101.4914</c:v>
                </c:pt>
                <c:pt idx="23018">
                  <c:v>101.4962</c:v>
                </c:pt>
                <c:pt idx="23019">
                  <c:v>101.50109999999999</c:v>
                </c:pt>
                <c:pt idx="23020">
                  <c:v>101.5059</c:v>
                </c:pt>
                <c:pt idx="23021">
                  <c:v>101.5108</c:v>
                </c:pt>
                <c:pt idx="23022">
                  <c:v>101.5157</c:v>
                </c:pt>
                <c:pt idx="23023">
                  <c:v>101.5205</c:v>
                </c:pt>
                <c:pt idx="23024">
                  <c:v>101.5254</c:v>
                </c:pt>
                <c:pt idx="23025">
                  <c:v>101.53020000000001</c:v>
                </c:pt>
                <c:pt idx="23026">
                  <c:v>101.5351</c:v>
                </c:pt>
                <c:pt idx="23027">
                  <c:v>101.54</c:v>
                </c:pt>
                <c:pt idx="23028">
                  <c:v>101.54480000000001</c:v>
                </c:pt>
                <c:pt idx="23029">
                  <c:v>101.5497</c:v>
                </c:pt>
                <c:pt idx="23030">
                  <c:v>101.55459999999999</c:v>
                </c:pt>
                <c:pt idx="23031">
                  <c:v>101.5594</c:v>
                </c:pt>
                <c:pt idx="23032">
                  <c:v>101.5643</c:v>
                </c:pt>
                <c:pt idx="23033">
                  <c:v>101.56909999999999</c:v>
                </c:pt>
                <c:pt idx="23034">
                  <c:v>101.574</c:v>
                </c:pt>
                <c:pt idx="23035">
                  <c:v>101.5789</c:v>
                </c:pt>
                <c:pt idx="23036">
                  <c:v>101.58369999999999</c:v>
                </c:pt>
                <c:pt idx="23037">
                  <c:v>101.5886</c:v>
                </c:pt>
                <c:pt idx="23038">
                  <c:v>101.5934</c:v>
                </c:pt>
                <c:pt idx="23039">
                  <c:v>101.59830000000001</c:v>
                </c:pt>
                <c:pt idx="23040">
                  <c:v>101.6032</c:v>
                </c:pt>
                <c:pt idx="23041">
                  <c:v>101.608</c:v>
                </c:pt>
                <c:pt idx="23042">
                  <c:v>101.61290000000001</c:v>
                </c:pt>
                <c:pt idx="23043">
                  <c:v>101.6177</c:v>
                </c:pt>
                <c:pt idx="23044">
                  <c:v>101.62259999999999</c:v>
                </c:pt>
                <c:pt idx="23045">
                  <c:v>101.6275</c:v>
                </c:pt>
                <c:pt idx="23046">
                  <c:v>101.6323</c:v>
                </c:pt>
                <c:pt idx="23047">
                  <c:v>101.63719999999999</c:v>
                </c:pt>
                <c:pt idx="23048">
                  <c:v>101.642</c:v>
                </c:pt>
                <c:pt idx="23049">
                  <c:v>101.6469</c:v>
                </c:pt>
                <c:pt idx="23050">
                  <c:v>101.65179999999999</c:v>
                </c:pt>
                <c:pt idx="23051">
                  <c:v>101.6566</c:v>
                </c:pt>
                <c:pt idx="23052">
                  <c:v>101.6615</c:v>
                </c:pt>
                <c:pt idx="23053">
                  <c:v>101.66640000000001</c:v>
                </c:pt>
                <c:pt idx="23054">
                  <c:v>101.6712</c:v>
                </c:pt>
                <c:pt idx="23055">
                  <c:v>101.67610000000001</c:v>
                </c:pt>
                <c:pt idx="23056">
                  <c:v>101.68090000000001</c:v>
                </c:pt>
                <c:pt idx="23057">
                  <c:v>101.6858</c:v>
                </c:pt>
                <c:pt idx="23058">
                  <c:v>101.69069999999999</c:v>
                </c:pt>
                <c:pt idx="23059">
                  <c:v>101.6955</c:v>
                </c:pt>
                <c:pt idx="23060">
                  <c:v>101.7004</c:v>
                </c:pt>
                <c:pt idx="23061">
                  <c:v>101.70519999999999</c:v>
                </c:pt>
                <c:pt idx="23062">
                  <c:v>101.7101</c:v>
                </c:pt>
                <c:pt idx="23063">
                  <c:v>101.715</c:v>
                </c:pt>
                <c:pt idx="23064">
                  <c:v>101.71979999999999</c:v>
                </c:pt>
                <c:pt idx="23065">
                  <c:v>101.7247</c:v>
                </c:pt>
                <c:pt idx="23066">
                  <c:v>101.7295</c:v>
                </c:pt>
                <c:pt idx="23067">
                  <c:v>101.73440000000001</c:v>
                </c:pt>
                <c:pt idx="23068">
                  <c:v>101.7393</c:v>
                </c:pt>
                <c:pt idx="23069">
                  <c:v>101.7441</c:v>
                </c:pt>
                <c:pt idx="23070">
                  <c:v>101.74900000000001</c:v>
                </c:pt>
                <c:pt idx="23071">
                  <c:v>101.75380000000001</c:v>
                </c:pt>
                <c:pt idx="23072">
                  <c:v>101.75869999999999</c:v>
                </c:pt>
                <c:pt idx="23073">
                  <c:v>101.7636</c:v>
                </c:pt>
                <c:pt idx="23074">
                  <c:v>101.7684</c:v>
                </c:pt>
                <c:pt idx="23075">
                  <c:v>101.77329999999999</c:v>
                </c:pt>
                <c:pt idx="23076">
                  <c:v>101.7782</c:v>
                </c:pt>
                <c:pt idx="23077">
                  <c:v>101.783</c:v>
                </c:pt>
                <c:pt idx="23078">
                  <c:v>101.78790000000001</c:v>
                </c:pt>
                <c:pt idx="23079">
                  <c:v>101.7927</c:v>
                </c:pt>
                <c:pt idx="23080">
                  <c:v>101.7976</c:v>
                </c:pt>
                <c:pt idx="23081">
                  <c:v>101.80250000000001</c:v>
                </c:pt>
                <c:pt idx="23082">
                  <c:v>101.8073</c:v>
                </c:pt>
                <c:pt idx="23083">
                  <c:v>101.8122</c:v>
                </c:pt>
                <c:pt idx="23084">
                  <c:v>101.81700000000001</c:v>
                </c:pt>
                <c:pt idx="23085">
                  <c:v>101.82190000000001</c:v>
                </c:pt>
                <c:pt idx="23086">
                  <c:v>101.82679999999999</c:v>
                </c:pt>
                <c:pt idx="23087">
                  <c:v>101.83159999999999</c:v>
                </c:pt>
                <c:pt idx="23088">
                  <c:v>101.8365</c:v>
                </c:pt>
                <c:pt idx="23089">
                  <c:v>101.84129999999999</c:v>
                </c:pt>
                <c:pt idx="23090">
                  <c:v>101.8462</c:v>
                </c:pt>
                <c:pt idx="23091">
                  <c:v>101.8511</c:v>
                </c:pt>
                <c:pt idx="23092">
                  <c:v>101.85590000000001</c:v>
                </c:pt>
                <c:pt idx="23093">
                  <c:v>101.8608</c:v>
                </c:pt>
                <c:pt idx="23094">
                  <c:v>101.8656</c:v>
                </c:pt>
                <c:pt idx="23095">
                  <c:v>101.87050000000001</c:v>
                </c:pt>
                <c:pt idx="23096">
                  <c:v>101.8754</c:v>
                </c:pt>
                <c:pt idx="23097">
                  <c:v>101.8802</c:v>
                </c:pt>
                <c:pt idx="23098">
                  <c:v>101.88510000000001</c:v>
                </c:pt>
                <c:pt idx="23099">
                  <c:v>101.89</c:v>
                </c:pt>
                <c:pt idx="23100">
                  <c:v>101.89479999999999</c:v>
                </c:pt>
                <c:pt idx="23101">
                  <c:v>101.8997</c:v>
                </c:pt>
                <c:pt idx="23102">
                  <c:v>101.9045</c:v>
                </c:pt>
                <c:pt idx="23103">
                  <c:v>101.90939999999999</c:v>
                </c:pt>
                <c:pt idx="23104">
                  <c:v>101.9143</c:v>
                </c:pt>
                <c:pt idx="23105">
                  <c:v>101.9191</c:v>
                </c:pt>
                <c:pt idx="23106">
                  <c:v>101.92400000000001</c:v>
                </c:pt>
                <c:pt idx="23107">
                  <c:v>101.9288</c:v>
                </c:pt>
                <c:pt idx="23108">
                  <c:v>101.9337</c:v>
                </c:pt>
                <c:pt idx="23109">
                  <c:v>101.93860000000001</c:v>
                </c:pt>
                <c:pt idx="23110">
                  <c:v>101.9434</c:v>
                </c:pt>
                <c:pt idx="23111">
                  <c:v>101.9483</c:v>
                </c:pt>
                <c:pt idx="23112">
                  <c:v>101.95310000000001</c:v>
                </c:pt>
                <c:pt idx="23113">
                  <c:v>101.958</c:v>
                </c:pt>
                <c:pt idx="23114">
                  <c:v>101.96289999999999</c:v>
                </c:pt>
                <c:pt idx="23115">
                  <c:v>101.96769999999999</c:v>
                </c:pt>
                <c:pt idx="23116">
                  <c:v>101.9726</c:v>
                </c:pt>
                <c:pt idx="23117">
                  <c:v>101.97749999999999</c:v>
                </c:pt>
                <c:pt idx="23118">
                  <c:v>101.9823</c:v>
                </c:pt>
                <c:pt idx="23119">
                  <c:v>101.9872</c:v>
                </c:pt>
                <c:pt idx="23120">
                  <c:v>101.992</c:v>
                </c:pt>
                <c:pt idx="23121">
                  <c:v>101.9969</c:v>
                </c:pt>
                <c:pt idx="23122">
                  <c:v>102.0018</c:v>
                </c:pt>
                <c:pt idx="23123">
                  <c:v>102.00660000000001</c:v>
                </c:pt>
                <c:pt idx="23124">
                  <c:v>102.0115</c:v>
                </c:pt>
                <c:pt idx="23125">
                  <c:v>102.0163</c:v>
                </c:pt>
                <c:pt idx="23126">
                  <c:v>102.02120000000001</c:v>
                </c:pt>
                <c:pt idx="23127">
                  <c:v>102.0261</c:v>
                </c:pt>
                <c:pt idx="23128">
                  <c:v>102.03089999999999</c:v>
                </c:pt>
                <c:pt idx="23129">
                  <c:v>102.03579999999999</c:v>
                </c:pt>
                <c:pt idx="23130">
                  <c:v>102.0406</c:v>
                </c:pt>
                <c:pt idx="23131">
                  <c:v>102.0455</c:v>
                </c:pt>
                <c:pt idx="23132">
                  <c:v>102.0504</c:v>
                </c:pt>
                <c:pt idx="23133">
                  <c:v>102.0552</c:v>
                </c:pt>
                <c:pt idx="23134">
                  <c:v>102.06010000000001</c:v>
                </c:pt>
                <c:pt idx="23135">
                  <c:v>102.065</c:v>
                </c:pt>
                <c:pt idx="23136">
                  <c:v>102.0698</c:v>
                </c:pt>
                <c:pt idx="23137">
                  <c:v>102.07470000000001</c:v>
                </c:pt>
                <c:pt idx="23138">
                  <c:v>102.07950000000001</c:v>
                </c:pt>
                <c:pt idx="23139">
                  <c:v>102.0844</c:v>
                </c:pt>
                <c:pt idx="23140">
                  <c:v>102.08929999999999</c:v>
                </c:pt>
                <c:pt idx="23141">
                  <c:v>102.0941</c:v>
                </c:pt>
                <c:pt idx="23142">
                  <c:v>102.09899999999999</c:v>
                </c:pt>
                <c:pt idx="23143">
                  <c:v>102.10379999999999</c:v>
                </c:pt>
                <c:pt idx="23144">
                  <c:v>102.1087</c:v>
                </c:pt>
                <c:pt idx="23145">
                  <c:v>102.11360000000001</c:v>
                </c:pt>
                <c:pt idx="23146">
                  <c:v>102.11839999999999</c:v>
                </c:pt>
                <c:pt idx="23147">
                  <c:v>102.1233</c:v>
                </c:pt>
                <c:pt idx="23148">
                  <c:v>102.1281</c:v>
                </c:pt>
                <c:pt idx="23149">
                  <c:v>102.133</c:v>
                </c:pt>
                <c:pt idx="23150">
                  <c:v>102.1379</c:v>
                </c:pt>
                <c:pt idx="23151">
                  <c:v>102.1427</c:v>
                </c:pt>
                <c:pt idx="23152">
                  <c:v>102.14760000000001</c:v>
                </c:pt>
                <c:pt idx="23153">
                  <c:v>102.15249999999999</c:v>
                </c:pt>
                <c:pt idx="23154">
                  <c:v>102.15730000000001</c:v>
                </c:pt>
                <c:pt idx="23155">
                  <c:v>102.1622</c:v>
                </c:pt>
                <c:pt idx="23156">
                  <c:v>102.16699999999999</c:v>
                </c:pt>
                <c:pt idx="23157">
                  <c:v>102.17189999999999</c:v>
                </c:pt>
                <c:pt idx="23158">
                  <c:v>102.1768</c:v>
                </c:pt>
                <c:pt idx="23159">
                  <c:v>102.1816</c:v>
                </c:pt>
                <c:pt idx="23160">
                  <c:v>102.1865</c:v>
                </c:pt>
                <c:pt idx="23161">
                  <c:v>102.1913</c:v>
                </c:pt>
                <c:pt idx="23162">
                  <c:v>102.1962</c:v>
                </c:pt>
                <c:pt idx="23163">
                  <c:v>102.2011</c:v>
                </c:pt>
                <c:pt idx="23164">
                  <c:v>102.2059</c:v>
                </c:pt>
                <c:pt idx="23165">
                  <c:v>102.21080000000001</c:v>
                </c:pt>
                <c:pt idx="23166">
                  <c:v>102.21560000000001</c:v>
                </c:pt>
                <c:pt idx="23167">
                  <c:v>102.2205</c:v>
                </c:pt>
                <c:pt idx="23168">
                  <c:v>102.22539999999999</c:v>
                </c:pt>
                <c:pt idx="23169">
                  <c:v>102.2302</c:v>
                </c:pt>
                <c:pt idx="23170">
                  <c:v>102.23509999999999</c:v>
                </c:pt>
                <c:pt idx="23171">
                  <c:v>102.24</c:v>
                </c:pt>
                <c:pt idx="23172">
                  <c:v>102.2448</c:v>
                </c:pt>
                <c:pt idx="23173">
                  <c:v>102.2497</c:v>
                </c:pt>
                <c:pt idx="23174">
                  <c:v>102.25449999999999</c:v>
                </c:pt>
                <c:pt idx="23175">
                  <c:v>102.2594</c:v>
                </c:pt>
                <c:pt idx="23176">
                  <c:v>102.26430000000001</c:v>
                </c:pt>
                <c:pt idx="23177">
                  <c:v>102.26910000000001</c:v>
                </c:pt>
                <c:pt idx="23178">
                  <c:v>102.274</c:v>
                </c:pt>
                <c:pt idx="23179">
                  <c:v>102.2788</c:v>
                </c:pt>
                <c:pt idx="23180">
                  <c:v>102.28370000000001</c:v>
                </c:pt>
                <c:pt idx="23181">
                  <c:v>102.28859999999999</c:v>
                </c:pt>
                <c:pt idx="23182">
                  <c:v>102.29340000000001</c:v>
                </c:pt>
                <c:pt idx="23183">
                  <c:v>102.2983</c:v>
                </c:pt>
                <c:pt idx="23184">
                  <c:v>102.3031</c:v>
                </c:pt>
                <c:pt idx="23185">
                  <c:v>102.30799999999999</c:v>
                </c:pt>
                <c:pt idx="23186">
                  <c:v>102.3129</c:v>
                </c:pt>
                <c:pt idx="23187">
                  <c:v>102.3177</c:v>
                </c:pt>
                <c:pt idx="23188">
                  <c:v>102.32259999999999</c:v>
                </c:pt>
                <c:pt idx="23189">
                  <c:v>102.3275</c:v>
                </c:pt>
                <c:pt idx="23190">
                  <c:v>102.3323</c:v>
                </c:pt>
                <c:pt idx="23191">
                  <c:v>102.33720000000001</c:v>
                </c:pt>
                <c:pt idx="23192">
                  <c:v>102.342</c:v>
                </c:pt>
                <c:pt idx="23193">
                  <c:v>102.34690000000001</c:v>
                </c:pt>
                <c:pt idx="23194">
                  <c:v>102.35180000000001</c:v>
                </c:pt>
                <c:pt idx="23195">
                  <c:v>102.3566</c:v>
                </c:pt>
                <c:pt idx="23196">
                  <c:v>102.36149999999999</c:v>
                </c:pt>
                <c:pt idx="23197">
                  <c:v>102.3663</c:v>
                </c:pt>
                <c:pt idx="23198">
                  <c:v>102.3712</c:v>
                </c:pt>
                <c:pt idx="23199">
                  <c:v>102.37609999999999</c:v>
                </c:pt>
                <c:pt idx="23200">
                  <c:v>102.3809</c:v>
                </c:pt>
                <c:pt idx="23201">
                  <c:v>102.3858</c:v>
                </c:pt>
                <c:pt idx="23202">
                  <c:v>102.39059999999999</c:v>
                </c:pt>
                <c:pt idx="23203">
                  <c:v>102.3955</c:v>
                </c:pt>
                <c:pt idx="23204">
                  <c:v>102.4004</c:v>
                </c:pt>
                <c:pt idx="23205">
                  <c:v>102.40520000000001</c:v>
                </c:pt>
                <c:pt idx="23206">
                  <c:v>102.4101</c:v>
                </c:pt>
                <c:pt idx="23207">
                  <c:v>102.41500000000001</c:v>
                </c:pt>
                <c:pt idx="23208">
                  <c:v>102.41980000000001</c:v>
                </c:pt>
                <c:pt idx="23209">
                  <c:v>102.42469999999999</c:v>
                </c:pt>
                <c:pt idx="23210">
                  <c:v>102.4295</c:v>
                </c:pt>
                <c:pt idx="23211">
                  <c:v>102.4344</c:v>
                </c:pt>
                <c:pt idx="23212">
                  <c:v>102.4393</c:v>
                </c:pt>
                <c:pt idx="23213">
                  <c:v>102.44409999999999</c:v>
                </c:pt>
                <c:pt idx="23214">
                  <c:v>102.449</c:v>
                </c:pt>
                <c:pt idx="23215">
                  <c:v>102.4538</c:v>
                </c:pt>
                <c:pt idx="23216">
                  <c:v>102.45869999999999</c:v>
                </c:pt>
                <c:pt idx="23217">
                  <c:v>102.4636</c:v>
                </c:pt>
                <c:pt idx="23218">
                  <c:v>102.4684</c:v>
                </c:pt>
                <c:pt idx="23219">
                  <c:v>102.47330000000001</c:v>
                </c:pt>
                <c:pt idx="23220">
                  <c:v>102.4781</c:v>
                </c:pt>
                <c:pt idx="23221">
                  <c:v>102.483</c:v>
                </c:pt>
                <c:pt idx="23222">
                  <c:v>102.48790000000001</c:v>
                </c:pt>
                <c:pt idx="23223">
                  <c:v>102.4927</c:v>
                </c:pt>
                <c:pt idx="23224">
                  <c:v>102.49759999999999</c:v>
                </c:pt>
                <c:pt idx="23225">
                  <c:v>102.5025</c:v>
                </c:pt>
                <c:pt idx="23226">
                  <c:v>102.5073</c:v>
                </c:pt>
                <c:pt idx="23227">
                  <c:v>102.51219999999999</c:v>
                </c:pt>
                <c:pt idx="23228">
                  <c:v>102.517</c:v>
                </c:pt>
                <c:pt idx="23229">
                  <c:v>102.5219</c:v>
                </c:pt>
                <c:pt idx="23230">
                  <c:v>102.52679999999999</c:v>
                </c:pt>
                <c:pt idx="23231">
                  <c:v>102.5316</c:v>
                </c:pt>
                <c:pt idx="23232">
                  <c:v>102.5365</c:v>
                </c:pt>
                <c:pt idx="23233">
                  <c:v>102.54130000000001</c:v>
                </c:pt>
                <c:pt idx="23234">
                  <c:v>102.5462</c:v>
                </c:pt>
                <c:pt idx="23235">
                  <c:v>102.55110000000001</c:v>
                </c:pt>
                <c:pt idx="23236">
                  <c:v>102.55590000000001</c:v>
                </c:pt>
                <c:pt idx="23237">
                  <c:v>102.5608</c:v>
                </c:pt>
                <c:pt idx="23238">
                  <c:v>102.5656</c:v>
                </c:pt>
                <c:pt idx="23239">
                  <c:v>102.5705</c:v>
                </c:pt>
                <c:pt idx="23240">
                  <c:v>102.5754</c:v>
                </c:pt>
                <c:pt idx="23241">
                  <c:v>102.58019999999999</c:v>
                </c:pt>
                <c:pt idx="23242">
                  <c:v>102.5851</c:v>
                </c:pt>
                <c:pt idx="23243">
                  <c:v>102.5899</c:v>
                </c:pt>
                <c:pt idx="23244">
                  <c:v>102.59480000000001</c:v>
                </c:pt>
                <c:pt idx="23245">
                  <c:v>102.5997</c:v>
                </c:pt>
                <c:pt idx="23246">
                  <c:v>102.6045</c:v>
                </c:pt>
                <c:pt idx="23247">
                  <c:v>102.60940000000001</c:v>
                </c:pt>
                <c:pt idx="23248">
                  <c:v>102.6143</c:v>
                </c:pt>
                <c:pt idx="23249">
                  <c:v>102.6191</c:v>
                </c:pt>
                <c:pt idx="23250">
                  <c:v>102.62400000000001</c:v>
                </c:pt>
                <c:pt idx="23251">
                  <c:v>102.62880000000001</c:v>
                </c:pt>
                <c:pt idx="23252">
                  <c:v>102.63369999999999</c:v>
                </c:pt>
                <c:pt idx="23253">
                  <c:v>102.6386</c:v>
                </c:pt>
                <c:pt idx="23254">
                  <c:v>102.6434</c:v>
                </c:pt>
                <c:pt idx="23255">
                  <c:v>102.64829999999999</c:v>
                </c:pt>
                <c:pt idx="23256">
                  <c:v>102.65309999999999</c:v>
                </c:pt>
                <c:pt idx="23257">
                  <c:v>102.658</c:v>
                </c:pt>
                <c:pt idx="23258">
                  <c:v>102.66290000000001</c:v>
                </c:pt>
                <c:pt idx="23259">
                  <c:v>102.6677</c:v>
                </c:pt>
                <c:pt idx="23260">
                  <c:v>102.6726</c:v>
                </c:pt>
                <c:pt idx="23261">
                  <c:v>102.67740000000001</c:v>
                </c:pt>
                <c:pt idx="23262">
                  <c:v>102.6823</c:v>
                </c:pt>
                <c:pt idx="23263">
                  <c:v>102.6872</c:v>
                </c:pt>
                <c:pt idx="23264">
                  <c:v>102.69200000000001</c:v>
                </c:pt>
                <c:pt idx="23265">
                  <c:v>102.6969</c:v>
                </c:pt>
                <c:pt idx="23266">
                  <c:v>102.70179999999999</c:v>
                </c:pt>
                <c:pt idx="23267">
                  <c:v>102.70659999999999</c:v>
                </c:pt>
                <c:pt idx="23268">
                  <c:v>102.7115</c:v>
                </c:pt>
                <c:pt idx="23269">
                  <c:v>102.71629999999999</c:v>
                </c:pt>
                <c:pt idx="23270">
                  <c:v>102.7212</c:v>
                </c:pt>
                <c:pt idx="23271">
                  <c:v>102.7261</c:v>
                </c:pt>
                <c:pt idx="23272">
                  <c:v>102.73090000000001</c:v>
                </c:pt>
                <c:pt idx="23273">
                  <c:v>102.7358</c:v>
                </c:pt>
                <c:pt idx="23274">
                  <c:v>102.7406</c:v>
                </c:pt>
                <c:pt idx="23275">
                  <c:v>102.74550000000001</c:v>
                </c:pt>
                <c:pt idx="23276">
                  <c:v>102.7504</c:v>
                </c:pt>
                <c:pt idx="23277">
                  <c:v>102.7552</c:v>
                </c:pt>
                <c:pt idx="23278">
                  <c:v>102.76009999999999</c:v>
                </c:pt>
                <c:pt idx="23279">
                  <c:v>102.76490000000001</c:v>
                </c:pt>
                <c:pt idx="23280">
                  <c:v>102.76979999999999</c:v>
                </c:pt>
                <c:pt idx="23281">
                  <c:v>102.7747</c:v>
                </c:pt>
                <c:pt idx="23282">
                  <c:v>102.7795</c:v>
                </c:pt>
                <c:pt idx="23283">
                  <c:v>102.78440000000001</c:v>
                </c:pt>
                <c:pt idx="23284">
                  <c:v>102.7893</c:v>
                </c:pt>
                <c:pt idx="23285">
                  <c:v>102.7941</c:v>
                </c:pt>
                <c:pt idx="23286">
                  <c:v>102.79900000000001</c:v>
                </c:pt>
                <c:pt idx="23287">
                  <c:v>102.8038</c:v>
                </c:pt>
                <c:pt idx="23288">
                  <c:v>102.8087</c:v>
                </c:pt>
                <c:pt idx="23289">
                  <c:v>102.81360000000001</c:v>
                </c:pt>
                <c:pt idx="23290">
                  <c:v>102.81840000000001</c:v>
                </c:pt>
                <c:pt idx="23291">
                  <c:v>102.8233</c:v>
                </c:pt>
                <c:pt idx="23292">
                  <c:v>102.82810000000001</c:v>
                </c:pt>
                <c:pt idx="23293">
                  <c:v>102.833</c:v>
                </c:pt>
                <c:pt idx="23294">
                  <c:v>102.83789999999999</c:v>
                </c:pt>
                <c:pt idx="23295">
                  <c:v>102.84269999999999</c:v>
                </c:pt>
                <c:pt idx="23296">
                  <c:v>102.8476</c:v>
                </c:pt>
                <c:pt idx="23297">
                  <c:v>102.8524</c:v>
                </c:pt>
                <c:pt idx="23298">
                  <c:v>102.8573</c:v>
                </c:pt>
                <c:pt idx="23299">
                  <c:v>102.8622</c:v>
                </c:pt>
                <c:pt idx="23300">
                  <c:v>102.867</c:v>
                </c:pt>
                <c:pt idx="23301">
                  <c:v>102.8719</c:v>
                </c:pt>
                <c:pt idx="23302">
                  <c:v>102.8768</c:v>
                </c:pt>
                <c:pt idx="23303">
                  <c:v>102.88160000000001</c:v>
                </c:pt>
                <c:pt idx="23304">
                  <c:v>102.88650000000001</c:v>
                </c:pt>
                <c:pt idx="23305">
                  <c:v>102.8913</c:v>
                </c:pt>
                <c:pt idx="23306">
                  <c:v>102.89619999999999</c:v>
                </c:pt>
                <c:pt idx="23307">
                  <c:v>102.9011</c:v>
                </c:pt>
                <c:pt idx="23308">
                  <c:v>102.90589999999999</c:v>
                </c:pt>
                <c:pt idx="23309">
                  <c:v>102.91079999999999</c:v>
                </c:pt>
                <c:pt idx="23310">
                  <c:v>102.9156</c:v>
                </c:pt>
                <c:pt idx="23311">
                  <c:v>102.9205</c:v>
                </c:pt>
                <c:pt idx="23312">
                  <c:v>102.9254</c:v>
                </c:pt>
                <c:pt idx="23313">
                  <c:v>102.9302</c:v>
                </c:pt>
                <c:pt idx="23314">
                  <c:v>102.93510000000001</c:v>
                </c:pt>
                <c:pt idx="23315">
                  <c:v>102.93989999999999</c:v>
                </c:pt>
                <c:pt idx="23316">
                  <c:v>102.9448</c:v>
                </c:pt>
                <c:pt idx="23317">
                  <c:v>102.94970000000001</c:v>
                </c:pt>
                <c:pt idx="23318">
                  <c:v>102.95450000000001</c:v>
                </c:pt>
                <c:pt idx="23319">
                  <c:v>102.9594</c:v>
                </c:pt>
                <c:pt idx="23320">
                  <c:v>102.96429999999999</c:v>
                </c:pt>
                <c:pt idx="23321">
                  <c:v>102.9691</c:v>
                </c:pt>
                <c:pt idx="23322">
                  <c:v>102.97399999999999</c:v>
                </c:pt>
                <c:pt idx="23323">
                  <c:v>102.97879999999999</c:v>
                </c:pt>
                <c:pt idx="23324">
                  <c:v>102.9837</c:v>
                </c:pt>
                <c:pt idx="23325">
                  <c:v>102.98860000000001</c:v>
                </c:pt>
                <c:pt idx="23326">
                  <c:v>102.99339999999999</c:v>
                </c:pt>
                <c:pt idx="23327">
                  <c:v>102.9983</c:v>
                </c:pt>
                <c:pt idx="23328">
                  <c:v>103.0031</c:v>
                </c:pt>
                <c:pt idx="23329">
                  <c:v>103.008</c:v>
                </c:pt>
                <c:pt idx="23330">
                  <c:v>103.0129</c:v>
                </c:pt>
                <c:pt idx="23331">
                  <c:v>103.0177</c:v>
                </c:pt>
                <c:pt idx="23332">
                  <c:v>103.02260000000001</c:v>
                </c:pt>
                <c:pt idx="23333">
                  <c:v>103.0274</c:v>
                </c:pt>
                <c:pt idx="23334">
                  <c:v>103.03229999999999</c:v>
                </c:pt>
                <c:pt idx="23335">
                  <c:v>103.0372</c:v>
                </c:pt>
                <c:pt idx="23336">
                  <c:v>103.042</c:v>
                </c:pt>
                <c:pt idx="23337">
                  <c:v>103.04689999999999</c:v>
                </c:pt>
                <c:pt idx="23338">
                  <c:v>103.0518</c:v>
                </c:pt>
                <c:pt idx="23339">
                  <c:v>103.0566</c:v>
                </c:pt>
                <c:pt idx="23340">
                  <c:v>103.0615</c:v>
                </c:pt>
                <c:pt idx="23341">
                  <c:v>103.0663</c:v>
                </c:pt>
                <c:pt idx="23342">
                  <c:v>103.0712</c:v>
                </c:pt>
                <c:pt idx="23343">
                  <c:v>103.0761</c:v>
                </c:pt>
                <c:pt idx="23344">
                  <c:v>103.0809</c:v>
                </c:pt>
                <c:pt idx="23345">
                  <c:v>103.08580000000001</c:v>
                </c:pt>
                <c:pt idx="23346">
                  <c:v>103.09060000000001</c:v>
                </c:pt>
                <c:pt idx="23347">
                  <c:v>103.0955</c:v>
                </c:pt>
                <c:pt idx="23348">
                  <c:v>103.10039999999999</c:v>
                </c:pt>
                <c:pt idx="23349">
                  <c:v>103.1052</c:v>
                </c:pt>
                <c:pt idx="23350">
                  <c:v>103.1101</c:v>
                </c:pt>
                <c:pt idx="23351">
                  <c:v>103.11489999999999</c:v>
                </c:pt>
                <c:pt idx="23352">
                  <c:v>103.1198</c:v>
                </c:pt>
                <c:pt idx="23353">
                  <c:v>103.1247</c:v>
                </c:pt>
                <c:pt idx="23354">
                  <c:v>103.12949999999999</c:v>
                </c:pt>
                <c:pt idx="23355">
                  <c:v>103.1344</c:v>
                </c:pt>
                <c:pt idx="23356">
                  <c:v>103.13930000000001</c:v>
                </c:pt>
                <c:pt idx="23357">
                  <c:v>103.14410000000001</c:v>
                </c:pt>
                <c:pt idx="23358">
                  <c:v>103.149</c:v>
                </c:pt>
                <c:pt idx="23359">
                  <c:v>103.1538</c:v>
                </c:pt>
                <c:pt idx="23360">
                  <c:v>103.15870000000001</c:v>
                </c:pt>
                <c:pt idx="23361">
                  <c:v>103.16359999999999</c:v>
                </c:pt>
                <c:pt idx="23362">
                  <c:v>103.16839999999999</c:v>
                </c:pt>
                <c:pt idx="23363">
                  <c:v>103.1733</c:v>
                </c:pt>
                <c:pt idx="23364">
                  <c:v>103.1781</c:v>
                </c:pt>
                <c:pt idx="23365">
                  <c:v>103.18299999999999</c:v>
                </c:pt>
                <c:pt idx="23366">
                  <c:v>103.1879</c:v>
                </c:pt>
                <c:pt idx="23367">
                  <c:v>103.1927</c:v>
                </c:pt>
                <c:pt idx="23368">
                  <c:v>103.19759999999999</c:v>
                </c:pt>
                <c:pt idx="23369">
                  <c:v>103.2024</c:v>
                </c:pt>
                <c:pt idx="23370">
                  <c:v>103.2073</c:v>
                </c:pt>
                <c:pt idx="23371">
                  <c:v>103.21220000000001</c:v>
                </c:pt>
                <c:pt idx="23372">
                  <c:v>103.217</c:v>
                </c:pt>
                <c:pt idx="23373">
                  <c:v>103.22190000000001</c:v>
                </c:pt>
                <c:pt idx="23374">
                  <c:v>103.2268</c:v>
                </c:pt>
                <c:pt idx="23375">
                  <c:v>103.2316</c:v>
                </c:pt>
                <c:pt idx="23376">
                  <c:v>103.23649999999999</c:v>
                </c:pt>
                <c:pt idx="23377">
                  <c:v>103.2413</c:v>
                </c:pt>
                <c:pt idx="23378">
                  <c:v>103.2462</c:v>
                </c:pt>
                <c:pt idx="23379">
                  <c:v>103.25109999999999</c:v>
                </c:pt>
                <c:pt idx="23380">
                  <c:v>103.2559</c:v>
                </c:pt>
                <c:pt idx="23381">
                  <c:v>103.2608</c:v>
                </c:pt>
                <c:pt idx="23382">
                  <c:v>103.26559999999999</c:v>
                </c:pt>
                <c:pt idx="23383">
                  <c:v>103.2705</c:v>
                </c:pt>
                <c:pt idx="23384">
                  <c:v>103.2754</c:v>
                </c:pt>
                <c:pt idx="23385">
                  <c:v>103.28020000000001</c:v>
                </c:pt>
                <c:pt idx="23386">
                  <c:v>103.2851</c:v>
                </c:pt>
                <c:pt idx="23387">
                  <c:v>103.29</c:v>
                </c:pt>
                <c:pt idx="23388">
                  <c:v>103.29480000000001</c:v>
                </c:pt>
                <c:pt idx="23389">
                  <c:v>103.2997</c:v>
                </c:pt>
                <c:pt idx="23390">
                  <c:v>103.30449999999999</c:v>
                </c:pt>
                <c:pt idx="23391">
                  <c:v>103.3094</c:v>
                </c:pt>
                <c:pt idx="23392">
                  <c:v>103.3143</c:v>
                </c:pt>
                <c:pt idx="23393">
                  <c:v>103.31909999999999</c:v>
                </c:pt>
                <c:pt idx="23394">
                  <c:v>103.324</c:v>
                </c:pt>
                <c:pt idx="23395">
                  <c:v>103.3288</c:v>
                </c:pt>
                <c:pt idx="23396">
                  <c:v>103.33370000000001</c:v>
                </c:pt>
                <c:pt idx="23397">
                  <c:v>103.3386</c:v>
                </c:pt>
                <c:pt idx="23398">
                  <c:v>103.3434</c:v>
                </c:pt>
                <c:pt idx="23399">
                  <c:v>103.34830000000001</c:v>
                </c:pt>
                <c:pt idx="23400">
                  <c:v>103.3531</c:v>
                </c:pt>
                <c:pt idx="23401">
                  <c:v>103.358</c:v>
                </c:pt>
                <c:pt idx="23402">
                  <c:v>103.3629</c:v>
                </c:pt>
                <c:pt idx="23403">
                  <c:v>103.36770000000001</c:v>
                </c:pt>
                <c:pt idx="23404">
                  <c:v>103.37259999999999</c:v>
                </c:pt>
                <c:pt idx="23405">
                  <c:v>103.3775</c:v>
                </c:pt>
                <c:pt idx="23406">
                  <c:v>103.3823</c:v>
                </c:pt>
                <c:pt idx="23407">
                  <c:v>103.38719999999999</c:v>
                </c:pt>
                <c:pt idx="23408">
                  <c:v>103.392</c:v>
                </c:pt>
                <c:pt idx="23409">
                  <c:v>103.3969</c:v>
                </c:pt>
                <c:pt idx="23410">
                  <c:v>103.40180000000001</c:v>
                </c:pt>
                <c:pt idx="23411">
                  <c:v>103.4066</c:v>
                </c:pt>
                <c:pt idx="23412">
                  <c:v>103.4115</c:v>
                </c:pt>
                <c:pt idx="23413">
                  <c:v>103.41630000000001</c:v>
                </c:pt>
                <c:pt idx="23414">
                  <c:v>103.4212</c:v>
                </c:pt>
                <c:pt idx="23415">
                  <c:v>103.42610000000001</c:v>
                </c:pt>
                <c:pt idx="23416">
                  <c:v>103.43090000000001</c:v>
                </c:pt>
                <c:pt idx="23417">
                  <c:v>103.4358</c:v>
                </c:pt>
                <c:pt idx="23418">
                  <c:v>103.44059999999999</c:v>
                </c:pt>
                <c:pt idx="23419">
                  <c:v>103.4455</c:v>
                </c:pt>
                <c:pt idx="23420">
                  <c:v>103.4504</c:v>
                </c:pt>
                <c:pt idx="23421">
                  <c:v>103.45519999999999</c:v>
                </c:pt>
                <c:pt idx="23422">
                  <c:v>103.4601</c:v>
                </c:pt>
                <c:pt idx="23423">
                  <c:v>103.465</c:v>
                </c:pt>
                <c:pt idx="23424">
                  <c:v>103.46980000000001</c:v>
                </c:pt>
                <c:pt idx="23425">
                  <c:v>103.4747</c:v>
                </c:pt>
                <c:pt idx="23426">
                  <c:v>103.4795</c:v>
                </c:pt>
                <c:pt idx="23427">
                  <c:v>103.48440000000001</c:v>
                </c:pt>
                <c:pt idx="23428">
                  <c:v>103.4893</c:v>
                </c:pt>
                <c:pt idx="23429">
                  <c:v>103.4941</c:v>
                </c:pt>
                <c:pt idx="23430">
                  <c:v>103.499</c:v>
                </c:pt>
                <c:pt idx="23431">
                  <c:v>103.50380000000001</c:v>
                </c:pt>
                <c:pt idx="23432">
                  <c:v>103.50869999999999</c:v>
                </c:pt>
                <c:pt idx="23433">
                  <c:v>103.5136</c:v>
                </c:pt>
                <c:pt idx="23434">
                  <c:v>103.5184</c:v>
                </c:pt>
                <c:pt idx="23435">
                  <c:v>103.52329999999999</c:v>
                </c:pt>
                <c:pt idx="23436">
                  <c:v>103.52809999999999</c:v>
                </c:pt>
                <c:pt idx="23437">
                  <c:v>103.533</c:v>
                </c:pt>
                <c:pt idx="23438">
                  <c:v>103.53790000000001</c:v>
                </c:pt>
                <c:pt idx="23439">
                  <c:v>103.5427</c:v>
                </c:pt>
                <c:pt idx="23440">
                  <c:v>103.5476</c:v>
                </c:pt>
                <c:pt idx="23441">
                  <c:v>103.55250000000001</c:v>
                </c:pt>
                <c:pt idx="23442">
                  <c:v>103.5573</c:v>
                </c:pt>
                <c:pt idx="23443">
                  <c:v>103.56219999999999</c:v>
                </c:pt>
                <c:pt idx="23444">
                  <c:v>103.56700000000001</c:v>
                </c:pt>
                <c:pt idx="23445">
                  <c:v>103.5719</c:v>
                </c:pt>
                <c:pt idx="23446">
                  <c:v>103.57679999999999</c:v>
                </c:pt>
                <c:pt idx="23447">
                  <c:v>103.58159999999999</c:v>
                </c:pt>
                <c:pt idx="23448">
                  <c:v>103.5865</c:v>
                </c:pt>
                <c:pt idx="23449">
                  <c:v>103.5913</c:v>
                </c:pt>
                <c:pt idx="23450">
                  <c:v>103.5962</c:v>
                </c:pt>
                <c:pt idx="23451">
                  <c:v>103.6011</c:v>
                </c:pt>
                <c:pt idx="23452">
                  <c:v>103.60590000000001</c:v>
                </c:pt>
                <c:pt idx="23453">
                  <c:v>103.6108</c:v>
                </c:pt>
                <c:pt idx="23454">
                  <c:v>103.6156</c:v>
                </c:pt>
                <c:pt idx="23455">
                  <c:v>103.62050000000001</c:v>
                </c:pt>
                <c:pt idx="23456">
                  <c:v>103.62540000000001</c:v>
                </c:pt>
                <c:pt idx="23457">
                  <c:v>103.6302</c:v>
                </c:pt>
                <c:pt idx="23458">
                  <c:v>103.63509999999999</c:v>
                </c:pt>
                <c:pt idx="23459">
                  <c:v>103.64</c:v>
                </c:pt>
                <c:pt idx="23460">
                  <c:v>103.64479999999999</c:v>
                </c:pt>
                <c:pt idx="23461">
                  <c:v>103.6497</c:v>
                </c:pt>
                <c:pt idx="23462">
                  <c:v>103.6545</c:v>
                </c:pt>
                <c:pt idx="23463">
                  <c:v>103.65940000000001</c:v>
                </c:pt>
                <c:pt idx="23464">
                  <c:v>103.6643</c:v>
                </c:pt>
                <c:pt idx="23465">
                  <c:v>103.6691</c:v>
                </c:pt>
                <c:pt idx="23466">
                  <c:v>103.67400000000001</c:v>
                </c:pt>
                <c:pt idx="23467">
                  <c:v>103.6788</c:v>
                </c:pt>
                <c:pt idx="23468">
                  <c:v>103.6837</c:v>
                </c:pt>
                <c:pt idx="23469">
                  <c:v>103.68860000000001</c:v>
                </c:pt>
                <c:pt idx="23470">
                  <c:v>103.69340000000001</c:v>
                </c:pt>
                <c:pt idx="23471">
                  <c:v>103.69829999999999</c:v>
                </c:pt>
                <c:pt idx="23472">
                  <c:v>103.70310000000001</c:v>
                </c:pt>
                <c:pt idx="23473">
                  <c:v>103.708</c:v>
                </c:pt>
                <c:pt idx="23474">
                  <c:v>103.71289999999999</c:v>
                </c:pt>
                <c:pt idx="23475">
                  <c:v>103.71769999999999</c:v>
                </c:pt>
                <c:pt idx="23476">
                  <c:v>103.7226</c:v>
                </c:pt>
                <c:pt idx="23477">
                  <c:v>103.72750000000001</c:v>
                </c:pt>
                <c:pt idx="23478">
                  <c:v>103.7323</c:v>
                </c:pt>
                <c:pt idx="23479">
                  <c:v>103.7372</c:v>
                </c:pt>
                <c:pt idx="23480">
                  <c:v>103.742</c:v>
                </c:pt>
                <c:pt idx="23481">
                  <c:v>103.7469</c:v>
                </c:pt>
                <c:pt idx="23482">
                  <c:v>103.7518</c:v>
                </c:pt>
                <c:pt idx="23483">
                  <c:v>103.75660000000001</c:v>
                </c:pt>
                <c:pt idx="23484">
                  <c:v>103.76150000000001</c:v>
                </c:pt>
                <c:pt idx="23485">
                  <c:v>103.7663</c:v>
                </c:pt>
                <c:pt idx="23486">
                  <c:v>103.77119999999999</c:v>
                </c:pt>
                <c:pt idx="23487">
                  <c:v>103.7761</c:v>
                </c:pt>
                <c:pt idx="23488">
                  <c:v>103.78089999999999</c:v>
                </c:pt>
                <c:pt idx="23489">
                  <c:v>103.78579999999999</c:v>
                </c:pt>
                <c:pt idx="23490">
                  <c:v>103.7907</c:v>
                </c:pt>
                <c:pt idx="23491">
                  <c:v>103.7955</c:v>
                </c:pt>
                <c:pt idx="23492">
                  <c:v>103.8004</c:v>
                </c:pt>
                <c:pt idx="23493">
                  <c:v>103.8052</c:v>
                </c:pt>
                <c:pt idx="23494">
                  <c:v>103.81010000000001</c:v>
                </c:pt>
                <c:pt idx="23495">
                  <c:v>103.815</c:v>
                </c:pt>
                <c:pt idx="23496">
                  <c:v>103.8198</c:v>
                </c:pt>
                <c:pt idx="23497">
                  <c:v>103.82470000000001</c:v>
                </c:pt>
                <c:pt idx="23498">
                  <c:v>103.82950000000001</c:v>
                </c:pt>
                <c:pt idx="23499">
                  <c:v>103.83439999999999</c:v>
                </c:pt>
                <c:pt idx="23500">
                  <c:v>103.83929999999999</c:v>
                </c:pt>
                <c:pt idx="23501">
                  <c:v>103.8441</c:v>
                </c:pt>
                <c:pt idx="23502">
                  <c:v>103.849</c:v>
                </c:pt>
                <c:pt idx="23503">
                  <c:v>103.8539</c:v>
                </c:pt>
                <c:pt idx="23504">
                  <c:v>103.8587</c:v>
                </c:pt>
                <c:pt idx="23505">
                  <c:v>103.86360000000001</c:v>
                </c:pt>
                <c:pt idx="23506">
                  <c:v>103.86839999999999</c:v>
                </c:pt>
                <c:pt idx="23507">
                  <c:v>103.8733</c:v>
                </c:pt>
                <c:pt idx="23508">
                  <c:v>103.87820000000001</c:v>
                </c:pt>
                <c:pt idx="23509">
                  <c:v>103.88300000000001</c:v>
                </c:pt>
                <c:pt idx="23510">
                  <c:v>103.8879</c:v>
                </c:pt>
                <c:pt idx="23511">
                  <c:v>103.8927</c:v>
                </c:pt>
                <c:pt idx="23512">
                  <c:v>103.89760000000001</c:v>
                </c:pt>
                <c:pt idx="23513">
                  <c:v>103.90249999999999</c:v>
                </c:pt>
                <c:pt idx="23514">
                  <c:v>103.90729999999999</c:v>
                </c:pt>
                <c:pt idx="23515">
                  <c:v>103.9122</c:v>
                </c:pt>
                <c:pt idx="23516">
                  <c:v>103.917</c:v>
                </c:pt>
                <c:pt idx="23517">
                  <c:v>103.92189999999999</c:v>
                </c:pt>
                <c:pt idx="23518">
                  <c:v>103.9268</c:v>
                </c:pt>
                <c:pt idx="23519">
                  <c:v>103.9316</c:v>
                </c:pt>
                <c:pt idx="23520">
                  <c:v>103.9365</c:v>
                </c:pt>
                <c:pt idx="23521">
                  <c:v>103.9414</c:v>
                </c:pt>
                <c:pt idx="23522">
                  <c:v>103.9462</c:v>
                </c:pt>
                <c:pt idx="23523">
                  <c:v>103.95110000000001</c:v>
                </c:pt>
                <c:pt idx="23524">
                  <c:v>103.9559</c:v>
                </c:pt>
                <c:pt idx="23525">
                  <c:v>103.96080000000001</c:v>
                </c:pt>
                <c:pt idx="23526">
                  <c:v>103.9657</c:v>
                </c:pt>
                <c:pt idx="23527">
                  <c:v>103.97049999999999</c:v>
                </c:pt>
                <c:pt idx="23528">
                  <c:v>103.97539999999999</c:v>
                </c:pt>
                <c:pt idx="23529">
                  <c:v>103.9802</c:v>
                </c:pt>
                <c:pt idx="23530">
                  <c:v>103.9851</c:v>
                </c:pt>
                <c:pt idx="23531">
                  <c:v>103.99</c:v>
                </c:pt>
                <c:pt idx="23532">
                  <c:v>103.9948</c:v>
                </c:pt>
                <c:pt idx="23533">
                  <c:v>103.9997</c:v>
                </c:pt>
                <c:pt idx="23534">
                  <c:v>104.00449999999999</c:v>
                </c:pt>
                <c:pt idx="23535">
                  <c:v>104.0094</c:v>
                </c:pt>
                <c:pt idx="23536">
                  <c:v>104.01430000000001</c:v>
                </c:pt>
                <c:pt idx="23537">
                  <c:v>104.01910000000001</c:v>
                </c:pt>
                <c:pt idx="23538">
                  <c:v>104.024</c:v>
                </c:pt>
                <c:pt idx="23539">
                  <c:v>104.02889999999999</c:v>
                </c:pt>
                <c:pt idx="23540">
                  <c:v>104.03370000000001</c:v>
                </c:pt>
                <c:pt idx="23541">
                  <c:v>104.03859999999999</c:v>
                </c:pt>
                <c:pt idx="23542">
                  <c:v>104.04339999999999</c:v>
                </c:pt>
                <c:pt idx="23543">
                  <c:v>104.0483</c:v>
                </c:pt>
                <c:pt idx="23544">
                  <c:v>104.0532</c:v>
                </c:pt>
                <c:pt idx="23545">
                  <c:v>104.05799999999999</c:v>
                </c:pt>
                <c:pt idx="23546">
                  <c:v>104.0629</c:v>
                </c:pt>
                <c:pt idx="23547">
                  <c:v>104.0677</c:v>
                </c:pt>
                <c:pt idx="23548">
                  <c:v>104.07259999999999</c:v>
                </c:pt>
                <c:pt idx="23549">
                  <c:v>104.0775</c:v>
                </c:pt>
                <c:pt idx="23550">
                  <c:v>104.0823</c:v>
                </c:pt>
                <c:pt idx="23551">
                  <c:v>104.08720000000001</c:v>
                </c:pt>
                <c:pt idx="23552">
                  <c:v>104.092</c:v>
                </c:pt>
                <c:pt idx="23553">
                  <c:v>104.09690000000001</c:v>
                </c:pt>
                <c:pt idx="23554">
                  <c:v>104.1018</c:v>
                </c:pt>
                <c:pt idx="23555">
                  <c:v>104.1066</c:v>
                </c:pt>
                <c:pt idx="23556">
                  <c:v>104.11149999999999</c:v>
                </c:pt>
                <c:pt idx="23557">
                  <c:v>104.1164</c:v>
                </c:pt>
                <c:pt idx="23558">
                  <c:v>104.1212</c:v>
                </c:pt>
                <c:pt idx="23559">
                  <c:v>104.12609999999999</c:v>
                </c:pt>
                <c:pt idx="23560">
                  <c:v>104.1309</c:v>
                </c:pt>
                <c:pt idx="23561">
                  <c:v>104.1358</c:v>
                </c:pt>
                <c:pt idx="23562">
                  <c:v>104.14070000000001</c:v>
                </c:pt>
                <c:pt idx="23563">
                  <c:v>104.1455</c:v>
                </c:pt>
                <c:pt idx="23564">
                  <c:v>104.1504</c:v>
                </c:pt>
                <c:pt idx="23565">
                  <c:v>104.15520000000001</c:v>
                </c:pt>
                <c:pt idx="23566">
                  <c:v>104.1601</c:v>
                </c:pt>
                <c:pt idx="23567">
                  <c:v>104.16499999999999</c:v>
                </c:pt>
                <c:pt idx="23568">
                  <c:v>104.16980000000001</c:v>
                </c:pt>
                <c:pt idx="23569">
                  <c:v>104.1747</c:v>
                </c:pt>
                <c:pt idx="23570">
                  <c:v>104.17959999999999</c:v>
                </c:pt>
                <c:pt idx="23571">
                  <c:v>104.1844</c:v>
                </c:pt>
                <c:pt idx="23572">
                  <c:v>104.1893</c:v>
                </c:pt>
                <c:pt idx="23573">
                  <c:v>104.19409999999999</c:v>
                </c:pt>
                <c:pt idx="23574">
                  <c:v>104.199</c:v>
                </c:pt>
                <c:pt idx="23575">
                  <c:v>104.2039</c:v>
                </c:pt>
                <c:pt idx="23576">
                  <c:v>104.20870000000001</c:v>
                </c:pt>
                <c:pt idx="23577">
                  <c:v>104.2136</c:v>
                </c:pt>
                <c:pt idx="23578">
                  <c:v>104.2184</c:v>
                </c:pt>
                <c:pt idx="23579">
                  <c:v>104.22330000000001</c:v>
                </c:pt>
                <c:pt idx="23580">
                  <c:v>104.22819999999999</c:v>
                </c:pt>
                <c:pt idx="23581">
                  <c:v>104.233</c:v>
                </c:pt>
                <c:pt idx="23582">
                  <c:v>104.2379</c:v>
                </c:pt>
                <c:pt idx="23583">
                  <c:v>104.2427</c:v>
                </c:pt>
                <c:pt idx="23584">
                  <c:v>104.24759999999999</c:v>
                </c:pt>
                <c:pt idx="23585">
                  <c:v>104.2525</c:v>
                </c:pt>
                <c:pt idx="23586">
                  <c:v>104.2573</c:v>
                </c:pt>
                <c:pt idx="23587">
                  <c:v>104.26219999999999</c:v>
                </c:pt>
                <c:pt idx="23588">
                  <c:v>104.2671</c:v>
                </c:pt>
                <c:pt idx="23589">
                  <c:v>104.2719</c:v>
                </c:pt>
                <c:pt idx="23590">
                  <c:v>104.27680000000001</c:v>
                </c:pt>
                <c:pt idx="23591">
                  <c:v>104.2816</c:v>
                </c:pt>
                <c:pt idx="23592">
                  <c:v>104.2865</c:v>
                </c:pt>
                <c:pt idx="23593">
                  <c:v>104.29140000000001</c:v>
                </c:pt>
                <c:pt idx="23594">
                  <c:v>104.2962</c:v>
                </c:pt>
                <c:pt idx="23595">
                  <c:v>104.30109999999999</c:v>
                </c:pt>
                <c:pt idx="23596">
                  <c:v>104.30589999999999</c:v>
                </c:pt>
                <c:pt idx="23597">
                  <c:v>104.3108</c:v>
                </c:pt>
                <c:pt idx="23598">
                  <c:v>104.31569999999999</c:v>
                </c:pt>
                <c:pt idx="23599">
                  <c:v>104.3205</c:v>
                </c:pt>
                <c:pt idx="23600">
                  <c:v>104.3254</c:v>
                </c:pt>
                <c:pt idx="23601">
                  <c:v>104.3302</c:v>
                </c:pt>
                <c:pt idx="23602">
                  <c:v>104.3351</c:v>
                </c:pt>
                <c:pt idx="23603">
                  <c:v>104.34</c:v>
                </c:pt>
                <c:pt idx="23604">
                  <c:v>104.34480000000001</c:v>
                </c:pt>
                <c:pt idx="23605">
                  <c:v>104.3497</c:v>
                </c:pt>
                <c:pt idx="23606">
                  <c:v>104.3546</c:v>
                </c:pt>
                <c:pt idx="23607">
                  <c:v>104.35940000000001</c:v>
                </c:pt>
                <c:pt idx="23608">
                  <c:v>104.3643</c:v>
                </c:pt>
                <c:pt idx="23609">
                  <c:v>104.3691</c:v>
                </c:pt>
                <c:pt idx="23610">
                  <c:v>104.374</c:v>
                </c:pt>
                <c:pt idx="23611">
                  <c:v>104.3789</c:v>
                </c:pt>
                <c:pt idx="23612">
                  <c:v>104.38369999999999</c:v>
                </c:pt>
                <c:pt idx="23613">
                  <c:v>104.3886</c:v>
                </c:pt>
                <c:pt idx="23614">
                  <c:v>104.3934</c:v>
                </c:pt>
                <c:pt idx="23615">
                  <c:v>104.39830000000001</c:v>
                </c:pt>
                <c:pt idx="23616">
                  <c:v>104.4032</c:v>
                </c:pt>
                <c:pt idx="23617">
                  <c:v>104.408</c:v>
                </c:pt>
                <c:pt idx="23618">
                  <c:v>104.41290000000001</c:v>
                </c:pt>
                <c:pt idx="23619">
                  <c:v>104.4178</c:v>
                </c:pt>
                <c:pt idx="23620">
                  <c:v>104.4226</c:v>
                </c:pt>
                <c:pt idx="23621">
                  <c:v>104.42750000000001</c:v>
                </c:pt>
                <c:pt idx="23622">
                  <c:v>104.43230000000001</c:v>
                </c:pt>
                <c:pt idx="23623">
                  <c:v>104.43719999999999</c:v>
                </c:pt>
                <c:pt idx="23624">
                  <c:v>104.4421</c:v>
                </c:pt>
                <c:pt idx="23625">
                  <c:v>104.4469</c:v>
                </c:pt>
                <c:pt idx="23626">
                  <c:v>104.45179999999999</c:v>
                </c:pt>
                <c:pt idx="23627">
                  <c:v>104.45659999999999</c:v>
                </c:pt>
                <c:pt idx="23628">
                  <c:v>104.4615</c:v>
                </c:pt>
                <c:pt idx="23629">
                  <c:v>104.46640000000001</c:v>
                </c:pt>
                <c:pt idx="23630">
                  <c:v>104.4712</c:v>
                </c:pt>
                <c:pt idx="23631">
                  <c:v>104.4761</c:v>
                </c:pt>
                <c:pt idx="23632">
                  <c:v>104.48100000000001</c:v>
                </c:pt>
                <c:pt idx="23633">
                  <c:v>104.4858</c:v>
                </c:pt>
                <c:pt idx="23634">
                  <c:v>104.4907</c:v>
                </c:pt>
                <c:pt idx="23635">
                  <c:v>104.49550000000001</c:v>
                </c:pt>
                <c:pt idx="23636">
                  <c:v>104.5004</c:v>
                </c:pt>
                <c:pt idx="23637">
                  <c:v>104.50529999999999</c:v>
                </c:pt>
                <c:pt idx="23638">
                  <c:v>104.51009999999999</c:v>
                </c:pt>
                <c:pt idx="23639">
                  <c:v>104.515</c:v>
                </c:pt>
                <c:pt idx="23640">
                  <c:v>104.51979999999999</c:v>
                </c:pt>
                <c:pt idx="23641">
                  <c:v>104.5247</c:v>
                </c:pt>
                <c:pt idx="23642">
                  <c:v>104.5296</c:v>
                </c:pt>
                <c:pt idx="23643">
                  <c:v>104.53440000000001</c:v>
                </c:pt>
                <c:pt idx="23644">
                  <c:v>104.5393</c:v>
                </c:pt>
                <c:pt idx="23645">
                  <c:v>104.5441</c:v>
                </c:pt>
                <c:pt idx="23646">
                  <c:v>104.54900000000001</c:v>
                </c:pt>
                <c:pt idx="23647">
                  <c:v>104.5539</c:v>
                </c:pt>
                <c:pt idx="23648">
                  <c:v>104.5587</c:v>
                </c:pt>
                <c:pt idx="23649">
                  <c:v>104.56360000000001</c:v>
                </c:pt>
                <c:pt idx="23650">
                  <c:v>104.5685</c:v>
                </c:pt>
                <c:pt idx="23651">
                  <c:v>104.57329999999999</c:v>
                </c:pt>
                <c:pt idx="23652">
                  <c:v>104.5782</c:v>
                </c:pt>
                <c:pt idx="23653">
                  <c:v>104.583</c:v>
                </c:pt>
                <c:pt idx="23654">
                  <c:v>104.58789999999999</c:v>
                </c:pt>
                <c:pt idx="23655">
                  <c:v>104.5928</c:v>
                </c:pt>
                <c:pt idx="23656">
                  <c:v>104.5976</c:v>
                </c:pt>
                <c:pt idx="23657">
                  <c:v>104.60250000000001</c:v>
                </c:pt>
                <c:pt idx="23658">
                  <c:v>104.6073</c:v>
                </c:pt>
                <c:pt idx="23659">
                  <c:v>104.6122</c:v>
                </c:pt>
                <c:pt idx="23660">
                  <c:v>104.61710000000001</c:v>
                </c:pt>
                <c:pt idx="23661">
                  <c:v>104.62190000000001</c:v>
                </c:pt>
                <c:pt idx="23662">
                  <c:v>104.6268</c:v>
                </c:pt>
                <c:pt idx="23663">
                  <c:v>104.63160000000001</c:v>
                </c:pt>
                <c:pt idx="23664">
                  <c:v>104.6365</c:v>
                </c:pt>
                <c:pt idx="23665">
                  <c:v>104.64139999999999</c:v>
                </c:pt>
                <c:pt idx="23666">
                  <c:v>104.64619999999999</c:v>
                </c:pt>
                <c:pt idx="23667">
                  <c:v>104.6511</c:v>
                </c:pt>
                <c:pt idx="23668">
                  <c:v>104.65600000000001</c:v>
                </c:pt>
                <c:pt idx="23669">
                  <c:v>104.66079999999999</c:v>
                </c:pt>
                <c:pt idx="23670">
                  <c:v>104.6657</c:v>
                </c:pt>
                <c:pt idx="23671">
                  <c:v>104.6705</c:v>
                </c:pt>
                <c:pt idx="23672">
                  <c:v>104.6754</c:v>
                </c:pt>
                <c:pt idx="23673">
                  <c:v>104.6803</c:v>
                </c:pt>
                <c:pt idx="23674">
                  <c:v>104.68510000000001</c:v>
                </c:pt>
                <c:pt idx="23675">
                  <c:v>104.69000000000001</c:v>
                </c:pt>
                <c:pt idx="23676">
                  <c:v>104.6948</c:v>
                </c:pt>
                <c:pt idx="23677">
                  <c:v>104.69970000000001</c:v>
                </c:pt>
                <c:pt idx="23678">
                  <c:v>104.7046</c:v>
                </c:pt>
                <c:pt idx="23679">
                  <c:v>104.70939999999999</c:v>
                </c:pt>
                <c:pt idx="23680">
                  <c:v>104.71429999999999</c:v>
                </c:pt>
                <c:pt idx="23681">
                  <c:v>104.7192</c:v>
                </c:pt>
                <c:pt idx="23682">
                  <c:v>104.724</c:v>
                </c:pt>
                <c:pt idx="23683">
                  <c:v>104.7289</c:v>
                </c:pt>
                <c:pt idx="23684">
                  <c:v>104.7337</c:v>
                </c:pt>
                <c:pt idx="23685">
                  <c:v>104.73860000000001</c:v>
                </c:pt>
                <c:pt idx="23686">
                  <c:v>104.7435</c:v>
                </c:pt>
                <c:pt idx="23687">
                  <c:v>104.7483</c:v>
                </c:pt>
                <c:pt idx="23688">
                  <c:v>104.75320000000001</c:v>
                </c:pt>
                <c:pt idx="23689">
                  <c:v>104.75800000000001</c:v>
                </c:pt>
                <c:pt idx="23690">
                  <c:v>104.7629</c:v>
                </c:pt>
                <c:pt idx="23691">
                  <c:v>104.76779999999999</c:v>
                </c:pt>
                <c:pt idx="23692">
                  <c:v>104.7726</c:v>
                </c:pt>
                <c:pt idx="23693">
                  <c:v>104.77749999999999</c:v>
                </c:pt>
                <c:pt idx="23694">
                  <c:v>104.7824</c:v>
                </c:pt>
                <c:pt idx="23695">
                  <c:v>104.7872</c:v>
                </c:pt>
                <c:pt idx="23696">
                  <c:v>104.7921</c:v>
                </c:pt>
                <c:pt idx="23697">
                  <c:v>104.79689999999999</c:v>
                </c:pt>
                <c:pt idx="23698">
                  <c:v>104.8018</c:v>
                </c:pt>
                <c:pt idx="23699">
                  <c:v>104.80670000000001</c:v>
                </c:pt>
                <c:pt idx="23700">
                  <c:v>104.8115</c:v>
                </c:pt>
                <c:pt idx="23701">
                  <c:v>104.8164</c:v>
                </c:pt>
                <c:pt idx="23702">
                  <c:v>104.8212</c:v>
                </c:pt>
                <c:pt idx="23703">
                  <c:v>104.82610000000001</c:v>
                </c:pt>
                <c:pt idx="23704">
                  <c:v>104.83099999999999</c:v>
                </c:pt>
                <c:pt idx="23705">
                  <c:v>104.83580000000001</c:v>
                </c:pt>
                <c:pt idx="23706">
                  <c:v>104.8407</c:v>
                </c:pt>
                <c:pt idx="23707">
                  <c:v>104.8455</c:v>
                </c:pt>
                <c:pt idx="23708">
                  <c:v>104.85039999999999</c:v>
                </c:pt>
                <c:pt idx="23709">
                  <c:v>104.8553</c:v>
                </c:pt>
                <c:pt idx="23710">
                  <c:v>104.8601</c:v>
                </c:pt>
                <c:pt idx="23711">
                  <c:v>104.86499999999999</c:v>
                </c:pt>
                <c:pt idx="23712">
                  <c:v>104.8698</c:v>
                </c:pt>
                <c:pt idx="23713">
                  <c:v>104.8747</c:v>
                </c:pt>
                <c:pt idx="23714">
                  <c:v>104.8796</c:v>
                </c:pt>
                <c:pt idx="23715">
                  <c:v>104.8844</c:v>
                </c:pt>
                <c:pt idx="23716">
                  <c:v>104.88930000000001</c:v>
                </c:pt>
                <c:pt idx="23717">
                  <c:v>104.89420000000001</c:v>
                </c:pt>
                <c:pt idx="23718">
                  <c:v>104.899</c:v>
                </c:pt>
                <c:pt idx="23719">
                  <c:v>104.90389999999999</c:v>
                </c:pt>
                <c:pt idx="23720">
                  <c:v>104.9087</c:v>
                </c:pt>
                <c:pt idx="23721">
                  <c:v>104.9136</c:v>
                </c:pt>
                <c:pt idx="23722">
                  <c:v>104.91849999999999</c:v>
                </c:pt>
                <c:pt idx="23723">
                  <c:v>104.9233</c:v>
                </c:pt>
                <c:pt idx="23724">
                  <c:v>104.9282</c:v>
                </c:pt>
                <c:pt idx="23725">
                  <c:v>104.9331</c:v>
                </c:pt>
                <c:pt idx="23726">
                  <c:v>104.9379</c:v>
                </c:pt>
                <c:pt idx="23727">
                  <c:v>104.94280000000001</c:v>
                </c:pt>
                <c:pt idx="23728">
                  <c:v>104.94760000000001</c:v>
                </c:pt>
                <c:pt idx="23729">
                  <c:v>104.9525</c:v>
                </c:pt>
                <c:pt idx="23730">
                  <c:v>104.95740000000001</c:v>
                </c:pt>
                <c:pt idx="23731">
                  <c:v>104.96220000000001</c:v>
                </c:pt>
                <c:pt idx="23732">
                  <c:v>104.96709999999999</c:v>
                </c:pt>
                <c:pt idx="23733">
                  <c:v>104.97190000000001</c:v>
                </c:pt>
                <c:pt idx="23734">
                  <c:v>104.9768</c:v>
                </c:pt>
                <c:pt idx="23735">
                  <c:v>104.9817</c:v>
                </c:pt>
                <c:pt idx="23736">
                  <c:v>104.98649999999999</c:v>
                </c:pt>
                <c:pt idx="23737">
                  <c:v>104.9914</c:v>
                </c:pt>
                <c:pt idx="23738">
                  <c:v>104.9962</c:v>
                </c:pt>
                <c:pt idx="23739">
                  <c:v>105.00109999999999</c:v>
                </c:pt>
                <c:pt idx="23740">
                  <c:v>105.006</c:v>
                </c:pt>
                <c:pt idx="23741">
                  <c:v>105.0108</c:v>
                </c:pt>
                <c:pt idx="23742">
                  <c:v>105.01570000000001</c:v>
                </c:pt>
                <c:pt idx="23743">
                  <c:v>105.0206</c:v>
                </c:pt>
                <c:pt idx="23744">
                  <c:v>105.0254</c:v>
                </c:pt>
                <c:pt idx="23745">
                  <c:v>105.0303</c:v>
                </c:pt>
                <c:pt idx="23746">
                  <c:v>105.0351</c:v>
                </c:pt>
                <c:pt idx="23747">
                  <c:v>105.03999999999999</c:v>
                </c:pt>
                <c:pt idx="23748">
                  <c:v>105.0449</c:v>
                </c:pt>
                <c:pt idx="23749">
                  <c:v>105.0497</c:v>
                </c:pt>
                <c:pt idx="23750">
                  <c:v>105.05459999999999</c:v>
                </c:pt>
                <c:pt idx="23751">
                  <c:v>105.0594</c:v>
                </c:pt>
                <c:pt idx="23752">
                  <c:v>105.0643</c:v>
                </c:pt>
                <c:pt idx="23753">
                  <c:v>105.0692</c:v>
                </c:pt>
                <c:pt idx="23754">
                  <c:v>105.074</c:v>
                </c:pt>
                <c:pt idx="23755">
                  <c:v>105.0789</c:v>
                </c:pt>
                <c:pt idx="23756">
                  <c:v>105.08370000000001</c:v>
                </c:pt>
                <c:pt idx="23757">
                  <c:v>105.0886</c:v>
                </c:pt>
                <c:pt idx="23758">
                  <c:v>105.09350000000001</c:v>
                </c:pt>
                <c:pt idx="23759">
                  <c:v>105.09830000000001</c:v>
                </c:pt>
                <c:pt idx="23760">
                  <c:v>105.10319999999999</c:v>
                </c:pt>
                <c:pt idx="23761">
                  <c:v>105.10809999999999</c:v>
                </c:pt>
                <c:pt idx="23762">
                  <c:v>105.1129</c:v>
                </c:pt>
                <c:pt idx="23763">
                  <c:v>105.1178</c:v>
                </c:pt>
                <c:pt idx="23764">
                  <c:v>105.12259999999999</c:v>
                </c:pt>
                <c:pt idx="23765">
                  <c:v>105.1275</c:v>
                </c:pt>
                <c:pt idx="23766">
                  <c:v>105.1324</c:v>
                </c:pt>
                <c:pt idx="23767">
                  <c:v>105.13720000000001</c:v>
                </c:pt>
                <c:pt idx="23768">
                  <c:v>105.1421</c:v>
                </c:pt>
                <c:pt idx="23769">
                  <c:v>105.1469</c:v>
                </c:pt>
                <c:pt idx="23770">
                  <c:v>105.15180000000001</c:v>
                </c:pt>
                <c:pt idx="23771">
                  <c:v>105.1567</c:v>
                </c:pt>
                <c:pt idx="23772">
                  <c:v>105.1615</c:v>
                </c:pt>
                <c:pt idx="23773">
                  <c:v>105.1664</c:v>
                </c:pt>
                <c:pt idx="23774">
                  <c:v>105.1713</c:v>
                </c:pt>
                <c:pt idx="23775">
                  <c:v>105.17609999999999</c:v>
                </c:pt>
                <c:pt idx="23776">
                  <c:v>105.181</c:v>
                </c:pt>
                <c:pt idx="23777">
                  <c:v>105.1858</c:v>
                </c:pt>
                <c:pt idx="23778">
                  <c:v>105.19069999999999</c:v>
                </c:pt>
                <c:pt idx="23779">
                  <c:v>105.1956</c:v>
                </c:pt>
                <c:pt idx="23780">
                  <c:v>105.2004</c:v>
                </c:pt>
                <c:pt idx="23781">
                  <c:v>105.20530000000001</c:v>
                </c:pt>
                <c:pt idx="23782">
                  <c:v>105.2101</c:v>
                </c:pt>
                <c:pt idx="23783">
                  <c:v>105.215</c:v>
                </c:pt>
                <c:pt idx="23784">
                  <c:v>105.21990000000001</c:v>
                </c:pt>
                <c:pt idx="23785">
                  <c:v>105.2247</c:v>
                </c:pt>
                <c:pt idx="23786">
                  <c:v>105.2296</c:v>
                </c:pt>
                <c:pt idx="23787">
                  <c:v>105.2345</c:v>
                </c:pt>
                <c:pt idx="23788">
                  <c:v>105.2393</c:v>
                </c:pt>
                <c:pt idx="23789">
                  <c:v>105.24419999999999</c:v>
                </c:pt>
                <c:pt idx="23790">
                  <c:v>105.249</c:v>
                </c:pt>
                <c:pt idx="23791">
                  <c:v>105.2539</c:v>
                </c:pt>
                <c:pt idx="23792">
                  <c:v>105.25879999999999</c:v>
                </c:pt>
                <c:pt idx="23793">
                  <c:v>105.2636</c:v>
                </c:pt>
                <c:pt idx="23794">
                  <c:v>105.2685</c:v>
                </c:pt>
                <c:pt idx="23795">
                  <c:v>105.27330000000001</c:v>
                </c:pt>
                <c:pt idx="23796">
                  <c:v>105.2782</c:v>
                </c:pt>
                <c:pt idx="23797">
                  <c:v>105.2831</c:v>
                </c:pt>
                <c:pt idx="23798">
                  <c:v>105.28790000000001</c:v>
                </c:pt>
                <c:pt idx="23799">
                  <c:v>105.2928</c:v>
                </c:pt>
                <c:pt idx="23800">
                  <c:v>105.2976</c:v>
                </c:pt>
                <c:pt idx="23801">
                  <c:v>105.30249999999999</c:v>
                </c:pt>
                <c:pt idx="23802">
                  <c:v>105.3074</c:v>
                </c:pt>
                <c:pt idx="23803">
                  <c:v>105.31219999999999</c:v>
                </c:pt>
                <c:pt idx="23804">
                  <c:v>105.3171</c:v>
                </c:pt>
                <c:pt idx="23805">
                  <c:v>105.322</c:v>
                </c:pt>
                <c:pt idx="23806">
                  <c:v>105.32679999999999</c:v>
                </c:pt>
                <c:pt idx="23807">
                  <c:v>105.3317</c:v>
                </c:pt>
                <c:pt idx="23808">
                  <c:v>105.3365</c:v>
                </c:pt>
                <c:pt idx="23809">
                  <c:v>105.34140000000001</c:v>
                </c:pt>
                <c:pt idx="23810">
                  <c:v>105.3463</c:v>
                </c:pt>
                <c:pt idx="23811">
                  <c:v>105.3511</c:v>
                </c:pt>
                <c:pt idx="23812">
                  <c:v>105.35600000000001</c:v>
                </c:pt>
                <c:pt idx="23813">
                  <c:v>105.3608</c:v>
                </c:pt>
                <c:pt idx="23814">
                  <c:v>105.3657</c:v>
                </c:pt>
                <c:pt idx="23815">
                  <c:v>105.3706</c:v>
                </c:pt>
                <c:pt idx="23816">
                  <c:v>105.3754</c:v>
                </c:pt>
                <c:pt idx="23817">
                  <c:v>105.38029999999999</c:v>
                </c:pt>
                <c:pt idx="23818">
                  <c:v>105.3852</c:v>
                </c:pt>
                <c:pt idx="23819">
                  <c:v>105.39</c:v>
                </c:pt>
                <c:pt idx="23820">
                  <c:v>105.39489999999999</c:v>
                </c:pt>
                <c:pt idx="23821">
                  <c:v>105.3997</c:v>
                </c:pt>
                <c:pt idx="23822">
                  <c:v>105.4046</c:v>
                </c:pt>
                <c:pt idx="23823">
                  <c:v>105.40950000000001</c:v>
                </c:pt>
                <c:pt idx="23824">
                  <c:v>105.4143</c:v>
                </c:pt>
                <c:pt idx="23825">
                  <c:v>105.4192</c:v>
                </c:pt>
                <c:pt idx="23826">
                  <c:v>105.42400000000001</c:v>
                </c:pt>
                <c:pt idx="23827">
                  <c:v>105.42890000000001</c:v>
                </c:pt>
                <c:pt idx="23828">
                  <c:v>105.43379999999999</c:v>
                </c:pt>
                <c:pt idx="23829">
                  <c:v>105.43859999999999</c:v>
                </c:pt>
                <c:pt idx="23830">
                  <c:v>105.4435</c:v>
                </c:pt>
                <c:pt idx="23831">
                  <c:v>105.44839999999999</c:v>
                </c:pt>
                <c:pt idx="23832">
                  <c:v>105.4532</c:v>
                </c:pt>
                <c:pt idx="23833">
                  <c:v>105.4581</c:v>
                </c:pt>
                <c:pt idx="23834">
                  <c:v>105.4629</c:v>
                </c:pt>
                <c:pt idx="23835">
                  <c:v>105.4678</c:v>
                </c:pt>
                <c:pt idx="23836">
                  <c:v>105.4727</c:v>
                </c:pt>
                <c:pt idx="23837">
                  <c:v>105.47750000000001</c:v>
                </c:pt>
                <c:pt idx="23838">
                  <c:v>105.4824</c:v>
                </c:pt>
                <c:pt idx="23839">
                  <c:v>105.4872</c:v>
                </c:pt>
                <c:pt idx="23840">
                  <c:v>105.49210000000001</c:v>
                </c:pt>
                <c:pt idx="23841">
                  <c:v>105.497</c:v>
                </c:pt>
                <c:pt idx="23842">
                  <c:v>105.5018</c:v>
                </c:pt>
                <c:pt idx="23843">
                  <c:v>105.5067</c:v>
                </c:pt>
                <c:pt idx="23844">
                  <c:v>105.5115</c:v>
                </c:pt>
                <c:pt idx="23845">
                  <c:v>105.51639999999999</c:v>
                </c:pt>
                <c:pt idx="23846">
                  <c:v>105.5213</c:v>
                </c:pt>
                <c:pt idx="23847">
                  <c:v>105.5261</c:v>
                </c:pt>
                <c:pt idx="23848">
                  <c:v>105.53100000000001</c:v>
                </c:pt>
                <c:pt idx="23849">
                  <c:v>105.5359</c:v>
                </c:pt>
                <c:pt idx="23850">
                  <c:v>105.5407</c:v>
                </c:pt>
                <c:pt idx="23851">
                  <c:v>105.54560000000001</c:v>
                </c:pt>
                <c:pt idx="23852">
                  <c:v>105.5504</c:v>
                </c:pt>
                <c:pt idx="23853">
                  <c:v>105.5553</c:v>
                </c:pt>
                <c:pt idx="23854">
                  <c:v>105.56020000000001</c:v>
                </c:pt>
                <c:pt idx="23855">
                  <c:v>105.56500000000001</c:v>
                </c:pt>
                <c:pt idx="23856">
                  <c:v>105.56989999999999</c:v>
                </c:pt>
                <c:pt idx="23857">
                  <c:v>105.57469999999999</c:v>
                </c:pt>
                <c:pt idx="23858">
                  <c:v>105.5796</c:v>
                </c:pt>
                <c:pt idx="23859">
                  <c:v>105.58449999999999</c:v>
                </c:pt>
                <c:pt idx="23860">
                  <c:v>105.58929999999999</c:v>
                </c:pt>
                <c:pt idx="23861">
                  <c:v>105.5942</c:v>
                </c:pt>
                <c:pt idx="23862">
                  <c:v>105.59910000000001</c:v>
                </c:pt>
                <c:pt idx="23863">
                  <c:v>105.6039</c:v>
                </c:pt>
                <c:pt idx="23864">
                  <c:v>105.6088</c:v>
                </c:pt>
                <c:pt idx="23865">
                  <c:v>105.61360000000001</c:v>
                </c:pt>
                <c:pt idx="23866">
                  <c:v>105.6185</c:v>
                </c:pt>
                <c:pt idx="23867">
                  <c:v>105.6234</c:v>
                </c:pt>
                <c:pt idx="23868">
                  <c:v>105.62820000000001</c:v>
                </c:pt>
                <c:pt idx="23869">
                  <c:v>105.6331</c:v>
                </c:pt>
                <c:pt idx="23870">
                  <c:v>105.6379</c:v>
                </c:pt>
                <c:pt idx="23871">
                  <c:v>105.64279999999999</c:v>
                </c:pt>
                <c:pt idx="23872">
                  <c:v>105.6477</c:v>
                </c:pt>
                <c:pt idx="23873">
                  <c:v>105.6525</c:v>
                </c:pt>
                <c:pt idx="23874">
                  <c:v>105.6574</c:v>
                </c:pt>
                <c:pt idx="23875">
                  <c:v>105.6622</c:v>
                </c:pt>
                <c:pt idx="23876">
                  <c:v>105.6671</c:v>
                </c:pt>
                <c:pt idx="23877">
                  <c:v>105.672</c:v>
                </c:pt>
                <c:pt idx="23878">
                  <c:v>105.6768</c:v>
                </c:pt>
                <c:pt idx="23879">
                  <c:v>105.68170000000001</c:v>
                </c:pt>
                <c:pt idx="23880">
                  <c:v>105.6866</c:v>
                </c:pt>
                <c:pt idx="23881">
                  <c:v>105.6914</c:v>
                </c:pt>
                <c:pt idx="23882">
                  <c:v>105.69630000000001</c:v>
                </c:pt>
                <c:pt idx="23883">
                  <c:v>105.70110000000001</c:v>
                </c:pt>
                <c:pt idx="23884">
                  <c:v>105.70599999999999</c:v>
                </c:pt>
                <c:pt idx="23885">
                  <c:v>105.7109</c:v>
                </c:pt>
                <c:pt idx="23886">
                  <c:v>105.7157</c:v>
                </c:pt>
                <c:pt idx="23887">
                  <c:v>105.7206</c:v>
                </c:pt>
                <c:pt idx="23888">
                  <c:v>105.72539999999999</c:v>
                </c:pt>
                <c:pt idx="23889">
                  <c:v>105.7303</c:v>
                </c:pt>
                <c:pt idx="23890">
                  <c:v>105.73520000000001</c:v>
                </c:pt>
                <c:pt idx="23891">
                  <c:v>105.74</c:v>
                </c:pt>
                <c:pt idx="23892">
                  <c:v>105.7449</c:v>
                </c:pt>
                <c:pt idx="23893">
                  <c:v>105.74980000000001</c:v>
                </c:pt>
                <c:pt idx="23894">
                  <c:v>105.75460000000001</c:v>
                </c:pt>
                <c:pt idx="23895">
                  <c:v>105.7595</c:v>
                </c:pt>
                <c:pt idx="23896">
                  <c:v>105.76430000000001</c:v>
                </c:pt>
                <c:pt idx="23897">
                  <c:v>105.7692</c:v>
                </c:pt>
                <c:pt idx="23898">
                  <c:v>105.77409999999999</c:v>
                </c:pt>
                <c:pt idx="23899">
                  <c:v>105.77889999999999</c:v>
                </c:pt>
                <c:pt idx="23900">
                  <c:v>105.7838</c:v>
                </c:pt>
                <c:pt idx="23901">
                  <c:v>105.7886</c:v>
                </c:pt>
                <c:pt idx="23902">
                  <c:v>105.79349999999999</c:v>
                </c:pt>
                <c:pt idx="23903">
                  <c:v>105.7984</c:v>
                </c:pt>
                <c:pt idx="23904">
                  <c:v>105.8032</c:v>
                </c:pt>
                <c:pt idx="23905">
                  <c:v>105.8081</c:v>
                </c:pt>
                <c:pt idx="23906">
                  <c:v>105.813</c:v>
                </c:pt>
                <c:pt idx="23907">
                  <c:v>105.81780000000001</c:v>
                </c:pt>
                <c:pt idx="23908">
                  <c:v>105.82270000000001</c:v>
                </c:pt>
                <c:pt idx="23909">
                  <c:v>105.8275</c:v>
                </c:pt>
                <c:pt idx="23910">
                  <c:v>105.83239999999999</c:v>
                </c:pt>
                <c:pt idx="23911">
                  <c:v>105.8373</c:v>
                </c:pt>
                <c:pt idx="23912">
                  <c:v>105.84209999999999</c:v>
                </c:pt>
                <c:pt idx="23913">
                  <c:v>105.84699999999999</c:v>
                </c:pt>
                <c:pt idx="23914">
                  <c:v>105.8518</c:v>
                </c:pt>
                <c:pt idx="23915">
                  <c:v>105.8567</c:v>
                </c:pt>
                <c:pt idx="23916">
                  <c:v>105.8616</c:v>
                </c:pt>
                <c:pt idx="23917">
                  <c:v>105.8664</c:v>
                </c:pt>
                <c:pt idx="23918">
                  <c:v>105.87130000000001</c:v>
                </c:pt>
                <c:pt idx="23919">
                  <c:v>105.87609999999999</c:v>
                </c:pt>
                <c:pt idx="23920">
                  <c:v>105.881</c:v>
                </c:pt>
                <c:pt idx="23921">
                  <c:v>105.88590000000001</c:v>
                </c:pt>
                <c:pt idx="23922">
                  <c:v>105.89070000000001</c:v>
                </c:pt>
                <c:pt idx="23923">
                  <c:v>105.8956</c:v>
                </c:pt>
                <c:pt idx="23924">
                  <c:v>105.90049999999999</c:v>
                </c:pt>
                <c:pt idx="23925">
                  <c:v>105.9053</c:v>
                </c:pt>
                <c:pt idx="23926">
                  <c:v>105.91019999999999</c:v>
                </c:pt>
                <c:pt idx="23927">
                  <c:v>105.91499999999999</c:v>
                </c:pt>
                <c:pt idx="23928">
                  <c:v>105.9199</c:v>
                </c:pt>
                <c:pt idx="23929">
                  <c:v>105.9248</c:v>
                </c:pt>
                <c:pt idx="23930">
                  <c:v>105.92959999999999</c:v>
                </c:pt>
                <c:pt idx="23931">
                  <c:v>105.9345</c:v>
                </c:pt>
                <c:pt idx="23932">
                  <c:v>105.9393</c:v>
                </c:pt>
                <c:pt idx="23933">
                  <c:v>105.94420000000001</c:v>
                </c:pt>
                <c:pt idx="23934">
                  <c:v>105.9491</c:v>
                </c:pt>
                <c:pt idx="23935">
                  <c:v>105.9539</c:v>
                </c:pt>
                <c:pt idx="23936">
                  <c:v>105.95880000000001</c:v>
                </c:pt>
                <c:pt idx="23937">
                  <c:v>105.96369999999999</c:v>
                </c:pt>
                <c:pt idx="23938">
                  <c:v>105.96849999999999</c:v>
                </c:pt>
                <c:pt idx="23939">
                  <c:v>105.9734</c:v>
                </c:pt>
                <c:pt idx="23940">
                  <c:v>105.9782</c:v>
                </c:pt>
                <c:pt idx="23941">
                  <c:v>105.98309999999999</c:v>
                </c:pt>
                <c:pt idx="23942">
                  <c:v>105.988</c:v>
                </c:pt>
                <c:pt idx="23943">
                  <c:v>105.9928</c:v>
                </c:pt>
                <c:pt idx="23944">
                  <c:v>105.99769999999999</c:v>
                </c:pt>
                <c:pt idx="23945">
                  <c:v>106.0025</c:v>
                </c:pt>
                <c:pt idx="23946">
                  <c:v>106.0074</c:v>
                </c:pt>
                <c:pt idx="23947">
                  <c:v>106.01230000000001</c:v>
                </c:pt>
                <c:pt idx="23948">
                  <c:v>106.0171</c:v>
                </c:pt>
                <c:pt idx="23949">
                  <c:v>106.02200000000001</c:v>
                </c:pt>
                <c:pt idx="23950">
                  <c:v>106.0269</c:v>
                </c:pt>
                <c:pt idx="23951">
                  <c:v>106.0317</c:v>
                </c:pt>
                <c:pt idx="23952">
                  <c:v>106.03659999999999</c:v>
                </c:pt>
                <c:pt idx="23953">
                  <c:v>106.0414</c:v>
                </c:pt>
                <c:pt idx="23954">
                  <c:v>106.0463</c:v>
                </c:pt>
                <c:pt idx="23955">
                  <c:v>106.05119999999999</c:v>
                </c:pt>
                <c:pt idx="23956">
                  <c:v>106.056</c:v>
                </c:pt>
                <c:pt idx="23957">
                  <c:v>106.0609</c:v>
                </c:pt>
                <c:pt idx="23958">
                  <c:v>106.06569999999999</c:v>
                </c:pt>
                <c:pt idx="23959">
                  <c:v>106.0706</c:v>
                </c:pt>
                <c:pt idx="23960">
                  <c:v>106.07550000000001</c:v>
                </c:pt>
                <c:pt idx="23961">
                  <c:v>106.08030000000001</c:v>
                </c:pt>
                <c:pt idx="23962">
                  <c:v>106.0852</c:v>
                </c:pt>
                <c:pt idx="23963">
                  <c:v>106.09</c:v>
                </c:pt>
                <c:pt idx="23964">
                  <c:v>106.09490000000001</c:v>
                </c:pt>
                <c:pt idx="23965">
                  <c:v>106.09979999999999</c:v>
                </c:pt>
                <c:pt idx="23966">
                  <c:v>106.10459999999999</c:v>
                </c:pt>
                <c:pt idx="23967">
                  <c:v>106.1095</c:v>
                </c:pt>
                <c:pt idx="23968">
                  <c:v>106.1144</c:v>
                </c:pt>
                <c:pt idx="23969">
                  <c:v>106.11919999999999</c:v>
                </c:pt>
                <c:pt idx="23970">
                  <c:v>106.1241</c:v>
                </c:pt>
                <c:pt idx="23971">
                  <c:v>106.1289</c:v>
                </c:pt>
                <c:pt idx="23972">
                  <c:v>106.13379999999999</c:v>
                </c:pt>
                <c:pt idx="23973">
                  <c:v>106.1387</c:v>
                </c:pt>
                <c:pt idx="23974">
                  <c:v>106.1435</c:v>
                </c:pt>
                <c:pt idx="23975">
                  <c:v>106.14840000000001</c:v>
                </c:pt>
                <c:pt idx="23976">
                  <c:v>106.1532</c:v>
                </c:pt>
                <c:pt idx="23977">
                  <c:v>106.1581</c:v>
                </c:pt>
                <c:pt idx="23978">
                  <c:v>106.163</c:v>
                </c:pt>
                <c:pt idx="23979">
                  <c:v>106.1678</c:v>
                </c:pt>
                <c:pt idx="23980">
                  <c:v>106.17269999999999</c:v>
                </c:pt>
                <c:pt idx="23981">
                  <c:v>106.1776</c:v>
                </c:pt>
                <c:pt idx="23982">
                  <c:v>106.1824</c:v>
                </c:pt>
                <c:pt idx="23983">
                  <c:v>106.18729999999999</c:v>
                </c:pt>
                <c:pt idx="23984">
                  <c:v>106.1921</c:v>
                </c:pt>
                <c:pt idx="23985">
                  <c:v>106.197</c:v>
                </c:pt>
                <c:pt idx="23986">
                  <c:v>106.20189999999999</c:v>
                </c:pt>
                <c:pt idx="23987">
                  <c:v>106.2067</c:v>
                </c:pt>
                <c:pt idx="23988">
                  <c:v>106.2116</c:v>
                </c:pt>
                <c:pt idx="23989">
                  <c:v>106.21640000000001</c:v>
                </c:pt>
                <c:pt idx="23990">
                  <c:v>106.2213</c:v>
                </c:pt>
                <c:pt idx="23991">
                  <c:v>106.22620000000001</c:v>
                </c:pt>
                <c:pt idx="23992">
                  <c:v>106.23100000000001</c:v>
                </c:pt>
                <c:pt idx="23993">
                  <c:v>106.2359</c:v>
                </c:pt>
                <c:pt idx="23994">
                  <c:v>106.24069999999999</c:v>
                </c:pt>
                <c:pt idx="23995">
                  <c:v>106.2456</c:v>
                </c:pt>
                <c:pt idx="23996">
                  <c:v>106.2505</c:v>
                </c:pt>
                <c:pt idx="23997">
                  <c:v>106.25529999999999</c:v>
                </c:pt>
                <c:pt idx="23998">
                  <c:v>106.2602</c:v>
                </c:pt>
                <c:pt idx="23999">
                  <c:v>106.2651</c:v>
                </c:pt>
                <c:pt idx="24000">
                  <c:v>106.26990000000001</c:v>
                </c:pt>
                <c:pt idx="24001">
                  <c:v>106.2748</c:v>
                </c:pt>
                <c:pt idx="24002">
                  <c:v>106.2796</c:v>
                </c:pt>
                <c:pt idx="24003">
                  <c:v>106.28450000000001</c:v>
                </c:pt>
                <c:pt idx="24004">
                  <c:v>106.2894</c:v>
                </c:pt>
                <c:pt idx="24005">
                  <c:v>106.2942</c:v>
                </c:pt>
                <c:pt idx="24006">
                  <c:v>106.2991</c:v>
                </c:pt>
                <c:pt idx="24007">
                  <c:v>106.304</c:v>
                </c:pt>
                <c:pt idx="24008">
                  <c:v>106.30879999999999</c:v>
                </c:pt>
                <c:pt idx="24009">
                  <c:v>106.3137</c:v>
                </c:pt>
                <c:pt idx="24010">
                  <c:v>106.3185</c:v>
                </c:pt>
                <c:pt idx="24011">
                  <c:v>106.32339999999999</c:v>
                </c:pt>
                <c:pt idx="24012">
                  <c:v>106.3283</c:v>
                </c:pt>
                <c:pt idx="24013">
                  <c:v>106.3331</c:v>
                </c:pt>
                <c:pt idx="24014">
                  <c:v>106.33800000000001</c:v>
                </c:pt>
                <c:pt idx="24015">
                  <c:v>106.3428</c:v>
                </c:pt>
                <c:pt idx="24016">
                  <c:v>106.3477</c:v>
                </c:pt>
                <c:pt idx="24017">
                  <c:v>106.35260000000001</c:v>
                </c:pt>
                <c:pt idx="24018">
                  <c:v>106.3574</c:v>
                </c:pt>
                <c:pt idx="24019">
                  <c:v>106.3623</c:v>
                </c:pt>
                <c:pt idx="24020">
                  <c:v>106.36710000000001</c:v>
                </c:pt>
                <c:pt idx="24021">
                  <c:v>106.372</c:v>
                </c:pt>
                <c:pt idx="24022">
                  <c:v>106.37689999999999</c:v>
                </c:pt>
                <c:pt idx="24023">
                  <c:v>106.3817</c:v>
                </c:pt>
                <c:pt idx="24024">
                  <c:v>106.3866</c:v>
                </c:pt>
                <c:pt idx="24025">
                  <c:v>106.39149999999999</c:v>
                </c:pt>
                <c:pt idx="24026">
                  <c:v>106.3963</c:v>
                </c:pt>
                <c:pt idx="24027">
                  <c:v>106.4012</c:v>
                </c:pt>
                <c:pt idx="24028">
                  <c:v>106.40600000000001</c:v>
                </c:pt>
                <c:pt idx="24029">
                  <c:v>106.4109</c:v>
                </c:pt>
                <c:pt idx="24030">
                  <c:v>106.4158</c:v>
                </c:pt>
                <c:pt idx="24031">
                  <c:v>106.42060000000001</c:v>
                </c:pt>
                <c:pt idx="24032">
                  <c:v>106.4255</c:v>
                </c:pt>
                <c:pt idx="24033">
                  <c:v>106.4303</c:v>
                </c:pt>
                <c:pt idx="24034">
                  <c:v>106.43519999999999</c:v>
                </c:pt>
                <c:pt idx="24035">
                  <c:v>106.4401</c:v>
                </c:pt>
                <c:pt idx="24036">
                  <c:v>106.44489999999999</c:v>
                </c:pt>
                <c:pt idx="24037">
                  <c:v>106.4498</c:v>
                </c:pt>
                <c:pt idx="24038">
                  <c:v>106.4547</c:v>
                </c:pt>
                <c:pt idx="24039">
                  <c:v>106.45950000000001</c:v>
                </c:pt>
                <c:pt idx="24040">
                  <c:v>106.4644</c:v>
                </c:pt>
                <c:pt idx="24041">
                  <c:v>106.4692</c:v>
                </c:pt>
                <c:pt idx="24042">
                  <c:v>106.47410000000001</c:v>
                </c:pt>
                <c:pt idx="24043">
                  <c:v>106.479</c:v>
                </c:pt>
                <c:pt idx="24044">
                  <c:v>106.4838</c:v>
                </c:pt>
                <c:pt idx="24045">
                  <c:v>106.48870000000001</c:v>
                </c:pt>
                <c:pt idx="24046">
                  <c:v>106.49350000000001</c:v>
                </c:pt>
                <c:pt idx="24047">
                  <c:v>106.49839999999999</c:v>
                </c:pt>
                <c:pt idx="24048">
                  <c:v>106.5033</c:v>
                </c:pt>
                <c:pt idx="24049">
                  <c:v>106.5081</c:v>
                </c:pt>
                <c:pt idx="24050">
                  <c:v>106.51299999999999</c:v>
                </c:pt>
                <c:pt idx="24051">
                  <c:v>106.5179</c:v>
                </c:pt>
                <c:pt idx="24052">
                  <c:v>106.5227</c:v>
                </c:pt>
                <c:pt idx="24053">
                  <c:v>106.52760000000001</c:v>
                </c:pt>
                <c:pt idx="24054">
                  <c:v>106.5324</c:v>
                </c:pt>
                <c:pt idx="24055">
                  <c:v>106.5373</c:v>
                </c:pt>
                <c:pt idx="24056">
                  <c:v>106.54220000000001</c:v>
                </c:pt>
                <c:pt idx="24057">
                  <c:v>106.547</c:v>
                </c:pt>
                <c:pt idx="24058">
                  <c:v>106.5519</c:v>
                </c:pt>
                <c:pt idx="24059">
                  <c:v>106.55670000000001</c:v>
                </c:pt>
                <c:pt idx="24060">
                  <c:v>106.56160000000001</c:v>
                </c:pt>
                <c:pt idx="24061">
                  <c:v>106.56649999999999</c:v>
                </c:pt>
                <c:pt idx="24062">
                  <c:v>106.57129999999999</c:v>
                </c:pt>
                <c:pt idx="24063">
                  <c:v>106.5762</c:v>
                </c:pt>
                <c:pt idx="24064">
                  <c:v>106.58099999999999</c:v>
                </c:pt>
                <c:pt idx="24065">
                  <c:v>106.5859</c:v>
                </c:pt>
                <c:pt idx="24066">
                  <c:v>106.5908</c:v>
                </c:pt>
                <c:pt idx="24067">
                  <c:v>106.5956</c:v>
                </c:pt>
                <c:pt idx="24068">
                  <c:v>106.6005</c:v>
                </c:pt>
                <c:pt idx="24069">
                  <c:v>106.6054</c:v>
                </c:pt>
                <c:pt idx="24070">
                  <c:v>106.61020000000001</c:v>
                </c:pt>
                <c:pt idx="24071">
                  <c:v>106.6151</c:v>
                </c:pt>
                <c:pt idx="24072">
                  <c:v>106.6199</c:v>
                </c:pt>
                <c:pt idx="24073">
                  <c:v>106.62480000000001</c:v>
                </c:pt>
                <c:pt idx="24074">
                  <c:v>106.6297</c:v>
                </c:pt>
                <c:pt idx="24075">
                  <c:v>106.63449999999999</c:v>
                </c:pt>
                <c:pt idx="24076">
                  <c:v>106.63939999999999</c:v>
                </c:pt>
                <c:pt idx="24077">
                  <c:v>106.6443</c:v>
                </c:pt>
                <c:pt idx="24078">
                  <c:v>106.64909999999999</c:v>
                </c:pt>
                <c:pt idx="24079">
                  <c:v>106.654</c:v>
                </c:pt>
                <c:pt idx="24080">
                  <c:v>106.6588</c:v>
                </c:pt>
                <c:pt idx="24081">
                  <c:v>106.66370000000001</c:v>
                </c:pt>
                <c:pt idx="24082">
                  <c:v>106.6686</c:v>
                </c:pt>
                <c:pt idx="24083">
                  <c:v>106.6734</c:v>
                </c:pt>
                <c:pt idx="24084">
                  <c:v>106.67830000000001</c:v>
                </c:pt>
                <c:pt idx="24085">
                  <c:v>106.6831</c:v>
                </c:pt>
                <c:pt idx="24086">
                  <c:v>106.688</c:v>
                </c:pt>
                <c:pt idx="24087">
                  <c:v>106.69289999999999</c:v>
                </c:pt>
                <c:pt idx="24088">
                  <c:v>106.69770000000001</c:v>
                </c:pt>
                <c:pt idx="24089">
                  <c:v>106.70259999999999</c:v>
                </c:pt>
                <c:pt idx="24090">
                  <c:v>106.70739999999999</c:v>
                </c:pt>
                <c:pt idx="24091">
                  <c:v>106.7123</c:v>
                </c:pt>
                <c:pt idx="24092">
                  <c:v>106.71719999999999</c:v>
                </c:pt>
                <c:pt idx="24093">
                  <c:v>106.72199999999999</c:v>
                </c:pt>
                <c:pt idx="24094">
                  <c:v>106.7269</c:v>
                </c:pt>
                <c:pt idx="24095">
                  <c:v>106.73180000000001</c:v>
                </c:pt>
                <c:pt idx="24096">
                  <c:v>106.7366</c:v>
                </c:pt>
                <c:pt idx="24097">
                  <c:v>106.7415</c:v>
                </c:pt>
                <c:pt idx="24098">
                  <c:v>106.74630000000001</c:v>
                </c:pt>
                <c:pt idx="24099">
                  <c:v>106.75120000000001</c:v>
                </c:pt>
                <c:pt idx="24100">
                  <c:v>106.7561</c:v>
                </c:pt>
                <c:pt idx="24101">
                  <c:v>106.76090000000001</c:v>
                </c:pt>
                <c:pt idx="24102">
                  <c:v>106.7658</c:v>
                </c:pt>
                <c:pt idx="24103">
                  <c:v>106.77059999999999</c:v>
                </c:pt>
                <c:pt idx="24104">
                  <c:v>106.77549999999999</c:v>
                </c:pt>
                <c:pt idx="24105">
                  <c:v>106.7804</c:v>
                </c:pt>
                <c:pt idx="24106">
                  <c:v>106.7852</c:v>
                </c:pt>
                <c:pt idx="24107">
                  <c:v>106.7901</c:v>
                </c:pt>
                <c:pt idx="24108">
                  <c:v>106.795</c:v>
                </c:pt>
                <c:pt idx="24109">
                  <c:v>106.7998</c:v>
                </c:pt>
                <c:pt idx="24110">
                  <c:v>106.8047</c:v>
                </c:pt>
                <c:pt idx="24111">
                  <c:v>106.8095</c:v>
                </c:pt>
                <c:pt idx="24112">
                  <c:v>106.81440000000001</c:v>
                </c:pt>
                <c:pt idx="24113">
                  <c:v>106.81930000000001</c:v>
                </c:pt>
                <c:pt idx="24114">
                  <c:v>106.8241</c:v>
                </c:pt>
                <c:pt idx="24115">
                  <c:v>106.82899999999999</c:v>
                </c:pt>
                <c:pt idx="24116">
                  <c:v>106.83380000000001</c:v>
                </c:pt>
                <c:pt idx="24117">
                  <c:v>106.83869999999999</c:v>
                </c:pt>
                <c:pt idx="24118">
                  <c:v>106.8436</c:v>
                </c:pt>
                <c:pt idx="24119">
                  <c:v>106.8484</c:v>
                </c:pt>
                <c:pt idx="24120">
                  <c:v>106.8533</c:v>
                </c:pt>
                <c:pt idx="24121">
                  <c:v>106.85809999999999</c:v>
                </c:pt>
                <c:pt idx="24122">
                  <c:v>106.863</c:v>
                </c:pt>
                <c:pt idx="24123">
                  <c:v>106.86790000000001</c:v>
                </c:pt>
                <c:pt idx="24124">
                  <c:v>106.87269999999999</c:v>
                </c:pt>
                <c:pt idx="24125">
                  <c:v>106.8776</c:v>
                </c:pt>
                <c:pt idx="24126">
                  <c:v>106.88250000000001</c:v>
                </c:pt>
                <c:pt idx="24127">
                  <c:v>106.88730000000001</c:v>
                </c:pt>
                <c:pt idx="24128">
                  <c:v>106.8922</c:v>
                </c:pt>
                <c:pt idx="24129">
                  <c:v>106.89700000000001</c:v>
                </c:pt>
                <c:pt idx="24130">
                  <c:v>106.9019</c:v>
                </c:pt>
                <c:pt idx="24131">
                  <c:v>106.90679999999999</c:v>
                </c:pt>
                <c:pt idx="24132">
                  <c:v>106.91159999999999</c:v>
                </c:pt>
                <c:pt idx="24133">
                  <c:v>106.9165</c:v>
                </c:pt>
                <c:pt idx="24134">
                  <c:v>106.92140000000001</c:v>
                </c:pt>
                <c:pt idx="24135">
                  <c:v>106.92619999999999</c:v>
                </c:pt>
                <c:pt idx="24136">
                  <c:v>106.9311</c:v>
                </c:pt>
                <c:pt idx="24137">
                  <c:v>106.9359</c:v>
                </c:pt>
                <c:pt idx="24138">
                  <c:v>106.9408</c:v>
                </c:pt>
                <c:pt idx="24139">
                  <c:v>106.9457</c:v>
                </c:pt>
                <c:pt idx="24140">
                  <c:v>106.95050000000001</c:v>
                </c:pt>
                <c:pt idx="24141">
                  <c:v>106.95540000000001</c:v>
                </c:pt>
                <c:pt idx="24142">
                  <c:v>106.9602</c:v>
                </c:pt>
                <c:pt idx="24143">
                  <c:v>106.96509999999999</c:v>
                </c:pt>
                <c:pt idx="24144">
                  <c:v>106.97</c:v>
                </c:pt>
                <c:pt idx="24145">
                  <c:v>106.9748</c:v>
                </c:pt>
                <c:pt idx="24146">
                  <c:v>106.97969999999999</c:v>
                </c:pt>
                <c:pt idx="24147">
                  <c:v>106.9845</c:v>
                </c:pt>
                <c:pt idx="24148">
                  <c:v>106.9894</c:v>
                </c:pt>
                <c:pt idx="24149">
                  <c:v>106.9943</c:v>
                </c:pt>
                <c:pt idx="24150">
                  <c:v>106.9991</c:v>
                </c:pt>
                <c:pt idx="24151">
                  <c:v>107.004</c:v>
                </c:pt>
                <c:pt idx="24152">
                  <c:v>107.0089</c:v>
                </c:pt>
                <c:pt idx="24153">
                  <c:v>107.0137</c:v>
                </c:pt>
                <c:pt idx="24154">
                  <c:v>107.01860000000001</c:v>
                </c:pt>
                <c:pt idx="24155">
                  <c:v>107.02340000000001</c:v>
                </c:pt>
                <c:pt idx="24156">
                  <c:v>107.0283</c:v>
                </c:pt>
                <c:pt idx="24157">
                  <c:v>107.03319999999999</c:v>
                </c:pt>
                <c:pt idx="24158">
                  <c:v>107.038</c:v>
                </c:pt>
                <c:pt idx="24159">
                  <c:v>107.0429</c:v>
                </c:pt>
                <c:pt idx="24160">
                  <c:v>107.04769999999999</c:v>
                </c:pt>
                <c:pt idx="24161">
                  <c:v>107.0526</c:v>
                </c:pt>
                <c:pt idx="24162">
                  <c:v>107.0575</c:v>
                </c:pt>
                <c:pt idx="24163">
                  <c:v>107.06229999999999</c:v>
                </c:pt>
                <c:pt idx="24164">
                  <c:v>107.0672</c:v>
                </c:pt>
                <c:pt idx="24165">
                  <c:v>107.07210000000001</c:v>
                </c:pt>
                <c:pt idx="24166">
                  <c:v>107.07690000000001</c:v>
                </c:pt>
                <c:pt idx="24167">
                  <c:v>107.0818</c:v>
                </c:pt>
                <c:pt idx="24168">
                  <c:v>107.0866</c:v>
                </c:pt>
                <c:pt idx="24169">
                  <c:v>107.09150000000001</c:v>
                </c:pt>
                <c:pt idx="24170">
                  <c:v>107.09639999999999</c:v>
                </c:pt>
                <c:pt idx="24171">
                  <c:v>107.10119999999999</c:v>
                </c:pt>
                <c:pt idx="24172">
                  <c:v>107.1061</c:v>
                </c:pt>
                <c:pt idx="24173">
                  <c:v>107.1109</c:v>
                </c:pt>
                <c:pt idx="24174">
                  <c:v>107.11579999999999</c:v>
                </c:pt>
                <c:pt idx="24175">
                  <c:v>107.1207</c:v>
                </c:pt>
                <c:pt idx="24176">
                  <c:v>107.1255</c:v>
                </c:pt>
                <c:pt idx="24177">
                  <c:v>107.13039999999999</c:v>
                </c:pt>
                <c:pt idx="24178">
                  <c:v>107.1353</c:v>
                </c:pt>
                <c:pt idx="24179">
                  <c:v>107.1401</c:v>
                </c:pt>
                <c:pt idx="24180">
                  <c:v>107.14500000000001</c:v>
                </c:pt>
                <c:pt idx="24181">
                  <c:v>107.1498</c:v>
                </c:pt>
                <c:pt idx="24182">
                  <c:v>107.15470000000001</c:v>
                </c:pt>
                <c:pt idx="24183">
                  <c:v>107.1596</c:v>
                </c:pt>
                <c:pt idx="24184">
                  <c:v>107.1644</c:v>
                </c:pt>
                <c:pt idx="24185">
                  <c:v>107.16929999999999</c:v>
                </c:pt>
                <c:pt idx="24186">
                  <c:v>107.1741</c:v>
                </c:pt>
                <c:pt idx="24187">
                  <c:v>107.179</c:v>
                </c:pt>
                <c:pt idx="24188">
                  <c:v>107.18389999999999</c:v>
                </c:pt>
                <c:pt idx="24189">
                  <c:v>107.1887</c:v>
                </c:pt>
                <c:pt idx="24190">
                  <c:v>107.1936</c:v>
                </c:pt>
                <c:pt idx="24191">
                  <c:v>107.19839999999999</c:v>
                </c:pt>
                <c:pt idx="24192">
                  <c:v>107.2033</c:v>
                </c:pt>
                <c:pt idx="24193">
                  <c:v>107.20820000000001</c:v>
                </c:pt>
                <c:pt idx="24194">
                  <c:v>107.21300000000001</c:v>
                </c:pt>
                <c:pt idx="24195">
                  <c:v>107.2179</c:v>
                </c:pt>
                <c:pt idx="24196">
                  <c:v>107.22279999999999</c:v>
                </c:pt>
                <c:pt idx="24197">
                  <c:v>107.22760000000001</c:v>
                </c:pt>
                <c:pt idx="24198">
                  <c:v>107.23249999999999</c:v>
                </c:pt>
                <c:pt idx="24199">
                  <c:v>107.23729999999999</c:v>
                </c:pt>
                <c:pt idx="24200">
                  <c:v>107.2422</c:v>
                </c:pt>
                <c:pt idx="24201">
                  <c:v>107.2471</c:v>
                </c:pt>
                <c:pt idx="24202">
                  <c:v>107.25189999999999</c:v>
                </c:pt>
                <c:pt idx="24203">
                  <c:v>107.2568</c:v>
                </c:pt>
                <c:pt idx="24204">
                  <c:v>107.2617</c:v>
                </c:pt>
                <c:pt idx="24205">
                  <c:v>107.26650000000001</c:v>
                </c:pt>
                <c:pt idx="24206">
                  <c:v>107.2714</c:v>
                </c:pt>
                <c:pt idx="24207">
                  <c:v>107.2762</c:v>
                </c:pt>
                <c:pt idx="24208">
                  <c:v>107.28110000000001</c:v>
                </c:pt>
                <c:pt idx="24209">
                  <c:v>107.286</c:v>
                </c:pt>
                <c:pt idx="24210">
                  <c:v>107.2908</c:v>
                </c:pt>
                <c:pt idx="24211">
                  <c:v>107.2957</c:v>
                </c:pt>
                <c:pt idx="24212">
                  <c:v>107.3005</c:v>
                </c:pt>
                <c:pt idx="24213">
                  <c:v>107.30539999999999</c:v>
                </c:pt>
                <c:pt idx="24214">
                  <c:v>107.3103</c:v>
                </c:pt>
                <c:pt idx="24215">
                  <c:v>107.3151</c:v>
                </c:pt>
                <c:pt idx="24216">
                  <c:v>107.32</c:v>
                </c:pt>
                <c:pt idx="24217">
                  <c:v>107.3248</c:v>
                </c:pt>
                <c:pt idx="24218">
                  <c:v>107.3297</c:v>
                </c:pt>
                <c:pt idx="24219">
                  <c:v>107.33460000000001</c:v>
                </c:pt>
                <c:pt idx="24220">
                  <c:v>107.3394</c:v>
                </c:pt>
                <c:pt idx="24221">
                  <c:v>107.3443</c:v>
                </c:pt>
                <c:pt idx="24222">
                  <c:v>107.34920000000001</c:v>
                </c:pt>
                <c:pt idx="24223">
                  <c:v>107.354</c:v>
                </c:pt>
                <c:pt idx="24224">
                  <c:v>107.35889999999999</c:v>
                </c:pt>
                <c:pt idx="24225">
                  <c:v>107.36370000000001</c:v>
                </c:pt>
                <c:pt idx="24226">
                  <c:v>107.3686</c:v>
                </c:pt>
                <c:pt idx="24227">
                  <c:v>107.37349999999999</c:v>
                </c:pt>
                <c:pt idx="24228">
                  <c:v>107.3783</c:v>
                </c:pt>
                <c:pt idx="24229">
                  <c:v>107.3832</c:v>
                </c:pt>
                <c:pt idx="24230">
                  <c:v>107.38799999999999</c:v>
                </c:pt>
                <c:pt idx="24231">
                  <c:v>107.3929</c:v>
                </c:pt>
                <c:pt idx="24232">
                  <c:v>107.3978</c:v>
                </c:pt>
                <c:pt idx="24233">
                  <c:v>107.40260000000001</c:v>
                </c:pt>
                <c:pt idx="24234">
                  <c:v>107.4075</c:v>
                </c:pt>
                <c:pt idx="24235">
                  <c:v>107.41240000000001</c:v>
                </c:pt>
                <c:pt idx="24236">
                  <c:v>107.41720000000001</c:v>
                </c:pt>
                <c:pt idx="24237">
                  <c:v>107.4221</c:v>
                </c:pt>
                <c:pt idx="24238">
                  <c:v>107.4269</c:v>
                </c:pt>
                <c:pt idx="24239">
                  <c:v>107.4318</c:v>
                </c:pt>
                <c:pt idx="24240">
                  <c:v>107.4367</c:v>
                </c:pt>
                <c:pt idx="24241">
                  <c:v>107.44149999999999</c:v>
                </c:pt>
                <c:pt idx="24242">
                  <c:v>107.4464</c:v>
                </c:pt>
                <c:pt idx="24243">
                  <c:v>107.4512</c:v>
                </c:pt>
                <c:pt idx="24244">
                  <c:v>107.45609999999999</c:v>
                </c:pt>
                <c:pt idx="24245">
                  <c:v>107.461</c:v>
                </c:pt>
                <c:pt idx="24246">
                  <c:v>107.4658</c:v>
                </c:pt>
                <c:pt idx="24247">
                  <c:v>107.47070000000001</c:v>
                </c:pt>
                <c:pt idx="24248">
                  <c:v>107.4755</c:v>
                </c:pt>
                <c:pt idx="24249">
                  <c:v>107.4804</c:v>
                </c:pt>
                <c:pt idx="24250">
                  <c:v>107.48530000000001</c:v>
                </c:pt>
                <c:pt idx="24251">
                  <c:v>107.4901</c:v>
                </c:pt>
                <c:pt idx="24252">
                  <c:v>107.49499999999999</c:v>
                </c:pt>
                <c:pt idx="24253">
                  <c:v>107.4999</c:v>
                </c:pt>
                <c:pt idx="24254">
                  <c:v>107.5047</c:v>
                </c:pt>
                <c:pt idx="24255">
                  <c:v>107.50959999999999</c:v>
                </c:pt>
                <c:pt idx="24256">
                  <c:v>107.51439999999999</c:v>
                </c:pt>
                <c:pt idx="24257">
                  <c:v>107.5193</c:v>
                </c:pt>
                <c:pt idx="24258">
                  <c:v>107.52419999999999</c:v>
                </c:pt>
                <c:pt idx="24259">
                  <c:v>107.529</c:v>
                </c:pt>
                <c:pt idx="24260">
                  <c:v>107.5339</c:v>
                </c:pt>
                <c:pt idx="24261">
                  <c:v>107.53880000000001</c:v>
                </c:pt>
                <c:pt idx="24262">
                  <c:v>107.5436</c:v>
                </c:pt>
                <c:pt idx="24263">
                  <c:v>107.5485</c:v>
                </c:pt>
                <c:pt idx="24264">
                  <c:v>107.55330000000001</c:v>
                </c:pt>
                <c:pt idx="24265">
                  <c:v>107.55820000000001</c:v>
                </c:pt>
                <c:pt idx="24266">
                  <c:v>107.56309999999999</c:v>
                </c:pt>
                <c:pt idx="24267">
                  <c:v>107.56789999999999</c:v>
                </c:pt>
                <c:pt idx="24268">
                  <c:v>107.5728</c:v>
                </c:pt>
                <c:pt idx="24269">
                  <c:v>107.57759999999999</c:v>
                </c:pt>
                <c:pt idx="24270">
                  <c:v>107.5825</c:v>
                </c:pt>
                <c:pt idx="24271">
                  <c:v>107.5874</c:v>
                </c:pt>
                <c:pt idx="24272">
                  <c:v>107.59220000000001</c:v>
                </c:pt>
                <c:pt idx="24273">
                  <c:v>107.5971</c:v>
                </c:pt>
                <c:pt idx="24274">
                  <c:v>107.6019</c:v>
                </c:pt>
                <c:pt idx="24275">
                  <c:v>107.60680000000001</c:v>
                </c:pt>
                <c:pt idx="24276">
                  <c:v>107.6117</c:v>
                </c:pt>
                <c:pt idx="24277">
                  <c:v>107.6165</c:v>
                </c:pt>
                <c:pt idx="24278">
                  <c:v>107.62140000000001</c:v>
                </c:pt>
                <c:pt idx="24279">
                  <c:v>107.6263</c:v>
                </c:pt>
                <c:pt idx="24280">
                  <c:v>107.63109999999999</c:v>
                </c:pt>
                <c:pt idx="24281">
                  <c:v>107.636</c:v>
                </c:pt>
                <c:pt idx="24282">
                  <c:v>107.6408</c:v>
                </c:pt>
                <c:pt idx="24283">
                  <c:v>107.64569999999999</c:v>
                </c:pt>
                <c:pt idx="24284">
                  <c:v>107.6506</c:v>
                </c:pt>
                <c:pt idx="24285">
                  <c:v>107.6554</c:v>
                </c:pt>
                <c:pt idx="24286">
                  <c:v>107.66030000000001</c:v>
                </c:pt>
                <c:pt idx="24287">
                  <c:v>107.6652</c:v>
                </c:pt>
                <c:pt idx="24288">
                  <c:v>107.67</c:v>
                </c:pt>
                <c:pt idx="24289">
                  <c:v>107.67490000000001</c:v>
                </c:pt>
                <c:pt idx="24290">
                  <c:v>107.6797</c:v>
                </c:pt>
                <c:pt idx="24291">
                  <c:v>107.6846</c:v>
                </c:pt>
                <c:pt idx="24292">
                  <c:v>107.6895</c:v>
                </c:pt>
                <c:pt idx="24293">
                  <c:v>107.69430000000001</c:v>
                </c:pt>
                <c:pt idx="24294">
                  <c:v>107.69919999999999</c:v>
                </c:pt>
                <c:pt idx="24295">
                  <c:v>107.70399999999999</c:v>
                </c:pt>
                <c:pt idx="24296">
                  <c:v>107.7089</c:v>
                </c:pt>
                <c:pt idx="24297">
                  <c:v>107.71379999999999</c:v>
                </c:pt>
                <c:pt idx="24298">
                  <c:v>107.7186</c:v>
                </c:pt>
                <c:pt idx="24299">
                  <c:v>107.7235</c:v>
                </c:pt>
                <c:pt idx="24300">
                  <c:v>107.7283</c:v>
                </c:pt>
                <c:pt idx="24301">
                  <c:v>107.7332</c:v>
                </c:pt>
                <c:pt idx="24302">
                  <c:v>107.7381</c:v>
                </c:pt>
                <c:pt idx="24303">
                  <c:v>107.74290000000001</c:v>
                </c:pt>
                <c:pt idx="24304">
                  <c:v>107.7478</c:v>
                </c:pt>
                <c:pt idx="24305">
                  <c:v>107.7527</c:v>
                </c:pt>
                <c:pt idx="24306">
                  <c:v>107.75750000000001</c:v>
                </c:pt>
                <c:pt idx="24307">
                  <c:v>107.7624</c:v>
                </c:pt>
                <c:pt idx="24308">
                  <c:v>107.76719999999999</c:v>
                </c:pt>
                <c:pt idx="24309">
                  <c:v>107.77209999999999</c:v>
                </c:pt>
                <c:pt idx="24310">
                  <c:v>107.777</c:v>
                </c:pt>
                <c:pt idx="24311">
                  <c:v>107.7818</c:v>
                </c:pt>
                <c:pt idx="24312">
                  <c:v>107.7867</c:v>
                </c:pt>
                <c:pt idx="24313">
                  <c:v>107.7915</c:v>
                </c:pt>
                <c:pt idx="24314">
                  <c:v>107.79640000000001</c:v>
                </c:pt>
                <c:pt idx="24315">
                  <c:v>107.8013</c:v>
                </c:pt>
                <c:pt idx="24316">
                  <c:v>107.8061</c:v>
                </c:pt>
                <c:pt idx="24317">
                  <c:v>107.81100000000001</c:v>
                </c:pt>
                <c:pt idx="24318">
                  <c:v>107.8159</c:v>
                </c:pt>
                <c:pt idx="24319">
                  <c:v>107.8207</c:v>
                </c:pt>
                <c:pt idx="24320">
                  <c:v>107.82559999999999</c:v>
                </c:pt>
                <c:pt idx="24321">
                  <c:v>107.83040000000001</c:v>
                </c:pt>
                <c:pt idx="24322">
                  <c:v>107.83529999999999</c:v>
                </c:pt>
                <c:pt idx="24323">
                  <c:v>107.8402</c:v>
                </c:pt>
                <c:pt idx="24324">
                  <c:v>107.845</c:v>
                </c:pt>
                <c:pt idx="24325">
                  <c:v>107.84990000000001</c:v>
                </c:pt>
                <c:pt idx="24326">
                  <c:v>107.85469999999999</c:v>
                </c:pt>
                <c:pt idx="24327">
                  <c:v>107.8596</c:v>
                </c:pt>
                <c:pt idx="24328">
                  <c:v>107.86450000000001</c:v>
                </c:pt>
                <c:pt idx="24329">
                  <c:v>107.8693</c:v>
                </c:pt>
                <c:pt idx="24330">
                  <c:v>107.8742</c:v>
                </c:pt>
                <c:pt idx="24331">
                  <c:v>107.87910000000001</c:v>
                </c:pt>
                <c:pt idx="24332">
                  <c:v>107.88390000000001</c:v>
                </c:pt>
                <c:pt idx="24333">
                  <c:v>107.8888</c:v>
                </c:pt>
                <c:pt idx="24334">
                  <c:v>107.89360000000001</c:v>
                </c:pt>
                <c:pt idx="24335">
                  <c:v>107.8985</c:v>
                </c:pt>
                <c:pt idx="24336">
                  <c:v>107.90339999999999</c:v>
                </c:pt>
                <c:pt idx="24337">
                  <c:v>107.90819999999999</c:v>
                </c:pt>
                <c:pt idx="24338">
                  <c:v>107.9131</c:v>
                </c:pt>
                <c:pt idx="24339">
                  <c:v>107.9179</c:v>
                </c:pt>
                <c:pt idx="24340">
                  <c:v>107.9228</c:v>
                </c:pt>
                <c:pt idx="24341">
                  <c:v>107.9277</c:v>
                </c:pt>
                <c:pt idx="24342">
                  <c:v>107.9325</c:v>
                </c:pt>
                <c:pt idx="24343">
                  <c:v>107.9374</c:v>
                </c:pt>
                <c:pt idx="24344">
                  <c:v>107.9423</c:v>
                </c:pt>
                <c:pt idx="24345">
                  <c:v>107.94710000000001</c:v>
                </c:pt>
                <c:pt idx="24346">
                  <c:v>107.95200000000001</c:v>
                </c:pt>
                <c:pt idx="24347">
                  <c:v>107.9568</c:v>
                </c:pt>
                <c:pt idx="24348">
                  <c:v>107.96169999999999</c:v>
                </c:pt>
                <c:pt idx="24349">
                  <c:v>107.9666</c:v>
                </c:pt>
                <c:pt idx="24350">
                  <c:v>107.97139999999999</c:v>
                </c:pt>
                <c:pt idx="24351">
                  <c:v>107.97629999999999</c:v>
                </c:pt>
                <c:pt idx="24352">
                  <c:v>107.9811</c:v>
                </c:pt>
                <c:pt idx="24353">
                  <c:v>107.986</c:v>
                </c:pt>
                <c:pt idx="24354">
                  <c:v>107.9909</c:v>
                </c:pt>
                <c:pt idx="24355">
                  <c:v>107.9957</c:v>
                </c:pt>
                <c:pt idx="24356">
                  <c:v>108.00060000000001</c:v>
                </c:pt>
                <c:pt idx="24357">
                  <c:v>108.00539999999999</c:v>
                </c:pt>
                <c:pt idx="24358">
                  <c:v>108.0103</c:v>
                </c:pt>
                <c:pt idx="24359">
                  <c:v>108.01520000000001</c:v>
                </c:pt>
                <c:pt idx="24360">
                  <c:v>108.02000000000001</c:v>
                </c:pt>
                <c:pt idx="24361">
                  <c:v>108.02489999999999</c:v>
                </c:pt>
                <c:pt idx="24362">
                  <c:v>108.02979999999999</c:v>
                </c:pt>
                <c:pt idx="24363">
                  <c:v>108.0346</c:v>
                </c:pt>
                <c:pt idx="24364">
                  <c:v>108.03949999999999</c:v>
                </c:pt>
                <c:pt idx="24365">
                  <c:v>108.04429999999999</c:v>
                </c:pt>
                <c:pt idx="24366">
                  <c:v>108.0492</c:v>
                </c:pt>
                <c:pt idx="24367">
                  <c:v>108.05410000000001</c:v>
                </c:pt>
                <c:pt idx="24368">
                  <c:v>108.05889999999999</c:v>
                </c:pt>
                <c:pt idx="24369">
                  <c:v>108.0638</c:v>
                </c:pt>
                <c:pt idx="24370">
                  <c:v>108.0686</c:v>
                </c:pt>
                <c:pt idx="24371">
                  <c:v>108.07350000000001</c:v>
                </c:pt>
                <c:pt idx="24372">
                  <c:v>108.0784</c:v>
                </c:pt>
                <c:pt idx="24373">
                  <c:v>108.08320000000001</c:v>
                </c:pt>
                <c:pt idx="24374">
                  <c:v>108.08810000000001</c:v>
                </c:pt>
                <c:pt idx="24375">
                  <c:v>108.09299999999999</c:v>
                </c:pt>
                <c:pt idx="24376">
                  <c:v>108.09779999999999</c:v>
                </c:pt>
                <c:pt idx="24377">
                  <c:v>108.1027</c:v>
                </c:pt>
                <c:pt idx="24378">
                  <c:v>108.1075</c:v>
                </c:pt>
                <c:pt idx="24379">
                  <c:v>108.11239999999999</c:v>
                </c:pt>
                <c:pt idx="24380">
                  <c:v>108.1173</c:v>
                </c:pt>
                <c:pt idx="24381">
                  <c:v>108.1221</c:v>
                </c:pt>
                <c:pt idx="24382">
                  <c:v>108.127</c:v>
                </c:pt>
                <c:pt idx="24383">
                  <c:v>108.1318</c:v>
                </c:pt>
                <c:pt idx="24384">
                  <c:v>108.1367</c:v>
                </c:pt>
                <c:pt idx="24385">
                  <c:v>108.14160000000001</c:v>
                </c:pt>
                <c:pt idx="24386">
                  <c:v>108.1464</c:v>
                </c:pt>
                <c:pt idx="24387">
                  <c:v>108.15130000000001</c:v>
                </c:pt>
                <c:pt idx="24388">
                  <c:v>108.1562</c:v>
                </c:pt>
                <c:pt idx="24389">
                  <c:v>108.16099999999999</c:v>
                </c:pt>
                <c:pt idx="24390">
                  <c:v>108.16589999999999</c:v>
                </c:pt>
                <c:pt idx="24391">
                  <c:v>108.1707</c:v>
                </c:pt>
                <c:pt idx="24392">
                  <c:v>108.1756</c:v>
                </c:pt>
                <c:pt idx="24393">
                  <c:v>108.18049999999999</c:v>
                </c:pt>
                <c:pt idx="24394">
                  <c:v>108.1853</c:v>
                </c:pt>
                <c:pt idx="24395">
                  <c:v>108.1902</c:v>
                </c:pt>
                <c:pt idx="24396">
                  <c:v>108.19499999999999</c:v>
                </c:pt>
                <c:pt idx="24397">
                  <c:v>108.1999</c:v>
                </c:pt>
                <c:pt idx="24398">
                  <c:v>108.20480000000001</c:v>
                </c:pt>
                <c:pt idx="24399">
                  <c:v>108.20960000000001</c:v>
                </c:pt>
                <c:pt idx="24400">
                  <c:v>108.2145</c:v>
                </c:pt>
                <c:pt idx="24401">
                  <c:v>108.21939999999999</c:v>
                </c:pt>
                <c:pt idx="24402">
                  <c:v>108.22420000000001</c:v>
                </c:pt>
                <c:pt idx="24403">
                  <c:v>108.22909999999999</c:v>
                </c:pt>
                <c:pt idx="24404">
                  <c:v>108.23389999999999</c:v>
                </c:pt>
                <c:pt idx="24405">
                  <c:v>108.2388</c:v>
                </c:pt>
                <c:pt idx="24406">
                  <c:v>108.2437</c:v>
                </c:pt>
                <c:pt idx="24407">
                  <c:v>108.24849999999999</c:v>
                </c:pt>
                <c:pt idx="24408">
                  <c:v>108.2534</c:v>
                </c:pt>
                <c:pt idx="24409">
                  <c:v>108.2582</c:v>
                </c:pt>
                <c:pt idx="24410">
                  <c:v>108.26309999999999</c:v>
                </c:pt>
                <c:pt idx="24411">
                  <c:v>108.268</c:v>
                </c:pt>
                <c:pt idx="24412">
                  <c:v>108.2728</c:v>
                </c:pt>
                <c:pt idx="24413">
                  <c:v>108.27770000000001</c:v>
                </c:pt>
                <c:pt idx="24414">
                  <c:v>108.2826</c:v>
                </c:pt>
                <c:pt idx="24415">
                  <c:v>108.28740000000001</c:v>
                </c:pt>
                <c:pt idx="24416">
                  <c:v>108.2923</c:v>
                </c:pt>
                <c:pt idx="24417">
                  <c:v>108.2971</c:v>
                </c:pt>
                <c:pt idx="24418">
                  <c:v>108.30199999999999</c:v>
                </c:pt>
                <c:pt idx="24419">
                  <c:v>108.3069</c:v>
                </c:pt>
                <c:pt idx="24420">
                  <c:v>108.3117</c:v>
                </c:pt>
                <c:pt idx="24421">
                  <c:v>108.31659999999999</c:v>
                </c:pt>
                <c:pt idx="24422">
                  <c:v>108.3214</c:v>
                </c:pt>
                <c:pt idx="24423">
                  <c:v>108.3263</c:v>
                </c:pt>
                <c:pt idx="24424">
                  <c:v>108.3312</c:v>
                </c:pt>
                <c:pt idx="24425">
                  <c:v>108.336</c:v>
                </c:pt>
                <c:pt idx="24426">
                  <c:v>108.3409</c:v>
                </c:pt>
                <c:pt idx="24427">
                  <c:v>108.34580000000001</c:v>
                </c:pt>
                <c:pt idx="24428">
                  <c:v>108.3506</c:v>
                </c:pt>
                <c:pt idx="24429">
                  <c:v>108.35549999999999</c:v>
                </c:pt>
                <c:pt idx="24430">
                  <c:v>108.36030000000001</c:v>
                </c:pt>
                <c:pt idx="24431">
                  <c:v>108.3652</c:v>
                </c:pt>
                <c:pt idx="24432">
                  <c:v>108.37009999999999</c:v>
                </c:pt>
                <c:pt idx="24433">
                  <c:v>108.3749</c:v>
                </c:pt>
                <c:pt idx="24434">
                  <c:v>108.3798</c:v>
                </c:pt>
                <c:pt idx="24435">
                  <c:v>108.38459999999999</c:v>
                </c:pt>
                <c:pt idx="24436">
                  <c:v>108.3895</c:v>
                </c:pt>
                <c:pt idx="24437">
                  <c:v>108.3944</c:v>
                </c:pt>
                <c:pt idx="24438">
                  <c:v>108.39920000000001</c:v>
                </c:pt>
                <c:pt idx="24439">
                  <c:v>108.4041</c:v>
                </c:pt>
                <c:pt idx="24440">
                  <c:v>108.40900000000001</c:v>
                </c:pt>
                <c:pt idx="24441">
                  <c:v>108.41380000000001</c:v>
                </c:pt>
                <c:pt idx="24442">
                  <c:v>108.4187</c:v>
                </c:pt>
                <c:pt idx="24443">
                  <c:v>108.4235</c:v>
                </c:pt>
                <c:pt idx="24444">
                  <c:v>108.4284</c:v>
                </c:pt>
                <c:pt idx="24445">
                  <c:v>108.4333</c:v>
                </c:pt>
                <c:pt idx="24446">
                  <c:v>108.43809999999999</c:v>
                </c:pt>
                <c:pt idx="24447">
                  <c:v>108.443</c:v>
                </c:pt>
                <c:pt idx="24448">
                  <c:v>108.4478</c:v>
                </c:pt>
                <c:pt idx="24449">
                  <c:v>108.45269999999999</c:v>
                </c:pt>
                <c:pt idx="24450">
                  <c:v>108.4576</c:v>
                </c:pt>
                <c:pt idx="24451">
                  <c:v>108.4624</c:v>
                </c:pt>
                <c:pt idx="24452">
                  <c:v>108.46730000000001</c:v>
                </c:pt>
                <c:pt idx="24453">
                  <c:v>108.4722</c:v>
                </c:pt>
                <c:pt idx="24454">
                  <c:v>108.477</c:v>
                </c:pt>
                <c:pt idx="24455">
                  <c:v>108.48190000000001</c:v>
                </c:pt>
                <c:pt idx="24456">
                  <c:v>108.4867</c:v>
                </c:pt>
                <c:pt idx="24457">
                  <c:v>108.49159999999999</c:v>
                </c:pt>
                <c:pt idx="24458">
                  <c:v>108.4965</c:v>
                </c:pt>
                <c:pt idx="24459">
                  <c:v>108.5013</c:v>
                </c:pt>
                <c:pt idx="24460">
                  <c:v>108.50619999999999</c:v>
                </c:pt>
                <c:pt idx="24461">
                  <c:v>108.511</c:v>
                </c:pt>
                <c:pt idx="24462">
                  <c:v>108.5159</c:v>
                </c:pt>
                <c:pt idx="24463">
                  <c:v>108.52079999999999</c:v>
                </c:pt>
                <c:pt idx="24464">
                  <c:v>108.5256</c:v>
                </c:pt>
                <c:pt idx="24465">
                  <c:v>108.5305</c:v>
                </c:pt>
                <c:pt idx="24466">
                  <c:v>108.53530000000001</c:v>
                </c:pt>
                <c:pt idx="24467">
                  <c:v>108.5402</c:v>
                </c:pt>
                <c:pt idx="24468">
                  <c:v>108.54510000000001</c:v>
                </c:pt>
                <c:pt idx="24469">
                  <c:v>108.54990000000001</c:v>
                </c:pt>
                <c:pt idx="24470">
                  <c:v>108.5548</c:v>
                </c:pt>
                <c:pt idx="24471">
                  <c:v>108.55969999999999</c:v>
                </c:pt>
                <c:pt idx="24472">
                  <c:v>108.5645</c:v>
                </c:pt>
                <c:pt idx="24473">
                  <c:v>108.5694</c:v>
                </c:pt>
                <c:pt idx="24474">
                  <c:v>108.57419999999999</c:v>
                </c:pt>
                <c:pt idx="24475">
                  <c:v>108.5791</c:v>
                </c:pt>
                <c:pt idx="24476">
                  <c:v>108.584</c:v>
                </c:pt>
                <c:pt idx="24477">
                  <c:v>108.58880000000001</c:v>
                </c:pt>
                <c:pt idx="24478">
                  <c:v>108.5937</c:v>
                </c:pt>
                <c:pt idx="24479">
                  <c:v>108.5985</c:v>
                </c:pt>
                <c:pt idx="24480">
                  <c:v>108.60340000000001</c:v>
                </c:pt>
                <c:pt idx="24481">
                  <c:v>108.6083</c:v>
                </c:pt>
                <c:pt idx="24482">
                  <c:v>108.6131</c:v>
                </c:pt>
                <c:pt idx="24483">
                  <c:v>108.61800000000001</c:v>
                </c:pt>
                <c:pt idx="24484">
                  <c:v>108.6229</c:v>
                </c:pt>
                <c:pt idx="24485">
                  <c:v>108.62769999999999</c:v>
                </c:pt>
                <c:pt idx="24486">
                  <c:v>108.6326</c:v>
                </c:pt>
                <c:pt idx="24487">
                  <c:v>108.6374</c:v>
                </c:pt>
                <c:pt idx="24488">
                  <c:v>108.64229999999999</c:v>
                </c:pt>
                <c:pt idx="24489">
                  <c:v>108.6472</c:v>
                </c:pt>
                <c:pt idx="24490">
                  <c:v>108.652</c:v>
                </c:pt>
                <c:pt idx="24491">
                  <c:v>108.65690000000001</c:v>
                </c:pt>
                <c:pt idx="24492">
                  <c:v>108.6617</c:v>
                </c:pt>
                <c:pt idx="24493">
                  <c:v>108.6666</c:v>
                </c:pt>
                <c:pt idx="24494">
                  <c:v>108.67150000000001</c:v>
                </c:pt>
                <c:pt idx="24495">
                  <c:v>108.6763</c:v>
                </c:pt>
                <c:pt idx="24496">
                  <c:v>108.6812</c:v>
                </c:pt>
                <c:pt idx="24497">
                  <c:v>108.6861</c:v>
                </c:pt>
                <c:pt idx="24498">
                  <c:v>108.6909</c:v>
                </c:pt>
                <c:pt idx="24499">
                  <c:v>108.69579999999999</c:v>
                </c:pt>
                <c:pt idx="24500">
                  <c:v>108.70059999999999</c:v>
                </c:pt>
                <c:pt idx="24501">
                  <c:v>108.7055</c:v>
                </c:pt>
                <c:pt idx="24502">
                  <c:v>108.71039999999999</c:v>
                </c:pt>
                <c:pt idx="24503">
                  <c:v>108.7152</c:v>
                </c:pt>
                <c:pt idx="24504">
                  <c:v>108.7201</c:v>
                </c:pt>
                <c:pt idx="24505">
                  <c:v>108.72490000000001</c:v>
                </c:pt>
                <c:pt idx="24506">
                  <c:v>108.7298</c:v>
                </c:pt>
                <c:pt idx="24507">
                  <c:v>108.7347</c:v>
                </c:pt>
                <c:pt idx="24508">
                  <c:v>108.73950000000001</c:v>
                </c:pt>
                <c:pt idx="24509">
                  <c:v>108.7444</c:v>
                </c:pt>
                <c:pt idx="24510">
                  <c:v>108.74929999999999</c:v>
                </c:pt>
                <c:pt idx="24511">
                  <c:v>108.75410000000001</c:v>
                </c:pt>
                <c:pt idx="24512">
                  <c:v>108.759</c:v>
                </c:pt>
                <c:pt idx="24513">
                  <c:v>108.76379999999999</c:v>
                </c:pt>
                <c:pt idx="24514">
                  <c:v>108.7687</c:v>
                </c:pt>
                <c:pt idx="24515">
                  <c:v>108.7736</c:v>
                </c:pt>
                <c:pt idx="24516">
                  <c:v>108.77839999999999</c:v>
                </c:pt>
                <c:pt idx="24517">
                  <c:v>108.7833</c:v>
                </c:pt>
                <c:pt idx="24518">
                  <c:v>108.7881</c:v>
                </c:pt>
                <c:pt idx="24519">
                  <c:v>108.79300000000001</c:v>
                </c:pt>
                <c:pt idx="24520">
                  <c:v>108.7979</c:v>
                </c:pt>
                <c:pt idx="24521">
                  <c:v>108.8027</c:v>
                </c:pt>
                <c:pt idx="24522">
                  <c:v>108.80760000000001</c:v>
                </c:pt>
                <c:pt idx="24523">
                  <c:v>108.8125</c:v>
                </c:pt>
                <c:pt idx="24524">
                  <c:v>108.8173</c:v>
                </c:pt>
                <c:pt idx="24525">
                  <c:v>108.8222</c:v>
                </c:pt>
                <c:pt idx="24526">
                  <c:v>108.827</c:v>
                </c:pt>
                <c:pt idx="24527">
                  <c:v>108.83189999999999</c:v>
                </c:pt>
                <c:pt idx="24528">
                  <c:v>108.8368</c:v>
                </c:pt>
                <c:pt idx="24529">
                  <c:v>108.8416</c:v>
                </c:pt>
                <c:pt idx="24530">
                  <c:v>108.84649999999999</c:v>
                </c:pt>
                <c:pt idx="24531">
                  <c:v>108.85129999999999</c:v>
                </c:pt>
                <c:pt idx="24532">
                  <c:v>108.8562</c:v>
                </c:pt>
                <c:pt idx="24533">
                  <c:v>108.86110000000001</c:v>
                </c:pt>
                <c:pt idx="24534">
                  <c:v>108.8659</c:v>
                </c:pt>
                <c:pt idx="24535">
                  <c:v>108.8708</c:v>
                </c:pt>
                <c:pt idx="24536">
                  <c:v>108.87570000000001</c:v>
                </c:pt>
                <c:pt idx="24537">
                  <c:v>108.88050000000001</c:v>
                </c:pt>
                <c:pt idx="24538">
                  <c:v>108.88539999999999</c:v>
                </c:pt>
                <c:pt idx="24539">
                  <c:v>108.89020000000001</c:v>
                </c:pt>
                <c:pt idx="24540">
                  <c:v>108.8951</c:v>
                </c:pt>
                <c:pt idx="24541">
                  <c:v>108.89999999999999</c:v>
                </c:pt>
                <c:pt idx="24542">
                  <c:v>108.90479999999999</c:v>
                </c:pt>
                <c:pt idx="24543">
                  <c:v>108.9097</c:v>
                </c:pt>
                <c:pt idx="24544">
                  <c:v>108.9145</c:v>
                </c:pt>
                <c:pt idx="24545">
                  <c:v>108.9194</c:v>
                </c:pt>
                <c:pt idx="24546">
                  <c:v>108.9243</c:v>
                </c:pt>
                <c:pt idx="24547">
                  <c:v>108.92910000000001</c:v>
                </c:pt>
                <c:pt idx="24548">
                  <c:v>108.934</c:v>
                </c:pt>
                <c:pt idx="24549">
                  <c:v>108.9389</c:v>
                </c:pt>
                <c:pt idx="24550">
                  <c:v>108.94370000000001</c:v>
                </c:pt>
                <c:pt idx="24551">
                  <c:v>108.94860000000001</c:v>
                </c:pt>
                <c:pt idx="24552">
                  <c:v>108.9534</c:v>
                </c:pt>
                <c:pt idx="24553">
                  <c:v>108.95829999999999</c:v>
                </c:pt>
                <c:pt idx="24554">
                  <c:v>108.9632</c:v>
                </c:pt>
                <c:pt idx="24555">
                  <c:v>108.96799999999999</c:v>
                </c:pt>
                <c:pt idx="24556">
                  <c:v>108.9729</c:v>
                </c:pt>
                <c:pt idx="24557">
                  <c:v>108.9777</c:v>
                </c:pt>
                <c:pt idx="24558">
                  <c:v>108.98260000000001</c:v>
                </c:pt>
                <c:pt idx="24559">
                  <c:v>108.9875</c:v>
                </c:pt>
                <c:pt idx="24560">
                  <c:v>108.9923</c:v>
                </c:pt>
                <c:pt idx="24561">
                  <c:v>108.99720000000001</c:v>
                </c:pt>
                <c:pt idx="24562">
                  <c:v>109.0021</c:v>
                </c:pt>
                <c:pt idx="24563">
                  <c:v>109.0069</c:v>
                </c:pt>
                <c:pt idx="24564">
                  <c:v>109.01180000000001</c:v>
                </c:pt>
                <c:pt idx="24565">
                  <c:v>109.01660000000001</c:v>
                </c:pt>
                <c:pt idx="24566">
                  <c:v>109.02149999999999</c:v>
                </c:pt>
                <c:pt idx="24567">
                  <c:v>109.0264</c:v>
                </c:pt>
                <c:pt idx="24568">
                  <c:v>109.0312</c:v>
                </c:pt>
                <c:pt idx="24569">
                  <c:v>109.03609999999999</c:v>
                </c:pt>
                <c:pt idx="24570">
                  <c:v>109.04089999999999</c:v>
                </c:pt>
                <c:pt idx="24571">
                  <c:v>109.0458</c:v>
                </c:pt>
                <c:pt idx="24572">
                  <c:v>109.05070000000001</c:v>
                </c:pt>
                <c:pt idx="24573">
                  <c:v>109.05549999999999</c:v>
                </c:pt>
                <c:pt idx="24574">
                  <c:v>109.0604</c:v>
                </c:pt>
                <c:pt idx="24575">
                  <c:v>109.0652</c:v>
                </c:pt>
                <c:pt idx="24576">
                  <c:v>109.0701</c:v>
                </c:pt>
                <c:pt idx="24577">
                  <c:v>109.075</c:v>
                </c:pt>
                <c:pt idx="24578">
                  <c:v>109.07980000000001</c:v>
                </c:pt>
                <c:pt idx="24579">
                  <c:v>109.08470000000001</c:v>
                </c:pt>
                <c:pt idx="24580">
                  <c:v>109.08959999999999</c:v>
                </c:pt>
                <c:pt idx="24581">
                  <c:v>109.09439999999999</c:v>
                </c:pt>
                <c:pt idx="24582">
                  <c:v>109.0993</c:v>
                </c:pt>
                <c:pt idx="24583">
                  <c:v>109.1041</c:v>
                </c:pt>
                <c:pt idx="24584">
                  <c:v>109.10899999999999</c:v>
                </c:pt>
                <c:pt idx="24585">
                  <c:v>109.1139</c:v>
                </c:pt>
                <c:pt idx="24586">
                  <c:v>109.1187</c:v>
                </c:pt>
                <c:pt idx="24587">
                  <c:v>109.1236</c:v>
                </c:pt>
                <c:pt idx="24588">
                  <c:v>109.1284</c:v>
                </c:pt>
                <c:pt idx="24589">
                  <c:v>109.13330000000001</c:v>
                </c:pt>
                <c:pt idx="24590">
                  <c:v>109.1382</c:v>
                </c:pt>
                <c:pt idx="24591">
                  <c:v>109.143</c:v>
                </c:pt>
                <c:pt idx="24592">
                  <c:v>109.14790000000001</c:v>
                </c:pt>
                <c:pt idx="24593">
                  <c:v>109.1528</c:v>
                </c:pt>
                <c:pt idx="24594">
                  <c:v>109.15759999999999</c:v>
                </c:pt>
                <c:pt idx="24595">
                  <c:v>109.16249999999999</c:v>
                </c:pt>
                <c:pt idx="24596">
                  <c:v>109.1673</c:v>
                </c:pt>
                <c:pt idx="24597">
                  <c:v>109.1722</c:v>
                </c:pt>
                <c:pt idx="24598">
                  <c:v>109.1771</c:v>
                </c:pt>
                <c:pt idx="24599">
                  <c:v>109.1819</c:v>
                </c:pt>
                <c:pt idx="24600">
                  <c:v>109.18680000000001</c:v>
                </c:pt>
                <c:pt idx="24601">
                  <c:v>109.19159999999999</c:v>
                </c:pt>
                <c:pt idx="24602">
                  <c:v>109.1965</c:v>
                </c:pt>
                <c:pt idx="24603">
                  <c:v>109.20140000000001</c:v>
                </c:pt>
                <c:pt idx="24604">
                  <c:v>109.20620000000001</c:v>
                </c:pt>
                <c:pt idx="24605">
                  <c:v>109.2111</c:v>
                </c:pt>
                <c:pt idx="24606">
                  <c:v>109.21599999999999</c:v>
                </c:pt>
                <c:pt idx="24607">
                  <c:v>109.22080000000001</c:v>
                </c:pt>
                <c:pt idx="24608">
                  <c:v>109.22569999999999</c:v>
                </c:pt>
                <c:pt idx="24609">
                  <c:v>109.23049999999999</c:v>
                </c:pt>
                <c:pt idx="24610">
                  <c:v>109.2354</c:v>
                </c:pt>
                <c:pt idx="24611">
                  <c:v>109.2403</c:v>
                </c:pt>
                <c:pt idx="24612">
                  <c:v>109.24509999999999</c:v>
                </c:pt>
                <c:pt idx="24613">
                  <c:v>109.25</c:v>
                </c:pt>
                <c:pt idx="24614">
                  <c:v>109.2548</c:v>
                </c:pt>
                <c:pt idx="24615">
                  <c:v>109.2597</c:v>
                </c:pt>
                <c:pt idx="24616">
                  <c:v>109.2646</c:v>
                </c:pt>
                <c:pt idx="24617">
                  <c:v>109.2694</c:v>
                </c:pt>
                <c:pt idx="24618">
                  <c:v>109.27430000000001</c:v>
                </c:pt>
                <c:pt idx="24619">
                  <c:v>109.2792</c:v>
                </c:pt>
                <c:pt idx="24620">
                  <c:v>109.28400000000001</c:v>
                </c:pt>
                <c:pt idx="24621">
                  <c:v>109.2889</c:v>
                </c:pt>
                <c:pt idx="24622">
                  <c:v>109.29369999999999</c:v>
                </c:pt>
                <c:pt idx="24623">
                  <c:v>109.29859999999999</c:v>
                </c:pt>
                <c:pt idx="24624">
                  <c:v>109.3035</c:v>
                </c:pt>
                <c:pt idx="24625">
                  <c:v>109.3083</c:v>
                </c:pt>
                <c:pt idx="24626">
                  <c:v>109.31319999999999</c:v>
                </c:pt>
                <c:pt idx="24627">
                  <c:v>109.318</c:v>
                </c:pt>
                <c:pt idx="24628">
                  <c:v>109.3229</c:v>
                </c:pt>
                <c:pt idx="24629">
                  <c:v>109.3278</c:v>
                </c:pt>
                <c:pt idx="24630">
                  <c:v>109.3326</c:v>
                </c:pt>
                <c:pt idx="24631">
                  <c:v>109.33750000000001</c:v>
                </c:pt>
                <c:pt idx="24632">
                  <c:v>109.34240000000001</c:v>
                </c:pt>
                <c:pt idx="24633">
                  <c:v>109.3472</c:v>
                </c:pt>
                <c:pt idx="24634">
                  <c:v>109.35209999999999</c:v>
                </c:pt>
                <c:pt idx="24635">
                  <c:v>109.35690000000001</c:v>
                </c:pt>
                <c:pt idx="24636">
                  <c:v>109.36179999999999</c:v>
                </c:pt>
                <c:pt idx="24637">
                  <c:v>109.36669999999999</c:v>
                </c:pt>
                <c:pt idx="24638">
                  <c:v>109.3715</c:v>
                </c:pt>
                <c:pt idx="24639">
                  <c:v>109.3764</c:v>
                </c:pt>
                <c:pt idx="24640">
                  <c:v>109.38119999999999</c:v>
                </c:pt>
                <c:pt idx="24641">
                  <c:v>109.3861</c:v>
                </c:pt>
                <c:pt idx="24642">
                  <c:v>109.39100000000001</c:v>
                </c:pt>
                <c:pt idx="24643">
                  <c:v>109.39580000000001</c:v>
                </c:pt>
                <c:pt idx="24644">
                  <c:v>109.4007</c:v>
                </c:pt>
                <c:pt idx="24645">
                  <c:v>109.40560000000001</c:v>
                </c:pt>
                <c:pt idx="24646">
                  <c:v>109.41040000000001</c:v>
                </c:pt>
                <c:pt idx="24647">
                  <c:v>109.41529999999999</c:v>
                </c:pt>
                <c:pt idx="24648">
                  <c:v>109.42010000000001</c:v>
                </c:pt>
                <c:pt idx="24649">
                  <c:v>109.425</c:v>
                </c:pt>
                <c:pt idx="24650">
                  <c:v>109.4299</c:v>
                </c:pt>
                <c:pt idx="24651">
                  <c:v>109.43469999999999</c:v>
                </c:pt>
                <c:pt idx="24652">
                  <c:v>109.4396</c:v>
                </c:pt>
                <c:pt idx="24653">
                  <c:v>109.4444</c:v>
                </c:pt>
                <c:pt idx="24654">
                  <c:v>109.44929999999999</c:v>
                </c:pt>
                <c:pt idx="24655">
                  <c:v>109.4542</c:v>
                </c:pt>
                <c:pt idx="24656">
                  <c:v>109.459</c:v>
                </c:pt>
                <c:pt idx="24657">
                  <c:v>109.46390000000001</c:v>
                </c:pt>
                <c:pt idx="24658">
                  <c:v>109.4688</c:v>
                </c:pt>
                <c:pt idx="24659">
                  <c:v>109.4736</c:v>
                </c:pt>
                <c:pt idx="24660">
                  <c:v>109.47850000000001</c:v>
                </c:pt>
                <c:pt idx="24661">
                  <c:v>109.4833</c:v>
                </c:pt>
                <c:pt idx="24662">
                  <c:v>109.48819999999999</c:v>
                </c:pt>
                <c:pt idx="24663">
                  <c:v>109.4931</c:v>
                </c:pt>
                <c:pt idx="24664">
                  <c:v>109.4979</c:v>
                </c:pt>
                <c:pt idx="24665">
                  <c:v>109.50279999999999</c:v>
                </c:pt>
                <c:pt idx="24666">
                  <c:v>109.5076</c:v>
                </c:pt>
                <c:pt idx="24667">
                  <c:v>109.5125</c:v>
                </c:pt>
                <c:pt idx="24668">
                  <c:v>109.51739999999999</c:v>
                </c:pt>
                <c:pt idx="24669">
                  <c:v>109.5222</c:v>
                </c:pt>
                <c:pt idx="24670">
                  <c:v>109.5271</c:v>
                </c:pt>
                <c:pt idx="24671">
                  <c:v>109.53200000000001</c:v>
                </c:pt>
                <c:pt idx="24672">
                  <c:v>109.5368</c:v>
                </c:pt>
                <c:pt idx="24673">
                  <c:v>109.54170000000001</c:v>
                </c:pt>
                <c:pt idx="24674">
                  <c:v>109.54650000000001</c:v>
                </c:pt>
                <c:pt idx="24675">
                  <c:v>109.55139999999999</c:v>
                </c:pt>
                <c:pt idx="24676">
                  <c:v>109.55629999999999</c:v>
                </c:pt>
                <c:pt idx="24677">
                  <c:v>109.5611</c:v>
                </c:pt>
                <c:pt idx="24678">
                  <c:v>109.566</c:v>
                </c:pt>
                <c:pt idx="24679">
                  <c:v>109.57079999999999</c:v>
                </c:pt>
                <c:pt idx="24680">
                  <c:v>109.5757</c:v>
                </c:pt>
                <c:pt idx="24681">
                  <c:v>109.5806</c:v>
                </c:pt>
                <c:pt idx="24682">
                  <c:v>109.58539999999999</c:v>
                </c:pt>
                <c:pt idx="24683">
                  <c:v>109.5903</c:v>
                </c:pt>
                <c:pt idx="24684">
                  <c:v>109.5951</c:v>
                </c:pt>
                <c:pt idx="24685">
                  <c:v>109.60000000000001</c:v>
                </c:pt>
                <c:pt idx="24686">
                  <c:v>109.6049</c:v>
                </c:pt>
                <c:pt idx="24687">
                  <c:v>109.6097</c:v>
                </c:pt>
                <c:pt idx="24688">
                  <c:v>109.61460000000001</c:v>
                </c:pt>
                <c:pt idx="24689">
                  <c:v>109.61949999999999</c:v>
                </c:pt>
                <c:pt idx="24690">
                  <c:v>109.62429999999999</c:v>
                </c:pt>
                <c:pt idx="24691">
                  <c:v>109.6292</c:v>
                </c:pt>
                <c:pt idx="24692">
                  <c:v>109.634</c:v>
                </c:pt>
                <c:pt idx="24693">
                  <c:v>109.63889999999999</c:v>
                </c:pt>
                <c:pt idx="24694">
                  <c:v>109.6438</c:v>
                </c:pt>
                <c:pt idx="24695">
                  <c:v>109.6486</c:v>
                </c:pt>
                <c:pt idx="24696">
                  <c:v>109.65349999999999</c:v>
                </c:pt>
                <c:pt idx="24697">
                  <c:v>109.6583</c:v>
                </c:pt>
                <c:pt idx="24698">
                  <c:v>109.6632</c:v>
                </c:pt>
                <c:pt idx="24699">
                  <c:v>109.66810000000001</c:v>
                </c:pt>
                <c:pt idx="24700">
                  <c:v>109.6729</c:v>
                </c:pt>
                <c:pt idx="24701">
                  <c:v>109.6778</c:v>
                </c:pt>
                <c:pt idx="24702">
                  <c:v>109.6827</c:v>
                </c:pt>
                <c:pt idx="24703">
                  <c:v>109.6875</c:v>
                </c:pt>
                <c:pt idx="24704">
                  <c:v>109.69239999999999</c:v>
                </c:pt>
                <c:pt idx="24705">
                  <c:v>109.6972</c:v>
                </c:pt>
                <c:pt idx="24706">
                  <c:v>109.7021</c:v>
                </c:pt>
                <c:pt idx="24707">
                  <c:v>109.70699999999999</c:v>
                </c:pt>
                <c:pt idx="24708">
                  <c:v>109.7118</c:v>
                </c:pt>
                <c:pt idx="24709">
                  <c:v>109.7167</c:v>
                </c:pt>
                <c:pt idx="24710">
                  <c:v>109.72150000000001</c:v>
                </c:pt>
                <c:pt idx="24711">
                  <c:v>109.7264</c:v>
                </c:pt>
                <c:pt idx="24712">
                  <c:v>109.7313</c:v>
                </c:pt>
                <c:pt idx="24713">
                  <c:v>109.73610000000001</c:v>
                </c:pt>
                <c:pt idx="24714">
                  <c:v>109.741</c:v>
                </c:pt>
                <c:pt idx="24715">
                  <c:v>109.74589999999999</c:v>
                </c:pt>
                <c:pt idx="24716">
                  <c:v>109.75070000000001</c:v>
                </c:pt>
                <c:pt idx="24717">
                  <c:v>109.7556</c:v>
                </c:pt>
                <c:pt idx="24718">
                  <c:v>109.76039999999999</c:v>
                </c:pt>
                <c:pt idx="24719">
                  <c:v>109.7653</c:v>
                </c:pt>
                <c:pt idx="24720">
                  <c:v>109.7702</c:v>
                </c:pt>
                <c:pt idx="24721">
                  <c:v>109.77499999999999</c:v>
                </c:pt>
                <c:pt idx="24722">
                  <c:v>109.7799</c:v>
                </c:pt>
                <c:pt idx="24723">
                  <c:v>109.7847</c:v>
                </c:pt>
                <c:pt idx="24724">
                  <c:v>109.78960000000001</c:v>
                </c:pt>
                <c:pt idx="24725">
                  <c:v>109.7945</c:v>
                </c:pt>
                <c:pt idx="24726">
                  <c:v>109.7993</c:v>
                </c:pt>
                <c:pt idx="24727">
                  <c:v>109.80420000000001</c:v>
                </c:pt>
                <c:pt idx="24728">
                  <c:v>109.8091</c:v>
                </c:pt>
                <c:pt idx="24729">
                  <c:v>109.8139</c:v>
                </c:pt>
                <c:pt idx="24730">
                  <c:v>109.8188</c:v>
                </c:pt>
                <c:pt idx="24731">
                  <c:v>109.8236</c:v>
                </c:pt>
                <c:pt idx="24732">
                  <c:v>109.82849999999999</c:v>
                </c:pt>
                <c:pt idx="24733">
                  <c:v>109.8334</c:v>
                </c:pt>
                <c:pt idx="24734">
                  <c:v>109.8382</c:v>
                </c:pt>
                <c:pt idx="24735">
                  <c:v>109.84309999999999</c:v>
                </c:pt>
                <c:pt idx="24736">
                  <c:v>109.8479</c:v>
                </c:pt>
                <c:pt idx="24737">
                  <c:v>109.8528</c:v>
                </c:pt>
                <c:pt idx="24738">
                  <c:v>109.85770000000001</c:v>
                </c:pt>
                <c:pt idx="24739">
                  <c:v>109.8625</c:v>
                </c:pt>
                <c:pt idx="24740">
                  <c:v>109.8674</c:v>
                </c:pt>
                <c:pt idx="24741">
                  <c:v>109.87230000000001</c:v>
                </c:pt>
                <c:pt idx="24742">
                  <c:v>109.8771</c:v>
                </c:pt>
                <c:pt idx="24743">
                  <c:v>109.88199999999999</c:v>
                </c:pt>
                <c:pt idx="24744">
                  <c:v>109.88680000000001</c:v>
                </c:pt>
                <c:pt idx="24745">
                  <c:v>109.8917</c:v>
                </c:pt>
                <c:pt idx="24746">
                  <c:v>109.89659999999999</c:v>
                </c:pt>
                <c:pt idx="24747">
                  <c:v>109.9014</c:v>
                </c:pt>
                <c:pt idx="24748">
                  <c:v>109.9063</c:v>
                </c:pt>
                <c:pt idx="24749">
                  <c:v>109.9111</c:v>
                </c:pt>
                <c:pt idx="24750">
                  <c:v>109.916</c:v>
                </c:pt>
                <c:pt idx="24751">
                  <c:v>109.9209</c:v>
                </c:pt>
                <c:pt idx="24752">
                  <c:v>109.92570000000001</c:v>
                </c:pt>
                <c:pt idx="24753">
                  <c:v>109.9306</c:v>
                </c:pt>
                <c:pt idx="24754">
                  <c:v>109.9355</c:v>
                </c:pt>
                <c:pt idx="24755">
                  <c:v>109.94030000000001</c:v>
                </c:pt>
                <c:pt idx="24756">
                  <c:v>109.9452</c:v>
                </c:pt>
                <c:pt idx="24757">
                  <c:v>109.95</c:v>
                </c:pt>
                <c:pt idx="24758">
                  <c:v>109.95489999999999</c:v>
                </c:pt>
                <c:pt idx="24759">
                  <c:v>109.9598</c:v>
                </c:pt>
                <c:pt idx="24760">
                  <c:v>109.96459999999999</c:v>
                </c:pt>
                <c:pt idx="24761">
                  <c:v>109.9695</c:v>
                </c:pt>
                <c:pt idx="24762">
                  <c:v>109.9743</c:v>
                </c:pt>
                <c:pt idx="24763">
                  <c:v>109.97920000000001</c:v>
                </c:pt>
                <c:pt idx="24764">
                  <c:v>109.9841</c:v>
                </c:pt>
                <c:pt idx="24765">
                  <c:v>109.9889</c:v>
                </c:pt>
                <c:pt idx="24766">
                  <c:v>109.99380000000001</c:v>
                </c:pt>
                <c:pt idx="24767">
                  <c:v>109.9987</c:v>
                </c:pt>
                <c:pt idx="24768">
                  <c:v>110.0035</c:v>
                </c:pt>
                <c:pt idx="24769">
                  <c:v>110.00840000000001</c:v>
                </c:pt>
                <c:pt idx="24770">
                  <c:v>110.01320000000001</c:v>
                </c:pt>
                <c:pt idx="24771">
                  <c:v>110.01809999999999</c:v>
                </c:pt>
                <c:pt idx="24772">
                  <c:v>110.023</c:v>
                </c:pt>
                <c:pt idx="24773">
                  <c:v>110.0278</c:v>
                </c:pt>
                <c:pt idx="24774">
                  <c:v>110.03269999999999</c:v>
                </c:pt>
                <c:pt idx="24775">
                  <c:v>110.03749999999999</c:v>
                </c:pt>
                <c:pt idx="24776">
                  <c:v>110.0424</c:v>
                </c:pt>
                <c:pt idx="24777">
                  <c:v>110.04730000000001</c:v>
                </c:pt>
                <c:pt idx="24778">
                  <c:v>110.0521</c:v>
                </c:pt>
                <c:pt idx="24779">
                  <c:v>110.057</c:v>
                </c:pt>
                <c:pt idx="24780">
                  <c:v>110.06190000000001</c:v>
                </c:pt>
                <c:pt idx="24781">
                  <c:v>110.0667</c:v>
                </c:pt>
                <c:pt idx="24782">
                  <c:v>110.0716</c:v>
                </c:pt>
                <c:pt idx="24783">
                  <c:v>110.07640000000001</c:v>
                </c:pt>
                <c:pt idx="24784">
                  <c:v>110.08130000000001</c:v>
                </c:pt>
                <c:pt idx="24785">
                  <c:v>110.08619999999999</c:v>
                </c:pt>
                <c:pt idx="24786">
                  <c:v>110.09099999999999</c:v>
                </c:pt>
                <c:pt idx="24787">
                  <c:v>110.0959</c:v>
                </c:pt>
                <c:pt idx="24788">
                  <c:v>110.10069999999999</c:v>
                </c:pt>
                <c:pt idx="24789">
                  <c:v>110.1056</c:v>
                </c:pt>
                <c:pt idx="24790">
                  <c:v>110.1105</c:v>
                </c:pt>
                <c:pt idx="24791">
                  <c:v>110.1153</c:v>
                </c:pt>
                <c:pt idx="24792">
                  <c:v>110.1202</c:v>
                </c:pt>
                <c:pt idx="24793">
                  <c:v>110.125</c:v>
                </c:pt>
                <c:pt idx="24794">
                  <c:v>110.12990000000001</c:v>
                </c:pt>
                <c:pt idx="24795">
                  <c:v>110.1348</c:v>
                </c:pt>
                <c:pt idx="24796">
                  <c:v>110.1396</c:v>
                </c:pt>
                <c:pt idx="24797">
                  <c:v>110.14450000000001</c:v>
                </c:pt>
                <c:pt idx="24798">
                  <c:v>110.1494</c:v>
                </c:pt>
                <c:pt idx="24799">
                  <c:v>110.15419999999999</c:v>
                </c:pt>
                <c:pt idx="24800">
                  <c:v>110.1591</c:v>
                </c:pt>
                <c:pt idx="24801">
                  <c:v>110.1639</c:v>
                </c:pt>
                <c:pt idx="24802">
                  <c:v>110.16879999999999</c:v>
                </c:pt>
                <c:pt idx="24803">
                  <c:v>110.1737</c:v>
                </c:pt>
                <c:pt idx="24804">
                  <c:v>110.1785</c:v>
                </c:pt>
                <c:pt idx="24805">
                  <c:v>110.18340000000001</c:v>
                </c:pt>
                <c:pt idx="24806">
                  <c:v>110.1883</c:v>
                </c:pt>
                <c:pt idx="24807">
                  <c:v>110.1931</c:v>
                </c:pt>
                <c:pt idx="24808">
                  <c:v>110.19800000000001</c:v>
                </c:pt>
                <c:pt idx="24809">
                  <c:v>110.20280000000001</c:v>
                </c:pt>
                <c:pt idx="24810">
                  <c:v>110.2077</c:v>
                </c:pt>
                <c:pt idx="24811">
                  <c:v>110.21259999999999</c:v>
                </c:pt>
                <c:pt idx="24812">
                  <c:v>110.2174</c:v>
                </c:pt>
                <c:pt idx="24813">
                  <c:v>110.22229999999999</c:v>
                </c:pt>
                <c:pt idx="24814">
                  <c:v>110.22709999999999</c:v>
                </c:pt>
                <c:pt idx="24815">
                  <c:v>110.232</c:v>
                </c:pt>
                <c:pt idx="24816">
                  <c:v>110.23690000000001</c:v>
                </c:pt>
                <c:pt idx="24817">
                  <c:v>110.24169999999999</c:v>
                </c:pt>
                <c:pt idx="24818">
                  <c:v>110.2466</c:v>
                </c:pt>
                <c:pt idx="24819">
                  <c:v>110.2514</c:v>
                </c:pt>
                <c:pt idx="24820">
                  <c:v>110.2563</c:v>
                </c:pt>
                <c:pt idx="24821">
                  <c:v>110.2612</c:v>
                </c:pt>
                <c:pt idx="24822">
                  <c:v>110.26600000000001</c:v>
                </c:pt>
                <c:pt idx="24823">
                  <c:v>110.27090000000001</c:v>
                </c:pt>
                <c:pt idx="24824">
                  <c:v>110.27579999999999</c:v>
                </c:pt>
                <c:pt idx="24825">
                  <c:v>110.28060000000001</c:v>
                </c:pt>
                <c:pt idx="24826">
                  <c:v>110.2855</c:v>
                </c:pt>
                <c:pt idx="24827">
                  <c:v>110.29029999999999</c:v>
                </c:pt>
                <c:pt idx="24828">
                  <c:v>110.29519999999999</c:v>
                </c:pt>
                <c:pt idx="24829">
                  <c:v>110.3001</c:v>
                </c:pt>
                <c:pt idx="24830">
                  <c:v>110.3049</c:v>
                </c:pt>
                <c:pt idx="24831">
                  <c:v>110.3098</c:v>
                </c:pt>
                <c:pt idx="24832">
                  <c:v>110.3146</c:v>
                </c:pt>
                <c:pt idx="24833">
                  <c:v>110.31950000000001</c:v>
                </c:pt>
                <c:pt idx="24834">
                  <c:v>110.3244</c:v>
                </c:pt>
                <c:pt idx="24835">
                  <c:v>110.3292</c:v>
                </c:pt>
                <c:pt idx="24836">
                  <c:v>110.33410000000001</c:v>
                </c:pt>
                <c:pt idx="24837">
                  <c:v>110.33900000000001</c:v>
                </c:pt>
                <c:pt idx="24838">
                  <c:v>110.3438</c:v>
                </c:pt>
                <c:pt idx="24839">
                  <c:v>110.34869999999999</c:v>
                </c:pt>
                <c:pt idx="24840">
                  <c:v>110.3535</c:v>
                </c:pt>
                <c:pt idx="24841">
                  <c:v>110.35839999999999</c:v>
                </c:pt>
                <c:pt idx="24842">
                  <c:v>110.3633</c:v>
                </c:pt>
                <c:pt idx="24843">
                  <c:v>110.3681</c:v>
                </c:pt>
                <c:pt idx="24844">
                  <c:v>110.373</c:v>
                </c:pt>
                <c:pt idx="24845">
                  <c:v>110.37779999999999</c:v>
                </c:pt>
                <c:pt idx="24846">
                  <c:v>110.3827</c:v>
                </c:pt>
                <c:pt idx="24847">
                  <c:v>110.38760000000001</c:v>
                </c:pt>
                <c:pt idx="24848">
                  <c:v>110.39239999999999</c:v>
                </c:pt>
                <c:pt idx="24849">
                  <c:v>110.3973</c:v>
                </c:pt>
                <c:pt idx="24850">
                  <c:v>110.40220000000001</c:v>
                </c:pt>
                <c:pt idx="24851">
                  <c:v>110.40700000000001</c:v>
                </c:pt>
                <c:pt idx="24852">
                  <c:v>110.41189999999999</c:v>
                </c:pt>
                <c:pt idx="24853">
                  <c:v>110.41670000000001</c:v>
                </c:pt>
                <c:pt idx="24854">
                  <c:v>110.4216</c:v>
                </c:pt>
                <c:pt idx="24855">
                  <c:v>110.42649999999999</c:v>
                </c:pt>
                <c:pt idx="24856">
                  <c:v>110.43129999999999</c:v>
                </c:pt>
                <c:pt idx="24857">
                  <c:v>110.4362</c:v>
                </c:pt>
                <c:pt idx="24858">
                  <c:v>110.441</c:v>
                </c:pt>
                <c:pt idx="24859">
                  <c:v>110.44589999999999</c:v>
                </c:pt>
                <c:pt idx="24860">
                  <c:v>110.4508</c:v>
                </c:pt>
                <c:pt idx="24861">
                  <c:v>110.4556</c:v>
                </c:pt>
                <c:pt idx="24862">
                  <c:v>110.4605</c:v>
                </c:pt>
                <c:pt idx="24863">
                  <c:v>110.4654</c:v>
                </c:pt>
                <c:pt idx="24864">
                  <c:v>110.47020000000001</c:v>
                </c:pt>
                <c:pt idx="24865">
                  <c:v>110.47510000000001</c:v>
                </c:pt>
                <c:pt idx="24866">
                  <c:v>110.4799</c:v>
                </c:pt>
                <c:pt idx="24867">
                  <c:v>110.48479999999999</c:v>
                </c:pt>
                <c:pt idx="24868">
                  <c:v>110.4897</c:v>
                </c:pt>
                <c:pt idx="24869">
                  <c:v>110.4945</c:v>
                </c:pt>
                <c:pt idx="24870">
                  <c:v>110.49939999999999</c:v>
                </c:pt>
                <c:pt idx="24871">
                  <c:v>110.5042</c:v>
                </c:pt>
                <c:pt idx="24872">
                  <c:v>110.5091</c:v>
                </c:pt>
                <c:pt idx="24873">
                  <c:v>110.514</c:v>
                </c:pt>
                <c:pt idx="24874">
                  <c:v>110.5188</c:v>
                </c:pt>
                <c:pt idx="24875">
                  <c:v>110.52370000000001</c:v>
                </c:pt>
                <c:pt idx="24876">
                  <c:v>110.52860000000001</c:v>
                </c:pt>
                <c:pt idx="24877">
                  <c:v>110.5334</c:v>
                </c:pt>
                <c:pt idx="24878">
                  <c:v>110.53830000000001</c:v>
                </c:pt>
                <c:pt idx="24879">
                  <c:v>110.54310000000001</c:v>
                </c:pt>
                <c:pt idx="24880">
                  <c:v>110.54799999999999</c:v>
                </c:pt>
                <c:pt idx="24881">
                  <c:v>110.55289999999999</c:v>
                </c:pt>
                <c:pt idx="24882">
                  <c:v>110.5577</c:v>
                </c:pt>
                <c:pt idx="24883">
                  <c:v>110.5626</c:v>
                </c:pt>
                <c:pt idx="24884">
                  <c:v>110.56739999999999</c:v>
                </c:pt>
                <c:pt idx="24885">
                  <c:v>110.5723</c:v>
                </c:pt>
                <c:pt idx="24886">
                  <c:v>110.5772</c:v>
                </c:pt>
                <c:pt idx="24887">
                  <c:v>110.58199999999999</c:v>
                </c:pt>
                <c:pt idx="24888">
                  <c:v>110.5869</c:v>
                </c:pt>
                <c:pt idx="24889">
                  <c:v>110.59180000000001</c:v>
                </c:pt>
                <c:pt idx="24890">
                  <c:v>110.59660000000001</c:v>
                </c:pt>
                <c:pt idx="24891">
                  <c:v>110.6015</c:v>
                </c:pt>
                <c:pt idx="24892">
                  <c:v>110.6063</c:v>
                </c:pt>
                <c:pt idx="24893">
                  <c:v>110.61120000000001</c:v>
                </c:pt>
                <c:pt idx="24894">
                  <c:v>110.61609999999999</c:v>
                </c:pt>
                <c:pt idx="24895">
                  <c:v>110.62089999999999</c:v>
                </c:pt>
                <c:pt idx="24896">
                  <c:v>110.6258</c:v>
                </c:pt>
                <c:pt idx="24897">
                  <c:v>110.6306</c:v>
                </c:pt>
                <c:pt idx="24898">
                  <c:v>110.63549999999999</c:v>
                </c:pt>
                <c:pt idx="24899">
                  <c:v>110.6404</c:v>
                </c:pt>
                <c:pt idx="24900">
                  <c:v>110.6452</c:v>
                </c:pt>
                <c:pt idx="24901">
                  <c:v>110.65009999999999</c:v>
                </c:pt>
                <c:pt idx="24902">
                  <c:v>110.655</c:v>
                </c:pt>
                <c:pt idx="24903">
                  <c:v>110.6598</c:v>
                </c:pt>
                <c:pt idx="24904">
                  <c:v>110.66470000000001</c:v>
                </c:pt>
                <c:pt idx="24905">
                  <c:v>110.6695</c:v>
                </c:pt>
                <c:pt idx="24906">
                  <c:v>110.67440000000001</c:v>
                </c:pt>
                <c:pt idx="24907">
                  <c:v>110.6793</c:v>
                </c:pt>
                <c:pt idx="24908">
                  <c:v>110.68409999999999</c:v>
                </c:pt>
                <c:pt idx="24909">
                  <c:v>110.68899999999999</c:v>
                </c:pt>
                <c:pt idx="24910">
                  <c:v>110.6938</c:v>
                </c:pt>
                <c:pt idx="24911">
                  <c:v>110.6987</c:v>
                </c:pt>
                <c:pt idx="24912">
                  <c:v>110.70359999999999</c:v>
                </c:pt>
                <c:pt idx="24913">
                  <c:v>110.7084</c:v>
                </c:pt>
                <c:pt idx="24914">
                  <c:v>110.7133</c:v>
                </c:pt>
                <c:pt idx="24915">
                  <c:v>110.7182</c:v>
                </c:pt>
                <c:pt idx="24916">
                  <c:v>110.723</c:v>
                </c:pt>
                <c:pt idx="24917">
                  <c:v>110.72790000000001</c:v>
                </c:pt>
                <c:pt idx="24918">
                  <c:v>110.73270000000001</c:v>
                </c:pt>
                <c:pt idx="24919">
                  <c:v>110.7376</c:v>
                </c:pt>
                <c:pt idx="24920">
                  <c:v>110.74249999999999</c:v>
                </c:pt>
                <c:pt idx="24921">
                  <c:v>110.74730000000001</c:v>
                </c:pt>
                <c:pt idx="24922">
                  <c:v>110.7522</c:v>
                </c:pt>
                <c:pt idx="24923">
                  <c:v>110.75699999999999</c:v>
                </c:pt>
                <c:pt idx="24924">
                  <c:v>110.7619</c:v>
                </c:pt>
                <c:pt idx="24925">
                  <c:v>110.7668</c:v>
                </c:pt>
                <c:pt idx="24926">
                  <c:v>110.77159999999999</c:v>
                </c:pt>
                <c:pt idx="24927">
                  <c:v>110.7765</c:v>
                </c:pt>
                <c:pt idx="24928">
                  <c:v>110.7813</c:v>
                </c:pt>
                <c:pt idx="24929">
                  <c:v>110.78620000000001</c:v>
                </c:pt>
                <c:pt idx="24930">
                  <c:v>110.7911</c:v>
                </c:pt>
                <c:pt idx="24931">
                  <c:v>110.7959</c:v>
                </c:pt>
                <c:pt idx="24932">
                  <c:v>110.80080000000001</c:v>
                </c:pt>
                <c:pt idx="24933">
                  <c:v>110.80569999999999</c:v>
                </c:pt>
                <c:pt idx="24934">
                  <c:v>110.8105</c:v>
                </c:pt>
                <c:pt idx="24935">
                  <c:v>110.8154</c:v>
                </c:pt>
                <c:pt idx="24936">
                  <c:v>110.8202</c:v>
                </c:pt>
                <c:pt idx="24937">
                  <c:v>110.82509999999999</c:v>
                </c:pt>
                <c:pt idx="24938">
                  <c:v>110.83</c:v>
                </c:pt>
                <c:pt idx="24939">
                  <c:v>110.8348</c:v>
                </c:pt>
                <c:pt idx="24940">
                  <c:v>110.83969999999999</c:v>
                </c:pt>
                <c:pt idx="24941">
                  <c:v>110.8445</c:v>
                </c:pt>
                <c:pt idx="24942">
                  <c:v>110.8494</c:v>
                </c:pt>
                <c:pt idx="24943">
                  <c:v>110.85430000000001</c:v>
                </c:pt>
                <c:pt idx="24944">
                  <c:v>110.8591</c:v>
                </c:pt>
                <c:pt idx="24945">
                  <c:v>110.864</c:v>
                </c:pt>
                <c:pt idx="24946">
                  <c:v>110.86890000000001</c:v>
                </c:pt>
                <c:pt idx="24947">
                  <c:v>110.8737</c:v>
                </c:pt>
                <c:pt idx="24948">
                  <c:v>110.87859999999999</c:v>
                </c:pt>
                <c:pt idx="24949">
                  <c:v>110.88339999999999</c:v>
                </c:pt>
                <c:pt idx="24950">
                  <c:v>110.8883</c:v>
                </c:pt>
                <c:pt idx="24951">
                  <c:v>110.89319999999999</c:v>
                </c:pt>
                <c:pt idx="24952">
                  <c:v>110.898</c:v>
                </c:pt>
                <c:pt idx="24953">
                  <c:v>110.9029</c:v>
                </c:pt>
                <c:pt idx="24954">
                  <c:v>110.90769999999999</c:v>
                </c:pt>
                <c:pt idx="24955">
                  <c:v>110.9126</c:v>
                </c:pt>
                <c:pt idx="24956">
                  <c:v>110.9175</c:v>
                </c:pt>
                <c:pt idx="24957">
                  <c:v>110.92230000000001</c:v>
                </c:pt>
                <c:pt idx="24958">
                  <c:v>110.9272</c:v>
                </c:pt>
                <c:pt idx="24959">
                  <c:v>110.93210000000001</c:v>
                </c:pt>
                <c:pt idx="24960">
                  <c:v>110.93690000000001</c:v>
                </c:pt>
                <c:pt idx="24961">
                  <c:v>110.94179999999999</c:v>
                </c:pt>
                <c:pt idx="24962">
                  <c:v>110.9466</c:v>
                </c:pt>
                <c:pt idx="24963">
                  <c:v>110.9515</c:v>
                </c:pt>
                <c:pt idx="24964">
                  <c:v>110.9564</c:v>
                </c:pt>
                <c:pt idx="24965">
                  <c:v>110.96119999999999</c:v>
                </c:pt>
                <c:pt idx="24966">
                  <c:v>110.9661</c:v>
                </c:pt>
                <c:pt idx="24967">
                  <c:v>110.9709</c:v>
                </c:pt>
                <c:pt idx="24968">
                  <c:v>110.97579999999999</c:v>
                </c:pt>
                <c:pt idx="24969">
                  <c:v>110.9807</c:v>
                </c:pt>
                <c:pt idx="24970">
                  <c:v>110.9855</c:v>
                </c:pt>
                <c:pt idx="24971">
                  <c:v>110.99040000000001</c:v>
                </c:pt>
                <c:pt idx="24972">
                  <c:v>110.9953</c:v>
                </c:pt>
                <c:pt idx="24973">
                  <c:v>111.0001</c:v>
                </c:pt>
                <c:pt idx="24974">
                  <c:v>111.00500000000001</c:v>
                </c:pt>
                <c:pt idx="24975">
                  <c:v>111.00980000000001</c:v>
                </c:pt>
                <c:pt idx="24976">
                  <c:v>111.01469999999999</c:v>
                </c:pt>
                <c:pt idx="24977">
                  <c:v>111.0196</c:v>
                </c:pt>
                <c:pt idx="24978">
                  <c:v>111.0244</c:v>
                </c:pt>
                <c:pt idx="24979">
                  <c:v>111.02929999999999</c:v>
                </c:pt>
                <c:pt idx="24980">
                  <c:v>111.0341</c:v>
                </c:pt>
                <c:pt idx="24981">
                  <c:v>111.039</c:v>
                </c:pt>
                <c:pt idx="24982">
                  <c:v>111.04390000000001</c:v>
                </c:pt>
                <c:pt idx="24983">
                  <c:v>111.0487</c:v>
                </c:pt>
                <c:pt idx="24984">
                  <c:v>111.0536</c:v>
                </c:pt>
                <c:pt idx="24985">
                  <c:v>111.05850000000001</c:v>
                </c:pt>
                <c:pt idx="24986">
                  <c:v>111.0633</c:v>
                </c:pt>
                <c:pt idx="24987">
                  <c:v>111.0682</c:v>
                </c:pt>
                <c:pt idx="24988">
                  <c:v>111.07300000000001</c:v>
                </c:pt>
                <c:pt idx="24989">
                  <c:v>111.0779</c:v>
                </c:pt>
                <c:pt idx="24990">
                  <c:v>111.08279999999999</c:v>
                </c:pt>
                <c:pt idx="24991">
                  <c:v>111.08759999999999</c:v>
                </c:pt>
                <c:pt idx="24992">
                  <c:v>111.0925</c:v>
                </c:pt>
                <c:pt idx="24993">
                  <c:v>111.09729999999999</c:v>
                </c:pt>
                <c:pt idx="24994">
                  <c:v>111.1022</c:v>
                </c:pt>
                <c:pt idx="24995">
                  <c:v>111.1071</c:v>
                </c:pt>
                <c:pt idx="24996">
                  <c:v>111.11190000000001</c:v>
                </c:pt>
                <c:pt idx="24997">
                  <c:v>111.1168</c:v>
                </c:pt>
                <c:pt idx="24998">
                  <c:v>111.1217</c:v>
                </c:pt>
                <c:pt idx="24999">
                  <c:v>111.12650000000001</c:v>
                </c:pt>
                <c:pt idx="25000">
                  <c:v>111.1314</c:v>
                </c:pt>
                <c:pt idx="25001">
                  <c:v>111.1362</c:v>
                </c:pt>
                <c:pt idx="25002">
                  <c:v>111.14110000000001</c:v>
                </c:pt>
                <c:pt idx="25003">
                  <c:v>111.146</c:v>
                </c:pt>
                <c:pt idx="25004">
                  <c:v>111.15079999999999</c:v>
                </c:pt>
                <c:pt idx="25005">
                  <c:v>111.1557</c:v>
                </c:pt>
                <c:pt idx="25006">
                  <c:v>111.1605</c:v>
                </c:pt>
                <c:pt idx="25007">
                  <c:v>111.16539999999999</c:v>
                </c:pt>
                <c:pt idx="25008">
                  <c:v>111.1703</c:v>
                </c:pt>
                <c:pt idx="25009">
                  <c:v>111.1751</c:v>
                </c:pt>
                <c:pt idx="25010">
                  <c:v>111.18</c:v>
                </c:pt>
                <c:pt idx="25011">
                  <c:v>111.1849</c:v>
                </c:pt>
                <c:pt idx="25012">
                  <c:v>111.1897</c:v>
                </c:pt>
                <c:pt idx="25013">
                  <c:v>111.19460000000001</c:v>
                </c:pt>
                <c:pt idx="25014">
                  <c:v>111.1994</c:v>
                </c:pt>
                <c:pt idx="25015">
                  <c:v>111.2043</c:v>
                </c:pt>
                <c:pt idx="25016">
                  <c:v>111.2092</c:v>
                </c:pt>
                <c:pt idx="25017">
                  <c:v>111.214</c:v>
                </c:pt>
                <c:pt idx="25018">
                  <c:v>111.21889999999999</c:v>
                </c:pt>
                <c:pt idx="25019">
                  <c:v>111.22369999999999</c:v>
                </c:pt>
                <c:pt idx="25020">
                  <c:v>111.2286</c:v>
                </c:pt>
                <c:pt idx="25021">
                  <c:v>111.23349999999999</c:v>
                </c:pt>
                <c:pt idx="25022">
                  <c:v>111.2383</c:v>
                </c:pt>
                <c:pt idx="25023">
                  <c:v>111.2432</c:v>
                </c:pt>
                <c:pt idx="25024">
                  <c:v>111.24810000000001</c:v>
                </c:pt>
                <c:pt idx="25025">
                  <c:v>111.2529</c:v>
                </c:pt>
                <c:pt idx="25026">
                  <c:v>111.2578</c:v>
                </c:pt>
                <c:pt idx="25027">
                  <c:v>111.26260000000001</c:v>
                </c:pt>
                <c:pt idx="25028">
                  <c:v>111.2675</c:v>
                </c:pt>
                <c:pt idx="25029">
                  <c:v>111.27239999999999</c:v>
                </c:pt>
                <c:pt idx="25030">
                  <c:v>111.27720000000001</c:v>
                </c:pt>
                <c:pt idx="25031">
                  <c:v>111.2821</c:v>
                </c:pt>
                <c:pt idx="25032">
                  <c:v>111.28689999999999</c:v>
                </c:pt>
                <c:pt idx="25033">
                  <c:v>111.29179999999999</c:v>
                </c:pt>
                <c:pt idx="25034">
                  <c:v>111.2967</c:v>
                </c:pt>
                <c:pt idx="25035">
                  <c:v>111.3015</c:v>
                </c:pt>
                <c:pt idx="25036">
                  <c:v>111.3064</c:v>
                </c:pt>
                <c:pt idx="25037">
                  <c:v>111.3112</c:v>
                </c:pt>
                <c:pt idx="25038">
                  <c:v>111.31610000000001</c:v>
                </c:pt>
                <c:pt idx="25039">
                  <c:v>111.321</c:v>
                </c:pt>
                <c:pt idx="25040">
                  <c:v>111.3258</c:v>
                </c:pt>
                <c:pt idx="25041">
                  <c:v>111.33070000000001</c:v>
                </c:pt>
                <c:pt idx="25042">
                  <c:v>111.33560000000001</c:v>
                </c:pt>
                <c:pt idx="25043">
                  <c:v>111.3404</c:v>
                </c:pt>
                <c:pt idx="25044">
                  <c:v>111.34529999999999</c:v>
                </c:pt>
                <c:pt idx="25045">
                  <c:v>111.3501</c:v>
                </c:pt>
                <c:pt idx="25046">
                  <c:v>111.35499999999999</c:v>
                </c:pt>
                <c:pt idx="25047">
                  <c:v>111.3599</c:v>
                </c:pt>
                <c:pt idx="25048">
                  <c:v>111.3647</c:v>
                </c:pt>
                <c:pt idx="25049">
                  <c:v>111.36960000000001</c:v>
                </c:pt>
                <c:pt idx="25050">
                  <c:v>111.37439999999999</c:v>
                </c:pt>
                <c:pt idx="25051">
                  <c:v>111.3793</c:v>
                </c:pt>
                <c:pt idx="25052">
                  <c:v>111.38420000000001</c:v>
                </c:pt>
                <c:pt idx="25053">
                  <c:v>111.389</c:v>
                </c:pt>
                <c:pt idx="25054">
                  <c:v>111.3939</c:v>
                </c:pt>
                <c:pt idx="25055">
                  <c:v>111.39880000000001</c:v>
                </c:pt>
                <c:pt idx="25056">
                  <c:v>111.40360000000001</c:v>
                </c:pt>
                <c:pt idx="25057">
                  <c:v>111.40849999999999</c:v>
                </c:pt>
                <c:pt idx="25058">
                  <c:v>111.41330000000001</c:v>
                </c:pt>
                <c:pt idx="25059">
                  <c:v>111.4182</c:v>
                </c:pt>
                <c:pt idx="25060">
                  <c:v>111.42309999999999</c:v>
                </c:pt>
                <c:pt idx="25061">
                  <c:v>111.42789999999999</c:v>
                </c:pt>
                <c:pt idx="25062">
                  <c:v>111.4328</c:v>
                </c:pt>
                <c:pt idx="25063">
                  <c:v>111.4376</c:v>
                </c:pt>
                <c:pt idx="25064">
                  <c:v>111.4425</c:v>
                </c:pt>
                <c:pt idx="25065">
                  <c:v>111.4474</c:v>
                </c:pt>
                <c:pt idx="25066">
                  <c:v>111.4522</c:v>
                </c:pt>
                <c:pt idx="25067">
                  <c:v>111.4571</c:v>
                </c:pt>
                <c:pt idx="25068">
                  <c:v>111.462</c:v>
                </c:pt>
                <c:pt idx="25069">
                  <c:v>111.46680000000001</c:v>
                </c:pt>
                <c:pt idx="25070">
                  <c:v>111.47170000000001</c:v>
                </c:pt>
                <c:pt idx="25071">
                  <c:v>111.4765</c:v>
                </c:pt>
                <c:pt idx="25072">
                  <c:v>111.48139999999999</c:v>
                </c:pt>
                <c:pt idx="25073">
                  <c:v>111.4863</c:v>
                </c:pt>
                <c:pt idx="25074">
                  <c:v>111.49109999999999</c:v>
                </c:pt>
                <c:pt idx="25075">
                  <c:v>111.496</c:v>
                </c:pt>
                <c:pt idx="25076">
                  <c:v>111.5008</c:v>
                </c:pt>
                <c:pt idx="25077">
                  <c:v>111.5057</c:v>
                </c:pt>
                <c:pt idx="25078">
                  <c:v>111.5106</c:v>
                </c:pt>
                <c:pt idx="25079">
                  <c:v>111.5154</c:v>
                </c:pt>
                <c:pt idx="25080">
                  <c:v>111.52030000000001</c:v>
                </c:pt>
                <c:pt idx="25081">
                  <c:v>111.5252</c:v>
                </c:pt>
                <c:pt idx="25082">
                  <c:v>111.53</c:v>
                </c:pt>
                <c:pt idx="25083">
                  <c:v>111.53490000000001</c:v>
                </c:pt>
                <c:pt idx="25084">
                  <c:v>111.53970000000001</c:v>
                </c:pt>
                <c:pt idx="25085">
                  <c:v>111.54459999999999</c:v>
                </c:pt>
                <c:pt idx="25086">
                  <c:v>111.54949999999999</c:v>
                </c:pt>
                <c:pt idx="25087">
                  <c:v>111.5543</c:v>
                </c:pt>
                <c:pt idx="25088">
                  <c:v>111.5592</c:v>
                </c:pt>
                <c:pt idx="25089">
                  <c:v>111.56399999999999</c:v>
                </c:pt>
                <c:pt idx="25090">
                  <c:v>111.5689</c:v>
                </c:pt>
                <c:pt idx="25091">
                  <c:v>111.57380000000001</c:v>
                </c:pt>
                <c:pt idx="25092">
                  <c:v>111.57859999999999</c:v>
                </c:pt>
                <c:pt idx="25093">
                  <c:v>111.5835</c:v>
                </c:pt>
                <c:pt idx="25094">
                  <c:v>111.58840000000001</c:v>
                </c:pt>
                <c:pt idx="25095">
                  <c:v>111.59320000000001</c:v>
                </c:pt>
                <c:pt idx="25096">
                  <c:v>111.5981</c:v>
                </c:pt>
                <c:pt idx="25097">
                  <c:v>111.60290000000001</c:v>
                </c:pt>
                <c:pt idx="25098">
                  <c:v>111.6078</c:v>
                </c:pt>
                <c:pt idx="25099">
                  <c:v>111.61269999999999</c:v>
                </c:pt>
                <c:pt idx="25100">
                  <c:v>111.61749999999999</c:v>
                </c:pt>
                <c:pt idx="25101">
                  <c:v>111.6224</c:v>
                </c:pt>
                <c:pt idx="25102">
                  <c:v>111.6272</c:v>
                </c:pt>
                <c:pt idx="25103">
                  <c:v>111.63209999999999</c:v>
                </c:pt>
                <c:pt idx="25104">
                  <c:v>111.637</c:v>
                </c:pt>
                <c:pt idx="25105">
                  <c:v>111.6418</c:v>
                </c:pt>
                <c:pt idx="25106">
                  <c:v>111.6467</c:v>
                </c:pt>
                <c:pt idx="25107">
                  <c:v>111.6515</c:v>
                </c:pt>
                <c:pt idx="25108">
                  <c:v>111.6564</c:v>
                </c:pt>
                <c:pt idx="25109">
                  <c:v>111.66130000000001</c:v>
                </c:pt>
                <c:pt idx="25110">
                  <c:v>111.6661</c:v>
                </c:pt>
                <c:pt idx="25111">
                  <c:v>111.67100000000001</c:v>
                </c:pt>
                <c:pt idx="25112">
                  <c:v>111.6759</c:v>
                </c:pt>
                <c:pt idx="25113">
                  <c:v>111.68069999999999</c:v>
                </c:pt>
                <c:pt idx="25114">
                  <c:v>111.68559999999999</c:v>
                </c:pt>
                <c:pt idx="25115">
                  <c:v>111.6904</c:v>
                </c:pt>
                <c:pt idx="25116">
                  <c:v>111.6953</c:v>
                </c:pt>
                <c:pt idx="25117">
                  <c:v>111.7002</c:v>
                </c:pt>
                <c:pt idx="25118">
                  <c:v>111.705</c:v>
                </c:pt>
                <c:pt idx="25119">
                  <c:v>111.7099</c:v>
                </c:pt>
                <c:pt idx="25120">
                  <c:v>111.7148</c:v>
                </c:pt>
                <c:pt idx="25121">
                  <c:v>111.7196</c:v>
                </c:pt>
                <c:pt idx="25122">
                  <c:v>111.72450000000001</c:v>
                </c:pt>
                <c:pt idx="25123">
                  <c:v>111.72930000000001</c:v>
                </c:pt>
                <c:pt idx="25124">
                  <c:v>111.7342</c:v>
                </c:pt>
                <c:pt idx="25125">
                  <c:v>111.73909999999999</c:v>
                </c:pt>
                <c:pt idx="25126">
                  <c:v>111.7439</c:v>
                </c:pt>
                <c:pt idx="25127">
                  <c:v>111.74879999999999</c:v>
                </c:pt>
                <c:pt idx="25128">
                  <c:v>111.75359999999999</c:v>
                </c:pt>
                <c:pt idx="25129">
                  <c:v>111.7585</c:v>
                </c:pt>
                <c:pt idx="25130">
                  <c:v>111.7634</c:v>
                </c:pt>
                <c:pt idx="25131">
                  <c:v>111.76819999999999</c:v>
                </c:pt>
                <c:pt idx="25132">
                  <c:v>111.7731</c:v>
                </c:pt>
                <c:pt idx="25133">
                  <c:v>111.7779</c:v>
                </c:pt>
                <c:pt idx="25134">
                  <c:v>111.78279999999999</c:v>
                </c:pt>
                <c:pt idx="25135">
                  <c:v>111.7877</c:v>
                </c:pt>
                <c:pt idx="25136">
                  <c:v>111.7925</c:v>
                </c:pt>
                <c:pt idx="25137">
                  <c:v>111.79740000000001</c:v>
                </c:pt>
                <c:pt idx="25138">
                  <c:v>111.80229999999999</c:v>
                </c:pt>
                <c:pt idx="25139">
                  <c:v>111.80710000000001</c:v>
                </c:pt>
                <c:pt idx="25140">
                  <c:v>111.812</c:v>
                </c:pt>
                <c:pt idx="25141">
                  <c:v>111.8168</c:v>
                </c:pt>
                <c:pt idx="25142">
                  <c:v>111.82169999999999</c:v>
                </c:pt>
                <c:pt idx="25143">
                  <c:v>111.8266</c:v>
                </c:pt>
                <c:pt idx="25144">
                  <c:v>111.8314</c:v>
                </c:pt>
                <c:pt idx="25145">
                  <c:v>111.83629999999999</c:v>
                </c:pt>
                <c:pt idx="25146">
                  <c:v>111.8411</c:v>
                </c:pt>
                <c:pt idx="25147">
                  <c:v>111.846</c:v>
                </c:pt>
                <c:pt idx="25148">
                  <c:v>111.85090000000001</c:v>
                </c:pt>
                <c:pt idx="25149">
                  <c:v>111.8557</c:v>
                </c:pt>
                <c:pt idx="25150">
                  <c:v>111.86060000000001</c:v>
                </c:pt>
                <c:pt idx="25151">
                  <c:v>111.86550000000001</c:v>
                </c:pt>
                <c:pt idx="25152">
                  <c:v>111.8703</c:v>
                </c:pt>
                <c:pt idx="25153">
                  <c:v>111.87519999999999</c:v>
                </c:pt>
                <c:pt idx="25154">
                  <c:v>111.88</c:v>
                </c:pt>
                <c:pt idx="25155">
                  <c:v>111.8849</c:v>
                </c:pt>
                <c:pt idx="25156">
                  <c:v>111.88979999999999</c:v>
                </c:pt>
                <c:pt idx="25157">
                  <c:v>111.8946</c:v>
                </c:pt>
                <c:pt idx="25158">
                  <c:v>111.8995</c:v>
                </c:pt>
                <c:pt idx="25159">
                  <c:v>111.90429999999999</c:v>
                </c:pt>
                <c:pt idx="25160">
                  <c:v>111.9092</c:v>
                </c:pt>
                <c:pt idx="25161">
                  <c:v>111.9141</c:v>
                </c:pt>
                <c:pt idx="25162">
                  <c:v>111.91890000000001</c:v>
                </c:pt>
                <c:pt idx="25163">
                  <c:v>111.9238</c:v>
                </c:pt>
                <c:pt idx="25164">
                  <c:v>111.92870000000001</c:v>
                </c:pt>
                <c:pt idx="25165">
                  <c:v>111.93350000000001</c:v>
                </c:pt>
                <c:pt idx="25166">
                  <c:v>111.93839999999999</c:v>
                </c:pt>
                <c:pt idx="25167">
                  <c:v>111.9432</c:v>
                </c:pt>
                <c:pt idx="25168">
                  <c:v>111.9481</c:v>
                </c:pt>
                <c:pt idx="25169">
                  <c:v>111.953</c:v>
                </c:pt>
                <c:pt idx="25170">
                  <c:v>111.95779999999999</c:v>
                </c:pt>
                <c:pt idx="25171">
                  <c:v>111.9627</c:v>
                </c:pt>
                <c:pt idx="25172">
                  <c:v>111.9675</c:v>
                </c:pt>
                <c:pt idx="25173">
                  <c:v>111.97239999999999</c:v>
                </c:pt>
                <c:pt idx="25174">
                  <c:v>111.9773</c:v>
                </c:pt>
                <c:pt idx="25175">
                  <c:v>111.9821</c:v>
                </c:pt>
                <c:pt idx="25176">
                  <c:v>111.98700000000001</c:v>
                </c:pt>
                <c:pt idx="25177">
                  <c:v>111.9919</c:v>
                </c:pt>
                <c:pt idx="25178">
                  <c:v>111.9967</c:v>
                </c:pt>
                <c:pt idx="25179">
                  <c:v>112.00160000000001</c:v>
                </c:pt>
                <c:pt idx="25180">
                  <c:v>112.0064</c:v>
                </c:pt>
                <c:pt idx="25181">
                  <c:v>112.01129999999999</c:v>
                </c:pt>
                <c:pt idx="25182">
                  <c:v>112.0162</c:v>
                </c:pt>
                <c:pt idx="25183">
                  <c:v>112.021</c:v>
                </c:pt>
                <c:pt idx="25184">
                  <c:v>112.02589999999999</c:v>
                </c:pt>
                <c:pt idx="25185">
                  <c:v>112.0307</c:v>
                </c:pt>
                <c:pt idx="25186">
                  <c:v>112.0356</c:v>
                </c:pt>
                <c:pt idx="25187">
                  <c:v>112.04049999999999</c:v>
                </c:pt>
                <c:pt idx="25188">
                  <c:v>112.0453</c:v>
                </c:pt>
                <c:pt idx="25189">
                  <c:v>112.0502</c:v>
                </c:pt>
                <c:pt idx="25190">
                  <c:v>112.05500000000001</c:v>
                </c:pt>
                <c:pt idx="25191">
                  <c:v>112.0599</c:v>
                </c:pt>
                <c:pt idx="25192">
                  <c:v>112.06480000000001</c:v>
                </c:pt>
                <c:pt idx="25193">
                  <c:v>112.06960000000001</c:v>
                </c:pt>
                <c:pt idx="25194">
                  <c:v>112.0745</c:v>
                </c:pt>
                <c:pt idx="25195">
                  <c:v>112.07939999999999</c:v>
                </c:pt>
                <c:pt idx="25196">
                  <c:v>112.0842</c:v>
                </c:pt>
                <c:pt idx="25197">
                  <c:v>112.0891</c:v>
                </c:pt>
                <c:pt idx="25198">
                  <c:v>112.09389999999999</c:v>
                </c:pt>
                <c:pt idx="25199">
                  <c:v>112.0988</c:v>
                </c:pt>
                <c:pt idx="25200">
                  <c:v>112.1037</c:v>
                </c:pt>
                <c:pt idx="25201">
                  <c:v>112.10850000000001</c:v>
                </c:pt>
                <c:pt idx="25202">
                  <c:v>112.1134</c:v>
                </c:pt>
                <c:pt idx="25203">
                  <c:v>112.1183</c:v>
                </c:pt>
                <c:pt idx="25204">
                  <c:v>112.12310000000001</c:v>
                </c:pt>
                <c:pt idx="25205">
                  <c:v>112.128</c:v>
                </c:pt>
                <c:pt idx="25206">
                  <c:v>112.1328</c:v>
                </c:pt>
                <c:pt idx="25207">
                  <c:v>112.13770000000001</c:v>
                </c:pt>
                <c:pt idx="25208">
                  <c:v>112.1426</c:v>
                </c:pt>
                <c:pt idx="25209">
                  <c:v>112.14739999999999</c:v>
                </c:pt>
                <c:pt idx="25210">
                  <c:v>112.1523</c:v>
                </c:pt>
                <c:pt idx="25211">
                  <c:v>112.1571</c:v>
                </c:pt>
                <c:pt idx="25212">
                  <c:v>112.16199999999999</c:v>
                </c:pt>
                <c:pt idx="25213">
                  <c:v>112.1669</c:v>
                </c:pt>
                <c:pt idx="25214">
                  <c:v>112.1717</c:v>
                </c:pt>
                <c:pt idx="25215">
                  <c:v>112.17660000000001</c:v>
                </c:pt>
                <c:pt idx="25216">
                  <c:v>112.1814</c:v>
                </c:pt>
                <c:pt idx="25217">
                  <c:v>112.1863</c:v>
                </c:pt>
                <c:pt idx="25218">
                  <c:v>112.19120000000001</c:v>
                </c:pt>
                <c:pt idx="25219">
                  <c:v>112.196</c:v>
                </c:pt>
                <c:pt idx="25220">
                  <c:v>112.2009</c:v>
                </c:pt>
                <c:pt idx="25221">
                  <c:v>112.2058</c:v>
                </c:pt>
                <c:pt idx="25222">
                  <c:v>112.2106</c:v>
                </c:pt>
                <c:pt idx="25223">
                  <c:v>112.21549999999999</c:v>
                </c:pt>
                <c:pt idx="25224">
                  <c:v>112.22029999999999</c:v>
                </c:pt>
                <c:pt idx="25225">
                  <c:v>112.2252</c:v>
                </c:pt>
                <c:pt idx="25226">
                  <c:v>112.23009999999999</c:v>
                </c:pt>
                <c:pt idx="25227">
                  <c:v>112.2349</c:v>
                </c:pt>
                <c:pt idx="25228">
                  <c:v>112.2398</c:v>
                </c:pt>
                <c:pt idx="25229">
                  <c:v>112.24460000000001</c:v>
                </c:pt>
                <c:pt idx="25230">
                  <c:v>112.2495</c:v>
                </c:pt>
                <c:pt idx="25231">
                  <c:v>112.2544</c:v>
                </c:pt>
                <c:pt idx="25232">
                  <c:v>112.25920000000001</c:v>
                </c:pt>
                <c:pt idx="25233">
                  <c:v>112.2641</c:v>
                </c:pt>
                <c:pt idx="25234">
                  <c:v>112.26899999999999</c:v>
                </c:pt>
                <c:pt idx="25235">
                  <c:v>112.27380000000001</c:v>
                </c:pt>
                <c:pt idx="25236">
                  <c:v>112.2787</c:v>
                </c:pt>
                <c:pt idx="25237">
                  <c:v>112.28349999999999</c:v>
                </c:pt>
                <c:pt idx="25238">
                  <c:v>112.2884</c:v>
                </c:pt>
                <c:pt idx="25239">
                  <c:v>112.2933</c:v>
                </c:pt>
                <c:pt idx="25240">
                  <c:v>112.29809999999999</c:v>
                </c:pt>
                <c:pt idx="25241">
                  <c:v>112.303</c:v>
                </c:pt>
                <c:pt idx="25242">
                  <c:v>112.3078</c:v>
                </c:pt>
                <c:pt idx="25243">
                  <c:v>112.31270000000001</c:v>
                </c:pt>
                <c:pt idx="25244">
                  <c:v>112.3176</c:v>
                </c:pt>
                <c:pt idx="25245">
                  <c:v>112.3224</c:v>
                </c:pt>
                <c:pt idx="25246">
                  <c:v>112.32730000000001</c:v>
                </c:pt>
                <c:pt idx="25247">
                  <c:v>112.3322</c:v>
                </c:pt>
                <c:pt idx="25248">
                  <c:v>112.337</c:v>
                </c:pt>
                <c:pt idx="25249">
                  <c:v>112.3419</c:v>
                </c:pt>
                <c:pt idx="25250">
                  <c:v>112.3467</c:v>
                </c:pt>
                <c:pt idx="25251">
                  <c:v>112.35159999999999</c:v>
                </c:pt>
                <c:pt idx="25252">
                  <c:v>112.3565</c:v>
                </c:pt>
                <c:pt idx="25253">
                  <c:v>112.3613</c:v>
                </c:pt>
                <c:pt idx="25254">
                  <c:v>112.36620000000001</c:v>
                </c:pt>
                <c:pt idx="25255">
                  <c:v>112.371</c:v>
                </c:pt>
                <c:pt idx="25256">
                  <c:v>112.3759</c:v>
                </c:pt>
                <c:pt idx="25257">
                  <c:v>112.38080000000001</c:v>
                </c:pt>
                <c:pt idx="25258">
                  <c:v>112.3856</c:v>
                </c:pt>
                <c:pt idx="25259">
                  <c:v>112.3905</c:v>
                </c:pt>
                <c:pt idx="25260">
                  <c:v>112.39540000000001</c:v>
                </c:pt>
                <c:pt idx="25261">
                  <c:v>112.40020000000001</c:v>
                </c:pt>
                <c:pt idx="25262">
                  <c:v>112.40509999999999</c:v>
                </c:pt>
                <c:pt idx="25263">
                  <c:v>112.40989999999999</c:v>
                </c:pt>
                <c:pt idx="25264">
                  <c:v>112.4148</c:v>
                </c:pt>
                <c:pt idx="25265">
                  <c:v>112.41969999999999</c:v>
                </c:pt>
                <c:pt idx="25266">
                  <c:v>112.42449999999999</c:v>
                </c:pt>
                <c:pt idx="25267">
                  <c:v>112.4294</c:v>
                </c:pt>
                <c:pt idx="25268">
                  <c:v>112.4342</c:v>
                </c:pt>
                <c:pt idx="25269">
                  <c:v>112.4391</c:v>
                </c:pt>
                <c:pt idx="25270">
                  <c:v>112.444</c:v>
                </c:pt>
                <c:pt idx="25271">
                  <c:v>112.44880000000001</c:v>
                </c:pt>
                <c:pt idx="25272">
                  <c:v>112.4537</c:v>
                </c:pt>
                <c:pt idx="25273">
                  <c:v>112.4585</c:v>
                </c:pt>
                <c:pt idx="25274">
                  <c:v>112.46340000000001</c:v>
                </c:pt>
                <c:pt idx="25275">
                  <c:v>112.4683</c:v>
                </c:pt>
                <c:pt idx="25276">
                  <c:v>112.4731</c:v>
                </c:pt>
                <c:pt idx="25277">
                  <c:v>112.47799999999999</c:v>
                </c:pt>
                <c:pt idx="25278">
                  <c:v>112.4829</c:v>
                </c:pt>
                <c:pt idx="25279">
                  <c:v>112.48769999999999</c:v>
                </c:pt>
                <c:pt idx="25280">
                  <c:v>112.4926</c:v>
                </c:pt>
                <c:pt idx="25281">
                  <c:v>112.4974</c:v>
                </c:pt>
                <c:pt idx="25282">
                  <c:v>112.50230000000001</c:v>
                </c:pt>
                <c:pt idx="25283">
                  <c:v>112.5072</c:v>
                </c:pt>
                <c:pt idx="25284">
                  <c:v>112.512</c:v>
                </c:pt>
                <c:pt idx="25285">
                  <c:v>112.51690000000001</c:v>
                </c:pt>
                <c:pt idx="25286">
                  <c:v>112.5217</c:v>
                </c:pt>
                <c:pt idx="25287">
                  <c:v>112.5266</c:v>
                </c:pt>
                <c:pt idx="25288">
                  <c:v>112.53150000000001</c:v>
                </c:pt>
                <c:pt idx="25289">
                  <c:v>112.53630000000001</c:v>
                </c:pt>
                <c:pt idx="25290">
                  <c:v>112.54119999999999</c:v>
                </c:pt>
                <c:pt idx="25291">
                  <c:v>112.5461</c:v>
                </c:pt>
                <c:pt idx="25292">
                  <c:v>112.5509</c:v>
                </c:pt>
                <c:pt idx="25293">
                  <c:v>112.55579999999999</c:v>
                </c:pt>
                <c:pt idx="25294">
                  <c:v>112.56059999999999</c:v>
                </c:pt>
                <c:pt idx="25295">
                  <c:v>112.5655</c:v>
                </c:pt>
                <c:pt idx="25296">
                  <c:v>112.57040000000001</c:v>
                </c:pt>
                <c:pt idx="25297">
                  <c:v>112.5752</c:v>
                </c:pt>
                <c:pt idx="25298">
                  <c:v>112.5801</c:v>
                </c:pt>
                <c:pt idx="25299">
                  <c:v>112.5849</c:v>
                </c:pt>
                <c:pt idx="25300">
                  <c:v>112.5898</c:v>
                </c:pt>
                <c:pt idx="25301">
                  <c:v>112.5947</c:v>
                </c:pt>
                <c:pt idx="25302">
                  <c:v>112.59950000000001</c:v>
                </c:pt>
                <c:pt idx="25303">
                  <c:v>112.6044</c:v>
                </c:pt>
                <c:pt idx="25304">
                  <c:v>112.60929999999999</c:v>
                </c:pt>
                <c:pt idx="25305">
                  <c:v>112.61409999999999</c:v>
                </c:pt>
                <c:pt idx="25306">
                  <c:v>112.619</c:v>
                </c:pt>
                <c:pt idx="25307">
                  <c:v>112.6238</c:v>
                </c:pt>
                <c:pt idx="25308">
                  <c:v>112.62869999999999</c:v>
                </c:pt>
                <c:pt idx="25309">
                  <c:v>112.6336</c:v>
                </c:pt>
                <c:pt idx="25310">
                  <c:v>112.6384</c:v>
                </c:pt>
                <c:pt idx="25311">
                  <c:v>112.6433</c:v>
                </c:pt>
                <c:pt idx="25312">
                  <c:v>112.6481</c:v>
                </c:pt>
                <c:pt idx="25313">
                  <c:v>112.65300000000001</c:v>
                </c:pt>
                <c:pt idx="25314">
                  <c:v>112.65790000000001</c:v>
                </c:pt>
                <c:pt idx="25315">
                  <c:v>112.6627</c:v>
                </c:pt>
                <c:pt idx="25316">
                  <c:v>112.66760000000001</c:v>
                </c:pt>
                <c:pt idx="25317">
                  <c:v>112.6725</c:v>
                </c:pt>
                <c:pt idx="25318">
                  <c:v>112.67729999999999</c:v>
                </c:pt>
                <c:pt idx="25319">
                  <c:v>112.68219999999999</c:v>
                </c:pt>
                <c:pt idx="25320">
                  <c:v>112.687</c:v>
                </c:pt>
                <c:pt idx="25321">
                  <c:v>112.6919</c:v>
                </c:pt>
                <c:pt idx="25322">
                  <c:v>112.6968</c:v>
                </c:pt>
                <c:pt idx="25323">
                  <c:v>112.7016</c:v>
                </c:pt>
                <c:pt idx="25324">
                  <c:v>112.70650000000001</c:v>
                </c:pt>
                <c:pt idx="25325">
                  <c:v>112.71129999999999</c:v>
                </c:pt>
                <c:pt idx="25326">
                  <c:v>112.7162</c:v>
                </c:pt>
                <c:pt idx="25327">
                  <c:v>112.72110000000001</c:v>
                </c:pt>
                <c:pt idx="25328">
                  <c:v>112.72590000000001</c:v>
                </c:pt>
                <c:pt idx="25329">
                  <c:v>112.7308</c:v>
                </c:pt>
                <c:pt idx="25330">
                  <c:v>112.73569999999999</c:v>
                </c:pt>
                <c:pt idx="25331">
                  <c:v>112.7405</c:v>
                </c:pt>
                <c:pt idx="25332">
                  <c:v>112.74539999999999</c:v>
                </c:pt>
                <c:pt idx="25333">
                  <c:v>112.75019999999999</c:v>
                </c:pt>
                <c:pt idx="25334">
                  <c:v>112.7551</c:v>
                </c:pt>
                <c:pt idx="25335">
                  <c:v>112.76</c:v>
                </c:pt>
                <c:pt idx="25336">
                  <c:v>112.76479999999999</c:v>
                </c:pt>
                <c:pt idx="25337">
                  <c:v>112.7697</c:v>
                </c:pt>
                <c:pt idx="25338">
                  <c:v>112.7745</c:v>
                </c:pt>
                <c:pt idx="25339">
                  <c:v>112.7794</c:v>
                </c:pt>
                <c:pt idx="25340">
                  <c:v>112.7843</c:v>
                </c:pt>
                <c:pt idx="25341">
                  <c:v>112.7891</c:v>
                </c:pt>
                <c:pt idx="25342">
                  <c:v>112.79400000000001</c:v>
                </c:pt>
                <c:pt idx="25343">
                  <c:v>112.7988</c:v>
                </c:pt>
                <c:pt idx="25344">
                  <c:v>112.80370000000001</c:v>
                </c:pt>
                <c:pt idx="25345">
                  <c:v>112.8086</c:v>
                </c:pt>
                <c:pt idx="25346">
                  <c:v>112.81339999999999</c:v>
                </c:pt>
                <c:pt idx="25347">
                  <c:v>112.81829999999999</c:v>
                </c:pt>
                <c:pt idx="25348">
                  <c:v>112.8232</c:v>
                </c:pt>
                <c:pt idx="25349">
                  <c:v>112.828</c:v>
                </c:pt>
                <c:pt idx="25350">
                  <c:v>112.8329</c:v>
                </c:pt>
                <c:pt idx="25351">
                  <c:v>112.8377</c:v>
                </c:pt>
                <c:pt idx="25352">
                  <c:v>112.8426</c:v>
                </c:pt>
                <c:pt idx="25353">
                  <c:v>112.8475</c:v>
                </c:pt>
                <c:pt idx="25354">
                  <c:v>112.8523</c:v>
                </c:pt>
                <c:pt idx="25355">
                  <c:v>112.85720000000001</c:v>
                </c:pt>
                <c:pt idx="25356">
                  <c:v>112.86210000000001</c:v>
                </c:pt>
                <c:pt idx="25357">
                  <c:v>112.8669</c:v>
                </c:pt>
                <c:pt idx="25358">
                  <c:v>112.87179999999999</c:v>
                </c:pt>
                <c:pt idx="25359">
                  <c:v>112.8766</c:v>
                </c:pt>
                <c:pt idx="25360">
                  <c:v>112.8815</c:v>
                </c:pt>
                <c:pt idx="25361">
                  <c:v>112.88639999999999</c:v>
                </c:pt>
                <c:pt idx="25362">
                  <c:v>112.8912</c:v>
                </c:pt>
                <c:pt idx="25363">
                  <c:v>112.8961</c:v>
                </c:pt>
                <c:pt idx="25364">
                  <c:v>112.90089999999999</c:v>
                </c:pt>
                <c:pt idx="25365">
                  <c:v>112.9058</c:v>
                </c:pt>
                <c:pt idx="25366">
                  <c:v>112.91070000000001</c:v>
                </c:pt>
                <c:pt idx="25367">
                  <c:v>112.91550000000001</c:v>
                </c:pt>
                <c:pt idx="25368">
                  <c:v>112.9204</c:v>
                </c:pt>
                <c:pt idx="25369">
                  <c:v>112.9252</c:v>
                </c:pt>
                <c:pt idx="25370">
                  <c:v>112.93010000000001</c:v>
                </c:pt>
                <c:pt idx="25371">
                  <c:v>112.93499999999999</c:v>
                </c:pt>
                <c:pt idx="25372">
                  <c:v>112.93980000000001</c:v>
                </c:pt>
                <c:pt idx="25373">
                  <c:v>112.9447</c:v>
                </c:pt>
                <c:pt idx="25374">
                  <c:v>112.9496</c:v>
                </c:pt>
                <c:pt idx="25375">
                  <c:v>112.95439999999999</c:v>
                </c:pt>
                <c:pt idx="25376">
                  <c:v>112.9593</c:v>
                </c:pt>
                <c:pt idx="25377">
                  <c:v>112.9641</c:v>
                </c:pt>
                <c:pt idx="25378">
                  <c:v>112.96899999999999</c:v>
                </c:pt>
                <c:pt idx="25379">
                  <c:v>112.9739</c:v>
                </c:pt>
                <c:pt idx="25380">
                  <c:v>112.9787</c:v>
                </c:pt>
                <c:pt idx="25381">
                  <c:v>112.98360000000001</c:v>
                </c:pt>
                <c:pt idx="25382">
                  <c:v>112.9884</c:v>
                </c:pt>
                <c:pt idx="25383">
                  <c:v>112.9933</c:v>
                </c:pt>
                <c:pt idx="25384">
                  <c:v>112.9982</c:v>
                </c:pt>
                <c:pt idx="25385">
                  <c:v>113.003</c:v>
                </c:pt>
                <c:pt idx="25386">
                  <c:v>113.00789999999999</c:v>
                </c:pt>
                <c:pt idx="25387">
                  <c:v>113.0128</c:v>
                </c:pt>
                <c:pt idx="25388">
                  <c:v>113.0176</c:v>
                </c:pt>
                <c:pt idx="25389">
                  <c:v>113.02249999999999</c:v>
                </c:pt>
                <c:pt idx="25390">
                  <c:v>113.0273</c:v>
                </c:pt>
                <c:pt idx="25391">
                  <c:v>113.0322</c:v>
                </c:pt>
                <c:pt idx="25392">
                  <c:v>113.0371</c:v>
                </c:pt>
                <c:pt idx="25393">
                  <c:v>113.0419</c:v>
                </c:pt>
                <c:pt idx="25394">
                  <c:v>113.0468</c:v>
                </c:pt>
                <c:pt idx="25395">
                  <c:v>113.05160000000001</c:v>
                </c:pt>
                <c:pt idx="25396">
                  <c:v>113.0565</c:v>
                </c:pt>
                <c:pt idx="25397">
                  <c:v>113.06140000000001</c:v>
                </c:pt>
                <c:pt idx="25398">
                  <c:v>113.06620000000001</c:v>
                </c:pt>
                <c:pt idx="25399">
                  <c:v>113.07109999999999</c:v>
                </c:pt>
                <c:pt idx="25400">
                  <c:v>113.07589999999999</c:v>
                </c:pt>
                <c:pt idx="25401">
                  <c:v>113.0808</c:v>
                </c:pt>
                <c:pt idx="25402">
                  <c:v>113.0857</c:v>
                </c:pt>
                <c:pt idx="25403">
                  <c:v>113.09049999999999</c:v>
                </c:pt>
                <c:pt idx="25404">
                  <c:v>113.0954</c:v>
                </c:pt>
                <c:pt idx="25405">
                  <c:v>113.1003</c:v>
                </c:pt>
                <c:pt idx="25406">
                  <c:v>113.10509999999999</c:v>
                </c:pt>
                <c:pt idx="25407">
                  <c:v>113.11</c:v>
                </c:pt>
                <c:pt idx="25408">
                  <c:v>113.1148</c:v>
                </c:pt>
                <c:pt idx="25409">
                  <c:v>113.11970000000001</c:v>
                </c:pt>
                <c:pt idx="25410">
                  <c:v>113.1246</c:v>
                </c:pt>
                <c:pt idx="25411">
                  <c:v>113.1294</c:v>
                </c:pt>
                <c:pt idx="25412">
                  <c:v>113.1343</c:v>
                </c:pt>
                <c:pt idx="25413">
                  <c:v>113.13910000000001</c:v>
                </c:pt>
                <c:pt idx="25414">
                  <c:v>113.14399999999999</c:v>
                </c:pt>
                <c:pt idx="25415">
                  <c:v>113.1489</c:v>
                </c:pt>
                <c:pt idx="25416">
                  <c:v>113.1537</c:v>
                </c:pt>
                <c:pt idx="25417">
                  <c:v>113.15859999999999</c:v>
                </c:pt>
                <c:pt idx="25418">
                  <c:v>113.1635</c:v>
                </c:pt>
                <c:pt idx="25419">
                  <c:v>113.1683</c:v>
                </c:pt>
                <c:pt idx="25420">
                  <c:v>113.17320000000001</c:v>
                </c:pt>
                <c:pt idx="25421">
                  <c:v>113.178</c:v>
                </c:pt>
                <c:pt idx="25422">
                  <c:v>113.1829</c:v>
                </c:pt>
                <c:pt idx="25423">
                  <c:v>113.18780000000001</c:v>
                </c:pt>
                <c:pt idx="25424">
                  <c:v>113.1926</c:v>
                </c:pt>
                <c:pt idx="25425">
                  <c:v>113.19750000000001</c:v>
                </c:pt>
                <c:pt idx="25426">
                  <c:v>113.20230000000001</c:v>
                </c:pt>
                <c:pt idx="25427">
                  <c:v>113.2072</c:v>
                </c:pt>
                <c:pt idx="25428">
                  <c:v>113.21209999999999</c:v>
                </c:pt>
                <c:pt idx="25429">
                  <c:v>113.2169</c:v>
                </c:pt>
                <c:pt idx="25430">
                  <c:v>113.2218</c:v>
                </c:pt>
                <c:pt idx="25431">
                  <c:v>113.22669999999999</c:v>
                </c:pt>
                <c:pt idx="25432">
                  <c:v>113.2315</c:v>
                </c:pt>
                <c:pt idx="25433">
                  <c:v>113.2364</c:v>
                </c:pt>
                <c:pt idx="25434">
                  <c:v>113.24120000000001</c:v>
                </c:pt>
                <c:pt idx="25435">
                  <c:v>113.2461</c:v>
                </c:pt>
                <c:pt idx="25436">
                  <c:v>113.251</c:v>
                </c:pt>
                <c:pt idx="25437">
                  <c:v>113.25580000000001</c:v>
                </c:pt>
                <c:pt idx="25438">
                  <c:v>113.2607</c:v>
                </c:pt>
                <c:pt idx="25439">
                  <c:v>113.2655</c:v>
                </c:pt>
                <c:pt idx="25440">
                  <c:v>113.2704</c:v>
                </c:pt>
                <c:pt idx="25441">
                  <c:v>113.2753</c:v>
                </c:pt>
                <c:pt idx="25442">
                  <c:v>113.28009999999999</c:v>
                </c:pt>
                <c:pt idx="25443">
                  <c:v>113.285</c:v>
                </c:pt>
                <c:pt idx="25444">
                  <c:v>113.2898</c:v>
                </c:pt>
                <c:pt idx="25445">
                  <c:v>113.29469999999999</c:v>
                </c:pt>
                <c:pt idx="25446">
                  <c:v>113.2996</c:v>
                </c:pt>
                <c:pt idx="25447">
                  <c:v>113.3044</c:v>
                </c:pt>
                <c:pt idx="25448">
                  <c:v>113.30930000000001</c:v>
                </c:pt>
                <c:pt idx="25449">
                  <c:v>113.3142</c:v>
                </c:pt>
                <c:pt idx="25450">
                  <c:v>113.319</c:v>
                </c:pt>
                <c:pt idx="25451">
                  <c:v>113.32390000000001</c:v>
                </c:pt>
                <c:pt idx="25452">
                  <c:v>113.3287</c:v>
                </c:pt>
                <c:pt idx="25453">
                  <c:v>113.3336</c:v>
                </c:pt>
                <c:pt idx="25454">
                  <c:v>113.3385</c:v>
                </c:pt>
                <c:pt idx="25455">
                  <c:v>113.3433</c:v>
                </c:pt>
                <c:pt idx="25456">
                  <c:v>113.34819999999999</c:v>
                </c:pt>
                <c:pt idx="25457">
                  <c:v>113.3531</c:v>
                </c:pt>
                <c:pt idx="25458">
                  <c:v>113.3579</c:v>
                </c:pt>
                <c:pt idx="25459">
                  <c:v>113.36279999999999</c:v>
                </c:pt>
                <c:pt idx="25460">
                  <c:v>113.3676</c:v>
                </c:pt>
                <c:pt idx="25461">
                  <c:v>113.3725</c:v>
                </c:pt>
                <c:pt idx="25462">
                  <c:v>113.37740000000001</c:v>
                </c:pt>
                <c:pt idx="25463">
                  <c:v>113.3822</c:v>
                </c:pt>
                <c:pt idx="25464">
                  <c:v>113.3871</c:v>
                </c:pt>
                <c:pt idx="25465">
                  <c:v>113.39190000000001</c:v>
                </c:pt>
                <c:pt idx="25466">
                  <c:v>113.3968</c:v>
                </c:pt>
                <c:pt idx="25467">
                  <c:v>113.40169999999999</c:v>
                </c:pt>
                <c:pt idx="25468">
                  <c:v>113.40649999999999</c:v>
                </c:pt>
                <c:pt idx="25469">
                  <c:v>113.4114</c:v>
                </c:pt>
                <c:pt idx="25470">
                  <c:v>113.41619999999999</c:v>
                </c:pt>
                <c:pt idx="25471">
                  <c:v>113.4211</c:v>
                </c:pt>
                <c:pt idx="25472">
                  <c:v>113.426</c:v>
                </c:pt>
                <c:pt idx="25473">
                  <c:v>113.4308</c:v>
                </c:pt>
                <c:pt idx="25474">
                  <c:v>113.4357</c:v>
                </c:pt>
                <c:pt idx="25475">
                  <c:v>113.4406</c:v>
                </c:pt>
                <c:pt idx="25476">
                  <c:v>113.44540000000001</c:v>
                </c:pt>
                <c:pt idx="25477">
                  <c:v>113.4503</c:v>
                </c:pt>
                <c:pt idx="25478">
                  <c:v>113.4551</c:v>
                </c:pt>
                <c:pt idx="25479">
                  <c:v>113.46000000000001</c:v>
                </c:pt>
                <c:pt idx="25480">
                  <c:v>113.4649</c:v>
                </c:pt>
                <c:pt idx="25481">
                  <c:v>113.4697</c:v>
                </c:pt>
                <c:pt idx="25482">
                  <c:v>113.4746</c:v>
                </c:pt>
                <c:pt idx="25483">
                  <c:v>113.4794</c:v>
                </c:pt>
                <c:pt idx="25484">
                  <c:v>113.48429999999999</c:v>
                </c:pt>
                <c:pt idx="25485">
                  <c:v>113.4892</c:v>
                </c:pt>
                <c:pt idx="25486">
                  <c:v>113.494</c:v>
                </c:pt>
                <c:pt idx="25487">
                  <c:v>113.49890000000001</c:v>
                </c:pt>
                <c:pt idx="25488">
                  <c:v>113.5038</c:v>
                </c:pt>
                <c:pt idx="25489">
                  <c:v>113.5086</c:v>
                </c:pt>
                <c:pt idx="25490">
                  <c:v>113.51350000000001</c:v>
                </c:pt>
                <c:pt idx="25491">
                  <c:v>113.5183</c:v>
                </c:pt>
                <c:pt idx="25492">
                  <c:v>113.5232</c:v>
                </c:pt>
                <c:pt idx="25493">
                  <c:v>113.52810000000001</c:v>
                </c:pt>
                <c:pt idx="25494">
                  <c:v>113.53290000000001</c:v>
                </c:pt>
                <c:pt idx="25495">
                  <c:v>113.53779999999999</c:v>
                </c:pt>
                <c:pt idx="25496">
                  <c:v>113.54259999999999</c:v>
                </c:pt>
                <c:pt idx="25497">
                  <c:v>113.5475</c:v>
                </c:pt>
                <c:pt idx="25498">
                  <c:v>113.55239999999999</c:v>
                </c:pt>
                <c:pt idx="25499">
                  <c:v>113.55719999999999</c:v>
                </c:pt>
                <c:pt idx="25500">
                  <c:v>113.5621</c:v>
                </c:pt>
                <c:pt idx="25501">
                  <c:v>113.5669</c:v>
                </c:pt>
                <c:pt idx="25502">
                  <c:v>113.5718</c:v>
                </c:pt>
                <c:pt idx="25503">
                  <c:v>113.5767</c:v>
                </c:pt>
                <c:pt idx="25504">
                  <c:v>113.58150000000001</c:v>
                </c:pt>
                <c:pt idx="25505">
                  <c:v>113.5864</c:v>
                </c:pt>
                <c:pt idx="25506">
                  <c:v>113.5913</c:v>
                </c:pt>
                <c:pt idx="25507">
                  <c:v>113.59610000000001</c:v>
                </c:pt>
                <c:pt idx="25508">
                  <c:v>113.601</c:v>
                </c:pt>
                <c:pt idx="25509">
                  <c:v>113.6058</c:v>
                </c:pt>
                <c:pt idx="25510">
                  <c:v>113.61069999999999</c:v>
                </c:pt>
                <c:pt idx="25511">
                  <c:v>113.6156</c:v>
                </c:pt>
                <c:pt idx="25512">
                  <c:v>113.62039999999999</c:v>
                </c:pt>
                <c:pt idx="25513">
                  <c:v>113.6253</c:v>
                </c:pt>
                <c:pt idx="25514">
                  <c:v>113.6301</c:v>
                </c:pt>
                <c:pt idx="25515">
                  <c:v>113.63500000000001</c:v>
                </c:pt>
                <c:pt idx="25516">
                  <c:v>113.6399</c:v>
                </c:pt>
                <c:pt idx="25517">
                  <c:v>113.6447</c:v>
                </c:pt>
                <c:pt idx="25518">
                  <c:v>113.64960000000001</c:v>
                </c:pt>
                <c:pt idx="25519">
                  <c:v>113.6545</c:v>
                </c:pt>
                <c:pt idx="25520">
                  <c:v>113.6593</c:v>
                </c:pt>
                <c:pt idx="25521">
                  <c:v>113.66420000000001</c:v>
                </c:pt>
                <c:pt idx="25522">
                  <c:v>113.66900000000001</c:v>
                </c:pt>
                <c:pt idx="25523">
                  <c:v>113.67389999999999</c:v>
                </c:pt>
                <c:pt idx="25524">
                  <c:v>113.6788</c:v>
                </c:pt>
                <c:pt idx="25525">
                  <c:v>113.6836</c:v>
                </c:pt>
                <c:pt idx="25526">
                  <c:v>113.6885</c:v>
                </c:pt>
                <c:pt idx="25527">
                  <c:v>113.69329999999999</c:v>
                </c:pt>
                <c:pt idx="25528">
                  <c:v>113.6982</c:v>
                </c:pt>
                <c:pt idx="25529">
                  <c:v>113.70310000000001</c:v>
                </c:pt>
                <c:pt idx="25530">
                  <c:v>113.7079</c:v>
                </c:pt>
                <c:pt idx="25531">
                  <c:v>113.7128</c:v>
                </c:pt>
                <c:pt idx="25532">
                  <c:v>113.71770000000001</c:v>
                </c:pt>
                <c:pt idx="25533">
                  <c:v>113.72250000000001</c:v>
                </c:pt>
                <c:pt idx="25534">
                  <c:v>113.7274</c:v>
                </c:pt>
                <c:pt idx="25535">
                  <c:v>113.73220000000001</c:v>
                </c:pt>
                <c:pt idx="25536">
                  <c:v>113.7371</c:v>
                </c:pt>
                <c:pt idx="25537">
                  <c:v>113.74199999999999</c:v>
                </c:pt>
                <c:pt idx="25538">
                  <c:v>113.74679999999999</c:v>
                </c:pt>
                <c:pt idx="25539">
                  <c:v>113.7517</c:v>
                </c:pt>
                <c:pt idx="25540">
                  <c:v>113.7565</c:v>
                </c:pt>
                <c:pt idx="25541">
                  <c:v>113.76139999999999</c:v>
                </c:pt>
                <c:pt idx="25542">
                  <c:v>113.7663</c:v>
                </c:pt>
                <c:pt idx="25543">
                  <c:v>113.7711</c:v>
                </c:pt>
                <c:pt idx="25544">
                  <c:v>113.776</c:v>
                </c:pt>
                <c:pt idx="25545">
                  <c:v>113.7808</c:v>
                </c:pt>
                <c:pt idx="25546">
                  <c:v>113.78570000000001</c:v>
                </c:pt>
                <c:pt idx="25547">
                  <c:v>113.79060000000001</c:v>
                </c:pt>
                <c:pt idx="25548">
                  <c:v>113.7954</c:v>
                </c:pt>
                <c:pt idx="25549">
                  <c:v>113.80029999999999</c:v>
                </c:pt>
                <c:pt idx="25550">
                  <c:v>113.8052</c:v>
                </c:pt>
                <c:pt idx="25551">
                  <c:v>113.80999999999999</c:v>
                </c:pt>
                <c:pt idx="25552">
                  <c:v>113.81489999999999</c:v>
                </c:pt>
                <c:pt idx="25553">
                  <c:v>113.8197</c:v>
                </c:pt>
                <c:pt idx="25554">
                  <c:v>113.8246</c:v>
                </c:pt>
                <c:pt idx="25555">
                  <c:v>113.8295</c:v>
                </c:pt>
                <c:pt idx="25556">
                  <c:v>113.8343</c:v>
                </c:pt>
                <c:pt idx="25557">
                  <c:v>113.83920000000001</c:v>
                </c:pt>
                <c:pt idx="25558">
                  <c:v>113.84399999999999</c:v>
                </c:pt>
                <c:pt idx="25559">
                  <c:v>113.8489</c:v>
                </c:pt>
                <c:pt idx="25560">
                  <c:v>113.85380000000001</c:v>
                </c:pt>
                <c:pt idx="25561">
                  <c:v>113.85860000000001</c:v>
                </c:pt>
                <c:pt idx="25562">
                  <c:v>113.8635</c:v>
                </c:pt>
                <c:pt idx="25563">
                  <c:v>113.86839999999999</c:v>
                </c:pt>
                <c:pt idx="25564">
                  <c:v>113.8732</c:v>
                </c:pt>
                <c:pt idx="25565">
                  <c:v>113.87809999999999</c:v>
                </c:pt>
                <c:pt idx="25566">
                  <c:v>113.88289999999999</c:v>
                </c:pt>
                <c:pt idx="25567">
                  <c:v>113.8878</c:v>
                </c:pt>
                <c:pt idx="25568">
                  <c:v>113.8927</c:v>
                </c:pt>
                <c:pt idx="25569">
                  <c:v>113.89749999999999</c:v>
                </c:pt>
                <c:pt idx="25570">
                  <c:v>113.9024</c:v>
                </c:pt>
                <c:pt idx="25571">
                  <c:v>113.9072</c:v>
                </c:pt>
                <c:pt idx="25572">
                  <c:v>113.9121</c:v>
                </c:pt>
                <c:pt idx="25573">
                  <c:v>113.917</c:v>
                </c:pt>
                <c:pt idx="25574">
                  <c:v>113.9218</c:v>
                </c:pt>
                <c:pt idx="25575">
                  <c:v>113.92670000000001</c:v>
                </c:pt>
                <c:pt idx="25576">
                  <c:v>113.93159999999999</c:v>
                </c:pt>
                <c:pt idx="25577">
                  <c:v>113.93639999999999</c:v>
                </c:pt>
                <c:pt idx="25578">
                  <c:v>113.9413</c:v>
                </c:pt>
                <c:pt idx="25579">
                  <c:v>113.9461</c:v>
                </c:pt>
                <c:pt idx="25580">
                  <c:v>113.95099999999999</c:v>
                </c:pt>
                <c:pt idx="25581">
                  <c:v>113.9559</c:v>
                </c:pt>
                <c:pt idx="25582">
                  <c:v>113.9607</c:v>
                </c:pt>
                <c:pt idx="25583">
                  <c:v>113.96559999999999</c:v>
                </c:pt>
                <c:pt idx="25584">
                  <c:v>113.9704</c:v>
                </c:pt>
                <c:pt idx="25585">
                  <c:v>113.9753</c:v>
                </c:pt>
                <c:pt idx="25586">
                  <c:v>113.98020000000001</c:v>
                </c:pt>
                <c:pt idx="25587">
                  <c:v>113.985</c:v>
                </c:pt>
                <c:pt idx="25588">
                  <c:v>113.98990000000001</c:v>
                </c:pt>
                <c:pt idx="25589">
                  <c:v>113.99470000000001</c:v>
                </c:pt>
                <c:pt idx="25590">
                  <c:v>113.9996</c:v>
                </c:pt>
                <c:pt idx="25591">
                  <c:v>114.00449999999999</c:v>
                </c:pt>
                <c:pt idx="25592">
                  <c:v>114.0093</c:v>
                </c:pt>
                <c:pt idx="25593">
                  <c:v>114.0142</c:v>
                </c:pt>
                <c:pt idx="25594">
                  <c:v>114.01909999999999</c:v>
                </c:pt>
                <c:pt idx="25595">
                  <c:v>114.0239</c:v>
                </c:pt>
                <c:pt idx="25596">
                  <c:v>114.0288</c:v>
                </c:pt>
                <c:pt idx="25597">
                  <c:v>114.03359999999999</c:v>
                </c:pt>
                <c:pt idx="25598">
                  <c:v>114.0385</c:v>
                </c:pt>
                <c:pt idx="25599">
                  <c:v>114.04340000000001</c:v>
                </c:pt>
                <c:pt idx="25600">
                  <c:v>114.04820000000001</c:v>
                </c:pt>
                <c:pt idx="25601">
                  <c:v>114.0531</c:v>
                </c:pt>
                <c:pt idx="25602">
                  <c:v>114.0579</c:v>
                </c:pt>
                <c:pt idx="25603">
                  <c:v>114.06280000000001</c:v>
                </c:pt>
                <c:pt idx="25604">
                  <c:v>114.06769999999999</c:v>
                </c:pt>
                <c:pt idx="25605">
                  <c:v>114.07249999999999</c:v>
                </c:pt>
                <c:pt idx="25606">
                  <c:v>114.0774</c:v>
                </c:pt>
                <c:pt idx="25607">
                  <c:v>114.0823</c:v>
                </c:pt>
                <c:pt idx="25608">
                  <c:v>114.08709999999999</c:v>
                </c:pt>
                <c:pt idx="25609">
                  <c:v>114.092</c:v>
                </c:pt>
                <c:pt idx="25610">
                  <c:v>114.0968</c:v>
                </c:pt>
                <c:pt idx="25611">
                  <c:v>114.10169999999999</c:v>
                </c:pt>
                <c:pt idx="25612">
                  <c:v>114.1066</c:v>
                </c:pt>
                <c:pt idx="25613">
                  <c:v>114.1114</c:v>
                </c:pt>
                <c:pt idx="25614">
                  <c:v>114.11630000000001</c:v>
                </c:pt>
                <c:pt idx="25615">
                  <c:v>114.1211</c:v>
                </c:pt>
                <c:pt idx="25616">
                  <c:v>114.126</c:v>
                </c:pt>
                <c:pt idx="25617">
                  <c:v>114.1309</c:v>
                </c:pt>
                <c:pt idx="25618">
                  <c:v>114.1357</c:v>
                </c:pt>
                <c:pt idx="25619">
                  <c:v>114.14059999999999</c:v>
                </c:pt>
                <c:pt idx="25620">
                  <c:v>114.1455</c:v>
                </c:pt>
                <c:pt idx="25621">
                  <c:v>114.1503</c:v>
                </c:pt>
                <c:pt idx="25622">
                  <c:v>114.15519999999999</c:v>
                </c:pt>
                <c:pt idx="25623">
                  <c:v>114.16</c:v>
                </c:pt>
                <c:pt idx="25624">
                  <c:v>114.1649</c:v>
                </c:pt>
                <c:pt idx="25625">
                  <c:v>114.1698</c:v>
                </c:pt>
                <c:pt idx="25626">
                  <c:v>114.1746</c:v>
                </c:pt>
                <c:pt idx="25627">
                  <c:v>114.1795</c:v>
                </c:pt>
                <c:pt idx="25628">
                  <c:v>114.18430000000001</c:v>
                </c:pt>
                <c:pt idx="25629">
                  <c:v>114.1892</c:v>
                </c:pt>
                <c:pt idx="25630">
                  <c:v>114.19410000000001</c:v>
                </c:pt>
                <c:pt idx="25631">
                  <c:v>114.19890000000001</c:v>
                </c:pt>
                <c:pt idx="25632">
                  <c:v>114.2038</c:v>
                </c:pt>
                <c:pt idx="25633">
                  <c:v>114.20859999999999</c:v>
                </c:pt>
                <c:pt idx="25634">
                  <c:v>114.2135</c:v>
                </c:pt>
                <c:pt idx="25635">
                  <c:v>114.2184</c:v>
                </c:pt>
                <c:pt idx="25636">
                  <c:v>114.22319999999999</c:v>
                </c:pt>
                <c:pt idx="25637">
                  <c:v>114.2281</c:v>
                </c:pt>
                <c:pt idx="25638">
                  <c:v>114.233</c:v>
                </c:pt>
                <c:pt idx="25639">
                  <c:v>114.23780000000001</c:v>
                </c:pt>
                <c:pt idx="25640">
                  <c:v>114.2427</c:v>
                </c:pt>
                <c:pt idx="25641">
                  <c:v>114.2475</c:v>
                </c:pt>
                <c:pt idx="25642">
                  <c:v>114.25240000000001</c:v>
                </c:pt>
                <c:pt idx="25643">
                  <c:v>114.2573</c:v>
                </c:pt>
                <c:pt idx="25644">
                  <c:v>114.2621</c:v>
                </c:pt>
                <c:pt idx="25645">
                  <c:v>114.267</c:v>
                </c:pt>
                <c:pt idx="25646">
                  <c:v>114.27180000000001</c:v>
                </c:pt>
                <c:pt idx="25647">
                  <c:v>114.27669999999999</c:v>
                </c:pt>
                <c:pt idx="25648">
                  <c:v>114.2816</c:v>
                </c:pt>
                <c:pt idx="25649">
                  <c:v>114.2864</c:v>
                </c:pt>
                <c:pt idx="25650">
                  <c:v>114.29129999999999</c:v>
                </c:pt>
                <c:pt idx="25651">
                  <c:v>114.2962</c:v>
                </c:pt>
                <c:pt idx="25652">
                  <c:v>114.301</c:v>
                </c:pt>
                <c:pt idx="25653">
                  <c:v>114.30590000000001</c:v>
                </c:pt>
                <c:pt idx="25654">
                  <c:v>114.3107</c:v>
                </c:pt>
                <c:pt idx="25655">
                  <c:v>114.3156</c:v>
                </c:pt>
                <c:pt idx="25656">
                  <c:v>114.32050000000001</c:v>
                </c:pt>
                <c:pt idx="25657">
                  <c:v>114.3253</c:v>
                </c:pt>
                <c:pt idx="25658">
                  <c:v>114.3302</c:v>
                </c:pt>
                <c:pt idx="25659">
                  <c:v>114.33500000000001</c:v>
                </c:pt>
                <c:pt idx="25660">
                  <c:v>114.3399</c:v>
                </c:pt>
                <c:pt idx="25661">
                  <c:v>114.34479999999999</c:v>
                </c:pt>
                <c:pt idx="25662">
                  <c:v>114.3496</c:v>
                </c:pt>
                <c:pt idx="25663">
                  <c:v>114.3545</c:v>
                </c:pt>
                <c:pt idx="25664">
                  <c:v>114.35929999999999</c:v>
                </c:pt>
                <c:pt idx="25665">
                  <c:v>114.3642</c:v>
                </c:pt>
                <c:pt idx="25666">
                  <c:v>114.3691</c:v>
                </c:pt>
                <c:pt idx="25667">
                  <c:v>114.37390000000001</c:v>
                </c:pt>
                <c:pt idx="25668">
                  <c:v>114.3788</c:v>
                </c:pt>
                <c:pt idx="25669">
                  <c:v>114.3837</c:v>
                </c:pt>
                <c:pt idx="25670">
                  <c:v>114.38850000000001</c:v>
                </c:pt>
                <c:pt idx="25671">
                  <c:v>114.3934</c:v>
                </c:pt>
                <c:pt idx="25672">
                  <c:v>114.3982</c:v>
                </c:pt>
                <c:pt idx="25673">
                  <c:v>114.40309999999999</c:v>
                </c:pt>
                <c:pt idx="25674">
                  <c:v>114.408</c:v>
                </c:pt>
                <c:pt idx="25675">
                  <c:v>114.41279999999999</c:v>
                </c:pt>
                <c:pt idx="25676">
                  <c:v>114.4177</c:v>
                </c:pt>
                <c:pt idx="25677">
                  <c:v>114.4225</c:v>
                </c:pt>
                <c:pt idx="25678">
                  <c:v>114.42739999999999</c:v>
                </c:pt>
                <c:pt idx="25679">
                  <c:v>114.4323</c:v>
                </c:pt>
                <c:pt idx="25680">
                  <c:v>114.4371</c:v>
                </c:pt>
                <c:pt idx="25681">
                  <c:v>114.44200000000001</c:v>
                </c:pt>
                <c:pt idx="25682">
                  <c:v>114.4469</c:v>
                </c:pt>
                <c:pt idx="25683">
                  <c:v>114.4517</c:v>
                </c:pt>
                <c:pt idx="25684">
                  <c:v>114.45660000000001</c:v>
                </c:pt>
                <c:pt idx="25685">
                  <c:v>114.46140000000001</c:v>
                </c:pt>
                <c:pt idx="25686">
                  <c:v>114.4663</c:v>
                </c:pt>
                <c:pt idx="25687">
                  <c:v>114.4712</c:v>
                </c:pt>
                <c:pt idx="25688">
                  <c:v>114.476</c:v>
                </c:pt>
                <c:pt idx="25689">
                  <c:v>114.48089999999999</c:v>
                </c:pt>
                <c:pt idx="25690">
                  <c:v>114.48569999999999</c:v>
                </c:pt>
                <c:pt idx="25691">
                  <c:v>114.4906</c:v>
                </c:pt>
                <c:pt idx="25692">
                  <c:v>114.49550000000001</c:v>
                </c:pt>
                <c:pt idx="25693">
                  <c:v>114.5003</c:v>
                </c:pt>
                <c:pt idx="25694">
                  <c:v>114.5052</c:v>
                </c:pt>
                <c:pt idx="25695">
                  <c:v>114.51010000000001</c:v>
                </c:pt>
                <c:pt idx="25696">
                  <c:v>114.5149</c:v>
                </c:pt>
                <c:pt idx="25697">
                  <c:v>114.5198</c:v>
                </c:pt>
                <c:pt idx="25698">
                  <c:v>114.52460000000001</c:v>
                </c:pt>
                <c:pt idx="25699">
                  <c:v>114.52950000000001</c:v>
                </c:pt>
                <c:pt idx="25700">
                  <c:v>114.53439999999999</c:v>
                </c:pt>
                <c:pt idx="25701">
                  <c:v>114.53919999999999</c:v>
                </c:pt>
                <c:pt idx="25702">
                  <c:v>114.5441</c:v>
                </c:pt>
                <c:pt idx="25703">
                  <c:v>114.54889999999999</c:v>
                </c:pt>
                <c:pt idx="25704">
                  <c:v>114.5538</c:v>
                </c:pt>
                <c:pt idx="25705">
                  <c:v>114.5587</c:v>
                </c:pt>
                <c:pt idx="25706">
                  <c:v>114.5635</c:v>
                </c:pt>
                <c:pt idx="25707">
                  <c:v>114.5684</c:v>
                </c:pt>
                <c:pt idx="25708">
                  <c:v>114.5732</c:v>
                </c:pt>
                <c:pt idx="25709">
                  <c:v>114.57810000000001</c:v>
                </c:pt>
                <c:pt idx="25710">
                  <c:v>114.583</c:v>
                </c:pt>
                <c:pt idx="25711">
                  <c:v>114.5878</c:v>
                </c:pt>
                <c:pt idx="25712">
                  <c:v>114.59270000000001</c:v>
                </c:pt>
                <c:pt idx="25713">
                  <c:v>114.5976</c:v>
                </c:pt>
                <c:pt idx="25714">
                  <c:v>114.60239999999999</c:v>
                </c:pt>
                <c:pt idx="25715">
                  <c:v>114.6073</c:v>
                </c:pt>
                <c:pt idx="25716">
                  <c:v>114.6121</c:v>
                </c:pt>
                <c:pt idx="25717">
                  <c:v>114.61699999999999</c:v>
                </c:pt>
                <c:pt idx="25718">
                  <c:v>114.6219</c:v>
                </c:pt>
                <c:pt idx="25719">
                  <c:v>114.6267</c:v>
                </c:pt>
                <c:pt idx="25720">
                  <c:v>114.63160000000001</c:v>
                </c:pt>
                <c:pt idx="25721">
                  <c:v>114.63639999999999</c:v>
                </c:pt>
                <c:pt idx="25722">
                  <c:v>114.6413</c:v>
                </c:pt>
                <c:pt idx="25723">
                  <c:v>114.64620000000001</c:v>
                </c:pt>
                <c:pt idx="25724">
                  <c:v>114.651</c:v>
                </c:pt>
                <c:pt idx="25725">
                  <c:v>114.6559</c:v>
                </c:pt>
                <c:pt idx="25726">
                  <c:v>114.66070000000001</c:v>
                </c:pt>
                <c:pt idx="25727">
                  <c:v>114.66560000000001</c:v>
                </c:pt>
                <c:pt idx="25728">
                  <c:v>114.67049999999999</c:v>
                </c:pt>
                <c:pt idx="25729">
                  <c:v>114.67529999999999</c:v>
                </c:pt>
                <c:pt idx="25730">
                  <c:v>114.6802</c:v>
                </c:pt>
                <c:pt idx="25731">
                  <c:v>114.68509999999999</c:v>
                </c:pt>
                <c:pt idx="25732">
                  <c:v>114.68989999999999</c:v>
                </c:pt>
                <c:pt idx="25733">
                  <c:v>114.6948</c:v>
                </c:pt>
                <c:pt idx="25734">
                  <c:v>114.6996</c:v>
                </c:pt>
                <c:pt idx="25735">
                  <c:v>114.7045</c:v>
                </c:pt>
                <c:pt idx="25736">
                  <c:v>114.7094</c:v>
                </c:pt>
                <c:pt idx="25737">
                  <c:v>114.71420000000001</c:v>
                </c:pt>
                <c:pt idx="25738">
                  <c:v>114.7191</c:v>
                </c:pt>
                <c:pt idx="25739">
                  <c:v>114.724</c:v>
                </c:pt>
                <c:pt idx="25740">
                  <c:v>114.72880000000001</c:v>
                </c:pt>
                <c:pt idx="25741">
                  <c:v>114.7337</c:v>
                </c:pt>
                <c:pt idx="25742">
                  <c:v>114.73849999999999</c:v>
                </c:pt>
                <c:pt idx="25743">
                  <c:v>114.74339999999999</c:v>
                </c:pt>
                <c:pt idx="25744">
                  <c:v>114.7483</c:v>
                </c:pt>
                <c:pt idx="25745">
                  <c:v>114.7531</c:v>
                </c:pt>
                <c:pt idx="25746">
                  <c:v>114.758</c:v>
                </c:pt>
                <c:pt idx="25747">
                  <c:v>114.7628</c:v>
                </c:pt>
                <c:pt idx="25748">
                  <c:v>114.7677</c:v>
                </c:pt>
                <c:pt idx="25749">
                  <c:v>114.7726</c:v>
                </c:pt>
                <c:pt idx="25750">
                  <c:v>114.7774</c:v>
                </c:pt>
                <c:pt idx="25751">
                  <c:v>114.78230000000001</c:v>
                </c:pt>
                <c:pt idx="25752">
                  <c:v>114.78710000000001</c:v>
                </c:pt>
                <c:pt idx="25753">
                  <c:v>114.792</c:v>
                </c:pt>
                <c:pt idx="25754">
                  <c:v>114.79689999999999</c:v>
                </c:pt>
                <c:pt idx="25755">
                  <c:v>114.80170000000001</c:v>
                </c:pt>
                <c:pt idx="25756">
                  <c:v>114.80659999999999</c:v>
                </c:pt>
                <c:pt idx="25757">
                  <c:v>114.8115</c:v>
                </c:pt>
                <c:pt idx="25758">
                  <c:v>114.8163</c:v>
                </c:pt>
                <c:pt idx="25759">
                  <c:v>114.8212</c:v>
                </c:pt>
                <c:pt idx="25760">
                  <c:v>114.82599999999999</c:v>
                </c:pt>
                <c:pt idx="25761">
                  <c:v>114.8309</c:v>
                </c:pt>
                <c:pt idx="25762">
                  <c:v>114.83580000000001</c:v>
                </c:pt>
                <c:pt idx="25763">
                  <c:v>114.84059999999999</c:v>
                </c:pt>
                <c:pt idx="25764">
                  <c:v>114.8455</c:v>
                </c:pt>
                <c:pt idx="25765">
                  <c:v>114.8503</c:v>
                </c:pt>
                <c:pt idx="25766">
                  <c:v>114.85520000000001</c:v>
                </c:pt>
                <c:pt idx="25767">
                  <c:v>114.8601</c:v>
                </c:pt>
                <c:pt idx="25768">
                  <c:v>114.86490000000001</c:v>
                </c:pt>
                <c:pt idx="25769">
                  <c:v>114.8698</c:v>
                </c:pt>
                <c:pt idx="25770">
                  <c:v>114.87459999999999</c:v>
                </c:pt>
                <c:pt idx="25771">
                  <c:v>114.87949999999999</c:v>
                </c:pt>
                <c:pt idx="25772">
                  <c:v>114.8844</c:v>
                </c:pt>
                <c:pt idx="25773">
                  <c:v>114.8892</c:v>
                </c:pt>
                <c:pt idx="25774">
                  <c:v>114.89409999999999</c:v>
                </c:pt>
                <c:pt idx="25775">
                  <c:v>114.899</c:v>
                </c:pt>
                <c:pt idx="25776">
                  <c:v>114.9038</c:v>
                </c:pt>
                <c:pt idx="25777">
                  <c:v>114.9087</c:v>
                </c:pt>
                <c:pt idx="25778">
                  <c:v>114.9135</c:v>
                </c:pt>
                <c:pt idx="25779">
                  <c:v>114.91840000000001</c:v>
                </c:pt>
                <c:pt idx="25780">
                  <c:v>114.92330000000001</c:v>
                </c:pt>
                <c:pt idx="25781">
                  <c:v>114.9281</c:v>
                </c:pt>
                <c:pt idx="25782">
                  <c:v>114.93299999999999</c:v>
                </c:pt>
                <c:pt idx="25783">
                  <c:v>114.93780000000001</c:v>
                </c:pt>
                <c:pt idx="25784">
                  <c:v>114.94269999999999</c:v>
                </c:pt>
                <c:pt idx="25785">
                  <c:v>114.94759999999999</c:v>
                </c:pt>
                <c:pt idx="25786">
                  <c:v>114.9524</c:v>
                </c:pt>
                <c:pt idx="25787">
                  <c:v>114.9573</c:v>
                </c:pt>
                <c:pt idx="25788">
                  <c:v>114.9622</c:v>
                </c:pt>
                <c:pt idx="25789">
                  <c:v>114.967</c:v>
                </c:pt>
                <c:pt idx="25790">
                  <c:v>114.97190000000001</c:v>
                </c:pt>
                <c:pt idx="25791">
                  <c:v>114.97670000000001</c:v>
                </c:pt>
                <c:pt idx="25792">
                  <c:v>114.9816</c:v>
                </c:pt>
                <c:pt idx="25793">
                  <c:v>114.98650000000001</c:v>
                </c:pt>
                <c:pt idx="25794">
                  <c:v>114.99130000000001</c:v>
                </c:pt>
                <c:pt idx="25795">
                  <c:v>114.9962</c:v>
                </c:pt>
                <c:pt idx="25796">
                  <c:v>115.001</c:v>
                </c:pt>
                <c:pt idx="25797">
                  <c:v>115.0059</c:v>
                </c:pt>
                <c:pt idx="25798">
                  <c:v>115.0108</c:v>
                </c:pt>
                <c:pt idx="25799">
                  <c:v>115.01559999999999</c:v>
                </c:pt>
                <c:pt idx="25800">
                  <c:v>115.0205</c:v>
                </c:pt>
                <c:pt idx="25801">
                  <c:v>115.0253</c:v>
                </c:pt>
                <c:pt idx="25802">
                  <c:v>115.03019999999999</c:v>
                </c:pt>
                <c:pt idx="25803">
                  <c:v>115.0351</c:v>
                </c:pt>
                <c:pt idx="25804">
                  <c:v>115.0399</c:v>
                </c:pt>
                <c:pt idx="25805">
                  <c:v>115.04480000000001</c:v>
                </c:pt>
                <c:pt idx="25806">
                  <c:v>115.0497</c:v>
                </c:pt>
                <c:pt idx="25807">
                  <c:v>115.0545</c:v>
                </c:pt>
                <c:pt idx="25808">
                  <c:v>115.05940000000001</c:v>
                </c:pt>
                <c:pt idx="25809">
                  <c:v>115.0642</c:v>
                </c:pt>
                <c:pt idx="25810">
                  <c:v>115.06909999999999</c:v>
                </c:pt>
                <c:pt idx="25811">
                  <c:v>115.074</c:v>
                </c:pt>
                <c:pt idx="25812">
                  <c:v>115.0788</c:v>
                </c:pt>
                <c:pt idx="25813">
                  <c:v>115.08369999999999</c:v>
                </c:pt>
                <c:pt idx="25814">
                  <c:v>115.0885</c:v>
                </c:pt>
                <c:pt idx="25815">
                  <c:v>115.0934</c:v>
                </c:pt>
                <c:pt idx="25816">
                  <c:v>115.09829999999999</c:v>
                </c:pt>
                <c:pt idx="25817">
                  <c:v>115.1031</c:v>
                </c:pt>
                <c:pt idx="25818">
                  <c:v>115.108</c:v>
                </c:pt>
                <c:pt idx="25819">
                  <c:v>115.11280000000001</c:v>
                </c:pt>
                <c:pt idx="25820">
                  <c:v>115.1177</c:v>
                </c:pt>
                <c:pt idx="25821">
                  <c:v>115.12260000000001</c:v>
                </c:pt>
                <c:pt idx="25822">
                  <c:v>115.12740000000001</c:v>
                </c:pt>
                <c:pt idx="25823">
                  <c:v>115.1323</c:v>
                </c:pt>
                <c:pt idx="25824">
                  <c:v>115.13719999999999</c:v>
                </c:pt>
                <c:pt idx="25825">
                  <c:v>115.142</c:v>
                </c:pt>
                <c:pt idx="25826">
                  <c:v>115.1469</c:v>
                </c:pt>
                <c:pt idx="25827">
                  <c:v>115.15169999999999</c:v>
                </c:pt>
                <c:pt idx="25828">
                  <c:v>115.1566</c:v>
                </c:pt>
                <c:pt idx="25829">
                  <c:v>115.1615</c:v>
                </c:pt>
                <c:pt idx="25830">
                  <c:v>115.16629999999999</c:v>
                </c:pt>
                <c:pt idx="25831">
                  <c:v>115.1712</c:v>
                </c:pt>
                <c:pt idx="25832">
                  <c:v>115.176</c:v>
                </c:pt>
                <c:pt idx="25833">
                  <c:v>115.18090000000001</c:v>
                </c:pt>
                <c:pt idx="25834">
                  <c:v>115.1858</c:v>
                </c:pt>
                <c:pt idx="25835">
                  <c:v>115.1906</c:v>
                </c:pt>
                <c:pt idx="25836">
                  <c:v>115.19550000000001</c:v>
                </c:pt>
                <c:pt idx="25837">
                  <c:v>115.20039999999999</c:v>
                </c:pt>
                <c:pt idx="25838">
                  <c:v>115.20519999999999</c:v>
                </c:pt>
                <c:pt idx="25839">
                  <c:v>115.2101</c:v>
                </c:pt>
                <c:pt idx="25840">
                  <c:v>115.2149</c:v>
                </c:pt>
                <c:pt idx="25841">
                  <c:v>115.21979999999999</c:v>
                </c:pt>
                <c:pt idx="25842">
                  <c:v>115.2247</c:v>
                </c:pt>
                <c:pt idx="25843">
                  <c:v>115.2295</c:v>
                </c:pt>
                <c:pt idx="25844">
                  <c:v>115.23439999999999</c:v>
                </c:pt>
                <c:pt idx="25845">
                  <c:v>115.2392</c:v>
                </c:pt>
                <c:pt idx="25846">
                  <c:v>115.2441</c:v>
                </c:pt>
                <c:pt idx="25847">
                  <c:v>115.24900000000001</c:v>
                </c:pt>
                <c:pt idx="25848">
                  <c:v>115.2538</c:v>
                </c:pt>
                <c:pt idx="25849">
                  <c:v>115.2587</c:v>
                </c:pt>
                <c:pt idx="25850">
                  <c:v>115.2636</c:v>
                </c:pt>
                <c:pt idx="25851">
                  <c:v>115.2684</c:v>
                </c:pt>
                <c:pt idx="25852">
                  <c:v>115.27329999999999</c:v>
                </c:pt>
                <c:pt idx="25853">
                  <c:v>115.27809999999999</c:v>
                </c:pt>
                <c:pt idx="25854">
                  <c:v>115.283</c:v>
                </c:pt>
                <c:pt idx="25855">
                  <c:v>115.28789999999999</c:v>
                </c:pt>
                <c:pt idx="25856">
                  <c:v>115.2927</c:v>
                </c:pt>
                <c:pt idx="25857">
                  <c:v>115.2976</c:v>
                </c:pt>
                <c:pt idx="25858">
                  <c:v>115.30240000000001</c:v>
                </c:pt>
                <c:pt idx="25859">
                  <c:v>115.3073</c:v>
                </c:pt>
                <c:pt idx="25860">
                  <c:v>115.3122</c:v>
                </c:pt>
                <c:pt idx="25861">
                  <c:v>115.31700000000001</c:v>
                </c:pt>
                <c:pt idx="25862">
                  <c:v>115.3219</c:v>
                </c:pt>
                <c:pt idx="25863">
                  <c:v>115.3267</c:v>
                </c:pt>
                <c:pt idx="25864">
                  <c:v>115.33160000000001</c:v>
                </c:pt>
                <c:pt idx="25865">
                  <c:v>115.3365</c:v>
                </c:pt>
                <c:pt idx="25866">
                  <c:v>115.34129999999999</c:v>
                </c:pt>
                <c:pt idx="25867">
                  <c:v>115.3462</c:v>
                </c:pt>
                <c:pt idx="25868">
                  <c:v>115.3511</c:v>
                </c:pt>
                <c:pt idx="25869">
                  <c:v>115.35589999999999</c:v>
                </c:pt>
                <c:pt idx="25870">
                  <c:v>115.3608</c:v>
                </c:pt>
                <c:pt idx="25871">
                  <c:v>115.3656</c:v>
                </c:pt>
                <c:pt idx="25872">
                  <c:v>115.37050000000001</c:v>
                </c:pt>
                <c:pt idx="25873">
                  <c:v>115.3754</c:v>
                </c:pt>
                <c:pt idx="25874">
                  <c:v>115.3802</c:v>
                </c:pt>
                <c:pt idx="25875">
                  <c:v>115.38510000000001</c:v>
                </c:pt>
                <c:pt idx="25876">
                  <c:v>115.3899</c:v>
                </c:pt>
                <c:pt idx="25877">
                  <c:v>115.3948</c:v>
                </c:pt>
                <c:pt idx="25878">
                  <c:v>115.3997</c:v>
                </c:pt>
                <c:pt idx="25879">
                  <c:v>115.4045</c:v>
                </c:pt>
                <c:pt idx="25880">
                  <c:v>115.40939999999999</c:v>
                </c:pt>
                <c:pt idx="25881">
                  <c:v>115.41419999999999</c:v>
                </c:pt>
                <c:pt idx="25882">
                  <c:v>115.4191</c:v>
                </c:pt>
                <c:pt idx="25883">
                  <c:v>115.42399999999999</c:v>
                </c:pt>
                <c:pt idx="25884">
                  <c:v>115.4288</c:v>
                </c:pt>
                <c:pt idx="25885">
                  <c:v>115.4337</c:v>
                </c:pt>
                <c:pt idx="25886">
                  <c:v>115.43860000000001</c:v>
                </c:pt>
                <c:pt idx="25887">
                  <c:v>115.4434</c:v>
                </c:pt>
                <c:pt idx="25888">
                  <c:v>115.4483</c:v>
                </c:pt>
                <c:pt idx="25889">
                  <c:v>115.45310000000001</c:v>
                </c:pt>
                <c:pt idx="25890">
                  <c:v>115.458</c:v>
                </c:pt>
                <c:pt idx="25891">
                  <c:v>115.46289999999999</c:v>
                </c:pt>
                <c:pt idx="25892">
                  <c:v>115.46770000000001</c:v>
                </c:pt>
                <c:pt idx="25893">
                  <c:v>115.4726</c:v>
                </c:pt>
                <c:pt idx="25894">
                  <c:v>115.47739999999999</c:v>
                </c:pt>
                <c:pt idx="25895">
                  <c:v>115.4823</c:v>
                </c:pt>
                <c:pt idx="25896">
                  <c:v>115.4872</c:v>
                </c:pt>
                <c:pt idx="25897">
                  <c:v>115.492</c:v>
                </c:pt>
                <c:pt idx="25898">
                  <c:v>115.4969</c:v>
                </c:pt>
                <c:pt idx="25899">
                  <c:v>115.5018</c:v>
                </c:pt>
                <c:pt idx="25900">
                  <c:v>115.50660000000001</c:v>
                </c:pt>
                <c:pt idx="25901">
                  <c:v>115.5115</c:v>
                </c:pt>
                <c:pt idx="25902">
                  <c:v>115.5163</c:v>
                </c:pt>
                <c:pt idx="25903">
                  <c:v>115.52120000000001</c:v>
                </c:pt>
                <c:pt idx="25904">
                  <c:v>115.5261</c:v>
                </c:pt>
                <c:pt idx="25905">
                  <c:v>115.5309</c:v>
                </c:pt>
                <c:pt idx="25906">
                  <c:v>115.53579999999999</c:v>
                </c:pt>
                <c:pt idx="25907">
                  <c:v>115.5406</c:v>
                </c:pt>
                <c:pt idx="25908">
                  <c:v>115.54549999999999</c:v>
                </c:pt>
                <c:pt idx="25909">
                  <c:v>115.5504</c:v>
                </c:pt>
                <c:pt idx="25910">
                  <c:v>115.5552</c:v>
                </c:pt>
                <c:pt idx="25911">
                  <c:v>115.56010000000001</c:v>
                </c:pt>
                <c:pt idx="25912">
                  <c:v>115.56489999999999</c:v>
                </c:pt>
                <c:pt idx="25913">
                  <c:v>115.5698</c:v>
                </c:pt>
                <c:pt idx="25914">
                  <c:v>115.57470000000001</c:v>
                </c:pt>
                <c:pt idx="25915">
                  <c:v>115.5795</c:v>
                </c:pt>
                <c:pt idx="25916">
                  <c:v>115.5844</c:v>
                </c:pt>
                <c:pt idx="25917">
                  <c:v>115.58930000000001</c:v>
                </c:pt>
                <c:pt idx="25918">
                  <c:v>115.59410000000001</c:v>
                </c:pt>
                <c:pt idx="25919">
                  <c:v>115.59899999999999</c:v>
                </c:pt>
                <c:pt idx="25920">
                  <c:v>115.60380000000001</c:v>
                </c:pt>
                <c:pt idx="25921">
                  <c:v>115.6087</c:v>
                </c:pt>
                <c:pt idx="25922">
                  <c:v>115.61359999999999</c:v>
                </c:pt>
                <c:pt idx="25923">
                  <c:v>115.61839999999999</c:v>
                </c:pt>
                <c:pt idx="25924">
                  <c:v>115.6233</c:v>
                </c:pt>
                <c:pt idx="25925">
                  <c:v>115.6281</c:v>
                </c:pt>
                <c:pt idx="25926">
                  <c:v>115.633</c:v>
                </c:pt>
                <c:pt idx="25927">
                  <c:v>115.6379</c:v>
                </c:pt>
                <c:pt idx="25928">
                  <c:v>115.6427</c:v>
                </c:pt>
                <c:pt idx="25929">
                  <c:v>115.6476</c:v>
                </c:pt>
                <c:pt idx="25930">
                  <c:v>115.6524</c:v>
                </c:pt>
                <c:pt idx="25931">
                  <c:v>115.65730000000001</c:v>
                </c:pt>
                <c:pt idx="25932">
                  <c:v>115.66220000000001</c:v>
                </c:pt>
                <c:pt idx="25933">
                  <c:v>115.667</c:v>
                </c:pt>
                <c:pt idx="25934">
                  <c:v>115.67189999999999</c:v>
                </c:pt>
                <c:pt idx="25935">
                  <c:v>115.6768</c:v>
                </c:pt>
                <c:pt idx="25936">
                  <c:v>115.68159999999999</c:v>
                </c:pt>
                <c:pt idx="25937">
                  <c:v>115.6865</c:v>
                </c:pt>
                <c:pt idx="25938">
                  <c:v>115.6913</c:v>
                </c:pt>
                <c:pt idx="25939">
                  <c:v>115.6962</c:v>
                </c:pt>
                <c:pt idx="25940">
                  <c:v>115.7011</c:v>
                </c:pt>
                <c:pt idx="25941">
                  <c:v>115.7059</c:v>
                </c:pt>
                <c:pt idx="25942">
                  <c:v>115.71080000000001</c:v>
                </c:pt>
                <c:pt idx="25943">
                  <c:v>115.71559999999999</c:v>
                </c:pt>
                <c:pt idx="25944">
                  <c:v>115.7205</c:v>
                </c:pt>
                <c:pt idx="25945">
                  <c:v>115.72540000000001</c:v>
                </c:pt>
                <c:pt idx="25946">
                  <c:v>115.73020000000001</c:v>
                </c:pt>
                <c:pt idx="25947">
                  <c:v>115.73509999999999</c:v>
                </c:pt>
                <c:pt idx="25948">
                  <c:v>115.74</c:v>
                </c:pt>
                <c:pt idx="25949">
                  <c:v>115.7448</c:v>
                </c:pt>
                <c:pt idx="25950">
                  <c:v>115.74969999999999</c:v>
                </c:pt>
                <c:pt idx="25951">
                  <c:v>115.75449999999999</c:v>
                </c:pt>
                <c:pt idx="25952">
                  <c:v>115.7594</c:v>
                </c:pt>
                <c:pt idx="25953">
                  <c:v>115.76430000000001</c:v>
                </c:pt>
                <c:pt idx="25954">
                  <c:v>115.76909999999999</c:v>
                </c:pt>
                <c:pt idx="25955">
                  <c:v>115.774</c:v>
                </c:pt>
                <c:pt idx="25956">
                  <c:v>115.7788</c:v>
                </c:pt>
                <c:pt idx="25957">
                  <c:v>115.78370000000001</c:v>
                </c:pt>
                <c:pt idx="25958">
                  <c:v>115.7886</c:v>
                </c:pt>
                <c:pt idx="25959">
                  <c:v>115.79340000000001</c:v>
                </c:pt>
                <c:pt idx="25960">
                  <c:v>115.79830000000001</c:v>
                </c:pt>
                <c:pt idx="25961">
                  <c:v>115.80319999999999</c:v>
                </c:pt>
                <c:pt idx="25962">
                  <c:v>115.80799999999999</c:v>
                </c:pt>
                <c:pt idx="25963">
                  <c:v>115.8129</c:v>
                </c:pt>
                <c:pt idx="25964">
                  <c:v>115.8177</c:v>
                </c:pt>
                <c:pt idx="25965">
                  <c:v>115.82259999999999</c:v>
                </c:pt>
                <c:pt idx="25966">
                  <c:v>115.8275</c:v>
                </c:pt>
                <c:pt idx="25967">
                  <c:v>115.8323</c:v>
                </c:pt>
                <c:pt idx="25968">
                  <c:v>115.8372</c:v>
                </c:pt>
                <c:pt idx="25969">
                  <c:v>115.842</c:v>
                </c:pt>
                <c:pt idx="25970">
                  <c:v>115.84690000000001</c:v>
                </c:pt>
                <c:pt idx="25971">
                  <c:v>115.85180000000001</c:v>
                </c:pt>
                <c:pt idx="25972">
                  <c:v>115.8566</c:v>
                </c:pt>
                <c:pt idx="25973">
                  <c:v>115.86150000000001</c:v>
                </c:pt>
                <c:pt idx="25974">
                  <c:v>115.86630000000001</c:v>
                </c:pt>
                <c:pt idx="25975">
                  <c:v>115.87119999999999</c:v>
                </c:pt>
                <c:pt idx="25976">
                  <c:v>115.87609999999999</c:v>
                </c:pt>
                <c:pt idx="25977">
                  <c:v>115.8809</c:v>
                </c:pt>
                <c:pt idx="25978">
                  <c:v>115.8858</c:v>
                </c:pt>
                <c:pt idx="25979">
                  <c:v>115.8907</c:v>
                </c:pt>
                <c:pt idx="25980">
                  <c:v>115.8955</c:v>
                </c:pt>
                <c:pt idx="25981">
                  <c:v>115.9004</c:v>
                </c:pt>
                <c:pt idx="25982">
                  <c:v>115.90519999999999</c:v>
                </c:pt>
                <c:pt idx="25983">
                  <c:v>115.9101</c:v>
                </c:pt>
                <c:pt idx="25984">
                  <c:v>115.91500000000001</c:v>
                </c:pt>
                <c:pt idx="25985">
                  <c:v>115.91980000000001</c:v>
                </c:pt>
                <c:pt idx="25986">
                  <c:v>115.9247</c:v>
                </c:pt>
                <c:pt idx="25987">
                  <c:v>115.9295</c:v>
                </c:pt>
                <c:pt idx="25988">
                  <c:v>115.93440000000001</c:v>
                </c:pt>
                <c:pt idx="25989">
                  <c:v>115.93929999999999</c:v>
                </c:pt>
                <c:pt idx="25990">
                  <c:v>115.94409999999999</c:v>
                </c:pt>
                <c:pt idx="25991">
                  <c:v>115.949</c:v>
                </c:pt>
                <c:pt idx="25992">
                  <c:v>115.9538</c:v>
                </c:pt>
                <c:pt idx="25993">
                  <c:v>115.95869999999999</c:v>
                </c:pt>
                <c:pt idx="25994">
                  <c:v>115.9636</c:v>
                </c:pt>
                <c:pt idx="25995">
                  <c:v>115.9684</c:v>
                </c:pt>
                <c:pt idx="25996">
                  <c:v>115.97329999999999</c:v>
                </c:pt>
                <c:pt idx="25997">
                  <c:v>115.9782</c:v>
                </c:pt>
                <c:pt idx="25998">
                  <c:v>115.983</c:v>
                </c:pt>
                <c:pt idx="25999">
                  <c:v>115.98790000000001</c:v>
                </c:pt>
                <c:pt idx="26000">
                  <c:v>115.9927</c:v>
                </c:pt>
                <c:pt idx="26001">
                  <c:v>115.99760000000001</c:v>
                </c:pt>
                <c:pt idx="26002">
                  <c:v>116.0025</c:v>
                </c:pt>
                <c:pt idx="26003">
                  <c:v>116.0073</c:v>
                </c:pt>
                <c:pt idx="26004">
                  <c:v>116.01219999999999</c:v>
                </c:pt>
                <c:pt idx="26005">
                  <c:v>116.017</c:v>
                </c:pt>
                <c:pt idx="26006">
                  <c:v>116.0219</c:v>
                </c:pt>
                <c:pt idx="26007">
                  <c:v>116.02679999999999</c:v>
                </c:pt>
                <c:pt idx="26008">
                  <c:v>116.0316</c:v>
                </c:pt>
                <c:pt idx="26009">
                  <c:v>116.0365</c:v>
                </c:pt>
                <c:pt idx="26010">
                  <c:v>116.04130000000001</c:v>
                </c:pt>
                <c:pt idx="26011">
                  <c:v>116.0462</c:v>
                </c:pt>
                <c:pt idx="26012">
                  <c:v>116.05110000000001</c:v>
                </c:pt>
                <c:pt idx="26013">
                  <c:v>116.05590000000001</c:v>
                </c:pt>
                <c:pt idx="26014">
                  <c:v>116.0608</c:v>
                </c:pt>
                <c:pt idx="26015">
                  <c:v>116.06569999999999</c:v>
                </c:pt>
                <c:pt idx="26016">
                  <c:v>116.0705</c:v>
                </c:pt>
                <c:pt idx="26017">
                  <c:v>116.0754</c:v>
                </c:pt>
                <c:pt idx="26018">
                  <c:v>116.08019999999999</c:v>
                </c:pt>
                <c:pt idx="26019">
                  <c:v>116.0851</c:v>
                </c:pt>
                <c:pt idx="26020">
                  <c:v>116.09</c:v>
                </c:pt>
                <c:pt idx="26021">
                  <c:v>116.09479999999999</c:v>
                </c:pt>
                <c:pt idx="26022">
                  <c:v>116.0997</c:v>
                </c:pt>
                <c:pt idx="26023">
                  <c:v>116.1045</c:v>
                </c:pt>
                <c:pt idx="26024">
                  <c:v>116.10940000000001</c:v>
                </c:pt>
                <c:pt idx="26025">
                  <c:v>116.1143</c:v>
                </c:pt>
                <c:pt idx="26026">
                  <c:v>116.1191</c:v>
                </c:pt>
                <c:pt idx="26027">
                  <c:v>116.12400000000001</c:v>
                </c:pt>
                <c:pt idx="26028">
                  <c:v>116.1288</c:v>
                </c:pt>
                <c:pt idx="26029">
                  <c:v>116.1337</c:v>
                </c:pt>
                <c:pt idx="26030">
                  <c:v>116.1386</c:v>
                </c:pt>
                <c:pt idx="26031">
                  <c:v>116.1434</c:v>
                </c:pt>
                <c:pt idx="26032">
                  <c:v>116.14829999999999</c:v>
                </c:pt>
                <c:pt idx="26033">
                  <c:v>116.1532</c:v>
                </c:pt>
                <c:pt idx="26034">
                  <c:v>116.158</c:v>
                </c:pt>
                <c:pt idx="26035">
                  <c:v>116.16289999999999</c:v>
                </c:pt>
                <c:pt idx="26036">
                  <c:v>116.1677</c:v>
                </c:pt>
                <c:pt idx="26037">
                  <c:v>116.1726</c:v>
                </c:pt>
                <c:pt idx="26038">
                  <c:v>116.17750000000001</c:v>
                </c:pt>
                <c:pt idx="26039">
                  <c:v>116.1823</c:v>
                </c:pt>
                <c:pt idx="26040">
                  <c:v>116.1872</c:v>
                </c:pt>
                <c:pt idx="26041">
                  <c:v>116.19200000000001</c:v>
                </c:pt>
                <c:pt idx="26042">
                  <c:v>116.1969</c:v>
                </c:pt>
                <c:pt idx="26043">
                  <c:v>116.20179999999999</c:v>
                </c:pt>
                <c:pt idx="26044">
                  <c:v>116.20659999999999</c:v>
                </c:pt>
                <c:pt idx="26045">
                  <c:v>116.2115</c:v>
                </c:pt>
                <c:pt idx="26046">
                  <c:v>116.21639999999999</c:v>
                </c:pt>
                <c:pt idx="26047">
                  <c:v>116.2212</c:v>
                </c:pt>
                <c:pt idx="26048">
                  <c:v>116.2261</c:v>
                </c:pt>
                <c:pt idx="26049">
                  <c:v>116.23089999999999</c:v>
                </c:pt>
                <c:pt idx="26050">
                  <c:v>116.2358</c:v>
                </c:pt>
                <c:pt idx="26051">
                  <c:v>116.2407</c:v>
                </c:pt>
                <c:pt idx="26052">
                  <c:v>116.24550000000001</c:v>
                </c:pt>
                <c:pt idx="26053">
                  <c:v>116.2504</c:v>
                </c:pt>
                <c:pt idx="26054">
                  <c:v>116.2552</c:v>
                </c:pt>
                <c:pt idx="26055">
                  <c:v>116.26010000000001</c:v>
                </c:pt>
                <c:pt idx="26056">
                  <c:v>116.26499999999999</c:v>
                </c:pt>
                <c:pt idx="26057">
                  <c:v>116.2698</c:v>
                </c:pt>
                <c:pt idx="26058">
                  <c:v>116.2747</c:v>
                </c:pt>
                <c:pt idx="26059">
                  <c:v>116.2795</c:v>
                </c:pt>
                <c:pt idx="26060">
                  <c:v>116.28439999999999</c:v>
                </c:pt>
                <c:pt idx="26061">
                  <c:v>116.2893</c:v>
                </c:pt>
                <c:pt idx="26062">
                  <c:v>116.2941</c:v>
                </c:pt>
                <c:pt idx="26063">
                  <c:v>116.29900000000001</c:v>
                </c:pt>
                <c:pt idx="26064">
                  <c:v>116.3039</c:v>
                </c:pt>
                <c:pt idx="26065">
                  <c:v>116.3087</c:v>
                </c:pt>
                <c:pt idx="26066">
                  <c:v>116.31360000000001</c:v>
                </c:pt>
                <c:pt idx="26067">
                  <c:v>116.3184</c:v>
                </c:pt>
                <c:pt idx="26068">
                  <c:v>116.3233</c:v>
                </c:pt>
                <c:pt idx="26069">
                  <c:v>116.32820000000001</c:v>
                </c:pt>
                <c:pt idx="26070">
                  <c:v>116.33300000000001</c:v>
                </c:pt>
                <c:pt idx="26071">
                  <c:v>116.33789999999999</c:v>
                </c:pt>
                <c:pt idx="26072">
                  <c:v>116.34269999999999</c:v>
                </c:pt>
                <c:pt idx="26073">
                  <c:v>116.3476</c:v>
                </c:pt>
                <c:pt idx="26074">
                  <c:v>116.35249999999999</c:v>
                </c:pt>
                <c:pt idx="26075">
                  <c:v>116.3573</c:v>
                </c:pt>
                <c:pt idx="26076">
                  <c:v>116.3622</c:v>
                </c:pt>
                <c:pt idx="26077">
                  <c:v>116.367</c:v>
                </c:pt>
                <c:pt idx="26078">
                  <c:v>116.3719</c:v>
                </c:pt>
                <c:pt idx="26079">
                  <c:v>116.3768</c:v>
                </c:pt>
                <c:pt idx="26080">
                  <c:v>116.38160000000001</c:v>
                </c:pt>
                <c:pt idx="26081">
                  <c:v>116.3865</c:v>
                </c:pt>
                <c:pt idx="26082">
                  <c:v>116.3914</c:v>
                </c:pt>
                <c:pt idx="26083">
                  <c:v>116.39620000000001</c:v>
                </c:pt>
                <c:pt idx="26084">
                  <c:v>116.4011</c:v>
                </c:pt>
                <c:pt idx="26085">
                  <c:v>116.4059</c:v>
                </c:pt>
                <c:pt idx="26086">
                  <c:v>116.41079999999999</c:v>
                </c:pt>
                <c:pt idx="26087">
                  <c:v>116.4157</c:v>
                </c:pt>
                <c:pt idx="26088">
                  <c:v>116.42049999999999</c:v>
                </c:pt>
                <c:pt idx="26089">
                  <c:v>116.4254</c:v>
                </c:pt>
                <c:pt idx="26090">
                  <c:v>116.4302</c:v>
                </c:pt>
                <c:pt idx="26091">
                  <c:v>116.43510000000001</c:v>
                </c:pt>
                <c:pt idx="26092">
                  <c:v>116.44</c:v>
                </c:pt>
                <c:pt idx="26093">
                  <c:v>116.4448</c:v>
                </c:pt>
                <c:pt idx="26094">
                  <c:v>116.44970000000001</c:v>
                </c:pt>
                <c:pt idx="26095">
                  <c:v>116.4545</c:v>
                </c:pt>
                <c:pt idx="26096">
                  <c:v>116.4594</c:v>
                </c:pt>
                <c:pt idx="26097">
                  <c:v>116.46430000000001</c:v>
                </c:pt>
                <c:pt idx="26098">
                  <c:v>116.46910000000001</c:v>
                </c:pt>
                <c:pt idx="26099">
                  <c:v>116.47399999999999</c:v>
                </c:pt>
                <c:pt idx="26100">
                  <c:v>116.4789</c:v>
                </c:pt>
                <c:pt idx="26101">
                  <c:v>116.4837</c:v>
                </c:pt>
                <c:pt idx="26102">
                  <c:v>116.48859999999999</c:v>
                </c:pt>
                <c:pt idx="26103">
                  <c:v>116.49339999999999</c:v>
                </c:pt>
                <c:pt idx="26104">
                  <c:v>116.4983</c:v>
                </c:pt>
                <c:pt idx="26105">
                  <c:v>116.50320000000001</c:v>
                </c:pt>
                <c:pt idx="26106">
                  <c:v>116.508</c:v>
                </c:pt>
                <c:pt idx="26107">
                  <c:v>116.5129</c:v>
                </c:pt>
                <c:pt idx="26108">
                  <c:v>116.5177</c:v>
                </c:pt>
                <c:pt idx="26109">
                  <c:v>116.5226</c:v>
                </c:pt>
                <c:pt idx="26110">
                  <c:v>116.5275</c:v>
                </c:pt>
                <c:pt idx="26111">
                  <c:v>116.53230000000001</c:v>
                </c:pt>
                <c:pt idx="26112">
                  <c:v>116.5372</c:v>
                </c:pt>
                <c:pt idx="26113">
                  <c:v>116.542</c:v>
                </c:pt>
                <c:pt idx="26114">
                  <c:v>116.54689999999999</c:v>
                </c:pt>
                <c:pt idx="26115">
                  <c:v>116.5518</c:v>
                </c:pt>
                <c:pt idx="26116">
                  <c:v>116.5566</c:v>
                </c:pt>
                <c:pt idx="26117">
                  <c:v>116.5615</c:v>
                </c:pt>
                <c:pt idx="26118">
                  <c:v>116.5664</c:v>
                </c:pt>
                <c:pt idx="26119">
                  <c:v>116.5712</c:v>
                </c:pt>
                <c:pt idx="26120">
                  <c:v>116.5761</c:v>
                </c:pt>
                <c:pt idx="26121">
                  <c:v>116.5809</c:v>
                </c:pt>
                <c:pt idx="26122">
                  <c:v>116.58580000000001</c:v>
                </c:pt>
                <c:pt idx="26123">
                  <c:v>116.59070000000001</c:v>
                </c:pt>
                <c:pt idx="26124">
                  <c:v>116.5955</c:v>
                </c:pt>
                <c:pt idx="26125">
                  <c:v>116.60040000000001</c:v>
                </c:pt>
                <c:pt idx="26126">
                  <c:v>116.60520000000001</c:v>
                </c:pt>
                <c:pt idx="26127">
                  <c:v>116.61009999999999</c:v>
                </c:pt>
                <c:pt idx="26128">
                  <c:v>116.61499999999999</c:v>
                </c:pt>
                <c:pt idx="26129">
                  <c:v>116.6198</c:v>
                </c:pt>
                <c:pt idx="26130">
                  <c:v>116.6247</c:v>
                </c:pt>
                <c:pt idx="26131">
                  <c:v>116.62949999999999</c:v>
                </c:pt>
                <c:pt idx="26132">
                  <c:v>116.6344</c:v>
                </c:pt>
                <c:pt idx="26133">
                  <c:v>116.63930000000001</c:v>
                </c:pt>
                <c:pt idx="26134">
                  <c:v>116.64409999999999</c:v>
                </c:pt>
                <c:pt idx="26135">
                  <c:v>116.649</c:v>
                </c:pt>
                <c:pt idx="26136">
                  <c:v>116.65390000000001</c:v>
                </c:pt>
                <c:pt idx="26137">
                  <c:v>116.65870000000001</c:v>
                </c:pt>
                <c:pt idx="26138">
                  <c:v>116.6636</c:v>
                </c:pt>
                <c:pt idx="26139">
                  <c:v>116.66840000000001</c:v>
                </c:pt>
                <c:pt idx="26140">
                  <c:v>116.6733</c:v>
                </c:pt>
                <c:pt idx="26141">
                  <c:v>116.67819999999999</c:v>
                </c:pt>
                <c:pt idx="26142">
                  <c:v>116.68299999999999</c:v>
                </c:pt>
                <c:pt idx="26143">
                  <c:v>116.6879</c:v>
                </c:pt>
                <c:pt idx="26144">
                  <c:v>116.6927</c:v>
                </c:pt>
                <c:pt idx="26145">
                  <c:v>116.69759999999999</c:v>
                </c:pt>
                <c:pt idx="26146">
                  <c:v>116.7025</c:v>
                </c:pt>
                <c:pt idx="26147">
                  <c:v>116.7073</c:v>
                </c:pt>
                <c:pt idx="26148">
                  <c:v>116.7122</c:v>
                </c:pt>
                <c:pt idx="26149">
                  <c:v>116.7171</c:v>
                </c:pt>
                <c:pt idx="26150">
                  <c:v>116.72190000000001</c:v>
                </c:pt>
                <c:pt idx="26151">
                  <c:v>116.72680000000001</c:v>
                </c:pt>
                <c:pt idx="26152">
                  <c:v>116.7316</c:v>
                </c:pt>
                <c:pt idx="26153">
                  <c:v>116.73650000000001</c:v>
                </c:pt>
                <c:pt idx="26154">
                  <c:v>116.7414</c:v>
                </c:pt>
                <c:pt idx="26155">
                  <c:v>116.74619999999999</c:v>
                </c:pt>
                <c:pt idx="26156">
                  <c:v>116.75109999999999</c:v>
                </c:pt>
                <c:pt idx="26157">
                  <c:v>116.7559</c:v>
                </c:pt>
                <c:pt idx="26158">
                  <c:v>116.7608</c:v>
                </c:pt>
                <c:pt idx="26159">
                  <c:v>116.7657</c:v>
                </c:pt>
                <c:pt idx="26160">
                  <c:v>116.7705</c:v>
                </c:pt>
                <c:pt idx="26161">
                  <c:v>116.7754</c:v>
                </c:pt>
                <c:pt idx="26162">
                  <c:v>116.78020000000001</c:v>
                </c:pt>
                <c:pt idx="26163">
                  <c:v>116.7851</c:v>
                </c:pt>
                <c:pt idx="26164">
                  <c:v>116.79</c:v>
                </c:pt>
                <c:pt idx="26165">
                  <c:v>116.79480000000001</c:v>
                </c:pt>
                <c:pt idx="26166">
                  <c:v>116.7997</c:v>
                </c:pt>
                <c:pt idx="26167">
                  <c:v>116.80459999999999</c:v>
                </c:pt>
                <c:pt idx="26168">
                  <c:v>116.8094</c:v>
                </c:pt>
                <c:pt idx="26169">
                  <c:v>116.8143</c:v>
                </c:pt>
                <c:pt idx="26170">
                  <c:v>116.81909999999999</c:v>
                </c:pt>
                <c:pt idx="26171">
                  <c:v>116.824</c:v>
                </c:pt>
                <c:pt idx="26172">
                  <c:v>116.8289</c:v>
                </c:pt>
                <c:pt idx="26173">
                  <c:v>116.83369999999999</c:v>
                </c:pt>
                <c:pt idx="26174">
                  <c:v>116.8386</c:v>
                </c:pt>
                <c:pt idx="26175">
                  <c:v>116.8434</c:v>
                </c:pt>
                <c:pt idx="26176">
                  <c:v>116.84830000000001</c:v>
                </c:pt>
                <c:pt idx="26177">
                  <c:v>116.8532</c:v>
                </c:pt>
                <c:pt idx="26178">
                  <c:v>116.858</c:v>
                </c:pt>
                <c:pt idx="26179">
                  <c:v>116.86290000000001</c:v>
                </c:pt>
                <c:pt idx="26180">
                  <c:v>116.86779999999999</c:v>
                </c:pt>
                <c:pt idx="26181">
                  <c:v>116.87259999999999</c:v>
                </c:pt>
                <c:pt idx="26182">
                  <c:v>116.8775</c:v>
                </c:pt>
                <c:pt idx="26183">
                  <c:v>116.8823</c:v>
                </c:pt>
                <c:pt idx="26184">
                  <c:v>116.88719999999999</c:v>
                </c:pt>
                <c:pt idx="26185">
                  <c:v>116.8921</c:v>
                </c:pt>
                <c:pt idx="26186">
                  <c:v>116.8969</c:v>
                </c:pt>
                <c:pt idx="26187">
                  <c:v>116.90179999999999</c:v>
                </c:pt>
                <c:pt idx="26188">
                  <c:v>116.9066</c:v>
                </c:pt>
                <c:pt idx="26189">
                  <c:v>116.9115</c:v>
                </c:pt>
                <c:pt idx="26190">
                  <c:v>116.91640000000001</c:v>
                </c:pt>
                <c:pt idx="26191">
                  <c:v>116.9212</c:v>
                </c:pt>
                <c:pt idx="26192">
                  <c:v>116.92610000000001</c:v>
                </c:pt>
                <c:pt idx="26193">
                  <c:v>116.93090000000001</c:v>
                </c:pt>
                <c:pt idx="26194">
                  <c:v>116.9358</c:v>
                </c:pt>
                <c:pt idx="26195">
                  <c:v>116.94069999999999</c:v>
                </c:pt>
                <c:pt idx="26196">
                  <c:v>116.9455</c:v>
                </c:pt>
                <c:pt idx="26197">
                  <c:v>116.9504</c:v>
                </c:pt>
                <c:pt idx="26198">
                  <c:v>116.95529999999999</c:v>
                </c:pt>
                <c:pt idx="26199">
                  <c:v>116.9601</c:v>
                </c:pt>
                <c:pt idx="26200">
                  <c:v>116.965</c:v>
                </c:pt>
                <c:pt idx="26201">
                  <c:v>116.96979999999999</c:v>
                </c:pt>
                <c:pt idx="26202">
                  <c:v>116.9747</c:v>
                </c:pt>
                <c:pt idx="26203">
                  <c:v>116.9796</c:v>
                </c:pt>
                <c:pt idx="26204">
                  <c:v>116.98440000000001</c:v>
                </c:pt>
                <c:pt idx="26205">
                  <c:v>116.9893</c:v>
                </c:pt>
                <c:pt idx="26206">
                  <c:v>116.9941</c:v>
                </c:pt>
                <c:pt idx="26207">
                  <c:v>116.99900000000001</c:v>
                </c:pt>
                <c:pt idx="26208">
                  <c:v>117.00389999999999</c:v>
                </c:pt>
                <c:pt idx="26209">
                  <c:v>117.00869999999999</c:v>
                </c:pt>
                <c:pt idx="26210">
                  <c:v>117.0136</c:v>
                </c:pt>
                <c:pt idx="26211">
                  <c:v>117.0184</c:v>
                </c:pt>
                <c:pt idx="26212">
                  <c:v>117.02329999999999</c:v>
                </c:pt>
                <c:pt idx="26213">
                  <c:v>117.0282</c:v>
                </c:pt>
                <c:pt idx="26214">
                  <c:v>117.033</c:v>
                </c:pt>
                <c:pt idx="26215">
                  <c:v>117.03789999999999</c:v>
                </c:pt>
                <c:pt idx="26216">
                  <c:v>117.0428</c:v>
                </c:pt>
                <c:pt idx="26217">
                  <c:v>117.0476</c:v>
                </c:pt>
                <c:pt idx="26218">
                  <c:v>117.05250000000001</c:v>
                </c:pt>
                <c:pt idx="26219">
                  <c:v>117.0573</c:v>
                </c:pt>
                <c:pt idx="26220">
                  <c:v>117.0622</c:v>
                </c:pt>
                <c:pt idx="26221">
                  <c:v>117.0671</c:v>
                </c:pt>
                <c:pt idx="26222">
                  <c:v>117.0719</c:v>
                </c:pt>
                <c:pt idx="26223">
                  <c:v>117.07679999999999</c:v>
                </c:pt>
                <c:pt idx="26224">
                  <c:v>117.08159999999999</c:v>
                </c:pt>
                <c:pt idx="26225">
                  <c:v>117.0865</c:v>
                </c:pt>
                <c:pt idx="26226">
                  <c:v>117.09139999999999</c:v>
                </c:pt>
                <c:pt idx="26227">
                  <c:v>117.0962</c:v>
                </c:pt>
                <c:pt idx="26228">
                  <c:v>117.1011</c:v>
                </c:pt>
                <c:pt idx="26229">
                  <c:v>117.10590000000001</c:v>
                </c:pt>
                <c:pt idx="26230">
                  <c:v>117.1108</c:v>
                </c:pt>
                <c:pt idx="26231">
                  <c:v>117.1157</c:v>
                </c:pt>
                <c:pt idx="26232">
                  <c:v>117.12050000000001</c:v>
                </c:pt>
                <c:pt idx="26233">
                  <c:v>117.1254</c:v>
                </c:pt>
                <c:pt idx="26234">
                  <c:v>117.1302</c:v>
                </c:pt>
                <c:pt idx="26235">
                  <c:v>117.13510000000001</c:v>
                </c:pt>
                <c:pt idx="26236">
                  <c:v>117.14</c:v>
                </c:pt>
                <c:pt idx="26237">
                  <c:v>117.14479999999999</c:v>
                </c:pt>
                <c:pt idx="26238">
                  <c:v>117.1497</c:v>
                </c:pt>
                <c:pt idx="26239">
                  <c:v>117.1546</c:v>
                </c:pt>
                <c:pt idx="26240">
                  <c:v>117.15939999999999</c:v>
                </c:pt>
                <c:pt idx="26241">
                  <c:v>117.1643</c:v>
                </c:pt>
                <c:pt idx="26242">
                  <c:v>117.1691</c:v>
                </c:pt>
                <c:pt idx="26243">
                  <c:v>117.17400000000001</c:v>
                </c:pt>
                <c:pt idx="26244">
                  <c:v>117.1789</c:v>
                </c:pt>
                <c:pt idx="26245">
                  <c:v>117.1837</c:v>
                </c:pt>
                <c:pt idx="26246">
                  <c:v>117.18860000000001</c:v>
                </c:pt>
                <c:pt idx="26247">
                  <c:v>117.1934</c:v>
                </c:pt>
                <c:pt idx="26248">
                  <c:v>117.1983</c:v>
                </c:pt>
                <c:pt idx="26249">
                  <c:v>117.2032</c:v>
                </c:pt>
                <c:pt idx="26250">
                  <c:v>117.20800000000001</c:v>
                </c:pt>
                <c:pt idx="26251">
                  <c:v>117.21289999999999</c:v>
                </c:pt>
                <c:pt idx="26252">
                  <c:v>117.21769999999999</c:v>
                </c:pt>
                <c:pt idx="26253">
                  <c:v>117.2226</c:v>
                </c:pt>
                <c:pt idx="26254">
                  <c:v>117.22749999999999</c:v>
                </c:pt>
                <c:pt idx="26255">
                  <c:v>117.2323</c:v>
                </c:pt>
                <c:pt idx="26256">
                  <c:v>117.2372</c:v>
                </c:pt>
                <c:pt idx="26257">
                  <c:v>117.24210000000001</c:v>
                </c:pt>
                <c:pt idx="26258">
                  <c:v>117.2469</c:v>
                </c:pt>
                <c:pt idx="26259">
                  <c:v>117.2518</c:v>
                </c:pt>
                <c:pt idx="26260">
                  <c:v>117.25660000000001</c:v>
                </c:pt>
                <c:pt idx="26261">
                  <c:v>117.2615</c:v>
                </c:pt>
                <c:pt idx="26262">
                  <c:v>117.2664</c:v>
                </c:pt>
                <c:pt idx="26263">
                  <c:v>117.27120000000001</c:v>
                </c:pt>
                <c:pt idx="26264">
                  <c:v>117.2761</c:v>
                </c:pt>
                <c:pt idx="26265">
                  <c:v>117.28089999999999</c:v>
                </c:pt>
                <c:pt idx="26266">
                  <c:v>117.28579999999999</c:v>
                </c:pt>
                <c:pt idx="26267">
                  <c:v>117.2907</c:v>
                </c:pt>
                <c:pt idx="26268">
                  <c:v>117.2955</c:v>
                </c:pt>
                <c:pt idx="26269">
                  <c:v>117.3004</c:v>
                </c:pt>
                <c:pt idx="26270">
                  <c:v>117.3052</c:v>
                </c:pt>
                <c:pt idx="26271">
                  <c:v>117.31010000000001</c:v>
                </c:pt>
                <c:pt idx="26272">
                  <c:v>117.315</c:v>
                </c:pt>
                <c:pt idx="26273">
                  <c:v>117.3198</c:v>
                </c:pt>
                <c:pt idx="26274">
                  <c:v>117.32470000000001</c:v>
                </c:pt>
                <c:pt idx="26275">
                  <c:v>117.3296</c:v>
                </c:pt>
                <c:pt idx="26276">
                  <c:v>117.3344</c:v>
                </c:pt>
                <c:pt idx="26277">
                  <c:v>117.33929999999999</c:v>
                </c:pt>
                <c:pt idx="26278">
                  <c:v>117.34410000000001</c:v>
                </c:pt>
                <c:pt idx="26279">
                  <c:v>117.34899999999999</c:v>
                </c:pt>
                <c:pt idx="26280">
                  <c:v>117.3539</c:v>
                </c:pt>
                <c:pt idx="26281">
                  <c:v>117.3587</c:v>
                </c:pt>
                <c:pt idx="26282">
                  <c:v>117.36360000000001</c:v>
                </c:pt>
                <c:pt idx="26283">
                  <c:v>117.36839999999999</c:v>
                </c:pt>
                <c:pt idx="26284">
                  <c:v>117.3733</c:v>
                </c:pt>
                <c:pt idx="26285">
                  <c:v>117.37820000000001</c:v>
                </c:pt>
                <c:pt idx="26286">
                  <c:v>117.383</c:v>
                </c:pt>
                <c:pt idx="26287">
                  <c:v>117.3879</c:v>
                </c:pt>
                <c:pt idx="26288">
                  <c:v>117.3927</c:v>
                </c:pt>
                <c:pt idx="26289">
                  <c:v>117.39760000000001</c:v>
                </c:pt>
                <c:pt idx="26290">
                  <c:v>117.4025</c:v>
                </c:pt>
                <c:pt idx="26291">
                  <c:v>117.40730000000001</c:v>
                </c:pt>
                <c:pt idx="26292">
                  <c:v>117.4122</c:v>
                </c:pt>
                <c:pt idx="26293">
                  <c:v>117.41709999999999</c:v>
                </c:pt>
                <c:pt idx="26294">
                  <c:v>117.42189999999999</c:v>
                </c:pt>
                <c:pt idx="26295">
                  <c:v>117.4268</c:v>
                </c:pt>
                <c:pt idx="26296">
                  <c:v>117.4316</c:v>
                </c:pt>
                <c:pt idx="26297">
                  <c:v>117.4365</c:v>
                </c:pt>
                <c:pt idx="26298">
                  <c:v>117.4414</c:v>
                </c:pt>
                <c:pt idx="26299">
                  <c:v>117.4462</c:v>
                </c:pt>
                <c:pt idx="26300">
                  <c:v>117.4511</c:v>
                </c:pt>
                <c:pt idx="26301">
                  <c:v>117.4559</c:v>
                </c:pt>
                <c:pt idx="26302">
                  <c:v>117.46080000000001</c:v>
                </c:pt>
                <c:pt idx="26303">
                  <c:v>117.46570000000001</c:v>
                </c:pt>
                <c:pt idx="26304">
                  <c:v>117.4705</c:v>
                </c:pt>
                <c:pt idx="26305">
                  <c:v>117.47539999999999</c:v>
                </c:pt>
                <c:pt idx="26306">
                  <c:v>117.48020000000001</c:v>
                </c:pt>
                <c:pt idx="26307">
                  <c:v>117.48509999999999</c:v>
                </c:pt>
                <c:pt idx="26308">
                  <c:v>117.49</c:v>
                </c:pt>
                <c:pt idx="26309">
                  <c:v>117.4948</c:v>
                </c:pt>
                <c:pt idx="26310">
                  <c:v>117.4997</c:v>
                </c:pt>
                <c:pt idx="26311">
                  <c:v>117.5046</c:v>
                </c:pt>
                <c:pt idx="26312">
                  <c:v>117.5094</c:v>
                </c:pt>
                <c:pt idx="26313">
                  <c:v>117.51430000000001</c:v>
                </c:pt>
                <c:pt idx="26314">
                  <c:v>117.51909999999999</c:v>
                </c:pt>
                <c:pt idx="26315">
                  <c:v>117.524</c:v>
                </c:pt>
                <c:pt idx="26316">
                  <c:v>117.52890000000001</c:v>
                </c:pt>
                <c:pt idx="26317">
                  <c:v>117.53370000000001</c:v>
                </c:pt>
                <c:pt idx="26318">
                  <c:v>117.53859999999999</c:v>
                </c:pt>
                <c:pt idx="26319">
                  <c:v>117.54340000000001</c:v>
                </c:pt>
                <c:pt idx="26320">
                  <c:v>117.5483</c:v>
                </c:pt>
                <c:pt idx="26321">
                  <c:v>117.55319999999999</c:v>
                </c:pt>
                <c:pt idx="26322">
                  <c:v>117.55799999999999</c:v>
                </c:pt>
                <c:pt idx="26323">
                  <c:v>117.5629</c:v>
                </c:pt>
                <c:pt idx="26324">
                  <c:v>117.5677</c:v>
                </c:pt>
                <c:pt idx="26325">
                  <c:v>117.57259999999999</c:v>
                </c:pt>
                <c:pt idx="26326">
                  <c:v>117.5775</c:v>
                </c:pt>
                <c:pt idx="26327">
                  <c:v>117.5823</c:v>
                </c:pt>
                <c:pt idx="26328">
                  <c:v>117.5872</c:v>
                </c:pt>
                <c:pt idx="26329">
                  <c:v>117.5921</c:v>
                </c:pt>
                <c:pt idx="26330">
                  <c:v>117.59690000000001</c:v>
                </c:pt>
                <c:pt idx="26331">
                  <c:v>117.60180000000001</c:v>
                </c:pt>
                <c:pt idx="26332">
                  <c:v>117.6066</c:v>
                </c:pt>
                <c:pt idx="26333">
                  <c:v>117.61149999999999</c:v>
                </c:pt>
                <c:pt idx="26334">
                  <c:v>117.6164</c:v>
                </c:pt>
                <c:pt idx="26335">
                  <c:v>117.6212</c:v>
                </c:pt>
                <c:pt idx="26336">
                  <c:v>117.62609999999999</c:v>
                </c:pt>
                <c:pt idx="26337">
                  <c:v>117.6309</c:v>
                </c:pt>
                <c:pt idx="26338">
                  <c:v>117.6358</c:v>
                </c:pt>
                <c:pt idx="26339">
                  <c:v>117.6407</c:v>
                </c:pt>
                <c:pt idx="26340">
                  <c:v>117.6455</c:v>
                </c:pt>
                <c:pt idx="26341">
                  <c:v>117.6504</c:v>
                </c:pt>
                <c:pt idx="26342">
                  <c:v>117.65520000000001</c:v>
                </c:pt>
                <c:pt idx="26343">
                  <c:v>117.6601</c:v>
                </c:pt>
                <c:pt idx="26344">
                  <c:v>117.66500000000001</c:v>
                </c:pt>
                <c:pt idx="26345">
                  <c:v>117.66980000000001</c:v>
                </c:pt>
                <c:pt idx="26346">
                  <c:v>117.67469999999999</c:v>
                </c:pt>
                <c:pt idx="26347">
                  <c:v>117.67959999999999</c:v>
                </c:pt>
                <c:pt idx="26348">
                  <c:v>117.6844</c:v>
                </c:pt>
                <c:pt idx="26349">
                  <c:v>117.6893</c:v>
                </c:pt>
                <c:pt idx="26350">
                  <c:v>117.69409999999999</c:v>
                </c:pt>
                <c:pt idx="26351">
                  <c:v>117.699</c:v>
                </c:pt>
                <c:pt idx="26352">
                  <c:v>117.7039</c:v>
                </c:pt>
                <c:pt idx="26353">
                  <c:v>117.70869999999999</c:v>
                </c:pt>
                <c:pt idx="26354">
                  <c:v>117.7136</c:v>
                </c:pt>
                <c:pt idx="26355">
                  <c:v>117.7184</c:v>
                </c:pt>
                <c:pt idx="26356">
                  <c:v>117.72330000000001</c:v>
                </c:pt>
                <c:pt idx="26357">
                  <c:v>117.7282</c:v>
                </c:pt>
                <c:pt idx="26358">
                  <c:v>117.733</c:v>
                </c:pt>
                <c:pt idx="26359">
                  <c:v>117.73790000000001</c:v>
                </c:pt>
                <c:pt idx="26360">
                  <c:v>117.7427</c:v>
                </c:pt>
                <c:pt idx="26361">
                  <c:v>117.74759999999999</c:v>
                </c:pt>
                <c:pt idx="26362">
                  <c:v>117.7525</c:v>
                </c:pt>
                <c:pt idx="26363">
                  <c:v>117.7573</c:v>
                </c:pt>
                <c:pt idx="26364">
                  <c:v>117.76219999999999</c:v>
                </c:pt>
                <c:pt idx="26365">
                  <c:v>117.7671</c:v>
                </c:pt>
                <c:pt idx="26366">
                  <c:v>117.7719</c:v>
                </c:pt>
                <c:pt idx="26367">
                  <c:v>117.77679999999999</c:v>
                </c:pt>
                <c:pt idx="26368">
                  <c:v>117.7816</c:v>
                </c:pt>
                <c:pt idx="26369">
                  <c:v>117.7865</c:v>
                </c:pt>
                <c:pt idx="26370">
                  <c:v>117.79140000000001</c:v>
                </c:pt>
                <c:pt idx="26371">
                  <c:v>117.7962</c:v>
                </c:pt>
                <c:pt idx="26372">
                  <c:v>117.80110000000001</c:v>
                </c:pt>
                <c:pt idx="26373">
                  <c:v>117.80590000000001</c:v>
                </c:pt>
                <c:pt idx="26374">
                  <c:v>117.8108</c:v>
                </c:pt>
                <c:pt idx="26375">
                  <c:v>117.81569999999999</c:v>
                </c:pt>
                <c:pt idx="26376">
                  <c:v>117.8205</c:v>
                </c:pt>
                <c:pt idx="26377">
                  <c:v>117.8254</c:v>
                </c:pt>
                <c:pt idx="26378">
                  <c:v>117.83019999999999</c:v>
                </c:pt>
                <c:pt idx="26379">
                  <c:v>117.8351</c:v>
                </c:pt>
                <c:pt idx="26380">
                  <c:v>117.84</c:v>
                </c:pt>
                <c:pt idx="26381">
                  <c:v>117.84480000000001</c:v>
                </c:pt>
                <c:pt idx="26382">
                  <c:v>117.8497</c:v>
                </c:pt>
                <c:pt idx="26383">
                  <c:v>117.8546</c:v>
                </c:pt>
                <c:pt idx="26384">
                  <c:v>117.85940000000001</c:v>
                </c:pt>
                <c:pt idx="26385">
                  <c:v>117.8643</c:v>
                </c:pt>
                <c:pt idx="26386">
                  <c:v>117.8691</c:v>
                </c:pt>
                <c:pt idx="26387">
                  <c:v>117.87400000000001</c:v>
                </c:pt>
                <c:pt idx="26388">
                  <c:v>117.8789</c:v>
                </c:pt>
                <c:pt idx="26389">
                  <c:v>117.88369999999999</c:v>
                </c:pt>
                <c:pt idx="26390">
                  <c:v>117.8886</c:v>
                </c:pt>
                <c:pt idx="26391">
                  <c:v>117.8934</c:v>
                </c:pt>
                <c:pt idx="26392">
                  <c:v>117.89829999999999</c:v>
                </c:pt>
                <c:pt idx="26393">
                  <c:v>117.9032</c:v>
                </c:pt>
                <c:pt idx="26394">
                  <c:v>117.908</c:v>
                </c:pt>
                <c:pt idx="26395">
                  <c:v>117.91290000000001</c:v>
                </c:pt>
                <c:pt idx="26396">
                  <c:v>117.9177</c:v>
                </c:pt>
                <c:pt idx="26397">
                  <c:v>117.9226</c:v>
                </c:pt>
                <c:pt idx="26398">
                  <c:v>117.92750000000001</c:v>
                </c:pt>
                <c:pt idx="26399">
                  <c:v>117.9323</c:v>
                </c:pt>
                <c:pt idx="26400">
                  <c:v>117.9372</c:v>
                </c:pt>
                <c:pt idx="26401">
                  <c:v>117.94200000000001</c:v>
                </c:pt>
                <c:pt idx="26402">
                  <c:v>117.9469</c:v>
                </c:pt>
                <c:pt idx="26403">
                  <c:v>117.95179999999999</c:v>
                </c:pt>
                <c:pt idx="26404">
                  <c:v>117.95659999999999</c:v>
                </c:pt>
                <c:pt idx="26405">
                  <c:v>117.9615</c:v>
                </c:pt>
                <c:pt idx="26406">
                  <c:v>117.96639999999999</c:v>
                </c:pt>
                <c:pt idx="26407">
                  <c:v>117.9712</c:v>
                </c:pt>
                <c:pt idx="26408">
                  <c:v>117.9761</c:v>
                </c:pt>
                <c:pt idx="26409">
                  <c:v>117.98090000000001</c:v>
                </c:pt>
                <c:pt idx="26410">
                  <c:v>117.9858</c:v>
                </c:pt>
                <c:pt idx="26411">
                  <c:v>117.9907</c:v>
                </c:pt>
                <c:pt idx="26412">
                  <c:v>117.99550000000001</c:v>
                </c:pt>
                <c:pt idx="26413">
                  <c:v>118.0004</c:v>
                </c:pt>
                <c:pt idx="26414">
                  <c:v>118.0052</c:v>
                </c:pt>
                <c:pt idx="26415">
                  <c:v>118.01010000000001</c:v>
                </c:pt>
                <c:pt idx="26416">
                  <c:v>118.015</c:v>
                </c:pt>
                <c:pt idx="26417">
                  <c:v>118.01979999999999</c:v>
                </c:pt>
                <c:pt idx="26418">
                  <c:v>118.0247</c:v>
                </c:pt>
                <c:pt idx="26419">
                  <c:v>118.0295</c:v>
                </c:pt>
                <c:pt idx="26420">
                  <c:v>118.03439999999999</c:v>
                </c:pt>
                <c:pt idx="26421">
                  <c:v>118.0393</c:v>
                </c:pt>
                <c:pt idx="26422">
                  <c:v>118.0441</c:v>
                </c:pt>
                <c:pt idx="26423">
                  <c:v>118.04900000000001</c:v>
                </c:pt>
                <c:pt idx="26424">
                  <c:v>118.0538</c:v>
                </c:pt>
                <c:pt idx="26425">
                  <c:v>118.0587</c:v>
                </c:pt>
                <c:pt idx="26426">
                  <c:v>118.06360000000001</c:v>
                </c:pt>
                <c:pt idx="26427">
                  <c:v>118.0684</c:v>
                </c:pt>
                <c:pt idx="26428">
                  <c:v>118.0733</c:v>
                </c:pt>
                <c:pt idx="26429">
                  <c:v>118.0782</c:v>
                </c:pt>
                <c:pt idx="26430">
                  <c:v>118.083</c:v>
                </c:pt>
                <c:pt idx="26431">
                  <c:v>118.08789999999999</c:v>
                </c:pt>
                <c:pt idx="26432">
                  <c:v>118.09269999999999</c:v>
                </c:pt>
                <c:pt idx="26433">
                  <c:v>118.0976</c:v>
                </c:pt>
                <c:pt idx="26434">
                  <c:v>118.10249999999999</c:v>
                </c:pt>
                <c:pt idx="26435">
                  <c:v>118.1073</c:v>
                </c:pt>
                <c:pt idx="26436">
                  <c:v>118.1122</c:v>
                </c:pt>
                <c:pt idx="26437">
                  <c:v>118.117</c:v>
                </c:pt>
                <c:pt idx="26438">
                  <c:v>118.1219</c:v>
                </c:pt>
                <c:pt idx="26439">
                  <c:v>118.1268</c:v>
                </c:pt>
                <c:pt idx="26440">
                  <c:v>118.13160000000001</c:v>
                </c:pt>
                <c:pt idx="26441">
                  <c:v>118.13650000000001</c:v>
                </c:pt>
                <c:pt idx="26442">
                  <c:v>118.1413</c:v>
                </c:pt>
                <c:pt idx="26443">
                  <c:v>118.14620000000001</c:v>
                </c:pt>
                <c:pt idx="26444">
                  <c:v>118.1511</c:v>
                </c:pt>
                <c:pt idx="26445">
                  <c:v>118.15589999999999</c:v>
                </c:pt>
                <c:pt idx="26446">
                  <c:v>118.16079999999999</c:v>
                </c:pt>
                <c:pt idx="26447">
                  <c:v>118.1656</c:v>
                </c:pt>
                <c:pt idx="26448">
                  <c:v>118.1705</c:v>
                </c:pt>
                <c:pt idx="26449">
                  <c:v>118.1754</c:v>
                </c:pt>
                <c:pt idx="26450">
                  <c:v>118.1802</c:v>
                </c:pt>
                <c:pt idx="26451">
                  <c:v>118.18510000000001</c:v>
                </c:pt>
                <c:pt idx="26452">
                  <c:v>118.19</c:v>
                </c:pt>
                <c:pt idx="26453">
                  <c:v>118.1948</c:v>
                </c:pt>
                <c:pt idx="26454">
                  <c:v>118.19970000000001</c:v>
                </c:pt>
                <c:pt idx="26455">
                  <c:v>118.20450000000001</c:v>
                </c:pt>
                <c:pt idx="26456">
                  <c:v>118.2094</c:v>
                </c:pt>
                <c:pt idx="26457">
                  <c:v>118.21429999999999</c:v>
                </c:pt>
                <c:pt idx="26458">
                  <c:v>118.2191</c:v>
                </c:pt>
                <c:pt idx="26459">
                  <c:v>118.22399999999999</c:v>
                </c:pt>
                <c:pt idx="26460">
                  <c:v>118.22879999999999</c:v>
                </c:pt>
                <c:pt idx="26461">
                  <c:v>118.2337</c:v>
                </c:pt>
                <c:pt idx="26462">
                  <c:v>118.23860000000001</c:v>
                </c:pt>
                <c:pt idx="26463">
                  <c:v>118.24339999999999</c:v>
                </c:pt>
                <c:pt idx="26464">
                  <c:v>118.2483</c:v>
                </c:pt>
                <c:pt idx="26465">
                  <c:v>118.2531</c:v>
                </c:pt>
                <c:pt idx="26466">
                  <c:v>118.258</c:v>
                </c:pt>
                <c:pt idx="26467">
                  <c:v>118.2629</c:v>
                </c:pt>
                <c:pt idx="26468">
                  <c:v>118.2677</c:v>
                </c:pt>
                <c:pt idx="26469">
                  <c:v>118.27260000000001</c:v>
                </c:pt>
                <c:pt idx="26470">
                  <c:v>118.27749999999999</c:v>
                </c:pt>
                <c:pt idx="26471">
                  <c:v>118.28230000000001</c:v>
                </c:pt>
                <c:pt idx="26472">
                  <c:v>118.2872</c:v>
                </c:pt>
                <c:pt idx="26473">
                  <c:v>118.29199999999999</c:v>
                </c:pt>
                <c:pt idx="26474">
                  <c:v>118.29689999999999</c:v>
                </c:pt>
                <c:pt idx="26475">
                  <c:v>118.3018</c:v>
                </c:pt>
                <c:pt idx="26476">
                  <c:v>118.3066</c:v>
                </c:pt>
                <c:pt idx="26477">
                  <c:v>118.3115</c:v>
                </c:pt>
                <c:pt idx="26478">
                  <c:v>118.3163</c:v>
                </c:pt>
                <c:pt idx="26479">
                  <c:v>118.3212</c:v>
                </c:pt>
                <c:pt idx="26480">
                  <c:v>118.3261</c:v>
                </c:pt>
                <c:pt idx="26481">
                  <c:v>118.3309</c:v>
                </c:pt>
                <c:pt idx="26482">
                  <c:v>118.33580000000001</c:v>
                </c:pt>
                <c:pt idx="26483">
                  <c:v>118.34060000000001</c:v>
                </c:pt>
                <c:pt idx="26484">
                  <c:v>118.3455</c:v>
                </c:pt>
                <c:pt idx="26485">
                  <c:v>118.35039999999999</c:v>
                </c:pt>
                <c:pt idx="26486">
                  <c:v>118.3552</c:v>
                </c:pt>
                <c:pt idx="26487">
                  <c:v>118.3601</c:v>
                </c:pt>
                <c:pt idx="26488">
                  <c:v>118.36499999999999</c:v>
                </c:pt>
                <c:pt idx="26489">
                  <c:v>118.3698</c:v>
                </c:pt>
                <c:pt idx="26490">
                  <c:v>118.3747</c:v>
                </c:pt>
                <c:pt idx="26491">
                  <c:v>118.37949999999999</c:v>
                </c:pt>
                <c:pt idx="26492">
                  <c:v>118.3844</c:v>
                </c:pt>
                <c:pt idx="26493">
                  <c:v>118.38930000000001</c:v>
                </c:pt>
                <c:pt idx="26494">
                  <c:v>118.39410000000001</c:v>
                </c:pt>
                <c:pt idx="26495">
                  <c:v>118.399</c:v>
                </c:pt>
                <c:pt idx="26496">
                  <c:v>118.4038</c:v>
                </c:pt>
                <c:pt idx="26497">
                  <c:v>118.40870000000001</c:v>
                </c:pt>
                <c:pt idx="26498">
                  <c:v>118.41359999999999</c:v>
                </c:pt>
                <c:pt idx="26499">
                  <c:v>118.41839999999999</c:v>
                </c:pt>
                <c:pt idx="26500">
                  <c:v>118.4233</c:v>
                </c:pt>
                <c:pt idx="26501">
                  <c:v>118.4281</c:v>
                </c:pt>
                <c:pt idx="26502">
                  <c:v>118.43299999999999</c:v>
                </c:pt>
                <c:pt idx="26503">
                  <c:v>118.4379</c:v>
                </c:pt>
                <c:pt idx="26504">
                  <c:v>118.4427</c:v>
                </c:pt>
                <c:pt idx="26505">
                  <c:v>118.44759999999999</c:v>
                </c:pt>
                <c:pt idx="26506">
                  <c:v>118.4525</c:v>
                </c:pt>
                <c:pt idx="26507">
                  <c:v>118.4573</c:v>
                </c:pt>
                <c:pt idx="26508">
                  <c:v>118.46220000000001</c:v>
                </c:pt>
                <c:pt idx="26509">
                  <c:v>118.467</c:v>
                </c:pt>
                <c:pt idx="26510">
                  <c:v>118.47190000000001</c:v>
                </c:pt>
                <c:pt idx="26511">
                  <c:v>118.4768</c:v>
                </c:pt>
                <c:pt idx="26512">
                  <c:v>118.4816</c:v>
                </c:pt>
                <c:pt idx="26513">
                  <c:v>118.48649999999999</c:v>
                </c:pt>
                <c:pt idx="26514">
                  <c:v>118.4913</c:v>
                </c:pt>
                <c:pt idx="26515">
                  <c:v>118.4962</c:v>
                </c:pt>
                <c:pt idx="26516">
                  <c:v>118.50109999999999</c:v>
                </c:pt>
                <c:pt idx="26517">
                  <c:v>118.5059</c:v>
                </c:pt>
                <c:pt idx="26518">
                  <c:v>118.5108</c:v>
                </c:pt>
                <c:pt idx="26519">
                  <c:v>118.51559999999999</c:v>
                </c:pt>
                <c:pt idx="26520">
                  <c:v>118.5205</c:v>
                </c:pt>
                <c:pt idx="26521">
                  <c:v>118.5254</c:v>
                </c:pt>
                <c:pt idx="26522">
                  <c:v>118.53020000000001</c:v>
                </c:pt>
                <c:pt idx="26523">
                  <c:v>118.5351</c:v>
                </c:pt>
                <c:pt idx="26524">
                  <c:v>118.54</c:v>
                </c:pt>
                <c:pt idx="26525">
                  <c:v>118.54480000000001</c:v>
                </c:pt>
                <c:pt idx="26526">
                  <c:v>118.54969999999999</c:v>
                </c:pt>
                <c:pt idx="26527">
                  <c:v>118.55449999999999</c:v>
                </c:pt>
                <c:pt idx="26528">
                  <c:v>118.5594</c:v>
                </c:pt>
                <c:pt idx="26529">
                  <c:v>118.5643</c:v>
                </c:pt>
                <c:pt idx="26530">
                  <c:v>118.56909999999999</c:v>
                </c:pt>
                <c:pt idx="26531">
                  <c:v>118.574</c:v>
                </c:pt>
                <c:pt idx="26532">
                  <c:v>118.5788</c:v>
                </c:pt>
                <c:pt idx="26533">
                  <c:v>118.58369999999999</c:v>
                </c:pt>
                <c:pt idx="26534">
                  <c:v>118.5886</c:v>
                </c:pt>
                <c:pt idx="26535">
                  <c:v>118.5934</c:v>
                </c:pt>
                <c:pt idx="26536">
                  <c:v>118.59830000000001</c:v>
                </c:pt>
                <c:pt idx="26537">
                  <c:v>118.6031</c:v>
                </c:pt>
                <c:pt idx="26538">
                  <c:v>118.608</c:v>
                </c:pt>
                <c:pt idx="26539">
                  <c:v>118.6129</c:v>
                </c:pt>
                <c:pt idx="26540">
                  <c:v>118.61770000000001</c:v>
                </c:pt>
                <c:pt idx="26541">
                  <c:v>118.62259999999999</c:v>
                </c:pt>
                <c:pt idx="26542">
                  <c:v>118.62739999999999</c:v>
                </c:pt>
                <c:pt idx="26543">
                  <c:v>118.6323</c:v>
                </c:pt>
                <c:pt idx="26544">
                  <c:v>118.63719999999999</c:v>
                </c:pt>
                <c:pt idx="26545">
                  <c:v>118.642</c:v>
                </c:pt>
                <c:pt idx="26546">
                  <c:v>118.6469</c:v>
                </c:pt>
                <c:pt idx="26547">
                  <c:v>118.65170000000001</c:v>
                </c:pt>
                <c:pt idx="26548">
                  <c:v>118.6566</c:v>
                </c:pt>
                <c:pt idx="26549">
                  <c:v>118.6615</c:v>
                </c:pt>
                <c:pt idx="26550">
                  <c:v>118.66630000000001</c:v>
                </c:pt>
                <c:pt idx="26551">
                  <c:v>118.6712</c:v>
                </c:pt>
                <c:pt idx="26552">
                  <c:v>118.67610000000001</c:v>
                </c:pt>
                <c:pt idx="26553">
                  <c:v>118.68090000000001</c:v>
                </c:pt>
                <c:pt idx="26554">
                  <c:v>118.6858</c:v>
                </c:pt>
                <c:pt idx="26555">
                  <c:v>118.69059999999999</c:v>
                </c:pt>
                <c:pt idx="26556">
                  <c:v>118.6955</c:v>
                </c:pt>
                <c:pt idx="26557">
                  <c:v>118.7004</c:v>
                </c:pt>
                <c:pt idx="26558">
                  <c:v>118.70519999999999</c:v>
                </c:pt>
                <c:pt idx="26559">
                  <c:v>118.7101</c:v>
                </c:pt>
                <c:pt idx="26560">
                  <c:v>118.7149</c:v>
                </c:pt>
                <c:pt idx="26561">
                  <c:v>118.71980000000001</c:v>
                </c:pt>
                <c:pt idx="26562">
                  <c:v>118.7247</c:v>
                </c:pt>
                <c:pt idx="26563">
                  <c:v>118.7295</c:v>
                </c:pt>
                <c:pt idx="26564">
                  <c:v>118.73440000000001</c:v>
                </c:pt>
                <c:pt idx="26565">
                  <c:v>118.7392</c:v>
                </c:pt>
                <c:pt idx="26566">
                  <c:v>118.7441</c:v>
                </c:pt>
                <c:pt idx="26567">
                  <c:v>118.749</c:v>
                </c:pt>
                <c:pt idx="26568">
                  <c:v>118.75380000000001</c:v>
                </c:pt>
                <c:pt idx="26569">
                  <c:v>118.75869999999999</c:v>
                </c:pt>
                <c:pt idx="26570">
                  <c:v>118.7636</c:v>
                </c:pt>
                <c:pt idx="26571">
                  <c:v>118.7684</c:v>
                </c:pt>
                <c:pt idx="26572">
                  <c:v>118.77329999999999</c:v>
                </c:pt>
                <c:pt idx="26573">
                  <c:v>118.77809999999999</c:v>
                </c:pt>
                <c:pt idx="26574">
                  <c:v>118.783</c:v>
                </c:pt>
                <c:pt idx="26575">
                  <c:v>118.78790000000001</c:v>
                </c:pt>
                <c:pt idx="26576">
                  <c:v>118.7927</c:v>
                </c:pt>
                <c:pt idx="26577">
                  <c:v>118.7976</c:v>
                </c:pt>
                <c:pt idx="26578">
                  <c:v>118.80240000000001</c:v>
                </c:pt>
                <c:pt idx="26579">
                  <c:v>118.8073</c:v>
                </c:pt>
                <c:pt idx="26580">
                  <c:v>118.8122</c:v>
                </c:pt>
                <c:pt idx="26581">
                  <c:v>118.81700000000001</c:v>
                </c:pt>
                <c:pt idx="26582">
                  <c:v>118.8219</c:v>
                </c:pt>
                <c:pt idx="26583">
                  <c:v>118.82669999999999</c:v>
                </c:pt>
                <c:pt idx="26584">
                  <c:v>118.83159999999999</c:v>
                </c:pt>
                <c:pt idx="26585">
                  <c:v>118.8365</c:v>
                </c:pt>
                <c:pt idx="26586">
                  <c:v>118.8413</c:v>
                </c:pt>
                <c:pt idx="26587">
                  <c:v>118.8462</c:v>
                </c:pt>
                <c:pt idx="26588">
                  <c:v>118.8511</c:v>
                </c:pt>
                <c:pt idx="26589">
                  <c:v>118.85590000000001</c:v>
                </c:pt>
                <c:pt idx="26590">
                  <c:v>118.8608</c:v>
                </c:pt>
                <c:pt idx="26591">
                  <c:v>118.8656</c:v>
                </c:pt>
                <c:pt idx="26592">
                  <c:v>118.87050000000001</c:v>
                </c:pt>
                <c:pt idx="26593">
                  <c:v>118.8754</c:v>
                </c:pt>
                <c:pt idx="26594">
                  <c:v>118.8802</c:v>
                </c:pt>
                <c:pt idx="26595">
                  <c:v>118.88509999999999</c:v>
                </c:pt>
                <c:pt idx="26596">
                  <c:v>118.88990000000001</c:v>
                </c:pt>
                <c:pt idx="26597">
                  <c:v>118.89479999999999</c:v>
                </c:pt>
                <c:pt idx="26598">
                  <c:v>118.8997</c:v>
                </c:pt>
                <c:pt idx="26599">
                  <c:v>118.9045</c:v>
                </c:pt>
                <c:pt idx="26600">
                  <c:v>118.90940000000001</c:v>
                </c:pt>
                <c:pt idx="26601">
                  <c:v>118.91419999999999</c:v>
                </c:pt>
                <c:pt idx="26602">
                  <c:v>118.9191</c:v>
                </c:pt>
                <c:pt idx="26603">
                  <c:v>118.92400000000001</c:v>
                </c:pt>
                <c:pt idx="26604">
                  <c:v>118.9288</c:v>
                </c:pt>
                <c:pt idx="26605">
                  <c:v>118.9337</c:v>
                </c:pt>
                <c:pt idx="26606">
                  <c:v>118.9385</c:v>
                </c:pt>
                <c:pt idx="26607">
                  <c:v>118.94340000000001</c:v>
                </c:pt>
                <c:pt idx="26608">
                  <c:v>118.9483</c:v>
                </c:pt>
                <c:pt idx="26609">
                  <c:v>118.95310000000001</c:v>
                </c:pt>
                <c:pt idx="26610">
                  <c:v>118.958</c:v>
                </c:pt>
                <c:pt idx="26611">
                  <c:v>118.96279999999999</c:v>
                </c:pt>
                <c:pt idx="26612">
                  <c:v>118.96769999999999</c:v>
                </c:pt>
                <c:pt idx="26613">
                  <c:v>118.9726</c:v>
                </c:pt>
                <c:pt idx="26614">
                  <c:v>118.9774</c:v>
                </c:pt>
                <c:pt idx="26615">
                  <c:v>118.9823</c:v>
                </c:pt>
                <c:pt idx="26616">
                  <c:v>118.9872</c:v>
                </c:pt>
                <c:pt idx="26617">
                  <c:v>118.992</c:v>
                </c:pt>
                <c:pt idx="26618">
                  <c:v>118.9969</c:v>
                </c:pt>
                <c:pt idx="26619">
                  <c:v>119.0017</c:v>
                </c:pt>
                <c:pt idx="26620">
                  <c:v>119.00660000000001</c:v>
                </c:pt>
                <c:pt idx="26621">
                  <c:v>119.01150000000001</c:v>
                </c:pt>
                <c:pt idx="26622">
                  <c:v>119.0163</c:v>
                </c:pt>
                <c:pt idx="26623">
                  <c:v>119.02119999999999</c:v>
                </c:pt>
                <c:pt idx="26624">
                  <c:v>119.02600000000001</c:v>
                </c:pt>
                <c:pt idx="26625">
                  <c:v>119.03089999999999</c:v>
                </c:pt>
                <c:pt idx="26626">
                  <c:v>119.03579999999999</c:v>
                </c:pt>
                <c:pt idx="26627">
                  <c:v>119.0406</c:v>
                </c:pt>
                <c:pt idx="26628">
                  <c:v>119.0455</c:v>
                </c:pt>
                <c:pt idx="26629">
                  <c:v>119.05029999999999</c:v>
                </c:pt>
                <c:pt idx="26630">
                  <c:v>119.0552</c:v>
                </c:pt>
                <c:pt idx="26631">
                  <c:v>119.06010000000001</c:v>
                </c:pt>
                <c:pt idx="26632">
                  <c:v>119.06489999999999</c:v>
                </c:pt>
                <c:pt idx="26633">
                  <c:v>119.0698</c:v>
                </c:pt>
                <c:pt idx="26634">
                  <c:v>119.07470000000001</c:v>
                </c:pt>
                <c:pt idx="26635">
                  <c:v>119.07950000000001</c:v>
                </c:pt>
                <c:pt idx="26636">
                  <c:v>119.0844</c:v>
                </c:pt>
                <c:pt idx="26637">
                  <c:v>119.08920000000001</c:v>
                </c:pt>
                <c:pt idx="26638">
                  <c:v>119.0941</c:v>
                </c:pt>
                <c:pt idx="26639">
                  <c:v>119.09899999999999</c:v>
                </c:pt>
                <c:pt idx="26640">
                  <c:v>119.10379999999999</c:v>
                </c:pt>
                <c:pt idx="26641">
                  <c:v>119.1087</c:v>
                </c:pt>
                <c:pt idx="26642">
                  <c:v>119.1135</c:v>
                </c:pt>
                <c:pt idx="26643">
                  <c:v>119.11839999999999</c:v>
                </c:pt>
                <c:pt idx="26644">
                  <c:v>119.1233</c:v>
                </c:pt>
                <c:pt idx="26645">
                  <c:v>119.1281</c:v>
                </c:pt>
                <c:pt idx="26646">
                  <c:v>119.13300000000001</c:v>
                </c:pt>
                <c:pt idx="26647">
                  <c:v>119.1378</c:v>
                </c:pt>
                <c:pt idx="26648">
                  <c:v>119.1427</c:v>
                </c:pt>
                <c:pt idx="26649">
                  <c:v>119.14760000000001</c:v>
                </c:pt>
                <c:pt idx="26650">
                  <c:v>119.1524</c:v>
                </c:pt>
                <c:pt idx="26651">
                  <c:v>119.15729999999999</c:v>
                </c:pt>
                <c:pt idx="26652">
                  <c:v>119.16210000000001</c:v>
                </c:pt>
                <c:pt idx="26653">
                  <c:v>119.167</c:v>
                </c:pt>
                <c:pt idx="26654">
                  <c:v>119.17189999999999</c:v>
                </c:pt>
                <c:pt idx="26655">
                  <c:v>119.1767</c:v>
                </c:pt>
                <c:pt idx="26656">
                  <c:v>119.1816</c:v>
                </c:pt>
                <c:pt idx="26657">
                  <c:v>119.1865</c:v>
                </c:pt>
                <c:pt idx="26658">
                  <c:v>119.1913</c:v>
                </c:pt>
                <c:pt idx="26659">
                  <c:v>119.1962</c:v>
                </c:pt>
                <c:pt idx="26660">
                  <c:v>119.20100000000001</c:v>
                </c:pt>
                <c:pt idx="26661">
                  <c:v>119.2059</c:v>
                </c:pt>
                <c:pt idx="26662">
                  <c:v>119.21080000000001</c:v>
                </c:pt>
                <c:pt idx="26663">
                  <c:v>119.21560000000001</c:v>
                </c:pt>
                <c:pt idx="26664">
                  <c:v>119.22049999999999</c:v>
                </c:pt>
                <c:pt idx="26665">
                  <c:v>119.2253</c:v>
                </c:pt>
                <c:pt idx="26666">
                  <c:v>119.2302</c:v>
                </c:pt>
                <c:pt idx="26667">
                  <c:v>119.2351</c:v>
                </c:pt>
                <c:pt idx="26668">
                  <c:v>119.23989999999999</c:v>
                </c:pt>
                <c:pt idx="26669">
                  <c:v>119.2448</c:v>
                </c:pt>
                <c:pt idx="26670">
                  <c:v>119.2496</c:v>
                </c:pt>
                <c:pt idx="26671">
                  <c:v>119.25449999999999</c:v>
                </c:pt>
                <c:pt idx="26672">
                  <c:v>119.2594</c:v>
                </c:pt>
                <c:pt idx="26673">
                  <c:v>119.2642</c:v>
                </c:pt>
                <c:pt idx="26674">
                  <c:v>119.26910000000001</c:v>
                </c:pt>
                <c:pt idx="26675">
                  <c:v>119.2739</c:v>
                </c:pt>
                <c:pt idx="26676">
                  <c:v>119.2788</c:v>
                </c:pt>
                <c:pt idx="26677">
                  <c:v>119.28370000000001</c:v>
                </c:pt>
                <c:pt idx="26678">
                  <c:v>119.2885</c:v>
                </c:pt>
                <c:pt idx="26679">
                  <c:v>119.29339999999999</c:v>
                </c:pt>
                <c:pt idx="26680">
                  <c:v>119.29819999999999</c:v>
                </c:pt>
                <c:pt idx="26681">
                  <c:v>119.3031</c:v>
                </c:pt>
                <c:pt idx="26682">
                  <c:v>119.30799999999999</c:v>
                </c:pt>
                <c:pt idx="26683">
                  <c:v>119.3128</c:v>
                </c:pt>
                <c:pt idx="26684">
                  <c:v>119.3177</c:v>
                </c:pt>
                <c:pt idx="26685">
                  <c:v>119.32259999999999</c:v>
                </c:pt>
                <c:pt idx="26686">
                  <c:v>119.3274</c:v>
                </c:pt>
                <c:pt idx="26687">
                  <c:v>119.3323</c:v>
                </c:pt>
                <c:pt idx="26688">
                  <c:v>119.33710000000001</c:v>
                </c:pt>
                <c:pt idx="26689">
                  <c:v>119.342</c:v>
                </c:pt>
                <c:pt idx="26690">
                  <c:v>119.34690000000001</c:v>
                </c:pt>
                <c:pt idx="26691">
                  <c:v>119.35170000000001</c:v>
                </c:pt>
                <c:pt idx="26692">
                  <c:v>119.3566</c:v>
                </c:pt>
                <c:pt idx="26693">
                  <c:v>119.3614</c:v>
                </c:pt>
                <c:pt idx="26694">
                  <c:v>119.3663</c:v>
                </c:pt>
                <c:pt idx="26695">
                  <c:v>119.3712</c:v>
                </c:pt>
                <c:pt idx="26696">
                  <c:v>119.37599999999999</c:v>
                </c:pt>
                <c:pt idx="26697">
                  <c:v>119.3809</c:v>
                </c:pt>
                <c:pt idx="26698">
                  <c:v>119.3857</c:v>
                </c:pt>
                <c:pt idx="26699">
                  <c:v>119.39060000000001</c:v>
                </c:pt>
                <c:pt idx="26700">
                  <c:v>119.3955</c:v>
                </c:pt>
                <c:pt idx="26701">
                  <c:v>119.4003</c:v>
                </c:pt>
                <c:pt idx="26702">
                  <c:v>119.40520000000001</c:v>
                </c:pt>
                <c:pt idx="26703">
                  <c:v>119.4101</c:v>
                </c:pt>
                <c:pt idx="26704">
                  <c:v>119.4149</c:v>
                </c:pt>
                <c:pt idx="26705">
                  <c:v>119.41980000000001</c:v>
                </c:pt>
                <c:pt idx="26706">
                  <c:v>119.42460000000001</c:v>
                </c:pt>
                <c:pt idx="26707">
                  <c:v>119.42949999999999</c:v>
                </c:pt>
                <c:pt idx="26708">
                  <c:v>119.4344</c:v>
                </c:pt>
                <c:pt idx="26709">
                  <c:v>119.4392</c:v>
                </c:pt>
                <c:pt idx="26710">
                  <c:v>119.44409999999999</c:v>
                </c:pt>
                <c:pt idx="26711">
                  <c:v>119.44889999999999</c:v>
                </c:pt>
                <c:pt idx="26712">
                  <c:v>119.4538</c:v>
                </c:pt>
                <c:pt idx="26713">
                  <c:v>119.45870000000001</c:v>
                </c:pt>
                <c:pt idx="26714">
                  <c:v>119.4635</c:v>
                </c:pt>
                <c:pt idx="26715">
                  <c:v>119.4684</c:v>
                </c:pt>
                <c:pt idx="26716">
                  <c:v>119.47320000000001</c:v>
                </c:pt>
                <c:pt idx="26717">
                  <c:v>119.4781</c:v>
                </c:pt>
                <c:pt idx="26718">
                  <c:v>119.483</c:v>
                </c:pt>
                <c:pt idx="26719">
                  <c:v>119.48780000000001</c:v>
                </c:pt>
                <c:pt idx="26720">
                  <c:v>119.4927</c:v>
                </c:pt>
                <c:pt idx="26721">
                  <c:v>119.4975</c:v>
                </c:pt>
                <c:pt idx="26722">
                  <c:v>119.50239999999999</c:v>
                </c:pt>
                <c:pt idx="26723">
                  <c:v>119.5073</c:v>
                </c:pt>
                <c:pt idx="26724">
                  <c:v>119.51209999999999</c:v>
                </c:pt>
                <c:pt idx="26725">
                  <c:v>119.517</c:v>
                </c:pt>
                <c:pt idx="26726">
                  <c:v>119.5218</c:v>
                </c:pt>
                <c:pt idx="26727">
                  <c:v>119.52670000000001</c:v>
                </c:pt>
                <c:pt idx="26728">
                  <c:v>119.5316</c:v>
                </c:pt>
                <c:pt idx="26729">
                  <c:v>119.5364</c:v>
                </c:pt>
                <c:pt idx="26730">
                  <c:v>119.54130000000001</c:v>
                </c:pt>
                <c:pt idx="26731">
                  <c:v>119.5462</c:v>
                </c:pt>
                <c:pt idx="26732">
                  <c:v>119.551</c:v>
                </c:pt>
                <c:pt idx="26733">
                  <c:v>119.55590000000001</c:v>
                </c:pt>
                <c:pt idx="26734">
                  <c:v>119.56070000000001</c:v>
                </c:pt>
                <c:pt idx="26735">
                  <c:v>119.56559999999999</c:v>
                </c:pt>
                <c:pt idx="26736">
                  <c:v>119.5705</c:v>
                </c:pt>
                <c:pt idx="26737">
                  <c:v>119.5753</c:v>
                </c:pt>
                <c:pt idx="26738">
                  <c:v>119.58019999999999</c:v>
                </c:pt>
                <c:pt idx="26739">
                  <c:v>119.58499999999999</c:v>
                </c:pt>
                <c:pt idx="26740">
                  <c:v>119.5899</c:v>
                </c:pt>
                <c:pt idx="26741">
                  <c:v>119.59480000000001</c:v>
                </c:pt>
                <c:pt idx="26742">
                  <c:v>119.5996</c:v>
                </c:pt>
                <c:pt idx="26743">
                  <c:v>119.6045</c:v>
                </c:pt>
                <c:pt idx="26744">
                  <c:v>119.6093</c:v>
                </c:pt>
                <c:pt idx="26745">
                  <c:v>119.61420000000001</c:v>
                </c:pt>
                <c:pt idx="26746">
                  <c:v>119.6191</c:v>
                </c:pt>
                <c:pt idx="26747">
                  <c:v>119.62390000000001</c:v>
                </c:pt>
                <c:pt idx="26748">
                  <c:v>119.6288</c:v>
                </c:pt>
                <c:pt idx="26749">
                  <c:v>119.63369999999999</c:v>
                </c:pt>
                <c:pt idx="26750">
                  <c:v>119.63849999999999</c:v>
                </c:pt>
                <c:pt idx="26751">
                  <c:v>119.6434</c:v>
                </c:pt>
                <c:pt idx="26752">
                  <c:v>119.6482</c:v>
                </c:pt>
                <c:pt idx="26753">
                  <c:v>119.65309999999999</c:v>
                </c:pt>
                <c:pt idx="26754">
                  <c:v>119.658</c:v>
                </c:pt>
                <c:pt idx="26755">
                  <c:v>119.6628</c:v>
                </c:pt>
                <c:pt idx="26756">
                  <c:v>119.6677</c:v>
                </c:pt>
                <c:pt idx="26757">
                  <c:v>119.6725</c:v>
                </c:pt>
                <c:pt idx="26758">
                  <c:v>119.67740000000001</c:v>
                </c:pt>
                <c:pt idx="26759">
                  <c:v>119.68230000000001</c:v>
                </c:pt>
                <c:pt idx="26760">
                  <c:v>119.6871</c:v>
                </c:pt>
                <c:pt idx="26761">
                  <c:v>119.69200000000001</c:v>
                </c:pt>
                <c:pt idx="26762">
                  <c:v>119.69680000000001</c:v>
                </c:pt>
                <c:pt idx="26763">
                  <c:v>119.70169999999999</c:v>
                </c:pt>
                <c:pt idx="26764">
                  <c:v>119.70659999999999</c:v>
                </c:pt>
                <c:pt idx="26765">
                  <c:v>119.7114</c:v>
                </c:pt>
                <c:pt idx="26766">
                  <c:v>119.7163</c:v>
                </c:pt>
                <c:pt idx="26767">
                  <c:v>119.72109999999999</c:v>
                </c:pt>
                <c:pt idx="26768">
                  <c:v>119.726</c:v>
                </c:pt>
                <c:pt idx="26769">
                  <c:v>119.73090000000001</c:v>
                </c:pt>
                <c:pt idx="26770">
                  <c:v>119.73569999999999</c:v>
                </c:pt>
                <c:pt idx="26771">
                  <c:v>119.7406</c:v>
                </c:pt>
                <c:pt idx="26772">
                  <c:v>119.7454</c:v>
                </c:pt>
                <c:pt idx="26773">
                  <c:v>119.75030000000001</c:v>
                </c:pt>
                <c:pt idx="26774">
                  <c:v>119.7552</c:v>
                </c:pt>
                <c:pt idx="26775">
                  <c:v>119.76</c:v>
                </c:pt>
                <c:pt idx="26776">
                  <c:v>119.7649</c:v>
                </c:pt>
                <c:pt idx="26777">
                  <c:v>119.76979999999999</c:v>
                </c:pt>
                <c:pt idx="26778">
                  <c:v>119.77459999999999</c:v>
                </c:pt>
                <c:pt idx="26779">
                  <c:v>119.7795</c:v>
                </c:pt>
                <c:pt idx="26780">
                  <c:v>119.7843</c:v>
                </c:pt>
                <c:pt idx="26781">
                  <c:v>119.78919999999999</c:v>
                </c:pt>
                <c:pt idx="26782">
                  <c:v>119.7941</c:v>
                </c:pt>
                <c:pt idx="26783">
                  <c:v>119.7989</c:v>
                </c:pt>
                <c:pt idx="26784">
                  <c:v>119.8038</c:v>
                </c:pt>
                <c:pt idx="26785">
                  <c:v>119.8086</c:v>
                </c:pt>
                <c:pt idx="26786">
                  <c:v>119.8135</c:v>
                </c:pt>
                <c:pt idx="26787">
                  <c:v>119.81840000000001</c:v>
                </c:pt>
                <c:pt idx="26788">
                  <c:v>119.8232</c:v>
                </c:pt>
                <c:pt idx="26789">
                  <c:v>119.82810000000001</c:v>
                </c:pt>
                <c:pt idx="26790">
                  <c:v>119.83290000000001</c:v>
                </c:pt>
                <c:pt idx="26791">
                  <c:v>119.83779999999999</c:v>
                </c:pt>
                <c:pt idx="26792">
                  <c:v>119.84269999999999</c:v>
                </c:pt>
                <c:pt idx="26793">
                  <c:v>119.8475</c:v>
                </c:pt>
                <c:pt idx="26794">
                  <c:v>119.8524</c:v>
                </c:pt>
                <c:pt idx="26795">
                  <c:v>119.85719999999999</c:v>
                </c:pt>
                <c:pt idx="26796">
                  <c:v>119.8621</c:v>
                </c:pt>
                <c:pt idx="26797">
                  <c:v>119.867</c:v>
                </c:pt>
                <c:pt idx="26798">
                  <c:v>119.87180000000001</c:v>
                </c:pt>
                <c:pt idx="26799">
                  <c:v>119.8767</c:v>
                </c:pt>
                <c:pt idx="26800">
                  <c:v>119.88160000000001</c:v>
                </c:pt>
                <c:pt idx="26801">
                  <c:v>119.88640000000001</c:v>
                </c:pt>
                <c:pt idx="26802">
                  <c:v>119.8913</c:v>
                </c:pt>
                <c:pt idx="26803">
                  <c:v>119.8961</c:v>
                </c:pt>
                <c:pt idx="26804">
                  <c:v>119.901</c:v>
                </c:pt>
                <c:pt idx="26805">
                  <c:v>119.9059</c:v>
                </c:pt>
                <c:pt idx="26806">
                  <c:v>119.91069999999999</c:v>
                </c:pt>
                <c:pt idx="26807">
                  <c:v>119.9156</c:v>
                </c:pt>
                <c:pt idx="26808">
                  <c:v>119.9204</c:v>
                </c:pt>
                <c:pt idx="26809">
                  <c:v>119.92529999999999</c:v>
                </c:pt>
                <c:pt idx="26810">
                  <c:v>119.9302</c:v>
                </c:pt>
                <c:pt idx="26811">
                  <c:v>119.935</c:v>
                </c:pt>
                <c:pt idx="26812">
                  <c:v>119.93990000000001</c:v>
                </c:pt>
                <c:pt idx="26813">
                  <c:v>119.9447</c:v>
                </c:pt>
                <c:pt idx="26814">
                  <c:v>119.9496</c:v>
                </c:pt>
                <c:pt idx="26815">
                  <c:v>119.95450000000001</c:v>
                </c:pt>
                <c:pt idx="26816">
                  <c:v>119.9593</c:v>
                </c:pt>
                <c:pt idx="26817">
                  <c:v>119.96419999999999</c:v>
                </c:pt>
                <c:pt idx="26818">
                  <c:v>119.96900000000001</c:v>
                </c:pt>
                <c:pt idx="26819">
                  <c:v>119.9739</c:v>
                </c:pt>
                <c:pt idx="26820">
                  <c:v>119.97879999999999</c:v>
                </c:pt>
                <c:pt idx="26821">
                  <c:v>119.9836</c:v>
                </c:pt>
                <c:pt idx="26822">
                  <c:v>119.9885</c:v>
                </c:pt>
                <c:pt idx="26823">
                  <c:v>119.99339999999999</c:v>
                </c:pt>
                <c:pt idx="26824">
                  <c:v>119.9982</c:v>
                </c:pt>
                <c:pt idx="26825">
                  <c:v>120.0031</c:v>
                </c:pt>
                <c:pt idx="26826">
                  <c:v>120.00790000000001</c:v>
                </c:pt>
                <c:pt idx="26827">
                  <c:v>120.0128</c:v>
                </c:pt>
                <c:pt idx="26828">
                  <c:v>120.0177</c:v>
                </c:pt>
                <c:pt idx="26829">
                  <c:v>120.02250000000001</c:v>
                </c:pt>
                <c:pt idx="26830">
                  <c:v>120.0274</c:v>
                </c:pt>
                <c:pt idx="26831">
                  <c:v>120.0322</c:v>
                </c:pt>
                <c:pt idx="26832">
                  <c:v>120.0371</c:v>
                </c:pt>
                <c:pt idx="26833">
                  <c:v>120.042</c:v>
                </c:pt>
                <c:pt idx="26834">
                  <c:v>120.04679999999999</c:v>
                </c:pt>
                <c:pt idx="26835">
                  <c:v>120.0517</c:v>
                </c:pt>
                <c:pt idx="26836">
                  <c:v>120.0565</c:v>
                </c:pt>
                <c:pt idx="26837">
                  <c:v>120.06139999999999</c:v>
                </c:pt>
                <c:pt idx="26838">
                  <c:v>120.0663</c:v>
                </c:pt>
                <c:pt idx="26839">
                  <c:v>120.0711</c:v>
                </c:pt>
                <c:pt idx="26840">
                  <c:v>120.07600000000001</c:v>
                </c:pt>
                <c:pt idx="26841">
                  <c:v>120.0808</c:v>
                </c:pt>
                <c:pt idx="26842">
                  <c:v>120.0857</c:v>
                </c:pt>
                <c:pt idx="26843">
                  <c:v>120.09060000000001</c:v>
                </c:pt>
                <c:pt idx="26844">
                  <c:v>120.0954</c:v>
                </c:pt>
                <c:pt idx="26845">
                  <c:v>120.10029999999999</c:v>
                </c:pt>
                <c:pt idx="26846">
                  <c:v>120.10510000000001</c:v>
                </c:pt>
                <c:pt idx="26847">
                  <c:v>120.11</c:v>
                </c:pt>
                <c:pt idx="26848">
                  <c:v>120.11489999999999</c:v>
                </c:pt>
                <c:pt idx="26849">
                  <c:v>120.11969999999999</c:v>
                </c:pt>
                <c:pt idx="26850">
                  <c:v>120.1246</c:v>
                </c:pt>
                <c:pt idx="26851">
                  <c:v>120.12950000000001</c:v>
                </c:pt>
                <c:pt idx="26852">
                  <c:v>120.1343</c:v>
                </c:pt>
                <c:pt idx="26853">
                  <c:v>120.1392</c:v>
                </c:pt>
                <c:pt idx="26854">
                  <c:v>120.14400000000001</c:v>
                </c:pt>
                <c:pt idx="26855">
                  <c:v>120.1489</c:v>
                </c:pt>
                <c:pt idx="26856">
                  <c:v>120.1538</c:v>
                </c:pt>
                <c:pt idx="26857">
                  <c:v>120.15860000000001</c:v>
                </c:pt>
                <c:pt idx="26858">
                  <c:v>120.16350000000001</c:v>
                </c:pt>
                <c:pt idx="26859">
                  <c:v>120.1683</c:v>
                </c:pt>
                <c:pt idx="26860">
                  <c:v>120.17319999999999</c:v>
                </c:pt>
                <c:pt idx="26861">
                  <c:v>120.1781</c:v>
                </c:pt>
                <c:pt idx="26862">
                  <c:v>120.18289999999999</c:v>
                </c:pt>
                <c:pt idx="26863">
                  <c:v>120.1878</c:v>
                </c:pt>
                <c:pt idx="26864">
                  <c:v>120.1926</c:v>
                </c:pt>
                <c:pt idx="26865">
                  <c:v>120.19750000000001</c:v>
                </c:pt>
                <c:pt idx="26866">
                  <c:v>120.2024</c:v>
                </c:pt>
                <c:pt idx="26867">
                  <c:v>120.2072</c:v>
                </c:pt>
                <c:pt idx="26868">
                  <c:v>120.21210000000001</c:v>
                </c:pt>
                <c:pt idx="26869">
                  <c:v>120.2169</c:v>
                </c:pt>
                <c:pt idx="26870">
                  <c:v>120.2218</c:v>
                </c:pt>
                <c:pt idx="26871">
                  <c:v>120.22670000000001</c:v>
                </c:pt>
                <c:pt idx="26872">
                  <c:v>120.23150000000001</c:v>
                </c:pt>
                <c:pt idx="26873">
                  <c:v>120.23639999999999</c:v>
                </c:pt>
                <c:pt idx="26874">
                  <c:v>120.24120000000001</c:v>
                </c:pt>
                <c:pt idx="26875">
                  <c:v>120.2461</c:v>
                </c:pt>
                <c:pt idx="26876">
                  <c:v>120.25099999999999</c:v>
                </c:pt>
                <c:pt idx="26877">
                  <c:v>120.25579999999999</c:v>
                </c:pt>
                <c:pt idx="26878">
                  <c:v>120.2607</c:v>
                </c:pt>
                <c:pt idx="26879">
                  <c:v>120.26560000000001</c:v>
                </c:pt>
                <c:pt idx="26880">
                  <c:v>120.2704</c:v>
                </c:pt>
                <c:pt idx="26881">
                  <c:v>120.2753</c:v>
                </c:pt>
                <c:pt idx="26882">
                  <c:v>120.2801</c:v>
                </c:pt>
                <c:pt idx="26883">
                  <c:v>120.285</c:v>
                </c:pt>
                <c:pt idx="26884">
                  <c:v>120.2899</c:v>
                </c:pt>
                <c:pt idx="26885">
                  <c:v>120.29470000000001</c:v>
                </c:pt>
                <c:pt idx="26886">
                  <c:v>120.29960000000001</c:v>
                </c:pt>
                <c:pt idx="26887">
                  <c:v>120.3044</c:v>
                </c:pt>
                <c:pt idx="26888">
                  <c:v>120.30929999999999</c:v>
                </c:pt>
                <c:pt idx="26889">
                  <c:v>120.3142</c:v>
                </c:pt>
                <c:pt idx="26890">
                  <c:v>120.31899999999999</c:v>
                </c:pt>
                <c:pt idx="26891">
                  <c:v>120.32389999999999</c:v>
                </c:pt>
                <c:pt idx="26892">
                  <c:v>120.3287</c:v>
                </c:pt>
                <c:pt idx="26893">
                  <c:v>120.3336</c:v>
                </c:pt>
                <c:pt idx="26894">
                  <c:v>120.3385</c:v>
                </c:pt>
                <c:pt idx="26895">
                  <c:v>120.3433</c:v>
                </c:pt>
                <c:pt idx="26896">
                  <c:v>120.34820000000001</c:v>
                </c:pt>
                <c:pt idx="26897">
                  <c:v>120.35300000000001</c:v>
                </c:pt>
                <c:pt idx="26898">
                  <c:v>120.3579</c:v>
                </c:pt>
                <c:pt idx="26899">
                  <c:v>120.36280000000001</c:v>
                </c:pt>
                <c:pt idx="26900">
                  <c:v>120.36760000000001</c:v>
                </c:pt>
                <c:pt idx="26901">
                  <c:v>120.37249999999999</c:v>
                </c:pt>
                <c:pt idx="26902">
                  <c:v>120.37730000000001</c:v>
                </c:pt>
                <c:pt idx="26903">
                  <c:v>120.3822</c:v>
                </c:pt>
                <c:pt idx="26904">
                  <c:v>120.3871</c:v>
                </c:pt>
                <c:pt idx="26905">
                  <c:v>120.39189999999999</c:v>
                </c:pt>
                <c:pt idx="26906">
                  <c:v>120.3968</c:v>
                </c:pt>
                <c:pt idx="26907">
                  <c:v>120.40170000000001</c:v>
                </c:pt>
                <c:pt idx="26908">
                  <c:v>120.40649999999999</c:v>
                </c:pt>
                <c:pt idx="26909">
                  <c:v>120.4114</c:v>
                </c:pt>
                <c:pt idx="26910">
                  <c:v>120.4162</c:v>
                </c:pt>
                <c:pt idx="26911">
                  <c:v>120.42110000000001</c:v>
                </c:pt>
                <c:pt idx="26912">
                  <c:v>120.426</c:v>
                </c:pt>
                <c:pt idx="26913">
                  <c:v>120.4308</c:v>
                </c:pt>
                <c:pt idx="26914">
                  <c:v>120.43570000000001</c:v>
                </c:pt>
                <c:pt idx="26915">
                  <c:v>120.4405</c:v>
                </c:pt>
                <c:pt idx="26916">
                  <c:v>120.44539999999999</c:v>
                </c:pt>
                <c:pt idx="26917">
                  <c:v>120.4503</c:v>
                </c:pt>
                <c:pt idx="26918">
                  <c:v>120.4551</c:v>
                </c:pt>
                <c:pt idx="26919">
                  <c:v>120.46</c:v>
                </c:pt>
                <c:pt idx="26920">
                  <c:v>120.4648</c:v>
                </c:pt>
                <c:pt idx="26921">
                  <c:v>120.4697</c:v>
                </c:pt>
                <c:pt idx="26922">
                  <c:v>120.4746</c:v>
                </c:pt>
                <c:pt idx="26923">
                  <c:v>120.4794</c:v>
                </c:pt>
                <c:pt idx="26924">
                  <c:v>120.4843</c:v>
                </c:pt>
                <c:pt idx="26925">
                  <c:v>120.48920000000001</c:v>
                </c:pt>
                <c:pt idx="26926">
                  <c:v>120.494</c:v>
                </c:pt>
                <c:pt idx="26927">
                  <c:v>120.49890000000001</c:v>
                </c:pt>
                <c:pt idx="26928">
                  <c:v>120.50370000000001</c:v>
                </c:pt>
                <c:pt idx="26929">
                  <c:v>120.50859999999999</c:v>
                </c:pt>
                <c:pt idx="26930">
                  <c:v>120.5134</c:v>
                </c:pt>
                <c:pt idx="26931">
                  <c:v>120.5183</c:v>
                </c:pt>
                <c:pt idx="26932">
                  <c:v>120.5232</c:v>
                </c:pt>
                <c:pt idx="26933">
                  <c:v>120.52799999999999</c:v>
                </c:pt>
                <c:pt idx="26934">
                  <c:v>120.5329</c:v>
                </c:pt>
                <c:pt idx="26935">
                  <c:v>120.5378</c:v>
                </c:pt>
                <c:pt idx="26936">
                  <c:v>120.54259999999999</c:v>
                </c:pt>
                <c:pt idx="26937">
                  <c:v>120.5475</c:v>
                </c:pt>
                <c:pt idx="26938">
                  <c:v>120.5523</c:v>
                </c:pt>
                <c:pt idx="26939">
                  <c:v>120.55720000000001</c:v>
                </c:pt>
                <c:pt idx="26940">
                  <c:v>120.5621</c:v>
                </c:pt>
                <c:pt idx="26941">
                  <c:v>120.5669</c:v>
                </c:pt>
                <c:pt idx="26942">
                  <c:v>120.57180000000001</c:v>
                </c:pt>
                <c:pt idx="26943">
                  <c:v>120.5766</c:v>
                </c:pt>
                <c:pt idx="26944">
                  <c:v>120.58149999999999</c:v>
                </c:pt>
                <c:pt idx="26945">
                  <c:v>120.5864</c:v>
                </c:pt>
                <c:pt idx="26946">
                  <c:v>120.5912</c:v>
                </c:pt>
                <c:pt idx="26947">
                  <c:v>120.59609999999999</c:v>
                </c:pt>
                <c:pt idx="26948">
                  <c:v>120.6009</c:v>
                </c:pt>
                <c:pt idx="26949">
                  <c:v>120.6058</c:v>
                </c:pt>
                <c:pt idx="26950">
                  <c:v>120.61069999999999</c:v>
                </c:pt>
                <c:pt idx="26951">
                  <c:v>120.6155</c:v>
                </c:pt>
                <c:pt idx="26952">
                  <c:v>120.6204</c:v>
                </c:pt>
                <c:pt idx="26953">
                  <c:v>120.62530000000001</c:v>
                </c:pt>
                <c:pt idx="26954">
                  <c:v>120.6301</c:v>
                </c:pt>
                <c:pt idx="26955">
                  <c:v>120.63500000000001</c:v>
                </c:pt>
                <c:pt idx="26956">
                  <c:v>120.63980000000001</c:v>
                </c:pt>
                <c:pt idx="26957">
                  <c:v>120.6447</c:v>
                </c:pt>
                <c:pt idx="26958">
                  <c:v>120.6495</c:v>
                </c:pt>
                <c:pt idx="26959">
                  <c:v>120.6544</c:v>
                </c:pt>
                <c:pt idx="26960">
                  <c:v>120.6593</c:v>
                </c:pt>
                <c:pt idx="26961">
                  <c:v>120.66409999999999</c:v>
                </c:pt>
                <c:pt idx="26962">
                  <c:v>120.669</c:v>
                </c:pt>
                <c:pt idx="26963">
                  <c:v>120.6739</c:v>
                </c:pt>
                <c:pt idx="26964">
                  <c:v>120.67870000000001</c:v>
                </c:pt>
                <c:pt idx="26965">
                  <c:v>120.6836</c:v>
                </c:pt>
                <c:pt idx="26966">
                  <c:v>120.6884</c:v>
                </c:pt>
                <c:pt idx="26967">
                  <c:v>120.69330000000001</c:v>
                </c:pt>
                <c:pt idx="26968">
                  <c:v>120.6982</c:v>
                </c:pt>
                <c:pt idx="26969">
                  <c:v>120.703</c:v>
                </c:pt>
                <c:pt idx="26970">
                  <c:v>120.70790000000001</c:v>
                </c:pt>
                <c:pt idx="26971">
                  <c:v>120.71270000000001</c:v>
                </c:pt>
                <c:pt idx="26972">
                  <c:v>120.71759999999999</c:v>
                </c:pt>
                <c:pt idx="26973">
                  <c:v>120.7225</c:v>
                </c:pt>
                <c:pt idx="26974">
                  <c:v>120.7273</c:v>
                </c:pt>
                <c:pt idx="26975">
                  <c:v>120.73219999999999</c:v>
                </c:pt>
                <c:pt idx="26976">
                  <c:v>120.73699999999999</c:v>
                </c:pt>
                <c:pt idx="26977">
                  <c:v>120.7419</c:v>
                </c:pt>
                <c:pt idx="26978">
                  <c:v>120.74680000000001</c:v>
                </c:pt>
                <c:pt idx="26979">
                  <c:v>120.7516</c:v>
                </c:pt>
                <c:pt idx="26980">
                  <c:v>120.7565</c:v>
                </c:pt>
                <c:pt idx="26981">
                  <c:v>120.76130000000001</c:v>
                </c:pt>
                <c:pt idx="26982">
                  <c:v>120.7662</c:v>
                </c:pt>
                <c:pt idx="26983">
                  <c:v>120.7711</c:v>
                </c:pt>
                <c:pt idx="26984">
                  <c:v>120.77590000000001</c:v>
                </c:pt>
                <c:pt idx="26985">
                  <c:v>120.7808</c:v>
                </c:pt>
                <c:pt idx="26986">
                  <c:v>120.7856</c:v>
                </c:pt>
                <c:pt idx="26987">
                  <c:v>120.79049999999999</c:v>
                </c:pt>
                <c:pt idx="26988">
                  <c:v>120.7954</c:v>
                </c:pt>
                <c:pt idx="26989">
                  <c:v>120.80019999999999</c:v>
                </c:pt>
                <c:pt idx="26990">
                  <c:v>120.8051</c:v>
                </c:pt>
                <c:pt idx="26991">
                  <c:v>120.8099</c:v>
                </c:pt>
                <c:pt idx="26992">
                  <c:v>120.81480000000001</c:v>
                </c:pt>
                <c:pt idx="26993">
                  <c:v>120.8197</c:v>
                </c:pt>
                <c:pt idx="26994">
                  <c:v>120.8245</c:v>
                </c:pt>
                <c:pt idx="26995">
                  <c:v>120.82940000000001</c:v>
                </c:pt>
                <c:pt idx="26996">
                  <c:v>120.8343</c:v>
                </c:pt>
                <c:pt idx="26997">
                  <c:v>120.8391</c:v>
                </c:pt>
                <c:pt idx="26998">
                  <c:v>120.84399999999999</c:v>
                </c:pt>
                <c:pt idx="26999">
                  <c:v>120.84880000000001</c:v>
                </c:pt>
                <c:pt idx="27000">
                  <c:v>120.85369999999999</c:v>
                </c:pt>
                <c:pt idx="27001">
                  <c:v>120.8586</c:v>
                </c:pt>
                <c:pt idx="27002">
                  <c:v>120.8634</c:v>
                </c:pt>
                <c:pt idx="27003">
                  <c:v>120.8683</c:v>
                </c:pt>
                <c:pt idx="27004">
                  <c:v>120.87309999999999</c:v>
                </c:pt>
                <c:pt idx="27005">
                  <c:v>120.878</c:v>
                </c:pt>
                <c:pt idx="27006">
                  <c:v>120.88290000000001</c:v>
                </c:pt>
                <c:pt idx="27007">
                  <c:v>120.8877</c:v>
                </c:pt>
                <c:pt idx="27008">
                  <c:v>120.8926</c:v>
                </c:pt>
                <c:pt idx="27009">
                  <c:v>120.8974</c:v>
                </c:pt>
                <c:pt idx="27010">
                  <c:v>120.90230000000001</c:v>
                </c:pt>
                <c:pt idx="27011">
                  <c:v>120.9072</c:v>
                </c:pt>
                <c:pt idx="27012">
                  <c:v>120.91200000000001</c:v>
                </c:pt>
                <c:pt idx="27013">
                  <c:v>120.9169</c:v>
                </c:pt>
                <c:pt idx="27014">
                  <c:v>120.92169999999999</c:v>
                </c:pt>
                <c:pt idx="27015">
                  <c:v>120.92659999999999</c:v>
                </c:pt>
                <c:pt idx="27016">
                  <c:v>120.9315</c:v>
                </c:pt>
                <c:pt idx="27017">
                  <c:v>120.9363</c:v>
                </c:pt>
                <c:pt idx="27018">
                  <c:v>120.94119999999999</c:v>
                </c:pt>
                <c:pt idx="27019">
                  <c:v>120.946</c:v>
                </c:pt>
                <c:pt idx="27020">
                  <c:v>120.9509</c:v>
                </c:pt>
                <c:pt idx="27021">
                  <c:v>120.9558</c:v>
                </c:pt>
                <c:pt idx="27022">
                  <c:v>120.9606</c:v>
                </c:pt>
                <c:pt idx="27023">
                  <c:v>120.96550000000001</c:v>
                </c:pt>
                <c:pt idx="27024">
                  <c:v>120.97040000000001</c:v>
                </c:pt>
                <c:pt idx="27025">
                  <c:v>120.9752</c:v>
                </c:pt>
                <c:pt idx="27026">
                  <c:v>120.98009999999999</c:v>
                </c:pt>
                <c:pt idx="27027">
                  <c:v>120.98490000000001</c:v>
                </c:pt>
                <c:pt idx="27028">
                  <c:v>120.98979999999999</c:v>
                </c:pt>
                <c:pt idx="27029">
                  <c:v>120.99469999999999</c:v>
                </c:pt>
                <c:pt idx="27030">
                  <c:v>120.9995</c:v>
                </c:pt>
                <c:pt idx="27031">
                  <c:v>121.0044</c:v>
                </c:pt>
                <c:pt idx="27032">
                  <c:v>121.00919999999999</c:v>
                </c:pt>
                <c:pt idx="27033">
                  <c:v>121.0141</c:v>
                </c:pt>
                <c:pt idx="27034">
                  <c:v>121.01900000000001</c:v>
                </c:pt>
                <c:pt idx="27035">
                  <c:v>121.02379999999999</c:v>
                </c:pt>
                <c:pt idx="27036">
                  <c:v>121.0287</c:v>
                </c:pt>
                <c:pt idx="27037">
                  <c:v>121.0335</c:v>
                </c:pt>
                <c:pt idx="27038">
                  <c:v>121.03840000000001</c:v>
                </c:pt>
                <c:pt idx="27039">
                  <c:v>121.0433</c:v>
                </c:pt>
                <c:pt idx="27040">
                  <c:v>121.04810000000001</c:v>
                </c:pt>
                <c:pt idx="27041">
                  <c:v>121.053</c:v>
                </c:pt>
                <c:pt idx="27042">
                  <c:v>121.05779999999999</c:v>
                </c:pt>
                <c:pt idx="27043">
                  <c:v>121.06269999999999</c:v>
                </c:pt>
                <c:pt idx="27044">
                  <c:v>121.0676</c:v>
                </c:pt>
                <c:pt idx="27045">
                  <c:v>121.0724</c:v>
                </c:pt>
                <c:pt idx="27046">
                  <c:v>121.07729999999999</c:v>
                </c:pt>
                <c:pt idx="27047">
                  <c:v>121.0821</c:v>
                </c:pt>
                <c:pt idx="27048">
                  <c:v>121.087</c:v>
                </c:pt>
                <c:pt idx="27049">
                  <c:v>121.0919</c:v>
                </c:pt>
                <c:pt idx="27050">
                  <c:v>121.0967</c:v>
                </c:pt>
                <c:pt idx="27051">
                  <c:v>121.1016</c:v>
                </c:pt>
                <c:pt idx="27052">
                  <c:v>121.10650000000001</c:v>
                </c:pt>
                <c:pt idx="27053">
                  <c:v>121.1113</c:v>
                </c:pt>
                <c:pt idx="27054">
                  <c:v>121.11619999999999</c:v>
                </c:pt>
                <c:pt idx="27055">
                  <c:v>121.12100000000001</c:v>
                </c:pt>
                <c:pt idx="27056">
                  <c:v>121.1259</c:v>
                </c:pt>
                <c:pt idx="27057">
                  <c:v>121.13079999999999</c:v>
                </c:pt>
                <c:pt idx="27058">
                  <c:v>121.1356</c:v>
                </c:pt>
                <c:pt idx="27059">
                  <c:v>121.1405</c:v>
                </c:pt>
                <c:pt idx="27060">
                  <c:v>121.14529999999999</c:v>
                </c:pt>
                <c:pt idx="27061">
                  <c:v>121.1502</c:v>
                </c:pt>
                <c:pt idx="27062">
                  <c:v>121.1551</c:v>
                </c:pt>
                <c:pt idx="27063">
                  <c:v>121.15990000000001</c:v>
                </c:pt>
                <c:pt idx="27064">
                  <c:v>121.1648</c:v>
                </c:pt>
                <c:pt idx="27065">
                  <c:v>121.1696</c:v>
                </c:pt>
                <c:pt idx="27066">
                  <c:v>121.17450000000001</c:v>
                </c:pt>
                <c:pt idx="27067">
                  <c:v>121.1794</c:v>
                </c:pt>
                <c:pt idx="27068">
                  <c:v>121.1842</c:v>
                </c:pt>
                <c:pt idx="27069">
                  <c:v>121.1891</c:v>
                </c:pt>
                <c:pt idx="27070">
                  <c:v>121.1939</c:v>
                </c:pt>
                <c:pt idx="27071">
                  <c:v>121.19879999999999</c:v>
                </c:pt>
                <c:pt idx="27072">
                  <c:v>121.2037</c:v>
                </c:pt>
                <c:pt idx="27073">
                  <c:v>121.2085</c:v>
                </c:pt>
                <c:pt idx="27074">
                  <c:v>121.21339999999999</c:v>
                </c:pt>
                <c:pt idx="27075">
                  <c:v>121.2182</c:v>
                </c:pt>
                <c:pt idx="27076">
                  <c:v>121.2231</c:v>
                </c:pt>
                <c:pt idx="27077">
                  <c:v>121.22800000000001</c:v>
                </c:pt>
                <c:pt idx="27078">
                  <c:v>121.2328</c:v>
                </c:pt>
                <c:pt idx="27079">
                  <c:v>121.2377</c:v>
                </c:pt>
                <c:pt idx="27080">
                  <c:v>121.24260000000001</c:v>
                </c:pt>
                <c:pt idx="27081">
                  <c:v>121.2474</c:v>
                </c:pt>
                <c:pt idx="27082">
                  <c:v>121.25229999999999</c:v>
                </c:pt>
                <c:pt idx="27083">
                  <c:v>121.25710000000001</c:v>
                </c:pt>
                <c:pt idx="27084">
                  <c:v>121.262</c:v>
                </c:pt>
                <c:pt idx="27085">
                  <c:v>121.26689999999999</c:v>
                </c:pt>
                <c:pt idx="27086">
                  <c:v>121.2717</c:v>
                </c:pt>
                <c:pt idx="27087">
                  <c:v>121.2766</c:v>
                </c:pt>
                <c:pt idx="27088">
                  <c:v>121.28139999999999</c:v>
                </c:pt>
                <c:pt idx="27089">
                  <c:v>121.2863</c:v>
                </c:pt>
                <c:pt idx="27090">
                  <c:v>121.2912</c:v>
                </c:pt>
                <c:pt idx="27091">
                  <c:v>121.29600000000001</c:v>
                </c:pt>
                <c:pt idx="27092">
                  <c:v>121.3009</c:v>
                </c:pt>
                <c:pt idx="27093">
                  <c:v>121.3057</c:v>
                </c:pt>
                <c:pt idx="27094">
                  <c:v>121.31060000000001</c:v>
                </c:pt>
                <c:pt idx="27095">
                  <c:v>121.3155</c:v>
                </c:pt>
                <c:pt idx="27096">
                  <c:v>121.3203</c:v>
                </c:pt>
                <c:pt idx="27097">
                  <c:v>121.3252</c:v>
                </c:pt>
                <c:pt idx="27098">
                  <c:v>121.33</c:v>
                </c:pt>
                <c:pt idx="27099">
                  <c:v>121.33489999999999</c:v>
                </c:pt>
                <c:pt idx="27100">
                  <c:v>121.3398</c:v>
                </c:pt>
                <c:pt idx="27101">
                  <c:v>121.3446</c:v>
                </c:pt>
                <c:pt idx="27102">
                  <c:v>121.34950000000001</c:v>
                </c:pt>
                <c:pt idx="27103">
                  <c:v>121.35429999999999</c:v>
                </c:pt>
                <c:pt idx="27104">
                  <c:v>121.3592</c:v>
                </c:pt>
                <c:pt idx="27105">
                  <c:v>121.36410000000001</c:v>
                </c:pt>
                <c:pt idx="27106">
                  <c:v>121.3689</c:v>
                </c:pt>
                <c:pt idx="27107">
                  <c:v>121.3738</c:v>
                </c:pt>
                <c:pt idx="27108">
                  <c:v>121.37860000000001</c:v>
                </c:pt>
                <c:pt idx="27109">
                  <c:v>121.38350000000001</c:v>
                </c:pt>
                <c:pt idx="27110">
                  <c:v>121.38839999999999</c:v>
                </c:pt>
                <c:pt idx="27111">
                  <c:v>121.39320000000001</c:v>
                </c:pt>
                <c:pt idx="27112">
                  <c:v>121.3981</c:v>
                </c:pt>
                <c:pt idx="27113">
                  <c:v>121.40289999999999</c:v>
                </c:pt>
                <c:pt idx="27114">
                  <c:v>121.40779999999999</c:v>
                </c:pt>
                <c:pt idx="27115">
                  <c:v>121.4127</c:v>
                </c:pt>
                <c:pt idx="27116">
                  <c:v>121.4175</c:v>
                </c:pt>
                <c:pt idx="27117">
                  <c:v>121.4224</c:v>
                </c:pt>
                <c:pt idx="27118">
                  <c:v>121.4273</c:v>
                </c:pt>
                <c:pt idx="27119">
                  <c:v>121.43210000000001</c:v>
                </c:pt>
                <c:pt idx="27120">
                  <c:v>121.437</c:v>
                </c:pt>
                <c:pt idx="27121">
                  <c:v>121.4418</c:v>
                </c:pt>
                <c:pt idx="27122">
                  <c:v>121.44670000000001</c:v>
                </c:pt>
                <c:pt idx="27123">
                  <c:v>121.45160000000001</c:v>
                </c:pt>
                <c:pt idx="27124">
                  <c:v>121.4564</c:v>
                </c:pt>
                <c:pt idx="27125">
                  <c:v>121.46129999999999</c:v>
                </c:pt>
                <c:pt idx="27126">
                  <c:v>121.4661</c:v>
                </c:pt>
                <c:pt idx="27127">
                  <c:v>121.47099999999999</c:v>
                </c:pt>
                <c:pt idx="27128">
                  <c:v>121.4759</c:v>
                </c:pt>
                <c:pt idx="27129">
                  <c:v>121.4807</c:v>
                </c:pt>
                <c:pt idx="27130">
                  <c:v>121.48560000000001</c:v>
                </c:pt>
                <c:pt idx="27131">
                  <c:v>121.49039999999999</c:v>
                </c:pt>
                <c:pt idx="27132">
                  <c:v>121.4953</c:v>
                </c:pt>
                <c:pt idx="27133">
                  <c:v>121.50020000000001</c:v>
                </c:pt>
                <c:pt idx="27134">
                  <c:v>121.505</c:v>
                </c:pt>
                <c:pt idx="27135">
                  <c:v>121.5099</c:v>
                </c:pt>
                <c:pt idx="27136">
                  <c:v>121.5147</c:v>
                </c:pt>
                <c:pt idx="27137">
                  <c:v>121.51960000000001</c:v>
                </c:pt>
                <c:pt idx="27138">
                  <c:v>121.52449999999999</c:v>
                </c:pt>
                <c:pt idx="27139">
                  <c:v>121.52930000000001</c:v>
                </c:pt>
                <c:pt idx="27140">
                  <c:v>121.5342</c:v>
                </c:pt>
                <c:pt idx="27141">
                  <c:v>121.53899999999999</c:v>
                </c:pt>
                <c:pt idx="27142">
                  <c:v>121.54389999999999</c:v>
                </c:pt>
                <c:pt idx="27143">
                  <c:v>121.5488</c:v>
                </c:pt>
                <c:pt idx="27144">
                  <c:v>121.5536</c:v>
                </c:pt>
                <c:pt idx="27145">
                  <c:v>121.5585</c:v>
                </c:pt>
                <c:pt idx="27146">
                  <c:v>121.5634</c:v>
                </c:pt>
                <c:pt idx="27147">
                  <c:v>121.5682</c:v>
                </c:pt>
                <c:pt idx="27148">
                  <c:v>121.5731</c:v>
                </c:pt>
                <c:pt idx="27149">
                  <c:v>121.5779</c:v>
                </c:pt>
                <c:pt idx="27150">
                  <c:v>121.58280000000001</c:v>
                </c:pt>
                <c:pt idx="27151">
                  <c:v>121.58760000000001</c:v>
                </c:pt>
                <c:pt idx="27152">
                  <c:v>121.5925</c:v>
                </c:pt>
                <c:pt idx="27153">
                  <c:v>121.59739999999999</c:v>
                </c:pt>
                <c:pt idx="27154">
                  <c:v>121.6022</c:v>
                </c:pt>
                <c:pt idx="27155">
                  <c:v>121.6071</c:v>
                </c:pt>
                <c:pt idx="27156">
                  <c:v>121.61199999999999</c:v>
                </c:pt>
                <c:pt idx="27157">
                  <c:v>121.6168</c:v>
                </c:pt>
                <c:pt idx="27158">
                  <c:v>121.6217</c:v>
                </c:pt>
                <c:pt idx="27159">
                  <c:v>121.62649999999999</c:v>
                </c:pt>
                <c:pt idx="27160">
                  <c:v>121.6314</c:v>
                </c:pt>
                <c:pt idx="27161">
                  <c:v>121.63630000000001</c:v>
                </c:pt>
                <c:pt idx="27162">
                  <c:v>121.64110000000001</c:v>
                </c:pt>
                <c:pt idx="27163">
                  <c:v>121.646</c:v>
                </c:pt>
                <c:pt idx="27164">
                  <c:v>121.6508</c:v>
                </c:pt>
                <c:pt idx="27165">
                  <c:v>121.65570000000001</c:v>
                </c:pt>
                <c:pt idx="27166">
                  <c:v>121.66059999999999</c:v>
                </c:pt>
                <c:pt idx="27167">
                  <c:v>121.66540000000001</c:v>
                </c:pt>
                <c:pt idx="27168">
                  <c:v>121.6703</c:v>
                </c:pt>
                <c:pt idx="27169">
                  <c:v>121.6751</c:v>
                </c:pt>
                <c:pt idx="27170">
                  <c:v>121.67999999999999</c:v>
                </c:pt>
                <c:pt idx="27171">
                  <c:v>121.6849</c:v>
                </c:pt>
                <c:pt idx="27172">
                  <c:v>121.6897</c:v>
                </c:pt>
                <c:pt idx="27173">
                  <c:v>121.69459999999999</c:v>
                </c:pt>
                <c:pt idx="27174">
                  <c:v>121.6994</c:v>
                </c:pt>
                <c:pt idx="27175">
                  <c:v>121.7043</c:v>
                </c:pt>
                <c:pt idx="27176">
                  <c:v>121.70920000000001</c:v>
                </c:pt>
                <c:pt idx="27177">
                  <c:v>121.714</c:v>
                </c:pt>
                <c:pt idx="27178">
                  <c:v>121.7189</c:v>
                </c:pt>
                <c:pt idx="27179">
                  <c:v>121.72370000000001</c:v>
                </c:pt>
                <c:pt idx="27180">
                  <c:v>121.7286</c:v>
                </c:pt>
                <c:pt idx="27181">
                  <c:v>121.73349999999999</c:v>
                </c:pt>
                <c:pt idx="27182">
                  <c:v>121.7383</c:v>
                </c:pt>
                <c:pt idx="27183">
                  <c:v>121.7432</c:v>
                </c:pt>
                <c:pt idx="27184">
                  <c:v>121.74809999999999</c:v>
                </c:pt>
                <c:pt idx="27185">
                  <c:v>121.7529</c:v>
                </c:pt>
                <c:pt idx="27186">
                  <c:v>121.7578</c:v>
                </c:pt>
                <c:pt idx="27187">
                  <c:v>121.76259999999999</c:v>
                </c:pt>
                <c:pt idx="27188">
                  <c:v>121.7675</c:v>
                </c:pt>
                <c:pt idx="27189">
                  <c:v>121.7724</c:v>
                </c:pt>
                <c:pt idx="27190">
                  <c:v>121.77720000000001</c:v>
                </c:pt>
                <c:pt idx="27191">
                  <c:v>121.7821</c:v>
                </c:pt>
                <c:pt idx="27192">
                  <c:v>121.7869</c:v>
                </c:pt>
                <c:pt idx="27193">
                  <c:v>121.79180000000001</c:v>
                </c:pt>
                <c:pt idx="27194">
                  <c:v>121.79669999999999</c:v>
                </c:pt>
                <c:pt idx="27195">
                  <c:v>121.80149999999999</c:v>
                </c:pt>
                <c:pt idx="27196">
                  <c:v>121.8064</c:v>
                </c:pt>
                <c:pt idx="27197">
                  <c:v>121.8112</c:v>
                </c:pt>
                <c:pt idx="27198">
                  <c:v>121.81609999999999</c:v>
                </c:pt>
                <c:pt idx="27199">
                  <c:v>121.821</c:v>
                </c:pt>
                <c:pt idx="27200">
                  <c:v>121.8258</c:v>
                </c:pt>
                <c:pt idx="27201">
                  <c:v>121.83069999999999</c:v>
                </c:pt>
                <c:pt idx="27202">
                  <c:v>121.8355</c:v>
                </c:pt>
                <c:pt idx="27203">
                  <c:v>121.8404</c:v>
                </c:pt>
                <c:pt idx="27204">
                  <c:v>121.84530000000001</c:v>
                </c:pt>
                <c:pt idx="27205">
                  <c:v>121.8501</c:v>
                </c:pt>
                <c:pt idx="27206">
                  <c:v>121.855</c:v>
                </c:pt>
                <c:pt idx="27207">
                  <c:v>121.85980000000001</c:v>
                </c:pt>
                <c:pt idx="27208">
                  <c:v>121.86470000000001</c:v>
                </c:pt>
                <c:pt idx="27209">
                  <c:v>121.86959999999999</c:v>
                </c:pt>
                <c:pt idx="27210">
                  <c:v>121.87439999999999</c:v>
                </c:pt>
                <c:pt idx="27211">
                  <c:v>121.8793</c:v>
                </c:pt>
                <c:pt idx="27212">
                  <c:v>121.88409999999999</c:v>
                </c:pt>
                <c:pt idx="27213">
                  <c:v>121.889</c:v>
                </c:pt>
                <c:pt idx="27214">
                  <c:v>121.8939</c:v>
                </c:pt>
                <c:pt idx="27215">
                  <c:v>121.89870000000001</c:v>
                </c:pt>
                <c:pt idx="27216">
                  <c:v>121.9036</c:v>
                </c:pt>
                <c:pt idx="27217">
                  <c:v>121.9084</c:v>
                </c:pt>
                <c:pt idx="27218">
                  <c:v>121.91330000000001</c:v>
                </c:pt>
                <c:pt idx="27219">
                  <c:v>121.9182</c:v>
                </c:pt>
                <c:pt idx="27220">
                  <c:v>121.923</c:v>
                </c:pt>
                <c:pt idx="27221">
                  <c:v>121.92790000000001</c:v>
                </c:pt>
                <c:pt idx="27222">
                  <c:v>121.9328</c:v>
                </c:pt>
                <c:pt idx="27223">
                  <c:v>121.93759999999999</c:v>
                </c:pt>
                <c:pt idx="27224">
                  <c:v>121.9425</c:v>
                </c:pt>
                <c:pt idx="27225">
                  <c:v>121.9473</c:v>
                </c:pt>
                <c:pt idx="27226">
                  <c:v>121.95219999999999</c:v>
                </c:pt>
                <c:pt idx="27227">
                  <c:v>121.9571</c:v>
                </c:pt>
                <c:pt idx="27228">
                  <c:v>121.9619</c:v>
                </c:pt>
                <c:pt idx="27229">
                  <c:v>121.96680000000001</c:v>
                </c:pt>
                <c:pt idx="27230">
                  <c:v>121.9716</c:v>
                </c:pt>
                <c:pt idx="27231">
                  <c:v>121.9765</c:v>
                </c:pt>
                <c:pt idx="27232">
                  <c:v>121.98140000000001</c:v>
                </c:pt>
                <c:pt idx="27233">
                  <c:v>121.9862</c:v>
                </c:pt>
                <c:pt idx="27234">
                  <c:v>121.9911</c:v>
                </c:pt>
                <c:pt idx="27235">
                  <c:v>121.99590000000001</c:v>
                </c:pt>
                <c:pt idx="27236">
                  <c:v>122.00080000000001</c:v>
                </c:pt>
                <c:pt idx="27237">
                  <c:v>122.00569999999999</c:v>
                </c:pt>
                <c:pt idx="27238">
                  <c:v>122.01049999999999</c:v>
                </c:pt>
                <c:pt idx="27239">
                  <c:v>122.0154</c:v>
                </c:pt>
                <c:pt idx="27240">
                  <c:v>122.02019999999999</c:v>
                </c:pt>
                <c:pt idx="27241">
                  <c:v>122.02509999999999</c:v>
                </c:pt>
                <c:pt idx="27242">
                  <c:v>122.03</c:v>
                </c:pt>
                <c:pt idx="27243">
                  <c:v>122.0348</c:v>
                </c:pt>
                <c:pt idx="27244">
                  <c:v>122.0397</c:v>
                </c:pt>
                <c:pt idx="27245">
                  <c:v>122.0445</c:v>
                </c:pt>
                <c:pt idx="27246">
                  <c:v>122.04940000000001</c:v>
                </c:pt>
                <c:pt idx="27247">
                  <c:v>122.0543</c:v>
                </c:pt>
                <c:pt idx="27248">
                  <c:v>122.0591</c:v>
                </c:pt>
                <c:pt idx="27249">
                  <c:v>122.06400000000001</c:v>
                </c:pt>
                <c:pt idx="27250">
                  <c:v>122.06880000000001</c:v>
                </c:pt>
                <c:pt idx="27251">
                  <c:v>122.07369999999999</c:v>
                </c:pt>
                <c:pt idx="27252">
                  <c:v>122.07859999999999</c:v>
                </c:pt>
                <c:pt idx="27253">
                  <c:v>122.0834</c:v>
                </c:pt>
                <c:pt idx="27254">
                  <c:v>122.0883</c:v>
                </c:pt>
                <c:pt idx="27255">
                  <c:v>122.09309999999999</c:v>
                </c:pt>
                <c:pt idx="27256">
                  <c:v>122.098</c:v>
                </c:pt>
                <c:pt idx="27257">
                  <c:v>122.10290000000001</c:v>
                </c:pt>
                <c:pt idx="27258">
                  <c:v>122.10769999999999</c:v>
                </c:pt>
                <c:pt idx="27259">
                  <c:v>122.1126</c:v>
                </c:pt>
                <c:pt idx="27260">
                  <c:v>122.11750000000001</c:v>
                </c:pt>
                <c:pt idx="27261">
                  <c:v>122.12230000000001</c:v>
                </c:pt>
                <c:pt idx="27262">
                  <c:v>122.1272</c:v>
                </c:pt>
                <c:pt idx="27263">
                  <c:v>122.13200000000001</c:v>
                </c:pt>
                <c:pt idx="27264">
                  <c:v>122.13690000000001</c:v>
                </c:pt>
                <c:pt idx="27265">
                  <c:v>122.1417</c:v>
                </c:pt>
                <c:pt idx="27266">
                  <c:v>122.14659999999999</c:v>
                </c:pt>
                <c:pt idx="27267">
                  <c:v>122.1515</c:v>
                </c:pt>
                <c:pt idx="27268">
                  <c:v>122.1563</c:v>
                </c:pt>
                <c:pt idx="27269">
                  <c:v>122.16119999999999</c:v>
                </c:pt>
                <c:pt idx="27270">
                  <c:v>122.1661</c:v>
                </c:pt>
                <c:pt idx="27271">
                  <c:v>122.1709</c:v>
                </c:pt>
                <c:pt idx="27272">
                  <c:v>122.1758</c:v>
                </c:pt>
                <c:pt idx="27273">
                  <c:v>122.1806</c:v>
                </c:pt>
                <c:pt idx="27274">
                  <c:v>122.1855</c:v>
                </c:pt>
                <c:pt idx="27275">
                  <c:v>122.19040000000001</c:v>
                </c:pt>
                <c:pt idx="27276">
                  <c:v>122.1952</c:v>
                </c:pt>
                <c:pt idx="27277">
                  <c:v>122.20010000000001</c:v>
                </c:pt>
                <c:pt idx="27278">
                  <c:v>122.20490000000001</c:v>
                </c:pt>
                <c:pt idx="27279">
                  <c:v>122.20979999999999</c:v>
                </c:pt>
                <c:pt idx="27280">
                  <c:v>122.21469999999999</c:v>
                </c:pt>
                <c:pt idx="27281">
                  <c:v>122.2195</c:v>
                </c:pt>
                <c:pt idx="27282">
                  <c:v>122.2244</c:v>
                </c:pt>
                <c:pt idx="27283">
                  <c:v>122.22919999999999</c:v>
                </c:pt>
                <c:pt idx="27284">
                  <c:v>122.2341</c:v>
                </c:pt>
                <c:pt idx="27285">
                  <c:v>122.239</c:v>
                </c:pt>
                <c:pt idx="27286">
                  <c:v>122.24379999999999</c:v>
                </c:pt>
                <c:pt idx="27287">
                  <c:v>122.2487</c:v>
                </c:pt>
                <c:pt idx="27288">
                  <c:v>122.2535</c:v>
                </c:pt>
                <c:pt idx="27289">
                  <c:v>122.25840000000001</c:v>
                </c:pt>
                <c:pt idx="27290">
                  <c:v>122.2633</c:v>
                </c:pt>
                <c:pt idx="27291">
                  <c:v>122.2681</c:v>
                </c:pt>
                <c:pt idx="27292">
                  <c:v>122.27300000000001</c:v>
                </c:pt>
                <c:pt idx="27293">
                  <c:v>122.2778</c:v>
                </c:pt>
                <c:pt idx="27294">
                  <c:v>122.28269999999999</c:v>
                </c:pt>
                <c:pt idx="27295">
                  <c:v>122.2876</c:v>
                </c:pt>
                <c:pt idx="27296">
                  <c:v>122.2924</c:v>
                </c:pt>
                <c:pt idx="27297">
                  <c:v>122.29729999999999</c:v>
                </c:pt>
                <c:pt idx="27298">
                  <c:v>122.3021</c:v>
                </c:pt>
                <c:pt idx="27299">
                  <c:v>122.307</c:v>
                </c:pt>
                <c:pt idx="27300">
                  <c:v>122.31189999999999</c:v>
                </c:pt>
                <c:pt idx="27301">
                  <c:v>122.3167</c:v>
                </c:pt>
                <c:pt idx="27302">
                  <c:v>122.3216</c:v>
                </c:pt>
                <c:pt idx="27303">
                  <c:v>122.32640000000001</c:v>
                </c:pt>
                <c:pt idx="27304">
                  <c:v>122.3313</c:v>
                </c:pt>
                <c:pt idx="27305">
                  <c:v>122.33620000000001</c:v>
                </c:pt>
                <c:pt idx="27306">
                  <c:v>122.34100000000001</c:v>
                </c:pt>
                <c:pt idx="27307">
                  <c:v>122.3459</c:v>
                </c:pt>
                <c:pt idx="27308">
                  <c:v>122.35079999999999</c:v>
                </c:pt>
                <c:pt idx="27309">
                  <c:v>122.3556</c:v>
                </c:pt>
                <c:pt idx="27310">
                  <c:v>122.3605</c:v>
                </c:pt>
                <c:pt idx="27311">
                  <c:v>122.36529999999999</c:v>
                </c:pt>
                <c:pt idx="27312">
                  <c:v>122.3702</c:v>
                </c:pt>
                <c:pt idx="27313">
                  <c:v>122.3751</c:v>
                </c:pt>
                <c:pt idx="27314">
                  <c:v>122.37990000000001</c:v>
                </c:pt>
                <c:pt idx="27315">
                  <c:v>122.3848</c:v>
                </c:pt>
                <c:pt idx="27316">
                  <c:v>122.3896</c:v>
                </c:pt>
                <c:pt idx="27317">
                  <c:v>122.39450000000001</c:v>
                </c:pt>
                <c:pt idx="27318">
                  <c:v>122.3994</c:v>
                </c:pt>
                <c:pt idx="27319">
                  <c:v>122.4042</c:v>
                </c:pt>
                <c:pt idx="27320">
                  <c:v>122.40910000000001</c:v>
                </c:pt>
                <c:pt idx="27321">
                  <c:v>122.41390000000001</c:v>
                </c:pt>
                <c:pt idx="27322">
                  <c:v>122.41879999999999</c:v>
                </c:pt>
                <c:pt idx="27323">
                  <c:v>122.4237</c:v>
                </c:pt>
                <c:pt idx="27324">
                  <c:v>122.4285</c:v>
                </c:pt>
                <c:pt idx="27325">
                  <c:v>122.43339999999999</c:v>
                </c:pt>
                <c:pt idx="27326">
                  <c:v>122.43819999999999</c:v>
                </c:pt>
                <c:pt idx="27327">
                  <c:v>122.4431</c:v>
                </c:pt>
                <c:pt idx="27328">
                  <c:v>122.44800000000001</c:v>
                </c:pt>
                <c:pt idx="27329">
                  <c:v>122.4528</c:v>
                </c:pt>
                <c:pt idx="27330">
                  <c:v>122.4577</c:v>
                </c:pt>
                <c:pt idx="27331">
                  <c:v>122.46250000000001</c:v>
                </c:pt>
                <c:pt idx="27332">
                  <c:v>122.4674</c:v>
                </c:pt>
                <c:pt idx="27333">
                  <c:v>122.4723</c:v>
                </c:pt>
                <c:pt idx="27334">
                  <c:v>122.47710000000001</c:v>
                </c:pt>
                <c:pt idx="27335">
                  <c:v>122.482</c:v>
                </c:pt>
                <c:pt idx="27336">
                  <c:v>122.4868</c:v>
                </c:pt>
                <c:pt idx="27337">
                  <c:v>122.49169999999999</c:v>
                </c:pt>
                <c:pt idx="27338">
                  <c:v>122.4966</c:v>
                </c:pt>
                <c:pt idx="27339">
                  <c:v>122.50139999999999</c:v>
                </c:pt>
                <c:pt idx="27340">
                  <c:v>122.5063</c:v>
                </c:pt>
                <c:pt idx="27341">
                  <c:v>122.5111</c:v>
                </c:pt>
                <c:pt idx="27342">
                  <c:v>122.51600000000001</c:v>
                </c:pt>
                <c:pt idx="27343">
                  <c:v>122.5209</c:v>
                </c:pt>
                <c:pt idx="27344">
                  <c:v>122.5257</c:v>
                </c:pt>
                <c:pt idx="27345">
                  <c:v>122.53060000000001</c:v>
                </c:pt>
                <c:pt idx="27346">
                  <c:v>122.5354</c:v>
                </c:pt>
                <c:pt idx="27347">
                  <c:v>122.5403</c:v>
                </c:pt>
                <c:pt idx="27348">
                  <c:v>122.54520000000001</c:v>
                </c:pt>
                <c:pt idx="27349">
                  <c:v>122.55000000000001</c:v>
                </c:pt>
                <c:pt idx="27350">
                  <c:v>122.55489999999999</c:v>
                </c:pt>
                <c:pt idx="27351">
                  <c:v>122.55969999999999</c:v>
                </c:pt>
                <c:pt idx="27352">
                  <c:v>122.5646</c:v>
                </c:pt>
                <c:pt idx="27353">
                  <c:v>122.56950000000001</c:v>
                </c:pt>
                <c:pt idx="27354">
                  <c:v>122.57429999999999</c:v>
                </c:pt>
                <c:pt idx="27355">
                  <c:v>122.5792</c:v>
                </c:pt>
                <c:pt idx="27356">
                  <c:v>122.58410000000001</c:v>
                </c:pt>
                <c:pt idx="27357">
                  <c:v>122.5889</c:v>
                </c:pt>
                <c:pt idx="27358">
                  <c:v>122.5938</c:v>
                </c:pt>
                <c:pt idx="27359">
                  <c:v>122.5986</c:v>
                </c:pt>
                <c:pt idx="27360">
                  <c:v>122.60350000000001</c:v>
                </c:pt>
                <c:pt idx="27361">
                  <c:v>122.6084</c:v>
                </c:pt>
                <c:pt idx="27362">
                  <c:v>122.61320000000001</c:v>
                </c:pt>
                <c:pt idx="27363">
                  <c:v>122.6181</c:v>
                </c:pt>
                <c:pt idx="27364">
                  <c:v>122.6229</c:v>
                </c:pt>
                <c:pt idx="27365">
                  <c:v>122.62779999999999</c:v>
                </c:pt>
                <c:pt idx="27366">
                  <c:v>122.6327</c:v>
                </c:pt>
                <c:pt idx="27367">
                  <c:v>122.6375</c:v>
                </c:pt>
                <c:pt idx="27368">
                  <c:v>122.64239999999999</c:v>
                </c:pt>
                <c:pt idx="27369">
                  <c:v>122.6472</c:v>
                </c:pt>
                <c:pt idx="27370">
                  <c:v>122.6521</c:v>
                </c:pt>
                <c:pt idx="27371">
                  <c:v>122.657</c:v>
                </c:pt>
                <c:pt idx="27372">
                  <c:v>122.6618</c:v>
                </c:pt>
                <c:pt idx="27373">
                  <c:v>122.66670000000001</c:v>
                </c:pt>
                <c:pt idx="27374">
                  <c:v>122.67150000000001</c:v>
                </c:pt>
                <c:pt idx="27375">
                  <c:v>122.6764</c:v>
                </c:pt>
                <c:pt idx="27376">
                  <c:v>122.68129999999999</c:v>
                </c:pt>
                <c:pt idx="27377">
                  <c:v>122.68610000000001</c:v>
                </c:pt>
                <c:pt idx="27378">
                  <c:v>122.69099999999999</c:v>
                </c:pt>
                <c:pt idx="27379">
                  <c:v>122.69579999999999</c:v>
                </c:pt>
                <c:pt idx="27380">
                  <c:v>122.7007</c:v>
                </c:pt>
                <c:pt idx="27381">
                  <c:v>122.7056</c:v>
                </c:pt>
                <c:pt idx="27382">
                  <c:v>122.71039999999999</c:v>
                </c:pt>
                <c:pt idx="27383">
                  <c:v>122.7153</c:v>
                </c:pt>
                <c:pt idx="27384">
                  <c:v>122.7201</c:v>
                </c:pt>
                <c:pt idx="27385">
                  <c:v>122.72499999999999</c:v>
                </c:pt>
                <c:pt idx="27386">
                  <c:v>122.7299</c:v>
                </c:pt>
                <c:pt idx="27387">
                  <c:v>122.7347</c:v>
                </c:pt>
                <c:pt idx="27388">
                  <c:v>122.73960000000001</c:v>
                </c:pt>
                <c:pt idx="27389">
                  <c:v>122.7444</c:v>
                </c:pt>
                <c:pt idx="27390">
                  <c:v>122.74930000000001</c:v>
                </c:pt>
                <c:pt idx="27391">
                  <c:v>122.7542</c:v>
                </c:pt>
                <c:pt idx="27392">
                  <c:v>122.75899999999999</c:v>
                </c:pt>
                <c:pt idx="27393">
                  <c:v>122.76389999999999</c:v>
                </c:pt>
                <c:pt idx="27394">
                  <c:v>122.7687</c:v>
                </c:pt>
                <c:pt idx="27395">
                  <c:v>122.7736</c:v>
                </c:pt>
                <c:pt idx="27396">
                  <c:v>122.77849999999999</c:v>
                </c:pt>
                <c:pt idx="27397">
                  <c:v>122.7833</c:v>
                </c:pt>
                <c:pt idx="27398">
                  <c:v>122.7882</c:v>
                </c:pt>
                <c:pt idx="27399">
                  <c:v>122.79300000000001</c:v>
                </c:pt>
                <c:pt idx="27400">
                  <c:v>122.7979</c:v>
                </c:pt>
                <c:pt idx="27401">
                  <c:v>122.8028</c:v>
                </c:pt>
                <c:pt idx="27402">
                  <c:v>122.80760000000001</c:v>
                </c:pt>
                <c:pt idx="27403">
                  <c:v>122.8125</c:v>
                </c:pt>
                <c:pt idx="27404">
                  <c:v>122.81739999999999</c:v>
                </c:pt>
                <c:pt idx="27405">
                  <c:v>122.82220000000001</c:v>
                </c:pt>
                <c:pt idx="27406">
                  <c:v>122.8271</c:v>
                </c:pt>
                <c:pt idx="27407">
                  <c:v>122.83189999999999</c:v>
                </c:pt>
                <c:pt idx="27408">
                  <c:v>122.8368</c:v>
                </c:pt>
                <c:pt idx="27409">
                  <c:v>122.8417</c:v>
                </c:pt>
                <c:pt idx="27410">
                  <c:v>122.84649999999999</c:v>
                </c:pt>
                <c:pt idx="27411">
                  <c:v>122.8514</c:v>
                </c:pt>
                <c:pt idx="27412">
                  <c:v>122.8562</c:v>
                </c:pt>
                <c:pt idx="27413">
                  <c:v>122.86110000000001</c:v>
                </c:pt>
                <c:pt idx="27414">
                  <c:v>122.866</c:v>
                </c:pt>
                <c:pt idx="27415">
                  <c:v>122.8708</c:v>
                </c:pt>
                <c:pt idx="27416">
                  <c:v>122.87570000000001</c:v>
                </c:pt>
                <c:pt idx="27417">
                  <c:v>122.8805</c:v>
                </c:pt>
                <c:pt idx="27418">
                  <c:v>122.8854</c:v>
                </c:pt>
                <c:pt idx="27419">
                  <c:v>122.8903</c:v>
                </c:pt>
                <c:pt idx="27420">
                  <c:v>122.8951</c:v>
                </c:pt>
                <c:pt idx="27421">
                  <c:v>122.89999999999999</c:v>
                </c:pt>
                <c:pt idx="27422">
                  <c:v>122.90479999999999</c:v>
                </c:pt>
                <c:pt idx="27423">
                  <c:v>122.9097</c:v>
                </c:pt>
                <c:pt idx="27424">
                  <c:v>122.91459999999999</c:v>
                </c:pt>
                <c:pt idx="27425">
                  <c:v>122.9194</c:v>
                </c:pt>
                <c:pt idx="27426">
                  <c:v>122.9243</c:v>
                </c:pt>
                <c:pt idx="27427">
                  <c:v>122.92910000000001</c:v>
                </c:pt>
                <c:pt idx="27428">
                  <c:v>122.934</c:v>
                </c:pt>
                <c:pt idx="27429">
                  <c:v>122.9389</c:v>
                </c:pt>
                <c:pt idx="27430">
                  <c:v>122.94370000000001</c:v>
                </c:pt>
                <c:pt idx="27431">
                  <c:v>122.9486</c:v>
                </c:pt>
                <c:pt idx="27432">
                  <c:v>122.9534</c:v>
                </c:pt>
                <c:pt idx="27433">
                  <c:v>122.95830000000001</c:v>
                </c:pt>
                <c:pt idx="27434">
                  <c:v>122.9632</c:v>
                </c:pt>
                <c:pt idx="27435">
                  <c:v>122.96799999999999</c:v>
                </c:pt>
                <c:pt idx="27436">
                  <c:v>122.9729</c:v>
                </c:pt>
                <c:pt idx="27437">
                  <c:v>122.9777</c:v>
                </c:pt>
                <c:pt idx="27438">
                  <c:v>122.98259999999999</c:v>
                </c:pt>
                <c:pt idx="27439">
                  <c:v>122.9875</c:v>
                </c:pt>
                <c:pt idx="27440">
                  <c:v>122.9923</c:v>
                </c:pt>
                <c:pt idx="27441">
                  <c:v>122.99720000000001</c:v>
                </c:pt>
                <c:pt idx="27442">
                  <c:v>123.002</c:v>
                </c:pt>
                <c:pt idx="27443">
                  <c:v>123.0069</c:v>
                </c:pt>
                <c:pt idx="27444">
                  <c:v>123.01180000000001</c:v>
                </c:pt>
                <c:pt idx="27445">
                  <c:v>123.0166</c:v>
                </c:pt>
                <c:pt idx="27446">
                  <c:v>123.0215</c:v>
                </c:pt>
                <c:pt idx="27447">
                  <c:v>123.02630000000001</c:v>
                </c:pt>
                <c:pt idx="27448">
                  <c:v>123.0312</c:v>
                </c:pt>
                <c:pt idx="27449">
                  <c:v>123.03609999999999</c:v>
                </c:pt>
                <c:pt idx="27450">
                  <c:v>123.04089999999999</c:v>
                </c:pt>
                <c:pt idx="27451">
                  <c:v>123.0458</c:v>
                </c:pt>
                <c:pt idx="27452">
                  <c:v>123.0506</c:v>
                </c:pt>
                <c:pt idx="27453">
                  <c:v>123.05549999999999</c:v>
                </c:pt>
                <c:pt idx="27454">
                  <c:v>123.0604</c:v>
                </c:pt>
                <c:pt idx="27455">
                  <c:v>123.0652</c:v>
                </c:pt>
                <c:pt idx="27456">
                  <c:v>123.0701</c:v>
                </c:pt>
                <c:pt idx="27457">
                  <c:v>123.0749</c:v>
                </c:pt>
                <c:pt idx="27458">
                  <c:v>123.07980000000001</c:v>
                </c:pt>
                <c:pt idx="27459">
                  <c:v>123.08470000000001</c:v>
                </c:pt>
                <c:pt idx="27460">
                  <c:v>123.0895</c:v>
                </c:pt>
                <c:pt idx="27461">
                  <c:v>123.09440000000001</c:v>
                </c:pt>
                <c:pt idx="27462">
                  <c:v>123.0993</c:v>
                </c:pt>
                <c:pt idx="27463">
                  <c:v>123.10409999999999</c:v>
                </c:pt>
                <c:pt idx="27464">
                  <c:v>123.10899999999999</c:v>
                </c:pt>
                <c:pt idx="27465">
                  <c:v>123.1138</c:v>
                </c:pt>
                <c:pt idx="27466">
                  <c:v>123.1187</c:v>
                </c:pt>
                <c:pt idx="27467">
                  <c:v>123.1236</c:v>
                </c:pt>
                <c:pt idx="27468">
                  <c:v>123.1284</c:v>
                </c:pt>
                <c:pt idx="27469">
                  <c:v>123.13330000000001</c:v>
                </c:pt>
                <c:pt idx="27470">
                  <c:v>123.13809999999999</c:v>
                </c:pt>
                <c:pt idx="27471">
                  <c:v>123.143</c:v>
                </c:pt>
                <c:pt idx="27472">
                  <c:v>123.14790000000001</c:v>
                </c:pt>
                <c:pt idx="27473">
                  <c:v>123.15270000000001</c:v>
                </c:pt>
                <c:pt idx="27474">
                  <c:v>123.1576</c:v>
                </c:pt>
                <c:pt idx="27475">
                  <c:v>123.16240000000001</c:v>
                </c:pt>
                <c:pt idx="27476">
                  <c:v>123.1673</c:v>
                </c:pt>
                <c:pt idx="27477">
                  <c:v>123.17219999999999</c:v>
                </c:pt>
                <c:pt idx="27478">
                  <c:v>123.17699999999999</c:v>
                </c:pt>
                <c:pt idx="27479">
                  <c:v>123.1819</c:v>
                </c:pt>
                <c:pt idx="27480">
                  <c:v>123.1867</c:v>
                </c:pt>
                <c:pt idx="27481">
                  <c:v>123.19159999999999</c:v>
                </c:pt>
                <c:pt idx="27482">
                  <c:v>123.1965</c:v>
                </c:pt>
                <c:pt idx="27483">
                  <c:v>123.2013</c:v>
                </c:pt>
                <c:pt idx="27484">
                  <c:v>123.2062</c:v>
                </c:pt>
                <c:pt idx="27485">
                  <c:v>123.211</c:v>
                </c:pt>
                <c:pt idx="27486">
                  <c:v>123.2159</c:v>
                </c:pt>
                <c:pt idx="27487">
                  <c:v>123.22080000000001</c:v>
                </c:pt>
                <c:pt idx="27488">
                  <c:v>123.2256</c:v>
                </c:pt>
                <c:pt idx="27489">
                  <c:v>123.23050000000001</c:v>
                </c:pt>
                <c:pt idx="27490">
                  <c:v>123.23530000000001</c:v>
                </c:pt>
                <c:pt idx="27491">
                  <c:v>123.24019999999999</c:v>
                </c:pt>
                <c:pt idx="27492">
                  <c:v>123.24509999999999</c:v>
                </c:pt>
                <c:pt idx="27493">
                  <c:v>123.2499</c:v>
                </c:pt>
                <c:pt idx="27494">
                  <c:v>123.2548</c:v>
                </c:pt>
                <c:pt idx="27495">
                  <c:v>123.25959999999999</c:v>
                </c:pt>
                <c:pt idx="27496">
                  <c:v>123.2645</c:v>
                </c:pt>
                <c:pt idx="27497">
                  <c:v>123.2694</c:v>
                </c:pt>
                <c:pt idx="27498">
                  <c:v>123.27420000000001</c:v>
                </c:pt>
                <c:pt idx="27499">
                  <c:v>123.2791</c:v>
                </c:pt>
                <c:pt idx="27500">
                  <c:v>123.2839</c:v>
                </c:pt>
                <c:pt idx="27501">
                  <c:v>123.28880000000001</c:v>
                </c:pt>
                <c:pt idx="27502">
                  <c:v>123.2937</c:v>
                </c:pt>
                <c:pt idx="27503">
                  <c:v>123.2985</c:v>
                </c:pt>
                <c:pt idx="27504">
                  <c:v>123.3034</c:v>
                </c:pt>
                <c:pt idx="27505">
                  <c:v>123.30820000000001</c:v>
                </c:pt>
                <c:pt idx="27506">
                  <c:v>123.31309999999999</c:v>
                </c:pt>
                <c:pt idx="27507">
                  <c:v>123.318</c:v>
                </c:pt>
                <c:pt idx="27508">
                  <c:v>123.3228</c:v>
                </c:pt>
                <c:pt idx="27509">
                  <c:v>123.32769999999999</c:v>
                </c:pt>
                <c:pt idx="27510">
                  <c:v>123.3325</c:v>
                </c:pt>
                <c:pt idx="27511">
                  <c:v>123.3374</c:v>
                </c:pt>
                <c:pt idx="27512">
                  <c:v>123.34230000000001</c:v>
                </c:pt>
                <c:pt idx="27513">
                  <c:v>123.3471</c:v>
                </c:pt>
                <c:pt idx="27514">
                  <c:v>123.352</c:v>
                </c:pt>
                <c:pt idx="27515">
                  <c:v>123.35680000000001</c:v>
                </c:pt>
                <c:pt idx="27516">
                  <c:v>123.3617</c:v>
                </c:pt>
                <c:pt idx="27517">
                  <c:v>123.36660000000001</c:v>
                </c:pt>
                <c:pt idx="27518">
                  <c:v>123.37140000000001</c:v>
                </c:pt>
                <c:pt idx="27519">
                  <c:v>123.3763</c:v>
                </c:pt>
                <c:pt idx="27520">
                  <c:v>123.38119999999999</c:v>
                </c:pt>
                <c:pt idx="27521">
                  <c:v>123.386</c:v>
                </c:pt>
                <c:pt idx="27522">
                  <c:v>123.3909</c:v>
                </c:pt>
                <c:pt idx="27523">
                  <c:v>123.39569999999999</c:v>
                </c:pt>
                <c:pt idx="27524">
                  <c:v>123.4006</c:v>
                </c:pt>
                <c:pt idx="27525">
                  <c:v>123.4054</c:v>
                </c:pt>
                <c:pt idx="27526">
                  <c:v>123.41030000000001</c:v>
                </c:pt>
                <c:pt idx="27527">
                  <c:v>123.4152</c:v>
                </c:pt>
                <c:pt idx="27528">
                  <c:v>123.42</c:v>
                </c:pt>
                <c:pt idx="27529">
                  <c:v>123.42490000000001</c:v>
                </c:pt>
                <c:pt idx="27530">
                  <c:v>123.4298</c:v>
                </c:pt>
                <c:pt idx="27531">
                  <c:v>123.4346</c:v>
                </c:pt>
                <c:pt idx="27532">
                  <c:v>123.4395</c:v>
                </c:pt>
                <c:pt idx="27533">
                  <c:v>123.44430000000001</c:v>
                </c:pt>
                <c:pt idx="27534">
                  <c:v>123.44919999999999</c:v>
                </c:pt>
                <c:pt idx="27535">
                  <c:v>123.4541</c:v>
                </c:pt>
                <c:pt idx="27536">
                  <c:v>123.4589</c:v>
                </c:pt>
                <c:pt idx="27537">
                  <c:v>123.46379999999999</c:v>
                </c:pt>
                <c:pt idx="27538">
                  <c:v>123.4686</c:v>
                </c:pt>
                <c:pt idx="27539">
                  <c:v>123.4735</c:v>
                </c:pt>
                <c:pt idx="27540">
                  <c:v>123.47840000000001</c:v>
                </c:pt>
                <c:pt idx="27541">
                  <c:v>123.4832</c:v>
                </c:pt>
                <c:pt idx="27542">
                  <c:v>123.4881</c:v>
                </c:pt>
                <c:pt idx="27543">
                  <c:v>123.49290000000001</c:v>
                </c:pt>
                <c:pt idx="27544">
                  <c:v>123.4978</c:v>
                </c:pt>
                <c:pt idx="27545">
                  <c:v>123.5027</c:v>
                </c:pt>
                <c:pt idx="27546">
                  <c:v>123.50750000000001</c:v>
                </c:pt>
                <c:pt idx="27547">
                  <c:v>123.5124</c:v>
                </c:pt>
                <c:pt idx="27548">
                  <c:v>123.51719999999999</c:v>
                </c:pt>
                <c:pt idx="27549">
                  <c:v>123.52209999999999</c:v>
                </c:pt>
                <c:pt idx="27550">
                  <c:v>123.527</c:v>
                </c:pt>
                <c:pt idx="27551">
                  <c:v>123.5318</c:v>
                </c:pt>
                <c:pt idx="27552">
                  <c:v>123.5367</c:v>
                </c:pt>
                <c:pt idx="27553">
                  <c:v>123.5415</c:v>
                </c:pt>
                <c:pt idx="27554">
                  <c:v>123.54640000000001</c:v>
                </c:pt>
                <c:pt idx="27555">
                  <c:v>123.5513</c:v>
                </c:pt>
                <c:pt idx="27556">
                  <c:v>123.5561</c:v>
                </c:pt>
                <c:pt idx="27557">
                  <c:v>123.56100000000001</c:v>
                </c:pt>
                <c:pt idx="27558">
                  <c:v>123.56580000000001</c:v>
                </c:pt>
                <c:pt idx="27559">
                  <c:v>123.5707</c:v>
                </c:pt>
                <c:pt idx="27560">
                  <c:v>123.57559999999999</c:v>
                </c:pt>
                <c:pt idx="27561">
                  <c:v>123.58040000000001</c:v>
                </c:pt>
                <c:pt idx="27562">
                  <c:v>123.58529999999999</c:v>
                </c:pt>
                <c:pt idx="27563">
                  <c:v>123.59009999999999</c:v>
                </c:pt>
                <c:pt idx="27564">
                  <c:v>123.595</c:v>
                </c:pt>
                <c:pt idx="27565">
                  <c:v>123.59990000000001</c:v>
                </c:pt>
                <c:pt idx="27566">
                  <c:v>123.60469999999999</c:v>
                </c:pt>
                <c:pt idx="27567">
                  <c:v>123.6096</c:v>
                </c:pt>
                <c:pt idx="27568">
                  <c:v>123.6144</c:v>
                </c:pt>
                <c:pt idx="27569">
                  <c:v>123.6193</c:v>
                </c:pt>
                <c:pt idx="27570">
                  <c:v>123.6242</c:v>
                </c:pt>
                <c:pt idx="27571">
                  <c:v>123.629</c:v>
                </c:pt>
                <c:pt idx="27572">
                  <c:v>123.63390000000001</c:v>
                </c:pt>
                <c:pt idx="27573">
                  <c:v>123.6387</c:v>
                </c:pt>
                <c:pt idx="27574">
                  <c:v>123.64360000000001</c:v>
                </c:pt>
                <c:pt idx="27575">
                  <c:v>123.6485</c:v>
                </c:pt>
                <c:pt idx="27576">
                  <c:v>123.65329999999999</c:v>
                </c:pt>
                <c:pt idx="27577">
                  <c:v>123.65819999999999</c:v>
                </c:pt>
                <c:pt idx="27578">
                  <c:v>123.663</c:v>
                </c:pt>
                <c:pt idx="27579">
                  <c:v>123.6679</c:v>
                </c:pt>
                <c:pt idx="27580">
                  <c:v>123.6728</c:v>
                </c:pt>
                <c:pt idx="27581">
                  <c:v>123.6776</c:v>
                </c:pt>
                <c:pt idx="27582">
                  <c:v>123.6825</c:v>
                </c:pt>
                <c:pt idx="27583">
                  <c:v>123.68729999999999</c:v>
                </c:pt>
                <c:pt idx="27584">
                  <c:v>123.6922</c:v>
                </c:pt>
                <c:pt idx="27585">
                  <c:v>123.69710000000001</c:v>
                </c:pt>
                <c:pt idx="27586">
                  <c:v>123.70190000000001</c:v>
                </c:pt>
                <c:pt idx="27587">
                  <c:v>123.7068</c:v>
                </c:pt>
                <c:pt idx="27588">
                  <c:v>123.7116</c:v>
                </c:pt>
                <c:pt idx="27589">
                  <c:v>123.7165</c:v>
                </c:pt>
                <c:pt idx="27590">
                  <c:v>123.72139999999999</c:v>
                </c:pt>
                <c:pt idx="27591">
                  <c:v>123.72619999999999</c:v>
                </c:pt>
                <c:pt idx="27592">
                  <c:v>123.7311</c:v>
                </c:pt>
                <c:pt idx="27593">
                  <c:v>123.7359</c:v>
                </c:pt>
                <c:pt idx="27594">
                  <c:v>123.74079999999999</c:v>
                </c:pt>
                <c:pt idx="27595">
                  <c:v>123.7457</c:v>
                </c:pt>
                <c:pt idx="27596">
                  <c:v>123.7505</c:v>
                </c:pt>
                <c:pt idx="27597">
                  <c:v>123.75539999999999</c:v>
                </c:pt>
                <c:pt idx="27598">
                  <c:v>123.7602</c:v>
                </c:pt>
                <c:pt idx="27599">
                  <c:v>123.7651</c:v>
                </c:pt>
                <c:pt idx="27600">
                  <c:v>123.77000000000001</c:v>
                </c:pt>
                <c:pt idx="27601">
                  <c:v>123.7748</c:v>
                </c:pt>
                <c:pt idx="27602">
                  <c:v>123.77970000000001</c:v>
                </c:pt>
                <c:pt idx="27603">
                  <c:v>123.78450000000001</c:v>
                </c:pt>
                <c:pt idx="27604">
                  <c:v>123.7894</c:v>
                </c:pt>
                <c:pt idx="27605">
                  <c:v>123.79429999999999</c:v>
                </c:pt>
                <c:pt idx="27606">
                  <c:v>123.7991</c:v>
                </c:pt>
                <c:pt idx="27607">
                  <c:v>123.804</c:v>
                </c:pt>
                <c:pt idx="27608">
                  <c:v>123.80889999999999</c:v>
                </c:pt>
                <c:pt idx="27609">
                  <c:v>123.8137</c:v>
                </c:pt>
                <c:pt idx="27610">
                  <c:v>123.8186</c:v>
                </c:pt>
                <c:pt idx="27611">
                  <c:v>123.82340000000001</c:v>
                </c:pt>
                <c:pt idx="27612">
                  <c:v>123.8283</c:v>
                </c:pt>
                <c:pt idx="27613">
                  <c:v>123.8331</c:v>
                </c:pt>
                <c:pt idx="27614">
                  <c:v>123.83800000000001</c:v>
                </c:pt>
                <c:pt idx="27615">
                  <c:v>123.8429</c:v>
                </c:pt>
                <c:pt idx="27616">
                  <c:v>123.8477</c:v>
                </c:pt>
                <c:pt idx="27617">
                  <c:v>123.8526</c:v>
                </c:pt>
                <c:pt idx="27618">
                  <c:v>123.8575</c:v>
                </c:pt>
                <c:pt idx="27619">
                  <c:v>123.86229999999999</c:v>
                </c:pt>
                <c:pt idx="27620">
                  <c:v>123.8672</c:v>
                </c:pt>
                <c:pt idx="27621">
                  <c:v>123.872</c:v>
                </c:pt>
                <c:pt idx="27622">
                  <c:v>123.87689999999999</c:v>
                </c:pt>
                <c:pt idx="27623">
                  <c:v>123.8818</c:v>
                </c:pt>
                <c:pt idx="27624">
                  <c:v>123.8866</c:v>
                </c:pt>
                <c:pt idx="27625">
                  <c:v>123.89150000000001</c:v>
                </c:pt>
                <c:pt idx="27626">
                  <c:v>123.8963</c:v>
                </c:pt>
                <c:pt idx="27627">
                  <c:v>123.9012</c:v>
                </c:pt>
                <c:pt idx="27628">
                  <c:v>123.90610000000001</c:v>
                </c:pt>
                <c:pt idx="27629">
                  <c:v>123.9109</c:v>
                </c:pt>
                <c:pt idx="27630">
                  <c:v>123.9158</c:v>
                </c:pt>
                <c:pt idx="27631">
                  <c:v>123.92060000000001</c:v>
                </c:pt>
                <c:pt idx="27632">
                  <c:v>123.9255</c:v>
                </c:pt>
                <c:pt idx="27633">
                  <c:v>123.93039999999999</c:v>
                </c:pt>
                <c:pt idx="27634">
                  <c:v>123.93519999999999</c:v>
                </c:pt>
                <c:pt idx="27635">
                  <c:v>123.9401</c:v>
                </c:pt>
                <c:pt idx="27636">
                  <c:v>123.94489999999999</c:v>
                </c:pt>
                <c:pt idx="27637">
                  <c:v>123.9498</c:v>
                </c:pt>
                <c:pt idx="27638">
                  <c:v>123.9547</c:v>
                </c:pt>
                <c:pt idx="27639">
                  <c:v>123.95950000000001</c:v>
                </c:pt>
                <c:pt idx="27640">
                  <c:v>123.9644</c:v>
                </c:pt>
                <c:pt idx="27641">
                  <c:v>123.9692</c:v>
                </c:pt>
                <c:pt idx="27642">
                  <c:v>123.97410000000001</c:v>
                </c:pt>
                <c:pt idx="27643">
                  <c:v>123.979</c:v>
                </c:pt>
                <c:pt idx="27644">
                  <c:v>123.9838</c:v>
                </c:pt>
                <c:pt idx="27645">
                  <c:v>123.98869999999999</c:v>
                </c:pt>
                <c:pt idx="27646">
                  <c:v>123.99350000000001</c:v>
                </c:pt>
                <c:pt idx="27647">
                  <c:v>123.99839999999999</c:v>
                </c:pt>
                <c:pt idx="27648">
                  <c:v>124.0033</c:v>
                </c:pt>
                <c:pt idx="27649">
                  <c:v>124.0081</c:v>
                </c:pt>
                <c:pt idx="27650">
                  <c:v>124.01300000000001</c:v>
                </c:pt>
                <c:pt idx="27651">
                  <c:v>124.01779999999999</c:v>
                </c:pt>
                <c:pt idx="27652">
                  <c:v>124.0227</c:v>
                </c:pt>
                <c:pt idx="27653">
                  <c:v>124.02760000000001</c:v>
                </c:pt>
                <c:pt idx="27654">
                  <c:v>124.0324</c:v>
                </c:pt>
                <c:pt idx="27655">
                  <c:v>124.0373</c:v>
                </c:pt>
                <c:pt idx="27656">
                  <c:v>124.0421</c:v>
                </c:pt>
                <c:pt idx="27657">
                  <c:v>124.04700000000001</c:v>
                </c:pt>
                <c:pt idx="27658">
                  <c:v>124.0519</c:v>
                </c:pt>
                <c:pt idx="27659">
                  <c:v>124.05670000000001</c:v>
                </c:pt>
                <c:pt idx="27660">
                  <c:v>124.0616</c:v>
                </c:pt>
                <c:pt idx="27661">
                  <c:v>124.06639999999999</c:v>
                </c:pt>
                <c:pt idx="27662">
                  <c:v>124.07129999999999</c:v>
                </c:pt>
                <c:pt idx="27663">
                  <c:v>124.0762</c:v>
                </c:pt>
                <c:pt idx="27664">
                  <c:v>124.081</c:v>
                </c:pt>
                <c:pt idx="27665">
                  <c:v>124.0859</c:v>
                </c:pt>
                <c:pt idx="27666">
                  <c:v>124.0907</c:v>
                </c:pt>
                <c:pt idx="27667">
                  <c:v>124.0956</c:v>
                </c:pt>
                <c:pt idx="27668">
                  <c:v>124.1005</c:v>
                </c:pt>
                <c:pt idx="27669">
                  <c:v>124.1053</c:v>
                </c:pt>
                <c:pt idx="27670">
                  <c:v>124.11020000000001</c:v>
                </c:pt>
                <c:pt idx="27671">
                  <c:v>124.11500000000001</c:v>
                </c:pt>
                <c:pt idx="27672">
                  <c:v>124.1199</c:v>
                </c:pt>
                <c:pt idx="27673">
                  <c:v>124.12479999999999</c:v>
                </c:pt>
                <c:pt idx="27674">
                  <c:v>124.12960000000001</c:v>
                </c:pt>
                <c:pt idx="27675">
                  <c:v>124.13449999999999</c:v>
                </c:pt>
                <c:pt idx="27676">
                  <c:v>124.13929999999999</c:v>
                </c:pt>
                <c:pt idx="27677">
                  <c:v>124.1442</c:v>
                </c:pt>
                <c:pt idx="27678">
                  <c:v>124.1491</c:v>
                </c:pt>
                <c:pt idx="27679">
                  <c:v>124.15389999999999</c:v>
                </c:pt>
                <c:pt idx="27680">
                  <c:v>124.1588</c:v>
                </c:pt>
                <c:pt idx="27681">
                  <c:v>124.1636</c:v>
                </c:pt>
                <c:pt idx="27682">
                  <c:v>124.16849999999999</c:v>
                </c:pt>
                <c:pt idx="27683">
                  <c:v>124.1734</c:v>
                </c:pt>
                <c:pt idx="27684">
                  <c:v>124.1782</c:v>
                </c:pt>
                <c:pt idx="27685">
                  <c:v>124.18310000000001</c:v>
                </c:pt>
                <c:pt idx="27686">
                  <c:v>124.1879</c:v>
                </c:pt>
                <c:pt idx="27687">
                  <c:v>124.19280000000001</c:v>
                </c:pt>
                <c:pt idx="27688">
                  <c:v>124.1977</c:v>
                </c:pt>
                <c:pt idx="27689">
                  <c:v>124.20249999999999</c:v>
                </c:pt>
                <c:pt idx="27690">
                  <c:v>124.20739999999999</c:v>
                </c:pt>
                <c:pt idx="27691">
                  <c:v>124.2122</c:v>
                </c:pt>
                <c:pt idx="27692">
                  <c:v>124.2171</c:v>
                </c:pt>
                <c:pt idx="27693">
                  <c:v>124.22199999999999</c:v>
                </c:pt>
                <c:pt idx="27694">
                  <c:v>124.2268</c:v>
                </c:pt>
                <c:pt idx="27695">
                  <c:v>124.2317</c:v>
                </c:pt>
                <c:pt idx="27696">
                  <c:v>124.23650000000001</c:v>
                </c:pt>
                <c:pt idx="27697">
                  <c:v>124.2414</c:v>
                </c:pt>
                <c:pt idx="27698">
                  <c:v>124.24630000000001</c:v>
                </c:pt>
                <c:pt idx="27699">
                  <c:v>124.25110000000001</c:v>
                </c:pt>
                <c:pt idx="27700">
                  <c:v>124.256</c:v>
                </c:pt>
                <c:pt idx="27701">
                  <c:v>124.26089999999999</c:v>
                </c:pt>
                <c:pt idx="27702">
                  <c:v>124.26570000000001</c:v>
                </c:pt>
                <c:pt idx="27703">
                  <c:v>124.2706</c:v>
                </c:pt>
                <c:pt idx="27704">
                  <c:v>124.27539999999999</c:v>
                </c:pt>
                <c:pt idx="27705">
                  <c:v>124.2803</c:v>
                </c:pt>
                <c:pt idx="27706">
                  <c:v>124.2851</c:v>
                </c:pt>
                <c:pt idx="27707">
                  <c:v>124.28999999999999</c:v>
                </c:pt>
                <c:pt idx="27708">
                  <c:v>124.2949</c:v>
                </c:pt>
                <c:pt idx="27709">
                  <c:v>124.2997</c:v>
                </c:pt>
                <c:pt idx="27710">
                  <c:v>124.30460000000001</c:v>
                </c:pt>
                <c:pt idx="27711">
                  <c:v>124.3095</c:v>
                </c:pt>
                <c:pt idx="27712">
                  <c:v>124.3143</c:v>
                </c:pt>
                <c:pt idx="27713">
                  <c:v>124.31920000000001</c:v>
                </c:pt>
                <c:pt idx="27714">
                  <c:v>124.324</c:v>
                </c:pt>
                <c:pt idx="27715">
                  <c:v>124.3289</c:v>
                </c:pt>
                <c:pt idx="27716">
                  <c:v>124.33370000000001</c:v>
                </c:pt>
                <c:pt idx="27717">
                  <c:v>124.3386</c:v>
                </c:pt>
                <c:pt idx="27718">
                  <c:v>124.34349999999999</c:v>
                </c:pt>
                <c:pt idx="27719">
                  <c:v>124.34829999999999</c:v>
                </c:pt>
                <c:pt idx="27720">
                  <c:v>124.3532</c:v>
                </c:pt>
                <c:pt idx="27721">
                  <c:v>124.35809999999999</c:v>
                </c:pt>
                <c:pt idx="27722">
                  <c:v>124.3629</c:v>
                </c:pt>
                <c:pt idx="27723">
                  <c:v>124.3678</c:v>
                </c:pt>
                <c:pt idx="27724">
                  <c:v>124.37260000000001</c:v>
                </c:pt>
                <c:pt idx="27725">
                  <c:v>124.3775</c:v>
                </c:pt>
                <c:pt idx="27726">
                  <c:v>124.3824</c:v>
                </c:pt>
                <c:pt idx="27727">
                  <c:v>124.38720000000001</c:v>
                </c:pt>
                <c:pt idx="27728">
                  <c:v>124.3921</c:v>
                </c:pt>
                <c:pt idx="27729">
                  <c:v>124.3969</c:v>
                </c:pt>
                <c:pt idx="27730">
                  <c:v>124.40180000000001</c:v>
                </c:pt>
                <c:pt idx="27731">
                  <c:v>124.4067</c:v>
                </c:pt>
                <c:pt idx="27732">
                  <c:v>124.41149999999999</c:v>
                </c:pt>
                <c:pt idx="27733">
                  <c:v>124.4164</c:v>
                </c:pt>
                <c:pt idx="27734">
                  <c:v>124.4212</c:v>
                </c:pt>
                <c:pt idx="27735">
                  <c:v>124.42609999999999</c:v>
                </c:pt>
                <c:pt idx="27736">
                  <c:v>124.431</c:v>
                </c:pt>
                <c:pt idx="27737">
                  <c:v>124.4358</c:v>
                </c:pt>
                <c:pt idx="27738">
                  <c:v>124.44070000000001</c:v>
                </c:pt>
                <c:pt idx="27739">
                  <c:v>124.4455</c:v>
                </c:pt>
                <c:pt idx="27740">
                  <c:v>124.4504</c:v>
                </c:pt>
                <c:pt idx="27741">
                  <c:v>124.45530000000001</c:v>
                </c:pt>
                <c:pt idx="27742">
                  <c:v>124.4601</c:v>
                </c:pt>
                <c:pt idx="27743">
                  <c:v>124.465</c:v>
                </c:pt>
                <c:pt idx="27744">
                  <c:v>124.46980000000001</c:v>
                </c:pt>
                <c:pt idx="27745">
                  <c:v>124.4747</c:v>
                </c:pt>
                <c:pt idx="27746">
                  <c:v>124.47959999999999</c:v>
                </c:pt>
                <c:pt idx="27747">
                  <c:v>124.48439999999999</c:v>
                </c:pt>
                <c:pt idx="27748">
                  <c:v>124.4893</c:v>
                </c:pt>
                <c:pt idx="27749">
                  <c:v>124.4941</c:v>
                </c:pt>
                <c:pt idx="27750">
                  <c:v>124.499</c:v>
                </c:pt>
                <c:pt idx="27751">
                  <c:v>124.5039</c:v>
                </c:pt>
                <c:pt idx="27752">
                  <c:v>124.5087</c:v>
                </c:pt>
                <c:pt idx="27753">
                  <c:v>124.5136</c:v>
                </c:pt>
                <c:pt idx="27754">
                  <c:v>124.5184</c:v>
                </c:pt>
                <c:pt idx="27755">
                  <c:v>124.52330000000001</c:v>
                </c:pt>
                <c:pt idx="27756">
                  <c:v>124.52820000000001</c:v>
                </c:pt>
                <c:pt idx="27757">
                  <c:v>124.533</c:v>
                </c:pt>
                <c:pt idx="27758">
                  <c:v>124.53790000000001</c:v>
                </c:pt>
                <c:pt idx="27759">
                  <c:v>124.54270000000001</c:v>
                </c:pt>
                <c:pt idx="27760">
                  <c:v>124.54759999999999</c:v>
                </c:pt>
                <c:pt idx="27761">
                  <c:v>124.55249999999999</c:v>
                </c:pt>
                <c:pt idx="27762">
                  <c:v>124.5573</c:v>
                </c:pt>
                <c:pt idx="27763">
                  <c:v>124.5622</c:v>
                </c:pt>
                <c:pt idx="27764">
                  <c:v>124.56699999999999</c:v>
                </c:pt>
                <c:pt idx="27765">
                  <c:v>124.5719</c:v>
                </c:pt>
                <c:pt idx="27766">
                  <c:v>124.57680000000001</c:v>
                </c:pt>
                <c:pt idx="27767">
                  <c:v>124.58159999999999</c:v>
                </c:pt>
                <c:pt idx="27768">
                  <c:v>124.5865</c:v>
                </c:pt>
                <c:pt idx="27769">
                  <c:v>124.5913</c:v>
                </c:pt>
                <c:pt idx="27770">
                  <c:v>124.59620000000001</c:v>
                </c:pt>
                <c:pt idx="27771">
                  <c:v>124.6011</c:v>
                </c:pt>
                <c:pt idx="27772">
                  <c:v>124.60590000000001</c:v>
                </c:pt>
                <c:pt idx="27773">
                  <c:v>124.6108</c:v>
                </c:pt>
                <c:pt idx="27774">
                  <c:v>124.6156</c:v>
                </c:pt>
                <c:pt idx="27775">
                  <c:v>124.62049999999999</c:v>
                </c:pt>
                <c:pt idx="27776">
                  <c:v>124.6254</c:v>
                </c:pt>
                <c:pt idx="27777">
                  <c:v>124.6302</c:v>
                </c:pt>
                <c:pt idx="27778">
                  <c:v>124.63509999999999</c:v>
                </c:pt>
                <c:pt idx="27779">
                  <c:v>124.6399</c:v>
                </c:pt>
                <c:pt idx="27780">
                  <c:v>124.6448</c:v>
                </c:pt>
                <c:pt idx="27781">
                  <c:v>124.6497</c:v>
                </c:pt>
                <c:pt idx="27782">
                  <c:v>124.6545</c:v>
                </c:pt>
                <c:pt idx="27783">
                  <c:v>124.65940000000001</c:v>
                </c:pt>
                <c:pt idx="27784">
                  <c:v>124.66420000000001</c:v>
                </c:pt>
                <c:pt idx="27785">
                  <c:v>124.6691</c:v>
                </c:pt>
                <c:pt idx="27786">
                  <c:v>124.67399999999999</c:v>
                </c:pt>
                <c:pt idx="27787">
                  <c:v>124.67880000000001</c:v>
                </c:pt>
                <c:pt idx="27788">
                  <c:v>124.68369999999999</c:v>
                </c:pt>
                <c:pt idx="27789">
                  <c:v>124.68849999999999</c:v>
                </c:pt>
                <c:pt idx="27790">
                  <c:v>124.6934</c:v>
                </c:pt>
                <c:pt idx="27791">
                  <c:v>124.6983</c:v>
                </c:pt>
                <c:pt idx="27792">
                  <c:v>124.70309999999999</c:v>
                </c:pt>
                <c:pt idx="27793">
                  <c:v>124.708</c:v>
                </c:pt>
                <c:pt idx="27794">
                  <c:v>124.7128</c:v>
                </c:pt>
                <c:pt idx="27795">
                  <c:v>124.71770000000001</c:v>
                </c:pt>
                <c:pt idx="27796">
                  <c:v>124.7226</c:v>
                </c:pt>
                <c:pt idx="27797">
                  <c:v>124.7274</c:v>
                </c:pt>
                <c:pt idx="27798">
                  <c:v>124.73230000000001</c:v>
                </c:pt>
                <c:pt idx="27799">
                  <c:v>124.7371</c:v>
                </c:pt>
                <c:pt idx="27800">
                  <c:v>124.742</c:v>
                </c:pt>
                <c:pt idx="27801">
                  <c:v>124.7469</c:v>
                </c:pt>
                <c:pt idx="27802">
                  <c:v>124.7517</c:v>
                </c:pt>
                <c:pt idx="27803">
                  <c:v>124.75659999999999</c:v>
                </c:pt>
                <c:pt idx="27804">
                  <c:v>124.76139999999999</c:v>
                </c:pt>
                <c:pt idx="27805">
                  <c:v>124.7663</c:v>
                </c:pt>
                <c:pt idx="27806">
                  <c:v>124.77119999999999</c:v>
                </c:pt>
                <c:pt idx="27807">
                  <c:v>124.776</c:v>
                </c:pt>
                <c:pt idx="27808">
                  <c:v>124.7809</c:v>
                </c:pt>
                <c:pt idx="27809">
                  <c:v>124.78570000000001</c:v>
                </c:pt>
                <c:pt idx="27810">
                  <c:v>124.7906</c:v>
                </c:pt>
                <c:pt idx="27811">
                  <c:v>124.7955</c:v>
                </c:pt>
                <c:pt idx="27812">
                  <c:v>124.80030000000001</c:v>
                </c:pt>
                <c:pt idx="27813">
                  <c:v>124.8052</c:v>
                </c:pt>
                <c:pt idx="27814">
                  <c:v>124.81</c:v>
                </c:pt>
                <c:pt idx="27815">
                  <c:v>124.81490000000001</c:v>
                </c:pt>
                <c:pt idx="27816">
                  <c:v>124.8198</c:v>
                </c:pt>
                <c:pt idx="27817">
                  <c:v>124.82459999999999</c:v>
                </c:pt>
                <c:pt idx="27818">
                  <c:v>124.8295</c:v>
                </c:pt>
                <c:pt idx="27819">
                  <c:v>124.8343</c:v>
                </c:pt>
                <c:pt idx="27820">
                  <c:v>124.83919999999999</c:v>
                </c:pt>
                <c:pt idx="27821">
                  <c:v>124.8441</c:v>
                </c:pt>
                <c:pt idx="27822">
                  <c:v>124.8489</c:v>
                </c:pt>
                <c:pt idx="27823">
                  <c:v>124.85380000000001</c:v>
                </c:pt>
                <c:pt idx="27824">
                  <c:v>124.8586</c:v>
                </c:pt>
                <c:pt idx="27825">
                  <c:v>124.8635</c:v>
                </c:pt>
                <c:pt idx="27826">
                  <c:v>124.86840000000001</c:v>
                </c:pt>
                <c:pt idx="27827">
                  <c:v>124.8732</c:v>
                </c:pt>
                <c:pt idx="27828">
                  <c:v>124.8781</c:v>
                </c:pt>
                <c:pt idx="27829">
                  <c:v>124.88290000000001</c:v>
                </c:pt>
                <c:pt idx="27830">
                  <c:v>124.8878</c:v>
                </c:pt>
                <c:pt idx="27831">
                  <c:v>124.89269999999999</c:v>
                </c:pt>
                <c:pt idx="27832">
                  <c:v>124.89749999999999</c:v>
                </c:pt>
                <c:pt idx="27833">
                  <c:v>124.9024</c:v>
                </c:pt>
                <c:pt idx="27834">
                  <c:v>124.90719999999999</c:v>
                </c:pt>
                <c:pt idx="27835">
                  <c:v>124.9121</c:v>
                </c:pt>
                <c:pt idx="27836">
                  <c:v>124.917</c:v>
                </c:pt>
                <c:pt idx="27837">
                  <c:v>124.9218</c:v>
                </c:pt>
                <c:pt idx="27838">
                  <c:v>124.9267</c:v>
                </c:pt>
                <c:pt idx="27839">
                  <c:v>124.9315</c:v>
                </c:pt>
                <c:pt idx="27840">
                  <c:v>124.93640000000001</c:v>
                </c:pt>
                <c:pt idx="27841">
                  <c:v>124.9413</c:v>
                </c:pt>
                <c:pt idx="27842">
                  <c:v>124.9461</c:v>
                </c:pt>
                <c:pt idx="27843">
                  <c:v>124.95100000000001</c:v>
                </c:pt>
                <c:pt idx="27844">
                  <c:v>124.95580000000001</c:v>
                </c:pt>
                <c:pt idx="27845">
                  <c:v>124.96069999999999</c:v>
                </c:pt>
                <c:pt idx="27846">
                  <c:v>124.96559999999999</c:v>
                </c:pt>
                <c:pt idx="27847">
                  <c:v>124.9704</c:v>
                </c:pt>
                <c:pt idx="27848">
                  <c:v>124.9753</c:v>
                </c:pt>
                <c:pt idx="27849">
                  <c:v>124.98009999999999</c:v>
                </c:pt>
                <c:pt idx="27850">
                  <c:v>124.985</c:v>
                </c:pt>
                <c:pt idx="27851">
                  <c:v>124.98990000000001</c:v>
                </c:pt>
                <c:pt idx="27852">
                  <c:v>124.99469999999999</c:v>
                </c:pt>
                <c:pt idx="27853">
                  <c:v>124.9996</c:v>
                </c:pt>
                <c:pt idx="27854">
                  <c:v>125.00439999999999</c:v>
                </c:pt>
                <c:pt idx="27855">
                  <c:v>125.0093</c:v>
                </c:pt>
                <c:pt idx="27856">
                  <c:v>125.01419999999999</c:v>
                </c:pt>
                <c:pt idx="27857">
                  <c:v>125.01899999999999</c:v>
                </c:pt>
                <c:pt idx="27858">
                  <c:v>125.0239</c:v>
                </c:pt>
                <c:pt idx="27859">
                  <c:v>125.02869999999999</c:v>
                </c:pt>
                <c:pt idx="27860">
                  <c:v>125.03359999999999</c:v>
                </c:pt>
                <c:pt idx="27861">
                  <c:v>125.0385</c:v>
                </c:pt>
                <c:pt idx="27862">
                  <c:v>125.0433</c:v>
                </c:pt>
                <c:pt idx="27863">
                  <c:v>125.04819999999999</c:v>
                </c:pt>
                <c:pt idx="27864">
                  <c:v>125.053</c:v>
                </c:pt>
                <c:pt idx="27865">
                  <c:v>125.0579</c:v>
                </c:pt>
                <c:pt idx="27866">
                  <c:v>125.0628</c:v>
                </c:pt>
                <c:pt idx="27867">
                  <c:v>125.0676</c:v>
                </c:pt>
                <c:pt idx="27868">
                  <c:v>125.07250000000001</c:v>
                </c:pt>
                <c:pt idx="27869">
                  <c:v>125.07730000000001</c:v>
                </c:pt>
                <c:pt idx="27870">
                  <c:v>125.0822</c:v>
                </c:pt>
                <c:pt idx="27871">
                  <c:v>125.08710000000001</c:v>
                </c:pt>
                <c:pt idx="27872">
                  <c:v>125.09190000000001</c:v>
                </c:pt>
                <c:pt idx="27873">
                  <c:v>125.0968</c:v>
                </c:pt>
                <c:pt idx="27874">
                  <c:v>125.1016</c:v>
                </c:pt>
                <c:pt idx="27875">
                  <c:v>125.10650000000001</c:v>
                </c:pt>
                <c:pt idx="27876">
                  <c:v>125.11140000000002</c:v>
                </c:pt>
                <c:pt idx="27877">
                  <c:v>125.11620000000001</c:v>
                </c:pt>
                <c:pt idx="27878">
                  <c:v>125.12110000000001</c:v>
                </c:pt>
                <c:pt idx="27879">
                  <c:v>125.12590000000002</c:v>
                </c:pt>
                <c:pt idx="27880">
                  <c:v>125.13079999999999</c:v>
                </c:pt>
                <c:pt idx="27881">
                  <c:v>125.13569999999999</c:v>
                </c:pt>
                <c:pt idx="27882">
                  <c:v>125.14049999999999</c:v>
                </c:pt>
                <c:pt idx="27883">
                  <c:v>125.1454</c:v>
                </c:pt>
                <c:pt idx="27884">
                  <c:v>125.15019999999998</c:v>
                </c:pt>
                <c:pt idx="27885">
                  <c:v>125.15509999999999</c:v>
                </c:pt>
                <c:pt idx="27886">
                  <c:v>125.16</c:v>
                </c:pt>
                <c:pt idx="27887">
                  <c:v>125.1648</c:v>
                </c:pt>
                <c:pt idx="27888">
                  <c:v>125.16969999999999</c:v>
                </c:pt>
                <c:pt idx="27889">
                  <c:v>125.17449999999999</c:v>
                </c:pt>
                <c:pt idx="27890">
                  <c:v>125.1794</c:v>
                </c:pt>
                <c:pt idx="27891">
                  <c:v>125.18429999999999</c:v>
                </c:pt>
                <c:pt idx="27892">
                  <c:v>125.1891</c:v>
                </c:pt>
                <c:pt idx="27893">
                  <c:v>125.194</c:v>
                </c:pt>
                <c:pt idx="27894">
                  <c:v>125.19880000000001</c:v>
                </c:pt>
                <c:pt idx="27895">
                  <c:v>125.2037</c:v>
                </c:pt>
                <c:pt idx="27896">
                  <c:v>125.2086</c:v>
                </c:pt>
                <c:pt idx="27897">
                  <c:v>125.21340000000001</c:v>
                </c:pt>
                <c:pt idx="27898">
                  <c:v>125.2183</c:v>
                </c:pt>
                <c:pt idx="27899">
                  <c:v>125.2231</c:v>
                </c:pt>
                <c:pt idx="27900">
                  <c:v>125.22800000000001</c:v>
                </c:pt>
                <c:pt idx="27901">
                  <c:v>125.23290000000001</c:v>
                </c:pt>
                <c:pt idx="27902">
                  <c:v>125.2377</c:v>
                </c:pt>
                <c:pt idx="27903">
                  <c:v>125.24260000000001</c:v>
                </c:pt>
                <c:pt idx="27904">
                  <c:v>125.24740000000001</c:v>
                </c:pt>
                <c:pt idx="27905">
                  <c:v>125.25230000000001</c:v>
                </c:pt>
                <c:pt idx="27906">
                  <c:v>125.25720000000001</c:v>
                </c:pt>
                <c:pt idx="27907">
                  <c:v>125.26200000000001</c:v>
                </c:pt>
                <c:pt idx="27908">
                  <c:v>125.26689999999999</c:v>
                </c:pt>
                <c:pt idx="27909">
                  <c:v>125.27170000000001</c:v>
                </c:pt>
                <c:pt idx="27910">
                  <c:v>125.27659999999999</c:v>
                </c:pt>
                <c:pt idx="27911">
                  <c:v>125.28149999999999</c:v>
                </c:pt>
                <c:pt idx="27912">
                  <c:v>125.28629999999998</c:v>
                </c:pt>
                <c:pt idx="27913">
                  <c:v>125.29119999999999</c:v>
                </c:pt>
                <c:pt idx="27914">
                  <c:v>125.29599999999999</c:v>
                </c:pt>
                <c:pt idx="27915">
                  <c:v>125.3009</c:v>
                </c:pt>
                <c:pt idx="27916">
                  <c:v>125.30579999999999</c:v>
                </c:pt>
                <c:pt idx="27917">
                  <c:v>125.31059999999999</c:v>
                </c:pt>
                <c:pt idx="27918">
                  <c:v>125.3155</c:v>
                </c:pt>
                <c:pt idx="27919">
                  <c:v>125.32029999999999</c:v>
                </c:pt>
                <c:pt idx="27920">
                  <c:v>125.3252</c:v>
                </c:pt>
                <c:pt idx="27921">
                  <c:v>125.3301</c:v>
                </c:pt>
                <c:pt idx="27922">
                  <c:v>125.3349</c:v>
                </c:pt>
                <c:pt idx="27923">
                  <c:v>125.3398</c:v>
                </c:pt>
                <c:pt idx="27924">
                  <c:v>125.3446</c:v>
                </c:pt>
                <c:pt idx="27925">
                  <c:v>125.34950000000001</c:v>
                </c:pt>
                <c:pt idx="27926">
                  <c:v>125.35429999999999</c:v>
                </c:pt>
                <c:pt idx="27927">
                  <c:v>125.3592</c:v>
                </c:pt>
                <c:pt idx="27928">
                  <c:v>125.36410000000001</c:v>
                </c:pt>
                <c:pt idx="27929">
                  <c:v>125.36890000000001</c:v>
                </c:pt>
                <c:pt idx="27930">
                  <c:v>125.3738</c:v>
                </c:pt>
                <c:pt idx="27931">
                  <c:v>125.37870000000001</c:v>
                </c:pt>
                <c:pt idx="27932">
                  <c:v>125.38350000000001</c:v>
                </c:pt>
                <c:pt idx="27933">
                  <c:v>125.3884</c:v>
                </c:pt>
                <c:pt idx="27934">
                  <c:v>125.39320000000001</c:v>
                </c:pt>
                <c:pt idx="27935">
                  <c:v>125.39810000000001</c:v>
                </c:pt>
                <c:pt idx="27936">
                  <c:v>125.40299999999999</c:v>
                </c:pt>
                <c:pt idx="27937">
                  <c:v>125.40780000000001</c:v>
                </c:pt>
                <c:pt idx="27938">
                  <c:v>125.41269999999999</c:v>
                </c:pt>
                <c:pt idx="27939">
                  <c:v>125.41749999999999</c:v>
                </c:pt>
                <c:pt idx="27940">
                  <c:v>125.4224</c:v>
                </c:pt>
                <c:pt idx="27941">
                  <c:v>125.42729999999999</c:v>
                </c:pt>
                <c:pt idx="27942">
                  <c:v>125.43209999999999</c:v>
                </c:pt>
                <c:pt idx="27943">
                  <c:v>125.437</c:v>
                </c:pt>
                <c:pt idx="27944">
                  <c:v>125.44179999999999</c:v>
                </c:pt>
                <c:pt idx="27945">
                  <c:v>125.44669999999999</c:v>
                </c:pt>
                <c:pt idx="27946">
                  <c:v>125.4515</c:v>
                </c:pt>
                <c:pt idx="27947">
                  <c:v>125.4564</c:v>
                </c:pt>
                <c:pt idx="27948">
                  <c:v>125.46129999999999</c:v>
                </c:pt>
                <c:pt idx="27949">
                  <c:v>125.4661</c:v>
                </c:pt>
                <c:pt idx="27950">
                  <c:v>125.471</c:v>
                </c:pt>
                <c:pt idx="27951">
                  <c:v>125.4759</c:v>
                </c:pt>
                <c:pt idx="27952">
                  <c:v>125.4807</c:v>
                </c:pt>
                <c:pt idx="27953">
                  <c:v>125.48560000000001</c:v>
                </c:pt>
                <c:pt idx="27954">
                  <c:v>125.49040000000001</c:v>
                </c:pt>
                <c:pt idx="27955">
                  <c:v>125.4953</c:v>
                </c:pt>
                <c:pt idx="27956">
                  <c:v>125.50020000000001</c:v>
                </c:pt>
                <c:pt idx="27957">
                  <c:v>125.50500000000001</c:v>
                </c:pt>
                <c:pt idx="27958">
                  <c:v>125.5099</c:v>
                </c:pt>
                <c:pt idx="27959">
                  <c:v>125.5147</c:v>
                </c:pt>
                <c:pt idx="27960">
                  <c:v>125.51960000000001</c:v>
                </c:pt>
                <c:pt idx="27961">
                  <c:v>125.52440000000001</c:v>
                </c:pt>
                <c:pt idx="27962">
                  <c:v>125.52930000000001</c:v>
                </c:pt>
                <c:pt idx="27963">
                  <c:v>125.53420000000001</c:v>
                </c:pt>
                <c:pt idx="27964">
                  <c:v>125.53900000000002</c:v>
                </c:pt>
                <c:pt idx="27965">
                  <c:v>125.54390000000001</c:v>
                </c:pt>
                <c:pt idx="27966">
                  <c:v>125.54879999999999</c:v>
                </c:pt>
                <c:pt idx="27967">
                  <c:v>125.55359999999999</c:v>
                </c:pt>
                <c:pt idx="27968">
                  <c:v>125.5585</c:v>
                </c:pt>
                <c:pt idx="27969">
                  <c:v>125.56329999999998</c:v>
                </c:pt>
                <c:pt idx="27970">
                  <c:v>125.56819999999999</c:v>
                </c:pt>
                <c:pt idx="27971">
                  <c:v>125.5731</c:v>
                </c:pt>
                <c:pt idx="27972">
                  <c:v>125.57789999999999</c:v>
                </c:pt>
                <c:pt idx="27973">
                  <c:v>125.58279999999999</c:v>
                </c:pt>
                <c:pt idx="27974">
                  <c:v>125.58759999999999</c:v>
                </c:pt>
                <c:pt idx="27975">
                  <c:v>125.5925</c:v>
                </c:pt>
                <c:pt idx="27976">
                  <c:v>125.59739999999999</c:v>
                </c:pt>
                <c:pt idx="27977">
                  <c:v>125.6022</c:v>
                </c:pt>
                <c:pt idx="27978">
                  <c:v>125.6071</c:v>
                </c:pt>
                <c:pt idx="27979">
                  <c:v>125.61189999999999</c:v>
                </c:pt>
                <c:pt idx="27980">
                  <c:v>125.6168</c:v>
                </c:pt>
                <c:pt idx="27981">
                  <c:v>125.6216</c:v>
                </c:pt>
                <c:pt idx="27982">
                  <c:v>125.62650000000001</c:v>
                </c:pt>
                <c:pt idx="27983">
                  <c:v>125.6314</c:v>
                </c:pt>
                <c:pt idx="27984">
                  <c:v>125.6362</c:v>
                </c:pt>
                <c:pt idx="27985">
                  <c:v>125.64110000000001</c:v>
                </c:pt>
                <c:pt idx="27986">
                  <c:v>125.646</c:v>
                </c:pt>
                <c:pt idx="27987">
                  <c:v>125.6508</c:v>
                </c:pt>
                <c:pt idx="27988">
                  <c:v>125.65570000000001</c:v>
                </c:pt>
                <c:pt idx="27989">
                  <c:v>125.66050000000001</c:v>
                </c:pt>
                <c:pt idx="27990">
                  <c:v>125.66540000000001</c:v>
                </c:pt>
                <c:pt idx="27991">
                  <c:v>125.67030000000001</c:v>
                </c:pt>
                <c:pt idx="27992">
                  <c:v>125.67510000000001</c:v>
                </c:pt>
                <c:pt idx="27993">
                  <c:v>125.67999999999999</c:v>
                </c:pt>
                <c:pt idx="27994">
                  <c:v>125.68480000000001</c:v>
                </c:pt>
                <c:pt idx="27995">
                  <c:v>125.68969999999999</c:v>
                </c:pt>
                <c:pt idx="27996">
                  <c:v>125.69449999999999</c:v>
                </c:pt>
                <c:pt idx="27997">
                  <c:v>125.69939999999998</c:v>
                </c:pt>
                <c:pt idx="27998">
                  <c:v>125.70429999999999</c:v>
                </c:pt>
                <c:pt idx="27999">
                  <c:v>125.70909999999999</c:v>
                </c:pt>
                <c:pt idx="28000">
                  <c:v>125.714</c:v>
                </c:pt>
                <c:pt idx="28001">
                  <c:v>125.71879999999999</c:v>
                </c:pt>
                <c:pt idx="28002">
                  <c:v>125.72369999999999</c:v>
                </c:pt>
                <c:pt idx="28003">
                  <c:v>125.7286</c:v>
                </c:pt>
                <c:pt idx="28004">
                  <c:v>125.73339999999999</c:v>
                </c:pt>
                <c:pt idx="28005">
                  <c:v>125.7383</c:v>
                </c:pt>
                <c:pt idx="28006">
                  <c:v>125.7432</c:v>
                </c:pt>
                <c:pt idx="28007">
                  <c:v>125.748</c:v>
                </c:pt>
                <c:pt idx="28008">
                  <c:v>125.7529</c:v>
                </c:pt>
                <c:pt idx="28009">
                  <c:v>125.7577</c:v>
                </c:pt>
                <c:pt idx="28010">
                  <c:v>125.76260000000001</c:v>
                </c:pt>
                <c:pt idx="28011">
                  <c:v>125.7675</c:v>
                </c:pt>
                <c:pt idx="28012">
                  <c:v>125.7723</c:v>
                </c:pt>
                <c:pt idx="28013">
                  <c:v>125.77720000000001</c:v>
                </c:pt>
                <c:pt idx="28014">
                  <c:v>125.78200000000001</c:v>
                </c:pt>
                <c:pt idx="28015">
                  <c:v>125.7869</c:v>
                </c:pt>
                <c:pt idx="28016">
                  <c:v>125.79170000000001</c:v>
                </c:pt>
                <c:pt idx="28017">
                  <c:v>125.79660000000001</c:v>
                </c:pt>
                <c:pt idx="28018">
                  <c:v>125.8015</c:v>
                </c:pt>
                <c:pt idx="28019">
                  <c:v>125.80630000000001</c:v>
                </c:pt>
                <c:pt idx="28020">
                  <c:v>125.81120000000001</c:v>
                </c:pt>
                <c:pt idx="28021">
                  <c:v>125.81600000000002</c:v>
                </c:pt>
                <c:pt idx="28022">
                  <c:v>125.82090000000001</c:v>
                </c:pt>
                <c:pt idx="28023">
                  <c:v>125.82579999999999</c:v>
                </c:pt>
                <c:pt idx="28024">
                  <c:v>125.83059999999999</c:v>
                </c:pt>
                <c:pt idx="28025">
                  <c:v>125.8355</c:v>
                </c:pt>
                <c:pt idx="28026">
                  <c:v>125.84039999999999</c:v>
                </c:pt>
                <c:pt idx="28027">
                  <c:v>125.84519999999999</c:v>
                </c:pt>
                <c:pt idx="28028">
                  <c:v>125.8501</c:v>
                </c:pt>
                <c:pt idx="28029">
                  <c:v>125.85489999999999</c:v>
                </c:pt>
                <c:pt idx="28030">
                  <c:v>125.85979999999999</c:v>
                </c:pt>
                <c:pt idx="28031">
                  <c:v>125.8646</c:v>
                </c:pt>
                <c:pt idx="28032">
                  <c:v>125.8695</c:v>
                </c:pt>
                <c:pt idx="28033">
                  <c:v>125.87439999999999</c:v>
                </c:pt>
                <c:pt idx="28034">
                  <c:v>125.8792</c:v>
                </c:pt>
                <c:pt idx="28035">
                  <c:v>125.8841</c:v>
                </c:pt>
                <c:pt idx="28036">
                  <c:v>125.88889999999999</c:v>
                </c:pt>
                <c:pt idx="28037">
                  <c:v>125.8938</c:v>
                </c:pt>
                <c:pt idx="28038">
                  <c:v>125.89870000000001</c:v>
                </c:pt>
                <c:pt idx="28039">
                  <c:v>125.90350000000001</c:v>
                </c:pt>
                <c:pt idx="28040">
                  <c:v>125.9084</c:v>
                </c:pt>
                <c:pt idx="28041">
                  <c:v>125.9132</c:v>
                </c:pt>
                <c:pt idx="28042">
                  <c:v>125.91810000000001</c:v>
                </c:pt>
                <c:pt idx="28043">
                  <c:v>125.923</c:v>
                </c:pt>
                <c:pt idx="28044">
                  <c:v>125.9278</c:v>
                </c:pt>
                <c:pt idx="28045">
                  <c:v>125.93270000000001</c:v>
                </c:pt>
                <c:pt idx="28046">
                  <c:v>125.93750000000001</c:v>
                </c:pt>
                <c:pt idx="28047">
                  <c:v>125.94240000000001</c:v>
                </c:pt>
                <c:pt idx="28048">
                  <c:v>125.94730000000001</c:v>
                </c:pt>
                <c:pt idx="28049">
                  <c:v>125.95210000000002</c:v>
                </c:pt>
                <c:pt idx="28050">
                  <c:v>125.95700000000001</c:v>
                </c:pt>
                <c:pt idx="28051">
                  <c:v>125.96180000000001</c:v>
                </c:pt>
                <c:pt idx="28052">
                  <c:v>125.96669999999999</c:v>
                </c:pt>
                <c:pt idx="28053">
                  <c:v>125.9716</c:v>
                </c:pt>
                <c:pt idx="28054">
                  <c:v>125.97639999999998</c:v>
                </c:pt>
                <c:pt idx="28055">
                  <c:v>125.98129999999999</c:v>
                </c:pt>
                <c:pt idx="28056">
                  <c:v>125.98609999999999</c:v>
                </c:pt>
                <c:pt idx="28057">
                  <c:v>125.99099999999999</c:v>
                </c:pt>
                <c:pt idx="28058">
                  <c:v>125.99589999999999</c:v>
                </c:pt>
                <c:pt idx="28059">
                  <c:v>126.00069999999999</c:v>
                </c:pt>
                <c:pt idx="28060">
                  <c:v>126.0056</c:v>
                </c:pt>
                <c:pt idx="28061">
                  <c:v>126.01039999999999</c:v>
                </c:pt>
                <c:pt idx="28062">
                  <c:v>126.0153</c:v>
                </c:pt>
                <c:pt idx="28063">
                  <c:v>126.0202</c:v>
                </c:pt>
                <c:pt idx="28064">
                  <c:v>126.02499999999999</c:v>
                </c:pt>
                <c:pt idx="28065">
                  <c:v>126.0299</c:v>
                </c:pt>
                <c:pt idx="28066">
                  <c:v>126.0347</c:v>
                </c:pt>
                <c:pt idx="28067">
                  <c:v>126.03960000000001</c:v>
                </c:pt>
                <c:pt idx="28068">
                  <c:v>126.0445</c:v>
                </c:pt>
                <c:pt idx="28069">
                  <c:v>126.0493</c:v>
                </c:pt>
                <c:pt idx="28070">
                  <c:v>126.05420000000001</c:v>
                </c:pt>
                <c:pt idx="28071">
                  <c:v>126.059</c:v>
                </c:pt>
                <c:pt idx="28072">
                  <c:v>126.0639</c:v>
                </c:pt>
                <c:pt idx="28073">
                  <c:v>126.06880000000001</c:v>
                </c:pt>
                <c:pt idx="28074">
                  <c:v>126.07360000000001</c:v>
                </c:pt>
                <c:pt idx="28075">
                  <c:v>126.07850000000001</c:v>
                </c:pt>
                <c:pt idx="28076">
                  <c:v>126.08330000000001</c:v>
                </c:pt>
                <c:pt idx="28077">
                  <c:v>126.08820000000001</c:v>
                </c:pt>
                <c:pt idx="28078">
                  <c:v>126.09310000000001</c:v>
                </c:pt>
                <c:pt idx="28079">
                  <c:v>126.09790000000001</c:v>
                </c:pt>
                <c:pt idx="28080">
                  <c:v>126.10279999999999</c:v>
                </c:pt>
                <c:pt idx="28081">
                  <c:v>126.10759999999999</c:v>
                </c:pt>
                <c:pt idx="28082">
                  <c:v>126.11249999999998</c:v>
                </c:pt>
                <c:pt idx="28083">
                  <c:v>126.11729999999999</c:v>
                </c:pt>
                <c:pt idx="28084">
                  <c:v>126.12219999999999</c:v>
                </c:pt>
                <c:pt idx="28085">
                  <c:v>126.1271</c:v>
                </c:pt>
                <c:pt idx="28086">
                  <c:v>126.13189999999999</c:v>
                </c:pt>
                <c:pt idx="28087">
                  <c:v>126.13679999999999</c:v>
                </c:pt>
                <c:pt idx="28088">
                  <c:v>126.1417</c:v>
                </c:pt>
                <c:pt idx="28089">
                  <c:v>126.14649999999999</c:v>
                </c:pt>
                <c:pt idx="28090">
                  <c:v>126.1514</c:v>
                </c:pt>
                <c:pt idx="28091">
                  <c:v>126.1562</c:v>
                </c:pt>
                <c:pt idx="28092">
                  <c:v>126.1611</c:v>
                </c:pt>
                <c:pt idx="28093">
                  <c:v>126.166</c:v>
                </c:pt>
                <c:pt idx="28094">
                  <c:v>126.1708</c:v>
                </c:pt>
                <c:pt idx="28095">
                  <c:v>126.17570000000001</c:v>
                </c:pt>
                <c:pt idx="28096">
                  <c:v>126.18049999999999</c:v>
                </c:pt>
                <c:pt idx="28097">
                  <c:v>126.1854</c:v>
                </c:pt>
                <c:pt idx="28098">
                  <c:v>126.1902</c:v>
                </c:pt>
                <c:pt idx="28099">
                  <c:v>126.19510000000001</c:v>
                </c:pt>
                <c:pt idx="28100">
                  <c:v>126.2</c:v>
                </c:pt>
                <c:pt idx="28101">
                  <c:v>126.20480000000001</c:v>
                </c:pt>
                <c:pt idx="28102">
                  <c:v>126.20970000000001</c:v>
                </c:pt>
                <c:pt idx="28103">
                  <c:v>126.2145</c:v>
                </c:pt>
                <c:pt idx="28104">
                  <c:v>126.21940000000001</c:v>
                </c:pt>
                <c:pt idx="28105">
                  <c:v>126.22430000000001</c:v>
                </c:pt>
                <c:pt idx="28106">
                  <c:v>126.22910000000002</c:v>
                </c:pt>
                <c:pt idx="28107">
                  <c:v>126.23400000000001</c:v>
                </c:pt>
                <c:pt idx="28108">
                  <c:v>126.23889999999999</c:v>
                </c:pt>
                <c:pt idx="28109">
                  <c:v>126.24369999999999</c:v>
                </c:pt>
                <c:pt idx="28110">
                  <c:v>126.24859999999998</c:v>
                </c:pt>
                <c:pt idx="28111">
                  <c:v>126.25339999999998</c:v>
                </c:pt>
                <c:pt idx="28112">
                  <c:v>126.25829999999999</c:v>
                </c:pt>
                <c:pt idx="28113">
                  <c:v>126.26309999999999</c:v>
                </c:pt>
                <c:pt idx="28114">
                  <c:v>126.26799999999999</c:v>
                </c:pt>
                <c:pt idx="28115">
                  <c:v>126.27289999999999</c:v>
                </c:pt>
                <c:pt idx="28116">
                  <c:v>126.2777</c:v>
                </c:pt>
                <c:pt idx="28117">
                  <c:v>126.28259999999999</c:v>
                </c:pt>
                <c:pt idx="28118">
                  <c:v>126.28739999999999</c:v>
                </c:pt>
                <c:pt idx="28119">
                  <c:v>126.2923</c:v>
                </c:pt>
                <c:pt idx="28120">
                  <c:v>126.2972</c:v>
                </c:pt>
                <c:pt idx="28121">
                  <c:v>126.30199999999999</c:v>
                </c:pt>
                <c:pt idx="28122">
                  <c:v>126.3069</c:v>
                </c:pt>
                <c:pt idx="28123">
                  <c:v>126.3117</c:v>
                </c:pt>
                <c:pt idx="28124">
                  <c:v>126.31659999999999</c:v>
                </c:pt>
                <c:pt idx="28125">
                  <c:v>126.3215</c:v>
                </c:pt>
                <c:pt idx="28126">
                  <c:v>126.3263</c:v>
                </c:pt>
                <c:pt idx="28127">
                  <c:v>126.33120000000001</c:v>
                </c:pt>
                <c:pt idx="28128">
                  <c:v>126.336</c:v>
                </c:pt>
                <c:pt idx="28129">
                  <c:v>126.3409</c:v>
                </c:pt>
                <c:pt idx="28130">
                  <c:v>126.34580000000001</c:v>
                </c:pt>
                <c:pt idx="28131">
                  <c:v>126.35060000000001</c:v>
                </c:pt>
                <c:pt idx="28132">
                  <c:v>126.35550000000001</c:v>
                </c:pt>
                <c:pt idx="28133">
                  <c:v>126.36030000000001</c:v>
                </c:pt>
                <c:pt idx="28134">
                  <c:v>126.36520000000002</c:v>
                </c:pt>
                <c:pt idx="28135">
                  <c:v>126.37010000000001</c:v>
                </c:pt>
                <c:pt idx="28136">
                  <c:v>126.37490000000001</c:v>
                </c:pt>
                <c:pt idx="28137">
                  <c:v>126.37979999999999</c:v>
                </c:pt>
                <c:pt idx="28138">
                  <c:v>126.38460000000002</c:v>
                </c:pt>
                <c:pt idx="28139">
                  <c:v>126.38949999999998</c:v>
                </c:pt>
                <c:pt idx="28140">
                  <c:v>126.39439999999999</c:v>
                </c:pt>
                <c:pt idx="28141">
                  <c:v>126.39919999999999</c:v>
                </c:pt>
                <c:pt idx="28142">
                  <c:v>126.40409999999999</c:v>
                </c:pt>
                <c:pt idx="28143">
                  <c:v>126.40889999999999</c:v>
                </c:pt>
                <c:pt idx="28144">
                  <c:v>126.41379999999999</c:v>
                </c:pt>
                <c:pt idx="28145">
                  <c:v>126.4187</c:v>
                </c:pt>
                <c:pt idx="28146">
                  <c:v>126.42349999999999</c:v>
                </c:pt>
                <c:pt idx="28147">
                  <c:v>126.4284</c:v>
                </c:pt>
                <c:pt idx="28148">
                  <c:v>126.4332</c:v>
                </c:pt>
                <c:pt idx="28149">
                  <c:v>126.43809999999999</c:v>
                </c:pt>
                <c:pt idx="28150">
                  <c:v>126.443</c:v>
                </c:pt>
                <c:pt idx="28151">
                  <c:v>126.4478</c:v>
                </c:pt>
                <c:pt idx="28152">
                  <c:v>126.45270000000001</c:v>
                </c:pt>
                <c:pt idx="28153">
                  <c:v>126.4575</c:v>
                </c:pt>
                <c:pt idx="28154">
                  <c:v>126.4624</c:v>
                </c:pt>
                <c:pt idx="28155">
                  <c:v>126.46730000000001</c:v>
                </c:pt>
                <c:pt idx="28156">
                  <c:v>126.4721</c:v>
                </c:pt>
                <c:pt idx="28157">
                  <c:v>126.477</c:v>
                </c:pt>
                <c:pt idx="28158">
                  <c:v>126.48180000000001</c:v>
                </c:pt>
                <c:pt idx="28159">
                  <c:v>126.48670000000001</c:v>
                </c:pt>
                <c:pt idx="28160">
                  <c:v>126.49160000000001</c:v>
                </c:pt>
                <c:pt idx="28161">
                  <c:v>126.49640000000001</c:v>
                </c:pt>
                <c:pt idx="28162">
                  <c:v>126.50130000000001</c:v>
                </c:pt>
                <c:pt idx="28163">
                  <c:v>126.5061</c:v>
                </c:pt>
                <c:pt idx="28164">
                  <c:v>126.51100000000001</c:v>
                </c:pt>
                <c:pt idx="28165">
                  <c:v>126.51589999999999</c:v>
                </c:pt>
                <c:pt idx="28166">
                  <c:v>126.52070000000002</c:v>
                </c:pt>
                <c:pt idx="28167">
                  <c:v>126.52559999999998</c:v>
                </c:pt>
                <c:pt idx="28168">
                  <c:v>126.53039999999999</c:v>
                </c:pt>
                <c:pt idx="28169">
                  <c:v>126.53529999999999</c:v>
                </c:pt>
                <c:pt idx="28170">
                  <c:v>126.5402</c:v>
                </c:pt>
                <c:pt idx="28171">
                  <c:v>126.54499999999999</c:v>
                </c:pt>
                <c:pt idx="28172">
                  <c:v>126.54989999999999</c:v>
                </c:pt>
                <c:pt idx="28173">
                  <c:v>126.5547</c:v>
                </c:pt>
                <c:pt idx="28174">
                  <c:v>126.55959999999999</c:v>
                </c:pt>
                <c:pt idx="28175">
                  <c:v>126.5645</c:v>
                </c:pt>
                <c:pt idx="28176">
                  <c:v>126.5693</c:v>
                </c:pt>
                <c:pt idx="28177">
                  <c:v>126.5742</c:v>
                </c:pt>
                <c:pt idx="28178">
                  <c:v>126.57899999999999</c:v>
                </c:pt>
                <c:pt idx="28179">
                  <c:v>126.5839</c:v>
                </c:pt>
                <c:pt idx="28180">
                  <c:v>126.5887</c:v>
                </c:pt>
                <c:pt idx="28181">
                  <c:v>126.5936</c:v>
                </c:pt>
                <c:pt idx="28182">
                  <c:v>126.5985</c:v>
                </c:pt>
                <c:pt idx="28183">
                  <c:v>126.6033</c:v>
                </c:pt>
                <c:pt idx="28184">
                  <c:v>126.60820000000001</c:v>
                </c:pt>
                <c:pt idx="28185">
                  <c:v>126.6131</c:v>
                </c:pt>
                <c:pt idx="28186">
                  <c:v>126.61790000000001</c:v>
                </c:pt>
                <c:pt idx="28187">
                  <c:v>126.62280000000001</c:v>
                </c:pt>
                <c:pt idx="28188">
                  <c:v>126.6276</c:v>
                </c:pt>
                <c:pt idx="28189">
                  <c:v>126.63250000000001</c:v>
                </c:pt>
                <c:pt idx="28190">
                  <c:v>126.63740000000001</c:v>
                </c:pt>
                <c:pt idx="28191">
                  <c:v>126.64220000000002</c:v>
                </c:pt>
                <c:pt idx="28192">
                  <c:v>126.64710000000001</c:v>
                </c:pt>
                <c:pt idx="28193">
                  <c:v>126.65190000000001</c:v>
                </c:pt>
                <c:pt idx="28194">
                  <c:v>126.65680000000002</c:v>
                </c:pt>
                <c:pt idx="28195">
                  <c:v>126.66160000000001</c:v>
                </c:pt>
                <c:pt idx="28196">
                  <c:v>126.66649999999998</c:v>
                </c:pt>
                <c:pt idx="28197">
                  <c:v>126.67139999999999</c:v>
                </c:pt>
                <c:pt idx="28198">
                  <c:v>126.67619999999999</c:v>
                </c:pt>
                <c:pt idx="28199">
                  <c:v>126.68109999999999</c:v>
                </c:pt>
                <c:pt idx="28200">
                  <c:v>126.68589999999999</c:v>
                </c:pt>
                <c:pt idx="28201">
                  <c:v>126.6908</c:v>
                </c:pt>
                <c:pt idx="28202">
                  <c:v>126.69569999999999</c:v>
                </c:pt>
                <c:pt idx="28203">
                  <c:v>126.70049999999999</c:v>
                </c:pt>
                <c:pt idx="28204">
                  <c:v>126.7054</c:v>
                </c:pt>
                <c:pt idx="28205">
                  <c:v>126.7102</c:v>
                </c:pt>
                <c:pt idx="28206">
                  <c:v>126.71509999999999</c:v>
                </c:pt>
                <c:pt idx="28207">
                  <c:v>126.72</c:v>
                </c:pt>
                <c:pt idx="28208">
                  <c:v>126.7248</c:v>
                </c:pt>
                <c:pt idx="28209">
                  <c:v>126.72969999999999</c:v>
                </c:pt>
                <c:pt idx="28210">
                  <c:v>126.7345</c:v>
                </c:pt>
                <c:pt idx="28211">
                  <c:v>126.7394</c:v>
                </c:pt>
                <c:pt idx="28212">
                  <c:v>126.74430000000001</c:v>
                </c:pt>
                <c:pt idx="28213">
                  <c:v>126.7491</c:v>
                </c:pt>
                <c:pt idx="28214">
                  <c:v>126.754</c:v>
                </c:pt>
                <c:pt idx="28215">
                  <c:v>126.75880000000001</c:v>
                </c:pt>
                <c:pt idx="28216">
                  <c:v>126.7637</c:v>
                </c:pt>
                <c:pt idx="28217">
                  <c:v>126.76860000000001</c:v>
                </c:pt>
                <c:pt idx="28218">
                  <c:v>126.77340000000001</c:v>
                </c:pt>
                <c:pt idx="28219">
                  <c:v>126.77830000000002</c:v>
                </c:pt>
                <c:pt idx="28220">
                  <c:v>126.7831</c:v>
                </c:pt>
                <c:pt idx="28221">
                  <c:v>126.78800000000001</c:v>
                </c:pt>
                <c:pt idx="28222">
                  <c:v>126.79289999999999</c:v>
                </c:pt>
                <c:pt idx="28223">
                  <c:v>126.79770000000002</c:v>
                </c:pt>
                <c:pt idx="28224">
                  <c:v>126.80259999999998</c:v>
                </c:pt>
                <c:pt idx="28225">
                  <c:v>126.80739999999999</c:v>
                </c:pt>
                <c:pt idx="28226">
                  <c:v>126.81229999999999</c:v>
                </c:pt>
                <c:pt idx="28227">
                  <c:v>126.81719999999999</c:v>
                </c:pt>
                <c:pt idx="28228">
                  <c:v>126.82199999999999</c:v>
                </c:pt>
                <c:pt idx="28229">
                  <c:v>126.82689999999999</c:v>
                </c:pt>
                <c:pt idx="28230">
                  <c:v>126.8317</c:v>
                </c:pt>
                <c:pt idx="28231">
                  <c:v>126.83659999999999</c:v>
                </c:pt>
                <c:pt idx="28232">
                  <c:v>126.8415</c:v>
                </c:pt>
                <c:pt idx="28233">
                  <c:v>126.8463</c:v>
                </c:pt>
                <c:pt idx="28234">
                  <c:v>126.85119999999999</c:v>
                </c:pt>
                <c:pt idx="28235">
                  <c:v>126.85599999999999</c:v>
                </c:pt>
                <c:pt idx="28236">
                  <c:v>126.8609</c:v>
                </c:pt>
                <c:pt idx="28237">
                  <c:v>126.86580000000001</c:v>
                </c:pt>
                <c:pt idx="28238">
                  <c:v>126.8706</c:v>
                </c:pt>
                <c:pt idx="28239">
                  <c:v>126.8755</c:v>
                </c:pt>
                <c:pt idx="28240">
                  <c:v>126.88030000000001</c:v>
                </c:pt>
                <c:pt idx="28241">
                  <c:v>126.8852</c:v>
                </c:pt>
                <c:pt idx="28242">
                  <c:v>126.89</c:v>
                </c:pt>
                <c:pt idx="28243">
                  <c:v>126.89490000000001</c:v>
                </c:pt>
                <c:pt idx="28244">
                  <c:v>126.89980000000001</c:v>
                </c:pt>
                <c:pt idx="28245">
                  <c:v>126.9046</c:v>
                </c:pt>
                <c:pt idx="28246">
                  <c:v>126.90950000000001</c:v>
                </c:pt>
                <c:pt idx="28247">
                  <c:v>126.91440000000001</c:v>
                </c:pt>
                <c:pt idx="28248">
                  <c:v>126.9192</c:v>
                </c:pt>
                <c:pt idx="28249">
                  <c:v>126.92410000000001</c:v>
                </c:pt>
                <c:pt idx="28250">
                  <c:v>126.92890000000001</c:v>
                </c:pt>
                <c:pt idx="28251">
                  <c:v>126.93380000000002</c:v>
                </c:pt>
                <c:pt idx="28252">
                  <c:v>126.93860000000001</c:v>
                </c:pt>
                <c:pt idx="28253">
                  <c:v>126.94349999999999</c:v>
                </c:pt>
                <c:pt idx="28254">
                  <c:v>126.94839999999999</c:v>
                </c:pt>
                <c:pt idx="28255">
                  <c:v>126.95319999999998</c:v>
                </c:pt>
                <c:pt idx="28256">
                  <c:v>126.95809999999999</c:v>
                </c:pt>
                <c:pt idx="28257">
                  <c:v>126.96289999999999</c:v>
                </c:pt>
                <c:pt idx="28258">
                  <c:v>126.9678</c:v>
                </c:pt>
                <c:pt idx="28259">
                  <c:v>126.97269999999999</c:v>
                </c:pt>
                <c:pt idx="28260">
                  <c:v>126.97749999999999</c:v>
                </c:pt>
                <c:pt idx="28261">
                  <c:v>126.9824</c:v>
                </c:pt>
                <c:pt idx="28262">
                  <c:v>126.9872</c:v>
                </c:pt>
                <c:pt idx="28263">
                  <c:v>126.99209999999999</c:v>
                </c:pt>
                <c:pt idx="28264">
                  <c:v>126.997</c:v>
                </c:pt>
                <c:pt idx="28265">
                  <c:v>127.0018</c:v>
                </c:pt>
                <c:pt idx="28266">
                  <c:v>127.0067</c:v>
                </c:pt>
                <c:pt idx="28267">
                  <c:v>127.0115</c:v>
                </c:pt>
                <c:pt idx="28268">
                  <c:v>127.0164</c:v>
                </c:pt>
                <c:pt idx="28269">
                  <c:v>127.0213</c:v>
                </c:pt>
                <c:pt idx="28270">
                  <c:v>127.0261</c:v>
                </c:pt>
                <c:pt idx="28271">
                  <c:v>127.03100000000001</c:v>
                </c:pt>
                <c:pt idx="28272">
                  <c:v>127.03580000000001</c:v>
                </c:pt>
                <c:pt idx="28273">
                  <c:v>127.0407</c:v>
                </c:pt>
                <c:pt idx="28274">
                  <c:v>127.04560000000001</c:v>
                </c:pt>
                <c:pt idx="28275">
                  <c:v>127.05040000000001</c:v>
                </c:pt>
                <c:pt idx="28276">
                  <c:v>127.05530000000002</c:v>
                </c:pt>
                <c:pt idx="28277">
                  <c:v>127.06010000000001</c:v>
                </c:pt>
                <c:pt idx="28278">
                  <c:v>127.06500000000001</c:v>
                </c:pt>
                <c:pt idx="28279">
                  <c:v>127.06990000000002</c:v>
                </c:pt>
                <c:pt idx="28280">
                  <c:v>127.07470000000001</c:v>
                </c:pt>
                <c:pt idx="28281">
                  <c:v>127.07959999999999</c:v>
                </c:pt>
                <c:pt idx="28282">
                  <c:v>127.08439999999999</c:v>
                </c:pt>
                <c:pt idx="28283">
                  <c:v>127.08929999999999</c:v>
                </c:pt>
                <c:pt idx="28284">
                  <c:v>127.09409999999998</c:v>
                </c:pt>
                <c:pt idx="28285">
                  <c:v>127.09899999999999</c:v>
                </c:pt>
                <c:pt idx="28286">
                  <c:v>127.1039</c:v>
                </c:pt>
                <c:pt idx="28287">
                  <c:v>127.10869999999998</c:v>
                </c:pt>
                <c:pt idx="28288">
                  <c:v>127.11359999999999</c:v>
                </c:pt>
                <c:pt idx="28289">
                  <c:v>127.1185</c:v>
                </c:pt>
                <c:pt idx="28290">
                  <c:v>127.1233</c:v>
                </c:pt>
                <c:pt idx="28291">
                  <c:v>127.12819999999999</c:v>
                </c:pt>
                <c:pt idx="28292">
                  <c:v>127.133</c:v>
                </c:pt>
                <c:pt idx="28293">
                  <c:v>127.1379</c:v>
                </c:pt>
                <c:pt idx="28294">
                  <c:v>127.14279999999999</c:v>
                </c:pt>
                <c:pt idx="28295">
                  <c:v>127.1476</c:v>
                </c:pt>
                <c:pt idx="28296">
                  <c:v>127.1525</c:v>
                </c:pt>
                <c:pt idx="28297">
                  <c:v>127.15730000000001</c:v>
                </c:pt>
                <c:pt idx="28298">
                  <c:v>127.1622</c:v>
                </c:pt>
                <c:pt idx="28299">
                  <c:v>127.167</c:v>
                </c:pt>
                <c:pt idx="28300">
                  <c:v>127.17190000000001</c:v>
                </c:pt>
                <c:pt idx="28301">
                  <c:v>127.1768</c:v>
                </c:pt>
                <c:pt idx="28302">
                  <c:v>127.1816</c:v>
                </c:pt>
                <c:pt idx="28303">
                  <c:v>127.18650000000001</c:v>
                </c:pt>
                <c:pt idx="28304">
                  <c:v>127.19130000000001</c:v>
                </c:pt>
                <c:pt idx="28305">
                  <c:v>127.1962</c:v>
                </c:pt>
                <c:pt idx="28306">
                  <c:v>127.20110000000001</c:v>
                </c:pt>
                <c:pt idx="28307">
                  <c:v>127.20590000000001</c:v>
                </c:pt>
                <c:pt idx="28308">
                  <c:v>127.21080000000001</c:v>
                </c:pt>
                <c:pt idx="28309">
                  <c:v>127.21560000000001</c:v>
                </c:pt>
                <c:pt idx="28310">
                  <c:v>127.22049999999999</c:v>
                </c:pt>
                <c:pt idx="28311">
                  <c:v>127.22539999999999</c:v>
                </c:pt>
                <c:pt idx="28312">
                  <c:v>127.23019999999998</c:v>
                </c:pt>
                <c:pt idx="28313">
                  <c:v>127.23509999999999</c:v>
                </c:pt>
                <c:pt idx="28314">
                  <c:v>127.23989999999999</c:v>
                </c:pt>
                <c:pt idx="28315">
                  <c:v>127.2448</c:v>
                </c:pt>
                <c:pt idx="28316">
                  <c:v>127.24969999999999</c:v>
                </c:pt>
                <c:pt idx="28317">
                  <c:v>127.25449999999999</c:v>
                </c:pt>
                <c:pt idx="28318">
                  <c:v>127.2594</c:v>
                </c:pt>
                <c:pt idx="28319">
                  <c:v>127.26419999999999</c:v>
                </c:pt>
                <c:pt idx="28320">
                  <c:v>127.26909999999999</c:v>
                </c:pt>
                <c:pt idx="28321">
                  <c:v>127.274</c:v>
                </c:pt>
                <c:pt idx="28322">
                  <c:v>127.2788</c:v>
                </c:pt>
                <c:pt idx="28323">
                  <c:v>127.2837</c:v>
                </c:pt>
                <c:pt idx="28324">
                  <c:v>127.2885</c:v>
                </c:pt>
                <c:pt idx="28325">
                  <c:v>127.29340000000001</c:v>
                </c:pt>
                <c:pt idx="28326">
                  <c:v>127.2983</c:v>
                </c:pt>
                <c:pt idx="28327">
                  <c:v>127.3031</c:v>
                </c:pt>
                <c:pt idx="28328">
                  <c:v>127.30800000000001</c:v>
                </c:pt>
                <c:pt idx="28329">
                  <c:v>127.31280000000001</c:v>
                </c:pt>
                <c:pt idx="28330">
                  <c:v>127.3177</c:v>
                </c:pt>
                <c:pt idx="28331">
                  <c:v>127.32260000000001</c:v>
                </c:pt>
                <c:pt idx="28332">
                  <c:v>127.32740000000001</c:v>
                </c:pt>
                <c:pt idx="28333">
                  <c:v>127.3323</c:v>
                </c:pt>
                <c:pt idx="28334">
                  <c:v>127.33710000000001</c:v>
                </c:pt>
                <c:pt idx="28335">
                  <c:v>127.34200000000001</c:v>
                </c:pt>
                <c:pt idx="28336">
                  <c:v>127.34690000000002</c:v>
                </c:pt>
                <c:pt idx="28337">
                  <c:v>127.35170000000001</c:v>
                </c:pt>
                <c:pt idx="28338">
                  <c:v>127.35659999999999</c:v>
                </c:pt>
                <c:pt idx="28339">
                  <c:v>127.36140000000002</c:v>
                </c:pt>
                <c:pt idx="28340">
                  <c:v>127.36629999999998</c:v>
                </c:pt>
                <c:pt idx="28341">
                  <c:v>127.37109999999998</c:v>
                </c:pt>
                <c:pt idx="28342">
                  <c:v>127.37599999999999</c:v>
                </c:pt>
                <c:pt idx="28343">
                  <c:v>127.3809</c:v>
                </c:pt>
                <c:pt idx="28344">
                  <c:v>127.38569999999999</c:v>
                </c:pt>
                <c:pt idx="28345">
                  <c:v>127.39059999999999</c:v>
                </c:pt>
                <c:pt idx="28346">
                  <c:v>127.3955</c:v>
                </c:pt>
                <c:pt idx="28347">
                  <c:v>127.40029999999999</c:v>
                </c:pt>
                <c:pt idx="28348">
                  <c:v>127.40519999999999</c:v>
                </c:pt>
                <c:pt idx="28349">
                  <c:v>127.41</c:v>
                </c:pt>
                <c:pt idx="28350">
                  <c:v>127.4149</c:v>
                </c:pt>
                <c:pt idx="28351">
                  <c:v>127.41969999999999</c:v>
                </c:pt>
                <c:pt idx="28352">
                  <c:v>127.4246</c:v>
                </c:pt>
                <c:pt idx="28353">
                  <c:v>127.4295</c:v>
                </c:pt>
                <c:pt idx="28354">
                  <c:v>127.43430000000001</c:v>
                </c:pt>
                <c:pt idx="28355">
                  <c:v>127.4392</c:v>
                </c:pt>
                <c:pt idx="28356">
                  <c:v>127.444</c:v>
                </c:pt>
                <c:pt idx="28357">
                  <c:v>127.44890000000001</c:v>
                </c:pt>
                <c:pt idx="28358">
                  <c:v>127.4538</c:v>
                </c:pt>
                <c:pt idx="28359">
                  <c:v>127.4586</c:v>
                </c:pt>
                <c:pt idx="28360">
                  <c:v>127.46350000000001</c:v>
                </c:pt>
                <c:pt idx="28361">
                  <c:v>127.46830000000001</c:v>
                </c:pt>
                <c:pt idx="28362">
                  <c:v>127.47320000000001</c:v>
                </c:pt>
                <c:pt idx="28363">
                  <c:v>127.47810000000001</c:v>
                </c:pt>
                <c:pt idx="28364">
                  <c:v>127.48290000000001</c:v>
                </c:pt>
                <c:pt idx="28365">
                  <c:v>127.48780000000001</c:v>
                </c:pt>
                <c:pt idx="28366">
                  <c:v>127.49260000000001</c:v>
                </c:pt>
                <c:pt idx="28367">
                  <c:v>127.49750000000002</c:v>
                </c:pt>
                <c:pt idx="28368">
                  <c:v>127.50239999999999</c:v>
                </c:pt>
                <c:pt idx="28369">
                  <c:v>127.50719999999998</c:v>
                </c:pt>
                <c:pt idx="28370">
                  <c:v>127.51209999999999</c:v>
                </c:pt>
                <c:pt idx="28371">
                  <c:v>127.51689999999999</c:v>
                </c:pt>
                <c:pt idx="28372">
                  <c:v>127.52179999999998</c:v>
                </c:pt>
                <c:pt idx="28373">
                  <c:v>127.52669999999999</c:v>
                </c:pt>
                <c:pt idx="28374">
                  <c:v>127.53149999999999</c:v>
                </c:pt>
                <c:pt idx="28375">
                  <c:v>127.5364</c:v>
                </c:pt>
                <c:pt idx="28376">
                  <c:v>127.54119999999999</c:v>
                </c:pt>
                <c:pt idx="28377">
                  <c:v>127.5461</c:v>
                </c:pt>
                <c:pt idx="28378">
                  <c:v>127.551</c:v>
                </c:pt>
                <c:pt idx="28379">
                  <c:v>127.55579999999999</c:v>
                </c:pt>
                <c:pt idx="28380">
                  <c:v>127.5607</c:v>
                </c:pt>
                <c:pt idx="28381">
                  <c:v>127.5655</c:v>
                </c:pt>
                <c:pt idx="28382">
                  <c:v>127.57040000000001</c:v>
                </c:pt>
                <c:pt idx="28383">
                  <c:v>127.5752</c:v>
                </c:pt>
                <c:pt idx="28384">
                  <c:v>127.5801</c:v>
                </c:pt>
                <c:pt idx="28385">
                  <c:v>127.58500000000001</c:v>
                </c:pt>
                <c:pt idx="28386">
                  <c:v>127.5898</c:v>
                </c:pt>
                <c:pt idx="28387">
                  <c:v>127.5947</c:v>
                </c:pt>
                <c:pt idx="28388">
                  <c:v>127.59960000000001</c:v>
                </c:pt>
                <c:pt idx="28389">
                  <c:v>127.60440000000001</c:v>
                </c:pt>
                <c:pt idx="28390">
                  <c:v>127.6093</c:v>
                </c:pt>
                <c:pt idx="28391">
                  <c:v>127.61410000000001</c:v>
                </c:pt>
                <c:pt idx="28392">
                  <c:v>127.61900000000001</c:v>
                </c:pt>
                <c:pt idx="28393">
                  <c:v>127.6238</c:v>
                </c:pt>
                <c:pt idx="28394">
                  <c:v>127.62870000000001</c:v>
                </c:pt>
                <c:pt idx="28395">
                  <c:v>127.63360000000002</c:v>
                </c:pt>
                <c:pt idx="28396">
                  <c:v>127.63840000000002</c:v>
                </c:pt>
                <c:pt idx="28397">
                  <c:v>127.64329999999998</c:v>
                </c:pt>
                <c:pt idx="28398">
                  <c:v>127.64809999999999</c:v>
                </c:pt>
                <c:pt idx="28399">
                  <c:v>127.65299999999999</c:v>
                </c:pt>
                <c:pt idx="28400">
                  <c:v>127.65789999999998</c:v>
                </c:pt>
                <c:pt idx="28401">
                  <c:v>127.66269999999999</c:v>
                </c:pt>
                <c:pt idx="28402">
                  <c:v>127.66759999999999</c:v>
                </c:pt>
                <c:pt idx="28403">
                  <c:v>127.6724</c:v>
                </c:pt>
                <c:pt idx="28404">
                  <c:v>127.67729999999999</c:v>
                </c:pt>
                <c:pt idx="28405">
                  <c:v>127.68219999999999</c:v>
                </c:pt>
                <c:pt idx="28406">
                  <c:v>127.687</c:v>
                </c:pt>
                <c:pt idx="28407">
                  <c:v>127.6919</c:v>
                </c:pt>
                <c:pt idx="28408">
                  <c:v>127.69669999999999</c:v>
                </c:pt>
                <c:pt idx="28409">
                  <c:v>127.7016</c:v>
                </c:pt>
                <c:pt idx="28410">
                  <c:v>127.70650000000001</c:v>
                </c:pt>
                <c:pt idx="28411">
                  <c:v>127.71129999999999</c:v>
                </c:pt>
                <c:pt idx="28412">
                  <c:v>127.7162</c:v>
                </c:pt>
                <c:pt idx="28413">
                  <c:v>127.721</c:v>
                </c:pt>
                <c:pt idx="28414">
                  <c:v>127.72590000000001</c:v>
                </c:pt>
                <c:pt idx="28415">
                  <c:v>127.7308</c:v>
                </c:pt>
                <c:pt idx="28416">
                  <c:v>127.73560000000001</c:v>
                </c:pt>
                <c:pt idx="28417">
                  <c:v>127.74050000000001</c:v>
                </c:pt>
                <c:pt idx="28418">
                  <c:v>127.7453</c:v>
                </c:pt>
                <c:pt idx="28419">
                  <c:v>127.75020000000001</c:v>
                </c:pt>
                <c:pt idx="28420">
                  <c:v>127.75500000000001</c:v>
                </c:pt>
                <c:pt idx="28421">
                  <c:v>127.75990000000002</c:v>
                </c:pt>
                <c:pt idx="28422">
                  <c:v>127.76480000000001</c:v>
                </c:pt>
                <c:pt idx="28423">
                  <c:v>127.76960000000001</c:v>
                </c:pt>
                <c:pt idx="28424">
                  <c:v>127.77450000000002</c:v>
                </c:pt>
                <c:pt idx="28425">
                  <c:v>127.77930000000001</c:v>
                </c:pt>
                <c:pt idx="28426">
                  <c:v>127.78419999999998</c:v>
                </c:pt>
                <c:pt idx="28427">
                  <c:v>127.78909999999999</c:v>
                </c:pt>
                <c:pt idx="28428">
                  <c:v>127.79389999999999</c:v>
                </c:pt>
                <c:pt idx="28429">
                  <c:v>127.79879999999999</c:v>
                </c:pt>
                <c:pt idx="28430">
                  <c:v>127.80369999999999</c:v>
                </c:pt>
                <c:pt idx="28431">
                  <c:v>127.8085</c:v>
                </c:pt>
                <c:pt idx="28432">
                  <c:v>127.81339999999999</c:v>
                </c:pt>
                <c:pt idx="28433">
                  <c:v>127.81819999999999</c:v>
                </c:pt>
                <c:pt idx="28434">
                  <c:v>127.8231</c:v>
                </c:pt>
                <c:pt idx="28435">
                  <c:v>127.8279</c:v>
                </c:pt>
                <c:pt idx="28436">
                  <c:v>127.83279999999999</c:v>
                </c:pt>
                <c:pt idx="28437">
                  <c:v>127.8377</c:v>
                </c:pt>
                <c:pt idx="28438">
                  <c:v>127.8425</c:v>
                </c:pt>
                <c:pt idx="28439">
                  <c:v>127.84739999999999</c:v>
                </c:pt>
                <c:pt idx="28440">
                  <c:v>127.8522</c:v>
                </c:pt>
                <c:pt idx="28441">
                  <c:v>127.8571</c:v>
                </c:pt>
                <c:pt idx="28442">
                  <c:v>127.86200000000001</c:v>
                </c:pt>
                <c:pt idx="28443">
                  <c:v>127.8668</c:v>
                </c:pt>
                <c:pt idx="28444">
                  <c:v>127.8717</c:v>
                </c:pt>
                <c:pt idx="28445">
                  <c:v>127.87650000000001</c:v>
                </c:pt>
                <c:pt idx="28446">
                  <c:v>127.8814</c:v>
                </c:pt>
                <c:pt idx="28447">
                  <c:v>127.88630000000001</c:v>
                </c:pt>
                <c:pt idx="28448">
                  <c:v>127.89110000000001</c:v>
                </c:pt>
                <c:pt idx="28449">
                  <c:v>127.89600000000002</c:v>
                </c:pt>
                <c:pt idx="28450">
                  <c:v>127.9008</c:v>
                </c:pt>
                <c:pt idx="28451">
                  <c:v>127.90570000000001</c:v>
                </c:pt>
                <c:pt idx="28452">
                  <c:v>127.91060000000002</c:v>
                </c:pt>
                <c:pt idx="28453">
                  <c:v>127.91540000000001</c:v>
                </c:pt>
                <c:pt idx="28454">
                  <c:v>127.92029999999998</c:v>
                </c:pt>
                <c:pt idx="28455">
                  <c:v>127.92510000000001</c:v>
                </c:pt>
                <c:pt idx="28456">
                  <c:v>127.92999999999999</c:v>
                </c:pt>
                <c:pt idx="28457">
                  <c:v>127.93489999999998</c:v>
                </c:pt>
                <c:pt idx="28458">
                  <c:v>127.93969999999999</c:v>
                </c:pt>
                <c:pt idx="28459">
                  <c:v>127.94459999999999</c:v>
                </c:pt>
                <c:pt idx="28460">
                  <c:v>127.9494</c:v>
                </c:pt>
                <c:pt idx="28461">
                  <c:v>127.95429999999999</c:v>
                </c:pt>
                <c:pt idx="28462">
                  <c:v>127.95909999999999</c:v>
                </c:pt>
                <c:pt idx="28463">
                  <c:v>127.964</c:v>
                </c:pt>
                <c:pt idx="28464">
                  <c:v>127.96889999999999</c:v>
                </c:pt>
                <c:pt idx="28465">
                  <c:v>127.97369999999999</c:v>
                </c:pt>
                <c:pt idx="28466">
                  <c:v>127.9786</c:v>
                </c:pt>
                <c:pt idx="28467">
                  <c:v>127.98350000000001</c:v>
                </c:pt>
                <c:pt idx="28468">
                  <c:v>127.9883</c:v>
                </c:pt>
                <c:pt idx="28469">
                  <c:v>127.9932</c:v>
                </c:pt>
                <c:pt idx="28470">
                  <c:v>127.998</c:v>
                </c:pt>
                <c:pt idx="28471">
                  <c:v>128.00290000000001</c:v>
                </c:pt>
                <c:pt idx="28472">
                  <c:v>128.0077</c:v>
                </c:pt>
                <c:pt idx="28473">
                  <c:v>128.01259999999999</c:v>
                </c:pt>
                <c:pt idx="28474">
                  <c:v>128.01750000000001</c:v>
                </c:pt>
                <c:pt idx="28475">
                  <c:v>128.0223</c:v>
                </c:pt>
                <c:pt idx="28476">
                  <c:v>128.02719999999999</c:v>
                </c:pt>
                <c:pt idx="28477">
                  <c:v>128.03200000000001</c:v>
                </c:pt>
                <c:pt idx="28478">
                  <c:v>128.0369</c:v>
                </c:pt>
                <c:pt idx="28479">
                  <c:v>128.04180000000002</c:v>
                </c:pt>
                <c:pt idx="28480">
                  <c:v>128.04660000000001</c:v>
                </c:pt>
                <c:pt idx="28481">
                  <c:v>128.0515</c:v>
                </c:pt>
                <c:pt idx="28482">
                  <c:v>128.05630000000002</c:v>
                </c:pt>
                <c:pt idx="28483">
                  <c:v>128.06119999999999</c:v>
                </c:pt>
                <c:pt idx="28484">
                  <c:v>128.06609999999998</c:v>
                </c:pt>
                <c:pt idx="28485">
                  <c:v>128.07089999999999</c:v>
                </c:pt>
                <c:pt idx="28486">
                  <c:v>128.07579999999999</c:v>
                </c:pt>
                <c:pt idx="28487">
                  <c:v>128.08059999999998</c:v>
                </c:pt>
                <c:pt idx="28488">
                  <c:v>128.0855</c:v>
                </c:pt>
                <c:pt idx="28489">
                  <c:v>128.09039999999999</c:v>
                </c:pt>
                <c:pt idx="28490">
                  <c:v>128.09520000000001</c:v>
                </c:pt>
                <c:pt idx="28491">
                  <c:v>128.1001</c:v>
                </c:pt>
                <c:pt idx="28492">
                  <c:v>128.10489999999999</c:v>
                </c:pt>
                <c:pt idx="28493">
                  <c:v>128.10980000000001</c:v>
                </c:pt>
                <c:pt idx="28494">
                  <c:v>128.1147</c:v>
                </c:pt>
                <c:pt idx="28495">
                  <c:v>128.11949999999999</c:v>
                </c:pt>
                <c:pt idx="28496">
                  <c:v>128.12440000000001</c:v>
                </c:pt>
                <c:pt idx="28497">
                  <c:v>128.1292</c:v>
                </c:pt>
                <c:pt idx="28498">
                  <c:v>128.13409999999999</c:v>
                </c:pt>
                <c:pt idx="28499">
                  <c:v>128.13890000000001</c:v>
                </c:pt>
                <c:pt idx="28500">
                  <c:v>128.1438</c:v>
                </c:pt>
                <c:pt idx="28501">
                  <c:v>128.14869999999999</c:v>
                </c:pt>
                <c:pt idx="28502">
                  <c:v>128.15350000000001</c:v>
                </c:pt>
                <c:pt idx="28503">
                  <c:v>128.1584</c:v>
                </c:pt>
                <c:pt idx="28504">
                  <c:v>128.16320000000002</c:v>
                </c:pt>
                <c:pt idx="28505">
                  <c:v>128.16810000000001</c:v>
                </c:pt>
                <c:pt idx="28506">
                  <c:v>128.173</c:v>
                </c:pt>
                <c:pt idx="28507">
                  <c:v>128.17780000000002</c:v>
                </c:pt>
                <c:pt idx="28508">
                  <c:v>128.18270000000001</c:v>
                </c:pt>
                <c:pt idx="28509">
                  <c:v>128.1875</c:v>
                </c:pt>
                <c:pt idx="28510">
                  <c:v>128.19240000000002</c:v>
                </c:pt>
                <c:pt idx="28511">
                  <c:v>128.19729999999998</c:v>
                </c:pt>
                <c:pt idx="28512">
                  <c:v>128.2021</c:v>
                </c:pt>
                <c:pt idx="28513">
                  <c:v>128.20699999999999</c:v>
                </c:pt>
                <c:pt idx="28514">
                  <c:v>128.21179999999998</c:v>
                </c:pt>
                <c:pt idx="28515">
                  <c:v>128.2167</c:v>
                </c:pt>
                <c:pt idx="28516">
                  <c:v>128.2216</c:v>
                </c:pt>
                <c:pt idx="28517">
                  <c:v>128.22639999999998</c:v>
                </c:pt>
                <c:pt idx="28518">
                  <c:v>128.2313</c:v>
                </c:pt>
                <c:pt idx="28519">
                  <c:v>128.23609999999999</c:v>
                </c:pt>
                <c:pt idx="28520">
                  <c:v>128.24099999999999</c:v>
                </c:pt>
                <c:pt idx="28521">
                  <c:v>128.2458</c:v>
                </c:pt>
                <c:pt idx="28522">
                  <c:v>128.25069999999999</c:v>
                </c:pt>
                <c:pt idx="28523">
                  <c:v>128.25559999999999</c:v>
                </c:pt>
                <c:pt idx="28524">
                  <c:v>128.2604</c:v>
                </c:pt>
                <c:pt idx="28525">
                  <c:v>128.2653</c:v>
                </c:pt>
                <c:pt idx="28526">
                  <c:v>128.27009999999999</c:v>
                </c:pt>
                <c:pt idx="28527">
                  <c:v>128.27500000000001</c:v>
                </c:pt>
                <c:pt idx="28528">
                  <c:v>128.2799</c:v>
                </c:pt>
                <c:pt idx="28529">
                  <c:v>128.28470000000002</c:v>
                </c:pt>
                <c:pt idx="28530">
                  <c:v>128.28960000000001</c:v>
                </c:pt>
                <c:pt idx="28531">
                  <c:v>128.2945</c:v>
                </c:pt>
                <c:pt idx="28532">
                  <c:v>128.29930000000002</c:v>
                </c:pt>
                <c:pt idx="28533">
                  <c:v>128.30420000000001</c:v>
                </c:pt>
                <c:pt idx="28534">
                  <c:v>128.309</c:v>
                </c:pt>
                <c:pt idx="28535">
                  <c:v>128.31390000000002</c:v>
                </c:pt>
                <c:pt idx="28536">
                  <c:v>128.31870000000001</c:v>
                </c:pt>
                <c:pt idx="28537">
                  <c:v>128.3236</c:v>
                </c:pt>
                <c:pt idx="28538">
                  <c:v>128.32850000000002</c:v>
                </c:pt>
                <c:pt idx="28539">
                  <c:v>128.33330000000001</c:v>
                </c:pt>
                <c:pt idx="28540">
                  <c:v>128.3382</c:v>
                </c:pt>
                <c:pt idx="28541">
                  <c:v>128.34300000000002</c:v>
                </c:pt>
                <c:pt idx="28542">
                  <c:v>128.34789999999998</c:v>
                </c:pt>
                <c:pt idx="28543">
                  <c:v>128.3528</c:v>
                </c:pt>
                <c:pt idx="28544">
                  <c:v>128.35759999999999</c:v>
                </c:pt>
                <c:pt idx="28545">
                  <c:v>128.36249999999998</c:v>
                </c:pt>
                <c:pt idx="28546">
                  <c:v>128.3673</c:v>
                </c:pt>
                <c:pt idx="28547">
                  <c:v>128.37219999999999</c:v>
                </c:pt>
                <c:pt idx="28548">
                  <c:v>128.37709999999998</c:v>
                </c:pt>
                <c:pt idx="28549">
                  <c:v>128.3819</c:v>
                </c:pt>
                <c:pt idx="28550">
                  <c:v>128.38679999999999</c:v>
                </c:pt>
                <c:pt idx="28551">
                  <c:v>128.39159999999998</c:v>
                </c:pt>
                <c:pt idx="28552">
                  <c:v>128.3965</c:v>
                </c:pt>
                <c:pt idx="28553">
                  <c:v>128.4014</c:v>
                </c:pt>
                <c:pt idx="28554">
                  <c:v>128.40619999999998</c:v>
                </c:pt>
                <c:pt idx="28555">
                  <c:v>128.4111</c:v>
                </c:pt>
                <c:pt idx="28556">
                  <c:v>128.41589999999999</c:v>
                </c:pt>
                <c:pt idx="28557">
                  <c:v>128.42080000000001</c:v>
                </c:pt>
                <c:pt idx="28558">
                  <c:v>128.4256</c:v>
                </c:pt>
                <c:pt idx="28559">
                  <c:v>128.43049999999999</c:v>
                </c:pt>
                <c:pt idx="28560">
                  <c:v>128.43540000000002</c:v>
                </c:pt>
                <c:pt idx="28561">
                  <c:v>128.4402</c:v>
                </c:pt>
                <c:pt idx="28562">
                  <c:v>128.4451</c:v>
                </c:pt>
                <c:pt idx="28563">
                  <c:v>128.44990000000001</c:v>
                </c:pt>
                <c:pt idx="28564">
                  <c:v>128.45480000000001</c:v>
                </c:pt>
                <c:pt idx="28565">
                  <c:v>128.4597</c:v>
                </c:pt>
                <c:pt idx="28566">
                  <c:v>128.46450000000002</c:v>
                </c:pt>
                <c:pt idx="28567">
                  <c:v>128.46940000000001</c:v>
                </c:pt>
                <c:pt idx="28568">
                  <c:v>128.47420000000002</c:v>
                </c:pt>
                <c:pt idx="28569">
                  <c:v>128.47910000000002</c:v>
                </c:pt>
                <c:pt idx="28570">
                  <c:v>128.48399999999998</c:v>
                </c:pt>
                <c:pt idx="28571">
                  <c:v>128.4888</c:v>
                </c:pt>
                <c:pt idx="28572">
                  <c:v>128.49369999999999</c:v>
                </c:pt>
                <c:pt idx="28573">
                  <c:v>128.49849999999998</c:v>
                </c:pt>
                <c:pt idx="28574">
                  <c:v>128.5034</c:v>
                </c:pt>
                <c:pt idx="28575">
                  <c:v>128.50829999999999</c:v>
                </c:pt>
                <c:pt idx="28576">
                  <c:v>128.51309999999998</c:v>
                </c:pt>
                <c:pt idx="28577">
                  <c:v>128.518</c:v>
                </c:pt>
                <c:pt idx="28578">
                  <c:v>128.52279999999999</c:v>
                </c:pt>
                <c:pt idx="28579">
                  <c:v>128.52769999999998</c:v>
                </c:pt>
                <c:pt idx="28580">
                  <c:v>128.5326</c:v>
                </c:pt>
                <c:pt idx="28581">
                  <c:v>128.53739999999999</c:v>
                </c:pt>
                <c:pt idx="28582">
                  <c:v>128.54230000000001</c:v>
                </c:pt>
                <c:pt idx="28583">
                  <c:v>128.5471</c:v>
                </c:pt>
                <c:pt idx="28584">
                  <c:v>128.55199999999999</c:v>
                </c:pt>
                <c:pt idx="28585">
                  <c:v>128.55680000000001</c:v>
                </c:pt>
                <c:pt idx="28586">
                  <c:v>128.5617</c:v>
                </c:pt>
                <c:pt idx="28587">
                  <c:v>128.56659999999999</c:v>
                </c:pt>
                <c:pt idx="28588">
                  <c:v>128.57140000000001</c:v>
                </c:pt>
                <c:pt idx="28589">
                  <c:v>128.5763</c:v>
                </c:pt>
                <c:pt idx="28590">
                  <c:v>128.5812</c:v>
                </c:pt>
                <c:pt idx="28591">
                  <c:v>128.58600000000001</c:v>
                </c:pt>
                <c:pt idx="28592">
                  <c:v>128.5909</c:v>
                </c:pt>
                <c:pt idx="28593">
                  <c:v>128.59569999999999</c:v>
                </c:pt>
                <c:pt idx="28594">
                  <c:v>128.60060000000001</c:v>
                </c:pt>
                <c:pt idx="28595">
                  <c:v>128.6054</c:v>
                </c:pt>
                <c:pt idx="28596">
                  <c:v>128.61030000000002</c:v>
                </c:pt>
                <c:pt idx="28597">
                  <c:v>128.61520000000002</c:v>
                </c:pt>
                <c:pt idx="28598">
                  <c:v>128.62</c:v>
                </c:pt>
                <c:pt idx="28599">
                  <c:v>128.6249</c:v>
                </c:pt>
                <c:pt idx="28600">
                  <c:v>128.62970000000001</c:v>
                </c:pt>
                <c:pt idx="28601">
                  <c:v>128.63459999999998</c:v>
                </c:pt>
                <c:pt idx="28602">
                  <c:v>128.6395</c:v>
                </c:pt>
                <c:pt idx="28603">
                  <c:v>128.64429999999999</c:v>
                </c:pt>
                <c:pt idx="28604">
                  <c:v>128.64919999999998</c:v>
                </c:pt>
                <c:pt idx="28605">
                  <c:v>128.654</c:v>
                </c:pt>
                <c:pt idx="28606">
                  <c:v>128.65889999999999</c:v>
                </c:pt>
                <c:pt idx="28607">
                  <c:v>128.66370000000001</c:v>
                </c:pt>
                <c:pt idx="28608">
                  <c:v>128.6686</c:v>
                </c:pt>
                <c:pt idx="28609">
                  <c:v>128.67349999999999</c:v>
                </c:pt>
                <c:pt idx="28610">
                  <c:v>128.67830000000001</c:v>
                </c:pt>
                <c:pt idx="28611">
                  <c:v>128.6832</c:v>
                </c:pt>
                <c:pt idx="28612">
                  <c:v>128.68809999999999</c:v>
                </c:pt>
                <c:pt idx="28613">
                  <c:v>128.69290000000001</c:v>
                </c:pt>
                <c:pt idx="28614">
                  <c:v>128.6978</c:v>
                </c:pt>
                <c:pt idx="28615">
                  <c:v>128.70259999999999</c:v>
                </c:pt>
                <c:pt idx="28616">
                  <c:v>128.70750000000001</c:v>
                </c:pt>
                <c:pt idx="28617">
                  <c:v>128.7123</c:v>
                </c:pt>
                <c:pt idx="28618">
                  <c:v>128.71719999999999</c:v>
                </c:pt>
                <c:pt idx="28619">
                  <c:v>128.72210000000001</c:v>
                </c:pt>
                <c:pt idx="28620">
                  <c:v>128.7269</c:v>
                </c:pt>
                <c:pt idx="28621">
                  <c:v>128.73180000000002</c:v>
                </c:pt>
                <c:pt idx="28622">
                  <c:v>128.73660000000001</c:v>
                </c:pt>
                <c:pt idx="28623">
                  <c:v>128.7415</c:v>
                </c:pt>
                <c:pt idx="28624">
                  <c:v>128.74640000000002</c:v>
                </c:pt>
                <c:pt idx="28625">
                  <c:v>128.75120000000001</c:v>
                </c:pt>
                <c:pt idx="28626">
                  <c:v>128.7561</c:v>
                </c:pt>
                <c:pt idx="28627">
                  <c:v>128.76090000000002</c:v>
                </c:pt>
                <c:pt idx="28628">
                  <c:v>128.76580000000001</c:v>
                </c:pt>
                <c:pt idx="28629">
                  <c:v>128.77069999999998</c:v>
                </c:pt>
                <c:pt idx="28630">
                  <c:v>128.77549999999999</c:v>
                </c:pt>
                <c:pt idx="28631">
                  <c:v>128.78039999999999</c:v>
                </c:pt>
                <c:pt idx="28632">
                  <c:v>128.78519999999997</c:v>
                </c:pt>
                <c:pt idx="28633">
                  <c:v>128.7901</c:v>
                </c:pt>
                <c:pt idx="28634">
                  <c:v>128.79499999999999</c:v>
                </c:pt>
                <c:pt idx="28635">
                  <c:v>128.7998</c:v>
                </c:pt>
                <c:pt idx="28636">
                  <c:v>128.8047</c:v>
                </c:pt>
                <c:pt idx="28637">
                  <c:v>128.80949999999999</c:v>
                </c:pt>
                <c:pt idx="28638">
                  <c:v>128.81440000000001</c:v>
                </c:pt>
                <c:pt idx="28639">
                  <c:v>128.8193</c:v>
                </c:pt>
                <c:pt idx="28640">
                  <c:v>128.82409999999999</c:v>
                </c:pt>
                <c:pt idx="28641">
                  <c:v>128.82900000000001</c:v>
                </c:pt>
                <c:pt idx="28642">
                  <c:v>128.8338</c:v>
                </c:pt>
                <c:pt idx="28643">
                  <c:v>128.83869999999999</c:v>
                </c:pt>
                <c:pt idx="28644">
                  <c:v>128.84350000000001</c:v>
                </c:pt>
                <c:pt idx="28645">
                  <c:v>128.8484</c:v>
                </c:pt>
                <c:pt idx="28646">
                  <c:v>128.85329999999999</c:v>
                </c:pt>
                <c:pt idx="28647">
                  <c:v>128.85810000000001</c:v>
                </c:pt>
                <c:pt idx="28648">
                  <c:v>128.863</c:v>
                </c:pt>
                <c:pt idx="28649">
                  <c:v>128.86780000000002</c:v>
                </c:pt>
                <c:pt idx="28650">
                  <c:v>128.87270000000001</c:v>
                </c:pt>
                <c:pt idx="28651">
                  <c:v>128.8776</c:v>
                </c:pt>
                <c:pt idx="28652">
                  <c:v>128.88240000000002</c:v>
                </c:pt>
                <c:pt idx="28653">
                  <c:v>128.88730000000001</c:v>
                </c:pt>
                <c:pt idx="28654">
                  <c:v>128.8921</c:v>
                </c:pt>
                <c:pt idx="28655">
                  <c:v>128.89700000000002</c:v>
                </c:pt>
                <c:pt idx="28656">
                  <c:v>128.90190000000001</c:v>
                </c:pt>
                <c:pt idx="28657">
                  <c:v>128.9067</c:v>
                </c:pt>
                <c:pt idx="28658">
                  <c:v>128.91159999999999</c:v>
                </c:pt>
                <c:pt idx="28659">
                  <c:v>128.91639999999998</c:v>
                </c:pt>
                <c:pt idx="28660">
                  <c:v>128.9213</c:v>
                </c:pt>
                <c:pt idx="28661">
                  <c:v>128.92619999999999</c:v>
                </c:pt>
                <c:pt idx="28662">
                  <c:v>128.93099999999998</c:v>
                </c:pt>
                <c:pt idx="28663">
                  <c:v>128.9359</c:v>
                </c:pt>
                <c:pt idx="28664">
                  <c:v>128.94069999999999</c:v>
                </c:pt>
                <c:pt idx="28665">
                  <c:v>128.94559999999998</c:v>
                </c:pt>
                <c:pt idx="28666">
                  <c:v>128.9504</c:v>
                </c:pt>
                <c:pt idx="28667">
                  <c:v>128.95529999999999</c:v>
                </c:pt>
                <c:pt idx="28668">
                  <c:v>128.96019999999999</c:v>
                </c:pt>
                <c:pt idx="28669">
                  <c:v>128.965</c:v>
                </c:pt>
                <c:pt idx="28670">
                  <c:v>128.9699</c:v>
                </c:pt>
                <c:pt idx="28671">
                  <c:v>128.97479999999999</c:v>
                </c:pt>
                <c:pt idx="28672">
                  <c:v>128.9796</c:v>
                </c:pt>
                <c:pt idx="28673">
                  <c:v>128.9845</c:v>
                </c:pt>
                <c:pt idx="28674">
                  <c:v>128.98930000000001</c:v>
                </c:pt>
                <c:pt idx="28675">
                  <c:v>128.99420000000001</c:v>
                </c:pt>
                <c:pt idx="28676">
                  <c:v>128.999</c:v>
                </c:pt>
                <c:pt idx="28677">
                  <c:v>129.00390000000002</c:v>
                </c:pt>
                <c:pt idx="28678">
                  <c:v>129.00880000000001</c:v>
                </c:pt>
                <c:pt idx="28679">
                  <c:v>129.0136</c:v>
                </c:pt>
                <c:pt idx="28680">
                  <c:v>129.01850000000002</c:v>
                </c:pt>
                <c:pt idx="28681">
                  <c:v>129.02330000000001</c:v>
                </c:pt>
                <c:pt idx="28682">
                  <c:v>129.0282</c:v>
                </c:pt>
                <c:pt idx="28683">
                  <c:v>129.03310000000002</c:v>
                </c:pt>
                <c:pt idx="28684">
                  <c:v>129.03790000000001</c:v>
                </c:pt>
                <c:pt idx="28685">
                  <c:v>129.0428</c:v>
                </c:pt>
                <c:pt idx="28686">
                  <c:v>129.04760000000002</c:v>
                </c:pt>
                <c:pt idx="28687">
                  <c:v>129.05249999999998</c:v>
                </c:pt>
                <c:pt idx="28688">
                  <c:v>129.05730000000003</c:v>
                </c:pt>
                <c:pt idx="28689">
                  <c:v>129.06219999999999</c:v>
                </c:pt>
                <c:pt idx="28690">
                  <c:v>129.06709999999998</c:v>
                </c:pt>
                <c:pt idx="28691">
                  <c:v>129.0719</c:v>
                </c:pt>
                <c:pt idx="28692">
                  <c:v>129.07679999999999</c:v>
                </c:pt>
                <c:pt idx="28693">
                  <c:v>129.08169999999998</c:v>
                </c:pt>
                <c:pt idx="28694">
                  <c:v>129.0865</c:v>
                </c:pt>
                <c:pt idx="28695">
                  <c:v>129.09139999999999</c:v>
                </c:pt>
                <c:pt idx="28696">
                  <c:v>129.09619999999998</c:v>
                </c:pt>
                <c:pt idx="28697">
                  <c:v>129.1011</c:v>
                </c:pt>
                <c:pt idx="28698">
                  <c:v>129.10589999999999</c:v>
                </c:pt>
                <c:pt idx="28699">
                  <c:v>129.11080000000001</c:v>
                </c:pt>
                <c:pt idx="28700">
                  <c:v>129.1157</c:v>
                </c:pt>
                <c:pt idx="28701">
                  <c:v>129.12049999999999</c:v>
                </c:pt>
                <c:pt idx="28702">
                  <c:v>129.12540000000001</c:v>
                </c:pt>
                <c:pt idx="28703">
                  <c:v>129.1302</c:v>
                </c:pt>
                <c:pt idx="28704">
                  <c:v>129.13509999999999</c:v>
                </c:pt>
                <c:pt idx="28705">
                  <c:v>129.14000000000001</c:v>
                </c:pt>
                <c:pt idx="28706">
                  <c:v>129.1448</c:v>
                </c:pt>
                <c:pt idx="28707">
                  <c:v>129.1497</c:v>
                </c:pt>
                <c:pt idx="28708">
                  <c:v>129.15450000000001</c:v>
                </c:pt>
                <c:pt idx="28709">
                  <c:v>129.15940000000001</c:v>
                </c:pt>
                <c:pt idx="28710">
                  <c:v>129.16419999999999</c:v>
                </c:pt>
                <c:pt idx="28711">
                  <c:v>129.16910000000001</c:v>
                </c:pt>
                <c:pt idx="28712">
                  <c:v>129.17400000000001</c:v>
                </c:pt>
                <c:pt idx="28713">
                  <c:v>129.17880000000002</c:v>
                </c:pt>
                <c:pt idx="28714">
                  <c:v>129.18370000000002</c:v>
                </c:pt>
                <c:pt idx="28715">
                  <c:v>129.18859999999998</c:v>
                </c:pt>
                <c:pt idx="28716">
                  <c:v>129.19340000000003</c:v>
                </c:pt>
                <c:pt idx="28717">
                  <c:v>129.19829999999999</c:v>
                </c:pt>
                <c:pt idx="28718">
                  <c:v>129.20309999999998</c:v>
                </c:pt>
                <c:pt idx="28719">
                  <c:v>129.208</c:v>
                </c:pt>
                <c:pt idx="28720">
                  <c:v>129.21279999999999</c:v>
                </c:pt>
                <c:pt idx="28721">
                  <c:v>129.21769999999998</c:v>
                </c:pt>
                <c:pt idx="28722">
                  <c:v>129.2226</c:v>
                </c:pt>
                <c:pt idx="28723">
                  <c:v>129.22739999999999</c:v>
                </c:pt>
                <c:pt idx="28724">
                  <c:v>129.23229999999998</c:v>
                </c:pt>
                <c:pt idx="28725">
                  <c:v>129.2371</c:v>
                </c:pt>
                <c:pt idx="28726">
                  <c:v>129.24199999999999</c:v>
                </c:pt>
                <c:pt idx="28727">
                  <c:v>129.24690000000001</c:v>
                </c:pt>
                <c:pt idx="28728">
                  <c:v>129.2517</c:v>
                </c:pt>
                <c:pt idx="28729">
                  <c:v>129.25659999999999</c:v>
                </c:pt>
                <c:pt idx="28730">
                  <c:v>129.26140000000001</c:v>
                </c:pt>
                <c:pt idx="28731">
                  <c:v>129.2663</c:v>
                </c:pt>
                <c:pt idx="28732">
                  <c:v>129.27109999999999</c:v>
                </c:pt>
                <c:pt idx="28733">
                  <c:v>129.27600000000001</c:v>
                </c:pt>
                <c:pt idx="28734">
                  <c:v>129.2809</c:v>
                </c:pt>
                <c:pt idx="28735">
                  <c:v>129.28569999999999</c:v>
                </c:pt>
                <c:pt idx="28736">
                  <c:v>129.29060000000001</c:v>
                </c:pt>
                <c:pt idx="28737">
                  <c:v>129.2955</c:v>
                </c:pt>
                <c:pt idx="28738">
                  <c:v>129.30029999999999</c:v>
                </c:pt>
                <c:pt idx="28739">
                  <c:v>129.30520000000001</c:v>
                </c:pt>
                <c:pt idx="28740">
                  <c:v>129.31</c:v>
                </c:pt>
                <c:pt idx="28741">
                  <c:v>129.31490000000002</c:v>
                </c:pt>
                <c:pt idx="28742">
                  <c:v>129.31970000000001</c:v>
                </c:pt>
                <c:pt idx="28743">
                  <c:v>129.3246</c:v>
                </c:pt>
                <c:pt idx="28744">
                  <c:v>129.3295</c:v>
                </c:pt>
                <c:pt idx="28745">
                  <c:v>129.33430000000001</c:v>
                </c:pt>
                <c:pt idx="28746">
                  <c:v>129.33919999999998</c:v>
                </c:pt>
                <c:pt idx="28747">
                  <c:v>129.34399999999999</c:v>
                </c:pt>
                <c:pt idx="28748">
                  <c:v>129.34889999999999</c:v>
                </c:pt>
                <c:pt idx="28749">
                  <c:v>129.35379999999998</c:v>
                </c:pt>
                <c:pt idx="28750">
                  <c:v>129.3586</c:v>
                </c:pt>
                <c:pt idx="28751">
                  <c:v>129.36349999999999</c:v>
                </c:pt>
                <c:pt idx="28752">
                  <c:v>129.3683</c:v>
                </c:pt>
                <c:pt idx="28753">
                  <c:v>129.3732</c:v>
                </c:pt>
                <c:pt idx="28754">
                  <c:v>129.37809999999999</c:v>
                </c:pt>
                <c:pt idx="28755">
                  <c:v>129.38290000000001</c:v>
                </c:pt>
                <c:pt idx="28756">
                  <c:v>129.3878</c:v>
                </c:pt>
                <c:pt idx="28757">
                  <c:v>129.39259999999999</c:v>
                </c:pt>
                <c:pt idx="28758">
                  <c:v>129.39750000000001</c:v>
                </c:pt>
                <c:pt idx="28759">
                  <c:v>129.4024</c:v>
                </c:pt>
                <c:pt idx="28760">
                  <c:v>129.40719999999999</c:v>
                </c:pt>
                <c:pt idx="28761">
                  <c:v>129.41210000000001</c:v>
                </c:pt>
                <c:pt idx="28762">
                  <c:v>129.4169</c:v>
                </c:pt>
                <c:pt idx="28763">
                  <c:v>129.42179999999999</c:v>
                </c:pt>
                <c:pt idx="28764">
                  <c:v>129.42660000000001</c:v>
                </c:pt>
                <c:pt idx="28765">
                  <c:v>129.4315</c:v>
                </c:pt>
                <c:pt idx="28766">
                  <c:v>129.43640000000002</c:v>
                </c:pt>
                <c:pt idx="28767">
                  <c:v>129.44120000000001</c:v>
                </c:pt>
                <c:pt idx="28768">
                  <c:v>129.4461</c:v>
                </c:pt>
                <c:pt idx="28769">
                  <c:v>129.45090000000002</c:v>
                </c:pt>
                <c:pt idx="28770">
                  <c:v>129.45580000000001</c:v>
                </c:pt>
                <c:pt idx="28771">
                  <c:v>129.4607</c:v>
                </c:pt>
                <c:pt idx="28772">
                  <c:v>129.46550000000002</c:v>
                </c:pt>
                <c:pt idx="28773">
                  <c:v>129.47040000000001</c:v>
                </c:pt>
                <c:pt idx="28774">
                  <c:v>129.4752</c:v>
                </c:pt>
                <c:pt idx="28775">
                  <c:v>129.48009999999999</c:v>
                </c:pt>
                <c:pt idx="28776">
                  <c:v>129.48499999999999</c:v>
                </c:pt>
                <c:pt idx="28777">
                  <c:v>129.4898</c:v>
                </c:pt>
                <c:pt idx="28778">
                  <c:v>129.49469999999999</c:v>
                </c:pt>
                <c:pt idx="28779">
                  <c:v>129.49949999999998</c:v>
                </c:pt>
                <c:pt idx="28780">
                  <c:v>129.5044</c:v>
                </c:pt>
                <c:pt idx="28781">
                  <c:v>129.5093</c:v>
                </c:pt>
                <c:pt idx="28782">
                  <c:v>129.51409999999998</c:v>
                </c:pt>
                <c:pt idx="28783">
                  <c:v>129.51900000000001</c:v>
                </c:pt>
                <c:pt idx="28784">
                  <c:v>129.52379999999999</c:v>
                </c:pt>
                <c:pt idx="28785">
                  <c:v>129.52869999999999</c:v>
                </c:pt>
                <c:pt idx="28786">
                  <c:v>129.5335</c:v>
                </c:pt>
                <c:pt idx="28787">
                  <c:v>129.5384</c:v>
                </c:pt>
                <c:pt idx="28788">
                  <c:v>129.54329999999999</c:v>
                </c:pt>
                <c:pt idx="28789">
                  <c:v>129.54810000000001</c:v>
                </c:pt>
                <c:pt idx="28790">
                  <c:v>129.553</c:v>
                </c:pt>
                <c:pt idx="28791">
                  <c:v>129.55780000000001</c:v>
                </c:pt>
                <c:pt idx="28792">
                  <c:v>129.56270000000001</c:v>
                </c:pt>
                <c:pt idx="28793">
                  <c:v>129.5676</c:v>
                </c:pt>
                <c:pt idx="28794">
                  <c:v>129.57240000000002</c:v>
                </c:pt>
                <c:pt idx="28795">
                  <c:v>129.57730000000001</c:v>
                </c:pt>
                <c:pt idx="28796">
                  <c:v>129.5821</c:v>
                </c:pt>
                <c:pt idx="28797">
                  <c:v>129.58700000000002</c:v>
                </c:pt>
                <c:pt idx="28798">
                  <c:v>129.59190000000001</c:v>
                </c:pt>
                <c:pt idx="28799">
                  <c:v>129.5967</c:v>
                </c:pt>
                <c:pt idx="28800">
                  <c:v>129.60160000000002</c:v>
                </c:pt>
                <c:pt idx="28801">
                  <c:v>129.60640000000001</c:v>
                </c:pt>
                <c:pt idx="28802">
                  <c:v>129.6113</c:v>
                </c:pt>
                <c:pt idx="28803">
                  <c:v>129.61619999999999</c:v>
                </c:pt>
                <c:pt idx="28804">
                  <c:v>129.62099999999998</c:v>
                </c:pt>
                <c:pt idx="28805">
                  <c:v>129.6259</c:v>
                </c:pt>
                <c:pt idx="28806">
                  <c:v>129.63069999999999</c:v>
                </c:pt>
                <c:pt idx="28807">
                  <c:v>129.63559999999998</c:v>
                </c:pt>
                <c:pt idx="28808">
                  <c:v>129.6404</c:v>
                </c:pt>
                <c:pt idx="28809">
                  <c:v>129.64529999999999</c:v>
                </c:pt>
                <c:pt idx="28810">
                  <c:v>129.65019999999998</c:v>
                </c:pt>
                <c:pt idx="28811">
                  <c:v>129.655</c:v>
                </c:pt>
                <c:pt idx="28812">
                  <c:v>129.65989999999999</c:v>
                </c:pt>
                <c:pt idx="28813">
                  <c:v>129.66469999999998</c:v>
                </c:pt>
                <c:pt idx="28814">
                  <c:v>129.6696</c:v>
                </c:pt>
                <c:pt idx="28815">
                  <c:v>129.67449999999999</c:v>
                </c:pt>
                <c:pt idx="28816">
                  <c:v>129.67929999999998</c:v>
                </c:pt>
                <c:pt idx="28817">
                  <c:v>129.6842</c:v>
                </c:pt>
                <c:pt idx="28818">
                  <c:v>129.68899999999999</c:v>
                </c:pt>
                <c:pt idx="28819">
                  <c:v>129.69390000000001</c:v>
                </c:pt>
                <c:pt idx="28820">
                  <c:v>129.69880000000001</c:v>
                </c:pt>
                <c:pt idx="28821">
                  <c:v>129.70359999999999</c:v>
                </c:pt>
                <c:pt idx="28822">
                  <c:v>129.70850000000002</c:v>
                </c:pt>
                <c:pt idx="28823">
                  <c:v>129.7133</c:v>
                </c:pt>
                <c:pt idx="28824">
                  <c:v>129.7182</c:v>
                </c:pt>
                <c:pt idx="28825">
                  <c:v>129.72310000000002</c:v>
                </c:pt>
                <c:pt idx="28826">
                  <c:v>129.72790000000001</c:v>
                </c:pt>
                <c:pt idx="28827">
                  <c:v>129.7328</c:v>
                </c:pt>
                <c:pt idx="28828">
                  <c:v>129.73760000000001</c:v>
                </c:pt>
                <c:pt idx="28829">
                  <c:v>129.74250000000001</c:v>
                </c:pt>
                <c:pt idx="28830">
                  <c:v>129.7473</c:v>
                </c:pt>
                <c:pt idx="28831">
                  <c:v>129.75220000000002</c:v>
                </c:pt>
                <c:pt idx="28832">
                  <c:v>129.75709999999998</c:v>
                </c:pt>
                <c:pt idx="28833">
                  <c:v>129.76190000000003</c:v>
                </c:pt>
                <c:pt idx="28834">
                  <c:v>129.76679999999999</c:v>
                </c:pt>
                <c:pt idx="28835">
                  <c:v>129.77159999999998</c:v>
                </c:pt>
                <c:pt idx="28836">
                  <c:v>129.7765</c:v>
                </c:pt>
                <c:pt idx="28837">
                  <c:v>129.78139999999999</c:v>
                </c:pt>
                <c:pt idx="28838">
                  <c:v>129.78619999999998</c:v>
                </c:pt>
                <c:pt idx="28839">
                  <c:v>129.7911</c:v>
                </c:pt>
                <c:pt idx="28840">
                  <c:v>129.79589999999999</c:v>
                </c:pt>
                <c:pt idx="28841">
                  <c:v>129.80079999999998</c:v>
                </c:pt>
                <c:pt idx="28842">
                  <c:v>129.8057</c:v>
                </c:pt>
                <c:pt idx="28843">
                  <c:v>129.81049999999999</c:v>
                </c:pt>
                <c:pt idx="28844">
                  <c:v>129.81540000000001</c:v>
                </c:pt>
                <c:pt idx="28845">
                  <c:v>129.8202</c:v>
                </c:pt>
                <c:pt idx="28846">
                  <c:v>129.82509999999999</c:v>
                </c:pt>
                <c:pt idx="28847">
                  <c:v>129.82990000000001</c:v>
                </c:pt>
                <c:pt idx="28848">
                  <c:v>129.8348</c:v>
                </c:pt>
                <c:pt idx="28849">
                  <c:v>129.83969999999999</c:v>
                </c:pt>
                <c:pt idx="28850">
                  <c:v>129.84450000000001</c:v>
                </c:pt>
                <c:pt idx="28851">
                  <c:v>129.8494</c:v>
                </c:pt>
                <c:pt idx="28852">
                  <c:v>129.85419999999999</c:v>
                </c:pt>
                <c:pt idx="28853">
                  <c:v>129.85910000000001</c:v>
                </c:pt>
                <c:pt idx="28854">
                  <c:v>129.864</c:v>
                </c:pt>
                <c:pt idx="28855">
                  <c:v>129.86879999999999</c:v>
                </c:pt>
                <c:pt idx="28856">
                  <c:v>129.87370000000001</c:v>
                </c:pt>
                <c:pt idx="28857">
                  <c:v>129.8785</c:v>
                </c:pt>
                <c:pt idx="28858">
                  <c:v>129.88340000000002</c:v>
                </c:pt>
                <c:pt idx="28859">
                  <c:v>129.88830000000002</c:v>
                </c:pt>
                <c:pt idx="28860">
                  <c:v>129.8931</c:v>
                </c:pt>
                <c:pt idx="28861">
                  <c:v>129.89800000000002</c:v>
                </c:pt>
                <c:pt idx="28862">
                  <c:v>129.90280000000001</c:v>
                </c:pt>
                <c:pt idx="28863">
                  <c:v>129.90769999999998</c:v>
                </c:pt>
                <c:pt idx="28864">
                  <c:v>129.9126</c:v>
                </c:pt>
                <c:pt idx="28865">
                  <c:v>129.91739999999999</c:v>
                </c:pt>
                <c:pt idx="28866">
                  <c:v>129.92229999999998</c:v>
                </c:pt>
                <c:pt idx="28867">
                  <c:v>129.9271</c:v>
                </c:pt>
                <c:pt idx="28868">
                  <c:v>129.93199999999999</c:v>
                </c:pt>
                <c:pt idx="28869">
                  <c:v>129.93680000000001</c:v>
                </c:pt>
                <c:pt idx="28870">
                  <c:v>129.9417</c:v>
                </c:pt>
                <c:pt idx="28871">
                  <c:v>129.94659999999999</c:v>
                </c:pt>
                <c:pt idx="28872">
                  <c:v>129.95140000000001</c:v>
                </c:pt>
                <c:pt idx="28873">
                  <c:v>129.9563</c:v>
                </c:pt>
                <c:pt idx="28874">
                  <c:v>129.96109999999999</c:v>
                </c:pt>
                <c:pt idx="28875">
                  <c:v>129.96600000000001</c:v>
                </c:pt>
                <c:pt idx="28876">
                  <c:v>129.9709</c:v>
                </c:pt>
                <c:pt idx="28877">
                  <c:v>129.97569999999999</c:v>
                </c:pt>
                <c:pt idx="28878">
                  <c:v>129.98060000000001</c:v>
                </c:pt>
                <c:pt idx="28879">
                  <c:v>129.9854</c:v>
                </c:pt>
                <c:pt idx="28880">
                  <c:v>129.99029999999999</c:v>
                </c:pt>
                <c:pt idx="28881">
                  <c:v>129.99520000000001</c:v>
                </c:pt>
                <c:pt idx="28882">
                  <c:v>130</c:v>
                </c:pt>
                <c:pt idx="28883">
                  <c:v>130.00490000000002</c:v>
                </c:pt>
                <c:pt idx="28884">
                  <c:v>130.00970000000001</c:v>
                </c:pt>
                <c:pt idx="28885">
                  <c:v>130.0146</c:v>
                </c:pt>
                <c:pt idx="28886">
                  <c:v>130.01950000000002</c:v>
                </c:pt>
                <c:pt idx="28887">
                  <c:v>130.02430000000001</c:v>
                </c:pt>
                <c:pt idx="28888">
                  <c:v>130.0292</c:v>
                </c:pt>
                <c:pt idx="28889">
                  <c:v>130.03400000000002</c:v>
                </c:pt>
                <c:pt idx="28890">
                  <c:v>130.03890000000001</c:v>
                </c:pt>
                <c:pt idx="28891">
                  <c:v>130.0437</c:v>
                </c:pt>
                <c:pt idx="28892">
                  <c:v>130.04859999999999</c:v>
                </c:pt>
                <c:pt idx="28893">
                  <c:v>130.05349999999999</c:v>
                </c:pt>
                <c:pt idx="28894">
                  <c:v>130.05829999999997</c:v>
                </c:pt>
                <c:pt idx="28895">
                  <c:v>130.06319999999999</c:v>
                </c:pt>
                <c:pt idx="28896">
                  <c:v>130.06799999999998</c:v>
                </c:pt>
                <c:pt idx="28897">
                  <c:v>130.0729</c:v>
                </c:pt>
                <c:pt idx="28898">
                  <c:v>130.0778</c:v>
                </c:pt>
                <c:pt idx="28899">
                  <c:v>130.08259999999999</c:v>
                </c:pt>
                <c:pt idx="28900">
                  <c:v>130.08750000000001</c:v>
                </c:pt>
                <c:pt idx="28901">
                  <c:v>130.09229999999999</c:v>
                </c:pt>
                <c:pt idx="28902">
                  <c:v>130.09719999999999</c:v>
                </c:pt>
                <c:pt idx="28903">
                  <c:v>130.10210000000001</c:v>
                </c:pt>
                <c:pt idx="28904">
                  <c:v>130.1069</c:v>
                </c:pt>
                <c:pt idx="28905">
                  <c:v>130.11179999999999</c:v>
                </c:pt>
                <c:pt idx="28906">
                  <c:v>130.11660000000001</c:v>
                </c:pt>
                <c:pt idx="28907">
                  <c:v>130.1215</c:v>
                </c:pt>
                <c:pt idx="28908">
                  <c:v>130.12629999999999</c:v>
                </c:pt>
                <c:pt idx="28909">
                  <c:v>130.13120000000001</c:v>
                </c:pt>
                <c:pt idx="28910">
                  <c:v>130.1361</c:v>
                </c:pt>
                <c:pt idx="28911">
                  <c:v>130.14090000000002</c:v>
                </c:pt>
                <c:pt idx="28912">
                  <c:v>130.14580000000001</c:v>
                </c:pt>
                <c:pt idx="28913">
                  <c:v>130.1506</c:v>
                </c:pt>
                <c:pt idx="28914">
                  <c:v>130.15550000000002</c:v>
                </c:pt>
                <c:pt idx="28915">
                  <c:v>130.16040000000001</c:v>
                </c:pt>
                <c:pt idx="28916">
                  <c:v>130.1652</c:v>
                </c:pt>
                <c:pt idx="28917">
                  <c:v>130.17010000000002</c:v>
                </c:pt>
                <c:pt idx="28918">
                  <c:v>130.17490000000001</c:v>
                </c:pt>
                <c:pt idx="28919">
                  <c:v>130.1798</c:v>
                </c:pt>
                <c:pt idx="28920">
                  <c:v>130.18469999999999</c:v>
                </c:pt>
                <c:pt idx="28921">
                  <c:v>130.18950000000001</c:v>
                </c:pt>
                <c:pt idx="28922">
                  <c:v>130.1944</c:v>
                </c:pt>
                <c:pt idx="28923">
                  <c:v>130.19919999999999</c:v>
                </c:pt>
                <c:pt idx="28924">
                  <c:v>130.20409999999998</c:v>
                </c:pt>
                <c:pt idx="28925">
                  <c:v>130.209</c:v>
                </c:pt>
                <c:pt idx="28926">
                  <c:v>130.21379999999999</c:v>
                </c:pt>
                <c:pt idx="28927">
                  <c:v>130.21869999999998</c:v>
                </c:pt>
                <c:pt idx="28928">
                  <c:v>130.2235</c:v>
                </c:pt>
                <c:pt idx="28929">
                  <c:v>130.22839999999999</c:v>
                </c:pt>
                <c:pt idx="28930">
                  <c:v>130.23319999999998</c:v>
                </c:pt>
                <c:pt idx="28931">
                  <c:v>130.2381</c:v>
                </c:pt>
                <c:pt idx="28932">
                  <c:v>130.24299999999999</c:v>
                </c:pt>
                <c:pt idx="28933">
                  <c:v>130.24779999999998</c:v>
                </c:pt>
                <c:pt idx="28934">
                  <c:v>130.2527</c:v>
                </c:pt>
                <c:pt idx="28935">
                  <c:v>130.25749999999999</c:v>
                </c:pt>
                <c:pt idx="28936">
                  <c:v>130.26240000000001</c:v>
                </c:pt>
                <c:pt idx="28937">
                  <c:v>130.26730000000001</c:v>
                </c:pt>
                <c:pt idx="28938">
                  <c:v>130.27209999999999</c:v>
                </c:pt>
                <c:pt idx="28939">
                  <c:v>130.27700000000002</c:v>
                </c:pt>
                <c:pt idx="28940">
                  <c:v>130.2818</c:v>
                </c:pt>
                <c:pt idx="28941">
                  <c:v>130.2867</c:v>
                </c:pt>
                <c:pt idx="28942">
                  <c:v>130.29160000000002</c:v>
                </c:pt>
                <c:pt idx="28943">
                  <c:v>130.29640000000001</c:v>
                </c:pt>
                <c:pt idx="28944">
                  <c:v>130.3013</c:v>
                </c:pt>
                <c:pt idx="28945">
                  <c:v>130.30610000000001</c:v>
                </c:pt>
                <c:pt idx="28946">
                  <c:v>130.31100000000001</c:v>
                </c:pt>
                <c:pt idx="28947">
                  <c:v>130.3158</c:v>
                </c:pt>
                <c:pt idx="28948">
                  <c:v>130.32070000000002</c:v>
                </c:pt>
                <c:pt idx="28949">
                  <c:v>130.32560000000001</c:v>
                </c:pt>
                <c:pt idx="28950">
                  <c:v>130.33040000000003</c:v>
                </c:pt>
                <c:pt idx="28951">
                  <c:v>130.33529999999999</c:v>
                </c:pt>
                <c:pt idx="28952">
                  <c:v>130.34009999999998</c:v>
                </c:pt>
                <c:pt idx="28953">
                  <c:v>130.345</c:v>
                </c:pt>
                <c:pt idx="28954">
                  <c:v>130.34989999999999</c:v>
                </c:pt>
                <c:pt idx="28955">
                  <c:v>130.35469999999998</c:v>
                </c:pt>
                <c:pt idx="28956">
                  <c:v>130.3596</c:v>
                </c:pt>
                <c:pt idx="28957">
                  <c:v>130.36439999999999</c:v>
                </c:pt>
                <c:pt idx="28958">
                  <c:v>130.36929999999998</c:v>
                </c:pt>
                <c:pt idx="28959">
                  <c:v>130.3741</c:v>
                </c:pt>
                <c:pt idx="28960">
                  <c:v>130.37899999999999</c:v>
                </c:pt>
                <c:pt idx="28961">
                  <c:v>130.38389999999998</c:v>
                </c:pt>
                <c:pt idx="28962">
                  <c:v>130.3887</c:v>
                </c:pt>
                <c:pt idx="28963">
                  <c:v>130.39359999999999</c:v>
                </c:pt>
                <c:pt idx="28964">
                  <c:v>130.39850000000001</c:v>
                </c:pt>
                <c:pt idx="28965">
                  <c:v>130.4033</c:v>
                </c:pt>
                <c:pt idx="28966">
                  <c:v>130.40819999999999</c:v>
                </c:pt>
                <c:pt idx="28967">
                  <c:v>130.41300000000001</c:v>
                </c:pt>
                <c:pt idx="28968">
                  <c:v>130.4179</c:v>
                </c:pt>
                <c:pt idx="28969">
                  <c:v>130.42269999999999</c:v>
                </c:pt>
                <c:pt idx="28970">
                  <c:v>130.42760000000001</c:v>
                </c:pt>
                <c:pt idx="28971">
                  <c:v>130.4325</c:v>
                </c:pt>
                <c:pt idx="28972">
                  <c:v>130.43729999999999</c:v>
                </c:pt>
                <c:pt idx="28973">
                  <c:v>130.44220000000001</c:v>
                </c:pt>
                <c:pt idx="28974">
                  <c:v>130.447</c:v>
                </c:pt>
                <c:pt idx="28975">
                  <c:v>130.45190000000002</c:v>
                </c:pt>
                <c:pt idx="28976">
                  <c:v>130.45670000000001</c:v>
                </c:pt>
                <c:pt idx="28977">
                  <c:v>130.4616</c:v>
                </c:pt>
                <c:pt idx="28978">
                  <c:v>130.46650000000002</c:v>
                </c:pt>
                <c:pt idx="28979">
                  <c:v>130.47130000000001</c:v>
                </c:pt>
                <c:pt idx="28980">
                  <c:v>130.47619999999998</c:v>
                </c:pt>
                <c:pt idx="28981">
                  <c:v>130.48100000000002</c:v>
                </c:pt>
                <c:pt idx="28982">
                  <c:v>130.48589999999999</c:v>
                </c:pt>
                <c:pt idx="28983">
                  <c:v>130.49079999999998</c:v>
                </c:pt>
                <c:pt idx="28984">
                  <c:v>130.4956</c:v>
                </c:pt>
                <c:pt idx="28985">
                  <c:v>130.50049999999999</c:v>
                </c:pt>
                <c:pt idx="28986">
                  <c:v>130.50529999999998</c:v>
                </c:pt>
                <c:pt idx="28987">
                  <c:v>130.5102</c:v>
                </c:pt>
                <c:pt idx="28988">
                  <c:v>130.51509999999999</c:v>
                </c:pt>
                <c:pt idx="28989">
                  <c:v>130.51990000000001</c:v>
                </c:pt>
                <c:pt idx="28990">
                  <c:v>130.5248</c:v>
                </c:pt>
                <c:pt idx="28991">
                  <c:v>130.52959999999999</c:v>
                </c:pt>
                <c:pt idx="28992">
                  <c:v>130.53450000000001</c:v>
                </c:pt>
                <c:pt idx="28993">
                  <c:v>130.5394</c:v>
                </c:pt>
                <c:pt idx="28994">
                  <c:v>130.54419999999999</c:v>
                </c:pt>
                <c:pt idx="28995">
                  <c:v>130.54910000000001</c:v>
                </c:pt>
                <c:pt idx="28996">
                  <c:v>130.5539</c:v>
                </c:pt>
                <c:pt idx="28997">
                  <c:v>130.55879999999999</c:v>
                </c:pt>
                <c:pt idx="28998">
                  <c:v>130.56360000000001</c:v>
                </c:pt>
                <c:pt idx="28999">
                  <c:v>130.5685</c:v>
                </c:pt>
                <c:pt idx="29000">
                  <c:v>130.57339999999999</c:v>
                </c:pt>
                <c:pt idx="29001">
                  <c:v>130.57820000000001</c:v>
                </c:pt>
                <c:pt idx="29002">
                  <c:v>130.5831</c:v>
                </c:pt>
                <c:pt idx="29003">
                  <c:v>130.58790000000002</c:v>
                </c:pt>
                <c:pt idx="29004">
                  <c:v>130.59280000000001</c:v>
                </c:pt>
                <c:pt idx="29005">
                  <c:v>130.5977</c:v>
                </c:pt>
                <c:pt idx="29006">
                  <c:v>130.60250000000002</c:v>
                </c:pt>
                <c:pt idx="29007">
                  <c:v>130.60740000000001</c:v>
                </c:pt>
                <c:pt idx="29008">
                  <c:v>130.6122</c:v>
                </c:pt>
                <c:pt idx="29009">
                  <c:v>130.61710000000002</c:v>
                </c:pt>
                <c:pt idx="29010">
                  <c:v>130.62199999999999</c:v>
                </c:pt>
                <c:pt idx="29011">
                  <c:v>130.62679999999997</c:v>
                </c:pt>
                <c:pt idx="29012">
                  <c:v>130.6317</c:v>
                </c:pt>
                <c:pt idx="29013">
                  <c:v>130.63649999999998</c:v>
                </c:pt>
                <c:pt idx="29014">
                  <c:v>130.6414</c:v>
                </c:pt>
                <c:pt idx="29015">
                  <c:v>130.64619999999999</c:v>
                </c:pt>
                <c:pt idx="29016">
                  <c:v>130.65109999999999</c:v>
                </c:pt>
                <c:pt idx="29017">
                  <c:v>130.65600000000001</c:v>
                </c:pt>
                <c:pt idx="29018">
                  <c:v>130.66079999999999</c:v>
                </c:pt>
                <c:pt idx="29019">
                  <c:v>130.66569999999999</c:v>
                </c:pt>
                <c:pt idx="29020">
                  <c:v>130.6705</c:v>
                </c:pt>
                <c:pt idx="29021">
                  <c:v>130.6754</c:v>
                </c:pt>
                <c:pt idx="29022">
                  <c:v>130.68029999999999</c:v>
                </c:pt>
                <c:pt idx="29023">
                  <c:v>130.68510000000001</c:v>
                </c:pt>
                <c:pt idx="29024">
                  <c:v>130.69</c:v>
                </c:pt>
                <c:pt idx="29025">
                  <c:v>130.69479999999999</c:v>
                </c:pt>
                <c:pt idx="29026">
                  <c:v>130.69970000000001</c:v>
                </c:pt>
                <c:pt idx="29027">
                  <c:v>130.7046</c:v>
                </c:pt>
                <c:pt idx="29028">
                  <c:v>130.70940000000002</c:v>
                </c:pt>
                <c:pt idx="29029">
                  <c:v>130.71430000000001</c:v>
                </c:pt>
                <c:pt idx="29030">
                  <c:v>130.7191</c:v>
                </c:pt>
                <c:pt idx="29031">
                  <c:v>130.72400000000002</c:v>
                </c:pt>
                <c:pt idx="29032">
                  <c:v>130.72880000000001</c:v>
                </c:pt>
                <c:pt idx="29033">
                  <c:v>130.7337</c:v>
                </c:pt>
                <c:pt idx="29034">
                  <c:v>130.73860000000002</c:v>
                </c:pt>
                <c:pt idx="29035">
                  <c:v>130.74340000000001</c:v>
                </c:pt>
                <c:pt idx="29036">
                  <c:v>130.7483</c:v>
                </c:pt>
                <c:pt idx="29037">
                  <c:v>130.75310000000002</c:v>
                </c:pt>
                <c:pt idx="29038">
                  <c:v>130.75800000000001</c:v>
                </c:pt>
                <c:pt idx="29039">
                  <c:v>130.76289999999997</c:v>
                </c:pt>
                <c:pt idx="29040">
                  <c:v>130.76769999999999</c:v>
                </c:pt>
                <c:pt idx="29041">
                  <c:v>130.77259999999998</c:v>
                </c:pt>
                <c:pt idx="29042">
                  <c:v>130.7774</c:v>
                </c:pt>
                <c:pt idx="29043">
                  <c:v>130.78229999999999</c:v>
                </c:pt>
                <c:pt idx="29044">
                  <c:v>130.78709999999998</c:v>
                </c:pt>
                <c:pt idx="29045">
                  <c:v>130.792</c:v>
                </c:pt>
                <c:pt idx="29046">
                  <c:v>130.79689999999999</c:v>
                </c:pt>
                <c:pt idx="29047">
                  <c:v>130.80169999999998</c:v>
                </c:pt>
                <c:pt idx="29048">
                  <c:v>130.8066</c:v>
                </c:pt>
                <c:pt idx="29049">
                  <c:v>130.8115</c:v>
                </c:pt>
                <c:pt idx="29050">
                  <c:v>130.81629999999998</c:v>
                </c:pt>
                <c:pt idx="29051">
                  <c:v>130.8212</c:v>
                </c:pt>
                <c:pt idx="29052">
                  <c:v>130.82599999999999</c:v>
                </c:pt>
                <c:pt idx="29053">
                  <c:v>130.83090000000001</c:v>
                </c:pt>
                <c:pt idx="29054">
                  <c:v>130.8357</c:v>
                </c:pt>
                <c:pt idx="29055">
                  <c:v>130.84059999999999</c:v>
                </c:pt>
                <c:pt idx="29056">
                  <c:v>130.84550000000002</c:v>
                </c:pt>
                <c:pt idx="29057">
                  <c:v>130.8503</c:v>
                </c:pt>
                <c:pt idx="29058">
                  <c:v>130.8552</c:v>
                </c:pt>
                <c:pt idx="29059">
                  <c:v>130.86000000000001</c:v>
                </c:pt>
                <c:pt idx="29060">
                  <c:v>130.86490000000001</c:v>
                </c:pt>
                <c:pt idx="29061">
                  <c:v>130.86969999999999</c:v>
                </c:pt>
                <c:pt idx="29062">
                  <c:v>130.87460000000002</c:v>
                </c:pt>
                <c:pt idx="29063">
                  <c:v>130.87950000000001</c:v>
                </c:pt>
                <c:pt idx="29064">
                  <c:v>130.8843</c:v>
                </c:pt>
                <c:pt idx="29065">
                  <c:v>130.88920000000002</c:v>
                </c:pt>
                <c:pt idx="29066">
                  <c:v>130.89410000000001</c:v>
                </c:pt>
                <c:pt idx="29067">
                  <c:v>130.89890000000003</c:v>
                </c:pt>
                <c:pt idx="29068">
                  <c:v>130.90379999999999</c:v>
                </c:pt>
                <c:pt idx="29069">
                  <c:v>130.90860000000001</c:v>
                </c:pt>
                <c:pt idx="29070">
                  <c:v>130.9135</c:v>
                </c:pt>
                <c:pt idx="29071">
                  <c:v>130.91829999999999</c:v>
                </c:pt>
                <c:pt idx="29072">
                  <c:v>130.92319999999998</c:v>
                </c:pt>
                <c:pt idx="29073">
                  <c:v>130.9281</c:v>
                </c:pt>
                <c:pt idx="29074">
                  <c:v>130.93289999999999</c:v>
                </c:pt>
                <c:pt idx="29075">
                  <c:v>130.93779999999998</c:v>
                </c:pt>
                <c:pt idx="29076">
                  <c:v>130.9426</c:v>
                </c:pt>
                <c:pt idx="29077">
                  <c:v>130.94749999999999</c:v>
                </c:pt>
                <c:pt idx="29078">
                  <c:v>130.95239999999998</c:v>
                </c:pt>
                <c:pt idx="29079">
                  <c:v>130.9572</c:v>
                </c:pt>
                <c:pt idx="29080">
                  <c:v>130.96209999999999</c:v>
                </c:pt>
                <c:pt idx="29081">
                  <c:v>130.96690000000001</c:v>
                </c:pt>
                <c:pt idx="29082">
                  <c:v>130.9718</c:v>
                </c:pt>
                <c:pt idx="29083">
                  <c:v>130.97659999999999</c:v>
                </c:pt>
                <c:pt idx="29084">
                  <c:v>130.98150000000001</c:v>
                </c:pt>
                <c:pt idx="29085">
                  <c:v>130.9864</c:v>
                </c:pt>
                <c:pt idx="29086">
                  <c:v>130.99119999999999</c:v>
                </c:pt>
                <c:pt idx="29087">
                  <c:v>130.99610000000001</c:v>
                </c:pt>
                <c:pt idx="29088">
                  <c:v>131.0009</c:v>
                </c:pt>
                <c:pt idx="29089">
                  <c:v>131.00579999999999</c:v>
                </c:pt>
                <c:pt idx="29090">
                  <c:v>131.01070000000001</c:v>
                </c:pt>
                <c:pt idx="29091">
                  <c:v>131.0155</c:v>
                </c:pt>
                <c:pt idx="29092">
                  <c:v>131.0204</c:v>
                </c:pt>
                <c:pt idx="29093">
                  <c:v>131.02520000000001</c:v>
                </c:pt>
                <c:pt idx="29094">
                  <c:v>131.0301</c:v>
                </c:pt>
                <c:pt idx="29095">
                  <c:v>131.03500000000003</c:v>
                </c:pt>
                <c:pt idx="29096">
                  <c:v>131.03980000000001</c:v>
                </c:pt>
                <c:pt idx="29097">
                  <c:v>131.04469999999998</c:v>
                </c:pt>
                <c:pt idx="29098">
                  <c:v>131.04950000000002</c:v>
                </c:pt>
                <c:pt idx="29099">
                  <c:v>131.05439999999999</c:v>
                </c:pt>
                <c:pt idx="29100">
                  <c:v>131.05919999999998</c:v>
                </c:pt>
                <c:pt idx="29101">
                  <c:v>131.0641</c:v>
                </c:pt>
                <c:pt idx="29102">
                  <c:v>131.06899999999999</c:v>
                </c:pt>
                <c:pt idx="29103">
                  <c:v>131.07379999999998</c:v>
                </c:pt>
                <c:pt idx="29104">
                  <c:v>131.0787</c:v>
                </c:pt>
                <c:pt idx="29105">
                  <c:v>131.08349999999999</c:v>
                </c:pt>
                <c:pt idx="29106">
                  <c:v>131.08840000000001</c:v>
                </c:pt>
                <c:pt idx="29107">
                  <c:v>131.0932</c:v>
                </c:pt>
                <c:pt idx="29108">
                  <c:v>131.09809999999999</c:v>
                </c:pt>
                <c:pt idx="29109">
                  <c:v>131.10300000000001</c:v>
                </c:pt>
                <c:pt idx="29110">
                  <c:v>131.1078</c:v>
                </c:pt>
                <c:pt idx="29111">
                  <c:v>131.11269999999999</c:v>
                </c:pt>
                <c:pt idx="29112">
                  <c:v>131.11760000000001</c:v>
                </c:pt>
                <c:pt idx="29113">
                  <c:v>131.1224</c:v>
                </c:pt>
                <c:pt idx="29114">
                  <c:v>131.12729999999999</c:v>
                </c:pt>
                <c:pt idx="29115">
                  <c:v>131.13210000000001</c:v>
                </c:pt>
                <c:pt idx="29116">
                  <c:v>131.137</c:v>
                </c:pt>
                <c:pt idx="29117">
                  <c:v>131.14179999999999</c:v>
                </c:pt>
                <c:pt idx="29118">
                  <c:v>131.14670000000001</c:v>
                </c:pt>
                <c:pt idx="29119">
                  <c:v>131.1516</c:v>
                </c:pt>
                <c:pt idx="29120">
                  <c:v>131.15640000000002</c:v>
                </c:pt>
                <c:pt idx="29121">
                  <c:v>131.16130000000001</c:v>
                </c:pt>
                <c:pt idx="29122">
                  <c:v>131.1661</c:v>
                </c:pt>
                <c:pt idx="29123">
                  <c:v>131.17100000000002</c:v>
                </c:pt>
                <c:pt idx="29124">
                  <c:v>131.17590000000001</c:v>
                </c:pt>
                <c:pt idx="29125">
                  <c:v>131.1807</c:v>
                </c:pt>
                <c:pt idx="29126">
                  <c:v>131.18560000000002</c:v>
                </c:pt>
                <c:pt idx="29127">
                  <c:v>131.19040000000001</c:v>
                </c:pt>
                <c:pt idx="29128">
                  <c:v>131.19529999999997</c:v>
                </c:pt>
                <c:pt idx="29129">
                  <c:v>131.20009999999999</c:v>
                </c:pt>
                <c:pt idx="29130">
                  <c:v>131.20499999999998</c:v>
                </c:pt>
                <c:pt idx="29131">
                  <c:v>131.2099</c:v>
                </c:pt>
                <c:pt idx="29132">
                  <c:v>131.21469999999999</c:v>
                </c:pt>
                <c:pt idx="29133">
                  <c:v>131.21959999999999</c:v>
                </c:pt>
                <c:pt idx="29134">
                  <c:v>131.2244</c:v>
                </c:pt>
                <c:pt idx="29135">
                  <c:v>131.22929999999999</c:v>
                </c:pt>
                <c:pt idx="29136">
                  <c:v>131.23419999999999</c:v>
                </c:pt>
                <c:pt idx="29137">
                  <c:v>131.239</c:v>
                </c:pt>
                <c:pt idx="29138">
                  <c:v>131.2439</c:v>
                </c:pt>
                <c:pt idx="29139">
                  <c:v>131.24869999999999</c:v>
                </c:pt>
                <c:pt idx="29140">
                  <c:v>131.25360000000001</c:v>
                </c:pt>
                <c:pt idx="29141">
                  <c:v>131.2585</c:v>
                </c:pt>
                <c:pt idx="29142">
                  <c:v>131.26329999999999</c:v>
                </c:pt>
                <c:pt idx="29143">
                  <c:v>131.26820000000001</c:v>
                </c:pt>
                <c:pt idx="29144">
                  <c:v>131.273</c:v>
                </c:pt>
                <c:pt idx="29145">
                  <c:v>131.27790000000002</c:v>
                </c:pt>
                <c:pt idx="29146">
                  <c:v>131.28270000000001</c:v>
                </c:pt>
                <c:pt idx="29147">
                  <c:v>131.2876</c:v>
                </c:pt>
                <c:pt idx="29148">
                  <c:v>131.29250000000002</c:v>
                </c:pt>
                <c:pt idx="29149">
                  <c:v>131.29730000000001</c:v>
                </c:pt>
                <c:pt idx="29150">
                  <c:v>131.3022</c:v>
                </c:pt>
                <c:pt idx="29151">
                  <c:v>131.30700000000002</c:v>
                </c:pt>
                <c:pt idx="29152">
                  <c:v>131.31190000000001</c:v>
                </c:pt>
                <c:pt idx="29153">
                  <c:v>131.3168</c:v>
                </c:pt>
                <c:pt idx="29154">
                  <c:v>131.32160000000002</c:v>
                </c:pt>
                <c:pt idx="29155">
                  <c:v>131.32650000000001</c:v>
                </c:pt>
                <c:pt idx="29156">
                  <c:v>131.3313</c:v>
                </c:pt>
                <c:pt idx="29157">
                  <c:v>131.33619999999999</c:v>
                </c:pt>
                <c:pt idx="29158">
                  <c:v>131.34109999999998</c:v>
                </c:pt>
                <c:pt idx="29159">
                  <c:v>131.3459</c:v>
                </c:pt>
                <c:pt idx="29160">
                  <c:v>131.35079999999999</c:v>
                </c:pt>
                <c:pt idx="29161">
                  <c:v>131.35559999999998</c:v>
                </c:pt>
                <c:pt idx="29162">
                  <c:v>131.3605</c:v>
                </c:pt>
                <c:pt idx="29163">
                  <c:v>131.36529999999999</c:v>
                </c:pt>
                <c:pt idx="29164">
                  <c:v>131.37019999999998</c:v>
                </c:pt>
                <c:pt idx="29165">
                  <c:v>131.3751</c:v>
                </c:pt>
                <c:pt idx="29166">
                  <c:v>131.37989999999999</c:v>
                </c:pt>
                <c:pt idx="29167">
                  <c:v>131.38479999999998</c:v>
                </c:pt>
                <c:pt idx="29168">
                  <c:v>131.3896</c:v>
                </c:pt>
                <c:pt idx="29169">
                  <c:v>131.39449999999999</c:v>
                </c:pt>
                <c:pt idx="29170">
                  <c:v>131.39929999999998</c:v>
                </c:pt>
                <c:pt idx="29171">
                  <c:v>131.4042</c:v>
                </c:pt>
                <c:pt idx="29172">
                  <c:v>131.4091</c:v>
                </c:pt>
                <c:pt idx="29173">
                  <c:v>131.41390000000001</c:v>
                </c:pt>
                <c:pt idx="29174">
                  <c:v>131.4188</c:v>
                </c:pt>
                <c:pt idx="29175">
                  <c:v>131.4237</c:v>
                </c:pt>
                <c:pt idx="29176">
                  <c:v>131.42850000000001</c:v>
                </c:pt>
                <c:pt idx="29177">
                  <c:v>131.43340000000001</c:v>
                </c:pt>
                <c:pt idx="29178">
                  <c:v>131.43819999999999</c:v>
                </c:pt>
                <c:pt idx="29179">
                  <c:v>131.44310000000002</c:v>
                </c:pt>
                <c:pt idx="29180">
                  <c:v>131.4479</c:v>
                </c:pt>
                <c:pt idx="29181">
                  <c:v>131.4528</c:v>
                </c:pt>
                <c:pt idx="29182">
                  <c:v>131.45770000000002</c:v>
                </c:pt>
                <c:pt idx="29183">
                  <c:v>131.46250000000001</c:v>
                </c:pt>
                <c:pt idx="29184">
                  <c:v>131.4674</c:v>
                </c:pt>
                <c:pt idx="29185">
                  <c:v>131.47220000000002</c:v>
                </c:pt>
                <c:pt idx="29186">
                  <c:v>131.47710000000001</c:v>
                </c:pt>
                <c:pt idx="29187">
                  <c:v>131.48190000000002</c:v>
                </c:pt>
                <c:pt idx="29188">
                  <c:v>131.48679999999999</c:v>
                </c:pt>
                <c:pt idx="29189">
                  <c:v>131.49169999999998</c:v>
                </c:pt>
                <c:pt idx="29190">
                  <c:v>131.4965</c:v>
                </c:pt>
                <c:pt idx="29191">
                  <c:v>131.50139999999999</c:v>
                </c:pt>
                <c:pt idx="29192">
                  <c:v>131.50619999999998</c:v>
                </c:pt>
                <c:pt idx="29193">
                  <c:v>131.5111</c:v>
                </c:pt>
                <c:pt idx="29194">
                  <c:v>131.51599999999999</c:v>
                </c:pt>
                <c:pt idx="29195">
                  <c:v>131.52079999999998</c:v>
                </c:pt>
                <c:pt idx="29196">
                  <c:v>131.5257</c:v>
                </c:pt>
                <c:pt idx="29197">
                  <c:v>131.53049999999999</c:v>
                </c:pt>
                <c:pt idx="29198">
                  <c:v>131.53540000000001</c:v>
                </c:pt>
                <c:pt idx="29199">
                  <c:v>131.5403</c:v>
                </c:pt>
                <c:pt idx="29200">
                  <c:v>131.54509999999999</c:v>
                </c:pt>
                <c:pt idx="29201">
                  <c:v>131.55000000000001</c:v>
                </c:pt>
                <c:pt idx="29202">
                  <c:v>131.5548</c:v>
                </c:pt>
                <c:pt idx="29203">
                  <c:v>131.55969999999999</c:v>
                </c:pt>
                <c:pt idx="29204">
                  <c:v>131.56450000000001</c:v>
                </c:pt>
                <c:pt idx="29205">
                  <c:v>131.5694</c:v>
                </c:pt>
                <c:pt idx="29206">
                  <c:v>131.57429999999999</c:v>
                </c:pt>
                <c:pt idx="29207">
                  <c:v>131.57910000000001</c:v>
                </c:pt>
                <c:pt idx="29208">
                  <c:v>131.584</c:v>
                </c:pt>
                <c:pt idx="29209">
                  <c:v>131.58879999999999</c:v>
                </c:pt>
                <c:pt idx="29210">
                  <c:v>131.59370000000001</c:v>
                </c:pt>
                <c:pt idx="29211">
                  <c:v>131.5986</c:v>
                </c:pt>
                <c:pt idx="29212">
                  <c:v>131.60340000000002</c:v>
                </c:pt>
                <c:pt idx="29213">
                  <c:v>131.60830000000001</c:v>
                </c:pt>
                <c:pt idx="29214">
                  <c:v>131.6131</c:v>
                </c:pt>
                <c:pt idx="29215">
                  <c:v>131.61800000000002</c:v>
                </c:pt>
                <c:pt idx="29216">
                  <c:v>131.62289999999999</c:v>
                </c:pt>
                <c:pt idx="29217">
                  <c:v>131.62769999999998</c:v>
                </c:pt>
                <c:pt idx="29218">
                  <c:v>131.6326</c:v>
                </c:pt>
                <c:pt idx="29219">
                  <c:v>131.63739999999999</c:v>
                </c:pt>
                <c:pt idx="29220">
                  <c:v>131.64229999999998</c:v>
                </c:pt>
                <c:pt idx="29221">
                  <c:v>131.64709999999999</c:v>
                </c:pt>
                <c:pt idx="29222">
                  <c:v>131.65199999999999</c:v>
                </c:pt>
                <c:pt idx="29223">
                  <c:v>131.65690000000001</c:v>
                </c:pt>
                <c:pt idx="29224">
                  <c:v>131.6617</c:v>
                </c:pt>
                <c:pt idx="29225">
                  <c:v>131.66659999999999</c:v>
                </c:pt>
                <c:pt idx="29226">
                  <c:v>131.67140000000001</c:v>
                </c:pt>
                <c:pt idx="29227">
                  <c:v>131.6763</c:v>
                </c:pt>
                <c:pt idx="29228">
                  <c:v>131.68119999999999</c:v>
                </c:pt>
                <c:pt idx="29229">
                  <c:v>131.68600000000001</c:v>
                </c:pt>
                <c:pt idx="29230">
                  <c:v>131.6909</c:v>
                </c:pt>
                <c:pt idx="29231">
                  <c:v>131.69569999999999</c:v>
                </c:pt>
                <c:pt idx="29232">
                  <c:v>131.70060000000001</c:v>
                </c:pt>
                <c:pt idx="29233">
                  <c:v>131.7054</c:v>
                </c:pt>
                <c:pt idx="29234">
                  <c:v>131.71029999999999</c:v>
                </c:pt>
                <c:pt idx="29235">
                  <c:v>131.71520000000001</c:v>
                </c:pt>
                <c:pt idx="29236">
                  <c:v>131.72</c:v>
                </c:pt>
                <c:pt idx="29237">
                  <c:v>131.72490000000002</c:v>
                </c:pt>
                <c:pt idx="29238">
                  <c:v>131.72970000000001</c:v>
                </c:pt>
                <c:pt idx="29239">
                  <c:v>131.7346</c:v>
                </c:pt>
                <c:pt idx="29240">
                  <c:v>131.73950000000002</c:v>
                </c:pt>
                <c:pt idx="29241">
                  <c:v>131.74430000000001</c:v>
                </c:pt>
                <c:pt idx="29242">
                  <c:v>131.7492</c:v>
                </c:pt>
                <c:pt idx="29243">
                  <c:v>131.75400000000002</c:v>
                </c:pt>
                <c:pt idx="29244">
                  <c:v>131.75890000000001</c:v>
                </c:pt>
                <c:pt idx="29245">
                  <c:v>131.7637</c:v>
                </c:pt>
                <c:pt idx="29246">
                  <c:v>131.76860000000002</c:v>
                </c:pt>
                <c:pt idx="29247">
                  <c:v>131.77349999999998</c:v>
                </c:pt>
                <c:pt idx="29248">
                  <c:v>131.77829999999997</c:v>
                </c:pt>
                <c:pt idx="29249">
                  <c:v>131.78319999999999</c:v>
                </c:pt>
                <c:pt idx="29250">
                  <c:v>131.78799999999998</c:v>
                </c:pt>
                <c:pt idx="29251">
                  <c:v>131.7929</c:v>
                </c:pt>
                <c:pt idx="29252">
                  <c:v>131.7978</c:v>
                </c:pt>
                <c:pt idx="29253">
                  <c:v>131.80259999999998</c:v>
                </c:pt>
                <c:pt idx="29254">
                  <c:v>131.8075</c:v>
                </c:pt>
                <c:pt idx="29255">
                  <c:v>131.81229999999999</c:v>
                </c:pt>
                <c:pt idx="29256">
                  <c:v>131.81719999999999</c:v>
                </c:pt>
                <c:pt idx="29257">
                  <c:v>131.822</c:v>
                </c:pt>
                <c:pt idx="29258">
                  <c:v>131.82689999999999</c:v>
                </c:pt>
                <c:pt idx="29259">
                  <c:v>131.83179999999999</c:v>
                </c:pt>
                <c:pt idx="29260">
                  <c:v>131.8366</c:v>
                </c:pt>
                <c:pt idx="29261">
                  <c:v>131.8415</c:v>
                </c:pt>
                <c:pt idx="29262">
                  <c:v>131.84630000000001</c:v>
                </c:pt>
                <c:pt idx="29263">
                  <c:v>131.85120000000001</c:v>
                </c:pt>
                <c:pt idx="29264">
                  <c:v>131.8561</c:v>
                </c:pt>
                <c:pt idx="29265">
                  <c:v>131.86090000000002</c:v>
                </c:pt>
                <c:pt idx="29266">
                  <c:v>131.86580000000001</c:v>
                </c:pt>
                <c:pt idx="29267">
                  <c:v>131.8706</c:v>
                </c:pt>
                <c:pt idx="29268">
                  <c:v>131.87550000000002</c:v>
                </c:pt>
                <c:pt idx="29269">
                  <c:v>131.88040000000001</c:v>
                </c:pt>
                <c:pt idx="29270">
                  <c:v>131.8852</c:v>
                </c:pt>
                <c:pt idx="29271">
                  <c:v>131.89010000000002</c:v>
                </c:pt>
                <c:pt idx="29272">
                  <c:v>131.89490000000001</c:v>
                </c:pt>
                <c:pt idx="29273">
                  <c:v>131.8998</c:v>
                </c:pt>
                <c:pt idx="29274">
                  <c:v>131.90460000000002</c:v>
                </c:pt>
                <c:pt idx="29275">
                  <c:v>131.90950000000001</c:v>
                </c:pt>
                <c:pt idx="29276">
                  <c:v>131.9144</c:v>
                </c:pt>
                <c:pt idx="29277">
                  <c:v>131.91919999999999</c:v>
                </c:pt>
                <c:pt idx="29278">
                  <c:v>131.92409999999998</c:v>
                </c:pt>
                <c:pt idx="29279">
                  <c:v>131.9289</c:v>
                </c:pt>
                <c:pt idx="29280">
                  <c:v>131.93379999999999</c:v>
                </c:pt>
                <c:pt idx="29281">
                  <c:v>131.93869999999998</c:v>
                </c:pt>
                <c:pt idx="29282">
                  <c:v>131.9435</c:v>
                </c:pt>
                <c:pt idx="29283">
                  <c:v>131.94839999999999</c:v>
                </c:pt>
                <c:pt idx="29284">
                  <c:v>131.95319999999998</c:v>
                </c:pt>
                <c:pt idx="29285">
                  <c:v>131.9581</c:v>
                </c:pt>
                <c:pt idx="29286">
                  <c:v>131.96299999999999</c:v>
                </c:pt>
                <c:pt idx="29287">
                  <c:v>131.96779999999998</c:v>
                </c:pt>
                <c:pt idx="29288">
                  <c:v>131.9727</c:v>
                </c:pt>
                <c:pt idx="29289">
                  <c:v>131.97749999999999</c:v>
                </c:pt>
                <c:pt idx="29290">
                  <c:v>131.98240000000001</c:v>
                </c:pt>
                <c:pt idx="29291">
                  <c:v>131.9872</c:v>
                </c:pt>
                <c:pt idx="29292">
                  <c:v>131.99209999999999</c:v>
                </c:pt>
                <c:pt idx="29293">
                  <c:v>131.99700000000001</c:v>
                </c:pt>
                <c:pt idx="29294">
                  <c:v>132.0018</c:v>
                </c:pt>
                <c:pt idx="29295">
                  <c:v>132.0067</c:v>
                </c:pt>
                <c:pt idx="29296">
                  <c:v>132.01150000000001</c:v>
                </c:pt>
                <c:pt idx="29297">
                  <c:v>132.0164</c:v>
                </c:pt>
                <c:pt idx="29298">
                  <c:v>132.02119999999999</c:v>
                </c:pt>
                <c:pt idx="29299">
                  <c:v>132.02610000000001</c:v>
                </c:pt>
                <c:pt idx="29300">
                  <c:v>132.03100000000001</c:v>
                </c:pt>
                <c:pt idx="29301">
                  <c:v>132.03579999999999</c:v>
                </c:pt>
                <c:pt idx="29302">
                  <c:v>132.04070000000002</c:v>
                </c:pt>
                <c:pt idx="29303">
                  <c:v>132.0455</c:v>
                </c:pt>
                <c:pt idx="29304">
                  <c:v>132.05040000000002</c:v>
                </c:pt>
                <c:pt idx="29305">
                  <c:v>132.05529999999999</c:v>
                </c:pt>
                <c:pt idx="29306">
                  <c:v>132.06010000000001</c:v>
                </c:pt>
                <c:pt idx="29307">
                  <c:v>132.065</c:v>
                </c:pt>
                <c:pt idx="29308">
                  <c:v>132.06979999999999</c:v>
                </c:pt>
                <c:pt idx="29309">
                  <c:v>132.07469999999998</c:v>
                </c:pt>
                <c:pt idx="29310">
                  <c:v>132.0796</c:v>
                </c:pt>
                <c:pt idx="29311">
                  <c:v>132.08439999999999</c:v>
                </c:pt>
                <c:pt idx="29312">
                  <c:v>132.08929999999998</c:v>
                </c:pt>
                <c:pt idx="29313">
                  <c:v>132.0941</c:v>
                </c:pt>
                <c:pt idx="29314">
                  <c:v>132.09899999999999</c:v>
                </c:pt>
                <c:pt idx="29315">
                  <c:v>132.10380000000001</c:v>
                </c:pt>
                <c:pt idx="29316">
                  <c:v>132.1087</c:v>
                </c:pt>
                <c:pt idx="29317">
                  <c:v>132.11359999999999</c:v>
                </c:pt>
                <c:pt idx="29318">
                  <c:v>132.11840000000001</c:v>
                </c:pt>
                <c:pt idx="29319">
                  <c:v>132.1233</c:v>
                </c:pt>
                <c:pt idx="29320">
                  <c:v>132.12809999999999</c:v>
                </c:pt>
                <c:pt idx="29321">
                  <c:v>132.13300000000001</c:v>
                </c:pt>
                <c:pt idx="29322">
                  <c:v>132.1378</c:v>
                </c:pt>
                <c:pt idx="29323">
                  <c:v>132.14269999999999</c:v>
                </c:pt>
                <c:pt idx="29324">
                  <c:v>132.14760000000001</c:v>
                </c:pt>
                <c:pt idx="29325">
                  <c:v>132.1524</c:v>
                </c:pt>
                <c:pt idx="29326">
                  <c:v>132.15729999999999</c:v>
                </c:pt>
                <c:pt idx="29327">
                  <c:v>132.16210000000001</c:v>
                </c:pt>
                <c:pt idx="29328">
                  <c:v>132.167</c:v>
                </c:pt>
                <c:pt idx="29329">
                  <c:v>132.17190000000002</c:v>
                </c:pt>
                <c:pt idx="29330">
                  <c:v>132.17670000000001</c:v>
                </c:pt>
                <c:pt idx="29331">
                  <c:v>132.1816</c:v>
                </c:pt>
                <c:pt idx="29332">
                  <c:v>132.18640000000002</c:v>
                </c:pt>
                <c:pt idx="29333">
                  <c:v>132.19130000000001</c:v>
                </c:pt>
                <c:pt idx="29334">
                  <c:v>132.1962</c:v>
                </c:pt>
                <c:pt idx="29335">
                  <c:v>132.20100000000002</c:v>
                </c:pt>
                <c:pt idx="29336">
                  <c:v>132.20589999999999</c:v>
                </c:pt>
                <c:pt idx="29337">
                  <c:v>132.21069999999997</c:v>
                </c:pt>
                <c:pt idx="29338">
                  <c:v>132.21559999999999</c:v>
                </c:pt>
                <c:pt idx="29339">
                  <c:v>132.22039999999998</c:v>
                </c:pt>
                <c:pt idx="29340">
                  <c:v>132.2253</c:v>
                </c:pt>
                <c:pt idx="29341">
                  <c:v>132.2302</c:v>
                </c:pt>
                <c:pt idx="29342">
                  <c:v>132.23499999999999</c:v>
                </c:pt>
                <c:pt idx="29343">
                  <c:v>132.23990000000001</c:v>
                </c:pt>
                <c:pt idx="29344">
                  <c:v>132.24469999999999</c:v>
                </c:pt>
                <c:pt idx="29345">
                  <c:v>132.24959999999999</c:v>
                </c:pt>
                <c:pt idx="29346">
                  <c:v>132.25450000000001</c:v>
                </c:pt>
                <c:pt idx="29347">
                  <c:v>132.2593</c:v>
                </c:pt>
                <c:pt idx="29348">
                  <c:v>132.26419999999999</c:v>
                </c:pt>
                <c:pt idx="29349">
                  <c:v>132.26900000000001</c:v>
                </c:pt>
                <c:pt idx="29350">
                  <c:v>132.2739</c:v>
                </c:pt>
                <c:pt idx="29351">
                  <c:v>132.27879999999999</c:v>
                </c:pt>
                <c:pt idx="29352">
                  <c:v>132.28360000000001</c:v>
                </c:pt>
                <c:pt idx="29353">
                  <c:v>132.2885</c:v>
                </c:pt>
                <c:pt idx="29354">
                  <c:v>132.29330000000002</c:v>
                </c:pt>
                <c:pt idx="29355">
                  <c:v>132.29820000000001</c:v>
                </c:pt>
                <c:pt idx="29356">
                  <c:v>132.303</c:v>
                </c:pt>
                <c:pt idx="29357">
                  <c:v>132.30790000000002</c:v>
                </c:pt>
                <c:pt idx="29358">
                  <c:v>132.31280000000001</c:v>
                </c:pt>
                <c:pt idx="29359">
                  <c:v>132.3176</c:v>
                </c:pt>
                <c:pt idx="29360">
                  <c:v>132.32250000000002</c:v>
                </c:pt>
                <c:pt idx="29361">
                  <c:v>132.32730000000001</c:v>
                </c:pt>
                <c:pt idx="29362">
                  <c:v>132.3322</c:v>
                </c:pt>
                <c:pt idx="29363">
                  <c:v>132.33700000000002</c:v>
                </c:pt>
                <c:pt idx="29364">
                  <c:v>132.34190000000001</c:v>
                </c:pt>
                <c:pt idx="29365">
                  <c:v>132.34679999999997</c:v>
                </c:pt>
                <c:pt idx="29366">
                  <c:v>132.35160000000002</c:v>
                </c:pt>
                <c:pt idx="29367">
                  <c:v>132.35649999999998</c:v>
                </c:pt>
                <c:pt idx="29368">
                  <c:v>132.3613</c:v>
                </c:pt>
                <c:pt idx="29369">
                  <c:v>132.36619999999999</c:v>
                </c:pt>
                <c:pt idx="29370">
                  <c:v>132.37109999999998</c:v>
                </c:pt>
                <c:pt idx="29371">
                  <c:v>132.3759</c:v>
                </c:pt>
                <c:pt idx="29372">
                  <c:v>132.38079999999999</c:v>
                </c:pt>
                <c:pt idx="29373">
                  <c:v>132.38559999999998</c:v>
                </c:pt>
                <c:pt idx="29374">
                  <c:v>132.3905</c:v>
                </c:pt>
                <c:pt idx="29375">
                  <c:v>132.3954</c:v>
                </c:pt>
                <c:pt idx="29376">
                  <c:v>132.40019999999998</c:v>
                </c:pt>
                <c:pt idx="29377">
                  <c:v>132.4051</c:v>
                </c:pt>
                <c:pt idx="29378">
                  <c:v>132.40989999999999</c:v>
                </c:pt>
                <c:pt idx="29379">
                  <c:v>132.41479999999999</c:v>
                </c:pt>
                <c:pt idx="29380">
                  <c:v>132.4196</c:v>
                </c:pt>
                <c:pt idx="29381">
                  <c:v>132.42449999999999</c:v>
                </c:pt>
                <c:pt idx="29382">
                  <c:v>132.42940000000002</c:v>
                </c:pt>
                <c:pt idx="29383">
                  <c:v>132.4342</c:v>
                </c:pt>
                <c:pt idx="29384">
                  <c:v>132.4391</c:v>
                </c:pt>
                <c:pt idx="29385">
                  <c:v>132.44390000000001</c:v>
                </c:pt>
                <c:pt idx="29386">
                  <c:v>132.44880000000001</c:v>
                </c:pt>
                <c:pt idx="29387">
                  <c:v>132.4537</c:v>
                </c:pt>
                <c:pt idx="29388">
                  <c:v>132.45850000000002</c:v>
                </c:pt>
                <c:pt idx="29389">
                  <c:v>132.46340000000001</c:v>
                </c:pt>
                <c:pt idx="29390">
                  <c:v>132.4682</c:v>
                </c:pt>
                <c:pt idx="29391">
                  <c:v>132.47310000000002</c:v>
                </c:pt>
                <c:pt idx="29392">
                  <c:v>132.47790000000001</c:v>
                </c:pt>
                <c:pt idx="29393">
                  <c:v>132.4828</c:v>
                </c:pt>
                <c:pt idx="29394">
                  <c:v>132.48770000000002</c:v>
                </c:pt>
                <c:pt idx="29395">
                  <c:v>132.49250000000001</c:v>
                </c:pt>
                <c:pt idx="29396">
                  <c:v>132.4974</c:v>
                </c:pt>
                <c:pt idx="29397">
                  <c:v>132.50219999999999</c:v>
                </c:pt>
                <c:pt idx="29398">
                  <c:v>132.50709999999998</c:v>
                </c:pt>
                <c:pt idx="29399">
                  <c:v>132.512</c:v>
                </c:pt>
                <c:pt idx="29400">
                  <c:v>132.51679999999999</c:v>
                </c:pt>
                <c:pt idx="29401">
                  <c:v>132.52169999999998</c:v>
                </c:pt>
                <c:pt idx="29402">
                  <c:v>132.5265</c:v>
                </c:pt>
                <c:pt idx="29403">
                  <c:v>132.53139999999999</c:v>
                </c:pt>
                <c:pt idx="29404">
                  <c:v>132.53619999999998</c:v>
                </c:pt>
                <c:pt idx="29405">
                  <c:v>132.5411</c:v>
                </c:pt>
                <c:pt idx="29406">
                  <c:v>132.54599999999999</c:v>
                </c:pt>
                <c:pt idx="29407">
                  <c:v>132.55080000000001</c:v>
                </c:pt>
                <c:pt idx="29408">
                  <c:v>132.5557</c:v>
                </c:pt>
                <c:pt idx="29409">
                  <c:v>132.56049999999999</c:v>
                </c:pt>
                <c:pt idx="29410">
                  <c:v>132.56540000000001</c:v>
                </c:pt>
                <c:pt idx="29411">
                  <c:v>132.5703</c:v>
                </c:pt>
                <c:pt idx="29412">
                  <c:v>132.57509999999999</c:v>
                </c:pt>
                <c:pt idx="29413">
                  <c:v>132.58000000000001</c:v>
                </c:pt>
                <c:pt idx="29414">
                  <c:v>132.5848</c:v>
                </c:pt>
                <c:pt idx="29415">
                  <c:v>132.58969999999999</c:v>
                </c:pt>
                <c:pt idx="29416">
                  <c:v>132.59450000000001</c:v>
                </c:pt>
                <c:pt idx="29417">
                  <c:v>132.5994</c:v>
                </c:pt>
                <c:pt idx="29418">
                  <c:v>132.60429999999999</c:v>
                </c:pt>
                <c:pt idx="29419">
                  <c:v>132.60910000000001</c:v>
                </c:pt>
                <c:pt idx="29420">
                  <c:v>132.614</c:v>
                </c:pt>
                <c:pt idx="29421">
                  <c:v>132.61880000000002</c:v>
                </c:pt>
                <c:pt idx="29422">
                  <c:v>132.62370000000001</c:v>
                </c:pt>
                <c:pt idx="29423">
                  <c:v>132.62860000000001</c:v>
                </c:pt>
                <c:pt idx="29424">
                  <c:v>132.63340000000002</c:v>
                </c:pt>
                <c:pt idx="29425">
                  <c:v>132.63829999999999</c:v>
                </c:pt>
                <c:pt idx="29426">
                  <c:v>132.6431</c:v>
                </c:pt>
                <c:pt idx="29427">
                  <c:v>132.648</c:v>
                </c:pt>
                <c:pt idx="29428">
                  <c:v>132.65279999999998</c:v>
                </c:pt>
                <c:pt idx="29429">
                  <c:v>132.65769999999998</c:v>
                </c:pt>
                <c:pt idx="29430">
                  <c:v>132.6626</c:v>
                </c:pt>
                <c:pt idx="29431">
                  <c:v>132.66739999999999</c:v>
                </c:pt>
                <c:pt idx="29432">
                  <c:v>132.67230000000001</c:v>
                </c:pt>
                <c:pt idx="29433">
                  <c:v>132.6771</c:v>
                </c:pt>
                <c:pt idx="29434">
                  <c:v>132.68199999999999</c:v>
                </c:pt>
                <c:pt idx="29435">
                  <c:v>132.68690000000001</c:v>
                </c:pt>
                <c:pt idx="29436">
                  <c:v>132.6917</c:v>
                </c:pt>
                <c:pt idx="29437">
                  <c:v>132.69659999999999</c:v>
                </c:pt>
                <c:pt idx="29438">
                  <c:v>132.70140000000001</c:v>
                </c:pt>
                <c:pt idx="29439">
                  <c:v>132.7063</c:v>
                </c:pt>
                <c:pt idx="29440">
                  <c:v>132.71109999999999</c:v>
                </c:pt>
                <c:pt idx="29441">
                  <c:v>132.71600000000001</c:v>
                </c:pt>
                <c:pt idx="29442">
                  <c:v>132.7209</c:v>
                </c:pt>
                <c:pt idx="29443">
                  <c:v>132.72569999999999</c:v>
                </c:pt>
                <c:pt idx="29444">
                  <c:v>132.73060000000001</c:v>
                </c:pt>
                <c:pt idx="29445">
                  <c:v>132.7354</c:v>
                </c:pt>
                <c:pt idx="29446">
                  <c:v>132.74030000000002</c:v>
                </c:pt>
                <c:pt idx="29447">
                  <c:v>132.74510000000001</c:v>
                </c:pt>
                <c:pt idx="29448">
                  <c:v>132.75</c:v>
                </c:pt>
                <c:pt idx="29449">
                  <c:v>132.75490000000002</c:v>
                </c:pt>
                <c:pt idx="29450">
                  <c:v>132.75970000000001</c:v>
                </c:pt>
                <c:pt idx="29451">
                  <c:v>132.7646</c:v>
                </c:pt>
                <c:pt idx="29452">
                  <c:v>132.76950000000002</c:v>
                </c:pt>
                <c:pt idx="29453">
                  <c:v>132.77430000000001</c:v>
                </c:pt>
                <c:pt idx="29454">
                  <c:v>132.77919999999997</c:v>
                </c:pt>
                <c:pt idx="29455">
                  <c:v>132.78400000000002</c:v>
                </c:pt>
                <c:pt idx="29456">
                  <c:v>132.78889999999998</c:v>
                </c:pt>
                <c:pt idx="29457">
                  <c:v>132.79369999999997</c:v>
                </c:pt>
                <c:pt idx="29458">
                  <c:v>132.79859999999999</c:v>
                </c:pt>
                <c:pt idx="29459">
                  <c:v>132.80349999999999</c:v>
                </c:pt>
                <c:pt idx="29460">
                  <c:v>132.8083</c:v>
                </c:pt>
                <c:pt idx="29461">
                  <c:v>132.81319999999999</c:v>
                </c:pt>
                <c:pt idx="29462">
                  <c:v>132.81799999999998</c:v>
                </c:pt>
                <c:pt idx="29463">
                  <c:v>132.8229</c:v>
                </c:pt>
                <c:pt idx="29464">
                  <c:v>132.82769999999999</c:v>
                </c:pt>
                <c:pt idx="29465">
                  <c:v>132.83259999999999</c:v>
                </c:pt>
                <c:pt idx="29466">
                  <c:v>132.83750000000001</c:v>
                </c:pt>
                <c:pt idx="29467">
                  <c:v>132.84229999999999</c:v>
                </c:pt>
                <c:pt idx="29468">
                  <c:v>132.84719999999999</c:v>
                </c:pt>
                <c:pt idx="29469">
                  <c:v>132.852</c:v>
                </c:pt>
                <c:pt idx="29470">
                  <c:v>132.8569</c:v>
                </c:pt>
                <c:pt idx="29471">
                  <c:v>132.86170000000001</c:v>
                </c:pt>
                <c:pt idx="29472">
                  <c:v>132.86660000000001</c:v>
                </c:pt>
                <c:pt idx="29473">
                  <c:v>132.8715</c:v>
                </c:pt>
                <c:pt idx="29474">
                  <c:v>132.87630000000001</c:v>
                </c:pt>
                <c:pt idx="29475">
                  <c:v>132.88120000000001</c:v>
                </c:pt>
                <c:pt idx="29476">
                  <c:v>132.886</c:v>
                </c:pt>
                <c:pt idx="29477">
                  <c:v>132.89090000000002</c:v>
                </c:pt>
                <c:pt idx="29478">
                  <c:v>132.89580000000001</c:v>
                </c:pt>
                <c:pt idx="29479">
                  <c:v>132.9006</c:v>
                </c:pt>
                <c:pt idx="29480">
                  <c:v>132.90550000000002</c:v>
                </c:pt>
                <c:pt idx="29481">
                  <c:v>132.91030000000001</c:v>
                </c:pt>
                <c:pt idx="29482">
                  <c:v>132.9152</c:v>
                </c:pt>
                <c:pt idx="29483">
                  <c:v>132.92010000000002</c:v>
                </c:pt>
                <c:pt idx="29484">
                  <c:v>132.92490000000001</c:v>
                </c:pt>
                <c:pt idx="29485">
                  <c:v>132.9298</c:v>
                </c:pt>
                <c:pt idx="29486">
                  <c:v>132.93460000000002</c:v>
                </c:pt>
                <c:pt idx="29487">
                  <c:v>132.93949999999998</c:v>
                </c:pt>
                <c:pt idx="29488">
                  <c:v>132.9443</c:v>
                </c:pt>
                <c:pt idx="29489">
                  <c:v>132.94919999999999</c:v>
                </c:pt>
                <c:pt idx="29490">
                  <c:v>132.95409999999998</c:v>
                </c:pt>
                <c:pt idx="29491">
                  <c:v>132.9589</c:v>
                </c:pt>
                <c:pt idx="29492">
                  <c:v>132.96379999999999</c:v>
                </c:pt>
                <c:pt idx="29493">
                  <c:v>132.96859999999998</c:v>
                </c:pt>
                <c:pt idx="29494">
                  <c:v>132.9735</c:v>
                </c:pt>
                <c:pt idx="29495">
                  <c:v>132.97829999999999</c:v>
                </c:pt>
                <c:pt idx="29496">
                  <c:v>132.98319999999998</c:v>
                </c:pt>
                <c:pt idx="29497">
                  <c:v>132.9881</c:v>
                </c:pt>
                <c:pt idx="29498">
                  <c:v>132.99289999999999</c:v>
                </c:pt>
                <c:pt idx="29499">
                  <c:v>132.99780000000001</c:v>
                </c:pt>
                <c:pt idx="29500">
                  <c:v>133.0026</c:v>
                </c:pt>
                <c:pt idx="29501">
                  <c:v>133.00749999999999</c:v>
                </c:pt>
                <c:pt idx="29502">
                  <c:v>133.01240000000001</c:v>
                </c:pt>
                <c:pt idx="29503">
                  <c:v>133.0172</c:v>
                </c:pt>
                <c:pt idx="29504">
                  <c:v>133.02209999999999</c:v>
                </c:pt>
                <c:pt idx="29505">
                  <c:v>133.02690000000001</c:v>
                </c:pt>
                <c:pt idx="29506">
                  <c:v>133.0318</c:v>
                </c:pt>
                <c:pt idx="29507">
                  <c:v>133.03659999999999</c:v>
                </c:pt>
                <c:pt idx="29508">
                  <c:v>133.04150000000001</c:v>
                </c:pt>
                <c:pt idx="29509">
                  <c:v>133.04640000000001</c:v>
                </c:pt>
                <c:pt idx="29510">
                  <c:v>133.05119999999999</c:v>
                </c:pt>
                <c:pt idx="29511">
                  <c:v>133.05610000000001</c:v>
                </c:pt>
                <c:pt idx="29512">
                  <c:v>133.0609</c:v>
                </c:pt>
                <c:pt idx="29513">
                  <c:v>133.06580000000002</c:v>
                </c:pt>
                <c:pt idx="29514">
                  <c:v>133.07069999999999</c:v>
                </c:pt>
                <c:pt idx="29515">
                  <c:v>133.07550000000001</c:v>
                </c:pt>
                <c:pt idx="29516">
                  <c:v>133.0804</c:v>
                </c:pt>
                <c:pt idx="29517">
                  <c:v>133.08519999999999</c:v>
                </c:pt>
                <c:pt idx="29518">
                  <c:v>133.09009999999998</c:v>
                </c:pt>
                <c:pt idx="29519">
                  <c:v>133.095</c:v>
                </c:pt>
                <c:pt idx="29520">
                  <c:v>133.09979999999999</c:v>
                </c:pt>
                <c:pt idx="29521">
                  <c:v>133.10469999999998</c:v>
                </c:pt>
                <c:pt idx="29522">
                  <c:v>133.1095</c:v>
                </c:pt>
                <c:pt idx="29523">
                  <c:v>133.11439999999999</c:v>
                </c:pt>
                <c:pt idx="29524">
                  <c:v>133.11920000000001</c:v>
                </c:pt>
                <c:pt idx="29525">
                  <c:v>133.1241</c:v>
                </c:pt>
                <c:pt idx="29526">
                  <c:v>133.12899999999999</c:v>
                </c:pt>
                <c:pt idx="29527">
                  <c:v>133.13380000000001</c:v>
                </c:pt>
                <c:pt idx="29528">
                  <c:v>133.1387</c:v>
                </c:pt>
                <c:pt idx="29529">
                  <c:v>133.14349999999999</c:v>
                </c:pt>
                <c:pt idx="29530">
                  <c:v>133.14840000000001</c:v>
                </c:pt>
                <c:pt idx="29531">
                  <c:v>133.1532</c:v>
                </c:pt>
                <c:pt idx="29532">
                  <c:v>133.15809999999999</c:v>
                </c:pt>
                <c:pt idx="29533">
                  <c:v>133.16300000000001</c:v>
                </c:pt>
                <c:pt idx="29534">
                  <c:v>133.1678</c:v>
                </c:pt>
                <c:pt idx="29535">
                  <c:v>133.17269999999999</c:v>
                </c:pt>
                <c:pt idx="29536">
                  <c:v>133.17750000000001</c:v>
                </c:pt>
                <c:pt idx="29537">
                  <c:v>133.1824</c:v>
                </c:pt>
                <c:pt idx="29538">
                  <c:v>133.18720000000002</c:v>
                </c:pt>
                <c:pt idx="29539">
                  <c:v>133.19210000000001</c:v>
                </c:pt>
                <c:pt idx="29540">
                  <c:v>133.197</c:v>
                </c:pt>
                <c:pt idx="29541">
                  <c:v>133.20180000000002</c:v>
                </c:pt>
                <c:pt idx="29542">
                  <c:v>133.20670000000001</c:v>
                </c:pt>
                <c:pt idx="29543">
                  <c:v>133.2115</c:v>
                </c:pt>
                <c:pt idx="29544">
                  <c:v>133.21640000000002</c:v>
                </c:pt>
                <c:pt idx="29545">
                  <c:v>133.22129999999999</c:v>
                </c:pt>
                <c:pt idx="29546">
                  <c:v>133.22609999999997</c:v>
                </c:pt>
                <c:pt idx="29547">
                  <c:v>133.23099999999999</c:v>
                </c:pt>
                <c:pt idx="29548">
                  <c:v>133.23579999999998</c:v>
                </c:pt>
                <c:pt idx="29549">
                  <c:v>133.2407</c:v>
                </c:pt>
                <c:pt idx="29550">
                  <c:v>133.2456</c:v>
                </c:pt>
                <c:pt idx="29551">
                  <c:v>133.25039999999998</c:v>
                </c:pt>
                <c:pt idx="29552">
                  <c:v>133.25530000000001</c:v>
                </c:pt>
                <c:pt idx="29553">
                  <c:v>133.26009999999999</c:v>
                </c:pt>
                <c:pt idx="29554">
                  <c:v>133.26499999999999</c:v>
                </c:pt>
                <c:pt idx="29555">
                  <c:v>133.2698</c:v>
                </c:pt>
                <c:pt idx="29556">
                  <c:v>133.2747</c:v>
                </c:pt>
                <c:pt idx="29557">
                  <c:v>133.27959999999999</c:v>
                </c:pt>
                <c:pt idx="29558">
                  <c:v>133.28440000000001</c:v>
                </c:pt>
                <c:pt idx="29559">
                  <c:v>133.2893</c:v>
                </c:pt>
                <c:pt idx="29560">
                  <c:v>133.29409999999999</c:v>
                </c:pt>
                <c:pt idx="29561">
                  <c:v>133.29900000000001</c:v>
                </c:pt>
                <c:pt idx="29562">
                  <c:v>133.3039</c:v>
                </c:pt>
                <c:pt idx="29563">
                  <c:v>133.30870000000002</c:v>
                </c:pt>
                <c:pt idx="29564">
                  <c:v>133.31360000000001</c:v>
                </c:pt>
                <c:pt idx="29565">
                  <c:v>133.3184</c:v>
                </c:pt>
                <c:pt idx="29566">
                  <c:v>133.32330000000002</c:v>
                </c:pt>
                <c:pt idx="29567">
                  <c:v>133.32810000000001</c:v>
                </c:pt>
                <c:pt idx="29568">
                  <c:v>133.333</c:v>
                </c:pt>
                <c:pt idx="29569">
                  <c:v>133.33790000000002</c:v>
                </c:pt>
                <c:pt idx="29570">
                  <c:v>133.34270000000001</c:v>
                </c:pt>
                <c:pt idx="29571">
                  <c:v>133.3476</c:v>
                </c:pt>
                <c:pt idx="29572">
                  <c:v>133.35240000000002</c:v>
                </c:pt>
                <c:pt idx="29573">
                  <c:v>133.35730000000001</c:v>
                </c:pt>
                <c:pt idx="29574">
                  <c:v>133.3621</c:v>
                </c:pt>
                <c:pt idx="29575">
                  <c:v>133.36700000000002</c:v>
                </c:pt>
                <c:pt idx="29576">
                  <c:v>133.37189999999998</c:v>
                </c:pt>
                <c:pt idx="29577">
                  <c:v>133.3767</c:v>
                </c:pt>
                <c:pt idx="29578">
                  <c:v>133.38159999999999</c:v>
                </c:pt>
                <c:pt idx="29579">
                  <c:v>133.38639999999998</c:v>
                </c:pt>
                <c:pt idx="29580">
                  <c:v>133.3913</c:v>
                </c:pt>
                <c:pt idx="29581">
                  <c:v>133.39609999999999</c:v>
                </c:pt>
                <c:pt idx="29582">
                  <c:v>133.40099999999998</c:v>
                </c:pt>
                <c:pt idx="29583">
                  <c:v>133.4059</c:v>
                </c:pt>
                <c:pt idx="29584">
                  <c:v>133.41069999999999</c:v>
                </c:pt>
                <c:pt idx="29585">
                  <c:v>133.41559999999998</c:v>
                </c:pt>
                <c:pt idx="29586">
                  <c:v>133.4205</c:v>
                </c:pt>
                <c:pt idx="29587">
                  <c:v>133.42529999999999</c:v>
                </c:pt>
                <c:pt idx="29588">
                  <c:v>133.43019999999999</c:v>
                </c:pt>
                <c:pt idx="29589">
                  <c:v>133.435</c:v>
                </c:pt>
                <c:pt idx="29590">
                  <c:v>133.43989999999999</c:v>
                </c:pt>
                <c:pt idx="29591">
                  <c:v>133.44470000000001</c:v>
                </c:pt>
                <c:pt idx="29592">
                  <c:v>133.4496</c:v>
                </c:pt>
                <c:pt idx="29593">
                  <c:v>133.4545</c:v>
                </c:pt>
                <c:pt idx="29594">
                  <c:v>133.45930000000001</c:v>
                </c:pt>
                <c:pt idx="29595">
                  <c:v>133.46420000000001</c:v>
                </c:pt>
                <c:pt idx="29596">
                  <c:v>133.46899999999999</c:v>
                </c:pt>
                <c:pt idx="29597">
                  <c:v>133.47390000000001</c:v>
                </c:pt>
                <c:pt idx="29598">
                  <c:v>133.4787</c:v>
                </c:pt>
                <c:pt idx="29599">
                  <c:v>133.4836</c:v>
                </c:pt>
                <c:pt idx="29600">
                  <c:v>133.48850000000002</c:v>
                </c:pt>
                <c:pt idx="29601">
                  <c:v>133.4933</c:v>
                </c:pt>
                <c:pt idx="29602">
                  <c:v>133.4982</c:v>
                </c:pt>
                <c:pt idx="29603">
                  <c:v>133.50300000000001</c:v>
                </c:pt>
                <c:pt idx="29604">
                  <c:v>133.50790000000001</c:v>
                </c:pt>
                <c:pt idx="29605">
                  <c:v>133.5128</c:v>
                </c:pt>
                <c:pt idx="29606">
                  <c:v>133.51759999999999</c:v>
                </c:pt>
                <c:pt idx="29607">
                  <c:v>133.52249999999998</c:v>
                </c:pt>
                <c:pt idx="29608">
                  <c:v>133.5273</c:v>
                </c:pt>
                <c:pt idx="29609">
                  <c:v>133.53219999999999</c:v>
                </c:pt>
                <c:pt idx="29610">
                  <c:v>133.53699999999998</c:v>
                </c:pt>
                <c:pt idx="29611">
                  <c:v>133.5419</c:v>
                </c:pt>
                <c:pt idx="29612">
                  <c:v>133.54679999999999</c:v>
                </c:pt>
                <c:pt idx="29613">
                  <c:v>133.55159999999998</c:v>
                </c:pt>
                <c:pt idx="29614">
                  <c:v>133.5565</c:v>
                </c:pt>
                <c:pt idx="29615">
                  <c:v>133.56129999999999</c:v>
                </c:pt>
                <c:pt idx="29616">
                  <c:v>133.56620000000001</c:v>
                </c:pt>
                <c:pt idx="29617">
                  <c:v>133.571</c:v>
                </c:pt>
                <c:pt idx="29618">
                  <c:v>133.57589999999999</c:v>
                </c:pt>
                <c:pt idx="29619">
                  <c:v>133.58080000000001</c:v>
                </c:pt>
                <c:pt idx="29620">
                  <c:v>133.5856</c:v>
                </c:pt>
                <c:pt idx="29621">
                  <c:v>133.59049999999999</c:v>
                </c:pt>
                <c:pt idx="29622">
                  <c:v>133.59530000000001</c:v>
                </c:pt>
                <c:pt idx="29623">
                  <c:v>133.6002</c:v>
                </c:pt>
                <c:pt idx="29624">
                  <c:v>133.60499999999999</c:v>
                </c:pt>
                <c:pt idx="29625">
                  <c:v>133.60990000000001</c:v>
                </c:pt>
                <c:pt idx="29626">
                  <c:v>133.6148</c:v>
                </c:pt>
                <c:pt idx="29627">
                  <c:v>133.61959999999999</c:v>
                </c:pt>
                <c:pt idx="29628">
                  <c:v>133.62450000000001</c:v>
                </c:pt>
                <c:pt idx="29629">
                  <c:v>133.6294</c:v>
                </c:pt>
                <c:pt idx="29630">
                  <c:v>133.63420000000002</c:v>
                </c:pt>
                <c:pt idx="29631">
                  <c:v>133.63910000000001</c:v>
                </c:pt>
                <c:pt idx="29632">
                  <c:v>133.6439</c:v>
                </c:pt>
                <c:pt idx="29633">
                  <c:v>133.64880000000002</c:v>
                </c:pt>
                <c:pt idx="29634">
                  <c:v>133.65360000000001</c:v>
                </c:pt>
                <c:pt idx="29635">
                  <c:v>133.6585</c:v>
                </c:pt>
                <c:pt idx="29636">
                  <c:v>133.6634</c:v>
                </c:pt>
                <c:pt idx="29637">
                  <c:v>133.66819999999998</c:v>
                </c:pt>
                <c:pt idx="29638">
                  <c:v>133.67309999999998</c:v>
                </c:pt>
                <c:pt idx="29639">
                  <c:v>133.67789999999999</c:v>
                </c:pt>
                <c:pt idx="29640">
                  <c:v>133.68279999999999</c:v>
                </c:pt>
                <c:pt idx="29641">
                  <c:v>133.6876</c:v>
                </c:pt>
                <c:pt idx="29642">
                  <c:v>133.6925</c:v>
                </c:pt>
                <c:pt idx="29643">
                  <c:v>133.69739999999999</c:v>
                </c:pt>
                <c:pt idx="29644">
                  <c:v>133.7022</c:v>
                </c:pt>
                <c:pt idx="29645">
                  <c:v>133.7071</c:v>
                </c:pt>
                <c:pt idx="29646">
                  <c:v>133.71189999999999</c:v>
                </c:pt>
                <c:pt idx="29647">
                  <c:v>133.71680000000001</c:v>
                </c:pt>
                <c:pt idx="29648">
                  <c:v>133.7216</c:v>
                </c:pt>
                <c:pt idx="29649">
                  <c:v>133.72649999999999</c:v>
                </c:pt>
                <c:pt idx="29650">
                  <c:v>133.73140000000001</c:v>
                </c:pt>
                <c:pt idx="29651">
                  <c:v>133.7362</c:v>
                </c:pt>
                <c:pt idx="29652">
                  <c:v>133.74109999999999</c:v>
                </c:pt>
                <c:pt idx="29653">
                  <c:v>133.74590000000001</c:v>
                </c:pt>
                <c:pt idx="29654">
                  <c:v>133.7508</c:v>
                </c:pt>
                <c:pt idx="29655">
                  <c:v>133.75570000000002</c:v>
                </c:pt>
                <c:pt idx="29656">
                  <c:v>133.76050000000001</c:v>
                </c:pt>
                <c:pt idx="29657">
                  <c:v>133.7654</c:v>
                </c:pt>
                <c:pt idx="29658">
                  <c:v>133.77020000000002</c:v>
                </c:pt>
                <c:pt idx="29659">
                  <c:v>133.77510000000001</c:v>
                </c:pt>
                <c:pt idx="29660">
                  <c:v>133.7799</c:v>
                </c:pt>
                <c:pt idx="29661">
                  <c:v>133.78480000000002</c:v>
                </c:pt>
                <c:pt idx="29662">
                  <c:v>133.78970000000001</c:v>
                </c:pt>
                <c:pt idx="29663">
                  <c:v>133.7945</c:v>
                </c:pt>
                <c:pt idx="29664">
                  <c:v>133.79940000000002</c:v>
                </c:pt>
                <c:pt idx="29665">
                  <c:v>133.80420000000001</c:v>
                </c:pt>
                <c:pt idx="29666">
                  <c:v>133.80909999999997</c:v>
                </c:pt>
                <c:pt idx="29667">
                  <c:v>133.81390000000002</c:v>
                </c:pt>
                <c:pt idx="29668">
                  <c:v>133.81879999999998</c:v>
                </c:pt>
                <c:pt idx="29669">
                  <c:v>133.8237</c:v>
                </c:pt>
                <c:pt idx="29670">
                  <c:v>133.82849999999999</c:v>
                </c:pt>
                <c:pt idx="29671">
                  <c:v>133.83339999999998</c:v>
                </c:pt>
                <c:pt idx="29672">
                  <c:v>133.8382</c:v>
                </c:pt>
                <c:pt idx="29673">
                  <c:v>133.84309999999999</c:v>
                </c:pt>
                <c:pt idx="29674">
                  <c:v>133.84799999999998</c:v>
                </c:pt>
                <c:pt idx="29675">
                  <c:v>133.8528</c:v>
                </c:pt>
                <c:pt idx="29676">
                  <c:v>133.85769999999999</c:v>
                </c:pt>
                <c:pt idx="29677">
                  <c:v>133.86249999999998</c:v>
                </c:pt>
                <c:pt idx="29678">
                  <c:v>133.8674</c:v>
                </c:pt>
                <c:pt idx="29679">
                  <c:v>133.8723</c:v>
                </c:pt>
                <c:pt idx="29680">
                  <c:v>133.87710000000001</c:v>
                </c:pt>
                <c:pt idx="29681">
                  <c:v>133.88200000000001</c:v>
                </c:pt>
                <c:pt idx="29682">
                  <c:v>133.88679999999999</c:v>
                </c:pt>
                <c:pt idx="29683">
                  <c:v>133.89170000000001</c:v>
                </c:pt>
                <c:pt idx="29684">
                  <c:v>133.8965</c:v>
                </c:pt>
                <c:pt idx="29685">
                  <c:v>133.9014</c:v>
                </c:pt>
                <c:pt idx="29686">
                  <c:v>133.90630000000002</c:v>
                </c:pt>
                <c:pt idx="29687">
                  <c:v>133.9111</c:v>
                </c:pt>
                <c:pt idx="29688">
                  <c:v>133.916</c:v>
                </c:pt>
                <c:pt idx="29689">
                  <c:v>133.92080000000001</c:v>
                </c:pt>
                <c:pt idx="29690">
                  <c:v>133.92570000000001</c:v>
                </c:pt>
                <c:pt idx="29691">
                  <c:v>133.93049999999999</c:v>
                </c:pt>
                <c:pt idx="29692">
                  <c:v>133.93540000000002</c:v>
                </c:pt>
                <c:pt idx="29693">
                  <c:v>133.94030000000001</c:v>
                </c:pt>
                <c:pt idx="29694">
                  <c:v>133.94510000000002</c:v>
                </c:pt>
                <c:pt idx="29695">
                  <c:v>133.95000000000002</c:v>
                </c:pt>
                <c:pt idx="29696">
                  <c:v>133.95480000000001</c:v>
                </c:pt>
                <c:pt idx="29697">
                  <c:v>133.9597</c:v>
                </c:pt>
                <c:pt idx="29698">
                  <c:v>133.96459999999999</c:v>
                </c:pt>
                <c:pt idx="29699">
                  <c:v>133.96939999999998</c:v>
                </c:pt>
                <c:pt idx="29700">
                  <c:v>133.9743</c:v>
                </c:pt>
                <c:pt idx="29701">
                  <c:v>133.97909999999999</c:v>
                </c:pt>
                <c:pt idx="29702">
                  <c:v>133.98399999999998</c:v>
                </c:pt>
                <c:pt idx="29703">
                  <c:v>133.9888</c:v>
                </c:pt>
                <c:pt idx="29704">
                  <c:v>133.99369999999999</c:v>
                </c:pt>
                <c:pt idx="29705">
                  <c:v>133.99859999999998</c:v>
                </c:pt>
                <c:pt idx="29706">
                  <c:v>134.0034</c:v>
                </c:pt>
                <c:pt idx="29707">
                  <c:v>134.00829999999999</c:v>
                </c:pt>
                <c:pt idx="29708">
                  <c:v>134.01310000000001</c:v>
                </c:pt>
                <c:pt idx="29709">
                  <c:v>134.018</c:v>
                </c:pt>
                <c:pt idx="29710">
                  <c:v>134.02279999999999</c:v>
                </c:pt>
                <c:pt idx="29711">
                  <c:v>134.02770000000001</c:v>
                </c:pt>
                <c:pt idx="29712">
                  <c:v>134.0326</c:v>
                </c:pt>
                <c:pt idx="29713">
                  <c:v>134.03739999999999</c:v>
                </c:pt>
                <c:pt idx="29714">
                  <c:v>134.04230000000001</c:v>
                </c:pt>
                <c:pt idx="29715">
                  <c:v>134.0471</c:v>
                </c:pt>
                <c:pt idx="29716">
                  <c:v>134.05199999999999</c:v>
                </c:pt>
                <c:pt idx="29717">
                  <c:v>134.05690000000001</c:v>
                </c:pt>
                <c:pt idx="29718">
                  <c:v>134.0617</c:v>
                </c:pt>
                <c:pt idx="29719">
                  <c:v>134.06659999999999</c:v>
                </c:pt>
                <c:pt idx="29720">
                  <c:v>134.07140000000001</c:v>
                </c:pt>
                <c:pt idx="29721">
                  <c:v>134.0763</c:v>
                </c:pt>
                <c:pt idx="29722">
                  <c:v>134.08110000000002</c:v>
                </c:pt>
                <c:pt idx="29723">
                  <c:v>134.08600000000001</c:v>
                </c:pt>
                <c:pt idx="29724">
                  <c:v>134.0909</c:v>
                </c:pt>
                <c:pt idx="29725">
                  <c:v>134.09570000000002</c:v>
                </c:pt>
                <c:pt idx="29726">
                  <c:v>134.10059999999999</c:v>
                </c:pt>
                <c:pt idx="29727">
                  <c:v>134.1054</c:v>
                </c:pt>
                <c:pt idx="29728">
                  <c:v>134.1103</c:v>
                </c:pt>
                <c:pt idx="29729">
                  <c:v>134.11509999999998</c:v>
                </c:pt>
                <c:pt idx="29730">
                  <c:v>134.11999999999998</c:v>
                </c:pt>
                <c:pt idx="29731">
                  <c:v>134.1249</c:v>
                </c:pt>
                <c:pt idx="29732">
                  <c:v>134.12969999999999</c:v>
                </c:pt>
                <c:pt idx="29733">
                  <c:v>134.13460000000001</c:v>
                </c:pt>
                <c:pt idx="29734">
                  <c:v>134.13939999999999</c:v>
                </c:pt>
                <c:pt idx="29735">
                  <c:v>134.14429999999999</c:v>
                </c:pt>
                <c:pt idx="29736">
                  <c:v>134.1491</c:v>
                </c:pt>
                <c:pt idx="29737">
                  <c:v>134.154</c:v>
                </c:pt>
                <c:pt idx="29738">
                  <c:v>134.15889999999999</c:v>
                </c:pt>
                <c:pt idx="29739">
                  <c:v>134.16370000000001</c:v>
                </c:pt>
                <c:pt idx="29740">
                  <c:v>134.1686</c:v>
                </c:pt>
                <c:pt idx="29741">
                  <c:v>134.17339999999999</c:v>
                </c:pt>
                <c:pt idx="29742">
                  <c:v>134.17830000000001</c:v>
                </c:pt>
                <c:pt idx="29743">
                  <c:v>134.1832</c:v>
                </c:pt>
                <c:pt idx="29744">
                  <c:v>134.18799999999999</c:v>
                </c:pt>
                <c:pt idx="29745">
                  <c:v>134.19290000000001</c:v>
                </c:pt>
                <c:pt idx="29746">
                  <c:v>134.1977</c:v>
                </c:pt>
                <c:pt idx="29747">
                  <c:v>134.20260000000002</c:v>
                </c:pt>
                <c:pt idx="29748">
                  <c:v>134.20750000000001</c:v>
                </c:pt>
                <c:pt idx="29749">
                  <c:v>134.2123</c:v>
                </c:pt>
                <c:pt idx="29750">
                  <c:v>134.21720000000002</c:v>
                </c:pt>
                <c:pt idx="29751">
                  <c:v>134.22200000000001</c:v>
                </c:pt>
                <c:pt idx="29752">
                  <c:v>134.2269</c:v>
                </c:pt>
                <c:pt idx="29753">
                  <c:v>134.23170000000002</c:v>
                </c:pt>
                <c:pt idx="29754">
                  <c:v>134.23660000000001</c:v>
                </c:pt>
                <c:pt idx="29755">
                  <c:v>134.2415</c:v>
                </c:pt>
                <c:pt idx="29756">
                  <c:v>134.24630000000002</c:v>
                </c:pt>
                <c:pt idx="29757">
                  <c:v>134.25119999999998</c:v>
                </c:pt>
                <c:pt idx="29758">
                  <c:v>134.256</c:v>
                </c:pt>
                <c:pt idx="29759">
                  <c:v>134.26089999999999</c:v>
                </c:pt>
                <c:pt idx="29760">
                  <c:v>134.26579999999998</c:v>
                </c:pt>
                <c:pt idx="29761">
                  <c:v>134.2706</c:v>
                </c:pt>
                <c:pt idx="29762">
                  <c:v>134.27549999999999</c:v>
                </c:pt>
                <c:pt idx="29763">
                  <c:v>134.28029999999998</c:v>
                </c:pt>
                <c:pt idx="29764">
                  <c:v>134.2852</c:v>
                </c:pt>
                <c:pt idx="29765">
                  <c:v>134.29</c:v>
                </c:pt>
                <c:pt idx="29766">
                  <c:v>134.29489999999998</c:v>
                </c:pt>
                <c:pt idx="29767">
                  <c:v>134.2998</c:v>
                </c:pt>
                <c:pt idx="29768">
                  <c:v>134.30459999999999</c:v>
                </c:pt>
                <c:pt idx="29769">
                  <c:v>134.30949999999999</c:v>
                </c:pt>
                <c:pt idx="29770">
                  <c:v>134.3143</c:v>
                </c:pt>
                <c:pt idx="29771">
                  <c:v>134.3192</c:v>
                </c:pt>
                <c:pt idx="29772">
                  <c:v>134.32400000000001</c:v>
                </c:pt>
                <c:pt idx="29773">
                  <c:v>134.3289</c:v>
                </c:pt>
                <c:pt idx="29774">
                  <c:v>134.3338</c:v>
                </c:pt>
                <c:pt idx="29775">
                  <c:v>134.33860000000001</c:v>
                </c:pt>
                <c:pt idx="29776">
                  <c:v>134.34350000000001</c:v>
                </c:pt>
                <c:pt idx="29777">
                  <c:v>134.34829999999999</c:v>
                </c:pt>
                <c:pt idx="29778">
                  <c:v>134.35320000000002</c:v>
                </c:pt>
                <c:pt idx="29779">
                  <c:v>134.358</c:v>
                </c:pt>
                <c:pt idx="29780">
                  <c:v>134.3629</c:v>
                </c:pt>
                <c:pt idx="29781">
                  <c:v>134.36780000000002</c:v>
                </c:pt>
                <c:pt idx="29782">
                  <c:v>134.37260000000001</c:v>
                </c:pt>
                <c:pt idx="29783">
                  <c:v>134.3775</c:v>
                </c:pt>
                <c:pt idx="29784">
                  <c:v>134.38230000000001</c:v>
                </c:pt>
                <c:pt idx="29785">
                  <c:v>134.38720000000001</c:v>
                </c:pt>
                <c:pt idx="29786">
                  <c:v>134.3921</c:v>
                </c:pt>
                <c:pt idx="29787">
                  <c:v>134.39690000000002</c:v>
                </c:pt>
                <c:pt idx="29788">
                  <c:v>134.40179999999998</c:v>
                </c:pt>
                <c:pt idx="29789">
                  <c:v>134.4066</c:v>
                </c:pt>
                <c:pt idx="29790">
                  <c:v>134.41149999999999</c:v>
                </c:pt>
                <c:pt idx="29791">
                  <c:v>134.41629999999998</c:v>
                </c:pt>
                <c:pt idx="29792">
                  <c:v>134.4212</c:v>
                </c:pt>
                <c:pt idx="29793">
                  <c:v>134.42609999999999</c:v>
                </c:pt>
                <c:pt idx="29794">
                  <c:v>134.43089999999998</c:v>
                </c:pt>
                <c:pt idx="29795">
                  <c:v>134.4358</c:v>
                </c:pt>
                <c:pt idx="29796">
                  <c:v>134.44059999999999</c:v>
                </c:pt>
                <c:pt idx="29797">
                  <c:v>134.44549999999998</c:v>
                </c:pt>
                <c:pt idx="29798">
                  <c:v>134.4503</c:v>
                </c:pt>
                <c:pt idx="29799">
                  <c:v>134.45519999999999</c:v>
                </c:pt>
                <c:pt idx="29800">
                  <c:v>134.46010000000001</c:v>
                </c:pt>
                <c:pt idx="29801">
                  <c:v>134.4649</c:v>
                </c:pt>
                <c:pt idx="29802">
                  <c:v>134.46979999999999</c:v>
                </c:pt>
                <c:pt idx="29803">
                  <c:v>134.47460000000001</c:v>
                </c:pt>
                <c:pt idx="29804">
                  <c:v>134.4795</c:v>
                </c:pt>
                <c:pt idx="29805">
                  <c:v>134.48439999999999</c:v>
                </c:pt>
                <c:pt idx="29806">
                  <c:v>134.48920000000001</c:v>
                </c:pt>
                <c:pt idx="29807">
                  <c:v>134.4941</c:v>
                </c:pt>
                <c:pt idx="29808">
                  <c:v>134.49889999999999</c:v>
                </c:pt>
                <c:pt idx="29809">
                  <c:v>134.50380000000001</c:v>
                </c:pt>
                <c:pt idx="29810">
                  <c:v>134.5086</c:v>
                </c:pt>
                <c:pt idx="29811">
                  <c:v>134.51350000000002</c:v>
                </c:pt>
                <c:pt idx="29812">
                  <c:v>134.51840000000001</c:v>
                </c:pt>
                <c:pt idx="29813">
                  <c:v>134.5232</c:v>
                </c:pt>
                <c:pt idx="29814">
                  <c:v>134.52810000000002</c:v>
                </c:pt>
                <c:pt idx="29815">
                  <c:v>134.53290000000001</c:v>
                </c:pt>
                <c:pt idx="29816">
                  <c:v>134.5378</c:v>
                </c:pt>
                <c:pt idx="29817">
                  <c:v>134.54260000000002</c:v>
                </c:pt>
                <c:pt idx="29818">
                  <c:v>134.54749999999999</c:v>
                </c:pt>
                <c:pt idx="29819">
                  <c:v>134.55239999999998</c:v>
                </c:pt>
                <c:pt idx="29820">
                  <c:v>134.55719999999999</c:v>
                </c:pt>
                <c:pt idx="29821">
                  <c:v>134.56209999999999</c:v>
                </c:pt>
                <c:pt idx="29822">
                  <c:v>134.56689999999998</c:v>
                </c:pt>
                <c:pt idx="29823">
                  <c:v>134.5718</c:v>
                </c:pt>
                <c:pt idx="29824">
                  <c:v>134.57659999999998</c:v>
                </c:pt>
                <c:pt idx="29825">
                  <c:v>134.58150000000001</c:v>
                </c:pt>
                <c:pt idx="29826">
                  <c:v>134.5864</c:v>
                </c:pt>
                <c:pt idx="29827">
                  <c:v>134.59119999999999</c:v>
                </c:pt>
                <c:pt idx="29828">
                  <c:v>134.59610000000001</c:v>
                </c:pt>
                <c:pt idx="29829">
                  <c:v>134.6009</c:v>
                </c:pt>
                <c:pt idx="29830">
                  <c:v>134.60579999999999</c:v>
                </c:pt>
                <c:pt idx="29831">
                  <c:v>134.61070000000001</c:v>
                </c:pt>
                <c:pt idx="29832">
                  <c:v>134.6155</c:v>
                </c:pt>
                <c:pt idx="29833">
                  <c:v>134.62039999999999</c:v>
                </c:pt>
                <c:pt idx="29834">
                  <c:v>134.62520000000001</c:v>
                </c:pt>
                <c:pt idx="29835">
                  <c:v>134.6301</c:v>
                </c:pt>
                <c:pt idx="29836">
                  <c:v>134.63490000000002</c:v>
                </c:pt>
                <c:pt idx="29837">
                  <c:v>134.63980000000001</c:v>
                </c:pt>
                <c:pt idx="29838">
                  <c:v>134.6447</c:v>
                </c:pt>
                <c:pt idx="29839">
                  <c:v>134.64950000000002</c:v>
                </c:pt>
                <c:pt idx="29840">
                  <c:v>134.65440000000001</c:v>
                </c:pt>
                <c:pt idx="29841">
                  <c:v>134.6592</c:v>
                </c:pt>
                <c:pt idx="29842">
                  <c:v>134.66410000000002</c:v>
                </c:pt>
                <c:pt idx="29843">
                  <c:v>134.66890000000001</c:v>
                </c:pt>
                <c:pt idx="29844">
                  <c:v>134.6738</c:v>
                </c:pt>
                <c:pt idx="29845">
                  <c:v>134.67870000000002</c:v>
                </c:pt>
                <c:pt idx="29846">
                  <c:v>134.68350000000001</c:v>
                </c:pt>
                <c:pt idx="29847">
                  <c:v>134.6884</c:v>
                </c:pt>
                <c:pt idx="29848">
                  <c:v>134.69320000000002</c:v>
                </c:pt>
                <c:pt idx="29849">
                  <c:v>134.69809999999998</c:v>
                </c:pt>
                <c:pt idx="29850">
                  <c:v>134.703</c:v>
                </c:pt>
                <c:pt idx="29851">
                  <c:v>134.70779999999999</c:v>
                </c:pt>
                <c:pt idx="29852">
                  <c:v>134.71269999999998</c:v>
                </c:pt>
                <c:pt idx="29853">
                  <c:v>134.7175</c:v>
                </c:pt>
                <c:pt idx="29854">
                  <c:v>134.72239999999999</c:v>
                </c:pt>
                <c:pt idx="29855">
                  <c:v>134.72719999999998</c:v>
                </c:pt>
                <c:pt idx="29856">
                  <c:v>134.7321</c:v>
                </c:pt>
                <c:pt idx="29857">
                  <c:v>134.73699999999999</c:v>
                </c:pt>
                <c:pt idx="29858">
                  <c:v>134.74179999999998</c:v>
                </c:pt>
                <c:pt idx="29859">
                  <c:v>134.7467</c:v>
                </c:pt>
                <c:pt idx="29860">
                  <c:v>134.75149999999999</c:v>
                </c:pt>
                <c:pt idx="29861">
                  <c:v>134.75639999999999</c:v>
                </c:pt>
                <c:pt idx="29862">
                  <c:v>134.7612</c:v>
                </c:pt>
                <c:pt idx="29863">
                  <c:v>134.76609999999999</c:v>
                </c:pt>
                <c:pt idx="29864">
                  <c:v>134.77100000000002</c:v>
                </c:pt>
                <c:pt idx="29865">
                  <c:v>134.7758</c:v>
                </c:pt>
                <c:pt idx="29866">
                  <c:v>134.7807</c:v>
                </c:pt>
                <c:pt idx="29867">
                  <c:v>134.78550000000001</c:v>
                </c:pt>
                <c:pt idx="29868">
                  <c:v>134.79040000000001</c:v>
                </c:pt>
                <c:pt idx="29869">
                  <c:v>134.79519999999999</c:v>
                </c:pt>
                <c:pt idx="29870">
                  <c:v>134.80010000000001</c:v>
                </c:pt>
                <c:pt idx="29871">
                  <c:v>134.80500000000001</c:v>
                </c:pt>
                <c:pt idx="29872">
                  <c:v>134.8098</c:v>
                </c:pt>
                <c:pt idx="29873">
                  <c:v>134.81470000000002</c:v>
                </c:pt>
                <c:pt idx="29874">
                  <c:v>134.81950000000001</c:v>
                </c:pt>
                <c:pt idx="29875">
                  <c:v>134.8244</c:v>
                </c:pt>
                <c:pt idx="29876">
                  <c:v>134.82930000000002</c:v>
                </c:pt>
                <c:pt idx="29877">
                  <c:v>134.83410000000001</c:v>
                </c:pt>
                <c:pt idx="29878">
                  <c:v>134.839</c:v>
                </c:pt>
                <c:pt idx="29879">
                  <c:v>134.84380000000002</c:v>
                </c:pt>
                <c:pt idx="29880">
                  <c:v>134.84869999999998</c:v>
                </c:pt>
                <c:pt idx="29881">
                  <c:v>134.8535</c:v>
                </c:pt>
                <c:pt idx="29882">
                  <c:v>134.85839999999999</c:v>
                </c:pt>
                <c:pt idx="29883">
                  <c:v>134.86329999999998</c:v>
                </c:pt>
                <c:pt idx="29884">
                  <c:v>134.8681</c:v>
                </c:pt>
                <c:pt idx="29885">
                  <c:v>134.87299999999999</c:v>
                </c:pt>
                <c:pt idx="29886">
                  <c:v>134.87779999999998</c:v>
                </c:pt>
                <c:pt idx="29887">
                  <c:v>134.8827</c:v>
                </c:pt>
                <c:pt idx="29888">
                  <c:v>134.88749999999999</c:v>
                </c:pt>
                <c:pt idx="29889">
                  <c:v>134.89240000000001</c:v>
                </c:pt>
                <c:pt idx="29890">
                  <c:v>134.8973</c:v>
                </c:pt>
                <c:pt idx="29891">
                  <c:v>134.90209999999999</c:v>
                </c:pt>
                <c:pt idx="29892">
                  <c:v>134.90700000000001</c:v>
                </c:pt>
                <c:pt idx="29893">
                  <c:v>134.9118</c:v>
                </c:pt>
                <c:pt idx="29894">
                  <c:v>134.91669999999999</c:v>
                </c:pt>
                <c:pt idx="29895">
                  <c:v>134.92160000000001</c:v>
                </c:pt>
                <c:pt idx="29896">
                  <c:v>134.9264</c:v>
                </c:pt>
                <c:pt idx="29897">
                  <c:v>134.93129999999999</c:v>
                </c:pt>
                <c:pt idx="29898">
                  <c:v>134.93610000000001</c:v>
                </c:pt>
                <c:pt idx="29899">
                  <c:v>134.941</c:v>
                </c:pt>
                <c:pt idx="29900">
                  <c:v>134.94579999999999</c:v>
                </c:pt>
                <c:pt idx="29901">
                  <c:v>134.95070000000001</c:v>
                </c:pt>
                <c:pt idx="29902">
                  <c:v>134.9556</c:v>
                </c:pt>
                <c:pt idx="29903">
                  <c:v>134.96040000000002</c:v>
                </c:pt>
                <c:pt idx="29904">
                  <c:v>134.96530000000001</c:v>
                </c:pt>
                <c:pt idx="29905">
                  <c:v>134.9701</c:v>
                </c:pt>
                <c:pt idx="29906">
                  <c:v>134.97500000000002</c:v>
                </c:pt>
                <c:pt idx="29907">
                  <c:v>134.97980000000001</c:v>
                </c:pt>
                <c:pt idx="29908">
                  <c:v>134.9847</c:v>
                </c:pt>
                <c:pt idx="29909">
                  <c:v>134.9896</c:v>
                </c:pt>
                <c:pt idx="29910">
                  <c:v>134.99439999999998</c:v>
                </c:pt>
                <c:pt idx="29911">
                  <c:v>134.99929999999998</c:v>
                </c:pt>
                <c:pt idx="29912">
                  <c:v>135.00409999999999</c:v>
                </c:pt>
                <c:pt idx="29913">
                  <c:v>135.00899999999999</c:v>
                </c:pt>
                <c:pt idx="29914">
                  <c:v>135.0138</c:v>
                </c:pt>
                <c:pt idx="29915">
                  <c:v>135.0187</c:v>
                </c:pt>
                <c:pt idx="29916">
                  <c:v>135.02359999999999</c:v>
                </c:pt>
                <c:pt idx="29917">
                  <c:v>135.0284</c:v>
                </c:pt>
                <c:pt idx="29918">
                  <c:v>135.0333</c:v>
                </c:pt>
                <c:pt idx="29919">
                  <c:v>135.03809999999999</c:v>
                </c:pt>
                <c:pt idx="29920">
                  <c:v>135.04300000000001</c:v>
                </c:pt>
                <c:pt idx="29921">
                  <c:v>135.0479</c:v>
                </c:pt>
                <c:pt idx="29922">
                  <c:v>135.05269999999999</c:v>
                </c:pt>
                <c:pt idx="29923">
                  <c:v>135.05760000000001</c:v>
                </c:pt>
                <c:pt idx="29924">
                  <c:v>135.0624</c:v>
                </c:pt>
                <c:pt idx="29925">
                  <c:v>135.06729999999999</c:v>
                </c:pt>
                <c:pt idx="29926">
                  <c:v>135.07210000000001</c:v>
                </c:pt>
                <c:pt idx="29927">
                  <c:v>135.077</c:v>
                </c:pt>
                <c:pt idx="29928">
                  <c:v>135.08190000000002</c:v>
                </c:pt>
                <c:pt idx="29929">
                  <c:v>135.08670000000001</c:v>
                </c:pt>
                <c:pt idx="29930">
                  <c:v>135.0916</c:v>
                </c:pt>
                <c:pt idx="29931">
                  <c:v>135.09640000000002</c:v>
                </c:pt>
                <c:pt idx="29932">
                  <c:v>135.10130000000001</c:v>
                </c:pt>
                <c:pt idx="29933">
                  <c:v>135.1061</c:v>
                </c:pt>
                <c:pt idx="29934">
                  <c:v>135.11100000000002</c:v>
                </c:pt>
                <c:pt idx="29935">
                  <c:v>135.11590000000001</c:v>
                </c:pt>
                <c:pt idx="29936">
                  <c:v>135.1207</c:v>
                </c:pt>
                <c:pt idx="29937">
                  <c:v>135.12560000000002</c:v>
                </c:pt>
                <c:pt idx="29938">
                  <c:v>135.13040000000001</c:v>
                </c:pt>
                <c:pt idx="29939">
                  <c:v>135.1353</c:v>
                </c:pt>
                <c:pt idx="29940">
                  <c:v>135.14019999999999</c:v>
                </c:pt>
                <c:pt idx="29941">
                  <c:v>135.14499999999998</c:v>
                </c:pt>
                <c:pt idx="29942">
                  <c:v>135.1499</c:v>
                </c:pt>
                <c:pt idx="29943">
                  <c:v>135.15469999999999</c:v>
                </c:pt>
                <c:pt idx="29944">
                  <c:v>135.15959999999998</c:v>
                </c:pt>
                <c:pt idx="29945">
                  <c:v>135.1644</c:v>
                </c:pt>
                <c:pt idx="29946">
                  <c:v>135.16929999999999</c:v>
                </c:pt>
                <c:pt idx="29947">
                  <c:v>135.17419999999998</c:v>
                </c:pt>
                <c:pt idx="29948">
                  <c:v>135.179</c:v>
                </c:pt>
                <c:pt idx="29949">
                  <c:v>135.18389999999999</c:v>
                </c:pt>
                <c:pt idx="29950">
                  <c:v>135.18869999999998</c:v>
                </c:pt>
                <c:pt idx="29951">
                  <c:v>135.1936</c:v>
                </c:pt>
                <c:pt idx="29952">
                  <c:v>135.19839999999999</c:v>
                </c:pt>
                <c:pt idx="29953">
                  <c:v>135.20329999999998</c:v>
                </c:pt>
                <c:pt idx="29954">
                  <c:v>135.20820000000001</c:v>
                </c:pt>
                <c:pt idx="29955">
                  <c:v>135.21299999999999</c:v>
                </c:pt>
                <c:pt idx="29956">
                  <c:v>135.21790000000001</c:v>
                </c:pt>
                <c:pt idx="29957">
                  <c:v>135.2227</c:v>
                </c:pt>
                <c:pt idx="29958">
                  <c:v>135.2276</c:v>
                </c:pt>
                <c:pt idx="29959">
                  <c:v>135.23240000000001</c:v>
                </c:pt>
                <c:pt idx="29960">
                  <c:v>135.2373</c:v>
                </c:pt>
                <c:pt idx="29961">
                  <c:v>135.2422</c:v>
                </c:pt>
                <c:pt idx="29962">
                  <c:v>135.24700000000001</c:v>
                </c:pt>
                <c:pt idx="29963">
                  <c:v>135.25190000000001</c:v>
                </c:pt>
                <c:pt idx="29964">
                  <c:v>135.2567</c:v>
                </c:pt>
                <c:pt idx="29965">
                  <c:v>135.26160000000002</c:v>
                </c:pt>
                <c:pt idx="29966">
                  <c:v>135.26650000000001</c:v>
                </c:pt>
                <c:pt idx="29967">
                  <c:v>135.27130000000002</c:v>
                </c:pt>
                <c:pt idx="29968">
                  <c:v>135.27620000000002</c:v>
                </c:pt>
                <c:pt idx="29969">
                  <c:v>135.28100000000001</c:v>
                </c:pt>
                <c:pt idx="29970">
                  <c:v>135.2859</c:v>
                </c:pt>
                <c:pt idx="29971">
                  <c:v>135.29070000000002</c:v>
                </c:pt>
                <c:pt idx="29972">
                  <c:v>135.29559999999998</c:v>
                </c:pt>
                <c:pt idx="29973">
                  <c:v>135.3005</c:v>
                </c:pt>
                <c:pt idx="29974">
                  <c:v>135.30529999999999</c:v>
                </c:pt>
                <c:pt idx="29975">
                  <c:v>135.31019999999998</c:v>
                </c:pt>
                <c:pt idx="29976">
                  <c:v>135.315</c:v>
                </c:pt>
                <c:pt idx="29977">
                  <c:v>135.31989999999999</c:v>
                </c:pt>
                <c:pt idx="29978">
                  <c:v>135.32469999999998</c:v>
                </c:pt>
                <c:pt idx="29979">
                  <c:v>135.3296</c:v>
                </c:pt>
                <c:pt idx="29980">
                  <c:v>135.33449999999999</c:v>
                </c:pt>
                <c:pt idx="29981">
                  <c:v>135.33930000000001</c:v>
                </c:pt>
                <c:pt idx="29982">
                  <c:v>135.3442</c:v>
                </c:pt>
                <c:pt idx="29983">
                  <c:v>135.34899999999999</c:v>
                </c:pt>
                <c:pt idx="29984">
                  <c:v>135.35390000000001</c:v>
                </c:pt>
                <c:pt idx="29985">
                  <c:v>135.3588</c:v>
                </c:pt>
                <c:pt idx="29986">
                  <c:v>135.36359999999999</c:v>
                </c:pt>
                <c:pt idx="29987">
                  <c:v>135.36850000000001</c:v>
                </c:pt>
                <c:pt idx="29988">
                  <c:v>135.3733</c:v>
                </c:pt>
                <c:pt idx="29989">
                  <c:v>135.37819999999999</c:v>
                </c:pt>
                <c:pt idx="29990">
                  <c:v>135.38300000000001</c:v>
                </c:pt>
                <c:pt idx="29991">
                  <c:v>135.3879</c:v>
                </c:pt>
                <c:pt idx="29992">
                  <c:v>135.39279999999999</c:v>
                </c:pt>
                <c:pt idx="29993">
                  <c:v>135.39760000000001</c:v>
                </c:pt>
                <c:pt idx="29994">
                  <c:v>135.4025</c:v>
                </c:pt>
                <c:pt idx="29995">
                  <c:v>135.40730000000002</c:v>
                </c:pt>
                <c:pt idx="29996">
                  <c:v>135.41220000000001</c:v>
                </c:pt>
                <c:pt idx="29997">
                  <c:v>135.417</c:v>
                </c:pt>
                <c:pt idx="29998">
                  <c:v>135.42190000000002</c:v>
                </c:pt>
                <c:pt idx="29999">
                  <c:v>135.42670000000001</c:v>
                </c:pt>
                <c:pt idx="30000">
                  <c:v>135.4316</c:v>
                </c:pt>
                <c:pt idx="30001">
                  <c:v>135.4365</c:v>
                </c:pt>
                <c:pt idx="30002">
                  <c:v>135.44129999999998</c:v>
                </c:pt>
                <c:pt idx="30003">
                  <c:v>135.44619999999998</c:v>
                </c:pt>
                <c:pt idx="30004">
                  <c:v>135.45099999999999</c:v>
                </c:pt>
                <c:pt idx="30005">
                  <c:v>135.45589999999999</c:v>
                </c:pt>
                <c:pt idx="30006">
                  <c:v>135.4607</c:v>
                </c:pt>
                <c:pt idx="30007">
                  <c:v>135.46559999999999</c:v>
                </c:pt>
                <c:pt idx="30008">
                  <c:v>135.47049999999999</c:v>
                </c:pt>
                <c:pt idx="30009">
                  <c:v>135.4753</c:v>
                </c:pt>
                <c:pt idx="30010">
                  <c:v>135.4802</c:v>
                </c:pt>
                <c:pt idx="30011">
                  <c:v>135.48499999999999</c:v>
                </c:pt>
                <c:pt idx="30012">
                  <c:v>135.48990000000001</c:v>
                </c:pt>
                <c:pt idx="30013">
                  <c:v>135.4948</c:v>
                </c:pt>
                <c:pt idx="30014">
                  <c:v>135.49959999999999</c:v>
                </c:pt>
                <c:pt idx="30015">
                  <c:v>135.50450000000001</c:v>
                </c:pt>
                <c:pt idx="30016">
                  <c:v>135.5093</c:v>
                </c:pt>
                <c:pt idx="30017">
                  <c:v>135.51419999999999</c:v>
                </c:pt>
                <c:pt idx="30018">
                  <c:v>135.51900000000001</c:v>
                </c:pt>
                <c:pt idx="30019">
                  <c:v>135.5239</c:v>
                </c:pt>
                <c:pt idx="30020">
                  <c:v>135.52880000000002</c:v>
                </c:pt>
                <c:pt idx="30021">
                  <c:v>135.53360000000001</c:v>
                </c:pt>
                <c:pt idx="30022">
                  <c:v>135.5385</c:v>
                </c:pt>
                <c:pt idx="30023">
                  <c:v>135.54330000000002</c:v>
                </c:pt>
                <c:pt idx="30024">
                  <c:v>135.54820000000001</c:v>
                </c:pt>
                <c:pt idx="30025">
                  <c:v>135.553</c:v>
                </c:pt>
                <c:pt idx="30026">
                  <c:v>135.55790000000002</c:v>
                </c:pt>
                <c:pt idx="30027">
                  <c:v>135.56280000000001</c:v>
                </c:pt>
                <c:pt idx="30028">
                  <c:v>135.5676</c:v>
                </c:pt>
                <c:pt idx="30029">
                  <c:v>135.57250000000002</c:v>
                </c:pt>
                <c:pt idx="30030">
                  <c:v>135.57730000000001</c:v>
                </c:pt>
                <c:pt idx="30031">
                  <c:v>135.5822</c:v>
                </c:pt>
                <c:pt idx="30032">
                  <c:v>135.58709999999999</c:v>
                </c:pt>
                <c:pt idx="30033">
                  <c:v>135.59189999999998</c:v>
                </c:pt>
                <c:pt idx="30034">
                  <c:v>135.5968</c:v>
                </c:pt>
                <c:pt idx="30035">
                  <c:v>135.60159999999999</c:v>
                </c:pt>
                <c:pt idx="30036">
                  <c:v>135.60649999999998</c:v>
                </c:pt>
                <c:pt idx="30037">
                  <c:v>135.6113</c:v>
                </c:pt>
                <c:pt idx="30038">
                  <c:v>135.61619999999999</c:v>
                </c:pt>
                <c:pt idx="30039">
                  <c:v>135.62109999999998</c:v>
                </c:pt>
                <c:pt idx="30040">
                  <c:v>135.6259</c:v>
                </c:pt>
                <c:pt idx="30041">
                  <c:v>135.63079999999999</c:v>
                </c:pt>
                <c:pt idx="30042">
                  <c:v>135.63559999999998</c:v>
                </c:pt>
                <c:pt idx="30043">
                  <c:v>135.6405</c:v>
                </c:pt>
                <c:pt idx="30044">
                  <c:v>135.64529999999999</c:v>
                </c:pt>
                <c:pt idx="30045">
                  <c:v>135.65020000000001</c:v>
                </c:pt>
                <c:pt idx="30046">
                  <c:v>135.6551</c:v>
                </c:pt>
                <c:pt idx="30047">
                  <c:v>135.65989999999999</c:v>
                </c:pt>
                <c:pt idx="30048">
                  <c:v>135.66480000000001</c:v>
                </c:pt>
                <c:pt idx="30049">
                  <c:v>135.6696</c:v>
                </c:pt>
                <c:pt idx="30050">
                  <c:v>135.67449999999999</c:v>
                </c:pt>
                <c:pt idx="30051">
                  <c:v>135.67930000000001</c:v>
                </c:pt>
                <c:pt idx="30052">
                  <c:v>135.6842</c:v>
                </c:pt>
                <c:pt idx="30053">
                  <c:v>135.6891</c:v>
                </c:pt>
                <c:pt idx="30054">
                  <c:v>135.69390000000001</c:v>
                </c:pt>
                <c:pt idx="30055">
                  <c:v>135.69880000000001</c:v>
                </c:pt>
                <c:pt idx="30056">
                  <c:v>135.70359999999999</c:v>
                </c:pt>
                <c:pt idx="30057">
                  <c:v>135.70850000000002</c:v>
                </c:pt>
                <c:pt idx="30058">
                  <c:v>135.71340000000001</c:v>
                </c:pt>
                <c:pt idx="30059">
                  <c:v>135.71820000000002</c:v>
                </c:pt>
                <c:pt idx="30060">
                  <c:v>135.72310000000002</c:v>
                </c:pt>
                <c:pt idx="30061">
                  <c:v>135.72790000000001</c:v>
                </c:pt>
                <c:pt idx="30062">
                  <c:v>135.7328</c:v>
                </c:pt>
                <c:pt idx="30063">
                  <c:v>135.73760000000001</c:v>
                </c:pt>
                <c:pt idx="30064">
                  <c:v>135.74249999999998</c:v>
                </c:pt>
                <c:pt idx="30065">
                  <c:v>135.7474</c:v>
                </c:pt>
                <c:pt idx="30066">
                  <c:v>135.75219999999999</c:v>
                </c:pt>
                <c:pt idx="30067">
                  <c:v>135.75709999999998</c:v>
                </c:pt>
                <c:pt idx="30068">
                  <c:v>135.7619</c:v>
                </c:pt>
                <c:pt idx="30069">
                  <c:v>135.76679999999999</c:v>
                </c:pt>
                <c:pt idx="30070">
                  <c:v>135.77159999999998</c:v>
                </c:pt>
                <c:pt idx="30071">
                  <c:v>135.7765</c:v>
                </c:pt>
                <c:pt idx="30072">
                  <c:v>135.78129999999999</c:v>
                </c:pt>
                <c:pt idx="30073">
                  <c:v>135.78620000000001</c:v>
                </c:pt>
                <c:pt idx="30074">
                  <c:v>135.7911</c:v>
                </c:pt>
                <c:pt idx="30075">
                  <c:v>135.79589999999999</c:v>
                </c:pt>
                <c:pt idx="30076">
                  <c:v>135.80080000000001</c:v>
                </c:pt>
                <c:pt idx="30077">
                  <c:v>135.8056</c:v>
                </c:pt>
                <c:pt idx="30078">
                  <c:v>135.81049999999999</c:v>
                </c:pt>
                <c:pt idx="30079">
                  <c:v>135.81540000000001</c:v>
                </c:pt>
                <c:pt idx="30080">
                  <c:v>135.8202</c:v>
                </c:pt>
                <c:pt idx="30081">
                  <c:v>135.82509999999999</c:v>
                </c:pt>
                <c:pt idx="30082">
                  <c:v>135.82990000000001</c:v>
                </c:pt>
                <c:pt idx="30083">
                  <c:v>135.8348</c:v>
                </c:pt>
                <c:pt idx="30084">
                  <c:v>135.83960000000002</c:v>
                </c:pt>
                <c:pt idx="30085">
                  <c:v>135.84450000000001</c:v>
                </c:pt>
                <c:pt idx="30086">
                  <c:v>135.8494</c:v>
                </c:pt>
                <c:pt idx="30087">
                  <c:v>135.85420000000002</c:v>
                </c:pt>
                <c:pt idx="30088">
                  <c:v>135.85910000000001</c:v>
                </c:pt>
                <c:pt idx="30089">
                  <c:v>135.8639</c:v>
                </c:pt>
                <c:pt idx="30090">
                  <c:v>135.86880000000002</c:v>
                </c:pt>
                <c:pt idx="30091">
                  <c:v>135.87360000000001</c:v>
                </c:pt>
                <c:pt idx="30092">
                  <c:v>135.8785</c:v>
                </c:pt>
                <c:pt idx="30093">
                  <c:v>135.88339999999999</c:v>
                </c:pt>
                <c:pt idx="30094">
                  <c:v>135.88819999999998</c:v>
                </c:pt>
                <c:pt idx="30095">
                  <c:v>135.89309999999998</c:v>
                </c:pt>
                <c:pt idx="30096">
                  <c:v>135.89789999999999</c:v>
                </c:pt>
                <c:pt idx="30097">
                  <c:v>135.90279999999998</c:v>
                </c:pt>
                <c:pt idx="30098">
                  <c:v>135.9076</c:v>
                </c:pt>
                <c:pt idx="30099">
                  <c:v>135.91249999999999</c:v>
                </c:pt>
                <c:pt idx="30100">
                  <c:v>135.91739999999999</c:v>
                </c:pt>
                <c:pt idx="30101">
                  <c:v>135.9222</c:v>
                </c:pt>
                <c:pt idx="30102">
                  <c:v>135.9271</c:v>
                </c:pt>
                <c:pt idx="30103">
                  <c:v>135.93189999999998</c:v>
                </c:pt>
                <c:pt idx="30104">
                  <c:v>135.93680000000001</c:v>
                </c:pt>
                <c:pt idx="30105">
                  <c:v>135.9417</c:v>
                </c:pt>
                <c:pt idx="30106">
                  <c:v>135.94649999999999</c:v>
                </c:pt>
                <c:pt idx="30107">
                  <c:v>135.95140000000001</c:v>
                </c:pt>
                <c:pt idx="30108">
                  <c:v>135.9562</c:v>
                </c:pt>
                <c:pt idx="30109">
                  <c:v>135.96109999999999</c:v>
                </c:pt>
                <c:pt idx="30110">
                  <c:v>135.9659</c:v>
                </c:pt>
                <c:pt idx="30111">
                  <c:v>135.9708</c:v>
                </c:pt>
                <c:pt idx="30112">
                  <c:v>135.97570000000002</c:v>
                </c:pt>
                <c:pt idx="30113">
                  <c:v>135.98050000000001</c:v>
                </c:pt>
                <c:pt idx="30114">
                  <c:v>135.9854</c:v>
                </c:pt>
                <c:pt idx="30115">
                  <c:v>135.99020000000002</c:v>
                </c:pt>
                <c:pt idx="30116">
                  <c:v>135.99510000000001</c:v>
                </c:pt>
                <c:pt idx="30117">
                  <c:v>135.9999</c:v>
                </c:pt>
                <c:pt idx="30118">
                  <c:v>136.00480000000002</c:v>
                </c:pt>
                <c:pt idx="30119">
                  <c:v>136.00970000000001</c:v>
                </c:pt>
                <c:pt idx="30120">
                  <c:v>136.0145</c:v>
                </c:pt>
                <c:pt idx="30121">
                  <c:v>136.01940000000002</c:v>
                </c:pt>
                <c:pt idx="30122">
                  <c:v>136.02420000000001</c:v>
                </c:pt>
                <c:pt idx="30123">
                  <c:v>136.0291</c:v>
                </c:pt>
                <c:pt idx="30124">
                  <c:v>136.03390000000002</c:v>
                </c:pt>
                <c:pt idx="30125">
                  <c:v>136.03879999999998</c:v>
                </c:pt>
                <c:pt idx="30126">
                  <c:v>136.0437</c:v>
                </c:pt>
                <c:pt idx="30127">
                  <c:v>136.04849999999999</c:v>
                </c:pt>
                <c:pt idx="30128">
                  <c:v>136.05339999999998</c:v>
                </c:pt>
                <c:pt idx="30129">
                  <c:v>136.0582</c:v>
                </c:pt>
                <c:pt idx="30130">
                  <c:v>136.06309999999999</c:v>
                </c:pt>
                <c:pt idx="30131">
                  <c:v>136.06789999999998</c:v>
                </c:pt>
                <c:pt idx="30132">
                  <c:v>136.0728</c:v>
                </c:pt>
                <c:pt idx="30133">
                  <c:v>136.07769999999999</c:v>
                </c:pt>
                <c:pt idx="30134">
                  <c:v>136.08249999999998</c:v>
                </c:pt>
                <c:pt idx="30135">
                  <c:v>136.0874</c:v>
                </c:pt>
                <c:pt idx="30136">
                  <c:v>136.09219999999999</c:v>
                </c:pt>
                <c:pt idx="30137">
                  <c:v>136.09710000000001</c:v>
                </c:pt>
                <c:pt idx="30138">
                  <c:v>136.1019</c:v>
                </c:pt>
                <c:pt idx="30139">
                  <c:v>136.10679999999999</c:v>
                </c:pt>
                <c:pt idx="30140">
                  <c:v>136.11170000000001</c:v>
                </c:pt>
                <c:pt idx="30141">
                  <c:v>136.1165</c:v>
                </c:pt>
                <c:pt idx="30142">
                  <c:v>136.12139999999999</c:v>
                </c:pt>
                <c:pt idx="30143">
                  <c:v>136.12620000000001</c:v>
                </c:pt>
                <c:pt idx="30144">
                  <c:v>136.1311</c:v>
                </c:pt>
                <c:pt idx="30145">
                  <c:v>136.136</c:v>
                </c:pt>
                <c:pt idx="30146">
                  <c:v>136.14080000000001</c:v>
                </c:pt>
                <c:pt idx="30147">
                  <c:v>136.14570000000001</c:v>
                </c:pt>
                <c:pt idx="30148">
                  <c:v>136.15049999999999</c:v>
                </c:pt>
                <c:pt idx="30149">
                  <c:v>136.15540000000001</c:v>
                </c:pt>
                <c:pt idx="30150">
                  <c:v>136.1602</c:v>
                </c:pt>
                <c:pt idx="30151">
                  <c:v>136.16510000000002</c:v>
                </c:pt>
                <c:pt idx="30152">
                  <c:v>136.17000000000002</c:v>
                </c:pt>
                <c:pt idx="30153">
                  <c:v>136.1748</c:v>
                </c:pt>
                <c:pt idx="30154">
                  <c:v>136.1797</c:v>
                </c:pt>
                <c:pt idx="30155">
                  <c:v>136.18449999999999</c:v>
                </c:pt>
                <c:pt idx="30156">
                  <c:v>136.18939999999998</c:v>
                </c:pt>
                <c:pt idx="30157">
                  <c:v>136.1942</c:v>
                </c:pt>
                <c:pt idx="30158">
                  <c:v>136.19909999999999</c:v>
                </c:pt>
                <c:pt idx="30159">
                  <c:v>136.20399999999998</c:v>
                </c:pt>
                <c:pt idx="30160">
                  <c:v>136.2088</c:v>
                </c:pt>
                <c:pt idx="30161">
                  <c:v>136.21369999999999</c:v>
                </c:pt>
                <c:pt idx="30162">
                  <c:v>136.21850000000001</c:v>
                </c:pt>
                <c:pt idx="30163">
                  <c:v>136.2234</c:v>
                </c:pt>
                <c:pt idx="30164">
                  <c:v>136.22819999999999</c:v>
                </c:pt>
                <c:pt idx="30165">
                  <c:v>136.23310000000001</c:v>
                </c:pt>
                <c:pt idx="30166">
                  <c:v>136.2379</c:v>
                </c:pt>
                <c:pt idx="30167">
                  <c:v>136.24279999999999</c:v>
                </c:pt>
                <c:pt idx="30168">
                  <c:v>136.24770000000001</c:v>
                </c:pt>
                <c:pt idx="30169">
                  <c:v>136.2525</c:v>
                </c:pt>
                <c:pt idx="30170">
                  <c:v>136.25739999999999</c:v>
                </c:pt>
                <c:pt idx="30171">
                  <c:v>136.26220000000001</c:v>
                </c:pt>
                <c:pt idx="30172">
                  <c:v>136.2671</c:v>
                </c:pt>
                <c:pt idx="30173">
                  <c:v>136.27199999999999</c:v>
                </c:pt>
                <c:pt idx="30174">
                  <c:v>136.27680000000001</c:v>
                </c:pt>
                <c:pt idx="30175">
                  <c:v>136.2817</c:v>
                </c:pt>
                <c:pt idx="30176">
                  <c:v>136.28650000000002</c:v>
                </c:pt>
                <c:pt idx="30177">
                  <c:v>136.29140000000001</c:v>
                </c:pt>
                <c:pt idx="30178">
                  <c:v>136.2962</c:v>
                </c:pt>
                <c:pt idx="30179">
                  <c:v>136.30110000000002</c:v>
                </c:pt>
                <c:pt idx="30180">
                  <c:v>136.30600000000001</c:v>
                </c:pt>
                <c:pt idx="30181">
                  <c:v>136.3108</c:v>
                </c:pt>
                <c:pt idx="30182">
                  <c:v>136.31570000000002</c:v>
                </c:pt>
                <c:pt idx="30183">
                  <c:v>136.32050000000001</c:v>
                </c:pt>
                <c:pt idx="30184">
                  <c:v>136.3254</c:v>
                </c:pt>
                <c:pt idx="30185">
                  <c:v>136.33020000000002</c:v>
                </c:pt>
                <c:pt idx="30186">
                  <c:v>136.33509999999998</c:v>
                </c:pt>
                <c:pt idx="30187">
                  <c:v>136.33999999999997</c:v>
                </c:pt>
                <c:pt idx="30188">
                  <c:v>136.34479999999999</c:v>
                </c:pt>
                <c:pt idx="30189">
                  <c:v>136.34969999999998</c:v>
                </c:pt>
                <c:pt idx="30190">
                  <c:v>136.3545</c:v>
                </c:pt>
                <c:pt idx="30191">
                  <c:v>136.35939999999999</c:v>
                </c:pt>
                <c:pt idx="30192">
                  <c:v>136.36429999999999</c:v>
                </c:pt>
                <c:pt idx="30193">
                  <c:v>136.3691</c:v>
                </c:pt>
                <c:pt idx="30194">
                  <c:v>136.374</c:v>
                </c:pt>
                <c:pt idx="30195">
                  <c:v>136.37879999999998</c:v>
                </c:pt>
                <c:pt idx="30196">
                  <c:v>136.3837</c:v>
                </c:pt>
                <c:pt idx="30197">
                  <c:v>136.38849999999999</c:v>
                </c:pt>
                <c:pt idx="30198">
                  <c:v>136.39339999999999</c:v>
                </c:pt>
                <c:pt idx="30199">
                  <c:v>136.3982</c:v>
                </c:pt>
                <c:pt idx="30200">
                  <c:v>136.40309999999999</c:v>
                </c:pt>
                <c:pt idx="30201">
                  <c:v>136.40800000000002</c:v>
                </c:pt>
                <c:pt idx="30202">
                  <c:v>136.4128</c:v>
                </c:pt>
                <c:pt idx="30203">
                  <c:v>136.4177</c:v>
                </c:pt>
                <c:pt idx="30204">
                  <c:v>136.42250000000001</c:v>
                </c:pt>
                <c:pt idx="30205">
                  <c:v>136.42740000000001</c:v>
                </c:pt>
                <c:pt idx="30206">
                  <c:v>136.43219999999999</c:v>
                </c:pt>
                <c:pt idx="30207">
                  <c:v>136.43710000000002</c:v>
                </c:pt>
                <c:pt idx="30208">
                  <c:v>136.44200000000001</c:v>
                </c:pt>
                <c:pt idx="30209">
                  <c:v>136.4468</c:v>
                </c:pt>
                <c:pt idx="30210">
                  <c:v>136.45170000000002</c:v>
                </c:pt>
                <c:pt idx="30211">
                  <c:v>136.45650000000001</c:v>
                </c:pt>
                <c:pt idx="30212">
                  <c:v>136.4614</c:v>
                </c:pt>
                <c:pt idx="30213">
                  <c:v>136.46620000000001</c:v>
                </c:pt>
                <c:pt idx="30214">
                  <c:v>136.47110000000001</c:v>
                </c:pt>
                <c:pt idx="30215">
                  <c:v>136.476</c:v>
                </c:pt>
                <c:pt idx="30216">
                  <c:v>136.48080000000002</c:v>
                </c:pt>
                <c:pt idx="30217">
                  <c:v>136.48569999999998</c:v>
                </c:pt>
                <c:pt idx="30218">
                  <c:v>136.4905</c:v>
                </c:pt>
                <c:pt idx="30219">
                  <c:v>136.49539999999999</c:v>
                </c:pt>
                <c:pt idx="30220">
                  <c:v>136.50029999999998</c:v>
                </c:pt>
                <c:pt idx="30221">
                  <c:v>136.5051</c:v>
                </c:pt>
                <c:pt idx="30222">
                  <c:v>136.51</c:v>
                </c:pt>
                <c:pt idx="30223">
                  <c:v>136.51479999999998</c:v>
                </c:pt>
                <c:pt idx="30224">
                  <c:v>136.5197</c:v>
                </c:pt>
                <c:pt idx="30225">
                  <c:v>136.52449999999999</c:v>
                </c:pt>
                <c:pt idx="30226">
                  <c:v>136.52939999999998</c:v>
                </c:pt>
                <c:pt idx="30227">
                  <c:v>136.5343</c:v>
                </c:pt>
                <c:pt idx="30228">
                  <c:v>136.53909999999999</c:v>
                </c:pt>
                <c:pt idx="30229">
                  <c:v>136.54400000000001</c:v>
                </c:pt>
                <c:pt idx="30230">
                  <c:v>136.5488</c:v>
                </c:pt>
                <c:pt idx="30231">
                  <c:v>136.55369999999999</c:v>
                </c:pt>
                <c:pt idx="30232">
                  <c:v>136.55850000000001</c:v>
                </c:pt>
                <c:pt idx="30233">
                  <c:v>136.5634</c:v>
                </c:pt>
                <c:pt idx="30234">
                  <c:v>136.56819999999999</c:v>
                </c:pt>
                <c:pt idx="30235">
                  <c:v>136.57310000000001</c:v>
                </c:pt>
                <c:pt idx="30236">
                  <c:v>136.578</c:v>
                </c:pt>
                <c:pt idx="30237">
                  <c:v>136.58279999999999</c:v>
                </c:pt>
                <c:pt idx="30238">
                  <c:v>136.58770000000001</c:v>
                </c:pt>
                <c:pt idx="30239">
                  <c:v>136.5925</c:v>
                </c:pt>
                <c:pt idx="30240">
                  <c:v>136.59740000000002</c:v>
                </c:pt>
                <c:pt idx="30241">
                  <c:v>136.60230000000001</c:v>
                </c:pt>
                <c:pt idx="30242">
                  <c:v>136.6071</c:v>
                </c:pt>
                <c:pt idx="30243">
                  <c:v>136.61200000000002</c:v>
                </c:pt>
                <c:pt idx="30244">
                  <c:v>136.61680000000001</c:v>
                </c:pt>
                <c:pt idx="30245">
                  <c:v>136.6217</c:v>
                </c:pt>
                <c:pt idx="30246">
                  <c:v>136.62650000000002</c:v>
                </c:pt>
                <c:pt idx="30247">
                  <c:v>136.63139999999999</c:v>
                </c:pt>
                <c:pt idx="30248">
                  <c:v>136.63629999999998</c:v>
                </c:pt>
                <c:pt idx="30249">
                  <c:v>136.64109999999999</c:v>
                </c:pt>
                <c:pt idx="30250">
                  <c:v>136.64599999999999</c:v>
                </c:pt>
                <c:pt idx="30251">
                  <c:v>136.65079999999998</c:v>
                </c:pt>
                <c:pt idx="30252">
                  <c:v>136.6557</c:v>
                </c:pt>
                <c:pt idx="30253">
                  <c:v>136.66049999999998</c:v>
                </c:pt>
                <c:pt idx="30254">
                  <c:v>136.66540000000001</c:v>
                </c:pt>
                <c:pt idx="30255">
                  <c:v>136.6703</c:v>
                </c:pt>
                <c:pt idx="30256">
                  <c:v>136.67509999999999</c:v>
                </c:pt>
                <c:pt idx="30257">
                  <c:v>136.68</c:v>
                </c:pt>
                <c:pt idx="30258">
                  <c:v>136.6848</c:v>
                </c:pt>
                <c:pt idx="30259">
                  <c:v>136.68969999999999</c:v>
                </c:pt>
                <c:pt idx="30260">
                  <c:v>136.69460000000001</c:v>
                </c:pt>
                <c:pt idx="30261">
                  <c:v>136.6994</c:v>
                </c:pt>
                <c:pt idx="30262">
                  <c:v>136.70429999999999</c:v>
                </c:pt>
                <c:pt idx="30263">
                  <c:v>136.70910000000001</c:v>
                </c:pt>
                <c:pt idx="30264">
                  <c:v>136.714</c:v>
                </c:pt>
                <c:pt idx="30265">
                  <c:v>136.71879999999999</c:v>
                </c:pt>
                <c:pt idx="30266">
                  <c:v>136.72370000000001</c:v>
                </c:pt>
                <c:pt idx="30267">
                  <c:v>136.7285</c:v>
                </c:pt>
                <c:pt idx="30268">
                  <c:v>136.73340000000002</c:v>
                </c:pt>
                <c:pt idx="30269">
                  <c:v>136.73830000000001</c:v>
                </c:pt>
                <c:pt idx="30270">
                  <c:v>136.7431</c:v>
                </c:pt>
                <c:pt idx="30271">
                  <c:v>136.74800000000002</c:v>
                </c:pt>
                <c:pt idx="30272">
                  <c:v>136.75280000000001</c:v>
                </c:pt>
                <c:pt idx="30273">
                  <c:v>136.7577</c:v>
                </c:pt>
                <c:pt idx="30274">
                  <c:v>136.76250000000002</c:v>
                </c:pt>
                <c:pt idx="30275">
                  <c:v>136.76740000000001</c:v>
                </c:pt>
                <c:pt idx="30276">
                  <c:v>136.7723</c:v>
                </c:pt>
                <c:pt idx="30277">
                  <c:v>136.77710000000002</c:v>
                </c:pt>
                <c:pt idx="30278">
                  <c:v>136.78199999999998</c:v>
                </c:pt>
                <c:pt idx="30279">
                  <c:v>136.7868</c:v>
                </c:pt>
                <c:pt idx="30280">
                  <c:v>136.79169999999999</c:v>
                </c:pt>
                <c:pt idx="30281">
                  <c:v>136.79649999999998</c:v>
                </c:pt>
                <c:pt idx="30282">
                  <c:v>136.8014</c:v>
                </c:pt>
                <c:pt idx="30283">
                  <c:v>136.80629999999999</c:v>
                </c:pt>
                <c:pt idx="30284">
                  <c:v>136.81109999999998</c:v>
                </c:pt>
                <c:pt idx="30285">
                  <c:v>136.816</c:v>
                </c:pt>
                <c:pt idx="30286">
                  <c:v>136.82079999999999</c:v>
                </c:pt>
                <c:pt idx="30287">
                  <c:v>136.82569999999998</c:v>
                </c:pt>
                <c:pt idx="30288">
                  <c:v>136.8305</c:v>
                </c:pt>
                <c:pt idx="30289">
                  <c:v>136.83539999999999</c:v>
                </c:pt>
                <c:pt idx="30290">
                  <c:v>136.84029999999998</c:v>
                </c:pt>
                <c:pt idx="30291">
                  <c:v>136.8451</c:v>
                </c:pt>
                <c:pt idx="30292">
                  <c:v>136.85</c:v>
                </c:pt>
                <c:pt idx="30293">
                  <c:v>136.85480000000001</c:v>
                </c:pt>
                <c:pt idx="30294">
                  <c:v>136.8597</c:v>
                </c:pt>
                <c:pt idx="30295">
                  <c:v>136.86449999999999</c:v>
                </c:pt>
                <c:pt idx="30296">
                  <c:v>136.86940000000001</c:v>
                </c:pt>
                <c:pt idx="30297">
                  <c:v>136.87430000000001</c:v>
                </c:pt>
                <c:pt idx="30298">
                  <c:v>136.87909999999999</c:v>
                </c:pt>
                <c:pt idx="30299">
                  <c:v>136.88400000000001</c:v>
                </c:pt>
                <c:pt idx="30300">
                  <c:v>136.8888</c:v>
                </c:pt>
                <c:pt idx="30301">
                  <c:v>136.8937</c:v>
                </c:pt>
                <c:pt idx="30302">
                  <c:v>136.89850000000001</c:v>
                </c:pt>
                <c:pt idx="30303">
                  <c:v>136.9034</c:v>
                </c:pt>
                <c:pt idx="30304">
                  <c:v>136.9083</c:v>
                </c:pt>
                <c:pt idx="30305">
                  <c:v>136.91310000000001</c:v>
                </c:pt>
                <c:pt idx="30306">
                  <c:v>136.91800000000001</c:v>
                </c:pt>
                <c:pt idx="30307">
                  <c:v>136.92280000000002</c:v>
                </c:pt>
                <c:pt idx="30308">
                  <c:v>136.92770000000002</c:v>
                </c:pt>
                <c:pt idx="30309">
                  <c:v>136.93259999999998</c:v>
                </c:pt>
                <c:pt idx="30310">
                  <c:v>136.9374</c:v>
                </c:pt>
                <c:pt idx="30311">
                  <c:v>136.94229999999999</c:v>
                </c:pt>
                <c:pt idx="30312">
                  <c:v>136.94709999999998</c:v>
                </c:pt>
                <c:pt idx="30313">
                  <c:v>136.952</c:v>
                </c:pt>
                <c:pt idx="30314">
                  <c:v>136.95679999999999</c:v>
                </c:pt>
                <c:pt idx="30315">
                  <c:v>136.96169999999998</c:v>
                </c:pt>
                <c:pt idx="30316">
                  <c:v>136.9665</c:v>
                </c:pt>
                <c:pt idx="30317">
                  <c:v>136.97139999999999</c:v>
                </c:pt>
                <c:pt idx="30318">
                  <c:v>136.97630000000001</c:v>
                </c:pt>
                <c:pt idx="30319">
                  <c:v>136.9811</c:v>
                </c:pt>
                <c:pt idx="30320">
                  <c:v>136.98599999999999</c:v>
                </c:pt>
                <c:pt idx="30321">
                  <c:v>136.99080000000001</c:v>
                </c:pt>
                <c:pt idx="30322">
                  <c:v>136.9957</c:v>
                </c:pt>
                <c:pt idx="30323">
                  <c:v>137.00049999999999</c:v>
                </c:pt>
                <c:pt idx="30324">
                  <c:v>137.00540000000001</c:v>
                </c:pt>
                <c:pt idx="30325">
                  <c:v>137.0103</c:v>
                </c:pt>
                <c:pt idx="30326">
                  <c:v>137.01509999999999</c:v>
                </c:pt>
                <c:pt idx="30327">
                  <c:v>137.02000000000001</c:v>
                </c:pt>
                <c:pt idx="30328">
                  <c:v>137.0248</c:v>
                </c:pt>
                <c:pt idx="30329">
                  <c:v>137.02969999999999</c:v>
                </c:pt>
                <c:pt idx="30330">
                  <c:v>137.03460000000001</c:v>
                </c:pt>
                <c:pt idx="30331">
                  <c:v>137.0394</c:v>
                </c:pt>
                <c:pt idx="30332">
                  <c:v>137.04430000000002</c:v>
                </c:pt>
                <c:pt idx="30333">
                  <c:v>137.04910000000001</c:v>
                </c:pt>
                <c:pt idx="30334">
                  <c:v>137.054</c:v>
                </c:pt>
                <c:pt idx="30335">
                  <c:v>137.05880000000002</c:v>
                </c:pt>
                <c:pt idx="30336">
                  <c:v>137.06370000000001</c:v>
                </c:pt>
                <c:pt idx="30337">
                  <c:v>137.0686</c:v>
                </c:pt>
                <c:pt idx="30338">
                  <c:v>137.07340000000002</c:v>
                </c:pt>
                <c:pt idx="30339">
                  <c:v>137.07829999999998</c:v>
                </c:pt>
                <c:pt idx="30340">
                  <c:v>137.0831</c:v>
                </c:pt>
                <c:pt idx="30341">
                  <c:v>137.08799999999999</c:v>
                </c:pt>
                <c:pt idx="30342">
                  <c:v>137.09279999999998</c:v>
                </c:pt>
                <c:pt idx="30343">
                  <c:v>137.09769999999997</c:v>
                </c:pt>
                <c:pt idx="30344">
                  <c:v>137.10249999999999</c:v>
                </c:pt>
                <c:pt idx="30345">
                  <c:v>137.10739999999998</c:v>
                </c:pt>
                <c:pt idx="30346">
                  <c:v>137.1123</c:v>
                </c:pt>
                <c:pt idx="30347">
                  <c:v>137.11709999999999</c:v>
                </c:pt>
                <c:pt idx="30348">
                  <c:v>137.12199999999999</c:v>
                </c:pt>
                <c:pt idx="30349">
                  <c:v>137.1268</c:v>
                </c:pt>
                <c:pt idx="30350">
                  <c:v>137.1317</c:v>
                </c:pt>
                <c:pt idx="30351">
                  <c:v>137.13649999999998</c:v>
                </c:pt>
                <c:pt idx="30352">
                  <c:v>137.1414</c:v>
                </c:pt>
                <c:pt idx="30353">
                  <c:v>137.1463</c:v>
                </c:pt>
                <c:pt idx="30354">
                  <c:v>137.15109999999999</c:v>
                </c:pt>
                <c:pt idx="30355">
                  <c:v>137.15600000000001</c:v>
                </c:pt>
                <c:pt idx="30356">
                  <c:v>137.16079999999999</c:v>
                </c:pt>
                <c:pt idx="30357">
                  <c:v>137.16570000000002</c:v>
                </c:pt>
                <c:pt idx="30358">
                  <c:v>137.17060000000001</c:v>
                </c:pt>
                <c:pt idx="30359">
                  <c:v>137.1754</c:v>
                </c:pt>
                <c:pt idx="30360">
                  <c:v>137.18030000000002</c:v>
                </c:pt>
                <c:pt idx="30361">
                  <c:v>137.18510000000001</c:v>
                </c:pt>
                <c:pt idx="30362">
                  <c:v>137.19</c:v>
                </c:pt>
                <c:pt idx="30363">
                  <c:v>137.19480000000001</c:v>
                </c:pt>
                <c:pt idx="30364">
                  <c:v>137.19970000000001</c:v>
                </c:pt>
                <c:pt idx="30365">
                  <c:v>137.2045</c:v>
                </c:pt>
                <c:pt idx="30366">
                  <c:v>137.20940000000002</c:v>
                </c:pt>
                <c:pt idx="30367">
                  <c:v>137.21430000000001</c:v>
                </c:pt>
                <c:pt idx="30368">
                  <c:v>137.2191</c:v>
                </c:pt>
                <c:pt idx="30369">
                  <c:v>137.22400000000002</c:v>
                </c:pt>
                <c:pt idx="30370">
                  <c:v>137.22880000000001</c:v>
                </c:pt>
                <c:pt idx="30371">
                  <c:v>137.2337</c:v>
                </c:pt>
                <c:pt idx="30372">
                  <c:v>137.23850000000002</c:v>
                </c:pt>
                <c:pt idx="30373">
                  <c:v>137.24339999999998</c:v>
                </c:pt>
                <c:pt idx="30374">
                  <c:v>137.2483</c:v>
                </c:pt>
                <c:pt idx="30375">
                  <c:v>137.25309999999999</c:v>
                </c:pt>
                <c:pt idx="30376">
                  <c:v>137.25799999999998</c:v>
                </c:pt>
                <c:pt idx="30377">
                  <c:v>137.2628</c:v>
                </c:pt>
                <c:pt idx="30378">
                  <c:v>137.26769999999999</c:v>
                </c:pt>
                <c:pt idx="30379">
                  <c:v>137.27259999999998</c:v>
                </c:pt>
                <c:pt idx="30380">
                  <c:v>137.2774</c:v>
                </c:pt>
                <c:pt idx="30381">
                  <c:v>137.28229999999999</c:v>
                </c:pt>
                <c:pt idx="30382">
                  <c:v>137.28710000000001</c:v>
                </c:pt>
                <c:pt idx="30383">
                  <c:v>137.292</c:v>
                </c:pt>
                <c:pt idx="30384">
                  <c:v>137.29679999999999</c:v>
                </c:pt>
                <c:pt idx="30385">
                  <c:v>137.30170000000001</c:v>
                </c:pt>
                <c:pt idx="30386">
                  <c:v>137.3065</c:v>
                </c:pt>
                <c:pt idx="30387">
                  <c:v>137.31139999999999</c:v>
                </c:pt>
                <c:pt idx="30388">
                  <c:v>137.31630000000001</c:v>
                </c:pt>
                <c:pt idx="30389">
                  <c:v>137.3211</c:v>
                </c:pt>
                <c:pt idx="30390">
                  <c:v>137.32599999999999</c:v>
                </c:pt>
                <c:pt idx="30391">
                  <c:v>137.33080000000001</c:v>
                </c:pt>
                <c:pt idx="30392">
                  <c:v>137.3357</c:v>
                </c:pt>
                <c:pt idx="30393">
                  <c:v>137.34049999999999</c:v>
                </c:pt>
                <c:pt idx="30394">
                  <c:v>137.34540000000001</c:v>
                </c:pt>
                <c:pt idx="30395">
                  <c:v>137.3503</c:v>
                </c:pt>
                <c:pt idx="30396">
                  <c:v>137.35510000000002</c:v>
                </c:pt>
                <c:pt idx="30397">
                  <c:v>137.36000000000001</c:v>
                </c:pt>
                <c:pt idx="30398">
                  <c:v>137.3648</c:v>
                </c:pt>
                <c:pt idx="30399">
                  <c:v>137.36970000000002</c:v>
                </c:pt>
                <c:pt idx="30400">
                  <c:v>137.37460000000002</c:v>
                </c:pt>
                <c:pt idx="30401">
                  <c:v>137.3794</c:v>
                </c:pt>
                <c:pt idx="30402">
                  <c:v>137.3843</c:v>
                </c:pt>
                <c:pt idx="30403">
                  <c:v>137.38909999999998</c:v>
                </c:pt>
                <c:pt idx="30404">
                  <c:v>137.39399999999998</c:v>
                </c:pt>
                <c:pt idx="30405">
                  <c:v>137.39879999999999</c:v>
                </c:pt>
                <c:pt idx="30406">
                  <c:v>137.40369999999999</c:v>
                </c:pt>
                <c:pt idx="30407">
                  <c:v>137.40849999999998</c:v>
                </c:pt>
                <c:pt idx="30408">
                  <c:v>137.4134</c:v>
                </c:pt>
                <c:pt idx="30409">
                  <c:v>137.41829999999999</c:v>
                </c:pt>
                <c:pt idx="30410">
                  <c:v>137.42310000000001</c:v>
                </c:pt>
                <c:pt idx="30411">
                  <c:v>137.428</c:v>
                </c:pt>
                <c:pt idx="30412">
                  <c:v>137.43279999999999</c:v>
                </c:pt>
                <c:pt idx="30413">
                  <c:v>137.43770000000001</c:v>
                </c:pt>
                <c:pt idx="30414">
                  <c:v>137.4425</c:v>
                </c:pt>
                <c:pt idx="30415">
                  <c:v>137.44739999999999</c:v>
                </c:pt>
                <c:pt idx="30416">
                  <c:v>137.45230000000001</c:v>
                </c:pt>
                <c:pt idx="30417">
                  <c:v>137.4571</c:v>
                </c:pt>
                <c:pt idx="30418">
                  <c:v>137.46199999999999</c:v>
                </c:pt>
                <c:pt idx="30419">
                  <c:v>137.46680000000001</c:v>
                </c:pt>
                <c:pt idx="30420">
                  <c:v>137.4717</c:v>
                </c:pt>
                <c:pt idx="30421">
                  <c:v>137.47649999999999</c:v>
                </c:pt>
                <c:pt idx="30422">
                  <c:v>137.48140000000001</c:v>
                </c:pt>
                <c:pt idx="30423">
                  <c:v>137.4863</c:v>
                </c:pt>
                <c:pt idx="30424">
                  <c:v>137.49110000000002</c:v>
                </c:pt>
                <c:pt idx="30425">
                  <c:v>137.49600000000001</c:v>
                </c:pt>
                <c:pt idx="30426">
                  <c:v>137.5008</c:v>
                </c:pt>
                <c:pt idx="30427">
                  <c:v>137.50570000000002</c:v>
                </c:pt>
                <c:pt idx="30428">
                  <c:v>137.51050000000001</c:v>
                </c:pt>
                <c:pt idx="30429">
                  <c:v>137.5154</c:v>
                </c:pt>
                <c:pt idx="30430">
                  <c:v>137.52030000000002</c:v>
                </c:pt>
                <c:pt idx="30431">
                  <c:v>137.52510000000001</c:v>
                </c:pt>
                <c:pt idx="30432">
                  <c:v>137.53</c:v>
                </c:pt>
                <c:pt idx="30433">
                  <c:v>137.53480000000002</c:v>
                </c:pt>
                <c:pt idx="30434">
                  <c:v>137.53969999999998</c:v>
                </c:pt>
                <c:pt idx="30435">
                  <c:v>137.5445</c:v>
                </c:pt>
                <c:pt idx="30436">
                  <c:v>137.54939999999999</c:v>
                </c:pt>
                <c:pt idx="30437">
                  <c:v>137.55429999999998</c:v>
                </c:pt>
                <c:pt idx="30438">
                  <c:v>137.5591</c:v>
                </c:pt>
                <c:pt idx="30439">
                  <c:v>137.56399999999999</c:v>
                </c:pt>
                <c:pt idx="30440">
                  <c:v>137.56879999999998</c:v>
                </c:pt>
                <c:pt idx="30441">
                  <c:v>137.5737</c:v>
                </c:pt>
                <c:pt idx="30442">
                  <c:v>137.57849999999999</c:v>
                </c:pt>
                <c:pt idx="30443">
                  <c:v>137.58339999999998</c:v>
                </c:pt>
                <c:pt idx="30444">
                  <c:v>137.5883</c:v>
                </c:pt>
                <c:pt idx="30445">
                  <c:v>137.59309999999999</c:v>
                </c:pt>
                <c:pt idx="30446">
                  <c:v>137.59799999999998</c:v>
                </c:pt>
                <c:pt idx="30447">
                  <c:v>137.6028</c:v>
                </c:pt>
                <c:pt idx="30448">
                  <c:v>137.60769999999999</c:v>
                </c:pt>
                <c:pt idx="30449">
                  <c:v>137.61250000000001</c:v>
                </c:pt>
                <c:pt idx="30450">
                  <c:v>137.6174</c:v>
                </c:pt>
                <c:pt idx="30451">
                  <c:v>137.6223</c:v>
                </c:pt>
                <c:pt idx="30452">
                  <c:v>137.62710000000001</c:v>
                </c:pt>
                <c:pt idx="30453">
                  <c:v>137.63200000000001</c:v>
                </c:pt>
                <c:pt idx="30454">
                  <c:v>137.63679999999999</c:v>
                </c:pt>
                <c:pt idx="30455">
                  <c:v>137.64170000000001</c:v>
                </c:pt>
                <c:pt idx="30456">
                  <c:v>137.6465</c:v>
                </c:pt>
                <c:pt idx="30457">
                  <c:v>137.6514</c:v>
                </c:pt>
                <c:pt idx="30458">
                  <c:v>137.65630000000002</c:v>
                </c:pt>
                <c:pt idx="30459">
                  <c:v>137.6611</c:v>
                </c:pt>
                <c:pt idx="30460">
                  <c:v>137.666</c:v>
                </c:pt>
                <c:pt idx="30461">
                  <c:v>137.67080000000001</c:v>
                </c:pt>
                <c:pt idx="30462">
                  <c:v>137.67570000000001</c:v>
                </c:pt>
                <c:pt idx="30463">
                  <c:v>137.68050000000002</c:v>
                </c:pt>
                <c:pt idx="30464">
                  <c:v>137.68540000000002</c:v>
                </c:pt>
                <c:pt idx="30465">
                  <c:v>137.6902</c:v>
                </c:pt>
                <c:pt idx="30466">
                  <c:v>137.6951</c:v>
                </c:pt>
                <c:pt idx="30467">
                  <c:v>137.69999999999999</c:v>
                </c:pt>
                <c:pt idx="30468">
                  <c:v>137.70479999999998</c:v>
                </c:pt>
                <c:pt idx="30469">
                  <c:v>137.7097</c:v>
                </c:pt>
                <c:pt idx="30470">
                  <c:v>137.71449999999999</c:v>
                </c:pt>
                <c:pt idx="30471">
                  <c:v>137.71939999999998</c:v>
                </c:pt>
                <c:pt idx="30472">
                  <c:v>137.7243</c:v>
                </c:pt>
                <c:pt idx="30473">
                  <c:v>137.72909999999999</c:v>
                </c:pt>
                <c:pt idx="30474">
                  <c:v>137.73400000000001</c:v>
                </c:pt>
                <c:pt idx="30475">
                  <c:v>137.7388</c:v>
                </c:pt>
                <c:pt idx="30476">
                  <c:v>137.74369999999999</c:v>
                </c:pt>
                <c:pt idx="30477">
                  <c:v>137.74850000000001</c:v>
                </c:pt>
                <c:pt idx="30478">
                  <c:v>137.7534</c:v>
                </c:pt>
                <c:pt idx="30479">
                  <c:v>137.75829999999999</c:v>
                </c:pt>
                <c:pt idx="30480">
                  <c:v>137.76310000000001</c:v>
                </c:pt>
                <c:pt idx="30481">
                  <c:v>137.768</c:v>
                </c:pt>
                <c:pt idx="30482">
                  <c:v>137.77279999999999</c:v>
                </c:pt>
                <c:pt idx="30483">
                  <c:v>137.77770000000001</c:v>
                </c:pt>
                <c:pt idx="30484">
                  <c:v>137.7825</c:v>
                </c:pt>
                <c:pt idx="30485">
                  <c:v>137.78739999999999</c:v>
                </c:pt>
                <c:pt idx="30486">
                  <c:v>137.79220000000001</c:v>
                </c:pt>
                <c:pt idx="30487">
                  <c:v>137.7971</c:v>
                </c:pt>
                <c:pt idx="30488">
                  <c:v>137.80200000000002</c:v>
                </c:pt>
                <c:pt idx="30489">
                  <c:v>137.80680000000001</c:v>
                </c:pt>
                <c:pt idx="30490">
                  <c:v>137.8117</c:v>
                </c:pt>
                <c:pt idx="30491">
                  <c:v>137.81650000000002</c:v>
                </c:pt>
                <c:pt idx="30492">
                  <c:v>137.82140000000001</c:v>
                </c:pt>
                <c:pt idx="30493">
                  <c:v>137.8262</c:v>
                </c:pt>
                <c:pt idx="30494">
                  <c:v>137.83110000000002</c:v>
                </c:pt>
                <c:pt idx="30495">
                  <c:v>137.83599999999998</c:v>
                </c:pt>
                <c:pt idx="30496">
                  <c:v>137.8408</c:v>
                </c:pt>
                <c:pt idx="30497">
                  <c:v>137.84569999999999</c:v>
                </c:pt>
                <c:pt idx="30498">
                  <c:v>137.85049999999998</c:v>
                </c:pt>
                <c:pt idx="30499">
                  <c:v>137.8554</c:v>
                </c:pt>
                <c:pt idx="30500">
                  <c:v>137.86019999999999</c:v>
                </c:pt>
                <c:pt idx="30501">
                  <c:v>137.86509999999998</c:v>
                </c:pt>
                <c:pt idx="30502">
                  <c:v>137.87</c:v>
                </c:pt>
                <c:pt idx="30503">
                  <c:v>137.87479999999999</c:v>
                </c:pt>
                <c:pt idx="30504">
                  <c:v>137.87969999999999</c:v>
                </c:pt>
                <c:pt idx="30505">
                  <c:v>137.8845</c:v>
                </c:pt>
                <c:pt idx="30506">
                  <c:v>137.88939999999999</c:v>
                </c:pt>
                <c:pt idx="30507">
                  <c:v>137.89419999999998</c:v>
                </c:pt>
                <c:pt idx="30508">
                  <c:v>137.8991</c:v>
                </c:pt>
                <c:pt idx="30509">
                  <c:v>137.904</c:v>
                </c:pt>
                <c:pt idx="30510">
                  <c:v>137.90879999999999</c:v>
                </c:pt>
                <c:pt idx="30511">
                  <c:v>137.91370000000001</c:v>
                </c:pt>
                <c:pt idx="30512">
                  <c:v>137.91849999999999</c:v>
                </c:pt>
                <c:pt idx="30513">
                  <c:v>137.92340000000002</c:v>
                </c:pt>
                <c:pt idx="30514">
                  <c:v>137.9282</c:v>
                </c:pt>
                <c:pt idx="30515">
                  <c:v>137.9331</c:v>
                </c:pt>
                <c:pt idx="30516">
                  <c:v>137.93800000000002</c:v>
                </c:pt>
                <c:pt idx="30517">
                  <c:v>137.94280000000001</c:v>
                </c:pt>
                <c:pt idx="30518">
                  <c:v>137.9477</c:v>
                </c:pt>
                <c:pt idx="30519">
                  <c:v>137.95250000000001</c:v>
                </c:pt>
                <c:pt idx="30520">
                  <c:v>137.95740000000001</c:v>
                </c:pt>
                <c:pt idx="30521">
                  <c:v>137.9622</c:v>
                </c:pt>
                <c:pt idx="30522">
                  <c:v>137.96710000000002</c:v>
                </c:pt>
                <c:pt idx="30523">
                  <c:v>137.97200000000001</c:v>
                </c:pt>
                <c:pt idx="30524">
                  <c:v>137.9768</c:v>
                </c:pt>
                <c:pt idx="30525">
                  <c:v>137.98170000000002</c:v>
                </c:pt>
                <c:pt idx="30526">
                  <c:v>137.98650000000001</c:v>
                </c:pt>
                <c:pt idx="30527">
                  <c:v>137.9914</c:v>
                </c:pt>
                <c:pt idx="30528">
                  <c:v>137.99620000000002</c:v>
                </c:pt>
                <c:pt idx="30529">
                  <c:v>138.00109999999998</c:v>
                </c:pt>
                <c:pt idx="30530">
                  <c:v>138.006</c:v>
                </c:pt>
                <c:pt idx="30531">
                  <c:v>138.01079999999999</c:v>
                </c:pt>
                <c:pt idx="30532">
                  <c:v>138.01569999999998</c:v>
                </c:pt>
                <c:pt idx="30533">
                  <c:v>138.0205</c:v>
                </c:pt>
                <c:pt idx="30534">
                  <c:v>138.02539999999999</c:v>
                </c:pt>
                <c:pt idx="30535">
                  <c:v>138.03019999999998</c:v>
                </c:pt>
                <c:pt idx="30536">
                  <c:v>138.0351</c:v>
                </c:pt>
                <c:pt idx="30537">
                  <c:v>138.03989999999999</c:v>
                </c:pt>
                <c:pt idx="30538">
                  <c:v>138.04480000000001</c:v>
                </c:pt>
                <c:pt idx="30539">
                  <c:v>138.0497</c:v>
                </c:pt>
                <c:pt idx="30540">
                  <c:v>138.05449999999999</c:v>
                </c:pt>
                <c:pt idx="30541">
                  <c:v>138.05940000000001</c:v>
                </c:pt>
                <c:pt idx="30542">
                  <c:v>138.0642</c:v>
                </c:pt>
                <c:pt idx="30543">
                  <c:v>138.06909999999999</c:v>
                </c:pt>
                <c:pt idx="30544">
                  <c:v>138.07400000000001</c:v>
                </c:pt>
                <c:pt idx="30545">
                  <c:v>138.0788</c:v>
                </c:pt>
                <c:pt idx="30546">
                  <c:v>138.08369999999999</c:v>
                </c:pt>
                <c:pt idx="30547">
                  <c:v>138.08850000000001</c:v>
                </c:pt>
                <c:pt idx="30548">
                  <c:v>138.0934</c:v>
                </c:pt>
                <c:pt idx="30549">
                  <c:v>138.09819999999999</c:v>
                </c:pt>
                <c:pt idx="30550">
                  <c:v>138.10310000000001</c:v>
                </c:pt>
                <c:pt idx="30551">
                  <c:v>138.1079</c:v>
                </c:pt>
                <c:pt idx="30552">
                  <c:v>138.11280000000002</c:v>
                </c:pt>
                <c:pt idx="30553">
                  <c:v>138.11770000000001</c:v>
                </c:pt>
                <c:pt idx="30554">
                  <c:v>138.1225</c:v>
                </c:pt>
                <c:pt idx="30555">
                  <c:v>138.12740000000002</c:v>
                </c:pt>
                <c:pt idx="30556">
                  <c:v>138.13220000000001</c:v>
                </c:pt>
                <c:pt idx="30557">
                  <c:v>138.1371</c:v>
                </c:pt>
                <c:pt idx="30558">
                  <c:v>138.14190000000002</c:v>
                </c:pt>
                <c:pt idx="30559">
                  <c:v>138.14679999999998</c:v>
                </c:pt>
                <c:pt idx="30560">
                  <c:v>138.15169999999998</c:v>
                </c:pt>
                <c:pt idx="30561">
                  <c:v>138.15649999999999</c:v>
                </c:pt>
                <c:pt idx="30562">
                  <c:v>138.16139999999999</c:v>
                </c:pt>
                <c:pt idx="30563">
                  <c:v>138.16619999999998</c:v>
                </c:pt>
                <c:pt idx="30564">
                  <c:v>138.1711</c:v>
                </c:pt>
                <c:pt idx="30565">
                  <c:v>138.17589999999998</c:v>
                </c:pt>
                <c:pt idx="30566">
                  <c:v>138.1808</c:v>
                </c:pt>
                <c:pt idx="30567">
                  <c:v>138.1857</c:v>
                </c:pt>
                <c:pt idx="30568">
                  <c:v>138.19049999999999</c:v>
                </c:pt>
                <c:pt idx="30569">
                  <c:v>138.19540000000001</c:v>
                </c:pt>
                <c:pt idx="30570">
                  <c:v>138.2002</c:v>
                </c:pt>
                <c:pt idx="30571">
                  <c:v>138.20509999999999</c:v>
                </c:pt>
                <c:pt idx="30572">
                  <c:v>138.2099</c:v>
                </c:pt>
                <c:pt idx="30573">
                  <c:v>138.2148</c:v>
                </c:pt>
                <c:pt idx="30574">
                  <c:v>138.21969999999999</c:v>
                </c:pt>
                <c:pt idx="30575">
                  <c:v>138.22450000000001</c:v>
                </c:pt>
                <c:pt idx="30576">
                  <c:v>138.2294</c:v>
                </c:pt>
                <c:pt idx="30577">
                  <c:v>138.23420000000002</c:v>
                </c:pt>
                <c:pt idx="30578">
                  <c:v>138.23910000000001</c:v>
                </c:pt>
                <c:pt idx="30579">
                  <c:v>138.2439</c:v>
                </c:pt>
                <c:pt idx="30580">
                  <c:v>138.24880000000002</c:v>
                </c:pt>
                <c:pt idx="30581">
                  <c:v>138.25360000000001</c:v>
                </c:pt>
                <c:pt idx="30582">
                  <c:v>138.2585</c:v>
                </c:pt>
                <c:pt idx="30583">
                  <c:v>138.26340000000002</c:v>
                </c:pt>
                <c:pt idx="30584">
                  <c:v>138.26820000000001</c:v>
                </c:pt>
                <c:pt idx="30585">
                  <c:v>138.2731</c:v>
                </c:pt>
                <c:pt idx="30586">
                  <c:v>138.27790000000002</c:v>
                </c:pt>
                <c:pt idx="30587">
                  <c:v>138.28280000000001</c:v>
                </c:pt>
                <c:pt idx="30588">
                  <c:v>138.2876</c:v>
                </c:pt>
                <c:pt idx="30589">
                  <c:v>138.29250000000002</c:v>
                </c:pt>
                <c:pt idx="30590">
                  <c:v>138.29739999999998</c:v>
                </c:pt>
                <c:pt idx="30591">
                  <c:v>138.3022</c:v>
                </c:pt>
                <c:pt idx="30592">
                  <c:v>138.30709999999999</c:v>
                </c:pt>
                <c:pt idx="30593">
                  <c:v>138.31189999999998</c:v>
                </c:pt>
                <c:pt idx="30594">
                  <c:v>138.3168</c:v>
                </c:pt>
                <c:pt idx="30595">
                  <c:v>138.32169999999999</c:v>
                </c:pt>
                <c:pt idx="30596">
                  <c:v>138.32649999999998</c:v>
                </c:pt>
                <c:pt idx="30597">
                  <c:v>138.3314</c:v>
                </c:pt>
                <c:pt idx="30598">
                  <c:v>138.33619999999999</c:v>
                </c:pt>
                <c:pt idx="30599">
                  <c:v>138.34109999999998</c:v>
                </c:pt>
                <c:pt idx="30600">
                  <c:v>138.3459</c:v>
                </c:pt>
                <c:pt idx="30601">
                  <c:v>138.35079999999999</c:v>
                </c:pt>
                <c:pt idx="30602">
                  <c:v>138.35559999999998</c:v>
                </c:pt>
                <c:pt idx="30603">
                  <c:v>138.3605</c:v>
                </c:pt>
                <c:pt idx="30604">
                  <c:v>138.36539999999999</c:v>
                </c:pt>
                <c:pt idx="30605">
                  <c:v>138.37020000000001</c:v>
                </c:pt>
                <c:pt idx="30606">
                  <c:v>138.3751</c:v>
                </c:pt>
                <c:pt idx="30607">
                  <c:v>138.37989999999999</c:v>
                </c:pt>
                <c:pt idx="30608">
                  <c:v>138.38480000000001</c:v>
                </c:pt>
                <c:pt idx="30609">
                  <c:v>138.3896</c:v>
                </c:pt>
                <c:pt idx="30610">
                  <c:v>138.39449999999999</c:v>
                </c:pt>
                <c:pt idx="30611">
                  <c:v>138.39930000000001</c:v>
                </c:pt>
                <c:pt idx="30612">
                  <c:v>138.4042</c:v>
                </c:pt>
                <c:pt idx="30613">
                  <c:v>138.4091</c:v>
                </c:pt>
                <c:pt idx="30614">
                  <c:v>138.41390000000001</c:v>
                </c:pt>
                <c:pt idx="30615">
                  <c:v>138.4188</c:v>
                </c:pt>
                <c:pt idx="30616">
                  <c:v>138.42360000000002</c:v>
                </c:pt>
                <c:pt idx="30617">
                  <c:v>138.42850000000001</c:v>
                </c:pt>
                <c:pt idx="30618">
                  <c:v>138.43340000000001</c:v>
                </c:pt>
                <c:pt idx="30619">
                  <c:v>138.43820000000002</c:v>
                </c:pt>
                <c:pt idx="30620">
                  <c:v>138.44310000000002</c:v>
                </c:pt>
                <c:pt idx="30621">
                  <c:v>138.4479</c:v>
                </c:pt>
                <c:pt idx="30622">
                  <c:v>138.4528</c:v>
                </c:pt>
                <c:pt idx="30623">
                  <c:v>138.45759999999999</c:v>
                </c:pt>
                <c:pt idx="30624">
                  <c:v>138.46249999999998</c:v>
                </c:pt>
                <c:pt idx="30625">
                  <c:v>138.4674</c:v>
                </c:pt>
                <c:pt idx="30626">
                  <c:v>138.47219999999999</c:v>
                </c:pt>
                <c:pt idx="30627">
                  <c:v>138.47709999999998</c:v>
                </c:pt>
                <c:pt idx="30628">
                  <c:v>138.4819</c:v>
                </c:pt>
                <c:pt idx="30629">
                  <c:v>138.48679999999999</c:v>
                </c:pt>
                <c:pt idx="30630">
                  <c:v>138.49160000000001</c:v>
                </c:pt>
                <c:pt idx="30631">
                  <c:v>138.4965</c:v>
                </c:pt>
                <c:pt idx="30632">
                  <c:v>138.50129999999999</c:v>
                </c:pt>
                <c:pt idx="30633">
                  <c:v>138.50620000000001</c:v>
                </c:pt>
                <c:pt idx="30634">
                  <c:v>138.5111</c:v>
                </c:pt>
                <c:pt idx="30635">
                  <c:v>138.51589999999999</c:v>
                </c:pt>
                <c:pt idx="30636">
                  <c:v>138.52080000000001</c:v>
                </c:pt>
                <c:pt idx="30637">
                  <c:v>138.5256</c:v>
                </c:pt>
                <c:pt idx="30638">
                  <c:v>138.53049999999999</c:v>
                </c:pt>
                <c:pt idx="30639">
                  <c:v>138.53540000000001</c:v>
                </c:pt>
                <c:pt idx="30640">
                  <c:v>138.5402</c:v>
                </c:pt>
                <c:pt idx="30641">
                  <c:v>138.54509999999999</c:v>
                </c:pt>
                <c:pt idx="30642">
                  <c:v>138.54990000000001</c:v>
                </c:pt>
                <c:pt idx="30643">
                  <c:v>138.5548</c:v>
                </c:pt>
                <c:pt idx="30644">
                  <c:v>138.55960000000002</c:v>
                </c:pt>
                <c:pt idx="30645">
                  <c:v>138.56450000000001</c:v>
                </c:pt>
                <c:pt idx="30646">
                  <c:v>138.5693</c:v>
                </c:pt>
                <c:pt idx="30647">
                  <c:v>138.57420000000002</c:v>
                </c:pt>
                <c:pt idx="30648">
                  <c:v>138.57910000000001</c:v>
                </c:pt>
                <c:pt idx="30649">
                  <c:v>138.5839</c:v>
                </c:pt>
                <c:pt idx="30650">
                  <c:v>138.58880000000002</c:v>
                </c:pt>
                <c:pt idx="30651">
                  <c:v>138.59360000000001</c:v>
                </c:pt>
                <c:pt idx="30652">
                  <c:v>138.5985</c:v>
                </c:pt>
                <c:pt idx="30653">
                  <c:v>138.60330000000002</c:v>
                </c:pt>
                <c:pt idx="30654">
                  <c:v>138.60819999999998</c:v>
                </c:pt>
                <c:pt idx="30655">
                  <c:v>138.613</c:v>
                </c:pt>
                <c:pt idx="30656">
                  <c:v>138.61789999999999</c:v>
                </c:pt>
                <c:pt idx="30657">
                  <c:v>138.62279999999998</c:v>
                </c:pt>
                <c:pt idx="30658">
                  <c:v>138.6276</c:v>
                </c:pt>
                <c:pt idx="30659">
                  <c:v>138.63249999999999</c:v>
                </c:pt>
                <c:pt idx="30660">
                  <c:v>138.63729999999998</c:v>
                </c:pt>
                <c:pt idx="30661">
                  <c:v>138.6422</c:v>
                </c:pt>
                <c:pt idx="30662">
                  <c:v>138.64699999999999</c:v>
                </c:pt>
                <c:pt idx="30663">
                  <c:v>138.65189999999998</c:v>
                </c:pt>
                <c:pt idx="30664">
                  <c:v>138.6568</c:v>
                </c:pt>
                <c:pt idx="30665">
                  <c:v>138.66159999999999</c:v>
                </c:pt>
                <c:pt idx="30666">
                  <c:v>138.66649999999998</c:v>
                </c:pt>
                <c:pt idx="30667">
                  <c:v>138.6713</c:v>
                </c:pt>
                <c:pt idx="30668">
                  <c:v>138.67619999999999</c:v>
                </c:pt>
                <c:pt idx="30669">
                  <c:v>138.68100000000001</c:v>
                </c:pt>
                <c:pt idx="30670">
                  <c:v>138.6859</c:v>
                </c:pt>
                <c:pt idx="30671">
                  <c:v>138.6908</c:v>
                </c:pt>
                <c:pt idx="30672">
                  <c:v>138.69560000000001</c:v>
                </c:pt>
                <c:pt idx="30673">
                  <c:v>138.70050000000001</c:v>
                </c:pt>
                <c:pt idx="30674">
                  <c:v>138.70529999999999</c:v>
                </c:pt>
                <c:pt idx="30675">
                  <c:v>138.71020000000001</c:v>
                </c:pt>
                <c:pt idx="30676">
                  <c:v>138.715</c:v>
                </c:pt>
                <c:pt idx="30677">
                  <c:v>138.7199</c:v>
                </c:pt>
                <c:pt idx="30678">
                  <c:v>138.72480000000002</c:v>
                </c:pt>
                <c:pt idx="30679">
                  <c:v>138.7296</c:v>
                </c:pt>
                <c:pt idx="30680">
                  <c:v>138.7345</c:v>
                </c:pt>
                <c:pt idx="30681">
                  <c:v>138.73930000000001</c:v>
                </c:pt>
                <c:pt idx="30682">
                  <c:v>138.74420000000001</c:v>
                </c:pt>
                <c:pt idx="30683">
                  <c:v>138.74900000000002</c:v>
                </c:pt>
                <c:pt idx="30684">
                  <c:v>138.75390000000002</c:v>
                </c:pt>
                <c:pt idx="30685">
                  <c:v>138.7587</c:v>
                </c:pt>
                <c:pt idx="30686">
                  <c:v>138.7636</c:v>
                </c:pt>
                <c:pt idx="30687">
                  <c:v>138.76849999999999</c:v>
                </c:pt>
                <c:pt idx="30688">
                  <c:v>138.77329999999998</c:v>
                </c:pt>
                <c:pt idx="30689">
                  <c:v>138.7782</c:v>
                </c:pt>
                <c:pt idx="30690">
                  <c:v>138.78299999999999</c:v>
                </c:pt>
                <c:pt idx="30691">
                  <c:v>138.78789999999998</c:v>
                </c:pt>
                <c:pt idx="30692">
                  <c:v>138.7928</c:v>
                </c:pt>
                <c:pt idx="30693">
                  <c:v>138.79759999999999</c:v>
                </c:pt>
                <c:pt idx="30694">
                  <c:v>138.80250000000001</c:v>
                </c:pt>
                <c:pt idx="30695">
                  <c:v>138.8073</c:v>
                </c:pt>
                <c:pt idx="30696">
                  <c:v>138.81219999999999</c:v>
                </c:pt>
                <c:pt idx="30697">
                  <c:v>138.81700000000001</c:v>
                </c:pt>
                <c:pt idx="30698">
                  <c:v>138.8219</c:v>
                </c:pt>
                <c:pt idx="30699">
                  <c:v>138.82669999999999</c:v>
                </c:pt>
                <c:pt idx="30700">
                  <c:v>138.83160000000001</c:v>
                </c:pt>
                <c:pt idx="30701">
                  <c:v>138.8365</c:v>
                </c:pt>
                <c:pt idx="30702">
                  <c:v>138.84129999999999</c:v>
                </c:pt>
                <c:pt idx="30703">
                  <c:v>138.84620000000001</c:v>
                </c:pt>
                <c:pt idx="30704">
                  <c:v>138.851</c:v>
                </c:pt>
                <c:pt idx="30705">
                  <c:v>138.85589999999999</c:v>
                </c:pt>
                <c:pt idx="30706">
                  <c:v>138.86070000000001</c:v>
                </c:pt>
                <c:pt idx="30707">
                  <c:v>138.8656</c:v>
                </c:pt>
                <c:pt idx="30708">
                  <c:v>138.87040000000002</c:v>
                </c:pt>
                <c:pt idx="30709">
                  <c:v>138.87530000000001</c:v>
                </c:pt>
                <c:pt idx="30710">
                  <c:v>138.8802</c:v>
                </c:pt>
                <c:pt idx="30711">
                  <c:v>138.88500000000002</c:v>
                </c:pt>
                <c:pt idx="30712">
                  <c:v>138.88990000000001</c:v>
                </c:pt>
                <c:pt idx="30713">
                  <c:v>138.8947</c:v>
                </c:pt>
                <c:pt idx="30714">
                  <c:v>138.89960000000002</c:v>
                </c:pt>
                <c:pt idx="30715">
                  <c:v>138.90449999999998</c:v>
                </c:pt>
                <c:pt idx="30716">
                  <c:v>138.9093</c:v>
                </c:pt>
                <c:pt idx="30717">
                  <c:v>138.91419999999999</c:v>
                </c:pt>
                <c:pt idx="30718">
                  <c:v>138.91899999999998</c:v>
                </c:pt>
                <c:pt idx="30719">
                  <c:v>138.9239</c:v>
                </c:pt>
                <c:pt idx="30720">
                  <c:v>138.92869999999999</c:v>
                </c:pt>
                <c:pt idx="30721">
                  <c:v>138.93359999999998</c:v>
                </c:pt>
                <c:pt idx="30722">
                  <c:v>138.9384</c:v>
                </c:pt>
                <c:pt idx="30723">
                  <c:v>138.94329999999999</c:v>
                </c:pt>
                <c:pt idx="30724">
                  <c:v>138.94819999999999</c:v>
                </c:pt>
                <c:pt idx="30725">
                  <c:v>138.953</c:v>
                </c:pt>
                <c:pt idx="30726">
                  <c:v>138.9579</c:v>
                </c:pt>
                <c:pt idx="30727">
                  <c:v>138.96269999999998</c:v>
                </c:pt>
                <c:pt idx="30728">
                  <c:v>138.9676</c:v>
                </c:pt>
                <c:pt idx="30729">
                  <c:v>138.97239999999999</c:v>
                </c:pt>
                <c:pt idx="30730">
                  <c:v>138.97729999999999</c:v>
                </c:pt>
                <c:pt idx="30731">
                  <c:v>138.98220000000001</c:v>
                </c:pt>
                <c:pt idx="30732">
                  <c:v>138.98699999999999</c:v>
                </c:pt>
                <c:pt idx="30733">
                  <c:v>138.99190000000002</c:v>
                </c:pt>
                <c:pt idx="30734">
                  <c:v>138.9967</c:v>
                </c:pt>
                <c:pt idx="30735">
                  <c:v>139.0016</c:v>
                </c:pt>
                <c:pt idx="30736">
                  <c:v>139.00640000000001</c:v>
                </c:pt>
                <c:pt idx="30737">
                  <c:v>139.01130000000001</c:v>
                </c:pt>
                <c:pt idx="30738">
                  <c:v>139.0162</c:v>
                </c:pt>
                <c:pt idx="30739">
                  <c:v>139.02100000000002</c:v>
                </c:pt>
                <c:pt idx="30740">
                  <c:v>139.02590000000001</c:v>
                </c:pt>
                <c:pt idx="30741">
                  <c:v>139.0307</c:v>
                </c:pt>
                <c:pt idx="30742">
                  <c:v>139.03560000000002</c:v>
                </c:pt>
                <c:pt idx="30743">
                  <c:v>139.04040000000001</c:v>
                </c:pt>
                <c:pt idx="30744">
                  <c:v>139.0453</c:v>
                </c:pt>
                <c:pt idx="30745">
                  <c:v>139.05020000000002</c:v>
                </c:pt>
                <c:pt idx="30746">
                  <c:v>139.05500000000001</c:v>
                </c:pt>
                <c:pt idx="30747">
                  <c:v>139.0599</c:v>
                </c:pt>
                <c:pt idx="30748">
                  <c:v>139.06470000000002</c:v>
                </c:pt>
                <c:pt idx="30749">
                  <c:v>139.06959999999998</c:v>
                </c:pt>
                <c:pt idx="30750">
                  <c:v>139.0744</c:v>
                </c:pt>
                <c:pt idx="30751">
                  <c:v>139.07929999999999</c:v>
                </c:pt>
                <c:pt idx="30752">
                  <c:v>139.08409999999998</c:v>
                </c:pt>
                <c:pt idx="30753">
                  <c:v>139.089</c:v>
                </c:pt>
                <c:pt idx="30754">
                  <c:v>139.09389999999999</c:v>
                </c:pt>
                <c:pt idx="30755">
                  <c:v>139.09869999999998</c:v>
                </c:pt>
                <c:pt idx="30756">
                  <c:v>139.1036</c:v>
                </c:pt>
                <c:pt idx="30757">
                  <c:v>139.10839999999999</c:v>
                </c:pt>
                <c:pt idx="30758">
                  <c:v>139.11329999999998</c:v>
                </c:pt>
                <c:pt idx="30759">
                  <c:v>139.1181</c:v>
                </c:pt>
                <c:pt idx="30760">
                  <c:v>139.12299999999999</c:v>
                </c:pt>
                <c:pt idx="30761">
                  <c:v>139.12790000000001</c:v>
                </c:pt>
                <c:pt idx="30762">
                  <c:v>139.1327</c:v>
                </c:pt>
                <c:pt idx="30763">
                  <c:v>139.13759999999999</c:v>
                </c:pt>
                <c:pt idx="30764">
                  <c:v>139.14240000000001</c:v>
                </c:pt>
                <c:pt idx="30765">
                  <c:v>139.1473</c:v>
                </c:pt>
                <c:pt idx="30766">
                  <c:v>139.15209999999999</c:v>
                </c:pt>
                <c:pt idx="30767">
                  <c:v>139.15700000000001</c:v>
                </c:pt>
                <c:pt idx="30768">
                  <c:v>139.1619</c:v>
                </c:pt>
                <c:pt idx="30769">
                  <c:v>139.16669999999999</c:v>
                </c:pt>
                <c:pt idx="30770">
                  <c:v>139.17160000000001</c:v>
                </c:pt>
                <c:pt idx="30771">
                  <c:v>139.1764</c:v>
                </c:pt>
                <c:pt idx="30772">
                  <c:v>139.18130000000002</c:v>
                </c:pt>
                <c:pt idx="30773">
                  <c:v>139.18610000000001</c:v>
                </c:pt>
                <c:pt idx="30774">
                  <c:v>139.191</c:v>
                </c:pt>
                <c:pt idx="30775">
                  <c:v>139.19580000000002</c:v>
                </c:pt>
                <c:pt idx="30776">
                  <c:v>139.20070000000001</c:v>
                </c:pt>
                <c:pt idx="30777">
                  <c:v>139.2056</c:v>
                </c:pt>
                <c:pt idx="30778">
                  <c:v>139.21040000000002</c:v>
                </c:pt>
                <c:pt idx="30779">
                  <c:v>139.21529999999998</c:v>
                </c:pt>
                <c:pt idx="30780">
                  <c:v>139.2201</c:v>
                </c:pt>
                <c:pt idx="30781">
                  <c:v>139.22499999999999</c:v>
                </c:pt>
                <c:pt idx="30782">
                  <c:v>139.22979999999998</c:v>
                </c:pt>
                <c:pt idx="30783">
                  <c:v>139.23469999999998</c:v>
                </c:pt>
                <c:pt idx="30784">
                  <c:v>139.23949999999999</c:v>
                </c:pt>
                <c:pt idx="30785">
                  <c:v>139.24439999999998</c:v>
                </c:pt>
                <c:pt idx="30786">
                  <c:v>139.24930000000001</c:v>
                </c:pt>
                <c:pt idx="30787">
                  <c:v>139.25409999999999</c:v>
                </c:pt>
                <c:pt idx="30788">
                  <c:v>139.25899999999999</c:v>
                </c:pt>
                <c:pt idx="30789">
                  <c:v>139.2638</c:v>
                </c:pt>
                <c:pt idx="30790">
                  <c:v>139.2687</c:v>
                </c:pt>
                <c:pt idx="30791">
                  <c:v>139.27359999999999</c:v>
                </c:pt>
                <c:pt idx="30792">
                  <c:v>139.2784</c:v>
                </c:pt>
                <c:pt idx="30793">
                  <c:v>139.2833</c:v>
                </c:pt>
                <c:pt idx="30794">
                  <c:v>139.28809999999999</c:v>
                </c:pt>
                <c:pt idx="30795">
                  <c:v>139.29300000000001</c:v>
                </c:pt>
                <c:pt idx="30796">
                  <c:v>139.2978</c:v>
                </c:pt>
                <c:pt idx="30797">
                  <c:v>139.30270000000002</c:v>
                </c:pt>
                <c:pt idx="30798">
                  <c:v>139.3075</c:v>
                </c:pt>
                <c:pt idx="30799">
                  <c:v>139.3124</c:v>
                </c:pt>
                <c:pt idx="30800">
                  <c:v>139.31730000000002</c:v>
                </c:pt>
                <c:pt idx="30801">
                  <c:v>139.32210000000001</c:v>
                </c:pt>
                <c:pt idx="30802">
                  <c:v>139.327</c:v>
                </c:pt>
                <c:pt idx="30803">
                  <c:v>139.33180000000002</c:v>
                </c:pt>
                <c:pt idx="30804">
                  <c:v>139.33670000000001</c:v>
                </c:pt>
                <c:pt idx="30805">
                  <c:v>139.3415</c:v>
                </c:pt>
                <c:pt idx="30806">
                  <c:v>139.34640000000002</c:v>
                </c:pt>
                <c:pt idx="30807">
                  <c:v>139.35120000000001</c:v>
                </c:pt>
                <c:pt idx="30808">
                  <c:v>139.3561</c:v>
                </c:pt>
                <c:pt idx="30809">
                  <c:v>139.36100000000002</c:v>
                </c:pt>
                <c:pt idx="30810">
                  <c:v>139.36580000000001</c:v>
                </c:pt>
                <c:pt idx="30811">
                  <c:v>139.3707</c:v>
                </c:pt>
                <c:pt idx="30812">
                  <c:v>139.37550000000002</c:v>
                </c:pt>
                <c:pt idx="30813">
                  <c:v>139.38039999999998</c:v>
                </c:pt>
                <c:pt idx="30814">
                  <c:v>139.3853</c:v>
                </c:pt>
                <c:pt idx="30815">
                  <c:v>139.39009999999999</c:v>
                </c:pt>
                <c:pt idx="30816">
                  <c:v>139.39499999999998</c:v>
                </c:pt>
                <c:pt idx="30817">
                  <c:v>139.3998</c:v>
                </c:pt>
                <c:pt idx="30818">
                  <c:v>139.40469999999999</c:v>
                </c:pt>
                <c:pt idx="30819">
                  <c:v>139.40949999999998</c:v>
                </c:pt>
                <c:pt idx="30820">
                  <c:v>139.4144</c:v>
                </c:pt>
                <c:pt idx="30821">
                  <c:v>139.41919999999999</c:v>
                </c:pt>
                <c:pt idx="30822">
                  <c:v>139.42409999999998</c:v>
                </c:pt>
                <c:pt idx="30823">
                  <c:v>139.429</c:v>
                </c:pt>
                <c:pt idx="30824">
                  <c:v>139.43379999999999</c:v>
                </c:pt>
                <c:pt idx="30825">
                  <c:v>139.43870000000001</c:v>
                </c:pt>
                <c:pt idx="30826">
                  <c:v>139.4435</c:v>
                </c:pt>
                <c:pt idx="30827">
                  <c:v>139.44839999999999</c:v>
                </c:pt>
                <c:pt idx="30828">
                  <c:v>139.45320000000001</c:v>
                </c:pt>
                <c:pt idx="30829">
                  <c:v>139.4581</c:v>
                </c:pt>
                <c:pt idx="30830">
                  <c:v>139.46289999999999</c:v>
                </c:pt>
                <c:pt idx="30831">
                  <c:v>139.46780000000001</c:v>
                </c:pt>
                <c:pt idx="30832">
                  <c:v>139.4727</c:v>
                </c:pt>
                <c:pt idx="30833">
                  <c:v>139.47749999999999</c:v>
                </c:pt>
                <c:pt idx="30834">
                  <c:v>139.48240000000001</c:v>
                </c:pt>
                <c:pt idx="30835">
                  <c:v>139.4872</c:v>
                </c:pt>
                <c:pt idx="30836">
                  <c:v>139.49209999999999</c:v>
                </c:pt>
                <c:pt idx="30837">
                  <c:v>139.49700000000001</c:v>
                </c:pt>
                <c:pt idx="30838">
                  <c:v>139.5018</c:v>
                </c:pt>
                <c:pt idx="30839">
                  <c:v>139.50670000000002</c:v>
                </c:pt>
                <c:pt idx="30840">
                  <c:v>139.51150000000001</c:v>
                </c:pt>
                <c:pt idx="30841">
                  <c:v>139.5164</c:v>
                </c:pt>
                <c:pt idx="30842">
                  <c:v>139.52120000000002</c:v>
                </c:pt>
                <c:pt idx="30843">
                  <c:v>139.52609999999999</c:v>
                </c:pt>
                <c:pt idx="30844">
                  <c:v>139.5309</c:v>
                </c:pt>
                <c:pt idx="30845">
                  <c:v>139.53579999999999</c:v>
                </c:pt>
                <c:pt idx="30846">
                  <c:v>139.54069999999999</c:v>
                </c:pt>
                <c:pt idx="30847">
                  <c:v>139.54549999999998</c:v>
                </c:pt>
                <c:pt idx="30848">
                  <c:v>139.5504</c:v>
                </c:pt>
                <c:pt idx="30849">
                  <c:v>139.55519999999999</c:v>
                </c:pt>
                <c:pt idx="30850">
                  <c:v>139.56010000000001</c:v>
                </c:pt>
                <c:pt idx="30851">
                  <c:v>139.56489999999999</c:v>
                </c:pt>
                <c:pt idx="30852">
                  <c:v>139.56979999999999</c:v>
                </c:pt>
                <c:pt idx="30853">
                  <c:v>139.5746</c:v>
                </c:pt>
                <c:pt idx="30854">
                  <c:v>139.5795</c:v>
                </c:pt>
                <c:pt idx="30855">
                  <c:v>139.58439999999999</c:v>
                </c:pt>
                <c:pt idx="30856">
                  <c:v>139.58920000000001</c:v>
                </c:pt>
                <c:pt idx="30857">
                  <c:v>139.5941</c:v>
                </c:pt>
                <c:pt idx="30858">
                  <c:v>139.59889999999999</c:v>
                </c:pt>
                <c:pt idx="30859">
                  <c:v>139.60380000000001</c:v>
                </c:pt>
                <c:pt idx="30860">
                  <c:v>139.6087</c:v>
                </c:pt>
                <c:pt idx="30861">
                  <c:v>139.61349999999999</c:v>
                </c:pt>
                <c:pt idx="30862">
                  <c:v>139.61840000000001</c:v>
                </c:pt>
                <c:pt idx="30863">
                  <c:v>139.6232</c:v>
                </c:pt>
                <c:pt idx="30864">
                  <c:v>139.62810000000002</c:v>
                </c:pt>
                <c:pt idx="30865">
                  <c:v>139.63290000000001</c:v>
                </c:pt>
                <c:pt idx="30866">
                  <c:v>139.6378</c:v>
                </c:pt>
                <c:pt idx="30867">
                  <c:v>139.64260000000002</c:v>
                </c:pt>
                <c:pt idx="30868">
                  <c:v>139.64750000000001</c:v>
                </c:pt>
                <c:pt idx="30869">
                  <c:v>139.6524</c:v>
                </c:pt>
                <c:pt idx="30870">
                  <c:v>139.65720000000002</c:v>
                </c:pt>
                <c:pt idx="30871">
                  <c:v>139.66210000000001</c:v>
                </c:pt>
                <c:pt idx="30872">
                  <c:v>139.6669</c:v>
                </c:pt>
                <c:pt idx="30873">
                  <c:v>139.67180000000002</c:v>
                </c:pt>
                <c:pt idx="30874">
                  <c:v>139.67660000000001</c:v>
                </c:pt>
                <c:pt idx="30875">
                  <c:v>139.6815</c:v>
                </c:pt>
                <c:pt idx="30876">
                  <c:v>139.68630000000002</c:v>
                </c:pt>
                <c:pt idx="30877">
                  <c:v>139.69119999999998</c:v>
                </c:pt>
                <c:pt idx="30878">
                  <c:v>139.6961</c:v>
                </c:pt>
                <c:pt idx="30879">
                  <c:v>139.70089999999999</c:v>
                </c:pt>
                <c:pt idx="30880">
                  <c:v>139.70579999999998</c:v>
                </c:pt>
                <c:pt idx="30881">
                  <c:v>139.7106</c:v>
                </c:pt>
                <c:pt idx="30882">
                  <c:v>139.71549999999999</c:v>
                </c:pt>
                <c:pt idx="30883">
                  <c:v>139.72029999999998</c:v>
                </c:pt>
                <c:pt idx="30884">
                  <c:v>139.7252</c:v>
                </c:pt>
                <c:pt idx="30885">
                  <c:v>139.73009999999999</c:v>
                </c:pt>
                <c:pt idx="30886">
                  <c:v>139.73489999999998</c:v>
                </c:pt>
                <c:pt idx="30887">
                  <c:v>139.7398</c:v>
                </c:pt>
                <c:pt idx="30888">
                  <c:v>139.74459999999999</c:v>
                </c:pt>
                <c:pt idx="30889">
                  <c:v>139.74950000000001</c:v>
                </c:pt>
                <c:pt idx="30890">
                  <c:v>139.7543</c:v>
                </c:pt>
                <c:pt idx="30891">
                  <c:v>139.75919999999999</c:v>
                </c:pt>
                <c:pt idx="30892">
                  <c:v>139.76410000000001</c:v>
                </c:pt>
                <c:pt idx="30893">
                  <c:v>139.7689</c:v>
                </c:pt>
                <c:pt idx="30894">
                  <c:v>139.77379999999999</c:v>
                </c:pt>
                <c:pt idx="30895">
                  <c:v>139.77860000000001</c:v>
                </c:pt>
                <c:pt idx="30896">
                  <c:v>139.7835</c:v>
                </c:pt>
                <c:pt idx="30897">
                  <c:v>139.78829999999999</c:v>
                </c:pt>
                <c:pt idx="30898">
                  <c:v>139.79320000000001</c:v>
                </c:pt>
                <c:pt idx="30899">
                  <c:v>139.798</c:v>
                </c:pt>
                <c:pt idx="30900">
                  <c:v>139.80289999999999</c:v>
                </c:pt>
                <c:pt idx="30901">
                  <c:v>139.80780000000001</c:v>
                </c:pt>
                <c:pt idx="30902">
                  <c:v>139.8126</c:v>
                </c:pt>
                <c:pt idx="30903">
                  <c:v>139.81750000000002</c:v>
                </c:pt>
                <c:pt idx="30904">
                  <c:v>139.82230000000001</c:v>
                </c:pt>
                <c:pt idx="30905">
                  <c:v>139.8272</c:v>
                </c:pt>
                <c:pt idx="30906">
                  <c:v>139.83200000000002</c:v>
                </c:pt>
                <c:pt idx="30907">
                  <c:v>139.83689999999999</c:v>
                </c:pt>
                <c:pt idx="30908">
                  <c:v>139.84179999999998</c:v>
                </c:pt>
                <c:pt idx="30909">
                  <c:v>139.8466</c:v>
                </c:pt>
                <c:pt idx="30910">
                  <c:v>139.85149999999999</c:v>
                </c:pt>
                <c:pt idx="30911">
                  <c:v>139.85629999999998</c:v>
                </c:pt>
                <c:pt idx="30912">
                  <c:v>139.8612</c:v>
                </c:pt>
                <c:pt idx="30913">
                  <c:v>139.86599999999999</c:v>
                </c:pt>
                <c:pt idx="30914">
                  <c:v>139.87090000000001</c:v>
                </c:pt>
                <c:pt idx="30915">
                  <c:v>139.87569999999999</c:v>
                </c:pt>
                <c:pt idx="30916">
                  <c:v>139.88059999999999</c:v>
                </c:pt>
                <c:pt idx="30917">
                  <c:v>139.88550000000001</c:v>
                </c:pt>
                <c:pt idx="30918">
                  <c:v>139.8903</c:v>
                </c:pt>
                <c:pt idx="30919">
                  <c:v>139.89519999999999</c:v>
                </c:pt>
                <c:pt idx="30920">
                  <c:v>139.9</c:v>
                </c:pt>
                <c:pt idx="30921">
                  <c:v>139.9049</c:v>
                </c:pt>
                <c:pt idx="30922">
                  <c:v>139.90969999999999</c:v>
                </c:pt>
                <c:pt idx="30923">
                  <c:v>139.91460000000001</c:v>
                </c:pt>
                <c:pt idx="30924">
                  <c:v>139.9194</c:v>
                </c:pt>
                <c:pt idx="30925">
                  <c:v>139.92429999999999</c:v>
                </c:pt>
                <c:pt idx="30926">
                  <c:v>139.92920000000001</c:v>
                </c:pt>
                <c:pt idx="30927">
                  <c:v>139.934</c:v>
                </c:pt>
                <c:pt idx="30928">
                  <c:v>139.93890000000002</c:v>
                </c:pt>
                <c:pt idx="30929">
                  <c:v>139.94370000000001</c:v>
                </c:pt>
                <c:pt idx="30930">
                  <c:v>139.9486</c:v>
                </c:pt>
                <c:pt idx="30931">
                  <c:v>139.95340000000002</c:v>
                </c:pt>
                <c:pt idx="30932">
                  <c:v>139.95830000000001</c:v>
                </c:pt>
                <c:pt idx="30933">
                  <c:v>139.9632</c:v>
                </c:pt>
                <c:pt idx="30934">
                  <c:v>139.96800000000002</c:v>
                </c:pt>
                <c:pt idx="30935">
                  <c:v>139.97290000000001</c:v>
                </c:pt>
                <c:pt idx="30936">
                  <c:v>139.9777</c:v>
                </c:pt>
                <c:pt idx="30937">
                  <c:v>139.98260000000002</c:v>
                </c:pt>
                <c:pt idx="30938">
                  <c:v>139.98740000000001</c:v>
                </c:pt>
                <c:pt idx="30939">
                  <c:v>139.9923</c:v>
                </c:pt>
                <c:pt idx="30940">
                  <c:v>139.99719999999999</c:v>
                </c:pt>
                <c:pt idx="30941">
                  <c:v>140.00199999999998</c:v>
                </c:pt>
                <c:pt idx="30942">
                  <c:v>140.0069</c:v>
                </c:pt>
                <c:pt idx="30943">
                  <c:v>140.01169999999999</c:v>
                </c:pt>
                <c:pt idx="30944">
                  <c:v>140.01659999999998</c:v>
                </c:pt>
                <c:pt idx="30945">
                  <c:v>140.0214</c:v>
                </c:pt>
                <c:pt idx="30946">
                  <c:v>140.02629999999999</c:v>
                </c:pt>
                <c:pt idx="30947">
                  <c:v>140.03109999999998</c:v>
                </c:pt>
                <c:pt idx="30948">
                  <c:v>140.036</c:v>
                </c:pt>
                <c:pt idx="30949">
                  <c:v>140.04089999999999</c:v>
                </c:pt>
                <c:pt idx="30950">
                  <c:v>140.04569999999998</c:v>
                </c:pt>
                <c:pt idx="30951">
                  <c:v>140.0506</c:v>
                </c:pt>
                <c:pt idx="30952">
                  <c:v>140.05539999999999</c:v>
                </c:pt>
                <c:pt idx="30953">
                  <c:v>140.06030000000001</c:v>
                </c:pt>
                <c:pt idx="30954">
                  <c:v>140.0651</c:v>
                </c:pt>
                <c:pt idx="30955">
                  <c:v>140.07</c:v>
                </c:pt>
                <c:pt idx="30956">
                  <c:v>140.07480000000001</c:v>
                </c:pt>
                <c:pt idx="30957">
                  <c:v>140.0797</c:v>
                </c:pt>
                <c:pt idx="30958">
                  <c:v>140.08459999999999</c:v>
                </c:pt>
                <c:pt idx="30959">
                  <c:v>140.08940000000001</c:v>
                </c:pt>
                <c:pt idx="30960">
                  <c:v>140.0943</c:v>
                </c:pt>
                <c:pt idx="30961">
                  <c:v>140.09909999999999</c:v>
                </c:pt>
                <c:pt idx="30962">
                  <c:v>140.10400000000001</c:v>
                </c:pt>
                <c:pt idx="30963">
                  <c:v>140.1088</c:v>
                </c:pt>
                <c:pt idx="30964">
                  <c:v>140.11369999999999</c:v>
                </c:pt>
                <c:pt idx="30965">
                  <c:v>140.11860000000001</c:v>
                </c:pt>
                <c:pt idx="30966">
                  <c:v>140.1234</c:v>
                </c:pt>
                <c:pt idx="30967">
                  <c:v>140.12830000000002</c:v>
                </c:pt>
                <c:pt idx="30968">
                  <c:v>140.13310000000001</c:v>
                </c:pt>
                <c:pt idx="30969">
                  <c:v>140.13800000000001</c:v>
                </c:pt>
                <c:pt idx="30970">
                  <c:v>140.14280000000002</c:v>
                </c:pt>
                <c:pt idx="30971">
                  <c:v>140.14769999999999</c:v>
                </c:pt>
                <c:pt idx="30972">
                  <c:v>140.15259999999998</c:v>
                </c:pt>
                <c:pt idx="30973">
                  <c:v>140.1574</c:v>
                </c:pt>
                <c:pt idx="30974">
                  <c:v>140.16229999999999</c:v>
                </c:pt>
                <c:pt idx="30975">
                  <c:v>140.16709999999998</c:v>
                </c:pt>
                <c:pt idx="30976">
                  <c:v>140.172</c:v>
                </c:pt>
                <c:pt idx="30977">
                  <c:v>140.17679999999999</c:v>
                </c:pt>
                <c:pt idx="30978">
                  <c:v>140.18170000000001</c:v>
                </c:pt>
                <c:pt idx="30979">
                  <c:v>140.1865</c:v>
                </c:pt>
                <c:pt idx="30980">
                  <c:v>140.19139999999999</c:v>
                </c:pt>
                <c:pt idx="30981">
                  <c:v>140.19630000000001</c:v>
                </c:pt>
                <c:pt idx="30982">
                  <c:v>140.2011</c:v>
                </c:pt>
                <c:pt idx="30983">
                  <c:v>140.20599999999999</c:v>
                </c:pt>
                <c:pt idx="30984">
                  <c:v>140.21080000000001</c:v>
                </c:pt>
                <c:pt idx="30985">
                  <c:v>140.2157</c:v>
                </c:pt>
                <c:pt idx="30986">
                  <c:v>140.22049999999999</c:v>
                </c:pt>
                <c:pt idx="30987">
                  <c:v>140.22540000000001</c:v>
                </c:pt>
                <c:pt idx="30988">
                  <c:v>140.2303</c:v>
                </c:pt>
                <c:pt idx="30989">
                  <c:v>140.23509999999999</c:v>
                </c:pt>
                <c:pt idx="30990">
                  <c:v>140.24</c:v>
                </c:pt>
                <c:pt idx="30991">
                  <c:v>140.2448</c:v>
                </c:pt>
                <c:pt idx="30992">
                  <c:v>140.24970000000002</c:v>
                </c:pt>
                <c:pt idx="30993">
                  <c:v>140.25450000000001</c:v>
                </c:pt>
                <c:pt idx="30994">
                  <c:v>140.2594</c:v>
                </c:pt>
                <c:pt idx="30995">
                  <c:v>140.26420000000002</c:v>
                </c:pt>
                <c:pt idx="30996">
                  <c:v>140.26910000000001</c:v>
                </c:pt>
                <c:pt idx="30997">
                  <c:v>140.274</c:v>
                </c:pt>
                <c:pt idx="30998">
                  <c:v>140.27880000000002</c:v>
                </c:pt>
                <c:pt idx="30999">
                  <c:v>140.28370000000001</c:v>
                </c:pt>
                <c:pt idx="31000">
                  <c:v>140.2885</c:v>
                </c:pt>
                <c:pt idx="31001">
                  <c:v>140.29340000000002</c:v>
                </c:pt>
                <c:pt idx="31002">
                  <c:v>140.29820000000001</c:v>
                </c:pt>
                <c:pt idx="31003">
                  <c:v>140.30309999999997</c:v>
                </c:pt>
                <c:pt idx="31004">
                  <c:v>140.30790000000002</c:v>
                </c:pt>
                <c:pt idx="31005">
                  <c:v>140.31279999999998</c:v>
                </c:pt>
                <c:pt idx="31006">
                  <c:v>140.3177</c:v>
                </c:pt>
                <c:pt idx="31007">
                  <c:v>140.32249999999999</c:v>
                </c:pt>
                <c:pt idx="31008">
                  <c:v>140.32739999999998</c:v>
                </c:pt>
                <c:pt idx="31009">
                  <c:v>140.3322</c:v>
                </c:pt>
                <c:pt idx="31010">
                  <c:v>140.33709999999999</c:v>
                </c:pt>
                <c:pt idx="31011">
                  <c:v>140.34189999999998</c:v>
                </c:pt>
                <c:pt idx="31012">
                  <c:v>140.3468</c:v>
                </c:pt>
                <c:pt idx="31013">
                  <c:v>140.35169999999999</c:v>
                </c:pt>
                <c:pt idx="31014">
                  <c:v>140.35649999999998</c:v>
                </c:pt>
                <c:pt idx="31015">
                  <c:v>140.3614</c:v>
                </c:pt>
                <c:pt idx="31016">
                  <c:v>140.36619999999999</c:v>
                </c:pt>
                <c:pt idx="31017">
                  <c:v>140.37110000000001</c:v>
                </c:pt>
                <c:pt idx="31018">
                  <c:v>140.3759</c:v>
                </c:pt>
                <c:pt idx="31019">
                  <c:v>140.38079999999999</c:v>
                </c:pt>
                <c:pt idx="31020">
                  <c:v>140.38560000000001</c:v>
                </c:pt>
                <c:pt idx="31021">
                  <c:v>140.3905</c:v>
                </c:pt>
                <c:pt idx="31022">
                  <c:v>140.3954</c:v>
                </c:pt>
                <c:pt idx="31023">
                  <c:v>140.40020000000001</c:v>
                </c:pt>
                <c:pt idx="31024">
                  <c:v>140.4051</c:v>
                </c:pt>
                <c:pt idx="31025">
                  <c:v>140.40989999999999</c:v>
                </c:pt>
                <c:pt idx="31026">
                  <c:v>140.41480000000001</c:v>
                </c:pt>
                <c:pt idx="31027">
                  <c:v>140.4196</c:v>
                </c:pt>
                <c:pt idx="31028">
                  <c:v>140.42449999999999</c:v>
                </c:pt>
                <c:pt idx="31029">
                  <c:v>140.42930000000001</c:v>
                </c:pt>
                <c:pt idx="31030">
                  <c:v>140.4342</c:v>
                </c:pt>
                <c:pt idx="31031">
                  <c:v>140.43910000000002</c:v>
                </c:pt>
                <c:pt idx="31032">
                  <c:v>140.44390000000001</c:v>
                </c:pt>
                <c:pt idx="31033">
                  <c:v>140.44880000000001</c:v>
                </c:pt>
                <c:pt idx="31034">
                  <c:v>140.45360000000002</c:v>
                </c:pt>
                <c:pt idx="31035">
                  <c:v>140.45849999999999</c:v>
                </c:pt>
                <c:pt idx="31036">
                  <c:v>140.46339999999998</c:v>
                </c:pt>
                <c:pt idx="31037">
                  <c:v>140.4682</c:v>
                </c:pt>
                <c:pt idx="31038">
                  <c:v>140.47309999999999</c:v>
                </c:pt>
                <c:pt idx="31039">
                  <c:v>140.47789999999998</c:v>
                </c:pt>
                <c:pt idx="31040">
                  <c:v>140.4828</c:v>
                </c:pt>
                <c:pt idx="31041">
                  <c:v>140.48759999999999</c:v>
                </c:pt>
                <c:pt idx="31042">
                  <c:v>140.49249999999998</c:v>
                </c:pt>
                <c:pt idx="31043">
                  <c:v>140.4973</c:v>
                </c:pt>
                <c:pt idx="31044">
                  <c:v>140.50219999999999</c:v>
                </c:pt>
                <c:pt idx="31045">
                  <c:v>140.50710000000001</c:v>
                </c:pt>
                <c:pt idx="31046">
                  <c:v>140.5119</c:v>
                </c:pt>
                <c:pt idx="31047">
                  <c:v>140.51679999999999</c:v>
                </c:pt>
                <c:pt idx="31048">
                  <c:v>140.52160000000001</c:v>
                </c:pt>
                <c:pt idx="31049">
                  <c:v>140.5265</c:v>
                </c:pt>
                <c:pt idx="31050">
                  <c:v>140.53129999999999</c:v>
                </c:pt>
                <c:pt idx="31051">
                  <c:v>140.53620000000001</c:v>
                </c:pt>
                <c:pt idx="31052">
                  <c:v>140.541</c:v>
                </c:pt>
                <c:pt idx="31053">
                  <c:v>140.54589999999999</c:v>
                </c:pt>
                <c:pt idx="31054">
                  <c:v>140.55080000000001</c:v>
                </c:pt>
                <c:pt idx="31055">
                  <c:v>140.5556</c:v>
                </c:pt>
                <c:pt idx="31056">
                  <c:v>140.56050000000002</c:v>
                </c:pt>
                <c:pt idx="31057">
                  <c:v>140.56530000000001</c:v>
                </c:pt>
                <c:pt idx="31058">
                  <c:v>140.5702</c:v>
                </c:pt>
                <c:pt idx="31059">
                  <c:v>140.57500000000002</c:v>
                </c:pt>
                <c:pt idx="31060">
                  <c:v>140.57990000000001</c:v>
                </c:pt>
                <c:pt idx="31061">
                  <c:v>140.5848</c:v>
                </c:pt>
                <c:pt idx="31062">
                  <c:v>140.58960000000002</c:v>
                </c:pt>
                <c:pt idx="31063">
                  <c:v>140.59450000000001</c:v>
                </c:pt>
                <c:pt idx="31064">
                  <c:v>140.5993</c:v>
                </c:pt>
                <c:pt idx="31065">
                  <c:v>140.60420000000002</c:v>
                </c:pt>
                <c:pt idx="31066">
                  <c:v>140.60900000000001</c:v>
                </c:pt>
                <c:pt idx="31067">
                  <c:v>140.6139</c:v>
                </c:pt>
                <c:pt idx="31068">
                  <c:v>140.61870000000002</c:v>
                </c:pt>
                <c:pt idx="31069">
                  <c:v>140.62359999999998</c:v>
                </c:pt>
                <c:pt idx="31070">
                  <c:v>140.6285</c:v>
                </c:pt>
                <c:pt idx="31071">
                  <c:v>140.63329999999999</c:v>
                </c:pt>
                <c:pt idx="31072">
                  <c:v>140.63819999999998</c:v>
                </c:pt>
                <c:pt idx="31073">
                  <c:v>140.643</c:v>
                </c:pt>
                <c:pt idx="31074">
                  <c:v>140.64789999999999</c:v>
                </c:pt>
                <c:pt idx="31075">
                  <c:v>140.65269999999998</c:v>
                </c:pt>
                <c:pt idx="31076">
                  <c:v>140.6576</c:v>
                </c:pt>
                <c:pt idx="31077">
                  <c:v>140.66239999999999</c:v>
                </c:pt>
                <c:pt idx="31078">
                  <c:v>140.66729999999998</c:v>
                </c:pt>
                <c:pt idx="31079">
                  <c:v>140.6722</c:v>
                </c:pt>
                <c:pt idx="31080">
                  <c:v>140.67699999999999</c:v>
                </c:pt>
                <c:pt idx="31081">
                  <c:v>140.68189999999998</c:v>
                </c:pt>
                <c:pt idx="31082">
                  <c:v>140.6867</c:v>
                </c:pt>
                <c:pt idx="31083">
                  <c:v>140.69159999999999</c:v>
                </c:pt>
                <c:pt idx="31084">
                  <c:v>140.69640000000001</c:v>
                </c:pt>
                <c:pt idx="31085">
                  <c:v>140.7013</c:v>
                </c:pt>
                <c:pt idx="31086">
                  <c:v>140.7062</c:v>
                </c:pt>
                <c:pt idx="31087">
                  <c:v>140.71100000000001</c:v>
                </c:pt>
                <c:pt idx="31088">
                  <c:v>140.7159</c:v>
                </c:pt>
                <c:pt idx="31089">
                  <c:v>140.72069999999999</c:v>
                </c:pt>
                <c:pt idx="31090">
                  <c:v>140.72560000000001</c:v>
                </c:pt>
                <c:pt idx="31091">
                  <c:v>140.7304</c:v>
                </c:pt>
                <c:pt idx="31092">
                  <c:v>140.7353</c:v>
                </c:pt>
                <c:pt idx="31093">
                  <c:v>140.74010000000001</c:v>
                </c:pt>
                <c:pt idx="31094">
                  <c:v>140.745</c:v>
                </c:pt>
                <c:pt idx="31095">
                  <c:v>140.74990000000003</c:v>
                </c:pt>
                <c:pt idx="31096">
                  <c:v>140.75470000000001</c:v>
                </c:pt>
                <c:pt idx="31097">
                  <c:v>140.75960000000001</c:v>
                </c:pt>
                <c:pt idx="31098">
                  <c:v>140.76440000000002</c:v>
                </c:pt>
                <c:pt idx="31099">
                  <c:v>140.76930000000002</c:v>
                </c:pt>
                <c:pt idx="31100">
                  <c:v>140.7741</c:v>
                </c:pt>
                <c:pt idx="31101">
                  <c:v>140.779</c:v>
                </c:pt>
                <c:pt idx="31102">
                  <c:v>140.78379999999999</c:v>
                </c:pt>
                <c:pt idx="31103">
                  <c:v>140.78869999999998</c:v>
                </c:pt>
                <c:pt idx="31104">
                  <c:v>140.7936</c:v>
                </c:pt>
                <c:pt idx="31105">
                  <c:v>140.79839999999999</c:v>
                </c:pt>
                <c:pt idx="31106">
                  <c:v>140.80329999999998</c:v>
                </c:pt>
                <c:pt idx="31107">
                  <c:v>140.8081</c:v>
                </c:pt>
                <c:pt idx="31108">
                  <c:v>140.81299999999999</c:v>
                </c:pt>
                <c:pt idx="31109">
                  <c:v>140.81780000000001</c:v>
                </c:pt>
                <c:pt idx="31110">
                  <c:v>140.8227</c:v>
                </c:pt>
                <c:pt idx="31111">
                  <c:v>140.82759999999999</c:v>
                </c:pt>
                <c:pt idx="31112">
                  <c:v>140.83240000000001</c:v>
                </c:pt>
                <c:pt idx="31113">
                  <c:v>140.8373</c:v>
                </c:pt>
                <c:pt idx="31114">
                  <c:v>140.84209999999999</c:v>
                </c:pt>
                <c:pt idx="31115">
                  <c:v>140.84700000000001</c:v>
                </c:pt>
                <c:pt idx="31116">
                  <c:v>140.8518</c:v>
                </c:pt>
                <c:pt idx="31117">
                  <c:v>140.85669999999999</c:v>
                </c:pt>
                <c:pt idx="31118">
                  <c:v>140.86150000000001</c:v>
                </c:pt>
                <c:pt idx="31119">
                  <c:v>140.8664</c:v>
                </c:pt>
                <c:pt idx="31120">
                  <c:v>140.87129999999999</c:v>
                </c:pt>
                <c:pt idx="31121">
                  <c:v>140.87610000000001</c:v>
                </c:pt>
                <c:pt idx="31122">
                  <c:v>140.881</c:v>
                </c:pt>
                <c:pt idx="31123">
                  <c:v>140.88580000000002</c:v>
                </c:pt>
                <c:pt idx="31124">
                  <c:v>140.89070000000001</c:v>
                </c:pt>
                <c:pt idx="31125">
                  <c:v>140.8955</c:v>
                </c:pt>
                <c:pt idx="31126">
                  <c:v>140.90040000000002</c:v>
                </c:pt>
                <c:pt idx="31127">
                  <c:v>140.90520000000001</c:v>
                </c:pt>
                <c:pt idx="31128">
                  <c:v>140.9101</c:v>
                </c:pt>
                <c:pt idx="31129">
                  <c:v>140.91500000000002</c:v>
                </c:pt>
                <c:pt idx="31130">
                  <c:v>140.91980000000001</c:v>
                </c:pt>
                <c:pt idx="31131">
                  <c:v>140.9247</c:v>
                </c:pt>
                <c:pt idx="31132">
                  <c:v>140.92950000000002</c:v>
                </c:pt>
                <c:pt idx="31133">
                  <c:v>140.93439999999998</c:v>
                </c:pt>
                <c:pt idx="31134">
                  <c:v>140.9392</c:v>
                </c:pt>
                <c:pt idx="31135">
                  <c:v>140.94409999999999</c:v>
                </c:pt>
                <c:pt idx="31136">
                  <c:v>140.94899999999998</c:v>
                </c:pt>
                <c:pt idx="31137">
                  <c:v>140.9538</c:v>
                </c:pt>
                <c:pt idx="31138">
                  <c:v>140.95869999999999</c:v>
                </c:pt>
                <c:pt idx="31139">
                  <c:v>140.96349999999998</c:v>
                </c:pt>
                <c:pt idx="31140">
                  <c:v>140.9684</c:v>
                </c:pt>
                <c:pt idx="31141">
                  <c:v>140.97319999999999</c:v>
                </c:pt>
                <c:pt idx="31142">
                  <c:v>140.97809999999998</c:v>
                </c:pt>
                <c:pt idx="31143">
                  <c:v>140.9829</c:v>
                </c:pt>
                <c:pt idx="31144">
                  <c:v>140.98779999999999</c:v>
                </c:pt>
                <c:pt idx="31145">
                  <c:v>140.99269999999999</c:v>
                </c:pt>
                <c:pt idx="31146">
                  <c:v>140.9975</c:v>
                </c:pt>
                <c:pt idx="31147">
                  <c:v>141.00239999999999</c:v>
                </c:pt>
                <c:pt idx="31148">
                  <c:v>141.00720000000001</c:v>
                </c:pt>
                <c:pt idx="31149">
                  <c:v>141.0121</c:v>
                </c:pt>
                <c:pt idx="31150">
                  <c:v>141.01689999999999</c:v>
                </c:pt>
                <c:pt idx="31151">
                  <c:v>141.02180000000001</c:v>
                </c:pt>
                <c:pt idx="31152">
                  <c:v>141.0266</c:v>
                </c:pt>
                <c:pt idx="31153">
                  <c:v>141.03149999999999</c:v>
                </c:pt>
                <c:pt idx="31154">
                  <c:v>141.03640000000001</c:v>
                </c:pt>
                <c:pt idx="31155">
                  <c:v>141.0412</c:v>
                </c:pt>
                <c:pt idx="31156">
                  <c:v>141.0461</c:v>
                </c:pt>
                <c:pt idx="31157">
                  <c:v>141.05090000000001</c:v>
                </c:pt>
                <c:pt idx="31158">
                  <c:v>141.0558</c:v>
                </c:pt>
                <c:pt idx="31159">
                  <c:v>141.06060000000002</c:v>
                </c:pt>
                <c:pt idx="31160">
                  <c:v>141.06550000000001</c:v>
                </c:pt>
                <c:pt idx="31161">
                  <c:v>141.07040000000001</c:v>
                </c:pt>
                <c:pt idx="31162">
                  <c:v>141.07520000000002</c:v>
                </c:pt>
                <c:pt idx="31163">
                  <c:v>141.08010000000002</c:v>
                </c:pt>
                <c:pt idx="31164">
                  <c:v>141.0849</c:v>
                </c:pt>
                <c:pt idx="31165">
                  <c:v>141.0898</c:v>
                </c:pt>
                <c:pt idx="31166">
                  <c:v>141.09459999999999</c:v>
                </c:pt>
                <c:pt idx="31167">
                  <c:v>141.09949999999998</c:v>
                </c:pt>
                <c:pt idx="31168">
                  <c:v>141.10429999999999</c:v>
                </c:pt>
                <c:pt idx="31169">
                  <c:v>141.10919999999999</c:v>
                </c:pt>
                <c:pt idx="31170">
                  <c:v>141.11409999999998</c:v>
                </c:pt>
                <c:pt idx="31171">
                  <c:v>141.1189</c:v>
                </c:pt>
                <c:pt idx="31172">
                  <c:v>141.12379999999999</c:v>
                </c:pt>
                <c:pt idx="31173">
                  <c:v>141.12860000000001</c:v>
                </c:pt>
                <c:pt idx="31174">
                  <c:v>141.1335</c:v>
                </c:pt>
                <c:pt idx="31175">
                  <c:v>141.13829999999999</c:v>
                </c:pt>
                <c:pt idx="31176">
                  <c:v>141.14320000000001</c:v>
                </c:pt>
                <c:pt idx="31177">
                  <c:v>141.148</c:v>
                </c:pt>
                <c:pt idx="31178">
                  <c:v>141.15289999999999</c:v>
                </c:pt>
                <c:pt idx="31179">
                  <c:v>141.15780000000001</c:v>
                </c:pt>
                <c:pt idx="31180">
                  <c:v>141.1626</c:v>
                </c:pt>
                <c:pt idx="31181">
                  <c:v>141.16749999999999</c:v>
                </c:pt>
                <c:pt idx="31182">
                  <c:v>141.17230000000001</c:v>
                </c:pt>
                <c:pt idx="31183">
                  <c:v>141.1772</c:v>
                </c:pt>
                <c:pt idx="31184">
                  <c:v>141.18199999999999</c:v>
                </c:pt>
                <c:pt idx="31185">
                  <c:v>141.18690000000001</c:v>
                </c:pt>
                <c:pt idx="31186">
                  <c:v>141.1918</c:v>
                </c:pt>
                <c:pt idx="31187">
                  <c:v>141.19660000000002</c:v>
                </c:pt>
                <c:pt idx="31188">
                  <c:v>141.20150000000001</c:v>
                </c:pt>
                <c:pt idx="31189">
                  <c:v>141.2063</c:v>
                </c:pt>
                <c:pt idx="31190">
                  <c:v>141.21120000000002</c:v>
                </c:pt>
                <c:pt idx="31191">
                  <c:v>141.21600000000001</c:v>
                </c:pt>
                <c:pt idx="31192">
                  <c:v>141.2209</c:v>
                </c:pt>
                <c:pt idx="31193">
                  <c:v>141.22570000000002</c:v>
                </c:pt>
                <c:pt idx="31194">
                  <c:v>141.23060000000001</c:v>
                </c:pt>
                <c:pt idx="31195">
                  <c:v>141.2355</c:v>
                </c:pt>
                <c:pt idx="31196">
                  <c:v>141.24030000000002</c:v>
                </c:pt>
                <c:pt idx="31197">
                  <c:v>141.24519999999998</c:v>
                </c:pt>
                <c:pt idx="31198">
                  <c:v>141.25</c:v>
                </c:pt>
                <c:pt idx="31199">
                  <c:v>141.25489999999999</c:v>
                </c:pt>
                <c:pt idx="31200">
                  <c:v>141.25969999999998</c:v>
                </c:pt>
                <c:pt idx="31201">
                  <c:v>141.2646</c:v>
                </c:pt>
                <c:pt idx="31202">
                  <c:v>141.26939999999999</c:v>
                </c:pt>
                <c:pt idx="31203">
                  <c:v>141.27429999999998</c:v>
                </c:pt>
                <c:pt idx="31204">
                  <c:v>141.2792</c:v>
                </c:pt>
                <c:pt idx="31205">
                  <c:v>141.28399999999999</c:v>
                </c:pt>
                <c:pt idx="31206">
                  <c:v>141.28889999999998</c:v>
                </c:pt>
                <c:pt idx="31207">
                  <c:v>141.2937</c:v>
                </c:pt>
                <c:pt idx="31208">
                  <c:v>141.29859999999999</c:v>
                </c:pt>
                <c:pt idx="31209">
                  <c:v>141.30339999999998</c:v>
                </c:pt>
                <c:pt idx="31210">
                  <c:v>141.3083</c:v>
                </c:pt>
                <c:pt idx="31211">
                  <c:v>141.31319999999999</c:v>
                </c:pt>
                <c:pt idx="31212">
                  <c:v>141.31800000000001</c:v>
                </c:pt>
                <c:pt idx="31213">
                  <c:v>141.3229</c:v>
                </c:pt>
                <c:pt idx="31214">
                  <c:v>141.32769999999999</c:v>
                </c:pt>
                <c:pt idx="31215">
                  <c:v>141.33260000000001</c:v>
                </c:pt>
                <c:pt idx="31216">
                  <c:v>141.3374</c:v>
                </c:pt>
                <c:pt idx="31217">
                  <c:v>141.34229999999999</c:v>
                </c:pt>
                <c:pt idx="31218">
                  <c:v>141.34710000000001</c:v>
                </c:pt>
                <c:pt idx="31219">
                  <c:v>141.352</c:v>
                </c:pt>
                <c:pt idx="31220">
                  <c:v>141.3569</c:v>
                </c:pt>
                <c:pt idx="31221">
                  <c:v>141.36170000000001</c:v>
                </c:pt>
                <c:pt idx="31222">
                  <c:v>141.36660000000001</c:v>
                </c:pt>
                <c:pt idx="31223">
                  <c:v>141.37139999999999</c:v>
                </c:pt>
                <c:pt idx="31224">
                  <c:v>141.37630000000001</c:v>
                </c:pt>
                <c:pt idx="31225">
                  <c:v>141.3811</c:v>
                </c:pt>
                <c:pt idx="31226">
                  <c:v>141.38600000000002</c:v>
                </c:pt>
                <c:pt idx="31227">
                  <c:v>141.39080000000001</c:v>
                </c:pt>
                <c:pt idx="31228">
                  <c:v>141.39570000000001</c:v>
                </c:pt>
                <c:pt idx="31229">
                  <c:v>141.4006</c:v>
                </c:pt>
                <c:pt idx="31230">
                  <c:v>141.40539999999999</c:v>
                </c:pt>
                <c:pt idx="31231">
                  <c:v>141.41029999999998</c:v>
                </c:pt>
                <c:pt idx="31232">
                  <c:v>141.4151</c:v>
                </c:pt>
                <c:pt idx="31233">
                  <c:v>141.41999999999999</c:v>
                </c:pt>
                <c:pt idx="31234">
                  <c:v>141.42479999999998</c:v>
                </c:pt>
                <c:pt idx="31235">
                  <c:v>141.4297</c:v>
                </c:pt>
                <c:pt idx="31236">
                  <c:v>141.43459999999999</c:v>
                </c:pt>
                <c:pt idx="31237">
                  <c:v>141.43940000000001</c:v>
                </c:pt>
                <c:pt idx="31238">
                  <c:v>141.4443</c:v>
                </c:pt>
                <c:pt idx="31239">
                  <c:v>141.44909999999999</c:v>
                </c:pt>
                <c:pt idx="31240">
                  <c:v>141.45400000000001</c:v>
                </c:pt>
                <c:pt idx="31241">
                  <c:v>141.4588</c:v>
                </c:pt>
                <c:pt idx="31242">
                  <c:v>141.46369999999999</c:v>
                </c:pt>
                <c:pt idx="31243">
                  <c:v>141.46850000000001</c:v>
                </c:pt>
                <c:pt idx="31244">
                  <c:v>141.4734</c:v>
                </c:pt>
                <c:pt idx="31245">
                  <c:v>141.47819999999999</c:v>
                </c:pt>
                <c:pt idx="31246">
                  <c:v>141.48310000000001</c:v>
                </c:pt>
                <c:pt idx="31247">
                  <c:v>141.488</c:v>
                </c:pt>
                <c:pt idx="31248">
                  <c:v>141.49279999999999</c:v>
                </c:pt>
                <c:pt idx="31249">
                  <c:v>141.49770000000001</c:v>
                </c:pt>
                <c:pt idx="31250">
                  <c:v>141.5025</c:v>
                </c:pt>
                <c:pt idx="31251">
                  <c:v>141.50740000000002</c:v>
                </c:pt>
                <c:pt idx="31252">
                  <c:v>141.51220000000001</c:v>
                </c:pt>
                <c:pt idx="31253">
                  <c:v>141.5171</c:v>
                </c:pt>
                <c:pt idx="31254">
                  <c:v>141.52190000000002</c:v>
                </c:pt>
                <c:pt idx="31255">
                  <c:v>141.52680000000001</c:v>
                </c:pt>
                <c:pt idx="31256">
                  <c:v>141.5317</c:v>
                </c:pt>
                <c:pt idx="31257">
                  <c:v>141.53650000000002</c:v>
                </c:pt>
                <c:pt idx="31258">
                  <c:v>141.54140000000001</c:v>
                </c:pt>
                <c:pt idx="31259">
                  <c:v>141.5462</c:v>
                </c:pt>
                <c:pt idx="31260">
                  <c:v>141.55110000000002</c:v>
                </c:pt>
                <c:pt idx="31261">
                  <c:v>141.55590000000001</c:v>
                </c:pt>
                <c:pt idx="31262">
                  <c:v>141.5608</c:v>
                </c:pt>
                <c:pt idx="31263">
                  <c:v>141.56569999999999</c:v>
                </c:pt>
                <c:pt idx="31264">
                  <c:v>141.57049999999998</c:v>
                </c:pt>
                <c:pt idx="31265">
                  <c:v>141.5754</c:v>
                </c:pt>
                <c:pt idx="31266">
                  <c:v>141.58019999999999</c:v>
                </c:pt>
                <c:pt idx="31267">
                  <c:v>141.58509999999998</c:v>
                </c:pt>
                <c:pt idx="31268">
                  <c:v>141.5899</c:v>
                </c:pt>
                <c:pt idx="31269">
                  <c:v>141.59479999999999</c:v>
                </c:pt>
                <c:pt idx="31270">
                  <c:v>141.59959999999998</c:v>
                </c:pt>
                <c:pt idx="31271">
                  <c:v>141.6045</c:v>
                </c:pt>
                <c:pt idx="31272">
                  <c:v>141.60939999999999</c:v>
                </c:pt>
                <c:pt idx="31273">
                  <c:v>141.61419999999998</c:v>
                </c:pt>
                <c:pt idx="31274">
                  <c:v>141.6191</c:v>
                </c:pt>
                <c:pt idx="31275">
                  <c:v>141.62389999999999</c:v>
                </c:pt>
                <c:pt idx="31276">
                  <c:v>141.62880000000001</c:v>
                </c:pt>
                <c:pt idx="31277">
                  <c:v>141.6336</c:v>
                </c:pt>
                <c:pt idx="31278">
                  <c:v>141.63849999999999</c:v>
                </c:pt>
                <c:pt idx="31279">
                  <c:v>141.64330000000001</c:v>
                </c:pt>
                <c:pt idx="31280">
                  <c:v>141.6482</c:v>
                </c:pt>
                <c:pt idx="31281">
                  <c:v>141.65309999999999</c:v>
                </c:pt>
                <c:pt idx="31282">
                  <c:v>141.65790000000001</c:v>
                </c:pt>
                <c:pt idx="31283">
                  <c:v>141.6628</c:v>
                </c:pt>
                <c:pt idx="31284">
                  <c:v>141.66759999999999</c:v>
                </c:pt>
                <c:pt idx="31285">
                  <c:v>141.67250000000001</c:v>
                </c:pt>
                <c:pt idx="31286">
                  <c:v>141.6773</c:v>
                </c:pt>
                <c:pt idx="31287">
                  <c:v>141.68219999999999</c:v>
                </c:pt>
                <c:pt idx="31288">
                  <c:v>141.68710000000002</c:v>
                </c:pt>
                <c:pt idx="31289">
                  <c:v>141.6919</c:v>
                </c:pt>
                <c:pt idx="31290">
                  <c:v>141.69680000000002</c:v>
                </c:pt>
                <c:pt idx="31291">
                  <c:v>141.70160000000001</c:v>
                </c:pt>
                <c:pt idx="31292">
                  <c:v>141.70650000000001</c:v>
                </c:pt>
                <c:pt idx="31293">
                  <c:v>141.71130000000002</c:v>
                </c:pt>
                <c:pt idx="31294">
                  <c:v>141.71619999999999</c:v>
                </c:pt>
                <c:pt idx="31295">
                  <c:v>141.721</c:v>
                </c:pt>
                <c:pt idx="31296">
                  <c:v>141.7259</c:v>
                </c:pt>
                <c:pt idx="31297">
                  <c:v>141.73079999999999</c:v>
                </c:pt>
                <c:pt idx="31298">
                  <c:v>141.73559999999998</c:v>
                </c:pt>
                <c:pt idx="31299">
                  <c:v>141.7405</c:v>
                </c:pt>
                <c:pt idx="31300">
                  <c:v>141.74529999999999</c:v>
                </c:pt>
                <c:pt idx="31301">
                  <c:v>141.75020000000001</c:v>
                </c:pt>
                <c:pt idx="31302">
                  <c:v>141.755</c:v>
                </c:pt>
                <c:pt idx="31303">
                  <c:v>141.75989999999999</c:v>
                </c:pt>
                <c:pt idx="31304">
                  <c:v>141.7647</c:v>
                </c:pt>
                <c:pt idx="31305">
                  <c:v>141.7696</c:v>
                </c:pt>
                <c:pt idx="31306">
                  <c:v>141.77439999999999</c:v>
                </c:pt>
                <c:pt idx="31307">
                  <c:v>141.77930000000001</c:v>
                </c:pt>
                <c:pt idx="31308">
                  <c:v>141.7842</c:v>
                </c:pt>
                <c:pt idx="31309">
                  <c:v>141.78899999999999</c:v>
                </c:pt>
                <c:pt idx="31310">
                  <c:v>141.79390000000001</c:v>
                </c:pt>
                <c:pt idx="31311">
                  <c:v>141.7987</c:v>
                </c:pt>
                <c:pt idx="31312">
                  <c:v>141.80359999999999</c:v>
                </c:pt>
                <c:pt idx="31313">
                  <c:v>141.80840000000001</c:v>
                </c:pt>
                <c:pt idx="31314">
                  <c:v>141.8133</c:v>
                </c:pt>
                <c:pt idx="31315">
                  <c:v>141.81820000000002</c:v>
                </c:pt>
                <c:pt idx="31316">
                  <c:v>141.82300000000001</c:v>
                </c:pt>
                <c:pt idx="31317">
                  <c:v>141.8279</c:v>
                </c:pt>
                <c:pt idx="31318">
                  <c:v>141.83270000000002</c:v>
                </c:pt>
                <c:pt idx="31319">
                  <c:v>141.83760000000001</c:v>
                </c:pt>
                <c:pt idx="31320">
                  <c:v>141.8424</c:v>
                </c:pt>
                <c:pt idx="31321">
                  <c:v>141.84730000000002</c:v>
                </c:pt>
                <c:pt idx="31322">
                  <c:v>141.85210000000001</c:v>
                </c:pt>
                <c:pt idx="31323">
                  <c:v>141.857</c:v>
                </c:pt>
                <c:pt idx="31324">
                  <c:v>141.86190000000002</c:v>
                </c:pt>
                <c:pt idx="31325">
                  <c:v>141.86670000000001</c:v>
                </c:pt>
                <c:pt idx="31326">
                  <c:v>141.8716</c:v>
                </c:pt>
                <c:pt idx="31327">
                  <c:v>141.87640000000002</c:v>
                </c:pt>
                <c:pt idx="31328">
                  <c:v>141.88129999999998</c:v>
                </c:pt>
                <c:pt idx="31329">
                  <c:v>141.8861</c:v>
                </c:pt>
                <c:pt idx="31330">
                  <c:v>141.89099999999999</c:v>
                </c:pt>
                <c:pt idx="31331">
                  <c:v>141.89579999999998</c:v>
                </c:pt>
                <c:pt idx="31332">
                  <c:v>141.9007</c:v>
                </c:pt>
                <c:pt idx="31333">
                  <c:v>141.90559999999999</c:v>
                </c:pt>
                <c:pt idx="31334">
                  <c:v>141.91039999999998</c:v>
                </c:pt>
                <c:pt idx="31335">
                  <c:v>141.9153</c:v>
                </c:pt>
                <c:pt idx="31336">
                  <c:v>141.92009999999999</c:v>
                </c:pt>
                <c:pt idx="31337">
                  <c:v>141.92499999999998</c:v>
                </c:pt>
                <c:pt idx="31338">
                  <c:v>141.9298</c:v>
                </c:pt>
                <c:pt idx="31339">
                  <c:v>141.93469999999999</c:v>
                </c:pt>
                <c:pt idx="31340">
                  <c:v>141.93960000000001</c:v>
                </c:pt>
                <c:pt idx="31341">
                  <c:v>141.9444</c:v>
                </c:pt>
                <c:pt idx="31342">
                  <c:v>141.94929999999999</c:v>
                </c:pt>
                <c:pt idx="31343">
                  <c:v>141.95410000000001</c:v>
                </c:pt>
                <c:pt idx="31344">
                  <c:v>141.959</c:v>
                </c:pt>
                <c:pt idx="31345">
                  <c:v>141.96379999999999</c:v>
                </c:pt>
                <c:pt idx="31346">
                  <c:v>141.96870000000001</c:v>
                </c:pt>
                <c:pt idx="31347">
                  <c:v>141.9735</c:v>
                </c:pt>
                <c:pt idx="31348">
                  <c:v>141.97839999999999</c:v>
                </c:pt>
                <c:pt idx="31349">
                  <c:v>141.98320000000001</c:v>
                </c:pt>
                <c:pt idx="31350">
                  <c:v>141.9881</c:v>
                </c:pt>
                <c:pt idx="31351">
                  <c:v>141.99299999999999</c:v>
                </c:pt>
                <c:pt idx="31352">
                  <c:v>141.99780000000001</c:v>
                </c:pt>
                <c:pt idx="31353">
                  <c:v>142.0027</c:v>
                </c:pt>
                <c:pt idx="31354">
                  <c:v>142.00750000000002</c:v>
                </c:pt>
                <c:pt idx="31355">
                  <c:v>142.01240000000001</c:v>
                </c:pt>
                <c:pt idx="31356">
                  <c:v>142.0172</c:v>
                </c:pt>
                <c:pt idx="31357">
                  <c:v>142.02210000000002</c:v>
                </c:pt>
                <c:pt idx="31358">
                  <c:v>142.02690000000001</c:v>
                </c:pt>
                <c:pt idx="31359">
                  <c:v>142.0318</c:v>
                </c:pt>
                <c:pt idx="31360">
                  <c:v>142.0367</c:v>
                </c:pt>
                <c:pt idx="31361">
                  <c:v>142.04149999999998</c:v>
                </c:pt>
                <c:pt idx="31362">
                  <c:v>142.04639999999998</c:v>
                </c:pt>
                <c:pt idx="31363">
                  <c:v>142.05119999999999</c:v>
                </c:pt>
                <c:pt idx="31364">
                  <c:v>142.05609999999999</c:v>
                </c:pt>
                <c:pt idx="31365">
                  <c:v>142.0609</c:v>
                </c:pt>
                <c:pt idx="31366">
                  <c:v>142.0658</c:v>
                </c:pt>
                <c:pt idx="31367">
                  <c:v>142.07069999999999</c:v>
                </c:pt>
                <c:pt idx="31368">
                  <c:v>142.07550000000001</c:v>
                </c:pt>
                <c:pt idx="31369">
                  <c:v>142.0804</c:v>
                </c:pt>
                <c:pt idx="31370">
                  <c:v>142.08519999999999</c:v>
                </c:pt>
                <c:pt idx="31371">
                  <c:v>142.09010000000001</c:v>
                </c:pt>
                <c:pt idx="31372">
                  <c:v>142.0949</c:v>
                </c:pt>
                <c:pt idx="31373">
                  <c:v>142.09979999999999</c:v>
                </c:pt>
                <c:pt idx="31374">
                  <c:v>142.1046</c:v>
                </c:pt>
                <c:pt idx="31375">
                  <c:v>142.1095</c:v>
                </c:pt>
                <c:pt idx="31376">
                  <c:v>142.11429999999999</c:v>
                </c:pt>
                <c:pt idx="31377">
                  <c:v>142.11920000000001</c:v>
                </c:pt>
                <c:pt idx="31378">
                  <c:v>142.1241</c:v>
                </c:pt>
                <c:pt idx="31379">
                  <c:v>142.12890000000002</c:v>
                </c:pt>
                <c:pt idx="31380">
                  <c:v>142.13380000000001</c:v>
                </c:pt>
                <c:pt idx="31381">
                  <c:v>142.1386</c:v>
                </c:pt>
                <c:pt idx="31382">
                  <c:v>142.14350000000002</c:v>
                </c:pt>
                <c:pt idx="31383">
                  <c:v>142.14830000000001</c:v>
                </c:pt>
                <c:pt idx="31384">
                  <c:v>142.1532</c:v>
                </c:pt>
                <c:pt idx="31385">
                  <c:v>142.15800000000002</c:v>
                </c:pt>
                <c:pt idx="31386">
                  <c:v>142.16290000000001</c:v>
                </c:pt>
                <c:pt idx="31387">
                  <c:v>142.1678</c:v>
                </c:pt>
                <c:pt idx="31388">
                  <c:v>142.17260000000002</c:v>
                </c:pt>
                <c:pt idx="31389">
                  <c:v>142.17750000000001</c:v>
                </c:pt>
                <c:pt idx="31390">
                  <c:v>142.1823</c:v>
                </c:pt>
                <c:pt idx="31391">
                  <c:v>142.18720000000002</c:v>
                </c:pt>
                <c:pt idx="31392">
                  <c:v>142.19200000000001</c:v>
                </c:pt>
                <c:pt idx="31393">
                  <c:v>142.1969</c:v>
                </c:pt>
                <c:pt idx="31394">
                  <c:v>142.20179999999999</c:v>
                </c:pt>
                <c:pt idx="31395">
                  <c:v>142.20659999999998</c:v>
                </c:pt>
                <c:pt idx="31396">
                  <c:v>142.2115</c:v>
                </c:pt>
                <c:pt idx="31397">
                  <c:v>142.21629999999999</c:v>
                </c:pt>
                <c:pt idx="31398">
                  <c:v>142.22119999999998</c:v>
                </c:pt>
                <c:pt idx="31399">
                  <c:v>142.226</c:v>
                </c:pt>
                <c:pt idx="31400">
                  <c:v>142.23089999999999</c:v>
                </c:pt>
                <c:pt idx="31401">
                  <c:v>142.23569999999998</c:v>
                </c:pt>
                <c:pt idx="31402">
                  <c:v>142.2406</c:v>
                </c:pt>
                <c:pt idx="31403">
                  <c:v>142.24539999999999</c:v>
                </c:pt>
                <c:pt idx="31404">
                  <c:v>142.25030000000001</c:v>
                </c:pt>
                <c:pt idx="31405">
                  <c:v>142.2552</c:v>
                </c:pt>
                <c:pt idx="31406">
                  <c:v>142.26</c:v>
                </c:pt>
                <c:pt idx="31407">
                  <c:v>142.26490000000001</c:v>
                </c:pt>
                <c:pt idx="31408">
                  <c:v>142.2697</c:v>
                </c:pt>
                <c:pt idx="31409">
                  <c:v>142.27459999999999</c:v>
                </c:pt>
                <c:pt idx="31410">
                  <c:v>142.27940000000001</c:v>
                </c:pt>
                <c:pt idx="31411">
                  <c:v>142.2843</c:v>
                </c:pt>
                <c:pt idx="31412">
                  <c:v>142.28909999999999</c:v>
                </c:pt>
                <c:pt idx="31413">
                  <c:v>142.29400000000001</c:v>
                </c:pt>
                <c:pt idx="31414">
                  <c:v>142.2989</c:v>
                </c:pt>
                <c:pt idx="31415">
                  <c:v>142.30369999999999</c:v>
                </c:pt>
                <c:pt idx="31416">
                  <c:v>142.30860000000001</c:v>
                </c:pt>
                <c:pt idx="31417">
                  <c:v>142.3134</c:v>
                </c:pt>
                <c:pt idx="31418">
                  <c:v>142.31830000000002</c:v>
                </c:pt>
                <c:pt idx="31419">
                  <c:v>142.32310000000001</c:v>
                </c:pt>
                <c:pt idx="31420">
                  <c:v>142.328</c:v>
                </c:pt>
                <c:pt idx="31421">
                  <c:v>142.33290000000002</c:v>
                </c:pt>
                <c:pt idx="31422">
                  <c:v>142.33770000000001</c:v>
                </c:pt>
                <c:pt idx="31423">
                  <c:v>142.3426</c:v>
                </c:pt>
                <c:pt idx="31424">
                  <c:v>142.34740000000002</c:v>
                </c:pt>
                <c:pt idx="31425">
                  <c:v>142.35229999999999</c:v>
                </c:pt>
                <c:pt idx="31426">
                  <c:v>142.35709999999997</c:v>
                </c:pt>
                <c:pt idx="31427">
                  <c:v>142.36199999999999</c:v>
                </c:pt>
                <c:pt idx="31428">
                  <c:v>142.36679999999998</c:v>
                </c:pt>
                <c:pt idx="31429">
                  <c:v>142.37169999999998</c:v>
                </c:pt>
                <c:pt idx="31430">
                  <c:v>142.37649999999999</c:v>
                </c:pt>
                <c:pt idx="31431">
                  <c:v>142.38139999999999</c:v>
                </c:pt>
                <c:pt idx="31432">
                  <c:v>142.38630000000001</c:v>
                </c:pt>
                <c:pt idx="31433">
                  <c:v>142.39109999999999</c:v>
                </c:pt>
                <c:pt idx="31434">
                  <c:v>142.39599999999999</c:v>
                </c:pt>
                <c:pt idx="31435">
                  <c:v>142.4008</c:v>
                </c:pt>
                <c:pt idx="31436">
                  <c:v>142.4057</c:v>
                </c:pt>
                <c:pt idx="31437">
                  <c:v>142.41049999999998</c:v>
                </c:pt>
                <c:pt idx="31438">
                  <c:v>142.41540000000001</c:v>
                </c:pt>
                <c:pt idx="31439">
                  <c:v>142.42019999999999</c:v>
                </c:pt>
                <c:pt idx="31440">
                  <c:v>142.42509999999999</c:v>
                </c:pt>
                <c:pt idx="31441">
                  <c:v>142.43</c:v>
                </c:pt>
                <c:pt idx="31442">
                  <c:v>142.4348</c:v>
                </c:pt>
                <c:pt idx="31443">
                  <c:v>142.43970000000002</c:v>
                </c:pt>
                <c:pt idx="31444">
                  <c:v>142.44450000000001</c:v>
                </c:pt>
                <c:pt idx="31445">
                  <c:v>142.4494</c:v>
                </c:pt>
                <c:pt idx="31446">
                  <c:v>142.45420000000001</c:v>
                </c:pt>
                <c:pt idx="31447">
                  <c:v>142.45910000000001</c:v>
                </c:pt>
                <c:pt idx="31448">
                  <c:v>142.464</c:v>
                </c:pt>
                <c:pt idx="31449">
                  <c:v>142.46880000000002</c:v>
                </c:pt>
                <c:pt idx="31450">
                  <c:v>142.47370000000001</c:v>
                </c:pt>
                <c:pt idx="31451">
                  <c:v>142.4785</c:v>
                </c:pt>
                <c:pt idx="31452">
                  <c:v>142.48340000000002</c:v>
                </c:pt>
                <c:pt idx="31453">
                  <c:v>142.48820000000001</c:v>
                </c:pt>
                <c:pt idx="31454">
                  <c:v>142.4931</c:v>
                </c:pt>
                <c:pt idx="31455">
                  <c:v>142.49790000000002</c:v>
                </c:pt>
                <c:pt idx="31456">
                  <c:v>142.50280000000001</c:v>
                </c:pt>
                <c:pt idx="31457">
                  <c:v>142.50760000000002</c:v>
                </c:pt>
                <c:pt idx="31458">
                  <c:v>142.51249999999999</c:v>
                </c:pt>
                <c:pt idx="31459">
                  <c:v>142.51739999999998</c:v>
                </c:pt>
                <c:pt idx="31460">
                  <c:v>142.5222</c:v>
                </c:pt>
                <c:pt idx="31461">
                  <c:v>142.52709999999999</c:v>
                </c:pt>
                <c:pt idx="31462">
                  <c:v>142.53189999999998</c:v>
                </c:pt>
                <c:pt idx="31463">
                  <c:v>142.5368</c:v>
                </c:pt>
                <c:pt idx="31464">
                  <c:v>142.54159999999999</c:v>
                </c:pt>
                <c:pt idx="31465">
                  <c:v>142.54649999999998</c:v>
                </c:pt>
                <c:pt idx="31466">
                  <c:v>142.5513</c:v>
                </c:pt>
                <c:pt idx="31467">
                  <c:v>142.55619999999999</c:v>
                </c:pt>
                <c:pt idx="31468">
                  <c:v>142.56110000000001</c:v>
                </c:pt>
                <c:pt idx="31469">
                  <c:v>142.5659</c:v>
                </c:pt>
                <c:pt idx="31470">
                  <c:v>142.57079999999999</c:v>
                </c:pt>
                <c:pt idx="31471">
                  <c:v>142.57560000000001</c:v>
                </c:pt>
                <c:pt idx="31472">
                  <c:v>142.5805</c:v>
                </c:pt>
                <c:pt idx="31473">
                  <c:v>142.58529999999999</c:v>
                </c:pt>
                <c:pt idx="31474">
                  <c:v>142.59020000000001</c:v>
                </c:pt>
                <c:pt idx="31475">
                  <c:v>142.595</c:v>
                </c:pt>
                <c:pt idx="31476">
                  <c:v>142.59989999999999</c:v>
                </c:pt>
                <c:pt idx="31477">
                  <c:v>142.60480000000001</c:v>
                </c:pt>
                <c:pt idx="31478">
                  <c:v>142.6096</c:v>
                </c:pt>
                <c:pt idx="31479">
                  <c:v>142.61449999999999</c:v>
                </c:pt>
                <c:pt idx="31480">
                  <c:v>142.61930000000001</c:v>
                </c:pt>
                <c:pt idx="31481">
                  <c:v>142.6242</c:v>
                </c:pt>
                <c:pt idx="31482">
                  <c:v>142.62900000000002</c:v>
                </c:pt>
                <c:pt idx="31483">
                  <c:v>142.63390000000001</c:v>
                </c:pt>
                <c:pt idx="31484">
                  <c:v>142.6387</c:v>
                </c:pt>
                <c:pt idx="31485">
                  <c:v>142.64360000000002</c:v>
                </c:pt>
                <c:pt idx="31486">
                  <c:v>142.64850000000001</c:v>
                </c:pt>
                <c:pt idx="31487">
                  <c:v>142.6533</c:v>
                </c:pt>
                <c:pt idx="31488">
                  <c:v>142.65820000000002</c:v>
                </c:pt>
                <c:pt idx="31489">
                  <c:v>142.66300000000001</c:v>
                </c:pt>
                <c:pt idx="31490">
                  <c:v>142.66789999999997</c:v>
                </c:pt>
                <c:pt idx="31491">
                  <c:v>142.67270000000002</c:v>
                </c:pt>
                <c:pt idx="31492">
                  <c:v>142.67759999999998</c:v>
                </c:pt>
                <c:pt idx="31493">
                  <c:v>142.68239999999997</c:v>
                </c:pt>
                <c:pt idx="31494">
                  <c:v>142.68729999999999</c:v>
                </c:pt>
                <c:pt idx="31495">
                  <c:v>142.69209999999998</c:v>
                </c:pt>
                <c:pt idx="31496">
                  <c:v>142.697</c:v>
                </c:pt>
                <c:pt idx="31497">
                  <c:v>142.70189999999999</c:v>
                </c:pt>
                <c:pt idx="31498">
                  <c:v>142.70669999999998</c:v>
                </c:pt>
                <c:pt idx="31499">
                  <c:v>142.7116</c:v>
                </c:pt>
                <c:pt idx="31500">
                  <c:v>142.71639999999999</c:v>
                </c:pt>
                <c:pt idx="31501">
                  <c:v>142.72129999999999</c:v>
                </c:pt>
                <c:pt idx="31502">
                  <c:v>142.7261</c:v>
                </c:pt>
                <c:pt idx="31503">
                  <c:v>142.73099999999999</c:v>
                </c:pt>
                <c:pt idx="31504">
                  <c:v>142.73589999999999</c:v>
                </c:pt>
                <c:pt idx="31505">
                  <c:v>142.7407</c:v>
                </c:pt>
                <c:pt idx="31506">
                  <c:v>142.7456</c:v>
                </c:pt>
                <c:pt idx="31507">
                  <c:v>142.75040000000001</c:v>
                </c:pt>
                <c:pt idx="31508">
                  <c:v>142.75530000000001</c:v>
                </c:pt>
                <c:pt idx="31509">
                  <c:v>142.76009999999999</c:v>
                </c:pt>
                <c:pt idx="31510">
                  <c:v>142.76500000000001</c:v>
                </c:pt>
                <c:pt idx="31511">
                  <c:v>142.7698</c:v>
                </c:pt>
                <c:pt idx="31512">
                  <c:v>142.7747</c:v>
                </c:pt>
                <c:pt idx="31513">
                  <c:v>142.77950000000001</c:v>
                </c:pt>
                <c:pt idx="31514">
                  <c:v>142.78440000000001</c:v>
                </c:pt>
                <c:pt idx="31515">
                  <c:v>142.7893</c:v>
                </c:pt>
                <c:pt idx="31516">
                  <c:v>142.79410000000001</c:v>
                </c:pt>
                <c:pt idx="31517">
                  <c:v>142.79900000000001</c:v>
                </c:pt>
                <c:pt idx="31518">
                  <c:v>142.8038</c:v>
                </c:pt>
                <c:pt idx="31519">
                  <c:v>142.80870000000002</c:v>
                </c:pt>
                <c:pt idx="31520">
                  <c:v>142.8135</c:v>
                </c:pt>
                <c:pt idx="31521">
                  <c:v>142.81840000000003</c:v>
                </c:pt>
                <c:pt idx="31522">
                  <c:v>142.82320000000001</c:v>
                </c:pt>
                <c:pt idx="31523">
                  <c:v>142.82810000000001</c:v>
                </c:pt>
                <c:pt idx="31524">
                  <c:v>142.833</c:v>
                </c:pt>
                <c:pt idx="31525">
                  <c:v>142.83779999999999</c:v>
                </c:pt>
                <c:pt idx="31526">
                  <c:v>142.84269999999998</c:v>
                </c:pt>
                <c:pt idx="31527">
                  <c:v>142.8475</c:v>
                </c:pt>
                <c:pt idx="31528">
                  <c:v>142.85239999999999</c:v>
                </c:pt>
                <c:pt idx="31529">
                  <c:v>142.85719999999998</c:v>
                </c:pt>
                <c:pt idx="31530">
                  <c:v>142.8621</c:v>
                </c:pt>
                <c:pt idx="31531">
                  <c:v>142.86699999999999</c:v>
                </c:pt>
                <c:pt idx="31532">
                  <c:v>142.87180000000001</c:v>
                </c:pt>
                <c:pt idx="31533">
                  <c:v>142.8767</c:v>
                </c:pt>
                <c:pt idx="31534">
                  <c:v>142.88149999999999</c:v>
                </c:pt>
                <c:pt idx="31535">
                  <c:v>142.88640000000001</c:v>
                </c:pt>
                <c:pt idx="31536">
                  <c:v>142.8912</c:v>
                </c:pt>
                <c:pt idx="31537">
                  <c:v>142.89609999999999</c:v>
                </c:pt>
                <c:pt idx="31538">
                  <c:v>142.90090000000001</c:v>
                </c:pt>
                <c:pt idx="31539">
                  <c:v>142.9058</c:v>
                </c:pt>
                <c:pt idx="31540">
                  <c:v>142.91059999999999</c:v>
                </c:pt>
                <c:pt idx="31541">
                  <c:v>142.91550000000001</c:v>
                </c:pt>
                <c:pt idx="31542">
                  <c:v>142.9204</c:v>
                </c:pt>
                <c:pt idx="31543">
                  <c:v>142.92519999999999</c:v>
                </c:pt>
                <c:pt idx="31544">
                  <c:v>142.93010000000001</c:v>
                </c:pt>
                <c:pt idx="31545">
                  <c:v>142.9349</c:v>
                </c:pt>
                <c:pt idx="31546">
                  <c:v>142.93980000000002</c:v>
                </c:pt>
                <c:pt idx="31547">
                  <c:v>142.94460000000001</c:v>
                </c:pt>
                <c:pt idx="31548">
                  <c:v>142.9495</c:v>
                </c:pt>
                <c:pt idx="31549">
                  <c:v>142.95430000000002</c:v>
                </c:pt>
                <c:pt idx="31550">
                  <c:v>142.95920000000001</c:v>
                </c:pt>
                <c:pt idx="31551">
                  <c:v>142.9641</c:v>
                </c:pt>
                <c:pt idx="31552">
                  <c:v>142.96890000000002</c:v>
                </c:pt>
                <c:pt idx="31553">
                  <c:v>142.97380000000001</c:v>
                </c:pt>
                <c:pt idx="31554">
                  <c:v>142.9786</c:v>
                </c:pt>
                <c:pt idx="31555">
                  <c:v>142.98350000000002</c:v>
                </c:pt>
                <c:pt idx="31556">
                  <c:v>142.98830000000001</c:v>
                </c:pt>
                <c:pt idx="31557">
                  <c:v>142.99319999999997</c:v>
                </c:pt>
                <c:pt idx="31558">
                  <c:v>142.99799999999999</c:v>
                </c:pt>
                <c:pt idx="31559">
                  <c:v>143.00289999999998</c:v>
                </c:pt>
                <c:pt idx="31560">
                  <c:v>143.0078</c:v>
                </c:pt>
                <c:pt idx="31561">
                  <c:v>143.01259999999999</c:v>
                </c:pt>
                <c:pt idx="31562">
                  <c:v>143.01749999999998</c:v>
                </c:pt>
                <c:pt idx="31563">
                  <c:v>143.0223</c:v>
                </c:pt>
                <c:pt idx="31564">
                  <c:v>143.02719999999999</c:v>
                </c:pt>
                <c:pt idx="31565">
                  <c:v>143.03199999999998</c:v>
                </c:pt>
                <c:pt idx="31566">
                  <c:v>143.0369</c:v>
                </c:pt>
                <c:pt idx="31567">
                  <c:v>143.04169999999999</c:v>
                </c:pt>
                <c:pt idx="31568">
                  <c:v>143.04659999999998</c:v>
                </c:pt>
                <c:pt idx="31569">
                  <c:v>143.0514</c:v>
                </c:pt>
                <c:pt idx="31570">
                  <c:v>143.05629999999999</c:v>
                </c:pt>
                <c:pt idx="31571">
                  <c:v>143.06119999999999</c:v>
                </c:pt>
                <c:pt idx="31572">
                  <c:v>143.066</c:v>
                </c:pt>
                <c:pt idx="31573">
                  <c:v>143.07089999999999</c:v>
                </c:pt>
                <c:pt idx="31574">
                  <c:v>143.07570000000001</c:v>
                </c:pt>
                <c:pt idx="31575">
                  <c:v>143.0806</c:v>
                </c:pt>
                <c:pt idx="31576">
                  <c:v>143.08539999999999</c:v>
                </c:pt>
                <c:pt idx="31577">
                  <c:v>143.09030000000001</c:v>
                </c:pt>
                <c:pt idx="31578">
                  <c:v>143.09520000000001</c:v>
                </c:pt>
                <c:pt idx="31579">
                  <c:v>143.1</c:v>
                </c:pt>
                <c:pt idx="31580">
                  <c:v>143.10490000000001</c:v>
                </c:pt>
                <c:pt idx="31581">
                  <c:v>143.1097</c:v>
                </c:pt>
                <c:pt idx="31582">
                  <c:v>143.1146</c:v>
                </c:pt>
                <c:pt idx="31583">
                  <c:v>143.11940000000001</c:v>
                </c:pt>
                <c:pt idx="31584">
                  <c:v>143.12430000000001</c:v>
                </c:pt>
                <c:pt idx="31585">
                  <c:v>143.12910000000002</c:v>
                </c:pt>
                <c:pt idx="31586">
                  <c:v>143.13400000000001</c:v>
                </c:pt>
                <c:pt idx="31587">
                  <c:v>143.1388</c:v>
                </c:pt>
                <c:pt idx="31588">
                  <c:v>143.14370000000002</c:v>
                </c:pt>
                <c:pt idx="31589">
                  <c:v>143.14859999999999</c:v>
                </c:pt>
                <c:pt idx="31590">
                  <c:v>143.15339999999998</c:v>
                </c:pt>
                <c:pt idx="31591">
                  <c:v>143.1583</c:v>
                </c:pt>
                <c:pt idx="31592">
                  <c:v>143.16309999999999</c:v>
                </c:pt>
                <c:pt idx="31593">
                  <c:v>143.16799999999998</c:v>
                </c:pt>
                <c:pt idx="31594">
                  <c:v>143.1728</c:v>
                </c:pt>
                <c:pt idx="31595">
                  <c:v>143.17769999999999</c:v>
                </c:pt>
                <c:pt idx="31596">
                  <c:v>143.1825</c:v>
                </c:pt>
                <c:pt idx="31597">
                  <c:v>143.1874</c:v>
                </c:pt>
                <c:pt idx="31598">
                  <c:v>143.19229999999999</c:v>
                </c:pt>
                <c:pt idx="31599">
                  <c:v>143.19710000000001</c:v>
                </c:pt>
                <c:pt idx="31600">
                  <c:v>143.202</c:v>
                </c:pt>
                <c:pt idx="31601">
                  <c:v>143.20679999999999</c:v>
                </c:pt>
                <c:pt idx="31602">
                  <c:v>143.21170000000001</c:v>
                </c:pt>
                <c:pt idx="31603">
                  <c:v>143.2165</c:v>
                </c:pt>
                <c:pt idx="31604">
                  <c:v>143.22139999999999</c:v>
                </c:pt>
                <c:pt idx="31605">
                  <c:v>143.22620000000001</c:v>
                </c:pt>
                <c:pt idx="31606">
                  <c:v>143.2311</c:v>
                </c:pt>
                <c:pt idx="31607">
                  <c:v>143.23599999999999</c:v>
                </c:pt>
                <c:pt idx="31608">
                  <c:v>143.24080000000001</c:v>
                </c:pt>
                <c:pt idx="31609">
                  <c:v>143.2457</c:v>
                </c:pt>
                <c:pt idx="31610">
                  <c:v>143.25050000000002</c:v>
                </c:pt>
                <c:pt idx="31611">
                  <c:v>143.25540000000001</c:v>
                </c:pt>
                <c:pt idx="31612">
                  <c:v>143.2602</c:v>
                </c:pt>
                <c:pt idx="31613">
                  <c:v>143.26510000000002</c:v>
                </c:pt>
                <c:pt idx="31614">
                  <c:v>143.26990000000001</c:v>
                </c:pt>
                <c:pt idx="31615">
                  <c:v>143.2748</c:v>
                </c:pt>
                <c:pt idx="31616">
                  <c:v>143.27960000000002</c:v>
                </c:pt>
                <c:pt idx="31617">
                  <c:v>143.28450000000001</c:v>
                </c:pt>
                <c:pt idx="31618">
                  <c:v>143.2894</c:v>
                </c:pt>
                <c:pt idx="31619">
                  <c:v>143.29420000000002</c:v>
                </c:pt>
                <c:pt idx="31620">
                  <c:v>143.29910000000001</c:v>
                </c:pt>
                <c:pt idx="31621">
                  <c:v>143.3039</c:v>
                </c:pt>
                <c:pt idx="31622">
                  <c:v>143.30879999999999</c:v>
                </c:pt>
                <c:pt idx="31623">
                  <c:v>143.31360000000001</c:v>
                </c:pt>
                <c:pt idx="31624">
                  <c:v>143.3185</c:v>
                </c:pt>
                <c:pt idx="31625">
                  <c:v>143.32329999999999</c:v>
                </c:pt>
                <c:pt idx="31626">
                  <c:v>143.32819999999998</c:v>
                </c:pt>
                <c:pt idx="31627">
                  <c:v>143.3331</c:v>
                </c:pt>
                <c:pt idx="31628">
                  <c:v>143.33789999999999</c:v>
                </c:pt>
                <c:pt idx="31629">
                  <c:v>143.34279999999998</c:v>
                </c:pt>
                <c:pt idx="31630">
                  <c:v>143.3476</c:v>
                </c:pt>
                <c:pt idx="31631">
                  <c:v>143.35249999999999</c:v>
                </c:pt>
                <c:pt idx="31632">
                  <c:v>143.35729999999998</c:v>
                </c:pt>
                <c:pt idx="31633">
                  <c:v>143.3622</c:v>
                </c:pt>
                <c:pt idx="31634">
                  <c:v>143.36699999999999</c:v>
                </c:pt>
                <c:pt idx="31635">
                  <c:v>143.37189999999998</c:v>
                </c:pt>
                <c:pt idx="31636">
                  <c:v>143.3768</c:v>
                </c:pt>
                <c:pt idx="31637">
                  <c:v>143.38159999999999</c:v>
                </c:pt>
                <c:pt idx="31638">
                  <c:v>143.38650000000001</c:v>
                </c:pt>
                <c:pt idx="31639">
                  <c:v>143.3913</c:v>
                </c:pt>
                <c:pt idx="31640">
                  <c:v>143.39619999999999</c:v>
                </c:pt>
                <c:pt idx="31641">
                  <c:v>143.40100000000001</c:v>
                </c:pt>
                <c:pt idx="31642">
                  <c:v>143.4059</c:v>
                </c:pt>
                <c:pt idx="31643">
                  <c:v>143.41069999999999</c:v>
                </c:pt>
                <c:pt idx="31644">
                  <c:v>143.41560000000001</c:v>
                </c:pt>
                <c:pt idx="31645">
                  <c:v>143.4204</c:v>
                </c:pt>
                <c:pt idx="31646">
                  <c:v>143.42529999999999</c:v>
                </c:pt>
                <c:pt idx="31647">
                  <c:v>143.43020000000001</c:v>
                </c:pt>
                <c:pt idx="31648">
                  <c:v>143.435</c:v>
                </c:pt>
                <c:pt idx="31649">
                  <c:v>143.43990000000002</c:v>
                </c:pt>
                <c:pt idx="31650">
                  <c:v>143.44470000000001</c:v>
                </c:pt>
                <c:pt idx="31651">
                  <c:v>143.4496</c:v>
                </c:pt>
                <c:pt idx="31652">
                  <c:v>143.45440000000002</c:v>
                </c:pt>
                <c:pt idx="31653">
                  <c:v>143.45930000000001</c:v>
                </c:pt>
                <c:pt idx="31654">
                  <c:v>143.4641</c:v>
                </c:pt>
                <c:pt idx="31655">
                  <c:v>143.46900000000002</c:v>
                </c:pt>
                <c:pt idx="31656">
                  <c:v>143.47389999999999</c:v>
                </c:pt>
                <c:pt idx="31657">
                  <c:v>143.47869999999998</c:v>
                </c:pt>
                <c:pt idx="31658">
                  <c:v>143.4836</c:v>
                </c:pt>
                <c:pt idx="31659">
                  <c:v>143.48839999999998</c:v>
                </c:pt>
                <c:pt idx="31660">
                  <c:v>143.49329999999998</c:v>
                </c:pt>
                <c:pt idx="31661">
                  <c:v>143.49809999999999</c:v>
                </c:pt>
                <c:pt idx="31662">
                  <c:v>143.50299999999999</c:v>
                </c:pt>
                <c:pt idx="31663">
                  <c:v>143.5078</c:v>
                </c:pt>
                <c:pt idx="31664">
                  <c:v>143.5127</c:v>
                </c:pt>
                <c:pt idx="31665">
                  <c:v>143.51759999999999</c:v>
                </c:pt>
                <c:pt idx="31666">
                  <c:v>143.5224</c:v>
                </c:pt>
                <c:pt idx="31667">
                  <c:v>143.5273</c:v>
                </c:pt>
                <c:pt idx="31668">
                  <c:v>143.53209999999999</c:v>
                </c:pt>
                <c:pt idx="31669">
                  <c:v>143.53700000000001</c:v>
                </c:pt>
                <c:pt idx="31670">
                  <c:v>143.54179999999999</c:v>
                </c:pt>
                <c:pt idx="31671">
                  <c:v>143.54669999999999</c:v>
                </c:pt>
                <c:pt idx="31672">
                  <c:v>143.5515</c:v>
                </c:pt>
                <c:pt idx="31673">
                  <c:v>143.5564</c:v>
                </c:pt>
                <c:pt idx="31674">
                  <c:v>143.56120000000001</c:v>
                </c:pt>
                <c:pt idx="31675">
                  <c:v>143.56610000000001</c:v>
                </c:pt>
                <c:pt idx="31676">
                  <c:v>143.571</c:v>
                </c:pt>
                <c:pt idx="31677">
                  <c:v>143.57580000000002</c:v>
                </c:pt>
                <c:pt idx="31678">
                  <c:v>143.58070000000001</c:v>
                </c:pt>
                <c:pt idx="31679">
                  <c:v>143.5855</c:v>
                </c:pt>
                <c:pt idx="31680">
                  <c:v>143.59040000000002</c:v>
                </c:pt>
                <c:pt idx="31681">
                  <c:v>143.59520000000001</c:v>
                </c:pt>
                <c:pt idx="31682">
                  <c:v>143.6001</c:v>
                </c:pt>
                <c:pt idx="31683">
                  <c:v>143.60490000000001</c:v>
                </c:pt>
                <c:pt idx="31684">
                  <c:v>143.60980000000001</c:v>
                </c:pt>
                <c:pt idx="31685">
                  <c:v>143.6146</c:v>
                </c:pt>
                <c:pt idx="31686">
                  <c:v>143.61950000000002</c:v>
                </c:pt>
                <c:pt idx="31687">
                  <c:v>143.62440000000001</c:v>
                </c:pt>
                <c:pt idx="31688">
                  <c:v>143.62920000000003</c:v>
                </c:pt>
                <c:pt idx="31689">
                  <c:v>143.63409999999999</c:v>
                </c:pt>
                <c:pt idx="31690">
                  <c:v>143.63890000000001</c:v>
                </c:pt>
                <c:pt idx="31691">
                  <c:v>143.6438</c:v>
                </c:pt>
                <c:pt idx="31692">
                  <c:v>143.64859999999999</c:v>
                </c:pt>
                <c:pt idx="31693">
                  <c:v>143.65349999999998</c:v>
                </c:pt>
                <c:pt idx="31694">
                  <c:v>143.6584</c:v>
                </c:pt>
                <c:pt idx="31695">
                  <c:v>143.66319999999999</c:v>
                </c:pt>
                <c:pt idx="31696">
                  <c:v>143.66809999999998</c:v>
                </c:pt>
                <c:pt idx="31697">
                  <c:v>143.6729</c:v>
                </c:pt>
                <c:pt idx="31698">
                  <c:v>143.67779999999999</c:v>
                </c:pt>
                <c:pt idx="31699">
                  <c:v>143.68259999999998</c:v>
                </c:pt>
                <c:pt idx="31700">
                  <c:v>143.6875</c:v>
                </c:pt>
                <c:pt idx="31701">
                  <c:v>143.69229999999999</c:v>
                </c:pt>
                <c:pt idx="31702">
                  <c:v>143.69720000000001</c:v>
                </c:pt>
                <c:pt idx="31703">
                  <c:v>143.702</c:v>
                </c:pt>
                <c:pt idx="31704">
                  <c:v>143.70689999999999</c:v>
                </c:pt>
                <c:pt idx="31705">
                  <c:v>143.71180000000001</c:v>
                </c:pt>
                <c:pt idx="31706">
                  <c:v>143.7166</c:v>
                </c:pt>
                <c:pt idx="31707">
                  <c:v>143.72149999999999</c:v>
                </c:pt>
                <c:pt idx="31708">
                  <c:v>143.72630000000001</c:v>
                </c:pt>
                <c:pt idx="31709">
                  <c:v>143.7312</c:v>
                </c:pt>
                <c:pt idx="31710">
                  <c:v>143.73599999999999</c:v>
                </c:pt>
                <c:pt idx="31711">
                  <c:v>143.74090000000001</c:v>
                </c:pt>
                <c:pt idx="31712">
                  <c:v>143.7458</c:v>
                </c:pt>
                <c:pt idx="31713">
                  <c:v>143.75060000000002</c:v>
                </c:pt>
                <c:pt idx="31714">
                  <c:v>143.75550000000001</c:v>
                </c:pt>
                <c:pt idx="31715">
                  <c:v>143.7603</c:v>
                </c:pt>
                <c:pt idx="31716">
                  <c:v>143.76520000000002</c:v>
                </c:pt>
                <c:pt idx="31717">
                  <c:v>143.77000000000001</c:v>
                </c:pt>
                <c:pt idx="31718">
                  <c:v>143.7749</c:v>
                </c:pt>
                <c:pt idx="31719">
                  <c:v>143.77970000000002</c:v>
                </c:pt>
                <c:pt idx="31720">
                  <c:v>143.78460000000001</c:v>
                </c:pt>
                <c:pt idx="31721">
                  <c:v>143.7894</c:v>
                </c:pt>
                <c:pt idx="31722">
                  <c:v>143.79430000000002</c:v>
                </c:pt>
                <c:pt idx="31723">
                  <c:v>143.79919999999998</c:v>
                </c:pt>
                <c:pt idx="31724">
                  <c:v>143.80399999999997</c:v>
                </c:pt>
                <c:pt idx="31725">
                  <c:v>143.80889999999999</c:v>
                </c:pt>
                <c:pt idx="31726">
                  <c:v>143.81369999999998</c:v>
                </c:pt>
                <c:pt idx="31727">
                  <c:v>143.8186</c:v>
                </c:pt>
                <c:pt idx="31728">
                  <c:v>143.82339999999999</c:v>
                </c:pt>
                <c:pt idx="31729">
                  <c:v>143.82829999999998</c:v>
                </c:pt>
                <c:pt idx="31730">
                  <c:v>143.8331</c:v>
                </c:pt>
                <c:pt idx="31731">
                  <c:v>143.83799999999999</c:v>
                </c:pt>
                <c:pt idx="31732">
                  <c:v>143.84279999999998</c:v>
                </c:pt>
                <c:pt idx="31733">
                  <c:v>143.8477</c:v>
                </c:pt>
                <c:pt idx="31734">
                  <c:v>143.8526</c:v>
                </c:pt>
                <c:pt idx="31735">
                  <c:v>143.85739999999998</c:v>
                </c:pt>
                <c:pt idx="31736">
                  <c:v>143.8623</c:v>
                </c:pt>
                <c:pt idx="31737">
                  <c:v>143.86709999999999</c:v>
                </c:pt>
                <c:pt idx="31738">
                  <c:v>143.87200000000001</c:v>
                </c:pt>
                <c:pt idx="31739">
                  <c:v>143.8768</c:v>
                </c:pt>
                <c:pt idx="31740">
                  <c:v>143.8817</c:v>
                </c:pt>
                <c:pt idx="31741">
                  <c:v>143.88650000000001</c:v>
                </c:pt>
                <c:pt idx="31742">
                  <c:v>143.8914</c:v>
                </c:pt>
                <c:pt idx="31743">
                  <c:v>143.8963</c:v>
                </c:pt>
                <c:pt idx="31744">
                  <c:v>143.90110000000001</c:v>
                </c:pt>
                <c:pt idx="31745">
                  <c:v>143.90600000000001</c:v>
                </c:pt>
                <c:pt idx="31746">
                  <c:v>143.91079999999999</c:v>
                </c:pt>
                <c:pt idx="31747">
                  <c:v>143.91570000000002</c:v>
                </c:pt>
                <c:pt idx="31748">
                  <c:v>143.9205</c:v>
                </c:pt>
                <c:pt idx="31749">
                  <c:v>143.9254</c:v>
                </c:pt>
                <c:pt idx="31750">
                  <c:v>143.93020000000001</c:v>
                </c:pt>
                <c:pt idx="31751">
                  <c:v>143.93510000000001</c:v>
                </c:pt>
                <c:pt idx="31752">
                  <c:v>143.93990000000002</c:v>
                </c:pt>
                <c:pt idx="31753">
                  <c:v>143.94480000000001</c:v>
                </c:pt>
                <c:pt idx="31754">
                  <c:v>143.94970000000001</c:v>
                </c:pt>
                <c:pt idx="31755">
                  <c:v>143.95450000000002</c:v>
                </c:pt>
                <c:pt idx="31756">
                  <c:v>143.95939999999999</c:v>
                </c:pt>
                <c:pt idx="31757">
                  <c:v>143.96419999999998</c:v>
                </c:pt>
                <c:pt idx="31758">
                  <c:v>143.9691</c:v>
                </c:pt>
                <c:pt idx="31759">
                  <c:v>143.97389999999999</c:v>
                </c:pt>
                <c:pt idx="31760">
                  <c:v>143.97879999999998</c:v>
                </c:pt>
                <c:pt idx="31761">
                  <c:v>143.9836</c:v>
                </c:pt>
                <c:pt idx="31762">
                  <c:v>143.98849999999999</c:v>
                </c:pt>
                <c:pt idx="31763">
                  <c:v>143.99329999999998</c:v>
                </c:pt>
                <c:pt idx="31764">
                  <c:v>143.9982</c:v>
                </c:pt>
                <c:pt idx="31765">
                  <c:v>144.00309999999999</c:v>
                </c:pt>
                <c:pt idx="31766">
                  <c:v>144.00790000000001</c:v>
                </c:pt>
                <c:pt idx="31767">
                  <c:v>144.0128</c:v>
                </c:pt>
                <c:pt idx="31768">
                  <c:v>144.01759999999999</c:v>
                </c:pt>
                <c:pt idx="31769">
                  <c:v>144.02250000000001</c:v>
                </c:pt>
                <c:pt idx="31770">
                  <c:v>144.0273</c:v>
                </c:pt>
                <c:pt idx="31771">
                  <c:v>144.03219999999999</c:v>
                </c:pt>
                <c:pt idx="31772">
                  <c:v>144.03710000000001</c:v>
                </c:pt>
                <c:pt idx="31773">
                  <c:v>144.0419</c:v>
                </c:pt>
                <c:pt idx="31774">
                  <c:v>144.04679999999999</c:v>
                </c:pt>
                <c:pt idx="31775">
                  <c:v>144.05160000000001</c:v>
                </c:pt>
                <c:pt idx="31776">
                  <c:v>144.0565</c:v>
                </c:pt>
                <c:pt idx="31777">
                  <c:v>144.06130000000002</c:v>
                </c:pt>
                <c:pt idx="31778">
                  <c:v>144.06620000000001</c:v>
                </c:pt>
                <c:pt idx="31779">
                  <c:v>144.071</c:v>
                </c:pt>
                <c:pt idx="31780">
                  <c:v>144.07590000000002</c:v>
                </c:pt>
                <c:pt idx="31781">
                  <c:v>144.08070000000001</c:v>
                </c:pt>
                <c:pt idx="31782">
                  <c:v>144.0856</c:v>
                </c:pt>
                <c:pt idx="31783">
                  <c:v>144.09040000000002</c:v>
                </c:pt>
                <c:pt idx="31784">
                  <c:v>144.09530000000001</c:v>
                </c:pt>
                <c:pt idx="31785">
                  <c:v>144.1002</c:v>
                </c:pt>
                <c:pt idx="31786">
                  <c:v>144.10500000000002</c:v>
                </c:pt>
                <c:pt idx="31787">
                  <c:v>144.10990000000001</c:v>
                </c:pt>
                <c:pt idx="31788">
                  <c:v>144.1147</c:v>
                </c:pt>
                <c:pt idx="31789">
                  <c:v>144.11959999999999</c:v>
                </c:pt>
                <c:pt idx="31790">
                  <c:v>144.12440000000001</c:v>
                </c:pt>
                <c:pt idx="31791">
                  <c:v>144.1293</c:v>
                </c:pt>
                <c:pt idx="31792">
                  <c:v>144.13409999999999</c:v>
                </c:pt>
                <c:pt idx="31793">
                  <c:v>144.13899999999998</c:v>
                </c:pt>
                <c:pt idx="31794">
                  <c:v>144.1438</c:v>
                </c:pt>
                <c:pt idx="31795">
                  <c:v>144.14869999999999</c:v>
                </c:pt>
                <c:pt idx="31796">
                  <c:v>144.15359999999998</c:v>
                </c:pt>
                <c:pt idx="31797">
                  <c:v>144.1584</c:v>
                </c:pt>
                <c:pt idx="31798">
                  <c:v>144.16329999999999</c:v>
                </c:pt>
                <c:pt idx="31799">
                  <c:v>144.16809999999998</c:v>
                </c:pt>
                <c:pt idx="31800">
                  <c:v>144.173</c:v>
                </c:pt>
                <c:pt idx="31801">
                  <c:v>144.17779999999999</c:v>
                </c:pt>
                <c:pt idx="31802">
                  <c:v>144.18270000000001</c:v>
                </c:pt>
                <c:pt idx="31803">
                  <c:v>144.1876</c:v>
                </c:pt>
                <c:pt idx="31804">
                  <c:v>144.19239999999999</c:v>
                </c:pt>
                <c:pt idx="31805">
                  <c:v>144.19730000000001</c:v>
                </c:pt>
                <c:pt idx="31806">
                  <c:v>144.2021</c:v>
                </c:pt>
                <c:pt idx="31807">
                  <c:v>144.20699999999999</c:v>
                </c:pt>
                <c:pt idx="31808">
                  <c:v>144.21180000000001</c:v>
                </c:pt>
                <c:pt idx="31809">
                  <c:v>144.2167</c:v>
                </c:pt>
                <c:pt idx="31810">
                  <c:v>144.22149999999999</c:v>
                </c:pt>
                <c:pt idx="31811">
                  <c:v>144.22640000000001</c:v>
                </c:pt>
                <c:pt idx="31812">
                  <c:v>144.2312</c:v>
                </c:pt>
                <c:pt idx="31813">
                  <c:v>144.23609999999999</c:v>
                </c:pt>
                <c:pt idx="31814">
                  <c:v>144.24100000000001</c:v>
                </c:pt>
                <c:pt idx="31815">
                  <c:v>144.2458</c:v>
                </c:pt>
                <c:pt idx="31816">
                  <c:v>144.25070000000002</c:v>
                </c:pt>
                <c:pt idx="31817">
                  <c:v>144.25550000000001</c:v>
                </c:pt>
                <c:pt idx="31818">
                  <c:v>144.2604</c:v>
                </c:pt>
                <c:pt idx="31819">
                  <c:v>144.26520000000002</c:v>
                </c:pt>
                <c:pt idx="31820">
                  <c:v>144.27010000000001</c:v>
                </c:pt>
                <c:pt idx="31821">
                  <c:v>144.2749</c:v>
                </c:pt>
                <c:pt idx="31822">
                  <c:v>144.27980000000002</c:v>
                </c:pt>
                <c:pt idx="31823">
                  <c:v>144.28469999999999</c:v>
                </c:pt>
                <c:pt idx="31824">
                  <c:v>144.28949999999998</c:v>
                </c:pt>
                <c:pt idx="31825">
                  <c:v>144.2944</c:v>
                </c:pt>
                <c:pt idx="31826">
                  <c:v>144.29919999999998</c:v>
                </c:pt>
                <c:pt idx="31827">
                  <c:v>144.30409999999998</c:v>
                </c:pt>
                <c:pt idx="31828">
                  <c:v>144.30889999999999</c:v>
                </c:pt>
                <c:pt idx="31829">
                  <c:v>144.31379999999999</c:v>
                </c:pt>
                <c:pt idx="31830">
                  <c:v>144.3186</c:v>
                </c:pt>
                <c:pt idx="31831">
                  <c:v>144.3235</c:v>
                </c:pt>
                <c:pt idx="31832">
                  <c:v>144.32829999999998</c:v>
                </c:pt>
                <c:pt idx="31833">
                  <c:v>144.33320000000001</c:v>
                </c:pt>
                <c:pt idx="31834">
                  <c:v>144.3381</c:v>
                </c:pt>
                <c:pt idx="31835">
                  <c:v>144.34289999999999</c:v>
                </c:pt>
                <c:pt idx="31836">
                  <c:v>144.34780000000001</c:v>
                </c:pt>
                <c:pt idx="31837">
                  <c:v>144.3526</c:v>
                </c:pt>
                <c:pt idx="31838">
                  <c:v>144.35749999999999</c:v>
                </c:pt>
                <c:pt idx="31839">
                  <c:v>144.3623</c:v>
                </c:pt>
                <c:pt idx="31840">
                  <c:v>144.3672</c:v>
                </c:pt>
                <c:pt idx="31841">
                  <c:v>144.37200000000001</c:v>
                </c:pt>
                <c:pt idx="31842">
                  <c:v>144.37690000000001</c:v>
                </c:pt>
                <c:pt idx="31843">
                  <c:v>144.3817</c:v>
                </c:pt>
                <c:pt idx="31844">
                  <c:v>144.38660000000002</c:v>
                </c:pt>
                <c:pt idx="31845">
                  <c:v>144.39150000000001</c:v>
                </c:pt>
                <c:pt idx="31846">
                  <c:v>144.3963</c:v>
                </c:pt>
                <c:pt idx="31847">
                  <c:v>144.40120000000002</c:v>
                </c:pt>
                <c:pt idx="31848">
                  <c:v>144.40600000000001</c:v>
                </c:pt>
                <c:pt idx="31849">
                  <c:v>144.4109</c:v>
                </c:pt>
                <c:pt idx="31850">
                  <c:v>144.41570000000002</c:v>
                </c:pt>
                <c:pt idx="31851">
                  <c:v>144.42060000000001</c:v>
                </c:pt>
                <c:pt idx="31852">
                  <c:v>144.4254</c:v>
                </c:pt>
                <c:pt idx="31853">
                  <c:v>144.43030000000002</c:v>
                </c:pt>
                <c:pt idx="31854">
                  <c:v>144.43520000000001</c:v>
                </c:pt>
                <c:pt idx="31855">
                  <c:v>144.44000000000003</c:v>
                </c:pt>
                <c:pt idx="31856">
                  <c:v>144.44489999999999</c:v>
                </c:pt>
                <c:pt idx="31857">
                  <c:v>144.44969999999998</c:v>
                </c:pt>
                <c:pt idx="31858">
                  <c:v>144.4546</c:v>
                </c:pt>
                <c:pt idx="31859">
                  <c:v>144.45939999999999</c:v>
                </c:pt>
                <c:pt idx="31860">
                  <c:v>144.46429999999998</c:v>
                </c:pt>
                <c:pt idx="31861">
                  <c:v>144.4691</c:v>
                </c:pt>
                <c:pt idx="31862">
                  <c:v>144.47399999999999</c:v>
                </c:pt>
                <c:pt idx="31863">
                  <c:v>144.47879999999998</c:v>
                </c:pt>
                <c:pt idx="31864">
                  <c:v>144.4837</c:v>
                </c:pt>
                <c:pt idx="31865">
                  <c:v>144.48859999999999</c:v>
                </c:pt>
                <c:pt idx="31866">
                  <c:v>144.49340000000001</c:v>
                </c:pt>
                <c:pt idx="31867">
                  <c:v>144.4983</c:v>
                </c:pt>
                <c:pt idx="31868">
                  <c:v>144.50309999999999</c:v>
                </c:pt>
                <c:pt idx="31869">
                  <c:v>144.50800000000001</c:v>
                </c:pt>
                <c:pt idx="31870">
                  <c:v>144.5128</c:v>
                </c:pt>
                <c:pt idx="31871">
                  <c:v>144.51769999999999</c:v>
                </c:pt>
                <c:pt idx="31872">
                  <c:v>144.52250000000001</c:v>
                </c:pt>
                <c:pt idx="31873">
                  <c:v>144.5274</c:v>
                </c:pt>
                <c:pt idx="31874">
                  <c:v>144.53219999999999</c:v>
                </c:pt>
                <c:pt idx="31875">
                  <c:v>144.53710000000001</c:v>
                </c:pt>
                <c:pt idx="31876">
                  <c:v>144.5419</c:v>
                </c:pt>
                <c:pt idx="31877">
                  <c:v>144.54679999999999</c:v>
                </c:pt>
                <c:pt idx="31878">
                  <c:v>144.55170000000001</c:v>
                </c:pt>
                <c:pt idx="31879">
                  <c:v>144.5565</c:v>
                </c:pt>
                <c:pt idx="31880">
                  <c:v>144.56140000000002</c:v>
                </c:pt>
                <c:pt idx="31881">
                  <c:v>144.56620000000001</c:v>
                </c:pt>
                <c:pt idx="31882">
                  <c:v>144.5711</c:v>
                </c:pt>
                <c:pt idx="31883">
                  <c:v>144.57590000000002</c:v>
                </c:pt>
                <c:pt idx="31884">
                  <c:v>144.58080000000001</c:v>
                </c:pt>
                <c:pt idx="31885">
                  <c:v>144.5857</c:v>
                </c:pt>
                <c:pt idx="31886">
                  <c:v>144.59050000000002</c:v>
                </c:pt>
                <c:pt idx="31887">
                  <c:v>144.59540000000001</c:v>
                </c:pt>
                <c:pt idx="31888">
                  <c:v>144.6002</c:v>
                </c:pt>
                <c:pt idx="31889">
                  <c:v>144.60509999999999</c:v>
                </c:pt>
                <c:pt idx="31890">
                  <c:v>144.60990000000001</c:v>
                </c:pt>
                <c:pt idx="31891">
                  <c:v>144.61479999999997</c:v>
                </c:pt>
                <c:pt idx="31892">
                  <c:v>144.61959999999999</c:v>
                </c:pt>
                <c:pt idx="31893">
                  <c:v>144.62449999999998</c:v>
                </c:pt>
                <c:pt idx="31894">
                  <c:v>144.6293</c:v>
                </c:pt>
                <c:pt idx="31895">
                  <c:v>144.63419999999999</c:v>
                </c:pt>
                <c:pt idx="31896">
                  <c:v>144.63899999999998</c:v>
                </c:pt>
                <c:pt idx="31897">
                  <c:v>144.6439</c:v>
                </c:pt>
                <c:pt idx="31898">
                  <c:v>144.64879999999999</c:v>
                </c:pt>
                <c:pt idx="31899">
                  <c:v>144.65359999999998</c:v>
                </c:pt>
                <c:pt idx="31900">
                  <c:v>144.6585</c:v>
                </c:pt>
                <c:pt idx="31901">
                  <c:v>144.66329999999999</c:v>
                </c:pt>
                <c:pt idx="31902">
                  <c:v>144.66819999999998</c:v>
                </c:pt>
                <c:pt idx="31903">
                  <c:v>144.673</c:v>
                </c:pt>
                <c:pt idx="31904">
                  <c:v>144.67789999999999</c:v>
                </c:pt>
                <c:pt idx="31905">
                  <c:v>144.68279999999999</c:v>
                </c:pt>
                <c:pt idx="31906">
                  <c:v>144.6876</c:v>
                </c:pt>
                <c:pt idx="31907">
                  <c:v>144.6925</c:v>
                </c:pt>
                <c:pt idx="31908">
                  <c:v>144.69730000000001</c:v>
                </c:pt>
                <c:pt idx="31909">
                  <c:v>144.7022</c:v>
                </c:pt>
                <c:pt idx="31910">
                  <c:v>144.70699999999999</c:v>
                </c:pt>
                <c:pt idx="31911">
                  <c:v>144.71190000000001</c:v>
                </c:pt>
                <c:pt idx="31912">
                  <c:v>144.7167</c:v>
                </c:pt>
                <c:pt idx="31913">
                  <c:v>144.7216</c:v>
                </c:pt>
                <c:pt idx="31914">
                  <c:v>144.72640000000001</c:v>
                </c:pt>
                <c:pt idx="31915">
                  <c:v>144.7313</c:v>
                </c:pt>
                <c:pt idx="31916">
                  <c:v>144.73609999999999</c:v>
                </c:pt>
                <c:pt idx="31917">
                  <c:v>144.74100000000001</c:v>
                </c:pt>
                <c:pt idx="31918">
                  <c:v>144.74590000000001</c:v>
                </c:pt>
                <c:pt idx="31919">
                  <c:v>144.75070000000002</c:v>
                </c:pt>
                <c:pt idx="31920">
                  <c:v>144.75560000000002</c:v>
                </c:pt>
                <c:pt idx="31921">
                  <c:v>144.7604</c:v>
                </c:pt>
                <c:pt idx="31922">
                  <c:v>144.76530000000002</c:v>
                </c:pt>
                <c:pt idx="31923">
                  <c:v>144.77010000000001</c:v>
                </c:pt>
                <c:pt idx="31924">
                  <c:v>144.77499999999998</c:v>
                </c:pt>
                <c:pt idx="31925">
                  <c:v>144.77979999999999</c:v>
                </c:pt>
                <c:pt idx="31926">
                  <c:v>144.78469999999999</c:v>
                </c:pt>
                <c:pt idx="31927">
                  <c:v>144.78949999999998</c:v>
                </c:pt>
                <c:pt idx="31928">
                  <c:v>144.7944</c:v>
                </c:pt>
                <c:pt idx="31929">
                  <c:v>144.79929999999999</c:v>
                </c:pt>
                <c:pt idx="31930">
                  <c:v>144.80410000000001</c:v>
                </c:pt>
                <c:pt idx="31931">
                  <c:v>144.809</c:v>
                </c:pt>
                <c:pt idx="31932">
                  <c:v>144.81379999999999</c:v>
                </c:pt>
                <c:pt idx="31933">
                  <c:v>144.81870000000001</c:v>
                </c:pt>
                <c:pt idx="31934">
                  <c:v>144.8235</c:v>
                </c:pt>
                <c:pt idx="31935">
                  <c:v>144.82839999999999</c:v>
                </c:pt>
                <c:pt idx="31936">
                  <c:v>144.83320000000001</c:v>
                </c:pt>
                <c:pt idx="31937">
                  <c:v>144.8381</c:v>
                </c:pt>
                <c:pt idx="31938">
                  <c:v>144.84299999999999</c:v>
                </c:pt>
                <c:pt idx="31939">
                  <c:v>144.84780000000001</c:v>
                </c:pt>
                <c:pt idx="31940">
                  <c:v>144.8527</c:v>
                </c:pt>
                <c:pt idx="31941">
                  <c:v>144.85749999999999</c:v>
                </c:pt>
                <c:pt idx="31942">
                  <c:v>144.86240000000001</c:v>
                </c:pt>
                <c:pt idx="31943">
                  <c:v>144.8672</c:v>
                </c:pt>
                <c:pt idx="31944">
                  <c:v>144.87210000000002</c:v>
                </c:pt>
                <c:pt idx="31945">
                  <c:v>144.87690000000001</c:v>
                </c:pt>
                <c:pt idx="31946">
                  <c:v>144.8818</c:v>
                </c:pt>
                <c:pt idx="31947">
                  <c:v>144.88660000000002</c:v>
                </c:pt>
                <c:pt idx="31948">
                  <c:v>144.89150000000001</c:v>
                </c:pt>
                <c:pt idx="31949">
                  <c:v>144.8964</c:v>
                </c:pt>
                <c:pt idx="31950">
                  <c:v>144.90120000000002</c:v>
                </c:pt>
                <c:pt idx="31951">
                  <c:v>144.90610000000001</c:v>
                </c:pt>
                <c:pt idx="31952">
                  <c:v>144.9109</c:v>
                </c:pt>
                <c:pt idx="31953">
                  <c:v>144.91580000000002</c:v>
                </c:pt>
                <c:pt idx="31954">
                  <c:v>144.92060000000001</c:v>
                </c:pt>
                <c:pt idx="31955">
                  <c:v>144.9255</c:v>
                </c:pt>
                <c:pt idx="31956">
                  <c:v>144.93030000000002</c:v>
                </c:pt>
                <c:pt idx="31957">
                  <c:v>144.93519999999998</c:v>
                </c:pt>
                <c:pt idx="31958">
                  <c:v>144.94000000000003</c:v>
                </c:pt>
                <c:pt idx="31959">
                  <c:v>144.94489999999999</c:v>
                </c:pt>
                <c:pt idx="31960">
                  <c:v>144.94969999999998</c:v>
                </c:pt>
                <c:pt idx="31961">
                  <c:v>144.9546</c:v>
                </c:pt>
                <c:pt idx="31962">
                  <c:v>144.95949999999999</c:v>
                </c:pt>
                <c:pt idx="31963">
                  <c:v>144.96429999999998</c:v>
                </c:pt>
                <c:pt idx="31964">
                  <c:v>144.9692</c:v>
                </c:pt>
                <c:pt idx="31965">
                  <c:v>144.97399999999999</c:v>
                </c:pt>
                <c:pt idx="31966">
                  <c:v>144.97889999999998</c:v>
                </c:pt>
                <c:pt idx="31967">
                  <c:v>144.9837</c:v>
                </c:pt>
                <c:pt idx="31968">
                  <c:v>144.98859999999999</c:v>
                </c:pt>
                <c:pt idx="31969">
                  <c:v>144.99340000000001</c:v>
                </c:pt>
                <c:pt idx="31970">
                  <c:v>144.9983</c:v>
                </c:pt>
                <c:pt idx="31971">
                  <c:v>145.00319999999999</c:v>
                </c:pt>
                <c:pt idx="31972">
                  <c:v>145.00800000000001</c:v>
                </c:pt>
                <c:pt idx="31973">
                  <c:v>145.0129</c:v>
                </c:pt>
                <c:pt idx="31974">
                  <c:v>145.01769999999999</c:v>
                </c:pt>
                <c:pt idx="31975">
                  <c:v>145.02260000000001</c:v>
                </c:pt>
                <c:pt idx="31976">
                  <c:v>145.0274</c:v>
                </c:pt>
                <c:pt idx="31977">
                  <c:v>145.03229999999999</c:v>
                </c:pt>
                <c:pt idx="31978">
                  <c:v>145.03710000000001</c:v>
                </c:pt>
                <c:pt idx="31979">
                  <c:v>145.042</c:v>
                </c:pt>
                <c:pt idx="31980">
                  <c:v>145.04679999999999</c:v>
                </c:pt>
                <c:pt idx="31981">
                  <c:v>145.05170000000001</c:v>
                </c:pt>
                <c:pt idx="31982">
                  <c:v>145.0566</c:v>
                </c:pt>
                <c:pt idx="31983">
                  <c:v>145.06140000000002</c:v>
                </c:pt>
                <c:pt idx="31984">
                  <c:v>145.06630000000001</c:v>
                </c:pt>
                <c:pt idx="31985">
                  <c:v>145.0711</c:v>
                </c:pt>
                <c:pt idx="31986">
                  <c:v>145.07600000000002</c:v>
                </c:pt>
                <c:pt idx="31987">
                  <c:v>145.08080000000001</c:v>
                </c:pt>
                <c:pt idx="31988">
                  <c:v>145.0857</c:v>
                </c:pt>
                <c:pt idx="31989">
                  <c:v>145.09050000000002</c:v>
                </c:pt>
                <c:pt idx="31990">
                  <c:v>145.09540000000001</c:v>
                </c:pt>
                <c:pt idx="31991">
                  <c:v>145.10029999999998</c:v>
                </c:pt>
                <c:pt idx="31992">
                  <c:v>145.10509999999999</c:v>
                </c:pt>
                <c:pt idx="31993">
                  <c:v>145.10999999999999</c:v>
                </c:pt>
                <c:pt idx="31994">
                  <c:v>145.1148</c:v>
                </c:pt>
                <c:pt idx="31995">
                  <c:v>145.11969999999999</c:v>
                </c:pt>
                <c:pt idx="31996">
                  <c:v>145.12449999999998</c:v>
                </c:pt>
                <c:pt idx="31997">
                  <c:v>145.1294</c:v>
                </c:pt>
                <c:pt idx="31998">
                  <c:v>145.13419999999999</c:v>
                </c:pt>
                <c:pt idx="31999">
                  <c:v>145.13909999999998</c:v>
                </c:pt>
                <c:pt idx="32000">
                  <c:v>145.1439</c:v>
                </c:pt>
                <c:pt idx="32001">
                  <c:v>145.14879999999999</c:v>
                </c:pt>
                <c:pt idx="32002">
                  <c:v>145.15359999999998</c:v>
                </c:pt>
                <c:pt idx="32003">
                  <c:v>145.1585</c:v>
                </c:pt>
                <c:pt idx="32004">
                  <c:v>145.1634</c:v>
                </c:pt>
                <c:pt idx="32005">
                  <c:v>145.16819999999998</c:v>
                </c:pt>
                <c:pt idx="32006">
                  <c:v>145.17310000000001</c:v>
                </c:pt>
                <c:pt idx="32007">
                  <c:v>145.17789999999999</c:v>
                </c:pt>
                <c:pt idx="32008">
                  <c:v>145.18280000000001</c:v>
                </c:pt>
                <c:pt idx="32009">
                  <c:v>145.1876</c:v>
                </c:pt>
                <c:pt idx="32010">
                  <c:v>145.1925</c:v>
                </c:pt>
                <c:pt idx="32011">
                  <c:v>145.19730000000001</c:v>
                </c:pt>
                <c:pt idx="32012">
                  <c:v>145.2022</c:v>
                </c:pt>
                <c:pt idx="32013">
                  <c:v>145.20699999999999</c:v>
                </c:pt>
                <c:pt idx="32014">
                  <c:v>145.21190000000001</c:v>
                </c:pt>
                <c:pt idx="32015">
                  <c:v>145.21680000000001</c:v>
                </c:pt>
                <c:pt idx="32016">
                  <c:v>145.2216</c:v>
                </c:pt>
                <c:pt idx="32017">
                  <c:v>145.22650000000002</c:v>
                </c:pt>
                <c:pt idx="32018">
                  <c:v>145.2313</c:v>
                </c:pt>
                <c:pt idx="32019">
                  <c:v>145.2362</c:v>
                </c:pt>
                <c:pt idx="32020">
                  <c:v>145.24100000000001</c:v>
                </c:pt>
                <c:pt idx="32021">
                  <c:v>145.24590000000001</c:v>
                </c:pt>
                <c:pt idx="32022">
                  <c:v>145.25070000000002</c:v>
                </c:pt>
                <c:pt idx="32023">
                  <c:v>145.25560000000002</c:v>
                </c:pt>
                <c:pt idx="32024">
                  <c:v>145.26049999999998</c:v>
                </c:pt>
                <c:pt idx="32025">
                  <c:v>145.26530000000002</c:v>
                </c:pt>
                <c:pt idx="32026">
                  <c:v>145.27019999999999</c:v>
                </c:pt>
                <c:pt idx="32027">
                  <c:v>145.27499999999998</c:v>
                </c:pt>
                <c:pt idx="32028">
                  <c:v>145.2799</c:v>
                </c:pt>
                <c:pt idx="32029">
                  <c:v>145.28469999999999</c:v>
                </c:pt>
                <c:pt idx="32030">
                  <c:v>145.28959999999998</c:v>
                </c:pt>
                <c:pt idx="32031">
                  <c:v>145.2944</c:v>
                </c:pt>
                <c:pt idx="32032">
                  <c:v>145.29929999999999</c:v>
                </c:pt>
                <c:pt idx="32033">
                  <c:v>145.30410000000001</c:v>
                </c:pt>
                <c:pt idx="32034">
                  <c:v>145.309</c:v>
                </c:pt>
                <c:pt idx="32035">
                  <c:v>145.31379999999999</c:v>
                </c:pt>
                <c:pt idx="32036">
                  <c:v>145.31870000000001</c:v>
                </c:pt>
                <c:pt idx="32037">
                  <c:v>145.3236</c:v>
                </c:pt>
                <c:pt idx="32038">
                  <c:v>145.32839999999999</c:v>
                </c:pt>
                <c:pt idx="32039">
                  <c:v>145.33330000000001</c:v>
                </c:pt>
                <c:pt idx="32040">
                  <c:v>145.3381</c:v>
                </c:pt>
                <c:pt idx="32041">
                  <c:v>145.34299999999999</c:v>
                </c:pt>
                <c:pt idx="32042">
                  <c:v>145.34780000000001</c:v>
                </c:pt>
                <c:pt idx="32043">
                  <c:v>145.3527</c:v>
                </c:pt>
                <c:pt idx="32044">
                  <c:v>145.35749999999999</c:v>
                </c:pt>
                <c:pt idx="32045">
                  <c:v>145.36240000000001</c:v>
                </c:pt>
                <c:pt idx="32046">
                  <c:v>145.3672</c:v>
                </c:pt>
                <c:pt idx="32047">
                  <c:v>145.37210000000002</c:v>
                </c:pt>
                <c:pt idx="32048">
                  <c:v>145.37700000000001</c:v>
                </c:pt>
                <c:pt idx="32049">
                  <c:v>145.3818</c:v>
                </c:pt>
                <c:pt idx="32050">
                  <c:v>145.38670000000002</c:v>
                </c:pt>
                <c:pt idx="32051">
                  <c:v>145.39150000000001</c:v>
                </c:pt>
                <c:pt idx="32052">
                  <c:v>145.3964</c:v>
                </c:pt>
                <c:pt idx="32053">
                  <c:v>145.40120000000002</c:v>
                </c:pt>
                <c:pt idx="32054">
                  <c:v>145.40610000000001</c:v>
                </c:pt>
                <c:pt idx="32055">
                  <c:v>145.4109</c:v>
                </c:pt>
                <c:pt idx="32056">
                  <c:v>145.41580000000002</c:v>
                </c:pt>
                <c:pt idx="32057">
                  <c:v>145.42070000000001</c:v>
                </c:pt>
                <c:pt idx="32058">
                  <c:v>145.4255</c:v>
                </c:pt>
                <c:pt idx="32059">
                  <c:v>145.43039999999999</c:v>
                </c:pt>
                <c:pt idx="32060">
                  <c:v>145.43519999999998</c:v>
                </c:pt>
                <c:pt idx="32061">
                  <c:v>145.4401</c:v>
                </c:pt>
                <c:pt idx="32062">
                  <c:v>145.44489999999999</c:v>
                </c:pt>
                <c:pt idx="32063">
                  <c:v>145.44979999999998</c:v>
                </c:pt>
                <c:pt idx="32064">
                  <c:v>145.4546</c:v>
                </c:pt>
                <c:pt idx="32065">
                  <c:v>145.45949999999999</c:v>
                </c:pt>
                <c:pt idx="32066">
                  <c:v>145.46429999999998</c:v>
                </c:pt>
                <c:pt idx="32067">
                  <c:v>145.4692</c:v>
                </c:pt>
                <c:pt idx="32068">
                  <c:v>145.47399999999999</c:v>
                </c:pt>
                <c:pt idx="32069">
                  <c:v>145.47889999999998</c:v>
                </c:pt>
                <c:pt idx="32070">
                  <c:v>145.4838</c:v>
                </c:pt>
                <c:pt idx="32071">
                  <c:v>145.48859999999999</c:v>
                </c:pt>
                <c:pt idx="32072">
                  <c:v>145.49350000000001</c:v>
                </c:pt>
                <c:pt idx="32073">
                  <c:v>145.4983</c:v>
                </c:pt>
                <c:pt idx="32074">
                  <c:v>145.50319999999999</c:v>
                </c:pt>
                <c:pt idx="32075">
                  <c:v>145.50800000000001</c:v>
                </c:pt>
                <c:pt idx="32076">
                  <c:v>145.5129</c:v>
                </c:pt>
                <c:pt idx="32077">
                  <c:v>145.51769999999999</c:v>
                </c:pt>
                <c:pt idx="32078">
                  <c:v>145.52260000000001</c:v>
                </c:pt>
                <c:pt idx="32079">
                  <c:v>145.5275</c:v>
                </c:pt>
                <c:pt idx="32080">
                  <c:v>145.53229999999999</c:v>
                </c:pt>
                <c:pt idx="32081">
                  <c:v>145.53720000000001</c:v>
                </c:pt>
                <c:pt idx="32082">
                  <c:v>145.542</c:v>
                </c:pt>
                <c:pt idx="32083">
                  <c:v>145.54689999999999</c:v>
                </c:pt>
                <c:pt idx="32084">
                  <c:v>145.55170000000001</c:v>
                </c:pt>
                <c:pt idx="32085">
                  <c:v>145.5566</c:v>
                </c:pt>
                <c:pt idx="32086">
                  <c:v>145.56140000000002</c:v>
                </c:pt>
                <c:pt idx="32087">
                  <c:v>145.56630000000001</c:v>
                </c:pt>
                <c:pt idx="32088">
                  <c:v>145.5711</c:v>
                </c:pt>
                <c:pt idx="32089">
                  <c:v>145.57600000000002</c:v>
                </c:pt>
                <c:pt idx="32090">
                  <c:v>145.58080000000001</c:v>
                </c:pt>
                <c:pt idx="32091">
                  <c:v>145.5857</c:v>
                </c:pt>
                <c:pt idx="32092">
                  <c:v>145.59059999999999</c:v>
                </c:pt>
                <c:pt idx="32093">
                  <c:v>145.59540000000001</c:v>
                </c:pt>
                <c:pt idx="32094">
                  <c:v>145.60029999999998</c:v>
                </c:pt>
                <c:pt idx="32095">
                  <c:v>145.60509999999999</c:v>
                </c:pt>
                <c:pt idx="32096">
                  <c:v>145.60999999999999</c:v>
                </c:pt>
                <c:pt idx="32097">
                  <c:v>145.6148</c:v>
                </c:pt>
                <c:pt idx="32098">
                  <c:v>145.61969999999999</c:v>
                </c:pt>
                <c:pt idx="32099">
                  <c:v>145.62449999999998</c:v>
                </c:pt>
                <c:pt idx="32100">
                  <c:v>145.6294</c:v>
                </c:pt>
                <c:pt idx="32101">
                  <c:v>145.63419999999999</c:v>
                </c:pt>
                <c:pt idx="32102">
                  <c:v>145.63909999999998</c:v>
                </c:pt>
                <c:pt idx="32103">
                  <c:v>145.6439</c:v>
                </c:pt>
                <c:pt idx="32104">
                  <c:v>145.64879999999999</c:v>
                </c:pt>
                <c:pt idx="32105">
                  <c:v>145.65369999999999</c:v>
                </c:pt>
                <c:pt idx="32106">
                  <c:v>145.6585</c:v>
                </c:pt>
                <c:pt idx="32107">
                  <c:v>145.6634</c:v>
                </c:pt>
                <c:pt idx="32108">
                  <c:v>145.66819999999998</c:v>
                </c:pt>
                <c:pt idx="32109">
                  <c:v>145.67310000000001</c:v>
                </c:pt>
                <c:pt idx="32110">
                  <c:v>145.67789999999999</c:v>
                </c:pt>
                <c:pt idx="32111">
                  <c:v>145.68280000000001</c:v>
                </c:pt>
                <c:pt idx="32112">
                  <c:v>145.6876</c:v>
                </c:pt>
                <c:pt idx="32113">
                  <c:v>145.6925</c:v>
                </c:pt>
                <c:pt idx="32114">
                  <c:v>145.69740000000002</c:v>
                </c:pt>
                <c:pt idx="32115">
                  <c:v>145.7022</c:v>
                </c:pt>
                <c:pt idx="32116">
                  <c:v>145.7071</c:v>
                </c:pt>
                <c:pt idx="32117">
                  <c:v>145.71190000000001</c:v>
                </c:pt>
                <c:pt idx="32118">
                  <c:v>145.71680000000001</c:v>
                </c:pt>
                <c:pt idx="32119">
                  <c:v>145.7216</c:v>
                </c:pt>
                <c:pt idx="32120">
                  <c:v>145.72650000000002</c:v>
                </c:pt>
                <c:pt idx="32121">
                  <c:v>145.7313</c:v>
                </c:pt>
                <c:pt idx="32122">
                  <c:v>145.7362</c:v>
                </c:pt>
                <c:pt idx="32123">
                  <c:v>145.74100000000001</c:v>
                </c:pt>
                <c:pt idx="32124">
                  <c:v>145.74590000000001</c:v>
                </c:pt>
                <c:pt idx="32125">
                  <c:v>145.75070000000002</c:v>
                </c:pt>
                <c:pt idx="32126">
                  <c:v>145.75560000000002</c:v>
                </c:pt>
                <c:pt idx="32127">
                  <c:v>145.76049999999998</c:v>
                </c:pt>
                <c:pt idx="32128">
                  <c:v>145.7653</c:v>
                </c:pt>
                <c:pt idx="32129">
                  <c:v>145.77019999999999</c:v>
                </c:pt>
                <c:pt idx="32130">
                  <c:v>145.77499999999998</c:v>
                </c:pt>
                <c:pt idx="32131">
                  <c:v>145.7799</c:v>
                </c:pt>
                <c:pt idx="32132">
                  <c:v>145.78469999999999</c:v>
                </c:pt>
                <c:pt idx="32133">
                  <c:v>145.78959999999998</c:v>
                </c:pt>
                <c:pt idx="32134">
                  <c:v>145.7944</c:v>
                </c:pt>
                <c:pt idx="32135">
                  <c:v>145.79929999999999</c:v>
                </c:pt>
                <c:pt idx="32136">
                  <c:v>145.80420000000001</c:v>
                </c:pt>
                <c:pt idx="32137">
                  <c:v>145.809</c:v>
                </c:pt>
                <c:pt idx="32138">
                  <c:v>145.81389999999999</c:v>
                </c:pt>
                <c:pt idx="32139">
                  <c:v>145.81870000000001</c:v>
                </c:pt>
                <c:pt idx="32140">
                  <c:v>145.8236</c:v>
                </c:pt>
                <c:pt idx="32141">
                  <c:v>145.82839999999999</c:v>
                </c:pt>
                <c:pt idx="32142">
                  <c:v>145.83330000000001</c:v>
                </c:pt>
                <c:pt idx="32143">
                  <c:v>145.8381</c:v>
                </c:pt>
                <c:pt idx="32144">
                  <c:v>145.84299999999999</c:v>
                </c:pt>
                <c:pt idx="32145">
                  <c:v>145.84780000000001</c:v>
                </c:pt>
                <c:pt idx="32146">
                  <c:v>145.8527</c:v>
                </c:pt>
                <c:pt idx="32147">
                  <c:v>145.85749999999999</c:v>
                </c:pt>
                <c:pt idx="32148">
                  <c:v>145.86240000000001</c:v>
                </c:pt>
                <c:pt idx="32149">
                  <c:v>145.8673</c:v>
                </c:pt>
                <c:pt idx="32150">
                  <c:v>145.87210000000002</c:v>
                </c:pt>
                <c:pt idx="32151">
                  <c:v>145.87700000000001</c:v>
                </c:pt>
                <c:pt idx="32152">
                  <c:v>145.8818</c:v>
                </c:pt>
                <c:pt idx="32153">
                  <c:v>145.88670000000002</c:v>
                </c:pt>
                <c:pt idx="32154">
                  <c:v>145.89150000000001</c:v>
                </c:pt>
                <c:pt idx="32155">
                  <c:v>145.8964</c:v>
                </c:pt>
                <c:pt idx="32156">
                  <c:v>145.90120000000002</c:v>
                </c:pt>
                <c:pt idx="32157">
                  <c:v>145.90610000000001</c:v>
                </c:pt>
                <c:pt idx="32158">
                  <c:v>145.9109</c:v>
                </c:pt>
                <c:pt idx="32159">
                  <c:v>145.91580000000002</c:v>
                </c:pt>
                <c:pt idx="32160">
                  <c:v>145.92060000000001</c:v>
                </c:pt>
                <c:pt idx="32161">
                  <c:v>145.9255</c:v>
                </c:pt>
                <c:pt idx="32162">
                  <c:v>145.93039999999999</c:v>
                </c:pt>
                <c:pt idx="32163">
                  <c:v>145.93519999999998</c:v>
                </c:pt>
                <c:pt idx="32164">
                  <c:v>145.9401</c:v>
                </c:pt>
                <c:pt idx="32165">
                  <c:v>145.94489999999999</c:v>
                </c:pt>
                <c:pt idx="32166">
                  <c:v>145.94979999999998</c:v>
                </c:pt>
                <c:pt idx="32167">
                  <c:v>145.9546</c:v>
                </c:pt>
                <c:pt idx="32168">
                  <c:v>145.95949999999999</c:v>
                </c:pt>
                <c:pt idx="32169">
                  <c:v>145.96429999999998</c:v>
                </c:pt>
                <c:pt idx="32170">
                  <c:v>145.9692</c:v>
                </c:pt>
                <c:pt idx="32171">
                  <c:v>145.97409999999999</c:v>
                </c:pt>
                <c:pt idx="32172">
                  <c:v>145.97889999999998</c:v>
                </c:pt>
                <c:pt idx="32173">
                  <c:v>145.9838</c:v>
                </c:pt>
                <c:pt idx="32174">
                  <c:v>145.98859999999999</c:v>
                </c:pt>
                <c:pt idx="32175">
                  <c:v>145.99350000000001</c:v>
                </c:pt>
                <c:pt idx="32176">
                  <c:v>145.9983</c:v>
                </c:pt>
                <c:pt idx="32177">
                  <c:v>146.00319999999999</c:v>
                </c:pt>
                <c:pt idx="32178">
                  <c:v>146.00800000000001</c:v>
                </c:pt>
                <c:pt idx="32179">
                  <c:v>146.0129</c:v>
                </c:pt>
                <c:pt idx="32180">
                  <c:v>146.01769999999999</c:v>
                </c:pt>
                <c:pt idx="32181">
                  <c:v>146.02260000000001</c:v>
                </c:pt>
                <c:pt idx="32182">
                  <c:v>146.0274</c:v>
                </c:pt>
                <c:pt idx="32183">
                  <c:v>146.03229999999999</c:v>
                </c:pt>
                <c:pt idx="32184">
                  <c:v>146.03720000000001</c:v>
                </c:pt>
                <c:pt idx="32185">
                  <c:v>146.042</c:v>
                </c:pt>
                <c:pt idx="32186">
                  <c:v>146.04689999999999</c:v>
                </c:pt>
                <c:pt idx="32187">
                  <c:v>146.05170000000001</c:v>
                </c:pt>
                <c:pt idx="32188">
                  <c:v>146.0566</c:v>
                </c:pt>
                <c:pt idx="32189">
                  <c:v>146.06140000000002</c:v>
                </c:pt>
                <c:pt idx="32190">
                  <c:v>146.06630000000001</c:v>
                </c:pt>
                <c:pt idx="32191">
                  <c:v>146.0711</c:v>
                </c:pt>
                <c:pt idx="32192">
                  <c:v>146.07600000000002</c:v>
                </c:pt>
                <c:pt idx="32193">
                  <c:v>146.08090000000001</c:v>
                </c:pt>
                <c:pt idx="32194">
                  <c:v>146.0857</c:v>
                </c:pt>
                <c:pt idx="32195">
                  <c:v>146.09059999999999</c:v>
                </c:pt>
                <c:pt idx="32196">
                  <c:v>146.09539999999998</c:v>
                </c:pt>
                <c:pt idx="32197">
                  <c:v>146.10029999999998</c:v>
                </c:pt>
                <c:pt idx="32198">
                  <c:v>146.10509999999999</c:v>
                </c:pt>
                <c:pt idx="32199">
                  <c:v>146.10999999999999</c:v>
                </c:pt>
                <c:pt idx="32200">
                  <c:v>146.1148</c:v>
                </c:pt>
                <c:pt idx="32201">
                  <c:v>146.11969999999999</c:v>
                </c:pt>
                <c:pt idx="32202">
                  <c:v>146.12449999999998</c:v>
                </c:pt>
                <c:pt idx="32203">
                  <c:v>146.1294</c:v>
                </c:pt>
                <c:pt idx="32204">
                  <c:v>146.13419999999999</c:v>
                </c:pt>
                <c:pt idx="32205">
                  <c:v>146.13909999999998</c:v>
                </c:pt>
                <c:pt idx="32206">
                  <c:v>146.14400000000001</c:v>
                </c:pt>
                <c:pt idx="32207">
                  <c:v>146.14879999999999</c:v>
                </c:pt>
                <c:pt idx="32208">
                  <c:v>146.15369999999999</c:v>
                </c:pt>
                <c:pt idx="32209">
                  <c:v>146.1585</c:v>
                </c:pt>
                <c:pt idx="32210">
                  <c:v>146.1634</c:v>
                </c:pt>
                <c:pt idx="32211">
                  <c:v>146.16819999999998</c:v>
                </c:pt>
                <c:pt idx="32212">
                  <c:v>146.17310000000001</c:v>
                </c:pt>
                <c:pt idx="32213">
                  <c:v>146.17789999999999</c:v>
                </c:pt>
                <c:pt idx="32214">
                  <c:v>146.18280000000001</c:v>
                </c:pt>
                <c:pt idx="32215">
                  <c:v>146.1876</c:v>
                </c:pt>
                <c:pt idx="32216">
                  <c:v>146.1925</c:v>
                </c:pt>
                <c:pt idx="32217">
                  <c:v>146.19730000000001</c:v>
                </c:pt>
                <c:pt idx="32218">
                  <c:v>146.2022</c:v>
                </c:pt>
                <c:pt idx="32219">
                  <c:v>146.2071</c:v>
                </c:pt>
                <c:pt idx="32220">
                  <c:v>146.21190000000001</c:v>
                </c:pt>
                <c:pt idx="32221">
                  <c:v>146.21680000000001</c:v>
                </c:pt>
                <c:pt idx="32222">
                  <c:v>146.2216</c:v>
                </c:pt>
                <c:pt idx="32223">
                  <c:v>146.22650000000002</c:v>
                </c:pt>
                <c:pt idx="32224">
                  <c:v>146.2313</c:v>
                </c:pt>
                <c:pt idx="32225">
                  <c:v>146.2362</c:v>
                </c:pt>
                <c:pt idx="32226">
                  <c:v>146.24100000000001</c:v>
                </c:pt>
                <c:pt idx="32227">
                  <c:v>146.24590000000001</c:v>
                </c:pt>
                <c:pt idx="32228">
                  <c:v>146.25070000000002</c:v>
                </c:pt>
                <c:pt idx="32229">
                  <c:v>146.25560000000002</c:v>
                </c:pt>
                <c:pt idx="32230">
                  <c:v>146.26049999999998</c:v>
                </c:pt>
                <c:pt idx="32231">
                  <c:v>146.2653</c:v>
                </c:pt>
                <c:pt idx="32232">
                  <c:v>146.27019999999999</c:v>
                </c:pt>
                <c:pt idx="32233">
                  <c:v>146.27499999999998</c:v>
                </c:pt>
                <c:pt idx="32234">
                  <c:v>146.2799</c:v>
                </c:pt>
                <c:pt idx="32235">
                  <c:v>146.28469999999999</c:v>
                </c:pt>
                <c:pt idx="32236">
                  <c:v>146.28959999999998</c:v>
                </c:pt>
                <c:pt idx="32237">
                  <c:v>146.2944</c:v>
                </c:pt>
                <c:pt idx="32238">
                  <c:v>146.29929999999999</c:v>
                </c:pt>
                <c:pt idx="32239">
                  <c:v>146.30410000000001</c:v>
                </c:pt>
                <c:pt idx="32240">
                  <c:v>146.309</c:v>
                </c:pt>
                <c:pt idx="32241">
                  <c:v>146.31379999999999</c:v>
                </c:pt>
                <c:pt idx="32242">
                  <c:v>146.31870000000001</c:v>
                </c:pt>
                <c:pt idx="32243">
                  <c:v>146.3236</c:v>
                </c:pt>
                <c:pt idx="32244">
                  <c:v>146.32839999999999</c:v>
                </c:pt>
                <c:pt idx="32245">
                  <c:v>146.33330000000001</c:v>
                </c:pt>
                <c:pt idx="32246">
                  <c:v>146.3381</c:v>
                </c:pt>
                <c:pt idx="32247">
                  <c:v>146.34299999999999</c:v>
                </c:pt>
                <c:pt idx="32248">
                  <c:v>146.34780000000001</c:v>
                </c:pt>
                <c:pt idx="32249">
                  <c:v>146.3527</c:v>
                </c:pt>
                <c:pt idx="32250">
                  <c:v>146.35749999999999</c:v>
                </c:pt>
                <c:pt idx="32251">
                  <c:v>146.36240000000001</c:v>
                </c:pt>
                <c:pt idx="32252">
                  <c:v>146.3673</c:v>
                </c:pt>
                <c:pt idx="32253">
                  <c:v>146.37210000000002</c:v>
                </c:pt>
                <c:pt idx="32254">
                  <c:v>146.37700000000001</c:v>
                </c:pt>
                <c:pt idx="32255">
                  <c:v>146.3818</c:v>
                </c:pt>
                <c:pt idx="32256">
                  <c:v>146.38670000000002</c:v>
                </c:pt>
                <c:pt idx="32257">
                  <c:v>146.39150000000001</c:v>
                </c:pt>
                <c:pt idx="32258">
                  <c:v>146.3964</c:v>
                </c:pt>
                <c:pt idx="32259">
                  <c:v>146.40120000000002</c:v>
                </c:pt>
                <c:pt idx="32260">
                  <c:v>146.40610000000001</c:v>
                </c:pt>
                <c:pt idx="32261">
                  <c:v>146.4109</c:v>
                </c:pt>
                <c:pt idx="32262">
                  <c:v>146.41580000000002</c:v>
                </c:pt>
                <c:pt idx="32263">
                  <c:v>146.42060000000001</c:v>
                </c:pt>
                <c:pt idx="32264">
                  <c:v>146.4255</c:v>
                </c:pt>
                <c:pt idx="32265">
                  <c:v>146.43030000000002</c:v>
                </c:pt>
                <c:pt idx="32266">
                  <c:v>146.43519999999998</c:v>
                </c:pt>
                <c:pt idx="32267">
                  <c:v>146.4401</c:v>
                </c:pt>
                <c:pt idx="32268">
                  <c:v>146.44489999999999</c:v>
                </c:pt>
                <c:pt idx="32269">
                  <c:v>146.44979999999998</c:v>
                </c:pt>
                <c:pt idx="32270">
                  <c:v>146.4546</c:v>
                </c:pt>
                <c:pt idx="32271">
                  <c:v>146.45949999999999</c:v>
                </c:pt>
                <c:pt idx="32272">
                  <c:v>146.46429999999998</c:v>
                </c:pt>
                <c:pt idx="32273">
                  <c:v>146.4692</c:v>
                </c:pt>
                <c:pt idx="32274">
                  <c:v>146.47399999999999</c:v>
                </c:pt>
                <c:pt idx="32275">
                  <c:v>146.47889999999998</c:v>
                </c:pt>
                <c:pt idx="32276">
                  <c:v>146.4837</c:v>
                </c:pt>
                <c:pt idx="32277">
                  <c:v>146.48859999999999</c:v>
                </c:pt>
                <c:pt idx="32278">
                  <c:v>146.49340000000001</c:v>
                </c:pt>
                <c:pt idx="32279">
                  <c:v>146.4983</c:v>
                </c:pt>
                <c:pt idx="32280">
                  <c:v>146.50319999999999</c:v>
                </c:pt>
                <c:pt idx="32281">
                  <c:v>146.50800000000001</c:v>
                </c:pt>
                <c:pt idx="32282">
                  <c:v>146.5129</c:v>
                </c:pt>
                <c:pt idx="32283">
                  <c:v>146.51769999999999</c:v>
                </c:pt>
                <c:pt idx="32284">
                  <c:v>146.52260000000001</c:v>
                </c:pt>
                <c:pt idx="32285">
                  <c:v>146.5274</c:v>
                </c:pt>
                <c:pt idx="32286">
                  <c:v>146.53229999999999</c:v>
                </c:pt>
                <c:pt idx="32287">
                  <c:v>146.53710000000001</c:v>
                </c:pt>
                <c:pt idx="32288">
                  <c:v>146.542</c:v>
                </c:pt>
                <c:pt idx="32289">
                  <c:v>146.54689999999999</c:v>
                </c:pt>
                <c:pt idx="32290">
                  <c:v>146.55170000000001</c:v>
                </c:pt>
                <c:pt idx="32291">
                  <c:v>146.5566</c:v>
                </c:pt>
                <c:pt idx="32292">
                  <c:v>146.56140000000002</c:v>
                </c:pt>
                <c:pt idx="32293">
                  <c:v>146.56630000000001</c:v>
                </c:pt>
                <c:pt idx="32294">
                  <c:v>146.5711</c:v>
                </c:pt>
                <c:pt idx="32295">
                  <c:v>146.57600000000002</c:v>
                </c:pt>
                <c:pt idx="32296">
                  <c:v>146.58080000000001</c:v>
                </c:pt>
                <c:pt idx="32297">
                  <c:v>146.5857</c:v>
                </c:pt>
                <c:pt idx="32298">
                  <c:v>146.59050000000002</c:v>
                </c:pt>
                <c:pt idx="32299">
                  <c:v>146.59539999999998</c:v>
                </c:pt>
                <c:pt idx="32300">
                  <c:v>146.6002</c:v>
                </c:pt>
                <c:pt idx="32301">
                  <c:v>146.60509999999999</c:v>
                </c:pt>
                <c:pt idx="32302">
                  <c:v>146.60989999999998</c:v>
                </c:pt>
                <c:pt idx="32303">
                  <c:v>146.6148</c:v>
                </c:pt>
                <c:pt idx="32304">
                  <c:v>146.61969999999999</c:v>
                </c:pt>
                <c:pt idx="32305">
                  <c:v>146.62449999999998</c:v>
                </c:pt>
                <c:pt idx="32306">
                  <c:v>146.6294</c:v>
                </c:pt>
                <c:pt idx="32307">
                  <c:v>146.63419999999999</c:v>
                </c:pt>
                <c:pt idx="32308">
                  <c:v>146.63909999999998</c:v>
                </c:pt>
                <c:pt idx="32309">
                  <c:v>146.6439</c:v>
                </c:pt>
                <c:pt idx="32310">
                  <c:v>146.64879999999999</c:v>
                </c:pt>
                <c:pt idx="32311">
                  <c:v>146.65359999999998</c:v>
                </c:pt>
                <c:pt idx="32312">
                  <c:v>146.6585</c:v>
                </c:pt>
                <c:pt idx="32313">
                  <c:v>146.6634</c:v>
                </c:pt>
                <c:pt idx="32314">
                  <c:v>146.66819999999998</c:v>
                </c:pt>
                <c:pt idx="32315">
                  <c:v>146.67310000000001</c:v>
                </c:pt>
                <c:pt idx="32316">
                  <c:v>146.67789999999999</c:v>
                </c:pt>
                <c:pt idx="32317">
                  <c:v>146.68280000000001</c:v>
                </c:pt>
                <c:pt idx="32318">
                  <c:v>146.6876</c:v>
                </c:pt>
                <c:pt idx="32319">
                  <c:v>146.6925</c:v>
                </c:pt>
                <c:pt idx="32320">
                  <c:v>146.69730000000001</c:v>
                </c:pt>
                <c:pt idx="32321">
                  <c:v>146.7022</c:v>
                </c:pt>
                <c:pt idx="32322">
                  <c:v>146.70699999999999</c:v>
                </c:pt>
                <c:pt idx="32323">
                  <c:v>146.71190000000001</c:v>
                </c:pt>
                <c:pt idx="32324">
                  <c:v>146.7167</c:v>
                </c:pt>
                <c:pt idx="32325">
                  <c:v>146.7216</c:v>
                </c:pt>
                <c:pt idx="32326">
                  <c:v>146.72640000000001</c:v>
                </c:pt>
                <c:pt idx="32327">
                  <c:v>146.7313</c:v>
                </c:pt>
                <c:pt idx="32328">
                  <c:v>146.73620000000003</c:v>
                </c:pt>
                <c:pt idx="32329">
                  <c:v>146.74100000000001</c:v>
                </c:pt>
                <c:pt idx="32330">
                  <c:v>146.74590000000001</c:v>
                </c:pt>
                <c:pt idx="32331">
                  <c:v>146.75070000000002</c:v>
                </c:pt>
                <c:pt idx="32332">
                  <c:v>146.75560000000002</c:v>
                </c:pt>
                <c:pt idx="32333">
                  <c:v>146.7604</c:v>
                </c:pt>
                <c:pt idx="32334">
                  <c:v>146.7653</c:v>
                </c:pt>
                <c:pt idx="32335">
                  <c:v>146.77009999999999</c:v>
                </c:pt>
                <c:pt idx="32336">
                  <c:v>146.77499999999998</c:v>
                </c:pt>
                <c:pt idx="32337">
                  <c:v>146.7799</c:v>
                </c:pt>
                <c:pt idx="32338">
                  <c:v>146.78469999999999</c:v>
                </c:pt>
                <c:pt idx="32339">
                  <c:v>146.78959999999998</c:v>
                </c:pt>
                <c:pt idx="32340">
                  <c:v>146.7944</c:v>
                </c:pt>
                <c:pt idx="32341">
                  <c:v>146.79929999999999</c:v>
                </c:pt>
                <c:pt idx="32342">
                  <c:v>146.80410000000001</c:v>
                </c:pt>
                <c:pt idx="32343">
                  <c:v>146.809</c:v>
                </c:pt>
                <c:pt idx="32344">
                  <c:v>146.81379999999999</c:v>
                </c:pt>
                <c:pt idx="32345">
                  <c:v>146.81870000000001</c:v>
                </c:pt>
                <c:pt idx="32346">
                  <c:v>146.8235</c:v>
                </c:pt>
                <c:pt idx="32347">
                  <c:v>146.82839999999999</c:v>
                </c:pt>
                <c:pt idx="32348">
                  <c:v>146.83320000000001</c:v>
                </c:pt>
                <c:pt idx="32349">
                  <c:v>146.8381</c:v>
                </c:pt>
                <c:pt idx="32350">
                  <c:v>146.84289999999999</c:v>
                </c:pt>
                <c:pt idx="32351">
                  <c:v>146.84780000000001</c:v>
                </c:pt>
                <c:pt idx="32352">
                  <c:v>146.8527</c:v>
                </c:pt>
                <c:pt idx="32353">
                  <c:v>146.85750000000002</c:v>
                </c:pt>
                <c:pt idx="32354">
                  <c:v>146.86240000000001</c:v>
                </c:pt>
                <c:pt idx="32355">
                  <c:v>146.8672</c:v>
                </c:pt>
                <c:pt idx="32356">
                  <c:v>146.87210000000002</c:v>
                </c:pt>
                <c:pt idx="32357">
                  <c:v>146.87690000000001</c:v>
                </c:pt>
                <c:pt idx="32358">
                  <c:v>146.8818</c:v>
                </c:pt>
                <c:pt idx="32359">
                  <c:v>146.88660000000002</c:v>
                </c:pt>
                <c:pt idx="32360">
                  <c:v>146.89150000000001</c:v>
                </c:pt>
                <c:pt idx="32361">
                  <c:v>146.8963</c:v>
                </c:pt>
                <c:pt idx="32362">
                  <c:v>146.90120000000002</c:v>
                </c:pt>
                <c:pt idx="32363">
                  <c:v>146.90600000000001</c:v>
                </c:pt>
                <c:pt idx="32364">
                  <c:v>146.9109</c:v>
                </c:pt>
                <c:pt idx="32365">
                  <c:v>146.91580000000002</c:v>
                </c:pt>
                <c:pt idx="32366">
                  <c:v>146.92060000000001</c:v>
                </c:pt>
                <c:pt idx="32367">
                  <c:v>146.9255</c:v>
                </c:pt>
                <c:pt idx="32368">
                  <c:v>146.93030000000002</c:v>
                </c:pt>
                <c:pt idx="32369">
                  <c:v>146.93519999999998</c:v>
                </c:pt>
                <c:pt idx="32370">
                  <c:v>146.94</c:v>
                </c:pt>
                <c:pt idx="32371">
                  <c:v>146.94489999999999</c:v>
                </c:pt>
                <c:pt idx="32372">
                  <c:v>146.94969999999998</c:v>
                </c:pt>
                <c:pt idx="32373">
                  <c:v>146.9546</c:v>
                </c:pt>
                <c:pt idx="32374">
                  <c:v>146.95939999999999</c:v>
                </c:pt>
                <c:pt idx="32375">
                  <c:v>146.96429999999998</c:v>
                </c:pt>
                <c:pt idx="32376">
                  <c:v>146.9692</c:v>
                </c:pt>
                <c:pt idx="32377">
                  <c:v>146.97399999999999</c:v>
                </c:pt>
                <c:pt idx="32378">
                  <c:v>146.97889999999998</c:v>
                </c:pt>
                <c:pt idx="32379">
                  <c:v>146.9837</c:v>
                </c:pt>
                <c:pt idx="32380">
                  <c:v>146.98859999999999</c:v>
                </c:pt>
                <c:pt idx="32381">
                  <c:v>146.99340000000001</c:v>
                </c:pt>
                <c:pt idx="32382">
                  <c:v>146.9983</c:v>
                </c:pt>
                <c:pt idx="32383">
                  <c:v>147.00309999999999</c:v>
                </c:pt>
                <c:pt idx="32384">
                  <c:v>147.00800000000001</c:v>
                </c:pt>
                <c:pt idx="32385">
                  <c:v>147.0128</c:v>
                </c:pt>
                <c:pt idx="32386">
                  <c:v>147.01769999999999</c:v>
                </c:pt>
                <c:pt idx="32387">
                  <c:v>147.02250000000001</c:v>
                </c:pt>
                <c:pt idx="32388">
                  <c:v>147.0274</c:v>
                </c:pt>
                <c:pt idx="32389">
                  <c:v>147.03219999999999</c:v>
                </c:pt>
                <c:pt idx="32390">
                  <c:v>147.03710000000001</c:v>
                </c:pt>
                <c:pt idx="32391">
                  <c:v>147.042</c:v>
                </c:pt>
                <c:pt idx="32392">
                  <c:v>147.04680000000002</c:v>
                </c:pt>
                <c:pt idx="32393">
                  <c:v>147.05170000000001</c:v>
                </c:pt>
                <c:pt idx="32394">
                  <c:v>147.0565</c:v>
                </c:pt>
                <c:pt idx="32395">
                  <c:v>147.06140000000002</c:v>
                </c:pt>
                <c:pt idx="32396">
                  <c:v>147.06620000000001</c:v>
                </c:pt>
                <c:pt idx="32397">
                  <c:v>147.0711</c:v>
                </c:pt>
                <c:pt idx="32398">
                  <c:v>147.07590000000002</c:v>
                </c:pt>
                <c:pt idx="32399">
                  <c:v>147.08080000000001</c:v>
                </c:pt>
                <c:pt idx="32400">
                  <c:v>147.0857</c:v>
                </c:pt>
                <c:pt idx="32401">
                  <c:v>147.09050000000002</c:v>
                </c:pt>
                <c:pt idx="32402">
                  <c:v>147.09539999999998</c:v>
                </c:pt>
                <c:pt idx="32403">
                  <c:v>147.10019999999997</c:v>
                </c:pt>
                <c:pt idx="32404">
                  <c:v>147.10509999999999</c:v>
                </c:pt>
                <c:pt idx="32405">
                  <c:v>147.10989999999998</c:v>
                </c:pt>
                <c:pt idx="32406">
                  <c:v>147.1148</c:v>
                </c:pt>
                <c:pt idx="32407">
                  <c:v>147.11959999999999</c:v>
                </c:pt>
                <c:pt idx="32408">
                  <c:v>147.12449999999998</c:v>
                </c:pt>
                <c:pt idx="32409">
                  <c:v>147.1293</c:v>
                </c:pt>
                <c:pt idx="32410">
                  <c:v>147.13419999999999</c:v>
                </c:pt>
                <c:pt idx="32411">
                  <c:v>147.13899999999998</c:v>
                </c:pt>
                <c:pt idx="32412">
                  <c:v>147.1439</c:v>
                </c:pt>
                <c:pt idx="32413">
                  <c:v>147.14869999999999</c:v>
                </c:pt>
                <c:pt idx="32414">
                  <c:v>147.15359999999998</c:v>
                </c:pt>
                <c:pt idx="32415">
                  <c:v>147.1585</c:v>
                </c:pt>
                <c:pt idx="32416">
                  <c:v>147.16329999999999</c:v>
                </c:pt>
                <c:pt idx="32417">
                  <c:v>147.16820000000001</c:v>
                </c:pt>
                <c:pt idx="32418">
                  <c:v>147.173</c:v>
                </c:pt>
                <c:pt idx="32419">
                  <c:v>147.17789999999999</c:v>
                </c:pt>
                <c:pt idx="32420">
                  <c:v>147.18270000000001</c:v>
                </c:pt>
                <c:pt idx="32421">
                  <c:v>147.1876</c:v>
                </c:pt>
                <c:pt idx="32422">
                  <c:v>147.19239999999999</c:v>
                </c:pt>
                <c:pt idx="32423">
                  <c:v>147.19730000000001</c:v>
                </c:pt>
                <c:pt idx="32424">
                  <c:v>147.2021</c:v>
                </c:pt>
                <c:pt idx="32425">
                  <c:v>147.20699999999999</c:v>
                </c:pt>
                <c:pt idx="32426">
                  <c:v>147.21180000000001</c:v>
                </c:pt>
                <c:pt idx="32427">
                  <c:v>147.2167</c:v>
                </c:pt>
                <c:pt idx="32428">
                  <c:v>147.2216</c:v>
                </c:pt>
                <c:pt idx="32429">
                  <c:v>147.22640000000001</c:v>
                </c:pt>
                <c:pt idx="32430">
                  <c:v>147.2313</c:v>
                </c:pt>
                <c:pt idx="32431">
                  <c:v>147.23610000000002</c:v>
                </c:pt>
                <c:pt idx="32432">
                  <c:v>147.24100000000001</c:v>
                </c:pt>
                <c:pt idx="32433">
                  <c:v>147.2458</c:v>
                </c:pt>
                <c:pt idx="32434">
                  <c:v>147.25070000000002</c:v>
                </c:pt>
                <c:pt idx="32435">
                  <c:v>147.25550000000001</c:v>
                </c:pt>
                <c:pt idx="32436">
                  <c:v>147.2604</c:v>
                </c:pt>
                <c:pt idx="32437">
                  <c:v>147.26520000000002</c:v>
                </c:pt>
                <c:pt idx="32438">
                  <c:v>147.27009999999999</c:v>
                </c:pt>
                <c:pt idx="32439">
                  <c:v>147.27489999999997</c:v>
                </c:pt>
                <c:pt idx="32440">
                  <c:v>147.27979999999999</c:v>
                </c:pt>
                <c:pt idx="32441">
                  <c:v>147.28469999999999</c:v>
                </c:pt>
                <c:pt idx="32442">
                  <c:v>147.2895</c:v>
                </c:pt>
                <c:pt idx="32443">
                  <c:v>147.2944</c:v>
                </c:pt>
                <c:pt idx="32444">
                  <c:v>147.29919999999998</c:v>
                </c:pt>
                <c:pt idx="32445">
                  <c:v>147.30410000000001</c:v>
                </c:pt>
                <c:pt idx="32446">
                  <c:v>147.30889999999999</c:v>
                </c:pt>
                <c:pt idx="32447">
                  <c:v>147.31379999999999</c:v>
                </c:pt>
                <c:pt idx="32448">
                  <c:v>147.3186</c:v>
                </c:pt>
                <c:pt idx="32449">
                  <c:v>147.3235</c:v>
                </c:pt>
                <c:pt idx="32450">
                  <c:v>147.32829999999998</c:v>
                </c:pt>
                <c:pt idx="32451">
                  <c:v>147.33320000000001</c:v>
                </c:pt>
                <c:pt idx="32452">
                  <c:v>147.33799999999999</c:v>
                </c:pt>
                <c:pt idx="32453">
                  <c:v>147.34289999999999</c:v>
                </c:pt>
                <c:pt idx="32454">
                  <c:v>147.34780000000001</c:v>
                </c:pt>
                <c:pt idx="32455">
                  <c:v>147.3526</c:v>
                </c:pt>
                <c:pt idx="32456">
                  <c:v>147.35750000000002</c:v>
                </c:pt>
                <c:pt idx="32457">
                  <c:v>147.3623</c:v>
                </c:pt>
                <c:pt idx="32458">
                  <c:v>147.3672</c:v>
                </c:pt>
                <c:pt idx="32459">
                  <c:v>147.37200000000001</c:v>
                </c:pt>
                <c:pt idx="32460">
                  <c:v>147.37690000000001</c:v>
                </c:pt>
                <c:pt idx="32461">
                  <c:v>147.3817</c:v>
                </c:pt>
                <c:pt idx="32462">
                  <c:v>147.38660000000002</c:v>
                </c:pt>
                <c:pt idx="32463">
                  <c:v>147.3914</c:v>
                </c:pt>
                <c:pt idx="32464">
                  <c:v>147.3963</c:v>
                </c:pt>
                <c:pt idx="32465">
                  <c:v>147.40120000000002</c:v>
                </c:pt>
                <c:pt idx="32466">
                  <c:v>147.40600000000001</c:v>
                </c:pt>
                <c:pt idx="32467">
                  <c:v>147.4109</c:v>
                </c:pt>
                <c:pt idx="32468">
                  <c:v>147.41570000000002</c:v>
                </c:pt>
                <c:pt idx="32469">
                  <c:v>147.42060000000001</c:v>
                </c:pt>
                <c:pt idx="32470">
                  <c:v>147.42540000000002</c:v>
                </c:pt>
                <c:pt idx="32471">
                  <c:v>147.43029999999999</c:v>
                </c:pt>
                <c:pt idx="32472">
                  <c:v>147.43510000000001</c:v>
                </c:pt>
                <c:pt idx="32473">
                  <c:v>147.44</c:v>
                </c:pt>
                <c:pt idx="32474">
                  <c:v>147.44479999999999</c:v>
                </c:pt>
                <c:pt idx="32475">
                  <c:v>147.44969999999998</c:v>
                </c:pt>
                <c:pt idx="32476">
                  <c:v>147.4545</c:v>
                </c:pt>
                <c:pt idx="32477">
                  <c:v>147.45939999999999</c:v>
                </c:pt>
                <c:pt idx="32478">
                  <c:v>147.46419999999998</c:v>
                </c:pt>
                <c:pt idx="32479">
                  <c:v>147.4691</c:v>
                </c:pt>
                <c:pt idx="32480">
                  <c:v>147.47399999999999</c:v>
                </c:pt>
                <c:pt idx="32481">
                  <c:v>147.47880000000001</c:v>
                </c:pt>
                <c:pt idx="32482">
                  <c:v>147.4837</c:v>
                </c:pt>
                <c:pt idx="32483">
                  <c:v>147.48849999999999</c:v>
                </c:pt>
                <c:pt idx="32484">
                  <c:v>147.49340000000001</c:v>
                </c:pt>
                <c:pt idx="32485">
                  <c:v>147.4982</c:v>
                </c:pt>
                <c:pt idx="32486">
                  <c:v>147.50309999999999</c:v>
                </c:pt>
                <c:pt idx="32487">
                  <c:v>147.50790000000001</c:v>
                </c:pt>
                <c:pt idx="32488">
                  <c:v>147.5128</c:v>
                </c:pt>
                <c:pt idx="32489">
                  <c:v>147.51759999999999</c:v>
                </c:pt>
                <c:pt idx="32490">
                  <c:v>147.52250000000001</c:v>
                </c:pt>
                <c:pt idx="32491">
                  <c:v>147.5274</c:v>
                </c:pt>
                <c:pt idx="32492">
                  <c:v>147.53219999999999</c:v>
                </c:pt>
                <c:pt idx="32493">
                  <c:v>147.53710000000001</c:v>
                </c:pt>
                <c:pt idx="32494">
                  <c:v>147.5419</c:v>
                </c:pt>
                <c:pt idx="32495">
                  <c:v>147.54680000000002</c:v>
                </c:pt>
                <c:pt idx="32496">
                  <c:v>147.55160000000001</c:v>
                </c:pt>
                <c:pt idx="32497">
                  <c:v>147.5565</c:v>
                </c:pt>
                <c:pt idx="32498">
                  <c:v>147.56130000000002</c:v>
                </c:pt>
                <c:pt idx="32499">
                  <c:v>147.56620000000001</c:v>
                </c:pt>
                <c:pt idx="32500">
                  <c:v>147.571</c:v>
                </c:pt>
                <c:pt idx="32501">
                  <c:v>147.57590000000002</c:v>
                </c:pt>
                <c:pt idx="32502">
                  <c:v>147.58070000000001</c:v>
                </c:pt>
                <c:pt idx="32503">
                  <c:v>147.5856</c:v>
                </c:pt>
                <c:pt idx="32504">
                  <c:v>147.59040000000002</c:v>
                </c:pt>
                <c:pt idx="32505">
                  <c:v>147.59530000000001</c:v>
                </c:pt>
                <c:pt idx="32506">
                  <c:v>147.6002</c:v>
                </c:pt>
                <c:pt idx="32507">
                  <c:v>147.60499999999999</c:v>
                </c:pt>
                <c:pt idx="32508">
                  <c:v>147.60989999999998</c:v>
                </c:pt>
                <c:pt idx="32509">
                  <c:v>147.6147</c:v>
                </c:pt>
                <c:pt idx="32510">
                  <c:v>147.61959999999999</c:v>
                </c:pt>
                <c:pt idx="32511">
                  <c:v>147.62439999999998</c:v>
                </c:pt>
                <c:pt idx="32512">
                  <c:v>147.6293</c:v>
                </c:pt>
                <c:pt idx="32513">
                  <c:v>147.63409999999999</c:v>
                </c:pt>
                <c:pt idx="32514">
                  <c:v>147.63899999999998</c:v>
                </c:pt>
                <c:pt idx="32515">
                  <c:v>147.6438</c:v>
                </c:pt>
                <c:pt idx="32516">
                  <c:v>147.64869999999999</c:v>
                </c:pt>
                <c:pt idx="32517">
                  <c:v>147.65349999999998</c:v>
                </c:pt>
                <c:pt idx="32518">
                  <c:v>147.6584</c:v>
                </c:pt>
                <c:pt idx="32519">
                  <c:v>147.66329999999999</c:v>
                </c:pt>
                <c:pt idx="32520">
                  <c:v>147.66810000000001</c:v>
                </c:pt>
                <c:pt idx="32521">
                  <c:v>147.673</c:v>
                </c:pt>
                <c:pt idx="32522">
                  <c:v>147.67779999999999</c:v>
                </c:pt>
                <c:pt idx="32523">
                  <c:v>147.68270000000001</c:v>
                </c:pt>
                <c:pt idx="32524">
                  <c:v>147.6875</c:v>
                </c:pt>
                <c:pt idx="32525">
                  <c:v>147.69239999999999</c:v>
                </c:pt>
                <c:pt idx="32526">
                  <c:v>147.69720000000001</c:v>
                </c:pt>
                <c:pt idx="32527">
                  <c:v>147.7021</c:v>
                </c:pt>
                <c:pt idx="32528">
                  <c:v>147.70689999999999</c:v>
                </c:pt>
                <c:pt idx="32529">
                  <c:v>147.71180000000001</c:v>
                </c:pt>
                <c:pt idx="32530">
                  <c:v>147.7166</c:v>
                </c:pt>
                <c:pt idx="32531">
                  <c:v>147.72149999999999</c:v>
                </c:pt>
                <c:pt idx="32532">
                  <c:v>147.72640000000001</c:v>
                </c:pt>
                <c:pt idx="32533">
                  <c:v>147.7312</c:v>
                </c:pt>
                <c:pt idx="32534">
                  <c:v>147.73610000000002</c:v>
                </c:pt>
                <c:pt idx="32535">
                  <c:v>147.74090000000001</c:v>
                </c:pt>
                <c:pt idx="32536">
                  <c:v>147.7458</c:v>
                </c:pt>
                <c:pt idx="32537">
                  <c:v>147.75060000000002</c:v>
                </c:pt>
                <c:pt idx="32538">
                  <c:v>147.75550000000001</c:v>
                </c:pt>
                <c:pt idx="32539">
                  <c:v>147.7603</c:v>
                </c:pt>
                <c:pt idx="32540">
                  <c:v>147.76520000000002</c:v>
                </c:pt>
                <c:pt idx="32541">
                  <c:v>147.77000000000001</c:v>
                </c:pt>
                <c:pt idx="32542">
                  <c:v>147.77489999999997</c:v>
                </c:pt>
                <c:pt idx="32543">
                  <c:v>147.77970000000002</c:v>
                </c:pt>
                <c:pt idx="32544">
                  <c:v>147.78459999999998</c:v>
                </c:pt>
                <c:pt idx="32545">
                  <c:v>147.7894</c:v>
                </c:pt>
                <c:pt idx="32546">
                  <c:v>147.79429999999999</c:v>
                </c:pt>
                <c:pt idx="32547">
                  <c:v>147.79909999999998</c:v>
                </c:pt>
                <c:pt idx="32548">
                  <c:v>147.804</c:v>
                </c:pt>
                <c:pt idx="32549">
                  <c:v>147.80889999999999</c:v>
                </c:pt>
                <c:pt idx="32550">
                  <c:v>147.81369999999998</c:v>
                </c:pt>
                <c:pt idx="32551">
                  <c:v>147.8186</c:v>
                </c:pt>
                <c:pt idx="32552">
                  <c:v>147.82339999999999</c:v>
                </c:pt>
                <c:pt idx="32553">
                  <c:v>147.82829999999998</c:v>
                </c:pt>
                <c:pt idx="32554">
                  <c:v>147.8331</c:v>
                </c:pt>
                <c:pt idx="32555">
                  <c:v>147.83799999999999</c:v>
                </c:pt>
                <c:pt idx="32556">
                  <c:v>147.84279999999998</c:v>
                </c:pt>
                <c:pt idx="32557">
                  <c:v>147.8477</c:v>
                </c:pt>
                <c:pt idx="32558">
                  <c:v>147.85249999999999</c:v>
                </c:pt>
                <c:pt idx="32559">
                  <c:v>147.85740000000001</c:v>
                </c:pt>
                <c:pt idx="32560">
                  <c:v>147.8623</c:v>
                </c:pt>
                <c:pt idx="32561">
                  <c:v>147.86709999999999</c:v>
                </c:pt>
                <c:pt idx="32562">
                  <c:v>147.87200000000001</c:v>
                </c:pt>
                <c:pt idx="32563">
                  <c:v>147.8768</c:v>
                </c:pt>
                <c:pt idx="32564">
                  <c:v>147.8817</c:v>
                </c:pt>
                <c:pt idx="32565">
                  <c:v>147.88650000000001</c:v>
                </c:pt>
                <c:pt idx="32566">
                  <c:v>147.8914</c:v>
                </c:pt>
                <c:pt idx="32567">
                  <c:v>147.89619999999999</c:v>
                </c:pt>
                <c:pt idx="32568">
                  <c:v>147.90110000000001</c:v>
                </c:pt>
                <c:pt idx="32569">
                  <c:v>147.9059</c:v>
                </c:pt>
                <c:pt idx="32570">
                  <c:v>147.91079999999999</c:v>
                </c:pt>
                <c:pt idx="32571">
                  <c:v>147.91560000000001</c:v>
                </c:pt>
                <c:pt idx="32572">
                  <c:v>147.9205</c:v>
                </c:pt>
                <c:pt idx="32573">
                  <c:v>147.92530000000002</c:v>
                </c:pt>
                <c:pt idx="32574">
                  <c:v>147.93020000000001</c:v>
                </c:pt>
                <c:pt idx="32575">
                  <c:v>147.93510000000001</c:v>
                </c:pt>
                <c:pt idx="32576">
                  <c:v>147.93990000000002</c:v>
                </c:pt>
                <c:pt idx="32577">
                  <c:v>147.94479999999999</c:v>
                </c:pt>
                <c:pt idx="32578">
                  <c:v>147.94959999999998</c:v>
                </c:pt>
                <c:pt idx="32579">
                  <c:v>147.9545</c:v>
                </c:pt>
                <c:pt idx="32580">
                  <c:v>147.95929999999998</c:v>
                </c:pt>
                <c:pt idx="32581">
                  <c:v>147.96419999999998</c:v>
                </c:pt>
                <c:pt idx="32582">
                  <c:v>147.96899999999999</c:v>
                </c:pt>
                <c:pt idx="32583">
                  <c:v>147.97389999999999</c:v>
                </c:pt>
                <c:pt idx="32584">
                  <c:v>147.9787</c:v>
                </c:pt>
                <c:pt idx="32585">
                  <c:v>147.9836</c:v>
                </c:pt>
                <c:pt idx="32586">
                  <c:v>147.98849999999999</c:v>
                </c:pt>
                <c:pt idx="32587">
                  <c:v>147.9933</c:v>
                </c:pt>
                <c:pt idx="32588">
                  <c:v>147.9982</c:v>
                </c:pt>
                <c:pt idx="32589">
                  <c:v>148.00299999999999</c:v>
                </c:pt>
                <c:pt idx="32590">
                  <c:v>148.00790000000001</c:v>
                </c:pt>
                <c:pt idx="32591">
                  <c:v>148.0127</c:v>
                </c:pt>
                <c:pt idx="32592">
                  <c:v>148.01759999999999</c:v>
                </c:pt>
                <c:pt idx="32593">
                  <c:v>148.0224</c:v>
                </c:pt>
                <c:pt idx="32594">
                  <c:v>148.0273</c:v>
                </c:pt>
                <c:pt idx="32595">
                  <c:v>148.03210000000001</c:v>
                </c:pt>
                <c:pt idx="32596">
                  <c:v>148.03700000000001</c:v>
                </c:pt>
                <c:pt idx="32597">
                  <c:v>148.04179999999999</c:v>
                </c:pt>
                <c:pt idx="32598">
                  <c:v>148.04670000000002</c:v>
                </c:pt>
                <c:pt idx="32599">
                  <c:v>148.0515</c:v>
                </c:pt>
                <c:pt idx="32600">
                  <c:v>148.0564</c:v>
                </c:pt>
                <c:pt idx="32601">
                  <c:v>148.06120000000001</c:v>
                </c:pt>
                <c:pt idx="32602">
                  <c:v>148.06610000000001</c:v>
                </c:pt>
                <c:pt idx="32603">
                  <c:v>148.071</c:v>
                </c:pt>
                <c:pt idx="32604">
                  <c:v>148.07580000000002</c:v>
                </c:pt>
                <c:pt idx="32605">
                  <c:v>148.08070000000001</c:v>
                </c:pt>
                <c:pt idx="32606">
                  <c:v>148.0855</c:v>
                </c:pt>
                <c:pt idx="32607">
                  <c:v>148.09040000000002</c:v>
                </c:pt>
                <c:pt idx="32608">
                  <c:v>148.09520000000001</c:v>
                </c:pt>
                <c:pt idx="32609">
                  <c:v>148.10010000000003</c:v>
                </c:pt>
                <c:pt idx="32610">
                  <c:v>148.10490000000001</c:v>
                </c:pt>
                <c:pt idx="32611">
                  <c:v>148.10980000000001</c:v>
                </c:pt>
                <c:pt idx="32612">
                  <c:v>148.11460000000002</c:v>
                </c:pt>
                <c:pt idx="32613">
                  <c:v>148.11949999999999</c:v>
                </c:pt>
                <c:pt idx="32614">
                  <c:v>148.12439999999998</c:v>
                </c:pt>
                <c:pt idx="32615">
                  <c:v>148.1292</c:v>
                </c:pt>
                <c:pt idx="32616">
                  <c:v>148.13409999999999</c:v>
                </c:pt>
                <c:pt idx="32617">
                  <c:v>148.13889999999998</c:v>
                </c:pt>
                <c:pt idx="32618">
                  <c:v>148.1438</c:v>
                </c:pt>
                <c:pt idx="32619">
                  <c:v>148.14859999999999</c:v>
                </c:pt>
                <c:pt idx="32620">
                  <c:v>148.15349999999998</c:v>
                </c:pt>
                <c:pt idx="32621">
                  <c:v>148.1583</c:v>
                </c:pt>
                <c:pt idx="32622">
                  <c:v>148.16319999999999</c:v>
                </c:pt>
                <c:pt idx="32623">
                  <c:v>148.16800000000001</c:v>
                </c:pt>
                <c:pt idx="32624">
                  <c:v>148.1729</c:v>
                </c:pt>
                <c:pt idx="32625">
                  <c:v>148.17769999999999</c:v>
                </c:pt>
                <c:pt idx="32626">
                  <c:v>148.18260000000001</c:v>
                </c:pt>
                <c:pt idx="32627">
                  <c:v>148.1874</c:v>
                </c:pt>
                <c:pt idx="32628">
                  <c:v>148.19229999999999</c:v>
                </c:pt>
                <c:pt idx="32629">
                  <c:v>148.19710000000001</c:v>
                </c:pt>
                <c:pt idx="32630">
                  <c:v>148.202</c:v>
                </c:pt>
                <c:pt idx="32631">
                  <c:v>148.20689999999999</c:v>
                </c:pt>
                <c:pt idx="32632">
                  <c:v>148.21170000000001</c:v>
                </c:pt>
                <c:pt idx="32633">
                  <c:v>148.2166</c:v>
                </c:pt>
                <c:pt idx="32634">
                  <c:v>148.22140000000002</c:v>
                </c:pt>
                <c:pt idx="32635">
                  <c:v>148.22630000000001</c:v>
                </c:pt>
                <c:pt idx="32636">
                  <c:v>148.2311</c:v>
                </c:pt>
                <c:pt idx="32637">
                  <c:v>148.23600000000002</c:v>
                </c:pt>
                <c:pt idx="32638">
                  <c:v>148.24080000000001</c:v>
                </c:pt>
                <c:pt idx="32639">
                  <c:v>148.2457</c:v>
                </c:pt>
                <c:pt idx="32640">
                  <c:v>148.25050000000002</c:v>
                </c:pt>
                <c:pt idx="32641">
                  <c:v>148.25540000000001</c:v>
                </c:pt>
                <c:pt idx="32642">
                  <c:v>148.2603</c:v>
                </c:pt>
                <c:pt idx="32643">
                  <c:v>148.26510000000002</c:v>
                </c:pt>
                <c:pt idx="32644">
                  <c:v>148.27000000000001</c:v>
                </c:pt>
                <c:pt idx="32645">
                  <c:v>148.2748</c:v>
                </c:pt>
                <c:pt idx="32646">
                  <c:v>148.27969999999999</c:v>
                </c:pt>
                <c:pt idx="32647">
                  <c:v>148.28450000000001</c:v>
                </c:pt>
                <c:pt idx="32648">
                  <c:v>148.2894</c:v>
                </c:pt>
                <c:pt idx="32649">
                  <c:v>148.29419999999999</c:v>
                </c:pt>
                <c:pt idx="32650">
                  <c:v>148.29909999999998</c:v>
                </c:pt>
                <c:pt idx="32651">
                  <c:v>148.3039</c:v>
                </c:pt>
                <c:pt idx="32652">
                  <c:v>148.30879999999999</c:v>
                </c:pt>
                <c:pt idx="32653">
                  <c:v>148.31359999999998</c:v>
                </c:pt>
                <c:pt idx="32654">
                  <c:v>148.3185</c:v>
                </c:pt>
                <c:pt idx="32655">
                  <c:v>148.32329999999999</c:v>
                </c:pt>
                <c:pt idx="32656">
                  <c:v>148.32819999999998</c:v>
                </c:pt>
                <c:pt idx="32657">
                  <c:v>148.333</c:v>
                </c:pt>
                <c:pt idx="32658">
                  <c:v>148.33789999999999</c:v>
                </c:pt>
                <c:pt idx="32659">
                  <c:v>148.34280000000001</c:v>
                </c:pt>
                <c:pt idx="32660">
                  <c:v>148.3476</c:v>
                </c:pt>
                <c:pt idx="32661">
                  <c:v>148.35249999999999</c:v>
                </c:pt>
                <c:pt idx="32662">
                  <c:v>148.35730000000001</c:v>
                </c:pt>
                <c:pt idx="32663">
                  <c:v>148.3622</c:v>
                </c:pt>
                <c:pt idx="32664">
                  <c:v>148.36699999999999</c:v>
                </c:pt>
                <c:pt idx="32665">
                  <c:v>148.37190000000001</c:v>
                </c:pt>
                <c:pt idx="32666">
                  <c:v>148.3767</c:v>
                </c:pt>
                <c:pt idx="32667">
                  <c:v>148.38159999999999</c:v>
                </c:pt>
                <c:pt idx="32668">
                  <c:v>148.38640000000001</c:v>
                </c:pt>
                <c:pt idx="32669">
                  <c:v>148.3913</c:v>
                </c:pt>
                <c:pt idx="32670">
                  <c:v>148.39609999999999</c:v>
                </c:pt>
                <c:pt idx="32671">
                  <c:v>148.40100000000001</c:v>
                </c:pt>
                <c:pt idx="32672">
                  <c:v>148.4058</c:v>
                </c:pt>
                <c:pt idx="32673">
                  <c:v>148.41070000000002</c:v>
                </c:pt>
                <c:pt idx="32674">
                  <c:v>148.41560000000001</c:v>
                </c:pt>
                <c:pt idx="32675">
                  <c:v>148.4204</c:v>
                </c:pt>
                <c:pt idx="32676">
                  <c:v>148.42530000000002</c:v>
                </c:pt>
                <c:pt idx="32677">
                  <c:v>148.43010000000001</c:v>
                </c:pt>
                <c:pt idx="32678">
                  <c:v>148.435</c:v>
                </c:pt>
                <c:pt idx="32679">
                  <c:v>148.43980000000002</c:v>
                </c:pt>
                <c:pt idx="32680">
                  <c:v>148.44470000000001</c:v>
                </c:pt>
                <c:pt idx="32681">
                  <c:v>148.4495</c:v>
                </c:pt>
                <c:pt idx="32682">
                  <c:v>148.45439999999999</c:v>
                </c:pt>
                <c:pt idx="32683">
                  <c:v>148.45920000000001</c:v>
                </c:pt>
                <c:pt idx="32684">
                  <c:v>148.46409999999997</c:v>
                </c:pt>
                <c:pt idx="32685">
                  <c:v>148.46889999999999</c:v>
                </c:pt>
                <c:pt idx="32686">
                  <c:v>148.47379999999998</c:v>
                </c:pt>
                <c:pt idx="32687">
                  <c:v>148.4787</c:v>
                </c:pt>
                <c:pt idx="32688">
                  <c:v>148.48349999999999</c:v>
                </c:pt>
                <c:pt idx="32689">
                  <c:v>148.48839999999998</c:v>
                </c:pt>
                <c:pt idx="32690">
                  <c:v>148.4932</c:v>
                </c:pt>
                <c:pt idx="32691">
                  <c:v>148.49809999999999</c:v>
                </c:pt>
                <c:pt idx="32692">
                  <c:v>148.50289999999998</c:v>
                </c:pt>
                <c:pt idx="32693">
                  <c:v>148.5078</c:v>
                </c:pt>
                <c:pt idx="32694">
                  <c:v>148.51259999999999</c:v>
                </c:pt>
                <c:pt idx="32695">
                  <c:v>148.51749999999998</c:v>
                </c:pt>
                <c:pt idx="32696">
                  <c:v>148.5223</c:v>
                </c:pt>
                <c:pt idx="32697">
                  <c:v>148.52719999999999</c:v>
                </c:pt>
                <c:pt idx="32698">
                  <c:v>148.53200000000001</c:v>
                </c:pt>
                <c:pt idx="32699">
                  <c:v>148.5369</c:v>
                </c:pt>
                <c:pt idx="32700">
                  <c:v>148.54169999999999</c:v>
                </c:pt>
                <c:pt idx="32701">
                  <c:v>148.54660000000001</c:v>
                </c:pt>
                <c:pt idx="32702">
                  <c:v>148.5514</c:v>
                </c:pt>
                <c:pt idx="32703">
                  <c:v>148.55629999999999</c:v>
                </c:pt>
                <c:pt idx="32704">
                  <c:v>148.56120000000001</c:v>
                </c:pt>
                <c:pt idx="32705">
                  <c:v>148.566</c:v>
                </c:pt>
                <c:pt idx="32706">
                  <c:v>148.57089999999999</c:v>
                </c:pt>
                <c:pt idx="32707">
                  <c:v>148.57570000000001</c:v>
                </c:pt>
                <c:pt idx="32708">
                  <c:v>148.5806</c:v>
                </c:pt>
                <c:pt idx="32709">
                  <c:v>148.58539999999999</c:v>
                </c:pt>
                <c:pt idx="32710">
                  <c:v>148.59030000000001</c:v>
                </c:pt>
                <c:pt idx="32711">
                  <c:v>148.5951</c:v>
                </c:pt>
                <c:pt idx="32712">
                  <c:v>148.60000000000002</c:v>
                </c:pt>
                <c:pt idx="32713">
                  <c:v>148.60480000000001</c:v>
                </c:pt>
                <c:pt idx="32714">
                  <c:v>148.6097</c:v>
                </c:pt>
                <c:pt idx="32715">
                  <c:v>148.61450000000002</c:v>
                </c:pt>
                <c:pt idx="32716">
                  <c:v>148.61940000000001</c:v>
                </c:pt>
                <c:pt idx="32717">
                  <c:v>148.62429999999998</c:v>
                </c:pt>
                <c:pt idx="32718">
                  <c:v>148.62909999999999</c:v>
                </c:pt>
                <c:pt idx="32719">
                  <c:v>148.63399999999999</c:v>
                </c:pt>
                <c:pt idx="32720">
                  <c:v>148.63879999999997</c:v>
                </c:pt>
                <c:pt idx="32721">
                  <c:v>148.6437</c:v>
                </c:pt>
                <c:pt idx="32722">
                  <c:v>148.64849999999998</c:v>
                </c:pt>
                <c:pt idx="32723">
                  <c:v>148.6534</c:v>
                </c:pt>
                <c:pt idx="32724">
                  <c:v>148.65819999999999</c:v>
                </c:pt>
                <c:pt idx="32725">
                  <c:v>148.66309999999999</c:v>
                </c:pt>
                <c:pt idx="32726">
                  <c:v>148.6679</c:v>
                </c:pt>
                <c:pt idx="32727">
                  <c:v>148.6728</c:v>
                </c:pt>
                <c:pt idx="32728">
                  <c:v>148.67759999999998</c:v>
                </c:pt>
                <c:pt idx="32729">
                  <c:v>148.6825</c:v>
                </c:pt>
                <c:pt idx="32730">
                  <c:v>148.68729999999999</c:v>
                </c:pt>
                <c:pt idx="32731">
                  <c:v>148.69219999999999</c:v>
                </c:pt>
                <c:pt idx="32732">
                  <c:v>148.697</c:v>
                </c:pt>
                <c:pt idx="32733">
                  <c:v>148.70189999999999</c:v>
                </c:pt>
                <c:pt idx="32734">
                  <c:v>148.70679999999999</c:v>
                </c:pt>
                <c:pt idx="32735">
                  <c:v>148.7116</c:v>
                </c:pt>
                <c:pt idx="32736">
                  <c:v>148.7165</c:v>
                </c:pt>
                <c:pt idx="32737">
                  <c:v>148.72130000000001</c:v>
                </c:pt>
                <c:pt idx="32738">
                  <c:v>148.72620000000001</c:v>
                </c:pt>
                <c:pt idx="32739">
                  <c:v>148.73099999999999</c:v>
                </c:pt>
                <c:pt idx="32740">
                  <c:v>148.73590000000002</c:v>
                </c:pt>
                <c:pt idx="32741">
                  <c:v>148.7407</c:v>
                </c:pt>
                <c:pt idx="32742">
                  <c:v>148.7456</c:v>
                </c:pt>
                <c:pt idx="32743">
                  <c:v>148.75040000000001</c:v>
                </c:pt>
                <c:pt idx="32744">
                  <c:v>148.75530000000001</c:v>
                </c:pt>
                <c:pt idx="32745">
                  <c:v>148.7602</c:v>
                </c:pt>
                <c:pt idx="32746">
                  <c:v>148.76500000000001</c:v>
                </c:pt>
                <c:pt idx="32747">
                  <c:v>148.76990000000001</c:v>
                </c:pt>
                <c:pt idx="32748">
                  <c:v>148.7747</c:v>
                </c:pt>
                <c:pt idx="32749">
                  <c:v>148.77960000000002</c:v>
                </c:pt>
                <c:pt idx="32750">
                  <c:v>148.78440000000001</c:v>
                </c:pt>
                <c:pt idx="32751">
                  <c:v>148.78930000000003</c:v>
                </c:pt>
                <c:pt idx="32752">
                  <c:v>148.79410000000001</c:v>
                </c:pt>
                <c:pt idx="32753">
                  <c:v>148.79899999999998</c:v>
                </c:pt>
                <c:pt idx="32754">
                  <c:v>148.80380000000002</c:v>
                </c:pt>
                <c:pt idx="32755">
                  <c:v>148.80869999999999</c:v>
                </c:pt>
                <c:pt idx="32756">
                  <c:v>148.81349999999998</c:v>
                </c:pt>
                <c:pt idx="32757">
                  <c:v>148.8184</c:v>
                </c:pt>
                <c:pt idx="32758">
                  <c:v>148.82319999999999</c:v>
                </c:pt>
                <c:pt idx="32759">
                  <c:v>148.82809999999998</c:v>
                </c:pt>
                <c:pt idx="32760">
                  <c:v>148.8329</c:v>
                </c:pt>
                <c:pt idx="32761">
                  <c:v>148.83779999999999</c:v>
                </c:pt>
                <c:pt idx="32762">
                  <c:v>148.8426</c:v>
                </c:pt>
                <c:pt idx="32763">
                  <c:v>148.8475</c:v>
                </c:pt>
                <c:pt idx="32764">
                  <c:v>148.85239999999999</c:v>
                </c:pt>
                <c:pt idx="32765">
                  <c:v>148.85720000000001</c:v>
                </c:pt>
                <c:pt idx="32766">
                  <c:v>148.8621</c:v>
                </c:pt>
                <c:pt idx="32767">
                  <c:v>148.86689999999999</c:v>
                </c:pt>
                <c:pt idx="32768">
                  <c:v>148.87180000000001</c:v>
                </c:pt>
                <c:pt idx="32769">
                  <c:v>148.8766</c:v>
                </c:pt>
                <c:pt idx="32770">
                  <c:v>148.88149999999999</c:v>
                </c:pt>
                <c:pt idx="32771">
                  <c:v>148.88630000000001</c:v>
                </c:pt>
                <c:pt idx="32772">
                  <c:v>148.8912</c:v>
                </c:pt>
                <c:pt idx="32773">
                  <c:v>148.89599999999999</c:v>
                </c:pt>
                <c:pt idx="32774">
                  <c:v>148.90090000000001</c:v>
                </c:pt>
                <c:pt idx="32775">
                  <c:v>148.9057</c:v>
                </c:pt>
                <c:pt idx="32776">
                  <c:v>148.91060000000002</c:v>
                </c:pt>
                <c:pt idx="32777">
                  <c:v>148.91550000000001</c:v>
                </c:pt>
                <c:pt idx="32778">
                  <c:v>148.9203</c:v>
                </c:pt>
                <c:pt idx="32779">
                  <c:v>148.92520000000002</c:v>
                </c:pt>
                <c:pt idx="32780">
                  <c:v>148.93</c:v>
                </c:pt>
                <c:pt idx="32781">
                  <c:v>148.9349</c:v>
                </c:pt>
                <c:pt idx="32782">
                  <c:v>148.93970000000002</c:v>
                </c:pt>
                <c:pt idx="32783">
                  <c:v>148.94460000000001</c:v>
                </c:pt>
                <c:pt idx="32784">
                  <c:v>148.9494</c:v>
                </c:pt>
                <c:pt idx="32785">
                  <c:v>148.95430000000002</c:v>
                </c:pt>
                <c:pt idx="32786">
                  <c:v>148.95910000000001</c:v>
                </c:pt>
                <c:pt idx="32787">
                  <c:v>148.96400000000003</c:v>
                </c:pt>
                <c:pt idx="32788">
                  <c:v>148.96880000000002</c:v>
                </c:pt>
                <c:pt idx="32789">
                  <c:v>148.97369999999998</c:v>
                </c:pt>
                <c:pt idx="32790">
                  <c:v>148.97850000000003</c:v>
                </c:pt>
                <c:pt idx="32791">
                  <c:v>148.98339999999999</c:v>
                </c:pt>
                <c:pt idx="32792">
                  <c:v>148.98819999999998</c:v>
                </c:pt>
                <c:pt idx="32793">
                  <c:v>148.9931</c:v>
                </c:pt>
                <c:pt idx="32794">
                  <c:v>148.99799999999999</c:v>
                </c:pt>
                <c:pt idx="32795">
                  <c:v>149.00279999999998</c:v>
                </c:pt>
                <c:pt idx="32796">
                  <c:v>149.0077</c:v>
                </c:pt>
                <c:pt idx="32797">
                  <c:v>149.01249999999999</c:v>
                </c:pt>
                <c:pt idx="32798">
                  <c:v>149.01739999999998</c:v>
                </c:pt>
                <c:pt idx="32799">
                  <c:v>149.0222</c:v>
                </c:pt>
                <c:pt idx="32800">
                  <c:v>149.02709999999999</c:v>
                </c:pt>
                <c:pt idx="32801">
                  <c:v>149.03190000000001</c:v>
                </c:pt>
                <c:pt idx="32802">
                  <c:v>149.0368</c:v>
                </c:pt>
                <c:pt idx="32803">
                  <c:v>149.04159999999999</c:v>
                </c:pt>
                <c:pt idx="32804">
                  <c:v>149.04650000000001</c:v>
                </c:pt>
                <c:pt idx="32805">
                  <c:v>149.0513</c:v>
                </c:pt>
                <c:pt idx="32806">
                  <c:v>149.05619999999999</c:v>
                </c:pt>
                <c:pt idx="32807">
                  <c:v>149.06110000000001</c:v>
                </c:pt>
                <c:pt idx="32808">
                  <c:v>149.0659</c:v>
                </c:pt>
                <c:pt idx="32809">
                  <c:v>149.07079999999999</c:v>
                </c:pt>
                <c:pt idx="32810">
                  <c:v>149.07560000000001</c:v>
                </c:pt>
                <c:pt idx="32811">
                  <c:v>149.0805</c:v>
                </c:pt>
                <c:pt idx="32812">
                  <c:v>149.08530000000002</c:v>
                </c:pt>
                <c:pt idx="32813">
                  <c:v>149.09020000000001</c:v>
                </c:pt>
                <c:pt idx="32814">
                  <c:v>149.095</c:v>
                </c:pt>
                <c:pt idx="32815">
                  <c:v>149.09990000000002</c:v>
                </c:pt>
                <c:pt idx="32816">
                  <c:v>149.10470000000001</c:v>
                </c:pt>
                <c:pt idx="32817">
                  <c:v>149.1096</c:v>
                </c:pt>
                <c:pt idx="32818">
                  <c:v>149.11440000000002</c:v>
                </c:pt>
                <c:pt idx="32819">
                  <c:v>149.11930000000001</c:v>
                </c:pt>
                <c:pt idx="32820">
                  <c:v>149.1241</c:v>
                </c:pt>
                <c:pt idx="32821">
                  <c:v>149.12900000000002</c:v>
                </c:pt>
                <c:pt idx="32822">
                  <c:v>149.13380000000001</c:v>
                </c:pt>
                <c:pt idx="32823">
                  <c:v>149.1387</c:v>
                </c:pt>
                <c:pt idx="32824">
                  <c:v>149.14359999999999</c:v>
                </c:pt>
                <c:pt idx="32825">
                  <c:v>149.14839999999998</c:v>
                </c:pt>
                <c:pt idx="32826">
                  <c:v>149.1533</c:v>
                </c:pt>
                <c:pt idx="32827">
                  <c:v>149.15809999999999</c:v>
                </c:pt>
                <c:pt idx="32828">
                  <c:v>149.16299999999998</c:v>
                </c:pt>
                <c:pt idx="32829">
                  <c:v>149.1678</c:v>
                </c:pt>
                <c:pt idx="32830">
                  <c:v>149.17269999999999</c:v>
                </c:pt>
                <c:pt idx="32831">
                  <c:v>149.17749999999998</c:v>
                </c:pt>
                <c:pt idx="32832">
                  <c:v>149.1824</c:v>
                </c:pt>
                <c:pt idx="32833">
                  <c:v>149.18719999999999</c:v>
                </c:pt>
                <c:pt idx="32834">
                  <c:v>149.19209999999998</c:v>
                </c:pt>
                <c:pt idx="32835">
                  <c:v>149.1969</c:v>
                </c:pt>
                <c:pt idx="32836">
                  <c:v>149.20179999999999</c:v>
                </c:pt>
                <c:pt idx="32837">
                  <c:v>149.20669999999998</c:v>
                </c:pt>
                <c:pt idx="32838">
                  <c:v>149.2115</c:v>
                </c:pt>
                <c:pt idx="32839">
                  <c:v>149.21639999999999</c:v>
                </c:pt>
                <c:pt idx="32840">
                  <c:v>149.22120000000001</c:v>
                </c:pt>
                <c:pt idx="32841">
                  <c:v>149.2261</c:v>
                </c:pt>
                <c:pt idx="32842">
                  <c:v>149.23089999999999</c:v>
                </c:pt>
                <c:pt idx="32843">
                  <c:v>149.23580000000001</c:v>
                </c:pt>
                <c:pt idx="32844">
                  <c:v>149.2406</c:v>
                </c:pt>
                <c:pt idx="32845">
                  <c:v>149.24549999999999</c:v>
                </c:pt>
                <c:pt idx="32846">
                  <c:v>149.25030000000001</c:v>
                </c:pt>
                <c:pt idx="32847">
                  <c:v>149.2552</c:v>
                </c:pt>
                <c:pt idx="32848">
                  <c:v>149.26</c:v>
                </c:pt>
                <c:pt idx="32849">
                  <c:v>149.26490000000001</c:v>
                </c:pt>
                <c:pt idx="32850">
                  <c:v>149.2697</c:v>
                </c:pt>
                <c:pt idx="32851">
                  <c:v>149.27460000000002</c:v>
                </c:pt>
                <c:pt idx="32852">
                  <c:v>149.27940000000001</c:v>
                </c:pt>
                <c:pt idx="32853">
                  <c:v>149.2843</c:v>
                </c:pt>
                <c:pt idx="32854">
                  <c:v>149.28910000000002</c:v>
                </c:pt>
                <c:pt idx="32855">
                  <c:v>149.29400000000001</c:v>
                </c:pt>
                <c:pt idx="32856">
                  <c:v>149.2989</c:v>
                </c:pt>
                <c:pt idx="32857">
                  <c:v>149.30370000000002</c:v>
                </c:pt>
                <c:pt idx="32858">
                  <c:v>149.30860000000001</c:v>
                </c:pt>
                <c:pt idx="32859">
                  <c:v>149.3134</c:v>
                </c:pt>
                <c:pt idx="32860">
                  <c:v>149.31829999999999</c:v>
                </c:pt>
                <c:pt idx="32861">
                  <c:v>149.32309999999998</c:v>
                </c:pt>
                <c:pt idx="32862">
                  <c:v>149.32799999999997</c:v>
                </c:pt>
                <c:pt idx="32863">
                  <c:v>149.33279999999999</c:v>
                </c:pt>
                <c:pt idx="32864">
                  <c:v>149.33769999999998</c:v>
                </c:pt>
                <c:pt idx="32865">
                  <c:v>149.3425</c:v>
                </c:pt>
                <c:pt idx="32866">
                  <c:v>149.34739999999999</c:v>
                </c:pt>
                <c:pt idx="32867">
                  <c:v>149.35219999999998</c:v>
                </c:pt>
                <c:pt idx="32868">
                  <c:v>149.3571</c:v>
                </c:pt>
                <c:pt idx="32869">
                  <c:v>149.36199999999999</c:v>
                </c:pt>
                <c:pt idx="32870">
                  <c:v>149.36679999999998</c:v>
                </c:pt>
                <c:pt idx="32871">
                  <c:v>149.3717</c:v>
                </c:pt>
                <c:pt idx="32872">
                  <c:v>149.37649999999999</c:v>
                </c:pt>
                <c:pt idx="32873">
                  <c:v>149.38139999999999</c:v>
                </c:pt>
                <c:pt idx="32874">
                  <c:v>149.3862</c:v>
                </c:pt>
                <c:pt idx="32875">
                  <c:v>149.39109999999999</c:v>
                </c:pt>
                <c:pt idx="32876">
                  <c:v>149.39590000000001</c:v>
                </c:pt>
                <c:pt idx="32877">
                  <c:v>149.4008</c:v>
                </c:pt>
                <c:pt idx="32878">
                  <c:v>149.40559999999999</c:v>
                </c:pt>
                <c:pt idx="32879">
                  <c:v>149.41050000000001</c:v>
                </c:pt>
                <c:pt idx="32880">
                  <c:v>149.4153</c:v>
                </c:pt>
                <c:pt idx="32881">
                  <c:v>149.42019999999999</c:v>
                </c:pt>
                <c:pt idx="32882">
                  <c:v>149.42500000000001</c:v>
                </c:pt>
                <c:pt idx="32883">
                  <c:v>149.4299</c:v>
                </c:pt>
                <c:pt idx="32884">
                  <c:v>149.43469999999999</c:v>
                </c:pt>
                <c:pt idx="32885">
                  <c:v>149.43960000000001</c:v>
                </c:pt>
                <c:pt idx="32886">
                  <c:v>149.4444</c:v>
                </c:pt>
                <c:pt idx="32887">
                  <c:v>149.44929999999999</c:v>
                </c:pt>
                <c:pt idx="32888">
                  <c:v>149.45420000000001</c:v>
                </c:pt>
                <c:pt idx="32889">
                  <c:v>149.459</c:v>
                </c:pt>
                <c:pt idx="32890">
                  <c:v>149.46390000000002</c:v>
                </c:pt>
                <c:pt idx="32891">
                  <c:v>149.46870000000001</c:v>
                </c:pt>
                <c:pt idx="32892">
                  <c:v>149.4736</c:v>
                </c:pt>
                <c:pt idx="32893">
                  <c:v>149.47840000000002</c:v>
                </c:pt>
                <c:pt idx="32894">
                  <c:v>149.48330000000001</c:v>
                </c:pt>
                <c:pt idx="32895">
                  <c:v>149.4881</c:v>
                </c:pt>
                <c:pt idx="32896">
                  <c:v>149.49299999999999</c:v>
                </c:pt>
                <c:pt idx="32897">
                  <c:v>149.49779999999998</c:v>
                </c:pt>
                <c:pt idx="32898">
                  <c:v>149.50269999999998</c:v>
                </c:pt>
                <c:pt idx="32899">
                  <c:v>149.50749999999999</c:v>
                </c:pt>
                <c:pt idx="32900">
                  <c:v>149.51239999999999</c:v>
                </c:pt>
                <c:pt idx="32901">
                  <c:v>149.5172</c:v>
                </c:pt>
                <c:pt idx="32902">
                  <c:v>149.52209999999999</c:v>
                </c:pt>
                <c:pt idx="32903">
                  <c:v>149.52699999999999</c:v>
                </c:pt>
                <c:pt idx="32904">
                  <c:v>149.5318</c:v>
                </c:pt>
                <c:pt idx="32905">
                  <c:v>149.5367</c:v>
                </c:pt>
                <c:pt idx="32906">
                  <c:v>149.54149999999998</c:v>
                </c:pt>
                <c:pt idx="32907">
                  <c:v>149.54640000000001</c:v>
                </c:pt>
                <c:pt idx="32908">
                  <c:v>149.55119999999999</c:v>
                </c:pt>
                <c:pt idx="32909">
                  <c:v>149.55609999999999</c:v>
                </c:pt>
                <c:pt idx="32910">
                  <c:v>149.5609</c:v>
                </c:pt>
                <c:pt idx="32911">
                  <c:v>149.5658</c:v>
                </c:pt>
                <c:pt idx="32912">
                  <c:v>149.57059999999998</c:v>
                </c:pt>
                <c:pt idx="32913">
                  <c:v>149.57550000000001</c:v>
                </c:pt>
                <c:pt idx="32914">
                  <c:v>149.58029999999999</c:v>
                </c:pt>
                <c:pt idx="32915">
                  <c:v>149.58520000000001</c:v>
                </c:pt>
                <c:pt idx="32916">
                  <c:v>149.59</c:v>
                </c:pt>
                <c:pt idx="32917">
                  <c:v>149.5949</c:v>
                </c:pt>
                <c:pt idx="32918">
                  <c:v>149.59970000000001</c:v>
                </c:pt>
                <c:pt idx="32919">
                  <c:v>149.6046</c:v>
                </c:pt>
                <c:pt idx="32920">
                  <c:v>149.60939999999999</c:v>
                </c:pt>
                <c:pt idx="32921">
                  <c:v>149.61430000000001</c:v>
                </c:pt>
                <c:pt idx="32922">
                  <c:v>149.61920000000001</c:v>
                </c:pt>
                <c:pt idx="32923">
                  <c:v>149.624</c:v>
                </c:pt>
                <c:pt idx="32924">
                  <c:v>149.62890000000002</c:v>
                </c:pt>
                <c:pt idx="32925">
                  <c:v>149.6337</c:v>
                </c:pt>
                <c:pt idx="32926">
                  <c:v>149.6386</c:v>
                </c:pt>
                <c:pt idx="32927">
                  <c:v>149.64340000000001</c:v>
                </c:pt>
                <c:pt idx="32928">
                  <c:v>149.64830000000001</c:v>
                </c:pt>
                <c:pt idx="32929">
                  <c:v>149.65310000000002</c:v>
                </c:pt>
                <c:pt idx="32930">
                  <c:v>149.65800000000002</c:v>
                </c:pt>
                <c:pt idx="32931">
                  <c:v>149.6628</c:v>
                </c:pt>
                <c:pt idx="32932">
                  <c:v>149.6677</c:v>
                </c:pt>
                <c:pt idx="32933">
                  <c:v>149.67250000000001</c:v>
                </c:pt>
                <c:pt idx="32934">
                  <c:v>149.67739999999998</c:v>
                </c:pt>
                <c:pt idx="32935">
                  <c:v>149.6823</c:v>
                </c:pt>
                <c:pt idx="32936">
                  <c:v>149.68709999999999</c:v>
                </c:pt>
                <c:pt idx="32937">
                  <c:v>149.69199999999998</c:v>
                </c:pt>
                <c:pt idx="32938">
                  <c:v>149.6968</c:v>
                </c:pt>
                <c:pt idx="32939">
                  <c:v>149.70169999999999</c:v>
                </c:pt>
                <c:pt idx="32940">
                  <c:v>149.70650000000001</c:v>
                </c:pt>
                <c:pt idx="32941">
                  <c:v>149.7114</c:v>
                </c:pt>
                <c:pt idx="32942">
                  <c:v>149.71619999999999</c:v>
                </c:pt>
                <c:pt idx="32943">
                  <c:v>149.72110000000001</c:v>
                </c:pt>
                <c:pt idx="32944">
                  <c:v>149.7259</c:v>
                </c:pt>
                <c:pt idx="32945">
                  <c:v>149.73079999999999</c:v>
                </c:pt>
                <c:pt idx="32946">
                  <c:v>149.73560000000001</c:v>
                </c:pt>
                <c:pt idx="32947">
                  <c:v>149.7405</c:v>
                </c:pt>
                <c:pt idx="32948">
                  <c:v>149.74529999999999</c:v>
                </c:pt>
                <c:pt idx="32949">
                  <c:v>149.75020000000001</c:v>
                </c:pt>
                <c:pt idx="32950">
                  <c:v>149.755</c:v>
                </c:pt>
                <c:pt idx="32951">
                  <c:v>149.75989999999999</c:v>
                </c:pt>
                <c:pt idx="32952">
                  <c:v>149.7647</c:v>
                </c:pt>
                <c:pt idx="32953">
                  <c:v>149.7696</c:v>
                </c:pt>
                <c:pt idx="32954">
                  <c:v>149.77440000000001</c:v>
                </c:pt>
                <c:pt idx="32955">
                  <c:v>149.77930000000001</c:v>
                </c:pt>
                <c:pt idx="32956">
                  <c:v>149.7842</c:v>
                </c:pt>
                <c:pt idx="32957">
                  <c:v>149.78900000000002</c:v>
                </c:pt>
                <c:pt idx="32958">
                  <c:v>149.79390000000001</c:v>
                </c:pt>
                <c:pt idx="32959">
                  <c:v>149.7987</c:v>
                </c:pt>
                <c:pt idx="32960">
                  <c:v>149.80360000000002</c:v>
                </c:pt>
                <c:pt idx="32961">
                  <c:v>149.80840000000001</c:v>
                </c:pt>
                <c:pt idx="32962">
                  <c:v>149.8133</c:v>
                </c:pt>
                <c:pt idx="32963">
                  <c:v>149.81810000000002</c:v>
                </c:pt>
                <c:pt idx="32964">
                  <c:v>149.82300000000001</c:v>
                </c:pt>
                <c:pt idx="32965">
                  <c:v>149.82780000000002</c:v>
                </c:pt>
                <c:pt idx="32966">
                  <c:v>149.83270000000002</c:v>
                </c:pt>
                <c:pt idx="32967">
                  <c:v>149.83750000000001</c:v>
                </c:pt>
                <c:pt idx="32968">
                  <c:v>149.8424</c:v>
                </c:pt>
                <c:pt idx="32969">
                  <c:v>149.84729999999999</c:v>
                </c:pt>
                <c:pt idx="32970">
                  <c:v>149.85209999999998</c:v>
                </c:pt>
                <c:pt idx="32971">
                  <c:v>149.857</c:v>
                </c:pt>
                <c:pt idx="32972">
                  <c:v>149.86179999999999</c:v>
                </c:pt>
                <c:pt idx="32973">
                  <c:v>149.86669999999998</c:v>
                </c:pt>
                <c:pt idx="32974">
                  <c:v>149.8715</c:v>
                </c:pt>
                <c:pt idx="32975">
                  <c:v>149.87639999999999</c:v>
                </c:pt>
                <c:pt idx="32976">
                  <c:v>149.88119999999998</c:v>
                </c:pt>
                <c:pt idx="32977">
                  <c:v>149.8861</c:v>
                </c:pt>
                <c:pt idx="32978">
                  <c:v>149.89089999999999</c:v>
                </c:pt>
                <c:pt idx="32979">
                  <c:v>149.89580000000001</c:v>
                </c:pt>
                <c:pt idx="32980">
                  <c:v>149.9006</c:v>
                </c:pt>
                <c:pt idx="32981">
                  <c:v>149.90549999999999</c:v>
                </c:pt>
                <c:pt idx="32982">
                  <c:v>149.91030000000001</c:v>
                </c:pt>
                <c:pt idx="32983">
                  <c:v>149.9152</c:v>
                </c:pt>
                <c:pt idx="32984">
                  <c:v>149.91999999999999</c:v>
                </c:pt>
                <c:pt idx="32985">
                  <c:v>149.92490000000001</c:v>
                </c:pt>
                <c:pt idx="32986">
                  <c:v>149.9297</c:v>
                </c:pt>
                <c:pt idx="32987">
                  <c:v>149.93459999999999</c:v>
                </c:pt>
                <c:pt idx="32988">
                  <c:v>149.93940000000001</c:v>
                </c:pt>
                <c:pt idx="32989">
                  <c:v>149.9443</c:v>
                </c:pt>
                <c:pt idx="32990">
                  <c:v>149.94920000000002</c:v>
                </c:pt>
                <c:pt idx="32991">
                  <c:v>149.95400000000001</c:v>
                </c:pt>
                <c:pt idx="32992">
                  <c:v>149.9589</c:v>
                </c:pt>
                <c:pt idx="32993">
                  <c:v>149.96370000000002</c:v>
                </c:pt>
                <c:pt idx="32994">
                  <c:v>149.96860000000001</c:v>
                </c:pt>
                <c:pt idx="32995">
                  <c:v>149.9734</c:v>
                </c:pt>
                <c:pt idx="32996">
                  <c:v>149.97830000000002</c:v>
                </c:pt>
                <c:pt idx="32997">
                  <c:v>149.98310000000001</c:v>
                </c:pt>
                <c:pt idx="32998">
                  <c:v>149.988</c:v>
                </c:pt>
                <c:pt idx="32999">
                  <c:v>149.99280000000002</c:v>
                </c:pt>
                <c:pt idx="33000">
                  <c:v>149.99770000000001</c:v>
                </c:pt>
              </c:numCache>
            </c:numRef>
          </c:yVal>
          <c:smooth val="0"/>
        </c:ser>
        <c:ser>
          <c:idx val="1"/>
          <c:order val="1"/>
          <c:tx>
            <c:strRef>
              <c:f>'Sheet1 (2)'!$C$1</c:f>
              <c:strCache>
                <c:ptCount val="1"/>
                <c:pt idx="0">
                  <c:v>I(R1)@2.8V (mA)</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6858974358974359E-2"/>
                  <c:y val="0.29321591650358775"/>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(2)'!$C$2:$C$33002</c:f>
              <c:numCache>
                <c:formatCode>0.000</c:formatCode>
                <c:ptCount val="33001"/>
                <c:pt idx="0">
                  <c:v>9.1359239999999994E-2</c:v>
                </c:pt>
                <c:pt idx="1">
                  <c:v>9.1362449999999998E-2</c:v>
                </c:pt>
                <c:pt idx="2">
                  <c:v>9.1365710000000003E-2</c:v>
                </c:pt>
                <c:pt idx="3">
                  <c:v>9.1368969999999994E-2</c:v>
                </c:pt>
                <c:pt idx="4">
                  <c:v>9.1372250000000002E-2</c:v>
                </c:pt>
                <c:pt idx="5">
                  <c:v>9.1375559999999995E-2</c:v>
                </c:pt>
                <c:pt idx="6">
                  <c:v>9.1378879999999996E-2</c:v>
                </c:pt>
                <c:pt idx="7">
                  <c:v>9.1382240000000003E-2</c:v>
                </c:pt>
                <c:pt idx="8">
                  <c:v>9.1385609999999992E-2</c:v>
                </c:pt>
                <c:pt idx="9">
                  <c:v>9.1388999999999998E-2</c:v>
                </c:pt>
                <c:pt idx="10">
                  <c:v>9.1392420000000002E-2</c:v>
                </c:pt>
                <c:pt idx="11">
                  <c:v>9.1395859999999995E-2</c:v>
                </c:pt>
                <c:pt idx="12">
                  <c:v>9.1399310000000011E-2</c:v>
                </c:pt>
                <c:pt idx="13">
                  <c:v>9.1402800000000006E-2</c:v>
                </c:pt>
                <c:pt idx="14">
                  <c:v>9.1406309999999991E-2</c:v>
                </c:pt>
                <c:pt idx="15">
                  <c:v>9.1409829999999997E-2</c:v>
                </c:pt>
                <c:pt idx="16">
                  <c:v>9.1413380000000002E-2</c:v>
                </c:pt>
                <c:pt idx="17">
                  <c:v>9.1416950000000011E-2</c:v>
                </c:pt>
                <c:pt idx="18">
                  <c:v>9.1420539999999995E-2</c:v>
                </c:pt>
                <c:pt idx="19">
                  <c:v>9.1424169999999999E-2</c:v>
                </c:pt>
                <c:pt idx="20">
                  <c:v>9.1427810000000012E-2</c:v>
                </c:pt>
                <c:pt idx="21">
                  <c:v>9.1431470000000001E-2</c:v>
                </c:pt>
                <c:pt idx="22">
                  <c:v>9.1435150000000007E-2</c:v>
                </c:pt>
                <c:pt idx="23">
                  <c:v>9.1438869999999992E-2</c:v>
                </c:pt>
                <c:pt idx="24">
                  <c:v>9.1442599999999999E-2</c:v>
                </c:pt>
                <c:pt idx="25">
                  <c:v>9.1446349999999996E-2</c:v>
                </c:pt>
                <c:pt idx="26">
                  <c:v>9.1450139999999999E-2</c:v>
                </c:pt>
                <c:pt idx="27">
                  <c:v>9.1453930000000003E-2</c:v>
                </c:pt>
                <c:pt idx="28">
                  <c:v>9.1457759999999999E-2</c:v>
                </c:pt>
                <c:pt idx="29">
                  <c:v>9.1461609999999999E-2</c:v>
                </c:pt>
                <c:pt idx="30">
                  <c:v>9.1465489999999997E-2</c:v>
                </c:pt>
                <c:pt idx="31">
                  <c:v>9.1469380000000003E-2</c:v>
                </c:pt>
                <c:pt idx="32">
                  <c:v>9.1473300000000007E-2</c:v>
                </c:pt>
                <c:pt idx="33">
                  <c:v>9.1477249999999996E-2</c:v>
                </c:pt>
                <c:pt idx="34">
                  <c:v>9.1481210000000007E-2</c:v>
                </c:pt>
                <c:pt idx="35">
                  <c:v>9.1485209999999997E-2</c:v>
                </c:pt>
                <c:pt idx="36">
                  <c:v>9.148922000000001E-2</c:v>
                </c:pt>
                <c:pt idx="37">
                  <c:v>9.1493260000000007E-2</c:v>
                </c:pt>
                <c:pt idx="38">
                  <c:v>9.1497330000000002E-2</c:v>
                </c:pt>
                <c:pt idx="39">
                  <c:v>9.150142E-2</c:v>
                </c:pt>
                <c:pt idx="40">
                  <c:v>9.1505530000000002E-2</c:v>
                </c:pt>
                <c:pt idx="41">
                  <c:v>9.1509670000000001E-2</c:v>
                </c:pt>
                <c:pt idx="42">
                  <c:v>9.1513830000000004E-2</c:v>
                </c:pt>
                <c:pt idx="43">
                  <c:v>9.1518009999999997E-2</c:v>
                </c:pt>
                <c:pt idx="44">
                  <c:v>9.1522229999999996E-2</c:v>
                </c:pt>
                <c:pt idx="45">
                  <c:v>9.1526469999999999E-2</c:v>
                </c:pt>
                <c:pt idx="46">
                  <c:v>9.1530719999999996E-2</c:v>
                </c:pt>
                <c:pt idx="47">
                  <c:v>9.153501E-2</c:v>
                </c:pt>
                <c:pt idx="48">
                  <c:v>9.1539320000000007E-2</c:v>
                </c:pt>
                <c:pt idx="49">
                  <c:v>9.1543660000000013E-2</c:v>
                </c:pt>
                <c:pt idx="50">
                  <c:v>9.1548019999999994E-2</c:v>
                </c:pt>
                <c:pt idx="51">
                  <c:v>9.1552410000000001E-2</c:v>
                </c:pt>
                <c:pt idx="52">
                  <c:v>9.1556820000000011E-2</c:v>
                </c:pt>
                <c:pt idx="53">
                  <c:v>9.1561260000000005E-2</c:v>
                </c:pt>
                <c:pt idx="54">
                  <c:v>9.1565720000000003E-2</c:v>
                </c:pt>
                <c:pt idx="55">
                  <c:v>9.1570209999999999E-2</c:v>
                </c:pt>
                <c:pt idx="56">
                  <c:v>9.1574719999999998E-2</c:v>
                </c:pt>
                <c:pt idx="57">
                  <c:v>9.157926000000001E-2</c:v>
                </c:pt>
                <c:pt idx="58">
                  <c:v>9.1583829999999991E-2</c:v>
                </c:pt>
                <c:pt idx="59">
                  <c:v>9.158841999999999E-2</c:v>
                </c:pt>
                <c:pt idx="60">
                  <c:v>9.1593040000000001E-2</c:v>
                </c:pt>
                <c:pt idx="61">
                  <c:v>9.1597690000000009E-2</c:v>
                </c:pt>
                <c:pt idx="62">
                  <c:v>9.1602360000000008E-2</c:v>
                </c:pt>
                <c:pt idx="63">
                  <c:v>9.160705999999999E-2</c:v>
                </c:pt>
                <c:pt idx="64">
                  <c:v>9.1611780000000004E-2</c:v>
                </c:pt>
                <c:pt idx="65">
                  <c:v>9.1616530000000002E-2</c:v>
                </c:pt>
                <c:pt idx="66">
                  <c:v>9.1621300000000003E-2</c:v>
                </c:pt>
                <c:pt idx="67">
                  <c:v>9.1626109999999997E-2</c:v>
                </c:pt>
                <c:pt idx="68">
                  <c:v>9.1630939999999994E-2</c:v>
                </c:pt>
                <c:pt idx="69">
                  <c:v>9.1635800000000003E-2</c:v>
                </c:pt>
                <c:pt idx="70">
                  <c:v>9.1640680000000002E-2</c:v>
                </c:pt>
                <c:pt idx="71">
                  <c:v>9.1645589999999999E-2</c:v>
                </c:pt>
                <c:pt idx="72">
                  <c:v>9.1650530000000008E-2</c:v>
                </c:pt>
                <c:pt idx="73">
                  <c:v>9.1655489999999992E-2</c:v>
                </c:pt>
                <c:pt idx="74">
                  <c:v>9.1660480000000003E-2</c:v>
                </c:pt>
                <c:pt idx="75">
                  <c:v>9.1665500000000011E-2</c:v>
                </c:pt>
                <c:pt idx="76">
                  <c:v>9.1670550000000003E-2</c:v>
                </c:pt>
                <c:pt idx="77">
                  <c:v>9.1675629999999994E-2</c:v>
                </c:pt>
                <c:pt idx="78">
                  <c:v>9.1680730000000002E-2</c:v>
                </c:pt>
                <c:pt idx="79">
                  <c:v>9.1685860000000008E-2</c:v>
                </c:pt>
                <c:pt idx="80">
                  <c:v>9.1691019999999998E-2</c:v>
                </c:pt>
                <c:pt idx="81">
                  <c:v>9.169621E-2</c:v>
                </c:pt>
                <c:pt idx="82">
                  <c:v>9.1701419999999992E-2</c:v>
                </c:pt>
                <c:pt idx="83">
                  <c:v>9.1706659999999995E-2</c:v>
                </c:pt>
                <c:pt idx="84">
                  <c:v>9.1711929999999997E-2</c:v>
                </c:pt>
                <c:pt idx="85">
                  <c:v>9.1717230000000011E-2</c:v>
                </c:pt>
                <c:pt idx="86">
                  <c:v>9.1722559999999995E-2</c:v>
                </c:pt>
                <c:pt idx="87">
                  <c:v>9.1727919999999991E-2</c:v>
                </c:pt>
                <c:pt idx="88">
                  <c:v>9.1733300000000004E-2</c:v>
                </c:pt>
                <c:pt idx="89">
                  <c:v>9.173872000000001E-2</c:v>
                </c:pt>
                <c:pt idx="90">
                  <c:v>9.1744160000000005E-2</c:v>
                </c:pt>
                <c:pt idx="91">
                  <c:v>9.174961999999999E-2</c:v>
                </c:pt>
                <c:pt idx="92">
                  <c:v>9.1755119999999996E-2</c:v>
                </c:pt>
                <c:pt idx="93">
                  <c:v>9.1760649999999999E-2</c:v>
                </c:pt>
                <c:pt idx="94">
                  <c:v>9.1766210000000001E-2</c:v>
                </c:pt>
                <c:pt idx="95">
                  <c:v>9.1771800000000001E-2</c:v>
                </c:pt>
                <c:pt idx="96">
                  <c:v>9.1777419999999998E-2</c:v>
                </c:pt>
                <c:pt idx="97">
                  <c:v>9.178306E-2</c:v>
                </c:pt>
                <c:pt idx="98">
                  <c:v>9.1788739999999994E-2</c:v>
                </c:pt>
                <c:pt idx="99">
                  <c:v>9.1794440000000005E-2</c:v>
                </c:pt>
                <c:pt idx="100">
                  <c:v>9.1800179999999995E-2</c:v>
                </c:pt>
                <c:pt idx="101">
                  <c:v>9.1805940000000003E-2</c:v>
                </c:pt>
                <c:pt idx="102">
                  <c:v>9.1811740000000003E-2</c:v>
                </c:pt>
                <c:pt idx="103">
                  <c:v>9.1817560000000006E-2</c:v>
                </c:pt>
                <c:pt idx="104">
                  <c:v>9.1823419999999989E-2</c:v>
                </c:pt>
                <c:pt idx="105">
                  <c:v>9.1829300000000003E-2</c:v>
                </c:pt>
                <c:pt idx="106">
                  <c:v>9.1835220000000009E-2</c:v>
                </c:pt>
                <c:pt idx="107">
                  <c:v>9.184117E-2</c:v>
                </c:pt>
                <c:pt idx="108">
                  <c:v>9.1847139999999994E-2</c:v>
                </c:pt>
                <c:pt idx="109">
                  <c:v>9.1853149999999995E-2</c:v>
                </c:pt>
                <c:pt idx="110">
                  <c:v>9.1859190000000007E-2</c:v>
                </c:pt>
                <c:pt idx="111">
                  <c:v>9.186525999999999E-2</c:v>
                </c:pt>
                <c:pt idx="112">
                  <c:v>9.1871359999999999E-2</c:v>
                </c:pt>
                <c:pt idx="113">
                  <c:v>9.1877489999999992E-2</c:v>
                </c:pt>
                <c:pt idx="114">
                  <c:v>9.1883650000000011E-2</c:v>
                </c:pt>
                <c:pt idx="115">
                  <c:v>9.188984E-2</c:v>
                </c:pt>
                <c:pt idx="116">
                  <c:v>9.1896069999999996E-2</c:v>
                </c:pt>
                <c:pt idx="117">
                  <c:v>9.1902330000000004E-2</c:v>
                </c:pt>
                <c:pt idx="118">
                  <c:v>9.190862000000001E-2</c:v>
                </c:pt>
                <c:pt idx="119">
                  <c:v>9.1914940000000001E-2</c:v>
                </c:pt>
                <c:pt idx="120">
                  <c:v>9.1921290000000003E-2</c:v>
                </c:pt>
                <c:pt idx="121">
                  <c:v>9.1927669999999989E-2</c:v>
                </c:pt>
                <c:pt idx="122">
                  <c:v>9.1934089999999996E-2</c:v>
                </c:pt>
                <c:pt idx="123">
                  <c:v>9.1940540000000001E-2</c:v>
                </c:pt>
                <c:pt idx="124">
                  <c:v>9.194701999999999E-2</c:v>
                </c:pt>
                <c:pt idx="125">
                  <c:v>9.1953530000000006E-2</c:v>
                </c:pt>
                <c:pt idx="126">
                  <c:v>9.1960070000000005E-2</c:v>
                </c:pt>
                <c:pt idx="127">
                  <c:v>9.1966649999999997E-2</c:v>
                </c:pt>
                <c:pt idx="128">
                  <c:v>9.1973260000000001E-2</c:v>
                </c:pt>
                <c:pt idx="129">
                  <c:v>9.1979909999999998E-2</c:v>
                </c:pt>
                <c:pt idx="130">
                  <c:v>9.1986579999999998E-2</c:v>
                </c:pt>
                <c:pt idx="131">
                  <c:v>9.1993290000000005E-2</c:v>
                </c:pt>
                <c:pt idx="132">
                  <c:v>9.2000029999999997E-2</c:v>
                </c:pt>
                <c:pt idx="133">
                  <c:v>9.2006810000000008E-2</c:v>
                </c:pt>
                <c:pt idx="134">
                  <c:v>9.2013620000000004E-2</c:v>
                </c:pt>
                <c:pt idx="135">
                  <c:v>9.202044999999999E-2</c:v>
                </c:pt>
                <c:pt idx="136">
                  <c:v>9.2027330000000004E-2</c:v>
                </c:pt>
                <c:pt idx="137">
                  <c:v>9.2034240000000003E-2</c:v>
                </c:pt>
                <c:pt idx="138">
                  <c:v>9.204118E-2</c:v>
                </c:pt>
                <c:pt idx="139">
                  <c:v>9.204815999999999E-2</c:v>
                </c:pt>
                <c:pt idx="140">
                  <c:v>9.2055169999999992E-2</c:v>
                </c:pt>
                <c:pt idx="141">
                  <c:v>9.206222E-2</c:v>
                </c:pt>
                <c:pt idx="142">
                  <c:v>9.2069299999999993E-2</c:v>
                </c:pt>
                <c:pt idx="143">
                  <c:v>9.2076410000000011E-2</c:v>
                </c:pt>
                <c:pt idx="144">
                  <c:v>9.2083560000000009E-2</c:v>
                </c:pt>
                <c:pt idx="145">
                  <c:v>9.2090740000000004E-2</c:v>
                </c:pt>
                <c:pt idx="146">
                  <c:v>9.2097959999999993E-2</c:v>
                </c:pt>
                <c:pt idx="147">
                  <c:v>9.2105210000000007E-2</c:v>
                </c:pt>
                <c:pt idx="148">
                  <c:v>9.21125E-2</c:v>
                </c:pt>
                <c:pt idx="149">
                  <c:v>9.2119820000000005E-2</c:v>
                </c:pt>
                <c:pt idx="150">
                  <c:v>9.2127170000000008E-2</c:v>
                </c:pt>
                <c:pt idx="151">
                  <c:v>9.213455999999999E-2</c:v>
                </c:pt>
                <c:pt idx="152">
                  <c:v>9.2141989999999993E-2</c:v>
                </c:pt>
                <c:pt idx="153">
                  <c:v>9.2149460000000002E-2</c:v>
                </c:pt>
                <c:pt idx="154">
                  <c:v>9.2156959999999996E-2</c:v>
                </c:pt>
                <c:pt idx="155">
                  <c:v>9.2164490000000002E-2</c:v>
                </c:pt>
                <c:pt idx="156">
                  <c:v>9.217206E-2</c:v>
                </c:pt>
                <c:pt idx="157">
                  <c:v>9.2179670000000005E-2</c:v>
                </c:pt>
                <c:pt idx="158">
                  <c:v>9.2187309999999995E-2</c:v>
                </c:pt>
                <c:pt idx="159">
                  <c:v>9.2194989999999991E-2</c:v>
                </c:pt>
                <c:pt idx="160">
                  <c:v>9.2202699999999999E-2</c:v>
                </c:pt>
                <c:pt idx="161">
                  <c:v>9.2210449999999999E-2</c:v>
                </c:pt>
                <c:pt idx="162">
                  <c:v>9.2218239999999993E-2</c:v>
                </c:pt>
                <c:pt idx="163">
                  <c:v>9.2226069999999993E-2</c:v>
                </c:pt>
                <c:pt idx="164">
                  <c:v>9.2233929999999992E-2</c:v>
                </c:pt>
                <c:pt idx="165">
                  <c:v>9.2241829999999997E-2</c:v>
                </c:pt>
                <c:pt idx="166">
                  <c:v>9.224976E-2</c:v>
                </c:pt>
                <c:pt idx="167">
                  <c:v>9.2257740000000005E-2</c:v>
                </c:pt>
                <c:pt idx="168">
                  <c:v>9.2265749999999994E-2</c:v>
                </c:pt>
                <c:pt idx="169">
                  <c:v>9.2273800000000003E-2</c:v>
                </c:pt>
                <c:pt idx="170">
                  <c:v>9.2281879999999997E-2</c:v>
                </c:pt>
                <c:pt idx="171">
                  <c:v>9.2289999999999997E-2</c:v>
                </c:pt>
                <c:pt idx="172">
                  <c:v>9.2298160000000004E-2</c:v>
                </c:pt>
                <c:pt idx="173">
                  <c:v>9.2306360000000004E-2</c:v>
                </c:pt>
                <c:pt idx="174">
                  <c:v>9.2314599999999997E-2</c:v>
                </c:pt>
                <c:pt idx="175">
                  <c:v>9.2322870000000001E-2</c:v>
                </c:pt>
                <c:pt idx="176">
                  <c:v>9.2331180000000013E-2</c:v>
                </c:pt>
                <c:pt idx="177">
                  <c:v>9.2339529999999989E-2</c:v>
                </c:pt>
                <c:pt idx="178">
                  <c:v>9.234792E-2</c:v>
                </c:pt>
                <c:pt idx="179">
                  <c:v>9.2356360000000012E-2</c:v>
                </c:pt>
                <c:pt idx="180">
                  <c:v>9.2364830000000009E-2</c:v>
                </c:pt>
                <c:pt idx="181">
                  <c:v>9.2373330000000003E-2</c:v>
                </c:pt>
                <c:pt idx="182">
                  <c:v>9.2381870000000005E-2</c:v>
                </c:pt>
                <c:pt idx="183">
                  <c:v>9.2390460000000008E-2</c:v>
                </c:pt>
                <c:pt idx="184">
                  <c:v>9.2399079999999995E-2</c:v>
                </c:pt>
                <c:pt idx="185">
                  <c:v>9.2407749999999997E-2</c:v>
                </c:pt>
                <c:pt idx="186">
                  <c:v>9.2416449999999997E-2</c:v>
                </c:pt>
                <c:pt idx="187">
                  <c:v>9.242518999999999E-2</c:v>
                </c:pt>
                <c:pt idx="188">
                  <c:v>9.2433979999999999E-2</c:v>
                </c:pt>
                <c:pt idx="189">
                  <c:v>9.2442799999999992E-2</c:v>
                </c:pt>
                <c:pt idx="190">
                  <c:v>9.2451660000000005E-2</c:v>
                </c:pt>
                <c:pt idx="191">
                  <c:v>9.2460560000000011E-2</c:v>
                </c:pt>
                <c:pt idx="192">
                  <c:v>9.2469509999999991E-2</c:v>
                </c:pt>
                <c:pt idx="193">
                  <c:v>9.2478489999999997E-2</c:v>
                </c:pt>
                <c:pt idx="194">
                  <c:v>9.2487520000000004E-2</c:v>
                </c:pt>
                <c:pt idx="195">
                  <c:v>9.2496590000000004E-2</c:v>
                </c:pt>
                <c:pt idx="196">
                  <c:v>9.2505690000000002E-2</c:v>
                </c:pt>
                <c:pt idx="197">
                  <c:v>9.2514830000000006E-2</c:v>
                </c:pt>
                <c:pt idx="198">
                  <c:v>9.2524019999999998E-2</c:v>
                </c:pt>
                <c:pt idx="199">
                  <c:v>9.2533259999999992E-2</c:v>
                </c:pt>
                <c:pt idx="200">
                  <c:v>9.2542530000000012E-2</c:v>
                </c:pt>
                <c:pt idx="201">
                  <c:v>9.255184000000001E-2</c:v>
                </c:pt>
                <c:pt idx="202">
                  <c:v>9.2561199999999996E-2</c:v>
                </c:pt>
                <c:pt idx="203">
                  <c:v>9.2570590000000008E-2</c:v>
                </c:pt>
                <c:pt idx="204">
                  <c:v>9.2580029999999994E-2</c:v>
                </c:pt>
                <c:pt idx="205">
                  <c:v>9.258951E-2</c:v>
                </c:pt>
                <c:pt idx="206">
                  <c:v>9.2599040000000007E-2</c:v>
                </c:pt>
                <c:pt idx="207">
                  <c:v>9.2608600000000013E-2</c:v>
                </c:pt>
                <c:pt idx="208">
                  <c:v>9.2618210000000006E-2</c:v>
                </c:pt>
                <c:pt idx="209">
                  <c:v>9.2627859999999992E-2</c:v>
                </c:pt>
                <c:pt idx="210">
                  <c:v>9.2637559999999994E-2</c:v>
                </c:pt>
                <c:pt idx="211">
                  <c:v>9.2647290000000007E-2</c:v>
                </c:pt>
                <c:pt idx="212">
                  <c:v>9.2657069999999994E-2</c:v>
                </c:pt>
                <c:pt idx="213">
                  <c:v>9.2666890000000002E-2</c:v>
                </c:pt>
                <c:pt idx="214">
                  <c:v>9.2676760000000011E-2</c:v>
                </c:pt>
                <c:pt idx="215">
                  <c:v>9.2686679999999994E-2</c:v>
                </c:pt>
                <c:pt idx="216">
                  <c:v>9.2696630000000002E-2</c:v>
                </c:pt>
                <c:pt idx="217">
                  <c:v>9.2706630000000012E-2</c:v>
                </c:pt>
                <c:pt idx="218">
                  <c:v>9.2716670000000001E-2</c:v>
                </c:pt>
                <c:pt idx="219">
                  <c:v>9.2726750000000011E-2</c:v>
                </c:pt>
                <c:pt idx="220">
                  <c:v>9.2736890000000002E-2</c:v>
                </c:pt>
                <c:pt idx="221">
                  <c:v>9.2747060000000006E-2</c:v>
                </c:pt>
                <c:pt idx="222">
                  <c:v>9.2757279999999998E-2</c:v>
                </c:pt>
                <c:pt idx="223">
                  <c:v>9.2767539999999996E-2</c:v>
                </c:pt>
                <c:pt idx="224">
                  <c:v>9.2777849999999995E-2</c:v>
                </c:pt>
                <c:pt idx="225">
                  <c:v>9.2788209999999996E-2</c:v>
                </c:pt>
                <c:pt idx="226">
                  <c:v>9.2798610000000004E-2</c:v>
                </c:pt>
                <c:pt idx="227">
                  <c:v>9.2809050000000004E-2</c:v>
                </c:pt>
                <c:pt idx="228">
                  <c:v>9.2819540000000006E-2</c:v>
                </c:pt>
                <c:pt idx="229">
                  <c:v>9.2830079999999995E-2</c:v>
                </c:pt>
                <c:pt idx="230">
                  <c:v>9.284067E-2</c:v>
                </c:pt>
                <c:pt idx="231">
                  <c:v>9.2851290000000003E-2</c:v>
                </c:pt>
                <c:pt idx="232">
                  <c:v>9.2861960000000007E-2</c:v>
                </c:pt>
                <c:pt idx="233">
                  <c:v>9.2872689999999994E-2</c:v>
                </c:pt>
                <c:pt idx="234">
                  <c:v>9.2883460000000001E-2</c:v>
                </c:pt>
                <c:pt idx="235">
                  <c:v>9.2894270000000001E-2</c:v>
                </c:pt>
                <c:pt idx="236">
                  <c:v>9.2905130000000002E-2</c:v>
                </c:pt>
                <c:pt idx="237">
                  <c:v>9.2916040000000005E-2</c:v>
                </c:pt>
                <c:pt idx="238">
                  <c:v>9.2926990000000001E-2</c:v>
                </c:pt>
                <c:pt idx="239">
                  <c:v>9.2937989999999998E-2</c:v>
                </c:pt>
                <c:pt idx="240">
                  <c:v>9.2949039999999997E-2</c:v>
                </c:pt>
                <c:pt idx="241">
                  <c:v>9.2960139999999997E-2</c:v>
                </c:pt>
                <c:pt idx="242">
                  <c:v>9.2971279999999989E-2</c:v>
                </c:pt>
                <c:pt idx="243">
                  <c:v>9.2982469999999998E-2</c:v>
                </c:pt>
                <c:pt idx="244">
                  <c:v>9.2993710000000007E-2</c:v>
                </c:pt>
                <c:pt idx="245">
                  <c:v>9.300499999999999E-2</c:v>
                </c:pt>
                <c:pt idx="246">
                  <c:v>9.3016340000000003E-2</c:v>
                </c:pt>
                <c:pt idx="247">
                  <c:v>9.3027719999999994E-2</c:v>
                </c:pt>
                <c:pt idx="248">
                  <c:v>9.3039150000000001E-2</c:v>
                </c:pt>
                <c:pt idx="249">
                  <c:v>9.3050640000000004E-2</c:v>
                </c:pt>
                <c:pt idx="250">
                  <c:v>9.306217E-2</c:v>
                </c:pt>
                <c:pt idx="251">
                  <c:v>9.3073740000000002E-2</c:v>
                </c:pt>
                <c:pt idx="252">
                  <c:v>9.3085370000000001E-2</c:v>
                </c:pt>
                <c:pt idx="253">
                  <c:v>9.3097050000000001E-2</c:v>
                </c:pt>
                <c:pt idx="254">
                  <c:v>9.3108780000000002E-2</c:v>
                </c:pt>
                <c:pt idx="255">
                  <c:v>9.3120560000000005E-2</c:v>
                </c:pt>
                <c:pt idx="256">
                  <c:v>9.3132389999999995E-2</c:v>
                </c:pt>
                <c:pt idx="257">
                  <c:v>9.3144260000000006E-2</c:v>
                </c:pt>
                <c:pt idx="258">
                  <c:v>9.3156199999999995E-2</c:v>
                </c:pt>
                <c:pt idx="259">
                  <c:v>9.3168169999999995E-2</c:v>
                </c:pt>
                <c:pt idx="260">
                  <c:v>9.3180200000000005E-2</c:v>
                </c:pt>
                <c:pt idx="261">
                  <c:v>9.3192280000000002E-2</c:v>
                </c:pt>
                <c:pt idx="262">
                  <c:v>9.3204410000000001E-2</c:v>
                </c:pt>
                <c:pt idx="263">
                  <c:v>9.3216590000000002E-2</c:v>
                </c:pt>
                <c:pt idx="264">
                  <c:v>9.3228829999999999E-2</c:v>
                </c:pt>
                <c:pt idx="265">
                  <c:v>9.3241110000000002E-2</c:v>
                </c:pt>
                <c:pt idx="266">
                  <c:v>9.3253450000000002E-2</c:v>
                </c:pt>
                <c:pt idx="267">
                  <c:v>9.3265840000000003E-2</c:v>
                </c:pt>
                <c:pt idx="268">
                  <c:v>9.3278280000000005E-2</c:v>
                </c:pt>
                <c:pt idx="269">
                  <c:v>9.3290769999999995E-2</c:v>
                </c:pt>
                <c:pt idx="270">
                  <c:v>9.3303320000000009E-2</c:v>
                </c:pt>
                <c:pt idx="271">
                  <c:v>9.3315910000000002E-2</c:v>
                </c:pt>
                <c:pt idx="272">
                  <c:v>9.3328559999999991E-2</c:v>
                </c:pt>
                <c:pt idx="273">
                  <c:v>9.3341270000000004E-2</c:v>
                </c:pt>
                <c:pt idx="274">
                  <c:v>9.3354019999999996E-2</c:v>
                </c:pt>
                <c:pt idx="275">
                  <c:v>9.3366829999999998E-2</c:v>
                </c:pt>
                <c:pt idx="276">
                  <c:v>9.3379690000000001E-2</c:v>
                </c:pt>
                <c:pt idx="277">
                  <c:v>9.3392610000000001E-2</c:v>
                </c:pt>
                <c:pt idx="278">
                  <c:v>9.3405570000000007E-2</c:v>
                </c:pt>
                <c:pt idx="279">
                  <c:v>9.3418599999999991E-2</c:v>
                </c:pt>
                <c:pt idx="280">
                  <c:v>9.3431669999999994E-2</c:v>
                </c:pt>
                <c:pt idx="281">
                  <c:v>9.3444799999999995E-2</c:v>
                </c:pt>
                <c:pt idx="282">
                  <c:v>9.3457990000000005E-2</c:v>
                </c:pt>
                <c:pt idx="283">
                  <c:v>9.3471230000000002E-2</c:v>
                </c:pt>
                <c:pt idx="284">
                  <c:v>9.3484520000000002E-2</c:v>
                </c:pt>
                <c:pt idx="285">
                  <c:v>9.3497869999999997E-2</c:v>
                </c:pt>
                <c:pt idx="286">
                  <c:v>9.3511280000000002E-2</c:v>
                </c:pt>
                <c:pt idx="287">
                  <c:v>9.3524740000000009E-2</c:v>
                </c:pt>
                <c:pt idx="288">
                  <c:v>9.3538259999999998E-2</c:v>
                </c:pt>
                <c:pt idx="289">
                  <c:v>9.3551830000000002E-2</c:v>
                </c:pt>
                <c:pt idx="290">
                  <c:v>9.3565449999999994E-2</c:v>
                </c:pt>
                <c:pt idx="291">
                  <c:v>9.3579140000000005E-2</c:v>
                </c:pt>
                <c:pt idx="292">
                  <c:v>9.3592880000000003E-2</c:v>
                </c:pt>
                <c:pt idx="293">
                  <c:v>9.3606670000000003E-2</c:v>
                </c:pt>
                <c:pt idx="294">
                  <c:v>9.3620529999999993E-2</c:v>
                </c:pt>
                <c:pt idx="295">
                  <c:v>9.3634439999999999E-2</c:v>
                </c:pt>
                <c:pt idx="296">
                  <c:v>9.3648399999999993E-2</c:v>
                </c:pt>
                <c:pt idx="297">
                  <c:v>9.3662430000000005E-2</c:v>
                </c:pt>
                <c:pt idx="298">
                  <c:v>9.3676509999999991E-2</c:v>
                </c:pt>
                <c:pt idx="299">
                  <c:v>9.3690639999999992E-2</c:v>
                </c:pt>
                <c:pt idx="300">
                  <c:v>9.3704839999999998E-2</c:v>
                </c:pt>
                <c:pt idx="301">
                  <c:v>9.3719089999999991E-2</c:v>
                </c:pt>
                <c:pt idx="302">
                  <c:v>9.3733400000000008E-2</c:v>
                </c:pt>
                <c:pt idx="303">
                  <c:v>9.3747769999999994E-2</c:v>
                </c:pt>
                <c:pt idx="304">
                  <c:v>9.3762209999999999E-2</c:v>
                </c:pt>
                <c:pt idx="305">
                  <c:v>9.3776700000000004E-2</c:v>
                </c:pt>
                <c:pt idx="306">
                  <c:v>9.3791239999999998E-2</c:v>
                </c:pt>
                <c:pt idx="307">
                  <c:v>9.3805840000000001E-2</c:v>
                </c:pt>
                <c:pt idx="308">
                  <c:v>9.3820509999999996E-2</c:v>
                </c:pt>
                <c:pt idx="309">
                  <c:v>9.3835230000000006E-2</c:v>
                </c:pt>
                <c:pt idx="310">
                  <c:v>9.3850020000000006E-2</c:v>
                </c:pt>
                <c:pt idx="311">
                  <c:v>9.3864859999999994E-2</c:v>
                </c:pt>
                <c:pt idx="312">
                  <c:v>9.3879770000000001E-2</c:v>
                </c:pt>
                <c:pt idx="313">
                  <c:v>9.389473000000001E-2</c:v>
                </c:pt>
                <c:pt idx="314">
                  <c:v>9.390975E-2</c:v>
                </c:pt>
                <c:pt idx="315">
                  <c:v>9.3924839999999996E-2</c:v>
                </c:pt>
                <c:pt idx="316">
                  <c:v>9.3939979999999992E-2</c:v>
                </c:pt>
                <c:pt idx="317">
                  <c:v>9.3955190000000008E-2</c:v>
                </c:pt>
                <c:pt idx="318">
                  <c:v>9.3970460000000006E-2</c:v>
                </c:pt>
                <c:pt idx="319">
                  <c:v>9.398579E-2</c:v>
                </c:pt>
                <c:pt idx="320">
                  <c:v>9.400117999999999E-2</c:v>
                </c:pt>
                <c:pt idx="321">
                  <c:v>9.4016640000000012E-2</c:v>
                </c:pt>
                <c:pt idx="322">
                  <c:v>9.4032149999999995E-2</c:v>
                </c:pt>
                <c:pt idx="323">
                  <c:v>9.4047729999999996E-2</c:v>
                </c:pt>
                <c:pt idx="324">
                  <c:v>9.4063369999999993E-2</c:v>
                </c:pt>
                <c:pt idx="325">
                  <c:v>9.4079070000000001E-2</c:v>
                </c:pt>
                <c:pt idx="326">
                  <c:v>9.4094839999999999E-2</c:v>
                </c:pt>
                <c:pt idx="327">
                  <c:v>9.4110659999999999E-2</c:v>
                </c:pt>
                <c:pt idx="328">
                  <c:v>9.4126559999999998E-2</c:v>
                </c:pt>
                <c:pt idx="329">
                  <c:v>9.4142520000000007E-2</c:v>
                </c:pt>
                <c:pt idx="330">
                  <c:v>9.4158530000000004E-2</c:v>
                </c:pt>
                <c:pt idx="331">
                  <c:v>9.4174620000000001E-2</c:v>
                </c:pt>
                <c:pt idx="332">
                  <c:v>9.4190759999999998E-2</c:v>
                </c:pt>
                <c:pt idx="333">
                  <c:v>9.4206970000000001E-2</c:v>
                </c:pt>
                <c:pt idx="334">
                  <c:v>9.4223249999999995E-2</c:v>
                </c:pt>
                <c:pt idx="335">
                  <c:v>9.4239589999999998E-2</c:v>
                </c:pt>
                <c:pt idx="336">
                  <c:v>9.4256000000000006E-2</c:v>
                </c:pt>
                <c:pt idx="337">
                  <c:v>9.4272469999999997E-2</c:v>
                </c:pt>
                <c:pt idx="338">
                  <c:v>9.4289000000000012E-2</c:v>
                </c:pt>
                <c:pt idx="339">
                  <c:v>9.4305609999999998E-2</c:v>
                </c:pt>
                <c:pt idx="340">
                  <c:v>9.4322280000000008E-2</c:v>
                </c:pt>
                <c:pt idx="341">
                  <c:v>9.4339010000000001E-2</c:v>
                </c:pt>
                <c:pt idx="342">
                  <c:v>9.4355809999999998E-2</c:v>
                </c:pt>
                <c:pt idx="343">
                  <c:v>9.437268E-2</c:v>
                </c:pt>
                <c:pt idx="344">
                  <c:v>9.4389609999999999E-2</c:v>
                </c:pt>
                <c:pt idx="345">
                  <c:v>9.4406610000000002E-2</c:v>
                </c:pt>
                <c:pt idx="346">
                  <c:v>9.4423679999999996E-2</c:v>
                </c:pt>
                <c:pt idx="347">
                  <c:v>9.4440819999999995E-2</c:v>
                </c:pt>
                <c:pt idx="348">
                  <c:v>9.4458020000000004E-2</c:v>
                </c:pt>
                <c:pt idx="349">
                  <c:v>9.4475290000000003E-2</c:v>
                </c:pt>
                <c:pt idx="350">
                  <c:v>9.4492630000000008E-2</c:v>
                </c:pt>
                <c:pt idx="351">
                  <c:v>9.4510030000000009E-2</c:v>
                </c:pt>
                <c:pt idx="352">
                  <c:v>9.4527510000000009E-2</c:v>
                </c:pt>
                <c:pt idx="353">
                  <c:v>9.4545050000000005E-2</c:v>
                </c:pt>
                <c:pt idx="354">
                  <c:v>9.4562670000000001E-2</c:v>
                </c:pt>
                <c:pt idx="355">
                  <c:v>9.4580350000000007E-2</c:v>
                </c:pt>
                <c:pt idx="356">
                  <c:v>9.4598100000000004E-2</c:v>
                </c:pt>
                <c:pt idx="357">
                  <c:v>9.4615919999999992E-2</c:v>
                </c:pt>
                <c:pt idx="358">
                  <c:v>9.4633809999999999E-2</c:v>
                </c:pt>
                <c:pt idx="359">
                  <c:v>9.4651780000000005E-2</c:v>
                </c:pt>
                <c:pt idx="360">
                  <c:v>9.4669810000000007E-2</c:v>
                </c:pt>
                <c:pt idx="361">
                  <c:v>9.468791E-2</c:v>
                </c:pt>
                <c:pt idx="362">
                  <c:v>9.4706079999999998E-2</c:v>
                </c:pt>
                <c:pt idx="363">
                  <c:v>9.4724320000000001E-2</c:v>
                </c:pt>
                <c:pt idx="364">
                  <c:v>9.4742640000000003E-2</c:v>
                </c:pt>
                <c:pt idx="365">
                  <c:v>9.4761020000000001E-2</c:v>
                </c:pt>
                <c:pt idx="366">
                  <c:v>9.4779479999999999E-2</c:v>
                </c:pt>
                <c:pt idx="367">
                  <c:v>9.4798019999999997E-2</c:v>
                </c:pt>
                <c:pt idx="368">
                  <c:v>9.4816609999999996E-2</c:v>
                </c:pt>
                <c:pt idx="369">
                  <c:v>9.4835290000000003E-2</c:v>
                </c:pt>
                <c:pt idx="370">
                  <c:v>9.4854040000000001E-2</c:v>
                </c:pt>
                <c:pt idx="371">
                  <c:v>9.4872860000000003E-2</c:v>
                </c:pt>
                <c:pt idx="372">
                  <c:v>9.4891749999999997E-2</c:v>
                </c:pt>
                <c:pt idx="373">
                  <c:v>9.491071999999999E-2</c:v>
                </c:pt>
                <c:pt idx="374">
                  <c:v>9.4929760000000002E-2</c:v>
                </c:pt>
                <c:pt idx="375">
                  <c:v>9.4948870000000005E-2</c:v>
                </c:pt>
                <c:pt idx="376">
                  <c:v>9.4968059999999993E-2</c:v>
                </c:pt>
                <c:pt idx="377">
                  <c:v>9.4987329999999995E-2</c:v>
                </c:pt>
                <c:pt idx="378">
                  <c:v>9.5006659999999993E-2</c:v>
                </c:pt>
                <c:pt idx="379">
                  <c:v>9.5026070000000004E-2</c:v>
                </c:pt>
                <c:pt idx="380">
                  <c:v>9.5045569999999996E-2</c:v>
                </c:pt>
                <c:pt idx="381">
                  <c:v>9.5065119999999989E-2</c:v>
                </c:pt>
                <c:pt idx="382">
                  <c:v>9.5084769999999999E-2</c:v>
                </c:pt>
                <c:pt idx="383">
                  <c:v>9.5104479999999991E-2</c:v>
                </c:pt>
                <c:pt idx="384">
                  <c:v>9.5124269999999997E-2</c:v>
                </c:pt>
                <c:pt idx="385">
                  <c:v>9.5144140000000002E-2</c:v>
                </c:pt>
                <c:pt idx="386">
                  <c:v>9.5164079999999998E-2</c:v>
                </c:pt>
                <c:pt idx="387">
                  <c:v>9.5184099999999994E-2</c:v>
                </c:pt>
                <c:pt idx="388">
                  <c:v>9.5204200000000003E-2</c:v>
                </c:pt>
                <c:pt idx="389">
                  <c:v>9.5224369999999989E-2</c:v>
                </c:pt>
                <c:pt idx="390">
                  <c:v>9.5244620000000002E-2</c:v>
                </c:pt>
                <c:pt idx="391">
                  <c:v>9.5264950000000001E-2</c:v>
                </c:pt>
                <c:pt idx="392">
                  <c:v>9.528536E-2</c:v>
                </c:pt>
                <c:pt idx="393">
                  <c:v>9.5305849999999998E-2</c:v>
                </c:pt>
                <c:pt idx="394">
                  <c:v>9.532641E-2</c:v>
                </c:pt>
                <c:pt idx="395">
                  <c:v>9.5347059999999997E-2</c:v>
                </c:pt>
                <c:pt idx="396">
                  <c:v>9.5367779999999999E-2</c:v>
                </c:pt>
                <c:pt idx="397">
                  <c:v>9.5388580000000001E-2</c:v>
                </c:pt>
                <c:pt idx="398">
                  <c:v>9.5409460000000001E-2</c:v>
                </c:pt>
                <c:pt idx="399">
                  <c:v>9.5430429999999997E-2</c:v>
                </c:pt>
                <c:pt idx="400">
                  <c:v>9.5451469999999997E-2</c:v>
                </c:pt>
                <c:pt idx="401">
                  <c:v>9.5472589999999996E-2</c:v>
                </c:pt>
                <c:pt idx="402">
                  <c:v>9.5493790000000009E-2</c:v>
                </c:pt>
                <c:pt idx="403">
                  <c:v>9.5515080000000002E-2</c:v>
                </c:pt>
                <c:pt idx="404">
                  <c:v>9.553644E-2</c:v>
                </c:pt>
                <c:pt idx="405">
                  <c:v>9.5557890000000006E-2</c:v>
                </c:pt>
                <c:pt idx="406">
                  <c:v>9.5579419999999998E-2</c:v>
                </c:pt>
                <c:pt idx="407">
                  <c:v>9.5601030000000004E-2</c:v>
                </c:pt>
                <c:pt idx="408">
                  <c:v>9.5622719999999994E-2</c:v>
                </c:pt>
                <c:pt idx="409">
                  <c:v>9.5644500000000007E-2</c:v>
                </c:pt>
                <c:pt idx="410">
                  <c:v>9.5666360000000006E-2</c:v>
                </c:pt>
                <c:pt idx="411">
                  <c:v>9.5688300000000004E-2</c:v>
                </c:pt>
                <c:pt idx="412">
                  <c:v>9.5710329999999996E-2</c:v>
                </c:pt>
                <c:pt idx="413">
                  <c:v>9.5732430000000007E-2</c:v>
                </c:pt>
                <c:pt idx="414">
                  <c:v>9.5754619999999999E-2</c:v>
                </c:pt>
                <c:pt idx="415">
                  <c:v>9.5776899999999998E-2</c:v>
                </c:pt>
                <c:pt idx="416">
                  <c:v>9.5799259999999997E-2</c:v>
                </c:pt>
                <c:pt idx="417">
                  <c:v>9.5821710000000004E-2</c:v>
                </c:pt>
                <c:pt idx="418">
                  <c:v>9.5844239999999997E-2</c:v>
                </c:pt>
                <c:pt idx="419">
                  <c:v>9.5866850000000003E-2</c:v>
                </c:pt>
                <c:pt idx="420">
                  <c:v>9.5889559999999999E-2</c:v>
                </c:pt>
                <c:pt idx="421">
                  <c:v>9.5912339999999999E-2</c:v>
                </c:pt>
                <c:pt idx="422">
                  <c:v>9.5935220000000002E-2</c:v>
                </c:pt>
                <c:pt idx="423">
                  <c:v>9.5958180000000004E-2</c:v>
                </c:pt>
                <c:pt idx="424">
                  <c:v>9.5981230000000001E-2</c:v>
                </c:pt>
                <c:pt idx="425">
                  <c:v>9.6004359999999997E-2</c:v>
                </c:pt>
                <c:pt idx="426">
                  <c:v>9.6027589999999996E-2</c:v>
                </c:pt>
                <c:pt idx="427">
                  <c:v>9.605089E-2</c:v>
                </c:pt>
                <c:pt idx="428">
                  <c:v>9.6074289999999993E-2</c:v>
                </c:pt>
                <c:pt idx="429">
                  <c:v>9.6097779999999994E-2</c:v>
                </c:pt>
                <c:pt idx="430">
                  <c:v>9.612134E-2</c:v>
                </c:pt>
                <c:pt idx="431">
                  <c:v>9.6145009999999989E-2</c:v>
                </c:pt>
                <c:pt idx="432">
                  <c:v>9.6168760000000006E-2</c:v>
                </c:pt>
                <c:pt idx="433">
                  <c:v>9.6192610000000012E-2</c:v>
                </c:pt>
                <c:pt idx="434">
                  <c:v>9.6216529999999995E-2</c:v>
                </c:pt>
                <c:pt idx="435">
                  <c:v>9.6240549999999994E-2</c:v>
                </c:pt>
                <c:pt idx="436">
                  <c:v>9.6264660000000002E-2</c:v>
                </c:pt>
                <c:pt idx="437">
                  <c:v>9.6288869999999999E-2</c:v>
                </c:pt>
                <c:pt idx="438">
                  <c:v>9.631315E-2</c:v>
                </c:pt>
                <c:pt idx="439">
                  <c:v>9.6337540000000013E-2</c:v>
                </c:pt>
                <c:pt idx="440">
                  <c:v>9.6362009999999998E-2</c:v>
                </c:pt>
                <c:pt idx="441">
                  <c:v>9.6386579999999999E-2</c:v>
                </c:pt>
                <c:pt idx="442">
                  <c:v>9.6411230000000001E-2</c:v>
                </c:pt>
                <c:pt idx="443">
                  <c:v>9.6435989999999999E-2</c:v>
                </c:pt>
                <c:pt idx="444">
                  <c:v>9.6460829999999997E-2</c:v>
                </c:pt>
                <c:pt idx="445">
                  <c:v>9.648575999999999E-2</c:v>
                </c:pt>
                <c:pt idx="446">
                  <c:v>9.6510789999999999E-2</c:v>
                </c:pt>
                <c:pt idx="447">
                  <c:v>9.6535910000000003E-2</c:v>
                </c:pt>
                <c:pt idx="448">
                  <c:v>9.6561129999999995E-2</c:v>
                </c:pt>
                <c:pt idx="449">
                  <c:v>9.658644000000001E-2</c:v>
                </c:pt>
                <c:pt idx="450">
                  <c:v>9.6611849999999999E-2</c:v>
                </c:pt>
                <c:pt idx="451">
                  <c:v>9.6637340000000002E-2</c:v>
                </c:pt>
                <c:pt idx="452">
                  <c:v>9.6662940000000003E-2</c:v>
                </c:pt>
                <c:pt idx="453">
                  <c:v>9.6688619999999989E-2</c:v>
                </c:pt>
                <c:pt idx="454">
                  <c:v>9.6714410000000001E-2</c:v>
                </c:pt>
                <c:pt idx="455">
                  <c:v>9.6740290000000007E-2</c:v>
                </c:pt>
                <c:pt idx="456">
                  <c:v>9.6766269999999988E-2</c:v>
                </c:pt>
                <c:pt idx="457">
                  <c:v>9.6792340000000004E-2</c:v>
                </c:pt>
                <c:pt idx="458">
                  <c:v>9.6818509999999997E-2</c:v>
                </c:pt>
                <c:pt idx="459">
                  <c:v>9.6844779999999991E-2</c:v>
                </c:pt>
                <c:pt idx="460">
                  <c:v>9.6871150000000003E-2</c:v>
                </c:pt>
                <c:pt idx="461">
                  <c:v>9.6897610000000009E-2</c:v>
                </c:pt>
                <c:pt idx="462">
                  <c:v>9.692416999999999E-2</c:v>
                </c:pt>
                <c:pt idx="463">
                  <c:v>9.6950830000000002E-2</c:v>
                </c:pt>
                <c:pt idx="464">
                  <c:v>9.6977590000000002E-2</c:v>
                </c:pt>
                <c:pt idx="465">
                  <c:v>9.7004450000000006E-2</c:v>
                </c:pt>
                <c:pt idx="466">
                  <c:v>9.7031409999999998E-2</c:v>
                </c:pt>
                <c:pt idx="467">
                  <c:v>9.7058459999999999E-2</c:v>
                </c:pt>
                <c:pt idx="468">
                  <c:v>9.7085619999999997E-2</c:v>
                </c:pt>
                <c:pt idx="469">
                  <c:v>9.7112879999999999E-2</c:v>
                </c:pt>
                <c:pt idx="470">
                  <c:v>9.7140229999999994E-2</c:v>
                </c:pt>
                <c:pt idx="471">
                  <c:v>9.7167689999999987E-2</c:v>
                </c:pt>
                <c:pt idx="472">
                  <c:v>9.7195249999999997E-2</c:v>
                </c:pt>
                <c:pt idx="473">
                  <c:v>9.722291999999999E-2</c:v>
                </c:pt>
                <c:pt idx="474">
                  <c:v>9.7250680000000006E-2</c:v>
                </c:pt>
                <c:pt idx="475">
                  <c:v>9.7278549999999991E-2</c:v>
                </c:pt>
                <c:pt idx="476">
                  <c:v>9.7306520000000007E-2</c:v>
                </c:pt>
                <c:pt idx="477">
                  <c:v>9.7334589999999999E-2</c:v>
                </c:pt>
                <c:pt idx="478">
                  <c:v>9.7362769999999987E-2</c:v>
                </c:pt>
                <c:pt idx="479">
                  <c:v>9.7391050000000007E-2</c:v>
                </c:pt>
                <c:pt idx="480">
                  <c:v>9.7419430000000001E-2</c:v>
                </c:pt>
                <c:pt idx="481">
                  <c:v>9.7447920000000007E-2</c:v>
                </c:pt>
                <c:pt idx="482">
                  <c:v>9.7476509999999988E-2</c:v>
                </c:pt>
                <c:pt idx="483">
                  <c:v>9.7505209999999995E-2</c:v>
                </c:pt>
                <c:pt idx="484">
                  <c:v>9.7534020000000013E-2</c:v>
                </c:pt>
                <c:pt idx="485">
                  <c:v>9.7562919999999997E-2</c:v>
                </c:pt>
                <c:pt idx="486">
                  <c:v>9.7591940000000002E-2</c:v>
                </c:pt>
                <c:pt idx="487">
                  <c:v>9.7621059999999996E-2</c:v>
                </c:pt>
                <c:pt idx="488">
                  <c:v>9.7650290000000001E-2</c:v>
                </c:pt>
                <c:pt idx="489">
                  <c:v>9.7679630000000003E-2</c:v>
                </c:pt>
                <c:pt idx="490">
                  <c:v>9.7709069999999995E-2</c:v>
                </c:pt>
                <c:pt idx="491">
                  <c:v>9.7738619999999998E-2</c:v>
                </c:pt>
                <c:pt idx="492">
                  <c:v>9.7768289999999994E-2</c:v>
                </c:pt>
                <c:pt idx="493">
                  <c:v>9.7798050000000011E-2</c:v>
                </c:pt>
                <c:pt idx="494">
                  <c:v>9.7827929999999994E-2</c:v>
                </c:pt>
                <c:pt idx="495">
                  <c:v>9.7857920000000001E-2</c:v>
                </c:pt>
                <c:pt idx="496">
                  <c:v>9.7888009999999998E-2</c:v>
                </c:pt>
                <c:pt idx="497">
                  <c:v>9.791822E-2</c:v>
                </c:pt>
                <c:pt idx="498">
                  <c:v>9.7948540000000001E-2</c:v>
                </c:pt>
                <c:pt idx="499">
                  <c:v>9.7978960000000004E-2</c:v>
                </c:pt>
                <c:pt idx="500">
                  <c:v>9.8009509999999994E-2</c:v>
                </c:pt>
                <c:pt idx="501">
                  <c:v>9.8040150000000006E-2</c:v>
                </c:pt>
                <c:pt idx="502">
                  <c:v>9.8070919999999992E-2</c:v>
                </c:pt>
                <c:pt idx="503">
                  <c:v>9.8101790000000008E-2</c:v>
                </c:pt>
                <c:pt idx="504">
                  <c:v>9.8132780000000003E-2</c:v>
                </c:pt>
                <c:pt idx="505">
                  <c:v>9.816387E-2</c:v>
                </c:pt>
                <c:pt idx="506">
                  <c:v>9.8195089999999999E-2</c:v>
                </c:pt>
                <c:pt idx="507">
                  <c:v>9.8226420000000009E-2</c:v>
                </c:pt>
                <c:pt idx="508">
                  <c:v>9.8257860000000002E-2</c:v>
                </c:pt>
                <c:pt idx="509">
                  <c:v>9.8289409999999994E-2</c:v>
                </c:pt>
                <c:pt idx="510">
                  <c:v>9.8321080000000005E-2</c:v>
                </c:pt>
                <c:pt idx="511">
                  <c:v>9.835286E-2</c:v>
                </c:pt>
                <c:pt idx="512">
                  <c:v>9.8384760000000002E-2</c:v>
                </c:pt>
                <c:pt idx="513">
                  <c:v>9.8416779999999995E-2</c:v>
                </c:pt>
                <c:pt idx="514">
                  <c:v>9.8448910000000001E-2</c:v>
                </c:pt>
                <c:pt idx="515">
                  <c:v>9.8481160000000012E-2</c:v>
                </c:pt>
                <c:pt idx="516">
                  <c:v>9.8513529999999988E-2</c:v>
                </c:pt>
                <c:pt idx="517">
                  <c:v>9.8546010000000003E-2</c:v>
                </c:pt>
                <c:pt idx="518">
                  <c:v>9.8578610000000011E-2</c:v>
                </c:pt>
                <c:pt idx="519">
                  <c:v>9.8611330000000011E-2</c:v>
                </c:pt>
                <c:pt idx="520">
                  <c:v>9.8644170000000003E-2</c:v>
                </c:pt>
                <c:pt idx="521">
                  <c:v>9.8677119999999993E-2</c:v>
                </c:pt>
                <c:pt idx="522">
                  <c:v>9.8710199999999998E-2</c:v>
                </c:pt>
                <c:pt idx="523">
                  <c:v>9.874339E-2</c:v>
                </c:pt>
                <c:pt idx="524">
                  <c:v>9.8776710000000004E-2</c:v>
                </c:pt>
                <c:pt idx="525">
                  <c:v>9.8810139999999991E-2</c:v>
                </c:pt>
                <c:pt idx="526">
                  <c:v>9.8843699999999993E-2</c:v>
                </c:pt>
                <c:pt idx="527">
                  <c:v>9.8877380000000001E-2</c:v>
                </c:pt>
                <c:pt idx="528">
                  <c:v>9.8911170000000007E-2</c:v>
                </c:pt>
                <c:pt idx="529">
                  <c:v>9.8945089999999999E-2</c:v>
                </c:pt>
                <c:pt idx="530">
                  <c:v>9.8979139999999993E-2</c:v>
                </c:pt>
                <c:pt idx="531">
                  <c:v>9.9013299999999999E-2</c:v>
                </c:pt>
                <c:pt idx="532">
                  <c:v>9.90476E-2</c:v>
                </c:pt>
                <c:pt idx="533">
                  <c:v>9.9082009999999998E-2</c:v>
                </c:pt>
                <c:pt idx="534">
                  <c:v>9.9116549999999998E-2</c:v>
                </c:pt>
                <c:pt idx="535">
                  <c:v>9.9151210000000004E-2</c:v>
                </c:pt>
                <c:pt idx="536">
                  <c:v>9.9185989999999988E-2</c:v>
                </c:pt>
                <c:pt idx="537">
                  <c:v>9.9220909999999995E-2</c:v>
                </c:pt>
                <c:pt idx="538">
                  <c:v>9.9255940000000001E-2</c:v>
                </c:pt>
                <c:pt idx="539">
                  <c:v>9.9291110000000002E-2</c:v>
                </c:pt>
                <c:pt idx="540">
                  <c:v>9.9326400000000009E-2</c:v>
                </c:pt>
                <c:pt idx="541">
                  <c:v>9.9361820000000003E-2</c:v>
                </c:pt>
                <c:pt idx="542">
                  <c:v>9.939735999999999E-2</c:v>
                </c:pt>
                <c:pt idx="543">
                  <c:v>9.9433029999999992E-2</c:v>
                </c:pt>
                <c:pt idx="544">
                  <c:v>9.9468829999999994E-2</c:v>
                </c:pt>
                <c:pt idx="545">
                  <c:v>9.9504759999999998E-2</c:v>
                </c:pt>
                <c:pt idx="546">
                  <c:v>9.9540810000000007E-2</c:v>
                </c:pt>
                <c:pt idx="547">
                  <c:v>9.9576999999999999E-2</c:v>
                </c:pt>
                <c:pt idx="548">
                  <c:v>9.9613320000000005E-2</c:v>
                </c:pt>
                <c:pt idx="549">
                  <c:v>9.9649760000000004E-2</c:v>
                </c:pt>
                <c:pt idx="550">
                  <c:v>9.9686339999999998E-2</c:v>
                </c:pt>
                <c:pt idx="551">
                  <c:v>9.9723049999999994E-2</c:v>
                </c:pt>
                <c:pt idx="552">
                  <c:v>9.9759879999999995E-2</c:v>
                </c:pt>
                <c:pt idx="553">
                  <c:v>9.9796860000000001E-2</c:v>
                </c:pt>
                <c:pt idx="554">
                  <c:v>9.9833959999999999E-2</c:v>
                </c:pt>
                <c:pt idx="555">
                  <c:v>9.9871199999999993E-2</c:v>
                </c:pt>
                <c:pt idx="556">
                  <c:v>9.9908570000000002E-2</c:v>
                </c:pt>
                <c:pt idx="557">
                  <c:v>9.9946069999999998E-2</c:v>
                </c:pt>
                <c:pt idx="558">
                  <c:v>9.9983710000000003E-2</c:v>
                </c:pt>
                <c:pt idx="559">
                  <c:v>0.1000215</c:v>
                </c:pt>
                <c:pt idx="560">
                  <c:v>0.10005939999999999</c:v>
                </c:pt>
                <c:pt idx="561">
                  <c:v>0.1000974</c:v>
                </c:pt>
                <c:pt idx="562">
                  <c:v>0.10013560000000001</c:v>
                </c:pt>
                <c:pt idx="563">
                  <c:v>0.1001739</c:v>
                </c:pt>
                <c:pt idx="564">
                  <c:v>0.10021239999999999</c:v>
                </c:pt>
                <c:pt idx="565">
                  <c:v>0.10025099999999999</c:v>
                </c:pt>
                <c:pt idx="566">
                  <c:v>0.1002897</c:v>
                </c:pt>
                <c:pt idx="567">
                  <c:v>0.1003285</c:v>
                </c:pt>
                <c:pt idx="568">
                  <c:v>0.1003675</c:v>
                </c:pt>
                <c:pt idx="569">
                  <c:v>0.1004067</c:v>
                </c:pt>
                <c:pt idx="570">
                  <c:v>0.10044599999999999</c:v>
                </c:pt>
                <c:pt idx="571">
                  <c:v>0.1004854</c:v>
                </c:pt>
                <c:pt idx="572">
                  <c:v>0.1005249</c:v>
                </c:pt>
                <c:pt idx="573">
                  <c:v>0.10056459999999999</c:v>
                </c:pt>
                <c:pt idx="574">
                  <c:v>0.1006045</c:v>
                </c:pt>
                <c:pt idx="575">
                  <c:v>0.1006445</c:v>
                </c:pt>
                <c:pt idx="576">
                  <c:v>0.1006846</c:v>
                </c:pt>
                <c:pt idx="577">
                  <c:v>0.10072479999999999</c:v>
                </c:pt>
                <c:pt idx="578">
                  <c:v>0.1007653</c:v>
                </c:pt>
                <c:pt idx="579">
                  <c:v>0.1008058</c:v>
                </c:pt>
                <c:pt idx="580">
                  <c:v>0.10084649999999999</c:v>
                </c:pt>
                <c:pt idx="581">
                  <c:v>0.1008873</c:v>
                </c:pt>
                <c:pt idx="582">
                  <c:v>0.1009283</c:v>
                </c:pt>
                <c:pt idx="583">
                  <c:v>0.10096949999999999</c:v>
                </c:pt>
                <c:pt idx="584">
                  <c:v>0.10101070000000001</c:v>
                </c:pt>
                <c:pt idx="585">
                  <c:v>0.10105219999999999</c:v>
                </c:pt>
                <c:pt idx="586">
                  <c:v>0.10109369999999999</c:v>
                </c:pt>
                <c:pt idx="587">
                  <c:v>0.1011354</c:v>
                </c:pt>
                <c:pt idx="588">
                  <c:v>0.1011773</c:v>
                </c:pt>
                <c:pt idx="589">
                  <c:v>0.1012193</c:v>
                </c:pt>
                <c:pt idx="590">
                  <c:v>0.1012615</c:v>
                </c:pt>
                <c:pt idx="591">
                  <c:v>0.1013038</c:v>
                </c:pt>
                <c:pt idx="592">
                  <c:v>0.1013462</c:v>
                </c:pt>
                <c:pt idx="593">
                  <c:v>0.10138889999999999</c:v>
                </c:pt>
                <c:pt idx="594">
                  <c:v>0.1014316</c:v>
                </c:pt>
                <c:pt idx="595">
                  <c:v>0.10147450000000001</c:v>
                </c:pt>
                <c:pt idx="596">
                  <c:v>0.1015176</c:v>
                </c:pt>
                <c:pt idx="597">
                  <c:v>0.10156079999999999</c:v>
                </c:pt>
                <c:pt idx="598">
                  <c:v>0.10160420000000001</c:v>
                </c:pt>
                <c:pt idx="599">
                  <c:v>0.10164770000000001</c:v>
                </c:pt>
                <c:pt idx="600">
                  <c:v>0.1016914</c:v>
                </c:pt>
                <c:pt idx="601">
                  <c:v>0.1017352</c:v>
                </c:pt>
                <c:pt idx="602">
                  <c:v>0.1017792</c:v>
                </c:pt>
                <c:pt idx="603">
                  <c:v>0.10182329999999999</c:v>
                </c:pt>
                <c:pt idx="604">
                  <c:v>0.10186759999999999</c:v>
                </c:pt>
                <c:pt idx="605">
                  <c:v>0.101912</c:v>
                </c:pt>
                <c:pt idx="606">
                  <c:v>0.10195659999999999</c:v>
                </c:pt>
                <c:pt idx="607">
                  <c:v>0.10200140000000001</c:v>
                </c:pt>
                <c:pt idx="608">
                  <c:v>0.10204629999999999</c:v>
                </c:pt>
                <c:pt idx="609">
                  <c:v>0.1020914</c:v>
                </c:pt>
                <c:pt idx="610">
                  <c:v>0.10213659999999999</c:v>
                </c:pt>
                <c:pt idx="611">
                  <c:v>0.10218200000000001</c:v>
                </c:pt>
                <c:pt idx="612">
                  <c:v>0.1022275</c:v>
                </c:pt>
                <c:pt idx="613">
                  <c:v>0.1022733</c:v>
                </c:pt>
                <c:pt idx="614">
                  <c:v>0.1023191</c:v>
                </c:pt>
                <c:pt idx="615">
                  <c:v>0.1023652</c:v>
                </c:pt>
                <c:pt idx="616">
                  <c:v>0.1024114</c:v>
                </c:pt>
                <c:pt idx="617">
                  <c:v>0.10245770000000001</c:v>
                </c:pt>
                <c:pt idx="618">
                  <c:v>0.10250419999999999</c:v>
                </c:pt>
                <c:pt idx="619">
                  <c:v>0.1025509</c:v>
                </c:pt>
                <c:pt idx="620">
                  <c:v>0.10259779999999999</c:v>
                </c:pt>
                <c:pt idx="621">
                  <c:v>0.10264480000000001</c:v>
                </c:pt>
                <c:pt idx="622">
                  <c:v>0.1026919</c:v>
                </c:pt>
                <c:pt idx="623">
                  <c:v>0.10273930000000001</c:v>
                </c:pt>
                <c:pt idx="624">
                  <c:v>0.1027868</c:v>
                </c:pt>
                <c:pt idx="625">
                  <c:v>0.10283439999999999</c:v>
                </c:pt>
                <c:pt idx="626">
                  <c:v>0.1028823</c:v>
                </c:pt>
                <c:pt idx="627">
                  <c:v>0.1029303</c:v>
                </c:pt>
                <c:pt idx="628">
                  <c:v>0.1029785</c:v>
                </c:pt>
                <c:pt idx="629">
                  <c:v>0.1030268</c:v>
                </c:pt>
                <c:pt idx="630">
                  <c:v>0.10307530000000001</c:v>
                </c:pt>
                <c:pt idx="631">
                  <c:v>0.10312399999999999</c:v>
                </c:pt>
                <c:pt idx="632">
                  <c:v>0.1031728</c:v>
                </c:pt>
                <c:pt idx="633">
                  <c:v>0.10322179999999999</c:v>
                </c:pt>
                <c:pt idx="634">
                  <c:v>0.10327099999999999</c:v>
                </c:pt>
                <c:pt idx="635">
                  <c:v>0.10332039999999999</c:v>
                </c:pt>
                <c:pt idx="636">
                  <c:v>0.1033699</c:v>
                </c:pt>
                <c:pt idx="637">
                  <c:v>0.1034196</c:v>
                </c:pt>
                <c:pt idx="638">
                  <c:v>0.10346950000000001</c:v>
                </c:pt>
                <c:pt idx="639">
                  <c:v>0.1035196</c:v>
                </c:pt>
                <c:pt idx="640">
                  <c:v>0.1035698</c:v>
                </c:pt>
                <c:pt idx="641">
                  <c:v>0.1036202</c:v>
                </c:pt>
                <c:pt idx="642">
                  <c:v>0.10367080000000001</c:v>
                </c:pt>
                <c:pt idx="643">
                  <c:v>0.10372149999999999</c:v>
                </c:pt>
                <c:pt idx="644">
                  <c:v>0.1037724</c:v>
                </c:pt>
                <c:pt idx="645">
                  <c:v>0.10382350000000001</c:v>
                </c:pt>
                <c:pt idx="646">
                  <c:v>0.1038748</c:v>
                </c:pt>
                <c:pt idx="647">
                  <c:v>0.1039263</c:v>
                </c:pt>
                <c:pt idx="648">
                  <c:v>0.10397790000000001</c:v>
                </c:pt>
                <c:pt idx="649">
                  <c:v>0.1040297</c:v>
                </c:pt>
                <c:pt idx="650">
                  <c:v>0.1040817</c:v>
                </c:pt>
                <c:pt idx="651">
                  <c:v>0.1041339</c:v>
                </c:pt>
                <c:pt idx="652">
                  <c:v>0.1041863</c:v>
                </c:pt>
                <c:pt idx="653">
                  <c:v>0.10423880000000001</c:v>
                </c:pt>
                <c:pt idx="654">
                  <c:v>0.10429150000000001</c:v>
                </c:pt>
                <c:pt idx="655">
                  <c:v>0.1043444</c:v>
                </c:pt>
                <c:pt idx="656">
                  <c:v>0.1043975</c:v>
                </c:pt>
                <c:pt idx="657">
                  <c:v>0.10445080000000001</c:v>
                </c:pt>
                <c:pt idx="658">
                  <c:v>0.10450429999999999</c:v>
                </c:pt>
                <c:pt idx="659">
                  <c:v>0.10455790000000001</c:v>
                </c:pt>
                <c:pt idx="660">
                  <c:v>0.1046117</c:v>
                </c:pt>
                <c:pt idx="661">
                  <c:v>0.1046658</c:v>
                </c:pt>
                <c:pt idx="662">
                  <c:v>0.10471999999999999</c:v>
                </c:pt>
                <c:pt idx="663">
                  <c:v>0.1047743</c:v>
                </c:pt>
                <c:pt idx="664">
                  <c:v>0.1048289</c:v>
                </c:pt>
                <c:pt idx="665">
                  <c:v>0.1048837</c:v>
                </c:pt>
                <c:pt idx="666">
                  <c:v>0.1049387</c:v>
                </c:pt>
                <c:pt idx="667">
                  <c:v>0.1049938</c:v>
                </c:pt>
                <c:pt idx="668">
                  <c:v>0.10504909999999999</c:v>
                </c:pt>
                <c:pt idx="669">
                  <c:v>0.1051047</c:v>
                </c:pt>
                <c:pt idx="670">
                  <c:v>0.1051604</c:v>
                </c:pt>
                <c:pt idx="671">
                  <c:v>0.1052163</c:v>
                </c:pt>
                <c:pt idx="672">
                  <c:v>0.1052724</c:v>
                </c:pt>
                <c:pt idx="673">
                  <c:v>0.1053287</c:v>
                </c:pt>
                <c:pt idx="674">
                  <c:v>0.1053852</c:v>
                </c:pt>
                <c:pt idx="675">
                  <c:v>0.10544190000000001</c:v>
                </c:pt>
                <c:pt idx="676">
                  <c:v>0.1054988</c:v>
                </c:pt>
                <c:pt idx="677">
                  <c:v>0.10555580000000001</c:v>
                </c:pt>
                <c:pt idx="678">
                  <c:v>0.1056131</c:v>
                </c:pt>
                <c:pt idx="679">
                  <c:v>0.1056706</c:v>
                </c:pt>
                <c:pt idx="680">
                  <c:v>0.10572820000000001</c:v>
                </c:pt>
                <c:pt idx="681">
                  <c:v>0.10578609999999999</c:v>
                </c:pt>
                <c:pt idx="682">
                  <c:v>0.1058442</c:v>
                </c:pt>
                <c:pt idx="683">
                  <c:v>0.10590240000000001</c:v>
                </c:pt>
                <c:pt idx="684">
                  <c:v>0.10596090000000001</c:v>
                </c:pt>
                <c:pt idx="685">
                  <c:v>0.10601960000000001</c:v>
                </c:pt>
                <c:pt idx="686">
                  <c:v>0.1060784</c:v>
                </c:pt>
                <c:pt idx="687">
                  <c:v>0.1061375</c:v>
                </c:pt>
                <c:pt idx="688">
                  <c:v>0.10619679999999999</c:v>
                </c:pt>
                <c:pt idx="689">
                  <c:v>0.1062563</c:v>
                </c:pt>
                <c:pt idx="690">
                  <c:v>0.10631600000000001</c:v>
                </c:pt>
                <c:pt idx="691">
                  <c:v>0.10637579999999999</c:v>
                </c:pt>
                <c:pt idx="692">
                  <c:v>0.1064359</c:v>
                </c:pt>
                <c:pt idx="693">
                  <c:v>0.1064962</c:v>
                </c:pt>
                <c:pt idx="694">
                  <c:v>0.10655669999999999</c:v>
                </c:pt>
                <c:pt idx="695">
                  <c:v>0.10661749999999999</c:v>
                </c:pt>
                <c:pt idx="696">
                  <c:v>0.10667839999999999</c:v>
                </c:pt>
                <c:pt idx="697">
                  <c:v>0.1067395</c:v>
                </c:pt>
                <c:pt idx="698">
                  <c:v>0.1068008</c:v>
                </c:pt>
                <c:pt idx="699">
                  <c:v>0.1068624</c:v>
                </c:pt>
                <c:pt idx="700">
                  <c:v>0.1069242</c:v>
                </c:pt>
                <c:pt idx="701">
                  <c:v>0.1069861</c:v>
                </c:pt>
                <c:pt idx="702">
                  <c:v>0.1070483</c:v>
                </c:pt>
                <c:pt idx="703">
                  <c:v>0.1071107</c:v>
                </c:pt>
                <c:pt idx="704">
                  <c:v>0.1071733</c:v>
                </c:pt>
                <c:pt idx="705">
                  <c:v>0.1072361</c:v>
                </c:pt>
                <c:pt idx="706">
                  <c:v>0.10729920000000001</c:v>
                </c:pt>
                <c:pt idx="707">
                  <c:v>0.1073624</c:v>
                </c:pt>
                <c:pt idx="708">
                  <c:v>0.1074259</c:v>
                </c:pt>
                <c:pt idx="709">
                  <c:v>0.1074896</c:v>
                </c:pt>
                <c:pt idx="710">
                  <c:v>0.1075535</c:v>
                </c:pt>
                <c:pt idx="711">
                  <c:v>0.10761759999999999</c:v>
                </c:pt>
                <c:pt idx="712">
                  <c:v>0.107682</c:v>
                </c:pt>
                <c:pt idx="713">
                  <c:v>0.10774650000000001</c:v>
                </c:pt>
                <c:pt idx="714">
                  <c:v>0.1078113</c:v>
                </c:pt>
                <c:pt idx="715">
                  <c:v>0.10787630000000001</c:v>
                </c:pt>
                <c:pt idx="716">
                  <c:v>0.1079415</c:v>
                </c:pt>
                <c:pt idx="717">
                  <c:v>0.10800699999999999</c:v>
                </c:pt>
                <c:pt idx="718">
                  <c:v>0.1080726</c:v>
                </c:pt>
                <c:pt idx="719">
                  <c:v>0.1081385</c:v>
                </c:pt>
                <c:pt idx="720">
                  <c:v>0.1082046</c:v>
                </c:pt>
                <c:pt idx="721">
                  <c:v>0.10827099999999999</c:v>
                </c:pt>
                <c:pt idx="722">
                  <c:v>0.1083375</c:v>
                </c:pt>
                <c:pt idx="723">
                  <c:v>0.1084043</c:v>
                </c:pt>
                <c:pt idx="724">
                  <c:v>0.1084714</c:v>
                </c:pt>
                <c:pt idx="725">
                  <c:v>0.1085386</c:v>
                </c:pt>
                <c:pt idx="726">
                  <c:v>0.1086061</c:v>
                </c:pt>
                <c:pt idx="727">
                  <c:v>0.1086738</c:v>
                </c:pt>
                <c:pt idx="728">
                  <c:v>0.1087417</c:v>
                </c:pt>
                <c:pt idx="729">
                  <c:v>0.1088099</c:v>
                </c:pt>
                <c:pt idx="730">
                  <c:v>0.1088783</c:v>
                </c:pt>
                <c:pt idx="731">
                  <c:v>0.1089469</c:v>
                </c:pt>
                <c:pt idx="732">
                  <c:v>0.1090158</c:v>
                </c:pt>
                <c:pt idx="733">
                  <c:v>0.1090849</c:v>
                </c:pt>
                <c:pt idx="734">
                  <c:v>0.10915420000000001</c:v>
                </c:pt>
                <c:pt idx="735">
                  <c:v>0.1092238</c:v>
                </c:pt>
                <c:pt idx="736">
                  <c:v>0.1092936</c:v>
                </c:pt>
                <c:pt idx="737">
                  <c:v>0.10936360000000001</c:v>
                </c:pt>
                <c:pt idx="738">
                  <c:v>0.1094339</c:v>
                </c:pt>
                <c:pt idx="739">
                  <c:v>0.1095044</c:v>
                </c:pt>
                <c:pt idx="740">
                  <c:v>0.1095752</c:v>
                </c:pt>
                <c:pt idx="741">
                  <c:v>0.1096462</c:v>
                </c:pt>
                <c:pt idx="742">
                  <c:v>0.10971739999999999</c:v>
                </c:pt>
                <c:pt idx="743">
                  <c:v>0.10978889999999999</c:v>
                </c:pt>
                <c:pt idx="744">
                  <c:v>0.1098606</c:v>
                </c:pt>
                <c:pt idx="745">
                  <c:v>0.10993260000000001</c:v>
                </c:pt>
                <c:pt idx="746">
                  <c:v>0.1100048</c:v>
                </c:pt>
                <c:pt idx="747">
                  <c:v>0.1100772</c:v>
                </c:pt>
                <c:pt idx="748">
                  <c:v>0.1101499</c:v>
                </c:pt>
                <c:pt idx="749">
                  <c:v>0.1102229</c:v>
                </c:pt>
                <c:pt idx="750">
                  <c:v>0.11029600000000001</c:v>
                </c:pt>
                <c:pt idx="751">
                  <c:v>0.1103695</c:v>
                </c:pt>
                <c:pt idx="752">
                  <c:v>0.11044320000000001</c:v>
                </c:pt>
                <c:pt idx="753">
                  <c:v>0.11051710000000001</c:v>
                </c:pt>
                <c:pt idx="754">
                  <c:v>0.1105913</c:v>
                </c:pt>
                <c:pt idx="755">
                  <c:v>0.11066570000000001</c:v>
                </c:pt>
                <c:pt idx="756">
                  <c:v>0.1107404</c:v>
                </c:pt>
                <c:pt idx="757">
                  <c:v>0.11081529999999999</c:v>
                </c:pt>
                <c:pt idx="758">
                  <c:v>0.1108905</c:v>
                </c:pt>
                <c:pt idx="759">
                  <c:v>0.11096590000000001</c:v>
                </c:pt>
                <c:pt idx="760">
                  <c:v>0.1110416</c:v>
                </c:pt>
                <c:pt idx="761">
                  <c:v>0.1111176</c:v>
                </c:pt>
                <c:pt idx="762">
                  <c:v>0.11119380000000001</c:v>
                </c:pt>
                <c:pt idx="763">
                  <c:v>0.1112702</c:v>
                </c:pt>
                <c:pt idx="764">
                  <c:v>0.1113469</c:v>
                </c:pt>
                <c:pt idx="765">
                  <c:v>0.11142390000000001</c:v>
                </c:pt>
                <c:pt idx="766">
                  <c:v>0.11150120000000001</c:v>
                </c:pt>
                <c:pt idx="767">
                  <c:v>0.1115787</c:v>
                </c:pt>
                <c:pt idx="768">
                  <c:v>0.1116564</c:v>
                </c:pt>
                <c:pt idx="769">
                  <c:v>0.1117344</c:v>
                </c:pt>
                <c:pt idx="770">
                  <c:v>0.1118127</c:v>
                </c:pt>
                <c:pt idx="771">
                  <c:v>0.11189120000000001</c:v>
                </c:pt>
                <c:pt idx="772">
                  <c:v>0.11197009999999999</c:v>
                </c:pt>
                <c:pt idx="773">
                  <c:v>0.1120491</c:v>
                </c:pt>
                <c:pt idx="774">
                  <c:v>0.11212850000000001</c:v>
                </c:pt>
                <c:pt idx="775">
                  <c:v>0.11220810000000001</c:v>
                </c:pt>
                <c:pt idx="776">
                  <c:v>0.1122879</c:v>
                </c:pt>
                <c:pt idx="777">
                  <c:v>0.1123681</c:v>
                </c:pt>
                <c:pt idx="778">
                  <c:v>0.11244849999999999</c:v>
                </c:pt>
                <c:pt idx="779">
                  <c:v>0.11252920000000001</c:v>
                </c:pt>
                <c:pt idx="780">
                  <c:v>0.1126101</c:v>
                </c:pt>
                <c:pt idx="781">
                  <c:v>0.11269130000000001</c:v>
                </c:pt>
                <c:pt idx="782">
                  <c:v>0.11277279999999999</c:v>
                </c:pt>
                <c:pt idx="783">
                  <c:v>0.1128546</c:v>
                </c:pt>
                <c:pt idx="784">
                  <c:v>0.11293660000000001</c:v>
                </c:pt>
                <c:pt idx="785">
                  <c:v>0.11301890000000001</c:v>
                </c:pt>
                <c:pt idx="786">
                  <c:v>0.11310149999999999</c:v>
                </c:pt>
                <c:pt idx="787">
                  <c:v>0.11318439999999999</c:v>
                </c:pt>
                <c:pt idx="788">
                  <c:v>0.11326750000000001</c:v>
                </c:pt>
                <c:pt idx="789">
                  <c:v>0.1133509</c:v>
                </c:pt>
                <c:pt idx="790">
                  <c:v>0.1134346</c:v>
                </c:pt>
                <c:pt idx="791">
                  <c:v>0.1135186</c:v>
                </c:pt>
                <c:pt idx="792">
                  <c:v>0.11360289999999999</c:v>
                </c:pt>
                <c:pt idx="793">
                  <c:v>0.11368739999999999</c:v>
                </c:pt>
                <c:pt idx="794">
                  <c:v>0.11377219999999999</c:v>
                </c:pt>
                <c:pt idx="795">
                  <c:v>0.11385729999999999</c:v>
                </c:pt>
                <c:pt idx="796">
                  <c:v>0.11394269999999999</c:v>
                </c:pt>
                <c:pt idx="797">
                  <c:v>0.1140284</c:v>
                </c:pt>
                <c:pt idx="798">
                  <c:v>0.1141144</c:v>
                </c:pt>
                <c:pt idx="799">
                  <c:v>0.1142006</c:v>
                </c:pt>
                <c:pt idx="800">
                  <c:v>0.11428720000000001</c:v>
                </c:pt>
                <c:pt idx="801">
                  <c:v>0.114374</c:v>
                </c:pt>
                <c:pt idx="802">
                  <c:v>0.1144611</c:v>
                </c:pt>
                <c:pt idx="803">
                  <c:v>0.1145485</c:v>
                </c:pt>
                <c:pt idx="804">
                  <c:v>0.11463620000000001</c:v>
                </c:pt>
                <c:pt idx="805">
                  <c:v>0.1147242</c:v>
                </c:pt>
                <c:pt idx="806">
                  <c:v>0.11481250000000001</c:v>
                </c:pt>
                <c:pt idx="807">
                  <c:v>0.114901</c:v>
                </c:pt>
                <c:pt idx="808">
                  <c:v>0.11498990000000001</c:v>
                </c:pt>
                <c:pt idx="809">
                  <c:v>0.11507909999999999</c:v>
                </c:pt>
                <c:pt idx="810">
                  <c:v>0.11516850000000001</c:v>
                </c:pt>
                <c:pt idx="811">
                  <c:v>0.11525829999999999</c:v>
                </c:pt>
                <c:pt idx="812">
                  <c:v>0.11534839999999999</c:v>
                </c:pt>
                <c:pt idx="813">
                  <c:v>0.11543869999999999</c:v>
                </c:pt>
                <c:pt idx="814">
                  <c:v>0.1155294</c:v>
                </c:pt>
                <c:pt idx="815">
                  <c:v>0.1156203</c:v>
                </c:pt>
                <c:pt idx="816">
                  <c:v>0.11571160000000001</c:v>
                </c:pt>
                <c:pt idx="817">
                  <c:v>0.11580320000000001</c:v>
                </c:pt>
                <c:pt idx="818">
                  <c:v>0.115895</c:v>
                </c:pt>
                <c:pt idx="819">
                  <c:v>0.1159872</c:v>
                </c:pt>
                <c:pt idx="820">
                  <c:v>0.11607970000000001</c:v>
                </c:pt>
                <c:pt idx="821">
                  <c:v>0.11617250000000001</c:v>
                </c:pt>
                <c:pt idx="822">
                  <c:v>0.1162656</c:v>
                </c:pt>
                <c:pt idx="823">
                  <c:v>0.116359</c:v>
                </c:pt>
                <c:pt idx="824">
                  <c:v>0.11645269999999999</c:v>
                </c:pt>
                <c:pt idx="825">
                  <c:v>0.1165467</c:v>
                </c:pt>
                <c:pt idx="826">
                  <c:v>0.11664099999999999</c:v>
                </c:pt>
                <c:pt idx="827">
                  <c:v>0.1167357</c:v>
                </c:pt>
                <c:pt idx="828">
                  <c:v>0.1168307</c:v>
                </c:pt>
                <c:pt idx="829">
                  <c:v>0.1169259</c:v>
                </c:pt>
                <c:pt idx="830">
                  <c:v>0.1170215</c:v>
                </c:pt>
                <c:pt idx="831">
                  <c:v>0.1171174</c:v>
                </c:pt>
                <c:pt idx="832">
                  <c:v>0.1172137</c:v>
                </c:pt>
                <c:pt idx="833">
                  <c:v>0.1173102</c:v>
                </c:pt>
                <c:pt idx="834">
                  <c:v>0.1174071</c:v>
                </c:pt>
                <c:pt idx="835">
                  <c:v>0.1175042</c:v>
                </c:pt>
                <c:pt idx="836">
                  <c:v>0.11760180000000001</c:v>
                </c:pt>
                <c:pt idx="837">
                  <c:v>0.1176996</c:v>
                </c:pt>
                <c:pt idx="838">
                  <c:v>0.11779770000000001</c:v>
                </c:pt>
                <c:pt idx="839">
                  <c:v>0.11789619999999999</c:v>
                </c:pt>
                <c:pt idx="840">
                  <c:v>0.117995</c:v>
                </c:pt>
                <c:pt idx="841">
                  <c:v>0.11809410000000001</c:v>
                </c:pt>
                <c:pt idx="842">
                  <c:v>0.1181936</c:v>
                </c:pt>
                <c:pt idx="843">
                  <c:v>0.11829340000000001</c:v>
                </c:pt>
                <c:pt idx="844">
                  <c:v>0.1183935</c:v>
                </c:pt>
                <c:pt idx="845">
                  <c:v>0.1184939</c:v>
                </c:pt>
                <c:pt idx="846">
                  <c:v>0.11859470000000001</c:v>
                </c:pt>
                <c:pt idx="847">
                  <c:v>0.1186958</c:v>
                </c:pt>
                <c:pt idx="848">
                  <c:v>0.11879719999999999</c:v>
                </c:pt>
                <c:pt idx="849">
                  <c:v>0.118899</c:v>
                </c:pt>
                <c:pt idx="850">
                  <c:v>0.1190011</c:v>
                </c:pt>
                <c:pt idx="851">
                  <c:v>0.1191036</c:v>
                </c:pt>
                <c:pt idx="852">
                  <c:v>0.1192063</c:v>
                </c:pt>
                <c:pt idx="853">
                  <c:v>0.1193095</c:v>
                </c:pt>
                <c:pt idx="854">
                  <c:v>0.1194129</c:v>
                </c:pt>
                <c:pt idx="855">
                  <c:v>0.11951669999999999</c:v>
                </c:pt>
                <c:pt idx="856">
                  <c:v>0.1196208</c:v>
                </c:pt>
                <c:pt idx="857">
                  <c:v>0.11972530000000001</c:v>
                </c:pt>
                <c:pt idx="858">
                  <c:v>0.1198302</c:v>
                </c:pt>
                <c:pt idx="859">
                  <c:v>0.11993530000000001</c:v>
                </c:pt>
                <c:pt idx="860">
                  <c:v>0.1200408</c:v>
                </c:pt>
                <c:pt idx="861">
                  <c:v>0.12014670000000001</c:v>
                </c:pt>
                <c:pt idx="862">
                  <c:v>0.1202529</c:v>
                </c:pt>
                <c:pt idx="863">
                  <c:v>0.12035949999999999</c:v>
                </c:pt>
                <c:pt idx="864">
                  <c:v>0.1204664</c:v>
                </c:pt>
                <c:pt idx="865">
                  <c:v>0.1205736</c:v>
                </c:pt>
                <c:pt idx="866">
                  <c:v>0.1206812</c:v>
                </c:pt>
                <c:pt idx="867">
                  <c:v>0.1207892</c:v>
                </c:pt>
                <c:pt idx="868">
                  <c:v>0.1208975</c:v>
                </c:pt>
                <c:pt idx="869">
                  <c:v>0.12100619999999999</c:v>
                </c:pt>
                <c:pt idx="870">
                  <c:v>0.12111519999999999</c:v>
                </c:pt>
                <c:pt idx="871">
                  <c:v>0.1212246</c:v>
                </c:pt>
                <c:pt idx="872">
                  <c:v>0.1213344</c:v>
                </c:pt>
                <c:pt idx="873">
                  <c:v>0.12144450000000001</c:v>
                </c:pt>
                <c:pt idx="874">
                  <c:v>0.12155490000000001</c:v>
                </c:pt>
                <c:pt idx="875">
                  <c:v>0.1216657</c:v>
                </c:pt>
                <c:pt idx="876">
                  <c:v>0.12177690000000001</c:v>
                </c:pt>
                <c:pt idx="877">
                  <c:v>0.1218885</c:v>
                </c:pt>
                <c:pt idx="878">
                  <c:v>0.12200039999999999</c:v>
                </c:pt>
                <c:pt idx="879">
                  <c:v>0.1221127</c:v>
                </c:pt>
                <c:pt idx="880">
                  <c:v>0.1222253</c:v>
                </c:pt>
                <c:pt idx="881">
                  <c:v>0.1223384</c:v>
                </c:pt>
                <c:pt idx="882">
                  <c:v>0.12245170000000001</c:v>
                </c:pt>
                <c:pt idx="883">
                  <c:v>0.12256549999999999</c:v>
                </c:pt>
                <c:pt idx="884">
                  <c:v>0.12267960000000001</c:v>
                </c:pt>
                <c:pt idx="885">
                  <c:v>0.1227941</c:v>
                </c:pt>
                <c:pt idx="886">
                  <c:v>0.12290900000000002</c:v>
                </c:pt>
                <c:pt idx="887">
                  <c:v>0.1230242</c:v>
                </c:pt>
                <c:pt idx="888">
                  <c:v>0.12313990000000001</c:v>
                </c:pt>
                <c:pt idx="889">
                  <c:v>0.12325589999999999</c:v>
                </c:pt>
                <c:pt idx="890">
                  <c:v>0.1233723</c:v>
                </c:pt>
                <c:pt idx="891">
                  <c:v>0.12348900000000002</c:v>
                </c:pt>
                <c:pt idx="892">
                  <c:v>0.1236062</c:v>
                </c:pt>
                <c:pt idx="893">
                  <c:v>0.12372370000000001</c:v>
                </c:pt>
                <c:pt idx="894">
                  <c:v>0.12384160000000001</c:v>
                </c:pt>
                <c:pt idx="895">
                  <c:v>0.1239599</c:v>
                </c:pt>
                <c:pt idx="896">
                  <c:v>0.12407849999999999</c:v>
                </c:pt>
                <c:pt idx="897">
                  <c:v>0.12419760000000001</c:v>
                </c:pt>
                <c:pt idx="898">
                  <c:v>0.12431709999999999</c:v>
                </c:pt>
                <c:pt idx="899">
                  <c:v>0.12443689999999999</c:v>
                </c:pt>
                <c:pt idx="900">
                  <c:v>0.1245571</c:v>
                </c:pt>
                <c:pt idx="901">
                  <c:v>0.1246777</c:v>
                </c:pt>
                <c:pt idx="902">
                  <c:v>0.12479869999999998</c:v>
                </c:pt>
                <c:pt idx="903">
                  <c:v>0.12492009999999999</c:v>
                </c:pt>
                <c:pt idx="904">
                  <c:v>0.12504190000000001</c:v>
                </c:pt>
                <c:pt idx="905">
                  <c:v>0.1251641</c:v>
                </c:pt>
                <c:pt idx="906">
                  <c:v>0.1252867</c:v>
                </c:pt>
                <c:pt idx="907">
                  <c:v>0.12540970000000001</c:v>
                </c:pt>
                <c:pt idx="908">
                  <c:v>0.12553310000000001</c:v>
                </c:pt>
                <c:pt idx="909">
                  <c:v>0.12565690000000002</c:v>
                </c:pt>
                <c:pt idx="910">
                  <c:v>0.125781</c:v>
                </c:pt>
                <c:pt idx="911">
                  <c:v>0.12590560000000001</c:v>
                </c:pt>
                <c:pt idx="912">
                  <c:v>0.12603059999999999</c:v>
                </c:pt>
                <c:pt idx="913">
                  <c:v>0.12615599999999999</c:v>
                </c:pt>
                <c:pt idx="914">
                  <c:v>0.1262818</c:v>
                </c:pt>
                <c:pt idx="915">
                  <c:v>0.12640799999999999</c:v>
                </c:pt>
                <c:pt idx="916">
                  <c:v>0.1265347</c:v>
                </c:pt>
                <c:pt idx="917">
                  <c:v>0.12666169999999999</c:v>
                </c:pt>
                <c:pt idx="918">
                  <c:v>0.12678909999999999</c:v>
                </c:pt>
                <c:pt idx="919">
                  <c:v>0.126917</c:v>
                </c:pt>
                <c:pt idx="920">
                  <c:v>0.1270452</c:v>
                </c:pt>
                <c:pt idx="921">
                  <c:v>0.12717389999999998</c:v>
                </c:pt>
                <c:pt idx="922">
                  <c:v>0.127303</c:v>
                </c:pt>
                <c:pt idx="923">
                  <c:v>0.1274325</c:v>
                </c:pt>
                <c:pt idx="924">
                  <c:v>0.1275625</c:v>
                </c:pt>
                <c:pt idx="925">
                  <c:v>0.1276928</c:v>
                </c:pt>
                <c:pt idx="926">
                  <c:v>0.12782359999999998</c:v>
                </c:pt>
                <c:pt idx="927">
                  <c:v>0.12795480000000001</c:v>
                </c:pt>
                <c:pt idx="928">
                  <c:v>0.12808639999999999</c:v>
                </c:pt>
                <c:pt idx="929">
                  <c:v>0.12821840000000001</c:v>
                </c:pt>
                <c:pt idx="930">
                  <c:v>0.12835090000000002</c:v>
                </c:pt>
                <c:pt idx="931">
                  <c:v>0.12848380000000001</c:v>
                </c:pt>
                <c:pt idx="932">
                  <c:v>0.12861710000000001</c:v>
                </c:pt>
                <c:pt idx="933">
                  <c:v>0.1287509</c:v>
                </c:pt>
                <c:pt idx="934">
                  <c:v>0.128885</c:v>
                </c:pt>
                <c:pt idx="935">
                  <c:v>0.12901969999999999</c:v>
                </c:pt>
                <c:pt idx="936">
                  <c:v>0.12915470000000001</c:v>
                </c:pt>
                <c:pt idx="937">
                  <c:v>0.12929019999999999</c:v>
                </c:pt>
                <c:pt idx="938">
                  <c:v>0.12942610000000002</c:v>
                </c:pt>
                <c:pt idx="939">
                  <c:v>0.12956250000000002</c:v>
                </c:pt>
                <c:pt idx="940">
                  <c:v>0.12969929999999999</c:v>
                </c:pt>
                <c:pt idx="941">
                  <c:v>0.12983649999999999</c:v>
                </c:pt>
                <c:pt idx="942">
                  <c:v>0.12997420000000001</c:v>
                </c:pt>
                <c:pt idx="943">
                  <c:v>0.13011230000000001</c:v>
                </c:pt>
                <c:pt idx="944">
                  <c:v>0.1302509</c:v>
                </c:pt>
                <c:pt idx="945">
                  <c:v>0.1303899</c:v>
                </c:pt>
                <c:pt idx="946">
                  <c:v>0.13052929999999999</c:v>
                </c:pt>
                <c:pt idx="947">
                  <c:v>0.13066919999999999</c:v>
                </c:pt>
                <c:pt idx="948">
                  <c:v>0.1308096</c:v>
                </c:pt>
                <c:pt idx="949">
                  <c:v>0.13095040000000002</c:v>
                </c:pt>
                <c:pt idx="950">
                  <c:v>0.1310916</c:v>
                </c:pt>
                <c:pt idx="951">
                  <c:v>0.1312333</c:v>
                </c:pt>
                <c:pt idx="952">
                  <c:v>0.13137549999999998</c:v>
                </c:pt>
                <c:pt idx="953">
                  <c:v>0.1315181</c:v>
                </c:pt>
                <c:pt idx="954">
                  <c:v>0.13166120000000001</c:v>
                </c:pt>
                <c:pt idx="955">
                  <c:v>0.1318047</c:v>
                </c:pt>
                <c:pt idx="956">
                  <c:v>0.1319487</c:v>
                </c:pt>
                <c:pt idx="957">
                  <c:v>0.13209309999999999</c:v>
                </c:pt>
                <c:pt idx="958">
                  <c:v>0.1322381</c:v>
                </c:pt>
                <c:pt idx="959">
                  <c:v>0.13238339999999998</c:v>
                </c:pt>
                <c:pt idx="960">
                  <c:v>0.13252930000000002</c:v>
                </c:pt>
                <c:pt idx="961">
                  <c:v>0.1326756</c:v>
                </c:pt>
                <c:pt idx="962">
                  <c:v>0.13282240000000001</c:v>
                </c:pt>
                <c:pt idx="963">
                  <c:v>0.13296959999999999</c:v>
                </c:pt>
                <c:pt idx="964">
                  <c:v>0.13311729999999999</c:v>
                </c:pt>
                <c:pt idx="965">
                  <c:v>0.13326550000000001</c:v>
                </c:pt>
                <c:pt idx="966">
                  <c:v>0.13341420000000001</c:v>
                </c:pt>
                <c:pt idx="967">
                  <c:v>0.1335633</c:v>
                </c:pt>
                <c:pt idx="968">
                  <c:v>0.1337129</c:v>
                </c:pt>
                <c:pt idx="969">
                  <c:v>0.13386299999999998</c:v>
                </c:pt>
                <c:pt idx="970">
                  <c:v>0.13401360000000001</c:v>
                </c:pt>
                <c:pt idx="971">
                  <c:v>0.13416459999999999</c:v>
                </c:pt>
                <c:pt idx="972">
                  <c:v>0.13431609999999999</c:v>
                </c:pt>
                <c:pt idx="973">
                  <c:v>0.13446819999999998</c:v>
                </c:pt>
                <c:pt idx="974">
                  <c:v>0.13462060000000001</c:v>
                </c:pt>
                <c:pt idx="975">
                  <c:v>0.13477359999999999</c:v>
                </c:pt>
                <c:pt idx="976">
                  <c:v>0.13492709999999999</c:v>
                </c:pt>
                <c:pt idx="977">
                  <c:v>0.13508100000000001</c:v>
                </c:pt>
                <c:pt idx="978">
                  <c:v>0.13523550000000001</c:v>
                </c:pt>
                <c:pt idx="979">
                  <c:v>0.13539039999999999</c:v>
                </c:pt>
                <c:pt idx="980">
                  <c:v>0.1355459</c:v>
                </c:pt>
                <c:pt idx="981">
                  <c:v>0.13570180000000001</c:v>
                </c:pt>
                <c:pt idx="982">
                  <c:v>0.13585820000000001</c:v>
                </c:pt>
                <c:pt idx="983">
                  <c:v>0.1360151</c:v>
                </c:pt>
                <c:pt idx="984">
                  <c:v>0.1361725</c:v>
                </c:pt>
                <c:pt idx="985">
                  <c:v>0.13633039999999999</c:v>
                </c:pt>
                <c:pt idx="986">
                  <c:v>0.13648879999999999</c:v>
                </c:pt>
                <c:pt idx="987">
                  <c:v>0.13664779999999999</c:v>
                </c:pt>
                <c:pt idx="988">
                  <c:v>0.13680720000000002</c:v>
                </c:pt>
                <c:pt idx="989">
                  <c:v>0.13696710000000001</c:v>
                </c:pt>
                <c:pt idx="990">
                  <c:v>0.13712749999999999</c:v>
                </c:pt>
                <c:pt idx="991">
                  <c:v>0.13728850000000001</c:v>
                </c:pt>
                <c:pt idx="992">
                  <c:v>0.13744990000000001</c:v>
                </c:pt>
                <c:pt idx="993">
                  <c:v>0.13761190000000001</c:v>
                </c:pt>
                <c:pt idx="994">
                  <c:v>0.13777439999999999</c:v>
                </c:pt>
                <c:pt idx="995">
                  <c:v>0.13793740000000002</c:v>
                </c:pt>
                <c:pt idx="996">
                  <c:v>0.1381009</c:v>
                </c:pt>
                <c:pt idx="997">
                  <c:v>0.13826490000000002</c:v>
                </c:pt>
                <c:pt idx="998">
                  <c:v>0.13842940000000001</c:v>
                </c:pt>
                <c:pt idx="999">
                  <c:v>0.13859450000000001</c:v>
                </c:pt>
                <c:pt idx="1000">
                  <c:v>0.13876010000000003</c:v>
                </c:pt>
                <c:pt idx="1001">
                  <c:v>0.1389262</c:v>
                </c:pt>
                <c:pt idx="1002">
                  <c:v>0.13909280000000002</c:v>
                </c:pt>
                <c:pt idx="1003">
                  <c:v>0.13925999999999999</c:v>
                </c:pt>
                <c:pt idx="1004">
                  <c:v>0.13942769999999999</c:v>
                </c:pt>
                <c:pt idx="1005">
                  <c:v>0.13959589999999999</c:v>
                </c:pt>
                <c:pt idx="1006">
                  <c:v>0.13976459999999999</c:v>
                </c:pt>
                <c:pt idx="1007">
                  <c:v>0.1399339</c:v>
                </c:pt>
                <c:pt idx="1008">
                  <c:v>0.1401037</c:v>
                </c:pt>
                <c:pt idx="1009">
                  <c:v>0.14027410000000001</c:v>
                </c:pt>
                <c:pt idx="1010">
                  <c:v>0.14044500000000001</c:v>
                </c:pt>
                <c:pt idx="1011">
                  <c:v>0.1406164</c:v>
                </c:pt>
                <c:pt idx="1012">
                  <c:v>0.14078840000000001</c:v>
                </c:pt>
                <c:pt idx="1013">
                  <c:v>0.1409609</c:v>
                </c:pt>
                <c:pt idx="1014">
                  <c:v>0.14113390000000001</c:v>
                </c:pt>
                <c:pt idx="1015">
                  <c:v>0.1413075</c:v>
                </c:pt>
                <c:pt idx="1016">
                  <c:v>0.14148160000000001</c:v>
                </c:pt>
                <c:pt idx="1017">
                  <c:v>0.14165630000000001</c:v>
                </c:pt>
                <c:pt idx="1018">
                  <c:v>0.1418316</c:v>
                </c:pt>
                <c:pt idx="1019">
                  <c:v>0.14200740000000001</c:v>
                </c:pt>
                <c:pt idx="1020">
                  <c:v>0.14218370000000002</c:v>
                </c:pt>
                <c:pt idx="1021">
                  <c:v>0.1423606</c:v>
                </c:pt>
                <c:pt idx="1022">
                  <c:v>0.142538</c:v>
                </c:pt>
                <c:pt idx="1023">
                  <c:v>0.14271600000000001</c:v>
                </c:pt>
                <c:pt idx="1024">
                  <c:v>0.14289460000000001</c:v>
                </c:pt>
                <c:pt idx="1025">
                  <c:v>0.14307370000000003</c:v>
                </c:pt>
                <c:pt idx="1026">
                  <c:v>0.1432534</c:v>
                </c:pt>
                <c:pt idx="1027">
                  <c:v>0.14343360000000002</c:v>
                </c:pt>
                <c:pt idx="1028">
                  <c:v>0.14361450000000001</c:v>
                </c:pt>
                <c:pt idx="1029">
                  <c:v>0.1437958</c:v>
                </c:pt>
                <c:pt idx="1030">
                  <c:v>0.14397779999999999</c:v>
                </c:pt>
                <c:pt idx="1031">
                  <c:v>0.14416029999999999</c:v>
                </c:pt>
                <c:pt idx="1032">
                  <c:v>0.14434340000000001</c:v>
                </c:pt>
                <c:pt idx="1033">
                  <c:v>0.14452700000000002</c:v>
                </c:pt>
                <c:pt idx="1034">
                  <c:v>0.14471129999999999</c:v>
                </c:pt>
                <c:pt idx="1035">
                  <c:v>0.1448961</c:v>
                </c:pt>
                <c:pt idx="1036">
                  <c:v>0.1450815</c:v>
                </c:pt>
                <c:pt idx="1037">
                  <c:v>0.14526739999999999</c:v>
                </c:pt>
                <c:pt idx="1038">
                  <c:v>0.145454</c:v>
                </c:pt>
                <c:pt idx="1039">
                  <c:v>0.1456411</c:v>
                </c:pt>
                <c:pt idx="1040">
                  <c:v>0.14582880000000001</c:v>
                </c:pt>
                <c:pt idx="1041">
                  <c:v>0.14601710000000001</c:v>
                </c:pt>
                <c:pt idx="1042">
                  <c:v>0.146206</c:v>
                </c:pt>
                <c:pt idx="1043">
                  <c:v>0.14639549999999998</c:v>
                </c:pt>
                <c:pt idx="1044">
                  <c:v>0.14658560000000001</c:v>
                </c:pt>
                <c:pt idx="1045">
                  <c:v>0.1467762</c:v>
                </c:pt>
                <c:pt idx="1046">
                  <c:v>0.1469675</c:v>
                </c:pt>
                <c:pt idx="1047">
                  <c:v>0.14715929999999999</c:v>
                </c:pt>
                <c:pt idx="1048">
                  <c:v>0.1473518</c:v>
                </c:pt>
                <c:pt idx="1049">
                  <c:v>0.1475448</c:v>
                </c:pt>
                <c:pt idx="1050">
                  <c:v>0.14773849999999999</c:v>
                </c:pt>
                <c:pt idx="1051">
                  <c:v>0.1479327</c:v>
                </c:pt>
                <c:pt idx="1052">
                  <c:v>0.1481276</c:v>
                </c:pt>
                <c:pt idx="1053">
                  <c:v>0.14832300000000001</c:v>
                </c:pt>
                <c:pt idx="1054">
                  <c:v>0.14851910000000001</c:v>
                </c:pt>
                <c:pt idx="1055">
                  <c:v>0.14871580000000001</c:v>
                </c:pt>
                <c:pt idx="1056">
                  <c:v>0.14891310000000002</c:v>
                </c:pt>
                <c:pt idx="1057">
                  <c:v>0.14911099999999999</c:v>
                </c:pt>
                <c:pt idx="1058">
                  <c:v>0.14930950000000001</c:v>
                </c:pt>
                <c:pt idx="1059">
                  <c:v>0.14950860000000002</c:v>
                </c:pt>
                <c:pt idx="1060">
                  <c:v>0.14970829999999999</c:v>
                </c:pt>
                <c:pt idx="1061">
                  <c:v>0.14990870000000001</c:v>
                </c:pt>
                <c:pt idx="1062">
                  <c:v>0.15010969999999998</c:v>
                </c:pt>
                <c:pt idx="1063">
                  <c:v>0.15031130000000001</c:v>
                </c:pt>
                <c:pt idx="1064">
                  <c:v>0.15051349999999999</c:v>
                </c:pt>
                <c:pt idx="1065">
                  <c:v>0.1507164</c:v>
                </c:pt>
                <c:pt idx="1066">
                  <c:v>0.1509199</c:v>
                </c:pt>
                <c:pt idx="1067">
                  <c:v>0.15112400000000001</c:v>
                </c:pt>
                <c:pt idx="1068">
                  <c:v>0.15132869999999998</c:v>
                </c:pt>
                <c:pt idx="1069">
                  <c:v>0.1515341</c:v>
                </c:pt>
                <c:pt idx="1070">
                  <c:v>0.15174009999999999</c:v>
                </c:pt>
                <c:pt idx="1071">
                  <c:v>0.15194679999999999</c:v>
                </c:pt>
                <c:pt idx="1072">
                  <c:v>0.15215410000000001</c:v>
                </c:pt>
                <c:pt idx="1073">
                  <c:v>0.152362</c:v>
                </c:pt>
                <c:pt idx="1074">
                  <c:v>0.1525706</c:v>
                </c:pt>
                <c:pt idx="1075">
                  <c:v>0.15277979999999999</c:v>
                </c:pt>
                <c:pt idx="1076">
                  <c:v>0.15298969999999998</c:v>
                </c:pt>
                <c:pt idx="1077">
                  <c:v>0.15320020000000001</c:v>
                </c:pt>
                <c:pt idx="1078">
                  <c:v>0.1534113</c:v>
                </c:pt>
                <c:pt idx="1079">
                  <c:v>0.15362310000000001</c:v>
                </c:pt>
                <c:pt idx="1080">
                  <c:v>0.15383559999999999</c:v>
                </c:pt>
                <c:pt idx="1081">
                  <c:v>0.15404869999999998</c:v>
                </c:pt>
                <c:pt idx="1082">
                  <c:v>0.1542625</c:v>
                </c:pt>
                <c:pt idx="1083">
                  <c:v>0.1544769</c:v>
                </c:pt>
                <c:pt idx="1084">
                  <c:v>0.154692</c:v>
                </c:pt>
                <c:pt idx="1085">
                  <c:v>0.15490769999999998</c:v>
                </c:pt>
                <c:pt idx="1086">
                  <c:v>0.15512410000000001</c:v>
                </c:pt>
                <c:pt idx="1087">
                  <c:v>0.15534119999999998</c:v>
                </c:pt>
                <c:pt idx="1088">
                  <c:v>0.155559</c:v>
                </c:pt>
                <c:pt idx="1089">
                  <c:v>0.15577740000000001</c:v>
                </c:pt>
                <c:pt idx="1090">
                  <c:v>0.15599649999999998</c:v>
                </c:pt>
                <c:pt idx="1091">
                  <c:v>0.1562162</c:v>
                </c:pt>
                <c:pt idx="1092">
                  <c:v>0.15643659999999998</c:v>
                </c:pt>
                <c:pt idx="1093">
                  <c:v>0.15665770000000001</c:v>
                </c:pt>
                <c:pt idx="1094">
                  <c:v>0.15687950000000001</c:v>
                </c:pt>
                <c:pt idx="1095">
                  <c:v>0.15710199999999999</c:v>
                </c:pt>
                <c:pt idx="1096">
                  <c:v>0.1573251</c:v>
                </c:pt>
                <c:pt idx="1097">
                  <c:v>0.15754899999999999</c:v>
                </c:pt>
                <c:pt idx="1098">
                  <c:v>0.15777350000000001</c:v>
                </c:pt>
                <c:pt idx="1099">
                  <c:v>0.15799870000000002</c:v>
                </c:pt>
                <c:pt idx="1100">
                  <c:v>0.15822449999999999</c:v>
                </c:pt>
                <c:pt idx="1101">
                  <c:v>0.15845110000000001</c:v>
                </c:pt>
                <c:pt idx="1102">
                  <c:v>0.1586784</c:v>
                </c:pt>
                <c:pt idx="1103">
                  <c:v>0.1589063</c:v>
                </c:pt>
                <c:pt idx="1104">
                  <c:v>0.159135</c:v>
                </c:pt>
                <c:pt idx="1105">
                  <c:v>0.15936439999999999</c:v>
                </c:pt>
                <c:pt idx="1106">
                  <c:v>0.1595944</c:v>
                </c:pt>
                <c:pt idx="1107">
                  <c:v>0.1598252</c:v>
                </c:pt>
                <c:pt idx="1108">
                  <c:v>0.16005659999999999</c:v>
                </c:pt>
                <c:pt idx="1109">
                  <c:v>0.16028880000000001</c:v>
                </c:pt>
                <c:pt idx="1110">
                  <c:v>0.16052169999999999</c:v>
                </c:pt>
                <c:pt idx="1111">
                  <c:v>0.16075529999999999</c:v>
                </c:pt>
                <c:pt idx="1112">
                  <c:v>0.16098959999999998</c:v>
                </c:pt>
                <c:pt idx="1113">
                  <c:v>0.1612246</c:v>
                </c:pt>
                <c:pt idx="1114">
                  <c:v>0.1614603</c:v>
                </c:pt>
                <c:pt idx="1115">
                  <c:v>0.16169670000000003</c:v>
                </c:pt>
                <c:pt idx="1116">
                  <c:v>0.16193389999999999</c:v>
                </c:pt>
                <c:pt idx="1117">
                  <c:v>0.1621718</c:v>
                </c:pt>
                <c:pt idx="1118">
                  <c:v>0.16241040000000001</c:v>
                </c:pt>
                <c:pt idx="1119">
                  <c:v>0.16264970000000001</c:v>
                </c:pt>
                <c:pt idx="1120">
                  <c:v>0.1628898</c:v>
                </c:pt>
                <c:pt idx="1121">
                  <c:v>0.16313050000000001</c:v>
                </c:pt>
                <c:pt idx="1122">
                  <c:v>0.16337209999999999</c:v>
                </c:pt>
                <c:pt idx="1123">
                  <c:v>0.16361429999999999</c:v>
                </c:pt>
                <c:pt idx="1124">
                  <c:v>0.16385729999999998</c:v>
                </c:pt>
                <c:pt idx="1125">
                  <c:v>0.164101</c:v>
                </c:pt>
                <c:pt idx="1126">
                  <c:v>0.16434539999999997</c:v>
                </c:pt>
                <c:pt idx="1127">
                  <c:v>0.1645906</c:v>
                </c:pt>
                <c:pt idx="1128">
                  <c:v>0.1648366</c:v>
                </c:pt>
                <c:pt idx="1129">
                  <c:v>0.16508319999999999</c:v>
                </c:pt>
                <c:pt idx="1130">
                  <c:v>0.16533070000000002</c:v>
                </c:pt>
                <c:pt idx="1131">
                  <c:v>0.1655788</c:v>
                </c:pt>
                <c:pt idx="1132">
                  <c:v>0.16582780000000003</c:v>
                </c:pt>
                <c:pt idx="1133">
                  <c:v>0.16607739999999999</c:v>
                </c:pt>
                <c:pt idx="1134">
                  <c:v>0.1663279</c:v>
                </c:pt>
                <c:pt idx="1135">
                  <c:v>0.166579</c:v>
                </c:pt>
                <c:pt idx="1136">
                  <c:v>0.16683099999999998</c:v>
                </c:pt>
                <c:pt idx="1137">
                  <c:v>0.1670837</c:v>
                </c:pt>
                <c:pt idx="1138">
                  <c:v>0.16733719999999999</c:v>
                </c:pt>
                <c:pt idx="1139">
                  <c:v>0.1675914</c:v>
                </c:pt>
                <c:pt idx="1140">
                  <c:v>0.16784640000000001</c:v>
                </c:pt>
                <c:pt idx="1141">
                  <c:v>0.1681021</c:v>
                </c:pt>
                <c:pt idx="1142">
                  <c:v>0.1683587</c:v>
                </c:pt>
                <c:pt idx="1143">
                  <c:v>0.16861600000000002</c:v>
                </c:pt>
                <c:pt idx="1144">
                  <c:v>0.168874</c:v>
                </c:pt>
                <c:pt idx="1145">
                  <c:v>0.16913289999999997</c:v>
                </c:pt>
                <c:pt idx="1146">
                  <c:v>0.1693925</c:v>
                </c:pt>
                <c:pt idx="1147">
                  <c:v>0.1696529</c:v>
                </c:pt>
                <c:pt idx="1148">
                  <c:v>0.16991409999999998</c:v>
                </c:pt>
                <c:pt idx="1149">
                  <c:v>0.1701761</c:v>
                </c:pt>
                <c:pt idx="1150">
                  <c:v>0.1704389</c:v>
                </c:pt>
                <c:pt idx="1151">
                  <c:v>0.1707024</c:v>
                </c:pt>
                <c:pt idx="1152">
                  <c:v>0.1709668</c:v>
                </c:pt>
                <c:pt idx="1153">
                  <c:v>0.17123189999999999</c:v>
                </c:pt>
                <c:pt idx="1154">
                  <c:v>0.17149780000000001</c:v>
                </c:pt>
                <c:pt idx="1155">
                  <c:v>0.17176450000000001</c:v>
                </c:pt>
                <c:pt idx="1156">
                  <c:v>0.17203209999999999</c:v>
                </c:pt>
                <c:pt idx="1157">
                  <c:v>0.17230039999999999</c:v>
                </c:pt>
                <c:pt idx="1158">
                  <c:v>0.17256950000000001</c:v>
                </c:pt>
                <c:pt idx="1159">
                  <c:v>0.1728394</c:v>
                </c:pt>
                <c:pt idx="1160">
                  <c:v>0.17311019999999999</c:v>
                </c:pt>
                <c:pt idx="1161">
                  <c:v>0.1733817</c:v>
                </c:pt>
                <c:pt idx="1162">
                  <c:v>0.17365410000000001</c:v>
                </c:pt>
                <c:pt idx="1163">
                  <c:v>0.1739272</c:v>
                </c:pt>
                <c:pt idx="1164">
                  <c:v>0.1742012</c:v>
                </c:pt>
                <c:pt idx="1165">
                  <c:v>0.17447599999999999</c:v>
                </c:pt>
                <c:pt idx="1166">
                  <c:v>0.17475160000000001</c:v>
                </c:pt>
                <c:pt idx="1167">
                  <c:v>0.17502810000000002</c:v>
                </c:pt>
                <c:pt idx="1168">
                  <c:v>0.1753053</c:v>
                </c:pt>
                <c:pt idx="1169">
                  <c:v>0.1755834</c:v>
                </c:pt>
                <c:pt idx="1170">
                  <c:v>0.1758623</c:v>
                </c:pt>
                <c:pt idx="1171">
                  <c:v>0.1761421</c:v>
                </c:pt>
                <c:pt idx="1172">
                  <c:v>0.17642259999999998</c:v>
                </c:pt>
                <c:pt idx="1173">
                  <c:v>0.1767041</c:v>
                </c:pt>
                <c:pt idx="1174">
                  <c:v>0.17698630000000001</c:v>
                </c:pt>
                <c:pt idx="1175">
                  <c:v>0.17726939999999999</c:v>
                </c:pt>
                <c:pt idx="1176">
                  <c:v>0.1775533</c:v>
                </c:pt>
                <c:pt idx="1177">
                  <c:v>0.1778381</c:v>
                </c:pt>
                <c:pt idx="1178">
                  <c:v>0.1781237</c:v>
                </c:pt>
                <c:pt idx="1179">
                  <c:v>0.17841009999999999</c:v>
                </c:pt>
                <c:pt idx="1180">
                  <c:v>0.17869739999999998</c:v>
                </c:pt>
                <c:pt idx="1181">
                  <c:v>0.17898560000000002</c:v>
                </c:pt>
                <c:pt idx="1182">
                  <c:v>0.17927460000000001</c:v>
                </c:pt>
                <c:pt idx="1183">
                  <c:v>0.17956450000000002</c:v>
                </c:pt>
                <c:pt idx="1184">
                  <c:v>0.17985519999999999</c:v>
                </c:pt>
                <c:pt idx="1185">
                  <c:v>0.1801468</c:v>
                </c:pt>
                <c:pt idx="1186">
                  <c:v>0.18043919999999999</c:v>
                </c:pt>
                <c:pt idx="1187">
                  <c:v>0.18073249999999999</c:v>
                </c:pt>
                <c:pt idx="1188">
                  <c:v>0.18102670000000001</c:v>
                </c:pt>
                <c:pt idx="1189">
                  <c:v>0.1813217</c:v>
                </c:pt>
                <c:pt idx="1190">
                  <c:v>0.18161769999999999</c:v>
                </c:pt>
                <c:pt idx="1191">
                  <c:v>0.1819144</c:v>
                </c:pt>
                <c:pt idx="1192">
                  <c:v>0.18221209999999999</c:v>
                </c:pt>
                <c:pt idx="1193">
                  <c:v>0.1825106</c:v>
                </c:pt>
                <c:pt idx="1194">
                  <c:v>0.1828101</c:v>
                </c:pt>
                <c:pt idx="1195">
                  <c:v>0.1831103</c:v>
                </c:pt>
                <c:pt idx="1196">
                  <c:v>0.18341150000000001</c:v>
                </c:pt>
                <c:pt idx="1197">
                  <c:v>0.1837136</c:v>
                </c:pt>
                <c:pt idx="1198">
                  <c:v>0.1840165</c:v>
                </c:pt>
                <c:pt idx="1199">
                  <c:v>0.1843204</c:v>
                </c:pt>
                <c:pt idx="1200">
                  <c:v>0.18462510000000001</c:v>
                </c:pt>
                <c:pt idx="1201">
                  <c:v>0.18493080000000001</c:v>
                </c:pt>
                <c:pt idx="1202">
                  <c:v>0.18523730000000002</c:v>
                </c:pt>
                <c:pt idx="1203">
                  <c:v>0.18554469999999998</c:v>
                </c:pt>
                <c:pt idx="1204">
                  <c:v>0.18585300000000002</c:v>
                </c:pt>
                <c:pt idx="1205">
                  <c:v>0.1861623</c:v>
                </c:pt>
                <c:pt idx="1206">
                  <c:v>0.18647240000000001</c:v>
                </c:pt>
                <c:pt idx="1207">
                  <c:v>0.18678349999999999</c:v>
                </c:pt>
                <c:pt idx="1208">
                  <c:v>0.1870954</c:v>
                </c:pt>
                <c:pt idx="1209">
                  <c:v>0.1874083</c:v>
                </c:pt>
                <c:pt idx="1210">
                  <c:v>0.1877221</c:v>
                </c:pt>
                <c:pt idx="1211">
                  <c:v>0.18803679999999998</c:v>
                </c:pt>
                <c:pt idx="1212">
                  <c:v>0.1883524</c:v>
                </c:pt>
                <c:pt idx="1213">
                  <c:v>0.1886689</c:v>
                </c:pt>
                <c:pt idx="1214">
                  <c:v>0.1889864</c:v>
                </c:pt>
                <c:pt idx="1215">
                  <c:v>0.1893048</c:v>
                </c:pt>
                <c:pt idx="1216">
                  <c:v>0.18962410000000002</c:v>
                </c:pt>
                <c:pt idx="1217">
                  <c:v>0.18994439999999999</c:v>
                </c:pt>
                <c:pt idx="1218">
                  <c:v>0.19026549999999998</c:v>
                </c:pt>
                <c:pt idx="1219">
                  <c:v>0.1905877</c:v>
                </c:pt>
                <c:pt idx="1220">
                  <c:v>0.19091069999999999</c:v>
                </c:pt>
                <c:pt idx="1221">
                  <c:v>0.19123470000000001</c:v>
                </c:pt>
                <c:pt idx="1222">
                  <c:v>0.1915597</c:v>
                </c:pt>
                <c:pt idx="1223">
                  <c:v>0.19188549999999999</c:v>
                </c:pt>
                <c:pt idx="1224">
                  <c:v>0.19221240000000001</c:v>
                </c:pt>
                <c:pt idx="1225">
                  <c:v>0.19254009999999999</c:v>
                </c:pt>
                <c:pt idx="1226">
                  <c:v>0.19286889999999998</c:v>
                </c:pt>
                <c:pt idx="1227">
                  <c:v>0.1931986</c:v>
                </c:pt>
                <c:pt idx="1228">
                  <c:v>0.19352919999999998</c:v>
                </c:pt>
                <c:pt idx="1229">
                  <c:v>0.1938608</c:v>
                </c:pt>
                <c:pt idx="1230">
                  <c:v>0.19419340000000002</c:v>
                </c:pt>
                <c:pt idx="1231">
                  <c:v>0.1945269</c:v>
                </c:pt>
                <c:pt idx="1232">
                  <c:v>0.19486140000000002</c:v>
                </c:pt>
                <c:pt idx="1233">
                  <c:v>0.1951968</c:v>
                </c:pt>
                <c:pt idx="1234">
                  <c:v>0.19553319999999999</c:v>
                </c:pt>
                <c:pt idx="1235">
                  <c:v>0.19587060000000001</c:v>
                </c:pt>
                <c:pt idx="1236">
                  <c:v>0.19620899999999999</c:v>
                </c:pt>
                <c:pt idx="1237">
                  <c:v>0.19654830000000001</c:v>
                </c:pt>
                <c:pt idx="1238">
                  <c:v>0.1968887</c:v>
                </c:pt>
                <c:pt idx="1239">
                  <c:v>0.19723000000000002</c:v>
                </c:pt>
                <c:pt idx="1240">
                  <c:v>0.19757229999999998</c:v>
                </c:pt>
                <c:pt idx="1241">
                  <c:v>0.19791550000000002</c:v>
                </c:pt>
                <c:pt idx="1242">
                  <c:v>0.19825980000000001</c:v>
                </c:pt>
                <c:pt idx="1243">
                  <c:v>0.19860510000000001</c:v>
                </c:pt>
                <c:pt idx="1244">
                  <c:v>0.1989513</c:v>
                </c:pt>
                <c:pt idx="1245">
                  <c:v>0.19929849999999999</c:v>
                </c:pt>
                <c:pt idx="1246">
                  <c:v>0.19964679999999999</c:v>
                </c:pt>
                <c:pt idx="1247">
                  <c:v>0.19999600000000001</c:v>
                </c:pt>
                <c:pt idx="1248">
                  <c:v>0.2003463</c:v>
                </c:pt>
                <c:pt idx="1249">
                  <c:v>0.2006975</c:v>
                </c:pt>
                <c:pt idx="1250">
                  <c:v>0.2010498</c:v>
                </c:pt>
                <c:pt idx="1251">
                  <c:v>0.2014031</c:v>
                </c:pt>
                <c:pt idx="1252">
                  <c:v>0.2017573</c:v>
                </c:pt>
                <c:pt idx="1253">
                  <c:v>0.2021126</c:v>
                </c:pt>
                <c:pt idx="1254">
                  <c:v>0.20246890000000001</c:v>
                </c:pt>
                <c:pt idx="1255">
                  <c:v>0.20282629999999999</c:v>
                </c:pt>
                <c:pt idx="1256">
                  <c:v>0.20318460000000002</c:v>
                </c:pt>
                <c:pt idx="1257">
                  <c:v>0.203544</c:v>
                </c:pt>
                <c:pt idx="1258">
                  <c:v>0.20390440000000001</c:v>
                </c:pt>
                <c:pt idx="1259">
                  <c:v>0.2042658</c:v>
                </c:pt>
                <c:pt idx="1260">
                  <c:v>0.20462829999999999</c:v>
                </c:pt>
                <c:pt idx="1261">
                  <c:v>0.2049918</c:v>
                </c:pt>
                <c:pt idx="1262">
                  <c:v>0.20535639999999999</c:v>
                </c:pt>
                <c:pt idx="1263">
                  <c:v>0.20572190000000001</c:v>
                </c:pt>
                <c:pt idx="1264">
                  <c:v>0.20608850000000001</c:v>
                </c:pt>
                <c:pt idx="1265">
                  <c:v>0.20645620000000001</c:v>
                </c:pt>
                <c:pt idx="1266">
                  <c:v>0.20682490000000001</c:v>
                </c:pt>
                <c:pt idx="1267">
                  <c:v>0.20719470000000001</c:v>
                </c:pt>
                <c:pt idx="1268">
                  <c:v>0.20756539999999998</c:v>
                </c:pt>
                <c:pt idx="1269">
                  <c:v>0.20793729999999999</c:v>
                </c:pt>
                <c:pt idx="1270">
                  <c:v>0.2083102</c:v>
                </c:pt>
                <c:pt idx="1271">
                  <c:v>0.20868420000000001</c:v>
                </c:pt>
                <c:pt idx="1272">
                  <c:v>0.2090592</c:v>
                </c:pt>
                <c:pt idx="1273">
                  <c:v>0.20943529999999999</c:v>
                </c:pt>
                <c:pt idx="1274">
                  <c:v>0.20981250000000001</c:v>
                </c:pt>
                <c:pt idx="1275">
                  <c:v>0.21019070000000001</c:v>
                </c:pt>
                <c:pt idx="1276">
                  <c:v>0.21057000000000001</c:v>
                </c:pt>
                <c:pt idx="1277">
                  <c:v>0.21095040000000001</c:v>
                </c:pt>
                <c:pt idx="1278">
                  <c:v>0.21133179999999999</c:v>
                </c:pt>
                <c:pt idx="1279">
                  <c:v>0.21171429999999999</c:v>
                </c:pt>
                <c:pt idx="1280">
                  <c:v>0.21209800000000001</c:v>
                </c:pt>
                <c:pt idx="1281">
                  <c:v>0.21248259999999999</c:v>
                </c:pt>
                <c:pt idx="1282">
                  <c:v>0.21286840000000001</c:v>
                </c:pt>
                <c:pt idx="1283">
                  <c:v>0.21325530000000001</c:v>
                </c:pt>
                <c:pt idx="1284">
                  <c:v>0.21364320000000001</c:v>
                </c:pt>
                <c:pt idx="1285">
                  <c:v>0.21403230000000001</c:v>
                </c:pt>
                <c:pt idx="1286">
                  <c:v>0.21442240000000001</c:v>
                </c:pt>
                <c:pt idx="1287">
                  <c:v>0.21481359999999999</c:v>
                </c:pt>
                <c:pt idx="1288">
                  <c:v>0.21520600000000001</c:v>
                </c:pt>
                <c:pt idx="1289">
                  <c:v>0.2155994</c:v>
                </c:pt>
                <c:pt idx="1290">
                  <c:v>0.21599400000000002</c:v>
                </c:pt>
                <c:pt idx="1291">
                  <c:v>0.21638960000000002</c:v>
                </c:pt>
                <c:pt idx="1292">
                  <c:v>0.21678640000000002</c:v>
                </c:pt>
                <c:pt idx="1293">
                  <c:v>0.21718419999999999</c:v>
                </c:pt>
                <c:pt idx="1294">
                  <c:v>0.2175832</c:v>
                </c:pt>
                <c:pt idx="1295">
                  <c:v>0.21798339999999999</c:v>
                </c:pt>
                <c:pt idx="1296">
                  <c:v>0.21838460000000001</c:v>
                </c:pt>
                <c:pt idx="1297">
                  <c:v>0.21878690000000001</c:v>
                </c:pt>
                <c:pt idx="1298">
                  <c:v>0.21919040000000001</c:v>
                </c:pt>
                <c:pt idx="1299">
                  <c:v>0.21959500000000001</c:v>
                </c:pt>
                <c:pt idx="1300">
                  <c:v>0.22000069999999999</c:v>
                </c:pt>
                <c:pt idx="1301">
                  <c:v>0.22040760000000001</c:v>
                </c:pt>
                <c:pt idx="1302">
                  <c:v>0.2208156</c:v>
                </c:pt>
                <c:pt idx="1303">
                  <c:v>0.2212247</c:v>
                </c:pt>
                <c:pt idx="1304">
                  <c:v>0.221635</c:v>
                </c:pt>
                <c:pt idx="1305">
                  <c:v>0.22204650000000001</c:v>
                </c:pt>
                <c:pt idx="1306">
                  <c:v>0.22245899999999999</c:v>
                </c:pt>
                <c:pt idx="1307">
                  <c:v>0.22287270000000001</c:v>
                </c:pt>
                <c:pt idx="1308">
                  <c:v>0.2232876</c:v>
                </c:pt>
                <c:pt idx="1309">
                  <c:v>0.2237036</c:v>
                </c:pt>
                <c:pt idx="1310">
                  <c:v>0.22412079999999998</c:v>
                </c:pt>
                <c:pt idx="1311">
                  <c:v>0.22453910000000002</c:v>
                </c:pt>
                <c:pt idx="1312">
                  <c:v>0.22495860000000001</c:v>
                </c:pt>
                <c:pt idx="1313">
                  <c:v>0.2253793</c:v>
                </c:pt>
                <c:pt idx="1314">
                  <c:v>0.2258011</c:v>
                </c:pt>
                <c:pt idx="1315">
                  <c:v>0.22622410000000001</c:v>
                </c:pt>
                <c:pt idx="1316">
                  <c:v>0.22664819999999999</c:v>
                </c:pt>
                <c:pt idx="1317">
                  <c:v>0.22707359999999999</c:v>
                </c:pt>
                <c:pt idx="1318">
                  <c:v>0.22750010000000001</c:v>
                </c:pt>
                <c:pt idx="1319">
                  <c:v>0.22792780000000001</c:v>
                </c:pt>
                <c:pt idx="1320">
                  <c:v>0.2283567</c:v>
                </c:pt>
                <c:pt idx="1321">
                  <c:v>0.22878670000000001</c:v>
                </c:pt>
                <c:pt idx="1322">
                  <c:v>0.22921800000000001</c:v>
                </c:pt>
                <c:pt idx="1323">
                  <c:v>0.2296504</c:v>
                </c:pt>
                <c:pt idx="1324">
                  <c:v>0.23008400000000001</c:v>
                </c:pt>
                <c:pt idx="1325">
                  <c:v>0.2305188</c:v>
                </c:pt>
                <c:pt idx="1326">
                  <c:v>0.23095480000000002</c:v>
                </c:pt>
                <c:pt idx="1327">
                  <c:v>0.23139209999999999</c:v>
                </c:pt>
                <c:pt idx="1328">
                  <c:v>0.23183049999999999</c:v>
                </c:pt>
                <c:pt idx="1329">
                  <c:v>0.23227010000000001</c:v>
                </c:pt>
                <c:pt idx="1330">
                  <c:v>0.2327109</c:v>
                </c:pt>
                <c:pt idx="1331">
                  <c:v>0.2331529</c:v>
                </c:pt>
                <c:pt idx="1332">
                  <c:v>0.2335962</c:v>
                </c:pt>
                <c:pt idx="1333">
                  <c:v>0.23404059999999999</c:v>
                </c:pt>
                <c:pt idx="1334">
                  <c:v>0.23448630000000001</c:v>
                </c:pt>
                <c:pt idx="1335">
                  <c:v>0.23493320000000001</c:v>
                </c:pt>
                <c:pt idx="1336">
                  <c:v>0.23538129999999999</c:v>
                </c:pt>
                <c:pt idx="1337">
                  <c:v>0.2358307</c:v>
                </c:pt>
                <c:pt idx="1338">
                  <c:v>0.2362813</c:v>
                </c:pt>
                <c:pt idx="1339">
                  <c:v>0.2367331</c:v>
                </c:pt>
                <c:pt idx="1340">
                  <c:v>0.23718609999999998</c:v>
                </c:pt>
                <c:pt idx="1341">
                  <c:v>0.2376404</c:v>
                </c:pt>
                <c:pt idx="1342">
                  <c:v>0.2380959</c:v>
                </c:pt>
                <c:pt idx="1343">
                  <c:v>0.2385526</c:v>
                </c:pt>
                <c:pt idx="1344">
                  <c:v>0.23901059999999999</c:v>
                </c:pt>
                <c:pt idx="1345">
                  <c:v>0.23946990000000001</c:v>
                </c:pt>
                <c:pt idx="1346">
                  <c:v>0.23993039999999999</c:v>
                </c:pt>
                <c:pt idx="1347">
                  <c:v>0.2403921</c:v>
                </c:pt>
                <c:pt idx="1348">
                  <c:v>0.24085510000000002</c:v>
                </c:pt>
                <c:pt idx="1349">
                  <c:v>0.24131940000000002</c:v>
                </c:pt>
                <c:pt idx="1350">
                  <c:v>0.2417849</c:v>
                </c:pt>
                <c:pt idx="1351">
                  <c:v>0.24225160000000001</c:v>
                </c:pt>
                <c:pt idx="1352">
                  <c:v>0.24271970000000001</c:v>
                </c:pt>
                <c:pt idx="1353">
                  <c:v>0.24318899999999999</c:v>
                </c:pt>
                <c:pt idx="1354">
                  <c:v>0.2436596</c:v>
                </c:pt>
                <c:pt idx="1355">
                  <c:v>0.2441314</c:v>
                </c:pt>
                <c:pt idx="1356">
                  <c:v>0.2446045</c:v>
                </c:pt>
                <c:pt idx="1357">
                  <c:v>0.24507890000000002</c:v>
                </c:pt>
                <c:pt idx="1358">
                  <c:v>0.24555459999999998</c:v>
                </c:pt>
                <c:pt idx="1359">
                  <c:v>0.24603160000000002</c:v>
                </c:pt>
                <c:pt idx="1360">
                  <c:v>0.2465098</c:v>
                </c:pt>
                <c:pt idx="1361">
                  <c:v>0.24698930000000002</c:v>
                </c:pt>
                <c:pt idx="1362">
                  <c:v>0.24747019999999997</c:v>
                </c:pt>
                <c:pt idx="1363">
                  <c:v>0.24795230000000001</c:v>
                </c:pt>
                <c:pt idx="1364">
                  <c:v>0.24843570000000001</c:v>
                </c:pt>
                <c:pt idx="1365">
                  <c:v>0.24892039999999999</c:v>
                </c:pt>
                <c:pt idx="1366">
                  <c:v>0.2494064</c:v>
                </c:pt>
                <c:pt idx="1367">
                  <c:v>0.2498938</c:v>
                </c:pt>
                <c:pt idx="1368">
                  <c:v>0.25038239999999995</c:v>
                </c:pt>
                <c:pt idx="1369">
                  <c:v>0.25087229999999999</c:v>
                </c:pt>
                <c:pt idx="1370">
                  <c:v>0.25136359999999996</c:v>
                </c:pt>
                <c:pt idx="1371">
                  <c:v>0.25185609999999997</c:v>
                </c:pt>
                <c:pt idx="1372">
                  <c:v>0.25234999999999996</c:v>
                </c:pt>
                <c:pt idx="1373">
                  <c:v>0.25284519999999999</c:v>
                </c:pt>
                <c:pt idx="1374">
                  <c:v>0.2533417</c:v>
                </c:pt>
                <c:pt idx="1375">
                  <c:v>0.2538396</c:v>
                </c:pt>
                <c:pt idx="1376">
                  <c:v>0.25433880000000003</c:v>
                </c:pt>
                <c:pt idx="1377">
                  <c:v>0.25483930000000005</c:v>
                </c:pt>
                <c:pt idx="1378">
                  <c:v>0.25534109999999999</c:v>
                </c:pt>
                <c:pt idx="1379">
                  <c:v>0.25584430000000002</c:v>
                </c:pt>
                <c:pt idx="1380">
                  <c:v>0.25634879999999999</c:v>
                </c:pt>
                <c:pt idx="1381">
                  <c:v>0.25685469999999999</c:v>
                </c:pt>
                <c:pt idx="1382">
                  <c:v>0.25736189999999998</c:v>
                </c:pt>
                <c:pt idx="1383">
                  <c:v>0.2578704</c:v>
                </c:pt>
                <c:pt idx="1384">
                  <c:v>0.25838030000000001</c:v>
                </c:pt>
                <c:pt idx="1385">
                  <c:v>0.2588916</c:v>
                </c:pt>
                <c:pt idx="1386">
                  <c:v>0.25940419999999997</c:v>
                </c:pt>
                <c:pt idx="1387">
                  <c:v>0.25991810000000004</c:v>
                </c:pt>
                <c:pt idx="1388">
                  <c:v>0.26043350000000004</c:v>
                </c:pt>
                <c:pt idx="1389">
                  <c:v>0.26095019999999997</c:v>
                </c:pt>
                <c:pt idx="1390">
                  <c:v>0.26146820000000004</c:v>
                </c:pt>
                <c:pt idx="1391">
                  <c:v>0.26198760000000004</c:v>
                </c:pt>
                <c:pt idx="1392">
                  <c:v>0.26250839999999998</c:v>
                </c:pt>
                <c:pt idx="1393">
                  <c:v>0.2630306</c:v>
                </c:pt>
                <c:pt idx="1394">
                  <c:v>0.26355410000000001</c:v>
                </c:pt>
                <c:pt idx="1395">
                  <c:v>0.26407900000000001</c:v>
                </c:pt>
                <c:pt idx="1396">
                  <c:v>0.26460529999999999</c:v>
                </c:pt>
                <c:pt idx="1397">
                  <c:v>0.26513300000000001</c:v>
                </c:pt>
                <c:pt idx="1398">
                  <c:v>0.26566210000000001</c:v>
                </c:pt>
                <c:pt idx="1399">
                  <c:v>0.2661925</c:v>
                </c:pt>
                <c:pt idx="1400">
                  <c:v>0.26672440000000003</c:v>
                </c:pt>
                <c:pt idx="1401">
                  <c:v>0.26725769999999999</c:v>
                </c:pt>
                <c:pt idx="1402">
                  <c:v>0.26779229999999998</c:v>
                </c:pt>
                <c:pt idx="1403">
                  <c:v>0.26832830000000002</c:v>
                </c:pt>
                <c:pt idx="1404">
                  <c:v>0.26886580000000004</c:v>
                </c:pt>
                <c:pt idx="1405">
                  <c:v>0.26940459999999999</c:v>
                </c:pt>
                <c:pt idx="1406">
                  <c:v>0.26994490000000004</c:v>
                </c:pt>
                <c:pt idx="1407">
                  <c:v>0.27048660000000002</c:v>
                </c:pt>
                <c:pt idx="1408">
                  <c:v>0.27102970000000004</c:v>
                </c:pt>
                <c:pt idx="1409">
                  <c:v>0.27157420000000004</c:v>
                </c:pt>
                <c:pt idx="1410">
                  <c:v>0.27212010000000003</c:v>
                </c:pt>
                <c:pt idx="1411">
                  <c:v>0.2726674</c:v>
                </c:pt>
                <c:pt idx="1412">
                  <c:v>0.27321620000000002</c:v>
                </c:pt>
                <c:pt idx="1413">
                  <c:v>0.27376640000000002</c:v>
                </c:pt>
                <c:pt idx="1414">
                  <c:v>0.27431800000000001</c:v>
                </c:pt>
                <c:pt idx="1415">
                  <c:v>0.27487110000000003</c:v>
                </c:pt>
                <c:pt idx="1416">
                  <c:v>0.27542559999999999</c:v>
                </c:pt>
                <c:pt idx="1417">
                  <c:v>0.27598150000000005</c:v>
                </c:pt>
                <c:pt idx="1418">
                  <c:v>0.27653889999999998</c:v>
                </c:pt>
                <c:pt idx="1419">
                  <c:v>0.2770977</c:v>
                </c:pt>
                <c:pt idx="1420">
                  <c:v>0.27765800000000002</c:v>
                </c:pt>
                <c:pt idx="1421">
                  <c:v>0.27821969999999996</c:v>
                </c:pt>
                <c:pt idx="1422">
                  <c:v>0.2787829</c:v>
                </c:pt>
                <c:pt idx="1423">
                  <c:v>0.27934750000000003</c:v>
                </c:pt>
                <c:pt idx="1424">
                  <c:v>0.27991359999999998</c:v>
                </c:pt>
                <c:pt idx="1425">
                  <c:v>0.28048109999999998</c:v>
                </c:pt>
                <c:pt idx="1426">
                  <c:v>0.28105010000000002</c:v>
                </c:pt>
                <c:pt idx="1427">
                  <c:v>0.2816206</c:v>
                </c:pt>
                <c:pt idx="1428">
                  <c:v>0.28219250000000001</c:v>
                </c:pt>
                <c:pt idx="1429">
                  <c:v>0.28276590000000001</c:v>
                </c:pt>
                <c:pt idx="1430">
                  <c:v>0.2833408</c:v>
                </c:pt>
                <c:pt idx="1431">
                  <c:v>0.28391720000000004</c:v>
                </c:pt>
                <c:pt idx="1432">
                  <c:v>0.284495</c:v>
                </c:pt>
                <c:pt idx="1433">
                  <c:v>0.2850743</c:v>
                </c:pt>
                <c:pt idx="1434">
                  <c:v>0.2856551</c:v>
                </c:pt>
                <c:pt idx="1435">
                  <c:v>0.28623739999999998</c:v>
                </c:pt>
                <c:pt idx="1436">
                  <c:v>0.2868212</c:v>
                </c:pt>
                <c:pt idx="1437">
                  <c:v>0.28740640000000001</c:v>
                </c:pt>
                <c:pt idx="1438">
                  <c:v>0.2879932</c:v>
                </c:pt>
                <c:pt idx="1439">
                  <c:v>0.28858140000000004</c:v>
                </c:pt>
                <c:pt idx="1440">
                  <c:v>0.28917119999999996</c:v>
                </c:pt>
                <c:pt idx="1441">
                  <c:v>0.28976249999999998</c:v>
                </c:pt>
                <c:pt idx="1442">
                  <c:v>0.29035520000000004</c:v>
                </c:pt>
                <c:pt idx="1443">
                  <c:v>0.29094949999999997</c:v>
                </c:pt>
                <c:pt idx="1444">
                  <c:v>0.29154530000000001</c:v>
                </c:pt>
                <c:pt idx="1445">
                  <c:v>0.29214259999999997</c:v>
                </c:pt>
                <c:pt idx="1446">
                  <c:v>0.29274139999999998</c:v>
                </c:pt>
                <c:pt idx="1447">
                  <c:v>0.29334169999999998</c:v>
                </c:pt>
                <c:pt idx="1448">
                  <c:v>0.29394360000000003</c:v>
                </c:pt>
                <c:pt idx="1449">
                  <c:v>0.294547</c:v>
                </c:pt>
                <c:pt idx="1450">
                  <c:v>0.29515189999999997</c:v>
                </c:pt>
                <c:pt idx="1451">
                  <c:v>0.29575830000000003</c:v>
                </c:pt>
                <c:pt idx="1452">
                  <c:v>0.29636629999999997</c:v>
                </c:pt>
                <c:pt idx="1453">
                  <c:v>0.29697580000000001</c:v>
                </c:pt>
                <c:pt idx="1454">
                  <c:v>0.29758680000000004</c:v>
                </c:pt>
                <c:pt idx="1455">
                  <c:v>0.2981994</c:v>
                </c:pt>
                <c:pt idx="1456">
                  <c:v>0.29881359999999996</c:v>
                </c:pt>
                <c:pt idx="1457">
                  <c:v>0.29942920000000001</c:v>
                </c:pt>
                <c:pt idx="1458">
                  <c:v>0.30004649999999999</c:v>
                </c:pt>
                <c:pt idx="1459">
                  <c:v>0.30066520000000002</c:v>
                </c:pt>
                <c:pt idx="1460">
                  <c:v>0.30128559999999999</c:v>
                </c:pt>
                <c:pt idx="1461">
                  <c:v>0.3019075</c:v>
                </c:pt>
                <c:pt idx="1462">
                  <c:v>0.30253089999999999</c:v>
                </c:pt>
                <c:pt idx="1463">
                  <c:v>0.30315589999999998</c:v>
                </c:pt>
                <c:pt idx="1464">
                  <c:v>0.30378250000000001</c:v>
                </c:pt>
                <c:pt idx="1465">
                  <c:v>0.30441060000000003</c:v>
                </c:pt>
                <c:pt idx="1466">
                  <c:v>0.30504030000000004</c:v>
                </c:pt>
                <c:pt idx="1467">
                  <c:v>0.30567160000000004</c:v>
                </c:pt>
                <c:pt idx="1468">
                  <c:v>0.30630449999999998</c:v>
                </c:pt>
                <c:pt idx="1469">
                  <c:v>0.30693890000000001</c:v>
                </c:pt>
                <c:pt idx="1470">
                  <c:v>0.30757489999999998</c:v>
                </c:pt>
                <c:pt idx="1471">
                  <c:v>0.3082125</c:v>
                </c:pt>
                <c:pt idx="1472">
                  <c:v>0.30885170000000001</c:v>
                </c:pt>
                <c:pt idx="1473">
                  <c:v>0.3094925</c:v>
                </c:pt>
                <c:pt idx="1474">
                  <c:v>0.31013489999999999</c:v>
                </c:pt>
                <c:pt idx="1475">
                  <c:v>0.31077889999999997</c:v>
                </c:pt>
                <c:pt idx="1476">
                  <c:v>0.31142439999999999</c:v>
                </c:pt>
                <c:pt idx="1477">
                  <c:v>0.3120716</c:v>
                </c:pt>
                <c:pt idx="1478">
                  <c:v>0.31272030000000001</c:v>
                </c:pt>
                <c:pt idx="1479">
                  <c:v>0.3133707</c:v>
                </c:pt>
                <c:pt idx="1480">
                  <c:v>0.31402269999999999</c:v>
                </c:pt>
                <c:pt idx="1481">
                  <c:v>0.31467630000000002</c:v>
                </c:pt>
                <c:pt idx="1482">
                  <c:v>0.31533149999999999</c:v>
                </c:pt>
                <c:pt idx="1483">
                  <c:v>0.3159883</c:v>
                </c:pt>
                <c:pt idx="1484">
                  <c:v>0.3166467</c:v>
                </c:pt>
                <c:pt idx="1485">
                  <c:v>0.3173068</c:v>
                </c:pt>
                <c:pt idx="1486">
                  <c:v>0.31796850000000004</c:v>
                </c:pt>
                <c:pt idx="1487">
                  <c:v>0.31863180000000002</c:v>
                </c:pt>
                <c:pt idx="1488">
                  <c:v>0.31929670000000004</c:v>
                </c:pt>
                <c:pt idx="1489">
                  <c:v>0.31996330000000001</c:v>
                </c:pt>
                <c:pt idx="1490">
                  <c:v>0.32063150000000001</c:v>
                </c:pt>
                <c:pt idx="1491">
                  <c:v>0.32130130000000001</c:v>
                </c:pt>
                <c:pt idx="1492">
                  <c:v>0.3219728</c:v>
                </c:pt>
                <c:pt idx="1493">
                  <c:v>0.32264590000000004</c:v>
                </c:pt>
                <c:pt idx="1494">
                  <c:v>0.32332070000000002</c:v>
                </c:pt>
                <c:pt idx="1495">
                  <c:v>0.32399709999999998</c:v>
                </c:pt>
                <c:pt idx="1496">
                  <c:v>0.32467509999999999</c:v>
                </c:pt>
                <c:pt idx="1497">
                  <c:v>0.3253549</c:v>
                </c:pt>
                <c:pt idx="1498">
                  <c:v>0.3260362</c:v>
                </c:pt>
                <c:pt idx="1499">
                  <c:v>0.32671929999999999</c:v>
                </c:pt>
                <c:pt idx="1500">
                  <c:v>0.32740399999999997</c:v>
                </c:pt>
                <c:pt idx="1501">
                  <c:v>0.3280903</c:v>
                </c:pt>
                <c:pt idx="1502">
                  <c:v>0.32877830000000002</c:v>
                </c:pt>
                <c:pt idx="1503">
                  <c:v>0.32946809999999999</c:v>
                </c:pt>
                <c:pt idx="1504">
                  <c:v>0.33015939999999999</c:v>
                </c:pt>
                <c:pt idx="1505">
                  <c:v>0.33085239999999999</c:v>
                </c:pt>
                <c:pt idx="1506">
                  <c:v>0.33154719999999999</c:v>
                </c:pt>
                <c:pt idx="1507">
                  <c:v>0.33224349999999997</c:v>
                </c:pt>
                <c:pt idx="1508">
                  <c:v>0.3329416</c:v>
                </c:pt>
                <c:pt idx="1509">
                  <c:v>0.33364139999999998</c:v>
                </c:pt>
                <c:pt idx="1510">
                  <c:v>0.3343428</c:v>
                </c:pt>
                <c:pt idx="1511">
                  <c:v>0.33504599999999995</c:v>
                </c:pt>
                <c:pt idx="1512">
                  <c:v>0.33575080000000002</c:v>
                </c:pt>
                <c:pt idx="1513">
                  <c:v>0.33645730000000001</c:v>
                </c:pt>
                <c:pt idx="1514">
                  <c:v>0.33716550000000001</c:v>
                </c:pt>
                <c:pt idx="1515">
                  <c:v>0.3378755</c:v>
                </c:pt>
                <c:pt idx="1516">
                  <c:v>0.33858709999999997</c:v>
                </c:pt>
                <c:pt idx="1517">
                  <c:v>0.3393004</c:v>
                </c:pt>
                <c:pt idx="1518">
                  <c:v>0.34001549999999997</c:v>
                </c:pt>
                <c:pt idx="1519">
                  <c:v>0.34073220000000004</c:v>
                </c:pt>
                <c:pt idx="1520">
                  <c:v>0.3414507</c:v>
                </c:pt>
                <c:pt idx="1521">
                  <c:v>0.3421709</c:v>
                </c:pt>
                <c:pt idx="1522">
                  <c:v>0.3428928</c:v>
                </c:pt>
                <c:pt idx="1523">
                  <c:v>0.34361639999999999</c:v>
                </c:pt>
                <c:pt idx="1524">
                  <c:v>0.34434169999999997</c:v>
                </c:pt>
                <c:pt idx="1525">
                  <c:v>0.34506880000000001</c:v>
                </c:pt>
                <c:pt idx="1526">
                  <c:v>0.34579759999999998</c:v>
                </c:pt>
                <c:pt idx="1527">
                  <c:v>0.34652810000000001</c:v>
                </c:pt>
                <c:pt idx="1528">
                  <c:v>0.34726039999999997</c:v>
                </c:pt>
                <c:pt idx="1529">
                  <c:v>0.34799439999999998</c:v>
                </c:pt>
                <c:pt idx="1530">
                  <c:v>0.34873009999999999</c:v>
                </c:pt>
                <c:pt idx="1531">
                  <c:v>0.34946759999999999</c:v>
                </c:pt>
                <c:pt idx="1532">
                  <c:v>0.35020690000000004</c:v>
                </c:pt>
                <c:pt idx="1533">
                  <c:v>0.35094779999999998</c:v>
                </c:pt>
                <c:pt idx="1534">
                  <c:v>0.35169050000000002</c:v>
                </c:pt>
                <c:pt idx="1535">
                  <c:v>0.352435</c:v>
                </c:pt>
                <c:pt idx="1536">
                  <c:v>0.35318120000000003</c:v>
                </c:pt>
                <c:pt idx="1537">
                  <c:v>0.3539292</c:v>
                </c:pt>
                <c:pt idx="1538">
                  <c:v>0.35467900000000002</c:v>
                </c:pt>
                <c:pt idx="1539">
                  <c:v>0.35543050000000004</c:v>
                </c:pt>
                <c:pt idx="1540">
                  <c:v>0.35618379999999999</c:v>
                </c:pt>
                <c:pt idx="1541">
                  <c:v>0.3569388</c:v>
                </c:pt>
                <c:pt idx="1542">
                  <c:v>0.3576956</c:v>
                </c:pt>
                <c:pt idx="1543">
                  <c:v>0.3584542</c:v>
                </c:pt>
                <c:pt idx="1544">
                  <c:v>0.3592146</c:v>
                </c:pt>
                <c:pt idx="1545">
                  <c:v>0.35997669999999998</c:v>
                </c:pt>
                <c:pt idx="1546">
                  <c:v>0.36074060000000002</c:v>
                </c:pt>
                <c:pt idx="1547">
                  <c:v>0.3615063</c:v>
                </c:pt>
                <c:pt idx="1548">
                  <c:v>0.36227379999999998</c:v>
                </c:pt>
                <c:pt idx="1549">
                  <c:v>0.36304310000000001</c:v>
                </c:pt>
                <c:pt idx="1550">
                  <c:v>0.36381409999999997</c:v>
                </c:pt>
                <c:pt idx="1551">
                  <c:v>0.36458699999999999</c:v>
                </c:pt>
                <c:pt idx="1552">
                  <c:v>0.36536170000000001</c:v>
                </c:pt>
                <c:pt idx="1553">
                  <c:v>0.36613809999999997</c:v>
                </c:pt>
                <c:pt idx="1554">
                  <c:v>0.36691639999999998</c:v>
                </c:pt>
                <c:pt idx="1555">
                  <c:v>0.36769640000000003</c:v>
                </c:pt>
                <c:pt idx="1556">
                  <c:v>0.36847829999999998</c:v>
                </c:pt>
                <c:pt idx="1557">
                  <c:v>0.36926199999999998</c:v>
                </c:pt>
                <c:pt idx="1558">
                  <c:v>0.37004740000000003</c:v>
                </c:pt>
                <c:pt idx="1559">
                  <c:v>0.37083469999999996</c:v>
                </c:pt>
                <c:pt idx="1560">
                  <c:v>0.3716238</c:v>
                </c:pt>
                <c:pt idx="1561">
                  <c:v>0.37241470000000004</c:v>
                </c:pt>
                <c:pt idx="1562">
                  <c:v>0.37320749999999997</c:v>
                </c:pt>
                <c:pt idx="1563">
                  <c:v>0.374002</c:v>
                </c:pt>
                <c:pt idx="1564">
                  <c:v>0.37479839999999998</c:v>
                </c:pt>
                <c:pt idx="1565">
                  <c:v>0.37559670000000001</c:v>
                </c:pt>
                <c:pt idx="1566">
                  <c:v>0.37639670000000003</c:v>
                </c:pt>
                <c:pt idx="1567">
                  <c:v>0.3771986</c:v>
                </c:pt>
                <c:pt idx="1568">
                  <c:v>0.37800230000000001</c:v>
                </c:pt>
                <c:pt idx="1569">
                  <c:v>0.37880789999999998</c:v>
                </c:pt>
                <c:pt idx="1570">
                  <c:v>0.37961519999999999</c:v>
                </c:pt>
                <c:pt idx="1571">
                  <c:v>0.3804245</c:v>
                </c:pt>
                <c:pt idx="1572">
                  <c:v>0.38123560000000001</c:v>
                </c:pt>
                <c:pt idx="1573">
                  <c:v>0.38204850000000001</c:v>
                </c:pt>
                <c:pt idx="1574">
                  <c:v>0.38286330000000002</c:v>
                </c:pt>
                <c:pt idx="1575">
                  <c:v>0.38367989999999996</c:v>
                </c:pt>
                <c:pt idx="1576">
                  <c:v>0.38449840000000002</c:v>
                </c:pt>
                <c:pt idx="1577">
                  <c:v>0.38531870000000001</c:v>
                </c:pt>
                <c:pt idx="1578">
                  <c:v>0.38614090000000001</c:v>
                </c:pt>
                <c:pt idx="1579">
                  <c:v>0.386965</c:v>
                </c:pt>
                <c:pt idx="1580">
                  <c:v>0.38779089999999999</c:v>
                </c:pt>
                <c:pt idx="1581">
                  <c:v>0.38861869999999998</c:v>
                </c:pt>
                <c:pt idx="1582">
                  <c:v>0.38944840000000003</c:v>
                </c:pt>
                <c:pt idx="1583">
                  <c:v>0.39027989999999996</c:v>
                </c:pt>
                <c:pt idx="1584">
                  <c:v>0.3911133</c:v>
                </c:pt>
                <c:pt idx="1585">
                  <c:v>0.39194860000000004</c:v>
                </c:pt>
                <c:pt idx="1586">
                  <c:v>0.39278579999999996</c:v>
                </c:pt>
                <c:pt idx="1587">
                  <c:v>0.39362480000000005</c:v>
                </c:pt>
                <c:pt idx="1588">
                  <c:v>0.39446579999999998</c:v>
                </c:pt>
                <c:pt idx="1589">
                  <c:v>0.39530860000000001</c:v>
                </c:pt>
                <c:pt idx="1590">
                  <c:v>0.39615329999999999</c:v>
                </c:pt>
                <c:pt idx="1591">
                  <c:v>0.39699990000000002</c:v>
                </c:pt>
                <c:pt idx="1592">
                  <c:v>0.39784829999999999</c:v>
                </c:pt>
                <c:pt idx="1593">
                  <c:v>0.39869869999999996</c:v>
                </c:pt>
                <c:pt idx="1594">
                  <c:v>0.39955099999999999</c:v>
                </c:pt>
                <c:pt idx="1595">
                  <c:v>0.40040520000000002</c:v>
                </c:pt>
                <c:pt idx="1596">
                  <c:v>0.40126130000000004</c:v>
                </c:pt>
                <c:pt idx="1597">
                  <c:v>0.40211929999999996</c:v>
                </c:pt>
                <c:pt idx="1598">
                  <c:v>0.40297910000000003</c:v>
                </c:pt>
                <c:pt idx="1599">
                  <c:v>0.40384100000000001</c:v>
                </c:pt>
                <c:pt idx="1600">
                  <c:v>0.40470470000000003</c:v>
                </c:pt>
                <c:pt idx="1601">
                  <c:v>0.40557029999999999</c:v>
                </c:pt>
                <c:pt idx="1602">
                  <c:v>0.40643780000000002</c:v>
                </c:pt>
                <c:pt idx="1603">
                  <c:v>0.40730729999999998</c:v>
                </c:pt>
                <c:pt idx="1604">
                  <c:v>0.40817870000000001</c:v>
                </c:pt>
                <c:pt idx="1605">
                  <c:v>0.40905200000000003</c:v>
                </c:pt>
                <c:pt idx="1606">
                  <c:v>0.40992719999999999</c:v>
                </c:pt>
                <c:pt idx="1607">
                  <c:v>0.41080440000000001</c:v>
                </c:pt>
                <c:pt idx="1608">
                  <c:v>0.41168349999999998</c:v>
                </c:pt>
                <c:pt idx="1609">
                  <c:v>0.4125646</c:v>
                </c:pt>
                <c:pt idx="1610">
                  <c:v>0.41344750000000002</c:v>
                </c:pt>
                <c:pt idx="1611">
                  <c:v>0.41433239999999999</c:v>
                </c:pt>
                <c:pt idx="1612">
                  <c:v>0.41521920000000001</c:v>
                </c:pt>
                <c:pt idx="1613">
                  <c:v>0.41610799999999998</c:v>
                </c:pt>
                <c:pt idx="1614">
                  <c:v>0.4169988</c:v>
                </c:pt>
                <c:pt idx="1615">
                  <c:v>0.41789140000000002</c:v>
                </c:pt>
                <c:pt idx="1616">
                  <c:v>0.41878599999999999</c:v>
                </c:pt>
                <c:pt idx="1617">
                  <c:v>0.41968259999999996</c:v>
                </c:pt>
                <c:pt idx="1618">
                  <c:v>0.42058109999999999</c:v>
                </c:pt>
                <c:pt idx="1619">
                  <c:v>0.42148160000000001</c:v>
                </c:pt>
                <c:pt idx="1620">
                  <c:v>0.42238399999999998</c:v>
                </c:pt>
                <c:pt idx="1621">
                  <c:v>0.42328840000000001</c:v>
                </c:pt>
                <c:pt idx="1622">
                  <c:v>0.42419480000000004</c:v>
                </c:pt>
                <c:pt idx="1623">
                  <c:v>0.42510310000000001</c:v>
                </c:pt>
                <c:pt idx="1624">
                  <c:v>0.42601340000000004</c:v>
                </c:pt>
                <c:pt idx="1625">
                  <c:v>0.42692570000000002</c:v>
                </c:pt>
                <c:pt idx="1626">
                  <c:v>0.4278399</c:v>
                </c:pt>
                <c:pt idx="1627">
                  <c:v>0.42875610000000003</c:v>
                </c:pt>
                <c:pt idx="1628">
                  <c:v>0.42967430000000001</c:v>
                </c:pt>
                <c:pt idx="1629">
                  <c:v>0.43059439999999999</c:v>
                </c:pt>
                <c:pt idx="1630">
                  <c:v>0.43151650000000003</c:v>
                </c:pt>
                <c:pt idx="1631">
                  <c:v>0.43244070000000001</c:v>
                </c:pt>
                <c:pt idx="1632">
                  <c:v>0.43336669999999999</c:v>
                </c:pt>
                <c:pt idx="1633">
                  <c:v>0.43429479999999998</c:v>
                </c:pt>
                <c:pt idx="1634">
                  <c:v>0.43522489999999997</c:v>
                </c:pt>
                <c:pt idx="1635">
                  <c:v>0.43615700000000002</c:v>
                </c:pt>
                <c:pt idx="1636">
                  <c:v>0.43709100000000001</c:v>
                </c:pt>
                <c:pt idx="1637">
                  <c:v>0.4380271</c:v>
                </c:pt>
                <c:pt idx="1638">
                  <c:v>0.4389651</c:v>
                </c:pt>
                <c:pt idx="1639">
                  <c:v>0.4399052</c:v>
                </c:pt>
                <c:pt idx="1640">
                  <c:v>0.44084719999999999</c:v>
                </c:pt>
                <c:pt idx="1641">
                  <c:v>0.4417913</c:v>
                </c:pt>
                <c:pt idx="1642">
                  <c:v>0.4427373</c:v>
                </c:pt>
                <c:pt idx="1643">
                  <c:v>0.44368540000000001</c:v>
                </c:pt>
                <c:pt idx="1644">
                  <c:v>0.44463549999999996</c:v>
                </c:pt>
                <c:pt idx="1645">
                  <c:v>0.44558759999999997</c:v>
                </c:pt>
                <c:pt idx="1646">
                  <c:v>0.44654159999999998</c:v>
                </c:pt>
                <c:pt idx="1647">
                  <c:v>0.4474978</c:v>
                </c:pt>
                <c:pt idx="1648">
                  <c:v>0.44845589999999996</c:v>
                </c:pt>
                <c:pt idx="1649">
                  <c:v>0.44941609999999999</c:v>
                </c:pt>
                <c:pt idx="1650">
                  <c:v>0.45037820000000001</c:v>
                </c:pt>
                <c:pt idx="1651">
                  <c:v>0.45134239999999998</c:v>
                </c:pt>
                <c:pt idx="1652">
                  <c:v>0.45230869999999995</c:v>
                </c:pt>
                <c:pt idx="1653">
                  <c:v>0.45327689999999998</c:v>
                </c:pt>
                <c:pt idx="1654">
                  <c:v>0.45424719999999996</c:v>
                </c:pt>
                <c:pt idx="1655">
                  <c:v>0.4552195</c:v>
                </c:pt>
                <c:pt idx="1656">
                  <c:v>0.45619389999999999</c:v>
                </c:pt>
                <c:pt idx="1657">
                  <c:v>0.45717030000000003</c:v>
                </c:pt>
                <c:pt idx="1658">
                  <c:v>0.45814869999999996</c:v>
                </c:pt>
                <c:pt idx="1659">
                  <c:v>0.45912919999999996</c:v>
                </c:pt>
                <c:pt idx="1660">
                  <c:v>0.46011170000000001</c:v>
                </c:pt>
                <c:pt idx="1661">
                  <c:v>0.46109620000000001</c:v>
                </c:pt>
                <c:pt idx="1662">
                  <c:v>0.46208289999999996</c:v>
                </c:pt>
                <c:pt idx="1663">
                  <c:v>0.46307150000000002</c:v>
                </c:pt>
                <c:pt idx="1664">
                  <c:v>0.46406220000000004</c:v>
                </c:pt>
                <c:pt idx="1665">
                  <c:v>0.46505500000000005</c:v>
                </c:pt>
                <c:pt idx="1666">
                  <c:v>0.46604980000000001</c:v>
                </c:pt>
                <c:pt idx="1667">
                  <c:v>0.46704669999999998</c:v>
                </c:pt>
                <c:pt idx="1668">
                  <c:v>0.46804560000000001</c:v>
                </c:pt>
                <c:pt idx="1669">
                  <c:v>0.46904660000000004</c:v>
                </c:pt>
                <c:pt idx="1670">
                  <c:v>0.47004960000000001</c:v>
                </c:pt>
                <c:pt idx="1671">
                  <c:v>0.47105469999999999</c:v>
                </c:pt>
                <c:pt idx="1672">
                  <c:v>0.47206189999999998</c:v>
                </c:pt>
                <c:pt idx="1673">
                  <c:v>0.47307120000000003</c:v>
                </c:pt>
                <c:pt idx="1674">
                  <c:v>0.47408250000000002</c:v>
                </c:pt>
                <c:pt idx="1675">
                  <c:v>0.47509590000000002</c:v>
                </c:pt>
                <c:pt idx="1676">
                  <c:v>0.47611140000000002</c:v>
                </c:pt>
                <c:pt idx="1677">
                  <c:v>0.47712889999999997</c:v>
                </c:pt>
                <c:pt idx="1678">
                  <c:v>0.47814850000000003</c:v>
                </c:pt>
                <c:pt idx="1679">
                  <c:v>0.47917020000000005</c:v>
                </c:pt>
                <c:pt idx="1680">
                  <c:v>0.48019399999999995</c:v>
                </c:pt>
                <c:pt idx="1681">
                  <c:v>0.48121989999999998</c:v>
                </c:pt>
                <c:pt idx="1682">
                  <c:v>0.48224789999999995</c:v>
                </c:pt>
                <c:pt idx="1683">
                  <c:v>0.48327789999999998</c:v>
                </c:pt>
                <c:pt idx="1684">
                  <c:v>0.48431000000000002</c:v>
                </c:pt>
                <c:pt idx="1685">
                  <c:v>0.4853442</c:v>
                </c:pt>
                <c:pt idx="1686">
                  <c:v>0.4863806</c:v>
                </c:pt>
                <c:pt idx="1687">
                  <c:v>0.48741899999999999</c:v>
                </c:pt>
                <c:pt idx="1688">
                  <c:v>0.48845949999999994</c:v>
                </c:pt>
                <c:pt idx="1689">
                  <c:v>0.4895021</c:v>
                </c:pt>
                <c:pt idx="1690">
                  <c:v>0.49054679999999995</c:v>
                </c:pt>
                <c:pt idx="1691">
                  <c:v>0.49159360000000002</c:v>
                </c:pt>
                <c:pt idx="1692">
                  <c:v>0.49264250000000004</c:v>
                </c:pt>
                <c:pt idx="1693">
                  <c:v>0.49369360000000001</c:v>
                </c:pt>
                <c:pt idx="1694">
                  <c:v>0.49474670000000004</c:v>
                </c:pt>
                <c:pt idx="1695">
                  <c:v>0.49580190000000002</c:v>
                </c:pt>
                <c:pt idx="1696">
                  <c:v>0.4968593</c:v>
                </c:pt>
                <c:pt idx="1697">
                  <c:v>0.49791880000000005</c:v>
                </c:pt>
                <c:pt idx="1698">
                  <c:v>0.49898029999999999</c:v>
                </c:pt>
                <c:pt idx="1699">
                  <c:v>0.50004400000000004</c:v>
                </c:pt>
                <c:pt idx="1700">
                  <c:v>0.5011099</c:v>
                </c:pt>
                <c:pt idx="1701">
                  <c:v>0.50217780000000001</c:v>
                </c:pt>
                <c:pt idx="1702">
                  <c:v>0.50324780000000002</c:v>
                </c:pt>
                <c:pt idx="1703">
                  <c:v>0.5043200000000001</c:v>
                </c:pt>
                <c:pt idx="1704">
                  <c:v>0.50539440000000002</c:v>
                </c:pt>
                <c:pt idx="1705">
                  <c:v>0.5064708</c:v>
                </c:pt>
                <c:pt idx="1706">
                  <c:v>0.50754929999999998</c:v>
                </c:pt>
                <c:pt idx="1707">
                  <c:v>0.50863009999999997</c:v>
                </c:pt>
                <c:pt idx="1708">
                  <c:v>0.50971290000000002</c:v>
                </c:pt>
                <c:pt idx="1709">
                  <c:v>0.51079779999999997</c:v>
                </c:pt>
                <c:pt idx="1710">
                  <c:v>0.51188489999999998</c:v>
                </c:pt>
                <c:pt idx="1711">
                  <c:v>0.51297419999999994</c:v>
                </c:pt>
                <c:pt idx="1712">
                  <c:v>0.5140655999999999</c:v>
                </c:pt>
                <c:pt idx="1713">
                  <c:v>0.51515909999999998</c:v>
                </c:pt>
                <c:pt idx="1714">
                  <c:v>0.51625469999999996</c:v>
                </c:pt>
                <c:pt idx="1715">
                  <c:v>0.51735249999999999</c:v>
                </c:pt>
                <c:pt idx="1716">
                  <c:v>0.51845249999999998</c:v>
                </c:pt>
                <c:pt idx="1717">
                  <c:v>0.51955459999999998</c:v>
                </c:pt>
                <c:pt idx="1718">
                  <c:v>0.52065890000000004</c:v>
                </c:pt>
                <c:pt idx="1719">
                  <c:v>0.52176529999999999</c:v>
                </c:pt>
                <c:pt idx="1720">
                  <c:v>0.52287380000000006</c:v>
                </c:pt>
                <c:pt idx="1721">
                  <c:v>0.52398449999999996</c:v>
                </c:pt>
                <c:pt idx="1722">
                  <c:v>0.52509740000000005</c:v>
                </c:pt>
                <c:pt idx="1723">
                  <c:v>0.52621240000000002</c:v>
                </c:pt>
                <c:pt idx="1724">
                  <c:v>0.52732959999999995</c:v>
                </c:pt>
                <c:pt idx="1725">
                  <c:v>0.52844899999999995</c:v>
                </c:pt>
                <c:pt idx="1726">
                  <c:v>0.52957049999999994</c:v>
                </c:pt>
                <c:pt idx="1727">
                  <c:v>0.53069409999999995</c:v>
                </c:pt>
                <c:pt idx="1728">
                  <c:v>0.53181999999999996</c:v>
                </c:pt>
                <c:pt idx="1729">
                  <c:v>0.53294799999999998</c:v>
                </c:pt>
                <c:pt idx="1730">
                  <c:v>0.53407819999999995</c:v>
                </c:pt>
                <c:pt idx="1731">
                  <c:v>0.53521050000000003</c:v>
                </c:pt>
                <c:pt idx="1732">
                  <c:v>0.53634509999999991</c:v>
                </c:pt>
                <c:pt idx="1733">
                  <c:v>0.53748170000000006</c:v>
                </c:pt>
                <c:pt idx="1734">
                  <c:v>0.5386206</c:v>
                </c:pt>
                <c:pt idx="1735">
                  <c:v>0.53976160000000006</c:v>
                </c:pt>
                <c:pt idx="1736">
                  <c:v>0.54090490000000002</c:v>
                </c:pt>
                <c:pt idx="1737">
                  <c:v>0.54205029999999998</c:v>
                </c:pt>
                <c:pt idx="1738">
                  <c:v>0.54319779999999995</c:v>
                </c:pt>
                <c:pt idx="1739">
                  <c:v>0.54434760000000004</c:v>
                </c:pt>
                <c:pt idx="1740">
                  <c:v>0.54549959999999997</c:v>
                </c:pt>
                <c:pt idx="1741">
                  <c:v>0.54665370000000002</c:v>
                </c:pt>
                <c:pt idx="1742">
                  <c:v>0.54781009999999997</c:v>
                </c:pt>
                <c:pt idx="1743">
                  <c:v>0.54896860000000003</c:v>
                </c:pt>
                <c:pt idx="1744">
                  <c:v>0.55012919999999998</c:v>
                </c:pt>
                <c:pt idx="1745">
                  <c:v>0.55129210000000006</c:v>
                </c:pt>
                <c:pt idx="1746">
                  <c:v>0.55245719999999998</c:v>
                </c:pt>
                <c:pt idx="1747">
                  <c:v>0.55362449999999996</c:v>
                </c:pt>
                <c:pt idx="1748">
                  <c:v>0.5547939999999999</c:v>
                </c:pt>
                <c:pt idx="1749">
                  <c:v>0.55596560000000006</c:v>
                </c:pt>
                <c:pt idx="1750">
                  <c:v>0.55713950000000001</c:v>
                </c:pt>
                <c:pt idx="1751">
                  <c:v>0.55831560000000002</c:v>
                </c:pt>
                <c:pt idx="1752">
                  <c:v>0.55949389999999999</c:v>
                </c:pt>
                <c:pt idx="1753">
                  <c:v>0.56067440000000002</c:v>
                </c:pt>
                <c:pt idx="1754">
                  <c:v>0.56185700000000005</c:v>
                </c:pt>
                <c:pt idx="1755">
                  <c:v>0.56304189999999998</c:v>
                </c:pt>
                <c:pt idx="1756">
                  <c:v>0.56422899999999998</c:v>
                </c:pt>
                <c:pt idx="1757">
                  <c:v>0.56541830000000004</c:v>
                </c:pt>
                <c:pt idx="1758">
                  <c:v>0.56660979999999994</c:v>
                </c:pt>
                <c:pt idx="1759">
                  <c:v>0.56780359999999996</c:v>
                </c:pt>
                <c:pt idx="1760">
                  <c:v>0.56899949999999999</c:v>
                </c:pt>
                <c:pt idx="1761">
                  <c:v>0.57019760000000008</c:v>
                </c:pt>
                <c:pt idx="1762">
                  <c:v>0.57139810000000002</c:v>
                </c:pt>
                <c:pt idx="1763">
                  <c:v>0.57260060000000002</c:v>
                </c:pt>
                <c:pt idx="1764">
                  <c:v>0.57380539999999991</c:v>
                </c:pt>
                <c:pt idx="1765">
                  <c:v>0.57501250000000004</c:v>
                </c:pt>
                <c:pt idx="1766">
                  <c:v>0.57622170000000006</c:v>
                </c:pt>
                <c:pt idx="1767">
                  <c:v>0.57743319999999998</c:v>
                </c:pt>
                <c:pt idx="1768">
                  <c:v>0.57864680000000002</c:v>
                </c:pt>
                <c:pt idx="1769">
                  <c:v>0.5798627999999999</c:v>
                </c:pt>
                <c:pt idx="1770">
                  <c:v>0.58108090000000001</c:v>
                </c:pt>
                <c:pt idx="1771">
                  <c:v>0.58230130000000002</c:v>
                </c:pt>
                <c:pt idx="1772">
                  <c:v>0.5835239000000001</c:v>
                </c:pt>
                <c:pt idx="1773">
                  <c:v>0.58474870000000001</c:v>
                </c:pt>
                <c:pt idx="1774">
                  <c:v>0.58597580000000005</c:v>
                </c:pt>
                <c:pt idx="1775">
                  <c:v>0.58720509999999992</c:v>
                </c:pt>
                <c:pt idx="1776">
                  <c:v>0.58843659999999998</c:v>
                </c:pt>
                <c:pt idx="1777">
                  <c:v>0.58967029999999998</c:v>
                </c:pt>
                <c:pt idx="1778">
                  <c:v>0.59090640000000005</c:v>
                </c:pt>
                <c:pt idx="1779">
                  <c:v>0.59214459999999991</c:v>
                </c:pt>
                <c:pt idx="1780">
                  <c:v>0.59338499999999994</c:v>
                </c:pt>
                <c:pt idx="1781">
                  <c:v>0.59462779999999993</c:v>
                </c:pt>
                <c:pt idx="1782">
                  <c:v>0.59587270000000003</c:v>
                </c:pt>
                <c:pt idx="1783">
                  <c:v>0.59711990000000004</c:v>
                </c:pt>
                <c:pt idx="1784">
                  <c:v>0.59836929999999999</c:v>
                </c:pt>
                <c:pt idx="1785">
                  <c:v>0.59962100000000007</c:v>
                </c:pt>
                <c:pt idx="1786">
                  <c:v>0.60087489999999999</c:v>
                </c:pt>
                <c:pt idx="1787">
                  <c:v>0.60213110000000003</c:v>
                </c:pt>
                <c:pt idx="1788">
                  <c:v>0.60338950000000002</c:v>
                </c:pt>
                <c:pt idx="1789">
                  <c:v>0.60465020000000003</c:v>
                </c:pt>
                <c:pt idx="1790">
                  <c:v>0.60591309999999998</c:v>
                </c:pt>
                <c:pt idx="1791">
                  <c:v>0.60717829999999995</c:v>
                </c:pt>
                <c:pt idx="1792">
                  <c:v>0.60844569999999998</c:v>
                </c:pt>
                <c:pt idx="1793">
                  <c:v>0.60971539999999991</c:v>
                </c:pt>
                <c:pt idx="1794">
                  <c:v>0.61098730000000001</c:v>
                </c:pt>
                <c:pt idx="1795">
                  <c:v>0.61226150000000001</c:v>
                </c:pt>
                <c:pt idx="1796">
                  <c:v>0.61353790000000008</c:v>
                </c:pt>
                <c:pt idx="1797">
                  <c:v>0.61481660000000005</c:v>
                </c:pt>
                <c:pt idx="1798">
                  <c:v>0.61609760000000002</c:v>
                </c:pt>
                <c:pt idx="1799">
                  <c:v>0.61738079999999995</c:v>
                </c:pt>
                <c:pt idx="1800">
                  <c:v>0.61866619999999994</c:v>
                </c:pt>
                <c:pt idx="1801">
                  <c:v>0.61995400000000001</c:v>
                </c:pt>
                <c:pt idx="1802">
                  <c:v>0.62124399999999991</c:v>
                </c:pt>
                <c:pt idx="1803">
                  <c:v>0.62253630000000004</c:v>
                </c:pt>
                <c:pt idx="1804">
                  <c:v>0.62383080000000002</c:v>
                </c:pt>
                <c:pt idx="1805">
                  <c:v>0.62512760000000001</c:v>
                </c:pt>
                <c:pt idx="1806">
                  <c:v>0.6264267</c:v>
                </c:pt>
                <c:pt idx="1807">
                  <c:v>0.62772800000000006</c:v>
                </c:pt>
                <c:pt idx="1808">
                  <c:v>0.62903160000000002</c:v>
                </c:pt>
                <c:pt idx="1809">
                  <c:v>0.6303375</c:v>
                </c:pt>
                <c:pt idx="1810">
                  <c:v>0.63164560000000003</c:v>
                </c:pt>
                <c:pt idx="1811">
                  <c:v>0.63295599999999996</c:v>
                </c:pt>
                <c:pt idx="1812">
                  <c:v>0.63426870000000002</c:v>
                </c:pt>
                <c:pt idx="1813">
                  <c:v>0.63558369999999997</c:v>
                </c:pt>
                <c:pt idx="1814">
                  <c:v>0.63690089999999999</c:v>
                </c:pt>
                <c:pt idx="1815">
                  <c:v>0.63822040000000002</c:v>
                </c:pt>
                <c:pt idx="1816">
                  <c:v>0.63954219999999995</c:v>
                </c:pt>
                <c:pt idx="1817">
                  <c:v>0.64086619999999994</c:v>
                </c:pt>
                <c:pt idx="1818">
                  <c:v>0.6421926</c:v>
                </c:pt>
                <c:pt idx="1819">
                  <c:v>0.64352120000000002</c:v>
                </c:pt>
                <c:pt idx="1820">
                  <c:v>0.64485210000000004</c:v>
                </c:pt>
                <c:pt idx="1821">
                  <c:v>0.64618529999999996</c:v>
                </c:pt>
                <c:pt idx="1822">
                  <c:v>0.64752080000000001</c:v>
                </c:pt>
                <c:pt idx="1823">
                  <c:v>0.6488585</c:v>
                </c:pt>
                <c:pt idx="1824">
                  <c:v>0.65019850000000001</c:v>
                </c:pt>
                <c:pt idx="1825">
                  <c:v>0.65154089999999998</c:v>
                </c:pt>
                <c:pt idx="1826">
                  <c:v>0.65288550000000001</c:v>
                </c:pt>
                <c:pt idx="1827">
                  <c:v>0.65423229999999999</c:v>
                </c:pt>
                <c:pt idx="1828">
                  <c:v>0.65558149999999993</c:v>
                </c:pt>
                <c:pt idx="1829">
                  <c:v>0.65693299999999999</c:v>
                </c:pt>
                <c:pt idx="1830">
                  <c:v>0.6582867</c:v>
                </c:pt>
                <c:pt idx="1831">
                  <c:v>0.65964280000000008</c:v>
                </c:pt>
                <c:pt idx="1832">
                  <c:v>0.66100110000000001</c:v>
                </c:pt>
                <c:pt idx="1833">
                  <c:v>0.66236170000000005</c:v>
                </c:pt>
                <c:pt idx="1834">
                  <c:v>0.66372469999999995</c:v>
                </c:pt>
                <c:pt idx="1835">
                  <c:v>0.66508990000000001</c:v>
                </c:pt>
                <c:pt idx="1836">
                  <c:v>0.66645739999999998</c:v>
                </c:pt>
                <c:pt idx="1837">
                  <c:v>0.66782710000000001</c:v>
                </c:pt>
                <c:pt idx="1838">
                  <c:v>0.66919929999999994</c:v>
                </c:pt>
                <c:pt idx="1839">
                  <c:v>0.67057369999999994</c:v>
                </c:pt>
                <c:pt idx="1840">
                  <c:v>0.6719503</c:v>
                </c:pt>
                <c:pt idx="1841">
                  <c:v>0.67332929999999991</c:v>
                </c:pt>
                <c:pt idx="1842">
                  <c:v>0.67471060000000005</c:v>
                </c:pt>
                <c:pt idx="1843">
                  <c:v>0.67609409999999992</c:v>
                </c:pt>
                <c:pt idx="1844">
                  <c:v>0.67748010000000003</c:v>
                </c:pt>
                <c:pt idx="1845">
                  <c:v>0.67886819999999992</c:v>
                </c:pt>
                <c:pt idx="1846">
                  <c:v>0.68025869999999999</c:v>
                </c:pt>
                <c:pt idx="1847">
                  <c:v>0.68165149999999997</c:v>
                </c:pt>
                <c:pt idx="1848">
                  <c:v>0.68304659999999995</c:v>
                </c:pt>
                <c:pt idx="1849">
                  <c:v>0.68444399999999994</c:v>
                </c:pt>
                <c:pt idx="1850">
                  <c:v>0.6858436</c:v>
                </c:pt>
                <c:pt idx="1851">
                  <c:v>0.68724560000000001</c:v>
                </c:pt>
                <c:pt idx="1852">
                  <c:v>0.68864990000000004</c:v>
                </c:pt>
                <c:pt idx="1853">
                  <c:v>0.69005650000000007</c:v>
                </c:pt>
                <c:pt idx="1854">
                  <c:v>0.69146549999999996</c:v>
                </c:pt>
                <c:pt idx="1855">
                  <c:v>0.69287660000000006</c:v>
                </c:pt>
                <c:pt idx="1856">
                  <c:v>0.69429020000000008</c:v>
                </c:pt>
                <c:pt idx="1857">
                  <c:v>0.69570600000000005</c:v>
                </c:pt>
                <c:pt idx="1858">
                  <c:v>0.69712419999999997</c:v>
                </c:pt>
                <c:pt idx="1859">
                  <c:v>0.69854460000000007</c:v>
                </c:pt>
                <c:pt idx="1860">
                  <c:v>0.69996740000000002</c:v>
                </c:pt>
                <c:pt idx="1861">
                  <c:v>0.70139240000000003</c:v>
                </c:pt>
                <c:pt idx="1862">
                  <c:v>0.70281979999999999</c:v>
                </c:pt>
                <c:pt idx="1863">
                  <c:v>0.70424949999999997</c:v>
                </c:pt>
                <c:pt idx="1864">
                  <c:v>0.70568149999999996</c:v>
                </c:pt>
                <c:pt idx="1865">
                  <c:v>0.70711579999999996</c:v>
                </c:pt>
                <c:pt idx="1866">
                  <c:v>0.70855239999999997</c:v>
                </c:pt>
                <c:pt idx="1867">
                  <c:v>0.70999140000000005</c:v>
                </c:pt>
                <c:pt idx="1868">
                  <c:v>0.71143270000000003</c:v>
                </c:pt>
                <c:pt idx="1869">
                  <c:v>0.71287620000000007</c:v>
                </c:pt>
                <c:pt idx="1870">
                  <c:v>0.71432210000000007</c:v>
                </c:pt>
                <c:pt idx="1871">
                  <c:v>0.71577029999999997</c:v>
                </c:pt>
                <c:pt idx="1872">
                  <c:v>0.71722079999999999</c:v>
                </c:pt>
                <c:pt idx="1873">
                  <c:v>0.71867369999999997</c:v>
                </c:pt>
                <c:pt idx="1874">
                  <c:v>0.7201287999999999</c:v>
                </c:pt>
                <c:pt idx="1875">
                  <c:v>0.72158630000000001</c:v>
                </c:pt>
                <c:pt idx="1876">
                  <c:v>0.72304610000000002</c:v>
                </c:pt>
                <c:pt idx="1877">
                  <c:v>0.72450819999999994</c:v>
                </c:pt>
                <c:pt idx="1878">
                  <c:v>0.72597259999999997</c:v>
                </c:pt>
                <c:pt idx="1879">
                  <c:v>0.72743939999999996</c:v>
                </c:pt>
                <c:pt idx="1880">
                  <c:v>0.72890840000000001</c:v>
                </c:pt>
                <c:pt idx="1881">
                  <c:v>0.73037980000000002</c:v>
                </c:pt>
                <c:pt idx="1882">
                  <c:v>0.73185350000000005</c:v>
                </c:pt>
                <c:pt idx="1883">
                  <c:v>0.73332960000000003</c:v>
                </c:pt>
                <c:pt idx="1884">
                  <c:v>0.73480789999999996</c:v>
                </c:pt>
                <c:pt idx="1885">
                  <c:v>0.73628859999999996</c:v>
                </c:pt>
                <c:pt idx="1886">
                  <c:v>0.73777159999999997</c:v>
                </c:pt>
                <c:pt idx="1887">
                  <c:v>0.73925689999999999</c:v>
                </c:pt>
                <c:pt idx="1888">
                  <c:v>0.74074449999999992</c:v>
                </c:pt>
                <c:pt idx="1889">
                  <c:v>0.74223450000000002</c:v>
                </c:pt>
                <c:pt idx="1890">
                  <c:v>0.74372670000000007</c:v>
                </c:pt>
                <c:pt idx="1891">
                  <c:v>0.74522140000000003</c:v>
                </c:pt>
                <c:pt idx="1892">
                  <c:v>0.74671830000000006</c:v>
                </c:pt>
                <c:pt idx="1893">
                  <c:v>0.74821760000000004</c:v>
                </c:pt>
                <c:pt idx="1894">
                  <c:v>0.74971920000000003</c:v>
                </c:pt>
                <c:pt idx="1895">
                  <c:v>0.75122310000000003</c:v>
                </c:pt>
                <c:pt idx="1896">
                  <c:v>0.75272930000000005</c:v>
                </c:pt>
                <c:pt idx="1897">
                  <c:v>0.75423790000000002</c:v>
                </c:pt>
                <c:pt idx="1898">
                  <c:v>0.75574870000000005</c:v>
                </c:pt>
                <c:pt idx="1899">
                  <c:v>0.75726190000000004</c:v>
                </c:pt>
                <c:pt idx="1900">
                  <c:v>0.75877749999999999</c:v>
                </c:pt>
                <c:pt idx="1901">
                  <c:v>0.76029540000000007</c:v>
                </c:pt>
                <c:pt idx="1902">
                  <c:v>0.76181560000000004</c:v>
                </c:pt>
                <c:pt idx="1903">
                  <c:v>0.76333810000000002</c:v>
                </c:pt>
                <c:pt idx="1904">
                  <c:v>0.76486290000000001</c:v>
                </c:pt>
                <c:pt idx="1905">
                  <c:v>0.76639009999999996</c:v>
                </c:pt>
                <c:pt idx="1906">
                  <c:v>0.76791960000000004</c:v>
                </c:pt>
                <c:pt idx="1907">
                  <c:v>0.76945150000000007</c:v>
                </c:pt>
                <c:pt idx="1908">
                  <c:v>0.77098559999999994</c:v>
                </c:pt>
                <c:pt idx="1909">
                  <c:v>0.77252209999999999</c:v>
                </c:pt>
                <c:pt idx="1910">
                  <c:v>0.774061</c:v>
                </c:pt>
                <c:pt idx="1911">
                  <c:v>0.77560210000000007</c:v>
                </c:pt>
                <c:pt idx="1912">
                  <c:v>0.77714559999999999</c:v>
                </c:pt>
                <c:pt idx="1913">
                  <c:v>0.77869140000000003</c:v>
                </c:pt>
                <c:pt idx="1914">
                  <c:v>0.78023949999999997</c:v>
                </c:pt>
                <c:pt idx="1915">
                  <c:v>0.78178999999999998</c:v>
                </c:pt>
                <c:pt idx="1916">
                  <c:v>0.78334280000000001</c:v>
                </c:pt>
                <c:pt idx="1917">
                  <c:v>0.78489790000000004</c:v>
                </c:pt>
                <c:pt idx="1918">
                  <c:v>0.78645539999999992</c:v>
                </c:pt>
                <c:pt idx="1919">
                  <c:v>0.78801520000000003</c:v>
                </c:pt>
                <c:pt idx="1920">
                  <c:v>0.78957739999999998</c:v>
                </c:pt>
                <c:pt idx="1921">
                  <c:v>0.79114180000000001</c:v>
                </c:pt>
                <c:pt idx="1922">
                  <c:v>0.79270859999999999</c:v>
                </c:pt>
                <c:pt idx="1923">
                  <c:v>0.79427770000000009</c:v>
                </c:pt>
                <c:pt idx="1924">
                  <c:v>0.79584920000000003</c:v>
                </c:pt>
                <c:pt idx="1925">
                  <c:v>0.79742299999999999</c:v>
                </c:pt>
                <c:pt idx="1926">
                  <c:v>0.79899910000000007</c:v>
                </c:pt>
                <c:pt idx="1927">
                  <c:v>0.80057749999999994</c:v>
                </c:pt>
                <c:pt idx="1928">
                  <c:v>0.80215829999999999</c:v>
                </c:pt>
                <c:pt idx="1929">
                  <c:v>0.80374139999999994</c:v>
                </c:pt>
                <c:pt idx="1930">
                  <c:v>0.80532689999999996</c:v>
                </c:pt>
                <c:pt idx="1931">
                  <c:v>0.80691460000000004</c:v>
                </c:pt>
                <c:pt idx="1932">
                  <c:v>0.80850480000000002</c:v>
                </c:pt>
                <c:pt idx="1933">
                  <c:v>0.81009720000000007</c:v>
                </c:pt>
                <c:pt idx="1934">
                  <c:v>0.81169190000000002</c:v>
                </c:pt>
                <c:pt idx="1935">
                  <c:v>0.81328900000000004</c:v>
                </c:pt>
                <c:pt idx="1936">
                  <c:v>0.81488850000000002</c:v>
                </c:pt>
                <c:pt idx="1937">
                  <c:v>0.8164903</c:v>
                </c:pt>
                <c:pt idx="1938">
                  <c:v>0.8180944</c:v>
                </c:pt>
                <c:pt idx="1939">
                  <c:v>0.81970080000000001</c:v>
                </c:pt>
                <c:pt idx="1940">
                  <c:v>0.82130959999999997</c:v>
                </c:pt>
                <c:pt idx="1941">
                  <c:v>0.8229206</c:v>
                </c:pt>
                <c:pt idx="1942">
                  <c:v>0.82453399999999999</c:v>
                </c:pt>
                <c:pt idx="1943">
                  <c:v>0.82614980000000005</c:v>
                </c:pt>
                <c:pt idx="1944">
                  <c:v>0.8277679</c:v>
                </c:pt>
                <c:pt idx="1945">
                  <c:v>0.82938829999999997</c:v>
                </c:pt>
                <c:pt idx="1946">
                  <c:v>0.8310111</c:v>
                </c:pt>
                <c:pt idx="1947">
                  <c:v>0.83263619999999994</c:v>
                </c:pt>
                <c:pt idx="1948">
                  <c:v>0.83426359999999999</c:v>
                </c:pt>
                <c:pt idx="1949">
                  <c:v>0.83589329999999995</c:v>
                </c:pt>
                <c:pt idx="1950">
                  <c:v>0.83752539999999998</c:v>
                </c:pt>
                <c:pt idx="1951">
                  <c:v>0.83915980000000001</c:v>
                </c:pt>
                <c:pt idx="1952">
                  <c:v>0.84079660000000001</c:v>
                </c:pt>
                <c:pt idx="1953">
                  <c:v>0.84243570000000001</c:v>
                </c:pt>
                <c:pt idx="1954">
                  <c:v>0.84407710000000002</c:v>
                </c:pt>
                <c:pt idx="1955">
                  <c:v>0.84572079999999994</c:v>
                </c:pt>
                <c:pt idx="1956">
                  <c:v>0.84736690000000003</c:v>
                </c:pt>
                <c:pt idx="1957">
                  <c:v>0.84901530000000003</c:v>
                </c:pt>
                <c:pt idx="1958">
                  <c:v>0.85066600000000003</c:v>
                </c:pt>
                <c:pt idx="1959">
                  <c:v>0.8523191</c:v>
                </c:pt>
                <c:pt idx="1960">
                  <c:v>0.85397440000000002</c:v>
                </c:pt>
                <c:pt idx="1961">
                  <c:v>0.85563220000000006</c:v>
                </c:pt>
                <c:pt idx="1962">
                  <c:v>0.85729220000000006</c:v>
                </c:pt>
                <c:pt idx="1963">
                  <c:v>0.85895460000000001</c:v>
                </c:pt>
                <c:pt idx="1964">
                  <c:v>0.86061929999999998</c:v>
                </c:pt>
                <c:pt idx="1965">
                  <c:v>0.86228640000000001</c:v>
                </c:pt>
                <c:pt idx="1966">
                  <c:v>0.86395569999999999</c:v>
                </c:pt>
                <c:pt idx="1967">
                  <c:v>0.86562740000000005</c:v>
                </c:pt>
                <c:pt idx="1968">
                  <c:v>0.8673014</c:v>
                </c:pt>
                <c:pt idx="1969">
                  <c:v>0.86897780000000002</c:v>
                </c:pt>
                <c:pt idx="1970">
                  <c:v>0.87065649999999994</c:v>
                </c:pt>
                <c:pt idx="1971">
                  <c:v>0.87233749999999999</c:v>
                </c:pt>
                <c:pt idx="1972">
                  <c:v>0.87402089999999999</c:v>
                </c:pt>
                <c:pt idx="1973">
                  <c:v>0.87570650000000005</c:v>
                </c:pt>
                <c:pt idx="1974">
                  <c:v>0.87739450000000008</c:v>
                </c:pt>
                <c:pt idx="1975">
                  <c:v>0.8790848</c:v>
                </c:pt>
                <c:pt idx="1976">
                  <c:v>0.88077749999999999</c:v>
                </c:pt>
                <c:pt idx="1977">
                  <c:v>0.88247239999999993</c:v>
                </c:pt>
                <c:pt idx="1978">
                  <c:v>0.88416980000000001</c:v>
                </c:pt>
                <c:pt idx="1979">
                  <c:v>0.88586940000000003</c:v>
                </c:pt>
                <c:pt idx="1980">
                  <c:v>0.88757129999999995</c:v>
                </c:pt>
                <c:pt idx="1981">
                  <c:v>0.88927560000000005</c:v>
                </c:pt>
                <c:pt idx="1982">
                  <c:v>0.89098219999999995</c:v>
                </c:pt>
                <c:pt idx="1983">
                  <c:v>0.89269109999999996</c:v>
                </c:pt>
                <c:pt idx="1984">
                  <c:v>0.89440240000000004</c:v>
                </c:pt>
                <c:pt idx="1985">
                  <c:v>0.89611600000000002</c:v>
                </c:pt>
                <c:pt idx="1986">
                  <c:v>0.89783189999999991</c:v>
                </c:pt>
                <c:pt idx="1987">
                  <c:v>0.89955010000000002</c:v>
                </c:pt>
                <c:pt idx="1988">
                  <c:v>0.90127070000000009</c:v>
                </c:pt>
                <c:pt idx="1989">
                  <c:v>0.9029935</c:v>
                </c:pt>
                <c:pt idx="1990">
                  <c:v>0.90471869999999999</c:v>
                </c:pt>
                <c:pt idx="1991">
                  <c:v>0.90644629999999993</c:v>
                </c:pt>
                <c:pt idx="1992">
                  <c:v>0.90817610000000004</c:v>
                </c:pt>
                <c:pt idx="1993">
                  <c:v>0.90990820000000006</c:v>
                </c:pt>
                <c:pt idx="1994">
                  <c:v>0.91164269999999992</c:v>
                </c:pt>
                <c:pt idx="1995">
                  <c:v>0.91337950000000001</c:v>
                </c:pt>
                <c:pt idx="1996">
                  <c:v>0.9151186</c:v>
                </c:pt>
                <c:pt idx="1997">
                  <c:v>0.91686009999999996</c:v>
                </c:pt>
                <c:pt idx="1998">
                  <c:v>0.91860379999999997</c:v>
                </c:pt>
                <c:pt idx="1999">
                  <c:v>0.92034989999999994</c:v>
                </c:pt>
                <c:pt idx="2000">
                  <c:v>0.92209830000000004</c:v>
                </c:pt>
                <c:pt idx="2001">
                  <c:v>0.92384900000000003</c:v>
                </c:pt>
                <c:pt idx="2002">
                  <c:v>0.92560199999999992</c:v>
                </c:pt>
                <c:pt idx="2003">
                  <c:v>0.9273574</c:v>
                </c:pt>
                <c:pt idx="2004">
                  <c:v>0.92911500000000002</c:v>
                </c:pt>
                <c:pt idx="2005">
                  <c:v>0.93087500000000001</c:v>
                </c:pt>
                <c:pt idx="2006">
                  <c:v>0.93263739999999995</c:v>
                </c:pt>
                <c:pt idx="2007">
                  <c:v>0.93440190000000001</c:v>
                </c:pt>
                <c:pt idx="2008">
                  <c:v>0.93616889999999997</c:v>
                </c:pt>
                <c:pt idx="2009">
                  <c:v>0.9379381</c:v>
                </c:pt>
                <c:pt idx="2010">
                  <c:v>0.93970969999999998</c:v>
                </c:pt>
                <c:pt idx="2011">
                  <c:v>0.94148349999999992</c:v>
                </c:pt>
                <c:pt idx="2012">
                  <c:v>0.94325970000000003</c:v>
                </c:pt>
                <c:pt idx="2013">
                  <c:v>0.94503820000000005</c:v>
                </c:pt>
                <c:pt idx="2014">
                  <c:v>0.94681899999999997</c:v>
                </c:pt>
                <c:pt idx="2015">
                  <c:v>0.94860219999999995</c:v>
                </c:pt>
                <c:pt idx="2016">
                  <c:v>0.9503876</c:v>
                </c:pt>
                <c:pt idx="2017">
                  <c:v>0.95217540000000001</c:v>
                </c:pt>
                <c:pt idx="2018">
                  <c:v>0.95396539999999996</c:v>
                </c:pt>
                <c:pt idx="2019">
                  <c:v>0.95575770000000004</c:v>
                </c:pt>
                <c:pt idx="2020">
                  <c:v>0.95755250000000003</c:v>
                </c:pt>
                <c:pt idx="2021">
                  <c:v>0.95934940000000002</c:v>
                </c:pt>
                <c:pt idx="2022">
                  <c:v>0.96114869999999997</c:v>
                </c:pt>
                <c:pt idx="2023">
                  <c:v>0.96295029999999993</c:v>
                </c:pt>
                <c:pt idx="2024">
                  <c:v>0.96475420000000001</c:v>
                </c:pt>
                <c:pt idx="2025">
                  <c:v>0.96656039999999999</c:v>
                </c:pt>
                <c:pt idx="2026">
                  <c:v>0.96836889999999998</c:v>
                </c:pt>
                <c:pt idx="2027">
                  <c:v>0.97017969999999998</c:v>
                </c:pt>
                <c:pt idx="2028">
                  <c:v>0.97199279999999999</c:v>
                </c:pt>
                <c:pt idx="2029">
                  <c:v>0.97380830000000007</c:v>
                </c:pt>
                <c:pt idx="2030">
                  <c:v>0.9756260000000001</c:v>
                </c:pt>
                <c:pt idx="2031">
                  <c:v>0.97744600000000004</c:v>
                </c:pt>
                <c:pt idx="2032">
                  <c:v>0.97926830000000009</c:v>
                </c:pt>
                <c:pt idx="2033">
                  <c:v>0.98109299999999999</c:v>
                </c:pt>
                <c:pt idx="2034">
                  <c:v>0.98291989999999996</c:v>
                </c:pt>
                <c:pt idx="2035">
                  <c:v>0.98474919999999988</c:v>
                </c:pt>
                <c:pt idx="2036">
                  <c:v>0.98658069999999998</c:v>
                </c:pt>
                <c:pt idx="2037">
                  <c:v>0.98841449999999986</c:v>
                </c:pt>
                <c:pt idx="2038">
                  <c:v>0.99025059999999998</c:v>
                </c:pt>
                <c:pt idx="2039">
                  <c:v>0.992089</c:v>
                </c:pt>
                <c:pt idx="2040">
                  <c:v>0.99392979999999997</c:v>
                </c:pt>
                <c:pt idx="2041">
                  <c:v>0.99577280000000012</c:v>
                </c:pt>
                <c:pt idx="2042">
                  <c:v>0.99761820000000012</c:v>
                </c:pt>
                <c:pt idx="2043">
                  <c:v>0.99946570000000001</c:v>
                </c:pt>
                <c:pt idx="2044">
                  <c:v>1.0013159999999999</c:v>
                </c:pt>
                <c:pt idx="2045">
                  <c:v>1.0031680000000001</c:v>
                </c:pt>
                <c:pt idx="2046">
                  <c:v>1.0050219999999999</c:v>
                </c:pt>
                <c:pt idx="2047">
                  <c:v>1.0068790000000001</c:v>
                </c:pt>
                <c:pt idx="2048">
                  <c:v>1.0087379999999999</c:v>
                </c:pt>
                <c:pt idx="2049">
                  <c:v>1.0105999999999999</c:v>
                </c:pt>
                <c:pt idx="2050">
                  <c:v>1.0124629999999999</c:v>
                </c:pt>
                <c:pt idx="2051">
                  <c:v>1.014329</c:v>
                </c:pt>
                <c:pt idx="2052">
                  <c:v>1.016197</c:v>
                </c:pt>
                <c:pt idx="2053">
                  <c:v>1.018068</c:v>
                </c:pt>
                <c:pt idx="2054">
                  <c:v>1.019941</c:v>
                </c:pt>
                <c:pt idx="2055">
                  <c:v>1.0218160000000001</c:v>
                </c:pt>
                <c:pt idx="2056">
                  <c:v>1.023693</c:v>
                </c:pt>
                <c:pt idx="2057">
                  <c:v>1.0255729999999998</c:v>
                </c:pt>
                <c:pt idx="2058">
                  <c:v>1.027455</c:v>
                </c:pt>
                <c:pt idx="2059">
                  <c:v>1.029339</c:v>
                </c:pt>
                <c:pt idx="2060">
                  <c:v>1.0312260000000002</c:v>
                </c:pt>
                <c:pt idx="2061">
                  <c:v>1.0331139999999999</c:v>
                </c:pt>
                <c:pt idx="2062">
                  <c:v>1.0350050000000002</c:v>
                </c:pt>
                <c:pt idx="2063">
                  <c:v>1.036899</c:v>
                </c:pt>
                <c:pt idx="2064">
                  <c:v>1.038794</c:v>
                </c:pt>
                <c:pt idx="2065">
                  <c:v>1.040692</c:v>
                </c:pt>
                <c:pt idx="2066">
                  <c:v>1.042592</c:v>
                </c:pt>
                <c:pt idx="2067">
                  <c:v>1.0444950000000002</c:v>
                </c:pt>
                <c:pt idx="2068">
                  <c:v>1.0464</c:v>
                </c:pt>
                <c:pt idx="2069">
                  <c:v>1.0483070000000001</c:v>
                </c:pt>
                <c:pt idx="2070">
                  <c:v>1.050216</c:v>
                </c:pt>
                <c:pt idx="2071">
                  <c:v>1.052128</c:v>
                </c:pt>
                <c:pt idx="2072">
                  <c:v>1.054041</c:v>
                </c:pt>
                <c:pt idx="2073">
                  <c:v>1.0559580000000002</c:v>
                </c:pt>
                <c:pt idx="2074">
                  <c:v>1.0578759999999998</c:v>
                </c:pt>
                <c:pt idx="2075">
                  <c:v>1.059796</c:v>
                </c:pt>
                <c:pt idx="2076">
                  <c:v>1.0617190000000001</c:v>
                </c:pt>
                <c:pt idx="2077">
                  <c:v>1.063645</c:v>
                </c:pt>
                <c:pt idx="2078">
                  <c:v>1.0655720000000002</c:v>
                </c:pt>
                <c:pt idx="2079">
                  <c:v>1.067502</c:v>
                </c:pt>
                <c:pt idx="2080">
                  <c:v>1.069434</c:v>
                </c:pt>
                <c:pt idx="2081">
                  <c:v>1.0713680000000001</c:v>
                </c:pt>
                <c:pt idx="2082">
                  <c:v>1.073304</c:v>
                </c:pt>
                <c:pt idx="2083">
                  <c:v>1.0752429999999999</c:v>
                </c:pt>
                <c:pt idx="2084">
                  <c:v>1.0771839999999999</c:v>
                </c:pt>
                <c:pt idx="2085">
                  <c:v>1.0791279999999999</c:v>
                </c:pt>
                <c:pt idx="2086">
                  <c:v>1.0810730000000002</c:v>
                </c:pt>
                <c:pt idx="2087">
                  <c:v>1.083021</c:v>
                </c:pt>
                <c:pt idx="2088">
                  <c:v>1.0849709999999999</c:v>
                </c:pt>
                <c:pt idx="2089">
                  <c:v>1.0869230000000001</c:v>
                </c:pt>
                <c:pt idx="2090">
                  <c:v>1.088878</c:v>
                </c:pt>
                <c:pt idx="2091">
                  <c:v>1.090835</c:v>
                </c:pt>
                <c:pt idx="2092">
                  <c:v>1.092794</c:v>
                </c:pt>
                <c:pt idx="2093">
                  <c:v>1.0947549999999999</c:v>
                </c:pt>
                <c:pt idx="2094">
                  <c:v>1.096719</c:v>
                </c:pt>
                <c:pt idx="2095">
                  <c:v>1.0986850000000001</c:v>
                </c:pt>
                <c:pt idx="2096">
                  <c:v>1.1006530000000001</c:v>
                </c:pt>
                <c:pt idx="2097">
                  <c:v>1.1026230000000001</c:v>
                </c:pt>
                <c:pt idx="2098">
                  <c:v>1.1045959999999999</c:v>
                </c:pt>
                <c:pt idx="2099">
                  <c:v>1.106571</c:v>
                </c:pt>
                <c:pt idx="2100">
                  <c:v>1.1085480000000001</c:v>
                </c:pt>
                <c:pt idx="2101">
                  <c:v>1.110527</c:v>
                </c:pt>
                <c:pt idx="2102">
                  <c:v>1.112509</c:v>
                </c:pt>
                <c:pt idx="2103">
                  <c:v>1.114493</c:v>
                </c:pt>
                <c:pt idx="2104">
                  <c:v>1.116479</c:v>
                </c:pt>
                <c:pt idx="2105">
                  <c:v>1.1184669999999999</c:v>
                </c:pt>
                <c:pt idx="2106">
                  <c:v>1.120458</c:v>
                </c:pt>
                <c:pt idx="2107">
                  <c:v>1.1224500000000002</c:v>
                </c:pt>
                <c:pt idx="2108">
                  <c:v>1.1244449999999999</c:v>
                </c:pt>
                <c:pt idx="2109">
                  <c:v>1.1264430000000001</c:v>
                </c:pt>
                <c:pt idx="2110">
                  <c:v>1.1284419999999999</c:v>
                </c:pt>
                <c:pt idx="2111">
                  <c:v>1.130444</c:v>
                </c:pt>
                <c:pt idx="2112">
                  <c:v>1.1324480000000001</c:v>
                </c:pt>
                <c:pt idx="2113">
                  <c:v>1.1344540000000001</c:v>
                </c:pt>
                <c:pt idx="2114">
                  <c:v>1.136463</c:v>
                </c:pt>
                <c:pt idx="2115">
                  <c:v>1.1384730000000001</c:v>
                </c:pt>
                <c:pt idx="2116">
                  <c:v>1.1404860000000001</c:v>
                </c:pt>
                <c:pt idx="2117">
                  <c:v>1.142501</c:v>
                </c:pt>
                <c:pt idx="2118">
                  <c:v>1.1445190000000001</c:v>
                </c:pt>
                <c:pt idx="2119">
                  <c:v>1.146539</c:v>
                </c:pt>
                <c:pt idx="2120">
                  <c:v>1.14856</c:v>
                </c:pt>
                <c:pt idx="2121">
                  <c:v>1.1505840000000001</c:v>
                </c:pt>
                <c:pt idx="2122">
                  <c:v>1.1526110000000001</c:v>
                </c:pt>
                <c:pt idx="2123">
                  <c:v>1.154639</c:v>
                </c:pt>
                <c:pt idx="2124">
                  <c:v>1.1566700000000001</c:v>
                </c:pt>
                <c:pt idx="2125">
                  <c:v>1.158703</c:v>
                </c:pt>
                <c:pt idx="2126">
                  <c:v>1.1607379999999998</c:v>
                </c:pt>
                <c:pt idx="2127">
                  <c:v>1.1627750000000001</c:v>
                </c:pt>
                <c:pt idx="2128">
                  <c:v>1.1648149999999999</c:v>
                </c:pt>
                <c:pt idx="2129">
                  <c:v>1.166857</c:v>
                </c:pt>
                <c:pt idx="2130">
                  <c:v>1.168901</c:v>
                </c:pt>
                <c:pt idx="2131">
                  <c:v>1.1709470000000002</c:v>
                </c:pt>
                <c:pt idx="2132">
                  <c:v>1.1729959999999999</c:v>
                </c:pt>
                <c:pt idx="2133">
                  <c:v>1.1750459999999998</c:v>
                </c:pt>
                <c:pt idx="2134">
                  <c:v>1.1770990000000001</c:v>
                </c:pt>
                <c:pt idx="2135">
                  <c:v>1.179154</c:v>
                </c:pt>
                <c:pt idx="2136">
                  <c:v>1.1812120000000002</c:v>
                </c:pt>
                <c:pt idx="2137">
                  <c:v>1.183271</c:v>
                </c:pt>
                <c:pt idx="2138">
                  <c:v>1.185333</c:v>
                </c:pt>
                <c:pt idx="2139">
                  <c:v>1.187397</c:v>
                </c:pt>
                <c:pt idx="2140">
                  <c:v>1.1894629999999999</c:v>
                </c:pt>
                <c:pt idx="2141">
                  <c:v>1.1915310000000001</c:v>
                </c:pt>
                <c:pt idx="2142">
                  <c:v>1.1936020000000001</c:v>
                </c:pt>
                <c:pt idx="2143">
                  <c:v>1.195675</c:v>
                </c:pt>
                <c:pt idx="2144">
                  <c:v>1.1977500000000001</c:v>
                </c:pt>
                <c:pt idx="2145">
                  <c:v>1.1998270000000002</c:v>
                </c:pt>
                <c:pt idx="2146">
                  <c:v>1.2019059999999999</c:v>
                </c:pt>
                <c:pt idx="2147">
                  <c:v>1.2039880000000001</c:v>
                </c:pt>
                <c:pt idx="2148">
                  <c:v>1.2060709999999999</c:v>
                </c:pt>
                <c:pt idx="2149">
                  <c:v>1.2081570000000001</c:v>
                </c:pt>
                <c:pt idx="2150">
                  <c:v>1.2102460000000002</c:v>
                </c:pt>
                <c:pt idx="2151">
                  <c:v>1.2123360000000001</c:v>
                </c:pt>
                <c:pt idx="2152">
                  <c:v>1.2144280000000001</c:v>
                </c:pt>
                <c:pt idx="2153">
                  <c:v>1.216523</c:v>
                </c:pt>
                <c:pt idx="2154">
                  <c:v>1.2186199999999998</c:v>
                </c:pt>
                <c:pt idx="2155">
                  <c:v>1.2207190000000001</c:v>
                </c:pt>
                <c:pt idx="2156">
                  <c:v>1.2228199999999998</c:v>
                </c:pt>
                <c:pt idx="2157">
                  <c:v>1.2249240000000001</c:v>
                </c:pt>
                <c:pt idx="2158">
                  <c:v>1.2270289999999999</c:v>
                </c:pt>
                <c:pt idx="2159">
                  <c:v>1.2291369999999999</c:v>
                </c:pt>
                <c:pt idx="2160">
                  <c:v>1.231247</c:v>
                </c:pt>
                <c:pt idx="2161">
                  <c:v>1.2333590000000001</c:v>
                </c:pt>
                <c:pt idx="2162">
                  <c:v>1.2354740000000002</c:v>
                </c:pt>
                <c:pt idx="2163">
                  <c:v>1.23759</c:v>
                </c:pt>
                <c:pt idx="2164">
                  <c:v>1.2397090000000002</c:v>
                </c:pt>
                <c:pt idx="2165">
                  <c:v>1.24183</c:v>
                </c:pt>
                <c:pt idx="2166">
                  <c:v>1.2439529999999999</c:v>
                </c:pt>
                <c:pt idx="2167">
                  <c:v>1.246078</c:v>
                </c:pt>
                <c:pt idx="2168">
                  <c:v>1.248205</c:v>
                </c:pt>
                <c:pt idx="2169">
                  <c:v>1.250335</c:v>
                </c:pt>
                <c:pt idx="2170">
                  <c:v>1.252467</c:v>
                </c:pt>
                <c:pt idx="2171">
                  <c:v>1.2546009999999999</c:v>
                </c:pt>
                <c:pt idx="2172">
                  <c:v>1.256737</c:v>
                </c:pt>
                <c:pt idx="2173">
                  <c:v>1.258875</c:v>
                </c:pt>
                <c:pt idx="2174">
                  <c:v>1.261015</c:v>
                </c:pt>
                <c:pt idx="2175">
                  <c:v>1.263158</c:v>
                </c:pt>
                <c:pt idx="2176">
                  <c:v>1.2653030000000001</c:v>
                </c:pt>
                <c:pt idx="2177">
                  <c:v>1.2674489999999998</c:v>
                </c:pt>
                <c:pt idx="2178">
                  <c:v>1.269598</c:v>
                </c:pt>
                <c:pt idx="2179">
                  <c:v>1.2717500000000002</c:v>
                </c:pt>
                <c:pt idx="2180">
                  <c:v>1.273903</c:v>
                </c:pt>
                <c:pt idx="2181">
                  <c:v>1.2760580000000001</c:v>
                </c:pt>
                <c:pt idx="2182">
                  <c:v>1.278216</c:v>
                </c:pt>
                <c:pt idx="2183">
                  <c:v>1.280376</c:v>
                </c:pt>
                <c:pt idx="2184">
                  <c:v>1.282538</c:v>
                </c:pt>
                <c:pt idx="2185">
                  <c:v>1.284702</c:v>
                </c:pt>
                <c:pt idx="2186">
                  <c:v>1.2868680000000001</c:v>
                </c:pt>
                <c:pt idx="2187">
                  <c:v>1.289037</c:v>
                </c:pt>
                <c:pt idx="2188">
                  <c:v>1.291207</c:v>
                </c:pt>
                <c:pt idx="2189">
                  <c:v>1.29338</c:v>
                </c:pt>
                <c:pt idx="2190">
                  <c:v>1.295555</c:v>
                </c:pt>
                <c:pt idx="2191">
                  <c:v>1.2977320000000001</c:v>
                </c:pt>
                <c:pt idx="2192">
                  <c:v>1.299911</c:v>
                </c:pt>
                <c:pt idx="2193">
                  <c:v>1.302092</c:v>
                </c:pt>
                <c:pt idx="2194">
                  <c:v>1.3042749999999999</c:v>
                </c:pt>
                <c:pt idx="2195">
                  <c:v>1.3064610000000001</c:v>
                </c:pt>
                <c:pt idx="2196">
                  <c:v>1.308649</c:v>
                </c:pt>
                <c:pt idx="2197">
                  <c:v>1.3108390000000001</c:v>
                </c:pt>
                <c:pt idx="2198">
                  <c:v>1.3130299999999999</c:v>
                </c:pt>
                <c:pt idx="2199">
                  <c:v>1.3152239999999999</c:v>
                </c:pt>
                <c:pt idx="2200">
                  <c:v>1.317421</c:v>
                </c:pt>
                <c:pt idx="2201">
                  <c:v>1.3196189999999999</c:v>
                </c:pt>
                <c:pt idx="2202">
                  <c:v>1.3218189999999999</c:v>
                </c:pt>
                <c:pt idx="2203">
                  <c:v>1.324022</c:v>
                </c:pt>
                <c:pt idx="2204">
                  <c:v>1.3262269999999998</c:v>
                </c:pt>
                <c:pt idx="2205">
                  <c:v>1.3284340000000001</c:v>
                </c:pt>
                <c:pt idx="2206">
                  <c:v>1.3306419999999999</c:v>
                </c:pt>
                <c:pt idx="2207">
                  <c:v>1.3328529999999998</c:v>
                </c:pt>
                <c:pt idx="2208">
                  <c:v>1.335067</c:v>
                </c:pt>
                <c:pt idx="2209">
                  <c:v>1.3372819999999999</c:v>
                </c:pt>
                <c:pt idx="2210">
                  <c:v>1.339499</c:v>
                </c:pt>
                <c:pt idx="2211">
                  <c:v>1.3417189999999999</c:v>
                </c:pt>
                <c:pt idx="2212">
                  <c:v>1.3439410000000001</c:v>
                </c:pt>
                <c:pt idx="2213">
                  <c:v>1.3461639999999999</c:v>
                </c:pt>
                <c:pt idx="2214">
                  <c:v>1.3483900000000002</c:v>
                </c:pt>
                <c:pt idx="2215">
                  <c:v>1.3506180000000001</c:v>
                </c:pt>
                <c:pt idx="2216">
                  <c:v>1.3528480000000001</c:v>
                </c:pt>
                <c:pt idx="2217">
                  <c:v>1.3550800000000001</c:v>
                </c:pt>
                <c:pt idx="2218">
                  <c:v>1.357315</c:v>
                </c:pt>
                <c:pt idx="2219">
                  <c:v>1.3595510000000002</c:v>
                </c:pt>
                <c:pt idx="2220">
                  <c:v>1.3617900000000001</c:v>
                </c:pt>
                <c:pt idx="2221">
                  <c:v>1.3640300000000001</c:v>
                </c:pt>
                <c:pt idx="2222">
                  <c:v>1.3662730000000001</c:v>
                </c:pt>
                <c:pt idx="2223">
                  <c:v>1.3685179999999999</c:v>
                </c:pt>
                <c:pt idx="2224">
                  <c:v>1.3707640000000001</c:v>
                </c:pt>
                <c:pt idx="2225">
                  <c:v>1.373013</c:v>
                </c:pt>
                <c:pt idx="2226">
                  <c:v>1.375264</c:v>
                </c:pt>
                <c:pt idx="2227">
                  <c:v>1.377518</c:v>
                </c:pt>
                <c:pt idx="2228">
                  <c:v>1.3797729999999999</c:v>
                </c:pt>
                <c:pt idx="2229">
                  <c:v>1.3820300000000001</c:v>
                </c:pt>
                <c:pt idx="2230">
                  <c:v>1.38429</c:v>
                </c:pt>
                <c:pt idx="2231">
                  <c:v>1.3865509999999999</c:v>
                </c:pt>
                <c:pt idx="2232">
                  <c:v>1.3888150000000001</c:v>
                </c:pt>
                <c:pt idx="2233">
                  <c:v>1.391081</c:v>
                </c:pt>
                <c:pt idx="2234">
                  <c:v>1.393348</c:v>
                </c:pt>
                <c:pt idx="2235">
                  <c:v>1.395618</c:v>
                </c:pt>
                <c:pt idx="2236">
                  <c:v>1.3978899999999999</c:v>
                </c:pt>
                <c:pt idx="2237">
                  <c:v>1.400164</c:v>
                </c:pt>
                <c:pt idx="2238">
                  <c:v>1.4024400000000001</c:v>
                </c:pt>
                <c:pt idx="2239">
                  <c:v>1.4047179999999999</c:v>
                </c:pt>
                <c:pt idx="2240">
                  <c:v>1.4069989999999999</c:v>
                </c:pt>
                <c:pt idx="2241">
                  <c:v>1.409281</c:v>
                </c:pt>
                <c:pt idx="2242">
                  <c:v>1.411565</c:v>
                </c:pt>
                <c:pt idx="2243">
                  <c:v>1.4138519999999999</c:v>
                </c:pt>
                <c:pt idx="2244">
                  <c:v>1.41614</c:v>
                </c:pt>
                <c:pt idx="2245">
                  <c:v>1.418431</c:v>
                </c:pt>
                <c:pt idx="2246">
                  <c:v>1.420723</c:v>
                </c:pt>
                <c:pt idx="2247">
                  <c:v>1.4230180000000001</c:v>
                </c:pt>
                <c:pt idx="2248">
                  <c:v>1.4253149999999999</c:v>
                </c:pt>
                <c:pt idx="2249">
                  <c:v>1.4276139999999999</c:v>
                </c:pt>
                <c:pt idx="2250">
                  <c:v>1.4299149999999998</c:v>
                </c:pt>
                <c:pt idx="2251">
                  <c:v>1.432218</c:v>
                </c:pt>
                <c:pt idx="2252">
                  <c:v>1.434523</c:v>
                </c:pt>
                <c:pt idx="2253">
                  <c:v>1.4368300000000001</c:v>
                </c:pt>
                <c:pt idx="2254">
                  <c:v>1.4391390000000002</c:v>
                </c:pt>
                <c:pt idx="2255">
                  <c:v>1.4414499999999999</c:v>
                </c:pt>
                <c:pt idx="2256">
                  <c:v>1.4437630000000001</c:v>
                </c:pt>
                <c:pt idx="2257">
                  <c:v>1.446078</c:v>
                </c:pt>
                <c:pt idx="2258">
                  <c:v>1.448396</c:v>
                </c:pt>
                <c:pt idx="2259">
                  <c:v>1.450715</c:v>
                </c:pt>
                <c:pt idx="2260">
                  <c:v>1.453036</c:v>
                </c:pt>
                <c:pt idx="2261">
                  <c:v>1.45536</c:v>
                </c:pt>
                <c:pt idx="2262">
                  <c:v>1.4576850000000001</c:v>
                </c:pt>
                <c:pt idx="2263">
                  <c:v>1.460013</c:v>
                </c:pt>
                <c:pt idx="2264">
                  <c:v>1.462342</c:v>
                </c:pt>
                <c:pt idx="2265">
                  <c:v>1.464674</c:v>
                </c:pt>
                <c:pt idx="2266">
                  <c:v>1.4670079999999999</c:v>
                </c:pt>
                <c:pt idx="2267">
                  <c:v>1.4693429999999998</c:v>
                </c:pt>
                <c:pt idx="2268">
                  <c:v>1.471681</c:v>
                </c:pt>
                <c:pt idx="2269">
                  <c:v>1.474021</c:v>
                </c:pt>
                <c:pt idx="2270">
                  <c:v>1.476362</c:v>
                </c:pt>
                <c:pt idx="2271">
                  <c:v>1.4787060000000001</c:v>
                </c:pt>
                <c:pt idx="2272">
                  <c:v>1.481052</c:v>
                </c:pt>
                <c:pt idx="2273">
                  <c:v>1.4834000000000001</c:v>
                </c:pt>
                <c:pt idx="2274">
                  <c:v>1.4857500000000001</c:v>
                </c:pt>
                <c:pt idx="2275">
                  <c:v>1.488102</c:v>
                </c:pt>
                <c:pt idx="2276">
                  <c:v>1.4904549999999999</c:v>
                </c:pt>
                <c:pt idx="2277">
                  <c:v>1.4928109999999999</c:v>
                </c:pt>
                <c:pt idx="2278">
                  <c:v>1.495169</c:v>
                </c:pt>
                <c:pt idx="2279">
                  <c:v>1.4975290000000001</c:v>
                </c:pt>
                <c:pt idx="2280">
                  <c:v>1.4998909999999999</c:v>
                </c:pt>
                <c:pt idx="2281">
                  <c:v>1.5022550000000001</c:v>
                </c:pt>
                <c:pt idx="2282">
                  <c:v>1.504621</c:v>
                </c:pt>
                <c:pt idx="2283">
                  <c:v>1.5069890000000001</c:v>
                </c:pt>
                <c:pt idx="2284">
                  <c:v>1.5093590000000001</c:v>
                </c:pt>
                <c:pt idx="2285">
                  <c:v>1.5117310000000002</c:v>
                </c:pt>
                <c:pt idx="2286">
                  <c:v>1.514105</c:v>
                </c:pt>
                <c:pt idx="2287">
                  <c:v>1.5164810000000002</c:v>
                </c:pt>
                <c:pt idx="2288">
                  <c:v>1.518859</c:v>
                </c:pt>
                <c:pt idx="2289">
                  <c:v>1.521239</c:v>
                </c:pt>
                <c:pt idx="2290">
                  <c:v>1.5236209999999999</c:v>
                </c:pt>
                <c:pt idx="2291">
                  <c:v>1.5260050000000001</c:v>
                </c:pt>
                <c:pt idx="2292">
                  <c:v>1.5283910000000001</c:v>
                </c:pt>
                <c:pt idx="2293">
                  <c:v>1.5307789999999999</c:v>
                </c:pt>
                <c:pt idx="2294">
                  <c:v>1.533169</c:v>
                </c:pt>
                <c:pt idx="2295">
                  <c:v>1.535561</c:v>
                </c:pt>
                <c:pt idx="2296">
                  <c:v>1.537955</c:v>
                </c:pt>
                <c:pt idx="2297">
                  <c:v>1.540351</c:v>
                </c:pt>
                <c:pt idx="2298">
                  <c:v>1.5427489999999999</c:v>
                </c:pt>
                <c:pt idx="2299">
                  <c:v>1.5451490000000001</c:v>
                </c:pt>
                <c:pt idx="2300">
                  <c:v>1.5475510000000001</c:v>
                </c:pt>
                <c:pt idx="2301">
                  <c:v>1.549955</c:v>
                </c:pt>
                <c:pt idx="2302">
                  <c:v>1.5523609999999999</c:v>
                </c:pt>
                <c:pt idx="2303">
                  <c:v>1.5547679999999999</c:v>
                </c:pt>
                <c:pt idx="2304">
                  <c:v>1.557178</c:v>
                </c:pt>
                <c:pt idx="2305">
                  <c:v>1.55959</c:v>
                </c:pt>
                <c:pt idx="2306">
                  <c:v>1.5620040000000002</c:v>
                </c:pt>
                <c:pt idx="2307">
                  <c:v>1.5644199999999999</c:v>
                </c:pt>
                <c:pt idx="2308">
                  <c:v>1.566837</c:v>
                </c:pt>
                <c:pt idx="2309">
                  <c:v>1.5692569999999999</c:v>
                </c:pt>
                <c:pt idx="2310">
                  <c:v>1.571679</c:v>
                </c:pt>
                <c:pt idx="2311">
                  <c:v>1.5741019999999999</c:v>
                </c:pt>
                <c:pt idx="2312">
                  <c:v>1.5765279999999999</c:v>
                </c:pt>
                <c:pt idx="2313">
                  <c:v>1.5789549999999999</c:v>
                </c:pt>
                <c:pt idx="2314">
                  <c:v>1.581385</c:v>
                </c:pt>
                <c:pt idx="2315">
                  <c:v>1.5838160000000001</c:v>
                </c:pt>
                <c:pt idx="2316">
                  <c:v>1.5862499999999999</c:v>
                </c:pt>
                <c:pt idx="2317">
                  <c:v>1.5886850000000001</c:v>
                </c:pt>
                <c:pt idx="2318">
                  <c:v>1.5911219999999999</c:v>
                </c:pt>
                <c:pt idx="2319">
                  <c:v>1.5935619999999999</c:v>
                </c:pt>
                <c:pt idx="2320">
                  <c:v>1.5960029999999998</c:v>
                </c:pt>
                <c:pt idx="2321">
                  <c:v>1.5984459999999998</c:v>
                </c:pt>
                <c:pt idx="2322">
                  <c:v>1.6008909999999998</c:v>
                </c:pt>
                <c:pt idx="2323">
                  <c:v>1.6033379999999999</c:v>
                </c:pt>
                <c:pt idx="2324">
                  <c:v>1.6057870000000001</c:v>
                </c:pt>
                <c:pt idx="2325">
                  <c:v>1.6082379999999998</c:v>
                </c:pt>
                <c:pt idx="2326">
                  <c:v>1.6106910000000001</c:v>
                </c:pt>
                <c:pt idx="2327">
                  <c:v>1.613146</c:v>
                </c:pt>
                <c:pt idx="2328">
                  <c:v>1.6156029999999999</c:v>
                </c:pt>
                <c:pt idx="2329">
                  <c:v>1.6180619999999999</c:v>
                </c:pt>
                <c:pt idx="2330">
                  <c:v>1.620522</c:v>
                </c:pt>
                <c:pt idx="2331">
                  <c:v>1.6229849999999999</c:v>
                </c:pt>
                <c:pt idx="2332">
                  <c:v>1.6254500000000001</c:v>
                </c:pt>
                <c:pt idx="2333">
                  <c:v>1.6279160000000001</c:v>
                </c:pt>
                <c:pt idx="2334">
                  <c:v>1.6303839999999998</c:v>
                </c:pt>
                <c:pt idx="2335">
                  <c:v>1.6328549999999999</c:v>
                </c:pt>
                <c:pt idx="2336">
                  <c:v>1.635327</c:v>
                </c:pt>
                <c:pt idx="2337">
                  <c:v>1.6378009999999998</c:v>
                </c:pt>
                <c:pt idx="2338">
                  <c:v>1.6402770000000002</c:v>
                </c:pt>
                <c:pt idx="2339">
                  <c:v>1.6427550000000002</c:v>
                </c:pt>
                <c:pt idx="2340">
                  <c:v>1.645235</c:v>
                </c:pt>
                <c:pt idx="2341">
                  <c:v>1.6477169999999999</c:v>
                </c:pt>
                <c:pt idx="2342">
                  <c:v>1.650201</c:v>
                </c:pt>
                <c:pt idx="2343">
                  <c:v>1.6526869999999998</c:v>
                </c:pt>
                <c:pt idx="2344">
                  <c:v>1.6551739999999999</c:v>
                </c:pt>
                <c:pt idx="2345">
                  <c:v>1.657664</c:v>
                </c:pt>
                <c:pt idx="2346">
                  <c:v>1.660155</c:v>
                </c:pt>
                <c:pt idx="2347">
                  <c:v>1.6626480000000001</c:v>
                </c:pt>
                <c:pt idx="2348">
                  <c:v>1.665144</c:v>
                </c:pt>
                <c:pt idx="2349">
                  <c:v>1.6676410000000002</c:v>
                </c:pt>
                <c:pt idx="2350">
                  <c:v>1.6701400000000002</c:v>
                </c:pt>
                <c:pt idx="2351">
                  <c:v>1.672641</c:v>
                </c:pt>
                <c:pt idx="2352">
                  <c:v>1.675144</c:v>
                </c:pt>
                <c:pt idx="2353">
                  <c:v>1.6776479999999998</c:v>
                </c:pt>
                <c:pt idx="2354">
                  <c:v>1.6801550000000001</c:v>
                </c:pt>
                <c:pt idx="2355">
                  <c:v>1.6826639999999999</c:v>
                </c:pt>
                <c:pt idx="2356">
                  <c:v>1.6851739999999999</c:v>
                </c:pt>
                <c:pt idx="2357">
                  <c:v>1.687686</c:v>
                </c:pt>
                <c:pt idx="2358">
                  <c:v>1.6902009999999998</c:v>
                </c:pt>
                <c:pt idx="2359">
                  <c:v>1.692717</c:v>
                </c:pt>
                <c:pt idx="2360">
                  <c:v>1.695235</c:v>
                </c:pt>
                <c:pt idx="2361">
                  <c:v>1.6977549999999999</c:v>
                </c:pt>
                <c:pt idx="2362">
                  <c:v>1.7002759999999999</c:v>
                </c:pt>
                <c:pt idx="2363">
                  <c:v>1.7027999999999999</c:v>
                </c:pt>
                <c:pt idx="2364">
                  <c:v>1.7053260000000001</c:v>
                </c:pt>
                <c:pt idx="2365">
                  <c:v>1.7078530000000001</c:v>
                </c:pt>
                <c:pt idx="2366">
                  <c:v>1.7103820000000001</c:v>
                </c:pt>
                <c:pt idx="2367">
                  <c:v>1.7129129999999999</c:v>
                </c:pt>
                <c:pt idx="2368">
                  <c:v>1.715446</c:v>
                </c:pt>
                <c:pt idx="2369">
                  <c:v>1.717981</c:v>
                </c:pt>
                <c:pt idx="2370">
                  <c:v>1.720518</c:v>
                </c:pt>
                <c:pt idx="2371">
                  <c:v>1.7230570000000001</c:v>
                </c:pt>
                <c:pt idx="2372">
                  <c:v>1.725597</c:v>
                </c:pt>
                <c:pt idx="2373">
                  <c:v>1.72814</c:v>
                </c:pt>
                <c:pt idx="2374">
                  <c:v>1.7306839999999999</c:v>
                </c:pt>
                <c:pt idx="2375">
                  <c:v>1.73323</c:v>
                </c:pt>
                <c:pt idx="2376">
                  <c:v>1.735778</c:v>
                </c:pt>
                <c:pt idx="2377">
                  <c:v>1.7383279999999999</c:v>
                </c:pt>
                <c:pt idx="2378">
                  <c:v>1.74088</c:v>
                </c:pt>
                <c:pt idx="2379">
                  <c:v>1.743433</c:v>
                </c:pt>
                <c:pt idx="2380">
                  <c:v>1.745989</c:v>
                </c:pt>
                <c:pt idx="2381">
                  <c:v>1.7485459999999999</c:v>
                </c:pt>
                <c:pt idx="2382">
                  <c:v>1.7511049999999999</c:v>
                </c:pt>
                <c:pt idx="2383">
                  <c:v>1.7536660000000002</c:v>
                </c:pt>
                <c:pt idx="2384">
                  <c:v>1.756229</c:v>
                </c:pt>
                <c:pt idx="2385">
                  <c:v>1.7587930000000001</c:v>
                </c:pt>
                <c:pt idx="2386">
                  <c:v>1.76136</c:v>
                </c:pt>
                <c:pt idx="2387">
                  <c:v>1.7639279999999999</c:v>
                </c:pt>
                <c:pt idx="2388">
                  <c:v>1.766499</c:v>
                </c:pt>
                <c:pt idx="2389">
                  <c:v>1.7690710000000001</c:v>
                </c:pt>
                <c:pt idx="2390">
                  <c:v>1.7716450000000001</c:v>
                </c:pt>
                <c:pt idx="2391">
                  <c:v>1.7742199999999999</c:v>
                </c:pt>
                <c:pt idx="2392">
                  <c:v>1.7767980000000001</c:v>
                </c:pt>
                <c:pt idx="2393">
                  <c:v>1.779377</c:v>
                </c:pt>
                <c:pt idx="2394">
                  <c:v>1.7819579999999999</c:v>
                </c:pt>
                <c:pt idx="2395">
                  <c:v>1.7845409999999999</c:v>
                </c:pt>
                <c:pt idx="2396">
                  <c:v>1.787126</c:v>
                </c:pt>
                <c:pt idx="2397">
                  <c:v>1.7897130000000001</c:v>
                </c:pt>
                <c:pt idx="2398">
                  <c:v>1.7923020000000001</c:v>
                </c:pt>
                <c:pt idx="2399">
                  <c:v>1.7948919999999999</c:v>
                </c:pt>
                <c:pt idx="2400">
                  <c:v>1.7974840000000001</c:v>
                </c:pt>
                <c:pt idx="2401">
                  <c:v>1.8000780000000001</c:v>
                </c:pt>
                <c:pt idx="2402">
                  <c:v>1.8026739999999999</c:v>
                </c:pt>
                <c:pt idx="2403">
                  <c:v>1.805272</c:v>
                </c:pt>
                <c:pt idx="2404">
                  <c:v>1.807871</c:v>
                </c:pt>
                <c:pt idx="2405">
                  <c:v>1.8104720000000001</c:v>
                </c:pt>
                <c:pt idx="2406">
                  <c:v>1.813075</c:v>
                </c:pt>
                <c:pt idx="2407">
                  <c:v>1.81568</c:v>
                </c:pt>
                <c:pt idx="2408">
                  <c:v>1.818287</c:v>
                </c:pt>
                <c:pt idx="2409">
                  <c:v>1.8208960000000001</c:v>
                </c:pt>
                <c:pt idx="2410">
                  <c:v>1.8235059999999998</c:v>
                </c:pt>
                <c:pt idx="2411">
                  <c:v>1.8261180000000001</c:v>
                </c:pt>
                <c:pt idx="2412">
                  <c:v>1.828732</c:v>
                </c:pt>
                <c:pt idx="2413">
                  <c:v>1.831348</c:v>
                </c:pt>
                <c:pt idx="2414">
                  <c:v>1.8339649999999998</c:v>
                </c:pt>
                <c:pt idx="2415">
                  <c:v>1.8365849999999999</c:v>
                </c:pt>
                <c:pt idx="2416">
                  <c:v>1.8392059999999999</c:v>
                </c:pt>
                <c:pt idx="2417">
                  <c:v>1.8418289999999999</c:v>
                </c:pt>
                <c:pt idx="2418">
                  <c:v>1.8444530000000001</c:v>
                </c:pt>
                <c:pt idx="2419">
                  <c:v>1.8470800000000001</c:v>
                </c:pt>
                <c:pt idx="2420">
                  <c:v>1.8497080000000001</c:v>
                </c:pt>
                <c:pt idx="2421">
                  <c:v>1.852338</c:v>
                </c:pt>
                <c:pt idx="2422">
                  <c:v>1.85497</c:v>
                </c:pt>
                <c:pt idx="2423">
                  <c:v>1.8576039999999998</c:v>
                </c:pt>
                <c:pt idx="2424">
                  <c:v>1.860239</c:v>
                </c:pt>
                <c:pt idx="2425">
                  <c:v>1.862876</c:v>
                </c:pt>
                <c:pt idx="2426">
                  <c:v>1.865515</c:v>
                </c:pt>
                <c:pt idx="2427">
                  <c:v>1.8681559999999999</c:v>
                </c:pt>
                <c:pt idx="2428">
                  <c:v>1.8707990000000001</c:v>
                </c:pt>
                <c:pt idx="2429">
                  <c:v>1.873443</c:v>
                </c:pt>
                <c:pt idx="2430">
                  <c:v>1.8760890000000001</c:v>
                </c:pt>
                <c:pt idx="2431">
                  <c:v>1.8787369999999999</c:v>
                </c:pt>
                <c:pt idx="2432">
                  <c:v>1.8813869999999999</c:v>
                </c:pt>
                <c:pt idx="2433">
                  <c:v>1.8840379999999999</c:v>
                </c:pt>
                <c:pt idx="2434">
                  <c:v>1.8866910000000001</c:v>
                </c:pt>
                <c:pt idx="2435">
                  <c:v>1.8893460000000002</c:v>
                </c:pt>
                <c:pt idx="2436">
                  <c:v>1.8920029999999999</c:v>
                </c:pt>
                <c:pt idx="2437">
                  <c:v>1.8946620000000001</c:v>
                </c:pt>
                <c:pt idx="2438">
                  <c:v>1.897322</c:v>
                </c:pt>
                <c:pt idx="2439">
                  <c:v>1.8999839999999999</c:v>
                </c:pt>
                <c:pt idx="2440">
                  <c:v>1.9026480000000001</c:v>
                </c:pt>
                <c:pt idx="2441">
                  <c:v>1.905313</c:v>
                </c:pt>
                <c:pt idx="2442">
                  <c:v>1.90798</c:v>
                </c:pt>
                <c:pt idx="2443">
                  <c:v>1.910649</c:v>
                </c:pt>
                <c:pt idx="2444">
                  <c:v>1.9133200000000001</c:v>
                </c:pt>
                <c:pt idx="2445">
                  <c:v>1.9159930000000001</c:v>
                </c:pt>
                <c:pt idx="2446">
                  <c:v>1.9186669999999999</c:v>
                </c:pt>
                <c:pt idx="2447">
                  <c:v>1.921343</c:v>
                </c:pt>
                <c:pt idx="2448">
                  <c:v>1.924021</c:v>
                </c:pt>
                <c:pt idx="2449">
                  <c:v>1.9266999999999999</c:v>
                </c:pt>
                <c:pt idx="2450">
                  <c:v>1.9293820000000002</c:v>
                </c:pt>
                <c:pt idx="2451">
                  <c:v>1.932064</c:v>
                </c:pt>
                <c:pt idx="2452">
                  <c:v>1.9347489999999998</c:v>
                </c:pt>
                <c:pt idx="2453">
                  <c:v>1.9374360000000002</c:v>
                </c:pt>
                <c:pt idx="2454">
                  <c:v>1.9401240000000002</c:v>
                </c:pt>
                <c:pt idx="2455">
                  <c:v>1.942814</c:v>
                </c:pt>
                <c:pt idx="2456">
                  <c:v>1.945506</c:v>
                </c:pt>
                <c:pt idx="2457">
                  <c:v>1.948199</c:v>
                </c:pt>
                <c:pt idx="2458">
                  <c:v>1.9508939999999999</c:v>
                </c:pt>
                <c:pt idx="2459">
                  <c:v>1.9535910000000001</c:v>
                </c:pt>
                <c:pt idx="2460">
                  <c:v>1.9562889999999999</c:v>
                </c:pt>
                <c:pt idx="2461">
                  <c:v>1.9589899999999998</c:v>
                </c:pt>
                <c:pt idx="2462">
                  <c:v>1.9616920000000002</c:v>
                </c:pt>
                <c:pt idx="2463">
                  <c:v>1.9643949999999999</c:v>
                </c:pt>
                <c:pt idx="2464">
                  <c:v>1.9671010000000002</c:v>
                </c:pt>
                <c:pt idx="2465">
                  <c:v>1.969808</c:v>
                </c:pt>
                <c:pt idx="2466">
                  <c:v>1.9725170000000001</c:v>
                </c:pt>
                <c:pt idx="2467">
                  <c:v>1.975228</c:v>
                </c:pt>
                <c:pt idx="2468">
                  <c:v>1.97794</c:v>
                </c:pt>
                <c:pt idx="2469">
                  <c:v>1.9806540000000001</c:v>
                </c:pt>
                <c:pt idx="2470">
                  <c:v>1.9833699999999999</c:v>
                </c:pt>
                <c:pt idx="2471">
                  <c:v>1.9860870000000002</c:v>
                </c:pt>
                <c:pt idx="2472">
                  <c:v>1.9888060000000001</c:v>
                </c:pt>
                <c:pt idx="2473">
                  <c:v>1.9915269999999998</c:v>
                </c:pt>
                <c:pt idx="2474">
                  <c:v>1.9942499999999999</c:v>
                </c:pt>
                <c:pt idx="2475">
                  <c:v>1.9969739999999998</c:v>
                </c:pt>
                <c:pt idx="2476">
                  <c:v>1.9997</c:v>
                </c:pt>
                <c:pt idx="2477">
                  <c:v>2.0024280000000001</c:v>
                </c:pt>
                <c:pt idx="2478">
                  <c:v>2.0051570000000001</c:v>
                </c:pt>
                <c:pt idx="2479">
                  <c:v>2.0078880000000003</c:v>
                </c:pt>
                <c:pt idx="2480">
                  <c:v>2.010621</c:v>
                </c:pt>
                <c:pt idx="2481">
                  <c:v>2.0133550000000002</c:v>
                </c:pt>
                <c:pt idx="2482">
                  <c:v>2.0160909999999999</c:v>
                </c:pt>
                <c:pt idx="2483">
                  <c:v>2.0188290000000002</c:v>
                </c:pt>
                <c:pt idx="2484">
                  <c:v>2.0215689999999999</c:v>
                </c:pt>
                <c:pt idx="2485">
                  <c:v>2.0243100000000003</c:v>
                </c:pt>
                <c:pt idx="2486">
                  <c:v>2.027053</c:v>
                </c:pt>
                <c:pt idx="2487">
                  <c:v>2.0297969999999999</c:v>
                </c:pt>
                <c:pt idx="2488">
                  <c:v>2.032543</c:v>
                </c:pt>
                <c:pt idx="2489">
                  <c:v>2.035291</c:v>
                </c:pt>
                <c:pt idx="2490">
                  <c:v>2.0380409999999998</c:v>
                </c:pt>
                <c:pt idx="2491">
                  <c:v>2.0407920000000002</c:v>
                </c:pt>
                <c:pt idx="2492">
                  <c:v>2.0435449999999999</c:v>
                </c:pt>
                <c:pt idx="2493">
                  <c:v>2.0463</c:v>
                </c:pt>
                <c:pt idx="2494">
                  <c:v>2.0490560000000002</c:v>
                </c:pt>
                <c:pt idx="2495">
                  <c:v>2.0518139999999998</c:v>
                </c:pt>
                <c:pt idx="2496">
                  <c:v>2.0545740000000001</c:v>
                </c:pt>
                <c:pt idx="2497">
                  <c:v>2.0573350000000001</c:v>
                </c:pt>
                <c:pt idx="2498">
                  <c:v>2.060098</c:v>
                </c:pt>
                <c:pt idx="2499">
                  <c:v>2.062862</c:v>
                </c:pt>
                <c:pt idx="2500">
                  <c:v>2.0656289999999999</c:v>
                </c:pt>
                <c:pt idx="2501">
                  <c:v>2.0683959999999999</c:v>
                </c:pt>
                <c:pt idx="2502">
                  <c:v>2.0711660000000003</c:v>
                </c:pt>
                <c:pt idx="2503">
                  <c:v>2.0739369999999999</c:v>
                </c:pt>
                <c:pt idx="2504">
                  <c:v>2.0767099999999998</c:v>
                </c:pt>
                <c:pt idx="2505">
                  <c:v>2.079485</c:v>
                </c:pt>
                <c:pt idx="2506">
                  <c:v>2.0822610000000004</c:v>
                </c:pt>
                <c:pt idx="2507">
                  <c:v>2.0850390000000001</c:v>
                </c:pt>
                <c:pt idx="2508">
                  <c:v>2.087818</c:v>
                </c:pt>
                <c:pt idx="2509">
                  <c:v>2.0905989999999997</c:v>
                </c:pt>
                <c:pt idx="2510">
                  <c:v>2.0933820000000001</c:v>
                </c:pt>
                <c:pt idx="2511">
                  <c:v>2.0961669999999999</c:v>
                </c:pt>
                <c:pt idx="2512">
                  <c:v>2.0989530000000003</c:v>
                </c:pt>
                <c:pt idx="2513">
                  <c:v>2.1017399999999999</c:v>
                </c:pt>
                <c:pt idx="2514">
                  <c:v>2.10453</c:v>
                </c:pt>
                <c:pt idx="2515">
                  <c:v>2.1073210000000002</c:v>
                </c:pt>
                <c:pt idx="2516">
                  <c:v>2.1101129999999997</c:v>
                </c:pt>
                <c:pt idx="2517">
                  <c:v>2.1129069999999999</c:v>
                </c:pt>
                <c:pt idx="2518">
                  <c:v>2.1157029999999999</c:v>
                </c:pt>
                <c:pt idx="2519">
                  <c:v>2.1185010000000002</c:v>
                </c:pt>
                <c:pt idx="2520">
                  <c:v>2.1213000000000002</c:v>
                </c:pt>
                <c:pt idx="2521">
                  <c:v>2.124101</c:v>
                </c:pt>
                <c:pt idx="2522">
                  <c:v>2.126903</c:v>
                </c:pt>
                <c:pt idx="2523">
                  <c:v>2.1297070000000002</c:v>
                </c:pt>
                <c:pt idx="2524">
                  <c:v>2.1325129999999999</c:v>
                </c:pt>
                <c:pt idx="2525">
                  <c:v>2.1353200000000001</c:v>
                </c:pt>
                <c:pt idx="2526">
                  <c:v>2.1381289999999997</c:v>
                </c:pt>
                <c:pt idx="2527">
                  <c:v>2.1409389999999999</c:v>
                </c:pt>
                <c:pt idx="2528">
                  <c:v>2.143751</c:v>
                </c:pt>
                <c:pt idx="2529">
                  <c:v>2.1465649999999998</c:v>
                </c:pt>
                <c:pt idx="2530">
                  <c:v>2.149381</c:v>
                </c:pt>
                <c:pt idx="2531">
                  <c:v>2.1521980000000003</c:v>
                </c:pt>
                <c:pt idx="2532">
                  <c:v>2.1550160000000003</c:v>
                </c:pt>
                <c:pt idx="2533">
                  <c:v>2.1578360000000001</c:v>
                </c:pt>
                <c:pt idx="2534">
                  <c:v>2.1606580000000002</c:v>
                </c:pt>
                <c:pt idx="2535">
                  <c:v>2.163481</c:v>
                </c:pt>
                <c:pt idx="2536">
                  <c:v>2.1663059999999996</c:v>
                </c:pt>
                <c:pt idx="2537">
                  <c:v>2.169133</c:v>
                </c:pt>
                <c:pt idx="2538">
                  <c:v>2.171961</c:v>
                </c:pt>
                <c:pt idx="2539">
                  <c:v>2.1747909999999999</c:v>
                </c:pt>
                <c:pt idx="2540">
                  <c:v>2.1776219999999999</c:v>
                </c:pt>
                <c:pt idx="2541">
                  <c:v>2.1804549999999998</c:v>
                </c:pt>
                <c:pt idx="2542">
                  <c:v>2.18329</c:v>
                </c:pt>
                <c:pt idx="2543">
                  <c:v>2.1861260000000002</c:v>
                </c:pt>
                <c:pt idx="2544">
                  <c:v>2.1889639999999999</c:v>
                </c:pt>
                <c:pt idx="2545">
                  <c:v>2.1918030000000002</c:v>
                </c:pt>
                <c:pt idx="2546">
                  <c:v>2.1946439999999998</c:v>
                </c:pt>
                <c:pt idx="2547">
                  <c:v>2.1974859999999996</c:v>
                </c:pt>
                <c:pt idx="2548">
                  <c:v>2.2003300000000001</c:v>
                </c:pt>
                <c:pt idx="2549">
                  <c:v>2.203176</c:v>
                </c:pt>
                <c:pt idx="2550">
                  <c:v>2.2060230000000001</c:v>
                </c:pt>
                <c:pt idx="2551">
                  <c:v>2.2088720000000004</c:v>
                </c:pt>
                <c:pt idx="2552">
                  <c:v>2.2117230000000001</c:v>
                </c:pt>
                <c:pt idx="2553">
                  <c:v>2.2145739999999998</c:v>
                </c:pt>
                <c:pt idx="2554">
                  <c:v>2.217428</c:v>
                </c:pt>
                <c:pt idx="2555">
                  <c:v>2.2202829999999998</c:v>
                </c:pt>
                <c:pt idx="2556">
                  <c:v>2.2231400000000003</c:v>
                </c:pt>
                <c:pt idx="2557">
                  <c:v>2.2259979999999997</c:v>
                </c:pt>
                <c:pt idx="2558">
                  <c:v>2.2288579999999998</c:v>
                </c:pt>
                <c:pt idx="2559">
                  <c:v>2.231719</c:v>
                </c:pt>
                <c:pt idx="2560">
                  <c:v>2.2345830000000002</c:v>
                </c:pt>
                <c:pt idx="2561">
                  <c:v>2.237447</c:v>
                </c:pt>
                <c:pt idx="2562">
                  <c:v>2.240313</c:v>
                </c:pt>
                <c:pt idx="2563">
                  <c:v>2.2431809999999999</c:v>
                </c:pt>
                <c:pt idx="2564">
                  <c:v>2.2460499999999999</c:v>
                </c:pt>
                <c:pt idx="2565">
                  <c:v>2.2489210000000002</c:v>
                </c:pt>
                <c:pt idx="2566">
                  <c:v>2.2517930000000002</c:v>
                </c:pt>
                <c:pt idx="2567">
                  <c:v>2.254667</c:v>
                </c:pt>
                <c:pt idx="2568">
                  <c:v>2.2575419999999999</c:v>
                </c:pt>
                <c:pt idx="2569">
                  <c:v>2.2604199999999999</c:v>
                </c:pt>
                <c:pt idx="2570">
                  <c:v>2.2632979999999998</c:v>
                </c:pt>
                <c:pt idx="2571">
                  <c:v>2.266178</c:v>
                </c:pt>
                <c:pt idx="2572">
                  <c:v>2.2690599999999996</c:v>
                </c:pt>
                <c:pt idx="2573">
                  <c:v>2.2719429999999998</c:v>
                </c:pt>
                <c:pt idx="2574">
                  <c:v>2.2748279999999999</c:v>
                </c:pt>
                <c:pt idx="2575">
                  <c:v>2.277714</c:v>
                </c:pt>
                <c:pt idx="2576">
                  <c:v>2.280602</c:v>
                </c:pt>
                <c:pt idx="2577">
                  <c:v>2.2834909999999997</c:v>
                </c:pt>
                <c:pt idx="2578">
                  <c:v>2.2863820000000001</c:v>
                </c:pt>
                <c:pt idx="2579">
                  <c:v>2.2892739999999998</c:v>
                </c:pt>
                <c:pt idx="2580">
                  <c:v>2.2921690000000003</c:v>
                </c:pt>
                <c:pt idx="2581">
                  <c:v>2.295064</c:v>
                </c:pt>
                <c:pt idx="2582">
                  <c:v>2.2979609999999999</c:v>
                </c:pt>
                <c:pt idx="2583">
                  <c:v>2.300859</c:v>
                </c:pt>
                <c:pt idx="2584">
                  <c:v>2.30376</c:v>
                </c:pt>
                <c:pt idx="2585">
                  <c:v>2.3066610000000001</c:v>
                </c:pt>
                <c:pt idx="2586">
                  <c:v>2.309564</c:v>
                </c:pt>
                <c:pt idx="2587">
                  <c:v>2.3124690000000001</c:v>
                </c:pt>
                <c:pt idx="2588">
                  <c:v>2.315375</c:v>
                </c:pt>
                <c:pt idx="2589">
                  <c:v>2.3182830000000001</c:v>
                </c:pt>
                <c:pt idx="2590">
                  <c:v>2.3211919999999999</c:v>
                </c:pt>
                <c:pt idx="2591">
                  <c:v>2.324103</c:v>
                </c:pt>
                <c:pt idx="2592">
                  <c:v>2.3270149999999998</c:v>
                </c:pt>
                <c:pt idx="2593">
                  <c:v>2.3299289999999999</c:v>
                </c:pt>
                <c:pt idx="2594">
                  <c:v>2.3328440000000001</c:v>
                </c:pt>
                <c:pt idx="2595">
                  <c:v>2.3357610000000002</c:v>
                </c:pt>
                <c:pt idx="2596">
                  <c:v>2.3386790000000004</c:v>
                </c:pt>
                <c:pt idx="2597">
                  <c:v>2.341599</c:v>
                </c:pt>
                <c:pt idx="2598">
                  <c:v>2.3445209999999999</c:v>
                </c:pt>
                <c:pt idx="2599">
                  <c:v>2.3474429999999997</c:v>
                </c:pt>
                <c:pt idx="2600">
                  <c:v>2.350368</c:v>
                </c:pt>
                <c:pt idx="2601">
                  <c:v>2.3532929999999999</c:v>
                </c:pt>
                <c:pt idx="2602">
                  <c:v>2.3562210000000001</c:v>
                </c:pt>
                <c:pt idx="2603">
                  <c:v>2.3591500000000001</c:v>
                </c:pt>
                <c:pt idx="2604">
                  <c:v>2.3620799999999997</c:v>
                </c:pt>
                <c:pt idx="2605">
                  <c:v>2.3650120000000001</c:v>
                </c:pt>
                <c:pt idx="2606">
                  <c:v>2.3679450000000002</c:v>
                </c:pt>
                <c:pt idx="2607">
                  <c:v>2.3708800000000001</c:v>
                </c:pt>
                <c:pt idx="2608">
                  <c:v>2.3738160000000001</c:v>
                </c:pt>
                <c:pt idx="2609">
                  <c:v>2.376754</c:v>
                </c:pt>
                <c:pt idx="2610">
                  <c:v>2.3796930000000001</c:v>
                </c:pt>
                <c:pt idx="2611">
                  <c:v>2.3826339999999999</c:v>
                </c:pt>
                <c:pt idx="2612">
                  <c:v>2.3855759999999999</c:v>
                </c:pt>
                <c:pt idx="2613">
                  <c:v>2.3885199999999998</c:v>
                </c:pt>
                <c:pt idx="2614">
                  <c:v>2.3914650000000002</c:v>
                </c:pt>
                <c:pt idx="2615">
                  <c:v>2.394412</c:v>
                </c:pt>
                <c:pt idx="2616">
                  <c:v>2.3973599999999999</c:v>
                </c:pt>
                <c:pt idx="2617">
                  <c:v>2.4003100000000002</c:v>
                </c:pt>
                <c:pt idx="2618">
                  <c:v>2.4032609999999996</c:v>
                </c:pt>
                <c:pt idx="2619">
                  <c:v>2.4062129999999997</c:v>
                </c:pt>
                <c:pt idx="2620">
                  <c:v>2.4091680000000002</c:v>
                </c:pt>
                <c:pt idx="2621">
                  <c:v>2.4121229999999998</c:v>
                </c:pt>
                <c:pt idx="2622">
                  <c:v>2.4150800000000001</c:v>
                </c:pt>
                <c:pt idx="2623">
                  <c:v>2.4180389999999998</c:v>
                </c:pt>
                <c:pt idx="2624">
                  <c:v>2.4209990000000001</c:v>
                </c:pt>
                <c:pt idx="2625">
                  <c:v>2.4239600000000001</c:v>
                </c:pt>
                <c:pt idx="2626">
                  <c:v>2.4269229999999999</c:v>
                </c:pt>
                <c:pt idx="2627">
                  <c:v>2.4298869999999999</c:v>
                </c:pt>
                <c:pt idx="2628">
                  <c:v>2.4328530000000002</c:v>
                </c:pt>
                <c:pt idx="2629">
                  <c:v>2.4358200000000001</c:v>
                </c:pt>
                <c:pt idx="2630">
                  <c:v>2.4387889999999999</c:v>
                </c:pt>
                <c:pt idx="2631">
                  <c:v>2.4417589999999998</c:v>
                </c:pt>
                <c:pt idx="2632">
                  <c:v>2.444731</c:v>
                </c:pt>
                <c:pt idx="2633">
                  <c:v>2.4477040000000003</c:v>
                </c:pt>
                <c:pt idx="2634">
                  <c:v>2.4506790000000001</c:v>
                </c:pt>
                <c:pt idx="2635">
                  <c:v>2.4536549999999999</c:v>
                </c:pt>
                <c:pt idx="2636">
                  <c:v>2.4566319999999999</c:v>
                </c:pt>
                <c:pt idx="2637">
                  <c:v>2.4596110000000002</c:v>
                </c:pt>
                <c:pt idx="2638">
                  <c:v>2.4625919999999999</c:v>
                </c:pt>
                <c:pt idx="2639">
                  <c:v>2.465573</c:v>
                </c:pt>
                <c:pt idx="2640">
                  <c:v>2.468556</c:v>
                </c:pt>
                <c:pt idx="2641">
                  <c:v>2.4715409999999998</c:v>
                </c:pt>
                <c:pt idx="2642">
                  <c:v>2.4745269999999997</c:v>
                </c:pt>
                <c:pt idx="2643">
                  <c:v>2.4775149999999999</c:v>
                </c:pt>
                <c:pt idx="2644">
                  <c:v>2.4805040000000003</c:v>
                </c:pt>
                <c:pt idx="2645">
                  <c:v>2.4834940000000003</c:v>
                </c:pt>
                <c:pt idx="2646">
                  <c:v>2.4864860000000002</c:v>
                </c:pt>
                <c:pt idx="2647">
                  <c:v>2.4894790000000002</c:v>
                </c:pt>
                <c:pt idx="2648">
                  <c:v>2.4924740000000001</c:v>
                </c:pt>
                <c:pt idx="2649">
                  <c:v>2.4954700000000001</c:v>
                </c:pt>
                <c:pt idx="2650">
                  <c:v>2.4984680000000004</c:v>
                </c:pt>
                <c:pt idx="2651">
                  <c:v>2.5014669999999999</c:v>
                </c:pt>
                <c:pt idx="2652">
                  <c:v>2.504467</c:v>
                </c:pt>
                <c:pt idx="2653">
                  <c:v>2.5074689999999999</c:v>
                </c:pt>
                <c:pt idx="2654">
                  <c:v>2.5104730000000002</c:v>
                </c:pt>
                <c:pt idx="2655">
                  <c:v>2.513477</c:v>
                </c:pt>
                <c:pt idx="2656">
                  <c:v>2.516483</c:v>
                </c:pt>
                <c:pt idx="2657">
                  <c:v>2.5194909999999999</c:v>
                </c:pt>
                <c:pt idx="2658">
                  <c:v>2.5225</c:v>
                </c:pt>
                <c:pt idx="2659">
                  <c:v>2.5255099999999997</c:v>
                </c:pt>
                <c:pt idx="2660">
                  <c:v>2.5285220000000002</c:v>
                </c:pt>
                <c:pt idx="2661">
                  <c:v>2.5315350000000003</c:v>
                </c:pt>
                <c:pt idx="2662">
                  <c:v>2.5345499999999999</c:v>
                </c:pt>
                <c:pt idx="2663">
                  <c:v>2.5375660000000004</c:v>
                </c:pt>
                <c:pt idx="2664">
                  <c:v>2.5405829999999998</c:v>
                </c:pt>
                <c:pt idx="2665">
                  <c:v>2.5436019999999999</c:v>
                </c:pt>
                <c:pt idx="2666">
                  <c:v>2.5466229999999999</c:v>
                </c:pt>
                <c:pt idx="2667">
                  <c:v>2.5496440000000002</c:v>
                </c:pt>
                <c:pt idx="2668">
                  <c:v>2.5526669999999996</c:v>
                </c:pt>
                <c:pt idx="2669">
                  <c:v>2.5556920000000001</c:v>
                </c:pt>
                <c:pt idx="2670">
                  <c:v>2.5587180000000003</c:v>
                </c:pt>
                <c:pt idx="2671">
                  <c:v>2.5617449999999997</c:v>
                </c:pt>
                <c:pt idx="2672">
                  <c:v>2.5647740000000003</c:v>
                </c:pt>
                <c:pt idx="2673">
                  <c:v>2.5678039999999998</c:v>
                </c:pt>
                <c:pt idx="2674">
                  <c:v>2.5708350000000002</c:v>
                </c:pt>
                <c:pt idx="2675">
                  <c:v>2.573868</c:v>
                </c:pt>
                <c:pt idx="2676">
                  <c:v>2.576902</c:v>
                </c:pt>
                <c:pt idx="2677">
                  <c:v>2.5799379999999998</c:v>
                </c:pt>
                <c:pt idx="2678">
                  <c:v>2.5829749999999998</c:v>
                </c:pt>
                <c:pt idx="2679">
                  <c:v>2.5860129999999999</c:v>
                </c:pt>
                <c:pt idx="2680">
                  <c:v>2.5890529999999998</c:v>
                </c:pt>
                <c:pt idx="2681">
                  <c:v>2.5920939999999999</c:v>
                </c:pt>
                <c:pt idx="2682">
                  <c:v>2.5951369999999998</c:v>
                </c:pt>
                <c:pt idx="2683">
                  <c:v>2.5981810000000003</c:v>
                </c:pt>
                <c:pt idx="2684">
                  <c:v>2.601226</c:v>
                </c:pt>
                <c:pt idx="2685">
                  <c:v>2.6042729999999996</c:v>
                </c:pt>
                <c:pt idx="2686">
                  <c:v>2.6073210000000002</c:v>
                </c:pt>
                <c:pt idx="2687">
                  <c:v>2.6103700000000001</c:v>
                </c:pt>
                <c:pt idx="2688">
                  <c:v>2.6134209999999998</c:v>
                </c:pt>
                <c:pt idx="2689">
                  <c:v>2.6164729999999996</c:v>
                </c:pt>
                <c:pt idx="2690">
                  <c:v>2.6195270000000002</c:v>
                </c:pt>
                <c:pt idx="2691">
                  <c:v>2.622582</c:v>
                </c:pt>
                <c:pt idx="2692">
                  <c:v>2.6256379999999999</c:v>
                </c:pt>
                <c:pt idx="2693">
                  <c:v>2.6286959999999997</c:v>
                </c:pt>
                <c:pt idx="2694">
                  <c:v>2.6317550000000001</c:v>
                </c:pt>
                <c:pt idx="2695">
                  <c:v>2.6348150000000001</c:v>
                </c:pt>
                <c:pt idx="2696">
                  <c:v>2.637877</c:v>
                </c:pt>
                <c:pt idx="2697">
                  <c:v>2.6409400000000001</c:v>
                </c:pt>
                <c:pt idx="2698">
                  <c:v>2.6440049999999999</c:v>
                </c:pt>
                <c:pt idx="2699">
                  <c:v>2.6470700000000003</c:v>
                </c:pt>
                <c:pt idx="2700">
                  <c:v>2.6501379999999997</c:v>
                </c:pt>
                <c:pt idx="2701">
                  <c:v>2.653206</c:v>
                </c:pt>
                <c:pt idx="2702">
                  <c:v>2.6562760000000001</c:v>
                </c:pt>
                <c:pt idx="2703">
                  <c:v>2.6593469999999999</c:v>
                </c:pt>
                <c:pt idx="2704">
                  <c:v>2.66242</c:v>
                </c:pt>
                <c:pt idx="2705">
                  <c:v>2.6654939999999998</c:v>
                </c:pt>
                <c:pt idx="2706">
                  <c:v>2.6685690000000002</c:v>
                </c:pt>
                <c:pt idx="2707">
                  <c:v>2.671646</c:v>
                </c:pt>
                <c:pt idx="2708">
                  <c:v>2.6747239999999999</c:v>
                </c:pt>
                <c:pt idx="2709">
                  <c:v>2.6778029999999999</c:v>
                </c:pt>
                <c:pt idx="2710">
                  <c:v>2.6808840000000003</c:v>
                </c:pt>
                <c:pt idx="2711">
                  <c:v>2.6839659999999999</c:v>
                </c:pt>
                <c:pt idx="2712">
                  <c:v>2.687049</c:v>
                </c:pt>
                <c:pt idx="2713">
                  <c:v>2.690134</c:v>
                </c:pt>
                <c:pt idx="2714">
                  <c:v>2.6932200000000002</c:v>
                </c:pt>
                <c:pt idx="2715">
                  <c:v>2.6963080000000001</c:v>
                </c:pt>
                <c:pt idx="2716">
                  <c:v>2.6993960000000001</c:v>
                </c:pt>
                <c:pt idx="2717">
                  <c:v>2.7024859999999999</c:v>
                </c:pt>
                <c:pt idx="2718">
                  <c:v>2.705578</c:v>
                </c:pt>
                <c:pt idx="2719">
                  <c:v>2.7086699999999997</c:v>
                </c:pt>
                <c:pt idx="2720">
                  <c:v>2.7117650000000002</c:v>
                </c:pt>
                <c:pt idx="2721">
                  <c:v>2.7148599999999998</c:v>
                </c:pt>
                <c:pt idx="2722">
                  <c:v>2.717956</c:v>
                </c:pt>
                <c:pt idx="2723">
                  <c:v>2.7210540000000001</c:v>
                </c:pt>
                <c:pt idx="2724">
                  <c:v>2.724154</c:v>
                </c:pt>
                <c:pt idx="2725">
                  <c:v>2.727255</c:v>
                </c:pt>
                <c:pt idx="2726">
                  <c:v>2.7303570000000001</c:v>
                </c:pt>
                <c:pt idx="2727">
                  <c:v>2.73346</c:v>
                </c:pt>
                <c:pt idx="2728">
                  <c:v>2.736564</c:v>
                </c:pt>
                <c:pt idx="2729">
                  <c:v>2.7396699999999998</c:v>
                </c:pt>
                <c:pt idx="2730">
                  <c:v>2.7427779999999999</c:v>
                </c:pt>
                <c:pt idx="2731">
                  <c:v>2.745886</c:v>
                </c:pt>
                <c:pt idx="2732">
                  <c:v>2.748996</c:v>
                </c:pt>
                <c:pt idx="2733">
                  <c:v>2.7521070000000001</c:v>
                </c:pt>
                <c:pt idx="2734">
                  <c:v>2.75522</c:v>
                </c:pt>
                <c:pt idx="2735">
                  <c:v>2.7583340000000001</c:v>
                </c:pt>
                <c:pt idx="2736">
                  <c:v>2.7614489999999998</c:v>
                </c:pt>
                <c:pt idx="2737">
                  <c:v>2.7645650000000002</c:v>
                </c:pt>
                <c:pt idx="2738">
                  <c:v>2.7676829999999999</c:v>
                </c:pt>
                <c:pt idx="2739">
                  <c:v>2.7708020000000002</c:v>
                </c:pt>
                <c:pt idx="2740">
                  <c:v>2.7739219999999998</c:v>
                </c:pt>
                <c:pt idx="2741">
                  <c:v>2.7770440000000001</c:v>
                </c:pt>
                <c:pt idx="2742">
                  <c:v>2.7801670000000001</c:v>
                </c:pt>
                <c:pt idx="2743">
                  <c:v>2.7832909999999997</c:v>
                </c:pt>
                <c:pt idx="2744">
                  <c:v>2.7864169999999997</c:v>
                </c:pt>
                <c:pt idx="2745">
                  <c:v>2.7895429999999997</c:v>
                </c:pt>
                <c:pt idx="2746">
                  <c:v>2.792672</c:v>
                </c:pt>
                <c:pt idx="2747">
                  <c:v>2.795801</c:v>
                </c:pt>
                <c:pt idx="2748">
                  <c:v>2.7989320000000002</c:v>
                </c:pt>
                <c:pt idx="2749">
                  <c:v>2.8020640000000001</c:v>
                </c:pt>
                <c:pt idx="2750">
                  <c:v>2.8051970000000002</c:v>
                </c:pt>
                <c:pt idx="2751">
                  <c:v>2.8083320000000001</c:v>
                </c:pt>
                <c:pt idx="2752">
                  <c:v>2.8114680000000001</c:v>
                </c:pt>
                <c:pt idx="2753">
                  <c:v>2.8146049999999998</c:v>
                </c:pt>
                <c:pt idx="2754">
                  <c:v>2.8177430000000001</c:v>
                </c:pt>
                <c:pt idx="2755">
                  <c:v>2.8208830000000003</c:v>
                </c:pt>
                <c:pt idx="2756">
                  <c:v>2.8240240000000001</c:v>
                </c:pt>
                <c:pt idx="2757">
                  <c:v>2.8271660000000001</c:v>
                </c:pt>
                <c:pt idx="2758">
                  <c:v>2.8303099999999999</c:v>
                </c:pt>
                <c:pt idx="2759">
                  <c:v>2.8334540000000001</c:v>
                </c:pt>
                <c:pt idx="2760">
                  <c:v>2.8365999999999998</c:v>
                </c:pt>
                <c:pt idx="2761">
                  <c:v>2.8397480000000002</c:v>
                </c:pt>
                <c:pt idx="2762">
                  <c:v>2.8428960000000001</c:v>
                </c:pt>
                <c:pt idx="2763">
                  <c:v>2.8460460000000003</c:v>
                </c:pt>
                <c:pt idx="2764">
                  <c:v>2.8491969999999998</c:v>
                </c:pt>
                <c:pt idx="2765">
                  <c:v>2.8523499999999999</c:v>
                </c:pt>
                <c:pt idx="2766">
                  <c:v>2.8555039999999998</c:v>
                </c:pt>
                <c:pt idx="2767">
                  <c:v>2.8586589999999998</c:v>
                </c:pt>
                <c:pt idx="2768">
                  <c:v>2.861815</c:v>
                </c:pt>
                <c:pt idx="2769">
                  <c:v>2.8649719999999999</c:v>
                </c:pt>
                <c:pt idx="2770">
                  <c:v>2.868131</c:v>
                </c:pt>
                <c:pt idx="2771">
                  <c:v>2.8712910000000003</c:v>
                </c:pt>
                <c:pt idx="2772">
                  <c:v>2.8744519999999998</c:v>
                </c:pt>
                <c:pt idx="2773">
                  <c:v>2.877615</c:v>
                </c:pt>
                <c:pt idx="2774">
                  <c:v>2.880779</c:v>
                </c:pt>
                <c:pt idx="2775">
                  <c:v>2.8839439999999996</c:v>
                </c:pt>
                <c:pt idx="2776">
                  <c:v>2.8871099999999998</c:v>
                </c:pt>
                <c:pt idx="2777">
                  <c:v>2.8902779999999999</c:v>
                </c:pt>
                <c:pt idx="2778">
                  <c:v>2.893446</c:v>
                </c:pt>
                <c:pt idx="2779">
                  <c:v>2.8966159999999999</c:v>
                </c:pt>
                <c:pt idx="2780">
                  <c:v>2.899788</c:v>
                </c:pt>
                <c:pt idx="2781">
                  <c:v>2.9029600000000002</c:v>
                </c:pt>
                <c:pt idx="2782">
                  <c:v>2.9061339999999998</c:v>
                </c:pt>
                <c:pt idx="2783">
                  <c:v>2.9093089999999999</c:v>
                </c:pt>
                <c:pt idx="2784">
                  <c:v>2.9124860000000004</c:v>
                </c:pt>
                <c:pt idx="2785">
                  <c:v>2.9156630000000003</c:v>
                </c:pt>
                <c:pt idx="2786">
                  <c:v>2.9188420000000002</c:v>
                </c:pt>
                <c:pt idx="2787">
                  <c:v>2.9220219999999997</c:v>
                </c:pt>
                <c:pt idx="2788">
                  <c:v>2.9252029999999998</c:v>
                </c:pt>
                <c:pt idx="2789">
                  <c:v>2.9283859999999997</c:v>
                </c:pt>
                <c:pt idx="2790">
                  <c:v>2.9315690000000001</c:v>
                </c:pt>
                <c:pt idx="2791">
                  <c:v>2.9347539999999999</c:v>
                </c:pt>
                <c:pt idx="2792">
                  <c:v>2.9379400000000002</c:v>
                </c:pt>
                <c:pt idx="2793">
                  <c:v>2.941128</c:v>
                </c:pt>
                <c:pt idx="2794">
                  <c:v>2.9443160000000002</c:v>
                </c:pt>
                <c:pt idx="2795">
                  <c:v>2.9475059999999997</c:v>
                </c:pt>
                <c:pt idx="2796">
                  <c:v>2.9506969999999999</c:v>
                </c:pt>
                <c:pt idx="2797">
                  <c:v>2.9538899999999999</c:v>
                </c:pt>
                <c:pt idx="2798">
                  <c:v>2.9570829999999999</c:v>
                </c:pt>
                <c:pt idx="2799">
                  <c:v>2.9602780000000002</c:v>
                </c:pt>
                <c:pt idx="2800">
                  <c:v>2.9634739999999997</c:v>
                </c:pt>
                <c:pt idx="2801">
                  <c:v>2.9666710000000003</c:v>
                </c:pt>
                <c:pt idx="2802">
                  <c:v>2.9698699999999998</c:v>
                </c:pt>
                <c:pt idx="2803">
                  <c:v>2.9730690000000002</c:v>
                </c:pt>
                <c:pt idx="2804">
                  <c:v>2.97627</c:v>
                </c:pt>
                <c:pt idx="2805">
                  <c:v>2.979473</c:v>
                </c:pt>
                <c:pt idx="2806">
                  <c:v>2.9826760000000001</c:v>
                </c:pt>
                <c:pt idx="2807">
                  <c:v>2.9858799999999999</c:v>
                </c:pt>
                <c:pt idx="2808">
                  <c:v>2.9890860000000004</c:v>
                </c:pt>
                <c:pt idx="2809">
                  <c:v>2.9922930000000001</c:v>
                </c:pt>
                <c:pt idx="2810">
                  <c:v>2.995501</c:v>
                </c:pt>
                <c:pt idx="2811">
                  <c:v>2.9987109999999997</c:v>
                </c:pt>
                <c:pt idx="2812">
                  <c:v>3.0019209999999998</c:v>
                </c:pt>
                <c:pt idx="2813">
                  <c:v>3.0051330000000003</c:v>
                </c:pt>
                <c:pt idx="2814">
                  <c:v>3.008346</c:v>
                </c:pt>
                <c:pt idx="2815">
                  <c:v>3.0115599999999998</c:v>
                </c:pt>
                <c:pt idx="2816">
                  <c:v>3.0147749999999998</c:v>
                </c:pt>
                <c:pt idx="2817">
                  <c:v>3.017992</c:v>
                </c:pt>
                <c:pt idx="2818">
                  <c:v>3.02121</c:v>
                </c:pt>
                <c:pt idx="2819">
                  <c:v>3.024429</c:v>
                </c:pt>
                <c:pt idx="2820">
                  <c:v>3.0276489999999998</c:v>
                </c:pt>
                <c:pt idx="2821">
                  <c:v>3.0308700000000002</c:v>
                </c:pt>
                <c:pt idx="2822">
                  <c:v>3.0340929999999999</c:v>
                </c:pt>
                <c:pt idx="2823">
                  <c:v>3.0373169999999998</c:v>
                </c:pt>
                <c:pt idx="2824">
                  <c:v>3.0405419999999999</c:v>
                </c:pt>
                <c:pt idx="2825">
                  <c:v>3.043768</c:v>
                </c:pt>
                <c:pt idx="2826">
                  <c:v>3.0469949999999999</c:v>
                </c:pt>
                <c:pt idx="2827">
                  <c:v>3.0502239999999996</c:v>
                </c:pt>
                <c:pt idx="2828">
                  <c:v>3.0534540000000003</c:v>
                </c:pt>
                <c:pt idx="2829">
                  <c:v>3.0566840000000002</c:v>
                </c:pt>
                <c:pt idx="2830">
                  <c:v>3.0599160000000003</c:v>
                </c:pt>
                <c:pt idx="2831">
                  <c:v>3.0631500000000003</c:v>
                </c:pt>
                <c:pt idx="2832">
                  <c:v>3.0663840000000002</c:v>
                </c:pt>
                <c:pt idx="2833">
                  <c:v>3.06962</c:v>
                </c:pt>
                <c:pt idx="2834">
                  <c:v>3.0728569999999999</c:v>
                </c:pt>
                <c:pt idx="2835">
                  <c:v>3.076095</c:v>
                </c:pt>
                <c:pt idx="2836">
                  <c:v>3.0793339999999998</c:v>
                </c:pt>
                <c:pt idx="2837">
                  <c:v>3.0825739999999997</c:v>
                </c:pt>
                <c:pt idx="2838">
                  <c:v>3.0858159999999999</c:v>
                </c:pt>
                <c:pt idx="2839">
                  <c:v>3.0890580000000001</c:v>
                </c:pt>
                <c:pt idx="2840">
                  <c:v>3.0923020000000001</c:v>
                </c:pt>
                <c:pt idx="2841">
                  <c:v>3.0955470000000003</c:v>
                </c:pt>
                <c:pt idx="2842">
                  <c:v>3.0987940000000003</c:v>
                </c:pt>
                <c:pt idx="2843">
                  <c:v>3.1020409999999998</c:v>
                </c:pt>
                <c:pt idx="2844">
                  <c:v>3.105289</c:v>
                </c:pt>
                <c:pt idx="2845">
                  <c:v>3.1085389999999999</c:v>
                </c:pt>
                <c:pt idx="2846">
                  <c:v>3.1117900000000001</c:v>
                </c:pt>
                <c:pt idx="2847">
                  <c:v>3.1150420000000003</c:v>
                </c:pt>
                <c:pt idx="2848">
                  <c:v>3.1182950000000003</c:v>
                </c:pt>
                <c:pt idx="2849">
                  <c:v>3.1215489999999999</c:v>
                </c:pt>
                <c:pt idx="2850">
                  <c:v>3.1248049999999998</c:v>
                </c:pt>
                <c:pt idx="2851">
                  <c:v>3.1280619999999999</c:v>
                </c:pt>
                <c:pt idx="2852">
                  <c:v>3.1313200000000001</c:v>
                </c:pt>
                <c:pt idx="2853">
                  <c:v>3.134579</c:v>
                </c:pt>
                <c:pt idx="2854">
                  <c:v>3.137839</c:v>
                </c:pt>
                <c:pt idx="2855">
                  <c:v>3.1410999999999998</c:v>
                </c:pt>
                <c:pt idx="2856">
                  <c:v>3.1443620000000001</c:v>
                </c:pt>
                <c:pt idx="2857">
                  <c:v>3.1476260000000003</c:v>
                </c:pt>
                <c:pt idx="2858">
                  <c:v>3.1508909999999997</c:v>
                </c:pt>
                <c:pt idx="2859">
                  <c:v>3.1541570000000001</c:v>
                </c:pt>
                <c:pt idx="2860">
                  <c:v>3.1574239999999998</c:v>
                </c:pt>
                <c:pt idx="2861">
                  <c:v>3.1606920000000001</c:v>
                </c:pt>
                <c:pt idx="2862">
                  <c:v>3.163961</c:v>
                </c:pt>
                <c:pt idx="2863">
                  <c:v>3.1672319999999998</c:v>
                </c:pt>
                <c:pt idx="2864">
                  <c:v>3.1705040000000002</c:v>
                </c:pt>
                <c:pt idx="2865">
                  <c:v>3.1737760000000002</c:v>
                </c:pt>
                <c:pt idx="2866">
                  <c:v>3.1770499999999999</c:v>
                </c:pt>
                <c:pt idx="2867">
                  <c:v>3.1803249999999998</c:v>
                </c:pt>
                <c:pt idx="2868">
                  <c:v>3.1836019999999996</c:v>
                </c:pt>
                <c:pt idx="2869">
                  <c:v>3.1868790000000002</c:v>
                </c:pt>
                <c:pt idx="2870">
                  <c:v>3.1901569999999997</c:v>
                </c:pt>
                <c:pt idx="2871">
                  <c:v>3.1934369999999999</c:v>
                </c:pt>
                <c:pt idx="2872">
                  <c:v>3.1967179999999997</c:v>
                </c:pt>
                <c:pt idx="2873">
                  <c:v>3.2</c:v>
                </c:pt>
                <c:pt idx="2874">
                  <c:v>3.2032829999999999</c:v>
                </c:pt>
                <c:pt idx="2875">
                  <c:v>3.2065670000000002</c:v>
                </c:pt>
                <c:pt idx="2876">
                  <c:v>3.2098520000000001</c:v>
                </c:pt>
                <c:pt idx="2877">
                  <c:v>3.213139</c:v>
                </c:pt>
                <c:pt idx="2878">
                  <c:v>3.2164260000000002</c:v>
                </c:pt>
                <c:pt idx="2879">
                  <c:v>3.2197150000000003</c:v>
                </c:pt>
                <c:pt idx="2880">
                  <c:v>3.2230050000000001</c:v>
                </c:pt>
                <c:pt idx="2881">
                  <c:v>3.2262949999999999</c:v>
                </c:pt>
                <c:pt idx="2882">
                  <c:v>3.229587</c:v>
                </c:pt>
                <c:pt idx="2883">
                  <c:v>3.2328800000000002</c:v>
                </c:pt>
                <c:pt idx="2884">
                  <c:v>3.2361749999999998</c:v>
                </c:pt>
                <c:pt idx="2885">
                  <c:v>3.2394699999999998</c:v>
                </c:pt>
                <c:pt idx="2886">
                  <c:v>3.2427670000000002</c:v>
                </c:pt>
                <c:pt idx="2887">
                  <c:v>3.2460640000000001</c:v>
                </c:pt>
                <c:pt idx="2888">
                  <c:v>3.2493629999999998</c:v>
                </c:pt>
                <c:pt idx="2889">
                  <c:v>3.2526629999999996</c:v>
                </c:pt>
                <c:pt idx="2890">
                  <c:v>3.2559640000000001</c:v>
                </c:pt>
                <c:pt idx="2891">
                  <c:v>3.2592659999999998</c:v>
                </c:pt>
                <c:pt idx="2892">
                  <c:v>3.2625690000000001</c:v>
                </c:pt>
                <c:pt idx="2893">
                  <c:v>3.265873</c:v>
                </c:pt>
                <c:pt idx="2894">
                  <c:v>3.2691790000000003</c:v>
                </c:pt>
                <c:pt idx="2895">
                  <c:v>3.2724850000000001</c:v>
                </c:pt>
                <c:pt idx="2896">
                  <c:v>3.2757929999999997</c:v>
                </c:pt>
                <c:pt idx="2897">
                  <c:v>3.279102</c:v>
                </c:pt>
                <c:pt idx="2898">
                  <c:v>3.2824109999999997</c:v>
                </c:pt>
                <c:pt idx="2899">
                  <c:v>3.2857220000000003</c:v>
                </c:pt>
                <c:pt idx="2900">
                  <c:v>3.289034</c:v>
                </c:pt>
                <c:pt idx="2901">
                  <c:v>3.2923470000000004</c:v>
                </c:pt>
                <c:pt idx="2902">
                  <c:v>3.2956620000000001</c:v>
                </c:pt>
                <c:pt idx="2903">
                  <c:v>3.2989769999999998</c:v>
                </c:pt>
                <c:pt idx="2904">
                  <c:v>3.3022930000000001</c:v>
                </c:pt>
                <c:pt idx="2905">
                  <c:v>3.3056109999999999</c:v>
                </c:pt>
                <c:pt idx="2906">
                  <c:v>3.3089299999999997</c:v>
                </c:pt>
                <c:pt idx="2907">
                  <c:v>3.312249</c:v>
                </c:pt>
                <c:pt idx="2908">
                  <c:v>3.3155699999999997</c:v>
                </c:pt>
                <c:pt idx="2909">
                  <c:v>3.318892</c:v>
                </c:pt>
                <c:pt idx="2910">
                  <c:v>3.3222149999999999</c:v>
                </c:pt>
                <c:pt idx="2911">
                  <c:v>3.325539</c:v>
                </c:pt>
                <c:pt idx="2912">
                  <c:v>3.3288639999999998</c:v>
                </c:pt>
                <c:pt idx="2913">
                  <c:v>3.3321900000000002</c:v>
                </c:pt>
                <c:pt idx="2914">
                  <c:v>3.335518</c:v>
                </c:pt>
                <c:pt idx="2915">
                  <c:v>3.3388459999999998</c:v>
                </c:pt>
                <c:pt idx="2916">
                  <c:v>3.3421750000000001</c:v>
                </c:pt>
                <c:pt idx="2917">
                  <c:v>3.3455059999999999</c:v>
                </c:pt>
                <c:pt idx="2918">
                  <c:v>3.3488379999999998</c:v>
                </c:pt>
                <c:pt idx="2919">
                  <c:v>3.3521699999999996</c:v>
                </c:pt>
                <c:pt idx="2920">
                  <c:v>3.3555039999999998</c:v>
                </c:pt>
                <c:pt idx="2921">
                  <c:v>3.3588390000000001</c:v>
                </c:pt>
                <c:pt idx="2922">
                  <c:v>3.3621749999999997</c:v>
                </c:pt>
                <c:pt idx="2923">
                  <c:v>3.3655120000000003</c:v>
                </c:pt>
                <c:pt idx="2924">
                  <c:v>3.3688500000000001</c:v>
                </c:pt>
                <c:pt idx="2925">
                  <c:v>3.3721889999999997</c:v>
                </c:pt>
                <c:pt idx="2926">
                  <c:v>3.3755299999999999</c:v>
                </c:pt>
                <c:pt idx="2927">
                  <c:v>3.3788709999999997</c:v>
                </c:pt>
                <c:pt idx="2928">
                  <c:v>3.3822129999999997</c:v>
                </c:pt>
                <c:pt idx="2929">
                  <c:v>3.3855569999999999</c:v>
                </c:pt>
                <c:pt idx="2930">
                  <c:v>3.3889010000000002</c:v>
                </c:pt>
                <c:pt idx="2931">
                  <c:v>3.3922470000000002</c:v>
                </c:pt>
                <c:pt idx="2932">
                  <c:v>3.3955930000000003</c:v>
                </c:pt>
                <c:pt idx="2933">
                  <c:v>3.3989409999999998</c:v>
                </c:pt>
                <c:pt idx="2934">
                  <c:v>3.4022900000000003</c:v>
                </c:pt>
                <c:pt idx="2935">
                  <c:v>3.40564</c:v>
                </c:pt>
                <c:pt idx="2936">
                  <c:v>3.4089910000000003</c:v>
                </c:pt>
                <c:pt idx="2937">
                  <c:v>3.4123429999999999</c:v>
                </c:pt>
                <c:pt idx="2938">
                  <c:v>3.4156960000000001</c:v>
                </c:pt>
                <c:pt idx="2939">
                  <c:v>3.4190499999999999</c:v>
                </c:pt>
                <c:pt idx="2940">
                  <c:v>3.4224049999999999</c:v>
                </c:pt>
                <c:pt idx="2941">
                  <c:v>3.4257609999999996</c:v>
                </c:pt>
                <c:pt idx="2942">
                  <c:v>3.4291179999999999</c:v>
                </c:pt>
                <c:pt idx="2943">
                  <c:v>3.432477</c:v>
                </c:pt>
                <c:pt idx="2944">
                  <c:v>3.4358359999999997</c:v>
                </c:pt>
                <c:pt idx="2945">
                  <c:v>3.4391959999999999</c:v>
                </c:pt>
                <c:pt idx="2946">
                  <c:v>3.442558</c:v>
                </c:pt>
                <c:pt idx="2947">
                  <c:v>3.4459200000000001</c:v>
                </c:pt>
                <c:pt idx="2948">
                  <c:v>3.449284</c:v>
                </c:pt>
                <c:pt idx="2949">
                  <c:v>3.4526479999999999</c:v>
                </c:pt>
                <c:pt idx="2950">
                  <c:v>3.4560139999999997</c:v>
                </c:pt>
                <c:pt idx="2951">
                  <c:v>3.459381</c:v>
                </c:pt>
                <c:pt idx="2952">
                  <c:v>3.4627479999999999</c:v>
                </c:pt>
                <c:pt idx="2953">
                  <c:v>3.4661170000000001</c:v>
                </c:pt>
                <c:pt idx="2954">
                  <c:v>3.469487</c:v>
                </c:pt>
                <c:pt idx="2955">
                  <c:v>3.472858</c:v>
                </c:pt>
                <c:pt idx="2956">
                  <c:v>3.4762299999999997</c:v>
                </c:pt>
                <c:pt idx="2957">
                  <c:v>3.479603</c:v>
                </c:pt>
                <c:pt idx="2958">
                  <c:v>3.482977</c:v>
                </c:pt>
                <c:pt idx="2959">
                  <c:v>3.4863519999999997</c:v>
                </c:pt>
                <c:pt idx="2960">
                  <c:v>3.4897279999999999</c:v>
                </c:pt>
                <c:pt idx="2961">
                  <c:v>3.4931049999999999</c:v>
                </c:pt>
                <c:pt idx="2962">
                  <c:v>3.496483</c:v>
                </c:pt>
                <c:pt idx="2963">
                  <c:v>3.4998619999999998</c:v>
                </c:pt>
                <c:pt idx="2964">
                  <c:v>3.5032420000000002</c:v>
                </c:pt>
                <c:pt idx="2965">
                  <c:v>3.5066229999999998</c:v>
                </c:pt>
                <c:pt idx="2966">
                  <c:v>3.5100060000000002</c:v>
                </c:pt>
                <c:pt idx="2967">
                  <c:v>3.5133890000000001</c:v>
                </c:pt>
                <c:pt idx="2968">
                  <c:v>3.5167730000000001</c:v>
                </c:pt>
                <c:pt idx="2969">
                  <c:v>3.5201579999999999</c:v>
                </c:pt>
                <c:pt idx="2970">
                  <c:v>3.5235449999999999</c:v>
                </c:pt>
                <c:pt idx="2971">
                  <c:v>3.526932</c:v>
                </c:pt>
                <c:pt idx="2972">
                  <c:v>3.5303200000000001</c:v>
                </c:pt>
                <c:pt idx="2973">
                  <c:v>3.5337099999999997</c:v>
                </c:pt>
                <c:pt idx="2974">
                  <c:v>3.5371000000000001</c:v>
                </c:pt>
                <c:pt idx="2975">
                  <c:v>3.5404910000000003</c:v>
                </c:pt>
                <c:pt idx="2976">
                  <c:v>3.5438840000000003</c:v>
                </c:pt>
                <c:pt idx="2977">
                  <c:v>3.5472770000000002</c:v>
                </c:pt>
                <c:pt idx="2978">
                  <c:v>3.5506720000000001</c:v>
                </c:pt>
                <c:pt idx="2979">
                  <c:v>3.5540670000000003</c:v>
                </c:pt>
                <c:pt idx="2980">
                  <c:v>3.5574640000000004</c:v>
                </c:pt>
                <c:pt idx="2981">
                  <c:v>3.5608609999999996</c:v>
                </c:pt>
                <c:pt idx="2982">
                  <c:v>3.56426</c:v>
                </c:pt>
                <c:pt idx="2983">
                  <c:v>3.5676589999999999</c:v>
                </c:pt>
                <c:pt idx="2984">
                  <c:v>3.5710600000000001</c:v>
                </c:pt>
                <c:pt idx="2985">
                  <c:v>3.5744610000000003</c:v>
                </c:pt>
                <c:pt idx="2986">
                  <c:v>3.5778639999999999</c:v>
                </c:pt>
                <c:pt idx="2987">
                  <c:v>3.5812679999999997</c:v>
                </c:pt>
                <c:pt idx="2988">
                  <c:v>3.5846720000000003</c:v>
                </c:pt>
                <c:pt idx="2989">
                  <c:v>3.5880780000000003</c:v>
                </c:pt>
                <c:pt idx="2990">
                  <c:v>3.5914839999999999</c:v>
                </c:pt>
                <c:pt idx="2991">
                  <c:v>3.5948920000000002</c:v>
                </c:pt>
                <c:pt idx="2992">
                  <c:v>3.5983000000000001</c:v>
                </c:pt>
                <c:pt idx="2993">
                  <c:v>3.6017100000000002</c:v>
                </c:pt>
                <c:pt idx="2994">
                  <c:v>3.605121</c:v>
                </c:pt>
                <c:pt idx="2995">
                  <c:v>3.6085319999999999</c:v>
                </c:pt>
                <c:pt idx="2996">
                  <c:v>3.611945</c:v>
                </c:pt>
                <c:pt idx="2997">
                  <c:v>3.6153580000000001</c:v>
                </c:pt>
                <c:pt idx="2998">
                  <c:v>3.618773</c:v>
                </c:pt>
                <c:pt idx="2999">
                  <c:v>3.622188</c:v>
                </c:pt>
                <c:pt idx="3000">
                  <c:v>3.6256050000000002</c:v>
                </c:pt>
                <c:pt idx="3001">
                  <c:v>3.629022</c:v>
                </c:pt>
                <c:pt idx="3002">
                  <c:v>3.632441</c:v>
                </c:pt>
                <c:pt idx="3003">
                  <c:v>3.6358610000000002</c:v>
                </c:pt>
                <c:pt idx="3004">
                  <c:v>3.639281</c:v>
                </c:pt>
                <c:pt idx="3005">
                  <c:v>3.6427019999999999</c:v>
                </c:pt>
                <c:pt idx="3006">
                  <c:v>3.6461250000000001</c:v>
                </c:pt>
                <c:pt idx="3007">
                  <c:v>3.6495479999999998</c:v>
                </c:pt>
                <c:pt idx="3008">
                  <c:v>3.6529729999999998</c:v>
                </c:pt>
                <c:pt idx="3009">
                  <c:v>3.6563979999999998</c:v>
                </c:pt>
                <c:pt idx="3010">
                  <c:v>3.6598249999999997</c:v>
                </c:pt>
                <c:pt idx="3011">
                  <c:v>3.663252</c:v>
                </c:pt>
                <c:pt idx="3012">
                  <c:v>3.6666799999999999</c:v>
                </c:pt>
                <c:pt idx="3013">
                  <c:v>3.6701099999999998</c:v>
                </c:pt>
                <c:pt idx="3014">
                  <c:v>3.67354</c:v>
                </c:pt>
                <c:pt idx="3015">
                  <c:v>3.676971</c:v>
                </c:pt>
                <c:pt idx="3016">
                  <c:v>3.6804039999999998</c:v>
                </c:pt>
                <c:pt idx="3017">
                  <c:v>3.683837</c:v>
                </c:pt>
                <c:pt idx="3018">
                  <c:v>3.6872710000000004</c:v>
                </c:pt>
                <c:pt idx="3019">
                  <c:v>3.690706</c:v>
                </c:pt>
                <c:pt idx="3020">
                  <c:v>3.6941420000000003</c:v>
                </c:pt>
                <c:pt idx="3021">
                  <c:v>3.6975799999999999</c:v>
                </c:pt>
                <c:pt idx="3022">
                  <c:v>3.7010179999999999</c:v>
                </c:pt>
                <c:pt idx="3023">
                  <c:v>3.7044570000000001</c:v>
                </c:pt>
                <c:pt idx="3024">
                  <c:v>3.707897</c:v>
                </c:pt>
                <c:pt idx="3025">
                  <c:v>3.7113379999999996</c:v>
                </c:pt>
                <c:pt idx="3026">
                  <c:v>3.7147800000000002</c:v>
                </c:pt>
                <c:pt idx="3027">
                  <c:v>3.7182230000000001</c:v>
                </c:pt>
                <c:pt idx="3028">
                  <c:v>3.7216670000000001</c:v>
                </c:pt>
                <c:pt idx="3029">
                  <c:v>3.7251120000000002</c:v>
                </c:pt>
                <c:pt idx="3030">
                  <c:v>3.728558</c:v>
                </c:pt>
                <c:pt idx="3031">
                  <c:v>3.7320040000000003</c:v>
                </c:pt>
                <c:pt idx="3032">
                  <c:v>3.7354520000000004</c:v>
                </c:pt>
                <c:pt idx="3033">
                  <c:v>3.7389010000000003</c:v>
                </c:pt>
                <c:pt idx="3034">
                  <c:v>3.7423500000000001</c:v>
                </c:pt>
                <c:pt idx="3035">
                  <c:v>3.7458010000000002</c:v>
                </c:pt>
                <c:pt idx="3036">
                  <c:v>3.7492529999999999</c:v>
                </c:pt>
                <c:pt idx="3037">
                  <c:v>3.7527049999999997</c:v>
                </c:pt>
                <c:pt idx="3038">
                  <c:v>3.7561589999999998</c:v>
                </c:pt>
                <c:pt idx="3039">
                  <c:v>3.7596130000000003</c:v>
                </c:pt>
                <c:pt idx="3040">
                  <c:v>3.7630689999999998</c:v>
                </c:pt>
                <c:pt idx="3041">
                  <c:v>3.7665250000000001</c:v>
                </c:pt>
                <c:pt idx="3042">
                  <c:v>3.7699819999999997</c:v>
                </c:pt>
                <c:pt idx="3043">
                  <c:v>3.773441</c:v>
                </c:pt>
                <c:pt idx="3044">
                  <c:v>3.7768999999999999</c:v>
                </c:pt>
                <c:pt idx="3045">
                  <c:v>3.7803599999999999</c:v>
                </c:pt>
                <c:pt idx="3046">
                  <c:v>3.7838210000000001</c:v>
                </c:pt>
                <c:pt idx="3047">
                  <c:v>3.787283</c:v>
                </c:pt>
                <c:pt idx="3048">
                  <c:v>3.7907459999999999</c:v>
                </c:pt>
                <c:pt idx="3049">
                  <c:v>3.7942100000000001</c:v>
                </c:pt>
                <c:pt idx="3050">
                  <c:v>3.7976749999999999</c:v>
                </c:pt>
                <c:pt idx="3051">
                  <c:v>3.8011409999999999</c:v>
                </c:pt>
                <c:pt idx="3052">
                  <c:v>3.804608</c:v>
                </c:pt>
                <c:pt idx="3053">
                  <c:v>3.8080750000000001</c:v>
                </c:pt>
                <c:pt idx="3054">
                  <c:v>3.811544</c:v>
                </c:pt>
                <c:pt idx="3055">
                  <c:v>3.815013</c:v>
                </c:pt>
                <c:pt idx="3056">
                  <c:v>3.8184840000000002</c:v>
                </c:pt>
                <c:pt idx="3057">
                  <c:v>3.8219560000000001</c:v>
                </c:pt>
                <c:pt idx="3058">
                  <c:v>3.8254280000000001</c:v>
                </c:pt>
                <c:pt idx="3059">
                  <c:v>3.8289010000000001</c:v>
                </c:pt>
                <c:pt idx="3060">
                  <c:v>3.8323749999999999</c:v>
                </c:pt>
                <c:pt idx="3061">
                  <c:v>3.8358509999999999</c:v>
                </c:pt>
                <c:pt idx="3062">
                  <c:v>3.8393269999999999</c:v>
                </c:pt>
                <c:pt idx="3063">
                  <c:v>3.8428040000000001</c:v>
                </c:pt>
                <c:pt idx="3064">
                  <c:v>3.846282</c:v>
                </c:pt>
                <c:pt idx="3065">
                  <c:v>3.849761</c:v>
                </c:pt>
                <c:pt idx="3066">
                  <c:v>3.8532409999999997</c:v>
                </c:pt>
                <c:pt idx="3067">
                  <c:v>3.8567209999999998</c:v>
                </c:pt>
                <c:pt idx="3068">
                  <c:v>3.8602029999999998</c:v>
                </c:pt>
                <c:pt idx="3069">
                  <c:v>3.863686</c:v>
                </c:pt>
                <c:pt idx="3070">
                  <c:v>3.8671690000000001</c:v>
                </c:pt>
                <c:pt idx="3071">
                  <c:v>3.870654</c:v>
                </c:pt>
                <c:pt idx="3072">
                  <c:v>3.874139</c:v>
                </c:pt>
                <c:pt idx="3073">
                  <c:v>3.8776250000000001</c:v>
                </c:pt>
                <c:pt idx="3074">
                  <c:v>3.8811119999999999</c:v>
                </c:pt>
                <c:pt idx="3075">
                  <c:v>3.884601</c:v>
                </c:pt>
                <c:pt idx="3076">
                  <c:v>3.88809</c:v>
                </c:pt>
                <c:pt idx="3077">
                  <c:v>3.8915799999999998</c:v>
                </c:pt>
                <c:pt idx="3078">
                  <c:v>3.8950709999999997</c:v>
                </c:pt>
                <c:pt idx="3079">
                  <c:v>3.8985620000000001</c:v>
                </c:pt>
                <c:pt idx="3080">
                  <c:v>3.9020550000000003</c:v>
                </c:pt>
                <c:pt idx="3081">
                  <c:v>3.9055489999999997</c:v>
                </c:pt>
                <c:pt idx="3082">
                  <c:v>3.9090440000000006</c:v>
                </c:pt>
                <c:pt idx="3083">
                  <c:v>3.9125389999999998</c:v>
                </c:pt>
                <c:pt idx="3084">
                  <c:v>3.9160349999999999</c:v>
                </c:pt>
                <c:pt idx="3085">
                  <c:v>3.9195330000000004</c:v>
                </c:pt>
                <c:pt idx="3086">
                  <c:v>3.9230309999999995</c:v>
                </c:pt>
                <c:pt idx="3087">
                  <c:v>3.9265300000000001</c:v>
                </c:pt>
                <c:pt idx="3088">
                  <c:v>3.9300289999999998</c:v>
                </c:pt>
                <c:pt idx="3089">
                  <c:v>3.9335309999999994</c:v>
                </c:pt>
                <c:pt idx="3090">
                  <c:v>3.9370330000000004</c:v>
                </c:pt>
                <c:pt idx="3091">
                  <c:v>3.9405350000000001</c:v>
                </c:pt>
                <c:pt idx="3092">
                  <c:v>3.9440390000000001</c:v>
                </c:pt>
                <c:pt idx="3093">
                  <c:v>3.9475430000000005</c:v>
                </c:pt>
                <c:pt idx="3094">
                  <c:v>3.9510480000000006</c:v>
                </c:pt>
                <c:pt idx="3095">
                  <c:v>3.954555</c:v>
                </c:pt>
                <c:pt idx="3096">
                  <c:v>3.958062</c:v>
                </c:pt>
                <c:pt idx="3097">
                  <c:v>3.9615709999999997</c:v>
                </c:pt>
                <c:pt idx="3098">
                  <c:v>3.9650789999999998</c:v>
                </c:pt>
                <c:pt idx="3099">
                  <c:v>3.9685889999999997</c:v>
                </c:pt>
                <c:pt idx="3100">
                  <c:v>3.9721000000000002</c:v>
                </c:pt>
                <c:pt idx="3101">
                  <c:v>3.9756119999999999</c:v>
                </c:pt>
                <c:pt idx="3102">
                  <c:v>3.9791249999999998</c:v>
                </c:pt>
                <c:pt idx="3103">
                  <c:v>3.9826380000000001</c:v>
                </c:pt>
                <c:pt idx="3104">
                  <c:v>3.9861519999999997</c:v>
                </c:pt>
                <c:pt idx="3105">
                  <c:v>3.989668</c:v>
                </c:pt>
                <c:pt idx="3106">
                  <c:v>3.9931840000000003</c:v>
                </c:pt>
                <c:pt idx="3107">
                  <c:v>3.9967010000000003</c:v>
                </c:pt>
                <c:pt idx="3108">
                  <c:v>4.0002190000000004</c:v>
                </c:pt>
                <c:pt idx="3109">
                  <c:v>4.0037379999999994</c:v>
                </c:pt>
                <c:pt idx="3110">
                  <c:v>4.0072579999999993</c:v>
                </c:pt>
                <c:pt idx="3111">
                  <c:v>4.0107780000000002</c:v>
                </c:pt>
                <c:pt idx="3112">
                  <c:v>4.0142989999999994</c:v>
                </c:pt>
                <c:pt idx="3113">
                  <c:v>4.0178219999999998</c:v>
                </c:pt>
                <c:pt idx="3114">
                  <c:v>4.0213450000000002</c:v>
                </c:pt>
                <c:pt idx="3115">
                  <c:v>4.0248690000000007</c:v>
                </c:pt>
                <c:pt idx="3116">
                  <c:v>4.0283940000000005</c:v>
                </c:pt>
                <c:pt idx="3117">
                  <c:v>4.0319199999999995</c:v>
                </c:pt>
                <c:pt idx="3118">
                  <c:v>4.0354470000000005</c:v>
                </c:pt>
                <c:pt idx="3119">
                  <c:v>4.0389750000000006</c:v>
                </c:pt>
                <c:pt idx="3120">
                  <c:v>4.042503</c:v>
                </c:pt>
                <c:pt idx="3121">
                  <c:v>4.0460330000000004</c:v>
                </c:pt>
                <c:pt idx="3122">
                  <c:v>4.049563</c:v>
                </c:pt>
                <c:pt idx="3123">
                  <c:v>4.0530939999999998</c:v>
                </c:pt>
                <c:pt idx="3124">
                  <c:v>4.0566259999999996</c:v>
                </c:pt>
                <c:pt idx="3125">
                  <c:v>4.0601589999999996</c:v>
                </c:pt>
                <c:pt idx="3126">
                  <c:v>4.0636929999999998</c:v>
                </c:pt>
                <c:pt idx="3127">
                  <c:v>4.0672269999999999</c:v>
                </c:pt>
                <c:pt idx="3128">
                  <c:v>4.0707629999999995</c:v>
                </c:pt>
                <c:pt idx="3129">
                  <c:v>4.0742989999999999</c:v>
                </c:pt>
                <c:pt idx="3130">
                  <c:v>4.0778359999999996</c:v>
                </c:pt>
                <c:pt idx="3131">
                  <c:v>4.0813749999999995</c:v>
                </c:pt>
                <c:pt idx="3132">
                  <c:v>4.0849140000000004</c:v>
                </c:pt>
                <c:pt idx="3133">
                  <c:v>4.0884529999999994</c:v>
                </c:pt>
                <c:pt idx="3134">
                  <c:v>4.0919939999999997</c:v>
                </c:pt>
                <c:pt idx="3135">
                  <c:v>4.0955360000000001</c:v>
                </c:pt>
                <c:pt idx="3136">
                  <c:v>4.0990779999999996</c:v>
                </c:pt>
                <c:pt idx="3137">
                  <c:v>4.1026220000000002</c:v>
                </c:pt>
                <c:pt idx="3138">
                  <c:v>4.106166</c:v>
                </c:pt>
                <c:pt idx="3139">
                  <c:v>4.1097109999999999</c:v>
                </c:pt>
                <c:pt idx="3140">
                  <c:v>4.1132569999999999</c:v>
                </c:pt>
                <c:pt idx="3141">
                  <c:v>4.1168040000000001</c:v>
                </c:pt>
                <c:pt idx="3142">
                  <c:v>4.1203510000000003</c:v>
                </c:pt>
                <c:pt idx="3143">
                  <c:v>4.1238999999999999</c:v>
                </c:pt>
                <c:pt idx="3144">
                  <c:v>4.1274490000000004</c:v>
                </c:pt>
                <c:pt idx="3145">
                  <c:v>4.1310000000000002</c:v>
                </c:pt>
                <c:pt idx="3146">
                  <c:v>4.1345499999999999</c:v>
                </c:pt>
                <c:pt idx="3147">
                  <c:v>4.1381019999999999</c:v>
                </c:pt>
                <c:pt idx="3148">
                  <c:v>4.1416550000000001</c:v>
                </c:pt>
                <c:pt idx="3149">
                  <c:v>4.1452090000000004</c:v>
                </c:pt>
                <c:pt idx="3150">
                  <c:v>4.1487629999999998</c:v>
                </c:pt>
                <c:pt idx="3151">
                  <c:v>4.1523180000000002</c:v>
                </c:pt>
                <c:pt idx="3152">
                  <c:v>4.155875</c:v>
                </c:pt>
                <c:pt idx="3153">
                  <c:v>4.1594319999999998</c:v>
                </c:pt>
                <c:pt idx="3154">
                  <c:v>4.1629899999999997</c:v>
                </c:pt>
                <c:pt idx="3155">
                  <c:v>4.1665479999999997</c:v>
                </c:pt>
                <c:pt idx="3156">
                  <c:v>4.1701079999999999</c:v>
                </c:pt>
                <c:pt idx="3157">
                  <c:v>4.1736680000000002</c:v>
                </c:pt>
                <c:pt idx="3158">
                  <c:v>4.1772290000000005</c:v>
                </c:pt>
                <c:pt idx="3159">
                  <c:v>4.1807920000000003</c:v>
                </c:pt>
                <c:pt idx="3160">
                  <c:v>4.184355</c:v>
                </c:pt>
                <c:pt idx="3161">
                  <c:v>4.1879179999999998</c:v>
                </c:pt>
                <c:pt idx="3162">
                  <c:v>4.1914829999999998</c:v>
                </c:pt>
                <c:pt idx="3163">
                  <c:v>4.1950479999999999</c:v>
                </c:pt>
                <c:pt idx="3164">
                  <c:v>4.1986150000000002</c:v>
                </c:pt>
                <c:pt idx="3165">
                  <c:v>4.2021819999999996</c:v>
                </c:pt>
                <c:pt idx="3166">
                  <c:v>4.2057500000000001</c:v>
                </c:pt>
                <c:pt idx="3167">
                  <c:v>4.2093190000000007</c:v>
                </c:pt>
                <c:pt idx="3168">
                  <c:v>4.2128879999999995</c:v>
                </c:pt>
                <c:pt idx="3169">
                  <c:v>4.2164589999999995</c:v>
                </c:pt>
                <c:pt idx="3170">
                  <c:v>4.2200299999999995</c:v>
                </c:pt>
                <c:pt idx="3171">
                  <c:v>4.2236019999999996</c:v>
                </c:pt>
                <c:pt idx="3172">
                  <c:v>4.2271749999999999</c:v>
                </c:pt>
                <c:pt idx="3173">
                  <c:v>4.2307489999999994</c:v>
                </c:pt>
                <c:pt idx="3174">
                  <c:v>4.234324</c:v>
                </c:pt>
                <c:pt idx="3175">
                  <c:v>4.2378989999999996</c:v>
                </c:pt>
                <c:pt idx="3176">
                  <c:v>4.2414760000000005</c:v>
                </c:pt>
                <c:pt idx="3177">
                  <c:v>4.2450530000000004</c:v>
                </c:pt>
                <c:pt idx="3178">
                  <c:v>4.2486310000000005</c:v>
                </c:pt>
                <c:pt idx="3179">
                  <c:v>4.2522089999999997</c:v>
                </c:pt>
                <c:pt idx="3180">
                  <c:v>4.255789</c:v>
                </c:pt>
                <c:pt idx="3181">
                  <c:v>4.2593700000000005</c:v>
                </c:pt>
                <c:pt idx="3182">
                  <c:v>4.2629510000000002</c:v>
                </c:pt>
                <c:pt idx="3183">
                  <c:v>4.2665329999999999</c:v>
                </c:pt>
                <c:pt idx="3184">
                  <c:v>4.2701159999999998</c:v>
                </c:pt>
                <c:pt idx="3185">
                  <c:v>4.2736999999999998</c:v>
                </c:pt>
                <c:pt idx="3186">
                  <c:v>4.2772839999999999</c:v>
                </c:pt>
                <c:pt idx="3187">
                  <c:v>4.2808700000000002</c:v>
                </c:pt>
                <c:pt idx="3188">
                  <c:v>4.2844559999999996</c:v>
                </c:pt>
                <c:pt idx="3189">
                  <c:v>4.288043</c:v>
                </c:pt>
                <c:pt idx="3190">
                  <c:v>4.2916309999999998</c:v>
                </c:pt>
                <c:pt idx="3191">
                  <c:v>4.2952190000000003</c:v>
                </c:pt>
                <c:pt idx="3192">
                  <c:v>4.2988089999999994</c:v>
                </c:pt>
                <c:pt idx="3193">
                  <c:v>4.3023990000000003</c:v>
                </c:pt>
                <c:pt idx="3194">
                  <c:v>4.3059900000000004</c:v>
                </c:pt>
                <c:pt idx="3195">
                  <c:v>4.3095819999999998</c:v>
                </c:pt>
                <c:pt idx="3196">
                  <c:v>4.3131750000000002</c:v>
                </c:pt>
                <c:pt idx="3197">
                  <c:v>4.3167689999999999</c:v>
                </c:pt>
                <c:pt idx="3198">
                  <c:v>4.3203629999999995</c:v>
                </c:pt>
                <c:pt idx="3199">
                  <c:v>4.3239580000000002</c:v>
                </c:pt>
                <c:pt idx="3200">
                  <c:v>4.3275540000000001</c:v>
                </c:pt>
                <c:pt idx="3201">
                  <c:v>4.3311510000000002</c:v>
                </c:pt>
                <c:pt idx="3202">
                  <c:v>4.3347480000000003</c:v>
                </c:pt>
                <c:pt idx="3203">
                  <c:v>4.3383470000000006</c:v>
                </c:pt>
                <c:pt idx="3204">
                  <c:v>4.3419460000000001</c:v>
                </c:pt>
                <c:pt idx="3205">
                  <c:v>4.3455459999999997</c:v>
                </c:pt>
                <c:pt idx="3206">
                  <c:v>4.3491470000000003</c:v>
                </c:pt>
                <c:pt idx="3207">
                  <c:v>4.3527480000000001</c:v>
                </c:pt>
                <c:pt idx="3208">
                  <c:v>4.3563509999999992</c:v>
                </c:pt>
                <c:pt idx="3209">
                  <c:v>4.3599550000000002</c:v>
                </c:pt>
                <c:pt idx="3210">
                  <c:v>4.3635580000000003</c:v>
                </c:pt>
                <c:pt idx="3211">
                  <c:v>4.3671630000000006</c:v>
                </c:pt>
                <c:pt idx="3212">
                  <c:v>4.3707690000000001</c:v>
                </c:pt>
                <c:pt idx="3213">
                  <c:v>4.3743749999999997</c:v>
                </c:pt>
                <c:pt idx="3214">
                  <c:v>4.3779830000000004</c:v>
                </c:pt>
                <c:pt idx="3215">
                  <c:v>4.3815909999999993</c:v>
                </c:pt>
                <c:pt idx="3216">
                  <c:v>4.3851990000000001</c:v>
                </c:pt>
                <c:pt idx="3217">
                  <c:v>4.3888089999999993</c:v>
                </c:pt>
                <c:pt idx="3218">
                  <c:v>4.3924189999999994</c:v>
                </c:pt>
                <c:pt idx="3219">
                  <c:v>4.3960309999999998</c:v>
                </c:pt>
                <c:pt idx="3220">
                  <c:v>4.3996430000000002</c:v>
                </c:pt>
                <c:pt idx="3221">
                  <c:v>4.4032549999999997</c:v>
                </c:pt>
                <c:pt idx="3222">
                  <c:v>4.4068689999999995</c:v>
                </c:pt>
                <c:pt idx="3223">
                  <c:v>4.4104830000000002</c:v>
                </c:pt>
                <c:pt idx="3224">
                  <c:v>4.4140990000000002</c:v>
                </c:pt>
                <c:pt idx="3225">
                  <c:v>4.4177150000000003</c:v>
                </c:pt>
                <c:pt idx="3226">
                  <c:v>4.4213309999999995</c:v>
                </c:pt>
                <c:pt idx="3227">
                  <c:v>4.4249489999999998</c:v>
                </c:pt>
                <c:pt idx="3228">
                  <c:v>4.4285669999999993</c:v>
                </c:pt>
                <c:pt idx="3229">
                  <c:v>4.4321860000000006</c:v>
                </c:pt>
                <c:pt idx="3230">
                  <c:v>4.4358069999999996</c:v>
                </c:pt>
                <c:pt idx="3231">
                  <c:v>4.4394270000000002</c:v>
                </c:pt>
                <c:pt idx="3232">
                  <c:v>4.4430480000000001</c:v>
                </c:pt>
                <c:pt idx="3233">
                  <c:v>4.4466710000000003</c:v>
                </c:pt>
                <c:pt idx="3234">
                  <c:v>4.4502939999999995</c:v>
                </c:pt>
                <c:pt idx="3235">
                  <c:v>4.4539180000000007</c:v>
                </c:pt>
                <c:pt idx="3236">
                  <c:v>4.4575429999999994</c:v>
                </c:pt>
                <c:pt idx="3237">
                  <c:v>4.4611679999999998</c:v>
                </c:pt>
                <c:pt idx="3238">
                  <c:v>4.4647940000000004</c:v>
                </c:pt>
                <c:pt idx="3239">
                  <c:v>4.4684210000000002</c:v>
                </c:pt>
                <c:pt idx="3240">
                  <c:v>4.4720489999999993</c:v>
                </c:pt>
                <c:pt idx="3241">
                  <c:v>4.4756770000000001</c:v>
                </c:pt>
                <c:pt idx="3242">
                  <c:v>4.4793070000000004</c:v>
                </c:pt>
                <c:pt idx="3243">
                  <c:v>4.4829370000000006</c:v>
                </c:pt>
                <c:pt idx="3244">
                  <c:v>4.4865680000000001</c:v>
                </c:pt>
                <c:pt idx="3245">
                  <c:v>4.4901990000000005</c:v>
                </c:pt>
                <c:pt idx="3246">
                  <c:v>4.4938319999999994</c:v>
                </c:pt>
                <c:pt idx="3247">
                  <c:v>4.497465</c:v>
                </c:pt>
                <c:pt idx="3248">
                  <c:v>4.501099</c:v>
                </c:pt>
                <c:pt idx="3249">
                  <c:v>4.5047330000000008</c:v>
                </c:pt>
                <c:pt idx="3250">
                  <c:v>4.5083690000000001</c:v>
                </c:pt>
                <c:pt idx="3251">
                  <c:v>4.5120050000000003</c:v>
                </c:pt>
                <c:pt idx="3252">
                  <c:v>4.5156420000000006</c:v>
                </c:pt>
                <c:pt idx="3253">
                  <c:v>4.5192799999999993</c:v>
                </c:pt>
                <c:pt idx="3254">
                  <c:v>4.5229189999999999</c:v>
                </c:pt>
                <c:pt idx="3255">
                  <c:v>4.5265579999999996</c:v>
                </c:pt>
                <c:pt idx="3256">
                  <c:v>4.5301980000000004</c:v>
                </c:pt>
                <c:pt idx="3257">
                  <c:v>4.5338389999999995</c:v>
                </c:pt>
                <c:pt idx="3258">
                  <c:v>4.5374800000000004</c:v>
                </c:pt>
                <c:pt idx="3259">
                  <c:v>4.5411229999999998</c:v>
                </c:pt>
                <c:pt idx="3260">
                  <c:v>4.5447660000000001</c:v>
                </c:pt>
                <c:pt idx="3261">
                  <c:v>4.5484100000000005</c:v>
                </c:pt>
                <c:pt idx="3262">
                  <c:v>4.5520550000000002</c:v>
                </c:pt>
                <c:pt idx="3263">
                  <c:v>4.5556999999999999</c:v>
                </c:pt>
                <c:pt idx="3264">
                  <c:v>4.5593459999999997</c:v>
                </c:pt>
                <c:pt idx="3265">
                  <c:v>4.5629939999999998</c:v>
                </c:pt>
                <c:pt idx="3266">
                  <c:v>4.5666409999999997</c:v>
                </c:pt>
                <c:pt idx="3267">
                  <c:v>4.57029</c:v>
                </c:pt>
                <c:pt idx="3268">
                  <c:v>4.5739390000000002</c:v>
                </c:pt>
                <c:pt idx="3269">
                  <c:v>4.5775889999999997</c:v>
                </c:pt>
                <c:pt idx="3270">
                  <c:v>4.5812400000000002</c:v>
                </c:pt>
                <c:pt idx="3271">
                  <c:v>4.5848909999999998</c:v>
                </c:pt>
                <c:pt idx="3272">
                  <c:v>4.5885429999999996</c:v>
                </c:pt>
                <c:pt idx="3273">
                  <c:v>4.5921970000000005</c:v>
                </c:pt>
                <c:pt idx="3274">
                  <c:v>4.5958500000000004</c:v>
                </c:pt>
                <c:pt idx="3275">
                  <c:v>4.5995050000000006</c:v>
                </c:pt>
                <c:pt idx="3276">
                  <c:v>4.6031599999999999</c:v>
                </c:pt>
                <c:pt idx="3277">
                  <c:v>4.6068159999999994</c:v>
                </c:pt>
                <c:pt idx="3278">
                  <c:v>4.6104730000000007</c:v>
                </c:pt>
                <c:pt idx="3279">
                  <c:v>4.6141300000000003</c:v>
                </c:pt>
                <c:pt idx="3280">
                  <c:v>4.617788</c:v>
                </c:pt>
                <c:pt idx="3281">
                  <c:v>4.621448</c:v>
                </c:pt>
                <c:pt idx="3282">
                  <c:v>4.6251069999999999</c:v>
                </c:pt>
                <c:pt idx="3283">
                  <c:v>4.628768</c:v>
                </c:pt>
                <c:pt idx="3284">
                  <c:v>4.6324290000000001</c:v>
                </c:pt>
                <c:pt idx="3285">
                  <c:v>4.6360910000000004</c:v>
                </c:pt>
                <c:pt idx="3286">
                  <c:v>4.6397539999999999</c:v>
                </c:pt>
                <c:pt idx="3287">
                  <c:v>4.6434170000000003</c:v>
                </c:pt>
                <c:pt idx="3288">
                  <c:v>4.6470820000000002</c:v>
                </c:pt>
                <c:pt idx="3289">
                  <c:v>4.6507459999999998</c:v>
                </c:pt>
                <c:pt idx="3290">
                  <c:v>4.6544119999999998</c:v>
                </c:pt>
                <c:pt idx="3291">
                  <c:v>4.6580789999999999</c:v>
                </c:pt>
                <c:pt idx="3292">
                  <c:v>4.6617459999999999</c:v>
                </c:pt>
                <c:pt idx="3293">
                  <c:v>4.6654139999999993</c:v>
                </c:pt>
                <c:pt idx="3294">
                  <c:v>4.6690829999999997</c:v>
                </c:pt>
                <c:pt idx="3295">
                  <c:v>4.672752</c:v>
                </c:pt>
                <c:pt idx="3296">
                  <c:v>4.6764220000000005</c:v>
                </c:pt>
                <c:pt idx="3297">
                  <c:v>4.6800929999999994</c:v>
                </c:pt>
                <c:pt idx="3298">
                  <c:v>4.6837650000000002</c:v>
                </c:pt>
                <c:pt idx="3299">
                  <c:v>4.6874370000000001</c:v>
                </c:pt>
                <c:pt idx="3300">
                  <c:v>4.6911100000000001</c:v>
                </c:pt>
                <c:pt idx="3301">
                  <c:v>4.6947839999999994</c:v>
                </c:pt>
                <c:pt idx="3302">
                  <c:v>4.6984590000000006</c:v>
                </c:pt>
                <c:pt idx="3303">
                  <c:v>4.702134</c:v>
                </c:pt>
                <c:pt idx="3304">
                  <c:v>4.7058100000000005</c:v>
                </c:pt>
                <c:pt idx="3305">
                  <c:v>4.7094870000000002</c:v>
                </c:pt>
                <c:pt idx="3306">
                  <c:v>4.7131639999999999</c:v>
                </c:pt>
                <c:pt idx="3307">
                  <c:v>4.7168419999999998</c:v>
                </c:pt>
                <c:pt idx="3308">
                  <c:v>4.7205220000000008</c:v>
                </c:pt>
                <c:pt idx="3309">
                  <c:v>4.7242009999999999</c:v>
                </c:pt>
                <c:pt idx="3310">
                  <c:v>4.727881</c:v>
                </c:pt>
                <c:pt idx="3311">
                  <c:v>4.7315620000000003</c:v>
                </c:pt>
                <c:pt idx="3312">
                  <c:v>4.7352440000000007</c:v>
                </c:pt>
                <c:pt idx="3313">
                  <c:v>4.7389270000000003</c:v>
                </c:pt>
                <c:pt idx="3314">
                  <c:v>4.74261</c:v>
                </c:pt>
                <c:pt idx="3315">
                  <c:v>4.7462949999999999</c:v>
                </c:pt>
                <c:pt idx="3316">
                  <c:v>4.7499789999999997</c:v>
                </c:pt>
                <c:pt idx="3317">
                  <c:v>4.7536649999999998</c:v>
                </c:pt>
                <c:pt idx="3318">
                  <c:v>4.7573509999999999</c:v>
                </c:pt>
                <c:pt idx="3319">
                  <c:v>4.7610380000000001</c:v>
                </c:pt>
                <c:pt idx="3320">
                  <c:v>4.7647250000000003</c:v>
                </c:pt>
                <c:pt idx="3321">
                  <c:v>4.7684139999999999</c:v>
                </c:pt>
                <c:pt idx="3322">
                  <c:v>4.7721029999999995</c:v>
                </c:pt>
                <c:pt idx="3323">
                  <c:v>4.7757930000000002</c:v>
                </c:pt>
                <c:pt idx="3324">
                  <c:v>4.7794829999999999</c:v>
                </c:pt>
                <c:pt idx="3325">
                  <c:v>4.7831740000000007</c:v>
                </c:pt>
                <c:pt idx="3326">
                  <c:v>4.7868659999999998</c:v>
                </c:pt>
                <c:pt idx="3327">
                  <c:v>4.790559</c:v>
                </c:pt>
                <c:pt idx="3328">
                  <c:v>4.7942530000000003</c:v>
                </c:pt>
                <c:pt idx="3329">
                  <c:v>4.7979470000000006</c:v>
                </c:pt>
                <c:pt idx="3330">
                  <c:v>4.801641</c:v>
                </c:pt>
                <c:pt idx="3331">
                  <c:v>4.8053369999999997</c:v>
                </c:pt>
                <c:pt idx="3332">
                  <c:v>4.8090329999999994</c:v>
                </c:pt>
                <c:pt idx="3333">
                  <c:v>4.8127300000000002</c:v>
                </c:pt>
                <c:pt idx="3334">
                  <c:v>4.8164280000000002</c:v>
                </c:pt>
                <c:pt idx="3335">
                  <c:v>4.8201260000000001</c:v>
                </c:pt>
                <c:pt idx="3336">
                  <c:v>4.8238250000000003</c:v>
                </c:pt>
                <c:pt idx="3337">
                  <c:v>4.8275249999999996</c:v>
                </c:pt>
                <c:pt idx="3338">
                  <c:v>4.831226</c:v>
                </c:pt>
                <c:pt idx="3339">
                  <c:v>4.8349270000000004</c:v>
                </c:pt>
                <c:pt idx="3340">
                  <c:v>4.8386290000000001</c:v>
                </c:pt>
                <c:pt idx="3341">
                  <c:v>4.8423309999999997</c:v>
                </c:pt>
                <c:pt idx="3342">
                  <c:v>4.8460350000000005</c:v>
                </c:pt>
                <c:pt idx="3343">
                  <c:v>4.8497380000000003</c:v>
                </c:pt>
                <c:pt idx="3344">
                  <c:v>4.8534429999999995</c:v>
                </c:pt>
                <c:pt idx="3345">
                  <c:v>4.8571489999999997</c:v>
                </c:pt>
                <c:pt idx="3346">
                  <c:v>4.8608549999999999</c:v>
                </c:pt>
                <c:pt idx="3347">
                  <c:v>4.8645610000000001</c:v>
                </c:pt>
                <c:pt idx="3348">
                  <c:v>4.8682689999999997</c:v>
                </c:pt>
                <c:pt idx="3349">
                  <c:v>4.8719770000000002</c:v>
                </c:pt>
                <c:pt idx="3350">
                  <c:v>4.875686</c:v>
                </c:pt>
                <c:pt idx="3351">
                  <c:v>4.8793959999999998</c:v>
                </c:pt>
                <c:pt idx="3352">
                  <c:v>4.8831059999999997</c:v>
                </c:pt>
                <c:pt idx="3353">
                  <c:v>4.8868169999999997</c:v>
                </c:pt>
                <c:pt idx="3354">
                  <c:v>4.8905289999999999</c:v>
                </c:pt>
                <c:pt idx="3355">
                  <c:v>4.8942410000000001</c:v>
                </c:pt>
                <c:pt idx="3356">
                  <c:v>4.8979540000000004</c:v>
                </c:pt>
                <c:pt idx="3357">
                  <c:v>4.9016690000000001</c:v>
                </c:pt>
                <c:pt idx="3358">
                  <c:v>4.9053830000000005</c:v>
                </c:pt>
                <c:pt idx="3359">
                  <c:v>4.9090980000000002</c:v>
                </c:pt>
                <c:pt idx="3360">
                  <c:v>4.912814</c:v>
                </c:pt>
                <c:pt idx="3361">
                  <c:v>4.916531</c:v>
                </c:pt>
                <c:pt idx="3362">
                  <c:v>4.920248</c:v>
                </c:pt>
                <c:pt idx="3363">
                  <c:v>4.9239660000000001</c:v>
                </c:pt>
                <c:pt idx="3364">
                  <c:v>4.9276850000000003</c:v>
                </c:pt>
                <c:pt idx="3365">
                  <c:v>4.9314040000000006</c:v>
                </c:pt>
                <c:pt idx="3366">
                  <c:v>4.9351240000000001</c:v>
                </c:pt>
                <c:pt idx="3367">
                  <c:v>4.9388449999999997</c:v>
                </c:pt>
                <c:pt idx="3368">
                  <c:v>4.9425660000000002</c:v>
                </c:pt>
                <c:pt idx="3369">
                  <c:v>4.946288</c:v>
                </c:pt>
                <c:pt idx="3370">
                  <c:v>4.9500109999999999</c:v>
                </c:pt>
                <c:pt idx="3371">
                  <c:v>4.953735</c:v>
                </c:pt>
                <c:pt idx="3372">
                  <c:v>4.9574579999999999</c:v>
                </c:pt>
                <c:pt idx="3373">
                  <c:v>4.9611830000000001</c:v>
                </c:pt>
                <c:pt idx="3374">
                  <c:v>4.9649089999999996</c:v>
                </c:pt>
                <c:pt idx="3375">
                  <c:v>4.9686349999999999</c:v>
                </c:pt>
                <c:pt idx="3376">
                  <c:v>4.9723620000000004</c:v>
                </c:pt>
                <c:pt idx="3377">
                  <c:v>4.9760900000000001</c:v>
                </c:pt>
                <c:pt idx="3378">
                  <c:v>4.9798179999999999</c:v>
                </c:pt>
                <c:pt idx="3379">
                  <c:v>4.9835469999999997</c:v>
                </c:pt>
                <c:pt idx="3380">
                  <c:v>4.9872769999999997</c:v>
                </c:pt>
                <c:pt idx="3381">
                  <c:v>4.9910070000000006</c:v>
                </c:pt>
                <c:pt idx="3382">
                  <c:v>4.9947369999999998</c:v>
                </c:pt>
                <c:pt idx="3383">
                  <c:v>4.9984690000000001</c:v>
                </c:pt>
                <c:pt idx="3384">
                  <c:v>5.0022019999999996</c:v>
                </c:pt>
                <c:pt idx="3385">
                  <c:v>5.005935</c:v>
                </c:pt>
                <c:pt idx="3386">
                  <c:v>5.0096680000000005</c:v>
                </c:pt>
                <c:pt idx="3387">
                  <c:v>5.0134029999999994</c:v>
                </c:pt>
                <c:pt idx="3388">
                  <c:v>5.0171380000000001</c:v>
                </c:pt>
                <c:pt idx="3389">
                  <c:v>5.0208740000000001</c:v>
                </c:pt>
                <c:pt idx="3390">
                  <c:v>5.02461</c:v>
                </c:pt>
                <c:pt idx="3391">
                  <c:v>5.0283470000000001</c:v>
                </c:pt>
                <c:pt idx="3392">
                  <c:v>5.0320850000000004</c:v>
                </c:pt>
                <c:pt idx="3393">
                  <c:v>5.0358229999999997</c:v>
                </c:pt>
                <c:pt idx="3394">
                  <c:v>5.0395620000000001</c:v>
                </c:pt>
                <c:pt idx="3395">
                  <c:v>5.0433020000000006</c:v>
                </c:pt>
                <c:pt idx="3396">
                  <c:v>5.0470420000000003</c:v>
                </c:pt>
                <c:pt idx="3397">
                  <c:v>5.0507840000000002</c:v>
                </c:pt>
                <c:pt idx="3398">
                  <c:v>5.0545249999999999</c:v>
                </c:pt>
                <c:pt idx="3399">
                  <c:v>5.058268</c:v>
                </c:pt>
                <c:pt idx="3400">
                  <c:v>5.062011</c:v>
                </c:pt>
                <c:pt idx="3401">
                  <c:v>5.0657550000000002</c:v>
                </c:pt>
                <c:pt idx="3402">
                  <c:v>5.0694989999999995</c:v>
                </c:pt>
                <c:pt idx="3403">
                  <c:v>5.0732439999999999</c:v>
                </c:pt>
                <c:pt idx="3404">
                  <c:v>5.0769900000000003</c:v>
                </c:pt>
                <c:pt idx="3405">
                  <c:v>5.0807359999999999</c:v>
                </c:pt>
                <c:pt idx="3406">
                  <c:v>5.0844829999999996</c:v>
                </c:pt>
                <c:pt idx="3407">
                  <c:v>5.0882310000000004</c:v>
                </c:pt>
                <c:pt idx="3408">
                  <c:v>5.0919790000000003</c:v>
                </c:pt>
                <c:pt idx="3409">
                  <c:v>5.0957280000000003</c:v>
                </c:pt>
                <c:pt idx="3410">
                  <c:v>5.0994780000000004</c:v>
                </c:pt>
                <c:pt idx="3411">
                  <c:v>5.1032289999999998</c:v>
                </c:pt>
                <c:pt idx="3412">
                  <c:v>5.1069800000000001</c:v>
                </c:pt>
                <c:pt idx="3413">
                  <c:v>5.1107310000000004</c:v>
                </c:pt>
                <c:pt idx="3414">
                  <c:v>5.114484</c:v>
                </c:pt>
                <c:pt idx="3415">
                  <c:v>5.1182359999999996</c:v>
                </c:pt>
                <c:pt idx="3416">
                  <c:v>5.1219900000000003</c:v>
                </c:pt>
                <c:pt idx="3417">
                  <c:v>5.1257450000000002</c:v>
                </c:pt>
                <c:pt idx="3418">
                  <c:v>5.1295000000000002</c:v>
                </c:pt>
                <c:pt idx="3419">
                  <c:v>5.1332550000000001</c:v>
                </c:pt>
                <c:pt idx="3420">
                  <c:v>5.1370110000000002</c:v>
                </c:pt>
                <c:pt idx="3421">
                  <c:v>5.1407680000000004</c:v>
                </c:pt>
                <c:pt idx="3422">
                  <c:v>5.1445259999999999</c:v>
                </c:pt>
                <c:pt idx="3423">
                  <c:v>5.1482849999999996</c:v>
                </c:pt>
                <c:pt idx="3424">
                  <c:v>5.1520429999999999</c:v>
                </c:pt>
                <c:pt idx="3425">
                  <c:v>5.1558029999999997</c:v>
                </c:pt>
                <c:pt idx="3426">
                  <c:v>5.1595629999999995</c:v>
                </c:pt>
                <c:pt idx="3427">
                  <c:v>5.1633240000000002</c:v>
                </c:pt>
                <c:pt idx="3428">
                  <c:v>5.1670860000000003</c:v>
                </c:pt>
                <c:pt idx="3429">
                  <c:v>5.1708479999999994</c:v>
                </c:pt>
                <c:pt idx="3430">
                  <c:v>5.1746099999999995</c:v>
                </c:pt>
                <c:pt idx="3431">
                  <c:v>5.1783740000000007</c:v>
                </c:pt>
                <c:pt idx="3432">
                  <c:v>5.1821380000000001</c:v>
                </c:pt>
                <c:pt idx="3433">
                  <c:v>5.1859030000000006</c:v>
                </c:pt>
                <c:pt idx="3434">
                  <c:v>5.1896679999999993</c:v>
                </c:pt>
                <c:pt idx="3435">
                  <c:v>5.1934339999999999</c:v>
                </c:pt>
                <c:pt idx="3436">
                  <c:v>5.1972010000000006</c:v>
                </c:pt>
                <c:pt idx="3437">
                  <c:v>5.2009680000000005</c:v>
                </c:pt>
                <c:pt idx="3438">
                  <c:v>5.2047359999999996</c:v>
                </c:pt>
                <c:pt idx="3439">
                  <c:v>5.2085050000000006</c:v>
                </c:pt>
                <c:pt idx="3440">
                  <c:v>5.2122739999999999</c:v>
                </c:pt>
                <c:pt idx="3441">
                  <c:v>5.2160440000000001</c:v>
                </c:pt>
                <c:pt idx="3442">
                  <c:v>5.2198149999999996</c:v>
                </c:pt>
                <c:pt idx="3443">
                  <c:v>5.2235860000000001</c:v>
                </c:pt>
                <c:pt idx="3444">
                  <c:v>5.2273579999999997</c:v>
                </c:pt>
                <c:pt idx="3445">
                  <c:v>5.2311299999999994</c:v>
                </c:pt>
                <c:pt idx="3446">
                  <c:v>5.2349030000000001</c:v>
                </c:pt>
                <c:pt idx="3447">
                  <c:v>5.238677</c:v>
                </c:pt>
                <c:pt idx="3448">
                  <c:v>5.2424520000000001</c:v>
                </c:pt>
                <c:pt idx="3449">
                  <c:v>5.2462260000000001</c:v>
                </c:pt>
                <c:pt idx="3450">
                  <c:v>5.2500020000000003</c:v>
                </c:pt>
                <c:pt idx="3451">
                  <c:v>5.2537779999999996</c:v>
                </c:pt>
                <c:pt idx="3452">
                  <c:v>5.257555</c:v>
                </c:pt>
                <c:pt idx="3453">
                  <c:v>5.2613329999999996</c:v>
                </c:pt>
                <c:pt idx="3454">
                  <c:v>5.2651110000000001</c:v>
                </c:pt>
                <c:pt idx="3455">
                  <c:v>5.2688899999999999</c:v>
                </c:pt>
                <c:pt idx="3456">
                  <c:v>5.2726689999999996</c:v>
                </c:pt>
                <c:pt idx="3457">
                  <c:v>5.2764489999999995</c:v>
                </c:pt>
                <c:pt idx="3458">
                  <c:v>5.2802300000000004</c:v>
                </c:pt>
                <c:pt idx="3459">
                  <c:v>5.2840120000000006</c:v>
                </c:pt>
                <c:pt idx="3460">
                  <c:v>5.2877929999999997</c:v>
                </c:pt>
                <c:pt idx="3461">
                  <c:v>5.2915760000000001</c:v>
                </c:pt>
                <c:pt idx="3462">
                  <c:v>5.2953599999999996</c:v>
                </c:pt>
                <c:pt idx="3463">
                  <c:v>5.2991429999999999</c:v>
                </c:pt>
                <c:pt idx="3464">
                  <c:v>5.3029280000000005</c:v>
                </c:pt>
                <c:pt idx="3465">
                  <c:v>5.3067130000000002</c:v>
                </c:pt>
                <c:pt idx="3466">
                  <c:v>5.3104990000000001</c:v>
                </c:pt>
                <c:pt idx="3467">
                  <c:v>5.3142849999999999</c:v>
                </c:pt>
                <c:pt idx="3468">
                  <c:v>5.3180719999999999</c:v>
                </c:pt>
                <c:pt idx="3469">
                  <c:v>5.32186</c:v>
                </c:pt>
                <c:pt idx="3470">
                  <c:v>5.3256479999999993</c:v>
                </c:pt>
                <c:pt idx="3471">
                  <c:v>5.3294370000000004</c:v>
                </c:pt>
                <c:pt idx="3472">
                  <c:v>5.3332269999999999</c:v>
                </c:pt>
                <c:pt idx="3473">
                  <c:v>5.3370170000000003</c:v>
                </c:pt>
                <c:pt idx="3474">
                  <c:v>5.340808</c:v>
                </c:pt>
                <c:pt idx="3475">
                  <c:v>5.3445990000000005</c:v>
                </c:pt>
                <c:pt idx="3476">
                  <c:v>5.3483910000000003</c:v>
                </c:pt>
                <c:pt idx="3477">
                  <c:v>5.3521840000000003</c:v>
                </c:pt>
                <c:pt idx="3478">
                  <c:v>5.3559769999999993</c:v>
                </c:pt>
                <c:pt idx="3479">
                  <c:v>5.3597710000000003</c:v>
                </c:pt>
                <c:pt idx="3480">
                  <c:v>5.3635649999999995</c:v>
                </c:pt>
                <c:pt idx="3481">
                  <c:v>5.3673609999999998</c:v>
                </c:pt>
                <c:pt idx="3482">
                  <c:v>5.371156</c:v>
                </c:pt>
                <c:pt idx="3483">
                  <c:v>5.3749519999999995</c:v>
                </c:pt>
                <c:pt idx="3484">
                  <c:v>5.378749</c:v>
                </c:pt>
                <c:pt idx="3485">
                  <c:v>5.3825469999999997</c:v>
                </c:pt>
                <c:pt idx="3486">
                  <c:v>5.3863449999999995</c:v>
                </c:pt>
                <c:pt idx="3487">
                  <c:v>5.3901440000000003</c:v>
                </c:pt>
                <c:pt idx="3488">
                  <c:v>5.3939430000000002</c:v>
                </c:pt>
                <c:pt idx="3489">
                  <c:v>5.3977440000000003</c:v>
                </c:pt>
                <c:pt idx="3490">
                  <c:v>5.4015440000000003</c:v>
                </c:pt>
                <c:pt idx="3491">
                  <c:v>5.4053449999999996</c:v>
                </c:pt>
                <c:pt idx="3492">
                  <c:v>5.4091469999999999</c:v>
                </c:pt>
                <c:pt idx="3493">
                  <c:v>5.4129499999999995</c:v>
                </c:pt>
                <c:pt idx="3494">
                  <c:v>5.4167529999999999</c:v>
                </c:pt>
                <c:pt idx="3495">
                  <c:v>5.4205570000000005</c:v>
                </c:pt>
                <c:pt idx="3496">
                  <c:v>5.4243610000000002</c:v>
                </c:pt>
                <c:pt idx="3497">
                  <c:v>5.428166</c:v>
                </c:pt>
                <c:pt idx="3498">
                  <c:v>5.431972</c:v>
                </c:pt>
                <c:pt idx="3499">
                  <c:v>5.4357769999999999</c:v>
                </c:pt>
                <c:pt idx="3500">
                  <c:v>5.439584</c:v>
                </c:pt>
                <c:pt idx="3501">
                  <c:v>5.4433910000000001</c:v>
                </c:pt>
                <c:pt idx="3502">
                  <c:v>5.4472000000000005</c:v>
                </c:pt>
                <c:pt idx="3503">
                  <c:v>5.4510079999999999</c:v>
                </c:pt>
                <c:pt idx="3504">
                  <c:v>5.4548170000000002</c:v>
                </c:pt>
                <c:pt idx="3505">
                  <c:v>5.4586269999999999</c:v>
                </c:pt>
                <c:pt idx="3506">
                  <c:v>5.4624369999999995</c:v>
                </c:pt>
                <c:pt idx="3507">
                  <c:v>5.4662480000000002</c:v>
                </c:pt>
                <c:pt idx="3508">
                  <c:v>5.4700599999999993</c:v>
                </c:pt>
                <c:pt idx="3509">
                  <c:v>5.4738720000000001</c:v>
                </c:pt>
                <c:pt idx="3510">
                  <c:v>5.4776850000000001</c:v>
                </c:pt>
                <c:pt idx="3511">
                  <c:v>5.4814990000000003</c:v>
                </c:pt>
                <c:pt idx="3512">
                  <c:v>5.4853130000000005</c:v>
                </c:pt>
                <c:pt idx="3513">
                  <c:v>5.4891269999999999</c:v>
                </c:pt>
                <c:pt idx="3514">
                  <c:v>5.4929420000000002</c:v>
                </c:pt>
                <c:pt idx="3515">
                  <c:v>5.4967579999999998</c:v>
                </c:pt>
                <c:pt idx="3516">
                  <c:v>5.5005749999999995</c:v>
                </c:pt>
                <c:pt idx="3517">
                  <c:v>5.5043920000000002</c:v>
                </c:pt>
                <c:pt idx="3518">
                  <c:v>5.5082089999999999</c:v>
                </c:pt>
                <c:pt idx="3519">
                  <c:v>5.5120280000000008</c:v>
                </c:pt>
                <c:pt idx="3520">
                  <c:v>5.5158459999999998</c:v>
                </c:pt>
                <c:pt idx="3521">
                  <c:v>5.519666</c:v>
                </c:pt>
                <c:pt idx="3522">
                  <c:v>5.5234860000000001</c:v>
                </c:pt>
                <c:pt idx="3523">
                  <c:v>5.5273060000000003</c:v>
                </c:pt>
                <c:pt idx="3524">
                  <c:v>5.5311279999999998</c:v>
                </c:pt>
                <c:pt idx="3525">
                  <c:v>5.5349490000000001</c:v>
                </c:pt>
                <c:pt idx="3526">
                  <c:v>5.5387709999999997</c:v>
                </c:pt>
                <c:pt idx="3527">
                  <c:v>5.5425939999999994</c:v>
                </c:pt>
                <c:pt idx="3528">
                  <c:v>5.5464180000000001</c:v>
                </c:pt>
                <c:pt idx="3529">
                  <c:v>5.5502420000000008</c:v>
                </c:pt>
                <c:pt idx="3530">
                  <c:v>5.5540669999999999</c:v>
                </c:pt>
                <c:pt idx="3531">
                  <c:v>5.5578919999999998</c:v>
                </c:pt>
                <c:pt idx="3532">
                  <c:v>5.5617179999999999</c:v>
                </c:pt>
                <c:pt idx="3533">
                  <c:v>5.5655450000000002</c:v>
                </c:pt>
                <c:pt idx="3534">
                  <c:v>5.5693720000000004</c:v>
                </c:pt>
                <c:pt idx="3535">
                  <c:v>5.5731999999999999</c:v>
                </c:pt>
                <c:pt idx="3536">
                  <c:v>5.5770280000000003</c:v>
                </c:pt>
                <c:pt idx="3537">
                  <c:v>5.5808560000000007</c:v>
                </c:pt>
                <c:pt idx="3538">
                  <c:v>5.5846860000000005</c:v>
                </c:pt>
                <c:pt idx="3539">
                  <c:v>5.5885160000000003</c:v>
                </c:pt>
                <c:pt idx="3540">
                  <c:v>5.5923470000000002</c:v>
                </c:pt>
                <c:pt idx="3541">
                  <c:v>5.5961780000000001</c:v>
                </c:pt>
                <c:pt idx="3542">
                  <c:v>5.6000100000000002</c:v>
                </c:pt>
                <c:pt idx="3543">
                  <c:v>5.6038420000000002</c:v>
                </c:pt>
                <c:pt idx="3544">
                  <c:v>5.6076750000000004</c:v>
                </c:pt>
                <c:pt idx="3545">
                  <c:v>5.6115089999999999</c:v>
                </c:pt>
                <c:pt idx="3546">
                  <c:v>5.6153430000000002</c:v>
                </c:pt>
                <c:pt idx="3547">
                  <c:v>5.6191779999999998</c:v>
                </c:pt>
                <c:pt idx="3548">
                  <c:v>5.6230129999999994</c:v>
                </c:pt>
                <c:pt idx="3549">
                  <c:v>5.626849</c:v>
                </c:pt>
                <c:pt idx="3550">
                  <c:v>5.6306849999999997</c:v>
                </c:pt>
                <c:pt idx="3551">
                  <c:v>5.6345220000000005</c:v>
                </c:pt>
                <c:pt idx="3552">
                  <c:v>5.6383600000000005</c:v>
                </c:pt>
                <c:pt idx="3553">
                  <c:v>5.6421980000000005</c:v>
                </c:pt>
                <c:pt idx="3554">
                  <c:v>5.6460369999999998</c:v>
                </c:pt>
                <c:pt idx="3555">
                  <c:v>5.6498759999999999</c:v>
                </c:pt>
                <c:pt idx="3556">
                  <c:v>5.6537159999999993</c:v>
                </c:pt>
                <c:pt idx="3557">
                  <c:v>5.6575560000000005</c:v>
                </c:pt>
                <c:pt idx="3558">
                  <c:v>5.6613980000000002</c:v>
                </c:pt>
                <c:pt idx="3559">
                  <c:v>5.6652389999999997</c:v>
                </c:pt>
                <c:pt idx="3560">
                  <c:v>5.6690819999999995</c:v>
                </c:pt>
                <c:pt idx="3561">
                  <c:v>5.6729240000000001</c:v>
                </c:pt>
                <c:pt idx="3562">
                  <c:v>5.6767679999999991</c:v>
                </c:pt>
                <c:pt idx="3563">
                  <c:v>5.680612</c:v>
                </c:pt>
                <c:pt idx="3564">
                  <c:v>5.684456</c:v>
                </c:pt>
                <c:pt idx="3565">
                  <c:v>5.6883010000000001</c:v>
                </c:pt>
                <c:pt idx="3566">
                  <c:v>5.6921469999999994</c:v>
                </c:pt>
                <c:pt idx="3567">
                  <c:v>5.6959929999999996</c:v>
                </c:pt>
                <c:pt idx="3568">
                  <c:v>5.69984</c:v>
                </c:pt>
                <c:pt idx="3569">
                  <c:v>5.7036880000000005</c:v>
                </c:pt>
                <c:pt idx="3570">
                  <c:v>5.707535</c:v>
                </c:pt>
                <c:pt idx="3571">
                  <c:v>5.7113839999999998</c:v>
                </c:pt>
                <c:pt idx="3572">
                  <c:v>5.7152330000000005</c:v>
                </c:pt>
                <c:pt idx="3573">
                  <c:v>5.7190829999999995</c:v>
                </c:pt>
                <c:pt idx="3574">
                  <c:v>5.7229330000000003</c:v>
                </c:pt>
                <c:pt idx="3575">
                  <c:v>5.7267840000000003</c:v>
                </c:pt>
                <c:pt idx="3576">
                  <c:v>5.7306350000000004</c:v>
                </c:pt>
                <c:pt idx="3577">
                  <c:v>5.7344869999999997</c:v>
                </c:pt>
                <c:pt idx="3578">
                  <c:v>5.73834</c:v>
                </c:pt>
                <c:pt idx="3579">
                  <c:v>5.7421929999999994</c:v>
                </c:pt>
                <c:pt idx="3580">
                  <c:v>5.7460469999999999</c:v>
                </c:pt>
                <c:pt idx="3581">
                  <c:v>5.7498999999999993</c:v>
                </c:pt>
                <c:pt idx="3582">
                  <c:v>5.753755</c:v>
                </c:pt>
                <c:pt idx="3583">
                  <c:v>5.7576109999999998</c:v>
                </c:pt>
                <c:pt idx="3584">
                  <c:v>5.7614659999999995</c:v>
                </c:pt>
                <c:pt idx="3585">
                  <c:v>5.7653230000000004</c:v>
                </c:pt>
                <c:pt idx="3586">
                  <c:v>5.7691799999999995</c:v>
                </c:pt>
                <c:pt idx="3587">
                  <c:v>5.7730380000000006</c:v>
                </c:pt>
                <c:pt idx="3588">
                  <c:v>5.7768959999999998</c:v>
                </c:pt>
                <c:pt idx="3589">
                  <c:v>5.7807550000000001</c:v>
                </c:pt>
                <c:pt idx="3590">
                  <c:v>5.7846140000000004</c:v>
                </c:pt>
                <c:pt idx="3591">
                  <c:v>5.7884729999999998</c:v>
                </c:pt>
                <c:pt idx="3592">
                  <c:v>5.7923339999999994</c:v>
                </c:pt>
                <c:pt idx="3593">
                  <c:v>5.796195</c:v>
                </c:pt>
                <c:pt idx="3594">
                  <c:v>5.8000559999999997</c:v>
                </c:pt>
                <c:pt idx="3595">
                  <c:v>5.8039180000000004</c:v>
                </c:pt>
                <c:pt idx="3596">
                  <c:v>5.8077809999999994</c:v>
                </c:pt>
                <c:pt idx="3597">
                  <c:v>5.8116440000000003</c:v>
                </c:pt>
                <c:pt idx="3598">
                  <c:v>5.8155079999999995</c:v>
                </c:pt>
                <c:pt idx="3599">
                  <c:v>5.8193719999999995</c:v>
                </c:pt>
                <c:pt idx="3600">
                  <c:v>5.8232369999999998</c:v>
                </c:pt>
                <c:pt idx="3601">
                  <c:v>5.827102</c:v>
                </c:pt>
                <c:pt idx="3602">
                  <c:v>5.8309679999999995</c:v>
                </c:pt>
                <c:pt idx="3603">
                  <c:v>5.834835</c:v>
                </c:pt>
                <c:pt idx="3604">
                  <c:v>5.8387020000000005</c:v>
                </c:pt>
                <c:pt idx="3605">
                  <c:v>5.8425700000000003</c:v>
                </c:pt>
                <c:pt idx="3606">
                  <c:v>5.846438</c:v>
                </c:pt>
                <c:pt idx="3607">
                  <c:v>5.8503060000000007</c:v>
                </c:pt>
                <c:pt idx="3608">
                  <c:v>5.8541759999999998</c:v>
                </c:pt>
                <c:pt idx="3609">
                  <c:v>5.8580460000000008</c:v>
                </c:pt>
                <c:pt idx="3610">
                  <c:v>5.8619159999999999</c:v>
                </c:pt>
                <c:pt idx="3611">
                  <c:v>5.8657870000000001</c:v>
                </c:pt>
                <c:pt idx="3612">
                  <c:v>5.8696579999999994</c:v>
                </c:pt>
                <c:pt idx="3613">
                  <c:v>5.8735299999999997</c:v>
                </c:pt>
                <c:pt idx="3614">
                  <c:v>5.8774030000000002</c:v>
                </c:pt>
                <c:pt idx="3615">
                  <c:v>5.8812760000000006</c:v>
                </c:pt>
                <c:pt idx="3616">
                  <c:v>5.8851499999999994</c:v>
                </c:pt>
                <c:pt idx="3617">
                  <c:v>5.889024</c:v>
                </c:pt>
                <c:pt idx="3618">
                  <c:v>5.8928979999999997</c:v>
                </c:pt>
                <c:pt idx="3619">
                  <c:v>5.8967739999999997</c:v>
                </c:pt>
                <c:pt idx="3620">
                  <c:v>5.9006500000000006</c:v>
                </c:pt>
                <c:pt idx="3621">
                  <c:v>5.9045260000000006</c:v>
                </c:pt>
                <c:pt idx="3622">
                  <c:v>5.9084029999999998</c:v>
                </c:pt>
                <c:pt idx="3623">
                  <c:v>5.9122810000000001</c:v>
                </c:pt>
                <c:pt idx="3624">
                  <c:v>5.9161589999999995</c:v>
                </c:pt>
                <c:pt idx="3625">
                  <c:v>5.9200370000000007</c:v>
                </c:pt>
                <c:pt idx="3626">
                  <c:v>5.9239160000000002</c:v>
                </c:pt>
                <c:pt idx="3627">
                  <c:v>5.9277959999999998</c:v>
                </c:pt>
                <c:pt idx="3628">
                  <c:v>5.9316760000000004</c:v>
                </c:pt>
                <c:pt idx="3629">
                  <c:v>5.9355570000000002</c:v>
                </c:pt>
                <c:pt idx="3630">
                  <c:v>5.939438</c:v>
                </c:pt>
                <c:pt idx="3631">
                  <c:v>5.9433199999999999</c:v>
                </c:pt>
                <c:pt idx="3632">
                  <c:v>5.9472020000000008</c:v>
                </c:pt>
                <c:pt idx="3633">
                  <c:v>5.951085</c:v>
                </c:pt>
                <c:pt idx="3634">
                  <c:v>5.954968</c:v>
                </c:pt>
                <c:pt idx="3635">
                  <c:v>5.9588519999999994</c:v>
                </c:pt>
                <c:pt idx="3636">
                  <c:v>5.9627369999999997</c:v>
                </c:pt>
                <c:pt idx="3637">
                  <c:v>5.9666220000000001</c:v>
                </c:pt>
                <c:pt idx="3638">
                  <c:v>5.9705069999999996</c:v>
                </c:pt>
                <c:pt idx="3639">
                  <c:v>5.9743940000000002</c:v>
                </c:pt>
                <c:pt idx="3640">
                  <c:v>5.9782799999999998</c:v>
                </c:pt>
                <c:pt idx="3641">
                  <c:v>5.9821680000000006</c:v>
                </c:pt>
                <c:pt idx="3642">
                  <c:v>5.9860549999999995</c:v>
                </c:pt>
                <c:pt idx="3643">
                  <c:v>5.9899439999999995</c:v>
                </c:pt>
                <c:pt idx="3644">
                  <c:v>5.9938320000000003</c:v>
                </c:pt>
                <c:pt idx="3645">
                  <c:v>5.9977219999999996</c:v>
                </c:pt>
                <c:pt idx="3646">
                  <c:v>6.0016109999999996</c:v>
                </c:pt>
                <c:pt idx="3647">
                  <c:v>6.0055019999999999</c:v>
                </c:pt>
                <c:pt idx="3648">
                  <c:v>6.0093930000000002</c:v>
                </c:pt>
                <c:pt idx="3649">
                  <c:v>6.0132839999999996</c:v>
                </c:pt>
                <c:pt idx="3650">
                  <c:v>6.0171760000000001</c:v>
                </c:pt>
                <c:pt idx="3651">
                  <c:v>6.0210690000000007</c:v>
                </c:pt>
                <c:pt idx="3652">
                  <c:v>6.0249620000000004</c:v>
                </c:pt>
                <c:pt idx="3653">
                  <c:v>6.0288550000000001</c:v>
                </c:pt>
                <c:pt idx="3654">
                  <c:v>6.0327500000000001</c:v>
                </c:pt>
                <c:pt idx="3655">
                  <c:v>6.0366439999999999</c:v>
                </c:pt>
                <c:pt idx="3656">
                  <c:v>6.0405389999999999</c:v>
                </c:pt>
                <c:pt idx="3657">
                  <c:v>6.044435</c:v>
                </c:pt>
                <c:pt idx="3658">
                  <c:v>6.0483309999999992</c:v>
                </c:pt>
                <c:pt idx="3659">
                  <c:v>6.0522279999999995</c:v>
                </c:pt>
                <c:pt idx="3660">
                  <c:v>6.0561249999999998</c:v>
                </c:pt>
                <c:pt idx="3661">
                  <c:v>6.0600230000000002</c:v>
                </c:pt>
                <c:pt idx="3662">
                  <c:v>6.0639209999999997</c:v>
                </c:pt>
                <c:pt idx="3663">
                  <c:v>6.0678200000000002</c:v>
                </c:pt>
                <c:pt idx="3664">
                  <c:v>6.0717189999999999</c:v>
                </c:pt>
                <c:pt idx="3665">
                  <c:v>6.0756189999999997</c:v>
                </c:pt>
                <c:pt idx="3666">
                  <c:v>6.0795199999999996</c:v>
                </c:pt>
                <c:pt idx="3667">
                  <c:v>6.0834200000000003</c:v>
                </c:pt>
                <c:pt idx="3668">
                  <c:v>6.0873220000000003</c:v>
                </c:pt>
                <c:pt idx="3669">
                  <c:v>6.0912240000000004</c:v>
                </c:pt>
                <c:pt idx="3670">
                  <c:v>6.0951269999999997</c:v>
                </c:pt>
                <c:pt idx="3671">
                  <c:v>6.0990289999999998</c:v>
                </c:pt>
                <c:pt idx="3672">
                  <c:v>6.1029329999999993</c:v>
                </c:pt>
                <c:pt idx="3673">
                  <c:v>6.1068370000000005</c:v>
                </c:pt>
                <c:pt idx="3674">
                  <c:v>6.1107420000000001</c:v>
                </c:pt>
                <c:pt idx="3675">
                  <c:v>6.1146469999999997</c:v>
                </c:pt>
                <c:pt idx="3676">
                  <c:v>6.1185529999999995</c:v>
                </c:pt>
                <c:pt idx="3677">
                  <c:v>6.1224590000000001</c:v>
                </c:pt>
                <c:pt idx="3678">
                  <c:v>6.126366</c:v>
                </c:pt>
                <c:pt idx="3679">
                  <c:v>6.1302730000000007</c:v>
                </c:pt>
                <c:pt idx="3680">
                  <c:v>6.1341800000000006</c:v>
                </c:pt>
                <c:pt idx="3681">
                  <c:v>6.1380889999999999</c:v>
                </c:pt>
                <c:pt idx="3682">
                  <c:v>6.1419969999999999</c:v>
                </c:pt>
                <c:pt idx="3683">
                  <c:v>6.1459070000000002</c:v>
                </c:pt>
                <c:pt idx="3684">
                  <c:v>6.1498159999999995</c:v>
                </c:pt>
                <c:pt idx="3685">
                  <c:v>6.1537259999999998</c:v>
                </c:pt>
                <c:pt idx="3686">
                  <c:v>6.1576380000000004</c:v>
                </c:pt>
                <c:pt idx="3687">
                  <c:v>6.1615489999999999</c:v>
                </c:pt>
                <c:pt idx="3688">
                  <c:v>6.1654609999999996</c:v>
                </c:pt>
                <c:pt idx="3689">
                  <c:v>6.1693729999999993</c:v>
                </c:pt>
                <c:pt idx="3690">
                  <c:v>6.1732860000000001</c:v>
                </c:pt>
                <c:pt idx="3691">
                  <c:v>6.1771990000000008</c:v>
                </c:pt>
                <c:pt idx="3692">
                  <c:v>6.1811129999999999</c:v>
                </c:pt>
                <c:pt idx="3693">
                  <c:v>6.1850269999999998</c:v>
                </c:pt>
                <c:pt idx="3694">
                  <c:v>6.1889419999999999</c:v>
                </c:pt>
                <c:pt idx="3695">
                  <c:v>6.1928580000000002</c:v>
                </c:pt>
                <c:pt idx="3696">
                  <c:v>6.1967740000000004</c:v>
                </c:pt>
                <c:pt idx="3697">
                  <c:v>6.2006899999999998</c:v>
                </c:pt>
                <c:pt idx="3698">
                  <c:v>6.2046070000000002</c:v>
                </c:pt>
                <c:pt idx="3699">
                  <c:v>6.2085250000000007</c:v>
                </c:pt>
                <c:pt idx="3700">
                  <c:v>6.2124420000000002</c:v>
                </c:pt>
                <c:pt idx="3701">
                  <c:v>6.216361</c:v>
                </c:pt>
                <c:pt idx="3702">
                  <c:v>6.2202799999999998</c:v>
                </c:pt>
                <c:pt idx="3703">
                  <c:v>6.2241989999999996</c:v>
                </c:pt>
                <c:pt idx="3704">
                  <c:v>6.2281189999999995</c:v>
                </c:pt>
                <c:pt idx="3705">
                  <c:v>6.2320400000000005</c:v>
                </c:pt>
                <c:pt idx="3706">
                  <c:v>6.2359609999999996</c:v>
                </c:pt>
                <c:pt idx="3707">
                  <c:v>6.2398820000000006</c:v>
                </c:pt>
                <c:pt idx="3708">
                  <c:v>6.2438040000000008</c:v>
                </c:pt>
                <c:pt idx="3709">
                  <c:v>6.2477269999999994</c:v>
                </c:pt>
                <c:pt idx="3710">
                  <c:v>6.2516499999999997</c:v>
                </c:pt>
                <c:pt idx="3711">
                  <c:v>6.2555730000000001</c:v>
                </c:pt>
                <c:pt idx="3712">
                  <c:v>6.2594970000000005</c:v>
                </c:pt>
                <c:pt idx="3713">
                  <c:v>6.2634220000000003</c:v>
                </c:pt>
                <c:pt idx="3714">
                  <c:v>6.267347</c:v>
                </c:pt>
                <c:pt idx="3715">
                  <c:v>6.2712719999999997</c:v>
                </c:pt>
                <c:pt idx="3716">
                  <c:v>6.2751980000000005</c:v>
                </c:pt>
                <c:pt idx="3717">
                  <c:v>6.2791249999999996</c:v>
                </c:pt>
                <c:pt idx="3718">
                  <c:v>6.2830519999999996</c:v>
                </c:pt>
                <c:pt idx="3719">
                  <c:v>6.2869799999999998</c:v>
                </c:pt>
                <c:pt idx="3720">
                  <c:v>6.2909079999999999</c:v>
                </c:pt>
                <c:pt idx="3721">
                  <c:v>6.2948360000000001</c:v>
                </c:pt>
                <c:pt idx="3722">
                  <c:v>6.2987649999999995</c:v>
                </c:pt>
                <c:pt idx="3723">
                  <c:v>6.3026949999999999</c:v>
                </c:pt>
                <c:pt idx="3724">
                  <c:v>6.3066249999999995</c:v>
                </c:pt>
                <c:pt idx="3725">
                  <c:v>6.3105549999999999</c:v>
                </c:pt>
                <c:pt idx="3726">
                  <c:v>6.3144860000000005</c:v>
                </c:pt>
                <c:pt idx="3727">
                  <c:v>6.3184180000000003</c:v>
                </c:pt>
                <c:pt idx="3728">
                  <c:v>6.3223500000000001</c:v>
                </c:pt>
                <c:pt idx="3729">
                  <c:v>6.326282</c:v>
                </c:pt>
                <c:pt idx="3730">
                  <c:v>6.3302149999999999</c:v>
                </c:pt>
                <c:pt idx="3731">
                  <c:v>6.334149</c:v>
                </c:pt>
                <c:pt idx="3732">
                  <c:v>6.3380830000000001</c:v>
                </c:pt>
                <c:pt idx="3733">
                  <c:v>6.3420170000000002</c:v>
                </c:pt>
                <c:pt idx="3734">
                  <c:v>6.3459520000000005</c:v>
                </c:pt>
                <c:pt idx="3735">
                  <c:v>6.349888</c:v>
                </c:pt>
                <c:pt idx="3736">
                  <c:v>6.3538240000000004</c:v>
                </c:pt>
                <c:pt idx="3737">
                  <c:v>6.3577599999999999</c:v>
                </c:pt>
                <c:pt idx="3738">
                  <c:v>6.3616970000000004</c:v>
                </c:pt>
                <c:pt idx="3739">
                  <c:v>6.3656349999999993</c:v>
                </c:pt>
                <c:pt idx="3740">
                  <c:v>6.3695729999999999</c:v>
                </c:pt>
                <c:pt idx="3741">
                  <c:v>6.3735109999999997</c:v>
                </c:pt>
                <c:pt idx="3742">
                  <c:v>6.3774499999999996</c:v>
                </c:pt>
                <c:pt idx="3743">
                  <c:v>6.3813890000000004</c:v>
                </c:pt>
                <c:pt idx="3744">
                  <c:v>6.3853290000000005</c:v>
                </c:pt>
                <c:pt idx="3745">
                  <c:v>6.3892699999999998</c:v>
                </c:pt>
                <c:pt idx="3746">
                  <c:v>6.3932099999999998</c:v>
                </c:pt>
                <c:pt idx="3747">
                  <c:v>6.3971519999999993</c:v>
                </c:pt>
                <c:pt idx="3748">
                  <c:v>6.4010940000000005</c:v>
                </c:pt>
                <c:pt idx="3749">
                  <c:v>6.405036</c:v>
                </c:pt>
                <c:pt idx="3750">
                  <c:v>6.4089790000000004</c:v>
                </c:pt>
                <c:pt idx="3751">
                  <c:v>6.412922</c:v>
                </c:pt>
                <c:pt idx="3752">
                  <c:v>6.4168660000000006</c:v>
                </c:pt>
                <c:pt idx="3753">
                  <c:v>6.4208099999999995</c:v>
                </c:pt>
                <c:pt idx="3754">
                  <c:v>6.4247550000000002</c:v>
                </c:pt>
                <c:pt idx="3755">
                  <c:v>6.4287000000000001</c:v>
                </c:pt>
                <c:pt idx="3756">
                  <c:v>6.4326460000000001</c:v>
                </c:pt>
                <c:pt idx="3757">
                  <c:v>6.4365920000000001</c:v>
                </c:pt>
                <c:pt idx="3758">
                  <c:v>6.4405390000000002</c:v>
                </c:pt>
                <c:pt idx="3759">
                  <c:v>6.4444860000000004</c:v>
                </c:pt>
                <c:pt idx="3760">
                  <c:v>6.4484340000000007</c:v>
                </c:pt>
                <c:pt idx="3761">
                  <c:v>6.4523820000000001</c:v>
                </c:pt>
                <c:pt idx="3762">
                  <c:v>6.4563299999999995</c:v>
                </c:pt>
                <c:pt idx="3763">
                  <c:v>6.46028</c:v>
                </c:pt>
                <c:pt idx="3764">
                  <c:v>6.4642290000000004</c:v>
                </c:pt>
                <c:pt idx="3765">
                  <c:v>6.4681799999999994</c:v>
                </c:pt>
                <c:pt idx="3766">
                  <c:v>6.4721300000000008</c:v>
                </c:pt>
                <c:pt idx="3767">
                  <c:v>6.4760809999999998</c:v>
                </c:pt>
                <c:pt idx="3768">
                  <c:v>6.4800329999999997</c:v>
                </c:pt>
                <c:pt idx="3769">
                  <c:v>6.4839850000000006</c:v>
                </c:pt>
                <c:pt idx="3770">
                  <c:v>6.4879369999999996</c:v>
                </c:pt>
                <c:pt idx="3771">
                  <c:v>6.4918899999999997</c:v>
                </c:pt>
                <c:pt idx="3772">
                  <c:v>6.495844</c:v>
                </c:pt>
                <c:pt idx="3773">
                  <c:v>6.4997980000000002</c:v>
                </c:pt>
                <c:pt idx="3774">
                  <c:v>6.5037519999999995</c:v>
                </c:pt>
                <c:pt idx="3775">
                  <c:v>6.5077069999999999</c:v>
                </c:pt>
                <c:pt idx="3776">
                  <c:v>6.5116619999999994</c:v>
                </c:pt>
                <c:pt idx="3777">
                  <c:v>6.5156179999999999</c:v>
                </c:pt>
                <c:pt idx="3778">
                  <c:v>6.5195740000000004</c:v>
                </c:pt>
                <c:pt idx="3779">
                  <c:v>6.5235310000000002</c:v>
                </c:pt>
                <c:pt idx="3780">
                  <c:v>6.527488</c:v>
                </c:pt>
                <c:pt idx="3781">
                  <c:v>6.5314459999999999</c:v>
                </c:pt>
                <c:pt idx="3782">
                  <c:v>6.5354039999999998</c:v>
                </c:pt>
                <c:pt idx="3783">
                  <c:v>6.5393630000000007</c:v>
                </c:pt>
                <c:pt idx="3784">
                  <c:v>6.5433219999999999</c:v>
                </c:pt>
                <c:pt idx="3785">
                  <c:v>6.547282</c:v>
                </c:pt>
                <c:pt idx="3786">
                  <c:v>6.5512419999999993</c:v>
                </c:pt>
                <c:pt idx="3787">
                  <c:v>6.5552020000000004</c:v>
                </c:pt>
                <c:pt idx="3788">
                  <c:v>6.5591629999999999</c:v>
                </c:pt>
                <c:pt idx="3789">
                  <c:v>6.5631250000000003</c:v>
                </c:pt>
                <c:pt idx="3790">
                  <c:v>6.5670869999999999</c:v>
                </c:pt>
                <c:pt idx="3791">
                  <c:v>6.5710489999999995</c:v>
                </c:pt>
                <c:pt idx="3792">
                  <c:v>6.5750120000000001</c:v>
                </c:pt>
                <c:pt idx="3793">
                  <c:v>6.5789749999999998</c:v>
                </c:pt>
                <c:pt idx="3794">
                  <c:v>6.5829390000000005</c:v>
                </c:pt>
                <c:pt idx="3795">
                  <c:v>6.5869040000000005</c:v>
                </c:pt>
                <c:pt idx="3796">
                  <c:v>6.5908679999999995</c:v>
                </c:pt>
                <c:pt idx="3797">
                  <c:v>6.5948329999999995</c:v>
                </c:pt>
                <c:pt idx="3798">
                  <c:v>6.5987989999999996</c:v>
                </c:pt>
                <c:pt idx="3799">
                  <c:v>6.6027660000000008</c:v>
                </c:pt>
                <c:pt idx="3800">
                  <c:v>6.606732</c:v>
                </c:pt>
                <c:pt idx="3801">
                  <c:v>6.6106990000000003</c:v>
                </c:pt>
                <c:pt idx="3802">
                  <c:v>6.6146669999999999</c:v>
                </c:pt>
                <c:pt idx="3803">
                  <c:v>6.6186350000000003</c:v>
                </c:pt>
                <c:pt idx="3804">
                  <c:v>6.6226039999999999</c:v>
                </c:pt>
                <c:pt idx="3805">
                  <c:v>6.6265719999999995</c:v>
                </c:pt>
                <c:pt idx="3806">
                  <c:v>6.6305419999999993</c:v>
                </c:pt>
                <c:pt idx="3807">
                  <c:v>6.634512</c:v>
                </c:pt>
                <c:pt idx="3808">
                  <c:v>6.6384820000000007</c:v>
                </c:pt>
                <c:pt idx="3809">
                  <c:v>6.6424530000000006</c:v>
                </c:pt>
                <c:pt idx="3810">
                  <c:v>6.6464249999999998</c:v>
                </c:pt>
                <c:pt idx="3811">
                  <c:v>6.6503960000000006</c:v>
                </c:pt>
                <c:pt idx="3812">
                  <c:v>6.6543679999999998</c:v>
                </c:pt>
                <c:pt idx="3813">
                  <c:v>6.6583410000000001</c:v>
                </c:pt>
                <c:pt idx="3814">
                  <c:v>6.6623140000000003</c:v>
                </c:pt>
                <c:pt idx="3815">
                  <c:v>6.6662880000000007</c:v>
                </c:pt>
                <c:pt idx="3816">
                  <c:v>6.6702620000000001</c:v>
                </c:pt>
                <c:pt idx="3817">
                  <c:v>6.6742370000000006</c:v>
                </c:pt>
                <c:pt idx="3818">
                  <c:v>6.6782120000000003</c:v>
                </c:pt>
                <c:pt idx="3819">
                  <c:v>6.6821869999999999</c:v>
                </c:pt>
                <c:pt idx="3820">
                  <c:v>6.6861630000000005</c:v>
                </c:pt>
                <c:pt idx="3821">
                  <c:v>6.6901390000000003</c:v>
                </c:pt>
                <c:pt idx="3822">
                  <c:v>6.6941160000000002</c:v>
                </c:pt>
                <c:pt idx="3823">
                  <c:v>6.6980929999999992</c:v>
                </c:pt>
                <c:pt idx="3824">
                  <c:v>6.7020710000000001</c:v>
                </c:pt>
                <c:pt idx="3825">
                  <c:v>6.7060490000000001</c:v>
                </c:pt>
                <c:pt idx="3826">
                  <c:v>6.7100279999999994</c:v>
                </c:pt>
                <c:pt idx="3827">
                  <c:v>6.7140070000000005</c:v>
                </c:pt>
                <c:pt idx="3828">
                  <c:v>6.7179859999999998</c:v>
                </c:pt>
                <c:pt idx="3829">
                  <c:v>6.7219669999999994</c:v>
                </c:pt>
                <c:pt idx="3830">
                  <c:v>6.7259470000000006</c:v>
                </c:pt>
                <c:pt idx="3831">
                  <c:v>6.7299279999999992</c:v>
                </c:pt>
                <c:pt idx="3832">
                  <c:v>6.7339099999999998</c:v>
                </c:pt>
                <c:pt idx="3833">
                  <c:v>6.7378919999999995</c:v>
                </c:pt>
                <c:pt idx="3834">
                  <c:v>6.741873</c:v>
                </c:pt>
                <c:pt idx="3835">
                  <c:v>6.7458559999999999</c:v>
                </c:pt>
                <c:pt idx="3836">
                  <c:v>6.7498399999999998</c:v>
                </c:pt>
                <c:pt idx="3837">
                  <c:v>6.7538229999999997</c:v>
                </c:pt>
                <c:pt idx="3838">
                  <c:v>6.7578070000000006</c:v>
                </c:pt>
                <c:pt idx="3839">
                  <c:v>6.7617919999999998</c:v>
                </c:pt>
                <c:pt idx="3840">
                  <c:v>6.7657769999999999</c:v>
                </c:pt>
                <c:pt idx="3841">
                  <c:v>6.7697620000000001</c:v>
                </c:pt>
                <c:pt idx="3842">
                  <c:v>6.7737479999999994</c:v>
                </c:pt>
                <c:pt idx="3843">
                  <c:v>6.7777349999999998</c:v>
                </c:pt>
                <c:pt idx="3844">
                  <c:v>6.7817210000000001</c:v>
                </c:pt>
                <c:pt idx="3845">
                  <c:v>6.7857089999999998</c:v>
                </c:pt>
                <c:pt idx="3846">
                  <c:v>6.7896959999999993</c:v>
                </c:pt>
                <c:pt idx="3847">
                  <c:v>6.793685</c:v>
                </c:pt>
                <c:pt idx="3848">
                  <c:v>6.7976729999999996</c:v>
                </c:pt>
                <c:pt idx="3849">
                  <c:v>6.8016630000000005</c:v>
                </c:pt>
                <c:pt idx="3850">
                  <c:v>6.8056519999999994</c:v>
                </c:pt>
                <c:pt idx="3851">
                  <c:v>6.8096420000000002</c:v>
                </c:pt>
                <c:pt idx="3852">
                  <c:v>6.8136320000000001</c:v>
                </c:pt>
                <c:pt idx="3853">
                  <c:v>6.8176230000000002</c:v>
                </c:pt>
                <c:pt idx="3854">
                  <c:v>6.8216140000000003</c:v>
                </c:pt>
                <c:pt idx="3855">
                  <c:v>6.8256059999999996</c:v>
                </c:pt>
                <c:pt idx="3856">
                  <c:v>6.8295979999999998</c:v>
                </c:pt>
                <c:pt idx="3857">
                  <c:v>6.8335910000000002</c:v>
                </c:pt>
                <c:pt idx="3858">
                  <c:v>6.8375839999999997</c:v>
                </c:pt>
                <c:pt idx="3859">
                  <c:v>6.8415780000000002</c:v>
                </c:pt>
                <c:pt idx="3860">
                  <c:v>6.8455720000000007</c:v>
                </c:pt>
                <c:pt idx="3861">
                  <c:v>6.8495659999999994</c:v>
                </c:pt>
                <c:pt idx="3862">
                  <c:v>6.853561</c:v>
                </c:pt>
                <c:pt idx="3863">
                  <c:v>6.8575559999999998</c:v>
                </c:pt>
                <c:pt idx="3864">
                  <c:v>6.8615519999999997</c:v>
                </c:pt>
                <c:pt idx="3865">
                  <c:v>6.8655479999999995</c:v>
                </c:pt>
                <c:pt idx="3866">
                  <c:v>6.8695450000000005</c:v>
                </c:pt>
                <c:pt idx="3867">
                  <c:v>6.8735419999999996</c:v>
                </c:pt>
                <c:pt idx="3868">
                  <c:v>6.8775390000000005</c:v>
                </c:pt>
                <c:pt idx="3869">
                  <c:v>6.8815369999999998</c:v>
                </c:pt>
                <c:pt idx="3870">
                  <c:v>6.8855360000000001</c:v>
                </c:pt>
                <c:pt idx="3871">
                  <c:v>6.8895340000000003</c:v>
                </c:pt>
                <c:pt idx="3872">
                  <c:v>6.8935339999999998</c:v>
                </c:pt>
                <c:pt idx="3873">
                  <c:v>6.8975330000000001</c:v>
                </c:pt>
                <c:pt idx="3874">
                  <c:v>6.9015329999999997</c:v>
                </c:pt>
                <c:pt idx="3875">
                  <c:v>6.9055339999999994</c:v>
                </c:pt>
                <c:pt idx="3876">
                  <c:v>6.909535</c:v>
                </c:pt>
                <c:pt idx="3877">
                  <c:v>6.9135369999999998</c:v>
                </c:pt>
                <c:pt idx="3878">
                  <c:v>6.9175390000000005</c:v>
                </c:pt>
                <c:pt idx="3879">
                  <c:v>6.9215409999999995</c:v>
                </c:pt>
                <c:pt idx="3880">
                  <c:v>6.9255439999999995</c:v>
                </c:pt>
                <c:pt idx="3881">
                  <c:v>6.9295470000000003</c:v>
                </c:pt>
                <c:pt idx="3882">
                  <c:v>6.9335500000000003</c:v>
                </c:pt>
                <c:pt idx="3883">
                  <c:v>6.9375549999999997</c:v>
                </c:pt>
                <c:pt idx="3884">
                  <c:v>6.9415589999999998</c:v>
                </c:pt>
                <c:pt idx="3885">
                  <c:v>6.9455640000000001</c:v>
                </c:pt>
                <c:pt idx="3886">
                  <c:v>6.9495700000000005</c:v>
                </c:pt>
                <c:pt idx="3887">
                  <c:v>6.9535749999999998</c:v>
                </c:pt>
                <c:pt idx="3888">
                  <c:v>6.9575810000000002</c:v>
                </c:pt>
                <c:pt idx="3889">
                  <c:v>6.9615879999999999</c:v>
                </c:pt>
                <c:pt idx="3890">
                  <c:v>6.9655949999999995</c:v>
                </c:pt>
                <c:pt idx="3891">
                  <c:v>6.9696030000000002</c:v>
                </c:pt>
                <c:pt idx="3892">
                  <c:v>6.973611</c:v>
                </c:pt>
                <c:pt idx="3893">
                  <c:v>6.9776189999999998</c:v>
                </c:pt>
                <c:pt idx="3894">
                  <c:v>6.9816279999999997</c:v>
                </c:pt>
                <c:pt idx="3895">
                  <c:v>6.9856370000000005</c:v>
                </c:pt>
                <c:pt idx="3896">
                  <c:v>6.9896469999999997</c:v>
                </c:pt>
                <c:pt idx="3897">
                  <c:v>6.9936570000000007</c:v>
                </c:pt>
                <c:pt idx="3898">
                  <c:v>6.997668</c:v>
                </c:pt>
                <c:pt idx="3899">
                  <c:v>7.0016790000000002</c:v>
                </c:pt>
                <c:pt idx="3900">
                  <c:v>7.0056900000000004</c:v>
                </c:pt>
                <c:pt idx="3901">
                  <c:v>7.0097019999999999</c:v>
                </c:pt>
                <c:pt idx="3902">
                  <c:v>7.0137140000000002</c:v>
                </c:pt>
                <c:pt idx="3903">
                  <c:v>7.0177269999999998</c:v>
                </c:pt>
                <c:pt idx="3904">
                  <c:v>7.0217400000000003</c:v>
                </c:pt>
                <c:pt idx="3905">
                  <c:v>7.0257540000000001</c:v>
                </c:pt>
                <c:pt idx="3906">
                  <c:v>7.0297679999999998</c:v>
                </c:pt>
                <c:pt idx="3907">
                  <c:v>7.0337819999999995</c:v>
                </c:pt>
                <c:pt idx="3908">
                  <c:v>7.0377970000000003</c:v>
                </c:pt>
                <c:pt idx="3909">
                  <c:v>7.0418119999999993</c:v>
                </c:pt>
                <c:pt idx="3910">
                  <c:v>7.0458279999999993</c:v>
                </c:pt>
                <c:pt idx="3911">
                  <c:v>7.0498440000000002</c:v>
                </c:pt>
                <c:pt idx="3912">
                  <c:v>7.0538609999999995</c:v>
                </c:pt>
                <c:pt idx="3913">
                  <c:v>7.0578779999999997</c:v>
                </c:pt>
                <c:pt idx="3914">
                  <c:v>7.0618950000000007</c:v>
                </c:pt>
                <c:pt idx="3915">
                  <c:v>7.0659130000000001</c:v>
                </c:pt>
                <c:pt idx="3916">
                  <c:v>7.0699309999999995</c:v>
                </c:pt>
                <c:pt idx="3917">
                  <c:v>7.07395</c:v>
                </c:pt>
                <c:pt idx="3918">
                  <c:v>7.0779689999999995</c:v>
                </c:pt>
                <c:pt idx="3919">
                  <c:v>7.0819890000000001</c:v>
                </c:pt>
                <c:pt idx="3920">
                  <c:v>7.0860080000000005</c:v>
                </c:pt>
                <c:pt idx="3921">
                  <c:v>7.0900290000000004</c:v>
                </c:pt>
                <c:pt idx="3922">
                  <c:v>7.0940500000000002</c:v>
                </c:pt>
                <c:pt idx="3923">
                  <c:v>7.098071</c:v>
                </c:pt>
                <c:pt idx="3924">
                  <c:v>7.102093</c:v>
                </c:pt>
                <c:pt idx="3925">
                  <c:v>7.106115</c:v>
                </c:pt>
                <c:pt idx="3926">
                  <c:v>7.1101369999999999</c:v>
                </c:pt>
                <c:pt idx="3927">
                  <c:v>7.1141599999999992</c:v>
                </c:pt>
                <c:pt idx="3928">
                  <c:v>7.1181830000000001</c:v>
                </c:pt>
                <c:pt idx="3929">
                  <c:v>7.1222070000000004</c:v>
                </c:pt>
                <c:pt idx="3930">
                  <c:v>7.1262310000000006</c:v>
                </c:pt>
                <c:pt idx="3931">
                  <c:v>7.1302560000000001</c:v>
                </c:pt>
                <c:pt idx="3932">
                  <c:v>7.1342810000000005</c:v>
                </c:pt>
                <c:pt idx="3933">
                  <c:v>7.138306</c:v>
                </c:pt>
                <c:pt idx="3934">
                  <c:v>7.1423320000000006</c:v>
                </c:pt>
                <c:pt idx="3935">
                  <c:v>7.1463580000000002</c:v>
                </c:pt>
                <c:pt idx="3936">
                  <c:v>7.150385</c:v>
                </c:pt>
                <c:pt idx="3937">
                  <c:v>7.1544119999999998</c:v>
                </c:pt>
                <c:pt idx="3938">
                  <c:v>7.1584400000000006</c:v>
                </c:pt>
                <c:pt idx="3939">
                  <c:v>7.1624679999999996</c:v>
                </c:pt>
                <c:pt idx="3940">
                  <c:v>7.1664959999999995</c:v>
                </c:pt>
                <c:pt idx="3941">
                  <c:v>7.1705240000000003</c:v>
                </c:pt>
                <c:pt idx="3942">
                  <c:v>7.1745539999999997</c:v>
                </c:pt>
                <c:pt idx="3943">
                  <c:v>7.1785829999999997</c:v>
                </c:pt>
                <c:pt idx="3944">
                  <c:v>7.1826129999999999</c:v>
                </c:pt>
                <c:pt idx="3945">
                  <c:v>7.1866440000000003</c:v>
                </c:pt>
                <c:pt idx="3946">
                  <c:v>7.1906749999999997</c:v>
                </c:pt>
                <c:pt idx="3947">
                  <c:v>7.194706</c:v>
                </c:pt>
                <c:pt idx="3948">
                  <c:v>7.1987370000000004</c:v>
                </c:pt>
                <c:pt idx="3949">
                  <c:v>7.2027700000000001</c:v>
                </c:pt>
                <c:pt idx="3950">
                  <c:v>7.2068019999999997</c:v>
                </c:pt>
                <c:pt idx="3951">
                  <c:v>7.2108349999999994</c:v>
                </c:pt>
                <c:pt idx="3952">
                  <c:v>7.2148680000000001</c:v>
                </c:pt>
                <c:pt idx="3953">
                  <c:v>7.2189019999999999</c:v>
                </c:pt>
                <c:pt idx="3954">
                  <c:v>7.2229359999999998</c:v>
                </c:pt>
                <c:pt idx="3955">
                  <c:v>7.2269709999999998</c:v>
                </c:pt>
                <c:pt idx="3956">
                  <c:v>7.2310050000000006</c:v>
                </c:pt>
                <c:pt idx="3957">
                  <c:v>7.2350409999999998</c:v>
                </c:pt>
                <c:pt idx="3958">
                  <c:v>7.239077</c:v>
                </c:pt>
                <c:pt idx="3959">
                  <c:v>7.2431130000000001</c:v>
                </c:pt>
                <c:pt idx="3960">
                  <c:v>7.2471489999999994</c:v>
                </c:pt>
                <c:pt idx="3961">
                  <c:v>7.2511859999999997</c:v>
                </c:pt>
                <c:pt idx="3962">
                  <c:v>7.2552240000000001</c:v>
                </c:pt>
                <c:pt idx="3963">
                  <c:v>7.2592619999999997</c:v>
                </c:pt>
                <c:pt idx="3964">
                  <c:v>7.2633000000000001</c:v>
                </c:pt>
                <c:pt idx="3965">
                  <c:v>7.2673390000000007</c:v>
                </c:pt>
                <c:pt idx="3966">
                  <c:v>7.2713770000000002</c:v>
                </c:pt>
                <c:pt idx="3967">
                  <c:v>7.275417</c:v>
                </c:pt>
                <c:pt idx="3968">
                  <c:v>7.2794569999999998</c:v>
                </c:pt>
                <c:pt idx="3969">
                  <c:v>7.2834969999999997</c:v>
                </c:pt>
                <c:pt idx="3970">
                  <c:v>7.2875379999999996</c:v>
                </c:pt>
                <c:pt idx="3971">
                  <c:v>7.2915790000000005</c:v>
                </c:pt>
                <c:pt idx="3972">
                  <c:v>7.2956200000000004</c:v>
                </c:pt>
                <c:pt idx="3973">
                  <c:v>7.2996620000000005</c:v>
                </c:pt>
                <c:pt idx="3974">
                  <c:v>7.3037049999999999</c:v>
                </c:pt>
                <c:pt idx="3975">
                  <c:v>7.307747</c:v>
                </c:pt>
                <c:pt idx="3976">
                  <c:v>7.3117900000000002</c:v>
                </c:pt>
                <c:pt idx="3977">
                  <c:v>7.3158340000000006</c:v>
                </c:pt>
                <c:pt idx="3978">
                  <c:v>7.319877</c:v>
                </c:pt>
                <c:pt idx="3979">
                  <c:v>7.3239220000000005</c:v>
                </c:pt>
                <c:pt idx="3980">
                  <c:v>7.327966</c:v>
                </c:pt>
                <c:pt idx="3981">
                  <c:v>7.3320119999999998</c:v>
                </c:pt>
                <c:pt idx="3982">
                  <c:v>7.3360570000000003</c:v>
                </c:pt>
                <c:pt idx="3983">
                  <c:v>7.340103</c:v>
                </c:pt>
                <c:pt idx="3984">
                  <c:v>7.34415</c:v>
                </c:pt>
                <c:pt idx="3985">
                  <c:v>7.3481960000000006</c:v>
                </c:pt>
                <c:pt idx="3986">
                  <c:v>7.3522429999999996</c:v>
                </c:pt>
                <c:pt idx="3987">
                  <c:v>7.3562909999999997</c:v>
                </c:pt>
                <c:pt idx="3988">
                  <c:v>7.3603389999999997</c:v>
                </c:pt>
                <c:pt idx="3989">
                  <c:v>7.3643869999999998</c:v>
                </c:pt>
                <c:pt idx="3990">
                  <c:v>7.368436</c:v>
                </c:pt>
                <c:pt idx="3991">
                  <c:v>7.3724850000000002</c:v>
                </c:pt>
                <c:pt idx="3992">
                  <c:v>7.3765339999999995</c:v>
                </c:pt>
                <c:pt idx="3993">
                  <c:v>7.3805839999999998</c:v>
                </c:pt>
                <c:pt idx="3994">
                  <c:v>7.3846349999999994</c:v>
                </c:pt>
                <c:pt idx="3995">
                  <c:v>7.3886849999999997</c:v>
                </c:pt>
                <c:pt idx="3996">
                  <c:v>7.3927359999999993</c:v>
                </c:pt>
                <c:pt idx="3997">
                  <c:v>7.3967879999999999</c:v>
                </c:pt>
                <c:pt idx="3998">
                  <c:v>7.4008399999999996</c:v>
                </c:pt>
                <c:pt idx="3999">
                  <c:v>7.4048919999999994</c:v>
                </c:pt>
                <c:pt idx="4000">
                  <c:v>7.4089450000000001</c:v>
                </c:pt>
                <c:pt idx="4001">
                  <c:v>7.412998</c:v>
                </c:pt>
                <c:pt idx="4002">
                  <c:v>7.4170509999999998</c:v>
                </c:pt>
                <c:pt idx="4003">
                  <c:v>7.4211049999999998</c:v>
                </c:pt>
                <c:pt idx="4004">
                  <c:v>7.42516</c:v>
                </c:pt>
                <c:pt idx="4005">
                  <c:v>7.429214</c:v>
                </c:pt>
                <c:pt idx="4006">
                  <c:v>7.4332690000000001</c:v>
                </c:pt>
                <c:pt idx="4007">
                  <c:v>7.4373249999999995</c:v>
                </c:pt>
                <c:pt idx="4008">
                  <c:v>7.4413810000000007</c:v>
                </c:pt>
                <c:pt idx="4009">
                  <c:v>7.4454370000000001</c:v>
                </c:pt>
                <c:pt idx="4010">
                  <c:v>7.4494929999999995</c:v>
                </c:pt>
                <c:pt idx="4011">
                  <c:v>7.453551</c:v>
                </c:pt>
                <c:pt idx="4012">
                  <c:v>7.4576080000000005</c:v>
                </c:pt>
                <c:pt idx="4013">
                  <c:v>7.4616659999999992</c:v>
                </c:pt>
                <c:pt idx="4014">
                  <c:v>7.4657239999999998</c:v>
                </c:pt>
                <c:pt idx="4015">
                  <c:v>7.4697829999999996</c:v>
                </c:pt>
                <c:pt idx="4016">
                  <c:v>7.4738410000000002</c:v>
                </c:pt>
                <c:pt idx="4017">
                  <c:v>7.4779010000000001</c:v>
                </c:pt>
                <c:pt idx="4018">
                  <c:v>7.4819610000000001</c:v>
                </c:pt>
                <c:pt idx="4019">
                  <c:v>7.486021</c:v>
                </c:pt>
                <c:pt idx="4020">
                  <c:v>7.490081</c:v>
                </c:pt>
                <c:pt idx="4021">
                  <c:v>7.4941420000000001</c:v>
                </c:pt>
                <c:pt idx="4022">
                  <c:v>7.4982039999999994</c:v>
                </c:pt>
                <c:pt idx="4023">
                  <c:v>7.5022650000000004</c:v>
                </c:pt>
                <c:pt idx="4024">
                  <c:v>7.5063279999999999</c:v>
                </c:pt>
                <c:pt idx="4025">
                  <c:v>7.5103899999999992</c:v>
                </c:pt>
                <c:pt idx="4026">
                  <c:v>7.5144529999999996</c:v>
                </c:pt>
                <c:pt idx="4027">
                  <c:v>7.518516</c:v>
                </c:pt>
                <c:pt idx="4028">
                  <c:v>7.5225800000000005</c:v>
                </c:pt>
                <c:pt idx="4029">
                  <c:v>7.5266440000000001</c:v>
                </c:pt>
                <c:pt idx="4030">
                  <c:v>7.5307079999999997</c:v>
                </c:pt>
                <c:pt idx="4031">
                  <c:v>7.5347729999999995</c:v>
                </c:pt>
                <c:pt idx="4032">
                  <c:v>7.5388380000000002</c:v>
                </c:pt>
                <c:pt idx="4033">
                  <c:v>7.5429039999999992</c:v>
                </c:pt>
                <c:pt idx="4034">
                  <c:v>7.54697</c:v>
                </c:pt>
                <c:pt idx="4035">
                  <c:v>7.5510359999999999</c:v>
                </c:pt>
                <c:pt idx="4036">
                  <c:v>7.5551029999999999</c:v>
                </c:pt>
                <c:pt idx="4037">
                  <c:v>7.5591699999999999</c:v>
                </c:pt>
                <c:pt idx="4038">
                  <c:v>7.5632380000000001</c:v>
                </c:pt>
                <c:pt idx="4039">
                  <c:v>7.5673060000000003</c:v>
                </c:pt>
                <c:pt idx="4040">
                  <c:v>7.5713739999999996</c:v>
                </c:pt>
                <c:pt idx="4041">
                  <c:v>7.5754429999999999</c:v>
                </c:pt>
                <c:pt idx="4042">
                  <c:v>7.5795110000000001</c:v>
                </c:pt>
                <c:pt idx="4043">
                  <c:v>7.5835809999999997</c:v>
                </c:pt>
                <c:pt idx="4044">
                  <c:v>7.5876510000000001</c:v>
                </c:pt>
                <c:pt idx="4045">
                  <c:v>7.5917209999999997</c:v>
                </c:pt>
                <c:pt idx="4046">
                  <c:v>7.5957919999999994</c:v>
                </c:pt>
                <c:pt idx="4047">
                  <c:v>7.599863</c:v>
                </c:pt>
                <c:pt idx="4048">
                  <c:v>7.6039339999999997</c:v>
                </c:pt>
                <c:pt idx="4049">
                  <c:v>7.6080059999999996</c:v>
                </c:pt>
                <c:pt idx="4050">
                  <c:v>7.6120780000000003</c:v>
                </c:pt>
                <c:pt idx="4051">
                  <c:v>7.6161509999999994</c:v>
                </c:pt>
                <c:pt idx="4052">
                  <c:v>7.6202230000000002</c:v>
                </c:pt>
                <c:pt idx="4053">
                  <c:v>7.6242960000000002</c:v>
                </c:pt>
                <c:pt idx="4054">
                  <c:v>7.6283699999999994</c:v>
                </c:pt>
                <c:pt idx="4055">
                  <c:v>7.6324440000000005</c:v>
                </c:pt>
                <c:pt idx="4056">
                  <c:v>7.6365189999999998</c:v>
                </c:pt>
                <c:pt idx="4057">
                  <c:v>7.6405940000000001</c:v>
                </c:pt>
                <c:pt idx="4058">
                  <c:v>7.6446689999999995</c:v>
                </c:pt>
                <c:pt idx="4059">
                  <c:v>7.6487439999999998</c:v>
                </c:pt>
                <c:pt idx="4060">
                  <c:v>7.6528200000000002</c:v>
                </c:pt>
                <c:pt idx="4061">
                  <c:v>7.6568959999999997</c:v>
                </c:pt>
                <c:pt idx="4062">
                  <c:v>7.6609729999999994</c:v>
                </c:pt>
                <c:pt idx="4063">
                  <c:v>7.6650499999999999</c:v>
                </c:pt>
                <c:pt idx="4064">
                  <c:v>7.6691279999999997</c:v>
                </c:pt>
                <c:pt idx="4065">
                  <c:v>7.6732049999999994</c:v>
                </c:pt>
                <c:pt idx="4066">
                  <c:v>7.6772840000000002</c:v>
                </c:pt>
                <c:pt idx="4067">
                  <c:v>7.681362</c:v>
                </c:pt>
                <c:pt idx="4068">
                  <c:v>7.685441</c:v>
                </c:pt>
                <c:pt idx="4069">
                  <c:v>7.6895199999999999</c:v>
                </c:pt>
                <c:pt idx="4070">
                  <c:v>7.6936</c:v>
                </c:pt>
                <c:pt idx="4071">
                  <c:v>7.6976800000000001</c:v>
                </c:pt>
                <c:pt idx="4072">
                  <c:v>7.7017609999999994</c:v>
                </c:pt>
                <c:pt idx="4073">
                  <c:v>7.7058409999999995</c:v>
                </c:pt>
                <c:pt idx="4074">
                  <c:v>7.7099219999999997</c:v>
                </c:pt>
                <c:pt idx="4075">
                  <c:v>7.7140040000000001</c:v>
                </c:pt>
                <c:pt idx="4076">
                  <c:v>7.7180859999999996</c:v>
                </c:pt>
                <c:pt idx="4077">
                  <c:v>7.7221679999999999</c:v>
                </c:pt>
                <c:pt idx="4078">
                  <c:v>7.7262509999999995</c:v>
                </c:pt>
                <c:pt idx="4079">
                  <c:v>7.730334</c:v>
                </c:pt>
                <c:pt idx="4080">
                  <c:v>7.7344170000000005</c:v>
                </c:pt>
                <c:pt idx="4081">
                  <c:v>7.7385010000000003</c:v>
                </c:pt>
                <c:pt idx="4082">
                  <c:v>7.7425850000000001</c:v>
                </c:pt>
                <c:pt idx="4083">
                  <c:v>7.7466699999999999</c:v>
                </c:pt>
                <c:pt idx="4084">
                  <c:v>7.7507549999999998</c:v>
                </c:pt>
                <c:pt idx="4085">
                  <c:v>7.7548399999999997</c:v>
                </c:pt>
                <c:pt idx="4086">
                  <c:v>7.7589259999999998</c:v>
                </c:pt>
                <c:pt idx="4087">
                  <c:v>7.7630119999999998</c:v>
                </c:pt>
                <c:pt idx="4088">
                  <c:v>7.7670979999999998</c:v>
                </c:pt>
                <c:pt idx="4089">
                  <c:v>7.771185</c:v>
                </c:pt>
                <c:pt idx="4090">
                  <c:v>7.7752719999999993</c:v>
                </c:pt>
                <c:pt idx="4091">
                  <c:v>7.7793589999999995</c:v>
                </c:pt>
                <c:pt idx="4092">
                  <c:v>7.7834469999999998</c:v>
                </c:pt>
                <c:pt idx="4093">
                  <c:v>7.7875350000000001</c:v>
                </c:pt>
                <c:pt idx="4094">
                  <c:v>7.7916239999999997</c:v>
                </c:pt>
                <c:pt idx="4095">
                  <c:v>7.7957130000000001</c:v>
                </c:pt>
                <c:pt idx="4096">
                  <c:v>7.7998019999999997</c:v>
                </c:pt>
                <c:pt idx="4097">
                  <c:v>7.8038919999999994</c:v>
                </c:pt>
                <c:pt idx="4098">
                  <c:v>7.807982</c:v>
                </c:pt>
                <c:pt idx="4099">
                  <c:v>7.8120729999999998</c:v>
                </c:pt>
                <c:pt idx="4100">
                  <c:v>7.8161640000000006</c:v>
                </c:pt>
                <c:pt idx="4101">
                  <c:v>7.8202549999999995</c:v>
                </c:pt>
                <c:pt idx="4102">
                  <c:v>7.8243459999999994</c:v>
                </c:pt>
                <c:pt idx="4103">
                  <c:v>7.8284380000000002</c:v>
                </c:pt>
                <c:pt idx="4104">
                  <c:v>7.8325300000000011</c:v>
                </c:pt>
                <c:pt idx="4105">
                  <c:v>7.8366229999999995</c:v>
                </c:pt>
                <c:pt idx="4106">
                  <c:v>7.8407159999999996</c:v>
                </c:pt>
                <c:pt idx="4107">
                  <c:v>7.8448089999999997</c:v>
                </c:pt>
                <c:pt idx="4108">
                  <c:v>7.8489040000000001</c:v>
                </c:pt>
                <c:pt idx="4109">
                  <c:v>7.8529979999999995</c:v>
                </c:pt>
                <c:pt idx="4110">
                  <c:v>7.8570919999999997</c:v>
                </c:pt>
                <c:pt idx="4111">
                  <c:v>7.8611870000000001</c:v>
                </c:pt>
                <c:pt idx="4112">
                  <c:v>7.8652819999999997</c:v>
                </c:pt>
                <c:pt idx="4113">
                  <c:v>7.8693770000000001</c:v>
                </c:pt>
                <c:pt idx="4114">
                  <c:v>7.8734730000000006</c:v>
                </c:pt>
                <c:pt idx="4115">
                  <c:v>7.8775700000000004</c:v>
                </c:pt>
                <c:pt idx="4116">
                  <c:v>7.8816660000000009</c:v>
                </c:pt>
                <c:pt idx="4117">
                  <c:v>7.8857630000000007</c:v>
                </c:pt>
                <c:pt idx="4118">
                  <c:v>7.8898600000000005</c:v>
                </c:pt>
                <c:pt idx="4119">
                  <c:v>7.8939579999999996</c:v>
                </c:pt>
                <c:pt idx="4120">
                  <c:v>7.8980560000000004</c:v>
                </c:pt>
                <c:pt idx="4121">
                  <c:v>7.9021549999999996</c:v>
                </c:pt>
                <c:pt idx="4122">
                  <c:v>7.9062530000000004</c:v>
                </c:pt>
                <c:pt idx="4123">
                  <c:v>7.9103520000000005</c:v>
                </c:pt>
                <c:pt idx="4124">
                  <c:v>7.9144520000000007</c:v>
                </c:pt>
                <c:pt idx="4125">
                  <c:v>7.9185520000000009</c:v>
                </c:pt>
                <c:pt idx="4126">
                  <c:v>7.9226520000000002</c:v>
                </c:pt>
                <c:pt idx="4127">
                  <c:v>7.9267529999999997</c:v>
                </c:pt>
                <c:pt idx="4128">
                  <c:v>7.9308529999999999</c:v>
                </c:pt>
                <c:pt idx="4129">
                  <c:v>7.9349550000000004</c:v>
                </c:pt>
                <c:pt idx="4130">
                  <c:v>7.9390559999999999</c:v>
                </c:pt>
                <c:pt idx="4131">
                  <c:v>7.9431589999999996</c:v>
                </c:pt>
                <c:pt idx="4132">
                  <c:v>7.947261000000001</c:v>
                </c:pt>
                <c:pt idx="4133">
                  <c:v>7.9513640000000008</c:v>
                </c:pt>
                <c:pt idx="4134">
                  <c:v>7.9554670000000005</c:v>
                </c:pt>
                <c:pt idx="4135">
                  <c:v>7.9595710000000004</c:v>
                </c:pt>
                <c:pt idx="4136">
                  <c:v>7.9636740000000001</c:v>
                </c:pt>
                <c:pt idx="4137">
                  <c:v>7.967778</c:v>
                </c:pt>
                <c:pt idx="4138">
                  <c:v>7.9718830000000009</c:v>
                </c:pt>
                <c:pt idx="4139">
                  <c:v>7.9759880000000001</c:v>
                </c:pt>
                <c:pt idx="4140">
                  <c:v>7.980093000000001</c:v>
                </c:pt>
                <c:pt idx="4141">
                  <c:v>7.9841990000000012</c:v>
                </c:pt>
                <c:pt idx="4142">
                  <c:v>7.9883049999999995</c:v>
                </c:pt>
                <c:pt idx="4143">
                  <c:v>7.9924109999999997</c:v>
                </c:pt>
                <c:pt idx="4144">
                  <c:v>7.9965179999999991</c:v>
                </c:pt>
                <c:pt idx="4145">
                  <c:v>8.0006240000000002</c:v>
                </c:pt>
                <c:pt idx="4146">
                  <c:v>8.0047320000000006</c:v>
                </c:pt>
                <c:pt idx="4147">
                  <c:v>8.0088399999999993</c:v>
                </c:pt>
                <c:pt idx="4148">
                  <c:v>8.0129480000000015</c:v>
                </c:pt>
                <c:pt idx="4149">
                  <c:v>8.0170569999999994</c:v>
                </c:pt>
                <c:pt idx="4150">
                  <c:v>8.0211659999999991</c:v>
                </c:pt>
                <c:pt idx="4151">
                  <c:v>8.0252750000000006</c:v>
                </c:pt>
                <c:pt idx="4152">
                  <c:v>8.0293840000000003</c:v>
                </c:pt>
                <c:pt idx="4153">
                  <c:v>8.033494000000001</c:v>
                </c:pt>
                <c:pt idx="4154">
                  <c:v>8.0376030000000007</c:v>
                </c:pt>
                <c:pt idx="4155">
                  <c:v>8.0417140000000007</c:v>
                </c:pt>
                <c:pt idx="4156">
                  <c:v>8.0458249999999989</c:v>
                </c:pt>
                <c:pt idx="4157">
                  <c:v>8.0499369999999999</c:v>
                </c:pt>
                <c:pt idx="4158">
                  <c:v>8.0540479999999999</c:v>
                </c:pt>
                <c:pt idx="4159">
                  <c:v>8.0581599999999991</c:v>
                </c:pt>
                <c:pt idx="4160">
                  <c:v>8.0622720000000001</c:v>
                </c:pt>
                <c:pt idx="4161">
                  <c:v>8.0663850000000004</c:v>
                </c:pt>
                <c:pt idx="4162">
                  <c:v>8.0704980000000006</c:v>
                </c:pt>
                <c:pt idx="4163">
                  <c:v>8.0746110000000009</c:v>
                </c:pt>
                <c:pt idx="4164">
                  <c:v>8.0787250000000004</c:v>
                </c:pt>
                <c:pt idx="4165">
                  <c:v>8.0828389999999999</c:v>
                </c:pt>
                <c:pt idx="4166">
                  <c:v>8.0869529999999994</c:v>
                </c:pt>
                <c:pt idx="4167">
                  <c:v>8.0910679999999999</c:v>
                </c:pt>
                <c:pt idx="4168">
                  <c:v>8.0951830000000005</c:v>
                </c:pt>
                <c:pt idx="4169">
                  <c:v>8.0992990000000002</c:v>
                </c:pt>
                <c:pt idx="4170">
                  <c:v>8.103413999999999</c:v>
                </c:pt>
                <c:pt idx="4171">
                  <c:v>8.1075309999999998</c:v>
                </c:pt>
                <c:pt idx="4172">
                  <c:v>8.1116469999999996</c:v>
                </c:pt>
                <c:pt idx="4173">
                  <c:v>8.1157639999999986</c:v>
                </c:pt>
                <c:pt idx="4174">
                  <c:v>8.1198810000000012</c:v>
                </c:pt>
                <c:pt idx="4175">
                  <c:v>8.1239989999999995</c:v>
                </c:pt>
                <c:pt idx="4176">
                  <c:v>8.1281170000000014</c:v>
                </c:pt>
                <c:pt idx="4177">
                  <c:v>8.1322349999999997</c:v>
                </c:pt>
                <c:pt idx="4178">
                  <c:v>8.1363530000000015</c:v>
                </c:pt>
                <c:pt idx="4179">
                  <c:v>8.1404730000000001</c:v>
                </c:pt>
                <c:pt idx="4180">
                  <c:v>8.1445920000000012</c:v>
                </c:pt>
                <c:pt idx="4181">
                  <c:v>8.1487109999999987</c:v>
                </c:pt>
                <c:pt idx="4182">
                  <c:v>8.1528309999999991</c:v>
                </c:pt>
                <c:pt idx="4183">
                  <c:v>8.1569520000000004</c:v>
                </c:pt>
                <c:pt idx="4184">
                  <c:v>8.1610720000000008</c:v>
                </c:pt>
                <c:pt idx="4185">
                  <c:v>8.1651929999999986</c:v>
                </c:pt>
                <c:pt idx="4186">
                  <c:v>8.169314</c:v>
                </c:pt>
                <c:pt idx="4187">
                  <c:v>8.1734359999999988</c:v>
                </c:pt>
                <c:pt idx="4188">
                  <c:v>8.1775579999999994</c:v>
                </c:pt>
                <c:pt idx="4189">
                  <c:v>8.1816800000000001</c:v>
                </c:pt>
                <c:pt idx="4190">
                  <c:v>8.1858029999999999</c:v>
                </c:pt>
                <c:pt idx="4191">
                  <c:v>8.1899259999999998</c:v>
                </c:pt>
                <c:pt idx="4192">
                  <c:v>8.1940489999999997</c:v>
                </c:pt>
                <c:pt idx="4193">
                  <c:v>8.1981729999999988</c:v>
                </c:pt>
                <c:pt idx="4194">
                  <c:v>8.2022970000000015</c:v>
                </c:pt>
                <c:pt idx="4195">
                  <c:v>8.2064219999999999</c:v>
                </c:pt>
                <c:pt idx="4196">
                  <c:v>8.2105460000000008</c:v>
                </c:pt>
                <c:pt idx="4197">
                  <c:v>8.2146709999999992</c:v>
                </c:pt>
                <c:pt idx="4198">
                  <c:v>8.2187970000000004</c:v>
                </c:pt>
                <c:pt idx="4199">
                  <c:v>8.2229229999999998</c:v>
                </c:pt>
                <c:pt idx="4200">
                  <c:v>8.2270479999999999</c:v>
                </c:pt>
                <c:pt idx="4201">
                  <c:v>8.2311750000000004</c:v>
                </c:pt>
                <c:pt idx="4202">
                  <c:v>8.2353020000000008</c:v>
                </c:pt>
                <c:pt idx="4203">
                  <c:v>8.2394289999999994</c:v>
                </c:pt>
                <c:pt idx="4204">
                  <c:v>8.2435560000000017</c:v>
                </c:pt>
                <c:pt idx="4205">
                  <c:v>8.2476839999999996</c:v>
                </c:pt>
                <c:pt idx="4206">
                  <c:v>8.251812000000001</c:v>
                </c:pt>
                <c:pt idx="4207">
                  <c:v>8.255941</c:v>
                </c:pt>
                <c:pt idx="4208">
                  <c:v>8.2600689999999997</c:v>
                </c:pt>
                <c:pt idx="4209">
                  <c:v>8.2641989999999996</c:v>
                </c:pt>
                <c:pt idx="4210">
                  <c:v>8.2683280000000003</c:v>
                </c:pt>
                <c:pt idx="4211">
                  <c:v>8.2724580000000003</c:v>
                </c:pt>
                <c:pt idx="4212">
                  <c:v>8.2765880000000003</c:v>
                </c:pt>
                <c:pt idx="4213">
                  <c:v>8.2807190000000013</c:v>
                </c:pt>
                <c:pt idx="4214">
                  <c:v>8.2848490000000012</c:v>
                </c:pt>
                <c:pt idx="4215">
                  <c:v>8.2889800000000005</c:v>
                </c:pt>
                <c:pt idx="4216">
                  <c:v>8.2931120000000007</c:v>
                </c:pt>
                <c:pt idx="4217">
                  <c:v>8.297244000000001</c:v>
                </c:pt>
                <c:pt idx="4218">
                  <c:v>8.3013759999999994</c:v>
                </c:pt>
                <c:pt idx="4219">
                  <c:v>8.3055090000000007</c:v>
                </c:pt>
                <c:pt idx="4220">
                  <c:v>8.3096420000000002</c:v>
                </c:pt>
                <c:pt idx="4221">
                  <c:v>8.3137750000000015</c:v>
                </c:pt>
                <c:pt idx="4222">
                  <c:v>8.317908000000001</c:v>
                </c:pt>
                <c:pt idx="4223">
                  <c:v>8.3220419999999997</c:v>
                </c:pt>
                <c:pt idx="4224">
                  <c:v>8.3261770000000013</c:v>
                </c:pt>
                <c:pt idx="4225">
                  <c:v>8.330311</c:v>
                </c:pt>
                <c:pt idx="4226">
                  <c:v>8.3344459999999998</c:v>
                </c:pt>
                <c:pt idx="4227">
                  <c:v>8.3385809999999996</c:v>
                </c:pt>
                <c:pt idx="4228">
                  <c:v>8.3427159999999994</c:v>
                </c:pt>
                <c:pt idx="4229">
                  <c:v>8.3468520000000002</c:v>
                </c:pt>
                <c:pt idx="4230">
                  <c:v>8.350988000000001</c:v>
                </c:pt>
                <c:pt idx="4231">
                  <c:v>8.3551249999999992</c:v>
                </c:pt>
                <c:pt idx="4232">
                  <c:v>8.3592619999999993</c:v>
                </c:pt>
                <c:pt idx="4233">
                  <c:v>8.3633990000000011</c:v>
                </c:pt>
                <c:pt idx="4234">
                  <c:v>8.3675369999999987</c:v>
                </c:pt>
                <c:pt idx="4235">
                  <c:v>8.3716740000000005</c:v>
                </c:pt>
                <c:pt idx="4236">
                  <c:v>8.3758119999999998</c:v>
                </c:pt>
                <c:pt idx="4237">
                  <c:v>8.3799510000000001</c:v>
                </c:pt>
                <c:pt idx="4238">
                  <c:v>8.3840900000000005</c:v>
                </c:pt>
                <c:pt idx="4239">
                  <c:v>8.3882290000000008</c:v>
                </c:pt>
                <c:pt idx="4240">
                  <c:v>8.3923680000000012</c:v>
                </c:pt>
                <c:pt idx="4241">
                  <c:v>8.3965080000000007</c:v>
                </c:pt>
                <c:pt idx="4242">
                  <c:v>8.4006480000000003</c:v>
                </c:pt>
                <c:pt idx="4243">
                  <c:v>8.4047889999999992</c:v>
                </c:pt>
                <c:pt idx="4244">
                  <c:v>8.4089290000000005</c:v>
                </c:pt>
                <c:pt idx="4245">
                  <c:v>8.4130709999999986</c:v>
                </c:pt>
                <c:pt idx="4246">
                  <c:v>8.417212000000001</c:v>
                </c:pt>
                <c:pt idx="4247">
                  <c:v>8.4213540000000009</c:v>
                </c:pt>
                <c:pt idx="4248">
                  <c:v>8.425495999999999</c:v>
                </c:pt>
                <c:pt idx="4249">
                  <c:v>8.4296379999999989</c:v>
                </c:pt>
                <c:pt idx="4250">
                  <c:v>8.4337820000000008</c:v>
                </c:pt>
                <c:pt idx="4251">
                  <c:v>8.4379239999999989</c:v>
                </c:pt>
                <c:pt idx="4252">
                  <c:v>8.4420680000000008</c:v>
                </c:pt>
                <c:pt idx="4253">
                  <c:v>8.4462109999999999</c:v>
                </c:pt>
                <c:pt idx="4254">
                  <c:v>8.4503550000000001</c:v>
                </c:pt>
                <c:pt idx="4255">
                  <c:v>8.4544999999999995</c:v>
                </c:pt>
                <c:pt idx="4256">
                  <c:v>8.4586450000000006</c:v>
                </c:pt>
                <c:pt idx="4257">
                  <c:v>8.4627890000000008</c:v>
                </c:pt>
                <c:pt idx="4258">
                  <c:v>8.4669349999999994</c:v>
                </c:pt>
                <c:pt idx="4259">
                  <c:v>8.4710809999999999</c:v>
                </c:pt>
                <c:pt idx="4260">
                  <c:v>8.475226000000001</c:v>
                </c:pt>
                <c:pt idx="4261">
                  <c:v>8.479374</c:v>
                </c:pt>
                <c:pt idx="4262">
                  <c:v>8.4835200000000004</c:v>
                </c:pt>
                <c:pt idx="4263">
                  <c:v>8.4876670000000001</c:v>
                </c:pt>
                <c:pt idx="4264">
                  <c:v>8.4918139999999998</c:v>
                </c:pt>
                <c:pt idx="4265">
                  <c:v>8.4959619999999987</c:v>
                </c:pt>
                <c:pt idx="4266">
                  <c:v>8.5001090000000001</c:v>
                </c:pt>
                <c:pt idx="4267">
                  <c:v>8.5042580000000001</c:v>
                </c:pt>
                <c:pt idx="4268">
                  <c:v>8.5084070000000001</c:v>
                </c:pt>
                <c:pt idx="4269">
                  <c:v>8.512556</c:v>
                </c:pt>
                <c:pt idx="4270">
                  <c:v>8.516705</c:v>
                </c:pt>
                <c:pt idx="4271">
                  <c:v>8.520855000000001</c:v>
                </c:pt>
                <c:pt idx="4272">
                  <c:v>8.5250050000000002</c:v>
                </c:pt>
                <c:pt idx="4273">
                  <c:v>8.5291549999999994</c:v>
                </c:pt>
                <c:pt idx="4274">
                  <c:v>8.5333050000000004</c:v>
                </c:pt>
                <c:pt idx="4275">
                  <c:v>8.5374560000000006</c:v>
                </c:pt>
                <c:pt idx="4276">
                  <c:v>8.5416069999999991</c:v>
                </c:pt>
                <c:pt idx="4277">
                  <c:v>8.5457590000000003</c:v>
                </c:pt>
                <c:pt idx="4278">
                  <c:v>8.5499109999999998</c:v>
                </c:pt>
                <c:pt idx="4279">
                  <c:v>8.5540630000000011</c:v>
                </c:pt>
                <c:pt idx="4280">
                  <c:v>8.5582159999999998</c:v>
                </c:pt>
                <c:pt idx="4281">
                  <c:v>8.5623680000000011</c:v>
                </c:pt>
                <c:pt idx="4282">
                  <c:v>8.5665209999999998</c:v>
                </c:pt>
                <c:pt idx="4283">
                  <c:v>8.5706749999999996</c:v>
                </c:pt>
                <c:pt idx="4284">
                  <c:v>8.5748290000000011</c:v>
                </c:pt>
                <c:pt idx="4285">
                  <c:v>8.5789819999999999</c:v>
                </c:pt>
                <c:pt idx="4286">
                  <c:v>8.5831369999999989</c:v>
                </c:pt>
                <c:pt idx="4287">
                  <c:v>8.5872910000000005</c:v>
                </c:pt>
                <c:pt idx="4288">
                  <c:v>8.5914470000000005</c:v>
                </c:pt>
                <c:pt idx="4289">
                  <c:v>8.5956020000000013</c:v>
                </c:pt>
                <c:pt idx="4290">
                  <c:v>8.5997580000000013</c:v>
                </c:pt>
                <c:pt idx="4291">
                  <c:v>8.6039140000000014</c:v>
                </c:pt>
                <c:pt idx="4292">
                  <c:v>8.6080700000000014</c:v>
                </c:pt>
                <c:pt idx="4293">
                  <c:v>8.6122270000000007</c:v>
                </c:pt>
                <c:pt idx="4294">
                  <c:v>8.6163830000000008</c:v>
                </c:pt>
                <c:pt idx="4295">
                  <c:v>8.6205410000000011</c:v>
                </c:pt>
                <c:pt idx="4296">
                  <c:v>8.6246980000000004</c:v>
                </c:pt>
                <c:pt idx="4297">
                  <c:v>8.6288560000000007</c:v>
                </c:pt>
                <c:pt idx="4298">
                  <c:v>8.6330150000000003</c:v>
                </c:pt>
                <c:pt idx="4299">
                  <c:v>8.6371729999999989</c:v>
                </c:pt>
                <c:pt idx="4300">
                  <c:v>8.6413320000000002</c:v>
                </c:pt>
                <c:pt idx="4301">
                  <c:v>8.6454909999999998</c:v>
                </c:pt>
                <c:pt idx="4302">
                  <c:v>8.6496509999999986</c:v>
                </c:pt>
                <c:pt idx="4303">
                  <c:v>8.65381</c:v>
                </c:pt>
                <c:pt idx="4304">
                  <c:v>8.6579699999999988</c:v>
                </c:pt>
                <c:pt idx="4305">
                  <c:v>8.6621310000000005</c:v>
                </c:pt>
                <c:pt idx="4306">
                  <c:v>8.6662920000000003</c:v>
                </c:pt>
                <c:pt idx="4307">
                  <c:v>8.6704530000000002</c:v>
                </c:pt>
                <c:pt idx="4308">
                  <c:v>8.674614</c:v>
                </c:pt>
                <c:pt idx="4309">
                  <c:v>8.6787749999999999</c:v>
                </c:pt>
                <c:pt idx="4310">
                  <c:v>8.6829370000000008</c:v>
                </c:pt>
                <c:pt idx="4311">
                  <c:v>8.6870999999999992</c:v>
                </c:pt>
                <c:pt idx="4312">
                  <c:v>8.691262</c:v>
                </c:pt>
                <c:pt idx="4313">
                  <c:v>8.6954250000000002</c:v>
                </c:pt>
                <c:pt idx="4314">
                  <c:v>8.6995879999999985</c:v>
                </c:pt>
                <c:pt idx="4315">
                  <c:v>8.7037519999999997</c:v>
                </c:pt>
                <c:pt idx="4316">
                  <c:v>8.7079159999999991</c:v>
                </c:pt>
                <c:pt idx="4317">
                  <c:v>8.7120800000000003</c:v>
                </c:pt>
                <c:pt idx="4318">
                  <c:v>8.7162449999999989</c:v>
                </c:pt>
                <c:pt idx="4319">
                  <c:v>8.7204099999999993</c:v>
                </c:pt>
                <c:pt idx="4320">
                  <c:v>8.7245749999999997</c:v>
                </c:pt>
                <c:pt idx="4321">
                  <c:v>8.7287400000000002</c:v>
                </c:pt>
                <c:pt idx="4322">
                  <c:v>8.7329059999999998</c:v>
                </c:pt>
                <c:pt idx="4323">
                  <c:v>8.7370719999999995</c:v>
                </c:pt>
                <c:pt idx="4324">
                  <c:v>8.741238000000001</c:v>
                </c:pt>
                <c:pt idx="4325">
                  <c:v>8.7454049999999999</c:v>
                </c:pt>
                <c:pt idx="4326">
                  <c:v>8.7495720000000006</c:v>
                </c:pt>
                <c:pt idx="4327">
                  <c:v>8.7537389999999995</c:v>
                </c:pt>
                <c:pt idx="4328">
                  <c:v>8.7579070000000012</c:v>
                </c:pt>
                <c:pt idx="4329">
                  <c:v>8.7620749999999994</c:v>
                </c:pt>
                <c:pt idx="4330">
                  <c:v>8.7662429999999993</c:v>
                </c:pt>
                <c:pt idx="4331">
                  <c:v>8.7704120000000003</c:v>
                </c:pt>
                <c:pt idx="4332">
                  <c:v>8.7745800000000003</c:v>
                </c:pt>
                <c:pt idx="4333">
                  <c:v>8.7787490000000012</c:v>
                </c:pt>
                <c:pt idx="4334">
                  <c:v>8.7829189999999997</c:v>
                </c:pt>
                <c:pt idx="4335">
                  <c:v>8.7870889999999999</c:v>
                </c:pt>
                <c:pt idx="4336">
                  <c:v>8.7912589999999984</c:v>
                </c:pt>
                <c:pt idx="4337">
                  <c:v>8.7954290000000004</c:v>
                </c:pt>
                <c:pt idx="4338">
                  <c:v>8.7995990000000006</c:v>
                </c:pt>
                <c:pt idx="4339">
                  <c:v>8.8037709999999993</c:v>
                </c:pt>
                <c:pt idx="4340">
                  <c:v>8.8079419999999988</c:v>
                </c:pt>
                <c:pt idx="4341">
                  <c:v>8.8121139999999993</c:v>
                </c:pt>
                <c:pt idx="4342">
                  <c:v>8.8162850000000006</c:v>
                </c:pt>
                <c:pt idx="4343">
                  <c:v>8.8204570000000011</c:v>
                </c:pt>
                <c:pt idx="4344">
                  <c:v>8.8246310000000001</c:v>
                </c:pt>
                <c:pt idx="4345">
                  <c:v>8.8288029999999988</c:v>
                </c:pt>
                <c:pt idx="4346">
                  <c:v>8.8329759999999986</c:v>
                </c:pt>
                <c:pt idx="4347">
                  <c:v>8.8371490000000001</c:v>
                </c:pt>
                <c:pt idx="4348">
                  <c:v>8.8413240000000002</c:v>
                </c:pt>
                <c:pt idx="4349">
                  <c:v>8.8454969999999999</c:v>
                </c:pt>
                <c:pt idx="4350">
                  <c:v>8.849672</c:v>
                </c:pt>
                <c:pt idx="4351">
                  <c:v>8.8538460000000008</c:v>
                </c:pt>
                <c:pt idx="4352">
                  <c:v>8.8580210000000008</c:v>
                </c:pt>
                <c:pt idx="4353">
                  <c:v>8.8621959999999991</c:v>
                </c:pt>
                <c:pt idx="4354">
                  <c:v>8.8663730000000012</c:v>
                </c:pt>
                <c:pt idx="4355">
                  <c:v>8.8705480000000012</c:v>
                </c:pt>
                <c:pt idx="4356">
                  <c:v>8.8747240000000005</c:v>
                </c:pt>
                <c:pt idx="4357">
                  <c:v>8.878900999999999</c:v>
                </c:pt>
                <c:pt idx="4358">
                  <c:v>8.8830780000000011</c:v>
                </c:pt>
                <c:pt idx="4359">
                  <c:v>8.8872549999999997</c:v>
                </c:pt>
                <c:pt idx="4360">
                  <c:v>8.891432</c:v>
                </c:pt>
                <c:pt idx="4361">
                  <c:v>8.8956099999999996</c:v>
                </c:pt>
                <c:pt idx="4362">
                  <c:v>8.8997869999999999</c:v>
                </c:pt>
                <c:pt idx="4363">
                  <c:v>8.9039649999999995</c:v>
                </c:pt>
                <c:pt idx="4364">
                  <c:v>8.9081440000000001</c:v>
                </c:pt>
                <c:pt idx="4365">
                  <c:v>8.9123230000000007</c:v>
                </c:pt>
                <c:pt idx="4366">
                  <c:v>8.9165029999999987</c:v>
                </c:pt>
                <c:pt idx="4367">
                  <c:v>8.9206819999999993</c:v>
                </c:pt>
                <c:pt idx="4368">
                  <c:v>8.9248609999999999</c:v>
                </c:pt>
                <c:pt idx="4369">
                  <c:v>8.929041999999999</c:v>
                </c:pt>
                <c:pt idx="4370">
                  <c:v>8.9332219999999989</c:v>
                </c:pt>
                <c:pt idx="4371">
                  <c:v>8.9374029999999998</c:v>
                </c:pt>
                <c:pt idx="4372">
                  <c:v>8.9415840000000006</c:v>
                </c:pt>
                <c:pt idx="4373">
                  <c:v>8.9457649999999997</c:v>
                </c:pt>
                <c:pt idx="4374">
                  <c:v>8.9499469999999999</c:v>
                </c:pt>
                <c:pt idx="4375">
                  <c:v>8.9541280000000008</c:v>
                </c:pt>
                <c:pt idx="4376">
                  <c:v>8.9583110000000001</c:v>
                </c:pt>
                <c:pt idx="4377">
                  <c:v>8.9624930000000003</c:v>
                </c:pt>
                <c:pt idx="4378">
                  <c:v>8.9666759999999996</c:v>
                </c:pt>
                <c:pt idx="4379">
                  <c:v>8.970858999999999</c:v>
                </c:pt>
                <c:pt idx="4380">
                  <c:v>8.9750429999999994</c:v>
                </c:pt>
                <c:pt idx="4381">
                  <c:v>8.9792260000000006</c:v>
                </c:pt>
                <c:pt idx="4382">
                  <c:v>8.983410000000001</c:v>
                </c:pt>
                <c:pt idx="4383">
                  <c:v>8.9875939999999996</c:v>
                </c:pt>
                <c:pt idx="4384">
                  <c:v>8.9917789999999993</c:v>
                </c:pt>
                <c:pt idx="4385">
                  <c:v>8.9959640000000007</c:v>
                </c:pt>
                <c:pt idx="4386">
                  <c:v>9.0001490000000004</c:v>
                </c:pt>
                <c:pt idx="4387">
                  <c:v>9.0043350000000011</c:v>
                </c:pt>
                <c:pt idx="4388">
                  <c:v>9.0085200000000007</c:v>
                </c:pt>
                <c:pt idx="4389">
                  <c:v>9.0127070000000007</c:v>
                </c:pt>
                <c:pt idx="4390">
                  <c:v>9.0168929999999996</c:v>
                </c:pt>
                <c:pt idx="4391">
                  <c:v>9.0210790000000003</c:v>
                </c:pt>
                <c:pt idx="4392">
                  <c:v>9.0252660000000002</c:v>
                </c:pt>
                <c:pt idx="4393">
                  <c:v>9.0294539999999994</c:v>
                </c:pt>
                <c:pt idx="4394">
                  <c:v>9.0336409999999994</c:v>
                </c:pt>
                <c:pt idx="4395">
                  <c:v>9.0378290000000003</c:v>
                </c:pt>
                <c:pt idx="4396">
                  <c:v>9.0420169999999995</c:v>
                </c:pt>
                <c:pt idx="4397">
                  <c:v>9.0462050000000005</c:v>
                </c:pt>
                <c:pt idx="4398">
                  <c:v>9.0503939999999989</c:v>
                </c:pt>
                <c:pt idx="4399">
                  <c:v>9.0545829999999992</c:v>
                </c:pt>
                <c:pt idx="4400">
                  <c:v>9.0587730000000004</c:v>
                </c:pt>
                <c:pt idx="4401">
                  <c:v>9.0629620000000006</c:v>
                </c:pt>
                <c:pt idx="4402">
                  <c:v>9.0671520000000001</c:v>
                </c:pt>
                <c:pt idx="4403">
                  <c:v>9.0713419999999996</c:v>
                </c:pt>
                <c:pt idx="4404">
                  <c:v>9.0755330000000001</c:v>
                </c:pt>
                <c:pt idx="4405">
                  <c:v>9.0797240000000006</c:v>
                </c:pt>
                <c:pt idx="4406">
                  <c:v>9.0839149999999993</c:v>
                </c:pt>
                <c:pt idx="4407">
                  <c:v>9.0881059999999998</c:v>
                </c:pt>
                <c:pt idx="4408">
                  <c:v>9.0922969999999985</c:v>
                </c:pt>
                <c:pt idx="4409">
                  <c:v>9.096489</c:v>
                </c:pt>
                <c:pt idx="4410">
                  <c:v>9.1006809999999998</c:v>
                </c:pt>
                <c:pt idx="4411">
                  <c:v>9.1048740000000006</c:v>
                </c:pt>
                <c:pt idx="4412">
                  <c:v>9.1090669999999996</c:v>
                </c:pt>
                <c:pt idx="4413">
                  <c:v>9.1132600000000004</c:v>
                </c:pt>
                <c:pt idx="4414">
                  <c:v>9.1174529999999994</c:v>
                </c:pt>
                <c:pt idx="4415">
                  <c:v>9.1216469999999994</c:v>
                </c:pt>
                <c:pt idx="4416">
                  <c:v>9.1258410000000012</c:v>
                </c:pt>
                <c:pt idx="4417">
                  <c:v>9.1300359999999987</c:v>
                </c:pt>
                <c:pt idx="4418">
                  <c:v>9.1342300000000005</c:v>
                </c:pt>
                <c:pt idx="4419">
                  <c:v>9.1384249999999998</c:v>
                </c:pt>
                <c:pt idx="4420">
                  <c:v>9.1426200000000009</c:v>
                </c:pt>
                <c:pt idx="4421">
                  <c:v>9.1468150000000001</c:v>
                </c:pt>
                <c:pt idx="4422">
                  <c:v>9.1510110000000005</c:v>
                </c:pt>
                <c:pt idx="4423">
                  <c:v>9.1552070000000008</c:v>
                </c:pt>
                <c:pt idx="4424">
                  <c:v>9.1594029999999993</c:v>
                </c:pt>
                <c:pt idx="4425">
                  <c:v>9.1635989999999996</c:v>
                </c:pt>
                <c:pt idx="4426">
                  <c:v>9.1677970000000002</c:v>
                </c:pt>
                <c:pt idx="4427">
                  <c:v>9.1719930000000005</c:v>
                </c:pt>
                <c:pt idx="4428">
                  <c:v>9.1761909999999993</c:v>
                </c:pt>
                <c:pt idx="4429">
                  <c:v>9.1803889999999999</c:v>
                </c:pt>
                <c:pt idx="4430">
                  <c:v>9.1845869999999987</c:v>
                </c:pt>
                <c:pt idx="4431">
                  <c:v>9.1887849999999993</c:v>
                </c:pt>
                <c:pt idx="4432">
                  <c:v>9.1929839999999992</c:v>
                </c:pt>
                <c:pt idx="4433">
                  <c:v>9.197182999999999</c:v>
                </c:pt>
                <c:pt idx="4434">
                  <c:v>9.2013819999999988</c:v>
                </c:pt>
                <c:pt idx="4435">
                  <c:v>9.2055819999999997</c:v>
                </c:pt>
                <c:pt idx="4436">
                  <c:v>9.2097809999999996</c:v>
                </c:pt>
                <c:pt idx="4437">
                  <c:v>9.2139810000000004</c:v>
                </c:pt>
                <c:pt idx="4438">
                  <c:v>9.2181810000000013</c:v>
                </c:pt>
                <c:pt idx="4439">
                  <c:v>9.2223819999999996</c:v>
                </c:pt>
                <c:pt idx="4440">
                  <c:v>9.2265829999999998</c:v>
                </c:pt>
                <c:pt idx="4441">
                  <c:v>9.2307839999999999</c:v>
                </c:pt>
                <c:pt idx="4442">
                  <c:v>9.234985</c:v>
                </c:pt>
                <c:pt idx="4443">
                  <c:v>9.2391869999999994</c:v>
                </c:pt>
                <c:pt idx="4444">
                  <c:v>9.2433899999999998</c:v>
                </c:pt>
                <c:pt idx="4445">
                  <c:v>9.2475920000000009</c:v>
                </c:pt>
                <c:pt idx="4446">
                  <c:v>9.2517940000000003</c:v>
                </c:pt>
                <c:pt idx="4447">
                  <c:v>9.2559970000000007</c:v>
                </c:pt>
                <c:pt idx="4448">
                  <c:v>9.2601999999999993</c:v>
                </c:pt>
                <c:pt idx="4449">
                  <c:v>9.2644040000000007</c:v>
                </c:pt>
                <c:pt idx="4450">
                  <c:v>9.2686069999999994</c:v>
                </c:pt>
                <c:pt idx="4451">
                  <c:v>9.2728120000000001</c:v>
                </c:pt>
                <c:pt idx="4452">
                  <c:v>9.2770160000000015</c:v>
                </c:pt>
                <c:pt idx="4453">
                  <c:v>9.2812199999999994</c:v>
                </c:pt>
                <c:pt idx="4454">
                  <c:v>9.285425</c:v>
                </c:pt>
                <c:pt idx="4455">
                  <c:v>9.289631</c:v>
                </c:pt>
                <c:pt idx="4456">
                  <c:v>9.2938359999999989</c:v>
                </c:pt>
                <c:pt idx="4457">
                  <c:v>9.2980409999999996</c:v>
                </c:pt>
                <c:pt idx="4458">
                  <c:v>9.3022469999999995</c:v>
                </c:pt>
                <c:pt idx="4459">
                  <c:v>9.3064540000000004</c:v>
                </c:pt>
                <c:pt idx="4460">
                  <c:v>9.3106600000000004</c:v>
                </c:pt>
                <c:pt idx="4461">
                  <c:v>9.3148669999999996</c:v>
                </c:pt>
                <c:pt idx="4462">
                  <c:v>9.3190740000000005</c:v>
                </c:pt>
                <c:pt idx="4463">
                  <c:v>9.3232820000000007</c:v>
                </c:pt>
                <c:pt idx="4464">
                  <c:v>9.3274889999999999</c:v>
                </c:pt>
                <c:pt idx="4465">
                  <c:v>9.3316979999999994</c:v>
                </c:pt>
                <c:pt idx="4466">
                  <c:v>9.3359050000000003</c:v>
                </c:pt>
                <c:pt idx="4467">
                  <c:v>9.3401139999999998</c:v>
                </c:pt>
                <c:pt idx="4468">
                  <c:v>9.3443229999999993</c:v>
                </c:pt>
                <c:pt idx="4469">
                  <c:v>9.3485320000000005</c:v>
                </c:pt>
                <c:pt idx="4470">
                  <c:v>9.352742000000001</c:v>
                </c:pt>
                <c:pt idx="4471">
                  <c:v>9.3569510000000005</c:v>
                </c:pt>
                <c:pt idx="4472">
                  <c:v>9.3611609999999992</c:v>
                </c:pt>
                <c:pt idx="4473">
                  <c:v>9.3653710000000014</c:v>
                </c:pt>
                <c:pt idx="4474">
                  <c:v>9.3695819999999994</c:v>
                </c:pt>
                <c:pt idx="4475">
                  <c:v>9.3737919999999999</c:v>
                </c:pt>
                <c:pt idx="4476">
                  <c:v>9.3780040000000007</c:v>
                </c:pt>
                <c:pt idx="4477">
                  <c:v>9.3822139999999994</c:v>
                </c:pt>
                <c:pt idx="4478">
                  <c:v>9.3864269999999994</c:v>
                </c:pt>
                <c:pt idx="4479">
                  <c:v>9.3906379999999992</c:v>
                </c:pt>
                <c:pt idx="4480">
                  <c:v>9.3948509999999992</c:v>
                </c:pt>
                <c:pt idx="4481">
                  <c:v>9.3990629999999999</c:v>
                </c:pt>
                <c:pt idx="4482">
                  <c:v>9.4032749999999989</c:v>
                </c:pt>
                <c:pt idx="4483">
                  <c:v>9.407489</c:v>
                </c:pt>
                <c:pt idx="4484">
                  <c:v>9.411702</c:v>
                </c:pt>
                <c:pt idx="4485">
                  <c:v>9.415915</c:v>
                </c:pt>
                <c:pt idx="4486">
                  <c:v>9.4201289999999993</c:v>
                </c:pt>
                <c:pt idx="4487">
                  <c:v>9.4243439999999996</c:v>
                </c:pt>
                <c:pt idx="4488">
                  <c:v>9.4285580000000007</c:v>
                </c:pt>
                <c:pt idx="4489">
                  <c:v>9.4327719999999999</c:v>
                </c:pt>
                <c:pt idx="4490">
                  <c:v>9.4369870000000002</c:v>
                </c:pt>
                <c:pt idx="4491">
                  <c:v>9.4412029999999998</c:v>
                </c:pt>
                <c:pt idx="4492">
                  <c:v>9.4454180000000001</c:v>
                </c:pt>
                <c:pt idx="4493">
                  <c:v>9.4496339999999996</c:v>
                </c:pt>
                <c:pt idx="4494">
                  <c:v>9.4538499999999992</c:v>
                </c:pt>
                <c:pt idx="4495">
                  <c:v>9.4580659999999988</c:v>
                </c:pt>
                <c:pt idx="4496">
                  <c:v>9.4622829999999993</c:v>
                </c:pt>
                <c:pt idx="4497">
                  <c:v>9.4664989999999989</c:v>
                </c:pt>
                <c:pt idx="4498">
                  <c:v>9.4707160000000012</c:v>
                </c:pt>
                <c:pt idx="4499">
                  <c:v>9.4749340000000011</c:v>
                </c:pt>
                <c:pt idx="4500">
                  <c:v>9.4791519999999991</c:v>
                </c:pt>
                <c:pt idx="4501">
                  <c:v>9.483369999999999</c:v>
                </c:pt>
                <c:pt idx="4502">
                  <c:v>9.4875880000000006</c:v>
                </c:pt>
                <c:pt idx="4503">
                  <c:v>9.4918060000000004</c:v>
                </c:pt>
                <c:pt idx="4504">
                  <c:v>9.4960249999999995</c:v>
                </c:pt>
                <c:pt idx="4505">
                  <c:v>9.5002440000000004</c:v>
                </c:pt>
                <c:pt idx="4506">
                  <c:v>9.5044640000000005</c:v>
                </c:pt>
                <c:pt idx="4507">
                  <c:v>9.5086829999999996</c:v>
                </c:pt>
                <c:pt idx="4508">
                  <c:v>9.5129029999999997</c:v>
                </c:pt>
                <c:pt idx="4509">
                  <c:v>9.5171229999999998</c:v>
                </c:pt>
                <c:pt idx="4510">
                  <c:v>9.5213439999999991</c:v>
                </c:pt>
                <c:pt idx="4511">
                  <c:v>9.525564000000001</c:v>
                </c:pt>
                <c:pt idx="4512">
                  <c:v>9.5297850000000004</c:v>
                </c:pt>
                <c:pt idx="4513">
                  <c:v>9.5340059999999998</c:v>
                </c:pt>
                <c:pt idx="4514">
                  <c:v>9.5382280000000002</c:v>
                </c:pt>
                <c:pt idx="4515">
                  <c:v>9.5424489999999995</c:v>
                </c:pt>
                <c:pt idx="4516">
                  <c:v>9.5466720000000009</c:v>
                </c:pt>
                <c:pt idx="4517">
                  <c:v>9.5508940000000013</c:v>
                </c:pt>
                <c:pt idx="4518">
                  <c:v>9.5551159999999999</c:v>
                </c:pt>
                <c:pt idx="4519">
                  <c:v>9.5593389999999996</c:v>
                </c:pt>
                <c:pt idx="4520">
                  <c:v>9.5635619999999992</c:v>
                </c:pt>
                <c:pt idx="4521">
                  <c:v>9.5677859999999999</c:v>
                </c:pt>
                <c:pt idx="4522">
                  <c:v>9.5720100000000006</c:v>
                </c:pt>
                <c:pt idx="4523">
                  <c:v>9.5762330000000002</c:v>
                </c:pt>
                <c:pt idx="4524">
                  <c:v>9.5804580000000001</c:v>
                </c:pt>
                <c:pt idx="4525">
                  <c:v>9.5846820000000008</c:v>
                </c:pt>
                <c:pt idx="4526">
                  <c:v>9.5889070000000007</c:v>
                </c:pt>
                <c:pt idx="4527">
                  <c:v>9.5931320000000007</c:v>
                </c:pt>
                <c:pt idx="4528">
                  <c:v>9.5973570000000006</c:v>
                </c:pt>
                <c:pt idx="4529">
                  <c:v>9.6015829999999998</c:v>
                </c:pt>
                <c:pt idx="4530">
                  <c:v>9.6058079999999997</c:v>
                </c:pt>
                <c:pt idx="4531">
                  <c:v>9.6100349999999999</c:v>
                </c:pt>
                <c:pt idx="4532">
                  <c:v>9.6142610000000008</c:v>
                </c:pt>
                <c:pt idx="4533">
                  <c:v>9.618487</c:v>
                </c:pt>
                <c:pt idx="4534">
                  <c:v>9.6227139999999984</c:v>
                </c:pt>
                <c:pt idx="4535">
                  <c:v>9.6269419999999997</c:v>
                </c:pt>
                <c:pt idx="4536">
                  <c:v>9.6311689999999999</c:v>
                </c:pt>
                <c:pt idx="4537">
                  <c:v>9.6353960000000001</c:v>
                </c:pt>
                <c:pt idx="4538">
                  <c:v>9.6396250000000006</c:v>
                </c:pt>
                <c:pt idx="4539">
                  <c:v>9.643853</c:v>
                </c:pt>
                <c:pt idx="4540">
                  <c:v>9.6480809999999995</c:v>
                </c:pt>
                <c:pt idx="4541">
                  <c:v>9.6523099999999999</c:v>
                </c:pt>
                <c:pt idx="4542">
                  <c:v>9.6565390000000004</c:v>
                </c:pt>
                <c:pt idx="4543">
                  <c:v>9.6607680000000009</c:v>
                </c:pt>
                <c:pt idx="4544">
                  <c:v>9.6649979999999989</c:v>
                </c:pt>
                <c:pt idx="4545">
                  <c:v>9.6692280000000004</c:v>
                </c:pt>
                <c:pt idx="4546">
                  <c:v>9.6734580000000001</c:v>
                </c:pt>
                <c:pt idx="4547">
                  <c:v>9.6776889999999991</c:v>
                </c:pt>
                <c:pt idx="4548">
                  <c:v>9.6819190000000006</c:v>
                </c:pt>
                <c:pt idx="4549">
                  <c:v>9.6861499999999996</c:v>
                </c:pt>
                <c:pt idx="4550">
                  <c:v>9.6903810000000004</c:v>
                </c:pt>
                <c:pt idx="4551">
                  <c:v>9.6946130000000004</c:v>
                </c:pt>
                <c:pt idx="4552">
                  <c:v>9.6988439999999994</c:v>
                </c:pt>
                <c:pt idx="4553">
                  <c:v>9.7030759999999994</c:v>
                </c:pt>
                <c:pt idx="4554">
                  <c:v>9.7073079999999994</c:v>
                </c:pt>
                <c:pt idx="4555">
                  <c:v>9.7115399999999994</c:v>
                </c:pt>
                <c:pt idx="4556">
                  <c:v>9.7157730000000004</c:v>
                </c:pt>
                <c:pt idx="4557">
                  <c:v>9.7200059999999997</c:v>
                </c:pt>
                <c:pt idx="4558">
                  <c:v>9.72424</c:v>
                </c:pt>
                <c:pt idx="4559">
                  <c:v>9.7284729999999993</c:v>
                </c:pt>
                <c:pt idx="4560">
                  <c:v>9.7327060000000003</c:v>
                </c:pt>
                <c:pt idx="4561">
                  <c:v>9.7369409999999998</c:v>
                </c:pt>
                <c:pt idx="4562">
                  <c:v>9.7411750000000001</c:v>
                </c:pt>
                <c:pt idx="4563">
                  <c:v>9.7454099999999997</c:v>
                </c:pt>
                <c:pt idx="4564">
                  <c:v>9.749644</c:v>
                </c:pt>
                <c:pt idx="4565">
                  <c:v>9.7538799999999988</c:v>
                </c:pt>
                <c:pt idx="4566">
                  <c:v>9.7581150000000001</c:v>
                </c:pt>
                <c:pt idx="4567">
                  <c:v>9.7623499999999996</c:v>
                </c:pt>
                <c:pt idx="4568">
                  <c:v>9.7665869999999995</c:v>
                </c:pt>
                <c:pt idx="4569">
                  <c:v>9.770823</c:v>
                </c:pt>
                <c:pt idx="4570">
                  <c:v>9.7750589999999988</c:v>
                </c:pt>
                <c:pt idx="4571">
                  <c:v>9.7792960000000004</c:v>
                </c:pt>
                <c:pt idx="4572">
                  <c:v>9.7835319999999992</c:v>
                </c:pt>
                <c:pt idx="4573">
                  <c:v>9.7877700000000001</c:v>
                </c:pt>
                <c:pt idx="4574">
                  <c:v>9.7920079999999992</c:v>
                </c:pt>
                <c:pt idx="4575">
                  <c:v>9.7962450000000008</c:v>
                </c:pt>
                <c:pt idx="4576">
                  <c:v>9.8004829999999998</c:v>
                </c:pt>
                <c:pt idx="4577">
                  <c:v>9.8047210000000007</c:v>
                </c:pt>
                <c:pt idx="4578">
                  <c:v>9.8089590000000015</c:v>
                </c:pt>
                <c:pt idx="4579">
                  <c:v>9.8131989999999991</c:v>
                </c:pt>
                <c:pt idx="4580">
                  <c:v>9.817437</c:v>
                </c:pt>
                <c:pt idx="4581">
                  <c:v>9.8216769999999993</c:v>
                </c:pt>
                <c:pt idx="4582">
                  <c:v>9.8259160000000012</c:v>
                </c:pt>
                <c:pt idx="4583">
                  <c:v>9.8301559999999988</c:v>
                </c:pt>
                <c:pt idx="4584">
                  <c:v>9.8343969999999992</c:v>
                </c:pt>
                <c:pt idx="4585">
                  <c:v>9.8386370000000003</c:v>
                </c:pt>
                <c:pt idx="4586">
                  <c:v>9.8428769999999997</c:v>
                </c:pt>
                <c:pt idx="4587">
                  <c:v>9.847118</c:v>
                </c:pt>
                <c:pt idx="4588">
                  <c:v>9.8513590000000004</c:v>
                </c:pt>
                <c:pt idx="4589">
                  <c:v>9.8556000000000008</c:v>
                </c:pt>
                <c:pt idx="4590">
                  <c:v>9.8598420000000004</c:v>
                </c:pt>
                <c:pt idx="4591">
                  <c:v>9.864082999999999</c:v>
                </c:pt>
                <c:pt idx="4592">
                  <c:v>9.8683259999999997</c:v>
                </c:pt>
                <c:pt idx="4593">
                  <c:v>9.8725689999999986</c:v>
                </c:pt>
                <c:pt idx="4594">
                  <c:v>9.876811</c:v>
                </c:pt>
                <c:pt idx="4595">
                  <c:v>9.8810540000000007</c:v>
                </c:pt>
                <c:pt idx="4596">
                  <c:v>9.8852969999999996</c:v>
                </c:pt>
                <c:pt idx="4597">
                  <c:v>9.8895400000000002</c:v>
                </c:pt>
                <c:pt idx="4598">
                  <c:v>9.8937839999999984</c:v>
                </c:pt>
                <c:pt idx="4599">
                  <c:v>9.898028</c:v>
                </c:pt>
                <c:pt idx="4600">
                  <c:v>9.902272</c:v>
                </c:pt>
                <c:pt idx="4601">
                  <c:v>9.9065159999999999</c:v>
                </c:pt>
                <c:pt idx="4602">
                  <c:v>9.9107610000000008</c:v>
                </c:pt>
                <c:pt idx="4603">
                  <c:v>9.915006</c:v>
                </c:pt>
                <c:pt idx="4604">
                  <c:v>9.9192510000000009</c:v>
                </c:pt>
                <c:pt idx="4605">
                  <c:v>9.9234969999999993</c:v>
                </c:pt>
                <c:pt idx="4606">
                  <c:v>9.9277420000000003</c:v>
                </c:pt>
                <c:pt idx="4607">
                  <c:v>9.9319889999999997</c:v>
                </c:pt>
                <c:pt idx="4608">
                  <c:v>9.9362349999999999</c:v>
                </c:pt>
                <c:pt idx="4609">
                  <c:v>9.9404820000000012</c:v>
                </c:pt>
                <c:pt idx="4610">
                  <c:v>9.9447279999999996</c:v>
                </c:pt>
                <c:pt idx="4611">
                  <c:v>9.9489750000000008</c:v>
                </c:pt>
                <c:pt idx="4612">
                  <c:v>9.9532220000000002</c:v>
                </c:pt>
                <c:pt idx="4613">
                  <c:v>9.9574699999999989</c:v>
                </c:pt>
                <c:pt idx="4614">
                  <c:v>9.9617179999999994</c:v>
                </c:pt>
                <c:pt idx="4615">
                  <c:v>9.9659659999999999</c:v>
                </c:pt>
                <c:pt idx="4616">
                  <c:v>9.9702130000000011</c:v>
                </c:pt>
                <c:pt idx="4617">
                  <c:v>9.9744619999999991</c:v>
                </c:pt>
                <c:pt idx="4618">
                  <c:v>9.9787109999999988</c:v>
                </c:pt>
                <c:pt idx="4619">
                  <c:v>9.9829600000000003</c:v>
                </c:pt>
                <c:pt idx="4620">
                  <c:v>9.987209</c:v>
                </c:pt>
                <c:pt idx="4621">
                  <c:v>9.991458999999999</c:v>
                </c:pt>
                <c:pt idx="4622">
                  <c:v>9.9957080000000005</c:v>
                </c:pt>
                <c:pt idx="4623">
                  <c:v>9.9999589999999987</c:v>
                </c:pt>
                <c:pt idx="4624">
                  <c:v>10.004209999999999</c:v>
                </c:pt>
                <c:pt idx="4625">
                  <c:v>10.008459999999999</c:v>
                </c:pt>
                <c:pt idx="4626">
                  <c:v>10.012709999999998</c:v>
                </c:pt>
                <c:pt idx="4627">
                  <c:v>10.016960000000001</c:v>
                </c:pt>
                <c:pt idx="4628">
                  <c:v>10.02121</c:v>
                </c:pt>
                <c:pt idx="4629">
                  <c:v>10.025460000000001</c:v>
                </c:pt>
                <c:pt idx="4630">
                  <c:v>10.029720000000001</c:v>
                </c:pt>
                <c:pt idx="4631">
                  <c:v>10.03397</c:v>
                </c:pt>
                <c:pt idx="4632">
                  <c:v>10.038220000000001</c:v>
                </c:pt>
                <c:pt idx="4633">
                  <c:v>10.04247</c:v>
                </c:pt>
                <c:pt idx="4634">
                  <c:v>10.04673</c:v>
                </c:pt>
                <c:pt idx="4635">
                  <c:v>10.050979999999999</c:v>
                </c:pt>
                <c:pt idx="4636">
                  <c:v>10.05523</c:v>
                </c:pt>
                <c:pt idx="4637">
                  <c:v>10.05949</c:v>
                </c:pt>
                <c:pt idx="4638">
                  <c:v>10.063739999999999</c:v>
                </c:pt>
                <c:pt idx="4639">
                  <c:v>10.06799</c:v>
                </c:pt>
                <c:pt idx="4640">
                  <c:v>10.07225</c:v>
                </c:pt>
                <c:pt idx="4641">
                  <c:v>10.076500000000001</c:v>
                </c:pt>
                <c:pt idx="4642">
                  <c:v>10.08076</c:v>
                </c:pt>
                <c:pt idx="4643">
                  <c:v>10.08501</c:v>
                </c:pt>
                <c:pt idx="4644">
                  <c:v>10.089269999999999</c:v>
                </c:pt>
                <c:pt idx="4645">
                  <c:v>10.09352</c:v>
                </c:pt>
                <c:pt idx="4646">
                  <c:v>10.09778</c:v>
                </c:pt>
                <c:pt idx="4647">
                  <c:v>10.102029999999999</c:v>
                </c:pt>
                <c:pt idx="4648">
                  <c:v>10.10629</c:v>
                </c:pt>
                <c:pt idx="4649">
                  <c:v>10.11055</c:v>
                </c:pt>
                <c:pt idx="4650">
                  <c:v>10.114800000000001</c:v>
                </c:pt>
                <c:pt idx="4651">
                  <c:v>10.119059999999999</c:v>
                </c:pt>
                <c:pt idx="4652">
                  <c:v>10.12332</c:v>
                </c:pt>
                <c:pt idx="4653">
                  <c:v>10.12758</c:v>
                </c:pt>
                <c:pt idx="4654">
                  <c:v>10.131829999999999</c:v>
                </c:pt>
                <c:pt idx="4655">
                  <c:v>10.136090000000001</c:v>
                </c:pt>
                <c:pt idx="4656">
                  <c:v>10.14035</c:v>
                </c:pt>
                <c:pt idx="4657">
                  <c:v>10.14461</c:v>
                </c:pt>
                <c:pt idx="4658">
                  <c:v>10.148870000000001</c:v>
                </c:pt>
                <c:pt idx="4659">
                  <c:v>10.153129999999999</c:v>
                </c:pt>
                <c:pt idx="4660">
                  <c:v>10.15738</c:v>
                </c:pt>
                <c:pt idx="4661">
                  <c:v>10.16164</c:v>
                </c:pt>
                <c:pt idx="4662">
                  <c:v>10.165900000000001</c:v>
                </c:pt>
                <c:pt idx="4663">
                  <c:v>10.170159999999999</c:v>
                </c:pt>
                <c:pt idx="4664">
                  <c:v>10.17442</c:v>
                </c:pt>
                <c:pt idx="4665">
                  <c:v>10.178690000000001</c:v>
                </c:pt>
                <c:pt idx="4666">
                  <c:v>10.18295</c:v>
                </c:pt>
                <c:pt idx="4667">
                  <c:v>10.18721</c:v>
                </c:pt>
                <c:pt idx="4668">
                  <c:v>10.191469999999999</c:v>
                </c:pt>
                <c:pt idx="4669">
                  <c:v>10.195729999999999</c:v>
                </c:pt>
                <c:pt idx="4670">
                  <c:v>10.199990000000001</c:v>
                </c:pt>
                <c:pt idx="4671">
                  <c:v>10.20425</c:v>
                </c:pt>
                <c:pt idx="4672">
                  <c:v>10.20852</c:v>
                </c:pt>
                <c:pt idx="4673">
                  <c:v>10.212779999999999</c:v>
                </c:pt>
                <c:pt idx="4674">
                  <c:v>10.217040000000001</c:v>
                </c:pt>
                <c:pt idx="4675">
                  <c:v>10.221299999999999</c:v>
                </c:pt>
                <c:pt idx="4676">
                  <c:v>10.225569999999999</c:v>
                </c:pt>
                <c:pt idx="4677">
                  <c:v>10.22983</c:v>
                </c:pt>
                <c:pt idx="4678">
                  <c:v>10.23409</c:v>
                </c:pt>
                <c:pt idx="4679">
                  <c:v>10.23836</c:v>
                </c:pt>
                <c:pt idx="4680">
                  <c:v>10.242619999999999</c:v>
                </c:pt>
                <c:pt idx="4681">
                  <c:v>10.24689</c:v>
                </c:pt>
                <c:pt idx="4682">
                  <c:v>10.251150000000001</c:v>
                </c:pt>
                <c:pt idx="4683">
                  <c:v>10.255409999999999</c:v>
                </c:pt>
                <c:pt idx="4684">
                  <c:v>10.259679999999999</c:v>
                </c:pt>
                <c:pt idx="4685">
                  <c:v>10.263950000000001</c:v>
                </c:pt>
                <c:pt idx="4686">
                  <c:v>10.26821</c:v>
                </c:pt>
                <c:pt idx="4687">
                  <c:v>10.27248</c:v>
                </c:pt>
                <c:pt idx="4688">
                  <c:v>10.27674</c:v>
                </c:pt>
                <c:pt idx="4689">
                  <c:v>10.28101</c:v>
                </c:pt>
                <c:pt idx="4690">
                  <c:v>10.28528</c:v>
                </c:pt>
                <c:pt idx="4691">
                  <c:v>10.289540000000001</c:v>
                </c:pt>
                <c:pt idx="4692">
                  <c:v>10.293810000000001</c:v>
                </c:pt>
                <c:pt idx="4693">
                  <c:v>10.298079999999999</c:v>
                </c:pt>
                <c:pt idx="4694">
                  <c:v>10.302340000000001</c:v>
                </c:pt>
                <c:pt idx="4695">
                  <c:v>10.306610000000001</c:v>
                </c:pt>
                <c:pt idx="4696">
                  <c:v>10.310879999999999</c:v>
                </c:pt>
                <c:pt idx="4697">
                  <c:v>10.315150000000001</c:v>
                </c:pt>
                <c:pt idx="4698">
                  <c:v>10.319419999999999</c:v>
                </c:pt>
                <c:pt idx="4699">
                  <c:v>10.323689999999999</c:v>
                </c:pt>
                <c:pt idx="4700">
                  <c:v>10.327950000000001</c:v>
                </c:pt>
                <c:pt idx="4701">
                  <c:v>10.33222</c:v>
                </c:pt>
                <c:pt idx="4702">
                  <c:v>10.33649</c:v>
                </c:pt>
                <c:pt idx="4703">
                  <c:v>10.34076</c:v>
                </c:pt>
                <c:pt idx="4704">
                  <c:v>10.34503</c:v>
                </c:pt>
                <c:pt idx="4705">
                  <c:v>10.349300000000001</c:v>
                </c:pt>
                <c:pt idx="4706">
                  <c:v>10.353569999999999</c:v>
                </c:pt>
                <c:pt idx="4707">
                  <c:v>10.357839999999999</c:v>
                </c:pt>
                <c:pt idx="4708">
                  <c:v>10.362110000000001</c:v>
                </c:pt>
                <c:pt idx="4709">
                  <c:v>10.366389999999999</c:v>
                </c:pt>
                <c:pt idx="4710">
                  <c:v>10.370660000000001</c:v>
                </c:pt>
                <c:pt idx="4711">
                  <c:v>10.374929999999999</c:v>
                </c:pt>
                <c:pt idx="4712">
                  <c:v>10.379199999999999</c:v>
                </c:pt>
                <c:pt idx="4713">
                  <c:v>10.383470000000001</c:v>
                </c:pt>
                <c:pt idx="4714">
                  <c:v>10.387749999999999</c:v>
                </c:pt>
                <c:pt idx="4715">
                  <c:v>10.39202</c:v>
                </c:pt>
                <c:pt idx="4716">
                  <c:v>10.39629</c:v>
                </c:pt>
                <c:pt idx="4717">
                  <c:v>10.40056</c:v>
                </c:pt>
                <c:pt idx="4718">
                  <c:v>10.40484</c:v>
                </c:pt>
                <c:pt idx="4719">
                  <c:v>10.409109999999998</c:v>
                </c:pt>
                <c:pt idx="4720">
                  <c:v>10.41338</c:v>
                </c:pt>
                <c:pt idx="4721">
                  <c:v>10.41766</c:v>
                </c:pt>
                <c:pt idx="4722">
                  <c:v>10.42193</c:v>
                </c:pt>
                <c:pt idx="4723">
                  <c:v>10.426209999999999</c:v>
                </c:pt>
                <c:pt idx="4724">
                  <c:v>10.430480000000001</c:v>
                </c:pt>
                <c:pt idx="4725">
                  <c:v>10.434759999999999</c:v>
                </c:pt>
                <c:pt idx="4726">
                  <c:v>10.439030000000001</c:v>
                </c:pt>
                <c:pt idx="4727">
                  <c:v>10.44331</c:v>
                </c:pt>
                <c:pt idx="4728">
                  <c:v>10.44758</c:v>
                </c:pt>
                <c:pt idx="4729">
                  <c:v>10.45186</c:v>
                </c:pt>
                <c:pt idx="4730">
                  <c:v>10.45613</c:v>
                </c:pt>
                <c:pt idx="4731">
                  <c:v>10.46041</c:v>
                </c:pt>
                <c:pt idx="4732">
                  <c:v>10.464690000000001</c:v>
                </c:pt>
                <c:pt idx="4733">
                  <c:v>10.468959999999999</c:v>
                </c:pt>
                <c:pt idx="4734">
                  <c:v>10.473240000000001</c:v>
                </c:pt>
                <c:pt idx="4735">
                  <c:v>10.47752</c:v>
                </c:pt>
                <c:pt idx="4736">
                  <c:v>10.4818</c:v>
                </c:pt>
                <c:pt idx="4737">
                  <c:v>10.48607</c:v>
                </c:pt>
                <c:pt idx="4738">
                  <c:v>10.490350000000001</c:v>
                </c:pt>
                <c:pt idx="4739">
                  <c:v>10.494629999999999</c:v>
                </c:pt>
                <c:pt idx="4740">
                  <c:v>10.49891</c:v>
                </c:pt>
                <c:pt idx="4741">
                  <c:v>10.50319</c:v>
                </c:pt>
                <c:pt idx="4742">
                  <c:v>10.50747</c:v>
                </c:pt>
                <c:pt idx="4743">
                  <c:v>10.51174</c:v>
                </c:pt>
                <c:pt idx="4744">
                  <c:v>10.516019999999999</c:v>
                </c:pt>
                <c:pt idx="4745">
                  <c:v>10.520300000000001</c:v>
                </c:pt>
                <c:pt idx="4746">
                  <c:v>10.52458</c:v>
                </c:pt>
                <c:pt idx="4747">
                  <c:v>10.52886</c:v>
                </c:pt>
                <c:pt idx="4748">
                  <c:v>10.53314</c:v>
                </c:pt>
                <c:pt idx="4749">
                  <c:v>10.537420000000001</c:v>
                </c:pt>
                <c:pt idx="4750">
                  <c:v>10.54171</c:v>
                </c:pt>
                <c:pt idx="4751">
                  <c:v>10.54599</c:v>
                </c:pt>
                <c:pt idx="4752">
                  <c:v>10.550270000000001</c:v>
                </c:pt>
                <c:pt idx="4753">
                  <c:v>10.554549999999999</c:v>
                </c:pt>
                <c:pt idx="4754">
                  <c:v>10.55883</c:v>
                </c:pt>
                <c:pt idx="4755">
                  <c:v>10.56311</c:v>
                </c:pt>
                <c:pt idx="4756">
                  <c:v>10.567399999999999</c:v>
                </c:pt>
                <c:pt idx="4757">
                  <c:v>10.571680000000001</c:v>
                </c:pt>
                <c:pt idx="4758">
                  <c:v>10.57596</c:v>
                </c:pt>
                <c:pt idx="4759">
                  <c:v>10.58024</c:v>
                </c:pt>
                <c:pt idx="4760">
                  <c:v>10.584529999999999</c:v>
                </c:pt>
                <c:pt idx="4761">
                  <c:v>10.58881</c:v>
                </c:pt>
                <c:pt idx="4762">
                  <c:v>10.59309</c:v>
                </c:pt>
                <c:pt idx="4763">
                  <c:v>10.597379999999999</c:v>
                </c:pt>
                <c:pt idx="4764">
                  <c:v>10.601660000000001</c:v>
                </c:pt>
                <c:pt idx="4765">
                  <c:v>10.605939999999999</c:v>
                </c:pt>
                <c:pt idx="4766">
                  <c:v>10.61023</c:v>
                </c:pt>
                <c:pt idx="4767">
                  <c:v>10.614510000000001</c:v>
                </c:pt>
                <c:pt idx="4768">
                  <c:v>10.6188</c:v>
                </c:pt>
                <c:pt idx="4769">
                  <c:v>10.62308</c:v>
                </c:pt>
                <c:pt idx="4770">
                  <c:v>10.627370000000001</c:v>
                </c:pt>
                <c:pt idx="4771">
                  <c:v>10.631649999999999</c:v>
                </c:pt>
                <c:pt idx="4772">
                  <c:v>10.63594</c:v>
                </c:pt>
                <c:pt idx="4773">
                  <c:v>10.640230000000001</c:v>
                </c:pt>
                <c:pt idx="4774">
                  <c:v>10.644509999999999</c:v>
                </c:pt>
                <c:pt idx="4775">
                  <c:v>10.6488</c:v>
                </c:pt>
                <c:pt idx="4776">
                  <c:v>10.653090000000001</c:v>
                </c:pt>
                <c:pt idx="4777">
                  <c:v>10.65737</c:v>
                </c:pt>
                <c:pt idx="4778">
                  <c:v>10.661659999999999</c:v>
                </c:pt>
                <c:pt idx="4779">
                  <c:v>10.66595</c:v>
                </c:pt>
                <c:pt idx="4780">
                  <c:v>10.67024</c:v>
                </c:pt>
                <c:pt idx="4781">
                  <c:v>10.674519999999999</c:v>
                </c:pt>
                <c:pt idx="4782">
                  <c:v>10.67881</c:v>
                </c:pt>
                <c:pt idx="4783">
                  <c:v>10.6831</c:v>
                </c:pt>
                <c:pt idx="4784">
                  <c:v>10.687390000000001</c:v>
                </c:pt>
                <c:pt idx="4785">
                  <c:v>10.69168</c:v>
                </c:pt>
                <c:pt idx="4786">
                  <c:v>10.695970000000001</c:v>
                </c:pt>
                <c:pt idx="4787">
                  <c:v>10.70025</c:v>
                </c:pt>
                <c:pt idx="4788">
                  <c:v>10.70454</c:v>
                </c:pt>
                <c:pt idx="4789">
                  <c:v>10.708830000000001</c:v>
                </c:pt>
                <c:pt idx="4790">
                  <c:v>10.71312</c:v>
                </c:pt>
                <c:pt idx="4791">
                  <c:v>10.717410000000001</c:v>
                </c:pt>
                <c:pt idx="4792">
                  <c:v>10.7217</c:v>
                </c:pt>
                <c:pt idx="4793">
                  <c:v>10.725999999999999</c:v>
                </c:pt>
                <c:pt idx="4794">
                  <c:v>10.73029</c:v>
                </c:pt>
                <c:pt idx="4795">
                  <c:v>10.734580000000001</c:v>
                </c:pt>
                <c:pt idx="4796">
                  <c:v>10.738869999999999</c:v>
                </c:pt>
                <c:pt idx="4797">
                  <c:v>10.74316</c:v>
                </c:pt>
                <c:pt idx="4798">
                  <c:v>10.747450000000001</c:v>
                </c:pt>
                <c:pt idx="4799">
                  <c:v>10.75174</c:v>
                </c:pt>
                <c:pt idx="4800">
                  <c:v>10.75604</c:v>
                </c:pt>
                <c:pt idx="4801">
                  <c:v>10.76033</c:v>
                </c:pt>
                <c:pt idx="4802">
                  <c:v>10.764620000000001</c:v>
                </c:pt>
                <c:pt idx="4803">
                  <c:v>10.76891</c:v>
                </c:pt>
                <c:pt idx="4804">
                  <c:v>10.773210000000001</c:v>
                </c:pt>
                <c:pt idx="4805">
                  <c:v>10.7775</c:v>
                </c:pt>
                <c:pt idx="4806">
                  <c:v>10.781789999999999</c:v>
                </c:pt>
                <c:pt idx="4807">
                  <c:v>10.78609</c:v>
                </c:pt>
                <c:pt idx="4808">
                  <c:v>10.790380000000001</c:v>
                </c:pt>
                <c:pt idx="4809">
                  <c:v>10.79468</c:v>
                </c:pt>
                <c:pt idx="4810">
                  <c:v>10.798970000000001</c:v>
                </c:pt>
                <c:pt idx="4811">
                  <c:v>10.80326</c:v>
                </c:pt>
                <c:pt idx="4812">
                  <c:v>10.80756</c:v>
                </c:pt>
                <c:pt idx="4813">
                  <c:v>10.811859999999999</c:v>
                </c:pt>
                <c:pt idx="4814">
                  <c:v>10.81615</c:v>
                </c:pt>
                <c:pt idx="4815">
                  <c:v>10.820450000000001</c:v>
                </c:pt>
                <c:pt idx="4816">
                  <c:v>10.824739999999998</c:v>
                </c:pt>
                <c:pt idx="4817">
                  <c:v>10.829039999999999</c:v>
                </c:pt>
                <c:pt idx="4818">
                  <c:v>10.83333</c:v>
                </c:pt>
                <c:pt idx="4819">
                  <c:v>10.837629999999999</c:v>
                </c:pt>
                <c:pt idx="4820">
                  <c:v>10.84193</c:v>
                </c:pt>
                <c:pt idx="4821">
                  <c:v>10.846220000000001</c:v>
                </c:pt>
                <c:pt idx="4822">
                  <c:v>10.850520000000001</c:v>
                </c:pt>
                <c:pt idx="4823">
                  <c:v>10.85482</c:v>
                </c:pt>
                <c:pt idx="4824">
                  <c:v>10.859120000000001</c:v>
                </c:pt>
                <c:pt idx="4825">
                  <c:v>10.86341</c:v>
                </c:pt>
                <c:pt idx="4826">
                  <c:v>10.867709999999999</c:v>
                </c:pt>
                <c:pt idx="4827">
                  <c:v>10.87201</c:v>
                </c:pt>
                <c:pt idx="4828">
                  <c:v>10.87631</c:v>
                </c:pt>
                <c:pt idx="4829">
                  <c:v>10.880610000000001</c:v>
                </c:pt>
                <c:pt idx="4830">
                  <c:v>10.88491</c:v>
                </c:pt>
                <c:pt idx="4831">
                  <c:v>10.889200000000001</c:v>
                </c:pt>
                <c:pt idx="4832">
                  <c:v>10.8935</c:v>
                </c:pt>
                <c:pt idx="4833">
                  <c:v>10.897799999999998</c:v>
                </c:pt>
                <c:pt idx="4834">
                  <c:v>10.902099999999999</c:v>
                </c:pt>
                <c:pt idx="4835">
                  <c:v>10.9064</c:v>
                </c:pt>
                <c:pt idx="4836">
                  <c:v>10.9107</c:v>
                </c:pt>
                <c:pt idx="4837">
                  <c:v>10.914999999999999</c:v>
                </c:pt>
                <c:pt idx="4838">
                  <c:v>10.9193</c:v>
                </c:pt>
                <c:pt idx="4839">
                  <c:v>10.92361</c:v>
                </c:pt>
                <c:pt idx="4840">
                  <c:v>10.927910000000001</c:v>
                </c:pt>
                <c:pt idx="4841">
                  <c:v>10.93221</c:v>
                </c:pt>
                <c:pt idx="4842">
                  <c:v>10.93651</c:v>
                </c:pt>
                <c:pt idx="4843">
                  <c:v>10.940810000000001</c:v>
                </c:pt>
                <c:pt idx="4844">
                  <c:v>10.94511</c:v>
                </c:pt>
                <c:pt idx="4845">
                  <c:v>10.94942</c:v>
                </c:pt>
                <c:pt idx="4846">
                  <c:v>10.953720000000001</c:v>
                </c:pt>
                <c:pt idx="4847">
                  <c:v>10.958020000000001</c:v>
                </c:pt>
                <c:pt idx="4848">
                  <c:v>10.96232</c:v>
                </c:pt>
                <c:pt idx="4849">
                  <c:v>10.96663</c:v>
                </c:pt>
                <c:pt idx="4850">
                  <c:v>10.970930000000001</c:v>
                </c:pt>
                <c:pt idx="4851">
                  <c:v>10.975230000000002</c:v>
                </c:pt>
                <c:pt idx="4852">
                  <c:v>10.97954</c:v>
                </c:pt>
                <c:pt idx="4853">
                  <c:v>10.983840000000001</c:v>
                </c:pt>
                <c:pt idx="4854">
                  <c:v>10.98814</c:v>
                </c:pt>
                <c:pt idx="4855">
                  <c:v>10.992450000000002</c:v>
                </c:pt>
                <c:pt idx="4856">
                  <c:v>10.996749999999999</c:v>
                </c:pt>
                <c:pt idx="4857">
                  <c:v>11.001060000000001</c:v>
                </c:pt>
                <c:pt idx="4858">
                  <c:v>11.005360000000001</c:v>
                </c:pt>
                <c:pt idx="4859">
                  <c:v>11.00967</c:v>
                </c:pt>
                <c:pt idx="4860">
                  <c:v>11.01397</c:v>
                </c:pt>
                <c:pt idx="4861">
                  <c:v>11.018280000000001</c:v>
                </c:pt>
                <c:pt idx="4862">
                  <c:v>11.022590000000001</c:v>
                </c:pt>
                <c:pt idx="4863">
                  <c:v>11.02689</c:v>
                </c:pt>
                <c:pt idx="4864">
                  <c:v>11.0312</c:v>
                </c:pt>
                <c:pt idx="4865">
                  <c:v>11.035500000000001</c:v>
                </c:pt>
                <c:pt idx="4866">
                  <c:v>11.039810000000001</c:v>
                </c:pt>
                <c:pt idx="4867">
                  <c:v>11.044119999999999</c:v>
                </c:pt>
                <c:pt idx="4868">
                  <c:v>11.04842</c:v>
                </c:pt>
                <c:pt idx="4869">
                  <c:v>11.05273</c:v>
                </c:pt>
                <c:pt idx="4870">
                  <c:v>11.057040000000001</c:v>
                </c:pt>
                <c:pt idx="4871">
                  <c:v>11.061349999999999</c:v>
                </c:pt>
                <c:pt idx="4872">
                  <c:v>11.065659999999999</c:v>
                </c:pt>
                <c:pt idx="4873">
                  <c:v>11.06996</c:v>
                </c:pt>
                <c:pt idx="4874">
                  <c:v>11.07427</c:v>
                </c:pt>
                <c:pt idx="4875">
                  <c:v>11.078579999999999</c:v>
                </c:pt>
                <c:pt idx="4876">
                  <c:v>11.082889999999999</c:v>
                </c:pt>
                <c:pt idx="4877">
                  <c:v>11.087200000000001</c:v>
                </c:pt>
                <c:pt idx="4878">
                  <c:v>11.091510000000001</c:v>
                </c:pt>
                <c:pt idx="4879">
                  <c:v>11.09582</c:v>
                </c:pt>
                <c:pt idx="4880">
                  <c:v>11.10013</c:v>
                </c:pt>
                <c:pt idx="4881">
                  <c:v>11.10444</c:v>
                </c:pt>
                <c:pt idx="4882">
                  <c:v>11.108750000000001</c:v>
                </c:pt>
                <c:pt idx="4883">
                  <c:v>11.113059999999999</c:v>
                </c:pt>
                <c:pt idx="4884">
                  <c:v>11.117369999999999</c:v>
                </c:pt>
                <c:pt idx="4885">
                  <c:v>11.12168</c:v>
                </c:pt>
                <c:pt idx="4886">
                  <c:v>11.12599</c:v>
                </c:pt>
                <c:pt idx="4887">
                  <c:v>11.1303</c:v>
                </c:pt>
                <c:pt idx="4888">
                  <c:v>11.13461</c:v>
                </c:pt>
                <c:pt idx="4889">
                  <c:v>11.138920000000001</c:v>
                </c:pt>
                <c:pt idx="4890">
                  <c:v>11.14324</c:v>
                </c:pt>
                <c:pt idx="4891">
                  <c:v>11.147550000000001</c:v>
                </c:pt>
                <c:pt idx="4892">
                  <c:v>11.151859999999999</c:v>
                </c:pt>
                <c:pt idx="4893">
                  <c:v>11.156169999999999</c:v>
                </c:pt>
                <c:pt idx="4894">
                  <c:v>11.160490000000001</c:v>
                </c:pt>
                <c:pt idx="4895">
                  <c:v>11.164800000000001</c:v>
                </c:pt>
                <c:pt idx="4896">
                  <c:v>11.16911</c:v>
                </c:pt>
                <c:pt idx="4897">
                  <c:v>11.17343</c:v>
                </c:pt>
                <c:pt idx="4898">
                  <c:v>11.17774</c:v>
                </c:pt>
                <c:pt idx="4899">
                  <c:v>11.18205</c:v>
                </c:pt>
                <c:pt idx="4900">
                  <c:v>11.18637</c:v>
                </c:pt>
                <c:pt idx="4901">
                  <c:v>11.19068</c:v>
                </c:pt>
                <c:pt idx="4902">
                  <c:v>11.195</c:v>
                </c:pt>
                <c:pt idx="4903">
                  <c:v>11.199310000000001</c:v>
                </c:pt>
                <c:pt idx="4904">
                  <c:v>11.203629999999999</c:v>
                </c:pt>
                <c:pt idx="4905">
                  <c:v>11.207939999999999</c:v>
                </c:pt>
                <c:pt idx="4906">
                  <c:v>11.212249999999999</c:v>
                </c:pt>
                <c:pt idx="4907">
                  <c:v>11.216570000000001</c:v>
                </c:pt>
                <c:pt idx="4908">
                  <c:v>11.220890000000001</c:v>
                </c:pt>
                <c:pt idx="4909">
                  <c:v>11.225199999999999</c:v>
                </c:pt>
                <c:pt idx="4910">
                  <c:v>11.229519999999999</c:v>
                </c:pt>
                <c:pt idx="4911">
                  <c:v>11.233830000000001</c:v>
                </c:pt>
                <c:pt idx="4912">
                  <c:v>11.238150000000001</c:v>
                </c:pt>
                <c:pt idx="4913">
                  <c:v>11.242469999999999</c:v>
                </c:pt>
                <c:pt idx="4914">
                  <c:v>11.246779999999999</c:v>
                </c:pt>
                <c:pt idx="4915">
                  <c:v>11.251099999999999</c:v>
                </c:pt>
                <c:pt idx="4916">
                  <c:v>11.255420000000001</c:v>
                </c:pt>
                <c:pt idx="4917">
                  <c:v>11.259740000000001</c:v>
                </c:pt>
                <c:pt idx="4918">
                  <c:v>11.264059999999999</c:v>
                </c:pt>
                <c:pt idx="4919">
                  <c:v>11.268369999999999</c:v>
                </c:pt>
                <c:pt idx="4920">
                  <c:v>11.272690000000001</c:v>
                </c:pt>
                <c:pt idx="4921">
                  <c:v>11.277010000000001</c:v>
                </c:pt>
                <c:pt idx="4922">
                  <c:v>11.281329999999999</c:v>
                </c:pt>
                <c:pt idx="4923">
                  <c:v>11.285649999999999</c:v>
                </c:pt>
                <c:pt idx="4924">
                  <c:v>11.28997</c:v>
                </c:pt>
                <c:pt idx="4925">
                  <c:v>11.294280000000001</c:v>
                </c:pt>
                <c:pt idx="4926">
                  <c:v>11.2986</c:v>
                </c:pt>
                <c:pt idx="4927">
                  <c:v>11.302919999999999</c:v>
                </c:pt>
                <c:pt idx="4928">
                  <c:v>11.30724</c:v>
                </c:pt>
                <c:pt idx="4929">
                  <c:v>11.31156</c:v>
                </c:pt>
                <c:pt idx="4930">
                  <c:v>11.31588</c:v>
                </c:pt>
                <c:pt idx="4931">
                  <c:v>11.320200000000002</c:v>
                </c:pt>
                <c:pt idx="4932">
                  <c:v>11.324529999999999</c:v>
                </c:pt>
                <c:pt idx="4933">
                  <c:v>11.328849999999999</c:v>
                </c:pt>
                <c:pt idx="4934">
                  <c:v>11.333170000000001</c:v>
                </c:pt>
                <c:pt idx="4935">
                  <c:v>11.337490000000001</c:v>
                </c:pt>
                <c:pt idx="4936">
                  <c:v>11.341810000000001</c:v>
                </c:pt>
                <c:pt idx="4937">
                  <c:v>11.346129999999999</c:v>
                </c:pt>
                <c:pt idx="4938">
                  <c:v>11.35045</c:v>
                </c:pt>
                <c:pt idx="4939">
                  <c:v>11.35478</c:v>
                </c:pt>
                <c:pt idx="4940">
                  <c:v>11.3591</c:v>
                </c:pt>
                <c:pt idx="4941">
                  <c:v>11.363420000000001</c:v>
                </c:pt>
                <c:pt idx="4942">
                  <c:v>11.36774</c:v>
                </c:pt>
                <c:pt idx="4943">
                  <c:v>11.372069999999999</c:v>
                </c:pt>
                <c:pt idx="4944">
                  <c:v>11.376390000000001</c:v>
                </c:pt>
                <c:pt idx="4945">
                  <c:v>11.380710000000001</c:v>
                </c:pt>
                <c:pt idx="4946">
                  <c:v>11.38504</c:v>
                </c:pt>
                <c:pt idx="4947">
                  <c:v>11.38936</c:v>
                </c:pt>
                <c:pt idx="4948">
                  <c:v>11.39368</c:v>
                </c:pt>
                <c:pt idx="4949">
                  <c:v>11.398009999999999</c:v>
                </c:pt>
                <c:pt idx="4950">
                  <c:v>11.402330000000001</c:v>
                </c:pt>
                <c:pt idx="4951">
                  <c:v>11.40666</c:v>
                </c:pt>
                <c:pt idx="4952">
                  <c:v>11.410979999999999</c:v>
                </c:pt>
                <c:pt idx="4953">
                  <c:v>11.41531</c:v>
                </c:pt>
                <c:pt idx="4954">
                  <c:v>11.41963</c:v>
                </c:pt>
                <c:pt idx="4955">
                  <c:v>11.423960000000001</c:v>
                </c:pt>
                <c:pt idx="4956">
                  <c:v>11.428280000000001</c:v>
                </c:pt>
                <c:pt idx="4957">
                  <c:v>11.432609999999999</c:v>
                </c:pt>
                <c:pt idx="4958">
                  <c:v>11.43694</c:v>
                </c:pt>
                <c:pt idx="4959">
                  <c:v>11.44126</c:v>
                </c:pt>
                <c:pt idx="4960">
                  <c:v>11.445590000000001</c:v>
                </c:pt>
                <c:pt idx="4961">
                  <c:v>11.449920000000001</c:v>
                </c:pt>
                <c:pt idx="4962">
                  <c:v>11.454239999999999</c:v>
                </c:pt>
                <c:pt idx="4963">
                  <c:v>11.45857</c:v>
                </c:pt>
                <c:pt idx="4964">
                  <c:v>11.462899999999999</c:v>
                </c:pt>
                <c:pt idx="4965">
                  <c:v>11.467220000000001</c:v>
                </c:pt>
                <c:pt idx="4966">
                  <c:v>11.471550000000001</c:v>
                </c:pt>
                <c:pt idx="4967">
                  <c:v>11.47588</c:v>
                </c:pt>
                <c:pt idx="4968">
                  <c:v>11.48021</c:v>
                </c:pt>
                <c:pt idx="4969">
                  <c:v>11.484539999999999</c:v>
                </c:pt>
                <c:pt idx="4970">
                  <c:v>11.488860000000001</c:v>
                </c:pt>
                <c:pt idx="4971">
                  <c:v>11.49319</c:v>
                </c:pt>
                <c:pt idx="4972">
                  <c:v>11.497520000000002</c:v>
                </c:pt>
                <c:pt idx="4973">
                  <c:v>11.501849999999999</c:v>
                </c:pt>
                <c:pt idx="4974">
                  <c:v>11.506179999999999</c:v>
                </c:pt>
                <c:pt idx="4975">
                  <c:v>11.51051</c:v>
                </c:pt>
                <c:pt idx="4976">
                  <c:v>11.51484</c:v>
                </c:pt>
                <c:pt idx="4977">
                  <c:v>11.519170000000001</c:v>
                </c:pt>
                <c:pt idx="4978">
                  <c:v>11.5235</c:v>
                </c:pt>
                <c:pt idx="4979">
                  <c:v>11.52783</c:v>
                </c:pt>
                <c:pt idx="4980">
                  <c:v>11.532159999999999</c:v>
                </c:pt>
                <c:pt idx="4981">
                  <c:v>11.536490000000001</c:v>
                </c:pt>
                <c:pt idx="4982">
                  <c:v>11.54082</c:v>
                </c:pt>
                <c:pt idx="4983">
                  <c:v>11.545150000000001</c:v>
                </c:pt>
                <c:pt idx="4984">
                  <c:v>11.549480000000001</c:v>
                </c:pt>
                <c:pt idx="4985">
                  <c:v>11.553809999999999</c:v>
                </c:pt>
                <c:pt idx="4986">
                  <c:v>11.558149999999999</c:v>
                </c:pt>
                <c:pt idx="4987">
                  <c:v>11.562480000000001</c:v>
                </c:pt>
                <c:pt idx="4988">
                  <c:v>11.56681</c:v>
                </c:pt>
                <c:pt idx="4989">
                  <c:v>11.57114</c:v>
                </c:pt>
                <c:pt idx="4990">
                  <c:v>11.575480000000001</c:v>
                </c:pt>
                <c:pt idx="4991">
                  <c:v>11.57981</c:v>
                </c:pt>
                <c:pt idx="4992">
                  <c:v>11.58414</c:v>
                </c:pt>
                <c:pt idx="4993">
                  <c:v>11.588469999999999</c:v>
                </c:pt>
                <c:pt idx="4994">
                  <c:v>11.59281</c:v>
                </c:pt>
                <c:pt idx="4995">
                  <c:v>11.597140000000001</c:v>
                </c:pt>
                <c:pt idx="4996">
                  <c:v>11.60148</c:v>
                </c:pt>
                <c:pt idx="4997">
                  <c:v>11.60581</c:v>
                </c:pt>
                <c:pt idx="4998">
                  <c:v>11.610139999999999</c:v>
                </c:pt>
                <c:pt idx="4999">
                  <c:v>11.61448</c:v>
                </c:pt>
                <c:pt idx="5000">
                  <c:v>11.61881</c:v>
                </c:pt>
                <c:pt idx="5001">
                  <c:v>11.623150000000001</c:v>
                </c:pt>
                <c:pt idx="5002">
                  <c:v>11.62748</c:v>
                </c:pt>
                <c:pt idx="5003">
                  <c:v>11.631819999999999</c:v>
                </c:pt>
                <c:pt idx="5004">
                  <c:v>11.636149999999999</c:v>
                </c:pt>
                <c:pt idx="5005">
                  <c:v>11.64049</c:v>
                </c:pt>
                <c:pt idx="5006">
                  <c:v>11.644819999999999</c:v>
                </c:pt>
                <c:pt idx="5007">
                  <c:v>11.64916</c:v>
                </c:pt>
                <c:pt idx="5008">
                  <c:v>11.653500000000001</c:v>
                </c:pt>
                <c:pt idx="5009">
                  <c:v>11.657829999999999</c:v>
                </c:pt>
                <c:pt idx="5010">
                  <c:v>11.66217</c:v>
                </c:pt>
                <c:pt idx="5011">
                  <c:v>11.666499999999999</c:v>
                </c:pt>
                <c:pt idx="5012">
                  <c:v>11.67084</c:v>
                </c:pt>
                <c:pt idx="5013">
                  <c:v>11.675180000000001</c:v>
                </c:pt>
                <c:pt idx="5014">
                  <c:v>11.67952</c:v>
                </c:pt>
                <c:pt idx="5015">
                  <c:v>11.683850000000001</c:v>
                </c:pt>
                <c:pt idx="5016">
                  <c:v>11.688189999999999</c:v>
                </c:pt>
                <c:pt idx="5017">
                  <c:v>11.69253</c:v>
                </c:pt>
                <c:pt idx="5018">
                  <c:v>11.696870000000001</c:v>
                </c:pt>
                <c:pt idx="5019">
                  <c:v>11.7012</c:v>
                </c:pt>
                <c:pt idx="5020">
                  <c:v>11.705540000000001</c:v>
                </c:pt>
                <c:pt idx="5021">
                  <c:v>11.70988</c:v>
                </c:pt>
                <c:pt idx="5022">
                  <c:v>11.714219999999999</c:v>
                </c:pt>
                <c:pt idx="5023">
                  <c:v>11.71856</c:v>
                </c:pt>
                <c:pt idx="5024">
                  <c:v>11.722899999999999</c:v>
                </c:pt>
                <c:pt idx="5025">
                  <c:v>11.72724</c:v>
                </c:pt>
                <c:pt idx="5026">
                  <c:v>11.731580000000001</c:v>
                </c:pt>
                <c:pt idx="5027">
                  <c:v>11.73592</c:v>
                </c:pt>
                <c:pt idx="5028">
                  <c:v>11.740260000000001</c:v>
                </c:pt>
                <c:pt idx="5029">
                  <c:v>11.744599999999998</c:v>
                </c:pt>
                <c:pt idx="5030">
                  <c:v>11.748939999999999</c:v>
                </c:pt>
                <c:pt idx="5031">
                  <c:v>11.75328</c:v>
                </c:pt>
                <c:pt idx="5032">
                  <c:v>11.757619999999999</c:v>
                </c:pt>
                <c:pt idx="5033">
                  <c:v>11.76196</c:v>
                </c:pt>
                <c:pt idx="5034">
                  <c:v>11.766300000000001</c:v>
                </c:pt>
                <c:pt idx="5035">
                  <c:v>11.77064</c:v>
                </c:pt>
                <c:pt idx="5036">
                  <c:v>11.774980000000001</c:v>
                </c:pt>
                <c:pt idx="5037">
                  <c:v>11.77933</c:v>
                </c:pt>
                <c:pt idx="5038">
                  <c:v>11.783669999999999</c:v>
                </c:pt>
                <c:pt idx="5039">
                  <c:v>11.78801</c:v>
                </c:pt>
                <c:pt idx="5040">
                  <c:v>11.792350000000001</c:v>
                </c:pt>
                <c:pt idx="5041">
                  <c:v>11.7967</c:v>
                </c:pt>
                <c:pt idx="5042">
                  <c:v>11.80104</c:v>
                </c:pt>
                <c:pt idx="5043">
                  <c:v>11.805380000000001</c:v>
                </c:pt>
                <c:pt idx="5044">
                  <c:v>11.809719999999999</c:v>
                </c:pt>
                <c:pt idx="5045">
                  <c:v>11.814069999999999</c:v>
                </c:pt>
                <c:pt idx="5046">
                  <c:v>11.81841</c:v>
                </c:pt>
                <c:pt idx="5047">
                  <c:v>11.822749999999999</c:v>
                </c:pt>
                <c:pt idx="5048">
                  <c:v>11.8271</c:v>
                </c:pt>
                <c:pt idx="5049">
                  <c:v>11.831440000000001</c:v>
                </c:pt>
                <c:pt idx="5050">
                  <c:v>11.835790000000001</c:v>
                </c:pt>
                <c:pt idx="5051">
                  <c:v>11.84013</c:v>
                </c:pt>
                <c:pt idx="5052">
                  <c:v>11.844479999999999</c:v>
                </c:pt>
                <c:pt idx="5053">
                  <c:v>11.84882</c:v>
                </c:pt>
                <c:pt idx="5054">
                  <c:v>11.85317</c:v>
                </c:pt>
                <c:pt idx="5055">
                  <c:v>11.85751</c:v>
                </c:pt>
                <c:pt idx="5056">
                  <c:v>11.86186</c:v>
                </c:pt>
                <c:pt idx="5057">
                  <c:v>11.866200000000001</c:v>
                </c:pt>
                <c:pt idx="5058">
                  <c:v>11.87055</c:v>
                </c:pt>
                <c:pt idx="5059">
                  <c:v>11.874890000000001</c:v>
                </c:pt>
                <c:pt idx="5060">
                  <c:v>11.879239999999999</c:v>
                </c:pt>
                <c:pt idx="5061">
                  <c:v>11.88359</c:v>
                </c:pt>
                <c:pt idx="5062">
                  <c:v>11.887929999999999</c:v>
                </c:pt>
                <c:pt idx="5063">
                  <c:v>11.89228</c:v>
                </c:pt>
                <c:pt idx="5064">
                  <c:v>11.89663</c:v>
                </c:pt>
                <c:pt idx="5065">
                  <c:v>11.900970000000001</c:v>
                </c:pt>
                <c:pt idx="5066">
                  <c:v>11.90532</c:v>
                </c:pt>
                <c:pt idx="5067">
                  <c:v>11.90967</c:v>
                </c:pt>
                <c:pt idx="5068">
                  <c:v>11.914020000000001</c:v>
                </c:pt>
                <c:pt idx="5069">
                  <c:v>11.918369999999999</c:v>
                </c:pt>
                <c:pt idx="5070">
                  <c:v>11.92271</c:v>
                </c:pt>
                <c:pt idx="5071">
                  <c:v>11.927059999999999</c:v>
                </c:pt>
                <c:pt idx="5072">
                  <c:v>11.93141</c:v>
                </c:pt>
                <c:pt idx="5073">
                  <c:v>11.93576</c:v>
                </c:pt>
                <c:pt idx="5074">
                  <c:v>11.940110000000001</c:v>
                </c:pt>
                <c:pt idx="5075">
                  <c:v>11.944460000000001</c:v>
                </c:pt>
                <c:pt idx="5076">
                  <c:v>11.94881</c:v>
                </c:pt>
                <c:pt idx="5077">
                  <c:v>11.95316</c:v>
                </c:pt>
                <c:pt idx="5078">
                  <c:v>11.9575</c:v>
                </c:pt>
                <c:pt idx="5079">
                  <c:v>11.96185</c:v>
                </c:pt>
                <c:pt idx="5080">
                  <c:v>11.96621</c:v>
                </c:pt>
                <c:pt idx="5081">
                  <c:v>11.970560000000001</c:v>
                </c:pt>
                <c:pt idx="5082">
                  <c:v>11.974909999999999</c:v>
                </c:pt>
                <c:pt idx="5083">
                  <c:v>11.97926</c:v>
                </c:pt>
                <c:pt idx="5084">
                  <c:v>11.983610000000001</c:v>
                </c:pt>
                <c:pt idx="5085">
                  <c:v>11.987960000000001</c:v>
                </c:pt>
                <c:pt idx="5086">
                  <c:v>11.992310000000002</c:v>
                </c:pt>
                <c:pt idx="5087">
                  <c:v>11.996659999999999</c:v>
                </c:pt>
                <c:pt idx="5088">
                  <c:v>12.001009999999999</c:v>
                </c:pt>
                <c:pt idx="5089">
                  <c:v>12.00536</c:v>
                </c:pt>
                <c:pt idx="5090">
                  <c:v>12.00972</c:v>
                </c:pt>
                <c:pt idx="5091">
                  <c:v>12.01407</c:v>
                </c:pt>
                <c:pt idx="5092">
                  <c:v>12.018420000000001</c:v>
                </c:pt>
                <c:pt idx="5093">
                  <c:v>12.02277</c:v>
                </c:pt>
                <c:pt idx="5094">
                  <c:v>12.02712</c:v>
                </c:pt>
                <c:pt idx="5095">
                  <c:v>12.03148</c:v>
                </c:pt>
                <c:pt idx="5096">
                  <c:v>12.035830000000001</c:v>
                </c:pt>
                <c:pt idx="5097">
                  <c:v>12.040179999999999</c:v>
                </c:pt>
                <c:pt idx="5098">
                  <c:v>12.04454</c:v>
                </c:pt>
                <c:pt idx="5099">
                  <c:v>12.04889</c:v>
                </c:pt>
                <c:pt idx="5100">
                  <c:v>12.053240000000001</c:v>
                </c:pt>
                <c:pt idx="5101">
                  <c:v>12.057600000000001</c:v>
                </c:pt>
                <c:pt idx="5102">
                  <c:v>12.06195</c:v>
                </c:pt>
                <c:pt idx="5103">
                  <c:v>12.06631</c:v>
                </c:pt>
                <c:pt idx="5104">
                  <c:v>12.07066</c:v>
                </c:pt>
                <c:pt idx="5105">
                  <c:v>12.07502</c:v>
                </c:pt>
                <c:pt idx="5106">
                  <c:v>12.079370000000001</c:v>
                </c:pt>
                <c:pt idx="5107">
                  <c:v>12.083730000000001</c:v>
                </c:pt>
                <c:pt idx="5108">
                  <c:v>12.08808</c:v>
                </c:pt>
                <c:pt idx="5109">
                  <c:v>12.09244</c:v>
                </c:pt>
                <c:pt idx="5110">
                  <c:v>12.09679</c:v>
                </c:pt>
                <c:pt idx="5111">
                  <c:v>12.101150000000001</c:v>
                </c:pt>
                <c:pt idx="5112">
                  <c:v>12.105499999999999</c:v>
                </c:pt>
                <c:pt idx="5113">
                  <c:v>12.109859999999999</c:v>
                </c:pt>
                <c:pt idx="5114">
                  <c:v>12.11422</c:v>
                </c:pt>
                <c:pt idx="5115">
                  <c:v>12.11857</c:v>
                </c:pt>
                <c:pt idx="5116">
                  <c:v>12.12293</c:v>
                </c:pt>
                <c:pt idx="5117">
                  <c:v>12.12729</c:v>
                </c:pt>
                <c:pt idx="5118">
                  <c:v>12.13165</c:v>
                </c:pt>
                <c:pt idx="5119">
                  <c:v>12.135999999999999</c:v>
                </c:pt>
                <c:pt idx="5120">
                  <c:v>12.140359999999999</c:v>
                </c:pt>
                <c:pt idx="5121">
                  <c:v>12.14472</c:v>
                </c:pt>
                <c:pt idx="5122">
                  <c:v>12.14908</c:v>
                </c:pt>
                <c:pt idx="5123">
                  <c:v>12.15343</c:v>
                </c:pt>
                <c:pt idx="5124">
                  <c:v>12.15779</c:v>
                </c:pt>
                <c:pt idx="5125">
                  <c:v>12.16215</c:v>
                </c:pt>
                <c:pt idx="5126">
                  <c:v>12.166510000000001</c:v>
                </c:pt>
                <c:pt idx="5127">
                  <c:v>12.170870000000001</c:v>
                </c:pt>
                <c:pt idx="5128">
                  <c:v>12.175230000000001</c:v>
                </c:pt>
                <c:pt idx="5129">
                  <c:v>12.179590000000001</c:v>
                </c:pt>
                <c:pt idx="5130">
                  <c:v>12.183950000000001</c:v>
                </c:pt>
                <c:pt idx="5131">
                  <c:v>12.188310000000001</c:v>
                </c:pt>
                <c:pt idx="5132">
                  <c:v>12.19266</c:v>
                </c:pt>
                <c:pt idx="5133">
                  <c:v>12.19703</c:v>
                </c:pt>
                <c:pt idx="5134">
                  <c:v>12.20138</c:v>
                </c:pt>
                <c:pt idx="5135">
                  <c:v>12.20575</c:v>
                </c:pt>
                <c:pt idx="5136">
                  <c:v>12.21011</c:v>
                </c:pt>
                <c:pt idx="5137">
                  <c:v>12.21447</c:v>
                </c:pt>
                <c:pt idx="5138">
                  <c:v>12.218830000000001</c:v>
                </c:pt>
                <c:pt idx="5139">
                  <c:v>12.223190000000001</c:v>
                </c:pt>
                <c:pt idx="5140">
                  <c:v>12.227550000000001</c:v>
                </c:pt>
                <c:pt idx="5141">
                  <c:v>12.231910000000001</c:v>
                </c:pt>
                <c:pt idx="5142">
                  <c:v>12.236270000000001</c:v>
                </c:pt>
                <c:pt idx="5143">
                  <c:v>12.240630000000001</c:v>
                </c:pt>
                <c:pt idx="5144">
                  <c:v>12.245000000000001</c:v>
                </c:pt>
                <c:pt idx="5145">
                  <c:v>12.249360000000001</c:v>
                </c:pt>
                <c:pt idx="5146">
                  <c:v>12.25372</c:v>
                </c:pt>
                <c:pt idx="5147">
                  <c:v>12.25808</c:v>
                </c:pt>
                <c:pt idx="5148">
                  <c:v>12.262449999999999</c:v>
                </c:pt>
                <c:pt idx="5149">
                  <c:v>12.26681</c:v>
                </c:pt>
                <c:pt idx="5150">
                  <c:v>12.27117</c:v>
                </c:pt>
                <c:pt idx="5151">
                  <c:v>12.27553</c:v>
                </c:pt>
                <c:pt idx="5152">
                  <c:v>12.2799</c:v>
                </c:pt>
                <c:pt idx="5153">
                  <c:v>12.28426</c:v>
                </c:pt>
                <c:pt idx="5154">
                  <c:v>12.288629999999999</c:v>
                </c:pt>
                <c:pt idx="5155">
                  <c:v>12.29299</c:v>
                </c:pt>
                <c:pt idx="5156">
                  <c:v>12.29735</c:v>
                </c:pt>
                <c:pt idx="5157">
                  <c:v>12.30172</c:v>
                </c:pt>
                <c:pt idx="5158">
                  <c:v>12.30608</c:v>
                </c:pt>
                <c:pt idx="5159">
                  <c:v>12.310450000000001</c:v>
                </c:pt>
                <c:pt idx="5160">
                  <c:v>12.314810000000001</c:v>
                </c:pt>
                <c:pt idx="5161">
                  <c:v>12.319180000000001</c:v>
                </c:pt>
                <c:pt idx="5162">
                  <c:v>12.323539999999999</c:v>
                </c:pt>
                <c:pt idx="5163">
                  <c:v>12.327909999999999</c:v>
                </c:pt>
                <c:pt idx="5164">
                  <c:v>12.332269999999999</c:v>
                </c:pt>
                <c:pt idx="5165">
                  <c:v>12.336639999999999</c:v>
                </c:pt>
                <c:pt idx="5166">
                  <c:v>12.340999999999999</c:v>
                </c:pt>
                <c:pt idx="5167">
                  <c:v>12.345369999999999</c:v>
                </c:pt>
                <c:pt idx="5168">
                  <c:v>12.349739999999999</c:v>
                </c:pt>
                <c:pt idx="5169">
                  <c:v>12.354099999999999</c:v>
                </c:pt>
                <c:pt idx="5170">
                  <c:v>12.358470000000001</c:v>
                </c:pt>
                <c:pt idx="5171">
                  <c:v>12.36284</c:v>
                </c:pt>
                <c:pt idx="5172">
                  <c:v>12.3672</c:v>
                </c:pt>
                <c:pt idx="5173">
                  <c:v>12.37157</c:v>
                </c:pt>
                <c:pt idx="5174">
                  <c:v>12.37594</c:v>
                </c:pt>
                <c:pt idx="5175">
                  <c:v>12.38031</c:v>
                </c:pt>
                <c:pt idx="5176">
                  <c:v>12.38467</c:v>
                </c:pt>
                <c:pt idx="5177">
                  <c:v>12.38904</c:v>
                </c:pt>
                <c:pt idx="5178">
                  <c:v>12.393410000000001</c:v>
                </c:pt>
                <c:pt idx="5179">
                  <c:v>12.397780000000001</c:v>
                </c:pt>
                <c:pt idx="5180">
                  <c:v>12.402150000000001</c:v>
                </c:pt>
                <c:pt idx="5181">
                  <c:v>12.406510000000001</c:v>
                </c:pt>
                <c:pt idx="5182">
                  <c:v>12.410879999999999</c:v>
                </c:pt>
                <c:pt idx="5183">
                  <c:v>12.415249999999999</c:v>
                </c:pt>
                <c:pt idx="5184">
                  <c:v>12.41962</c:v>
                </c:pt>
                <c:pt idx="5185">
                  <c:v>12.42399</c:v>
                </c:pt>
                <c:pt idx="5186">
                  <c:v>12.42836</c:v>
                </c:pt>
                <c:pt idx="5187">
                  <c:v>12.432729999999999</c:v>
                </c:pt>
                <c:pt idx="5188">
                  <c:v>12.437099999999999</c:v>
                </c:pt>
                <c:pt idx="5189">
                  <c:v>12.441469999999999</c:v>
                </c:pt>
                <c:pt idx="5190">
                  <c:v>12.44584</c:v>
                </c:pt>
                <c:pt idx="5191">
                  <c:v>12.45021</c:v>
                </c:pt>
                <c:pt idx="5192">
                  <c:v>12.45458</c:v>
                </c:pt>
                <c:pt idx="5193">
                  <c:v>12.45895</c:v>
                </c:pt>
                <c:pt idx="5194">
                  <c:v>12.46332</c:v>
                </c:pt>
                <c:pt idx="5195">
                  <c:v>12.467689999999999</c:v>
                </c:pt>
                <c:pt idx="5196">
                  <c:v>12.47207</c:v>
                </c:pt>
                <c:pt idx="5197">
                  <c:v>12.47644</c:v>
                </c:pt>
                <c:pt idx="5198">
                  <c:v>12.48081</c:v>
                </c:pt>
                <c:pt idx="5199">
                  <c:v>12.48518</c:v>
                </c:pt>
                <c:pt idx="5200">
                  <c:v>12.489549999999999</c:v>
                </c:pt>
                <c:pt idx="5201">
                  <c:v>12.493930000000001</c:v>
                </c:pt>
                <c:pt idx="5202">
                  <c:v>12.4983</c:v>
                </c:pt>
                <c:pt idx="5203">
                  <c:v>12.50267</c:v>
                </c:pt>
                <c:pt idx="5204">
                  <c:v>12.50704</c:v>
                </c:pt>
                <c:pt idx="5205">
                  <c:v>12.511420000000001</c:v>
                </c:pt>
                <c:pt idx="5206">
                  <c:v>12.515790000000001</c:v>
                </c:pt>
                <c:pt idx="5207">
                  <c:v>12.520160000000001</c:v>
                </c:pt>
                <c:pt idx="5208">
                  <c:v>12.52453</c:v>
                </c:pt>
                <c:pt idx="5209">
                  <c:v>12.528910000000002</c:v>
                </c:pt>
                <c:pt idx="5210">
                  <c:v>12.533280000000001</c:v>
                </c:pt>
                <c:pt idx="5211">
                  <c:v>12.537660000000001</c:v>
                </c:pt>
                <c:pt idx="5212">
                  <c:v>12.542029999999999</c:v>
                </c:pt>
                <c:pt idx="5213">
                  <c:v>12.54641</c:v>
                </c:pt>
                <c:pt idx="5214">
                  <c:v>12.55078</c:v>
                </c:pt>
                <c:pt idx="5215">
                  <c:v>12.555149999999999</c:v>
                </c:pt>
                <c:pt idx="5216">
                  <c:v>12.559529999999999</c:v>
                </c:pt>
                <c:pt idx="5217">
                  <c:v>12.563899999999999</c:v>
                </c:pt>
                <c:pt idx="5218">
                  <c:v>12.56828</c:v>
                </c:pt>
                <c:pt idx="5219">
                  <c:v>12.572649999999999</c:v>
                </c:pt>
                <c:pt idx="5220">
                  <c:v>12.577029999999999</c:v>
                </c:pt>
                <c:pt idx="5221">
                  <c:v>12.58141</c:v>
                </c:pt>
                <c:pt idx="5222">
                  <c:v>12.58578</c:v>
                </c:pt>
                <c:pt idx="5223">
                  <c:v>12.590159999999999</c:v>
                </c:pt>
                <c:pt idx="5224">
                  <c:v>12.594529999999999</c:v>
                </c:pt>
                <c:pt idx="5225">
                  <c:v>12.59891</c:v>
                </c:pt>
                <c:pt idx="5226">
                  <c:v>12.603289999999999</c:v>
                </c:pt>
                <c:pt idx="5227">
                  <c:v>12.607659999999999</c:v>
                </c:pt>
                <c:pt idx="5228">
                  <c:v>12.61204</c:v>
                </c:pt>
                <c:pt idx="5229">
                  <c:v>12.61642</c:v>
                </c:pt>
                <c:pt idx="5230">
                  <c:v>12.62079</c:v>
                </c:pt>
                <c:pt idx="5231">
                  <c:v>12.625170000000001</c:v>
                </c:pt>
                <c:pt idx="5232">
                  <c:v>12.62955</c:v>
                </c:pt>
                <c:pt idx="5233">
                  <c:v>12.633929999999999</c:v>
                </c:pt>
                <c:pt idx="5234">
                  <c:v>12.638310000000001</c:v>
                </c:pt>
                <c:pt idx="5235">
                  <c:v>12.64268</c:v>
                </c:pt>
                <c:pt idx="5236">
                  <c:v>12.64706</c:v>
                </c:pt>
                <c:pt idx="5237">
                  <c:v>12.651439999999999</c:v>
                </c:pt>
                <c:pt idx="5238">
                  <c:v>12.65582</c:v>
                </c:pt>
                <c:pt idx="5239">
                  <c:v>12.6602</c:v>
                </c:pt>
                <c:pt idx="5240">
                  <c:v>12.664579999999999</c:v>
                </c:pt>
                <c:pt idx="5241">
                  <c:v>12.66896</c:v>
                </c:pt>
                <c:pt idx="5242">
                  <c:v>12.67334</c:v>
                </c:pt>
                <c:pt idx="5243">
                  <c:v>12.677720000000001</c:v>
                </c:pt>
                <c:pt idx="5244">
                  <c:v>12.682090000000001</c:v>
                </c:pt>
                <c:pt idx="5245">
                  <c:v>12.68647</c:v>
                </c:pt>
                <c:pt idx="5246">
                  <c:v>12.690849999999999</c:v>
                </c:pt>
                <c:pt idx="5247">
                  <c:v>12.69523</c:v>
                </c:pt>
                <c:pt idx="5248">
                  <c:v>12.699619999999999</c:v>
                </c:pt>
                <c:pt idx="5249">
                  <c:v>12.704000000000001</c:v>
                </c:pt>
                <c:pt idx="5250">
                  <c:v>12.70838</c:v>
                </c:pt>
                <c:pt idx="5251">
                  <c:v>12.712759999999999</c:v>
                </c:pt>
                <c:pt idx="5252">
                  <c:v>12.717140000000001</c:v>
                </c:pt>
                <c:pt idx="5253">
                  <c:v>12.72152</c:v>
                </c:pt>
                <c:pt idx="5254">
                  <c:v>12.725899999999999</c:v>
                </c:pt>
                <c:pt idx="5255">
                  <c:v>12.73028</c:v>
                </c:pt>
                <c:pt idx="5256">
                  <c:v>12.73466</c:v>
                </c:pt>
                <c:pt idx="5257">
                  <c:v>12.739050000000001</c:v>
                </c:pt>
                <c:pt idx="5258">
                  <c:v>12.74343</c:v>
                </c:pt>
                <c:pt idx="5259">
                  <c:v>12.747809999999999</c:v>
                </c:pt>
                <c:pt idx="5260">
                  <c:v>12.752190000000001</c:v>
                </c:pt>
                <c:pt idx="5261">
                  <c:v>12.75658</c:v>
                </c:pt>
                <c:pt idx="5262">
                  <c:v>12.760960000000001</c:v>
                </c:pt>
                <c:pt idx="5263">
                  <c:v>12.76534</c:v>
                </c:pt>
                <c:pt idx="5264">
                  <c:v>12.76972</c:v>
                </c:pt>
                <c:pt idx="5265">
                  <c:v>12.77411</c:v>
                </c:pt>
                <c:pt idx="5266">
                  <c:v>12.77849</c:v>
                </c:pt>
                <c:pt idx="5267">
                  <c:v>12.782870000000001</c:v>
                </c:pt>
                <c:pt idx="5268">
                  <c:v>12.78726</c:v>
                </c:pt>
                <c:pt idx="5269">
                  <c:v>12.791639999999999</c:v>
                </c:pt>
                <c:pt idx="5270">
                  <c:v>12.79603</c:v>
                </c:pt>
                <c:pt idx="5271">
                  <c:v>12.800409999999999</c:v>
                </c:pt>
                <c:pt idx="5272">
                  <c:v>12.8048</c:v>
                </c:pt>
                <c:pt idx="5273">
                  <c:v>12.80918</c:v>
                </c:pt>
                <c:pt idx="5274">
                  <c:v>12.81357</c:v>
                </c:pt>
                <c:pt idx="5275">
                  <c:v>12.81795</c:v>
                </c:pt>
                <c:pt idx="5276">
                  <c:v>12.822340000000001</c:v>
                </c:pt>
                <c:pt idx="5277">
                  <c:v>12.82672</c:v>
                </c:pt>
                <c:pt idx="5278">
                  <c:v>12.831109999999999</c:v>
                </c:pt>
                <c:pt idx="5279">
                  <c:v>12.83549</c:v>
                </c:pt>
                <c:pt idx="5280">
                  <c:v>12.839879999999999</c:v>
                </c:pt>
                <c:pt idx="5281">
                  <c:v>12.84426</c:v>
                </c:pt>
                <c:pt idx="5282">
                  <c:v>12.848649999999999</c:v>
                </c:pt>
                <c:pt idx="5283">
                  <c:v>12.85304</c:v>
                </c:pt>
                <c:pt idx="5284">
                  <c:v>12.857419999999999</c:v>
                </c:pt>
                <c:pt idx="5285">
                  <c:v>12.86181</c:v>
                </c:pt>
                <c:pt idx="5286">
                  <c:v>12.866199999999999</c:v>
                </c:pt>
                <c:pt idx="5287">
                  <c:v>12.87058</c:v>
                </c:pt>
                <c:pt idx="5288">
                  <c:v>12.874969999999999</c:v>
                </c:pt>
                <c:pt idx="5289">
                  <c:v>12.87936</c:v>
                </c:pt>
                <c:pt idx="5290">
                  <c:v>12.883749999999999</c:v>
                </c:pt>
                <c:pt idx="5291">
                  <c:v>12.888129999999999</c:v>
                </c:pt>
                <c:pt idx="5292">
                  <c:v>12.892519999999999</c:v>
                </c:pt>
                <c:pt idx="5293">
                  <c:v>12.89691</c:v>
                </c:pt>
                <c:pt idx="5294">
                  <c:v>12.901299999999999</c:v>
                </c:pt>
                <c:pt idx="5295">
                  <c:v>12.90569</c:v>
                </c:pt>
                <c:pt idx="5296">
                  <c:v>12.910069999999999</c:v>
                </c:pt>
                <c:pt idx="5297">
                  <c:v>12.914459999999998</c:v>
                </c:pt>
                <c:pt idx="5298">
                  <c:v>12.918850000000001</c:v>
                </c:pt>
                <c:pt idx="5299">
                  <c:v>12.923240000000002</c:v>
                </c:pt>
                <c:pt idx="5300">
                  <c:v>12.927630000000001</c:v>
                </c:pt>
                <c:pt idx="5301">
                  <c:v>12.932020000000001</c:v>
                </c:pt>
                <c:pt idx="5302">
                  <c:v>12.93641</c:v>
                </c:pt>
                <c:pt idx="5303">
                  <c:v>12.940800000000001</c:v>
                </c:pt>
                <c:pt idx="5304">
                  <c:v>12.94519</c:v>
                </c:pt>
                <c:pt idx="5305">
                  <c:v>12.949580000000001</c:v>
                </c:pt>
                <c:pt idx="5306">
                  <c:v>12.95397</c:v>
                </c:pt>
                <c:pt idx="5307">
                  <c:v>12.958360000000001</c:v>
                </c:pt>
                <c:pt idx="5308">
                  <c:v>12.96275</c:v>
                </c:pt>
                <c:pt idx="5309">
                  <c:v>12.967140000000001</c:v>
                </c:pt>
                <c:pt idx="5310">
                  <c:v>12.97153</c:v>
                </c:pt>
                <c:pt idx="5311">
                  <c:v>12.97592</c:v>
                </c:pt>
                <c:pt idx="5312">
                  <c:v>12.980309999999999</c:v>
                </c:pt>
                <c:pt idx="5313">
                  <c:v>12.9847</c:v>
                </c:pt>
                <c:pt idx="5314">
                  <c:v>12.989100000000001</c:v>
                </c:pt>
                <c:pt idx="5315">
                  <c:v>12.99349</c:v>
                </c:pt>
                <c:pt idx="5316">
                  <c:v>12.99788</c:v>
                </c:pt>
                <c:pt idx="5317">
                  <c:v>13.002269999999999</c:v>
                </c:pt>
                <c:pt idx="5318">
                  <c:v>13.00666</c:v>
                </c:pt>
                <c:pt idx="5319">
                  <c:v>13.011060000000001</c:v>
                </c:pt>
                <c:pt idx="5320">
                  <c:v>13.01545</c:v>
                </c:pt>
                <c:pt idx="5321">
                  <c:v>13.01984</c:v>
                </c:pt>
                <c:pt idx="5322">
                  <c:v>13.024229999999999</c:v>
                </c:pt>
                <c:pt idx="5323">
                  <c:v>13.02863</c:v>
                </c:pt>
                <c:pt idx="5324">
                  <c:v>13.033019999999999</c:v>
                </c:pt>
                <c:pt idx="5325">
                  <c:v>13.037409999999999</c:v>
                </c:pt>
                <c:pt idx="5326">
                  <c:v>13.04181</c:v>
                </c:pt>
                <c:pt idx="5327">
                  <c:v>13.046200000000001</c:v>
                </c:pt>
                <c:pt idx="5328">
                  <c:v>13.050590000000001</c:v>
                </c:pt>
                <c:pt idx="5329">
                  <c:v>13.05499</c:v>
                </c:pt>
                <c:pt idx="5330">
                  <c:v>13.059380000000001</c:v>
                </c:pt>
                <c:pt idx="5331">
                  <c:v>13.063780000000001</c:v>
                </c:pt>
                <c:pt idx="5332">
                  <c:v>13.06817</c:v>
                </c:pt>
                <c:pt idx="5333">
                  <c:v>13.072570000000001</c:v>
                </c:pt>
                <c:pt idx="5334">
                  <c:v>13.07696</c:v>
                </c:pt>
                <c:pt idx="5335">
                  <c:v>13.08136</c:v>
                </c:pt>
                <c:pt idx="5336">
                  <c:v>13.085750000000001</c:v>
                </c:pt>
                <c:pt idx="5337">
                  <c:v>13.09015</c:v>
                </c:pt>
                <c:pt idx="5338">
                  <c:v>13.09454</c:v>
                </c:pt>
                <c:pt idx="5339">
                  <c:v>13.098940000000001</c:v>
                </c:pt>
                <c:pt idx="5340">
                  <c:v>13.10333</c:v>
                </c:pt>
                <c:pt idx="5341">
                  <c:v>13.10773</c:v>
                </c:pt>
                <c:pt idx="5342">
                  <c:v>13.112130000000001</c:v>
                </c:pt>
                <c:pt idx="5343">
                  <c:v>13.11652</c:v>
                </c:pt>
                <c:pt idx="5344">
                  <c:v>13.12092</c:v>
                </c:pt>
                <c:pt idx="5345">
                  <c:v>13.125319999999999</c:v>
                </c:pt>
                <c:pt idx="5346">
                  <c:v>13.129709999999999</c:v>
                </c:pt>
                <c:pt idx="5347">
                  <c:v>13.13411</c:v>
                </c:pt>
                <c:pt idx="5348">
                  <c:v>13.13851</c:v>
                </c:pt>
                <c:pt idx="5349">
                  <c:v>13.142900000000001</c:v>
                </c:pt>
                <c:pt idx="5350">
                  <c:v>13.147300000000001</c:v>
                </c:pt>
                <c:pt idx="5351">
                  <c:v>13.1517</c:v>
                </c:pt>
                <c:pt idx="5352">
                  <c:v>13.1561</c:v>
                </c:pt>
                <c:pt idx="5353">
                  <c:v>13.160490000000001</c:v>
                </c:pt>
                <c:pt idx="5354">
                  <c:v>13.16489</c:v>
                </c:pt>
                <c:pt idx="5355">
                  <c:v>13.16929</c:v>
                </c:pt>
                <c:pt idx="5356">
                  <c:v>13.173690000000001</c:v>
                </c:pt>
                <c:pt idx="5357">
                  <c:v>13.178089999999999</c:v>
                </c:pt>
                <c:pt idx="5358">
                  <c:v>13.18249</c:v>
                </c:pt>
                <c:pt idx="5359">
                  <c:v>13.18689</c:v>
                </c:pt>
                <c:pt idx="5360">
                  <c:v>13.191279999999999</c:v>
                </c:pt>
                <c:pt idx="5361">
                  <c:v>13.195679999999999</c:v>
                </c:pt>
                <c:pt idx="5362">
                  <c:v>13.20008</c:v>
                </c:pt>
                <c:pt idx="5363">
                  <c:v>13.20448</c:v>
                </c:pt>
                <c:pt idx="5364">
                  <c:v>13.208879999999999</c:v>
                </c:pt>
                <c:pt idx="5365">
                  <c:v>13.213280000000001</c:v>
                </c:pt>
                <c:pt idx="5366">
                  <c:v>13.217680000000001</c:v>
                </c:pt>
                <c:pt idx="5367">
                  <c:v>13.22208</c:v>
                </c:pt>
                <c:pt idx="5368">
                  <c:v>13.22648</c:v>
                </c:pt>
                <c:pt idx="5369">
                  <c:v>13.230880000000001</c:v>
                </c:pt>
                <c:pt idx="5370">
                  <c:v>13.235279999999999</c:v>
                </c:pt>
                <c:pt idx="5371">
                  <c:v>13.23968</c:v>
                </c:pt>
                <c:pt idx="5372">
                  <c:v>13.24409</c:v>
                </c:pt>
                <c:pt idx="5373">
                  <c:v>13.24849</c:v>
                </c:pt>
                <c:pt idx="5374">
                  <c:v>13.252889999999999</c:v>
                </c:pt>
                <c:pt idx="5375">
                  <c:v>13.257289999999999</c:v>
                </c:pt>
                <c:pt idx="5376">
                  <c:v>13.26169</c:v>
                </c:pt>
                <c:pt idx="5377">
                  <c:v>13.26609</c:v>
                </c:pt>
                <c:pt idx="5378">
                  <c:v>13.270489999999999</c:v>
                </c:pt>
                <c:pt idx="5379">
                  <c:v>13.274899999999999</c:v>
                </c:pt>
                <c:pt idx="5380">
                  <c:v>13.279300000000001</c:v>
                </c:pt>
                <c:pt idx="5381">
                  <c:v>13.283700000000001</c:v>
                </c:pt>
                <c:pt idx="5382">
                  <c:v>13.2881</c:v>
                </c:pt>
                <c:pt idx="5383">
                  <c:v>13.29251</c:v>
                </c:pt>
                <c:pt idx="5384">
                  <c:v>13.29691</c:v>
                </c:pt>
                <c:pt idx="5385">
                  <c:v>13.301310000000001</c:v>
                </c:pt>
                <c:pt idx="5386">
                  <c:v>13.305720000000001</c:v>
                </c:pt>
                <c:pt idx="5387">
                  <c:v>13.31012</c:v>
                </c:pt>
                <c:pt idx="5388">
                  <c:v>13.31452</c:v>
                </c:pt>
                <c:pt idx="5389">
                  <c:v>13.31893</c:v>
                </c:pt>
                <c:pt idx="5390">
                  <c:v>13.32333</c:v>
                </c:pt>
                <c:pt idx="5391">
                  <c:v>13.327729999999999</c:v>
                </c:pt>
                <c:pt idx="5392">
                  <c:v>13.332139999999999</c:v>
                </c:pt>
                <c:pt idx="5393">
                  <c:v>13.336539999999999</c:v>
                </c:pt>
                <c:pt idx="5394">
                  <c:v>13.340950000000001</c:v>
                </c:pt>
                <c:pt idx="5395">
                  <c:v>13.34535</c:v>
                </c:pt>
                <c:pt idx="5396">
                  <c:v>13.34976</c:v>
                </c:pt>
                <c:pt idx="5397">
                  <c:v>13.35416</c:v>
                </c:pt>
                <c:pt idx="5398">
                  <c:v>13.35857</c:v>
                </c:pt>
                <c:pt idx="5399">
                  <c:v>13.362970000000001</c:v>
                </c:pt>
                <c:pt idx="5400">
                  <c:v>13.367380000000001</c:v>
                </c:pt>
                <c:pt idx="5401">
                  <c:v>13.371779999999999</c:v>
                </c:pt>
                <c:pt idx="5402">
                  <c:v>13.376189999999999</c:v>
                </c:pt>
                <c:pt idx="5403">
                  <c:v>13.380599999999999</c:v>
                </c:pt>
                <c:pt idx="5404">
                  <c:v>13.385</c:v>
                </c:pt>
                <c:pt idx="5405">
                  <c:v>13.38941</c:v>
                </c:pt>
                <c:pt idx="5406">
                  <c:v>13.39381</c:v>
                </c:pt>
                <c:pt idx="5407">
                  <c:v>13.39822</c:v>
                </c:pt>
                <c:pt idx="5408">
                  <c:v>13.40263</c:v>
                </c:pt>
                <c:pt idx="5409">
                  <c:v>13.407030000000001</c:v>
                </c:pt>
                <c:pt idx="5410">
                  <c:v>13.411440000000001</c:v>
                </c:pt>
                <c:pt idx="5411">
                  <c:v>13.415850000000001</c:v>
                </c:pt>
                <c:pt idx="5412">
                  <c:v>13.420259999999999</c:v>
                </c:pt>
                <c:pt idx="5413">
                  <c:v>13.424659999999999</c:v>
                </c:pt>
                <c:pt idx="5414">
                  <c:v>13.429069999999999</c:v>
                </c:pt>
                <c:pt idx="5415">
                  <c:v>13.433479999999999</c:v>
                </c:pt>
                <c:pt idx="5416">
                  <c:v>13.437889999999999</c:v>
                </c:pt>
                <c:pt idx="5417">
                  <c:v>13.442300000000001</c:v>
                </c:pt>
                <c:pt idx="5418">
                  <c:v>13.4467</c:v>
                </c:pt>
                <c:pt idx="5419">
                  <c:v>13.45111</c:v>
                </c:pt>
                <c:pt idx="5420">
                  <c:v>13.45552</c:v>
                </c:pt>
                <c:pt idx="5421">
                  <c:v>13.45993</c:v>
                </c:pt>
                <c:pt idx="5422">
                  <c:v>13.46434</c:v>
                </c:pt>
                <c:pt idx="5423">
                  <c:v>13.46875</c:v>
                </c:pt>
                <c:pt idx="5424">
                  <c:v>13.47316</c:v>
                </c:pt>
                <c:pt idx="5425">
                  <c:v>13.47757</c:v>
                </c:pt>
                <c:pt idx="5426">
                  <c:v>13.48198</c:v>
                </c:pt>
                <c:pt idx="5427">
                  <c:v>13.486389999999998</c:v>
                </c:pt>
                <c:pt idx="5428">
                  <c:v>13.4908</c:v>
                </c:pt>
                <c:pt idx="5429">
                  <c:v>13.495200000000001</c:v>
                </c:pt>
                <c:pt idx="5430">
                  <c:v>13.49962</c:v>
                </c:pt>
                <c:pt idx="5431">
                  <c:v>13.50403</c:v>
                </c:pt>
                <c:pt idx="5432">
                  <c:v>13.50844</c:v>
                </c:pt>
                <c:pt idx="5433">
                  <c:v>13.51285</c:v>
                </c:pt>
                <c:pt idx="5434">
                  <c:v>13.51726</c:v>
                </c:pt>
                <c:pt idx="5435">
                  <c:v>13.52167</c:v>
                </c:pt>
                <c:pt idx="5436">
                  <c:v>13.526079999999999</c:v>
                </c:pt>
                <c:pt idx="5437">
                  <c:v>13.530489999999999</c:v>
                </c:pt>
                <c:pt idx="5438">
                  <c:v>13.5349</c:v>
                </c:pt>
                <c:pt idx="5439">
                  <c:v>13.53931</c:v>
                </c:pt>
                <c:pt idx="5440">
                  <c:v>13.54373</c:v>
                </c:pt>
                <c:pt idx="5441">
                  <c:v>13.54814</c:v>
                </c:pt>
                <c:pt idx="5442">
                  <c:v>13.55255</c:v>
                </c:pt>
                <c:pt idx="5443">
                  <c:v>13.55696</c:v>
                </c:pt>
                <c:pt idx="5444">
                  <c:v>13.56137</c:v>
                </c:pt>
                <c:pt idx="5445">
                  <c:v>13.56579</c:v>
                </c:pt>
                <c:pt idx="5446">
                  <c:v>13.5702</c:v>
                </c:pt>
                <c:pt idx="5447">
                  <c:v>13.574610000000002</c:v>
                </c:pt>
                <c:pt idx="5448">
                  <c:v>13.57902</c:v>
                </c:pt>
                <c:pt idx="5449">
                  <c:v>13.583440000000001</c:v>
                </c:pt>
                <c:pt idx="5450">
                  <c:v>13.58785</c:v>
                </c:pt>
                <c:pt idx="5451">
                  <c:v>13.59226</c:v>
                </c:pt>
                <c:pt idx="5452">
                  <c:v>13.596679999999999</c:v>
                </c:pt>
                <c:pt idx="5453">
                  <c:v>13.601089999999999</c:v>
                </c:pt>
                <c:pt idx="5454">
                  <c:v>13.605509999999999</c:v>
                </c:pt>
                <c:pt idx="5455">
                  <c:v>13.609919999999999</c:v>
                </c:pt>
                <c:pt idx="5456">
                  <c:v>13.614329999999999</c:v>
                </c:pt>
                <c:pt idx="5457">
                  <c:v>13.61875</c:v>
                </c:pt>
                <c:pt idx="5458">
                  <c:v>13.62316</c:v>
                </c:pt>
                <c:pt idx="5459">
                  <c:v>13.62758</c:v>
                </c:pt>
                <c:pt idx="5460">
                  <c:v>13.63199</c:v>
                </c:pt>
                <c:pt idx="5461">
                  <c:v>13.63641</c:v>
                </c:pt>
                <c:pt idx="5462">
                  <c:v>13.64082</c:v>
                </c:pt>
                <c:pt idx="5463">
                  <c:v>13.645239999999999</c:v>
                </c:pt>
                <c:pt idx="5464">
                  <c:v>13.649649999999999</c:v>
                </c:pt>
                <c:pt idx="5465">
                  <c:v>13.654070000000001</c:v>
                </c:pt>
                <c:pt idx="5466">
                  <c:v>13.658480000000001</c:v>
                </c:pt>
                <c:pt idx="5467">
                  <c:v>13.6629</c:v>
                </c:pt>
                <c:pt idx="5468">
                  <c:v>13.66732</c:v>
                </c:pt>
                <c:pt idx="5469">
                  <c:v>13.67173</c:v>
                </c:pt>
                <c:pt idx="5470">
                  <c:v>13.67615</c:v>
                </c:pt>
                <c:pt idx="5471">
                  <c:v>13.680569999999999</c:v>
                </c:pt>
                <c:pt idx="5472">
                  <c:v>13.684979999999999</c:v>
                </c:pt>
                <c:pt idx="5473">
                  <c:v>13.689399999999999</c:v>
                </c:pt>
                <c:pt idx="5474">
                  <c:v>13.693820000000001</c:v>
                </c:pt>
                <c:pt idx="5475">
                  <c:v>13.698230000000001</c:v>
                </c:pt>
                <c:pt idx="5476">
                  <c:v>13.70265</c:v>
                </c:pt>
                <c:pt idx="5477">
                  <c:v>13.70707</c:v>
                </c:pt>
                <c:pt idx="5478">
                  <c:v>13.71149</c:v>
                </c:pt>
                <c:pt idx="5479">
                  <c:v>13.7159</c:v>
                </c:pt>
                <c:pt idx="5480">
                  <c:v>13.720319999999999</c:v>
                </c:pt>
                <c:pt idx="5481">
                  <c:v>13.724739999999999</c:v>
                </c:pt>
                <c:pt idx="5482">
                  <c:v>13.72916</c:v>
                </c:pt>
                <c:pt idx="5483">
                  <c:v>13.73358</c:v>
                </c:pt>
                <c:pt idx="5484">
                  <c:v>13.73799</c:v>
                </c:pt>
                <c:pt idx="5485">
                  <c:v>13.74241</c:v>
                </c:pt>
                <c:pt idx="5486">
                  <c:v>13.746829999999999</c:v>
                </c:pt>
                <c:pt idx="5487">
                  <c:v>13.751249999999999</c:v>
                </c:pt>
                <c:pt idx="5488">
                  <c:v>13.755669999999999</c:v>
                </c:pt>
                <c:pt idx="5489">
                  <c:v>13.760090000000002</c:v>
                </c:pt>
                <c:pt idx="5490">
                  <c:v>13.764510000000001</c:v>
                </c:pt>
                <c:pt idx="5491">
                  <c:v>13.768930000000001</c:v>
                </c:pt>
                <c:pt idx="5492">
                  <c:v>13.773350000000001</c:v>
                </c:pt>
                <c:pt idx="5493">
                  <c:v>13.77777</c:v>
                </c:pt>
                <c:pt idx="5494">
                  <c:v>13.78219</c:v>
                </c:pt>
                <c:pt idx="5495">
                  <c:v>13.78661</c:v>
                </c:pt>
                <c:pt idx="5496">
                  <c:v>13.791029999999999</c:v>
                </c:pt>
                <c:pt idx="5497">
                  <c:v>13.795450000000001</c:v>
                </c:pt>
                <c:pt idx="5498">
                  <c:v>13.79987</c:v>
                </c:pt>
                <c:pt idx="5499">
                  <c:v>13.80429</c:v>
                </c:pt>
                <c:pt idx="5500">
                  <c:v>13.80871</c:v>
                </c:pt>
                <c:pt idx="5501">
                  <c:v>13.813129999999999</c:v>
                </c:pt>
                <c:pt idx="5502">
                  <c:v>13.817549999999999</c:v>
                </c:pt>
                <c:pt idx="5503">
                  <c:v>13.821969999999999</c:v>
                </c:pt>
                <c:pt idx="5504">
                  <c:v>13.82639</c:v>
                </c:pt>
                <c:pt idx="5505">
                  <c:v>13.830820000000001</c:v>
                </c:pt>
                <c:pt idx="5506">
                  <c:v>13.835240000000001</c:v>
                </c:pt>
                <c:pt idx="5507">
                  <c:v>13.83966</c:v>
                </c:pt>
                <c:pt idx="5508">
                  <c:v>13.84408</c:v>
                </c:pt>
                <c:pt idx="5509">
                  <c:v>13.8485</c:v>
                </c:pt>
                <c:pt idx="5510">
                  <c:v>13.852929999999999</c:v>
                </c:pt>
                <c:pt idx="5511">
                  <c:v>13.857349999999999</c:v>
                </c:pt>
                <c:pt idx="5512">
                  <c:v>13.86177</c:v>
                </c:pt>
                <c:pt idx="5513">
                  <c:v>13.86619</c:v>
                </c:pt>
                <c:pt idx="5514">
                  <c:v>13.870620000000001</c:v>
                </c:pt>
                <c:pt idx="5515">
                  <c:v>13.87504</c:v>
                </c:pt>
                <c:pt idx="5516">
                  <c:v>13.87946</c:v>
                </c:pt>
                <c:pt idx="5517">
                  <c:v>13.883889999999999</c:v>
                </c:pt>
                <c:pt idx="5518">
                  <c:v>13.888309999999999</c:v>
                </c:pt>
                <c:pt idx="5519">
                  <c:v>13.89273</c:v>
                </c:pt>
                <c:pt idx="5520">
                  <c:v>13.897160000000001</c:v>
                </c:pt>
                <c:pt idx="5521">
                  <c:v>13.901580000000001</c:v>
                </c:pt>
                <c:pt idx="5522">
                  <c:v>13.90601</c:v>
                </c:pt>
                <c:pt idx="5523">
                  <c:v>13.91043</c:v>
                </c:pt>
                <c:pt idx="5524">
                  <c:v>13.914849999999999</c:v>
                </c:pt>
                <c:pt idx="5525">
                  <c:v>13.919279999999999</c:v>
                </c:pt>
                <c:pt idx="5526">
                  <c:v>13.9237</c:v>
                </c:pt>
                <c:pt idx="5527">
                  <c:v>13.928130000000001</c:v>
                </c:pt>
                <c:pt idx="5528">
                  <c:v>13.932550000000001</c:v>
                </c:pt>
                <c:pt idx="5529">
                  <c:v>13.93698</c:v>
                </c:pt>
                <c:pt idx="5530">
                  <c:v>13.9414</c:v>
                </c:pt>
                <c:pt idx="5531">
                  <c:v>13.945829999999999</c:v>
                </c:pt>
                <c:pt idx="5532">
                  <c:v>13.95026</c:v>
                </c:pt>
                <c:pt idx="5533">
                  <c:v>13.95468</c:v>
                </c:pt>
                <c:pt idx="5534">
                  <c:v>13.959110000000001</c:v>
                </c:pt>
                <c:pt idx="5535">
                  <c:v>13.96353</c:v>
                </c:pt>
                <c:pt idx="5536">
                  <c:v>13.96796</c:v>
                </c:pt>
                <c:pt idx="5537">
                  <c:v>13.972389999999999</c:v>
                </c:pt>
                <c:pt idx="5538">
                  <c:v>13.976809999999999</c:v>
                </c:pt>
                <c:pt idx="5539">
                  <c:v>13.981240000000001</c:v>
                </c:pt>
                <c:pt idx="5540">
                  <c:v>13.985670000000001</c:v>
                </c:pt>
                <c:pt idx="5541">
                  <c:v>13.99009</c:v>
                </c:pt>
                <c:pt idx="5542">
                  <c:v>13.99452</c:v>
                </c:pt>
                <c:pt idx="5543">
                  <c:v>13.998949999999999</c:v>
                </c:pt>
                <c:pt idx="5544">
                  <c:v>14.003369999999999</c:v>
                </c:pt>
                <c:pt idx="5545">
                  <c:v>14.007800000000001</c:v>
                </c:pt>
                <c:pt idx="5546">
                  <c:v>14.012230000000001</c:v>
                </c:pt>
                <c:pt idx="5547">
                  <c:v>14.01666</c:v>
                </c:pt>
                <c:pt idx="5548">
                  <c:v>14.021089999999999</c:v>
                </c:pt>
                <c:pt idx="5549">
                  <c:v>14.025510000000001</c:v>
                </c:pt>
                <c:pt idx="5550">
                  <c:v>14.02994</c:v>
                </c:pt>
                <c:pt idx="5551">
                  <c:v>14.034369999999999</c:v>
                </c:pt>
                <c:pt idx="5552">
                  <c:v>14.0388</c:v>
                </c:pt>
                <c:pt idx="5553">
                  <c:v>14.043229999999999</c:v>
                </c:pt>
                <c:pt idx="5554">
                  <c:v>14.04766</c:v>
                </c:pt>
                <c:pt idx="5555">
                  <c:v>14.05209</c:v>
                </c:pt>
                <c:pt idx="5556">
                  <c:v>14.056509999999999</c:v>
                </c:pt>
                <c:pt idx="5557">
                  <c:v>14.060939999999999</c:v>
                </c:pt>
                <c:pt idx="5558">
                  <c:v>14.065370000000001</c:v>
                </c:pt>
                <c:pt idx="5559">
                  <c:v>14.069800000000001</c:v>
                </c:pt>
                <c:pt idx="5560">
                  <c:v>14.07423</c:v>
                </c:pt>
                <c:pt idx="5561">
                  <c:v>14.078659999999999</c:v>
                </c:pt>
                <c:pt idx="5562">
                  <c:v>14.08309</c:v>
                </c:pt>
                <c:pt idx="5563">
                  <c:v>14.08752</c:v>
                </c:pt>
                <c:pt idx="5564">
                  <c:v>14.091950000000001</c:v>
                </c:pt>
                <c:pt idx="5565">
                  <c:v>14.09638</c:v>
                </c:pt>
                <c:pt idx="5566">
                  <c:v>14.100810000000001</c:v>
                </c:pt>
                <c:pt idx="5567">
                  <c:v>14.10524</c:v>
                </c:pt>
                <c:pt idx="5568">
                  <c:v>14.109679999999999</c:v>
                </c:pt>
                <c:pt idx="5569">
                  <c:v>14.114109999999998</c:v>
                </c:pt>
                <c:pt idx="5570">
                  <c:v>14.118540000000001</c:v>
                </c:pt>
                <c:pt idx="5571">
                  <c:v>14.12297</c:v>
                </c:pt>
                <c:pt idx="5572">
                  <c:v>14.1274</c:v>
                </c:pt>
                <c:pt idx="5573">
                  <c:v>14.131829999999999</c:v>
                </c:pt>
                <c:pt idx="5574">
                  <c:v>14.13626</c:v>
                </c:pt>
                <c:pt idx="5575">
                  <c:v>14.140700000000001</c:v>
                </c:pt>
                <c:pt idx="5576">
                  <c:v>14.14513</c:v>
                </c:pt>
                <c:pt idx="5577">
                  <c:v>14.149560000000001</c:v>
                </c:pt>
                <c:pt idx="5578">
                  <c:v>14.15399</c:v>
                </c:pt>
                <c:pt idx="5579">
                  <c:v>14.15842</c:v>
                </c:pt>
                <c:pt idx="5580">
                  <c:v>14.162859999999998</c:v>
                </c:pt>
                <c:pt idx="5581">
                  <c:v>14.167290000000001</c:v>
                </c:pt>
                <c:pt idx="5582">
                  <c:v>14.171720000000001</c:v>
                </c:pt>
                <c:pt idx="5583">
                  <c:v>14.176159999999999</c:v>
                </c:pt>
                <c:pt idx="5584">
                  <c:v>14.18059</c:v>
                </c:pt>
                <c:pt idx="5585">
                  <c:v>14.18502</c:v>
                </c:pt>
                <c:pt idx="5586">
                  <c:v>14.189459999999999</c:v>
                </c:pt>
                <c:pt idx="5587">
                  <c:v>14.193890000000001</c:v>
                </c:pt>
                <c:pt idx="5588">
                  <c:v>14.198320000000001</c:v>
                </c:pt>
                <c:pt idx="5589">
                  <c:v>14.20276</c:v>
                </c:pt>
                <c:pt idx="5590">
                  <c:v>14.207189999999999</c:v>
                </c:pt>
                <c:pt idx="5591">
                  <c:v>14.21162</c:v>
                </c:pt>
                <c:pt idx="5592">
                  <c:v>14.216060000000001</c:v>
                </c:pt>
                <c:pt idx="5593">
                  <c:v>14.22049</c:v>
                </c:pt>
                <c:pt idx="5594">
                  <c:v>14.224930000000001</c:v>
                </c:pt>
                <c:pt idx="5595">
                  <c:v>14.22936</c:v>
                </c:pt>
                <c:pt idx="5596">
                  <c:v>14.2338</c:v>
                </c:pt>
                <c:pt idx="5597">
                  <c:v>14.23823</c:v>
                </c:pt>
                <c:pt idx="5598">
                  <c:v>14.24267</c:v>
                </c:pt>
                <c:pt idx="5599">
                  <c:v>14.2471</c:v>
                </c:pt>
                <c:pt idx="5600">
                  <c:v>14.25154</c:v>
                </c:pt>
                <c:pt idx="5601">
                  <c:v>14.25597</c:v>
                </c:pt>
                <c:pt idx="5602">
                  <c:v>14.26041</c:v>
                </c:pt>
                <c:pt idx="5603">
                  <c:v>14.264850000000001</c:v>
                </c:pt>
                <c:pt idx="5604">
                  <c:v>14.26928</c:v>
                </c:pt>
                <c:pt idx="5605">
                  <c:v>14.273720000000001</c:v>
                </c:pt>
                <c:pt idx="5606">
                  <c:v>14.27815</c:v>
                </c:pt>
                <c:pt idx="5607">
                  <c:v>14.282589999999999</c:v>
                </c:pt>
                <c:pt idx="5608">
                  <c:v>14.28703</c:v>
                </c:pt>
                <c:pt idx="5609">
                  <c:v>14.29147</c:v>
                </c:pt>
                <c:pt idx="5610">
                  <c:v>14.2959</c:v>
                </c:pt>
                <c:pt idx="5611">
                  <c:v>14.30034</c:v>
                </c:pt>
                <c:pt idx="5612">
                  <c:v>14.304779999999999</c:v>
                </c:pt>
                <c:pt idx="5613">
                  <c:v>14.309209999999998</c:v>
                </c:pt>
                <c:pt idx="5614">
                  <c:v>14.313650000000001</c:v>
                </c:pt>
                <c:pt idx="5615">
                  <c:v>14.31809</c:v>
                </c:pt>
                <c:pt idx="5616">
                  <c:v>14.32253</c:v>
                </c:pt>
                <c:pt idx="5617">
                  <c:v>14.32696</c:v>
                </c:pt>
                <c:pt idx="5618">
                  <c:v>14.331399999999999</c:v>
                </c:pt>
                <c:pt idx="5619">
                  <c:v>14.335840000000001</c:v>
                </c:pt>
                <c:pt idx="5620">
                  <c:v>14.34028</c:v>
                </c:pt>
                <c:pt idx="5621">
                  <c:v>14.344720000000001</c:v>
                </c:pt>
                <c:pt idx="5622">
                  <c:v>14.349159999999999</c:v>
                </c:pt>
                <c:pt idx="5623">
                  <c:v>14.353589999999999</c:v>
                </c:pt>
                <c:pt idx="5624">
                  <c:v>14.358030000000001</c:v>
                </c:pt>
                <c:pt idx="5625">
                  <c:v>14.36247</c:v>
                </c:pt>
                <c:pt idx="5626">
                  <c:v>14.366910000000001</c:v>
                </c:pt>
                <c:pt idx="5627">
                  <c:v>14.37135</c:v>
                </c:pt>
                <c:pt idx="5628">
                  <c:v>14.375789999999999</c:v>
                </c:pt>
                <c:pt idx="5629">
                  <c:v>14.380230000000001</c:v>
                </c:pt>
                <c:pt idx="5630">
                  <c:v>14.38467</c:v>
                </c:pt>
                <c:pt idx="5631">
                  <c:v>14.389110000000001</c:v>
                </c:pt>
                <c:pt idx="5632">
                  <c:v>14.393549999999999</c:v>
                </c:pt>
                <c:pt idx="5633">
                  <c:v>14.39799</c:v>
                </c:pt>
                <c:pt idx="5634">
                  <c:v>14.402430000000001</c:v>
                </c:pt>
                <c:pt idx="5635">
                  <c:v>14.40687</c:v>
                </c:pt>
                <c:pt idx="5636">
                  <c:v>14.41131</c:v>
                </c:pt>
                <c:pt idx="5637">
                  <c:v>14.415749999999999</c:v>
                </c:pt>
                <c:pt idx="5638">
                  <c:v>14.42019</c:v>
                </c:pt>
                <c:pt idx="5639">
                  <c:v>14.424630000000001</c:v>
                </c:pt>
                <c:pt idx="5640">
                  <c:v>14.429070000000001</c:v>
                </c:pt>
                <c:pt idx="5641">
                  <c:v>14.43352</c:v>
                </c:pt>
                <c:pt idx="5642">
                  <c:v>14.43796</c:v>
                </c:pt>
                <c:pt idx="5643">
                  <c:v>14.442399999999999</c:v>
                </c:pt>
                <c:pt idx="5644">
                  <c:v>14.44684</c:v>
                </c:pt>
                <c:pt idx="5645">
                  <c:v>14.451280000000001</c:v>
                </c:pt>
                <c:pt idx="5646">
                  <c:v>14.455719999999999</c:v>
                </c:pt>
                <c:pt idx="5647">
                  <c:v>14.46017</c:v>
                </c:pt>
                <c:pt idx="5648">
                  <c:v>14.464609999999999</c:v>
                </c:pt>
                <c:pt idx="5649">
                  <c:v>14.469050000000001</c:v>
                </c:pt>
                <c:pt idx="5650">
                  <c:v>14.47349</c:v>
                </c:pt>
                <c:pt idx="5651">
                  <c:v>14.477930000000001</c:v>
                </c:pt>
                <c:pt idx="5652">
                  <c:v>14.482379999999999</c:v>
                </c:pt>
                <c:pt idx="5653">
                  <c:v>14.48682</c:v>
                </c:pt>
                <c:pt idx="5654">
                  <c:v>14.49126</c:v>
                </c:pt>
                <c:pt idx="5655">
                  <c:v>14.495710000000001</c:v>
                </c:pt>
                <c:pt idx="5656">
                  <c:v>14.50015</c:v>
                </c:pt>
                <c:pt idx="5657">
                  <c:v>14.50459</c:v>
                </c:pt>
                <c:pt idx="5658">
                  <c:v>14.509040000000001</c:v>
                </c:pt>
                <c:pt idx="5659">
                  <c:v>14.513480000000001</c:v>
                </c:pt>
                <c:pt idx="5660">
                  <c:v>14.51792</c:v>
                </c:pt>
                <c:pt idx="5661">
                  <c:v>14.52237</c:v>
                </c:pt>
                <c:pt idx="5662">
                  <c:v>14.526809999999999</c:v>
                </c:pt>
                <c:pt idx="5663">
                  <c:v>14.531260000000001</c:v>
                </c:pt>
                <c:pt idx="5664">
                  <c:v>14.5357</c:v>
                </c:pt>
                <c:pt idx="5665">
                  <c:v>14.540150000000001</c:v>
                </c:pt>
                <c:pt idx="5666">
                  <c:v>14.544589999999999</c:v>
                </c:pt>
                <c:pt idx="5667">
                  <c:v>14.54904</c:v>
                </c:pt>
                <c:pt idx="5668">
                  <c:v>14.55348</c:v>
                </c:pt>
                <c:pt idx="5669">
                  <c:v>14.557930000000001</c:v>
                </c:pt>
                <c:pt idx="5670">
                  <c:v>14.56237</c:v>
                </c:pt>
                <c:pt idx="5671">
                  <c:v>14.56682</c:v>
                </c:pt>
                <c:pt idx="5672">
                  <c:v>14.571260000000001</c:v>
                </c:pt>
                <c:pt idx="5673">
                  <c:v>14.575710000000001</c:v>
                </c:pt>
                <c:pt idx="5674">
                  <c:v>14.58015</c:v>
                </c:pt>
                <c:pt idx="5675">
                  <c:v>14.5846</c:v>
                </c:pt>
                <c:pt idx="5676">
                  <c:v>14.589049999999999</c:v>
                </c:pt>
                <c:pt idx="5677">
                  <c:v>14.593490000000001</c:v>
                </c:pt>
                <c:pt idx="5678">
                  <c:v>14.597939999999999</c:v>
                </c:pt>
                <c:pt idx="5679">
                  <c:v>14.60238</c:v>
                </c:pt>
                <c:pt idx="5680">
                  <c:v>14.606829999999999</c:v>
                </c:pt>
                <c:pt idx="5681">
                  <c:v>14.611280000000001</c:v>
                </c:pt>
                <c:pt idx="5682">
                  <c:v>14.61572</c:v>
                </c:pt>
                <c:pt idx="5683">
                  <c:v>14.62017</c:v>
                </c:pt>
                <c:pt idx="5684">
                  <c:v>14.62462</c:v>
                </c:pt>
                <c:pt idx="5685">
                  <c:v>14.629069999999999</c:v>
                </c:pt>
                <c:pt idx="5686">
                  <c:v>14.633510000000001</c:v>
                </c:pt>
                <c:pt idx="5687">
                  <c:v>14.63796</c:v>
                </c:pt>
                <c:pt idx="5688">
                  <c:v>14.64241</c:v>
                </c:pt>
                <c:pt idx="5689">
                  <c:v>14.64686</c:v>
                </c:pt>
                <c:pt idx="5690">
                  <c:v>14.651300000000001</c:v>
                </c:pt>
                <c:pt idx="5691">
                  <c:v>14.655750000000001</c:v>
                </c:pt>
                <c:pt idx="5692">
                  <c:v>14.6602</c:v>
                </c:pt>
                <c:pt idx="5693">
                  <c:v>14.66465</c:v>
                </c:pt>
                <c:pt idx="5694">
                  <c:v>14.669099999999998</c:v>
                </c:pt>
                <c:pt idx="5695">
                  <c:v>14.673550000000001</c:v>
                </c:pt>
                <c:pt idx="5696">
                  <c:v>14.677989999999999</c:v>
                </c:pt>
                <c:pt idx="5697">
                  <c:v>14.68244</c:v>
                </c:pt>
                <c:pt idx="5698">
                  <c:v>14.68689</c:v>
                </c:pt>
                <c:pt idx="5699">
                  <c:v>14.69134</c:v>
                </c:pt>
                <c:pt idx="5700">
                  <c:v>14.695790000000001</c:v>
                </c:pt>
                <c:pt idx="5701">
                  <c:v>14.700239999999999</c:v>
                </c:pt>
                <c:pt idx="5702">
                  <c:v>14.704689999999999</c:v>
                </c:pt>
                <c:pt idx="5703">
                  <c:v>14.709140000000001</c:v>
                </c:pt>
                <c:pt idx="5704">
                  <c:v>14.71359</c:v>
                </c:pt>
                <c:pt idx="5705">
                  <c:v>14.71804</c:v>
                </c:pt>
                <c:pt idx="5706">
                  <c:v>14.722489999999999</c:v>
                </c:pt>
                <c:pt idx="5707">
                  <c:v>14.726940000000001</c:v>
                </c:pt>
                <c:pt idx="5708">
                  <c:v>14.731390000000001</c:v>
                </c:pt>
                <c:pt idx="5709">
                  <c:v>14.73584</c:v>
                </c:pt>
                <c:pt idx="5710">
                  <c:v>14.74029</c:v>
                </c:pt>
                <c:pt idx="5711">
                  <c:v>14.744739999999998</c:v>
                </c:pt>
                <c:pt idx="5712">
                  <c:v>14.74919</c:v>
                </c:pt>
                <c:pt idx="5713">
                  <c:v>14.75365</c:v>
                </c:pt>
                <c:pt idx="5714">
                  <c:v>14.758099999999999</c:v>
                </c:pt>
                <c:pt idx="5715">
                  <c:v>14.762549999999999</c:v>
                </c:pt>
                <c:pt idx="5716">
                  <c:v>14.767000000000001</c:v>
                </c:pt>
                <c:pt idx="5717">
                  <c:v>14.77145</c:v>
                </c:pt>
                <c:pt idx="5718">
                  <c:v>14.7759</c:v>
                </c:pt>
                <c:pt idx="5719">
                  <c:v>14.780349999999999</c:v>
                </c:pt>
                <c:pt idx="5720">
                  <c:v>14.78481</c:v>
                </c:pt>
                <c:pt idx="5721">
                  <c:v>14.789260000000001</c:v>
                </c:pt>
                <c:pt idx="5722">
                  <c:v>14.793709999999999</c:v>
                </c:pt>
                <c:pt idx="5723">
                  <c:v>14.798159999999999</c:v>
                </c:pt>
                <c:pt idx="5724">
                  <c:v>14.802620000000001</c:v>
                </c:pt>
                <c:pt idx="5725">
                  <c:v>14.80707</c:v>
                </c:pt>
                <c:pt idx="5726">
                  <c:v>14.81152</c:v>
                </c:pt>
                <c:pt idx="5727">
                  <c:v>14.81597</c:v>
                </c:pt>
                <c:pt idx="5728">
                  <c:v>14.82043</c:v>
                </c:pt>
                <c:pt idx="5729">
                  <c:v>14.82488</c:v>
                </c:pt>
                <c:pt idx="5730">
                  <c:v>14.829330000000001</c:v>
                </c:pt>
                <c:pt idx="5731">
                  <c:v>14.833789999999999</c:v>
                </c:pt>
                <c:pt idx="5732">
                  <c:v>14.838240000000001</c:v>
                </c:pt>
                <c:pt idx="5733">
                  <c:v>14.842690000000001</c:v>
                </c:pt>
                <c:pt idx="5734">
                  <c:v>14.847149999999999</c:v>
                </c:pt>
                <c:pt idx="5735">
                  <c:v>14.851599999999999</c:v>
                </c:pt>
                <c:pt idx="5736">
                  <c:v>14.856060000000001</c:v>
                </c:pt>
                <c:pt idx="5737">
                  <c:v>14.86051</c:v>
                </c:pt>
                <c:pt idx="5738">
                  <c:v>14.86497</c:v>
                </c:pt>
                <c:pt idx="5739">
                  <c:v>14.86942</c:v>
                </c:pt>
                <c:pt idx="5740">
                  <c:v>14.87387</c:v>
                </c:pt>
                <c:pt idx="5741">
                  <c:v>14.87833</c:v>
                </c:pt>
                <c:pt idx="5742">
                  <c:v>14.88278</c:v>
                </c:pt>
                <c:pt idx="5743">
                  <c:v>14.88724</c:v>
                </c:pt>
                <c:pt idx="5744">
                  <c:v>14.8917</c:v>
                </c:pt>
                <c:pt idx="5745">
                  <c:v>14.89615</c:v>
                </c:pt>
                <c:pt idx="5746">
                  <c:v>14.90061</c:v>
                </c:pt>
                <c:pt idx="5747">
                  <c:v>14.905059999999999</c:v>
                </c:pt>
                <c:pt idx="5748">
                  <c:v>14.909520000000001</c:v>
                </c:pt>
                <c:pt idx="5749">
                  <c:v>14.913970000000001</c:v>
                </c:pt>
                <c:pt idx="5750">
                  <c:v>14.918430000000001</c:v>
                </c:pt>
                <c:pt idx="5751">
                  <c:v>14.922889999999999</c:v>
                </c:pt>
                <c:pt idx="5752">
                  <c:v>14.927340000000001</c:v>
                </c:pt>
                <c:pt idx="5753">
                  <c:v>14.931800000000001</c:v>
                </c:pt>
                <c:pt idx="5754">
                  <c:v>14.936249999999999</c:v>
                </c:pt>
                <c:pt idx="5755">
                  <c:v>14.940709999999999</c:v>
                </c:pt>
                <c:pt idx="5756">
                  <c:v>14.945170000000001</c:v>
                </c:pt>
                <c:pt idx="5757">
                  <c:v>14.949619999999999</c:v>
                </c:pt>
                <c:pt idx="5758">
                  <c:v>14.954079999999999</c:v>
                </c:pt>
                <c:pt idx="5759">
                  <c:v>14.958539999999999</c:v>
                </c:pt>
                <c:pt idx="5760">
                  <c:v>14.963000000000001</c:v>
                </c:pt>
                <c:pt idx="5761">
                  <c:v>14.967449999999999</c:v>
                </c:pt>
                <c:pt idx="5762">
                  <c:v>14.971909999999999</c:v>
                </c:pt>
                <c:pt idx="5763">
                  <c:v>14.976369999999999</c:v>
                </c:pt>
                <c:pt idx="5764">
                  <c:v>14.980830000000001</c:v>
                </c:pt>
                <c:pt idx="5765">
                  <c:v>14.985279999999999</c:v>
                </c:pt>
                <c:pt idx="5766">
                  <c:v>14.989739999999999</c:v>
                </c:pt>
                <c:pt idx="5767">
                  <c:v>14.994199999999999</c:v>
                </c:pt>
                <c:pt idx="5768">
                  <c:v>14.998660000000001</c:v>
                </c:pt>
                <c:pt idx="5769">
                  <c:v>15.003119999999999</c:v>
                </c:pt>
                <c:pt idx="5770">
                  <c:v>15.007579999999999</c:v>
                </c:pt>
                <c:pt idx="5771">
                  <c:v>15.012040000000001</c:v>
                </c:pt>
                <c:pt idx="5772">
                  <c:v>15.016490000000001</c:v>
                </c:pt>
                <c:pt idx="5773">
                  <c:v>15.020949999999999</c:v>
                </c:pt>
                <c:pt idx="5774">
                  <c:v>15.025409999999999</c:v>
                </c:pt>
                <c:pt idx="5775">
                  <c:v>15.029870000000001</c:v>
                </c:pt>
                <c:pt idx="5776">
                  <c:v>15.034330000000001</c:v>
                </c:pt>
                <c:pt idx="5777">
                  <c:v>15.038790000000001</c:v>
                </c:pt>
                <c:pt idx="5778">
                  <c:v>15.043249999999999</c:v>
                </c:pt>
                <c:pt idx="5779">
                  <c:v>15.04771</c:v>
                </c:pt>
                <c:pt idx="5780">
                  <c:v>15.05217</c:v>
                </c:pt>
                <c:pt idx="5781">
                  <c:v>15.05663</c:v>
                </c:pt>
                <c:pt idx="5782">
                  <c:v>15.06109</c:v>
                </c:pt>
                <c:pt idx="5783">
                  <c:v>15.06555</c:v>
                </c:pt>
                <c:pt idx="5784">
                  <c:v>15.07001</c:v>
                </c:pt>
                <c:pt idx="5785">
                  <c:v>15.07447</c:v>
                </c:pt>
                <c:pt idx="5786">
                  <c:v>15.078930000000001</c:v>
                </c:pt>
                <c:pt idx="5787">
                  <c:v>15.08339</c:v>
                </c:pt>
                <c:pt idx="5788">
                  <c:v>15.08785</c:v>
                </c:pt>
                <c:pt idx="5789">
                  <c:v>15.092319999999999</c:v>
                </c:pt>
                <c:pt idx="5790">
                  <c:v>15.096780000000001</c:v>
                </c:pt>
                <c:pt idx="5791">
                  <c:v>15.101240000000001</c:v>
                </c:pt>
                <c:pt idx="5792">
                  <c:v>15.105699999999999</c:v>
                </c:pt>
                <c:pt idx="5793">
                  <c:v>15.110159999999999</c:v>
                </c:pt>
                <c:pt idx="5794">
                  <c:v>15.11462</c:v>
                </c:pt>
                <c:pt idx="5795">
                  <c:v>15.11908</c:v>
                </c:pt>
                <c:pt idx="5796">
                  <c:v>15.12355</c:v>
                </c:pt>
                <c:pt idx="5797">
                  <c:v>15.128010000000002</c:v>
                </c:pt>
                <c:pt idx="5798">
                  <c:v>15.13247</c:v>
                </c:pt>
                <c:pt idx="5799">
                  <c:v>15.13693</c:v>
                </c:pt>
                <c:pt idx="5800">
                  <c:v>15.141389999999999</c:v>
                </c:pt>
                <c:pt idx="5801">
                  <c:v>15.145860000000001</c:v>
                </c:pt>
                <c:pt idx="5802">
                  <c:v>15.150320000000001</c:v>
                </c:pt>
                <c:pt idx="5803">
                  <c:v>15.154779999999999</c:v>
                </c:pt>
                <c:pt idx="5804">
                  <c:v>15.15925</c:v>
                </c:pt>
                <c:pt idx="5805">
                  <c:v>15.16371</c:v>
                </c:pt>
                <c:pt idx="5806">
                  <c:v>15.16817</c:v>
                </c:pt>
                <c:pt idx="5807">
                  <c:v>15.172639999999999</c:v>
                </c:pt>
                <c:pt idx="5808">
                  <c:v>15.177100000000001</c:v>
                </c:pt>
                <c:pt idx="5809">
                  <c:v>15.181560000000001</c:v>
                </c:pt>
                <c:pt idx="5810">
                  <c:v>15.186029999999999</c:v>
                </c:pt>
                <c:pt idx="5811">
                  <c:v>15.190489999999999</c:v>
                </c:pt>
                <c:pt idx="5812">
                  <c:v>15.19496</c:v>
                </c:pt>
                <c:pt idx="5813">
                  <c:v>15.19942</c:v>
                </c:pt>
                <c:pt idx="5814">
                  <c:v>15.20388</c:v>
                </c:pt>
                <c:pt idx="5815">
                  <c:v>15.208350000000001</c:v>
                </c:pt>
                <c:pt idx="5816">
                  <c:v>15.212810000000001</c:v>
                </c:pt>
                <c:pt idx="5817">
                  <c:v>15.217279999999999</c:v>
                </c:pt>
                <c:pt idx="5818">
                  <c:v>15.221739999999999</c:v>
                </c:pt>
                <c:pt idx="5819">
                  <c:v>15.22621</c:v>
                </c:pt>
                <c:pt idx="5820">
                  <c:v>15.23067</c:v>
                </c:pt>
                <c:pt idx="5821">
                  <c:v>15.235139999999999</c:v>
                </c:pt>
                <c:pt idx="5822">
                  <c:v>15.239600000000001</c:v>
                </c:pt>
                <c:pt idx="5823">
                  <c:v>15.244070000000001</c:v>
                </c:pt>
                <c:pt idx="5824">
                  <c:v>15.248530000000001</c:v>
                </c:pt>
                <c:pt idx="5825">
                  <c:v>15.252999999999998</c:v>
                </c:pt>
                <c:pt idx="5826">
                  <c:v>15.25746</c:v>
                </c:pt>
                <c:pt idx="5827">
                  <c:v>15.26193</c:v>
                </c:pt>
                <c:pt idx="5828">
                  <c:v>15.266399999999999</c:v>
                </c:pt>
                <c:pt idx="5829">
                  <c:v>15.270860000000001</c:v>
                </c:pt>
                <c:pt idx="5830">
                  <c:v>15.27533</c:v>
                </c:pt>
                <c:pt idx="5831">
                  <c:v>15.2798</c:v>
                </c:pt>
                <c:pt idx="5832">
                  <c:v>15.28426</c:v>
                </c:pt>
                <c:pt idx="5833">
                  <c:v>15.288730000000001</c:v>
                </c:pt>
                <c:pt idx="5834">
                  <c:v>15.293200000000001</c:v>
                </c:pt>
                <c:pt idx="5835">
                  <c:v>15.297659999999999</c:v>
                </c:pt>
                <c:pt idx="5836">
                  <c:v>15.30213</c:v>
                </c:pt>
                <c:pt idx="5837">
                  <c:v>15.3066</c:v>
                </c:pt>
                <c:pt idx="5838">
                  <c:v>15.311069999999999</c:v>
                </c:pt>
                <c:pt idx="5839">
                  <c:v>15.315530000000001</c:v>
                </c:pt>
                <c:pt idx="5840">
                  <c:v>15.32</c:v>
                </c:pt>
                <c:pt idx="5841">
                  <c:v>15.32447</c:v>
                </c:pt>
                <c:pt idx="5842">
                  <c:v>15.328939999999999</c:v>
                </c:pt>
                <c:pt idx="5843">
                  <c:v>15.333400000000001</c:v>
                </c:pt>
                <c:pt idx="5844">
                  <c:v>15.337870000000001</c:v>
                </c:pt>
                <c:pt idx="5845">
                  <c:v>15.34234</c:v>
                </c:pt>
                <c:pt idx="5846">
                  <c:v>15.346810000000001</c:v>
                </c:pt>
                <c:pt idx="5847">
                  <c:v>15.351280000000001</c:v>
                </c:pt>
                <c:pt idx="5848">
                  <c:v>15.35575</c:v>
                </c:pt>
                <c:pt idx="5849">
                  <c:v>15.360209999999999</c:v>
                </c:pt>
                <c:pt idx="5850">
                  <c:v>15.36468</c:v>
                </c:pt>
                <c:pt idx="5851">
                  <c:v>15.369149999999999</c:v>
                </c:pt>
                <c:pt idx="5852">
                  <c:v>15.373619999999999</c:v>
                </c:pt>
                <c:pt idx="5853">
                  <c:v>15.37809</c:v>
                </c:pt>
                <c:pt idx="5854">
                  <c:v>15.38256</c:v>
                </c:pt>
                <c:pt idx="5855">
                  <c:v>15.387029999999999</c:v>
                </c:pt>
                <c:pt idx="5856">
                  <c:v>15.391500000000001</c:v>
                </c:pt>
                <c:pt idx="5857">
                  <c:v>15.39597</c:v>
                </c:pt>
                <c:pt idx="5858">
                  <c:v>15.40044</c:v>
                </c:pt>
                <c:pt idx="5859">
                  <c:v>15.404910000000001</c:v>
                </c:pt>
                <c:pt idx="5860">
                  <c:v>15.409380000000001</c:v>
                </c:pt>
                <c:pt idx="5861">
                  <c:v>15.41385</c:v>
                </c:pt>
                <c:pt idx="5862">
                  <c:v>15.41832</c:v>
                </c:pt>
                <c:pt idx="5863">
                  <c:v>15.422790000000001</c:v>
                </c:pt>
                <c:pt idx="5864">
                  <c:v>15.42726</c:v>
                </c:pt>
                <c:pt idx="5865">
                  <c:v>15.43173</c:v>
                </c:pt>
                <c:pt idx="5866">
                  <c:v>15.436200000000001</c:v>
                </c:pt>
                <c:pt idx="5867">
                  <c:v>15.440670000000001</c:v>
                </c:pt>
                <c:pt idx="5868">
                  <c:v>15.44514</c:v>
                </c:pt>
                <c:pt idx="5869">
                  <c:v>15.449610000000002</c:v>
                </c:pt>
                <c:pt idx="5870">
                  <c:v>15.454090000000001</c:v>
                </c:pt>
                <c:pt idx="5871">
                  <c:v>15.45856</c:v>
                </c:pt>
                <c:pt idx="5872">
                  <c:v>15.46303</c:v>
                </c:pt>
                <c:pt idx="5873">
                  <c:v>15.467500000000001</c:v>
                </c:pt>
                <c:pt idx="5874">
                  <c:v>15.471970000000001</c:v>
                </c:pt>
                <c:pt idx="5875">
                  <c:v>15.476439999999998</c:v>
                </c:pt>
                <c:pt idx="5876">
                  <c:v>15.480920000000001</c:v>
                </c:pt>
                <c:pt idx="5877">
                  <c:v>15.485390000000001</c:v>
                </c:pt>
                <c:pt idx="5878">
                  <c:v>15.48986</c:v>
                </c:pt>
                <c:pt idx="5879">
                  <c:v>15.494330000000001</c:v>
                </c:pt>
                <c:pt idx="5880">
                  <c:v>15.498810000000001</c:v>
                </c:pt>
                <c:pt idx="5881">
                  <c:v>15.50328</c:v>
                </c:pt>
                <c:pt idx="5882">
                  <c:v>15.507750000000001</c:v>
                </c:pt>
                <c:pt idx="5883">
                  <c:v>15.512220000000001</c:v>
                </c:pt>
                <c:pt idx="5884">
                  <c:v>15.5167</c:v>
                </c:pt>
                <c:pt idx="5885">
                  <c:v>15.521170000000001</c:v>
                </c:pt>
                <c:pt idx="5886">
                  <c:v>15.525640000000001</c:v>
                </c:pt>
                <c:pt idx="5887">
                  <c:v>15.53012</c:v>
                </c:pt>
                <c:pt idx="5888">
                  <c:v>15.53459</c:v>
                </c:pt>
                <c:pt idx="5889">
                  <c:v>15.539070000000001</c:v>
                </c:pt>
                <c:pt idx="5890">
                  <c:v>15.54354</c:v>
                </c:pt>
                <c:pt idx="5891">
                  <c:v>15.54801</c:v>
                </c:pt>
                <c:pt idx="5892">
                  <c:v>15.552490000000001</c:v>
                </c:pt>
                <c:pt idx="5893">
                  <c:v>15.55696</c:v>
                </c:pt>
                <c:pt idx="5894">
                  <c:v>15.56143</c:v>
                </c:pt>
                <c:pt idx="5895">
                  <c:v>15.565910000000001</c:v>
                </c:pt>
                <c:pt idx="5896">
                  <c:v>15.57038</c:v>
                </c:pt>
                <c:pt idx="5897">
                  <c:v>15.574859999999999</c:v>
                </c:pt>
                <c:pt idx="5898">
                  <c:v>15.579330000000001</c:v>
                </c:pt>
                <c:pt idx="5899">
                  <c:v>15.58381</c:v>
                </c:pt>
                <c:pt idx="5900">
                  <c:v>15.588279999999999</c:v>
                </c:pt>
                <c:pt idx="5901">
                  <c:v>15.59276</c:v>
                </c:pt>
                <c:pt idx="5902">
                  <c:v>15.59723</c:v>
                </c:pt>
                <c:pt idx="5903">
                  <c:v>15.601709999999999</c:v>
                </c:pt>
                <c:pt idx="5904">
                  <c:v>15.60618</c:v>
                </c:pt>
                <c:pt idx="5905">
                  <c:v>15.610659999999999</c:v>
                </c:pt>
                <c:pt idx="5906">
                  <c:v>15.61514</c:v>
                </c:pt>
                <c:pt idx="5907">
                  <c:v>15.619610000000002</c:v>
                </c:pt>
                <c:pt idx="5908">
                  <c:v>15.624090000000001</c:v>
                </c:pt>
                <c:pt idx="5909">
                  <c:v>15.62856</c:v>
                </c:pt>
                <c:pt idx="5910">
                  <c:v>15.633040000000001</c:v>
                </c:pt>
                <c:pt idx="5911">
                  <c:v>15.637519999999999</c:v>
                </c:pt>
                <c:pt idx="5912">
                  <c:v>15.641990000000002</c:v>
                </c:pt>
                <c:pt idx="5913">
                  <c:v>15.646469999999999</c:v>
                </c:pt>
                <c:pt idx="5914">
                  <c:v>15.65095</c:v>
                </c:pt>
                <c:pt idx="5915">
                  <c:v>15.655419999999999</c:v>
                </c:pt>
                <c:pt idx="5916">
                  <c:v>15.6599</c:v>
                </c:pt>
                <c:pt idx="5917">
                  <c:v>15.664379999999998</c:v>
                </c:pt>
                <c:pt idx="5918">
                  <c:v>15.668850000000001</c:v>
                </c:pt>
                <c:pt idx="5919">
                  <c:v>15.67333</c:v>
                </c:pt>
                <c:pt idx="5920">
                  <c:v>15.677810000000001</c:v>
                </c:pt>
                <c:pt idx="5921">
                  <c:v>15.682290000000002</c:v>
                </c:pt>
                <c:pt idx="5922">
                  <c:v>15.686769999999999</c:v>
                </c:pt>
                <c:pt idx="5923">
                  <c:v>15.691239999999999</c:v>
                </c:pt>
                <c:pt idx="5924">
                  <c:v>15.69572</c:v>
                </c:pt>
                <c:pt idx="5925">
                  <c:v>15.700200000000001</c:v>
                </c:pt>
                <c:pt idx="5926">
                  <c:v>15.704679999999998</c:v>
                </c:pt>
                <c:pt idx="5927">
                  <c:v>15.709150000000001</c:v>
                </c:pt>
                <c:pt idx="5928">
                  <c:v>15.713629999999998</c:v>
                </c:pt>
                <c:pt idx="5929">
                  <c:v>15.718110000000001</c:v>
                </c:pt>
                <c:pt idx="5930">
                  <c:v>15.722590000000002</c:v>
                </c:pt>
                <c:pt idx="5931">
                  <c:v>15.727069999999999</c:v>
                </c:pt>
                <c:pt idx="5932">
                  <c:v>15.73155</c:v>
                </c:pt>
                <c:pt idx="5933">
                  <c:v>15.736030000000001</c:v>
                </c:pt>
                <c:pt idx="5934">
                  <c:v>15.740509999999999</c:v>
                </c:pt>
                <c:pt idx="5935">
                  <c:v>15.74499</c:v>
                </c:pt>
                <c:pt idx="5936">
                  <c:v>15.749470000000002</c:v>
                </c:pt>
                <c:pt idx="5937">
                  <c:v>15.75395</c:v>
                </c:pt>
                <c:pt idx="5938">
                  <c:v>15.758419999999999</c:v>
                </c:pt>
                <c:pt idx="5939">
                  <c:v>15.7629</c:v>
                </c:pt>
                <c:pt idx="5940">
                  <c:v>15.767380000000001</c:v>
                </c:pt>
                <c:pt idx="5941">
                  <c:v>15.771859999999998</c:v>
                </c:pt>
                <c:pt idx="5942">
                  <c:v>15.776339999999999</c:v>
                </c:pt>
                <c:pt idx="5943">
                  <c:v>15.78083</c:v>
                </c:pt>
                <c:pt idx="5944">
                  <c:v>15.785299999999999</c:v>
                </c:pt>
                <c:pt idx="5945">
                  <c:v>15.78978</c:v>
                </c:pt>
                <c:pt idx="5946">
                  <c:v>15.794269999999999</c:v>
                </c:pt>
                <c:pt idx="5947">
                  <c:v>15.79875</c:v>
                </c:pt>
                <c:pt idx="5948">
                  <c:v>15.803230000000001</c:v>
                </c:pt>
                <c:pt idx="5949">
                  <c:v>15.807709999999998</c:v>
                </c:pt>
                <c:pt idx="5950">
                  <c:v>15.812190000000001</c:v>
                </c:pt>
                <c:pt idx="5951">
                  <c:v>15.816670000000002</c:v>
                </c:pt>
                <c:pt idx="5952">
                  <c:v>15.821149999999999</c:v>
                </c:pt>
                <c:pt idx="5953">
                  <c:v>15.82563</c:v>
                </c:pt>
                <c:pt idx="5954">
                  <c:v>15.830110000000001</c:v>
                </c:pt>
                <c:pt idx="5955">
                  <c:v>15.8346</c:v>
                </c:pt>
                <c:pt idx="5956">
                  <c:v>15.839079999999999</c:v>
                </c:pt>
                <c:pt idx="5957">
                  <c:v>15.84356</c:v>
                </c:pt>
                <c:pt idx="5958">
                  <c:v>15.848040000000001</c:v>
                </c:pt>
                <c:pt idx="5959">
                  <c:v>15.852519999999998</c:v>
                </c:pt>
                <c:pt idx="5960">
                  <c:v>15.857010000000001</c:v>
                </c:pt>
                <c:pt idx="5961">
                  <c:v>15.861489999999998</c:v>
                </c:pt>
                <c:pt idx="5962">
                  <c:v>15.865970000000001</c:v>
                </c:pt>
                <c:pt idx="5963">
                  <c:v>15.870450000000002</c:v>
                </c:pt>
                <c:pt idx="5964">
                  <c:v>15.87494</c:v>
                </c:pt>
                <c:pt idx="5965">
                  <c:v>15.879420000000001</c:v>
                </c:pt>
                <c:pt idx="5966">
                  <c:v>15.883899999999999</c:v>
                </c:pt>
                <c:pt idx="5967">
                  <c:v>15.888389999999999</c:v>
                </c:pt>
                <c:pt idx="5968">
                  <c:v>15.89287</c:v>
                </c:pt>
                <c:pt idx="5969">
                  <c:v>15.897350000000001</c:v>
                </c:pt>
                <c:pt idx="5970">
                  <c:v>15.90184</c:v>
                </c:pt>
                <c:pt idx="5971">
                  <c:v>15.906320000000001</c:v>
                </c:pt>
                <c:pt idx="5972">
                  <c:v>15.9108</c:v>
                </c:pt>
                <c:pt idx="5973">
                  <c:v>15.915289999999999</c:v>
                </c:pt>
                <c:pt idx="5974">
                  <c:v>15.91977</c:v>
                </c:pt>
                <c:pt idx="5975">
                  <c:v>15.924250000000001</c:v>
                </c:pt>
                <c:pt idx="5976">
                  <c:v>15.928739999999999</c:v>
                </c:pt>
                <c:pt idx="5977">
                  <c:v>15.933220000000002</c:v>
                </c:pt>
                <c:pt idx="5978">
                  <c:v>15.937710000000001</c:v>
                </c:pt>
                <c:pt idx="5979">
                  <c:v>15.942189999999998</c:v>
                </c:pt>
                <c:pt idx="5980">
                  <c:v>15.946680000000001</c:v>
                </c:pt>
                <c:pt idx="5981">
                  <c:v>15.95116</c:v>
                </c:pt>
                <c:pt idx="5982">
                  <c:v>15.955649999999999</c:v>
                </c:pt>
                <c:pt idx="5983">
                  <c:v>15.960129999999999</c:v>
                </c:pt>
                <c:pt idx="5984">
                  <c:v>15.964619999999998</c:v>
                </c:pt>
                <c:pt idx="5985">
                  <c:v>15.969099999999999</c:v>
                </c:pt>
                <c:pt idx="5986">
                  <c:v>15.97359</c:v>
                </c:pt>
                <c:pt idx="5987">
                  <c:v>15.978070000000001</c:v>
                </c:pt>
                <c:pt idx="5988">
                  <c:v>15.982559999999999</c:v>
                </c:pt>
                <c:pt idx="5989">
                  <c:v>15.98704</c:v>
                </c:pt>
                <c:pt idx="5990">
                  <c:v>15.991530000000001</c:v>
                </c:pt>
                <c:pt idx="5991">
                  <c:v>15.996010000000002</c:v>
                </c:pt>
                <c:pt idx="5992">
                  <c:v>16.000500000000002</c:v>
                </c:pt>
                <c:pt idx="5993">
                  <c:v>16.004989999999999</c:v>
                </c:pt>
                <c:pt idx="5994">
                  <c:v>16.00947</c:v>
                </c:pt>
                <c:pt idx="5995">
                  <c:v>16.013960000000001</c:v>
                </c:pt>
                <c:pt idx="5996">
                  <c:v>16.018450000000001</c:v>
                </c:pt>
                <c:pt idx="5997">
                  <c:v>16.022930000000002</c:v>
                </c:pt>
                <c:pt idx="5998">
                  <c:v>16.027419999999999</c:v>
                </c:pt>
                <c:pt idx="5999">
                  <c:v>16.03191</c:v>
                </c:pt>
                <c:pt idx="6000">
                  <c:v>16.036390000000001</c:v>
                </c:pt>
                <c:pt idx="6001">
                  <c:v>16.040880000000001</c:v>
                </c:pt>
                <c:pt idx="6002">
                  <c:v>16.045369999999998</c:v>
                </c:pt>
                <c:pt idx="6003">
                  <c:v>16.049859999999999</c:v>
                </c:pt>
                <c:pt idx="6004">
                  <c:v>16.05434</c:v>
                </c:pt>
                <c:pt idx="6005">
                  <c:v>16.05883</c:v>
                </c:pt>
                <c:pt idx="6006">
                  <c:v>16.063319999999997</c:v>
                </c:pt>
                <c:pt idx="6007">
                  <c:v>16.067809999999998</c:v>
                </c:pt>
                <c:pt idx="6008">
                  <c:v>16.072289999999999</c:v>
                </c:pt>
                <c:pt idx="6009">
                  <c:v>16.076779999999999</c:v>
                </c:pt>
                <c:pt idx="6010">
                  <c:v>16.08127</c:v>
                </c:pt>
                <c:pt idx="6011">
                  <c:v>16.085760000000001</c:v>
                </c:pt>
                <c:pt idx="6012">
                  <c:v>16.090250000000001</c:v>
                </c:pt>
                <c:pt idx="6013">
                  <c:v>16.094730000000002</c:v>
                </c:pt>
                <c:pt idx="6014">
                  <c:v>16.099220000000003</c:v>
                </c:pt>
                <c:pt idx="6015">
                  <c:v>16.10371</c:v>
                </c:pt>
                <c:pt idx="6016">
                  <c:v>16.1082</c:v>
                </c:pt>
                <c:pt idx="6017">
                  <c:v>16.112690000000001</c:v>
                </c:pt>
                <c:pt idx="6018">
                  <c:v>16.117179999999998</c:v>
                </c:pt>
                <c:pt idx="6019">
                  <c:v>16.121670000000002</c:v>
                </c:pt>
                <c:pt idx="6020">
                  <c:v>16.126159999999999</c:v>
                </c:pt>
                <c:pt idx="6021">
                  <c:v>16.130649999999999</c:v>
                </c:pt>
                <c:pt idx="6022">
                  <c:v>16.13514</c:v>
                </c:pt>
                <c:pt idx="6023">
                  <c:v>16.139629999999997</c:v>
                </c:pt>
                <c:pt idx="6024">
                  <c:v>16.144120000000001</c:v>
                </c:pt>
                <c:pt idx="6025">
                  <c:v>16.148610000000001</c:v>
                </c:pt>
                <c:pt idx="6026">
                  <c:v>16.153099999999998</c:v>
                </c:pt>
                <c:pt idx="6027">
                  <c:v>16.157589999999999</c:v>
                </c:pt>
                <c:pt idx="6028">
                  <c:v>16.16208</c:v>
                </c:pt>
                <c:pt idx="6029">
                  <c:v>16.16657</c:v>
                </c:pt>
                <c:pt idx="6030">
                  <c:v>16.171060000000001</c:v>
                </c:pt>
                <c:pt idx="6031">
                  <c:v>16.175550000000001</c:v>
                </c:pt>
                <c:pt idx="6032">
                  <c:v>16.180039999999998</c:v>
                </c:pt>
                <c:pt idx="6033">
                  <c:v>16.184529999999999</c:v>
                </c:pt>
                <c:pt idx="6034">
                  <c:v>16.189019999999999</c:v>
                </c:pt>
                <c:pt idx="6035">
                  <c:v>16.19351</c:v>
                </c:pt>
                <c:pt idx="6036">
                  <c:v>16.198</c:v>
                </c:pt>
                <c:pt idx="6037">
                  <c:v>16.202490000000001</c:v>
                </c:pt>
                <c:pt idx="6038">
                  <c:v>16.206990000000001</c:v>
                </c:pt>
                <c:pt idx="6039">
                  <c:v>16.211480000000002</c:v>
                </c:pt>
                <c:pt idx="6040">
                  <c:v>16.215969999999999</c:v>
                </c:pt>
                <c:pt idx="6041">
                  <c:v>16.220459999999999</c:v>
                </c:pt>
                <c:pt idx="6042">
                  <c:v>16.22495</c:v>
                </c:pt>
                <c:pt idx="6043">
                  <c:v>16.22944</c:v>
                </c:pt>
                <c:pt idx="6044">
                  <c:v>16.23394</c:v>
                </c:pt>
                <c:pt idx="6045">
                  <c:v>16.238430000000001</c:v>
                </c:pt>
                <c:pt idx="6046">
                  <c:v>16.242920000000002</c:v>
                </c:pt>
                <c:pt idx="6047">
                  <c:v>16.247409999999999</c:v>
                </c:pt>
                <c:pt idx="6048">
                  <c:v>16.251899999999999</c:v>
                </c:pt>
                <c:pt idx="6049">
                  <c:v>16.256399999999999</c:v>
                </c:pt>
                <c:pt idx="6050">
                  <c:v>16.26089</c:v>
                </c:pt>
                <c:pt idx="6051">
                  <c:v>16.26538</c:v>
                </c:pt>
                <c:pt idx="6052">
                  <c:v>16.269880000000001</c:v>
                </c:pt>
                <c:pt idx="6053">
                  <c:v>16.274370000000001</c:v>
                </c:pt>
                <c:pt idx="6054">
                  <c:v>16.278859999999998</c:v>
                </c:pt>
                <c:pt idx="6055">
                  <c:v>16.283360000000002</c:v>
                </c:pt>
                <c:pt idx="6056">
                  <c:v>16.287849999999999</c:v>
                </c:pt>
                <c:pt idx="6057">
                  <c:v>16.292339999999999</c:v>
                </c:pt>
                <c:pt idx="6058">
                  <c:v>16.29684</c:v>
                </c:pt>
                <c:pt idx="6059">
                  <c:v>16.30133</c:v>
                </c:pt>
                <c:pt idx="6060">
                  <c:v>16.305819999999997</c:v>
                </c:pt>
                <c:pt idx="6061">
                  <c:v>16.310320000000001</c:v>
                </c:pt>
                <c:pt idx="6062">
                  <c:v>16.314809999999998</c:v>
                </c:pt>
                <c:pt idx="6063">
                  <c:v>16.319299999999998</c:v>
                </c:pt>
                <c:pt idx="6064">
                  <c:v>16.323799999999999</c:v>
                </c:pt>
                <c:pt idx="6065">
                  <c:v>16.328289999999999</c:v>
                </c:pt>
                <c:pt idx="6066">
                  <c:v>16.332789999999999</c:v>
                </c:pt>
                <c:pt idx="6067">
                  <c:v>16.33728</c:v>
                </c:pt>
                <c:pt idx="6068">
                  <c:v>16.34178</c:v>
                </c:pt>
                <c:pt idx="6069">
                  <c:v>16.346270000000001</c:v>
                </c:pt>
                <c:pt idx="6070">
                  <c:v>16.350770000000001</c:v>
                </c:pt>
                <c:pt idx="6071">
                  <c:v>16.355260000000001</c:v>
                </c:pt>
                <c:pt idx="6072">
                  <c:v>16.359760000000001</c:v>
                </c:pt>
                <c:pt idx="6073">
                  <c:v>16.364250000000002</c:v>
                </c:pt>
                <c:pt idx="6074">
                  <c:v>16.368750000000002</c:v>
                </c:pt>
                <c:pt idx="6075">
                  <c:v>16.373249999999999</c:v>
                </c:pt>
                <c:pt idx="6076">
                  <c:v>16.377739999999999</c:v>
                </c:pt>
                <c:pt idx="6077">
                  <c:v>16.382239999999999</c:v>
                </c:pt>
                <c:pt idx="6078">
                  <c:v>16.38673</c:v>
                </c:pt>
                <c:pt idx="6079">
                  <c:v>16.39123</c:v>
                </c:pt>
                <c:pt idx="6080">
                  <c:v>16.395720000000001</c:v>
                </c:pt>
                <c:pt idx="6081">
                  <c:v>16.400220000000001</c:v>
                </c:pt>
                <c:pt idx="6082">
                  <c:v>16.404720000000001</c:v>
                </c:pt>
                <c:pt idx="6083">
                  <c:v>16.409210000000002</c:v>
                </c:pt>
                <c:pt idx="6084">
                  <c:v>16.413710000000002</c:v>
                </c:pt>
                <c:pt idx="6085">
                  <c:v>16.418209999999998</c:v>
                </c:pt>
                <c:pt idx="6086">
                  <c:v>16.422699999999999</c:v>
                </c:pt>
                <c:pt idx="6087">
                  <c:v>16.427199999999999</c:v>
                </c:pt>
                <c:pt idx="6088">
                  <c:v>16.431699999999999</c:v>
                </c:pt>
                <c:pt idx="6089">
                  <c:v>16.436200000000003</c:v>
                </c:pt>
                <c:pt idx="6090">
                  <c:v>16.44069</c:v>
                </c:pt>
                <c:pt idx="6091">
                  <c:v>16.445189999999997</c:v>
                </c:pt>
                <c:pt idx="6092">
                  <c:v>16.44969</c:v>
                </c:pt>
                <c:pt idx="6093">
                  <c:v>16.454179999999997</c:v>
                </c:pt>
                <c:pt idx="6094">
                  <c:v>16.458680000000001</c:v>
                </c:pt>
                <c:pt idx="6095">
                  <c:v>16.463180000000001</c:v>
                </c:pt>
                <c:pt idx="6096">
                  <c:v>16.467679999999998</c:v>
                </c:pt>
                <c:pt idx="6097">
                  <c:v>16.472179999999998</c:v>
                </c:pt>
                <c:pt idx="6098">
                  <c:v>16.476669999999999</c:v>
                </c:pt>
                <c:pt idx="6099">
                  <c:v>16.481169999999999</c:v>
                </c:pt>
                <c:pt idx="6100">
                  <c:v>16.485670000000002</c:v>
                </c:pt>
                <c:pt idx="6101">
                  <c:v>16.490169999999999</c:v>
                </c:pt>
                <c:pt idx="6102">
                  <c:v>16.494669999999999</c:v>
                </c:pt>
                <c:pt idx="6103">
                  <c:v>16.499169999999999</c:v>
                </c:pt>
                <c:pt idx="6104">
                  <c:v>16.50366</c:v>
                </c:pt>
                <c:pt idx="6105">
                  <c:v>16.50816</c:v>
                </c:pt>
                <c:pt idx="6106">
                  <c:v>16.512659999999997</c:v>
                </c:pt>
                <c:pt idx="6107">
                  <c:v>16.517160000000001</c:v>
                </c:pt>
                <c:pt idx="6108">
                  <c:v>16.521660000000001</c:v>
                </c:pt>
                <c:pt idx="6109">
                  <c:v>16.526160000000001</c:v>
                </c:pt>
                <c:pt idx="6110">
                  <c:v>16.530659999999997</c:v>
                </c:pt>
                <c:pt idx="6111">
                  <c:v>16.535160000000001</c:v>
                </c:pt>
                <c:pt idx="6112">
                  <c:v>16.539660000000001</c:v>
                </c:pt>
                <c:pt idx="6113">
                  <c:v>16.544159999999998</c:v>
                </c:pt>
                <c:pt idx="6114">
                  <c:v>16.548659999999998</c:v>
                </c:pt>
                <c:pt idx="6115">
                  <c:v>16.553160000000002</c:v>
                </c:pt>
                <c:pt idx="6116">
                  <c:v>16.557659999999998</c:v>
                </c:pt>
                <c:pt idx="6117">
                  <c:v>16.562159999999999</c:v>
                </c:pt>
                <c:pt idx="6118">
                  <c:v>16.566659999999999</c:v>
                </c:pt>
                <c:pt idx="6119">
                  <c:v>16.571160000000003</c:v>
                </c:pt>
                <c:pt idx="6120">
                  <c:v>16.575659999999999</c:v>
                </c:pt>
                <c:pt idx="6121">
                  <c:v>16.580159999999999</c:v>
                </c:pt>
                <c:pt idx="6122">
                  <c:v>16.58466</c:v>
                </c:pt>
                <c:pt idx="6123">
                  <c:v>16.58916</c:v>
                </c:pt>
                <c:pt idx="6124">
                  <c:v>16.59366</c:v>
                </c:pt>
                <c:pt idx="6125">
                  <c:v>16.59817</c:v>
                </c:pt>
                <c:pt idx="6126">
                  <c:v>16.60267</c:v>
                </c:pt>
                <c:pt idx="6127">
                  <c:v>16.60717</c:v>
                </c:pt>
                <c:pt idx="6128">
                  <c:v>16.61167</c:v>
                </c:pt>
                <c:pt idx="6129">
                  <c:v>16.61617</c:v>
                </c:pt>
                <c:pt idx="6130">
                  <c:v>16.62067</c:v>
                </c:pt>
                <c:pt idx="6131">
                  <c:v>16.625170000000001</c:v>
                </c:pt>
                <c:pt idx="6132">
                  <c:v>16.62968</c:v>
                </c:pt>
                <c:pt idx="6133">
                  <c:v>16.634179999999997</c:v>
                </c:pt>
                <c:pt idx="6134">
                  <c:v>16.638680000000001</c:v>
                </c:pt>
                <c:pt idx="6135">
                  <c:v>16.643180000000001</c:v>
                </c:pt>
                <c:pt idx="6136">
                  <c:v>16.647680000000001</c:v>
                </c:pt>
                <c:pt idx="6137">
                  <c:v>16.652190000000001</c:v>
                </c:pt>
                <c:pt idx="6138">
                  <c:v>16.656689999999998</c:v>
                </c:pt>
                <c:pt idx="6139">
                  <c:v>16.661189999999998</c:v>
                </c:pt>
                <c:pt idx="6140">
                  <c:v>16.665699999999998</c:v>
                </c:pt>
                <c:pt idx="6141">
                  <c:v>16.670200000000001</c:v>
                </c:pt>
                <c:pt idx="6142">
                  <c:v>16.674700000000001</c:v>
                </c:pt>
                <c:pt idx="6143">
                  <c:v>16.679200000000002</c:v>
                </c:pt>
                <c:pt idx="6144">
                  <c:v>16.683710000000001</c:v>
                </c:pt>
                <c:pt idx="6145">
                  <c:v>16.688209999999998</c:v>
                </c:pt>
                <c:pt idx="6146">
                  <c:v>16.692709999999998</c:v>
                </c:pt>
                <c:pt idx="6147">
                  <c:v>16.697219999999998</c:v>
                </c:pt>
                <c:pt idx="6148">
                  <c:v>16.701719999999998</c:v>
                </c:pt>
                <c:pt idx="6149">
                  <c:v>16.706220000000002</c:v>
                </c:pt>
                <c:pt idx="6150">
                  <c:v>16.710730000000002</c:v>
                </c:pt>
                <c:pt idx="6151">
                  <c:v>16.715230000000002</c:v>
                </c:pt>
                <c:pt idx="6152">
                  <c:v>16.719740000000002</c:v>
                </c:pt>
                <c:pt idx="6153">
                  <c:v>16.724240000000002</c:v>
                </c:pt>
                <c:pt idx="6154">
                  <c:v>16.728739999999998</c:v>
                </c:pt>
                <c:pt idx="6155">
                  <c:v>16.733250000000002</c:v>
                </c:pt>
                <c:pt idx="6156">
                  <c:v>16.737749999999998</c:v>
                </c:pt>
                <c:pt idx="6157">
                  <c:v>16.742259999999998</c:v>
                </c:pt>
                <c:pt idx="6158">
                  <c:v>16.746759999999998</c:v>
                </c:pt>
                <c:pt idx="6159">
                  <c:v>16.751269999999998</c:v>
                </c:pt>
                <c:pt idx="6160">
                  <c:v>16.755769999999998</c:v>
                </c:pt>
                <c:pt idx="6161">
                  <c:v>16.760279999999998</c:v>
                </c:pt>
                <c:pt idx="6162">
                  <c:v>16.764779999999998</c:v>
                </c:pt>
                <c:pt idx="6163">
                  <c:v>16.769289999999998</c:v>
                </c:pt>
                <c:pt idx="6164">
                  <c:v>16.773790000000002</c:v>
                </c:pt>
                <c:pt idx="6165">
                  <c:v>16.778299999999998</c:v>
                </c:pt>
                <c:pt idx="6166">
                  <c:v>16.782800000000002</c:v>
                </c:pt>
                <c:pt idx="6167">
                  <c:v>16.787309999999998</c:v>
                </c:pt>
                <c:pt idx="6168">
                  <c:v>16.791810000000002</c:v>
                </c:pt>
                <c:pt idx="6169">
                  <c:v>16.796320000000001</c:v>
                </c:pt>
                <c:pt idx="6170">
                  <c:v>16.800829999999998</c:v>
                </c:pt>
                <c:pt idx="6171">
                  <c:v>16.805330000000001</c:v>
                </c:pt>
                <c:pt idx="6172">
                  <c:v>16.809840000000001</c:v>
                </c:pt>
                <c:pt idx="6173">
                  <c:v>16.814349999999997</c:v>
                </c:pt>
                <c:pt idx="6174">
                  <c:v>16.818850000000001</c:v>
                </c:pt>
                <c:pt idx="6175">
                  <c:v>16.823359999999997</c:v>
                </c:pt>
                <c:pt idx="6176">
                  <c:v>16.827870000000001</c:v>
                </c:pt>
                <c:pt idx="6177">
                  <c:v>16.832370000000001</c:v>
                </c:pt>
                <c:pt idx="6178">
                  <c:v>16.836879999999997</c:v>
                </c:pt>
                <c:pt idx="6179">
                  <c:v>16.841390000000001</c:v>
                </c:pt>
                <c:pt idx="6180">
                  <c:v>16.845889999999997</c:v>
                </c:pt>
                <c:pt idx="6181">
                  <c:v>16.8504</c:v>
                </c:pt>
                <c:pt idx="6182">
                  <c:v>16.85491</c:v>
                </c:pt>
                <c:pt idx="6183">
                  <c:v>16.85942</c:v>
                </c:pt>
                <c:pt idx="6184">
                  <c:v>16.86392</c:v>
                </c:pt>
                <c:pt idx="6185">
                  <c:v>16.86843</c:v>
                </c:pt>
                <c:pt idx="6186">
                  <c:v>16.87294</c:v>
                </c:pt>
                <c:pt idx="6187">
                  <c:v>16.87745</c:v>
                </c:pt>
                <c:pt idx="6188">
                  <c:v>16.88195</c:v>
                </c:pt>
                <c:pt idx="6189">
                  <c:v>16.88646</c:v>
                </c:pt>
                <c:pt idx="6190">
                  <c:v>16.890970000000003</c:v>
                </c:pt>
                <c:pt idx="6191">
                  <c:v>16.895479999999999</c:v>
                </c:pt>
                <c:pt idx="6192">
                  <c:v>16.899989999999999</c:v>
                </c:pt>
                <c:pt idx="6193">
                  <c:v>16.904499999999999</c:v>
                </c:pt>
                <c:pt idx="6194">
                  <c:v>16.908999999999999</c:v>
                </c:pt>
                <c:pt idx="6195">
                  <c:v>16.913509999999999</c:v>
                </c:pt>
                <c:pt idx="6196">
                  <c:v>16.918019999999999</c:v>
                </c:pt>
                <c:pt idx="6197">
                  <c:v>16.922530000000002</c:v>
                </c:pt>
                <c:pt idx="6198">
                  <c:v>16.927040000000002</c:v>
                </c:pt>
                <c:pt idx="6199">
                  <c:v>16.931550000000001</c:v>
                </c:pt>
                <c:pt idx="6200">
                  <c:v>16.936059999999998</c:v>
                </c:pt>
                <c:pt idx="6201">
                  <c:v>16.940569999999997</c:v>
                </c:pt>
                <c:pt idx="6202">
                  <c:v>16.945080000000001</c:v>
                </c:pt>
                <c:pt idx="6203">
                  <c:v>16.949579999999997</c:v>
                </c:pt>
                <c:pt idx="6204">
                  <c:v>16.954090000000001</c:v>
                </c:pt>
                <c:pt idx="6205">
                  <c:v>16.95861</c:v>
                </c:pt>
                <c:pt idx="6206">
                  <c:v>16.96311</c:v>
                </c:pt>
                <c:pt idx="6207">
                  <c:v>16.96762</c:v>
                </c:pt>
                <c:pt idx="6208">
                  <c:v>16.97213</c:v>
                </c:pt>
                <c:pt idx="6209">
                  <c:v>16.976649999999999</c:v>
                </c:pt>
                <c:pt idx="6210">
                  <c:v>16.98115</c:v>
                </c:pt>
                <c:pt idx="6211">
                  <c:v>16.985670000000002</c:v>
                </c:pt>
                <c:pt idx="6212">
                  <c:v>16.990180000000002</c:v>
                </c:pt>
                <c:pt idx="6213">
                  <c:v>16.994689999999999</c:v>
                </c:pt>
                <c:pt idx="6214">
                  <c:v>16.999199999999998</c:v>
                </c:pt>
                <c:pt idx="6215">
                  <c:v>17.003709999999998</c:v>
                </c:pt>
                <c:pt idx="6216">
                  <c:v>17.008220000000001</c:v>
                </c:pt>
                <c:pt idx="6217">
                  <c:v>17.012730000000001</c:v>
                </c:pt>
                <c:pt idx="6218">
                  <c:v>17.017240000000001</c:v>
                </c:pt>
                <c:pt idx="6219">
                  <c:v>17.021749999999997</c:v>
                </c:pt>
                <c:pt idx="6220">
                  <c:v>17.026260000000001</c:v>
                </c:pt>
                <c:pt idx="6221">
                  <c:v>17.03078</c:v>
                </c:pt>
                <c:pt idx="6222">
                  <c:v>17.03529</c:v>
                </c:pt>
                <c:pt idx="6223">
                  <c:v>17.0398</c:v>
                </c:pt>
                <c:pt idx="6224">
                  <c:v>17.044309999999999</c:v>
                </c:pt>
                <c:pt idx="6225">
                  <c:v>17.048819999999999</c:v>
                </c:pt>
                <c:pt idx="6226">
                  <c:v>17.053329999999999</c:v>
                </c:pt>
                <c:pt idx="6227">
                  <c:v>17.057849999999998</c:v>
                </c:pt>
                <c:pt idx="6228">
                  <c:v>17.062359999999998</c:v>
                </c:pt>
                <c:pt idx="6229">
                  <c:v>17.066870000000002</c:v>
                </c:pt>
                <c:pt idx="6230">
                  <c:v>17.071380000000001</c:v>
                </c:pt>
                <c:pt idx="6231">
                  <c:v>17.075890000000001</c:v>
                </c:pt>
                <c:pt idx="6232">
                  <c:v>17.080410000000001</c:v>
                </c:pt>
                <c:pt idx="6233">
                  <c:v>17.08492</c:v>
                </c:pt>
                <c:pt idx="6234">
                  <c:v>17.08943</c:v>
                </c:pt>
                <c:pt idx="6235">
                  <c:v>17.09395</c:v>
                </c:pt>
                <c:pt idx="6236">
                  <c:v>17.098459999999999</c:v>
                </c:pt>
                <c:pt idx="6237">
                  <c:v>17.102969999999999</c:v>
                </c:pt>
                <c:pt idx="6238">
                  <c:v>17.107480000000002</c:v>
                </c:pt>
                <c:pt idx="6239">
                  <c:v>17.111999999999998</c:v>
                </c:pt>
                <c:pt idx="6240">
                  <c:v>17.116510000000002</c:v>
                </c:pt>
                <c:pt idx="6241">
                  <c:v>17.121020000000001</c:v>
                </c:pt>
                <c:pt idx="6242">
                  <c:v>17.125540000000001</c:v>
                </c:pt>
                <c:pt idx="6243">
                  <c:v>17.130050000000001</c:v>
                </c:pt>
                <c:pt idx="6244">
                  <c:v>17.134569999999997</c:v>
                </c:pt>
                <c:pt idx="6245">
                  <c:v>17.13908</c:v>
                </c:pt>
                <c:pt idx="6246">
                  <c:v>17.14359</c:v>
                </c:pt>
                <c:pt idx="6247">
                  <c:v>17.148110000000003</c:v>
                </c:pt>
                <c:pt idx="6248">
                  <c:v>17.152619999999999</c:v>
                </c:pt>
                <c:pt idx="6249">
                  <c:v>17.157140000000002</c:v>
                </c:pt>
                <c:pt idx="6250">
                  <c:v>17.161650000000002</c:v>
                </c:pt>
                <c:pt idx="6251">
                  <c:v>17.166170000000001</c:v>
                </c:pt>
                <c:pt idx="6252">
                  <c:v>17.170680000000001</c:v>
                </c:pt>
                <c:pt idx="6253">
                  <c:v>17.1752</c:v>
                </c:pt>
                <c:pt idx="6254">
                  <c:v>17.17971</c:v>
                </c:pt>
                <c:pt idx="6255">
                  <c:v>17.184230000000003</c:v>
                </c:pt>
                <c:pt idx="6256">
                  <c:v>17.188739999999999</c:v>
                </c:pt>
                <c:pt idx="6257">
                  <c:v>17.193259999999999</c:v>
                </c:pt>
                <c:pt idx="6258">
                  <c:v>17.197770000000002</c:v>
                </c:pt>
                <c:pt idx="6259">
                  <c:v>17.202289999999998</c:v>
                </c:pt>
                <c:pt idx="6260">
                  <c:v>17.206800000000001</c:v>
                </c:pt>
                <c:pt idx="6261">
                  <c:v>17.211319999999997</c:v>
                </c:pt>
                <c:pt idx="6262">
                  <c:v>17.21583</c:v>
                </c:pt>
                <c:pt idx="6263">
                  <c:v>17.22035</c:v>
                </c:pt>
                <c:pt idx="6264">
                  <c:v>17.224869999999999</c:v>
                </c:pt>
                <c:pt idx="6265">
                  <c:v>17.229379999999999</c:v>
                </c:pt>
                <c:pt idx="6266">
                  <c:v>17.233899999999998</c:v>
                </c:pt>
                <c:pt idx="6267">
                  <c:v>17.238409999999998</c:v>
                </c:pt>
                <c:pt idx="6268">
                  <c:v>17.242930000000001</c:v>
                </c:pt>
                <c:pt idx="6269">
                  <c:v>17.247450000000001</c:v>
                </c:pt>
                <c:pt idx="6270">
                  <c:v>17.25196</c:v>
                </c:pt>
                <c:pt idx="6271">
                  <c:v>17.25648</c:v>
                </c:pt>
                <c:pt idx="6272">
                  <c:v>17.260999999999999</c:v>
                </c:pt>
                <c:pt idx="6273">
                  <c:v>17.265510000000003</c:v>
                </c:pt>
                <c:pt idx="6274">
                  <c:v>17.270029999999998</c:v>
                </c:pt>
                <c:pt idx="6275">
                  <c:v>17.274549999999998</c:v>
                </c:pt>
                <c:pt idx="6276">
                  <c:v>17.279059999999998</c:v>
                </c:pt>
                <c:pt idx="6277">
                  <c:v>17.283580000000001</c:v>
                </c:pt>
                <c:pt idx="6278">
                  <c:v>17.2881</c:v>
                </c:pt>
                <c:pt idx="6279">
                  <c:v>17.292620000000003</c:v>
                </c:pt>
                <c:pt idx="6280">
                  <c:v>17.297129999999999</c:v>
                </c:pt>
                <c:pt idx="6281">
                  <c:v>17.301649999999999</c:v>
                </c:pt>
                <c:pt idx="6282">
                  <c:v>17.306169999999998</c:v>
                </c:pt>
                <c:pt idx="6283">
                  <c:v>17.310690000000001</c:v>
                </c:pt>
                <c:pt idx="6284">
                  <c:v>17.31521</c:v>
                </c:pt>
                <c:pt idx="6285">
                  <c:v>17.31972</c:v>
                </c:pt>
                <c:pt idx="6286">
                  <c:v>17.32424</c:v>
                </c:pt>
                <c:pt idx="6287">
                  <c:v>17.328759999999999</c:v>
                </c:pt>
                <c:pt idx="6288">
                  <c:v>17.333279999999998</c:v>
                </c:pt>
                <c:pt idx="6289">
                  <c:v>17.337800000000001</c:v>
                </c:pt>
                <c:pt idx="6290">
                  <c:v>17.342310000000001</c:v>
                </c:pt>
                <c:pt idx="6291">
                  <c:v>17.346830000000001</c:v>
                </c:pt>
                <c:pt idx="6292">
                  <c:v>17.35135</c:v>
                </c:pt>
                <c:pt idx="6293">
                  <c:v>17.355869999999999</c:v>
                </c:pt>
                <c:pt idx="6294">
                  <c:v>17.360389999999999</c:v>
                </c:pt>
                <c:pt idx="6295">
                  <c:v>17.364910000000002</c:v>
                </c:pt>
                <c:pt idx="6296">
                  <c:v>17.369430000000001</c:v>
                </c:pt>
                <c:pt idx="6297">
                  <c:v>17.373950000000001</c:v>
                </c:pt>
                <c:pt idx="6298">
                  <c:v>17.37847</c:v>
                </c:pt>
                <c:pt idx="6299">
                  <c:v>17.38298</c:v>
                </c:pt>
                <c:pt idx="6300">
                  <c:v>17.387509999999999</c:v>
                </c:pt>
                <c:pt idx="6301">
                  <c:v>17.392020000000002</c:v>
                </c:pt>
                <c:pt idx="6302">
                  <c:v>17.396550000000001</c:v>
                </c:pt>
                <c:pt idx="6303">
                  <c:v>17.401060000000001</c:v>
                </c:pt>
                <c:pt idx="6304">
                  <c:v>17.40558</c:v>
                </c:pt>
                <c:pt idx="6305">
                  <c:v>17.41011</c:v>
                </c:pt>
                <c:pt idx="6306">
                  <c:v>17.414629999999999</c:v>
                </c:pt>
                <c:pt idx="6307">
                  <c:v>17.419139999999999</c:v>
                </c:pt>
                <c:pt idx="6308">
                  <c:v>17.423669999999998</c:v>
                </c:pt>
                <c:pt idx="6309">
                  <c:v>17.428190000000001</c:v>
                </c:pt>
                <c:pt idx="6310">
                  <c:v>17.43271</c:v>
                </c:pt>
                <c:pt idx="6311">
                  <c:v>17.437230000000003</c:v>
                </c:pt>
                <c:pt idx="6312">
                  <c:v>17.441749999999999</c:v>
                </c:pt>
                <c:pt idx="6313">
                  <c:v>17.446269999999998</c:v>
                </c:pt>
                <c:pt idx="6314">
                  <c:v>17.450790000000001</c:v>
                </c:pt>
                <c:pt idx="6315">
                  <c:v>17.455310000000001</c:v>
                </c:pt>
                <c:pt idx="6316">
                  <c:v>17.45983</c:v>
                </c:pt>
                <c:pt idx="6317">
                  <c:v>17.46435</c:v>
                </c:pt>
                <c:pt idx="6318">
                  <c:v>17.468879999999999</c:v>
                </c:pt>
                <c:pt idx="6319">
                  <c:v>17.473400000000002</c:v>
                </c:pt>
                <c:pt idx="6320">
                  <c:v>17.477920000000001</c:v>
                </c:pt>
                <c:pt idx="6321">
                  <c:v>17.482439999999997</c:v>
                </c:pt>
                <c:pt idx="6322">
                  <c:v>17.48696</c:v>
                </c:pt>
                <c:pt idx="6323">
                  <c:v>17.491479999999999</c:v>
                </c:pt>
                <c:pt idx="6324">
                  <c:v>17.496000000000002</c:v>
                </c:pt>
                <c:pt idx="6325">
                  <c:v>17.500530000000001</c:v>
                </c:pt>
                <c:pt idx="6326">
                  <c:v>17.505050000000001</c:v>
                </c:pt>
                <c:pt idx="6327">
                  <c:v>17.50957</c:v>
                </c:pt>
                <c:pt idx="6328">
                  <c:v>17.514089999999999</c:v>
                </c:pt>
                <c:pt idx="6329">
                  <c:v>17.518619999999999</c:v>
                </c:pt>
                <c:pt idx="6330">
                  <c:v>17.523139999999998</c:v>
                </c:pt>
                <c:pt idx="6331">
                  <c:v>17.527660000000001</c:v>
                </c:pt>
                <c:pt idx="6332">
                  <c:v>17.53218</c:v>
                </c:pt>
                <c:pt idx="6333">
                  <c:v>17.536709999999999</c:v>
                </c:pt>
                <c:pt idx="6334">
                  <c:v>17.541230000000002</c:v>
                </c:pt>
                <c:pt idx="6335">
                  <c:v>17.545749999999998</c:v>
                </c:pt>
                <c:pt idx="6336">
                  <c:v>17.550280000000001</c:v>
                </c:pt>
                <c:pt idx="6337">
                  <c:v>17.5548</c:v>
                </c:pt>
                <c:pt idx="6338">
                  <c:v>17.55932</c:v>
                </c:pt>
                <c:pt idx="6339">
                  <c:v>17.563849999999999</c:v>
                </c:pt>
                <c:pt idx="6340">
                  <c:v>17.568370000000002</c:v>
                </c:pt>
                <c:pt idx="6341">
                  <c:v>17.572890000000001</c:v>
                </c:pt>
                <c:pt idx="6342">
                  <c:v>17.57742</c:v>
                </c:pt>
                <c:pt idx="6343">
                  <c:v>17.581939999999999</c:v>
                </c:pt>
                <c:pt idx="6344">
                  <c:v>17.586469999999998</c:v>
                </c:pt>
                <c:pt idx="6345">
                  <c:v>17.590990000000001</c:v>
                </c:pt>
                <c:pt idx="6346">
                  <c:v>17.595510000000001</c:v>
                </c:pt>
                <c:pt idx="6347">
                  <c:v>17.60004</c:v>
                </c:pt>
                <c:pt idx="6348">
                  <c:v>17.604559999999999</c:v>
                </c:pt>
                <c:pt idx="6349">
                  <c:v>17.609090000000002</c:v>
                </c:pt>
                <c:pt idx="6350">
                  <c:v>17.613609999999998</c:v>
                </c:pt>
                <c:pt idx="6351">
                  <c:v>17.61814</c:v>
                </c:pt>
                <c:pt idx="6352">
                  <c:v>17.62266</c:v>
                </c:pt>
                <c:pt idx="6353">
                  <c:v>17.627190000000002</c:v>
                </c:pt>
                <c:pt idx="6354">
                  <c:v>17.631709999999998</c:v>
                </c:pt>
                <c:pt idx="6355">
                  <c:v>17.636240000000001</c:v>
                </c:pt>
                <c:pt idx="6356">
                  <c:v>17.640759999999997</c:v>
                </c:pt>
                <c:pt idx="6357">
                  <c:v>17.645289999999999</c:v>
                </c:pt>
                <c:pt idx="6358">
                  <c:v>17.649809999999999</c:v>
                </c:pt>
                <c:pt idx="6359">
                  <c:v>17.654340000000001</c:v>
                </c:pt>
                <c:pt idx="6360">
                  <c:v>17.658859999999997</c:v>
                </c:pt>
                <c:pt idx="6361">
                  <c:v>17.66339</c:v>
                </c:pt>
                <c:pt idx="6362">
                  <c:v>17.667919999999999</c:v>
                </c:pt>
                <c:pt idx="6363">
                  <c:v>17.672440000000002</c:v>
                </c:pt>
                <c:pt idx="6364">
                  <c:v>17.676970000000001</c:v>
                </c:pt>
                <c:pt idx="6365">
                  <c:v>17.68149</c:v>
                </c:pt>
                <c:pt idx="6366">
                  <c:v>17.686019999999999</c:v>
                </c:pt>
                <c:pt idx="6367">
                  <c:v>17.690540000000002</c:v>
                </c:pt>
                <c:pt idx="6368">
                  <c:v>17.695070000000001</c:v>
                </c:pt>
                <c:pt idx="6369">
                  <c:v>17.6996</c:v>
                </c:pt>
                <c:pt idx="6370">
                  <c:v>17.704129999999999</c:v>
                </c:pt>
                <c:pt idx="6371">
                  <c:v>17.708649999999999</c:v>
                </c:pt>
                <c:pt idx="6372">
                  <c:v>17.713179999999998</c:v>
                </c:pt>
                <c:pt idx="6373">
                  <c:v>17.71771</c:v>
                </c:pt>
                <c:pt idx="6374">
                  <c:v>17.72223</c:v>
                </c:pt>
                <c:pt idx="6375">
                  <c:v>17.726760000000002</c:v>
                </c:pt>
                <c:pt idx="6376">
                  <c:v>17.731290000000001</c:v>
                </c:pt>
                <c:pt idx="6377">
                  <c:v>17.735810000000001</c:v>
                </c:pt>
                <c:pt idx="6378">
                  <c:v>17.74034</c:v>
                </c:pt>
                <c:pt idx="6379">
                  <c:v>17.744869999999999</c:v>
                </c:pt>
                <c:pt idx="6380">
                  <c:v>17.749399999999998</c:v>
                </c:pt>
                <c:pt idx="6381">
                  <c:v>17.753920000000001</c:v>
                </c:pt>
                <c:pt idx="6382">
                  <c:v>17.75845</c:v>
                </c:pt>
                <c:pt idx="6383">
                  <c:v>17.762980000000002</c:v>
                </c:pt>
                <c:pt idx="6384">
                  <c:v>17.767510000000001</c:v>
                </c:pt>
                <c:pt idx="6385">
                  <c:v>17.772040000000001</c:v>
                </c:pt>
                <c:pt idx="6386">
                  <c:v>17.77656</c:v>
                </c:pt>
                <c:pt idx="6387">
                  <c:v>17.781089999999999</c:v>
                </c:pt>
                <c:pt idx="6388">
                  <c:v>17.785619999999998</c:v>
                </c:pt>
                <c:pt idx="6389">
                  <c:v>17.790150000000001</c:v>
                </c:pt>
                <c:pt idx="6390">
                  <c:v>17.79468</c:v>
                </c:pt>
                <c:pt idx="6391">
                  <c:v>17.799209999999999</c:v>
                </c:pt>
                <c:pt idx="6392">
                  <c:v>17.803730000000002</c:v>
                </c:pt>
                <c:pt idx="6393">
                  <c:v>17.808260000000001</c:v>
                </c:pt>
                <c:pt idx="6394">
                  <c:v>17.81279</c:v>
                </c:pt>
                <c:pt idx="6395">
                  <c:v>17.817320000000002</c:v>
                </c:pt>
                <c:pt idx="6396">
                  <c:v>17.821850000000001</c:v>
                </c:pt>
                <c:pt idx="6397">
                  <c:v>17.82638</c:v>
                </c:pt>
                <c:pt idx="6398">
                  <c:v>17.830909999999999</c:v>
                </c:pt>
                <c:pt idx="6399">
                  <c:v>17.835440000000002</c:v>
                </c:pt>
                <c:pt idx="6400">
                  <c:v>17.839970000000001</c:v>
                </c:pt>
                <c:pt idx="6401">
                  <c:v>17.8445</c:v>
                </c:pt>
                <c:pt idx="6402">
                  <c:v>17.849029999999999</c:v>
                </c:pt>
                <c:pt idx="6403">
                  <c:v>17.853560000000002</c:v>
                </c:pt>
                <c:pt idx="6404">
                  <c:v>17.858090000000001</c:v>
                </c:pt>
                <c:pt idx="6405">
                  <c:v>17.86262</c:v>
                </c:pt>
                <c:pt idx="6406">
                  <c:v>17.867149999999999</c:v>
                </c:pt>
                <c:pt idx="6407">
                  <c:v>17.871680000000001</c:v>
                </c:pt>
                <c:pt idx="6408">
                  <c:v>17.87621</c:v>
                </c:pt>
                <c:pt idx="6409">
                  <c:v>17.880739999999999</c:v>
                </c:pt>
                <c:pt idx="6410">
                  <c:v>17.885270000000002</c:v>
                </c:pt>
                <c:pt idx="6411">
                  <c:v>17.889800000000001</c:v>
                </c:pt>
                <c:pt idx="6412">
                  <c:v>17.89433</c:v>
                </c:pt>
                <c:pt idx="6413">
                  <c:v>17.898859999999999</c:v>
                </c:pt>
                <c:pt idx="6414">
                  <c:v>17.903390000000002</c:v>
                </c:pt>
                <c:pt idx="6415">
                  <c:v>17.907920000000001</c:v>
                </c:pt>
                <c:pt idx="6416">
                  <c:v>17.91245</c:v>
                </c:pt>
                <c:pt idx="6417">
                  <c:v>17.916979999999999</c:v>
                </c:pt>
                <c:pt idx="6418">
                  <c:v>17.921510000000001</c:v>
                </c:pt>
                <c:pt idx="6419">
                  <c:v>17.92605</c:v>
                </c:pt>
                <c:pt idx="6420">
                  <c:v>17.930580000000003</c:v>
                </c:pt>
                <c:pt idx="6421">
                  <c:v>17.935110000000002</c:v>
                </c:pt>
                <c:pt idx="6422">
                  <c:v>17.939640000000001</c:v>
                </c:pt>
                <c:pt idx="6423">
                  <c:v>17.94417</c:v>
                </c:pt>
                <c:pt idx="6424">
                  <c:v>17.948700000000002</c:v>
                </c:pt>
                <c:pt idx="6425">
                  <c:v>17.953239999999997</c:v>
                </c:pt>
                <c:pt idx="6426">
                  <c:v>17.95777</c:v>
                </c:pt>
                <c:pt idx="6427">
                  <c:v>17.962299999999999</c:v>
                </c:pt>
                <c:pt idx="6428">
                  <c:v>17.966829999999998</c:v>
                </c:pt>
                <c:pt idx="6429">
                  <c:v>17.971359999999997</c:v>
                </c:pt>
                <c:pt idx="6430">
                  <c:v>17.975899999999999</c:v>
                </c:pt>
                <c:pt idx="6431">
                  <c:v>17.980429999999998</c:v>
                </c:pt>
                <c:pt idx="6432">
                  <c:v>17.984960000000001</c:v>
                </c:pt>
                <c:pt idx="6433">
                  <c:v>17.98949</c:v>
                </c:pt>
                <c:pt idx="6434">
                  <c:v>17.994030000000002</c:v>
                </c:pt>
                <c:pt idx="6435">
                  <c:v>17.998560000000001</c:v>
                </c:pt>
                <c:pt idx="6436">
                  <c:v>18.00309</c:v>
                </c:pt>
                <c:pt idx="6437">
                  <c:v>18.007629999999999</c:v>
                </c:pt>
                <c:pt idx="6438">
                  <c:v>18.012159999999998</c:v>
                </c:pt>
                <c:pt idx="6439">
                  <c:v>18.016689999999997</c:v>
                </c:pt>
                <c:pt idx="6440">
                  <c:v>18.021229999999999</c:v>
                </c:pt>
                <c:pt idx="6441">
                  <c:v>18.025759999999998</c:v>
                </c:pt>
                <c:pt idx="6442">
                  <c:v>18.030290000000001</c:v>
                </c:pt>
                <c:pt idx="6443">
                  <c:v>18.034830000000003</c:v>
                </c:pt>
                <c:pt idx="6444">
                  <c:v>18.039360000000002</c:v>
                </c:pt>
                <c:pt idx="6445">
                  <c:v>18.043890000000001</c:v>
                </c:pt>
                <c:pt idx="6446">
                  <c:v>18.04843</c:v>
                </c:pt>
                <c:pt idx="6447">
                  <c:v>18.052959999999999</c:v>
                </c:pt>
                <c:pt idx="6448">
                  <c:v>18.057500000000001</c:v>
                </c:pt>
                <c:pt idx="6449">
                  <c:v>18.06203</c:v>
                </c:pt>
                <c:pt idx="6450">
                  <c:v>18.066559999999999</c:v>
                </c:pt>
                <c:pt idx="6451">
                  <c:v>18.071100000000001</c:v>
                </c:pt>
                <c:pt idx="6452">
                  <c:v>18.07563</c:v>
                </c:pt>
                <c:pt idx="6453">
                  <c:v>18.080169999999999</c:v>
                </c:pt>
                <c:pt idx="6454">
                  <c:v>18.084699999999998</c:v>
                </c:pt>
                <c:pt idx="6455">
                  <c:v>18.08924</c:v>
                </c:pt>
                <c:pt idx="6456">
                  <c:v>18.093769999999999</c:v>
                </c:pt>
                <c:pt idx="6457">
                  <c:v>18.098309999999998</c:v>
                </c:pt>
                <c:pt idx="6458">
                  <c:v>18.102839999999997</c:v>
                </c:pt>
                <c:pt idx="6459">
                  <c:v>18.107379999999999</c:v>
                </c:pt>
                <c:pt idx="6460">
                  <c:v>18.111909999999998</c:v>
                </c:pt>
                <c:pt idx="6461">
                  <c:v>18.11645</c:v>
                </c:pt>
                <c:pt idx="6462">
                  <c:v>18.120979999999999</c:v>
                </c:pt>
                <c:pt idx="6463">
                  <c:v>18.125519999999998</c:v>
                </c:pt>
                <c:pt idx="6464">
                  <c:v>18.130050000000001</c:v>
                </c:pt>
                <c:pt idx="6465">
                  <c:v>18.134589999999999</c:v>
                </c:pt>
                <c:pt idx="6466">
                  <c:v>18.139130000000002</c:v>
                </c:pt>
                <c:pt idx="6467">
                  <c:v>18.143660000000001</c:v>
                </c:pt>
                <c:pt idx="6468">
                  <c:v>18.148199999999999</c:v>
                </c:pt>
                <c:pt idx="6469">
                  <c:v>18.152729999999998</c:v>
                </c:pt>
                <c:pt idx="6470">
                  <c:v>18.15727</c:v>
                </c:pt>
                <c:pt idx="6471">
                  <c:v>18.161809999999999</c:v>
                </c:pt>
                <c:pt idx="6472">
                  <c:v>18.166339999999998</c:v>
                </c:pt>
                <c:pt idx="6473">
                  <c:v>18.17088</c:v>
                </c:pt>
                <c:pt idx="6474">
                  <c:v>18.175420000000003</c:v>
                </c:pt>
                <c:pt idx="6475">
                  <c:v>18.179950000000002</c:v>
                </c:pt>
                <c:pt idx="6476">
                  <c:v>18.18449</c:v>
                </c:pt>
                <c:pt idx="6477">
                  <c:v>18.189029999999999</c:v>
                </c:pt>
                <c:pt idx="6478">
                  <c:v>18.193560000000002</c:v>
                </c:pt>
                <c:pt idx="6479">
                  <c:v>18.198099999999997</c:v>
                </c:pt>
                <c:pt idx="6480">
                  <c:v>18.202639999999999</c:v>
                </c:pt>
                <c:pt idx="6481">
                  <c:v>18.207170000000001</c:v>
                </c:pt>
                <c:pt idx="6482">
                  <c:v>18.21171</c:v>
                </c:pt>
                <c:pt idx="6483">
                  <c:v>18.216249999999999</c:v>
                </c:pt>
                <c:pt idx="6484">
                  <c:v>18.220790000000001</c:v>
                </c:pt>
                <c:pt idx="6485">
                  <c:v>18.22532</c:v>
                </c:pt>
                <c:pt idx="6486">
                  <c:v>18.229860000000002</c:v>
                </c:pt>
                <c:pt idx="6487">
                  <c:v>18.234400000000001</c:v>
                </c:pt>
                <c:pt idx="6488">
                  <c:v>18.238939999999999</c:v>
                </c:pt>
                <c:pt idx="6489">
                  <c:v>18.243470000000002</c:v>
                </c:pt>
                <c:pt idx="6490">
                  <c:v>18.248009999999997</c:v>
                </c:pt>
                <c:pt idx="6491">
                  <c:v>18.252549999999999</c:v>
                </c:pt>
                <c:pt idx="6492">
                  <c:v>18.257090000000002</c:v>
                </c:pt>
                <c:pt idx="6493">
                  <c:v>18.26163</c:v>
                </c:pt>
                <c:pt idx="6494">
                  <c:v>18.266170000000002</c:v>
                </c:pt>
                <c:pt idx="6495">
                  <c:v>18.270700000000001</c:v>
                </c:pt>
                <c:pt idx="6496">
                  <c:v>18.27524</c:v>
                </c:pt>
                <c:pt idx="6497">
                  <c:v>18.279779999999999</c:v>
                </c:pt>
                <c:pt idx="6498">
                  <c:v>18.284320000000001</c:v>
                </c:pt>
                <c:pt idx="6499">
                  <c:v>18.28886</c:v>
                </c:pt>
                <c:pt idx="6500">
                  <c:v>18.293400000000002</c:v>
                </c:pt>
                <c:pt idx="6501">
                  <c:v>18.297939999999997</c:v>
                </c:pt>
                <c:pt idx="6502">
                  <c:v>18.302479999999999</c:v>
                </c:pt>
                <c:pt idx="6503">
                  <c:v>18.307020000000001</c:v>
                </c:pt>
                <c:pt idx="6504">
                  <c:v>18.31156</c:v>
                </c:pt>
                <c:pt idx="6505">
                  <c:v>18.316099999999999</c:v>
                </c:pt>
                <c:pt idx="6506">
                  <c:v>18.320630000000001</c:v>
                </c:pt>
                <c:pt idx="6507">
                  <c:v>18.32517</c:v>
                </c:pt>
                <c:pt idx="6508">
                  <c:v>18.329709999999999</c:v>
                </c:pt>
                <c:pt idx="6509">
                  <c:v>18.334250000000001</c:v>
                </c:pt>
                <c:pt idx="6510">
                  <c:v>18.338789999999999</c:v>
                </c:pt>
                <c:pt idx="6511">
                  <c:v>18.343330000000002</c:v>
                </c:pt>
                <c:pt idx="6512">
                  <c:v>18.34787</c:v>
                </c:pt>
                <c:pt idx="6513">
                  <c:v>18.352409999999999</c:v>
                </c:pt>
                <c:pt idx="6514">
                  <c:v>18.356950000000001</c:v>
                </c:pt>
                <c:pt idx="6515">
                  <c:v>18.36149</c:v>
                </c:pt>
                <c:pt idx="6516">
                  <c:v>18.366040000000002</c:v>
                </c:pt>
                <c:pt idx="6517">
                  <c:v>18.37058</c:v>
                </c:pt>
                <c:pt idx="6518">
                  <c:v>18.375120000000003</c:v>
                </c:pt>
                <c:pt idx="6519">
                  <c:v>18.379659999999998</c:v>
                </c:pt>
                <c:pt idx="6520">
                  <c:v>18.3842</c:v>
                </c:pt>
                <c:pt idx="6521">
                  <c:v>18.388740000000002</c:v>
                </c:pt>
                <c:pt idx="6522">
                  <c:v>18.393280000000001</c:v>
                </c:pt>
                <c:pt idx="6523">
                  <c:v>18.397819999999999</c:v>
                </c:pt>
                <c:pt idx="6524">
                  <c:v>18.402359999999998</c:v>
                </c:pt>
                <c:pt idx="6525">
                  <c:v>18.4069</c:v>
                </c:pt>
                <c:pt idx="6526">
                  <c:v>18.411440000000002</c:v>
                </c:pt>
                <c:pt idx="6527">
                  <c:v>18.415990000000001</c:v>
                </c:pt>
                <c:pt idx="6528">
                  <c:v>18.420529999999999</c:v>
                </c:pt>
                <c:pt idx="6529">
                  <c:v>18.425070000000002</c:v>
                </c:pt>
                <c:pt idx="6530">
                  <c:v>18.42961</c:v>
                </c:pt>
                <c:pt idx="6531">
                  <c:v>18.434149999999999</c:v>
                </c:pt>
                <c:pt idx="6532">
                  <c:v>18.438690000000001</c:v>
                </c:pt>
                <c:pt idx="6533">
                  <c:v>18.443239999999999</c:v>
                </c:pt>
                <c:pt idx="6534">
                  <c:v>18.447780000000002</c:v>
                </c:pt>
                <c:pt idx="6535">
                  <c:v>18.45232</c:v>
                </c:pt>
                <c:pt idx="6536">
                  <c:v>18.456859999999999</c:v>
                </c:pt>
                <c:pt idx="6537">
                  <c:v>18.461410000000001</c:v>
                </c:pt>
                <c:pt idx="6538">
                  <c:v>18.465949999999999</c:v>
                </c:pt>
                <c:pt idx="6539">
                  <c:v>18.470489999999998</c:v>
                </c:pt>
                <c:pt idx="6540">
                  <c:v>18.47503</c:v>
                </c:pt>
                <c:pt idx="6541">
                  <c:v>18.479579999999999</c:v>
                </c:pt>
                <c:pt idx="6542">
                  <c:v>18.484120000000001</c:v>
                </c:pt>
                <c:pt idx="6543">
                  <c:v>18.488659999999999</c:v>
                </c:pt>
                <c:pt idx="6544">
                  <c:v>18.493210000000001</c:v>
                </c:pt>
                <c:pt idx="6545">
                  <c:v>18.49775</c:v>
                </c:pt>
                <c:pt idx="6546">
                  <c:v>18.502290000000002</c:v>
                </c:pt>
                <c:pt idx="6547">
                  <c:v>18.506829999999997</c:v>
                </c:pt>
                <c:pt idx="6548">
                  <c:v>18.511380000000003</c:v>
                </c:pt>
                <c:pt idx="6549">
                  <c:v>18.515920000000001</c:v>
                </c:pt>
                <c:pt idx="6550">
                  <c:v>18.52047</c:v>
                </c:pt>
                <c:pt idx="6551">
                  <c:v>18.525010000000002</c:v>
                </c:pt>
                <c:pt idx="6552">
                  <c:v>18.52955</c:v>
                </c:pt>
                <c:pt idx="6553">
                  <c:v>18.534100000000002</c:v>
                </c:pt>
                <c:pt idx="6554">
                  <c:v>18.538639999999997</c:v>
                </c:pt>
                <c:pt idx="6555">
                  <c:v>18.54318</c:v>
                </c:pt>
                <c:pt idx="6556">
                  <c:v>18.547729999999998</c:v>
                </c:pt>
                <c:pt idx="6557">
                  <c:v>18.55227</c:v>
                </c:pt>
                <c:pt idx="6558">
                  <c:v>18.556820000000002</c:v>
                </c:pt>
                <c:pt idx="6559">
                  <c:v>18.561360000000001</c:v>
                </c:pt>
                <c:pt idx="6560">
                  <c:v>18.565910000000002</c:v>
                </c:pt>
                <c:pt idx="6561">
                  <c:v>18.570449999999997</c:v>
                </c:pt>
                <c:pt idx="6562">
                  <c:v>18.575000000000003</c:v>
                </c:pt>
                <c:pt idx="6563">
                  <c:v>18.579539999999998</c:v>
                </c:pt>
                <c:pt idx="6564">
                  <c:v>18.58409</c:v>
                </c:pt>
                <c:pt idx="6565">
                  <c:v>18.588629999999998</c:v>
                </c:pt>
                <c:pt idx="6566">
                  <c:v>18.59318</c:v>
                </c:pt>
                <c:pt idx="6567">
                  <c:v>18.597720000000002</c:v>
                </c:pt>
                <c:pt idx="6568">
                  <c:v>18.602270000000001</c:v>
                </c:pt>
                <c:pt idx="6569">
                  <c:v>18.606810000000003</c:v>
                </c:pt>
                <c:pt idx="6570">
                  <c:v>18.611360000000001</c:v>
                </c:pt>
                <c:pt idx="6571">
                  <c:v>18.6159</c:v>
                </c:pt>
                <c:pt idx="6572">
                  <c:v>18.620450000000002</c:v>
                </c:pt>
                <c:pt idx="6573">
                  <c:v>18.62499</c:v>
                </c:pt>
                <c:pt idx="6574">
                  <c:v>18.629539999999999</c:v>
                </c:pt>
                <c:pt idx="6575">
                  <c:v>18.634080000000001</c:v>
                </c:pt>
                <c:pt idx="6576">
                  <c:v>18.638629999999999</c:v>
                </c:pt>
                <c:pt idx="6577">
                  <c:v>18.643179999999997</c:v>
                </c:pt>
                <c:pt idx="6578">
                  <c:v>18.64772</c:v>
                </c:pt>
                <c:pt idx="6579">
                  <c:v>18.652269999999998</c:v>
                </c:pt>
                <c:pt idx="6580">
                  <c:v>18.65681</c:v>
                </c:pt>
                <c:pt idx="6581">
                  <c:v>18.661359999999998</c:v>
                </c:pt>
                <c:pt idx="6582">
                  <c:v>18.66591</c:v>
                </c:pt>
                <c:pt idx="6583">
                  <c:v>18.670450000000002</c:v>
                </c:pt>
                <c:pt idx="6584">
                  <c:v>18.675000000000001</c:v>
                </c:pt>
                <c:pt idx="6585">
                  <c:v>18.679549999999999</c:v>
                </c:pt>
                <c:pt idx="6586">
                  <c:v>18.684090000000001</c:v>
                </c:pt>
                <c:pt idx="6587">
                  <c:v>18.688639999999999</c:v>
                </c:pt>
                <c:pt idx="6588">
                  <c:v>18.693189999999998</c:v>
                </c:pt>
                <c:pt idx="6589">
                  <c:v>18.69773</c:v>
                </c:pt>
                <c:pt idx="6590">
                  <c:v>18.702280000000002</c:v>
                </c:pt>
                <c:pt idx="6591">
                  <c:v>18.70683</c:v>
                </c:pt>
                <c:pt idx="6592">
                  <c:v>18.711379999999998</c:v>
                </c:pt>
                <c:pt idx="6593">
                  <c:v>18.715920000000001</c:v>
                </c:pt>
                <c:pt idx="6594">
                  <c:v>18.720469999999999</c:v>
                </c:pt>
                <c:pt idx="6595">
                  <c:v>18.725019999999997</c:v>
                </c:pt>
                <c:pt idx="6596">
                  <c:v>18.729570000000002</c:v>
                </c:pt>
                <c:pt idx="6597">
                  <c:v>18.734110000000001</c:v>
                </c:pt>
                <c:pt idx="6598">
                  <c:v>18.738659999999999</c:v>
                </c:pt>
                <c:pt idx="6599">
                  <c:v>18.743210000000001</c:v>
                </c:pt>
                <c:pt idx="6600">
                  <c:v>18.74776</c:v>
                </c:pt>
                <c:pt idx="6601">
                  <c:v>18.752310000000001</c:v>
                </c:pt>
                <c:pt idx="6602">
                  <c:v>18.75686</c:v>
                </c:pt>
                <c:pt idx="6603">
                  <c:v>18.761400000000002</c:v>
                </c:pt>
                <c:pt idx="6604">
                  <c:v>18.76595</c:v>
                </c:pt>
                <c:pt idx="6605">
                  <c:v>18.770499999999998</c:v>
                </c:pt>
                <c:pt idx="6606">
                  <c:v>18.77505</c:v>
                </c:pt>
                <c:pt idx="6607">
                  <c:v>18.779600000000002</c:v>
                </c:pt>
                <c:pt idx="6608">
                  <c:v>18.78415</c:v>
                </c:pt>
                <c:pt idx="6609">
                  <c:v>18.788699999999999</c:v>
                </c:pt>
                <c:pt idx="6610">
                  <c:v>18.793240000000001</c:v>
                </c:pt>
                <c:pt idx="6611">
                  <c:v>18.797790000000003</c:v>
                </c:pt>
                <c:pt idx="6612">
                  <c:v>18.802340000000001</c:v>
                </c:pt>
                <c:pt idx="6613">
                  <c:v>18.806889999999999</c:v>
                </c:pt>
                <c:pt idx="6614">
                  <c:v>18.811439999999997</c:v>
                </c:pt>
                <c:pt idx="6615">
                  <c:v>18.815990000000003</c:v>
                </c:pt>
                <c:pt idx="6616">
                  <c:v>18.820540000000001</c:v>
                </c:pt>
                <c:pt idx="6617">
                  <c:v>18.825089999999999</c:v>
                </c:pt>
                <c:pt idx="6618">
                  <c:v>18.829640000000001</c:v>
                </c:pt>
                <c:pt idx="6619">
                  <c:v>18.83419</c:v>
                </c:pt>
                <c:pt idx="6620">
                  <c:v>18.838740000000001</c:v>
                </c:pt>
                <c:pt idx="6621">
                  <c:v>18.84329</c:v>
                </c:pt>
                <c:pt idx="6622">
                  <c:v>18.847840000000001</c:v>
                </c:pt>
                <c:pt idx="6623">
                  <c:v>18.85239</c:v>
                </c:pt>
                <c:pt idx="6624">
                  <c:v>18.856939999999998</c:v>
                </c:pt>
                <c:pt idx="6625">
                  <c:v>18.86149</c:v>
                </c:pt>
                <c:pt idx="6626">
                  <c:v>18.866040000000002</c:v>
                </c:pt>
                <c:pt idx="6627">
                  <c:v>18.87059</c:v>
                </c:pt>
                <c:pt idx="6628">
                  <c:v>18.875139999999998</c:v>
                </c:pt>
                <c:pt idx="6629">
                  <c:v>18.87969</c:v>
                </c:pt>
                <c:pt idx="6630">
                  <c:v>18.884239999999998</c:v>
                </c:pt>
                <c:pt idx="6631">
                  <c:v>18.88879</c:v>
                </c:pt>
                <c:pt idx="6632">
                  <c:v>18.893340000000002</c:v>
                </c:pt>
                <c:pt idx="6633">
                  <c:v>18.89789</c:v>
                </c:pt>
                <c:pt idx="6634">
                  <c:v>18.902450000000002</c:v>
                </c:pt>
                <c:pt idx="6635">
                  <c:v>18.907</c:v>
                </c:pt>
                <c:pt idx="6636">
                  <c:v>18.911549999999998</c:v>
                </c:pt>
                <c:pt idx="6637">
                  <c:v>18.9161</c:v>
                </c:pt>
                <c:pt idx="6638">
                  <c:v>18.920650000000002</c:v>
                </c:pt>
                <c:pt idx="6639">
                  <c:v>18.9252</c:v>
                </c:pt>
                <c:pt idx="6640">
                  <c:v>18.929749999999999</c:v>
                </c:pt>
                <c:pt idx="6641">
                  <c:v>18.93431</c:v>
                </c:pt>
                <c:pt idx="6642">
                  <c:v>18.938859999999998</c:v>
                </c:pt>
                <c:pt idx="6643">
                  <c:v>18.94341</c:v>
                </c:pt>
                <c:pt idx="6644">
                  <c:v>18.947959999999998</c:v>
                </c:pt>
                <c:pt idx="6645">
                  <c:v>18.95251</c:v>
                </c:pt>
                <c:pt idx="6646">
                  <c:v>18.957069999999998</c:v>
                </c:pt>
                <c:pt idx="6647">
                  <c:v>18.96162</c:v>
                </c:pt>
                <c:pt idx="6648">
                  <c:v>18.966170000000002</c:v>
                </c:pt>
                <c:pt idx="6649">
                  <c:v>18.97072</c:v>
                </c:pt>
                <c:pt idx="6650">
                  <c:v>18.975269999999998</c:v>
                </c:pt>
                <c:pt idx="6651">
                  <c:v>18.97983</c:v>
                </c:pt>
                <c:pt idx="6652">
                  <c:v>18.984379999999998</c:v>
                </c:pt>
                <c:pt idx="6653">
                  <c:v>18.98893</c:v>
                </c:pt>
                <c:pt idx="6654">
                  <c:v>18.993489999999998</c:v>
                </c:pt>
                <c:pt idx="6655">
                  <c:v>18.99804</c:v>
                </c:pt>
                <c:pt idx="6656">
                  <c:v>19.002590000000001</c:v>
                </c:pt>
                <c:pt idx="6657">
                  <c:v>19.00714</c:v>
                </c:pt>
                <c:pt idx="6658">
                  <c:v>19.011700000000001</c:v>
                </c:pt>
                <c:pt idx="6659">
                  <c:v>19.016249999999999</c:v>
                </c:pt>
                <c:pt idx="6660">
                  <c:v>19.020800000000001</c:v>
                </c:pt>
                <c:pt idx="6661">
                  <c:v>19.025360000000003</c:v>
                </c:pt>
                <c:pt idx="6662">
                  <c:v>19.029910000000001</c:v>
                </c:pt>
                <c:pt idx="6663">
                  <c:v>19.034459999999999</c:v>
                </c:pt>
                <c:pt idx="6664">
                  <c:v>19.039020000000001</c:v>
                </c:pt>
                <c:pt idx="6665">
                  <c:v>19.043569999999999</c:v>
                </c:pt>
                <c:pt idx="6666">
                  <c:v>19.048120000000001</c:v>
                </c:pt>
                <c:pt idx="6667">
                  <c:v>19.052679999999999</c:v>
                </c:pt>
                <c:pt idx="6668">
                  <c:v>19.057230000000001</c:v>
                </c:pt>
                <c:pt idx="6669">
                  <c:v>19.061789999999998</c:v>
                </c:pt>
                <c:pt idx="6670">
                  <c:v>19.06634</c:v>
                </c:pt>
                <c:pt idx="6671">
                  <c:v>19.070899999999998</c:v>
                </c:pt>
                <c:pt idx="6672">
                  <c:v>19.07545</c:v>
                </c:pt>
                <c:pt idx="6673">
                  <c:v>19.080010000000001</c:v>
                </c:pt>
                <c:pt idx="6674">
                  <c:v>19.08456</c:v>
                </c:pt>
                <c:pt idx="6675">
                  <c:v>19.089109999999998</c:v>
                </c:pt>
                <c:pt idx="6676">
                  <c:v>19.093669999999999</c:v>
                </c:pt>
                <c:pt idx="6677">
                  <c:v>19.098219999999998</c:v>
                </c:pt>
                <c:pt idx="6678">
                  <c:v>19.102779999999999</c:v>
                </c:pt>
                <c:pt idx="6679">
                  <c:v>19.107329999999997</c:v>
                </c:pt>
                <c:pt idx="6680">
                  <c:v>19.111889999999999</c:v>
                </c:pt>
                <c:pt idx="6681">
                  <c:v>19.116439999999997</c:v>
                </c:pt>
                <c:pt idx="6682">
                  <c:v>19.120999999999999</c:v>
                </c:pt>
                <c:pt idx="6683">
                  <c:v>19.12555</c:v>
                </c:pt>
                <c:pt idx="6684">
                  <c:v>19.130109999999998</c:v>
                </c:pt>
                <c:pt idx="6685">
                  <c:v>19.13466</c:v>
                </c:pt>
                <c:pt idx="6686">
                  <c:v>19.139219999999998</c:v>
                </c:pt>
                <c:pt idx="6687">
                  <c:v>19.14378</c:v>
                </c:pt>
                <c:pt idx="6688">
                  <c:v>19.148330000000001</c:v>
                </c:pt>
                <c:pt idx="6689">
                  <c:v>19.152889999999999</c:v>
                </c:pt>
                <c:pt idx="6690">
                  <c:v>19.157440000000001</c:v>
                </c:pt>
                <c:pt idx="6691">
                  <c:v>19.161999999999999</c:v>
                </c:pt>
                <c:pt idx="6692">
                  <c:v>19.16656</c:v>
                </c:pt>
                <c:pt idx="6693">
                  <c:v>19.171110000000002</c:v>
                </c:pt>
                <c:pt idx="6694">
                  <c:v>19.17567</c:v>
                </c:pt>
                <c:pt idx="6695">
                  <c:v>19.180229999999998</c:v>
                </c:pt>
                <c:pt idx="6696">
                  <c:v>19.18478</c:v>
                </c:pt>
                <c:pt idx="6697">
                  <c:v>19.189339999999998</c:v>
                </c:pt>
                <c:pt idx="6698">
                  <c:v>19.193890000000003</c:v>
                </c:pt>
                <c:pt idx="6699">
                  <c:v>19.198449999999998</c:v>
                </c:pt>
                <c:pt idx="6700">
                  <c:v>19.203009999999999</c:v>
                </c:pt>
                <c:pt idx="6701">
                  <c:v>19.20757</c:v>
                </c:pt>
                <c:pt idx="6702">
                  <c:v>19.212119999999999</c:v>
                </c:pt>
                <c:pt idx="6703">
                  <c:v>19.21668</c:v>
                </c:pt>
                <c:pt idx="6704">
                  <c:v>19.221240000000002</c:v>
                </c:pt>
                <c:pt idx="6705">
                  <c:v>19.22579</c:v>
                </c:pt>
                <c:pt idx="6706">
                  <c:v>19.230350000000001</c:v>
                </c:pt>
                <c:pt idx="6707">
                  <c:v>19.234909999999999</c:v>
                </c:pt>
                <c:pt idx="6708">
                  <c:v>19.239460000000001</c:v>
                </c:pt>
                <c:pt idx="6709">
                  <c:v>19.244019999999999</c:v>
                </c:pt>
                <c:pt idx="6710">
                  <c:v>19.24858</c:v>
                </c:pt>
                <c:pt idx="6711">
                  <c:v>19.253139999999998</c:v>
                </c:pt>
                <c:pt idx="6712">
                  <c:v>19.25769</c:v>
                </c:pt>
                <c:pt idx="6713">
                  <c:v>19.262250000000002</c:v>
                </c:pt>
                <c:pt idx="6714">
                  <c:v>19.26681</c:v>
                </c:pt>
                <c:pt idx="6715">
                  <c:v>19.271370000000001</c:v>
                </c:pt>
                <c:pt idx="6716">
                  <c:v>19.275929999999999</c:v>
                </c:pt>
                <c:pt idx="6717">
                  <c:v>19.28049</c:v>
                </c:pt>
                <c:pt idx="6718">
                  <c:v>19.285039999999999</c:v>
                </c:pt>
                <c:pt idx="6719">
                  <c:v>19.2896</c:v>
                </c:pt>
                <c:pt idx="6720">
                  <c:v>19.294160000000002</c:v>
                </c:pt>
                <c:pt idx="6721">
                  <c:v>19.298719999999999</c:v>
                </c:pt>
                <c:pt idx="6722">
                  <c:v>19.303279999999997</c:v>
                </c:pt>
                <c:pt idx="6723">
                  <c:v>19.307839999999999</c:v>
                </c:pt>
                <c:pt idx="6724">
                  <c:v>19.312389999999997</c:v>
                </c:pt>
                <c:pt idx="6725">
                  <c:v>19.316949999999999</c:v>
                </c:pt>
                <c:pt idx="6726">
                  <c:v>19.32151</c:v>
                </c:pt>
                <c:pt idx="6727">
                  <c:v>19.326070000000001</c:v>
                </c:pt>
                <c:pt idx="6728">
                  <c:v>19.330630000000003</c:v>
                </c:pt>
                <c:pt idx="6729">
                  <c:v>19.335189999999997</c:v>
                </c:pt>
                <c:pt idx="6730">
                  <c:v>19.339749999999999</c:v>
                </c:pt>
                <c:pt idx="6731">
                  <c:v>19.34431</c:v>
                </c:pt>
                <c:pt idx="6732">
                  <c:v>19.348870000000002</c:v>
                </c:pt>
                <c:pt idx="6733">
                  <c:v>19.353430000000003</c:v>
                </c:pt>
                <c:pt idx="6734">
                  <c:v>19.357989999999997</c:v>
                </c:pt>
                <c:pt idx="6735">
                  <c:v>19.362549999999999</c:v>
                </c:pt>
                <c:pt idx="6736">
                  <c:v>19.36711</c:v>
                </c:pt>
                <c:pt idx="6737">
                  <c:v>19.371670000000002</c:v>
                </c:pt>
                <c:pt idx="6738">
                  <c:v>19.37623</c:v>
                </c:pt>
                <c:pt idx="6739">
                  <c:v>19.380789999999998</c:v>
                </c:pt>
                <c:pt idx="6740">
                  <c:v>19.385349999999999</c:v>
                </c:pt>
                <c:pt idx="6741">
                  <c:v>19.38991</c:v>
                </c:pt>
                <c:pt idx="6742">
                  <c:v>19.394470000000002</c:v>
                </c:pt>
                <c:pt idx="6743">
                  <c:v>19.39903</c:v>
                </c:pt>
                <c:pt idx="6744">
                  <c:v>19.403589999999998</c:v>
                </c:pt>
                <c:pt idx="6745">
                  <c:v>19.408149999999999</c:v>
                </c:pt>
                <c:pt idx="6746">
                  <c:v>19.412710000000001</c:v>
                </c:pt>
                <c:pt idx="6747">
                  <c:v>19.417270000000002</c:v>
                </c:pt>
                <c:pt idx="6748">
                  <c:v>19.42183</c:v>
                </c:pt>
                <c:pt idx="6749">
                  <c:v>19.426390000000001</c:v>
                </c:pt>
                <c:pt idx="6750">
                  <c:v>19.430949999999999</c:v>
                </c:pt>
                <c:pt idx="6751">
                  <c:v>19.435510000000001</c:v>
                </c:pt>
                <c:pt idx="6752">
                  <c:v>19.440079999999998</c:v>
                </c:pt>
                <c:pt idx="6753">
                  <c:v>19.44464</c:v>
                </c:pt>
                <c:pt idx="6754">
                  <c:v>19.449200000000001</c:v>
                </c:pt>
                <c:pt idx="6755">
                  <c:v>19.453759999999999</c:v>
                </c:pt>
                <c:pt idx="6756">
                  <c:v>19.458320000000001</c:v>
                </c:pt>
                <c:pt idx="6757">
                  <c:v>19.462879999999998</c:v>
                </c:pt>
                <c:pt idx="6758">
                  <c:v>19.467449999999999</c:v>
                </c:pt>
                <c:pt idx="6759">
                  <c:v>19.472010000000001</c:v>
                </c:pt>
                <c:pt idx="6760">
                  <c:v>19.476569999999999</c:v>
                </c:pt>
                <c:pt idx="6761">
                  <c:v>19.48113</c:v>
                </c:pt>
                <c:pt idx="6762">
                  <c:v>19.485689999999998</c:v>
                </c:pt>
                <c:pt idx="6763">
                  <c:v>19.49025</c:v>
                </c:pt>
                <c:pt idx="6764">
                  <c:v>19.494820000000001</c:v>
                </c:pt>
                <c:pt idx="6765">
                  <c:v>19.499379999999999</c:v>
                </c:pt>
                <c:pt idx="6766">
                  <c:v>19.50394</c:v>
                </c:pt>
                <c:pt idx="6767">
                  <c:v>19.508500000000002</c:v>
                </c:pt>
                <c:pt idx="6768">
                  <c:v>19.513059999999999</c:v>
                </c:pt>
                <c:pt idx="6769">
                  <c:v>19.51763</c:v>
                </c:pt>
                <c:pt idx="6770">
                  <c:v>19.522189999999998</c:v>
                </c:pt>
                <c:pt idx="6771">
                  <c:v>19.52675</c:v>
                </c:pt>
                <c:pt idx="6772">
                  <c:v>19.531320000000001</c:v>
                </c:pt>
                <c:pt idx="6773">
                  <c:v>19.535879999999999</c:v>
                </c:pt>
                <c:pt idx="6774">
                  <c:v>19.54044</c:v>
                </c:pt>
                <c:pt idx="6775">
                  <c:v>19.545010000000001</c:v>
                </c:pt>
                <c:pt idx="6776">
                  <c:v>19.549569999999999</c:v>
                </c:pt>
                <c:pt idx="6777">
                  <c:v>19.554130000000001</c:v>
                </c:pt>
                <c:pt idx="6778">
                  <c:v>19.558689999999999</c:v>
                </c:pt>
                <c:pt idx="6779">
                  <c:v>19.56326</c:v>
                </c:pt>
                <c:pt idx="6780">
                  <c:v>19.567820000000001</c:v>
                </c:pt>
                <c:pt idx="6781">
                  <c:v>19.572379999999999</c:v>
                </c:pt>
                <c:pt idx="6782">
                  <c:v>19.57695</c:v>
                </c:pt>
                <c:pt idx="6783">
                  <c:v>19.581510000000002</c:v>
                </c:pt>
                <c:pt idx="6784">
                  <c:v>19.586079999999999</c:v>
                </c:pt>
                <c:pt idx="6785">
                  <c:v>19.59064</c:v>
                </c:pt>
                <c:pt idx="6786">
                  <c:v>19.595199999999998</c:v>
                </c:pt>
                <c:pt idx="6787">
                  <c:v>19.599769999999999</c:v>
                </c:pt>
                <c:pt idx="6788">
                  <c:v>19.604330000000001</c:v>
                </c:pt>
                <c:pt idx="6789">
                  <c:v>19.608899999999998</c:v>
                </c:pt>
                <c:pt idx="6790">
                  <c:v>19.61346</c:v>
                </c:pt>
                <c:pt idx="6791">
                  <c:v>19.618030000000001</c:v>
                </c:pt>
                <c:pt idx="6792">
                  <c:v>19.622589999999999</c:v>
                </c:pt>
                <c:pt idx="6793">
                  <c:v>19.62715</c:v>
                </c:pt>
                <c:pt idx="6794">
                  <c:v>19.631719999999998</c:v>
                </c:pt>
                <c:pt idx="6795">
                  <c:v>19.636279999999999</c:v>
                </c:pt>
                <c:pt idx="6796">
                  <c:v>19.64085</c:v>
                </c:pt>
                <c:pt idx="6797">
                  <c:v>19.645409999999998</c:v>
                </c:pt>
                <c:pt idx="6798">
                  <c:v>19.649979999999999</c:v>
                </c:pt>
                <c:pt idx="6799">
                  <c:v>19.654540000000001</c:v>
                </c:pt>
                <c:pt idx="6800">
                  <c:v>19.659110000000002</c:v>
                </c:pt>
                <c:pt idx="6801">
                  <c:v>19.66367</c:v>
                </c:pt>
                <c:pt idx="6802">
                  <c:v>19.668240000000001</c:v>
                </c:pt>
                <c:pt idx="6803">
                  <c:v>19.672800000000002</c:v>
                </c:pt>
                <c:pt idx="6804">
                  <c:v>19.67737</c:v>
                </c:pt>
                <c:pt idx="6805">
                  <c:v>19.681930000000001</c:v>
                </c:pt>
                <c:pt idx="6806">
                  <c:v>19.686499999999999</c:v>
                </c:pt>
                <c:pt idx="6807">
                  <c:v>19.69107</c:v>
                </c:pt>
                <c:pt idx="6808">
                  <c:v>19.695629999999998</c:v>
                </c:pt>
                <c:pt idx="6809">
                  <c:v>19.700200000000002</c:v>
                </c:pt>
                <c:pt idx="6810">
                  <c:v>19.70476</c:v>
                </c:pt>
                <c:pt idx="6811">
                  <c:v>19.709330000000001</c:v>
                </c:pt>
                <c:pt idx="6812">
                  <c:v>19.713899999999999</c:v>
                </c:pt>
                <c:pt idx="6813">
                  <c:v>19.71846</c:v>
                </c:pt>
                <c:pt idx="6814">
                  <c:v>19.723029999999998</c:v>
                </c:pt>
                <c:pt idx="6815">
                  <c:v>19.727600000000002</c:v>
                </c:pt>
                <c:pt idx="6816">
                  <c:v>19.73216</c:v>
                </c:pt>
                <c:pt idx="6817">
                  <c:v>19.736730000000001</c:v>
                </c:pt>
                <c:pt idx="6818">
                  <c:v>19.741290000000003</c:v>
                </c:pt>
                <c:pt idx="6819">
                  <c:v>19.74586</c:v>
                </c:pt>
                <c:pt idx="6820">
                  <c:v>19.750429999999998</c:v>
                </c:pt>
                <c:pt idx="6821">
                  <c:v>19.754989999999999</c:v>
                </c:pt>
                <c:pt idx="6822">
                  <c:v>19.75956</c:v>
                </c:pt>
                <c:pt idx="6823">
                  <c:v>19.764130000000002</c:v>
                </c:pt>
                <c:pt idx="6824">
                  <c:v>19.768699999999999</c:v>
                </c:pt>
                <c:pt idx="6825">
                  <c:v>19.773260000000001</c:v>
                </c:pt>
                <c:pt idx="6826">
                  <c:v>19.777829999999998</c:v>
                </c:pt>
                <c:pt idx="6827">
                  <c:v>19.782399999999999</c:v>
                </c:pt>
                <c:pt idx="6828">
                  <c:v>19.78697</c:v>
                </c:pt>
                <c:pt idx="6829">
                  <c:v>19.791530000000002</c:v>
                </c:pt>
                <c:pt idx="6830">
                  <c:v>19.796099999999999</c:v>
                </c:pt>
                <c:pt idx="6831">
                  <c:v>19.80067</c:v>
                </c:pt>
                <c:pt idx="6832">
                  <c:v>19.805240000000001</c:v>
                </c:pt>
                <c:pt idx="6833">
                  <c:v>19.809799999999999</c:v>
                </c:pt>
                <c:pt idx="6834">
                  <c:v>19.81437</c:v>
                </c:pt>
                <c:pt idx="6835">
                  <c:v>19.818940000000001</c:v>
                </c:pt>
                <c:pt idx="6836">
                  <c:v>19.823509999999999</c:v>
                </c:pt>
                <c:pt idx="6837">
                  <c:v>19.82808</c:v>
                </c:pt>
                <c:pt idx="6838">
                  <c:v>19.832639999999998</c:v>
                </c:pt>
                <c:pt idx="6839">
                  <c:v>19.837210000000002</c:v>
                </c:pt>
                <c:pt idx="6840">
                  <c:v>19.84178</c:v>
                </c:pt>
                <c:pt idx="6841">
                  <c:v>19.846349999999997</c:v>
                </c:pt>
                <c:pt idx="6842">
                  <c:v>19.850920000000002</c:v>
                </c:pt>
                <c:pt idx="6843">
                  <c:v>19.85548</c:v>
                </c:pt>
                <c:pt idx="6844">
                  <c:v>19.860050000000001</c:v>
                </c:pt>
                <c:pt idx="6845">
                  <c:v>19.864619999999999</c:v>
                </c:pt>
                <c:pt idx="6846">
                  <c:v>19.86919</c:v>
                </c:pt>
                <c:pt idx="6847">
                  <c:v>19.873760000000001</c:v>
                </c:pt>
                <c:pt idx="6848">
                  <c:v>19.878329999999998</c:v>
                </c:pt>
                <c:pt idx="6849">
                  <c:v>19.882899999999999</c:v>
                </c:pt>
                <c:pt idx="6850">
                  <c:v>19.88747</c:v>
                </c:pt>
                <c:pt idx="6851">
                  <c:v>19.892040000000001</c:v>
                </c:pt>
                <c:pt idx="6852">
                  <c:v>19.896609999999999</c:v>
                </c:pt>
                <c:pt idx="6853">
                  <c:v>19.90118</c:v>
                </c:pt>
                <c:pt idx="6854">
                  <c:v>19.905740000000002</c:v>
                </c:pt>
                <c:pt idx="6855">
                  <c:v>19.910319999999999</c:v>
                </c:pt>
                <c:pt idx="6856">
                  <c:v>19.91488</c:v>
                </c:pt>
                <c:pt idx="6857">
                  <c:v>19.919449999999998</c:v>
                </c:pt>
                <c:pt idx="6858">
                  <c:v>19.924020000000002</c:v>
                </c:pt>
                <c:pt idx="6859">
                  <c:v>19.92859</c:v>
                </c:pt>
                <c:pt idx="6860">
                  <c:v>19.933159999999997</c:v>
                </c:pt>
                <c:pt idx="6861">
                  <c:v>19.937730000000002</c:v>
                </c:pt>
                <c:pt idx="6862">
                  <c:v>19.942299999999999</c:v>
                </c:pt>
                <c:pt idx="6863">
                  <c:v>19.946869999999997</c:v>
                </c:pt>
                <c:pt idx="6864">
                  <c:v>19.951440000000002</c:v>
                </c:pt>
                <c:pt idx="6865">
                  <c:v>19.956020000000002</c:v>
                </c:pt>
                <c:pt idx="6866">
                  <c:v>19.96058</c:v>
                </c:pt>
                <c:pt idx="6867">
                  <c:v>19.965160000000001</c:v>
                </c:pt>
                <c:pt idx="6868">
                  <c:v>19.969730000000002</c:v>
                </c:pt>
                <c:pt idx="6869">
                  <c:v>19.974299999999999</c:v>
                </c:pt>
                <c:pt idx="6870">
                  <c:v>19.978870000000001</c:v>
                </c:pt>
                <c:pt idx="6871">
                  <c:v>19.983440000000002</c:v>
                </c:pt>
                <c:pt idx="6872">
                  <c:v>19.988009999999999</c:v>
                </c:pt>
                <c:pt idx="6873">
                  <c:v>19.99258</c:v>
                </c:pt>
                <c:pt idx="6874">
                  <c:v>19.997150000000001</c:v>
                </c:pt>
                <c:pt idx="6875">
                  <c:v>20.001719999999999</c:v>
                </c:pt>
                <c:pt idx="6876">
                  <c:v>20.00629</c:v>
                </c:pt>
                <c:pt idx="6877">
                  <c:v>20.010859999999997</c:v>
                </c:pt>
                <c:pt idx="6878">
                  <c:v>20.015439999999998</c:v>
                </c:pt>
                <c:pt idx="6879">
                  <c:v>20.020010000000003</c:v>
                </c:pt>
                <c:pt idx="6880">
                  <c:v>20.02458</c:v>
                </c:pt>
                <c:pt idx="6881">
                  <c:v>20.029149999999998</c:v>
                </c:pt>
                <c:pt idx="6882">
                  <c:v>20.033720000000002</c:v>
                </c:pt>
                <c:pt idx="6883">
                  <c:v>20.03829</c:v>
                </c:pt>
                <c:pt idx="6884">
                  <c:v>20.042870000000001</c:v>
                </c:pt>
                <c:pt idx="6885">
                  <c:v>20.047439999999998</c:v>
                </c:pt>
                <c:pt idx="6886">
                  <c:v>20.052009999999999</c:v>
                </c:pt>
                <c:pt idx="6887">
                  <c:v>20.05658</c:v>
                </c:pt>
                <c:pt idx="6888">
                  <c:v>20.061150000000001</c:v>
                </c:pt>
                <c:pt idx="6889">
                  <c:v>20.065730000000002</c:v>
                </c:pt>
                <c:pt idx="6890">
                  <c:v>20.0703</c:v>
                </c:pt>
                <c:pt idx="6891">
                  <c:v>20.074870000000001</c:v>
                </c:pt>
                <c:pt idx="6892">
                  <c:v>20.079440000000002</c:v>
                </c:pt>
                <c:pt idx="6893">
                  <c:v>20.084020000000002</c:v>
                </c:pt>
                <c:pt idx="6894">
                  <c:v>20.08859</c:v>
                </c:pt>
                <c:pt idx="6895">
                  <c:v>20.093159999999997</c:v>
                </c:pt>
                <c:pt idx="6896">
                  <c:v>20.097730000000002</c:v>
                </c:pt>
                <c:pt idx="6897">
                  <c:v>20.102310000000003</c:v>
                </c:pt>
                <c:pt idx="6898">
                  <c:v>20.10688</c:v>
                </c:pt>
                <c:pt idx="6899">
                  <c:v>20.111449999999998</c:v>
                </c:pt>
                <c:pt idx="6900">
                  <c:v>20.116029999999999</c:v>
                </c:pt>
                <c:pt idx="6901">
                  <c:v>20.1206</c:v>
                </c:pt>
                <c:pt idx="6902">
                  <c:v>20.125170000000001</c:v>
                </c:pt>
                <c:pt idx="6903">
                  <c:v>20.129749999999998</c:v>
                </c:pt>
                <c:pt idx="6904">
                  <c:v>20.134320000000002</c:v>
                </c:pt>
                <c:pt idx="6905">
                  <c:v>20.13889</c:v>
                </c:pt>
                <c:pt idx="6906">
                  <c:v>20.143470000000001</c:v>
                </c:pt>
                <c:pt idx="6907">
                  <c:v>20.148039999999998</c:v>
                </c:pt>
                <c:pt idx="6908">
                  <c:v>20.152619999999999</c:v>
                </c:pt>
                <c:pt idx="6909">
                  <c:v>20.15719</c:v>
                </c:pt>
                <c:pt idx="6910">
                  <c:v>20.161760000000001</c:v>
                </c:pt>
                <c:pt idx="6911">
                  <c:v>20.166340000000002</c:v>
                </c:pt>
                <c:pt idx="6912">
                  <c:v>20.170909999999999</c:v>
                </c:pt>
                <c:pt idx="6913">
                  <c:v>20.17548</c:v>
                </c:pt>
                <c:pt idx="6914">
                  <c:v>20.180060000000001</c:v>
                </c:pt>
                <c:pt idx="6915">
                  <c:v>20.184629999999999</c:v>
                </c:pt>
                <c:pt idx="6916">
                  <c:v>20.189209999999999</c:v>
                </c:pt>
                <c:pt idx="6917">
                  <c:v>20.19378</c:v>
                </c:pt>
                <c:pt idx="6918">
                  <c:v>20.198359999999997</c:v>
                </c:pt>
                <c:pt idx="6919">
                  <c:v>20.202930000000002</c:v>
                </c:pt>
                <c:pt idx="6920">
                  <c:v>20.207510000000003</c:v>
                </c:pt>
                <c:pt idx="6921">
                  <c:v>20.21208</c:v>
                </c:pt>
                <c:pt idx="6922">
                  <c:v>20.216649999999998</c:v>
                </c:pt>
                <c:pt idx="6923">
                  <c:v>20.221229999999998</c:v>
                </c:pt>
                <c:pt idx="6924">
                  <c:v>20.225809999999999</c:v>
                </c:pt>
                <c:pt idx="6925">
                  <c:v>20.23038</c:v>
                </c:pt>
                <c:pt idx="6926">
                  <c:v>20.234960000000001</c:v>
                </c:pt>
                <c:pt idx="6927">
                  <c:v>20.239529999999998</c:v>
                </c:pt>
                <c:pt idx="6928">
                  <c:v>20.244109999999999</c:v>
                </c:pt>
                <c:pt idx="6929">
                  <c:v>20.24868</c:v>
                </c:pt>
                <c:pt idx="6930">
                  <c:v>20.253259999999997</c:v>
                </c:pt>
                <c:pt idx="6931">
                  <c:v>20.257830000000002</c:v>
                </c:pt>
                <c:pt idx="6932">
                  <c:v>20.262410000000003</c:v>
                </c:pt>
                <c:pt idx="6933">
                  <c:v>20.26698</c:v>
                </c:pt>
                <c:pt idx="6934">
                  <c:v>20.271560000000001</c:v>
                </c:pt>
                <c:pt idx="6935">
                  <c:v>20.276129999999998</c:v>
                </c:pt>
                <c:pt idx="6936">
                  <c:v>20.280709999999999</c:v>
                </c:pt>
                <c:pt idx="6937">
                  <c:v>20.28529</c:v>
                </c:pt>
                <c:pt idx="6938">
                  <c:v>20.289860000000001</c:v>
                </c:pt>
                <c:pt idx="6939">
                  <c:v>20.294440000000002</c:v>
                </c:pt>
                <c:pt idx="6940">
                  <c:v>20.299020000000002</c:v>
                </c:pt>
                <c:pt idx="6941">
                  <c:v>20.30359</c:v>
                </c:pt>
                <c:pt idx="6942">
                  <c:v>20.30817</c:v>
                </c:pt>
                <c:pt idx="6943">
                  <c:v>20.312750000000001</c:v>
                </c:pt>
                <c:pt idx="6944">
                  <c:v>20.317319999999999</c:v>
                </c:pt>
                <c:pt idx="6945">
                  <c:v>20.321899999999999</c:v>
                </c:pt>
                <c:pt idx="6946">
                  <c:v>20.32647</c:v>
                </c:pt>
                <c:pt idx="6947">
                  <c:v>20.331050000000001</c:v>
                </c:pt>
                <c:pt idx="6948">
                  <c:v>20.335630000000002</c:v>
                </c:pt>
                <c:pt idx="6949">
                  <c:v>20.340210000000003</c:v>
                </c:pt>
                <c:pt idx="6950">
                  <c:v>20.34478</c:v>
                </c:pt>
                <c:pt idx="6951">
                  <c:v>20.349360000000001</c:v>
                </c:pt>
                <c:pt idx="6952">
                  <c:v>20.353940000000001</c:v>
                </c:pt>
                <c:pt idx="6953">
                  <c:v>20.358509999999999</c:v>
                </c:pt>
                <c:pt idx="6954">
                  <c:v>20.36309</c:v>
                </c:pt>
                <c:pt idx="6955">
                  <c:v>20.36767</c:v>
                </c:pt>
                <c:pt idx="6956">
                  <c:v>20.372250000000001</c:v>
                </c:pt>
                <c:pt idx="6957">
                  <c:v>20.376819999999999</c:v>
                </c:pt>
                <c:pt idx="6958">
                  <c:v>20.381399999999999</c:v>
                </c:pt>
                <c:pt idx="6959">
                  <c:v>20.38598</c:v>
                </c:pt>
                <c:pt idx="6960">
                  <c:v>20.390559999999997</c:v>
                </c:pt>
                <c:pt idx="6961">
                  <c:v>20.395139999999998</c:v>
                </c:pt>
                <c:pt idx="6962">
                  <c:v>20.399710000000002</c:v>
                </c:pt>
                <c:pt idx="6963">
                  <c:v>20.40429</c:v>
                </c:pt>
                <c:pt idx="6964">
                  <c:v>20.40887</c:v>
                </c:pt>
                <c:pt idx="6965">
                  <c:v>20.413450000000001</c:v>
                </c:pt>
                <c:pt idx="6966">
                  <c:v>20.418030000000002</c:v>
                </c:pt>
                <c:pt idx="6967">
                  <c:v>20.422599999999999</c:v>
                </c:pt>
                <c:pt idx="6968">
                  <c:v>20.42718</c:v>
                </c:pt>
                <c:pt idx="6969">
                  <c:v>20.431760000000001</c:v>
                </c:pt>
                <c:pt idx="6970">
                  <c:v>20.436340000000001</c:v>
                </c:pt>
                <c:pt idx="6971">
                  <c:v>20.440920000000002</c:v>
                </c:pt>
                <c:pt idx="6972">
                  <c:v>20.445499999999999</c:v>
                </c:pt>
                <c:pt idx="6973">
                  <c:v>20.45007</c:v>
                </c:pt>
                <c:pt idx="6974">
                  <c:v>20.454650000000001</c:v>
                </c:pt>
                <c:pt idx="6975">
                  <c:v>20.459229999999998</c:v>
                </c:pt>
                <c:pt idx="6976">
                  <c:v>20.463809999999999</c:v>
                </c:pt>
                <c:pt idx="6977">
                  <c:v>20.468389999999999</c:v>
                </c:pt>
                <c:pt idx="6978">
                  <c:v>20.47297</c:v>
                </c:pt>
                <c:pt idx="6979">
                  <c:v>20.477550000000001</c:v>
                </c:pt>
                <c:pt idx="6980">
                  <c:v>20.482130000000002</c:v>
                </c:pt>
                <c:pt idx="6981">
                  <c:v>20.486710000000002</c:v>
                </c:pt>
                <c:pt idx="6982">
                  <c:v>20.491289999999999</c:v>
                </c:pt>
                <c:pt idx="6983">
                  <c:v>20.49587</c:v>
                </c:pt>
                <c:pt idx="6984">
                  <c:v>20.500450000000001</c:v>
                </c:pt>
                <c:pt idx="6985">
                  <c:v>20.505030000000001</c:v>
                </c:pt>
                <c:pt idx="6986">
                  <c:v>20.509610000000002</c:v>
                </c:pt>
                <c:pt idx="6987">
                  <c:v>20.514190000000003</c:v>
                </c:pt>
                <c:pt idx="6988">
                  <c:v>20.51876</c:v>
                </c:pt>
                <c:pt idx="6989">
                  <c:v>20.523350000000001</c:v>
                </c:pt>
                <c:pt idx="6990">
                  <c:v>20.527930000000001</c:v>
                </c:pt>
                <c:pt idx="6991">
                  <c:v>20.532510000000002</c:v>
                </c:pt>
                <c:pt idx="6992">
                  <c:v>20.537089999999999</c:v>
                </c:pt>
                <c:pt idx="6993">
                  <c:v>20.54167</c:v>
                </c:pt>
                <c:pt idx="6994">
                  <c:v>20.546249999999997</c:v>
                </c:pt>
                <c:pt idx="6995">
                  <c:v>20.550829999999998</c:v>
                </c:pt>
                <c:pt idx="6996">
                  <c:v>20.555409999999998</c:v>
                </c:pt>
                <c:pt idx="6997">
                  <c:v>20.559989999999999</c:v>
                </c:pt>
                <c:pt idx="6998">
                  <c:v>20.56457</c:v>
                </c:pt>
                <c:pt idx="6999">
                  <c:v>20.56915</c:v>
                </c:pt>
                <c:pt idx="7000">
                  <c:v>20.573729999999998</c:v>
                </c:pt>
                <c:pt idx="7001">
                  <c:v>20.578309999999998</c:v>
                </c:pt>
                <c:pt idx="7002">
                  <c:v>20.582889999999999</c:v>
                </c:pt>
                <c:pt idx="7003">
                  <c:v>20.58747</c:v>
                </c:pt>
                <c:pt idx="7004">
                  <c:v>20.59205</c:v>
                </c:pt>
                <c:pt idx="7005">
                  <c:v>20.596640000000001</c:v>
                </c:pt>
                <c:pt idx="7006">
                  <c:v>20.601220000000001</c:v>
                </c:pt>
                <c:pt idx="7007">
                  <c:v>20.605800000000002</c:v>
                </c:pt>
                <c:pt idx="7008">
                  <c:v>20.610380000000003</c:v>
                </c:pt>
                <c:pt idx="7009">
                  <c:v>20.61496</c:v>
                </c:pt>
                <c:pt idx="7010">
                  <c:v>20.619539999999997</c:v>
                </c:pt>
                <c:pt idx="7011">
                  <c:v>20.624130000000001</c:v>
                </c:pt>
                <c:pt idx="7012">
                  <c:v>20.628710000000002</c:v>
                </c:pt>
                <c:pt idx="7013">
                  <c:v>20.633289999999999</c:v>
                </c:pt>
                <c:pt idx="7014">
                  <c:v>20.637869999999999</c:v>
                </c:pt>
                <c:pt idx="7015">
                  <c:v>20.64245</c:v>
                </c:pt>
                <c:pt idx="7016">
                  <c:v>20.647030000000001</c:v>
                </c:pt>
                <c:pt idx="7017">
                  <c:v>20.651619999999998</c:v>
                </c:pt>
                <c:pt idx="7018">
                  <c:v>20.656199999999998</c:v>
                </c:pt>
                <c:pt idx="7019">
                  <c:v>20.660779999999999</c:v>
                </c:pt>
                <c:pt idx="7020">
                  <c:v>20.66536</c:v>
                </c:pt>
                <c:pt idx="7021">
                  <c:v>20.66994</c:v>
                </c:pt>
                <c:pt idx="7022">
                  <c:v>20.674530000000001</c:v>
                </c:pt>
                <c:pt idx="7023">
                  <c:v>20.679110000000001</c:v>
                </c:pt>
                <c:pt idx="7024">
                  <c:v>20.683690000000002</c:v>
                </c:pt>
                <c:pt idx="7025">
                  <c:v>20.688270000000003</c:v>
                </c:pt>
                <c:pt idx="7026">
                  <c:v>20.69286</c:v>
                </c:pt>
                <c:pt idx="7027">
                  <c:v>20.69744</c:v>
                </c:pt>
                <c:pt idx="7028">
                  <c:v>20.702020000000001</c:v>
                </c:pt>
                <c:pt idx="7029">
                  <c:v>20.706610000000001</c:v>
                </c:pt>
                <c:pt idx="7030">
                  <c:v>20.711190000000002</c:v>
                </c:pt>
                <c:pt idx="7031">
                  <c:v>20.715770000000003</c:v>
                </c:pt>
                <c:pt idx="7032">
                  <c:v>20.720359999999999</c:v>
                </c:pt>
                <c:pt idx="7033">
                  <c:v>20.72494</c:v>
                </c:pt>
                <c:pt idx="7034">
                  <c:v>20.729520000000001</c:v>
                </c:pt>
                <c:pt idx="7035">
                  <c:v>20.734110000000001</c:v>
                </c:pt>
                <c:pt idx="7036">
                  <c:v>20.738690000000002</c:v>
                </c:pt>
                <c:pt idx="7037">
                  <c:v>20.743270000000003</c:v>
                </c:pt>
                <c:pt idx="7038">
                  <c:v>20.747859999999999</c:v>
                </c:pt>
                <c:pt idx="7039">
                  <c:v>20.75244</c:v>
                </c:pt>
                <c:pt idx="7040">
                  <c:v>20.75703</c:v>
                </c:pt>
                <c:pt idx="7041">
                  <c:v>20.761610000000001</c:v>
                </c:pt>
                <c:pt idx="7042">
                  <c:v>20.766190000000002</c:v>
                </c:pt>
                <c:pt idx="7043">
                  <c:v>20.770779999999998</c:v>
                </c:pt>
                <c:pt idx="7044">
                  <c:v>20.775359999999999</c:v>
                </c:pt>
                <c:pt idx="7045">
                  <c:v>20.77994</c:v>
                </c:pt>
                <c:pt idx="7046">
                  <c:v>20.78453</c:v>
                </c:pt>
                <c:pt idx="7047">
                  <c:v>20.789110000000001</c:v>
                </c:pt>
                <c:pt idx="7048">
                  <c:v>20.793699999999998</c:v>
                </c:pt>
                <c:pt idx="7049">
                  <c:v>20.798279999999998</c:v>
                </c:pt>
                <c:pt idx="7050">
                  <c:v>20.802870000000002</c:v>
                </c:pt>
                <c:pt idx="7051">
                  <c:v>20.807450000000003</c:v>
                </c:pt>
                <c:pt idx="7052">
                  <c:v>20.81204</c:v>
                </c:pt>
                <c:pt idx="7053">
                  <c:v>20.81662</c:v>
                </c:pt>
                <c:pt idx="7054">
                  <c:v>20.821210000000001</c:v>
                </c:pt>
                <c:pt idx="7055">
                  <c:v>20.825790000000001</c:v>
                </c:pt>
                <c:pt idx="7056">
                  <c:v>20.830379999999998</c:v>
                </c:pt>
                <c:pt idx="7057">
                  <c:v>20.834959999999999</c:v>
                </c:pt>
                <c:pt idx="7058">
                  <c:v>20.839549999999999</c:v>
                </c:pt>
                <c:pt idx="7059">
                  <c:v>20.84413</c:v>
                </c:pt>
                <c:pt idx="7060">
                  <c:v>20.84872</c:v>
                </c:pt>
                <c:pt idx="7061">
                  <c:v>20.853300000000001</c:v>
                </c:pt>
                <c:pt idx="7062">
                  <c:v>20.857890000000001</c:v>
                </c:pt>
                <c:pt idx="7063">
                  <c:v>20.862470000000002</c:v>
                </c:pt>
                <c:pt idx="7064">
                  <c:v>20.867059999999999</c:v>
                </c:pt>
                <c:pt idx="7065">
                  <c:v>20.871639999999999</c:v>
                </c:pt>
                <c:pt idx="7066">
                  <c:v>20.87623</c:v>
                </c:pt>
                <c:pt idx="7067">
                  <c:v>20.88082</c:v>
                </c:pt>
                <c:pt idx="7068">
                  <c:v>20.885399999999997</c:v>
                </c:pt>
                <c:pt idx="7069">
                  <c:v>20.889990000000001</c:v>
                </c:pt>
                <c:pt idx="7070">
                  <c:v>20.894570000000002</c:v>
                </c:pt>
                <c:pt idx="7071">
                  <c:v>20.899159999999998</c:v>
                </c:pt>
                <c:pt idx="7072">
                  <c:v>20.903749999999999</c:v>
                </c:pt>
                <c:pt idx="7073">
                  <c:v>20.908329999999999</c:v>
                </c:pt>
                <c:pt idx="7074">
                  <c:v>20.91292</c:v>
                </c:pt>
                <c:pt idx="7075">
                  <c:v>20.91751</c:v>
                </c:pt>
                <c:pt idx="7076">
                  <c:v>20.922090000000001</c:v>
                </c:pt>
                <c:pt idx="7077">
                  <c:v>20.926680000000001</c:v>
                </c:pt>
                <c:pt idx="7078">
                  <c:v>20.931260000000002</c:v>
                </c:pt>
                <c:pt idx="7079">
                  <c:v>20.935849999999999</c:v>
                </c:pt>
                <c:pt idx="7080">
                  <c:v>20.940440000000002</c:v>
                </c:pt>
                <c:pt idx="7081">
                  <c:v>20.945029999999999</c:v>
                </c:pt>
                <c:pt idx="7082">
                  <c:v>20.94961</c:v>
                </c:pt>
                <c:pt idx="7083">
                  <c:v>20.9542</c:v>
                </c:pt>
                <c:pt idx="7084">
                  <c:v>20.958780000000001</c:v>
                </c:pt>
                <c:pt idx="7085">
                  <c:v>20.963369999999998</c:v>
                </c:pt>
                <c:pt idx="7086">
                  <c:v>20.967960000000001</c:v>
                </c:pt>
                <c:pt idx="7087">
                  <c:v>20.972549999999998</c:v>
                </c:pt>
                <c:pt idx="7088">
                  <c:v>20.977129999999999</c:v>
                </c:pt>
                <c:pt idx="7089">
                  <c:v>20.981719999999999</c:v>
                </c:pt>
                <c:pt idx="7090">
                  <c:v>20.98631</c:v>
                </c:pt>
                <c:pt idx="7091">
                  <c:v>20.9909</c:v>
                </c:pt>
                <c:pt idx="7092">
                  <c:v>20.995480000000001</c:v>
                </c:pt>
                <c:pt idx="7093">
                  <c:v>21.000070000000001</c:v>
                </c:pt>
                <c:pt idx="7094">
                  <c:v>21.004660000000001</c:v>
                </c:pt>
                <c:pt idx="7095">
                  <c:v>21.009250000000002</c:v>
                </c:pt>
                <c:pt idx="7096">
                  <c:v>21.013839999999998</c:v>
                </c:pt>
                <c:pt idx="7097">
                  <c:v>21.018419999999999</c:v>
                </c:pt>
                <c:pt idx="7098">
                  <c:v>21.023010000000003</c:v>
                </c:pt>
                <c:pt idx="7099">
                  <c:v>21.0276</c:v>
                </c:pt>
                <c:pt idx="7100">
                  <c:v>21.03219</c:v>
                </c:pt>
                <c:pt idx="7101">
                  <c:v>21.03678</c:v>
                </c:pt>
                <c:pt idx="7102">
                  <c:v>21.041370000000001</c:v>
                </c:pt>
                <c:pt idx="7103">
                  <c:v>21.045950000000001</c:v>
                </c:pt>
                <c:pt idx="7104">
                  <c:v>21.050539999999998</c:v>
                </c:pt>
                <c:pt idx="7105">
                  <c:v>21.055129999999998</c:v>
                </c:pt>
                <c:pt idx="7106">
                  <c:v>21.059720000000002</c:v>
                </c:pt>
                <c:pt idx="7107">
                  <c:v>21.064309999999999</c:v>
                </c:pt>
                <c:pt idx="7108">
                  <c:v>21.068900000000003</c:v>
                </c:pt>
                <c:pt idx="7109">
                  <c:v>21.07348</c:v>
                </c:pt>
                <c:pt idx="7110">
                  <c:v>21.07807</c:v>
                </c:pt>
                <c:pt idx="7111">
                  <c:v>21.082660000000001</c:v>
                </c:pt>
                <c:pt idx="7112">
                  <c:v>21.087249999999997</c:v>
                </c:pt>
                <c:pt idx="7113">
                  <c:v>21.091840000000001</c:v>
                </c:pt>
                <c:pt idx="7114">
                  <c:v>21.096429999999998</c:v>
                </c:pt>
                <c:pt idx="7115">
                  <c:v>21.101020000000002</c:v>
                </c:pt>
                <c:pt idx="7116">
                  <c:v>21.105609999999999</c:v>
                </c:pt>
                <c:pt idx="7117">
                  <c:v>21.110199999999999</c:v>
                </c:pt>
                <c:pt idx="7118">
                  <c:v>21.114790000000003</c:v>
                </c:pt>
                <c:pt idx="7119">
                  <c:v>21.11938</c:v>
                </c:pt>
                <c:pt idx="7120">
                  <c:v>21.12397</c:v>
                </c:pt>
                <c:pt idx="7121">
                  <c:v>21.12856</c:v>
                </c:pt>
                <c:pt idx="7122">
                  <c:v>21.133150000000001</c:v>
                </c:pt>
                <c:pt idx="7123">
                  <c:v>21.137739999999997</c:v>
                </c:pt>
                <c:pt idx="7124">
                  <c:v>21.142330000000001</c:v>
                </c:pt>
                <c:pt idx="7125">
                  <c:v>21.146919999999998</c:v>
                </c:pt>
                <c:pt idx="7126">
                  <c:v>21.151509999999998</c:v>
                </c:pt>
                <c:pt idx="7127">
                  <c:v>21.156100000000002</c:v>
                </c:pt>
                <c:pt idx="7128">
                  <c:v>21.160689999999999</c:v>
                </c:pt>
                <c:pt idx="7129">
                  <c:v>21.165280000000003</c:v>
                </c:pt>
                <c:pt idx="7130">
                  <c:v>21.16987</c:v>
                </c:pt>
                <c:pt idx="7131">
                  <c:v>21.17446</c:v>
                </c:pt>
                <c:pt idx="7132">
                  <c:v>21.17905</c:v>
                </c:pt>
                <c:pt idx="7133">
                  <c:v>21.18364</c:v>
                </c:pt>
                <c:pt idx="7134">
                  <c:v>21.188229999999997</c:v>
                </c:pt>
                <c:pt idx="7135">
                  <c:v>21.192820000000001</c:v>
                </c:pt>
                <c:pt idx="7136">
                  <c:v>21.197410000000001</c:v>
                </c:pt>
                <c:pt idx="7137">
                  <c:v>21.201999999999998</c:v>
                </c:pt>
                <c:pt idx="7138">
                  <c:v>21.206599999999998</c:v>
                </c:pt>
                <c:pt idx="7139">
                  <c:v>21.211179999999999</c:v>
                </c:pt>
                <c:pt idx="7140">
                  <c:v>21.215779999999999</c:v>
                </c:pt>
                <c:pt idx="7141">
                  <c:v>21.220369999999999</c:v>
                </c:pt>
                <c:pt idx="7142">
                  <c:v>21.224959999999999</c:v>
                </c:pt>
                <c:pt idx="7143">
                  <c:v>21.22955</c:v>
                </c:pt>
                <c:pt idx="7144">
                  <c:v>21.23414</c:v>
                </c:pt>
                <c:pt idx="7145">
                  <c:v>21.23873</c:v>
                </c:pt>
                <c:pt idx="7146">
                  <c:v>21.243320000000001</c:v>
                </c:pt>
                <c:pt idx="7147">
                  <c:v>21.247920000000001</c:v>
                </c:pt>
                <c:pt idx="7148">
                  <c:v>21.252509999999997</c:v>
                </c:pt>
                <c:pt idx="7149">
                  <c:v>21.257100000000001</c:v>
                </c:pt>
                <c:pt idx="7150">
                  <c:v>21.261690000000002</c:v>
                </c:pt>
                <c:pt idx="7151">
                  <c:v>21.266279999999998</c:v>
                </c:pt>
                <c:pt idx="7152">
                  <c:v>21.270870000000002</c:v>
                </c:pt>
                <c:pt idx="7153">
                  <c:v>21.275470000000002</c:v>
                </c:pt>
                <c:pt idx="7154">
                  <c:v>21.280059999999999</c:v>
                </c:pt>
                <c:pt idx="7155">
                  <c:v>21.284649999999999</c:v>
                </c:pt>
                <c:pt idx="7156">
                  <c:v>21.289239999999999</c:v>
                </c:pt>
                <c:pt idx="7157">
                  <c:v>21.293840000000003</c:v>
                </c:pt>
                <c:pt idx="7158">
                  <c:v>21.29843</c:v>
                </c:pt>
                <c:pt idx="7159">
                  <c:v>21.30302</c:v>
                </c:pt>
                <c:pt idx="7160">
                  <c:v>21.30761</c:v>
                </c:pt>
                <c:pt idx="7161">
                  <c:v>21.31221</c:v>
                </c:pt>
                <c:pt idx="7162">
                  <c:v>21.316800000000001</c:v>
                </c:pt>
                <c:pt idx="7163">
                  <c:v>21.321389999999997</c:v>
                </c:pt>
                <c:pt idx="7164">
                  <c:v>21.325980000000001</c:v>
                </c:pt>
                <c:pt idx="7165">
                  <c:v>21.330579999999998</c:v>
                </c:pt>
                <c:pt idx="7166">
                  <c:v>21.335170000000002</c:v>
                </c:pt>
                <c:pt idx="7167">
                  <c:v>21.339759999999998</c:v>
                </c:pt>
                <c:pt idx="7168">
                  <c:v>21.344359999999998</c:v>
                </c:pt>
                <c:pt idx="7169">
                  <c:v>21.348949999999999</c:v>
                </c:pt>
                <c:pt idx="7170">
                  <c:v>21.353540000000002</c:v>
                </c:pt>
                <c:pt idx="7171">
                  <c:v>21.358140000000002</c:v>
                </c:pt>
                <c:pt idx="7172">
                  <c:v>21.362729999999999</c:v>
                </c:pt>
                <c:pt idx="7173">
                  <c:v>21.367319999999999</c:v>
                </c:pt>
                <c:pt idx="7174">
                  <c:v>21.371919999999999</c:v>
                </c:pt>
                <c:pt idx="7175">
                  <c:v>21.37651</c:v>
                </c:pt>
                <c:pt idx="7176">
                  <c:v>21.3811</c:v>
                </c:pt>
                <c:pt idx="7177">
                  <c:v>21.3857</c:v>
                </c:pt>
                <c:pt idx="7178">
                  <c:v>21.39029</c:v>
                </c:pt>
                <c:pt idx="7179">
                  <c:v>21.394880000000001</c:v>
                </c:pt>
                <c:pt idx="7180">
                  <c:v>21.399479999999997</c:v>
                </c:pt>
                <c:pt idx="7181">
                  <c:v>21.404070000000001</c:v>
                </c:pt>
                <c:pt idx="7182">
                  <c:v>21.408670000000001</c:v>
                </c:pt>
                <c:pt idx="7183">
                  <c:v>21.413260000000001</c:v>
                </c:pt>
                <c:pt idx="7184">
                  <c:v>21.417849999999998</c:v>
                </c:pt>
                <c:pt idx="7185">
                  <c:v>21.422449999999998</c:v>
                </c:pt>
                <c:pt idx="7186">
                  <c:v>21.427040000000002</c:v>
                </c:pt>
                <c:pt idx="7187">
                  <c:v>21.431639999999998</c:v>
                </c:pt>
                <c:pt idx="7188">
                  <c:v>21.436230000000002</c:v>
                </c:pt>
                <c:pt idx="7189">
                  <c:v>21.440830000000002</c:v>
                </c:pt>
                <c:pt idx="7190">
                  <c:v>21.445419999999999</c:v>
                </c:pt>
                <c:pt idx="7191">
                  <c:v>21.450019999999999</c:v>
                </c:pt>
                <c:pt idx="7192">
                  <c:v>21.454609999999999</c:v>
                </c:pt>
                <c:pt idx="7193">
                  <c:v>21.459209999999999</c:v>
                </c:pt>
                <c:pt idx="7194">
                  <c:v>21.463800000000003</c:v>
                </c:pt>
                <c:pt idx="7195">
                  <c:v>21.468399999999999</c:v>
                </c:pt>
                <c:pt idx="7196">
                  <c:v>21.472989999999999</c:v>
                </c:pt>
                <c:pt idx="7197">
                  <c:v>21.477590000000003</c:v>
                </c:pt>
                <c:pt idx="7198">
                  <c:v>21.48218</c:v>
                </c:pt>
                <c:pt idx="7199">
                  <c:v>21.48678</c:v>
                </c:pt>
                <c:pt idx="7200">
                  <c:v>21.49137</c:v>
                </c:pt>
                <c:pt idx="7201">
                  <c:v>21.49597</c:v>
                </c:pt>
                <c:pt idx="7202">
                  <c:v>21.50056</c:v>
                </c:pt>
                <c:pt idx="7203">
                  <c:v>21.50516</c:v>
                </c:pt>
                <c:pt idx="7204">
                  <c:v>21.50975</c:v>
                </c:pt>
                <c:pt idx="7205">
                  <c:v>21.51435</c:v>
                </c:pt>
                <c:pt idx="7206">
                  <c:v>21.51895</c:v>
                </c:pt>
                <c:pt idx="7207">
                  <c:v>21.523540000000001</c:v>
                </c:pt>
                <c:pt idx="7208">
                  <c:v>21.52814</c:v>
                </c:pt>
                <c:pt idx="7209">
                  <c:v>21.532730000000001</c:v>
                </c:pt>
                <c:pt idx="7210">
                  <c:v>21.537330000000001</c:v>
                </c:pt>
                <c:pt idx="7211">
                  <c:v>21.541930000000001</c:v>
                </c:pt>
                <c:pt idx="7212">
                  <c:v>21.546520000000001</c:v>
                </c:pt>
                <c:pt idx="7213">
                  <c:v>21.551120000000001</c:v>
                </c:pt>
                <c:pt idx="7214">
                  <c:v>21.555709999999998</c:v>
                </c:pt>
                <c:pt idx="7215">
                  <c:v>21.560309999999998</c:v>
                </c:pt>
                <c:pt idx="7216">
                  <c:v>21.564910000000001</c:v>
                </c:pt>
                <c:pt idx="7217">
                  <c:v>21.569499999999998</c:v>
                </c:pt>
                <c:pt idx="7218">
                  <c:v>21.574099999999998</c:v>
                </c:pt>
                <c:pt idx="7219">
                  <c:v>21.578699999999998</c:v>
                </c:pt>
                <c:pt idx="7220">
                  <c:v>21.583290000000002</c:v>
                </c:pt>
                <c:pt idx="7221">
                  <c:v>21.587889999999998</c:v>
                </c:pt>
                <c:pt idx="7222">
                  <c:v>21.592489999999998</c:v>
                </c:pt>
                <c:pt idx="7223">
                  <c:v>21.597080000000002</c:v>
                </c:pt>
                <c:pt idx="7224">
                  <c:v>21.601680000000002</c:v>
                </c:pt>
                <c:pt idx="7225">
                  <c:v>21.606279999999998</c:v>
                </c:pt>
                <c:pt idx="7226">
                  <c:v>21.610870000000002</c:v>
                </c:pt>
                <c:pt idx="7227">
                  <c:v>21.615470000000002</c:v>
                </c:pt>
                <c:pt idx="7228">
                  <c:v>21.620070000000002</c:v>
                </c:pt>
                <c:pt idx="7229">
                  <c:v>21.624669999999998</c:v>
                </c:pt>
                <c:pt idx="7230">
                  <c:v>21.629260000000002</c:v>
                </c:pt>
                <c:pt idx="7231">
                  <c:v>21.633860000000002</c:v>
                </c:pt>
                <c:pt idx="7232">
                  <c:v>21.638460000000002</c:v>
                </c:pt>
                <c:pt idx="7233">
                  <c:v>21.643059999999998</c:v>
                </c:pt>
                <c:pt idx="7234">
                  <c:v>21.647650000000002</c:v>
                </c:pt>
                <c:pt idx="7235">
                  <c:v>21.652250000000002</c:v>
                </c:pt>
                <c:pt idx="7236">
                  <c:v>21.656849999999999</c:v>
                </c:pt>
                <c:pt idx="7237">
                  <c:v>21.661449999999999</c:v>
                </c:pt>
                <c:pt idx="7238">
                  <c:v>21.666040000000002</c:v>
                </c:pt>
                <c:pt idx="7239">
                  <c:v>21.670640000000002</c:v>
                </c:pt>
                <c:pt idx="7240">
                  <c:v>21.675239999999999</c:v>
                </c:pt>
                <c:pt idx="7241">
                  <c:v>21.679839999999999</c:v>
                </c:pt>
                <c:pt idx="7242">
                  <c:v>21.684439999999999</c:v>
                </c:pt>
                <c:pt idx="7243">
                  <c:v>21.689039999999999</c:v>
                </c:pt>
                <c:pt idx="7244">
                  <c:v>21.693629999999999</c:v>
                </c:pt>
                <c:pt idx="7245">
                  <c:v>21.698229999999999</c:v>
                </c:pt>
                <c:pt idx="7246">
                  <c:v>21.702829999999999</c:v>
                </c:pt>
                <c:pt idx="7247">
                  <c:v>21.707429999999999</c:v>
                </c:pt>
                <c:pt idx="7248">
                  <c:v>21.712029999999999</c:v>
                </c:pt>
                <c:pt idx="7249">
                  <c:v>21.716630000000002</c:v>
                </c:pt>
                <c:pt idx="7250">
                  <c:v>21.721230000000002</c:v>
                </c:pt>
                <c:pt idx="7251">
                  <c:v>21.725819999999999</c:v>
                </c:pt>
                <c:pt idx="7252">
                  <c:v>21.730419999999999</c:v>
                </c:pt>
                <c:pt idx="7253">
                  <c:v>21.735020000000002</c:v>
                </c:pt>
                <c:pt idx="7254">
                  <c:v>21.739620000000002</c:v>
                </c:pt>
                <c:pt idx="7255">
                  <c:v>21.744220000000002</c:v>
                </c:pt>
                <c:pt idx="7256">
                  <c:v>21.748819999999998</c:v>
                </c:pt>
                <c:pt idx="7257">
                  <c:v>21.753419999999998</c:v>
                </c:pt>
                <c:pt idx="7258">
                  <c:v>21.758019999999998</c:v>
                </c:pt>
                <c:pt idx="7259">
                  <c:v>21.762619999999998</c:v>
                </c:pt>
                <c:pt idx="7260">
                  <c:v>21.767220000000002</c:v>
                </c:pt>
                <c:pt idx="7261">
                  <c:v>21.771820000000002</c:v>
                </c:pt>
                <c:pt idx="7262">
                  <c:v>21.776420000000002</c:v>
                </c:pt>
                <c:pt idx="7263">
                  <c:v>21.781020000000002</c:v>
                </c:pt>
                <c:pt idx="7264">
                  <c:v>21.785619999999998</c:v>
                </c:pt>
                <c:pt idx="7265">
                  <c:v>21.790219999999998</c:v>
                </c:pt>
                <c:pt idx="7266">
                  <c:v>21.794819999999998</c:v>
                </c:pt>
                <c:pt idx="7267">
                  <c:v>21.799420000000001</c:v>
                </c:pt>
                <c:pt idx="7268">
                  <c:v>21.804020000000001</c:v>
                </c:pt>
                <c:pt idx="7269">
                  <c:v>21.808609999999998</c:v>
                </c:pt>
                <c:pt idx="7270">
                  <c:v>21.813220000000001</c:v>
                </c:pt>
                <c:pt idx="7271">
                  <c:v>21.817820000000001</c:v>
                </c:pt>
                <c:pt idx="7272">
                  <c:v>21.822419999999997</c:v>
                </c:pt>
                <c:pt idx="7273">
                  <c:v>21.827019999999997</c:v>
                </c:pt>
                <c:pt idx="7274">
                  <c:v>21.831620000000001</c:v>
                </c:pt>
                <c:pt idx="7275">
                  <c:v>21.836220000000001</c:v>
                </c:pt>
                <c:pt idx="7276">
                  <c:v>21.840820000000001</c:v>
                </c:pt>
                <c:pt idx="7277">
                  <c:v>21.845420000000001</c:v>
                </c:pt>
                <c:pt idx="7278">
                  <c:v>21.850020000000001</c:v>
                </c:pt>
                <c:pt idx="7279">
                  <c:v>21.854620000000001</c:v>
                </c:pt>
                <c:pt idx="7280">
                  <c:v>21.859219999999997</c:v>
                </c:pt>
                <c:pt idx="7281">
                  <c:v>21.86382</c:v>
                </c:pt>
                <c:pt idx="7282">
                  <c:v>21.86842</c:v>
                </c:pt>
                <c:pt idx="7283">
                  <c:v>21.87302</c:v>
                </c:pt>
                <c:pt idx="7284">
                  <c:v>21.87763</c:v>
                </c:pt>
                <c:pt idx="7285">
                  <c:v>21.88223</c:v>
                </c:pt>
                <c:pt idx="7286">
                  <c:v>21.88683</c:v>
                </c:pt>
                <c:pt idx="7287">
                  <c:v>21.89143</c:v>
                </c:pt>
                <c:pt idx="7288">
                  <c:v>21.89603</c:v>
                </c:pt>
                <c:pt idx="7289">
                  <c:v>21.90063</c:v>
                </c:pt>
                <c:pt idx="7290">
                  <c:v>21.90523</c:v>
                </c:pt>
                <c:pt idx="7291">
                  <c:v>21.909830000000003</c:v>
                </c:pt>
                <c:pt idx="7292">
                  <c:v>21.914439999999999</c:v>
                </c:pt>
                <c:pt idx="7293">
                  <c:v>21.919040000000003</c:v>
                </c:pt>
                <c:pt idx="7294">
                  <c:v>21.923640000000002</c:v>
                </c:pt>
                <c:pt idx="7295">
                  <c:v>21.928240000000002</c:v>
                </c:pt>
                <c:pt idx="7296">
                  <c:v>21.932839999999999</c:v>
                </c:pt>
                <c:pt idx="7297">
                  <c:v>21.937439999999999</c:v>
                </c:pt>
                <c:pt idx="7298">
                  <c:v>21.942050000000002</c:v>
                </c:pt>
                <c:pt idx="7299">
                  <c:v>21.946650000000002</c:v>
                </c:pt>
                <c:pt idx="7300">
                  <c:v>21.951249999999998</c:v>
                </c:pt>
                <c:pt idx="7301">
                  <c:v>21.955849999999998</c:v>
                </c:pt>
                <c:pt idx="7302">
                  <c:v>21.960460000000001</c:v>
                </c:pt>
                <c:pt idx="7303">
                  <c:v>21.965060000000001</c:v>
                </c:pt>
                <c:pt idx="7304">
                  <c:v>21.969659999999998</c:v>
                </c:pt>
                <c:pt idx="7305">
                  <c:v>21.974259999999997</c:v>
                </c:pt>
                <c:pt idx="7306">
                  <c:v>21.978870000000001</c:v>
                </c:pt>
                <c:pt idx="7307">
                  <c:v>21.983470000000001</c:v>
                </c:pt>
                <c:pt idx="7308">
                  <c:v>21.988069999999997</c:v>
                </c:pt>
                <c:pt idx="7309">
                  <c:v>21.99267</c:v>
                </c:pt>
                <c:pt idx="7310">
                  <c:v>21.99728</c:v>
                </c:pt>
                <c:pt idx="7311">
                  <c:v>22.00188</c:v>
                </c:pt>
                <c:pt idx="7312">
                  <c:v>22.00648</c:v>
                </c:pt>
                <c:pt idx="7313">
                  <c:v>22.011089999999999</c:v>
                </c:pt>
                <c:pt idx="7314">
                  <c:v>22.015689999999999</c:v>
                </c:pt>
                <c:pt idx="7315">
                  <c:v>22.020290000000003</c:v>
                </c:pt>
                <c:pt idx="7316">
                  <c:v>22.024899999999999</c:v>
                </c:pt>
                <c:pt idx="7317">
                  <c:v>22.029499999999999</c:v>
                </c:pt>
                <c:pt idx="7318">
                  <c:v>22.034100000000002</c:v>
                </c:pt>
                <c:pt idx="7319">
                  <c:v>22.038709999999998</c:v>
                </c:pt>
                <c:pt idx="7320">
                  <c:v>22.043310000000002</c:v>
                </c:pt>
                <c:pt idx="7321">
                  <c:v>22.047910000000002</c:v>
                </c:pt>
                <c:pt idx="7322">
                  <c:v>22.052519999999998</c:v>
                </c:pt>
                <c:pt idx="7323">
                  <c:v>22.057120000000001</c:v>
                </c:pt>
                <c:pt idx="7324">
                  <c:v>22.061720000000001</c:v>
                </c:pt>
                <c:pt idx="7325">
                  <c:v>22.066329999999997</c:v>
                </c:pt>
                <c:pt idx="7326">
                  <c:v>22.070930000000001</c:v>
                </c:pt>
                <c:pt idx="7327">
                  <c:v>22.07554</c:v>
                </c:pt>
                <c:pt idx="7328">
                  <c:v>22.08014</c:v>
                </c:pt>
                <c:pt idx="7329">
                  <c:v>22.08474</c:v>
                </c:pt>
                <c:pt idx="7330">
                  <c:v>22.08935</c:v>
                </c:pt>
                <c:pt idx="7331">
                  <c:v>22.09395</c:v>
                </c:pt>
                <c:pt idx="7332">
                  <c:v>22.098559999999999</c:v>
                </c:pt>
                <c:pt idx="7333">
                  <c:v>22.103159999999999</c:v>
                </c:pt>
                <c:pt idx="7334">
                  <c:v>22.107769999999999</c:v>
                </c:pt>
                <c:pt idx="7335">
                  <c:v>22.112369999999999</c:v>
                </c:pt>
                <c:pt idx="7336">
                  <c:v>22.116969999999998</c:v>
                </c:pt>
                <c:pt idx="7337">
                  <c:v>22.121579999999998</c:v>
                </c:pt>
                <c:pt idx="7338">
                  <c:v>22.126179999999998</c:v>
                </c:pt>
                <c:pt idx="7339">
                  <c:v>22.130790000000001</c:v>
                </c:pt>
                <c:pt idx="7340">
                  <c:v>22.135390000000001</c:v>
                </c:pt>
                <c:pt idx="7341">
                  <c:v>22.14</c:v>
                </c:pt>
                <c:pt idx="7342">
                  <c:v>22.144600000000001</c:v>
                </c:pt>
                <c:pt idx="7343">
                  <c:v>22.14921</c:v>
                </c:pt>
                <c:pt idx="7344">
                  <c:v>22.15381</c:v>
                </c:pt>
                <c:pt idx="7345">
                  <c:v>22.158420000000003</c:v>
                </c:pt>
                <c:pt idx="7346">
                  <c:v>22.163019999999999</c:v>
                </c:pt>
                <c:pt idx="7347">
                  <c:v>22.167629999999999</c:v>
                </c:pt>
                <c:pt idx="7348">
                  <c:v>22.172230000000003</c:v>
                </c:pt>
                <c:pt idx="7349">
                  <c:v>22.176839999999999</c:v>
                </c:pt>
                <c:pt idx="7350">
                  <c:v>22.181449999999998</c:v>
                </c:pt>
                <c:pt idx="7351">
                  <c:v>22.186049999999998</c:v>
                </c:pt>
                <c:pt idx="7352">
                  <c:v>22.190660000000001</c:v>
                </c:pt>
                <c:pt idx="7353">
                  <c:v>22.195260000000001</c:v>
                </c:pt>
                <c:pt idx="7354">
                  <c:v>22.199870000000001</c:v>
                </c:pt>
                <c:pt idx="7355">
                  <c:v>22.204470000000001</c:v>
                </c:pt>
                <c:pt idx="7356">
                  <c:v>22.20908</c:v>
                </c:pt>
                <c:pt idx="7357">
                  <c:v>22.21369</c:v>
                </c:pt>
                <c:pt idx="7358">
                  <c:v>22.218290000000003</c:v>
                </c:pt>
                <c:pt idx="7359">
                  <c:v>22.222899999999999</c:v>
                </c:pt>
                <c:pt idx="7360">
                  <c:v>22.227499999999999</c:v>
                </c:pt>
                <c:pt idx="7361">
                  <c:v>22.232109999999999</c:v>
                </c:pt>
                <c:pt idx="7362">
                  <c:v>22.236720000000002</c:v>
                </c:pt>
                <c:pt idx="7363">
                  <c:v>22.241319999999998</c:v>
                </c:pt>
                <c:pt idx="7364">
                  <c:v>22.245930000000001</c:v>
                </c:pt>
                <c:pt idx="7365">
                  <c:v>22.250530000000001</c:v>
                </c:pt>
                <c:pt idx="7366">
                  <c:v>22.255140000000001</c:v>
                </c:pt>
                <c:pt idx="7367">
                  <c:v>22.259749999999997</c:v>
                </c:pt>
                <c:pt idx="7368">
                  <c:v>22.26436</c:v>
                </c:pt>
                <c:pt idx="7369">
                  <c:v>22.26896</c:v>
                </c:pt>
                <c:pt idx="7370">
                  <c:v>22.273569999999999</c:v>
                </c:pt>
                <c:pt idx="7371">
                  <c:v>22.278180000000003</c:v>
                </c:pt>
                <c:pt idx="7372">
                  <c:v>22.282779999999999</c:v>
                </c:pt>
                <c:pt idx="7373">
                  <c:v>22.287390000000002</c:v>
                </c:pt>
                <c:pt idx="7374">
                  <c:v>22.291999999999998</c:v>
                </c:pt>
                <c:pt idx="7375">
                  <c:v>22.296599999999998</c:v>
                </c:pt>
                <c:pt idx="7376">
                  <c:v>22.301209999999998</c:v>
                </c:pt>
                <c:pt idx="7377">
                  <c:v>22.305820000000001</c:v>
                </c:pt>
                <c:pt idx="7378">
                  <c:v>22.31043</c:v>
                </c:pt>
                <c:pt idx="7379">
                  <c:v>22.31503</c:v>
                </c:pt>
                <c:pt idx="7380">
                  <c:v>22.319640000000003</c:v>
                </c:pt>
                <c:pt idx="7381">
                  <c:v>22.324249999999999</c:v>
                </c:pt>
                <c:pt idx="7382">
                  <c:v>22.328859999999999</c:v>
                </c:pt>
                <c:pt idx="7383">
                  <c:v>22.333459999999999</c:v>
                </c:pt>
                <c:pt idx="7384">
                  <c:v>22.338070000000002</c:v>
                </c:pt>
                <c:pt idx="7385">
                  <c:v>22.342680000000001</c:v>
                </c:pt>
                <c:pt idx="7386">
                  <c:v>22.347289999999997</c:v>
                </c:pt>
                <c:pt idx="7387">
                  <c:v>22.351890000000001</c:v>
                </c:pt>
                <c:pt idx="7388">
                  <c:v>22.3565</c:v>
                </c:pt>
                <c:pt idx="7389">
                  <c:v>22.36111</c:v>
                </c:pt>
                <c:pt idx="7390">
                  <c:v>22.36572</c:v>
                </c:pt>
                <c:pt idx="7391">
                  <c:v>22.370329999999999</c:v>
                </c:pt>
                <c:pt idx="7392">
                  <c:v>22.374939999999999</c:v>
                </c:pt>
                <c:pt idx="7393">
                  <c:v>22.379539999999999</c:v>
                </c:pt>
                <c:pt idx="7394">
                  <c:v>22.384149999999998</c:v>
                </c:pt>
                <c:pt idx="7395">
                  <c:v>22.388760000000001</c:v>
                </c:pt>
                <c:pt idx="7396">
                  <c:v>22.393370000000001</c:v>
                </c:pt>
                <c:pt idx="7397">
                  <c:v>22.39798</c:v>
                </c:pt>
                <c:pt idx="7398">
                  <c:v>22.40259</c:v>
                </c:pt>
                <c:pt idx="7399">
                  <c:v>22.40719</c:v>
                </c:pt>
                <c:pt idx="7400">
                  <c:v>22.411799999999999</c:v>
                </c:pt>
                <c:pt idx="7401">
                  <c:v>22.416410000000003</c:v>
                </c:pt>
                <c:pt idx="7402">
                  <c:v>22.421019999999999</c:v>
                </c:pt>
                <c:pt idx="7403">
                  <c:v>22.425629999999998</c:v>
                </c:pt>
                <c:pt idx="7404">
                  <c:v>22.430240000000001</c:v>
                </c:pt>
                <c:pt idx="7405">
                  <c:v>22.434850000000001</c:v>
                </c:pt>
                <c:pt idx="7406">
                  <c:v>22.43946</c:v>
                </c:pt>
                <c:pt idx="7407">
                  <c:v>22.44407</c:v>
                </c:pt>
                <c:pt idx="7408">
                  <c:v>22.44868</c:v>
                </c:pt>
                <c:pt idx="7409">
                  <c:v>22.453289999999999</c:v>
                </c:pt>
                <c:pt idx="7410">
                  <c:v>22.457890000000003</c:v>
                </c:pt>
                <c:pt idx="7411">
                  <c:v>22.462499999999999</c:v>
                </c:pt>
                <c:pt idx="7412">
                  <c:v>22.467109999999998</c:v>
                </c:pt>
                <c:pt idx="7413">
                  <c:v>22.471720000000001</c:v>
                </c:pt>
                <c:pt idx="7414">
                  <c:v>22.476330000000001</c:v>
                </c:pt>
                <c:pt idx="7415">
                  <c:v>22.48094</c:v>
                </c:pt>
                <c:pt idx="7416">
                  <c:v>22.48555</c:v>
                </c:pt>
                <c:pt idx="7417">
                  <c:v>22.490159999999999</c:v>
                </c:pt>
                <c:pt idx="7418">
                  <c:v>22.494769999999999</c:v>
                </c:pt>
                <c:pt idx="7419">
                  <c:v>22.499379999999999</c:v>
                </c:pt>
                <c:pt idx="7420">
                  <c:v>22.503990000000002</c:v>
                </c:pt>
                <c:pt idx="7421">
                  <c:v>22.508600000000001</c:v>
                </c:pt>
                <c:pt idx="7422">
                  <c:v>22.513209999999997</c:v>
                </c:pt>
                <c:pt idx="7423">
                  <c:v>22.51782</c:v>
                </c:pt>
                <c:pt idx="7424">
                  <c:v>22.52243</c:v>
                </c:pt>
                <c:pt idx="7425">
                  <c:v>22.527040000000003</c:v>
                </c:pt>
                <c:pt idx="7426">
                  <c:v>22.531649999999999</c:v>
                </c:pt>
                <c:pt idx="7427">
                  <c:v>22.536259999999999</c:v>
                </c:pt>
                <c:pt idx="7428">
                  <c:v>22.540870000000002</c:v>
                </c:pt>
                <c:pt idx="7429">
                  <c:v>22.545480000000001</c:v>
                </c:pt>
                <c:pt idx="7430">
                  <c:v>22.5501</c:v>
                </c:pt>
                <c:pt idx="7431">
                  <c:v>22.55471</c:v>
                </c:pt>
                <c:pt idx="7432">
                  <c:v>22.55932</c:v>
                </c:pt>
                <c:pt idx="7433">
                  <c:v>22.563929999999999</c:v>
                </c:pt>
                <c:pt idx="7434">
                  <c:v>22.568540000000002</c:v>
                </c:pt>
                <c:pt idx="7435">
                  <c:v>22.573150000000002</c:v>
                </c:pt>
                <c:pt idx="7436">
                  <c:v>22.577759999999998</c:v>
                </c:pt>
                <c:pt idx="7437">
                  <c:v>22.582370000000001</c:v>
                </c:pt>
                <c:pt idx="7438">
                  <c:v>22.586980000000001</c:v>
                </c:pt>
                <c:pt idx="7439">
                  <c:v>22.59159</c:v>
                </c:pt>
                <c:pt idx="7440">
                  <c:v>22.596209999999999</c:v>
                </c:pt>
                <c:pt idx="7441">
                  <c:v>22.600820000000002</c:v>
                </c:pt>
                <c:pt idx="7442">
                  <c:v>22.605429999999998</c:v>
                </c:pt>
                <c:pt idx="7443">
                  <c:v>22.610040000000001</c:v>
                </c:pt>
                <c:pt idx="7444">
                  <c:v>22.614650000000001</c:v>
                </c:pt>
                <c:pt idx="7445">
                  <c:v>22.619259999999997</c:v>
                </c:pt>
                <c:pt idx="7446">
                  <c:v>22.62388</c:v>
                </c:pt>
                <c:pt idx="7447">
                  <c:v>22.628489999999999</c:v>
                </c:pt>
                <c:pt idx="7448">
                  <c:v>22.633099999999999</c:v>
                </c:pt>
                <c:pt idx="7449">
                  <c:v>22.637709999999998</c:v>
                </c:pt>
                <c:pt idx="7450">
                  <c:v>22.642320000000002</c:v>
                </c:pt>
                <c:pt idx="7451">
                  <c:v>22.646940000000001</c:v>
                </c:pt>
                <c:pt idx="7452">
                  <c:v>22.65155</c:v>
                </c:pt>
                <c:pt idx="7453">
                  <c:v>22.65616</c:v>
                </c:pt>
                <c:pt idx="7454">
                  <c:v>22.660769999999999</c:v>
                </c:pt>
                <c:pt idx="7455">
                  <c:v>22.665379999999999</c:v>
                </c:pt>
                <c:pt idx="7456">
                  <c:v>22.669999999999998</c:v>
                </c:pt>
                <c:pt idx="7457">
                  <c:v>22.674610000000001</c:v>
                </c:pt>
                <c:pt idx="7458">
                  <c:v>22.679220000000001</c:v>
                </c:pt>
                <c:pt idx="7459">
                  <c:v>22.683829999999997</c:v>
                </c:pt>
                <c:pt idx="7460">
                  <c:v>22.68845</c:v>
                </c:pt>
                <c:pt idx="7461">
                  <c:v>22.693060000000003</c:v>
                </c:pt>
                <c:pt idx="7462">
                  <c:v>22.697669999999999</c:v>
                </c:pt>
                <c:pt idx="7463">
                  <c:v>22.702279999999998</c:v>
                </c:pt>
                <c:pt idx="7464">
                  <c:v>22.706899999999997</c:v>
                </c:pt>
                <c:pt idx="7465">
                  <c:v>22.711510000000001</c:v>
                </c:pt>
                <c:pt idx="7466">
                  <c:v>22.71612</c:v>
                </c:pt>
                <c:pt idx="7467">
                  <c:v>22.720739999999999</c:v>
                </c:pt>
                <c:pt idx="7468">
                  <c:v>22.725349999999999</c:v>
                </c:pt>
                <c:pt idx="7469">
                  <c:v>22.729960000000002</c:v>
                </c:pt>
                <c:pt idx="7470">
                  <c:v>22.734569999999998</c:v>
                </c:pt>
                <c:pt idx="7471">
                  <c:v>22.739190000000001</c:v>
                </c:pt>
                <c:pt idx="7472">
                  <c:v>22.7438</c:v>
                </c:pt>
                <c:pt idx="7473">
                  <c:v>22.748419999999999</c:v>
                </c:pt>
                <c:pt idx="7474">
                  <c:v>22.753029999999999</c:v>
                </c:pt>
                <c:pt idx="7475">
                  <c:v>22.757639999999999</c:v>
                </c:pt>
                <c:pt idx="7476">
                  <c:v>22.762259999999998</c:v>
                </c:pt>
                <c:pt idx="7477">
                  <c:v>22.766870000000001</c:v>
                </c:pt>
                <c:pt idx="7478">
                  <c:v>22.77148</c:v>
                </c:pt>
                <c:pt idx="7479">
                  <c:v>22.7761</c:v>
                </c:pt>
                <c:pt idx="7480">
                  <c:v>22.780709999999999</c:v>
                </c:pt>
                <c:pt idx="7481">
                  <c:v>22.785320000000002</c:v>
                </c:pt>
                <c:pt idx="7482">
                  <c:v>22.789940000000001</c:v>
                </c:pt>
                <c:pt idx="7483">
                  <c:v>22.794550000000001</c:v>
                </c:pt>
                <c:pt idx="7484">
                  <c:v>22.79917</c:v>
                </c:pt>
                <c:pt idx="7485">
                  <c:v>22.80378</c:v>
                </c:pt>
                <c:pt idx="7486">
                  <c:v>22.808399999999999</c:v>
                </c:pt>
                <c:pt idx="7487">
                  <c:v>22.813010000000002</c:v>
                </c:pt>
                <c:pt idx="7488">
                  <c:v>22.817620000000002</c:v>
                </c:pt>
                <c:pt idx="7489">
                  <c:v>22.822240000000001</c:v>
                </c:pt>
                <c:pt idx="7490">
                  <c:v>22.82685</c:v>
                </c:pt>
                <c:pt idx="7491">
                  <c:v>22.831469999999999</c:v>
                </c:pt>
                <c:pt idx="7492">
                  <c:v>22.836080000000003</c:v>
                </c:pt>
                <c:pt idx="7493">
                  <c:v>22.840699999999998</c:v>
                </c:pt>
                <c:pt idx="7494">
                  <c:v>22.845310000000001</c:v>
                </c:pt>
                <c:pt idx="7495">
                  <c:v>22.849930000000001</c:v>
                </c:pt>
                <c:pt idx="7496">
                  <c:v>22.85454</c:v>
                </c:pt>
                <c:pt idx="7497">
                  <c:v>22.859159999999999</c:v>
                </c:pt>
                <c:pt idx="7498">
                  <c:v>22.863769999999999</c:v>
                </c:pt>
                <c:pt idx="7499">
                  <c:v>22.868389999999998</c:v>
                </c:pt>
                <c:pt idx="7500">
                  <c:v>22.873000000000001</c:v>
                </c:pt>
                <c:pt idx="7501">
                  <c:v>22.87762</c:v>
                </c:pt>
                <c:pt idx="7502">
                  <c:v>22.88223</c:v>
                </c:pt>
                <c:pt idx="7503">
                  <c:v>22.886849999999999</c:v>
                </c:pt>
                <c:pt idx="7504">
                  <c:v>22.891459999999999</c:v>
                </c:pt>
                <c:pt idx="7505">
                  <c:v>22.896079999999998</c:v>
                </c:pt>
                <c:pt idx="7506">
                  <c:v>22.900690000000001</c:v>
                </c:pt>
                <c:pt idx="7507">
                  <c:v>22.90531</c:v>
                </c:pt>
                <c:pt idx="7508">
                  <c:v>22.90992</c:v>
                </c:pt>
                <c:pt idx="7509">
                  <c:v>22.914540000000002</c:v>
                </c:pt>
                <c:pt idx="7510">
                  <c:v>22.919160000000002</c:v>
                </c:pt>
                <c:pt idx="7511">
                  <c:v>22.923770000000001</c:v>
                </c:pt>
                <c:pt idx="7512">
                  <c:v>22.92839</c:v>
                </c:pt>
                <c:pt idx="7513">
                  <c:v>22.933</c:v>
                </c:pt>
                <c:pt idx="7514">
                  <c:v>22.937619999999999</c:v>
                </c:pt>
                <c:pt idx="7515">
                  <c:v>22.942239999999998</c:v>
                </c:pt>
                <c:pt idx="7516">
                  <c:v>22.946850000000001</c:v>
                </c:pt>
                <c:pt idx="7517">
                  <c:v>22.95147</c:v>
                </c:pt>
                <c:pt idx="7518">
                  <c:v>22.95608</c:v>
                </c:pt>
                <c:pt idx="7519">
                  <c:v>22.960699999999999</c:v>
                </c:pt>
                <c:pt idx="7520">
                  <c:v>22.965320000000002</c:v>
                </c:pt>
                <c:pt idx="7521">
                  <c:v>22.969929999999998</c:v>
                </c:pt>
                <c:pt idx="7522">
                  <c:v>22.974550000000001</c:v>
                </c:pt>
                <c:pt idx="7523">
                  <c:v>22.97917</c:v>
                </c:pt>
                <c:pt idx="7524">
                  <c:v>22.983779999999999</c:v>
                </c:pt>
                <c:pt idx="7525">
                  <c:v>22.988399999999999</c:v>
                </c:pt>
                <c:pt idx="7526">
                  <c:v>22.993019999999998</c:v>
                </c:pt>
                <c:pt idx="7527">
                  <c:v>22.997630000000001</c:v>
                </c:pt>
                <c:pt idx="7528">
                  <c:v>23.00225</c:v>
                </c:pt>
                <c:pt idx="7529">
                  <c:v>23.006869999999999</c:v>
                </c:pt>
                <c:pt idx="7530">
                  <c:v>23.011480000000002</c:v>
                </c:pt>
                <c:pt idx="7531">
                  <c:v>23.016100000000002</c:v>
                </c:pt>
                <c:pt idx="7532">
                  <c:v>23.020720000000001</c:v>
                </c:pt>
                <c:pt idx="7533">
                  <c:v>23.02534</c:v>
                </c:pt>
                <c:pt idx="7534">
                  <c:v>23.029949999999999</c:v>
                </c:pt>
                <c:pt idx="7535">
                  <c:v>23.034570000000002</c:v>
                </c:pt>
                <c:pt idx="7536">
                  <c:v>23.039190000000001</c:v>
                </c:pt>
                <c:pt idx="7537">
                  <c:v>23.043800000000001</c:v>
                </c:pt>
                <c:pt idx="7538">
                  <c:v>23.04842</c:v>
                </c:pt>
                <c:pt idx="7539">
                  <c:v>23.053039999999999</c:v>
                </c:pt>
                <c:pt idx="7540">
                  <c:v>23.057660000000002</c:v>
                </c:pt>
                <c:pt idx="7541">
                  <c:v>23.062269999999998</c:v>
                </c:pt>
                <c:pt idx="7542">
                  <c:v>23.066890000000001</c:v>
                </c:pt>
                <c:pt idx="7543">
                  <c:v>23.07151</c:v>
                </c:pt>
                <c:pt idx="7544">
                  <c:v>23.076129999999999</c:v>
                </c:pt>
                <c:pt idx="7545">
                  <c:v>23.080750000000002</c:v>
                </c:pt>
                <c:pt idx="7546">
                  <c:v>23.085359999999998</c:v>
                </c:pt>
                <c:pt idx="7547">
                  <c:v>23.089980000000001</c:v>
                </c:pt>
                <c:pt idx="7548">
                  <c:v>23.0946</c:v>
                </c:pt>
                <c:pt idx="7549">
                  <c:v>23.099219999999999</c:v>
                </c:pt>
                <c:pt idx="7550">
                  <c:v>23.103840000000002</c:v>
                </c:pt>
                <c:pt idx="7551">
                  <c:v>23.108449999999998</c:v>
                </c:pt>
                <c:pt idx="7552">
                  <c:v>23.11307</c:v>
                </c:pt>
                <c:pt idx="7553">
                  <c:v>23.11769</c:v>
                </c:pt>
                <c:pt idx="7554">
                  <c:v>23.122309999999999</c:v>
                </c:pt>
                <c:pt idx="7555">
                  <c:v>23.126930000000002</c:v>
                </c:pt>
                <c:pt idx="7556">
                  <c:v>23.131550000000001</c:v>
                </c:pt>
                <c:pt idx="7557">
                  <c:v>23.13616</c:v>
                </c:pt>
                <c:pt idx="7558">
                  <c:v>23.140779999999999</c:v>
                </c:pt>
                <c:pt idx="7559">
                  <c:v>23.145399999999999</c:v>
                </c:pt>
                <c:pt idx="7560">
                  <c:v>23.150020000000001</c:v>
                </c:pt>
                <c:pt idx="7561">
                  <c:v>23.154640000000001</c:v>
                </c:pt>
                <c:pt idx="7562">
                  <c:v>23.15926</c:v>
                </c:pt>
                <c:pt idx="7563">
                  <c:v>23.163880000000002</c:v>
                </c:pt>
                <c:pt idx="7564">
                  <c:v>23.168500000000002</c:v>
                </c:pt>
                <c:pt idx="7565">
                  <c:v>23.173119999999997</c:v>
                </c:pt>
                <c:pt idx="7566">
                  <c:v>23.17774</c:v>
                </c:pt>
                <c:pt idx="7567">
                  <c:v>23.18235</c:v>
                </c:pt>
                <c:pt idx="7568">
                  <c:v>23.186970000000002</c:v>
                </c:pt>
                <c:pt idx="7569">
                  <c:v>23.191590000000001</c:v>
                </c:pt>
                <c:pt idx="7570">
                  <c:v>23.196209999999997</c:v>
                </c:pt>
                <c:pt idx="7571">
                  <c:v>23.20083</c:v>
                </c:pt>
                <c:pt idx="7572">
                  <c:v>23.205449999999999</c:v>
                </c:pt>
                <c:pt idx="7573">
                  <c:v>23.210069999999998</c:v>
                </c:pt>
                <c:pt idx="7574">
                  <c:v>23.214690000000001</c:v>
                </c:pt>
                <c:pt idx="7575">
                  <c:v>23.21931</c:v>
                </c:pt>
                <c:pt idx="7576">
                  <c:v>23.223929999999999</c:v>
                </c:pt>
                <c:pt idx="7577">
                  <c:v>23.228550000000002</c:v>
                </c:pt>
                <c:pt idx="7578">
                  <c:v>23.233170000000001</c:v>
                </c:pt>
                <c:pt idx="7579">
                  <c:v>23.23779</c:v>
                </c:pt>
                <c:pt idx="7580">
                  <c:v>23.242410000000003</c:v>
                </c:pt>
                <c:pt idx="7581">
                  <c:v>23.247029999999999</c:v>
                </c:pt>
                <c:pt idx="7582">
                  <c:v>23.251649999999998</c:v>
                </c:pt>
                <c:pt idx="7583">
                  <c:v>23.256270000000001</c:v>
                </c:pt>
                <c:pt idx="7584">
                  <c:v>23.26089</c:v>
                </c:pt>
                <c:pt idx="7585">
                  <c:v>23.265509999999999</c:v>
                </c:pt>
                <c:pt idx="7586">
                  <c:v>23.270130000000002</c:v>
                </c:pt>
                <c:pt idx="7587">
                  <c:v>23.274750000000001</c:v>
                </c:pt>
                <c:pt idx="7588">
                  <c:v>23.27937</c:v>
                </c:pt>
                <c:pt idx="7589">
                  <c:v>23.283989999999999</c:v>
                </c:pt>
                <c:pt idx="7590">
                  <c:v>23.288610000000002</c:v>
                </c:pt>
                <c:pt idx="7591">
                  <c:v>23.293230000000001</c:v>
                </c:pt>
                <c:pt idx="7592">
                  <c:v>23.29786</c:v>
                </c:pt>
                <c:pt idx="7593">
                  <c:v>23.30247</c:v>
                </c:pt>
                <c:pt idx="7594">
                  <c:v>23.307100000000002</c:v>
                </c:pt>
                <c:pt idx="7595">
                  <c:v>23.311720000000001</c:v>
                </c:pt>
                <c:pt idx="7596">
                  <c:v>23.31634</c:v>
                </c:pt>
                <c:pt idx="7597">
                  <c:v>23.320960000000003</c:v>
                </c:pt>
                <c:pt idx="7598">
                  <c:v>23.325579999999999</c:v>
                </c:pt>
                <c:pt idx="7599">
                  <c:v>23.330199999999998</c:v>
                </c:pt>
                <c:pt idx="7600">
                  <c:v>23.334820000000001</c:v>
                </c:pt>
                <c:pt idx="7601">
                  <c:v>23.33944</c:v>
                </c:pt>
                <c:pt idx="7602">
                  <c:v>23.344070000000002</c:v>
                </c:pt>
                <c:pt idx="7603">
                  <c:v>23.348689999999998</c:v>
                </c:pt>
                <c:pt idx="7604">
                  <c:v>23.353309999999997</c:v>
                </c:pt>
                <c:pt idx="7605">
                  <c:v>23.35793</c:v>
                </c:pt>
                <c:pt idx="7606">
                  <c:v>23.362549999999999</c:v>
                </c:pt>
                <c:pt idx="7607">
                  <c:v>23.367169999999998</c:v>
                </c:pt>
                <c:pt idx="7608">
                  <c:v>23.3718</c:v>
                </c:pt>
                <c:pt idx="7609">
                  <c:v>23.37642</c:v>
                </c:pt>
                <c:pt idx="7610">
                  <c:v>23.381039999999999</c:v>
                </c:pt>
                <c:pt idx="7611">
                  <c:v>23.385659999999998</c:v>
                </c:pt>
                <c:pt idx="7612">
                  <c:v>23.390280000000001</c:v>
                </c:pt>
                <c:pt idx="7613">
                  <c:v>23.394910000000003</c:v>
                </c:pt>
                <c:pt idx="7614">
                  <c:v>23.399530000000002</c:v>
                </c:pt>
                <c:pt idx="7615">
                  <c:v>23.404149999999998</c:v>
                </c:pt>
                <c:pt idx="7616">
                  <c:v>23.408770000000001</c:v>
                </c:pt>
                <c:pt idx="7617">
                  <c:v>23.41339</c:v>
                </c:pt>
                <c:pt idx="7618">
                  <c:v>23.418009999999999</c:v>
                </c:pt>
                <c:pt idx="7619">
                  <c:v>23.422640000000001</c:v>
                </c:pt>
                <c:pt idx="7620">
                  <c:v>23.427259999999997</c:v>
                </c:pt>
                <c:pt idx="7621">
                  <c:v>23.43188</c:v>
                </c:pt>
                <c:pt idx="7622">
                  <c:v>23.436510000000002</c:v>
                </c:pt>
                <c:pt idx="7623">
                  <c:v>23.441130000000001</c:v>
                </c:pt>
                <c:pt idx="7624">
                  <c:v>23.44575</c:v>
                </c:pt>
                <c:pt idx="7625">
                  <c:v>23.450370000000003</c:v>
                </c:pt>
                <c:pt idx="7626">
                  <c:v>23.455000000000002</c:v>
                </c:pt>
                <c:pt idx="7627">
                  <c:v>23.459620000000001</c:v>
                </c:pt>
                <c:pt idx="7628">
                  <c:v>23.46424</c:v>
                </c:pt>
                <c:pt idx="7629">
                  <c:v>23.468869999999999</c:v>
                </c:pt>
                <c:pt idx="7630">
                  <c:v>23.473489999999998</c:v>
                </c:pt>
                <c:pt idx="7631">
                  <c:v>23.478110000000001</c:v>
                </c:pt>
                <c:pt idx="7632">
                  <c:v>23.48273</c:v>
                </c:pt>
                <c:pt idx="7633">
                  <c:v>23.487359999999999</c:v>
                </c:pt>
                <c:pt idx="7634">
                  <c:v>23.491979999999998</c:v>
                </c:pt>
                <c:pt idx="7635">
                  <c:v>23.496600000000001</c:v>
                </c:pt>
                <c:pt idx="7636">
                  <c:v>23.501230000000003</c:v>
                </c:pt>
                <c:pt idx="7637">
                  <c:v>23.505849999999999</c:v>
                </c:pt>
                <c:pt idx="7638">
                  <c:v>23.510469999999998</c:v>
                </c:pt>
                <c:pt idx="7639">
                  <c:v>23.5151</c:v>
                </c:pt>
                <c:pt idx="7640">
                  <c:v>23.51972</c:v>
                </c:pt>
                <c:pt idx="7641">
                  <c:v>23.524340000000002</c:v>
                </c:pt>
                <c:pt idx="7642">
                  <c:v>23.528970000000001</c:v>
                </c:pt>
                <c:pt idx="7643">
                  <c:v>23.53359</c:v>
                </c:pt>
                <c:pt idx="7644">
                  <c:v>23.538219999999999</c:v>
                </c:pt>
                <c:pt idx="7645">
                  <c:v>23.542839999999998</c:v>
                </c:pt>
                <c:pt idx="7646">
                  <c:v>23.547460000000001</c:v>
                </c:pt>
                <c:pt idx="7647">
                  <c:v>23.55209</c:v>
                </c:pt>
                <c:pt idx="7648">
                  <c:v>23.556710000000002</c:v>
                </c:pt>
                <c:pt idx="7649">
                  <c:v>23.561340000000001</c:v>
                </c:pt>
                <c:pt idx="7650">
                  <c:v>23.56596</c:v>
                </c:pt>
                <c:pt idx="7651">
                  <c:v>23.57058</c:v>
                </c:pt>
                <c:pt idx="7652">
                  <c:v>23.575209999999998</c:v>
                </c:pt>
                <c:pt idx="7653">
                  <c:v>23.579830000000001</c:v>
                </c:pt>
                <c:pt idx="7654">
                  <c:v>23.58446</c:v>
                </c:pt>
                <c:pt idx="7655">
                  <c:v>23.589079999999999</c:v>
                </c:pt>
                <c:pt idx="7656">
                  <c:v>23.593710000000002</c:v>
                </c:pt>
                <c:pt idx="7657">
                  <c:v>23.598330000000001</c:v>
                </c:pt>
                <c:pt idx="7658">
                  <c:v>23.602959999999999</c:v>
                </c:pt>
                <c:pt idx="7659">
                  <c:v>23.607579999999999</c:v>
                </c:pt>
                <c:pt idx="7660">
                  <c:v>23.612200000000001</c:v>
                </c:pt>
                <c:pt idx="7661">
                  <c:v>23.616829999999997</c:v>
                </c:pt>
                <c:pt idx="7662">
                  <c:v>23.621449999999999</c:v>
                </c:pt>
                <c:pt idx="7663">
                  <c:v>23.626080000000002</c:v>
                </c:pt>
                <c:pt idx="7664">
                  <c:v>23.630700000000001</c:v>
                </c:pt>
                <c:pt idx="7665">
                  <c:v>23.63533</c:v>
                </c:pt>
                <c:pt idx="7666">
                  <c:v>23.639960000000002</c:v>
                </c:pt>
                <c:pt idx="7667">
                  <c:v>23.644579999999998</c:v>
                </c:pt>
                <c:pt idx="7668">
                  <c:v>23.64921</c:v>
                </c:pt>
                <c:pt idx="7669">
                  <c:v>23.653829999999999</c:v>
                </c:pt>
                <c:pt idx="7670">
                  <c:v>23.658459999999998</c:v>
                </c:pt>
                <c:pt idx="7671">
                  <c:v>23.663080000000001</c:v>
                </c:pt>
                <c:pt idx="7672">
                  <c:v>23.667710000000003</c:v>
                </c:pt>
                <c:pt idx="7673">
                  <c:v>23.672329999999999</c:v>
                </c:pt>
                <c:pt idx="7674">
                  <c:v>23.676960000000001</c:v>
                </c:pt>
                <c:pt idx="7675">
                  <c:v>23.68158</c:v>
                </c:pt>
                <c:pt idx="7676">
                  <c:v>23.686209999999999</c:v>
                </c:pt>
                <c:pt idx="7677">
                  <c:v>23.690840000000001</c:v>
                </c:pt>
                <c:pt idx="7678">
                  <c:v>23.695460000000001</c:v>
                </c:pt>
                <c:pt idx="7679">
                  <c:v>23.700089999999999</c:v>
                </c:pt>
                <c:pt idx="7680">
                  <c:v>23.704709999999999</c:v>
                </c:pt>
                <c:pt idx="7681">
                  <c:v>23.709339999999997</c:v>
                </c:pt>
                <c:pt idx="7682">
                  <c:v>23.71397</c:v>
                </c:pt>
                <c:pt idx="7683">
                  <c:v>23.718590000000003</c:v>
                </c:pt>
                <c:pt idx="7684">
                  <c:v>23.723220000000001</c:v>
                </c:pt>
                <c:pt idx="7685">
                  <c:v>23.72785</c:v>
                </c:pt>
                <c:pt idx="7686">
                  <c:v>23.732469999999999</c:v>
                </c:pt>
                <c:pt idx="7687">
                  <c:v>23.737100000000002</c:v>
                </c:pt>
                <c:pt idx="7688">
                  <c:v>23.741720000000001</c:v>
                </c:pt>
                <c:pt idx="7689">
                  <c:v>23.74635</c:v>
                </c:pt>
                <c:pt idx="7690">
                  <c:v>23.750980000000002</c:v>
                </c:pt>
                <c:pt idx="7691">
                  <c:v>23.755600000000001</c:v>
                </c:pt>
                <c:pt idx="7692">
                  <c:v>23.76023</c:v>
                </c:pt>
                <c:pt idx="7693">
                  <c:v>23.764859999999999</c:v>
                </c:pt>
                <c:pt idx="7694">
                  <c:v>23.769479999999998</c:v>
                </c:pt>
                <c:pt idx="7695">
                  <c:v>23.77411</c:v>
                </c:pt>
                <c:pt idx="7696">
                  <c:v>23.778739999999999</c:v>
                </c:pt>
                <c:pt idx="7697">
                  <c:v>23.783359999999998</c:v>
                </c:pt>
                <c:pt idx="7698">
                  <c:v>23.787989999999997</c:v>
                </c:pt>
                <c:pt idx="7699">
                  <c:v>23.792619999999999</c:v>
                </c:pt>
                <c:pt idx="7700">
                  <c:v>23.797249999999998</c:v>
                </c:pt>
                <c:pt idx="7701">
                  <c:v>23.801870000000001</c:v>
                </c:pt>
                <c:pt idx="7702">
                  <c:v>23.8065</c:v>
                </c:pt>
                <c:pt idx="7703">
                  <c:v>23.811129999999999</c:v>
                </c:pt>
                <c:pt idx="7704">
                  <c:v>23.815750000000001</c:v>
                </c:pt>
                <c:pt idx="7705">
                  <c:v>23.82038</c:v>
                </c:pt>
                <c:pt idx="7706">
                  <c:v>23.825009999999999</c:v>
                </c:pt>
                <c:pt idx="7707">
                  <c:v>23.829639999999998</c:v>
                </c:pt>
                <c:pt idx="7708">
                  <c:v>23.83426</c:v>
                </c:pt>
                <c:pt idx="7709">
                  <c:v>23.838890000000003</c:v>
                </c:pt>
                <c:pt idx="7710">
                  <c:v>23.843520000000002</c:v>
                </c:pt>
                <c:pt idx="7711">
                  <c:v>23.848149999999997</c:v>
                </c:pt>
                <c:pt idx="7712">
                  <c:v>23.85277</c:v>
                </c:pt>
                <c:pt idx="7713">
                  <c:v>23.857400000000002</c:v>
                </c:pt>
                <c:pt idx="7714">
                  <c:v>23.862030000000001</c:v>
                </c:pt>
                <c:pt idx="7715">
                  <c:v>23.866660000000003</c:v>
                </c:pt>
                <c:pt idx="7716">
                  <c:v>23.871289999999998</c:v>
                </c:pt>
                <c:pt idx="7717">
                  <c:v>23.875910000000001</c:v>
                </c:pt>
                <c:pt idx="7718">
                  <c:v>23.88054</c:v>
                </c:pt>
                <c:pt idx="7719">
                  <c:v>23.885170000000002</c:v>
                </c:pt>
                <c:pt idx="7720">
                  <c:v>23.889799999999997</c:v>
                </c:pt>
                <c:pt idx="7721">
                  <c:v>23.89443</c:v>
                </c:pt>
                <c:pt idx="7722">
                  <c:v>23.899059999999999</c:v>
                </c:pt>
                <c:pt idx="7723">
                  <c:v>23.903680000000001</c:v>
                </c:pt>
                <c:pt idx="7724">
                  <c:v>23.90831</c:v>
                </c:pt>
                <c:pt idx="7725">
                  <c:v>23.912939999999999</c:v>
                </c:pt>
                <c:pt idx="7726">
                  <c:v>23.917569999999998</c:v>
                </c:pt>
                <c:pt idx="7727">
                  <c:v>23.9222</c:v>
                </c:pt>
                <c:pt idx="7728">
                  <c:v>23.926829999999999</c:v>
                </c:pt>
                <c:pt idx="7729">
                  <c:v>23.931460000000001</c:v>
                </c:pt>
                <c:pt idx="7730">
                  <c:v>23.93609</c:v>
                </c:pt>
                <c:pt idx="7731">
                  <c:v>23.940709999999999</c:v>
                </c:pt>
                <c:pt idx="7732">
                  <c:v>23.945339999999998</c:v>
                </c:pt>
                <c:pt idx="7733">
                  <c:v>23.94997</c:v>
                </c:pt>
                <c:pt idx="7734">
                  <c:v>23.954599999999999</c:v>
                </c:pt>
                <c:pt idx="7735">
                  <c:v>23.959230000000002</c:v>
                </c:pt>
                <c:pt idx="7736">
                  <c:v>23.96386</c:v>
                </c:pt>
                <c:pt idx="7737">
                  <c:v>23.968489999999999</c:v>
                </c:pt>
                <c:pt idx="7738">
                  <c:v>23.973120000000002</c:v>
                </c:pt>
                <c:pt idx="7739">
                  <c:v>23.97775</c:v>
                </c:pt>
                <c:pt idx="7740">
                  <c:v>23.982380000000003</c:v>
                </c:pt>
                <c:pt idx="7741">
                  <c:v>23.987009999999998</c:v>
                </c:pt>
                <c:pt idx="7742">
                  <c:v>23.99164</c:v>
                </c:pt>
                <c:pt idx="7743">
                  <c:v>23.996269999999999</c:v>
                </c:pt>
                <c:pt idx="7744">
                  <c:v>24.000899999999998</c:v>
                </c:pt>
                <c:pt idx="7745">
                  <c:v>24.005520000000001</c:v>
                </c:pt>
                <c:pt idx="7746">
                  <c:v>24.010159999999999</c:v>
                </c:pt>
                <c:pt idx="7747">
                  <c:v>24.014790000000001</c:v>
                </c:pt>
                <c:pt idx="7748">
                  <c:v>24.019410000000001</c:v>
                </c:pt>
                <c:pt idx="7749">
                  <c:v>24.024050000000003</c:v>
                </c:pt>
                <c:pt idx="7750">
                  <c:v>24.028680000000001</c:v>
                </c:pt>
                <c:pt idx="7751">
                  <c:v>24.033300000000001</c:v>
                </c:pt>
                <c:pt idx="7752">
                  <c:v>24.037929999999999</c:v>
                </c:pt>
                <c:pt idx="7753">
                  <c:v>24.042569999999998</c:v>
                </c:pt>
                <c:pt idx="7754">
                  <c:v>24.0472</c:v>
                </c:pt>
                <c:pt idx="7755">
                  <c:v>24.051829999999999</c:v>
                </c:pt>
                <c:pt idx="7756">
                  <c:v>24.056460000000001</c:v>
                </c:pt>
                <c:pt idx="7757">
                  <c:v>24.06109</c:v>
                </c:pt>
                <c:pt idx="7758">
                  <c:v>24.065719999999999</c:v>
                </c:pt>
                <c:pt idx="7759">
                  <c:v>24.070350000000001</c:v>
                </c:pt>
                <c:pt idx="7760">
                  <c:v>24.07498</c:v>
                </c:pt>
                <c:pt idx="7761">
                  <c:v>24.079610000000002</c:v>
                </c:pt>
                <c:pt idx="7762">
                  <c:v>24.084240000000001</c:v>
                </c:pt>
                <c:pt idx="7763">
                  <c:v>24.08887</c:v>
                </c:pt>
                <c:pt idx="7764">
                  <c:v>24.093499999999999</c:v>
                </c:pt>
                <c:pt idx="7765">
                  <c:v>24.098129999999998</c:v>
                </c:pt>
                <c:pt idx="7766">
                  <c:v>24.10276</c:v>
                </c:pt>
                <c:pt idx="7767">
                  <c:v>24.107389999999999</c:v>
                </c:pt>
                <c:pt idx="7768">
                  <c:v>24.112030000000001</c:v>
                </c:pt>
                <c:pt idx="7769">
                  <c:v>24.116660000000003</c:v>
                </c:pt>
                <c:pt idx="7770">
                  <c:v>24.121289999999998</c:v>
                </c:pt>
                <c:pt idx="7771">
                  <c:v>24.125919999999997</c:v>
                </c:pt>
                <c:pt idx="7772">
                  <c:v>24.130549999999999</c:v>
                </c:pt>
                <c:pt idx="7773">
                  <c:v>24.135179999999998</c:v>
                </c:pt>
                <c:pt idx="7774">
                  <c:v>24.139810000000001</c:v>
                </c:pt>
                <c:pt idx="7775">
                  <c:v>24.144439999999999</c:v>
                </c:pt>
                <c:pt idx="7776">
                  <c:v>24.149080000000001</c:v>
                </c:pt>
                <c:pt idx="7777">
                  <c:v>24.153709999999997</c:v>
                </c:pt>
                <c:pt idx="7778">
                  <c:v>24.158339999999999</c:v>
                </c:pt>
                <c:pt idx="7779">
                  <c:v>24.162969999999998</c:v>
                </c:pt>
                <c:pt idx="7780">
                  <c:v>24.1676</c:v>
                </c:pt>
                <c:pt idx="7781">
                  <c:v>24.172229999999999</c:v>
                </c:pt>
                <c:pt idx="7782">
                  <c:v>24.176870000000001</c:v>
                </c:pt>
                <c:pt idx="7783">
                  <c:v>24.181500000000003</c:v>
                </c:pt>
                <c:pt idx="7784">
                  <c:v>24.186129999999999</c:v>
                </c:pt>
                <c:pt idx="7785">
                  <c:v>24.190759999999997</c:v>
                </c:pt>
                <c:pt idx="7786">
                  <c:v>24.19539</c:v>
                </c:pt>
                <c:pt idx="7787">
                  <c:v>24.200019999999999</c:v>
                </c:pt>
                <c:pt idx="7788">
                  <c:v>24.204660000000001</c:v>
                </c:pt>
                <c:pt idx="7789">
                  <c:v>24.209290000000003</c:v>
                </c:pt>
                <c:pt idx="7790">
                  <c:v>24.213920000000002</c:v>
                </c:pt>
                <c:pt idx="7791">
                  <c:v>24.218549999999997</c:v>
                </c:pt>
                <c:pt idx="7792">
                  <c:v>24.223189999999999</c:v>
                </c:pt>
                <c:pt idx="7793">
                  <c:v>24.227820000000001</c:v>
                </c:pt>
                <c:pt idx="7794">
                  <c:v>24.23245</c:v>
                </c:pt>
                <c:pt idx="7795">
                  <c:v>24.237080000000002</c:v>
                </c:pt>
                <c:pt idx="7796">
                  <c:v>24.241720000000001</c:v>
                </c:pt>
                <c:pt idx="7797">
                  <c:v>24.24635</c:v>
                </c:pt>
                <c:pt idx="7798">
                  <c:v>24.250979999999998</c:v>
                </c:pt>
                <c:pt idx="7799">
                  <c:v>24.255610000000001</c:v>
                </c:pt>
                <c:pt idx="7800">
                  <c:v>24.260249999999999</c:v>
                </c:pt>
                <c:pt idx="7801">
                  <c:v>24.264879999999998</c:v>
                </c:pt>
                <c:pt idx="7802">
                  <c:v>24.26951</c:v>
                </c:pt>
                <c:pt idx="7803">
                  <c:v>24.274150000000002</c:v>
                </c:pt>
                <c:pt idx="7804">
                  <c:v>24.278780000000001</c:v>
                </c:pt>
                <c:pt idx="7805">
                  <c:v>24.28341</c:v>
                </c:pt>
                <c:pt idx="7806">
                  <c:v>24.288049999999998</c:v>
                </c:pt>
                <c:pt idx="7807">
                  <c:v>24.292680000000001</c:v>
                </c:pt>
                <c:pt idx="7808">
                  <c:v>24.29731</c:v>
                </c:pt>
                <c:pt idx="7809">
                  <c:v>24.301940000000002</c:v>
                </c:pt>
                <c:pt idx="7810">
                  <c:v>24.30658</c:v>
                </c:pt>
                <c:pt idx="7811">
                  <c:v>24.311209999999999</c:v>
                </c:pt>
                <c:pt idx="7812">
                  <c:v>24.315850000000001</c:v>
                </c:pt>
                <c:pt idx="7813">
                  <c:v>24.32048</c:v>
                </c:pt>
                <c:pt idx="7814">
                  <c:v>24.325110000000002</c:v>
                </c:pt>
                <c:pt idx="7815">
                  <c:v>24.329750000000001</c:v>
                </c:pt>
                <c:pt idx="7816">
                  <c:v>24.334379999999999</c:v>
                </c:pt>
                <c:pt idx="7817">
                  <c:v>24.339010000000002</c:v>
                </c:pt>
                <c:pt idx="7818">
                  <c:v>24.34365</c:v>
                </c:pt>
                <c:pt idx="7819">
                  <c:v>24.348279999999999</c:v>
                </c:pt>
                <c:pt idx="7820">
                  <c:v>24.352920000000001</c:v>
                </c:pt>
                <c:pt idx="7821">
                  <c:v>24.35755</c:v>
                </c:pt>
                <c:pt idx="7822">
                  <c:v>24.362180000000002</c:v>
                </c:pt>
                <c:pt idx="7823">
                  <c:v>24.366820000000001</c:v>
                </c:pt>
                <c:pt idx="7824">
                  <c:v>24.371449999999999</c:v>
                </c:pt>
                <c:pt idx="7825">
                  <c:v>24.376089999999998</c:v>
                </c:pt>
                <c:pt idx="7826">
                  <c:v>24.38072</c:v>
                </c:pt>
                <c:pt idx="7827">
                  <c:v>24.385349999999999</c:v>
                </c:pt>
                <c:pt idx="7828">
                  <c:v>24.389990000000001</c:v>
                </c:pt>
                <c:pt idx="7829">
                  <c:v>24.39462</c:v>
                </c:pt>
                <c:pt idx="7830">
                  <c:v>24.399259999999998</c:v>
                </c:pt>
                <c:pt idx="7831">
                  <c:v>24.403890000000001</c:v>
                </c:pt>
                <c:pt idx="7832">
                  <c:v>24.408530000000003</c:v>
                </c:pt>
                <c:pt idx="7833">
                  <c:v>24.413160000000001</c:v>
                </c:pt>
                <c:pt idx="7834">
                  <c:v>24.4178</c:v>
                </c:pt>
                <c:pt idx="7835">
                  <c:v>24.422429999999999</c:v>
                </c:pt>
                <c:pt idx="7836">
                  <c:v>24.427069999999997</c:v>
                </c:pt>
                <c:pt idx="7837">
                  <c:v>24.431699999999999</c:v>
                </c:pt>
                <c:pt idx="7838">
                  <c:v>24.436340000000001</c:v>
                </c:pt>
                <c:pt idx="7839">
                  <c:v>24.44097</c:v>
                </c:pt>
                <c:pt idx="7840">
                  <c:v>24.445609999999999</c:v>
                </c:pt>
                <c:pt idx="7841">
                  <c:v>24.450240000000001</c:v>
                </c:pt>
                <c:pt idx="7842">
                  <c:v>24.454879999999999</c:v>
                </c:pt>
                <c:pt idx="7843">
                  <c:v>24.459510000000002</c:v>
                </c:pt>
                <c:pt idx="7844">
                  <c:v>24.46415</c:v>
                </c:pt>
                <c:pt idx="7845">
                  <c:v>24.468779999999999</c:v>
                </c:pt>
                <c:pt idx="7846">
                  <c:v>24.473420000000001</c:v>
                </c:pt>
                <c:pt idx="7847">
                  <c:v>24.47805</c:v>
                </c:pt>
                <c:pt idx="7848">
                  <c:v>24.482690000000002</c:v>
                </c:pt>
                <c:pt idx="7849">
                  <c:v>24.48732</c:v>
                </c:pt>
                <c:pt idx="7850">
                  <c:v>24.491959999999999</c:v>
                </c:pt>
                <c:pt idx="7851">
                  <c:v>24.496589999999998</c:v>
                </c:pt>
                <c:pt idx="7852">
                  <c:v>24.50123</c:v>
                </c:pt>
                <c:pt idx="7853">
                  <c:v>24.505869999999998</c:v>
                </c:pt>
                <c:pt idx="7854">
                  <c:v>24.5105</c:v>
                </c:pt>
                <c:pt idx="7855">
                  <c:v>24.515140000000002</c:v>
                </c:pt>
                <c:pt idx="7856">
                  <c:v>24.519770000000001</c:v>
                </c:pt>
                <c:pt idx="7857">
                  <c:v>24.52441</c:v>
                </c:pt>
                <c:pt idx="7858">
                  <c:v>24.529050000000002</c:v>
                </c:pt>
                <c:pt idx="7859">
                  <c:v>24.53368</c:v>
                </c:pt>
                <c:pt idx="7860">
                  <c:v>24.538319999999999</c:v>
                </c:pt>
                <c:pt idx="7861">
                  <c:v>24.542950000000001</c:v>
                </c:pt>
                <c:pt idx="7862">
                  <c:v>24.54759</c:v>
                </c:pt>
                <c:pt idx="7863">
                  <c:v>24.552230000000002</c:v>
                </c:pt>
                <c:pt idx="7864">
                  <c:v>24.55686</c:v>
                </c:pt>
                <c:pt idx="7865">
                  <c:v>24.561499999999999</c:v>
                </c:pt>
                <c:pt idx="7866">
                  <c:v>24.566140000000001</c:v>
                </c:pt>
                <c:pt idx="7867">
                  <c:v>24.57077</c:v>
                </c:pt>
                <c:pt idx="7868">
                  <c:v>24.575409999999998</c:v>
                </c:pt>
                <c:pt idx="7869">
                  <c:v>24.58005</c:v>
                </c:pt>
                <c:pt idx="7870">
                  <c:v>24.584680000000002</c:v>
                </c:pt>
                <c:pt idx="7871">
                  <c:v>24.589320000000001</c:v>
                </c:pt>
                <c:pt idx="7872">
                  <c:v>24.593960000000003</c:v>
                </c:pt>
                <c:pt idx="7873">
                  <c:v>24.598590000000002</c:v>
                </c:pt>
                <c:pt idx="7874">
                  <c:v>24.60323</c:v>
                </c:pt>
                <c:pt idx="7875">
                  <c:v>24.607870000000002</c:v>
                </c:pt>
                <c:pt idx="7876">
                  <c:v>24.612500000000001</c:v>
                </c:pt>
                <c:pt idx="7877">
                  <c:v>24.617139999999999</c:v>
                </c:pt>
                <c:pt idx="7878">
                  <c:v>24.621780000000001</c:v>
                </c:pt>
                <c:pt idx="7879">
                  <c:v>24.62642</c:v>
                </c:pt>
                <c:pt idx="7880">
                  <c:v>24.631050000000002</c:v>
                </c:pt>
                <c:pt idx="7881">
                  <c:v>24.635689999999997</c:v>
                </c:pt>
                <c:pt idx="7882">
                  <c:v>24.640329999999999</c:v>
                </c:pt>
                <c:pt idx="7883">
                  <c:v>24.644969999999997</c:v>
                </c:pt>
                <c:pt idx="7884">
                  <c:v>24.6496</c:v>
                </c:pt>
                <c:pt idx="7885">
                  <c:v>24.654240000000001</c:v>
                </c:pt>
                <c:pt idx="7886">
                  <c:v>24.65888</c:v>
                </c:pt>
                <c:pt idx="7887">
                  <c:v>24.663520000000002</c:v>
                </c:pt>
                <c:pt idx="7888">
                  <c:v>24.668150000000001</c:v>
                </c:pt>
                <c:pt idx="7889">
                  <c:v>24.672789999999999</c:v>
                </c:pt>
                <c:pt idx="7890">
                  <c:v>24.677430000000001</c:v>
                </c:pt>
                <c:pt idx="7891">
                  <c:v>24.68207</c:v>
                </c:pt>
                <c:pt idx="7892">
                  <c:v>24.686699999999998</c:v>
                </c:pt>
                <c:pt idx="7893">
                  <c:v>24.69134</c:v>
                </c:pt>
                <c:pt idx="7894">
                  <c:v>24.695979999999999</c:v>
                </c:pt>
                <c:pt idx="7895">
                  <c:v>24.700620000000001</c:v>
                </c:pt>
                <c:pt idx="7896">
                  <c:v>24.705259999999999</c:v>
                </c:pt>
                <c:pt idx="7897">
                  <c:v>24.709890000000001</c:v>
                </c:pt>
                <c:pt idx="7898">
                  <c:v>24.71453</c:v>
                </c:pt>
                <c:pt idx="7899">
                  <c:v>24.719169999999998</c:v>
                </c:pt>
                <c:pt idx="7900">
                  <c:v>24.72381</c:v>
                </c:pt>
                <c:pt idx="7901">
                  <c:v>24.728449999999999</c:v>
                </c:pt>
                <c:pt idx="7902">
                  <c:v>24.733090000000001</c:v>
                </c:pt>
                <c:pt idx="7903">
                  <c:v>24.737719999999999</c:v>
                </c:pt>
                <c:pt idx="7904">
                  <c:v>24.742360000000001</c:v>
                </c:pt>
                <c:pt idx="7905">
                  <c:v>24.747</c:v>
                </c:pt>
                <c:pt idx="7906">
                  <c:v>24.751639999999998</c:v>
                </c:pt>
                <c:pt idx="7907">
                  <c:v>24.75628</c:v>
                </c:pt>
                <c:pt idx="7908">
                  <c:v>24.760919999999999</c:v>
                </c:pt>
                <c:pt idx="7909">
                  <c:v>24.765550000000001</c:v>
                </c:pt>
                <c:pt idx="7910">
                  <c:v>24.770189999999999</c:v>
                </c:pt>
                <c:pt idx="7911">
                  <c:v>24.774830000000001</c:v>
                </c:pt>
                <c:pt idx="7912">
                  <c:v>24.77947</c:v>
                </c:pt>
                <c:pt idx="7913">
                  <c:v>24.784110000000002</c:v>
                </c:pt>
                <c:pt idx="7914">
                  <c:v>24.788749999999997</c:v>
                </c:pt>
                <c:pt idx="7915">
                  <c:v>24.793389999999999</c:v>
                </c:pt>
                <c:pt idx="7916">
                  <c:v>24.798029999999997</c:v>
                </c:pt>
                <c:pt idx="7917">
                  <c:v>24.802669999999999</c:v>
                </c:pt>
                <c:pt idx="7918">
                  <c:v>24.807309999999998</c:v>
                </c:pt>
                <c:pt idx="7919">
                  <c:v>24.81195</c:v>
                </c:pt>
                <c:pt idx="7920">
                  <c:v>24.816589999999998</c:v>
                </c:pt>
                <c:pt idx="7921">
                  <c:v>24.82123</c:v>
                </c:pt>
                <c:pt idx="7922">
                  <c:v>24.825869999999998</c:v>
                </c:pt>
                <c:pt idx="7923">
                  <c:v>24.83051</c:v>
                </c:pt>
                <c:pt idx="7924">
                  <c:v>24.835149999999999</c:v>
                </c:pt>
                <c:pt idx="7925">
                  <c:v>24.839779999999998</c:v>
                </c:pt>
                <c:pt idx="7926">
                  <c:v>24.84442</c:v>
                </c:pt>
                <c:pt idx="7927">
                  <c:v>24.849059999999998</c:v>
                </c:pt>
                <c:pt idx="7928">
                  <c:v>24.8537</c:v>
                </c:pt>
                <c:pt idx="7929">
                  <c:v>24.858339999999998</c:v>
                </c:pt>
                <c:pt idx="7930">
                  <c:v>24.86298</c:v>
                </c:pt>
                <c:pt idx="7931">
                  <c:v>24.867619999999999</c:v>
                </c:pt>
                <c:pt idx="7932">
                  <c:v>24.872260000000001</c:v>
                </c:pt>
                <c:pt idx="7933">
                  <c:v>24.876899999999999</c:v>
                </c:pt>
                <c:pt idx="7934">
                  <c:v>24.881540000000001</c:v>
                </c:pt>
                <c:pt idx="7935">
                  <c:v>24.88618</c:v>
                </c:pt>
                <c:pt idx="7936">
                  <c:v>24.890820000000001</c:v>
                </c:pt>
                <c:pt idx="7937">
                  <c:v>24.89546</c:v>
                </c:pt>
                <c:pt idx="7938">
                  <c:v>24.900100000000002</c:v>
                </c:pt>
                <c:pt idx="7939">
                  <c:v>24.90474</c:v>
                </c:pt>
                <c:pt idx="7940">
                  <c:v>24.909379999999999</c:v>
                </c:pt>
                <c:pt idx="7941">
                  <c:v>24.91403</c:v>
                </c:pt>
                <c:pt idx="7942">
                  <c:v>24.918669999999999</c:v>
                </c:pt>
                <c:pt idx="7943">
                  <c:v>24.923310000000001</c:v>
                </c:pt>
                <c:pt idx="7944">
                  <c:v>24.927949999999999</c:v>
                </c:pt>
                <c:pt idx="7945">
                  <c:v>24.932590000000001</c:v>
                </c:pt>
                <c:pt idx="7946">
                  <c:v>24.93723</c:v>
                </c:pt>
                <c:pt idx="7947">
                  <c:v>24.941870000000002</c:v>
                </c:pt>
                <c:pt idx="7948">
                  <c:v>24.94651</c:v>
                </c:pt>
                <c:pt idx="7949">
                  <c:v>24.951149999999998</c:v>
                </c:pt>
                <c:pt idx="7950">
                  <c:v>24.955789999999997</c:v>
                </c:pt>
                <c:pt idx="7951">
                  <c:v>24.960429999999999</c:v>
                </c:pt>
                <c:pt idx="7952">
                  <c:v>24.96508</c:v>
                </c:pt>
                <c:pt idx="7953">
                  <c:v>24.969720000000002</c:v>
                </c:pt>
                <c:pt idx="7954">
                  <c:v>24.974360000000001</c:v>
                </c:pt>
                <c:pt idx="7955">
                  <c:v>24.979000000000003</c:v>
                </c:pt>
                <c:pt idx="7956">
                  <c:v>24.983640000000001</c:v>
                </c:pt>
                <c:pt idx="7957">
                  <c:v>24.988280000000003</c:v>
                </c:pt>
                <c:pt idx="7958">
                  <c:v>24.992919999999998</c:v>
                </c:pt>
                <c:pt idx="7959">
                  <c:v>24.99756</c:v>
                </c:pt>
                <c:pt idx="7960">
                  <c:v>25.002210000000002</c:v>
                </c:pt>
                <c:pt idx="7961">
                  <c:v>25.00685</c:v>
                </c:pt>
                <c:pt idx="7962">
                  <c:v>25.011490000000002</c:v>
                </c:pt>
                <c:pt idx="7963">
                  <c:v>25.01613</c:v>
                </c:pt>
                <c:pt idx="7964">
                  <c:v>25.020770000000002</c:v>
                </c:pt>
                <c:pt idx="7965">
                  <c:v>25.025410000000001</c:v>
                </c:pt>
                <c:pt idx="7966">
                  <c:v>25.030059999999999</c:v>
                </c:pt>
                <c:pt idx="7967">
                  <c:v>25.034700000000001</c:v>
                </c:pt>
                <c:pt idx="7968">
                  <c:v>25.039339999999999</c:v>
                </c:pt>
                <c:pt idx="7969">
                  <c:v>25.043980000000001</c:v>
                </c:pt>
                <c:pt idx="7970">
                  <c:v>25.04862</c:v>
                </c:pt>
                <c:pt idx="7971">
                  <c:v>25.053269999999998</c:v>
                </c:pt>
                <c:pt idx="7972">
                  <c:v>25.05791</c:v>
                </c:pt>
                <c:pt idx="7973">
                  <c:v>25.062549999999998</c:v>
                </c:pt>
                <c:pt idx="7974">
                  <c:v>25.06719</c:v>
                </c:pt>
                <c:pt idx="7975">
                  <c:v>25.071840000000002</c:v>
                </c:pt>
                <c:pt idx="7976">
                  <c:v>25.07648</c:v>
                </c:pt>
                <c:pt idx="7977">
                  <c:v>25.081119999999999</c:v>
                </c:pt>
                <c:pt idx="7978">
                  <c:v>25.085759999999997</c:v>
                </c:pt>
                <c:pt idx="7979">
                  <c:v>25.090399999999999</c:v>
                </c:pt>
                <c:pt idx="7980">
                  <c:v>25.095050000000001</c:v>
                </c:pt>
                <c:pt idx="7981">
                  <c:v>25.099690000000002</c:v>
                </c:pt>
                <c:pt idx="7982">
                  <c:v>25.104330000000001</c:v>
                </c:pt>
                <c:pt idx="7983">
                  <c:v>25.108970000000003</c:v>
                </c:pt>
                <c:pt idx="7984">
                  <c:v>25.113620000000001</c:v>
                </c:pt>
                <c:pt idx="7985">
                  <c:v>25.118259999999999</c:v>
                </c:pt>
                <c:pt idx="7986">
                  <c:v>25.122900000000001</c:v>
                </c:pt>
                <c:pt idx="7987">
                  <c:v>25.127549999999999</c:v>
                </c:pt>
                <c:pt idx="7988">
                  <c:v>25.132189999999998</c:v>
                </c:pt>
                <c:pt idx="7989">
                  <c:v>25.13683</c:v>
                </c:pt>
                <c:pt idx="7990">
                  <c:v>25.141480000000001</c:v>
                </c:pt>
                <c:pt idx="7991">
                  <c:v>25.14612</c:v>
                </c:pt>
                <c:pt idx="7992">
                  <c:v>25.150760000000002</c:v>
                </c:pt>
                <c:pt idx="7993">
                  <c:v>25.15541</c:v>
                </c:pt>
                <c:pt idx="7994">
                  <c:v>25.160049999999998</c:v>
                </c:pt>
                <c:pt idx="7995">
                  <c:v>25.16469</c:v>
                </c:pt>
                <c:pt idx="7996">
                  <c:v>25.169339999999998</c:v>
                </c:pt>
                <c:pt idx="7997">
                  <c:v>25.17398</c:v>
                </c:pt>
                <c:pt idx="7998">
                  <c:v>25.178619999999999</c:v>
                </c:pt>
                <c:pt idx="7999">
                  <c:v>25.18327</c:v>
                </c:pt>
                <c:pt idx="8000">
                  <c:v>25.187910000000002</c:v>
                </c:pt>
                <c:pt idx="8001">
                  <c:v>25.192550000000001</c:v>
                </c:pt>
                <c:pt idx="8002">
                  <c:v>25.197199999999999</c:v>
                </c:pt>
                <c:pt idx="8003">
                  <c:v>25.201840000000001</c:v>
                </c:pt>
                <c:pt idx="8004">
                  <c:v>25.206490000000002</c:v>
                </c:pt>
                <c:pt idx="8005">
                  <c:v>25.211130000000001</c:v>
                </c:pt>
                <c:pt idx="8006">
                  <c:v>25.215769999999999</c:v>
                </c:pt>
                <c:pt idx="8007">
                  <c:v>25.220420000000001</c:v>
                </c:pt>
                <c:pt idx="8008">
                  <c:v>25.225059999999999</c:v>
                </c:pt>
                <c:pt idx="8009">
                  <c:v>25.229709999999997</c:v>
                </c:pt>
                <c:pt idx="8010">
                  <c:v>25.234349999999999</c:v>
                </c:pt>
                <c:pt idx="8011">
                  <c:v>25.238989999999998</c:v>
                </c:pt>
                <c:pt idx="8012">
                  <c:v>25.243640000000003</c:v>
                </c:pt>
                <c:pt idx="8013">
                  <c:v>25.248280000000001</c:v>
                </c:pt>
                <c:pt idx="8014">
                  <c:v>25.252929999999999</c:v>
                </c:pt>
                <c:pt idx="8015">
                  <c:v>25.257570000000001</c:v>
                </c:pt>
                <c:pt idx="8016">
                  <c:v>25.26221</c:v>
                </c:pt>
                <c:pt idx="8017">
                  <c:v>25.266859999999998</c:v>
                </c:pt>
                <c:pt idx="8018">
                  <c:v>25.2715</c:v>
                </c:pt>
                <c:pt idx="8019">
                  <c:v>25.276150000000001</c:v>
                </c:pt>
                <c:pt idx="8020">
                  <c:v>25.28079</c:v>
                </c:pt>
                <c:pt idx="8021">
                  <c:v>25.285439999999998</c:v>
                </c:pt>
                <c:pt idx="8022">
                  <c:v>25.29008</c:v>
                </c:pt>
                <c:pt idx="8023">
                  <c:v>25.294730000000001</c:v>
                </c:pt>
                <c:pt idx="8024">
                  <c:v>25.299370000000003</c:v>
                </c:pt>
                <c:pt idx="8025">
                  <c:v>25.304020000000001</c:v>
                </c:pt>
                <c:pt idx="8026">
                  <c:v>25.30866</c:v>
                </c:pt>
                <c:pt idx="8027">
                  <c:v>25.313309999999998</c:v>
                </c:pt>
                <c:pt idx="8028">
                  <c:v>25.31795</c:v>
                </c:pt>
                <c:pt idx="8029">
                  <c:v>25.322600000000001</c:v>
                </c:pt>
                <c:pt idx="8030">
                  <c:v>25.32724</c:v>
                </c:pt>
                <c:pt idx="8031">
                  <c:v>25.331889999999998</c:v>
                </c:pt>
                <c:pt idx="8032">
                  <c:v>25.33653</c:v>
                </c:pt>
                <c:pt idx="8033">
                  <c:v>25.341180000000001</c:v>
                </c:pt>
                <c:pt idx="8034">
                  <c:v>25.34582</c:v>
                </c:pt>
                <c:pt idx="8035">
                  <c:v>25.350470000000001</c:v>
                </c:pt>
                <c:pt idx="8036">
                  <c:v>25.355119999999999</c:v>
                </c:pt>
                <c:pt idx="8037">
                  <c:v>25.359759999999998</c:v>
                </c:pt>
                <c:pt idx="8038">
                  <c:v>25.364409999999999</c:v>
                </c:pt>
                <c:pt idx="8039">
                  <c:v>25.369050000000001</c:v>
                </c:pt>
                <c:pt idx="8040">
                  <c:v>25.373699999999999</c:v>
                </c:pt>
                <c:pt idx="8041">
                  <c:v>25.378339999999998</c:v>
                </c:pt>
                <c:pt idx="8042">
                  <c:v>25.382989999999999</c:v>
                </c:pt>
                <c:pt idx="8043">
                  <c:v>25.387640000000001</c:v>
                </c:pt>
                <c:pt idx="8044">
                  <c:v>25.39228</c:v>
                </c:pt>
                <c:pt idx="8045">
                  <c:v>25.396930000000001</c:v>
                </c:pt>
                <c:pt idx="8046">
                  <c:v>25.40157</c:v>
                </c:pt>
                <c:pt idx="8047">
                  <c:v>25.406220000000001</c:v>
                </c:pt>
                <c:pt idx="8048">
                  <c:v>25.41086</c:v>
                </c:pt>
                <c:pt idx="8049">
                  <c:v>25.415509999999998</c:v>
                </c:pt>
                <c:pt idx="8050">
                  <c:v>25.420159999999999</c:v>
                </c:pt>
                <c:pt idx="8051">
                  <c:v>25.424800000000001</c:v>
                </c:pt>
                <c:pt idx="8052">
                  <c:v>25.429449999999999</c:v>
                </c:pt>
                <c:pt idx="8053">
                  <c:v>25.434100000000001</c:v>
                </c:pt>
                <c:pt idx="8054">
                  <c:v>25.438740000000003</c:v>
                </c:pt>
                <c:pt idx="8055">
                  <c:v>25.443390000000001</c:v>
                </c:pt>
                <c:pt idx="8056">
                  <c:v>25.448040000000002</c:v>
                </c:pt>
                <c:pt idx="8057">
                  <c:v>25.452679999999997</c:v>
                </c:pt>
                <c:pt idx="8058">
                  <c:v>25.457329999999999</c:v>
                </c:pt>
                <c:pt idx="8059">
                  <c:v>25.461979999999997</c:v>
                </c:pt>
                <c:pt idx="8060">
                  <c:v>25.466619999999999</c:v>
                </c:pt>
                <c:pt idx="8061">
                  <c:v>25.471270000000001</c:v>
                </c:pt>
                <c:pt idx="8062">
                  <c:v>25.475919999999999</c:v>
                </c:pt>
                <c:pt idx="8063">
                  <c:v>25.480560000000001</c:v>
                </c:pt>
                <c:pt idx="8064">
                  <c:v>25.485210000000002</c:v>
                </c:pt>
                <c:pt idx="8065">
                  <c:v>25.48986</c:v>
                </c:pt>
                <c:pt idx="8066">
                  <c:v>25.494499999999999</c:v>
                </c:pt>
                <c:pt idx="8067">
                  <c:v>25.49915</c:v>
                </c:pt>
                <c:pt idx="8068">
                  <c:v>25.503800000000002</c:v>
                </c:pt>
                <c:pt idx="8069">
                  <c:v>25.50844</c:v>
                </c:pt>
                <c:pt idx="8070">
                  <c:v>25.513089999999998</c:v>
                </c:pt>
                <c:pt idx="8071">
                  <c:v>25.51774</c:v>
                </c:pt>
                <c:pt idx="8072">
                  <c:v>25.522389999999998</c:v>
                </c:pt>
                <c:pt idx="8073">
                  <c:v>25.52703</c:v>
                </c:pt>
                <c:pt idx="8074">
                  <c:v>25.531680000000001</c:v>
                </c:pt>
                <c:pt idx="8075">
                  <c:v>25.53633</c:v>
                </c:pt>
                <c:pt idx="8076">
                  <c:v>25.540980000000001</c:v>
                </c:pt>
                <c:pt idx="8077">
                  <c:v>25.545629999999999</c:v>
                </c:pt>
                <c:pt idx="8078">
                  <c:v>25.550270000000001</c:v>
                </c:pt>
                <c:pt idx="8079">
                  <c:v>25.554919999999999</c:v>
                </c:pt>
                <c:pt idx="8080">
                  <c:v>25.559570000000001</c:v>
                </c:pt>
                <c:pt idx="8081">
                  <c:v>25.564219999999999</c:v>
                </c:pt>
                <c:pt idx="8082">
                  <c:v>25.568859999999997</c:v>
                </c:pt>
                <c:pt idx="8083">
                  <c:v>25.573510000000002</c:v>
                </c:pt>
                <c:pt idx="8084">
                  <c:v>25.57816</c:v>
                </c:pt>
                <c:pt idx="8085">
                  <c:v>25.582810000000002</c:v>
                </c:pt>
                <c:pt idx="8086">
                  <c:v>25.58745</c:v>
                </c:pt>
                <c:pt idx="8087">
                  <c:v>25.592099999999999</c:v>
                </c:pt>
                <c:pt idx="8088">
                  <c:v>25.59675</c:v>
                </c:pt>
                <c:pt idx="8089">
                  <c:v>25.601399999999998</c:v>
                </c:pt>
                <c:pt idx="8090">
                  <c:v>25.606050000000003</c:v>
                </c:pt>
                <c:pt idx="8091">
                  <c:v>25.610700000000001</c:v>
                </c:pt>
                <c:pt idx="8092">
                  <c:v>25.61534</c:v>
                </c:pt>
                <c:pt idx="8093">
                  <c:v>25.619989999999998</c:v>
                </c:pt>
                <c:pt idx="8094">
                  <c:v>25.624639999999999</c:v>
                </c:pt>
                <c:pt idx="8095">
                  <c:v>25.629289999999997</c:v>
                </c:pt>
                <c:pt idx="8096">
                  <c:v>25.633940000000003</c:v>
                </c:pt>
                <c:pt idx="8097">
                  <c:v>25.638590000000001</c:v>
                </c:pt>
                <c:pt idx="8098">
                  <c:v>25.643240000000002</c:v>
                </c:pt>
                <c:pt idx="8099">
                  <c:v>25.647880000000001</c:v>
                </c:pt>
                <c:pt idx="8100">
                  <c:v>25.652529999999999</c:v>
                </c:pt>
                <c:pt idx="8101">
                  <c:v>25.65718</c:v>
                </c:pt>
                <c:pt idx="8102">
                  <c:v>25.661829999999998</c:v>
                </c:pt>
                <c:pt idx="8103">
                  <c:v>25.66648</c:v>
                </c:pt>
                <c:pt idx="8104">
                  <c:v>25.671130000000002</c:v>
                </c:pt>
                <c:pt idx="8105">
                  <c:v>25.67578</c:v>
                </c:pt>
                <c:pt idx="8106">
                  <c:v>25.680430000000001</c:v>
                </c:pt>
                <c:pt idx="8107">
                  <c:v>25.685079999999999</c:v>
                </c:pt>
                <c:pt idx="8108">
                  <c:v>25.689719999999998</c:v>
                </c:pt>
                <c:pt idx="8109">
                  <c:v>25.694370000000003</c:v>
                </c:pt>
                <c:pt idx="8110">
                  <c:v>25.699020000000001</c:v>
                </c:pt>
                <c:pt idx="8111">
                  <c:v>25.703670000000002</c:v>
                </c:pt>
                <c:pt idx="8112">
                  <c:v>25.708320000000001</c:v>
                </c:pt>
                <c:pt idx="8113">
                  <c:v>25.712970000000002</c:v>
                </c:pt>
                <c:pt idx="8114">
                  <c:v>25.71762</c:v>
                </c:pt>
                <c:pt idx="8115">
                  <c:v>25.722269999999998</c:v>
                </c:pt>
                <c:pt idx="8116">
                  <c:v>25.72692</c:v>
                </c:pt>
                <c:pt idx="8117">
                  <c:v>25.731569999999998</c:v>
                </c:pt>
                <c:pt idx="8118">
                  <c:v>25.736219999999999</c:v>
                </c:pt>
                <c:pt idx="8119">
                  <c:v>25.740869999999997</c:v>
                </c:pt>
                <c:pt idx="8120">
                  <c:v>25.745520000000003</c:v>
                </c:pt>
                <c:pt idx="8121">
                  <c:v>25.750170000000001</c:v>
                </c:pt>
                <c:pt idx="8122">
                  <c:v>25.754820000000002</c:v>
                </c:pt>
                <c:pt idx="8123">
                  <c:v>25.75947</c:v>
                </c:pt>
                <c:pt idx="8124">
                  <c:v>25.764120000000002</c:v>
                </c:pt>
                <c:pt idx="8125">
                  <c:v>25.76877</c:v>
                </c:pt>
                <c:pt idx="8126">
                  <c:v>25.773419999999998</c:v>
                </c:pt>
                <c:pt idx="8127">
                  <c:v>25.77807</c:v>
                </c:pt>
                <c:pt idx="8128">
                  <c:v>25.782719999999998</c:v>
                </c:pt>
                <c:pt idx="8129">
                  <c:v>25.787369999999999</c:v>
                </c:pt>
                <c:pt idx="8130">
                  <c:v>25.792019999999997</c:v>
                </c:pt>
                <c:pt idx="8131">
                  <c:v>25.796670000000002</c:v>
                </c:pt>
                <c:pt idx="8132">
                  <c:v>25.80132</c:v>
                </c:pt>
                <c:pt idx="8133">
                  <c:v>25.805970000000002</c:v>
                </c:pt>
                <c:pt idx="8134">
                  <c:v>25.81062</c:v>
                </c:pt>
                <c:pt idx="8135">
                  <c:v>25.815270000000002</c:v>
                </c:pt>
                <c:pt idx="8136">
                  <c:v>25.81992</c:v>
                </c:pt>
                <c:pt idx="8137">
                  <c:v>25.824570000000001</c:v>
                </c:pt>
                <c:pt idx="8138">
                  <c:v>25.829219999999999</c:v>
                </c:pt>
                <c:pt idx="8139">
                  <c:v>25.833869999999997</c:v>
                </c:pt>
                <c:pt idx="8140">
                  <c:v>25.838519999999999</c:v>
                </c:pt>
                <c:pt idx="8141">
                  <c:v>25.84318</c:v>
                </c:pt>
                <c:pt idx="8142">
                  <c:v>25.847829999999998</c:v>
                </c:pt>
                <c:pt idx="8143">
                  <c:v>25.85248</c:v>
                </c:pt>
                <c:pt idx="8144">
                  <c:v>25.857129999999998</c:v>
                </c:pt>
                <c:pt idx="8145">
                  <c:v>25.86178</c:v>
                </c:pt>
                <c:pt idx="8146">
                  <c:v>25.866429999999998</c:v>
                </c:pt>
                <c:pt idx="8147">
                  <c:v>25.871080000000003</c:v>
                </c:pt>
                <c:pt idx="8148">
                  <c:v>25.875730000000001</c:v>
                </c:pt>
                <c:pt idx="8149">
                  <c:v>25.880380000000002</c:v>
                </c:pt>
                <c:pt idx="8150">
                  <c:v>25.88504</c:v>
                </c:pt>
                <c:pt idx="8151">
                  <c:v>25.889690000000002</c:v>
                </c:pt>
                <c:pt idx="8152">
                  <c:v>25.89434</c:v>
                </c:pt>
                <c:pt idx="8153">
                  <c:v>25.898990000000001</c:v>
                </c:pt>
                <c:pt idx="8154">
                  <c:v>25.903639999999999</c:v>
                </c:pt>
                <c:pt idx="8155">
                  <c:v>25.908290000000001</c:v>
                </c:pt>
                <c:pt idx="8156">
                  <c:v>25.912939999999999</c:v>
                </c:pt>
                <c:pt idx="8157">
                  <c:v>25.9176</c:v>
                </c:pt>
                <c:pt idx="8158">
                  <c:v>25.922250000000002</c:v>
                </c:pt>
                <c:pt idx="8159">
                  <c:v>25.9269</c:v>
                </c:pt>
                <c:pt idx="8160">
                  <c:v>25.931550000000001</c:v>
                </c:pt>
                <c:pt idx="8161">
                  <c:v>25.936199999999999</c:v>
                </c:pt>
                <c:pt idx="8162">
                  <c:v>25.940850000000001</c:v>
                </c:pt>
                <c:pt idx="8163">
                  <c:v>25.945510000000002</c:v>
                </c:pt>
                <c:pt idx="8164">
                  <c:v>25.95016</c:v>
                </c:pt>
                <c:pt idx="8165">
                  <c:v>25.954809999999998</c:v>
                </c:pt>
                <c:pt idx="8166">
                  <c:v>25.95946</c:v>
                </c:pt>
                <c:pt idx="8167">
                  <c:v>25.964109999999998</c:v>
                </c:pt>
                <c:pt idx="8168">
                  <c:v>25.968769999999999</c:v>
                </c:pt>
                <c:pt idx="8169">
                  <c:v>25.973420000000001</c:v>
                </c:pt>
                <c:pt idx="8170">
                  <c:v>25.978069999999999</c:v>
                </c:pt>
                <c:pt idx="8171">
                  <c:v>25.98272</c:v>
                </c:pt>
                <c:pt idx="8172">
                  <c:v>25.987380000000002</c:v>
                </c:pt>
                <c:pt idx="8173">
                  <c:v>25.99203</c:v>
                </c:pt>
                <c:pt idx="8174">
                  <c:v>25.996680000000001</c:v>
                </c:pt>
                <c:pt idx="8175">
                  <c:v>26.001329999999999</c:v>
                </c:pt>
                <c:pt idx="8176">
                  <c:v>26.005990000000001</c:v>
                </c:pt>
                <c:pt idx="8177">
                  <c:v>26.010640000000002</c:v>
                </c:pt>
                <c:pt idx="8178">
                  <c:v>26.01529</c:v>
                </c:pt>
                <c:pt idx="8179">
                  <c:v>26.019939999999998</c:v>
                </c:pt>
                <c:pt idx="8180">
                  <c:v>26.0246</c:v>
                </c:pt>
                <c:pt idx="8181">
                  <c:v>26.029250000000001</c:v>
                </c:pt>
                <c:pt idx="8182">
                  <c:v>26.033899999999999</c:v>
                </c:pt>
                <c:pt idx="8183">
                  <c:v>26.03856</c:v>
                </c:pt>
                <c:pt idx="8184">
                  <c:v>26.043210000000002</c:v>
                </c:pt>
                <c:pt idx="8185">
                  <c:v>26.04786</c:v>
                </c:pt>
                <c:pt idx="8186">
                  <c:v>26.052510000000002</c:v>
                </c:pt>
                <c:pt idx="8187">
                  <c:v>26.057169999999999</c:v>
                </c:pt>
                <c:pt idx="8188">
                  <c:v>26.061820000000001</c:v>
                </c:pt>
                <c:pt idx="8189">
                  <c:v>26.066470000000002</c:v>
                </c:pt>
                <c:pt idx="8190">
                  <c:v>26.07113</c:v>
                </c:pt>
                <c:pt idx="8191">
                  <c:v>26.075779999999998</c:v>
                </c:pt>
                <c:pt idx="8192">
                  <c:v>26.080430000000003</c:v>
                </c:pt>
                <c:pt idx="8193">
                  <c:v>26.085089999999997</c:v>
                </c:pt>
                <c:pt idx="8194">
                  <c:v>26.089739999999999</c:v>
                </c:pt>
                <c:pt idx="8195">
                  <c:v>26.094389999999997</c:v>
                </c:pt>
                <c:pt idx="8196">
                  <c:v>26.099049999999998</c:v>
                </c:pt>
                <c:pt idx="8197">
                  <c:v>26.1037</c:v>
                </c:pt>
                <c:pt idx="8198">
                  <c:v>26.108349999999998</c:v>
                </c:pt>
                <c:pt idx="8199">
                  <c:v>26.113009999999999</c:v>
                </c:pt>
                <c:pt idx="8200">
                  <c:v>26.117660000000001</c:v>
                </c:pt>
                <c:pt idx="8201">
                  <c:v>26.122309999999999</c:v>
                </c:pt>
                <c:pt idx="8202">
                  <c:v>26.12697</c:v>
                </c:pt>
                <c:pt idx="8203">
                  <c:v>26.131620000000002</c:v>
                </c:pt>
                <c:pt idx="8204">
                  <c:v>26.136280000000003</c:v>
                </c:pt>
                <c:pt idx="8205">
                  <c:v>26.140930000000001</c:v>
                </c:pt>
                <c:pt idx="8206">
                  <c:v>26.145580000000002</c:v>
                </c:pt>
                <c:pt idx="8207">
                  <c:v>26.15024</c:v>
                </c:pt>
                <c:pt idx="8208">
                  <c:v>26.154890000000002</c:v>
                </c:pt>
                <c:pt idx="8209">
                  <c:v>26.159549999999999</c:v>
                </c:pt>
                <c:pt idx="8210">
                  <c:v>26.164199999999997</c:v>
                </c:pt>
                <c:pt idx="8211">
                  <c:v>26.168849999999999</c:v>
                </c:pt>
                <c:pt idx="8212">
                  <c:v>26.17351</c:v>
                </c:pt>
                <c:pt idx="8213">
                  <c:v>26.178159999999998</c:v>
                </c:pt>
                <c:pt idx="8214">
                  <c:v>26.18282</c:v>
                </c:pt>
                <c:pt idx="8215">
                  <c:v>26.187470000000001</c:v>
                </c:pt>
                <c:pt idx="8216">
                  <c:v>26.192130000000002</c:v>
                </c:pt>
                <c:pt idx="8217">
                  <c:v>26.19678</c:v>
                </c:pt>
                <c:pt idx="8218">
                  <c:v>26.201439999999998</c:v>
                </c:pt>
                <c:pt idx="8219">
                  <c:v>26.20609</c:v>
                </c:pt>
                <c:pt idx="8220">
                  <c:v>26.210750000000001</c:v>
                </c:pt>
                <c:pt idx="8221">
                  <c:v>26.215399999999999</c:v>
                </c:pt>
                <c:pt idx="8222">
                  <c:v>26.22006</c:v>
                </c:pt>
                <c:pt idx="8223">
                  <c:v>26.224709999999998</c:v>
                </c:pt>
                <c:pt idx="8224">
                  <c:v>26.22936</c:v>
                </c:pt>
                <c:pt idx="8225">
                  <c:v>26.234020000000001</c:v>
                </c:pt>
                <c:pt idx="8226">
                  <c:v>26.238669999999999</c:v>
                </c:pt>
                <c:pt idx="8227">
                  <c:v>26.24333</c:v>
                </c:pt>
                <c:pt idx="8228">
                  <c:v>26.247989999999998</c:v>
                </c:pt>
                <c:pt idx="8229">
                  <c:v>26.25264</c:v>
                </c:pt>
                <c:pt idx="8230">
                  <c:v>26.257300000000001</c:v>
                </c:pt>
                <c:pt idx="8231">
                  <c:v>26.261949999999999</c:v>
                </c:pt>
                <c:pt idx="8232">
                  <c:v>26.26661</c:v>
                </c:pt>
                <c:pt idx="8233">
                  <c:v>26.271260000000002</c:v>
                </c:pt>
                <c:pt idx="8234">
                  <c:v>26.275920000000003</c:v>
                </c:pt>
                <c:pt idx="8235">
                  <c:v>26.280570000000001</c:v>
                </c:pt>
                <c:pt idx="8236">
                  <c:v>26.285229999999999</c:v>
                </c:pt>
                <c:pt idx="8237">
                  <c:v>26.28988</c:v>
                </c:pt>
                <c:pt idx="8238">
                  <c:v>26.294540000000001</c:v>
                </c:pt>
                <c:pt idx="8239">
                  <c:v>26.299189999999999</c:v>
                </c:pt>
                <c:pt idx="8240">
                  <c:v>26.303850000000001</c:v>
                </c:pt>
                <c:pt idx="8241">
                  <c:v>26.308499999999999</c:v>
                </c:pt>
                <c:pt idx="8242">
                  <c:v>26.31316</c:v>
                </c:pt>
                <c:pt idx="8243">
                  <c:v>26.317819999999998</c:v>
                </c:pt>
                <c:pt idx="8244">
                  <c:v>26.322469999999999</c:v>
                </c:pt>
                <c:pt idx="8245">
                  <c:v>26.32713</c:v>
                </c:pt>
                <c:pt idx="8246">
                  <c:v>26.331779999999998</c:v>
                </c:pt>
                <c:pt idx="8247">
                  <c:v>26.33644</c:v>
                </c:pt>
                <c:pt idx="8248">
                  <c:v>26.341100000000001</c:v>
                </c:pt>
                <c:pt idx="8249">
                  <c:v>26.345750000000002</c:v>
                </c:pt>
                <c:pt idx="8250">
                  <c:v>26.35041</c:v>
                </c:pt>
                <c:pt idx="8251">
                  <c:v>26.355070000000001</c:v>
                </c:pt>
                <c:pt idx="8252">
                  <c:v>26.359719999999999</c:v>
                </c:pt>
                <c:pt idx="8253">
                  <c:v>26.364380000000001</c:v>
                </c:pt>
                <c:pt idx="8254">
                  <c:v>26.369039999999998</c:v>
                </c:pt>
                <c:pt idx="8255">
                  <c:v>26.373690000000003</c:v>
                </c:pt>
                <c:pt idx="8256">
                  <c:v>26.378349999999998</c:v>
                </c:pt>
                <c:pt idx="8257">
                  <c:v>26.382999999999999</c:v>
                </c:pt>
                <c:pt idx="8258">
                  <c:v>26.38766</c:v>
                </c:pt>
                <c:pt idx="8259">
                  <c:v>26.392320000000002</c:v>
                </c:pt>
                <c:pt idx="8260">
                  <c:v>26.39697</c:v>
                </c:pt>
                <c:pt idx="8261">
                  <c:v>26.401629999999997</c:v>
                </c:pt>
                <c:pt idx="8262">
                  <c:v>26.406289999999998</c:v>
                </c:pt>
                <c:pt idx="8263">
                  <c:v>26.41094</c:v>
                </c:pt>
                <c:pt idx="8264">
                  <c:v>26.415600000000001</c:v>
                </c:pt>
                <c:pt idx="8265">
                  <c:v>26.420260000000003</c:v>
                </c:pt>
                <c:pt idx="8266">
                  <c:v>26.424910000000001</c:v>
                </c:pt>
                <c:pt idx="8267">
                  <c:v>26.429569999999998</c:v>
                </c:pt>
                <c:pt idx="8268">
                  <c:v>26.434229999999999</c:v>
                </c:pt>
                <c:pt idx="8269">
                  <c:v>26.438880000000001</c:v>
                </c:pt>
                <c:pt idx="8270">
                  <c:v>26.443540000000002</c:v>
                </c:pt>
                <c:pt idx="8271">
                  <c:v>26.4482</c:v>
                </c:pt>
                <c:pt idx="8272">
                  <c:v>26.452860000000001</c:v>
                </c:pt>
                <c:pt idx="8273">
                  <c:v>26.457509999999999</c:v>
                </c:pt>
                <c:pt idx="8274">
                  <c:v>26.46217</c:v>
                </c:pt>
                <c:pt idx="8275">
                  <c:v>26.466830000000002</c:v>
                </c:pt>
                <c:pt idx="8276">
                  <c:v>26.471489999999999</c:v>
                </c:pt>
                <c:pt idx="8277">
                  <c:v>26.476139999999997</c:v>
                </c:pt>
                <c:pt idx="8278">
                  <c:v>26.480799999999999</c:v>
                </c:pt>
                <c:pt idx="8279">
                  <c:v>26.48546</c:v>
                </c:pt>
                <c:pt idx="8280">
                  <c:v>26.490119999999997</c:v>
                </c:pt>
                <c:pt idx="8281">
                  <c:v>26.494770000000003</c:v>
                </c:pt>
                <c:pt idx="8282">
                  <c:v>26.49943</c:v>
                </c:pt>
                <c:pt idx="8283">
                  <c:v>26.504090000000001</c:v>
                </c:pt>
                <c:pt idx="8284">
                  <c:v>26.508750000000003</c:v>
                </c:pt>
                <c:pt idx="8285">
                  <c:v>26.51341</c:v>
                </c:pt>
                <c:pt idx="8286">
                  <c:v>26.518059999999998</c:v>
                </c:pt>
                <c:pt idx="8287">
                  <c:v>26.52272</c:v>
                </c:pt>
                <c:pt idx="8288">
                  <c:v>26.527380000000001</c:v>
                </c:pt>
                <c:pt idx="8289">
                  <c:v>26.532039999999999</c:v>
                </c:pt>
                <c:pt idx="8290">
                  <c:v>26.53669</c:v>
                </c:pt>
                <c:pt idx="8291">
                  <c:v>26.541349999999998</c:v>
                </c:pt>
                <c:pt idx="8292">
                  <c:v>26.546009999999999</c:v>
                </c:pt>
                <c:pt idx="8293">
                  <c:v>26.550669999999997</c:v>
                </c:pt>
                <c:pt idx="8294">
                  <c:v>26.555329999999998</c:v>
                </c:pt>
                <c:pt idx="8295">
                  <c:v>26.559979999999999</c:v>
                </c:pt>
                <c:pt idx="8296">
                  <c:v>26.564640000000001</c:v>
                </c:pt>
                <c:pt idx="8297">
                  <c:v>26.569300000000002</c:v>
                </c:pt>
                <c:pt idx="8298">
                  <c:v>26.57396</c:v>
                </c:pt>
                <c:pt idx="8299">
                  <c:v>26.578620000000001</c:v>
                </c:pt>
                <c:pt idx="8300">
                  <c:v>26.583280000000002</c:v>
                </c:pt>
                <c:pt idx="8301">
                  <c:v>26.58794</c:v>
                </c:pt>
                <c:pt idx="8302">
                  <c:v>26.592589999999998</c:v>
                </c:pt>
                <c:pt idx="8303">
                  <c:v>26.597249999999999</c:v>
                </c:pt>
                <c:pt idx="8304">
                  <c:v>26.60191</c:v>
                </c:pt>
                <c:pt idx="8305">
                  <c:v>26.606569999999998</c:v>
                </c:pt>
                <c:pt idx="8306">
                  <c:v>26.611229999999999</c:v>
                </c:pt>
                <c:pt idx="8307">
                  <c:v>26.61589</c:v>
                </c:pt>
                <c:pt idx="8308">
                  <c:v>26.620550000000001</c:v>
                </c:pt>
                <c:pt idx="8309">
                  <c:v>26.625209999999999</c:v>
                </c:pt>
                <c:pt idx="8310">
                  <c:v>26.62987</c:v>
                </c:pt>
                <c:pt idx="8311">
                  <c:v>26.634519999999998</c:v>
                </c:pt>
                <c:pt idx="8312">
                  <c:v>26.63918</c:v>
                </c:pt>
                <c:pt idx="8313">
                  <c:v>26.643839999999997</c:v>
                </c:pt>
                <c:pt idx="8314">
                  <c:v>26.648499999999999</c:v>
                </c:pt>
                <c:pt idx="8315">
                  <c:v>26.65316</c:v>
                </c:pt>
                <c:pt idx="8316">
                  <c:v>26.657819999999997</c:v>
                </c:pt>
                <c:pt idx="8317">
                  <c:v>26.662479999999999</c:v>
                </c:pt>
                <c:pt idx="8318">
                  <c:v>26.66714</c:v>
                </c:pt>
                <c:pt idx="8319">
                  <c:v>26.671799999999998</c:v>
                </c:pt>
                <c:pt idx="8320">
                  <c:v>26.676459999999999</c:v>
                </c:pt>
                <c:pt idx="8321">
                  <c:v>26.68112</c:v>
                </c:pt>
                <c:pt idx="8322">
                  <c:v>26.685779999999998</c:v>
                </c:pt>
                <c:pt idx="8323">
                  <c:v>26.690439999999999</c:v>
                </c:pt>
                <c:pt idx="8324">
                  <c:v>26.6951</c:v>
                </c:pt>
                <c:pt idx="8325">
                  <c:v>26.699759999999998</c:v>
                </c:pt>
                <c:pt idx="8326">
                  <c:v>26.704419999999999</c:v>
                </c:pt>
                <c:pt idx="8327">
                  <c:v>26.709070000000001</c:v>
                </c:pt>
                <c:pt idx="8328">
                  <c:v>26.713730000000002</c:v>
                </c:pt>
                <c:pt idx="8329">
                  <c:v>26.718390000000003</c:v>
                </c:pt>
                <c:pt idx="8330">
                  <c:v>26.72306</c:v>
                </c:pt>
                <c:pt idx="8331">
                  <c:v>26.727720000000001</c:v>
                </c:pt>
                <c:pt idx="8332">
                  <c:v>26.73237</c:v>
                </c:pt>
                <c:pt idx="8333">
                  <c:v>26.737029999999997</c:v>
                </c:pt>
                <c:pt idx="8334">
                  <c:v>26.741689999999998</c:v>
                </c:pt>
                <c:pt idx="8335">
                  <c:v>26.74635</c:v>
                </c:pt>
                <c:pt idx="8336">
                  <c:v>26.75102</c:v>
                </c:pt>
                <c:pt idx="8337">
                  <c:v>26.755680000000002</c:v>
                </c:pt>
                <c:pt idx="8338">
                  <c:v>26.760339999999999</c:v>
                </c:pt>
                <c:pt idx="8339">
                  <c:v>26.765000000000001</c:v>
                </c:pt>
                <c:pt idx="8340">
                  <c:v>26.769660000000002</c:v>
                </c:pt>
                <c:pt idx="8341">
                  <c:v>26.774319999999999</c:v>
                </c:pt>
                <c:pt idx="8342">
                  <c:v>26.778980000000001</c:v>
                </c:pt>
                <c:pt idx="8343">
                  <c:v>26.783640000000002</c:v>
                </c:pt>
                <c:pt idx="8344">
                  <c:v>26.7883</c:v>
                </c:pt>
                <c:pt idx="8345">
                  <c:v>26.792960000000001</c:v>
                </c:pt>
                <c:pt idx="8346">
                  <c:v>26.797620000000002</c:v>
                </c:pt>
                <c:pt idx="8347">
                  <c:v>26.80228</c:v>
                </c:pt>
                <c:pt idx="8348">
                  <c:v>26.806940000000001</c:v>
                </c:pt>
                <c:pt idx="8349">
                  <c:v>26.811600000000002</c:v>
                </c:pt>
                <c:pt idx="8350">
                  <c:v>26.81626</c:v>
                </c:pt>
                <c:pt idx="8351">
                  <c:v>26.820920000000001</c:v>
                </c:pt>
                <c:pt idx="8352">
                  <c:v>26.825580000000002</c:v>
                </c:pt>
                <c:pt idx="8353">
                  <c:v>26.830249999999999</c:v>
                </c:pt>
                <c:pt idx="8354">
                  <c:v>26.834910000000001</c:v>
                </c:pt>
                <c:pt idx="8355">
                  <c:v>26.839569999999998</c:v>
                </c:pt>
                <c:pt idx="8356">
                  <c:v>26.84423</c:v>
                </c:pt>
                <c:pt idx="8357">
                  <c:v>26.848890000000001</c:v>
                </c:pt>
                <c:pt idx="8358">
                  <c:v>26.853550000000002</c:v>
                </c:pt>
                <c:pt idx="8359">
                  <c:v>26.85821</c:v>
                </c:pt>
                <c:pt idx="8360">
                  <c:v>26.862870000000001</c:v>
                </c:pt>
                <c:pt idx="8361">
                  <c:v>26.867530000000002</c:v>
                </c:pt>
                <c:pt idx="8362">
                  <c:v>26.872199999999999</c:v>
                </c:pt>
                <c:pt idx="8363">
                  <c:v>26.876860000000001</c:v>
                </c:pt>
                <c:pt idx="8364">
                  <c:v>26.881519999999998</c:v>
                </c:pt>
                <c:pt idx="8365">
                  <c:v>26.88618</c:v>
                </c:pt>
                <c:pt idx="8366">
                  <c:v>26.890840000000001</c:v>
                </c:pt>
                <c:pt idx="8367">
                  <c:v>26.895499999999998</c:v>
                </c:pt>
                <c:pt idx="8368">
                  <c:v>26.900170000000003</c:v>
                </c:pt>
                <c:pt idx="8369">
                  <c:v>26.90483</c:v>
                </c:pt>
                <c:pt idx="8370">
                  <c:v>26.909490000000002</c:v>
                </c:pt>
                <c:pt idx="8371">
                  <c:v>26.914150000000003</c:v>
                </c:pt>
                <c:pt idx="8372">
                  <c:v>26.918810000000001</c:v>
                </c:pt>
                <c:pt idx="8373">
                  <c:v>26.923479999999998</c:v>
                </c:pt>
                <c:pt idx="8374">
                  <c:v>26.928139999999999</c:v>
                </c:pt>
                <c:pt idx="8375">
                  <c:v>26.9328</c:v>
                </c:pt>
                <c:pt idx="8376">
                  <c:v>26.937460000000002</c:v>
                </c:pt>
                <c:pt idx="8377">
                  <c:v>26.942119999999999</c:v>
                </c:pt>
                <c:pt idx="8378">
                  <c:v>26.94679</c:v>
                </c:pt>
                <c:pt idx="8379">
                  <c:v>26.951449999999998</c:v>
                </c:pt>
                <c:pt idx="8380">
                  <c:v>26.956109999999999</c:v>
                </c:pt>
                <c:pt idx="8381">
                  <c:v>26.96077</c:v>
                </c:pt>
                <c:pt idx="8382">
                  <c:v>26.965440000000001</c:v>
                </c:pt>
                <c:pt idx="8383">
                  <c:v>26.970099999999999</c:v>
                </c:pt>
                <c:pt idx="8384">
                  <c:v>26.97476</c:v>
                </c:pt>
                <c:pt idx="8385">
                  <c:v>26.979420000000001</c:v>
                </c:pt>
                <c:pt idx="8386">
                  <c:v>26.984080000000002</c:v>
                </c:pt>
                <c:pt idx="8387">
                  <c:v>26.98875</c:v>
                </c:pt>
                <c:pt idx="8388">
                  <c:v>26.993409999999997</c:v>
                </c:pt>
                <c:pt idx="8389">
                  <c:v>26.998069999999998</c:v>
                </c:pt>
                <c:pt idx="8390">
                  <c:v>27.002739999999999</c:v>
                </c:pt>
                <c:pt idx="8391">
                  <c:v>27.007400000000001</c:v>
                </c:pt>
                <c:pt idx="8392">
                  <c:v>27.012060000000002</c:v>
                </c:pt>
                <c:pt idx="8393">
                  <c:v>27.016719999999999</c:v>
                </c:pt>
                <c:pt idx="8394">
                  <c:v>27.02139</c:v>
                </c:pt>
                <c:pt idx="8395">
                  <c:v>27.026049999999998</c:v>
                </c:pt>
                <c:pt idx="8396">
                  <c:v>27.030709999999999</c:v>
                </c:pt>
                <c:pt idx="8397">
                  <c:v>27.03538</c:v>
                </c:pt>
                <c:pt idx="8398">
                  <c:v>27.040040000000001</c:v>
                </c:pt>
                <c:pt idx="8399">
                  <c:v>27.044700000000002</c:v>
                </c:pt>
                <c:pt idx="8400">
                  <c:v>27.04936</c:v>
                </c:pt>
                <c:pt idx="8401">
                  <c:v>27.054030000000001</c:v>
                </c:pt>
                <c:pt idx="8402">
                  <c:v>27.058689999999999</c:v>
                </c:pt>
                <c:pt idx="8403">
                  <c:v>27.06335</c:v>
                </c:pt>
                <c:pt idx="8404">
                  <c:v>27.068020000000001</c:v>
                </c:pt>
                <c:pt idx="8405">
                  <c:v>27.072679999999998</c:v>
                </c:pt>
                <c:pt idx="8406">
                  <c:v>27.077349999999999</c:v>
                </c:pt>
                <c:pt idx="8407">
                  <c:v>27.08201</c:v>
                </c:pt>
                <c:pt idx="8408">
                  <c:v>27.086670000000002</c:v>
                </c:pt>
                <c:pt idx="8409">
                  <c:v>27.091339999999999</c:v>
                </c:pt>
                <c:pt idx="8410">
                  <c:v>27.096</c:v>
                </c:pt>
                <c:pt idx="8411">
                  <c:v>27.100659999999998</c:v>
                </c:pt>
                <c:pt idx="8412">
                  <c:v>27.105330000000002</c:v>
                </c:pt>
                <c:pt idx="8413">
                  <c:v>27.10999</c:v>
                </c:pt>
                <c:pt idx="8414">
                  <c:v>27.114650000000001</c:v>
                </c:pt>
                <c:pt idx="8415">
                  <c:v>27.119319999999998</c:v>
                </c:pt>
                <c:pt idx="8416">
                  <c:v>27.12398</c:v>
                </c:pt>
                <c:pt idx="8417">
                  <c:v>27.12865</c:v>
                </c:pt>
                <c:pt idx="8418">
                  <c:v>27.133310000000002</c:v>
                </c:pt>
                <c:pt idx="8419">
                  <c:v>27.137969999999999</c:v>
                </c:pt>
                <c:pt idx="8420">
                  <c:v>27.14264</c:v>
                </c:pt>
                <c:pt idx="8421">
                  <c:v>27.147299999999998</c:v>
                </c:pt>
                <c:pt idx="8422">
                  <c:v>27.151970000000002</c:v>
                </c:pt>
                <c:pt idx="8423">
                  <c:v>27.15663</c:v>
                </c:pt>
                <c:pt idx="8424">
                  <c:v>27.161290000000001</c:v>
                </c:pt>
                <c:pt idx="8425">
                  <c:v>27.165959999999998</c:v>
                </c:pt>
                <c:pt idx="8426">
                  <c:v>27.17062</c:v>
                </c:pt>
                <c:pt idx="8427">
                  <c:v>27.17529</c:v>
                </c:pt>
                <c:pt idx="8428">
                  <c:v>27.179950000000002</c:v>
                </c:pt>
                <c:pt idx="8429">
                  <c:v>27.184619999999999</c:v>
                </c:pt>
                <c:pt idx="8430">
                  <c:v>27.18928</c:v>
                </c:pt>
                <c:pt idx="8431">
                  <c:v>27.193940000000001</c:v>
                </c:pt>
                <c:pt idx="8432">
                  <c:v>27.198610000000002</c:v>
                </c:pt>
                <c:pt idx="8433">
                  <c:v>27.203270000000003</c:v>
                </c:pt>
                <c:pt idx="8434">
                  <c:v>27.207940000000001</c:v>
                </c:pt>
                <c:pt idx="8435">
                  <c:v>27.212599999999998</c:v>
                </c:pt>
                <c:pt idx="8436">
                  <c:v>27.217269999999999</c:v>
                </c:pt>
                <c:pt idx="8437">
                  <c:v>27.221929999999997</c:v>
                </c:pt>
                <c:pt idx="8438">
                  <c:v>27.226600000000001</c:v>
                </c:pt>
                <c:pt idx="8439">
                  <c:v>27.231259999999999</c:v>
                </c:pt>
                <c:pt idx="8440">
                  <c:v>27.23593</c:v>
                </c:pt>
                <c:pt idx="8441">
                  <c:v>27.240589999999997</c:v>
                </c:pt>
                <c:pt idx="8442">
                  <c:v>27.245260000000002</c:v>
                </c:pt>
                <c:pt idx="8443">
                  <c:v>27.249919999999999</c:v>
                </c:pt>
                <c:pt idx="8444">
                  <c:v>27.25459</c:v>
                </c:pt>
                <c:pt idx="8445">
                  <c:v>27.259249999999998</c:v>
                </c:pt>
                <c:pt idx="8446">
                  <c:v>27.263919999999999</c:v>
                </c:pt>
                <c:pt idx="8447">
                  <c:v>27.26858</c:v>
                </c:pt>
                <c:pt idx="8448">
                  <c:v>27.273249999999997</c:v>
                </c:pt>
                <c:pt idx="8449">
                  <c:v>27.277920000000002</c:v>
                </c:pt>
                <c:pt idx="8450">
                  <c:v>27.282579999999999</c:v>
                </c:pt>
                <c:pt idx="8451">
                  <c:v>27.28725</c:v>
                </c:pt>
                <c:pt idx="8452">
                  <c:v>27.291909999999998</c:v>
                </c:pt>
                <c:pt idx="8453">
                  <c:v>27.296580000000002</c:v>
                </c:pt>
                <c:pt idx="8454">
                  <c:v>27.30124</c:v>
                </c:pt>
                <c:pt idx="8455">
                  <c:v>27.305910000000001</c:v>
                </c:pt>
                <c:pt idx="8456">
                  <c:v>27.310569999999998</c:v>
                </c:pt>
                <c:pt idx="8457">
                  <c:v>27.315239999999999</c:v>
                </c:pt>
                <c:pt idx="8458">
                  <c:v>27.31991</c:v>
                </c:pt>
                <c:pt idx="8459">
                  <c:v>27.324569999999998</c:v>
                </c:pt>
                <c:pt idx="8460">
                  <c:v>27.329240000000002</c:v>
                </c:pt>
                <c:pt idx="8461">
                  <c:v>27.3339</c:v>
                </c:pt>
                <c:pt idx="8462">
                  <c:v>27.338570000000001</c:v>
                </c:pt>
                <c:pt idx="8463">
                  <c:v>27.343240000000002</c:v>
                </c:pt>
                <c:pt idx="8464">
                  <c:v>27.347900000000003</c:v>
                </c:pt>
                <c:pt idx="8465">
                  <c:v>27.35257</c:v>
                </c:pt>
                <c:pt idx="8466">
                  <c:v>27.357230000000001</c:v>
                </c:pt>
                <c:pt idx="8467">
                  <c:v>27.361900000000002</c:v>
                </c:pt>
                <c:pt idx="8468">
                  <c:v>27.366569999999999</c:v>
                </c:pt>
                <c:pt idx="8469">
                  <c:v>27.371230000000001</c:v>
                </c:pt>
                <c:pt idx="8470">
                  <c:v>27.375900000000001</c:v>
                </c:pt>
                <c:pt idx="8471">
                  <c:v>27.380569999999999</c:v>
                </c:pt>
                <c:pt idx="8472">
                  <c:v>27.38523</c:v>
                </c:pt>
                <c:pt idx="8473">
                  <c:v>27.389899999999997</c:v>
                </c:pt>
                <c:pt idx="8474">
                  <c:v>27.394559999999998</c:v>
                </c:pt>
                <c:pt idx="8475">
                  <c:v>27.399229999999999</c:v>
                </c:pt>
                <c:pt idx="8476">
                  <c:v>27.4039</c:v>
                </c:pt>
                <c:pt idx="8477">
                  <c:v>27.408559999999998</c:v>
                </c:pt>
                <c:pt idx="8478">
                  <c:v>27.413229999999999</c:v>
                </c:pt>
                <c:pt idx="8479">
                  <c:v>27.417899999999999</c:v>
                </c:pt>
                <c:pt idx="8480">
                  <c:v>27.422559999999997</c:v>
                </c:pt>
                <c:pt idx="8481">
                  <c:v>27.427230000000002</c:v>
                </c:pt>
                <c:pt idx="8482">
                  <c:v>27.431899999999999</c:v>
                </c:pt>
                <c:pt idx="8483">
                  <c:v>27.43657</c:v>
                </c:pt>
                <c:pt idx="8484">
                  <c:v>27.441230000000001</c:v>
                </c:pt>
                <c:pt idx="8485">
                  <c:v>27.445899999999998</c:v>
                </c:pt>
                <c:pt idx="8486">
                  <c:v>27.450569999999999</c:v>
                </c:pt>
                <c:pt idx="8487">
                  <c:v>27.45523</c:v>
                </c:pt>
                <c:pt idx="8488">
                  <c:v>27.459899999999998</c:v>
                </c:pt>
                <c:pt idx="8489">
                  <c:v>27.464570000000002</c:v>
                </c:pt>
                <c:pt idx="8490">
                  <c:v>27.46923</c:v>
                </c:pt>
                <c:pt idx="8491">
                  <c:v>27.4739</c:v>
                </c:pt>
                <c:pt idx="8492">
                  <c:v>27.478570000000001</c:v>
                </c:pt>
                <c:pt idx="8493">
                  <c:v>27.483239999999999</c:v>
                </c:pt>
                <c:pt idx="8494">
                  <c:v>27.4879</c:v>
                </c:pt>
                <c:pt idx="8495">
                  <c:v>27.492570000000001</c:v>
                </c:pt>
                <c:pt idx="8496">
                  <c:v>27.497239999999998</c:v>
                </c:pt>
                <c:pt idx="8497">
                  <c:v>27.501910000000002</c:v>
                </c:pt>
                <c:pt idx="8498">
                  <c:v>27.50657</c:v>
                </c:pt>
                <c:pt idx="8499">
                  <c:v>27.511240000000001</c:v>
                </c:pt>
                <c:pt idx="8500">
                  <c:v>27.515910000000002</c:v>
                </c:pt>
                <c:pt idx="8501">
                  <c:v>27.520579999999999</c:v>
                </c:pt>
                <c:pt idx="8502">
                  <c:v>27.52524</c:v>
                </c:pt>
                <c:pt idx="8503">
                  <c:v>27.529910000000001</c:v>
                </c:pt>
                <c:pt idx="8504">
                  <c:v>27.534579999999998</c:v>
                </c:pt>
                <c:pt idx="8505">
                  <c:v>27.539250000000003</c:v>
                </c:pt>
                <c:pt idx="8506">
                  <c:v>27.54392</c:v>
                </c:pt>
                <c:pt idx="8507">
                  <c:v>27.548590000000001</c:v>
                </c:pt>
                <c:pt idx="8508">
                  <c:v>27.553250000000002</c:v>
                </c:pt>
                <c:pt idx="8509">
                  <c:v>27.557919999999999</c:v>
                </c:pt>
                <c:pt idx="8510">
                  <c:v>27.56259</c:v>
                </c:pt>
                <c:pt idx="8511">
                  <c:v>27.567260000000001</c:v>
                </c:pt>
                <c:pt idx="8512">
                  <c:v>27.571930000000002</c:v>
                </c:pt>
                <c:pt idx="8513">
                  <c:v>27.576590000000003</c:v>
                </c:pt>
                <c:pt idx="8514">
                  <c:v>27.58126</c:v>
                </c:pt>
                <c:pt idx="8515">
                  <c:v>27.585930000000001</c:v>
                </c:pt>
                <c:pt idx="8516">
                  <c:v>27.590599999999998</c:v>
                </c:pt>
                <c:pt idx="8517">
                  <c:v>27.595270000000003</c:v>
                </c:pt>
                <c:pt idx="8518">
                  <c:v>27.599930000000001</c:v>
                </c:pt>
                <c:pt idx="8519">
                  <c:v>27.604600000000001</c:v>
                </c:pt>
                <c:pt idx="8520">
                  <c:v>27.609270000000002</c:v>
                </c:pt>
                <c:pt idx="8521">
                  <c:v>27.613939999999999</c:v>
                </c:pt>
                <c:pt idx="8522">
                  <c:v>27.618609999999997</c:v>
                </c:pt>
                <c:pt idx="8523">
                  <c:v>27.623280000000001</c:v>
                </c:pt>
                <c:pt idx="8524">
                  <c:v>27.627949999999998</c:v>
                </c:pt>
                <c:pt idx="8525">
                  <c:v>27.632619999999999</c:v>
                </c:pt>
                <c:pt idx="8526">
                  <c:v>27.637280000000001</c:v>
                </c:pt>
                <c:pt idx="8527">
                  <c:v>27.641949999999998</c:v>
                </c:pt>
                <c:pt idx="8528">
                  <c:v>27.646619999999999</c:v>
                </c:pt>
                <c:pt idx="8529">
                  <c:v>27.651289999999999</c:v>
                </c:pt>
                <c:pt idx="8530">
                  <c:v>27.65596</c:v>
                </c:pt>
                <c:pt idx="8531">
                  <c:v>27.660629999999998</c:v>
                </c:pt>
                <c:pt idx="8532">
                  <c:v>27.665300000000002</c:v>
                </c:pt>
                <c:pt idx="8533">
                  <c:v>27.669969999999999</c:v>
                </c:pt>
                <c:pt idx="8534">
                  <c:v>27.67464</c:v>
                </c:pt>
                <c:pt idx="8535">
                  <c:v>27.679309999999997</c:v>
                </c:pt>
                <c:pt idx="8536">
                  <c:v>27.683980000000002</c:v>
                </c:pt>
                <c:pt idx="8537">
                  <c:v>27.688639999999999</c:v>
                </c:pt>
                <c:pt idx="8538">
                  <c:v>27.69331</c:v>
                </c:pt>
                <c:pt idx="8539">
                  <c:v>27.697980000000001</c:v>
                </c:pt>
                <c:pt idx="8540">
                  <c:v>27.702649999999998</c:v>
                </c:pt>
                <c:pt idx="8541">
                  <c:v>27.707319999999999</c:v>
                </c:pt>
                <c:pt idx="8542">
                  <c:v>27.71199</c:v>
                </c:pt>
                <c:pt idx="8543">
                  <c:v>27.716660000000001</c:v>
                </c:pt>
                <c:pt idx="8544">
                  <c:v>27.721329999999998</c:v>
                </c:pt>
                <c:pt idx="8545">
                  <c:v>27.725999999999999</c:v>
                </c:pt>
                <c:pt idx="8546">
                  <c:v>27.73067</c:v>
                </c:pt>
                <c:pt idx="8547">
                  <c:v>27.735340000000001</c:v>
                </c:pt>
                <c:pt idx="8548">
                  <c:v>27.740009999999998</c:v>
                </c:pt>
                <c:pt idx="8549">
                  <c:v>27.744680000000002</c:v>
                </c:pt>
                <c:pt idx="8550">
                  <c:v>27.74935</c:v>
                </c:pt>
                <c:pt idx="8551">
                  <c:v>27.754020000000001</c:v>
                </c:pt>
                <c:pt idx="8552">
                  <c:v>27.758689999999998</c:v>
                </c:pt>
                <c:pt idx="8553">
                  <c:v>27.763360000000002</c:v>
                </c:pt>
                <c:pt idx="8554">
                  <c:v>27.76803</c:v>
                </c:pt>
                <c:pt idx="8555">
                  <c:v>27.7727</c:v>
                </c:pt>
                <c:pt idx="8556">
                  <c:v>27.777369999999998</c:v>
                </c:pt>
                <c:pt idx="8557">
                  <c:v>27.782040000000002</c:v>
                </c:pt>
                <c:pt idx="8558">
                  <c:v>27.786709999999999</c:v>
                </c:pt>
                <c:pt idx="8559">
                  <c:v>27.79138</c:v>
                </c:pt>
                <c:pt idx="8560">
                  <c:v>27.796049999999997</c:v>
                </c:pt>
                <c:pt idx="8561">
                  <c:v>27.800720000000002</c:v>
                </c:pt>
                <c:pt idx="8562">
                  <c:v>27.805389999999999</c:v>
                </c:pt>
                <c:pt idx="8563">
                  <c:v>27.81006</c:v>
                </c:pt>
                <c:pt idx="8564">
                  <c:v>27.814730000000001</c:v>
                </c:pt>
                <c:pt idx="8565">
                  <c:v>27.819400000000002</c:v>
                </c:pt>
                <c:pt idx="8566">
                  <c:v>27.824069999999999</c:v>
                </c:pt>
                <c:pt idx="8567">
                  <c:v>27.82874</c:v>
                </c:pt>
                <c:pt idx="8568">
                  <c:v>27.833410000000001</c:v>
                </c:pt>
                <c:pt idx="8569">
                  <c:v>27.838080000000001</c:v>
                </c:pt>
                <c:pt idx="8570">
                  <c:v>27.842749999999999</c:v>
                </c:pt>
                <c:pt idx="8571">
                  <c:v>27.847429999999999</c:v>
                </c:pt>
                <c:pt idx="8572">
                  <c:v>27.8521</c:v>
                </c:pt>
                <c:pt idx="8573">
                  <c:v>27.856770000000001</c:v>
                </c:pt>
                <c:pt idx="8574">
                  <c:v>27.861440000000002</c:v>
                </c:pt>
                <c:pt idx="8575">
                  <c:v>27.866109999999999</c:v>
                </c:pt>
                <c:pt idx="8576">
                  <c:v>27.87078</c:v>
                </c:pt>
                <c:pt idx="8577">
                  <c:v>27.875450000000001</c:v>
                </c:pt>
                <c:pt idx="8578">
                  <c:v>27.880120000000002</c:v>
                </c:pt>
                <c:pt idx="8579">
                  <c:v>27.884789999999999</c:v>
                </c:pt>
                <c:pt idx="8580">
                  <c:v>27.88946</c:v>
                </c:pt>
                <c:pt idx="8581">
                  <c:v>27.89414</c:v>
                </c:pt>
                <c:pt idx="8582">
                  <c:v>27.898810000000001</c:v>
                </c:pt>
                <c:pt idx="8583">
                  <c:v>27.903480000000002</c:v>
                </c:pt>
                <c:pt idx="8584">
                  <c:v>27.908149999999999</c:v>
                </c:pt>
                <c:pt idx="8585">
                  <c:v>27.91282</c:v>
                </c:pt>
                <c:pt idx="8586">
                  <c:v>27.917490000000001</c:v>
                </c:pt>
                <c:pt idx="8587">
                  <c:v>27.922160000000002</c:v>
                </c:pt>
                <c:pt idx="8588">
                  <c:v>27.926840000000002</c:v>
                </c:pt>
                <c:pt idx="8589">
                  <c:v>27.931509999999999</c:v>
                </c:pt>
                <c:pt idx="8590">
                  <c:v>27.93618</c:v>
                </c:pt>
                <c:pt idx="8591">
                  <c:v>27.940850000000001</c:v>
                </c:pt>
                <c:pt idx="8592">
                  <c:v>27.945520000000002</c:v>
                </c:pt>
                <c:pt idx="8593">
                  <c:v>27.950189999999999</c:v>
                </c:pt>
                <c:pt idx="8594">
                  <c:v>27.95487</c:v>
                </c:pt>
                <c:pt idx="8595">
                  <c:v>27.959540000000001</c:v>
                </c:pt>
                <c:pt idx="8596">
                  <c:v>27.964210000000001</c:v>
                </c:pt>
                <c:pt idx="8597">
                  <c:v>27.968880000000002</c:v>
                </c:pt>
                <c:pt idx="8598">
                  <c:v>27.973549999999999</c:v>
                </c:pt>
                <c:pt idx="8599">
                  <c:v>27.97822</c:v>
                </c:pt>
                <c:pt idx="8600">
                  <c:v>27.982900000000001</c:v>
                </c:pt>
                <c:pt idx="8601">
                  <c:v>27.987569999999998</c:v>
                </c:pt>
                <c:pt idx="8602">
                  <c:v>27.992240000000002</c:v>
                </c:pt>
                <c:pt idx="8603">
                  <c:v>27.99691</c:v>
                </c:pt>
                <c:pt idx="8604">
                  <c:v>28.00159</c:v>
                </c:pt>
                <c:pt idx="8605">
                  <c:v>28.006260000000001</c:v>
                </c:pt>
                <c:pt idx="8606">
                  <c:v>28.010929999999998</c:v>
                </c:pt>
                <c:pt idx="8607">
                  <c:v>28.015600000000003</c:v>
                </c:pt>
                <c:pt idx="8608">
                  <c:v>28.02027</c:v>
                </c:pt>
                <c:pt idx="8609">
                  <c:v>28.02495</c:v>
                </c:pt>
                <c:pt idx="8610">
                  <c:v>28.029620000000001</c:v>
                </c:pt>
                <c:pt idx="8611">
                  <c:v>28.034289999999999</c:v>
                </c:pt>
                <c:pt idx="8612">
                  <c:v>28.038960000000003</c:v>
                </c:pt>
                <c:pt idx="8613">
                  <c:v>28.04364</c:v>
                </c:pt>
                <c:pt idx="8614">
                  <c:v>28.048310000000001</c:v>
                </c:pt>
                <c:pt idx="8615">
                  <c:v>28.052980000000002</c:v>
                </c:pt>
                <c:pt idx="8616">
                  <c:v>28.057660000000002</c:v>
                </c:pt>
                <c:pt idx="8617">
                  <c:v>28.062329999999999</c:v>
                </c:pt>
                <c:pt idx="8618">
                  <c:v>28.067</c:v>
                </c:pt>
                <c:pt idx="8619">
                  <c:v>28.071670000000001</c:v>
                </c:pt>
                <c:pt idx="8620">
                  <c:v>28.076350000000001</c:v>
                </c:pt>
                <c:pt idx="8621">
                  <c:v>28.081020000000002</c:v>
                </c:pt>
                <c:pt idx="8622">
                  <c:v>28.08569</c:v>
                </c:pt>
                <c:pt idx="8623">
                  <c:v>28.09037</c:v>
                </c:pt>
                <c:pt idx="8624">
                  <c:v>28.095040000000001</c:v>
                </c:pt>
                <c:pt idx="8625">
                  <c:v>28.099710000000002</c:v>
                </c:pt>
                <c:pt idx="8626">
                  <c:v>28.104380000000003</c:v>
                </c:pt>
                <c:pt idx="8627">
                  <c:v>28.109060000000003</c:v>
                </c:pt>
                <c:pt idx="8628">
                  <c:v>28.11373</c:v>
                </c:pt>
                <c:pt idx="8629">
                  <c:v>28.118400000000001</c:v>
                </c:pt>
                <c:pt idx="8630">
                  <c:v>28.123080000000002</c:v>
                </c:pt>
                <c:pt idx="8631">
                  <c:v>28.127749999999999</c:v>
                </c:pt>
                <c:pt idx="8632">
                  <c:v>28.132420000000003</c:v>
                </c:pt>
                <c:pt idx="8633">
                  <c:v>28.1371</c:v>
                </c:pt>
                <c:pt idx="8634">
                  <c:v>28.141770000000001</c:v>
                </c:pt>
                <c:pt idx="8635">
                  <c:v>28.146440000000002</c:v>
                </c:pt>
                <c:pt idx="8636">
                  <c:v>28.151120000000002</c:v>
                </c:pt>
                <c:pt idx="8637">
                  <c:v>28.15579</c:v>
                </c:pt>
                <c:pt idx="8638">
                  <c:v>28.160459999999997</c:v>
                </c:pt>
                <c:pt idx="8639">
                  <c:v>28.165140000000001</c:v>
                </c:pt>
                <c:pt idx="8640">
                  <c:v>28.169809999999998</c:v>
                </c:pt>
                <c:pt idx="8641">
                  <c:v>28.174489999999999</c:v>
                </c:pt>
                <c:pt idx="8642">
                  <c:v>28.179160000000003</c:v>
                </c:pt>
                <c:pt idx="8643">
                  <c:v>28.18383</c:v>
                </c:pt>
                <c:pt idx="8644">
                  <c:v>28.188510000000001</c:v>
                </c:pt>
                <c:pt idx="8645">
                  <c:v>28.193180000000002</c:v>
                </c:pt>
                <c:pt idx="8646">
                  <c:v>28.197849999999999</c:v>
                </c:pt>
                <c:pt idx="8647">
                  <c:v>28.202529999999999</c:v>
                </c:pt>
                <c:pt idx="8648">
                  <c:v>28.2072</c:v>
                </c:pt>
                <c:pt idx="8649">
                  <c:v>28.211880000000001</c:v>
                </c:pt>
                <c:pt idx="8650">
                  <c:v>28.216550000000002</c:v>
                </c:pt>
                <c:pt idx="8651">
                  <c:v>28.221229999999998</c:v>
                </c:pt>
                <c:pt idx="8652">
                  <c:v>28.225900000000003</c:v>
                </c:pt>
                <c:pt idx="8653">
                  <c:v>28.23057</c:v>
                </c:pt>
                <c:pt idx="8654">
                  <c:v>28.235250000000001</c:v>
                </c:pt>
                <c:pt idx="8655">
                  <c:v>28.239920000000001</c:v>
                </c:pt>
                <c:pt idx="8656">
                  <c:v>28.244600000000002</c:v>
                </c:pt>
                <c:pt idx="8657">
                  <c:v>28.249269999999999</c:v>
                </c:pt>
                <c:pt idx="8658">
                  <c:v>28.25395</c:v>
                </c:pt>
                <c:pt idx="8659">
                  <c:v>28.258620000000001</c:v>
                </c:pt>
                <c:pt idx="8660">
                  <c:v>28.263300000000001</c:v>
                </c:pt>
                <c:pt idx="8661">
                  <c:v>28.267969999999998</c:v>
                </c:pt>
                <c:pt idx="8662">
                  <c:v>28.272649999999999</c:v>
                </c:pt>
                <c:pt idx="8663">
                  <c:v>28.277320000000003</c:v>
                </c:pt>
                <c:pt idx="8664">
                  <c:v>28.28199</c:v>
                </c:pt>
                <c:pt idx="8665">
                  <c:v>28.286670000000001</c:v>
                </c:pt>
                <c:pt idx="8666">
                  <c:v>28.291340000000002</c:v>
                </c:pt>
                <c:pt idx="8667">
                  <c:v>28.296020000000002</c:v>
                </c:pt>
                <c:pt idx="8668">
                  <c:v>28.300689999999999</c:v>
                </c:pt>
                <c:pt idx="8669">
                  <c:v>28.30537</c:v>
                </c:pt>
                <c:pt idx="8670">
                  <c:v>28.310040000000001</c:v>
                </c:pt>
                <c:pt idx="8671">
                  <c:v>28.314720000000001</c:v>
                </c:pt>
                <c:pt idx="8672">
                  <c:v>28.319389999999999</c:v>
                </c:pt>
                <c:pt idx="8673">
                  <c:v>28.324069999999999</c:v>
                </c:pt>
                <c:pt idx="8674">
                  <c:v>28.32874</c:v>
                </c:pt>
                <c:pt idx="8675">
                  <c:v>28.33342</c:v>
                </c:pt>
                <c:pt idx="8676">
                  <c:v>28.338090000000001</c:v>
                </c:pt>
                <c:pt idx="8677">
                  <c:v>28.342769999999998</c:v>
                </c:pt>
                <c:pt idx="8678">
                  <c:v>28.347440000000002</c:v>
                </c:pt>
                <c:pt idx="8679">
                  <c:v>28.352120000000003</c:v>
                </c:pt>
                <c:pt idx="8680">
                  <c:v>28.3568</c:v>
                </c:pt>
                <c:pt idx="8681">
                  <c:v>28.361470000000001</c:v>
                </c:pt>
                <c:pt idx="8682">
                  <c:v>28.366150000000001</c:v>
                </c:pt>
                <c:pt idx="8683">
                  <c:v>28.370820000000002</c:v>
                </c:pt>
                <c:pt idx="8684">
                  <c:v>28.375500000000002</c:v>
                </c:pt>
                <c:pt idx="8685">
                  <c:v>28.38017</c:v>
                </c:pt>
                <c:pt idx="8686">
                  <c:v>28.38485</c:v>
                </c:pt>
                <c:pt idx="8687">
                  <c:v>28.389520000000001</c:v>
                </c:pt>
                <c:pt idx="8688">
                  <c:v>28.394200000000001</c:v>
                </c:pt>
                <c:pt idx="8689">
                  <c:v>28.398880000000002</c:v>
                </c:pt>
                <c:pt idx="8690">
                  <c:v>28.403549999999999</c:v>
                </c:pt>
                <c:pt idx="8691">
                  <c:v>28.40823</c:v>
                </c:pt>
                <c:pt idx="8692">
                  <c:v>28.4129</c:v>
                </c:pt>
                <c:pt idx="8693">
                  <c:v>28.417580000000001</c:v>
                </c:pt>
                <c:pt idx="8694">
                  <c:v>28.422260000000001</c:v>
                </c:pt>
                <c:pt idx="8695">
                  <c:v>28.426929999999999</c:v>
                </c:pt>
                <c:pt idx="8696">
                  <c:v>28.431609999999999</c:v>
                </c:pt>
                <c:pt idx="8697">
                  <c:v>28.43628</c:v>
                </c:pt>
                <c:pt idx="8698">
                  <c:v>28.44096</c:v>
                </c:pt>
                <c:pt idx="8699">
                  <c:v>28.445630000000001</c:v>
                </c:pt>
                <c:pt idx="8700">
                  <c:v>28.450309999999998</c:v>
                </c:pt>
                <c:pt idx="8701">
                  <c:v>28.454989999999999</c:v>
                </c:pt>
                <c:pt idx="8702">
                  <c:v>28.45966</c:v>
                </c:pt>
                <c:pt idx="8703">
                  <c:v>28.46434</c:v>
                </c:pt>
                <c:pt idx="8704">
                  <c:v>28.46902</c:v>
                </c:pt>
                <c:pt idx="8705">
                  <c:v>28.473689999999998</c:v>
                </c:pt>
                <c:pt idx="8706">
                  <c:v>28.478369999999998</c:v>
                </c:pt>
                <c:pt idx="8707">
                  <c:v>28.483049999999999</c:v>
                </c:pt>
                <c:pt idx="8708">
                  <c:v>28.487719999999999</c:v>
                </c:pt>
                <c:pt idx="8709">
                  <c:v>28.4924</c:v>
                </c:pt>
                <c:pt idx="8710">
                  <c:v>28.49708</c:v>
                </c:pt>
                <c:pt idx="8711">
                  <c:v>28.501749999999998</c:v>
                </c:pt>
                <c:pt idx="8712">
                  <c:v>28.506429999999998</c:v>
                </c:pt>
                <c:pt idx="8713">
                  <c:v>28.511109999999999</c:v>
                </c:pt>
                <c:pt idx="8714">
                  <c:v>28.515779999999999</c:v>
                </c:pt>
                <c:pt idx="8715">
                  <c:v>28.52046</c:v>
                </c:pt>
                <c:pt idx="8716">
                  <c:v>28.52514</c:v>
                </c:pt>
                <c:pt idx="8717">
                  <c:v>28.529809999999998</c:v>
                </c:pt>
                <c:pt idx="8718">
                  <c:v>28.534489999999998</c:v>
                </c:pt>
                <c:pt idx="8719">
                  <c:v>28.539169999999999</c:v>
                </c:pt>
                <c:pt idx="8720">
                  <c:v>28.543839999999999</c:v>
                </c:pt>
                <c:pt idx="8721">
                  <c:v>28.54852</c:v>
                </c:pt>
                <c:pt idx="8722">
                  <c:v>28.5532</c:v>
                </c:pt>
                <c:pt idx="8723">
                  <c:v>28.557880000000001</c:v>
                </c:pt>
                <c:pt idx="8724">
                  <c:v>28.562549999999998</c:v>
                </c:pt>
                <c:pt idx="8725">
                  <c:v>28.567229999999999</c:v>
                </c:pt>
                <c:pt idx="8726">
                  <c:v>28.571909999999999</c:v>
                </c:pt>
                <c:pt idx="8727">
                  <c:v>28.576589999999999</c:v>
                </c:pt>
                <c:pt idx="8728">
                  <c:v>28.58126</c:v>
                </c:pt>
                <c:pt idx="8729">
                  <c:v>28.585940000000001</c:v>
                </c:pt>
                <c:pt idx="8730">
                  <c:v>28.590620000000001</c:v>
                </c:pt>
                <c:pt idx="8731">
                  <c:v>28.595300000000002</c:v>
                </c:pt>
                <c:pt idx="8732">
                  <c:v>28.599969999999999</c:v>
                </c:pt>
                <c:pt idx="8733">
                  <c:v>28.604649999999999</c:v>
                </c:pt>
                <c:pt idx="8734">
                  <c:v>28.60933</c:v>
                </c:pt>
                <c:pt idx="8735">
                  <c:v>28.61401</c:v>
                </c:pt>
                <c:pt idx="8736">
                  <c:v>28.618680000000001</c:v>
                </c:pt>
                <c:pt idx="8737">
                  <c:v>28.623360000000002</c:v>
                </c:pt>
                <c:pt idx="8738">
                  <c:v>28.628040000000002</c:v>
                </c:pt>
                <c:pt idx="8739">
                  <c:v>28.632719999999999</c:v>
                </c:pt>
                <c:pt idx="8740">
                  <c:v>28.6374</c:v>
                </c:pt>
                <c:pt idx="8741">
                  <c:v>28.64207</c:v>
                </c:pt>
                <c:pt idx="8742">
                  <c:v>28.646749999999997</c:v>
                </c:pt>
                <c:pt idx="8743">
                  <c:v>28.651429999999998</c:v>
                </c:pt>
                <c:pt idx="8744">
                  <c:v>28.656109999999998</c:v>
                </c:pt>
                <c:pt idx="8745">
                  <c:v>28.660789999999999</c:v>
                </c:pt>
                <c:pt idx="8746">
                  <c:v>28.665459999999999</c:v>
                </c:pt>
                <c:pt idx="8747">
                  <c:v>28.67014</c:v>
                </c:pt>
                <c:pt idx="8748">
                  <c:v>28.67482</c:v>
                </c:pt>
                <c:pt idx="8749">
                  <c:v>28.679500000000001</c:v>
                </c:pt>
                <c:pt idx="8750">
                  <c:v>28.684180000000001</c:v>
                </c:pt>
                <c:pt idx="8751">
                  <c:v>28.688860000000002</c:v>
                </c:pt>
                <c:pt idx="8752">
                  <c:v>28.693529999999999</c:v>
                </c:pt>
                <c:pt idx="8753">
                  <c:v>28.69821</c:v>
                </c:pt>
                <c:pt idx="8754">
                  <c:v>28.70289</c:v>
                </c:pt>
                <c:pt idx="8755">
                  <c:v>28.70757</c:v>
                </c:pt>
                <c:pt idx="8756">
                  <c:v>28.712250000000001</c:v>
                </c:pt>
                <c:pt idx="8757">
                  <c:v>28.716930000000001</c:v>
                </c:pt>
                <c:pt idx="8758">
                  <c:v>28.721599999999999</c:v>
                </c:pt>
                <c:pt idx="8759">
                  <c:v>28.726279999999999</c:v>
                </c:pt>
                <c:pt idx="8760">
                  <c:v>28.73096</c:v>
                </c:pt>
                <c:pt idx="8761">
                  <c:v>28.73564</c:v>
                </c:pt>
                <c:pt idx="8762">
                  <c:v>28.740320000000001</c:v>
                </c:pt>
                <c:pt idx="8763">
                  <c:v>28.745000000000001</c:v>
                </c:pt>
                <c:pt idx="8764">
                  <c:v>28.749679999999998</c:v>
                </c:pt>
                <c:pt idx="8765">
                  <c:v>28.754359999999998</c:v>
                </c:pt>
                <c:pt idx="8766">
                  <c:v>28.759030000000003</c:v>
                </c:pt>
                <c:pt idx="8767">
                  <c:v>28.76371</c:v>
                </c:pt>
                <c:pt idx="8768">
                  <c:v>28.76839</c:v>
                </c:pt>
                <c:pt idx="8769">
                  <c:v>28.773070000000001</c:v>
                </c:pt>
                <c:pt idx="8770">
                  <c:v>28.777750000000001</c:v>
                </c:pt>
                <c:pt idx="8771">
                  <c:v>28.782430000000002</c:v>
                </c:pt>
                <c:pt idx="8772">
                  <c:v>28.787110000000002</c:v>
                </c:pt>
                <c:pt idx="8773">
                  <c:v>28.791790000000002</c:v>
                </c:pt>
                <c:pt idx="8774">
                  <c:v>28.796469999999999</c:v>
                </c:pt>
                <c:pt idx="8775">
                  <c:v>28.80115</c:v>
                </c:pt>
                <c:pt idx="8776">
                  <c:v>28.80583</c:v>
                </c:pt>
                <c:pt idx="8777">
                  <c:v>28.810499999999998</c:v>
                </c:pt>
                <c:pt idx="8778">
                  <c:v>28.815190000000001</c:v>
                </c:pt>
                <c:pt idx="8779">
                  <c:v>28.819859999999998</c:v>
                </c:pt>
                <c:pt idx="8780">
                  <c:v>28.824539999999999</c:v>
                </c:pt>
                <c:pt idx="8781">
                  <c:v>28.829219999999999</c:v>
                </c:pt>
                <c:pt idx="8782">
                  <c:v>28.8339</c:v>
                </c:pt>
                <c:pt idx="8783">
                  <c:v>28.83858</c:v>
                </c:pt>
                <c:pt idx="8784">
                  <c:v>28.843260000000001</c:v>
                </c:pt>
                <c:pt idx="8785">
                  <c:v>28.847939999999998</c:v>
                </c:pt>
                <c:pt idx="8786">
                  <c:v>28.852619999999998</c:v>
                </c:pt>
                <c:pt idx="8787">
                  <c:v>28.857299999999999</c:v>
                </c:pt>
                <c:pt idx="8788">
                  <c:v>28.861979999999999</c:v>
                </c:pt>
                <c:pt idx="8789">
                  <c:v>28.86666</c:v>
                </c:pt>
                <c:pt idx="8790">
                  <c:v>28.87134</c:v>
                </c:pt>
                <c:pt idx="8791">
                  <c:v>28.87602</c:v>
                </c:pt>
                <c:pt idx="8792">
                  <c:v>28.880699999999997</c:v>
                </c:pt>
                <c:pt idx="8793">
                  <c:v>28.885379999999998</c:v>
                </c:pt>
                <c:pt idx="8794">
                  <c:v>28.890059999999998</c:v>
                </c:pt>
                <c:pt idx="8795">
                  <c:v>28.894739999999999</c:v>
                </c:pt>
                <c:pt idx="8796">
                  <c:v>28.899419999999999</c:v>
                </c:pt>
                <c:pt idx="8797">
                  <c:v>28.9041</c:v>
                </c:pt>
                <c:pt idx="8798">
                  <c:v>28.90878</c:v>
                </c:pt>
                <c:pt idx="8799">
                  <c:v>28.913459999999997</c:v>
                </c:pt>
                <c:pt idx="8800">
                  <c:v>28.918139999999998</c:v>
                </c:pt>
                <c:pt idx="8801">
                  <c:v>28.922819999999998</c:v>
                </c:pt>
                <c:pt idx="8802">
                  <c:v>28.927499999999998</c:v>
                </c:pt>
                <c:pt idx="8803">
                  <c:v>28.932179999999999</c:v>
                </c:pt>
                <c:pt idx="8804">
                  <c:v>28.936859999999999</c:v>
                </c:pt>
                <c:pt idx="8805">
                  <c:v>28.941549999999999</c:v>
                </c:pt>
                <c:pt idx="8806">
                  <c:v>28.94622</c:v>
                </c:pt>
                <c:pt idx="8807">
                  <c:v>28.95091</c:v>
                </c:pt>
                <c:pt idx="8808">
                  <c:v>28.955590000000001</c:v>
                </c:pt>
                <c:pt idx="8809">
                  <c:v>28.960270000000001</c:v>
                </c:pt>
                <c:pt idx="8810">
                  <c:v>28.964949999999998</c:v>
                </c:pt>
                <c:pt idx="8811">
                  <c:v>28.969629999999999</c:v>
                </c:pt>
                <c:pt idx="8812">
                  <c:v>28.974309999999999</c:v>
                </c:pt>
                <c:pt idx="8813">
                  <c:v>28.97899</c:v>
                </c:pt>
                <c:pt idx="8814">
                  <c:v>28.98367</c:v>
                </c:pt>
                <c:pt idx="8815">
                  <c:v>28.988350000000001</c:v>
                </c:pt>
                <c:pt idx="8816">
                  <c:v>28.993030000000001</c:v>
                </c:pt>
                <c:pt idx="8817">
                  <c:v>28.997709999999998</c:v>
                </c:pt>
                <c:pt idx="8818">
                  <c:v>29.002389999999998</c:v>
                </c:pt>
                <c:pt idx="8819">
                  <c:v>29.007080000000002</c:v>
                </c:pt>
                <c:pt idx="8820">
                  <c:v>29.011760000000002</c:v>
                </c:pt>
                <c:pt idx="8821">
                  <c:v>29.016439999999999</c:v>
                </c:pt>
                <c:pt idx="8822">
                  <c:v>29.02112</c:v>
                </c:pt>
                <c:pt idx="8823">
                  <c:v>29.0258</c:v>
                </c:pt>
                <c:pt idx="8824">
                  <c:v>29.030480000000001</c:v>
                </c:pt>
                <c:pt idx="8825">
                  <c:v>29.035160000000001</c:v>
                </c:pt>
                <c:pt idx="8826">
                  <c:v>29.039840000000002</c:v>
                </c:pt>
                <c:pt idx="8827">
                  <c:v>29.044529999999998</c:v>
                </c:pt>
                <c:pt idx="8828">
                  <c:v>29.049209999999999</c:v>
                </c:pt>
                <c:pt idx="8829">
                  <c:v>29.053889999999999</c:v>
                </c:pt>
                <c:pt idx="8830">
                  <c:v>29.05857</c:v>
                </c:pt>
                <c:pt idx="8831">
                  <c:v>29.06325</c:v>
                </c:pt>
                <c:pt idx="8832">
                  <c:v>29.06793</c:v>
                </c:pt>
                <c:pt idx="8833">
                  <c:v>29.072620000000001</c:v>
                </c:pt>
                <c:pt idx="8834">
                  <c:v>29.077300000000001</c:v>
                </c:pt>
                <c:pt idx="8835">
                  <c:v>29.081980000000001</c:v>
                </c:pt>
                <c:pt idx="8836">
                  <c:v>29.086660000000002</c:v>
                </c:pt>
                <c:pt idx="8837">
                  <c:v>29.091339999999999</c:v>
                </c:pt>
                <c:pt idx="8838">
                  <c:v>29.096019999999999</c:v>
                </c:pt>
                <c:pt idx="8839">
                  <c:v>29.100709999999999</c:v>
                </c:pt>
                <c:pt idx="8840">
                  <c:v>29.10539</c:v>
                </c:pt>
                <c:pt idx="8841">
                  <c:v>29.110069999999997</c:v>
                </c:pt>
                <c:pt idx="8842">
                  <c:v>29.114749999999997</c:v>
                </c:pt>
                <c:pt idx="8843">
                  <c:v>29.119430000000001</c:v>
                </c:pt>
                <c:pt idx="8844">
                  <c:v>29.124120000000001</c:v>
                </c:pt>
                <c:pt idx="8845">
                  <c:v>29.128799999999998</c:v>
                </c:pt>
                <c:pt idx="8846">
                  <c:v>29.133479999999999</c:v>
                </c:pt>
                <c:pt idx="8847">
                  <c:v>29.138159999999999</c:v>
                </c:pt>
                <c:pt idx="8848">
                  <c:v>29.142850000000003</c:v>
                </c:pt>
                <c:pt idx="8849">
                  <c:v>29.14753</c:v>
                </c:pt>
                <c:pt idx="8850">
                  <c:v>29.15221</c:v>
                </c:pt>
                <c:pt idx="8851">
                  <c:v>29.156890000000001</c:v>
                </c:pt>
                <c:pt idx="8852">
                  <c:v>29.161570000000001</c:v>
                </c:pt>
                <c:pt idx="8853">
                  <c:v>29.166260000000001</c:v>
                </c:pt>
                <c:pt idx="8854">
                  <c:v>29.170939999999998</c:v>
                </c:pt>
                <c:pt idx="8855">
                  <c:v>29.175619999999999</c:v>
                </c:pt>
                <c:pt idx="8856">
                  <c:v>29.180310000000002</c:v>
                </c:pt>
                <c:pt idx="8857">
                  <c:v>29.184990000000003</c:v>
                </c:pt>
                <c:pt idx="8858">
                  <c:v>29.18967</c:v>
                </c:pt>
                <c:pt idx="8859">
                  <c:v>29.19435</c:v>
                </c:pt>
                <c:pt idx="8860">
                  <c:v>29.19904</c:v>
                </c:pt>
                <c:pt idx="8861">
                  <c:v>29.203720000000001</c:v>
                </c:pt>
                <c:pt idx="8862">
                  <c:v>29.208399999999997</c:v>
                </c:pt>
                <c:pt idx="8863">
                  <c:v>29.213079999999998</c:v>
                </c:pt>
                <c:pt idx="8864">
                  <c:v>29.217770000000002</c:v>
                </c:pt>
                <c:pt idx="8865">
                  <c:v>29.222450000000002</c:v>
                </c:pt>
                <c:pt idx="8866">
                  <c:v>29.227129999999999</c:v>
                </c:pt>
                <c:pt idx="8867">
                  <c:v>29.231809999999999</c:v>
                </c:pt>
                <c:pt idx="8868">
                  <c:v>29.236499999999999</c:v>
                </c:pt>
                <c:pt idx="8869">
                  <c:v>29.24118</c:v>
                </c:pt>
                <c:pt idx="8870">
                  <c:v>29.245859999999997</c:v>
                </c:pt>
                <c:pt idx="8871">
                  <c:v>29.25055</c:v>
                </c:pt>
                <c:pt idx="8872">
                  <c:v>29.255230000000001</c:v>
                </c:pt>
                <c:pt idx="8873">
                  <c:v>29.259910000000001</c:v>
                </c:pt>
                <c:pt idx="8874">
                  <c:v>29.264600000000002</c:v>
                </c:pt>
                <c:pt idx="8875">
                  <c:v>29.269280000000002</c:v>
                </c:pt>
                <c:pt idx="8876">
                  <c:v>29.273960000000002</c:v>
                </c:pt>
                <c:pt idx="8877">
                  <c:v>29.278649999999999</c:v>
                </c:pt>
                <c:pt idx="8878">
                  <c:v>29.283329999999999</c:v>
                </c:pt>
                <c:pt idx="8879">
                  <c:v>29.28801</c:v>
                </c:pt>
                <c:pt idx="8880">
                  <c:v>29.2927</c:v>
                </c:pt>
                <c:pt idx="8881">
                  <c:v>29.29738</c:v>
                </c:pt>
                <c:pt idx="8882">
                  <c:v>29.302060000000001</c:v>
                </c:pt>
                <c:pt idx="8883">
                  <c:v>29.306750000000001</c:v>
                </c:pt>
                <c:pt idx="8884">
                  <c:v>29.311429999999998</c:v>
                </c:pt>
                <c:pt idx="8885">
                  <c:v>29.316120000000002</c:v>
                </c:pt>
                <c:pt idx="8886">
                  <c:v>29.320800000000002</c:v>
                </c:pt>
                <c:pt idx="8887">
                  <c:v>29.325480000000002</c:v>
                </c:pt>
                <c:pt idx="8888">
                  <c:v>29.330169999999999</c:v>
                </c:pt>
                <c:pt idx="8889">
                  <c:v>29.334849999999999</c:v>
                </c:pt>
                <c:pt idx="8890">
                  <c:v>29.33954</c:v>
                </c:pt>
                <c:pt idx="8891">
                  <c:v>29.34422</c:v>
                </c:pt>
                <c:pt idx="8892">
                  <c:v>29.3489</c:v>
                </c:pt>
                <c:pt idx="8893">
                  <c:v>29.353590000000001</c:v>
                </c:pt>
                <c:pt idx="8894">
                  <c:v>29.358269999999997</c:v>
                </c:pt>
                <c:pt idx="8895">
                  <c:v>29.362949999999998</c:v>
                </c:pt>
                <c:pt idx="8896">
                  <c:v>29.367640000000002</c:v>
                </c:pt>
                <c:pt idx="8897">
                  <c:v>29.372320000000002</c:v>
                </c:pt>
                <c:pt idx="8898">
                  <c:v>29.377009999999999</c:v>
                </c:pt>
                <c:pt idx="8899">
                  <c:v>29.381689999999999</c:v>
                </c:pt>
                <c:pt idx="8900">
                  <c:v>29.386379999999999</c:v>
                </c:pt>
                <c:pt idx="8901">
                  <c:v>29.39106</c:v>
                </c:pt>
                <c:pt idx="8902">
                  <c:v>29.39574</c:v>
                </c:pt>
                <c:pt idx="8903">
                  <c:v>29.40043</c:v>
                </c:pt>
                <c:pt idx="8904">
                  <c:v>29.405110000000001</c:v>
                </c:pt>
                <c:pt idx="8905">
                  <c:v>29.409800000000001</c:v>
                </c:pt>
                <c:pt idx="8906">
                  <c:v>29.414480000000001</c:v>
                </c:pt>
                <c:pt idx="8907">
                  <c:v>29.419170000000001</c:v>
                </c:pt>
                <c:pt idx="8908">
                  <c:v>29.423850000000002</c:v>
                </c:pt>
                <c:pt idx="8909">
                  <c:v>29.428539999999998</c:v>
                </c:pt>
                <c:pt idx="8910">
                  <c:v>29.433219999999999</c:v>
                </c:pt>
                <c:pt idx="8911">
                  <c:v>29.437910000000002</c:v>
                </c:pt>
                <c:pt idx="8912">
                  <c:v>29.442590000000003</c:v>
                </c:pt>
                <c:pt idx="8913">
                  <c:v>29.44727</c:v>
                </c:pt>
                <c:pt idx="8914">
                  <c:v>29.45196</c:v>
                </c:pt>
                <c:pt idx="8915">
                  <c:v>29.45665</c:v>
                </c:pt>
                <c:pt idx="8916">
                  <c:v>29.46133</c:v>
                </c:pt>
                <c:pt idx="8917">
                  <c:v>29.466010000000001</c:v>
                </c:pt>
                <c:pt idx="8918">
                  <c:v>29.470699999999997</c:v>
                </c:pt>
                <c:pt idx="8919">
                  <c:v>29.475379999999998</c:v>
                </c:pt>
                <c:pt idx="8920">
                  <c:v>29.480070000000001</c:v>
                </c:pt>
                <c:pt idx="8921">
                  <c:v>29.484750000000002</c:v>
                </c:pt>
                <c:pt idx="8922">
                  <c:v>29.489439999999998</c:v>
                </c:pt>
                <c:pt idx="8923">
                  <c:v>29.494130000000002</c:v>
                </c:pt>
                <c:pt idx="8924">
                  <c:v>29.498809999999999</c:v>
                </c:pt>
                <c:pt idx="8925">
                  <c:v>29.503489999999999</c:v>
                </c:pt>
                <c:pt idx="8926">
                  <c:v>29.508179999999999</c:v>
                </c:pt>
                <c:pt idx="8927">
                  <c:v>29.512869999999999</c:v>
                </c:pt>
                <c:pt idx="8928">
                  <c:v>29.51755</c:v>
                </c:pt>
                <c:pt idx="8929">
                  <c:v>29.52224</c:v>
                </c:pt>
                <c:pt idx="8930">
                  <c:v>29.52692</c:v>
                </c:pt>
                <c:pt idx="8931">
                  <c:v>29.531610000000001</c:v>
                </c:pt>
                <c:pt idx="8932">
                  <c:v>29.536290000000001</c:v>
                </c:pt>
                <c:pt idx="8933">
                  <c:v>29.540980000000001</c:v>
                </c:pt>
                <c:pt idx="8934">
                  <c:v>29.545660000000002</c:v>
                </c:pt>
                <c:pt idx="8935">
                  <c:v>29.550349999999998</c:v>
                </c:pt>
                <c:pt idx="8936">
                  <c:v>29.555040000000002</c:v>
                </c:pt>
                <c:pt idx="8937">
                  <c:v>29.559720000000002</c:v>
                </c:pt>
                <c:pt idx="8938">
                  <c:v>29.564409999999999</c:v>
                </c:pt>
                <c:pt idx="8939">
                  <c:v>29.569089999999999</c:v>
                </c:pt>
                <c:pt idx="8940">
                  <c:v>29.573779999999999</c:v>
                </c:pt>
                <c:pt idx="8941">
                  <c:v>29.57846</c:v>
                </c:pt>
                <c:pt idx="8942">
                  <c:v>29.58315</c:v>
                </c:pt>
                <c:pt idx="8943">
                  <c:v>29.58784</c:v>
                </c:pt>
                <c:pt idx="8944">
                  <c:v>29.59252</c:v>
                </c:pt>
                <c:pt idx="8945">
                  <c:v>29.59721</c:v>
                </c:pt>
                <c:pt idx="8946">
                  <c:v>29.601889999999997</c:v>
                </c:pt>
                <c:pt idx="8947">
                  <c:v>29.606580000000001</c:v>
                </c:pt>
                <c:pt idx="8948">
                  <c:v>29.611269999999998</c:v>
                </c:pt>
                <c:pt idx="8949">
                  <c:v>29.615949999999998</c:v>
                </c:pt>
                <c:pt idx="8950">
                  <c:v>29.620640000000002</c:v>
                </c:pt>
                <c:pt idx="8951">
                  <c:v>29.625319999999999</c:v>
                </c:pt>
                <c:pt idx="8952">
                  <c:v>29.630009999999999</c:v>
                </c:pt>
                <c:pt idx="8953">
                  <c:v>29.634699999999999</c:v>
                </c:pt>
                <c:pt idx="8954">
                  <c:v>29.639379999999999</c:v>
                </c:pt>
                <c:pt idx="8955">
                  <c:v>29.644070000000003</c:v>
                </c:pt>
                <c:pt idx="8956">
                  <c:v>29.648759999999999</c:v>
                </c:pt>
                <c:pt idx="8957">
                  <c:v>29.65344</c:v>
                </c:pt>
                <c:pt idx="8958">
                  <c:v>29.65813</c:v>
                </c:pt>
                <c:pt idx="8959">
                  <c:v>29.66282</c:v>
                </c:pt>
                <c:pt idx="8960">
                  <c:v>29.6675</c:v>
                </c:pt>
                <c:pt idx="8961">
                  <c:v>29.672190000000001</c:v>
                </c:pt>
                <c:pt idx="8962">
                  <c:v>29.676880000000001</c:v>
                </c:pt>
                <c:pt idx="8963">
                  <c:v>29.681559999999998</c:v>
                </c:pt>
                <c:pt idx="8964">
                  <c:v>29.686250000000001</c:v>
                </c:pt>
                <c:pt idx="8965">
                  <c:v>29.690939999999998</c:v>
                </c:pt>
                <c:pt idx="8966">
                  <c:v>29.695619999999998</c:v>
                </c:pt>
                <c:pt idx="8967">
                  <c:v>29.700310000000002</c:v>
                </c:pt>
                <c:pt idx="8968">
                  <c:v>29.704999999999998</c:v>
                </c:pt>
                <c:pt idx="8969">
                  <c:v>29.709679999999999</c:v>
                </c:pt>
                <c:pt idx="8970">
                  <c:v>29.714369999999999</c:v>
                </c:pt>
                <c:pt idx="8971">
                  <c:v>29.719059999999999</c:v>
                </c:pt>
                <c:pt idx="8972">
                  <c:v>29.723739999999999</c:v>
                </c:pt>
                <c:pt idx="8973">
                  <c:v>29.728429999999999</c:v>
                </c:pt>
                <c:pt idx="8974">
                  <c:v>29.73312</c:v>
                </c:pt>
                <c:pt idx="8975">
                  <c:v>29.73781</c:v>
                </c:pt>
                <c:pt idx="8976">
                  <c:v>29.74249</c:v>
                </c:pt>
                <c:pt idx="8977">
                  <c:v>29.74718</c:v>
                </c:pt>
                <c:pt idx="8978">
                  <c:v>29.75187</c:v>
                </c:pt>
                <c:pt idx="8979">
                  <c:v>29.75656</c:v>
                </c:pt>
                <c:pt idx="8980">
                  <c:v>29.761240000000001</c:v>
                </c:pt>
                <c:pt idx="8981">
                  <c:v>29.765930000000001</c:v>
                </c:pt>
                <c:pt idx="8982">
                  <c:v>29.770620000000001</c:v>
                </c:pt>
                <c:pt idx="8983">
                  <c:v>29.775309999999998</c:v>
                </c:pt>
                <c:pt idx="8984">
                  <c:v>29.779989999999998</c:v>
                </c:pt>
                <c:pt idx="8985">
                  <c:v>29.784680000000002</c:v>
                </c:pt>
                <c:pt idx="8986">
                  <c:v>29.789369999999998</c:v>
                </c:pt>
                <c:pt idx="8987">
                  <c:v>29.794060000000002</c:v>
                </c:pt>
                <c:pt idx="8988">
                  <c:v>29.798740000000002</c:v>
                </c:pt>
                <c:pt idx="8989">
                  <c:v>29.803429999999999</c:v>
                </c:pt>
                <c:pt idx="8990">
                  <c:v>29.808119999999999</c:v>
                </c:pt>
                <c:pt idx="8991">
                  <c:v>29.812809999999999</c:v>
                </c:pt>
                <c:pt idx="8992">
                  <c:v>29.817499999999999</c:v>
                </c:pt>
                <c:pt idx="8993">
                  <c:v>29.822179999999999</c:v>
                </c:pt>
                <c:pt idx="8994">
                  <c:v>29.82687</c:v>
                </c:pt>
                <c:pt idx="8995">
                  <c:v>29.83156</c:v>
                </c:pt>
                <c:pt idx="8996">
                  <c:v>29.836250000000003</c:v>
                </c:pt>
                <c:pt idx="8997">
                  <c:v>29.84094</c:v>
                </c:pt>
                <c:pt idx="8998">
                  <c:v>29.84562</c:v>
                </c:pt>
                <c:pt idx="8999">
                  <c:v>29.85031</c:v>
                </c:pt>
                <c:pt idx="9000">
                  <c:v>29.855</c:v>
                </c:pt>
                <c:pt idx="9001">
                  <c:v>29.859690000000001</c:v>
                </c:pt>
                <c:pt idx="9002">
                  <c:v>29.864370000000001</c:v>
                </c:pt>
                <c:pt idx="9003">
                  <c:v>29.869060000000001</c:v>
                </c:pt>
                <c:pt idx="9004">
                  <c:v>29.873750000000001</c:v>
                </c:pt>
                <c:pt idx="9005">
                  <c:v>29.878439999999998</c:v>
                </c:pt>
                <c:pt idx="9006">
                  <c:v>29.883130000000001</c:v>
                </c:pt>
                <c:pt idx="9007">
                  <c:v>29.887819999999998</c:v>
                </c:pt>
                <c:pt idx="9008">
                  <c:v>29.892510000000001</c:v>
                </c:pt>
                <c:pt idx="9009">
                  <c:v>29.897190000000002</c:v>
                </c:pt>
                <c:pt idx="9010">
                  <c:v>29.901879999999998</c:v>
                </c:pt>
                <c:pt idx="9011">
                  <c:v>29.906570000000002</c:v>
                </c:pt>
                <c:pt idx="9012">
                  <c:v>29.911259999999999</c:v>
                </c:pt>
                <c:pt idx="9013">
                  <c:v>29.915949999999999</c:v>
                </c:pt>
                <c:pt idx="9014">
                  <c:v>29.920639999999999</c:v>
                </c:pt>
                <c:pt idx="9015">
                  <c:v>29.925329999999999</c:v>
                </c:pt>
                <c:pt idx="9016">
                  <c:v>29.930009999999999</c:v>
                </c:pt>
                <c:pt idx="9017">
                  <c:v>29.934700000000003</c:v>
                </c:pt>
                <c:pt idx="9018">
                  <c:v>29.93939</c:v>
                </c:pt>
                <c:pt idx="9019">
                  <c:v>29.944080000000003</c:v>
                </c:pt>
                <c:pt idx="9020">
                  <c:v>29.94877</c:v>
                </c:pt>
                <c:pt idx="9021">
                  <c:v>29.95346</c:v>
                </c:pt>
                <c:pt idx="9022">
                  <c:v>29.95815</c:v>
                </c:pt>
                <c:pt idx="9023">
                  <c:v>29.96284</c:v>
                </c:pt>
                <c:pt idx="9024">
                  <c:v>29.96753</c:v>
                </c:pt>
                <c:pt idx="9025">
                  <c:v>29.97221</c:v>
                </c:pt>
                <c:pt idx="9026">
                  <c:v>29.976900000000001</c:v>
                </c:pt>
                <c:pt idx="9027">
                  <c:v>29.981590000000001</c:v>
                </c:pt>
                <c:pt idx="9028">
                  <c:v>29.986280000000001</c:v>
                </c:pt>
                <c:pt idx="9029">
                  <c:v>29.990969999999997</c:v>
                </c:pt>
                <c:pt idx="9030">
                  <c:v>29.995660000000001</c:v>
                </c:pt>
                <c:pt idx="9031">
                  <c:v>30.000349999999997</c:v>
                </c:pt>
                <c:pt idx="9032">
                  <c:v>30.005040000000001</c:v>
                </c:pt>
                <c:pt idx="9033">
                  <c:v>30.009729999999998</c:v>
                </c:pt>
                <c:pt idx="9034">
                  <c:v>30.014420000000001</c:v>
                </c:pt>
                <c:pt idx="9035">
                  <c:v>30.019110000000001</c:v>
                </c:pt>
                <c:pt idx="9036">
                  <c:v>30.023800000000001</c:v>
                </c:pt>
                <c:pt idx="9037">
                  <c:v>30.028490000000001</c:v>
                </c:pt>
                <c:pt idx="9038">
                  <c:v>30.033170000000002</c:v>
                </c:pt>
                <c:pt idx="9039">
                  <c:v>30.037870000000002</c:v>
                </c:pt>
                <c:pt idx="9040">
                  <c:v>30.042559999999998</c:v>
                </c:pt>
                <c:pt idx="9041">
                  <c:v>30.047239999999999</c:v>
                </c:pt>
                <c:pt idx="9042">
                  <c:v>30.051930000000002</c:v>
                </c:pt>
                <c:pt idx="9043">
                  <c:v>30.056619999999999</c:v>
                </c:pt>
                <c:pt idx="9044">
                  <c:v>30.061310000000002</c:v>
                </c:pt>
                <c:pt idx="9045">
                  <c:v>30.065999999999999</c:v>
                </c:pt>
                <c:pt idx="9046">
                  <c:v>30.070689999999999</c:v>
                </c:pt>
                <c:pt idx="9047">
                  <c:v>30.075379999999999</c:v>
                </c:pt>
                <c:pt idx="9048">
                  <c:v>30.080069999999999</c:v>
                </c:pt>
                <c:pt idx="9049">
                  <c:v>30.084759999999999</c:v>
                </c:pt>
                <c:pt idx="9050">
                  <c:v>30.089449999999999</c:v>
                </c:pt>
                <c:pt idx="9051">
                  <c:v>30.094139999999999</c:v>
                </c:pt>
                <c:pt idx="9052">
                  <c:v>30.09883</c:v>
                </c:pt>
                <c:pt idx="9053">
                  <c:v>30.103520000000003</c:v>
                </c:pt>
                <c:pt idx="9054">
                  <c:v>30.10821</c:v>
                </c:pt>
                <c:pt idx="9055">
                  <c:v>30.1129</c:v>
                </c:pt>
                <c:pt idx="9056">
                  <c:v>30.11759</c:v>
                </c:pt>
                <c:pt idx="9057">
                  <c:v>30.12228</c:v>
                </c:pt>
                <c:pt idx="9058">
                  <c:v>30.12697</c:v>
                </c:pt>
                <c:pt idx="9059">
                  <c:v>30.13166</c:v>
                </c:pt>
                <c:pt idx="9060">
                  <c:v>30.13635</c:v>
                </c:pt>
                <c:pt idx="9061">
                  <c:v>30.14105</c:v>
                </c:pt>
                <c:pt idx="9062">
                  <c:v>30.14574</c:v>
                </c:pt>
                <c:pt idx="9063">
                  <c:v>30.15043</c:v>
                </c:pt>
                <c:pt idx="9064">
                  <c:v>30.15512</c:v>
                </c:pt>
                <c:pt idx="9065">
                  <c:v>30.15981</c:v>
                </c:pt>
                <c:pt idx="9066">
                  <c:v>30.1645</c:v>
                </c:pt>
                <c:pt idx="9067">
                  <c:v>30.169189999999997</c:v>
                </c:pt>
                <c:pt idx="9068">
                  <c:v>30.17388</c:v>
                </c:pt>
                <c:pt idx="9069">
                  <c:v>30.178569999999997</c:v>
                </c:pt>
                <c:pt idx="9070">
                  <c:v>30.183260000000001</c:v>
                </c:pt>
                <c:pt idx="9071">
                  <c:v>30.187950000000001</c:v>
                </c:pt>
                <c:pt idx="9072">
                  <c:v>30.192640000000001</c:v>
                </c:pt>
                <c:pt idx="9073">
                  <c:v>30.197330000000001</c:v>
                </c:pt>
                <c:pt idx="9074">
                  <c:v>30.202020000000001</c:v>
                </c:pt>
                <c:pt idx="9075">
                  <c:v>30.206720000000001</c:v>
                </c:pt>
                <c:pt idx="9076">
                  <c:v>30.211410000000001</c:v>
                </c:pt>
                <c:pt idx="9077">
                  <c:v>30.216100000000001</c:v>
                </c:pt>
                <c:pt idx="9078">
                  <c:v>30.220790000000001</c:v>
                </c:pt>
                <c:pt idx="9079">
                  <c:v>30.225479999999997</c:v>
                </c:pt>
                <c:pt idx="9080">
                  <c:v>30.230170000000001</c:v>
                </c:pt>
                <c:pt idx="9081">
                  <c:v>30.234859999999998</c:v>
                </c:pt>
                <c:pt idx="9082">
                  <c:v>30.239550000000001</c:v>
                </c:pt>
                <c:pt idx="9083">
                  <c:v>30.244239999999998</c:v>
                </c:pt>
                <c:pt idx="9084">
                  <c:v>30.248930000000001</c:v>
                </c:pt>
                <c:pt idx="9085">
                  <c:v>30.253630000000001</c:v>
                </c:pt>
                <c:pt idx="9086">
                  <c:v>30.258319999999998</c:v>
                </c:pt>
                <c:pt idx="9087">
                  <c:v>30.263010000000001</c:v>
                </c:pt>
                <c:pt idx="9088">
                  <c:v>30.267700000000001</c:v>
                </c:pt>
                <c:pt idx="9089">
                  <c:v>30.272390000000001</c:v>
                </c:pt>
                <c:pt idx="9090">
                  <c:v>30.277080000000002</c:v>
                </c:pt>
                <c:pt idx="9091">
                  <c:v>30.281769999999998</c:v>
                </c:pt>
                <c:pt idx="9092">
                  <c:v>30.286469999999998</c:v>
                </c:pt>
                <c:pt idx="9093">
                  <c:v>30.291160000000001</c:v>
                </c:pt>
                <c:pt idx="9094">
                  <c:v>30.295849999999998</c:v>
                </c:pt>
                <c:pt idx="9095">
                  <c:v>30.300540000000002</c:v>
                </c:pt>
                <c:pt idx="9096">
                  <c:v>30.305229999999998</c:v>
                </c:pt>
                <c:pt idx="9097">
                  <c:v>30.309920000000002</c:v>
                </c:pt>
                <c:pt idx="9098">
                  <c:v>30.314620000000001</c:v>
                </c:pt>
                <c:pt idx="9099">
                  <c:v>30.319309999999998</c:v>
                </c:pt>
                <c:pt idx="9100">
                  <c:v>30.324000000000002</c:v>
                </c:pt>
                <c:pt idx="9101">
                  <c:v>30.328689999999998</c:v>
                </c:pt>
                <c:pt idx="9102">
                  <c:v>30.333380000000002</c:v>
                </c:pt>
                <c:pt idx="9103">
                  <c:v>30.338080000000001</c:v>
                </c:pt>
                <c:pt idx="9104">
                  <c:v>30.342770000000002</c:v>
                </c:pt>
                <c:pt idx="9105">
                  <c:v>30.347459999999998</c:v>
                </c:pt>
                <c:pt idx="9106">
                  <c:v>30.352150000000002</c:v>
                </c:pt>
                <c:pt idx="9107">
                  <c:v>30.356839999999998</c:v>
                </c:pt>
                <c:pt idx="9108">
                  <c:v>30.361539999999998</c:v>
                </c:pt>
                <c:pt idx="9109">
                  <c:v>30.366230000000002</c:v>
                </c:pt>
                <c:pt idx="9110">
                  <c:v>30.370919999999998</c:v>
                </c:pt>
                <c:pt idx="9111">
                  <c:v>30.375610000000002</c:v>
                </c:pt>
                <c:pt idx="9112">
                  <c:v>30.380299999999998</c:v>
                </c:pt>
                <c:pt idx="9113">
                  <c:v>30.384999999999998</c:v>
                </c:pt>
                <c:pt idx="9114">
                  <c:v>30.389690000000002</c:v>
                </c:pt>
                <c:pt idx="9115">
                  <c:v>30.394379999999998</c:v>
                </c:pt>
                <c:pt idx="9116">
                  <c:v>30.399070000000002</c:v>
                </c:pt>
                <c:pt idx="9117">
                  <c:v>30.403770000000002</c:v>
                </c:pt>
                <c:pt idx="9118">
                  <c:v>30.408459999999998</c:v>
                </c:pt>
                <c:pt idx="9119">
                  <c:v>30.413150000000002</c:v>
                </c:pt>
                <c:pt idx="9120">
                  <c:v>30.417840000000002</c:v>
                </c:pt>
                <c:pt idx="9121">
                  <c:v>30.422540000000001</c:v>
                </c:pt>
                <c:pt idx="9122">
                  <c:v>30.427229999999998</c:v>
                </c:pt>
                <c:pt idx="9123">
                  <c:v>30.431920000000002</c:v>
                </c:pt>
                <c:pt idx="9124">
                  <c:v>30.436620000000001</c:v>
                </c:pt>
                <c:pt idx="9125">
                  <c:v>30.441309999999998</c:v>
                </c:pt>
                <c:pt idx="9126">
                  <c:v>30.446000000000002</c:v>
                </c:pt>
                <c:pt idx="9127">
                  <c:v>30.450689999999998</c:v>
                </c:pt>
                <c:pt idx="9128">
                  <c:v>30.455389999999998</c:v>
                </c:pt>
                <c:pt idx="9129">
                  <c:v>30.460080000000001</c:v>
                </c:pt>
                <c:pt idx="9130">
                  <c:v>30.464769999999998</c:v>
                </c:pt>
                <c:pt idx="9131">
                  <c:v>30.469469999999998</c:v>
                </c:pt>
                <c:pt idx="9132">
                  <c:v>30.474160000000001</c:v>
                </c:pt>
                <c:pt idx="9133">
                  <c:v>30.478849999999998</c:v>
                </c:pt>
                <c:pt idx="9134">
                  <c:v>30.483550000000001</c:v>
                </c:pt>
                <c:pt idx="9135">
                  <c:v>30.488240000000001</c:v>
                </c:pt>
                <c:pt idx="9136">
                  <c:v>30.492930000000001</c:v>
                </c:pt>
                <c:pt idx="9137">
                  <c:v>30.497630000000001</c:v>
                </c:pt>
                <c:pt idx="9138">
                  <c:v>30.502320000000001</c:v>
                </c:pt>
                <c:pt idx="9139">
                  <c:v>30.507010000000001</c:v>
                </c:pt>
                <c:pt idx="9140">
                  <c:v>30.511710000000001</c:v>
                </c:pt>
                <c:pt idx="9141">
                  <c:v>30.516399999999997</c:v>
                </c:pt>
                <c:pt idx="9142">
                  <c:v>30.521090000000001</c:v>
                </c:pt>
                <c:pt idx="9143">
                  <c:v>30.525779999999997</c:v>
                </c:pt>
                <c:pt idx="9144">
                  <c:v>30.530479999999997</c:v>
                </c:pt>
                <c:pt idx="9145">
                  <c:v>30.535170000000001</c:v>
                </c:pt>
                <c:pt idx="9146">
                  <c:v>30.539859999999997</c:v>
                </c:pt>
                <c:pt idx="9147">
                  <c:v>30.544559999999997</c:v>
                </c:pt>
                <c:pt idx="9148">
                  <c:v>30.549250000000001</c:v>
                </c:pt>
                <c:pt idx="9149">
                  <c:v>30.55395</c:v>
                </c:pt>
                <c:pt idx="9150">
                  <c:v>30.55864</c:v>
                </c:pt>
                <c:pt idx="9151">
                  <c:v>30.563330000000001</c:v>
                </c:pt>
                <c:pt idx="9152">
                  <c:v>30.56803</c:v>
                </c:pt>
                <c:pt idx="9153">
                  <c:v>30.57272</c:v>
                </c:pt>
                <c:pt idx="9154">
                  <c:v>30.57742</c:v>
                </c:pt>
                <c:pt idx="9155">
                  <c:v>30.58211</c:v>
                </c:pt>
                <c:pt idx="9156">
                  <c:v>30.5868</c:v>
                </c:pt>
                <c:pt idx="9157">
                  <c:v>30.5915</c:v>
                </c:pt>
                <c:pt idx="9158">
                  <c:v>30.59619</c:v>
                </c:pt>
                <c:pt idx="9159">
                  <c:v>30.60088</c:v>
                </c:pt>
                <c:pt idx="9160">
                  <c:v>30.60558</c:v>
                </c:pt>
                <c:pt idx="9161">
                  <c:v>30.61027</c:v>
                </c:pt>
                <c:pt idx="9162">
                  <c:v>30.61497</c:v>
                </c:pt>
                <c:pt idx="9163">
                  <c:v>30.61966</c:v>
                </c:pt>
                <c:pt idx="9164">
                  <c:v>30.624350000000003</c:v>
                </c:pt>
                <c:pt idx="9165">
                  <c:v>30.629050000000003</c:v>
                </c:pt>
                <c:pt idx="9166">
                  <c:v>30.63374</c:v>
                </c:pt>
                <c:pt idx="9167">
                  <c:v>30.638439999999999</c:v>
                </c:pt>
                <c:pt idx="9168">
                  <c:v>30.643129999999999</c:v>
                </c:pt>
                <c:pt idx="9169">
                  <c:v>30.647830000000003</c:v>
                </c:pt>
                <c:pt idx="9170">
                  <c:v>30.652519999999999</c:v>
                </c:pt>
                <c:pt idx="9171">
                  <c:v>30.657219999999999</c:v>
                </c:pt>
                <c:pt idx="9172">
                  <c:v>30.661909999999999</c:v>
                </c:pt>
                <c:pt idx="9173">
                  <c:v>30.666599999999999</c:v>
                </c:pt>
                <c:pt idx="9174">
                  <c:v>30.671299999999999</c:v>
                </c:pt>
                <c:pt idx="9175">
                  <c:v>30.675989999999999</c:v>
                </c:pt>
                <c:pt idx="9176">
                  <c:v>30.680689999999998</c:v>
                </c:pt>
                <c:pt idx="9177">
                  <c:v>30.685380000000002</c:v>
                </c:pt>
                <c:pt idx="9178">
                  <c:v>30.690080000000002</c:v>
                </c:pt>
                <c:pt idx="9179">
                  <c:v>30.694769999999998</c:v>
                </c:pt>
                <c:pt idx="9180">
                  <c:v>30.699469999999998</c:v>
                </c:pt>
                <c:pt idx="9181">
                  <c:v>30.704160000000002</c:v>
                </c:pt>
                <c:pt idx="9182">
                  <c:v>30.708860000000001</c:v>
                </c:pt>
                <c:pt idx="9183">
                  <c:v>30.713549999999998</c:v>
                </c:pt>
                <c:pt idx="9184">
                  <c:v>30.718249999999998</c:v>
                </c:pt>
                <c:pt idx="9185">
                  <c:v>30.722940000000001</c:v>
                </c:pt>
                <c:pt idx="9186">
                  <c:v>30.727640000000001</c:v>
                </c:pt>
                <c:pt idx="9187">
                  <c:v>30.732329999999997</c:v>
                </c:pt>
                <c:pt idx="9188">
                  <c:v>30.737029999999997</c:v>
                </c:pt>
                <c:pt idx="9189">
                  <c:v>30.741720000000001</c:v>
                </c:pt>
                <c:pt idx="9190">
                  <c:v>30.746420000000001</c:v>
                </c:pt>
                <c:pt idx="9191">
                  <c:v>30.751110000000001</c:v>
                </c:pt>
                <c:pt idx="9192">
                  <c:v>30.75581</c:v>
                </c:pt>
                <c:pt idx="9193">
                  <c:v>30.7605</c:v>
                </c:pt>
                <c:pt idx="9194">
                  <c:v>30.7652</c:v>
                </c:pt>
                <c:pt idx="9195">
                  <c:v>30.76989</c:v>
                </c:pt>
                <c:pt idx="9196">
                  <c:v>30.77459</c:v>
                </c:pt>
                <c:pt idx="9197">
                  <c:v>30.77928</c:v>
                </c:pt>
                <c:pt idx="9198">
                  <c:v>30.78398</c:v>
                </c:pt>
                <c:pt idx="9199">
                  <c:v>30.78867</c:v>
                </c:pt>
                <c:pt idx="9200">
                  <c:v>30.793369999999999</c:v>
                </c:pt>
                <c:pt idx="9201">
                  <c:v>30.79806</c:v>
                </c:pt>
                <c:pt idx="9202">
                  <c:v>30.802759999999999</c:v>
                </c:pt>
                <c:pt idx="9203">
                  <c:v>30.807459999999999</c:v>
                </c:pt>
                <c:pt idx="9204">
                  <c:v>30.812149999999999</c:v>
                </c:pt>
                <c:pt idx="9205">
                  <c:v>30.816849999999999</c:v>
                </c:pt>
                <c:pt idx="9206">
                  <c:v>30.821540000000002</c:v>
                </c:pt>
                <c:pt idx="9207">
                  <c:v>30.826240000000002</c:v>
                </c:pt>
                <c:pt idx="9208">
                  <c:v>30.830929999999999</c:v>
                </c:pt>
                <c:pt idx="9209">
                  <c:v>30.835629999999998</c:v>
                </c:pt>
                <c:pt idx="9210">
                  <c:v>30.840329999999998</c:v>
                </c:pt>
                <c:pt idx="9211">
                  <c:v>30.845020000000002</c:v>
                </c:pt>
                <c:pt idx="9212">
                  <c:v>30.849720000000001</c:v>
                </c:pt>
                <c:pt idx="9213">
                  <c:v>30.854409999999998</c:v>
                </c:pt>
                <c:pt idx="9214">
                  <c:v>30.859109999999998</c:v>
                </c:pt>
                <c:pt idx="9215">
                  <c:v>30.863809999999997</c:v>
                </c:pt>
                <c:pt idx="9216">
                  <c:v>30.868500000000001</c:v>
                </c:pt>
                <c:pt idx="9217">
                  <c:v>30.873200000000001</c:v>
                </c:pt>
                <c:pt idx="9218">
                  <c:v>30.877890000000001</c:v>
                </c:pt>
                <c:pt idx="9219">
                  <c:v>30.88259</c:v>
                </c:pt>
                <c:pt idx="9220">
                  <c:v>30.88729</c:v>
                </c:pt>
                <c:pt idx="9221">
                  <c:v>30.89198</c:v>
                </c:pt>
                <c:pt idx="9222">
                  <c:v>30.89668</c:v>
                </c:pt>
                <c:pt idx="9223">
                  <c:v>30.90137</c:v>
                </c:pt>
                <c:pt idx="9224">
                  <c:v>30.90607</c:v>
                </c:pt>
                <c:pt idx="9225">
                  <c:v>30.910769999999999</c:v>
                </c:pt>
                <c:pt idx="9226">
                  <c:v>30.915459999999999</c:v>
                </c:pt>
                <c:pt idx="9227">
                  <c:v>30.920159999999999</c:v>
                </c:pt>
                <c:pt idx="9228">
                  <c:v>30.924859999999999</c:v>
                </c:pt>
                <c:pt idx="9229">
                  <c:v>30.929549999999999</c:v>
                </c:pt>
                <c:pt idx="9230">
                  <c:v>30.934249999999999</c:v>
                </c:pt>
                <c:pt idx="9231">
                  <c:v>30.938949999999998</c:v>
                </c:pt>
                <c:pt idx="9232">
                  <c:v>30.943640000000002</c:v>
                </c:pt>
                <c:pt idx="9233">
                  <c:v>30.948340000000002</c:v>
                </c:pt>
                <c:pt idx="9234">
                  <c:v>30.953040000000001</c:v>
                </c:pt>
                <c:pt idx="9235">
                  <c:v>30.957729999999998</c:v>
                </c:pt>
                <c:pt idx="9236">
                  <c:v>30.962429999999998</c:v>
                </c:pt>
                <c:pt idx="9237">
                  <c:v>30.967129999999997</c:v>
                </c:pt>
                <c:pt idx="9238">
                  <c:v>30.971820000000001</c:v>
                </c:pt>
                <c:pt idx="9239">
                  <c:v>30.976520000000001</c:v>
                </c:pt>
                <c:pt idx="9240">
                  <c:v>30.98122</c:v>
                </c:pt>
                <c:pt idx="9241">
                  <c:v>30.985909999999997</c:v>
                </c:pt>
                <c:pt idx="9242">
                  <c:v>30.990609999999997</c:v>
                </c:pt>
                <c:pt idx="9243">
                  <c:v>30.99531</c:v>
                </c:pt>
                <c:pt idx="9244">
                  <c:v>31.000010000000003</c:v>
                </c:pt>
                <c:pt idx="9245">
                  <c:v>31.0047</c:v>
                </c:pt>
                <c:pt idx="9246">
                  <c:v>31.009399999999999</c:v>
                </c:pt>
                <c:pt idx="9247">
                  <c:v>31.014099999999999</c:v>
                </c:pt>
                <c:pt idx="9248">
                  <c:v>31.018789999999999</c:v>
                </c:pt>
                <c:pt idx="9249">
                  <c:v>31.023490000000002</c:v>
                </c:pt>
                <c:pt idx="9250">
                  <c:v>31.028190000000002</c:v>
                </c:pt>
                <c:pt idx="9251">
                  <c:v>31.032890000000002</c:v>
                </c:pt>
                <c:pt idx="9252">
                  <c:v>31.037579999999998</c:v>
                </c:pt>
                <c:pt idx="9253">
                  <c:v>31.042279999999998</c:v>
                </c:pt>
                <c:pt idx="9254">
                  <c:v>31.046979999999998</c:v>
                </c:pt>
                <c:pt idx="9255">
                  <c:v>31.051670000000001</c:v>
                </c:pt>
                <c:pt idx="9256">
                  <c:v>31.056370000000001</c:v>
                </c:pt>
                <c:pt idx="9257">
                  <c:v>31.061070000000001</c:v>
                </c:pt>
                <c:pt idx="9258">
                  <c:v>31.065770000000001</c:v>
                </c:pt>
                <c:pt idx="9259">
                  <c:v>31.07047</c:v>
                </c:pt>
                <c:pt idx="9260">
                  <c:v>31.07516</c:v>
                </c:pt>
                <c:pt idx="9261">
                  <c:v>31.07986</c:v>
                </c:pt>
                <c:pt idx="9262">
                  <c:v>31.08456</c:v>
                </c:pt>
                <c:pt idx="9263">
                  <c:v>31.089259999999999</c:v>
                </c:pt>
                <c:pt idx="9264">
                  <c:v>31.09395</c:v>
                </c:pt>
                <c:pt idx="9265">
                  <c:v>31.098649999999999</c:v>
                </c:pt>
                <c:pt idx="9266">
                  <c:v>31.103349999999999</c:v>
                </c:pt>
                <c:pt idx="9267">
                  <c:v>31.108050000000002</c:v>
                </c:pt>
                <c:pt idx="9268">
                  <c:v>31.112750000000002</c:v>
                </c:pt>
                <c:pt idx="9269">
                  <c:v>31.117439999999998</c:v>
                </c:pt>
                <c:pt idx="9270">
                  <c:v>31.122139999999998</c:v>
                </c:pt>
                <c:pt idx="9271">
                  <c:v>31.126839999999998</c:v>
                </c:pt>
                <c:pt idx="9272">
                  <c:v>31.131539999999998</c:v>
                </c:pt>
                <c:pt idx="9273">
                  <c:v>31.136240000000001</c:v>
                </c:pt>
                <c:pt idx="9274">
                  <c:v>31.140930000000001</c:v>
                </c:pt>
                <c:pt idx="9275">
                  <c:v>31.145630000000001</c:v>
                </c:pt>
                <c:pt idx="9276">
                  <c:v>31.15033</c:v>
                </c:pt>
                <c:pt idx="9277">
                  <c:v>31.15503</c:v>
                </c:pt>
                <c:pt idx="9278">
                  <c:v>31.15973</c:v>
                </c:pt>
                <c:pt idx="9279">
                  <c:v>31.164420000000003</c:v>
                </c:pt>
                <c:pt idx="9280">
                  <c:v>31.169120000000003</c:v>
                </c:pt>
                <c:pt idx="9281">
                  <c:v>31.173820000000003</c:v>
                </c:pt>
                <c:pt idx="9282">
                  <c:v>31.178520000000002</c:v>
                </c:pt>
                <c:pt idx="9283">
                  <c:v>31.183220000000002</c:v>
                </c:pt>
                <c:pt idx="9284">
                  <c:v>31.187920000000002</c:v>
                </c:pt>
                <c:pt idx="9285">
                  <c:v>31.192609999999998</c:v>
                </c:pt>
                <c:pt idx="9286">
                  <c:v>31.197309999999998</c:v>
                </c:pt>
                <c:pt idx="9287">
                  <c:v>31.202009999999998</c:v>
                </c:pt>
                <c:pt idx="9288">
                  <c:v>31.206709999999998</c:v>
                </c:pt>
                <c:pt idx="9289">
                  <c:v>31.211409999999997</c:v>
                </c:pt>
                <c:pt idx="9290">
                  <c:v>31.216109999999997</c:v>
                </c:pt>
                <c:pt idx="9291">
                  <c:v>31.220800000000001</c:v>
                </c:pt>
                <c:pt idx="9292">
                  <c:v>31.2255</c:v>
                </c:pt>
                <c:pt idx="9293">
                  <c:v>31.2302</c:v>
                </c:pt>
                <c:pt idx="9294">
                  <c:v>31.2349</c:v>
                </c:pt>
                <c:pt idx="9295">
                  <c:v>31.239599999999999</c:v>
                </c:pt>
                <c:pt idx="9296">
                  <c:v>31.244299999999999</c:v>
                </c:pt>
                <c:pt idx="9297">
                  <c:v>31.248999999999999</c:v>
                </c:pt>
                <c:pt idx="9298">
                  <c:v>31.253700000000002</c:v>
                </c:pt>
                <c:pt idx="9299">
                  <c:v>31.258399999999998</c:v>
                </c:pt>
                <c:pt idx="9300">
                  <c:v>31.263090000000002</c:v>
                </c:pt>
                <c:pt idx="9301">
                  <c:v>31.267799999999998</c:v>
                </c:pt>
                <c:pt idx="9302">
                  <c:v>31.272490000000001</c:v>
                </c:pt>
                <c:pt idx="9303">
                  <c:v>31.277190000000004</c:v>
                </c:pt>
                <c:pt idx="9304">
                  <c:v>31.281890000000001</c:v>
                </c:pt>
                <c:pt idx="9305">
                  <c:v>31.286590000000004</c:v>
                </c:pt>
                <c:pt idx="9306">
                  <c:v>31.29129</c:v>
                </c:pt>
                <c:pt idx="9307">
                  <c:v>31.295990000000003</c:v>
                </c:pt>
                <c:pt idx="9308">
                  <c:v>31.300689999999999</c:v>
                </c:pt>
                <c:pt idx="9309">
                  <c:v>31.305390000000003</c:v>
                </c:pt>
                <c:pt idx="9310">
                  <c:v>31.310089999999999</c:v>
                </c:pt>
                <c:pt idx="9311">
                  <c:v>31.314790000000002</c:v>
                </c:pt>
                <c:pt idx="9312">
                  <c:v>31.319479999999995</c:v>
                </c:pt>
                <c:pt idx="9313">
                  <c:v>31.324190000000002</c:v>
                </c:pt>
                <c:pt idx="9314">
                  <c:v>31.328880000000005</c:v>
                </c:pt>
                <c:pt idx="9315">
                  <c:v>31.333580000000001</c:v>
                </c:pt>
                <c:pt idx="9316">
                  <c:v>31.338280000000005</c:v>
                </c:pt>
                <c:pt idx="9317">
                  <c:v>31.342980000000001</c:v>
                </c:pt>
                <c:pt idx="9318">
                  <c:v>31.347680000000004</c:v>
                </c:pt>
                <c:pt idx="9319">
                  <c:v>31.35238</c:v>
                </c:pt>
                <c:pt idx="9320">
                  <c:v>31.357080000000003</c:v>
                </c:pt>
                <c:pt idx="9321">
                  <c:v>31.36178</c:v>
                </c:pt>
                <c:pt idx="9322">
                  <c:v>31.366480000000003</c:v>
                </c:pt>
                <c:pt idx="9323">
                  <c:v>31.371179999999999</c:v>
                </c:pt>
                <c:pt idx="9324">
                  <c:v>31.375880000000002</c:v>
                </c:pt>
                <c:pt idx="9325">
                  <c:v>31.380579999999998</c:v>
                </c:pt>
                <c:pt idx="9326">
                  <c:v>31.385280000000002</c:v>
                </c:pt>
                <c:pt idx="9327">
                  <c:v>31.389979999999998</c:v>
                </c:pt>
                <c:pt idx="9328">
                  <c:v>31.394680000000001</c:v>
                </c:pt>
                <c:pt idx="9329">
                  <c:v>31.399379999999997</c:v>
                </c:pt>
                <c:pt idx="9330">
                  <c:v>31.40408</c:v>
                </c:pt>
                <c:pt idx="9331">
                  <c:v>31.408779999999997</c:v>
                </c:pt>
                <c:pt idx="9332">
                  <c:v>31.41348</c:v>
                </c:pt>
                <c:pt idx="9333">
                  <c:v>31.418179999999996</c:v>
                </c:pt>
                <c:pt idx="9334">
                  <c:v>31.422879999999999</c:v>
                </c:pt>
                <c:pt idx="9335">
                  <c:v>31.427579999999995</c:v>
                </c:pt>
                <c:pt idx="9336">
                  <c:v>31.432279999999999</c:v>
                </c:pt>
                <c:pt idx="9337">
                  <c:v>31.436980000000002</c:v>
                </c:pt>
                <c:pt idx="9338">
                  <c:v>31.441679999999998</c:v>
                </c:pt>
                <c:pt idx="9339">
                  <c:v>31.446380000000001</c:v>
                </c:pt>
                <c:pt idx="9340">
                  <c:v>31.451080000000001</c:v>
                </c:pt>
                <c:pt idx="9341">
                  <c:v>31.455780000000004</c:v>
                </c:pt>
                <c:pt idx="9342">
                  <c:v>31.46048</c:v>
                </c:pt>
                <c:pt idx="9343">
                  <c:v>31.465180000000004</c:v>
                </c:pt>
                <c:pt idx="9344">
                  <c:v>31.469889999999999</c:v>
                </c:pt>
                <c:pt idx="9345">
                  <c:v>31.474589999999996</c:v>
                </c:pt>
                <c:pt idx="9346">
                  <c:v>31.479279999999999</c:v>
                </c:pt>
                <c:pt idx="9347">
                  <c:v>31.483990000000002</c:v>
                </c:pt>
                <c:pt idx="9348">
                  <c:v>31.488689999999998</c:v>
                </c:pt>
                <c:pt idx="9349">
                  <c:v>31.493390000000002</c:v>
                </c:pt>
                <c:pt idx="9350">
                  <c:v>31.498089999999998</c:v>
                </c:pt>
                <c:pt idx="9351">
                  <c:v>31.502790000000005</c:v>
                </c:pt>
                <c:pt idx="9352">
                  <c:v>31.507490000000001</c:v>
                </c:pt>
                <c:pt idx="9353">
                  <c:v>31.512190000000004</c:v>
                </c:pt>
                <c:pt idx="9354">
                  <c:v>31.51689</c:v>
                </c:pt>
                <c:pt idx="9355">
                  <c:v>31.521590000000003</c:v>
                </c:pt>
                <c:pt idx="9356">
                  <c:v>31.526289999999999</c:v>
                </c:pt>
                <c:pt idx="9357">
                  <c:v>31.530990000000003</c:v>
                </c:pt>
                <c:pt idx="9358">
                  <c:v>31.535699999999999</c:v>
                </c:pt>
                <c:pt idx="9359">
                  <c:v>31.540400000000002</c:v>
                </c:pt>
                <c:pt idx="9360">
                  <c:v>31.545099999999998</c:v>
                </c:pt>
                <c:pt idx="9361">
                  <c:v>31.549800000000001</c:v>
                </c:pt>
                <c:pt idx="9362">
                  <c:v>31.554500000000001</c:v>
                </c:pt>
                <c:pt idx="9363">
                  <c:v>31.559200000000004</c:v>
                </c:pt>
                <c:pt idx="9364">
                  <c:v>31.5639</c:v>
                </c:pt>
                <c:pt idx="9365">
                  <c:v>31.568600000000004</c:v>
                </c:pt>
                <c:pt idx="9366">
                  <c:v>31.5733</c:v>
                </c:pt>
                <c:pt idx="9367">
                  <c:v>31.578000000000003</c:v>
                </c:pt>
                <c:pt idx="9368">
                  <c:v>31.582709999999999</c:v>
                </c:pt>
                <c:pt idx="9369">
                  <c:v>31.587410000000002</c:v>
                </c:pt>
                <c:pt idx="9370">
                  <c:v>31.592109999999998</c:v>
                </c:pt>
                <c:pt idx="9371">
                  <c:v>31.596810000000001</c:v>
                </c:pt>
                <c:pt idx="9372">
                  <c:v>31.601509999999998</c:v>
                </c:pt>
                <c:pt idx="9373">
                  <c:v>31.606210000000004</c:v>
                </c:pt>
                <c:pt idx="9374">
                  <c:v>31.610910000000001</c:v>
                </c:pt>
                <c:pt idx="9375">
                  <c:v>31.615610000000004</c:v>
                </c:pt>
                <c:pt idx="9376">
                  <c:v>31.62032</c:v>
                </c:pt>
                <c:pt idx="9377">
                  <c:v>31.625019999999996</c:v>
                </c:pt>
                <c:pt idx="9378">
                  <c:v>31.629719999999999</c:v>
                </c:pt>
                <c:pt idx="9379">
                  <c:v>31.634420000000002</c:v>
                </c:pt>
                <c:pt idx="9380">
                  <c:v>31.639130000000002</c:v>
                </c:pt>
                <c:pt idx="9381">
                  <c:v>31.643829999999998</c:v>
                </c:pt>
                <c:pt idx="9382">
                  <c:v>31.648530000000001</c:v>
                </c:pt>
                <c:pt idx="9383">
                  <c:v>31.653229999999997</c:v>
                </c:pt>
                <c:pt idx="9384">
                  <c:v>31.65793</c:v>
                </c:pt>
                <c:pt idx="9385">
                  <c:v>31.66264</c:v>
                </c:pt>
                <c:pt idx="9386">
                  <c:v>31.667340000000003</c:v>
                </c:pt>
                <c:pt idx="9387">
                  <c:v>31.672039999999999</c:v>
                </c:pt>
                <c:pt idx="9388">
                  <c:v>31.676740000000002</c:v>
                </c:pt>
                <c:pt idx="9389">
                  <c:v>31.681439999999998</c:v>
                </c:pt>
                <c:pt idx="9390">
                  <c:v>31.686150000000005</c:v>
                </c:pt>
                <c:pt idx="9391">
                  <c:v>31.690850000000001</c:v>
                </c:pt>
                <c:pt idx="9392">
                  <c:v>31.695550000000004</c:v>
                </c:pt>
                <c:pt idx="9393">
                  <c:v>31.70025</c:v>
                </c:pt>
                <c:pt idx="9394">
                  <c:v>31.704950000000004</c:v>
                </c:pt>
                <c:pt idx="9395">
                  <c:v>31.70966</c:v>
                </c:pt>
                <c:pt idx="9396">
                  <c:v>31.714359999999996</c:v>
                </c:pt>
                <c:pt idx="9397">
                  <c:v>31.719059999999999</c:v>
                </c:pt>
                <c:pt idx="9398">
                  <c:v>31.723759999999995</c:v>
                </c:pt>
                <c:pt idx="9399">
                  <c:v>31.728470000000002</c:v>
                </c:pt>
                <c:pt idx="9400">
                  <c:v>31.733169999999998</c:v>
                </c:pt>
                <c:pt idx="9401">
                  <c:v>31.737870000000001</c:v>
                </c:pt>
                <c:pt idx="9402">
                  <c:v>31.742569999999997</c:v>
                </c:pt>
                <c:pt idx="9403">
                  <c:v>31.74727</c:v>
                </c:pt>
                <c:pt idx="9404">
                  <c:v>31.75198</c:v>
                </c:pt>
                <c:pt idx="9405">
                  <c:v>31.756680000000003</c:v>
                </c:pt>
                <c:pt idx="9406">
                  <c:v>31.761379999999999</c:v>
                </c:pt>
                <c:pt idx="9407">
                  <c:v>31.766080000000002</c:v>
                </c:pt>
                <c:pt idx="9408">
                  <c:v>31.770790000000002</c:v>
                </c:pt>
                <c:pt idx="9409">
                  <c:v>31.775490000000005</c:v>
                </c:pt>
                <c:pt idx="9410">
                  <c:v>31.780190000000001</c:v>
                </c:pt>
                <c:pt idx="9411">
                  <c:v>31.784899999999997</c:v>
                </c:pt>
                <c:pt idx="9412">
                  <c:v>31.7896</c:v>
                </c:pt>
                <c:pt idx="9413">
                  <c:v>31.794299999999996</c:v>
                </c:pt>
                <c:pt idx="9414">
                  <c:v>31.798999999999999</c:v>
                </c:pt>
                <c:pt idx="9415">
                  <c:v>31.803699999999996</c:v>
                </c:pt>
                <c:pt idx="9416">
                  <c:v>31.808410000000002</c:v>
                </c:pt>
                <c:pt idx="9417">
                  <c:v>31.813109999999998</c:v>
                </c:pt>
                <c:pt idx="9418">
                  <c:v>31.817819999999998</c:v>
                </c:pt>
                <c:pt idx="9419">
                  <c:v>31.822520000000001</c:v>
                </c:pt>
                <c:pt idx="9420">
                  <c:v>31.827220000000004</c:v>
                </c:pt>
                <c:pt idx="9421">
                  <c:v>31.83192</c:v>
                </c:pt>
                <c:pt idx="9422">
                  <c:v>31.836629999999996</c:v>
                </c:pt>
                <c:pt idx="9423">
                  <c:v>31.841329999999999</c:v>
                </c:pt>
                <c:pt idx="9424">
                  <c:v>31.846039999999999</c:v>
                </c:pt>
                <c:pt idx="9425">
                  <c:v>31.850740000000002</c:v>
                </c:pt>
                <c:pt idx="9426">
                  <c:v>31.855439999999998</c:v>
                </c:pt>
                <c:pt idx="9427">
                  <c:v>31.860140000000001</c:v>
                </c:pt>
                <c:pt idx="9428">
                  <c:v>31.864850000000001</c:v>
                </c:pt>
                <c:pt idx="9429">
                  <c:v>31.869550000000004</c:v>
                </c:pt>
                <c:pt idx="9430">
                  <c:v>31.87425</c:v>
                </c:pt>
                <c:pt idx="9431">
                  <c:v>31.878959999999999</c:v>
                </c:pt>
                <c:pt idx="9432">
                  <c:v>31.883660000000003</c:v>
                </c:pt>
                <c:pt idx="9433">
                  <c:v>31.888369999999998</c:v>
                </c:pt>
                <c:pt idx="9434">
                  <c:v>31.893070000000002</c:v>
                </c:pt>
                <c:pt idx="9435">
                  <c:v>31.897769999999998</c:v>
                </c:pt>
                <c:pt idx="9436">
                  <c:v>31.902470000000001</c:v>
                </c:pt>
                <c:pt idx="9437">
                  <c:v>31.90718</c:v>
                </c:pt>
                <c:pt idx="9438">
                  <c:v>31.911879999999996</c:v>
                </c:pt>
                <c:pt idx="9439">
                  <c:v>31.91658</c:v>
                </c:pt>
                <c:pt idx="9440">
                  <c:v>31.921289999999999</c:v>
                </c:pt>
                <c:pt idx="9441">
                  <c:v>31.925990000000002</c:v>
                </c:pt>
                <c:pt idx="9442">
                  <c:v>31.930699999999998</c:v>
                </c:pt>
                <c:pt idx="9443">
                  <c:v>31.935400000000001</c:v>
                </c:pt>
                <c:pt idx="9444">
                  <c:v>31.940110000000001</c:v>
                </c:pt>
                <c:pt idx="9445">
                  <c:v>31.944809999999997</c:v>
                </c:pt>
                <c:pt idx="9446">
                  <c:v>31.94951</c:v>
                </c:pt>
                <c:pt idx="9447">
                  <c:v>31.954219999999999</c:v>
                </c:pt>
                <c:pt idx="9448">
                  <c:v>31.958920000000003</c:v>
                </c:pt>
                <c:pt idx="9449">
                  <c:v>31.963619999999999</c:v>
                </c:pt>
                <c:pt idx="9450">
                  <c:v>31.968330000000002</c:v>
                </c:pt>
                <c:pt idx="9451">
                  <c:v>31.973029999999998</c:v>
                </c:pt>
                <c:pt idx="9452">
                  <c:v>31.977739999999997</c:v>
                </c:pt>
                <c:pt idx="9453">
                  <c:v>31.98244</c:v>
                </c:pt>
                <c:pt idx="9454">
                  <c:v>31.98715</c:v>
                </c:pt>
                <c:pt idx="9455">
                  <c:v>31.991850000000003</c:v>
                </c:pt>
                <c:pt idx="9456">
                  <c:v>31.996559999999999</c:v>
                </c:pt>
                <c:pt idx="9457">
                  <c:v>32.001259999999995</c:v>
                </c:pt>
                <c:pt idx="9458">
                  <c:v>32.005960000000002</c:v>
                </c:pt>
                <c:pt idx="9459">
                  <c:v>32.010669999999998</c:v>
                </c:pt>
                <c:pt idx="9460">
                  <c:v>32.015370000000004</c:v>
                </c:pt>
                <c:pt idx="9461">
                  <c:v>32.02008</c:v>
                </c:pt>
                <c:pt idx="9462">
                  <c:v>32.02478</c:v>
                </c:pt>
                <c:pt idx="9463">
                  <c:v>32.02948</c:v>
                </c:pt>
                <c:pt idx="9464">
                  <c:v>32.034189999999995</c:v>
                </c:pt>
                <c:pt idx="9465">
                  <c:v>32.038890000000002</c:v>
                </c:pt>
                <c:pt idx="9466">
                  <c:v>32.043599999999998</c:v>
                </c:pt>
                <c:pt idx="9467">
                  <c:v>32.048300000000005</c:v>
                </c:pt>
                <c:pt idx="9468">
                  <c:v>32.05301</c:v>
                </c:pt>
                <c:pt idx="9469">
                  <c:v>32.05771</c:v>
                </c:pt>
                <c:pt idx="9470">
                  <c:v>32.062420000000003</c:v>
                </c:pt>
                <c:pt idx="9471">
                  <c:v>32.067119999999996</c:v>
                </c:pt>
                <c:pt idx="9472">
                  <c:v>32.071830000000006</c:v>
                </c:pt>
                <c:pt idx="9473">
                  <c:v>32.076529999999998</c:v>
                </c:pt>
                <c:pt idx="9474">
                  <c:v>32.081239999999994</c:v>
                </c:pt>
                <c:pt idx="9475">
                  <c:v>32.085940000000001</c:v>
                </c:pt>
                <c:pt idx="9476">
                  <c:v>32.090649999999997</c:v>
                </c:pt>
                <c:pt idx="9477">
                  <c:v>32.095350000000003</c:v>
                </c:pt>
                <c:pt idx="9478">
                  <c:v>32.100059999999999</c:v>
                </c:pt>
                <c:pt idx="9479">
                  <c:v>32.104760000000006</c:v>
                </c:pt>
                <c:pt idx="9480">
                  <c:v>32.109470000000002</c:v>
                </c:pt>
                <c:pt idx="9481">
                  <c:v>32.114169999999994</c:v>
                </c:pt>
                <c:pt idx="9482">
                  <c:v>32.118880000000004</c:v>
                </c:pt>
                <c:pt idx="9483">
                  <c:v>32.123579999999997</c:v>
                </c:pt>
                <c:pt idx="9484">
                  <c:v>32.12829</c:v>
                </c:pt>
                <c:pt idx="9485">
                  <c:v>32.132989999999999</c:v>
                </c:pt>
                <c:pt idx="9486">
                  <c:v>32.137699999999995</c:v>
                </c:pt>
                <c:pt idx="9487">
                  <c:v>32.142400000000002</c:v>
                </c:pt>
                <c:pt idx="9488">
                  <c:v>32.147109999999998</c:v>
                </c:pt>
                <c:pt idx="9489">
                  <c:v>32.151810000000005</c:v>
                </c:pt>
                <c:pt idx="9490">
                  <c:v>32.15652</c:v>
                </c:pt>
                <c:pt idx="9491">
                  <c:v>32.16122</c:v>
                </c:pt>
                <c:pt idx="9492">
                  <c:v>32.165930000000003</c:v>
                </c:pt>
                <c:pt idx="9493">
                  <c:v>32.170629999999996</c:v>
                </c:pt>
                <c:pt idx="9494">
                  <c:v>32.175339999999998</c:v>
                </c:pt>
                <c:pt idx="9495">
                  <c:v>32.180039999999998</c:v>
                </c:pt>
                <c:pt idx="9496">
                  <c:v>32.184750000000001</c:v>
                </c:pt>
                <c:pt idx="9497">
                  <c:v>32.189460000000004</c:v>
                </c:pt>
                <c:pt idx="9498">
                  <c:v>32.194159999999997</c:v>
                </c:pt>
                <c:pt idx="9499">
                  <c:v>32.198869999999999</c:v>
                </c:pt>
                <c:pt idx="9500">
                  <c:v>32.203569999999999</c:v>
                </c:pt>
                <c:pt idx="9501">
                  <c:v>32.208280000000002</c:v>
                </c:pt>
                <c:pt idx="9502">
                  <c:v>32.212989999999998</c:v>
                </c:pt>
                <c:pt idx="9503">
                  <c:v>32.217689999999997</c:v>
                </c:pt>
                <c:pt idx="9504">
                  <c:v>32.2224</c:v>
                </c:pt>
                <c:pt idx="9505">
                  <c:v>32.2271</c:v>
                </c:pt>
                <c:pt idx="9506">
                  <c:v>32.231810000000003</c:v>
                </c:pt>
                <c:pt idx="9507">
                  <c:v>32.236519999999999</c:v>
                </c:pt>
                <c:pt idx="9508">
                  <c:v>32.241219999999998</c:v>
                </c:pt>
                <c:pt idx="9509">
                  <c:v>32.245930000000001</c:v>
                </c:pt>
                <c:pt idx="9510">
                  <c:v>32.250630000000001</c:v>
                </c:pt>
                <c:pt idx="9511">
                  <c:v>32.255340000000004</c:v>
                </c:pt>
                <c:pt idx="9512">
                  <c:v>32.26005</c:v>
                </c:pt>
                <c:pt idx="9513">
                  <c:v>32.264749999999999</c:v>
                </c:pt>
                <c:pt idx="9514">
                  <c:v>32.269460000000002</c:v>
                </c:pt>
                <c:pt idx="9515">
                  <c:v>32.274160000000002</c:v>
                </c:pt>
                <c:pt idx="9516">
                  <c:v>32.278869999999998</c:v>
                </c:pt>
                <c:pt idx="9517">
                  <c:v>32.283580000000001</c:v>
                </c:pt>
                <c:pt idx="9518">
                  <c:v>32.28828</c:v>
                </c:pt>
                <c:pt idx="9519">
                  <c:v>32.292990000000003</c:v>
                </c:pt>
                <c:pt idx="9520">
                  <c:v>32.297699999999999</c:v>
                </c:pt>
                <c:pt idx="9521">
                  <c:v>32.302399999999999</c:v>
                </c:pt>
                <c:pt idx="9522">
                  <c:v>32.307110000000002</c:v>
                </c:pt>
                <c:pt idx="9523">
                  <c:v>32.311819999999997</c:v>
                </c:pt>
                <c:pt idx="9524">
                  <c:v>32.316520000000004</c:v>
                </c:pt>
                <c:pt idx="9525">
                  <c:v>32.32123</c:v>
                </c:pt>
                <c:pt idx="9526">
                  <c:v>32.32593</c:v>
                </c:pt>
                <c:pt idx="9527">
                  <c:v>32.330640000000002</c:v>
                </c:pt>
                <c:pt idx="9528">
                  <c:v>32.335349999999998</c:v>
                </c:pt>
                <c:pt idx="9529">
                  <c:v>32.340050000000005</c:v>
                </c:pt>
                <c:pt idx="9530">
                  <c:v>32.344760000000001</c:v>
                </c:pt>
                <c:pt idx="9531">
                  <c:v>32.349469999999997</c:v>
                </c:pt>
                <c:pt idx="9532">
                  <c:v>32.354180000000007</c:v>
                </c:pt>
                <c:pt idx="9533">
                  <c:v>32.358879999999999</c:v>
                </c:pt>
                <c:pt idx="9534">
                  <c:v>32.363589999999995</c:v>
                </c:pt>
                <c:pt idx="9535">
                  <c:v>32.368290000000002</c:v>
                </c:pt>
                <c:pt idx="9536">
                  <c:v>32.372999999999998</c:v>
                </c:pt>
                <c:pt idx="9537">
                  <c:v>32.37771</c:v>
                </c:pt>
                <c:pt idx="9538">
                  <c:v>32.38241</c:v>
                </c:pt>
                <c:pt idx="9539">
                  <c:v>32.387119999999996</c:v>
                </c:pt>
                <c:pt idx="9540">
                  <c:v>32.391830000000006</c:v>
                </c:pt>
                <c:pt idx="9541">
                  <c:v>32.396540000000002</c:v>
                </c:pt>
                <c:pt idx="9542">
                  <c:v>32.401249999999997</c:v>
                </c:pt>
                <c:pt idx="9543">
                  <c:v>32.405950000000004</c:v>
                </c:pt>
                <c:pt idx="9544">
                  <c:v>32.41066</c:v>
                </c:pt>
                <c:pt idx="9545">
                  <c:v>32.41536</c:v>
                </c:pt>
                <c:pt idx="9546">
                  <c:v>32.420070000000003</c:v>
                </c:pt>
                <c:pt idx="9547">
                  <c:v>32.424779999999998</c:v>
                </c:pt>
                <c:pt idx="9548">
                  <c:v>32.429490000000001</c:v>
                </c:pt>
                <c:pt idx="9549">
                  <c:v>32.434200000000004</c:v>
                </c:pt>
                <c:pt idx="9550">
                  <c:v>32.438899999999997</c:v>
                </c:pt>
                <c:pt idx="9551">
                  <c:v>32.44361</c:v>
                </c:pt>
                <c:pt idx="9552">
                  <c:v>32.448320000000002</c:v>
                </c:pt>
                <c:pt idx="9553">
                  <c:v>32.453020000000002</c:v>
                </c:pt>
                <c:pt idx="9554">
                  <c:v>32.457729999999998</c:v>
                </c:pt>
                <c:pt idx="9555">
                  <c:v>32.462440000000001</c:v>
                </c:pt>
                <c:pt idx="9556">
                  <c:v>32.467150000000004</c:v>
                </c:pt>
                <c:pt idx="9557">
                  <c:v>32.471849999999996</c:v>
                </c:pt>
                <c:pt idx="9558">
                  <c:v>32.476559999999999</c:v>
                </c:pt>
                <c:pt idx="9559">
                  <c:v>32.481270000000002</c:v>
                </c:pt>
                <c:pt idx="9560">
                  <c:v>32.485979999999998</c:v>
                </c:pt>
                <c:pt idx="9561">
                  <c:v>32.490690000000001</c:v>
                </c:pt>
                <c:pt idx="9562">
                  <c:v>32.49539</c:v>
                </c:pt>
                <c:pt idx="9563">
                  <c:v>32.500099999999996</c:v>
                </c:pt>
                <c:pt idx="9564">
                  <c:v>32.504809999999999</c:v>
                </c:pt>
                <c:pt idx="9565">
                  <c:v>32.509520000000002</c:v>
                </c:pt>
                <c:pt idx="9566">
                  <c:v>32.514220000000002</c:v>
                </c:pt>
                <c:pt idx="9567">
                  <c:v>32.518930000000005</c:v>
                </c:pt>
                <c:pt idx="9568">
                  <c:v>32.52364</c:v>
                </c:pt>
                <c:pt idx="9569">
                  <c:v>32.528349999999996</c:v>
                </c:pt>
                <c:pt idx="9570">
                  <c:v>32.533050000000003</c:v>
                </c:pt>
                <c:pt idx="9571">
                  <c:v>32.537759999999999</c:v>
                </c:pt>
                <c:pt idx="9572">
                  <c:v>32.542469999999994</c:v>
                </c:pt>
                <c:pt idx="9573">
                  <c:v>32.547180000000004</c:v>
                </c:pt>
                <c:pt idx="9574">
                  <c:v>32.55189</c:v>
                </c:pt>
                <c:pt idx="9575">
                  <c:v>32.55659</c:v>
                </c:pt>
                <c:pt idx="9576">
                  <c:v>32.561300000000003</c:v>
                </c:pt>
                <c:pt idx="9577">
                  <c:v>32.566009999999999</c:v>
                </c:pt>
                <c:pt idx="9578">
                  <c:v>32.570719999999994</c:v>
                </c:pt>
                <c:pt idx="9579">
                  <c:v>32.575430000000004</c:v>
                </c:pt>
                <c:pt idx="9580">
                  <c:v>32.58014</c:v>
                </c:pt>
                <c:pt idx="9581">
                  <c:v>32.584849999999996</c:v>
                </c:pt>
                <c:pt idx="9582">
                  <c:v>32.589550000000003</c:v>
                </c:pt>
                <c:pt idx="9583">
                  <c:v>32.594259999999998</c:v>
                </c:pt>
                <c:pt idx="9584">
                  <c:v>32.598970000000001</c:v>
                </c:pt>
                <c:pt idx="9585">
                  <c:v>32.603680000000004</c:v>
                </c:pt>
                <c:pt idx="9586">
                  <c:v>32.60839</c:v>
                </c:pt>
                <c:pt idx="9587">
                  <c:v>32.61309</c:v>
                </c:pt>
                <c:pt idx="9588">
                  <c:v>32.617800000000003</c:v>
                </c:pt>
                <c:pt idx="9589">
                  <c:v>32.622509999999998</c:v>
                </c:pt>
                <c:pt idx="9590">
                  <c:v>32.627220000000001</c:v>
                </c:pt>
                <c:pt idx="9591">
                  <c:v>32.631930000000004</c:v>
                </c:pt>
                <c:pt idx="9592">
                  <c:v>32.63664</c:v>
                </c:pt>
                <c:pt idx="9593">
                  <c:v>32.641350000000003</c:v>
                </c:pt>
                <c:pt idx="9594">
                  <c:v>32.646059999999999</c:v>
                </c:pt>
                <c:pt idx="9595">
                  <c:v>32.650770000000001</c:v>
                </c:pt>
                <c:pt idx="9596">
                  <c:v>32.655470000000001</c:v>
                </c:pt>
                <c:pt idx="9597">
                  <c:v>32.660179999999997</c:v>
                </c:pt>
                <c:pt idx="9598">
                  <c:v>32.66489</c:v>
                </c:pt>
                <c:pt idx="9599">
                  <c:v>32.669600000000003</c:v>
                </c:pt>
                <c:pt idx="9600">
                  <c:v>32.674309999999998</c:v>
                </c:pt>
                <c:pt idx="9601">
                  <c:v>32.679020000000001</c:v>
                </c:pt>
                <c:pt idx="9602">
                  <c:v>32.683730000000004</c:v>
                </c:pt>
                <c:pt idx="9603">
                  <c:v>32.68844</c:v>
                </c:pt>
                <c:pt idx="9604">
                  <c:v>32.69314</c:v>
                </c:pt>
                <c:pt idx="9605">
                  <c:v>32.697850000000003</c:v>
                </c:pt>
                <c:pt idx="9606">
                  <c:v>32.702559999999998</c:v>
                </c:pt>
                <c:pt idx="9607">
                  <c:v>32.707269999999994</c:v>
                </c:pt>
                <c:pt idx="9608">
                  <c:v>32.711980000000004</c:v>
                </c:pt>
                <c:pt idx="9609">
                  <c:v>32.71669</c:v>
                </c:pt>
                <c:pt idx="9610">
                  <c:v>32.721399999999996</c:v>
                </c:pt>
                <c:pt idx="9611">
                  <c:v>32.726110000000006</c:v>
                </c:pt>
                <c:pt idx="9612">
                  <c:v>32.730820000000001</c:v>
                </c:pt>
                <c:pt idx="9613">
                  <c:v>32.735529999999997</c:v>
                </c:pt>
                <c:pt idx="9614">
                  <c:v>32.74024</c:v>
                </c:pt>
                <c:pt idx="9615">
                  <c:v>32.744950000000003</c:v>
                </c:pt>
                <c:pt idx="9616">
                  <c:v>32.749659999999999</c:v>
                </c:pt>
                <c:pt idx="9617">
                  <c:v>32.754369999999994</c:v>
                </c:pt>
                <c:pt idx="9618">
                  <c:v>32.759070000000001</c:v>
                </c:pt>
                <c:pt idx="9619">
                  <c:v>32.763779999999997</c:v>
                </c:pt>
                <c:pt idx="9620">
                  <c:v>32.768499999999996</c:v>
                </c:pt>
                <c:pt idx="9621">
                  <c:v>32.773200000000003</c:v>
                </c:pt>
                <c:pt idx="9622">
                  <c:v>32.777909999999999</c:v>
                </c:pt>
                <c:pt idx="9623">
                  <c:v>32.782620000000001</c:v>
                </c:pt>
                <c:pt idx="9624">
                  <c:v>32.787330000000004</c:v>
                </c:pt>
                <c:pt idx="9625">
                  <c:v>32.79204</c:v>
                </c:pt>
                <c:pt idx="9626">
                  <c:v>32.796750000000003</c:v>
                </c:pt>
                <c:pt idx="9627">
                  <c:v>32.801459999999999</c:v>
                </c:pt>
                <c:pt idx="9628">
                  <c:v>32.806170000000002</c:v>
                </c:pt>
                <c:pt idx="9629">
                  <c:v>32.810879999999997</c:v>
                </c:pt>
                <c:pt idx="9630">
                  <c:v>32.81559</c:v>
                </c:pt>
                <c:pt idx="9631">
                  <c:v>32.820299999999996</c:v>
                </c:pt>
                <c:pt idx="9632">
                  <c:v>32.825009999999999</c:v>
                </c:pt>
                <c:pt idx="9633">
                  <c:v>32.829720000000002</c:v>
                </c:pt>
                <c:pt idx="9634">
                  <c:v>32.834429999999998</c:v>
                </c:pt>
                <c:pt idx="9635">
                  <c:v>32.83914</c:v>
                </c:pt>
                <c:pt idx="9636">
                  <c:v>32.843850000000003</c:v>
                </c:pt>
                <c:pt idx="9637">
                  <c:v>32.848559999999999</c:v>
                </c:pt>
                <c:pt idx="9638">
                  <c:v>32.853269999999995</c:v>
                </c:pt>
                <c:pt idx="9639">
                  <c:v>32.857980000000005</c:v>
                </c:pt>
                <c:pt idx="9640">
                  <c:v>32.862690000000001</c:v>
                </c:pt>
                <c:pt idx="9641">
                  <c:v>32.867399999999996</c:v>
                </c:pt>
                <c:pt idx="9642">
                  <c:v>32.872110000000006</c:v>
                </c:pt>
                <c:pt idx="9643">
                  <c:v>32.876820000000002</c:v>
                </c:pt>
                <c:pt idx="9644">
                  <c:v>32.881529999999998</c:v>
                </c:pt>
                <c:pt idx="9645">
                  <c:v>32.886239999999994</c:v>
                </c:pt>
                <c:pt idx="9646">
                  <c:v>32.890950000000004</c:v>
                </c:pt>
                <c:pt idx="9647">
                  <c:v>32.895670000000003</c:v>
                </c:pt>
                <c:pt idx="9648">
                  <c:v>32.900369999999995</c:v>
                </c:pt>
                <c:pt idx="9649">
                  <c:v>32.905090000000001</c:v>
                </c:pt>
                <c:pt idx="9650">
                  <c:v>32.909800000000004</c:v>
                </c:pt>
                <c:pt idx="9651">
                  <c:v>32.914499999999997</c:v>
                </c:pt>
                <c:pt idx="9652">
                  <c:v>32.919219999999996</c:v>
                </c:pt>
                <c:pt idx="9653">
                  <c:v>32.923929999999999</c:v>
                </c:pt>
                <c:pt idx="9654">
                  <c:v>32.928640000000001</c:v>
                </c:pt>
                <c:pt idx="9655">
                  <c:v>32.933349999999997</c:v>
                </c:pt>
                <c:pt idx="9656">
                  <c:v>32.93806</c:v>
                </c:pt>
                <c:pt idx="9657">
                  <c:v>32.942770000000003</c:v>
                </c:pt>
                <c:pt idx="9658">
                  <c:v>32.947479999999999</c:v>
                </c:pt>
                <c:pt idx="9659">
                  <c:v>32.952190000000002</c:v>
                </c:pt>
                <c:pt idx="9660">
                  <c:v>32.956899999999997</c:v>
                </c:pt>
                <c:pt idx="9661">
                  <c:v>32.96161</c:v>
                </c:pt>
                <c:pt idx="9662">
                  <c:v>32.966320000000003</c:v>
                </c:pt>
                <c:pt idx="9663">
                  <c:v>32.971040000000002</c:v>
                </c:pt>
                <c:pt idx="9664">
                  <c:v>32.975740000000002</c:v>
                </c:pt>
                <c:pt idx="9665">
                  <c:v>32.980460000000001</c:v>
                </c:pt>
                <c:pt idx="9666">
                  <c:v>32.985170000000004</c:v>
                </c:pt>
                <c:pt idx="9667">
                  <c:v>32.989879999999999</c:v>
                </c:pt>
                <c:pt idx="9668">
                  <c:v>32.994589999999995</c:v>
                </c:pt>
                <c:pt idx="9669">
                  <c:v>32.999300000000005</c:v>
                </c:pt>
                <c:pt idx="9670">
                  <c:v>33.004010000000001</c:v>
                </c:pt>
                <c:pt idx="9671">
                  <c:v>33.008719999999997</c:v>
                </c:pt>
                <c:pt idx="9672">
                  <c:v>33.013430000000007</c:v>
                </c:pt>
                <c:pt idx="9673">
                  <c:v>33.018150000000006</c:v>
                </c:pt>
                <c:pt idx="9674">
                  <c:v>33.022860000000001</c:v>
                </c:pt>
                <c:pt idx="9675">
                  <c:v>33.027569999999997</c:v>
                </c:pt>
                <c:pt idx="9676">
                  <c:v>33.03228</c:v>
                </c:pt>
                <c:pt idx="9677">
                  <c:v>33.036990000000003</c:v>
                </c:pt>
                <c:pt idx="9678">
                  <c:v>33.041699999999999</c:v>
                </c:pt>
                <c:pt idx="9679">
                  <c:v>33.046410000000002</c:v>
                </c:pt>
                <c:pt idx="9680">
                  <c:v>33.051130000000001</c:v>
                </c:pt>
                <c:pt idx="9681">
                  <c:v>33.055840000000003</c:v>
                </c:pt>
                <c:pt idx="9682">
                  <c:v>33.060549999999999</c:v>
                </c:pt>
                <c:pt idx="9683">
                  <c:v>33.065260000000002</c:v>
                </c:pt>
                <c:pt idx="9684">
                  <c:v>33.069969999999998</c:v>
                </c:pt>
                <c:pt idx="9685">
                  <c:v>33.074680000000001</c:v>
                </c:pt>
                <c:pt idx="9686">
                  <c:v>33.079390000000004</c:v>
                </c:pt>
                <c:pt idx="9687">
                  <c:v>33.084110000000003</c:v>
                </c:pt>
                <c:pt idx="9688">
                  <c:v>33.088819999999998</c:v>
                </c:pt>
                <c:pt idx="9689">
                  <c:v>33.093530000000001</c:v>
                </c:pt>
                <c:pt idx="9690">
                  <c:v>33.098240000000004</c:v>
                </c:pt>
                <c:pt idx="9691">
                  <c:v>33.10295</c:v>
                </c:pt>
                <c:pt idx="9692">
                  <c:v>33.107659999999996</c:v>
                </c:pt>
                <c:pt idx="9693">
                  <c:v>33.112379999999995</c:v>
                </c:pt>
                <c:pt idx="9694">
                  <c:v>33.117090000000005</c:v>
                </c:pt>
                <c:pt idx="9695">
                  <c:v>33.1218</c:v>
                </c:pt>
                <c:pt idx="9696">
                  <c:v>33.126509999999996</c:v>
                </c:pt>
                <c:pt idx="9697">
                  <c:v>33.131220000000006</c:v>
                </c:pt>
                <c:pt idx="9698">
                  <c:v>33.135940000000005</c:v>
                </c:pt>
                <c:pt idx="9699">
                  <c:v>33.140650000000001</c:v>
                </c:pt>
                <c:pt idx="9700">
                  <c:v>33.145359999999997</c:v>
                </c:pt>
                <c:pt idx="9701">
                  <c:v>33.150069999999999</c:v>
                </c:pt>
                <c:pt idx="9702">
                  <c:v>33.154790000000006</c:v>
                </c:pt>
                <c:pt idx="9703">
                  <c:v>33.159500000000001</c:v>
                </c:pt>
                <c:pt idx="9704">
                  <c:v>33.164209999999997</c:v>
                </c:pt>
                <c:pt idx="9705">
                  <c:v>33.16892</c:v>
                </c:pt>
                <c:pt idx="9706">
                  <c:v>33.173630000000003</c:v>
                </c:pt>
                <c:pt idx="9707">
                  <c:v>33.178339999999999</c:v>
                </c:pt>
                <c:pt idx="9708">
                  <c:v>33.183059999999998</c:v>
                </c:pt>
                <c:pt idx="9709">
                  <c:v>33.18777</c:v>
                </c:pt>
                <c:pt idx="9710">
                  <c:v>33.192480000000003</c:v>
                </c:pt>
                <c:pt idx="9711">
                  <c:v>33.197189999999999</c:v>
                </c:pt>
                <c:pt idx="9712">
                  <c:v>33.201909999999998</c:v>
                </c:pt>
                <c:pt idx="9713">
                  <c:v>33.206620000000001</c:v>
                </c:pt>
                <c:pt idx="9714">
                  <c:v>33.211329999999997</c:v>
                </c:pt>
                <c:pt idx="9715">
                  <c:v>33.21604</c:v>
                </c:pt>
                <c:pt idx="9716">
                  <c:v>33.220759999999999</c:v>
                </c:pt>
                <c:pt idx="9717">
                  <c:v>33.225470000000001</c:v>
                </c:pt>
                <c:pt idx="9718">
                  <c:v>33.230179999999997</c:v>
                </c:pt>
                <c:pt idx="9719">
                  <c:v>33.23489</c:v>
                </c:pt>
                <c:pt idx="9720">
                  <c:v>33.239610000000006</c:v>
                </c:pt>
                <c:pt idx="9721">
                  <c:v>33.244320000000002</c:v>
                </c:pt>
                <c:pt idx="9722">
                  <c:v>33.249040000000001</c:v>
                </c:pt>
                <c:pt idx="9723">
                  <c:v>33.253749999999997</c:v>
                </c:pt>
                <c:pt idx="9724">
                  <c:v>33.258459999999999</c:v>
                </c:pt>
                <c:pt idx="9725">
                  <c:v>33.263170000000002</c:v>
                </c:pt>
                <c:pt idx="9726">
                  <c:v>33.267890000000001</c:v>
                </c:pt>
                <c:pt idx="9727">
                  <c:v>33.272599999999997</c:v>
                </c:pt>
                <c:pt idx="9728">
                  <c:v>33.27731</c:v>
                </c:pt>
                <c:pt idx="9729">
                  <c:v>33.282020000000003</c:v>
                </c:pt>
                <c:pt idx="9730">
                  <c:v>33.286740000000002</c:v>
                </c:pt>
                <c:pt idx="9731">
                  <c:v>33.291449999999998</c:v>
                </c:pt>
                <c:pt idx="9732">
                  <c:v>33.29616</c:v>
                </c:pt>
                <c:pt idx="9733">
                  <c:v>33.300879999999999</c:v>
                </c:pt>
                <c:pt idx="9734">
                  <c:v>33.305590000000002</c:v>
                </c:pt>
                <c:pt idx="9735">
                  <c:v>33.310299999999998</c:v>
                </c:pt>
                <c:pt idx="9736">
                  <c:v>33.315010000000001</c:v>
                </c:pt>
                <c:pt idx="9737">
                  <c:v>33.31973</c:v>
                </c:pt>
                <c:pt idx="9738">
                  <c:v>33.324439999999996</c:v>
                </c:pt>
                <c:pt idx="9739">
                  <c:v>33.329159999999995</c:v>
                </c:pt>
                <c:pt idx="9740">
                  <c:v>33.333870000000005</c:v>
                </c:pt>
                <c:pt idx="9741">
                  <c:v>33.33858</c:v>
                </c:pt>
                <c:pt idx="9742">
                  <c:v>33.343299999999999</c:v>
                </c:pt>
                <c:pt idx="9743">
                  <c:v>33.348009999999995</c:v>
                </c:pt>
                <c:pt idx="9744">
                  <c:v>33.352720000000005</c:v>
                </c:pt>
                <c:pt idx="9745">
                  <c:v>33.357430000000001</c:v>
                </c:pt>
                <c:pt idx="9746">
                  <c:v>33.36215</c:v>
                </c:pt>
                <c:pt idx="9747">
                  <c:v>33.366859999999996</c:v>
                </c:pt>
                <c:pt idx="9748">
                  <c:v>33.371579999999994</c:v>
                </c:pt>
                <c:pt idx="9749">
                  <c:v>33.376290000000004</c:v>
                </c:pt>
                <c:pt idx="9750">
                  <c:v>33.381</c:v>
                </c:pt>
                <c:pt idx="9751">
                  <c:v>33.385719999999999</c:v>
                </c:pt>
                <c:pt idx="9752">
                  <c:v>33.390430000000002</c:v>
                </c:pt>
                <c:pt idx="9753">
                  <c:v>33.395150000000001</c:v>
                </c:pt>
                <c:pt idx="9754">
                  <c:v>33.399860000000004</c:v>
                </c:pt>
                <c:pt idx="9755">
                  <c:v>33.40457</c:v>
                </c:pt>
                <c:pt idx="9756">
                  <c:v>33.409289999999999</c:v>
                </c:pt>
                <c:pt idx="9757">
                  <c:v>33.414000000000001</c:v>
                </c:pt>
                <c:pt idx="9758">
                  <c:v>33.418709999999997</c:v>
                </c:pt>
                <c:pt idx="9759">
                  <c:v>33.423429999999996</c:v>
                </c:pt>
                <c:pt idx="9760">
                  <c:v>33.428139999999999</c:v>
                </c:pt>
                <c:pt idx="9761">
                  <c:v>33.432850000000002</c:v>
                </c:pt>
                <c:pt idx="9762">
                  <c:v>33.437570000000001</c:v>
                </c:pt>
                <c:pt idx="9763">
                  <c:v>33.442279999999997</c:v>
                </c:pt>
                <c:pt idx="9764">
                  <c:v>33.446999999999996</c:v>
                </c:pt>
                <c:pt idx="9765">
                  <c:v>33.451710000000006</c:v>
                </c:pt>
                <c:pt idx="9766">
                  <c:v>33.456430000000005</c:v>
                </c:pt>
                <c:pt idx="9767">
                  <c:v>33.46114</c:v>
                </c:pt>
                <c:pt idx="9768">
                  <c:v>33.465849999999996</c:v>
                </c:pt>
                <c:pt idx="9769">
                  <c:v>33.470569999999995</c:v>
                </c:pt>
                <c:pt idx="9770">
                  <c:v>33.475280000000005</c:v>
                </c:pt>
                <c:pt idx="9771">
                  <c:v>33.480000000000004</c:v>
                </c:pt>
                <c:pt idx="9772">
                  <c:v>33.48471</c:v>
                </c:pt>
                <c:pt idx="9773">
                  <c:v>33.489419999999996</c:v>
                </c:pt>
                <c:pt idx="9774">
                  <c:v>33.494140000000002</c:v>
                </c:pt>
                <c:pt idx="9775">
                  <c:v>33.498849999999997</c:v>
                </c:pt>
                <c:pt idx="9776">
                  <c:v>33.503570000000003</c:v>
                </c:pt>
                <c:pt idx="9777">
                  <c:v>33.508279999999999</c:v>
                </c:pt>
                <c:pt idx="9778">
                  <c:v>33.512990000000002</c:v>
                </c:pt>
                <c:pt idx="9779">
                  <c:v>33.517710000000001</c:v>
                </c:pt>
                <c:pt idx="9780">
                  <c:v>33.522419999999997</c:v>
                </c:pt>
                <c:pt idx="9781">
                  <c:v>33.527139999999996</c:v>
                </c:pt>
                <c:pt idx="9782">
                  <c:v>33.531849999999999</c:v>
                </c:pt>
                <c:pt idx="9783">
                  <c:v>33.536570000000005</c:v>
                </c:pt>
                <c:pt idx="9784">
                  <c:v>33.54128</c:v>
                </c:pt>
                <c:pt idx="9785">
                  <c:v>33.545999999999999</c:v>
                </c:pt>
                <c:pt idx="9786">
                  <c:v>33.550709999999995</c:v>
                </c:pt>
                <c:pt idx="9787">
                  <c:v>33.555429999999994</c:v>
                </c:pt>
                <c:pt idx="9788">
                  <c:v>33.560140000000004</c:v>
                </c:pt>
                <c:pt idx="9789">
                  <c:v>33.564860000000003</c:v>
                </c:pt>
                <c:pt idx="9790">
                  <c:v>33.569569999999999</c:v>
                </c:pt>
                <c:pt idx="9791">
                  <c:v>33.574289999999998</c:v>
                </c:pt>
                <c:pt idx="9792">
                  <c:v>33.579000000000001</c:v>
                </c:pt>
                <c:pt idx="9793">
                  <c:v>33.58372</c:v>
                </c:pt>
                <c:pt idx="9794">
                  <c:v>33.588430000000002</c:v>
                </c:pt>
                <c:pt idx="9795">
                  <c:v>33.593139999999998</c:v>
                </c:pt>
                <c:pt idx="9796">
                  <c:v>33.597859999999997</c:v>
                </c:pt>
                <c:pt idx="9797">
                  <c:v>33.602580000000003</c:v>
                </c:pt>
                <c:pt idx="9798">
                  <c:v>33.607289999999999</c:v>
                </c:pt>
                <c:pt idx="9799">
                  <c:v>33.612009999999998</c:v>
                </c:pt>
                <c:pt idx="9800">
                  <c:v>33.616720000000001</c:v>
                </c:pt>
                <c:pt idx="9801">
                  <c:v>33.62144</c:v>
                </c:pt>
                <c:pt idx="9802">
                  <c:v>33.626150000000003</c:v>
                </c:pt>
                <c:pt idx="9803">
                  <c:v>33.630870000000002</c:v>
                </c:pt>
                <c:pt idx="9804">
                  <c:v>33.635579999999997</c:v>
                </c:pt>
                <c:pt idx="9805">
                  <c:v>33.640299999999996</c:v>
                </c:pt>
                <c:pt idx="9806">
                  <c:v>33.645010000000006</c:v>
                </c:pt>
                <c:pt idx="9807">
                  <c:v>33.649730000000005</c:v>
                </c:pt>
                <c:pt idx="9808">
                  <c:v>33.654440000000001</c:v>
                </c:pt>
                <c:pt idx="9809">
                  <c:v>33.65916</c:v>
                </c:pt>
                <c:pt idx="9810">
                  <c:v>33.663869999999996</c:v>
                </c:pt>
                <c:pt idx="9811">
                  <c:v>33.668589999999995</c:v>
                </c:pt>
                <c:pt idx="9812">
                  <c:v>33.673310000000001</c:v>
                </c:pt>
                <c:pt idx="9813">
                  <c:v>33.678020000000004</c:v>
                </c:pt>
                <c:pt idx="9814">
                  <c:v>33.682729999999999</c:v>
                </c:pt>
                <c:pt idx="9815">
                  <c:v>33.687449999999998</c:v>
                </c:pt>
                <c:pt idx="9816">
                  <c:v>33.692169999999997</c:v>
                </c:pt>
                <c:pt idx="9817">
                  <c:v>33.69688</c:v>
                </c:pt>
                <c:pt idx="9818">
                  <c:v>33.701599999999999</c:v>
                </c:pt>
                <c:pt idx="9819">
                  <c:v>33.706310000000002</c:v>
                </c:pt>
                <c:pt idx="9820">
                  <c:v>33.711030000000001</c:v>
                </c:pt>
                <c:pt idx="9821">
                  <c:v>33.715740000000004</c:v>
                </c:pt>
                <c:pt idx="9822">
                  <c:v>33.720460000000003</c:v>
                </c:pt>
                <c:pt idx="9823">
                  <c:v>33.725180000000002</c:v>
                </c:pt>
                <c:pt idx="9824">
                  <c:v>33.729889999999997</c:v>
                </c:pt>
                <c:pt idx="9825">
                  <c:v>33.734609999999996</c:v>
                </c:pt>
                <c:pt idx="9826">
                  <c:v>33.739320000000006</c:v>
                </c:pt>
                <c:pt idx="9827">
                  <c:v>33.744040000000005</c:v>
                </c:pt>
                <c:pt idx="9828">
                  <c:v>33.748760000000004</c:v>
                </c:pt>
                <c:pt idx="9829">
                  <c:v>33.75347</c:v>
                </c:pt>
                <c:pt idx="9830">
                  <c:v>33.758189999999999</c:v>
                </c:pt>
                <c:pt idx="9831">
                  <c:v>33.762909999999998</c:v>
                </c:pt>
                <c:pt idx="9832">
                  <c:v>33.767620000000001</c:v>
                </c:pt>
                <c:pt idx="9833">
                  <c:v>33.772330000000004</c:v>
                </c:pt>
                <c:pt idx="9834">
                  <c:v>33.777050000000003</c:v>
                </c:pt>
                <c:pt idx="9835">
                  <c:v>33.781770000000002</c:v>
                </c:pt>
                <c:pt idx="9836">
                  <c:v>33.786479999999997</c:v>
                </c:pt>
                <c:pt idx="9837">
                  <c:v>33.791200000000003</c:v>
                </c:pt>
                <c:pt idx="9838">
                  <c:v>33.795920000000002</c:v>
                </c:pt>
                <c:pt idx="9839">
                  <c:v>33.800629999999998</c:v>
                </c:pt>
                <c:pt idx="9840">
                  <c:v>33.805349999999997</c:v>
                </c:pt>
                <c:pt idx="9841">
                  <c:v>33.81006</c:v>
                </c:pt>
                <c:pt idx="9842">
                  <c:v>33.814780000000006</c:v>
                </c:pt>
                <c:pt idx="9843">
                  <c:v>33.819500000000005</c:v>
                </c:pt>
                <c:pt idx="9844">
                  <c:v>33.824220000000004</c:v>
                </c:pt>
                <c:pt idx="9845">
                  <c:v>33.82893</c:v>
                </c:pt>
                <c:pt idx="9846">
                  <c:v>33.833649999999999</c:v>
                </c:pt>
                <c:pt idx="9847">
                  <c:v>33.838369999999998</c:v>
                </c:pt>
                <c:pt idx="9848">
                  <c:v>33.84308</c:v>
                </c:pt>
                <c:pt idx="9849">
                  <c:v>33.847799999999999</c:v>
                </c:pt>
                <c:pt idx="9850">
                  <c:v>33.852510000000002</c:v>
                </c:pt>
                <c:pt idx="9851">
                  <c:v>33.857230000000001</c:v>
                </c:pt>
                <c:pt idx="9852">
                  <c:v>33.86195</c:v>
                </c:pt>
                <c:pt idx="9853">
                  <c:v>33.866660000000003</c:v>
                </c:pt>
                <c:pt idx="9854">
                  <c:v>33.871380000000002</c:v>
                </c:pt>
                <c:pt idx="9855">
                  <c:v>33.876100000000001</c:v>
                </c:pt>
                <c:pt idx="9856">
                  <c:v>33.880809999999997</c:v>
                </c:pt>
                <c:pt idx="9857">
                  <c:v>33.885529999999996</c:v>
                </c:pt>
                <c:pt idx="9858">
                  <c:v>33.890249999999995</c:v>
                </c:pt>
                <c:pt idx="9859">
                  <c:v>33.894960000000005</c:v>
                </c:pt>
                <c:pt idx="9860">
                  <c:v>33.899680000000004</c:v>
                </c:pt>
                <c:pt idx="9861">
                  <c:v>33.904400000000003</c:v>
                </c:pt>
                <c:pt idx="9862">
                  <c:v>33.909120000000001</c:v>
                </c:pt>
                <c:pt idx="9863">
                  <c:v>33.913829999999997</c:v>
                </c:pt>
                <c:pt idx="9864">
                  <c:v>33.918549999999996</c:v>
                </c:pt>
                <c:pt idx="9865">
                  <c:v>33.923269999999995</c:v>
                </c:pt>
                <c:pt idx="9866">
                  <c:v>33.927980000000005</c:v>
                </c:pt>
                <c:pt idx="9867">
                  <c:v>33.932700000000004</c:v>
                </c:pt>
                <c:pt idx="9868">
                  <c:v>33.937420000000003</c:v>
                </c:pt>
                <c:pt idx="9869">
                  <c:v>33.942140000000002</c:v>
                </c:pt>
                <c:pt idx="9870">
                  <c:v>33.946849999999998</c:v>
                </c:pt>
                <c:pt idx="9871">
                  <c:v>33.951570000000004</c:v>
                </c:pt>
                <c:pt idx="9872">
                  <c:v>33.956290000000003</c:v>
                </c:pt>
                <c:pt idx="9873">
                  <c:v>33.961010000000002</c:v>
                </c:pt>
                <c:pt idx="9874">
                  <c:v>33.965719999999997</c:v>
                </c:pt>
                <c:pt idx="9875">
                  <c:v>33.970439999999996</c:v>
                </c:pt>
                <c:pt idx="9876">
                  <c:v>33.975149999999999</c:v>
                </c:pt>
                <c:pt idx="9877">
                  <c:v>33.979870000000005</c:v>
                </c:pt>
                <c:pt idx="9878">
                  <c:v>33.984590000000004</c:v>
                </c:pt>
                <c:pt idx="9879">
                  <c:v>33.989310000000003</c:v>
                </c:pt>
                <c:pt idx="9880">
                  <c:v>33.994030000000002</c:v>
                </c:pt>
                <c:pt idx="9881">
                  <c:v>33.998739999999998</c:v>
                </c:pt>
                <c:pt idx="9882">
                  <c:v>34.003459999999997</c:v>
                </c:pt>
                <c:pt idx="9883">
                  <c:v>34.008179999999996</c:v>
                </c:pt>
                <c:pt idx="9884">
                  <c:v>34.012900000000002</c:v>
                </c:pt>
                <c:pt idx="9885">
                  <c:v>34.017620000000001</c:v>
                </c:pt>
                <c:pt idx="9886">
                  <c:v>34.022330000000004</c:v>
                </c:pt>
                <c:pt idx="9887">
                  <c:v>34.027050000000003</c:v>
                </c:pt>
                <c:pt idx="9888">
                  <c:v>34.031770000000002</c:v>
                </c:pt>
                <c:pt idx="9889">
                  <c:v>34.036479999999997</c:v>
                </c:pt>
                <c:pt idx="9890">
                  <c:v>34.041200000000003</c:v>
                </c:pt>
                <c:pt idx="9891">
                  <c:v>34.045920000000002</c:v>
                </c:pt>
                <c:pt idx="9892">
                  <c:v>34.050640000000001</c:v>
                </c:pt>
                <c:pt idx="9893">
                  <c:v>34.05536</c:v>
                </c:pt>
                <c:pt idx="9894">
                  <c:v>34.060069999999996</c:v>
                </c:pt>
                <c:pt idx="9895">
                  <c:v>34.064789999999995</c:v>
                </c:pt>
                <c:pt idx="9896">
                  <c:v>34.069509999999994</c:v>
                </c:pt>
                <c:pt idx="9897">
                  <c:v>34.07423</c:v>
                </c:pt>
                <c:pt idx="9898">
                  <c:v>34.078940000000003</c:v>
                </c:pt>
                <c:pt idx="9899">
                  <c:v>34.083660000000002</c:v>
                </c:pt>
                <c:pt idx="9900">
                  <c:v>34.088380000000001</c:v>
                </c:pt>
                <c:pt idx="9901">
                  <c:v>34.0931</c:v>
                </c:pt>
                <c:pt idx="9902">
                  <c:v>34.097819999999999</c:v>
                </c:pt>
                <c:pt idx="9903">
                  <c:v>34.102539999999998</c:v>
                </c:pt>
                <c:pt idx="9904">
                  <c:v>34.107250000000001</c:v>
                </c:pt>
                <c:pt idx="9905">
                  <c:v>34.111969999999999</c:v>
                </c:pt>
                <c:pt idx="9906">
                  <c:v>34.116689999999998</c:v>
                </c:pt>
                <c:pt idx="9907">
                  <c:v>34.121409999999997</c:v>
                </c:pt>
                <c:pt idx="9908">
                  <c:v>34.126129999999996</c:v>
                </c:pt>
                <c:pt idx="9909">
                  <c:v>34.130849999999995</c:v>
                </c:pt>
                <c:pt idx="9910">
                  <c:v>34.135569999999994</c:v>
                </c:pt>
                <c:pt idx="9911">
                  <c:v>34.140280000000004</c:v>
                </c:pt>
                <c:pt idx="9912">
                  <c:v>34.145000000000003</c:v>
                </c:pt>
                <c:pt idx="9913">
                  <c:v>34.149720000000002</c:v>
                </c:pt>
                <c:pt idx="9914">
                  <c:v>34.154440000000001</c:v>
                </c:pt>
                <c:pt idx="9915">
                  <c:v>34.15916</c:v>
                </c:pt>
                <c:pt idx="9916">
                  <c:v>34.163869999999996</c:v>
                </c:pt>
                <c:pt idx="9917">
                  <c:v>34.168590000000002</c:v>
                </c:pt>
                <c:pt idx="9918">
                  <c:v>34.173310000000001</c:v>
                </c:pt>
                <c:pt idx="9919">
                  <c:v>34.17803</c:v>
                </c:pt>
                <c:pt idx="9920">
                  <c:v>34.182749999999999</c:v>
                </c:pt>
                <c:pt idx="9921">
                  <c:v>34.187469999999998</c:v>
                </c:pt>
                <c:pt idx="9922">
                  <c:v>34.192189999999997</c:v>
                </c:pt>
                <c:pt idx="9923">
                  <c:v>34.196909999999995</c:v>
                </c:pt>
                <c:pt idx="9924">
                  <c:v>34.201620000000005</c:v>
                </c:pt>
                <c:pt idx="9925">
                  <c:v>34.206340000000004</c:v>
                </c:pt>
                <c:pt idx="9926">
                  <c:v>34.211060000000003</c:v>
                </c:pt>
                <c:pt idx="9927">
                  <c:v>34.215780000000002</c:v>
                </c:pt>
                <c:pt idx="9928">
                  <c:v>34.220500000000001</c:v>
                </c:pt>
                <c:pt idx="9929">
                  <c:v>34.22522</c:v>
                </c:pt>
                <c:pt idx="9930">
                  <c:v>34.229939999999999</c:v>
                </c:pt>
                <c:pt idx="9931">
                  <c:v>34.234649999999995</c:v>
                </c:pt>
                <c:pt idx="9932">
                  <c:v>34.239370000000001</c:v>
                </c:pt>
                <c:pt idx="9933">
                  <c:v>34.24409</c:v>
                </c:pt>
                <c:pt idx="9934">
                  <c:v>34.248809999999999</c:v>
                </c:pt>
                <c:pt idx="9935">
                  <c:v>34.253529999999998</c:v>
                </c:pt>
                <c:pt idx="9936">
                  <c:v>34.258249999999997</c:v>
                </c:pt>
                <c:pt idx="9937">
                  <c:v>34.262969999999996</c:v>
                </c:pt>
                <c:pt idx="9938">
                  <c:v>34.267690000000002</c:v>
                </c:pt>
                <c:pt idx="9939">
                  <c:v>34.272410000000001</c:v>
                </c:pt>
                <c:pt idx="9940">
                  <c:v>34.27713</c:v>
                </c:pt>
                <c:pt idx="9941">
                  <c:v>34.281850000000006</c:v>
                </c:pt>
                <c:pt idx="9942">
                  <c:v>34.286570000000005</c:v>
                </c:pt>
                <c:pt idx="9943">
                  <c:v>34.291290000000004</c:v>
                </c:pt>
                <c:pt idx="9944">
                  <c:v>34.296010000000003</c:v>
                </c:pt>
                <c:pt idx="9945">
                  <c:v>34.300730000000001</c:v>
                </c:pt>
                <c:pt idx="9946">
                  <c:v>34.305439999999997</c:v>
                </c:pt>
                <c:pt idx="9947">
                  <c:v>34.310159999999996</c:v>
                </c:pt>
                <c:pt idx="9948">
                  <c:v>34.314880000000002</c:v>
                </c:pt>
                <c:pt idx="9949">
                  <c:v>34.319600000000001</c:v>
                </c:pt>
                <c:pt idx="9950">
                  <c:v>34.32432</c:v>
                </c:pt>
                <c:pt idx="9951">
                  <c:v>34.329039999999999</c:v>
                </c:pt>
                <c:pt idx="9952">
                  <c:v>34.333759999999998</c:v>
                </c:pt>
                <c:pt idx="9953">
                  <c:v>34.338479999999997</c:v>
                </c:pt>
                <c:pt idx="9954">
                  <c:v>34.343199999999996</c:v>
                </c:pt>
                <c:pt idx="9955">
                  <c:v>34.347919999999995</c:v>
                </c:pt>
                <c:pt idx="9956">
                  <c:v>34.352639999999994</c:v>
                </c:pt>
                <c:pt idx="9957">
                  <c:v>34.35736</c:v>
                </c:pt>
                <c:pt idx="9958">
                  <c:v>34.362080000000006</c:v>
                </c:pt>
                <c:pt idx="9959">
                  <c:v>34.366800000000005</c:v>
                </c:pt>
                <c:pt idx="9960">
                  <c:v>34.371520000000004</c:v>
                </c:pt>
                <c:pt idx="9961">
                  <c:v>34.376240000000003</c:v>
                </c:pt>
                <c:pt idx="9962">
                  <c:v>34.380960000000002</c:v>
                </c:pt>
                <c:pt idx="9963">
                  <c:v>34.385680000000001</c:v>
                </c:pt>
                <c:pt idx="9964">
                  <c:v>34.3904</c:v>
                </c:pt>
                <c:pt idx="9965">
                  <c:v>34.395119999999999</c:v>
                </c:pt>
                <c:pt idx="9966">
                  <c:v>34.399839999999998</c:v>
                </c:pt>
                <c:pt idx="9967">
                  <c:v>34.404560000000004</c:v>
                </c:pt>
                <c:pt idx="9968">
                  <c:v>34.409280000000003</c:v>
                </c:pt>
                <c:pt idx="9969">
                  <c:v>34.414000000000001</c:v>
                </c:pt>
                <c:pt idx="9970">
                  <c:v>34.41872</c:v>
                </c:pt>
                <c:pt idx="9971">
                  <c:v>34.423439999999999</c:v>
                </c:pt>
                <c:pt idx="9972">
                  <c:v>34.428159999999998</c:v>
                </c:pt>
                <c:pt idx="9973">
                  <c:v>34.432879999999997</c:v>
                </c:pt>
                <c:pt idx="9974">
                  <c:v>34.437599999999996</c:v>
                </c:pt>
                <c:pt idx="9975">
                  <c:v>34.442319999999995</c:v>
                </c:pt>
                <c:pt idx="9976">
                  <c:v>34.447040000000001</c:v>
                </c:pt>
                <c:pt idx="9977">
                  <c:v>34.45176</c:v>
                </c:pt>
                <c:pt idx="9978">
                  <c:v>34.456479999999999</c:v>
                </c:pt>
                <c:pt idx="9979">
                  <c:v>34.461199999999998</c:v>
                </c:pt>
                <c:pt idx="9980">
                  <c:v>34.465919999999997</c:v>
                </c:pt>
                <c:pt idx="9981">
                  <c:v>34.470639999999996</c:v>
                </c:pt>
                <c:pt idx="9982">
                  <c:v>34.475359999999995</c:v>
                </c:pt>
                <c:pt idx="9983">
                  <c:v>34.480080000000001</c:v>
                </c:pt>
                <c:pt idx="9984">
                  <c:v>34.4848</c:v>
                </c:pt>
                <c:pt idx="9985">
                  <c:v>34.489520000000006</c:v>
                </c:pt>
                <c:pt idx="9986">
                  <c:v>34.494240000000005</c:v>
                </c:pt>
                <c:pt idx="9987">
                  <c:v>34.498960000000004</c:v>
                </c:pt>
                <c:pt idx="9988">
                  <c:v>34.503680000000003</c:v>
                </c:pt>
                <c:pt idx="9989">
                  <c:v>34.508400000000002</c:v>
                </c:pt>
                <c:pt idx="9990">
                  <c:v>34.513130000000004</c:v>
                </c:pt>
                <c:pt idx="9991">
                  <c:v>34.517850000000003</c:v>
                </c:pt>
                <c:pt idx="9992">
                  <c:v>34.522570000000002</c:v>
                </c:pt>
                <c:pt idx="9993">
                  <c:v>34.527290000000001</c:v>
                </c:pt>
                <c:pt idx="9994">
                  <c:v>34.53201</c:v>
                </c:pt>
                <c:pt idx="9995">
                  <c:v>34.536729999999999</c:v>
                </c:pt>
                <c:pt idx="9996">
                  <c:v>34.541450000000005</c:v>
                </c:pt>
                <c:pt idx="9997">
                  <c:v>34.546170000000004</c:v>
                </c:pt>
                <c:pt idx="9998">
                  <c:v>34.550890000000003</c:v>
                </c:pt>
                <c:pt idx="9999">
                  <c:v>34.555610000000001</c:v>
                </c:pt>
                <c:pt idx="10000">
                  <c:v>34.56033</c:v>
                </c:pt>
                <c:pt idx="10001">
                  <c:v>34.565049999999999</c:v>
                </c:pt>
                <c:pt idx="10002">
                  <c:v>34.569769999999998</c:v>
                </c:pt>
                <c:pt idx="10003">
                  <c:v>34.5745</c:v>
                </c:pt>
                <c:pt idx="10004">
                  <c:v>34.579219999999999</c:v>
                </c:pt>
                <c:pt idx="10005">
                  <c:v>34.583939999999998</c:v>
                </c:pt>
                <c:pt idx="10006">
                  <c:v>34.588659999999997</c:v>
                </c:pt>
                <c:pt idx="10007">
                  <c:v>34.593380000000003</c:v>
                </c:pt>
                <c:pt idx="10008">
                  <c:v>34.598100000000002</c:v>
                </c:pt>
                <c:pt idx="10009">
                  <c:v>34.602820000000001</c:v>
                </c:pt>
                <c:pt idx="10010">
                  <c:v>34.60754</c:v>
                </c:pt>
                <c:pt idx="10011">
                  <c:v>34.612259999999999</c:v>
                </c:pt>
                <c:pt idx="10012">
                  <c:v>34.616990000000001</c:v>
                </c:pt>
                <c:pt idx="10013">
                  <c:v>34.62171</c:v>
                </c:pt>
                <c:pt idx="10014">
                  <c:v>34.626429999999999</c:v>
                </c:pt>
                <c:pt idx="10015">
                  <c:v>34.631149999999998</c:v>
                </c:pt>
                <c:pt idx="10016">
                  <c:v>34.635869999999997</c:v>
                </c:pt>
                <c:pt idx="10017">
                  <c:v>34.640599999999999</c:v>
                </c:pt>
                <c:pt idx="10018">
                  <c:v>34.645319999999998</c:v>
                </c:pt>
                <c:pt idx="10019">
                  <c:v>34.650039999999997</c:v>
                </c:pt>
                <c:pt idx="10020">
                  <c:v>34.654760000000003</c:v>
                </c:pt>
                <c:pt idx="10021">
                  <c:v>34.659480000000002</c:v>
                </c:pt>
                <c:pt idx="10022">
                  <c:v>34.664200000000001</c:v>
                </c:pt>
                <c:pt idx="10023">
                  <c:v>34.66892</c:v>
                </c:pt>
                <c:pt idx="10024">
                  <c:v>34.673650000000002</c:v>
                </c:pt>
                <c:pt idx="10025">
                  <c:v>34.678370000000001</c:v>
                </c:pt>
                <c:pt idx="10026">
                  <c:v>34.68309</c:v>
                </c:pt>
                <c:pt idx="10027">
                  <c:v>34.687809999999999</c:v>
                </c:pt>
                <c:pt idx="10028">
                  <c:v>34.692529999999998</c:v>
                </c:pt>
                <c:pt idx="10029">
                  <c:v>34.697249999999997</c:v>
                </c:pt>
                <c:pt idx="10030">
                  <c:v>34.701969999999996</c:v>
                </c:pt>
                <c:pt idx="10031">
                  <c:v>34.706699999999998</c:v>
                </c:pt>
                <c:pt idx="10032">
                  <c:v>34.711419999999997</c:v>
                </c:pt>
                <c:pt idx="10033">
                  <c:v>34.716140000000003</c:v>
                </c:pt>
                <c:pt idx="10034">
                  <c:v>34.720860000000002</c:v>
                </c:pt>
                <c:pt idx="10035">
                  <c:v>34.725580000000001</c:v>
                </c:pt>
                <c:pt idx="10036">
                  <c:v>34.730310000000003</c:v>
                </c:pt>
                <c:pt idx="10037">
                  <c:v>34.735030000000002</c:v>
                </c:pt>
                <c:pt idx="10038">
                  <c:v>34.739750000000001</c:v>
                </c:pt>
                <c:pt idx="10039">
                  <c:v>34.74447</c:v>
                </c:pt>
                <c:pt idx="10040">
                  <c:v>34.749189999999999</c:v>
                </c:pt>
                <c:pt idx="10041">
                  <c:v>34.753909999999998</c:v>
                </c:pt>
                <c:pt idx="10042">
                  <c:v>34.75864</c:v>
                </c:pt>
                <c:pt idx="10043">
                  <c:v>34.763359999999999</c:v>
                </c:pt>
                <c:pt idx="10044">
                  <c:v>34.768079999999998</c:v>
                </c:pt>
                <c:pt idx="10045">
                  <c:v>34.77281</c:v>
                </c:pt>
                <c:pt idx="10046">
                  <c:v>34.777529999999999</c:v>
                </c:pt>
                <c:pt idx="10047">
                  <c:v>34.782249999999998</c:v>
                </c:pt>
                <c:pt idx="10048">
                  <c:v>34.786970000000004</c:v>
                </c:pt>
                <c:pt idx="10049">
                  <c:v>34.791690000000003</c:v>
                </c:pt>
                <c:pt idx="10050">
                  <c:v>34.796420000000005</c:v>
                </c:pt>
                <c:pt idx="10051">
                  <c:v>34.801140000000004</c:v>
                </c:pt>
                <c:pt idx="10052">
                  <c:v>34.805860000000003</c:v>
                </c:pt>
                <c:pt idx="10053">
                  <c:v>34.810580000000002</c:v>
                </c:pt>
                <c:pt idx="10054">
                  <c:v>34.815310000000004</c:v>
                </c:pt>
                <c:pt idx="10055">
                  <c:v>34.820030000000003</c:v>
                </c:pt>
                <c:pt idx="10056">
                  <c:v>34.824750000000002</c:v>
                </c:pt>
                <c:pt idx="10057">
                  <c:v>34.829470000000001</c:v>
                </c:pt>
                <c:pt idx="10058">
                  <c:v>34.83419</c:v>
                </c:pt>
                <c:pt idx="10059">
                  <c:v>34.838920000000002</c:v>
                </c:pt>
                <c:pt idx="10060">
                  <c:v>34.843640000000001</c:v>
                </c:pt>
                <c:pt idx="10061">
                  <c:v>34.848369999999996</c:v>
                </c:pt>
                <c:pt idx="10062">
                  <c:v>34.853090000000002</c:v>
                </c:pt>
                <c:pt idx="10063">
                  <c:v>34.857810000000001</c:v>
                </c:pt>
                <c:pt idx="10064">
                  <c:v>34.86253</c:v>
                </c:pt>
                <c:pt idx="10065">
                  <c:v>34.867259999999995</c:v>
                </c:pt>
                <c:pt idx="10066">
                  <c:v>34.871979999999994</c:v>
                </c:pt>
                <c:pt idx="10067">
                  <c:v>34.8767</c:v>
                </c:pt>
                <c:pt idx="10068">
                  <c:v>34.881420000000006</c:v>
                </c:pt>
                <c:pt idx="10069">
                  <c:v>34.886150000000001</c:v>
                </c:pt>
                <c:pt idx="10070">
                  <c:v>34.89087</c:v>
                </c:pt>
                <c:pt idx="10071">
                  <c:v>34.895589999999999</c:v>
                </c:pt>
                <c:pt idx="10072">
                  <c:v>34.900320000000001</c:v>
                </c:pt>
                <c:pt idx="10073">
                  <c:v>34.90504</c:v>
                </c:pt>
                <c:pt idx="10074">
                  <c:v>34.909759999999999</c:v>
                </c:pt>
                <c:pt idx="10075">
                  <c:v>34.914490000000001</c:v>
                </c:pt>
                <c:pt idx="10076">
                  <c:v>34.91921</c:v>
                </c:pt>
                <c:pt idx="10077">
                  <c:v>34.923929999999999</c:v>
                </c:pt>
                <c:pt idx="10078">
                  <c:v>34.928649999999998</c:v>
                </c:pt>
                <c:pt idx="10079">
                  <c:v>34.93338</c:v>
                </c:pt>
                <c:pt idx="10080">
                  <c:v>34.938099999999999</c:v>
                </c:pt>
                <c:pt idx="10081">
                  <c:v>34.942819999999998</c:v>
                </c:pt>
                <c:pt idx="10082">
                  <c:v>34.94755</c:v>
                </c:pt>
                <c:pt idx="10083">
                  <c:v>34.952269999999999</c:v>
                </c:pt>
                <c:pt idx="10084">
                  <c:v>34.956989999999998</c:v>
                </c:pt>
                <c:pt idx="10085">
                  <c:v>34.96172</c:v>
                </c:pt>
                <c:pt idx="10086">
                  <c:v>34.966439999999999</c:v>
                </c:pt>
                <c:pt idx="10087">
                  <c:v>34.971159999999998</c:v>
                </c:pt>
                <c:pt idx="10088">
                  <c:v>34.97589</c:v>
                </c:pt>
                <c:pt idx="10089">
                  <c:v>34.980610000000006</c:v>
                </c:pt>
                <c:pt idx="10090">
                  <c:v>34.985330000000005</c:v>
                </c:pt>
                <c:pt idx="10091">
                  <c:v>34.990060000000007</c:v>
                </c:pt>
                <c:pt idx="10092">
                  <c:v>34.994780000000006</c:v>
                </c:pt>
                <c:pt idx="10093">
                  <c:v>34.999500000000005</c:v>
                </c:pt>
                <c:pt idx="10094">
                  <c:v>35.00423</c:v>
                </c:pt>
                <c:pt idx="10095">
                  <c:v>35.008949999999999</c:v>
                </c:pt>
                <c:pt idx="10096">
                  <c:v>35.013680000000001</c:v>
                </c:pt>
                <c:pt idx="10097">
                  <c:v>35.0184</c:v>
                </c:pt>
                <c:pt idx="10098">
                  <c:v>35.023119999999999</c:v>
                </c:pt>
                <c:pt idx="10099">
                  <c:v>35.027850000000001</c:v>
                </c:pt>
                <c:pt idx="10100">
                  <c:v>35.03257</c:v>
                </c:pt>
                <c:pt idx="10101">
                  <c:v>35.037289999999999</c:v>
                </c:pt>
                <c:pt idx="10102">
                  <c:v>35.042020000000001</c:v>
                </c:pt>
                <c:pt idx="10103">
                  <c:v>35.04674</c:v>
                </c:pt>
                <c:pt idx="10104">
                  <c:v>35.051470000000002</c:v>
                </c:pt>
                <c:pt idx="10105">
                  <c:v>35.056190000000001</c:v>
                </c:pt>
                <c:pt idx="10106">
                  <c:v>35.06091</c:v>
                </c:pt>
                <c:pt idx="10107">
                  <c:v>35.065640000000002</c:v>
                </c:pt>
                <c:pt idx="10108">
                  <c:v>35.070360000000001</c:v>
                </c:pt>
                <c:pt idx="10109">
                  <c:v>35.07508</c:v>
                </c:pt>
                <c:pt idx="10110">
                  <c:v>35.079810000000002</c:v>
                </c:pt>
                <c:pt idx="10111">
                  <c:v>35.084530000000001</c:v>
                </c:pt>
                <c:pt idx="10112">
                  <c:v>35.089259999999996</c:v>
                </c:pt>
                <c:pt idx="10113">
                  <c:v>35.093979999999995</c:v>
                </c:pt>
                <c:pt idx="10114">
                  <c:v>35.098709999999997</c:v>
                </c:pt>
                <c:pt idx="10115">
                  <c:v>35.103429999999996</c:v>
                </c:pt>
                <c:pt idx="10116">
                  <c:v>35.108149999999995</c:v>
                </c:pt>
                <c:pt idx="10117">
                  <c:v>35.112879999999997</c:v>
                </c:pt>
                <c:pt idx="10118">
                  <c:v>35.117599999999996</c:v>
                </c:pt>
                <c:pt idx="10119">
                  <c:v>35.122329999999998</c:v>
                </c:pt>
                <c:pt idx="10120">
                  <c:v>35.127049999999997</c:v>
                </c:pt>
                <c:pt idx="10121">
                  <c:v>35.131770000000003</c:v>
                </c:pt>
                <c:pt idx="10122">
                  <c:v>35.136499999999998</c:v>
                </c:pt>
                <c:pt idx="10123">
                  <c:v>35.141220000000004</c:v>
                </c:pt>
                <c:pt idx="10124">
                  <c:v>35.145949999999999</c:v>
                </c:pt>
                <c:pt idx="10125">
                  <c:v>35.150670000000005</c:v>
                </c:pt>
                <c:pt idx="10126">
                  <c:v>35.1554</c:v>
                </c:pt>
                <c:pt idx="10127">
                  <c:v>35.160120000000006</c:v>
                </c:pt>
                <c:pt idx="10128">
                  <c:v>35.164840000000005</c:v>
                </c:pt>
                <c:pt idx="10129">
                  <c:v>35.16957</c:v>
                </c:pt>
                <c:pt idx="10130">
                  <c:v>35.174299999999995</c:v>
                </c:pt>
                <c:pt idx="10131">
                  <c:v>35.179020000000001</c:v>
                </c:pt>
                <c:pt idx="10132">
                  <c:v>35.18374</c:v>
                </c:pt>
                <c:pt idx="10133">
                  <c:v>35.188470000000002</c:v>
                </c:pt>
                <c:pt idx="10134">
                  <c:v>35.193190000000001</c:v>
                </c:pt>
                <c:pt idx="10135">
                  <c:v>35.197920000000003</c:v>
                </c:pt>
                <c:pt idx="10136">
                  <c:v>35.202640000000002</c:v>
                </c:pt>
                <c:pt idx="10137">
                  <c:v>35.207370000000004</c:v>
                </c:pt>
                <c:pt idx="10138">
                  <c:v>35.212090000000003</c:v>
                </c:pt>
                <c:pt idx="10139">
                  <c:v>35.216820000000006</c:v>
                </c:pt>
                <c:pt idx="10140">
                  <c:v>35.221540000000005</c:v>
                </c:pt>
                <c:pt idx="10141">
                  <c:v>35.22627</c:v>
                </c:pt>
                <c:pt idx="10142">
                  <c:v>35.230989999999998</c:v>
                </c:pt>
                <c:pt idx="10143">
                  <c:v>35.235720000000001</c:v>
                </c:pt>
                <c:pt idx="10144">
                  <c:v>35.24044</c:v>
                </c:pt>
                <c:pt idx="10145">
                  <c:v>35.245170000000002</c:v>
                </c:pt>
                <c:pt idx="10146">
                  <c:v>35.249890000000001</c:v>
                </c:pt>
                <c:pt idx="10147">
                  <c:v>35.254620000000003</c:v>
                </c:pt>
                <c:pt idx="10148">
                  <c:v>35.259340000000002</c:v>
                </c:pt>
                <c:pt idx="10149">
                  <c:v>35.264070000000004</c:v>
                </c:pt>
                <c:pt idx="10150">
                  <c:v>35.268790000000003</c:v>
                </c:pt>
                <c:pt idx="10151">
                  <c:v>35.273520000000005</c:v>
                </c:pt>
                <c:pt idx="10152">
                  <c:v>35.278240000000004</c:v>
                </c:pt>
                <c:pt idx="10153">
                  <c:v>35.282969999999999</c:v>
                </c:pt>
                <c:pt idx="10154">
                  <c:v>35.287689999999998</c:v>
                </c:pt>
                <c:pt idx="10155">
                  <c:v>35.29242</c:v>
                </c:pt>
                <c:pt idx="10156">
                  <c:v>35.297139999999999</c:v>
                </c:pt>
                <c:pt idx="10157">
                  <c:v>35.301870000000001</c:v>
                </c:pt>
                <c:pt idx="10158">
                  <c:v>35.306600000000003</c:v>
                </c:pt>
                <c:pt idx="10159">
                  <c:v>35.311320000000002</c:v>
                </c:pt>
                <c:pt idx="10160">
                  <c:v>35.316040000000001</c:v>
                </c:pt>
                <c:pt idx="10161">
                  <c:v>35.320770000000003</c:v>
                </c:pt>
                <c:pt idx="10162">
                  <c:v>35.325490000000002</c:v>
                </c:pt>
                <c:pt idx="10163">
                  <c:v>35.330220000000004</c:v>
                </c:pt>
                <c:pt idx="10164">
                  <c:v>35.334940000000003</c:v>
                </c:pt>
                <c:pt idx="10165">
                  <c:v>35.339669999999998</c:v>
                </c:pt>
                <c:pt idx="10166">
                  <c:v>35.3444</c:v>
                </c:pt>
                <c:pt idx="10167">
                  <c:v>35.349119999999999</c:v>
                </c:pt>
                <c:pt idx="10168">
                  <c:v>35.353850000000001</c:v>
                </c:pt>
                <c:pt idx="10169">
                  <c:v>35.35857</c:v>
                </c:pt>
                <c:pt idx="10170">
                  <c:v>35.363300000000002</c:v>
                </c:pt>
                <c:pt idx="10171">
                  <c:v>35.368030000000005</c:v>
                </c:pt>
                <c:pt idx="10172">
                  <c:v>35.372750000000003</c:v>
                </c:pt>
                <c:pt idx="10173">
                  <c:v>35.377480000000006</c:v>
                </c:pt>
                <c:pt idx="10174">
                  <c:v>35.382200000000005</c:v>
                </c:pt>
                <c:pt idx="10175">
                  <c:v>35.38693</c:v>
                </c:pt>
                <c:pt idx="10176">
                  <c:v>35.391649999999998</c:v>
                </c:pt>
                <c:pt idx="10177">
                  <c:v>35.396380000000001</c:v>
                </c:pt>
                <c:pt idx="10178">
                  <c:v>35.401110000000003</c:v>
                </c:pt>
                <c:pt idx="10179">
                  <c:v>35.405830000000002</c:v>
                </c:pt>
                <c:pt idx="10180">
                  <c:v>35.410560000000004</c:v>
                </c:pt>
                <c:pt idx="10181">
                  <c:v>35.415280000000003</c:v>
                </c:pt>
                <c:pt idx="10182">
                  <c:v>35.420010000000005</c:v>
                </c:pt>
                <c:pt idx="10183">
                  <c:v>35.42474</c:v>
                </c:pt>
                <c:pt idx="10184">
                  <c:v>35.429460000000006</c:v>
                </c:pt>
                <c:pt idx="10185">
                  <c:v>35.434189999999994</c:v>
                </c:pt>
                <c:pt idx="10186">
                  <c:v>35.43891</c:v>
                </c:pt>
                <c:pt idx="10187">
                  <c:v>35.443640000000002</c:v>
                </c:pt>
                <c:pt idx="10188">
                  <c:v>35.448360000000001</c:v>
                </c:pt>
                <c:pt idx="10189">
                  <c:v>35.453090000000003</c:v>
                </c:pt>
                <c:pt idx="10190">
                  <c:v>35.457819999999998</c:v>
                </c:pt>
                <c:pt idx="10191">
                  <c:v>35.462540000000004</c:v>
                </c:pt>
                <c:pt idx="10192">
                  <c:v>35.467269999999999</c:v>
                </c:pt>
                <c:pt idx="10193">
                  <c:v>35.471999999999994</c:v>
                </c:pt>
                <c:pt idx="10194">
                  <c:v>35.47672</c:v>
                </c:pt>
                <c:pt idx="10195">
                  <c:v>35.481449999999995</c:v>
                </c:pt>
                <c:pt idx="10196">
                  <c:v>35.486179999999997</c:v>
                </c:pt>
                <c:pt idx="10197">
                  <c:v>35.490899999999996</c:v>
                </c:pt>
                <c:pt idx="10198">
                  <c:v>35.495629999999998</c:v>
                </c:pt>
                <c:pt idx="10199">
                  <c:v>35.500360000000001</c:v>
                </c:pt>
                <c:pt idx="10200">
                  <c:v>35.50508</c:v>
                </c:pt>
                <c:pt idx="10201">
                  <c:v>35.509810000000002</c:v>
                </c:pt>
                <c:pt idx="10202">
                  <c:v>35.514530000000001</c:v>
                </c:pt>
                <c:pt idx="10203">
                  <c:v>35.519259999999996</c:v>
                </c:pt>
                <c:pt idx="10204">
                  <c:v>35.523989999999998</c:v>
                </c:pt>
                <c:pt idx="10205">
                  <c:v>35.52872</c:v>
                </c:pt>
                <c:pt idx="10206">
                  <c:v>35.533439999999999</c:v>
                </c:pt>
                <c:pt idx="10207">
                  <c:v>35.538170000000001</c:v>
                </c:pt>
                <c:pt idx="10208">
                  <c:v>35.54289</c:v>
                </c:pt>
                <c:pt idx="10209">
                  <c:v>35.547620000000002</c:v>
                </c:pt>
                <c:pt idx="10210">
                  <c:v>35.552350000000004</c:v>
                </c:pt>
                <c:pt idx="10211">
                  <c:v>35.557079999999999</c:v>
                </c:pt>
                <c:pt idx="10212">
                  <c:v>35.561799999999998</c:v>
                </c:pt>
                <c:pt idx="10213">
                  <c:v>35.56653</c:v>
                </c:pt>
                <c:pt idx="10214">
                  <c:v>35.571249999999999</c:v>
                </c:pt>
                <c:pt idx="10215">
                  <c:v>35.575980000000001</c:v>
                </c:pt>
                <c:pt idx="10216">
                  <c:v>35.580710000000003</c:v>
                </c:pt>
                <c:pt idx="10217">
                  <c:v>35.585440000000006</c:v>
                </c:pt>
                <c:pt idx="10218">
                  <c:v>35.590160000000004</c:v>
                </c:pt>
                <c:pt idx="10219">
                  <c:v>35.594889999999999</c:v>
                </c:pt>
                <c:pt idx="10220">
                  <c:v>35.599620000000002</c:v>
                </c:pt>
                <c:pt idx="10221">
                  <c:v>35.604340000000001</c:v>
                </c:pt>
                <c:pt idx="10222">
                  <c:v>35.609070000000003</c:v>
                </c:pt>
                <c:pt idx="10223">
                  <c:v>35.613799999999998</c:v>
                </c:pt>
                <c:pt idx="10224">
                  <c:v>35.618520000000004</c:v>
                </c:pt>
                <c:pt idx="10225">
                  <c:v>35.623249999999999</c:v>
                </c:pt>
                <c:pt idx="10226">
                  <c:v>35.627979999999994</c:v>
                </c:pt>
                <c:pt idx="10227">
                  <c:v>35.632709999999996</c:v>
                </c:pt>
                <c:pt idx="10228">
                  <c:v>35.637429999999995</c:v>
                </c:pt>
                <c:pt idx="10229">
                  <c:v>35.642159999999997</c:v>
                </c:pt>
                <c:pt idx="10230">
                  <c:v>35.646889999999999</c:v>
                </c:pt>
                <c:pt idx="10231">
                  <c:v>35.651620000000001</c:v>
                </c:pt>
                <c:pt idx="10232">
                  <c:v>35.65634</c:v>
                </c:pt>
                <c:pt idx="10233">
                  <c:v>35.661070000000002</c:v>
                </c:pt>
                <c:pt idx="10234">
                  <c:v>35.665799999999997</c:v>
                </c:pt>
                <c:pt idx="10235">
                  <c:v>35.670529999999999</c:v>
                </c:pt>
                <c:pt idx="10236">
                  <c:v>35.675249999999998</c:v>
                </c:pt>
                <c:pt idx="10237">
                  <c:v>35.67998</c:v>
                </c:pt>
                <c:pt idx="10238">
                  <c:v>35.684710000000003</c:v>
                </c:pt>
                <c:pt idx="10239">
                  <c:v>35.689440000000005</c:v>
                </c:pt>
                <c:pt idx="10240">
                  <c:v>35.694160000000004</c:v>
                </c:pt>
                <c:pt idx="10241">
                  <c:v>35.698889999999999</c:v>
                </c:pt>
                <c:pt idx="10242">
                  <c:v>35.703620000000001</c:v>
                </c:pt>
                <c:pt idx="10243">
                  <c:v>35.708350000000003</c:v>
                </c:pt>
                <c:pt idx="10244">
                  <c:v>35.713070000000002</c:v>
                </c:pt>
                <c:pt idx="10245">
                  <c:v>35.717800000000004</c:v>
                </c:pt>
                <c:pt idx="10246">
                  <c:v>35.722529999999999</c:v>
                </c:pt>
                <c:pt idx="10247">
                  <c:v>35.727259999999994</c:v>
                </c:pt>
                <c:pt idx="10248">
                  <c:v>35.73198</c:v>
                </c:pt>
                <c:pt idx="10249">
                  <c:v>35.736709999999995</c:v>
                </c:pt>
                <c:pt idx="10250">
                  <c:v>35.741439999999997</c:v>
                </c:pt>
                <c:pt idx="10251">
                  <c:v>35.746169999999999</c:v>
                </c:pt>
                <c:pt idx="10252">
                  <c:v>35.750900000000001</c:v>
                </c:pt>
                <c:pt idx="10253">
                  <c:v>35.75562</c:v>
                </c:pt>
                <c:pt idx="10254">
                  <c:v>35.760350000000003</c:v>
                </c:pt>
                <c:pt idx="10255">
                  <c:v>35.765079999999998</c:v>
                </c:pt>
                <c:pt idx="10256">
                  <c:v>35.76981</c:v>
                </c:pt>
                <c:pt idx="10257">
                  <c:v>35.774540000000002</c:v>
                </c:pt>
                <c:pt idx="10258">
                  <c:v>35.779260000000001</c:v>
                </c:pt>
                <c:pt idx="10259">
                  <c:v>35.783990000000003</c:v>
                </c:pt>
                <c:pt idx="10260">
                  <c:v>35.788720000000005</c:v>
                </c:pt>
                <c:pt idx="10261">
                  <c:v>35.79345</c:v>
                </c:pt>
                <c:pt idx="10262">
                  <c:v>35.798169999999999</c:v>
                </c:pt>
                <c:pt idx="10263">
                  <c:v>35.802900000000001</c:v>
                </c:pt>
                <c:pt idx="10264">
                  <c:v>35.807630000000003</c:v>
                </c:pt>
                <c:pt idx="10265">
                  <c:v>35.812359999999998</c:v>
                </c:pt>
                <c:pt idx="10266">
                  <c:v>35.81709</c:v>
                </c:pt>
                <c:pt idx="10267">
                  <c:v>35.821809999999999</c:v>
                </c:pt>
                <c:pt idx="10268">
                  <c:v>35.826549999999997</c:v>
                </c:pt>
                <c:pt idx="10269">
                  <c:v>35.831269999999996</c:v>
                </c:pt>
                <c:pt idx="10270">
                  <c:v>35.835999999999999</c:v>
                </c:pt>
                <c:pt idx="10271">
                  <c:v>35.840730000000001</c:v>
                </c:pt>
                <c:pt idx="10272">
                  <c:v>35.845460000000003</c:v>
                </c:pt>
                <c:pt idx="10273">
                  <c:v>35.850189999999998</c:v>
                </c:pt>
                <c:pt idx="10274">
                  <c:v>35.854909999999997</c:v>
                </c:pt>
                <c:pt idx="10275">
                  <c:v>35.859639999999999</c:v>
                </c:pt>
                <c:pt idx="10276">
                  <c:v>35.864370000000001</c:v>
                </c:pt>
                <c:pt idx="10277">
                  <c:v>35.869100000000003</c:v>
                </c:pt>
                <c:pt idx="10278">
                  <c:v>35.873830000000005</c:v>
                </c:pt>
                <c:pt idx="10279">
                  <c:v>35.87856</c:v>
                </c:pt>
                <c:pt idx="10280">
                  <c:v>35.883289999999995</c:v>
                </c:pt>
                <c:pt idx="10281">
                  <c:v>35.888010000000001</c:v>
                </c:pt>
                <c:pt idx="10282">
                  <c:v>35.892739999999996</c:v>
                </c:pt>
                <c:pt idx="10283">
                  <c:v>35.897469999999998</c:v>
                </c:pt>
                <c:pt idx="10284">
                  <c:v>35.902200000000001</c:v>
                </c:pt>
                <c:pt idx="10285">
                  <c:v>35.906929999999996</c:v>
                </c:pt>
                <c:pt idx="10286">
                  <c:v>35.911659999999998</c:v>
                </c:pt>
                <c:pt idx="10287">
                  <c:v>35.91639</c:v>
                </c:pt>
                <c:pt idx="10288">
                  <c:v>35.921120000000002</c:v>
                </c:pt>
                <c:pt idx="10289">
                  <c:v>35.925840000000001</c:v>
                </c:pt>
                <c:pt idx="10290">
                  <c:v>35.930570000000003</c:v>
                </c:pt>
                <c:pt idx="10291">
                  <c:v>35.935300000000005</c:v>
                </c:pt>
                <c:pt idx="10292">
                  <c:v>35.94003</c:v>
                </c:pt>
                <c:pt idx="10293">
                  <c:v>35.944760000000002</c:v>
                </c:pt>
                <c:pt idx="10294">
                  <c:v>35.949489999999997</c:v>
                </c:pt>
                <c:pt idx="10295">
                  <c:v>35.954219999999999</c:v>
                </c:pt>
                <c:pt idx="10296">
                  <c:v>35.958950000000002</c:v>
                </c:pt>
                <c:pt idx="10297">
                  <c:v>35.963679999999997</c:v>
                </c:pt>
                <c:pt idx="10298">
                  <c:v>35.968399999999995</c:v>
                </c:pt>
                <c:pt idx="10299">
                  <c:v>35.973140000000001</c:v>
                </c:pt>
                <c:pt idx="10300">
                  <c:v>35.97786</c:v>
                </c:pt>
                <c:pt idx="10301">
                  <c:v>35.982590000000002</c:v>
                </c:pt>
                <c:pt idx="10302">
                  <c:v>35.987320000000004</c:v>
                </c:pt>
                <c:pt idx="10303">
                  <c:v>35.992049999999999</c:v>
                </c:pt>
                <c:pt idx="10304">
                  <c:v>35.996780000000001</c:v>
                </c:pt>
                <c:pt idx="10305">
                  <c:v>36.001510000000003</c:v>
                </c:pt>
                <c:pt idx="10306">
                  <c:v>36.006240000000005</c:v>
                </c:pt>
                <c:pt idx="10307">
                  <c:v>36.01097</c:v>
                </c:pt>
                <c:pt idx="10308">
                  <c:v>36.015699999999995</c:v>
                </c:pt>
                <c:pt idx="10309">
                  <c:v>36.020429999999998</c:v>
                </c:pt>
                <c:pt idx="10310">
                  <c:v>36.02516</c:v>
                </c:pt>
                <c:pt idx="10311">
                  <c:v>36.029890000000002</c:v>
                </c:pt>
                <c:pt idx="10312">
                  <c:v>36.034610000000001</c:v>
                </c:pt>
                <c:pt idx="10313">
                  <c:v>36.039340000000003</c:v>
                </c:pt>
                <c:pt idx="10314">
                  <c:v>36.044069999999998</c:v>
                </c:pt>
                <c:pt idx="10315">
                  <c:v>36.0488</c:v>
                </c:pt>
                <c:pt idx="10316">
                  <c:v>36.053530000000002</c:v>
                </c:pt>
                <c:pt idx="10317">
                  <c:v>36.058260000000004</c:v>
                </c:pt>
                <c:pt idx="10318">
                  <c:v>36.062990000000006</c:v>
                </c:pt>
                <c:pt idx="10319">
                  <c:v>36.067719999999994</c:v>
                </c:pt>
                <c:pt idx="10320">
                  <c:v>36.072449999999996</c:v>
                </c:pt>
                <c:pt idx="10321">
                  <c:v>36.077179999999998</c:v>
                </c:pt>
                <c:pt idx="10322">
                  <c:v>36.081910000000001</c:v>
                </c:pt>
                <c:pt idx="10323">
                  <c:v>36.086640000000003</c:v>
                </c:pt>
                <c:pt idx="10324">
                  <c:v>36.091369999999998</c:v>
                </c:pt>
                <c:pt idx="10325">
                  <c:v>36.0961</c:v>
                </c:pt>
                <c:pt idx="10326">
                  <c:v>36.100830000000002</c:v>
                </c:pt>
                <c:pt idx="10327">
                  <c:v>36.105560000000004</c:v>
                </c:pt>
                <c:pt idx="10328">
                  <c:v>36.110290000000006</c:v>
                </c:pt>
                <c:pt idx="10329">
                  <c:v>36.115020000000001</c:v>
                </c:pt>
                <c:pt idx="10330">
                  <c:v>36.119749999999996</c:v>
                </c:pt>
                <c:pt idx="10331">
                  <c:v>36.124479999999998</c:v>
                </c:pt>
                <c:pt idx="10332">
                  <c:v>36.12921</c:v>
                </c:pt>
                <c:pt idx="10333">
                  <c:v>36.133940000000003</c:v>
                </c:pt>
                <c:pt idx="10334">
                  <c:v>36.138669999999998</c:v>
                </c:pt>
                <c:pt idx="10335">
                  <c:v>36.1434</c:v>
                </c:pt>
                <c:pt idx="10336">
                  <c:v>36.148130000000002</c:v>
                </c:pt>
                <c:pt idx="10337">
                  <c:v>36.152860000000004</c:v>
                </c:pt>
                <c:pt idx="10338">
                  <c:v>36.157590000000006</c:v>
                </c:pt>
                <c:pt idx="10339">
                  <c:v>36.162320000000001</c:v>
                </c:pt>
                <c:pt idx="10340">
                  <c:v>36.167049999999996</c:v>
                </c:pt>
                <c:pt idx="10341">
                  <c:v>36.171779999999998</c:v>
                </c:pt>
                <c:pt idx="10342">
                  <c:v>36.17651</c:v>
                </c:pt>
                <c:pt idx="10343">
                  <c:v>36.181240000000003</c:v>
                </c:pt>
                <c:pt idx="10344">
                  <c:v>36.185969999999998</c:v>
                </c:pt>
                <c:pt idx="10345">
                  <c:v>36.1907</c:v>
                </c:pt>
                <c:pt idx="10346">
                  <c:v>36.195430000000002</c:v>
                </c:pt>
                <c:pt idx="10347">
                  <c:v>36.200160000000004</c:v>
                </c:pt>
                <c:pt idx="10348">
                  <c:v>36.204890000000006</c:v>
                </c:pt>
                <c:pt idx="10349">
                  <c:v>36.209620000000001</c:v>
                </c:pt>
                <c:pt idx="10350">
                  <c:v>36.214349999999996</c:v>
                </c:pt>
                <c:pt idx="10351">
                  <c:v>36.219079999999998</c:v>
                </c:pt>
                <c:pt idx="10352">
                  <c:v>36.22381</c:v>
                </c:pt>
                <c:pt idx="10353">
                  <c:v>36.228549999999998</c:v>
                </c:pt>
                <c:pt idx="10354">
                  <c:v>36.233269999999997</c:v>
                </c:pt>
                <c:pt idx="10355">
                  <c:v>36.238</c:v>
                </c:pt>
                <c:pt idx="10356">
                  <c:v>36.242730000000002</c:v>
                </c:pt>
                <c:pt idx="10357">
                  <c:v>36.24747</c:v>
                </c:pt>
                <c:pt idx="10358">
                  <c:v>36.252199999999995</c:v>
                </c:pt>
                <c:pt idx="10359">
                  <c:v>36.256929999999997</c:v>
                </c:pt>
                <c:pt idx="10360">
                  <c:v>36.261659999999999</c:v>
                </c:pt>
                <c:pt idx="10361">
                  <c:v>36.266390000000001</c:v>
                </c:pt>
                <c:pt idx="10362">
                  <c:v>36.271119999999996</c:v>
                </c:pt>
                <c:pt idx="10363">
                  <c:v>36.275849999999998</c:v>
                </c:pt>
                <c:pt idx="10364">
                  <c:v>36.28058</c:v>
                </c:pt>
                <c:pt idx="10365">
                  <c:v>36.285310000000003</c:v>
                </c:pt>
                <c:pt idx="10366">
                  <c:v>36.290040000000005</c:v>
                </c:pt>
                <c:pt idx="10367">
                  <c:v>36.29477</c:v>
                </c:pt>
                <c:pt idx="10368">
                  <c:v>36.299500000000002</c:v>
                </c:pt>
                <c:pt idx="10369">
                  <c:v>36.30424</c:v>
                </c:pt>
                <c:pt idx="10370">
                  <c:v>36.308970000000002</c:v>
                </c:pt>
                <c:pt idx="10371">
                  <c:v>36.313699999999997</c:v>
                </c:pt>
                <c:pt idx="10372">
                  <c:v>36.318429999999999</c:v>
                </c:pt>
                <c:pt idx="10373">
                  <c:v>36.323160000000001</c:v>
                </c:pt>
                <c:pt idx="10374">
                  <c:v>36.327890000000004</c:v>
                </c:pt>
                <c:pt idx="10375">
                  <c:v>36.332620000000006</c:v>
                </c:pt>
                <c:pt idx="10376">
                  <c:v>36.337350000000001</c:v>
                </c:pt>
                <c:pt idx="10377">
                  <c:v>36.342079999999996</c:v>
                </c:pt>
                <c:pt idx="10378">
                  <c:v>36.346820000000001</c:v>
                </c:pt>
                <c:pt idx="10379">
                  <c:v>36.351550000000003</c:v>
                </c:pt>
                <c:pt idx="10380">
                  <c:v>36.356279999999998</c:v>
                </c:pt>
                <c:pt idx="10381">
                  <c:v>36.36101</c:v>
                </c:pt>
                <c:pt idx="10382">
                  <c:v>36.365740000000002</c:v>
                </c:pt>
                <c:pt idx="10383">
                  <c:v>36.370470000000005</c:v>
                </c:pt>
                <c:pt idx="10384">
                  <c:v>36.375200000000007</c:v>
                </c:pt>
                <c:pt idx="10385">
                  <c:v>36.379929999999995</c:v>
                </c:pt>
                <c:pt idx="10386">
                  <c:v>36.384659999999997</c:v>
                </c:pt>
                <c:pt idx="10387">
                  <c:v>36.389400000000002</c:v>
                </c:pt>
                <c:pt idx="10388">
                  <c:v>36.394129999999997</c:v>
                </c:pt>
                <c:pt idx="10389">
                  <c:v>36.398859999999999</c:v>
                </c:pt>
                <c:pt idx="10390">
                  <c:v>36.403590000000001</c:v>
                </c:pt>
                <c:pt idx="10391">
                  <c:v>36.408320000000003</c:v>
                </c:pt>
                <c:pt idx="10392">
                  <c:v>36.413050000000005</c:v>
                </c:pt>
                <c:pt idx="10393">
                  <c:v>36.417789999999997</c:v>
                </c:pt>
                <c:pt idx="10394">
                  <c:v>36.422519999999999</c:v>
                </c:pt>
                <c:pt idx="10395">
                  <c:v>36.427250000000001</c:v>
                </c:pt>
                <c:pt idx="10396">
                  <c:v>36.431980000000003</c:v>
                </c:pt>
                <c:pt idx="10397">
                  <c:v>36.436709999999998</c:v>
                </c:pt>
                <c:pt idx="10398">
                  <c:v>36.44144</c:v>
                </c:pt>
                <c:pt idx="10399">
                  <c:v>36.446170000000002</c:v>
                </c:pt>
                <c:pt idx="10400">
                  <c:v>36.45091</c:v>
                </c:pt>
                <c:pt idx="10401">
                  <c:v>36.455639999999995</c:v>
                </c:pt>
                <c:pt idx="10402">
                  <c:v>36.460369999999998</c:v>
                </c:pt>
                <c:pt idx="10403">
                  <c:v>36.4651</c:v>
                </c:pt>
                <c:pt idx="10404">
                  <c:v>36.469830000000002</c:v>
                </c:pt>
                <c:pt idx="10405">
                  <c:v>36.474560000000004</c:v>
                </c:pt>
                <c:pt idx="10406">
                  <c:v>36.479300000000002</c:v>
                </c:pt>
                <c:pt idx="10407">
                  <c:v>36.484030000000004</c:v>
                </c:pt>
                <c:pt idx="10408">
                  <c:v>36.488759999999999</c:v>
                </c:pt>
                <c:pt idx="10409">
                  <c:v>36.493490000000001</c:v>
                </c:pt>
                <c:pt idx="10410">
                  <c:v>36.498219999999996</c:v>
                </c:pt>
                <c:pt idx="10411">
                  <c:v>36.502960000000002</c:v>
                </c:pt>
                <c:pt idx="10412">
                  <c:v>36.507690000000004</c:v>
                </c:pt>
                <c:pt idx="10413">
                  <c:v>36.512419999999999</c:v>
                </c:pt>
                <c:pt idx="10414">
                  <c:v>36.517150000000001</c:v>
                </c:pt>
                <c:pt idx="10415">
                  <c:v>36.521889999999999</c:v>
                </c:pt>
                <c:pt idx="10416">
                  <c:v>36.526620000000001</c:v>
                </c:pt>
                <c:pt idx="10417">
                  <c:v>36.531349999999996</c:v>
                </c:pt>
                <c:pt idx="10418">
                  <c:v>36.536079999999998</c:v>
                </c:pt>
                <c:pt idx="10419">
                  <c:v>36.54081</c:v>
                </c:pt>
                <c:pt idx="10420">
                  <c:v>36.545540000000003</c:v>
                </c:pt>
                <c:pt idx="10421">
                  <c:v>36.550280000000001</c:v>
                </c:pt>
                <c:pt idx="10422">
                  <c:v>36.555009999999996</c:v>
                </c:pt>
                <c:pt idx="10423">
                  <c:v>36.559739999999998</c:v>
                </c:pt>
                <c:pt idx="10424">
                  <c:v>36.56447</c:v>
                </c:pt>
                <c:pt idx="10425">
                  <c:v>36.569209999999998</c:v>
                </c:pt>
                <c:pt idx="10426">
                  <c:v>36.57394</c:v>
                </c:pt>
                <c:pt idx="10427">
                  <c:v>36.578670000000002</c:v>
                </c:pt>
                <c:pt idx="10428">
                  <c:v>36.583400000000005</c:v>
                </c:pt>
                <c:pt idx="10429">
                  <c:v>36.588139999999996</c:v>
                </c:pt>
                <c:pt idx="10430">
                  <c:v>36.592869999999998</c:v>
                </c:pt>
                <c:pt idx="10431">
                  <c:v>36.5976</c:v>
                </c:pt>
                <c:pt idx="10432">
                  <c:v>36.602330000000002</c:v>
                </c:pt>
                <c:pt idx="10433">
                  <c:v>36.60707</c:v>
                </c:pt>
                <c:pt idx="10434">
                  <c:v>36.611800000000002</c:v>
                </c:pt>
                <c:pt idx="10435">
                  <c:v>36.616530000000004</c:v>
                </c:pt>
                <c:pt idx="10436">
                  <c:v>36.621269999999996</c:v>
                </c:pt>
                <c:pt idx="10437">
                  <c:v>36.625999999999998</c:v>
                </c:pt>
                <c:pt idx="10438">
                  <c:v>36.63073</c:v>
                </c:pt>
                <c:pt idx="10439">
                  <c:v>36.635460000000002</c:v>
                </c:pt>
                <c:pt idx="10440">
                  <c:v>36.640190000000004</c:v>
                </c:pt>
                <c:pt idx="10441">
                  <c:v>36.644930000000002</c:v>
                </c:pt>
                <c:pt idx="10442">
                  <c:v>36.649659999999997</c:v>
                </c:pt>
                <c:pt idx="10443">
                  <c:v>36.654389999999999</c:v>
                </c:pt>
                <c:pt idx="10444">
                  <c:v>36.659129999999998</c:v>
                </c:pt>
                <c:pt idx="10445">
                  <c:v>36.66386</c:v>
                </c:pt>
                <c:pt idx="10446">
                  <c:v>36.668590000000002</c:v>
                </c:pt>
                <c:pt idx="10447">
                  <c:v>36.67333</c:v>
                </c:pt>
                <c:pt idx="10448">
                  <c:v>36.678059999999995</c:v>
                </c:pt>
                <c:pt idx="10449">
                  <c:v>36.682789999999997</c:v>
                </c:pt>
                <c:pt idx="10450">
                  <c:v>36.687519999999999</c:v>
                </c:pt>
                <c:pt idx="10451">
                  <c:v>36.692259999999997</c:v>
                </c:pt>
                <c:pt idx="10452">
                  <c:v>36.69699</c:v>
                </c:pt>
                <c:pt idx="10453">
                  <c:v>36.701720000000002</c:v>
                </c:pt>
                <c:pt idx="10454">
                  <c:v>36.70646</c:v>
                </c:pt>
                <c:pt idx="10455">
                  <c:v>36.711189999999995</c:v>
                </c:pt>
                <c:pt idx="10456">
                  <c:v>36.715919999999997</c:v>
                </c:pt>
                <c:pt idx="10457">
                  <c:v>36.720660000000002</c:v>
                </c:pt>
                <c:pt idx="10458">
                  <c:v>36.725389999999997</c:v>
                </c:pt>
                <c:pt idx="10459">
                  <c:v>36.730119999999999</c:v>
                </c:pt>
                <c:pt idx="10460">
                  <c:v>36.734850000000002</c:v>
                </c:pt>
                <c:pt idx="10461">
                  <c:v>36.73959</c:v>
                </c:pt>
                <c:pt idx="10462">
                  <c:v>36.744319999999995</c:v>
                </c:pt>
                <c:pt idx="10463">
                  <c:v>36.749049999999997</c:v>
                </c:pt>
                <c:pt idx="10464">
                  <c:v>36.753790000000002</c:v>
                </c:pt>
                <c:pt idx="10465">
                  <c:v>36.758520000000004</c:v>
                </c:pt>
                <c:pt idx="10466">
                  <c:v>36.763249999999999</c:v>
                </c:pt>
                <c:pt idx="10467">
                  <c:v>36.767989999999998</c:v>
                </c:pt>
                <c:pt idx="10468">
                  <c:v>36.77272</c:v>
                </c:pt>
                <c:pt idx="10469">
                  <c:v>36.777459999999998</c:v>
                </c:pt>
                <c:pt idx="10470">
                  <c:v>36.78219</c:v>
                </c:pt>
                <c:pt idx="10471">
                  <c:v>36.786920000000002</c:v>
                </c:pt>
                <c:pt idx="10472">
                  <c:v>36.79166</c:v>
                </c:pt>
                <c:pt idx="10473">
                  <c:v>36.796389999999995</c:v>
                </c:pt>
                <c:pt idx="10474">
                  <c:v>36.801119999999997</c:v>
                </c:pt>
                <c:pt idx="10475">
                  <c:v>36.805860000000003</c:v>
                </c:pt>
                <c:pt idx="10476">
                  <c:v>36.810589999999998</c:v>
                </c:pt>
                <c:pt idx="10477">
                  <c:v>36.81532</c:v>
                </c:pt>
                <c:pt idx="10478">
                  <c:v>36.820060000000005</c:v>
                </c:pt>
                <c:pt idx="10479">
                  <c:v>36.82479</c:v>
                </c:pt>
                <c:pt idx="10480">
                  <c:v>36.829519999999995</c:v>
                </c:pt>
                <c:pt idx="10481">
                  <c:v>36.83426</c:v>
                </c:pt>
                <c:pt idx="10482">
                  <c:v>36.838990000000003</c:v>
                </c:pt>
                <c:pt idx="10483">
                  <c:v>36.843720000000005</c:v>
                </c:pt>
                <c:pt idx="10484">
                  <c:v>36.848460000000003</c:v>
                </c:pt>
                <c:pt idx="10485">
                  <c:v>36.853189999999998</c:v>
                </c:pt>
                <c:pt idx="10486">
                  <c:v>36.857929999999996</c:v>
                </c:pt>
                <c:pt idx="10487">
                  <c:v>36.862659999999998</c:v>
                </c:pt>
                <c:pt idx="10488">
                  <c:v>36.867400000000004</c:v>
                </c:pt>
                <c:pt idx="10489">
                  <c:v>36.872130000000006</c:v>
                </c:pt>
                <c:pt idx="10490">
                  <c:v>36.876860000000001</c:v>
                </c:pt>
                <c:pt idx="10491">
                  <c:v>36.881599999999999</c:v>
                </c:pt>
                <c:pt idx="10492">
                  <c:v>36.886330000000001</c:v>
                </c:pt>
                <c:pt idx="10493">
                  <c:v>36.891069999999999</c:v>
                </c:pt>
                <c:pt idx="10494">
                  <c:v>36.895800000000001</c:v>
                </c:pt>
                <c:pt idx="10495">
                  <c:v>36.900530000000003</c:v>
                </c:pt>
                <c:pt idx="10496">
                  <c:v>36.905269999999994</c:v>
                </c:pt>
                <c:pt idx="10497">
                  <c:v>36.909999999999997</c:v>
                </c:pt>
                <c:pt idx="10498">
                  <c:v>36.914740000000002</c:v>
                </c:pt>
                <c:pt idx="10499">
                  <c:v>36.919470000000004</c:v>
                </c:pt>
                <c:pt idx="10500">
                  <c:v>36.924199999999999</c:v>
                </c:pt>
                <c:pt idx="10501">
                  <c:v>36.928939999999997</c:v>
                </c:pt>
                <c:pt idx="10502">
                  <c:v>36.933669999999999</c:v>
                </c:pt>
                <c:pt idx="10503">
                  <c:v>36.938409999999998</c:v>
                </c:pt>
                <c:pt idx="10504">
                  <c:v>36.94314</c:v>
                </c:pt>
                <c:pt idx="10505">
                  <c:v>36.947880000000005</c:v>
                </c:pt>
                <c:pt idx="10506">
                  <c:v>36.95261</c:v>
                </c:pt>
                <c:pt idx="10507">
                  <c:v>36.957339999999995</c:v>
                </c:pt>
                <c:pt idx="10508">
                  <c:v>36.96208</c:v>
                </c:pt>
                <c:pt idx="10509">
                  <c:v>36.966810000000002</c:v>
                </c:pt>
                <c:pt idx="10510">
                  <c:v>36.971550000000001</c:v>
                </c:pt>
                <c:pt idx="10511">
                  <c:v>36.976280000000003</c:v>
                </c:pt>
                <c:pt idx="10512">
                  <c:v>36.981020000000001</c:v>
                </c:pt>
                <c:pt idx="10513">
                  <c:v>36.985749999999996</c:v>
                </c:pt>
                <c:pt idx="10514">
                  <c:v>36.990490000000001</c:v>
                </c:pt>
                <c:pt idx="10515">
                  <c:v>36.995220000000003</c:v>
                </c:pt>
                <c:pt idx="10516">
                  <c:v>36.999960000000002</c:v>
                </c:pt>
                <c:pt idx="10517">
                  <c:v>37.004689999999997</c:v>
                </c:pt>
                <c:pt idx="10518">
                  <c:v>37.009430000000002</c:v>
                </c:pt>
                <c:pt idx="10519">
                  <c:v>37.014159999999997</c:v>
                </c:pt>
                <c:pt idx="10520">
                  <c:v>37.018889999999999</c:v>
                </c:pt>
                <c:pt idx="10521">
                  <c:v>37.023630000000004</c:v>
                </c:pt>
                <c:pt idx="10522">
                  <c:v>37.028360000000006</c:v>
                </c:pt>
                <c:pt idx="10523">
                  <c:v>37.033099999999997</c:v>
                </c:pt>
                <c:pt idx="10524">
                  <c:v>37.03783</c:v>
                </c:pt>
                <c:pt idx="10525">
                  <c:v>37.042569999999998</c:v>
                </c:pt>
                <c:pt idx="10526">
                  <c:v>37.0473</c:v>
                </c:pt>
                <c:pt idx="10527">
                  <c:v>37.052039999999998</c:v>
                </c:pt>
                <c:pt idx="10528">
                  <c:v>37.05677</c:v>
                </c:pt>
                <c:pt idx="10529">
                  <c:v>37.061509999999998</c:v>
                </c:pt>
                <c:pt idx="10530">
                  <c:v>37.066240000000001</c:v>
                </c:pt>
                <c:pt idx="10531">
                  <c:v>37.070970000000003</c:v>
                </c:pt>
                <c:pt idx="10532">
                  <c:v>37.075710000000001</c:v>
                </c:pt>
                <c:pt idx="10533">
                  <c:v>37.080449999999999</c:v>
                </c:pt>
                <c:pt idx="10534">
                  <c:v>37.085180000000001</c:v>
                </c:pt>
                <c:pt idx="10535">
                  <c:v>37.089919999999999</c:v>
                </c:pt>
                <c:pt idx="10536">
                  <c:v>37.094650000000001</c:v>
                </c:pt>
                <c:pt idx="10537">
                  <c:v>37.09939</c:v>
                </c:pt>
                <c:pt idx="10538">
                  <c:v>37.104119999999995</c:v>
                </c:pt>
                <c:pt idx="10539">
                  <c:v>37.10886</c:v>
                </c:pt>
                <c:pt idx="10540">
                  <c:v>37.113590000000002</c:v>
                </c:pt>
                <c:pt idx="10541">
                  <c:v>37.11833</c:v>
                </c:pt>
                <c:pt idx="10542">
                  <c:v>37.123060000000002</c:v>
                </c:pt>
                <c:pt idx="10543">
                  <c:v>37.127800000000001</c:v>
                </c:pt>
                <c:pt idx="10544">
                  <c:v>37.132539999999999</c:v>
                </c:pt>
                <c:pt idx="10545">
                  <c:v>37.137270000000001</c:v>
                </c:pt>
                <c:pt idx="10546">
                  <c:v>37.142000000000003</c:v>
                </c:pt>
                <c:pt idx="10547">
                  <c:v>37.146739999999994</c:v>
                </c:pt>
                <c:pt idx="10548">
                  <c:v>37.151469999999996</c:v>
                </c:pt>
                <c:pt idx="10549">
                  <c:v>37.156210000000002</c:v>
                </c:pt>
                <c:pt idx="10550">
                  <c:v>37.160940000000004</c:v>
                </c:pt>
                <c:pt idx="10551">
                  <c:v>37.165680000000002</c:v>
                </c:pt>
                <c:pt idx="10552">
                  <c:v>37.17042</c:v>
                </c:pt>
                <c:pt idx="10553">
                  <c:v>37.175149999999995</c:v>
                </c:pt>
                <c:pt idx="10554">
                  <c:v>37.17989</c:v>
                </c:pt>
                <c:pt idx="10555">
                  <c:v>37.184620000000002</c:v>
                </c:pt>
                <c:pt idx="10556">
                  <c:v>37.189360000000001</c:v>
                </c:pt>
                <c:pt idx="10557">
                  <c:v>37.194099999999999</c:v>
                </c:pt>
                <c:pt idx="10558">
                  <c:v>37.198830000000001</c:v>
                </c:pt>
                <c:pt idx="10559">
                  <c:v>37.203569999999999</c:v>
                </c:pt>
                <c:pt idx="10560">
                  <c:v>37.208300000000001</c:v>
                </c:pt>
                <c:pt idx="10561">
                  <c:v>37.213039999999999</c:v>
                </c:pt>
                <c:pt idx="10562">
                  <c:v>37.217769999999994</c:v>
                </c:pt>
                <c:pt idx="10563">
                  <c:v>37.22251</c:v>
                </c:pt>
                <c:pt idx="10564">
                  <c:v>37.227240000000002</c:v>
                </c:pt>
                <c:pt idx="10565">
                  <c:v>37.23198</c:v>
                </c:pt>
                <c:pt idx="10566">
                  <c:v>37.236719999999998</c:v>
                </c:pt>
                <c:pt idx="10567">
                  <c:v>37.24145</c:v>
                </c:pt>
                <c:pt idx="10568">
                  <c:v>37.246189999999999</c:v>
                </c:pt>
                <c:pt idx="10569">
                  <c:v>37.250920000000001</c:v>
                </c:pt>
                <c:pt idx="10570">
                  <c:v>37.255660000000006</c:v>
                </c:pt>
                <c:pt idx="10571">
                  <c:v>37.260389999999994</c:v>
                </c:pt>
                <c:pt idx="10572">
                  <c:v>37.265129999999999</c:v>
                </c:pt>
                <c:pt idx="10573">
                  <c:v>37.269869999999997</c:v>
                </c:pt>
                <c:pt idx="10574">
                  <c:v>37.2746</c:v>
                </c:pt>
                <c:pt idx="10575">
                  <c:v>37.279339999999998</c:v>
                </c:pt>
                <c:pt idx="10576">
                  <c:v>37.284079999999996</c:v>
                </c:pt>
                <c:pt idx="10577">
                  <c:v>37.288809999999998</c:v>
                </c:pt>
                <c:pt idx="10578">
                  <c:v>37.293550000000003</c:v>
                </c:pt>
                <c:pt idx="10579">
                  <c:v>37.298280000000005</c:v>
                </c:pt>
                <c:pt idx="10580">
                  <c:v>37.303019999999997</c:v>
                </c:pt>
                <c:pt idx="10581">
                  <c:v>37.307760000000002</c:v>
                </c:pt>
                <c:pt idx="10582">
                  <c:v>37.312489999999997</c:v>
                </c:pt>
                <c:pt idx="10583">
                  <c:v>37.317230000000002</c:v>
                </c:pt>
                <c:pt idx="10584">
                  <c:v>37.32197</c:v>
                </c:pt>
                <c:pt idx="10585">
                  <c:v>37.326699999999995</c:v>
                </c:pt>
                <c:pt idx="10586">
                  <c:v>37.331440000000001</c:v>
                </c:pt>
                <c:pt idx="10587">
                  <c:v>37.336170000000003</c:v>
                </c:pt>
                <c:pt idx="10588">
                  <c:v>37.340910000000001</c:v>
                </c:pt>
                <c:pt idx="10589">
                  <c:v>37.345649999999999</c:v>
                </c:pt>
                <c:pt idx="10590">
                  <c:v>37.350380000000001</c:v>
                </c:pt>
                <c:pt idx="10591">
                  <c:v>37.355119999999999</c:v>
                </c:pt>
                <c:pt idx="10592">
                  <c:v>37.359860000000005</c:v>
                </c:pt>
                <c:pt idx="10593">
                  <c:v>37.36459</c:v>
                </c:pt>
                <c:pt idx="10594">
                  <c:v>37.369329999999998</c:v>
                </c:pt>
                <c:pt idx="10595">
                  <c:v>37.374070000000003</c:v>
                </c:pt>
                <c:pt idx="10596">
                  <c:v>37.378799999999998</c:v>
                </c:pt>
                <c:pt idx="10597">
                  <c:v>37.383539999999996</c:v>
                </c:pt>
                <c:pt idx="10598">
                  <c:v>37.388280000000002</c:v>
                </c:pt>
                <c:pt idx="10599">
                  <c:v>37.393009999999997</c:v>
                </c:pt>
                <c:pt idx="10600">
                  <c:v>37.397750000000002</c:v>
                </c:pt>
                <c:pt idx="10601">
                  <c:v>37.402480000000004</c:v>
                </c:pt>
                <c:pt idx="10602">
                  <c:v>37.407219999999995</c:v>
                </c:pt>
                <c:pt idx="10603">
                  <c:v>37.411960000000001</c:v>
                </c:pt>
                <c:pt idx="10604">
                  <c:v>37.416699999999999</c:v>
                </c:pt>
                <c:pt idx="10605">
                  <c:v>37.421430000000001</c:v>
                </c:pt>
                <c:pt idx="10606">
                  <c:v>37.426169999999999</c:v>
                </c:pt>
                <c:pt idx="10607">
                  <c:v>37.430909999999997</c:v>
                </c:pt>
                <c:pt idx="10608">
                  <c:v>37.435639999999999</c:v>
                </c:pt>
                <c:pt idx="10609">
                  <c:v>37.440380000000005</c:v>
                </c:pt>
                <c:pt idx="10610">
                  <c:v>37.445119999999996</c:v>
                </c:pt>
                <c:pt idx="10611">
                  <c:v>37.449860000000001</c:v>
                </c:pt>
                <c:pt idx="10612">
                  <c:v>37.454590000000003</c:v>
                </c:pt>
                <c:pt idx="10613">
                  <c:v>37.459330000000001</c:v>
                </c:pt>
                <c:pt idx="10614">
                  <c:v>37.464060000000003</c:v>
                </c:pt>
                <c:pt idx="10615">
                  <c:v>37.468799999999995</c:v>
                </c:pt>
                <c:pt idx="10616">
                  <c:v>37.47354</c:v>
                </c:pt>
                <c:pt idx="10617">
                  <c:v>37.478280000000005</c:v>
                </c:pt>
                <c:pt idx="10618">
                  <c:v>37.48301</c:v>
                </c:pt>
                <c:pt idx="10619">
                  <c:v>37.487749999999998</c:v>
                </c:pt>
                <c:pt idx="10620">
                  <c:v>37.492490000000004</c:v>
                </c:pt>
                <c:pt idx="10621">
                  <c:v>37.497230000000002</c:v>
                </c:pt>
                <c:pt idx="10622">
                  <c:v>37.501960000000004</c:v>
                </c:pt>
                <c:pt idx="10623">
                  <c:v>37.506699999999995</c:v>
                </c:pt>
                <c:pt idx="10624">
                  <c:v>37.51144</c:v>
                </c:pt>
                <c:pt idx="10625">
                  <c:v>37.516170000000002</c:v>
                </c:pt>
                <c:pt idx="10626">
                  <c:v>37.520910000000001</c:v>
                </c:pt>
                <c:pt idx="10627">
                  <c:v>37.525649999999999</c:v>
                </c:pt>
                <c:pt idx="10628">
                  <c:v>37.530380000000001</c:v>
                </c:pt>
                <c:pt idx="10629">
                  <c:v>37.535119999999999</c:v>
                </c:pt>
                <c:pt idx="10630">
                  <c:v>37.539860000000004</c:v>
                </c:pt>
                <c:pt idx="10631">
                  <c:v>37.544599999999996</c:v>
                </c:pt>
                <c:pt idx="10632">
                  <c:v>37.549340000000001</c:v>
                </c:pt>
                <c:pt idx="10633">
                  <c:v>37.554070000000003</c:v>
                </c:pt>
                <c:pt idx="10634">
                  <c:v>37.558810000000001</c:v>
                </c:pt>
                <c:pt idx="10635">
                  <c:v>37.563549999999999</c:v>
                </c:pt>
                <c:pt idx="10636">
                  <c:v>37.568289999999998</c:v>
                </c:pt>
                <c:pt idx="10637">
                  <c:v>37.57302</c:v>
                </c:pt>
                <c:pt idx="10638">
                  <c:v>37.577760000000005</c:v>
                </c:pt>
                <c:pt idx="10639">
                  <c:v>37.582499999999996</c:v>
                </c:pt>
                <c:pt idx="10640">
                  <c:v>37.587240000000001</c:v>
                </c:pt>
                <c:pt idx="10641">
                  <c:v>37.59198</c:v>
                </c:pt>
                <c:pt idx="10642">
                  <c:v>37.596710000000002</c:v>
                </c:pt>
                <c:pt idx="10643">
                  <c:v>37.60145</c:v>
                </c:pt>
                <c:pt idx="10644">
                  <c:v>37.606189999999998</c:v>
                </c:pt>
                <c:pt idx="10645">
                  <c:v>37.610930000000003</c:v>
                </c:pt>
                <c:pt idx="10646">
                  <c:v>37.615660000000005</c:v>
                </c:pt>
                <c:pt idx="10647">
                  <c:v>37.620399999999997</c:v>
                </c:pt>
                <c:pt idx="10648">
                  <c:v>37.625140000000002</c:v>
                </c:pt>
                <c:pt idx="10649">
                  <c:v>37.62988</c:v>
                </c:pt>
                <c:pt idx="10650">
                  <c:v>37.634610000000002</c:v>
                </c:pt>
                <c:pt idx="10651">
                  <c:v>37.63935</c:v>
                </c:pt>
                <c:pt idx="10652">
                  <c:v>37.644089999999998</c:v>
                </c:pt>
                <c:pt idx="10653">
                  <c:v>37.648830000000004</c:v>
                </c:pt>
                <c:pt idx="10654">
                  <c:v>37.653569999999995</c:v>
                </c:pt>
                <c:pt idx="10655">
                  <c:v>37.658299999999997</c:v>
                </c:pt>
                <c:pt idx="10656">
                  <c:v>37.663040000000002</c:v>
                </c:pt>
                <c:pt idx="10657">
                  <c:v>37.66778</c:v>
                </c:pt>
                <c:pt idx="10658">
                  <c:v>37.672519999999999</c:v>
                </c:pt>
                <c:pt idx="10659">
                  <c:v>37.677250000000001</c:v>
                </c:pt>
                <c:pt idx="10660">
                  <c:v>37.681989999999999</c:v>
                </c:pt>
                <c:pt idx="10661">
                  <c:v>37.686730000000004</c:v>
                </c:pt>
                <c:pt idx="10662">
                  <c:v>37.691469999999995</c:v>
                </c:pt>
                <c:pt idx="10663">
                  <c:v>37.696210000000001</c:v>
                </c:pt>
                <c:pt idx="10664">
                  <c:v>37.700949999999999</c:v>
                </c:pt>
                <c:pt idx="10665">
                  <c:v>37.705689999999997</c:v>
                </c:pt>
                <c:pt idx="10666">
                  <c:v>37.710419999999999</c:v>
                </c:pt>
                <c:pt idx="10667">
                  <c:v>37.715159999999997</c:v>
                </c:pt>
                <c:pt idx="10668">
                  <c:v>37.719900000000003</c:v>
                </c:pt>
                <c:pt idx="10669">
                  <c:v>37.724639999999994</c:v>
                </c:pt>
                <c:pt idx="10670">
                  <c:v>37.729379999999999</c:v>
                </c:pt>
                <c:pt idx="10671">
                  <c:v>37.734110000000001</c:v>
                </c:pt>
                <c:pt idx="10672">
                  <c:v>37.738849999999999</c:v>
                </c:pt>
                <c:pt idx="10673">
                  <c:v>37.743589999999998</c:v>
                </c:pt>
                <c:pt idx="10674">
                  <c:v>37.748329999999996</c:v>
                </c:pt>
                <c:pt idx="10675">
                  <c:v>37.753070000000001</c:v>
                </c:pt>
                <c:pt idx="10676">
                  <c:v>37.757810000000006</c:v>
                </c:pt>
                <c:pt idx="10677">
                  <c:v>37.762549999999997</c:v>
                </c:pt>
                <c:pt idx="10678">
                  <c:v>37.76728</c:v>
                </c:pt>
                <c:pt idx="10679">
                  <c:v>37.772020000000005</c:v>
                </c:pt>
                <c:pt idx="10680">
                  <c:v>37.776760000000003</c:v>
                </c:pt>
                <c:pt idx="10681">
                  <c:v>37.781500000000001</c:v>
                </c:pt>
                <c:pt idx="10682">
                  <c:v>37.786239999999999</c:v>
                </c:pt>
                <c:pt idx="10683">
                  <c:v>37.790980000000005</c:v>
                </c:pt>
                <c:pt idx="10684">
                  <c:v>37.795719999999996</c:v>
                </c:pt>
                <c:pt idx="10685">
                  <c:v>37.800449999999998</c:v>
                </c:pt>
                <c:pt idx="10686">
                  <c:v>37.805190000000003</c:v>
                </c:pt>
                <c:pt idx="10687">
                  <c:v>37.809930000000001</c:v>
                </c:pt>
                <c:pt idx="10688">
                  <c:v>37.81467</c:v>
                </c:pt>
                <c:pt idx="10689">
                  <c:v>37.819409999999998</c:v>
                </c:pt>
                <c:pt idx="10690">
                  <c:v>37.824150000000003</c:v>
                </c:pt>
                <c:pt idx="10691">
                  <c:v>37.828889999999994</c:v>
                </c:pt>
                <c:pt idx="10692">
                  <c:v>37.833619999999996</c:v>
                </c:pt>
                <c:pt idx="10693">
                  <c:v>37.838370000000005</c:v>
                </c:pt>
                <c:pt idx="10694">
                  <c:v>37.8431</c:v>
                </c:pt>
                <c:pt idx="10695">
                  <c:v>37.847839999999998</c:v>
                </c:pt>
                <c:pt idx="10696">
                  <c:v>37.852579999999996</c:v>
                </c:pt>
                <c:pt idx="10697">
                  <c:v>37.857320000000001</c:v>
                </c:pt>
                <c:pt idx="10698">
                  <c:v>37.86206</c:v>
                </c:pt>
                <c:pt idx="10699">
                  <c:v>37.866799999999998</c:v>
                </c:pt>
                <c:pt idx="10700">
                  <c:v>37.871540000000003</c:v>
                </c:pt>
                <c:pt idx="10701">
                  <c:v>37.876269999999998</c:v>
                </c:pt>
                <c:pt idx="10702">
                  <c:v>37.881019999999999</c:v>
                </c:pt>
                <c:pt idx="10703">
                  <c:v>37.885759999999998</c:v>
                </c:pt>
                <c:pt idx="10704">
                  <c:v>37.89049</c:v>
                </c:pt>
                <c:pt idx="10705">
                  <c:v>37.895230000000005</c:v>
                </c:pt>
                <c:pt idx="10706">
                  <c:v>37.899969999999996</c:v>
                </c:pt>
                <c:pt idx="10707">
                  <c:v>37.904710000000001</c:v>
                </c:pt>
                <c:pt idx="10708">
                  <c:v>37.90945</c:v>
                </c:pt>
                <c:pt idx="10709">
                  <c:v>37.914189999999998</c:v>
                </c:pt>
                <c:pt idx="10710">
                  <c:v>37.918930000000003</c:v>
                </c:pt>
                <c:pt idx="10711">
                  <c:v>37.923670000000001</c:v>
                </c:pt>
                <c:pt idx="10712">
                  <c:v>37.92841</c:v>
                </c:pt>
                <c:pt idx="10713">
                  <c:v>37.933149999999998</c:v>
                </c:pt>
                <c:pt idx="10714">
                  <c:v>37.937890000000003</c:v>
                </c:pt>
                <c:pt idx="10715">
                  <c:v>37.942630000000001</c:v>
                </c:pt>
                <c:pt idx="10716">
                  <c:v>37.947359999999996</c:v>
                </c:pt>
                <c:pt idx="10717">
                  <c:v>37.952100000000002</c:v>
                </c:pt>
                <c:pt idx="10718">
                  <c:v>37.956850000000003</c:v>
                </c:pt>
                <c:pt idx="10719">
                  <c:v>37.961580000000005</c:v>
                </c:pt>
                <c:pt idx="10720">
                  <c:v>37.966319999999996</c:v>
                </c:pt>
                <c:pt idx="10721">
                  <c:v>37.971060000000001</c:v>
                </c:pt>
                <c:pt idx="10722">
                  <c:v>37.9758</c:v>
                </c:pt>
                <c:pt idx="10723">
                  <c:v>37.980539999999998</c:v>
                </c:pt>
                <c:pt idx="10724">
                  <c:v>37.985280000000003</c:v>
                </c:pt>
                <c:pt idx="10725">
                  <c:v>37.990020000000001</c:v>
                </c:pt>
                <c:pt idx="10726">
                  <c:v>37.994759999999999</c:v>
                </c:pt>
                <c:pt idx="10727">
                  <c:v>37.999499999999998</c:v>
                </c:pt>
                <c:pt idx="10728">
                  <c:v>38.004240000000003</c:v>
                </c:pt>
                <c:pt idx="10729">
                  <c:v>38.008980000000001</c:v>
                </c:pt>
                <c:pt idx="10730">
                  <c:v>38.013719999999999</c:v>
                </c:pt>
                <c:pt idx="10731">
                  <c:v>38.018459999999997</c:v>
                </c:pt>
                <c:pt idx="10732">
                  <c:v>38.023200000000003</c:v>
                </c:pt>
                <c:pt idx="10733">
                  <c:v>38.027940000000001</c:v>
                </c:pt>
                <c:pt idx="10734">
                  <c:v>38.032679999999999</c:v>
                </c:pt>
                <c:pt idx="10735">
                  <c:v>38.037420000000004</c:v>
                </c:pt>
                <c:pt idx="10736">
                  <c:v>38.042159999999996</c:v>
                </c:pt>
                <c:pt idx="10737">
                  <c:v>38.046900000000001</c:v>
                </c:pt>
                <c:pt idx="10738">
                  <c:v>38.051639999999999</c:v>
                </c:pt>
                <c:pt idx="10739">
                  <c:v>38.056380000000004</c:v>
                </c:pt>
                <c:pt idx="10740">
                  <c:v>38.061119999999995</c:v>
                </c:pt>
                <c:pt idx="10741">
                  <c:v>38.065860000000001</c:v>
                </c:pt>
                <c:pt idx="10742">
                  <c:v>38.070600000000006</c:v>
                </c:pt>
                <c:pt idx="10743">
                  <c:v>38.075339999999997</c:v>
                </c:pt>
                <c:pt idx="10744">
                  <c:v>38.080080000000002</c:v>
                </c:pt>
                <c:pt idx="10745">
                  <c:v>38.084820000000001</c:v>
                </c:pt>
                <c:pt idx="10746">
                  <c:v>38.089559999999999</c:v>
                </c:pt>
                <c:pt idx="10747">
                  <c:v>38.094299999999997</c:v>
                </c:pt>
                <c:pt idx="10748">
                  <c:v>38.099040000000002</c:v>
                </c:pt>
                <c:pt idx="10749">
                  <c:v>38.103779999999993</c:v>
                </c:pt>
                <c:pt idx="10750">
                  <c:v>38.108519999999999</c:v>
                </c:pt>
                <c:pt idx="10751">
                  <c:v>38.113260000000004</c:v>
                </c:pt>
                <c:pt idx="10752">
                  <c:v>38.118000000000002</c:v>
                </c:pt>
                <c:pt idx="10753">
                  <c:v>38.12274</c:v>
                </c:pt>
                <c:pt idx="10754">
                  <c:v>38.127479999999998</c:v>
                </c:pt>
                <c:pt idx="10755">
                  <c:v>38.132220000000004</c:v>
                </c:pt>
                <c:pt idx="10756">
                  <c:v>38.136959999999995</c:v>
                </c:pt>
                <c:pt idx="10757">
                  <c:v>38.1417</c:v>
                </c:pt>
                <c:pt idx="10758">
                  <c:v>38.146439999999998</c:v>
                </c:pt>
                <c:pt idx="10759">
                  <c:v>38.151179999999997</c:v>
                </c:pt>
                <c:pt idx="10760">
                  <c:v>38.155920000000002</c:v>
                </c:pt>
                <c:pt idx="10761">
                  <c:v>38.16066</c:v>
                </c:pt>
                <c:pt idx="10762">
                  <c:v>38.165409999999994</c:v>
                </c:pt>
                <c:pt idx="10763">
                  <c:v>38.170139999999996</c:v>
                </c:pt>
                <c:pt idx="10764">
                  <c:v>38.174890000000005</c:v>
                </c:pt>
                <c:pt idx="10765">
                  <c:v>38.17962</c:v>
                </c:pt>
                <c:pt idx="10766">
                  <c:v>38.184370000000001</c:v>
                </c:pt>
                <c:pt idx="10767">
                  <c:v>38.189109999999999</c:v>
                </c:pt>
                <c:pt idx="10768">
                  <c:v>38.193850000000005</c:v>
                </c:pt>
                <c:pt idx="10769">
                  <c:v>38.198589999999996</c:v>
                </c:pt>
                <c:pt idx="10770">
                  <c:v>38.203330000000001</c:v>
                </c:pt>
                <c:pt idx="10771">
                  <c:v>38.208069999999999</c:v>
                </c:pt>
                <c:pt idx="10772">
                  <c:v>38.212809999999998</c:v>
                </c:pt>
                <c:pt idx="10773">
                  <c:v>38.217550000000003</c:v>
                </c:pt>
                <c:pt idx="10774">
                  <c:v>38.222290000000001</c:v>
                </c:pt>
                <c:pt idx="10775">
                  <c:v>38.227029999999999</c:v>
                </c:pt>
                <c:pt idx="10776">
                  <c:v>38.231780000000001</c:v>
                </c:pt>
                <c:pt idx="10777">
                  <c:v>38.236510000000003</c:v>
                </c:pt>
                <c:pt idx="10778">
                  <c:v>38.241259999999997</c:v>
                </c:pt>
                <c:pt idx="10779">
                  <c:v>38.245989999999999</c:v>
                </c:pt>
                <c:pt idx="10780">
                  <c:v>38.25074</c:v>
                </c:pt>
                <c:pt idx="10781">
                  <c:v>38.255479999999999</c:v>
                </c:pt>
                <c:pt idx="10782">
                  <c:v>38.260219999999997</c:v>
                </c:pt>
                <c:pt idx="10783">
                  <c:v>38.264960000000002</c:v>
                </c:pt>
                <c:pt idx="10784">
                  <c:v>38.2697</c:v>
                </c:pt>
                <c:pt idx="10785">
                  <c:v>38.274439999999998</c:v>
                </c:pt>
                <c:pt idx="10786">
                  <c:v>38.279180000000004</c:v>
                </c:pt>
                <c:pt idx="10787">
                  <c:v>38.283929999999998</c:v>
                </c:pt>
                <c:pt idx="10788">
                  <c:v>38.28866</c:v>
                </c:pt>
                <c:pt idx="10789">
                  <c:v>38.293410000000002</c:v>
                </c:pt>
                <c:pt idx="10790">
                  <c:v>38.29815</c:v>
                </c:pt>
                <c:pt idx="10791">
                  <c:v>38.302889999999998</c:v>
                </c:pt>
                <c:pt idx="10792">
                  <c:v>38.307630000000003</c:v>
                </c:pt>
                <c:pt idx="10793">
                  <c:v>38.312370000000001</c:v>
                </c:pt>
                <c:pt idx="10794">
                  <c:v>38.31711</c:v>
                </c:pt>
                <c:pt idx="10795">
                  <c:v>38.321849999999998</c:v>
                </c:pt>
                <c:pt idx="10796">
                  <c:v>38.326590000000003</c:v>
                </c:pt>
                <c:pt idx="10797">
                  <c:v>38.331339999999997</c:v>
                </c:pt>
                <c:pt idx="10798">
                  <c:v>38.336080000000003</c:v>
                </c:pt>
                <c:pt idx="10799">
                  <c:v>38.340820000000001</c:v>
                </c:pt>
                <c:pt idx="10800">
                  <c:v>38.345559999999999</c:v>
                </c:pt>
                <c:pt idx="10801">
                  <c:v>38.350299999999997</c:v>
                </c:pt>
                <c:pt idx="10802">
                  <c:v>38.355040000000002</c:v>
                </c:pt>
                <c:pt idx="10803">
                  <c:v>38.359780000000001</c:v>
                </c:pt>
                <c:pt idx="10804">
                  <c:v>38.364530000000002</c:v>
                </c:pt>
                <c:pt idx="10805">
                  <c:v>38.36927</c:v>
                </c:pt>
                <c:pt idx="10806">
                  <c:v>38.374009999999998</c:v>
                </c:pt>
                <c:pt idx="10807">
                  <c:v>38.378750000000004</c:v>
                </c:pt>
                <c:pt idx="10808">
                  <c:v>38.383490000000002</c:v>
                </c:pt>
                <c:pt idx="10809">
                  <c:v>38.38823</c:v>
                </c:pt>
                <c:pt idx="10810">
                  <c:v>38.392980000000001</c:v>
                </c:pt>
                <c:pt idx="10811">
                  <c:v>38.397720000000007</c:v>
                </c:pt>
                <c:pt idx="10812">
                  <c:v>38.402459999999998</c:v>
                </c:pt>
                <c:pt idx="10813">
                  <c:v>38.407200000000003</c:v>
                </c:pt>
                <c:pt idx="10814">
                  <c:v>38.411940000000001</c:v>
                </c:pt>
                <c:pt idx="10815">
                  <c:v>38.416679999999999</c:v>
                </c:pt>
                <c:pt idx="10816">
                  <c:v>38.421430000000001</c:v>
                </c:pt>
                <c:pt idx="10817">
                  <c:v>38.426169999999999</c:v>
                </c:pt>
                <c:pt idx="10818">
                  <c:v>38.430909999999997</c:v>
                </c:pt>
                <c:pt idx="10819">
                  <c:v>38.435650000000003</c:v>
                </c:pt>
                <c:pt idx="10820">
                  <c:v>38.440390000000001</c:v>
                </c:pt>
                <c:pt idx="10821">
                  <c:v>38.445129999999999</c:v>
                </c:pt>
                <c:pt idx="10822">
                  <c:v>38.44988</c:v>
                </c:pt>
                <c:pt idx="10823">
                  <c:v>38.454619999999998</c:v>
                </c:pt>
                <c:pt idx="10824">
                  <c:v>38.459359999999997</c:v>
                </c:pt>
                <c:pt idx="10825">
                  <c:v>38.464100000000002</c:v>
                </c:pt>
                <c:pt idx="10826">
                  <c:v>38.468849999999996</c:v>
                </c:pt>
                <c:pt idx="10827">
                  <c:v>38.473590000000002</c:v>
                </c:pt>
                <c:pt idx="10828">
                  <c:v>38.47833</c:v>
                </c:pt>
                <c:pt idx="10829">
                  <c:v>38.483069999999998</c:v>
                </c:pt>
                <c:pt idx="10830">
                  <c:v>38.487809999999996</c:v>
                </c:pt>
                <c:pt idx="10831">
                  <c:v>38.492550000000001</c:v>
                </c:pt>
                <c:pt idx="10832">
                  <c:v>38.497299999999996</c:v>
                </c:pt>
                <c:pt idx="10833">
                  <c:v>38.502040000000001</c:v>
                </c:pt>
                <c:pt idx="10834">
                  <c:v>38.506779999999999</c:v>
                </c:pt>
                <c:pt idx="10835">
                  <c:v>38.511519999999997</c:v>
                </c:pt>
                <c:pt idx="10836">
                  <c:v>38.516259999999996</c:v>
                </c:pt>
                <c:pt idx="10837">
                  <c:v>38.521010000000004</c:v>
                </c:pt>
                <c:pt idx="10838">
                  <c:v>38.525749999999995</c:v>
                </c:pt>
                <c:pt idx="10839">
                  <c:v>38.53049</c:v>
                </c:pt>
                <c:pt idx="10840">
                  <c:v>38.535229999999999</c:v>
                </c:pt>
                <c:pt idx="10841">
                  <c:v>38.53998</c:v>
                </c:pt>
                <c:pt idx="10842">
                  <c:v>38.544719999999998</c:v>
                </c:pt>
                <c:pt idx="10843">
                  <c:v>38.549460000000003</c:v>
                </c:pt>
                <c:pt idx="10844">
                  <c:v>38.554199999999994</c:v>
                </c:pt>
                <c:pt idx="10845">
                  <c:v>38.558950000000003</c:v>
                </c:pt>
                <c:pt idx="10846">
                  <c:v>38.563690000000001</c:v>
                </c:pt>
                <c:pt idx="10847">
                  <c:v>38.568429999999999</c:v>
                </c:pt>
                <c:pt idx="10848">
                  <c:v>38.573169999999998</c:v>
                </c:pt>
                <c:pt idx="10849">
                  <c:v>38.577910000000003</c:v>
                </c:pt>
                <c:pt idx="10850">
                  <c:v>38.582659999999997</c:v>
                </c:pt>
                <c:pt idx="10851">
                  <c:v>38.587400000000002</c:v>
                </c:pt>
                <c:pt idx="10852">
                  <c:v>38.592140000000001</c:v>
                </c:pt>
                <c:pt idx="10853">
                  <c:v>38.596890000000002</c:v>
                </c:pt>
                <c:pt idx="10854">
                  <c:v>38.60163</c:v>
                </c:pt>
                <c:pt idx="10855">
                  <c:v>38.606369999999998</c:v>
                </c:pt>
                <c:pt idx="10856">
                  <c:v>38.611109999999996</c:v>
                </c:pt>
                <c:pt idx="10857">
                  <c:v>38.615860000000005</c:v>
                </c:pt>
                <c:pt idx="10858">
                  <c:v>38.620599999999996</c:v>
                </c:pt>
                <c:pt idx="10859">
                  <c:v>38.625340000000001</c:v>
                </c:pt>
                <c:pt idx="10860">
                  <c:v>38.63008</c:v>
                </c:pt>
                <c:pt idx="10861">
                  <c:v>38.634830000000001</c:v>
                </c:pt>
                <c:pt idx="10862">
                  <c:v>38.639569999999999</c:v>
                </c:pt>
                <c:pt idx="10863">
                  <c:v>38.644310000000004</c:v>
                </c:pt>
                <c:pt idx="10864">
                  <c:v>38.649059999999999</c:v>
                </c:pt>
                <c:pt idx="10865">
                  <c:v>38.653800000000004</c:v>
                </c:pt>
                <c:pt idx="10866">
                  <c:v>38.658539999999995</c:v>
                </c:pt>
                <c:pt idx="10867">
                  <c:v>38.66328</c:v>
                </c:pt>
                <c:pt idx="10868">
                  <c:v>38.668030000000002</c:v>
                </c:pt>
                <c:pt idx="10869">
                  <c:v>38.67277</c:v>
                </c:pt>
                <c:pt idx="10870">
                  <c:v>38.677509999999998</c:v>
                </c:pt>
                <c:pt idx="10871">
                  <c:v>38.682260000000007</c:v>
                </c:pt>
                <c:pt idx="10872">
                  <c:v>38.686999999999998</c:v>
                </c:pt>
                <c:pt idx="10873">
                  <c:v>38.691740000000003</c:v>
                </c:pt>
                <c:pt idx="10874">
                  <c:v>38.696489999999997</c:v>
                </c:pt>
                <c:pt idx="10875">
                  <c:v>38.701230000000002</c:v>
                </c:pt>
                <c:pt idx="10876">
                  <c:v>38.705970000000001</c:v>
                </c:pt>
                <c:pt idx="10877">
                  <c:v>38.710709999999999</c:v>
                </c:pt>
                <c:pt idx="10878">
                  <c:v>38.71546</c:v>
                </c:pt>
                <c:pt idx="10879">
                  <c:v>38.720200000000006</c:v>
                </c:pt>
                <c:pt idx="10880">
                  <c:v>38.724939999999997</c:v>
                </c:pt>
                <c:pt idx="10881">
                  <c:v>38.729689999999998</c:v>
                </c:pt>
                <c:pt idx="10882">
                  <c:v>38.734430000000003</c:v>
                </c:pt>
                <c:pt idx="10883">
                  <c:v>38.739170000000001</c:v>
                </c:pt>
                <c:pt idx="10884">
                  <c:v>38.743920000000003</c:v>
                </c:pt>
                <c:pt idx="10885">
                  <c:v>38.748659999999994</c:v>
                </c:pt>
                <c:pt idx="10886">
                  <c:v>38.753410000000002</c:v>
                </c:pt>
                <c:pt idx="10887">
                  <c:v>38.758150000000001</c:v>
                </c:pt>
                <c:pt idx="10888">
                  <c:v>38.762889999999999</c:v>
                </c:pt>
                <c:pt idx="10889">
                  <c:v>38.76764</c:v>
                </c:pt>
                <c:pt idx="10890">
                  <c:v>38.772380000000005</c:v>
                </c:pt>
                <c:pt idx="10891">
                  <c:v>38.777119999999996</c:v>
                </c:pt>
                <c:pt idx="10892">
                  <c:v>38.781870000000005</c:v>
                </c:pt>
                <c:pt idx="10893">
                  <c:v>38.786609999999996</c:v>
                </c:pt>
                <c:pt idx="10894">
                  <c:v>38.791350000000001</c:v>
                </c:pt>
                <c:pt idx="10895">
                  <c:v>38.79609</c:v>
                </c:pt>
                <c:pt idx="10896">
                  <c:v>38.800840000000001</c:v>
                </c:pt>
                <c:pt idx="10897">
                  <c:v>38.805579999999999</c:v>
                </c:pt>
                <c:pt idx="10898">
                  <c:v>38.81033</c:v>
                </c:pt>
                <c:pt idx="10899">
                  <c:v>38.815069999999999</c:v>
                </c:pt>
                <c:pt idx="10900">
                  <c:v>38.819810000000004</c:v>
                </c:pt>
                <c:pt idx="10901">
                  <c:v>38.824559999999998</c:v>
                </c:pt>
                <c:pt idx="10902">
                  <c:v>38.829299999999996</c:v>
                </c:pt>
                <c:pt idx="10903">
                  <c:v>38.834040000000002</c:v>
                </c:pt>
                <c:pt idx="10904">
                  <c:v>38.838789999999996</c:v>
                </c:pt>
                <c:pt idx="10905">
                  <c:v>38.843530000000001</c:v>
                </c:pt>
                <c:pt idx="10906">
                  <c:v>38.848279999999995</c:v>
                </c:pt>
                <c:pt idx="10907">
                  <c:v>38.853020000000001</c:v>
                </c:pt>
                <c:pt idx="10908">
                  <c:v>38.857759999999999</c:v>
                </c:pt>
                <c:pt idx="10909">
                  <c:v>38.86251</c:v>
                </c:pt>
                <c:pt idx="10910">
                  <c:v>38.867249999999999</c:v>
                </c:pt>
                <c:pt idx="10911">
                  <c:v>38.872</c:v>
                </c:pt>
                <c:pt idx="10912">
                  <c:v>38.876739999999998</c:v>
                </c:pt>
                <c:pt idx="10913">
                  <c:v>38.881480000000003</c:v>
                </c:pt>
                <c:pt idx="10914">
                  <c:v>38.886229999999998</c:v>
                </c:pt>
                <c:pt idx="10915">
                  <c:v>38.890969999999996</c:v>
                </c:pt>
                <c:pt idx="10916">
                  <c:v>38.895720000000004</c:v>
                </c:pt>
                <c:pt idx="10917">
                  <c:v>38.900459999999995</c:v>
                </c:pt>
                <c:pt idx="10918">
                  <c:v>38.905200000000001</c:v>
                </c:pt>
                <c:pt idx="10919">
                  <c:v>38.909950000000002</c:v>
                </c:pt>
                <c:pt idx="10920">
                  <c:v>38.91469</c:v>
                </c:pt>
                <c:pt idx="10921">
                  <c:v>38.919429999999998</c:v>
                </c:pt>
                <c:pt idx="10922">
                  <c:v>38.92418</c:v>
                </c:pt>
                <c:pt idx="10923">
                  <c:v>38.928919999999998</c:v>
                </c:pt>
                <c:pt idx="10924">
                  <c:v>38.933669999999999</c:v>
                </c:pt>
                <c:pt idx="10925">
                  <c:v>38.938409999999998</c:v>
                </c:pt>
                <c:pt idx="10926">
                  <c:v>38.943159999999999</c:v>
                </c:pt>
                <c:pt idx="10927">
                  <c:v>38.947899999999997</c:v>
                </c:pt>
                <c:pt idx="10928">
                  <c:v>38.952639999999995</c:v>
                </c:pt>
                <c:pt idx="10929">
                  <c:v>38.957390000000004</c:v>
                </c:pt>
                <c:pt idx="10930">
                  <c:v>38.962129999999995</c:v>
                </c:pt>
                <c:pt idx="10931">
                  <c:v>38.966880000000003</c:v>
                </c:pt>
                <c:pt idx="10932">
                  <c:v>38.971620000000001</c:v>
                </c:pt>
                <c:pt idx="10933">
                  <c:v>38.976370000000003</c:v>
                </c:pt>
                <c:pt idx="10934">
                  <c:v>38.981110000000001</c:v>
                </c:pt>
                <c:pt idx="10935">
                  <c:v>38.985859999999995</c:v>
                </c:pt>
                <c:pt idx="10936">
                  <c:v>38.990600000000001</c:v>
                </c:pt>
                <c:pt idx="10937">
                  <c:v>38.995340000000006</c:v>
                </c:pt>
                <c:pt idx="10938">
                  <c:v>39.00009</c:v>
                </c:pt>
                <c:pt idx="10939">
                  <c:v>39.004829999999998</c:v>
                </c:pt>
                <c:pt idx="10940">
                  <c:v>39.00958</c:v>
                </c:pt>
                <c:pt idx="10941">
                  <c:v>39.014319999999998</c:v>
                </c:pt>
                <c:pt idx="10942">
                  <c:v>39.019070000000006</c:v>
                </c:pt>
                <c:pt idx="10943">
                  <c:v>39.023809999999997</c:v>
                </c:pt>
                <c:pt idx="10944">
                  <c:v>39.028559999999999</c:v>
                </c:pt>
                <c:pt idx="10945">
                  <c:v>39.033299999999997</c:v>
                </c:pt>
                <c:pt idx="10946">
                  <c:v>39.038040000000002</c:v>
                </c:pt>
                <c:pt idx="10947">
                  <c:v>39.042790000000004</c:v>
                </c:pt>
                <c:pt idx="10948">
                  <c:v>39.047539999999998</c:v>
                </c:pt>
                <c:pt idx="10949">
                  <c:v>39.052280000000003</c:v>
                </c:pt>
                <c:pt idx="10950">
                  <c:v>39.057019999999994</c:v>
                </c:pt>
                <c:pt idx="10951">
                  <c:v>39.061770000000003</c:v>
                </c:pt>
                <c:pt idx="10952">
                  <c:v>39.066510000000001</c:v>
                </c:pt>
                <c:pt idx="10953">
                  <c:v>39.071259999999995</c:v>
                </c:pt>
                <c:pt idx="10954">
                  <c:v>39.076000000000001</c:v>
                </c:pt>
                <c:pt idx="10955">
                  <c:v>39.080749999999995</c:v>
                </c:pt>
                <c:pt idx="10956">
                  <c:v>39.08549</c:v>
                </c:pt>
                <c:pt idx="10957">
                  <c:v>39.090240000000001</c:v>
                </c:pt>
                <c:pt idx="10958">
                  <c:v>39.09498</c:v>
                </c:pt>
                <c:pt idx="10959">
                  <c:v>39.099730000000001</c:v>
                </c:pt>
                <c:pt idx="10960">
                  <c:v>39.104469999999999</c:v>
                </c:pt>
                <c:pt idx="10961">
                  <c:v>39.109220000000001</c:v>
                </c:pt>
                <c:pt idx="10962">
                  <c:v>39.113960000000006</c:v>
                </c:pt>
                <c:pt idx="10963">
                  <c:v>39.11871</c:v>
                </c:pt>
                <c:pt idx="10964">
                  <c:v>39.123449999999998</c:v>
                </c:pt>
                <c:pt idx="10965">
                  <c:v>39.1282</c:v>
                </c:pt>
                <c:pt idx="10966">
                  <c:v>39.132939999999998</c:v>
                </c:pt>
                <c:pt idx="10967">
                  <c:v>39.137690000000006</c:v>
                </c:pt>
                <c:pt idx="10968">
                  <c:v>39.142429999999997</c:v>
                </c:pt>
                <c:pt idx="10969">
                  <c:v>39.147179999999999</c:v>
                </c:pt>
                <c:pt idx="10970">
                  <c:v>39.151919999999997</c:v>
                </c:pt>
                <c:pt idx="10971">
                  <c:v>39.156669999999998</c:v>
                </c:pt>
                <c:pt idx="10972">
                  <c:v>39.161410000000004</c:v>
                </c:pt>
                <c:pt idx="10973">
                  <c:v>39.166159999999998</c:v>
                </c:pt>
                <c:pt idx="10974">
                  <c:v>39.170910000000006</c:v>
                </c:pt>
                <c:pt idx="10975">
                  <c:v>39.175649999999997</c:v>
                </c:pt>
                <c:pt idx="10976">
                  <c:v>39.180390000000003</c:v>
                </c:pt>
                <c:pt idx="10977">
                  <c:v>39.185139999999997</c:v>
                </c:pt>
                <c:pt idx="10978">
                  <c:v>39.189889999999998</c:v>
                </c:pt>
                <c:pt idx="10979">
                  <c:v>39.194630000000004</c:v>
                </c:pt>
                <c:pt idx="10980">
                  <c:v>39.199379999999998</c:v>
                </c:pt>
                <c:pt idx="10981">
                  <c:v>39.204120000000003</c:v>
                </c:pt>
                <c:pt idx="10982">
                  <c:v>39.208869999999997</c:v>
                </c:pt>
                <c:pt idx="10983">
                  <c:v>39.213610000000003</c:v>
                </c:pt>
                <c:pt idx="10984">
                  <c:v>39.218360000000004</c:v>
                </c:pt>
                <c:pt idx="10985">
                  <c:v>39.223099999999995</c:v>
                </c:pt>
                <c:pt idx="10986">
                  <c:v>39.227850000000004</c:v>
                </c:pt>
                <c:pt idx="10987">
                  <c:v>39.232599999999998</c:v>
                </c:pt>
                <c:pt idx="10988">
                  <c:v>39.237340000000003</c:v>
                </c:pt>
                <c:pt idx="10989">
                  <c:v>39.242089999999997</c:v>
                </c:pt>
                <c:pt idx="10990">
                  <c:v>39.246830000000003</c:v>
                </c:pt>
                <c:pt idx="10991">
                  <c:v>39.251580000000004</c:v>
                </c:pt>
                <c:pt idx="10992">
                  <c:v>39.256319999999995</c:v>
                </c:pt>
                <c:pt idx="10993">
                  <c:v>39.261070000000004</c:v>
                </c:pt>
                <c:pt idx="10994">
                  <c:v>39.265819999999998</c:v>
                </c:pt>
                <c:pt idx="10995">
                  <c:v>39.270560000000003</c:v>
                </c:pt>
                <c:pt idx="10996">
                  <c:v>39.275309999999998</c:v>
                </c:pt>
                <c:pt idx="10997">
                  <c:v>39.280049999999996</c:v>
                </c:pt>
                <c:pt idx="10998">
                  <c:v>39.284800000000004</c:v>
                </c:pt>
                <c:pt idx="10999">
                  <c:v>39.289549999999998</c:v>
                </c:pt>
                <c:pt idx="11000">
                  <c:v>39.294290000000004</c:v>
                </c:pt>
                <c:pt idx="11001">
                  <c:v>39.299039999999998</c:v>
                </c:pt>
                <c:pt idx="11002">
                  <c:v>39.303780000000003</c:v>
                </c:pt>
                <c:pt idx="11003">
                  <c:v>39.308530000000005</c:v>
                </c:pt>
                <c:pt idx="11004">
                  <c:v>39.313269999999996</c:v>
                </c:pt>
                <c:pt idx="11005">
                  <c:v>39.318020000000004</c:v>
                </c:pt>
                <c:pt idx="11006">
                  <c:v>39.322759999999995</c:v>
                </c:pt>
                <c:pt idx="11007">
                  <c:v>39.327510000000004</c:v>
                </c:pt>
                <c:pt idx="11008">
                  <c:v>39.332259999999998</c:v>
                </c:pt>
                <c:pt idx="11009">
                  <c:v>39.336999999999996</c:v>
                </c:pt>
                <c:pt idx="11010">
                  <c:v>39.341750000000005</c:v>
                </c:pt>
                <c:pt idx="11011">
                  <c:v>39.346489999999996</c:v>
                </c:pt>
                <c:pt idx="11012">
                  <c:v>39.351240000000004</c:v>
                </c:pt>
                <c:pt idx="11013">
                  <c:v>39.355989999999998</c:v>
                </c:pt>
                <c:pt idx="11014">
                  <c:v>39.36074</c:v>
                </c:pt>
                <c:pt idx="11015">
                  <c:v>39.365479999999998</c:v>
                </c:pt>
                <c:pt idx="11016">
                  <c:v>39.370229999999999</c:v>
                </c:pt>
                <c:pt idx="11017">
                  <c:v>39.374970000000005</c:v>
                </c:pt>
                <c:pt idx="11018">
                  <c:v>39.379719999999999</c:v>
                </c:pt>
                <c:pt idx="11019">
                  <c:v>39.38447</c:v>
                </c:pt>
                <c:pt idx="11020">
                  <c:v>39.389209999999999</c:v>
                </c:pt>
                <c:pt idx="11021">
                  <c:v>39.39396</c:v>
                </c:pt>
                <c:pt idx="11022">
                  <c:v>39.398700000000005</c:v>
                </c:pt>
                <c:pt idx="11023">
                  <c:v>39.403449999999999</c:v>
                </c:pt>
                <c:pt idx="11024">
                  <c:v>39.408200000000001</c:v>
                </c:pt>
                <c:pt idx="11025">
                  <c:v>39.412939999999999</c:v>
                </c:pt>
                <c:pt idx="11026">
                  <c:v>39.41769</c:v>
                </c:pt>
                <c:pt idx="11027">
                  <c:v>39.422440000000002</c:v>
                </c:pt>
                <c:pt idx="11028">
                  <c:v>39.42718</c:v>
                </c:pt>
                <c:pt idx="11029">
                  <c:v>39.431929999999994</c:v>
                </c:pt>
                <c:pt idx="11030">
                  <c:v>39.436680000000003</c:v>
                </c:pt>
                <c:pt idx="11031">
                  <c:v>39.441420000000001</c:v>
                </c:pt>
                <c:pt idx="11032">
                  <c:v>39.446170000000002</c:v>
                </c:pt>
                <c:pt idx="11033">
                  <c:v>39.45091</c:v>
                </c:pt>
                <c:pt idx="11034">
                  <c:v>39.455659999999995</c:v>
                </c:pt>
                <c:pt idx="11035">
                  <c:v>39.460410000000003</c:v>
                </c:pt>
                <c:pt idx="11036">
                  <c:v>39.465159999999997</c:v>
                </c:pt>
                <c:pt idx="11037">
                  <c:v>39.469900000000003</c:v>
                </c:pt>
                <c:pt idx="11038">
                  <c:v>39.474649999999997</c:v>
                </c:pt>
                <c:pt idx="11039">
                  <c:v>39.479390000000002</c:v>
                </c:pt>
                <c:pt idx="11040">
                  <c:v>39.484140000000004</c:v>
                </c:pt>
                <c:pt idx="11041">
                  <c:v>39.488889999999998</c:v>
                </c:pt>
                <c:pt idx="11042">
                  <c:v>39.493640000000006</c:v>
                </c:pt>
                <c:pt idx="11043">
                  <c:v>39.498379999999997</c:v>
                </c:pt>
                <c:pt idx="11044">
                  <c:v>39.503129999999999</c:v>
                </c:pt>
                <c:pt idx="11045">
                  <c:v>39.50788</c:v>
                </c:pt>
                <c:pt idx="11046">
                  <c:v>39.512619999999998</c:v>
                </c:pt>
                <c:pt idx="11047">
                  <c:v>39.51737</c:v>
                </c:pt>
                <c:pt idx="11048">
                  <c:v>39.522120000000001</c:v>
                </c:pt>
                <c:pt idx="11049">
                  <c:v>39.526859999999999</c:v>
                </c:pt>
                <c:pt idx="11050">
                  <c:v>39.531610000000001</c:v>
                </c:pt>
                <c:pt idx="11051">
                  <c:v>39.536360000000002</c:v>
                </c:pt>
                <c:pt idx="11052">
                  <c:v>39.5411</c:v>
                </c:pt>
                <c:pt idx="11053">
                  <c:v>39.545850000000002</c:v>
                </c:pt>
                <c:pt idx="11054">
                  <c:v>39.550599999999996</c:v>
                </c:pt>
                <c:pt idx="11055">
                  <c:v>39.555340000000001</c:v>
                </c:pt>
                <c:pt idx="11056">
                  <c:v>39.560090000000002</c:v>
                </c:pt>
                <c:pt idx="11057">
                  <c:v>39.564839999999997</c:v>
                </c:pt>
                <c:pt idx="11058">
                  <c:v>39.569590000000005</c:v>
                </c:pt>
                <c:pt idx="11059">
                  <c:v>39.574329999999996</c:v>
                </c:pt>
                <c:pt idx="11060">
                  <c:v>39.579080000000005</c:v>
                </c:pt>
                <c:pt idx="11061">
                  <c:v>39.583829999999999</c:v>
                </c:pt>
                <c:pt idx="11062">
                  <c:v>39.588569999999997</c:v>
                </c:pt>
                <c:pt idx="11063">
                  <c:v>39.593319999999999</c:v>
                </c:pt>
                <c:pt idx="11064">
                  <c:v>39.59807</c:v>
                </c:pt>
                <c:pt idx="11065">
                  <c:v>39.602819999999994</c:v>
                </c:pt>
                <c:pt idx="11066">
                  <c:v>39.607570000000003</c:v>
                </c:pt>
                <c:pt idx="11067">
                  <c:v>39.612310000000001</c:v>
                </c:pt>
                <c:pt idx="11068">
                  <c:v>39.617060000000002</c:v>
                </c:pt>
                <c:pt idx="11069">
                  <c:v>39.621810000000004</c:v>
                </c:pt>
                <c:pt idx="11070">
                  <c:v>39.626550000000002</c:v>
                </c:pt>
                <c:pt idx="11071">
                  <c:v>39.631300000000003</c:v>
                </c:pt>
                <c:pt idx="11072">
                  <c:v>39.636049999999997</c:v>
                </c:pt>
                <c:pt idx="11073">
                  <c:v>39.640799999999999</c:v>
                </c:pt>
                <c:pt idx="11074">
                  <c:v>39.645539999999997</c:v>
                </c:pt>
                <c:pt idx="11075">
                  <c:v>39.650289999999998</c:v>
                </c:pt>
                <c:pt idx="11076">
                  <c:v>39.65504</c:v>
                </c:pt>
                <c:pt idx="11077">
                  <c:v>39.659790000000001</c:v>
                </c:pt>
                <c:pt idx="11078">
                  <c:v>39.664530000000006</c:v>
                </c:pt>
                <c:pt idx="11079">
                  <c:v>39.669280000000001</c:v>
                </c:pt>
                <c:pt idx="11080">
                  <c:v>39.674030000000002</c:v>
                </c:pt>
                <c:pt idx="11081">
                  <c:v>39.67877</c:v>
                </c:pt>
                <c:pt idx="11082">
                  <c:v>39.683520000000001</c:v>
                </c:pt>
                <c:pt idx="11083">
                  <c:v>39.688269999999996</c:v>
                </c:pt>
                <c:pt idx="11084">
                  <c:v>39.693020000000004</c:v>
                </c:pt>
                <c:pt idx="11085">
                  <c:v>39.697769999999998</c:v>
                </c:pt>
                <c:pt idx="11086">
                  <c:v>39.70252</c:v>
                </c:pt>
                <c:pt idx="11087">
                  <c:v>39.707259999999998</c:v>
                </c:pt>
                <c:pt idx="11088">
                  <c:v>39.712009999999999</c:v>
                </c:pt>
                <c:pt idx="11089">
                  <c:v>39.716759999999994</c:v>
                </c:pt>
                <c:pt idx="11090">
                  <c:v>39.721499999999999</c:v>
                </c:pt>
                <c:pt idx="11091">
                  <c:v>39.72625</c:v>
                </c:pt>
                <c:pt idx="11092">
                  <c:v>39.731000000000002</c:v>
                </c:pt>
                <c:pt idx="11093">
                  <c:v>39.735750000000003</c:v>
                </c:pt>
                <c:pt idx="11094">
                  <c:v>39.740499999999997</c:v>
                </c:pt>
                <c:pt idx="11095">
                  <c:v>39.745250000000006</c:v>
                </c:pt>
                <c:pt idx="11096">
                  <c:v>39.749989999999997</c:v>
                </c:pt>
                <c:pt idx="11097">
                  <c:v>39.754739999999998</c:v>
                </c:pt>
                <c:pt idx="11098">
                  <c:v>39.75949</c:v>
                </c:pt>
                <c:pt idx="11099">
                  <c:v>39.764240000000001</c:v>
                </c:pt>
                <c:pt idx="11100">
                  <c:v>39.768979999999999</c:v>
                </c:pt>
                <c:pt idx="11101">
                  <c:v>39.77373</c:v>
                </c:pt>
                <c:pt idx="11102">
                  <c:v>39.778479999999995</c:v>
                </c:pt>
                <c:pt idx="11103">
                  <c:v>39.783230000000003</c:v>
                </c:pt>
                <c:pt idx="11104">
                  <c:v>39.787979999999997</c:v>
                </c:pt>
                <c:pt idx="11105">
                  <c:v>39.792719999999996</c:v>
                </c:pt>
                <c:pt idx="11106">
                  <c:v>39.797470000000004</c:v>
                </c:pt>
                <c:pt idx="11107">
                  <c:v>39.802219999999998</c:v>
                </c:pt>
                <c:pt idx="11108">
                  <c:v>39.80697</c:v>
                </c:pt>
                <c:pt idx="11109">
                  <c:v>39.811720000000001</c:v>
                </c:pt>
                <c:pt idx="11110">
                  <c:v>39.816470000000002</c:v>
                </c:pt>
                <c:pt idx="11111">
                  <c:v>39.821210000000001</c:v>
                </c:pt>
                <c:pt idx="11112">
                  <c:v>39.825960000000002</c:v>
                </c:pt>
                <c:pt idx="11113">
                  <c:v>39.830709999999996</c:v>
                </c:pt>
                <c:pt idx="11114">
                  <c:v>39.835460000000005</c:v>
                </c:pt>
                <c:pt idx="11115">
                  <c:v>39.840209999999999</c:v>
                </c:pt>
                <c:pt idx="11116">
                  <c:v>39.84496</c:v>
                </c:pt>
                <c:pt idx="11117">
                  <c:v>39.849699999999999</c:v>
                </c:pt>
                <c:pt idx="11118">
                  <c:v>39.85445</c:v>
                </c:pt>
                <c:pt idx="11119">
                  <c:v>39.859199999999994</c:v>
                </c:pt>
                <c:pt idx="11120">
                  <c:v>39.863950000000003</c:v>
                </c:pt>
                <c:pt idx="11121">
                  <c:v>39.868699999999997</c:v>
                </c:pt>
                <c:pt idx="11122">
                  <c:v>39.873449999999998</c:v>
                </c:pt>
                <c:pt idx="11123">
                  <c:v>39.878190000000004</c:v>
                </c:pt>
                <c:pt idx="11124">
                  <c:v>39.882939999999998</c:v>
                </c:pt>
                <c:pt idx="11125">
                  <c:v>39.887690000000006</c:v>
                </c:pt>
                <c:pt idx="11126">
                  <c:v>39.892440000000001</c:v>
                </c:pt>
                <c:pt idx="11127">
                  <c:v>39.897190000000002</c:v>
                </c:pt>
                <c:pt idx="11128">
                  <c:v>39.901939999999996</c:v>
                </c:pt>
                <c:pt idx="11129">
                  <c:v>39.906680000000001</c:v>
                </c:pt>
                <c:pt idx="11130">
                  <c:v>39.911429999999996</c:v>
                </c:pt>
                <c:pt idx="11131">
                  <c:v>39.916180000000004</c:v>
                </c:pt>
                <c:pt idx="11132">
                  <c:v>39.920929999999998</c:v>
                </c:pt>
                <c:pt idx="11133">
                  <c:v>39.92568</c:v>
                </c:pt>
                <c:pt idx="11134">
                  <c:v>39.930430000000001</c:v>
                </c:pt>
                <c:pt idx="11135">
                  <c:v>39.935180000000003</c:v>
                </c:pt>
                <c:pt idx="11136">
                  <c:v>39.939929999999997</c:v>
                </c:pt>
                <c:pt idx="11137">
                  <c:v>39.944670000000002</c:v>
                </c:pt>
                <c:pt idx="11138">
                  <c:v>39.949419999999996</c:v>
                </c:pt>
                <c:pt idx="11139">
                  <c:v>39.954169999999998</c:v>
                </c:pt>
                <c:pt idx="11140">
                  <c:v>39.958919999999999</c:v>
                </c:pt>
                <c:pt idx="11141">
                  <c:v>39.96367</c:v>
                </c:pt>
                <c:pt idx="11142">
                  <c:v>39.968419999999995</c:v>
                </c:pt>
                <c:pt idx="11143">
                  <c:v>39.973170000000003</c:v>
                </c:pt>
                <c:pt idx="11144">
                  <c:v>39.977919999999997</c:v>
                </c:pt>
                <c:pt idx="11145">
                  <c:v>39.982669999999999</c:v>
                </c:pt>
                <c:pt idx="11146">
                  <c:v>39.98742</c:v>
                </c:pt>
                <c:pt idx="11147">
                  <c:v>39.992159999999998</c:v>
                </c:pt>
                <c:pt idx="11148">
                  <c:v>39.99691</c:v>
                </c:pt>
                <c:pt idx="11149">
                  <c:v>40.001660000000001</c:v>
                </c:pt>
                <c:pt idx="11150">
                  <c:v>40.006410000000002</c:v>
                </c:pt>
                <c:pt idx="11151">
                  <c:v>40.011159999999997</c:v>
                </c:pt>
                <c:pt idx="11152">
                  <c:v>40.015910000000005</c:v>
                </c:pt>
                <c:pt idx="11153">
                  <c:v>40.020659999999999</c:v>
                </c:pt>
                <c:pt idx="11154">
                  <c:v>40.025410000000001</c:v>
                </c:pt>
                <c:pt idx="11155">
                  <c:v>40.030160000000002</c:v>
                </c:pt>
                <c:pt idx="11156">
                  <c:v>40.034909999999996</c:v>
                </c:pt>
                <c:pt idx="11157">
                  <c:v>40.039650000000002</c:v>
                </c:pt>
                <c:pt idx="11158">
                  <c:v>40.044400000000003</c:v>
                </c:pt>
                <c:pt idx="11159">
                  <c:v>40.049149999999997</c:v>
                </c:pt>
                <c:pt idx="11160">
                  <c:v>40.053900000000006</c:v>
                </c:pt>
                <c:pt idx="11161">
                  <c:v>40.05865</c:v>
                </c:pt>
                <c:pt idx="11162">
                  <c:v>40.063400000000001</c:v>
                </c:pt>
                <c:pt idx="11163">
                  <c:v>40.068149999999996</c:v>
                </c:pt>
                <c:pt idx="11164">
                  <c:v>40.072900000000004</c:v>
                </c:pt>
                <c:pt idx="11165">
                  <c:v>40.077649999999998</c:v>
                </c:pt>
                <c:pt idx="11166">
                  <c:v>40.0824</c:v>
                </c:pt>
                <c:pt idx="11167">
                  <c:v>40.087150000000001</c:v>
                </c:pt>
                <c:pt idx="11168">
                  <c:v>40.091900000000003</c:v>
                </c:pt>
                <c:pt idx="11169">
                  <c:v>40.096649999999997</c:v>
                </c:pt>
                <c:pt idx="11170">
                  <c:v>40.101400000000005</c:v>
                </c:pt>
                <c:pt idx="11171">
                  <c:v>40.10615</c:v>
                </c:pt>
                <c:pt idx="11172">
                  <c:v>40.110900000000001</c:v>
                </c:pt>
                <c:pt idx="11173">
                  <c:v>40.115650000000002</c:v>
                </c:pt>
                <c:pt idx="11174">
                  <c:v>40.120400000000004</c:v>
                </c:pt>
                <c:pt idx="11175">
                  <c:v>40.125149999999998</c:v>
                </c:pt>
                <c:pt idx="11176">
                  <c:v>40.129900000000006</c:v>
                </c:pt>
                <c:pt idx="11177">
                  <c:v>40.134650000000001</c:v>
                </c:pt>
                <c:pt idx="11178">
                  <c:v>40.139400000000002</c:v>
                </c:pt>
                <c:pt idx="11179">
                  <c:v>40.144150000000003</c:v>
                </c:pt>
                <c:pt idx="11180">
                  <c:v>40.148900000000005</c:v>
                </c:pt>
                <c:pt idx="11181">
                  <c:v>40.153639999999996</c:v>
                </c:pt>
                <c:pt idx="11182">
                  <c:v>40.158390000000004</c:v>
                </c:pt>
                <c:pt idx="11183">
                  <c:v>40.163139999999999</c:v>
                </c:pt>
                <c:pt idx="11184">
                  <c:v>40.16789</c:v>
                </c:pt>
                <c:pt idx="11185">
                  <c:v>40.172640000000001</c:v>
                </c:pt>
                <c:pt idx="11186">
                  <c:v>40.177390000000003</c:v>
                </c:pt>
                <c:pt idx="11187">
                  <c:v>40.182139999999997</c:v>
                </c:pt>
                <c:pt idx="11188">
                  <c:v>40.186890000000005</c:v>
                </c:pt>
                <c:pt idx="11189">
                  <c:v>40.19164</c:v>
                </c:pt>
                <c:pt idx="11190">
                  <c:v>40.196390000000001</c:v>
                </c:pt>
                <c:pt idx="11191">
                  <c:v>40.201140000000002</c:v>
                </c:pt>
                <c:pt idx="11192">
                  <c:v>40.205890000000004</c:v>
                </c:pt>
                <c:pt idx="11193">
                  <c:v>40.210639999999998</c:v>
                </c:pt>
                <c:pt idx="11194">
                  <c:v>40.215389999999999</c:v>
                </c:pt>
                <c:pt idx="11195">
                  <c:v>40.220140000000001</c:v>
                </c:pt>
                <c:pt idx="11196">
                  <c:v>40.224890000000002</c:v>
                </c:pt>
                <c:pt idx="11197">
                  <c:v>40.229639999999996</c:v>
                </c:pt>
                <c:pt idx="11198">
                  <c:v>40.234390000000005</c:v>
                </c:pt>
                <c:pt idx="11199">
                  <c:v>40.239139999999999</c:v>
                </c:pt>
                <c:pt idx="11200">
                  <c:v>40.24389</c:v>
                </c:pt>
                <c:pt idx="11201">
                  <c:v>40.248640000000002</c:v>
                </c:pt>
                <c:pt idx="11202">
                  <c:v>40.253390000000003</c:v>
                </c:pt>
                <c:pt idx="11203">
                  <c:v>40.258139999999997</c:v>
                </c:pt>
                <c:pt idx="11204">
                  <c:v>40.262890000000006</c:v>
                </c:pt>
                <c:pt idx="11205">
                  <c:v>40.26764</c:v>
                </c:pt>
                <c:pt idx="11206">
                  <c:v>40.272390000000001</c:v>
                </c:pt>
                <c:pt idx="11207">
                  <c:v>40.277140000000003</c:v>
                </c:pt>
                <c:pt idx="11208">
                  <c:v>40.281890000000004</c:v>
                </c:pt>
                <c:pt idx="11209">
                  <c:v>40.286650000000002</c:v>
                </c:pt>
                <c:pt idx="11210">
                  <c:v>40.291399999999996</c:v>
                </c:pt>
                <c:pt idx="11211">
                  <c:v>40.296140000000001</c:v>
                </c:pt>
                <c:pt idx="11212">
                  <c:v>40.300889999999995</c:v>
                </c:pt>
                <c:pt idx="11213">
                  <c:v>40.305639999999997</c:v>
                </c:pt>
                <c:pt idx="11214">
                  <c:v>40.310389999999998</c:v>
                </c:pt>
                <c:pt idx="11215">
                  <c:v>40.315150000000003</c:v>
                </c:pt>
                <c:pt idx="11216">
                  <c:v>40.319899999999997</c:v>
                </c:pt>
                <c:pt idx="11217">
                  <c:v>40.324649999999998</c:v>
                </c:pt>
                <c:pt idx="11218">
                  <c:v>40.3294</c:v>
                </c:pt>
                <c:pt idx="11219">
                  <c:v>40.334150000000001</c:v>
                </c:pt>
                <c:pt idx="11220">
                  <c:v>40.338899999999995</c:v>
                </c:pt>
                <c:pt idx="11221">
                  <c:v>40.343650000000004</c:v>
                </c:pt>
                <c:pt idx="11222">
                  <c:v>40.348399999999998</c:v>
                </c:pt>
                <c:pt idx="11223">
                  <c:v>40.353149999999999</c:v>
                </c:pt>
                <c:pt idx="11224">
                  <c:v>40.357900000000001</c:v>
                </c:pt>
                <c:pt idx="11225">
                  <c:v>40.362650000000002</c:v>
                </c:pt>
                <c:pt idx="11226">
                  <c:v>40.367399999999996</c:v>
                </c:pt>
                <c:pt idx="11227">
                  <c:v>40.372150000000005</c:v>
                </c:pt>
                <c:pt idx="11228">
                  <c:v>40.376910000000002</c:v>
                </c:pt>
                <c:pt idx="11229">
                  <c:v>40.381659999999997</c:v>
                </c:pt>
                <c:pt idx="11230">
                  <c:v>40.386400000000002</c:v>
                </c:pt>
                <c:pt idx="11231">
                  <c:v>40.391150000000003</c:v>
                </c:pt>
                <c:pt idx="11232">
                  <c:v>40.395910000000001</c:v>
                </c:pt>
                <c:pt idx="11233">
                  <c:v>40.400659999999995</c:v>
                </c:pt>
                <c:pt idx="11234">
                  <c:v>40.405410000000003</c:v>
                </c:pt>
                <c:pt idx="11235">
                  <c:v>40.410159999999998</c:v>
                </c:pt>
                <c:pt idx="11236">
                  <c:v>40.414909999999999</c:v>
                </c:pt>
                <c:pt idx="11237">
                  <c:v>40.41966</c:v>
                </c:pt>
                <c:pt idx="11238">
                  <c:v>40.424410000000002</c:v>
                </c:pt>
                <c:pt idx="11239">
                  <c:v>40.429159999999996</c:v>
                </c:pt>
                <c:pt idx="11240">
                  <c:v>40.433910000000004</c:v>
                </c:pt>
                <c:pt idx="11241">
                  <c:v>40.438659999999999</c:v>
                </c:pt>
                <c:pt idx="11242">
                  <c:v>40.443420000000003</c:v>
                </c:pt>
                <c:pt idx="11243">
                  <c:v>40.448169999999998</c:v>
                </c:pt>
                <c:pt idx="11244">
                  <c:v>40.452920000000006</c:v>
                </c:pt>
                <c:pt idx="11245">
                  <c:v>40.45767</c:v>
                </c:pt>
                <c:pt idx="11246">
                  <c:v>40.462420000000002</c:v>
                </c:pt>
                <c:pt idx="11247">
                  <c:v>40.467169999999996</c:v>
                </c:pt>
                <c:pt idx="11248">
                  <c:v>40.471920000000004</c:v>
                </c:pt>
                <c:pt idx="11249">
                  <c:v>40.476669999999999</c:v>
                </c:pt>
                <c:pt idx="11250">
                  <c:v>40.48142</c:v>
                </c:pt>
                <c:pt idx="11251">
                  <c:v>40.486179999999997</c:v>
                </c:pt>
                <c:pt idx="11252">
                  <c:v>40.490929999999999</c:v>
                </c:pt>
                <c:pt idx="11253">
                  <c:v>40.49568</c:v>
                </c:pt>
                <c:pt idx="11254">
                  <c:v>40.500429999999994</c:v>
                </c:pt>
                <c:pt idx="11255">
                  <c:v>40.505180000000003</c:v>
                </c:pt>
                <c:pt idx="11256">
                  <c:v>40.509929999999997</c:v>
                </c:pt>
                <c:pt idx="11257">
                  <c:v>40.514679999999998</c:v>
                </c:pt>
                <c:pt idx="11258">
                  <c:v>40.51943</c:v>
                </c:pt>
                <c:pt idx="11259">
                  <c:v>40.524180000000001</c:v>
                </c:pt>
                <c:pt idx="11260">
                  <c:v>40.528939999999999</c:v>
                </c:pt>
                <c:pt idx="11261">
                  <c:v>40.53369</c:v>
                </c:pt>
                <c:pt idx="11262">
                  <c:v>40.538440000000001</c:v>
                </c:pt>
                <c:pt idx="11263">
                  <c:v>40.543190000000003</c:v>
                </c:pt>
                <c:pt idx="11264">
                  <c:v>40.547939999999997</c:v>
                </c:pt>
                <c:pt idx="11265">
                  <c:v>40.552690000000005</c:v>
                </c:pt>
                <c:pt idx="11266">
                  <c:v>40.55744</c:v>
                </c:pt>
                <c:pt idx="11267">
                  <c:v>40.562199999999997</c:v>
                </c:pt>
                <c:pt idx="11268">
                  <c:v>40.566949999999999</c:v>
                </c:pt>
                <c:pt idx="11269">
                  <c:v>40.5717</c:v>
                </c:pt>
                <c:pt idx="11270">
                  <c:v>40.576450000000001</c:v>
                </c:pt>
                <c:pt idx="11271">
                  <c:v>40.581199999999995</c:v>
                </c:pt>
                <c:pt idx="11272">
                  <c:v>40.585950000000004</c:v>
                </c:pt>
                <c:pt idx="11273">
                  <c:v>40.590710000000001</c:v>
                </c:pt>
                <c:pt idx="11274">
                  <c:v>40.595460000000003</c:v>
                </c:pt>
                <c:pt idx="11275">
                  <c:v>40.600209999999997</c:v>
                </c:pt>
                <c:pt idx="11276">
                  <c:v>40.604960000000005</c:v>
                </c:pt>
                <c:pt idx="11277">
                  <c:v>40.60971</c:v>
                </c:pt>
                <c:pt idx="11278">
                  <c:v>40.614460000000001</c:v>
                </c:pt>
                <c:pt idx="11279">
                  <c:v>40.619219999999999</c:v>
                </c:pt>
                <c:pt idx="11280">
                  <c:v>40.62397</c:v>
                </c:pt>
                <c:pt idx="11281">
                  <c:v>40.628720000000001</c:v>
                </c:pt>
                <c:pt idx="11282">
                  <c:v>40.633469999999996</c:v>
                </c:pt>
                <c:pt idx="11283">
                  <c:v>40.638220000000004</c:v>
                </c:pt>
                <c:pt idx="11284">
                  <c:v>40.642969999999998</c:v>
                </c:pt>
                <c:pt idx="11285">
                  <c:v>40.647730000000003</c:v>
                </c:pt>
                <c:pt idx="11286">
                  <c:v>40.652479999999997</c:v>
                </c:pt>
                <c:pt idx="11287">
                  <c:v>40.657230000000006</c:v>
                </c:pt>
                <c:pt idx="11288">
                  <c:v>40.66198</c:v>
                </c:pt>
                <c:pt idx="11289">
                  <c:v>40.666730000000001</c:v>
                </c:pt>
                <c:pt idx="11290">
                  <c:v>40.671489999999999</c:v>
                </c:pt>
                <c:pt idx="11291">
                  <c:v>40.67624</c:v>
                </c:pt>
                <c:pt idx="11292">
                  <c:v>40.680990000000001</c:v>
                </c:pt>
                <c:pt idx="11293">
                  <c:v>40.685739999999996</c:v>
                </c:pt>
                <c:pt idx="11294">
                  <c:v>40.690490000000004</c:v>
                </c:pt>
                <c:pt idx="11295">
                  <c:v>40.695250000000001</c:v>
                </c:pt>
                <c:pt idx="11296">
                  <c:v>40.700000000000003</c:v>
                </c:pt>
                <c:pt idx="11297">
                  <c:v>40.704749999999997</c:v>
                </c:pt>
                <c:pt idx="11298">
                  <c:v>40.709500000000006</c:v>
                </c:pt>
                <c:pt idx="11299">
                  <c:v>40.714260000000003</c:v>
                </c:pt>
                <c:pt idx="11300">
                  <c:v>40.719009999999997</c:v>
                </c:pt>
                <c:pt idx="11301">
                  <c:v>40.723759999999999</c:v>
                </c:pt>
                <c:pt idx="11302">
                  <c:v>40.72851</c:v>
                </c:pt>
                <c:pt idx="11303">
                  <c:v>40.733260000000001</c:v>
                </c:pt>
                <c:pt idx="11304">
                  <c:v>40.738019999999999</c:v>
                </c:pt>
                <c:pt idx="11305">
                  <c:v>40.74277</c:v>
                </c:pt>
                <c:pt idx="11306">
                  <c:v>40.747520000000002</c:v>
                </c:pt>
                <c:pt idx="11307">
                  <c:v>40.752270000000003</c:v>
                </c:pt>
                <c:pt idx="11308">
                  <c:v>40.75703</c:v>
                </c:pt>
                <c:pt idx="11309">
                  <c:v>40.761779999999995</c:v>
                </c:pt>
                <c:pt idx="11310">
                  <c:v>40.766530000000003</c:v>
                </c:pt>
                <c:pt idx="11311">
                  <c:v>40.771279999999997</c:v>
                </c:pt>
                <c:pt idx="11312">
                  <c:v>40.776029999999999</c:v>
                </c:pt>
                <c:pt idx="11313">
                  <c:v>40.780789999999996</c:v>
                </c:pt>
                <c:pt idx="11314">
                  <c:v>40.785540000000005</c:v>
                </c:pt>
                <c:pt idx="11315">
                  <c:v>40.790289999999999</c:v>
                </c:pt>
                <c:pt idx="11316">
                  <c:v>40.79504</c:v>
                </c:pt>
                <c:pt idx="11317">
                  <c:v>40.799799999999998</c:v>
                </c:pt>
                <c:pt idx="11318">
                  <c:v>40.804549999999999</c:v>
                </c:pt>
                <c:pt idx="11319">
                  <c:v>40.8093</c:v>
                </c:pt>
                <c:pt idx="11320">
                  <c:v>40.814049999999995</c:v>
                </c:pt>
                <c:pt idx="11321">
                  <c:v>40.818809999999999</c:v>
                </c:pt>
                <c:pt idx="11322">
                  <c:v>40.823560000000001</c:v>
                </c:pt>
                <c:pt idx="11323">
                  <c:v>40.828310000000002</c:v>
                </c:pt>
                <c:pt idx="11324">
                  <c:v>40.833059999999996</c:v>
                </c:pt>
                <c:pt idx="11325">
                  <c:v>40.837819999999994</c:v>
                </c:pt>
                <c:pt idx="11326">
                  <c:v>40.842570000000002</c:v>
                </c:pt>
                <c:pt idx="11327">
                  <c:v>40.847319999999996</c:v>
                </c:pt>
                <c:pt idx="11328">
                  <c:v>40.852080000000001</c:v>
                </c:pt>
                <c:pt idx="11329">
                  <c:v>40.856829999999995</c:v>
                </c:pt>
                <c:pt idx="11330">
                  <c:v>40.861580000000004</c:v>
                </c:pt>
                <c:pt idx="11331">
                  <c:v>40.866329999999998</c:v>
                </c:pt>
                <c:pt idx="11332">
                  <c:v>40.871089999999995</c:v>
                </c:pt>
                <c:pt idx="11333">
                  <c:v>40.875839999999997</c:v>
                </c:pt>
                <c:pt idx="11334">
                  <c:v>40.880589999999998</c:v>
                </c:pt>
                <c:pt idx="11335">
                  <c:v>40.885339999999999</c:v>
                </c:pt>
                <c:pt idx="11336">
                  <c:v>40.890099999999997</c:v>
                </c:pt>
                <c:pt idx="11337">
                  <c:v>40.894850000000005</c:v>
                </c:pt>
                <c:pt idx="11338">
                  <c:v>40.8996</c:v>
                </c:pt>
                <c:pt idx="11339">
                  <c:v>40.904360000000004</c:v>
                </c:pt>
                <c:pt idx="11340">
                  <c:v>40.909109999999998</c:v>
                </c:pt>
                <c:pt idx="11341">
                  <c:v>40.913860000000007</c:v>
                </c:pt>
                <c:pt idx="11342">
                  <c:v>40.918610000000001</c:v>
                </c:pt>
                <c:pt idx="11343">
                  <c:v>40.923369999999998</c:v>
                </c:pt>
                <c:pt idx="11344">
                  <c:v>40.92812</c:v>
                </c:pt>
                <c:pt idx="11345">
                  <c:v>40.932879999999997</c:v>
                </c:pt>
                <c:pt idx="11346">
                  <c:v>40.937630000000006</c:v>
                </c:pt>
                <c:pt idx="11347">
                  <c:v>40.94238</c:v>
                </c:pt>
                <c:pt idx="11348">
                  <c:v>40.947139999999997</c:v>
                </c:pt>
                <c:pt idx="11349">
                  <c:v>40.951889999999999</c:v>
                </c:pt>
                <c:pt idx="11350">
                  <c:v>40.95664</c:v>
                </c:pt>
                <c:pt idx="11351">
                  <c:v>40.961390000000002</c:v>
                </c:pt>
                <c:pt idx="11352">
                  <c:v>40.966149999999999</c:v>
                </c:pt>
                <c:pt idx="11353">
                  <c:v>40.9709</c:v>
                </c:pt>
                <c:pt idx="11354">
                  <c:v>40.975650000000002</c:v>
                </c:pt>
                <c:pt idx="11355">
                  <c:v>40.980409999999999</c:v>
                </c:pt>
                <c:pt idx="11356">
                  <c:v>40.98516</c:v>
                </c:pt>
                <c:pt idx="11357">
                  <c:v>40.989909999999995</c:v>
                </c:pt>
                <c:pt idx="11358">
                  <c:v>40.994669999999999</c:v>
                </c:pt>
                <c:pt idx="11359">
                  <c:v>40.999420000000001</c:v>
                </c:pt>
                <c:pt idx="11360">
                  <c:v>41.004170000000002</c:v>
                </c:pt>
                <c:pt idx="11361">
                  <c:v>41.008929999999999</c:v>
                </c:pt>
                <c:pt idx="11362">
                  <c:v>41.013679999999994</c:v>
                </c:pt>
                <c:pt idx="11363">
                  <c:v>41.018430000000002</c:v>
                </c:pt>
                <c:pt idx="11364">
                  <c:v>41.02319</c:v>
                </c:pt>
                <c:pt idx="11365">
                  <c:v>41.027940000000001</c:v>
                </c:pt>
                <c:pt idx="11366">
                  <c:v>41.032689999999995</c:v>
                </c:pt>
                <c:pt idx="11367">
                  <c:v>41.03745</c:v>
                </c:pt>
                <c:pt idx="11368">
                  <c:v>41.042200000000001</c:v>
                </c:pt>
                <c:pt idx="11369">
                  <c:v>41.046949999999995</c:v>
                </c:pt>
                <c:pt idx="11370">
                  <c:v>41.05171</c:v>
                </c:pt>
                <c:pt idx="11371">
                  <c:v>41.056460000000001</c:v>
                </c:pt>
                <c:pt idx="11372">
                  <c:v>41.061220000000006</c:v>
                </c:pt>
                <c:pt idx="11373">
                  <c:v>41.06597</c:v>
                </c:pt>
                <c:pt idx="11374">
                  <c:v>41.070720000000001</c:v>
                </c:pt>
                <c:pt idx="11375">
                  <c:v>41.075479999999999</c:v>
                </c:pt>
                <c:pt idx="11376">
                  <c:v>41.08023</c:v>
                </c:pt>
                <c:pt idx="11377">
                  <c:v>41.084980000000002</c:v>
                </c:pt>
                <c:pt idx="11378">
                  <c:v>41.089739999999999</c:v>
                </c:pt>
                <c:pt idx="11379">
                  <c:v>41.09449</c:v>
                </c:pt>
                <c:pt idx="11380">
                  <c:v>41.099249999999998</c:v>
                </c:pt>
                <c:pt idx="11381">
                  <c:v>41.103999999999999</c:v>
                </c:pt>
                <c:pt idx="11382">
                  <c:v>41.108750000000001</c:v>
                </c:pt>
                <c:pt idx="11383">
                  <c:v>41.113509999999998</c:v>
                </c:pt>
                <c:pt idx="11384">
                  <c:v>41.118259999999999</c:v>
                </c:pt>
                <c:pt idx="11385">
                  <c:v>41.123010000000001</c:v>
                </c:pt>
                <c:pt idx="11386">
                  <c:v>41.127769999999998</c:v>
                </c:pt>
                <c:pt idx="11387">
                  <c:v>41.13252</c:v>
                </c:pt>
                <c:pt idx="11388">
                  <c:v>41.137269999999994</c:v>
                </c:pt>
                <c:pt idx="11389">
                  <c:v>41.142030000000005</c:v>
                </c:pt>
                <c:pt idx="11390">
                  <c:v>41.146790000000003</c:v>
                </c:pt>
                <c:pt idx="11391">
                  <c:v>41.151539999999997</c:v>
                </c:pt>
                <c:pt idx="11392">
                  <c:v>41.156289999999998</c:v>
                </c:pt>
                <c:pt idx="11393">
                  <c:v>41.161049999999996</c:v>
                </c:pt>
                <c:pt idx="11394">
                  <c:v>41.165800000000004</c:v>
                </c:pt>
                <c:pt idx="11395">
                  <c:v>41.170549999999999</c:v>
                </c:pt>
                <c:pt idx="11396">
                  <c:v>41.175310000000003</c:v>
                </c:pt>
                <c:pt idx="11397">
                  <c:v>41.180059999999997</c:v>
                </c:pt>
                <c:pt idx="11398">
                  <c:v>41.184819999999995</c:v>
                </c:pt>
                <c:pt idx="11399">
                  <c:v>41.189570000000003</c:v>
                </c:pt>
                <c:pt idx="11400">
                  <c:v>41.194319999999998</c:v>
                </c:pt>
                <c:pt idx="11401">
                  <c:v>41.199080000000002</c:v>
                </c:pt>
                <c:pt idx="11402">
                  <c:v>41.203829999999996</c:v>
                </c:pt>
                <c:pt idx="11403">
                  <c:v>41.208590000000001</c:v>
                </c:pt>
                <c:pt idx="11404">
                  <c:v>41.213340000000002</c:v>
                </c:pt>
                <c:pt idx="11405">
                  <c:v>41.218089999999997</c:v>
                </c:pt>
                <c:pt idx="11406">
                  <c:v>41.222850000000001</c:v>
                </c:pt>
                <c:pt idx="11407">
                  <c:v>41.227609999999999</c:v>
                </c:pt>
                <c:pt idx="11408">
                  <c:v>41.23236</c:v>
                </c:pt>
                <c:pt idx="11409">
                  <c:v>41.237110000000001</c:v>
                </c:pt>
                <c:pt idx="11410">
                  <c:v>41.241869999999999</c:v>
                </c:pt>
                <c:pt idx="11411">
                  <c:v>41.24662</c:v>
                </c:pt>
                <c:pt idx="11412">
                  <c:v>41.251379999999997</c:v>
                </c:pt>
                <c:pt idx="11413">
                  <c:v>41.256129999999999</c:v>
                </c:pt>
                <c:pt idx="11414">
                  <c:v>41.26088</c:v>
                </c:pt>
                <c:pt idx="11415">
                  <c:v>41.265639999999998</c:v>
                </c:pt>
                <c:pt idx="11416">
                  <c:v>41.270389999999999</c:v>
                </c:pt>
                <c:pt idx="11417">
                  <c:v>41.275149999999996</c:v>
                </c:pt>
                <c:pt idx="11418">
                  <c:v>41.279899999999998</c:v>
                </c:pt>
                <c:pt idx="11419">
                  <c:v>41.284660000000002</c:v>
                </c:pt>
                <c:pt idx="11420">
                  <c:v>41.289409999999997</c:v>
                </c:pt>
                <c:pt idx="11421">
                  <c:v>41.294160000000005</c:v>
                </c:pt>
                <c:pt idx="11422">
                  <c:v>41.298920000000003</c:v>
                </c:pt>
                <c:pt idx="11423">
                  <c:v>41.30368</c:v>
                </c:pt>
                <c:pt idx="11424">
                  <c:v>41.308430000000001</c:v>
                </c:pt>
                <c:pt idx="11425">
                  <c:v>41.313189999999999</c:v>
                </c:pt>
                <c:pt idx="11426">
                  <c:v>41.31794</c:v>
                </c:pt>
                <c:pt idx="11427">
                  <c:v>41.322690000000001</c:v>
                </c:pt>
                <c:pt idx="11428">
                  <c:v>41.327449999999999</c:v>
                </c:pt>
                <c:pt idx="11429">
                  <c:v>41.3322</c:v>
                </c:pt>
                <c:pt idx="11430">
                  <c:v>41.336959999999998</c:v>
                </c:pt>
                <c:pt idx="11431">
                  <c:v>41.341709999999999</c:v>
                </c:pt>
                <c:pt idx="11432">
                  <c:v>41.346470000000004</c:v>
                </c:pt>
                <c:pt idx="11433">
                  <c:v>41.351219999999998</c:v>
                </c:pt>
                <c:pt idx="11434">
                  <c:v>41.355980000000002</c:v>
                </c:pt>
                <c:pt idx="11435">
                  <c:v>41.360729999999997</c:v>
                </c:pt>
                <c:pt idx="11436">
                  <c:v>41.365490000000001</c:v>
                </c:pt>
                <c:pt idx="11437">
                  <c:v>41.370240000000003</c:v>
                </c:pt>
                <c:pt idx="11438">
                  <c:v>41.375</c:v>
                </c:pt>
                <c:pt idx="11439">
                  <c:v>41.379750000000001</c:v>
                </c:pt>
                <c:pt idx="11440">
                  <c:v>41.384509999999999</c:v>
                </c:pt>
                <c:pt idx="11441">
                  <c:v>41.38926</c:v>
                </c:pt>
                <c:pt idx="11442">
                  <c:v>41.394019999999998</c:v>
                </c:pt>
                <c:pt idx="11443">
                  <c:v>41.398769999999999</c:v>
                </c:pt>
                <c:pt idx="11444">
                  <c:v>41.403530000000003</c:v>
                </c:pt>
                <c:pt idx="11445">
                  <c:v>41.408279999999998</c:v>
                </c:pt>
                <c:pt idx="11446">
                  <c:v>41.413039999999995</c:v>
                </c:pt>
                <c:pt idx="11447">
                  <c:v>41.417790000000004</c:v>
                </c:pt>
                <c:pt idx="11448">
                  <c:v>41.422550000000001</c:v>
                </c:pt>
                <c:pt idx="11449">
                  <c:v>41.427300000000002</c:v>
                </c:pt>
                <c:pt idx="11450">
                  <c:v>41.43206</c:v>
                </c:pt>
                <c:pt idx="11451">
                  <c:v>41.436809999999994</c:v>
                </c:pt>
                <c:pt idx="11452">
                  <c:v>41.441569999999999</c:v>
                </c:pt>
                <c:pt idx="11453">
                  <c:v>41.44632</c:v>
                </c:pt>
                <c:pt idx="11454">
                  <c:v>41.451080000000005</c:v>
                </c:pt>
                <c:pt idx="11455">
                  <c:v>41.455840000000002</c:v>
                </c:pt>
                <c:pt idx="11456">
                  <c:v>41.460589999999996</c:v>
                </c:pt>
                <c:pt idx="11457">
                  <c:v>41.465340000000005</c:v>
                </c:pt>
                <c:pt idx="11458">
                  <c:v>41.470100000000002</c:v>
                </c:pt>
                <c:pt idx="11459">
                  <c:v>41.474850000000004</c:v>
                </c:pt>
                <c:pt idx="11460">
                  <c:v>41.479610000000001</c:v>
                </c:pt>
                <c:pt idx="11461">
                  <c:v>41.484359999999995</c:v>
                </c:pt>
                <c:pt idx="11462">
                  <c:v>41.48912</c:v>
                </c:pt>
                <c:pt idx="11463">
                  <c:v>41.493870000000001</c:v>
                </c:pt>
                <c:pt idx="11464">
                  <c:v>41.498629999999999</c:v>
                </c:pt>
                <c:pt idx="11465">
                  <c:v>41.503390000000003</c:v>
                </c:pt>
                <c:pt idx="11466">
                  <c:v>41.508139999999997</c:v>
                </c:pt>
                <c:pt idx="11467">
                  <c:v>41.512900000000002</c:v>
                </c:pt>
                <c:pt idx="11468">
                  <c:v>41.517650000000003</c:v>
                </c:pt>
                <c:pt idx="11469">
                  <c:v>41.522410000000001</c:v>
                </c:pt>
                <c:pt idx="11470">
                  <c:v>41.527160000000002</c:v>
                </c:pt>
                <c:pt idx="11471">
                  <c:v>41.53192</c:v>
                </c:pt>
                <c:pt idx="11472">
                  <c:v>41.536670000000001</c:v>
                </c:pt>
                <c:pt idx="11473">
                  <c:v>41.541429999999998</c:v>
                </c:pt>
                <c:pt idx="11474">
                  <c:v>41.546189999999996</c:v>
                </c:pt>
                <c:pt idx="11475">
                  <c:v>41.550940000000004</c:v>
                </c:pt>
                <c:pt idx="11476">
                  <c:v>41.555700000000002</c:v>
                </c:pt>
                <c:pt idx="11477">
                  <c:v>41.560449999999996</c:v>
                </c:pt>
                <c:pt idx="11478">
                  <c:v>41.56521</c:v>
                </c:pt>
                <c:pt idx="11479">
                  <c:v>41.569960000000002</c:v>
                </c:pt>
                <c:pt idx="11480">
                  <c:v>41.574719999999999</c:v>
                </c:pt>
                <c:pt idx="11481">
                  <c:v>41.579480000000004</c:v>
                </c:pt>
                <c:pt idx="11482">
                  <c:v>41.584229999999998</c:v>
                </c:pt>
                <c:pt idx="11483">
                  <c:v>41.588990000000003</c:v>
                </c:pt>
                <c:pt idx="11484">
                  <c:v>41.59375</c:v>
                </c:pt>
                <c:pt idx="11485">
                  <c:v>41.598499999999994</c:v>
                </c:pt>
                <c:pt idx="11486">
                  <c:v>41.603260000000006</c:v>
                </c:pt>
                <c:pt idx="11487">
                  <c:v>41.60801</c:v>
                </c:pt>
                <c:pt idx="11488">
                  <c:v>41.612769999999998</c:v>
                </c:pt>
                <c:pt idx="11489">
                  <c:v>41.617519999999999</c:v>
                </c:pt>
                <c:pt idx="11490">
                  <c:v>41.622279999999996</c:v>
                </c:pt>
                <c:pt idx="11491">
                  <c:v>41.627030000000005</c:v>
                </c:pt>
                <c:pt idx="11492">
                  <c:v>41.631790000000002</c:v>
                </c:pt>
                <c:pt idx="11493">
                  <c:v>41.63655</c:v>
                </c:pt>
                <c:pt idx="11494">
                  <c:v>41.641300000000001</c:v>
                </c:pt>
                <c:pt idx="11495">
                  <c:v>41.646059999999999</c:v>
                </c:pt>
                <c:pt idx="11496">
                  <c:v>41.65081</c:v>
                </c:pt>
                <c:pt idx="11497">
                  <c:v>41.655570000000004</c:v>
                </c:pt>
                <c:pt idx="11498">
                  <c:v>41.660330000000002</c:v>
                </c:pt>
                <c:pt idx="11499">
                  <c:v>41.665080000000003</c:v>
                </c:pt>
                <c:pt idx="11500">
                  <c:v>41.669840000000001</c:v>
                </c:pt>
                <c:pt idx="11501">
                  <c:v>41.674599999999998</c:v>
                </c:pt>
                <c:pt idx="11502">
                  <c:v>41.679349999999999</c:v>
                </c:pt>
                <c:pt idx="11503">
                  <c:v>41.684110000000004</c:v>
                </c:pt>
                <c:pt idx="11504">
                  <c:v>41.688859999999998</c:v>
                </c:pt>
                <c:pt idx="11505">
                  <c:v>41.693620000000003</c:v>
                </c:pt>
                <c:pt idx="11506">
                  <c:v>41.69838</c:v>
                </c:pt>
                <c:pt idx="11507">
                  <c:v>41.703129999999994</c:v>
                </c:pt>
                <c:pt idx="11508">
                  <c:v>41.707889999999999</c:v>
                </c:pt>
                <c:pt idx="11509">
                  <c:v>41.712649999999996</c:v>
                </c:pt>
                <c:pt idx="11510">
                  <c:v>41.717400000000005</c:v>
                </c:pt>
                <c:pt idx="11511">
                  <c:v>41.722160000000002</c:v>
                </c:pt>
                <c:pt idx="11512">
                  <c:v>41.726909999999997</c:v>
                </c:pt>
                <c:pt idx="11513">
                  <c:v>41.731670000000001</c:v>
                </c:pt>
                <c:pt idx="11514">
                  <c:v>41.736429999999999</c:v>
                </c:pt>
                <c:pt idx="11515">
                  <c:v>41.74118</c:v>
                </c:pt>
                <c:pt idx="11516">
                  <c:v>41.745940000000004</c:v>
                </c:pt>
                <c:pt idx="11517">
                  <c:v>41.750700000000002</c:v>
                </c:pt>
                <c:pt idx="11518">
                  <c:v>41.755449999999996</c:v>
                </c:pt>
                <c:pt idx="11519">
                  <c:v>41.760210000000001</c:v>
                </c:pt>
                <c:pt idx="11520">
                  <c:v>41.764959999999995</c:v>
                </c:pt>
                <c:pt idx="11521">
                  <c:v>41.769720000000007</c:v>
                </c:pt>
                <c:pt idx="11522">
                  <c:v>41.774480000000004</c:v>
                </c:pt>
                <c:pt idx="11523">
                  <c:v>41.779240000000001</c:v>
                </c:pt>
                <c:pt idx="11524">
                  <c:v>41.783990000000003</c:v>
                </c:pt>
                <c:pt idx="11525">
                  <c:v>41.78875</c:v>
                </c:pt>
                <c:pt idx="11526">
                  <c:v>41.793499999999995</c:v>
                </c:pt>
                <c:pt idx="11527">
                  <c:v>41.798259999999999</c:v>
                </c:pt>
                <c:pt idx="11528">
                  <c:v>41.803020000000004</c:v>
                </c:pt>
                <c:pt idx="11529">
                  <c:v>41.807769999999998</c:v>
                </c:pt>
                <c:pt idx="11530">
                  <c:v>41.812530000000002</c:v>
                </c:pt>
                <c:pt idx="11531">
                  <c:v>41.81729</c:v>
                </c:pt>
                <c:pt idx="11532">
                  <c:v>41.822049999999997</c:v>
                </c:pt>
                <c:pt idx="11533">
                  <c:v>41.826799999999999</c:v>
                </c:pt>
                <c:pt idx="11534">
                  <c:v>41.831559999999996</c:v>
                </c:pt>
                <c:pt idx="11535">
                  <c:v>41.836310000000005</c:v>
                </c:pt>
                <c:pt idx="11536">
                  <c:v>41.841070000000002</c:v>
                </c:pt>
                <c:pt idx="11537">
                  <c:v>41.845829999999999</c:v>
                </c:pt>
                <c:pt idx="11538">
                  <c:v>41.850589999999997</c:v>
                </c:pt>
                <c:pt idx="11539">
                  <c:v>41.855339999999998</c:v>
                </c:pt>
                <c:pt idx="11540">
                  <c:v>41.860099999999996</c:v>
                </c:pt>
                <c:pt idx="11541">
                  <c:v>41.86486</c:v>
                </c:pt>
                <c:pt idx="11542">
                  <c:v>41.869610000000002</c:v>
                </c:pt>
                <c:pt idx="11543">
                  <c:v>41.874369999999999</c:v>
                </c:pt>
                <c:pt idx="11544">
                  <c:v>41.87912</c:v>
                </c:pt>
                <c:pt idx="11545">
                  <c:v>41.883879999999998</c:v>
                </c:pt>
                <c:pt idx="11546">
                  <c:v>41.888639999999995</c:v>
                </c:pt>
                <c:pt idx="11547">
                  <c:v>41.8934</c:v>
                </c:pt>
                <c:pt idx="11548">
                  <c:v>41.898150000000001</c:v>
                </c:pt>
                <c:pt idx="11549">
                  <c:v>41.902909999999999</c:v>
                </c:pt>
                <c:pt idx="11550">
                  <c:v>41.907670000000003</c:v>
                </c:pt>
                <c:pt idx="11551">
                  <c:v>41.912430000000001</c:v>
                </c:pt>
                <c:pt idx="11552">
                  <c:v>41.917180000000002</c:v>
                </c:pt>
                <c:pt idx="11553">
                  <c:v>41.921939999999999</c:v>
                </c:pt>
                <c:pt idx="11554">
                  <c:v>41.926699999999997</c:v>
                </c:pt>
                <c:pt idx="11555">
                  <c:v>41.931450000000005</c:v>
                </c:pt>
                <c:pt idx="11556">
                  <c:v>41.936210000000003</c:v>
                </c:pt>
                <c:pt idx="11557">
                  <c:v>41.94097</c:v>
                </c:pt>
                <c:pt idx="11558">
                  <c:v>41.945729999999998</c:v>
                </c:pt>
                <c:pt idx="11559">
                  <c:v>41.950479999999999</c:v>
                </c:pt>
                <c:pt idx="11560">
                  <c:v>41.955239999999996</c:v>
                </c:pt>
                <c:pt idx="11561">
                  <c:v>41.959999999999994</c:v>
                </c:pt>
                <c:pt idx="11562">
                  <c:v>41.964750000000002</c:v>
                </c:pt>
                <c:pt idx="11563">
                  <c:v>41.96951</c:v>
                </c:pt>
                <c:pt idx="11564">
                  <c:v>41.974270000000004</c:v>
                </c:pt>
                <c:pt idx="11565">
                  <c:v>41.979030000000002</c:v>
                </c:pt>
                <c:pt idx="11566">
                  <c:v>41.983779999999996</c:v>
                </c:pt>
                <c:pt idx="11567">
                  <c:v>41.98854</c:v>
                </c:pt>
                <c:pt idx="11568">
                  <c:v>41.993299999999998</c:v>
                </c:pt>
                <c:pt idx="11569">
                  <c:v>41.998059999999995</c:v>
                </c:pt>
                <c:pt idx="11570">
                  <c:v>42.00282</c:v>
                </c:pt>
                <c:pt idx="11571">
                  <c:v>42.007570000000001</c:v>
                </c:pt>
                <c:pt idx="11572">
                  <c:v>42.012329999999999</c:v>
                </c:pt>
                <c:pt idx="11573">
                  <c:v>42.017090000000003</c:v>
                </c:pt>
                <c:pt idx="11574">
                  <c:v>42.021839999999997</c:v>
                </c:pt>
                <c:pt idx="11575">
                  <c:v>42.026599999999995</c:v>
                </c:pt>
                <c:pt idx="11576">
                  <c:v>42.031359999999999</c:v>
                </c:pt>
                <c:pt idx="11577">
                  <c:v>42.036120000000004</c:v>
                </c:pt>
                <c:pt idx="11578">
                  <c:v>42.040869999999998</c:v>
                </c:pt>
                <c:pt idx="11579">
                  <c:v>42.045630000000003</c:v>
                </c:pt>
                <c:pt idx="11580">
                  <c:v>42.05039</c:v>
                </c:pt>
                <c:pt idx="11581">
                  <c:v>42.055149999999998</c:v>
                </c:pt>
                <c:pt idx="11582">
                  <c:v>42.059910000000002</c:v>
                </c:pt>
                <c:pt idx="11583">
                  <c:v>42.064659999999996</c:v>
                </c:pt>
                <c:pt idx="11584">
                  <c:v>42.069420000000001</c:v>
                </c:pt>
                <c:pt idx="11585">
                  <c:v>42.074180000000005</c:v>
                </c:pt>
                <c:pt idx="11586">
                  <c:v>42.07893</c:v>
                </c:pt>
                <c:pt idx="11587">
                  <c:v>42.0837</c:v>
                </c:pt>
                <c:pt idx="11588">
                  <c:v>42.088450000000002</c:v>
                </c:pt>
                <c:pt idx="11589">
                  <c:v>42.093209999999999</c:v>
                </c:pt>
                <c:pt idx="11590">
                  <c:v>42.097969999999997</c:v>
                </c:pt>
                <c:pt idx="11591">
                  <c:v>42.102720000000005</c:v>
                </c:pt>
                <c:pt idx="11592">
                  <c:v>42.107480000000002</c:v>
                </c:pt>
                <c:pt idx="11593">
                  <c:v>42.11224</c:v>
                </c:pt>
                <c:pt idx="11594">
                  <c:v>42.117000000000004</c:v>
                </c:pt>
                <c:pt idx="11595">
                  <c:v>42.121760000000002</c:v>
                </c:pt>
                <c:pt idx="11596">
                  <c:v>42.126509999999996</c:v>
                </c:pt>
                <c:pt idx="11597">
                  <c:v>42.131270000000001</c:v>
                </c:pt>
                <c:pt idx="11598">
                  <c:v>42.136029999999998</c:v>
                </c:pt>
                <c:pt idx="11599">
                  <c:v>42.140789999999996</c:v>
                </c:pt>
                <c:pt idx="11600">
                  <c:v>42.14555</c:v>
                </c:pt>
                <c:pt idx="11601">
                  <c:v>42.150300000000001</c:v>
                </c:pt>
                <c:pt idx="11602">
                  <c:v>42.155059999999999</c:v>
                </c:pt>
                <c:pt idx="11603">
                  <c:v>42.159820000000003</c:v>
                </c:pt>
                <c:pt idx="11604">
                  <c:v>42.164580000000001</c:v>
                </c:pt>
                <c:pt idx="11605">
                  <c:v>42.169339999999998</c:v>
                </c:pt>
                <c:pt idx="11606">
                  <c:v>42.17409</c:v>
                </c:pt>
                <c:pt idx="11607">
                  <c:v>42.178849999999997</c:v>
                </c:pt>
                <c:pt idx="11608">
                  <c:v>42.183610000000002</c:v>
                </c:pt>
                <c:pt idx="11609">
                  <c:v>42.188370000000006</c:v>
                </c:pt>
                <c:pt idx="11610">
                  <c:v>42.193130000000004</c:v>
                </c:pt>
                <c:pt idx="11611">
                  <c:v>42.197890000000001</c:v>
                </c:pt>
                <c:pt idx="11612">
                  <c:v>42.202640000000002</c:v>
                </c:pt>
                <c:pt idx="11613">
                  <c:v>42.2074</c:v>
                </c:pt>
                <c:pt idx="11614">
                  <c:v>42.212159999999997</c:v>
                </c:pt>
                <c:pt idx="11615">
                  <c:v>42.216919999999995</c:v>
                </c:pt>
                <c:pt idx="11616">
                  <c:v>42.221679999999999</c:v>
                </c:pt>
                <c:pt idx="11617">
                  <c:v>42.226430000000001</c:v>
                </c:pt>
                <c:pt idx="11618">
                  <c:v>42.231190000000005</c:v>
                </c:pt>
                <c:pt idx="11619">
                  <c:v>42.235950000000003</c:v>
                </c:pt>
                <c:pt idx="11620">
                  <c:v>42.24071</c:v>
                </c:pt>
                <c:pt idx="11621">
                  <c:v>42.245469999999997</c:v>
                </c:pt>
                <c:pt idx="11622">
                  <c:v>42.250230000000002</c:v>
                </c:pt>
                <c:pt idx="11623">
                  <c:v>42.254979999999996</c:v>
                </c:pt>
                <c:pt idx="11624">
                  <c:v>42.259749999999997</c:v>
                </c:pt>
                <c:pt idx="11625">
                  <c:v>42.264500000000005</c:v>
                </c:pt>
                <c:pt idx="11626">
                  <c:v>42.269260000000003</c:v>
                </c:pt>
                <c:pt idx="11627">
                  <c:v>42.27402</c:v>
                </c:pt>
                <c:pt idx="11628">
                  <c:v>42.278780000000005</c:v>
                </c:pt>
                <c:pt idx="11629">
                  <c:v>42.283540000000002</c:v>
                </c:pt>
                <c:pt idx="11630">
                  <c:v>42.2883</c:v>
                </c:pt>
                <c:pt idx="11631">
                  <c:v>42.293050000000001</c:v>
                </c:pt>
                <c:pt idx="11632">
                  <c:v>42.297809999999998</c:v>
                </c:pt>
                <c:pt idx="11633">
                  <c:v>42.302569999999996</c:v>
                </c:pt>
                <c:pt idx="11634">
                  <c:v>42.30733</c:v>
                </c:pt>
                <c:pt idx="11635">
                  <c:v>42.312089999999998</c:v>
                </c:pt>
                <c:pt idx="11636">
                  <c:v>42.316850000000002</c:v>
                </c:pt>
                <c:pt idx="11637">
                  <c:v>42.32161</c:v>
                </c:pt>
                <c:pt idx="11638">
                  <c:v>42.326360000000001</c:v>
                </c:pt>
                <c:pt idx="11639">
                  <c:v>42.331119999999999</c:v>
                </c:pt>
                <c:pt idx="11640">
                  <c:v>42.335879999999996</c:v>
                </c:pt>
                <c:pt idx="11641">
                  <c:v>42.34064</c:v>
                </c:pt>
                <c:pt idx="11642">
                  <c:v>42.345399999999998</c:v>
                </c:pt>
                <c:pt idx="11643">
                  <c:v>42.350159999999995</c:v>
                </c:pt>
                <c:pt idx="11644">
                  <c:v>42.35492</c:v>
                </c:pt>
                <c:pt idx="11645">
                  <c:v>42.359679999999997</c:v>
                </c:pt>
                <c:pt idx="11646">
                  <c:v>42.364429999999999</c:v>
                </c:pt>
                <c:pt idx="11647">
                  <c:v>42.369190000000003</c:v>
                </c:pt>
                <c:pt idx="11648">
                  <c:v>42.373950000000001</c:v>
                </c:pt>
                <c:pt idx="11649">
                  <c:v>42.378709999999998</c:v>
                </c:pt>
                <c:pt idx="11650">
                  <c:v>42.383470000000003</c:v>
                </c:pt>
                <c:pt idx="11651">
                  <c:v>42.38823</c:v>
                </c:pt>
                <c:pt idx="11652">
                  <c:v>42.392989999999998</c:v>
                </c:pt>
                <c:pt idx="11653">
                  <c:v>42.397749999999995</c:v>
                </c:pt>
                <c:pt idx="11654">
                  <c:v>42.402509999999999</c:v>
                </c:pt>
                <c:pt idx="11655">
                  <c:v>42.407269999999997</c:v>
                </c:pt>
                <c:pt idx="11656">
                  <c:v>42.412019999999998</c:v>
                </c:pt>
                <c:pt idx="11657">
                  <c:v>42.416780000000003</c:v>
                </c:pt>
                <c:pt idx="11658">
                  <c:v>42.42154</c:v>
                </c:pt>
                <c:pt idx="11659">
                  <c:v>42.426299999999998</c:v>
                </c:pt>
                <c:pt idx="11660">
                  <c:v>42.431060000000002</c:v>
                </c:pt>
                <c:pt idx="11661">
                  <c:v>42.43582</c:v>
                </c:pt>
                <c:pt idx="11662">
                  <c:v>42.440579999999997</c:v>
                </c:pt>
                <c:pt idx="11663">
                  <c:v>42.445340000000002</c:v>
                </c:pt>
                <c:pt idx="11664">
                  <c:v>42.450099999999999</c:v>
                </c:pt>
                <c:pt idx="11665">
                  <c:v>42.454859999999996</c:v>
                </c:pt>
                <c:pt idx="11666">
                  <c:v>42.459620000000001</c:v>
                </c:pt>
                <c:pt idx="11667">
                  <c:v>42.464380000000006</c:v>
                </c:pt>
                <c:pt idx="11668">
                  <c:v>42.469140000000003</c:v>
                </c:pt>
                <c:pt idx="11669">
                  <c:v>42.473889999999997</c:v>
                </c:pt>
                <c:pt idx="11670">
                  <c:v>42.478650000000002</c:v>
                </c:pt>
                <c:pt idx="11671">
                  <c:v>42.483409999999999</c:v>
                </c:pt>
                <c:pt idx="11672">
                  <c:v>42.488169999999997</c:v>
                </c:pt>
                <c:pt idx="11673">
                  <c:v>42.492930000000001</c:v>
                </c:pt>
                <c:pt idx="11674">
                  <c:v>42.497689999999999</c:v>
                </c:pt>
                <c:pt idx="11675">
                  <c:v>42.502449999999996</c:v>
                </c:pt>
                <c:pt idx="11676">
                  <c:v>42.507209999999993</c:v>
                </c:pt>
                <c:pt idx="11677">
                  <c:v>42.511970000000005</c:v>
                </c:pt>
                <c:pt idx="11678">
                  <c:v>42.516730000000003</c:v>
                </c:pt>
                <c:pt idx="11679">
                  <c:v>42.52149</c:v>
                </c:pt>
                <c:pt idx="11680">
                  <c:v>42.526250000000005</c:v>
                </c:pt>
                <c:pt idx="11681">
                  <c:v>42.531010000000002</c:v>
                </c:pt>
                <c:pt idx="11682">
                  <c:v>42.535769999999999</c:v>
                </c:pt>
                <c:pt idx="11683">
                  <c:v>42.540529999999997</c:v>
                </c:pt>
                <c:pt idx="11684">
                  <c:v>42.545290000000001</c:v>
                </c:pt>
                <c:pt idx="11685">
                  <c:v>42.550049999999999</c:v>
                </c:pt>
                <c:pt idx="11686">
                  <c:v>42.554809999999996</c:v>
                </c:pt>
                <c:pt idx="11687">
                  <c:v>42.559560000000005</c:v>
                </c:pt>
                <c:pt idx="11688">
                  <c:v>42.564329999999998</c:v>
                </c:pt>
                <c:pt idx="11689">
                  <c:v>42.569089999999996</c:v>
                </c:pt>
                <c:pt idx="11690">
                  <c:v>42.573840000000004</c:v>
                </c:pt>
                <c:pt idx="11691">
                  <c:v>42.578600000000002</c:v>
                </c:pt>
                <c:pt idx="11692">
                  <c:v>42.583359999999999</c:v>
                </c:pt>
                <c:pt idx="11693">
                  <c:v>42.588120000000004</c:v>
                </c:pt>
                <c:pt idx="11694">
                  <c:v>42.592880000000001</c:v>
                </c:pt>
                <c:pt idx="11695">
                  <c:v>42.597639999999998</c:v>
                </c:pt>
                <c:pt idx="11696">
                  <c:v>42.602399999999996</c:v>
                </c:pt>
                <c:pt idx="11697">
                  <c:v>42.60716</c:v>
                </c:pt>
                <c:pt idx="11698">
                  <c:v>42.611919999999998</c:v>
                </c:pt>
                <c:pt idx="11699">
                  <c:v>42.616679999999995</c:v>
                </c:pt>
                <c:pt idx="11700">
                  <c:v>42.62144</c:v>
                </c:pt>
                <c:pt idx="11701">
                  <c:v>42.626200000000004</c:v>
                </c:pt>
                <c:pt idx="11702">
                  <c:v>42.630960000000002</c:v>
                </c:pt>
                <c:pt idx="11703">
                  <c:v>42.635719999999999</c:v>
                </c:pt>
                <c:pt idx="11704">
                  <c:v>42.640480000000004</c:v>
                </c:pt>
                <c:pt idx="11705">
                  <c:v>42.645240000000001</c:v>
                </c:pt>
                <c:pt idx="11706">
                  <c:v>42.65</c:v>
                </c:pt>
                <c:pt idx="11707">
                  <c:v>42.654760000000003</c:v>
                </c:pt>
                <c:pt idx="11708">
                  <c:v>42.659520000000001</c:v>
                </c:pt>
                <c:pt idx="11709">
                  <c:v>42.664279999999998</c:v>
                </c:pt>
                <c:pt idx="11710">
                  <c:v>42.669039999999995</c:v>
                </c:pt>
                <c:pt idx="11711">
                  <c:v>42.6738</c:v>
                </c:pt>
                <c:pt idx="11712">
                  <c:v>42.678559999999997</c:v>
                </c:pt>
                <c:pt idx="11713">
                  <c:v>42.683319999999995</c:v>
                </c:pt>
                <c:pt idx="11714">
                  <c:v>42.688080000000006</c:v>
                </c:pt>
                <c:pt idx="11715">
                  <c:v>42.692840000000004</c:v>
                </c:pt>
                <c:pt idx="11716">
                  <c:v>42.697600000000001</c:v>
                </c:pt>
                <c:pt idx="11717">
                  <c:v>42.702359999999999</c:v>
                </c:pt>
                <c:pt idx="11718">
                  <c:v>42.707120000000003</c:v>
                </c:pt>
                <c:pt idx="11719">
                  <c:v>42.711880000000001</c:v>
                </c:pt>
                <c:pt idx="11720">
                  <c:v>42.716639999999998</c:v>
                </c:pt>
                <c:pt idx="11721">
                  <c:v>42.721400000000003</c:v>
                </c:pt>
                <c:pt idx="11722">
                  <c:v>42.72616</c:v>
                </c:pt>
                <c:pt idx="11723">
                  <c:v>42.730919999999998</c:v>
                </c:pt>
                <c:pt idx="11724">
                  <c:v>42.735679999999995</c:v>
                </c:pt>
                <c:pt idx="11725">
                  <c:v>42.740450000000003</c:v>
                </c:pt>
                <c:pt idx="11726">
                  <c:v>42.74521</c:v>
                </c:pt>
                <c:pt idx="11727">
                  <c:v>42.749959999999994</c:v>
                </c:pt>
                <c:pt idx="11728">
                  <c:v>42.754720000000006</c:v>
                </c:pt>
                <c:pt idx="11729">
                  <c:v>42.75949</c:v>
                </c:pt>
                <c:pt idx="11730">
                  <c:v>42.764249999999997</c:v>
                </c:pt>
                <c:pt idx="11731">
                  <c:v>42.769010000000002</c:v>
                </c:pt>
                <c:pt idx="11732">
                  <c:v>42.773770000000006</c:v>
                </c:pt>
                <c:pt idx="11733">
                  <c:v>42.778530000000003</c:v>
                </c:pt>
                <c:pt idx="11734">
                  <c:v>42.783290000000001</c:v>
                </c:pt>
                <c:pt idx="11735">
                  <c:v>42.788049999999998</c:v>
                </c:pt>
                <c:pt idx="11736">
                  <c:v>42.792810000000003</c:v>
                </c:pt>
                <c:pt idx="11737">
                  <c:v>42.79757</c:v>
                </c:pt>
                <c:pt idx="11738">
                  <c:v>42.802329999999998</c:v>
                </c:pt>
                <c:pt idx="11739">
                  <c:v>42.807090000000002</c:v>
                </c:pt>
                <c:pt idx="11740">
                  <c:v>42.81185</c:v>
                </c:pt>
                <c:pt idx="11741">
                  <c:v>42.816609999999997</c:v>
                </c:pt>
                <c:pt idx="11742">
                  <c:v>42.821369999999995</c:v>
                </c:pt>
                <c:pt idx="11743">
                  <c:v>42.826129999999999</c:v>
                </c:pt>
                <c:pt idx="11744">
                  <c:v>42.8309</c:v>
                </c:pt>
                <c:pt idx="11745">
                  <c:v>42.835650000000001</c:v>
                </c:pt>
                <c:pt idx="11746">
                  <c:v>42.840410000000006</c:v>
                </c:pt>
                <c:pt idx="11747">
                  <c:v>42.845170000000003</c:v>
                </c:pt>
                <c:pt idx="11748">
                  <c:v>42.849940000000004</c:v>
                </c:pt>
                <c:pt idx="11749">
                  <c:v>42.854700000000001</c:v>
                </c:pt>
                <c:pt idx="11750">
                  <c:v>42.859459999999999</c:v>
                </c:pt>
                <c:pt idx="11751">
                  <c:v>42.864220000000003</c:v>
                </c:pt>
                <c:pt idx="11752">
                  <c:v>42.868980000000001</c:v>
                </c:pt>
                <c:pt idx="11753">
                  <c:v>42.873739999999998</c:v>
                </c:pt>
                <c:pt idx="11754">
                  <c:v>42.878500000000003</c:v>
                </c:pt>
                <c:pt idx="11755">
                  <c:v>42.88326</c:v>
                </c:pt>
                <c:pt idx="11756">
                  <c:v>42.888019999999997</c:v>
                </c:pt>
                <c:pt idx="11757">
                  <c:v>42.892780000000002</c:v>
                </c:pt>
                <c:pt idx="11758">
                  <c:v>42.897539999999999</c:v>
                </c:pt>
                <c:pt idx="11759">
                  <c:v>42.90231</c:v>
                </c:pt>
                <c:pt idx="11760">
                  <c:v>42.907069999999997</c:v>
                </c:pt>
                <c:pt idx="11761">
                  <c:v>42.911829999999995</c:v>
                </c:pt>
                <c:pt idx="11762">
                  <c:v>42.916589999999999</c:v>
                </c:pt>
                <c:pt idx="11763">
                  <c:v>42.921349999999997</c:v>
                </c:pt>
                <c:pt idx="11764">
                  <c:v>42.926110000000001</c:v>
                </c:pt>
                <c:pt idx="11765">
                  <c:v>42.930870000000006</c:v>
                </c:pt>
                <c:pt idx="11766">
                  <c:v>42.935630000000003</c:v>
                </c:pt>
                <c:pt idx="11767">
                  <c:v>42.940390000000001</c:v>
                </c:pt>
                <c:pt idx="11768">
                  <c:v>42.945149999999998</c:v>
                </c:pt>
                <c:pt idx="11769">
                  <c:v>42.949910000000003</c:v>
                </c:pt>
                <c:pt idx="11770">
                  <c:v>42.954680000000003</c:v>
                </c:pt>
                <c:pt idx="11771">
                  <c:v>42.959440000000001</c:v>
                </c:pt>
                <c:pt idx="11772">
                  <c:v>42.964199999999998</c:v>
                </c:pt>
                <c:pt idx="11773">
                  <c:v>42.968960000000003</c:v>
                </c:pt>
                <c:pt idx="11774">
                  <c:v>42.97372</c:v>
                </c:pt>
                <c:pt idx="11775">
                  <c:v>42.978479999999998</c:v>
                </c:pt>
                <c:pt idx="11776">
                  <c:v>42.983249999999998</c:v>
                </c:pt>
                <c:pt idx="11777">
                  <c:v>42.988010000000003</c:v>
                </c:pt>
                <c:pt idx="11778">
                  <c:v>42.99277</c:v>
                </c:pt>
                <c:pt idx="11779">
                  <c:v>42.997529999999998</c:v>
                </c:pt>
                <c:pt idx="11780">
                  <c:v>43.002290000000002</c:v>
                </c:pt>
                <c:pt idx="11781">
                  <c:v>43.00705</c:v>
                </c:pt>
                <c:pt idx="11782">
                  <c:v>43.011809999999997</c:v>
                </c:pt>
                <c:pt idx="11783">
                  <c:v>43.016579999999998</c:v>
                </c:pt>
                <c:pt idx="11784">
                  <c:v>43.021339999999995</c:v>
                </c:pt>
                <c:pt idx="11785">
                  <c:v>43.0261</c:v>
                </c:pt>
                <c:pt idx="11786">
                  <c:v>43.030859999999997</c:v>
                </c:pt>
                <c:pt idx="11787">
                  <c:v>43.035619999999994</c:v>
                </c:pt>
                <c:pt idx="11788">
                  <c:v>43.040380000000006</c:v>
                </c:pt>
                <c:pt idx="11789">
                  <c:v>43.045140000000004</c:v>
                </c:pt>
                <c:pt idx="11790">
                  <c:v>43.049909999999997</c:v>
                </c:pt>
                <c:pt idx="11791">
                  <c:v>43.054670000000002</c:v>
                </c:pt>
                <c:pt idx="11792">
                  <c:v>43.059430000000006</c:v>
                </c:pt>
                <c:pt idx="11793">
                  <c:v>43.064190000000004</c:v>
                </c:pt>
                <c:pt idx="11794">
                  <c:v>43.068950000000001</c:v>
                </c:pt>
                <c:pt idx="11795">
                  <c:v>43.073709999999998</c:v>
                </c:pt>
                <c:pt idx="11796">
                  <c:v>43.078470000000003</c:v>
                </c:pt>
                <c:pt idx="11797">
                  <c:v>43.083240000000004</c:v>
                </c:pt>
                <c:pt idx="11798">
                  <c:v>43.088000000000001</c:v>
                </c:pt>
                <c:pt idx="11799">
                  <c:v>43.092759999999998</c:v>
                </c:pt>
                <c:pt idx="11800">
                  <c:v>43.097520000000003</c:v>
                </c:pt>
                <c:pt idx="11801">
                  <c:v>43.10228</c:v>
                </c:pt>
                <c:pt idx="11802">
                  <c:v>43.107039999999998</c:v>
                </c:pt>
                <c:pt idx="11803">
                  <c:v>43.111799999999995</c:v>
                </c:pt>
                <c:pt idx="11804">
                  <c:v>43.116570000000003</c:v>
                </c:pt>
                <c:pt idx="11805">
                  <c:v>43.12133</c:v>
                </c:pt>
                <c:pt idx="11806">
                  <c:v>43.126089999999998</c:v>
                </c:pt>
                <c:pt idx="11807">
                  <c:v>43.130849999999995</c:v>
                </c:pt>
                <c:pt idx="11808">
                  <c:v>43.13561</c:v>
                </c:pt>
                <c:pt idx="11809">
                  <c:v>43.14038</c:v>
                </c:pt>
                <c:pt idx="11810">
                  <c:v>43.145139999999998</c:v>
                </c:pt>
                <c:pt idx="11811">
                  <c:v>43.149899999999995</c:v>
                </c:pt>
                <c:pt idx="11812">
                  <c:v>43.15466</c:v>
                </c:pt>
                <c:pt idx="11813">
                  <c:v>43.15943</c:v>
                </c:pt>
                <c:pt idx="11814">
                  <c:v>43.164189999999998</c:v>
                </c:pt>
                <c:pt idx="11815">
                  <c:v>43.168949999999995</c:v>
                </c:pt>
                <c:pt idx="11816">
                  <c:v>43.17371</c:v>
                </c:pt>
                <c:pt idx="11817">
                  <c:v>43.178469999999997</c:v>
                </c:pt>
                <c:pt idx="11818">
                  <c:v>43.183230000000002</c:v>
                </c:pt>
                <c:pt idx="11819">
                  <c:v>43.187989999999999</c:v>
                </c:pt>
                <c:pt idx="11820">
                  <c:v>43.19276</c:v>
                </c:pt>
                <c:pt idx="11821">
                  <c:v>43.197520000000004</c:v>
                </c:pt>
                <c:pt idx="11822">
                  <c:v>43.202280000000002</c:v>
                </c:pt>
                <c:pt idx="11823">
                  <c:v>43.207049999999995</c:v>
                </c:pt>
                <c:pt idx="11824">
                  <c:v>43.21181</c:v>
                </c:pt>
                <c:pt idx="11825">
                  <c:v>43.216570000000004</c:v>
                </c:pt>
                <c:pt idx="11826">
                  <c:v>43.221330000000002</c:v>
                </c:pt>
                <c:pt idx="11827">
                  <c:v>43.226089999999999</c:v>
                </c:pt>
                <c:pt idx="11828">
                  <c:v>43.230850000000004</c:v>
                </c:pt>
                <c:pt idx="11829">
                  <c:v>43.235620000000004</c:v>
                </c:pt>
                <c:pt idx="11830">
                  <c:v>43.240380000000002</c:v>
                </c:pt>
                <c:pt idx="11831">
                  <c:v>43.245139999999999</c:v>
                </c:pt>
                <c:pt idx="11832">
                  <c:v>43.24991</c:v>
                </c:pt>
                <c:pt idx="11833">
                  <c:v>43.254670000000004</c:v>
                </c:pt>
                <c:pt idx="11834">
                  <c:v>43.259430000000002</c:v>
                </c:pt>
                <c:pt idx="11835">
                  <c:v>43.264189999999999</c:v>
                </c:pt>
                <c:pt idx="11836">
                  <c:v>43.268950000000004</c:v>
                </c:pt>
                <c:pt idx="11837">
                  <c:v>43.273710000000001</c:v>
                </c:pt>
                <c:pt idx="11838">
                  <c:v>43.278480000000002</c:v>
                </c:pt>
                <c:pt idx="11839">
                  <c:v>43.283239999999999</c:v>
                </c:pt>
                <c:pt idx="11840">
                  <c:v>43.287999999999997</c:v>
                </c:pt>
                <c:pt idx="11841">
                  <c:v>43.292760000000001</c:v>
                </c:pt>
                <c:pt idx="11842">
                  <c:v>43.297530000000002</c:v>
                </c:pt>
                <c:pt idx="11843">
                  <c:v>43.302289999999999</c:v>
                </c:pt>
                <c:pt idx="11844">
                  <c:v>43.307049999999997</c:v>
                </c:pt>
                <c:pt idx="11845">
                  <c:v>43.311819999999997</c:v>
                </c:pt>
                <c:pt idx="11846">
                  <c:v>43.316580000000002</c:v>
                </c:pt>
                <c:pt idx="11847">
                  <c:v>43.321339999999999</c:v>
                </c:pt>
                <c:pt idx="11848">
                  <c:v>43.326099999999997</c:v>
                </c:pt>
                <c:pt idx="11849">
                  <c:v>43.330860000000001</c:v>
                </c:pt>
                <c:pt idx="11850">
                  <c:v>43.335630000000002</c:v>
                </c:pt>
                <c:pt idx="11851">
                  <c:v>43.340389999999999</c:v>
                </c:pt>
                <c:pt idx="11852">
                  <c:v>43.345149999999997</c:v>
                </c:pt>
                <c:pt idx="11853">
                  <c:v>43.349910000000001</c:v>
                </c:pt>
                <c:pt idx="11854">
                  <c:v>43.354680000000002</c:v>
                </c:pt>
                <c:pt idx="11855">
                  <c:v>43.359439999999999</c:v>
                </c:pt>
                <c:pt idx="11856">
                  <c:v>43.364199999999997</c:v>
                </c:pt>
                <c:pt idx="11857">
                  <c:v>43.368969999999997</c:v>
                </c:pt>
                <c:pt idx="11858">
                  <c:v>43.373730000000002</c:v>
                </c:pt>
                <c:pt idx="11859">
                  <c:v>43.378489999999999</c:v>
                </c:pt>
                <c:pt idx="11860">
                  <c:v>43.38326</c:v>
                </c:pt>
                <c:pt idx="11861">
                  <c:v>43.388019999999997</c:v>
                </c:pt>
                <c:pt idx="11862">
                  <c:v>43.392780000000002</c:v>
                </c:pt>
                <c:pt idx="11863">
                  <c:v>43.397539999999999</c:v>
                </c:pt>
                <c:pt idx="11864">
                  <c:v>43.40231</c:v>
                </c:pt>
                <c:pt idx="11865">
                  <c:v>43.407069999999997</c:v>
                </c:pt>
                <c:pt idx="11866">
                  <c:v>43.411830000000002</c:v>
                </c:pt>
                <c:pt idx="11867">
                  <c:v>43.416589999999999</c:v>
                </c:pt>
                <c:pt idx="11868">
                  <c:v>43.42136</c:v>
                </c:pt>
                <c:pt idx="11869">
                  <c:v>43.426119999999997</c:v>
                </c:pt>
                <c:pt idx="11870">
                  <c:v>43.430879999999995</c:v>
                </c:pt>
                <c:pt idx="11871">
                  <c:v>43.435639999999999</c:v>
                </c:pt>
                <c:pt idx="11872">
                  <c:v>43.44041</c:v>
                </c:pt>
                <c:pt idx="11873">
                  <c:v>43.445169999999997</c:v>
                </c:pt>
                <c:pt idx="11874">
                  <c:v>43.449929999999995</c:v>
                </c:pt>
                <c:pt idx="11875">
                  <c:v>43.454699999999995</c:v>
                </c:pt>
                <c:pt idx="11876">
                  <c:v>43.45946</c:v>
                </c:pt>
                <c:pt idx="11877">
                  <c:v>43.464219999999997</c:v>
                </c:pt>
                <c:pt idx="11878">
                  <c:v>43.468989999999998</c:v>
                </c:pt>
                <c:pt idx="11879">
                  <c:v>43.473749999999995</c:v>
                </c:pt>
                <c:pt idx="11880">
                  <c:v>43.47851</c:v>
                </c:pt>
                <c:pt idx="11881">
                  <c:v>43.483280000000001</c:v>
                </c:pt>
                <c:pt idx="11882">
                  <c:v>43.488039999999998</c:v>
                </c:pt>
                <c:pt idx="11883">
                  <c:v>43.492799999999995</c:v>
                </c:pt>
                <c:pt idx="11884">
                  <c:v>43.497569999999996</c:v>
                </c:pt>
                <c:pt idx="11885">
                  <c:v>43.502330000000001</c:v>
                </c:pt>
                <c:pt idx="11886">
                  <c:v>43.507089999999998</c:v>
                </c:pt>
                <c:pt idx="11887">
                  <c:v>43.511859999999999</c:v>
                </c:pt>
                <c:pt idx="11888">
                  <c:v>43.516619999999996</c:v>
                </c:pt>
                <c:pt idx="11889">
                  <c:v>43.521380000000001</c:v>
                </c:pt>
                <c:pt idx="11890">
                  <c:v>43.526139999999998</c:v>
                </c:pt>
                <c:pt idx="11891">
                  <c:v>43.530909999999999</c:v>
                </c:pt>
                <c:pt idx="11892">
                  <c:v>43.535669999999996</c:v>
                </c:pt>
                <c:pt idx="11893">
                  <c:v>43.540430000000001</c:v>
                </c:pt>
                <c:pt idx="11894">
                  <c:v>43.545200000000001</c:v>
                </c:pt>
                <c:pt idx="11895">
                  <c:v>43.549959999999999</c:v>
                </c:pt>
                <c:pt idx="11896">
                  <c:v>43.554719999999996</c:v>
                </c:pt>
                <c:pt idx="11897">
                  <c:v>43.559489999999997</c:v>
                </c:pt>
                <c:pt idx="11898">
                  <c:v>43.564250000000001</c:v>
                </c:pt>
                <c:pt idx="11899">
                  <c:v>43.569009999999999</c:v>
                </c:pt>
                <c:pt idx="11900">
                  <c:v>43.573779999999999</c:v>
                </c:pt>
                <c:pt idx="11901">
                  <c:v>43.578539999999997</c:v>
                </c:pt>
                <c:pt idx="11902">
                  <c:v>43.583300000000001</c:v>
                </c:pt>
                <c:pt idx="11903">
                  <c:v>43.588070000000002</c:v>
                </c:pt>
                <c:pt idx="11904">
                  <c:v>43.592829999999999</c:v>
                </c:pt>
                <c:pt idx="11905">
                  <c:v>43.597589999999997</c:v>
                </c:pt>
                <c:pt idx="11906">
                  <c:v>43.602359999999997</c:v>
                </c:pt>
                <c:pt idx="11907">
                  <c:v>43.607120000000002</c:v>
                </c:pt>
                <c:pt idx="11908">
                  <c:v>43.611890000000002</c:v>
                </c:pt>
                <c:pt idx="11909">
                  <c:v>43.61665</c:v>
                </c:pt>
                <c:pt idx="11910">
                  <c:v>43.621409999999997</c:v>
                </c:pt>
                <c:pt idx="11911">
                  <c:v>43.626179999999998</c:v>
                </c:pt>
                <c:pt idx="11912">
                  <c:v>43.630940000000002</c:v>
                </c:pt>
                <c:pt idx="11913">
                  <c:v>43.6357</c:v>
                </c:pt>
                <c:pt idx="11914">
                  <c:v>43.640470000000001</c:v>
                </c:pt>
                <c:pt idx="11915">
                  <c:v>43.645229999999998</c:v>
                </c:pt>
                <c:pt idx="11916">
                  <c:v>43.65</c:v>
                </c:pt>
                <c:pt idx="11917">
                  <c:v>43.654760000000003</c:v>
                </c:pt>
                <c:pt idx="11918">
                  <c:v>43.659520000000001</c:v>
                </c:pt>
                <c:pt idx="11919">
                  <c:v>43.664290000000001</c:v>
                </c:pt>
                <c:pt idx="11920">
                  <c:v>43.669049999999999</c:v>
                </c:pt>
                <c:pt idx="11921">
                  <c:v>43.673810000000003</c:v>
                </c:pt>
                <c:pt idx="11922">
                  <c:v>43.678580000000004</c:v>
                </c:pt>
                <c:pt idx="11923">
                  <c:v>43.683340000000001</c:v>
                </c:pt>
                <c:pt idx="11924">
                  <c:v>43.688110000000002</c:v>
                </c:pt>
                <c:pt idx="11925">
                  <c:v>43.692869999999999</c:v>
                </c:pt>
                <c:pt idx="11926">
                  <c:v>43.697630000000004</c:v>
                </c:pt>
                <c:pt idx="11927">
                  <c:v>43.702400000000004</c:v>
                </c:pt>
                <c:pt idx="11928">
                  <c:v>43.707160000000002</c:v>
                </c:pt>
                <c:pt idx="11929">
                  <c:v>43.711930000000002</c:v>
                </c:pt>
                <c:pt idx="11930">
                  <c:v>43.71669</c:v>
                </c:pt>
                <c:pt idx="11931">
                  <c:v>43.721450000000004</c:v>
                </c:pt>
                <c:pt idx="11932">
                  <c:v>43.726220000000005</c:v>
                </c:pt>
                <c:pt idx="11933">
                  <c:v>43.730980000000002</c:v>
                </c:pt>
                <c:pt idx="11934">
                  <c:v>43.735749999999996</c:v>
                </c:pt>
                <c:pt idx="11935">
                  <c:v>43.74051</c:v>
                </c:pt>
                <c:pt idx="11936">
                  <c:v>43.745279999999994</c:v>
                </c:pt>
                <c:pt idx="11937">
                  <c:v>43.750039999999998</c:v>
                </c:pt>
                <c:pt idx="11938">
                  <c:v>43.754800000000003</c:v>
                </c:pt>
                <c:pt idx="11939">
                  <c:v>43.759569999999997</c:v>
                </c:pt>
                <c:pt idx="11940">
                  <c:v>43.764329999999994</c:v>
                </c:pt>
                <c:pt idx="11941">
                  <c:v>43.769100000000002</c:v>
                </c:pt>
                <c:pt idx="11942">
                  <c:v>43.773859999999999</c:v>
                </c:pt>
                <c:pt idx="11943">
                  <c:v>43.778619999999997</c:v>
                </c:pt>
                <c:pt idx="11944">
                  <c:v>43.783389999999997</c:v>
                </c:pt>
                <c:pt idx="11945">
                  <c:v>43.788149999999995</c:v>
                </c:pt>
                <c:pt idx="11946">
                  <c:v>43.792909999999999</c:v>
                </c:pt>
                <c:pt idx="11947">
                  <c:v>43.79768</c:v>
                </c:pt>
                <c:pt idx="11948">
                  <c:v>43.802439999999997</c:v>
                </c:pt>
                <c:pt idx="11949">
                  <c:v>43.807209999999998</c:v>
                </c:pt>
                <c:pt idx="11950">
                  <c:v>43.811969999999995</c:v>
                </c:pt>
                <c:pt idx="11951">
                  <c:v>43.816740000000003</c:v>
                </c:pt>
                <c:pt idx="11952">
                  <c:v>43.8215</c:v>
                </c:pt>
                <c:pt idx="11953">
                  <c:v>43.826270000000001</c:v>
                </c:pt>
                <c:pt idx="11954">
                  <c:v>43.831029999999998</c:v>
                </c:pt>
                <c:pt idx="11955">
                  <c:v>43.835799999999999</c:v>
                </c:pt>
                <c:pt idx="11956">
                  <c:v>43.840560000000004</c:v>
                </c:pt>
                <c:pt idx="11957">
                  <c:v>43.845320000000001</c:v>
                </c:pt>
                <c:pt idx="11958">
                  <c:v>43.850090000000002</c:v>
                </c:pt>
                <c:pt idx="11959">
                  <c:v>43.854849999999999</c:v>
                </c:pt>
                <c:pt idx="11960">
                  <c:v>43.85962</c:v>
                </c:pt>
                <c:pt idx="11961">
                  <c:v>43.864380000000004</c:v>
                </c:pt>
                <c:pt idx="11962">
                  <c:v>43.869150000000005</c:v>
                </c:pt>
                <c:pt idx="11963">
                  <c:v>43.873910000000002</c:v>
                </c:pt>
                <c:pt idx="11964">
                  <c:v>43.87867</c:v>
                </c:pt>
                <c:pt idx="11965">
                  <c:v>43.88344</c:v>
                </c:pt>
                <c:pt idx="11966">
                  <c:v>43.888200000000005</c:v>
                </c:pt>
                <c:pt idx="11967">
                  <c:v>43.892970000000005</c:v>
                </c:pt>
                <c:pt idx="11968">
                  <c:v>43.897730000000003</c:v>
                </c:pt>
                <c:pt idx="11969">
                  <c:v>43.902499999999996</c:v>
                </c:pt>
                <c:pt idx="11970">
                  <c:v>43.907259999999994</c:v>
                </c:pt>
                <c:pt idx="11971">
                  <c:v>43.912029999999994</c:v>
                </c:pt>
                <c:pt idx="11972">
                  <c:v>43.916789999999999</c:v>
                </c:pt>
                <c:pt idx="11973">
                  <c:v>43.921559999999999</c:v>
                </c:pt>
                <c:pt idx="11974">
                  <c:v>43.926319999999997</c:v>
                </c:pt>
                <c:pt idx="11975">
                  <c:v>43.931089999999998</c:v>
                </c:pt>
                <c:pt idx="11976">
                  <c:v>43.935850000000002</c:v>
                </c:pt>
                <c:pt idx="11977">
                  <c:v>43.94061</c:v>
                </c:pt>
                <c:pt idx="11978">
                  <c:v>43.94538</c:v>
                </c:pt>
                <c:pt idx="11979">
                  <c:v>43.950139999999998</c:v>
                </c:pt>
                <c:pt idx="11980">
                  <c:v>43.954909999999998</c:v>
                </c:pt>
                <c:pt idx="11981">
                  <c:v>43.959679999999999</c:v>
                </c:pt>
                <c:pt idx="11982">
                  <c:v>43.964440000000003</c:v>
                </c:pt>
                <c:pt idx="11983">
                  <c:v>43.969210000000004</c:v>
                </c:pt>
                <c:pt idx="11984">
                  <c:v>43.973970000000001</c:v>
                </c:pt>
                <c:pt idx="11985">
                  <c:v>43.978740000000002</c:v>
                </c:pt>
                <c:pt idx="11986">
                  <c:v>43.983499999999999</c:v>
                </c:pt>
                <c:pt idx="11987">
                  <c:v>43.98827</c:v>
                </c:pt>
                <c:pt idx="11988">
                  <c:v>43.993030000000005</c:v>
                </c:pt>
                <c:pt idx="11989">
                  <c:v>43.997790000000002</c:v>
                </c:pt>
                <c:pt idx="11990">
                  <c:v>44.002560000000003</c:v>
                </c:pt>
                <c:pt idx="11991">
                  <c:v>44.00732</c:v>
                </c:pt>
                <c:pt idx="11992">
                  <c:v>44.012089999999993</c:v>
                </c:pt>
                <c:pt idx="11993">
                  <c:v>44.016860000000001</c:v>
                </c:pt>
                <c:pt idx="11994">
                  <c:v>44.021619999999999</c:v>
                </c:pt>
                <c:pt idx="11995">
                  <c:v>44.026389999999999</c:v>
                </c:pt>
                <c:pt idx="11996">
                  <c:v>44.031149999999997</c:v>
                </c:pt>
                <c:pt idx="11997">
                  <c:v>44.035919999999997</c:v>
                </c:pt>
                <c:pt idx="11998">
                  <c:v>44.040680000000002</c:v>
                </c:pt>
                <c:pt idx="11999">
                  <c:v>44.045439999999999</c:v>
                </c:pt>
                <c:pt idx="12000">
                  <c:v>44.05021</c:v>
                </c:pt>
                <c:pt idx="12001">
                  <c:v>44.05498</c:v>
                </c:pt>
                <c:pt idx="12002">
                  <c:v>44.059739999999998</c:v>
                </c:pt>
                <c:pt idx="12003">
                  <c:v>44.064509999999999</c:v>
                </c:pt>
                <c:pt idx="12004">
                  <c:v>44.069270000000003</c:v>
                </c:pt>
                <c:pt idx="12005">
                  <c:v>44.074040000000004</c:v>
                </c:pt>
                <c:pt idx="12006">
                  <c:v>44.078800000000001</c:v>
                </c:pt>
                <c:pt idx="12007">
                  <c:v>44.083570000000002</c:v>
                </c:pt>
                <c:pt idx="12008">
                  <c:v>44.088329999999999</c:v>
                </c:pt>
                <c:pt idx="12009">
                  <c:v>44.0931</c:v>
                </c:pt>
                <c:pt idx="12010">
                  <c:v>44.097860000000004</c:v>
                </c:pt>
                <c:pt idx="12011">
                  <c:v>44.102629999999998</c:v>
                </c:pt>
                <c:pt idx="12012">
                  <c:v>44.107399999999998</c:v>
                </c:pt>
                <c:pt idx="12013">
                  <c:v>44.112159999999996</c:v>
                </c:pt>
                <c:pt idx="12014">
                  <c:v>44.116929999999996</c:v>
                </c:pt>
                <c:pt idx="12015">
                  <c:v>44.121690000000001</c:v>
                </c:pt>
                <c:pt idx="12016">
                  <c:v>44.126449999999998</c:v>
                </c:pt>
                <c:pt idx="12017">
                  <c:v>44.131219999999999</c:v>
                </c:pt>
                <c:pt idx="12018">
                  <c:v>44.13599</c:v>
                </c:pt>
                <c:pt idx="12019">
                  <c:v>44.140749999999997</c:v>
                </c:pt>
                <c:pt idx="12020">
                  <c:v>44.145519999999998</c:v>
                </c:pt>
                <c:pt idx="12021">
                  <c:v>44.150289999999998</c:v>
                </c:pt>
                <c:pt idx="12022">
                  <c:v>44.155050000000003</c:v>
                </c:pt>
                <c:pt idx="12023">
                  <c:v>44.15981</c:v>
                </c:pt>
                <c:pt idx="12024">
                  <c:v>44.164580000000001</c:v>
                </c:pt>
                <c:pt idx="12025">
                  <c:v>44.169350000000001</c:v>
                </c:pt>
                <c:pt idx="12026">
                  <c:v>44.174110000000006</c:v>
                </c:pt>
                <c:pt idx="12027">
                  <c:v>44.178879999999999</c:v>
                </c:pt>
                <c:pt idx="12028">
                  <c:v>44.183640000000004</c:v>
                </c:pt>
                <c:pt idx="12029">
                  <c:v>44.188409999999998</c:v>
                </c:pt>
                <c:pt idx="12030">
                  <c:v>44.193169999999995</c:v>
                </c:pt>
                <c:pt idx="12031">
                  <c:v>44.197939999999996</c:v>
                </c:pt>
                <c:pt idx="12032">
                  <c:v>44.2027</c:v>
                </c:pt>
                <c:pt idx="12033">
                  <c:v>44.207470000000001</c:v>
                </c:pt>
                <c:pt idx="12034">
                  <c:v>44.212240000000001</c:v>
                </c:pt>
                <c:pt idx="12035">
                  <c:v>44.216999999999999</c:v>
                </c:pt>
                <c:pt idx="12036">
                  <c:v>44.221769999999999</c:v>
                </c:pt>
                <c:pt idx="12037">
                  <c:v>44.226529999999997</c:v>
                </c:pt>
                <c:pt idx="12038">
                  <c:v>44.231300000000005</c:v>
                </c:pt>
                <c:pt idx="12039">
                  <c:v>44.236070000000005</c:v>
                </c:pt>
                <c:pt idx="12040">
                  <c:v>44.240830000000003</c:v>
                </c:pt>
                <c:pt idx="12041">
                  <c:v>44.245600000000003</c:v>
                </c:pt>
                <c:pt idx="12042">
                  <c:v>44.250369999999997</c:v>
                </c:pt>
                <c:pt idx="12043">
                  <c:v>44.255129999999994</c:v>
                </c:pt>
                <c:pt idx="12044">
                  <c:v>44.259890000000006</c:v>
                </c:pt>
                <c:pt idx="12045">
                  <c:v>44.264659999999999</c:v>
                </c:pt>
                <c:pt idx="12046">
                  <c:v>44.26943</c:v>
                </c:pt>
                <c:pt idx="12047">
                  <c:v>44.274189999999997</c:v>
                </c:pt>
                <c:pt idx="12048">
                  <c:v>44.278959999999998</c:v>
                </c:pt>
                <c:pt idx="12049">
                  <c:v>44.283729999999998</c:v>
                </c:pt>
                <c:pt idx="12050">
                  <c:v>44.288490000000003</c:v>
                </c:pt>
                <c:pt idx="12051">
                  <c:v>44.293260000000004</c:v>
                </c:pt>
                <c:pt idx="12052">
                  <c:v>44.298020000000001</c:v>
                </c:pt>
                <c:pt idx="12053">
                  <c:v>44.302790000000002</c:v>
                </c:pt>
                <c:pt idx="12054">
                  <c:v>44.307560000000002</c:v>
                </c:pt>
                <c:pt idx="12055">
                  <c:v>44.31232</c:v>
                </c:pt>
                <c:pt idx="12056">
                  <c:v>44.31709</c:v>
                </c:pt>
                <c:pt idx="12057">
                  <c:v>44.321850000000005</c:v>
                </c:pt>
                <c:pt idx="12058">
                  <c:v>44.326619999999998</c:v>
                </c:pt>
                <c:pt idx="12059">
                  <c:v>44.331389999999999</c:v>
                </c:pt>
                <c:pt idx="12060">
                  <c:v>44.336149999999996</c:v>
                </c:pt>
                <c:pt idx="12061">
                  <c:v>44.340919999999997</c:v>
                </c:pt>
                <c:pt idx="12062">
                  <c:v>44.345680000000002</c:v>
                </c:pt>
                <c:pt idx="12063">
                  <c:v>44.350450000000002</c:v>
                </c:pt>
                <c:pt idx="12064">
                  <c:v>44.355220000000003</c:v>
                </c:pt>
                <c:pt idx="12065">
                  <c:v>44.359990000000003</c:v>
                </c:pt>
                <c:pt idx="12066">
                  <c:v>44.364750000000001</c:v>
                </c:pt>
                <c:pt idx="12067">
                  <c:v>44.369520000000001</c:v>
                </c:pt>
                <c:pt idx="12068">
                  <c:v>44.374279999999999</c:v>
                </c:pt>
                <c:pt idx="12069">
                  <c:v>44.379050000000007</c:v>
                </c:pt>
                <c:pt idx="12070">
                  <c:v>44.38382</c:v>
                </c:pt>
                <c:pt idx="12071">
                  <c:v>44.388579999999997</c:v>
                </c:pt>
                <c:pt idx="12072">
                  <c:v>44.393349999999998</c:v>
                </c:pt>
                <c:pt idx="12073">
                  <c:v>44.398109999999996</c:v>
                </c:pt>
                <c:pt idx="12074">
                  <c:v>44.402879999999996</c:v>
                </c:pt>
                <c:pt idx="12075">
                  <c:v>44.407649999999997</c:v>
                </c:pt>
                <c:pt idx="12076">
                  <c:v>44.412420000000004</c:v>
                </c:pt>
                <c:pt idx="12077">
                  <c:v>44.417180000000002</c:v>
                </c:pt>
                <c:pt idx="12078">
                  <c:v>44.421950000000002</c:v>
                </c:pt>
                <c:pt idx="12079">
                  <c:v>44.42671</c:v>
                </c:pt>
                <c:pt idx="12080">
                  <c:v>44.431480000000001</c:v>
                </c:pt>
                <c:pt idx="12081">
                  <c:v>44.436249999999994</c:v>
                </c:pt>
                <c:pt idx="12082">
                  <c:v>44.441010000000006</c:v>
                </c:pt>
                <c:pt idx="12083">
                  <c:v>44.445779999999999</c:v>
                </c:pt>
                <c:pt idx="12084">
                  <c:v>44.45055</c:v>
                </c:pt>
                <c:pt idx="12085">
                  <c:v>44.455309999999997</c:v>
                </c:pt>
                <c:pt idx="12086">
                  <c:v>44.460079999999998</c:v>
                </c:pt>
                <c:pt idx="12087">
                  <c:v>44.464849999999998</c:v>
                </c:pt>
                <c:pt idx="12088">
                  <c:v>44.469610000000003</c:v>
                </c:pt>
                <c:pt idx="12089">
                  <c:v>44.474380000000004</c:v>
                </c:pt>
                <c:pt idx="12090">
                  <c:v>44.479150000000004</c:v>
                </c:pt>
                <c:pt idx="12091">
                  <c:v>44.483910000000002</c:v>
                </c:pt>
                <c:pt idx="12092">
                  <c:v>44.488680000000002</c:v>
                </c:pt>
                <c:pt idx="12093">
                  <c:v>44.493449999999996</c:v>
                </c:pt>
                <c:pt idx="12094">
                  <c:v>44.49821</c:v>
                </c:pt>
                <c:pt idx="12095">
                  <c:v>44.502980000000001</c:v>
                </c:pt>
                <c:pt idx="12096">
                  <c:v>44.507750000000001</c:v>
                </c:pt>
                <c:pt idx="12097">
                  <c:v>44.512509999999999</c:v>
                </c:pt>
                <c:pt idx="12098">
                  <c:v>44.51728</c:v>
                </c:pt>
                <c:pt idx="12099">
                  <c:v>44.52205</c:v>
                </c:pt>
                <c:pt idx="12100">
                  <c:v>44.526820000000001</c:v>
                </c:pt>
                <c:pt idx="12101">
                  <c:v>44.531579999999998</c:v>
                </c:pt>
                <c:pt idx="12102">
                  <c:v>44.536349999999999</c:v>
                </c:pt>
                <c:pt idx="12103">
                  <c:v>44.541119999999999</c:v>
                </c:pt>
                <c:pt idx="12104">
                  <c:v>44.545880000000004</c:v>
                </c:pt>
                <c:pt idx="12105">
                  <c:v>44.550649999999997</c:v>
                </c:pt>
                <c:pt idx="12106">
                  <c:v>44.555409999999995</c:v>
                </c:pt>
                <c:pt idx="12107">
                  <c:v>44.560179999999995</c:v>
                </c:pt>
                <c:pt idx="12108">
                  <c:v>44.564949999999996</c:v>
                </c:pt>
                <c:pt idx="12109">
                  <c:v>44.569719999999997</c:v>
                </c:pt>
                <c:pt idx="12110">
                  <c:v>44.574480000000001</c:v>
                </c:pt>
                <c:pt idx="12111">
                  <c:v>44.579250000000002</c:v>
                </c:pt>
                <c:pt idx="12112">
                  <c:v>44.584020000000002</c:v>
                </c:pt>
                <c:pt idx="12113">
                  <c:v>44.588790000000003</c:v>
                </c:pt>
                <c:pt idx="12114">
                  <c:v>44.59355</c:v>
                </c:pt>
                <c:pt idx="12115">
                  <c:v>44.598319999999994</c:v>
                </c:pt>
                <c:pt idx="12116">
                  <c:v>44.603089999999995</c:v>
                </c:pt>
                <c:pt idx="12117">
                  <c:v>44.607849999999999</c:v>
                </c:pt>
                <c:pt idx="12118">
                  <c:v>44.61262</c:v>
                </c:pt>
                <c:pt idx="12119">
                  <c:v>44.61739</c:v>
                </c:pt>
                <c:pt idx="12120">
                  <c:v>44.622160000000001</c:v>
                </c:pt>
                <c:pt idx="12121">
                  <c:v>44.626919999999998</c:v>
                </c:pt>
                <c:pt idx="12122">
                  <c:v>44.631689999999999</c:v>
                </c:pt>
                <c:pt idx="12123">
                  <c:v>44.63646</c:v>
                </c:pt>
                <c:pt idx="12124">
                  <c:v>44.641220000000004</c:v>
                </c:pt>
                <c:pt idx="12125">
                  <c:v>44.645990000000005</c:v>
                </c:pt>
                <c:pt idx="12126">
                  <c:v>44.650759999999998</c:v>
                </c:pt>
                <c:pt idx="12127">
                  <c:v>44.655519999999996</c:v>
                </c:pt>
                <c:pt idx="12128">
                  <c:v>44.660289999999996</c:v>
                </c:pt>
                <c:pt idx="12129">
                  <c:v>44.665059999999997</c:v>
                </c:pt>
                <c:pt idx="12130">
                  <c:v>44.669829999999997</c:v>
                </c:pt>
                <c:pt idx="12131">
                  <c:v>44.674590000000002</c:v>
                </c:pt>
                <c:pt idx="12132">
                  <c:v>44.679360000000003</c:v>
                </c:pt>
                <c:pt idx="12133">
                  <c:v>44.684130000000003</c:v>
                </c:pt>
                <c:pt idx="12134">
                  <c:v>44.688899999999997</c:v>
                </c:pt>
                <c:pt idx="12135">
                  <c:v>44.693660000000001</c:v>
                </c:pt>
                <c:pt idx="12136">
                  <c:v>44.698429999999995</c:v>
                </c:pt>
                <c:pt idx="12137">
                  <c:v>44.703199999999995</c:v>
                </c:pt>
                <c:pt idx="12138">
                  <c:v>44.707970000000003</c:v>
                </c:pt>
                <c:pt idx="12139">
                  <c:v>44.712730000000001</c:v>
                </c:pt>
                <c:pt idx="12140">
                  <c:v>44.717500000000001</c:v>
                </c:pt>
                <c:pt idx="12141">
                  <c:v>44.722270000000002</c:v>
                </c:pt>
                <c:pt idx="12142">
                  <c:v>44.727040000000002</c:v>
                </c:pt>
                <c:pt idx="12143">
                  <c:v>44.731809999999996</c:v>
                </c:pt>
                <c:pt idx="12144">
                  <c:v>44.73657</c:v>
                </c:pt>
                <c:pt idx="12145">
                  <c:v>44.741340000000001</c:v>
                </c:pt>
                <c:pt idx="12146">
                  <c:v>44.746110000000002</c:v>
                </c:pt>
                <c:pt idx="12147">
                  <c:v>44.750880000000002</c:v>
                </c:pt>
                <c:pt idx="12148">
                  <c:v>44.755650000000003</c:v>
                </c:pt>
                <c:pt idx="12149">
                  <c:v>44.76041</c:v>
                </c:pt>
                <c:pt idx="12150">
                  <c:v>44.765180000000001</c:v>
                </c:pt>
                <c:pt idx="12151">
                  <c:v>44.769950000000001</c:v>
                </c:pt>
                <c:pt idx="12152">
                  <c:v>44.774709999999999</c:v>
                </c:pt>
                <c:pt idx="12153">
                  <c:v>44.779480000000007</c:v>
                </c:pt>
                <c:pt idx="12154">
                  <c:v>44.78425</c:v>
                </c:pt>
                <c:pt idx="12155">
                  <c:v>44.789020000000001</c:v>
                </c:pt>
                <c:pt idx="12156">
                  <c:v>44.793779999999998</c:v>
                </c:pt>
                <c:pt idx="12157">
                  <c:v>44.798549999999999</c:v>
                </c:pt>
                <c:pt idx="12158">
                  <c:v>44.803319999999999</c:v>
                </c:pt>
                <c:pt idx="12159">
                  <c:v>44.80809</c:v>
                </c:pt>
                <c:pt idx="12160">
                  <c:v>44.812860000000001</c:v>
                </c:pt>
                <c:pt idx="12161">
                  <c:v>44.817620000000005</c:v>
                </c:pt>
                <c:pt idx="12162">
                  <c:v>44.822389999999999</c:v>
                </c:pt>
                <c:pt idx="12163">
                  <c:v>44.827159999999999</c:v>
                </c:pt>
                <c:pt idx="12164">
                  <c:v>44.83193</c:v>
                </c:pt>
                <c:pt idx="12165">
                  <c:v>44.8367</c:v>
                </c:pt>
                <c:pt idx="12166">
                  <c:v>44.841459999999998</c:v>
                </c:pt>
                <c:pt idx="12167">
                  <c:v>44.846229999999998</c:v>
                </c:pt>
                <c:pt idx="12168">
                  <c:v>44.850999999999999</c:v>
                </c:pt>
                <c:pt idx="12169">
                  <c:v>44.85577</c:v>
                </c:pt>
                <c:pt idx="12170">
                  <c:v>44.860530000000004</c:v>
                </c:pt>
                <c:pt idx="12171">
                  <c:v>44.865299999999998</c:v>
                </c:pt>
                <c:pt idx="12172">
                  <c:v>44.870069999999998</c:v>
                </c:pt>
                <c:pt idx="12173">
                  <c:v>44.874839999999999</c:v>
                </c:pt>
                <c:pt idx="12174">
                  <c:v>44.87961</c:v>
                </c:pt>
                <c:pt idx="12175">
                  <c:v>44.88438</c:v>
                </c:pt>
                <c:pt idx="12176">
                  <c:v>44.889139999999998</c:v>
                </c:pt>
                <c:pt idx="12177">
                  <c:v>44.893910000000005</c:v>
                </c:pt>
                <c:pt idx="12178">
                  <c:v>44.898680000000006</c:v>
                </c:pt>
                <c:pt idx="12179">
                  <c:v>44.903449999999999</c:v>
                </c:pt>
                <c:pt idx="12180">
                  <c:v>44.90822</c:v>
                </c:pt>
                <c:pt idx="12181">
                  <c:v>44.912990000000001</c:v>
                </c:pt>
                <c:pt idx="12182">
                  <c:v>44.917749999999998</c:v>
                </c:pt>
                <c:pt idx="12183">
                  <c:v>44.922519999999999</c:v>
                </c:pt>
                <c:pt idx="12184">
                  <c:v>44.927289999999999</c:v>
                </c:pt>
                <c:pt idx="12185">
                  <c:v>44.93206</c:v>
                </c:pt>
                <c:pt idx="12186">
                  <c:v>44.93683</c:v>
                </c:pt>
                <c:pt idx="12187">
                  <c:v>44.941600000000001</c:v>
                </c:pt>
                <c:pt idx="12188">
                  <c:v>44.946370000000002</c:v>
                </c:pt>
                <c:pt idx="12189">
                  <c:v>44.951129999999999</c:v>
                </c:pt>
                <c:pt idx="12190">
                  <c:v>44.9559</c:v>
                </c:pt>
                <c:pt idx="12191">
                  <c:v>44.96067</c:v>
                </c:pt>
                <c:pt idx="12192">
                  <c:v>44.965429999999998</c:v>
                </c:pt>
                <c:pt idx="12193">
                  <c:v>44.970209999999994</c:v>
                </c:pt>
                <c:pt idx="12194">
                  <c:v>44.974979999999995</c:v>
                </c:pt>
                <c:pt idx="12195">
                  <c:v>44.97974</c:v>
                </c:pt>
                <c:pt idx="12196">
                  <c:v>44.98451</c:v>
                </c:pt>
                <c:pt idx="12197">
                  <c:v>44.989280000000001</c:v>
                </c:pt>
                <c:pt idx="12198">
                  <c:v>44.994050000000001</c:v>
                </c:pt>
                <c:pt idx="12199">
                  <c:v>44.998820000000002</c:v>
                </c:pt>
                <c:pt idx="12200">
                  <c:v>45.003590000000003</c:v>
                </c:pt>
                <c:pt idx="12201">
                  <c:v>45.00835</c:v>
                </c:pt>
                <c:pt idx="12202">
                  <c:v>45.013119999999994</c:v>
                </c:pt>
                <c:pt idx="12203">
                  <c:v>45.017890000000001</c:v>
                </c:pt>
                <c:pt idx="12204">
                  <c:v>45.022660000000002</c:v>
                </c:pt>
                <c:pt idx="12205">
                  <c:v>45.027430000000003</c:v>
                </c:pt>
                <c:pt idx="12206">
                  <c:v>45.032200000000003</c:v>
                </c:pt>
                <c:pt idx="12207">
                  <c:v>45.036960000000001</c:v>
                </c:pt>
                <c:pt idx="12208">
                  <c:v>45.041730000000001</c:v>
                </c:pt>
                <c:pt idx="12209">
                  <c:v>45.046500000000002</c:v>
                </c:pt>
                <c:pt idx="12210">
                  <c:v>45.051269999999995</c:v>
                </c:pt>
                <c:pt idx="12211">
                  <c:v>45.056039999999996</c:v>
                </c:pt>
                <c:pt idx="12212">
                  <c:v>45.060809999999996</c:v>
                </c:pt>
                <c:pt idx="12213">
                  <c:v>45.065580000000004</c:v>
                </c:pt>
                <c:pt idx="12214">
                  <c:v>45.070350000000005</c:v>
                </c:pt>
                <c:pt idx="12215">
                  <c:v>45.075110000000002</c:v>
                </c:pt>
                <c:pt idx="12216">
                  <c:v>45.079880000000003</c:v>
                </c:pt>
                <c:pt idx="12217">
                  <c:v>45.084649999999996</c:v>
                </c:pt>
                <c:pt idx="12218">
                  <c:v>45.089419999999997</c:v>
                </c:pt>
                <c:pt idx="12219">
                  <c:v>45.094189999999998</c:v>
                </c:pt>
                <c:pt idx="12220">
                  <c:v>45.098959999999998</c:v>
                </c:pt>
                <c:pt idx="12221">
                  <c:v>45.103729999999999</c:v>
                </c:pt>
                <c:pt idx="12222">
                  <c:v>45.108499999999999</c:v>
                </c:pt>
                <c:pt idx="12223">
                  <c:v>45.11327</c:v>
                </c:pt>
                <c:pt idx="12224">
                  <c:v>45.118030000000005</c:v>
                </c:pt>
                <c:pt idx="12225">
                  <c:v>45.122799999999998</c:v>
                </c:pt>
                <c:pt idx="12226">
                  <c:v>45.127569999999999</c:v>
                </c:pt>
                <c:pt idx="12227">
                  <c:v>45.132339999999999</c:v>
                </c:pt>
                <c:pt idx="12228">
                  <c:v>45.13711</c:v>
                </c:pt>
                <c:pt idx="12229">
                  <c:v>45.14188</c:v>
                </c:pt>
                <c:pt idx="12230">
                  <c:v>45.146650000000001</c:v>
                </c:pt>
                <c:pt idx="12231">
                  <c:v>45.151419999999995</c:v>
                </c:pt>
                <c:pt idx="12232">
                  <c:v>45.156179999999999</c:v>
                </c:pt>
                <c:pt idx="12233">
                  <c:v>45.16095</c:v>
                </c:pt>
                <c:pt idx="12234">
                  <c:v>45.165730000000003</c:v>
                </c:pt>
                <c:pt idx="12235">
                  <c:v>45.170490000000001</c:v>
                </c:pt>
                <c:pt idx="12236">
                  <c:v>45.175260000000002</c:v>
                </c:pt>
                <c:pt idx="12237">
                  <c:v>45.180030000000002</c:v>
                </c:pt>
                <c:pt idx="12238">
                  <c:v>45.184799999999996</c:v>
                </c:pt>
                <c:pt idx="12239">
                  <c:v>45.189569999999996</c:v>
                </c:pt>
                <c:pt idx="12240">
                  <c:v>45.194339999999997</c:v>
                </c:pt>
                <c:pt idx="12241">
                  <c:v>45.199109999999997</c:v>
                </c:pt>
                <c:pt idx="12242">
                  <c:v>45.203880000000005</c:v>
                </c:pt>
                <c:pt idx="12243">
                  <c:v>45.208640000000003</c:v>
                </c:pt>
                <c:pt idx="12244">
                  <c:v>45.213419999999999</c:v>
                </c:pt>
                <c:pt idx="12245">
                  <c:v>45.218179999999997</c:v>
                </c:pt>
                <c:pt idx="12246">
                  <c:v>45.222949999999997</c:v>
                </c:pt>
                <c:pt idx="12247">
                  <c:v>45.227719999999998</c:v>
                </c:pt>
                <c:pt idx="12248">
                  <c:v>45.232489999999999</c:v>
                </c:pt>
                <c:pt idx="12249">
                  <c:v>45.237259999999999</c:v>
                </c:pt>
                <c:pt idx="12250">
                  <c:v>45.24203</c:v>
                </c:pt>
                <c:pt idx="12251">
                  <c:v>45.246799999999993</c:v>
                </c:pt>
                <c:pt idx="12252">
                  <c:v>45.251570000000001</c:v>
                </c:pt>
                <c:pt idx="12253">
                  <c:v>45.256340000000002</c:v>
                </c:pt>
                <c:pt idx="12254">
                  <c:v>45.261110000000002</c:v>
                </c:pt>
                <c:pt idx="12255">
                  <c:v>45.265880000000003</c:v>
                </c:pt>
                <c:pt idx="12256">
                  <c:v>45.270650000000003</c:v>
                </c:pt>
                <c:pt idx="12257">
                  <c:v>45.275419999999997</c:v>
                </c:pt>
                <c:pt idx="12258">
                  <c:v>45.280180000000001</c:v>
                </c:pt>
                <c:pt idx="12259">
                  <c:v>45.284959999999998</c:v>
                </c:pt>
                <c:pt idx="12260">
                  <c:v>45.289729999999999</c:v>
                </c:pt>
                <c:pt idx="12261">
                  <c:v>45.294490000000003</c:v>
                </c:pt>
                <c:pt idx="12262">
                  <c:v>45.29927</c:v>
                </c:pt>
                <c:pt idx="12263">
                  <c:v>45.304030000000004</c:v>
                </c:pt>
                <c:pt idx="12264">
                  <c:v>45.308800000000005</c:v>
                </c:pt>
                <c:pt idx="12265">
                  <c:v>45.313569999999999</c:v>
                </c:pt>
                <c:pt idx="12266">
                  <c:v>45.318339999999999</c:v>
                </c:pt>
                <c:pt idx="12267">
                  <c:v>45.32311</c:v>
                </c:pt>
                <c:pt idx="12268">
                  <c:v>45.32788</c:v>
                </c:pt>
                <c:pt idx="12269">
                  <c:v>45.332650000000001</c:v>
                </c:pt>
                <c:pt idx="12270">
                  <c:v>45.337420000000002</c:v>
                </c:pt>
                <c:pt idx="12271">
                  <c:v>45.342189999999995</c:v>
                </c:pt>
                <c:pt idx="12272">
                  <c:v>45.346959999999996</c:v>
                </c:pt>
                <c:pt idx="12273">
                  <c:v>45.351729999999996</c:v>
                </c:pt>
                <c:pt idx="12274">
                  <c:v>45.356500000000004</c:v>
                </c:pt>
                <c:pt idx="12275">
                  <c:v>45.361270000000005</c:v>
                </c:pt>
                <c:pt idx="12276">
                  <c:v>45.366040000000005</c:v>
                </c:pt>
                <c:pt idx="12277">
                  <c:v>45.370809999999999</c:v>
                </c:pt>
                <c:pt idx="12278">
                  <c:v>45.375579999999999</c:v>
                </c:pt>
                <c:pt idx="12279">
                  <c:v>45.38035</c:v>
                </c:pt>
                <c:pt idx="12280">
                  <c:v>45.385120000000001</c:v>
                </c:pt>
                <c:pt idx="12281">
                  <c:v>45.389890000000001</c:v>
                </c:pt>
                <c:pt idx="12282">
                  <c:v>45.394660000000002</c:v>
                </c:pt>
                <c:pt idx="12283">
                  <c:v>45.399429999999995</c:v>
                </c:pt>
                <c:pt idx="12284">
                  <c:v>45.404199999999996</c:v>
                </c:pt>
                <c:pt idx="12285">
                  <c:v>45.408969999999997</c:v>
                </c:pt>
                <c:pt idx="12286">
                  <c:v>45.413740000000004</c:v>
                </c:pt>
                <c:pt idx="12287">
                  <c:v>45.418510000000005</c:v>
                </c:pt>
                <c:pt idx="12288">
                  <c:v>45.423280000000005</c:v>
                </c:pt>
                <c:pt idx="12289">
                  <c:v>45.428049999999999</c:v>
                </c:pt>
                <c:pt idx="12290">
                  <c:v>45.43282</c:v>
                </c:pt>
                <c:pt idx="12291">
                  <c:v>45.43759</c:v>
                </c:pt>
                <c:pt idx="12292">
                  <c:v>45.442360000000001</c:v>
                </c:pt>
                <c:pt idx="12293">
                  <c:v>45.447130000000001</c:v>
                </c:pt>
                <c:pt idx="12294">
                  <c:v>45.451900000000002</c:v>
                </c:pt>
                <c:pt idx="12295">
                  <c:v>45.456669999999995</c:v>
                </c:pt>
                <c:pt idx="12296">
                  <c:v>45.461439999999996</c:v>
                </c:pt>
                <c:pt idx="12297">
                  <c:v>45.466209999999997</c:v>
                </c:pt>
                <c:pt idx="12298">
                  <c:v>45.470980000000004</c:v>
                </c:pt>
                <c:pt idx="12299">
                  <c:v>45.475750000000005</c:v>
                </c:pt>
                <c:pt idx="12300">
                  <c:v>45.480520000000006</c:v>
                </c:pt>
                <c:pt idx="12301">
                  <c:v>45.485289999999999</c:v>
                </c:pt>
                <c:pt idx="12302">
                  <c:v>45.49006</c:v>
                </c:pt>
                <c:pt idx="12303">
                  <c:v>45.49483</c:v>
                </c:pt>
                <c:pt idx="12304">
                  <c:v>45.499600000000001</c:v>
                </c:pt>
                <c:pt idx="12305">
                  <c:v>45.504370000000002</c:v>
                </c:pt>
                <c:pt idx="12306">
                  <c:v>45.509139999999995</c:v>
                </c:pt>
                <c:pt idx="12307">
                  <c:v>45.513909999999996</c:v>
                </c:pt>
                <c:pt idx="12308">
                  <c:v>45.518679999999996</c:v>
                </c:pt>
                <c:pt idx="12309">
                  <c:v>45.523449999999997</c:v>
                </c:pt>
                <c:pt idx="12310">
                  <c:v>45.528220000000005</c:v>
                </c:pt>
                <c:pt idx="12311">
                  <c:v>45.532990000000005</c:v>
                </c:pt>
                <c:pt idx="12312">
                  <c:v>45.537759999999999</c:v>
                </c:pt>
                <c:pt idx="12313">
                  <c:v>45.542529999999999</c:v>
                </c:pt>
                <c:pt idx="12314">
                  <c:v>45.5473</c:v>
                </c:pt>
                <c:pt idx="12315">
                  <c:v>45.552070000000001</c:v>
                </c:pt>
                <c:pt idx="12316">
                  <c:v>45.556840000000001</c:v>
                </c:pt>
                <c:pt idx="12317">
                  <c:v>45.561610000000002</c:v>
                </c:pt>
                <c:pt idx="12318">
                  <c:v>45.566379999999995</c:v>
                </c:pt>
                <c:pt idx="12319">
                  <c:v>45.571149999999996</c:v>
                </c:pt>
                <c:pt idx="12320">
                  <c:v>45.575919999999996</c:v>
                </c:pt>
                <c:pt idx="12321">
                  <c:v>45.580689999999997</c:v>
                </c:pt>
                <c:pt idx="12322">
                  <c:v>45.585460000000005</c:v>
                </c:pt>
                <c:pt idx="12323">
                  <c:v>45.590230000000005</c:v>
                </c:pt>
                <c:pt idx="12324">
                  <c:v>45.595009999999995</c:v>
                </c:pt>
                <c:pt idx="12325">
                  <c:v>45.599769999999999</c:v>
                </c:pt>
                <c:pt idx="12326">
                  <c:v>45.604550000000003</c:v>
                </c:pt>
                <c:pt idx="12327">
                  <c:v>45.609320000000004</c:v>
                </c:pt>
                <c:pt idx="12328">
                  <c:v>45.614090000000004</c:v>
                </c:pt>
                <c:pt idx="12329">
                  <c:v>45.618859999999998</c:v>
                </c:pt>
                <c:pt idx="12330">
                  <c:v>45.623629999999999</c:v>
                </c:pt>
                <c:pt idx="12331">
                  <c:v>45.628399999999999</c:v>
                </c:pt>
                <c:pt idx="12332">
                  <c:v>45.63317</c:v>
                </c:pt>
                <c:pt idx="12333">
                  <c:v>45.63794</c:v>
                </c:pt>
                <c:pt idx="12334">
                  <c:v>45.642710000000001</c:v>
                </c:pt>
                <c:pt idx="12335">
                  <c:v>45.647479999999995</c:v>
                </c:pt>
                <c:pt idx="12336">
                  <c:v>45.652249999999995</c:v>
                </c:pt>
                <c:pt idx="12337">
                  <c:v>45.657020000000003</c:v>
                </c:pt>
                <c:pt idx="12338">
                  <c:v>45.661790000000003</c:v>
                </c:pt>
                <c:pt idx="12339">
                  <c:v>45.666560000000004</c:v>
                </c:pt>
                <c:pt idx="12340">
                  <c:v>45.671340000000001</c:v>
                </c:pt>
                <c:pt idx="12341">
                  <c:v>45.676099999999998</c:v>
                </c:pt>
                <c:pt idx="12342">
                  <c:v>45.680880000000002</c:v>
                </c:pt>
                <c:pt idx="12343">
                  <c:v>45.685650000000003</c:v>
                </c:pt>
                <c:pt idx="12344">
                  <c:v>45.690420000000003</c:v>
                </c:pt>
                <c:pt idx="12345">
                  <c:v>45.695189999999997</c:v>
                </c:pt>
                <c:pt idx="12346">
                  <c:v>45.699959999999997</c:v>
                </c:pt>
                <c:pt idx="12347">
                  <c:v>45.704729999999998</c:v>
                </c:pt>
                <c:pt idx="12348">
                  <c:v>45.709499999999998</c:v>
                </c:pt>
                <c:pt idx="12349">
                  <c:v>45.714269999999999</c:v>
                </c:pt>
                <c:pt idx="12350">
                  <c:v>45.71904</c:v>
                </c:pt>
                <c:pt idx="12351">
                  <c:v>45.723809999999993</c:v>
                </c:pt>
                <c:pt idx="12352">
                  <c:v>45.728589999999997</c:v>
                </c:pt>
                <c:pt idx="12353">
                  <c:v>45.733350000000002</c:v>
                </c:pt>
                <c:pt idx="12354">
                  <c:v>45.738130000000005</c:v>
                </c:pt>
                <c:pt idx="12355">
                  <c:v>45.742900000000006</c:v>
                </c:pt>
                <c:pt idx="12356">
                  <c:v>45.747669999999999</c:v>
                </c:pt>
                <c:pt idx="12357">
                  <c:v>45.75244</c:v>
                </c:pt>
                <c:pt idx="12358">
                  <c:v>45.757210000000001</c:v>
                </c:pt>
                <c:pt idx="12359">
                  <c:v>45.761980000000001</c:v>
                </c:pt>
                <c:pt idx="12360">
                  <c:v>45.766750000000002</c:v>
                </c:pt>
                <c:pt idx="12361">
                  <c:v>45.771520000000002</c:v>
                </c:pt>
                <c:pt idx="12362">
                  <c:v>45.776299999999999</c:v>
                </c:pt>
                <c:pt idx="12363">
                  <c:v>45.78107</c:v>
                </c:pt>
                <c:pt idx="12364">
                  <c:v>45.78584</c:v>
                </c:pt>
                <c:pt idx="12365">
                  <c:v>45.790610000000001</c:v>
                </c:pt>
                <c:pt idx="12366">
                  <c:v>45.795379999999994</c:v>
                </c:pt>
                <c:pt idx="12367">
                  <c:v>45.800149999999995</c:v>
                </c:pt>
                <c:pt idx="12368">
                  <c:v>45.804919999999996</c:v>
                </c:pt>
                <c:pt idx="12369">
                  <c:v>45.809690000000003</c:v>
                </c:pt>
                <c:pt idx="12370">
                  <c:v>45.81447</c:v>
                </c:pt>
                <c:pt idx="12371">
                  <c:v>45.819240000000001</c:v>
                </c:pt>
                <c:pt idx="12372">
                  <c:v>45.824010000000001</c:v>
                </c:pt>
                <c:pt idx="12373">
                  <c:v>45.828780000000002</c:v>
                </c:pt>
                <c:pt idx="12374">
                  <c:v>45.833550000000002</c:v>
                </c:pt>
                <c:pt idx="12375">
                  <c:v>45.838320000000003</c:v>
                </c:pt>
                <c:pt idx="12376">
                  <c:v>45.843090000000004</c:v>
                </c:pt>
                <c:pt idx="12377">
                  <c:v>45.847859999999997</c:v>
                </c:pt>
                <c:pt idx="12378">
                  <c:v>45.852640000000001</c:v>
                </c:pt>
                <c:pt idx="12379">
                  <c:v>45.857410000000002</c:v>
                </c:pt>
                <c:pt idx="12380">
                  <c:v>45.862180000000002</c:v>
                </c:pt>
                <c:pt idx="12381">
                  <c:v>45.866949999999996</c:v>
                </c:pt>
                <c:pt idx="12382">
                  <c:v>45.871719999999996</c:v>
                </c:pt>
                <c:pt idx="12383">
                  <c:v>45.876489999999997</c:v>
                </c:pt>
                <c:pt idx="12384">
                  <c:v>45.881259999999997</c:v>
                </c:pt>
                <c:pt idx="12385">
                  <c:v>45.886040000000001</c:v>
                </c:pt>
                <c:pt idx="12386">
                  <c:v>45.890809999999995</c:v>
                </c:pt>
                <c:pt idx="12387">
                  <c:v>45.895579999999995</c:v>
                </c:pt>
                <c:pt idx="12388">
                  <c:v>45.900349999999996</c:v>
                </c:pt>
                <c:pt idx="12389">
                  <c:v>45.905120000000004</c:v>
                </c:pt>
                <c:pt idx="12390">
                  <c:v>45.909890000000004</c:v>
                </c:pt>
                <c:pt idx="12391">
                  <c:v>45.914660000000005</c:v>
                </c:pt>
                <c:pt idx="12392">
                  <c:v>45.919440000000002</c:v>
                </c:pt>
                <c:pt idx="12393">
                  <c:v>45.924210000000002</c:v>
                </c:pt>
                <c:pt idx="12394">
                  <c:v>45.928980000000003</c:v>
                </c:pt>
                <c:pt idx="12395">
                  <c:v>45.933750000000003</c:v>
                </c:pt>
                <c:pt idx="12396">
                  <c:v>45.938519999999997</c:v>
                </c:pt>
                <c:pt idx="12397">
                  <c:v>45.943289999999998</c:v>
                </c:pt>
                <c:pt idx="12398">
                  <c:v>45.948070000000001</c:v>
                </c:pt>
                <c:pt idx="12399">
                  <c:v>45.952840000000002</c:v>
                </c:pt>
                <c:pt idx="12400">
                  <c:v>45.957610000000003</c:v>
                </c:pt>
                <c:pt idx="12401">
                  <c:v>45.962379999999996</c:v>
                </c:pt>
                <c:pt idx="12402">
                  <c:v>45.967149999999997</c:v>
                </c:pt>
                <c:pt idx="12403">
                  <c:v>45.971919999999997</c:v>
                </c:pt>
                <c:pt idx="12404">
                  <c:v>45.976689999999998</c:v>
                </c:pt>
                <c:pt idx="12405">
                  <c:v>45.981470000000002</c:v>
                </c:pt>
                <c:pt idx="12406">
                  <c:v>45.986239999999995</c:v>
                </c:pt>
                <c:pt idx="12407">
                  <c:v>45.991009999999996</c:v>
                </c:pt>
                <c:pt idx="12408">
                  <c:v>45.995780000000003</c:v>
                </c:pt>
                <c:pt idx="12409">
                  <c:v>46.00056</c:v>
                </c:pt>
                <c:pt idx="12410">
                  <c:v>46.005329999999994</c:v>
                </c:pt>
                <c:pt idx="12411">
                  <c:v>46.010100000000001</c:v>
                </c:pt>
                <c:pt idx="12412">
                  <c:v>46.014870000000002</c:v>
                </c:pt>
                <c:pt idx="12413">
                  <c:v>46.019640000000003</c:v>
                </c:pt>
                <c:pt idx="12414">
                  <c:v>46.024420000000006</c:v>
                </c:pt>
                <c:pt idx="12415">
                  <c:v>46.02919</c:v>
                </c:pt>
                <c:pt idx="12416">
                  <c:v>46.03396</c:v>
                </c:pt>
                <c:pt idx="12417">
                  <c:v>46.038730000000001</c:v>
                </c:pt>
                <c:pt idx="12418">
                  <c:v>46.043500000000002</c:v>
                </c:pt>
                <c:pt idx="12419">
                  <c:v>46.048270000000002</c:v>
                </c:pt>
                <c:pt idx="12420">
                  <c:v>46.053040000000003</c:v>
                </c:pt>
                <c:pt idx="12421">
                  <c:v>46.05782</c:v>
                </c:pt>
                <c:pt idx="12422">
                  <c:v>46.06259</c:v>
                </c:pt>
                <c:pt idx="12423">
                  <c:v>46.067360000000001</c:v>
                </c:pt>
                <c:pt idx="12424">
                  <c:v>46.072130000000001</c:v>
                </c:pt>
                <c:pt idx="12425">
                  <c:v>46.076899999999995</c:v>
                </c:pt>
                <c:pt idx="12426">
                  <c:v>46.081679999999999</c:v>
                </c:pt>
                <c:pt idx="12427">
                  <c:v>46.086449999999999</c:v>
                </c:pt>
                <c:pt idx="12428">
                  <c:v>46.09122</c:v>
                </c:pt>
                <c:pt idx="12429">
                  <c:v>46.09599</c:v>
                </c:pt>
                <c:pt idx="12430">
                  <c:v>46.100769999999997</c:v>
                </c:pt>
                <c:pt idx="12431">
                  <c:v>46.105539999999998</c:v>
                </c:pt>
                <c:pt idx="12432">
                  <c:v>46.110309999999998</c:v>
                </c:pt>
                <c:pt idx="12433">
                  <c:v>46.115089999999995</c:v>
                </c:pt>
                <c:pt idx="12434">
                  <c:v>46.119859999999996</c:v>
                </c:pt>
                <c:pt idx="12435">
                  <c:v>46.124629999999996</c:v>
                </c:pt>
                <c:pt idx="12436">
                  <c:v>46.129400000000004</c:v>
                </c:pt>
                <c:pt idx="12437">
                  <c:v>46.134170000000005</c:v>
                </c:pt>
                <c:pt idx="12438">
                  <c:v>46.138950000000001</c:v>
                </c:pt>
                <c:pt idx="12439">
                  <c:v>46.143720000000002</c:v>
                </c:pt>
                <c:pt idx="12440">
                  <c:v>46.148490000000002</c:v>
                </c:pt>
                <c:pt idx="12441">
                  <c:v>46.153260000000003</c:v>
                </c:pt>
                <c:pt idx="12442">
                  <c:v>46.158030000000004</c:v>
                </c:pt>
                <c:pt idx="12443">
                  <c:v>46.16281</c:v>
                </c:pt>
                <c:pt idx="12444">
                  <c:v>46.167580000000001</c:v>
                </c:pt>
                <c:pt idx="12445">
                  <c:v>46.172350000000002</c:v>
                </c:pt>
                <c:pt idx="12446">
                  <c:v>46.177120000000002</c:v>
                </c:pt>
                <c:pt idx="12447">
                  <c:v>46.181890000000003</c:v>
                </c:pt>
                <c:pt idx="12448">
                  <c:v>46.186669999999999</c:v>
                </c:pt>
                <c:pt idx="12449">
                  <c:v>46.19144</c:v>
                </c:pt>
                <c:pt idx="12450">
                  <c:v>46.196210000000001</c:v>
                </c:pt>
                <c:pt idx="12451">
                  <c:v>46.200989999999997</c:v>
                </c:pt>
                <c:pt idx="12452">
                  <c:v>46.205759999999998</c:v>
                </c:pt>
                <c:pt idx="12453">
                  <c:v>46.210529999999999</c:v>
                </c:pt>
                <c:pt idx="12454">
                  <c:v>46.215299999999999</c:v>
                </c:pt>
                <c:pt idx="12455">
                  <c:v>46.220079999999996</c:v>
                </c:pt>
                <c:pt idx="12456">
                  <c:v>46.224849999999996</c:v>
                </c:pt>
                <c:pt idx="12457">
                  <c:v>46.229619999999997</c:v>
                </c:pt>
                <c:pt idx="12458">
                  <c:v>46.234400000000001</c:v>
                </c:pt>
                <c:pt idx="12459">
                  <c:v>46.239170000000001</c:v>
                </c:pt>
                <c:pt idx="12460">
                  <c:v>46.243939999999995</c:v>
                </c:pt>
                <c:pt idx="12461">
                  <c:v>46.248709999999996</c:v>
                </c:pt>
                <c:pt idx="12462">
                  <c:v>46.253479999999996</c:v>
                </c:pt>
                <c:pt idx="12463">
                  <c:v>46.25826</c:v>
                </c:pt>
                <c:pt idx="12464">
                  <c:v>46.263029999999993</c:v>
                </c:pt>
                <c:pt idx="12465">
                  <c:v>46.267800000000001</c:v>
                </c:pt>
                <c:pt idx="12466">
                  <c:v>46.272579999999998</c:v>
                </c:pt>
                <c:pt idx="12467">
                  <c:v>46.277349999999998</c:v>
                </c:pt>
                <c:pt idx="12468">
                  <c:v>46.282120000000006</c:v>
                </c:pt>
                <c:pt idx="12469">
                  <c:v>46.28689</c:v>
                </c:pt>
                <c:pt idx="12470">
                  <c:v>46.29166</c:v>
                </c:pt>
                <c:pt idx="12471">
                  <c:v>46.296440000000004</c:v>
                </c:pt>
                <c:pt idx="12472">
                  <c:v>46.301210000000005</c:v>
                </c:pt>
                <c:pt idx="12473">
                  <c:v>46.305979999999998</c:v>
                </c:pt>
                <c:pt idx="12474">
                  <c:v>46.310760000000002</c:v>
                </c:pt>
                <c:pt idx="12475">
                  <c:v>46.315530000000003</c:v>
                </c:pt>
                <c:pt idx="12476">
                  <c:v>46.320300000000003</c:v>
                </c:pt>
                <c:pt idx="12477">
                  <c:v>46.32508</c:v>
                </c:pt>
                <c:pt idx="12478">
                  <c:v>46.32985</c:v>
                </c:pt>
                <c:pt idx="12479">
                  <c:v>46.334620000000001</c:v>
                </c:pt>
                <c:pt idx="12480">
                  <c:v>46.339400000000005</c:v>
                </c:pt>
                <c:pt idx="12481">
                  <c:v>46.344169999999998</c:v>
                </c:pt>
                <c:pt idx="12482">
                  <c:v>46.348939999999999</c:v>
                </c:pt>
                <c:pt idx="12483">
                  <c:v>46.35371</c:v>
                </c:pt>
                <c:pt idx="12484">
                  <c:v>46.35848</c:v>
                </c:pt>
                <c:pt idx="12485">
                  <c:v>46.363260000000004</c:v>
                </c:pt>
                <c:pt idx="12486">
                  <c:v>46.368029999999997</c:v>
                </c:pt>
                <c:pt idx="12487">
                  <c:v>46.372799999999998</c:v>
                </c:pt>
                <c:pt idx="12488">
                  <c:v>46.377580000000002</c:v>
                </c:pt>
                <c:pt idx="12489">
                  <c:v>46.382350000000002</c:v>
                </c:pt>
                <c:pt idx="12490">
                  <c:v>46.387119999999996</c:v>
                </c:pt>
                <c:pt idx="12491">
                  <c:v>46.3919</c:v>
                </c:pt>
                <c:pt idx="12492">
                  <c:v>46.39667</c:v>
                </c:pt>
                <c:pt idx="12493">
                  <c:v>46.401440000000001</c:v>
                </c:pt>
                <c:pt idx="12494">
                  <c:v>46.406219999999998</c:v>
                </c:pt>
                <c:pt idx="12495">
                  <c:v>46.410989999999998</c:v>
                </c:pt>
                <c:pt idx="12496">
                  <c:v>46.415759999999999</c:v>
                </c:pt>
                <c:pt idx="12497">
                  <c:v>46.420540000000003</c:v>
                </c:pt>
                <c:pt idx="12498">
                  <c:v>46.425309999999996</c:v>
                </c:pt>
                <c:pt idx="12499">
                  <c:v>46.430079999999997</c:v>
                </c:pt>
                <c:pt idx="12500">
                  <c:v>46.43486</c:v>
                </c:pt>
                <c:pt idx="12501">
                  <c:v>46.439630000000001</c:v>
                </c:pt>
                <c:pt idx="12502">
                  <c:v>46.444399999999995</c:v>
                </c:pt>
                <c:pt idx="12503">
                  <c:v>46.449179999999998</c:v>
                </c:pt>
                <c:pt idx="12504">
                  <c:v>46.453949999999999</c:v>
                </c:pt>
                <c:pt idx="12505">
                  <c:v>46.45872</c:v>
                </c:pt>
                <c:pt idx="12506">
                  <c:v>46.463499999999996</c:v>
                </c:pt>
                <c:pt idx="12507">
                  <c:v>46.468269999999997</c:v>
                </c:pt>
                <c:pt idx="12508">
                  <c:v>46.473039999999997</c:v>
                </c:pt>
                <c:pt idx="12509">
                  <c:v>46.477820000000001</c:v>
                </c:pt>
                <c:pt idx="12510">
                  <c:v>46.482589999999995</c:v>
                </c:pt>
                <c:pt idx="12511">
                  <c:v>46.487359999999995</c:v>
                </c:pt>
                <c:pt idx="12512">
                  <c:v>46.492139999999999</c:v>
                </c:pt>
                <c:pt idx="12513">
                  <c:v>46.49691</c:v>
                </c:pt>
                <c:pt idx="12514">
                  <c:v>46.501679999999993</c:v>
                </c:pt>
                <c:pt idx="12515">
                  <c:v>46.506459999999997</c:v>
                </c:pt>
                <c:pt idx="12516">
                  <c:v>46.511229999999998</c:v>
                </c:pt>
                <c:pt idx="12517">
                  <c:v>46.516000000000005</c:v>
                </c:pt>
                <c:pt idx="12518">
                  <c:v>46.520779999999995</c:v>
                </c:pt>
                <c:pt idx="12519">
                  <c:v>46.525549999999996</c:v>
                </c:pt>
                <c:pt idx="12520">
                  <c:v>46.530320000000003</c:v>
                </c:pt>
                <c:pt idx="12521">
                  <c:v>46.5351</c:v>
                </c:pt>
                <c:pt idx="12522">
                  <c:v>46.539870000000001</c:v>
                </c:pt>
                <c:pt idx="12523">
                  <c:v>46.544640000000001</c:v>
                </c:pt>
                <c:pt idx="12524">
                  <c:v>46.549419999999998</c:v>
                </c:pt>
                <c:pt idx="12525">
                  <c:v>46.554190000000006</c:v>
                </c:pt>
                <c:pt idx="12526">
                  <c:v>46.558960000000006</c:v>
                </c:pt>
                <c:pt idx="12527">
                  <c:v>46.563740000000003</c:v>
                </c:pt>
                <c:pt idx="12528">
                  <c:v>46.568510000000003</c:v>
                </c:pt>
                <c:pt idx="12529">
                  <c:v>46.57329</c:v>
                </c:pt>
                <c:pt idx="12530">
                  <c:v>46.578060000000001</c:v>
                </c:pt>
                <c:pt idx="12531">
                  <c:v>46.582830000000001</c:v>
                </c:pt>
                <c:pt idx="12532">
                  <c:v>46.587609999999998</c:v>
                </c:pt>
                <c:pt idx="12533">
                  <c:v>46.592380000000006</c:v>
                </c:pt>
                <c:pt idx="12534">
                  <c:v>46.597159999999995</c:v>
                </c:pt>
                <c:pt idx="12535">
                  <c:v>46.601930000000003</c:v>
                </c:pt>
                <c:pt idx="12536">
                  <c:v>46.606700000000004</c:v>
                </c:pt>
                <c:pt idx="12537">
                  <c:v>46.61148</c:v>
                </c:pt>
                <c:pt idx="12538">
                  <c:v>46.616250000000001</c:v>
                </c:pt>
                <c:pt idx="12539">
                  <c:v>46.621020000000001</c:v>
                </c:pt>
                <c:pt idx="12540">
                  <c:v>46.625800000000005</c:v>
                </c:pt>
                <c:pt idx="12541">
                  <c:v>46.630570000000006</c:v>
                </c:pt>
                <c:pt idx="12542">
                  <c:v>46.635339999999999</c:v>
                </c:pt>
                <c:pt idx="12543">
                  <c:v>46.640120000000003</c:v>
                </c:pt>
                <c:pt idx="12544">
                  <c:v>46.644890000000004</c:v>
                </c:pt>
                <c:pt idx="12545">
                  <c:v>46.64967</c:v>
                </c:pt>
                <c:pt idx="12546">
                  <c:v>46.654440000000001</c:v>
                </c:pt>
                <c:pt idx="12547">
                  <c:v>46.659220000000005</c:v>
                </c:pt>
                <c:pt idx="12548">
                  <c:v>46.663990000000005</c:v>
                </c:pt>
                <c:pt idx="12549">
                  <c:v>46.668759999999999</c:v>
                </c:pt>
                <c:pt idx="12550">
                  <c:v>46.673540000000003</c:v>
                </c:pt>
                <c:pt idx="12551">
                  <c:v>46.678310000000003</c:v>
                </c:pt>
                <c:pt idx="12552">
                  <c:v>46.683080000000004</c:v>
                </c:pt>
                <c:pt idx="12553">
                  <c:v>46.687860000000001</c:v>
                </c:pt>
                <c:pt idx="12554">
                  <c:v>46.692630000000001</c:v>
                </c:pt>
                <c:pt idx="12555">
                  <c:v>46.697410000000005</c:v>
                </c:pt>
                <c:pt idx="12556">
                  <c:v>46.702180000000006</c:v>
                </c:pt>
                <c:pt idx="12557">
                  <c:v>46.706960000000002</c:v>
                </c:pt>
                <c:pt idx="12558">
                  <c:v>46.711730000000003</c:v>
                </c:pt>
                <c:pt idx="12559">
                  <c:v>46.716500000000003</c:v>
                </c:pt>
                <c:pt idx="12560">
                  <c:v>46.72128</c:v>
                </c:pt>
                <c:pt idx="12561">
                  <c:v>46.726050000000001</c:v>
                </c:pt>
                <c:pt idx="12562">
                  <c:v>46.730829999999997</c:v>
                </c:pt>
                <c:pt idx="12563">
                  <c:v>46.735600000000005</c:v>
                </c:pt>
                <c:pt idx="12564">
                  <c:v>46.740379999999995</c:v>
                </c:pt>
                <c:pt idx="12565">
                  <c:v>46.745150000000002</c:v>
                </c:pt>
                <c:pt idx="12566">
                  <c:v>46.749920000000003</c:v>
                </c:pt>
                <c:pt idx="12567">
                  <c:v>46.7547</c:v>
                </c:pt>
                <c:pt idx="12568">
                  <c:v>46.75947</c:v>
                </c:pt>
                <c:pt idx="12569">
                  <c:v>46.764249999999997</c:v>
                </c:pt>
                <c:pt idx="12570">
                  <c:v>46.769020000000005</c:v>
                </c:pt>
                <c:pt idx="12571">
                  <c:v>46.773799999999994</c:v>
                </c:pt>
                <c:pt idx="12572">
                  <c:v>46.778570000000002</c:v>
                </c:pt>
                <c:pt idx="12573">
                  <c:v>46.783340000000003</c:v>
                </c:pt>
                <c:pt idx="12574">
                  <c:v>46.788119999999999</c:v>
                </c:pt>
                <c:pt idx="12575">
                  <c:v>46.79289</c:v>
                </c:pt>
                <c:pt idx="12576">
                  <c:v>46.797669999999997</c:v>
                </c:pt>
                <c:pt idx="12577">
                  <c:v>46.802440000000004</c:v>
                </c:pt>
                <c:pt idx="12578">
                  <c:v>46.807210000000005</c:v>
                </c:pt>
                <c:pt idx="12579">
                  <c:v>46.811989999999994</c:v>
                </c:pt>
                <c:pt idx="12580">
                  <c:v>46.816760000000002</c:v>
                </c:pt>
                <c:pt idx="12581">
                  <c:v>46.821539999999999</c:v>
                </c:pt>
                <c:pt idx="12582">
                  <c:v>46.826309999999999</c:v>
                </c:pt>
                <c:pt idx="12583">
                  <c:v>46.831089999999996</c:v>
                </c:pt>
                <c:pt idx="12584">
                  <c:v>46.835859999999997</c:v>
                </c:pt>
                <c:pt idx="12585">
                  <c:v>46.840630000000004</c:v>
                </c:pt>
                <c:pt idx="12586">
                  <c:v>46.845409999999994</c:v>
                </c:pt>
                <c:pt idx="12587">
                  <c:v>46.850189999999998</c:v>
                </c:pt>
                <c:pt idx="12588">
                  <c:v>46.854959999999998</c:v>
                </c:pt>
                <c:pt idx="12589">
                  <c:v>46.859729999999999</c:v>
                </c:pt>
                <c:pt idx="12590">
                  <c:v>46.864509999999996</c:v>
                </c:pt>
                <c:pt idx="12591">
                  <c:v>46.869279999999996</c:v>
                </c:pt>
                <c:pt idx="12592">
                  <c:v>46.87406</c:v>
                </c:pt>
                <c:pt idx="12593">
                  <c:v>46.878830000000001</c:v>
                </c:pt>
                <c:pt idx="12594">
                  <c:v>46.883609999999997</c:v>
                </c:pt>
                <c:pt idx="12595">
                  <c:v>46.888379999999998</c:v>
                </c:pt>
                <c:pt idx="12596">
                  <c:v>46.893160000000002</c:v>
                </c:pt>
                <c:pt idx="12597">
                  <c:v>46.897929999999995</c:v>
                </c:pt>
                <c:pt idx="12598">
                  <c:v>46.902699999999996</c:v>
                </c:pt>
                <c:pt idx="12599">
                  <c:v>46.90748</c:v>
                </c:pt>
                <c:pt idx="12600">
                  <c:v>46.912259999999996</c:v>
                </c:pt>
                <c:pt idx="12601">
                  <c:v>46.917029999999997</c:v>
                </c:pt>
                <c:pt idx="12602">
                  <c:v>46.921799999999998</c:v>
                </c:pt>
                <c:pt idx="12603">
                  <c:v>46.926580000000001</c:v>
                </c:pt>
                <c:pt idx="12604">
                  <c:v>46.931349999999995</c:v>
                </c:pt>
                <c:pt idx="12605">
                  <c:v>46.936129999999999</c:v>
                </c:pt>
                <c:pt idx="12606">
                  <c:v>46.940899999999999</c:v>
                </c:pt>
                <c:pt idx="12607">
                  <c:v>46.945679999999996</c:v>
                </c:pt>
                <c:pt idx="12608">
                  <c:v>46.950449999999996</c:v>
                </c:pt>
                <c:pt idx="12609">
                  <c:v>46.95523</c:v>
                </c:pt>
                <c:pt idx="12610">
                  <c:v>46.96</c:v>
                </c:pt>
                <c:pt idx="12611">
                  <c:v>46.964779999999998</c:v>
                </c:pt>
                <c:pt idx="12612">
                  <c:v>46.969549999999998</c:v>
                </c:pt>
                <c:pt idx="12613">
                  <c:v>46.974330000000002</c:v>
                </c:pt>
                <c:pt idx="12614">
                  <c:v>46.979100000000003</c:v>
                </c:pt>
                <c:pt idx="12615">
                  <c:v>46.983879999999999</c:v>
                </c:pt>
                <c:pt idx="12616">
                  <c:v>46.98865</c:v>
                </c:pt>
                <c:pt idx="12617">
                  <c:v>46.993430000000004</c:v>
                </c:pt>
                <c:pt idx="12618">
                  <c:v>46.998199999999997</c:v>
                </c:pt>
                <c:pt idx="12619">
                  <c:v>47.002980000000001</c:v>
                </c:pt>
                <c:pt idx="12620">
                  <c:v>47.007750000000001</c:v>
                </c:pt>
                <c:pt idx="12621">
                  <c:v>47.012529999999998</c:v>
                </c:pt>
                <c:pt idx="12622">
                  <c:v>47.017299999999999</c:v>
                </c:pt>
                <c:pt idx="12623">
                  <c:v>47.022080000000003</c:v>
                </c:pt>
                <c:pt idx="12624">
                  <c:v>47.026850000000003</c:v>
                </c:pt>
                <c:pt idx="12625">
                  <c:v>47.03163</c:v>
                </c:pt>
                <c:pt idx="12626">
                  <c:v>47.0364</c:v>
                </c:pt>
                <c:pt idx="12627">
                  <c:v>47.041180000000004</c:v>
                </c:pt>
                <c:pt idx="12628">
                  <c:v>47.045950000000005</c:v>
                </c:pt>
                <c:pt idx="12629">
                  <c:v>47.050730000000001</c:v>
                </c:pt>
                <c:pt idx="12630">
                  <c:v>47.055510000000005</c:v>
                </c:pt>
                <c:pt idx="12631">
                  <c:v>47.060280000000006</c:v>
                </c:pt>
                <c:pt idx="12632">
                  <c:v>47.065049999999999</c:v>
                </c:pt>
                <c:pt idx="12633">
                  <c:v>47.069830000000003</c:v>
                </c:pt>
                <c:pt idx="12634">
                  <c:v>47.074600000000004</c:v>
                </c:pt>
                <c:pt idx="12635">
                  <c:v>47.07938</c:v>
                </c:pt>
                <c:pt idx="12636">
                  <c:v>47.084159999999997</c:v>
                </c:pt>
                <c:pt idx="12637">
                  <c:v>47.088929999999998</c:v>
                </c:pt>
                <c:pt idx="12638">
                  <c:v>47.093700000000005</c:v>
                </c:pt>
                <c:pt idx="12639">
                  <c:v>47.098479999999995</c:v>
                </c:pt>
                <c:pt idx="12640">
                  <c:v>47.103259999999999</c:v>
                </c:pt>
                <c:pt idx="12641">
                  <c:v>47.108029999999999</c:v>
                </c:pt>
                <c:pt idx="12642">
                  <c:v>47.112809999999996</c:v>
                </c:pt>
                <c:pt idx="12643">
                  <c:v>47.117579999999997</c:v>
                </c:pt>
                <c:pt idx="12644">
                  <c:v>47.12236</c:v>
                </c:pt>
                <c:pt idx="12645">
                  <c:v>47.127139999999997</c:v>
                </c:pt>
                <c:pt idx="12646">
                  <c:v>47.131909999999998</c:v>
                </c:pt>
                <c:pt idx="12647">
                  <c:v>47.136679999999998</c:v>
                </c:pt>
                <c:pt idx="12648">
                  <c:v>47.141460000000002</c:v>
                </c:pt>
                <c:pt idx="12649">
                  <c:v>47.146229999999996</c:v>
                </c:pt>
                <c:pt idx="12650">
                  <c:v>47.151009999999999</c:v>
                </c:pt>
                <c:pt idx="12651">
                  <c:v>47.155790000000003</c:v>
                </c:pt>
                <c:pt idx="12652">
                  <c:v>47.160559999999997</c:v>
                </c:pt>
                <c:pt idx="12653">
                  <c:v>47.16534</c:v>
                </c:pt>
                <c:pt idx="12654">
                  <c:v>47.170110000000001</c:v>
                </c:pt>
                <c:pt idx="12655">
                  <c:v>47.174889999999998</c:v>
                </c:pt>
                <c:pt idx="12656">
                  <c:v>47.179670000000002</c:v>
                </c:pt>
                <c:pt idx="12657">
                  <c:v>47.184440000000002</c:v>
                </c:pt>
                <c:pt idx="12658">
                  <c:v>47.189210000000003</c:v>
                </c:pt>
                <c:pt idx="12659">
                  <c:v>47.193989999999999</c:v>
                </c:pt>
                <c:pt idx="12660">
                  <c:v>47.19876</c:v>
                </c:pt>
                <c:pt idx="12661">
                  <c:v>47.203540000000004</c:v>
                </c:pt>
                <c:pt idx="12662">
                  <c:v>47.208320000000001</c:v>
                </c:pt>
                <c:pt idx="12663">
                  <c:v>47.213090000000001</c:v>
                </c:pt>
                <c:pt idx="12664">
                  <c:v>47.217870000000005</c:v>
                </c:pt>
                <c:pt idx="12665">
                  <c:v>47.222640000000006</c:v>
                </c:pt>
                <c:pt idx="12666">
                  <c:v>47.227420000000002</c:v>
                </c:pt>
                <c:pt idx="12667">
                  <c:v>47.232199999999999</c:v>
                </c:pt>
                <c:pt idx="12668">
                  <c:v>47.236970000000007</c:v>
                </c:pt>
                <c:pt idx="12669">
                  <c:v>47.241749999999996</c:v>
                </c:pt>
                <c:pt idx="12670">
                  <c:v>47.246519999999997</c:v>
                </c:pt>
                <c:pt idx="12671">
                  <c:v>47.251300000000001</c:v>
                </c:pt>
                <c:pt idx="12672">
                  <c:v>47.256069999999994</c:v>
                </c:pt>
                <c:pt idx="12673">
                  <c:v>47.260849999999998</c:v>
                </c:pt>
                <c:pt idx="12674">
                  <c:v>47.265630000000002</c:v>
                </c:pt>
                <c:pt idx="12675">
                  <c:v>47.270399999999995</c:v>
                </c:pt>
                <c:pt idx="12676">
                  <c:v>47.275179999999999</c:v>
                </c:pt>
                <c:pt idx="12677">
                  <c:v>47.279949999999999</c:v>
                </c:pt>
                <c:pt idx="12678">
                  <c:v>47.284729999999996</c:v>
                </c:pt>
                <c:pt idx="12679">
                  <c:v>47.28951</c:v>
                </c:pt>
                <c:pt idx="12680">
                  <c:v>47.294280000000001</c:v>
                </c:pt>
                <c:pt idx="12681">
                  <c:v>47.299059999999997</c:v>
                </c:pt>
                <c:pt idx="12682">
                  <c:v>47.303829999999998</c:v>
                </c:pt>
                <c:pt idx="12683">
                  <c:v>47.308610000000002</c:v>
                </c:pt>
                <c:pt idx="12684">
                  <c:v>47.313380000000002</c:v>
                </c:pt>
                <c:pt idx="12685">
                  <c:v>47.318159999999999</c:v>
                </c:pt>
                <c:pt idx="12686">
                  <c:v>47.322940000000003</c:v>
                </c:pt>
                <c:pt idx="12687">
                  <c:v>47.327710000000003</c:v>
                </c:pt>
                <c:pt idx="12688">
                  <c:v>47.33249</c:v>
                </c:pt>
                <c:pt idx="12689">
                  <c:v>47.337260000000001</c:v>
                </c:pt>
                <c:pt idx="12690">
                  <c:v>47.342040000000004</c:v>
                </c:pt>
                <c:pt idx="12691">
                  <c:v>47.346820000000001</c:v>
                </c:pt>
                <c:pt idx="12692">
                  <c:v>47.351599999999998</c:v>
                </c:pt>
                <c:pt idx="12693">
                  <c:v>47.356369999999998</c:v>
                </c:pt>
                <c:pt idx="12694">
                  <c:v>47.361149999999995</c:v>
                </c:pt>
                <c:pt idx="12695">
                  <c:v>47.365919999999996</c:v>
                </c:pt>
                <c:pt idx="12696">
                  <c:v>47.370699999999999</c:v>
                </c:pt>
                <c:pt idx="12697">
                  <c:v>47.37547</c:v>
                </c:pt>
                <c:pt idx="12698">
                  <c:v>47.380249999999997</c:v>
                </c:pt>
                <c:pt idx="12699">
                  <c:v>47.38503</c:v>
                </c:pt>
                <c:pt idx="12700">
                  <c:v>47.389800000000001</c:v>
                </c:pt>
                <c:pt idx="12701">
                  <c:v>47.394579999999998</c:v>
                </c:pt>
                <c:pt idx="12702">
                  <c:v>47.399349999999998</c:v>
                </c:pt>
                <c:pt idx="12703">
                  <c:v>47.404130000000002</c:v>
                </c:pt>
                <c:pt idx="12704">
                  <c:v>47.408909999999999</c:v>
                </c:pt>
                <c:pt idx="12705">
                  <c:v>47.413679999999999</c:v>
                </c:pt>
                <c:pt idx="12706">
                  <c:v>47.418460000000003</c:v>
                </c:pt>
                <c:pt idx="12707">
                  <c:v>47.42324</c:v>
                </c:pt>
                <c:pt idx="12708">
                  <c:v>47.42801</c:v>
                </c:pt>
                <c:pt idx="12709">
                  <c:v>47.432790000000004</c:v>
                </c:pt>
                <c:pt idx="12710">
                  <c:v>47.437559999999998</c:v>
                </c:pt>
                <c:pt idx="12711">
                  <c:v>47.442340000000002</c:v>
                </c:pt>
                <c:pt idx="12712">
                  <c:v>47.447120000000005</c:v>
                </c:pt>
                <c:pt idx="12713">
                  <c:v>47.451889999999999</c:v>
                </c:pt>
                <c:pt idx="12714">
                  <c:v>47.456670000000003</c:v>
                </c:pt>
                <c:pt idx="12715">
                  <c:v>47.461449999999999</c:v>
                </c:pt>
                <c:pt idx="12716">
                  <c:v>47.466220000000007</c:v>
                </c:pt>
                <c:pt idx="12717">
                  <c:v>47.470999999999997</c:v>
                </c:pt>
                <c:pt idx="12718">
                  <c:v>47.47578</c:v>
                </c:pt>
                <c:pt idx="12719">
                  <c:v>47.480550000000001</c:v>
                </c:pt>
                <c:pt idx="12720">
                  <c:v>47.485329999999998</c:v>
                </c:pt>
                <c:pt idx="12721">
                  <c:v>47.490110000000001</c:v>
                </c:pt>
                <c:pt idx="12722">
                  <c:v>47.494880000000002</c:v>
                </c:pt>
                <c:pt idx="12723">
                  <c:v>47.499659999999999</c:v>
                </c:pt>
                <c:pt idx="12724">
                  <c:v>47.504440000000002</c:v>
                </c:pt>
                <c:pt idx="12725">
                  <c:v>47.509210000000003</c:v>
                </c:pt>
                <c:pt idx="12726">
                  <c:v>47.51399</c:v>
                </c:pt>
                <c:pt idx="12727">
                  <c:v>47.51876</c:v>
                </c:pt>
                <c:pt idx="12728">
                  <c:v>47.523540000000004</c:v>
                </c:pt>
                <c:pt idx="12729">
                  <c:v>47.528320000000001</c:v>
                </c:pt>
                <c:pt idx="12730">
                  <c:v>47.533090000000001</c:v>
                </c:pt>
                <c:pt idx="12731">
                  <c:v>47.537870000000005</c:v>
                </c:pt>
                <c:pt idx="12732">
                  <c:v>47.542650000000002</c:v>
                </c:pt>
                <c:pt idx="12733">
                  <c:v>47.547429999999999</c:v>
                </c:pt>
                <c:pt idx="12734">
                  <c:v>47.552200000000006</c:v>
                </c:pt>
                <c:pt idx="12735">
                  <c:v>47.556979999999996</c:v>
                </c:pt>
                <c:pt idx="12736">
                  <c:v>47.561749999999996</c:v>
                </c:pt>
                <c:pt idx="12737">
                  <c:v>47.56653</c:v>
                </c:pt>
                <c:pt idx="12738">
                  <c:v>47.571309999999997</c:v>
                </c:pt>
                <c:pt idx="12739">
                  <c:v>47.576079999999997</c:v>
                </c:pt>
                <c:pt idx="12740">
                  <c:v>47.580860000000001</c:v>
                </c:pt>
                <c:pt idx="12741">
                  <c:v>47.585639999999998</c:v>
                </c:pt>
                <c:pt idx="12742">
                  <c:v>47.590420000000002</c:v>
                </c:pt>
                <c:pt idx="12743">
                  <c:v>47.595190000000002</c:v>
                </c:pt>
                <c:pt idx="12744">
                  <c:v>47.599969999999999</c:v>
                </c:pt>
                <c:pt idx="12745">
                  <c:v>47.604750000000003</c:v>
                </c:pt>
                <c:pt idx="12746">
                  <c:v>47.609520000000003</c:v>
                </c:pt>
                <c:pt idx="12747">
                  <c:v>47.6143</c:v>
                </c:pt>
                <c:pt idx="12748">
                  <c:v>47.619080000000004</c:v>
                </c:pt>
                <c:pt idx="12749">
                  <c:v>47.623850000000004</c:v>
                </c:pt>
                <c:pt idx="12750">
                  <c:v>47.628630000000001</c:v>
                </c:pt>
                <c:pt idx="12751">
                  <c:v>47.633409999999998</c:v>
                </c:pt>
                <c:pt idx="12752">
                  <c:v>47.638189999999994</c:v>
                </c:pt>
                <c:pt idx="12753">
                  <c:v>47.642959999999995</c:v>
                </c:pt>
                <c:pt idx="12754">
                  <c:v>47.647739999999999</c:v>
                </c:pt>
                <c:pt idx="12755">
                  <c:v>47.652519999999996</c:v>
                </c:pt>
                <c:pt idx="12756">
                  <c:v>47.657289999999996</c:v>
                </c:pt>
                <c:pt idx="12757">
                  <c:v>47.66207</c:v>
                </c:pt>
                <c:pt idx="12758">
                  <c:v>47.666849999999997</c:v>
                </c:pt>
                <c:pt idx="12759">
                  <c:v>47.671619999999997</c:v>
                </c:pt>
                <c:pt idx="12760">
                  <c:v>47.676400000000001</c:v>
                </c:pt>
                <c:pt idx="12761">
                  <c:v>47.681179999999998</c:v>
                </c:pt>
                <c:pt idx="12762">
                  <c:v>47.685949999999998</c:v>
                </c:pt>
                <c:pt idx="12763">
                  <c:v>47.690730000000002</c:v>
                </c:pt>
                <c:pt idx="12764">
                  <c:v>47.695510000000006</c:v>
                </c:pt>
                <c:pt idx="12765">
                  <c:v>47.700290000000003</c:v>
                </c:pt>
                <c:pt idx="12766">
                  <c:v>47.705060000000003</c:v>
                </c:pt>
                <c:pt idx="12767">
                  <c:v>47.70984</c:v>
                </c:pt>
                <c:pt idx="12768">
                  <c:v>47.714619999999996</c:v>
                </c:pt>
                <c:pt idx="12769">
                  <c:v>47.7194</c:v>
                </c:pt>
                <c:pt idx="12770">
                  <c:v>47.724170000000001</c:v>
                </c:pt>
                <c:pt idx="12771">
                  <c:v>47.728949999999998</c:v>
                </c:pt>
                <c:pt idx="12772">
                  <c:v>47.733730000000001</c:v>
                </c:pt>
                <c:pt idx="12773">
                  <c:v>47.738500000000002</c:v>
                </c:pt>
                <c:pt idx="12774">
                  <c:v>47.743279999999999</c:v>
                </c:pt>
                <c:pt idx="12775">
                  <c:v>47.748060000000002</c:v>
                </c:pt>
                <c:pt idx="12776">
                  <c:v>47.752830000000003</c:v>
                </c:pt>
                <c:pt idx="12777">
                  <c:v>47.75761</c:v>
                </c:pt>
                <c:pt idx="12778">
                  <c:v>47.762390000000003</c:v>
                </c:pt>
                <c:pt idx="12779">
                  <c:v>47.76717</c:v>
                </c:pt>
                <c:pt idx="12780">
                  <c:v>47.771950000000004</c:v>
                </c:pt>
                <c:pt idx="12781">
                  <c:v>47.776720000000005</c:v>
                </c:pt>
                <c:pt idx="12782">
                  <c:v>47.781499999999994</c:v>
                </c:pt>
                <c:pt idx="12783">
                  <c:v>47.786279999999998</c:v>
                </c:pt>
                <c:pt idx="12784">
                  <c:v>47.791049999999998</c:v>
                </c:pt>
                <c:pt idx="12785">
                  <c:v>47.795829999999995</c:v>
                </c:pt>
                <c:pt idx="12786">
                  <c:v>47.800609999999999</c:v>
                </c:pt>
                <c:pt idx="12787">
                  <c:v>47.805390000000003</c:v>
                </c:pt>
                <c:pt idx="12788">
                  <c:v>47.810159999999996</c:v>
                </c:pt>
                <c:pt idx="12789">
                  <c:v>47.81494</c:v>
                </c:pt>
                <c:pt idx="12790">
                  <c:v>47.819720000000004</c:v>
                </c:pt>
                <c:pt idx="12791">
                  <c:v>47.8245</c:v>
                </c:pt>
                <c:pt idx="12792">
                  <c:v>47.829270000000001</c:v>
                </c:pt>
                <c:pt idx="12793">
                  <c:v>47.834050000000005</c:v>
                </c:pt>
                <c:pt idx="12794">
                  <c:v>47.838830000000002</c:v>
                </c:pt>
                <c:pt idx="12795">
                  <c:v>47.843609999999998</c:v>
                </c:pt>
                <c:pt idx="12796">
                  <c:v>47.848380000000006</c:v>
                </c:pt>
                <c:pt idx="12797">
                  <c:v>47.853159999999995</c:v>
                </c:pt>
                <c:pt idx="12798">
                  <c:v>47.857939999999999</c:v>
                </c:pt>
                <c:pt idx="12799">
                  <c:v>47.862719999999996</c:v>
                </c:pt>
                <c:pt idx="12800">
                  <c:v>47.8675</c:v>
                </c:pt>
                <c:pt idx="12801">
                  <c:v>47.87227</c:v>
                </c:pt>
                <c:pt idx="12802">
                  <c:v>47.877049999999997</c:v>
                </c:pt>
                <c:pt idx="12803">
                  <c:v>47.881830000000001</c:v>
                </c:pt>
                <c:pt idx="12804">
                  <c:v>47.886610000000005</c:v>
                </c:pt>
                <c:pt idx="12805">
                  <c:v>47.891379999999998</c:v>
                </c:pt>
                <c:pt idx="12806">
                  <c:v>47.896160000000002</c:v>
                </c:pt>
                <c:pt idx="12807">
                  <c:v>47.900940000000006</c:v>
                </c:pt>
                <c:pt idx="12808">
                  <c:v>47.905720000000002</c:v>
                </c:pt>
                <c:pt idx="12809">
                  <c:v>47.910490000000003</c:v>
                </c:pt>
                <c:pt idx="12810">
                  <c:v>47.91527</c:v>
                </c:pt>
                <c:pt idx="12811">
                  <c:v>47.920049999999996</c:v>
                </c:pt>
                <c:pt idx="12812">
                  <c:v>47.92483</c:v>
                </c:pt>
                <c:pt idx="12813">
                  <c:v>47.929600000000001</c:v>
                </c:pt>
                <c:pt idx="12814">
                  <c:v>47.934379999999997</c:v>
                </c:pt>
                <c:pt idx="12815">
                  <c:v>47.939160000000001</c:v>
                </c:pt>
                <c:pt idx="12816">
                  <c:v>47.943939999999998</c:v>
                </c:pt>
                <c:pt idx="12817">
                  <c:v>47.948720000000002</c:v>
                </c:pt>
                <c:pt idx="12818">
                  <c:v>47.953490000000002</c:v>
                </c:pt>
                <c:pt idx="12819">
                  <c:v>47.958269999999999</c:v>
                </c:pt>
                <c:pt idx="12820">
                  <c:v>47.963050000000003</c:v>
                </c:pt>
                <c:pt idx="12821">
                  <c:v>47.967830000000006</c:v>
                </c:pt>
                <c:pt idx="12822">
                  <c:v>47.9726</c:v>
                </c:pt>
                <c:pt idx="12823">
                  <c:v>47.977379999999997</c:v>
                </c:pt>
                <c:pt idx="12824">
                  <c:v>47.98216</c:v>
                </c:pt>
                <c:pt idx="12825">
                  <c:v>47.986939999999997</c:v>
                </c:pt>
                <c:pt idx="12826">
                  <c:v>47.991720000000001</c:v>
                </c:pt>
                <c:pt idx="12827">
                  <c:v>47.996490000000001</c:v>
                </c:pt>
                <c:pt idx="12828">
                  <c:v>48.001269999999998</c:v>
                </c:pt>
                <c:pt idx="12829">
                  <c:v>48.006050000000002</c:v>
                </c:pt>
                <c:pt idx="12830">
                  <c:v>48.010829999999999</c:v>
                </c:pt>
                <c:pt idx="12831">
                  <c:v>48.015610000000002</c:v>
                </c:pt>
                <c:pt idx="12832">
                  <c:v>48.020390000000006</c:v>
                </c:pt>
                <c:pt idx="12833">
                  <c:v>48.02516</c:v>
                </c:pt>
                <c:pt idx="12834">
                  <c:v>48.029940000000003</c:v>
                </c:pt>
                <c:pt idx="12835">
                  <c:v>48.03472</c:v>
                </c:pt>
                <c:pt idx="12836">
                  <c:v>48.039499999999997</c:v>
                </c:pt>
                <c:pt idx="12837">
                  <c:v>48.044280000000001</c:v>
                </c:pt>
                <c:pt idx="12838">
                  <c:v>48.049059999999997</c:v>
                </c:pt>
                <c:pt idx="12839">
                  <c:v>48.053829999999998</c:v>
                </c:pt>
                <c:pt idx="12840">
                  <c:v>48.058610000000002</c:v>
                </c:pt>
                <c:pt idx="12841">
                  <c:v>48.063389999999998</c:v>
                </c:pt>
                <c:pt idx="12842">
                  <c:v>48.068170000000002</c:v>
                </c:pt>
                <c:pt idx="12843">
                  <c:v>48.072950000000006</c:v>
                </c:pt>
                <c:pt idx="12844">
                  <c:v>48.077719999999999</c:v>
                </c:pt>
                <c:pt idx="12845">
                  <c:v>48.082500000000003</c:v>
                </c:pt>
                <c:pt idx="12846">
                  <c:v>48.08728</c:v>
                </c:pt>
                <c:pt idx="12847">
                  <c:v>48.092059999999996</c:v>
                </c:pt>
                <c:pt idx="12848">
                  <c:v>48.09684</c:v>
                </c:pt>
                <c:pt idx="12849">
                  <c:v>48.101619999999997</c:v>
                </c:pt>
                <c:pt idx="12850">
                  <c:v>48.106389999999998</c:v>
                </c:pt>
                <c:pt idx="12851">
                  <c:v>48.111170000000001</c:v>
                </c:pt>
                <c:pt idx="12852">
                  <c:v>48.115949999999998</c:v>
                </c:pt>
                <c:pt idx="12853">
                  <c:v>48.120730000000002</c:v>
                </c:pt>
                <c:pt idx="12854">
                  <c:v>48.125510000000006</c:v>
                </c:pt>
                <c:pt idx="12855">
                  <c:v>48.130279999999999</c:v>
                </c:pt>
                <c:pt idx="12856">
                  <c:v>48.135060000000003</c:v>
                </c:pt>
                <c:pt idx="12857">
                  <c:v>48.139840000000007</c:v>
                </c:pt>
                <c:pt idx="12858">
                  <c:v>48.144619999999996</c:v>
                </c:pt>
                <c:pt idx="12859">
                  <c:v>48.1494</c:v>
                </c:pt>
                <c:pt idx="12860">
                  <c:v>48.154179999999997</c:v>
                </c:pt>
                <c:pt idx="12861">
                  <c:v>48.158949999999997</c:v>
                </c:pt>
                <c:pt idx="12862">
                  <c:v>48.163730000000001</c:v>
                </c:pt>
                <c:pt idx="12863">
                  <c:v>48.168509999999998</c:v>
                </c:pt>
                <c:pt idx="12864">
                  <c:v>48.173290000000001</c:v>
                </c:pt>
                <c:pt idx="12865">
                  <c:v>48.178070000000005</c:v>
                </c:pt>
                <c:pt idx="12866">
                  <c:v>48.182850000000002</c:v>
                </c:pt>
                <c:pt idx="12867">
                  <c:v>48.187629999999999</c:v>
                </c:pt>
                <c:pt idx="12868">
                  <c:v>48.192409999999995</c:v>
                </c:pt>
                <c:pt idx="12869">
                  <c:v>48.197179999999996</c:v>
                </c:pt>
                <c:pt idx="12870">
                  <c:v>48.20196</c:v>
                </c:pt>
                <c:pt idx="12871">
                  <c:v>48.206739999999996</c:v>
                </c:pt>
                <c:pt idx="12872">
                  <c:v>48.21152</c:v>
                </c:pt>
                <c:pt idx="12873">
                  <c:v>48.216299999999997</c:v>
                </c:pt>
                <c:pt idx="12874">
                  <c:v>48.221080000000001</c:v>
                </c:pt>
                <c:pt idx="12875">
                  <c:v>48.225860000000004</c:v>
                </c:pt>
                <c:pt idx="12876">
                  <c:v>48.230640000000001</c:v>
                </c:pt>
                <c:pt idx="12877">
                  <c:v>48.235410000000002</c:v>
                </c:pt>
                <c:pt idx="12878">
                  <c:v>48.240190000000005</c:v>
                </c:pt>
                <c:pt idx="12879">
                  <c:v>48.244969999999995</c:v>
                </c:pt>
                <c:pt idx="12880">
                  <c:v>48.249749999999999</c:v>
                </c:pt>
                <c:pt idx="12881">
                  <c:v>48.254529999999995</c:v>
                </c:pt>
                <c:pt idx="12882">
                  <c:v>48.259309999999999</c:v>
                </c:pt>
                <c:pt idx="12883">
                  <c:v>48.264090000000003</c:v>
                </c:pt>
                <c:pt idx="12884">
                  <c:v>48.26887</c:v>
                </c:pt>
                <c:pt idx="12885">
                  <c:v>48.273650000000004</c:v>
                </c:pt>
                <c:pt idx="12886">
                  <c:v>48.278420000000004</c:v>
                </c:pt>
                <c:pt idx="12887">
                  <c:v>48.283200000000001</c:v>
                </c:pt>
                <c:pt idx="12888">
                  <c:v>48.287980000000005</c:v>
                </c:pt>
                <c:pt idx="12889">
                  <c:v>48.292759999999994</c:v>
                </c:pt>
                <c:pt idx="12890">
                  <c:v>48.297539999999998</c:v>
                </c:pt>
                <c:pt idx="12891">
                  <c:v>48.302320000000002</c:v>
                </c:pt>
                <c:pt idx="12892">
                  <c:v>48.307099999999998</c:v>
                </c:pt>
                <c:pt idx="12893">
                  <c:v>48.311869999999999</c:v>
                </c:pt>
                <c:pt idx="12894">
                  <c:v>48.316650000000003</c:v>
                </c:pt>
                <c:pt idx="12895">
                  <c:v>48.321429999999999</c:v>
                </c:pt>
                <c:pt idx="12896">
                  <c:v>48.326210000000003</c:v>
                </c:pt>
                <c:pt idx="12897">
                  <c:v>48.33099</c:v>
                </c:pt>
                <c:pt idx="12898">
                  <c:v>48.335769999999997</c:v>
                </c:pt>
                <c:pt idx="12899">
                  <c:v>48.34055</c:v>
                </c:pt>
                <c:pt idx="12900">
                  <c:v>48.345329999999997</c:v>
                </c:pt>
                <c:pt idx="12901">
                  <c:v>48.350110000000001</c:v>
                </c:pt>
                <c:pt idx="12902">
                  <c:v>48.354889999999997</c:v>
                </c:pt>
                <c:pt idx="12903">
                  <c:v>48.359670000000001</c:v>
                </c:pt>
                <c:pt idx="12904">
                  <c:v>48.364450000000005</c:v>
                </c:pt>
                <c:pt idx="12905">
                  <c:v>48.369230000000002</c:v>
                </c:pt>
                <c:pt idx="12906">
                  <c:v>48.374000000000002</c:v>
                </c:pt>
                <c:pt idx="12907">
                  <c:v>48.378780000000006</c:v>
                </c:pt>
                <c:pt idx="12908">
                  <c:v>48.383559999999996</c:v>
                </c:pt>
                <c:pt idx="12909">
                  <c:v>48.388339999999999</c:v>
                </c:pt>
                <c:pt idx="12910">
                  <c:v>48.393119999999996</c:v>
                </c:pt>
                <c:pt idx="12911">
                  <c:v>48.3979</c:v>
                </c:pt>
                <c:pt idx="12912">
                  <c:v>48.402679999999997</c:v>
                </c:pt>
                <c:pt idx="12913">
                  <c:v>48.40746</c:v>
                </c:pt>
                <c:pt idx="12914">
                  <c:v>48.412240000000004</c:v>
                </c:pt>
                <c:pt idx="12915">
                  <c:v>48.417020000000001</c:v>
                </c:pt>
                <c:pt idx="12916">
                  <c:v>48.421799999999998</c:v>
                </c:pt>
                <c:pt idx="12917">
                  <c:v>48.426570000000005</c:v>
                </c:pt>
                <c:pt idx="12918">
                  <c:v>48.431349999999995</c:v>
                </c:pt>
                <c:pt idx="12919">
                  <c:v>48.436129999999999</c:v>
                </c:pt>
                <c:pt idx="12920">
                  <c:v>48.440909999999995</c:v>
                </c:pt>
                <c:pt idx="12921">
                  <c:v>48.445689999999999</c:v>
                </c:pt>
                <c:pt idx="12922">
                  <c:v>48.450470000000003</c:v>
                </c:pt>
                <c:pt idx="12923">
                  <c:v>48.455249999999999</c:v>
                </c:pt>
                <c:pt idx="12924">
                  <c:v>48.460030000000003</c:v>
                </c:pt>
                <c:pt idx="12925">
                  <c:v>48.46481</c:v>
                </c:pt>
                <c:pt idx="12926">
                  <c:v>48.469589999999997</c:v>
                </c:pt>
                <c:pt idx="12927">
                  <c:v>48.47437</c:v>
                </c:pt>
                <c:pt idx="12928">
                  <c:v>48.479149999999997</c:v>
                </c:pt>
                <c:pt idx="12929">
                  <c:v>48.483930000000001</c:v>
                </c:pt>
                <c:pt idx="12930">
                  <c:v>48.488709999999998</c:v>
                </c:pt>
                <c:pt idx="12931">
                  <c:v>48.493490000000001</c:v>
                </c:pt>
                <c:pt idx="12932">
                  <c:v>48.498270000000005</c:v>
                </c:pt>
                <c:pt idx="12933">
                  <c:v>48.503039999999999</c:v>
                </c:pt>
                <c:pt idx="12934">
                  <c:v>48.507820000000002</c:v>
                </c:pt>
                <c:pt idx="12935">
                  <c:v>48.512600000000006</c:v>
                </c:pt>
                <c:pt idx="12936">
                  <c:v>48.517379999999996</c:v>
                </c:pt>
                <c:pt idx="12937">
                  <c:v>48.52216</c:v>
                </c:pt>
                <c:pt idx="12938">
                  <c:v>48.526939999999996</c:v>
                </c:pt>
                <c:pt idx="12939">
                  <c:v>48.53172</c:v>
                </c:pt>
                <c:pt idx="12940">
                  <c:v>48.536500000000004</c:v>
                </c:pt>
                <c:pt idx="12941">
                  <c:v>48.54128</c:v>
                </c:pt>
                <c:pt idx="12942">
                  <c:v>48.546060000000004</c:v>
                </c:pt>
                <c:pt idx="12943">
                  <c:v>48.550840000000001</c:v>
                </c:pt>
                <c:pt idx="12944">
                  <c:v>48.555619999999998</c:v>
                </c:pt>
                <c:pt idx="12945">
                  <c:v>48.560399999999994</c:v>
                </c:pt>
                <c:pt idx="12946">
                  <c:v>48.565179999999998</c:v>
                </c:pt>
                <c:pt idx="12947">
                  <c:v>48.569960000000002</c:v>
                </c:pt>
                <c:pt idx="12948">
                  <c:v>48.574739999999998</c:v>
                </c:pt>
                <c:pt idx="12949">
                  <c:v>48.579520000000002</c:v>
                </c:pt>
                <c:pt idx="12950">
                  <c:v>48.584299999999999</c:v>
                </c:pt>
                <c:pt idx="12951">
                  <c:v>48.589080000000003</c:v>
                </c:pt>
                <c:pt idx="12952">
                  <c:v>48.593859999999999</c:v>
                </c:pt>
                <c:pt idx="12953">
                  <c:v>48.598639999999996</c:v>
                </c:pt>
                <c:pt idx="12954">
                  <c:v>48.60342</c:v>
                </c:pt>
                <c:pt idx="12955">
                  <c:v>48.608199999999997</c:v>
                </c:pt>
                <c:pt idx="12956">
                  <c:v>48.612969999999997</c:v>
                </c:pt>
                <c:pt idx="12957">
                  <c:v>48.617750000000001</c:v>
                </c:pt>
                <c:pt idx="12958">
                  <c:v>48.622540000000001</c:v>
                </c:pt>
                <c:pt idx="12959">
                  <c:v>48.627320000000005</c:v>
                </c:pt>
                <c:pt idx="12960">
                  <c:v>48.632099999999994</c:v>
                </c:pt>
                <c:pt idx="12961">
                  <c:v>48.636879999999998</c:v>
                </c:pt>
                <c:pt idx="12962">
                  <c:v>48.641660000000002</c:v>
                </c:pt>
                <c:pt idx="12963">
                  <c:v>48.646439999999998</c:v>
                </c:pt>
                <c:pt idx="12964">
                  <c:v>48.651209999999999</c:v>
                </c:pt>
                <c:pt idx="12965">
                  <c:v>48.655990000000003</c:v>
                </c:pt>
                <c:pt idx="12966">
                  <c:v>48.660769999999999</c:v>
                </c:pt>
                <c:pt idx="12967">
                  <c:v>48.665550000000003</c:v>
                </c:pt>
                <c:pt idx="12968">
                  <c:v>48.67033</c:v>
                </c:pt>
                <c:pt idx="12969">
                  <c:v>48.67512</c:v>
                </c:pt>
                <c:pt idx="12970">
                  <c:v>48.679899999999996</c:v>
                </c:pt>
                <c:pt idx="12971">
                  <c:v>48.68468</c:v>
                </c:pt>
                <c:pt idx="12972">
                  <c:v>48.689450000000001</c:v>
                </c:pt>
                <c:pt idx="12973">
                  <c:v>48.694229999999997</c:v>
                </c:pt>
                <c:pt idx="12974">
                  <c:v>48.699010000000001</c:v>
                </c:pt>
                <c:pt idx="12975">
                  <c:v>48.703789999999998</c:v>
                </c:pt>
                <c:pt idx="12976">
                  <c:v>48.708579999999998</c:v>
                </c:pt>
                <c:pt idx="12977">
                  <c:v>48.713359999999994</c:v>
                </c:pt>
                <c:pt idx="12978">
                  <c:v>48.718139999999998</c:v>
                </c:pt>
                <c:pt idx="12979">
                  <c:v>48.722920000000002</c:v>
                </c:pt>
                <c:pt idx="12980">
                  <c:v>48.727689999999996</c:v>
                </c:pt>
                <c:pt idx="12981">
                  <c:v>48.732469999999999</c:v>
                </c:pt>
                <c:pt idx="12982">
                  <c:v>48.737250000000003</c:v>
                </c:pt>
                <c:pt idx="12983">
                  <c:v>48.742040000000003</c:v>
                </c:pt>
                <c:pt idx="12984">
                  <c:v>48.746820000000007</c:v>
                </c:pt>
                <c:pt idx="12985">
                  <c:v>48.751599999999996</c:v>
                </c:pt>
                <c:pt idx="12986">
                  <c:v>48.75638</c:v>
                </c:pt>
                <c:pt idx="12987">
                  <c:v>48.761159999999997</c:v>
                </c:pt>
                <c:pt idx="12988">
                  <c:v>48.765940000000001</c:v>
                </c:pt>
                <c:pt idx="12989">
                  <c:v>48.770719999999997</c:v>
                </c:pt>
                <c:pt idx="12990">
                  <c:v>48.775500000000001</c:v>
                </c:pt>
                <c:pt idx="12991">
                  <c:v>48.780280000000005</c:v>
                </c:pt>
                <c:pt idx="12992">
                  <c:v>48.785060000000001</c:v>
                </c:pt>
                <c:pt idx="12993">
                  <c:v>48.789839999999998</c:v>
                </c:pt>
                <c:pt idx="12994">
                  <c:v>48.794619999999995</c:v>
                </c:pt>
                <c:pt idx="12995">
                  <c:v>48.799399999999999</c:v>
                </c:pt>
                <c:pt idx="12996">
                  <c:v>48.804180000000002</c:v>
                </c:pt>
                <c:pt idx="12997">
                  <c:v>48.808959999999999</c:v>
                </c:pt>
                <c:pt idx="12998">
                  <c:v>48.813740000000003</c:v>
                </c:pt>
                <c:pt idx="12999">
                  <c:v>48.818519999999999</c:v>
                </c:pt>
                <c:pt idx="13000">
                  <c:v>48.823300000000003</c:v>
                </c:pt>
                <c:pt idx="13001">
                  <c:v>48.82808</c:v>
                </c:pt>
                <c:pt idx="13002">
                  <c:v>48.832859999999997</c:v>
                </c:pt>
                <c:pt idx="13003">
                  <c:v>48.83764</c:v>
                </c:pt>
                <c:pt idx="13004">
                  <c:v>48.842419999999997</c:v>
                </c:pt>
                <c:pt idx="13005">
                  <c:v>48.847200000000001</c:v>
                </c:pt>
                <c:pt idx="13006">
                  <c:v>48.851980000000005</c:v>
                </c:pt>
                <c:pt idx="13007">
                  <c:v>48.856769999999997</c:v>
                </c:pt>
                <c:pt idx="13008">
                  <c:v>48.861540000000005</c:v>
                </c:pt>
                <c:pt idx="13009">
                  <c:v>48.866319999999995</c:v>
                </c:pt>
                <c:pt idx="13010">
                  <c:v>48.871099999999998</c:v>
                </c:pt>
                <c:pt idx="13011">
                  <c:v>48.875889999999998</c:v>
                </c:pt>
                <c:pt idx="13012">
                  <c:v>48.880670000000002</c:v>
                </c:pt>
                <c:pt idx="13013">
                  <c:v>48.885449999999999</c:v>
                </c:pt>
                <c:pt idx="13014">
                  <c:v>48.890230000000003</c:v>
                </c:pt>
                <c:pt idx="13015">
                  <c:v>48.895009999999999</c:v>
                </c:pt>
                <c:pt idx="13016">
                  <c:v>48.899789999999996</c:v>
                </c:pt>
                <c:pt idx="13017">
                  <c:v>48.90457</c:v>
                </c:pt>
                <c:pt idx="13018">
                  <c:v>48.909349999999996</c:v>
                </c:pt>
                <c:pt idx="13019">
                  <c:v>48.91413</c:v>
                </c:pt>
                <c:pt idx="13020">
                  <c:v>48.918910000000004</c:v>
                </c:pt>
                <c:pt idx="13021">
                  <c:v>48.923690000000001</c:v>
                </c:pt>
                <c:pt idx="13022">
                  <c:v>48.928470000000004</c:v>
                </c:pt>
                <c:pt idx="13023">
                  <c:v>48.933250000000001</c:v>
                </c:pt>
                <c:pt idx="13024">
                  <c:v>48.938040000000001</c:v>
                </c:pt>
                <c:pt idx="13025">
                  <c:v>48.942819999999998</c:v>
                </c:pt>
                <c:pt idx="13026">
                  <c:v>48.947600000000001</c:v>
                </c:pt>
                <c:pt idx="13027">
                  <c:v>48.952379999999998</c:v>
                </c:pt>
                <c:pt idx="13028">
                  <c:v>48.957160000000002</c:v>
                </c:pt>
                <c:pt idx="13029">
                  <c:v>48.961940000000006</c:v>
                </c:pt>
                <c:pt idx="13030">
                  <c:v>48.966719999999995</c:v>
                </c:pt>
                <c:pt idx="13031">
                  <c:v>48.971499999999999</c:v>
                </c:pt>
                <c:pt idx="13032">
                  <c:v>48.976279999999996</c:v>
                </c:pt>
                <c:pt idx="13033">
                  <c:v>48.981059999999999</c:v>
                </c:pt>
                <c:pt idx="13034">
                  <c:v>48.985840000000003</c:v>
                </c:pt>
                <c:pt idx="13035">
                  <c:v>48.99062</c:v>
                </c:pt>
                <c:pt idx="13036">
                  <c:v>48.99541</c:v>
                </c:pt>
                <c:pt idx="13037">
                  <c:v>49.00018</c:v>
                </c:pt>
                <c:pt idx="13038">
                  <c:v>49.004959999999997</c:v>
                </c:pt>
                <c:pt idx="13039">
                  <c:v>49.009749999999997</c:v>
                </c:pt>
                <c:pt idx="13040">
                  <c:v>49.014530000000001</c:v>
                </c:pt>
                <c:pt idx="13041">
                  <c:v>49.019310000000004</c:v>
                </c:pt>
                <c:pt idx="13042">
                  <c:v>49.024090000000001</c:v>
                </c:pt>
                <c:pt idx="13043">
                  <c:v>49.028870000000005</c:v>
                </c:pt>
                <c:pt idx="13044">
                  <c:v>49.033650000000002</c:v>
                </c:pt>
                <c:pt idx="13045">
                  <c:v>49.038429999999998</c:v>
                </c:pt>
                <c:pt idx="13046">
                  <c:v>49.043209999999995</c:v>
                </c:pt>
                <c:pt idx="13047">
                  <c:v>49.048000000000002</c:v>
                </c:pt>
                <c:pt idx="13048">
                  <c:v>49.052770000000002</c:v>
                </c:pt>
                <c:pt idx="13049">
                  <c:v>49.057560000000002</c:v>
                </c:pt>
                <c:pt idx="13050">
                  <c:v>49.062340000000006</c:v>
                </c:pt>
                <c:pt idx="13051">
                  <c:v>49.067119999999996</c:v>
                </c:pt>
                <c:pt idx="13052">
                  <c:v>49.071899999999999</c:v>
                </c:pt>
                <c:pt idx="13053">
                  <c:v>49.076679999999996</c:v>
                </c:pt>
                <c:pt idx="13054">
                  <c:v>49.08146</c:v>
                </c:pt>
                <c:pt idx="13055">
                  <c:v>49.086240000000004</c:v>
                </c:pt>
                <c:pt idx="13056">
                  <c:v>49.091030000000003</c:v>
                </c:pt>
                <c:pt idx="13057">
                  <c:v>49.09581</c:v>
                </c:pt>
                <c:pt idx="13058">
                  <c:v>49.100589999999997</c:v>
                </c:pt>
                <c:pt idx="13059">
                  <c:v>49.105370000000001</c:v>
                </c:pt>
                <c:pt idx="13060">
                  <c:v>49.110149999999997</c:v>
                </c:pt>
                <c:pt idx="13061">
                  <c:v>49.114930000000001</c:v>
                </c:pt>
                <c:pt idx="13062">
                  <c:v>49.119709999999998</c:v>
                </c:pt>
                <c:pt idx="13063">
                  <c:v>49.124490000000002</c:v>
                </c:pt>
                <c:pt idx="13064">
                  <c:v>49.129270000000005</c:v>
                </c:pt>
                <c:pt idx="13065">
                  <c:v>49.134059999999998</c:v>
                </c:pt>
                <c:pt idx="13066">
                  <c:v>49.138840000000002</c:v>
                </c:pt>
                <c:pt idx="13067">
                  <c:v>49.143619999999999</c:v>
                </c:pt>
                <c:pt idx="13068">
                  <c:v>49.148400000000002</c:v>
                </c:pt>
                <c:pt idx="13069">
                  <c:v>49.153179999999999</c:v>
                </c:pt>
                <c:pt idx="13070">
                  <c:v>49.157960000000003</c:v>
                </c:pt>
                <c:pt idx="13071">
                  <c:v>49.162740000000007</c:v>
                </c:pt>
                <c:pt idx="13072">
                  <c:v>49.167529999999999</c:v>
                </c:pt>
                <c:pt idx="13073">
                  <c:v>49.1723</c:v>
                </c:pt>
                <c:pt idx="13074">
                  <c:v>49.17709</c:v>
                </c:pt>
                <c:pt idx="13075">
                  <c:v>49.181870000000004</c:v>
                </c:pt>
                <c:pt idx="13076">
                  <c:v>49.18665</c:v>
                </c:pt>
                <c:pt idx="13077">
                  <c:v>49.191430000000004</c:v>
                </c:pt>
                <c:pt idx="13078">
                  <c:v>49.196210000000001</c:v>
                </c:pt>
                <c:pt idx="13079">
                  <c:v>49.200989999999997</c:v>
                </c:pt>
                <c:pt idx="13080">
                  <c:v>49.205779999999997</c:v>
                </c:pt>
                <c:pt idx="13081">
                  <c:v>49.210560000000001</c:v>
                </c:pt>
                <c:pt idx="13082">
                  <c:v>49.215340000000005</c:v>
                </c:pt>
                <c:pt idx="13083">
                  <c:v>49.220120000000001</c:v>
                </c:pt>
                <c:pt idx="13084">
                  <c:v>49.224900000000005</c:v>
                </c:pt>
                <c:pt idx="13085">
                  <c:v>49.229689999999998</c:v>
                </c:pt>
                <c:pt idx="13086">
                  <c:v>49.234459999999999</c:v>
                </c:pt>
                <c:pt idx="13087">
                  <c:v>49.239249999999998</c:v>
                </c:pt>
                <c:pt idx="13088">
                  <c:v>49.244030000000002</c:v>
                </c:pt>
                <c:pt idx="13089">
                  <c:v>49.248809999999999</c:v>
                </c:pt>
                <c:pt idx="13090">
                  <c:v>49.253590000000003</c:v>
                </c:pt>
                <c:pt idx="13091">
                  <c:v>49.258369999999999</c:v>
                </c:pt>
                <c:pt idx="13092">
                  <c:v>49.263149999999996</c:v>
                </c:pt>
                <c:pt idx="13093">
                  <c:v>49.267940000000003</c:v>
                </c:pt>
                <c:pt idx="13094">
                  <c:v>49.27272</c:v>
                </c:pt>
                <c:pt idx="13095">
                  <c:v>49.277500000000003</c:v>
                </c:pt>
                <c:pt idx="13096">
                  <c:v>49.28228</c:v>
                </c:pt>
                <c:pt idx="13097">
                  <c:v>49.287060000000004</c:v>
                </c:pt>
                <c:pt idx="13098">
                  <c:v>49.291849999999997</c:v>
                </c:pt>
                <c:pt idx="13099">
                  <c:v>49.296619999999997</c:v>
                </c:pt>
                <c:pt idx="13100">
                  <c:v>49.301409999999997</c:v>
                </c:pt>
                <c:pt idx="13101">
                  <c:v>49.306190000000001</c:v>
                </c:pt>
                <c:pt idx="13102">
                  <c:v>49.310970000000005</c:v>
                </c:pt>
                <c:pt idx="13103">
                  <c:v>49.315750000000001</c:v>
                </c:pt>
                <c:pt idx="13104">
                  <c:v>49.320529999999998</c:v>
                </c:pt>
                <c:pt idx="13105">
                  <c:v>49.325319999999998</c:v>
                </c:pt>
                <c:pt idx="13106">
                  <c:v>49.330100000000002</c:v>
                </c:pt>
                <c:pt idx="13107">
                  <c:v>49.334879999999998</c:v>
                </c:pt>
                <c:pt idx="13108">
                  <c:v>49.339660000000002</c:v>
                </c:pt>
                <c:pt idx="13109">
                  <c:v>49.344440000000006</c:v>
                </c:pt>
                <c:pt idx="13110">
                  <c:v>49.349229999999999</c:v>
                </c:pt>
                <c:pt idx="13111">
                  <c:v>49.354009999999995</c:v>
                </c:pt>
                <c:pt idx="13112">
                  <c:v>49.358789999999999</c:v>
                </c:pt>
                <c:pt idx="13113">
                  <c:v>49.363570000000003</c:v>
                </c:pt>
                <c:pt idx="13114">
                  <c:v>49.368360000000003</c:v>
                </c:pt>
                <c:pt idx="13115">
                  <c:v>49.373130000000003</c:v>
                </c:pt>
                <c:pt idx="13116">
                  <c:v>49.377919999999996</c:v>
                </c:pt>
                <c:pt idx="13117">
                  <c:v>49.3827</c:v>
                </c:pt>
                <c:pt idx="13118">
                  <c:v>49.387479999999996</c:v>
                </c:pt>
                <c:pt idx="13119">
                  <c:v>49.39226</c:v>
                </c:pt>
                <c:pt idx="13120">
                  <c:v>49.397040000000004</c:v>
                </c:pt>
                <c:pt idx="13121">
                  <c:v>49.401830000000004</c:v>
                </c:pt>
                <c:pt idx="13122">
                  <c:v>49.406609999999993</c:v>
                </c:pt>
                <c:pt idx="13123">
                  <c:v>49.411389999999997</c:v>
                </c:pt>
                <c:pt idx="13124">
                  <c:v>49.416170000000001</c:v>
                </c:pt>
                <c:pt idx="13125">
                  <c:v>49.420960000000001</c:v>
                </c:pt>
                <c:pt idx="13126">
                  <c:v>49.425740000000005</c:v>
                </c:pt>
                <c:pt idx="13127">
                  <c:v>49.430520000000001</c:v>
                </c:pt>
                <c:pt idx="13128">
                  <c:v>49.435299999999998</c:v>
                </c:pt>
                <c:pt idx="13129">
                  <c:v>49.440089999999998</c:v>
                </c:pt>
                <c:pt idx="13130">
                  <c:v>49.444870000000002</c:v>
                </c:pt>
                <c:pt idx="13131">
                  <c:v>49.449649999999998</c:v>
                </c:pt>
                <c:pt idx="13132">
                  <c:v>49.454430000000002</c:v>
                </c:pt>
                <c:pt idx="13133">
                  <c:v>49.459210000000006</c:v>
                </c:pt>
                <c:pt idx="13134">
                  <c:v>49.463990000000003</c:v>
                </c:pt>
                <c:pt idx="13135">
                  <c:v>49.468779999999995</c:v>
                </c:pt>
                <c:pt idx="13136">
                  <c:v>49.473559999999999</c:v>
                </c:pt>
                <c:pt idx="13137">
                  <c:v>49.478340000000003</c:v>
                </c:pt>
                <c:pt idx="13138">
                  <c:v>49.48312</c:v>
                </c:pt>
                <c:pt idx="13139">
                  <c:v>49.487910000000007</c:v>
                </c:pt>
                <c:pt idx="13140">
                  <c:v>49.492689999999996</c:v>
                </c:pt>
                <c:pt idx="13141">
                  <c:v>49.49747</c:v>
                </c:pt>
                <c:pt idx="13142">
                  <c:v>49.502249999999997</c:v>
                </c:pt>
                <c:pt idx="13143">
                  <c:v>49.507040000000003</c:v>
                </c:pt>
                <c:pt idx="13144">
                  <c:v>49.51182</c:v>
                </c:pt>
                <c:pt idx="13145">
                  <c:v>49.516600000000004</c:v>
                </c:pt>
                <c:pt idx="13146">
                  <c:v>49.521379999999994</c:v>
                </c:pt>
                <c:pt idx="13147">
                  <c:v>49.52617</c:v>
                </c:pt>
                <c:pt idx="13148">
                  <c:v>49.530949999999997</c:v>
                </c:pt>
                <c:pt idx="13149">
                  <c:v>49.535730000000001</c:v>
                </c:pt>
                <c:pt idx="13150">
                  <c:v>49.540510000000005</c:v>
                </c:pt>
                <c:pt idx="13151">
                  <c:v>49.545299999999997</c:v>
                </c:pt>
                <c:pt idx="13152">
                  <c:v>49.550080000000001</c:v>
                </c:pt>
                <c:pt idx="13153">
                  <c:v>49.554859999999998</c:v>
                </c:pt>
                <c:pt idx="13154">
                  <c:v>49.559640000000002</c:v>
                </c:pt>
                <c:pt idx="13155">
                  <c:v>49.564419999999998</c:v>
                </c:pt>
                <c:pt idx="13156">
                  <c:v>49.569200000000002</c:v>
                </c:pt>
                <c:pt idx="13157">
                  <c:v>49.573989999999995</c:v>
                </c:pt>
                <c:pt idx="13158">
                  <c:v>49.578769999999999</c:v>
                </c:pt>
                <c:pt idx="13159">
                  <c:v>49.583549999999995</c:v>
                </c:pt>
                <c:pt idx="13160">
                  <c:v>49.588340000000002</c:v>
                </c:pt>
                <c:pt idx="13161">
                  <c:v>49.593119999999999</c:v>
                </c:pt>
                <c:pt idx="13162">
                  <c:v>49.597900000000003</c:v>
                </c:pt>
                <c:pt idx="13163">
                  <c:v>49.602680000000007</c:v>
                </c:pt>
                <c:pt idx="13164">
                  <c:v>49.607469999999999</c:v>
                </c:pt>
                <c:pt idx="13165">
                  <c:v>49.612249999999996</c:v>
                </c:pt>
                <c:pt idx="13166">
                  <c:v>49.61703</c:v>
                </c:pt>
                <c:pt idx="13167">
                  <c:v>49.621810000000004</c:v>
                </c:pt>
                <c:pt idx="13168">
                  <c:v>49.626600000000003</c:v>
                </c:pt>
                <c:pt idx="13169">
                  <c:v>49.63138</c:v>
                </c:pt>
                <c:pt idx="13170">
                  <c:v>49.636159999999997</c:v>
                </c:pt>
                <c:pt idx="13171">
                  <c:v>49.640950000000004</c:v>
                </c:pt>
                <c:pt idx="13172">
                  <c:v>49.64573</c:v>
                </c:pt>
                <c:pt idx="13173">
                  <c:v>49.650510000000004</c:v>
                </c:pt>
                <c:pt idx="13174">
                  <c:v>49.655290000000001</c:v>
                </c:pt>
                <c:pt idx="13175">
                  <c:v>49.660080000000001</c:v>
                </c:pt>
                <c:pt idx="13176">
                  <c:v>49.664859999999997</c:v>
                </c:pt>
                <c:pt idx="13177">
                  <c:v>49.669640000000001</c:v>
                </c:pt>
                <c:pt idx="13178">
                  <c:v>49.674430000000001</c:v>
                </c:pt>
                <c:pt idx="13179">
                  <c:v>49.679210000000005</c:v>
                </c:pt>
                <c:pt idx="13180">
                  <c:v>49.683989999999994</c:v>
                </c:pt>
                <c:pt idx="13181">
                  <c:v>49.688769999999998</c:v>
                </c:pt>
                <c:pt idx="13182">
                  <c:v>49.693550000000002</c:v>
                </c:pt>
                <c:pt idx="13183">
                  <c:v>49.698340000000002</c:v>
                </c:pt>
                <c:pt idx="13184">
                  <c:v>49.703120000000006</c:v>
                </c:pt>
                <c:pt idx="13185">
                  <c:v>49.707900000000002</c:v>
                </c:pt>
                <c:pt idx="13186">
                  <c:v>49.712689999999995</c:v>
                </c:pt>
                <c:pt idx="13187">
                  <c:v>49.717469999999999</c:v>
                </c:pt>
                <c:pt idx="13188">
                  <c:v>49.722250000000003</c:v>
                </c:pt>
                <c:pt idx="13189">
                  <c:v>49.727029999999999</c:v>
                </c:pt>
                <c:pt idx="13190">
                  <c:v>49.731820000000006</c:v>
                </c:pt>
                <c:pt idx="13191">
                  <c:v>49.736599999999996</c:v>
                </c:pt>
                <c:pt idx="13192">
                  <c:v>49.741379999999999</c:v>
                </c:pt>
                <c:pt idx="13193">
                  <c:v>49.746169999999999</c:v>
                </c:pt>
                <c:pt idx="13194">
                  <c:v>49.750950000000003</c:v>
                </c:pt>
                <c:pt idx="13195">
                  <c:v>49.75573</c:v>
                </c:pt>
                <c:pt idx="13196">
                  <c:v>49.76052</c:v>
                </c:pt>
                <c:pt idx="13197">
                  <c:v>49.765299999999996</c:v>
                </c:pt>
                <c:pt idx="13198">
                  <c:v>49.77008</c:v>
                </c:pt>
                <c:pt idx="13199">
                  <c:v>49.77487</c:v>
                </c:pt>
                <c:pt idx="13200">
                  <c:v>49.779650000000004</c:v>
                </c:pt>
                <c:pt idx="13201">
                  <c:v>49.78443</c:v>
                </c:pt>
                <c:pt idx="13202">
                  <c:v>49.789209999999997</c:v>
                </c:pt>
                <c:pt idx="13203">
                  <c:v>49.793999999999997</c:v>
                </c:pt>
                <c:pt idx="13204">
                  <c:v>49.798780000000001</c:v>
                </c:pt>
                <c:pt idx="13205">
                  <c:v>49.803559999999997</c:v>
                </c:pt>
                <c:pt idx="13206">
                  <c:v>49.808350000000004</c:v>
                </c:pt>
                <c:pt idx="13207">
                  <c:v>49.813129999999994</c:v>
                </c:pt>
                <c:pt idx="13208">
                  <c:v>49.817909999999998</c:v>
                </c:pt>
                <c:pt idx="13209">
                  <c:v>49.822699999999998</c:v>
                </c:pt>
                <c:pt idx="13210">
                  <c:v>49.827480000000001</c:v>
                </c:pt>
                <c:pt idx="13211">
                  <c:v>49.832260000000005</c:v>
                </c:pt>
                <c:pt idx="13212">
                  <c:v>49.837049999999998</c:v>
                </c:pt>
                <c:pt idx="13213">
                  <c:v>49.841829999999995</c:v>
                </c:pt>
                <c:pt idx="13214">
                  <c:v>49.846609999999998</c:v>
                </c:pt>
                <c:pt idx="13215">
                  <c:v>49.851399999999998</c:v>
                </c:pt>
                <c:pt idx="13216">
                  <c:v>49.856180000000002</c:v>
                </c:pt>
                <c:pt idx="13217">
                  <c:v>49.860960000000006</c:v>
                </c:pt>
                <c:pt idx="13218">
                  <c:v>49.865749999999998</c:v>
                </c:pt>
                <c:pt idx="13219">
                  <c:v>49.870530000000002</c:v>
                </c:pt>
                <c:pt idx="13220">
                  <c:v>49.875309999999999</c:v>
                </c:pt>
                <c:pt idx="13221">
                  <c:v>49.880090000000003</c:v>
                </c:pt>
                <c:pt idx="13222">
                  <c:v>49.884880000000003</c:v>
                </c:pt>
                <c:pt idx="13223">
                  <c:v>49.889659999999999</c:v>
                </c:pt>
                <c:pt idx="13224">
                  <c:v>49.894439999999996</c:v>
                </c:pt>
                <c:pt idx="13225">
                  <c:v>49.899230000000003</c:v>
                </c:pt>
                <c:pt idx="13226">
                  <c:v>49.90401</c:v>
                </c:pt>
                <c:pt idx="13227">
                  <c:v>49.908790000000003</c:v>
                </c:pt>
                <c:pt idx="13228">
                  <c:v>49.913579999999996</c:v>
                </c:pt>
                <c:pt idx="13229">
                  <c:v>49.91836</c:v>
                </c:pt>
                <c:pt idx="13230">
                  <c:v>49.923139999999997</c:v>
                </c:pt>
                <c:pt idx="13231">
                  <c:v>49.927930000000003</c:v>
                </c:pt>
                <c:pt idx="13232">
                  <c:v>49.93271</c:v>
                </c:pt>
                <c:pt idx="13233">
                  <c:v>49.937490000000004</c:v>
                </c:pt>
                <c:pt idx="13234">
                  <c:v>49.942279999999997</c:v>
                </c:pt>
                <c:pt idx="13235">
                  <c:v>49.94706</c:v>
                </c:pt>
                <c:pt idx="13236">
                  <c:v>49.95185</c:v>
                </c:pt>
                <c:pt idx="13237">
                  <c:v>49.956630000000004</c:v>
                </c:pt>
                <c:pt idx="13238">
                  <c:v>49.961410000000001</c:v>
                </c:pt>
                <c:pt idx="13239">
                  <c:v>49.966200000000001</c:v>
                </c:pt>
                <c:pt idx="13240">
                  <c:v>49.970979999999997</c:v>
                </c:pt>
                <c:pt idx="13241">
                  <c:v>49.975760000000001</c:v>
                </c:pt>
                <c:pt idx="13242">
                  <c:v>49.980550000000001</c:v>
                </c:pt>
                <c:pt idx="13243">
                  <c:v>49.985330000000005</c:v>
                </c:pt>
                <c:pt idx="13244">
                  <c:v>49.990109999999994</c:v>
                </c:pt>
                <c:pt idx="13245">
                  <c:v>49.994900000000001</c:v>
                </c:pt>
                <c:pt idx="13246">
                  <c:v>49.999679999999998</c:v>
                </c:pt>
                <c:pt idx="13247">
                  <c:v>50.004460000000002</c:v>
                </c:pt>
                <c:pt idx="13248">
                  <c:v>50.009250000000002</c:v>
                </c:pt>
                <c:pt idx="13249">
                  <c:v>50.014029999999998</c:v>
                </c:pt>
                <c:pt idx="13250">
                  <c:v>50.018819999999998</c:v>
                </c:pt>
                <c:pt idx="13251">
                  <c:v>50.023600000000002</c:v>
                </c:pt>
                <c:pt idx="13252">
                  <c:v>50.028379999999999</c:v>
                </c:pt>
                <c:pt idx="13253">
                  <c:v>50.033169999999998</c:v>
                </c:pt>
                <c:pt idx="13254">
                  <c:v>50.037949999999995</c:v>
                </c:pt>
                <c:pt idx="13255">
                  <c:v>50.042729999999999</c:v>
                </c:pt>
                <c:pt idx="13256">
                  <c:v>50.047519999999999</c:v>
                </c:pt>
                <c:pt idx="13257">
                  <c:v>50.052300000000002</c:v>
                </c:pt>
                <c:pt idx="13258">
                  <c:v>50.057089999999995</c:v>
                </c:pt>
                <c:pt idx="13259">
                  <c:v>50.061869999999999</c:v>
                </c:pt>
                <c:pt idx="13260">
                  <c:v>50.066649999999996</c:v>
                </c:pt>
                <c:pt idx="13261">
                  <c:v>50.071440000000003</c:v>
                </c:pt>
                <c:pt idx="13262">
                  <c:v>50.076219999999999</c:v>
                </c:pt>
                <c:pt idx="13263">
                  <c:v>50.081009999999999</c:v>
                </c:pt>
                <c:pt idx="13264">
                  <c:v>50.085789999999996</c:v>
                </c:pt>
                <c:pt idx="13265">
                  <c:v>50.09057</c:v>
                </c:pt>
                <c:pt idx="13266">
                  <c:v>50.095359999999999</c:v>
                </c:pt>
                <c:pt idx="13267">
                  <c:v>50.100140000000003</c:v>
                </c:pt>
                <c:pt idx="13268">
                  <c:v>50.10492</c:v>
                </c:pt>
                <c:pt idx="13269">
                  <c:v>50.10971</c:v>
                </c:pt>
                <c:pt idx="13270">
                  <c:v>50.114489999999996</c:v>
                </c:pt>
                <c:pt idx="13271">
                  <c:v>50.119280000000003</c:v>
                </c:pt>
                <c:pt idx="13272">
                  <c:v>50.12406</c:v>
                </c:pt>
                <c:pt idx="13273">
                  <c:v>50.128840000000004</c:v>
                </c:pt>
                <c:pt idx="13274">
                  <c:v>50.133629999999997</c:v>
                </c:pt>
                <c:pt idx="13275">
                  <c:v>50.13841</c:v>
                </c:pt>
                <c:pt idx="13276">
                  <c:v>50.1432</c:v>
                </c:pt>
                <c:pt idx="13277">
                  <c:v>50.147980000000004</c:v>
                </c:pt>
                <c:pt idx="13278">
                  <c:v>50.152760000000001</c:v>
                </c:pt>
                <c:pt idx="13279">
                  <c:v>50.157550000000001</c:v>
                </c:pt>
                <c:pt idx="13280">
                  <c:v>50.162329999999997</c:v>
                </c:pt>
                <c:pt idx="13281">
                  <c:v>50.167120000000004</c:v>
                </c:pt>
                <c:pt idx="13282">
                  <c:v>50.171900000000001</c:v>
                </c:pt>
                <c:pt idx="13283">
                  <c:v>50.176680000000005</c:v>
                </c:pt>
                <c:pt idx="13284">
                  <c:v>50.181469999999997</c:v>
                </c:pt>
                <c:pt idx="13285">
                  <c:v>50.186250000000001</c:v>
                </c:pt>
                <c:pt idx="13286">
                  <c:v>50.191040000000001</c:v>
                </c:pt>
                <c:pt idx="13287">
                  <c:v>50.195820000000005</c:v>
                </c:pt>
                <c:pt idx="13288">
                  <c:v>50.200609999999998</c:v>
                </c:pt>
                <c:pt idx="13289">
                  <c:v>50.205390000000001</c:v>
                </c:pt>
                <c:pt idx="13290">
                  <c:v>50.210169999999998</c:v>
                </c:pt>
                <c:pt idx="13291">
                  <c:v>50.214960000000005</c:v>
                </c:pt>
                <c:pt idx="13292">
                  <c:v>50.219740000000002</c:v>
                </c:pt>
                <c:pt idx="13293">
                  <c:v>50.224530000000001</c:v>
                </c:pt>
                <c:pt idx="13294">
                  <c:v>50.229309999999998</c:v>
                </c:pt>
                <c:pt idx="13295">
                  <c:v>50.234090000000002</c:v>
                </c:pt>
                <c:pt idx="13296">
                  <c:v>50.238880000000002</c:v>
                </c:pt>
                <c:pt idx="13297">
                  <c:v>50.243660000000006</c:v>
                </c:pt>
                <c:pt idx="13298">
                  <c:v>50.248449999999998</c:v>
                </c:pt>
                <c:pt idx="13299">
                  <c:v>50.253230000000002</c:v>
                </c:pt>
                <c:pt idx="13300">
                  <c:v>50.258020000000002</c:v>
                </c:pt>
                <c:pt idx="13301">
                  <c:v>50.262800000000006</c:v>
                </c:pt>
                <c:pt idx="13302">
                  <c:v>50.267580000000002</c:v>
                </c:pt>
                <c:pt idx="13303">
                  <c:v>50.272369999999995</c:v>
                </c:pt>
                <c:pt idx="13304">
                  <c:v>50.277149999999999</c:v>
                </c:pt>
                <c:pt idx="13305">
                  <c:v>50.281939999999999</c:v>
                </c:pt>
                <c:pt idx="13306">
                  <c:v>50.286720000000003</c:v>
                </c:pt>
                <c:pt idx="13307">
                  <c:v>50.291509999999995</c:v>
                </c:pt>
                <c:pt idx="13308">
                  <c:v>50.296289999999999</c:v>
                </c:pt>
                <c:pt idx="13309">
                  <c:v>50.301070000000003</c:v>
                </c:pt>
                <c:pt idx="13310">
                  <c:v>50.305860000000003</c:v>
                </c:pt>
                <c:pt idx="13311">
                  <c:v>50.310649999999995</c:v>
                </c:pt>
                <c:pt idx="13312">
                  <c:v>50.315429999999999</c:v>
                </c:pt>
                <c:pt idx="13313">
                  <c:v>50.320219999999999</c:v>
                </c:pt>
                <c:pt idx="13314">
                  <c:v>50.325000000000003</c:v>
                </c:pt>
                <c:pt idx="13315">
                  <c:v>50.32978</c:v>
                </c:pt>
                <c:pt idx="13316">
                  <c:v>50.334569999999999</c:v>
                </c:pt>
                <c:pt idx="13317">
                  <c:v>50.339349999999996</c:v>
                </c:pt>
                <c:pt idx="13318">
                  <c:v>50.344140000000003</c:v>
                </c:pt>
                <c:pt idx="13319">
                  <c:v>50.34892</c:v>
                </c:pt>
                <c:pt idx="13320">
                  <c:v>50.35371</c:v>
                </c:pt>
                <c:pt idx="13321">
                  <c:v>50.358489999999996</c:v>
                </c:pt>
                <c:pt idx="13322">
                  <c:v>50.363280000000003</c:v>
                </c:pt>
                <c:pt idx="13323">
                  <c:v>50.36806</c:v>
                </c:pt>
                <c:pt idx="13324">
                  <c:v>50.372840000000004</c:v>
                </c:pt>
                <c:pt idx="13325">
                  <c:v>50.377629999999996</c:v>
                </c:pt>
                <c:pt idx="13326">
                  <c:v>50.38241</c:v>
                </c:pt>
                <c:pt idx="13327">
                  <c:v>50.3872</c:v>
                </c:pt>
                <c:pt idx="13328">
                  <c:v>50.391980000000004</c:v>
                </c:pt>
                <c:pt idx="13329">
                  <c:v>50.396770000000004</c:v>
                </c:pt>
                <c:pt idx="13330">
                  <c:v>50.40155</c:v>
                </c:pt>
                <c:pt idx="13331">
                  <c:v>50.40634</c:v>
                </c:pt>
                <c:pt idx="13332">
                  <c:v>50.411119999999997</c:v>
                </c:pt>
                <c:pt idx="13333">
                  <c:v>50.415910000000004</c:v>
                </c:pt>
                <c:pt idx="13334">
                  <c:v>50.42069</c:v>
                </c:pt>
                <c:pt idx="13335">
                  <c:v>50.42548</c:v>
                </c:pt>
                <c:pt idx="13336">
                  <c:v>50.430259999999997</c:v>
                </c:pt>
                <c:pt idx="13337">
                  <c:v>50.435040000000001</c:v>
                </c:pt>
                <c:pt idx="13338">
                  <c:v>50.439830000000001</c:v>
                </c:pt>
                <c:pt idx="13339">
                  <c:v>50.444609999999997</c:v>
                </c:pt>
                <c:pt idx="13340">
                  <c:v>50.449399999999997</c:v>
                </c:pt>
                <c:pt idx="13341">
                  <c:v>50.454180000000001</c:v>
                </c:pt>
                <c:pt idx="13342">
                  <c:v>50.458970000000001</c:v>
                </c:pt>
                <c:pt idx="13343">
                  <c:v>50.463750000000005</c:v>
                </c:pt>
                <c:pt idx="13344">
                  <c:v>50.468539999999997</c:v>
                </c:pt>
                <c:pt idx="13345">
                  <c:v>50.473320000000001</c:v>
                </c:pt>
                <c:pt idx="13346">
                  <c:v>50.478110000000001</c:v>
                </c:pt>
                <c:pt idx="13347">
                  <c:v>50.482900000000001</c:v>
                </c:pt>
                <c:pt idx="13348">
                  <c:v>50.487679999999997</c:v>
                </c:pt>
                <c:pt idx="13349">
                  <c:v>50.492469999999997</c:v>
                </c:pt>
                <c:pt idx="13350">
                  <c:v>50.497250000000001</c:v>
                </c:pt>
                <c:pt idx="13351">
                  <c:v>50.502040000000001</c:v>
                </c:pt>
                <c:pt idx="13352">
                  <c:v>50.506819999999998</c:v>
                </c:pt>
                <c:pt idx="13353">
                  <c:v>50.511599999999994</c:v>
                </c:pt>
                <c:pt idx="13354">
                  <c:v>50.516390000000001</c:v>
                </c:pt>
                <c:pt idx="13355">
                  <c:v>50.521169999999998</c:v>
                </c:pt>
                <c:pt idx="13356">
                  <c:v>50.525960000000005</c:v>
                </c:pt>
                <c:pt idx="13357">
                  <c:v>50.530739999999994</c:v>
                </c:pt>
                <c:pt idx="13358">
                  <c:v>50.535530000000001</c:v>
                </c:pt>
                <c:pt idx="13359">
                  <c:v>50.540309999999998</c:v>
                </c:pt>
                <c:pt idx="13360">
                  <c:v>50.545100000000005</c:v>
                </c:pt>
                <c:pt idx="13361">
                  <c:v>50.549880000000002</c:v>
                </c:pt>
                <c:pt idx="13362">
                  <c:v>50.554670000000002</c:v>
                </c:pt>
                <c:pt idx="13363">
                  <c:v>50.559449999999998</c:v>
                </c:pt>
                <c:pt idx="13364">
                  <c:v>50.564240000000005</c:v>
                </c:pt>
                <c:pt idx="13365">
                  <c:v>50.569020000000002</c:v>
                </c:pt>
                <c:pt idx="13366">
                  <c:v>50.573809999999995</c:v>
                </c:pt>
                <c:pt idx="13367">
                  <c:v>50.578589999999998</c:v>
                </c:pt>
                <c:pt idx="13368">
                  <c:v>50.583379999999998</c:v>
                </c:pt>
                <c:pt idx="13369">
                  <c:v>50.588160000000002</c:v>
                </c:pt>
                <c:pt idx="13370">
                  <c:v>50.592949999999995</c:v>
                </c:pt>
                <c:pt idx="13371">
                  <c:v>50.597729999999999</c:v>
                </c:pt>
                <c:pt idx="13372">
                  <c:v>50.602519999999998</c:v>
                </c:pt>
                <c:pt idx="13373">
                  <c:v>50.607310000000005</c:v>
                </c:pt>
                <c:pt idx="13374">
                  <c:v>50.612089999999995</c:v>
                </c:pt>
                <c:pt idx="13375">
                  <c:v>50.616880000000002</c:v>
                </c:pt>
                <c:pt idx="13376">
                  <c:v>50.621659999999999</c:v>
                </c:pt>
                <c:pt idx="13377">
                  <c:v>50.626450000000006</c:v>
                </c:pt>
                <c:pt idx="13378">
                  <c:v>50.631230000000002</c:v>
                </c:pt>
                <c:pt idx="13379">
                  <c:v>50.636019999999995</c:v>
                </c:pt>
                <c:pt idx="13380">
                  <c:v>50.640799999999999</c:v>
                </c:pt>
                <c:pt idx="13381">
                  <c:v>50.645589999999999</c:v>
                </c:pt>
                <c:pt idx="13382">
                  <c:v>50.650370000000002</c:v>
                </c:pt>
                <c:pt idx="13383">
                  <c:v>50.655159999999995</c:v>
                </c:pt>
                <c:pt idx="13384">
                  <c:v>50.659939999999999</c:v>
                </c:pt>
                <c:pt idx="13385">
                  <c:v>50.664729999999999</c:v>
                </c:pt>
                <c:pt idx="13386">
                  <c:v>50.669510000000002</c:v>
                </c:pt>
                <c:pt idx="13387">
                  <c:v>50.674299999999995</c:v>
                </c:pt>
                <c:pt idx="13388">
                  <c:v>50.679090000000002</c:v>
                </c:pt>
                <c:pt idx="13389">
                  <c:v>50.683869999999999</c:v>
                </c:pt>
                <c:pt idx="13390">
                  <c:v>50.688660000000006</c:v>
                </c:pt>
                <c:pt idx="13391">
                  <c:v>50.693440000000002</c:v>
                </c:pt>
                <c:pt idx="13392">
                  <c:v>50.698229999999995</c:v>
                </c:pt>
                <c:pt idx="13393">
                  <c:v>50.703020000000002</c:v>
                </c:pt>
                <c:pt idx="13394">
                  <c:v>50.707799999999999</c:v>
                </c:pt>
                <c:pt idx="13395">
                  <c:v>50.712589999999999</c:v>
                </c:pt>
                <c:pt idx="13396">
                  <c:v>50.717369999999995</c:v>
                </c:pt>
                <c:pt idx="13397">
                  <c:v>50.722160000000002</c:v>
                </c:pt>
                <c:pt idx="13398">
                  <c:v>50.726939999999999</c:v>
                </c:pt>
                <c:pt idx="13399">
                  <c:v>50.731730000000006</c:v>
                </c:pt>
                <c:pt idx="13400">
                  <c:v>50.736509999999996</c:v>
                </c:pt>
                <c:pt idx="13401">
                  <c:v>50.741300000000003</c:v>
                </c:pt>
                <c:pt idx="13402">
                  <c:v>50.746079999999999</c:v>
                </c:pt>
                <c:pt idx="13403">
                  <c:v>50.750869999999999</c:v>
                </c:pt>
                <c:pt idx="13404">
                  <c:v>50.755650000000003</c:v>
                </c:pt>
                <c:pt idx="13405">
                  <c:v>50.760439999999996</c:v>
                </c:pt>
                <c:pt idx="13406">
                  <c:v>50.765230000000003</c:v>
                </c:pt>
                <c:pt idx="13407">
                  <c:v>50.770009999999999</c:v>
                </c:pt>
                <c:pt idx="13408">
                  <c:v>50.774799999999999</c:v>
                </c:pt>
                <c:pt idx="13409">
                  <c:v>50.779579999999996</c:v>
                </c:pt>
                <c:pt idx="13410">
                  <c:v>50.784370000000003</c:v>
                </c:pt>
                <c:pt idx="13411">
                  <c:v>50.789160000000003</c:v>
                </c:pt>
                <c:pt idx="13412">
                  <c:v>50.793939999999999</c:v>
                </c:pt>
                <c:pt idx="13413">
                  <c:v>50.798729999999999</c:v>
                </c:pt>
                <c:pt idx="13414">
                  <c:v>50.803510000000003</c:v>
                </c:pt>
                <c:pt idx="13415">
                  <c:v>50.808300000000003</c:v>
                </c:pt>
                <c:pt idx="13416">
                  <c:v>50.813079999999999</c:v>
                </c:pt>
                <c:pt idx="13417">
                  <c:v>50.817869999999999</c:v>
                </c:pt>
                <c:pt idx="13418">
                  <c:v>50.822649999999996</c:v>
                </c:pt>
                <c:pt idx="13419">
                  <c:v>50.827440000000003</c:v>
                </c:pt>
                <c:pt idx="13420">
                  <c:v>50.832229999999996</c:v>
                </c:pt>
                <c:pt idx="13421">
                  <c:v>50.837009999999999</c:v>
                </c:pt>
                <c:pt idx="13422">
                  <c:v>50.841799999999999</c:v>
                </c:pt>
                <c:pt idx="13423">
                  <c:v>50.846580000000003</c:v>
                </c:pt>
                <c:pt idx="13424">
                  <c:v>50.851370000000003</c:v>
                </c:pt>
                <c:pt idx="13425">
                  <c:v>50.85615</c:v>
                </c:pt>
                <c:pt idx="13426">
                  <c:v>50.860939999999999</c:v>
                </c:pt>
                <c:pt idx="13427">
                  <c:v>50.865729999999999</c:v>
                </c:pt>
                <c:pt idx="13428">
                  <c:v>50.870510000000003</c:v>
                </c:pt>
                <c:pt idx="13429">
                  <c:v>50.875299999999996</c:v>
                </c:pt>
                <c:pt idx="13430">
                  <c:v>50.880090000000003</c:v>
                </c:pt>
                <c:pt idx="13431">
                  <c:v>50.884869999999999</c:v>
                </c:pt>
                <c:pt idx="13432">
                  <c:v>50.889660000000006</c:v>
                </c:pt>
                <c:pt idx="13433">
                  <c:v>50.894439999999996</c:v>
                </c:pt>
                <c:pt idx="13434">
                  <c:v>50.899229999999996</c:v>
                </c:pt>
                <c:pt idx="13435">
                  <c:v>50.904020000000003</c:v>
                </c:pt>
                <c:pt idx="13436">
                  <c:v>50.908799999999999</c:v>
                </c:pt>
                <c:pt idx="13437">
                  <c:v>50.913589999999999</c:v>
                </c:pt>
                <c:pt idx="13438">
                  <c:v>50.918369999999996</c:v>
                </c:pt>
                <c:pt idx="13439">
                  <c:v>50.923160000000003</c:v>
                </c:pt>
                <c:pt idx="13440">
                  <c:v>50.92794</c:v>
                </c:pt>
                <c:pt idx="13441">
                  <c:v>50.932729999999999</c:v>
                </c:pt>
                <c:pt idx="13442">
                  <c:v>50.937519999999999</c:v>
                </c:pt>
                <c:pt idx="13443">
                  <c:v>50.942300000000003</c:v>
                </c:pt>
                <c:pt idx="13444">
                  <c:v>50.947090000000003</c:v>
                </c:pt>
                <c:pt idx="13445">
                  <c:v>50.951879999999996</c:v>
                </c:pt>
                <c:pt idx="13446">
                  <c:v>50.956659999999999</c:v>
                </c:pt>
                <c:pt idx="13447">
                  <c:v>50.961449999999999</c:v>
                </c:pt>
                <c:pt idx="13448">
                  <c:v>50.966230000000003</c:v>
                </c:pt>
                <c:pt idx="13449">
                  <c:v>50.971019999999996</c:v>
                </c:pt>
                <c:pt idx="13450">
                  <c:v>50.975810000000003</c:v>
                </c:pt>
                <c:pt idx="13451">
                  <c:v>50.980589999999999</c:v>
                </c:pt>
                <c:pt idx="13452">
                  <c:v>50.985379999999999</c:v>
                </c:pt>
                <c:pt idx="13453">
                  <c:v>50.990160000000003</c:v>
                </c:pt>
                <c:pt idx="13454">
                  <c:v>50.994949999999996</c:v>
                </c:pt>
                <c:pt idx="13455">
                  <c:v>50.999740000000003</c:v>
                </c:pt>
                <c:pt idx="13456">
                  <c:v>51.004530000000003</c:v>
                </c:pt>
                <c:pt idx="13457">
                  <c:v>51.009309999999999</c:v>
                </c:pt>
                <c:pt idx="13458">
                  <c:v>51.014099999999999</c:v>
                </c:pt>
                <c:pt idx="13459">
                  <c:v>51.018880000000003</c:v>
                </c:pt>
                <c:pt idx="13460">
                  <c:v>51.023670000000003</c:v>
                </c:pt>
                <c:pt idx="13461">
                  <c:v>51.028459999999995</c:v>
                </c:pt>
                <c:pt idx="13462">
                  <c:v>51.033239999999999</c:v>
                </c:pt>
                <c:pt idx="13463">
                  <c:v>51.038029999999999</c:v>
                </c:pt>
                <c:pt idx="13464">
                  <c:v>51.042810000000003</c:v>
                </c:pt>
                <c:pt idx="13465">
                  <c:v>51.047599999999996</c:v>
                </c:pt>
                <c:pt idx="13466">
                  <c:v>51.052390000000003</c:v>
                </c:pt>
                <c:pt idx="13467">
                  <c:v>51.057169999999999</c:v>
                </c:pt>
                <c:pt idx="13468">
                  <c:v>51.061960000000006</c:v>
                </c:pt>
                <c:pt idx="13469">
                  <c:v>51.066749999999999</c:v>
                </c:pt>
                <c:pt idx="13470">
                  <c:v>51.071529999999996</c:v>
                </c:pt>
                <c:pt idx="13471">
                  <c:v>51.076320000000003</c:v>
                </c:pt>
                <c:pt idx="13472">
                  <c:v>51.081110000000002</c:v>
                </c:pt>
                <c:pt idx="13473">
                  <c:v>51.085889999999999</c:v>
                </c:pt>
                <c:pt idx="13474">
                  <c:v>51.090679999999999</c:v>
                </c:pt>
                <c:pt idx="13475">
                  <c:v>51.095460000000003</c:v>
                </c:pt>
                <c:pt idx="13476">
                  <c:v>51.100250000000003</c:v>
                </c:pt>
                <c:pt idx="13477">
                  <c:v>51.105039999999995</c:v>
                </c:pt>
                <c:pt idx="13478">
                  <c:v>51.109819999999999</c:v>
                </c:pt>
                <c:pt idx="13479">
                  <c:v>51.114609999999999</c:v>
                </c:pt>
                <c:pt idx="13480">
                  <c:v>51.119399999999999</c:v>
                </c:pt>
                <c:pt idx="13481">
                  <c:v>51.124189999999999</c:v>
                </c:pt>
                <c:pt idx="13482">
                  <c:v>51.128970000000002</c:v>
                </c:pt>
                <c:pt idx="13483">
                  <c:v>51.133760000000002</c:v>
                </c:pt>
                <c:pt idx="13484">
                  <c:v>51.138540000000006</c:v>
                </c:pt>
                <c:pt idx="13485">
                  <c:v>51.143329999999999</c:v>
                </c:pt>
                <c:pt idx="13486">
                  <c:v>51.148119999999999</c:v>
                </c:pt>
                <c:pt idx="13487">
                  <c:v>51.152900000000002</c:v>
                </c:pt>
                <c:pt idx="13488">
                  <c:v>51.157689999999995</c:v>
                </c:pt>
                <c:pt idx="13489">
                  <c:v>51.162480000000002</c:v>
                </c:pt>
                <c:pt idx="13490">
                  <c:v>51.167259999999999</c:v>
                </c:pt>
                <c:pt idx="13491">
                  <c:v>51.172049999999999</c:v>
                </c:pt>
                <c:pt idx="13492">
                  <c:v>51.176839999999999</c:v>
                </c:pt>
                <c:pt idx="13493">
                  <c:v>51.181629999999998</c:v>
                </c:pt>
                <c:pt idx="13494">
                  <c:v>51.186410000000002</c:v>
                </c:pt>
                <c:pt idx="13495">
                  <c:v>51.191200000000002</c:v>
                </c:pt>
                <c:pt idx="13496">
                  <c:v>51.195979999999999</c:v>
                </c:pt>
                <c:pt idx="13497">
                  <c:v>51.200769999999999</c:v>
                </c:pt>
                <c:pt idx="13498">
                  <c:v>51.205559999999998</c:v>
                </c:pt>
                <c:pt idx="13499">
                  <c:v>51.210340000000002</c:v>
                </c:pt>
                <c:pt idx="13500">
                  <c:v>51.215129999999995</c:v>
                </c:pt>
                <c:pt idx="13501">
                  <c:v>51.219920000000002</c:v>
                </c:pt>
                <c:pt idx="13502">
                  <c:v>51.224699999999999</c:v>
                </c:pt>
                <c:pt idx="13503">
                  <c:v>51.229490000000006</c:v>
                </c:pt>
                <c:pt idx="13504">
                  <c:v>51.234279999999998</c:v>
                </c:pt>
                <c:pt idx="13505">
                  <c:v>51.239069999999998</c:v>
                </c:pt>
                <c:pt idx="13506">
                  <c:v>51.243850000000002</c:v>
                </c:pt>
                <c:pt idx="13507">
                  <c:v>51.248639999999995</c:v>
                </c:pt>
                <c:pt idx="13508">
                  <c:v>51.253430000000002</c:v>
                </c:pt>
                <c:pt idx="13509">
                  <c:v>51.258209999999998</c:v>
                </c:pt>
                <c:pt idx="13510">
                  <c:v>51.263000000000005</c:v>
                </c:pt>
                <c:pt idx="13511">
                  <c:v>51.267789999999998</c:v>
                </c:pt>
                <c:pt idx="13512">
                  <c:v>51.272570000000002</c:v>
                </c:pt>
                <c:pt idx="13513">
                  <c:v>51.277360000000002</c:v>
                </c:pt>
                <c:pt idx="13514">
                  <c:v>51.282150000000001</c:v>
                </c:pt>
                <c:pt idx="13515">
                  <c:v>51.286940000000001</c:v>
                </c:pt>
                <c:pt idx="13516">
                  <c:v>51.291719999999998</c:v>
                </c:pt>
                <c:pt idx="13517">
                  <c:v>51.296509999999998</c:v>
                </c:pt>
                <c:pt idx="13518">
                  <c:v>51.301299999999998</c:v>
                </c:pt>
                <c:pt idx="13519">
                  <c:v>51.306079999999994</c:v>
                </c:pt>
                <c:pt idx="13520">
                  <c:v>51.310870000000001</c:v>
                </c:pt>
                <c:pt idx="13521">
                  <c:v>51.315660000000001</c:v>
                </c:pt>
                <c:pt idx="13522">
                  <c:v>51.320440000000005</c:v>
                </c:pt>
                <c:pt idx="13523">
                  <c:v>51.325229999999998</c:v>
                </c:pt>
                <c:pt idx="13524">
                  <c:v>51.330019999999998</c:v>
                </c:pt>
                <c:pt idx="13525">
                  <c:v>51.334810000000004</c:v>
                </c:pt>
                <c:pt idx="13526">
                  <c:v>51.339589999999994</c:v>
                </c:pt>
                <c:pt idx="13527">
                  <c:v>51.344380000000001</c:v>
                </c:pt>
                <c:pt idx="13528">
                  <c:v>51.349170000000001</c:v>
                </c:pt>
                <c:pt idx="13529">
                  <c:v>51.353950000000005</c:v>
                </c:pt>
                <c:pt idx="13530">
                  <c:v>51.358739999999997</c:v>
                </c:pt>
                <c:pt idx="13531">
                  <c:v>51.363529999999997</c:v>
                </c:pt>
                <c:pt idx="13532">
                  <c:v>51.368310000000001</c:v>
                </c:pt>
                <c:pt idx="13533">
                  <c:v>51.373100000000001</c:v>
                </c:pt>
                <c:pt idx="13534">
                  <c:v>51.377890000000001</c:v>
                </c:pt>
                <c:pt idx="13535">
                  <c:v>51.382680000000001</c:v>
                </c:pt>
                <c:pt idx="13536">
                  <c:v>51.387460000000004</c:v>
                </c:pt>
                <c:pt idx="13537">
                  <c:v>51.392249999999997</c:v>
                </c:pt>
                <c:pt idx="13538">
                  <c:v>51.397039999999997</c:v>
                </c:pt>
                <c:pt idx="13539">
                  <c:v>51.401830000000004</c:v>
                </c:pt>
                <c:pt idx="13540">
                  <c:v>51.406610000000001</c:v>
                </c:pt>
                <c:pt idx="13541">
                  <c:v>51.4114</c:v>
                </c:pt>
                <c:pt idx="13542">
                  <c:v>51.41619</c:v>
                </c:pt>
                <c:pt idx="13543">
                  <c:v>51.42098</c:v>
                </c:pt>
                <c:pt idx="13544">
                  <c:v>51.425760000000004</c:v>
                </c:pt>
                <c:pt idx="13545">
                  <c:v>51.430549999999997</c:v>
                </c:pt>
                <c:pt idx="13546">
                  <c:v>51.435340000000004</c:v>
                </c:pt>
                <c:pt idx="13547">
                  <c:v>51.44012</c:v>
                </c:pt>
                <c:pt idx="13548">
                  <c:v>51.44491</c:v>
                </c:pt>
                <c:pt idx="13549">
                  <c:v>51.4497</c:v>
                </c:pt>
                <c:pt idx="13550">
                  <c:v>51.45449</c:v>
                </c:pt>
                <c:pt idx="13551">
                  <c:v>51.45928</c:v>
                </c:pt>
                <c:pt idx="13552">
                  <c:v>51.464059999999996</c:v>
                </c:pt>
                <c:pt idx="13553">
                  <c:v>51.468849999999996</c:v>
                </c:pt>
                <c:pt idx="13554">
                  <c:v>51.473640000000003</c:v>
                </c:pt>
                <c:pt idx="13555">
                  <c:v>51.47842</c:v>
                </c:pt>
                <c:pt idx="13556">
                  <c:v>51.48321</c:v>
                </c:pt>
                <c:pt idx="13557">
                  <c:v>51.488</c:v>
                </c:pt>
                <c:pt idx="13558">
                  <c:v>51.492780000000003</c:v>
                </c:pt>
                <c:pt idx="13559">
                  <c:v>51.497569999999996</c:v>
                </c:pt>
                <c:pt idx="13560">
                  <c:v>51.502359999999996</c:v>
                </c:pt>
                <c:pt idx="13561">
                  <c:v>51.507150000000003</c:v>
                </c:pt>
                <c:pt idx="13562">
                  <c:v>51.511939999999996</c:v>
                </c:pt>
                <c:pt idx="13563">
                  <c:v>51.516719999999999</c:v>
                </c:pt>
                <c:pt idx="13564">
                  <c:v>51.521509999999999</c:v>
                </c:pt>
                <c:pt idx="13565">
                  <c:v>51.526299999999999</c:v>
                </c:pt>
                <c:pt idx="13566">
                  <c:v>51.531089999999999</c:v>
                </c:pt>
                <c:pt idx="13567">
                  <c:v>51.535869999999996</c:v>
                </c:pt>
                <c:pt idx="13568">
                  <c:v>51.540660000000003</c:v>
                </c:pt>
                <c:pt idx="13569">
                  <c:v>51.545450000000002</c:v>
                </c:pt>
                <c:pt idx="13570">
                  <c:v>51.550239999999995</c:v>
                </c:pt>
                <c:pt idx="13571">
                  <c:v>51.555019999999999</c:v>
                </c:pt>
                <c:pt idx="13572">
                  <c:v>51.559809999999999</c:v>
                </c:pt>
                <c:pt idx="13573">
                  <c:v>51.564599999999999</c:v>
                </c:pt>
                <c:pt idx="13574">
                  <c:v>51.569389999999999</c:v>
                </c:pt>
                <c:pt idx="13575">
                  <c:v>51.574170000000002</c:v>
                </c:pt>
                <c:pt idx="13576">
                  <c:v>51.578960000000002</c:v>
                </c:pt>
                <c:pt idx="13577">
                  <c:v>51.583749999999995</c:v>
                </c:pt>
                <c:pt idx="13578">
                  <c:v>51.588540000000002</c:v>
                </c:pt>
                <c:pt idx="13579">
                  <c:v>51.593330000000002</c:v>
                </c:pt>
                <c:pt idx="13580">
                  <c:v>51.598110000000005</c:v>
                </c:pt>
                <c:pt idx="13581">
                  <c:v>51.602899999999998</c:v>
                </c:pt>
                <c:pt idx="13582">
                  <c:v>51.607689999999998</c:v>
                </c:pt>
                <c:pt idx="13583">
                  <c:v>51.612480000000005</c:v>
                </c:pt>
                <c:pt idx="13584">
                  <c:v>51.617260000000002</c:v>
                </c:pt>
                <c:pt idx="13585">
                  <c:v>51.622050000000002</c:v>
                </c:pt>
                <c:pt idx="13586">
                  <c:v>51.626840000000001</c:v>
                </c:pt>
                <c:pt idx="13587">
                  <c:v>51.631630000000001</c:v>
                </c:pt>
                <c:pt idx="13588">
                  <c:v>51.636420000000001</c:v>
                </c:pt>
                <c:pt idx="13589">
                  <c:v>51.641199999999998</c:v>
                </c:pt>
                <c:pt idx="13590">
                  <c:v>51.645990000000005</c:v>
                </c:pt>
                <c:pt idx="13591">
                  <c:v>51.650779999999997</c:v>
                </c:pt>
                <c:pt idx="13592">
                  <c:v>51.655569999999997</c:v>
                </c:pt>
                <c:pt idx="13593">
                  <c:v>51.660360000000004</c:v>
                </c:pt>
                <c:pt idx="13594">
                  <c:v>51.665140000000001</c:v>
                </c:pt>
                <c:pt idx="13595">
                  <c:v>51.669930000000001</c:v>
                </c:pt>
                <c:pt idx="13596">
                  <c:v>51.674720000000001</c:v>
                </c:pt>
                <c:pt idx="13597">
                  <c:v>51.679510000000001</c:v>
                </c:pt>
                <c:pt idx="13598">
                  <c:v>51.684290000000004</c:v>
                </c:pt>
                <c:pt idx="13599">
                  <c:v>51.689079999999997</c:v>
                </c:pt>
                <c:pt idx="13600">
                  <c:v>51.693870000000004</c:v>
                </c:pt>
                <c:pt idx="13601">
                  <c:v>51.698660000000004</c:v>
                </c:pt>
                <c:pt idx="13602">
                  <c:v>51.703449999999997</c:v>
                </c:pt>
                <c:pt idx="13603">
                  <c:v>51.708240000000004</c:v>
                </c:pt>
                <c:pt idx="13604">
                  <c:v>51.71302</c:v>
                </c:pt>
                <c:pt idx="13605">
                  <c:v>51.71781</c:v>
                </c:pt>
                <c:pt idx="13606">
                  <c:v>51.7226</c:v>
                </c:pt>
                <c:pt idx="13607">
                  <c:v>51.72739</c:v>
                </c:pt>
                <c:pt idx="13608">
                  <c:v>51.73218</c:v>
                </c:pt>
                <c:pt idx="13609">
                  <c:v>51.736959999999996</c:v>
                </c:pt>
                <c:pt idx="13610">
                  <c:v>51.741750000000003</c:v>
                </c:pt>
                <c:pt idx="13611">
                  <c:v>51.746540000000003</c:v>
                </c:pt>
                <c:pt idx="13612">
                  <c:v>51.751329999999996</c:v>
                </c:pt>
                <c:pt idx="13613">
                  <c:v>51.756120000000003</c:v>
                </c:pt>
                <c:pt idx="13614">
                  <c:v>51.760899999999999</c:v>
                </c:pt>
                <c:pt idx="13615">
                  <c:v>51.765690000000006</c:v>
                </c:pt>
                <c:pt idx="13616">
                  <c:v>51.770479999999999</c:v>
                </c:pt>
                <c:pt idx="13617">
                  <c:v>51.775269999999999</c:v>
                </c:pt>
                <c:pt idx="13618">
                  <c:v>51.780060000000006</c:v>
                </c:pt>
                <c:pt idx="13619">
                  <c:v>51.784849999999999</c:v>
                </c:pt>
                <c:pt idx="13620">
                  <c:v>51.789630000000002</c:v>
                </c:pt>
                <c:pt idx="13621">
                  <c:v>51.794420000000002</c:v>
                </c:pt>
                <c:pt idx="13622">
                  <c:v>51.799209999999995</c:v>
                </c:pt>
                <c:pt idx="13623">
                  <c:v>51.804000000000002</c:v>
                </c:pt>
                <c:pt idx="13624">
                  <c:v>51.808790000000002</c:v>
                </c:pt>
                <c:pt idx="13625">
                  <c:v>51.813579999999995</c:v>
                </c:pt>
                <c:pt idx="13626">
                  <c:v>51.818359999999998</c:v>
                </c:pt>
                <c:pt idx="13627">
                  <c:v>51.823149999999998</c:v>
                </c:pt>
                <c:pt idx="13628">
                  <c:v>51.827940000000005</c:v>
                </c:pt>
                <c:pt idx="13629">
                  <c:v>51.832729999999998</c:v>
                </c:pt>
                <c:pt idx="13630">
                  <c:v>51.837519999999998</c:v>
                </c:pt>
                <c:pt idx="13631">
                  <c:v>51.842310000000005</c:v>
                </c:pt>
                <c:pt idx="13632">
                  <c:v>51.847090000000001</c:v>
                </c:pt>
                <c:pt idx="13633">
                  <c:v>51.851880000000001</c:v>
                </c:pt>
                <c:pt idx="13634">
                  <c:v>51.856670000000001</c:v>
                </c:pt>
                <c:pt idx="13635">
                  <c:v>51.861460000000001</c:v>
                </c:pt>
                <c:pt idx="13636">
                  <c:v>51.866250000000001</c:v>
                </c:pt>
                <c:pt idx="13637">
                  <c:v>51.871040000000001</c:v>
                </c:pt>
                <c:pt idx="13638">
                  <c:v>51.875820000000004</c:v>
                </c:pt>
                <c:pt idx="13639">
                  <c:v>51.880609999999997</c:v>
                </c:pt>
                <c:pt idx="13640">
                  <c:v>51.885399999999997</c:v>
                </c:pt>
                <c:pt idx="13641">
                  <c:v>51.890190000000004</c:v>
                </c:pt>
                <c:pt idx="13642">
                  <c:v>51.894979999999997</c:v>
                </c:pt>
                <c:pt idx="13643">
                  <c:v>51.899760000000001</c:v>
                </c:pt>
                <c:pt idx="13644">
                  <c:v>51.904560000000004</c:v>
                </c:pt>
                <c:pt idx="13645">
                  <c:v>51.90934</c:v>
                </c:pt>
                <c:pt idx="13646">
                  <c:v>51.91413</c:v>
                </c:pt>
                <c:pt idx="13647">
                  <c:v>51.91892</c:v>
                </c:pt>
                <c:pt idx="13648">
                  <c:v>51.92371</c:v>
                </c:pt>
                <c:pt idx="13649">
                  <c:v>51.9285</c:v>
                </c:pt>
                <c:pt idx="13650">
                  <c:v>51.933279999999996</c:v>
                </c:pt>
                <c:pt idx="13651">
                  <c:v>51.938079999999999</c:v>
                </c:pt>
                <c:pt idx="13652">
                  <c:v>51.942860000000003</c:v>
                </c:pt>
                <c:pt idx="13653">
                  <c:v>51.947649999999996</c:v>
                </c:pt>
                <c:pt idx="13654">
                  <c:v>51.952440000000003</c:v>
                </c:pt>
                <c:pt idx="13655">
                  <c:v>51.957230000000003</c:v>
                </c:pt>
                <c:pt idx="13656">
                  <c:v>51.962019999999995</c:v>
                </c:pt>
                <c:pt idx="13657">
                  <c:v>51.966810000000002</c:v>
                </c:pt>
                <c:pt idx="13658">
                  <c:v>51.971600000000002</c:v>
                </c:pt>
                <c:pt idx="13659">
                  <c:v>51.976380000000006</c:v>
                </c:pt>
                <c:pt idx="13660">
                  <c:v>51.981169999999999</c:v>
                </c:pt>
                <c:pt idx="13661">
                  <c:v>51.985959999999999</c:v>
                </c:pt>
                <c:pt idx="13662">
                  <c:v>51.990750000000006</c:v>
                </c:pt>
                <c:pt idx="13663">
                  <c:v>51.995539999999998</c:v>
                </c:pt>
                <c:pt idx="13664">
                  <c:v>52.000329999999998</c:v>
                </c:pt>
                <c:pt idx="13665">
                  <c:v>52.005120000000005</c:v>
                </c:pt>
                <c:pt idx="13666">
                  <c:v>52.009899999999995</c:v>
                </c:pt>
                <c:pt idx="13667">
                  <c:v>52.014690000000002</c:v>
                </c:pt>
                <c:pt idx="13668">
                  <c:v>52.019480000000001</c:v>
                </c:pt>
                <c:pt idx="13669">
                  <c:v>52.024269999999994</c:v>
                </c:pt>
                <c:pt idx="13670">
                  <c:v>52.029060000000001</c:v>
                </c:pt>
                <c:pt idx="13671">
                  <c:v>52.033850000000001</c:v>
                </c:pt>
                <c:pt idx="13672">
                  <c:v>52.038639999999994</c:v>
                </c:pt>
                <c:pt idx="13673">
                  <c:v>52.043430000000001</c:v>
                </c:pt>
                <c:pt idx="13674">
                  <c:v>52.048209999999997</c:v>
                </c:pt>
                <c:pt idx="13675">
                  <c:v>52.053000000000004</c:v>
                </c:pt>
                <c:pt idx="13676">
                  <c:v>52.057789999999997</c:v>
                </c:pt>
                <c:pt idx="13677">
                  <c:v>52.062579999999997</c:v>
                </c:pt>
                <c:pt idx="13678">
                  <c:v>52.067370000000004</c:v>
                </c:pt>
                <c:pt idx="13679">
                  <c:v>52.072159999999997</c:v>
                </c:pt>
                <c:pt idx="13680">
                  <c:v>52.076949999999997</c:v>
                </c:pt>
                <c:pt idx="13681">
                  <c:v>52.081740000000003</c:v>
                </c:pt>
                <c:pt idx="13682">
                  <c:v>52.08652</c:v>
                </c:pt>
                <c:pt idx="13683">
                  <c:v>52.091320000000003</c:v>
                </c:pt>
                <c:pt idx="13684">
                  <c:v>52.0961</c:v>
                </c:pt>
                <c:pt idx="13685">
                  <c:v>52.10089</c:v>
                </c:pt>
                <c:pt idx="13686">
                  <c:v>52.10568</c:v>
                </c:pt>
                <c:pt idx="13687">
                  <c:v>52.110469999999999</c:v>
                </c:pt>
                <c:pt idx="13688">
                  <c:v>52.115259999999999</c:v>
                </c:pt>
                <c:pt idx="13689">
                  <c:v>52.120049999999999</c:v>
                </c:pt>
                <c:pt idx="13690">
                  <c:v>52.124839999999999</c:v>
                </c:pt>
                <c:pt idx="13691">
                  <c:v>52.129630000000006</c:v>
                </c:pt>
                <c:pt idx="13692">
                  <c:v>52.134419999999999</c:v>
                </c:pt>
                <c:pt idx="13693">
                  <c:v>52.139199999999995</c:v>
                </c:pt>
                <c:pt idx="13694">
                  <c:v>52.143990000000002</c:v>
                </c:pt>
                <c:pt idx="13695">
                  <c:v>52.148789999999998</c:v>
                </c:pt>
                <c:pt idx="13696">
                  <c:v>52.153570000000002</c:v>
                </c:pt>
                <c:pt idx="13697">
                  <c:v>52.158360000000002</c:v>
                </c:pt>
                <c:pt idx="13698">
                  <c:v>52.163150000000002</c:v>
                </c:pt>
                <c:pt idx="13699">
                  <c:v>52.167940000000002</c:v>
                </c:pt>
                <c:pt idx="13700">
                  <c:v>52.172730000000001</c:v>
                </c:pt>
                <c:pt idx="13701">
                  <c:v>52.177520000000001</c:v>
                </c:pt>
                <c:pt idx="13702">
                  <c:v>52.182310000000001</c:v>
                </c:pt>
                <c:pt idx="13703">
                  <c:v>52.187100000000001</c:v>
                </c:pt>
                <c:pt idx="13704">
                  <c:v>52.191890000000001</c:v>
                </c:pt>
                <c:pt idx="13705">
                  <c:v>52.196669999999997</c:v>
                </c:pt>
                <c:pt idx="13706">
                  <c:v>52.201459999999997</c:v>
                </c:pt>
                <c:pt idx="13707">
                  <c:v>52.20626</c:v>
                </c:pt>
                <c:pt idx="13708">
                  <c:v>52.211039999999997</c:v>
                </c:pt>
                <c:pt idx="13709">
                  <c:v>52.215829999999997</c:v>
                </c:pt>
                <c:pt idx="13710">
                  <c:v>52.220620000000004</c:v>
                </c:pt>
                <c:pt idx="13711">
                  <c:v>52.225409999999997</c:v>
                </c:pt>
                <c:pt idx="13712">
                  <c:v>52.230199999999996</c:v>
                </c:pt>
                <c:pt idx="13713">
                  <c:v>52.234990000000003</c:v>
                </c:pt>
                <c:pt idx="13714">
                  <c:v>52.239779999999996</c:v>
                </c:pt>
                <c:pt idx="13715">
                  <c:v>52.244569999999996</c:v>
                </c:pt>
                <c:pt idx="13716">
                  <c:v>52.249360000000003</c:v>
                </c:pt>
                <c:pt idx="13717">
                  <c:v>52.254149999999996</c:v>
                </c:pt>
                <c:pt idx="13718">
                  <c:v>52.258929999999999</c:v>
                </c:pt>
                <c:pt idx="13719">
                  <c:v>52.263730000000002</c:v>
                </c:pt>
                <c:pt idx="13720">
                  <c:v>52.268520000000002</c:v>
                </c:pt>
                <c:pt idx="13721">
                  <c:v>52.273299999999999</c:v>
                </c:pt>
                <c:pt idx="13722">
                  <c:v>52.278089999999999</c:v>
                </c:pt>
                <c:pt idx="13723">
                  <c:v>52.282879999999999</c:v>
                </c:pt>
                <c:pt idx="13724">
                  <c:v>52.287669999999999</c:v>
                </c:pt>
                <c:pt idx="13725">
                  <c:v>52.292459999999998</c:v>
                </c:pt>
                <c:pt idx="13726">
                  <c:v>52.297250000000005</c:v>
                </c:pt>
                <c:pt idx="13727">
                  <c:v>52.302039999999998</c:v>
                </c:pt>
                <c:pt idx="13728">
                  <c:v>52.306829999999998</c:v>
                </c:pt>
                <c:pt idx="13729">
                  <c:v>52.311620000000005</c:v>
                </c:pt>
                <c:pt idx="13730">
                  <c:v>52.316409999999998</c:v>
                </c:pt>
                <c:pt idx="13731">
                  <c:v>52.321199999999997</c:v>
                </c:pt>
                <c:pt idx="13732">
                  <c:v>52.325990000000004</c:v>
                </c:pt>
                <c:pt idx="13733">
                  <c:v>52.330779999999997</c:v>
                </c:pt>
                <c:pt idx="13734">
                  <c:v>52.335569999999997</c:v>
                </c:pt>
                <c:pt idx="13735">
                  <c:v>52.340360000000004</c:v>
                </c:pt>
                <c:pt idx="13736">
                  <c:v>52.345149999999997</c:v>
                </c:pt>
                <c:pt idx="13737">
                  <c:v>52.349939999999997</c:v>
                </c:pt>
                <c:pt idx="13738">
                  <c:v>52.354730000000004</c:v>
                </c:pt>
                <c:pt idx="13739">
                  <c:v>52.35951</c:v>
                </c:pt>
                <c:pt idx="13740">
                  <c:v>52.3643</c:v>
                </c:pt>
                <c:pt idx="13741">
                  <c:v>52.369100000000003</c:v>
                </c:pt>
                <c:pt idx="13742">
                  <c:v>52.373889999999996</c:v>
                </c:pt>
                <c:pt idx="13743">
                  <c:v>52.37867</c:v>
                </c:pt>
                <c:pt idx="13744">
                  <c:v>52.383459999999999</c:v>
                </c:pt>
                <c:pt idx="13745">
                  <c:v>52.388249999999999</c:v>
                </c:pt>
                <c:pt idx="13746">
                  <c:v>52.393039999999999</c:v>
                </c:pt>
                <c:pt idx="13747">
                  <c:v>52.397829999999999</c:v>
                </c:pt>
                <c:pt idx="13748">
                  <c:v>52.402619999999999</c:v>
                </c:pt>
                <c:pt idx="13749">
                  <c:v>52.407409999999999</c:v>
                </c:pt>
                <c:pt idx="13750">
                  <c:v>52.412199999999999</c:v>
                </c:pt>
                <c:pt idx="13751">
                  <c:v>52.416989999999998</c:v>
                </c:pt>
                <c:pt idx="13752">
                  <c:v>52.421779999999998</c:v>
                </c:pt>
                <c:pt idx="13753">
                  <c:v>52.426569999999998</c:v>
                </c:pt>
                <c:pt idx="13754">
                  <c:v>52.431360000000005</c:v>
                </c:pt>
                <c:pt idx="13755">
                  <c:v>52.436149999999998</c:v>
                </c:pt>
                <c:pt idx="13756">
                  <c:v>52.440939999999998</c:v>
                </c:pt>
                <c:pt idx="13757">
                  <c:v>52.445730000000005</c:v>
                </c:pt>
                <c:pt idx="13758">
                  <c:v>52.450519999999997</c:v>
                </c:pt>
                <c:pt idx="13759">
                  <c:v>52.455309999999997</c:v>
                </c:pt>
                <c:pt idx="13760">
                  <c:v>52.460100000000004</c:v>
                </c:pt>
                <c:pt idx="13761">
                  <c:v>52.464889999999997</c:v>
                </c:pt>
                <c:pt idx="13762">
                  <c:v>52.469679999999997</c:v>
                </c:pt>
                <c:pt idx="13763">
                  <c:v>52.474470000000004</c:v>
                </c:pt>
                <c:pt idx="13764">
                  <c:v>52.479259999999996</c:v>
                </c:pt>
                <c:pt idx="13765">
                  <c:v>52.484049999999996</c:v>
                </c:pt>
                <c:pt idx="13766">
                  <c:v>52.488840000000003</c:v>
                </c:pt>
                <c:pt idx="13767">
                  <c:v>52.493629999999996</c:v>
                </c:pt>
                <c:pt idx="13768">
                  <c:v>52.498419999999996</c:v>
                </c:pt>
                <c:pt idx="13769">
                  <c:v>52.503210000000003</c:v>
                </c:pt>
                <c:pt idx="13770">
                  <c:v>52.507999999999996</c:v>
                </c:pt>
                <c:pt idx="13771">
                  <c:v>52.512789999999995</c:v>
                </c:pt>
                <c:pt idx="13772">
                  <c:v>52.517580000000002</c:v>
                </c:pt>
                <c:pt idx="13773">
                  <c:v>52.522370000000002</c:v>
                </c:pt>
                <c:pt idx="13774">
                  <c:v>52.527160000000002</c:v>
                </c:pt>
                <c:pt idx="13775">
                  <c:v>52.531950000000002</c:v>
                </c:pt>
                <c:pt idx="13776">
                  <c:v>52.536740000000002</c:v>
                </c:pt>
                <c:pt idx="13777">
                  <c:v>52.541530000000002</c:v>
                </c:pt>
                <c:pt idx="13778">
                  <c:v>52.546320000000001</c:v>
                </c:pt>
                <c:pt idx="13779">
                  <c:v>52.551110000000001</c:v>
                </c:pt>
                <c:pt idx="13780">
                  <c:v>52.555900000000001</c:v>
                </c:pt>
                <c:pt idx="13781">
                  <c:v>52.560690000000001</c:v>
                </c:pt>
                <c:pt idx="13782">
                  <c:v>52.565480000000001</c:v>
                </c:pt>
                <c:pt idx="13783">
                  <c:v>52.570270000000001</c:v>
                </c:pt>
                <c:pt idx="13784">
                  <c:v>52.575060000000001</c:v>
                </c:pt>
                <c:pt idx="13785">
                  <c:v>52.57985</c:v>
                </c:pt>
                <c:pt idx="13786">
                  <c:v>52.58464</c:v>
                </c:pt>
                <c:pt idx="13787">
                  <c:v>52.58943</c:v>
                </c:pt>
                <c:pt idx="13788">
                  <c:v>52.59422</c:v>
                </c:pt>
                <c:pt idx="13789">
                  <c:v>52.59901</c:v>
                </c:pt>
                <c:pt idx="13790">
                  <c:v>52.6038</c:v>
                </c:pt>
                <c:pt idx="13791">
                  <c:v>52.60859</c:v>
                </c:pt>
                <c:pt idx="13792">
                  <c:v>52.613379999999999</c:v>
                </c:pt>
                <c:pt idx="13793">
                  <c:v>52.618169999999999</c:v>
                </c:pt>
                <c:pt idx="13794">
                  <c:v>52.622960000000006</c:v>
                </c:pt>
                <c:pt idx="13795">
                  <c:v>52.627749999999999</c:v>
                </c:pt>
                <c:pt idx="13796">
                  <c:v>52.632539999999999</c:v>
                </c:pt>
                <c:pt idx="13797">
                  <c:v>52.637330000000006</c:v>
                </c:pt>
                <c:pt idx="13798">
                  <c:v>52.642119999999998</c:v>
                </c:pt>
                <c:pt idx="13799">
                  <c:v>52.646909999999998</c:v>
                </c:pt>
                <c:pt idx="13800">
                  <c:v>52.651700000000005</c:v>
                </c:pt>
                <c:pt idx="13801">
                  <c:v>52.656489999999998</c:v>
                </c:pt>
                <c:pt idx="13802">
                  <c:v>52.661279999999998</c:v>
                </c:pt>
                <c:pt idx="13803">
                  <c:v>52.666079999999994</c:v>
                </c:pt>
                <c:pt idx="13804">
                  <c:v>52.670859999999998</c:v>
                </c:pt>
                <c:pt idx="13805">
                  <c:v>52.675649999999997</c:v>
                </c:pt>
                <c:pt idx="13806">
                  <c:v>52.680440000000004</c:v>
                </c:pt>
                <c:pt idx="13807">
                  <c:v>52.685229999999997</c:v>
                </c:pt>
                <c:pt idx="13808">
                  <c:v>52.69003</c:v>
                </c:pt>
                <c:pt idx="13809">
                  <c:v>52.69482</c:v>
                </c:pt>
                <c:pt idx="13810">
                  <c:v>52.69961</c:v>
                </c:pt>
                <c:pt idx="13811">
                  <c:v>52.7044</c:v>
                </c:pt>
                <c:pt idx="13812">
                  <c:v>52.70919</c:v>
                </c:pt>
                <c:pt idx="13813">
                  <c:v>52.713979999999999</c:v>
                </c:pt>
                <c:pt idx="13814">
                  <c:v>52.718769999999999</c:v>
                </c:pt>
                <c:pt idx="13815">
                  <c:v>52.723560000000006</c:v>
                </c:pt>
                <c:pt idx="13816">
                  <c:v>52.728349999999999</c:v>
                </c:pt>
                <c:pt idx="13817">
                  <c:v>52.733139999999999</c:v>
                </c:pt>
                <c:pt idx="13818">
                  <c:v>52.737930000000006</c:v>
                </c:pt>
                <c:pt idx="13819">
                  <c:v>52.742719999999998</c:v>
                </c:pt>
                <c:pt idx="13820">
                  <c:v>52.747509999999998</c:v>
                </c:pt>
                <c:pt idx="13821">
                  <c:v>52.752300000000005</c:v>
                </c:pt>
                <c:pt idx="13822">
                  <c:v>52.757089999999998</c:v>
                </c:pt>
                <c:pt idx="13823">
                  <c:v>52.761879999999998</c:v>
                </c:pt>
                <c:pt idx="13824">
                  <c:v>52.766670000000005</c:v>
                </c:pt>
                <c:pt idx="13825">
                  <c:v>52.771459999999998</c:v>
                </c:pt>
                <c:pt idx="13826">
                  <c:v>52.776249999999997</c:v>
                </c:pt>
                <c:pt idx="13827">
                  <c:v>52.78105</c:v>
                </c:pt>
                <c:pt idx="13828">
                  <c:v>52.78584</c:v>
                </c:pt>
                <c:pt idx="13829">
                  <c:v>52.79063</c:v>
                </c:pt>
                <c:pt idx="13830">
                  <c:v>52.79542</c:v>
                </c:pt>
                <c:pt idx="13831">
                  <c:v>52.80021</c:v>
                </c:pt>
                <c:pt idx="13832">
                  <c:v>52.805</c:v>
                </c:pt>
                <c:pt idx="13833">
                  <c:v>52.80979</c:v>
                </c:pt>
                <c:pt idx="13834">
                  <c:v>52.814579999999999</c:v>
                </c:pt>
                <c:pt idx="13835">
                  <c:v>52.819369999999999</c:v>
                </c:pt>
                <c:pt idx="13836">
                  <c:v>52.824159999999999</c:v>
                </c:pt>
                <c:pt idx="13837">
                  <c:v>52.828949999999999</c:v>
                </c:pt>
                <c:pt idx="13838">
                  <c:v>52.833739999999999</c:v>
                </c:pt>
                <c:pt idx="13839">
                  <c:v>52.838529999999999</c:v>
                </c:pt>
                <c:pt idx="13840">
                  <c:v>52.843319999999999</c:v>
                </c:pt>
                <c:pt idx="13841">
                  <c:v>52.848120000000002</c:v>
                </c:pt>
                <c:pt idx="13842">
                  <c:v>52.852910000000001</c:v>
                </c:pt>
                <c:pt idx="13843">
                  <c:v>52.857700000000001</c:v>
                </c:pt>
                <c:pt idx="13844">
                  <c:v>52.862490000000001</c:v>
                </c:pt>
                <c:pt idx="13845">
                  <c:v>52.867280000000001</c:v>
                </c:pt>
                <c:pt idx="13846">
                  <c:v>52.872070000000001</c:v>
                </c:pt>
                <c:pt idx="13847">
                  <c:v>52.876860000000001</c:v>
                </c:pt>
                <c:pt idx="13848">
                  <c:v>52.88165</c:v>
                </c:pt>
                <c:pt idx="13849">
                  <c:v>52.88644</c:v>
                </c:pt>
                <c:pt idx="13850">
                  <c:v>52.89123</c:v>
                </c:pt>
                <c:pt idx="13851">
                  <c:v>52.89602</c:v>
                </c:pt>
                <c:pt idx="13852">
                  <c:v>52.90081</c:v>
                </c:pt>
                <c:pt idx="13853">
                  <c:v>52.9056</c:v>
                </c:pt>
                <c:pt idx="13854">
                  <c:v>52.91039</c:v>
                </c:pt>
                <c:pt idx="13855">
                  <c:v>52.915190000000003</c:v>
                </c:pt>
                <c:pt idx="13856">
                  <c:v>52.919979999999995</c:v>
                </c:pt>
                <c:pt idx="13857">
                  <c:v>52.924770000000002</c:v>
                </c:pt>
                <c:pt idx="13858">
                  <c:v>52.929560000000002</c:v>
                </c:pt>
                <c:pt idx="13859">
                  <c:v>52.934349999999995</c:v>
                </c:pt>
                <c:pt idx="13860">
                  <c:v>52.939140000000002</c:v>
                </c:pt>
                <c:pt idx="13861">
                  <c:v>52.943930000000002</c:v>
                </c:pt>
                <c:pt idx="13862">
                  <c:v>52.948719999999994</c:v>
                </c:pt>
                <c:pt idx="13863">
                  <c:v>52.953519999999997</c:v>
                </c:pt>
                <c:pt idx="13864">
                  <c:v>52.958310000000004</c:v>
                </c:pt>
                <c:pt idx="13865">
                  <c:v>52.963099999999997</c:v>
                </c:pt>
                <c:pt idx="13866">
                  <c:v>52.967889999999997</c:v>
                </c:pt>
                <c:pt idx="13867">
                  <c:v>52.972680000000004</c:v>
                </c:pt>
                <c:pt idx="13868">
                  <c:v>52.977469999999997</c:v>
                </c:pt>
                <c:pt idx="13869">
                  <c:v>52.982260000000004</c:v>
                </c:pt>
                <c:pt idx="13870">
                  <c:v>52.987050000000004</c:v>
                </c:pt>
                <c:pt idx="13871">
                  <c:v>52.991839999999996</c:v>
                </c:pt>
                <c:pt idx="13872">
                  <c:v>52.996639999999999</c:v>
                </c:pt>
                <c:pt idx="13873">
                  <c:v>53.001429999999999</c:v>
                </c:pt>
                <c:pt idx="13874">
                  <c:v>53.006219999999999</c:v>
                </c:pt>
                <c:pt idx="13875">
                  <c:v>53.011009999999999</c:v>
                </c:pt>
                <c:pt idx="13876">
                  <c:v>53.015799999999999</c:v>
                </c:pt>
                <c:pt idx="13877">
                  <c:v>53.020589999999999</c:v>
                </c:pt>
                <c:pt idx="13878">
                  <c:v>53.025379999999998</c:v>
                </c:pt>
                <c:pt idx="13879">
                  <c:v>53.030169999999998</c:v>
                </c:pt>
                <c:pt idx="13880">
                  <c:v>53.034959999999998</c:v>
                </c:pt>
                <c:pt idx="13881">
                  <c:v>53.039760000000001</c:v>
                </c:pt>
                <c:pt idx="13882">
                  <c:v>53.044550000000001</c:v>
                </c:pt>
                <c:pt idx="13883">
                  <c:v>53.049340000000001</c:v>
                </c:pt>
                <c:pt idx="13884">
                  <c:v>53.054130000000001</c:v>
                </c:pt>
                <c:pt idx="13885">
                  <c:v>53.058920000000001</c:v>
                </c:pt>
                <c:pt idx="13886">
                  <c:v>53.06371</c:v>
                </c:pt>
                <c:pt idx="13887">
                  <c:v>53.0685</c:v>
                </c:pt>
                <c:pt idx="13888">
                  <c:v>53.07329</c:v>
                </c:pt>
                <c:pt idx="13889">
                  <c:v>53.078090000000003</c:v>
                </c:pt>
                <c:pt idx="13890">
                  <c:v>53.082879999999996</c:v>
                </c:pt>
                <c:pt idx="13891">
                  <c:v>53.087670000000003</c:v>
                </c:pt>
                <c:pt idx="13892">
                  <c:v>53.092460000000003</c:v>
                </c:pt>
                <c:pt idx="13893">
                  <c:v>53.097249999999995</c:v>
                </c:pt>
                <c:pt idx="13894">
                  <c:v>53.102040000000002</c:v>
                </c:pt>
                <c:pt idx="13895">
                  <c:v>53.106830000000002</c:v>
                </c:pt>
                <c:pt idx="13896">
                  <c:v>53.111619999999995</c:v>
                </c:pt>
                <c:pt idx="13897">
                  <c:v>53.116410000000002</c:v>
                </c:pt>
                <c:pt idx="13898">
                  <c:v>53.121210000000005</c:v>
                </c:pt>
                <c:pt idx="13899">
                  <c:v>53.125999999999998</c:v>
                </c:pt>
                <c:pt idx="13900">
                  <c:v>53.130789999999998</c:v>
                </c:pt>
                <c:pt idx="13901">
                  <c:v>53.135580000000004</c:v>
                </c:pt>
                <c:pt idx="13902">
                  <c:v>53.140369999999997</c:v>
                </c:pt>
                <c:pt idx="13903">
                  <c:v>53.145159999999997</c:v>
                </c:pt>
                <c:pt idx="13904">
                  <c:v>53.14996</c:v>
                </c:pt>
                <c:pt idx="13905">
                  <c:v>53.15475</c:v>
                </c:pt>
                <c:pt idx="13906">
                  <c:v>53.15954</c:v>
                </c:pt>
                <c:pt idx="13907">
                  <c:v>53.16433</c:v>
                </c:pt>
                <c:pt idx="13908">
                  <c:v>53.169119999999999</c:v>
                </c:pt>
                <c:pt idx="13909">
                  <c:v>53.173909999999999</c:v>
                </c:pt>
                <c:pt idx="13910">
                  <c:v>53.178709999999995</c:v>
                </c:pt>
                <c:pt idx="13911">
                  <c:v>53.183500000000002</c:v>
                </c:pt>
                <c:pt idx="13912">
                  <c:v>53.188290000000002</c:v>
                </c:pt>
                <c:pt idx="13913">
                  <c:v>53.193079999999995</c:v>
                </c:pt>
                <c:pt idx="13914">
                  <c:v>53.197870000000002</c:v>
                </c:pt>
                <c:pt idx="13915">
                  <c:v>53.202660000000002</c:v>
                </c:pt>
                <c:pt idx="13916">
                  <c:v>53.207450000000001</c:v>
                </c:pt>
                <c:pt idx="13917">
                  <c:v>53.212240000000001</c:v>
                </c:pt>
                <c:pt idx="13918">
                  <c:v>53.217039999999997</c:v>
                </c:pt>
                <c:pt idx="13919">
                  <c:v>53.221829999999997</c:v>
                </c:pt>
                <c:pt idx="13920">
                  <c:v>53.226620000000004</c:v>
                </c:pt>
                <c:pt idx="13921">
                  <c:v>53.231409999999997</c:v>
                </c:pt>
                <c:pt idx="13922">
                  <c:v>53.23621</c:v>
                </c:pt>
                <c:pt idx="13923">
                  <c:v>53.241</c:v>
                </c:pt>
                <c:pt idx="13924">
                  <c:v>53.24579</c:v>
                </c:pt>
                <c:pt idx="13925">
                  <c:v>53.250579999999999</c:v>
                </c:pt>
                <c:pt idx="13926">
                  <c:v>53.255370000000006</c:v>
                </c:pt>
                <c:pt idx="13927">
                  <c:v>53.260159999999999</c:v>
                </c:pt>
                <c:pt idx="13928">
                  <c:v>53.264949999999999</c:v>
                </c:pt>
                <c:pt idx="13929">
                  <c:v>53.269740000000006</c:v>
                </c:pt>
                <c:pt idx="13930">
                  <c:v>53.274540000000002</c:v>
                </c:pt>
                <c:pt idx="13931">
                  <c:v>53.279330000000002</c:v>
                </c:pt>
                <c:pt idx="13932">
                  <c:v>53.284119999999994</c:v>
                </c:pt>
                <c:pt idx="13933">
                  <c:v>53.288910000000001</c:v>
                </c:pt>
                <c:pt idx="13934">
                  <c:v>53.293700000000001</c:v>
                </c:pt>
                <c:pt idx="13935">
                  <c:v>53.298499999999997</c:v>
                </c:pt>
                <c:pt idx="13936">
                  <c:v>53.303290000000004</c:v>
                </c:pt>
                <c:pt idx="13937">
                  <c:v>53.308080000000004</c:v>
                </c:pt>
                <c:pt idx="13938">
                  <c:v>53.312869999999997</c:v>
                </c:pt>
                <c:pt idx="13939">
                  <c:v>53.317660000000004</c:v>
                </c:pt>
                <c:pt idx="13940">
                  <c:v>53.32246</c:v>
                </c:pt>
                <c:pt idx="13941">
                  <c:v>53.327249999999999</c:v>
                </c:pt>
                <c:pt idx="13942">
                  <c:v>53.332039999999999</c:v>
                </c:pt>
                <c:pt idx="13943">
                  <c:v>53.336829999999999</c:v>
                </c:pt>
                <c:pt idx="13944">
                  <c:v>53.341619999999999</c:v>
                </c:pt>
                <c:pt idx="13945">
                  <c:v>53.346409999999999</c:v>
                </c:pt>
                <c:pt idx="13946">
                  <c:v>53.351210000000002</c:v>
                </c:pt>
                <c:pt idx="13947">
                  <c:v>53.356000000000002</c:v>
                </c:pt>
                <c:pt idx="13948">
                  <c:v>53.360790000000001</c:v>
                </c:pt>
                <c:pt idx="13949">
                  <c:v>53.365580000000001</c:v>
                </c:pt>
                <c:pt idx="13950">
                  <c:v>53.370380000000004</c:v>
                </c:pt>
                <c:pt idx="13951">
                  <c:v>53.375169999999997</c:v>
                </c:pt>
                <c:pt idx="13952">
                  <c:v>53.379959999999997</c:v>
                </c:pt>
                <c:pt idx="13953">
                  <c:v>53.384750000000004</c:v>
                </c:pt>
                <c:pt idx="13954">
                  <c:v>53.389539999999997</c:v>
                </c:pt>
                <c:pt idx="13955">
                  <c:v>53.39434</c:v>
                </c:pt>
                <c:pt idx="13956">
                  <c:v>53.39913</c:v>
                </c:pt>
                <c:pt idx="13957">
                  <c:v>53.403919999999999</c:v>
                </c:pt>
                <c:pt idx="13958">
                  <c:v>53.408709999999999</c:v>
                </c:pt>
                <c:pt idx="13959">
                  <c:v>53.413499999999999</c:v>
                </c:pt>
                <c:pt idx="13960">
                  <c:v>53.418289999999999</c:v>
                </c:pt>
                <c:pt idx="13961">
                  <c:v>53.423090000000002</c:v>
                </c:pt>
                <c:pt idx="13962">
                  <c:v>53.427879999999995</c:v>
                </c:pt>
                <c:pt idx="13963">
                  <c:v>53.432670000000002</c:v>
                </c:pt>
                <c:pt idx="13964">
                  <c:v>53.437460000000002</c:v>
                </c:pt>
                <c:pt idx="13965">
                  <c:v>53.442249999999994</c:v>
                </c:pt>
                <c:pt idx="13966">
                  <c:v>53.447050000000004</c:v>
                </c:pt>
                <c:pt idx="13967">
                  <c:v>53.451839999999997</c:v>
                </c:pt>
                <c:pt idx="13968">
                  <c:v>53.456629999999997</c:v>
                </c:pt>
                <c:pt idx="13969">
                  <c:v>53.46143</c:v>
                </c:pt>
                <c:pt idx="13970">
                  <c:v>53.46622</c:v>
                </c:pt>
                <c:pt idx="13971">
                  <c:v>53.47101</c:v>
                </c:pt>
                <c:pt idx="13972">
                  <c:v>53.4758</c:v>
                </c:pt>
                <c:pt idx="13973">
                  <c:v>53.480589999999999</c:v>
                </c:pt>
                <c:pt idx="13974">
                  <c:v>53.485390000000002</c:v>
                </c:pt>
                <c:pt idx="13975">
                  <c:v>53.490179999999995</c:v>
                </c:pt>
                <c:pt idx="13976">
                  <c:v>53.494970000000002</c:v>
                </c:pt>
                <c:pt idx="13977">
                  <c:v>53.499760000000002</c:v>
                </c:pt>
                <c:pt idx="13978">
                  <c:v>53.504549999999995</c:v>
                </c:pt>
                <c:pt idx="13979">
                  <c:v>53.509349999999998</c:v>
                </c:pt>
                <c:pt idx="13980">
                  <c:v>53.514140000000005</c:v>
                </c:pt>
                <c:pt idx="13981">
                  <c:v>53.518929999999997</c:v>
                </c:pt>
                <c:pt idx="13982">
                  <c:v>53.523719999999997</c:v>
                </c:pt>
                <c:pt idx="13983">
                  <c:v>53.52852</c:v>
                </c:pt>
                <c:pt idx="13984">
                  <c:v>53.53331</c:v>
                </c:pt>
                <c:pt idx="13985">
                  <c:v>53.5381</c:v>
                </c:pt>
                <c:pt idx="13986">
                  <c:v>53.54289</c:v>
                </c:pt>
                <c:pt idx="13987">
                  <c:v>53.54768</c:v>
                </c:pt>
                <c:pt idx="13988">
                  <c:v>53.552480000000003</c:v>
                </c:pt>
                <c:pt idx="13989">
                  <c:v>53.557269999999995</c:v>
                </c:pt>
                <c:pt idx="13990">
                  <c:v>53.562060000000002</c:v>
                </c:pt>
                <c:pt idx="13991">
                  <c:v>53.566850000000002</c:v>
                </c:pt>
                <c:pt idx="13992">
                  <c:v>53.571649999999998</c:v>
                </c:pt>
                <c:pt idx="13993">
                  <c:v>53.576440000000005</c:v>
                </c:pt>
                <c:pt idx="13994">
                  <c:v>53.581229999999998</c:v>
                </c:pt>
                <c:pt idx="13995">
                  <c:v>53.586019999999998</c:v>
                </c:pt>
                <c:pt idx="13996">
                  <c:v>53.590820000000001</c:v>
                </c:pt>
                <c:pt idx="13997">
                  <c:v>53.595610000000001</c:v>
                </c:pt>
                <c:pt idx="13998">
                  <c:v>53.6004</c:v>
                </c:pt>
                <c:pt idx="13999">
                  <c:v>53.605199999999996</c:v>
                </c:pt>
                <c:pt idx="14000">
                  <c:v>53.609990000000003</c:v>
                </c:pt>
                <c:pt idx="14001">
                  <c:v>53.614780000000003</c:v>
                </c:pt>
                <c:pt idx="14002">
                  <c:v>53.619569999999996</c:v>
                </c:pt>
                <c:pt idx="14003">
                  <c:v>53.624369999999999</c:v>
                </c:pt>
                <c:pt idx="14004">
                  <c:v>53.629159999999999</c:v>
                </c:pt>
                <c:pt idx="14005">
                  <c:v>53.633949999999999</c:v>
                </c:pt>
                <c:pt idx="14006">
                  <c:v>53.638739999999999</c:v>
                </c:pt>
                <c:pt idx="14007">
                  <c:v>53.643540000000002</c:v>
                </c:pt>
                <c:pt idx="14008">
                  <c:v>53.648330000000001</c:v>
                </c:pt>
                <c:pt idx="14009">
                  <c:v>53.653120000000001</c:v>
                </c:pt>
                <c:pt idx="14010">
                  <c:v>53.657910000000001</c:v>
                </c:pt>
                <c:pt idx="14011">
                  <c:v>53.662710000000004</c:v>
                </c:pt>
                <c:pt idx="14012">
                  <c:v>53.667499999999997</c:v>
                </c:pt>
                <c:pt idx="14013">
                  <c:v>53.672289999999997</c:v>
                </c:pt>
                <c:pt idx="14014">
                  <c:v>53.677080000000004</c:v>
                </c:pt>
                <c:pt idx="14015">
                  <c:v>53.68188</c:v>
                </c:pt>
                <c:pt idx="14016">
                  <c:v>53.686669999999999</c:v>
                </c:pt>
                <c:pt idx="14017">
                  <c:v>53.691460000000006</c:v>
                </c:pt>
                <c:pt idx="14018">
                  <c:v>53.696249999999999</c:v>
                </c:pt>
                <c:pt idx="14019">
                  <c:v>53.701050000000002</c:v>
                </c:pt>
                <c:pt idx="14020">
                  <c:v>53.705839999999995</c:v>
                </c:pt>
                <c:pt idx="14021">
                  <c:v>53.710630000000002</c:v>
                </c:pt>
                <c:pt idx="14022">
                  <c:v>53.715430000000005</c:v>
                </c:pt>
                <c:pt idx="14023">
                  <c:v>53.720219999999998</c:v>
                </c:pt>
                <c:pt idx="14024">
                  <c:v>53.725009999999997</c:v>
                </c:pt>
                <c:pt idx="14025">
                  <c:v>53.729800000000004</c:v>
                </c:pt>
                <c:pt idx="14026">
                  <c:v>53.7346</c:v>
                </c:pt>
                <c:pt idx="14027">
                  <c:v>53.73939</c:v>
                </c:pt>
                <c:pt idx="14028">
                  <c:v>53.74418</c:v>
                </c:pt>
                <c:pt idx="14029">
                  <c:v>53.748980000000003</c:v>
                </c:pt>
                <c:pt idx="14030">
                  <c:v>53.753769999999996</c:v>
                </c:pt>
                <c:pt idx="14031">
                  <c:v>53.758559999999996</c:v>
                </c:pt>
                <c:pt idx="14032">
                  <c:v>53.763350000000003</c:v>
                </c:pt>
                <c:pt idx="14033">
                  <c:v>53.768149999999999</c:v>
                </c:pt>
                <c:pt idx="14034">
                  <c:v>53.772939999999998</c:v>
                </c:pt>
                <c:pt idx="14035">
                  <c:v>53.777730000000005</c:v>
                </c:pt>
                <c:pt idx="14036">
                  <c:v>53.782530000000001</c:v>
                </c:pt>
                <c:pt idx="14037">
                  <c:v>53.787320000000001</c:v>
                </c:pt>
                <c:pt idx="14038">
                  <c:v>53.792109999999994</c:v>
                </c:pt>
                <c:pt idx="14039">
                  <c:v>53.796900000000001</c:v>
                </c:pt>
                <c:pt idx="14040">
                  <c:v>53.801700000000004</c:v>
                </c:pt>
                <c:pt idx="14041">
                  <c:v>53.806489999999997</c:v>
                </c:pt>
                <c:pt idx="14042">
                  <c:v>53.811280000000004</c:v>
                </c:pt>
                <c:pt idx="14043">
                  <c:v>53.816079999999999</c:v>
                </c:pt>
                <c:pt idx="14044">
                  <c:v>53.820869999999999</c:v>
                </c:pt>
                <c:pt idx="14045">
                  <c:v>53.825659999999999</c:v>
                </c:pt>
                <c:pt idx="14046">
                  <c:v>53.830459999999995</c:v>
                </c:pt>
                <c:pt idx="14047">
                  <c:v>53.835250000000002</c:v>
                </c:pt>
                <c:pt idx="14048">
                  <c:v>53.840040000000002</c:v>
                </c:pt>
                <c:pt idx="14049">
                  <c:v>53.844830000000002</c:v>
                </c:pt>
                <c:pt idx="14050">
                  <c:v>53.849630000000005</c:v>
                </c:pt>
                <c:pt idx="14051">
                  <c:v>53.854419999999998</c:v>
                </c:pt>
                <c:pt idx="14052">
                  <c:v>53.859209999999997</c:v>
                </c:pt>
                <c:pt idx="14053">
                  <c:v>53.86401</c:v>
                </c:pt>
                <c:pt idx="14054">
                  <c:v>53.8688</c:v>
                </c:pt>
                <c:pt idx="14055">
                  <c:v>53.87359</c:v>
                </c:pt>
                <c:pt idx="14056">
                  <c:v>53.878389999999996</c:v>
                </c:pt>
                <c:pt idx="14057">
                  <c:v>53.883180000000003</c:v>
                </c:pt>
                <c:pt idx="14058">
                  <c:v>53.887970000000003</c:v>
                </c:pt>
                <c:pt idx="14059">
                  <c:v>53.892769999999999</c:v>
                </c:pt>
                <c:pt idx="14060">
                  <c:v>53.897559999999999</c:v>
                </c:pt>
                <c:pt idx="14061">
                  <c:v>53.902349999999998</c:v>
                </c:pt>
                <c:pt idx="14062">
                  <c:v>53.907139999999998</c:v>
                </c:pt>
                <c:pt idx="14063">
                  <c:v>53.911940000000001</c:v>
                </c:pt>
                <c:pt idx="14064">
                  <c:v>53.916730000000001</c:v>
                </c:pt>
                <c:pt idx="14065">
                  <c:v>53.921520000000001</c:v>
                </c:pt>
                <c:pt idx="14066">
                  <c:v>53.926319999999997</c:v>
                </c:pt>
                <c:pt idx="14067">
                  <c:v>53.931109999999997</c:v>
                </c:pt>
                <c:pt idx="14068">
                  <c:v>53.935900000000004</c:v>
                </c:pt>
                <c:pt idx="14069">
                  <c:v>53.940689999999996</c:v>
                </c:pt>
                <c:pt idx="14070">
                  <c:v>53.945489999999999</c:v>
                </c:pt>
                <c:pt idx="14071">
                  <c:v>53.950280000000006</c:v>
                </c:pt>
                <c:pt idx="14072">
                  <c:v>53.955069999999999</c:v>
                </c:pt>
                <c:pt idx="14073">
                  <c:v>53.959870000000002</c:v>
                </c:pt>
                <c:pt idx="14074">
                  <c:v>53.964659999999995</c:v>
                </c:pt>
                <c:pt idx="14075">
                  <c:v>53.969459999999998</c:v>
                </c:pt>
                <c:pt idx="14076">
                  <c:v>53.974249999999998</c:v>
                </c:pt>
                <c:pt idx="14077">
                  <c:v>53.979039999999998</c:v>
                </c:pt>
                <c:pt idx="14078">
                  <c:v>53.983840000000001</c:v>
                </c:pt>
                <c:pt idx="14079">
                  <c:v>53.988630000000001</c:v>
                </c:pt>
                <c:pt idx="14080">
                  <c:v>53.99342</c:v>
                </c:pt>
                <c:pt idx="14081">
                  <c:v>53.998219999999996</c:v>
                </c:pt>
                <c:pt idx="14082">
                  <c:v>54.003009999999996</c:v>
                </c:pt>
                <c:pt idx="14083">
                  <c:v>54.007800000000003</c:v>
                </c:pt>
                <c:pt idx="14084">
                  <c:v>54.012599999999999</c:v>
                </c:pt>
                <c:pt idx="14085">
                  <c:v>54.017389999999999</c:v>
                </c:pt>
                <c:pt idx="14086">
                  <c:v>54.022180000000006</c:v>
                </c:pt>
                <c:pt idx="14087">
                  <c:v>54.026980000000002</c:v>
                </c:pt>
                <c:pt idx="14088">
                  <c:v>54.031770000000002</c:v>
                </c:pt>
                <c:pt idx="14089">
                  <c:v>54.036569999999998</c:v>
                </c:pt>
                <c:pt idx="14090">
                  <c:v>54.041359999999997</c:v>
                </c:pt>
                <c:pt idx="14091">
                  <c:v>54.046150000000004</c:v>
                </c:pt>
                <c:pt idx="14092">
                  <c:v>54.050939999999997</c:v>
                </c:pt>
                <c:pt idx="14093">
                  <c:v>54.05574</c:v>
                </c:pt>
                <c:pt idx="14094">
                  <c:v>54.06053</c:v>
                </c:pt>
                <c:pt idx="14095">
                  <c:v>54.06532</c:v>
                </c:pt>
                <c:pt idx="14096">
                  <c:v>54.070120000000003</c:v>
                </c:pt>
                <c:pt idx="14097">
                  <c:v>54.074909999999996</c:v>
                </c:pt>
                <c:pt idx="14098">
                  <c:v>54.079700000000003</c:v>
                </c:pt>
                <c:pt idx="14099">
                  <c:v>54.084499999999998</c:v>
                </c:pt>
                <c:pt idx="14100">
                  <c:v>54.089289999999998</c:v>
                </c:pt>
                <c:pt idx="14101">
                  <c:v>54.094089999999994</c:v>
                </c:pt>
                <c:pt idx="14102">
                  <c:v>54.098880000000001</c:v>
                </c:pt>
                <c:pt idx="14103">
                  <c:v>54.103670000000001</c:v>
                </c:pt>
                <c:pt idx="14104">
                  <c:v>54.108469999999997</c:v>
                </c:pt>
                <c:pt idx="14105">
                  <c:v>54.113260000000004</c:v>
                </c:pt>
                <c:pt idx="14106">
                  <c:v>54.11806</c:v>
                </c:pt>
                <c:pt idx="14107">
                  <c:v>54.12285</c:v>
                </c:pt>
                <c:pt idx="14108">
                  <c:v>54.12764</c:v>
                </c:pt>
                <c:pt idx="14109">
                  <c:v>54.132439999999995</c:v>
                </c:pt>
                <c:pt idx="14110">
                  <c:v>54.137230000000002</c:v>
                </c:pt>
                <c:pt idx="14111">
                  <c:v>54.142020000000002</c:v>
                </c:pt>
                <c:pt idx="14112">
                  <c:v>54.146819999999998</c:v>
                </c:pt>
                <c:pt idx="14113">
                  <c:v>54.151610000000005</c:v>
                </c:pt>
                <c:pt idx="14114">
                  <c:v>54.156399999999998</c:v>
                </c:pt>
                <c:pt idx="14115">
                  <c:v>54.161200000000001</c:v>
                </c:pt>
                <c:pt idx="14116">
                  <c:v>54.165989999999994</c:v>
                </c:pt>
                <c:pt idx="14117">
                  <c:v>54.170780000000001</c:v>
                </c:pt>
                <c:pt idx="14118">
                  <c:v>54.175580000000004</c:v>
                </c:pt>
                <c:pt idx="14119">
                  <c:v>54.180369999999996</c:v>
                </c:pt>
                <c:pt idx="14120">
                  <c:v>54.185169999999999</c:v>
                </c:pt>
                <c:pt idx="14121">
                  <c:v>54.189959999999999</c:v>
                </c:pt>
                <c:pt idx="14122">
                  <c:v>54.194749999999999</c:v>
                </c:pt>
                <c:pt idx="14123">
                  <c:v>54.199550000000002</c:v>
                </c:pt>
                <c:pt idx="14124">
                  <c:v>54.204339999999995</c:v>
                </c:pt>
                <c:pt idx="14125">
                  <c:v>54.209140000000005</c:v>
                </c:pt>
                <c:pt idx="14126">
                  <c:v>54.213929999999998</c:v>
                </c:pt>
                <c:pt idx="14127">
                  <c:v>54.218719999999998</c:v>
                </c:pt>
                <c:pt idx="14128">
                  <c:v>54.223520000000001</c:v>
                </c:pt>
                <c:pt idx="14129">
                  <c:v>54.22831</c:v>
                </c:pt>
                <c:pt idx="14130">
                  <c:v>54.2331</c:v>
                </c:pt>
                <c:pt idx="14131">
                  <c:v>54.237899999999996</c:v>
                </c:pt>
                <c:pt idx="14132">
                  <c:v>54.242690000000003</c:v>
                </c:pt>
                <c:pt idx="14133">
                  <c:v>54.247489999999999</c:v>
                </c:pt>
                <c:pt idx="14134">
                  <c:v>54.252279999999999</c:v>
                </c:pt>
                <c:pt idx="14135">
                  <c:v>54.257080000000002</c:v>
                </c:pt>
                <c:pt idx="14136">
                  <c:v>54.261869999999995</c:v>
                </c:pt>
                <c:pt idx="14137">
                  <c:v>54.266660000000002</c:v>
                </c:pt>
                <c:pt idx="14138">
                  <c:v>54.271459999999998</c:v>
                </c:pt>
                <c:pt idx="14139">
                  <c:v>54.276249999999997</c:v>
                </c:pt>
                <c:pt idx="14140">
                  <c:v>54.281040000000004</c:v>
                </c:pt>
                <c:pt idx="14141">
                  <c:v>54.28584</c:v>
                </c:pt>
                <c:pt idx="14142">
                  <c:v>54.29063</c:v>
                </c:pt>
                <c:pt idx="14143">
                  <c:v>54.295429999999996</c:v>
                </c:pt>
                <c:pt idx="14144">
                  <c:v>54.300220000000003</c:v>
                </c:pt>
                <c:pt idx="14145">
                  <c:v>54.305010000000003</c:v>
                </c:pt>
                <c:pt idx="14146">
                  <c:v>54.309809999999999</c:v>
                </c:pt>
                <c:pt idx="14147">
                  <c:v>54.314599999999999</c:v>
                </c:pt>
                <c:pt idx="14148">
                  <c:v>54.319399999999995</c:v>
                </c:pt>
                <c:pt idx="14149">
                  <c:v>54.324190000000002</c:v>
                </c:pt>
                <c:pt idx="14150">
                  <c:v>54.328989999999997</c:v>
                </c:pt>
                <c:pt idx="14151">
                  <c:v>54.333779999999997</c:v>
                </c:pt>
                <c:pt idx="14152">
                  <c:v>54.338570000000004</c:v>
                </c:pt>
                <c:pt idx="14153">
                  <c:v>54.34337</c:v>
                </c:pt>
                <c:pt idx="14154">
                  <c:v>54.34816</c:v>
                </c:pt>
                <c:pt idx="14155">
                  <c:v>54.35295</c:v>
                </c:pt>
                <c:pt idx="14156">
                  <c:v>54.357750000000003</c:v>
                </c:pt>
                <c:pt idx="14157">
                  <c:v>54.362540000000003</c:v>
                </c:pt>
                <c:pt idx="14158">
                  <c:v>54.367339999999999</c:v>
                </c:pt>
                <c:pt idx="14159">
                  <c:v>54.372129999999999</c:v>
                </c:pt>
                <c:pt idx="14160">
                  <c:v>54.376929999999994</c:v>
                </c:pt>
                <c:pt idx="14161">
                  <c:v>54.381720000000001</c:v>
                </c:pt>
                <c:pt idx="14162">
                  <c:v>54.386519999999997</c:v>
                </c:pt>
                <c:pt idx="14163">
                  <c:v>54.391309999999997</c:v>
                </c:pt>
                <c:pt idx="14164">
                  <c:v>54.396100000000004</c:v>
                </c:pt>
                <c:pt idx="14165">
                  <c:v>54.4009</c:v>
                </c:pt>
                <c:pt idx="14166">
                  <c:v>54.40569</c:v>
                </c:pt>
                <c:pt idx="14167">
                  <c:v>54.410489999999996</c:v>
                </c:pt>
                <c:pt idx="14168">
                  <c:v>54.415280000000003</c:v>
                </c:pt>
                <c:pt idx="14169">
                  <c:v>54.420080000000006</c:v>
                </c:pt>
                <c:pt idx="14170">
                  <c:v>54.424869999999999</c:v>
                </c:pt>
                <c:pt idx="14171">
                  <c:v>54.429670000000002</c:v>
                </c:pt>
                <c:pt idx="14172">
                  <c:v>54.434459999999994</c:v>
                </c:pt>
                <c:pt idx="14173">
                  <c:v>54.439250000000001</c:v>
                </c:pt>
                <c:pt idx="14174">
                  <c:v>54.444050000000004</c:v>
                </c:pt>
                <c:pt idx="14175">
                  <c:v>54.448839999999997</c:v>
                </c:pt>
                <c:pt idx="14176">
                  <c:v>54.453630000000004</c:v>
                </c:pt>
                <c:pt idx="14177">
                  <c:v>54.45843</c:v>
                </c:pt>
                <c:pt idx="14178">
                  <c:v>54.46322</c:v>
                </c:pt>
                <c:pt idx="14179">
                  <c:v>54.468019999999996</c:v>
                </c:pt>
                <c:pt idx="14180">
                  <c:v>54.472810000000003</c:v>
                </c:pt>
                <c:pt idx="14181">
                  <c:v>54.477610000000006</c:v>
                </c:pt>
                <c:pt idx="14182">
                  <c:v>54.482399999999998</c:v>
                </c:pt>
                <c:pt idx="14183">
                  <c:v>54.487189999999998</c:v>
                </c:pt>
                <c:pt idx="14184">
                  <c:v>54.491989999999994</c:v>
                </c:pt>
                <c:pt idx="14185">
                  <c:v>54.496780000000001</c:v>
                </c:pt>
                <c:pt idx="14186">
                  <c:v>54.501580000000004</c:v>
                </c:pt>
                <c:pt idx="14187">
                  <c:v>54.506369999999997</c:v>
                </c:pt>
                <c:pt idx="14188">
                  <c:v>54.51117</c:v>
                </c:pt>
                <c:pt idx="14189">
                  <c:v>54.51596</c:v>
                </c:pt>
                <c:pt idx="14190">
                  <c:v>54.520760000000003</c:v>
                </c:pt>
                <c:pt idx="14191">
                  <c:v>54.525549999999996</c:v>
                </c:pt>
                <c:pt idx="14192">
                  <c:v>54.530349999999999</c:v>
                </c:pt>
                <c:pt idx="14193">
                  <c:v>54.535140000000006</c:v>
                </c:pt>
                <c:pt idx="14194">
                  <c:v>54.539940000000001</c:v>
                </c:pt>
                <c:pt idx="14195">
                  <c:v>54.544730000000001</c:v>
                </c:pt>
                <c:pt idx="14196">
                  <c:v>54.549529999999997</c:v>
                </c:pt>
                <c:pt idx="14197">
                  <c:v>54.554320000000004</c:v>
                </c:pt>
                <c:pt idx="14198">
                  <c:v>54.55912</c:v>
                </c:pt>
                <c:pt idx="14199">
                  <c:v>54.56391</c:v>
                </c:pt>
                <c:pt idx="14200">
                  <c:v>54.5687</c:v>
                </c:pt>
                <c:pt idx="14201">
                  <c:v>54.573499999999996</c:v>
                </c:pt>
                <c:pt idx="14202">
                  <c:v>54.578290000000003</c:v>
                </c:pt>
                <c:pt idx="14203">
                  <c:v>54.583089999999999</c:v>
                </c:pt>
                <c:pt idx="14204">
                  <c:v>54.587879999999998</c:v>
                </c:pt>
                <c:pt idx="14205">
                  <c:v>54.592679999999994</c:v>
                </c:pt>
                <c:pt idx="14206">
                  <c:v>54.597470000000001</c:v>
                </c:pt>
                <c:pt idx="14207">
                  <c:v>54.602270000000004</c:v>
                </c:pt>
                <c:pt idx="14208">
                  <c:v>54.607059999999997</c:v>
                </c:pt>
                <c:pt idx="14209">
                  <c:v>54.611850000000004</c:v>
                </c:pt>
                <c:pt idx="14210">
                  <c:v>54.61665</c:v>
                </c:pt>
                <c:pt idx="14211">
                  <c:v>54.621450000000003</c:v>
                </c:pt>
                <c:pt idx="14212">
                  <c:v>54.626240000000003</c:v>
                </c:pt>
                <c:pt idx="14213">
                  <c:v>54.631039999999999</c:v>
                </c:pt>
                <c:pt idx="14214">
                  <c:v>54.635830000000006</c:v>
                </c:pt>
                <c:pt idx="14215">
                  <c:v>54.640619999999998</c:v>
                </c:pt>
                <c:pt idx="14216">
                  <c:v>54.645420000000001</c:v>
                </c:pt>
                <c:pt idx="14217">
                  <c:v>54.650209999999994</c:v>
                </c:pt>
                <c:pt idx="14218">
                  <c:v>54.655009999999997</c:v>
                </c:pt>
                <c:pt idx="14219">
                  <c:v>54.659800000000004</c:v>
                </c:pt>
                <c:pt idx="14220">
                  <c:v>54.6646</c:v>
                </c:pt>
                <c:pt idx="14221">
                  <c:v>54.669400000000003</c:v>
                </c:pt>
                <c:pt idx="14222">
                  <c:v>54.674189999999996</c:v>
                </c:pt>
                <c:pt idx="14223">
                  <c:v>54.678980000000003</c:v>
                </c:pt>
                <c:pt idx="14224">
                  <c:v>54.683779999999999</c:v>
                </c:pt>
                <c:pt idx="14225">
                  <c:v>54.688569999999999</c:v>
                </c:pt>
                <c:pt idx="14226">
                  <c:v>54.693370000000002</c:v>
                </c:pt>
                <c:pt idx="14227">
                  <c:v>54.698160000000001</c:v>
                </c:pt>
                <c:pt idx="14228">
                  <c:v>54.702960000000004</c:v>
                </c:pt>
                <c:pt idx="14229">
                  <c:v>54.707749999999997</c:v>
                </c:pt>
                <c:pt idx="14230">
                  <c:v>54.71255</c:v>
                </c:pt>
                <c:pt idx="14231">
                  <c:v>54.71734</c:v>
                </c:pt>
                <c:pt idx="14232">
                  <c:v>54.722140000000003</c:v>
                </c:pt>
                <c:pt idx="14233">
                  <c:v>54.726930000000003</c:v>
                </c:pt>
                <c:pt idx="14234">
                  <c:v>54.731729999999999</c:v>
                </c:pt>
                <c:pt idx="14235">
                  <c:v>54.736519999999999</c:v>
                </c:pt>
                <c:pt idx="14236">
                  <c:v>54.741320000000002</c:v>
                </c:pt>
                <c:pt idx="14237">
                  <c:v>54.746110000000002</c:v>
                </c:pt>
                <c:pt idx="14238">
                  <c:v>54.750909999999998</c:v>
                </c:pt>
                <c:pt idx="14239">
                  <c:v>54.755699999999997</c:v>
                </c:pt>
                <c:pt idx="14240">
                  <c:v>54.760499999999993</c:v>
                </c:pt>
                <c:pt idx="14241">
                  <c:v>54.76529</c:v>
                </c:pt>
                <c:pt idx="14242">
                  <c:v>54.770090000000003</c:v>
                </c:pt>
                <c:pt idx="14243">
                  <c:v>54.774879999999996</c:v>
                </c:pt>
                <c:pt idx="14244">
                  <c:v>54.779679999999999</c:v>
                </c:pt>
                <c:pt idx="14245">
                  <c:v>54.784469999999999</c:v>
                </c:pt>
                <c:pt idx="14246">
                  <c:v>54.789270000000002</c:v>
                </c:pt>
                <c:pt idx="14247">
                  <c:v>54.794060000000002</c:v>
                </c:pt>
                <c:pt idx="14248">
                  <c:v>54.798859999999998</c:v>
                </c:pt>
                <c:pt idx="14249">
                  <c:v>54.803650000000005</c:v>
                </c:pt>
                <c:pt idx="14250">
                  <c:v>54.808450000000001</c:v>
                </c:pt>
                <c:pt idx="14251">
                  <c:v>54.81324</c:v>
                </c:pt>
                <c:pt idx="14252">
                  <c:v>54.818039999999996</c:v>
                </c:pt>
                <c:pt idx="14253">
                  <c:v>54.822830000000003</c:v>
                </c:pt>
                <c:pt idx="14254">
                  <c:v>54.827629999999999</c:v>
                </c:pt>
                <c:pt idx="14255">
                  <c:v>54.832419999999999</c:v>
                </c:pt>
                <c:pt idx="14256">
                  <c:v>54.837220000000002</c:v>
                </c:pt>
                <c:pt idx="14257">
                  <c:v>54.842009999999995</c:v>
                </c:pt>
                <c:pt idx="14258">
                  <c:v>54.846810000000005</c:v>
                </c:pt>
                <c:pt idx="14259">
                  <c:v>54.851610000000001</c:v>
                </c:pt>
                <c:pt idx="14260">
                  <c:v>54.856400000000001</c:v>
                </c:pt>
                <c:pt idx="14261">
                  <c:v>54.861199999999997</c:v>
                </c:pt>
                <c:pt idx="14262">
                  <c:v>54.865990000000004</c:v>
                </c:pt>
                <c:pt idx="14263">
                  <c:v>54.870780000000003</c:v>
                </c:pt>
                <c:pt idx="14264">
                  <c:v>54.875579999999999</c:v>
                </c:pt>
                <c:pt idx="14265">
                  <c:v>54.880380000000002</c:v>
                </c:pt>
                <c:pt idx="14266">
                  <c:v>54.885169999999995</c:v>
                </c:pt>
                <c:pt idx="14267">
                  <c:v>54.889970000000005</c:v>
                </c:pt>
                <c:pt idx="14268">
                  <c:v>54.894759999999998</c:v>
                </c:pt>
                <c:pt idx="14269">
                  <c:v>54.899560000000001</c:v>
                </c:pt>
                <c:pt idx="14270">
                  <c:v>54.904350000000001</c:v>
                </c:pt>
                <c:pt idx="14271">
                  <c:v>54.909149999999997</c:v>
                </c:pt>
                <c:pt idx="14272">
                  <c:v>54.91395</c:v>
                </c:pt>
                <c:pt idx="14273">
                  <c:v>54.91874</c:v>
                </c:pt>
                <c:pt idx="14274">
                  <c:v>54.92353</c:v>
                </c:pt>
                <c:pt idx="14275">
                  <c:v>54.928329999999995</c:v>
                </c:pt>
                <c:pt idx="14276">
                  <c:v>54.933129999999998</c:v>
                </c:pt>
                <c:pt idx="14277">
                  <c:v>54.937919999999998</c:v>
                </c:pt>
                <c:pt idx="14278">
                  <c:v>54.942720000000001</c:v>
                </c:pt>
                <c:pt idx="14279">
                  <c:v>54.947510000000001</c:v>
                </c:pt>
                <c:pt idx="14280">
                  <c:v>54.952309999999997</c:v>
                </c:pt>
                <c:pt idx="14281">
                  <c:v>54.957100000000004</c:v>
                </c:pt>
                <c:pt idx="14282">
                  <c:v>54.9619</c:v>
                </c:pt>
                <c:pt idx="14283">
                  <c:v>54.966700000000003</c:v>
                </c:pt>
                <c:pt idx="14284">
                  <c:v>54.971489999999996</c:v>
                </c:pt>
                <c:pt idx="14285">
                  <c:v>54.976280000000003</c:v>
                </c:pt>
                <c:pt idx="14286">
                  <c:v>54.981079999999999</c:v>
                </c:pt>
                <c:pt idx="14287">
                  <c:v>54.985880000000002</c:v>
                </c:pt>
                <c:pt idx="14288">
                  <c:v>54.990670000000001</c:v>
                </c:pt>
                <c:pt idx="14289">
                  <c:v>54.995469999999997</c:v>
                </c:pt>
                <c:pt idx="14290">
                  <c:v>55.000260000000004</c:v>
                </c:pt>
                <c:pt idx="14291">
                  <c:v>55.00506</c:v>
                </c:pt>
                <c:pt idx="14292">
                  <c:v>55.00985</c:v>
                </c:pt>
                <c:pt idx="14293">
                  <c:v>55.014649999999996</c:v>
                </c:pt>
                <c:pt idx="14294">
                  <c:v>55.019449999999999</c:v>
                </c:pt>
                <c:pt idx="14295">
                  <c:v>55.024239999999999</c:v>
                </c:pt>
                <c:pt idx="14296">
                  <c:v>55.029029999999999</c:v>
                </c:pt>
                <c:pt idx="14297">
                  <c:v>55.033830000000002</c:v>
                </c:pt>
                <c:pt idx="14298">
                  <c:v>55.038629999999998</c:v>
                </c:pt>
                <c:pt idx="14299">
                  <c:v>55.043420000000005</c:v>
                </c:pt>
                <c:pt idx="14300">
                  <c:v>55.048220000000001</c:v>
                </c:pt>
                <c:pt idx="14301">
                  <c:v>55.05301</c:v>
                </c:pt>
                <c:pt idx="14302">
                  <c:v>55.057809999999996</c:v>
                </c:pt>
                <c:pt idx="14303">
                  <c:v>55.062609999999999</c:v>
                </c:pt>
                <c:pt idx="14304">
                  <c:v>55.067399999999999</c:v>
                </c:pt>
                <c:pt idx="14305">
                  <c:v>55.072200000000002</c:v>
                </c:pt>
                <c:pt idx="14306">
                  <c:v>55.076990000000002</c:v>
                </c:pt>
                <c:pt idx="14307">
                  <c:v>55.081789999999998</c:v>
                </c:pt>
                <c:pt idx="14308">
                  <c:v>55.086580000000005</c:v>
                </c:pt>
                <c:pt idx="14309">
                  <c:v>55.091380000000001</c:v>
                </c:pt>
                <c:pt idx="14310">
                  <c:v>55.096180000000004</c:v>
                </c:pt>
                <c:pt idx="14311">
                  <c:v>55.100969999999997</c:v>
                </c:pt>
                <c:pt idx="14312">
                  <c:v>55.10577</c:v>
                </c:pt>
                <c:pt idx="14313">
                  <c:v>55.11056</c:v>
                </c:pt>
                <c:pt idx="14314">
                  <c:v>55.115360000000003</c:v>
                </c:pt>
                <c:pt idx="14315">
                  <c:v>55.120159999999998</c:v>
                </c:pt>
                <c:pt idx="14316">
                  <c:v>55.124949999999998</c:v>
                </c:pt>
                <c:pt idx="14317">
                  <c:v>55.129750000000001</c:v>
                </c:pt>
                <c:pt idx="14318">
                  <c:v>55.134540000000001</c:v>
                </c:pt>
                <c:pt idx="14319">
                  <c:v>55.139340000000004</c:v>
                </c:pt>
                <c:pt idx="14320">
                  <c:v>55.144129999999997</c:v>
                </c:pt>
                <c:pt idx="14321">
                  <c:v>55.14893</c:v>
                </c:pt>
                <c:pt idx="14322">
                  <c:v>55.15372</c:v>
                </c:pt>
                <c:pt idx="14323">
                  <c:v>55.158520000000003</c:v>
                </c:pt>
                <c:pt idx="14324">
                  <c:v>55.163319999999999</c:v>
                </c:pt>
                <c:pt idx="14325">
                  <c:v>55.168109999999999</c:v>
                </c:pt>
                <c:pt idx="14326">
                  <c:v>55.172910000000002</c:v>
                </c:pt>
                <c:pt idx="14327">
                  <c:v>55.177700000000002</c:v>
                </c:pt>
                <c:pt idx="14328">
                  <c:v>55.182500000000005</c:v>
                </c:pt>
                <c:pt idx="14329">
                  <c:v>55.1873</c:v>
                </c:pt>
                <c:pt idx="14330">
                  <c:v>55.19209</c:v>
                </c:pt>
                <c:pt idx="14331">
                  <c:v>55.196889999999996</c:v>
                </c:pt>
                <c:pt idx="14332">
                  <c:v>55.201680000000003</c:v>
                </c:pt>
                <c:pt idx="14333">
                  <c:v>55.206479999999999</c:v>
                </c:pt>
                <c:pt idx="14334">
                  <c:v>55.211280000000002</c:v>
                </c:pt>
                <c:pt idx="14335">
                  <c:v>55.216070000000002</c:v>
                </c:pt>
                <c:pt idx="14336">
                  <c:v>55.220869999999998</c:v>
                </c:pt>
                <c:pt idx="14337">
                  <c:v>55.225660000000005</c:v>
                </c:pt>
                <c:pt idx="14338">
                  <c:v>55.230460000000001</c:v>
                </c:pt>
                <c:pt idx="14339">
                  <c:v>55.235260000000004</c:v>
                </c:pt>
                <c:pt idx="14340">
                  <c:v>55.240049999999997</c:v>
                </c:pt>
                <c:pt idx="14341">
                  <c:v>55.24485</c:v>
                </c:pt>
                <c:pt idx="14342">
                  <c:v>55.249649999999995</c:v>
                </c:pt>
                <c:pt idx="14343">
                  <c:v>55.254440000000002</c:v>
                </c:pt>
                <c:pt idx="14344">
                  <c:v>55.259239999999998</c:v>
                </c:pt>
                <c:pt idx="14345">
                  <c:v>55.264029999999998</c:v>
                </c:pt>
                <c:pt idx="14346">
                  <c:v>55.268830000000001</c:v>
                </c:pt>
                <c:pt idx="14347">
                  <c:v>55.273629999999997</c:v>
                </c:pt>
                <c:pt idx="14348">
                  <c:v>55.278420000000004</c:v>
                </c:pt>
                <c:pt idx="14349">
                  <c:v>55.28322</c:v>
                </c:pt>
                <c:pt idx="14350">
                  <c:v>55.28801</c:v>
                </c:pt>
                <c:pt idx="14351">
                  <c:v>55.292809999999996</c:v>
                </c:pt>
                <c:pt idx="14352">
                  <c:v>55.297609999999999</c:v>
                </c:pt>
                <c:pt idx="14353">
                  <c:v>55.302399999999999</c:v>
                </c:pt>
                <c:pt idx="14354">
                  <c:v>55.307200000000002</c:v>
                </c:pt>
                <c:pt idx="14355">
                  <c:v>55.311999999999998</c:v>
                </c:pt>
                <c:pt idx="14356">
                  <c:v>55.316789999999997</c:v>
                </c:pt>
                <c:pt idx="14357">
                  <c:v>55.321589999999993</c:v>
                </c:pt>
                <c:pt idx="14358">
                  <c:v>55.32638</c:v>
                </c:pt>
                <c:pt idx="14359">
                  <c:v>55.331180000000003</c:v>
                </c:pt>
                <c:pt idx="14360">
                  <c:v>55.335979999999999</c:v>
                </c:pt>
                <c:pt idx="14361">
                  <c:v>55.340769999999999</c:v>
                </c:pt>
                <c:pt idx="14362">
                  <c:v>55.345569999999995</c:v>
                </c:pt>
                <c:pt idx="14363">
                  <c:v>55.350360000000002</c:v>
                </c:pt>
                <c:pt idx="14364">
                  <c:v>55.355159999999998</c:v>
                </c:pt>
                <c:pt idx="14365">
                  <c:v>55.359960000000001</c:v>
                </c:pt>
                <c:pt idx="14366">
                  <c:v>55.364750000000001</c:v>
                </c:pt>
                <c:pt idx="14367">
                  <c:v>55.369549999999997</c:v>
                </c:pt>
                <c:pt idx="14368">
                  <c:v>55.37435</c:v>
                </c:pt>
                <c:pt idx="14369">
                  <c:v>55.37914</c:v>
                </c:pt>
                <c:pt idx="14370">
                  <c:v>55.383940000000003</c:v>
                </c:pt>
                <c:pt idx="14371">
                  <c:v>55.388729999999995</c:v>
                </c:pt>
                <c:pt idx="14372">
                  <c:v>55.393530000000005</c:v>
                </c:pt>
                <c:pt idx="14373">
                  <c:v>55.398330000000001</c:v>
                </c:pt>
                <c:pt idx="14374">
                  <c:v>55.403120000000001</c:v>
                </c:pt>
                <c:pt idx="14375">
                  <c:v>55.407919999999997</c:v>
                </c:pt>
                <c:pt idx="14376">
                  <c:v>55.41272</c:v>
                </c:pt>
                <c:pt idx="14377">
                  <c:v>55.417519999999996</c:v>
                </c:pt>
                <c:pt idx="14378">
                  <c:v>55.422310000000003</c:v>
                </c:pt>
                <c:pt idx="14379">
                  <c:v>55.427109999999999</c:v>
                </c:pt>
                <c:pt idx="14380">
                  <c:v>55.431899999999999</c:v>
                </c:pt>
                <c:pt idx="14381">
                  <c:v>55.436700000000002</c:v>
                </c:pt>
                <c:pt idx="14382">
                  <c:v>55.441499999999998</c:v>
                </c:pt>
                <c:pt idx="14383">
                  <c:v>55.446290000000005</c:v>
                </c:pt>
                <c:pt idx="14384">
                  <c:v>55.451090000000001</c:v>
                </c:pt>
                <c:pt idx="14385">
                  <c:v>55.455890000000004</c:v>
                </c:pt>
                <c:pt idx="14386">
                  <c:v>55.460679999999996</c:v>
                </c:pt>
                <c:pt idx="14387">
                  <c:v>55.465479999999999</c:v>
                </c:pt>
                <c:pt idx="14388">
                  <c:v>55.470279999999995</c:v>
                </c:pt>
                <c:pt idx="14389">
                  <c:v>55.475070000000002</c:v>
                </c:pt>
                <c:pt idx="14390">
                  <c:v>55.479869999999998</c:v>
                </c:pt>
                <c:pt idx="14391">
                  <c:v>55.484659999999998</c:v>
                </c:pt>
                <c:pt idx="14392">
                  <c:v>55.489459999999994</c:v>
                </c:pt>
                <c:pt idx="14393">
                  <c:v>55.494259999999997</c:v>
                </c:pt>
                <c:pt idx="14394">
                  <c:v>55.499050000000004</c:v>
                </c:pt>
                <c:pt idx="14395">
                  <c:v>55.50385</c:v>
                </c:pt>
                <c:pt idx="14396">
                  <c:v>55.508650000000003</c:v>
                </c:pt>
                <c:pt idx="14397">
                  <c:v>55.513449999999999</c:v>
                </c:pt>
                <c:pt idx="14398">
                  <c:v>55.518240000000006</c:v>
                </c:pt>
                <c:pt idx="14399">
                  <c:v>55.523040000000002</c:v>
                </c:pt>
                <c:pt idx="14400">
                  <c:v>55.527840000000005</c:v>
                </c:pt>
                <c:pt idx="14401">
                  <c:v>55.532629999999997</c:v>
                </c:pt>
                <c:pt idx="14402">
                  <c:v>55.537430000000001</c:v>
                </c:pt>
                <c:pt idx="14403">
                  <c:v>55.54222</c:v>
                </c:pt>
                <c:pt idx="14404">
                  <c:v>55.547020000000003</c:v>
                </c:pt>
                <c:pt idx="14405">
                  <c:v>55.551819999999999</c:v>
                </c:pt>
                <c:pt idx="14406">
                  <c:v>55.556609999999999</c:v>
                </c:pt>
                <c:pt idx="14407">
                  <c:v>55.561409999999995</c:v>
                </c:pt>
                <c:pt idx="14408">
                  <c:v>55.566209999999998</c:v>
                </c:pt>
                <c:pt idx="14409">
                  <c:v>55.571000000000005</c:v>
                </c:pt>
                <c:pt idx="14410">
                  <c:v>55.575800000000001</c:v>
                </c:pt>
                <c:pt idx="14411">
                  <c:v>55.580600000000004</c:v>
                </c:pt>
                <c:pt idx="14412">
                  <c:v>55.5854</c:v>
                </c:pt>
                <c:pt idx="14413">
                  <c:v>55.59019</c:v>
                </c:pt>
                <c:pt idx="14414">
                  <c:v>55.594989999999996</c:v>
                </c:pt>
                <c:pt idx="14415">
                  <c:v>55.599790000000006</c:v>
                </c:pt>
                <c:pt idx="14416">
                  <c:v>55.604579999999999</c:v>
                </c:pt>
                <c:pt idx="14417">
                  <c:v>55.609380000000002</c:v>
                </c:pt>
                <c:pt idx="14418">
                  <c:v>55.614179999999998</c:v>
                </c:pt>
                <c:pt idx="14419">
                  <c:v>55.618969999999997</c:v>
                </c:pt>
                <c:pt idx="14420">
                  <c:v>55.62377</c:v>
                </c:pt>
                <c:pt idx="14421">
                  <c:v>55.628570000000003</c:v>
                </c:pt>
                <c:pt idx="14422">
                  <c:v>55.633360000000003</c:v>
                </c:pt>
                <c:pt idx="14423">
                  <c:v>55.638159999999999</c:v>
                </c:pt>
                <c:pt idx="14424">
                  <c:v>55.642959999999995</c:v>
                </c:pt>
                <c:pt idx="14425">
                  <c:v>55.647750000000002</c:v>
                </c:pt>
                <c:pt idx="14426">
                  <c:v>55.652550000000005</c:v>
                </c:pt>
                <c:pt idx="14427">
                  <c:v>55.657350000000001</c:v>
                </c:pt>
                <c:pt idx="14428">
                  <c:v>55.662140000000001</c:v>
                </c:pt>
                <c:pt idx="14429">
                  <c:v>55.666939999999997</c:v>
                </c:pt>
                <c:pt idx="14430">
                  <c:v>55.67174</c:v>
                </c:pt>
                <c:pt idx="14431">
                  <c:v>55.67653</c:v>
                </c:pt>
                <c:pt idx="14432">
                  <c:v>55.681330000000003</c:v>
                </c:pt>
                <c:pt idx="14433">
                  <c:v>55.686129999999999</c:v>
                </c:pt>
                <c:pt idx="14434">
                  <c:v>55.690930000000002</c:v>
                </c:pt>
                <c:pt idx="14435">
                  <c:v>55.695719999999994</c:v>
                </c:pt>
                <c:pt idx="14436">
                  <c:v>55.700520000000004</c:v>
                </c:pt>
                <c:pt idx="14437">
                  <c:v>55.70532</c:v>
                </c:pt>
                <c:pt idx="14438">
                  <c:v>55.71011</c:v>
                </c:pt>
                <c:pt idx="14439">
                  <c:v>55.714909999999996</c:v>
                </c:pt>
                <c:pt idx="14440">
                  <c:v>55.719709999999999</c:v>
                </c:pt>
                <c:pt idx="14441">
                  <c:v>55.724509999999995</c:v>
                </c:pt>
                <c:pt idx="14442">
                  <c:v>55.729300000000002</c:v>
                </c:pt>
                <c:pt idx="14443">
                  <c:v>55.734100000000005</c:v>
                </c:pt>
                <c:pt idx="14444">
                  <c:v>55.738900000000001</c:v>
                </c:pt>
                <c:pt idx="14445">
                  <c:v>55.743690000000001</c:v>
                </c:pt>
                <c:pt idx="14446">
                  <c:v>55.748489999999997</c:v>
                </c:pt>
                <c:pt idx="14447">
                  <c:v>55.75329</c:v>
                </c:pt>
                <c:pt idx="14448">
                  <c:v>55.758090000000003</c:v>
                </c:pt>
                <c:pt idx="14449">
                  <c:v>55.762880000000003</c:v>
                </c:pt>
                <c:pt idx="14450">
                  <c:v>55.767679999999999</c:v>
                </c:pt>
                <c:pt idx="14451">
                  <c:v>55.772480000000002</c:v>
                </c:pt>
                <c:pt idx="14452">
                  <c:v>55.777269999999994</c:v>
                </c:pt>
                <c:pt idx="14453">
                  <c:v>55.782070000000004</c:v>
                </c:pt>
                <c:pt idx="14454">
                  <c:v>55.78687</c:v>
                </c:pt>
                <c:pt idx="14455">
                  <c:v>55.79166</c:v>
                </c:pt>
                <c:pt idx="14456">
                  <c:v>55.796459999999996</c:v>
                </c:pt>
                <c:pt idx="14457">
                  <c:v>55.801259999999999</c:v>
                </c:pt>
                <c:pt idx="14458">
                  <c:v>55.806059999999995</c:v>
                </c:pt>
                <c:pt idx="14459">
                  <c:v>55.810850000000002</c:v>
                </c:pt>
                <c:pt idx="14460">
                  <c:v>55.815649999999998</c:v>
                </c:pt>
                <c:pt idx="14461">
                  <c:v>55.820450000000001</c:v>
                </c:pt>
                <c:pt idx="14462">
                  <c:v>55.825240000000001</c:v>
                </c:pt>
                <c:pt idx="14463">
                  <c:v>55.830039999999997</c:v>
                </c:pt>
                <c:pt idx="14464">
                  <c:v>55.83484</c:v>
                </c:pt>
                <c:pt idx="14465">
                  <c:v>55.839640000000003</c:v>
                </c:pt>
                <c:pt idx="14466">
                  <c:v>55.844430000000003</c:v>
                </c:pt>
                <c:pt idx="14467">
                  <c:v>55.849229999999999</c:v>
                </c:pt>
                <c:pt idx="14468">
                  <c:v>55.854030000000002</c:v>
                </c:pt>
                <c:pt idx="14469">
                  <c:v>55.858829999999998</c:v>
                </c:pt>
                <c:pt idx="14470">
                  <c:v>55.863630000000001</c:v>
                </c:pt>
                <c:pt idx="14471">
                  <c:v>55.86842</c:v>
                </c:pt>
                <c:pt idx="14472">
                  <c:v>55.873220000000003</c:v>
                </c:pt>
                <c:pt idx="14473">
                  <c:v>55.878019999999999</c:v>
                </c:pt>
                <c:pt idx="14474">
                  <c:v>55.882820000000002</c:v>
                </c:pt>
                <c:pt idx="14475">
                  <c:v>55.887609999999995</c:v>
                </c:pt>
                <c:pt idx="14476">
                  <c:v>55.892409999999998</c:v>
                </c:pt>
                <c:pt idx="14477">
                  <c:v>55.897210000000001</c:v>
                </c:pt>
                <c:pt idx="14478">
                  <c:v>55.902000000000001</c:v>
                </c:pt>
                <c:pt idx="14479">
                  <c:v>55.906799999999997</c:v>
                </c:pt>
                <c:pt idx="14480">
                  <c:v>55.9116</c:v>
                </c:pt>
                <c:pt idx="14481">
                  <c:v>55.916399999999996</c:v>
                </c:pt>
                <c:pt idx="14482">
                  <c:v>55.921190000000003</c:v>
                </c:pt>
                <c:pt idx="14483">
                  <c:v>55.925989999999999</c:v>
                </c:pt>
                <c:pt idx="14484">
                  <c:v>55.930790000000002</c:v>
                </c:pt>
                <c:pt idx="14485">
                  <c:v>55.935589999999998</c:v>
                </c:pt>
                <c:pt idx="14486">
                  <c:v>55.940379999999998</c:v>
                </c:pt>
                <c:pt idx="14487">
                  <c:v>55.945180000000001</c:v>
                </c:pt>
                <c:pt idx="14488">
                  <c:v>55.949980000000004</c:v>
                </c:pt>
                <c:pt idx="14489">
                  <c:v>55.95478</c:v>
                </c:pt>
                <c:pt idx="14490">
                  <c:v>55.959569999999999</c:v>
                </c:pt>
                <c:pt idx="14491">
                  <c:v>55.964370000000002</c:v>
                </c:pt>
                <c:pt idx="14492">
                  <c:v>55.969169999999998</c:v>
                </c:pt>
                <c:pt idx="14493">
                  <c:v>55.973970000000001</c:v>
                </c:pt>
                <c:pt idx="14494">
                  <c:v>55.978760000000001</c:v>
                </c:pt>
                <c:pt idx="14495">
                  <c:v>55.983560000000004</c:v>
                </c:pt>
                <c:pt idx="14496">
                  <c:v>55.98836</c:v>
                </c:pt>
                <c:pt idx="14497">
                  <c:v>55.993160000000003</c:v>
                </c:pt>
                <c:pt idx="14498">
                  <c:v>55.997949999999996</c:v>
                </c:pt>
                <c:pt idx="14499">
                  <c:v>56.002749999999999</c:v>
                </c:pt>
                <c:pt idx="14500">
                  <c:v>56.007550000000002</c:v>
                </c:pt>
                <c:pt idx="14501">
                  <c:v>56.012350000000005</c:v>
                </c:pt>
                <c:pt idx="14502">
                  <c:v>56.017150000000001</c:v>
                </c:pt>
                <c:pt idx="14503">
                  <c:v>56.021940000000001</c:v>
                </c:pt>
                <c:pt idx="14504">
                  <c:v>56.026739999999997</c:v>
                </c:pt>
                <c:pt idx="14505">
                  <c:v>56.03154</c:v>
                </c:pt>
                <c:pt idx="14506">
                  <c:v>56.03633</c:v>
                </c:pt>
                <c:pt idx="14507">
                  <c:v>56.041130000000003</c:v>
                </c:pt>
                <c:pt idx="14508">
                  <c:v>56.045929999999998</c:v>
                </c:pt>
                <c:pt idx="14509">
                  <c:v>56.050730000000001</c:v>
                </c:pt>
                <c:pt idx="14510">
                  <c:v>56.055529999999997</c:v>
                </c:pt>
                <c:pt idx="14511">
                  <c:v>56.06033</c:v>
                </c:pt>
                <c:pt idx="14512">
                  <c:v>56.06512</c:v>
                </c:pt>
                <c:pt idx="14513">
                  <c:v>56.069920000000003</c:v>
                </c:pt>
                <c:pt idx="14514">
                  <c:v>56.074719999999999</c:v>
                </c:pt>
                <c:pt idx="14515">
                  <c:v>56.079509999999999</c:v>
                </c:pt>
                <c:pt idx="14516">
                  <c:v>56.084309999999995</c:v>
                </c:pt>
                <c:pt idx="14517">
                  <c:v>56.089109999999998</c:v>
                </c:pt>
                <c:pt idx="14518">
                  <c:v>56.093909999999994</c:v>
                </c:pt>
                <c:pt idx="14519">
                  <c:v>56.098710000000004</c:v>
                </c:pt>
                <c:pt idx="14520">
                  <c:v>56.10351</c:v>
                </c:pt>
                <c:pt idx="14521">
                  <c:v>56.1083</c:v>
                </c:pt>
                <c:pt idx="14522">
                  <c:v>56.113099999999996</c:v>
                </c:pt>
                <c:pt idx="14523">
                  <c:v>56.117899999999999</c:v>
                </c:pt>
                <c:pt idx="14524">
                  <c:v>56.122690000000006</c:v>
                </c:pt>
                <c:pt idx="14525">
                  <c:v>56.127490000000002</c:v>
                </c:pt>
                <c:pt idx="14526">
                  <c:v>56.132290000000005</c:v>
                </c:pt>
                <c:pt idx="14527">
                  <c:v>56.137090000000001</c:v>
                </c:pt>
                <c:pt idx="14528">
                  <c:v>56.141889999999997</c:v>
                </c:pt>
                <c:pt idx="14529">
                  <c:v>56.14669</c:v>
                </c:pt>
                <c:pt idx="14530">
                  <c:v>56.151479999999999</c:v>
                </c:pt>
                <c:pt idx="14531">
                  <c:v>56.156280000000002</c:v>
                </c:pt>
                <c:pt idx="14532">
                  <c:v>56.161080000000005</c:v>
                </c:pt>
                <c:pt idx="14533">
                  <c:v>56.165880000000001</c:v>
                </c:pt>
                <c:pt idx="14534">
                  <c:v>56.170679999999997</c:v>
                </c:pt>
                <c:pt idx="14535">
                  <c:v>56.175469999999997</c:v>
                </c:pt>
                <c:pt idx="14536">
                  <c:v>56.18027</c:v>
                </c:pt>
                <c:pt idx="14537">
                  <c:v>56.185069999999996</c:v>
                </c:pt>
                <c:pt idx="14538">
                  <c:v>56.189860000000003</c:v>
                </c:pt>
                <c:pt idx="14539">
                  <c:v>56.194659999999999</c:v>
                </c:pt>
                <c:pt idx="14540">
                  <c:v>56.199460000000002</c:v>
                </c:pt>
                <c:pt idx="14541">
                  <c:v>56.204259999999998</c:v>
                </c:pt>
                <c:pt idx="14542">
                  <c:v>56.209060000000001</c:v>
                </c:pt>
                <c:pt idx="14543">
                  <c:v>56.213859999999997</c:v>
                </c:pt>
                <c:pt idx="14544">
                  <c:v>56.218650000000004</c:v>
                </c:pt>
                <c:pt idx="14545">
                  <c:v>56.22345</c:v>
                </c:pt>
                <c:pt idx="14546">
                  <c:v>56.228250000000003</c:v>
                </c:pt>
                <c:pt idx="14547">
                  <c:v>56.233049999999999</c:v>
                </c:pt>
                <c:pt idx="14548">
                  <c:v>56.237850000000002</c:v>
                </c:pt>
                <c:pt idx="14549">
                  <c:v>56.242640000000002</c:v>
                </c:pt>
                <c:pt idx="14550">
                  <c:v>56.247440000000005</c:v>
                </c:pt>
                <c:pt idx="14551">
                  <c:v>56.25224</c:v>
                </c:pt>
                <c:pt idx="14552">
                  <c:v>56.257040000000003</c:v>
                </c:pt>
                <c:pt idx="14553">
                  <c:v>56.261839999999999</c:v>
                </c:pt>
                <c:pt idx="14554">
                  <c:v>56.266640000000002</c:v>
                </c:pt>
                <c:pt idx="14555">
                  <c:v>56.271429999999995</c:v>
                </c:pt>
                <c:pt idx="14556">
                  <c:v>56.276229999999998</c:v>
                </c:pt>
                <c:pt idx="14557">
                  <c:v>56.281030000000001</c:v>
                </c:pt>
                <c:pt idx="14558">
                  <c:v>56.285830000000004</c:v>
                </c:pt>
                <c:pt idx="14559">
                  <c:v>56.29063</c:v>
                </c:pt>
                <c:pt idx="14560">
                  <c:v>56.29542</c:v>
                </c:pt>
                <c:pt idx="14561">
                  <c:v>56.300219999999996</c:v>
                </c:pt>
                <c:pt idx="14562">
                  <c:v>56.305019999999999</c:v>
                </c:pt>
                <c:pt idx="14563">
                  <c:v>56.309819999999995</c:v>
                </c:pt>
                <c:pt idx="14564">
                  <c:v>56.314620000000005</c:v>
                </c:pt>
                <c:pt idx="14565">
                  <c:v>56.319420000000001</c:v>
                </c:pt>
                <c:pt idx="14566">
                  <c:v>56.324210000000001</c:v>
                </c:pt>
                <c:pt idx="14567">
                  <c:v>56.329009999999997</c:v>
                </c:pt>
                <c:pt idx="14568">
                  <c:v>56.33381</c:v>
                </c:pt>
                <c:pt idx="14569">
                  <c:v>56.338609999999996</c:v>
                </c:pt>
                <c:pt idx="14570">
                  <c:v>56.343409999999999</c:v>
                </c:pt>
                <c:pt idx="14571">
                  <c:v>56.348199999999999</c:v>
                </c:pt>
                <c:pt idx="14572">
                  <c:v>56.353000000000002</c:v>
                </c:pt>
                <c:pt idx="14573">
                  <c:v>56.357799999999997</c:v>
                </c:pt>
                <c:pt idx="14574">
                  <c:v>56.3626</c:v>
                </c:pt>
                <c:pt idx="14575">
                  <c:v>56.367399999999996</c:v>
                </c:pt>
                <c:pt idx="14576">
                  <c:v>56.372199999999999</c:v>
                </c:pt>
                <c:pt idx="14577">
                  <c:v>56.376999999999995</c:v>
                </c:pt>
                <c:pt idx="14578">
                  <c:v>56.381800000000005</c:v>
                </c:pt>
                <c:pt idx="14579">
                  <c:v>56.386589999999998</c:v>
                </c:pt>
                <c:pt idx="14580">
                  <c:v>56.391390000000001</c:v>
                </c:pt>
                <c:pt idx="14581">
                  <c:v>56.396189999999997</c:v>
                </c:pt>
                <c:pt idx="14582">
                  <c:v>56.40099</c:v>
                </c:pt>
                <c:pt idx="14583">
                  <c:v>56.405789999999996</c:v>
                </c:pt>
                <c:pt idx="14584">
                  <c:v>56.410580000000003</c:v>
                </c:pt>
                <c:pt idx="14585">
                  <c:v>56.415379999999999</c:v>
                </c:pt>
                <c:pt idx="14586">
                  <c:v>56.420180000000002</c:v>
                </c:pt>
                <c:pt idx="14587">
                  <c:v>56.424979999999998</c:v>
                </c:pt>
                <c:pt idx="14588">
                  <c:v>56.429780000000001</c:v>
                </c:pt>
                <c:pt idx="14589">
                  <c:v>56.434579999999997</c:v>
                </c:pt>
                <c:pt idx="14590">
                  <c:v>56.43938</c:v>
                </c:pt>
                <c:pt idx="14591">
                  <c:v>56.444179999999996</c:v>
                </c:pt>
                <c:pt idx="14592">
                  <c:v>56.448970000000003</c:v>
                </c:pt>
                <c:pt idx="14593">
                  <c:v>56.453769999999999</c:v>
                </c:pt>
                <c:pt idx="14594">
                  <c:v>56.458570000000002</c:v>
                </c:pt>
                <c:pt idx="14595">
                  <c:v>56.463369999999998</c:v>
                </c:pt>
                <c:pt idx="14596">
                  <c:v>56.468170000000001</c:v>
                </c:pt>
                <c:pt idx="14597">
                  <c:v>56.47296</c:v>
                </c:pt>
                <c:pt idx="14598">
                  <c:v>56.477760000000004</c:v>
                </c:pt>
                <c:pt idx="14599">
                  <c:v>56.482559999999999</c:v>
                </c:pt>
                <c:pt idx="14600">
                  <c:v>56.487360000000002</c:v>
                </c:pt>
                <c:pt idx="14601">
                  <c:v>56.492159999999998</c:v>
                </c:pt>
                <c:pt idx="14602">
                  <c:v>56.496960000000001</c:v>
                </c:pt>
                <c:pt idx="14603">
                  <c:v>56.501759999999997</c:v>
                </c:pt>
                <c:pt idx="14604">
                  <c:v>56.50656</c:v>
                </c:pt>
                <c:pt idx="14605">
                  <c:v>56.51135</c:v>
                </c:pt>
                <c:pt idx="14606">
                  <c:v>56.516150000000003</c:v>
                </c:pt>
                <c:pt idx="14607">
                  <c:v>56.520949999999999</c:v>
                </c:pt>
                <c:pt idx="14608">
                  <c:v>56.525750000000002</c:v>
                </c:pt>
                <c:pt idx="14609">
                  <c:v>56.530549999999998</c:v>
                </c:pt>
                <c:pt idx="14610">
                  <c:v>56.535350000000001</c:v>
                </c:pt>
                <c:pt idx="14611">
                  <c:v>56.540149999999997</c:v>
                </c:pt>
                <c:pt idx="14612">
                  <c:v>56.544940000000004</c:v>
                </c:pt>
                <c:pt idx="14613">
                  <c:v>56.54974</c:v>
                </c:pt>
                <c:pt idx="14614">
                  <c:v>56.554540000000003</c:v>
                </c:pt>
                <c:pt idx="14615">
                  <c:v>56.559339999999999</c:v>
                </c:pt>
                <c:pt idx="14616">
                  <c:v>56.564140000000002</c:v>
                </c:pt>
                <c:pt idx="14617">
                  <c:v>56.568939999999998</c:v>
                </c:pt>
                <c:pt idx="14618">
                  <c:v>56.573740000000001</c:v>
                </c:pt>
                <c:pt idx="14619">
                  <c:v>56.578539999999997</c:v>
                </c:pt>
                <c:pt idx="14620">
                  <c:v>56.583330000000004</c:v>
                </c:pt>
                <c:pt idx="14621">
                  <c:v>56.588140000000003</c:v>
                </c:pt>
                <c:pt idx="14622">
                  <c:v>56.592930000000003</c:v>
                </c:pt>
                <c:pt idx="14623">
                  <c:v>56.597729999999999</c:v>
                </c:pt>
                <c:pt idx="14624">
                  <c:v>56.602530000000002</c:v>
                </c:pt>
                <c:pt idx="14625">
                  <c:v>56.607329999999997</c:v>
                </c:pt>
                <c:pt idx="14626">
                  <c:v>56.612129999999993</c:v>
                </c:pt>
                <c:pt idx="14627">
                  <c:v>56.616930000000004</c:v>
                </c:pt>
                <c:pt idx="14628">
                  <c:v>56.621729999999999</c:v>
                </c:pt>
                <c:pt idx="14629">
                  <c:v>56.626519999999999</c:v>
                </c:pt>
                <c:pt idx="14630">
                  <c:v>56.631320000000002</c:v>
                </c:pt>
                <c:pt idx="14631">
                  <c:v>56.636119999999998</c:v>
                </c:pt>
                <c:pt idx="14632">
                  <c:v>56.640919999999994</c:v>
                </c:pt>
                <c:pt idx="14633">
                  <c:v>56.645719999999997</c:v>
                </c:pt>
                <c:pt idx="14634">
                  <c:v>56.65052</c:v>
                </c:pt>
                <c:pt idx="14635">
                  <c:v>56.655320000000003</c:v>
                </c:pt>
                <c:pt idx="14636">
                  <c:v>56.660119999999999</c:v>
                </c:pt>
                <c:pt idx="14637">
                  <c:v>56.664920000000002</c:v>
                </c:pt>
                <c:pt idx="14638">
                  <c:v>56.669719999999998</c:v>
                </c:pt>
                <c:pt idx="14639">
                  <c:v>56.674509999999998</c:v>
                </c:pt>
                <c:pt idx="14640">
                  <c:v>56.679309999999994</c:v>
                </c:pt>
                <c:pt idx="14641">
                  <c:v>56.684110000000004</c:v>
                </c:pt>
                <c:pt idx="14642">
                  <c:v>56.68891</c:v>
                </c:pt>
                <c:pt idx="14643">
                  <c:v>56.693710000000003</c:v>
                </c:pt>
                <c:pt idx="14644">
                  <c:v>56.698509999999999</c:v>
                </c:pt>
                <c:pt idx="14645">
                  <c:v>56.703310000000002</c:v>
                </c:pt>
                <c:pt idx="14646">
                  <c:v>56.708109999999998</c:v>
                </c:pt>
                <c:pt idx="14647">
                  <c:v>56.712910000000001</c:v>
                </c:pt>
                <c:pt idx="14648">
                  <c:v>56.717700000000001</c:v>
                </c:pt>
                <c:pt idx="14649">
                  <c:v>56.722500000000004</c:v>
                </c:pt>
                <c:pt idx="14650">
                  <c:v>56.7273</c:v>
                </c:pt>
                <c:pt idx="14651">
                  <c:v>56.732100000000003</c:v>
                </c:pt>
                <c:pt idx="14652">
                  <c:v>56.736899999999999</c:v>
                </c:pt>
                <c:pt idx="14653">
                  <c:v>56.741700000000002</c:v>
                </c:pt>
                <c:pt idx="14654">
                  <c:v>56.746499999999997</c:v>
                </c:pt>
                <c:pt idx="14655">
                  <c:v>56.751300000000001</c:v>
                </c:pt>
                <c:pt idx="14656">
                  <c:v>56.756099999999996</c:v>
                </c:pt>
                <c:pt idx="14657">
                  <c:v>56.760900000000007</c:v>
                </c:pt>
                <c:pt idx="14658">
                  <c:v>56.765689999999999</c:v>
                </c:pt>
                <c:pt idx="14659">
                  <c:v>56.770499999999998</c:v>
                </c:pt>
                <c:pt idx="14660">
                  <c:v>56.775289999999998</c:v>
                </c:pt>
                <c:pt idx="14661">
                  <c:v>56.780090000000001</c:v>
                </c:pt>
                <c:pt idx="14662">
                  <c:v>56.784889999999997</c:v>
                </c:pt>
                <c:pt idx="14663">
                  <c:v>56.78969</c:v>
                </c:pt>
                <c:pt idx="14664">
                  <c:v>56.794490000000003</c:v>
                </c:pt>
                <c:pt idx="14665">
                  <c:v>56.799289999999999</c:v>
                </c:pt>
                <c:pt idx="14666">
                  <c:v>56.804090000000002</c:v>
                </c:pt>
                <c:pt idx="14667">
                  <c:v>56.808889999999998</c:v>
                </c:pt>
                <c:pt idx="14668">
                  <c:v>56.813690000000001</c:v>
                </c:pt>
                <c:pt idx="14669">
                  <c:v>56.818489999999997</c:v>
                </c:pt>
                <c:pt idx="14670">
                  <c:v>56.82329</c:v>
                </c:pt>
                <c:pt idx="14671">
                  <c:v>56.828089999999996</c:v>
                </c:pt>
                <c:pt idx="14672">
                  <c:v>56.832880000000003</c:v>
                </c:pt>
                <c:pt idx="14673">
                  <c:v>56.837690000000002</c:v>
                </c:pt>
                <c:pt idx="14674">
                  <c:v>56.842480000000002</c:v>
                </c:pt>
                <c:pt idx="14675">
                  <c:v>56.847279999999998</c:v>
                </c:pt>
                <c:pt idx="14676">
                  <c:v>56.852080000000001</c:v>
                </c:pt>
                <c:pt idx="14677">
                  <c:v>56.856879999999997</c:v>
                </c:pt>
                <c:pt idx="14678">
                  <c:v>56.86168</c:v>
                </c:pt>
                <c:pt idx="14679">
                  <c:v>56.866479999999996</c:v>
                </c:pt>
                <c:pt idx="14680">
                  <c:v>56.871280000000006</c:v>
                </c:pt>
                <c:pt idx="14681">
                  <c:v>56.876080000000002</c:v>
                </c:pt>
                <c:pt idx="14682">
                  <c:v>56.880880000000005</c:v>
                </c:pt>
                <c:pt idx="14683">
                  <c:v>56.885680000000001</c:v>
                </c:pt>
                <c:pt idx="14684">
                  <c:v>56.890480000000004</c:v>
                </c:pt>
                <c:pt idx="14685">
                  <c:v>56.895269999999996</c:v>
                </c:pt>
                <c:pt idx="14686">
                  <c:v>56.900079999999996</c:v>
                </c:pt>
                <c:pt idx="14687">
                  <c:v>56.904870000000003</c:v>
                </c:pt>
                <c:pt idx="14688">
                  <c:v>56.909670000000006</c:v>
                </c:pt>
                <c:pt idx="14689">
                  <c:v>56.914470000000001</c:v>
                </c:pt>
                <c:pt idx="14690">
                  <c:v>56.919270000000004</c:v>
                </c:pt>
                <c:pt idx="14691">
                  <c:v>56.92407</c:v>
                </c:pt>
                <c:pt idx="14692">
                  <c:v>56.928869999999996</c:v>
                </c:pt>
                <c:pt idx="14693">
                  <c:v>56.933669999999999</c:v>
                </c:pt>
                <c:pt idx="14694">
                  <c:v>56.938469999999995</c:v>
                </c:pt>
                <c:pt idx="14695">
                  <c:v>56.943269999999998</c:v>
                </c:pt>
                <c:pt idx="14696">
                  <c:v>56.948070000000001</c:v>
                </c:pt>
                <c:pt idx="14697">
                  <c:v>56.952870000000004</c:v>
                </c:pt>
                <c:pt idx="14698">
                  <c:v>56.95767</c:v>
                </c:pt>
                <c:pt idx="14699">
                  <c:v>56.962470000000003</c:v>
                </c:pt>
                <c:pt idx="14700">
                  <c:v>56.967269999999999</c:v>
                </c:pt>
                <c:pt idx="14701">
                  <c:v>56.972070000000002</c:v>
                </c:pt>
                <c:pt idx="14702">
                  <c:v>56.976869999999998</c:v>
                </c:pt>
                <c:pt idx="14703">
                  <c:v>56.981670000000001</c:v>
                </c:pt>
                <c:pt idx="14704">
                  <c:v>56.986469999999997</c:v>
                </c:pt>
                <c:pt idx="14705">
                  <c:v>56.991260000000004</c:v>
                </c:pt>
                <c:pt idx="14706">
                  <c:v>56.996070000000003</c:v>
                </c:pt>
                <c:pt idx="14707">
                  <c:v>57.000860000000003</c:v>
                </c:pt>
                <c:pt idx="14708">
                  <c:v>57.005670000000002</c:v>
                </c:pt>
                <c:pt idx="14709">
                  <c:v>57.010460000000002</c:v>
                </c:pt>
                <c:pt idx="14710">
                  <c:v>57.015259999999998</c:v>
                </c:pt>
                <c:pt idx="14711">
                  <c:v>57.020060000000001</c:v>
                </c:pt>
                <c:pt idx="14712">
                  <c:v>57.024859999999997</c:v>
                </c:pt>
                <c:pt idx="14713">
                  <c:v>57.02966</c:v>
                </c:pt>
                <c:pt idx="14714">
                  <c:v>57.034460000000003</c:v>
                </c:pt>
                <c:pt idx="14715">
                  <c:v>57.039259999999999</c:v>
                </c:pt>
                <c:pt idx="14716">
                  <c:v>57.044060000000002</c:v>
                </c:pt>
                <c:pt idx="14717">
                  <c:v>57.048859999999998</c:v>
                </c:pt>
                <c:pt idx="14718">
                  <c:v>57.053660000000001</c:v>
                </c:pt>
                <c:pt idx="14719">
                  <c:v>57.058459999999997</c:v>
                </c:pt>
                <c:pt idx="14720">
                  <c:v>57.06326</c:v>
                </c:pt>
                <c:pt idx="14721">
                  <c:v>57.068059999999996</c:v>
                </c:pt>
                <c:pt idx="14722">
                  <c:v>57.072860000000006</c:v>
                </c:pt>
                <c:pt idx="14723">
                  <c:v>57.077660000000002</c:v>
                </c:pt>
                <c:pt idx="14724">
                  <c:v>57.082460000000005</c:v>
                </c:pt>
                <c:pt idx="14725">
                  <c:v>57.087260000000001</c:v>
                </c:pt>
                <c:pt idx="14726">
                  <c:v>57.092060000000004</c:v>
                </c:pt>
                <c:pt idx="14727">
                  <c:v>57.09686</c:v>
                </c:pt>
                <c:pt idx="14728">
                  <c:v>57.101659999999995</c:v>
                </c:pt>
                <c:pt idx="14729">
                  <c:v>57.106459999999998</c:v>
                </c:pt>
                <c:pt idx="14730">
                  <c:v>57.111259999999994</c:v>
                </c:pt>
                <c:pt idx="14731">
                  <c:v>57.116060000000004</c:v>
                </c:pt>
                <c:pt idx="14732">
                  <c:v>57.12086</c:v>
                </c:pt>
                <c:pt idx="14733">
                  <c:v>57.125660000000003</c:v>
                </c:pt>
                <c:pt idx="14734">
                  <c:v>57.130459999999999</c:v>
                </c:pt>
                <c:pt idx="14735">
                  <c:v>57.135260000000002</c:v>
                </c:pt>
                <c:pt idx="14736">
                  <c:v>57.140059999999998</c:v>
                </c:pt>
                <c:pt idx="14737">
                  <c:v>57.144860000000001</c:v>
                </c:pt>
                <c:pt idx="14738">
                  <c:v>57.149659999999997</c:v>
                </c:pt>
                <c:pt idx="14739">
                  <c:v>57.15446</c:v>
                </c:pt>
                <c:pt idx="14740">
                  <c:v>57.159260000000003</c:v>
                </c:pt>
                <c:pt idx="14741">
                  <c:v>57.164059999999999</c:v>
                </c:pt>
                <c:pt idx="14742">
                  <c:v>57.168860000000002</c:v>
                </c:pt>
                <c:pt idx="14743">
                  <c:v>57.173659999999998</c:v>
                </c:pt>
                <c:pt idx="14744">
                  <c:v>57.178460000000001</c:v>
                </c:pt>
                <c:pt idx="14745">
                  <c:v>57.183259999999997</c:v>
                </c:pt>
                <c:pt idx="14746">
                  <c:v>57.18806</c:v>
                </c:pt>
                <c:pt idx="14747">
                  <c:v>57.192859999999996</c:v>
                </c:pt>
                <c:pt idx="14748">
                  <c:v>57.197659999999999</c:v>
                </c:pt>
                <c:pt idx="14749">
                  <c:v>57.202449999999999</c:v>
                </c:pt>
                <c:pt idx="14750">
                  <c:v>57.207260000000005</c:v>
                </c:pt>
                <c:pt idx="14751">
                  <c:v>57.212049999999998</c:v>
                </c:pt>
                <c:pt idx="14752">
                  <c:v>57.216860000000004</c:v>
                </c:pt>
                <c:pt idx="14753">
                  <c:v>57.221649999999997</c:v>
                </c:pt>
                <c:pt idx="14754">
                  <c:v>57.226460000000003</c:v>
                </c:pt>
                <c:pt idx="14755">
                  <c:v>57.231249999999996</c:v>
                </c:pt>
                <c:pt idx="14756">
                  <c:v>57.236059999999995</c:v>
                </c:pt>
                <c:pt idx="14757">
                  <c:v>57.240850000000002</c:v>
                </c:pt>
                <c:pt idx="14758">
                  <c:v>57.245659999999994</c:v>
                </c:pt>
                <c:pt idx="14759">
                  <c:v>57.250460000000004</c:v>
                </c:pt>
                <c:pt idx="14760">
                  <c:v>57.25526</c:v>
                </c:pt>
                <c:pt idx="14761">
                  <c:v>57.260060000000003</c:v>
                </c:pt>
                <c:pt idx="14762">
                  <c:v>57.264859999999999</c:v>
                </c:pt>
                <c:pt idx="14763">
                  <c:v>57.269660000000002</c:v>
                </c:pt>
                <c:pt idx="14764">
                  <c:v>57.274459999999998</c:v>
                </c:pt>
                <c:pt idx="14765">
                  <c:v>57.279260000000001</c:v>
                </c:pt>
                <c:pt idx="14766">
                  <c:v>57.284059999999997</c:v>
                </c:pt>
                <c:pt idx="14767">
                  <c:v>57.28886</c:v>
                </c:pt>
                <c:pt idx="14768">
                  <c:v>57.293660000000003</c:v>
                </c:pt>
                <c:pt idx="14769">
                  <c:v>57.298460000000006</c:v>
                </c:pt>
                <c:pt idx="14770">
                  <c:v>57.303260000000002</c:v>
                </c:pt>
                <c:pt idx="14771">
                  <c:v>57.308059999999998</c:v>
                </c:pt>
                <c:pt idx="14772">
                  <c:v>57.312860000000001</c:v>
                </c:pt>
                <c:pt idx="14773">
                  <c:v>57.317659999999997</c:v>
                </c:pt>
                <c:pt idx="14774">
                  <c:v>57.32246</c:v>
                </c:pt>
                <c:pt idx="14775">
                  <c:v>57.327259999999995</c:v>
                </c:pt>
                <c:pt idx="14776">
                  <c:v>57.332059999999998</c:v>
                </c:pt>
                <c:pt idx="14777">
                  <c:v>57.336860000000001</c:v>
                </c:pt>
                <c:pt idx="14778">
                  <c:v>57.341660000000005</c:v>
                </c:pt>
                <c:pt idx="14779">
                  <c:v>57.34646</c:v>
                </c:pt>
                <c:pt idx="14780">
                  <c:v>57.351260000000003</c:v>
                </c:pt>
                <c:pt idx="14781">
                  <c:v>57.356059999999999</c:v>
                </c:pt>
                <c:pt idx="14782">
                  <c:v>57.360860000000002</c:v>
                </c:pt>
                <c:pt idx="14783">
                  <c:v>57.365659999999998</c:v>
                </c:pt>
                <c:pt idx="14784">
                  <c:v>57.370460000000001</c:v>
                </c:pt>
                <c:pt idx="14785">
                  <c:v>57.375259999999997</c:v>
                </c:pt>
                <c:pt idx="14786">
                  <c:v>57.380059999999993</c:v>
                </c:pt>
                <c:pt idx="14787">
                  <c:v>57.384860000000003</c:v>
                </c:pt>
                <c:pt idx="14788">
                  <c:v>57.389659999999999</c:v>
                </c:pt>
                <c:pt idx="14789">
                  <c:v>57.394460000000002</c:v>
                </c:pt>
                <c:pt idx="14790">
                  <c:v>57.399259999999998</c:v>
                </c:pt>
                <c:pt idx="14791">
                  <c:v>57.404060000000001</c:v>
                </c:pt>
                <c:pt idx="14792">
                  <c:v>57.40887</c:v>
                </c:pt>
                <c:pt idx="14793">
                  <c:v>57.41366</c:v>
                </c:pt>
                <c:pt idx="14794">
                  <c:v>57.418469999999999</c:v>
                </c:pt>
                <c:pt idx="14795">
                  <c:v>57.423259999999999</c:v>
                </c:pt>
                <c:pt idx="14796">
                  <c:v>57.428069999999998</c:v>
                </c:pt>
                <c:pt idx="14797">
                  <c:v>57.432869999999994</c:v>
                </c:pt>
                <c:pt idx="14798">
                  <c:v>57.437670000000004</c:v>
                </c:pt>
                <c:pt idx="14799">
                  <c:v>57.44247</c:v>
                </c:pt>
                <c:pt idx="14800">
                  <c:v>57.447270000000003</c:v>
                </c:pt>
                <c:pt idx="14801">
                  <c:v>57.452069999999999</c:v>
                </c:pt>
                <c:pt idx="14802">
                  <c:v>57.456870000000002</c:v>
                </c:pt>
                <c:pt idx="14803">
                  <c:v>57.461669999999998</c:v>
                </c:pt>
                <c:pt idx="14804">
                  <c:v>57.466470000000001</c:v>
                </c:pt>
                <c:pt idx="14805">
                  <c:v>57.471269999999997</c:v>
                </c:pt>
                <c:pt idx="14806">
                  <c:v>57.47607</c:v>
                </c:pt>
                <c:pt idx="14807">
                  <c:v>57.480870000000003</c:v>
                </c:pt>
                <c:pt idx="14808">
                  <c:v>57.485670000000006</c:v>
                </c:pt>
                <c:pt idx="14809">
                  <c:v>57.490470000000002</c:v>
                </c:pt>
                <c:pt idx="14810">
                  <c:v>57.495269999999998</c:v>
                </c:pt>
                <c:pt idx="14811">
                  <c:v>57.500070000000001</c:v>
                </c:pt>
                <c:pt idx="14812">
                  <c:v>57.504869999999997</c:v>
                </c:pt>
                <c:pt idx="14813">
                  <c:v>57.509680000000003</c:v>
                </c:pt>
                <c:pt idx="14814">
                  <c:v>57.514469999999996</c:v>
                </c:pt>
                <c:pt idx="14815">
                  <c:v>57.519280000000002</c:v>
                </c:pt>
                <c:pt idx="14816">
                  <c:v>57.524079999999998</c:v>
                </c:pt>
                <c:pt idx="14817">
                  <c:v>57.528880000000001</c:v>
                </c:pt>
                <c:pt idx="14818">
                  <c:v>57.533679999999997</c:v>
                </c:pt>
                <c:pt idx="14819">
                  <c:v>57.53848</c:v>
                </c:pt>
                <c:pt idx="14820">
                  <c:v>57.543280000000003</c:v>
                </c:pt>
                <c:pt idx="14821">
                  <c:v>57.548079999999999</c:v>
                </c:pt>
                <c:pt idx="14822">
                  <c:v>57.552880000000002</c:v>
                </c:pt>
                <c:pt idx="14823">
                  <c:v>57.557679999999998</c:v>
                </c:pt>
                <c:pt idx="14824">
                  <c:v>57.562480000000001</c:v>
                </c:pt>
                <c:pt idx="14825">
                  <c:v>57.567279999999997</c:v>
                </c:pt>
                <c:pt idx="14826">
                  <c:v>57.57208</c:v>
                </c:pt>
                <c:pt idx="14827">
                  <c:v>57.576879999999996</c:v>
                </c:pt>
                <c:pt idx="14828">
                  <c:v>57.581689999999995</c:v>
                </c:pt>
                <c:pt idx="14829">
                  <c:v>57.586480000000002</c:v>
                </c:pt>
                <c:pt idx="14830">
                  <c:v>57.591290000000001</c:v>
                </c:pt>
                <c:pt idx="14831">
                  <c:v>57.596090000000004</c:v>
                </c:pt>
                <c:pt idx="14832">
                  <c:v>57.60089</c:v>
                </c:pt>
                <c:pt idx="14833">
                  <c:v>57.605690000000003</c:v>
                </c:pt>
                <c:pt idx="14834">
                  <c:v>57.610489999999999</c:v>
                </c:pt>
                <c:pt idx="14835">
                  <c:v>57.615290000000002</c:v>
                </c:pt>
                <c:pt idx="14836">
                  <c:v>57.620089999999998</c:v>
                </c:pt>
                <c:pt idx="14837">
                  <c:v>57.624890000000001</c:v>
                </c:pt>
                <c:pt idx="14838">
                  <c:v>57.629689999999997</c:v>
                </c:pt>
                <c:pt idx="14839">
                  <c:v>57.63449</c:v>
                </c:pt>
                <c:pt idx="14840">
                  <c:v>57.639290000000003</c:v>
                </c:pt>
                <c:pt idx="14841">
                  <c:v>57.644099999999995</c:v>
                </c:pt>
                <c:pt idx="14842">
                  <c:v>57.648890000000002</c:v>
                </c:pt>
                <c:pt idx="14843">
                  <c:v>57.653700000000001</c:v>
                </c:pt>
                <c:pt idx="14844">
                  <c:v>57.658500000000004</c:v>
                </c:pt>
                <c:pt idx="14845">
                  <c:v>57.6633</c:v>
                </c:pt>
                <c:pt idx="14846">
                  <c:v>57.668100000000003</c:v>
                </c:pt>
                <c:pt idx="14847">
                  <c:v>57.672899999999998</c:v>
                </c:pt>
                <c:pt idx="14848">
                  <c:v>57.677700000000002</c:v>
                </c:pt>
                <c:pt idx="14849">
                  <c:v>57.682499999999997</c:v>
                </c:pt>
                <c:pt idx="14850">
                  <c:v>57.687299999999993</c:v>
                </c:pt>
                <c:pt idx="14851">
                  <c:v>57.692100000000003</c:v>
                </c:pt>
                <c:pt idx="14852">
                  <c:v>57.696899999999999</c:v>
                </c:pt>
                <c:pt idx="14853">
                  <c:v>57.701700000000002</c:v>
                </c:pt>
                <c:pt idx="14854">
                  <c:v>57.706510000000002</c:v>
                </c:pt>
                <c:pt idx="14855">
                  <c:v>57.711310000000005</c:v>
                </c:pt>
                <c:pt idx="14856">
                  <c:v>57.71611</c:v>
                </c:pt>
                <c:pt idx="14857">
                  <c:v>57.720910000000003</c:v>
                </c:pt>
                <c:pt idx="14858">
                  <c:v>57.725709999999999</c:v>
                </c:pt>
                <c:pt idx="14859">
                  <c:v>57.730509999999995</c:v>
                </c:pt>
                <c:pt idx="14860">
                  <c:v>57.735309999999998</c:v>
                </c:pt>
                <c:pt idx="14861">
                  <c:v>57.740109999999994</c:v>
                </c:pt>
                <c:pt idx="14862">
                  <c:v>57.744910000000004</c:v>
                </c:pt>
                <c:pt idx="14863">
                  <c:v>57.74971</c:v>
                </c:pt>
                <c:pt idx="14864">
                  <c:v>57.754519999999999</c:v>
                </c:pt>
                <c:pt idx="14865">
                  <c:v>57.759309999999999</c:v>
                </c:pt>
                <c:pt idx="14866">
                  <c:v>57.764120000000005</c:v>
                </c:pt>
                <c:pt idx="14867">
                  <c:v>57.768920000000001</c:v>
                </c:pt>
                <c:pt idx="14868">
                  <c:v>57.773719999999997</c:v>
                </c:pt>
                <c:pt idx="14869">
                  <c:v>57.77852</c:v>
                </c:pt>
                <c:pt idx="14870">
                  <c:v>57.783319999999996</c:v>
                </c:pt>
                <c:pt idx="14871">
                  <c:v>57.788119999999999</c:v>
                </c:pt>
                <c:pt idx="14872">
                  <c:v>57.792919999999995</c:v>
                </c:pt>
                <c:pt idx="14873">
                  <c:v>57.797730000000001</c:v>
                </c:pt>
                <c:pt idx="14874">
                  <c:v>57.802520000000001</c:v>
                </c:pt>
                <c:pt idx="14875">
                  <c:v>57.80733</c:v>
                </c:pt>
                <c:pt idx="14876">
                  <c:v>57.812130000000003</c:v>
                </c:pt>
                <c:pt idx="14877">
                  <c:v>57.816929999999999</c:v>
                </c:pt>
                <c:pt idx="14878">
                  <c:v>57.821730000000002</c:v>
                </c:pt>
                <c:pt idx="14879">
                  <c:v>57.826529999999998</c:v>
                </c:pt>
                <c:pt idx="14880">
                  <c:v>57.831330000000001</c:v>
                </c:pt>
                <c:pt idx="14881">
                  <c:v>57.836129999999997</c:v>
                </c:pt>
                <c:pt idx="14882">
                  <c:v>57.840940000000003</c:v>
                </c:pt>
                <c:pt idx="14883">
                  <c:v>57.845739999999999</c:v>
                </c:pt>
                <c:pt idx="14884">
                  <c:v>57.850540000000002</c:v>
                </c:pt>
                <c:pt idx="14885">
                  <c:v>57.855339999999998</c:v>
                </c:pt>
                <c:pt idx="14886">
                  <c:v>57.860139999999994</c:v>
                </c:pt>
                <c:pt idx="14887">
                  <c:v>57.864939999999997</c:v>
                </c:pt>
                <c:pt idx="14888">
                  <c:v>57.86974</c:v>
                </c:pt>
                <c:pt idx="14889">
                  <c:v>57.874549999999999</c:v>
                </c:pt>
                <c:pt idx="14890">
                  <c:v>57.879339999999999</c:v>
                </c:pt>
                <c:pt idx="14891">
                  <c:v>57.884150000000005</c:v>
                </c:pt>
                <c:pt idx="14892">
                  <c:v>57.888950000000001</c:v>
                </c:pt>
                <c:pt idx="14893">
                  <c:v>57.893750000000004</c:v>
                </c:pt>
                <c:pt idx="14894">
                  <c:v>57.89855</c:v>
                </c:pt>
                <c:pt idx="14895">
                  <c:v>57.903349999999996</c:v>
                </c:pt>
                <c:pt idx="14896">
                  <c:v>57.908149999999999</c:v>
                </c:pt>
                <c:pt idx="14897">
                  <c:v>57.912949999999995</c:v>
                </c:pt>
                <c:pt idx="14898">
                  <c:v>57.917760000000001</c:v>
                </c:pt>
                <c:pt idx="14899">
                  <c:v>57.922559999999997</c:v>
                </c:pt>
                <c:pt idx="14900">
                  <c:v>57.92736</c:v>
                </c:pt>
                <c:pt idx="14901">
                  <c:v>57.932160000000003</c:v>
                </c:pt>
                <c:pt idx="14902">
                  <c:v>57.936959999999999</c:v>
                </c:pt>
                <c:pt idx="14903">
                  <c:v>57.941760000000002</c:v>
                </c:pt>
                <c:pt idx="14904">
                  <c:v>57.946559999999998</c:v>
                </c:pt>
                <c:pt idx="14905">
                  <c:v>57.951360000000001</c:v>
                </c:pt>
                <c:pt idx="14906">
                  <c:v>57.95617</c:v>
                </c:pt>
                <c:pt idx="14907">
                  <c:v>57.960970000000003</c:v>
                </c:pt>
                <c:pt idx="14908">
                  <c:v>57.965769999999999</c:v>
                </c:pt>
                <c:pt idx="14909">
                  <c:v>57.970570000000002</c:v>
                </c:pt>
                <c:pt idx="14910">
                  <c:v>57.975369999999998</c:v>
                </c:pt>
                <c:pt idx="14911">
                  <c:v>57.980170000000001</c:v>
                </c:pt>
                <c:pt idx="14912">
                  <c:v>57.984969999999997</c:v>
                </c:pt>
                <c:pt idx="14913">
                  <c:v>57.989779999999996</c:v>
                </c:pt>
                <c:pt idx="14914">
                  <c:v>57.994579999999999</c:v>
                </c:pt>
                <c:pt idx="14915">
                  <c:v>57.999380000000002</c:v>
                </c:pt>
                <c:pt idx="14916">
                  <c:v>58.004180000000005</c:v>
                </c:pt>
                <c:pt idx="14917">
                  <c:v>58.008980000000001</c:v>
                </c:pt>
                <c:pt idx="14918">
                  <c:v>58.013780000000004</c:v>
                </c:pt>
                <c:pt idx="14919">
                  <c:v>58.01858</c:v>
                </c:pt>
                <c:pt idx="14920">
                  <c:v>58.023389999999999</c:v>
                </c:pt>
                <c:pt idx="14921">
                  <c:v>58.028190000000002</c:v>
                </c:pt>
                <c:pt idx="14922">
                  <c:v>58.032989999999998</c:v>
                </c:pt>
                <c:pt idx="14923">
                  <c:v>58.037790000000001</c:v>
                </c:pt>
                <c:pt idx="14924">
                  <c:v>58.042589999999997</c:v>
                </c:pt>
                <c:pt idx="14925">
                  <c:v>58.047399999999996</c:v>
                </c:pt>
                <c:pt idx="14926">
                  <c:v>58.052199999999999</c:v>
                </c:pt>
                <c:pt idx="14927">
                  <c:v>58.056999999999995</c:v>
                </c:pt>
                <c:pt idx="14928">
                  <c:v>58.061799999999998</c:v>
                </c:pt>
                <c:pt idx="14929">
                  <c:v>58.066600000000001</c:v>
                </c:pt>
                <c:pt idx="14930">
                  <c:v>58.071400000000004</c:v>
                </c:pt>
                <c:pt idx="14931">
                  <c:v>58.0762</c:v>
                </c:pt>
                <c:pt idx="14932">
                  <c:v>58.081000000000003</c:v>
                </c:pt>
                <c:pt idx="14933">
                  <c:v>58.085810000000002</c:v>
                </c:pt>
                <c:pt idx="14934">
                  <c:v>58.090609999999998</c:v>
                </c:pt>
                <c:pt idx="14935">
                  <c:v>58.095410000000001</c:v>
                </c:pt>
                <c:pt idx="14936">
                  <c:v>58.100209999999997</c:v>
                </c:pt>
                <c:pt idx="14937">
                  <c:v>58.10501</c:v>
                </c:pt>
                <c:pt idx="14938">
                  <c:v>58.109819999999999</c:v>
                </c:pt>
                <c:pt idx="14939">
                  <c:v>58.114620000000002</c:v>
                </c:pt>
                <c:pt idx="14940">
                  <c:v>58.119419999999998</c:v>
                </c:pt>
                <c:pt idx="14941">
                  <c:v>58.124219999999994</c:v>
                </c:pt>
                <c:pt idx="14942">
                  <c:v>58.129020000000004</c:v>
                </c:pt>
                <c:pt idx="14943">
                  <c:v>58.133829999999996</c:v>
                </c:pt>
                <c:pt idx="14944">
                  <c:v>58.138629999999999</c:v>
                </c:pt>
                <c:pt idx="14945">
                  <c:v>58.143430000000002</c:v>
                </c:pt>
                <c:pt idx="14946">
                  <c:v>58.148230000000005</c:v>
                </c:pt>
                <c:pt idx="14947">
                  <c:v>58.153030000000001</c:v>
                </c:pt>
                <c:pt idx="14948">
                  <c:v>58.157830000000004</c:v>
                </c:pt>
                <c:pt idx="14949">
                  <c:v>58.16263</c:v>
                </c:pt>
                <c:pt idx="14950">
                  <c:v>58.167439999999999</c:v>
                </c:pt>
                <c:pt idx="14951">
                  <c:v>58.172240000000002</c:v>
                </c:pt>
                <c:pt idx="14952">
                  <c:v>58.177039999999998</c:v>
                </c:pt>
                <c:pt idx="14953">
                  <c:v>58.181840000000001</c:v>
                </c:pt>
                <c:pt idx="14954">
                  <c:v>58.186639999999997</c:v>
                </c:pt>
                <c:pt idx="14955">
                  <c:v>58.19144</c:v>
                </c:pt>
                <c:pt idx="14956">
                  <c:v>58.196249999999999</c:v>
                </c:pt>
                <c:pt idx="14957">
                  <c:v>58.201049999999995</c:v>
                </c:pt>
                <c:pt idx="14958">
                  <c:v>58.205850000000005</c:v>
                </c:pt>
                <c:pt idx="14959">
                  <c:v>58.210650000000001</c:v>
                </c:pt>
                <c:pt idx="14960">
                  <c:v>58.215450000000004</c:v>
                </c:pt>
                <c:pt idx="14961">
                  <c:v>58.220260000000003</c:v>
                </c:pt>
                <c:pt idx="14962">
                  <c:v>58.225059999999999</c:v>
                </c:pt>
                <c:pt idx="14963">
                  <c:v>58.229860000000002</c:v>
                </c:pt>
                <c:pt idx="14964">
                  <c:v>58.234659999999998</c:v>
                </c:pt>
                <c:pt idx="14965">
                  <c:v>58.239460000000001</c:v>
                </c:pt>
                <c:pt idx="14966">
                  <c:v>58.24427</c:v>
                </c:pt>
                <c:pt idx="14967">
                  <c:v>58.249070000000003</c:v>
                </c:pt>
                <c:pt idx="14968">
                  <c:v>58.253869999999999</c:v>
                </c:pt>
                <c:pt idx="14969">
                  <c:v>58.258669999999995</c:v>
                </c:pt>
                <c:pt idx="14970">
                  <c:v>58.263469999999998</c:v>
                </c:pt>
                <c:pt idx="14971">
                  <c:v>58.268279999999997</c:v>
                </c:pt>
                <c:pt idx="14972">
                  <c:v>58.27308</c:v>
                </c:pt>
                <c:pt idx="14973">
                  <c:v>58.277879999999996</c:v>
                </c:pt>
                <c:pt idx="14974">
                  <c:v>58.282680000000006</c:v>
                </c:pt>
                <c:pt idx="14975">
                  <c:v>58.287480000000002</c:v>
                </c:pt>
                <c:pt idx="14976">
                  <c:v>58.292280000000005</c:v>
                </c:pt>
                <c:pt idx="14977">
                  <c:v>58.297090000000004</c:v>
                </c:pt>
                <c:pt idx="14978">
                  <c:v>58.30189</c:v>
                </c:pt>
                <c:pt idx="14979">
                  <c:v>58.306690000000003</c:v>
                </c:pt>
                <c:pt idx="14980">
                  <c:v>58.311500000000002</c:v>
                </c:pt>
                <c:pt idx="14981">
                  <c:v>58.316299999999998</c:v>
                </c:pt>
                <c:pt idx="14982">
                  <c:v>58.321100000000001</c:v>
                </c:pt>
                <c:pt idx="14983">
                  <c:v>58.325899999999997</c:v>
                </c:pt>
                <c:pt idx="14984">
                  <c:v>58.3307</c:v>
                </c:pt>
                <c:pt idx="14985">
                  <c:v>58.335509999999999</c:v>
                </c:pt>
                <c:pt idx="14986">
                  <c:v>58.340310000000002</c:v>
                </c:pt>
                <c:pt idx="14987">
                  <c:v>58.345109999999998</c:v>
                </c:pt>
                <c:pt idx="14988">
                  <c:v>58.349910000000001</c:v>
                </c:pt>
                <c:pt idx="14989">
                  <c:v>58.354709999999997</c:v>
                </c:pt>
                <c:pt idx="14990">
                  <c:v>58.35951</c:v>
                </c:pt>
                <c:pt idx="14991">
                  <c:v>58.364319999999999</c:v>
                </c:pt>
                <c:pt idx="14992">
                  <c:v>58.369119999999995</c:v>
                </c:pt>
                <c:pt idx="14993">
                  <c:v>58.373920000000005</c:v>
                </c:pt>
                <c:pt idx="14994">
                  <c:v>58.378720000000001</c:v>
                </c:pt>
                <c:pt idx="14995">
                  <c:v>58.383520000000004</c:v>
                </c:pt>
                <c:pt idx="14996">
                  <c:v>58.388330000000003</c:v>
                </c:pt>
                <c:pt idx="14997">
                  <c:v>58.393129999999999</c:v>
                </c:pt>
                <c:pt idx="14998">
                  <c:v>58.397930000000002</c:v>
                </c:pt>
                <c:pt idx="14999">
                  <c:v>58.402740000000001</c:v>
                </c:pt>
                <c:pt idx="15000">
                  <c:v>58.407539999999997</c:v>
                </c:pt>
                <c:pt idx="15001">
                  <c:v>58.41234</c:v>
                </c:pt>
                <c:pt idx="15002">
                  <c:v>58.417139999999996</c:v>
                </c:pt>
                <c:pt idx="15003">
                  <c:v>58.421939999999999</c:v>
                </c:pt>
                <c:pt idx="15004">
                  <c:v>58.426749999999998</c:v>
                </c:pt>
                <c:pt idx="15005">
                  <c:v>58.431550000000001</c:v>
                </c:pt>
                <c:pt idx="15006">
                  <c:v>58.436349999999997</c:v>
                </c:pt>
                <c:pt idx="15007">
                  <c:v>58.44115</c:v>
                </c:pt>
                <c:pt idx="15008">
                  <c:v>58.445959999999999</c:v>
                </c:pt>
                <c:pt idx="15009">
                  <c:v>58.450759999999995</c:v>
                </c:pt>
                <c:pt idx="15010">
                  <c:v>58.455559999999998</c:v>
                </c:pt>
                <c:pt idx="15011">
                  <c:v>58.460360000000001</c:v>
                </c:pt>
                <c:pt idx="15012">
                  <c:v>58.465160000000004</c:v>
                </c:pt>
                <c:pt idx="15013">
                  <c:v>58.469970000000004</c:v>
                </c:pt>
                <c:pt idx="15014">
                  <c:v>58.474769999999999</c:v>
                </c:pt>
                <c:pt idx="15015">
                  <c:v>58.479570000000002</c:v>
                </c:pt>
                <c:pt idx="15016">
                  <c:v>58.484380000000002</c:v>
                </c:pt>
                <c:pt idx="15017">
                  <c:v>58.489180000000005</c:v>
                </c:pt>
                <c:pt idx="15018">
                  <c:v>58.493980000000001</c:v>
                </c:pt>
                <c:pt idx="15019">
                  <c:v>58.498780000000004</c:v>
                </c:pt>
                <c:pt idx="15020">
                  <c:v>58.503579999999999</c:v>
                </c:pt>
                <c:pt idx="15021">
                  <c:v>58.508379999999995</c:v>
                </c:pt>
                <c:pt idx="15022">
                  <c:v>58.513190000000002</c:v>
                </c:pt>
                <c:pt idx="15023">
                  <c:v>58.517989999999998</c:v>
                </c:pt>
                <c:pt idx="15024">
                  <c:v>58.522790000000001</c:v>
                </c:pt>
                <c:pt idx="15025">
                  <c:v>58.5276</c:v>
                </c:pt>
                <c:pt idx="15026">
                  <c:v>58.532399999999996</c:v>
                </c:pt>
                <c:pt idx="15027">
                  <c:v>58.537199999999999</c:v>
                </c:pt>
                <c:pt idx="15028">
                  <c:v>58.541999999999994</c:v>
                </c:pt>
                <c:pt idx="15029">
                  <c:v>58.546800000000005</c:v>
                </c:pt>
                <c:pt idx="15030">
                  <c:v>58.551609999999997</c:v>
                </c:pt>
                <c:pt idx="15031">
                  <c:v>58.55641</c:v>
                </c:pt>
                <c:pt idx="15032">
                  <c:v>58.561210000000003</c:v>
                </c:pt>
                <c:pt idx="15033">
                  <c:v>58.566020000000002</c:v>
                </c:pt>
                <c:pt idx="15034">
                  <c:v>58.570820000000005</c:v>
                </c:pt>
                <c:pt idx="15035">
                  <c:v>58.575620000000001</c:v>
                </c:pt>
                <c:pt idx="15036">
                  <c:v>58.580420000000004</c:v>
                </c:pt>
                <c:pt idx="15037">
                  <c:v>58.585230000000003</c:v>
                </c:pt>
                <c:pt idx="15038">
                  <c:v>58.590029999999999</c:v>
                </c:pt>
                <c:pt idx="15039">
                  <c:v>58.594830000000002</c:v>
                </c:pt>
                <c:pt idx="15040">
                  <c:v>58.599629999999998</c:v>
                </c:pt>
                <c:pt idx="15041">
                  <c:v>58.604430000000001</c:v>
                </c:pt>
                <c:pt idx="15042">
                  <c:v>58.60924</c:v>
                </c:pt>
                <c:pt idx="15043">
                  <c:v>58.614039999999996</c:v>
                </c:pt>
                <c:pt idx="15044">
                  <c:v>58.618839999999999</c:v>
                </c:pt>
                <c:pt idx="15045">
                  <c:v>58.623649999999998</c:v>
                </c:pt>
                <c:pt idx="15046">
                  <c:v>58.628450000000001</c:v>
                </c:pt>
                <c:pt idx="15047">
                  <c:v>58.633249999999997</c:v>
                </c:pt>
                <c:pt idx="15048">
                  <c:v>58.63805</c:v>
                </c:pt>
                <c:pt idx="15049">
                  <c:v>58.642859999999999</c:v>
                </c:pt>
                <c:pt idx="15050">
                  <c:v>58.647659999999995</c:v>
                </c:pt>
                <c:pt idx="15051">
                  <c:v>58.652459999999998</c:v>
                </c:pt>
                <c:pt idx="15052">
                  <c:v>58.657269999999997</c:v>
                </c:pt>
                <c:pt idx="15053">
                  <c:v>58.66207</c:v>
                </c:pt>
                <c:pt idx="15054">
                  <c:v>58.666870000000003</c:v>
                </c:pt>
                <c:pt idx="15055">
                  <c:v>58.671669999999999</c:v>
                </c:pt>
                <c:pt idx="15056">
                  <c:v>58.676470000000002</c:v>
                </c:pt>
                <c:pt idx="15057">
                  <c:v>58.681280000000001</c:v>
                </c:pt>
                <c:pt idx="15058">
                  <c:v>58.686080000000004</c:v>
                </c:pt>
                <c:pt idx="15059">
                  <c:v>58.69088</c:v>
                </c:pt>
                <c:pt idx="15060">
                  <c:v>58.695689999999999</c:v>
                </c:pt>
                <c:pt idx="15061">
                  <c:v>58.700490000000002</c:v>
                </c:pt>
                <c:pt idx="15062">
                  <c:v>58.705289999999998</c:v>
                </c:pt>
                <c:pt idx="15063">
                  <c:v>58.710090000000001</c:v>
                </c:pt>
                <c:pt idx="15064">
                  <c:v>58.7149</c:v>
                </c:pt>
                <c:pt idx="15065">
                  <c:v>58.719700000000003</c:v>
                </c:pt>
                <c:pt idx="15066">
                  <c:v>58.724499999999999</c:v>
                </c:pt>
                <c:pt idx="15067">
                  <c:v>58.729309999999998</c:v>
                </c:pt>
                <c:pt idx="15068">
                  <c:v>58.734110000000001</c:v>
                </c:pt>
                <c:pt idx="15069">
                  <c:v>58.738909999999997</c:v>
                </c:pt>
                <c:pt idx="15070">
                  <c:v>58.743719999999996</c:v>
                </c:pt>
                <c:pt idx="15071">
                  <c:v>58.748519999999999</c:v>
                </c:pt>
                <c:pt idx="15072">
                  <c:v>58.753319999999995</c:v>
                </c:pt>
                <c:pt idx="15073">
                  <c:v>58.758119999999998</c:v>
                </c:pt>
                <c:pt idx="15074">
                  <c:v>58.762929999999997</c:v>
                </c:pt>
                <c:pt idx="15075">
                  <c:v>58.76773</c:v>
                </c:pt>
                <c:pt idx="15076">
                  <c:v>58.772530000000003</c:v>
                </c:pt>
                <c:pt idx="15077">
                  <c:v>58.777339999999995</c:v>
                </c:pt>
                <c:pt idx="15078">
                  <c:v>58.782139999999998</c:v>
                </c:pt>
                <c:pt idx="15079">
                  <c:v>58.786940000000001</c:v>
                </c:pt>
                <c:pt idx="15080">
                  <c:v>58.791740000000004</c:v>
                </c:pt>
                <c:pt idx="15081">
                  <c:v>58.796550000000003</c:v>
                </c:pt>
                <c:pt idx="15082">
                  <c:v>58.801349999999999</c:v>
                </c:pt>
                <c:pt idx="15083">
                  <c:v>58.806150000000002</c:v>
                </c:pt>
                <c:pt idx="15084">
                  <c:v>58.810949999999998</c:v>
                </c:pt>
                <c:pt idx="15085">
                  <c:v>58.815760000000004</c:v>
                </c:pt>
                <c:pt idx="15086">
                  <c:v>58.82056</c:v>
                </c:pt>
                <c:pt idx="15087">
                  <c:v>58.825360000000003</c:v>
                </c:pt>
                <c:pt idx="15088">
                  <c:v>58.830170000000003</c:v>
                </c:pt>
                <c:pt idx="15089">
                  <c:v>58.834969999999998</c:v>
                </c:pt>
                <c:pt idx="15090">
                  <c:v>58.839770000000001</c:v>
                </c:pt>
                <c:pt idx="15091">
                  <c:v>58.844569999999997</c:v>
                </c:pt>
                <c:pt idx="15092">
                  <c:v>58.849379999999996</c:v>
                </c:pt>
                <c:pt idx="15093">
                  <c:v>58.854179999999999</c:v>
                </c:pt>
                <c:pt idx="15094">
                  <c:v>58.858979999999995</c:v>
                </c:pt>
                <c:pt idx="15095">
                  <c:v>58.863790000000002</c:v>
                </c:pt>
                <c:pt idx="15096">
                  <c:v>58.868589999999998</c:v>
                </c:pt>
                <c:pt idx="15097">
                  <c:v>58.873390000000001</c:v>
                </c:pt>
                <c:pt idx="15098">
                  <c:v>58.8782</c:v>
                </c:pt>
                <c:pt idx="15099">
                  <c:v>58.882999999999996</c:v>
                </c:pt>
                <c:pt idx="15100">
                  <c:v>58.887799999999999</c:v>
                </c:pt>
                <c:pt idx="15101">
                  <c:v>58.892609999999998</c:v>
                </c:pt>
                <c:pt idx="15102">
                  <c:v>58.897410000000001</c:v>
                </c:pt>
                <c:pt idx="15103">
                  <c:v>58.902210000000004</c:v>
                </c:pt>
                <c:pt idx="15104">
                  <c:v>58.907019999999996</c:v>
                </c:pt>
                <c:pt idx="15105">
                  <c:v>58.911819999999999</c:v>
                </c:pt>
                <c:pt idx="15106">
                  <c:v>58.916620000000002</c:v>
                </c:pt>
                <c:pt idx="15107">
                  <c:v>58.921429999999994</c:v>
                </c:pt>
                <c:pt idx="15108">
                  <c:v>58.926230000000004</c:v>
                </c:pt>
                <c:pt idx="15109">
                  <c:v>58.93103</c:v>
                </c:pt>
                <c:pt idx="15110">
                  <c:v>58.935840000000006</c:v>
                </c:pt>
                <c:pt idx="15111">
                  <c:v>58.940640000000002</c:v>
                </c:pt>
                <c:pt idx="15112">
                  <c:v>58.945440000000005</c:v>
                </c:pt>
                <c:pt idx="15113">
                  <c:v>58.950250000000004</c:v>
                </c:pt>
                <c:pt idx="15114">
                  <c:v>58.95505</c:v>
                </c:pt>
                <c:pt idx="15115">
                  <c:v>58.959850000000003</c:v>
                </c:pt>
                <c:pt idx="15116">
                  <c:v>58.964649999999999</c:v>
                </c:pt>
                <c:pt idx="15117">
                  <c:v>58.969459999999998</c:v>
                </c:pt>
                <c:pt idx="15118">
                  <c:v>58.974260000000001</c:v>
                </c:pt>
                <c:pt idx="15119">
                  <c:v>58.979059999999997</c:v>
                </c:pt>
                <c:pt idx="15120">
                  <c:v>58.983870000000003</c:v>
                </c:pt>
                <c:pt idx="15121">
                  <c:v>58.988669999999999</c:v>
                </c:pt>
                <c:pt idx="15122">
                  <c:v>58.993470000000002</c:v>
                </c:pt>
                <c:pt idx="15123">
                  <c:v>58.998280000000001</c:v>
                </c:pt>
                <c:pt idx="15124">
                  <c:v>59.003079999999997</c:v>
                </c:pt>
                <c:pt idx="15125">
                  <c:v>59.00788</c:v>
                </c:pt>
                <c:pt idx="15126">
                  <c:v>59.012679999999996</c:v>
                </c:pt>
                <c:pt idx="15127">
                  <c:v>59.017490000000002</c:v>
                </c:pt>
                <c:pt idx="15128">
                  <c:v>59.022289999999998</c:v>
                </c:pt>
                <c:pt idx="15129">
                  <c:v>59.027089999999994</c:v>
                </c:pt>
                <c:pt idx="15130">
                  <c:v>59.0319</c:v>
                </c:pt>
                <c:pt idx="15131">
                  <c:v>59.036699999999996</c:v>
                </c:pt>
                <c:pt idx="15132">
                  <c:v>59.041509999999995</c:v>
                </c:pt>
                <c:pt idx="15133">
                  <c:v>59.046309999999998</c:v>
                </c:pt>
                <c:pt idx="15134">
                  <c:v>59.051109999999994</c:v>
                </c:pt>
                <c:pt idx="15135">
                  <c:v>59.05592</c:v>
                </c:pt>
                <c:pt idx="15136">
                  <c:v>59.060719999999996</c:v>
                </c:pt>
                <c:pt idx="15137">
                  <c:v>59.065520000000006</c:v>
                </c:pt>
                <c:pt idx="15138">
                  <c:v>59.070329999999998</c:v>
                </c:pt>
                <c:pt idx="15139">
                  <c:v>59.075129999999994</c:v>
                </c:pt>
                <c:pt idx="15140">
                  <c:v>59.079930000000004</c:v>
                </c:pt>
                <c:pt idx="15141">
                  <c:v>59.084739999999996</c:v>
                </c:pt>
                <c:pt idx="15142">
                  <c:v>59.08954</c:v>
                </c:pt>
                <c:pt idx="15143">
                  <c:v>59.094340000000003</c:v>
                </c:pt>
                <c:pt idx="15144">
                  <c:v>59.099150000000002</c:v>
                </c:pt>
                <c:pt idx="15145">
                  <c:v>59.103950000000005</c:v>
                </c:pt>
                <c:pt idx="15146">
                  <c:v>59.108750000000001</c:v>
                </c:pt>
                <c:pt idx="15147">
                  <c:v>59.11356</c:v>
                </c:pt>
                <c:pt idx="15148">
                  <c:v>59.118360000000003</c:v>
                </c:pt>
                <c:pt idx="15149">
                  <c:v>59.123170000000002</c:v>
                </c:pt>
                <c:pt idx="15150">
                  <c:v>59.127970000000005</c:v>
                </c:pt>
                <c:pt idx="15151">
                  <c:v>59.132770000000001</c:v>
                </c:pt>
                <c:pt idx="15152">
                  <c:v>59.13758</c:v>
                </c:pt>
                <c:pt idx="15153">
                  <c:v>59.142380000000003</c:v>
                </c:pt>
                <c:pt idx="15154">
                  <c:v>59.147179999999999</c:v>
                </c:pt>
                <c:pt idx="15155">
                  <c:v>59.151980000000002</c:v>
                </c:pt>
                <c:pt idx="15156">
                  <c:v>59.156790000000001</c:v>
                </c:pt>
                <c:pt idx="15157">
                  <c:v>59.161589999999997</c:v>
                </c:pt>
                <c:pt idx="15158">
                  <c:v>59.166400000000003</c:v>
                </c:pt>
                <c:pt idx="15159">
                  <c:v>59.171199999999999</c:v>
                </c:pt>
                <c:pt idx="15160">
                  <c:v>59.176000000000002</c:v>
                </c:pt>
                <c:pt idx="15161">
                  <c:v>59.180810000000001</c:v>
                </c:pt>
                <c:pt idx="15162">
                  <c:v>59.185609999999997</c:v>
                </c:pt>
                <c:pt idx="15163">
                  <c:v>59.19041</c:v>
                </c:pt>
                <c:pt idx="15164">
                  <c:v>59.195219999999999</c:v>
                </c:pt>
                <c:pt idx="15165">
                  <c:v>59.200020000000002</c:v>
                </c:pt>
                <c:pt idx="15166">
                  <c:v>59.204819999999998</c:v>
                </c:pt>
                <c:pt idx="15167">
                  <c:v>59.209629999999997</c:v>
                </c:pt>
                <c:pt idx="15168">
                  <c:v>59.21443</c:v>
                </c:pt>
                <c:pt idx="15169">
                  <c:v>59.219239999999999</c:v>
                </c:pt>
                <c:pt idx="15170">
                  <c:v>59.224039999999995</c:v>
                </c:pt>
                <c:pt idx="15171">
                  <c:v>59.228839999999998</c:v>
                </c:pt>
                <c:pt idx="15172">
                  <c:v>59.233649999999997</c:v>
                </c:pt>
                <c:pt idx="15173">
                  <c:v>59.23845</c:v>
                </c:pt>
                <c:pt idx="15174">
                  <c:v>59.243249999999996</c:v>
                </c:pt>
                <c:pt idx="15175">
                  <c:v>59.248059999999995</c:v>
                </c:pt>
                <c:pt idx="15176">
                  <c:v>59.252859999999998</c:v>
                </c:pt>
                <c:pt idx="15177">
                  <c:v>59.257669999999997</c:v>
                </c:pt>
                <c:pt idx="15178">
                  <c:v>59.26247</c:v>
                </c:pt>
                <c:pt idx="15179">
                  <c:v>59.26728</c:v>
                </c:pt>
                <c:pt idx="15180">
                  <c:v>59.272079999999995</c:v>
                </c:pt>
                <c:pt idx="15181">
                  <c:v>59.276879999999998</c:v>
                </c:pt>
                <c:pt idx="15182">
                  <c:v>59.281680000000001</c:v>
                </c:pt>
                <c:pt idx="15183">
                  <c:v>59.286490000000001</c:v>
                </c:pt>
                <c:pt idx="15184">
                  <c:v>59.291290000000004</c:v>
                </c:pt>
                <c:pt idx="15185">
                  <c:v>59.296099999999996</c:v>
                </c:pt>
                <c:pt idx="15186">
                  <c:v>59.300899999999999</c:v>
                </c:pt>
                <c:pt idx="15187">
                  <c:v>59.305709999999998</c:v>
                </c:pt>
                <c:pt idx="15188">
                  <c:v>59.310509999999994</c:v>
                </c:pt>
                <c:pt idx="15189">
                  <c:v>59.315310000000004</c:v>
                </c:pt>
                <c:pt idx="15190">
                  <c:v>59.32011</c:v>
                </c:pt>
                <c:pt idx="15191">
                  <c:v>59.324920000000006</c:v>
                </c:pt>
                <c:pt idx="15192">
                  <c:v>59.329720000000002</c:v>
                </c:pt>
                <c:pt idx="15193">
                  <c:v>59.334530000000001</c:v>
                </c:pt>
                <c:pt idx="15194">
                  <c:v>59.339330000000004</c:v>
                </c:pt>
                <c:pt idx="15195">
                  <c:v>59.344139999999996</c:v>
                </c:pt>
                <c:pt idx="15196">
                  <c:v>59.348940000000006</c:v>
                </c:pt>
                <c:pt idx="15197">
                  <c:v>59.353740000000002</c:v>
                </c:pt>
                <c:pt idx="15198">
                  <c:v>59.358539999999998</c:v>
                </c:pt>
                <c:pt idx="15199">
                  <c:v>59.363350000000004</c:v>
                </c:pt>
                <c:pt idx="15200">
                  <c:v>59.36815</c:v>
                </c:pt>
                <c:pt idx="15201">
                  <c:v>59.372959999999999</c:v>
                </c:pt>
                <c:pt idx="15202">
                  <c:v>59.377760000000002</c:v>
                </c:pt>
                <c:pt idx="15203">
                  <c:v>59.382570000000001</c:v>
                </c:pt>
                <c:pt idx="15204">
                  <c:v>59.387370000000004</c:v>
                </c:pt>
                <c:pt idx="15205">
                  <c:v>59.39217</c:v>
                </c:pt>
                <c:pt idx="15206">
                  <c:v>59.396979999999999</c:v>
                </c:pt>
                <c:pt idx="15207">
                  <c:v>59.401780000000002</c:v>
                </c:pt>
                <c:pt idx="15208">
                  <c:v>59.406590000000001</c:v>
                </c:pt>
                <c:pt idx="15209">
                  <c:v>59.411390000000004</c:v>
                </c:pt>
                <c:pt idx="15210">
                  <c:v>59.41619</c:v>
                </c:pt>
                <c:pt idx="15211">
                  <c:v>59.420999999999999</c:v>
                </c:pt>
                <c:pt idx="15212">
                  <c:v>59.425800000000002</c:v>
                </c:pt>
                <c:pt idx="15213">
                  <c:v>59.430610000000001</c:v>
                </c:pt>
                <c:pt idx="15214">
                  <c:v>59.435410000000005</c:v>
                </c:pt>
                <c:pt idx="15215">
                  <c:v>59.44021</c:v>
                </c:pt>
                <c:pt idx="15216">
                  <c:v>59.44502</c:v>
                </c:pt>
                <c:pt idx="15217">
                  <c:v>59.449820000000003</c:v>
                </c:pt>
                <c:pt idx="15218">
                  <c:v>59.454630000000002</c:v>
                </c:pt>
                <c:pt idx="15219">
                  <c:v>59.459429999999998</c:v>
                </c:pt>
                <c:pt idx="15220">
                  <c:v>59.464230000000001</c:v>
                </c:pt>
                <c:pt idx="15221">
                  <c:v>59.46904</c:v>
                </c:pt>
                <c:pt idx="15222">
                  <c:v>59.473840000000003</c:v>
                </c:pt>
                <c:pt idx="15223">
                  <c:v>59.478650000000002</c:v>
                </c:pt>
                <c:pt idx="15224">
                  <c:v>59.483449999999998</c:v>
                </c:pt>
                <c:pt idx="15225">
                  <c:v>59.488260000000004</c:v>
                </c:pt>
                <c:pt idx="15226">
                  <c:v>59.49306</c:v>
                </c:pt>
                <c:pt idx="15227">
                  <c:v>59.497860000000003</c:v>
                </c:pt>
                <c:pt idx="15228">
                  <c:v>59.502670000000002</c:v>
                </c:pt>
                <c:pt idx="15229">
                  <c:v>59.507469999999998</c:v>
                </c:pt>
                <c:pt idx="15230">
                  <c:v>59.512280000000004</c:v>
                </c:pt>
                <c:pt idx="15231">
                  <c:v>59.51708</c:v>
                </c:pt>
                <c:pt idx="15232">
                  <c:v>59.521879999999996</c:v>
                </c:pt>
                <c:pt idx="15233">
                  <c:v>59.526690000000002</c:v>
                </c:pt>
                <c:pt idx="15234">
                  <c:v>59.531489999999998</c:v>
                </c:pt>
                <c:pt idx="15235">
                  <c:v>59.536299999999997</c:v>
                </c:pt>
                <c:pt idx="15236">
                  <c:v>59.5411</c:v>
                </c:pt>
                <c:pt idx="15237">
                  <c:v>59.545899999999996</c:v>
                </c:pt>
                <c:pt idx="15238">
                  <c:v>59.550710000000002</c:v>
                </c:pt>
                <c:pt idx="15239">
                  <c:v>59.555509999999998</c:v>
                </c:pt>
                <c:pt idx="15240">
                  <c:v>59.560319999999997</c:v>
                </c:pt>
                <c:pt idx="15241">
                  <c:v>59.56512</c:v>
                </c:pt>
                <c:pt idx="15242">
                  <c:v>59.569929999999999</c:v>
                </c:pt>
                <c:pt idx="15243">
                  <c:v>59.574730000000002</c:v>
                </c:pt>
                <c:pt idx="15244">
                  <c:v>59.579540000000001</c:v>
                </c:pt>
                <c:pt idx="15245">
                  <c:v>59.584339999999997</c:v>
                </c:pt>
                <c:pt idx="15246">
                  <c:v>59.58914</c:v>
                </c:pt>
                <c:pt idx="15247">
                  <c:v>59.59395</c:v>
                </c:pt>
                <c:pt idx="15248">
                  <c:v>59.598749999999995</c:v>
                </c:pt>
                <c:pt idx="15249">
                  <c:v>59.603560000000002</c:v>
                </c:pt>
                <c:pt idx="15250">
                  <c:v>59.608359999999998</c:v>
                </c:pt>
                <c:pt idx="15251">
                  <c:v>59.613160000000001</c:v>
                </c:pt>
                <c:pt idx="15252">
                  <c:v>59.61797</c:v>
                </c:pt>
                <c:pt idx="15253">
                  <c:v>59.622769999999996</c:v>
                </c:pt>
                <c:pt idx="15254">
                  <c:v>59.627580000000002</c:v>
                </c:pt>
                <c:pt idx="15255">
                  <c:v>59.632379999999998</c:v>
                </c:pt>
                <c:pt idx="15256">
                  <c:v>59.637189999999997</c:v>
                </c:pt>
                <c:pt idx="15257">
                  <c:v>59.64199</c:v>
                </c:pt>
                <c:pt idx="15258">
                  <c:v>59.646799999999999</c:v>
                </c:pt>
                <c:pt idx="15259">
                  <c:v>59.651600000000002</c:v>
                </c:pt>
                <c:pt idx="15260">
                  <c:v>59.656399999999998</c:v>
                </c:pt>
                <c:pt idx="15261">
                  <c:v>59.661209999999997</c:v>
                </c:pt>
                <c:pt idx="15262">
                  <c:v>59.666020000000003</c:v>
                </c:pt>
                <c:pt idx="15263">
                  <c:v>59.670819999999999</c:v>
                </c:pt>
                <c:pt idx="15264">
                  <c:v>59.675620000000002</c:v>
                </c:pt>
                <c:pt idx="15265">
                  <c:v>59.680430000000001</c:v>
                </c:pt>
                <c:pt idx="15266">
                  <c:v>59.685229999999997</c:v>
                </c:pt>
                <c:pt idx="15267">
                  <c:v>59.690039999999996</c:v>
                </c:pt>
                <c:pt idx="15268">
                  <c:v>59.694839999999999</c:v>
                </c:pt>
                <c:pt idx="15269">
                  <c:v>59.699639999999995</c:v>
                </c:pt>
                <c:pt idx="15270">
                  <c:v>59.704450000000001</c:v>
                </c:pt>
                <c:pt idx="15271">
                  <c:v>59.709249999999997</c:v>
                </c:pt>
                <c:pt idx="15272">
                  <c:v>59.714059999999996</c:v>
                </c:pt>
                <c:pt idx="15273">
                  <c:v>59.718859999999999</c:v>
                </c:pt>
                <c:pt idx="15274">
                  <c:v>59.723669999999998</c:v>
                </c:pt>
                <c:pt idx="15275">
                  <c:v>59.728470000000002</c:v>
                </c:pt>
                <c:pt idx="15276">
                  <c:v>59.733280000000001</c:v>
                </c:pt>
                <c:pt idx="15277">
                  <c:v>59.738079999999997</c:v>
                </c:pt>
                <c:pt idx="15278">
                  <c:v>59.742890000000003</c:v>
                </c:pt>
                <c:pt idx="15279">
                  <c:v>59.747689999999999</c:v>
                </c:pt>
                <c:pt idx="15280">
                  <c:v>59.752490000000002</c:v>
                </c:pt>
                <c:pt idx="15281">
                  <c:v>59.757300000000001</c:v>
                </c:pt>
                <c:pt idx="15282">
                  <c:v>59.76211</c:v>
                </c:pt>
                <c:pt idx="15283">
                  <c:v>59.766910000000003</c:v>
                </c:pt>
                <c:pt idx="15284">
                  <c:v>59.771709999999999</c:v>
                </c:pt>
                <c:pt idx="15285">
                  <c:v>59.776519999999998</c:v>
                </c:pt>
                <c:pt idx="15286">
                  <c:v>59.781320000000001</c:v>
                </c:pt>
                <c:pt idx="15287">
                  <c:v>59.78613</c:v>
                </c:pt>
                <c:pt idx="15288">
                  <c:v>59.790929999999996</c:v>
                </c:pt>
                <c:pt idx="15289">
                  <c:v>59.795740000000002</c:v>
                </c:pt>
                <c:pt idx="15290">
                  <c:v>59.800539999999998</c:v>
                </c:pt>
                <c:pt idx="15291">
                  <c:v>59.805340000000001</c:v>
                </c:pt>
                <c:pt idx="15292">
                  <c:v>59.81015</c:v>
                </c:pt>
                <c:pt idx="15293">
                  <c:v>59.814959999999999</c:v>
                </c:pt>
                <c:pt idx="15294">
                  <c:v>59.819760000000002</c:v>
                </c:pt>
                <c:pt idx="15295">
                  <c:v>59.824559999999998</c:v>
                </c:pt>
                <c:pt idx="15296">
                  <c:v>59.829369999999997</c:v>
                </c:pt>
                <c:pt idx="15297">
                  <c:v>59.83417</c:v>
                </c:pt>
                <c:pt idx="15298">
                  <c:v>59.838979999999999</c:v>
                </c:pt>
                <c:pt idx="15299">
                  <c:v>59.843780000000002</c:v>
                </c:pt>
                <c:pt idx="15300">
                  <c:v>59.848590000000002</c:v>
                </c:pt>
                <c:pt idx="15301">
                  <c:v>59.853389999999997</c:v>
                </c:pt>
                <c:pt idx="15302">
                  <c:v>59.858200000000004</c:v>
                </c:pt>
                <c:pt idx="15303">
                  <c:v>59.863</c:v>
                </c:pt>
                <c:pt idx="15304">
                  <c:v>59.867809999999999</c:v>
                </c:pt>
                <c:pt idx="15305">
                  <c:v>59.872610000000002</c:v>
                </c:pt>
                <c:pt idx="15306">
                  <c:v>59.877420000000001</c:v>
                </c:pt>
                <c:pt idx="15307">
                  <c:v>59.882219999999997</c:v>
                </c:pt>
                <c:pt idx="15308">
                  <c:v>59.887030000000003</c:v>
                </c:pt>
                <c:pt idx="15309">
                  <c:v>59.891829999999999</c:v>
                </c:pt>
                <c:pt idx="15310">
                  <c:v>59.896639999999998</c:v>
                </c:pt>
                <c:pt idx="15311">
                  <c:v>59.901440000000001</c:v>
                </c:pt>
                <c:pt idx="15312">
                  <c:v>59.906239999999997</c:v>
                </c:pt>
                <c:pt idx="15313">
                  <c:v>59.911050000000003</c:v>
                </c:pt>
                <c:pt idx="15314">
                  <c:v>59.915860000000002</c:v>
                </c:pt>
                <c:pt idx="15315">
                  <c:v>59.920659999999998</c:v>
                </c:pt>
                <c:pt idx="15316">
                  <c:v>59.925470000000004</c:v>
                </c:pt>
                <c:pt idx="15317">
                  <c:v>59.93027</c:v>
                </c:pt>
                <c:pt idx="15318">
                  <c:v>59.935070000000003</c:v>
                </c:pt>
                <c:pt idx="15319">
                  <c:v>59.939880000000002</c:v>
                </c:pt>
                <c:pt idx="15320">
                  <c:v>59.944690000000001</c:v>
                </c:pt>
                <c:pt idx="15321">
                  <c:v>59.949490000000004</c:v>
                </c:pt>
                <c:pt idx="15322">
                  <c:v>59.95429</c:v>
                </c:pt>
                <c:pt idx="15323">
                  <c:v>59.959099999999999</c:v>
                </c:pt>
                <c:pt idx="15324">
                  <c:v>59.963900000000002</c:v>
                </c:pt>
                <c:pt idx="15325">
                  <c:v>59.968710000000002</c:v>
                </c:pt>
                <c:pt idx="15326">
                  <c:v>59.973520000000001</c:v>
                </c:pt>
                <c:pt idx="15327">
                  <c:v>59.978320000000004</c:v>
                </c:pt>
                <c:pt idx="15328">
                  <c:v>59.98312</c:v>
                </c:pt>
                <c:pt idx="15329">
                  <c:v>59.987929999999999</c:v>
                </c:pt>
                <c:pt idx="15330">
                  <c:v>59.992730000000002</c:v>
                </c:pt>
                <c:pt idx="15331">
                  <c:v>59.997540000000001</c:v>
                </c:pt>
                <c:pt idx="15332">
                  <c:v>60.00235</c:v>
                </c:pt>
                <c:pt idx="15333">
                  <c:v>60.007150000000003</c:v>
                </c:pt>
                <c:pt idx="15334">
                  <c:v>60.011949999999999</c:v>
                </c:pt>
                <c:pt idx="15335">
                  <c:v>60.016760000000005</c:v>
                </c:pt>
                <c:pt idx="15336">
                  <c:v>60.021560000000001</c:v>
                </c:pt>
                <c:pt idx="15337">
                  <c:v>60.02637</c:v>
                </c:pt>
                <c:pt idx="15338">
                  <c:v>60.031180000000006</c:v>
                </c:pt>
                <c:pt idx="15339">
                  <c:v>60.035980000000002</c:v>
                </c:pt>
                <c:pt idx="15340">
                  <c:v>60.040780000000005</c:v>
                </c:pt>
                <c:pt idx="15341">
                  <c:v>60.045590000000004</c:v>
                </c:pt>
                <c:pt idx="15342">
                  <c:v>60.05039</c:v>
                </c:pt>
                <c:pt idx="15343">
                  <c:v>60.055200000000006</c:v>
                </c:pt>
                <c:pt idx="15344">
                  <c:v>60.060009999999998</c:v>
                </c:pt>
                <c:pt idx="15345">
                  <c:v>60.064810000000001</c:v>
                </c:pt>
                <c:pt idx="15346">
                  <c:v>60.06962</c:v>
                </c:pt>
                <c:pt idx="15347">
                  <c:v>60.074420000000003</c:v>
                </c:pt>
                <c:pt idx="15348">
                  <c:v>60.079219999999999</c:v>
                </c:pt>
                <c:pt idx="15349">
                  <c:v>60.084029999999998</c:v>
                </c:pt>
                <c:pt idx="15350">
                  <c:v>60.088839999999998</c:v>
                </c:pt>
                <c:pt idx="15351">
                  <c:v>60.093639999999994</c:v>
                </c:pt>
                <c:pt idx="15352">
                  <c:v>60.09845</c:v>
                </c:pt>
                <c:pt idx="15353">
                  <c:v>60.103249999999996</c:v>
                </c:pt>
                <c:pt idx="15354">
                  <c:v>60.108059999999995</c:v>
                </c:pt>
                <c:pt idx="15355">
                  <c:v>60.112859999999998</c:v>
                </c:pt>
                <c:pt idx="15356">
                  <c:v>60.117669999999997</c:v>
                </c:pt>
                <c:pt idx="15357">
                  <c:v>60.12247</c:v>
                </c:pt>
                <c:pt idx="15358">
                  <c:v>60.127279999999999</c:v>
                </c:pt>
                <c:pt idx="15359">
                  <c:v>60.132079999999995</c:v>
                </c:pt>
                <c:pt idx="15360">
                  <c:v>60.136890000000001</c:v>
                </c:pt>
                <c:pt idx="15361">
                  <c:v>60.141689999999997</c:v>
                </c:pt>
                <c:pt idx="15362">
                  <c:v>60.146499999999996</c:v>
                </c:pt>
                <c:pt idx="15363">
                  <c:v>60.151310000000002</c:v>
                </c:pt>
                <c:pt idx="15364">
                  <c:v>60.156109999999998</c:v>
                </c:pt>
                <c:pt idx="15365">
                  <c:v>60.160910000000001</c:v>
                </c:pt>
                <c:pt idx="15366">
                  <c:v>60.16572</c:v>
                </c:pt>
                <c:pt idx="15367">
                  <c:v>60.170519999999996</c:v>
                </c:pt>
                <c:pt idx="15368">
                  <c:v>60.175330000000002</c:v>
                </c:pt>
                <c:pt idx="15369">
                  <c:v>60.180140000000002</c:v>
                </c:pt>
                <c:pt idx="15370">
                  <c:v>60.184939999999997</c:v>
                </c:pt>
                <c:pt idx="15371">
                  <c:v>60.189750000000004</c:v>
                </c:pt>
                <c:pt idx="15372">
                  <c:v>60.19455</c:v>
                </c:pt>
                <c:pt idx="15373">
                  <c:v>60.199359999999999</c:v>
                </c:pt>
                <c:pt idx="15374">
                  <c:v>60.204160000000002</c:v>
                </c:pt>
                <c:pt idx="15375">
                  <c:v>60.208970000000001</c:v>
                </c:pt>
                <c:pt idx="15376">
                  <c:v>60.213769999999997</c:v>
                </c:pt>
                <c:pt idx="15377">
                  <c:v>60.218580000000003</c:v>
                </c:pt>
                <c:pt idx="15378">
                  <c:v>60.223379999999999</c:v>
                </c:pt>
                <c:pt idx="15379">
                  <c:v>60.228189999999998</c:v>
                </c:pt>
                <c:pt idx="15380">
                  <c:v>60.232990000000001</c:v>
                </c:pt>
                <c:pt idx="15381">
                  <c:v>60.2378</c:v>
                </c:pt>
                <c:pt idx="15382">
                  <c:v>60.242600000000003</c:v>
                </c:pt>
                <c:pt idx="15383">
                  <c:v>60.247410000000002</c:v>
                </c:pt>
                <c:pt idx="15384">
                  <c:v>60.252220000000001</c:v>
                </c:pt>
                <c:pt idx="15385">
                  <c:v>60.257020000000004</c:v>
                </c:pt>
                <c:pt idx="15386">
                  <c:v>60.261830000000003</c:v>
                </c:pt>
                <c:pt idx="15387">
                  <c:v>60.266629999999999</c:v>
                </c:pt>
                <c:pt idx="15388">
                  <c:v>60.271440000000005</c:v>
                </c:pt>
                <c:pt idx="15389">
                  <c:v>60.276240000000001</c:v>
                </c:pt>
                <c:pt idx="15390">
                  <c:v>60.28105</c:v>
                </c:pt>
                <c:pt idx="15391">
                  <c:v>60.28586</c:v>
                </c:pt>
                <c:pt idx="15392">
                  <c:v>60.290660000000003</c:v>
                </c:pt>
                <c:pt idx="15393">
                  <c:v>60.295469999999995</c:v>
                </c:pt>
                <c:pt idx="15394">
                  <c:v>60.300270000000005</c:v>
                </c:pt>
                <c:pt idx="15395">
                  <c:v>60.305079999999997</c:v>
                </c:pt>
                <c:pt idx="15396">
                  <c:v>60.30988</c:v>
                </c:pt>
                <c:pt idx="15397">
                  <c:v>60.314689999999999</c:v>
                </c:pt>
                <c:pt idx="15398">
                  <c:v>60.319490000000002</c:v>
                </c:pt>
                <c:pt idx="15399">
                  <c:v>60.324299999999994</c:v>
                </c:pt>
                <c:pt idx="15400">
                  <c:v>60.329099999999997</c:v>
                </c:pt>
                <c:pt idx="15401">
                  <c:v>60.333909999999996</c:v>
                </c:pt>
                <c:pt idx="15402">
                  <c:v>60.338709999999999</c:v>
                </c:pt>
                <c:pt idx="15403">
                  <c:v>60.343519999999998</c:v>
                </c:pt>
                <c:pt idx="15404">
                  <c:v>60.348319999999994</c:v>
                </c:pt>
                <c:pt idx="15405">
                  <c:v>60.35313</c:v>
                </c:pt>
                <c:pt idx="15406">
                  <c:v>60.357939999999999</c:v>
                </c:pt>
                <c:pt idx="15407">
                  <c:v>60.362739999999995</c:v>
                </c:pt>
                <c:pt idx="15408">
                  <c:v>60.367550000000001</c:v>
                </c:pt>
                <c:pt idx="15409">
                  <c:v>60.372349999999997</c:v>
                </c:pt>
                <c:pt idx="15410">
                  <c:v>60.377159999999996</c:v>
                </c:pt>
                <c:pt idx="15411">
                  <c:v>60.381959999999999</c:v>
                </c:pt>
                <c:pt idx="15412">
                  <c:v>60.386769999999999</c:v>
                </c:pt>
                <c:pt idx="15413">
                  <c:v>60.391579999999998</c:v>
                </c:pt>
                <c:pt idx="15414">
                  <c:v>60.396380000000001</c:v>
                </c:pt>
                <c:pt idx="15415">
                  <c:v>60.40119</c:v>
                </c:pt>
                <c:pt idx="15416">
                  <c:v>60.405990000000003</c:v>
                </c:pt>
                <c:pt idx="15417">
                  <c:v>60.410800000000002</c:v>
                </c:pt>
                <c:pt idx="15418">
                  <c:v>60.415599999999998</c:v>
                </c:pt>
                <c:pt idx="15419">
                  <c:v>60.420410000000004</c:v>
                </c:pt>
                <c:pt idx="15420">
                  <c:v>60.425220000000003</c:v>
                </c:pt>
                <c:pt idx="15421">
                  <c:v>60.430019999999999</c:v>
                </c:pt>
                <c:pt idx="15422">
                  <c:v>60.434830000000005</c:v>
                </c:pt>
                <c:pt idx="15423">
                  <c:v>60.439640000000004</c:v>
                </c:pt>
                <c:pt idx="15424">
                  <c:v>60.44444</c:v>
                </c:pt>
                <c:pt idx="15425">
                  <c:v>60.449250000000006</c:v>
                </c:pt>
                <c:pt idx="15426">
                  <c:v>60.454050000000002</c:v>
                </c:pt>
                <c:pt idx="15427">
                  <c:v>60.458860000000001</c:v>
                </c:pt>
                <c:pt idx="15428">
                  <c:v>60.463660000000004</c:v>
                </c:pt>
                <c:pt idx="15429">
                  <c:v>60.468470000000003</c:v>
                </c:pt>
                <c:pt idx="15430">
                  <c:v>60.473269999999999</c:v>
                </c:pt>
                <c:pt idx="15431">
                  <c:v>60.478079999999999</c:v>
                </c:pt>
                <c:pt idx="15432">
                  <c:v>60.482889999999998</c:v>
                </c:pt>
                <c:pt idx="15433">
                  <c:v>60.487689999999994</c:v>
                </c:pt>
                <c:pt idx="15434">
                  <c:v>60.4925</c:v>
                </c:pt>
                <c:pt idx="15435">
                  <c:v>60.497299999999996</c:v>
                </c:pt>
                <c:pt idx="15436">
                  <c:v>60.502109999999995</c:v>
                </c:pt>
                <c:pt idx="15437">
                  <c:v>60.506909999999998</c:v>
                </c:pt>
                <c:pt idx="15438">
                  <c:v>60.511719999999997</c:v>
                </c:pt>
                <c:pt idx="15439">
                  <c:v>60.516529999999996</c:v>
                </c:pt>
                <c:pt idx="15440">
                  <c:v>60.521329999999999</c:v>
                </c:pt>
                <c:pt idx="15441">
                  <c:v>60.526139999999998</c:v>
                </c:pt>
                <c:pt idx="15442">
                  <c:v>60.530949999999997</c:v>
                </c:pt>
                <c:pt idx="15443">
                  <c:v>60.53575</c:v>
                </c:pt>
                <c:pt idx="15444">
                  <c:v>60.540559999999999</c:v>
                </c:pt>
                <c:pt idx="15445">
                  <c:v>60.545360000000002</c:v>
                </c:pt>
                <c:pt idx="15446">
                  <c:v>60.550170000000001</c:v>
                </c:pt>
                <c:pt idx="15447">
                  <c:v>60.554969999999997</c:v>
                </c:pt>
                <c:pt idx="15448">
                  <c:v>60.559780000000003</c:v>
                </c:pt>
                <c:pt idx="15449">
                  <c:v>60.564590000000003</c:v>
                </c:pt>
                <c:pt idx="15450">
                  <c:v>60.569389999999999</c:v>
                </c:pt>
                <c:pt idx="15451">
                  <c:v>60.574200000000005</c:v>
                </c:pt>
                <c:pt idx="15452">
                  <c:v>60.579000000000001</c:v>
                </c:pt>
                <c:pt idx="15453">
                  <c:v>60.58381</c:v>
                </c:pt>
                <c:pt idx="15454">
                  <c:v>60.588620000000006</c:v>
                </c:pt>
                <c:pt idx="15455">
                  <c:v>60.593420000000002</c:v>
                </c:pt>
                <c:pt idx="15456">
                  <c:v>60.598230000000001</c:v>
                </c:pt>
                <c:pt idx="15457">
                  <c:v>60.603030000000004</c:v>
                </c:pt>
                <c:pt idx="15458">
                  <c:v>60.607840000000003</c:v>
                </c:pt>
                <c:pt idx="15459">
                  <c:v>60.612649999999995</c:v>
                </c:pt>
                <c:pt idx="15460">
                  <c:v>60.617450000000005</c:v>
                </c:pt>
                <c:pt idx="15461">
                  <c:v>60.622259999999997</c:v>
                </c:pt>
                <c:pt idx="15462">
                  <c:v>60.62706</c:v>
                </c:pt>
                <c:pt idx="15463">
                  <c:v>60.631869999999999</c:v>
                </c:pt>
                <c:pt idx="15464">
                  <c:v>60.636679999999998</c:v>
                </c:pt>
                <c:pt idx="15465">
                  <c:v>60.641479999999994</c:v>
                </c:pt>
                <c:pt idx="15466">
                  <c:v>60.64629</c:v>
                </c:pt>
                <c:pt idx="15467">
                  <c:v>60.651089999999996</c:v>
                </c:pt>
                <c:pt idx="15468">
                  <c:v>60.655899999999995</c:v>
                </c:pt>
                <c:pt idx="15469">
                  <c:v>60.660699999999999</c:v>
                </c:pt>
                <c:pt idx="15470">
                  <c:v>60.665509999999998</c:v>
                </c:pt>
                <c:pt idx="15471">
                  <c:v>60.670319999999997</c:v>
                </c:pt>
                <c:pt idx="15472">
                  <c:v>60.675130000000003</c:v>
                </c:pt>
                <c:pt idx="15473">
                  <c:v>60.679929999999999</c:v>
                </c:pt>
                <c:pt idx="15474">
                  <c:v>60.684739999999998</c:v>
                </c:pt>
                <c:pt idx="15475">
                  <c:v>60.689540000000001</c:v>
                </c:pt>
                <c:pt idx="15476">
                  <c:v>60.69435</c:v>
                </c:pt>
                <c:pt idx="15477">
                  <c:v>60.699150000000003</c:v>
                </c:pt>
                <c:pt idx="15478">
                  <c:v>60.703960000000002</c:v>
                </c:pt>
                <c:pt idx="15479">
                  <c:v>60.708770000000001</c:v>
                </c:pt>
                <c:pt idx="15480">
                  <c:v>60.713570000000004</c:v>
                </c:pt>
                <c:pt idx="15481">
                  <c:v>60.718380000000003</c:v>
                </c:pt>
                <c:pt idx="15482">
                  <c:v>60.723190000000002</c:v>
                </c:pt>
                <c:pt idx="15483">
                  <c:v>60.727990000000005</c:v>
                </c:pt>
                <c:pt idx="15484">
                  <c:v>60.732800000000005</c:v>
                </c:pt>
                <c:pt idx="15485">
                  <c:v>60.737609999999997</c:v>
                </c:pt>
                <c:pt idx="15486">
                  <c:v>60.74241</c:v>
                </c:pt>
                <c:pt idx="15487">
                  <c:v>60.747219999999999</c:v>
                </c:pt>
                <c:pt idx="15488">
                  <c:v>60.752019999999995</c:v>
                </c:pt>
                <c:pt idx="15489">
                  <c:v>60.756830000000001</c:v>
                </c:pt>
                <c:pt idx="15490">
                  <c:v>60.761629999999997</c:v>
                </c:pt>
                <c:pt idx="15491">
                  <c:v>60.766439999999996</c:v>
                </c:pt>
                <c:pt idx="15492">
                  <c:v>60.771250000000002</c:v>
                </c:pt>
                <c:pt idx="15493">
                  <c:v>60.776049999999998</c:v>
                </c:pt>
                <c:pt idx="15494">
                  <c:v>60.780859999999997</c:v>
                </c:pt>
                <c:pt idx="15495">
                  <c:v>60.785670000000003</c:v>
                </c:pt>
                <c:pt idx="15496">
                  <c:v>60.790480000000002</c:v>
                </c:pt>
                <c:pt idx="15497">
                  <c:v>60.795279999999998</c:v>
                </c:pt>
                <c:pt idx="15498">
                  <c:v>60.800090000000004</c:v>
                </c:pt>
                <c:pt idx="15499">
                  <c:v>60.80489</c:v>
                </c:pt>
                <c:pt idx="15500">
                  <c:v>60.809699999999999</c:v>
                </c:pt>
                <c:pt idx="15501">
                  <c:v>60.814500000000002</c:v>
                </c:pt>
                <c:pt idx="15502">
                  <c:v>60.819310000000002</c:v>
                </c:pt>
                <c:pt idx="15503">
                  <c:v>60.824120000000001</c:v>
                </c:pt>
                <c:pt idx="15504">
                  <c:v>60.828920000000004</c:v>
                </c:pt>
                <c:pt idx="15505">
                  <c:v>60.833730000000003</c:v>
                </c:pt>
                <c:pt idx="15506">
                  <c:v>60.838540000000002</c:v>
                </c:pt>
                <c:pt idx="15507">
                  <c:v>60.843340000000005</c:v>
                </c:pt>
                <c:pt idx="15508">
                  <c:v>60.848149999999997</c:v>
                </c:pt>
                <c:pt idx="15509">
                  <c:v>60.852959999999996</c:v>
                </c:pt>
                <c:pt idx="15510">
                  <c:v>60.857759999999999</c:v>
                </c:pt>
                <c:pt idx="15511">
                  <c:v>60.862569999999998</c:v>
                </c:pt>
                <c:pt idx="15512">
                  <c:v>60.867379999999997</c:v>
                </c:pt>
                <c:pt idx="15513">
                  <c:v>60.87218</c:v>
                </c:pt>
                <c:pt idx="15514">
                  <c:v>60.876989999999999</c:v>
                </c:pt>
                <c:pt idx="15515">
                  <c:v>60.881789999999995</c:v>
                </c:pt>
                <c:pt idx="15516">
                  <c:v>60.886600000000001</c:v>
                </c:pt>
                <c:pt idx="15517">
                  <c:v>60.89141</c:v>
                </c:pt>
                <c:pt idx="15518">
                  <c:v>60.896209999999996</c:v>
                </c:pt>
                <c:pt idx="15519">
                  <c:v>60.901020000000003</c:v>
                </c:pt>
                <c:pt idx="15520">
                  <c:v>60.905830000000002</c:v>
                </c:pt>
                <c:pt idx="15521">
                  <c:v>60.910629999999998</c:v>
                </c:pt>
                <c:pt idx="15522">
                  <c:v>60.915440000000004</c:v>
                </c:pt>
                <c:pt idx="15523">
                  <c:v>60.920250000000003</c:v>
                </c:pt>
                <c:pt idx="15524">
                  <c:v>60.925060000000002</c:v>
                </c:pt>
                <c:pt idx="15525">
                  <c:v>60.929860000000005</c:v>
                </c:pt>
                <c:pt idx="15526">
                  <c:v>60.934670000000004</c:v>
                </c:pt>
                <c:pt idx="15527">
                  <c:v>60.93947</c:v>
                </c:pt>
                <c:pt idx="15528">
                  <c:v>60.944280000000006</c:v>
                </c:pt>
                <c:pt idx="15529">
                  <c:v>60.949089999999998</c:v>
                </c:pt>
                <c:pt idx="15530">
                  <c:v>60.953889999999994</c:v>
                </c:pt>
                <c:pt idx="15531">
                  <c:v>60.9587</c:v>
                </c:pt>
                <c:pt idx="15532">
                  <c:v>60.963509999999999</c:v>
                </c:pt>
                <c:pt idx="15533">
                  <c:v>60.968309999999995</c:v>
                </c:pt>
                <c:pt idx="15534">
                  <c:v>60.973120000000002</c:v>
                </c:pt>
                <c:pt idx="15535">
                  <c:v>60.977919999999997</c:v>
                </c:pt>
                <c:pt idx="15536">
                  <c:v>60.982729999999997</c:v>
                </c:pt>
                <c:pt idx="15537">
                  <c:v>60.987540000000003</c:v>
                </c:pt>
                <c:pt idx="15538">
                  <c:v>60.992350000000002</c:v>
                </c:pt>
                <c:pt idx="15539">
                  <c:v>60.997149999999998</c:v>
                </c:pt>
                <c:pt idx="15540">
                  <c:v>61.001960000000004</c:v>
                </c:pt>
                <c:pt idx="15541">
                  <c:v>61.006770000000003</c:v>
                </c:pt>
                <c:pt idx="15542">
                  <c:v>61.011569999999999</c:v>
                </c:pt>
                <c:pt idx="15543">
                  <c:v>61.016380000000005</c:v>
                </c:pt>
                <c:pt idx="15544">
                  <c:v>61.021190000000004</c:v>
                </c:pt>
                <c:pt idx="15545">
                  <c:v>61.02599</c:v>
                </c:pt>
                <c:pt idx="15546">
                  <c:v>61.030800000000006</c:v>
                </c:pt>
                <c:pt idx="15547">
                  <c:v>61.035609999999998</c:v>
                </c:pt>
                <c:pt idx="15548">
                  <c:v>61.040410000000001</c:v>
                </c:pt>
                <c:pt idx="15549">
                  <c:v>61.04522</c:v>
                </c:pt>
                <c:pt idx="15550">
                  <c:v>61.05003</c:v>
                </c:pt>
                <c:pt idx="15551">
                  <c:v>61.054829999999995</c:v>
                </c:pt>
                <c:pt idx="15552">
                  <c:v>61.059640000000002</c:v>
                </c:pt>
                <c:pt idx="15553">
                  <c:v>61.064439999999998</c:v>
                </c:pt>
                <c:pt idx="15554">
                  <c:v>61.069249999999997</c:v>
                </c:pt>
                <c:pt idx="15555">
                  <c:v>61.074060000000003</c:v>
                </c:pt>
                <c:pt idx="15556">
                  <c:v>61.078870000000002</c:v>
                </c:pt>
                <c:pt idx="15557">
                  <c:v>61.083669999999998</c:v>
                </c:pt>
                <c:pt idx="15558">
                  <c:v>61.088480000000004</c:v>
                </c:pt>
                <c:pt idx="15559">
                  <c:v>61.093290000000003</c:v>
                </c:pt>
                <c:pt idx="15560">
                  <c:v>61.098100000000002</c:v>
                </c:pt>
                <c:pt idx="15561">
                  <c:v>61.102899999999998</c:v>
                </c:pt>
                <c:pt idx="15562">
                  <c:v>61.107710000000004</c:v>
                </c:pt>
                <c:pt idx="15563">
                  <c:v>61.112519999999996</c:v>
                </c:pt>
                <c:pt idx="15564">
                  <c:v>61.117319999999999</c:v>
                </c:pt>
                <c:pt idx="15565">
                  <c:v>61.122129999999999</c:v>
                </c:pt>
                <c:pt idx="15566">
                  <c:v>61.126939999999998</c:v>
                </c:pt>
                <c:pt idx="15567">
                  <c:v>61.131739999999994</c:v>
                </c:pt>
                <c:pt idx="15568">
                  <c:v>61.13655</c:v>
                </c:pt>
                <c:pt idx="15569">
                  <c:v>61.141359999999999</c:v>
                </c:pt>
                <c:pt idx="15570">
                  <c:v>61.146159999999995</c:v>
                </c:pt>
                <c:pt idx="15571">
                  <c:v>61.150970000000001</c:v>
                </c:pt>
                <c:pt idx="15572">
                  <c:v>61.15578</c:v>
                </c:pt>
                <c:pt idx="15573">
                  <c:v>61.160579999999996</c:v>
                </c:pt>
                <c:pt idx="15574">
                  <c:v>61.165390000000002</c:v>
                </c:pt>
                <c:pt idx="15575">
                  <c:v>61.170200000000001</c:v>
                </c:pt>
                <c:pt idx="15576">
                  <c:v>61.174999999999997</c:v>
                </c:pt>
                <c:pt idx="15577">
                  <c:v>61.179810000000003</c:v>
                </c:pt>
                <c:pt idx="15578">
                  <c:v>61.184620000000002</c:v>
                </c:pt>
                <c:pt idx="15579">
                  <c:v>61.189419999999998</c:v>
                </c:pt>
                <c:pt idx="15580">
                  <c:v>61.194230000000005</c:v>
                </c:pt>
                <c:pt idx="15581">
                  <c:v>61.199040000000004</c:v>
                </c:pt>
                <c:pt idx="15582">
                  <c:v>61.20384</c:v>
                </c:pt>
                <c:pt idx="15583">
                  <c:v>61.208650000000006</c:v>
                </c:pt>
                <c:pt idx="15584">
                  <c:v>61.213459999999998</c:v>
                </c:pt>
                <c:pt idx="15585">
                  <c:v>61.218269999999997</c:v>
                </c:pt>
                <c:pt idx="15586">
                  <c:v>61.22307</c:v>
                </c:pt>
                <c:pt idx="15587">
                  <c:v>61.227879999999999</c:v>
                </c:pt>
                <c:pt idx="15588">
                  <c:v>61.232689999999998</c:v>
                </c:pt>
                <c:pt idx="15589">
                  <c:v>61.237499999999997</c:v>
                </c:pt>
                <c:pt idx="15590">
                  <c:v>61.2423</c:v>
                </c:pt>
                <c:pt idx="15591">
                  <c:v>61.247109999999999</c:v>
                </c:pt>
                <c:pt idx="15592">
                  <c:v>61.251919999999998</c:v>
                </c:pt>
                <c:pt idx="15593">
                  <c:v>61.256720000000001</c:v>
                </c:pt>
                <c:pt idx="15594">
                  <c:v>61.26153</c:v>
                </c:pt>
                <c:pt idx="15595">
                  <c:v>61.26634</c:v>
                </c:pt>
                <c:pt idx="15596">
                  <c:v>61.271140000000003</c:v>
                </c:pt>
                <c:pt idx="15597">
                  <c:v>61.275950000000002</c:v>
                </c:pt>
                <c:pt idx="15598">
                  <c:v>61.280759999999994</c:v>
                </c:pt>
                <c:pt idx="15599">
                  <c:v>61.28557</c:v>
                </c:pt>
                <c:pt idx="15600">
                  <c:v>61.290369999999996</c:v>
                </c:pt>
                <c:pt idx="15601">
                  <c:v>61.295179999999995</c:v>
                </c:pt>
                <c:pt idx="15602">
                  <c:v>61.299990000000001</c:v>
                </c:pt>
                <c:pt idx="15603">
                  <c:v>61.304789999999997</c:v>
                </c:pt>
                <c:pt idx="15604">
                  <c:v>61.309599999999996</c:v>
                </c:pt>
                <c:pt idx="15605">
                  <c:v>61.314410000000002</c:v>
                </c:pt>
                <c:pt idx="15606">
                  <c:v>61.319209999999998</c:v>
                </c:pt>
                <c:pt idx="15607">
                  <c:v>61.324019999999997</c:v>
                </c:pt>
                <c:pt idx="15608">
                  <c:v>61.328830000000004</c:v>
                </c:pt>
                <c:pt idx="15609">
                  <c:v>61.333640000000003</c:v>
                </c:pt>
                <c:pt idx="15610">
                  <c:v>61.338439999999999</c:v>
                </c:pt>
                <c:pt idx="15611">
                  <c:v>61.343250000000005</c:v>
                </c:pt>
                <c:pt idx="15612">
                  <c:v>61.348060000000004</c:v>
                </c:pt>
                <c:pt idx="15613">
                  <c:v>61.35286</c:v>
                </c:pt>
                <c:pt idx="15614">
                  <c:v>61.357670000000006</c:v>
                </c:pt>
                <c:pt idx="15615">
                  <c:v>61.362479999999998</c:v>
                </c:pt>
                <c:pt idx="15616">
                  <c:v>61.367289999999997</c:v>
                </c:pt>
                <c:pt idx="15617">
                  <c:v>61.37209</c:v>
                </c:pt>
                <c:pt idx="15618">
                  <c:v>61.376899999999999</c:v>
                </c:pt>
                <c:pt idx="15619">
                  <c:v>61.381709999999998</c:v>
                </c:pt>
                <c:pt idx="15620">
                  <c:v>61.386510000000001</c:v>
                </c:pt>
                <c:pt idx="15621">
                  <c:v>61.39132</c:v>
                </c:pt>
                <c:pt idx="15622">
                  <c:v>61.396129999999999</c:v>
                </c:pt>
                <c:pt idx="15623">
                  <c:v>61.400939999999999</c:v>
                </c:pt>
                <c:pt idx="15624">
                  <c:v>61.405740000000002</c:v>
                </c:pt>
                <c:pt idx="15625">
                  <c:v>61.410550000000001</c:v>
                </c:pt>
                <c:pt idx="15626">
                  <c:v>61.41536</c:v>
                </c:pt>
                <c:pt idx="15627">
                  <c:v>61.420170000000006</c:v>
                </c:pt>
                <c:pt idx="15628">
                  <c:v>61.424970000000002</c:v>
                </c:pt>
                <c:pt idx="15629">
                  <c:v>61.429780000000001</c:v>
                </c:pt>
                <c:pt idx="15630">
                  <c:v>61.43459</c:v>
                </c:pt>
                <c:pt idx="15631">
                  <c:v>61.439390000000003</c:v>
                </c:pt>
                <c:pt idx="15632">
                  <c:v>61.444199999999995</c:v>
                </c:pt>
                <c:pt idx="15633">
                  <c:v>61.449010000000001</c:v>
                </c:pt>
                <c:pt idx="15634">
                  <c:v>61.45382</c:v>
                </c:pt>
                <c:pt idx="15635">
                  <c:v>61.458619999999996</c:v>
                </c:pt>
                <c:pt idx="15636">
                  <c:v>61.463430000000002</c:v>
                </c:pt>
                <c:pt idx="15637">
                  <c:v>61.468240000000002</c:v>
                </c:pt>
                <c:pt idx="15638">
                  <c:v>61.473050000000001</c:v>
                </c:pt>
                <c:pt idx="15639">
                  <c:v>61.477850000000004</c:v>
                </c:pt>
                <c:pt idx="15640">
                  <c:v>61.482660000000003</c:v>
                </c:pt>
                <c:pt idx="15641">
                  <c:v>61.487470000000002</c:v>
                </c:pt>
                <c:pt idx="15642">
                  <c:v>61.492280000000001</c:v>
                </c:pt>
                <c:pt idx="15643">
                  <c:v>61.497080000000004</c:v>
                </c:pt>
                <c:pt idx="15644">
                  <c:v>61.501889999999996</c:v>
                </c:pt>
                <c:pt idx="15645">
                  <c:v>61.506699999999995</c:v>
                </c:pt>
                <c:pt idx="15646">
                  <c:v>61.511510000000001</c:v>
                </c:pt>
                <c:pt idx="15647">
                  <c:v>61.516309999999997</c:v>
                </c:pt>
                <c:pt idx="15648">
                  <c:v>61.521119999999996</c:v>
                </c:pt>
                <c:pt idx="15649">
                  <c:v>61.525930000000002</c:v>
                </c:pt>
                <c:pt idx="15650">
                  <c:v>61.530740000000002</c:v>
                </c:pt>
                <c:pt idx="15651">
                  <c:v>61.535539999999997</c:v>
                </c:pt>
                <c:pt idx="15652">
                  <c:v>61.540350000000004</c:v>
                </c:pt>
                <c:pt idx="15653">
                  <c:v>61.545160000000003</c:v>
                </c:pt>
                <c:pt idx="15654">
                  <c:v>61.549970000000002</c:v>
                </c:pt>
                <c:pt idx="15655">
                  <c:v>61.554770000000005</c:v>
                </c:pt>
                <c:pt idx="15656">
                  <c:v>61.559580000000004</c:v>
                </c:pt>
                <c:pt idx="15657">
                  <c:v>61.564389999999996</c:v>
                </c:pt>
                <c:pt idx="15658">
                  <c:v>61.569199999999995</c:v>
                </c:pt>
                <c:pt idx="15659">
                  <c:v>61.573999999999998</c:v>
                </c:pt>
                <c:pt idx="15660">
                  <c:v>61.578809999999997</c:v>
                </c:pt>
                <c:pt idx="15661">
                  <c:v>61.583619999999996</c:v>
                </c:pt>
                <c:pt idx="15662">
                  <c:v>61.588430000000002</c:v>
                </c:pt>
                <c:pt idx="15663">
                  <c:v>61.593229999999998</c:v>
                </c:pt>
                <c:pt idx="15664">
                  <c:v>61.598039999999997</c:v>
                </c:pt>
                <c:pt idx="15665">
                  <c:v>61.602850000000004</c:v>
                </c:pt>
                <c:pt idx="15666">
                  <c:v>61.607660000000003</c:v>
                </c:pt>
                <c:pt idx="15667">
                  <c:v>61.612459999999999</c:v>
                </c:pt>
                <c:pt idx="15668">
                  <c:v>61.617270000000005</c:v>
                </c:pt>
                <c:pt idx="15669">
                  <c:v>61.622080000000004</c:v>
                </c:pt>
                <c:pt idx="15670">
                  <c:v>61.626889999999996</c:v>
                </c:pt>
                <c:pt idx="15671">
                  <c:v>61.631699999999995</c:v>
                </c:pt>
                <c:pt idx="15672">
                  <c:v>61.636499999999998</c:v>
                </c:pt>
                <c:pt idx="15673">
                  <c:v>61.641309999999997</c:v>
                </c:pt>
                <c:pt idx="15674">
                  <c:v>61.646119999999996</c:v>
                </c:pt>
                <c:pt idx="15675">
                  <c:v>61.650930000000002</c:v>
                </c:pt>
                <c:pt idx="15676">
                  <c:v>61.655729999999998</c:v>
                </c:pt>
                <c:pt idx="15677">
                  <c:v>61.660539999999997</c:v>
                </c:pt>
                <c:pt idx="15678">
                  <c:v>61.665350000000004</c:v>
                </c:pt>
                <c:pt idx="15679">
                  <c:v>61.670160000000003</c:v>
                </c:pt>
                <c:pt idx="15680">
                  <c:v>61.674970000000002</c:v>
                </c:pt>
                <c:pt idx="15681">
                  <c:v>61.679770000000005</c:v>
                </c:pt>
                <c:pt idx="15682">
                  <c:v>61.684580000000004</c:v>
                </c:pt>
                <c:pt idx="15683">
                  <c:v>61.689389999999996</c:v>
                </c:pt>
                <c:pt idx="15684">
                  <c:v>61.694199999999995</c:v>
                </c:pt>
                <c:pt idx="15685">
                  <c:v>61.698999999999998</c:v>
                </c:pt>
                <c:pt idx="15686">
                  <c:v>61.703809999999997</c:v>
                </c:pt>
                <c:pt idx="15687">
                  <c:v>61.708619999999996</c:v>
                </c:pt>
                <c:pt idx="15688">
                  <c:v>61.713430000000002</c:v>
                </c:pt>
                <c:pt idx="15689">
                  <c:v>61.718240000000002</c:v>
                </c:pt>
                <c:pt idx="15690">
                  <c:v>61.723039999999997</c:v>
                </c:pt>
                <c:pt idx="15691">
                  <c:v>61.727850000000004</c:v>
                </c:pt>
                <c:pt idx="15692">
                  <c:v>61.732660000000003</c:v>
                </c:pt>
                <c:pt idx="15693">
                  <c:v>61.737470000000002</c:v>
                </c:pt>
                <c:pt idx="15694">
                  <c:v>61.742279999999994</c:v>
                </c:pt>
                <c:pt idx="15695">
                  <c:v>61.747080000000004</c:v>
                </c:pt>
                <c:pt idx="15696">
                  <c:v>61.751889999999996</c:v>
                </c:pt>
                <c:pt idx="15697">
                  <c:v>61.756699999999995</c:v>
                </c:pt>
                <c:pt idx="15698">
                  <c:v>61.761510000000001</c:v>
                </c:pt>
                <c:pt idx="15699">
                  <c:v>61.76632</c:v>
                </c:pt>
                <c:pt idx="15700">
                  <c:v>61.771119999999996</c:v>
                </c:pt>
                <c:pt idx="15701">
                  <c:v>61.775930000000002</c:v>
                </c:pt>
                <c:pt idx="15702">
                  <c:v>61.780740000000002</c:v>
                </c:pt>
                <c:pt idx="15703">
                  <c:v>61.785550000000001</c:v>
                </c:pt>
                <c:pt idx="15704">
                  <c:v>61.790350000000004</c:v>
                </c:pt>
                <c:pt idx="15705">
                  <c:v>61.795160000000003</c:v>
                </c:pt>
                <c:pt idx="15706">
                  <c:v>61.799970000000002</c:v>
                </c:pt>
                <c:pt idx="15707">
                  <c:v>61.804779999999994</c:v>
                </c:pt>
                <c:pt idx="15708">
                  <c:v>61.809580000000004</c:v>
                </c:pt>
                <c:pt idx="15709">
                  <c:v>61.814389999999996</c:v>
                </c:pt>
                <c:pt idx="15710">
                  <c:v>61.819199999999995</c:v>
                </c:pt>
                <c:pt idx="15711">
                  <c:v>61.824010000000001</c:v>
                </c:pt>
                <c:pt idx="15712">
                  <c:v>61.82882</c:v>
                </c:pt>
                <c:pt idx="15713">
                  <c:v>61.833619999999996</c:v>
                </c:pt>
                <c:pt idx="15714">
                  <c:v>61.838430000000002</c:v>
                </c:pt>
                <c:pt idx="15715">
                  <c:v>61.843240000000002</c:v>
                </c:pt>
                <c:pt idx="15716">
                  <c:v>61.848050000000001</c:v>
                </c:pt>
                <c:pt idx="15717">
                  <c:v>61.85286</c:v>
                </c:pt>
                <c:pt idx="15718">
                  <c:v>61.857660000000003</c:v>
                </c:pt>
                <c:pt idx="15719">
                  <c:v>61.862470000000002</c:v>
                </c:pt>
                <c:pt idx="15720">
                  <c:v>61.867279999999994</c:v>
                </c:pt>
                <c:pt idx="15721">
                  <c:v>61.87209</c:v>
                </c:pt>
                <c:pt idx="15722">
                  <c:v>61.876899999999999</c:v>
                </c:pt>
                <c:pt idx="15723">
                  <c:v>61.881709999999998</c:v>
                </c:pt>
                <c:pt idx="15724">
                  <c:v>61.886510000000001</c:v>
                </c:pt>
                <c:pt idx="15725">
                  <c:v>61.89132</c:v>
                </c:pt>
                <c:pt idx="15726">
                  <c:v>61.896129999999999</c:v>
                </c:pt>
                <c:pt idx="15727">
                  <c:v>61.900939999999999</c:v>
                </c:pt>
                <c:pt idx="15728">
                  <c:v>61.905750000000005</c:v>
                </c:pt>
                <c:pt idx="15729">
                  <c:v>61.910550000000001</c:v>
                </c:pt>
                <c:pt idx="15730">
                  <c:v>61.91536</c:v>
                </c:pt>
                <c:pt idx="15731">
                  <c:v>61.920169999999999</c:v>
                </c:pt>
                <c:pt idx="15732">
                  <c:v>61.924979999999998</c:v>
                </c:pt>
                <c:pt idx="15733">
                  <c:v>61.929779999999994</c:v>
                </c:pt>
                <c:pt idx="15734">
                  <c:v>61.93459</c:v>
                </c:pt>
                <c:pt idx="15735">
                  <c:v>61.939399999999999</c:v>
                </c:pt>
                <c:pt idx="15736">
                  <c:v>61.944209999999998</c:v>
                </c:pt>
                <c:pt idx="15737">
                  <c:v>61.949019999999997</c:v>
                </c:pt>
                <c:pt idx="15738">
                  <c:v>61.953830000000004</c:v>
                </c:pt>
                <c:pt idx="15739">
                  <c:v>61.958629999999999</c:v>
                </c:pt>
                <c:pt idx="15740">
                  <c:v>61.963439999999999</c:v>
                </c:pt>
                <c:pt idx="15741">
                  <c:v>61.968250000000005</c:v>
                </c:pt>
                <c:pt idx="15742">
                  <c:v>61.973060000000004</c:v>
                </c:pt>
                <c:pt idx="15743">
                  <c:v>61.977869999999996</c:v>
                </c:pt>
                <c:pt idx="15744">
                  <c:v>61.982679999999995</c:v>
                </c:pt>
                <c:pt idx="15745">
                  <c:v>61.987479999999998</c:v>
                </c:pt>
                <c:pt idx="15746">
                  <c:v>61.992289999999997</c:v>
                </c:pt>
                <c:pt idx="15747">
                  <c:v>61.997099999999996</c:v>
                </c:pt>
                <c:pt idx="15748">
                  <c:v>62.001910000000002</c:v>
                </c:pt>
                <c:pt idx="15749">
                  <c:v>62.006720000000001</c:v>
                </c:pt>
                <c:pt idx="15750">
                  <c:v>62.01153</c:v>
                </c:pt>
                <c:pt idx="15751">
                  <c:v>62.016330000000004</c:v>
                </c:pt>
                <c:pt idx="15752">
                  <c:v>62.021140000000003</c:v>
                </c:pt>
                <c:pt idx="15753">
                  <c:v>62.025950000000002</c:v>
                </c:pt>
                <c:pt idx="15754">
                  <c:v>62.030760000000001</c:v>
                </c:pt>
                <c:pt idx="15755">
                  <c:v>62.035559999999997</c:v>
                </c:pt>
                <c:pt idx="15756">
                  <c:v>62.040369999999996</c:v>
                </c:pt>
                <c:pt idx="15757">
                  <c:v>62.045179999999995</c:v>
                </c:pt>
                <c:pt idx="15758">
                  <c:v>62.049990000000001</c:v>
                </c:pt>
                <c:pt idx="15759">
                  <c:v>62.0548</c:v>
                </c:pt>
                <c:pt idx="15760">
                  <c:v>62.059609999999999</c:v>
                </c:pt>
                <c:pt idx="15761">
                  <c:v>62.064420000000005</c:v>
                </c:pt>
                <c:pt idx="15762">
                  <c:v>62.069220000000001</c:v>
                </c:pt>
                <c:pt idx="15763">
                  <c:v>62.07403</c:v>
                </c:pt>
                <c:pt idx="15764">
                  <c:v>62.078840000000007</c:v>
                </c:pt>
                <c:pt idx="15765">
                  <c:v>62.083649999999999</c:v>
                </c:pt>
                <c:pt idx="15766">
                  <c:v>62.088459999999998</c:v>
                </c:pt>
                <c:pt idx="15767">
                  <c:v>62.093269999999997</c:v>
                </c:pt>
                <c:pt idx="15768">
                  <c:v>62.09807</c:v>
                </c:pt>
                <c:pt idx="15769">
                  <c:v>62.102879999999999</c:v>
                </c:pt>
                <c:pt idx="15770">
                  <c:v>62.107689999999998</c:v>
                </c:pt>
                <c:pt idx="15771">
                  <c:v>62.112500000000004</c:v>
                </c:pt>
                <c:pt idx="15772">
                  <c:v>62.117310000000003</c:v>
                </c:pt>
                <c:pt idx="15773">
                  <c:v>62.122120000000002</c:v>
                </c:pt>
                <c:pt idx="15774">
                  <c:v>62.126920000000005</c:v>
                </c:pt>
                <c:pt idx="15775">
                  <c:v>62.131730000000005</c:v>
                </c:pt>
                <c:pt idx="15776">
                  <c:v>62.136539999999997</c:v>
                </c:pt>
                <c:pt idx="15777">
                  <c:v>62.141349999999996</c:v>
                </c:pt>
                <c:pt idx="15778">
                  <c:v>62.146160000000002</c:v>
                </c:pt>
                <c:pt idx="15779">
                  <c:v>62.150970000000001</c:v>
                </c:pt>
                <c:pt idx="15780">
                  <c:v>62.15578</c:v>
                </c:pt>
                <c:pt idx="15781">
                  <c:v>62.160589999999999</c:v>
                </c:pt>
                <c:pt idx="15782">
                  <c:v>62.165390000000002</c:v>
                </c:pt>
                <c:pt idx="15783">
                  <c:v>62.170200000000001</c:v>
                </c:pt>
                <c:pt idx="15784">
                  <c:v>62.17501</c:v>
                </c:pt>
                <c:pt idx="15785">
                  <c:v>62.179819999999999</c:v>
                </c:pt>
                <c:pt idx="15786">
                  <c:v>62.184620000000002</c:v>
                </c:pt>
                <c:pt idx="15787">
                  <c:v>62.189429999999994</c:v>
                </c:pt>
                <c:pt idx="15788">
                  <c:v>62.194240000000001</c:v>
                </c:pt>
                <c:pt idx="15789">
                  <c:v>62.19905</c:v>
                </c:pt>
                <c:pt idx="15790">
                  <c:v>62.203859999999999</c:v>
                </c:pt>
                <c:pt idx="15791">
                  <c:v>62.208669999999998</c:v>
                </c:pt>
                <c:pt idx="15792">
                  <c:v>62.213480000000004</c:v>
                </c:pt>
                <c:pt idx="15793">
                  <c:v>62.218290000000003</c:v>
                </c:pt>
                <c:pt idx="15794">
                  <c:v>62.223100000000002</c:v>
                </c:pt>
                <c:pt idx="15795">
                  <c:v>62.227900000000005</c:v>
                </c:pt>
                <c:pt idx="15796">
                  <c:v>62.232709999999997</c:v>
                </c:pt>
                <c:pt idx="15797">
                  <c:v>62.237519999999996</c:v>
                </c:pt>
                <c:pt idx="15798">
                  <c:v>62.242329999999995</c:v>
                </c:pt>
                <c:pt idx="15799">
                  <c:v>62.247140000000002</c:v>
                </c:pt>
                <c:pt idx="15800">
                  <c:v>62.251939999999998</c:v>
                </c:pt>
                <c:pt idx="15801">
                  <c:v>62.256749999999997</c:v>
                </c:pt>
                <c:pt idx="15802">
                  <c:v>62.261560000000003</c:v>
                </c:pt>
                <c:pt idx="15803">
                  <c:v>62.266370000000002</c:v>
                </c:pt>
                <c:pt idx="15804">
                  <c:v>62.271180000000001</c:v>
                </c:pt>
                <c:pt idx="15805">
                  <c:v>62.27599</c:v>
                </c:pt>
                <c:pt idx="15806">
                  <c:v>62.280799999999999</c:v>
                </c:pt>
                <c:pt idx="15807">
                  <c:v>62.285609999999998</c:v>
                </c:pt>
                <c:pt idx="15808">
                  <c:v>62.290419999999997</c:v>
                </c:pt>
                <c:pt idx="15809">
                  <c:v>62.29522</c:v>
                </c:pt>
                <c:pt idx="15810">
                  <c:v>62.30003</c:v>
                </c:pt>
                <c:pt idx="15811">
                  <c:v>62.304839999999999</c:v>
                </c:pt>
                <c:pt idx="15812">
                  <c:v>62.309649999999998</c:v>
                </c:pt>
                <c:pt idx="15813">
                  <c:v>62.314460000000004</c:v>
                </c:pt>
                <c:pt idx="15814">
                  <c:v>62.319270000000003</c:v>
                </c:pt>
                <c:pt idx="15815">
                  <c:v>62.324079999999995</c:v>
                </c:pt>
                <c:pt idx="15816">
                  <c:v>62.328890000000001</c:v>
                </c:pt>
                <c:pt idx="15817">
                  <c:v>62.333689999999997</c:v>
                </c:pt>
                <c:pt idx="15818">
                  <c:v>62.338499999999996</c:v>
                </c:pt>
                <c:pt idx="15819">
                  <c:v>62.343310000000002</c:v>
                </c:pt>
                <c:pt idx="15820">
                  <c:v>62.348120000000002</c:v>
                </c:pt>
                <c:pt idx="15821">
                  <c:v>62.352930000000001</c:v>
                </c:pt>
                <c:pt idx="15822">
                  <c:v>62.35774</c:v>
                </c:pt>
                <c:pt idx="15823">
                  <c:v>62.362540000000003</c:v>
                </c:pt>
                <c:pt idx="15824">
                  <c:v>62.367350000000002</c:v>
                </c:pt>
                <c:pt idx="15825">
                  <c:v>62.372160000000001</c:v>
                </c:pt>
                <c:pt idx="15826">
                  <c:v>62.37697</c:v>
                </c:pt>
                <c:pt idx="15827">
                  <c:v>62.381779999999999</c:v>
                </c:pt>
                <c:pt idx="15828">
                  <c:v>62.386589999999998</c:v>
                </c:pt>
                <c:pt idx="15829">
                  <c:v>62.391399999999997</c:v>
                </c:pt>
                <c:pt idx="15830">
                  <c:v>62.396210000000004</c:v>
                </c:pt>
                <c:pt idx="15831">
                  <c:v>62.401020000000003</c:v>
                </c:pt>
                <c:pt idx="15832">
                  <c:v>62.405819999999999</c:v>
                </c:pt>
                <c:pt idx="15833">
                  <c:v>62.410630000000005</c:v>
                </c:pt>
                <c:pt idx="15834">
                  <c:v>62.415440000000004</c:v>
                </c:pt>
                <c:pt idx="15835">
                  <c:v>62.420249999999996</c:v>
                </c:pt>
                <c:pt idx="15836">
                  <c:v>62.425059999999995</c:v>
                </c:pt>
                <c:pt idx="15837">
                  <c:v>62.429870000000001</c:v>
                </c:pt>
                <c:pt idx="15838">
                  <c:v>62.43468</c:v>
                </c:pt>
                <c:pt idx="15839">
                  <c:v>62.439489999999999</c:v>
                </c:pt>
                <c:pt idx="15840">
                  <c:v>62.444299999999998</c:v>
                </c:pt>
                <c:pt idx="15841">
                  <c:v>62.449110000000005</c:v>
                </c:pt>
                <c:pt idx="15842">
                  <c:v>62.45391</c:v>
                </c:pt>
                <c:pt idx="15843">
                  <c:v>62.45872</c:v>
                </c:pt>
                <c:pt idx="15844">
                  <c:v>62.463530000000006</c:v>
                </c:pt>
                <c:pt idx="15845">
                  <c:v>62.468339999999998</c:v>
                </c:pt>
                <c:pt idx="15846">
                  <c:v>62.473149999999997</c:v>
                </c:pt>
                <c:pt idx="15847">
                  <c:v>62.477959999999996</c:v>
                </c:pt>
                <c:pt idx="15848">
                  <c:v>62.482770000000002</c:v>
                </c:pt>
                <c:pt idx="15849">
                  <c:v>62.487580000000001</c:v>
                </c:pt>
                <c:pt idx="15850">
                  <c:v>62.49239</c:v>
                </c:pt>
                <c:pt idx="15851">
                  <c:v>62.497190000000003</c:v>
                </c:pt>
                <c:pt idx="15852">
                  <c:v>62.502000000000002</c:v>
                </c:pt>
                <c:pt idx="15853">
                  <c:v>62.506809999999994</c:v>
                </c:pt>
                <c:pt idx="15854">
                  <c:v>62.511620000000001</c:v>
                </c:pt>
                <c:pt idx="15855">
                  <c:v>62.51643</c:v>
                </c:pt>
                <c:pt idx="15856">
                  <c:v>62.521240000000006</c:v>
                </c:pt>
                <c:pt idx="15857">
                  <c:v>62.526049999999998</c:v>
                </c:pt>
                <c:pt idx="15858">
                  <c:v>62.530859999999997</c:v>
                </c:pt>
                <c:pt idx="15859">
                  <c:v>62.535670000000003</c:v>
                </c:pt>
                <c:pt idx="15860">
                  <c:v>62.540479999999995</c:v>
                </c:pt>
                <c:pt idx="15861">
                  <c:v>62.545279999999998</c:v>
                </c:pt>
                <c:pt idx="15862">
                  <c:v>62.550090000000004</c:v>
                </c:pt>
                <c:pt idx="15863">
                  <c:v>62.554899999999996</c:v>
                </c:pt>
                <c:pt idx="15864">
                  <c:v>62.559710000000003</c:v>
                </c:pt>
                <c:pt idx="15865">
                  <c:v>62.564520000000002</c:v>
                </c:pt>
                <c:pt idx="15866">
                  <c:v>62.569330000000008</c:v>
                </c:pt>
                <c:pt idx="15867">
                  <c:v>62.57414</c:v>
                </c:pt>
                <c:pt idx="15868">
                  <c:v>62.578949999999992</c:v>
                </c:pt>
                <c:pt idx="15869">
                  <c:v>62.583760000000005</c:v>
                </c:pt>
                <c:pt idx="15870">
                  <c:v>62.588569999999997</c:v>
                </c:pt>
                <c:pt idx="15871">
                  <c:v>62.593380000000003</c:v>
                </c:pt>
                <c:pt idx="15872">
                  <c:v>62.598180000000006</c:v>
                </c:pt>
                <c:pt idx="15873">
                  <c:v>62.603000000000009</c:v>
                </c:pt>
                <c:pt idx="15874">
                  <c:v>62.607800000000005</c:v>
                </c:pt>
                <c:pt idx="15875">
                  <c:v>62.612619999999993</c:v>
                </c:pt>
                <c:pt idx="15876">
                  <c:v>62.617419999999996</c:v>
                </c:pt>
                <c:pt idx="15877">
                  <c:v>62.622230000000002</c:v>
                </c:pt>
                <c:pt idx="15878">
                  <c:v>62.627039999999994</c:v>
                </c:pt>
                <c:pt idx="15879">
                  <c:v>62.63185</c:v>
                </c:pt>
                <c:pt idx="15880">
                  <c:v>62.636659999999999</c:v>
                </c:pt>
                <c:pt idx="15881">
                  <c:v>62.641459999999995</c:v>
                </c:pt>
                <c:pt idx="15882">
                  <c:v>62.646279999999997</c:v>
                </c:pt>
                <c:pt idx="15883">
                  <c:v>62.65108</c:v>
                </c:pt>
                <c:pt idx="15884">
                  <c:v>62.655900000000003</c:v>
                </c:pt>
                <c:pt idx="15885">
                  <c:v>62.660699999999999</c:v>
                </c:pt>
                <c:pt idx="15886">
                  <c:v>62.66550999999999</c:v>
                </c:pt>
                <c:pt idx="15887">
                  <c:v>62.670320000000004</c:v>
                </c:pt>
                <c:pt idx="15888">
                  <c:v>62.675129999999996</c:v>
                </c:pt>
                <c:pt idx="15889">
                  <c:v>62.679940000000002</c:v>
                </c:pt>
                <c:pt idx="15890">
                  <c:v>62.684749999999994</c:v>
                </c:pt>
                <c:pt idx="15891">
                  <c:v>62.689560000000007</c:v>
                </c:pt>
                <c:pt idx="15892">
                  <c:v>62.694369999999999</c:v>
                </c:pt>
                <c:pt idx="15893">
                  <c:v>62.699179999999991</c:v>
                </c:pt>
                <c:pt idx="15894">
                  <c:v>62.703990000000005</c:v>
                </c:pt>
                <c:pt idx="15895">
                  <c:v>62.708799999999997</c:v>
                </c:pt>
                <c:pt idx="15896">
                  <c:v>62.713610000000003</c:v>
                </c:pt>
                <c:pt idx="15897">
                  <c:v>62.718410000000006</c:v>
                </c:pt>
                <c:pt idx="15898">
                  <c:v>62.723230000000008</c:v>
                </c:pt>
                <c:pt idx="15899">
                  <c:v>62.728030000000004</c:v>
                </c:pt>
                <c:pt idx="15900">
                  <c:v>62.732850000000006</c:v>
                </c:pt>
                <c:pt idx="15901">
                  <c:v>62.737650000000009</c:v>
                </c:pt>
                <c:pt idx="15902">
                  <c:v>62.742460000000001</c:v>
                </c:pt>
                <c:pt idx="15903">
                  <c:v>62.747269999999993</c:v>
                </c:pt>
                <c:pt idx="15904">
                  <c:v>62.752079999999999</c:v>
                </c:pt>
                <c:pt idx="15905">
                  <c:v>62.756889999999999</c:v>
                </c:pt>
                <c:pt idx="15906">
                  <c:v>62.761700000000005</c:v>
                </c:pt>
                <c:pt idx="15907">
                  <c:v>62.766509999999997</c:v>
                </c:pt>
                <c:pt idx="15908">
                  <c:v>62.771320000000003</c:v>
                </c:pt>
                <c:pt idx="15909">
                  <c:v>62.776130000000002</c:v>
                </c:pt>
                <c:pt idx="15910">
                  <c:v>62.780939999999994</c:v>
                </c:pt>
                <c:pt idx="15911">
                  <c:v>62.785740000000004</c:v>
                </c:pt>
                <c:pt idx="15912">
                  <c:v>62.790559999999992</c:v>
                </c:pt>
                <c:pt idx="15913">
                  <c:v>62.795359999999995</c:v>
                </c:pt>
                <c:pt idx="15914">
                  <c:v>62.800179999999997</c:v>
                </c:pt>
                <c:pt idx="15915">
                  <c:v>62.804979999999993</c:v>
                </c:pt>
                <c:pt idx="15916">
                  <c:v>62.809799999999996</c:v>
                </c:pt>
                <c:pt idx="15917">
                  <c:v>62.814599999999999</c:v>
                </c:pt>
                <c:pt idx="15918">
                  <c:v>62.819410000000005</c:v>
                </c:pt>
                <c:pt idx="15919">
                  <c:v>62.824219999999997</c:v>
                </c:pt>
                <c:pt idx="15920">
                  <c:v>62.829029999999996</c:v>
                </c:pt>
                <c:pt idx="15921">
                  <c:v>62.833840000000002</c:v>
                </c:pt>
                <c:pt idx="15922">
                  <c:v>62.838649999999994</c:v>
                </c:pt>
                <c:pt idx="15923">
                  <c:v>62.84346</c:v>
                </c:pt>
                <c:pt idx="15924">
                  <c:v>62.848269999999999</c:v>
                </c:pt>
                <c:pt idx="15925">
                  <c:v>62.853080000000006</c:v>
                </c:pt>
                <c:pt idx="15926">
                  <c:v>62.857889999999998</c:v>
                </c:pt>
                <c:pt idx="15927">
                  <c:v>62.862690000000001</c:v>
                </c:pt>
                <c:pt idx="15928">
                  <c:v>62.867510000000003</c:v>
                </c:pt>
                <c:pt idx="15929">
                  <c:v>62.872309999999999</c:v>
                </c:pt>
                <c:pt idx="15930">
                  <c:v>62.877130000000001</c:v>
                </c:pt>
                <c:pt idx="15931">
                  <c:v>62.88194</c:v>
                </c:pt>
                <c:pt idx="15932">
                  <c:v>62.886739999999996</c:v>
                </c:pt>
                <c:pt idx="15933">
                  <c:v>62.891559999999998</c:v>
                </c:pt>
                <c:pt idx="15934">
                  <c:v>62.896360000000001</c:v>
                </c:pt>
                <c:pt idx="15935">
                  <c:v>62.901180000000004</c:v>
                </c:pt>
                <c:pt idx="15936">
                  <c:v>62.90598</c:v>
                </c:pt>
                <c:pt idx="15937">
                  <c:v>62.910800000000002</c:v>
                </c:pt>
                <c:pt idx="15938">
                  <c:v>62.915600000000005</c:v>
                </c:pt>
                <c:pt idx="15939">
                  <c:v>62.920409999999997</c:v>
                </c:pt>
                <c:pt idx="15940">
                  <c:v>62.925220000000003</c:v>
                </c:pt>
                <c:pt idx="15941">
                  <c:v>62.930029999999995</c:v>
                </c:pt>
                <c:pt idx="15942">
                  <c:v>62.934840000000008</c:v>
                </c:pt>
                <c:pt idx="15943">
                  <c:v>62.93965</c:v>
                </c:pt>
                <c:pt idx="15944">
                  <c:v>62.944459999999992</c:v>
                </c:pt>
                <c:pt idx="15945">
                  <c:v>62.949269999999999</c:v>
                </c:pt>
                <c:pt idx="15946">
                  <c:v>62.954079999999998</c:v>
                </c:pt>
                <c:pt idx="15947">
                  <c:v>62.958890000000004</c:v>
                </c:pt>
                <c:pt idx="15948">
                  <c:v>62.963699999999996</c:v>
                </c:pt>
                <c:pt idx="15949">
                  <c:v>62.968510000000002</c:v>
                </c:pt>
                <c:pt idx="15950">
                  <c:v>62.973320000000001</c:v>
                </c:pt>
                <c:pt idx="15951">
                  <c:v>62.978129999999993</c:v>
                </c:pt>
                <c:pt idx="15952">
                  <c:v>62.982939999999999</c:v>
                </c:pt>
                <c:pt idx="15953">
                  <c:v>62.987740000000002</c:v>
                </c:pt>
                <c:pt idx="15954">
                  <c:v>62.992560000000005</c:v>
                </c:pt>
                <c:pt idx="15955">
                  <c:v>62.99736</c:v>
                </c:pt>
                <c:pt idx="15956">
                  <c:v>63.002180000000003</c:v>
                </c:pt>
                <c:pt idx="15957">
                  <c:v>63.006990000000002</c:v>
                </c:pt>
                <c:pt idx="15958">
                  <c:v>63.011800000000008</c:v>
                </c:pt>
                <c:pt idx="15959">
                  <c:v>63.01661</c:v>
                </c:pt>
                <c:pt idx="15960">
                  <c:v>63.021410000000003</c:v>
                </c:pt>
                <c:pt idx="15961">
                  <c:v>63.026230000000005</c:v>
                </c:pt>
                <c:pt idx="15962">
                  <c:v>63.031030000000001</c:v>
                </c:pt>
                <c:pt idx="15963">
                  <c:v>63.035850000000003</c:v>
                </c:pt>
                <c:pt idx="15964">
                  <c:v>63.040650000000007</c:v>
                </c:pt>
                <c:pt idx="15965">
                  <c:v>63.045459999999999</c:v>
                </c:pt>
                <c:pt idx="15966">
                  <c:v>63.050280000000001</c:v>
                </c:pt>
                <c:pt idx="15967">
                  <c:v>63.055079999999997</c:v>
                </c:pt>
                <c:pt idx="15968">
                  <c:v>63.059899999999999</c:v>
                </c:pt>
                <c:pt idx="15969">
                  <c:v>63.064700000000002</c:v>
                </c:pt>
                <c:pt idx="15970">
                  <c:v>63.069509999999994</c:v>
                </c:pt>
                <c:pt idx="15971">
                  <c:v>63.07432</c:v>
                </c:pt>
                <c:pt idx="15972">
                  <c:v>63.079129999999999</c:v>
                </c:pt>
                <c:pt idx="15973">
                  <c:v>63.083950000000002</c:v>
                </c:pt>
                <c:pt idx="15974">
                  <c:v>63.088749999999997</c:v>
                </c:pt>
                <c:pt idx="15975">
                  <c:v>63.09357</c:v>
                </c:pt>
                <c:pt idx="15976">
                  <c:v>63.098370000000003</c:v>
                </c:pt>
                <c:pt idx="15977">
                  <c:v>63.103179999999995</c:v>
                </c:pt>
                <c:pt idx="15978">
                  <c:v>63.107990000000001</c:v>
                </c:pt>
                <c:pt idx="15979">
                  <c:v>63.1128</c:v>
                </c:pt>
                <c:pt idx="15980">
                  <c:v>63.117620000000002</c:v>
                </c:pt>
                <c:pt idx="15981">
                  <c:v>63.122419999999998</c:v>
                </c:pt>
                <c:pt idx="15982">
                  <c:v>63.127230000000004</c:v>
                </c:pt>
                <c:pt idx="15983">
                  <c:v>63.132040000000003</c:v>
                </c:pt>
                <c:pt idx="15984">
                  <c:v>63.136849999999995</c:v>
                </c:pt>
                <c:pt idx="15985">
                  <c:v>63.141660000000002</c:v>
                </c:pt>
                <c:pt idx="15986">
                  <c:v>63.146469999999994</c:v>
                </c:pt>
                <c:pt idx="15987">
                  <c:v>63.151289999999996</c:v>
                </c:pt>
                <c:pt idx="15988">
                  <c:v>63.156089999999999</c:v>
                </c:pt>
                <c:pt idx="15989">
                  <c:v>63.160900000000005</c:v>
                </c:pt>
                <c:pt idx="15990">
                  <c:v>63.165709999999997</c:v>
                </c:pt>
                <c:pt idx="15991">
                  <c:v>63.170519999999996</c:v>
                </c:pt>
                <c:pt idx="15992">
                  <c:v>63.175330000000002</c:v>
                </c:pt>
                <c:pt idx="15993">
                  <c:v>63.180139999999994</c:v>
                </c:pt>
                <c:pt idx="15994">
                  <c:v>63.184950000000001</c:v>
                </c:pt>
                <c:pt idx="15995">
                  <c:v>63.18976</c:v>
                </c:pt>
                <c:pt idx="15996">
                  <c:v>63.194570000000006</c:v>
                </c:pt>
                <c:pt idx="15997">
                  <c:v>63.199379999999998</c:v>
                </c:pt>
                <c:pt idx="15998">
                  <c:v>63.204189999999997</c:v>
                </c:pt>
                <c:pt idx="15999">
                  <c:v>63.209000000000003</c:v>
                </c:pt>
                <c:pt idx="16000">
                  <c:v>63.213809999999995</c:v>
                </c:pt>
                <c:pt idx="16001">
                  <c:v>63.218620000000001</c:v>
                </c:pt>
                <c:pt idx="16002">
                  <c:v>63.22343</c:v>
                </c:pt>
                <c:pt idx="16003">
                  <c:v>63.228240000000007</c:v>
                </c:pt>
                <c:pt idx="16004">
                  <c:v>63.233059999999995</c:v>
                </c:pt>
                <c:pt idx="16005">
                  <c:v>63.237860000000005</c:v>
                </c:pt>
                <c:pt idx="16006">
                  <c:v>63.242670000000004</c:v>
                </c:pt>
                <c:pt idx="16007">
                  <c:v>63.247479999999996</c:v>
                </c:pt>
                <c:pt idx="16008">
                  <c:v>63.252290000000002</c:v>
                </c:pt>
                <c:pt idx="16009">
                  <c:v>63.257110000000004</c:v>
                </c:pt>
                <c:pt idx="16010">
                  <c:v>63.261910000000007</c:v>
                </c:pt>
                <c:pt idx="16011">
                  <c:v>63.266719999999999</c:v>
                </c:pt>
                <c:pt idx="16012">
                  <c:v>63.271530000000006</c:v>
                </c:pt>
                <c:pt idx="16013">
                  <c:v>63.276339999999998</c:v>
                </c:pt>
                <c:pt idx="16014">
                  <c:v>63.28116</c:v>
                </c:pt>
                <c:pt idx="16015">
                  <c:v>63.285960000000003</c:v>
                </c:pt>
                <c:pt idx="16016">
                  <c:v>63.290769999999995</c:v>
                </c:pt>
                <c:pt idx="16017">
                  <c:v>63.295580000000001</c:v>
                </c:pt>
                <c:pt idx="16018">
                  <c:v>63.30039</c:v>
                </c:pt>
                <c:pt idx="16019">
                  <c:v>63.305210000000002</c:v>
                </c:pt>
                <c:pt idx="16020">
                  <c:v>63.310009999999998</c:v>
                </c:pt>
                <c:pt idx="16021">
                  <c:v>63.314830000000001</c:v>
                </c:pt>
                <c:pt idx="16022">
                  <c:v>63.319630000000004</c:v>
                </c:pt>
                <c:pt idx="16023">
                  <c:v>63.324439999999996</c:v>
                </c:pt>
                <c:pt idx="16024">
                  <c:v>63.329259999999998</c:v>
                </c:pt>
                <c:pt idx="16025">
                  <c:v>63.334060000000001</c:v>
                </c:pt>
                <c:pt idx="16026">
                  <c:v>63.338880000000003</c:v>
                </c:pt>
                <c:pt idx="16027">
                  <c:v>63.343689999999995</c:v>
                </c:pt>
                <c:pt idx="16028">
                  <c:v>63.348489999999991</c:v>
                </c:pt>
                <c:pt idx="16029">
                  <c:v>63.353309999999993</c:v>
                </c:pt>
                <c:pt idx="16030">
                  <c:v>63.358109999999996</c:v>
                </c:pt>
                <c:pt idx="16031">
                  <c:v>63.362929999999999</c:v>
                </c:pt>
                <c:pt idx="16032">
                  <c:v>63.367740000000005</c:v>
                </c:pt>
                <c:pt idx="16033">
                  <c:v>63.372540000000008</c:v>
                </c:pt>
                <c:pt idx="16034">
                  <c:v>63.377359999999996</c:v>
                </c:pt>
                <c:pt idx="16035">
                  <c:v>63.382160000000006</c:v>
                </c:pt>
                <c:pt idx="16036">
                  <c:v>63.386979999999994</c:v>
                </c:pt>
                <c:pt idx="16037">
                  <c:v>63.39179</c:v>
                </c:pt>
                <c:pt idx="16038">
                  <c:v>63.396599999999999</c:v>
                </c:pt>
                <c:pt idx="16039">
                  <c:v>63.401410000000006</c:v>
                </c:pt>
                <c:pt idx="16040">
                  <c:v>63.406219999999998</c:v>
                </c:pt>
                <c:pt idx="16041">
                  <c:v>63.411029999999997</c:v>
                </c:pt>
                <c:pt idx="16042">
                  <c:v>63.415840000000003</c:v>
                </c:pt>
                <c:pt idx="16043">
                  <c:v>63.420649999999995</c:v>
                </c:pt>
                <c:pt idx="16044">
                  <c:v>63.425460000000001</c:v>
                </c:pt>
                <c:pt idx="16045">
                  <c:v>63.43027</c:v>
                </c:pt>
                <c:pt idx="16046">
                  <c:v>63.435080000000006</c:v>
                </c:pt>
                <c:pt idx="16047">
                  <c:v>63.439889999999998</c:v>
                </c:pt>
                <c:pt idx="16048">
                  <c:v>63.444700000000005</c:v>
                </c:pt>
                <c:pt idx="16049">
                  <c:v>63.449510000000004</c:v>
                </c:pt>
                <c:pt idx="16050">
                  <c:v>63.454319999999996</c:v>
                </c:pt>
                <c:pt idx="16051">
                  <c:v>63.459139999999998</c:v>
                </c:pt>
                <c:pt idx="16052">
                  <c:v>63.463939999999994</c:v>
                </c:pt>
                <c:pt idx="16053">
                  <c:v>63.468750000000007</c:v>
                </c:pt>
                <c:pt idx="16054">
                  <c:v>63.473570000000009</c:v>
                </c:pt>
                <c:pt idx="16055">
                  <c:v>63.478370000000005</c:v>
                </c:pt>
                <c:pt idx="16056">
                  <c:v>63.483189999999993</c:v>
                </c:pt>
                <c:pt idx="16057">
                  <c:v>63.487989999999996</c:v>
                </c:pt>
                <c:pt idx="16058">
                  <c:v>63.492800000000003</c:v>
                </c:pt>
                <c:pt idx="16059">
                  <c:v>63.497620000000005</c:v>
                </c:pt>
                <c:pt idx="16060">
                  <c:v>63.502420000000001</c:v>
                </c:pt>
                <c:pt idx="16061">
                  <c:v>63.507240000000003</c:v>
                </c:pt>
                <c:pt idx="16062">
                  <c:v>63.512050000000002</c:v>
                </c:pt>
                <c:pt idx="16063">
                  <c:v>63.516859999999994</c:v>
                </c:pt>
                <c:pt idx="16064">
                  <c:v>63.52167</c:v>
                </c:pt>
                <c:pt idx="16065">
                  <c:v>63.526479999999999</c:v>
                </c:pt>
                <c:pt idx="16066">
                  <c:v>63.531290000000006</c:v>
                </c:pt>
                <c:pt idx="16067">
                  <c:v>63.536099999999998</c:v>
                </c:pt>
                <c:pt idx="16068">
                  <c:v>63.540910000000004</c:v>
                </c:pt>
                <c:pt idx="16069">
                  <c:v>63.545720000000003</c:v>
                </c:pt>
                <c:pt idx="16070">
                  <c:v>63.550529999999995</c:v>
                </c:pt>
                <c:pt idx="16071">
                  <c:v>63.555340000000001</c:v>
                </c:pt>
                <c:pt idx="16072">
                  <c:v>63.560149999999993</c:v>
                </c:pt>
                <c:pt idx="16073">
                  <c:v>63.564960000000006</c:v>
                </c:pt>
                <c:pt idx="16074">
                  <c:v>63.569780000000009</c:v>
                </c:pt>
                <c:pt idx="16075">
                  <c:v>63.574580000000005</c:v>
                </c:pt>
                <c:pt idx="16076">
                  <c:v>63.579399999999993</c:v>
                </c:pt>
                <c:pt idx="16077">
                  <c:v>63.584209999999999</c:v>
                </c:pt>
                <c:pt idx="16078">
                  <c:v>63.589010000000002</c:v>
                </c:pt>
                <c:pt idx="16079">
                  <c:v>63.593830000000004</c:v>
                </c:pt>
                <c:pt idx="16080">
                  <c:v>63.598639999999996</c:v>
                </c:pt>
                <c:pt idx="16081">
                  <c:v>63.603450000000009</c:v>
                </c:pt>
                <c:pt idx="16082">
                  <c:v>63.608260000000001</c:v>
                </c:pt>
                <c:pt idx="16083">
                  <c:v>63.613069999999993</c:v>
                </c:pt>
                <c:pt idx="16084">
                  <c:v>63.61788</c:v>
                </c:pt>
                <c:pt idx="16085">
                  <c:v>63.622689999999999</c:v>
                </c:pt>
                <c:pt idx="16086">
                  <c:v>63.627500000000005</c:v>
                </c:pt>
                <c:pt idx="16087">
                  <c:v>63.632309999999997</c:v>
                </c:pt>
                <c:pt idx="16088">
                  <c:v>63.637120000000003</c:v>
                </c:pt>
                <c:pt idx="16089">
                  <c:v>63.641939999999991</c:v>
                </c:pt>
                <c:pt idx="16090">
                  <c:v>63.646739999999994</c:v>
                </c:pt>
                <c:pt idx="16091">
                  <c:v>63.65155</c:v>
                </c:pt>
                <c:pt idx="16092">
                  <c:v>63.656370000000003</c:v>
                </c:pt>
                <c:pt idx="16093">
                  <c:v>63.661170000000006</c:v>
                </c:pt>
                <c:pt idx="16094">
                  <c:v>63.665990000000008</c:v>
                </c:pt>
                <c:pt idx="16095">
                  <c:v>63.6708</c:v>
                </c:pt>
                <c:pt idx="16096">
                  <c:v>63.675599999999996</c:v>
                </c:pt>
                <c:pt idx="16097">
                  <c:v>63.680419999999998</c:v>
                </c:pt>
                <c:pt idx="16098">
                  <c:v>63.685229999999997</c:v>
                </c:pt>
                <c:pt idx="16099">
                  <c:v>63.690040000000003</c:v>
                </c:pt>
                <c:pt idx="16100">
                  <c:v>63.694849999999995</c:v>
                </c:pt>
                <c:pt idx="16101">
                  <c:v>63.699660000000009</c:v>
                </c:pt>
                <c:pt idx="16102">
                  <c:v>63.704470000000001</c:v>
                </c:pt>
                <c:pt idx="16103">
                  <c:v>63.709279999999993</c:v>
                </c:pt>
                <c:pt idx="16104">
                  <c:v>63.714089999999999</c:v>
                </c:pt>
                <c:pt idx="16105">
                  <c:v>63.718910000000001</c:v>
                </c:pt>
                <c:pt idx="16106">
                  <c:v>63.723710000000004</c:v>
                </c:pt>
                <c:pt idx="16107">
                  <c:v>63.728530000000006</c:v>
                </c:pt>
                <c:pt idx="16108">
                  <c:v>63.733339999999998</c:v>
                </c:pt>
                <c:pt idx="16109">
                  <c:v>63.738140000000001</c:v>
                </c:pt>
                <c:pt idx="16110">
                  <c:v>63.742960000000004</c:v>
                </c:pt>
                <c:pt idx="16111">
                  <c:v>63.747769999999996</c:v>
                </c:pt>
                <c:pt idx="16112">
                  <c:v>63.752580000000002</c:v>
                </c:pt>
                <c:pt idx="16113">
                  <c:v>63.757389999999994</c:v>
                </c:pt>
                <c:pt idx="16114">
                  <c:v>63.762200000000007</c:v>
                </c:pt>
                <c:pt idx="16115">
                  <c:v>63.767009999999999</c:v>
                </c:pt>
                <c:pt idx="16116">
                  <c:v>63.771820000000005</c:v>
                </c:pt>
                <c:pt idx="16117">
                  <c:v>63.776629999999997</c:v>
                </c:pt>
                <c:pt idx="16118">
                  <c:v>63.781450000000007</c:v>
                </c:pt>
                <c:pt idx="16119">
                  <c:v>63.786250000000003</c:v>
                </c:pt>
                <c:pt idx="16120">
                  <c:v>63.791070000000005</c:v>
                </c:pt>
                <c:pt idx="16121">
                  <c:v>63.795879999999997</c:v>
                </c:pt>
                <c:pt idx="16122">
                  <c:v>63.800689999999996</c:v>
                </c:pt>
                <c:pt idx="16123">
                  <c:v>63.805500000000002</c:v>
                </c:pt>
                <c:pt idx="16124">
                  <c:v>63.810309999999994</c:v>
                </c:pt>
                <c:pt idx="16125">
                  <c:v>63.81512</c:v>
                </c:pt>
                <c:pt idx="16126">
                  <c:v>63.819929999999999</c:v>
                </c:pt>
                <c:pt idx="16127">
                  <c:v>63.824740000000006</c:v>
                </c:pt>
                <c:pt idx="16128">
                  <c:v>63.829559999999994</c:v>
                </c:pt>
                <c:pt idx="16129">
                  <c:v>63.834360000000004</c:v>
                </c:pt>
                <c:pt idx="16130">
                  <c:v>63.839170000000003</c:v>
                </c:pt>
                <c:pt idx="16131">
                  <c:v>63.843990000000005</c:v>
                </c:pt>
                <c:pt idx="16132">
                  <c:v>63.848790000000001</c:v>
                </c:pt>
                <c:pt idx="16133">
                  <c:v>63.853610000000003</c:v>
                </c:pt>
                <c:pt idx="16134">
                  <c:v>63.858420000000002</c:v>
                </c:pt>
                <c:pt idx="16135">
                  <c:v>63.863229999999994</c:v>
                </c:pt>
                <c:pt idx="16136">
                  <c:v>63.868040000000001</c:v>
                </c:pt>
                <c:pt idx="16137">
                  <c:v>63.872849999999993</c:v>
                </c:pt>
                <c:pt idx="16138">
                  <c:v>63.877660000000006</c:v>
                </c:pt>
                <c:pt idx="16139">
                  <c:v>63.882469999999998</c:v>
                </c:pt>
                <c:pt idx="16140">
                  <c:v>63.887280000000004</c:v>
                </c:pt>
                <c:pt idx="16141">
                  <c:v>63.892099999999992</c:v>
                </c:pt>
                <c:pt idx="16142">
                  <c:v>63.896909999999998</c:v>
                </c:pt>
                <c:pt idx="16143">
                  <c:v>63.901710000000001</c:v>
                </c:pt>
                <c:pt idx="16144">
                  <c:v>63.906530000000004</c:v>
                </c:pt>
                <c:pt idx="16145">
                  <c:v>63.911339999999996</c:v>
                </c:pt>
                <c:pt idx="16146">
                  <c:v>63.916150000000002</c:v>
                </c:pt>
                <c:pt idx="16147">
                  <c:v>63.920960000000001</c:v>
                </c:pt>
                <c:pt idx="16148">
                  <c:v>63.925770000000007</c:v>
                </c:pt>
                <c:pt idx="16149">
                  <c:v>63.930589999999995</c:v>
                </c:pt>
                <c:pt idx="16150">
                  <c:v>63.935389999999998</c:v>
                </c:pt>
                <c:pt idx="16151">
                  <c:v>63.940200000000004</c:v>
                </c:pt>
                <c:pt idx="16152">
                  <c:v>63.945020000000007</c:v>
                </c:pt>
                <c:pt idx="16153">
                  <c:v>63.949829999999999</c:v>
                </c:pt>
                <c:pt idx="16154">
                  <c:v>63.954639999999991</c:v>
                </c:pt>
                <c:pt idx="16155">
                  <c:v>63.959450000000004</c:v>
                </c:pt>
                <c:pt idx="16156">
                  <c:v>63.964259999999996</c:v>
                </c:pt>
                <c:pt idx="16157">
                  <c:v>63.969079999999998</c:v>
                </c:pt>
                <c:pt idx="16158">
                  <c:v>63.973879999999994</c:v>
                </c:pt>
                <c:pt idx="16159">
                  <c:v>63.978690000000007</c:v>
                </c:pt>
                <c:pt idx="16160">
                  <c:v>63.983509999999995</c:v>
                </c:pt>
                <c:pt idx="16161">
                  <c:v>63.988320000000002</c:v>
                </c:pt>
                <c:pt idx="16162">
                  <c:v>63.993129999999994</c:v>
                </c:pt>
                <c:pt idx="16163">
                  <c:v>63.99794</c:v>
                </c:pt>
                <c:pt idx="16164">
                  <c:v>64.002749999999992</c:v>
                </c:pt>
                <c:pt idx="16165">
                  <c:v>64.007570000000001</c:v>
                </c:pt>
                <c:pt idx="16166">
                  <c:v>64.012370000000004</c:v>
                </c:pt>
                <c:pt idx="16167">
                  <c:v>64.01718000000001</c:v>
                </c:pt>
                <c:pt idx="16168">
                  <c:v>64.021999999999991</c:v>
                </c:pt>
                <c:pt idx="16169">
                  <c:v>64.026809999999998</c:v>
                </c:pt>
                <c:pt idx="16170">
                  <c:v>64.031620000000004</c:v>
                </c:pt>
                <c:pt idx="16171">
                  <c:v>64.03643000000001</c:v>
                </c:pt>
                <c:pt idx="16172">
                  <c:v>64.041240000000002</c:v>
                </c:pt>
                <c:pt idx="16173">
                  <c:v>64.046059999999997</c:v>
                </c:pt>
                <c:pt idx="16174">
                  <c:v>64.05086</c:v>
                </c:pt>
                <c:pt idx="16175">
                  <c:v>64.055669999999992</c:v>
                </c:pt>
                <c:pt idx="16176">
                  <c:v>64.060490000000001</c:v>
                </c:pt>
                <c:pt idx="16177">
                  <c:v>64.065300000000008</c:v>
                </c:pt>
                <c:pt idx="16178">
                  <c:v>64.07011</c:v>
                </c:pt>
                <c:pt idx="16179">
                  <c:v>64.074919999999992</c:v>
                </c:pt>
                <c:pt idx="16180">
                  <c:v>64.079729999999998</c:v>
                </c:pt>
                <c:pt idx="16181">
                  <c:v>64.08453999999999</c:v>
                </c:pt>
                <c:pt idx="16182">
                  <c:v>64.08935000000001</c:v>
                </c:pt>
                <c:pt idx="16183">
                  <c:v>64.094160000000002</c:v>
                </c:pt>
                <c:pt idx="16184">
                  <c:v>64.098979999999997</c:v>
                </c:pt>
                <c:pt idx="16185">
                  <c:v>64.103789999999989</c:v>
                </c:pt>
                <c:pt idx="16186">
                  <c:v>64.108599999999996</c:v>
                </c:pt>
                <c:pt idx="16187">
                  <c:v>64.113410000000002</c:v>
                </c:pt>
                <c:pt idx="16188">
                  <c:v>64.118220000000008</c:v>
                </c:pt>
                <c:pt idx="16189">
                  <c:v>64.12303</c:v>
                </c:pt>
                <c:pt idx="16190">
                  <c:v>64.127840000000006</c:v>
                </c:pt>
                <c:pt idx="16191">
                  <c:v>64.132649999999998</c:v>
                </c:pt>
                <c:pt idx="16192">
                  <c:v>64.137470000000008</c:v>
                </c:pt>
                <c:pt idx="16193">
                  <c:v>64.14228</c:v>
                </c:pt>
                <c:pt idx="16194">
                  <c:v>64.147090000000006</c:v>
                </c:pt>
                <c:pt idx="16195">
                  <c:v>64.151899999999998</c:v>
                </c:pt>
                <c:pt idx="16196">
                  <c:v>64.156710000000004</c:v>
                </c:pt>
                <c:pt idx="16197">
                  <c:v>64.161519999999996</c:v>
                </c:pt>
                <c:pt idx="16198">
                  <c:v>64.166340000000005</c:v>
                </c:pt>
                <c:pt idx="16199">
                  <c:v>64.171140000000008</c:v>
                </c:pt>
                <c:pt idx="16200">
                  <c:v>64.175960000000003</c:v>
                </c:pt>
                <c:pt idx="16201">
                  <c:v>64.180769999999995</c:v>
                </c:pt>
                <c:pt idx="16202">
                  <c:v>64.185580000000002</c:v>
                </c:pt>
                <c:pt idx="16203">
                  <c:v>64.190389999999994</c:v>
                </c:pt>
                <c:pt idx="16204">
                  <c:v>64.1952</c:v>
                </c:pt>
                <c:pt idx="16205">
                  <c:v>64.200010000000006</c:v>
                </c:pt>
                <c:pt idx="16206">
                  <c:v>64.204830000000001</c:v>
                </c:pt>
                <c:pt idx="16207">
                  <c:v>64.209639999999993</c:v>
                </c:pt>
                <c:pt idx="16208">
                  <c:v>64.214449999999999</c:v>
                </c:pt>
                <c:pt idx="16209">
                  <c:v>64.219260000000006</c:v>
                </c:pt>
                <c:pt idx="16210">
                  <c:v>64.224069999999998</c:v>
                </c:pt>
                <c:pt idx="16211">
                  <c:v>64.228880000000004</c:v>
                </c:pt>
                <c:pt idx="16212">
                  <c:v>64.233699999999999</c:v>
                </c:pt>
                <c:pt idx="16213">
                  <c:v>64.238500000000002</c:v>
                </c:pt>
                <c:pt idx="16214">
                  <c:v>64.243320000000011</c:v>
                </c:pt>
                <c:pt idx="16215">
                  <c:v>64.248130000000003</c:v>
                </c:pt>
                <c:pt idx="16216">
                  <c:v>64.252939999999995</c:v>
                </c:pt>
                <c:pt idx="16217">
                  <c:v>64.257750000000001</c:v>
                </c:pt>
                <c:pt idx="16218">
                  <c:v>64.262559999999993</c:v>
                </c:pt>
                <c:pt idx="16219">
                  <c:v>64.26737</c:v>
                </c:pt>
                <c:pt idx="16220">
                  <c:v>64.272190000000009</c:v>
                </c:pt>
                <c:pt idx="16221">
                  <c:v>64.277000000000001</c:v>
                </c:pt>
                <c:pt idx="16222">
                  <c:v>64.281809999999993</c:v>
                </c:pt>
                <c:pt idx="16223">
                  <c:v>64.286619999999999</c:v>
                </c:pt>
                <c:pt idx="16224">
                  <c:v>64.291429999999991</c:v>
                </c:pt>
                <c:pt idx="16225">
                  <c:v>64.296250000000001</c:v>
                </c:pt>
                <c:pt idx="16226">
                  <c:v>64.301059999999993</c:v>
                </c:pt>
                <c:pt idx="16227">
                  <c:v>64.30586000000001</c:v>
                </c:pt>
                <c:pt idx="16228">
                  <c:v>64.310679999999991</c:v>
                </c:pt>
                <c:pt idx="16229">
                  <c:v>64.315489999999997</c:v>
                </c:pt>
                <c:pt idx="16230">
                  <c:v>64.320300000000003</c:v>
                </c:pt>
                <c:pt idx="16231">
                  <c:v>64.325119999999998</c:v>
                </c:pt>
                <c:pt idx="16232">
                  <c:v>64.329920000000001</c:v>
                </c:pt>
                <c:pt idx="16233">
                  <c:v>64.334739999999996</c:v>
                </c:pt>
                <c:pt idx="16234">
                  <c:v>64.339549999999988</c:v>
                </c:pt>
                <c:pt idx="16235">
                  <c:v>64.344360000000009</c:v>
                </c:pt>
                <c:pt idx="16236">
                  <c:v>64.349170000000001</c:v>
                </c:pt>
                <c:pt idx="16237">
                  <c:v>64.353980000000007</c:v>
                </c:pt>
                <c:pt idx="16238">
                  <c:v>64.358789999999999</c:v>
                </c:pt>
                <c:pt idx="16239">
                  <c:v>64.363610000000008</c:v>
                </c:pt>
                <c:pt idx="16240">
                  <c:v>64.36842</c:v>
                </c:pt>
                <c:pt idx="16241">
                  <c:v>64.373230000000007</c:v>
                </c:pt>
                <c:pt idx="16242">
                  <c:v>64.378050000000002</c:v>
                </c:pt>
                <c:pt idx="16243">
                  <c:v>64.382850000000005</c:v>
                </c:pt>
                <c:pt idx="16244">
                  <c:v>64.387659999999997</c:v>
                </c:pt>
                <c:pt idx="16245">
                  <c:v>64.392480000000006</c:v>
                </c:pt>
                <c:pt idx="16246">
                  <c:v>64.397289999999998</c:v>
                </c:pt>
                <c:pt idx="16247">
                  <c:v>64.402100000000004</c:v>
                </c:pt>
                <c:pt idx="16248">
                  <c:v>64.406909999999996</c:v>
                </c:pt>
                <c:pt idx="16249">
                  <c:v>64.411720000000003</c:v>
                </c:pt>
                <c:pt idx="16250">
                  <c:v>64.416539999999998</c:v>
                </c:pt>
                <c:pt idx="16251">
                  <c:v>64.421350000000004</c:v>
                </c:pt>
                <c:pt idx="16252">
                  <c:v>64.426159999999996</c:v>
                </c:pt>
                <c:pt idx="16253">
                  <c:v>64.430970000000002</c:v>
                </c:pt>
                <c:pt idx="16254">
                  <c:v>64.435779999999994</c:v>
                </c:pt>
                <c:pt idx="16255">
                  <c:v>64.44059</c:v>
                </c:pt>
                <c:pt idx="16256">
                  <c:v>64.445409999999995</c:v>
                </c:pt>
                <c:pt idx="16257">
                  <c:v>64.450220000000002</c:v>
                </c:pt>
                <c:pt idx="16258">
                  <c:v>64.455029999999994</c:v>
                </c:pt>
                <c:pt idx="16259">
                  <c:v>64.459850000000003</c:v>
                </c:pt>
                <c:pt idx="16260">
                  <c:v>64.464649999999992</c:v>
                </c:pt>
                <c:pt idx="16261">
                  <c:v>64.469460000000012</c:v>
                </c:pt>
                <c:pt idx="16262">
                  <c:v>64.474279999999993</c:v>
                </c:pt>
                <c:pt idx="16263">
                  <c:v>64.479089999999999</c:v>
                </c:pt>
                <c:pt idx="16264">
                  <c:v>64.483899999999991</c:v>
                </c:pt>
                <c:pt idx="16265">
                  <c:v>64.488709999999998</c:v>
                </c:pt>
                <c:pt idx="16266">
                  <c:v>64.493520000000004</c:v>
                </c:pt>
                <c:pt idx="16267">
                  <c:v>64.498339999999999</c:v>
                </c:pt>
                <c:pt idx="16268">
                  <c:v>64.503149999999991</c:v>
                </c:pt>
                <c:pt idx="16269">
                  <c:v>64.507959999999997</c:v>
                </c:pt>
                <c:pt idx="16270">
                  <c:v>64.512770000000003</c:v>
                </c:pt>
                <c:pt idx="16271">
                  <c:v>64.517589999999998</c:v>
                </c:pt>
                <c:pt idx="16272">
                  <c:v>64.522390000000001</c:v>
                </c:pt>
                <c:pt idx="16273">
                  <c:v>64.527209999999997</c:v>
                </c:pt>
                <c:pt idx="16274">
                  <c:v>64.532019999999989</c:v>
                </c:pt>
                <c:pt idx="16275">
                  <c:v>64.536830000000009</c:v>
                </c:pt>
                <c:pt idx="16276">
                  <c:v>64.541650000000004</c:v>
                </c:pt>
                <c:pt idx="16277">
                  <c:v>64.546459999999996</c:v>
                </c:pt>
                <c:pt idx="16278">
                  <c:v>64.551259999999999</c:v>
                </c:pt>
                <c:pt idx="16279">
                  <c:v>64.556080000000009</c:v>
                </c:pt>
                <c:pt idx="16280">
                  <c:v>64.560890000000001</c:v>
                </c:pt>
                <c:pt idx="16281">
                  <c:v>64.565700000000007</c:v>
                </c:pt>
                <c:pt idx="16282">
                  <c:v>64.570520000000002</c:v>
                </c:pt>
                <c:pt idx="16283">
                  <c:v>64.575329999999994</c:v>
                </c:pt>
                <c:pt idx="16284">
                  <c:v>64.58014</c:v>
                </c:pt>
                <c:pt idx="16285">
                  <c:v>64.584950000000006</c:v>
                </c:pt>
                <c:pt idx="16286">
                  <c:v>64.589759999999998</c:v>
                </c:pt>
                <c:pt idx="16287">
                  <c:v>64.594570000000004</c:v>
                </c:pt>
                <c:pt idx="16288">
                  <c:v>64.59939</c:v>
                </c:pt>
                <c:pt idx="16289">
                  <c:v>64.604200000000006</c:v>
                </c:pt>
                <c:pt idx="16290">
                  <c:v>64.609009999999998</c:v>
                </c:pt>
                <c:pt idx="16291">
                  <c:v>64.613820000000004</c:v>
                </c:pt>
                <c:pt idx="16292">
                  <c:v>64.618629999999996</c:v>
                </c:pt>
                <c:pt idx="16293">
                  <c:v>64.623450000000005</c:v>
                </c:pt>
                <c:pt idx="16294">
                  <c:v>64.628260000000012</c:v>
                </c:pt>
                <c:pt idx="16295">
                  <c:v>64.633070000000004</c:v>
                </c:pt>
                <c:pt idx="16296">
                  <c:v>64.637879999999996</c:v>
                </c:pt>
                <c:pt idx="16297">
                  <c:v>64.642699999999991</c:v>
                </c:pt>
                <c:pt idx="16298">
                  <c:v>64.647510000000011</c:v>
                </c:pt>
                <c:pt idx="16299">
                  <c:v>64.652320000000003</c:v>
                </c:pt>
                <c:pt idx="16300">
                  <c:v>64.657129999999995</c:v>
                </c:pt>
                <c:pt idx="16301">
                  <c:v>64.661940000000001</c:v>
                </c:pt>
                <c:pt idx="16302">
                  <c:v>64.666760000000011</c:v>
                </c:pt>
                <c:pt idx="16303">
                  <c:v>64.671570000000003</c:v>
                </c:pt>
                <c:pt idx="16304">
                  <c:v>64.676380000000009</c:v>
                </c:pt>
                <c:pt idx="16305">
                  <c:v>64.681190000000001</c:v>
                </c:pt>
                <c:pt idx="16306">
                  <c:v>64.685999999999993</c:v>
                </c:pt>
                <c:pt idx="16307">
                  <c:v>64.690809999999999</c:v>
                </c:pt>
                <c:pt idx="16308">
                  <c:v>64.695630000000008</c:v>
                </c:pt>
                <c:pt idx="16309">
                  <c:v>64.70044</c:v>
                </c:pt>
                <c:pt idx="16310">
                  <c:v>64.705250000000007</c:v>
                </c:pt>
                <c:pt idx="16311">
                  <c:v>64.710069999999988</c:v>
                </c:pt>
                <c:pt idx="16312">
                  <c:v>64.714880000000008</c:v>
                </c:pt>
                <c:pt idx="16313">
                  <c:v>64.71969</c:v>
                </c:pt>
                <c:pt idx="16314">
                  <c:v>64.724500000000006</c:v>
                </c:pt>
                <c:pt idx="16315">
                  <c:v>64.729309999999998</c:v>
                </c:pt>
                <c:pt idx="16316">
                  <c:v>64.734120000000004</c:v>
                </c:pt>
                <c:pt idx="16317">
                  <c:v>64.738939999999999</c:v>
                </c:pt>
                <c:pt idx="16318">
                  <c:v>64.743750000000006</c:v>
                </c:pt>
                <c:pt idx="16319">
                  <c:v>64.748559999999998</c:v>
                </c:pt>
                <c:pt idx="16320">
                  <c:v>64.753379999999993</c:v>
                </c:pt>
                <c:pt idx="16321">
                  <c:v>64.758189999999999</c:v>
                </c:pt>
                <c:pt idx="16322">
                  <c:v>64.762990000000002</c:v>
                </c:pt>
                <c:pt idx="16323">
                  <c:v>64.767809999999997</c:v>
                </c:pt>
                <c:pt idx="16324">
                  <c:v>64.772620000000003</c:v>
                </c:pt>
                <c:pt idx="16325">
                  <c:v>64.777429999999995</c:v>
                </c:pt>
                <c:pt idx="16326">
                  <c:v>64.782250000000005</c:v>
                </c:pt>
                <c:pt idx="16327">
                  <c:v>64.787059999999997</c:v>
                </c:pt>
                <c:pt idx="16328">
                  <c:v>64.791870000000003</c:v>
                </c:pt>
                <c:pt idx="16329">
                  <c:v>64.796689999999998</c:v>
                </c:pt>
                <c:pt idx="16330">
                  <c:v>64.801500000000004</c:v>
                </c:pt>
                <c:pt idx="16331">
                  <c:v>64.806299999999993</c:v>
                </c:pt>
                <c:pt idx="16332">
                  <c:v>64.811120000000003</c:v>
                </c:pt>
                <c:pt idx="16333">
                  <c:v>64.815929999999994</c:v>
                </c:pt>
                <c:pt idx="16334">
                  <c:v>64.820740000000001</c:v>
                </c:pt>
                <c:pt idx="16335">
                  <c:v>64.82556000000001</c:v>
                </c:pt>
                <c:pt idx="16336">
                  <c:v>64.830370000000002</c:v>
                </c:pt>
                <c:pt idx="16337">
                  <c:v>64.835180000000008</c:v>
                </c:pt>
                <c:pt idx="16338">
                  <c:v>64.839999999999989</c:v>
                </c:pt>
                <c:pt idx="16339">
                  <c:v>64.84481000000001</c:v>
                </c:pt>
                <c:pt idx="16340">
                  <c:v>64.849620000000002</c:v>
                </c:pt>
                <c:pt idx="16341">
                  <c:v>64.854430000000008</c:v>
                </c:pt>
                <c:pt idx="16342">
                  <c:v>64.85924</c:v>
                </c:pt>
                <c:pt idx="16343">
                  <c:v>64.864050000000006</c:v>
                </c:pt>
                <c:pt idx="16344">
                  <c:v>64.868870000000001</c:v>
                </c:pt>
                <c:pt idx="16345">
                  <c:v>64.873680000000007</c:v>
                </c:pt>
                <c:pt idx="16346">
                  <c:v>64.878489999999999</c:v>
                </c:pt>
                <c:pt idx="16347">
                  <c:v>64.883309999999994</c:v>
                </c:pt>
                <c:pt idx="16348">
                  <c:v>64.888119999999986</c:v>
                </c:pt>
                <c:pt idx="16349">
                  <c:v>64.892930000000007</c:v>
                </c:pt>
                <c:pt idx="16350">
                  <c:v>64.897750000000002</c:v>
                </c:pt>
                <c:pt idx="16351">
                  <c:v>64.902550000000005</c:v>
                </c:pt>
                <c:pt idx="16352">
                  <c:v>64.907359999999997</c:v>
                </c:pt>
                <c:pt idx="16353">
                  <c:v>64.912180000000006</c:v>
                </c:pt>
                <c:pt idx="16354">
                  <c:v>64.916989999999998</c:v>
                </c:pt>
                <c:pt idx="16355">
                  <c:v>64.921800000000005</c:v>
                </c:pt>
                <c:pt idx="16356">
                  <c:v>64.92662</c:v>
                </c:pt>
                <c:pt idx="16357">
                  <c:v>64.931429999999992</c:v>
                </c:pt>
                <c:pt idx="16358">
                  <c:v>64.936240000000012</c:v>
                </c:pt>
                <c:pt idx="16359">
                  <c:v>64.941059999999993</c:v>
                </c:pt>
                <c:pt idx="16360">
                  <c:v>64.945869999999999</c:v>
                </c:pt>
                <c:pt idx="16361">
                  <c:v>64.950679999999991</c:v>
                </c:pt>
                <c:pt idx="16362">
                  <c:v>64.955500000000001</c:v>
                </c:pt>
                <c:pt idx="16363">
                  <c:v>64.960300000000004</c:v>
                </c:pt>
                <c:pt idx="16364">
                  <c:v>64.96511000000001</c:v>
                </c:pt>
                <c:pt idx="16365">
                  <c:v>64.969929999999991</c:v>
                </c:pt>
                <c:pt idx="16366">
                  <c:v>64.974739999999997</c:v>
                </c:pt>
                <c:pt idx="16367">
                  <c:v>64.979550000000003</c:v>
                </c:pt>
                <c:pt idx="16368">
                  <c:v>64.984369999999998</c:v>
                </c:pt>
                <c:pt idx="16369">
                  <c:v>64.98917999999999</c:v>
                </c:pt>
                <c:pt idx="16370">
                  <c:v>64.993989999999997</c:v>
                </c:pt>
                <c:pt idx="16371">
                  <c:v>64.998810000000006</c:v>
                </c:pt>
                <c:pt idx="16372">
                  <c:v>65.003619999999998</c:v>
                </c:pt>
                <c:pt idx="16373">
                  <c:v>65.008430000000004</c:v>
                </c:pt>
                <c:pt idx="16374">
                  <c:v>65.013239999999996</c:v>
                </c:pt>
                <c:pt idx="16375">
                  <c:v>65.018060000000006</c:v>
                </c:pt>
                <c:pt idx="16376">
                  <c:v>65.022860000000009</c:v>
                </c:pt>
                <c:pt idx="16377">
                  <c:v>65.027680000000004</c:v>
                </c:pt>
                <c:pt idx="16378">
                  <c:v>65.032489999999996</c:v>
                </c:pt>
                <c:pt idx="16379">
                  <c:v>65.037300000000002</c:v>
                </c:pt>
                <c:pt idx="16380">
                  <c:v>65.042119999999997</c:v>
                </c:pt>
                <c:pt idx="16381">
                  <c:v>65.046930000000003</c:v>
                </c:pt>
                <c:pt idx="16382">
                  <c:v>65.051739999999995</c:v>
                </c:pt>
                <c:pt idx="16383">
                  <c:v>65.056550000000001</c:v>
                </c:pt>
                <c:pt idx="16384">
                  <c:v>65.061369999999997</c:v>
                </c:pt>
                <c:pt idx="16385">
                  <c:v>65.066180000000003</c:v>
                </c:pt>
                <c:pt idx="16386">
                  <c:v>65.070989999999995</c:v>
                </c:pt>
                <c:pt idx="16387">
                  <c:v>65.075810000000004</c:v>
                </c:pt>
                <c:pt idx="16388">
                  <c:v>65.08062000000001</c:v>
                </c:pt>
                <c:pt idx="16389">
                  <c:v>65.085430000000002</c:v>
                </c:pt>
                <c:pt idx="16390">
                  <c:v>65.090249999999997</c:v>
                </c:pt>
                <c:pt idx="16391">
                  <c:v>65.095059999999989</c:v>
                </c:pt>
                <c:pt idx="16392">
                  <c:v>65.09987000000001</c:v>
                </c:pt>
                <c:pt idx="16393">
                  <c:v>65.104680000000002</c:v>
                </c:pt>
                <c:pt idx="16394">
                  <c:v>65.109490000000008</c:v>
                </c:pt>
                <c:pt idx="16395">
                  <c:v>65.1143</c:v>
                </c:pt>
                <c:pt idx="16396">
                  <c:v>65.119120000000009</c:v>
                </c:pt>
                <c:pt idx="16397">
                  <c:v>65.123930000000001</c:v>
                </c:pt>
                <c:pt idx="16398">
                  <c:v>65.128740000000008</c:v>
                </c:pt>
                <c:pt idx="16399">
                  <c:v>65.133559999999989</c:v>
                </c:pt>
                <c:pt idx="16400">
                  <c:v>65.138369999999995</c:v>
                </c:pt>
                <c:pt idx="16401">
                  <c:v>65.143180000000001</c:v>
                </c:pt>
                <c:pt idx="16402">
                  <c:v>65.147999999999996</c:v>
                </c:pt>
                <c:pt idx="16403">
                  <c:v>65.152810000000002</c:v>
                </c:pt>
                <c:pt idx="16404">
                  <c:v>65.157619999999994</c:v>
                </c:pt>
                <c:pt idx="16405">
                  <c:v>65.162440000000004</c:v>
                </c:pt>
                <c:pt idx="16406">
                  <c:v>65.167249999999996</c:v>
                </c:pt>
                <c:pt idx="16407">
                  <c:v>65.172060000000002</c:v>
                </c:pt>
                <c:pt idx="16408">
                  <c:v>65.176869999999994</c:v>
                </c:pt>
                <c:pt idx="16409">
                  <c:v>65.181690000000003</c:v>
                </c:pt>
                <c:pt idx="16410">
                  <c:v>65.186499999999995</c:v>
                </c:pt>
                <c:pt idx="16411">
                  <c:v>65.191310000000001</c:v>
                </c:pt>
                <c:pt idx="16412">
                  <c:v>65.196130000000011</c:v>
                </c:pt>
                <c:pt idx="16413">
                  <c:v>65.200940000000003</c:v>
                </c:pt>
                <c:pt idx="16414">
                  <c:v>65.205750000000009</c:v>
                </c:pt>
                <c:pt idx="16415">
                  <c:v>65.210560000000001</c:v>
                </c:pt>
                <c:pt idx="16416">
                  <c:v>65.215369999999993</c:v>
                </c:pt>
                <c:pt idx="16417">
                  <c:v>65.220179999999999</c:v>
                </c:pt>
                <c:pt idx="16418">
                  <c:v>65.225000000000009</c:v>
                </c:pt>
                <c:pt idx="16419">
                  <c:v>65.229810000000001</c:v>
                </c:pt>
                <c:pt idx="16420">
                  <c:v>65.234619999999993</c:v>
                </c:pt>
                <c:pt idx="16421">
                  <c:v>65.239440000000002</c:v>
                </c:pt>
                <c:pt idx="16422">
                  <c:v>65.244250000000008</c:v>
                </c:pt>
                <c:pt idx="16423">
                  <c:v>65.24906</c:v>
                </c:pt>
                <c:pt idx="16424">
                  <c:v>65.253879999999995</c:v>
                </c:pt>
                <c:pt idx="16425">
                  <c:v>65.258689999999987</c:v>
                </c:pt>
                <c:pt idx="16426">
                  <c:v>65.263500000000008</c:v>
                </c:pt>
                <c:pt idx="16427">
                  <c:v>65.268320000000003</c:v>
                </c:pt>
                <c:pt idx="16428">
                  <c:v>65.273129999999995</c:v>
                </c:pt>
                <c:pt idx="16429">
                  <c:v>65.277940000000001</c:v>
                </c:pt>
                <c:pt idx="16430">
                  <c:v>65.282750000000007</c:v>
                </c:pt>
                <c:pt idx="16431">
                  <c:v>65.287570000000002</c:v>
                </c:pt>
                <c:pt idx="16432">
                  <c:v>65.292379999999994</c:v>
                </c:pt>
                <c:pt idx="16433">
                  <c:v>65.297190000000001</c:v>
                </c:pt>
                <c:pt idx="16434">
                  <c:v>65.302009999999996</c:v>
                </c:pt>
                <c:pt idx="16435">
                  <c:v>65.306820000000002</c:v>
                </c:pt>
                <c:pt idx="16436">
                  <c:v>65.311629999999994</c:v>
                </c:pt>
                <c:pt idx="16437">
                  <c:v>65.316450000000003</c:v>
                </c:pt>
                <c:pt idx="16438">
                  <c:v>65.321260000000009</c:v>
                </c:pt>
                <c:pt idx="16439">
                  <c:v>65.326070000000001</c:v>
                </c:pt>
                <c:pt idx="16440">
                  <c:v>65.330889999999997</c:v>
                </c:pt>
                <c:pt idx="16441">
                  <c:v>65.335700000000003</c:v>
                </c:pt>
                <c:pt idx="16442">
                  <c:v>65.340510000000009</c:v>
                </c:pt>
                <c:pt idx="16443">
                  <c:v>65.345320000000001</c:v>
                </c:pt>
                <c:pt idx="16444">
                  <c:v>65.350139999999996</c:v>
                </c:pt>
                <c:pt idx="16445">
                  <c:v>65.354949999999988</c:v>
                </c:pt>
                <c:pt idx="16446">
                  <c:v>65.359760000000009</c:v>
                </c:pt>
                <c:pt idx="16447">
                  <c:v>65.364580000000004</c:v>
                </c:pt>
                <c:pt idx="16448">
                  <c:v>65.369389999999996</c:v>
                </c:pt>
                <c:pt idx="16449">
                  <c:v>65.374199999999988</c:v>
                </c:pt>
                <c:pt idx="16450">
                  <c:v>65.379019999999997</c:v>
                </c:pt>
                <c:pt idx="16451">
                  <c:v>65.383830000000003</c:v>
                </c:pt>
                <c:pt idx="16452">
                  <c:v>65.388639999999995</c:v>
                </c:pt>
                <c:pt idx="16453">
                  <c:v>65.393460000000005</c:v>
                </c:pt>
                <c:pt idx="16454">
                  <c:v>65.398269999999997</c:v>
                </c:pt>
                <c:pt idx="16455">
                  <c:v>65.403080000000003</c:v>
                </c:pt>
                <c:pt idx="16456">
                  <c:v>65.407889999999995</c:v>
                </c:pt>
                <c:pt idx="16457">
                  <c:v>65.412710000000004</c:v>
                </c:pt>
                <c:pt idx="16458">
                  <c:v>65.41752000000001</c:v>
                </c:pt>
                <c:pt idx="16459">
                  <c:v>65.422330000000002</c:v>
                </c:pt>
                <c:pt idx="16460">
                  <c:v>65.427149999999997</c:v>
                </c:pt>
                <c:pt idx="16461">
                  <c:v>65.431960000000004</c:v>
                </c:pt>
                <c:pt idx="16462">
                  <c:v>65.43677000000001</c:v>
                </c:pt>
                <c:pt idx="16463">
                  <c:v>65.441589999999991</c:v>
                </c:pt>
                <c:pt idx="16464">
                  <c:v>65.446399999999997</c:v>
                </c:pt>
                <c:pt idx="16465">
                  <c:v>65.451209999999989</c:v>
                </c:pt>
                <c:pt idx="16466">
                  <c:v>65.456029999999998</c:v>
                </c:pt>
                <c:pt idx="16467">
                  <c:v>65.460840000000005</c:v>
                </c:pt>
                <c:pt idx="16468">
                  <c:v>65.465649999999997</c:v>
                </c:pt>
                <c:pt idx="16469">
                  <c:v>65.470459999999989</c:v>
                </c:pt>
                <c:pt idx="16470">
                  <c:v>65.475279999999998</c:v>
                </c:pt>
                <c:pt idx="16471">
                  <c:v>65.480090000000004</c:v>
                </c:pt>
                <c:pt idx="16472">
                  <c:v>65.484899999999996</c:v>
                </c:pt>
                <c:pt idx="16473">
                  <c:v>65.489720000000005</c:v>
                </c:pt>
                <c:pt idx="16474">
                  <c:v>65.494529999999997</c:v>
                </c:pt>
                <c:pt idx="16475">
                  <c:v>65.499340000000004</c:v>
                </c:pt>
                <c:pt idx="16476">
                  <c:v>65.504159999999999</c:v>
                </c:pt>
                <c:pt idx="16477">
                  <c:v>65.508970000000005</c:v>
                </c:pt>
                <c:pt idx="16478">
                  <c:v>65.513779999999997</c:v>
                </c:pt>
                <c:pt idx="16479">
                  <c:v>65.518599999999992</c:v>
                </c:pt>
                <c:pt idx="16480">
                  <c:v>65.523409999999998</c:v>
                </c:pt>
                <c:pt idx="16481">
                  <c:v>65.528220000000005</c:v>
                </c:pt>
                <c:pt idx="16482">
                  <c:v>65.533030000000011</c:v>
                </c:pt>
                <c:pt idx="16483">
                  <c:v>65.537849999999992</c:v>
                </c:pt>
                <c:pt idx="16484">
                  <c:v>65.542659999999998</c:v>
                </c:pt>
                <c:pt idx="16485">
                  <c:v>65.54746999999999</c:v>
                </c:pt>
                <c:pt idx="16486">
                  <c:v>65.552289999999999</c:v>
                </c:pt>
                <c:pt idx="16487">
                  <c:v>65.557099999999991</c:v>
                </c:pt>
                <c:pt idx="16488">
                  <c:v>65.561909999999997</c:v>
                </c:pt>
                <c:pt idx="16489">
                  <c:v>65.566730000000007</c:v>
                </c:pt>
                <c:pt idx="16490">
                  <c:v>65.571539999999999</c:v>
                </c:pt>
                <c:pt idx="16491">
                  <c:v>65.576350000000005</c:v>
                </c:pt>
                <c:pt idx="16492">
                  <c:v>65.58117</c:v>
                </c:pt>
                <c:pt idx="16493">
                  <c:v>65.585980000000006</c:v>
                </c:pt>
                <c:pt idx="16494">
                  <c:v>65.590789999999998</c:v>
                </c:pt>
                <c:pt idx="16495">
                  <c:v>65.595600000000005</c:v>
                </c:pt>
                <c:pt idx="16496">
                  <c:v>65.60042</c:v>
                </c:pt>
                <c:pt idx="16497">
                  <c:v>65.605230000000006</c:v>
                </c:pt>
                <c:pt idx="16498">
                  <c:v>65.610039999999998</c:v>
                </c:pt>
                <c:pt idx="16499">
                  <c:v>65.614859999999993</c:v>
                </c:pt>
                <c:pt idx="16500">
                  <c:v>65.619680000000002</c:v>
                </c:pt>
                <c:pt idx="16501">
                  <c:v>65.624489999999994</c:v>
                </c:pt>
                <c:pt idx="16502">
                  <c:v>65.629300000000001</c:v>
                </c:pt>
                <c:pt idx="16503">
                  <c:v>65.63412000000001</c:v>
                </c:pt>
                <c:pt idx="16504">
                  <c:v>65.638930000000002</c:v>
                </c:pt>
                <c:pt idx="16505">
                  <c:v>65.643740000000008</c:v>
                </c:pt>
                <c:pt idx="16506">
                  <c:v>65.648559999999989</c:v>
                </c:pt>
                <c:pt idx="16507">
                  <c:v>65.65337000000001</c:v>
                </c:pt>
                <c:pt idx="16508">
                  <c:v>65.658180000000002</c:v>
                </c:pt>
                <c:pt idx="16509">
                  <c:v>65.662990000000008</c:v>
                </c:pt>
                <c:pt idx="16510">
                  <c:v>65.667809999999989</c:v>
                </c:pt>
                <c:pt idx="16511">
                  <c:v>65.672619999999995</c:v>
                </c:pt>
                <c:pt idx="16512">
                  <c:v>65.677430000000001</c:v>
                </c:pt>
                <c:pt idx="16513">
                  <c:v>65.682249999999996</c:v>
                </c:pt>
                <c:pt idx="16514">
                  <c:v>65.687060000000002</c:v>
                </c:pt>
                <c:pt idx="16515">
                  <c:v>65.691869999999994</c:v>
                </c:pt>
                <c:pt idx="16516">
                  <c:v>65.696690000000004</c:v>
                </c:pt>
                <c:pt idx="16517">
                  <c:v>65.701499999999996</c:v>
                </c:pt>
                <c:pt idx="16518">
                  <c:v>65.706310000000002</c:v>
                </c:pt>
                <c:pt idx="16519">
                  <c:v>65.711130000000011</c:v>
                </c:pt>
                <c:pt idx="16520">
                  <c:v>65.715940000000003</c:v>
                </c:pt>
                <c:pt idx="16521">
                  <c:v>65.720759999999999</c:v>
                </c:pt>
                <c:pt idx="16522">
                  <c:v>65.725569999999991</c:v>
                </c:pt>
                <c:pt idx="16523">
                  <c:v>65.73039</c:v>
                </c:pt>
                <c:pt idx="16524">
                  <c:v>65.735199999999992</c:v>
                </c:pt>
                <c:pt idx="16525">
                  <c:v>65.740009999999998</c:v>
                </c:pt>
                <c:pt idx="16526">
                  <c:v>65.74481999999999</c:v>
                </c:pt>
                <c:pt idx="16527">
                  <c:v>65.749639999999999</c:v>
                </c:pt>
                <c:pt idx="16528">
                  <c:v>65.754450000000006</c:v>
                </c:pt>
                <c:pt idx="16529">
                  <c:v>65.759259999999998</c:v>
                </c:pt>
                <c:pt idx="16530">
                  <c:v>65.764080000000007</c:v>
                </c:pt>
                <c:pt idx="16531">
                  <c:v>65.768889999999999</c:v>
                </c:pt>
                <c:pt idx="16532">
                  <c:v>65.773700000000005</c:v>
                </c:pt>
                <c:pt idx="16533">
                  <c:v>65.778519999999986</c:v>
                </c:pt>
                <c:pt idx="16534">
                  <c:v>65.783330000000007</c:v>
                </c:pt>
                <c:pt idx="16535">
                  <c:v>65.788139999999999</c:v>
                </c:pt>
                <c:pt idx="16536">
                  <c:v>65.792959999999994</c:v>
                </c:pt>
                <c:pt idx="16537">
                  <c:v>65.79777</c:v>
                </c:pt>
                <c:pt idx="16538">
                  <c:v>65.802589999999995</c:v>
                </c:pt>
                <c:pt idx="16539">
                  <c:v>65.807400000000001</c:v>
                </c:pt>
                <c:pt idx="16540">
                  <c:v>65.812220000000011</c:v>
                </c:pt>
                <c:pt idx="16541">
                  <c:v>65.817030000000003</c:v>
                </c:pt>
                <c:pt idx="16542">
                  <c:v>65.821840000000009</c:v>
                </c:pt>
                <c:pt idx="16543">
                  <c:v>65.826650000000001</c:v>
                </c:pt>
                <c:pt idx="16544">
                  <c:v>65.831469999999996</c:v>
                </c:pt>
                <c:pt idx="16545">
                  <c:v>65.836280000000002</c:v>
                </c:pt>
                <c:pt idx="16546">
                  <c:v>65.841090000000008</c:v>
                </c:pt>
                <c:pt idx="16547">
                  <c:v>65.845909999999989</c:v>
                </c:pt>
                <c:pt idx="16548">
                  <c:v>65.850719999999995</c:v>
                </c:pt>
                <c:pt idx="16549">
                  <c:v>65.855530000000002</c:v>
                </c:pt>
                <c:pt idx="16550">
                  <c:v>65.860349999999997</c:v>
                </c:pt>
                <c:pt idx="16551">
                  <c:v>65.865170000000006</c:v>
                </c:pt>
                <c:pt idx="16552">
                  <c:v>65.869979999999998</c:v>
                </c:pt>
                <c:pt idx="16553">
                  <c:v>65.874790000000004</c:v>
                </c:pt>
                <c:pt idx="16554">
                  <c:v>65.87961</c:v>
                </c:pt>
                <c:pt idx="16555">
                  <c:v>65.884420000000006</c:v>
                </c:pt>
                <c:pt idx="16556">
                  <c:v>65.889229999999998</c:v>
                </c:pt>
                <c:pt idx="16557">
                  <c:v>65.894040000000004</c:v>
                </c:pt>
                <c:pt idx="16558">
                  <c:v>65.898859999999999</c:v>
                </c:pt>
                <c:pt idx="16559">
                  <c:v>65.903669999999991</c:v>
                </c:pt>
                <c:pt idx="16560">
                  <c:v>65.908480000000012</c:v>
                </c:pt>
                <c:pt idx="16561">
                  <c:v>65.913299999999992</c:v>
                </c:pt>
                <c:pt idx="16562">
                  <c:v>65.918109999999999</c:v>
                </c:pt>
                <c:pt idx="16563">
                  <c:v>65.922930000000008</c:v>
                </c:pt>
                <c:pt idx="16564">
                  <c:v>65.92774</c:v>
                </c:pt>
                <c:pt idx="16565">
                  <c:v>65.932559999999995</c:v>
                </c:pt>
                <c:pt idx="16566">
                  <c:v>65.937370000000001</c:v>
                </c:pt>
                <c:pt idx="16567">
                  <c:v>65.942180000000008</c:v>
                </c:pt>
                <c:pt idx="16568">
                  <c:v>65.947000000000003</c:v>
                </c:pt>
                <c:pt idx="16569">
                  <c:v>65.951809999999995</c:v>
                </c:pt>
                <c:pt idx="16570">
                  <c:v>65.956619999999987</c:v>
                </c:pt>
                <c:pt idx="16571">
                  <c:v>65.961439999999996</c:v>
                </c:pt>
                <c:pt idx="16572">
                  <c:v>65.966250000000002</c:v>
                </c:pt>
                <c:pt idx="16573">
                  <c:v>65.971059999999994</c:v>
                </c:pt>
                <c:pt idx="16574">
                  <c:v>65.975880000000004</c:v>
                </c:pt>
                <c:pt idx="16575">
                  <c:v>65.980699999999999</c:v>
                </c:pt>
                <c:pt idx="16576">
                  <c:v>65.985509999999991</c:v>
                </c:pt>
                <c:pt idx="16577">
                  <c:v>65.990320000000011</c:v>
                </c:pt>
                <c:pt idx="16578">
                  <c:v>65.995130000000003</c:v>
                </c:pt>
                <c:pt idx="16579">
                  <c:v>65.999949999999998</c:v>
                </c:pt>
                <c:pt idx="16580">
                  <c:v>66.00475999999999</c:v>
                </c:pt>
                <c:pt idx="16581">
                  <c:v>66.009569999999997</c:v>
                </c:pt>
                <c:pt idx="16582">
                  <c:v>66.014390000000006</c:v>
                </c:pt>
                <c:pt idx="16583">
                  <c:v>66.019199999999998</c:v>
                </c:pt>
                <c:pt idx="16584">
                  <c:v>66.024020000000007</c:v>
                </c:pt>
                <c:pt idx="16585">
                  <c:v>66.028829999999999</c:v>
                </c:pt>
                <c:pt idx="16586">
                  <c:v>66.033649999999994</c:v>
                </c:pt>
                <c:pt idx="16587">
                  <c:v>66.038459999999986</c:v>
                </c:pt>
                <c:pt idx="16588">
                  <c:v>66.043270000000007</c:v>
                </c:pt>
                <c:pt idx="16589">
                  <c:v>66.048090000000002</c:v>
                </c:pt>
                <c:pt idx="16590">
                  <c:v>66.052899999999994</c:v>
                </c:pt>
                <c:pt idx="16591">
                  <c:v>66.05771</c:v>
                </c:pt>
                <c:pt idx="16592">
                  <c:v>66.062520000000006</c:v>
                </c:pt>
                <c:pt idx="16593">
                  <c:v>66.06734999999999</c:v>
                </c:pt>
                <c:pt idx="16594">
                  <c:v>66.072160000000011</c:v>
                </c:pt>
                <c:pt idx="16595">
                  <c:v>66.076970000000003</c:v>
                </c:pt>
                <c:pt idx="16596">
                  <c:v>66.081780000000009</c:v>
                </c:pt>
                <c:pt idx="16597">
                  <c:v>66.08659999999999</c:v>
                </c:pt>
                <c:pt idx="16598">
                  <c:v>66.091409999999996</c:v>
                </c:pt>
                <c:pt idx="16599">
                  <c:v>66.096220000000002</c:v>
                </c:pt>
                <c:pt idx="16600">
                  <c:v>66.101039999999998</c:v>
                </c:pt>
                <c:pt idx="16601">
                  <c:v>66.105860000000007</c:v>
                </c:pt>
                <c:pt idx="16602">
                  <c:v>66.110669999999999</c:v>
                </c:pt>
                <c:pt idx="16603">
                  <c:v>66.115480000000005</c:v>
                </c:pt>
                <c:pt idx="16604">
                  <c:v>66.1203</c:v>
                </c:pt>
                <c:pt idx="16605">
                  <c:v>66.125110000000006</c:v>
                </c:pt>
                <c:pt idx="16606">
                  <c:v>66.129919999999998</c:v>
                </c:pt>
                <c:pt idx="16607">
                  <c:v>66.134739999999994</c:v>
                </c:pt>
                <c:pt idx="16608">
                  <c:v>66.13955</c:v>
                </c:pt>
                <c:pt idx="16609">
                  <c:v>66.144369999999995</c:v>
                </c:pt>
                <c:pt idx="16610">
                  <c:v>66.149180000000001</c:v>
                </c:pt>
                <c:pt idx="16611">
                  <c:v>66.154000000000011</c:v>
                </c:pt>
                <c:pt idx="16612">
                  <c:v>66.158810000000003</c:v>
                </c:pt>
                <c:pt idx="16613">
                  <c:v>66.163620000000009</c:v>
                </c:pt>
                <c:pt idx="16614">
                  <c:v>66.168430000000001</c:v>
                </c:pt>
                <c:pt idx="16615">
                  <c:v>66.173249999999996</c:v>
                </c:pt>
                <c:pt idx="16616">
                  <c:v>66.178060000000002</c:v>
                </c:pt>
                <c:pt idx="16617">
                  <c:v>66.182879999999997</c:v>
                </c:pt>
                <c:pt idx="16618">
                  <c:v>66.187689999999989</c:v>
                </c:pt>
                <c:pt idx="16619">
                  <c:v>66.192509999999999</c:v>
                </c:pt>
                <c:pt idx="16620">
                  <c:v>66.197320000000005</c:v>
                </c:pt>
                <c:pt idx="16621">
                  <c:v>66.202129999999997</c:v>
                </c:pt>
                <c:pt idx="16622">
                  <c:v>66.206950000000006</c:v>
                </c:pt>
                <c:pt idx="16623">
                  <c:v>66.211759999999998</c:v>
                </c:pt>
                <c:pt idx="16624">
                  <c:v>66.216579999999993</c:v>
                </c:pt>
                <c:pt idx="16625">
                  <c:v>66.22139</c:v>
                </c:pt>
                <c:pt idx="16626">
                  <c:v>66.226209999999995</c:v>
                </c:pt>
                <c:pt idx="16627">
                  <c:v>66.231020000000001</c:v>
                </c:pt>
                <c:pt idx="16628">
                  <c:v>66.235829999999993</c:v>
                </c:pt>
                <c:pt idx="16629">
                  <c:v>66.240650000000002</c:v>
                </c:pt>
                <c:pt idx="16630">
                  <c:v>66.245460000000008</c:v>
                </c:pt>
                <c:pt idx="16631">
                  <c:v>66.250279999999989</c:v>
                </c:pt>
                <c:pt idx="16632">
                  <c:v>66.255089999999996</c:v>
                </c:pt>
                <c:pt idx="16633">
                  <c:v>66.259910000000005</c:v>
                </c:pt>
                <c:pt idx="16634">
                  <c:v>66.264719999999997</c:v>
                </c:pt>
                <c:pt idx="16635">
                  <c:v>66.269529999999989</c:v>
                </c:pt>
                <c:pt idx="16636">
                  <c:v>66.274339999999995</c:v>
                </c:pt>
                <c:pt idx="16637">
                  <c:v>66.279160000000005</c:v>
                </c:pt>
                <c:pt idx="16638">
                  <c:v>66.28398</c:v>
                </c:pt>
                <c:pt idx="16639">
                  <c:v>66.288790000000006</c:v>
                </c:pt>
                <c:pt idx="16640">
                  <c:v>66.293599999999998</c:v>
                </c:pt>
                <c:pt idx="16641">
                  <c:v>66.298419999999993</c:v>
                </c:pt>
                <c:pt idx="16642">
                  <c:v>66.303229999999999</c:v>
                </c:pt>
                <c:pt idx="16643">
                  <c:v>66.308040000000005</c:v>
                </c:pt>
                <c:pt idx="16644">
                  <c:v>66.312860000000001</c:v>
                </c:pt>
                <c:pt idx="16645">
                  <c:v>66.31768000000001</c:v>
                </c:pt>
                <c:pt idx="16646">
                  <c:v>66.322490000000002</c:v>
                </c:pt>
                <c:pt idx="16647">
                  <c:v>66.327300000000008</c:v>
                </c:pt>
                <c:pt idx="16648">
                  <c:v>66.332119999999989</c:v>
                </c:pt>
                <c:pt idx="16649">
                  <c:v>66.336929999999995</c:v>
                </c:pt>
                <c:pt idx="16650">
                  <c:v>66.341740000000001</c:v>
                </c:pt>
                <c:pt idx="16651">
                  <c:v>66.346559999999997</c:v>
                </c:pt>
                <c:pt idx="16652">
                  <c:v>66.351380000000006</c:v>
                </c:pt>
                <c:pt idx="16653">
                  <c:v>66.356189999999998</c:v>
                </c:pt>
                <c:pt idx="16654">
                  <c:v>66.361000000000004</c:v>
                </c:pt>
                <c:pt idx="16655">
                  <c:v>66.365819999999999</c:v>
                </c:pt>
                <c:pt idx="16656">
                  <c:v>66.370630000000006</c:v>
                </c:pt>
                <c:pt idx="16657">
                  <c:v>66.375450000000001</c:v>
                </c:pt>
                <c:pt idx="16658">
                  <c:v>66.380259999999993</c:v>
                </c:pt>
                <c:pt idx="16659">
                  <c:v>66.385080000000002</c:v>
                </c:pt>
                <c:pt idx="16660">
                  <c:v>66.389889999999994</c:v>
                </c:pt>
                <c:pt idx="16661">
                  <c:v>66.3947</c:v>
                </c:pt>
                <c:pt idx="16662">
                  <c:v>66.399509999999992</c:v>
                </c:pt>
                <c:pt idx="16663">
                  <c:v>66.404340000000005</c:v>
                </c:pt>
                <c:pt idx="16664">
                  <c:v>66.409149999999997</c:v>
                </c:pt>
                <c:pt idx="16665">
                  <c:v>66.413959999999989</c:v>
                </c:pt>
                <c:pt idx="16666">
                  <c:v>66.418769999999995</c:v>
                </c:pt>
                <c:pt idx="16667">
                  <c:v>66.423590000000004</c:v>
                </c:pt>
                <c:pt idx="16668">
                  <c:v>66.428399999999996</c:v>
                </c:pt>
                <c:pt idx="16669">
                  <c:v>66.433220000000006</c:v>
                </c:pt>
                <c:pt idx="16670">
                  <c:v>66.438029999999998</c:v>
                </c:pt>
                <c:pt idx="16671">
                  <c:v>66.442849999999993</c:v>
                </c:pt>
                <c:pt idx="16672">
                  <c:v>66.447659999999999</c:v>
                </c:pt>
                <c:pt idx="16673">
                  <c:v>66.452470000000005</c:v>
                </c:pt>
                <c:pt idx="16674">
                  <c:v>66.45729</c:v>
                </c:pt>
                <c:pt idx="16675">
                  <c:v>66.46211000000001</c:v>
                </c:pt>
                <c:pt idx="16676">
                  <c:v>66.466920000000002</c:v>
                </c:pt>
                <c:pt idx="16677">
                  <c:v>66.471730000000008</c:v>
                </c:pt>
                <c:pt idx="16678">
                  <c:v>66.476549999999989</c:v>
                </c:pt>
                <c:pt idx="16679">
                  <c:v>66.481360000000009</c:v>
                </c:pt>
                <c:pt idx="16680">
                  <c:v>66.486180000000004</c:v>
                </c:pt>
                <c:pt idx="16681">
                  <c:v>66.490989999999996</c:v>
                </c:pt>
                <c:pt idx="16682">
                  <c:v>66.495810000000006</c:v>
                </c:pt>
                <c:pt idx="16683">
                  <c:v>66.500619999999998</c:v>
                </c:pt>
                <c:pt idx="16684">
                  <c:v>66.505430000000004</c:v>
                </c:pt>
                <c:pt idx="16685">
                  <c:v>66.510250000000013</c:v>
                </c:pt>
                <c:pt idx="16686">
                  <c:v>66.515069999999994</c:v>
                </c:pt>
                <c:pt idx="16687">
                  <c:v>66.519880000000001</c:v>
                </c:pt>
                <c:pt idx="16688">
                  <c:v>66.524689999999993</c:v>
                </c:pt>
                <c:pt idx="16689">
                  <c:v>66.529499999999999</c:v>
                </c:pt>
                <c:pt idx="16690">
                  <c:v>66.534329999999997</c:v>
                </c:pt>
                <c:pt idx="16691">
                  <c:v>66.539140000000003</c:v>
                </c:pt>
                <c:pt idx="16692">
                  <c:v>66.543950000000009</c:v>
                </c:pt>
                <c:pt idx="16693">
                  <c:v>66.548760000000001</c:v>
                </c:pt>
                <c:pt idx="16694">
                  <c:v>66.553579999999997</c:v>
                </c:pt>
                <c:pt idx="16695">
                  <c:v>66.558400000000006</c:v>
                </c:pt>
                <c:pt idx="16696">
                  <c:v>66.563209999999998</c:v>
                </c:pt>
                <c:pt idx="16697">
                  <c:v>66.568020000000004</c:v>
                </c:pt>
                <c:pt idx="16698">
                  <c:v>66.572839999999999</c:v>
                </c:pt>
                <c:pt idx="16699">
                  <c:v>66.577650000000006</c:v>
                </c:pt>
                <c:pt idx="16700">
                  <c:v>66.582470000000001</c:v>
                </c:pt>
                <c:pt idx="16701">
                  <c:v>66.587279999999993</c:v>
                </c:pt>
                <c:pt idx="16702">
                  <c:v>66.592100000000002</c:v>
                </c:pt>
                <c:pt idx="16703">
                  <c:v>66.596909999999994</c:v>
                </c:pt>
                <c:pt idx="16704">
                  <c:v>66.60172</c:v>
                </c:pt>
                <c:pt idx="16705">
                  <c:v>66.60654000000001</c:v>
                </c:pt>
                <c:pt idx="16706">
                  <c:v>66.611359999999991</c:v>
                </c:pt>
                <c:pt idx="16707">
                  <c:v>66.616169999999997</c:v>
                </c:pt>
                <c:pt idx="16708">
                  <c:v>66.620980000000003</c:v>
                </c:pt>
                <c:pt idx="16709">
                  <c:v>66.625799999999998</c:v>
                </c:pt>
                <c:pt idx="16710">
                  <c:v>66.630620000000008</c:v>
                </c:pt>
                <c:pt idx="16711">
                  <c:v>66.635429999999999</c:v>
                </c:pt>
                <c:pt idx="16712">
                  <c:v>66.640240000000006</c:v>
                </c:pt>
                <c:pt idx="16713">
                  <c:v>66.645060000000001</c:v>
                </c:pt>
                <c:pt idx="16714">
                  <c:v>66.649869999999993</c:v>
                </c:pt>
                <c:pt idx="16715">
                  <c:v>66.654690000000002</c:v>
                </c:pt>
                <c:pt idx="16716">
                  <c:v>66.659499999999994</c:v>
                </c:pt>
                <c:pt idx="16717">
                  <c:v>66.664320000000004</c:v>
                </c:pt>
                <c:pt idx="16718">
                  <c:v>66.669129999999996</c:v>
                </c:pt>
                <c:pt idx="16719">
                  <c:v>66.673949999999991</c:v>
                </c:pt>
                <c:pt idx="16720">
                  <c:v>66.678759999999997</c:v>
                </c:pt>
                <c:pt idx="16721">
                  <c:v>66.683580000000006</c:v>
                </c:pt>
                <c:pt idx="16722">
                  <c:v>66.688389999999998</c:v>
                </c:pt>
                <c:pt idx="16723">
                  <c:v>66.69319999999999</c:v>
                </c:pt>
                <c:pt idx="16724">
                  <c:v>66.69802</c:v>
                </c:pt>
                <c:pt idx="16725">
                  <c:v>66.702839999999995</c:v>
                </c:pt>
                <c:pt idx="16726">
                  <c:v>66.707649999999987</c:v>
                </c:pt>
                <c:pt idx="16727">
                  <c:v>66.712460000000007</c:v>
                </c:pt>
                <c:pt idx="16728">
                  <c:v>66.717269999999999</c:v>
                </c:pt>
                <c:pt idx="16729">
                  <c:v>66.722100000000012</c:v>
                </c:pt>
                <c:pt idx="16730">
                  <c:v>66.726910000000004</c:v>
                </c:pt>
                <c:pt idx="16731">
                  <c:v>66.731719999999996</c:v>
                </c:pt>
                <c:pt idx="16732">
                  <c:v>66.736530000000002</c:v>
                </c:pt>
                <c:pt idx="16733">
                  <c:v>66.741350000000011</c:v>
                </c:pt>
                <c:pt idx="16734">
                  <c:v>66.746169999999992</c:v>
                </c:pt>
                <c:pt idx="16735">
                  <c:v>66.750979999999998</c:v>
                </c:pt>
                <c:pt idx="16736">
                  <c:v>66.75578999999999</c:v>
                </c:pt>
                <c:pt idx="16737">
                  <c:v>66.76061</c:v>
                </c:pt>
                <c:pt idx="16738">
                  <c:v>66.765429999999995</c:v>
                </c:pt>
                <c:pt idx="16739">
                  <c:v>66.770240000000001</c:v>
                </c:pt>
                <c:pt idx="16740">
                  <c:v>66.775050000000007</c:v>
                </c:pt>
                <c:pt idx="16741">
                  <c:v>66.779870000000003</c:v>
                </c:pt>
                <c:pt idx="16742">
                  <c:v>66.784689999999998</c:v>
                </c:pt>
                <c:pt idx="16743">
                  <c:v>66.789500000000004</c:v>
                </c:pt>
                <c:pt idx="16744">
                  <c:v>66.794309999999996</c:v>
                </c:pt>
                <c:pt idx="16745">
                  <c:v>66.799130000000005</c:v>
                </c:pt>
                <c:pt idx="16746">
                  <c:v>66.80395</c:v>
                </c:pt>
                <c:pt idx="16747">
                  <c:v>66.808759999999992</c:v>
                </c:pt>
                <c:pt idx="16748">
                  <c:v>66.813569999999999</c:v>
                </c:pt>
                <c:pt idx="16749">
                  <c:v>66.818390000000008</c:v>
                </c:pt>
                <c:pt idx="16750">
                  <c:v>66.823209999999989</c:v>
                </c:pt>
                <c:pt idx="16751">
                  <c:v>66.828019999999995</c:v>
                </c:pt>
                <c:pt idx="16752">
                  <c:v>66.832830000000001</c:v>
                </c:pt>
                <c:pt idx="16753">
                  <c:v>66.837649999999996</c:v>
                </c:pt>
                <c:pt idx="16754">
                  <c:v>66.842470000000006</c:v>
                </c:pt>
                <c:pt idx="16755">
                  <c:v>66.847279999999998</c:v>
                </c:pt>
                <c:pt idx="16756">
                  <c:v>66.852090000000004</c:v>
                </c:pt>
                <c:pt idx="16757">
                  <c:v>66.856909999999999</c:v>
                </c:pt>
                <c:pt idx="16758">
                  <c:v>66.861729999999994</c:v>
                </c:pt>
                <c:pt idx="16759">
                  <c:v>66.866540000000001</c:v>
                </c:pt>
                <c:pt idx="16760">
                  <c:v>66.871349999999993</c:v>
                </c:pt>
                <c:pt idx="16761">
                  <c:v>66.876170000000002</c:v>
                </c:pt>
                <c:pt idx="16762">
                  <c:v>66.880989999999997</c:v>
                </c:pt>
                <c:pt idx="16763">
                  <c:v>66.885799999999989</c:v>
                </c:pt>
                <c:pt idx="16764">
                  <c:v>66.890610000000009</c:v>
                </c:pt>
                <c:pt idx="16765">
                  <c:v>66.895430000000005</c:v>
                </c:pt>
                <c:pt idx="16766">
                  <c:v>66.90025</c:v>
                </c:pt>
                <c:pt idx="16767">
                  <c:v>66.905060000000006</c:v>
                </c:pt>
                <c:pt idx="16768">
                  <c:v>66.909869999999998</c:v>
                </c:pt>
                <c:pt idx="16769">
                  <c:v>66.914689999999993</c:v>
                </c:pt>
                <c:pt idx="16770">
                  <c:v>66.919510000000002</c:v>
                </c:pt>
                <c:pt idx="16771">
                  <c:v>66.924319999999994</c:v>
                </c:pt>
                <c:pt idx="16772">
                  <c:v>66.929130000000001</c:v>
                </c:pt>
                <c:pt idx="16773">
                  <c:v>66.933939999999993</c:v>
                </c:pt>
                <c:pt idx="16774">
                  <c:v>66.938769999999991</c:v>
                </c:pt>
                <c:pt idx="16775">
                  <c:v>66.943579999999997</c:v>
                </c:pt>
                <c:pt idx="16776">
                  <c:v>66.948390000000003</c:v>
                </c:pt>
                <c:pt idx="16777">
                  <c:v>66.95320000000001</c:v>
                </c:pt>
                <c:pt idx="16778">
                  <c:v>66.958030000000008</c:v>
                </c:pt>
                <c:pt idx="16779">
                  <c:v>66.96284</c:v>
                </c:pt>
                <c:pt idx="16780">
                  <c:v>66.967650000000006</c:v>
                </c:pt>
                <c:pt idx="16781">
                  <c:v>66.972459999999998</c:v>
                </c:pt>
                <c:pt idx="16782">
                  <c:v>66.977279999999993</c:v>
                </c:pt>
                <c:pt idx="16783">
                  <c:v>66.982100000000003</c:v>
                </c:pt>
                <c:pt idx="16784">
                  <c:v>66.986909999999995</c:v>
                </c:pt>
                <c:pt idx="16785">
                  <c:v>66.991730000000004</c:v>
                </c:pt>
                <c:pt idx="16786">
                  <c:v>66.996539999999996</c:v>
                </c:pt>
                <c:pt idx="16787">
                  <c:v>67.001359999999991</c:v>
                </c:pt>
                <c:pt idx="16788">
                  <c:v>67.006169999999997</c:v>
                </c:pt>
                <c:pt idx="16789">
                  <c:v>67.010990000000007</c:v>
                </c:pt>
                <c:pt idx="16790">
                  <c:v>67.015799999999999</c:v>
                </c:pt>
                <c:pt idx="16791">
                  <c:v>67.020620000000008</c:v>
                </c:pt>
                <c:pt idx="16792">
                  <c:v>67.02543</c:v>
                </c:pt>
                <c:pt idx="16793">
                  <c:v>67.030249999999995</c:v>
                </c:pt>
                <c:pt idx="16794">
                  <c:v>67.035059999999987</c:v>
                </c:pt>
                <c:pt idx="16795">
                  <c:v>67.039879999999997</c:v>
                </c:pt>
                <c:pt idx="16796">
                  <c:v>67.044699999999992</c:v>
                </c:pt>
                <c:pt idx="16797">
                  <c:v>67.049510000000012</c:v>
                </c:pt>
                <c:pt idx="16798">
                  <c:v>67.054320000000004</c:v>
                </c:pt>
                <c:pt idx="16799">
                  <c:v>67.059139999999999</c:v>
                </c:pt>
                <c:pt idx="16800">
                  <c:v>67.063960000000009</c:v>
                </c:pt>
                <c:pt idx="16801">
                  <c:v>67.068770000000001</c:v>
                </c:pt>
                <c:pt idx="16802">
                  <c:v>67.073579999999993</c:v>
                </c:pt>
                <c:pt idx="16803">
                  <c:v>67.078400000000002</c:v>
                </c:pt>
                <c:pt idx="16804">
                  <c:v>67.083219999999997</c:v>
                </c:pt>
                <c:pt idx="16805">
                  <c:v>67.088030000000003</c:v>
                </c:pt>
                <c:pt idx="16806">
                  <c:v>67.092839999999995</c:v>
                </c:pt>
                <c:pt idx="16807">
                  <c:v>67.097660000000005</c:v>
                </c:pt>
                <c:pt idx="16808">
                  <c:v>67.10248</c:v>
                </c:pt>
                <c:pt idx="16809">
                  <c:v>67.107290000000006</c:v>
                </c:pt>
                <c:pt idx="16810">
                  <c:v>67.112110000000001</c:v>
                </c:pt>
                <c:pt idx="16811">
                  <c:v>67.116919999999993</c:v>
                </c:pt>
                <c:pt idx="16812">
                  <c:v>67.121740000000003</c:v>
                </c:pt>
                <c:pt idx="16813">
                  <c:v>67.126549999999995</c:v>
                </c:pt>
                <c:pt idx="16814">
                  <c:v>67.13136999999999</c:v>
                </c:pt>
                <c:pt idx="16815">
                  <c:v>67.13618000000001</c:v>
                </c:pt>
                <c:pt idx="16816">
                  <c:v>67.141000000000005</c:v>
                </c:pt>
                <c:pt idx="16817">
                  <c:v>67.145820000000001</c:v>
                </c:pt>
                <c:pt idx="16818">
                  <c:v>67.150630000000007</c:v>
                </c:pt>
                <c:pt idx="16819">
                  <c:v>67.155439999999999</c:v>
                </c:pt>
                <c:pt idx="16820">
                  <c:v>67.160259999999994</c:v>
                </c:pt>
                <c:pt idx="16821">
                  <c:v>67.165080000000003</c:v>
                </c:pt>
                <c:pt idx="16822">
                  <c:v>67.169889999999995</c:v>
                </c:pt>
                <c:pt idx="16823">
                  <c:v>67.174700000000001</c:v>
                </c:pt>
                <c:pt idx="16824">
                  <c:v>67.179520000000011</c:v>
                </c:pt>
                <c:pt idx="16825">
                  <c:v>67.184339999999992</c:v>
                </c:pt>
                <c:pt idx="16826">
                  <c:v>67.189149999999998</c:v>
                </c:pt>
                <c:pt idx="16827">
                  <c:v>67.193970000000007</c:v>
                </c:pt>
                <c:pt idx="16828">
                  <c:v>67.198779999999999</c:v>
                </c:pt>
                <c:pt idx="16829">
                  <c:v>67.203600000000009</c:v>
                </c:pt>
                <c:pt idx="16830">
                  <c:v>67.208410000000001</c:v>
                </c:pt>
                <c:pt idx="16831">
                  <c:v>67.213229999999996</c:v>
                </c:pt>
                <c:pt idx="16832">
                  <c:v>67.218040000000002</c:v>
                </c:pt>
                <c:pt idx="16833">
                  <c:v>67.222859999999997</c:v>
                </c:pt>
                <c:pt idx="16834">
                  <c:v>67.227679999999992</c:v>
                </c:pt>
                <c:pt idx="16835">
                  <c:v>67.232490000000013</c:v>
                </c:pt>
                <c:pt idx="16836">
                  <c:v>67.237300000000005</c:v>
                </c:pt>
                <c:pt idx="16837">
                  <c:v>67.24212</c:v>
                </c:pt>
                <c:pt idx="16838">
                  <c:v>67.246940000000009</c:v>
                </c:pt>
                <c:pt idx="16839">
                  <c:v>67.251750000000001</c:v>
                </c:pt>
                <c:pt idx="16840">
                  <c:v>67.256569999999996</c:v>
                </c:pt>
                <c:pt idx="16841">
                  <c:v>67.261380000000003</c:v>
                </c:pt>
                <c:pt idx="16842">
                  <c:v>67.266199999999998</c:v>
                </c:pt>
                <c:pt idx="16843">
                  <c:v>67.271020000000007</c:v>
                </c:pt>
                <c:pt idx="16844">
                  <c:v>67.275829999999999</c:v>
                </c:pt>
                <c:pt idx="16845">
                  <c:v>67.280640000000005</c:v>
                </c:pt>
                <c:pt idx="16846">
                  <c:v>67.28546</c:v>
                </c:pt>
                <c:pt idx="16847">
                  <c:v>67.290279999999996</c:v>
                </c:pt>
                <c:pt idx="16848">
                  <c:v>67.295090000000002</c:v>
                </c:pt>
                <c:pt idx="16849">
                  <c:v>67.299899999999994</c:v>
                </c:pt>
                <c:pt idx="16850">
                  <c:v>67.304720000000003</c:v>
                </c:pt>
                <c:pt idx="16851">
                  <c:v>67.309539999999998</c:v>
                </c:pt>
                <c:pt idx="16852">
                  <c:v>67.31434999999999</c:v>
                </c:pt>
                <c:pt idx="16853">
                  <c:v>67.31917</c:v>
                </c:pt>
                <c:pt idx="16854">
                  <c:v>67.323980000000006</c:v>
                </c:pt>
                <c:pt idx="16855">
                  <c:v>67.328800000000001</c:v>
                </c:pt>
                <c:pt idx="16856">
                  <c:v>67.333619999999996</c:v>
                </c:pt>
                <c:pt idx="16857">
                  <c:v>67.338430000000002</c:v>
                </c:pt>
                <c:pt idx="16858">
                  <c:v>67.343239999999994</c:v>
                </c:pt>
                <c:pt idx="16859">
                  <c:v>67.348060000000004</c:v>
                </c:pt>
                <c:pt idx="16860">
                  <c:v>67.352879999999999</c:v>
                </c:pt>
                <c:pt idx="16861">
                  <c:v>67.357689999999991</c:v>
                </c:pt>
                <c:pt idx="16862">
                  <c:v>67.36251</c:v>
                </c:pt>
                <c:pt idx="16863">
                  <c:v>67.367319999999992</c:v>
                </c:pt>
                <c:pt idx="16864">
                  <c:v>67.372140000000002</c:v>
                </c:pt>
                <c:pt idx="16865">
                  <c:v>67.376959999999997</c:v>
                </c:pt>
                <c:pt idx="16866">
                  <c:v>67.381769999999989</c:v>
                </c:pt>
                <c:pt idx="16867">
                  <c:v>67.386579999999995</c:v>
                </c:pt>
                <c:pt idx="16868">
                  <c:v>67.391400000000004</c:v>
                </c:pt>
                <c:pt idx="16869">
                  <c:v>67.39622</c:v>
                </c:pt>
                <c:pt idx="16870">
                  <c:v>67.401030000000006</c:v>
                </c:pt>
                <c:pt idx="16871">
                  <c:v>67.405850000000001</c:v>
                </c:pt>
                <c:pt idx="16872">
                  <c:v>67.410659999999993</c:v>
                </c:pt>
                <c:pt idx="16873">
                  <c:v>67.415480000000002</c:v>
                </c:pt>
                <c:pt idx="16874">
                  <c:v>67.420299999999997</c:v>
                </c:pt>
                <c:pt idx="16875">
                  <c:v>67.425109999999989</c:v>
                </c:pt>
                <c:pt idx="16876">
                  <c:v>67.42992000000001</c:v>
                </c:pt>
                <c:pt idx="16877">
                  <c:v>67.434740000000005</c:v>
                </c:pt>
                <c:pt idx="16878">
                  <c:v>67.43956</c:v>
                </c:pt>
                <c:pt idx="16879">
                  <c:v>67.444370000000006</c:v>
                </c:pt>
                <c:pt idx="16880">
                  <c:v>67.449190000000002</c:v>
                </c:pt>
                <c:pt idx="16881">
                  <c:v>67.453999999999994</c:v>
                </c:pt>
                <c:pt idx="16882">
                  <c:v>67.458820000000003</c:v>
                </c:pt>
                <c:pt idx="16883">
                  <c:v>67.463640000000012</c:v>
                </c:pt>
                <c:pt idx="16884">
                  <c:v>67.468450000000004</c:v>
                </c:pt>
                <c:pt idx="16885">
                  <c:v>67.473259999999996</c:v>
                </c:pt>
                <c:pt idx="16886">
                  <c:v>67.478079999999991</c:v>
                </c:pt>
                <c:pt idx="16887">
                  <c:v>67.482900000000001</c:v>
                </c:pt>
                <c:pt idx="16888">
                  <c:v>67.487710000000007</c:v>
                </c:pt>
                <c:pt idx="16889">
                  <c:v>67.492529999999988</c:v>
                </c:pt>
                <c:pt idx="16890">
                  <c:v>67.497340000000008</c:v>
                </c:pt>
                <c:pt idx="16891">
                  <c:v>67.502160000000003</c:v>
                </c:pt>
                <c:pt idx="16892">
                  <c:v>67.506979999999999</c:v>
                </c:pt>
                <c:pt idx="16893">
                  <c:v>67.511790000000005</c:v>
                </c:pt>
                <c:pt idx="16894">
                  <c:v>67.51661</c:v>
                </c:pt>
                <c:pt idx="16895">
                  <c:v>67.521419999999992</c:v>
                </c:pt>
                <c:pt idx="16896">
                  <c:v>67.526240000000001</c:v>
                </c:pt>
                <c:pt idx="16897">
                  <c:v>67.531060000000011</c:v>
                </c:pt>
                <c:pt idx="16898">
                  <c:v>67.535870000000003</c:v>
                </c:pt>
                <c:pt idx="16899">
                  <c:v>67.540680000000009</c:v>
                </c:pt>
                <c:pt idx="16900">
                  <c:v>67.54549999999999</c:v>
                </c:pt>
                <c:pt idx="16901">
                  <c:v>67.550319999999999</c:v>
                </c:pt>
                <c:pt idx="16902">
                  <c:v>67.555130000000005</c:v>
                </c:pt>
                <c:pt idx="16903">
                  <c:v>67.559950000000001</c:v>
                </c:pt>
                <c:pt idx="16904">
                  <c:v>67.564760000000007</c:v>
                </c:pt>
                <c:pt idx="16905">
                  <c:v>67.569580000000002</c:v>
                </c:pt>
                <c:pt idx="16906">
                  <c:v>67.574400000000011</c:v>
                </c:pt>
                <c:pt idx="16907">
                  <c:v>67.579210000000003</c:v>
                </c:pt>
                <c:pt idx="16908">
                  <c:v>67.584029999999998</c:v>
                </c:pt>
                <c:pt idx="16909">
                  <c:v>67.58883999999999</c:v>
                </c:pt>
                <c:pt idx="16910">
                  <c:v>67.59366</c:v>
                </c:pt>
                <c:pt idx="16911">
                  <c:v>67.598480000000009</c:v>
                </c:pt>
                <c:pt idx="16912">
                  <c:v>67.603290000000001</c:v>
                </c:pt>
                <c:pt idx="16913">
                  <c:v>67.608100000000007</c:v>
                </c:pt>
                <c:pt idx="16914">
                  <c:v>67.612920000000003</c:v>
                </c:pt>
                <c:pt idx="16915">
                  <c:v>67.617739999999998</c:v>
                </c:pt>
                <c:pt idx="16916">
                  <c:v>67.622559999999993</c:v>
                </c:pt>
                <c:pt idx="16917">
                  <c:v>67.627369999999999</c:v>
                </c:pt>
                <c:pt idx="16918">
                  <c:v>67.632180000000005</c:v>
                </c:pt>
                <c:pt idx="16919">
                  <c:v>67.637</c:v>
                </c:pt>
                <c:pt idx="16920">
                  <c:v>67.64182000000001</c:v>
                </c:pt>
                <c:pt idx="16921">
                  <c:v>67.646630000000002</c:v>
                </c:pt>
                <c:pt idx="16922">
                  <c:v>67.651449999999997</c:v>
                </c:pt>
                <c:pt idx="16923">
                  <c:v>67.656259999999989</c:v>
                </c:pt>
                <c:pt idx="16924">
                  <c:v>67.661079999999998</c:v>
                </c:pt>
                <c:pt idx="16925">
                  <c:v>67.665900000000008</c:v>
                </c:pt>
                <c:pt idx="16926">
                  <c:v>67.67071</c:v>
                </c:pt>
                <c:pt idx="16927">
                  <c:v>67.675529999999995</c:v>
                </c:pt>
                <c:pt idx="16928">
                  <c:v>67.680340000000001</c:v>
                </c:pt>
                <c:pt idx="16929">
                  <c:v>67.685159999999996</c:v>
                </c:pt>
                <c:pt idx="16930">
                  <c:v>67.689979999999991</c:v>
                </c:pt>
                <c:pt idx="16931">
                  <c:v>67.694790000000012</c:v>
                </c:pt>
                <c:pt idx="16932">
                  <c:v>67.699609999999993</c:v>
                </c:pt>
                <c:pt idx="16933">
                  <c:v>67.704419999999999</c:v>
                </c:pt>
                <c:pt idx="16934">
                  <c:v>67.709240000000008</c:v>
                </c:pt>
                <c:pt idx="16935">
                  <c:v>67.714060000000003</c:v>
                </c:pt>
                <c:pt idx="16936">
                  <c:v>67.718869999999995</c:v>
                </c:pt>
                <c:pt idx="16937">
                  <c:v>67.723690000000005</c:v>
                </c:pt>
                <c:pt idx="16938">
                  <c:v>67.728499999999997</c:v>
                </c:pt>
                <c:pt idx="16939">
                  <c:v>67.733320000000006</c:v>
                </c:pt>
                <c:pt idx="16940">
                  <c:v>67.738140000000001</c:v>
                </c:pt>
                <c:pt idx="16941">
                  <c:v>67.742949999999993</c:v>
                </c:pt>
                <c:pt idx="16942">
                  <c:v>67.74776</c:v>
                </c:pt>
                <c:pt idx="16943">
                  <c:v>67.752580000000009</c:v>
                </c:pt>
                <c:pt idx="16944">
                  <c:v>67.75739999999999</c:v>
                </c:pt>
                <c:pt idx="16945">
                  <c:v>67.762219999999999</c:v>
                </c:pt>
                <c:pt idx="16946">
                  <c:v>67.767030000000005</c:v>
                </c:pt>
                <c:pt idx="16947">
                  <c:v>67.771839999999997</c:v>
                </c:pt>
                <c:pt idx="16948">
                  <c:v>67.776669999999996</c:v>
                </c:pt>
                <c:pt idx="16949">
                  <c:v>67.781480000000002</c:v>
                </c:pt>
                <c:pt idx="16950">
                  <c:v>67.786299999999997</c:v>
                </c:pt>
                <c:pt idx="16951">
                  <c:v>67.791110000000003</c:v>
                </c:pt>
                <c:pt idx="16952">
                  <c:v>67.795919999999995</c:v>
                </c:pt>
                <c:pt idx="16953">
                  <c:v>67.800750000000008</c:v>
                </c:pt>
                <c:pt idx="16954">
                  <c:v>67.80556</c:v>
                </c:pt>
                <c:pt idx="16955">
                  <c:v>67.810380000000009</c:v>
                </c:pt>
                <c:pt idx="16956">
                  <c:v>67.815190000000001</c:v>
                </c:pt>
                <c:pt idx="16957">
                  <c:v>67.820009999999996</c:v>
                </c:pt>
                <c:pt idx="16958">
                  <c:v>67.824830000000006</c:v>
                </c:pt>
                <c:pt idx="16959">
                  <c:v>67.829639999999998</c:v>
                </c:pt>
                <c:pt idx="16960">
                  <c:v>67.834459999999993</c:v>
                </c:pt>
                <c:pt idx="16961">
                  <c:v>67.839269999999999</c:v>
                </c:pt>
                <c:pt idx="16962">
                  <c:v>67.844089999999994</c:v>
                </c:pt>
                <c:pt idx="16963">
                  <c:v>67.848910000000004</c:v>
                </c:pt>
                <c:pt idx="16964">
                  <c:v>67.85372000000001</c:v>
                </c:pt>
                <c:pt idx="16965">
                  <c:v>67.858539999999991</c:v>
                </c:pt>
                <c:pt idx="16966">
                  <c:v>67.863349999999997</c:v>
                </c:pt>
                <c:pt idx="16967">
                  <c:v>67.868170000000006</c:v>
                </c:pt>
                <c:pt idx="16968">
                  <c:v>67.872989999999987</c:v>
                </c:pt>
                <c:pt idx="16969">
                  <c:v>67.877800000000008</c:v>
                </c:pt>
                <c:pt idx="16970">
                  <c:v>67.882620000000003</c:v>
                </c:pt>
                <c:pt idx="16971">
                  <c:v>67.887429999999995</c:v>
                </c:pt>
                <c:pt idx="16972">
                  <c:v>67.892250000000004</c:v>
                </c:pt>
                <c:pt idx="16973">
                  <c:v>67.897069999999999</c:v>
                </c:pt>
                <c:pt idx="16974">
                  <c:v>67.901879999999991</c:v>
                </c:pt>
                <c:pt idx="16975">
                  <c:v>67.906700000000001</c:v>
                </c:pt>
                <c:pt idx="16976">
                  <c:v>67.911509999999993</c:v>
                </c:pt>
                <c:pt idx="16977">
                  <c:v>67.916330000000002</c:v>
                </c:pt>
                <c:pt idx="16978">
                  <c:v>67.921149999999997</c:v>
                </c:pt>
                <c:pt idx="16979">
                  <c:v>67.925959999999989</c:v>
                </c:pt>
                <c:pt idx="16980">
                  <c:v>67.930779999999999</c:v>
                </c:pt>
                <c:pt idx="16981">
                  <c:v>67.935590000000005</c:v>
                </c:pt>
                <c:pt idx="16982">
                  <c:v>67.94041</c:v>
                </c:pt>
                <c:pt idx="16983">
                  <c:v>67.945229999999995</c:v>
                </c:pt>
                <c:pt idx="16984">
                  <c:v>67.950050000000005</c:v>
                </c:pt>
                <c:pt idx="16985">
                  <c:v>67.954860000000011</c:v>
                </c:pt>
                <c:pt idx="16986">
                  <c:v>67.959670000000003</c:v>
                </c:pt>
                <c:pt idx="16987">
                  <c:v>67.964489999999998</c:v>
                </c:pt>
                <c:pt idx="16988">
                  <c:v>67.969310000000007</c:v>
                </c:pt>
                <c:pt idx="16989">
                  <c:v>67.974129999999988</c:v>
                </c:pt>
                <c:pt idx="16990">
                  <c:v>67.978940000000009</c:v>
                </c:pt>
                <c:pt idx="16991">
                  <c:v>67.983760000000004</c:v>
                </c:pt>
                <c:pt idx="16992">
                  <c:v>67.988569999999996</c:v>
                </c:pt>
                <c:pt idx="16993">
                  <c:v>67.993390000000005</c:v>
                </c:pt>
                <c:pt idx="16994">
                  <c:v>67.99821</c:v>
                </c:pt>
                <c:pt idx="16995">
                  <c:v>68.003019999999992</c:v>
                </c:pt>
                <c:pt idx="16996">
                  <c:v>68.007840000000002</c:v>
                </c:pt>
                <c:pt idx="16997">
                  <c:v>68.012649999999994</c:v>
                </c:pt>
                <c:pt idx="16998">
                  <c:v>68.017480000000006</c:v>
                </c:pt>
                <c:pt idx="16999">
                  <c:v>68.022289999999998</c:v>
                </c:pt>
                <c:pt idx="17000">
                  <c:v>68.02709999999999</c:v>
                </c:pt>
                <c:pt idx="17001">
                  <c:v>68.03192</c:v>
                </c:pt>
                <c:pt idx="17002">
                  <c:v>68.036739999999995</c:v>
                </c:pt>
                <c:pt idx="17003">
                  <c:v>68.041560000000004</c:v>
                </c:pt>
                <c:pt idx="17004">
                  <c:v>68.046369999999996</c:v>
                </c:pt>
                <c:pt idx="17005">
                  <c:v>68.051189999999991</c:v>
                </c:pt>
                <c:pt idx="17006">
                  <c:v>68.056000000000012</c:v>
                </c:pt>
                <c:pt idx="17007">
                  <c:v>68.060819999999993</c:v>
                </c:pt>
                <c:pt idx="17008">
                  <c:v>68.065640000000002</c:v>
                </c:pt>
                <c:pt idx="17009">
                  <c:v>68.070450000000008</c:v>
                </c:pt>
                <c:pt idx="17010">
                  <c:v>68.075269999999989</c:v>
                </c:pt>
                <c:pt idx="17011">
                  <c:v>68.080079999999995</c:v>
                </c:pt>
                <c:pt idx="17012">
                  <c:v>68.084900000000005</c:v>
                </c:pt>
                <c:pt idx="17013">
                  <c:v>68.08972</c:v>
                </c:pt>
                <c:pt idx="17014">
                  <c:v>68.094539999999995</c:v>
                </c:pt>
                <c:pt idx="17015">
                  <c:v>68.099350000000001</c:v>
                </c:pt>
                <c:pt idx="17016">
                  <c:v>68.104170000000011</c:v>
                </c:pt>
                <c:pt idx="17017">
                  <c:v>68.108980000000003</c:v>
                </c:pt>
                <c:pt idx="17018">
                  <c:v>68.113799999999998</c:v>
                </c:pt>
                <c:pt idx="17019">
                  <c:v>68.118620000000007</c:v>
                </c:pt>
                <c:pt idx="17020">
                  <c:v>68.123429999999999</c:v>
                </c:pt>
                <c:pt idx="17021">
                  <c:v>68.128250000000008</c:v>
                </c:pt>
                <c:pt idx="17022">
                  <c:v>68.13306</c:v>
                </c:pt>
                <c:pt idx="17023">
                  <c:v>68.137879999999996</c:v>
                </c:pt>
                <c:pt idx="17024">
                  <c:v>68.142700000000005</c:v>
                </c:pt>
                <c:pt idx="17025">
                  <c:v>68.14752</c:v>
                </c:pt>
                <c:pt idx="17026">
                  <c:v>68.152329999999992</c:v>
                </c:pt>
                <c:pt idx="17027">
                  <c:v>68.157139999999998</c:v>
                </c:pt>
                <c:pt idx="17028">
                  <c:v>68.161959999999993</c:v>
                </c:pt>
                <c:pt idx="17029">
                  <c:v>68.166780000000003</c:v>
                </c:pt>
                <c:pt idx="17030">
                  <c:v>68.171599999999998</c:v>
                </c:pt>
                <c:pt idx="17031">
                  <c:v>68.176410000000004</c:v>
                </c:pt>
                <c:pt idx="17032">
                  <c:v>68.181229999999999</c:v>
                </c:pt>
                <c:pt idx="17033">
                  <c:v>68.186040000000006</c:v>
                </c:pt>
                <c:pt idx="17034">
                  <c:v>68.190870000000004</c:v>
                </c:pt>
                <c:pt idx="17035">
                  <c:v>68.195679999999996</c:v>
                </c:pt>
                <c:pt idx="17036">
                  <c:v>68.200499999999991</c:v>
                </c:pt>
                <c:pt idx="17037">
                  <c:v>68.205310000000011</c:v>
                </c:pt>
                <c:pt idx="17038">
                  <c:v>68.210129999999992</c:v>
                </c:pt>
                <c:pt idx="17039">
                  <c:v>68.214950000000002</c:v>
                </c:pt>
                <c:pt idx="17040">
                  <c:v>68.219760000000008</c:v>
                </c:pt>
                <c:pt idx="17041">
                  <c:v>68.224580000000003</c:v>
                </c:pt>
                <c:pt idx="17042">
                  <c:v>68.229389999999995</c:v>
                </c:pt>
                <c:pt idx="17043">
                  <c:v>68.234210000000004</c:v>
                </c:pt>
                <c:pt idx="17044">
                  <c:v>68.23903</c:v>
                </c:pt>
                <c:pt idx="17045">
                  <c:v>68.243849999999995</c:v>
                </c:pt>
                <c:pt idx="17046">
                  <c:v>68.248660000000001</c:v>
                </c:pt>
                <c:pt idx="17047">
                  <c:v>68.25348000000001</c:v>
                </c:pt>
                <c:pt idx="17048">
                  <c:v>68.258290000000002</c:v>
                </c:pt>
                <c:pt idx="17049">
                  <c:v>68.263109999999998</c:v>
                </c:pt>
                <c:pt idx="17050">
                  <c:v>68.267930000000007</c:v>
                </c:pt>
                <c:pt idx="17051">
                  <c:v>68.272749999999988</c:v>
                </c:pt>
                <c:pt idx="17052">
                  <c:v>68.277559999999994</c:v>
                </c:pt>
                <c:pt idx="17053">
                  <c:v>68.282380000000003</c:v>
                </c:pt>
                <c:pt idx="17054">
                  <c:v>68.287189999999995</c:v>
                </c:pt>
                <c:pt idx="17055">
                  <c:v>68.292010000000005</c:v>
                </c:pt>
                <c:pt idx="17056">
                  <c:v>68.29683</c:v>
                </c:pt>
                <c:pt idx="17057">
                  <c:v>68.301639999999992</c:v>
                </c:pt>
                <c:pt idx="17058">
                  <c:v>68.306460000000001</c:v>
                </c:pt>
                <c:pt idx="17059">
                  <c:v>68.311269999999993</c:v>
                </c:pt>
                <c:pt idx="17060">
                  <c:v>68.316090000000003</c:v>
                </c:pt>
                <c:pt idx="17061">
                  <c:v>68.320909999999998</c:v>
                </c:pt>
                <c:pt idx="17062">
                  <c:v>68.325730000000007</c:v>
                </c:pt>
                <c:pt idx="17063">
                  <c:v>68.330539999999999</c:v>
                </c:pt>
                <c:pt idx="17064">
                  <c:v>68.335359999999994</c:v>
                </c:pt>
                <c:pt idx="17065">
                  <c:v>68.340170000000001</c:v>
                </c:pt>
                <c:pt idx="17066">
                  <c:v>68.344999999999999</c:v>
                </c:pt>
                <c:pt idx="17067">
                  <c:v>68.349809999999991</c:v>
                </c:pt>
                <c:pt idx="17068">
                  <c:v>68.35463</c:v>
                </c:pt>
                <c:pt idx="17069">
                  <c:v>68.359439999999992</c:v>
                </c:pt>
                <c:pt idx="17070">
                  <c:v>68.364260000000002</c:v>
                </c:pt>
                <c:pt idx="17071">
                  <c:v>68.369079999999997</c:v>
                </c:pt>
                <c:pt idx="17072">
                  <c:v>68.373900000000006</c:v>
                </c:pt>
                <c:pt idx="17073">
                  <c:v>68.378709999999998</c:v>
                </c:pt>
                <c:pt idx="17074">
                  <c:v>68.383529999999993</c:v>
                </c:pt>
                <c:pt idx="17075">
                  <c:v>68.388339999999999</c:v>
                </c:pt>
                <c:pt idx="17076">
                  <c:v>68.393159999999995</c:v>
                </c:pt>
                <c:pt idx="17077">
                  <c:v>68.397980000000004</c:v>
                </c:pt>
                <c:pt idx="17078">
                  <c:v>68.402799999999999</c:v>
                </c:pt>
                <c:pt idx="17079">
                  <c:v>68.407609999999991</c:v>
                </c:pt>
                <c:pt idx="17080">
                  <c:v>68.412430000000001</c:v>
                </c:pt>
                <c:pt idx="17081">
                  <c:v>68.417240000000007</c:v>
                </c:pt>
                <c:pt idx="17082">
                  <c:v>68.422060000000002</c:v>
                </c:pt>
                <c:pt idx="17083">
                  <c:v>68.426879999999997</c:v>
                </c:pt>
                <c:pt idx="17084">
                  <c:v>68.431699999999992</c:v>
                </c:pt>
                <c:pt idx="17085">
                  <c:v>68.436510000000013</c:v>
                </c:pt>
                <c:pt idx="17086">
                  <c:v>68.441329999999994</c:v>
                </c:pt>
                <c:pt idx="17087">
                  <c:v>68.44614</c:v>
                </c:pt>
                <c:pt idx="17088">
                  <c:v>68.450960000000009</c:v>
                </c:pt>
                <c:pt idx="17089">
                  <c:v>68.45577999999999</c:v>
                </c:pt>
                <c:pt idx="17090">
                  <c:v>68.460599999999999</c:v>
                </c:pt>
                <c:pt idx="17091">
                  <c:v>68.465410000000006</c:v>
                </c:pt>
                <c:pt idx="17092">
                  <c:v>68.470230000000001</c:v>
                </c:pt>
                <c:pt idx="17093">
                  <c:v>68.475049999999996</c:v>
                </c:pt>
                <c:pt idx="17094">
                  <c:v>68.479870000000005</c:v>
                </c:pt>
                <c:pt idx="17095">
                  <c:v>68.484680000000012</c:v>
                </c:pt>
                <c:pt idx="17096">
                  <c:v>68.489499999999992</c:v>
                </c:pt>
                <c:pt idx="17097">
                  <c:v>68.494309999999999</c:v>
                </c:pt>
                <c:pt idx="17098">
                  <c:v>68.499130000000008</c:v>
                </c:pt>
                <c:pt idx="17099">
                  <c:v>68.503949999999989</c:v>
                </c:pt>
                <c:pt idx="17100">
                  <c:v>68.508769999999998</c:v>
                </c:pt>
                <c:pt idx="17101">
                  <c:v>68.513580000000005</c:v>
                </c:pt>
                <c:pt idx="17102">
                  <c:v>68.5184</c:v>
                </c:pt>
                <c:pt idx="17103">
                  <c:v>68.523210000000006</c:v>
                </c:pt>
                <c:pt idx="17104">
                  <c:v>68.528030000000001</c:v>
                </c:pt>
                <c:pt idx="17105">
                  <c:v>68.53285000000001</c:v>
                </c:pt>
                <c:pt idx="17106">
                  <c:v>68.537669999999991</c:v>
                </c:pt>
                <c:pt idx="17107">
                  <c:v>68.542479999999998</c:v>
                </c:pt>
                <c:pt idx="17108">
                  <c:v>68.547300000000007</c:v>
                </c:pt>
                <c:pt idx="17109">
                  <c:v>68.552109999999999</c:v>
                </c:pt>
                <c:pt idx="17110">
                  <c:v>68.556930000000008</c:v>
                </c:pt>
                <c:pt idx="17111">
                  <c:v>68.561750000000004</c:v>
                </c:pt>
                <c:pt idx="17112">
                  <c:v>68.566569999999999</c:v>
                </c:pt>
                <c:pt idx="17113">
                  <c:v>68.571380000000005</c:v>
                </c:pt>
                <c:pt idx="17114">
                  <c:v>68.5762</c:v>
                </c:pt>
                <c:pt idx="17115">
                  <c:v>68.581009999999992</c:v>
                </c:pt>
                <c:pt idx="17116">
                  <c:v>68.58583999999999</c:v>
                </c:pt>
                <c:pt idx="17117">
                  <c:v>68.59066</c:v>
                </c:pt>
                <c:pt idx="17118">
                  <c:v>68.595470000000006</c:v>
                </c:pt>
                <c:pt idx="17119">
                  <c:v>68.600290000000001</c:v>
                </c:pt>
                <c:pt idx="17120">
                  <c:v>68.605100000000007</c:v>
                </c:pt>
                <c:pt idx="17121">
                  <c:v>68.609920000000002</c:v>
                </c:pt>
                <c:pt idx="17122">
                  <c:v>68.614739999999998</c:v>
                </c:pt>
                <c:pt idx="17123">
                  <c:v>68.619559999999993</c:v>
                </c:pt>
                <c:pt idx="17124">
                  <c:v>68.624369999999999</c:v>
                </c:pt>
                <c:pt idx="17125">
                  <c:v>68.629190000000008</c:v>
                </c:pt>
                <c:pt idx="17126">
                  <c:v>68.634</c:v>
                </c:pt>
                <c:pt idx="17127">
                  <c:v>68.63882000000001</c:v>
                </c:pt>
                <c:pt idx="17128">
                  <c:v>68.643640000000005</c:v>
                </c:pt>
                <c:pt idx="17129">
                  <c:v>68.64846</c:v>
                </c:pt>
                <c:pt idx="17130">
                  <c:v>68.653270000000006</c:v>
                </c:pt>
                <c:pt idx="17131">
                  <c:v>68.658090000000001</c:v>
                </c:pt>
                <c:pt idx="17132">
                  <c:v>68.662899999999993</c:v>
                </c:pt>
                <c:pt idx="17133">
                  <c:v>68.667720000000003</c:v>
                </c:pt>
                <c:pt idx="17134">
                  <c:v>68.672539999999998</c:v>
                </c:pt>
                <c:pt idx="17135">
                  <c:v>68.677360000000007</c:v>
                </c:pt>
                <c:pt idx="17136">
                  <c:v>68.682180000000002</c:v>
                </c:pt>
                <c:pt idx="17137">
                  <c:v>68.686990000000009</c:v>
                </c:pt>
                <c:pt idx="17138">
                  <c:v>68.691810000000004</c:v>
                </c:pt>
                <c:pt idx="17139">
                  <c:v>68.696629999999999</c:v>
                </c:pt>
                <c:pt idx="17140">
                  <c:v>68.701449999999994</c:v>
                </c:pt>
                <c:pt idx="17141">
                  <c:v>68.70626</c:v>
                </c:pt>
                <c:pt idx="17142">
                  <c:v>68.711079999999995</c:v>
                </c:pt>
                <c:pt idx="17143">
                  <c:v>68.715890000000002</c:v>
                </c:pt>
                <c:pt idx="17144">
                  <c:v>68.720710000000011</c:v>
                </c:pt>
                <c:pt idx="17145">
                  <c:v>68.725530000000006</c:v>
                </c:pt>
                <c:pt idx="17146">
                  <c:v>68.730350000000001</c:v>
                </c:pt>
                <c:pt idx="17147">
                  <c:v>68.735169999999997</c:v>
                </c:pt>
                <c:pt idx="17148">
                  <c:v>68.739980000000003</c:v>
                </c:pt>
                <c:pt idx="17149">
                  <c:v>68.744799999999998</c:v>
                </c:pt>
                <c:pt idx="17150">
                  <c:v>68.749610000000004</c:v>
                </c:pt>
                <c:pt idx="17151">
                  <c:v>68.754429999999999</c:v>
                </c:pt>
                <c:pt idx="17152">
                  <c:v>68.759249999999994</c:v>
                </c:pt>
                <c:pt idx="17153">
                  <c:v>68.76406999999999</c:v>
                </c:pt>
                <c:pt idx="17154">
                  <c:v>68.76888000000001</c:v>
                </c:pt>
                <c:pt idx="17155">
                  <c:v>68.773699999999991</c:v>
                </c:pt>
                <c:pt idx="17156">
                  <c:v>68.778509999999997</c:v>
                </c:pt>
                <c:pt idx="17157">
                  <c:v>68.783339999999995</c:v>
                </c:pt>
                <c:pt idx="17158">
                  <c:v>68.788160000000005</c:v>
                </c:pt>
                <c:pt idx="17159">
                  <c:v>68.792969999999997</c:v>
                </c:pt>
                <c:pt idx="17160">
                  <c:v>68.797789999999992</c:v>
                </c:pt>
                <c:pt idx="17161">
                  <c:v>68.802600000000012</c:v>
                </c:pt>
                <c:pt idx="17162">
                  <c:v>68.807419999999993</c:v>
                </c:pt>
                <c:pt idx="17163">
                  <c:v>68.812240000000003</c:v>
                </c:pt>
                <c:pt idx="17164">
                  <c:v>68.817059999999998</c:v>
                </c:pt>
                <c:pt idx="17165">
                  <c:v>68.82186999999999</c:v>
                </c:pt>
                <c:pt idx="17166">
                  <c:v>68.826689999999999</c:v>
                </c:pt>
                <c:pt idx="17167">
                  <c:v>68.831509999999994</c:v>
                </c:pt>
                <c:pt idx="17168">
                  <c:v>68.836320000000001</c:v>
                </c:pt>
                <c:pt idx="17169">
                  <c:v>68.841139999999996</c:v>
                </c:pt>
                <c:pt idx="17170">
                  <c:v>68.845959999999991</c:v>
                </c:pt>
                <c:pt idx="17171">
                  <c:v>68.85078</c:v>
                </c:pt>
                <c:pt idx="17172">
                  <c:v>68.855589999999992</c:v>
                </c:pt>
                <c:pt idx="17173">
                  <c:v>68.860410000000002</c:v>
                </c:pt>
                <c:pt idx="17174">
                  <c:v>68.865220000000008</c:v>
                </c:pt>
                <c:pt idx="17175">
                  <c:v>68.870050000000006</c:v>
                </c:pt>
                <c:pt idx="17176">
                  <c:v>68.874870000000001</c:v>
                </c:pt>
                <c:pt idx="17177">
                  <c:v>68.879679999999993</c:v>
                </c:pt>
                <c:pt idx="17178">
                  <c:v>68.884500000000003</c:v>
                </c:pt>
                <c:pt idx="17179">
                  <c:v>68.889309999999995</c:v>
                </c:pt>
                <c:pt idx="17180">
                  <c:v>68.894130000000004</c:v>
                </c:pt>
                <c:pt idx="17181">
                  <c:v>68.898949999999999</c:v>
                </c:pt>
                <c:pt idx="17182">
                  <c:v>68.903770000000009</c:v>
                </c:pt>
                <c:pt idx="17183">
                  <c:v>68.908590000000004</c:v>
                </c:pt>
                <c:pt idx="17184">
                  <c:v>68.913399999999996</c:v>
                </c:pt>
                <c:pt idx="17185">
                  <c:v>68.918220000000005</c:v>
                </c:pt>
                <c:pt idx="17186">
                  <c:v>68.923029999999997</c:v>
                </c:pt>
                <c:pt idx="17187">
                  <c:v>68.927849999999992</c:v>
                </c:pt>
                <c:pt idx="17188">
                  <c:v>68.932670000000002</c:v>
                </c:pt>
                <c:pt idx="17189">
                  <c:v>68.937490000000011</c:v>
                </c:pt>
                <c:pt idx="17190">
                  <c:v>68.942310000000006</c:v>
                </c:pt>
                <c:pt idx="17191">
                  <c:v>68.947119999999998</c:v>
                </c:pt>
                <c:pt idx="17192">
                  <c:v>68.951940000000008</c:v>
                </c:pt>
                <c:pt idx="17193">
                  <c:v>68.956760000000003</c:v>
                </c:pt>
                <c:pt idx="17194">
                  <c:v>68.961579999999998</c:v>
                </c:pt>
                <c:pt idx="17195">
                  <c:v>68.966390000000004</c:v>
                </c:pt>
                <c:pt idx="17196">
                  <c:v>68.971209999999999</c:v>
                </c:pt>
                <c:pt idx="17197">
                  <c:v>68.976029999999994</c:v>
                </c:pt>
                <c:pt idx="17198">
                  <c:v>68.980840000000001</c:v>
                </c:pt>
                <c:pt idx="17199">
                  <c:v>68.98566000000001</c:v>
                </c:pt>
                <c:pt idx="17200">
                  <c:v>68.990480000000005</c:v>
                </c:pt>
                <c:pt idx="17201">
                  <c:v>68.9953</c:v>
                </c:pt>
                <c:pt idx="17202">
                  <c:v>69.000119999999995</c:v>
                </c:pt>
                <c:pt idx="17203">
                  <c:v>69.004930000000002</c:v>
                </c:pt>
                <c:pt idx="17204">
                  <c:v>69.009749999999997</c:v>
                </c:pt>
                <c:pt idx="17205">
                  <c:v>69.014560000000003</c:v>
                </c:pt>
                <c:pt idx="17206">
                  <c:v>69.019379999999998</c:v>
                </c:pt>
                <c:pt idx="17207">
                  <c:v>69.024199999999993</c:v>
                </c:pt>
                <c:pt idx="17208">
                  <c:v>69.029020000000003</c:v>
                </c:pt>
                <c:pt idx="17209">
                  <c:v>69.033839999999998</c:v>
                </c:pt>
                <c:pt idx="17210">
                  <c:v>69.03864999999999</c:v>
                </c:pt>
                <c:pt idx="17211">
                  <c:v>69.043469999999999</c:v>
                </c:pt>
                <c:pt idx="17212">
                  <c:v>69.048289999999994</c:v>
                </c:pt>
                <c:pt idx="17213">
                  <c:v>69.053110000000004</c:v>
                </c:pt>
                <c:pt idx="17214">
                  <c:v>69.057929999999999</c:v>
                </c:pt>
                <c:pt idx="17215">
                  <c:v>69.062739999999991</c:v>
                </c:pt>
                <c:pt idx="17216">
                  <c:v>69.06756</c:v>
                </c:pt>
                <c:pt idx="17217">
                  <c:v>69.072369999999992</c:v>
                </c:pt>
                <c:pt idx="17218">
                  <c:v>69.077190000000002</c:v>
                </c:pt>
                <c:pt idx="17219">
                  <c:v>69.082009999999997</c:v>
                </c:pt>
                <c:pt idx="17220">
                  <c:v>69.086830000000006</c:v>
                </c:pt>
                <c:pt idx="17221">
                  <c:v>69.091650000000001</c:v>
                </c:pt>
                <c:pt idx="17222">
                  <c:v>69.096459999999993</c:v>
                </c:pt>
                <c:pt idx="17223">
                  <c:v>69.101280000000003</c:v>
                </c:pt>
                <c:pt idx="17224">
                  <c:v>69.106099999999998</c:v>
                </c:pt>
                <c:pt idx="17225">
                  <c:v>69.110920000000007</c:v>
                </c:pt>
                <c:pt idx="17226">
                  <c:v>69.115739999999988</c:v>
                </c:pt>
                <c:pt idx="17227">
                  <c:v>69.120550000000009</c:v>
                </c:pt>
                <c:pt idx="17228">
                  <c:v>69.125370000000004</c:v>
                </c:pt>
                <c:pt idx="17229">
                  <c:v>69.130189999999999</c:v>
                </c:pt>
                <c:pt idx="17230">
                  <c:v>69.135000000000005</c:v>
                </c:pt>
                <c:pt idx="17231">
                  <c:v>69.13982</c:v>
                </c:pt>
                <c:pt idx="17232">
                  <c:v>69.144639999999995</c:v>
                </c:pt>
                <c:pt idx="17233">
                  <c:v>69.149459999999991</c:v>
                </c:pt>
                <c:pt idx="17234">
                  <c:v>69.15428</c:v>
                </c:pt>
                <c:pt idx="17235">
                  <c:v>69.159090000000006</c:v>
                </c:pt>
                <c:pt idx="17236">
                  <c:v>69.163910000000001</c:v>
                </c:pt>
                <c:pt idx="17237">
                  <c:v>69.168720000000008</c:v>
                </c:pt>
                <c:pt idx="17238">
                  <c:v>69.173540000000003</c:v>
                </c:pt>
                <c:pt idx="17239">
                  <c:v>69.178370000000001</c:v>
                </c:pt>
                <c:pt idx="17240">
                  <c:v>69.183179999999993</c:v>
                </c:pt>
                <c:pt idx="17241">
                  <c:v>69.188000000000002</c:v>
                </c:pt>
                <c:pt idx="17242">
                  <c:v>69.192809999999994</c:v>
                </c:pt>
                <c:pt idx="17243">
                  <c:v>69.19762999999999</c:v>
                </c:pt>
                <c:pt idx="17244">
                  <c:v>69.202449999999999</c:v>
                </c:pt>
                <c:pt idx="17245">
                  <c:v>69.207270000000008</c:v>
                </c:pt>
                <c:pt idx="17246">
                  <c:v>69.212090000000003</c:v>
                </c:pt>
                <c:pt idx="17247">
                  <c:v>69.216910000000013</c:v>
                </c:pt>
                <c:pt idx="17248">
                  <c:v>69.221720000000005</c:v>
                </c:pt>
                <c:pt idx="17249">
                  <c:v>69.22654</c:v>
                </c:pt>
                <c:pt idx="17250">
                  <c:v>69.231349999999992</c:v>
                </c:pt>
                <c:pt idx="17251">
                  <c:v>69.236170000000001</c:v>
                </c:pt>
                <c:pt idx="17252">
                  <c:v>69.240989999999996</c:v>
                </c:pt>
                <c:pt idx="17253">
                  <c:v>69.245810000000006</c:v>
                </c:pt>
                <c:pt idx="17254">
                  <c:v>69.250629999999987</c:v>
                </c:pt>
                <c:pt idx="17255">
                  <c:v>69.255449999999996</c:v>
                </c:pt>
                <c:pt idx="17256">
                  <c:v>69.260260000000002</c:v>
                </c:pt>
                <c:pt idx="17257">
                  <c:v>69.265080000000012</c:v>
                </c:pt>
                <c:pt idx="17258">
                  <c:v>69.269899999999993</c:v>
                </c:pt>
                <c:pt idx="17259">
                  <c:v>69.274720000000002</c:v>
                </c:pt>
                <c:pt idx="17260">
                  <c:v>69.279539999999997</c:v>
                </c:pt>
                <c:pt idx="17261">
                  <c:v>69.284349999999989</c:v>
                </c:pt>
                <c:pt idx="17262">
                  <c:v>69.289169999999999</c:v>
                </c:pt>
                <c:pt idx="17263">
                  <c:v>69.293989999999994</c:v>
                </c:pt>
                <c:pt idx="17264">
                  <c:v>69.2988</c:v>
                </c:pt>
                <c:pt idx="17265">
                  <c:v>69.303619999999995</c:v>
                </c:pt>
                <c:pt idx="17266">
                  <c:v>69.308440000000004</c:v>
                </c:pt>
                <c:pt idx="17267">
                  <c:v>69.31326</c:v>
                </c:pt>
                <c:pt idx="17268">
                  <c:v>69.318080000000009</c:v>
                </c:pt>
                <c:pt idx="17269">
                  <c:v>69.322890000000001</c:v>
                </c:pt>
                <c:pt idx="17270">
                  <c:v>69.327709999999996</c:v>
                </c:pt>
                <c:pt idx="17271">
                  <c:v>69.332530000000006</c:v>
                </c:pt>
                <c:pt idx="17272">
                  <c:v>69.337350000000001</c:v>
                </c:pt>
                <c:pt idx="17273">
                  <c:v>69.342169999999996</c:v>
                </c:pt>
                <c:pt idx="17274">
                  <c:v>69.346980000000002</c:v>
                </c:pt>
                <c:pt idx="17275">
                  <c:v>69.351800000000011</c:v>
                </c:pt>
                <c:pt idx="17276">
                  <c:v>69.356619999999992</c:v>
                </c:pt>
                <c:pt idx="17277">
                  <c:v>69.361429999999999</c:v>
                </c:pt>
                <c:pt idx="17278">
                  <c:v>69.366250000000008</c:v>
                </c:pt>
                <c:pt idx="17279">
                  <c:v>69.371070000000003</c:v>
                </c:pt>
                <c:pt idx="17280">
                  <c:v>69.375889999999998</c:v>
                </c:pt>
                <c:pt idx="17281">
                  <c:v>69.380709999999993</c:v>
                </c:pt>
                <c:pt idx="17282">
                  <c:v>69.385530000000003</c:v>
                </c:pt>
                <c:pt idx="17283">
                  <c:v>69.390339999999995</c:v>
                </c:pt>
                <c:pt idx="17284">
                  <c:v>69.395160000000004</c:v>
                </c:pt>
                <c:pt idx="17285">
                  <c:v>69.399979999999999</c:v>
                </c:pt>
                <c:pt idx="17286">
                  <c:v>69.404800000000009</c:v>
                </c:pt>
                <c:pt idx="17287">
                  <c:v>69.409620000000004</c:v>
                </c:pt>
                <c:pt idx="17288">
                  <c:v>69.414429999999996</c:v>
                </c:pt>
                <c:pt idx="17289">
                  <c:v>69.419250000000005</c:v>
                </c:pt>
                <c:pt idx="17290">
                  <c:v>69.42407</c:v>
                </c:pt>
                <c:pt idx="17291">
                  <c:v>69.428879999999992</c:v>
                </c:pt>
                <c:pt idx="17292">
                  <c:v>69.433700000000002</c:v>
                </c:pt>
                <c:pt idx="17293">
                  <c:v>69.438519999999997</c:v>
                </c:pt>
                <c:pt idx="17294">
                  <c:v>69.443340000000006</c:v>
                </c:pt>
                <c:pt idx="17295">
                  <c:v>69.448160000000001</c:v>
                </c:pt>
                <c:pt idx="17296">
                  <c:v>69.452979999999997</c:v>
                </c:pt>
                <c:pt idx="17297">
                  <c:v>69.457790000000003</c:v>
                </c:pt>
                <c:pt idx="17298">
                  <c:v>69.462609999999998</c:v>
                </c:pt>
                <c:pt idx="17299">
                  <c:v>69.467429999999993</c:v>
                </c:pt>
                <c:pt idx="17300">
                  <c:v>69.472250000000003</c:v>
                </c:pt>
                <c:pt idx="17301">
                  <c:v>69.477069999999998</c:v>
                </c:pt>
                <c:pt idx="17302">
                  <c:v>69.481890000000007</c:v>
                </c:pt>
                <c:pt idx="17303">
                  <c:v>69.486699999999999</c:v>
                </c:pt>
                <c:pt idx="17304">
                  <c:v>69.491519999999994</c:v>
                </c:pt>
                <c:pt idx="17305">
                  <c:v>69.496340000000004</c:v>
                </c:pt>
                <c:pt idx="17306">
                  <c:v>69.501149999999996</c:v>
                </c:pt>
                <c:pt idx="17307">
                  <c:v>69.505970000000005</c:v>
                </c:pt>
                <c:pt idx="17308">
                  <c:v>69.51079</c:v>
                </c:pt>
                <c:pt idx="17309">
                  <c:v>69.515610000000009</c:v>
                </c:pt>
                <c:pt idx="17310">
                  <c:v>69.52042999999999</c:v>
                </c:pt>
                <c:pt idx="17311">
                  <c:v>69.525239999999997</c:v>
                </c:pt>
                <c:pt idx="17312">
                  <c:v>69.530060000000006</c:v>
                </c:pt>
                <c:pt idx="17313">
                  <c:v>69.534879999999987</c:v>
                </c:pt>
                <c:pt idx="17314">
                  <c:v>69.539699999999996</c:v>
                </c:pt>
                <c:pt idx="17315">
                  <c:v>69.544520000000006</c:v>
                </c:pt>
                <c:pt idx="17316">
                  <c:v>69.549340000000001</c:v>
                </c:pt>
                <c:pt idx="17317">
                  <c:v>69.554149999999993</c:v>
                </c:pt>
                <c:pt idx="17318">
                  <c:v>69.558970000000002</c:v>
                </c:pt>
                <c:pt idx="17319">
                  <c:v>69.563789999999997</c:v>
                </c:pt>
                <c:pt idx="17320">
                  <c:v>69.568599999999989</c:v>
                </c:pt>
                <c:pt idx="17321">
                  <c:v>69.573419999999999</c:v>
                </c:pt>
                <c:pt idx="17322">
                  <c:v>69.578249999999997</c:v>
                </c:pt>
                <c:pt idx="17323">
                  <c:v>69.583060000000003</c:v>
                </c:pt>
                <c:pt idx="17324">
                  <c:v>69.587879999999998</c:v>
                </c:pt>
                <c:pt idx="17325">
                  <c:v>69.592699999999994</c:v>
                </c:pt>
                <c:pt idx="17326">
                  <c:v>69.59751</c:v>
                </c:pt>
                <c:pt idx="17327">
                  <c:v>69.602330000000009</c:v>
                </c:pt>
                <c:pt idx="17328">
                  <c:v>69.607150000000004</c:v>
                </c:pt>
                <c:pt idx="17329">
                  <c:v>69.611969999999999</c:v>
                </c:pt>
                <c:pt idx="17330">
                  <c:v>69.616789999999995</c:v>
                </c:pt>
                <c:pt idx="17331">
                  <c:v>69.621610000000004</c:v>
                </c:pt>
                <c:pt idx="17332">
                  <c:v>69.626429999999999</c:v>
                </c:pt>
                <c:pt idx="17333">
                  <c:v>69.631239999999991</c:v>
                </c:pt>
                <c:pt idx="17334">
                  <c:v>69.636060000000001</c:v>
                </c:pt>
                <c:pt idx="17335">
                  <c:v>69.640879999999996</c:v>
                </c:pt>
                <c:pt idx="17336">
                  <c:v>69.645700000000005</c:v>
                </c:pt>
                <c:pt idx="17337">
                  <c:v>69.65052</c:v>
                </c:pt>
                <c:pt idx="17338">
                  <c:v>69.655339999999995</c:v>
                </c:pt>
                <c:pt idx="17339">
                  <c:v>69.660150000000002</c:v>
                </c:pt>
                <c:pt idx="17340">
                  <c:v>69.664970000000011</c:v>
                </c:pt>
                <c:pt idx="17341">
                  <c:v>69.669789999999992</c:v>
                </c:pt>
                <c:pt idx="17342">
                  <c:v>69.674599999999998</c:v>
                </c:pt>
                <c:pt idx="17343">
                  <c:v>69.679420000000007</c:v>
                </c:pt>
                <c:pt idx="17344">
                  <c:v>69.684239999999988</c:v>
                </c:pt>
                <c:pt idx="17345">
                  <c:v>69.689059999999998</c:v>
                </c:pt>
                <c:pt idx="17346">
                  <c:v>69.693879999999993</c:v>
                </c:pt>
                <c:pt idx="17347">
                  <c:v>69.698700000000002</c:v>
                </c:pt>
                <c:pt idx="17348">
                  <c:v>69.703509999999994</c:v>
                </c:pt>
                <c:pt idx="17349">
                  <c:v>69.708330000000004</c:v>
                </c:pt>
                <c:pt idx="17350">
                  <c:v>69.713149999999999</c:v>
                </c:pt>
                <c:pt idx="17351">
                  <c:v>69.717970000000008</c:v>
                </c:pt>
                <c:pt idx="17352">
                  <c:v>69.722790000000003</c:v>
                </c:pt>
                <c:pt idx="17353">
                  <c:v>69.727609999999999</c:v>
                </c:pt>
                <c:pt idx="17354">
                  <c:v>69.732429999999994</c:v>
                </c:pt>
                <c:pt idx="17355">
                  <c:v>69.73724</c:v>
                </c:pt>
                <c:pt idx="17356">
                  <c:v>69.742059999999995</c:v>
                </c:pt>
                <c:pt idx="17357">
                  <c:v>69.74687999999999</c:v>
                </c:pt>
                <c:pt idx="17358">
                  <c:v>69.751690000000011</c:v>
                </c:pt>
                <c:pt idx="17359">
                  <c:v>69.756520000000009</c:v>
                </c:pt>
                <c:pt idx="17360">
                  <c:v>69.761340000000004</c:v>
                </c:pt>
                <c:pt idx="17361">
                  <c:v>69.766149999999996</c:v>
                </c:pt>
                <c:pt idx="17362">
                  <c:v>69.770970000000005</c:v>
                </c:pt>
                <c:pt idx="17363">
                  <c:v>69.775790000000001</c:v>
                </c:pt>
                <c:pt idx="17364">
                  <c:v>69.78061000000001</c:v>
                </c:pt>
                <c:pt idx="17365">
                  <c:v>69.785420000000002</c:v>
                </c:pt>
                <c:pt idx="17366">
                  <c:v>69.790239999999997</c:v>
                </c:pt>
                <c:pt idx="17367">
                  <c:v>69.795060000000007</c:v>
                </c:pt>
                <c:pt idx="17368">
                  <c:v>69.799880000000002</c:v>
                </c:pt>
                <c:pt idx="17369">
                  <c:v>69.804699999999997</c:v>
                </c:pt>
                <c:pt idx="17370">
                  <c:v>69.809520000000006</c:v>
                </c:pt>
                <c:pt idx="17371">
                  <c:v>69.814329999999998</c:v>
                </c:pt>
                <c:pt idx="17372">
                  <c:v>69.819149999999993</c:v>
                </c:pt>
                <c:pt idx="17373">
                  <c:v>69.823970000000003</c:v>
                </c:pt>
                <c:pt idx="17374">
                  <c:v>69.828789999999998</c:v>
                </c:pt>
                <c:pt idx="17375">
                  <c:v>69.833610000000007</c:v>
                </c:pt>
                <c:pt idx="17376">
                  <c:v>69.838430000000002</c:v>
                </c:pt>
                <c:pt idx="17377">
                  <c:v>69.843249999999998</c:v>
                </c:pt>
                <c:pt idx="17378">
                  <c:v>69.848060000000004</c:v>
                </c:pt>
                <c:pt idx="17379">
                  <c:v>69.852879999999999</c:v>
                </c:pt>
                <c:pt idx="17380">
                  <c:v>69.857699999999994</c:v>
                </c:pt>
                <c:pt idx="17381">
                  <c:v>69.862520000000004</c:v>
                </c:pt>
                <c:pt idx="17382">
                  <c:v>69.867339999999999</c:v>
                </c:pt>
                <c:pt idx="17383">
                  <c:v>69.872160000000008</c:v>
                </c:pt>
                <c:pt idx="17384">
                  <c:v>69.876980000000003</c:v>
                </c:pt>
                <c:pt idx="17385">
                  <c:v>69.881789999999995</c:v>
                </c:pt>
                <c:pt idx="17386">
                  <c:v>69.886610000000005</c:v>
                </c:pt>
                <c:pt idx="17387">
                  <c:v>69.89143</c:v>
                </c:pt>
                <c:pt idx="17388">
                  <c:v>69.896249999999995</c:v>
                </c:pt>
                <c:pt idx="17389">
                  <c:v>69.901060000000001</c:v>
                </c:pt>
                <c:pt idx="17390">
                  <c:v>69.90588000000001</c:v>
                </c:pt>
                <c:pt idx="17391">
                  <c:v>69.910709999999995</c:v>
                </c:pt>
                <c:pt idx="17392">
                  <c:v>69.915520000000001</c:v>
                </c:pt>
                <c:pt idx="17393">
                  <c:v>69.920339999999996</c:v>
                </c:pt>
                <c:pt idx="17394">
                  <c:v>69.925160000000005</c:v>
                </c:pt>
                <c:pt idx="17395">
                  <c:v>69.92998</c:v>
                </c:pt>
                <c:pt idx="17396">
                  <c:v>69.934789999999992</c:v>
                </c:pt>
                <c:pt idx="17397">
                  <c:v>69.939610000000002</c:v>
                </c:pt>
                <c:pt idx="17398">
                  <c:v>69.944429999999997</c:v>
                </c:pt>
                <c:pt idx="17399">
                  <c:v>69.949250000000006</c:v>
                </c:pt>
                <c:pt idx="17400">
                  <c:v>69.954069999999987</c:v>
                </c:pt>
                <c:pt idx="17401">
                  <c:v>69.958889999999997</c:v>
                </c:pt>
                <c:pt idx="17402">
                  <c:v>69.963709999999992</c:v>
                </c:pt>
                <c:pt idx="17403">
                  <c:v>69.968520000000012</c:v>
                </c:pt>
                <c:pt idx="17404">
                  <c:v>69.973339999999993</c:v>
                </c:pt>
                <c:pt idx="17405">
                  <c:v>69.978160000000003</c:v>
                </c:pt>
                <c:pt idx="17406">
                  <c:v>69.982979999999998</c:v>
                </c:pt>
                <c:pt idx="17407">
                  <c:v>69.987800000000007</c:v>
                </c:pt>
                <c:pt idx="17408">
                  <c:v>69.992620000000002</c:v>
                </c:pt>
                <c:pt idx="17409">
                  <c:v>69.997439999999997</c:v>
                </c:pt>
                <c:pt idx="17410">
                  <c:v>70.002250000000004</c:v>
                </c:pt>
                <c:pt idx="17411">
                  <c:v>70.007069999999999</c:v>
                </c:pt>
                <c:pt idx="17412">
                  <c:v>70.011889999999994</c:v>
                </c:pt>
                <c:pt idx="17413">
                  <c:v>70.016709999999989</c:v>
                </c:pt>
                <c:pt idx="17414">
                  <c:v>70.021529999999998</c:v>
                </c:pt>
                <c:pt idx="17415">
                  <c:v>70.026350000000008</c:v>
                </c:pt>
                <c:pt idx="17416">
                  <c:v>70.031170000000003</c:v>
                </c:pt>
                <c:pt idx="17417">
                  <c:v>70.035990000000012</c:v>
                </c:pt>
                <c:pt idx="17418">
                  <c:v>70.040800000000004</c:v>
                </c:pt>
                <c:pt idx="17419">
                  <c:v>70.04562</c:v>
                </c:pt>
                <c:pt idx="17420">
                  <c:v>70.050440000000009</c:v>
                </c:pt>
                <c:pt idx="17421">
                  <c:v>70.05525999999999</c:v>
                </c:pt>
                <c:pt idx="17422">
                  <c:v>70.060069999999996</c:v>
                </c:pt>
                <c:pt idx="17423">
                  <c:v>70.064890000000005</c:v>
                </c:pt>
                <c:pt idx="17424">
                  <c:v>70.069720000000004</c:v>
                </c:pt>
                <c:pt idx="17425">
                  <c:v>70.074529999999996</c:v>
                </c:pt>
                <c:pt idx="17426">
                  <c:v>70.079350000000005</c:v>
                </c:pt>
                <c:pt idx="17427">
                  <c:v>70.08417</c:v>
                </c:pt>
                <c:pt idx="17428">
                  <c:v>70.08899000000001</c:v>
                </c:pt>
                <c:pt idx="17429">
                  <c:v>70.093800000000002</c:v>
                </c:pt>
                <c:pt idx="17430">
                  <c:v>70.098619999999997</c:v>
                </c:pt>
                <c:pt idx="17431">
                  <c:v>70.103440000000006</c:v>
                </c:pt>
                <c:pt idx="17432">
                  <c:v>70.108260000000001</c:v>
                </c:pt>
                <c:pt idx="17433">
                  <c:v>70.113079999999997</c:v>
                </c:pt>
                <c:pt idx="17434">
                  <c:v>70.117899999999992</c:v>
                </c:pt>
                <c:pt idx="17435">
                  <c:v>70.122720000000001</c:v>
                </c:pt>
                <c:pt idx="17436">
                  <c:v>70.127539999999996</c:v>
                </c:pt>
                <c:pt idx="17437">
                  <c:v>70.132350000000002</c:v>
                </c:pt>
                <c:pt idx="17438">
                  <c:v>70.137169999999998</c:v>
                </c:pt>
                <c:pt idx="17439">
                  <c:v>70.141990000000007</c:v>
                </c:pt>
                <c:pt idx="17440">
                  <c:v>70.146810000000002</c:v>
                </c:pt>
                <c:pt idx="17441">
                  <c:v>70.151630000000011</c:v>
                </c:pt>
                <c:pt idx="17442">
                  <c:v>70.156449999999992</c:v>
                </c:pt>
                <c:pt idx="17443">
                  <c:v>70.161270000000002</c:v>
                </c:pt>
                <c:pt idx="17444">
                  <c:v>70.166089999999997</c:v>
                </c:pt>
                <c:pt idx="17445">
                  <c:v>70.170899999999989</c:v>
                </c:pt>
                <c:pt idx="17446">
                  <c:v>70.175719999999998</c:v>
                </c:pt>
                <c:pt idx="17447">
                  <c:v>70.180539999999993</c:v>
                </c:pt>
                <c:pt idx="17448">
                  <c:v>70.185360000000003</c:v>
                </c:pt>
                <c:pt idx="17449">
                  <c:v>70.190179999999998</c:v>
                </c:pt>
                <c:pt idx="17450">
                  <c:v>70.194999999999993</c:v>
                </c:pt>
                <c:pt idx="17451">
                  <c:v>70.199820000000003</c:v>
                </c:pt>
                <c:pt idx="17452">
                  <c:v>70.204639999999998</c:v>
                </c:pt>
                <c:pt idx="17453">
                  <c:v>70.209450000000004</c:v>
                </c:pt>
                <c:pt idx="17454">
                  <c:v>70.214269999999999</c:v>
                </c:pt>
                <c:pt idx="17455">
                  <c:v>70.219089999999994</c:v>
                </c:pt>
                <c:pt idx="17456">
                  <c:v>70.223910000000004</c:v>
                </c:pt>
                <c:pt idx="17457">
                  <c:v>70.228729999999999</c:v>
                </c:pt>
                <c:pt idx="17458">
                  <c:v>70.233550000000008</c:v>
                </c:pt>
                <c:pt idx="17459">
                  <c:v>70.238369999999989</c:v>
                </c:pt>
                <c:pt idx="17460">
                  <c:v>70.243189999999998</c:v>
                </c:pt>
                <c:pt idx="17461">
                  <c:v>70.248009999999994</c:v>
                </c:pt>
                <c:pt idx="17462">
                  <c:v>70.25282</c:v>
                </c:pt>
                <c:pt idx="17463">
                  <c:v>70.257639999999995</c:v>
                </c:pt>
                <c:pt idx="17464">
                  <c:v>70.262460000000004</c:v>
                </c:pt>
                <c:pt idx="17465">
                  <c:v>70.26728</c:v>
                </c:pt>
                <c:pt idx="17466">
                  <c:v>70.272100000000009</c:v>
                </c:pt>
                <c:pt idx="17467">
                  <c:v>70.276920000000004</c:v>
                </c:pt>
                <c:pt idx="17468">
                  <c:v>70.281739999999999</c:v>
                </c:pt>
                <c:pt idx="17469">
                  <c:v>70.286559999999994</c:v>
                </c:pt>
                <c:pt idx="17470">
                  <c:v>70.291370000000001</c:v>
                </c:pt>
                <c:pt idx="17471">
                  <c:v>70.296189999999996</c:v>
                </c:pt>
                <c:pt idx="17472">
                  <c:v>70.301009999999991</c:v>
                </c:pt>
                <c:pt idx="17473">
                  <c:v>70.30583</c:v>
                </c:pt>
                <c:pt idx="17474">
                  <c:v>70.310649999999995</c:v>
                </c:pt>
                <c:pt idx="17475">
                  <c:v>70.315470000000005</c:v>
                </c:pt>
                <c:pt idx="17476">
                  <c:v>70.32029</c:v>
                </c:pt>
                <c:pt idx="17477">
                  <c:v>70.325109999999995</c:v>
                </c:pt>
                <c:pt idx="17478">
                  <c:v>70.329930000000004</c:v>
                </c:pt>
                <c:pt idx="17479">
                  <c:v>70.334740000000011</c:v>
                </c:pt>
                <c:pt idx="17480">
                  <c:v>70.339559999999992</c:v>
                </c:pt>
                <c:pt idx="17481">
                  <c:v>70.344380000000001</c:v>
                </c:pt>
                <c:pt idx="17482">
                  <c:v>70.349199999999996</c:v>
                </c:pt>
                <c:pt idx="17483">
                  <c:v>70.354020000000006</c:v>
                </c:pt>
                <c:pt idx="17484">
                  <c:v>70.358840000000001</c:v>
                </c:pt>
                <c:pt idx="17485">
                  <c:v>70.363659999999996</c:v>
                </c:pt>
                <c:pt idx="17486">
                  <c:v>70.368479999999991</c:v>
                </c:pt>
                <c:pt idx="17487">
                  <c:v>70.3733</c:v>
                </c:pt>
                <c:pt idx="17488">
                  <c:v>70.378109999999992</c:v>
                </c:pt>
                <c:pt idx="17489">
                  <c:v>70.382930000000002</c:v>
                </c:pt>
                <c:pt idx="17490">
                  <c:v>70.387749999999997</c:v>
                </c:pt>
                <c:pt idx="17491">
                  <c:v>70.392570000000006</c:v>
                </c:pt>
                <c:pt idx="17492">
                  <c:v>70.397390000000001</c:v>
                </c:pt>
                <c:pt idx="17493">
                  <c:v>70.402199999999993</c:v>
                </c:pt>
                <c:pt idx="17494">
                  <c:v>70.407029999999992</c:v>
                </c:pt>
                <c:pt idx="17495">
                  <c:v>70.411850000000001</c:v>
                </c:pt>
                <c:pt idx="17496">
                  <c:v>70.416669999999996</c:v>
                </c:pt>
                <c:pt idx="17497">
                  <c:v>70.421490000000006</c:v>
                </c:pt>
                <c:pt idx="17498">
                  <c:v>70.426299999999998</c:v>
                </c:pt>
                <c:pt idx="17499">
                  <c:v>70.431119999999993</c:v>
                </c:pt>
                <c:pt idx="17500">
                  <c:v>70.435940000000002</c:v>
                </c:pt>
                <c:pt idx="17501">
                  <c:v>70.440760000000012</c:v>
                </c:pt>
                <c:pt idx="17502">
                  <c:v>70.445579999999993</c:v>
                </c:pt>
                <c:pt idx="17503">
                  <c:v>70.450400000000002</c:v>
                </c:pt>
                <c:pt idx="17504">
                  <c:v>70.455219999999997</c:v>
                </c:pt>
                <c:pt idx="17505">
                  <c:v>70.460040000000006</c:v>
                </c:pt>
                <c:pt idx="17506">
                  <c:v>70.464860000000002</c:v>
                </c:pt>
                <c:pt idx="17507">
                  <c:v>70.469680000000011</c:v>
                </c:pt>
                <c:pt idx="17508">
                  <c:v>70.474490000000003</c:v>
                </c:pt>
                <c:pt idx="17509">
                  <c:v>70.479309999999998</c:v>
                </c:pt>
                <c:pt idx="17510">
                  <c:v>70.484130000000007</c:v>
                </c:pt>
                <c:pt idx="17511">
                  <c:v>70.488949999999988</c:v>
                </c:pt>
                <c:pt idx="17512">
                  <c:v>70.493769999999998</c:v>
                </c:pt>
                <c:pt idx="17513">
                  <c:v>70.498589999999993</c:v>
                </c:pt>
                <c:pt idx="17514">
                  <c:v>70.503410000000002</c:v>
                </c:pt>
                <c:pt idx="17515">
                  <c:v>70.508230000000012</c:v>
                </c:pt>
                <c:pt idx="17516">
                  <c:v>70.513049999999993</c:v>
                </c:pt>
                <c:pt idx="17517">
                  <c:v>70.517870000000002</c:v>
                </c:pt>
                <c:pt idx="17518">
                  <c:v>70.522680000000008</c:v>
                </c:pt>
                <c:pt idx="17519">
                  <c:v>70.527500000000003</c:v>
                </c:pt>
                <c:pt idx="17520">
                  <c:v>70.532319999999999</c:v>
                </c:pt>
                <c:pt idx="17521">
                  <c:v>70.537139999999994</c:v>
                </c:pt>
                <c:pt idx="17522">
                  <c:v>70.541960000000003</c:v>
                </c:pt>
                <c:pt idx="17523">
                  <c:v>70.546779999999998</c:v>
                </c:pt>
                <c:pt idx="17524">
                  <c:v>70.551600000000008</c:v>
                </c:pt>
                <c:pt idx="17525">
                  <c:v>70.556419999999989</c:v>
                </c:pt>
                <c:pt idx="17526">
                  <c:v>70.561239999999998</c:v>
                </c:pt>
                <c:pt idx="17527">
                  <c:v>70.566059999999993</c:v>
                </c:pt>
                <c:pt idx="17528">
                  <c:v>70.570869999999999</c:v>
                </c:pt>
                <c:pt idx="17529">
                  <c:v>70.575689999999994</c:v>
                </c:pt>
                <c:pt idx="17530">
                  <c:v>70.580510000000004</c:v>
                </c:pt>
                <c:pt idx="17531">
                  <c:v>70.585329999999999</c:v>
                </c:pt>
                <c:pt idx="17532">
                  <c:v>70.590150000000008</c:v>
                </c:pt>
                <c:pt idx="17533">
                  <c:v>70.594970000000004</c:v>
                </c:pt>
                <c:pt idx="17534">
                  <c:v>70.599789999999999</c:v>
                </c:pt>
                <c:pt idx="17535">
                  <c:v>70.604609999999994</c:v>
                </c:pt>
                <c:pt idx="17536">
                  <c:v>70.609430000000003</c:v>
                </c:pt>
                <c:pt idx="17537">
                  <c:v>70.614249999999998</c:v>
                </c:pt>
                <c:pt idx="17538">
                  <c:v>70.619070000000008</c:v>
                </c:pt>
                <c:pt idx="17539">
                  <c:v>70.62388</c:v>
                </c:pt>
                <c:pt idx="17540">
                  <c:v>70.628700000000009</c:v>
                </c:pt>
                <c:pt idx="17541">
                  <c:v>70.633520000000004</c:v>
                </c:pt>
                <c:pt idx="17542">
                  <c:v>70.638339999999999</c:v>
                </c:pt>
                <c:pt idx="17543">
                  <c:v>70.643159999999995</c:v>
                </c:pt>
                <c:pt idx="17544">
                  <c:v>70.647980000000004</c:v>
                </c:pt>
                <c:pt idx="17545">
                  <c:v>70.652799999999999</c:v>
                </c:pt>
                <c:pt idx="17546">
                  <c:v>70.657620000000009</c:v>
                </c:pt>
                <c:pt idx="17547">
                  <c:v>70.662440000000004</c:v>
                </c:pt>
                <c:pt idx="17548">
                  <c:v>70.667259999999999</c:v>
                </c:pt>
                <c:pt idx="17549">
                  <c:v>70.672079999999994</c:v>
                </c:pt>
                <c:pt idx="17550">
                  <c:v>70.67689</c:v>
                </c:pt>
                <c:pt idx="17551">
                  <c:v>70.681709999999995</c:v>
                </c:pt>
                <c:pt idx="17552">
                  <c:v>70.686529999999991</c:v>
                </c:pt>
                <c:pt idx="17553">
                  <c:v>70.69135</c:v>
                </c:pt>
                <c:pt idx="17554">
                  <c:v>70.696179999999998</c:v>
                </c:pt>
                <c:pt idx="17555">
                  <c:v>70.700999999999993</c:v>
                </c:pt>
                <c:pt idx="17556">
                  <c:v>70.70581</c:v>
                </c:pt>
                <c:pt idx="17557">
                  <c:v>70.710629999999995</c:v>
                </c:pt>
                <c:pt idx="17558">
                  <c:v>70.715450000000004</c:v>
                </c:pt>
                <c:pt idx="17559">
                  <c:v>70.720269999999999</c:v>
                </c:pt>
                <c:pt idx="17560">
                  <c:v>70.725090000000009</c:v>
                </c:pt>
                <c:pt idx="17561">
                  <c:v>70.729910000000004</c:v>
                </c:pt>
                <c:pt idx="17562">
                  <c:v>70.734719999999996</c:v>
                </c:pt>
                <c:pt idx="17563">
                  <c:v>70.739540000000005</c:v>
                </c:pt>
                <c:pt idx="17564">
                  <c:v>70.744370000000004</c:v>
                </c:pt>
                <c:pt idx="17565">
                  <c:v>70.749189999999999</c:v>
                </c:pt>
                <c:pt idx="17566">
                  <c:v>70.754010000000008</c:v>
                </c:pt>
                <c:pt idx="17567">
                  <c:v>70.758829999999989</c:v>
                </c:pt>
                <c:pt idx="17568">
                  <c:v>70.763640000000009</c:v>
                </c:pt>
                <c:pt idx="17569">
                  <c:v>70.768460000000005</c:v>
                </c:pt>
                <c:pt idx="17570">
                  <c:v>70.77328</c:v>
                </c:pt>
                <c:pt idx="17571">
                  <c:v>70.778099999999995</c:v>
                </c:pt>
                <c:pt idx="17572">
                  <c:v>70.782920000000004</c:v>
                </c:pt>
                <c:pt idx="17573">
                  <c:v>70.787739999999999</c:v>
                </c:pt>
                <c:pt idx="17574">
                  <c:v>70.792560000000009</c:v>
                </c:pt>
                <c:pt idx="17575">
                  <c:v>70.79737999999999</c:v>
                </c:pt>
                <c:pt idx="17576">
                  <c:v>70.802199999999999</c:v>
                </c:pt>
                <c:pt idx="17577">
                  <c:v>70.807019999999994</c:v>
                </c:pt>
                <c:pt idx="17578">
                  <c:v>70.811840000000004</c:v>
                </c:pt>
                <c:pt idx="17579">
                  <c:v>70.816659999999999</c:v>
                </c:pt>
                <c:pt idx="17580">
                  <c:v>70.821469999999991</c:v>
                </c:pt>
                <c:pt idx="17581">
                  <c:v>70.82629</c:v>
                </c:pt>
                <c:pt idx="17582">
                  <c:v>70.83111000000001</c:v>
                </c:pt>
                <c:pt idx="17583">
                  <c:v>70.835930000000005</c:v>
                </c:pt>
                <c:pt idx="17584">
                  <c:v>70.84075</c:v>
                </c:pt>
                <c:pt idx="17585">
                  <c:v>70.845569999999995</c:v>
                </c:pt>
                <c:pt idx="17586">
                  <c:v>70.850390000000004</c:v>
                </c:pt>
                <c:pt idx="17587">
                  <c:v>70.85521</c:v>
                </c:pt>
                <c:pt idx="17588">
                  <c:v>70.860030000000009</c:v>
                </c:pt>
                <c:pt idx="17589">
                  <c:v>70.86484999999999</c:v>
                </c:pt>
                <c:pt idx="17590">
                  <c:v>70.869669999999999</c:v>
                </c:pt>
                <c:pt idx="17591">
                  <c:v>70.874489999999994</c:v>
                </c:pt>
                <c:pt idx="17592">
                  <c:v>70.879310000000004</c:v>
                </c:pt>
                <c:pt idx="17593">
                  <c:v>70.884119999999996</c:v>
                </c:pt>
                <c:pt idx="17594">
                  <c:v>70.888939999999991</c:v>
                </c:pt>
                <c:pt idx="17595">
                  <c:v>70.89376</c:v>
                </c:pt>
                <c:pt idx="17596">
                  <c:v>70.898589999999999</c:v>
                </c:pt>
                <c:pt idx="17597">
                  <c:v>70.903409999999994</c:v>
                </c:pt>
                <c:pt idx="17598">
                  <c:v>70.908230000000003</c:v>
                </c:pt>
                <c:pt idx="17599">
                  <c:v>70.913049999999998</c:v>
                </c:pt>
                <c:pt idx="17600">
                  <c:v>70.917860000000005</c:v>
                </c:pt>
                <c:pt idx="17601">
                  <c:v>70.92268</c:v>
                </c:pt>
                <c:pt idx="17602">
                  <c:v>70.927500000000009</c:v>
                </c:pt>
                <c:pt idx="17603">
                  <c:v>70.93231999999999</c:v>
                </c:pt>
                <c:pt idx="17604">
                  <c:v>70.937139999999999</c:v>
                </c:pt>
                <c:pt idx="17605">
                  <c:v>70.941959999999995</c:v>
                </c:pt>
                <c:pt idx="17606">
                  <c:v>70.946780000000004</c:v>
                </c:pt>
                <c:pt idx="17607">
                  <c:v>70.951599999999999</c:v>
                </c:pt>
                <c:pt idx="17608">
                  <c:v>70.956420000000008</c:v>
                </c:pt>
                <c:pt idx="17609">
                  <c:v>70.961239999999989</c:v>
                </c:pt>
                <c:pt idx="17610">
                  <c:v>70.966059999999999</c:v>
                </c:pt>
                <c:pt idx="17611">
                  <c:v>70.970879999999994</c:v>
                </c:pt>
                <c:pt idx="17612">
                  <c:v>70.975700000000003</c:v>
                </c:pt>
                <c:pt idx="17613">
                  <c:v>70.980519999999999</c:v>
                </c:pt>
                <c:pt idx="17614">
                  <c:v>70.985339999999994</c:v>
                </c:pt>
                <c:pt idx="17615">
                  <c:v>70.99015</c:v>
                </c:pt>
                <c:pt idx="17616">
                  <c:v>70.994970000000009</c:v>
                </c:pt>
                <c:pt idx="17617">
                  <c:v>70.99978999999999</c:v>
                </c:pt>
                <c:pt idx="17618">
                  <c:v>71.00461</c:v>
                </c:pt>
                <c:pt idx="17619">
                  <c:v>71.009429999999995</c:v>
                </c:pt>
                <c:pt idx="17620">
                  <c:v>71.014259999999993</c:v>
                </c:pt>
                <c:pt idx="17621">
                  <c:v>71.019080000000002</c:v>
                </c:pt>
                <c:pt idx="17622">
                  <c:v>71.023899999999998</c:v>
                </c:pt>
                <c:pt idx="17623">
                  <c:v>71.02870999999999</c:v>
                </c:pt>
                <c:pt idx="17624">
                  <c:v>71.033529999999999</c:v>
                </c:pt>
                <c:pt idx="17625">
                  <c:v>71.038349999999994</c:v>
                </c:pt>
                <c:pt idx="17626">
                  <c:v>71.043170000000003</c:v>
                </c:pt>
                <c:pt idx="17627">
                  <c:v>71.047989999999999</c:v>
                </c:pt>
                <c:pt idx="17628">
                  <c:v>71.052809999999994</c:v>
                </c:pt>
                <c:pt idx="17629">
                  <c:v>71.057630000000003</c:v>
                </c:pt>
                <c:pt idx="17630">
                  <c:v>71.062449999999998</c:v>
                </c:pt>
                <c:pt idx="17631">
                  <c:v>71.067270000000008</c:v>
                </c:pt>
                <c:pt idx="17632">
                  <c:v>71.072090000000003</c:v>
                </c:pt>
                <c:pt idx="17633">
                  <c:v>71.076909999999998</c:v>
                </c:pt>
                <c:pt idx="17634">
                  <c:v>71.081729999999993</c:v>
                </c:pt>
                <c:pt idx="17635">
                  <c:v>71.086550000000003</c:v>
                </c:pt>
                <c:pt idx="17636">
                  <c:v>71.091369999999998</c:v>
                </c:pt>
                <c:pt idx="17637">
                  <c:v>71.096190000000007</c:v>
                </c:pt>
                <c:pt idx="17638">
                  <c:v>71.101010000000002</c:v>
                </c:pt>
                <c:pt idx="17639">
                  <c:v>71.105819999999994</c:v>
                </c:pt>
                <c:pt idx="17640">
                  <c:v>71.110640000000004</c:v>
                </c:pt>
                <c:pt idx="17641">
                  <c:v>71.115459999999999</c:v>
                </c:pt>
                <c:pt idx="17642">
                  <c:v>71.120279999999994</c:v>
                </c:pt>
                <c:pt idx="17643">
                  <c:v>71.125110000000006</c:v>
                </c:pt>
                <c:pt idx="17644">
                  <c:v>71.129929999999987</c:v>
                </c:pt>
                <c:pt idx="17645">
                  <c:v>71.134749999999997</c:v>
                </c:pt>
                <c:pt idx="17646">
                  <c:v>71.139570000000006</c:v>
                </c:pt>
                <c:pt idx="17647">
                  <c:v>71.144390000000001</c:v>
                </c:pt>
                <c:pt idx="17648">
                  <c:v>71.149199999999993</c:v>
                </c:pt>
                <c:pt idx="17649">
                  <c:v>71.154020000000003</c:v>
                </c:pt>
                <c:pt idx="17650">
                  <c:v>71.158839999999998</c:v>
                </c:pt>
                <c:pt idx="17651">
                  <c:v>71.163660000000007</c:v>
                </c:pt>
                <c:pt idx="17652">
                  <c:v>71.168480000000002</c:v>
                </c:pt>
                <c:pt idx="17653">
                  <c:v>71.173299999999998</c:v>
                </c:pt>
                <c:pt idx="17654">
                  <c:v>71.178119999999993</c:v>
                </c:pt>
                <c:pt idx="17655">
                  <c:v>71.182940000000002</c:v>
                </c:pt>
                <c:pt idx="17656">
                  <c:v>71.187759999999997</c:v>
                </c:pt>
                <c:pt idx="17657">
                  <c:v>71.192580000000007</c:v>
                </c:pt>
                <c:pt idx="17658">
                  <c:v>71.197399999999988</c:v>
                </c:pt>
                <c:pt idx="17659">
                  <c:v>71.202219999999997</c:v>
                </c:pt>
                <c:pt idx="17660">
                  <c:v>71.207040000000006</c:v>
                </c:pt>
                <c:pt idx="17661">
                  <c:v>71.211860000000001</c:v>
                </c:pt>
                <c:pt idx="17662">
                  <c:v>71.216680000000011</c:v>
                </c:pt>
                <c:pt idx="17663">
                  <c:v>71.221499999999992</c:v>
                </c:pt>
                <c:pt idx="17664">
                  <c:v>71.226320000000001</c:v>
                </c:pt>
                <c:pt idx="17665">
                  <c:v>71.231139999999996</c:v>
                </c:pt>
                <c:pt idx="17666">
                  <c:v>71.235960000000006</c:v>
                </c:pt>
                <c:pt idx="17667">
                  <c:v>71.240780000000001</c:v>
                </c:pt>
                <c:pt idx="17668">
                  <c:v>71.24560000000001</c:v>
                </c:pt>
                <c:pt idx="17669">
                  <c:v>71.250419999999991</c:v>
                </c:pt>
                <c:pt idx="17670">
                  <c:v>71.255240000000001</c:v>
                </c:pt>
                <c:pt idx="17671">
                  <c:v>71.260059999999996</c:v>
                </c:pt>
                <c:pt idx="17672">
                  <c:v>71.264880000000005</c:v>
                </c:pt>
                <c:pt idx="17673">
                  <c:v>71.2697</c:v>
                </c:pt>
                <c:pt idx="17674">
                  <c:v>71.274519999999995</c:v>
                </c:pt>
                <c:pt idx="17675">
                  <c:v>71.279339999999991</c:v>
                </c:pt>
                <c:pt idx="17676">
                  <c:v>71.28416</c:v>
                </c:pt>
                <c:pt idx="17677">
                  <c:v>71.288979999999995</c:v>
                </c:pt>
                <c:pt idx="17678">
                  <c:v>71.293790000000001</c:v>
                </c:pt>
                <c:pt idx="17679">
                  <c:v>71.298609999999996</c:v>
                </c:pt>
                <c:pt idx="17680">
                  <c:v>71.303430000000006</c:v>
                </c:pt>
                <c:pt idx="17681">
                  <c:v>71.308260000000004</c:v>
                </c:pt>
                <c:pt idx="17682">
                  <c:v>71.313079999999999</c:v>
                </c:pt>
                <c:pt idx="17683">
                  <c:v>71.317900000000009</c:v>
                </c:pt>
                <c:pt idx="17684">
                  <c:v>71.322720000000004</c:v>
                </c:pt>
                <c:pt idx="17685">
                  <c:v>71.327539999999999</c:v>
                </c:pt>
                <c:pt idx="17686">
                  <c:v>71.332359999999994</c:v>
                </c:pt>
                <c:pt idx="17687">
                  <c:v>71.337180000000004</c:v>
                </c:pt>
                <c:pt idx="17688">
                  <c:v>71.341999999999999</c:v>
                </c:pt>
                <c:pt idx="17689">
                  <c:v>71.346820000000008</c:v>
                </c:pt>
                <c:pt idx="17690">
                  <c:v>71.35163</c:v>
                </c:pt>
                <c:pt idx="17691">
                  <c:v>71.356449999999995</c:v>
                </c:pt>
                <c:pt idx="17692">
                  <c:v>71.361270000000005</c:v>
                </c:pt>
                <c:pt idx="17693">
                  <c:v>71.36609</c:v>
                </c:pt>
                <c:pt idx="17694">
                  <c:v>71.370909999999995</c:v>
                </c:pt>
                <c:pt idx="17695">
                  <c:v>71.375739999999993</c:v>
                </c:pt>
                <c:pt idx="17696">
                  <c:v>71.380560000000003</c:v>
                </c:pt>
                <c:pt idx="17697">
                  <c:v>71.385379999999998</c:v>
                </c:pt>
                <c:pt idx="17698">
                  <c:v>71.390200000000007</c:v>
                </c:pt>
                <c:pt idx="17699">
                  <c:v>71.395020000000002</c:v>
                </c:pt>
                <c:pt idx="17700">
                  <c:v>71.399840000000012</c:v>
                </c:pt>
                <c:pt idx="17701">
                  <c:v>71.404659999999993</c:v>
                </c:pt>
                <c:pt idx="17702">
                  <c:v>71.409469999999999</c:v>
                </c:pt>
                <c:pt idx="17703">
                  <c:v>71.414290000000008</c:v>
                </c:pt>
                <c:pt idx="17704">
                  <c:v>71.419109999999989</c:v>
                </c:pt>
                <c:pt idx="17705">
                  <c:v>71.423929999999999</c:v>
                </c:pt>
                <c:pt idx="17706">
                  <c:v>71.428749999999994</c:v>
                </c:pt>
                <c:pt idx="17707">
                  <c:v>71.433570000000003</c:v>
                </c:pt>
                <c:pt idx="17708">
                  <c:v>71.438389999999998</c:v>
                </c:pt>
                <c:pt idx="17709">
                  <c:v>71.443219999999997</c:v>
                </c:pt>
                <c:pt idx="17710">
                  <c:v>71.448040000000006</c:v>
                </c:pt>
                <c:pt idx="17711">
                  <c:v>71.452860000000001</c:v>
                </c:pt>
                <c:pt idx="17712">
                  <c:v>71.457679999999996</c:v>
                </c:pt>
                <c:pt idx="17713">
                  <c:v>71.462499999999991</c:v>
                </c:pt>
                <c:pt idx="17714">
                  <c:v>71.467320000000001</c:v>
                </c:pt>
                <c:pt idx="17715">
                  <c:v>71.47214000000001</c:v>
                </c:pt>
                <c:pt idx="17716">
                  <c:v>71.476950000000002</c:v>
                </c:pt>
                <c:pt idx="17717">
                  <c:v>71.481769999999997</c:v>
                </c:pt>
                <c:pt idx="17718">
                  <c:v>71.486590000000007</c:v>
                </c:pt>
                <c:pt idx="17719">
                  <c:v>71.491410000000002</c:v>
                </c:pt>
                <c:pt idx="17720">
                  <c:v>71.496229999999997</c:v>
                </c:pt>
                <c:pt idx="17721">
                  <c:v>71.501049999999992</c:v>
                </c:pt>
                <c:pt idx="17722">
                  <c:v>71.505870000000002</c:v>
                </c:pt>
                <c:pt idx="17723">
                  <c:v>71.510689999999997</c:v>
                </c:pt>
                <c:pt idx="17724">
                  <c:v>71.515519999999995</c:v>
                </c:pt>
                <c:pt idx="17725">
                  <c:v>71.520340000000004</c:v>
                </c:pt>
                <c:pt idx="17726">
                  <c:v>71.52516</c:v>
                </c:pt>
                <c:pt idx="17727">
                  <c:v>71.529980000000009</c:v>
                </c:pt>
                <c:pt idx="17728">
                  <c:v>71.53479999999999</c:v>
                </c:pt>
                <c:pt idx="17729">
                  <c:v>71.539619999999999</c:v>
                </c:pt>
                <c:pt idx="17730">
                  <c:v>71.544439999999994</c:v>
                </c:pt>
                <c:pt idx="17731">
                  <c:v>71.549260000000004</c:v>
                </c:pt>
                <c:pt idx="17732">
                  <c:v>71.554079999999999</c:v>
                </c:pt>
                <c:pt idx="17733">
                  <c:v>71.558890000000005</c:v>
                </c:pt>
                <c:pt idx="17734">
                  <c:v>71.56371</c:v>
                </c:pt>
                <c:pt idx="17735">
                  <c:v>71.56853000000001</c:v>
                </c:pt>
                <c:pt idx="17736">
                  <c:v>71.573349999999991</c:v>
                </c:pt>
                <c:pt idx="17737">
                  <c:v>71.57817</c:v>
                </c:pt>
                <c:pt idx="17738">
                  <c:v>71.582999999999998</c:v>
                </c:pt>
                <c:pt idx="17739">
                  <c:v>71.587819999999994</c:v>
                </c:pt>
                <c:pt idx="17740">
                  <c:v>71.592640000000003</c:v>
                </c:pt>
                <c:pt idx="17741">
                  <c:v>71.597459999999998</c:v>
                </c:pt>
                <c:pt idx="17742">
                  <c:v>71.602280000000007</c:v>
                </c:pt>
                <c:pt idx="17743">
                  <c:v>71.607100000000003</c:v>
                </c:pt>
                <c:pt idx="17744">
                  <c:v>71.611919999999998</c:v>
                </c:pt>
                <c:pt idx="17745">
                  <c:v>71.616739999999993</c:v>
                </c:pt>
                <c:pt idx="17746">
                  <c:v>71.621560000000002</c:v>
                </c:pt>
                <c:pt idx="17747">
                  <c:v>71.626379999999997</c:v>
                </c:pt>
                <c:pt idx="17748">
                  <c:v>71.631200000000007</c:v>
                </c:pt>
                <c:pt idx="17749">
                  <c:v>71.636019999999988</c:v>
                </c:pt>
                <c:pt idx="17750">
                  <c:v>71.640839999999997</c:v>
                </c:pt>
                <c:pt idx="17751">
                  <c:v>71.645660000000007</c:v>
                </c:pt>
                <c:pt idx="17752">
                  <c:v>71.650480000000002</c:v>
                </c:pt>
                <c:pt idx="17753">
                  <c:v>71.655300000000011</c:v>
                </c:pt>
                <c:pt idx="17754">
                  <c:v>71.660119999999992</c:v>
                </c:pt>
                <c:pt idx="17755">
                  <c:v>71.664940000000001</c:v>
                </c:pt>
                <c:pt idx="17756">
                  <c:v>71.669759999999997</c:v>
                </c:pt>
                <c:pt idx="17757">
                  <c:v>71.674580000000006</c:v>
                </c:pt>
                <c:pt idx="17758">
                  <c:v>71.679400000000001</c:v>
                </c:pt>
                <c:pt idx="17759">
                  <c:v>71.68422000000001</c:v>
                </c:pt>
                <c:pt idx="17760">
                  <c:v>71.689039999999991</c:v>
                </c:pt>
                <c:pt idx="17761">
                  <c:v>71.693860000000001</c:v>
                </c:pt>
                <c:pt idx="17762">
                  <c:v>71.698679999999996</c:v>
                </c:pt>
                <c:pt idx="17763">
                  <c:v>71.703500000000005</c:v>
                </c:pt>
                <c:pt idx="17764">
                  <c:v>71.708320000000001</c:v>
                </c:pt>
                <c:pt idx="17765">
                  <c:v>71.713139999999996</c:v>
                </c:pt>
                <c:pt idx="17766">
                  <c:v>71.717959999999991</c:v>
                </c:pt>
                <c:pt idx="17767">
                  <c:v>71.72278</c:v>
                </c:pt>
                <c:pt idx="17768">
                  <c:v>71.727599999999995</c:v>
                </c:pt>
                <c:pt idx="17769">
                  <c:v>71.732420000000005</c:v>
                </c:pt>
                <c:pt idx="17770">
                  <c:v>71.73724</c:v>
                </c:pt>
                <c:pt idx="17771">
                  <c:v>71.742069999999998</c:v>
                </c:pt>
                <c:pt idx="17772">
                  <c:v>71.746889999999993</c:v>
                </c:pt>
                <c:pt idx="17773">
                  <c:v>71.751710000000003</c:v>
                </c:pt>
                <c:pt idx="17774">
                  <c:v>71.756529999999998</c:v>
                </c:pt>
                <c:pt idx="17775">
                  <c:v>71.761350000000007</c:v>
                </c:pt>
                <c:pt idx="17776">
                  <c:v>71.766170000000002</c:v>
                </c:pt>
                <c:pt idx="17777">
                  <c:v>71.770990000000012</c:v>
                </c:pt>
                <c:pt idx="17778">
                  <c:v>71.775809999999993</c:v>
                </c:pt>
                <c:pt idx="17779">
                  <c:v>71.780630000000002</c:v>
                </c:pt>
                <c:pt idx="17780">
                  <c:v>71.785449999999997</c:v>
                </c:pt>
                <c:pt idx="17781">
                  <c:v>71.790270000000007</c:v>
                </c:pt>
                <c:pt idx="17782">
                  <c:v>71.795090000000002</c:v>
                </c:pt>
                <c:pt idx="17783">
                  <c:v>71.799909999999997</c:v>
                </c:pt>
                <c:pt idx="17784">
                  <c:v>71.804720000000003</c:v>
                </c:pt>
                <c:pt idx="17785">
                  <c:v>71.809550000000002</c:v>
                </c:pt>
                <c:pt idx="17786">
                  <c:v>71.814369999999997</c:v>
                </c:pt>
                <c:pt idx="17787">
                  <c:v>71.819190000000006</c:v>
                </c:pt>
                <c:pt idx="17788">
                  <c:v>71.824009999999987</c:v>
                </c:pt>
                <c:pt idx="17789">
                  <c:v>71.828829999999996</c:v>
                </c:pt>
                <c:pt idx="17790">
                  <c:v>71.833650000000006</c:v>
                </c:pt>
                <c:pt idx="17791">
                  <c:v>71.838470000000001</c:v>
                </c:pt>
                <c:pt idx="17792">
                  <c:v>71.84329000000001</c:v>
                </c:pt>
                <c:pt idx="17793">
                  <c:v>71.848110000000005</c:v>
                </c:pt>
                <c:pt idx="17794">
                  <c:v>71.852930000000001</c:v>
                </c:pt>
                <c:pt idx="17795">
                  <c:v>71.857749999999996</c:v>
                </c:pt>
                <c:pt idx="17796">
                  <c:v>71.862570000000005</c:v>
                </c:pt>
                <c:pt idx="17797">
                  <c:v>71.86739</c:v>
                </c:pt>
                <c:pt idx="17798">
                  <c:v>71.87221000000001</c:v>
                </c:pt>
                <c:pt idx="17799">
                  <c:v>71.877029999999991</c:v>
                </c:pt>
                <c:pt idx="17800">
                  <c:v>71.88185</c:v>
                </c:pt>
                <c:pt idx="17801">
                  <c:v>71.886669999999995</c:v>
                </c:pt>
                <c:pt idx="17802">
                  <c:v>71.891490000000005</c:v>
                </c:pt>
                <c:pt idx="17803">
                  <c:v>71.89631</c:v>
                </c:pt>
                <c:pt idx="17804">
                  <c:v>71.901139999999998</c:v>
                </c:pt>
                <c:pt idx="17805">
                  <c:v>71.905960000000007</c:v>
                </c:pt>
                <c:pt idx="17806">
                  <c:v>71.910779999999988</c:v>
                </c:pt>
                <c:pt idx="17807">
                  <c:v>71.915599999999998</c:v>
                </c:pt>
                <c:pt idx="17808">
                  <c:v>71.920419999999993</c:v>
                </c:pt>
                <c:pt idx="17809">
                  <c:v>71.925240000000002</c:v>
                </c:pt>
                <c:pt idx="17810">
                  <c:v>71.930059999999997</c:v>
                </c:pt>
                <c:pt idx="17811">
                  <c:v>71.934880000000007</c:v>
                </c:pt>
                <c:pt idx="17812">
                  <c:v>71.939700000000002</c:v>
                </c:pt>
                <c:pt idx="17813">
                  <c:v>71.944519999999997</c:v>
                </c:pt>
                <c:pt idx="17814">
                  <c:v>71.949340000000007</c:v>
                </c:pt>
                <c:pt idx="17815">
                  <c:v>71.954160000000002</c:v>
                </c:pt>
                <c:pt idx="17816">
                  <c:v>71.958980000000011</c:v>
                </c:pt>
                <c:pt idx="17817">
                  <c:v>71.963799999999992</c:v>
                </c:pt>
                <c:pt idx="17818">
                  <c:v>71.968620000000001</c:v>
                </c:pt>
                <c:pt idx="17819">
                  <c:v>71.973439999999997</c:v>
                </c:pt>
                <c:pt idx="17820">
                  <c:v>71.978260000000006</c:v>
                </c:pt>
                <c:pt idx="17821">
                  <c:v>71.983080000000001</c:v>
                </c:pt>
                <c:pt idx="17822">
                  <c:v>71.987899999999996</c:v>
                </c:pt>
                <c:pt idx="17823">
                  <c:v>71.992730000000009</c:v>
                </c:pt>
                <c:pt idx="17824">
                  <c:v>71.99754999999999</c:v>
                </c:pt>
                <c:pt idx="17825">
                  <c:v>72.002369999999999</c:v>
                </c:pt>
                <c:pt idx="17826">
                  <c:v>72.007189999999994</c:v>
                </c:pt>
                <c:pt idx="17827">
                  <c:v>72.012010000000004</c:v>
                </c:pt>
                <c:pt idx="17828">
                  <c:v>72.016829999999999</c:v>
                </c:pt>
                <c:pt idx="17829">
                  <c:v>72.021650000000008</c:v>
                </c:pt>
                <c:pt idx="17830">
                  <c:v>72.026469999999989</c:v>
                </c:pt>
                <c:pt idx="17831">
                  <c:v>72.031289999999998</c:v>
                </c:pt>
                <c:pt idx="17832">
                  <c:v>72.036109999999994</c:v>
                </c:pt>
                <c:pt idx="17833">
                  <c:v>72.040930000000003</c:v>
                </c:pt>
                <c:pt idx="17834">
                  <c:v>72.045750000000012</c:v>
                </c:pt>
                <c:pt idx="17835">
                  <c:v>72.050569999999993</c:v>
                </c:pt>
                <c:pt idx="17836">
                  <c:v>72.055390000000003</c:v>
                </c:pt>
                <c:pt idx="17837">
                  <c:v>72.060209999999998</c:v>
                </c:pt>
                <c:pt idx="17838">
                  <c:v>72.065030000000007</c:v>
                </c:pt>
                <c:pt idx="17839">
                  <c:v>72.069850000000002</c:v>
                </c:pt>
                <c:pt idx="17840">
                  <c:v>72.074669999999998</c:v>
                </c:pt>
                <c:pt idx="17841">
                  <c:v>72.079489999999993</c:v>
                </c:pt>
                <c:pt idx="17842">
                  <c:v>72.084319999999991</c:v>
                </c:pt>
                <c:pt idx="17843">
                  <c:v>72.08914</c:v>
                </c:pt>
                <c:pt idx="17844">
                  <c:v>72.093959999999996</c:v>
                </c:pt>
                <c:pt idx="17845">
                  <c:v>72.098780000000005</c:v>
                </c:pt>
                <c:pt idx="17846">
                  <c:v>72.1036</c:v>
                </c:pt>
                <c:pt idx="17847">
                  <c:v>72.10842000000001</c:v>
                </c:pt>
                <c:pt idx="17848">
                  <c:v>72.11323999999999</c:v>
                </c:pt>
                <c:pt idx="17849">
                  <c:v>72.11806</c:v>
                </c:pt>
                <c:pt idx="17850">
                  <c:v>72.122879999999995</c:v>
                </c:pt>
                <c:pt idx="17851">
                  <c:v>72.127700000000004</c:v>
                </c:pt>
                <c:pt idx="17852">
                  <c:v>72.13252</c:v>
                </c:pt>
                <c:pt idx="17853">
                  <c:v>72.137339999999995</c:v>
                </c:pt>
                <c:pt idx="17854">
                  <c:v>72.14215999999999</c:v>
                </c:pt>
                <c:pt idx="17855">
                  <c:v>72.146979999999999</c:v>
                </c:pt>
                <c:pt idx="17856">
                  <c:v>72.151800000000009</c:v>
                </c:pt>
                <c:pt idx="17857">
                  <c:v>72.156629999999993</c:v>
                </c:pt>
                <c:pt idx="17858">
                  <c:v>72.161450000000002</c:v>
                </c:pt>
                <c:pt idx="17859">
                  <c:v>72.166270000000011</c:v>
                </c:pt>
                <c:pt idx="17860">
                  <c:v>72.171089999999992</c:v>
                </c:pt>
                <c:pt idx="17861">
                  <c:v>72.175910000000002</c:v>
                </c:pt>
                <c:pt idx="17862">
                  <c:v>72.180729999999997</c:v>
                </c:pt>
                <c:pt idx="17863">
                  <c:v>72.185550000000006</c:v>
                </c:pt>
                <c:pt idx="17864">
                  <c:v>72.190370000000001</c:v>
                </c:pt>
                <c:pt idx="17865">
                  <c:v>72.195190000000011</c:v>
                </c:pt>
                <c:pt idx="17866">
                  <c:v>72.200020000000009</c:v>
                </c:pt>
                <c:pt idx="17867">
                  <c:v>72.204840000000004</c:v>
                </c:pt>
                <c:pt idx="17868">
                  <c:v>72.20966</c:v>
                </c:pt>
                <c:pt idx="17869">
                  <c:v>72.214479999999995</c:v>
                </c:pt>
                <c:pt idx="17870">
                  <c:v>72.219300000000004</c:v>
                </c:pt>
                <c:pt idx="17871">
                  <c:v>72.224119999999999</c:v>
                </c:pt>
                <c:pt idx="17872">
                  <c:v>72.228940000000009</c:v>
                </c:pt>
                <c:pt idx="17873">
                  <c:v>72.23375999999999</c:v>
                </c:pt>
                <c:pt idx="17874">
                  <c:v>72.238579999999999</c:v>
                </c:pt>
                <c:pt idx="17875">
                  <c:v>72.243399999999994</c:v>
                </c:pt>
                <c:pt idx="17876">
                  <c:v>72.248220000000003</c:v>
                </c:pt>
                <c:pt idx="17877">
                  <c:v>72.253039999999999</c:v>
                </c:pt>
                <c:pt idx="17878">
                  <c:v>72.257859999999994</c:v>
                </c:pt>
                <c:pt idx="17879">
                  <c:v>72.262679999999989</c:v>
                </c:pt>
                <c:pt idx="17880">
                  <c:v>72.267499999999998</c:v>
                </c:pt>
                <c:pt idx="17881">
                  <c:v>72.272320000000008</c:v>
                </c:pt>
                <c:pt idx="17882">
                  <c:v>72.277140000000003</c:v>
                </c:pt>
                <c:pt idx="17883">
                  <c:v>72.281960000000012</c:v>
                </c:pt>
                <c:pt idx="17884">
                  <c:v>72.286779999999993</c:v>
                </c:pt>
                <c:pt idx="17885">
                  <c:v>72.291610000000006</c:v>
                </c:pt>
                <c:pt idx="17886">
                  <c:v>72.296430000000001</c:v>
                </c:pt>
                <c:pt idx="17887">
                  <c:v>72.301249999999996</c:v>
                </c:pt>
                <c:pt idx="17888">
                  <c:v>72.306070000000005</c:v>
                </c:pt>
                <c:pt idx="17889">
                  <c:v>72.310890000000001</c:v>
                </c:pt>
                <c:pt idx="17890">
                  <c:v>72.315719999999999</c:v>
                </c:pt>
                <c:pt idx="17891">
                  <c:v>72.320540000000008</c:v>
                </c:pt>
                <c:pt idx="17892">
                  <c:v>72.325360000000003</c:v>
                </c:pt>
                <c:pt idx="17893">
                  <c:v>72.330179999999999</c:v>
                </c:pt>
                <c:pt idx="17894">
                  <c:v>72.334999999999994</c:v>
                </c:pt>
                <c:pt idx="17895">
                  <c:v>72.339820000000003</c:v>
                </c:pt>
                <c:pt idx="17896">
                  <c:v>72.344639999999998</c:v>
                </c:pt>
                <c:pt idx="17897">
                  <c:v>72.349460000000008</c:v>
                </c:pt>
                <c:pt idx="17898">
                  <c:v>72.354280000000003</c:v>
                </c:pt>
                <c:pt idx="17899">
                  <c:v>72.359099999999998</c:v>
                </c:pt>
                <c:pt idx="17900">
                  <c:v>72.363919999999993</c:v>
                </c:pt>
                <c:pt idx="17901">
                  <c:v>72.368740000000003</c:v>
                </c:pt>
                <c:pt idx="17902">
                  <c:v>72.373559999999998</c:v>
                </c:pt>
                <c:pt idx="17903">
                  <c:v>72.378380000000007</c:v>
                </c:pt>
                <c:pt idx="17904">
                  <c:v>72.383199999999988</c:v>
                </c:pt>
                <c:pt idx="17905">
                  <c:v>72.388019999999997</c:v>
                </c:pt>
                <c:pt idx="17906">
                  <c:v>72.392840000000007</c:v>
                </c:pt>
                <c:pt idx="17907">
                  <c:v>72.397660000000002</c:v>
                </c:pt>
                <c:pt idx="17908">
                  <c:v>72.402480000000011</c:v>
                </c:pt>
                <c:pt idx="17909">
                  <c:v>72.407309999999995</c:v>
                </c:pt>
                <c:pt idx="17910">
                  <c:v>72.412130000000005</c:v>
                </c:pt>
                <c:pt idx="17911">
                  <c:v>72.41695</c:v>
                </c:pt>
                <c:pt idx="17912">
                  <c:v>72.421769999999995</c:v>
                </c:pt>
                <c:pt idx="17913">
                  <c:v>72.426590000000004</c:v>
                </c:pt>
                <c:pt idx="17914">
                  <c:v>72.431420000000003</c:v>
                </c:pt>
                <c:pt idx="17915">
                  <c:v>72.436239999999998</c:v>
                </c:pt>
                <c:pt idx="17916">
                  <c:v>72.441060000000007</c:v>
                </c:pt>
                <c:pt idx="17917">
                  <c:v>72.445880000000002</c:v>
                </c:pt>
                <c:pt idx="17918">
                  <c:v>72.450700000000012</c:v>
                </c:pt>
                <c:pt idx="17919">
                  <c:v>72.455519999999993</c:v>
                </c:pt>
                <c:pt idx="17920">
                  <c:v>72.460340000000002</c:v>
                </c:pt>
                <c:pt idx="17921">
                  <c:v>72.465159999999997</c:v>
                </c:pt>
                <c:pt idx="17922">
                  <c:v>72.469980000000007</c:v>
                </c:pt>
                <c:pt idx="17923">
                  <c:v>72.474800000000002</c:v>
                </c:pt>
                <c:pt idx="17924">
                  <c:v>72.479619999999997</c:v>
                </c:pt>
                <c:pt idx="17925">
                  <c:v>72.48445000000001</c:v>
                </c:pt>
                <c:pt idx="17926">
                  <c:v>72.489269999999991</c:v>
                </c:pt>
                <c:pt idx="17927">
                  <c:v>72.49409</c:v>
                </c:pt>
                <c:pt idx="17928">
                  <c:v>72.498909999999995</c:v>
                </c:pt>
                <c:pt idx="17929">
                  <c:v>72.503730000000004</c:v>
                </c:pt>
                <c:pt idx="17930">
                  <c:v>72.50855</c:v>
                </c:pt>
                <c:pt idx="17931">
                  <c:v>72.513369999999995</c:v>
                </c:pt>
                <c:pt idx="17932">
                  <c:v>72.51818999999999</c:v>
                </c:pt>
                <c:pt idx="17933">
                  <c:v>72.523009999999999</c:v>
                </c:pt>
                <c:pt idx="17934">
                  <c:v>72.527829999999994</c:v>
                </c:pt>
                <c:pt idx="17935">
                  <c:v>72.532650000000004</c:v>
                </c:pt>
                <c:pt idx="17936">
                  <c:v>72.537470000000013</c:v>
                </c:pt>
                <c:pt idx="17937">
                  <c:v>72.542289999999994</c:v>
                </c:pt>
                <c:pt idx="17938">
                  <c:v>72.547120000000007</c:v>
                </c:pt>
                <c:pt idx="17939">
                  <c:v>72.551940000000002</c:v>
                </c:pt>
                <c:pt idx="17940">
                  <c:v>72.556759999999997</c:v>
                </c:pt>
                <c:pt idx="17941">
                  <c:v>72.561580000000006</c:v>
                </c:pt>
                <c:pt idx="17942">
                  <c:v>72.566400000000002</c:v>
                </c:pt>
                <c:pt idx="17943">
                  <c:v>72.57123</c:v>
                </c:pt>
                <c:pt idx="17944">
                  <c:v>72.576050000000009</c:v>
                </c:pt>
                <c:pt idx="17945">
                  <c:v>72.580870000000004</c:v>
                </c:pt>
                <c:pt idx="17946">
                  <c:v>72.58569</c:v>
                </c:pt>
                <c:pt idx="17947">
                  <c:v>72.590509999999995</c:v>
                </c:pt>
                <c:pt idx="17948">
                  <c:v>72.595330000000004</c:v>
                </c:pt>
                <c:pt idx="17949">
                  <c:v>72.600149999999999</c:v>
                </c:pt>
                <c:pt idx="17950">
                  <c:v>72.604970000000009</c:v>
                </c:pt>
                <c:pt idx="17951">
                  <c:v>72.60978999999999</c:v>
                </c:pt>
                <c:pt idx="17952">
                  <c:v>72.614609999999999</c:v>
                </c:pt>
                <c:pt idx="17953">
                  <c:v>72.619439999999997</c:v>
                </c:pt>
                <c:pt idx="17954">
                  <c:v>72.624259999999992</c:v>
                </c:pt>
                <c:pt idx="17955">
                  <c:v>72.629080000000002</c:v>
                </c:pt>
                <c:pt idx="17956">
                  <c:v>72.633899999999997</c:v>
                </c:pt>
                <c:pt idx="17957">
                  <c:v>72.638720000000006</c:v>
                </c:pt>
                <c:pt idx="17958">
                  <c:v>72.643540000000002</c:v>
                </c:pt>
                <c:pt idx="17959">
                  <c:v>72.648359999999997</c:v>
                </c:pt>
                <c:pt idx="17960">
                  <c:v>72.653179999999992</c:v>
                </c:pt>
                <c:pt idx="17961">
                  <c:v>72.658000000000001</c:v>
                </c:pt>
                <c:pt idx="17962">
                  <c:v>72.662819999999996</c:v>
                </c:pt>
                <c:pt idx="17963">
                  <c:v>72.667640000000006</c:v>
                </c:pt>
                <c:pt idx="17964">
                  <c:v>72.672470000000004</c:v>
                </c:pt>
                <c:pt idx="17965">
                  <c:v>72.677289999999999</c:v>
                </c:pt>
                <c:pt idx="17966">
                  <c:v>72.682109999999994</c:v>
                </c:pt>
                <c:pt idx="17967">
                  <c:v>72.686930000000004</c:v>
                </c:pt>
                <c:pt idx="17968">
                  <c:v>72.691749999999999</c:v>
                </c:pt>
                <c:pt idx="17969">
                  <c:v>72.696570000000008</c:v>
                </c:pt>
                <c:pt idx="17970">
                  <c:v>72.701390000000004</c:v>
                </c:pt>
                <c:pt idx="17971">
                  <c:v>72.706220000000002</c:v>
                </c:pt>
                <c:pt idx="17972">
                  <c:v>72.711040000000011</c:v>
                </c:pt>
                <c:pt idx="17973">
                  <c:v>72.715859999999992</c:v>
                </c:pt>
                <c:pt idx="17974">
                  <c:v>72.720680000000002</c:v>
                </c:pt>
                <c:pt idx="17975">
                  <c:v>72.725499999999997</c:v>
                </c:pt>
                <c:pt idx="17976">
                  <c:v>72.730329999999995</c:v>
                </c:pt>
                <c:pt idx="17977">
                  <c:v>72.735150000000004</c:v>
                </c:pt>
                <c:pt idx="17978">
                  <c:v>72.73997</c:v>
                </c:pt>
                <c:pt idx="17979">
                  <c:v>72.744790000000009</c:v>
                </c:pt>
                <c:pt idx="17980">
                  <c:v>72.749610000000004</c:v>
                </c:pt>
                <c:pt idx="17981">
                  <c:v>72.754429999999999</c:v>
                </c:pt>
                <c:pt idx="17982">
                  <c:v>72.759249999999994</c:v>
                </c:pt>
                <c:pt idx="17983">
                  <c:v>72.764070000000004</c:v>
                </c:pt>
                <c:pt idx="17984">
                  <c:v>72.768889999999999</c:v>
                </c:pt>
                <c:pt idx="17985">
                  <c:v>72.773719999999997</c:v>
                </c:pt>
                <c:pt idx="17986">
                  <c:v>72.778540000000007</c:v>
                </c:pt>
                <c:pt idx="17987">
                  <c:v>72.783360000000002</c:v>
                </c:pt>
                <c:pt idx="17988">
                  <c:v>72.788179999999997</c:v>
                </c:pt>
                <c:pt idx="17989">
                  <c:v>72.792999999999992</c:v>
                </c:pt>
                <c:pt idx="17990">
                  <c:v>72.797820000000002</c:v>
                </c:pt>
                <c:pt idx="17991">
                  <c:v>72.802639999999997</c:v>
                </c:pt>
                <c:pt idx="17992">
                  <c:v>72.807460000000006</c:v>
                </c:pt>
                <c:pt idx="17993">
                  <c:v>72.812279999999987</c:v>
                </c:pt>
                <c:pt idx="17994">
                  <c:v>72.817099999999996</c:v>
                </c:pt>
                <c:pt idx="17995">
                  <c:v>72.821930000000009</c:v>
                </c:pt>
                <c:pt idx="17996">
                  <c:v>72.82674999999999</c:v>
                </c:pt>
                <c:pt idx="17997">
                  <c:v>72.831569999999999</c:v>
                </c:pt>
                <c:pt idx="17998">
                  <c:v>72.836389999999994</c:v>
                </c:pt>
                <c:pt idx="17999">
                  <c:v>72.841210000000004</c:v>
                </c:pt>
                <c:pt idx="18000">
                  <c:v>72.846030000000013</c:v>
                </c:pt>
                <c:pt idx="18001">
                  <c:v>72.850849999999994</c:v>
                </c:pt>
                <c:pt idx="18002">
                  <c:v>72.855670000000003</c:v>
                </c:pt>
                <c:pt idx="18003">
                  <c:v>72.860489999999999</c:v>
                </c:pt>
                <c:pt idx="18004">
                  <c:v>72.865319999999997</c:v>
                </c:pt>
                <c:pt idx="18005">
                  <c:v>72.870140000000006</c:v>
                </c:pt>
                <c:pt idx="18006">
                  <c:v>72.874960000000002</c:v>
                </c:pt>
                <c:pt idx="18007">
                  <c:v>72.879780000000011</c:v>
                </c:pt>
                <c:pt idx="18008">
                  <c:v>72.884599999999992</c:v>
                </c:pt>
                <c:pt idx="18009">
                  <c:v>72.889420000000001</c:v>
                </c:pt>
                <c:pt idx="18010">
                  <c:v>72.89425</c:v>
                </c:pt>
                <c:pt idx="18011">
                  <c:v>72.899069999999995</c:v>
                </c:pt>
                <c:pt idx="18012">
                  <c:v>72.903890000000004</c:v>
                </c:pt>
                <c:pt idx="18013">
                  <c:v>72.908709999999999</c:v>
                </c:pt>
                <c:pt idx="18014">
                  <c:v>72.913530000000009</c:v>
                </c:pt>
                <c:pt idx="18015">
                  <c:v>72.918360000000007</c:v>
                </c:pt>
                <c:pt idx="18016">
                  <c:v>72.923180000000002</c:v>
                </c:pt>
                <c:pt idx="18017">
                  <c:v>72.928000000000011</c:v>
                </c:pt>
                <c:pt idx="18018">
                  <c:v>72.932819999999992</c:v>
                </c:pt>
                <c:pt idx="18019">
                  <c:v>72.937640000000002</c:v>
                </c:pt>
                <c:pt idx="18020">
                  <c:v>72.942459999999997</c:v>
                </c:pt>
                <c:pt idx="18021">
                  <c:v>72.947289999999995</c:v>
                </c:pt>
                <c:pt idx="18022">
                  <c:v>72.952110000000005</c:v>
                </c:pt>
                <c:pt idx="18023">
                  <c:v>72.95693</c:v>
                </c:pt>
                <c:pt idx="18024">
                  <c:v>72.961750000000009</c:v>
                </c:pt>
                <c:pt idx="18025">
                  <c:v>72.96656999999999</c:v>
                </c:pt>
                <c:pt idx="18026">
                  <c:v>72.97139</c:v>
                </c:pt>
                <c:pt idx="18027">
                  <c:v>72.976209999999995</c:v>
                </c:pt>
                <c:pt idx="18028">
                  <c:v>72.981030000000004</c:v>
                </c:pt>
                <c:pt idx="18029">
                  <c:v>72.985860000000002</c:v>
                </c:pt>
                <c:pt idx="18030">
                  <c:v>72.990679999999998</c:v>
                </c:pt>
                <c:pt idx="18031">
                  <c:v>72.995500000000007</c:v>
                </c:pt>
                <c:pt idx="18032">
                  <c:v>73.000319999999988</c:v>
                </c:pt>
                <c:pt idx="18033">
                  <c:v>73.005139999999997</c:v>
                </c:pt>
                <c:pt idx="18034">
                  <c:v>73.009959999999992</c:v>
                </c:pt>
                <c:pt idx="18035">
                  <c:v>73.014780000000002</c:v>
                </c:pt>
                <c:pt idx="18036">
                  <c:v>73.019599999999997</c:v>
                </c:pt>
                <c:pt idx="18037">
                  <c:v>73.024429999999995</c:v>
                </c:pt>
                <c:pt idx="18038">
                  <c:v>73.029250000000005</c:v>
                </c:pt>
                <c:pt idx="18039">
                  <c:v>73.03407</c:v>
                </c:pt>
                <c:pt idx="18040">
                  <c:v>73.038889999999995</c:v>
                </c:pt>
                <c:pt idx="18041">
                  <c:v>73.043710000000004</c:v>
                </c:pt>
                <c:pt idx="18042">
                  <c:v>73.04853</c:v>
                </c:pt>
                <c:pt idx="18043">
                  <c:v>73.053350000000009</c:v>
                </c:pt>
                <c:pt idx="18044">
                  <c:v>73.058180000000007</c:v>
                </c:pt>
                <c:pt idx="18045">
                  <c:v>73.063000000000002</c:v>
                </c:pt>
                <c:pt idx="18046">
                  <c:v>73.067820000000012</c:v>
                </c:pt>
                <c:pt idx="18047">
                  <c:v>73.072639999999993</c:v>
                </c:pt>
                <c:pt idx="18048">
                  <c:v>73.077460000000002</c:v>
                </c:pt>
                <c:pt idx="18049">
                  <c:v>73.082279999999997</c:v>
                </c:pt>
                <c:pt idx="18050">
                  <c:v>73.087100000000007</c:v>
                </c:pt>
                <c:pt idx="18051">
                  <c:v>73.091930000000005</c:v>
                </c:pt>
                <c:pt idx="18052">
                  <c:v>73.09675</c:v>
                </c:pt>
                <c:pt idx="18053">
                  <c:v>73.101570000000009</c:v>
                </c:pt>
                <c:pt idx="18054">
                  <c:v>73.10638999999999</c:v>
                </c:pt>
                <c:pt idx="18055">
                  <c:v>73.11121</c:v>
                </c:pt>
                <c:pt idx="18056">
                  <c:v>73.116029999999995</c:v>
                </c:pt>
                <c:pt idx="18057">
                  <c:v>73.120850000000004</c:v>
                </c:pt>
                <c:pt idx="18058">
                  <c:v>73.125680000000003</c:v>
                </c:pt>
                <c:pt idx="18059">
                  <c:v>73.130499999999998</c:v>
                </c:pt>
                <c:pt idx="18060">
                  <c:v>73.135320000000007</c:v>
                </c:pt>
                <c:pt idx="18061">
                  <c:v>73.140140000000002</c:v>
                </c:pt>
                <c:pt idx="18062">
                  <c:v>73.144959999999998</c:v>
                </c:pt>
                <c:pt idx="18063">
                  <c:v>73.14979000000001</c:v>
                </c:pt>
                <c:pt idx="18064">
                  <c:v>73.154609999999991</c:v>
                </c:pt>
                <c:pt idx="18065">
                  <c:v>73.15943</c:v>
                </c:pt>
                <c:pt idx="18066">
                  <c:v>73.164249999999996</c:v>
                </c:pt>
                <c:pt idx="18067">
                  <c:v>73.169070000000005</c:v>
                </c:pt>
                <c:pt idx="18068">
                  <c:v>73.173900000000003</c:v>
                </c:pt>
                <c:pt idx="18069">
                  <c:v>73.178719999999998</c:v>
                </c:pt>
                <c:pt idx="18070">
                  <c:v>73.183540000000008</c:v>
                </c:pt>
                <c:pt idx="18071">
                  <c:v>73.188359999999989</c:v>
                </c:pt>
                <c:pt idx="18072">
                  <c:v>73.193190000000001</c:v>
                </c:pt>
                <c:pt idx="18073">
                  <c:v>73.198009999999996</c:v>
                </c:pt>
                <c:pt idx="18074">
                  <c:v>73.202829999999992</c:v>
                </c:pt>
                <c:pt idx="18075">
                  <c:v>73.207650000000001</c:v>
                </c:pt>
                <c:pt idx="18076">
                  <c:v>73.212469999999996</c:v>
                </c:pt>
                <c:pt idx="18077">
                  <c:v>73.217290000000006</c:v>
                </c:pt>
                <c:pt idx="18078">
                  <c:v>73.222120000000004</c:v>
                </c:pt>
                <c:pt idx="18079">
                  <c:v>73.226939999999999</c:v>
                </c:pt>
                <c:pt idx="18080">
                  <c:v>73.231760000000008</c:v>
                </c:pt>
                <c:pt idx="18081">
                  <c:v>73.236579999999989</c:v>
                </c:pt>
                <c:pt idx="18082">
                  <c:v>73.241399999999999</c:v>
                </c:pt>
                <c:pt idx="18083">
                  <c:v>73.246219999999994</c:v>
                </c:pt>
                <c:pt idx="18084">
                  <c:v>73.251040000000003</c:v>
                </c:pt>
                <c:pt idx="18085">
                  <c:v>73.255870000000002</c:v>
                </c:pt>
                <c:pt idx="18086">
                  <c:v>73.260689999999997</c:v>
                </c:pt>
                <c:pt idx="18087">
                  <c:v>73.265510000000006</c:v>
                </c:pt>
                <c:pt idx="18088">
                  <c:v>73.270330000000001</c:v>
                </c:pt>
                <c:pt idx="18089">
                  <c:v>73.275149999999996</c:v>
                </c:pt>
                <c:pt idx="18090">
                  <c:v>73.279970000000006</c:v>
                </c:pt>
                <c:pt idx="18091">
                  <c:v>73.284800000000004</c:v>
                </c:pt>
                <c:pt idx="18092">
                  <c:v>73.289619999999999</c:v>
                </c:pt>
                <c:pt idx="18093">
                  <c:v>73.294440000000009</c:v>
                </c:pt>
                <c:pt idx="18094">
                  <c:v>73.299260000000004</c:v>
                </c:pt>
                <c:pt idx="18095">
                  <c:v>73.304079999999999</c:v>
                </c:pt>
                <c:pt idx="18096">
                  <c:v>73.308899999999994</c:v>
                </c:pt>
                <c:pt idx="18097">
                  <c:v>73.313729999999993</c:v>
                </c:pt>
                <c:pt idx="18098">
                  <c:v>73.318550000000002</c:v>
                </c:pt>
                <c:pt idx="18099">
                  <c:v>73.323369999999997</c:v>
                </c:pt>
                <c:pt idx="18100">
                  <c:v>73.328190000000006</c:v>
                </c:pt>
                <c:pt idx="18101">
                  <c:v>73.333010000000002</c:v>
                </c:pt>
                <c:pt idx="18102">
                  <c:v>73.337830000000011</c:v>
                </c:pt>
                <c:pt idx="18103">
                  <c:v>73.342660000000009</c:v>
                </c:pt>
                <c:pt idx="18104">
                  <c:v>73.347480000000004</c:v>
                </c:pt>
                <c:pt idx="18105">
                  <c:v>73.3523</c:v>
                </c:pt>
                <c:pt idx="18106">
                  <c:v>73.357119999999995</c:v>
                </c:pt>
                <c:pt idx="18107">
                  <c:v>73.361940000000004</c:v>
                </c:pt>
                <c:pt idx="18108">
                  <c:v>73.366770000000002</c:v>
                </c:pt>
                <c:pt idx="18109">
                  <c:v>73.371589999999998</c:v>
                </c:pt>
                <c:pt idx="18110">
                  <c:v>73.376410000000007</c:v>
                </c:pt>
                <c:pt idx="18111">
                  <c:v>73.381230000000002</c:v>
                </c:pt>
                <c:pt idx="18112">
                  <c:v>73.386049999999997</c:v>
                </c:pt>
                <c:pt idx="18113">
                  <c:v>73.390869999999993</c:v>
                </c:pt>
                <c:pt idx="18114">
                  <c:v>73.395699999999991</c:v>
                </c:pt>
                <c:pt idx="18115">
                  <c:v>73.40052</c:v>
                </c:pt>
                <c:pt idx="18116">
                  <c:v>73.405339999999995</c:v>
                </c:pt>
                <c:pt idx="18117">
                  <c:v>73.410160000000005</c:v>
                </c:pt>
                <c:pt idx="18118">
                  <c:v>73.41498</c:v>
                </c:pt>
                <c:pt idx="18119">
                  <c:v>73.419799999999995</c:v>
                </c:pt>
                <c:pt idx="18120">
                  <c:v>73.424630000000008</c:v>
                </c:pt>
                <c:pt idx="18121">
                  <c:v>73.429449999999989</c:v>
                </c:pt>
                <c:pt idx="18122">
                  <c:v>73.434269999999998</c:v>
                </c:pt>
                <c:pt idx="18123">
                  <c:v>73.439089999999993</c:v>
                </c:pt>
                <c:pt idx="18124">
                  <c:v>73.443910000000002</c:v>
                </c:pt>
                <c:pt idx="18125">
                  <c:v>73.448740000000001</c:v>
                </c:pt>
                <c:pt idx="18126">
                  <c:v>73.453559999999996</c:v>
                </c:pt>
                <c:pt idx="18127">
                  <c:v>73.458380000000005</c:v>
                </c:pt>
                <c:pt idx="18128">
                  <c:v>73.463200000000001</c:v>
                </c:pt>
                <c:pt idx="18129">
                  <c:v>73.468019999999996</c:v>
                </c:pt>
                <c:pt idx="18130">
                  <c:v>73.472850000000008</c:v>
                </c:pt>
                <c:pt idx="18131">
                  <c:v>73.477669999999989</c:v>
                </c:pt>
                <c:pt idx="18132">
                  <c:v>73.482489999999999</c:v>
                </c:pt>
                <c:pt idx="18133">
                  <c:v>73.487309999999994</c:v>
                </c:pt>
                <c:pt idx="18134">
                  <c:v>73.492130000000003</c:v>
                </c:pt>
                <c:pt idx="18135">
                  <c:v>73.496949999999998</c:v>
                </c:pt>
                <c:pt idx="18136">
                  <c:v>73.501779999999997</c:v>
                </c:pt>
                <c:pt idx="18137">
                  <c:v>73.506600000000006</c:v>
                </c:pt>
                <c:pt idx="18138">
                  <c:v>73.511419999999987</c:v>
                </c:pt>
                <c:pt idx="18139">
                  <c:v>73.516239999999996</c:v>
                </c:pt>
                <c:pt idx="18140">
                  <c:v>73.521060000000006</c:v>
                </c:pt>
                <c:pt idx="18141">
                  <c:v>73.52588999999999</c:v>
                </c:pt>
                <c:pt idx="18142">
                  <c:v>73.530709999999999</c:v>
                </c:pt>
                <c:pt idx="18143">
                  <c:v>73.535530000000008</c:v>
                </c:pt>
                <c:pt idx="18144">
                  <c:v>73.540350000000004</c:v>
                </c:pt>
                <c:pt idx="18145">
                  <c:v>73.545170000000013</c:v>
                </c:pt>
                <c:pt idx="18146">
                  <c:v>73.550000000000011</c:v>
                </c:pt>
                <c:pt idx="18147">
                  <c:v>73.554820000000007</c:v>
                </c:pt>
                <c:pt idx="18148">
                  <c:v>73.559640000000002</c:v>
                </c:pt>
                <c:pt idx="18149">
                  <c:v>73.564459999999997</c:v>
                </c:pt>
                <c:pt idx="18150">
                  <c:v>73.569280000000006</c:v>
                </c:pt>
                <c:pt idx="18151">
                  <c:v>73.574110000000005</c:v>
                </c:pt>
                <c:pt idx="18152">
                  <c:v>73.57893</c:v>
                </c:pt>
                <c:pt idx="18153">
                  <c:v>73.583750000000009</c:v>
                </c:pt>
                <c:pt idx="18154">
                  <c:v>73.588570000000004</c:v>
                </c:pt>
                <c:pt idx="18155">
                  <c:v>73.593389999999999</c:v>
                </c:pt>
                <c:pt idx="18156">
                  <c:v>73.598220000000012</c:v>
                </c:pt>
                <c:pt idx="18157">
                  <c:v>73.603039999999993</c:v>
                </c:pt>
                <c:pt idx="18158">
                  <c:v>73.607860000000002</c:v>
                </c:pt>
                <c:pt idx="18159">
                  <c:v>73.612679999999997</c:v>
                </c:pt>
                <c:pt idx="18160">
                  <c:v>73.617500000000007</c:v>
                </c:pt>
                <c:pt idx="18161">
                  <c:v>73.622330000000005</c:v>
                </c:pt>
                <c:pt idx="18162">
                  <c:v>73.62715</c:v>
                </c:pt>
                <c:pt idx="18163">
                  <c:v>73.63197000000001</c:v>
                </c:pt>
                <c:pt idx="18164">
                  <c:v>73.636789999999991</c:v>
                </c:pt>
                <c:pt idx="18165">
                  <c:v>73.64161</c:v>
                </c:pt>
                <c:pt idx="18166">
                  <c:v>73.646439999999998</c:v>
                </c:pt>
                <c:pt idx="18167">
                  <c:v>73.651259999999994</c:v>
                </c:pt>
                <c:pt idx="18168">
                  <c:v>73.656080000000003</c:v>
                </c:pt>
                <c:pt idx="18169">
                  <c:v>73.660899999999998</c:v>
                </c:pt>
                <c:pt idx="18170">
                  <c:v>73.665720000000007</c:v>
                </c:pt>
                <c:pt idx="18171">
                  <c:v>73.670550000000006</c:v>
                </c:pt>
                <c:pt idx="18172">
                  <c:v>73.675370000000001</c:v>
                </c:pt>
                <c:pt idx="18173">
                  <c:v>73.68019000000001</c:v>
                </c:pt>
                <c:pt idx="18174">
                  <c:v>73.685009999999991</c:v>
                </c:pt>
                <c:pt idx="18175">
                  <c:v>73.689840000000004</c:v>
                </c:pt>
                <c:pt idx="18176">
                  <c:v>73.694659999999999</c:v>
                </c:pt>
                <c:pt idx="18177">
                  <c:v>73.699479999999994</c:v>
                </c:pt>
                <c:pt idx="18178">
                  <c:v>73.704300000000003</c:v>
                </c:pt>
                <c:pt idx="18179">
                  <c:v>73.709119999999999</c:v>
                </c:pt>
                <c:pt idx="18180">
                  <c:v>73.713949999999997</c:v>
                </c:pt>
                <c:pt idx="18181">
                  <c:v>73.718770000000006</c:v>
                </c:pt>
                <c:pt idx="18182">
                  <c:v>73.723590000000002</c:v>
                </c:pt>
                <c:pt idx="18183">
                  <c:v>73.728409999999997</c:v>
                </c:pt>
                <c:pt idx="18184">
                  <c:v>73.733229999999992</c:v>
                </c:pt>
                <c:pt idx="18185">
                  <c:v>73.73805999999999</c:v>
                </c:pt>
                <c:pt idx="18186">
                  <c:v>73.74288</c:v>
                </c:pt>
                <c:pt idx="18187">
                  <c:v>73.747699999999995</c:v>
                </c:pt>
                <c:pt idx="18188">
                  <c:v>73.752520000000004</c:v>
                </c:pt>
                <c:pt idx="18189">
                  <c:v>73.757350000000002</c:v>
                </c:pt>
                <c:pt idx="18190">
                  <c:v>73.762169999999998</c:v>
                </c:pt>
                <c:pt idx="18191">
                  <c:v>73.766990000000007</c:v>
                </c:pt>
                <c:pt idx="18192">
                  <c:v>73.771809999999988</c:v>
                </c:pt>
                <c:pt idx="18193">
                  <c:v>73.776629999999997</c:v>
                </c:pt>
                <c:pt idx="18194">
                  <c:v>73.781459999999996</c:v>
                </c:pt>
                <c:pt idx="18195">
                  <c:v>73.786279999999991</c:v>
                </c:pt>
                <c:pt idx="18196">
                  <c:v>73.7911</c:v>
                </c:pt>
                <c:pt idx="18197">
                  <c:v>73.795919999999995</c:v>
                </c:pt>
                <c:pt idx="18198">
                  <c:v>73.800749999999994</c:v>
                </c:pt>
                <c:pt idx="18199">
                  <c:v>73.805570000000003</c:v>
                </c:pt>
                <c:pt idx="18200">
                  <c:v>73.810389999999998</c:v>
                </c:pt>
                <c:pt idx="18201">
                  <c:v>73.815210000000008</c:v>
                </c:pt>
                <c:pt idx="18202">
                  <c:v>73.820040000000006</c:v>
                </c:pt>
                <c:pt idx="18203">
                  <c:v>73.824860000000001</c:v>
                </c:pt>
                <c:pt idx="18204">
                  <c:v>73.829679999999996</c:v>
                </c:pt>
                <c:pt idx="18205">
                  <c:v>73.834499999999991</c:v>
                </c:pt>
                <c:pt idx="18206">
                  <c:v>73.839320000000001</c:v>
                </c:pt>
                <c:pt idx="18207">
                  <c:v>73.844149999999999</c:v>
                </c:pt>
                <c:pt idx="18208">
                  <c:v>73.848969999999994</c:v>
                </c:pt>
                <c:pt idx="18209">
                  <c:v>73.853790000000004</c:v>
                </c:pt>
                <c:pt idx="18210">
                  <c:v>73.858609999999999</c:v>
                </c:pt>
                <c:pt idx="18211">
                  <c:v>73.863439999999997</c:v>
                </c:pt>
                <c:pt idx="18212">
                  <c:v>73.868260000000006</c:v>
                </c:pt>
                <c:pt idx="18213">
                  <c:v>73.873079999999987</c:v>
                </c:pt>
                <c:pt idx="18214">
                  <c:v>73.877899999999997</c:v>
                </c:pt>
                <c:pt idx="18215">
                  <c:v>73.882729999999995</c:v>
                </c:pt>
                <c:pt idx="18216">
                  <c:v>73.88754999999999</c:v>
                </c:pt>
                <c:pt idx="18217">
                  <c:v>73.89237</c:v>
                </c:pt>
                <c:pt idx="18218">
                  <c:v>73.897189999999995</c:v>
                </c:pt>
                <c:pt idx="18219">
                  <c:v>73.902010000000004</c:v>
                </c:pt>
                <c:pt idx="18220">
                  <c:v>73.906840000000003</c:v>
                </c:pt>
                <c:pt idx="18221">
                  <c:v>73.911659999999998</c:v>
                </c:pt>
                <c:pt idx="18222">
                  <c:v>73.916480000000007</c:v>
                </c:pt>
                <c:pt idx="18223">
                  <c:v>73.921300000000002</c:v>
                </c:pt>
                <c:pt idx="18224">
                  <c:v>73.926130000000001</c:v>
                </c:pt>
                <c:pt idx="18225">
                  <c:v>73.930949999999996</c:v>
                </c:pt>
                <c:pt idx="18226">
                  <c:v>73.935769999999991</c:v>
                </c:pt>
                <c:pt idx="18227">
                  <c:v>73.94059</c:v>
                </c:pt>
                <c:pt idx="18228">
                  <c:v>73.945419999999999</c:v>
                </c:pt>
                <c:pt idx="18229">
                  <c:v>73.950239999999994</c:v>
                </c:pt>
                <c:pt idx="18230">
                  <c:v>73.955060000000003</c:v>
                </c:pt>
                <c:pt idx="18231">
                  <c:v>73.959880000000013</c:v>
                </c:pt>
                <c:pt idx="18232">
                  <c:v>73.964709999999997</c:v>
                </c:pt>
                <c:pt idx="18233">
                  <c:v>73.969530000000006</c:v>
                </c:pt>
                <c:pt idx="18234">
                  <c:v>73.974350000000001</c:v>
                </c:pt>
                <c:pt idx="18235">
                  <c:v>73.979169999999996</c:v>
                </c:pt>
                <c:pt idx="18236">
                  <c:v>73.983999999999995</c:v>
                </c:pt>
                <c:pt idx="18237">
                  <c:v>73.98881999999999</c:v>
                </c:pt>
                <c:pt idx="18238">
                  <c:v>73.993639999999999</c:v>
                </c:pt>
                <c:pt idx="18239">
                  <c:v>73.998460000000009</c:v>
                </c:pt>
                <c:pt idx="18240">
                  <c:v>74.003289999999993</c:v>
                </c:pt>
                <c:pt idx="18241">
                  <c:v>74.008110000000002</c:v>
                </c:pt>
                <c:pt idx="18242">
                  <c:v>74.012930000000011</c:v>
                </c:pt>
                <c:pt idx="18243">
                  <c:v>74.017749999999992</c:v>
                </c:pt>
                <c:pt idx="18244">
                  <c:v>74.022580000000005</c:v>
                </c:pt>
                <c:pt idx="18245">
                  <c:v>74.0274</c:v>
                </c:pt>
                <c:pt idx="18246">
                  <c:v>74.032219999999995</c:v>
                </c:pt>
                <c:pt idx="18247">
                  <c:v>74.037040000000005</c:v>
                </c:pt>
                <c:pt idx="18248">
                  <c:v>74.041869999999989</c:v>
                </c:pt>
                <c:pt idx="18249">
                  <c:v>74.046689999999998</c:v>
                </c:pt>
                <c:pt idx="18250">
                  <c:v>74.051510000000007</c:v>
                </c:pt>
                <c:pt idx="18251">
                  <c:v>74.056330000000003</c:v>
                </c:pt>
                <c:pt idx="18252">
                  <c:v>74.061160000000001</c:v>
                </c:pt>
                <c:pt idx="18253">
                  <c:v>74.06598000000001</c:v>
                </c:pt>
                <c:pt idx="18254">
                  <c:v>74.070800000000006</c:v>
                </c:pt>
                <c:pt idx="18255">
                  <c:v>74.075620000000001</c:v>
                </c:pt>
                <c:pt idx="18256">
                  <c:v>74.080439999999996</c:v>
                </c:pt>
                <c:pt idx="18257">
                  <c:v>74.085269999999994</c:v>
                </c:pt>
                <c:pt idx="18258">
                  <c:v>74.090090000000004</c:v>
                </c:pt>
                <c:pt idx="18259">
                  <c:v>74.094909999999999</c:v>
                </c:pt>
                <c:pt idx="18260">
                  <c:v>74.099730000000008</c:v>
                </c:pt>
                <c:pt idx="18261">
                  <c:v>74.104550000000003</c:v>
                </c:pt>
                <c:pt idx="18262">
                  <c:v>74.109380000000002</c:v>
                </c:pt>
                <c:pt idx="18263">
                  <c:v>74.114200000000011</c:v>
                </c:pt>
                <c:pt idx="18264">
                  <c:v>74.119019999999992</c:v>
                </c:pt>
                <c:pt idx="18265">
                  <c:v>74.123840000000001</c:v>
                </c:pt>
                <c:pt idx="18266">
                  <c:v>74.12867</c:v>
                </c:pt>
                <c:pt idx="18267">
                  <c:v>74.133489999999995</c:v>
                </c:pt>
                <c:pt idx="18268">
                  <c:v>74.138310000000004</c:v>
                </c:pt>
                <c:pt idx="18269">
                  <c:v>74.143129999999999</c:v>
                </c:pt>
                <c:pt idx="18270">
                  <c:v>74.147950000000009</c:v>
                </c:pt>
                <c:pt idx="18271">
                  <c:v>74.152780000000007</c:v>
                </c:pt>
                <c:pt idx="18272">
                  <c:v>74.157600000000002</c:v>
                </c:pt>
                <c:pt idx="18273">
                  <c:v>74.162420000000012</c:v>
                </c:pt>
                <c:pt idx="18274">
                  <c:v>74.16725000000001</c:v>
                </c:pt>
                <c:pt idx="18275">
                  <c:v>74.172070000000005</c:v>
                </c:pt>
                <c:pt idx="18276">
                  <c:v>74.17689</c:v>
                </c:pt>
                <c:pt idx="18277">
                  <c:v>74.181709999999995</c:v>
                </c:pt>
                <c:pt idx="18278">
                  <c:v>74.186539999999994</c:v>
                </c:pt>
                <c:pt idx="18279">
                  <c:v>74.191360000000003</c:v>
                </c:pt>
                <c:pt idx="18280">
                  <c:v>74.196179999999998</c:v>
                </c:pt>
                <c:pt idx="18281">
                  <c:v>74.201000000000008</c:v>
                </c:pt>
                <c:pt idx="18282">
                  <c:v>74.205830000000006</c:v>
                </c:pt>
                <c:pt idx="18283">
                  <c:v>74.210650000000001</c:v>
                </c:pt>
                <c:pt idx="18284">
                  <c:v>74.21547000000001</c:v>
                </c:pt>
                <c:pt idx="18285">
                  <c:v>74.220300000000009</c:v>
                </c:pt>
                <c:pt idx="18286">
                  <c:v>74.225120000000004</c:v>
                </c:pt>
                <c:pt idx="18287">
                  <c:v>74.229939999999999</c:v>
                </c:pt>
                <c:pt idx="18288">
                  <c:v>74.234759999999994</c:v>
                </c:pt>
                <c:pt idx="18289">
                  <c:v>74.239589999999993</c:v>
                </c:pt>
                <c:pt idx="18290">
                  <c:v>74.244410000000002</c:v>
                </c:pt>
                <c:pt idx="18291">
                  <c:v>74.249229999999997</c:v>
                </c:pt>
                <c:pt idx="18292">
                  <c:v>74.254050000000007</c:v>
                </c:pt>
                <c:pt idx="18293">
                  <c:v>74.258880000000005</c:v>
                </c:pt>
                <c:pt idx="18294">
                  <c:v>74.2637</c:v>
                </c:pt>
                <c:pt idx="18295">
                  <c:v>74.268520000000009</c:v>
                </c:pt>
                <c:pt idx="18296">
                  <c:v>74.273350000000008</c:v>
                </c:pt>
                <c:pt idx="18297">
                  <c:v>74.278170000000003</c:v>
                </c:pt>
                <c:pt idx="18298">
                  <c:v>74.282989999999998</c:v>
                </c:pt>
                <c:pt idx="18299">
                  <c:v>74.287809999999993</c:v>
                </c:pt>
                <c:pt idx="18300">
                  <c:v>74.292639999999992</c:v>
                </c:pt>
                <c:pt idx="18301">
                  <c:v>74.297460000000001</c:v>
                </c:pt>
                <c:pt idx="18302">
                  <c:v>74.302279999999996</c:v>
                </c:pt>
                <c:pt idx="18303">
                  <c:v>74.307109999999994</c:v>
                </c:pt>
                <c:pt idx="18304">
                  <c:v>74.311930000000004</c:v>
                </c:pt>
                <c:pt idx="18305">
                  <c:v>74.316749999999999</c:v>
                </c:pt>
                <c:pt idx="18306">
                  <c:v>74.321570000000008</c:v>
                </c:pt>
                <c:pt idx="18307">
                  <c:v>74.326400000000007</c:v>
                </c:pt>
                <c:pt idx="18308">
                  <c:v>74.331220000000002</c:v>
                </c:pt>
                <c:pt idx="18309">
                  <c:v>74.336040000000011</c:v>
                </c:pt>
                <c:pt idx="18310">
                  <c:v>74.34087000000001</c:v>
                </c:pt>
                <c:pt idx="18311">
                  <c:v>74.345690000000005</c:v>
                </c:pt>
                <c:pt idx="18312">
                  <c:v>74.35051</c:v>
                </c:pt>
                <c:pt idx="18313">
                  <c:v>74.355329999999995</c:v>
                </c:pt>
                <c:pt idx="18314">
                  <c:v>74.360150000000004</c:v>
                </c:pt>
                <c:pt idx="18315">
                  <c:v>74.364980000000003</c:v>
                </c:pt>
                <c:pt idx="18316">
                  <c:v>74.369799999999998</c:v>
                </c:pt>
                <c:pt idx="18317">
                  <c:v>74.374620000000007</c:v>
                </c:pt>
                <c:pt idx="18318">
                  <c:v>74.379440000000002</c:v>
                </c:pt>
                <c:pt idx="18319">
                  <c:v>74.384259999999998</c:v>
                </c:pt>
                <c:pt idx="18320">
                  <c:v>74.38909000000001</c:v>
                </c:pt>
                <c:pt idx="18321">
                  <c:v>74.393909999999991</c:v>
                </c:pt>
                <c:pt idx="18322">
                  <c:v>74.39873</c:v>
                </c:pt>
                <c:pt idx="18323">
                  <c:v>74.403549999999996</c:v>
                </c:pt>
                <c:pt idx="18324">
                  <c:v>74.408379999999994</c:v>
                </c:pt>
                <c:pt idx="18325">
                  <c:v>74.413200000000003</c:v>
                </c:pt>
                <c:pt idx="18326">
                  <c:v>74.418019999999999</c:v>
                </c:pt>
                <c:pt idx="18327">
                  <c:v>74.422849999999997</c:v>
                </c:pt>
                <c:pt idx="18328">
                  <c:v>74.427670000000006</c:v>
                </c:pt>
                <c:pt idx="18329">
                  <c:v>74.432490000000001</c:v>
                </c:pt>
                <c:pt idx="18330">
                  <c:v>74.43732</c:v>
                </c:pt>
                <c:pt idx="18331">
                  <c:v>74.442140000000009</c:v>
                </c:pt>
                <c:pt idx="18332">
                  <c:v>74.446960000000004</c:v>
                </c:pt>
                <c:pt idx="18333">
                  <c:v>74.451779999999999</c:v>
                </c:pt>
                <c:pt idx="18334">
                  <c:v>74.456610000000012</c:v>
                </c:pt>
                <c:pt idx="18335">
                  <c:v>74.461429999999993</c:v>
                </c:pt>
                <c:pt idx="18336">
                  <c:v>74.466250000000002</c:v>
                </c:pt>
                <c:pt idx="18337">
                  <c:v>74.471080000000001</c:v>
                </c:pt>
                <c:pt idx="18338">
                  <c:v>74.475899999999996</c:v>
                </c:pt>
                <c:pt idx="18339">
                  <c:v>74.480720000000005</c:v>
                </c:pt>
                <c:pt idx="18340">
                  <c:v>74.485550000000003</c:v>
                </c:pt>
                <c:pt idx="18341">
                  <c:v>74.490369999999999</c:v>
                </c:pt>
                <c:pt idx="18342">
                  <c:v>74.495190000000008</c:v>
                </c:pt>
                <c:pt idx="18343">
                  <c:v>74.500010000000003</c:v>
                </c:pt>
                <c:pt idx="18344">
                  <c:v>74.504840000000002</c:v>
                </c:pt>
                <c:pt idx="18345">
                  <c:v>74.509660000000011</c:v>
                </c:pt>
                <c:pt idx="18346">
                  <c:v>74.514479999999992</c:v>
                </c:pt>
                <c:pt idx="18347">
                  <c:v>74.519310000000004</c:v>
                </c:pt>
                <c:pt idx="18348">
                  <c:v>74.52413</c:v>
                </c:pt>
                <c:pt idx="18349">
                  <c:v>74.528949999999995</c:v>
                </c:pt>
                <c:pt idx="18350">
                  <c:v>74.533779999999993</c:v>
                </c:pt>
                <c:pt idx="18351">
                  <c:v>74.538600000000002</c:v>
                </c:pt>
                <c:pt idx="18352">
                  <c:v>74.543419999999998</c:v>
                </c:pt>
                <c:pt idx="18353">
                  <c:v>74.548240000000007</c:v>
                </c:pt>
                <c:pt idx="18354">
                  <c:v>74.553070000000005</c:v>
                </c:pt>
                <c:pt idx="18355">
                  <c:v>74.55789</c:v>
                </c:pt>
                <c:pt idx="18356">
                  <c:v>74.56271000000001</c:v>
                </c:pt>
                <c:pt idx="18357">
                  <c:v>74.567530000000005</c:v>
                </c:pt>
                <c:pt idx="18358">
                  <c:v>74.57235</c:v>
                </c:pt>
                <c:pt idx="18359">
                  <c:v>74.577180000000013</c:v>
                </c:pt>
                <c:pt idx="18360">
                  <c:v>74.581999999999994</c:v>
                </c:pt>
                <c:pt idx="18361">
                  <c:v>74.586820000000003</c:v>
                </c:pt>
                <c:pt idx="18362">
                  <c:v>74.591639999999998</c:v>
                </c:pt>
                <c:pt idx="18363">
                  <c:v>74.596469999999997</c:v>
                </c:pt>
                <c:pt idx="18364">
                  <c:v>74.601290000000006</c:v>
                </c:pt>
                <c:pt idx="18365">
                  <c:v>74.606110000000001</c:v>
                </c:pt>
                <c:pt idx="18366">
                  <c:v>74.610939999999999</c:v>
                </c:pt>
                <c:pt idx="18367">
                  <c:v>74.615760000000009</c:v>
                </c:pt>
                <c:pt idx="18368">
                  <c:v>74.620580000000004</c:v>
                </c:pt>
                <c:pt idx="18369">
                  <c:v>74.625410000000002</c:v>
                </c:pt>
                <c:pt idx="18370">
                  <c:v>74.630230000000012</c:v>
                </c:pt>
                <c:pt idx="18371">
                  <c:v>74.635049999999993</c:v>
                </c:pt>
                <c:pt idx="18372">
                  <c:v>74.639880000000005</c:v>
                </c:pt>
                <c:pt idx="18373">
                  <c:v>74.6447</c:v>
                </c:pt>
                <c:pt idx="18374">
                  <c:v>74.649519999999995</c:v>
                </c:pt>
                <c:pt idx="18375">
                  <c:v>74.654349999999994</c:v>
                </c:pt>
                <c:pt idx="18376">
                  <c:v>74.659170000000003</c:v>
                </c:pt>
                <c:pt idx="18377">
                  <c:v>74.663989999999998</c:v>
                </c:pt>
                <c:pt idx="18378">
                  <c:v>74.668819999999997</c:v>
                </c:pt>
                <c:pt idx="18379">
                  <c:v>74.673640000000006</c:v>
                </c:pt>
                <c:pt idx="18380">
                  <c:v>74.678460000000001</c:v>
                </c:pt>
                <c:pt idx="18381">
                  <c:v>74.68329</c:v>
                </c:pt>
                <c:pt idx="18382">
                  <c:v>74.688110000000009</c:v>
                </c:pt>
                <c:pt idx="18383">
                  <c:v>74.692930000000004</c:v>
                </c:pt>
                <c:pt idx="18384">
                  <c:v>74.697760000000002</c:v>
                </c:pt>
                <c:pt idx="18385">
                  <c:v>74.702579999999998</c:v>
                </c:pt>
                <c:pt idx="18386">
                  <c:v>74.707399999999993</c:v>
                </c:pt>
                <c:pt idx="18387">
                  <c:v>74.712220000000002</c:v>
                </c:pt>
                <c:pt idx="18388">
                  <c:v>74.717039999999997</c:v>
                </c:pt>
                <c:pt idx="18389">
                  <c:v>74.721869999999996</c:v>
                </c:pt>
                <c:pt idx="18390">
                  <c:v>74.726690000000005</c:v>
                </c:pt>
                <c:pt idx="18391">
                  <c:v>74.73151</c:v>
                </c:pt>
                <c:pt idx="18392">
                  <c:v>74.736330000000009</c:v>
                </c:pt>
                <c:pt idx="18393">
                  <c:v>74.741160000000008</c:v>
                </c:pt>
                <c:pt idx="18394">
                  <c:v>74.745980000000003</c:v>
                </c:pt>
                <c:pt idx="18395">
                  <c:v>74.750800000000012</c:v>
                </c:pt>
                <c:pt idx="18396">
                  <c:v>74.755629999999996</c:v>
                </c:pt>
                <c:pt idx="18397">
                  <c:v>74.760450000000006</c:v>
                </c:pt>
                <c:pt idx="18398">
                  <c:v>74.765270000000001</c:v>
                </c:pt>
                <c:pt idx="18399">
                  <c:v>74.770099999999999</c:v>
                </c:pt>
                <c:pt idx="18400">
                  <c:v>74.774919999999995</c:v>
                </c:pt>
                <c:pt idx="18401">
                  <c:v>74.779740000000004</c:v>
                </c:pt>
                <c:pt idx="18402">
                  <c:v>74.784569999999988</c:v>
                </c:pt>
                <c:pt idx="18403">
                  <c:v>74.789389999999997</c:v>
                </c:pt>
                <c:pt idx="18404">
                  <c:v>74.794210000000007</c:v>
                </c:pt>
                <c:pt idx="18405">
                  <c:v>74.799039999999991</c:v>
                </c:pt>
                <c:pt idx="18406">
                  <c:v>74.80386</c:v>
                </c:pt>
                <c:pt idx="18407">
                  <c:v>74.808679999999995</c:v>
                </c:pt>
                <c:pt idx="18408">
                  <c:v>74.813509999999994</c:v>
                </c:pt>
                <c:pt idx="18409">
                  <c:v>74.818330000000003</c:v>
                </c:pt>
                <c:pt idx="18410">
                  <c:v>74.823149999999998</c:v>
                </c:pt>
                <c:pt idx="18411">
                  <c:v>74.827979999999997</c:v>
                </c:pt>
                <c:pt idx="18412">
                  <c:v>74.832800000000006</c:v>
                </c:pt>
                <c:pt idx="18413">
                  <c:v>74.837619999999987</c:v>
                </c:pt>
                <c:pt idx="18414">
                  <c:v>74.842449999999999</c:v>
                </c:pt>
                <c:pt idx="18415">
                  <c:v>74.847269999999995</c:v>
                </c:pt>
                <c:pt idx="18416">
                  <c:v>74.85208999999999</c:v>
                </c:pt>
                <c:pt idx="18417">
                  <c:v>74.856909999999999</c:v>
                </c:pt>
                <c:pt idx="18418">
                  <c:v>74.861739999999998</c:v>
                </c:pt>
                <c:pt idx="18419">
                  <c:v>74.866559999999993</c:v>
                </c:pt>
                <c:pt idx="18420">
                  <c:v>74.871380000000002</c:v>
                </c:pt>
                <c:pt idx="18421">
                  <c:v>74.876199999999997</c:v>
                </c:pt>
                <c:pt idx="18422">
                  <c:v>74.881029999999996</c:v>
                </c:pt>
                <c:pt idx="18423">
                  <c:v>74.885850000000005</c:v>
                </c:pt>
                <c:pt idx="18424">
                  <c:v>74.89067</c:v>
                </c:pt>
                <c:pt idx="18425">
                  <c:v>74.895499999999998</c:v>
                </c:pt>
                <c:pt idx="18426">
                  <c:v>74.900320000000008</c:v>
                </c:pt>
                <c:pt idx="18427">
                  <c:v>74.905139999999989</c:v>
                </c:pt>
                <c:pt idx="18428">
                  <c:v>74.909970000000001</c:v>
                </c:pt>
                <c:pt idx="18429">
                  <c:v>74.914789999999996</c:v>
                </c:pt>
                <c:pt idx="18430">
                  <c:v>74.919609999999992</c:v>
                </c:pt>
                <c:pt idx="18431">
                  <c:v>74.92443999999999</c:v>
                </c:pt>
                <c:pt idx="18432">
                  <c:v>74.929259999999999</c:v>
                </c:pt>
                <c:pt idx="18433">
                  <c:v>74.934089999999998</c:v>
                </c:pt>
                <c:pt idx="18434">
                  <c:v>74.938909999999993</c:v>
                </c:pt>
                <c:pt idx="18435">
                  <c:v>74.943730000000002</c:v>
                </c:pt>
                <c:pt idx="18436">
                  <c:v>74.948560000000001</c:v>
                </c:pt>
                <c:pt idx="18437">
                  <c:v>74.953379999999996</c:v>
                </c:pt>
                <c:pt idx="18438">
                  <c:v>74.958200000000005</c:v>
                </c:pt>
                <c:pt idx="18439">
                  <c:v>74.963030000000003</c:v>
                </c:pt>
                <c:pt idx="18440">
                  <c:v>74.967849999999999</c:v>
                </c:pt>
                <c:pt idx="18441">
                  <c:v>74.972670000000008</c:v>
                </c:pt>
                <c:pt idx="18442">
                  <c:v>74.977489999999989</c:v>
                </c:pt>
                <c:pt idx="18443">
                  <c:v>74.982320000000001</c:v>
                </c:pt>
                <c:pt idx="18444">
                  <c:v>74.987139999999997</c:v>
                </c:pt>
                <c:pt idx="18445">
                  <c:v>74.991959999999992</c:v>
                </c:pt>
                <c:pt idx="18446">
                  <c:v>74.996780000000001</c:v>
                </c:pt>
                <c:pt idx="18447">
                  <c:v>75.001609999999999</c:v>
                </c:pt>
                <c:pt idx="18448">
                  <c:v>75.006429999999995</c:v>
                </c:pt>
                <c:pt idx="18449">
                  <c:v>75.011250000000004</c:v>
                </c:pt>
                <c:pt idx="18450">
                  <c:v>75.016080000000002</c:v>
                </c:pt>
                <c:pt idx="18451">
                  <c:v>75.020899999999997</c:v>
                </c:pt>
                <c:pt idx="18452">
                  <c:v>75.025720000000007</c:v>
                </c:pt>
                <c:pt idx="18453">
                  <c:v>75.030550000000005</c:v>
                </c:pt>
                <c:pt idx="18454">
                  <c:v>75.03537</c:v>
                </c:pt>
                <c:pt idx="18455">
                  <c:v>75.040199999999999</c:v>
                </c:pt>
                <c:pt idx="18456">
                  <c:v>75.045020000000008</c:v>
                </c:pt>
                <c:pt idx="18457">
                  <c:v>75.049840000000003</c:v>
                </c:pt>
                <c:pt idx="18458">
                  <c:v>75.054670000000002</c:v>
                </c:pt>
                <c:pt idx="18459">
                  <c:v>75.059490000000011</c:v>
                </c:pt>
                <c:pt idx="18460">
                  <c:v>75.064309999999992</c:v>
                </c:pt>
                <c:pt idx="18461">
                  <c:v>75.069140000000004</c:v>
                </c:pt>
                <c:pt idx="18462">
                  <c:v>75.07396</c:v>
                </c:pt>
                <c:pt idx="18463">
                  <c:v>75.078790000000012</c:v>
                </c:pt>
                <c:pt idx="18464">
                  <c:v>75.083609999999993</c:v>
                </c:pt>
                <c:pt idx="18465">
                  <c:v>75.088430000000002</c:v>
                </c:pt>
                <c:pt idx="18466">
                  <c:v>75.093249999999998</c:v>
                </c:pt>
                <c:pt idx="18467">
                  <c:v>75.098070000000007</c:v>
                </c:pt>
                <c:pt idx="18468">
                  <c:v>75.102900000000005</c:v>
                </c:pt>
                <c:pt idx="18469">
                  <c:v>75.10772</c:v>
                </c:pt>
                <c:pt idx="18470">
                  <c:v>75.11254000000001</c:v>
                </c:pt>
                <c:pt idx="18471">
                  <c:v>75.117370000000008</c:v>
                </c:pt>
                <c:pt idx="18472">
                  <c:v>75.122190000000003</c:v>
                </c:pt>
                <c:pt idx="18473">
                  <c:v>75.127009999999999</c:v>
                </c:pt>
                <c:pt idx="18474">
                  <c:v>75.131840000000011</c:v>
                </c:pt>
                <c:pt idx="18475">
                  <c:v>75.136659999999992</c:v>
                </c:pt>
                <c:pt idx="18476">
                  <c:v>75.141480000000001</c:v>
                </c:pt>
                <c:pt idx="18477">
                  <c:v>75.14631</c:v>
                </c:pt>
                <c:pt idx="18478">
                  <c:v>75.151129999999995</c:v>
                </c:pt>
                <c:pt idx="18479">
                  <c:v>75.155959999999993</c:v>
                </c:pt>
                <c:pt idx="18480">
                  <c:v>75.160780000000003</c:v>
                </c:pt>
                <c:pt idx="18481">
                  <c:v>75.165599999999998</c:v>
                </c:pt>
                <c:pt idx="18482">
                  <c:v>75.170429999999996</c:v>
                </c:pt>
                <c:pt idx="18483">
                  <c:v>75.175250000000005</c:v>
                </c:pt>
                <c:pt idx="18484">
                  <c:v>75.18007999999999</c:v>
                </c:pt>
                <c:pt idx="18485">
                  <c:v>75.184899999999999</c:v>
                </c:pt>
                <c:pt idx="18486">
                  <c:v>75.189720000000008</c:v>
                </c:pt>
                <c:pt idx="18487">
                  <c:v>75.194549999999992</c:v>
                </c:pt>
                <c:pt idx="18488">
                  <c:v>75.199370000000002</c:v>
                </c:pt>
                <c:pt idx="18489">
                  <c:v>75.204190000000011</c:v>
                </c:pt>
                <c:pt idx="18490">
                  <c:v>75.209010000000006</c:v>
                </c:pt>
                <c:pt idx="18491">
                  <c:v>75.213830000000002</c:v>
                </c:pt>
                <c:pt idx="18492">
                  <c:v>75.21866</c:v>
                </c:pt>
                <c:pt idx="18493">
                  <c:v>75.223479999999995</c:v>
                </c:pt>
                <c:pt idx="18494">
                  <c:v>75.228300000000004</c:v>
                </c:pt>
                <c:pt idx="18495">
                  <c:v>75.233129999999989</c:v>
                </c:pt>
                <c:pt idx="18496">
                  <c:v>75.237949999999998</c:v>
                </c:pt>
                <c:pt idx="18497">
                  <c:v>75.242779999999996</c:v>
                </c:pt>
                <c:pt idx="18498">
                  <c:v>75.247599999999991</c:v>
                </c:pt>
                <c:pt idx="18499">
                  <c:v>75.252420000000001</c:v>
                </c:pt>
                <c:pt idx="18500">
                  <c:v>75.257249999999999</c:v>
                </c:pt>
                <c:pt idx="18501">
                  <c:v>75.262069999999994</c:v>
                </c:pt>
                <c:pt idx="18502">
                  <c:v>75.266899999999993</c:v>
                </c:pt>
                <c:pt idx="18503">
                  <c:v>75.271720000000002</c:v>
                </c:pt>
                <c:pt idx="18504">
                  <c:v>75.276539999999997</c:v>
                </c:pt>
                <c:pt idx="18505">
                  <c:v>75.281369999999995</c:v>
                </c:pt>
                <c:pt idx="18506">
                  <c:v>75.286190000000005</c:v>
                </c:pt>
                <c:pt idx="18507">
                  <c:v>75.291020000000003</c:v>
                </c:pt>
                <c:pt idx="18508">
                  <c:v>75.295839999999998</c:v>
                </c:pt>
                <c:pt idx="18509">
                  <c:v>75.300660000000008</c:v>
                </c:pt>
                <c:pt idx="18510">
                  <c:v>75.305479999999989</c:v>
                </c:pt>
                <c:pt idx="18511">
                  <c:v>75.310299999999998</c:v>
                </c:pt>
                <c:pt idx="18512">
                  <c:v>75.315129999999996</c:v>
                </c:pt>
                <c:pt idx="18513">
                  <c:v>75.319949999999992</c:v>
                </c:pt>
                <c:pt idx="18514">
                  <c:v>75.324770000000001</c:v>
                </c:pt>
                <c:pt idx="18515">
                  <c:v>75.329599999999999</c:v>
                </c:pt>
                <c:pt idx="18516">
                  <c:v>75.334419999999994</c:v>
                </c:pt>
                <c:pt idx="18517">
                  <c:v>75.339249999999993</c:v>
                </c:pt>
                <c:pt idx="18518">
                  <c:v>75.344070000000002</c:v>
                </c:pt>
                <c:pt idx="18519">
                  <c:v>75.348889999999997</c:v>
                </c:pt>
                <c:pt idx="18520">
                  <c:v>75.353719999999996</c:v>
                </c:pt>
                <c:pt idx="18521">
                  <c:v>75.358540000000005</c:v>
                </c:pt>
                <c:pt idx="18522">
                  <c:v>75.363370000000003</c:v>
                </c:pt>
                <c:pt idx="18523">
                  <c:v>75.368189999999998</c:v>
                </c:pt>
                <c:pt idx="18524">
                  <c:v>75.373010000000008</c:v>
                </c:pt>
                <c:pt idx="18525">
                  <c:v>75.377840000000006</c:v>
                </c:pt>
                <c:pt idx="18526">
                  <c:v>75.382660000000001</c:v>
                </c:pt>
                <c:pt idx="18527">
                  <c:v>75.38749</c:v>
                </c:pt>
                <c:pt idx="18528">
                  <c:v>75.392310000000009</c:v>
                </c:pt>
                <c:pt idx="18529">
                  <c:v>75.397130000000004</c:v>
                </c:pt>
                <c:pt idx="18530">
                  <c:v>75.401949999999999</c:v>
                </c:pt>
                <c:pt idx="18531">
                  <c:v>75.406769999999995</c:v>
                </c:pt>
                <c:pt idx="18532">
                  <c:v>75.411599999999993</c:v>
                </c:pt>
                <c:pt idx="18533">
                  <c:v>75.416420000000002</c:v>
                </c:pt>
                <c:pt idx="18534">
                  <c:v>75.421239999999997</c:v>
                </c:pt>
                <c:pt idx="18535">
                  <c:v>75.426069999999996</c:v>
                </c:pt>
                <c:pt idx="18536">
                  <c:v>75.430890000000005</c:v>
                </c:pt>
                <c:pt idx="18537">
                  <c:v>75.435720000000003</c:v>
                </c:pt>
                <c:pt idx="18538">
                  <c:v>75.440539999999999</c:v>
                </c:pt>
                <c:pt idx="18539">
                  <c:v>75.445369999999997</c:v>
                </c:pt>
                <c:pt idx="18540">
                  <c:v>75.450190000000006</c:v>
                </c:pt>
                <c:pt idx="18541">
                  <c:v>75.455010000000001</c:v>
                </c:pt>
                <c:pt idx="18542">
                  <c:v>75.45984</c:v>
                </c:pt>
                <c:pt idx="18543">
                  <c:v>75.464660000000009</c:v>
                </c:pt>
                <c:pt idx="18544">
                  <c:v>75.469489999999993</c:v>
                </c:pt>
                <c:pt idx="18545">
                  <c:v>75.474310000000003</c:v>
                </c:pt>
                <c:pt idx="18546">
                  <c:v>75.479130000000012</c:v>
                </c:pt>
                <c:pt idx="18547">
                  <c:v>75.483959999999996</c:v>
                </c:pt>
                <c:pt idx="18548">
                  <c:v>75.488780000000006</c:v>
                </c:pt>
                <c:pt idx="18549">
                  <c:v>75.493600000000001</c:v>
                </c:pt>
                <c:pt idx="18550">
                  <c:v>75.498419999999996</c:v>
                </c:pt>
                <c:pt idx="18551">
                  <c:v>75.503249999999994</c:v>
                </c:pt>
                <c:pt idx="18552">
                  <c:v>75.508070000000004</c:v>
                </c:pt>
                <c:pt idx="18553">
                  <c:v>75.512889999999999</c:v>
                </c:pt>
                <c:pt idx="18554">
                  <c:v>75.517719999999997</c:v>
                </c:pt>
                <c:pt idx="18555">
                  <c:v>75.522539999999992</c:v>
                </c:pt>
                <c:pt idx="18556">
                  <c:v>75.527369999999991</c:v>
                </c:pt>
                <c:pt idx="18557">
                  <c:v>75.53219</c:v>
                </c:pt>
                <c:pt idx="18558">
                  <c:v>75.537019999999998</c:v>
                </c:pt>
                <c:pt idx="18559">
                  <c:v>75.541839999999993</c:v>
                </c:pt>
                <c:pt idx="18560">
                  <c:v>75.546660000000003</c:v>
                </c:pt>
                <c:pt idx="18561">
                  <c:v>75.551490000000001</c:v>
                </c:pt>
                <c:pt idx="18562">
                  <c:v>75.556309999999996</c:v>
                </c:pt>
                <c:pt idx="18563">
                  <c:v>75.561139999999995</c:v>
                </c:pt>
                <c:pt idx="18564">
                  <c:v>75.565960000000004</c:v>
                </c:pt>
                <c:pt idx="18565">
                  <c:v>75.570779999999999</c:v>
                </c:pt>
                <c:pt idx="18566">
                  <c:v>75.575609999999998</c:v>
                </c:pt>
                <c:pt idx="18567">
                  <c:v>75.580430000000007</c:v>
                </c:pt>
                <c:pt idx="18568">
                  <c:v>75.585250000000002</c:v>
                </c:pt>
                <c:pt idx="18569">
                  <c:v>75.590069999999997</c:v>
                </c:pt>
                <c:pt idx="18570">
                  <c:v>75.59490000000001</c:v>
                </c:pt>
                <c:pt idx="18571">
                  <c:v>75.599719999999991</c:v>
                </c:pt>
                <c:pt idx="18572">
                  <c:v>75.604550000000003</c:v>
                </c:pt>
                <c:pt idx="18573">
                  <c:v>75.609369999999998</c:v>
                </c:pt>
                <c:pt idx="18574">
                  <c:v>75.614189999999994</c:v>
                </c:pt>
                <c:pt idx="18575">
                  <c:v>75.619019999999992</c:v>
                </c:pt>
                <c:pt idx="18576">
                  <c:v>75.623840000000001</c:v>
                </c:pt>
                <c:pt idx="18577">
                  <c:v>75.62867</c:v>
                </c:pt>
                <c:pt idx="18578">
                  <c:v>75.633489999999995</c:v>
                </c:pt>
                <c:pt idx="18579">
                  <c:v>75.638319999999993</c:v>
                </c:pt>
                <c:pt idx="18580">
                  <c:v>75.643140000000002</c:v>
                </c:pt>
                <c:pt idx="18581">
                  <c:v>75.647959999999998</c:v>
                </c:pt>
                <c:pt idx="18582">
                  <c:v>75.652789999999996</c:v>
                </c:pt>
                <c:pt idx="18583">
                  <c:v>75.657610000000005</c:v>
                </c:pt>
                <c:pt idx="18584">
                  <c:v>75.662430000000001</c:v>
                </c:pt>
                <c:pt idx="18585">
                  <c:v>75.66725000000001</c:v>
                </c:pt>
                <c:pt idx="18586">
                  <c:v>75.672080000000008</c:v>
                </c:pt>
                <c:pt idx="18587">
                  <c:v>75.676900000000003</c:v>
                </c:pt>
                <c:pt idx="18588">
                  <c:v>75.681730000000002</c:v>
                </c:pt>
                <c:pt idx="18589">
                  <c:v>75.686550000000011</c:v>
                </c:pt>
                <c:pt idx="18590">
                  <c:v>75.691369999999992</c:v>
                </c:pt>
                <c:pt idx="18591">
                  <c:v>75.696200000000005</c:v>
                </c:pt>
                <c:pt idx="18592">
                  <c:v>75.70102</c:v>
                </c:pt>
                <c:pt idx="18593">
                  <c:v>75.705849999999998</c:v>
                </c:pt>
                <c:pt idx="18594">
                  <c:v>75.710669999999993</c:v>
                </c:pt>
                <c:pt idx="18595">
                  <c:v>75.715500000000006</c:v>
                </c:pt>
                <c:pt idx="18596">
                  <c:v>75.720319999999987</c:v>
                </c:pt>
                <c:pt idx="18597">
                  <c:v>75.725149999999999</c:v>
                </c:pt>
                <c:pt idx="18598">
                  <c:v>75.729969999999994</c:v>
                </c:pt>
                <c:pt idx="18599">
                  <c:v>75.73478999999999</c:v>
                </c:pt>
                <c:pt idx="18600">
                  <c:v>75.739609999999999</c:v>
                </c:pt>
                <c:pt idx="18601">
                  <c:v>75.744439999999997</c:v>
                </c:pt>
                <c:pt idx="18602">
                  <c:v>75.749259999999992</c:v>
                </c:pt>
                <c:pt idx="18603">
                  <c:v>75.754080000000002</c:v>
                </c:pt>
                <c:pt idx="18604">
                  <c:v>75.75891</c:v>
                </c:pt>
                <c:pt idx="18605">
                  <c:v>75.763729999999995</c:v>
                </c:pt>
                <c:pt idx="18606">
                  <c:v>75.768559999999994</c:v>
                </c:pt>
                <c:pt idx="18607">
                  <c:v>75.773380000000003</c:v>
                </c:pt>
                <c:pt idx="18608">
                  <c:v>75.778199999999998</c:v>
                </c:pt>
                <c:pt idx="18609">
                  <c:v>75.783029999999997</c:v>
                </c:pt>
                <c:pt idx="18610">
                  <c:v>75.787850000000006</c:v>
                </c:pt>
                <c:pt idx="18611">
                  <c:v>75.792680000000004</c:v>
                </c:pt>
                <c:pt idx="18612">
                  <c:v>75.797499999999999</c:v>
                </c:pt>
                <c:pt idx="18613">
                  <c:v>75.802329999999998</c:v>
                </c:pt>
                <c:pt idx="18614">
                  <c:v>75.807150000000007</c:v>
                </c:pt>
                <c:pt idx="18615">
                  <c:v>75.811970000000002</c:v>
                </c:pt>
                <c:pt idx="18616">
                  <c:v>75.816800000000001</c:v>
                </c:pt>
                <c:pt idx="18617">
                  <c:v>75.82162000000001</c:v>
                </c:pt>
                <c:pt idx="18618">
                  <c:v>75.826439999999991</c:v>
                </c:pt>
                <c:pt idx="18619">
                  <c:v>75.83126</c:v>
                </c:pt>
                <c:pt idx="18620">
                  <c:v>75.836089999999999</c:v>
                </c:pt>
                <c:pt idx="18621">
                  <c:v>75.840909999999994</c:v>
                </c:pt>
                <c:pt idx="18622">
                  <c:v>75.845739999999992</c:v>
                </c:pt>
                <c:pt idx="18623">
                  <c:v>75.850560000000002</c:v>
                </c:pt>
                <c:pt idx="18624">
                  <c:v>75.85539</c:v>
                </c:pt>
                <c:pt idx="18625">
                  <c:v>75.860209999999995</c:v>
                </c:pt>
                <c:pt idx="18626">
                  <c:v>75.865039999999993</c:v>
                </c:pt>
                <c:pt idx="18627">
                  <c:v>75.869860000000003</c:v>
                </c:pt>
                <c:pt idx="18628">
                  <c:v>75.874690000000001</c:v>
                </c:pt>
                <c:pt idx="18629">
                  <c:v>75.879509999999996</c:v>
                </c:pt>
                <c:pt idx="18630">
                  <c:v>75.884330000000006</c:v>
                </c:pt>
                <c:pt idx="18631">
                  <c:v>75.889160000000004</c:v>
                </c:pt>
                <c:pt idx="18632">
                  <c:v>75.893979999999999</c:v>
                </c:pt>
                <c:pt idx="18633">
                  <c:v>75.898800000000008</c:v>
                </c:pt>
                <c:pt idx="18634">
                  <c:v>75.903620000000004</c:v>
                </c:pt>
                <c:pt idx="18635">
                  <c:v>75.908450000000002</c:v>
                </c:pt>
                <c:pt idx="18636">
                  <c:v>75.913270000000011</c:v>
                </c:pt>
                <c:pt idx="18637">
                  <c:v>75.918099999999995</c:v>
                </c:pt>
                <c:pt idx="18638">
                  <c:v>75.922920000000005</c:v>
                </c:pt>
                <c:pt idx="18639">
                  <c:v>75.927750000000003</c:v>
                </c:pt>
                <c:pt idx="18640">
                  <c:v>75.932569999999998</c:v>
                </c:pt>
                <c:pt idx="18641">
                  <c:v>75.937399999999997</c:v>
                </c:pt>
                <c:pt idx="18642">
                  <c:v>75.942220000000006</c:v>
                </c:pt>
                <c:pt idx="18643">
                  <c:v>75.947050000000004</c:v>
                </c:pt>
                <c:pt idx="18644">
                  <c:v>75.95187</c:v>
                </c:pt>
                <c:pt idx="18645">
                  <c:v>75.956689999999995</c:v>
                </c:pt>
                <c:pt idx="18646">
                  <c:v>75.961520000000007</c:v>
                </c:pt>
                <c:pt idx="18647">
                  <c:v>75.966339999999988</c:v>
                </c:pt>
                <c:pt idx="18648">
                  <c:v>75.971159999999998</c:v>
                </c:pt>
                <c:pt idx="18649">
                  <c:v>75.975979999999993</c:v>
                </c:pt>
                <c:pt idx="18650">
                  <c:v>75.980809999999991</c:v>
                </c:pt>
                <c:pt idx="18651">
                  <c:v>75.98563</c:v>
                </c:pt>
                <c:pt idx="18652">
                  <c:v>75.990459999999999</c:v>
                </c:pt>
                <c:pt idx="18653">
                  <c:v>75.995279999999994</c:v>
                </c:pt>
                <c:pt idx="18654">
                  <c:v>76.000109999999992</c:v>
                </c:pt>
                <c:pt idx="18655">
                  <c:v>76.004930000000002</c:v>
                </c:pt>
                <c:pt idx="18656">
                  <c:v>76.00976</c:v>
                </c:pt>
                <c:pt idx="18657">
                  <c:v>76.014579999999995</c:v>
                </c:pt>
                <c:pt idx="18658">
                  <c:v>76.019409999999993</c:v>
                </c:pt>
                <c:pt idx="18659">
                  <c:v>76.024230000000003</c:v>
                </c:pt>
                <c:pt idx="18660">
                  <c:v>76.029049999999998</c:v>
                </c:pt>
                <c:pt idx="18661">
                  <c:v>76.033879999999996</c:v>
                </c:pt>
                <c:pt idx="18662">
                  <c:v>76.038700000000006</c:v>
                </c:pt>
                <c:pt idx="18663">
                  <c:v>76.043520000000001</c:v>
                </c:pt>
                <c:pt idx="18664">
                  <c:v>76.048349999999999</c:v>
                </c:pt>
                <c:pt idx="18665">
                  <c:v>76.053170000000009</c:v>
                </c:pt>
                <c:pt idx="18666">
                  <c:v>76.058000000000007</c:v>
                </c:pt>
                <c:pt idx="18667">
                  <c:v>76.062820000000002</c:v>
                </c:pt>
                <c:pt idx="18668">
                  <c:v>76.06765</c:v>
                </c:pt>
                <c:pt idx="18669">
                  <c:v>76.07247000000001</c:v>
                </c:pt>
                <c:pt idx="18670">
                  <c:v>76.077290000000005</c:v>
                </c:pt>
                <c:pt idx="18671">
                  <c:v>76.082120000000003</c:v>
                </c:pt>
                <c:pt idx="18672">
                  <c:v>76.086940000000013</c:v>
                </c:pt>
                <c:pt idx="18673">
                  <c:v>76.091769999999997</c:v>
                </c:pt>
                <c:pt idx="18674">
                  <c:v>76.096590000000006</c:v>
                </c:pt>
                <c:pt idx="18675">
                  <c:v>76.101410000000001</c:v>
                </c:pt>
                <c:pt idx="18676">
                  <c:v>76.10624</c:v>
                </c:pt>
                <c:pt idx="18677">
                  <c:v>76.111059999999995</c:v>
                </c:pt>
                <c:pt idx="18678">
                  <c:v>76.11587999999999</c:v>
                </c:pt>
                <c:pt idx="18679">
                  <c:v>76.120709999999988</c:v>
                </c:pt>
                <c:pt idx="18680">
                  <c:v>76.125529999999998</c:v>
                </c:pt>
                <c:pt idx="18681">
                  <c:v>76.130359999999996</c:v>
                </c:pt>
                <c:pt idx="18682">
                  <c:v>76.135179999999991</c:v>
                </c:pt>
                <c:pt idx="18683">
                  <c:v>76.14000999999999</c:v>
                </c:pt>
                <c:pt idx="18684">
                  <c:v>76.144829999999999</c:v>
                </c:pt>
                <c:pt idx="18685">
                  <c:v>76.149659999999997</c:v>
                </c:pt>
                <c:pt idx="18686">
                  <c:v>76.154479999999992</c:v>
                </c:pt>
                <c:pt idx="18687">
                  <c:v>76.159309999999991</c:v>
                </c:pt>
                <c:pt idx="18688">
                  <c:v>76.16413</c:v>
                </c:pt>
                <c:pt idx="18689">
                  <c:v>76.168949999999995</c:v>
                </c:pt>
                <c:pt idx="18690">
                  <c:v>76.173770000000005</c:v>
                </c:pt>
                <c:pt idx="18691">
                  <c:v>76.178600000000003</c:v>
                </c:pt>
                <c:pt idx="18692">
                  <c:v>76.183419999999998</c:v>
                </c:pt>
                <c:pt idx="18693">
                  <c:v>76.188249999999996</c:v>
                </c:pt>
                <c:pt idx="18694">
                  <c:v>76.193070000000006</c:v>
                </c:pt>
                <c:pt idx="18695">
                  <c:v>76.197900000000004</c:v>
                </c:pt>
                <c:pt idx="18696">
                  <c:v>76.202719999999999</c:v>
                </c:pt>
                <c:pt idx="18697">
                  <c:v>76.207549999999998</c:v>
                </c:pt>
                <c:pt idx="18698">
                  <c:v>76.212370000000007</c:v>
                </c:pt>
                <c:pt idx="18699">
                  <c:v>76.217200000000005</c:v>
                </c:pt>
                <c:pt idx="18700">
                  <c:v>76.222020000000001</c:v>
                </c:pt>
                <c:pt idx="18701">
                  <c:v>76.226849999999999</c:v>
                </c:pt>
                <c:pt idx="18702">
                  <c:v>76.231670000000008</c:v>
                </c:pt>
                <c:pt idx="18703">
                  <c:v>76.236490000000003</c:v>
                </c:pt>
                <c:pt idx="18704">
                  <c:v>76.241310000000013</c:v>
                </c:pt>
                <c:pt idx="18705">
                  <c:v>76.246139999999997</c:v>
                </c:pt>
                <c:pt idx="18706">
                  <c:v>76.250960000000006</c:v>
                </c:pt>
                <c:pt idx="18707">
                  <c:v>76.255790000000005</c:v>
                </c:pt>
                <c:pt idx="18708">
                  <c:v>76.26061</c:v>
                </c:pt>
                <c:pt idx="18709">
                  <c:v>76.265439999999998</c:v>
                </c:pt>
                <c:pt idx="18710">
                  <c:v>76.270260000000007</c:v>
                </c:pt>
                <c:pt idx="18711">
                  <c:v>76.275090000000006</c:v>
                </c:pt>
                <c:pt idx="18712">
                  <c:v>76.279910000000001</c:v>
                </c:pt>
                <c:pt idx="18713">
                  <c:v>76.284739999999999</c:v>
                </c:pt>
                <c:pt idx="18714">
                  <c:v>76.289560000000009</c:v>
                </c:pt>
                <c:pt idx="18715">
                  <c:v>76.29437999999999</c:v>
                </c:pt>
                <c:pt idx="18716">
                  <c:v>76.299210000000002</c:v>
                </c:pt>
                <c:pt idx="18717">
                  <c:v>76.304029999999997</c:v>
                </c:pt>
                <c:pt idx="18718">
                  <c:v>76.308849999999993</c:v>
                </c:pt>
                <c:pt idx="18719">
                  <c:v>76.313679999999991</c:v>
                </c:pt>
                <c:pt idx="18720">
                  <c:v>76.3185</c:v>
                </c:pt>
                <c:pt idx="18721">
                  <c:v>76.323329999999999</c:v>
                </c:pt>
                <c:pt idx="18722">
                  <c:v>76.328149999999994</c:v>
                </c:pt>
                <c:pt idx="18723">
                  <c:v>76.332979999999992</c:v>
                </c:pt>
                <c:pt idx="18724">
                  <c:v>76.337800000000001</c:v>
                </c:pt>
                <c:pt idx="18725">
                  <c:v>76.34263</c:v>
                </c:pt>
                <c:pt idx="18726">
                  <c:v>76.347449999999995</c:v>
                </c:pt>
                <c:pt idx="18727">
                  <c:v>76.352279999999993</c:v>
                </c:pt>
                <c:pt idx="18728">
                  <c:v>76.357100000000003</c:v>
                </c:pt>
                <c:pt idx="18729">
                  <c:v>76.361919999999998</c:v>
                </c:pt>
                <c:pt idx="18730">
                  <c:v>76.366740000000007</c:v>
                </c:pt>
                <c:pt idx="18731">
                  <c:v>76.371570000000006</c:v>
                </c:pt>
                <c:pt idx="18732">
                  <c:v>76.376390000000001</c:v>
                </c:pt>
                <c:pt idx="18733">
                  <c:v>76.381219999999999</c:v>
                </c:pt>
                <c:pt idx="18734">
                  <c:v>76.386040000000008</c:v>
                </c:pt>
                <c:pt idx="18735">
                  <c:v>76.390870000000007</c:v>
                </c:pt>
                <c:pt idx="18736">
                  <c:v>76.395699999999991</c:v>
                </c:pt>
                <c:pt idx="18737">
                  <c:v>76.40052</c:v>
                </c:pt>
                <c:pt idx="18738">
                  <c:v>76.405349999999999</c:v>
                </c:pt>
                <c:pt idx="18739">
                  <c:v>76.410169999999994</c:v>
                </c:pt>
                <c:pt idx="18740">
                  <c:v>76.414990000000003</c:v>
                </c:pt>
                <c:pt idx="18741">
                  <c:v>76.419820000000001</c:v>
                </c:pt>
                <c:pt idx="18742">
                  <c:v>76.424639999999997</c:v>
                </c:pt>
                <c:pt idx="18743">
                  <c:v>76.429460000000006</c:v>
                </c:pt>
                <c:pt idx="18744">
                  <c:v>76.434290000000004</c:v>
                </c:pt>
                <c:pt idx="18745">
                  <c:v>76.439109999999999</c:v>
                </c:pt>
                <c:pt idx="18746">
                  <c:v>76.443939999999998</c:v>
                </c:pt>
                <c:pt idx="18747">
                  <c:v>76.448760000000007</c:v>
                </c:pt>
                <c:pt idx="18748">
                  <c:v>76.453590000000005</c:v>
                </c:pt>
                <c:pt idx="18749">
                  <c:v>76.458410000000001</c:v>
                </c:pt>
                <c:pt idx="18750">
                  <c:v>76.463239999999999</c:v>
                </c:pt>
                <c:pt idx="18751">
                  <c:v>76.468060000000008</c:v>
                </c:pt>
                <c:pt idx="18752">
                  <c:v>76.472890000000007</c:v>
                </c:pt>
                <c:pt idx="18753">
                  <c:v>76.477710000000002</c:v>
                </c:pt>
                <c:pt idx="18754">
                  <c:v>76.482530000000011</c:v>
                </c:pt>
                <c:pt idx="18755">
                  <c:v>76.487349999999992</c:v>
                </c:pt>
                <c:pt idx="18756">
                  <c:v>76.492180000000005</c:v>
                </c:pt>
                <c:pt idx="18757">
                  <c:v>76.497</c:v>
                </c:pt>
                <c:pt idx="18758">
                  <c:v>76.501830000000012</c:v>
                </c:pt>
                <c:pt idx="18759">
                  <c:v>76.506660000000011</c:v>
                </c:pt>
                <c:pt idx="18760">
                  <c:v>76.511480000000006</c:v>
                </c:pt>
                <c:pt idx="18761">
                  <c:v>76.516310000000004</c:v>
                </c:pt>
                <c:pt idx="18762">
                  <c:v>76.521130000000014</c:v>
                </c:pt>
                <c:pt idx="18763">
                  <c:v>76.525959999999998</c:v>
                </c:pt>
                <c:pt idx="18764">
                  <c:v>76.530780000000007</c:v>
                </c:pt>
                <c:pt idx="18765">
                  <c:v>76.535600000000002</c:v>
                </c:pt>
                <c:pt idx="18766">
                  <c:v>76.540430000000001</c:v>
                </c:pt>
                <c:pt idx="18767">
                  <c:v>76.545249999999996</c:v>
                </c:pt>
                <c:pt idx="18768">
                  <c:v>76.550069999999991</c:v>
                </c:pt>
                <c:pt idx="18769">
                  <c:v>76.554899999999989</c:v>
                </c:pt>
                <c:pt idx="18770">
                  <c:v>76.559719999999999</c:v>
                </c:pt>
                <c:pt idx="18771">
                  <c:v>76.564549999999997</c:v>
                </c:pt>
                <c:pt idx="18772">
                  <c:v>76.569369999999992</c:v>
                </c:pt>
                <c:pt idx="18773">
                  <c:v>76.57419999999999</c:v>
                </c:pt>
                <c:pt idx="18774">
                  <c:v>76.579030000000003</c:v>
                </c:pt>
                <c:pt idx="18775">
                  <c:v>76.583849999999998</c:v>
                </c:pt>
                <c:pt idx="18776">
                  <c:v>76.588680000000011</c:v>
                </c:pt>
                <c:pt idx="18777">
                  <c:v>76.593499999999992</c:v>
                </c:pt>
                <c:pt idx="18778">
                  <c:v>76.598320000000001</c:v>
                </c:pt>
                <c:pt idx="18779">
                  <c:v>76.603139999999996</c:v>
                </c:pt>
                <c:pt idx="18780">
                  <c:v>76.607969999999995</c:v>
                </c:pt>
                <c:pt idx="18781">
                  <c:v>76.612790000000004</c:v>
                </c:pt>
                <c:pt idx="18782">
                  <c:v>76.617620000000002</c:v>
                </c:pt>
                <c:pt idx="18783">
                  <c:v>76.622439999999997</c:v>
                </c:pt>
                <c:pt idx="18784">
                  <c:v>76.627269999999996</c:v>
                </c:pt>
                <c:pt idx="18785">
                  <c:v>76.632090000000005</c:v>
                </c:pt>
                <c:pt idx="18786">
                  <c:v>76.636920000000003</c:v>
                </c:pt>
                <c:pt idx="18787">
                  <c:v>76.641749999999988</c:v>
                </c:pt>
                <c:pt idx="18788">
                  <c:v>76.646569999999997</c:v>
                </c:pt>
                <c:pt idx="18789">
                  <c:v>76.651390000000006</c:v>
                </c:pt>
                <c:pt idx="18790">
                  <c:v>76.656210000000002</c:v>
                </c:pt>
                <c:pt idx="18791">
                  <c:v>76.66104</c:v>
                </c:pt>
                <c:pt idx="18792">
                  <c:v>76.665860000000009</c:v>
                </c:pt>
                <c:pt idx="18793">
                  <c:v>76.670689999999993</c:v>
                </c:pt>
                <c:pt idx="18794">
                  <c:v>76.675510000000003</c:v>
                </c:pt>
                <c:pt idx="18795">
                  <c:v>76.680340000000001</c:v>
                </c:pt>
                <c:pt idx="18796">
                  <c:v>76.685159999999996</c:v>
                </c:pt>
                <c:pt idx="18797">
                  <c:v>76.689989999999995</c:v>
                </c:pt>
                <c:pt idx="18798">
                  <c:v>76.694819999999993</c:v>
                </c:pt>
                <c:pt idx="18799">
                  <c:v>76.699640000000002</c:v>
                </c:pt>
                <c:pt idx="18800">
                  <c:v>76.704459999999997</c:v>
                </c:pt>
                <c:pt idx="18801">
                  <c:v>76.709289999999996</c:v>
                </c:pt>
                <c:pt idx="18802">
                  <c:v>76.714110000000005</c:v>
                </c:pt>
                <c:pt idx="18803">
                  <c:v>76.71893</c:v>
                </c:pt>
                <c:pt idx="18804">
                  <c:v>76.723759999999999</c:v>
                </c:pt>
                <c:pt idx="18805">
                  <c:v>76.728580000000008</c:v>
                </c:pt>
                <c:pt idx="18806">
                  <c:v>76.733410000000006</c:v>
                </c:pt>
                <c:pt idx="18807">
                  <c:v>76.738240000000005</c:v>
                </c:pt>
                <c:pt idx="18808">
                  <c:v>76.74306</c:v>
                </c:pt>
                <c:pt idx="18809">
                  <c:v>76.747889999999998</c:v>
                </c:pt>
                <c:pt idx="18810">
                  <c:v>76.752710000000008</c:v>
                </c:pt>
                <c:pt idx="18811">
                  <c:v>76.757540000000006</c:v>
                </c:pt>
                <c:pt idx="18812">
                  <c:v>76.762360000000001</c:v>
                </c:pt>
                <c:pt idx="18813">
                  <c:v>76.76718000000001</c:v>
                </c:pt>
                <c:pt idx="18814">
                  <c:v>76.772000000000006</c:v>
                </c:pt>
                <c:pt idx="18815">
                  <c:v>76.776830000000004</c:v>
                </c:pt>
                <c:pt idx="18816">
                  <c:v>76.781660000000002</c:v>
                </c:pt>
                <c:pt idx="18817">
                  <c:v>76.786479999999997</c:v>
                </c:pt>
                <c:pt idx="18818">
                  <c:v>76.791309999999996</c:v>
                </c:pt>
                <c:pt idx="18819">
                  <c:v>76.796130000000005</c:v>
                </c:pt>
                <c:pt idx="18820">
                  <c:v>76.800960000000003</c:v>
                </c:pt>
                <c:pt idx="18821">
                  <c:v>76.805779999999999</c:v>
                </c:pt>
                <c:pt idx="18822">
                  <c:v>76.810609999999997</c:v>
                </c:pt>
                <c:pt idx="18823">
                  <c:v>76.815430000000006</c:v>
                </c:pt>
                <c:pt idx="18824">
                  <c:v>76.820250000000001</c:v>
                </c:pt>
                <c:pt idx="18825">
                  <c:v>76.82508</c:v>
                </c:pt>
                <c:pt idx="18826">
                  <c:v>76.829900000000009</c:v>
                </c:pt>
                <c:pt idx="18827">
                  <c:v>76.834730000000008</c:v>
                </c:pt>
                <c:pt idx="18828">
                  <c:v>76.839550000000003</c:v>
                </c:pt>
                <c:pt idx="18829">
                  <c:v>76.844380000000001</c:v>
                </c:pt>
                <c:pt idx="18830">
                  <c:v>76.84920000000001</c:v>
                </c:pt>
                <c:pt idx="18831">
                  <c:v>76.854030000000009</c:v>
                </c:pt>
                <c:pt idx="18832">
                  <c:v>76.858860000000007</c:v>
                </c:pt>
                <c:pt idx="18833">
                  <c:v>76.863680000000002</c:v>
                </c:pt>
                <c:pt idx="18834">
                  <c:v>76.868500000000012</c:v>
                </c:pt>
                <c:pt idx="18835">
                  <c:v>76.873319999999993</c:v>
                </c:pt>
                <c:pt idx="18836">
                  <c:v>76.878150000000005</c:v>
                </c:pt>
                <c:pt idx="18837">
                  <c:v>76.88297</c:v>
                </c:pt>
                <c:pt idx="18838">
                  <c:v>76.887800000000013</c:v>
                </c:pt>
                <c:pt idx="18839">
                  <c:v>76.892619999999994</c:v>
                </c:pt>
                <c:pt idx="18840">
                  <c:v>76.897450000000006</c:v>
                </c:pt>
                <c:pt idx="18841">
                  <c:v>76.902280000000005</c:v>
                </c:pt>
                <c:pt idx="18842">
                  <c:v>76.9071</c:v>
                </c:pt>
                <c:pt idx="18843">
                  <c:v>76.911929999999998</c:v>
                </c:pt>
                <c:pt idx="18844">
                  <c:v>76.916750000000008</c:v>
                </c:pt>
                <c:pt idx="18845">
                  <c:v>76.921569999999988</c:v>
                </c:pt>
                <c:pt idx="18846">
                  <c:v>76.926400000000001</c:v>
                </c:pt>
                <c:pt idx="18847">
                  <c:v>76.931219999999996</c:v>
                </c:pt>
                <c:pt idx="18848">
                  <c:v>76.936050000000009</c:v>
                </c:pt>
                <c:pt idx="18849">
                  <c:v>76.94086999999999</c:v>
                </c:pt>
                <c:pt idx="18850">
                  <c:v>76.945700000000002</c:v>
                </c:pt>
                <c:pt idx="18851">
                  <c:v>76.950519999999997</c:v>
                </c:pt>
                <c:pt idx="18852">
                  <c:v>76.95535000000001</c:v>
                </c:pt>
                <c:pt idx="18853">
                  <c:v>76.960169999999991</c:v>
                </c:pt>
                <c:pt idx="18854">
                  <c:v>76.965000000000003</c:v>
                </c:pt>
                <c:pt idx="18855">
                  <c:v>76.969819999999999</c:v>
                </c:pt>
                <c:pt idx="18856">
                  <c:v>76.974650000000011</c:v>
                </c:pt>
                <c:pt idx="18857">
                  <c:v>76.979469999999992</c:v>
                </c:pt>
                <c:pt idx="18858">
                  <c:v>76.984290000000001</c:v>
                </c:pt>
                <c:pt idx="18859">
                  <c:v>76.98912</c:v>
                </c:pt>
                <c:pt idx="18860">
                  <c:v>76.993950000000012</c:v>
                </c:pt>
                <c:pt idx="18861">
                  <c:v>76.998769999999993</c:v>
                </c:pt>
                <c:pt idx="18862">
                  <c:v>77.003600000000006</c:v>
                </c:pt>
                <c:pt idx="18863">
                  <c:v>77.008420000000001</c:v>
                </c:pt>
                <c:pt idx="18864">
                  <c:v>77.013249999999999</c:v>
                </c:pt>
                <c:pt idx="18865">
                  <c:v>77.018069999999994</c:v>
                </c:pt>
                <c:pt idx="18866">
                  <c:v>77.022900000000007</c:v>
                </c:pt>
                <c:pt idx="18867">
                  <c:v>77.027719999999988</c:v>
                </c:pt>
                <c:pt idx="18868">
                  <c:v>77.032539999999997</c:v>
                </c:pt>
                <c:pt idx="18869">
                  <c:v>77.037369999999996</c:v>
                </c:pt>
                <c:pt idx="18870">
                  <c:v>77.042189999999991</c:v>
                </c:pt>
                <c:pt idx="18871">
                  <c:v>77.047019999999989</c:v>
                </c:pt>
                <c:pt idx="18872">
                  <c:v>77.051850000000002</c:v>
                </c:pt>
                <c:pt idx="18873">
                  <c:v>77.056669999999997</c:v>
                </c:pt>
                <c:pt idx="18874">
                  <c:v>77.061500000000009</c:v>
                </c:pt>
                <c:pt idx="18875">
                  <c:v>77.06631999999999</c:v>
                </c:pt>
                <c:pt idx="18876">
                  <c:v>77.071150000000003</c:v>
                </c:pt>
                <c:pt idx="18877">
                  <c:v>77.075969999999998</c:v>
                </c:pt>
                <c:pt idx="18878">
                  <c:v>77.080789999999993</c:v>
                </c:pt>
                <c:pt idx="18879">
                  <c:v>77.085619999999992</c:v>
                </c:pt>
                <c:pt idx="18880">
                  <c:v>77.090440000000001</c:v>
                </c:pt>
                <c:pt idx="18881">
                  <c:v>77.095269999999999</c:v>
                </c:pt>
                <c:pt idx="18882">
                  <c:v>77.100089999999994</c:v>
                </c:pt>
                <c:pt idx="18883">
                  <c:v>77.104919999999993</c:v>
                </c:pt>
                <c:pt idx="18884">
                  <c:v>77.109750000000005</c:v>
                </c:pt>
                <c:pt idx="18885">
                  <c:v>77.114569999999986</c:v>
                </c:pt>
                <c:pt idx="18886">
                  <c:v>77.119399999999999</c:v>
                </c:pt>
                <c:pt idx="18887">
                  <c:v>77.124219999999994</c:v>
                </c:pt>
                <c:pt idx="18888">
                  <c:v>77.129039999999989</c:v>
                </c:pt>
                <c:pt idx="18889">
                  <c:v>77.133869999999987</c:v>
                </c:pt>
                <c:pt idx="18890">
                  <c:v>77.138689999999997</c:v>
                </c:pt>
                <c:pt idx="18891">
                  <c:v>77.143519999999995</c:v>
                </c:pt>
                <c:pt idx="18892">
                  <c:v>77.14833999999999</c:v>
                </c:pt>
                <c:pt idx="18893">
                  <c:v>77.153169999999989</c:v>
                </c:pt>
                <c:pt idx="18894">
                  <c:v>77.158000000000001</c:v>
                </c:pt>
                <c:pt idx="18895">
                  <c:v>77.162819999999996</c:v>
                </c:pt>
                <c:pt idx="18896">
                  <c:v>77.167650000000009</c:v>
                </c:pt>
                <c:pt idx="18897">
                  <c:v>77.172470000000004</c:v>
                </c:pt>
                <c:pt idx="18898">
                  <c:v>77.177289999999999</c:v>
                </c:pt>
                <c:pt idx="18899">
                  <c:v>77.182120000000012</c:v>
                </c:pt>
                <c:pt idx="18900">
                  <c:v>77.186939999999993</c:v>
                </c:pt>
                <c:pt idx="18901">
                  <c:v>77.191770000000005</c:v>
                </c:pt>
                <c:pt idx="18902">
                  <c:v>77.19659</c:v>
                </c:pt>
                <c:pt idx="18903">
                  <c:v>77.201420000000013</c:v>
                </c:pt>
                <c:pt idx="18904">
                  <c:v>77.206249999999997</c:v>
                </c:pt>
                <c:pt idx="18905">
                  <c:v>77.211070000000007</c:v>
                </c:pt>
                <c:pt idx="18906">
                  <c:v>77.215900000000005</c:v>
                </c:pt>
                <c:pt idx="18907">
                  <c:v>77.22072</c:v>
                </c:pt>
                <c:pt idx="18908">
                  <c:v>77.225539999999995</c:v>
                </c:pt>
                <c:pt idx="18909">
                  <c:v>77.230370000000008</c:v>
                </c:pt>
                <c:pt idx="18910">
                  <c:v>77.235189999999989</c:v>
                </c:pt>
                <c:pt idx="18911">
                  <c:v>77.240020000000001</c:v>
                </c:pt>
                <c:pt idx="18912">
                  <c:v>77.244839999999996</c:v>
                </c:pt>
                <c:pt idx="18913">
                  <c:v>77.249670000000009</c:v>
                </c:pt>
                <c:pt idx="18914">
                  <c:v>77.254500000000007</c:v>
                </c:pt>
                <c:pt idx="18915">
                  <c:v>77.259320000000002</c:v>
                </c:pt>
                <c:pt idx="18916">
                  <c:v>77.264150000000001</c:v>
                </c:pt>
                <c:pt idx="18917">
                  <c:v>77.26897000000001</c:v>
                </c:pt>
                <c:pt idx="18918">
                  <c:v>77.273789999999991</c:v>
                </c:pt>
                <c:pt idx="18919">
                  <c:v>77.278620000000004</c:v>
                </c:pt>
                <c:pt idx="18920">
                  <c:v>77.283439999999999</c:v>
                </c:pt>
                <c:pt idx="18921">
                  <c:v>77.288270000000011</c:v>
                </c:pt>
                <c:pt idx="18922">
                  <c:v>77.293089999999992</c:v>
                </c:pt>
                <c:pt idx="18923">
                  <c:v>77.297920000000005</c:v>
                </c:pt>
                <c:pt idx="18924">
                  <c:v>77.302750000000003</c:v>
                </c:pt>
                <c:pt idx="18925">
                  <c:v>77.307570000000013</c:v>
                </c:pt>
                <c:pt idx="18926">
                  <c:v>77.312389999999994</c:v>
                </c:pt>
                <c:pt idx="18927">
                  <c:v>77.317220000000006</c:v>
                </c:pt>
                <c:pt idx="18928">
                  <c:v>77.322040000000001</c:v>
                </c:pt>
                <c:pt idx="18929">
                  <c:v>77.32687</c:v>
                </c:pt>
                <c:pt idx="18930">
                  <c:v>77.331689999999995</c:v>
                </c:pt>
                <c:pt idx="18931">
                  <c:v>77.336520000000007</c:v>
                </c:pt>
                <c:pt idx="18932">
                  <c:v>77.341350000000006</c:v>
                </c:pt>
                <c:pt idx="18933">
                  <c:v>77.346170000000001</c:v>
                </c:pt>
                <c:pt idx="18934">
                  <c:v>77.350999999999999</c:v>
                </c:pt>
                <c:pt idx="18935">
                  <c:v>77.355820000000008</c:v>
                </c:pt>
                <c:pt idx="18936">
                  <c:v>77.360639999999989</c:v>
                </c:pt>
                <c:pt idx="18937">
                  <c:v>77.365470000000002</c:v>
                </c:pt>
                <c:pt idx="18938">
                  <c:v>77.370289999999997</c:v>
                </c:pt>
                <c:pt idx="18939">
                  <c:v>77.37512000000001</c:v>
                </c:pt>
                <c:pt idx="18940">
                  <c:v>77.379939999999991</c:v>
                </c:pt>
                <c:pt idx="18941">
                  <c:v>77.384770000000003</c:v>
                </c:pt>
                <c:pt idx="18942">
                  <c:v>77.389600000000002</c:v>
                </c:pt>
                <c:pt idx="18943">
                  <c:v>77.394420000000011</c:v>
                </c:pt>
                <c:pt idx="18944">
                  <c:v>77.399250000000009</c:v>
                </c:pt>
                <c:pt idx="18945">
                  <c:v>77.404070000000004</c:v>
                </c:pt>
                <c:pt idx="18946">
                  <c:v>77.40889</c:v>
                </c:pt>
                <c:pt idx="18947">
                  <c:v>77.413720000000012</c:v>
                </c:pt>
                <c:pt idx="18948">
                  <c:v>77.418539999999993</c:v>
                </c:pt>
                <c:pt idx="18949">
                  <c:v>77.423370000000006</c:v>
                </c:pt>
                <c:pt idx="18950">
                  <c:v>77.428200000000004</c:v>
                </c:pt>
                <c:pt idx="18951">
                  <c:v>77.433019999999999</c:v>
                </c:pt>
                <c:pt idx="18952">
                  <c:v>77.437849999999997</c:v>
                </c:pt>
                <c:pt idx="18953">
                  <c:v>77.442679999999996</c:v>
                </c:pt>
                <c:pt idx="18954">
                  <c:v>77.447500000000005</c:v>
                </c:pt>
                <c:pt idx="18955">
                  <c:v>77.45232</c:v>
                </c:pt>
                <c:pt idx="18956">
                  <c:v>77.457139999999995</c:v>
                </c:pt>
                <c:pt idx="18957">
                  <c:v>77.461970000000008</c:v>
                </c:pt>
                <c:pt idx="18958">
                  <c:v>77.466800000000006</c:v>
                </c:pt>
                <c:pt idx="18959">
                  <c:v>77.471620000000001</c:v>
                </c:pt>
                <c:pt idx="18960">
                  <c:v>77.47645</c:v>
                </c:pt>
                <c:pt idx="18961">
                  <c:v>77.481279999999998</c:v>
                </c:pt>
                <c:pt idx="18962">
                  <c:v>77.486100000000008</c:v>
                </c:pt>
                <c:pt idx="18963">
                  <c:v>77.490930000000006</c:v>
                </c:pt>
                <c:pt idx="18964">
                  <c:v>77.495750000000001</c:v>
                </c:pt>
                <c:pt idx="18965">
                  <c:v>77.50057000000001</c:v>
                </c:pt>
                <c:pt idx="18966">
                  <c:v>77.505400000000009</c:v>
                </c:pt>
                <c:pt idx="18967">
                  <c:v>77.510220000000004</c:v>
                </c:pt>
                <c:pt idx="18968">
                  <c:v>77.515050000000002</c:v>
                </c:pt>
                <c:pt idx="18969">
                  <c:v>77.519880000000001</c:v>
                </c:pt>
                <c:pt idx="18970">
                  <c:v>77.524699999999996</c:v>
                </c:pt>
                <c:pt idx="18971">
                  <c:v>77.529529999999994</c:v>
                </c:pt>
                <c:pt idx="18972">
                  <c:v>77.534350000000003</c:v>
                </c:pt>
                <c:pt idx="18973">
                  <c:v>77.539180000000002</c:v>
                </c:pt>
                <c:pt idx="18974">
                  <c:v>77.543999999999997</c:v>
                </c:pt>
                <c:pt idx="18975">
                  <c:v>77.548820000000006</c:v>
                </c:pt>
                <c:pt idx="18976">
                  <c:v>77.553650000000005</c:v>
                </c:pt>
                <c:pt idx="18977">
                  <c:v>77.558480000000003</c:v>
                </c:pt>
                <c:pt idx="18978">
                  <c:v>77.563299999999998</c:v>
                </c:pt>
                <c:pt idx="18979">
                  <c:v>77.568129999999996</c:v>
                </c:pt>
                <c:pt idx="18980">
                  <c:v>77.572959999999995</c:v>
                </c:pt>
                <c:pt idx="18981">
                  <c:v>77.577780000000004</c:v>
                </c:pt>
                <c:pt idx="18982">
                  <c:v>77.582610000000003</c:v>
                </c:pt>
                <c:pt idx="18983">
                  <c:v>77.587429999999998</c:v>
                </c:pt>
                <c:pt idx="18984">
                  <c:v>77.592250000000007</c:v>
                </c:pt>
                <c:pt idx="18985">
                  <c:v>77.597080000000005</c:v>
                </c:pt>
                <c:pt idx="18986">
                  <c:v>77.601900000000001</c:v>
                </c:pt>
                <c:pt idx="18987">
                  <c:v>77.606729999999999</c:v>
                </c:pt>
                <c:pt idx="18988">
                  <c:v>77.611559999999997</c:v>
                </c:pt>
                <c:pt idx="18989">
                  <c:v>77.616379999999992</c:v>
                </c:pt>
                <c:pt idx="18990">
                  <c:v>77.621209999999991</c:v>
                </c:pt>
                <c:pt idx="18991">
                  <c:v>77.62603</c:v>
                </c:pt>
                <c:pt idx="18992">
                  <c:v>77.630859999999998</c:v>
                </c:pt>
                <c:pt idx="18993">
                  <c:v>77.635679999999994</c:v>
                </c:pt>
                <c:pt idx="18994">
                  <c:v>77.640509999999992</c:v>
                </c:pt>
                <c:pt idx="18995">
                  <c:v>77.645330000000001</c:v>
                </c:pt>
                <c:pt idx="18996">
                  <c:v>77.65016</c:v>
                </c:pt>
                <c:pt idx="18997">
                  <c:v>77.654979999999995</c:v>
                </c:pt>
                <c:pt idx="18998">
                  <c:v>77.659809999999993</c:v>
                </c:pt>
                <c:pt idx="18999">
                  <c:v>77.664639999999991</c:v>
                </c:pt>
                <c:pt idx="19000">
                  <c:v>77.669460000000001</c:v>
                </c:pt>
                <c:pt idx="19001">
                  <c:v>77.674279999999996</c:v>
                </c:pt>
                <c:pt idx="19002">
                  <c:v>77.679109999999994</c:v>
                </c:pt>
                <c:pt idx="19003">
                  <c:v>77.683930000000004</c:v>
                </c:pt>
                <c:pt idx="19004">
                  <c:v>77.688760000000002</c:v>
                </c:pt>
                <c:pt idx="19005">
                  <c:v>77.69359</c:v>
                </c:pt>
                <c:pt idx="19006">
                  <c:v>77.698409999999996</c:v>
                </c:pt>
                <c:pt idx="19007">
                  <c:v>77.703240000000008</c:v>
                </c:pt>
                <c:pt idx="19008">
                  <c:v>77.708070000000006</c:v>
                </c:pt>
                <c:pt idx="19009">
                  <c:v>77.712890000000002</c:v>
                </c:pt>
                <c:pt idx="19010">
                  <c:v>77.717709999999997</c:v>
                </c:pt>
                <c:pt idx="19011">
                  <c:v>77.722540000000009</c:v>
                </c:pt>
                <c:pt idx="19012">
                  <c:v>77.72735999999999</c:v>
                </c:pt>
                <c:pt idx="19013">
                  <c:v>77.732190000000003</c:v>
                </c:pt>
                <c:pt idx="19014">
                  <c:v>77.737020000000001</c:v>
                </c:pt>
                <c:pt idx="19015">
                  <c:v>77.74184000000001</c:v>
                </c:pt>
                <c:pt idx="19016">
                  <c:v>77.746670000000009</c:v>
                </c:pt>
                <c:pt idx="19017">
                  <c:v>77.751490000000004</c:v>
                </c:pt>
                <c:pt idx="19018">
                  <c:v>77.756320000000002</c:v>
                </c:pt>
                <c:pt idx="19019">
                  <c:v>77.761140000000012</c:v>
                </c:pt>
                <c:pt idx="19020">
                  <c:v>77.765959999999993</c:v>
                </c:pt>
                <c:pt idx="19021">
                  <c:v>77.770790000000005</c:v>
                </c:pt>
                <c:pt idx="19022">
                  <c:v>77.775620000000004</c:v>
                </c:pt>
                <c:pt idx="19023">
                  <c:v>77.780440000000013</c:v>
                </c:pt>
                <c:pt idx="19024">
                  <c:v>77.785269999999997</c:v>
                </c:pt>
                <c:pt idx="19025">
                  <c:v>77.790099999999995</c:v>
                </c:pt>
                <c:pt idx="19026">
                  <c:v>77.794920000000005</c:v>
                </c:pt>
                <c:pt idx="19027">
                  <c:v>77.79974</c:v>
                </c:pt>
                <c:pt idx="19028">
                  <c:v>77.804569999999998</c:v>
                </c:pt>
                <c:pt idx="19029">
                  <c:v>77.809390000000008</c:v>
                </c:pt>
                <c:pt idx="19030">
                  <c:v>77.814220000000006</c:v>
                </c:pt>
                <c:pt idx="19031">
                  <c:v>77.819050000000004</c:v>
                </c:pt>
                <c:pt idx="19032">
                  <c:v>77.823869999999999</c:v>
                </c:pt>
                <c:pt idx="19033">
                  <c:v>77.828699999999998</c:v>
                </c:pt>
                <c:pt idx="19034">
                  <c:v>77.833529999999996</c:v>
                </c:pt>
                <c:pt idx="19035">
                  <c:v>77.838350000000005</c:v>
                </c:pt>
                <c:pt idx="19036">
                  <c:v>77.843170000000001</c:v>
                </c:pt>
                <c:pt idx="19037">
                  <c:v>77.847999999999999</c:v>
                </c:pt>
                <c:pt idx="19038">
                  <c:v>77.852820000000008</c:v>
                </c:pt>
                <c:pt idx="19039">
                  <c:v>77.857650000000007</c:v>
                </c:pt>
                <c:pt idx="19040">
                  <c:v>77.862479999999991</c:v>
                </c:pt>
                <c:pt idx="19041">
                  <c:v>77.8673</c:v>
                </c:pt>
                <c:pt idx="19042">
                  <c:v>77.872129999999999</c:v>
                </c:pt>
                <c:pt idx="19043">
                  <c:v>77.876959999999997</c:v>
                </c:pt>
                <c:pt idx="19044">
                  <c:v>77.881779999999992</c:v>
                </c:pt>
                <c:pt idx="19045">
                  <c:v>77.886600000000001</c:v>
                </c:pt>
                <c:pt idx="19046">
                  <c:v>77.89143</c:v>
                </c:pt>
                <c:pt idx="19047">
                  <c:v>77.896249999999995</c:v>
                </c:pt>
                <c:pt idx="19048">
                  <c:v>77.901079999999993</c:v>
                </c:pt>
                <c:pt idx="19049">
                  <c:v>77.905909999999992</c:v>
                </c:pt>
                <c:pt idx="19050">
                  <c:v>77.910730000000001</c:v>
                </c:pt>
                <c:pt idx="19051">
                  <c:v>77.915559999999999</c:v>
                </c:pt>
                <c:pt idx="19052">
                  <c:v>77.920379999999994</c:v>
                </c:pt>
                <c:pt idx="19053">
                  <c:v>77.925209999999993</c:v>
                </c:pt>
                <c:pt idx="19054">
                  <c:v>77.930030000000002</c:v>
                </c:pt>
                <c:pt idx="19055">
                  <c:v>77.93486</c:v>
                </c:pt>
                <c:pt idx="19056">
                  <c:v>77.939679999999996</c:v>
                </c:pt>
                <c:pt idx="19057">
                  <c:v>77.944509999999994</c:v>
                </c:pt>
                <c:pt idx="19058">
                  <c:v>77.949340000000007</c:v>
                </c:pt>
                <c:pt idx="19059">
                  <c:v>77.954160000000002</c:v>
                </c:pt>
                <c:pt idx="19060">
                  <c:v>77.95899</c:v>
                </c:pt>
                <c:pt idx="19061">
                  <c:v>77.963809999999995</c:v>
                </c:pt>
                <c:pt idx="19062">
                  <c:v>77.96862999999999</c:v>
                </c:pt>
                <c:pt idx="19063">
                  <c:v>77.973459999999989</c:v>
                </c:pt>
                <c:pt idx="19064">
                  <c:v>77.978290000000001</c:v>
                </c:pt>
                <c:pt idx="19065">
                  <c:v>77.983109999999996</c:v>
                </c:pt>
                <c:pt idx="19066">
                  <c:v>77.987940000000009</c:v>
                </c:pt>
                <c:pt idx="19067">
                  <c:v>77.992770000000007</c:v>
                </c:pt>
                <c:pt idx="19068">
                  <c:v>77.997590000000002</c:v>
                </c:pt>
                <c:pt idx="19069">
                  <c:v>78.002420000000001</c:v>
                </c:pt>
                <c:pt idx="19070">
                  <c:v>78.00724000000001</c:v>
                </c:pt>
                <c:pt idx="19071">
                  <c:v>78.012070000000008</c:v>
                </c:pt>
                <c:pt idx="19072">
                  <c:v>78.016890000000004</c:v>
                </c:pt>
                <c:pt idx="19073">
                  <c:v>78.021720000000002</c:v>
                </c:pt>
                <c:pt idx="19074">
                  <c:v>78.02655</c:v>
                </c:pt>
                <c:pt idx="19075">
                  <c:v>78.03137000000001</c:v>
                </c:pt>
                <c:pt idx="19076">
                  <c:v>78.036199999999994</c:v>
                </c:pt>
                <c:pt idx="19077">
                  <c:v>78.041020000000003</c:v>
                </c:pt>
                <c:pt idx="19078">
                  <c:v>78.045850000000002</c:v>
                </c:pt>
                <c:pt idx="19079">
                  <c:v>78.050669999999997</c:v>
                </c:pt>
                <c:pt idx="19080">
                  <c:v>78.055499999999995</c:v>
                </c:pt>
                <c:pt idx="19081">
                  <c:v>78.060320000000004</c:v>
                </c:pt>
                <c:pt idx="19082">
                  <c:v>78.065150000000003</c:v>
                </c:pt>
                <c:pt idx="19083">
                  <c:v>78.069980000000001</c:v>
                </c:pt>
                <c:pt idx="19084">
                  <c:v>78.074799999999996</c:v>
                </c:pt>
                <c:pt idx="19085">
                  <c:v>78.079629999999995</c:v>
                </c:pt>
                <c:pt idx="19086">
                  <c:v>78.084450000000004</c:v>
                </c:pt>
                <c:pt idx="19087">
                  <c:v>78.089269999999999</c:v>
                </c:pt>
                <c:pt idx="19088">
                  <c:v>78.094099999999997</c:v>
                </c:pt>
                <c:pt idx="19089">
                  <c:v>78.098929999999996</c:v>
                </c:pt>
                <c:pt idx="19090">
                  <c:v>78.103759999999994</c:v>
                </c:pt>
                <c:pt idx="19091">
                  <c:v>78.108580000000003</c:v>
                </c:pt>
                <c:pt idx="19092">
                  <c:v>78.113409999999988</c:v>
                </c:pt>
                <c:pt idx="19093">
                  <c:v>78.118229999999997</c:v>
                </c:pt>
                <c:pt idx="19094">
                  <c:v>78.123059999999995</c:v>
                </c:pt>
                <c:pt idx="19095">
                  <c:v>78.12787999999999</c:v>
                </c:pt>
                <c:pt idx="19096">
                  <c:v>78.132709999999989</c:v>
                </c:pt>
                <c:pt idx="19097">
                  <c:v>78.137529999999998</c:v>
                </c:pt>
                <c:pt idx="19098">
                  <c:v>78.142359999999996</c:v>
                </c:pt>
                <c:pt idx="19099">
                  <c:v>78.147190000000009</c:v>
                </c:pt>
                <c:pt idx="19100">
                  <c:v>78.15200999999999</c:v>
                </c:pt>
                <c:pt idx="19101">
                  <c:v>78.156840000000003</c:v>
                </c:pt>
                <c:pt idx="19102">
                  <c:v>78.161659999999998</c:v>
                </c:pt>
                <c:pt idx="19103">
                  <c:v>78.16649000000001</c:v>
                </c:pt>
                <c:pt idx="19104">
                  <c:v>78.171309999999991</c:v>
                </c:pt>
                <c:pt idx="19105">
                  <c:v>78.176140000000004</c:v>
                </c:pt>
                <c:pt idx="19106">
                  <c:v>78.180970000000002</c:v>
                </c:pt>
                <c:pt idx="19107">
                  <c:v>78.185790000000011</c:v>
                </c:pt>
                <c:pt idx="19108">
                  <c:v>78.190619999999996</c:v>
                </c:pt>
                <c:pt idx="19109">
                  <c:v>78.195449999999994</c:v>
                </c:pt>
                <c:pt idx="19110">
                  <c:v>78.200270000000003</c:v>
                </c:pt>
                <c:pt idx="19111">
                  <c:v>78.205089999999998</c:v>
                </c:pt>
                <c:pt idx="19112">
                  <c:v>78.209919999999997</c:v>
                </c:pt>
                <c:pt idx="19113">
                  <c:v>78.214749999999995</c:v>
                </c:pt>
                <c:pt idx="19114">
                  <c:v>78.219570000000004</c:v>
                </c:pt>
                <c:pt idx="19115">
                  <c:v>78.224400000000003</c:v>
                </c:pt>
                <c:pt idx="19116">
                  <c:v>78.229230000000001</c:v>
                </c:pt>
                <c:pt idx="19117">
                  <c:v>78.234049999999996</c:v>
                </c:pt>
                <c:pt idx="19118">
                  <c:v>78.238870000000006</c:v>
                </c:pt>
                <c:pt idx="19119">
                  <c:v>78.243700000000004</c:v>
                </c:pt>
                <c:pt idx="19120">
                  <c:v>78.248519999999999</c:v>
                </c:pt>
                <c:pt idx="19121">
                  <c:v>78.253349999999998</c:v>
                </c:pt>
                <c:pt idx="19122">
                  <c:v>78.258179999999996</c:v>
                </c:pt>
                <c:pt idx="19123">
                  <c:v>78.263009999999994</c:v>
                </c:pt>
                <c:pt idx="19124">
                  <c:v>78.267830000000004</c:v>
                </c:pt>
                <c:pt idx="19125">
                  <c:v>78.272659999999988</c:v>
                </c:pt>
                <c:pt idx="19126">
                  <c:v>78.277479999999997</c:v>
                </c:pt>
                <c:pt idx="19127">
                  <c:v>78.282299999999992</c:v>
                </c:pt>
                <c:pt idx="19128">
                  <c:v>78.287129999999991</c:v>
                </c:pt>
                <c:pt idx="19129">
                  <c:v>78.291959999999989</c:v>
                </c:pt>
                <c:pt idx="19130">
                  <c:v>78.296779999999998</c:v>
                </c:pt>
                <c:pt idx="19131">
                  <c:v>78.301609999999997</c:v>
                </c:pt>
                <c:pt idx="19132">
                  <c:v>78.306440000000009</c:v>
                </c:pt>
                <c:pt idx="19133">
                  <c:v>78.31125999999999</c:v>
                </c:pt>
                <c:pt idx="19134">
                  <c:v>78.316090000000003</c:v>
                </c:pt>
                <c:pt idx="19135">
                  <c:v>78.320909999999998</c:v>
                </c:pt>
                <c:pt idx="19136">
                  <c:v>78.32574000000001</c:v>
                </c:pt>
                <c:pt idx="19137">
                  <c:v>78.330559999999991</c:v>
                </c:pt>
                <c:pt idx="19138">
                  <c:v>78.335390000000004</c:v>
                </c:pt>
                <c:pt idx="19139">
                  <c:v>78.340220000000002</c:v>
                </c:pt>
                <c:pt idx="19140">
                  <c:v>78.345050000000001</c:v>
                </c:pt>
                <c:pt idx="19141">
                  <c:v>78.349869999999996</c:v>
                </c:pt>
                <c:pt idx="19142">
                  <c:v>78.354690000000005</c:v>
                </c:pt>
                <c:pt idx="19143">
                  <c:v>78.359520000000003</c:v>
                </c:pt>
                <c:pt idx="19144">
                  <c:v>78.364339999999999</c:v>
                </c:pt>
                <c:pt idx="19145">
                  <c:v>78.369169999999997</c:v>
                </c:pt>
                <c:pt idx="19146">
                  <c:v>78.373999999999995</c:v>
                </c:pt>
                <c:pt idx="19147">
                  <c:v>78.378829999999994</c:v>
                </c:pt>
                <c:pt idx="19148">
                  <c:v>78.383650000000003</c:v>
                </c:pt>
                <c:pt idx="19149">
                  <c:v>78.388469999999998</c:v>
                </c:pt>
                <c:pt idx="19150">
                  <c:v>78.393299999999996</c:v>
                </c:pt>
                <c:pt idx="19151">
                  <c:v>78.398120000000006</c:v>
                </c:pt>
                <c:pt idx="19152">
                  <c:v>78.402950000000004</c:v>
                </c:pt>
                <c:pt idx="19153">
                  <c:v>78.407780000000002</c:v>
                </c:pt>
                <c:pt idx="19154">
                  <c:v>78.412610000000001</c:v>
                </c:pt>
                <c:pt idx="19155">
                  <c:v>78.417429999999996</c:v>
                </c:pt>
                <c:pt idx="19156">
                  <c:v>78.422259999999994</c:v>
                </c:pt>
                <c:pt idx="19157">
                  <c:v>78.427079999999989</c:v>
                </c:pt>
                <c:pt idx="19158">
                  <c:v>78.431899999999999</c:v>
                </c:pt>
                <c:pt idx="19159">
                  <c:v>78.436729999999997</c:v>
                </c:pt>
                <c:pt idx="19160">
                  <c:v>78.441559999999996</c:v>
                </c:pt>
                <c:pt idx="19161">
                  <c:v>78.446390000000008</c:v>
                </c:pt>
                <c:pt idx="19162">
                  <c:v>78.451209999999989</c:v>
                </c:pt>
                <c:pt idx="19163">
                  <c:v>78.456040000000002</c:v>
                </c:pt>
                <c:pt idx="19164">
                  <c:v>78.460859999999997</c:v>
                </c:pt>
                <c:pt idx="19165">
                  <c:v>78.465690000000009</c:v>
                </c:pt>
                <c:pt idx="19166">
                  <c:v>78.47050999999999</c:v>
                </c:pt>
                <c:pt idx="19167">
                  <c:v>78.475340000000003</c:v>
                </c:pt>
                <c:pt idx="19168">
                  <c:v>78.480170000000001</c:v>
                </c:pt>
                <c:pt idx="19169">
                  <c:v>78.48499000000001</c:v>
                </c:pt>
                <c:pt idx="19170">
                  <c:v>78.489820000000009</c:v>
                </c:pt>
                <c:pt idx="19171">
                  <c:v>78.494649999999993</c:v>
                </c:pt>
                <c:pt idx="19172">
                  <c:v>78.499470000000002</c:v>
                </c:pt>
                <c:pt idx="19173">
                  <c:v>78.504289999999997</c:v>
                </c:pt>
                <c:pt idx="19174">
                  <c:v>78.509119999999996</c:v>
                </c:pt>
                <c:pt idx="19175">
                  <c:v>78.513949999999994</c:v>
                </c:pt>
                <c:pt idx="19176">
                  <c:v>78.518779999999992</c:v>
                </c:pt>
                <c:pt idx="19177">
                  <c:v>78.523600000000002</c:v>
                </c:pt>
                <c:pt idx="19178">
                  <c:v>78.52843</c:v>
                </c:pt>
                <c:pt idx="19179">
                  <c:v>78.533249999999995</c:v>
                </c:pt>
                <c:pt idx="19180">
                  <c:v>78.538079999999994</c:v>
                </c:pt>
                <c:pt idx="19181">
                  <c:v>78.542900000000003</c:v>
                </c:pt>
                <c:pt idx="19182">
                  <c:v>78.547730000000001</c:v>
                </c:pt>
                <c:pt idx="19183">
                  <c:v>78.55256</c:v>
                </c:pt>
                <c:pt idx="19184">
                  <c:v>78.557379999999995</c:v>
                </c:pt>
                <c:pt idx="19185">
                  <c:v>78.562209999999993</c:v>
                </c:pt>
                <c:pt idx="19186">
                  <c:v>78.567040000000006</c:v>
                </c:pt>
                <c:pt idx="19187">
                  <c:v>78.571859999999987</c:v>
                </c:pt>
                <c:pt idx="19188">
                  <c:v>78.576679999999996</c:v>
                </c:pt>
                <c:pt idx="19189">
                  <c:v>78.581509999999994</c:v>
                </c:pt>
                <c:pt idx="19190">
                  <c:v>78.586340000000007</c:v>
                </c:pt>
                <c:pt idx="19191">
                  <c:v>78.591159999999988</c:v>
                </c:pt>
                <c:pt idx="19192">
                  <c:v>78.59599</c:v>
                </c:pt>
                <c:pt idx="19193">
                  <c:v>78.600819999999999</c:v>
                </c:pt>
                <c:pt idx="19194">
                  <c:v>78.605640000000008</c:v>
                </c:pt>
                <c:pt idx="19195">
                  <c:v>78.610459999999989</c:v>
                </c:pt>
                <c:pt idx="19196">
                  <c:v>78.615290000000002</c:v>
                </c:pt>
                <c:pt idx="19197">
                  <c:v>78.62012</c:v>
                </c:pt>
                <c:pt idx="19198">
                  <c:v>78.624949999999998</c:v>
                </c:pt>
                <c:pt idx="19199">
                  <c:v>78.629770000000008</c:v>
                </c:pt>
                <c:pt idx="19200">
                  <c:v>78.634600000000006</c:v>
                </c:pt>
                <c:pt idx="19201">
                  <c:v>78.63942999999999</c:v>
                </c:pt>
                <c:pt idx="19202">
                  <c:v>78.64425</c:v>
                </c:pt>
                <c:pt idx="19203">
                  <c:v>78.649069999999995</c:v>
                </c:pt>
                <c:pt idx="19204">
                  <c:v>78.653899999999993</c:v>
                </c:pt>
                <c:pt idx="19205">
                  <c:v>78.658729999999991</c:v>
                </c:pt>
                <c:pt idx="19206">
                  <c:v>78.66355999999999</c:v>
                </c:pt>
                <c:pt idx="19207">
                  <c:v>78.668379999999999</c:v>
                </c:pt>
                <c:pt idx="19208">
                  <c:v>78.673209999999997</c:v>
                </c:pt>
                <c:pt idx="19209">
                  <c:v>78.678029999999993</c:v>
                </c:pt>
                <c:pt idx="19210">
                  <c:v>78.682859999999991</c:v>
                </c:pt>
                <c:pt idx="19211">
                  <c:v>78.68768</c:v>
                </c:pt>
                <c:pt idx="19212">
                  <c:v>78.692509999999999</c:v>
                </c:pt>
                <c:pt idx="19213">
                  <c:v>78.697340000000011</c:v>
                </c:pt>
                <c:pt idx="19214">
                  <c:v>78.702169999999995</c:v>
                </c:pt>
                <c:pt idx="19215">
                  <c:v>78.706990000000005</c:v>
                </c:pt>
                <c:pt idx="19216">
                  <c:v>78.711820000000003</c:v>
                </c:pt>
                <c:pt idx="19217">
                  <c:v>78.716639999999998</c:v>
                </c:pt>
                <c:pt idx="19218">
                  <c:v>78.721469999999997</c:v>
                </c:pt>
                <c:pt idx="19219">
                  <c:v>78.726290000000006</c:v>
                </c:pt>
                <c:pt idx="19220">
                  <c:v>78.731120000000004</c:v>
                </c:pt>
                <c:pt idx="19221">
                  <c:v>78.735950000000003</c:v>
                </c:pt>
                <c:pt idx="19222">
                  <c:v>78.740780000000001</c:v>
                </c:pt>
                <c:pt idx="19223">
                  <c:v>78.745599999999996</c:v>
                </c:pt>
                <c:pt idx="19224">
                  <c:v>78.750420000000005</c:v>
                </c:pt>
                <c:pt idx="19225">
                  <c:v>78.755250000000004</c:v>
                </c:pt>
                <c:pt idx="19226">
                  <c:v>78.760080000000002</c:v>
                </c:pt>
                <c:pt idx="19227">
                  <c:v>78.764899999999997</c:v>
                </c:pt>
                <c:pt idx="19228">
                  <c:v>78.769729999999996</c:v>
                </c:pt>
                <c:pt idx="19229">
                  <c:v>78.774559999999994</c:v>
                </c:pt>
                <c:pt idx="19230">
                  <c:v>78.779379999999989</c:v>
                </c:pt>
                <c:pt idx="19231">
                  <c:v>78.784209999999987</c:v>
                </c:pt>
                <c:pt idx="19232">
                  <c:v>78.789029999999997</c:v>
                </c:pt>
                <c:pt idx="19233">
                  <c:v>78.793859999999995</c:v>
                </c:pt>
                <c:pt idx="19234">
                  <c:v>78.798690000000008</c:v>
                </c:pt>
                <c:pt idx="19235">
                  <c:v>78.803509999999989</c:v>
                </c:pt>
                <c:pt idx="19236">
                  <c:v>78.808340000000001</c:v>
                </c:pt>
                <c:pt idx="19237">
                  <c:v>78.81317</c:v>
                </c:pt>
                <c:pt idx="19238">
                  <c:v>78.817990000000009</c:v>
                </c:pt>
                <c:pt idx="19239">
                  <c:v>78.82280999999999</c:v>
                </c:pt>
                <c:pt idx="19240">
                  <c:v>78.827640000000002</c:v>
                </c:pt>
                <c:pt idx="19241">
                  <c:v>78.832470000000001</c:v>
                </c:pt>
                <c:pt idx="19242">
                  <c:v>78.837299999999999</c:v>
                </c:pt>
                <c:pt idx="19243">
                  <c:v>78.842120000000008</c:v>
                </c:pt>
                <c:pt idx="19244">
                  <c:v>78.846949999999993</c:v>
                </c:pt>
                <c:pt idx="19245">
                  <c:v>78.851770000000002</c:v>
                </c:pt>
                <c:pt idx="19246">
                  <c:v>78.8566</c:v>
                </c:pt>
                <c:pt idx="19247">
                  <c:v>78.861419999999995</c:v>
                </c:pt>
                <c:pt idx="19248">
                  <c:v>78.866249999999994</c:v>
                </c:pt>
                <c:pt idx="19249">
                  <c:v>78.871079999999992</c:v>
                </c:pt>
                <c:pt idx="19250">
                  <c:v>78.87590999999999</c:v>
                </c:pt>
                <c:pt idx="19251">
                  <c:v>78.88073</c:v>
                </c:pt>
                <c:pt idx="19252">
                  <c:v>78.885559999999998</c:v>
                </c:pt>
                <c:pt idx="19253">
                  <c:v>78.890379999999993</c:v>
                </c:pt>
                <c:pt idx="19254">
                  <c:v>78.895209999999992</c:v>
                </c:pt>
                <c:pt idx="19255">
                  <c:v>78.900030000000001</c:v>
                </c:pt>
                <c:pt idx="19256">
                  <c:v>78.904859999999999</c:v>
                </c:pt>
                <c:pt idx="19257">
                  <c:v>78.909689999999998</c:v>
                </c:pt>
                <c:pt idx="19258">
                  <c:v>78.914519999999996</c:v>
                </c:pt>
                <c:pt idx="19259">
                  <c:v>78.919340000000005</c:v>
                </c:pt>
                <c:pt idx="19260">
                  <c:v>78.924159999999986</c:v>
                </c:pt>
                <c:pt idx="19261">
                  <c:v>78.928989999999999</c:v>
                </c:pt>
                <c:pt idx="19262">
                  <c:v>78.933819999999997</c:v>
                </c:pt>
                <c:pt idx="19263">
                  <c:v>78.938649999999996</c:v>
                </c:pt>
                <c:pt idx="19264">
                  <c:v>78.943470000000005</c:v>
                </c:pt>
                <c:pt idx="19265">
                  <c:v>78.948300000000003</c:v>
                </c:pt>
                <c:pt idx="19266">
                  <c:v>78.953119999999998</c:v>
                </c:pt>
                <c:pt idx="19267">
                  <c:v>78.957949999999997</c:v>
                </c:pt>
                <c:pt idx="19268">
                  <c:v>78.962770000000006</c:v>
                </c:pt>
                <c:pt idx="19269">
                  <c:v>78.967600000000004</c:v>
                </c:pt>
                <c:pt idx="19270">
                  <c:v>78.972430000000003</c:v>
                </c:pt>
                <c:pt idx="19271">
                  <c:v>78.977259999999987</c:v>
                </c:pt>
                <c:pt idx="19272">
                  <c:v>78.982079999999996</c:v>
                </c:pt>
                <c:pt idx="19273">
                  <c:v>78.986909999999995</c:v>
                </c:pt>
                <c:pt idx="19274">
                  <c:v>78.99172999999999</c:v>
                </c:pt>
                <c:pt idx="19275">
                  <c:v>78.996559999999988</c:v>
                </c:pt>
                <c:pt idx="19276">
                  <c:v>79.001390000000001</c:v>
                </c:pt>
                <c:pt idx="19277">
                  <c:v>79.006209999999996</c:v>
                </c:pt>
                <c:pt idx="19278">
                  <c:v>79.011040000000008</c:v>
                </c:pt>
                <c:pt idx="19279">
                  <c:v>79.015870000000007</c:v>
                </c:pt>
                <c:pt idx="19280">
                  <c:v>79.020690000000002</c:v>
                </c:pt>
                <c:pt idx="19281">
                  <c:v>79.02552</c:v>
                </c:pt>
                <c:pt idx="19282">
                  <c:v>79.03034000000001</c:v>
                </c:pt>
                <c:pt idx="19283">
                  <c:v>79.035170000000008</c:v>
                </c:pt>
                <c:pt idx="19284">
                  <c:v>79.039999999999992</c:v>
                </c:pt>
                <c:pt idx="19285">
                  <c:v>79.04482999999999</c:v>
                </c:pt>
                <c:pt idx="19286">
                  <c:v>79.04965</c:v>
                </c:pt>
                <c:pt idx="19287">
                  <c:v>79.054469999999995</c:v>
                </c:pt>
                <c:pt idx="19288">
                  <c:v>79.059299999999993</c:v>
                </c:pt>
                <c:pt idx="19289">
                  <c:v>79.064129999999992</c:v>
                </c:pt>
                <c:pt idx="19290">
                  <c:v>79.06895999999999</c:v>
                </c:pt>
                <c:pt idx="19291">
                  <c:v>79.073779999999999</c:v>
                </c:pt>
                <c:pt idx="19292">
                  <c:v>79.078609999999998</c:v>
                </c:pt>
                <c:pt idx="19293">
                  <c:v>79.08344000000001</c:v>
                </c:pt>
                <c:pt idx="19294">
                  <c:v>79.088259999999991</c:v>
                </c:pt>
                <c:pt idx="19295">
                  <c:v>79.09308</c:v>
                </c:pt>
                <c:pt idx="19296">
                  <c:v>79.097909999999999</c:v>
                </c:pt>
                <c:pt idx="19297">
                  <c:v>79.102740000000011</c:v>
                </c:pt>
                <c:pt idx="19298">
                  <c:v>79.107569999999996</c:v>
                </c:pt>
                <c:pt idx="19299">
                  <c:v>79.112399999999994</c:v>
                </c:pt>
                <c:pt idx="19300">
                  <c:v>79.117220000000003</c:v>
                </c:pt>
                <c:pt idx="19301">
                  <c:v>79.122039999999998</c:v>
                </c:pt>
                <c:pt idx="19302">
                  <c:v>79.126869999999997</c:v>
                </c:pt>
                <c:pt idx="19303">
                  <c:v>79.131699999999995</c:v>
                </c:pt>
                <c:pt idx="19304">
                  <c:v>79.136520000000004</c:v>
                </c:pt>
                <c:pt idx="19305">
                  <c:v>79.141350000000003</c:v>
                </c:pt>
                <c:pt idx="19306">
                  <c:v>79.146180000000001</c:v>
                </c:pt>
                <c:pt idx="19307">
                  <c:v>79.150999999999996</c:v>
                </c:pt>
                <c:pt idx="19308">
                  <c:v>79.155829999999995</c:v>
                </c:pt>
                <c:pt idx="19309">
                  <c:v>79.160650000000004</c:v>
                </c:pt>
                <c:pt idx="19310">
                  <c:v>79.165480000000002</c:v>
                </c:pt>
                <c:pt idx="19311">
                  <c:v>79.170310000000001</c:v>
                </c:pt>
                <c:pt idx="19312">
                  <c:v>79.175139999999999</c:v>
                </c:pt>
                <c:pt idx="19313">
                  <c:v>79.179959999999994</c:v>
                </c:pt>
                <c:pt idx="19314">
                  <c:v>79.184790000000007</c:v>
                </c:pt>
                <c:pt idx="19315">
                  <c:v>79.189609999999988</c:v>
                </c:pt>
                <c:pt idx="19316">
                  <c:v>79.19444</c:v>
                </c:pt>
                <c:pt idx="19317">
                  <c:v>79.199269999999999</c:v>
                </c:pt>
                <c:pt idx="19318">
                  <c:v>79.204099999999997</c:v>
                </c:pt>
                <c:pt idx="19319">
                  <c:v>79.208920000000006</c:v>
                </c:pt>
                <c:pt idx="19320">
                  <c:v>79.213750000000005</c:v>
                </c:pt>
                <c:pt idx="19321">
                  <c:v>79.21857</c:v>
                </c:pt>
                <c:pt idx="19322">
                  <c:v>79.223399999999998</c:v>
                </c:pt>
                <c:pt idx="19323">
                  <c:v>79.228220000000007</c:v>
                </c:pt>
                <c:pt idx="19324">
                  <c:v>79.233050000000006</c:v>
                </c:pt>
                <c:pt idx="19325">
                  <c:v>79.23787999999999</c:v>
                </c:pt>
                <c:pt idx="19326">
                  <c:v>79.242709999999988</c:v>
                </c:pt>
                <c:pt idx="19327">
                  <c:v>79.247529999999998</c:v>
                </c:pt>
                <c:pt idx="19328">
                  <c:v>79.252349999999993</c:v>
                </c:pt>
                <c:pt idx="19329">
                  <c:v>79.257179999999991</c:v>
                </c:pt>
                <c:pt idx="19330">
                  <c:v>79.262009999999989</c:v>
                </c:pt>
                <c:pt idx="19331">
                  <c:v>79.266840000000002</c:v>
                </c:pt>
                <c:pt idx="19332">
                  <c:v>79.27167</c:v>
                </c:pt>
                <c:pt idx="19333">
                  <c:v>79.27649000000001</c:v>
                </c:pt>
                <c:pt idx="19334">
                  <c:v>79.281320000000008</c:v>
                </c:pt>
                <c:pt idx="19335">
                  <c:v>79.286140000000003</c:v>
                </c:pt>
                <c:pt idx="19336">
                  <c:v>79.290970000000002</c:v>
                </c:pt>
                <c:pt idx="19337">
                  <c:v>79.2958</c:v>
                </c:pt>
                <c:pt idx="19338">
                  <c:v>79.300620000000009</c:v>
                </c:pt>
                <c:pt idx="19339">
                  <c:v>79.305449999999993</c:v>
                </c:pt>
                <c:pt idx="19340">
                  <c:v>79.310279999999992</c:v>
                </c:pt>
                <c:pt idx="19341">
                  <c:v>79.315100000000001</c:v>
                </c:pt>
                <c:pt idx="19342">
                  <c:v>79.319929999999999</c:v>
                </c:pt>
                <c:pt idx="19343">
                  <c:v>79.324749999999995</c:v>
                </c:pt>
                <c:pt idx="19344">
                  <c:v>79.329579999999993</c:v>
                </c:pt>
                <c:pt idx="19345">
                  <c:v>79.334409999999991</c:v>
                </c:pt>
                <c:pt idx="19346">
                  <c:v>79.339240000000004</c:v>
                </c:pt>
                <c:pt idx="19347">
                  <c:v>79.344059999999999</c:v>
                </c:pt>
                <c:pt idx="19348">
                  <c:v>79.348879999999994</c:v>
                </c:pt>
                <c:pt idx="19349">
                  <c:v>79.353709999999992</c:v>
                </c:pt>
                <c:pt idx="19350">
                  <c:v>79.358540000000005</c:v>
                </c:pt>
                <c:pt idx="19351">
                  <c:v>79.363370000000003</c:v>
                </c:pt>
                <c:pt idx="19352">
                  <c:v>79.368200000000002</c:v>
                </c:pt>
                <c:pt idx="19353">
                  <c:v>79.373019999999997</c:v>
                </c:pt>
                <c:pt idx="19354">
                  <c:v>79.377840000000006</c:v>
                </c:pt>
                <c:pt idx="19355">
                  <c:v>79.382670000000005</c:v>
                </c:pt>
                <c:pt idx="19356">
                  <c:v>79.387500000000003</c:v>
                </c:pt>
                <c:pt idx="19357">
                  <c:v>79.392330000000001</c:v>
                </c:pt>
                <c:pt idx="19358">
                  <c:v>79.39716</c:v>
                </c:pt>
                <c:pt idx="19359">
                  <c:v>79.401979999999995</c:v>
                </c:pt>
                <c:pt idx="19360">
                  <c:v>79.406809999999993</c:v>
                </c:pt>
                <c:pt idx="19361">
                  <c:v>79.411630000000002</c:v>
                </c:pt>
                <c:pt idx="19362">
                  <c:v>79.416460000000001</c:v>
                </c:pt>
                <c:pt idx="19363">
                  <c:v>79.421289999999999</c:v>
                </c:pt>
                <c:pt idx="19364">
                  <c:v>79.426109999999994</c:v>
                </c:pt>
                <c:pt idx="19365">
                  <c:v>79.430940000000007</c:v>
                </c:pt>
                <c:pt idx="19366">
                  <c:v>79.435770000000005</c:v>
                </c:pt>
                <c:pt idx="19367">
                  <c:v>79.44059</c:v>
                </c:pt>
                <c:pt idx="19368">
                  <c:v>79.445419999999999</c:v>
                </c:pt>
                <c:pt idx="19369">
                  <c:v>79.450240000000008</c:v>
                </c:pt>
                <c:pt idx="19370">
                  <c:v>79.455070000000006</c:v>
                </c:pt>
                <c:pt idx="19371">
                  <c:v>79.459900000000005</c:v>
                </c:pt>
                <c:pt idx="19372">
                  <c:v>79.464730000000003</c:v>
                </c:pt>
                <c:pt idx="19373">
                  <c:v>79.469549999999998</c:v>
                </c:pt>
                <c:pt idx="19374">
                  <c:v>79.474379999999996</c:v>
                </c:pt>
                <c:pt idx="19375">
                  <c:v>79.479200000000006</c:v>
                </c:pt>
                <c:pt idx="19376">
                  <c:v>79.484030000000004</c:v>
                </c:pt>
                <c:pt idx="19377">
                  <c:v>79.488859999999988</c:v>
                </c:pt>
                <c:pt idx="19378">
                  <c:v>79.493690000000001</c:v>
                </c:pt>
                <c:pt idx="19379">
                  <c:v>79.498509999999996</c:v>
                </c:pt>
                <c:pt idx="19380">
                  <c:v>79.503340000000009</c:v>
                </c:pt>
                <c:pt idx="19381">
                  <c:v>79.50815999999999</c:v>
                </c:pt>
                <c:pt idx="19382">
                  <c:v>79.512990000000002</c:v>
                </c:pt>
                <c:pt idx="19383">
                  <c:v>79.51782</c:v>
                </c:pt>
                <c:pt idx="19384">
                  <c:v>79.522649999999999</c:v>
                </c:pt>
                <c:pt idx="19385">
                  <c:v>79.527470000000008</c:v>
                </c:pt>
                <c:pt idx="19386">
                  <c:v>79.532300000000006</c:v>
                </c:pt>
                <c:pt idx="19387">
                  <c:v>79.537120000000002</c:v>
                </c:pt>
                <c:pt idx="19388">
                  <c:v>79.54195</c:v>
                </c:pt>
                <c:pt idx="19389">
                  <c:v>79.546779999999998</c:v>
                </c:pt>
                <c:pt idx="19390">
                  <c:v>79.551609999999997</c:v>
                </c:pt>
                <c:pt idx="19391">
                  <c:v>79.556440000000009</c:v>
                </c:pt>
                <c:pt idx="19392">
                  <c:v>79.56125999999999</c:v>
                </c:pt>
                <c:pt idx="19393">
                  <c:v>79.566079999999999</c:v>
                </c:pt>
                <c:pt idx="19394">
                  <c:v>79.570909999999998</c:v>
                </c:pt>
                <c:pt idx="19395">
                  <c:v>79.57574000000001</c:v>
                </c:pt>
                <c:pt idx="19396">
                  <c:v>79.580570000000009</c:v>
                </c:pt>
                <c:pt idx="19397">
                  <c:v>79.585390000000004</c:v>
                </c:pt>
                <c:pt idx="19398">
                  <c:v>79.590220000000002</c:v>
                </c:pt>
                <c:pt idx="19399">
                  <c:v>79.595040000000012</c:v>
                </c:pt>
                <c:pt idx="19400">
                  <c:v>79.59987000000001</c:v>
                </c:pt>
                <c:pt idx="19401">
                  <c:v>79.604699999999994</c:v>
                </c:pt>
                <c:pt idx="19402">
                  <c:v>79.609529999999992</c:v>
                </c:pt>
                <c:pt idx="19403">
                  <c:v>79.614350000000002</c:v>
                </c:pt>
                <c:pt idx="19404">
                  <c:v>79.61918</c:v>
                </c:pt>
                <c:pt idx="19405">
                  <c:v>79.623999999999995</c:v>
                </c:pt>
                <c:pt idx="19406">
                  <c:v>79.628829999999994</c:v>
                </c:pt>
                <c:pt idx="19407">
                  <c:v>79.633659999999992</c:v>
                </c:pt>
                <c:pt idx="19408">
                  <c:v>79.638490000000004</c:v>
                </c:pt>
                <c:pt idx="19409">
                  <c:v>79.64331</c:v>
                </c:pt>
                <c:pt idx="19410">
                  <c:v>79.648140000000012</c:v>
                </c:pt>
                <c:pt idx="19411">
                  <c:v>79.65297000000001</c:v>
                </c:pt>
                <c:pt idx="19412">
                  <c:v>79.657790000000006</c:v>
                </c:pt>
                <c:pt idx="19413">
                  <c:v>79.662620000000004</c:v>
                </c:pt>
                <c:pt idx="19414">
                  <c:v>79.667450000000002</c:v>
                </c:pt>
                <c:pt idx="19415">
                  <c:v>79.672269999999997</c:v>
                </c:pt>
                <c:pt idx="19416">
                  <c:v>79.677099999999996</c:v>
                </c:pt>
                <c:pt idx="19417">
                  <c:v>79.681929999999994</c:v>
                </c:pt>
                <c:pt idx="19418">
                  <c:v>79.686750000000004</c:v>
                </c:pt>
                <c:pt idx="19419">
                  <c:v>79.691580000000002</c:v>
                </c:pt>
                <c:pt idx="19420">
                  <c:v>79.69641</c:v>
                </c:pt>
                <c:pt idx="19421">
                  <c:v>79.701229999999995</c:v>
                </c:pt>
                <c:pt idx="19422">
                  <c:v>79.706059999999994</c:v>
                </c:pt>
                <c:pt idx="19423">
                  <c:v>79.710890000000006</c:v>
                </c:pt>
                <c:pt idx="19424">
                  <c:v>79.715710000000001</c:v>
                </c:pt>
                <c:pt idx="19425">
                  <c:v>79.72054</c:v>
                </c:pt>
                <c:pt idx="19426">
                  <c:v>79.725369999999998</c:v>
                </c:pt>
                <c:pt idx="19427">
                  <c:v>79.730190000000007</c:v>
                </c:pt>
                <c:pt idx="19428">
                  <c:v>79.735020000000006</c:v>
                </c:pt>
                <c:pt idx="19429">
                  <c:v>79.739850000000004</c:v>
                </c:pt>
                <c:pt idx="19430">
                  <c:v>79.744669999999999</c:v>
                </c:pt>
                <c:pt idx="19431">
                  <c:v>79.749499999999998</c:v>
                </c:pt>
                <c:pt idx="19432">
                  <c:v>79.754329999999996</c:v>
                </c:pt>
                <c:pt idx="19433">
                  <c:v>79.759159999999994</c:v>
                </c:pt>
                <c:pt idx="19434">
                  <c:v>79.763980000000004</c:v>
                </c:pt>
                <c:pt idx="19435">
                  <c:v>79.768810000000002</c:v>
                </c:pt>
                <c:pt idx="19436">
                  <c:v>79.773629999999997</c:v>
                </c:pt>
                <c:pt idx="19437">
                  <c:v>79.778459999999995</c:v>
                </c:pt>
                <c:pt idx="19438">
                  <c:v>79.783290000000008</c:v>
                </c:pt>
                <c:pt idx="19439">
                  <c:v>79.788120000000006</c:v>
                </c:pt>
                <c:pt idx="19440">
                  <c:v>79.792940000000002</c:v>
                </c:pt>
                <c:pt idx="19441">
                  <c:v>79.79777</c:v>
                </c:pt>
                <c:pt idx="19442">
                  <c:v>79.802599999999998</c:v>
                </c:pt>
                <c:pt idx="19443">
                  <c:v>79.807420000000008</c:v>
                </c:pt>
                <c:pt idx="19444">
                  <c:v>79.812250000000006</c:v>
                </c:pt>
                <c:pt idx="19445">
                  <c:v>79.817080000000004</c:v>
                </c:pt>
                <c:pt idx="19446">
                  <c:v>79.821899999999999</c:v>
                </c:pt>
                <c:pt idx="19447">
                  <c:v>79.826729999999998</c:v>
                </c:pt>
                <c:pt idx="19448">
                  <c:v>79.831559999999996</c:v>
                </c:pt>
                <c:pt idx="19449">
                  <c:v>79.836380000000005</c:v>
                </c:pt>
                <c:pt idx="19450">
                  <c:v>79.84120999999999</c:v>
                </c:pt>
                <c:pt idx="19451">
                  <c:v>79.846039999999988</c:v>
                </c:pt>
                <c:pt idx="19452">
                  <c:v>79.85087</c:v>
                </c:pt>
                <c:pt idx="19453">
                  <c:v>79.855689999999996</c:v>
                </c:pt>
                <c:pt idx="19454">
                  <c:v>79.860520000000008</c:v>
                </c:pt>
                <c:pt idx="19455">
                  <c:v>79.865340000000003</c:v>
                </c:pt>
                <c:pt idx="19456">
                  <c:v>79.870170000000002</c:v>
                </c:pt>
                <c:pt idx="19457">
                  <c:v>79.875</c:v>
                </c:pt>
                <c:pt idx="19458">
                  <c:v>79.879829999999998</c:v>
                </c:pt>
                <c:pt idx="19459">
                  <c:v>79.884659999999997</c:v>
                </c:pt>
                <c:pt idx="19460">
                  <c:v>79.889479999999992</c:v>
                </c:pt>
                <c:pt idx="19461">
                  <c:v>79.894300000000001</c:v>
                </c:pt>
                <c:pt idx="19462">
                  <c:v>79.89913</c:v>
                </c:pt>
                <c:pt idx="19463">
                  <c:v>79.903959999999998</c:v>
                </c:pt>
                <c:pt idx="19464">
                  <c:v>79.908789999999996</c:v>
                </c:pt>
                <c:pt idx="19465">
                  <c:v>79.913620000000009</c:v>
                </c:pt>
                <c:pt idx="19466">
                  <c:v>79.91843999999999</c:v>
                </c:pt>
                <c:pt idx="19467">
                  <c:v>79.923259999999999</c:v>
                </c:pt>
                <c:pt idx="19468">
                  <c:v>79.928089999999997</c:v>
                </c:pt>
                <c:pt idx="19469">
                  <c:v>79.93292000000001</c:v>
                </c:pt>
                <c:pt idx="19470">
                  <c:v>79.937750000000008</c:v>
                </c:pt>
                <c:pt idx="19471">
                  <c:v>79.942579999999992</c:v>
                </c:pt>
                <c:pt idx="19472">
                  <c:v>79.947400000000002</c:v>
                </c:pt>
                <c:pt idx="19473">
                  <c:v>79.95223</c:v>
                </c:pt>
                <c:pt idx="19474">
                  <c:v>79.957049999999995</c:v>
                </c:pt>
                <c:pt idx="19475">
                  <c:v>79.961879999999994</c:v>
                </c:pt>
                <c:pt idx="19476">
                  <c:v>79.966709999999992</c:v>
                </c:pt>
                <c:pt idx="19477">
                  <c:v>79.97153999999999</c:v>
                </c:pt>
                <c:pt idx="19478">
                  <c:v>79.97636</c:v>
                </c:pt>
                <c:pt idx="19479">
                  <c:v>79.981189999999998</c:v>
                </c:pt>
                <c:pt idx="19480">
                  <c:v>79.986020000000011</c:v>
                </c:pt>
                <c:pt idx="19481">
                  <c:v>79.990839999999992</c:v>
                </c:pt>
                <c:pt idx="19482">
                  <c:v>79.995670000000004</c:v>
                </c:pt>
                <c:pt idx="19483">
                  <c:v>80.000500000000002</c:v>
                </c:pt>
                <c:pt idx="19484">
                  <c:v>80.005330000000001</c:v>
                </c:pt>
                <c:pt idx="19485">
                  <c:v>80.010149999999996</c:v>
                </c:pt>
                <c:pt idx="19486">
                  <c:v>80.014979999999994</c:v>
                </c:pt>
                <c:pt idx="19487">
                  <c:v>80.019809999999993</c:v>
                </c:pt>
                <c:pt idx="19488">
                  <c:v>80.024630000000002</c:v>
                </c:pt>
                <c:pt idx="19489">
                  <c:v>80.02946</c:v>
                </c:pt>
                <c:pt idx="19490">
                  <c:v>80.034289999999999</c:v>
                </c:pt>
                <c:pt idx="19491">
                  <c:v>80.039109999999994</c:v>
                </c:pt>
                <c:pt idx="19492">
                  <c:v>80.043939999999992</c:v>
                </c:pt>
                <c:pt idx="19493">
                  <c:v>80.048770000000005</c:v>
                </c:pt>
                <c:pt idx="19494">
                  <c:v>80.053600000000003</c:v>
                </c:pt>
                <c:pt idx="19495">
                  <c:v>80.058430000000001</c:v>
                </c:pt>
                <c:pt idx="19496">
                  <c:v>80.063249999999996</c:v>
                </c:pt>
                <c:pt idx="19497">
                  <c:v>80.068070000000006</c:v>
                </c:pt>
                <c:pt idx="19498">
                  <c:v>80.072900000000004</c:v>
                </c:pt>
                <c:pt idx="19499">
                  <c:v>80.077730000000003</c:v>
                </c:pt>
                <c:pt idx="19500">
                  <c:v>80.082560000000001</c:v>
                </c:pt>
                <c:pt idx="19501">
                  <c:v>80.087389999999999</c:v>
                </c:pt>
                <c:pt idx="19502">
                  <c:v>80.092209999999994</c:v>
                </c:pt>
                <c:pt idx="19503">
                  <c:v>80.097030000000004</c:v>
                </c:pt>
                <c:pt idx="19504">
                  <c:v>80.101860000000002</c:v>
                </c:pt>
                <c:pt idx="19505">
                  <c:v>80.10669</c:v>
                </c:pt>
                <c:pt idx="19506">
                  <c:v>80.111519999999999</c:v>
                </c:pt>
                <c:pt idx="19507">
                  <c:v>80.116349999999997</c:v>
                </c:pt>
                <c:pt idx="19508">
                  <c:v>80.121170000000006</c:v>
                </c:pt>
                <c:pt idx="19509">
                  <c:v>80.126000000000005</c:v>
                </c:pt>
                <c:pt idx="19510">
                  <c:v>80.130830000000003</c:v>
                </c:pt>
                <c:pt idx="19511">
                  <c:v>80.135649999999998</c:v>
                </c:pt>
                <c:pt idx="19512">
                  <c:v>80.140479999999997</c:v>
                </c:pt>
                <c:pt idx="19513">
                  <c:v>80.145309999999995</c:v>
                </c:pt>
                <c:pt idx="19514">
                  <c:v>80.150130000000004</c:v>
                </c:pt>
                <c:pt idx="19515">
                  <c:v>80.154960000000003</c:v>
                </c:pt>
                <c:pt idx="19516">
                  <c:v>80.159790000000001</c:v>
                </c:pt>
                <c:pt idx="19517">
                  <c:v>80.164619999999999</c:v>
                </c:pt>
                <c:pt idx="19518">
                  <c:v>80.169449999999998</c:v>
                </c:pt>
                <c:pt idx="19519">
                  <c:v>80.174270000000007</c:v>
                </c:pt>
                <c:pt idx="19520">
                  <c:v>80.179100000000005</c:v>
                </c:pt>
                <c:pt idx="19521">
                  <c:v>80.183920000000001</c:v>
                </c:pt>
                <c:pt idx="19522">
                  <c:v>80.188749999999999</c:v>
                </c:pt>
                <c:pt idx="19523">
                  <c:v>80.193579999999997</c:v>
                </c:pt>
                <c:pt idx="19524">
                  <c:v>80.198409999999996</c:v>
                </c:pt>
                <c:pt idx="19525">
                  <c:v>80.203239999999994</c:v>
                </c:pt>
                <c:pt idx="19526">
                  <c:v>80.208060000000003</c:v>
                </c:pt>
                <c:pt idx="19527">
                  <c:v>80.212890000000002</c:v>
                </c:pt>
                <c:pt idx="19528">
                  <c:v>80.217709999999997</c:v>
                </c:pt>
                <c:pt idx="19529">
                  <c:v>80.222539999999995</c:v>
                </c:pt>
                <c:pt idx="19530">
                  <c:v>80.227370000000008</c:v>
                </c:pt>
                <c:pt idx="19531">
                  <c:v>80.232200000000006</c:v>
                </c:pt>
                <c:pt idx="19532">
                  <c:v>80.237020000000001</c:v>
                </c:pt>
                <c:pt idx="19533">
                  <c:v>80.241849999999999</c:v>
                </c:pt>
                <c:pt idx="19534">
                  <c:v>80.246679999999998</c:v>
                </c:pt>
                <c:pt idx="19535">
                  <c:v>80.251509999999996</c:v>
                </c:pt>
                <c:pt idx="19536">
                  <c:v>80.256330000000005</c:v>
                </c:pt>
                <c:pt idx="19537">
                  <c:v>80.261160000000004</c:v>
                </c:pt>
                <c:pt idx="19538">
                  <c:v>80.265979999999999</c:v>
                </c:pt>
                <c:pt idx="19539">
                  <c:v>80.270809999999997</c:v>
                </c:pt>
                <c:pt idx="19540">
                  <c:v>80.275639999999996</c:v>
                </c:pt>
                <c:pt idx="19541">
                  <c:v>80.280470000000008</c:v>
                </c:pt>
                <c:pt idx="19542">
                  <c:v>80.285300000000007</c:v>
                </c:pt>
                <c:pt idx="19543">
                  <c:v>80.290120000000002</c:v>
                </c:pt>
                <c:pt idx="19544">
                  <c:v>80.29495</c:v>
                </c:pt>
                <c:pt idx="19545">
                  <c:v>80.299770000000009</c:v>
                </c:pt>
                <c:pt idx="19546">
                  <c:v>80.304600000000008</c:v>
                </c:pt>
                <c:pt idx="19547">
                  <c:v>80.309430000000006</c:v>
                </c:pt>
                <c:pt idx="19548">
                  <c:v>80.314260000000004</c:v>
                </c:pt>
                <c:pt idx="19549">
                  <c:v>80.31908</c:v>
                </c:pt>
                <c:pt idx="19550">
                  <c:v>80.323909999999998</c:v>
                </c:pt>
                <c:pt idx="19551">
                  <c:v>80.328739999999996</c:v>
                </c:pt>
                <c:pt idx="19552">
                  <c:v>80.333570000000009</c:v>
                </c:pt>
                <c:pt idx="19553">
                  <c:v>80.338400000000007</c:v>
                </c:pt>
                <c:pt idx="19554">
                  <c:v>80.343220000000002</c:v>
                </c:pt>
                <c:pt idx="19555">
                  <c:v>80.348039999999997</c:v>
                </c:pt>
                <c:pt idx="19556">
                  <c:v>80.35287000000001</c:v>
                </c:pt>
                <c:pt idx="19557">
                  <c:v>80.357700000000008</c:v>
                </c:pt>
                <c:pt idx="19558">
                  <c:v>80.362530000000007</c:v>
                </c:pt>
                <c:pt idx="19559">
                  <c:v>80.367360000000005</c:v>
                </c:pt>
                <c:pt idx="19560">
                  <c:v>80.37218</c:v>
                </c:pt>
                <c:pt idx="19561">
                  <c:v>80.377009999999999</c:v>
                </c:pt>
                <c:pt idx="19562">
                  <c:v>80.381839999999997</c:v>
                </c:pt>
                <c:pt idx="19563">
                  <c:v>80.386669999999995</c:v>
                </c:pt>
                <c:pt idx="19564">
                  <c:v>80.39148999999999</c:v>
                </c:pt>
                <c:pt idx="19565">
                  <c:v>80.396319999999989</c:v>
                </c:pt>
                <c:pt idx="19566">
                  <c:v>80.401139999999998</c:v>
                </c:pt>
                <c:pt idx="19567">
                  <c:v>80.405969999999996</c:v>
                </c:pt>
                <c:pt idx="19568">
                  <c:v>80.410800000000009</c:v>
                </c:pt>
                <c:pt idx="19569">
                  <c:v>80.415630000000007</c:v>
                </c:pt>
                <c:pt idx="19570">
                  <c:v>80.420460000000006</c:v>
                </c:pt>
                <c:pt idx="19571">
                  <c:v>80.425280000000001</c:v>
                </c:pt>
                <c:pt idx="19572">
                  <c:v>80.430109999999999</c:v>
                </c:pt>
                <c:pt idx="19573">
                  <c:v>80.434939999999997</c:v>
                </c:pt>
                <c:pt idx="19574">
                  <c:v>80.439759999999993</c:v>
                </c:pt>
                <c:pt idx="19575">
                  <c:v>80.444589999999991</c:v>
                </c:pt>
                <c:pt idx="19576">
                  <c:v>80.449419999999989</c:v>
                </c:pt>
                <c:pt idx="19577">
                  <c:v>80.454250000000002</c:v>
                </c:pt>
                <c:pt idx="19578">
                  <c:v>80.459069999999997</c:v>
                </c:pt>
                <c:pt idx="19579">
                  <c:v>80.46390000000001</c:v>
                </c:pt>
                <c:pt idx="19580">
                  <c:v>80.468730000000008</c:v>
                </c:pt>
                <c:pt idx="19581">
                  <c:v>80.473560000000006</c:v>
                </c:pt>
                <c:pt idx="19582">
                  <c:v>80.47838999999999</c:v>
                </c:pt>
                <c:pt idx="19583">
                  <c:v>80.48321</c:v>
                </c:pt>
                <c:pt idx="19584">
                  <c:v>80.488030000000009</c:v>
                </c:pt>
                <c:pt idx="19585">
                  <c:v>80.492859999999993</c:v>
                </c:pt>
                <c:pt idx="19586">
                  <c:v>80.497689999999992</c:v>
                </c:pt>
                <c:pt idx="19587">
                  <c:v>80.50251999999999</c:v>
                </c:pt>
                <c:pt idx="19588">
                  <c:v>80.507350000000002</c:v>
                </c:pt>
                <c:pt idx="19589">
                  <c:v>80.512169999999998</c:v>
                </c:pt>
                <c:pt idx="19590">
                  <c:v>80.51700000000001</c:v>
                </c:pt>
                <c:pt idx="19591">
                  <c:v>80.521830000000008</c:v>
                </c:pt>
                <c:pt idx="19592">
                  <c:v>80.526660000000007</c:v>
                </c:pt>
                <c:pt idx="19593">
                  <c:v>80.531489999999991</c:v>
                </c:pt>
                <c:pt idx="19594">
                  <c:v>80.53631</c:v>
                </c:pt>
                <c:pt idx="19595">
                  <c:v>80.541129999999995</c:v>
                </c:pt>
                <c:pt idx="19596">
                  <c:v>80.545959999999994</c:v>
                </c:pt>
                <c:pt idx="19597">
                  <c:v>80.550789999999992</c:v>
                </c:pt>
                <c:pt idx="19598">
                  <c:v>80.55561999999999</c:v>
                </c:pt>
                <c:pt idx="19599">
                  <c:v>80.560450000000003</c:v>
                </c:pt>
                <c:pt idx="19600">
                  <c:v>80.565269999999998</c:v>
                </c:pt>
                <c:pt idx="19601">
                  <c:v>80.570100000000011</c:v>
                </c:pt>
                <c:pt idx="19602">
                  <c:v>80.574930000000009</c:v>
                </c:pt>
                <c:pt idx="19603">
                  <c:v>80.579759999999993</c:v>
                </c:pt>
                <c:pt idx="19604">
                  <c:v>80.584589999999992</c:v>
                </c:pt>
                <c:pt idx="19605">
                  <c:v>80.589410000000001</c:v>
                </c:pt>
                <c:pt idx="19606">
                  <c:v>80.594229999999996</c:v>
                </c:pt>
                <c:pt idx="19607">
                  <c:v>80.599059999999994</c:v>
                </c:pt>
                <c:pt idx="19608">
                  <c:v>80.603889999999993</c:v>
                </c:pt>
                <c:pt idx="19609">
                  <c:v>80.608719999999991</c:v>
                </c:pt>
                <c:pt idx="19610">
                  <c:v>80.613550000000004</c:v>
                </c:pt>
                <c:pt idx="19611">
                  <c:v>80.618369999999999</c:v>
                </c:pt>
                <c:pt idx="19612">
                  <c:v>80.623200000000011</c:v>
                </c:pt>
                <c:pt idx="19613">
                  <c:v>80.62803000000001</c:v>
                </c:pt>
                <c:pt idx="19614">
                  <c:v>80.632859999999994</c:v>
                </c:pt>
                <c:pt idx="19615">
                  <c:v>80.637689999999992</c:v>
                </c:pt>
                <c:pt idx="19616">
                  <c:v>80.642510000000001</c:v>
                </c:pt>
                <c:pt idx="19617">
                  <c:v>80.64734</c:v>
                </c:pt>
                <c:pt idx="19618">
                  <c:v>80.652159999999995</c:v>
                </c:pt>
                <c:pt idx="19619">
                  <c:v>80.656989999999993</c:v>
                </c:pt>
                <c:pt idx="19620">
                  <c:v>80.661819999999992</c:v>
                </c:pt>
                <c:pt idx="19621">
                  <c:v>80.666650000000004</c:v>
                </c:pt>
                <c:pt idx="19622">
                  <c:v>80.671469999999999</c:v>
                </c:pt>
                <c:pt idx="19623">
                  <c:v>80.676300000000012</c:v>
                </c:pt>
                <c:pt idx="19624">
                  <c:v>80.68113000000001</c:v>
                </c:pt>
                <c:pt idx="19625">
                  <c:v>80.685959999999994</c:v>
                </c:pt>
                <c:pt idx="19626">
                  <c:v>80.690789999999993</c:v>
                </c:pt>
                <c:pt idx="19627">
                  <c:v>80.695610000000002</c:v>
                </c:pt>
                <c:pt idx="19628">
                  <c:v>80.70044</c:v>
                </c:pt>
                <c:pt idx="19629">
                  <c:v>80.705269999999999</c:v>
                </c:pt>
                <c:pt idx="19630">
                  <c:v>80.710100000000011</c:v>
                </c:pt>
                <c:pt idx="19631">
                  <c:v>80.714919999999992</c:v>
                </c:pt>
                <c:pt idx="19632">
                  <c:v>80.719750000000005</c:v>
                </c:pt>
                <c:pt idx="19633">
                  <c:v>80.72457</c:v>
                </c:pt>
                <c:pt idx="19634">
                  <c:v>80.729400000000012</c:v>
                </c:pt>
                <c:pt idx="19635">
                  <c:v>80.734230000000011</c:v>
                </c:pt>
                <c:pt idx="19636">
                  <c:v>80.739059999999995</c:v>
                </c:pt>
                <c:pt idx="19637">
                  <c:v>80.743889999999993</c:v>
                </c:pt>
                <c:pt idx="19638">
                  <c:v>80.748710000000003</c:v>
                </c:pt>
                <c:pt idx="19639">
                  <c:v>80.753540000000001</c:v>
                </c:pt>
                <c:pt idx="19640">
                  <c:v>80.758369999999999</c:v>
                </c:pt>
                <c:pt idx="19641">
                  <c:v>80.763199999999998</c:v>
                </c:pt>
                <c:pt idx="19642">
                  <c:v>80.76803000000001</c:v>
                </c:pt>
                <c:pt idx="19643">
                  <c:v>80.772849999999991</c:v>
                </c:pt>
                <c:pt idx="19644">
                  <c:v>80.777670000000001</c:v>
                </c:pt>
                <c:pt idx="19645">
                  <c:v>80.782499999999999</c:v>
                </c:pt>
                <c:pt idx="19646">
                  <c:v>80.787330000000011</c:v>
                </c:pt>
                <c:pt idx="19647">
                  <c:v>80.792159999999996</c:v>
                </c:pt>
                <c:pt idx="19648">
                  <c:v>80.796989999999994</c:v>
                </c:pt>
                <c:pt idx="19649">
                  <c:v>80.801810000000003</c:v>
                </c:pt>
                <c:pt idx="19650">
                  <c:v>80.806640000000002</c:v>
                </c:pt>
                <c:pt idx="19651">
                  <c:v>80.81147</c:v>
                </c:pt>
                <c:pt idx="19652">
                  <c:v>80.816299999999998</c:v>
                </c:pt>
                <c:pt idx="19653">
                  <c:v>80.821130000000011</c:v>
                </c:pt>
                <c:pt idx="19654">
                  <c:v>80.825949999999992</c:v>
                </c:pt>
                <c:pt idx="19655">
                  <c:v>80.830780000000004</c:v>
                </c:pt>
                <c:pt idx="19656">
                  <c:v>80.835610000000003</c:v>
                </c:pt>
                <c:pt idx="19657">
                  <c:v>80.840440000000001</c:v>
                </c:pt>
                <c:pt idx="19658">
                  <c:v>80.845269999999999</c:v>
                </c:pt>
                <c:pt idx="19659">
                  <c:v>80.850089999999994</c:v>
                </c:pt>
                <c:pt idx="19660">
                  <c:v>80.854919999999993</c:v>
                </c:pt>
                <c:pt idx="19661">
                  <c:v>80.859740000000002</c:v>
                </c:pt>
                <c:pt idx="19662">
                  <c:v>80.864570000000001</c:v>
                </c:pt>
                <c:pt idx="19663">
                  <c:v>80.869399999999999</c:v>
                </c:pt>
                <c:pt idx="19664">
                  <c:v>80.874230000000011</c:v>
                </c:pt>
                <c:pt idx="19665">
                  <c:v>80.879049999999992</c:v>
                </c:pt>
                <c:pt idx="19666">
                  <c:v>80.883880000000005</c:v>
                </c:pt>
                <c:pt idx="19667">
                  <c:v>80.888710000000003</c:v>
                </c:pt>
                <c:pt idx="19668">
                  <c:v>80.893540000000002</c:v>
                </c:pt>
                <c:pt idx="19669">
                  <c:v>80.89837</c:v>
                </c:pt>
                <c:pt idx="19670">
                  <c:v>80.903189999999995</c:v>
                </c:pt>
                <c:pt idx="19671">
                  <c:v>80.908019999999993</c:v>
                </c:pt>
                <c:pt idx="19672">
                  <c:v>80.912849999999992</c:v>
                </c:pt>
                <c:pt idx="19673">
                  <c:v>80.917680000000004</c:v>
                </c:pt>
                <c:pt idx="19674">
                  <c:v>80.922510000000003</c:v>
                </c:pt>
                <c:pt idx="19675">
                  <c:v>80.927330000000012</c:v>
                </c:pt>
                <c:pt idx="19676">
                  <c:v>80.932159999999996</c:v>
                </c:pt>
                <c:pt idx="19677">
                  <c:v>80.936980000000005</c:v>
                </c:pt>
                <c:pt idx="19678">
                  <c:v>80.941810000000004</c:v>
                </c:pt>
                <c:pt idx="19679">
                  <c:v>80.946640000000002</c:v>
                </c:pt>
                <c:pt idx="19680">
                  <c:v>80.95147</c:v>
                </c:pt>
                <c:pt idx="19681">
                  <c:v>80.956299999999999</c:v>
                </c:pt>
                <c:pt idx="19682">
                  <c:v>80.961119999999994</c:v>
                </c:pt>
                <c:pt idx="19683">
                  <c:v>80.965949999999992</c:v>
                </c:pt>
                <c:pt idx="19684">
                  <c:v>80.970780000000005</c:v>
                </c:pt>
                <c:pt idx="19685">
                  <c:v>80.975610000000003</c:v>
                </c:pt>
                <c:pt idx="19686">
                  <c:v>80.980440000000002</c:v>
                </c:pt>
                <c:pt idx="19687">
                  <c:v>80.985259999999997</c:v>
                </c:pt>
                <c:pt idx="19688">
                  <c:v>80.990089999999995</c:v>
                </c:pt>
                <c:pt idx="19689">
                  <c:v>80.994919999999993</c:v>
                </c:pt>
                <c:pt idx="19690">
                  <c:v>80.999749999999992</c:v>
                </c:pt>
                <c:pt idx="19691">
                  <c:v>81.004570000000001</c:v>
                </c:pt>
                <c:pt idx="19692">
                  <c:v>81.009399999999999</c:v>
                </c:pt>
                <c:pt idx="19693">
                  <c:v>81.014230000000012</c:v>
                </c:pt>
                <c:pt idx="19694">
                  <c:v>81.019049999999993</c:v>
                </c:pt>
                <c:pt idx="19695">
                  <c:v>81.023880000000005</c:v>
                </c:pt>
                <c:pt idx="19696">
                  <c:v>81.028710000000004</c:v>
                </c:pt>
                <c:pt idx="19697">
                  <c:v>81.033540000000002</c:v>
                </c:pt>
                <c:pt idx="19698">
                  <c:v>81.038359999999997</c:v>
                </c:pt>
                <c:pt idx="19699">
                  <c:v>81.043189999999996</c:v>
                </c:pt>
                <c:pt idx="19700">
                  <c:v>81.048019999999994</c:v>
                </c:pt>
                <c:pt idx="19701">
                  <c:v>81.052849999999992</c:v>
                </c:pt>
                <c:pt idx="19702">
                  <c:v>81.057679999999991</c:v>
                </c:pt>
                <c:pt idx="19703">
                  <c:v>81.0625</c:v>
                </c:pt>
                <c:pt idx="19704">
                  <c:v>81.067330000000013</c:v>
                </c:pt>
                <c:pt idx="19705">
                  <c:v>81.072160000000011</c:v>
                </c:pt>
                <c:pt idx="19706">
                  <c:v>81.076989999999995</c:v>
                </c:pt>
                <c:pt idx="19707">
                  <c:v>81.081819999999993</c:v>
                </c:pt>
                <c:pt idx="19708">
                  <c:v>81.086640000000003</c:v>
                </c:pt>
                <c:pt idx="19709">
                  <c:v>81.091470000000001</c:v>
                </c:pt>
                <c:pt idx="19710">
                  <c:v>81.096299999999999</c:v>
                </c:pt>
                <c:pt idx="19711">
                  <c:v>81.101129999999998</c:v>
                </c:pt>
                <c:pt idx="19712">
                  <c:v>81.105949999999993</c:v>
                </c:pt>
                <c:pt idx="19713">
                  <c:v>81.110779999999991</c:v>
                </c:pt>
                <c:pt idx="19714">
                  <c:v>81.115610000000004</c:v>
                </c:pt>
                <c:pt idx="19715">
                  <c:v>81.120429999999999</c:v>
                </c:pt>
                <c:pt idx="19716">
                  <c:v>81.125260000000011</c:v>
                </c:pt>
                <c:pt idx="19717">
                  <c:v>81.130089999999996</c:v>
                </c:pt>
                <c:pt idx="19718">
                  <c:v>81.134919999999994</c:v>
                </c:pt>
                <c:pt idx="19719">
                  <c:v>81.139740000000003</c:v>
                </c:pt>
                <c:pt idx="19720">
                  <c:v>81.144570000000002</c:v>
                </c:pt>
                <c:pt idx="19721">
                  <c:v>81.1494</c:v>
                </c:pt>
                <c:pt idx="19722">
                  <c:v>81.154229999999998</c:v>
                </c:pt>
                <c:pt idx="19723">
                  <c:v>81.159060000000011</c:v>
                </c:pt>
                <c:pt idx="19724">
                  <c:v>81.163879999999992</c:v>
                </c:pt>
                <c:pt idx="19725">
                  <c:v>81.168710000000004</c:v>
                </c:pt>
                <c:pt idx="19726">
                  <c:v>81.173540000000003</c:v>
                </c:pt>
                <c:pt idx="19727">
                  <c:v>81.178370000000001</c:v>
                </c:pt>
                <c:pt idx="19728">
                  <c:v>81.183199999999999</c:v>
                </c:pt>
                <c:pt idx="19729">
                  <c:v>81.188019999999995</c:v>
                </c:pt>
                <c:pt idx="19730">
                  <c:v>81.192849999999993</c:v>
                </c:pt>
                <c:pt idx="19731">
                  <c:v>81.197679999999991</c:v>
                </c:pt>
                <c:pt idx="19732">
                  <c:v>81.202510000000004</c:v>
                </c:pt>
                <c:pt idx="19733">
                  <c:v>81.207329999999999</c:v>
                </c:pt>
                <c:pt idx="19734">
                  <c:v>81.212160000000011</c:v>
                </c:pt>
                <c:pt idx="19735">
                  <c:v>81.21699000000001</c:v>
                </c:pt>
                <c:pt idx="19736">
                  <c:v>81.221819999999994</c:v>
                </c:pt>
                <c:pt idx="19737">
                  <c:v>81.226649999999992</c:v>
                </c:pt>
                <c:pt idx="19738">
                  <c:v>81.231470000000002</c:v>
                </c:pt>
                <c:pt idx="19739">
                  <c:v>81.2363</c:v>
                </c:pt>
                <c:pt idx="19740">
                  <c:v>81.241129999999998</c:v>
                </c:pt>
                <c:pt idx="19741">
                  <c:v>81.245960000000011</c:v>
                </c:pt>
                <c:pt idx="19742">
                  <c:v>81.250790000000009</c:v>
                </c:pt>
                <c:pt idx="19743">
                  <c:v>81.255610000000004</c:v>
                </c:pt>
                <c:pt idx="19744">
                  <c:v>81.260440000000003</c:v>
                </c:pt>
                <c:pt idx="19745">
                  <c:v>81.265260000000012</c:v>
                </c:pt>
                <c:pt idx="19746">
                  <c:v>81.270089999999996</c:v>
                </c:pt>
                <c:pt idx="19747">
                  <c:v>81.274919999999995</c:v>
                </c:pt>
                <c:pt idx="19748">
                  <c:v>81.279749999999993</c:v>
                </c:pt>
                <c:pt idx="19749">
                  <c:v>81.284579999999991</c:v>
                </c:pt>
                <c:pt idx="19750">
                  <c:v>81.289400000000001</c:v>
                </c:pt>
                <c:pt idx="19751">
                  <c:v>81.294229999999999</c:v>
                </c:pt>
                <c:pt idx="19752">
                  <c:v>81.299060000000011</c:v>
                </c:pt>
                <c:pt idx="19753">
                  <c:v>81.30389000000001</c:v>
                </c:pt>
                <c:pt idx="19754">
                  <c:v>81.308719999999994</c:v>
                </c:pt>
                <c:pt idx="19755">
                  <c:v>81.313540000000003</c:v>
                </c:pt>
                <c:pt idx="19756">
                  <c:v>81.318370000000002</c:v>
                </c:pt>
                <c:pt idx="19757">
                  <c:v>81.3232</c:v>
                </c:pt>
                <c:pt idx="19758">
                  <c:v>81.328029999999998</c:v>
                </c:pt>
                <c:pt idx="19759">
                  <c:v>81.332849999999993</c:v>
                </c:pt>
                <c:pt idx="19760">
                  <c:v>81.337679999999992</c:v>
                </c:pt>
                <c:pt idx="19761">
                  <c:v>81.342510000000004</c:v>
                </c:pt>
                <c:pt idx="19762">
                  <c:v>81.347340000000003</c:v>
                </c:pt>
                <c:pt idx="19763">
                  <c:v>81.352170000000001</c:v>
                </c:pt>
                <c:pt idx="19764">
                  <c:v>81.35699000000001</c:v>
                </c:pt>
                <c:pt idx="19765">
                  <c:v>81.361819999999994</c:v>
                </c:pt>
                <c:pt idx="19766">
                  <c:v>81.366649999999993</c:v>
                </c:pt>
                <c:pt idx="19767">
                  <c:v>81.371479999999991</c:v>
                </c:pt>
                <c:pt idx="19768">
                  <c:v>81.376309999999989</c:v>
                </c:pt>
                <c:pt idx="19769">
                  <c:v>81.381129999999999</c:v>
                </c:pt>
                <c:pt idx="19770">
                  <c:v>81.385959999999997</c:v>
                </c:pt>
                <c:pt idx="19771">
                  <c:v>81.39079000000001</c:v>
                </c:pt>
                <c:pt idx="19772">
                  <c:v>81.395620000000008</c:v>
                </c:pt>
                <c:pt idx="19773">
                  <c:v>81.400449999999992</c:v>
                </c:pt>
                <c:pt idx="19774">
                  <c:v>81.405270000000002</c:v>
                </c:pt>
                <c:pt idx="19775">
                  <c:v>81.4101</c:v>
                </c:pt>
                <c:pt idx="19776">
                  <c:v>81.414929999999998</c:v>
                </c:pt>
                <c:pt idx="19777">
                  <c:v>81.419759999999997</c:v>
                </c:pt>
                <c:pt idx="19778">
                  <c:v>81.424590000000009</c:v>
                </c:pt>
                <c:pt idx="19779">
                  <c:v>81.42940999999999</c:v>
                </c:pt>
                <c:pt idx="19780">
                  <c:v>81.434240000000003</c:v>
                </c:pt>
                <c:pt idx="19781">
                  <c:v>81.439070000000001</c:v>
                </c:pt>
                <c:pt idx="19782">
                  <c:v>81.443899999999999</c:v>
                </c:pt>
                <c:pt idx="19783">
                  <c:v>81.448729999999998</c:v>
                </c:pt>
                <c:pt idx="19784">
                  <c:v>81.453549999999993</c:v>
                </c:pt>
                <c:pt idx="19785">
                  <c:v>81.458379999999991</c:v>
                </c:pt>
                <c:pt idx="19786">
                  <c:v>81.463209999999989</c:v>
                </c:pt>
                <c:pt idx="19787">
                  <c:v>81.468029999999999</c:v>
                </c:pt>
                <c:pt idx="19788">
                  <c:v>81.472859999999997</c:v>
                </c:pt>
                <c:pt idx="19789">
                  <c:v>81.47769000000001</c:v>
                </c:pt>
                <c:pt idx="19790">
                  <c:v>81.482509999999991</c:v>
                </c:pt>
                <c:pt idx="19791">
                  <c:v>81.487340000000003</c:v>
                </c:pt>
                <c:pt idx="19792">
                  <c:v>81.492170000000002</c:v>
                </c:pt>
                <c:pt idx="19793">
                  <c:v>81.497</c:v>
                </c:pt>
                <c:pt idx="19794">
                  <c:v>81.501829999999998</c:v>
                </c:pt>
                <c:pt idx="19795">
                  <c:v>81.506649999999993</c:v>
                </c:pt>
                <c:pt idx="19796">
                  <c:v>81.511479999999992</c:v>
                </c:pt>
                <c:pt idx="19797">
                  <c:v>81.51630999999999</c:v>
                </c:pt>
                <c:pt idx="19798">
                  <c:v>81.521140000000003</c:v>
                </c:pt>
                <c:pt idx="19799">
                  <c:v>81.525970000000001</c:v>
                </c:pt>
                <c:pt idx="19800">
                  <c:v>81.53079000000001</c:v>
                </c:pt>
                <c:pt idx="19801">
                  <c:v>81.535620000000009</c:v>
                </c:pt>
                <c:pt idx="19802">
                  <c:v>81.540450000000007</c:v>
                </c:pt>
                <c:pt idx="19803">
                  <c:v>81.545279999999991</c:v>
                </c:pt>
                <c:pt idx="19804">
                  <c:v>81.550109999999989</c:v>
                </c:pt>
                <c:pt idx="19805">
                  <c:v>81.554929999999999</c:v>
                </c:pt>
                <c:pt idx="19806">
                  <c:v>81.559759999999997</c:v>
                </c:pt>
                <c:pt idx="19807">
                  <c:v>81.56459000000001</c:v>
                </c:pt>
                <c:pt idx="19808">
                  <c:v>81.569420000000008</c:v>
                </c:pt>
                <c:pt idx="19809">
                  <c:v>81.574250000000006</c:v>
                </c:pt>
                <c:pt idx="19810">
                  <c:v>81.579070000000002</c:v>
                </c:pt>
                <c:pt idx="19811">
                  <c:v>81.5839</c:v>
                </c:pt>
                <c:pt idx="19812">
                  <c:v>81.588729999999998</c:v>
                </c:pt>
                <c:pt idx="19813">
                  <c:v>81.593559999999997</c:v>
                </c:pt>
                <c:pt idx="19814">
                  <c:v>81.598390000000009</c:v>
                </c:pt>
                <c:pt idx="19815">
                  <c:v>81.60320999999999</c:v>
                </c:pt>
                <c:pt idx="19816">
                  <c:v>81.608040000000003</c:v>
                </c:pt>
                <c:pt idx="19817">
                  <c:v>81.612870000000001</c:v>
                </c:pt>
                <c:pt idx="19818">
                  <c:v>81.617699999999999</c:v>
                </c:pt>
                <c:pt idx="19819">
                  <c:v>81.622529999999998</c:v>
                </c:pt>
                <c:pt idx="19820">
                  <c:v>81.627350000000007</c:v>
                </c:pt>
                <c:pt idx="19821">
                  <c:v>81.632180000000005</c:v>
                </c:pt>
                <c:pt idx="19822">
                  <c:v>81.637009999999989</c:v>
                </c:pt>
                <c:pt idx="19823">
                  <c:v>81.641839999999988</c:v>
                </c:pt>
                <c:pt idx="19824">
                  <c:v>81.64667</c:v>
                </c:pt>
                <c:pt idx="19825">
                  <c:v>81.651489999999995</c:v>
                </c:pt>
                <c:pt idx="19826">
                  <c:v>81.656320000000008</c:v>
                </c:pt>
                <c:pt idx="19827">
                  <c:v>81.661150000000006</c:v>
                </c:pt>
                <c:pt idx="19828">
                  <c:v>81.665980000000005</c:v>
                </c:pt>
                <c:pt idx="19829">
                  <c:v>81.670810000000003</c:v>
                </c:pt>
                <c:pt idx="19830">
                  <c:v>81.675629999999998</c:v>
                </c:pt>
                <c:pt idx="19831">
                  <c:v>81.680459999999997</c:v>
                </c:pt>
                <c:pt idx="19832">
                  <c:v>81.685289999999995</c:v>
                </c:pt>
                <c:pt idx="19833">
                  <c:v>81.690120000000007</c:v>
                </c:pt>
                <c:pt idx="19834">
                  <c:v>81.694950000000006</c:v>
                </c:pt>
                <c:pt idx="19835">
                  <c:v>81.699770000000001</c:v>
                </c:pt>
                <c:pt idx="19836">
                  <c:v>81.704599999999999</c:v>
                </c:pt>
                <c:pt idx="19837">
                  <c:v>81.709429999999998</c:v>
                </c:pt>
                <c:pt idx="19838">
                  <c:v>81.714259999999996</c:v>
                </c:pt>
                <c:pt idx="19839">
                  <c:v>81.719089999999994</c:v>
                </c:pt>
                <c:pt idx="19840">
                  <c:v>81.723910000000004</c:v>
                </c:pt>
                <c:pt idx="19841">
                  <c:v>81.728739999999988</c:v>
                </c:pt>
                <c:pt idx="19842">
                  <c:v>81.73357</c:v>
                </c:pt>
                <c:pt idx="19843">
                  <c:v>81.738399999999999</c:v>
                </c:pt>
                <c:pt idx="19844">
                  <c:v>81.743229999999997</c:v>
                </c:pt>
                <c:pt idx="19845">
                  <c:v>81.748050000000006</c:v>
                </c:pt>
                <c:pt idx="19846">
                  <c:v>81.752880000000005</c:v>
                </c:pt>
                <c:pt idx="19847">
                  <c:v>81.757710000000003</c:v>
                </c:pt>
                <c:pt idx="19848">
                  <c:v>81.762540000000001</c:v>
                </c:pt>
                <c:pt idx="19849">
                  <c:v>81.76737</c:v>
                </c:pt>
                <c:pt idx="19850">
                  <c:v>81.772189999999995</c:v>
                </c:pt>
                <c:pt idx="19851">
                  <c:v>81.777020000000007</c:v>
                </c:pt>
                <c:pt idx="19852">
                  <c:v>81.781850000000006</c:v>
                </c:pt>
                <c:pt idx="19853">
                  <c:v>81.786680000000004</c:v>
                </c:pt>
                <c:pt idx="19854">
                  <c:v>81.791510000000002</c:v>
                </c:pt>
                <c:pt idx="19855">
                  <c:v>81.796329999999998</c:v>
                </c:pt>
                <c:pt idx="19856">
                  <c:v>81.801159999999996</c:v>
                </c:pt>
                <c:pt idx="19857">
                  <c:v>81.805989999999994</c:v>
                </c:pt>
                <c:pt idx="19858">
                  <c:v>81.810820000000007</c:v>
                </c:pt>
                <c:pt idx="19859">
                  <c:v>81.815650000000005</c:v>
                </c:pt>
                <c:pt idx="19860">
                  <c:v>81.820480000000003</c:v>
                </c:pt>
                <c:pt idx="19861">
                  <c:v>81.825310000000002</c:v>
                </c:pt>
                <c:pt idx="19862">
                  <c:v>81.83014</c:v>
                </c:pt>
                <c:pt idx="19863">
                  <c:v>81.834959999999995</c:v>
                </c:pt>
                <c:pt idx="19864">
                  <c:v>81.839789999999994</c:v>
                </c:pt>
                <c:pt idx="19865">
                  <c:v>81.844620000000006</c:v>
                </c:pt>
                <c:pt idx="19866">
                  <c:v>81.849450000000004</c:v>
                </c:pt>
                <c:pt idx="19867">
                  <c:v>81.854280000000003</c:v>
                </c:pt>
                <c:pt idx="19868">
                  <c:v>81.859099999999998</c:v>
                </c:pt>
                <c:pt idx="19869">
                  <c:v>81.863929999999996</c:v>
                </c:pt>
                <c:pt idx="19870">
                  <c:v>81.868759999999995</c:v>
                </c:pt>
                <c:pt idx="19871">
                  <c:v>81.873589999999993</c:v>
                </c:pt>
                <c:pt idx="19872">
                  <c:v>81.878419999999991</c:v>
                </c:pt>
                <c:pt idx="19873">
                  <c:v>81.883240000000001</c:v>
                </c:pt>
                <c:pt idx="19874">
                  <c:v>81.888069999999999</c:v>
                </c:pt>
                <c:pt idx="19875">
                  <c:v>81.892900000000012</c:v>
                </c:pt>
                <c:pt idx="19876">
                  <c:v>81.897729999999996</c:v>
                </c:pt>
                <c:pt idx="19877">
                  <c:v>81.902559999999994</c:v>
                </c:pt>
                <c:pt idx="19878">
                  <c:v>81.907380000000003</c:v>
                </c:pt>
                <c:pt idx="19879">
                  <c:v>81.912210000000002</c:v>
                </c:pt>
                <c:pt idx="19880">
                  <c:v>81.91704</c:v>
                </c:pt>
                <c:pt idx="19881">
                  <c:v>81.921869999999998</c:v>
                </c:pt>
                <c:pt idx="19882">
                  <c:v>81.926700000000011</c:v>
                </c:pt>
                <c:pt idx="19883">
                  <c:v>81.931519999999992</c:v>
                </c:pt>
                <c:pt idx="19884">
                  <c:v>81.936350000000004</c:v>
                </c:pt>
                <c:pt idx="19885">
                  <c:v>81.941180000000003</c:v>
                </c:pt>
                <c:pt idx="19886">
                  <c:v>81.946010000000001</c:v>
                </c:pt>
                <c:pt idx="19887">
                  <c:v>81.950839999999999</c:v>
                </c:pt>
                <c:pt idx="19888">
                  <c:v>81.955659999999995</c:v>
                </c:pt>
                <c:pt idx="19889">
                  <c:v>81.960489999999993</c:v>
                </c:pt>
                <c:pt idx="19890">
                  <c:v>81.965319999999991</c:v>
                </c:pt>
                <c:pt idx="19891">
                  <c:v>81.970150000000004</c:v>
                </c:pt>
                <c:pt idx="19892">
                  <c:v>81.974980000000002</c:v>
                </c:pt>
                <c:pt idx="19893">
                  <c:v>81.979800000000012</c:v>
                </c:pt>
                <c:pt idx="19894">
                  <c:v>81.98463000000001</c:v>
                </c:pt>
                <c:pt idx="19895">
                  <c:v>81.989459999999994</c:v>
                </c:pt>
                <c:pt idx="19896">
                  <c:v>81.994289999999992</c:v>
                </c:pt>
                <c:pt idx="19897">
                  <c:v>81.999119999999991</c:v>
                </c:pt>
                <c:pt idx="19898">
                  <c:v>82.00394</c:v>
                </c:pt>
                <c:pt idx="19899">
                  <c:v>82.008769999999998</c:v>
                </c:pt>
                <c:pt idx="19900">
                  <c:v>82.013600000000011</c:v>
                </c:pt>
                <c:pt idx="19901">
                  <c:v>82.018430000000009</c:v>
                </c:pt>
                <c:pt idx="19902">
                  <c:v>82.023260000000008</c:v>
                </c:pt>
                <c:pt idx="19903">
                  <c:v>82.028080000000003</c:v>
                </c:pt>
                <c:pt idx="19904">
                  <c:v>82.03291999999999</c:v>
                </c:pt>
                <c:pt idx="19905">
                  <c:v>82.037750000000003</c:v>
                </c:pt>
                <c:pt idx="19906">
                  <c:v>82.042569999999998</c:v>
                </c:pt>
                <c:pt idx="19907">
                  <c:v>82.04740000000001</c:v>
                </c:pt>
                <c:pt idx="19908">
                  <c:v>82.052230000000009</c:v>
                </c:pt>
                <c:pt idx="19909">
                  <c:v>82.057060000000007</c:v>
                </c:pt>
                <c:pt idx="19910">
                  <c:v>82.061890000000005</c:v>
                </c:pt>
                <c:pt idx="19911">
                  <c:v>82.06671</c:v>
                </c:pt>
                <c:pt idx="19912">
                  <c:v>82.071539999999999</c:v>
                </c:pt>
                <c:pt idx="19913">
                  <c:v>82.076369999999997</c:v>
                </c:pt>
                <c:pt idx="19914">
                  <c:v>82.08120000000001</c:v>
                </c:pt>
                <c:pt idx="19915">
                  <c:v>82.086030000000008</c:v>
                </c:pt>
                <c:pt idx="19916">
                  <c:v>82.090850000000003</c:v>
                </c:pt>
                <c:pt idx="19917">
                  <c:v>82.095680000000002</c:v>
                </c:pt>
                <c:pt idx="19918">
                  <c:v>82.10051</c:v>
                </c:pt>
                <c:pt idx="19919">
                  <c:v>82.105339999999998</c:v>
                </c:pt>
                <c:pt idx="19920">
                  <c:v>82.110169999999997</c:v>
                </c:pt>
                <c:pt idx="19921">
                  <c:v>82.114990000000006</c:v>
                </c:pt>
                <c:pt idx="19922">
                  <c:v>82.11981999999999</c:v>
                </c:pt>
                <c:pt idx="19923">
                  <c:v>82.124649999999988</c:v>
                </c:pt>
                <c:pt idx="19924">
                  <c:v>82.129480000000001</c:v>
                </c:pt>
                <c:pt idx="19925">
                  <c:v>82.134309999999999</c:v>
                </c:pt>
                <c:pt idx="19926">
                  <c:v>82.139130000000009</c:v>
                </c:pt>
                <c:pt idx="19927">
                  <c:v>82.143960000000007</c:v>
                </c:pt>
                <c:pt idx="19928">
                  <c:v>82.148790000000005</c:v>
                </c:pt>
                <c:pt idx="19929">
                  <c:v>82.153620000000004</c:v>
                </c:pt>
                <c:pt idx="19930">
                  <c:v>82.158449999999988</c:v>
                </c:pt>
                <c:pt idx="19931">
                  <c:v>82.16328</c:v>
                </c:pt>
                <c:pt idx="19932">
                  <c:v>82.168109999999999</c:v>
                </c:pt>
                <c:pt idx="19933">
                  <c:v>82.172939999999997</c:v>
                </c:pt>
                <c:pt idx="19934">
                  <c:v>82.177769999999995</c:v>
                </c:pt>
                <c:pt idx="19935">
                  <c:v>82.182590000000005</c:v>
                </c:pt>
                <c:pt idx="19936">
                  <c:v>82.187420000000003</c:v>
                </c:pt>
                <c:pt idx="19937">
                  <c:v>82.192250000000001</c:v>
                </c:pt>
                <c:pt idx="19938">
                  <c:v>82.19708</c:v>
                </c:pt>
                <c:pt idx="19939">
                  <c:v>82.201909999999998</c:v>
                </c:pt>
                <c:pt idx="19940">
                  <c:v>82.206730000000007</c:v>
                </c:pt>
                <c:pt idx="19941">
                  <c:v>82.211560000000006</c:v>
                </c:pt>
                <c:pt idx="19942">
                  <c:v>82.216390000000004</c:v>
                </c:pt>
                <c:pt idx="19943">
                  <c:v>82.221220000000002</c:v>
                </c:pt>
                <c:pt idx="19944">
                  <c:v>82.226050000000001</c:v>
                </c:pt>
                <c:pt idx="19945">
                  <c:v>82.230869999999996</c:v>
                </c:pt>
                <c:pt idx="19946">
                  <c:v>82.235699999999994</c:v>
                </c:pt>
                <c:pt idx="19947">
                  <c:v>82.240530000000007</c:v>
                </c:pt>
                <c:pt idx="19948">
                  <c:v>82.245360000000005</c:v>
                </c:pt>
                <c:pt idx="19949">
                  <c:v>82.250190000000003</c:v>
                </c:pt>
                <c:pt idx="19950">
                  <c:v>82.255009999999999</c:v>
                </c:pt>
                <c:pt idx="19951">
                  <c:v>82.259839999999997</c:v>
                </c:pt>
                <c:pt idx="19952">
                  <c:v>82.264669999999995</c:v>
                </c:pt>
                <c:pt idx="19953">
                  <c:v>82.269499999999994</c:v>
                </c:pt>
                <c:pt idx="19954">
                  <c:v>82.274330000000006</c:v>
                </c:pt>
                <c:pt idx="19955">
                  <c:v>82.279160000000005</c:v>
                </c:pt>
                <c:pt idx="19956">
                  <c:v>82.283990000000003</c:v>
                </c:pt>
                <c:pt idx="19957">
                  <c:v>82.288820000000001</c:v>
                </c:pt>
                <c:pt idx="19958">
                  <c:v>82.293639999999996</c:v>
                </c:pt>
                <c:pt idx="19959">
                  <c:v>82.298469999999995</c:v>
                </c:pt>
                <c:pt idx="19960">
                  <c:v>82.303299999999993</c:v>
                </c:pt>
                <c:pt idx="19961">
                  <c:v>82.308129999999991</c:v>
                </c:pt>
                <c:pt idx="19962">
                  <c:v>82.312960000000004</c:v>
                </c:pt>
                <c:pt idx="19963">
                  <c:v>82.317779999999999</c:v>
                </c:pt>
                <c:pt idx="19964">
                  <c:v>82.322609999999997</c:v>
                </c:pt>
                <c:pt idx="19965">
                  <c:v>82.327439999999996</c:v>
                </c:pt>
                <c:pt idx="19966">
                  <c:v>82.332269999999994</c:v>
                </c:pt>
                <c:pt idx="19967">
                  <c:v>82.337099999999992</c:v>
                </c:pt>
                <c:pt idx="19968">
                  <c:v>82.341920000000002</c:v>
                </c:pt>
                <c:pt idx="19969">
                  <c:v>82.34675</c:v>
                </c:pt>
                <c:pt idx="19970">
                  <c:v>82.351579999999998</c:v>
                </c:pt>
                <c:pt idx="19971">
                  <c:v>82.356410000000011</c:v>
                </c:pt>
                <c:pt idx="19972">
                  <c:v>82.361240000000009</c:v>
                </c:pt>
                <c:pt idx="19973">
                  <c:v>82.366069999999993</c:v>
                </c:pt>
                <c:pt idx="19974">
                  <c:v>82.370899999999992</c:v>
                </c:pt>
                <c:pt idx="19975">
                  <c:v>82.37572999999999</c:v>
                </c:pt>
                <c:pt idx="19976">
                  <c:v>82.380560000000003</c:v>
                </c:pt>
                <c:pt idx="19977">
                  <c:v>82.385379999999998</c:v>
                </c:pt>
                <c:pt idx="19978">
                  <c:v>82.39021000000001</c:v>
                </c:pt>
                <c:pt idx="19979">
                  <c:v>82.395040000000009</c:v>
                </c:pt>
                <c:pt idx="19980">
                  <c:v>82.399870000000007</c:v>
                </c:pt>
                <c:pt idx="19981">
                  <c:v>82.404699999999991</c:v>
                </c:pt>
                <c:pt idx="19982">
                  <c:v>82.409520000000001</c:v>
                </c:pt>
                <c:pt idx="19983">
                  <c:v>82.414349999999999</c:v>
                </c:pt>
                <c:pt idx="19984">
                  <c:v>82.419179999999997</c:v>
                </c:pt>
                <c:pt idx="19985">
                  <c:v>82.42401000000001</c:v>
                </c:pt>
                <c:pt idx="19986">
                  <c:v>82.428840000000008</c:v>
                </c:pt>
                <c:pt idx="19987">
                  <c:v>82.433660000000003</c:v>
                </c:pt>
                <c:pt idx="19988">
                  <c:v>82.438490000000002</c:v>
                </c:pt>
                <c:pt idx="19989">
                  <c:v>82.443329999999989</c:v>
                </c:pt>
                <c:pt idx="19990">
                  <c:v>82.448149999999998</c:v>
                </c:pt>
                <c:pt idx="19991">
                  <c:v>82.452979999999997</c:v>
                </c:pt>
                <c:pt idx="19992">
                  <c:v>82.457810000000009</c:v>
                </c:pt>
                <c:pt idx="19993">
                  <c:v>82.462640000000007</c:v>
                </c:pt>
                <c:pt idx="19994">
                  <c:v>82.467470000000006</c:v>
                </c:pt>
                <c:pt idx="19995">
                  <c:v>82.472290000000001</c:v>
                </c:pt>
                <c:pt idx="19996">
                  <c:v>82.477119999999999</c:v>
                </c:pt>
                <c:pt idx="19997">
                  <c:v>82.481949999999998</c:v>
                </c:pt>
                <c:pt idx="19998">
                  <c:v>82.486779999999996</c:v>
                </c:pt>
                <c:pt idx="19999">
                  <c:v>82.491610000000009</c:v>
                </c:pt>
                <c:pt idx="20000">
                  <c:v>82.496429999999989</c:v>
                </c:pt>
                <c:pt idx="20001">
                  <c:v>82.501260000000002</c:v>
                </c:pt>
                <c:pt idx="20002">
                  <c:v>82.50609</c:v>
                </c:pt>
                <c:pt idx="20003">
                  <c:v>82.510919999999999</c:v>
                </c:pt>
                <c:pt idx="20004">
                  <c:v>82.515749999999997</c:v>
                </c:pt>
                <c:pt idx="20005">
                  <c:v>82.520579999999995</c:v>
                </c:pt>
                <c:pt idx="20006">
                  <c:v>82.525409999999994</c:v>
                </c:pt>
                <c:pt idx="20007">
                  <c:v>82.530240000000006</c:v>
                </c:pt>
                <c:pt idx="20008">
                  <c:v>82.535070000000005</c:v>
                </c:pt>
                <c:pt idx="20009">
                  <c:v>82.53989</c:v>
                </c:pt>
                <c:pt idx="20010">
                  <c:v>82.544719999999998</c:v>
                </c:pt>
                <c:pt idx="20011">
                  <c:v>82.549549999999996</c:v>
                </c:pt>
                <c:pt idx="20012">
                  <c:v>82.554379999999995</c:v>
                </c:pt>
                <c:pt idx="20013">
                  <c:v>82.559209999999993</c:v>
                </c:pt>
                <c:pt idx="20014">
                  <c:v>82.564030000000002</c:v>
                </c:pt>
                <c:pt idx="20015">
                  <c:v>82.568860000000001</c:v>
                </c:pt>
                <c:pt idx="20016">
                  <c:v>82.573689999999999</c:v>
                </c:pt>
                <c:pt idx="20017">
                  <c:v>82.578519999999997</c:v>
                </c:pt>
                <c:pt idx="20018">
                  <c:v>82.583349999999996</c:v>
                </c:pt>
                <c:pt idx="20019">
                  <c:v>82.588179999999994</c:v>
                </c:pt>
                <c:pt idx="20020">
                  <c:v>82.593009999999992</c:v>
                </c:pt>
                <c:pt idx="20021">
                  <c:v>82.597840000000005</c:v>
                </c:pt>
                <c:pt idx="20022">
                  <c:v>82.60266</c:v>
                </c:pt>
                <c:pt idx="20023">
                  <c:v>82.607490000000013</c:v>
                </c:pt>
                <c:pt idx="20024">
                  <c:v>82.612319999999997</c:v>
                </c:pt>
                <c:pt idx="20025">
                  <c:v>82.617149999999995</c:v>
                </c:pt>
                <c:pt idx="20026">
                  <c:v>82.621979999999994</c:v>
                </c:pt>
                <c:pt idx="20027">
                  <c:v>82.626800000000003</c:v>
                </c:pt>
                <c:pt idx="20028">
                  <c:v>82.631630000000001</c:v>
                </c:pt>
                <c:pt idx="20029">
                  <c:v>82.63646</c:v>
                </c:pt>
                <c:pt idx="20030">
                  <c:v>82.641290000000012</c:v>
                </c:pt>
                <c:pt idx="20031">
                  <c:v>82.64612000000001</c:v>
                </c:pt>
                <c:pt idx="20032">
                  <c:v>82.650949999999995</c:v>
                </c:pt>
                <c:pt idx="20033">
                  <c:v>82.655779999999993</c:v>
                </c:pt>
                <c:pt idx="20034">
                  <c:v>82.660609999999991</c:v>
                </c:pt>
                <c:pt idx="20035">
                  <c:v>82.665440000000004</c:v>
                </c:pt>
                <c:pt idx="20036">
                  <c:v>82.670259999999999</c:v>
                </c:pt>
                <c:pt idx="20037">
                  <c:v>82.675090000000012</c:v>
                </c:pt>
                <c:pt idx="20038">
                  <c:v>82.67992000000001</c:v>
                </c:pt>
                <c:pt idx="20039">
                  <c:v>82.684750000000008</c:v>
                </c:pt>
                <c:pt idx="20040">
                  <c:v>82.689579999999992</c:v>
                </c:pt>
                <c:pt idx="20041">
                  <c:v>82.694400000000002</c:v>
                </c:pt>
                <c:pt idx="20042">
                  <c:v>82.69923</c:v>
                </c:pt>
                <c:pt idx="20043">
                  <c:v>82.704059999999998</c:v>
                </c:pt>
                <c:pt idx="20044">
                  <c:v>82.7089</c:v>
                </c:pt>
                <c:pt idx="20045">
                  <c:v>82.713720000000009</c:v>
                </c:pt>
                <c:pt idx="20046">
                  <c:v>82.718550000000008</c:v>
                </c:pt>
                <c:pt idx="20047">
                  <c:v>82.723380000000006</c:v>
                </c:pt>
                <c:pt idx="20048">
                  <c:v>82.72820999999999</c:v>
                </c:pt>
                <c:pt idx="20049">
                  <c:v>82.733039999999988</c:v>
                </c:pt>
                <c:pt idx="20050">
                  <c:v>82.737859999999998</c:v>
                </c:pt>
                <c:pt idx="20051">
                  <c:v>82.742689999999996</c:v>
                </c:pt>
                <c:pt idx="20052">
                  <c:v>82.747520000000009</c:v>
                </c:pt>
                <c:pt idx="20053">
                  <c:v>82.752350000000007</c:v>
                </c:pt>
                <c:pt idx="20054">
                  <c:v>82.757170000000002</c:v>
                </c:pt>
                <c:pt idx="20055">
                  <c:v>82.762</c:v>
                </c:pt>
                <c:pt idx="20056">
                  <c:v>82.766839999999988</c:v>
                </c:pt>
                <c:pt idx="20057">
                  <c:v>82.77167</c:v>
                </c:pt>
                <c:pt idx="20058">
                  <c:v>82.776489999999995</c:v>
                </c:pt>
                <c:pt idx="20059">
                  <c:v>82.781320000000008</c:v>
                </c:pt>
                <c:pt idx="20060">
                  <c:v>82.786150000000006</c:v>
                </c:pt>
                <c:pt idx="20061">
                  <c:v>82.790980000000005</c:v>
                </c:pt>
                <c:pt idx="20062">
                  <c:v>82.795810000000003</c:v>
                </c:pt>
                <c:pt idx="20063">
                  <c:v>82.800629999999998</c:v>
                </c:pt>
                <c:pt idx="20064">
                  <c:v>82.805459999999997</c:v>
                </c:pt>
                <c:pt idx="20065">
                  <c:v>82.810289999999995</c:v>
                </c:pt>
                <c:pt idx="20066">
                  <c:v>82.815120000000007</c:v>
                </c:pt>
                <c:pt idx="20067">
                  <c:v>82.819950000000006</c:v>
                </c:pt>
                <c:pt idx="20068">
                  <c:v>82.824780000000004</c:v>
                </c:pt>
                <c:pt idx="20069">
                  <c:v>82.829610000000002</c:v>
                </c:pt>
                <c:pt idx="20070">
                  <c:v>82.834440000000001</c:v>
                </c:pt>
                <c:pt idx="20071">
                  <c:v>82.839270000000013</c:v>
                </c:pt>
                <c:pt idx="20072">
                  <c:v>82.844089999999994</c:v>
                </c:pt>
                <c:pt idx="20073">
                  <c:v>82.848920000000007</c:v>
                </c:pt>
                <c:pt idx="20074">
                  <c:v>82.853750000000005</c:v>
                </c:pt>
                <c:pt idx="20075">
                  <c:v>82.858580000000003</c:v>
                </c:pt>
                <c:pt idx="20076">
                  <c:v>82.863410000000002</c:v>
                </c:pt>
                <c:pt idx="20077">
                  <c:v>82.868229999999997</c:v>
                </c:pt>
                <c:pt idx="20078">
                  <c:v>82.873069999999998</c:v>
                </c:pt>
                <c:pt idx="20079">
                  <c:v>82.877900000000011</c:v>
                </c:pt>
                <c:pt idx="20080">
                  <c:v>82.882719999999992</c:v>
                </c:pt>
                <c:pt idx="20081">
                  <c:v>82.887550000000005</c:v>
                </c:pt>
                <c:pt idx="20082">
                  <c:v>82.892380000000003</c:v>
                </c:pt>
                <c:pt idx="20083">
                  <c:v>82.897210000000001</c:v>
                </c:pt>
                <c:pt idx="20084">
                  <c:v>82.90204</c:v>
                </c:pt>
                <c:pt idx="20085">
                  <c:v>82.906859999999995</c:v>
                </c:pt>
                <c:pt idx="20086">
                  <c:v>82.911689999999993</c:v>
                </c:pt>
                <c:pt idx="20087">
                  <c:v>82.916519999999991</c:v>
                </c:pt>
                <c:pt idx="20088">
                  <c:v>82.921359999999993</c:v>
                </c:pt>
                <c:pt idx="20089">
                  <c:v>82.926180000000002</c:v>
                </c:pt>
                <c:pt idx="20090">
                  <c:v>82.931010000000001</c:v>
                </c:pt>
                <c:pt idx="20091">
                  <c:v>82.935839999999999</c:v>
                </c:pt>
                <c:pt idx="20092">
                  <c:v>82.940669999999997</c:v>
                </c:pt>
                <c:pt idx="20093">
                  <c:v>82.94550000000001</c:v>
                </c:pt>
                <c:pt idx="20094">
                  <c:v>82.950319999999991</c:v>
                </c:pt>
                <c:pt idx="20095">
                  <c:v>82.955150000000003</c:v>
                </c:pt>
                <c:pt idx="20096">
                  <c:v>82.959980000000002</c:v>
                </c:pt>
                <c:pt idx="20097">
                  <c:v>82.96481</c:v>
                </c:pt>
                <c:pt idx="20098">
                  <c:v>82.969639999999998</c:v>
                </c:pt>
                <c:pt idx="20099">
                  <c:v>82.974469999999997</c:v>
                </c:pt>
                <c:pt idx="20100">
                  <c:v>82.979300000000009</c:v>
                </c:pt>
                <c:pt idx="20101">
                  <c:v>82.984130000000007</c:v>
                </c:pt>
                <c:pt idx="20102">
                  <c:v>82.988960000000006</c:v>
                </c:pt>
                <c:pt idx="20103">
                  <c:v>82.993780000000001</c:v>
                </c:pt>
                <c:pt idx="20104">
                  <c:v>82.998609999999999</c:v>
                </c:pt>
                <c:pt idx="20105">
                  <c:v>83.003439999999998</c:v>
                </c:pt>
                <c:pt idx="20106">
                  <c:v>83.008269999999996</c:v>
                </c:pt>
                <c:pt idx="20107">
                  <c:v>83.013100000000009</c:v>
                </c:pt>
                <c:pt idx="20108">
                  <c:v>83.017930000000007</c:v>
                </c:pt>
                <c:pt idx="20109">
                  <c:v>83.022760000000005</c:v>
                </c:pt>
                <c:pt idx="20110">
                  <c:v>83.027590000000004</c:v>
                </c:pt>
                <c:pt idx="20111">
                  <c:v>83.032409999999999</c:v>
                </c:pt>
                <c:pt idx="20112">
                  <c:v>83.037239999999997</c:v>
                </c:pt>
                <c:pt idx="20113">
                  <c:v>83.042069999999995</c:v>
                </c:pt>
                <c:pt idx="20114">
                  <c:v>83.046900000000008</c:v>
                </c:pt>
                <c:pt idx="20115">
                  <c:v>83.051730000000006</c:v>
                </c:pt>
                <c:pt idx="20116">
                  <c:v>83.056550000000001</c:v>
                </c:pt>
                <c:pt idx="20117">
                  <c:v>83.061390000000003</c:v>
                </c:pt>
                <c:pt idx="20118">
                  <c:v>83.066220000000001</c:v>
                </c:pt>
                <c:pt idx="20119">
                  <c:v>83.07105</c:v>
                </c:pt>
                <c:pt idx="20120">
                  <c:v>83.075869999999995</c:v>
                </c:pt>
                <c:pt idx="20121">
                  <c:v>83.080699999999993</c:v>
                </c:pt>
                <c:pt idx="20122">
                  <c:v>83.085530000000006</c:v>
                </c:pt>
                <c:pt idx="20123">
                  <c:v>83.090360000000004</c:v>
                </c:pt>
                <c:pt idx="20124">
                  <c:v>83.095190000000002</c:v>
                </c:pt>
                <c:pt idx="20125">
                  <c:v>83.100009999999997</c:v>
                </c:pt>
                <c:pt idx="20126">
                  <c:v>83.104849999999999</c:v>
                </c:pt>
                <c:pt idx="20127">
                  <c:v>83.109680000000012</c:v>
                </c:pt>
                <c:pt idx="20128">
                  <c:v>83.114499999999992</c:v>
                </c:pt>
                <c:pt idx="20129">
                  <c:v>83.119330000000005</c:v>
                </c:pt>
                <c:pt idx="20130">
                  <c:v>83.124160000000003</c:v>
                </c:pt>
                <c:pt idx="20131">
                  <c:v>83.128990000000002</c:v>
                </c:pt>
                <c:pt idx="20132">
                  <c:v>83.13382</c:v>
                </c:pt>
                <c:pt idx="20133">
                  <c:v>83.138639999999995</c:v>
                </c:pt>
                <c:pt idx="20134">
                  <c:v>83.143469999999994</c:v>
                </c:pt>
                <c:pt idx="20135">
                  <c:v>83.148310000000009</c:v>
                </c:pt>
                <c:pt idx="20136">
                  <c:v>83.153139999999993</c:v>
                </c:pt>
                <c:pt idx="20137">
                  <c:v>83.157960000000003</c:v>
                </c:pt>
                <c:pt idx="20138">
                  <c:v>83.162790000000001</c:v>
                </c:pt>
                <c:pt idx="20139">
                  <c:v>83.167619999999999</c:v>
                </c:pt>
                <c:pt idx="20140">
                  <c:v>83.172449999999998</c:v>
                </c:pt>
                <c:pt idx="20141">
                  <c:v>83.17728000000001</c:v>
                </c:pt>
                <c:pt idx="20142">
                  <c:v>83.182099999999991</c:v>
                </c:pt>
                <c:pt idx="20143">
                  <c:v>83.186940000000007</c:v>
                </c:pt>
                <c:pt idx="20144">
                  <c:v>83.191769999999991</c:v>
                </c:pt>
                <c:pt idx="20145">
                  <c:v>83.196599999999989</c:v>
                </c:pt>
                <c:pt idx="20146">
                  <c:v>83.201419999999999</c:v>
                </c:pt>
                <c:pt idx="20147">
                  <c:v>83.206249999999997</c:v>
                </c:pt>
                <c:pt idx="20148">
                  <c:v>83.21108000000001</c:v>
                </c:pt>
                <c:pt idx="20149">
                  <c:v>83.215910000000008</c:v>
                </c:pt>
                <c:pt idx="20150">
                  <c:v>83.220740000000006</c:v>
                </c:pt>
                <c:pt idx="20151">
                  <c:v>83.225570000000005</c:v>
                </c:pt>
                <c:pt idx="20152">
                  <c:v>83.230400000000003</c:v>
                </c:pt>
                <c:pt idx="20153">
                  <c:v>83.235229999999987</c:v>
                </c:pt>
                <c:pt idx="20154">
                  <c:v>83.240049999999997</c:v>
                </c:pt>
                <c:pt idx="20155">
                  <c:v>83.244879999999995</c:v>
                </c:pt>
                <c:pt idx="20156">
                  <c:v>83.249710000000007</c:v>
                </c:pt>
                <c:pt idx="20157">
                  <c:v>83.254540000000006</c:v>
                </c:pt>
                <c:pt idx="20158">
                  <c:v>83.259370000000004</c:v>
                </c:pt>
                <c:pt idx="20159">
                  <c:v>83.264189999999999</c:v>
                </c:pt>
                <c:pt idx="20160">
                  <c:v>83.269030000000001</c:v>
                </c:pt>
                <c:pt idx="20161">
                  <c:v>83.273859999999999</c:v>
                </c:pt>
                <c:pt idx="20162">
                  <c:v>83.278689999999997</c:v>
                </c:pt>
                <c:pt idx="20163">
                  <c:v>83.283510000000007</c:v>
                </c:pt>
                <c:pt idx="20164">
                  <c:v>83.288340000000005</c:v>
                </c:pt>
                <c:pt idx="20165">
                  <c:v>83.293170000000003</c:v>
                </c:pt>
                <c:pt idx="20166">
                  <c:v>83.298000000000002</c:v>
                </c:pt>
                <c:pt idx="20167">
                  <c:v>83.30283</c:v>
                </c:pt>
                <c:pt idx="20168">
                  <c:v>83.307659999999998</c:v>
                </c:pt>
                <c:pt idx="20169">
                  <c:v>83.312489999999997</c:v>
                </c:pt>
                <c:pt idx="20170">
                  <c:v>83.317319999999995</c:v>
                </c:pt>
                <c:pt idx="20171">
                  <c:v>83.322149999999993</c:v>
                </c:pt>
                <c:pt idx="20172">
                  <c:v>83.326970000000003</c:v>
                </c:pt>
                <c:pt idx="20173">
                  <c:v>83.331800000000001</c:v>
                </c:pt>
                <c:pt idx="20174">
                  <c:v>83.33663</c:v>
                </c:pt>
                <c:pt idx="20175">
                  <c:v>83.341460000000012</c:v>
                </c:pt>
                <c:pt idx="20176">
                  <c:v>83.34629000000001</c:v>
                </c:pt>
                <c:pt idx="20177">
                  <c:v>83.351119999999995</c:v>
                </c:pt>
                <c:pt idx="20178">
                  <c:v>83.355949999999993</c:v>
                </c:pt>
                <c:pt idx="20179">
                  <c:v>83.360779999999991</c:v>
                </c:pt>
                <c:pt idx="20180">
                  <c:v>83.365600000000001</c:v>
                </c:pt>
                <c:pt idx="20181">
                  <c:v>83.370429999999999</c:v>
                </c:pt>
                <c:pt idx="20182">
                  <c:v>83.375260000000011</c:v>
                </c:pt>
                <c:pt idx="20183">
                  <c:v>83.380099999999999</c:v>
                </c:pt>
                <c:pt idx="20184">
                  <c:v>83.384920000000008</c:v>
                </c:pt>
                <c:pt idx="20185">
                  <c:v>83.389749999999992</c:v>
                </c:pt>
                <c:pt idx="20186">
                  <c:v>83.394579999999991</c:v>
                </c:pt>
                <c:pt idx="20187">
                  <c:v>83.399409999999989</c:v>
                </c:pt>
                <c:pt idx="20188">
                  <c:v>83.404240000000001</c:v>
                </c:pt>
                <c:pt idx="20189">
                  <c:v>83.409059999999997</c:v>
                </c:pt>
                <c:pt idx="20190">
                  <c:v>83.413899999999998</c:v>
                </c:pt>
                <c:pt idx="20191">
                  <c:v>83.418729999999996</c:v>
                </c:pt>
                <c:pt idx="20192">
                  <c:v>83.423550000000006</c:v>
                </c:pt>
                <c:pt idx="20193">
                  <c:v>83.42837999999999</c:v>
                </c:pt>
                <c:pt idx="20194">
                  <c:v>83.433209999999988</c:v>
                </c:pt>
                <c:pt idx="20195">
                  <c:v>83.438040000000001</c:v>
                </c:pt>
                <c:pt idx="20196">
                  <c:v>83.442869999999999</c:v>
                </c:pt>
                <c:pt idx="20197">
                  <c:v>83.447690000000009</c:v>
                </c:pt>
                <c:pt idx="20198">
                  <c:v>83.452529999999996</c:v>
                </c:pt>
                <c:pt idx="20199">
                  <c:v>83.457359999999994</c:v>
                </c:pt>
                <c:pt idx="20200">
                  <c:v>83.462190000000007</c:v>
                </c:pt>
                <c:pt idx="20201">
                  <c:v>83.467009999999988</c:v>
                </c:pt>
                <c:pt idx="20202">
                  <c:v>83.47184</c:v>
                </c:pt>
                <c:pt idx="20203">
                  <c:v>83.476669999999999</c:v>
                </c:pt>
                <c:pt idx="20204">
                  <c:v>83.481499999999997</c:v>
                </c:pt>
                <c:pt idx="20205">
                  <c:v>83.486329999999995</c:v>
                </c:pt>
                <c:pt idx="20206">
                  <c:v>83.491159999999994</c:v>
                </c:pt>
                <c:pt idx="20207">
                  <c:v>83.495990000000006</c:v>
                </c:pt>
                <c:pt idx="20208">
                  <c:v>83.500820000000004</c:v>
                </c:pt>
                <c:pt idx="20209">
                  <c:v>83.505650000000003</c:v>
                </c:pt>
                <c:pt idx="20210">
                  <c:v>83.510469999999998</c:v>
                </c:pt>
                <c:pt idx="20211">
                  <c:v>83.515299999999996</c:v>
                </c:pt>
                <c:pt idx="20212">
                  <c:v>83.520140000000012</c:v>
                </c:pt>
                <c:pt idx="20213">
                  <c:v>83.524959999999993</c:v>
                </c:pt>
                <c:pt idx="20214">
                  <c:v>83.529790000000006</c:v>
                </c:pt>
                <c:pt idx="20215">
                  <c:v>83.534620000000004</c:v>
                </c:pt>
                <c:pt idx="20216">
                  <c:v>83.539450000000002</c:v>
                </c:pt>
                <c:pt idx="20217">
                  <c:v>83.544280000000001</c:v>
                </c:pt>
                <c:pt idx="20218">
                  <c:v>83.549099999999996</c:v>
                </c:pt>
                <c:pt idx="20219">
                  <c:v>83.553939999999997</c:v>
                </c:pt>
                <c:pt idx="20220">
                  <c:v>83.55877000000001</c:v>
                </c:pt>
                <c:pt idx="20221">
                  <c:v>83.563600000000008</c:v>
                </c:pt>
                <c:pt idx="20222">
                  <c:v>83.568420000000003</c:v>
                </c:pt>
                <c:pt idx="20223">
                  <c:v>83.573250000000002</c:v>
                </c:pt>
                <c:pt idx="20224">
                  <c:v>83.57808</c:v>
                </c:pt>
                <c:pt idx="20225">
                  <c:v>83.582909999999998</c:v>
                </c:pt>
                <c:pt idx="20226">
                  <c:v>83.587739999999997</c:v>
                </c:pt>
                <c:pt idx="20227">
                  <c:v>83.592570000000009</c:v>
                </c:pt>
                <c:pt idx="20228">
                  <c:v>83.597400000000007</c:v>
                </c:pt>
                <c:pt idx="20229">
                  <c:v>83.602230000000006</c:v>
                </c:pt>
                <c:pt idx="20230">
                  <c:v>83.60705999999999</c:v>
                </c:pt>
                <c:pt idx="20231">
                  <c:v>83.611879999999999</c:v>
                </c:pt>
                <c:pt idx="20232">
                  <c:v>83.616720000000001</c:v>
                </c:pt>
                <c:pt idx="20233">
                  <c:v>83.621549999999999</c:v>
                </c:pt>
                <c:pt idx="20234">
                  <c:v>83.626370000000009</c:v>
                </c:pt>
                <c:pt idx="20235">
                  <c:v>83.631200000000007</c:v>
                </c:pt>
                <c:pt idx="20236">
                  <c:v>83.636030000000005</c:v>
                </c:pt>
                <c:pt idx="20237">
                  <c:v>83.640860000000004</c:v>
                </c:pt>
                <c:pt idx="20238">
                  <c:v>83.645690000000002</c:v>
                </c:pt>
                <c:pt idx="20239">
                  <c:v>83.65052</c:v>
                </c:pt>
                <c:pt idx="20240">
                  <c:v>83.655349999999999</c:v>
                </c:pt>
                <c:pt idx="20241">
                  <c:v>83.660179999999997</c:v>
                </c:pt>
                <c:pt idx="20242">
                  <c:v>83.665009999999995</c:v>
                </c:pt>
                <c:pt idx="20243">
                  <c:v>83.669830000000005</c:v>
                </c:pt>
                <c:pt idx="20244">
                  <c:v>83.674660000000003</c:v>
                </c:pt>
                <c:pt idx="20245">
                  <c:v>83.679490000000001</c:v>
                </c:pt>
                <c:pt idx="20246">
                  <c:v>83.684330000000003</c:v>
                </c:pt>
                <c:pt idx="20247">
                  <c:v>83.689149999999998</c:v>
                </c:pt>
                <c:pt idx="20248">
                  <c:v>83.693979999999996</c:v>
                </c:pt>
                <c:pt idx="20249">
                  <c:v>83.698809999999995</c:v>
                </c:pt>
                <c:pt idx="20250">
                  <c:v>83.703639999999993</c:v>
                </c:pt>
                <c:pt idx="20251">
                  <c:v>83.708469999999991</c:v>
                </c:pt>
                <c:pt idx="20252">
                  <c:v>83.713300000000004</c:v>
                </c:pt>
                <c:pt idx="20253">
                  <c:v>83.718130000000002</c:v>
                </c:pt>
                <c:pt idx="20254">
                  <c:v>83.72296</c:v>
                </c:pt>
                <c:pt idx="20255">
                  <c:v>83.727779999999996</c:v>
                </c:pt>
                <c:pt idx="20256">
                  <c:v>83.732609999999994</c:v>
                </c:pt>
                <c:pt idx="20257">
                  <c:v>83.737439999999992</c:v>
                </c:pt>
                <c:pt idx="20258">
                  <c:v>83.742280000000008</c:v>
                </c:pt>
                <c:pt idx="20259">
                  <c:v>83.747100000000003</c:v>
                </c:pt>
                <c:pt idx="20260">
                  <c:v>83.751930000000002</c:v>
                </c:pt>
                <c:pt idx="20261">
                  <c:v>83.75676</c:v>
                </c:pt>
                <c:pt idx="20262">
                  <c:v>83.761589999999998</c:v>
                </c:pt>
                <c:pt idx="20263">
                  <c:v>83.766419999999997</c:v>
                </c:pt>
                <c:pt idx="20264">
                  <c:v>83.771239999999992</c:v>
                </c:pt>
                <c:pt idx="20265">
                  <c:v>83.776080000000007</c:v>
                </c:pt>
                <c:pt idx="20266">
                  <c:v>83.780910000000006</c:v>
                </c:pt>
                <c:pt idx="20267">
                  <c:v>83.785740000000004</c:v>
                </c:pt>
                <c:pt idx="20268">
                  <c:v>83.790559999999999</c:v>
                </c:pt>
                <c:pt idx="20269">
                  <c:v>83.795389999999998</c:v>
                </c:pt>
                <c:pt idx="20270">
                  <c:v>83.800219999999996</c:v>
                </c:pt>
                <c:pt idx="20271">
                  <c:v>83.805050000000008</c:v>
                </c:pt>
                <c:pt idx="20272">
                  <c:v>83.809880000000007</c:v>
                </c:pt>
                <c:pt idx="20273">
                  <c:v>83.814710000000005</c:v>
                </c:pt>
                <c:pt idx="20274">
                  <c:v>83.819540000000003</c:v>
                </c:pt>
                <c:pt idx="20275">
                  <c:v>83.824370000000002</c:v>
                </c:pt>
                <c:pt idx="20276">
                  <c:v>83.829189999999997</c:v>
                </c:pt>
                <c:pt idx="20277">
                  <c:v>83.834029999999998</c:v>
                </c:pt>
                <c:pt idx="20278">
                  <c:v>83.838859999999997</c:v>
                </c:pt>
                <c:pt idx="20279">
                  <c:v>83.843689999999995</c:v>
                </c:pt>
                <c:pt idx="20280">
                  <c:v>83.848510000000005</c:v>
                </c:pt>
                <c:pt idx="20281">
                  <c:v>83.853340000000003</c:v>
                </c:pt>
                <c:pt idx="20282">
                  <c:v>83.858170000000001</c:v>
                </c:pt>
                <c:pt idx="20283">
                  <c:v>83.863010000000003</c:v>
                </c:pt>
                <c:pt idx="20284">
                  <c:v>83.867829999999998</c:v>
                </c:pt>
                <c:pt idx="20285">
                  <c:v>83.872659999999996</c:v>
                </c:pt>
                <c:pt idx="20286">
                  <c:v>83.877489999999995</c:v>
                </c:pt>
                <c:pt idx="20287">
                  <c:v>83.882319999999993</c:v>
                </c:pt>
                <c:pt idx="20288">
                  <c:v>83.887140000000002</c:v>
                </c:pt>
                <c:pt idx="20289">
                  <c:v>83.891980000000004</c:v>
                </c:pt>
                <c:pt idx="20290">
                  <c:v>83.896810000000002</c:v>
                </c:pt>
                <c:pt idx="20291">
                  <c:v>83.90164</c:v>
                </c:pt>
                <c:pt idx="20292">
                  <c:v>83.906459999999996</c:v>
                </c:pt>
                <c:pt idx="20293">
                  <c:v>83.911289999999994</c:v>
                </c:pt>
                <c:pt idx="20294">
                  <c:v>83.916119999999992</c:v>
                </c:pt>
                <c:pt idx="20295">
                  <c:v>83.920960000000008</c:v>
                </c:pt>
                <c:pt idx="20296">
                  <c:v>83.925780000000003</c:v>
                </c:pt>
                <c:pt idx="20297">
                  <c:v>83.930610000000001</c:v>
                </c:pt>
                <c:pt idx="20298">
                  <c:v>83.93544</c:v>
                </c:pt>
                <c:pt idx="20299">
                  <c:v>83.940269999999998</c:v>
                </c:pt>
                <c:pt idx="20300">
                  <c:v>83.945099999999996</c:v>
                </c:pt>
                <c:pt idx="20301">
                  <c:v>83.949930000000009</c:v>
                </c:pt>
                <c:pt idx="20302">
                  <c:v>83.954760000000007</c:v>
                </c:pt>
                <c:pt idx="20303">
                  <c:v>83.959590000000006</c:v>
                </c:pt>
                <c:pt idx="20304">
                  <c:v>83.964410000000001</c:v>
                </c:pt>
                <c:pt idx="20305">
                  <c:v>83.969239999999999</c:v>
                </c:pt>
                <c:pt idx="20306">
                  <c:v>83.974080000000001</c:v>
                </c:pt>
                <c:pt idx="20307">
                  <c:v>83.978909999999999</c:v>
                </c:pt>
                <c:pt idx="20308">
                  <c:v>83.983730000000008</c:v>
                </c:pt>
                <c:pt idx="20309">
                  <c:v>83.988560000000007</c:v>
                </c:pt>
                <c:pt idx="20310">
                  <c:v>83.993390000000005</c:v>
                </c:pt>
                <c:pt idx="20311">
                  <c:v>83.998220000000003</c:v>
                </c:pt>
                <c:pt idx="20312">
                  <c:v>84.003050000000002</c:v>
                </c:pt>
                <c:pt idx="20313">
                  <c:v>84.00788</c:v>
                </c:pt>
                <c:pt idx="20314">
                  <c:v>84.012709999999998</c:v>
                </c:pt>
                <c:pt idx="20315">
                  <c:v>84.017539999999997</c:v>
                </c:pt>
                <c:pt idx="20316">
                  <c:v>84.022369999999995</c:v>
                </c:pt>
                <c:pt idx="20317">
                  <c:v>84.027190000000004</c:v>
                </c:pt>
                <c:pt idx="20318">
                  <c:v>84.032029999999992</c:v>
                </c:pt>
                <c:pt idx="20319">
                  <c:v>84.036860000000004</c:v>
                </c:pt>
                <c:pt idx="20320">
                  <c:v>84.041679999999999</c:v>
                </c:pt>
                <c:pt idx="20321">
                  <c:v>84.046509999999998</c:v>
                </c:pt>
                <c:pt idx="20322">
                  <c:v>84.051339999999996</c:v>
                </c:pt>
                <c:pt idx="20323">
                  <c:v>84.056179999999998</c:v>
                </c:pt>
                <c:pt idx="20324">
                  <c:v>84.060999999999993</c:v>
                </c:pt>
                <c:pt idx="20325">
                  <c:v>84.065829999999991</c:v>
                </c:pt>
                <c:pt idx="20326">
                  <c:v>84.070660000000004</c:v>
                </c:pt>
                <c:pt idx="20327">
                  <c:v>84.075490000000002</c:v>
                </c:pt>
                <c:pt idx="20328">
                  <c:v>84.08032</c:v>
                </c:pt>
                <c:pt idx="20329">
                  <c:v>84.085149999999999</c:v>
                </c:pt>
                <c:pt idx="20330">
                  <c:v>84.089979999999997</c:v>
                </c:pt>
                <c:pt idx="20331">
                  <c:v>84.09481000000001</c:v>
                </c:pt>
                <c:pt idx="20332">
                  <c:v>84.099640000000008</c:v>
                </c:pt>
                <c:pt idx="20333">
                  <c:v>84.104460000000003</c:v>
                </c:pt>
                <c:pt idx="20334">
                  <c:v>84.109300000000005</c:v>
                </c:pt>
                <c:pt idx="20335">
                  <c:v>84.114129999999989</c:v>
                </c:pt>
                <c:pt idx="20336">
                  <c:v>84.118949999999998</c:v>
                </c:pt>
                <c:pt idx="20337">
                  <c:v>84.123779999999996</c:v>
                </c:pt>
                <c:pt idx="20338">
                  <c:v>84.128610000000009</c:v>
                </c:pt>
                <c:pt idx="20339">
                  <c:v>84.133440000000007</c:v>
                </c:pt>
                <c:pt idx="20340">
                  <c:v>84.138270000000006</c:v>
                </c:pt>
                <c:pt idx="20341">
                  <c:v>84.143100000000004</c:v>
                </c:pt>
                <c:pt idx="20342">
                  <c:v>84.147930000000002</c:v>
                </c:pt>
                <c:pt idx="20343">
                  <c:v>84.152759999999986</c:v>
                </c:pt>
                <c:pt idx="20344">
                  <c:v>84.157589999999999</c:v>
                </c:pt>
                <c:pt idx="20345">
                  <c:v>84.162419999999997</c:v>
                </c:pt>
                <c:pt idx="20346">
                  <c:v>84.167249999999996</c:v>
                </c:pt>
                <c:pt idx="20347">
                  <c:v>84.172079999999994</c:v>
                </c:pt>
                <c:pt idx="20348">
                  <c:v>84.176909999999992</c:v>
                </c:pt>
                <c:pt idx="20349">
                  <c:v>84.181730000000002</c:v>
                </c:pt>
                <c:pt idx="20350">
                  <c:v>84.186570000000003</c:v>
                </c:pt>
                <c:pt idx="20351">
                  <c:v>84.191400000000002</c:v>
                </c:pt>
                <c:pt idx="20352">
                  <c:v>84.196219999999997</c:v>
                </c:pt>
                <c:pt idx="20353">
                  <c:v>84.201049999999995</c:v>
                </c:pt>
                <c:pt idx="20354">
                  <c:v>84.205879999999993</c:v>
                </c:pt>
                <c:pt idx="20355">
                  <c:v>84.210720000000009</c:v>
                </c:pt>
                <c:pt idx="20356">
                  <c:v>84.215540000000004</c:v>
                </c:pt>
                <c:pt idx="20357">
                  <c:v>84.220370000000003</c:v>
                </c:pt>
                <c:pt idx="20358">
                  <c:v>84.225200000000001</c:v>
                </c:pt>
                <c:pt idx="20359">
                  <c:v>84.230029999999999</c:v>
                </c:pt>
                <c:pt idx="20360">
                  <c:v>84.234859999999998</c:v>
                </c:pt>
                <c:pt idx="20361">
                  <c:v>84.23969000000001</c:v>
                </c:pt>
                <c:pt idx="20362">
                  <c:v>84.244520000000009</c:v>
                </c:pt>
                <c:pt idx="20363">
                  <c:v>84.249350000000007</c:v>
                </c:pt>
                <c:pt idx="20364">
                  <c:v>84.254179999999991</c:v>
                </c:pt>
                <c:pt idx="20365">
                  <c:v>84.259</c:v>
                </c:pt>
                <c:pt idx="20366">
                  <c:v>84.263840000000002</c:v>
                </c:pt>
                <c:pt idx="20367">
                  <c:v>84.26867</c:v>
                </c:pt>
                <c:pt idx="20368">
                  <c:v>84.27349000000001</c:v>
                </c:pt>
                <c:pt idx="20369">
                  <c:v>84.278320000000008</c:v>
                </c:pt>
                <c:pt idx="20370">
                  <c:v>84.283150000000006</c:v>
                </c:pt>
                <c:pt idx="20371">
                  <c:v>84.287989999999994</c:v>
                </c:pt>
                <c:pt idx="20372">
                  <c:v>84.292810000000003</c:v>
                </c:pt>
                <c:pt idx="20373">
                  <c:v>84.297639999999987</c:v>
                </c:pt>
                <c:pt idx="20374">
                  <c:v>84.30247</c:v>
                </c:pt>
                <c:pt idx="20375">
                  <c:v>84.307299999999998</c:v>
                </c:pt>
                <c:pt idx="20376">
                  <c:v>84.312129999999996</c:v>
                </c:pt>
                <c:pt idx="20377">
                  <c:v>84.316959999999995</c:v>
                </c:pt>
                <c:pt idx="20378">
                  <c:v>84.321789999999993</c:v>
                </c:pt>
                <c:pt idx="20379">
                  <c:v>84.326620000000005</c:v>
                </c:pt>
                <c:pt idx="20380">
                  <c:v>84.331450000000004</c:v>
                </c:pt>
                <c:pt idx="20381">
                  <c:v>84.336280000000002</c:v>
                </c:pt>
                <c:pt idx="20382">
                  <c:v>84.34111</c:v>
                </c:pt>
                <c:pt idx="20383">
                  <c:v>84.345939999999999</c:v>
                </c:pt>
                <c:pt idx="20384">
                  <c:v>84.350759999999994</c:v>
                </c:pt>
                <c:pt idx="20385">
                  <c:v>84.355589999999992</c:v>
                </c:pt>
                <c:pt idx="20386">
                  <c:v>84.360429999999994</c:v>
                </c:pt>
                <c:pt idx="20387">
                  <c:v>84.365259999999992</c:v>
                </c:pt>
                <c:pt idx="20388">
                  <c:v>84.370080000000002</c:v>
                </c:pt>
                <c:pt idx="20389">
                  <c:v>84.37491</c:v>
                </c:pt>
                <c:pt idx="20390">
                  <c:v>84.379739999999998</c:v>
                </c:pt>
                <c:pt idx="20391">
                  <c:v>84.38458</c:v>
                </c:pt>
                <c:pt idx="20392">
                  <c:v>84.389400000000009</c:v>
                </c:pt>
                <c:pt idx="20393">
                  <c:v>84.394230000000007</c:v>
                </c:pt>
                <c:pt idx="20394">
                  <c:v>84.399059999999992</c:v>
                </c:pt>
                <c:pt idx="20395">
                  <c:v>84.40388999999999</c:v>
                </c:pt>
                <c:pt idx="20396">
                  <c:v>84.408720000000002</c:v>
                </c:pt>
                <c:pt idx="20397">
                  <c:v>84.413550000000001</c:v>
                </c:pt>
                <c:pt idx="20398">
                  <c:v>84.418379999999999</c:v>
                </c:pt>
                <c:pt idx="20399">
                  <c:v>84.423209999999997</c:v>
                </c:pt>
                <c:pt idx="20400">
                  <c:v>84.428030000000007</c:v>
                </c:pt>
                <c:pt idx="20401">
                  <c:v>84.432869999999994</c:v>
                </c:pt>
                <c:pt idx="20402">
                  <c:v>84.437700000000007</c:v>
                </c:pt>
                <c:pt idx="20403">
                  <c:v>84.442530000000005</c:v>
                </c:pt>
                <c:pt idx="20404">
                  <c:v>84.44735</c:v>
                </c:pt>
                <c:pt idx="20405">
                  <c:v>84.452190000000002</c:v>
                </c:pt>
                <c:pt idx="20406">
                  <c:v>84.45702</c:v>
                </c:pt>
                <c:pt idx="20407">
                  <c:v>84.461849999999998</c:v>
                </c:pt>
                <c:pt idx="20408">
                  <c:v>84.466669999999993</c:v>
                </c:pt>
                <c:pt idx="20409">
                  <c:v>84.471500000000006</c:v>
                </c:pt>
                <c:pt idx="20410">
                  <c:v>84.476339999999993</c:v>
                </c:pt>
                <c:pt idx="20411">
                  <c:v>84.481160000000003</c:v>
                </c:pt>
                <c:pt idx="20412">
                  <c:v>84.485990000000001</c:v>
                </c:pt>
                <c:pt idx="20413">
                  <c:v>84.490819999999999</c:v>
                </c:pt>
                <c:pt idx="20414">
                  <c:v>84.495650000000012</c:v>
                </c:pt>
                <c:pt idx="20415">
                  <c:v>84.500479999999996</c:v>
                </c:pt>
                <c:pt idx="20416">
                  <c:v>84.505309999999994</c:v>
                </c:pt>
                <c:pt idx="20417">
                  <c:v>84.510139999999993</c:v>
                </c:pt>
                <c:pt idx="20418">
                  <c:v>84.514969999999991</c:v>
                </c:pt>
                <c:pt idx="20419">
                  <c:v>84.519800000000004</c:v>
                </c:pt>
                <c:pt idx="20420">
                  <c:v>84.524630000000002</c:v>
                </c:pt>
                <c:pt idx="20421">
                  <c:v>84.52946</c:v>
                </c:pt>
                <c:pt idx="20422">
                  <c:v>84.534289999999999</c:v>
                </c:pt>
                <c:pt idx="20423">
                  <c:v>84.539119999999997</c:v>
                </c:pt>
                <c:pt idx="20424">
                  <c:v>84.543950000000009</c:v>
                </c:pt>
                <c:pt idx="20425">
                  <c:v>84.548780000000008</c:v>
                </c:pt>
                <c:pt idx="20426">
                  <c:v>84.553610000000006</c:v>
                </c:pt>
                <c:pt idx="20427">
                  <c:v>84.558430000000001</c:v>
                </c:pt>
                <c:pt idx="20428">
                  <c:v>84.56326</c:v>
                </c:pt>
                <c:pt idx="20429">
                  <c:v>84.568099999999987</c:v>
                </c:pt>
                <c:pt idx="20430">
                  <c:v>84.572929999999999</c:v>
                </c:pt>
                <c:pt idx="20431">
                  <c:v>84.577749999999995</c:v>
                </c:pt>
                <c:pt idx="20432">
                  <c:v>84.582580000000007</c:v>
                </c:pt>
                <c:pt idx="20433">
                  <c:v>84.587410000000006</c:v>
                </c:pt>
                <c:pt idx="20434">
                  <c:v>84.592249999999993</c:v>
                </c:pt>
                <c:pt idx="20435">
                  <c:v>84.597070000000002</c:v>
                </c:pt>
                <c:pt idx="20436">
                  <c:v>84.601900000000001</c:v>
                </c:pt>
                <c:pt idx="20437">
                  <c:v>84.606729999999999</c:v>
                </c:pt>
                <c:pt idx="20438">
                  <c:v>84.611559999999997</c:v>
                </c:pt>
                <c:pt idx="20439">
                  <c:v>84.616389999999996</c:v>
                </c:pt>
                <c:pt idx="20440">
                  <c:v>84.621219999999994</c:v>
                </c:pt>
                <c:pt idx="20441">
                  <c:v>84.626049999999992</c:v>
                </c:pt>
                <c:pt idx="20442">
                  <c:v>84.630880000000005</c:v>
                </c:pt>
                <c:pt idx="20443">
                  <c:v>84.635710000000003</c:v>
                </c:pt>
                <c:pt idx="20444">
                  <c:v>84.640540000000001</c:v>
                </c:pt>
                <c:pt idx="20445">
                  <c:v>84.64537</c:v>
                </c:pt>
                <c:pt idx="20446">
                  <c:v>84.650199999999998</c:v>
                </c:pt>
                <c:pt idx="20447">
                  <c:v>84.655030000000011</c:v>
                </c:pt>
                <c:pt idx="20448">
                  <c:v>84.659860000000009</c:v>
                </c:pt>
                <c:pt idx="20449">
                  <c:v>84.664690000000007</c:v>
                </c:pt>
                <c:pt idx="20450">
                  <c:v>84.669519999999991</c:v>
                </c:pt>
                <c:pt idx="20451">
                  <c:v>84.674340000000001</c:v>
                </c:pt>
                <c:pt idx="20452">
                  <c:v>84.679180000000002</c:v>
                </c:pt>
                <c:pt idx="20453">
                  <c:v>84.684010000000001</c:v>
                </c:pt>
                <c:pt idx="20454">
                  <c:v>84.68883000000001</c:v>
                </c:pt>
                <c:pt idx="20455">
                  <c:v>84.693660000000008</c:v>
                </c:pt>
                <c:pt idx="20456">
                  <c:v>84.698499999999996</c:v>
                </c:pt>
                <c:pt idx="20457">
                  <c:v>84.703329999999994</c:v>
                </c:pt>
                <c:pt idx="20458">
                  <c:v>84.708149999999989</c:v>
                </c:pt>
                <c:pt idx="20459">
                  <c:v>84.712979999999988</c:v>
                </c:pt>
                <c:pt idx="20460">
                  <c:v>84.71781</c:v>
                </c:pt>
                <c:pt idx="20461">
                  <c:v>84.722650000000002</c:v>
                </c:pt>
                <c:pt idx="20462">
                  <c:v>84.727469999999997</c:v>
                </c:pt>
                <c:pt idx="20463">
                  <c:v>84.732299999999995</c:v>
                </c:pt>
                <c:pt idx="20464">
                  <c:v>84.737129999999993</c:v>
                </c:pt>
                <c:pt idx="20465">
                  <c:v>84.741960000000006</c:v>
                </c:pt>
                <c:pt idx="20466">
                  <c:v>84.746790000000004</c:v>
                </c:pt>
                <c:pt idx="20467">
                  <c:v>84.751620000000003</c:v>
                </c:pt>
                <c:pt idx="20468">
                  <c:v>84.756450000000001</c:v>
                </c:pt>
                <c:pt idx="20469">
                  <c:v>84.761279999999999</c:v>
                </c:pt>
                <c:pt idx="20470">
                  <c:v>84.766110000000012</c:v>
                </c:pt>
                <c:pt idx="20471">
                  <c:v>84.770939999999996</c:v>
                </c:pt>
                <c:pt idx="20472">
                  <c:v>84.775769999999994</c:v>
                </c:pt>
                <c:pt idx="20473">
                  <c:v>84.780599999999993</c:v>
                </c:pt>
                <c:pt idx="20474">
                  <c:v>84.785429999999991</c:v>
                </c:pt>
                <c:pt idx="20475">
                  <c:v>84.790260000000004</c:v>
                </c:pt>
                <c:pt idx="20476">
                  <c:v>84.795090000000002</c:v>
                </c:pt>
                <c:pt idx="20477">
                  <c:v>84.79992</c:v>
                </c:pt>
                <c:pt idx="20478">
                  <c:v>84.804749999999999</c:v>
                </c:pt>
                <c:pt idx="20479">
                  <c:v>84.809579999999997</c:v>
                </c:pt>
                <c:pt idx="20480">
                  <c:v>84.814410000000009</c:v>
                </c:pt>
                <c:pt idx="20481">
                  <c:v>84.81922999999999</c:v>
                </c:pt>
                <c:pt idx="20482">
                  <c:v>84.824070000000006</c:v>
                </c:pt>
                <c:pt idx="20483">
                  <c:v>84.828900000000004</c:v>
                </c:pt>
                <c:pt idx="20484">
                  <c:v>84.833730000000003</c:v>
                </c:pt>
                <c:pt idx="20485">
                  <c:v>84.838549999999998</c:v>
                </c:pt>
                <c:pt idx="20486">
                  <c:v>84.843379999999996</c:v>
                </c:pt>
                <c:pt idx="20487">
                  <c:v>84.848219999999998</c:v>
                </c:pt>
                <c:pt idx="20488">
                  <c:v>84.853049999999996</c:v>
                </c:pt>
                <c:pt idx="20489">
                  <c:v>84.857870000000005</c:v>
                </c:pt>
                <c:pt idx="20490">
                  <c:v>84.862700000000004</c:v>
                </c:pt>
                <c:pt idx="20491">
                  <c:v>84.867540000000005</c:v>
                </c:pt>
                <c:pt idx="20492">
                  <c:v>84.87236</c:v>
                </c:pt>
                <c:pt idx="20493">
                  <c:v>84.877189999999999</c:v>
                </c:pt>
                <c:pt idx="20494">
                  <c:v>84.882019999999997</c:v>
                </c:pt>
                <c:pt idx="20495">
                  <c:v>84.886859999999999</c:v>
                </c:pt>
                <c:pt idx="20496">
                  <c:v>84.891679999999994</c:v>
                </c:pt>
                <c:pt idx="20497">
                  <c:v>84.896509999999992</c:v>
                </c:pt>
                <c:pt idx="20498">
                  <c:v>84.901340000000005</c:v>
                </c:pt>
                <c:pt idx="20499">
                  <c:v>84.906179999999992</c:v>
                </c:pt>
                <c:pt idx="20500">
                  <c:v>84.911000000000001</c:v>
                </c:pt>
                <c:pt idx="20501">
                  <c:v>84.91583</c:v>
                </c:pt>
                <c:pt idx="20502">
                  <c:v>84.920659999999998</c:v>
                </c:pt>
                <c:pt idx="20503">
                  <c:v>84.925490000000011</c:v>
                </c:pt>
                <c:pt idx="20504">
                  <c:v>84.930320000000009</c:v>
                </c:pt>
                <c:pt idx="20505">
                  <c:v>84.935150000000007</c:v>
                </c:pt>
                <c:pt idx="20506">
                  <c:v>84.939979999999991</c:v>
                </c:pt>
                <c:pt idx="20507">
                  <c:v>84.94480999999999</c:v>
                </c:pt>
                <c:pt idx="20508">
                  <c:v>84.949640000000002</c:v>
                </c:pt>
                <c:pt idx="20509">
                  <c:v>84.954470000000001</c:v>
                </c:pt>
                <c:pt idx="20510">
                  <c:v>84.959299999999999</c:v>
                </c:pt>
                <c:pt idx="20511">
                  <c:v>84.964129999999997</c:v>
                </c:pt>
                <c:pt idx="20512">
                  <c:v>84.968959999999996</c:v>
                </c:pt>
                <c:pt idx="20513">
                  <c:v>84.973789999999994</c:v>
                </c:pt>
                <c:pt idx="20514">
                  <c:v>84.978620000000006</c:v>
                </c:pt>
                <c:pt idx="20515">
                  <c:v>84.983450000000005</c:v>
                </c:pt>
                <c:pt idx="20516">
                  <c:v>84.988280000000003</c:v>
                </c:pt>
                <c:pt idx="20517">
                  <c:v>84.993110000000001</c:v>
                </c:pt>
                <c:pt idx="20518">
                  <c:v>84.99794</c:v>
                </c:pt>
                <c:pt idx="20519">
                  <c:v>85.002769999999998</c:v>
                </c:pt>
                <c:pt idx="20520">
                  <c:v>85.007599999999996</c:v>
                </c:pt>
                <c:pt idx="20521">
                  <c:v>85.012429999999995</c:v>
                </c:pt>
                <c:pt idx="20522">
                  <c:v>85.017259999999993</c:v>
                </c:pt>
                <c:pt idx="20523">
                  <c:v>85.022080000000003</c:v>
                </c:pt>
                <c:pt idx="20524">
                  <c:v>85.026920000000004</c:v>
                </c:pt>
                <c:pt idx="20525">
                  <c:v>85.031750000000002</c:v>
                </c:pt>
                <c:pt idx="20526">
                  <c:v>85.036580000000001</c:v>
                </c:pt>
                <c:pt idx="20527">
                  <c:v>85.04140000000001</c:v>
                </c:pt>
                <c:pt idx="20528">
                  <c:v>85.046239999999997</c:v>
                </c:pt>
                <c:pt idx="20529">
                  <c:v>85.05107000000001</c:v>
                </c:pt>
                <c:pt idx="20530">
                  <c:v>85.055900000000008</c:v>
                </c:pt>
                <c:pt idx="20531">
                  <c:v>85.060720000000003</c:v>
                </c:pt>
                <c:pt idx="20532">
                  <c:v>85.065560000000005</c:v>
                </c:pt>
                <c:pt idx="20533">
                  <c:v>85.070389999999989</c:v>
                </c:pt>
                <c:pt idx="20534">
                  <c:v>85.075209999999998</c:v>
                </c:pt>
                <c:pt idx="20535">
                  <c:v>85.080039999999997</c:v>
                </c:pt>
                <c:pt idx="20536">
                  <c:v>85.084879999999998</c:v>
                </c:pt>
                <c:pt idx="20537">
                  <c:v>85.089709999999997</c:v>
                </c:pt>
                <c:pt idx="20538">
                  <c:v>85.094530000000006</c:v>
                </c:pt>
                <c:pt idx="20539">
                  <c:v>85.099360000000004</c:v>
                </c:pt>
                <c:pt idx="20540">
                  <c:v>85.104200000000006</c:v>
                </c:pt>
                <c:pt idx="20541">
                  <c:v>85.109030000000004</c:v>
                </c:pt>
                <c:pt idx="20542">
                  <c:v>85.113849999999999</c:v>
                </c:pt>
                <c:pt idx="20543">
                  <c:v>85.118679999999998</c:v>
                </c:pt>
                <c:pt idx="20544">
                  <c:v>85.123519999999999</c:v>
                </c:pt>
                <c:pt idx="20545">
                  <c:v>85.128339999999994</c:v>
                </c:pt>
                <c:pt idx="20546">
                  <c:v>85.133169999999993</c:v>
                </c:pt>
                <c:pt idx="20547">
                  <c:v>85.138000000000005</c:v>
                </c:pt>
                <c:pt idx="20548">
                  <c:v>85.142839999999993</c:v>
                </c:pt>
                <c:pt idx="20549">
                  <c:v>85.147660000000002</c:v>
                </c:pt>
                <c:pt idx="20550">
                  <c:v>85.15249</c:v>
                </c:pt>
                <c:pt idx="20551">
                  <c:v>85.157319999999999</c:v>
                </c:pt>
                <c:pt idx="20552">
                  <c:v>85.16216</c:v>
                </c:pt>
                <c:pt idx="20553">
                  <c:v>85.166980000000009</c:v>
                </c:pt>
                <c:pt idx="20554">
                  <c:v>85.171809999999994</c:v>
                </c:pt>
                <c:pt idx="20555">
                  <c:v>85.176639999999992</c:v>
                </c:pt>
                <c:pt idx="20556">
                  <c:v>85.18146999999999</c:v>
                </c:pt>
                <c:pt idx="20557">
                  <c:v>85.186300000000003</c:v>
                </c:pt>
                <c:pt idx="20558">
                  <c:v>85.191130000000001</c:v>
                </c:pt>
                <c:pt idx="20559">
                  <c:v>85.195959999999999</c:v>
                </c:pt>
                <c:pt idx="20560">
                  <c:v>85.200789999999998</c:v>
                </c:pt>
                <c:pt idx="20561">
                  <c:v>85.205619999999996</c:v>
                </c:pt>
                <c:pt idx="20562">
                  <c:v>85.210449999999994</c:v>
                </c:pt>
                <c:pt idx="20563">
                  <c:v>85.215280000000007</c:v>
                </c:pt>
                <c:pt idx="20564">
                  <c:v>85.220110000000005</c:v>
                </c:pt>
                <c:pt idx="20565">
                  <c:v>85.224940000000004</c:v>
                </c:pt>
                <c:pt idx="20566">
                  <c:v>85.229770000000002</c:v>
                </c:pt>
                <c:pt idx="20567">
                  <c:v>85.2346</c:v>
                </c:pt>
                <c:pt idx="20568">
                  <c:v>85.239429999999999</c:v>
                </c:pt>
                <c:pt idx="20569">
                  <c:v>85.244259999999997</c:v>
                </c:pt>
                <c:pt idx="20570">
                  <c:v>85.249089999999995</c:v>
                </c:pt>
                <c:pt idx="20571">
                  <c:v>85.253919999999994</c:v>
                </c:pt>
                <c:pt idx="20572">
                  <c:v>85.258749999999992</c:v>
                </c:pt>
                <c:pt idx="20573">
                  <c:v>85.263580000000005</c:v>
                </c:pt>
                <c:pt idx="20574">
                  <c:v>85.268410000000003</c:v>
                </c:pt>
                <c:pt idx="20575">
                  <c:v>85.273240000000001</c:v>
                </c:pt>
                <c:pt idx="20576">
                  <c:v>85.27807</c:v>
                </c:pt>
                <c:pt idx="20577">
                  <c:v>85.282899999999998</c:v>
                </c:pt>
                <c:pt idx="20578">
                  <c:v>85.28773000000001</c:v>
                </c:pt>
                <c:pt idx="20579">
                  <c:v>85.292560000000009</c:v>
                </c:pt>
                <c:pt idx="20580">
                  <c:v>85.297390000000007</c:v>
                </c:pt>
                <c:pt idx="20581">
                  <c:v>85.302219999999991</c:v>
                </c:pt>
                <c:pt idx="20582">
                  <c:v>85.30704999999999</c:v>
                </c:pt>
                <c:pt idx="20583">
                  <c:v>85.311880000000002</c:v>
                </c:pt>
                <c:pt idx="20584">
                  <c:v>85.31671</c:v>
                </c:pt>
                <c:pt idx="20585">
                  <c:v>85.321539999999999</c:v>
                </c:pt>
                <c:pt idx="20586">
                  <c:v>85.326369999999997</c:v>
                </c:pt>
                <c:pt idx="20587">
                  <c:v>85.331199999999995</c:v>
                </c:pt>
                <c:pt idx="20588">
                  <c:v>85.336029999999994</c:v>
                </c:pt>
                <c:pt idx="20589">
                  <c:v>85.340860000000006</c:v>
                </c:pt>
                <c:pt idx="20590">
                  <c:v>85.345690000000005</c:v>
                </c:pt>
                <c:pt idx="20591">
                  <c:v>85.350520000000003</c:v>
                </c:pt>
                <c:pt idx="20592">
                  <c:v>85.355350000000001</c:v>
                </c:pt>
                <c:pt idx="20593">
                  <c:v>85.36018</c:v>
                </c:pt>
                <c:pt idx="20594">
                  <c:v>85.365009999999998</c:v>
                </c:pt>
                <c:pt idx="20595">
                  <c:v>85.369839999999996</c:v>
                </c:pt>
                <c:pt idx="20596">
                  <c:v>85.374669999999995</c:v>
                </c:pt>
                <c:pt idx="20597">
                  <c:v>85.379499999999993</c:v>
                </c:pt>
                <c:pt idx="20598">
                  <c:v>85.384329999999991</c:v>
                </c:pt>
                <c:pt idx="20599">
                  <c:v>85.389160000000004</c:v>
                </c:pt>
                <c:pt idx="20600">
                  <c:v>85.393990000000002</c:v>
                </c:pt>
                <c:pt idx="20601">
                  <c:v>85.398820000000001</c:v>
                </c:pt>
                <c:pt idx="20602">
                  <c:v>85.403649999999999</c:v>
                </c:pt>
                <c:pt idx="20603">
                  <c:v>85.408479999999997</c:v>
                </c:pt>
                <c:pt idx="20604">
                  <c:v>85.41331000000001</c:v>
                </c:pt>
                <c:pt idx="20605">
                  <c:v>85.418140000000008</c:v>
                </c:pt>
                <c:pt idx="20606">
                  <c:v>85.422970000000007</c:v>
                </c:pt>
                <c:pt idx="20607">
                  <c:v>85.427800000000005</c:v>
                </c:pt>
                <c:pt idx="20608">
                  <c:v>85.432629999999989</c:v>
                </c:pt>
                <c:pt idx="20609">
                  <c:v>85.437460000000002</c:v>
                </c:pt>
                <c:pt idx="20610">
                  <c:v>85.44229</c:v>
                </c:pt>
                <c:pt idx="20611">
                  <c:v>85.447119999999998</c:v>
                </c:pt>
                <c:pt idx="20612">
                  <c:v>85.451949999999997</c:v>
                </c:pt>
                <c:pt idx="20613">
                  <c:v>85.456779999999995</c:v>
                </c:pt>
                <c:pt idx="20614">
                  <c:v>85.461609999999993</c:v>
                </c:pt>
                <c:pt idx="20615">
                  <c:v>85.466440000000006</c:v>
                </c:pt>
                <c:pt idx="20616">
                  <c:v>85.471270000000004</c:v>
                </c:pt>
                <c:pt idx="20617">
                  <c:v>85.476100000000002</c:v>
                </c:pt>
                <c:pt idx="20618">
                  <c:v>85.480930000000001</c:v>
                </c:pt>
                <c:pt idx="20619">
                  <c:v>85.485759999999999</c:v>
                </c:pt>
                <c:pt idx="20620">
                  <c:v>85.490590000000012</c:v>
                </c:pt>
                <c:pt idx="20621">
                  <c:v>85.495419999999996</c:v>
                </c:pt>
                <c:pt idx="20622">
                  <c:v>85.500249999999994</c:v>
                </c:pt>
                <c:pt idx="20623">
                  <c:v>85.505079999999992</c:v>
                </c:pt>
                <c:pt idx="20624">
                  <c:v>85.509909999999991</c:v>
                </c:pt>
                <c:pt idx="20625">
                  <c:v>85.514740000000003</c:v>
                </c:pt>
                <c:pt idx="20626">
                  <c:v>85.519570000000002</c:v>
                </c:pt>
                <c:pt idx="20627">
                  <c:v>85.5244</c:v>
                </c:pt>
                <c:pt idx="20628">
                  <c:v>85.529229999999998</c:v>
                </c:pt>
                <c:pt idx="20629">
                  <c:v>85.534059999999997</c:v>
                </c:pt>
                <c:pt idx="20630">
                  <c:v>85.538890000000009</c:v>
                </c:pt>
                <c:pt idx="20631">
                  <c:v>85.543720000000008</c:v>
                </c:pt>
                <c:pt idx="20632">
                  <c:v>85.548550000000006</c:v>
                </c:pt>
                <c:pt idx="20633">
                  <c:v>85.553380000000004</c:v>
                </c:pt>
                <c:pt idx="20634">
                  <c:v>85.558210000000003</c:v>
                </c:pt>
                <c:pt idx="20635">
                  <c:v>85.563040000000001</c:v>
                </c:pt>
                <c:pt idx="20636">
                  <c:v>85.567869999999999</c:v>
                </c:pt>
                <c:pt idx="20637">
                  <c:v>85.572699999999998</c:v>
                </c:pt>
                <c:pt idx="20638">
                  <c:v>85.577529999999996</c:v>
                </c:pt>
                <c:pt idx="20639">
                  <c:v>85.582359999999994</c:v>
                </c:pt>
                <c:pt idx="20640">
                  <c:v>85.587189999999993</c:v>
                </c:pt>
                <c:pt idx="20641">
                  <c:v>85.592020000000005</c:v>
                </c:pt>
                <c:pt idx="20642">
                  <c:v>85.596850000000003</c:v>
                </c:pt>
                <c:pt idx="20643">
                  <c:v>85.601680000000002</c:v>
                </c:pt>
                <c:pt idx="20644">
                  <c:v>85.606520000000003</c:v>
                </c:pt>
                <c:pt idx="20645">
                  <c:v>85.611339999999998</c:v>
                </c:pt>
                <c:pt idx="20646">
                  <c:v>85.616170000000011</c:v>
                </c:pt>
                <c:pt idx="20647">
                  <c:v>85.621000000000009</c:v>
                </c:pt>
                <c:pt idx="20648">
                  <c:v>85.625829999999993</c:v>
                </c:pt>
                <c:pt idx="20649">
                  <c:v>85.630659999999992</c:v>
                </c:pt>
                <c:pt idx="20650">
                  <c:v>85.63548999999999</c:v>
                </c:pt>
                <c:pt idx="20651">
                  <c:v>85.640330000000006</c:v>
                </c:pt>
                <c:pt idx="20652">
                  <c:v>85.645150000000001</c:v>
                </c:pt>
                <c:pt idx="20653">
                  <c:v>85.649979999999999</c:v>
                </c:pt>
                <c:pt idx="20654">
                  <c:v>85.654809999999998</c:v>
                </c:pt>
                <c:pt idx="20655">
                  <c:v>85.659649999999999</c:v>
                </c:pt>
                <c:pt idx="20656">
                  <c:v>85.664470000000009</c:v>
                </c:pt>
                <c:pt idx="20657">
                  <c:v>85.669300000000007</c:v>
                </c:pt>
                <c:pt idx="20658">
                  <c:v>85.674139999999994</c:v>
                </c:pt>
                <c:pt idx="20659">
                  <c:v>85.678960000000004</c:v>
                </c:pt>
                <c:pt idx="20660">
                  <c:v>85.683790000000002</c:v>
                </c:pt>
                <c:pt idx="20661">
                  <c:v>85.688619999999986</c:v>
                </c:pt>
                <c:pt idx="20662">
                  <c:v>85.693460000000002</c:v>
                </c:pt>
                <c:pt idx="20663">
                  <c:v>85.698279999999997</c:v>
                </c:pt>
                <c:pt idx="20664">
                  <c:v>85.703109999999995</c:v>
                </c:pt>
                <c:pt idx="20665">
                  <c:v>85.707950000000011</c:v>
                </c:pt>
                <c:pt idx="20666">
                  <c:v>85.712780000000009</c:v>
                </c:pt>
                <c:pt idx="20667">
                  <c:v>85.717600000000004</c:v>
                </c:pt>
                <c:pt idx="20668">
                  <c:v>85.722430000000003</c:v>
                </c:pt>
                <c:pt idx="20669">
                  <c:v>85.72726999999999</c:v>
                </c:pt>
                <c:pt idx="20670">
                  <c:v>85.732089999999999</c:v>
                </c:pt>
                <c:pt idx="20671">
                  <c:v>85.736919999999998</c:v>
                </c:pt>
                <c:pt idx="20672">
                  <c:v>85.741759999999999</c:v>
                </c:pt>
                <c:pt idx="20673">
                  <c:v>85.746589999999998</c:v>
                </c:pt>
                <c:pt idx="20674">
                  <c:v>85.751410000000007</c:v>
                </c:pt>
                <c:pt idx="20675">
                  <c:v>85.756239999999991</c:v>
                </c:pt>
                <c:pt idx="20676">
                  <c:v>85.761080000000007</c:v>
                </c:pt>
                <c:pt idx="20677">
                  <c:v>85.765910000000005</c:v>
                </c:pt>
                <c:pt idx="20678">
                  <c:v>85.77073</c:v>
                </c:pt>
                <c:pt idx="20679">
                  <c:v>85.775570000000002</c:v>
                </c:pt>
                <c:pt idx="20680">
                  <c:v>85.7804</c:v>
                </c:pt>
                <c:pt idx="20681">
                  <c:v>85.785229999999999</c:v>
                </c:pt>
                <c:pt idx="20682">
                  <c:v>85.790059999999997</c:v>
                </c:pt>
                <c:pt idx="20683">
                  <c:v>85.794889999999995</c:v>
                </c:pt>
                <c:pt idx="20684">
                  <c:v>85.799719999999994</c:v>
                </c:pt>
                <c:pt idx="20685">
                  <c:v>85.804540000000003</c:v>
                </c:pt>
                <c:pt idx="20686">
                  <c:v>85.809380000000004</c:v>
                </c:pt>
                <c:pt idx="20687">
                  <c:v>85.814210000000003</c:v>
                </c:pt>
                <c:pt idx="20688">
                  <c:v>85.819040000000001</c:v>
                </c:pt>
                <c:pt idx="20689">
                  <c:v>85.823869999999999</c:v>
                </c:pt>
                <c:pt idx="20690">
                  <c:v>85.828699999999998</c:v>
                </c:pt>
                <c:pt idx="20691">
                  <c:v>85.83353000000001</c:v>
                </c:pt>
                <c:pt idx="20692">
                  <c:v>85.838360000000009</c:v>
                </c:pt>
                <c:pt idx="20693">
                  <c:v>85.843189999999993</c:v>
                </c:pt>
                <c:pt idx="20694">
                  <c:v>85.848019999999991</c:v>
                </c:pt>
                <c:pt idx="20695">
                  <c:v>85.852849999999989</c:v>
                </c:pt>
                <c:pt idx="20696">
                  <c:v>85.857680000000002</c:v>
                </c:pt>
                <c:pt idx="20697">
                  <c:v>85.86251</c:v>
                </c:pt>
                <c:pt idx="20698">
                  <c:v>85.867339999999999</c:v>
                </c:pt>
                <c:pt idx="20699">
                  <c:v>85.872169999999997</c:v>
                </c:pt>
                <c:pt idx="20700">
                  <c:v>85.876999999999995</c:v>
                </c:pt>
                <c:pt idx="20701">
                  <c:v>85.881830000000008</c:v>
                </c:pt>
                <c:pt idx="20702">
                  <c:v>85.886660000000006</c:v>
                </c:pt>
                <c:pt idx="20703">
                  <c:v>85.891490000000005</c:v>
                </c:pt>
                <c:pt idx="20704">
                  <c:v>85.896320000000003</c:v>
                </c:pt>
                <c:pt idx="20705">
                  <c:v>85.901150000000001</c:v>
                </c:pt>
                <c:pt idx="20706">
                  <c:v>85.905980000000014</c:v>
                </c:pt>
                <c:pt idx="20707">
                  <c:v>85.910809999999998</c:v>
                </c:pt>
                <c:pt idx="20708">
                  <c:v>85.915639999999996</c:v>
                </c:pt>
                <c:pt idx="20709">
                  <c:v>85.920479999999998</c:v>
                </c:pt>
                <c:pt idx="20710">
                  <c:v>85.925299999999993</c:v>
                </c:pt>
                <c:pt idx="20711">
                  <c:v>85.930129999999991</c:v>
                </c:pt>
                <c:pt idx="20712">
                  <c:v>85.934969999999993</c:v>
                </c:pt>
                <c:pt idx="20713">
                  <c:v>85.939790000000002</c:v>
                </c:pt>
                <c:pt idx="20714">
                  <c:v>85.94462</c:v>
                </c:pt>
                <c:pt idx="20715">
                  <c:v>85.949449999999999</c:v>
                </c:pt>
                <c:pt idx="20716">
                  <c:v>85.95429</c:v>
                </c:pt>
                <c:pt idx="20717">
                  <c:v>85.95911000000001</c:v>
                </c:pt>
                <c:pt idx="20718">
                  <c:v>85.963940000000008</c:v>
                </c:pt>
                <c:pt idx="20719">
                  <c:v>85.968779999999995</c:v>
                </c:pt>
                <c:pt idx="20720">
                  <c:v>85.973610000000008</c:v>
                </c:pt>
                <c:pt idx="20721">
                  <c:v>85.978429999999989</c:v>
                </c:pt>
                <c:pt idx="20722">
                  <c:v>85.983270000000005</c:v>
                </c:pt>
                <c:pt idx="20723">
                  <c:v>85.988100000000003</c:v>
                </c:pt>
                <c:pt idx="20724">
                  <c:v>85.992919999999998</c:v>
                </c:pt>
                <c:pt idx="20725">
                  <c:v>85.99776</c:v>
                </c:pt>
                <c:pt idx="20726">
                  <c:v>86.002589999999998</c:v>
                </c:pt>
                <c:pt idx="20727">
                  <c:v>86.007419999999996</c:v>
                </c:pt>
                <c:pt idx="20728">
                  <c:v>86.012240000000006</c:v>
                </c:pt>
                <c:pt idx="20729">
                  <c:v>86.017079999999993</c:v>
                </c:pt>
                <c:pt idx="20730">
                  <c:v>86.021909999999991</c:v>
                </c:pt>
                <c:pt idx="20731">
                  <c:v>86.026740000000004</c:v>
                </c:pt>
                <c:pt idx="20732">
                  <c:v>86.031570000000002</c:v>
                </c:pt>
                <c:pt idx="20733">
                  <c:v>86.0364</c:v>
                </c:pt>
                <c:pt idx="20734">
                  <c:v>86.041229999999999</c:v>
                </c:pt>
                <c:pt idx="20735">
                  <c:v>86.046059999999997</c:v>
                </c:pt>
                <c:pt idx="20736">
                  <c:v>86.05089000000001</c:v>
                </c:pt>
                <c:pt idx="20737">
                  <c:v>86.055720000000008</c:v>
                </c:pt>
                <c:pt idx="20738">
                  <c:v>86.060550000000006</c:v>
                </c:pt>
                <c:pt idx="20739">
                  <c:v>86.06537999999999</c:v>
                </c:pt>
                <c:pt idx="20740">
                  <c:v>86.070209999999989</c:v>
                </c:pt>
                <c:pt idx="20741">
                  <c:v>86.075050000000005</c:v>
                </c:pt>
                <c:pt idx="20742">
                  <c:v>86.07987</c:v>
                </c:pt>
                <c:pt idx="20743">
                  <c:v>86.084699999999998</c:v>
                </c:pt>
                <c:pt idx="20744">
                  <c:v>86.089529999999996</c:v>
                </c:pt>
                <c:pt idx="20745">
                  <c:v>86.094359999999995</c:v>
                </c:pt>
                <c:pt idx="20746">
                  <c:v>86.099190000000007</c:v>
                </c:pt>
                <c:pt idx="20747">
                  <c:v>86.104020000000006</c:v>
                </c:pt>
                <c:pt idx="20748">
                  <c:v>86.108859999999993</c:v>
                </c:pt>
                <c:pt idx="20749">
                  <c:v>86.113680000000002</c:v>
                </c:pt>
                <c:pt idx="20750">
                  <c:v>86.118510000000001</c:v>
                </c:pt>
                <c:pt idx="20751">
                  <c:v>86.123350000000002</c:v>
                </c:pt>
                <c:pt idx="20752">
                  <c:v>86.12818</c:v>
                </c:pt>
                <c:pt idx="20753">
                  <c:v>86.132999999999996</c:v>
                </c:pt>
                <c:pt idx="20754">
                  <c:v>86.137839999999997</c:v>
                </c:pt>
                <c:pt idx="20755">
                  <c:v>86.14267000000001</c:v>
                </c:pt>
                <c:pt idx="20756">
                  <c:v>86.147489999999991</c:v>
                </c:pt>
                <c:pt idx="20757">
                  <c:v>86.152330000000006</c:v>
                </c:pt>
                <c:pt idx="20758">
                  <c:v>86.15715999999999</c:v>
                </c:pt>
                <c:pt idx="20759">
                  <c:v>86.161989999999989</c:v>
                </c:pt>
                <c:pt idx="20760">
                  <c:v>86.166820000000001</c:v>
                </c:pt>
                <c:pt idx="20761">
                  <c:v>86.17165</c:v>
                </c:pt>
                <c:pt idx="20762">
                  <c:v>86.176479999999998</c:v>
                </c:pt>
                <c:pt idx="20763">
                  <c:v>86.181309999999996</c:v>
                </c:pt>
                <c:pt idx="20764">
                  <c:v>86.186139999999995</c:v>
                </c:pt>
                <c:pt idx="20765">
                  <c:v>86.190970000000007</c:v>
                </c:pt>
                <c:pt idx="20766">
                  <c:v>86.195800000000006</c:v>
                </c:pt>
                <c:pt idx="20767">
                  <c:v>86.200630000000004</c:v>
                </c:pt>
                <c:pt idx="20768">
                  <c:v>86.205460000000002</c:v>
                </c:pt>
                <c:pt idx="20769">
                  <c:v>86.210290000000001</c:v>
                </c:pt>
                <c:pt idx="20770">
                  <c:v>86.215120000000013</c:v>
                </c:pt>
                <c:pt idx="20771">
                  <c:v>86.219949999999997</c:v>
                </c:pt>
                <c:pt idx="20772">
                  <c:v>86.224779999999996</c:v>
                </c:pt>
                <c:pt idx="20773">
                  <c:v>86.229609999999994</c:v>
                </c:pt>
                <c:pt idx="20774">
                  <c:v>86.234439999999992</c:v>
                </c:pt>
                <c:pt idx="20775">
                  <c:v>86.239270000000005</c:v>
                </c:pt>
                <c:pt idx="20776">
                  <c:v>86.244109999999992</c:v>
                </c:pt>
                <c:pt idx="20777">
                  <c:v>86.248930000000001</c:v>
                </c:pt>
                <c:pt idx="20778">
                  <c:v>86.25376</c:v>
                </c:pt>
                <c:pt idx="20779">
                  <c:v>86.258600000000001</c:v>
                </c:pt>
                <c:pt idx="20780">
                  <c:v>86.26343</c:v>
                </c:pt>
                <c:pt idx="20781">
                  <c:v>86.268250000000009</c:v>
                </c:pt>
                <c:pt idx="20782">
                  <c:v>86.273089999999996</c:v>
                </c:pt>
                <c:pt idx="20783">
                  <c:v>86.277919999999995</c:v>
                </c:pt>
                <c:pt idx="20784">
                  <c:v>86.282750000000007</c:v>
                </c:pt>
                <c:pt idx="20785">
                  <c:v>86.287580000000005</c:v>
                </c:pt>
                <c:pt idx="20786">
                  <c:v>86.292410000000004</c:v>
                </c:pt>
                <c:pt idx="20787">
                  <c:v>86.297240000000002</c:v>
                </c:pt>
                <c:pt idx="20788">
                  <c:v>86.302070000000001</c:v>
                </c:pt>
                <c:pt idx="20789">
                  <c:v>86.306899999999999</c:v>
                </c:pt>
                <c:pt idx="20790">
                  <c:v>86.311729999999997</c:v>
                </c:pt>
                <c:pt idx="20791">
                  <c:v>86.316559999999996</c:v>
                </c:pt>
                <c:pt idx="20792">
                  <c:v>86.321389999999994</c:v>
                </c:pt>
                <c:pt idx="20793">
                  <c:v>86.326219999999992</c:v>
                </c:pt>
                <c:pt idx="20794">
                  <c:v>86.331050000000005</c:v>
                </c:pt>
                <c:pt idx="20795">
                  <c:v>86.335880000000003</c:v>
                </c:pt>
                <c:pt idx="20796">
                  <c:v>86.340710000000001</c:v>
                </c:pt>
                <c:pt idx="20797">
                  <c:v>86.345549999999989</c:v>
                </c:pt>
                <c:pt idx="20798">
                  <c:v>86.350369999999998</c:v>
                </c:pt>
                <c:pt idx="20799">
                  <c:v>86.355199999999996</c:v>
                </c:pt>
                <c:pt idx="20800">
                  <c:v>86.360039999999998</c:v>
                </c:pt>
                <c:pt idx="20801">
                  <c:v>86.364869999999996</c:v>
                </c:pt>
                <c:pt idx="20802">
                  <c:v>86.369690000000006</c:v>
                </c:pt>
                <c:pt idx="20803">
                  <c:v>86.374530000000007</c:v>
                </c:pt>
                <c:pt idx="20804">
                  <c:v>86.379360000000005</c:v>
                </c:pt>
                <c:pt idx="20805">
                  <c:v>86.384180000000001</c:v>
                </c:pt>
                <c:pt idx="20806">
                  <c:v>86.389020000000002</c:v>
                </c:pt>
                <c:pt idx="20807">
                  <c:v>86.39385</c:v>
                </c:pt>
                <c:pt idx="20808">
                  <c:v>86.398679999999999</c:v>
                </c:pt>
                <c:pt idx="20809">
                  <c:v>86.403509999999997</c:v>
                </c:pt>
                <c:pt idx="20810">
                  <c:v>86.408339999999995</c:v>
                </c:pt>
                <c:pt idx="20811">
                  <c:v>86.413169999999994</c:v>
                </c:pt>
                <c:pt idx="20812">
                  <c:v>86.417999999999992</c:v>
                </c:pt>
                <c:pt idx="20813">
                  <c:v>86.422830000000005</c:v>
                </c:pt>
                <c:pt idx="20814">
                  <c:v>86.427660000000003</c:v>
                </c:pt>
                <c:pt idx="20815">
                  <c:v>86.432490000000001</c:v>
                </c:pt>
                <c:pt idx="20816">
                  <c:v>86.43732</c:v>
                </c:pt>
                <c:pt idx="20817">
                  <c:v>86.442149999999998</c:v>
                </c:pt>
                <c:pt idx="20818">
                  <c:v>86.44699</c:v>
                </c:pt>
                <c:pt idx="20819">
                  <c:v>86.451810000000009</c:v>
                </c:pt>
                <c:pt idx="20820">
                  <c:v>86.456640000000007</c:v>
                </c:pt>
                <c:pt idx="20821">
                  <c:v>86.461479999999995</c:v>
                </c:pt>
                <c:pt idx="20822">
                  <c:v>86.46629999999999</c:v>
                </c:pt>
                <c:pt idx="20823">
                  <c:v>86.471129999999988</c:v>
                </c:pt>
                <c:pt idx="20824">
                  <c:v>86.475970000000004</c:v>
                </c:pt>
                <c:pt idx="20825">
                  <c:v>86.480800000000002</c:v>
                </c:pt>
                <c:pt idx="20826">
                  <c:v>86.485619999999997</c:v>
                </c:pt>
                <c:pt idx="20827">
                  <c:v>86.490459999999999</c:v>
                </c:pt>
                <c:pt idx="20828">
                  <c:v>86.495289999999997</c:v>
                </c:pt>
                <c:pt idx="20829">
                  <c:v>86.500119999999995</c:v>
                </c:pt>
                <c:pt idx="20830">
                  <c:v>86.504949999999994</c:v>
                </c:pt>
                <c:pt idx="20831">
                  <c:v>86.509779999999992</c:v>
                </c:pt>
                <c:pt idx="20832">
                  <c:v>86.514610000000005</c:v>
                </c:pt>
                <c:pt idx="20833">
                  <c:v>86.519440000000003</c:v>
                </c:pt>
                <c:pt idx="20834">
                  <c:v>86.524270000000001</c:v>
                </c:pt>
                <c:pt idx="20835">
                  <c:v>86.5291</c:v>
                </c:pt>
                <c:pt idx="20836">
                  <c:v>86.533929999999998</c:v>
                </c:pt>
                <c:pt idx="20837">
                  <c:v>86.538760000000011</c:v>
                </c:pt>
                <c:pt idx="20838">
                  <c:v>86.543590000000009</c:v>
                </c:pt>
                <c:pt idx="20839">
                  <c:v>86.548429999999996</c:v>
                </c:pt>
                <c:pt idx="20840">
                  <c:v>86.553249999999991</c:v>
                </c:pt>
                <c:pt idx="20841">
                  <c:v>86.55807999999999</c:v>
                </c:pt>
                <c:pt idx="20842">
                  <c:v>86.562920000000005</c:v>
                </c:pt>
                <c:pt idx="20843">
                  <c:v>86.567740000000001</c:v>
                </c:pt>
                <c:pt idx="20844">
                  <c:v>86.572569999999999</c:v>
                </c:pt>
                <c:pt idx="20845">
                  <c:v>86.57741</c:v>
                </c:pt>
                <c:pt idx="20846">
                  <c:v>86.582239999999999</c:v>
                </c:pt>
                <c:pt idx="20847">
                  <c:v>86.587059999999994</c:v>
                </c:pt>
                <c:pt idx="20848">
                  <c:v>86.591899999999995</c:v>
                </c:pt>
                <c:pt idx="20849">
                  <c:v>86.596729999999994</c:v>
                </c:pt>
                <c:pt idx="20850">
                  <c:v>86.601559999999992</c:v>
                </c:pt>
                <c:pt idx="20851">
                  <c:v>86.606390000000005</c:v>
                </c:pt>
                <c:pt idx="20852">
                  <c:v>86.611220000000003</c:v>
                </c:pt>
                <c:pt idx="20853">
                  <c:v>86.616050000000001</c:v>
                </c:pt>
                <c:pt idx="20854">
                  <c:v>86.62088</c:v>
                </c:pt>
                <c:pt idx="20855">
                  <c:v>86.625709999999998</c:v>
                </c:pt>
                <c:pt idx="20856">
                  <c:v>86.630549999999999</c:v>
                </c:pt>
                <c:pt idx="20857">
                  <c:v>86.635370000000009</c:v>
                </c:pt>
                <c:pt idx="20858">
                  <c:v>86.640200000000007</c:v>
                </c:pt>
                <c:pt idx="20859">
                  <c:v>86.645040000000009</c:v>
                </c:pt>
                <c:pt idx="20860">
                  <c:v>86.64985999999999</c:v>
                </c:pt>
                <c:pt idx="20861">
                  <c:v>86.654690000000002</c:v>
                </c:pt>
                <c:pt idx="20862">
                  <c:v>86.659530000000004</c:v>
                </c:pt>
                <c:pt idx="20863">
                  <c:v>86.664360000000002</c:v>
                </c:pt>
                <c:pt idx="20864">
                  <c:v>86.669179999999997</c:v>
                </c:pt>
                <c:pt idx="20865">
                  <c:v>86.674019999999999</c:v>
                </c:pt>
                <c:pt idx="20866">
                  <c:v>86.678849999999997</c:v>
                </c:pt>
                <c:pt idx="20867">
                  <c:v>86.683679999999995</c:v>
                </c:pt>
                <c:pt idx="20868">
                  <c:v>86.688509999999994</c:v>
                </c:pt>
                <c:pt idx="20869">
                  <c:v>86.693339999999992</c:v>
                </c:pt>
                <c:pt idx="20870">
                  <c:v>86.698170000000005</c:v>
                </c:pt>
                <c:pt idx="20871">
                  <c:v>86.703000000000003</c:v>
                </c:pt>
                <c:pt idx="20872">
                  <c:v>86.707830000000001</c:v>
                </c:pt>
                <c:pt idx="20873">
                  <c:v>86.712670000000003</c:v>
                </c:pt>
                <c:pt idx="20874">
                  <c:v>86.717489999999998</c:v>
                </c:pt>
                <c:pt idx="20875">
                  <c:v>86.722320000000011</c:v>
                </c:pt>
                <c:pt idx="20876">
                  <c:v>86.727159999999998</c:v>
                </c:pt>
                <c:pt idx="20877">
                  <c:v>86.731989999999996</c:v>
                </c:pt>
                <c:pt idx="20878">
                  <c:v>86.736809999999991</c:v>
                </c:pt>
                <c:pt idx="20879">
                  <c:v>86.741650000000007</c:v>
                </c:pt>
                <c:pt idx="20880">
                  <c:v>86.746480000000005</c:v>
                </c:pt>
                <c:pt idx="20881">
                  <c:v>86.751300000000001</c:v>
                </c:pt>
                <c:pt idx="20882">
                  <c:v>86.756140000000002</c:v>
                </c:pt>
                <c:pt idx="20883">
                  <c:v>86.76097</c:v>
                </c:pt>
                <c:pt idx="20884">
                  <c:v>86.765799999999999</c:v>
                </c:pt>
                <c:pt idx="20885">
                  <c:v>86.770629999999997</c:v>
                </c:pt>
                <c:pt idx="20886">
                  <c:v>86.775459999999995</c:v>
                </c:pt>
                <c:pt idx="20887">
                  <c:v>86.780289999999994</c:v>
                </c:pt>
                <c:pt idx="20888">
                  <c:v>86.785119999999992</c:v>
                </c:pt>
                <c:pt idx="20889">
                  <c:v>86.789950000000005</c:v>
                </c:pt>
                <c:pt idx="20890">
                  <c:v>86.794789999999992</c:v>
                </c:pt>
                <c:pt idx="20891">
                  <c:v>86.799610000000001</c:v>
                </c:pt>
                <c:pt idx="20892">
                  <c:v>86.80444</c:v>
                </c:pt>
                <c:pt idx="20893">
                  <c:v>86.809280000000001</c:v>
                </c:pt>
                <c:pt idx="20894">
                  <c:v>86.814109999999999</c:v>
                </c:pt>
                <c:pt idx="20895">
                  <c:v>86.818930000000009</c:v>
                </c:pt>
                <c:pt idx="20896">
                  <c:v>86.823769999999996</c:v>
                </c:pt>
                <c:pt idx="20897">
                  <c:v>86.828600000000009</c:v>
                </c:pt>
                <c:pt idx="20898">
                  <c:v>86.83341999999999</c:v>
                </c:pt>
                <c:pt idx="20899">
                  <c:v>86.838260000000005</c:v>
                </c:pt>
                <c:pt idx="20900">
                  <c:v>86.843090000000004</c:v>
                </c:pt>
                <c:pt idx="20901">
                  <c:v>86.847920000000002</c:v>
                </c:pt>
                <c:pt idx="20902">
                  <c:v>86.85275</c:v>
                </c:pt>
                <c:pt idx="20903">
                  <c:v>86.857579999999999</c:v>
                </c:pt>
                <c:pt idx="20904">
                  <c:v>86.86242</c:v>
                </c:pt>
                <c:pt idx="20905">
                  <c:v>86.867239999999995</c:v>
                </c:pt>
                <c:pt idx="20906">
                  <c:v>86.872069999999994</c:v>
                </c:pt>
                <c:pt idx="20907">
                  <c:v>86.876909999999995</c:v>
                </c:pt>
                <c:pt idx="20908">
                  <c:v>86.881730000000005</c:v>
                </c:pt>
                <c:pt idx="20909">
                  <c:v>86.886560000000003</c:v>
                </c:pt>
                <c:pt idx="20910">
                  <c:v>86.89139999999999</c:v>
                </c:pt>
                <c:pt idx="20911">
                  <c:v>86.896230000000003</c:v>
                </c:pt>
                <c:pt idx="20912">
                  <c:v>86.901060000000001</c:v>
                </c:pt>
                <c:pt idx="20913">
                  <c:v>86.905889999999999</c:v>
                </c:pt>
                <c:pt idx="20914">
                  <c:v>86.910719999999998</c:v>
                </c:pt>
                <c:pt idx="20915">
                  <c:v>86.915549999999996</c:v>
                </c:pt>
                <c:pt idx="20916">
                  <c:v>86.920380000000009</c:v>
                </c:pt>
                <c:pt idx="20917">
                  <c:v>86.925210000000007</c:v>
                </c:pt>
                <c:pt idx="20918">
                  <c:v>86.930040000000005</c:v>
                </c:pt>
                <c:pt idx="20919">
                  <c:v>86.934870000000004</c:v>
                </c:pt>
                <c:pt idx="20920">
                  <c:v>86.939699999999988</c:v>
                </c:pt>
                <c:pt idx="20921">
                  <c:v>86.944540000000003</c:v>
                </c:pt>
                <c:pt idx="20922">
                  <c:v>86.949359999999999</c:v>
                </c:pt>
                <c:pt idx="20923">
                  <c:v>86.9542</c:v>
                </c:pt>
                <c:pt idx="20924">
                  <c:v>86.959030000000013</c:v>
                </c:pt>
                <c:pt idx="20925">
                  <c:v>86.963849999999994</c:v>
                </c:pt>
                <c:pt idx="20926">
                  <c:v>86.968689999999995</c:v>
                </c:pt>
                <c:pt idx="20927">
                  <c:v>86.973519999999994</c:v>
                </c:pt>
                <c:pt idx="20928">
                  <c:v>86.978349999999992</c:v>
                </c:pt>
                <c:pt idx="20929">
                  <c:v>86.98317999999999</c:v>
                </c:pt>
                <c:pt idx="20930">
                  <c:v>86.988010000000003</c:v>
                </c:pt>
                <c:pt idx="20931">
                  <c:v>86.992840000000001</c:v>
                </c:pt>
                <c:pt idx="20932">
                  <c:v>86.997669999999999</c:v>
                </c:pt>
                <c:pt idx="20933">
                  <c:v>87.002499999999998</c:v>
                </c:pt>
                <c:pt idx="20934">
                  <c:v>87.007339999999999</c:v>
                </c:pt>
                <c:pt idx="20935">
                  <c:v>87.012160000000009</c:v>
                </c:pt>
                <c:pt idx="20936">
                  <c:v>87.016990000000007</c:v>
                </c:pt>
                <c:pt idx="20937">
                  <c:v>87.021829999999994</c:v>
                </c:pt>
                <c:pt idx="20938">
                  <c:v>87.026660000000007</c:v>
                </c:pt>
                <c:pt idx="20939">
                  <c:v>87.031479999999988</c:v>
                </c:pt>
                <c:pt idx="20940">
                  <c:v>87.036320000000003</c:v>
                </c:pt>
                <c:pt idx="20941">
                  <c:v>87.041150000000002</c:v>
                </c:pt>
                <c:pt idx="20942">
                  <c:v>87.04598</c:v>
                </c:pt>
                <c:pt idx="20943">
                  <c:v>87.050810000000013</c:v>
                </c:pt>
                <c:pt idx="20944">
                  <c:v>87.055639999999997</c:v>
                </c:pt>
                <c:pt idx="20945">
                  <c:v>87.060469999999995</c:v>
                </c:pt>
                <c:pt idx="20946">
                  <c:v>87.065299999999993</c:v>
                </c:pt>
                <c:pt idx="20947">
                  <c:v>87.070129999999992</c:v>
                </c:pt>
                <c:pt idx="20948">
                  <c:v>87.074970000000008</c:v>
                </c:pt>
                <c:pt idx="20949">
                  <c:v>87.079790000000003</c:v>
                </c:pt>
                <c:pt idx="20950">
                  <c:v>87.08462999999999</c:v>
                </c:pt>
                <c:pt idx="20951">
                  <c:v>87.089459999999988</c:v>
                </c:pt>
                <c:pt idx="20952">
                  <c:v>87.094279999999998</c:v>
                </c:pt>
                <c:pt idx="20953">
                  <c:v>87.099119999999999</c:v>
                </c:pt>
                <c:pt idx="20954">
                  <c:v>87.103949999999998</c:v>
                </c:pt>
                <c:pt idx="20955">
                  <c:v>87.108779999999996</c:v>
                </c:pt>
                <c:pt idx="20956">
                  <c:v>87.113609999999994</c:v>
                </c:pt>
                <c:pt idx="20957">
                  <c:v>87.118440000000007</c:v>
                </c:pt>
                <c:pt idx="20958">
                  <c:v>87.123270000000005</c:v>
                </c:pt>
                <c:pt idx="20959">
                  <c:v>87.128100000000003</c:v>
                </c:pt>
                <c:pt idx="20960">
                  <c:v>87.132930000000002</c:v>
                </c:pt>
                <c:pt idx="20961">
                  <c:v>87.137770000000003</c:v>
                </c:pt>
                <c:pt idx="20962">
                  <c:v>87.142590000000013</c:v>
                </c:pt>
                <c:pt idx="20963">
                  <c:v>87.147419999999997</c:v>
                </c:pt>
                <c:pt idx="20964">
                  <c:v>87.152259999999998</c:v>
                </c:pt>
                <c:pt idx="20965">
                  <c:v>87.157090000000011</c:v>
                </c:pt>
                <c:pt idx="20966">
                  <c:v>87.161920000000009</c:v>
                </c:pt>
                <c:pt idx="20967">
                  <c:v>87.166750000000008</c:v>
                </c:pt>
                <c:pt idx="20968">
                  <c:v>87.171579999999992</c:v>
                </c:pt>
                <c:pt idx="20969">
                  <c:v>87.17640999999999</c:v>
                </c:pt>
                <c:pt idx="20970">
                  <c:v>87.181239999999988</c:v>
                </c:pt>
                <c:pt idx="20971">
                  <c:v>87.186070000000001</c:v>
                </c:pt>
                <c:pt idx="20972">
                  <c:v>87.190899999999999</c:v>
                </c:pt>
                <c:pt idx="20973">
                  <c:v>87.195729999999998</c:v>
                </c:pt>
                <c:pt idx="20974">
                  <c:v>87.200569999999999</c:v>
                </c:pt>
                <c:pt idx="20975">
                  <c:v>87.205399999999997</c:v>
                </c:pt>
                <c:pt idx="20976">
                  <c:v>87.210220000000007</c:v>
                </c:pt>
                <c:pt idx="20977">
                  <c:v>87.215059999999994</c:v>
                </c:pt>
                <c:pt idx="20978">
                  <c:v>87.219889999999992</c:v>
                </c:pt>
                <c:pt idx="20979">
                  <c:v>87.224720000000005</c:v>
                </c:pt>
                <c:pt idx="20980">
                  <c:v>87.229550000000003</c:v>
                </c:pt>
                <c:pt idx="20981">
                  <c:v>87.234380000000002</c:v>
                </c:pt>
                <c:pt idx="20982">
                  <c:v>87.23921</c:v>
                </c:pt>
                <c:pt idx="20983">
                  <c:v>87.244039999999998</c:v>
                </c:pt>
                <c:pt idx="20984">
                  <c:v>87.248870000000011</c:v>
                </c:pt>
                <c:pt idx="20985">
                  <c:v>87.253700000000009</c:v>
                </c:pt>
                <c:pt idx="20986">
                  <c:v>87.258530000000007</c:v>
                </c:pt>
                <c:pt idx="20987">
                  <c:v>87.263370000000009</c:v>
                </c:pt>
                <c:pt idx="20988">
                  <c:v>87.268200000000007</c:v>
                </c:pt>
                <c:pt idx="20989">
                  <c:v>87.273020000000002</c:v>
                </c:pt>
                <c:pt idx="20990">
                  <c:v>87.277860000000004</c:v>
                </c:pt>
                <c:pt idx="20991">
                  <c:v>87.282690000000002</c:v>
                </c:pt>
                <c:pt idx="20992">
                  <c:v>87.287519999999986</c:v>
                </c:pt>
                <c:pt idx="20993">
                  <c:v>87.292349999999999</c:v>
                </c:pt>
                <c:pt idx="20994">
                  <c:v>87.297179999999997</c:v>
                </c:pt>
                <c:pt idx="20995">
                  <c:v>87.302009999999996</c:v>
                </c:pt>
                <c:pt idx="20996">
                  <c:v>87.306839999999994</c:v>
                </c:pt>
                <c:pt idx="20997">
                  <c:v>87.311669999999992</c:v>
                </c:pt>
                <c:pt idx="20998">
                  <c:v>87.316509999999994</c:v>
                </c:pt>
                <c:pt idx="20999">
                  <c:v>87.321330000000003</c:v>
                </c:pt>
                <c:pt idx="21000">
                  <c:v>87.326169999999991</c:v>
                </c:pt>
                <c:pt idx="21001">
                  <c:v>87.331000000000003</c:v>
                </c:pt>
                <c:pt idx="21002">
                  <c:v>87.335819999999998</c:v>
                </c:pt>
                <c:pt idx="21003">
                  <c:v>87.34066</c:v>
                </c:pt>
                <c:pt idx="21004">
                  <c:v>87.345489999999998</c:v>
                </c:pt>
                <c:pt idx="21005">
                  <c:v>87.350319999999996</c:v>
                </c:pt>
                <c:pt idx="21006">
                  <c:v>87.355150000000009</c:v>
                </c:pt>
                <c:pt idx="21007">
                  <c:v>87.359980000000007</c:v>
                </c:pt>
                <c:pt idx="21008">
                  <c:v>87.364819999999995</c:v>
                </c:pt>
                <c:pt idx="21009">
                  <c:v>87.369640000000004</c:v>
                </c:pt>
                <c:pt idx="21010">
                  <c:v>87.374480000000005</c:v>
                </c:pt>
                <c:pt idx="21011">
                  <c:v>87.379310000000004</c:v>
                </c:pt>
                <c:pt idx="21012">
                  <c:v>87.384129999999999</c:v>
                </c:pt>
                <c:pt idx="21013">
                  <c:v>87.38897</c:v>
                </c:pt>
                <c:pt idx="21014">
                  <c:v>87.393799999999999</c:v>
                </c:pt>
                <c:pt idx="21015">
                  <c:v>87.398630000000011</c:v>
                </c:pt>
                <c:pt idx="21016">
                  <c:v>87.403459999999995</c:v>
                </c:pt>
                <c:pt idx="21017">
                  <c:v>87.408289999999994</c:v>
                </c:pt>
                <c:pt idx="21018">
                  <c:v>87.413119999999992</c:v>
                </c:pt>
                <c:pt idx="21019">
                  <c:v>87.41794999999999</c:v>
                </c:pt>
                <c:pt idx="21020">
                  <c:v>87.422780000000003</c:v>
                </c:pt>
                <c:pt idx="21021">
                  <c:v>87.427620000000005</c:v>
                </c:pt>
                <c:pt idx="21022">
                  <c:v>87.43244</c:v>
                </c:pt>
                <c:pt idx="21023">
                  <c:v>87.437280000000001</c:v>
                </c:pt>
                <c:pt idx="21024">
                  <c:v>87.44211</c:v>
                </c:pt>
                <c:pt idx="21025">
                  <c:v>87.446939999999998</c:v>
                </c:pt>
                <c:pt idx="21026">
                  <c:v>87.451769999999996</c:v>
                </c:pt>
                <c:pt idx="21027">
                  <c:v>87.456599999999995</c:v>
                </c:pt>
                <c:pt idx="21028">
                  <c:v>87.461430000000007</c:v>
                </c:pt>
                <c:pt idx="21029">
                  <c:v>87.466260000000005</c:v>
                </c:pt>
                <c:pt idx="21030">
                  <c:v>87.471090000000004</c:v>
                </c:pt>
                <c:pt idx="21031">
                  <c:v>87.475929999999991</c:v>
                </c:pt>
                <c:pt idx="21032">
                  <c:v>87.48075</c:v>
                </c:pt>
                <c:pt idx="21033">
                  <c:v>87.485590000000002</c:v>
                </c:pt>
                <c:pt idx="21034">
                  <c:v>87.49042</c:v>
                </c:pt>
                <c:pt idx="21035">
                  <c:v>87.495249999999999</c:v>
                </c:pt>
                <c:pt idx="21036">
                  <c:v>87.500079999999997</c:v>
                </c:pt>
                <c:pt idx="21037">
                  <c:v>87.50491000000001</c:v>
                </c:pt>
                <c:pt idx="21038">
                  <c:v>87.509740000000008</c:v>
                </c:pt>
                <c:pt idx="21039">
                  <c:v>87.514570000000006</c:v>
                </c:pt>
                <c:pt idx="21040">
                  <c:v>87.51939999999999</c:v>
                </c:pt>
                <c:pt idx="21041">
                  <c:v>87.524240000000006</c:v>
                </c:pt>
                <c:pt idx="21042">
                  <c:v>87.529060000000001</c:v>
                </c:pt>
                <c:pt idx="21043">
                  <c:v>87.533900000000003</c:v>
                </c:pt>
                <c:pt idx="21044">
                  <c:v>87.538730000000001</c:v>
                </c:pt>
                <c:pt idx="21045">
                  <c:v>87.543549999999996</c:v>
                </c:pt>
                <c:pt idx="21046">
                  <c:v>87.548389999999998</c:v>
                </c:pt>
                <c:pt idx="21047">
                  <c:v>87.553219999999996</c:v>
                </c:pt>
                <c:pt idx="21048">
                  <c:v>87.558049999999994</c:v>
                </c:pt>
                <c:pt idx="21049">
                  <c:v>87.562879999999993</c:v>
                </c:pt>
                <c:pt idx="21050">
                  <c:v>87.567710000000005</c:v>
                </c:pt>
                <c:pt idx="21051">
                  <c:v>87.572540000000004</c:v>
                </c:pt>
                <c:pt idx="21052">
                  <c:v>87.577370000000002</c:v>
                </c:pt>
                <c:pt idx="21053">
                  <c:v>87.582209999999989</c:v>
                </c:pt>
                <c:pt idx="21054">
                  <c:v>87.587040000000002</c:v>
                </c:pt>
                <c:pt idx="21055">
                  <c:v>87.591859999999997</c:v>
                </c:pt>
                <c:pt idx="21056">
                  <c:v>87.596699999999998</c:v>
                </c:pt>
                <c:pt idx="21057">
                  <c:v>87.601529999999997</c:v>
                </c:pt>
                <c:pt idx="21058">
                  <c:v>87.606359999999995</c:v>
                </c:pt>
                <c:pt idx="21059">
                  <c:v>87.611190000000008</c:v>
                </c:pt>
                <c:pt idx="21060">
                  <c:v>87.616020000000006</c:v>
                </c:pt>
                <c:pt idx="21061">
                  <c:v>87.620850000000004</c:v>
                </c:pt>
                <c:pt idx="21062">
                  <c:v>87.625680000000003</c:v>
                </c:pt>
                <c:pt idx="21063">
                  <c:v>87.630520000000004</c:v>
                </c:pt>
                <c:pt idx="21064">
                  <c:v>87.635350000000003</c:v>
                </c:pt>
                <c:pt idx="21065">
                  <c:v>87.640180000000001</c:v>
                </c:pt>
                <c:pt idx="21066">
                  <c:v>87.645009999999999</c:v>
                </c:pt>
                <c:pt idx="21067">
                  <c:v>87.649840000000012</c:v>
                </c:pt>
                <c:pt idx="21068">
                  <c:v>87.65467000000001</c:v>
                </c:pt>
                <c:pt idx="21069">
                  <c:v>87.659500000000008</c:v>
                </c:pt>
                <c:pt idx="21070">
                  <c:v>87.664339999999996</c:v>
                </c:pt>
                <c:pt idx="21071">
                  <c:v>87.669159999999991</c:v>
                </c:pt>
                <c:pt idx="21072">
                  <c:v>87.673989999999989</c:v>
                </c:pt>
                <c:pt idx="21073">
                  <c:v>87.678830000000005</c:v>
                </c:pt>
                <c:pt idx="21074">
                  <c:v>87.683660000000003</c:v>
                </c:pt>
                <c:pt idx="21075">
                  <c:v>87.688489999999987</c:v>
                </c:pt>
                <c:pt idx="21076">
                  <c:v>87.69332</c:v>
                </c:pt>
                <c:pt idx="21077">
                  <c:v>87.698149999999998</c:v>
                </c:pt>
                <c:pt idx="21078">
                  <c:v>87.702979999999997</c:v>
                </c:pt>
                <c:pt idx="21079">
                  <c:v>87.707809999999995</c:v>
                </c:pt>
                <c:pt idx="21080">
                  <c:v>87.712649999999996</c:v>
                </c:pt>
                <c:pt idx="21081">
                  <c:v>87.717470000000006</c:v>
                </c:pt>
                <c:pt idx="21082">
                  <c:v>87.722300000000004</c:v>
                </c:pt>
                <c:pt idx="21083">
                  <c:v>87.727139999999991</c:v>
                </c:pt>
                <c:pt idx="21084">
                  <c:v>87.731960000000001</c:v>
                </c:pt>
                <c:pt idx="21085">
                  <c:v>87.736800000000002</c:v>
                </c:pt>
                <c:pt idx="21086">
                  <c:v>87.741630000000001</c:v>
                </c:pt>
                <c:pt idx="21087">
                  <c:v>87.746459999999999</c:v>
                </c:pt>
                <c:pt idx="21088">
                  <c:v>87.751289999999997</c:v>
                </c:pt>
                <c:pt idx="21089">
                  <c:v>87.75612000000001</c:v>
                </c:pt>
                <c:pt idx="21090">
                  <c:v>87.760959999999997</c:v>
                </c:pt>
                <c:pt idx="21091">
                  <c:v>87.765780000000007</c:v>
                </c:pt>
                <c:pt idx="21092">
                  <c:v>87.770619999999994</c:v>
                </c:pt>
                <c:pt idx="21093">
                  <c:v>87.775450000000006</c:v>
                </c:pt>
                <c:pt idx="21094">
                  <c:v>87.780269999999987</c:v>
                </c:pt>
                <c:pt idx="21095">
                  <c:v>87.785110000000003</c:v>
                </c:pt>
                <c:pt idx="21096">
                  <c:v>87.789940000000001</c:v>
                </c:pt>
                <c:pt idx="21097">
                  <c:v>87.79477</c:v>
                </c:pt>
                <c:pt idx="21098">
                  <c:v>87.799600000000012</c:v>
                </c:pt>
                <c:pt idx="21099">
                  <c:v>87.804429999999996</c:v>
                </c:pt>
                <c:pt idx="21100">
                  <c:v>87.809259999999995</c:v>
                </c:pt>
                <c:pt idx="21101">
                  <c:v>87.814089999999993</c:v>
                </c:pt>
                <c:pt idx="21102">
                  <c:v>87.818930000000009</c:v>
                </c:pt>
                <c:pt idx="21103">
                  <c:v>87.823760000000007</c:v>
                </c:pt>
                <c:pt idx="21104">
                  <c:v>87.828589999999991</c:v>
                </c:pt>
                <c:pt idx="21105">
                  <c:v>87.83341999999999</c:v>
                </c:pt>
                <c:pt idx="21106">
                  <c:v>87.838250000000002</c:v>
                </c:pt>
                <c:pt idx="21107">
                  <c:v>87.84308</c:v>
                </c:pt>
                <c:pt idx="21108">
                  <c:v>87.847909999999999</c:v>
                </c:pt>
                <c:pt idx="21109">
                  <c:v>87.85275</c:v>
                </c:pt>
                <c:pt idx="21110">
                  <c:v>87.857569999999996</c:v>
                </c:pt>
                <c:pt idx="21111">
                  <c:v>87.862399999999994</c:v>
                </c:pt>
                <c:pt idx="21112">
                  <c:v>87.867239999999995</c:v>
                </c:pt>
                <c:pt idx="21113">
                  <c:v>87.872069999999994</c:v>
                </c:pt>
                <c:pt idx="21114">
                  <c:v>87.876899999999992</c:v>
                </c:pt>
                <c:pt idx="21115">
                  <c:v>87.881730000000005</c:v>
                </c:pt>
                <c:pt idx="21116">
                  <c:v>87.886560000000003</c:v>
                </c:pt>
                <c:pt idx="21117">
                  <c:v>87.891390000000001</c:v>
                </c:pt>
                <c:pt idx="21118">
                  <c:v>87.89622</c:v>
                </c:pt>
                <c:pt idx="21119">
                  <c:v>87.901060000000001</c:v>
                </c:pt>
                <c:pt idx="21120">
                  <c:v>87.90588000000001</c:v>
                </c:pt>
                <c:pt idx="21121">
                  <c:v>87.910719999999998</c:v>
                </c:pt>
                <c:pt idx="21122">
                  <c:v>87.915549999999996</c:v>
                </c:pt>
                <c:pt idx="21123">
                  <c:v>87.920380000000009</c:v>
                </c:pt>
                <c:pt idx="21124">
                  <c:v>87.925210000000007</c:v>
                </c:pt>
                <c:pt idx="21125">
                  <c:v>87.930040000000005</c:v>
                </c:pt>
                <c:pt idx="21126">
                  <c:v>87.934870000000004</c:v>
                </c:pt>
                <c:pt idx="21127">
                  <c:v>87.939700000000002</c:v>
                </c:pt>
                <c:pt idx="21128">
                  <c:v>87.944540000000003</c:v>
                </c:pt>
                <c:pt idx="21129">
                  <c:v>87.949370000000002</c:v>
                </c:pt>
                <c:pt idx="21130">
                  <c:v>87.954189999999997</c:v>
                </c:pt>
                <c:pt idx="21131">
                  <c:v>87.959029999999998</c:v>
                </c:pt>
                <c:pt idx="21132">
                  <c:v>87.963860000000011</c:v>
                </c:pt>
                <c:pt idx="21133">
                  <c:v>87.968689999999995</c:v>
                </c:pt>
                <c:pt idx="21134">
                  <c:v>87.973519999999994</c:v>
                </c:pt>
                <c:pt idx="21135">
                  <c:v>87.978360000000009</c:v>
                </c:pt>
                <c:pt idx="21136">
                  <c:v>87.98317999999999</c:v>
                </c:pt>
                <c:pt idx="21137">
                  <c:v>87.988010000000003</c:v>
                </c:pt>
                <c:pt idx="21138">
                  <c:v>87.992850000000004</c:v>
                </c:pt>
                <c:pt idx="21139">
                  <c:v>87.997669999999999</c:v>
                </c:pt>
                <c:pt idx="21140">
                  <c:v>88.002510000000001</c:v>
                </c:pt>
                <c:pt idx="21141">
                  <c:v>88.007339999999999</c:v>
                </c:pt>
                <c:pt idx="21142">
                  <c:v>88.012169999999998</c:v>
                </c:pt>
                <c:pt idx="21143">
                  <c:v>88.016999999999996</c:v>
                </c:pt>
                <c:pt idx="21144">
                  <c:v>88.021829999999994</c:v>
                </c:pt>
                <c:pt idx="21145">
                  <c:v>88.026669999999996</c:v>
                </c:pt>
                <c:pt idx="21146">
                  <c:v>88.031490000000005</c:v>
                </c:pt>
                <c:pt idx="21147">
                  <c:v>88.036329999999992</c:v>
                </c:pt>
                <c:pt idx="21148">
                  <c:v>88.041159999999991</c:v>
                </c:pt>
                <c:pt idx="21149">
                  <c:v>88.045990000000003</c:v>
                </c:pt>
                <c:pt idx="21150">
                  <c:v>88.050820000000002</c:v>
                </c:pt>
                <c:pt idx="21151">
                  <c:v>88.05565</c:v>
                </c:pt>
                <c:pt idx="21152">
                  <c:v>88.060479999999998</c:v>
                </c:pt>
                <c:pt idx="21153">
                  <c:v>88.065309999999997</c:v>
                </c:pt>
                <c:pt idx="21154">
                  <c:v>88.070149999999998</c:v>
                </c:pt>
                <c:pt idx="21155">
                  <c:v>88.074970000000008</c:v>
                </c:pt>
                <c:pt idx="21156">
                  <c:v>88.079809999999995</c:v>
                </c:pt>
                <c:pt idx="21157">
                  <c:v>88.084640000000007</c:v>
                </c:pt>
                <c:pt idx="21158">
                  <c:v>88.089470000000006</c:v>
                </c:pt>
                <c:pt idx="21159">
                  <c:v>88.094300000000004</c:v>
                </c:pt>
                <c:pt idx="21160">
                  <c:v>88.099130000000002</c:v>
                </c:pt>
                <c:pt idx="21161">
                  <c:v>88.103960000000001</c:v>
                </c:pt>
                <c:pt idx="21162">
                  <c:v>88.108790000000013</c:v>
                </c:pt>
                <c:pt idx="21163">
                  <c:v>88.113630000000001</c:v>
                </c:pt>
                <c:pt idx="21164">
                  <c:v>88.118459999999999</c:v>
                </c:pt>
                <c:pt idx="21165">
                  <c:v>88.123290000000011</c:v>
                </c:pt>
                <c:pt idx="21166">
                  <c:v>88.12812000000001</c:v>
                </c:pt>
                <c:pt idx="21167">
                  <c:v>88.132950000000008</c:v>
                </c:pt>
                <c:pt idx="21168">
                  <c:v>88.137779999999992</c:v>
                </c:pt>
                <c:pt idx="21169">
                  <c:v>88.142609999999991</c:v>
                </c:pt>
                <c:pt idx="21170">
                  <c:v>88.147450000000006</c:v>
                </c:pt>
                <c:pt idx="21171">
                  <c:v>88.152270000000001</c:v>
                </c:pt>
                <c:pt idx="21172">
                  <c:v>88.157110000000003</c:v>
                </c:pt>
                <c:pt idx="21173">
                  <c:v>88.161939999999987</c:v>
                </c:pt>
                <c:pt idx="21174">
                  <c:v>88.16677</c:v>
                </c:pt>
                <c:pt idx="21175">
                  <c:v>88.171599999999998</c:v>
                </c:pt>
                <c:pt idx="21176">
                  <c:v>88.176429999999996</c:v>
                </c:pt>
                <c:pt idx="21177">
                  <c:v>88.181259999999995</c:v>
                </c:pt>
                <c:pt idx="21178">
                  <c:v>88.186089999999993</c:v>
                </c:pt>
                <c:pt idx="21179">
                  <c:v>88.190929999999994</c:v>
                </c:pt>
                <c:pt idx="21180">
                  <c:v>88.195759999999993</c:v>
                </c:pt>
                <c:pt idx="21181">
                  <c:v>88.200580000000002</c:v>
                </c:pt>
                <c:pt idx="21182">
                  <c:v>88.205420000000004</c:v>
                </c:pt>
                <c:pt idx="21183">
                  <c:v>88.210250000000002</c:v>
                </c:pt>
                <c:pt idx="21184">
                  <c:v>88.21508</c:v>
                </c:pt>
                <c:pt idx="21185">
                  <c:v>88.219909999999999</c:v>
                </c:pt>
                <c:pt idx="21186">
                  <c:v>88.22475</c:v>
                </c:pt>
                <c:pt idx="21187">
                  <c:v>88.229569999999995</c:v>
                </c:pt>
                <c:pt idx="21188">
                  <c:v>88.234409999999997</c:v>
                </c:pt>
                <c:pt idx="21189">
                  <c:v>88.239239999999995</c:v>
                </c:pt>
                <c:pt idx="21190">
                  <c:v>88.244069999999994</c:v>
                </c:pt>
                <c:pt idx="21191">
                  <c:v>88.248900000000006</c:v>
                </c:pt>
                <c:pt idx="21192">
                  <c:v>88.253730000000004</c:v>
                </c:pt>
                <c:pt idx="21193">
                  <c:v>88.258560000000003</c:v>
                </c:pt>
                <c:pt idx="21194">
                  <c:v>88.263390000000001</c:v>
                </c:pt>
                <c:pt idx="21195">
                  <c:v>88.268230000000003</c:v>
                </c:pt>
                <c:pt idx="21196">
                  <c:v>88.273060000000001</c:v>
                </c:pt>
                <c:pt idx="21197">
                  <c:v>88.277889999999999</c:v>
                </c:pt>
                <c:pt idx="21198">
                  <c:v>88.282719999999998</c:v>
                </c:pt>
                <c:pt idx="21199">
                  <c:v>88.28755000000001</c:v>
                </c:pt>
                <c:pt idx="21200">
                  <c:v>88.292380000000009</c:v>
                </c:pt>
                <c:pt idx="21201">
                  <c:v>88.297210000000007</c:v>
                </c:pt>
                <c:pt idx="21202">
                  <c:v>88.302050000000008</c:v>
                </c:pt>
                <c:pt idx="21203">
                  <c:v>88.306869999999989</c:v>
                </c:pt>
                <c:pt idx="21204">
                  <c:v>88.311710000000005</c:v>
                </c:pt>
                <c:pt idx="21205">
                  <c:v>88.316540000000003</c:v>
                </c:pt>
                <c:pt idx="21206">
                  <c:v>88.321370000000002</c:v>
                </c:pt>
                <c:pt idx="21207">
                  <c:v>88.3262</c:v>
                </c:pt>
                <c:pt idx="21208">
                  <c:v>88.331029999999998</c:v>
                </c:pt>
                <c:pt idx="21209">
                  <c:v>88.335859999999997</c:v>
                </c:pt>
                <c:pt idx="21210">
                  <c:v>88.340689999999995</c:v>
                </c:pt>
                <c:pt idx="21211">
                  <c:v>88.345530000000011</c:v>
                </c:pt>
                <c:pt idx="21212">
                  <c:v>88.350360000000009</c:v>
                </c:pt>
                <c:pt idx="21213">
                  <c:v>88.355189999999993</c:v>
                </c:pt>
                <c:pt idx="21214">
                  <c:v>88.360019999999992</c:v>
                </c:pt>
                <c:pt idx="21215">
                  <c:v>88.36484999999999</c:v>
                </c:pt>
                <c:pt idx="21216">
                  <c:v>88.369680000000002</c:v>
                </c:pt>
                <c:pt idx="21217">
                  <c:v>88.374510000000001</c:v>
                </c:pt>
                <c:pt idx="21218">
                  <c:v>88.379350000000002</c:v>
                </c:pt>
                <c:pt idx="21219">
                  <c:v>88.384169999999997</c:v>
                </c:pt>
                <c:pt idx="21220">
                  <c:v>88.389009999999999</c:v>
                </c:pt>
                <c:pt idx="21221">
                  <c:v>88.393839999999997</c:v>
                </c:pt>
                <c:pt idx="21222">
                  <c:v>88.398669999999996</c:v>
                </c:pt>
                <c:pt idx="21223">
                  <c:v>88.403499999999994</c:v>
                </c:pt>
                <c:pt idx="21224">
                  <c:v>88.408339999999995</c:v>
                </c:pt>
                <c:pt idx="21225">
                  <c:v>88.413160000000005</c:v>
                </c:pt>
                <c:pt idx="21226">
                  <c:v>88.417990000000003</c:v>
                </c:pt>
                <c:pt idx="21227">
                  <c:v>88.42282999999999</c:v>
                </c:pt>
                <c:pt idx="21228">
                  <c:v>88.427660000000003</c:v>
                </c:pt>
                <c:pt idx="21229">
                  <c:v>88.432490000000001</c:v>
                </c:pt>
                <c:pt idx="21230">
                  <c:v>88.43732</c:v>
                </c:pt>
                <c:pt idx="21231">
                  <c:v>88.442149999999998</c:v>
                </c:pt>
                <c:pt idx="21232">
                  <c:v>88.446979999999996</c:v>
                </c:pt>
                <c:pt idx="21233">
                  <c:v>88.451819999999998</c:v>
                </c:pt>
                <c:pt idx="21234">
                  <c:v>88.456649999999996</c:v>
                </c:pt>
                <c:pt idx="21235">
                  <c:v>88.461470000000006</c:v>
                </c:pt>
                <c:pt idx="21236">
                  <c:v>88.466310000000007</c:v>
                </c:pt>
                <c:pt idx="21237">
                  <c:v>88.471140000000005</c:v>
                </c:pt>
                <c:pt idx="21238">
                  <c:v>88.475970000000004</c:v>
                </c:pt>
                <c:pt idx="21239">
                  <c:v>88.480800000000002</c:v>
                </c:pt>
                <c:pt idx="21240">
                  <c:v>88.485640000000004</c:v>
                </c:pt>
                <c:pt idx="21241">
                  <c:v>88.490460000000013</c:v>
                </c:pt>
                <c:pt idx="21242">
                  <c:v>88.4953</c:v>
                </c:pt>
                <c:pt idx="21243">
                  <c:v>88.500129999999999</c:v>
                </c:pt>
                <c:pt idx="21244">
                  <c:v>88.504959999999997</c:v>
                </c:pt>
                <c:pt idx="21245">
                  <c:v>88.50979000000001</c:v>
                </c:pt>
                <c:pt idx="21246">
                  <c:v>88.514620000000008</c:v>
                </c:pt>
                <c:pt idx="21247">
                  <c:v>88.519450000000006</c:v>
                </c:pt>
                <c:pt idx="21248">
                  <c:v>88.52427999999999</c:v>
                </c:pt>
                <c:pt idx="21249">
                  <c:v>88.529120000000006</c:v>
                </c:pt>
                <c:pt idx="21250">
                  <c:v>88.533950000000004</c:v>
                </c:pt>
                <c:pt idx="21251">
                  <c:v>88.538780000000003</c:v>
                </c:pt>
                <c:pt idx="21252">
                  <c:v>88.543610000000001</c:v>
                </c:pt>
                <c:pt idx="21253">
                  <c:v>88.548439999999999</c:v>
                </c:pt>
                <c:pt idx="21254">
                  <c:v>88.553269999999998</c:v>
                </c:pt>
                <c:pt idx="21255">
                  <c:v>88.558109999999999</c:v>
                </c:pt>
                <c:pt idx="21256">
                  <c:v>88.562940000000012</c:v>
                </c:pt>
                <c:pt idx="21257">
                  <c:v>88.567759999999993</c:v>
                </c:pt>
                <c:pt idx="21258">
                  <c:v>88.572599999999994</c:v>
                </c:pt>
                <c:pt idx="21259">
                  <c:v>88.577429999999993</c:v>
                </c:pt>
                <c:pt idx="21260">
                  <c:v>88.582259999999991</c:v>
                </c:pt>
                <c:pt idx="21261">
                  <c:v>88.587089999999989</c:v>
                </c:pt>
                <c:pt idx="21262">
                  <c:v>88.591930000000005</c:v>
                </c:pt>
                <c:pt idx="21263">
                  <c:v>88.59675</c:v>
                </c:pt>
                <c:pt idx="21264">
                  <c:v>88.601589999999987</c:v>
                </c:pt>
                <c:pt idx="21265">
                  <c:v>88.60642</c:v>
                </c:pt>
                <c:pt idx="21266">
                  <c:v>88.611249999999998</c:v>
                </c:pt>
                <c:pt idx="21267">
                  <c:v>88.616079999999997</c:v>
                </c:pt>
                <c:pt idx="21268">
                  <c:v>88.620920000000012</c:v>
                </c:pt>
                <c:pt idx="21269">
                  <c:v>88.625739999999993</c:v>
                </c:pt>
                <c:pt idx="21270">
                  <c:v>88.630570000000006</c:v>
                </c:pt>
                <c:pt idx="21271">
                  <c:v>88.635409999999993</c:v>
                </c:pt>
                <c:pt idx="21272">
                  <c:v>88.640239999999991</c:v>
                </c:pt>
                <c:pt idx="21273">
                  <c:v>88.645070000000004</c:v>
                </c:pt>
                <c:pt idx="21274">
                  <c:v>88.649900000000002</c:v>
                </c:pt>
                <c:pt idx="21275">
                  <c:v>88.654730000000001</c:v>
                </c:pt>
                <c:pt idx="21276">
                  <c:v>88.659559999999999</c:v>
                </c:pt>
                <c:pt idx="21277">
                  <c:v>88.664400000000001</c:v>
                </c:pt>
                <c:pt idx="21278">
                  <c:v>88.669229999999999</c:v>
                </c:pt>
                <c:pt idx="21279">
                  <c:v>88.674059999999997</c:v>
                </c:pt>
                <c:pt idx="21280">
                  <c:v>88.678889999999996</c:v>
                </c:pt>
                <c:pt idx="21281">
                  <c:v>88.683719999999994</c:v>
                </c:pt>
                <c:pt idx="21282">
                  <c:v>88.688550000000006</c:v>
                </c:pt>
                <c:pt idx="21283">
                  <c:v>88.693380000000005</c:v>
                </c:pt>
                <c:pt idx="21284">
                  <c:v>88.698219999999992</c:v>
                </c:pt>
                <c:pt idx="21285">
                  <c:v>88.703040000000001</c:v>
                </c:pt>
                <c:pt idx="21286">
                  <c:v>88.707880000000003</c:v>
                </c:pt>
                <c:pt idx="21287">
                  <c:v>88.712710000000001</c:v>
                </c:pt>
                <c:pt idx="21288">
                  <c:v>88.71754</c:v>
                </c:pt>
                <c:pt idx="21289">
                  <c:v>88.722369999999998</c:v>
                </c:pt>
                <c:pt idx="21290">
                  <c:v>88.727209999999999</c:v>
                </c:pt>
                <c:pt idx="21291">
                  <c:v>88.732030000000009</c:v>
                </c:pt>
                <c:pt idx="21292">
                  <c:v>88.736869999999996</c:v>
                </c:pt>
                <c:pt idx="21293">
                  <c:v>88.741700000000009</c:v>
                </c:pt>
                <c:pt idx="21294">
                  <c:v>88.746530000000007</c:v>
                </c:pt>
                <c:pt idx="21295">
                  <c:v>88.751360000000005</c:v>
                </c:pt>
                <c:pt idx="21296">
                  <c:v>88.756199999999993</c:v>
                </c:pt>
                <c:pt idx="21297">
                  <c:v>88.761020000000002</c:v>
                </c:pt>
                <c:pt idx="21298">
                  <c:v>88.76585</c:v>
                </c:pt>
                <c:pt idx="21299">
                  <c:v>88.770690000000002</c:v>
                </c:pt>
                <c:pt idx="21300">
                  <c:v>88.77552</c:v>
                </c:pt>
                <c:pt idx="21301">
                  <c:v>88.780349999999999</c:v>
                </c:pt>
                <c:pt idx="21302">
                  <c:v>88.785180000000011</c:v>
                </c:pt>
                <c:pt idx="21303">
                  <c:v>88.790010000000009</c:v>
                </c:pt>
                <c:pt idx="21304">
                  <c:v>88.794839999999994</c:v>
                </c:pt>
                <c:pt idx="21305">
                  <c:v>88.799680000000009</c:v>
                </c:pt>
                <c:pt idx="21306">
                  <c:v>88.804510000000008</c:v>
                </c:pt>
                <c:pt idx="21307">
                  <c:v>88.809340000000006</c:v>
                </c:pt>
                <c:pt idx="21308">
                  <c:v>88.814170000000004</c:v>
                </c:pt>
                <c:pt idx="21309">
                  <c:v>88.818999999999988</c:v>
                </c:pt>
                <c:pt idx="21310">
                  <c:v>88.823830000000001</c:v>
                </c:pt>
                <c:pt idx="21311">
                  <c:v>88.828670000000002</c:v>
                </c:pt>
                <c:pt idx="21312">
                  <c:v>88.833500000000001</c:v>
                </c:pt>
                <c:pt idx="21313">
                  <c:v>88.838319999999996</c:v>
                </c:pt>
                <c:pt idx="21314">
                  <c:v>88.843159999999997</c:v>
                </c:pt>
                <c:pt idx="21315">
                  <c:v>88.847989999999996</c:v>
                </c:pt>
                <c:pt idx="21316">
                  <c:v>88.852819999999994</c:v>
                </c:pt>
                <c:pt idx="21317">
                  <c:v>88.857649999999992</c:v>
                </c:pt>
                <c:pt idx="21318">
                  <c:v>88.862490000000008</c:v>
                </c:pt>
                <c:pt idx="21319">
                  <c:v>88.867310000000003</c:v>
                </c:pt>
                <c:pt idx="21320">
                  <c:v>88.872149999999991</c:v>
                </c:pt>
                <c:pt idx="21321">
                  <c:v>88.876979999999989</c:v>
                </c:pt>
                <c:pt idx="21322">
                  <c:v>88.881810000000002</c:v>
                </c:pt>
                <c:pt idx="21323">
                  <c:v>88.88664</c:v>
                </c:pt>
                <c:pt idx="21324">
                  <c:v>88.891480000000001</c:v>
                </c:pt>
                <c:pt idx="21325">
                  <c:v>88.896299999999997</c:v>
                </c:pt>
                <c:pt idx="21326">
                  <c:v>88.901139999999998</c:v>
                </c:pt>
                <c:pt idx="21327">
                  <c:v>88.905969999999996</c:v>
                </c:pt>
                <c:pt idx="21328">
                  <c:v>88.910799999999995</c:v>
                </c:pt>
                <c:pt idx="21329">
                  <c:v>88.915629999999993</c:v>
                </c:pt>
                <c:pt idx="21330">
                  <c:v>88.920469999999995</c:v>
                </c:pt>
                <c:pt idx="21331">
                  <c:v>88.925290000000004</c:v>
                </c:pt>
                <c:pt idx="21332">
                  <c:v>88.930120000000002</c:v>
                </c:pt>
                <c:pt idx="21333">
                  <c:v>88.93495999999999</c:v>
                </c:pt>
                <c:pt idx="21334">
                  <c:v>88.939790000000002</c:v>
                </c:pt>
                <c:pt idx="21335">
                  <c:v>88.94462</c:v>
                </c:pt>
                <c:pt idx="21336">
                  <c:v>88.949449999999999</c:v>
                </c:pt>
                <c:pt idx="21337">
                  <c:v>88.954279999999997</c:v>
                </c:pt>
                <c:pt idx="21338">
                  <c:v>88.959109999999995</c:v>
                </c:pt>
                <c:pt idx="21339">
                  <c:v>88.963949999999997</c:v>
                </c:pt>
                <c:pt idx="21340">
                  <c:v>88.968779999999995</c:v>
                </c:pt>
                <c:pt idx="21341">
                  <c:v>88.973609999999994</c:v>
                </c:pt>
                <c:pt idx="21342">
                  <c:v>88.978440000000006</c:v>
                </c:pt>
                <c:pt idx="21343">
                  <c:v>88.983270000000005</c:v>
                </c:pt>
                <c:pt idx="21344">
                  <c:v>88.988100000000003</c:v>
                </c:pt>
                <c:pt idx="21345">
                  <c:v>88.992940000000004</c:v>
                </c:pt>
                <c:pt idx="21346">
                  <c:v>88.997770000000003</c:v>
                </c:pt>
                <c:pt idx="21347">
                  <c:v>89.002600000000001</c:v>
                </c:pt>
                <c:pt idx="21348">
                  <c:v>89.007429999999999</c:v>
                </c:pt>
                <c:pt idx="21349">
                  <c:v>89.012270000000001</c:v>
                </c:pt>
                <c:pt idx="21350">
                  <c:v>89.017089999999996</c:v>
                </c:pt>
                <c:pt idx="21351">
                  <c:v>89.021929999999998</c:v>
                </c:pt>
                <c:pt idx="21352">
                  <c:v>89.026759999999996</c:v>
                </c:pt>
                <c:pt idx="21353">
                  <c:v>89.031589999999994</c:v>
                </c:pt>
                <c:pt idx="21354">
                  <c:v>89.036420000000007</c:v>
                </c:pt>
                <c:pt idx="21355">
                  <c:v>89.041259999999994</c:v>
                </c:pt>
                <c:pt idx="21356">
                  <c:v>89.046080000000003</c:v>
                </c:pt>
                <c:pt idx="21357">
                  <c:v>89.050910000000002</c:v>
                </c:pt>
                <c:pt idx="21358">
                  <c:v>89.055750000000003</c:v>
                </c:pt>
                <c:pt idx="21359">
                  <c:v>89.060570000000013</c:v>
                </c:pt>
                <c:pt idx="21360">
                  <c:v>89.06541</c:v>
                </c:pt>
                <c:pt idx="21361">
                  <c:v>89.070239999999998</c:v>
                </c:pt>
                <c:pt idx="21362">
                  <c:v>89.075070000000011</c:v>
                </c:pt>
                <c:pt idx="21363">
                  <c:v>89.079900000000009</c:v>
                </c:pt>
                <c:pt idx="21364">
                  <c:v>89.084739999999996</c:v>
                </c:pt>
                <c:pt idx="21365">
                  <c:v>89.089559999999992</c:v>
                </c:pt>
                <c:pt idx="21366">
                  <c:v>89.094400000000007</c:v>
                </c:pt>
                <c:pt idx="21367">
                  <c:v>89.099230000000006</c:v>
                </c:pt>
                <c:pt idx="21368">
                  <c:v>89.104060000000004</c:v>
                </c:pt>
                <c:pt idx="21369">
                  <c:v>89.108890000000002</c:v>
                </c:pt>
                <c:pt idx="21370">
                  <c:v>89.113730000000004</c:v>
                </c:pt>
                <c:pt idx="21371">
                  <c:v>89.118560000000002</c:v>
                </c:pt>
                <c:pt idx="21372">
                  <c:v>89.123390000000001</c:v>
                </c:pt>
                <c:pt idx="21373">
                  <c:v>89.128219999999999</c:v>
                </c:pt>
                <c:pt idx="21374">
                  <c:v>89.133050000000011</c:v>
                </c:pt>
                <c:pt idx="21375">
                  <c:v>89.137879999999996</c:v>
                </c:pt>
                <c:pt idx="21376">
                  <c:v>89.142719999999997</c:v>
                </c:pt>
                <c:pt idx="21377">
                  <c:v>89.14755000000001</c:v>
                </c:pt>
                <c:pt idx="21378">
                  <c:v>89.152380000000008</c:v>
                </c:pt>
                <c:pt idx="21379">
                  <c:v>89.157210000000006</c:v>
                </c:pt>
                <c:pt idx="21380">
                  <c:v>89.162040000000005</c:v>
                </c:pt>
                <c:pt idx="21381">
                  <c:v>89.166869999999989</c:v>
                </c:pt>
                <c:pt idx="21382">
                  <c:v>89.171710000000004</c:v>
                </c:pt>
                <c:pt idx="21383">
                  <c:v>89.176540000000003</c:v>
                </c:pt>
                <c:pt idx="21384">
                  <c:v>89.181370000000001</c:v>
                </c:pt>
                <c:pt idx="21385">
                  <c:v>89.186199999999999</c:v>
                </c:pt>
                <c:pt idx="21386">
                  <c:v>89.191029999999998</c:v>
                </c:pt>
                <c:pt idx="21387">
                  <c:v>89.195859999999996</c:v>
                </c:pt>
                <c:pt idx="21388">
                  <c:v>89.200699999999998</c:v>
                </c:pt>
                <c:pt idx="21389">
                  <c:v>89.20553000000001</c:v>
                </c:pt>
                <c:pt idx="21390">
                  <c:v>89.210360000000009</c:v>
                </c:pt>
                <c:pt idx="21391">
                  <c:v>89.215190000000007</c:v>
                </c:pt>
                <c:pt idx="21392">
                  <c:v>89.220019999999991</c:v>
                </c:pt>
                <c:pt idx="21393">
                  <c:v>89.224849999999989</c:v>
                </c:pt>
                <c:pt idx="21394">
                  <c:v>89.229690000000005</c:v>
                </c:pt>
                <c:pt idx="21395">
                  <c:v>89.234520000000003</c:v>
                </c:pt>
                <c:pt idx="21396">
                  <c:v>89.239339999999999</c:v>
                </c:pt>
                <c:pt idx="21397">
                  <c:v>89.24418</c:v>
                </c:pt>
                <c:pt idx="21398">
                  <c:v>89.249009999999998</c:v>
                </c:pt>
                <c:pt idx="21399">
                  <c:v>89.253839999999997</c:v>
                </c:pt>
                <c:pt idx="21400">
                  <c:v>89.258669999999995</c:v>
                </c:pt>
                <c:pt idx="21401">
                  <c:v>89.263510000000011</c:v>
                </c:pt>
                <c:pt idx="21402">
                  <c:v>89.268330000000006</c:v>
                </c:pt>
                <c:pt idx="21403">
                  <c:v>89.273169999999993</c:v>
                </c:pt>
                <c:pt idx="21404">
                  <c:v>89.277999999999992</c:v>
                </c:pt>
                <c:pt idx="21405">
                  <c:v>89.28282999999999</c:v>
                </c:pt>
                <c:pt idx="21406">
                  <c:v>89.287660000000002</c:v>
                </c:pt>
                <c:pt idx="21407">
                  <c:v>89.29249999999999</c:v>
                </c:pt>
                <c:pt idx="21408">
                  <c:v>89.297319999999999</c:v>
                </c:pt>
                <c:pt idx="21409">
                  <c:v>89.302160000000001</c:v>
                </c:pt>
                <c:pt idx="21410">
                  <c:v>89.306989999999999</c:v>
                </c:pt>
                <c:pt idx="21411">
                  <c:v>89.311819999999997</c:v>
                </c:pt>
                <c:pt idx="21412">
                  <c:v>89.316649999999996</c:v>
                </c:pt>
                <c:pt idx="21413">
                  <c:v>89.321489999999997</c:v>
                </c:pt>
                <c:pt idx="21414">
                  <c:v>89.326310000000007</c:v>
                </c:pt>
                <c:pt idx="21415">
                  <c:v>89.331149999999994</c:v>
                </c:pt>
                <c:pt idx="21416">
                  <c:v>89.335979999999992</c:v>
                </c:pt>
                <c:pt idx="21417">
                  <c:v>89.340810000000005</c:v>
                </c:pt>
                <c:pt idx="21418">
                  <c:v>89.345640000000003</c:v>
                </c:pt>
                <c:pt idx="21419">
                  <c:v>89.35047999999999</c:v>
                </c:pt>
                <c:pt idx="21420">
                  <c:v>89.3553</c:v>
                </c:pt>
                <c:pt idx="21421">
                  <c:v>89.360140000000001</c:v>
                </c:pt>
                <c:pt idx="21422">
                  <c:v>89.36497</c:v>
                </c:pt>
                <c:pt idx="21423">
                  <c:v>89.369799999999998</c:v>
                </c:pt>
                <c:pt idx="21424">
                  <c:v>89.374629999999996</c:v>
                </c:pt>
                <c:pt idx="21425">
                  <c:v>89.379469999999998</c:v>
                </c:pt>
                <c:pt idx="21426">
                  <c:v>89.384299999999996</c:v>
                </c:pt>
                <c:pt idx="21427">
                  <c:v>89.389129999999994</c:v>
                </c:pt>
                <c:pt idx="21428">
                  <c:v>89.393959999999993</c:v>
                </c:pt>
                <c:pt idx="21429">
                  <c:v>89.398790000000005</c:v>
                </c:pt>
                <c:pt idx="21430">
                  <c:v>89.403620000000004</c:v>
                </c:pt>
                <c:pt idx="21431">
                  <c:v>89.408459999999991</c:v>
                </c:pt>
                <c:pt idx="21432">
                  <c:v>89.413290000000003</c:v>
                </c:pt>
                <c:pt idx="21433">
                  <c:v>89.418120000000002</c:v>
                </c:pt>
                <c:pt idx="21434">
                  <c:v>89.42295</c:v>
                </c:pt>
                <c:pt idx="21435">
                  <c:v>89.427779999999998</c:v>
                </c:pt>
                <c:pt idx="21436">
                  <c:v>89.432609999999997</c:v>
                </c:pt>
                <c:pt idx="21437">
                  <c:v>89.437449999999998</c:v>
                </c:pt>
                <c:pt idx="21438">
                  <c:v>89.442279999999997</c:v>
                </c:pt>
                <c:pt idx="21439">
                  <c:v>89.447109999999995</c:v>
                </c:pt>
                <c:pt idx="21440">
                  <c:v>89.451939999999993</c:v>
                </c:pt>
                <c:pt idx="21441">
                  <c:v>89.456770000000006</c:v>
                </c:pt>
                <c:pt idx="21442">
                  <c:v>89.461600000000004</c:v>
                </c:pt>
                <c:pt idx="21443">
                  <c:v>89.466439999999992</c:v>
                </c:pt>
                <c:pt idx="21444">
                  <c:v>89.471270000000004</c:v>
                </c:pt>
                <c:pt idx="21445">
                  <c:v>89.476100000000002</c:v>
                </c:pt>
                <c:pt idx="21446">
                  <c:v>89.480930000000001</c:v>
                </c:pt>
                <c:pt idx="21447">
                  <c:v>89.485759999999999</c:v>
                </c:pt>
                <c:pt idx="21448">
                  <c:v>89.490589999999997</c:v>
                </c:pt>
                <c:pt idx="21449">
                  <c:v>89.495429999999999</c:v>
                </c:pt>
                <c:pt idx="21450">
                  <c:v>89.500259999999997</c:v>
                </c:pt>
                <c:pt idx="21451">
                  <c:v>89.505089999999996</c:v>
                </c:pt>
                <c:pt idx="21452">
                  <c:v>89.509920000000008</c:v>
                </c:pt>
                <c:pt idx="21453">
                  <c:v>89.514750000000006</c:v>
                </c:pt>
                <c:pt idx="21454">
                  <c:v>89.519580000000005</c:v>
                </c:pt>
                <c:pt idx="21455">
                  <c:v>89.524419999999992</c:v>
                </c:pt>
                <c:pt idx="21456">
                  <c:v>89.529250000000005</c:v>
                </c:pt>
                <c:pt idx="21457">
                  <c:v>89.534080000000003</c:v>
                </c:pt>
                <c:pt idx="21458">
                  <c:v>89.538910000000001</c:v>
                </c:pt>
                <c:pt idx="21459">
                  <c:v>89.54374</c:v>
                </c:pt>
                <c:pt idx="21460">
                  <c:v>89.548569999999998</c:v>
                </c:pt>
                <c:pt idx="21461">
                  <c:v>89.55341</c:v>
                </c:pt>
                <c:pt idx="21462">
                  <c:v>89.558239999999998</c:v>
                </c:pt>
                <c:pt idx="21463">
                  <c:v>89.563069999999996</c:v>
                </c:pt>
                <c:pt idx="21464">
                  <c:v>89.567909999999998</c:v>
                </c:pt>
                <c:pt idx="21465">
                  <c:v>89.572739999999996</c:v>
                </c:pt>
                <c:pt idx="21466">
                  <c:v>89.577569999999994</c:v>
                </c:pt>
                <c:pt idx="21467">
                  <c:v>89.582400000000007</c:v>
                </c:pt>
                <c:pt idx="21468">
                  <c:v>89.587230000000005</c:v>
                </c:pt>
                <c:pt idx="21469">
                  <c:v>89.592060000000004</c:v>
                </c:pt>
                <c:pt idx="21470">
                  <c:v>89.596899999999991</c:v>
                </c:pt>
                <c:pt idx="21471">
                  <c:v>89.601730000000003</c:v>
                </c:pt>
                <c:pt idx="21472">
                  <c:v>89.606560000000002</c:v>
                </c:pt>
                <c:pt idx="21473">
                  <c:v>89.61139</c:v>
                </c:pt>
                <c:pt idx="21474">
                  <c:v>89.616219999999998</c:v>
                </c:pt>
                <c:pt idx="21475">
                  <c:v>89.621049999999997</c:v>
                </c:pt>
                <c:pt idx="21476">
                  <c:v>89.625889999999998</c:v>
                </c:pt>
                <c:pt idx="21477">
                  <c:v>89.630719999999997</c:v>
                </c:pt>
                <c:pt idx="21478">
                  <c:v>89.635549999999995</c:v>
                </c:pt>
                <c:pt idx="21479">
                  <c:v>89.640380000000007</c:v>
                </c:pt>
                <c:pt idx="21480">
                  <c:v>89.645210000000006</c:v>
                </c:pt>
                <c:pt idx="21481">
                  <c:v>89.650040000000004</c:v>
                </c:pt>
                <c:pt idx="21482">
                  <c:v>89.654880000000006</c:v>
                </c:pt>
                <c:pt idx="21483">
                  <c:v>89.659710000000004</c:v>
                </c:pt>
                <c:pt idx="21484">
                  <c:v>89.664540000000002</c:v>
                </c:pt>
                <c:pt idx="21485">
                  <c:v>89.669370000000001</c:v>
                </c:pt>
                <c:pt idx="21486">
                  <c:v>89.674199999999999</c:v>
                </c:pt>
                <c:pt idx="21487">
                  <c:v>89.679030000000012</c:v>
                </c:pt>
                <c:pt idx="21488">
                  <c:v>89.683869999999999</c:v>
                </c:pt>
                <c:pt idx="21489">
                  <c:v>89.688699999999997</c:v>
                </c:pt>
                <c:pt idx="21490">
                  <c:v>89.693529999999996</c:v>
                </c:pt>
                <c:pt idx="21491">
                  <c:v>89.698360000000008</c:v>
                </c:pt>
                <c:pt idx="21492">
                  <c:v>89.703190000000006</c:v>
                </c:pt>
                <c:pt idx="21493">
                  <c:v>89.708020000000005</c:v>
                </c:pt>
                <c:pt idx="21494">
                  <c:v>89.712860000000006</c:v>
                </c:pt>
                <c:pt idx="21495">
                  <c:v>89.717690000000005</c:v>
                </c:pt>
                <c:pt idx="21496">
                  <c:v>89.722520000000003</c:v>
                </c:pt>
                <c:pt idx="21497">
                  <c:v>89.727350000000001</c:v>
                </c:pt>
                <c:pt idx="21498">
                  <c:v>89.732190000000003</c:v>
                </c:pt>
                <c:pt idx="21499">
                  <c:v>89.737010000000012</c:v>
                </c:pt>
                <c:pt idx="21500">
                  <c:v>89.741849999999999</c:v>
                </c:pt>
                <c:pt idx="21501">
                  <c:v>89.746679999999998</c:v>
                </c:pt>
                <c:pt idx="21502">
                  <c:v>89.75151000000001</c:v>
                </c:pt>
                <c:pt idx="21503">
                  <c:v>89.756349999999998</c:v>
                </c:pt>
                <c:pt idx="21504">
                  <c:v>89.761179999999996</c:v>
                </c:pt>
                <c:pt idx="21505">
                  <c:v>89.766009999999994</c:v>
                </c:pt>
                <c:pt idx="21506">
                  <c:v>89.770840000000007</c:v>
                </c:pt>
                <c:pt idx="21507">
                  <c:v>89.775670000000005</c:v>
                </c:pt>
                <c:pt idx="21508">
                  <c:v>89.780500000000004</c:v>
                </c:pt>
                <c:pt idx="21509">
                  <c:v>89.785340000000005</c:v>
                </c:pt>
                <c:pt idx="21510">
                  <c:v>89.790170000000003</c:v>
                </c:pt>
                <c:pt idx="21511">
                  <c:v>89.795000000000002</c:v>
                </c:pt>
                <c:pt idx="21512">
                  <c:v>89.79983</c:v>
                </c:pt>
                <c:pt idx="21513">
                  <c:v>89.804659999999998</c:v>
                </c:pt>
                <c:pt idx="21514">
                  <c:v>89.809490000000011</c:v>
                </c:pt>
                <c:pt idx="21515">
                  <c:v>89.814329999999998</c:v>
                </c:pt>
                <c:pt idx="21516">
                  <c:v>89.819159999999997</c:v>
                </c:pt>
                <c:pt idx="21517">
                  <c:v>89.823990000000009</c:v>
                </c:pt>
                <c:pt idx="21518">
                  <c:v>89.828820000000007</c:v>
                </c:pt>
                <c:pt idx="21519">
                  <c:v>89.833650000000006</c:v>
                </c:pt>
                <c:pt idx="21520">
                  <c:v>89.838480000000004</c:v>
                </c:pt>
                <c:pt idx="21521">
                  <c:v>89.843320000000006</c:v>
                </c:pt>
                <c:pt idx="21522">
                  <c:v>89.848150000000004</c:v>
                </c:pt>
                <c:pt idx="21523">
                  <c:v>89.852980000000002</c:v>
                </c:pt>
                <c:pt idx="21524">
                  <c:v>89.857810000000001</c:v>
                </c:pt>
                <c:pt idx="21525">
                  <c:v>89.862639999999999</c:v>
                </c:pt>
                <c:pt idx="21526">
                  <c:v>89.86748</c:v>
                </c:pt>
                <c:pt idx="21527">
                  <c:v>89.872309999999999</c:v>
                </c:pt>
                <c:pt idx="21528">
                  <c:v>89.877139999999997</c:v>
                </c:pt>
                <c:pt idx="21529">
                  <c:v>89.88197000000001</c:v>
                </c:pt>
                <c:pt idx="21530">
                  <c:v>89.886809999999997</c:v>
                </c:pt>
                <c:pt idx="21531">
                  <c:v>89.891630000000006</c:v>
                </c:pt>
                <c:pt idx="21532">
                  <c:v>89.896470000000008</c:v>
                </c:pt>
                <c:pt idx="21533">
                  <c:v>89.901300000000006</c:v>
                </c:pt>
                <c:pt idx="21534">
                  <c:v>89.906130000000005</c:v>
                </c:pt>
                <c:pt idx="21535">
                  <c:v>89.910960000000003</c:v>
                </c:pt>
                <c:pt idx="21536">
                  <c:v>89.915800000000004</c:v>
                </c:pt>
                <c:pt idx="21537">
                  <c:v>89.920630000000003</c:v>
                </c:pt>
                <c:pt idx="21538">
                  <c:v>89.925460000000001</c:v>
                </c:pt>
                <c:pt idx="21539">
                  <c:v>89.930289999999999</c:v>
                </c:pt>
                <c:pt idx="21540">
                  <c:v>89.935119999999998</c:v>
                </c:pt>
                <c:pt idx="21541">
                  <c:v>89.93995000000001</c:v>
                </c:pt>
                <c:pt idx="21542">
                  <c:v>89.944789999999998</c:v>
                </c:pt>
                <c:pt idx="21543">
                  <c:v>89.949619999999996</c:v>
                </c:pt>
                <c:pt idx="21544">
                  <c:v>89.954450000000008</c:v>
                </c:pt>
                <c:pt idx="21545">
                  <c:v>89.959280000000007</c:v>
                </c:pt>
                <c:pt idx="21546">
                  <c:v>89.964110000000005</c:v>
                </c:pt>
                <c:pt idx="21547">
                  <c:v>89.968950000000007</c:v>
                </c:pt>
                <c:pt idx="21548">
                  <c:v>89.973780000000005</c:v>
                </c:pt>
                <c:pt idx="21549">
                  <c:v>89.978610000000003</c:v>
                </c:pt>
                <c:pt idx="21550">
                  <c:v>89.983440000000002</c:v>
                </c:pt>
                <c:pt idx="21551">
                  <c:v>89.988280000000003</c:v>
                </c:pt>
                <c:pt idx="21552">
                  <c:v>89.993100000000013</c:v>
                </c:pt>
                <c:pt idx="21553">
                  <c:v>89.99794</c:v>
                </c:pt>
                <c:pt idx="21554">
                  <c:v>90.002769999999998</c:v>
                </c:pt>
                <c:pt idx="21555">
                  <c:v>90.007599999999996</c:v>
                </c:pt>
                <c:pt idx="21556">
                  <c:v>90.012430000000009</c:v>
                </c:pt>
                <c:pt idx="21557">
                  <c:v>90.017269999999996</c:v>
                </c:pt>
                <c:pt idx="21558">
                  <c:v>90.022090000000006</c:v>
                </c:pt>
                <c:pt idx="21559">
                  <c:v>90.026930000000007</c:v>
                </c:pt>
                <c:pt idx="21560">
                  <c:v>90.031760000000006</c:v>
                </c:pt>
                <c:pt idx="21561">
                  <c:v>90.036590000000004</c:v>
                </c:pt>
                <c:pt idx="21562">
                  <c:v>90.041430000000005</c:v>
                </c:pt>
                <c:pt idx="21563">
                  <c:v>90.046260000000004</c:v>
                </c:pt>
                <c:pt idx="21564">
                  <c:v>90.051090000000002</c:v>
                </c:pt>
                <c:pt idx="21565">
                  <c:v>90.05592</c:v>
                </c:pt>
                <c:pt idx="21566">
                  <c:v>90.060760000000002</c:v>
                </c:pt>
                <c:pt idx="21567">
                  <c:v>90.065580000000011</c:v>
                </c:pt>
                <c:pt idx="21568">
                  <c:v>90.070419999999999</c:v>
                </c:pt>
                <c:pt idx="21569">
                  <c:v>90.075249999999997</c:v>
                </c:pt>
                <c:pt idx="21570">
                  <c:v>90.080080000000009</c:v>
                </c:pt>
                <c:pt idx="21571">
                  <c:v>90.084910000000008</c:v>
                </c:pt>
                <c:pt idx="21572">
                  <c:v>90.089749999999995</c:v>
                </c:pt>
                <c:pt idx="21573">
                  <c:v>90.094570000000004</c:v>
                </c:pt>
                <c:pt idx="21574">
                  <c:v>90.099410000000006</c:v>
                </c:pt>
                <c:pt idx="21575">
                  <c:v>90.104240000000004</c:v>
                </c:pt>
                <c:pt idx="21576">
                  <c:v>90.109070000000003</c:v>
                </c:pt>
                <c:pt idx="21577">
                  <c:v>90.113910000000004</c:v>
                </c:pt>
                <c:pt idx="21578">
                  <c:v>90.118740000000003</c:v>
                </c:pt>
                <c:pt idx="21579">
                  <c:v>90.123570000000001</c:v>
                </c:pt>
                <c:pt idx="21580">
                  <c:v>90.128399999999999</c:v>
                </c:pt>
                <c:pt idx="21581">
                  <c:v>90.133229999999998</c:v>
                </c:pt>
                <c:pt idx="21582">
                  <c:v>90.13806000000001</c:v>
                </c:pt>
                <c:pt idx="21583">
                  <c:v>90.142899999999997</c:v>
                </c:pt>
                <c:pt idx="21584">
                  <c:v>90.147729999999996</c:v>
                </c:pt>
                <c:pt idx="21585">
                  <c:v>90.152560000000008</c:v>
                </c:pt>
                <c:pt idx="21586">
                  <c:v>90.157390000000007</c:v>
                </c:pt>
                <c:pt idx="21587">
                  <c:v>90.162229999999994</c:v>
                </c:pt>
                <c:pt idx="21588">
                  <c:v>90.167050000000003</c:v>
                </c:pt>
                <c:pt idx="21589">
                  <c:v>90.171890000000005</c:v>
                </c:pt>
                <c:pt idx="21590">
                  <c:v>90.176720000000003</c:v>
                </c:pt>
                <c:pt idx="21591">
                  <c:v>90.181550000000001</c:v>
                </c:pt>
                <c:pt idx="21592">
                  <c:v>90.186390000000003</c:v>
                </c:pt>
                <c:pt idx="21593">
                  <c:v>90.191220000000001</c:v>
                </c:pt>
                <c:pt idx="21594">
                  <c:v>90.19605</c:v>
                </c:pt>
                <c:pt idx="21595">
                  <c:v>90.200879999999998</c:v>
                </c:pt>
                <c:pt idx="21596">
                  <c:v>90.205709999999996</c:v>
                </c:pt>
                <c:pt idx="21597">
                  <c:v>90.210540000000009</c:v>
                </c:pt>
                <c:pt idx="21598">
                  <c:v>90.215379999999996</c:v>
                </c:pt>
                <c:pt idx="21599">
                  <c:v>90.220209999999994</c:v>
                </c:pt>
                <c:pt idx="21600">
                  <c:v>90.225040000000007</c:v>
                </c:pt>
                <c:pt idx="21601">
                  <c:v>90.229870000000005</c:v>
                </c:pt>
                <c:pt idx="21602">
                  <c:v>90.234700000000004</c:v>
                </c:pt>
                <c:pt idx="21603">
                  <c:v>90.239539999999991</c:v>
                </c:pt>
                <c:pt idx="21604">
                  <c:v>90.244370000000004</c:v>
                </c:pt>
                <c:pt idx="21605">
                  <c:v>90.249200000000002</c:v>
                </c:pt>
                <c:pt idx="21606">
                  <c:v>90.25403</c:v>
                </c:pt>
                <c:pt idx="21607">
                  <c:v>90.258870000000002</c:v>
                </c:pt>
                <c:pt idx="21608">
                  <c:v>90.263689999999997</c:v>
                </c:pt>
                <c:pt idx="21609">
                  <c:v>90.268529999999998</c:v>
                </c:pt>
                <c:pt idx="21610">
                  <c:v>90.273359999999997</c:v>
                </c:pt>
                <c:pt idx="21611">
                  <c:v>90.278189999999995</c:v>
                </c:pt>
                <c:pt idx="21612">
                  <c:v>90.283020000000008</c:v>
                </c:pt>
                <c:pt idx="21613">
                  <c:v>90.287859999999995</c:v>
                </c:pt>
                <c:pt idx="21614">
                  <c:v>90.292680000000004</c:v>
                </c:pt>
                <c:pt idx="21615">
                  <c:v>90.297520000000006</c:v>
                </c:pt>
                <c:pt idx="21616">
                  <c:v>90.302359999999993</c:v>
                </c:pt>
                <c:pt idx="21617">
                  <c:v>90.307180000000002</c:v>
                </c:pt>
                <c:pt idx="21618">
                  <c:v>90.312020000000004</c:v>
                </c:pt>
                <c:pt idx="21619">
                  <c:v>90.316850000000002</c:v>
                </c:pt>
                <c:pt idx="21620">
                  <c:v>90.321680000000001</c:v>
                </c:pt>
                <c:pt idx="21621">
                  <c:v>90.326509999999999</c:v>
                </c:pt>
                <c:pt idx="21622">
                  <c:v>90.33135</c:v>
                </c:pt>
                <c:pt idx="21623">
                  <c:v>90.336169999999996</c:v>
                </c:pt>
                <c:pt idx="21624">
                  <c:v>90.341009999999997</c:v>
                </c:pt>
                <c:pt idx="21625">
                  <c:v>90.345839999999995</c:v>
                </c:pt>
                <c:pt idx="21626">
                  <c:v>90.350669999999994</c:v>
                </c:pt>
                <c:pt idx="21627">
                  <c:v>90.355509999999995</c:v>
                </c:pt>
                <c:pt idx="21628">
                  <c:v>90.360339999999994</c:v>
                </c:pt>
                <c:pt idx="21629">
                  <c:v>90.365169999999992</c:v>
                </c:pt>
                <c:pt idx="21630">
                  <c:v>90.37</c:v>
                </c:pt>
                <c:pt idx="21631">
                  <c:v>90.374830000000003</c:v>
                </c:pt>
                <c:pt idx="21632">
                  <c:v>90.379660000000001</c:v>
                </c:pt>
                <c:pt idx="21633">
                  <c:v>90.384500000000003</c:v>
                </c:pt>
                <c:pt idx="21634">
                  <c:v>90.389330000000001</c:v>
                </c:pt>
                <c:pt idx="21635">
                  <c:v>90.394159999999999</c:v>
                </c:pt>
                <c:pt idx="21636">
                  <c:v>90.398989999999998</c:v>
                </c:pt>
                <c:pt idx="21637">
                  <c:v>90.403829999999999</c:v>
                </c:pt>
                <c:pt idx="21638">
                  <c:v>90.408659999999998</c:v>
                </c:pt>
                <c:pt idx="21639">
                  <c:v>90.413489999999996</c:v>
                </c:pt>
                <c:pt idx="21640">
                  <c:v>90.418319999999994</c:v>
                </c:pt>
                <c:pt idx="21641">
                  <c:v>90.423149999999993</c:v>
                </c:pt>
                <c:pt idx="21642">
                  <c:v>90.427989999999994</c:v>
                </c:pt>
                <c:pt idx="21643">
                  <c:v>90.432819999999992</c:v>
                </c:pt>
                <c:pt idx="21644">
                  <c:v>90.437649999999991</c:v>
                </c:pt>
                <c:pt idx="21645">
                  <c:v>90.442480000000003</c:v>
                </c:pt>
                <c:pt idx="21646">
                  <c:v>90.447310000000002</c:v>
                </c:pt>
                <c:pt idx="21647">
                  <c:v>90.452149999999989</c:v>
                </c:pt>
                <c:pt idx="21648">
                  <c:v>90.456980000000001</c:v>
                </c:pt>
                <c:pt idx="21649">
                  <c:v>90.46181</c:v>
                </c:pt>
                <c:pt idx="21650">
                  <c:v>90.466639999999998</c:v>
                </c:pt>
                <c:pt idx="21651">
                  <c:v>90.471480000000014</c:v>
                </c:pt>
                <c:pt idx="21652">
                  <c:v>90.476299999999995</c:v>
                </c:pt>
                <c:pt idx="21653">
                  <c:v>90.481139999999996</c:v>
                </c:pt>
                <c:pt idx="21654">
                  <c:v>90.485969999999995</c:v>
                </c:pt>
                <c:pt idx="21655">
                  <c:v>90.490799999999993</c:v>
                </c:pt>
                <c:pt idx="21656">
                  <c:v>90.495640000000009</c:v>
                </c:pt>
                <c:pt idx="21657">
                  <c:v>90.500469999999993</c:v>
                </c:pt>
                <c:pt idx="21658">
                  <c:v>90.505299999999991</c:v>
                </c:pt>
                <c:pt idx="21659">
                  <c:v>90.51012999999999</c:v>
                </c:pt>
                <c:pt idx="21660">
                  <c:v>90.514970000000005</c:v>
                </c:pt>
                <c:pt idx="21661">
                  <c:v>90.51979</c:v>
                </c:pt>
                <c:pt idx="21662">
                  <c:v>90.524630000000002</c:v>
                </c:pt>
                <c:pt idx="21663">
                  <c:v>90.52946</c:v>
                </c:pt>
                <c:pt idx="21664">
                  <c:v>90.534289999999999</c:v>
                </c:pt>
                <c:pt idx="21665">
                  <c:v>90.53913</c:v>
                </c:pt>
                <c:pt idx="21666">
                  <c:v>90.543960000000013</c:v>
                </c:pt>
                <c:pt idx="21667">
                  <c:v>90.548790000000011</c:v>
                </c:pt>
                <c:pt idx="21668">
                  <c:v>90.553619999999995</c:v>
                </c:pt>
                <c:pt idx="21669">
                  <c:v>90.558449999999993</c:v>
                </c:pt>
                <c:pt idx="21670">
                  <c:v>90.563279999999992</c:v>
                </c:pt>
                <c:pt idx="21671">
                  <c:v>90.568120000000008</c:v>
                </c:pt>
                <c:pt idx="21672">
                  <c:v>90.572950000000006</c:v>
                </c:pt>
                <c:pt idx="21673">
                  <c:v>90.57777999999999</c:v>
                </c:pt>
                <c:pt idx="21674">
                  <c:v>90.582620000000006</c:v>
                </c:pt>
                <c:pt idx="21675">
                  <c:v>90.587440000000001</c:v>
                </c:pt>
                <c:pt idx="21676">
                  <c:v>90.592280000000002</c:v>
                </c:pt>
                <c:pt idx="21677">
                  <c:v>90.597110000000001</c:v>
                </c:pt>
                <c:pt idx="21678">
                  <c:v>90.601939999999999</c:v>
                </c:pt>
                <c:pt idx="21679">
                  <c:v>90.606769999999997</c:v>
                </c:pt>
                <c:pt idx="21680">
                  <c:v>90.611609999999999</c:v>
                </c:pt>
                <c:pt idx="21681">
                  <c:v>90.616429999999994</c:v>
                </c:pt>
                <c:pt idx="21682">
                  <c:v>90.62127000000001</c:v>
                </c:pt>
                <c:pt idx="21683">
                  <c:v>90.626109999999997</c:v>
                </c:pt>
                <c:pt idx="21684">
                  <c:v>90.630929999999992</c:v>
                </c:pt>
                <c:pt idx="21685">
                  <c:v>90.635770000000008</c:v>
                </c:pt>
                <c:pt idx="21686">
                  <c:v>90.640600000000006</c:v>
                </c:pt>
                <c:pt idx="21687">
                  <c:v>90.645430000000005</c:v>
                </c:pt>
                <c:pt idx="21688">
                  <c:v>90.650260000000003</c:v>
                </c:pt>
                <c:pt idx="21689">
                  <c:v>90.655100000000004</c:v>
                </c:pt>
                <c:pt idx="21690">
                  <c:v>90.65992</c:v>
                </c:pt>
                <c:pt idx="21691">
                  <c:v>90.664760000000001</c:v>
                </c:pt>
                <c:pt idx="21692">
                  <c:v>90.669589999999999</c:v>
                </c:pt>
                <c:pt idx="21693">
                  <c:v>90.674420000000012</c:v>
                </c:pt>
                <c:pt idx="21694">
                  <c:v>90.679259999999999</c:v>
                </c:pt>
                <c:pt idx="21695">
                  <c:v>90.684089999999998</c:v>
                </c:pt>
                <c:pt idx="21696">
                  <c:v>90.68892000000001</c:v>
                </c:pt>
                <c:pt idx="21697">
                  <c:v>90.693750000000009</c:v>
                </c:pt>
                <c:pt idx="21698">
                  <c:v>90.698580000000007</c:v>
                </c:pt>
                <c:pt idx="21699">
                  <c:v>90.703420000000008</c:v>
                </c:pt>
                <c:pt idx="21700">
                  <c:v>90.708250000000007</c:v>
                </c:pt>
                <c:pt idx="21701">
                  <c:v>90.713080000000005</c:v>
                </c:pt>
                <c:pt idx="21702">
                  <c:v>90.717910000000003</c:v>
                </c:pt>
                <c:pt idx="21703">
                  <c:v>90.722750000000005</c:v>
                </c:pt>
                <c:pt idx="21704">
                  <c:v>90.727580000000003</c:v>
                </c:pt>
                <c:pt idx="21705">
                  <c:v>90.732410000000002</c:v>
                </c:pt>
                <c:pt idx="21706">
                  <c:v>90.73724</c:v>
                </c:pt>
                <c:pt idx="21707">
                  <c:v>90.742069999999998</c:v>
                </c:pt>
                <c:pt idx="21708">
                  <c:v>90.74691</c:v>
                </c:pt>
                <c:pt idx="21709">
                  <c:v>90.751739999999998</c:v>
                </c:pt>
                <c:pt idx="21710">
                  <c:v>90.756569999999996</c:v>
                </c:pt>
                <c:pt idx="21711">
                  <c:v>90.761400000000009</c:v>
                </c:pt>
                <c:pt idx="21712">
                  <c:v>90.766239999999996</c:v>
                </c:pt>
                <c:pt idx="21713">
                  <c:v>90.771060000000006</c:v>
                </c:pt>
                <c:pt idx="21714">
                  <c:v>90.775900000000007</c:v>
                </c:pt>
                <c:pt idx="21715">
                  <c:v>90.780739999999994</c:v>
                </c:pt>
                <c:pt idx="21716">
                  <c:v>90.785560000000004</c:v>
                </c:pt>
                <c:pt idx="21717">
                  <c:v>90.790399999999991</c:v>
                </c:pt>
                <c:pt idx="21718">
                  <c:v>90.795230000000004</c:v>
                </c:pt>
                <c:pt idx="21719">
                  <c:v>90.800060000000002</c:v>
                </c:pt>
                <c:pt idx="21720">
                  <c:v>90.80489</c:v>
                </c:pt>
                <c:pt idx="21721">
                  <c:v>90.809730000000002</c:v>
                </c:pt>
                <c:pt idx="21722">
                  <c:v>90.81456</c:v>
                </c:pt>
                <c:pt idx="21723">
                  <c:v>90.819389999999999</c:v>
                </c:pt>
                <c:pt idx="21724">
                  <c:v>90.824219999999997</c:v>
                </c:pt>
                <c:pt idx="21725">
                  <c:v>90.829049999999995</c:v>
                </c:pt>
                <c:pt idx="21726">
                  <c:v>90.833889999999997</c:v>
                </c:pt>
                <c:pt idx="21727">
                  <c:v>90.838719999999995</c:v>
                </c:pt>
                <c:pt idx="21728">
                  <c:v>90.843549999999993</c:v>
                </c:pt>
                <c:pt idx="21729">
                  <c:v>90.848389999999995</c:v>
                </c:pt>
                <c:pt idx="21730">
                  <c:v>90.853210000000004</c:v>
                </c:pt>
                <c:pt idx="21731">
                  <c:v>90.858049999999992</c:v>
                </c:pt>
                <c:pt idx="21732">
                  <c:v>90.86287999999999</c:v>
                </c:pt>
                <c:pt idx="21733">
                  <c:v>90.867710000000002</c:v>
                </c:pt>
                <c:pt idx="21734">
                  <c:v>90.872540000000001</c:v>
                </c:pt>
                <c:pt idx="21735">
                  <c:v>90.877379999999988</c:v>
                </c:pt>
                <c:pt idx="21736">
                  <c:v>90.882199999999997</c:v>
                </c:pt>
                <c:pt idx="21737">
                  <c:v>90.887039999999999</c:v>
                </c:pt>
                <c:pt idx="21738">
                  <c:v>90.89188</c:v>
                </c:pt>
                <c:pt idx="21739">
                  <c:v>90.896699999999996</c:v>
                </c:pt>
                <c:pt idx="21740">
                  <c:v>90.901539999999997</c:v>
                </c:pt>
                <c:pt idx="21741">
                  <c:v>90.906369999999995</c:v>
                </c:pt>
                <c:pt idx="21742">
                  <c:v>90.911199999999994</c:v>
                </c:pt>
                <c:pt idx="21743">
                  <c:v>90.916029999999992</c:v>
                </c:pt>
                <c:pt idx="21744">
                  <c:v>90.920870000000008</c:v>
                </c:pt>
                <c:pt idx="21745">
                  <c:v>90.925699999999992</c:v>
                </c:pt>
                <c:pt idx="21746">
                  <c:v>90.93052999999999</c:v>
                </c:pt>
                <c:pt idx="21747">
                  <c:v>90.935360000000003</c:v>
                </c:pt>
                <c:pt idx="21748">
                  <c:v>90.940190000000001</c:v>
                </c:pt>
                <c:pt idx="21749">
                  <c:v>90.945030000000003</c:v>
                </c:pt>
                <c:pt idx="21750">
                  <c:v>90.949859999999987</c:v>
                </c:pt>
                <c:pt idx="21751">
                  <c:v>90.954689999999999</c:v>
                </c:pt>
                <c:pt idx="21752">
                  <c:v>90.959530000000001</c:v>
                </c:pt>
                <c:pt idx="21753">
                  <c:v>90.964349999999996</c:v>
                </c:pt>
                <c:pt idx="21754">
                  <c:v>90.969190000000012</c:v>
                </c:pt>
                <c:pt idx="21755">
                  <c:v>90.974019999999996</c:v>
                </c:pt>
                <c:pt idx="21756">
                  <c:v>90.978849999999994</c:v>
                </c:pt>
                <c:pt idx="21757">
                  <c:v>90.98369000000001</c:v>
                </c:pt>
                <c:pt idx="21758">
                  <c:v>90.988520000000008</c:v>
                </c:pt>
                <c:pt idx="21759">
                  <c:v>90.993350000000007</c:v>
                </c:pt>
                <c:pt idx="21760">
                  <c:v>90.998180000000005</c:v>
                </c:pt>
                <c:pt idx="21761">
                  <c:v>91.003020000000006</c:v>
                </c:pt>
                <c:pt idx="21762">
                  <c:v>91.007840000000002</c:v>
                </c:pt>
                <c:pt idx="21763">
                  <c:v>91.012680000000003</c:v>
                </c:pt>
                <c:pt idx="21764">
                  <c:v>91.017510000000001</c:v>
                </c:pt>
                <c:pt idx="21765">
                  <c:v>91.02234</c:v>
                </c:pt>
                <c:pt idx="21766">
                  <c:v>91.027180000000001</c:v>
                </c:pt>
                <c:pt idx="21767">
                  <c:v>91.03201</c:v>
                </c:pt>
                <c:pt idx="21768">
                  <c:v>91.036839999999998</c:v>
                </c:pt>
                <c:pt idx="21769">
                  <c:v>91.041670000000011</c:v>
                </c:pt>
                <c:pt idx="21770">
                  <c:v>91.046500000000009</c:v>
                </c:pt>
                <c:pt idx="21771">
                  <c:v>91.051339999999996</c:v>
                </c:pt>
                <c:pt idx="21772">
                  <c:v>91.056170000000009</c:v>
                </c:pt>
                <c:pt idx="21773">
                  <c:v>91.061000000000007</c:v>
                </c:pt>
                <c:pt idx="21774">
                  <c:v>91.065830000000005</c:v>
                </c:pt>
                <c:pt idx="21775">
                  <c:v>91.070670000000007</c:v>
                </c:pt>
                <c:pt idx="21776">
                  <c:v>91.075500000000005</c:v>
                </c:pt>
                <c:pt idx="21777">
                  <c:v>91.080330000000004</c:v>
                </c:pt>
                <c:pt idx="21778">
                  <c:v>91.085169999999991</c:v>
                </c:pt>
                <c:pt idx="21779">
                  <c:v>91.08999</c:v>
                </c:pt>
                <c:pt idx="21780">
                  <c:v>91.094830000000002</c:v>
                </c:pt>
                <c:pt idx="21781">
                  <c:v>91.09966</c:v>
                </c:pt>
                <c:pt idx="21782">
                  <c:v>91.104489999999998</c:v>
                </c:pt>
                <c:pt idx="21783">
                  <c:v>91.10933</c:v>
                </c:pt>
                <c:pt idx="21784">
                  <c:v>91.114159999999998</c:v>
                </c:pt>
                <c:pt idx="21785">
                  <c:v>91.118989999999997</c:v>
                </c:pt>
                <c:pt idx="21786">
                  <c:v>91.123819999999995</c:v>
                </c:pt>
                <c:pt idx="21787">
                  <c:v>91.128650000000007</c:v>
                </c:pt>
                <c:pt idx="21788">
                  <c:v>91.133480000000006</c:v>
                </c:pt>
                <c:pt idx="21789">
                  <c:v>91.138319999999993</c:v>
                </c:pt>
                <c:pt idx="21790">
                  <c:v>91.143150000000006</c:v>
                </c:pt>
                <c:pt idx="21791">
                  <c:v>91.147980000000004</c:v>
                </c:pt>
                <c:pt idx="21792">
                  <c:v>91.152819999999991</c:v>
                </c:pt>
                <c:pt idx="21793">
                  <c:v>91.157640000000001</c:v>
                </c:pt>
                <c:pt idx="21794">
                  <c:v>91.162480000000002</c:v>
                </c:pt>
                <c:pt idx="21795">
                  <c:v>91.167319999999989</c:v>
                </c:pt>
                <c:pt idx="21796">
                  <c:v>91.172139999999999</c:v>
                </c:pt>
                <c:pt idx="21797">
                  <c:v>91.17698</c:v>
                </c:pt>
                <c:pt idx="21798">
                  <c:v>91.181809999999999</c:v>
                </c:pt>
                <c:pt idx="21799">
                  <c:v>91.186639999999997</c:v>
                </c:pt>
                <c:pt idx="21800">
                  <c:v>91.191469999999995</c:v>
                </c:pt>
                <c:pt idx="21801">
                  <c:v>91.196309999999997</c:v>
                </c:pt>
                <c:pt idx="21802">
                  <c:v>91.201139999999995</c:v>
                </c:pt>
                <c:pt idx="21803">
                  <c:v>91.205969999999994</c:v>
                </c:pt>
                <c:pt idx="21804">
                  <c:v>91.210799999999992</c:v>
                </c:pt>
                <c:pt idx="21805">
                  <c:v>91.215630000000004</c:v>
                </c:pt>
                <c:pt idx="21806">
                  <c:v>91.220469999999992</c:v>
                </c:pt>
                <c:pt idx="21807">
                  <c:v>91.22529999999999</c:v>
                </c:pt>
                <c:pt idx="21808">
                  <c:v>91.230130000000003</c:v>
                </c:pt>
                <c:pt idx="21809">
                  <c:v>91.234970000000004</c:v>
                </c:pt>
                <c:pt idx="21810">
                  <c:v>91.239800000000002</c:v>
                </c:pt>
                <c:pt idx="21811">
                  <c:v>91.244629999999987</c:v>
                </c:pt>
                <c:pt idx="21812">
                  <c:v>91.249470000000002</c:v>
                </c:pt>
                <c:pt idx="21813">
                  <c:v>91.254289999999997</c:v>
                </c:pt>
                <c:pt idx="21814">
                  <c:v>91.259129999999999</c:v>
                </c:pt>
                <c:pt idx="21815">
                  <c:v>91.263960000000012</c:v>
                </c:pt>
                <c:pt idx="21816">
                  <c:v>91.268789999999996</c:v>
                </c:pt>
                <c:pt idx="21817">
                  <c:v>91.273619999999994</c:v>
                </c:pt>
                <c:pt idx="21818">
                  <c:v>91.27846000000001</c:v>
                </c:pt>
                <c:pt idx="21819">
                  <c:v>91.283290000000008</c:v>
                </c:pt>
                <c:pt idx="21820">
                  <c:v>91.288120000000006</c:v>
                </c:pt>
                <c:pt idx="21821">
                  <c:v>91.292950000000005</c:v>
                </c:pt>
                <c:pt idx="21822">
                  <c:v>91.297779999999989</c:v>
                </c:pt>
                <c:pt idx="21823">
                  <c:v>91.302620000000005</c:v>
                </c:pt>
                <c:pt idx="21824">
                  <c:v>91.307450000000003</c:v>
                </c:pt>
                <c:pt idx="21825">
                  <c:v>91.312280000000001</c:v>
                </c:pt>
                <c:pt idx="21826">
                  <c:v>91.317120000000003</c:v>
                </c:pt>
                <c:pt idx="21827">
                  <c:v>91.321950000000001</c:v>
                </c:pt>
                <c:pt idx="21828">
                  <c:v>91.326779999999999</c:v>
                </c:pt>
                <c:pt idx="21829">
                  <c:v>91.331620000000001</c:v>
                </c:pt>
                <c:pt idx="21830">
                  <c:v>91.33644000000001</c:v>
                </c:pt>
                <c:pt idx="21831">
                  <c:v>91.341279999999998</c:v>
                </c:pt>
                <c:pt idx="21832">
                  <c:v>91.346109999999996</c:v>
                </c:pt>
                <c:pt idx="21833">
                  <c:v>91.350940000000008</c:v>
                </c:pt>
                <c:pt idx="21834">
                  <c:v>91.355779999999996</c:v>
                </c:pt>
                <c:pt idx="21835">
                  <c:v>91.360609999999994</c:v>
                </c:pt>
                <c:pt idx="21836">
                  <c:v>91.365440000000007</c:v>
                </c:pt>
                <c:pt idx="21837">
                  <c:v>91.370270000000005</c:v>
                </c:pt>
                <c:pt idx="21838">
                  <c:v>91.375109999999992</c:v>
                </c:pt>
                <c:pt idx="21839">
                  <c:v>91.379930000000002</c:v>
                </c:pt>
                <c:pt idx="21840">
                  <c:v>91.384770000000003</c:v>
                </c:pt>
                <c:pt idx="21841">
                  <c:v>91.389600000000002</c:v>
                </c:pt>
                <c:pt idx="21842">
                  <c:v>91.39443</c:v>
                </c:pt>
                <c:pt idx="21843">
                  <c:v>91.399270000000001</c:v>
                </c:pt>
                <c:pt idx="21844">
                  <c:v>91.4041</c:v>
                </c:pt>
                <c:pt idx="21845">
                  <c:v>91.408929999999998</c:v>
                </c:pt>
                <c:pt idx="21846">
                  <c:v>91.41377</c:v>
                </c:pt>
                <c:pt idx="21847">
                  <c:v>91.418589999999995</c:v>
                </c:pt>
                <c:pt idx="21848">
                  <c:v>91.423429999999996</c:v>
                </c:pt>
                <c:pt idx="21849">
                  <c:v>91.428259999999995</c:v>
                </c:pt>
                <c:pt idx="21850">
                  <c:v>91.433089999999993</c:v>
                </c:pt>
                <c:pt idx="21851">
                  <c:v>91.437929999999994</c:v>
                </c:pt>
                <c:pt idx="21852">
                  <c:v>91.442759999999993</c:v>
                </c:pt>
                <c:pt idx="21853">
                  <c:v>91.447589999999991</c:v>
                </c:pt>
                <c:pt idx="21854">
                  <c:v>91.452420000000004</c:v>
                </c:pt>
                <c:pt idx="21855">
                  <c:v>91.457260000000005</c:v>
                </c:pt>
                <c:pt idx="21856">
                  <c:v>91.462089999999989</c:v>
                </c:pt>
                <c:pt idx="21857">
                  <c:v>91.466919999999988</c:v>
                </c:pt>
                <c:pt idx="21858">
                  <c:v>91.47175</c:v>
                </c:pt>
                <c:pt idx="21859">
                  <c:v>91.476579999999998</c:v>
                </c:pt>
                <c:pt idx="21860">
                  <c:v>91.48142</c:v>
                </c:pt>
                <c:pt idx="21861">
                  <c:v>91.486249999999998</c:v>
                </c:pt>
                <c:pt idx="21862">
                  <c:v>91.491079999999997</c:v>
                </c:pt>
                <c:pt idx="21863">
                  <c:v>91.495919999999998</c:v>
                </c:pt>
                <c:pt idx="21864">
                  <c:v>91.500739999999993</c:v>
                </c:pt>
                <c:pt idx="21865">
                  <c:v>91.505580000000009</c:v>
                </c:pt>
                <c:pt idx="21866">
                  <c:v>91.510419999999996</c:v>
                </c:pt>
                <c:pt idx="21867">
                  <c:v>91.515239999999991</c:v>
                </c:pt>
                <c:pt idx="21868">
                  <c:v>91.520080000000007</c:v>
                </c:pt>
                <c:pt idx="21869">
                  <c:v>91.524910000000006</c:v>
                </c:pt>
                <c:pt idx="21870">
                  <c:v>91.529740000000004</c:v>
                </c:pt>
                <c:pt idx="21871">
                  <c:v>91.534580000000005</c:v>
                </c:pt>
                <c:pt idx="21872">
                  <c:v>91.539410000000004</c:v>
                </c:pt>
                <c:pt idx="21873">
                  <c:v>91.544240000000002</c:v>
                </c:pt>
                <c:pt idx="21874">
                  <c:v>91.54907</c:v>
                </c:pt>
                <c:pt idx="21875">
                  <c:v>91.553899999999999</c:v>
                </c:pt>
                <c:pt idx="21876">
                  <c:v>91.55874</c:v>
                </c:pt>
                <c:pt idx="21877">
                  <c:v>91.563569999999999</c:v>
                </c:pt>
                <c:pt idx="21878">
                  <c:v>91.568399999999997</c:v>
                </c:pt>
                <c:pt idx="21879">
                  <c:v>91.573230000000009</c:v>
                </c:pt>
                <c:pt idx="21880">
                  <c:v>91.578069999999997</c:v>
                </c:pt>
                <c:pt idx="21881">
                  <c:v>91.582899999999995</c:v>
                </c:pt>
                <c:pt idx="21882">
                  <c:v>91.587730000000008</c:v>
                </c:pt>
                <c:pt idx="21883">
                  <c:v>91.592569999999995</c:v>
                </c:pt>
                <c:pt idx="21884">
                  <c:v>91.597390000000004</c:v>
                </c:pt>
                <c:pt idx="21885">
                  <c:v>91.602230000000006</c:v>
                </c:pt>
                <c:pt idx="21886">
                  <c:v>91.607060000000004</c:v>
                </c:pt>
                <c:pt idx="21887">
                  <c:v>91.611890000000002</c:v>
                </c:pt>
                <c:pt idx="21888">
                  <c:v>91.61672999999999</c:v>
                </c:pt>
                <c:pt idx="21889">
                  <c:v>91.621560000000002</c:v>
                </c:pt>
                <c:pt idx="21890">
                  <c:v>91.626390000000001</c:v>
                </c:pt>
                <c:pt idx="21891">
                  <c:v>91.631229999999988</c:v>
                </c:pt>
                <c:pt idx="21892">
                  <c:v>91.636049999999997</c:v>
                </c:pt>
                <c:pt idx="21893">
                  <c:v>91.640889999999999</c:v>
                </c:pt>
                <c:pt idx="21894">
                  <c:v>91.645719999999997</c:v>
                </c:pt>
                <c:pt idx="21895">
                  <c:v>91.650549999999996</c:v>
                </c:pt>
                <c:pt idx="21896">
                  <c:v>91.655389999999997</c:v>
                </c:pt>
                <c:pt idx="21897">
                  <c:v>91.660219999999995</c:v>
                </c:pt>
                <c:pt idx="21898">
                  <c:v>91.665049999999994</c:v>
                </c:pt>
                <c:pt idx="21899">
                  <c:v>91.669879999999992</c:v>
                </c:pt>
                <c:pt idx="21900">
                  <c:v>91.674720000000008</c:v>
                </c:pt>
                <c:pt idx="21901">
                  <c:v>91.679549999999992</c:v>
                </c:pt>
                <c:pt idx="21902">
                  <c:v>91.68437999999999</c:v>
                </c:pt>
                <c:pt idx="21903">
                  <c:v>91.689209999999989</c:v>
                </c:pt>
                <c:pt idx="21904">
                  <c:v>91.694040000000001</c:v>
                </c:pt>
                <c:pt idx="21905">
                  <c:v>91.698880000000003</c:v>
                </c:pt>
                <c:pt idx="21906">
                  <c:v>91.703710000000001</c:v>
                </c:pt>
                <c:pt idx="21907">
                  <c:v>91.708539999999999</c:v>
                </c:pt>
                <c:pt idx="21908">
                  <c:v>91.713380000000001</c:v>
                </c:pt>
                <c:pt idx="21909">
                  <c:v>91.718209999999999</c:v>
                </c:pt>
                <c:pt idx="21910">
                  <c:v>91.723040000000012</c:v>
                </c:pt>
                <c:pt idx="21911">
                  <c:v>91.727879999999999</c:v>
                </c:pt>
                <c:pt idx="21912">
                  <c:v>91.732699999999994</c:v>
                </c:pt>
                <c:pt idx="21913">
                  <c:v>91.73754000000001</c:v>
                </c:pt>
                <c:pt idx="21914">
                  <c:v>91.742370000000008</c:v>
                </c:pt>
                <c:pt idx="21915">
                  <c:v>91.747200000000007</c:v>
                </c:pt>
                <c:pt idx="21916">
                  <c:v>91.752040000000008</c:v>
                </c:pt>
                <c:pt idx="21917">
                  <c:v>91.756870000000006</c:v>
                </c:pt>
                <c:pt idx="21918">
                  <c:v>91.761700000000005</c:v>
                </c:pt>
                <c:pt idx="21919">
                  <c:v>91.766539999999992</c:v>
                </c:pt>
                <c:pt idx="21920">
                  <c:v>91.771360000000001</c:v>
                </c:pt>
                <c:pt idx="21921">
                  <c:v>91.776200000000003</c:v>
                </c:pt>
                <c:pt idx="21922">
                  <c:v>91.781030000000001</c:v>
                </c:pt>
                <c:pt idx="21923">
                  <c:v>91.78586</c:v>
                </c:pt>
                <c:pt idx="21924">
                  <c:v>91.790700000000001</c:v>
                </c:pt>
                <c:pt idx="21925">
                  <c:v>91.795529999999999</c:v>
                </c:pt>
                <c:pt idx="21926">
                  <c:v>91.800359999999998</c:v>
                </c:pt>
                <c:pt idx="21927">
                  <c:v>91.805189999999996</c:v>
                </c:pt>
                <c:pt idx="21928">
                  <c:v>91.810029999999998</c:v>
                </c:pt>
                <c:pt idx="21929">
                  <c:v>91.814859999999996</c:v>
                </c:pt>
                <c:pt idx="21930">
                  <c:v>91.819689999999994</c:v>
                </c:pt>
                <c:pt idx="21931">
                  <c:v>91.824520000000007</c:v>
                </c:pt>
                <c:pt idx="21932">
                  <c:v>91.829359999999994</c:v>
                </c:pt>
                <c:pt idx="21933">
                  <c:v>91.834189999999992</c:v>
                </c:pt>
                <c:pt idx="21934">
                  <c:v>91.839019999999991</c:v>
                </c:pt>
                <c:pt idx="21935">
                  <c:v>91.843850000000003</c:v>
                </c:pt>
                <c:pt idx="21936">
                  <c:v>91.848689999999991</c:v>
                </c:pt>
                <c:pt idx="21937">
                  <c:v>91.853519999999989</c:v>
                </c:pt>
                <c:pt idx="21938">
                  <c:v>91.858350000000002</c:v>
                </c:pt>
                <c:pt idx="21939">
                  <c:v>91.863190000000003</c:v>
                </c:pt>
                <c:pt idx="21940">
                  <c:v>91.868009999999998</c:v>
                </c:pt>
                <c:pt idx="21941">
                  <c:v>91.87285</c:v>
                </c:pt>
                <c:pt idx="21942">
                  <c:v>91.877679999999998</c:v>
                </c:pt>
                <c:pt idx="21943">
                  <c:v>91.882509999999996</c:v>
                </c:pt>
                <c:pt idx="21944">
                  <c:v>91.887350000000012</c:v>
                </c:pt>
                <c:pt idx="21945">
                  <c:v>91.89218000000001</c:v>
                </c:pt>
                <c:pt idx="21946">
                  <c:v>91.897009999999995</c:v>
                </c:pt>
                <c:pt idx="21947">
                  <c:v>91.901849999999996</c:v>
                </c:pt>
                <c:pt idx="21948">
                  <c:v>91.906669999999991</c:v>
                </c:pt>
                <c:pt idx="21949">
                  <c:v>91.911510000000007</c:v>
                </c:pt>
                <c:pt idx="21950">
                  <c:v>91.916349999999994</c:v>
                </c:pt>
                <c:pt idx="21951">
                  <c:v>91.921169999999989</c:v>
                </c:pt>
                <c:pt idx="21952">
                  <c:v>91.926010000000005</c:v>
                </c:pt>
                <c:pt idx="21953">
                  <c:v>91.930840000000003</c:v>
                </c:pt>
                <c:pt idx="21954">
                  <c:v>91.935670000000002</c:v>
                </c:pt>
                <c:pt idx="21955">
                  <c:v>91.940510000000003</c:v>
                </c:pt>
                <c:pt idx="21956">
                  <c:v>91.945340000000002</c:v>
                </c:pt>
                <c:pt idx="21957">
                  <c:v>91.95017</c:v>
                </c:pt>
                <c:pt idx="21958">
                  <c:v>91.955010000000001</c:v>
                </c:pt>
                <c:pt idx="21959">
                  <c:v>91.959830000000011</c:v>
                </c:pt>
                <c:pt idx="21960">
                  <c:v>91.964669999999998</c:v>
                </c:pt>
                <c:pt idx="21961">
                  <c:v>91.969499999999996</c:v>
                </c:pt>
                <c:pt idx="21962">
                  <c:v>91.974330000000009</c:v>
                </c:pt>
                <c:pt idx="21963">
                  <c:v>91.979169999999996</c:v>
                </c:pt>
                <c:pt idx="21964">
                  <c:v>91.983999999999995</c:v>
                </c:pt>
                <c:pt idx="21965">
                  <c:v>91.988829999999993</c:v>
                </c:pt>
                <c:pt idx="21966">
                  <c:v>91.993660000000006</c:v>
                </c:pt>
                <c:pt idx="21967">
                  <c:v>91.998499999999993</c:v>
                </c:pt>
                <c:pt idx="21968">
                  <c:v>92.003329999999991</c:v>
                </c:pt>
                <c:pt idx="21969">
                  <c:v>92.008160000000004</c:v>
                </c:pt>
                <c:pt idx="21970">
                  <c:v>92.012990000000002</c:v>
                </c:pt>
                <c:pt idx="21971">
                  <c:v>92.017829999999989</c:v>
                </c:pt>
                <c:pt idx="21972">
                  <c:v>92.022660000000002</c:v>
                </c:pt>
                <c:pt idx="21973">
                  <c:v>92.02749</c:v>
                </c:pt>
                <c:pt idx="21974">
                  <c:v>92.032319999999999</c:v>
                </c:pt>
                <c:pt idx="21975">
                  <c:v>92.03716</c:v>
                </c:pt>
                <c:pt idx="21976">
                  <c:v>92.041989999999998</c:v>
                </c:pt>
                <c:pt idx="21977">
                  <c:v>92.046819999999997</c:v>
                </c:pt>
                <c:pt idx="21978">
                  <c:v>92.051659999999998</c:v>
                </c:pt>
                <c:pt idx="21979">
                  <c:v>92.056490000000011</c:v>
                </c:pt>
                <c:pt idx="21980">
                  <c:v>92.061319999999995</c:v>
                </c:pt>
                <c:pt idx="21981">
                  <c:v>92.066149999999993</c:v>
                </c:pt>
                <c:pt idx="21982">
                  <c:v>92.070979999999992</c:v>
                </c:pt>
                <c:pt idx="21983">
                  <c:v>92.075820000000007</c:v>
                </c:pt>
                <c:pt idx="21984">
                  <c:v>92.080650000000006</c:v>
                </c:pt>
                <c:pt idx="21985">
                  <c:v>92.085480000000004</c:v>
                </c:pt>
                <c:pt idx="21986">
                  <c:v>92.090320000000006</c:v>
                </c:pt>
                <c:pt idx="21987">
                  <c:v>92.095150000000004</c:v>
                </c:pt>
                <c:pt idx="21988">
                  <c:v>92.099980000000002</c:v>
                </c:pt>
                <c:pt idx="21989">
                  <c:v>92.104810000000001</c:v>
                </c:pt>
                <c:pt idx="21990">
                  <c:v>92.109640000000013</c:v>
                </c:pt>
                <c:pt idx="21991">
                  <c:v>92.11448</c:v>
                </c:pt>
                <c:pt idx="21992">
                  <c:v>92.119309999999999</c:v>
                </c:pt>
                <c:pt idx="21993">
                  <c:v>92.124139999999997</c:v>
                </c:pt>
                <c:pt idx="21994">
                  <c:v>92.128979999999999</c:v>
                </c:pt>
                <c:pt idx="21995">
                  <c:v>92.133809999999997</c:v>
                </c:pt>
                <c:pt idx="21996">
                  <c:v>92.138639999999995</c:v>
                </c:pt>
                <c:pt idx="21997">
                  <c:v>92.143479999999997</c:v>
                </c:pt>
                <c:pt idx="21998">
                  <c:v>92.148300000000006</c:v>
                </c:pt>
                <c:pt idx="21999">
                  <c:v>92.153139999999993</c:v>
                </c:pt>
                <c:pt idx="22000">
                  <c:v>92.157970000000006</c:v>
                </c:pt>
                <c:pt idx="22001">
                  <c:v>92.162800000000004</c:v>
                </c:pt>
                <c:pt idx="22002">
                  <c:v>92.167639999999992</c:v>
                </c:pt>
                <c:pt idx="22003">
                  <c:v>92.172470000000004</c:v>
                </c:pt>
                <c:pt idx="22004">
                  <c:v>92.177300000000002</c:v>
                </c:pt>
                <c:pt idx="22005">
                  <c:v>92.18213999999999</c:v>
                </c:pt>
                <c:pt idx="22006">
                  <c:v>92.186969999999988</c:v>
                </c:pt>
                <c:pt idx="22007">
                  <c:v>92.191800000000001</c:v>
                </c:pt>
                <c:pt idx="22008">
                  <c:v>92.196640000000002</c:v>
                </c:pt>
                <c:pt idx="22009">
                  <c:v>92.201459999999997</c:v>
                </c:pt>
                <c:pt idx="22010">
                  <c:v>92.206299999999999</c:v>
                </c:pt>
                <c:pt idx="22011">
                  <c:v>92.211129999999997</c:v>
                </c:pt>
                <c:pt idx="22012">
                  <c:v>92.215959999999995</c:v>
                </c:pt>
                <c:pt idx="22013">
                  <c:v>92.220800000000011</c:v>
                </c:pt>
                <c:pt idx="22014">
                  <c:v>92.22563000000001</c:v>
                </c:pt>
                <c:pt idx="22015">
                  <c:v>92.230459999999994</c:v>
                </c:pt>
                <c:pt idx="22016">
                  <c:v>92.235300000000009</c:v>
                </c:pt>
                <c:pt idx="22017">
                  <c:v>92.24011999999999</c:v>
                </c:pt>
                <c:pt idx="22018">
                  <c:v>92.244960000000006</c:v>
                </c:pt>
                <c:pt idx="22019">
                  <c:v>92.249800000000008</c:v>
                </c:pt>
                <c:pt idx="22020">
                  <c:v>92.254619999999989</c:v>
                </c:pt>
                <c:pt idx="22021">
                  <c:v>92.259460000000004</c:v>
                </c:pt>
                <c:pt idx="22022">
                  <c:v>92.264290000000003</c:v>
                </c:pt>
                <c:pt idx="22023">
                  <c:v>92.269120000000001</c:v>
                </c:pt>
                <c:pt idx="22024">
                  <c:v>92.273960000000002</c:v>
                </c:pt>
                <c:pt idx="22025">
                  <c:v>92.278790000000001</c:v>
                </c:pt>
                <c:pt idx="22026">
                  <c:v>92.283619999999999</c:v>
                </c:pt>
                <c:pt idx="22027">
                  <c:v>92.288460000000001</c:v>
                </c:pt>
                <c:pt idx="22028">
                  <c:v>92.29328000000001</c:v>
                </c:pt>
                <c:pt idx="22029">
                  <c:v>92.298119999999997</c:v>
                </c:pt>
                <c:pt idx="22030">
                  <c:v>92.302959999999999</c:v>
                </c:pt>
                <c:pt idx="22031">
                  <c:v>92.307780000000008</c:v>
                </c:pt>
                <c:pt idx="22032">
                  <c:v>92.312619999999995</c:v>
                </c:pt>
                <c:pt idx="22033">
                  <c:v>92.317449999999994</c:v>
                </c:pt>
                <c:pt idx="22034">
                  <c:v>92.322280000000006</c:v>
                </c:pt>
                <c:pt idx="22035">
                  <c:v>92.327119999999994</c:v>
                </c:pt>
                <c:pt idx="22036">
                  <c:v>92.331949999999992</c:v>
                </c:pt>
                <c:pt idx="22037">
                  <c:v>92.33677999999999</c:v>
                </c:pt>
                <c:pt idx="22038">
                  <c:v>92.341620000000006</c:v>
                </c:pt>
                <c:pt idx="22039">
                  <c:v>92.346440000000001</c:v>
                </c:pt>
                <c:pt idx="22040">
                  <c:v>92.351279999999988</c:v>
                </c:pt>
                <c:pt idx="22041">
                  <c:v>92.356120000000004</c:v>
                </c:pt>
                <c:pt idx="22042">
                  <c:v>92.360939999999999</c:v>
                </c:pt>
                <c:pt idx="22043">
                  <c:v>92.365780000000001</c:v>
                </c:pt>
                <c:pt idx="22044">
                  <c:v>92.370609999999999</c:v>
                </c:pt>
                <c:pt idx="22045">
                  <c:v>92.375439999999998</c:v>
                </c:pt>
                <c:pt idx="22046">
                  <c:v>92.380279999999999</c:v>
                </c:pt>
                <c:pt idx="22047">
                  <c:v>92.385110000000012</c:v>
                </c:pt>
                <c:pt idx="22048">
                  <c:v>92.38994000000001</c:v>
                </c:pt>
                <c:pt idx="22049">
                  <c:v>92.394779999999997</c:v>
                </c:pt>
                <c:pt idx="22050">
                  <c:v>92.399599999999992</c:v>
                </c:pt>
                <c:pt idx="22051">
                  <c:v>92.404440000000008</c:v>
                </c:pt>
                <c:pt idx="22052">
                  <c:v>92.409279999999995</c:v>
                </c:pt>
                <c:pt idx="22053">
                  <c:v>92.414100000000005</c:v>
                </c:pt>
                <c:pt idx="22054">
                  <c:v>92.418940000000006</c:v>
                </c:pt>
                <c:pt idx="22055">
                  <c:v>92.423770000000005</c:v>
                </c:pt>
                <c:pt idx="22056">
                  <c:v>92.428600000000003</c:v>
                </c:pt>
                <c:pt idx="22057">
                  <c:v>92.433440000000004</c:v>
                </c:pt>
                <c:pt idx="22058">
                  <c:v>92.438270000000003</c:v>
                </c:pt>
                <c:pt idx="22059">
                  <c:v>92.443100000000001</c:v>
                </c:pt>
                <c:pt idx="22060">
                  <c:v>92.447940000000003</c:v>
                </c:pt>
                <c:pt idx="22061">
                  <c:v>92.452759999999998</c:v>
                </c:pt>
                <c:pt idx="22062">
                  <c:v>92.457599999999999</c:v>
                </c:pt>
                <c:pt idx="22063">
                  <c:v>92.462440000000001</c:v>
                </c:pt>
                <c:pt idx="22064">
                  <c:v>92.467259999999996</c:v>
                </c:pt>
                <c:pt idx="22065">
                  <c:v>92.472099999999998</c:v>
                </c:pt>
                <c:pt idx="22066">
                  <c:v>92.476929999999996</c:v>
                </c:pt>
                <c:pt idx="22067">
                  <c:v>92.481759999999994</c:v>
                </c:pt>
                <c:pt idx="22068">
                  <c:v>92.486599999999996</c:v>
                </c:pt>
                <c:pt idx="22069">
                  <c:v>92.491429999999994</c:v>
                </c:pt>
                <c:pt idx="22070">
                  <c:v>92.496259999999992</c:v>
                </c:pt>
                <c:pt idx="22071">
                  <c:v>92.501100000000008</c:v>
                </c:pt>
                <c:pt idx="22072">
                  <c:v>92.505920000000003</c:v>
                </c:pt>
                <c:pt idx="22073">
                  <c:v>92.510759999999991</c:v>
                </c:pt>
                <c:pt idx="22074">
                  <c:v>92.515600000000006</c:v>
                </c:pt>
                <c:pt idx="22075">
                  <c:v>92.520420000000001</c:v>
                </c:pt>
                <c:pt idx="22076">
                  <c:v>92.525260000000003</c:v>
                </c:pt>
                <c:pt idx="22077">
                  <c:v>92.530090000000001</c:v>
                </c:pt>
                <c:pt idx="22078">
                  <c:v>92.53492</c:v>
                </c:pt>
                <c:pt idx="22079">
                  <c:v>92.539760000000001</c:v>
                </c:pt>
                <c:pt idx="22080">
                  <c:v>92.544589999999999</c:v>
                </c:pt>
                <c:pt idx="22081">
                  <c:v>92.549419999999998</c:v>
                </c:pt>
                <c:pt idx="22082">
                  <c:v>92.554259999999999</c:v>
                </c:pt>
                <c:pt idx="22083">
                  <c:v>92.559080000000009</c:v>
                </c:pt>
                <c:pt idx="22084">
                  <c:v>92.563919999999996</c:v>
                </c:pt>
                <c:pt idx="22085">
                  <c:v>92.568759999999997</c:v>
                </c:pt>
                <c:pt idx="22086">
                  <c:v>92.573580000000007</c:v>
                </c:pt>
                <c:pt idx="22087">
                  <c:v>92.578419999999994</c:v>
                </c:pt>
                <c:pt idx="22088">
                  <c:v>92.583250000000007</c:v>
                </c:pt>
                <c:pt idx="22089">
                  <c:v>92.588080000000005</c:v>
                </c:pt>
                <c:pt idx="22090">
                  <c:v>92.592919999999992</c:v>
                </c:pt>
                <c:pt idx="22091">
                  <c:v>92.597750000000005</c:v>
                </c:pt>
                <c:pt idx="22092">
                  <c:v>92.602580000000003</c:v>
                </c:pt>
                <c:pt idx="22093">
                  <c:v>92.607419999999991</c:v>
                </c:pt>
                <c:pt idx="22094">
                  <c:v>92.61224</c:v>
                </c:pt>
                <c:pt idx="22095">
                  <c:v>92.617080000000001</c:v>
                </c:pt>
                <c:pt idx="22096">
                  <c:v>92.621920000000003</c:v>
                </c:pt>
                <c:pt idx="22097">
                  <c:v>92.626739999999998</c:v>
                </c:pt>
                <c:pt idx="22098">
                  <c:v>92.63158</c:v>
                </c:pt>
                <c:pt idx="22099">
                  <c:v>92.636409999999998</c:v>
                </c:pt>
                <c:pt idx="22100">
                  <c:v>92.641239999999996</c:v>
                </c:pt>
                <c:pt idx="22101">
                  <c:v>92.646080000000012</c:v>
                </c:pt>
                <c:pt idx="22102">
                  <c:v>92.650909999999996</c:v>
                </c:pt>
                <c:pt idx="22103">
                  <c:v>92.655739999999994</c:v>
                </c:pt>
                <c:pt idx="22104">
                  <c:v>92.66058000000001</c:v>
                </c:pt>
                <c:pt idx="22105">
                  <c:v>92.665410000000008</c:v>
                </c:pt>
                <c:pt idx="22106">
                  <c:v>92.670240000000007</c:v>
                </c:pt>
                <c:pt idx="22107">
                  <c:v>92.675070000000005</c:v>
                </c:pt>
                <c:pt idx="22108">
                  <c:v>92.679899999999989</c:v>
                </c:pt>
                <c:pt idx="22109">
                  <c:v>92.684740000000005</c:v>
                </c:pt>
                <c:pt idx="22110">
                  <c:v>92.689570000000003</c:v>
                </c:pt>
                <c:pt idx="22111">
                  <c:v>92.694400000000002</c:v>
                </c:pt>
                <c:pt idx="22112">
                  <c:v>92.699240000000003</c:v>
                </c:pt>
                <c:pt idx="22113">
                  <c:v>92.704070000000002</c:v>
                </c:pt>
                <c:pt idx="22114">
                  <c:v>92.7089</c:v>
                </c:pt>
                <c:pt idx="22115">
                  <c:v>92.713740000000001</c:v>
                </c:pt>
                <c:pt idx="22116">
                  <c:v>92.71857</c:v>
                </c:pt>
                <c:pt idx="22117">
                  <c:v>92.723399999999998</c:v>
                </c:pt>
                <c:pt idx="22118">
                  <c:v>92.728229999999996</c:v>
                </c:pt>
                <c:pt idx="22119">
                  <c:v>92.733069999999998</c:v>
                </c:pt>
                <c:pt idx="22120">
                  <c:v>92.737899999999996</c:v>
                </c:pt>
                <c:pt idx="22121">
                  <c:v>92.742729999999995</c:v>
                </c:pt>
                <c:pt idx="22122">
                  <c:v>92.747569999999996</c:v>
                </c:pt>
                <c:pt idx="22123">
                  <c:v>92.752399999999994</c:v>
                </c:pt>
                <c:pt idx="22124">
                  <c:v>92.757229999999993</c:v>
                </c:pt>
                <c:pt idx="22125">
                  <c:v>92.762070000000008</c:v>
                </c:pt>
                <c:pt idx="22126">
                  <c:v>92.766899999999993</c:v>
                </c:pt>
                <c:pt idx="22127">
                  <c:v>92.771729999999991</c:v>
                </c:pt>
                <c:pt idx="22128">
                  <c:v>92.776559999999989</c:v>
                </c:pt>
                <c:pt idx="22129">
                  <c:v>92.781390000000002</c:v>
                </c:pt>
                <c:pt idx="22130">
                  <c:v>92.786230000000003</c:v>
                </c:pt>
                <c:pt idx="22131">
                  <c:v>92.791060000000002</c:v>
                </c:pt>
                <c:pt idx="22132">
                  <c:v>92.79589</c:v>
                </c:pt>
                <c:pt idx="22133">
                  <c:v>92.800730000000001</c:v>
                </c:pt>
                <c:pt idx="22134">
                  <c:v>92.80556</c:v>
                </c:pt>
                <c:pt idx="22135">
                  <c:v>92.810390000000012</c:v>
                </c:pt>
                <c:pt idx="22136">
                  <c:v>92.81523</c:v>
                </c:pt>
                <c:pt idx="22137">
                  <c:v>92.820059999999998</c:v>
                </c:pt>
                <c:pt idx="22138">
                  <c:v>92.824889999999996</c:v>
                </c:pt>
                <c:pt idx="22139">
                  <c:v>92.829729999999998</c:v>
                </c:pt>
                <c:pt idx="22140">
                  <c:v>92.834550000000007</c:v>
                </c:pt>
                <c:pt idx="22141">
                  <c:v>92.839389999999995</c:v>
                </c:pt>
                <c:pt idx="22142">
                  <c:v>92.844229999999996</c:v>
                </c:pt>
                <c:pt idx="22143">
                  <c:v>92.849050000000005</c:v>
                </c:pt>
                <c:pt idx="22144">
                  <c:v>92.853889999999993</c:v>
                </c:pt>
                <c:pt idx="22145">
                  <c:v>92.858720000000005</c:v>
                </c:pt>
                <c:pt idx="22146">
                  <c:v>92.863550000000004</c:v>
                </c:pt>
                <c:pt idx="22147">
                  <c:v>92.868389999999991</c:v>
                </c:pt>
                <c:pt idx="22148">
                  <c:v>92.873220000000003</c:v>
                </c:pt>
                <c:pt idx="22149">
                  <c:v>92.878050000000002</c:v>
                </c:pt>
                <c:pt idx="22150">
                  <c:v>92.882889999999989</c:v>
                </c:pt>
                <c:pt idx="22151">
                  <c:v>92.887719999999987</c:v>
                </c:pt>
                <c:pt idx="22152">
                  <c:v>92.89255</c:v>
                </c:pt>
                <c:pt idx="22153">
                  <c:v>92.897390000000001</c:v>
                </c:pt>
                <c:pt idx="22154">
                  <c:v>92.902209999999997</c:v>
                </c:pt>
                <c:pt idx="22155">
                  <c:v>92.907049999999998</c:v>
                </c:pt>
                <c:pt idx="22156">
                  <c:v>92.911879999999996</c:v>
                </c:pt>
                <c:pt idx="22157">
                  <c:v>92.916709999999995</c:v>
                </c:pt>
                <c:pt idx="22158">
                  <c:v>92.921550000000011</c:v>
                </c:pt>
                <c:pt idx="22159">
                  <c:v>92.926380000000009</c:v>
                </c:pt>
                <c:pt idx="22160">
                  <c:v>92.931210000000007</c:v>
                </c:pt>
                <c:pt idx="22161">
                  <c:v>92.936050000000009</c:v>
                </c:pt>
                <c:pt idx="22162">
                  <c:v>92.940880000000007</c:v>
                </c:pt>
                <c:pt idx="22163">
                  <c:v>92.945710000000005</c:v>
                </c:pt>
                <c:pt idx="22164">
                  <c:v>92.950550000000007</c:v>
                </c:pt>
                <c:pt idx="22165">
                  <c:v>92.955380000000005</c:v>
                </c:pt>
                <c:pt idx="22166">
                  <c:v>92.960210000000004</c:v>
                </c:pt>
                <c:pt idx="22167">
                  <c:v>92.965040000000002</c:v>
                </c:pt>
                <c:pt idx="22168">
                  <c:v>92.969880000000003</c:v>
                </c:pt>
                <c:pt idx="22169">
                  <c:v>92.974710000000002</c:v>
                </c:pt>
                <c:pt idx="22170">
                  <c:v>92.97954</c:v>
                </c:pt>
                <c:pt idx="22171">
                  <c:v>92.984380000000002</c:v>
                </c:pt>
                <c:pt idx="22172">
                  <c:v>92.98921</c:v>
                </c:pt>
                <c:pt idx="22173">
                  <c:v>92.994039999999998</c:v>
                </c:pt>
                <c:pt idx="22174">
                  <c:v>92.99888</c:v>
                </c:pt>
                <c:pt idx="22175">
                  <c:v>93.003709999999998</c:v>
                </c:pt>
                <c:pt idx="22176">
                  <c:v>93.008539999999996</c:v>
                </c:pt>
                <c:pt idx="22177">
                  <c:v>93.013380000000012</c:v>
                </c:pt>
                <c:pt idx="22178">
                  <c:v>93.018199999999993</c:v>
                </c:pt>
                <c:pt idx="22179">
                  <c:v>93.023039999999995</c:v>
                </c:pt>
                <c:pt idx="22180">
                  <c:v>93.027869999999993</c:v>
                </c:pt>
                <c:pt idx="22181">
                  <c:v>93.032699999999991</c:v>
                </c:pt>
                <c:pt idx="22182">
                  <c:v>93.037540000000007</c:v>
                </c:pt>
                <c:pt idx="22183">
                  <c:v>93.042370000000005</c:v>
                </c:pt>
                <c:pt idx="22184">
                  <c:v>93.047200000000004</c:v>
                </c:pt>
                <c:pt idx="22185">
                  <c:v>93.052040000000005</c:v>
                </c:pt>
                <c:pt idx="22186">
                  <c:v>93.056870000000004</c:v>
                </c:pt>
                <c:pt idx="22187">
                  <c:v>93.061700000000002</c:v>
                </c:pt>
                <c:pt idx="22188">
                  <c:v>93.066540000000003</c:v>
                </c:pt>
                <c:pt idx="22189">
                  <c:v>93.071370000000002</c:v>
                </c:pt>
                <c:pt idx="22190">
                  <c:v>93.0762</c:v>
                </c:pt>
                <c:pt idx="22191">
                  <c:v>93.081029999999998</c:v>
                </c:pt>
                <c:pt idx="22192">
                  <c:v>93.08587</c:v>
                </c:pt>
                <c:pt idx="22193">
                  <c:v>93.090699999999998</c:v>
                </c:pt>
                <c:pt idx="22194">
                  <c:v>93.095529999999997</c:v>
                </c:pt>
                <c:pt idx="22195">
                  <c:v>93.100369999999998</c:v>
                </c:pt>
                <c:pt idx="22196">
                  <c:v>93.105199999999996</c:v>
                </c:pt>
                <c:pt idx="22197">
                  <c:v>93.110029999999995</c:v>
                </c:pt>
                <c:pt idx="22198">
                  <c:v>93.114869999999996</c:v>
                </c:pt>
                <c:pt idx="22199">
                  <c:v>93.119699999999995</c:v>
                </c:pt>
                <c:pt idx="22200">
                  <c:v>93.124529999999993</c:v>
                </c:pt>
                <c:pt idx="22201">
                  <c:v>93.129370000000009</c:v>
                </c:pt>
                <c:pt idx="22202">
                  <c:v>93.134190000000004</c:v>
                </c:pt>
                <c:pt idx="22203">
                  <c:v>93.139029999999991</c:v>
                </c:pt>
                <c:pt idx="22204">
                  <c:v>93.143870000000007</c:v>
                </c:pt>
                <c:pt idx="22205">
                  <c:v>93.148690000000002</c:v>
                </c:pt>
                <c:pt idx="22206">
                  <c:v>93.153530000000003</c:v>
                </c:pt>
                <c:pt idx="22207">
                  <c:v>93.158360000000002</c:v>
                </c:pt>
                <c:pt idx="22208">
                  <c:v>93.16319</c:v>
                </c:pt>
                <c:pt idx="22209">
                  <c:v>93.168030000000002</c:v>
                </c:pt>
                <c:pt idx="22210">
                  <c:v>93.17286</c:v>
                </c:pt>
                <c:pt idx="22211">
                  <c:v>93.177689999999998</c:v>
                </c:pt>
                <c:pt idx="22212">
                  <c:v>93.18253</c:v>
                </c:pt>
                <c:pt idx="22213">
                  <c:v>93.187359999999998</c:v>
                </c:pt>
                <c:pt idx="22214">
                  <c:v>93.192189999999997</c:v>
                </c:pt>
                <c:pt idx="22215">
                  <c:v>93.197029999999998</c:v>
                </c:pt>
                <c:pt idx="22216">
                  <c:v>93.201859999999996</c:v>
                </c:pt>
                <c:pt idx="22217">
                  <c:v>93.206689999999995</c:v>
                </c:pt>
                <c:pt idx="22218">
                  <c:v>93.211520000000007</c:v>
                </c:pt>
                <c:pt idx="22219">
                  <c:v>93.216359999999995</c:v>
                </c:pt>
                <c:pt idx="22220">
                  <c:v>93.221189999999993</c:v>
                </c:pt>
                <c:pt idx="22221">
                  <c:v>93.226020000000005</c:v>
                </c:pt>
                <c:pt idx="22222">
                  <c:v>93.230859999999993</c:v>
                </c:pt>
                <c:pt idx="22223">
                  <c:v>93.235689999999991</c:v>
                </c:pt>
                <c:pt idx="22224">
                  <c:v>93.240519999999989</c:v>
                </c:pt>
                <c:pt idx="22225">
                  <c:v>93.245360000000005</c:v>
                </c:pt>
                <c:pt idx="22226">
                  <c:v>93.250190000000003</c:v>
                </c:pt>
                <c:pt idx="22227">
                  <c:v>93.255019999999988</c:v>
                </c:pt>
                <c:pt idx="22228">
                  <c:v>93.259860000000003</c:v>
                </c:pt>
                <c:pt idx="22229">
                  <c:v>93.264679999999998</c:v>
                </c:pt>
                <c:pt idx="22230">
                  <c:v>93.26952</c:v>
                </c:pt>
                <c:pt idx="22231">
                  <c:v>93.274350000000013</c:v>
                </c:pt>
                <c:pt idx="22232">
                  <c:v>93.279179999999997</c:v>
                </c:pt>
                <c:pt idx="22233">
                  <c:v>93.284019999999998</c:v>
                </c:pt>
                <c:pt idx="22234">
                  <c:v>93.288850000000011</c:v>
                </c:pt>
                <c:pt idx="22235">
                  <c:v>93.293680000000009</c:v>
                </c:pt>
                <c:pt idx="22236">
                  <c:v>93.298519999999996</c:v>
                </c:pt>
                <c:pt idx="22237">
                  <c:v>93.303349999999995</c:v>
                </c:pt>
                <c:pt idx="22238">
                  <c:v>93.308180000000007</c:v>
                </c:pt>
                <c:pt idx="22239">
                  <c:v>93.313019999999995</c:v>
                </c:pt>
                <c:pt idx="22240">
                  <c:v>93.317849999999993</c:v>
                </c:pt>
                <c:pt idx="22241">
                  <c:v>93.322680000000005</c:v>
                </c:pt>
                <c:pt idx="22242">
                  <c:v>93.327510000000004</c:v>
                </c:pt>
                <c:pt idx="22243">
                  <c:v>93.332349999999991</c:v>
                </c:pt>
                <c:pt idx="22244">
                  <c:v>93.337180000000004</c:v>
                </c:pt>
                <c:pt idx="22245">
                  <c:v>93.342010000000002</c:v>
                </c:pt>
                <c:pt idx="22246">
                  <c:v>93.346849999999989</c:v>
                </c:pt>
                <c:pt idx="22247">
                  <c:v>93.351680000000002</c:v>
                </c:pt>
                <c:pt idx="22248">
                  <c:v>93.35651</c:v>
                </c:pt>
                <c:pt idx="22249">
                  <c:v>93.361350000000002</c:v>
                </c:pt>
                <c:pt idx="22250">
                  <c:v>93.36618</c:v>
                </c:pt>
                <c:pt idx="22251">
                  <c:v>93.371009999999998</c:v>
                </c:pt>
                <c:pt idx="22252">
                  <c:v>93.37585</c:v>
                </c:pt>
                <c:pt idx="22253">
                  <c:v>93.380669999999995</c:v>
                </c:pt>
                <c:pt idx="22254">
                  <c:v>93.385510000000011</c:v>
                </c:pt>
                <c:pt idx="22255">
                  <c:v>93.390349999999998</c:v>
                </c:pt>
                <c:pt idx="22256">
                  <c:v>93.395169999999993</c:v>
                </c:pt>
                <c:pt idx="22257">
                  <c:v>93.400010000000009</c:v>
                </c:pt>
                <c:pt idx="22258">
                  <c:v>93.404840000000007</c:v>
                </c:pt>
                <c:pt idx="22259">
                  <c:v>93.409670000000006</c:v>
                </c:pt>
                <c:pt idx="22260">
                  <c:v>93.414510000000007</c:v>
                </c:pt>
                <c:pt idx="22261">
                  <c:v>93.419340000000005</c:v>
                </c:pt>
                <c:pt idx="22262">
                  <c:v>93.424170000000004</c:v>
                </c:pt>
                <c:pt idx="22263">
                  <c:v>93.429010000000005</c:v>
                </c:pt>
                <c:pt idx="22264">
                  <c:v>93.433840000000004</c:v>
                </c:pt>
                <c:pt idx="22265">
                  <c:v>93.438670000000002</c:v>
                </c:pt>
                <c:pt idx="22266">
                  <c:v>93.443509999999989</c:v>
                </c:pt>
                <c:pt idx="22267">
                  <c:v>93.448340000000002</c:v>
                </c:pt>
                <c:pt idx="22268">
                  <c:v>93.453180000000003</c:v>
                </c:pt>
                <c:pt idx="22269">
                  <c:v>93.457999999999998</c:v>
                </c:pt>
                <c:pt idx="22270">
                  <c:v>93.46284</c:v>
                </c:pt>
                <c:pt idx="22271">
                  <c:v>93.467680000000001</c:v>
                </c:pt>
                <c:pt idx="22272">
                  <c:v>93.472499999999997</c:v>
                </c:pt>
                <c:pt idx="22273">
                  <c:v>93.477340000000012</c:v>
                </c:pt>
                <c:pt idx="22274">
                  <c:v>93.482169999999996</c:v>
                </c:pt>
                <c:pt idx="22275">
                  <c:v>93.486999999999995</c:v>
                </c:pt>
                <c:pt idx="22276">
                  <c:v>93.49184000000001</c:v>
                </c:pt>
                <c:pt idx="22277">
                  <c:v>93.496670000000009</c:v>
                </c:pt>
                <c:pt idx="22278">
                  <c:v>93.501500000000007</c:v>
                </c:pt>
                <c:pt idx="22279">
                  <c:v>93.506339999999994</c:v>
                </c:pt>
                <c:pt idx="22280">
                  <c:v>93.511170000000007</c:v>
                </c:pt>
                <c:pt idx="22281">
                  <c:v>93.516000000000005</c:v>
                </c:pt>
                <c:pt idx="22282">
                  <c:v>93.520839999999993</c:v>
                </c:pt>
                <c:pt idx="22283">
                  <c:v>93.525670000000005</c:v>
                </c:pt>
                <c:pt idx="22284">
                  <c:v>93.530500000000004</c:v>
                </c:pt>
                <c:pt idx="22285">
                  <c:v>93.535330000000002</c:v>
                </c:pt>
                <c:pt idx="22286">
                  <c:v>93.540170000000003</c:v>
                </c:pt>
                <c:pt idx="22287">
                  <c:v>93.545000000000002</c:v>
                </c:pt>
                <c:pt idx="22288">
                  <c:v>93.54983</c:v>
                </c:pt>
                <c:pt idx="22289">
                  <c:v>93.554670000000002</c:v>
                </c:pt>
                <c:pt idx="22290">
                  <c:v>93.5595</c:v>
                </c:pt>
                <c:pt idx="22291">
                  <c:v>93.564329999999998</c:v>
                </c:pt>
                <c:pt idx="22292">
                  <c:v>93.56917</c:v>
                </c:pt>
                <c:pt idx="22293">
                  <c:v>93.573989999999995</c:v>
                </c:pt>
                <c:pt idx="22294">
                  <c:v>93.578829999999996</c:v>
                </c:pt>
                <c:pt idx="22295">
                  <c:v>93.583669999999998</c:v>
                </c:pt>
                <c:pt idx="22296">
                  <c:v>93.58850000000001</c:v>
                </c:pt>
                <c:pt idx="22297">
                  <c:v>93.593330000000009</c:v>
                </c:pt>
                <c:pt idx="22298">
                  <c:v>93.598159999999993</c:v>
                </c:pt>
                <c:pt idx="22299">
                  <c:v>93.603000000000009</c:v>
                </c:pt>
                <c:pt idx="22300">
                  <c:v>93.607830000000007</c:v>
                </c:pt>
                <c:pt idx="22301">
                  <c:v>93.612660000000005</c:v>
                </c:pt>
                <c:pt idx="22302">
                  <c:v>93.617500000000007</c:v>
                </c:pt>
                <c:pt idx="22303">
                  <c:v>93.622330000000005</c:v>
                </c:pt>
                <c:pt idx="22304">
                  <c:v>93.627160000000003</c:v>
                </c:pt>
                <c:pt idx="22305">
                  <c:v>93.632000000000005</c:v>
                </c:pt>
                <c:pt idx="22306">
                  <c:v>93.636830000000003</c:v>
                </c:pt>
                <c:pt idx="22307">
                  <c:v>93.641660000000002</c:v>
                </c:pt>
                <c:pt idx="22308">
                  <c:v>93.646499999999989</c:v>
                </c:pt>
                <c:pt idx="22309">
                  <c:v>93.651319999999998</c:v>
                </c:pt>
                <c:pt idx="22310">
                  <c:v>93.65616</c:v>
                </c:pt>
                <c:pt idx="22311">
                  <c:v>93.661000000000001</c:v>
                </c:pt>
                <c:pt idx="22312">
                  <c:v>93.665819999999997</c:v>
                </c:pt>
                <c:pt idx="22313">
                  <c:v>93.670659999999998</c:v>
                </c:pt>
                <c:pt idx="22314">
                  <c:v>93.675489999999996</c:v>
                </c:pt>
                <c:pt idx="22315">
                  <c:v>93.680330000000012</c:v>
                </c:pt>
                <c:pt idx="22316">
                  <c:v>93.68516000000001</c:v>
                </c:pt>
                <c:pt idx="22317">
                  <c:v>93.689989999999995</c:v>
                </c:pt>
                <c:pt idx="22318">
                  <c:v>93.69483000000001</c:v>
                </c:pt>
                <c:pt idx="22319">
                  <c:v>93.699660000000009</c:v>
                </c:pt>
                <c:pt idx="22320">
                  <c:v>93.704490000000007</c:v>
                </c:pt>
                <c:pt idx="22321">
                  <c:v>93.709329999999994</c:v>
                </c:pt>
                <c:pt idx="22322">
                  <c:v>93.714160000000007</c:v>
                </c:pt>
                <c:pt idx="22323">
                  <c:v>93.718990000000005</c:v>
                </c:pt>
                <c:pt idx="22324">
                  <c:v>93.723829999999992</c:v>
                </c:pt>
                <c:pt idx="22325">
                  <c:v>93.728650000000002</c:v>
                </c:pt>
                <c:pt idx="22326">
                  <c:v>93.733490000000003</c:v>
                </c:pt>
                <c:pt idx="22327">
                  <c:v>93.738320000000002</c:v>
                </c:pt>
                <c:pt idx="22328">
                  <c:v>93.74315</c:v>
                </c:pt>
                <c:pt idx="22329">
                  <c:v>93.747990000000001</c:v>
                </c:pt>
                <c:pt idx="22330">
                  <c:v>93.75282</c:v>
                </c:pt>
                <c:pt idx="22331">
                  <c:v>93.757660000000001</c:v>
                </c:pt>
                <c:pt idx="22332">
                  <c:v>93.76249</c:v>
                </c:pt>
                <c:pt idx="22333">
                  <c:v>93.767319999999998</c:v>
                </c:pt>
                <c:pt idx="22334">
                  <c:v>93.77216</c:v>
                </c:pt>
                <c:pt idx="22335">
                  <c:v>93.776989999999998</c:v>
                </c:pt>
                <c:pt idx="22336">
                  <c:v>93.781819999999996</c:v>
                </c:pt>
                <c:pt idx="22337">
                  <c:v>93.786659999999998</c:v>
                </c:pt>
                <c:pt idx="22338">
                  <c:v>93.791479999999993</c:v>
                </c:pt>
                <c:pt idx="22339">
                  <c:v>93.796320000000009</c:v>
                </c:pt>
                <c:pt idx="22340">
                  <c:v>93.801159999999996</c:v>
                </c:pt>
                <c:pt idx="22341">
                  <c:v>93.805979999999991</c:v>
                </c:pt>
                <c:pt idx="22342">
                  <c:v>93.810820000000007</c:v>
                </c:pt>
                <c:pt idx="22343">
                  <c:v>93.815650000000005</c:v>
                </c:pt>
                <c:pt idx="22344">
                  <c:v>93.820490000000007</c:v>
                </c:pt>
                <c:pt idx="22345">
                  <c:v>93.825320000000005</c:v>
                </c:pt>
                <c:pt idx="22346">
                  <c:v>93.830150000000003</c:v>
                </c:pt>
                <c:pt idx="22347">
                  <c:v>93.834989999999991</c:v>
                </c:pt>
                <c:pt idx="22348">
                  <c:v>93.839820000000003</c:v>
                </c:pt>
                <c:pt idx="22349">
                  <c:v>93.844650000000001</c:v>
                </c:pt>
                <c:pt idx="22350">
                  <c:v>93.849489999999989</c:v>
                </c:pt>
                <c:pt idx="22351">
                  <c:v>93.854320000000001</c:v>
                </c:pt>
                <c:pt idx="22352">
                  <c:v>93.85915</c:v>
                </c:pt>
                <c:pt idx="22353">
                  <c:v>93.863990000000001</c:v>
                </c:pt>
                <c:pt idx="22354">
                  <c:v>93.868809999999996</c:v>
                </c:pt>
                <c:pt idx="22355">
                  <c:v>93.873649999999998</c:v>
                </c:pt>
                <c:pt idx="22356">
                  <c:v>93.878489999999999</c:v>
                </c:pt>
                <c:pt idx="22357">
                  <c:v>93.883309999999994</c:v>
                </c:pt>
                <c:pt idx="22358">
                  <c:v>93.88815000000001</c:v>
                </c:pt>
                <c:pt idx="22359">
                  <c:v>93.892979999999994</c:v>
                </c:pt>
                <c:pt idx="22360">
                  <c:v>93.89782000000001</c:v>
                </c:pt>
                <c:pt idx="22361">
                  <c:v>93.902650000000008</c:v>
                </c:pt>
                <c:pt idx="22362">
                  <c:v>93.907480000000007</c:v>
                </c:pt>
                <c:pt idx="22363">
                  <c:v>93.912319999999994</c:v>
                </c:pt>
                <c:pt idx="22364">
                  <c:v>93.917150000000007</c:v>
                </c:pt>
                <c:pt idx="22365">
                  <c:v>93.921980000000005</c:v>
                </c:pt>
                <c:pt idx="22366">
                  <c:v>93.926819999999992</c:v>
                </c:pt>
                <c:pt idx="22367">
                  <c:v>93.931650000000005</c:v>
                </c:pt>
                <c:pt idx="22368">
                  <c:v>93.936480000000003</c:v>
                </c:pt>
                <c:pt idx="22369">
                  <c:v>93.94131999999999</c:v>
                </c:pt>
                <c:pt idx="22370">
                  <c:v>93.946150000000003</c:v>
                </c:pt>
                <c:pt idx="22371">
                  <c:v>93.950980000000001</c:v>
                </c:pt>
                <c:pt idx="22372">
                  <c:v>93.95581</c:v>
                </c:pt>
                <c:pt idx="22373">
                  <c:v>93.960650000000001</c:v>
                </c:pt>
                <c:pt idx="22374">
                  <c:v>93.965479999999999</c:v>
                </c:pt>
                <c:pt idx="22375">
                  <c:v>93.970309999999998</c:v>
                </c:pt>
                <c:pt idx="22376">
                  <c:v>93.975149999999999</c:v>
                </c:pt>
                <c:pt idx="22377">
                  <c:v>93.979979999999998</c:v>
                </c:pt>
                <c:pt idx="22378">
                  <c:v>93.984809999999996</c:v>
                </c:pt>
                <c:pt idx="22379">
                  <c:v>93.989649999999997</c:v>
                </c:pt>
                <c:pt idx="22380">
                  <c:v>93.99448000000001</c:v>
                </c:pt>
                <c:pt idx="22381">
                  <c:v>93.999310000000008</c:v>
                </c:pt>
                <c:pt idx="22382">
                  <c:v>94.004149999999996</c:v>
                </c:pt>
                <c:pt idx="22383">
                  <c:v>94.008980000000008</c:v>
                </c:pt>
                <c:pt idx="22384">
                  <c:v>94.013810000000007</c:v>
                </c:pt>
                <c:pt idx="22385">
                  <c:v>94.018649999999994</c:v>
                </c:pt>
                <c:pt idx="22386">
                  <c:v>94.023480000000006</c:v>
                </c:pt>
                <c:pt idx="22387">
                  <c:v>94.028310000000005</c:v>
                </c:pt>
                <c:pt idx="22388">
                  <c:v>94.033140000000003</c:v>
                </c:pt>
                <c:pt idx="22389">
                  <c:v>94.03797999999999</c:v>
                </c:pt>
                <c:pt idx="22390">
                  <c:v>94.042810000000003</c:v>
                </c:pt>
                <c:pt idx="22391">
                  <c:v>94.047640000000001</c:v>
                </c:pt>
                <c:pt idx="22392">
                  <c:v>94.052479999999989</c:v>
                </c:pt>
                <c:pt idx="22393">
                  <c:v>94.057310000000001</c:v>
                </c:pt>
                <c:pt idx="22394">
                  <c:v>94.062139999999999</c:v>
                </c:pt>
                <c:pt idx="22395">
                  <c:v>94.066980000000001</c:v>
                </c:pt>
                <c:pt idx="22396">
                  <c:v>94.071809999999999</c:v>
                </c:pt>
                <c:pt idx="22397">
                  <c:v>94.076639999999998</c:v>
                </c:pt>
                <c:pt idx="22398">
                  <c:v>94.081479999999999</c:v>
                </c:pt>
                <c:pt idx="22399">
                  <c:v>94.086310000000012</c:v>
                </c:pt>
                <c:pt idx="22400">
                  <c:v>94.09114000000001</c:v>
                </c:pt>
                <c:pt idx="22401">
                  <c:v>94.095979999999997</c:v>
                </c:pt>
                <c:pt idx="22402">
                  <c:v>94.100809999999996</c:v>
                </c:pt>
                <c:pt idx="22403">
                  <c:v>94.105649999999997</c:v>
                </c:pt>
                <c:pt idx="22404">
                  <c:v>94.110470000000007</c:v>
                </c:pt>
                <c:pt idx="22405">
                  <c:v>94.115309999999994</c:v>
                </c:pt>
                <c:pt idx="22406">
                  <c:v>94.120140000000006</c:v>
                </c:pt>
                <c:pt idx="22407">
                  <c:v>94.124970000000005</c:v>
                </c:pt>
                <c:pt idx="22408">
                  <c:v>94.129809999999992</c:v>
                </c:pt>
                <c:pt idx="22409">
                  <c:v>94.134640000000005</c:v>
                </c:pt>
                <c:pt idx="22410">
                  <c:v>94.139470000000003</c:v>
                </c:pt>
                <c:pt idx="22411">
                  <c:v>94.14430999999999</c:v>
                </c:pt>
                <c:pt idx="22412">
                  <c:v>94.149140000000003</c:v>
                </c:pt>
                <c:pt idx="22413">
                  <c:v>94.153980000000004</c:v>
                </c:pt>
                <c:pt idx="22414">
                  <c:v>94.158810000000003</c:v>
                </c:pt>
                <c:pt idx="22415">
                  <c:v>94.163640000000001</c:v>
                </c:pt>
                <c:pt idx="22416">
                  <c:v>94.168480000000002</c:v>
                </c:pt>
                <c:pt idx="22417">
                  <c:v>94.173299999999998</c:v>
                </c:pt>
                <c:pt idx="22418">
                  <c:v>94.178139999999999</c:v>
                </c:pt>
                <c:pt idx="22419">
                  <c:v>94.182980000000001</c:v>
                </c:pt>
                <c:pt idx="22420">
                  <c:v>94.187809999999999</c:v>
                </c:pt>
                <c:pt idx="22421">
                  <c:v>94.192639999999997</c:v>
                </c:pt>
                <c:pt idx="22422">
                  <c:v>94.19747000000001</c:v>
                </c:pt>
                <c:pt idx="22423">
                  <c:v>94.202309999999997</c:v>
                </c:pt>
                <c:pt idx="22424">
                  <c:v>94.207139999999995</c:v>
                </c:pt>
                <c:pt idx="22425">
                  <c:v>94.211970000000008</c:v>
                </c:pt>
                <c:pt idx="22426">
                  <c:v>94.216809999999995</c:v>
                </c:pt>
                <c:pt idx="22427">
                  <c:v>94.221639999999994</c:v>
                </c:pt>
                <c:pt idx="22428">
                  <c:v>94.226470000000006</c:v>
                </c:pt>
                <c:pt idx="22429">
                  <c:v>94.231309999999993</c:v>
                </c:pt>
                <c:pt idx="22430">
                  <c:v>94.236139999999992</c:v>
                </c:pt>
                <c:pt idx="22431">
                  <c:v>94.24096999999999</c:v>
                </c:pt>
                <c:pt idx="22432">
                  <c:v>94.245810000000006</c:v>
                </c:pt>
                <c:pt idx="22433">
                  <c:v>94.25063999999999</c:v>
                </c:pt>
                <c:pt idx="22434">
                  <c:v>94.255469999999988</c:v>
                </c:pt>
                <c:pt idx="22435">
                  <c:v>94.260310000000004</c:v>
                </c:pt>
                <c:pt idx="22436">
                  <c:v>94.265140000000002</c:v>
                </c:pt>
                <c:pt idx="22437">
                  <c:v>94.269980000000004</c:v>
                </c:pt>
                <c:pt idx="22438">
                  <c:v>94.274799999999999</c:v>
                </c:pt>
                <c:pt idx="22439">
                  <c:v>94.279640000000001</c:v>
                </c:pt>
                <c:pt idx="22440">
                  <c:v>94.284469999999999</c:v>
                </c:pt>
                <c:pt idx="22441">
                  <c:v>94.289300000000011</c:v>
                </c:pt>
                <c:pt idx="22442">
                  <c:v>94.294139999999999</c:v>
                </c:pt>
                <c:pt idx="22443">
                  <c:v>94.298969999999997</c:v>
                </c:pt>
                <c:pt idx="22444">
                  <c:v>94.303799999999995</c:v>
                </c:pt>
                <c:pt idx="22445">
                  <c:v>94.308639999999997</c:v>
                </c:pt>
                <c:pt idx="22446">
                  <c:v>94.313469999999995</c:v>
                </c:pt>
                <c:pt idx="22447">
                  <c:v>94.318309999999997</c:v>
                </c:pt>
                <c:pt idx="22448">
                  <c:v>94.323139999999995</c:v>
                </c:pt>
                <c:pt idx="22449">
                  <c:v>94.327969999999993</c:v>
                </c:pt>
                <c:pt idx="22450">
                  <c:v>94.332810000000009</c:v>
                </c:pt>
                <c:pt idx="22451">
                  <c:v>94.337630000000004</c:v>
                </c:pt>
                <c:pt idx="22452">
                  <c:v>94.342469999999992</c:v>
                </c:pt>
                <c:pt idx="22453">
                  <c:v>94.347310000000007</c:v>
                </c:pt>
                <c:pt idx="22454">
                  <c:v>94.352140000000006</c:v>
                </c:pt>
                <c:pt idx="22455">
                  <c:v>94.356970000000004</c:v>
                </c:pt>
                <c:pt idx="22456">
                  <c:v>94.361800000000002</c:v>
                </c:pt>
                <c:pt idx="22457">
                  <c:v>94.366640000000004</c:v>
                </c:pt>
                <c:pt idx="22458">
                  <c:v>94.371470000000002</c:v>
                </c:pt>
                <c:pt idx="22459">
                  <c:v>94.376300000000001</c:v>
                </c:pt>
                <c:pt idx="22460">
                  <c:v>94.381140000000002</c:v>
                </c:pt>
                <c:pt idx="22461">
                  <c:v>94.38597</c:v>
                </c:pt>
                <c:pt idx="22462">
                  <c:v>94.390799999999999</c:v>
                </c:pt>
                <c:pt idx="22463">
                  <c:v>94.39564</c:v>
                </c:pt>
                <c:pt idx="22464">
                  <c:v>94.400469999999999</c:v>
                </c:pt>
                <c:pt idx="22465">
                  <c:v>94.405299999999997</c:v>
                </c:pt>
                <c:pt idx="22466">
                  <c:v>94.410139999999998</c:v>
                </c:pt>
                <c:pt idx="22467">
                  <c:v>94.414969999999997</c:v>
                </c:pt>
                <c:pt idx="22468">
                  <c:v>94.419810000000012</c:v>
                </c:pt>
                <c:pt idx="22469">
                  <c:v>94.424640000000011</c:v>
                </c:pt>
                <c:pt idx="22470">
                  <c:v>94.429469999999995</c:v>
                </c:pt>
                <c:pt idx="22471">
                  <c:v>94.434309999999996</c:v>
                </c:pt>
                <c:pt idx="22472">
                  <c:v>94.439129999999992</c:v>
                </c:pt>
                <c:pt idx="22473">
                  <c:v>94.443970000000007</c:v>
                </c:pt>
                <c:pt idx="22474">
                  <c:v>94.448800000000006</c:v>
                </c:pt>
                <c:pt idx="22475">
                  <c:v>94.45362999999999</c:v>
                </c:pt>
                <c:pt idx="22476">
                  <c:v>94.458470000000005</c:v>
                </c:pt>
                <c:pt idx="22477">
                  <c:v>94.463300000000004</c:v>
                </c:pt>
                <c:pt idx="22478">
                  <c:v>94.468140000000005</c:v>
                </c:pt>
                <c:pt idx="22479">
                  <c:v>94.472970000000004</c:v>
                </c:pt>
                <c:pt idx="22480">
                  <c:v>94.477800000000002</c:v>
                </c:pt>
                <c:pt idx="22481">
                  <c:v>94.482640000000004</c:v>
                </c:pt>
                <c:pt idx="22482">
                  <c:v>94.487470000000002</c:v>
                </c:pt>
                <c:pt idx="22483">
                  <c:v>94.4923</c:v>
                </c:pt>
                <c:pt idx="22484">
                  <c:v>94.497139999999987</c:v>
                </c:pt>
                <c:pt idx="22485">
                  <c:v>94.50197</c:v>
                </c:pt>
                <c:pt idx="22486">
                  <c:v>94.506799999999998</c:v>
                </c:pt>
                <c:pt idx="22487">
                  <c:v>94.51164</c:v>
                </c:pt>
                <c:pt idx="22488">
                  <c:v>94.516469999999998</c:v>
                </c:pt>
                <c:pt idx="22489">
                  <c:v>94.521299999999997</c:v>
                </c:pt>
                <c:pt idx="22490">
                  <c:v>94.526129999999995</c:v>
                </c:pt>
                <c:pt idx="22491">
                  <c:v>94.530970000000011</c:v>
                </c:pt>
                <c:pt idx="22492">
                  <c:v>94.535809999999998</c:v>
                </c:pt>
                <c:pt idx="22493">
                  <c:v>94.540630000000007</c:v>
                </c:pt>
                <c:pt idx="22494">
                  <c:v>94.545470000000009</c:v>
                </c:pt>
                <c:pt idx="22495">
                  <c:v>94.550300000000007</c:v>
                </c:pt>
                <c:pt idx="22496">
                  <c:v>94.555139999999994</c:v>
                </c:pt>
                <c:pt idx="22497">
                  <c:v>94.559969999999993</c:v>
                </c:pt>
                <c:pt idx="22498">
                  <c:v>94.564800000000005</c:v>
                </c:pt>
                <c:pt idx="22499">
                  <c:v>94.569639999999993</c:v>
                </c:pt>
                <c:pt idx="22500">
                  <c:v>94.574469999999991</c:v>
                </c:pt>
                <c:pt idx="22501">
                  <c:v>94.579300000000003</c:v>
                </c:pt>
                <c:pt idx="22502">
                  <c:v>94.584139999999991</c:v>
                </c:pt>
                <c:pt idx="22503">
                  <c:v>94.588969999999989</c:v>
                </c:pt>
                <c:pt idx="22504">
                  <c:v>94.593800000000002</c:v>
                </c:pt>
                <c:pt idx="22505">
                  <c:v>94.598640000000003</c:v>
                </c:pt>
                <c:pt idx="22506">
                  <c:v>94.603470000000002</c:v>
                </c:pt>
                <c:pt idx="22507">
                  <c:v>94.6083</c:v>
                </c:pt>
                <c:pt idx="22508">
                  <c:v>94.613129999999998</c:v>
                </c:pt>
                <c:pt idx="22509">
                  <c:v>94.61797</c:v>
                </c:pt>
                <c:pt idx="22510">
                  <c:v>94.622810000000001</c:v>
                </c:pt>
                <c:pt idx="22511">
                  <c:v>94.627630000000011</c:v>
                </c:pt>
                <c:pt idx="22512">
                  <c:v>94.632469999999998</c:v>
                </c:pt>
                <c:pt idx="22513">
                  <c:v>94.637299999999996</c:v>
                </c:pt>
                <c:pt idx="22514">
                  <c:v>94.642130000000009</c:v>
                </c:pt>
                <c:pt idx="22515">
                  <c:v>94.646969999999996</c:v>
                </c:pt>
                <c:pt idx="22516">
                  <c:v>94.651799999999994</c:v>
                </c:pt>
                <c:pt idx="22517">
                  <c:v>94.656639999999996</c:v>
                </c:pt>
                <c:pt idx="22518">
                  <c:v>94.661469999999994</c:v>
                </c:pt>
                <c:pt idx="22519">
                  <c:v>94.666299999999993</c:v>
                </c:pt>
                <c:pt idx="22520">
                  <c:v>94.671139999999994</c:v>
                </c:pt>
                <c:pt idx="22521">
                  <c:v>94.675969999999992</c:v>
                </c:pt>
                <c:pt idx="22522">
                  <c:v>94.680799999999991</c:v>
                </c:pt>
                <c:pt idx="22523">
                  <c:v>94.685640000000006</c:v>
                </c:pt>
                <c:pt idx="22524">
                  <c:v>94.690470000000005</c:v>
                </c:pt>
                <c:pt idx="22525">
                  <c:v>94.695300000000003</c:v>
                </c:pt>
                <c:pt idx="22526">
                  <c:v>94.700140000000005</c:v>
                </c:pt>
                <c:pt idx="22527">
                  <c:v>94.704970000000003</c:v>
                </c:pt>
                <c:pt idx="22528">
                  <c:v>94.709810000000004</c:v>
                </c:pt>
                <c:pt idx="22529">
                  <c:v>94.71463</c:v>
                </c:pt>
                <c:pt idx="22530">
                  <c:v>94.719470000000001</c:v>
                </c:pt>
                <c:pt idx="22531">
                  <c:v>94.724299999999999</c:v>
                </c:pt>
                <c:pt idx="22532">
                  <c:v>94.729129999999998</c:v>
                </c:pt>
                <c:pt idx="22533">
                  <c:v>94.733969999999999</c:v>
                </c:pt>
                <c:pt idx="22534">
                  <c:v>94.738799999999998</c:v>
                </c:pt>
                <c:pt idx="22535">
                  <c:v>94.743639999999999</c:v>
                </c:pt>
                <c:pt idx="22536">
                  <c:v>94.748469999999998</c:v>
                </c:pt>
                <c:pt idx="22537">
                  <c:v>94.753299999999996</c:v>
                </c:pt>
                <c:pt idx="22538">
                  <c:v>94.758140000000012</c:v>
                </c:pt>
                <c:pt idx="22539">
                  <c:v>94.762969999999996</c:v>
                </c:pt>
                <c:pt idx="22540">
                  <c:v>94.767799999999994</c:v>
                </c:pt>
                <c:pt idx="22541">
                  <c:v>94.77264000000001</c:v>
                </c:pt>
                <c:pt idx="22542">
                  <c:v>94.777470000000008</c:v>
                </c:pt>
                <c:pt idx="22543">
                  <c:v>94.782300000000006</c:v>
                </c:pt>
                <c:pt idx="22544">
                  <c:v>94.787140000000008</c:v>
                </c:pt>
                <c:pt idx="22545">
                  <c:v>94.791970000000006</c:v>
                </c:pt>
                <c:pt idx="22546">
                  <c:v>94.796809999999994</c:v>
                </c:pt>
                <c:pt idx="22547">
                  <c:v>94.801630000000003</c:v>
                </c:pt>
                <c:pt idx="22548">
                  <c:v>94.806470000000004</c:v>
                </c:pt>
                <c:pt idx="22549">
                  <c:v>94.811309999999992</c:v>
                </c:pt>
                <c:pt idx="22550">
                  <c:v>94.816130000000001</c:v>
                </c:pt>
                <c:pt idx="22551">
                  <c:v>94.820970000000003</c:v>
                </c:pt>
                <c:pt idx="22552">
                  <c:v>94.825800000000001</c:v>
                </c:pt>
                <c:pt idx="22553">
                  <c:v>94.830639999999988</c:v>
                </c:pt>
                <c:pt idx="22554">
                  <c:v>94.835470000000001</c:v>
                </c:pt>
                <c:pt idx="22555">
                  <c:v>94.840299999999999</c:v>
                </c:pt>
                <c:pt idx="22556">
                  <c:v>94.845140000000001</c:v>
                </c:pt>
                <c:pt idx="22557">
                  <c:v>94.849969999999999</c:v>
                </c:pt>
                <c:pt idx="22558">
                  <c:v>94.854799999999997</c:v>
                </c:pt>
                <c:pt idx="22559">
                  <c:v>94.859639999999999</c:v>
                </c:pt>
                <c:pt idx="22560">
                  <c:v>94.864470000000011</c:v>
                </c:pt>
                <c:pt idx="22561">
                  <c:v>94.86930000000001</c:v>
                </c:pt>
                <c:pt idx="22562">
                  <c:v>94.874139999999997</c:v>
                </c:pt>
                <c:pt idx="22563">
                  <c:v>94.87897000000001</c:v>
                </c:pt>
                <c:pt idx="22564">
                  <c:v>94.883809999999997</c:v>
                </c:pt>
                <c:pt idx="22565">
                  <c:v>94.888630000000006</c:v>
                </c:pt>
                <c:pt idx="22566">
                  <c:v>94.893469999999994</c:v>
                </c:pt>
                <c:pt idx="22567">
                  <c:v>94.898309999999995</c:v>
                </c:pt>
                <c:pt idx="22568">
                  <c:v>94.903139999999993</c:v>
                </c:pt>
                <c:pt idx="22569">
                  <c:v>94.907969999999992</c:v>
                </c:pt>
                <c:pt idx="22570">
                  <c:v>94.912800000000004</c:v>
                </c:pt>
                <c:pt idx="22571">
                  <c:v>94.917639999999992</c:v>
                </c:pt>
                <c:pt idx="22572">
                  <c:v>94.92246999999999</c:v>
                </c:pt>
                <c:pt idx="22573">
                  <c:v>94.927300000000002</c:v>
                </c:pt>
                <c:pt idx="22574">
                  <c:v>94.932140000000004</c:v>
                </c:pt>
                <c:pt idx="22575">
                  <c:v>94.936970000000002</c:v>
                </c:pt>
                <c:pt idx="22576">
                  <c:v>94.941800000000001</c:v>
                </c:pt>
                <c:pt idx="22577">
                  <c:v>94.946640000000002</c:v>
                </c:pt>
                <c:pt idx="22578">
                  <c:v>94.95147</c:v>
                </c:pt>
                <c:pt idx="22579">
                  <c:v>94.956310000000002</c:v>
                </c:pt>
                <c:pt idx="22580">
                  <c:v>94.96114</c:v>
                </c:pt>
                <c:pt idx="22581">
                  <c:v>94.965969999999999</c:v>
                </c:pt>
                <c:pt idx="22582">
                  <c:v>94.97081</c:v>
                </c:pt>
                <c:pt idx="22583">
                  <c:v>94.975639999999999</c:v>
                </c:pt>
                <c:pt idx="22584">
                  <c:v>94.980469999999997</c:v>
                </c:pt>
                <c:pt idx="22585">
                  <c:v>94.985309999999998</c:v>
                </c:pt>
                <c:pt idx="22586">
                  <c:v>94.990139999999997</c:v>
                </c:pt>
                <c:pt idx="22587">
                  <c:v>94.994969999999995</c:v>
                </c:pt>
                <c:pt idx="22588">
                  <c:v>94.999810000000011</c:v>
                </c:pt>
                <c:pt idx="22589">
                  <c:v>95.004639999999995</c:v>
                </c:pt>
                <c:pt idx="22590">
                  <c:v>95.009479999999996</c:v>
                </c:pt>
                <c:pt idx="22591">
                  <c:v>95.014299999999992</c:v>
                </c:pt>
                <c:pt idx="22592">
                  <c:v>95.019140000000007</c:v>
                </c:pt>
                <c:pt idx="22593">
                  <c:v>95.023970000000006</c:v>
                </c:pt>
                <c:pt idx="22594">
                  <c:v>95.028810000000007</c:v>
                </c:pt>
                <c:pt idx="22595">
                  <c:v>95.033640000000005</c:v>
                </c:pt>
                <c:pt idx="22596">
                  <c:v>95.038470000000004</c:v>
                </c:pt>
                <c:pt idx="22597">
                  <c:v>95.043310000000005</c:v>
                </c:pt>
                <c:pt idx="22598">
                  <c:v>95.048140000000004</c:v>
                </c:pt>
                <c:pt idx="22599">
                  <c:v>95.052970000000002</c:v>
                </c:pt>
                <c:pt idx="22600">
                  <c:v>95.057810000000003</c:v>
                </c:pt>
                <c:pt idx="22601">
                  <c:v>95.062640000000002</c:v>
                </c:pt>
                <c:pt idx="22602">
                  <c:v>95.06747</c:v>
                </c:pt>
                <c:pt idx="22603">
                  <c:v>95.072309999999987</c:v>
                </c:pt>
                <c:pt idx="22604">
                  <c:v>95.07714</c:v>
                </c:pt>
                <c:pt idx="22605">
                  <c:v>95.081980000000001</c:v>
                </c:pt>
                <c:pt idx="22606">
                  <c:v>95.08681</c:v>
                </c:pt>
                <c:pt idx="22607">
                  <c:v>95.091639999999998</c:v>
                </c:pt>
                <c:pt idx="22608">
                  <c:v>95.09648</c:v>
                </c:pt>
                <c:pt idx="22609">
                  <c:v>95.101309999999998</c:v>
                </c:pt>
                <c:pt idx="22610">
                  <c:v>95.106140000000011</c:v>
                </c:pt>
                <c:pt idx="22611">
                  <c:v>95.110979999999998</c:v>
                </c:pt>
                <c:pt idx="22612">
                  <c:v>95.115809999999996</c:v>
                </c:pt>
                <c:pt idx="22613">
                  <c:v>95.120640000000009</c:v>
                </c:pt>
                <c:pt idx="22614">
                  <c:v>95.125470000000007</c:v>
                </c:pt>
                <c:pt idx="22615">
                  <c:v>95.130309999999994</c:v>
                </c:pt>
                <c:pt idx="22616">
                  <c:v>95.135140000000007</c:v>
                </c:pt>
                <c:pt idx="22617">
                  <c:v>95.139970000000005</c:v>
                </c:pt>
                <c:pt idx="22618">
                  <c:v>95.144809999999993</c:v>
                </c:pt>
                <c:pt idx="22619">
                  <c:v>95.149639999999991</c:v>
                </c:pt>
                <c:pt idx="22620">
                  <c:v>95.154480000000007</c:v>
                </c:pt>
                <c:pt idx="22621">
                  <c:v>95.159309999999991</c:v>
                </c:pt>
                <c:pt idx="22622">
                  <c:v>95.164139999999989</c:v>
                </c:pt>
                <c:pt idx="22623">
                  <c:v>95.168980000000005</c:v>
                </c:pt>
                <c:pt idx="22624">
                  <c:v>95.173810000000003</c:v>
                </c:pt>
                <c:pt idx="22625">
                  <c:v>95.178640000000001</c:v>
                </c:pt>
                <c:pt idx="22626">
                  <c:v>95.183480000000003</c:v>
                </c:pt>
                <c:pt idx="22627">
                  <c:v>95.188310000000001</c:v>
                </c:pt>
                <c:pt idx="22628">
                  <c:v>95.193150000000003</c:v>
                </c:pt>
                <c:pt idx="22629">
                  <c:v>95.197980000000001</c:v>
                </c:pt>
                <c:pt idx="22630">
                  <c:v>95.202809999999999</c:v>
                </c:pt>
                <c:pt idx="22631">
                  <c:v>95.207650000000001</c:v>
                </c:pt>
                <c:pt idx="22632">
                  <c:v>95.212479999999999</c:v>
                </c:pt>
                <c:pt idx="22633">
                  <c:v>95.217309999999998</c:v>
                </c:pt>
                <c:pt idx="22634">
                  <c:v>95.222149999999999</c:v>
                </c:pt>
                <c:pt idx="22635">
                  <c:v>95.226979999999998</c:v>
                </c:pt>
                <c:pt idx="22636">
                  <c:v>95.231809999999996</c:v>
                </c:pt>
                <c:pt idx="22637">
                  <c:v>95.236639999999994</c:v>
                </c:pt>
                <c:pt idx="22638">
                  <c:v>95.24148000000001</c:v>
                </c:pt>
                <c:pt idx="22639">
                  <c:v>95.246319999999997</c:v>
                </c:pt>
                <c:pt idx="22640">
                  <c:v>95.251139999999992</c:v>
                </c:pt>
                <c:pt idx="22641">
                  <c:v>95.255980000000008</c:v>
                </c:pt>
                <c:pt idx="22642">
                  <c:v>95.260810000000006</c:v>
                </c:pt>
                <c:pt idx="22643">
                  <c:v>95.265649999999994</c:v>
                </c:pt>
                <c:pt idx="22644">
                  <c:v>95.270480000000006</c:v>
                </c:pt>
                <c:pt idx="22645">
                  <c:v>95.275310000000005</c:v>
                </c:pt>
                <c:pt idx="22646">
                  <c:v>95.280149999999992</c:v>
                </c:pt>
                <c:pt idx="22647">
                  <c:v>95.284980000000004</c:v>
                </c:pt>
                <c:pt idx="22648">
                  <c:v>95.289810000000003</c:v>
                </c:pt>
                <c:pt idx="22649">
                  <c:v>95.29464999999999</c:v>
                </c:pt>
                <c:pt idx="22650">
                  <c:v>95.299480000000003</c:v>
                </c:pt>
                <c:pt idx="22651">
                  <c:v>95.304320000000004</c:v>
                </c:pt>
                <c:pt idx="22652">
                  <c:v>95.309149999999988</c:v>
                </c:pt>
                <c:pt idx="22653">
                  <c:v>95.313980000000001</c:v>
                </c:pt>
                <c:pt idx="22654">
                  <c:v>95.318820000000002</c:v>
                </c:pt>
                <c:pt idx="22655">
                  <c:v>95.323650000000001</c:v>
                </c:pt>
                <c:pt idx="22656">
                  <c:v>95.328479999999999</c:v>
                </c:pt>
                <c:pt idx="22657">
                  <c:v>95.333320000000001</c:v>
                </c:pt>
                <c:pt idx="22658">
                  <c:v>95.338149999999999</c:v>
                </c:pt>
                <c:pt idx="22659">
                  <c:v>95.34299</c:v>
                </c:pt>
                <c:pt idx="22660">
                  <c:v>95.34781000000001</c:v>
                </c:pt>
                <c:pt idx="22661">
                  <c:v>95.352649999999997</c:v>
                </c:pt>
                <c:pt idx="22662">
                  <c:v>95.357489999999999</c:v>
                </c:pt>
                <c:pt idx="22663">
                  <c:v>95.362310000000008</c:v>
                </c:pt>
                <c:pt idx="22664">
                  <c:v>95.367149999999995</c:v>
                </c:pt>
                <c:pt idx="22665">
                  <c:v>95.371979999999994</c:v>
                </c:pt>
                <c:pt idx="22666">
                  <c:v>95.376819999999995</c:v>
                </c:pt>
                <c:pt idx="22667">
                  <c:v>95.381649999999993</c:v>
                </c:pt>
                <c:pt idx="22668">
                  <c:v>95.386479999999992</c:v>
                </c:pt>
                <c:pt idx="22669">
                  <c:v>95.391320000000007</c:v>
                </c:pt>
                <c:pt idx="22670">
                  <c:v>95.396150000000006</c:v>
                </c:pt>
                <c:pt idx="22671">
                  <c:v>95.40097999999999</c:v>
                </c:pt>
                <c:pt idx="22672">
                  <c:v>95.405820000000006</c:v>
                </c:pt>
                <c:pt idx="22673">
                  <c:v>95.410650000000004</c:v>
                </c:pt>
                <c:pt idx="22674">
                  <c:v>95.415490000000005</c:v>
                </c:pt>
                <c:pt idx="22675">
                  <c:v>95.420320000000004</c:v>
                </c:pt>
                <c:pt idx="22676">
                  <c:v>95.425150000000002</c:v>
                </c:pt>
                <c:pt idx="22677">
                  <c:v>95.429990000000004</c:v>
                </c:pt>
                <c:pt idx="22678">
                  <c:v>95.434820000000002</c:v>
                </c:pt>
                <c:pt idx="22679">
                  <c:v>95.43965</c:v>
                </c:pt>
                <c:pt idx="22680">
                  <c:v>95.444490000000002</c:v>
                </c:pt>
                <c:pt idx="22681">
                  <c:v>95.44932</c:v>
                </c:pt>
                <c:pt idx="22682">
                  <c:v>95.454160000000002</c:v>
                </c:pt>
                <c:pt idx="22683">
                  <c:v>95.458979999999997</c:v>
                </c:pt>
                <c:pt idx="22684">
                  <c:v>95.463819999999998</c:v>
                </c:pt>
                <c:pt idx="22685">
                  <c:v>95.46866</c:v>
                </c:pt>
                <c:pt idx="22686">
                  <c:v>95.473489999999998</c:v>
                </c:pt>
                <c:pt idx="22687">
                  <c:v>95.478320000000011</c:v>
                </c:pt>
                <c:pt idx="22688">
                  <c:v>95.483150000000009</c:v>
                </c:pt>
                <c:pt idx="22689">
                  <c:v>95.487989999999996</c:v>
                </c:pt>
                <c:pt idx="22690">
                  <c:v>95.492820000000009</c:v>
                </c:pt>
                <c:pt idx="22691">
                  <c:v>95.497650000000007</c:v>
                </c:pt>
                <c:pt idx="22692">
                  <c:v>95.502489999999995</c:v>
                </c:pt>
                <c:pt idx="22693">
                  <c:v>95.507320000000007</c:v>
                </c:pt>
                <c:pt idx="22694">
                  <c:v>95.512159999999994</c:v>
                </c:pt>
                <c:pt idx="22695">
                  <c:v>95.516989999999993</c:v>
                </c:pt>
                <c:pt idx="22696">
                  <c:v>95.521819999999991</c:v>
                </c:pt>
                <c:pt idx="22697">
                  <c:v>95.526659999999993</c:v>
                </c:pt>
                <c:pt idx="22698">
                  <c:v>95.531489999999991</c:v>
                </c:pt>
                <c:pt idx="22699">
                  <c:v>95.536319999999989</c:v>
                </c:pt>
                <c:pt idx="22700">
                  <c:v>95.541160000000005</c:v>
                </c:pt>
                <c:pt idx="22701">
                  <c:v>95.545990000000003</c:v>
                </c:pt>
                <c:pt idx="22702">
                  <c:v>95.550830000000005</c:v>
                </c:pt>
                <c:pt idx="22703">
                  <c:v>95.555660000000003</c:v>
                </c:pt>
                <c:pt idx="22704">
                  <c:v>95.560490000000001</c:v>
                </c:pt>
                <c:pt idx="22705">
                  <c:v>95.565330000000003</c:v>
                </c:pt>
                <c:pt idx="22706">
                  <c:v>95.570160000000001</c:v>
                </c:pt>
                <c:pt idx="22707">
                  <c:v>95.57499</c:v>
                </c:pt>
                <c:pt idx="22708">
                  <c:v>95.579830000000001</c:v>
                </c:pt>
                <c:pt idx="22709">
                  <c:v>95.58466</c:v>
                </c:pt>
                <c:pt idx="22710">
                  <c:v>95.589499999999987</c:v>
                </c:pt>
                <c:pt idx="22711">
                  <c:v>95.594319999999996</c:v>
                </c:pt>
                <c:pt idx="22712">
                  <c:v>95.599159999999998</c:v>
                </c:pt>
                <c:pt idx="22713">
                  <c:v>95.603999999999999</c:v>
                </c:pt>
                <c:pt idx="22714">
                  <c:v>95.608830000000012</c:v>
                </c:pt>
                <c:pt idx="22715">
                  <c:v>95.61366000000001</c:v>
                </c:pt>
                <c:pt idx="22716">
                  <c:v>95.618489999999994</c:v>
                </c:pt>
                <c:pt idx="22717">
                  <c:v>95.62333000000001</c:v>
                </c:pt>
                <c:pt idx="22718">
                  <c:v>95.628160000000008</c:v>
                </c:pt>
                <c:pt idx="22719">
                  <c:v>95.632990000000007</c:v>
                </c:pt>
                <c:pt idx="22720">
                  <c:v>95.637829999999994</c:v>
                </c:pt>
                <c:pt idx="22721">
                  <c:v>95.642660000000006</c:v>
                </c:pt>
                <c:pt idx="22722">
                  <c:v>95.647499999999994</c:v>
                </c:pt>
                <c:pt idx="22723">
                  <c:v>95.652329999999992</c:v>
                </c:pt>
                <c:pt idx="22724">
                  <c:v>95.657160000000005</c:v>
                </c:pt>
                <c:pt idx="22725">
                  <c:v>95.661999999999992</c:v>
                </c:pt>
                <c:pt idx="22726">
                  <c:v>95.66682999999999</c:v>
                </c:pt>
                <c:pt idx="22727">
                  <c:v>95.671660000000003</c:v>
                </c:pt>
                <c:pt idx="22728">
                  <c:v>95.676500000000004</c:v>
                </c:pt>
                <c:pt idx="22729">
                  <c:v>95.681329999999988</c:v>
                </c:pt>
                <c:pt idx="22730">
                  <c:v>95.686170000000004</c:v>
                </c:pt>
                <c:pt idx="22731">
                  <c:v>95.691000000000003</c:v>
                </c:pt>
                <c:pt idx="22732">
                  <c:v>95.695830000000001</c:v>
                </c:pt>
                <c:pt idx="22733">
                  <c:v>95.700670000000002</c:v>
                </c:pt>
                <c:pt idx="22734">
                  <c:v>95.705500000000001</c:v>
                </c:pt>
                <c:pt idx="22735">
                  <c:v>95.710329999999999</c:v>
                </c:pt>
                <c:pt idx="22736">
                  <c:v>95.715170000000001</c:v>
                </c:pt>
                <c:pt idx="22737">
                  <c:v>95.72</c:v>
                </c:pt>
                <c:pt idx="22738">
                  <c:v>95.72484</c:v>
                </c:pt>
                <c:pt idx="22739">
                  <c:v>95.729659999999996</c:v>
                </c:pt>
                <c:pt idx="22740">
                  <c:v>95.734499999999997</c:v>
                </c:pt>
                <c:pt idx="22741">
                  <c:v>95.739329999999995</c:v>
                </c:pt>
                <c:pt idx="22742">
                  <c:v>95.744169999999997</c:v>
                </c:pt>
                <c:pt idx="22743">
                  <c:v>95.748999999999995</c:v>
                </c:pt>
                <c:pt idx="22744">
                  <c:v>95.753829999999994</c:v>
                </c:pt>
                <c:pt idx="22745">
                  <c:v>95.758670000000009</c:v>
                </c:pt>
                <c:pt idx="22746">
                  <c:v>95.763500000000008</c:v>
                </c:pt>
                <c:pt idx="22747">
                  <c:v>95.768329999999992</c:v>
                </c:pt>
                <c:pt idx="22748">
                  <c:v>95.773170000000007</c:v>
                </c:pt>
                <c:pt idx="22749">
                  <c:v>95.778000000000006</c:v>
                </c:pt>
                <c:pt idx="22750">
                  <c:v>95.782839999999993</c:v>
                </c:pt>
                <c:pt idx="22751">
                  <c:v>95.787670000000006</c:v>
                </c:pt>
                <c:pt idx="22752">
                  <c:v>95.792500000000004</c:v>
                </c:pt>
                <c:pt idx="22753">
                  <c:v>95.797339999999991</c:v>
                </c:pt>
                <c:pt idx="22754">
                  <c:v>95.802170000000004</c:v>
                </c:pt>
                <c:pt idx="22755">
                  <c:v>95.807009999999991</c:v>
                </c:pt>
                <c:pt idx="22756">
                  <c:v>95.811839999999989</c:v>
                </c:pt>
                <c:pt idx="22757">
                  <c:v>95.816670000000002</c:v>
                </c:pt>
                <c:pt idx="22758">
                  <c:v>95.821510000000004</c:v>
                </c:pt>
                <c:pt idx="22759">
                  <c:v>95.826340000000002</c:v>
                </c:pt>
                <c:pt idx="22760">
                  <c:v>95.83117</c:v>
                </c:pt>
                <c:pt idx="22761">
                  <c:v>95.836010000000002</c:v>
                </c:pt>
                <c:pt idx="22762">
                  <c:v>95.84084</c:v>
                </c:pt>
                <c:pt idx="22763">
                  <c:v>95.845680000000002</c:v>
                </c:pt>
                <c:pt idx="22764">
                  <c:v>95.850500000000011</c:v>
                </c:pt>
                <c:pt idx="22765">
                  <c:v>95.855339999999998</c:v>
                </c:pt>
                <c:pt idx="22766">
                  <c:v>95.86018</c:v>
                </c:pt>
                <c:pt idx="22767">
                  <c:v>95.865009999999998</c:v>
                </c:pt>
                <c:pt idx="22768">
                  <c:v>95.869839999999996</c:v>
                </c:pt>
                <c:pt idx="22769">
                  <c:v>95.874669999999995</c:v>
                </c:pt>
                <c:pt idx="22770">
                  <c:v>95.879509999999996</c:v>
                </c:pt>
                <c:pt idx="22771">
                  <c:v>95.884349999999998</c:v>
                </c:pt>
                <c:pt idx="22772">
                  <c:v>95.889169999999993</c:v>
                </c:pt>
                <c:pt idx="22773">
                  <c:v>95.894010000000009</c:v>
                </c:pt>
                <c:pt idx="22774">
                  <c:v>95.898839999999993</c:v>
                </c:pt>
                <c:pt idx="22775">
                  <c:v>95.903680000000008</c:v>
                </c:pt>
                <c:pt idx="22776">
                  <c:v>95.908510000000007</c:v>
                </c:pt>
                <c:pt idx="22777">
                  <c:v>95.913340000000005</c:v>
                </c:pt>
                <c:pt idx="22778">
                  <c:v>95.918180000000007</c:v>
                </c:pt>
                <c:pt idx="22779">
                  <c:v>95.923010000000005</c:v>
                </c:pt>
                <c:pt idx="22780">
                  <c:v>95.927849999999992</c:v>
                </c:pt>
                <c:pt idx="22781">
                  <c:v>95.932680000000005</c:v>
                </c:pt>
                <c:pt idx="22782">
                  <c:v>95.937510000000003</c:v>
                </c:pt>
                <c:pt idx="22783">
                  <c:v>95.94234999999999</c:v>
                </c:pt>
                <c:pt idx="22784">
                  <c:v>95.947180000000003</c:v>
                </c:pt>
                <c:pt idx="22785">
                  <c:v>95.952010000000001</c:v>
                </c:pt>
                <c:pt idx="22786">
                  <c:v>95.956850000000003</c:v>
                </c:pt>
                <c:pt idx="22787">
                  <c:v>95.961679999999987</c:v>
                </c:pt>
                <c:pt idx="22788">
                  <c:v>95.966520000000003</c:v>
                </c:pt>
                <c:pt idx="22789">
                  <c:v>95.971350000000001</c:v>
                </c:pt>
                <c:pt idx="22790">
                  <c:v>95.976179999999999</c:v>
                </c:pt>
                <c:pt idx="22791">
                  <c:v>95.981020000000001</c:v>
                </c:pt>
                <c:pt idx="22792">
                  <c:v>95.985849999999999</c:v>
                </c:pt>
                <c:pt idx="22793">
                  <c:v>95.990679999999998</c:v>
                </c:pt>
                <c:pt idx="22794">
                  <c:v>95.995519999999999</c:v>
                </c:pt>
                <c:pt idx="22795">
                  <c:v>96.000349999999997</c:v>
                </c:pt>
                <c:pt idx="22796">
                  <c:v>96.005189999999999</c:v>
                </c:pt>
                <c:pt idx="22797">
                  <c:v>96.010010000000008</c:v>
                </c:pt>
                <c:pt idx="22798">
                  <c:v>96.014849999999996</c:v>
                </c:pt>
                <c:pt idx="22799">
                  <c:v>96.019690000000011</c:v>
                </c:pt>
                <c:pt idx="22800">
                  <c:v>96.024519999999995</c:v>
                </c:pt>
                <c:pt idx="22801">
                  <c:v>96.029359999999997</c:v>
                </c:pt>
                <c:pt idx="22802">
                  <c:v>96.034179999999992</c:v>
                </c:pt>
                <c:pt idx="22803">
                  <c:v>96.039020000000008</c:v>
                </c:pt>
                <c:pt idx="22804">
                  <c:v>96.043850000000006</c:v>
                </c:pt>
                <c:pt idx="22805">
                  <c:v>96.048690000000008</c:v>
                </c:pt>
                <c:pt idx="22806">
                  <c:v>96.053520000000006</c:v>
                </c:pt>
                <c:pt idx="22807">
                  <c:v>96.058350000000004</c:v>
                </c:pt>
                <c:pt idx="22808">
                  <c:v>96.063190000000006</c:v>
                </c:pt>
                <c:pt idx="22809">
                  <c:v>96.068020000000004</c:v>
                </c:pt>
                <c:pt idx="22810">
                  <c:v>96.072850000000003</c:v>
                </c:pt>
                <c:pt idx="22811">
                  <c:v>96.07768999999999</c:v>
                </c:pt>
                <c:pt idx="22812">
                  <c:v>96.082520000000002</c:v>
                </c:pt>
                <c:pt idx="22813">
                  <c:v>96.08735999999999</c:v>
                </c:pt>
                <c:pt idx="22814">
                  <c:v>96.092189999999988</c:v>
                </c:pt>
                <c:pt idx="22815">
                  <c:v>96.097020000000001</c:v>
                </c:pt>
                <c:pt idx="22816">
                  <c:v>96.101860000000002</c:v>
                </c:pt>
                <c:pt idx="22817">
                  <c:v>96.10669</c:v>
                </c:pt>
                <c:pt idx="22818">
                  <c:v>96.111530000000002</c:v>
                </c:pt>
                <c:pt idx="22819">
                  <c:v>96.11636</c:v>
                </c:pt>
                <c:pt idx="22820">
                  <c:v>96.121189999999999</c:v>
                </c:pt>
                <c:pt idx="22821">
                  <c:v>96.12603</c:v>
                </c:pt>
                <c:pt idx="22822">
                  <c:v>96.130859999999998</c:v>
                </c:pt>
                <c:pt idx="22823">
                  <c:v>96.135689999999997</c:v>
                </c:pt>
                <c:pt idx="22824">
                  <c:v>96.140529999999998</c:v>
                </c:pt>
                <c:pt idx="22825">
                  <c:v>96.145359999999997</c:v>
                </c:pt>
                <c:pt idx="22826">
                  <c:v>96.150199999999998</c:v>
                </c:pt>
                <c:pt idx="22827">
                  <c:v>96.155029999999996</c:v>
                </c:pt>
                <c:pt idx="22828">
                  <c:v>96.159859999999995</c:v>
                </c:pt>
                <c:pt idx="22829">
                  <c:v>96.164700000000011</c:v>
                </c:pt>
                <c:pt idx="22830">
                  <c:v>96.169530000000009</c:v>
                </c:pt>
                <c:pt idx="22831">
                  <c:v>96.174369999999996</c:v>
                </c:pt>
                <c:pt idx="22832">
                  <c:v>96.179189999999991</c:v>
                </c:pt>
                <c:pt idx="22833">
                  <c:v>96.184030000000007</c:v>
                </c:pt>
                <c:pt idx="22834">
                  <c:v>96.188869999999994</c:v>
                </c:pt>
                <c:pt idx="22835">
                  <c:v>96.193699999999993</c:v>
                </c:pt>
                <c:pt idx="22836">
                  <c:v>96.198530000000005</c:v>
                </c:pt>
                <c:pt idx="22837">
                  <c:v>96.203360000000004</c:v>
                </c:pt>
                <c:pt idx="22838">
                  <c:v>96.208199999999991</c:v>
                </c:pt>
                <c:pt idx="22839">
                  <c:v>96.213040000000007</c:v>
                </c:pt>
                <c:pt idx="22840">
                  <c:v>96.217860000000002</c:v>
                </c:pt>
                <c:pt idx="22841">
                  <c:v>96.222699999999989</c:v>
                </c:pt>
                <c:pt idx="22842">
                  <c:v>96.227530000000002</c:v>
                </c:pt>
                <c:pt idx="22843">
                  <c:v>96.232370000000003</c:v>
                </c:pt>
                <c:pt idx="22844">
                  <c:v>96.237200000000001</c:v>
                </c:pt>
                <c:pt idx="22845">
                  <c:v>96.24203</c:v>
                </c:pt>
                <c:pt idx="22846">
                  <c:v>96.246870000000001</c:v>
                </c:pt>
                <c:pt idx="22847">
                  <c:v>96.2517</c:v>
                </c:pt>
                <c:pt idx="22848">
                  <c:v>96.256540000000001</c:v>
                </c:pt>
                <c:pt idx="22849">
                  <c:v>96.261369999999999</c:v>
                </c:pt>
                <c:pt idx="22850">
                  <c:v>96.266199999999998</c:v>
                </c:pt>
                <c:pt idx="22851">
                  <c:v>96.271039999999999</c:v>
                </c:pt>
                <c:pt idx="22852">
                  <c:v>96.275869999999998</c:v>
                </c:pt>
                <c:pt idx="22853">
                  <c:v>96.280699999999996</c:v>
                </c:pt>
                <c:pt idx="22854">
                  <c:v>96.285539999999997</c:v>
                </c:pt>
                <c:pt idx="22855">
                  <c:v>96.290369999999996</c:v>
                </c:pt>
                <c:pt idx="22856">
                  <c:v>96.295210000000012</c:v>
                </c:pt>
                <c:pt idx="22857">
                  <c:v>96.30004000000001</c:v>
                </c:pt>
                <c:pt idx="22858">
                  <c:v>96.304869999999994</c:v>
                </c:pt>
                <c:pt idx="22859">
                  <c:v>96.30971000000001</c:v>
                </c:pt>
                <c:pt idx="22860">
                  <c:v>96.314540000000008</c:v>
                </c:pt>
                <c:pt idx="22861">
                  <c:v>96.319379999999995</c:v>
                </c:pt>
                <c:pt idx="22862">
                  <c:v>96.324209999999994</c:v>
                </c:pt>
                <c:pt idx="22863">
                  <c:v>96.329040000000006</c:v>
                </c:pt>
                <c:pt idx="22864">
                  <c:v>96.333879999999994</c:v>
                </c:pt>
                <c:pt idx="22865">
                  <c:v>96.338709999999992</c:v>
                </c:pt>
                <c:pt idx="22866">
                  <c:v>96.343549999999993</c:v>
                </c:pt>
                <c:pt idx="22867">
                  <c:v>96.348379999999992</c:v>
                </c:pt>
                <c:pt idx="22868">
                  <c:v>96.35320999999999</c:v>
                </c:pt>
                <c:pt idx="22869">
                  <c:v>96.358050000000006</c:v>
                </c:pt>
                <c:pt idx="22870">
                  <c:v>96.362880000000004</c:v>
                </c:pt>
                <c:pt idx="22871">
                  <c:v>96.367709999999988</c:v>
                </c:pt>
                <c:pt idx="22872">
                  <c:v>96.372540000000001</c:v>
                </c:pt>
                <c:pt idx="22873">
                  <c:v>96.377380000000002</c:v>
                </c:pt>
                <c:pt idx="22874">
                  <c:v>96.382220000000004</c:v>
                </c:pt>
                <c:pt idx="22875">
                  <c:v>96.387039999999999</c:v>
                </c:pt>
                <c:pt idx="22876">
                  <c:v>96.39188</c:v>
                </c:pt>
                <c:pt idx="22877">
                  <c:v>96.396709999999999</c:v>
                </c:pt>
                <c:pt idx="22878">
                  <c:v>96.40155</c:v>
                </c:pt>
                <c:pt idx="22879">
                  <c:v>96.406389999999988</c:v>
                </c:pt>
                <c:pt idx="22880">
                  <c:v>96.411209999999997</c:v>
                </c:pt>
                <c:pt idx="22881">
                  <c:v>96.416049999999998</c:v>
                </c:pt>
                <c:pt idx="22882">
                  <c:v>96.420879999999997</c:v>
                </c:pt>
                <c:pt idx="22883">
                  <c:v>96.425720000000013</c:v>
                </c:pt>
                <c:pt idx="22884">
                  <c:v>96.430550000000011</c:v>
                </c:pt>
                <c:pt idx="22885">
                  <c:v>96.435379999999995</c:v>
                </c:pt>
                <c:pt idx="22886">
                  <c:v>96.440219999999997</c:v>
                </c:pt>
                <c:pt idx="22887">
                  <c:v>96.445050000000009</c:v>
                </c:pt>
                <c:pt idx="22888">
                  <c:v>96.449889999999996</c:v>
                </c:pt>
                <c:pt idx="22889">
                  <c:v>96.454719999999995</c:v>
                </c:pt>
                <c:pt idx="22890">
                  <c:v>96.459550000000007</c:v>
                </c:pt>
                <c:pt idx="22891">
                  <c:v>96.464389999999995</c:v>
                </c:pt>
                <c:pt idx="22892">
                  <c:v>96.469219999999993</c:v>
                </c:pt>
                <c:pt idx="22893">
                  <c:v>96.474050000000005</c:v>
                </c:pt>
                <c:pt idx="22894">
                  <c:v>96.478889999999993</c:v>
                </c:pt>
                <c:pt idx="22895">
                  <c:v>96.483719999999991</c:v>
                </c:pt>
                <c:pt idx="22896">
                  <c:v>96.488560000000007</c:v>
                </c:pt>
                <c:pt idx="22897">
                  <c:v>96.493390000000005</c:v>
                </c:pt>
                <c:pt idx="22898">
                  <c:v>96.498219999999989</c:v>
                </c:pt>
                <c:pt idx="22899">
                  <c:v>96.503060000000005</c:v>
                </c:pt>
                <c:pt idx="22900">
                  <c:v>96.507890000000003</c:v>
                </c:pt>
                <c:pt idx="22901">
                  <c:v>96.512730000000005</c:v>
                </c:pt>
                <c:pt idx="22902">
                  <c:v>96.517560000000003</c:v>
                </c:pt>
                <c:pt idx="22903">
                  <c:v>96.522390000000001</c:v>
                </c:pt>
                <c:pt idx="22904">
                  <c:v>96.527230000000003</c:v>
                </c:pt>
                <c:pt idx="22905">
                  <c:v>96.532060000000001</c:v>
                </c:pt>
                <c:pt idx="22906">
                  <c:v>96.536899999999989</c:v>
                </c:pt>
                <c:pt idx="22907">
                  <c:v>96.541730000000001</c:v>
                </c:pt>
                <c:pt idx="22908">
                  <c:v>96.546559999999999</c:v>
                </c:pt>
                <c:pt idx="22909">
                  <c:v>96.551400000000001</c:v>
                </c:pt>
                <c:pt idx="22910">
                  <c:v>96.556230000000014</c:v>
                </c:pt>
                <c:pt idx="22911">
                  <c:v>96.561059999999998</c:v>
                </c:pt>
                <c:pt idx="22912">
                  <c:v>96.565889999999996</c:v>
                </c:pt>
                <c:pt idx="22913">
                  <c:v>96.570729999999998</c:v>
                </c:pt>
                <c:pt idx="22914">
                  <c:v>96.575569999999999</c:v>
                </c:pt>
                <c:pt idx="22915">
                  <c:v>96.580399999999997</c:v>
                </c:pt>
                <c:pt idx="22916">
                  <c:v>96.585229999999996</c:v>
                </c:pt>
                <c:pt idx="22917">
                  <c:v>96.590060000000008</c:v>
                </c:pt>
                <c:pt idx="22918">
                  <c:v>96.594899999999996</c:v>
                </c:pt>
                <c:pt idx="22919">
                  <c:v>96.599739999999997</c:v>
                </c:pt>
                <c:pt idx="22920">
                  <c:v>96.604560000000006</c:v>
                </c:pt>
                <c:pt idx="22921">
                  <c:v>96.609399999999994</c:v>
                </c:pt>
                <c:pt idx="22922">
                  <c:v>96.614229999999992</c:v>
                </c:pt>
                <c:pt idx="22923">
                  <c:v>96.619070000000008</c:v>
                </c:pt>
                <c:pt idx="22924">
                  <c:v>96.623909999999995</c:v>
                </c:pt>
                <c:pt idx="22925">
                  <c:v>96.62872999999999</c:v>
                </c:pt>
                <c:pt idx="22926">
                  <c:v>96.633570000000006</c:v>
                </c:pt>
                <c:pt idx="22927">
                  <c:v>96.638400000000004</c:v>
                </c:pt>
                <c:pt idx="22928">
                  <c:v>96.643240000000006</c:v>
                </c:pt>
                <c:pt idx="22929">
                  <c:v>96.648070000000004</c:v>
                </c:pt>
                <c:pt idx="22930">
                  <c:v>96.652900000000002</c:v>
                </c:pt>
                <c:pt idx="22931">
                  <c:v>96.657740000000004</c:v>
                </c:pt>
                <c:pt idx="22932">
                  <c:v>96.662570000000002</c:v>
                </c:pt>
                <c:pt idx="22933">
                  <c:v>96.66740999999999</c:v>
                </c:pt>
                <c:pt idx="22934">
                  <c:v>96.672240000000002</c:v>
                </c:pt>
                <c:pt idx="22935">
                  <c:v>96.677070000000001</c:v>
                </c:pt>
                <c:pt idx="22936">
                  <c:v>96.681910000000002</c:v>
                </c:pt>
                <c:pt idx="22937">
                  <c:v>96.686739999999986</c:v>
                </c:pt>
                <c:pt idx="22938">
                  <c:v>96.691580000000002</c:v>
                </c:pt>
                <c:pt idx="22939">
                  <c:v>96.69641</c:v>
                </c:pt>
                <c:pt idx="22940">
                  <c:v>96.701239999999999</c:v>
                </c:pt>
                <c:pt idx="22941">
                  <c:v>96.70608</c:v>
                </c:pt>
                <c:pt idx="22942">
                  <c:v>96.710909999999998</c:v>
                </c:pt>
                <c:pt idx="22943">
                  <c:v>96.715739999999997</c:v>
                </c:pt>
                <c:pt idx="22944">
                  <c:v>96.720579999999998</c:v>
                </c:pt>
                <c:pt idx="22945">
                  <c:v>96.725409999999997</c:v>
                </c:pt>
                <c:pt idx="22946">
                  <c:v>96.730249999999998</c:v>
                </c:pt>
                <c:pt idx="22947">
                  <c:v>96.735079999999996</c:v>
                </c:pt>
                <c:pt idx="22948">
                  <c:v>96.739909999999995</c:v>
                </c:pt>
                <c:pt idx="22949">
                  <c:v>96.74475000000001</c:v>
                </c:pt>
                <c:pt idx="22950">
                  <c:v>96.749580000000009</c:v>
                </c:pt>
                <c:pt idx="22951">
                  <c:v>96.754419999999996</c:v>
                </c:pt>
                <c:pt idx="22952">
                  <c:v>96.759250000000009</c:v>
                </c:pt>
                <c:pt idx="22953">
                  <c:v>96.764080000000007</c:v>
                </c:pt>
                <c:pt idx="22954">
                  <c:v>96.768919999999994</c:v>
                </c:pt>
                <c:pt idx="22955">
                  <c:v>96.773750000000007</c:v>
                </c:pt>
                <c:pt idx="22956">
                  <c:v>96.778589999999994</c:v>
                </c:pt>
                <c:pt idx="22957">
                  <c:v>96.783410000000003</c:v>
                </c:pt>
                <c:pt idx="22958">
                  <c:v>96.788250000000005</c:v>
                </c:pt>
                <c:pt idx="22959">
                  <c:v>96.793089999999992</c:v>
                </c:pt>
                <c:pt idx="22960">
                  <c:v>96.797919999999991</c:v>
                </c:pt>
                <c:pt idx="22961">
                  <c:v>96.802760000000006</c:v>
                </c:pt>
                <c:pt idx="22962">
                  <c:v>96.807580000000002</c:v>
                </c:pt>
                <c:pt idx="22963">
                  <c:v>96.812420000000003</c:v>
                </c:pt>
                <c:pt idx="22964">
                  <c:v>96.817260000000005</c:v>
                </c:pt>
                <c:pt idx="22965">
                  <c:v>96.822090000000003</c:v>
                </c:pt>
                <c:pt idx="22966">
                  <c:v>96.826930000000004</c:v>
                </c:pt>
                <c:pt idx="22967">
                  <c:v>96.83175</c:v>
                </c:pt>
                <c:pt idx="22968">
                  <c:v>96.836590000000001</c:v>
                </c:pt>
                <c:pt idx="22969">
                  <c:v>96.841419999999999</c:v>
                </c:pt>
                <c:pt idx="22970">
                  <c:v>96.846260000000001</c:v>
                </c:pt>
                <c:pt idx="22971">
                  <c:v>96.851089999999999</c:v>
                </c:pt>
                <c:pt idx="22972">
                  <c:v>96.855919999999998</c:v>
                </c:pt>
                <c:pt idx="22973">
                  <c:v>96.860759999999999</c:v>
                </c:pt>
                <c:pt idx="22974">
                  <c:v>96.865589999999997</c:v>
                </c:pt>
                <c:pt idx="22975">
                  <c:v>96.870429999999999</c:v>
                </c:pt>
                <c:pt idx="22976">
                  <c:v>96.875260000000011</c:v>
                </c:pt>
                <c:pt idx="22977">
                  <c:v>96.880089999999996</c:v>
                </c:pt>
                <c:pt idx="22978">
                  <c:v>96.884929999999997</c:v>
                </c:pt>
                <c:pt idx="22979">
                  <c:v>96.88976000000001</c:v>
                </c:pt>
                <c:pt idx="22980">
                  <c:v>96.894599999999997</c:v>
                </c:pt>
                <c:pt idx="22981">
                  <c:v>96.899429999999995</c:v>
                </c:pt>
                <c:pt idx="22982">
                  <c:v>96.904260000000008</c:v>
                </c:pt>
                <c:pt idx="22983">
                  <c:v>96.909099999999995</c:v>
                </c:pt>
                <c:pt idx="22984">
                  <c:v>96.913929999999993</c:v>
                </c:pt>
                <c:pt idx="22985">
                  <c:v>96.918769999999995</c:v>
                </c:pt>
                <c:pt idx="22986">
                  <c:v>96.923599999999993</c:v>
                </c:pt>
                <c:pt idx="22987">
                  <c:v>96.928429999999992</c:v>
                </c:pt>
                <c:pt idx="22988">
                  <c:v>96.933270000000007</c:v>
                </c:pt>
                <c:pt idx="22989">
                  <c:v>96.938100000000006</c:v>
                </c:pt>
                <c:pt idx="22990">
                  <c:v>96.94292999999999</c:v>
                </c:pt>
                <c:pt idx="22991">
                  <c:v>96.947770000000006</c:v>
                </c:pt>
                <c:pt idx="22992">
                  <c:v>96.952600000000004</c:v>
                </c:pt>
                <c:pt idx="22993">
                  <c:v>96.957440000000005</c:v>
                </c:pt>
                <c:pt idx="22994">
                  <c:v>96.962270000000004</c:v>
                </c:pt>
                <c:pt idx="22995">
                  <c:v>96.967100000000002</c:v>
                </c:pt>
                <c:pt idx="22996">
                  <c:v>96.971940000000004</c:v>
                </c:pt>
                <c:pt idx="22997">
                  <c:v>96.976770000000002</c:v>
                </c:pt>
                <c:pt idx="22998">
                  <c:v>96.981609999999989</c:v>
                </c:pt>
                <c:pt idx="22999">
                  <c:v>96.986439999999988</c:v>
                </c:pt>
                <c:pt idx="23000">
                  <c:v>96.99127</c:v>
                </c:pt>
                <c:pt idx="23001">
                  <c:v>96.996110000000002</c:v>
                </c:pt>
                <c:pt idx="23002">
                  <c:v>97.00094</c:v>
                </c:pt>
                <c:pt idx="23003">
                  <c:v>97.005780000000001</c:v>
                </c:pt>
                <c:pt idx="23004">
                  <c:v>97.01061</c:v>
                </c:pt>
                <c:pt idx="23005">
                  <c:v>97.015439999999998</c:v>
                </c:pt>
                <c:pt idx="23006">
                  <c:v>97.02028</c:v>
                </c:pt>
                <c:pt idx="23007">
                  <c:v>97.025109999999998</c:v>
                </c:pt>
                <c:pt idx="23008">
                  <c:v>97.029949999999999</c:v>
                </c:pt>
                <c:pt idx="23009">
                  <c:v>97.034779999999998</c:v>
                </c:pt>
                <c:pt idx="23010">
                  <c:v>97.039609999999996</c:v>
                </c:pt>
                <c:pt idx="23011">
                  <c:v>97.044449999999998</c:v>
                </c:pt>
                <c:pt idx="23012">
                  <c:v>97.049279999999996</c:v>
                </c:pt>
                <c:pt idx="23013">
                  <c:v>97.054119999999998</c:v>
                </c:pt>
                <c:pt idx="23014">
                  <c:v>97.058939999999993</c:v>
                </c:pt>
                <c:pt idx="23015">
                  <c:v>97.063780000000008</c:v>
                </c:pt>
                <c:pt idx="23016">
                  <c:v>97.068619999999996</c:v>
                </c:pt>
                <c:pt idx="23017">
                  <c:v>97.073450000000008</c:v>
                </c:pt>
                <c:pt idx="23018">
                  <c:v>97.078289999999996</c:v>
                </c:pt>
                <c:pt idx="23019">
                  <c:v>97.083110000000005</c:v>
                </c:pt>
                <c:pt idx="23020">
                  <c:v>97.087950000000006</c:v>
                </c:pt>
                <c:pt idx="23021">
                  <c:v>97.092780000000005</c:v>
                </c:pt>
                <c:pt idx="23022">
                  <c:v>97.097619999999992</c:v>
                </c:pt>
                <c:pt idx="23023">
                  <c:v>97.102460000000008</c:v>
                </c:pt>
                <c:pt idx="23024">
                  <c:v>97.107280000000003</c:v>
                </c:pt>
                <c:pt idx="23025">
                  <c:v>97.11211999999999</c:v>
                </c:pt>
                <c:pt idx="23026">
                  <c:v>97.116949999999989</c:v>
                </c:pt>
                <c:pt idx="23027">
                  <c:v>97.121790000000004</c:v>
                </c:pt>
                <c:pt idx="23028">
                  <c:v>97.126630000000006</c:v>
                </c:pt>
                <c:pt idx="23029">
                  <c:v>97.131450000000001</c:v>
                </c:pt>
                <c:pt idx="23030">
                  <c:v>97.136290000000002</c:v>
                </c:pt>
                <c:pt idx="23031">
                  <c:v>97.141120000000001</c:v>
                </c:pt>
                <c:pt idx="23032">
                  <c:v>97.145960000000002</c:v>
                </c:pt>
                <c:pt idx="23033">
                  <c:v>97.15079999999999</c:v>
                </c:pt>
                <c:pt idx="23034">
                  <c:v>97.155619999999999</c:v>
                </c:pt>
                <c:pt idx="23035">
                  <c:v>97.16046</c:v>
                </c:pt>
                <c:pt idx="23036">
                  <c:v>97.165289999999999</c:v>
                </c:pt>
                <c:pt idx="23037">
                  <c:v>97.17013</c:v>
                </c:pt>
                <c:pt idx="23038">
                  <c:v>97.174959999999999</c:v>
                </c:pt>
                <c:pt idx="23039">
                  <c:v>97.179789999999997</c:v>
                </c:pt>
                <c:pt idx="23040">
                  <c:v>97.184629999999999</c:v>
                </c:pt>
                <c:pt idx="23041">
                  <c:v>97.189460000000011</c:v>
                </c:pt>
                <c:pt idx="23042">
                  <c:v>97.194299999999998</c:v>
                </c:pt>
                <c:pt idx="23043">
                  <c:v>97.199129999999997</c:v>
                </c:pt>
                <c:pt idx="23044">
                  <c:v>97.203960000000009</c:v>
                </c:pt>
                <c:pt idx="23045">
                  <c:v>97.208799999999997</c:v>
                </c:pt>
                <c:pt idx="23046">
                  <c:v>97.213629999999995</c:v>
                </c:pt>
                <c:pt idx="23047">
                  <c:v>97.218469999999996</c:v>
                </c:pt>
                <c:pt idx="23048">
                  <c:v>97.223299999999995</c:v>
                </c:pt>
                <c:pt idx="23049">
                  <c:v>97.228129999999993</c:v>
                </c:pt>
                <c:pt idx="23050">
                  <c:v>97.232970000000009</c:v>
                </c:pt>
                <c:pt idx="23051">
                  <c:v>97.237799999999993</c:v>
                </c:pt>
                <c:pt idx="23052">
                  <c:v>97.242640000000009</c:v>
                </c:pt>
                <c:pt idx="23053">
                  <c:v>97.247470000000007</c:v>
                </c:pt>
                <c:pt idx="23054">
                  <c:v>97.252300000000005</c:v>
                </c:pt>
                <c:pt idx="23055">
                  <c:v>97.257140000000007</c:v>
                </c:pt>
                <c:pt idx="23056">
                  <c:v>97.261970000000005</c:v>
                </c:pt>
                <c:pt idx="23057">
                  <c:v>97.266809999999992</c:v>
                </c:pt>
                <c:pt idx="23058">
                  <c:v>97.271640000000005</c:v>
                </c:pt>
                <c:pt idx="23059">
                  <c:v>97.276470000000003</c:v>
                </c:pt>
                <c:pt idx="23060">
                  <c:v>97.281309999999991</c:v>
                </c:pt>
                <c:pt idx="23061">
                  <c:v>97.286139999999989</c:v>
                </c:pt>
                <c:pt idx="23062">
                  <c:v>97.290980000000005</c:v>
                </c:pt>
                <c:pt idx="23063">
                  <c:v>97.295810000000003</c:v>
                </c:pt>
                <c:pt idx="23064">
                  <c:v>97.300639999999987</c:v>
                </c:pt>
                <c:pt idx="23065">
                  <c:v>97.305480000000003</c:v>
                </c:pt>
                <c:pt idx="23066">
                  <c:v>97.310310000000001</c:v>
                </c:pt>
                <c:pt idx="23067">
                  <c:v>97.315150000000003</c:v>
                </c:pt>
                <c:pt idx="23068">
                  <c:v>97.319980000000001</c:v>
                </c:pt>
                <c:pt idx="23069">
                  <c:v>97.324809999999999</c:v>
                </c:pt>
                <c:pt idx="23070">
                  <c:v>97.329650000000001</c:v>
                </c:pt>
                <c:pt idx="23071">
                  <c:v>97.334479999999999</c:v>
                </c:pt>
                <c:pt idx="23072">
                  <c:v>97.339319999999987</c:v>
                </c:pt>
                <c:pt idx="23073">
                  <c:v>97.344149999999999</c:v>
                </c:pt>
                <c:pt idx="23074">
                  <c:v>97.348979999999997</c:v>
                </c:pt>
                <c:pt idx="23075">
                  <c:v>97.353819999999999</c:v>
                </c:pt>
                <c:pt idx="23076">
                  <c:v>97.358650000000011</c:v>
                </c:pt>
                <c:pt idx="23077">
                  <c:v>97.363489999999999</c:v>
                </c:pt>
                <c:pt idx="23078">
                  <c:v>97.368319999999997</c:v>
                </c:pt>
                <c:pt idx="23079">
                  <c:v>97.37315000000001</c:v>
                </c:pt>
                <c:pt idx="23080">
                  <c:v>97.377989999999997</c:v>
                </c:pt>
                <c:pt idx="23081">
                  <c:v>97.382819999999995</c:v>
                </c:pt>
                <c:pt idx="23082">
                  <c:v>97.387659999999997</c:v>
                </c:pt>
                <c:pt idx="23083">
                  <c:v>97.392489999999995</c:v>
                </c:pt>
                <c:pt idx="23084">
                  <c:v>97.397319999999993</c:v>
                </c:pt>
                <c:pt idx="23085">
                  <c:v>97.402159999999995</c:v>
                </c:pt>
                <c:pt idx="23086">
                  <c:v>97.406989999999993</c:v>
                </c:pt>
                <c:pt idx="23087">
                  <c:v>97.411830000000009</c:v>
                </c:pt>
                <c:pt idx="23088">
                  <c:v>97.416660000000007</c:v>
                </c:pt>
                <c:pt idx="23089">
                  <c:v>97.421490000000006</c:v>
                </c:pt>
                <c:pt idx="23090">
                  <c:v>97.426330000000007</c:v>
                </c:pt>
                <c:pt idx="23091">
                  <c:v>97.431160000000006</c:v>
                </c:pt>
                <c:pt idx="23092">
                  <c:v>97.435999999999993</c:v>
                </c:pt>
                <c:pt idx="23093">
                  <c:v>97.440830000000005</c:v>
                </c:pt>
                <c:pt idx="23094">
                  <c:v>97.445660000000004</c:v>
                </c:pt>
                <c:pt idx="23095">
                  <c:v>97.450490000000002</c:v>
                </c:pt>
                <c:pt idx="23096">
                  <c:v>97.455330000000004</c:v>
                </c:pt>
                <c:pt idx="23097">
                  <c:v>97.460170000000005</c:v>
                </c:pt>
                <c:pt idx="23098">
                  <c:v>97.464999999999989</c:v>
                </c:pt>
                <c:pt idx="23099">
                  <c:v>97.469829999999988</c:v>
                </c:pt>
                <c:pt idx="23100">
                  <c:v>97.47466</c:v>
                </c:pt>
                <c:pt idx="23101">
                  <c:v>97.479500000000002</c:v>
                </c:pt>
                <c:pt idx="23102">
                  <c:v>97.484340000000003</c:v>
                </c:pt>
                <c:pt idx="23103">
                  <c:v>97.489170000000001</c:v>
                </c:pt>
                <c:pt idx="23104">
                  <c:v>97.494</c:v>
                </c:pt>
                <c:pt idx="23105">
                  <c:v>97.498829999999998</c:v>
                </c:pt>
                <c:pt idx="23106">
                  <c:v>97.50367</c:v>
                </c:pt>
                <c:pt idx="23107">
                  <c:v>97.508499999999998</c:v>
                </c:pt>
                <c:pt idx="23108">
                  <c:v>97.513339999999999</c:v>
                </c:pt>
                <c:pt idx="23109">
                  <c:v>97.518169999999998</c:v>
                </c:pt>
                <c:pt idx="23110">
                  <c:v>97.522999999999996</c:v>
                </c:pt>
                <c:pt idx="23111">
                  <c:v>97.527839999999998</c:v>
                </c:pt>
                <c:pt idx="23112">
                  <c:v>97.532669999999996</c:v>
                </c:pt>
                <c:pt idx="23113">
                  <c:v>97.537509999999997</c:v>
                </c:pt>
                <c:pt idx="23114">
                  <c:v>97.542349999999999</c:v>
                </c:pt>
                <c:pt idx="23115">
                  <c:v>97.547170000000008</c:v>
                </c:pt>
                <c:pt idx="23116">
                  <c:v>97.552009999999996</c:v>
                </c:pt>
                <c:pt idx="23117">
                  <c:v>97.556840000000008</c:v>
                </c:pt>
                <c:pt idx="23118">
                  <c:v>97.561679999999996</c:v>
                </c:pt>
                <c:pt idx="23119">
                  <c:v>97.566519999999997</c:v>
                </c:pt>
                <c:pt idx="23120">
                  <c:v>97.571340000000006</c:v>
                </c:pt>
                <c:pt idx="23121">
                  <c:v>97.576179999999994</c:v>
                </c:pt>
                <c:pt idx="23122">
                  <c:v>97.581009999999992</c:v>
                </c:pt>
                <c:pt idx="23123">
                  <c:v>97.585850000000008</c:v>
                </c:pt>
                <c:pt idx="23124">
                  <c:v>97.590680000000006</c:v>
                </c:pt>
                <c:pt idx="23125">
                  <c:v>97.59550999999999</c:v>
                </c:pt>
                <c:pt idx="23126">
                  <c:v>97.600350000000006</c:v>
                </c:pt>
                <c:pt idx="23127">
                  <c:v>97.605180000000004</c:v>
                </c:pt>
                <c:pt idx="23128">
                  <c:v>97.610020000000006</c:v>
                </c:pt>
                <c:pt idx="23129">
                  <c:v>97.614850000000004</c:v>
                </c:pt>
                <c:pt idx="23130">
                  <c:v>97.619680000000002</c:v>
                </c:pt>
                <c:pt idx="23131">
                  <c:v>97.624520000000004</c:v>
                </c:pt>
                <c:pt idx="23132">
                  <c:v>97.629350000000002</c:v>
                </c:pt>
                <c:pt idx="23133">
                  <c:v>97.63418999999999</c:v>
                </c:pt>
                <c:pt idx="23134">
                  <c:v>97.639020000000002</c:v>
                </c:pt>
                <c:pt idx="23135">
                  <c:v>97.64385</c:v>
                </c:pt>
                <c:pt idx="23136">
                  <c:v>97.648690000000002</c:v>
                </c:pt>
                <c:pt idx="23137">
                  <c:v>97.65352</c:v>
                </c:pt>
                <c:pt idx="23138">
                  <c:v>97.658360000000002</c:v>
                </c:pt>
                <c:pt idx="23139">
                  <c:v>97.66319</c:v>
                </c:pt>
                <c:pt idx="23140">
                  <c:v>97.668030000000002</c:v>
                </c:pt>
                <c:pt idx="23141">
                  <c:v>97.67286</c:v>
                </c:pt>
                <c:pt idx="23142">
                  <c:v>97.677689999999998</c:v>
                </c:pt>
                <c:pt idx="23143">
                  <c:v>97.68253</c:v>
                </c:pt>
                <c:pt idx="23144">
                  <c:v>97.687359999999998</c:v>
                </c:pt>
                <c:pt idx="23145">
                  <c:v>97.692200000000014</c:v>
                </c:pt>
                <c:pt idx="23146">
                  <c:v>97.697029999999998</c:v>
                </c:pt>
                <c:pt idx="23147">
                  <c:v>97.701859999999996</c:v>
                </c:pt>
                <c:pt idx="23148">
                  <c:v>97.706699999999998</c:v>
                </c:pt>
                <c:pt idx="23149">
                  <c:v>97.71153000000001</c:v>
                </c:pt>
                <c:pt idx="23150">
                  <c:v>97.716369999999998</c:v>
                </c:pt>
                <c:pt idx="23151">
                  <c:v>97.721199999999996</c:v>
                </c:pt>
                <c:pt idx="23152">
                  <c:v>97.726030000000009</c:v>
                </c:pt>
                <c:pt idx="23153">
                  <c:v>97.730869999999996</c:v>
                </c:pt>
                <c:pt idx="23154">
                  <c:v>97.735699999999994</c:v>
                </c:pt>
                <c:pt idx="23155">
                  <c:v>97.740539999999996</c:v>
                </c:pt>
                <c:pt idx="23156">
                  <c:v>97.745369999999994</c:v>
                </c:pt>
                <c:pt idx="23157">
                  <c:v>97.750199999999992</c:v>
                </c:pt>
                <c:pt idx="23158">
                  <c:v>97.755040000000008</c:v>
                </c:pt>
                <c:pt idx="23159">
                  <c:v>97.759869999999992</c:v>
                </c:pt>
                <c:pt idx="23160">
                  <c:v>97.764710000000008</c:v>
                </c:pt>
                <c:pt idx="23161">
                  <c:v>97.769540000000006</c:v>
                </c:pt>
                <c:pt idx="23162">
                  <c:v>97.774370000000005</c:v>
                </c:pt>
                <c:pt idx="23163">
                  <c:v>97.779210000000006</c:v>
                </c:pt>
                <c:pt idx="23164">
                  <c:v>97.784040000000005</c:v>
                </c:pt>
                <c:pt idx="23165">
                  <c:v>97.788879999999992</c:v>
                </c:pt>
                <c:pt idx="23166">
                  <c:v>97.793710000000004</c:v>
                </c:pt>
                <c:pt idx="23167">
                  <c:v>97.798540000000003</c:v>
                </c:pt>
                <c:pt idx="23168">
                  <c:v>97.80337999999999</c:v>
                </c:pt>
                <c:pt idx="23169">
                  <c:v>97.808210000000003</c:v>
                </c:pt>
                <c:pt idx="23170">
                  <c:v>97.813050000000004</c:v>
                </c:pt>
                <c:pt idx="23171">
                  <c:v>97.817880000000002</c:v>
                </c:pt>
                <c:pt idx="23172">
                  <c:v>97.822709999999987</c:v>
                </c:pt>
                <c:pt idx="23173">
                  <c:v>97.827550000000002</c:v>
                </c:pt>
                <c:pt idx="23174">
                  <c:v>97.832380000000001</c:v>
                </c:pt>
                <c:pt idx="23175">
                  <c:v>97.837220000000002</c:v>
                </c:pt>
                <c:pt idx="23176">
                  <c:v>97.84205</c:v>
                </c:pt>
                <c:pt idx="23177">
                  <c:v>97.846890000000002</c:v>
                </c:pt>
                <c:pt idx="23178">
                  <c:v>97.85172</c:v>
                </c:pt>
                <c:pt idx="23179">
                  <c:v>97.856549999999999</c:v>
                </c:pt>
                <c:pt idx="23180">
                  <c:v>97.86139</c:v>
                </c:pt>
                <c:pt idx="23181">
                  <c:v>97.866219999999998</c:v>
                </c:pt>
                <c:pt idx="23182">
                  <c:v>97.87106</c:v>
                </c:pt>
                <c:pt idx="23183">
                  <c:v>97.875889999999998</c:v>
                </c:pt>
                <c:pt idx="23184">
                  <c:v>97.880720000000011</c:v>
                </c:pt>
                <c:pt idx="23185">
                  <c:v>97.885559999999998</c:v>
                </c:pt>
                <c:pt idx="23186">
                  <c:v>97.890389999999996</c:v>
                </c:pt>
                <c:pt idx="23187">
                  <c:v>97.895229999999998</c:v>
                </c:pt>
                <c:pt idx="23188">
                  <c:v>97.900059999999996</c:v>
                </c:pt>
                <c:pt idx="23189">
                  <c:v>97.904889999999995</c:v>
                </c:pt>
                <c:pt idx="23190">
                  <c:v>97.909729999999996</c:v>
                </c:pt>
                <c:pt idx="23191">
                  <c:v>97.914559999999994</c:v>
                </c:pt>
                <c:pt idx="23192">
                  <c:v>97.91940000000001</c:v>
                </c:pt>
                <c:pt idx="23193">
                  <c:v>97.924229999999994</c:v>
                </c:pt>
                <c:pt idx="23194">
                  <c:v>97.929059999999993</c:v>
                </c:pt>
                <c:pt idx="23195">
                  <c:v>97.933900000000008</c:v>
                </c:pt>
                <c:pt idx="23196">
                  <c:v>97.938730000000007</c:v>
                </c:pt>
                <c:pt idx="23197">
                  <c:v>97.943569999999994</c:v>
                </c:pt>
                <c:pt idx="23198">
                  <c:v>97.948400000000007</c:v>
                </c:pt>
                <c:pt idx="23199">
                  <c:v>97.953239999999994</c:v>
                </c:pt>
                <c:pt idx="23200">
                  <c:v>97.958069999999992</c:v>
                </c:pt>
                <c:pt idx="23201">
                  <c:v>97.962900000000005</c:v>
                </c:pt>
                <c:pt idx="23202">
                  <c:v>97.967739999999992</c:v>
                </c:pt>
                <c:pt idx="23203">
                  <c:v>97.97256999999999</c:v>
                </c:pt>
                <c:pt idx="23204">
                  <c:v>97.977410000000006</c:v>
                </c:pt>
                <c:pt idx="23205">
                  <c:v>97.982240000000004</c:v>
                </c:pt>
                <c:pt idx="23206">
                  <c:v>97.987069999999989</c:v>
                </c:pt>
                <c:pt idx="23207">
                  <c:v>97.991910000000004</c:v>
                </c:pt>
                <c:pt idx="23208">
                  <c:v>97.996740000000003</c:v>
                </c:pt>
                <c:pt idx="23209">
                  <c:v>98.001580000000004</c:v>
                </c:pt>
                <c:pt idx="23210">
                  <c:v>98.006410000000002</c:v>
                </c:pt>
                <c:pt idx="23211">
                  <c:v>98.011240000000001</c:v>
                </c:pt>
                <c:pt idx="23212">
                  <c:v>98.016080000000002</c:v>
                </c:pt>
                <c:pt idx="23213">
                  <c:v>98.020910000000001</c:v>
                </c:pt>
                <c:pt idx="23214">
                  <c:v>98.025749999999988</c:v>
                </c:pt>
                <c:pt idx="23215">
                  <c:v>98.03058</c:v>
                </c:pt>
                <c:pt idx="23216">
                  <c:v>98.035409999999999</c:v>
                </c:pt>
                <c:pt idx="23217">
                  <c:v>98.04025</c:v>
                </c:pt>
                <c:pt idx="23218">
                  <c:v>98.045080000000013</c:v>
                </c:pt>
                <c:pt idx="23219">
                  <c:v>98.04992</c:v>
                </c:pt>
                <c:pt idx="23220">
                  <c:v>98.054749999999999</c:v>
                </c:pt>
                <c:pt idx="23221">
                  <c:v>98.05959</c:v>
                </c:pt>
                <c:pt idx="23222">
                  <c:v>98.064419999999998</c:v>
                </c:pt>
                <c:pt idx="23223">
                  <c:v>98.069249999999997</c:v>
                </c:pt>
                <c:pt idx="23224">
                  <c:v>98.074089999999998</c:v>
                </c:pt>
                <c:pt idx="23225">
                  <c:v>98.078919999999997</c:v>
                </c:pt>
                <c:pt idx="23226">
                  <c:v>98.083760000000012</c:v>
                </c:pt>
                <c:pt idx="23227">
                  <c:v>98.088579999999993</c:v>
                </c:pt>
                <c:pt idx="23228">
                  <c:v>98.093419999999995</c:v>
                </c:pt>
                <c:pt idx="23229">
                  <c:v>98.09826000000001</c:v>
                </c:pt>
                <c:pt idx="23230">
                  <c:v>98.103090000000009</c:v>
                </c:pt>
                <c:pt idx="23231">
                  <c:v>98.107929999999996</c:v>
                </c:pt>
                <c:pt idx="23232">
                  <c:v>98.112759999999994</c:v>
                </c:pt>
                <c:pt idx="23233">
                  <c:v>98.117590000000007</c:v>
                </c:pt>
                <c:pt idx="23234">
                  <c:v>98.122429999999994</c:v>
                </c:pt>
                <c:pt idx="23235">
                  <c:v>98.127259999999993</c:v>
                </c:pt>
                <c:pt idx="23236">
                  <c:v>98.132099999999994</c:v>
                </c:pt>
                <c:pt idx="23237">
                  <c:v>98.136929999999992</c:v>
                </c:pt>
                <c:pt idx="23238">
                  <c:v>98.141759999999991</c:v>
                </c:pt>
                <c:pt idx="23239">
                  <c:v>98.146600000000007</c:v>
                </c:pt>
                <c:pt idx="23240">
                  <c:v>98.151430000000005</c:v>
                </c:pt>
                <c:pt idx="23241">
                  <c:v>98.156270000000006</c:v>
                </c:pt>
                <c:pt idx="23242">
                  <c:v>98.161100000000005</c:v>
                </c:pt>
                <c:pt idx="23243">
                  <c:v>98.165939999999992</c:v>
                </c:pt>
                <c:pt idx="23244">
                  <c:v>98.170760000000001</c:v>
                </c:pt>
                <c:pt idx="23245">
                  <c:v>98.175600000000003</c:v>
                </c:pt>
                <c:pt idx="23246">
                  <c:v>98.18043999999999</c:v>
                </c:pt>
                <c:pt idx="23247">
                  <c:v>98.185270000000003</c:v>
                </c:pt>
                <c:pt idx="23248">
                  <c:v>98.190110000000004</c:v>
                </c:pt>
                <c:pt idx="23249">
                  <c:v>98.194939999999988</c:v>
                </c:pt>
                <c:pt idx="23250">
                  <c:v>98.199770000000001</c:v>
                </c:pt>
                <c:pt idx="23251">
                  <c:v>98.204610000000002</c:v>
                </c:pt>
                <c:pt idx="23252">
                  <c:v>98.209440000000001</c:v>
                </c:pt>
                <c:pt idx="23253">
                  <c:v>98.214280000000002</c:v>
                </c:pt>
                <c:pt idx="23254">
                  <c:v>98.219110000000001</c:v>
                </c:pt>
                <c:pt idx="23255">
                  <c:v>98.223939999999999</c:v>
                </c:pt>
                <c:pt idx="23256">
                  <c:v>98.228770000000011</c:v>
                </c:pt>
                <c:pt idx="23257">
                  <c:v>98.233609999999999</c:v>
                </c:pt>
                <c:pt idx="23258">
                  <c:v>98.23845</c:v>
                </c:pt>
                <c:pt idx="23259">
                  <c:v>98.243279999999999</c:v>
                </c:pt>
                <c:pt idx="23260">
                  <c:v>98.24812</c:v>
                </c:pt>
                <c:pt idx="23261">
                  <c:v>98.252939999999995</c:v>
                </c:pt>
                <c:pt idx="23262">
                  <c:v>98.257779999999997</c:v>
                </c:pt>
                <c:pt idx="23263">
                  <c:v>98.262619999999998</c:v>
                </c:pt>
                <c:pt idx="23264">
                  <c:v>98.267450000000011</c:v>
                </c:pt>
                <c:pt idx="23265">
                  <c:v>98.272289999999998</c:v>
                </c:pt>
                <c:pt idx="23266">
                  <c:v>98.277119999999996</c:v>
                </c:pt>
                <c:pt idx="23267">
                  <c:v>98.281950000000009</c:v>
                </c:pt>
                <c:pt idx="23268">
                  <c:v>98.286789999999996</c:v>
                </c:pt>
                <c:pt idx="23269">
                  <c:v>98.291619999999995</c:v>
                </c:pt>
                <c:pt idx="23270">
                  <c:v>98.296459999999996</c:v>
                </c:pt>
                <c:pt idx="23271">
                  <c:v>98.301289999999995</c:v>
                </c:pt>
                <c:pt idx="23272">
                  <c:v>98.306119999999993</c:v>
                </c:pt>
                <c:pt idx="23273">
                  <c:v>98.310949999999991</c:v>
                </c:pt>
                <c:pt idx="23274">
                  <c:v>98.315790000000007</c:v>
                </c:pt>
                <c:pt idx="23275">
                  <c:v>98.320630000000008</c:v>
                </c:pt>
                <c:pt idx="23276">
                  <c:v>98.325460000000007</c:v>
                </c:pt>
                <c:pt idx="23277">
                  <c:v>98.330299999999994</c:v>
                </c:pt>
                <c:pt idx="23278">
                  <c:v>98.335120000000003</c:v>
                </c:pt>
                <c:pt idx="23279">
                  <c:v>98.339960000000005</c:v>
                </c:pt>
                <c:pt idx="23280">
                  <c:v>98.344799999999992</c:v>
                </c:pt>
                <c:pt idx="23281">
                  <c:v>98.349629999999991</c:v>
                </c:pt>
                <c:pt idx="23282">
                  <c:v>98.354470000000006</c:v>
                </c:pt>
                <c:pt idx="23283">
                  <c:v>98.35929999999999</c:v>
                </c:pt>
                <c:pt idx="23284">
                  <c:v>98.364129999999989</c:v>
                </c:pt>
                <c:pt idx="23285">
                  <c:v>98.368970000000004</c:v>
                </c:pt>
                <c:pt idx="23286">
                  <c:v>98.373800000000003</c:v>
                </c:pt>
                <c:pt idx="23287">
                  <c:v>98.378640000000004</c:v>
                </c:pt>
                <c:pt idx="23288">
                  <c:v>98.383470000000003</c:v>
                </c:pt>
                <c:pt idx="23289">
                  <c:v>98.388310000000004</c:v>
                </c:pt>
                <c:pt idx="23290">
                  <c:v>98.393129999999999</c:v>
                </c:pt>
                <c:pt idx="23291">
                  <c:v>98.397970000000001</c:v>
                </c:pt>
                <c:pt idx="23292">
                  <c:v>98.402809999999988</c:v>
                </c:pt>
                <c:pt idx="23293">
                  <c:v>98.407640000000001</c:v>
                </c:pt>
                <c:pt idx="23294">
                  <c:v>98.412480000000002</c:v>
                </c:pt>
                <c:pt idx="23295">
                  <c:v>98.417299999999997</c:v>
                </c:pt>
                <c:pt idx="23296">
                  <c:v>98.422139999999999</c:v>
                </c:pt>
                <c:pt idx="23297">
                  <c:v>98.42698</c:v>
                </c:pt>
                <c:pt idx="23298">
                  <c:v>98.431809999999999</c:v>
                </c:pt>
                <c:pt idx="23299">
                  <c:v>98.43665</c:v>
                </c:pt>
                <c:pt idx="23300">
                  <c:v>98.441479999999999</c:v>
                </c:pt>
                <c:pt idx="23301">
                  <c:v>98.446309999999997</c:v>
                </c:pt>
                <c:pt idx="23302">
                  <c:v>98.451140000000009</c:v>
                </c:pt>
                <c:pt idx="23303">
                  <c:v>98.455979999999997</c:v>
                </c:pt>
                <c:pt idx="23304">
                  <c:v>98.460819999999998</c:v>
                </c:pt>
                <c:pt idx="23305">
                  <c:v>98.465649999999997</c:v>
                </c:pt>
                <c:pt idx="23306">
                  <c:v>98.470489999999998</c:v>
                </c:pt>
                <c:pt idx="23307">
                  <c:v>98.475309999999993</c:v>
                </c:pt>
                <c:pt idx="23308">
                  <c:v>98.480150000000009</c:v>
                </c:pt>
                <c:pt idx="23309">
                  <c:v>98.484989999999996</c:v>
                </c:pt>
                <c:pt idx="23310">
                  <c:v>98.489820000000009</c:v>
                </c:pt>
                <c:pt idx="23311">
                  <c:v>98.494659999999996</c:v>
                </c:pt>
                <c:pt idx="23312">
                  <c:v>98.499489999999994</c:v>
                </c:pt>
                <c:pt idx="23313">
                  <c:v>98.504320000000007</c:v>
                </c:pt>
                <c:pt idx="23314">
                  <c:v>98.509159999999994</c:v>
                </c:pt>
                <c:pt idx="23315">
                  <c:v>98.513989999999993</c:v>
                </c:pt>
                <c:pt idx="23316">
                  <c:v>98.518830000000008</c:v>
                </c:pt>
                <c:pt idx="23317">
                  <c:v>98.523659999999992</c:v>
                </c:pt>
                <c:pt idx="23318">
                  <c:v>98.528500000000008</c:v>
                </c:pt>
                <c:pt idx="23319">
                  <c:v>98.533319999999989</c:v>
                </c:pt>
                <c:pt idx="23320">
                  <c:v>98.538160000000005</c:v>
                </c:pt>
                <c:pt idx="23321">
                  <c:v>98.543000000000006</c:v>
                </c:pt>
                <c:pt idx="23322">
                  <c:v>98.547830000000005</c:v>
                </c:pt>
                <c:pt idx="23323">
                  <c:v>98.552669999999992</c:v>
                </c:pt>
                <c:pt idx="23324">
                  <c:v>98.557500000000005</c:v>
                </c:pt>
                <c:pt idx="23325">
                  <c:v>98.562330000000003</c:v>
                </c:pt>
                <c:pt idx="23326">
                  <c:v>98.56716999999999</c:v>
                </c:pt>
                <c:pt idx="23327">
                  <c:v>98.572000000000003</c:v>
                </c:pt>
                <c:pt idx="23328">
                  <c:v>98.576840000000004</c:v>
                </c:pt>
                <c:pt idx="23329">
                  <c:v>98.581670000000003</c:v>
                </c:pt>
                <c:pt idx="23330">
                  <c:v>98.586510000000004</c:v>
                </c:pt>
                <c:pt idx="23331">
                  <c:v>98.591340000000002</c:v>
                </c:pt>
                <c:pt idx="23332">
                  <c:v>98.596170000000001</c:v>
                </c:pt>
                <c:pt idx="23333">
                  <c:v>98.601010000000002</c:v>
                </c:pt>
                <c:pt idx="23334">
                  <c:v>98.605840000000001</c:v>
                </c:pt>
                <c:pt idx="23335">
                  <c:v>98.610680000000002</c:v>
                </c:pt>
                <c:pt idx="23336">
                  <c:v>98.61551</c:v>
                </c:pt>
                <c:pt idx="23337">
                  <c:v>98.620339999999999</c:v>
                </c:pt>
                <c:pt idx="23338">
                  <c:v>98.62518</c:v>
                </c:pt>
                <c:pt idx="23339">
                  <c:v>98.630009999999999</c:v>
                </c:pt>
                <c:pt idx="23340">
                  <c:v>98.63485</c:v>
                </c:pt>
                <c:pt idx="23341">
                  <c:v>98.639679999999998</c:v>
                </c:pt>
                <c:pt idx="23342">
                  <c:v>98.64452</c:v>
                </c:pt>
                <c:pt idx="23343">
                  <c:v>98.649349999999998</c:v>
                </c:pt>
                <c:pt idx="23344">
                  <c:v>98.654179999999997</c:v>
                </c:pt>
                <c:pt idx="23345">
                  <c:v>98.659019999999998</c:v>
                </c:pt>
                <c:pt idx="23346">
                  <c:v>98.663849999999996</c:v>
                </c:pt>
                <c:pt idx="23347">
                  <c:v>98.668689999999998</c:v>
                </c:pt>
                <c:pt idx="23348">
                  <c:v>98.673519999999996</c:v>
                </c:pt>
                <c:pt idx="23349">
                  <c:v>98.678349999999995</c:v>
                </c:pt>
                <c:pt idx="23350">
                  <c:v>98.68319000000001</c:v>
                </c:pt>
                <c:pt idx="23351">
                  <c:v>98.688019999999995</c:v>
                </c:pt>
                <c:pt idx="23352">
                  <c:v>98.692859999999996</c:v>
                </c:pt>
                <c:pt idx="23353">
                  <c:v>98.697690000000009</c:v>
                </c:pt>
                <c:pt idx="23354">
                  <c:v>98.702529999999996</c:v>
                </c:pt>
                <c:pt idx="23355">
                  <c:v>98.707359999999994</c:v>
                </c:pt>
                <c:pt idx="23356">
                  <c:v>98.712190000000007</c:v>
                </c:pt>
                <c:pt idx="23357">
                  <c:v>98.717029999999994</c:v>
                </c:pt>
                <c:pt idx="23358">
                  <c:v>98.721859999999992</c:v>
                </c:pt>
                <c:pt idx="23359">
                  <c:v>98.726699999999994</c:v>
                </c:pt>
                <c:pt idx="23360">
                  <c:v>98.731529999999992</c:v>
                </c:pt>
                <c:pt idx="23361">
                  <c:v>98.736359999999991</c:v>
                </c:pt>
                <c:pt idx="23362">
                  <c:v>98.741200000000006</c:v>
                </c:pt>
                <c:pt idx="23363">
                  <c:v>98.746030000000005</c:v>
                </c:pt>
                <c:pt idx="23364">
                  <c:v>98.750870000000006</c:v>
                </c:pt>
                <c:pt idx="23365">
                  <c:v>98.755700000000004</c:v>
                </c:pt>
                <c:pt idx="23366">
                  <c:v>98.760539999999992</c:v>
                </c:pt>
                <c:pt idx="23367">
                  <c:v>98.765370000000004</c:v>
                </c:pt>
                <c:pt idx="23368">
                  <c:v>98.770200000000003</c:v>
                </c:pt>
                <c:pt idx="23369">
                  <c:v>98.77503999999999</c:v>
                </c:pt>
                <c:pt idx="23370">
                  <c:v>98.779870000000003</c:v>
                </c:pt>
                <c:pt idx="23371">
                  <c:v>98.784710000000004</c:v>
                </c:pt>
                <c:pt idx="23372">
                  <c:v>98.789539999999988</c:v>
                </c:pt>
                <c:pt idx="23373">
                  <c:v>98.794370000000001</c:v>
                </c:pt>
                <c:pt idx="23374">
                  <c:v>98.799210000000002</c:v>
                </c:pt>
                <c:pt idx="23375">
                  <c:v>98.804040000000001</c:v>
                </c:pt>
                <c:pt idx="23376">
                  <c:v>98.808880000000002</c:v>
                </c:pt>
                <c:pt idx="23377">
                  <c:v>98.81371</c:v>
                </c:pt>
                <c:pt idx="23378">
                  <c:v>98.818550000000002</c:v>
                </c:pt>
                <c:pt idx="23379">
                  <c:v>98.82338</c:v>
                </c:pt>
                <c:pt idx="23380">
                  <c:v>98.828209999999999</c:v>
                </c:pt>
                <c:pt idx="23381">
                  <c:v>98.83305</c:v>
                </c:pt>
                <c:pt idx="23382">
                  <c:v>98.837879999999998</c:v>
                </c:pt>
                <c:pt idx="23383">
                  <c:v>98.84272</c:v>
                </c:pt>
                <c:pt idx="23384">
                  <c:v>98.847550000000012</c:v>
                </c:pt>
                <c:pt idx="23385">
                  <c:v>98.852379999999997</c:v>
                </c:pt>
                <c:pt idx="23386">
                  <c:v>98.857219999999998</c:v>
                </c:pt>
                <c:pt idx="23387">
                  <c:v>98.862050000000011</c:v>
                </c:pt>
                <c:pt idx="23388">
                  <c:v>98.866889999999998</c:v>
                </c:pt>
                <c:pt idx="23389">
                  <c:v>98.871719999999996</c:v>
                </c:pt>
                <c:pt idx="23390">
                  <c:v>98.876559999999998</c:v>
                </c:pt>
                <c:pt idx="23391">
                  <c:v>98.881389999999996</c:v>
                </c:pt>
                <c:pt idx="23392">
                  <c:v>98.886219999999994</c:v>
                </c:pt>
                <c:pt idx="23393">
                  <c:v>98.891059999999996</c:v>
                </c:pt>
                <c:pt idx="23394">
                  <c:v>98.895889999999994</c:v>
                </c:pt>
                <c:pt idx="23395">
                  <c:v>98.90073000000001</c:v>
                </c:pt>
                <c:pt idx="23396">
                  <c:v>98.905560000000008</c:v>
                </c:pt>
                <c:pt idx="23397">
                  <c:v>98.910399999999996</c:v>
                </c:pt>
                <c:pt idx="23398">
                  <c:v>98.915230000000008</c:v>
                </c:pt>
                <c:pt idx="23399">
                  <c:v>98.920060000000007</c:v>
                </c:pt>
                <c:pt idx="23400">
                  <c:v>98.924899999999994</c:v>
                </c:pt>
                <c:pt idx="23401">
                  <c:v>98.929729999999992</c:v>
                </c:pt>
                <c:pt idx="23402">
                  <c:v>98.934569999999994</c:v>
                </c:pt>
                <c:pt idx="23403">
                  <c:v>98.939399999999992</c:v>
                </c:pt>
                <c:pt idx="23404">
                  <c:v>98.94422999999999</c:v>
                </c:pt>
                <c:pt idx="23405">
                  <c:v>98.949070000000006</c:v>
                </c:pt>
                <c:pt idx="23406">
                  <c:v>98.953900000000004</c:v>
                </c:pt>
                <c:pt idx="23407">
                  <c:v>98.958740000000006</c:v>
                </c:pt>
                <c:pt idx="23408">
                  <c:v>98.963570000000004</c:v>
                </c:pt>
                <c:pt idx="23409">
                  <c:v>98.968410000000006</c:v>
                </c:pt>
                <c:pt idx="23410">
                  <c:v>98.973240000000004</c:v>
                </c:pt>
                <c:pt idx="23411">
                  <c:v>98.978070000000002</c:v>
                </c:pt>
                <c:pt idx="23412">
                  <c:v>98.98290999999999</c:v>
                </c:pt>
                <c:pt idx="23413">
                  <c:v>98.987740000000002</c:v>
                </c:pt>
                <c:pt idx="23414">
                  <c:v>98.992580000000004</c:v>
                </c:pt>
                <c:pt idx="23415">
                  <c:v>98.997409999999988</c:v>
                </c:pt>
                <c:pt idx="23416">
                  <c:v>99.002250000000004</c:v>
                </c:pt>
                <c:pt idx="23417">
                  <c:v>99.007080000000002</c:v>
                </c:pt>
                <c:pt idx="23418">
                  <c:v>99.01191</c:v>
                </c:pt>
                <c:pt idx="23419">
                  <c:v>99.016750000000002</c:v>
                </c:pt>
                <c:pt idx="23420">
                  <c:v>99.02158</c:v>
                </c:pt>
                <c:pt idx="23421">
                  <c:v>99.026420000000002</c:v>
                </c:pt>
                <c:pt idx="23422">
                  <c:v>99.03125</c:v>
                </c:pt>
                <c:pt idx="23423">
                  <c:v>99.036079999999998</c:v>
                </c:pt>
                <c:pt idx="23424">
                  <c:v>99.04092</c:v>
                </c:pt>
                <c:pt idx="23425">
                  <c:v>99.045749999999998</c:v>
                </c:pt>
                <c:pt idx="23426">
                  <c:v>99.05059</c:v>
                </c:pt>
                <c:pt idx="23427">
                  <c:v>99.055419999999998</c:v>
                </c:pt>
                <c:pt idx="23428">
                  <c:v>99.06026</c:v>
                </c:pt>
                <c:pt idx="23429">
                  <c:v>99.065089999999998</c:v>
                </c:pt>
                <c:pt idx="23430">
                  <c:v>99.06992000000001</c:v>
                </c:pt>
                <c:pt idx="23431">
                  <c:v>99.074759999999998</c:v>
                </c:pt>
                <c:pt idx="23432">
                  <c:v>99.079589999999996</c:v>
                </c:pt>
                <c:pt idx="23433">
                  <c:v>99.084429999999998</c:v>
                </c:pt>
                <c:pt idx="23434">
                  <c:v>99.089259999999996</c:v>
                </c:pt>
                <c:pt idx="23435">
                  <c:v>99.094099999999997</c:v>
                </c:pt>
                <c:pt idx="23436">
                  <c:v>99.098929999999996</c:v>
                </c:pt>
                <c:pt idx="23437">
                  <c:v>99.103759999999994</c:v>
                </c:pt>
                <c:pt idx="23438">
                  <c:v>99.10860000000001</c:v>
                </c:pt>
                <c:pt idx="23439">
                  <c:v>99.113430000000008</c:v>
                </c:pt>
                <c:pt idx="23440">
                  <c:v>99.118269999999995</c:v>
                </c:pt>
                <c:pt idx="23441">
                  <c:v>99.123109999999997</c:v>
                </c:pt>
                <c:pt idx="23442">
                  <c:v>99.127930000000006</c:v>
                </c:pt>
                <c:pt idx="23443">
                  <c:v>99.132769999999994</c:v>
                </c:pt>
                <c:pt idx="23444">
                  <c:v>99.137600000000006</c:v>
                </c:pt>
                <c:pt idx="23445">
                  <c:v>99.142439999999993</c:v>
                </c:pt>
                <c:pt idx="23446">
                  <c:v>99.147280000000009</c:v>
                </c:pt>
                <c:pt idx="23447">
                  <c:v>99.152110000000008</c:v>
                </c:pt>
                <c:pt idx="23448">
                  <c:v>99.156949999999995</c:v>
                </c:pt>
                <c:pt idx="23449">
                  <c:v>99.16176999999999</c:v>
                </c:pt>
                <c:pt idx="23450">
                  <c:v>99.166610000000006</c:v>
                </c:pt>
                <c:pt idx="23451">
                  <c:v>99.171440000000004</c:v>
                </c:pt>
                <c:pt idx="23452">
                  <c:v>99.176280000000006</c:v>
                </c:pt>
                <c:pt idx="23453">
                  <c:v>99.181119999999993</c:v>
                </c:pt>
                <c:pt idx="23454">
                  <c:v>99.185949999999991</c:v>
                </c:pt>
                <c:pt idx="23455">
                  <c:v>99.190780000000004</c:v>
                </c:pt>
                <c:pt idx="23456">
                  <c:v>99.195610000000002</c:v>
                </c:pt>
                <c:pt idx="23457">
                  <c:v>99.200449999999989</c:v>
                </c:pt>
                <c:pt idx="23458">
                  <c:v>99.205290000000005</c:v>
                </c:pt>
                <c:pt idx="23459">
                  <c:v>99.210120000000003</c:v>
                </c:pt>
                <c:pt idx="23460">
                  <c:v>99.214960000000005</c:v>
                </c:pt>
                <c:pt idx="23461">
                  <c:v>99.219790000000003</c:v>
                </c:pt>
                <c:pt idx="23462">
                  <c:v>99.224620000000002</c:v>
                </c:pt>
                <c:pt idx="23463">
                  <c:v>99.22945</c:v>
                </c:pt>
                <c:pt idx="23464">
                  <c:v>99.234290000000001</c:v>
                </c:pt>
                <c:pt idx="23465">
                  <c:v>99.239129999999989</c:v>
                </c:pt>
                <c:pt idx="23466">
                  <c:v>99.243960000000001</c:v>
                </c:pt>
                <c:pt idx="23467">
                  <c:v>99.248800000000003</c:v>
                </c:pt>
                <c:pt idx="23468">
                  <c:v>99.253619999999998</c:v>
                </c:pt>
                <c:pt idx="23469">
                  <c:v>99.258460000000014</c:v>
                </c:pt>
                <c:pt idx="23470">
                  <c:v>99.263300000000001</c:v>
                </c:pt>
                <c:pt idx="23471">
                  <c:v>99.268129999999999</c:v>
                </c:pt>
                <c:pt idx="23472">
                  <c:v>99.272970000000001</c:v>
                </c:pt>
                <c:pt idx="23473">
                  <c:v>99.277799999999999</c:v>
                </c:pt>
                <c:pt idx="23474">
                  <c:v>99.282640000000001</c:v>
                </c:pt>
                <c:pt idx="23475">
                  <c:v>99.287469999999999</c:v>
                </c:pt>
                <c:pt idx="23476">
                  <c:v>99.292299999999997</c:v>
                </c:pt>
                <c:pt idx="23477">
                  <c:v>99.297140000000013</c:v>
                </c:pt>
                <c:pt idx="23478">
                  <c:v>99.301969999999997</c:v>
                </c:pt>
                <c:pt idx="23479">
                  <c:v>99.306809999999999</c:v>
                </c:pt>
                <c:pt idx="23480">
                  <c:v>99.311640000000011</c:v>
                </c:pt>
                <c:pt idx="23481">
                  <c:v>99.31647000000001</c:v>
                </c:pt>
                <c:pt idx="23482">
                  <c:v>99.321309999999997</c:v>
                </c:pt>
                <c:pt idx="23483">
                  <c:v>99.326139999999995</c:v>
                </c:pt>
                <c:pt idx="23484">
                  <c:v>99.330979999999997</c:v>
                </c:pt>
                <c:pt idx="23485">
                  <c:v>99.335809999999995</c:v>
                </c:pt>
                <c:pt idx="23486">
                  <c:v>99.340649999999997</c:v>
                </c:pt>
                <c:pt idx="23487">
                  <c:v>99.345479999999995</c:v>
                </c:pt>
                <c:pt idx="23488">
                  <c:v>99.350309999999993</c:v>
                </c:pt>
                <c:pt idx="23489">
                  <c:v>99.355150000000009</c:v>
                </c:pt>
                <c:pt idx="23490">
                  <c:v>99.359980000000007</c:v>
                </c:pt>
                <c:pt idx="23491">
                  <c:v>99.364820000000009</c:v>
                </c:pt>
                <c:pt idx="23492">
                  <c:v>99.369650000000007</c:v>
                </c:pt>
                <c:pt idx="23493">
                  <c:v>99.374489999999994</c:v>
                </c:pt>
                <c:pt idx="23494">
                  <c:v>99.379319999999993</c:v>
                </c:pt>
                <c:pt idx="23495">
                  <c:v>99.384150000000005</c:v>
                </c:pt>
                <c:pt idx="23496">
                  <c:v>99.388989999999993</c:v>
                </c:pt>
                <c:pt idx="23497">
                  <c:v>99.393819999999991</c:v>
                </c:pt>
                <c:pt idx="23498">
                  <c:v>99.398660000000007</c:v>
                </c:pt>
                <c:pt idx="23499">
                  <c:v>99.403489999999991</c:v>
                </c:pt>
                <c:pt idx="23500">
                  <c:v>99.408330000000007</c:v>
                </c:pt>
                <c:pt idx="23501">
                  <c:v>99.413160000000005</c:v>
                </c:pt>
                <c:pt idx="23502">
                  <c:v>99.417990000000003</c:v>
                </c:pt>
                <c:pt idx="23503">
                  <c:v>99.422830000000005</c:v>
                </c:pt>
                <c:pt idx="23504">
                  <c:v>99.427660000000003</c:v>
                </c:pt>
                <c:pt idx="23505">
                  <c:v>99.43249999999999</c:v>
                </c:pt>
                <c:pt idx="23506">
                  <c:v>99.437330000000003</c:v>
                </c:pt>
                <c:pt idx="23507">
                  <c:v>99.44216999999999</c:v>
                </c:pt>
                <c:pt idx="23508">
                  <c:v>99.446999999999989</c:v>
                </c:pt>
                <c:pt idx="23509">
                  <c:v>99.451830000000001</c:v>
                </c:pt>
                <c:pt idx="23510">
                  <c:v>99.456670000000003</c:v>
                </c:pt>
                <c:pt idx="23511">
                  <c:v>99.461500000000001</c:v>
                </c:pt>
                <c:pt idx="23512">
                  <c:v>99.466340000000002</c:v>
                </c:pt>
                <c:pt idx="23513">
                  <c:v>99.471170000000001</c:v>
                </c:pt>
                <c:pt idx="23514">
                  <c:v>99.476010000000002</c:v>
                </c:pt>
                <c:pt idx="23515">
                  <c:v>99.480840000000001</c:v>
                </c:pt>
                <c:pt idx="23516">
                  <c:v>99.485669999999999</c:v>
                </c:pt>
                <c:pt idx="23517">
                  <c:v>99.49051</c:v>
                </c:pt>
                <c:pt idx="23518">
                  <c:v>99.495339999999999</c:v>
                </c:pt>
                <c:pt idx="23519">
                  <c:v>99.50018</c:v>
                </c:pt>
                <c:pt idx="23520">
                  <c:v>99.505009999999999</c:v>
                </c:pt>
                <c:pt idx="23521">
                  <c:v>99.509839999999997</c:v>
                </c:pt>
                <c:pt idx="23522">
                  <c:v>99.514679999999998</c:v>
                </c:pt>
                <c:pt idx="23523">
                  <c:v>99.519510000000011</c:v>
                </c:pt>
                <c:pt idx="23524">
                  <c:v>99.524349999999998</c:v>
                </c:pt>
                <c:pt idx="23525">
                  <c:v>99.529179999999997</c:v>
                </c:pt>
                <c:pt idx="23526">
                  <c:v>99.534019999999998</c:v>
                </c:pt>
                <c:pt idx="23527">
                  <c:v>99.53886</c:v>
                </c:pt>
                <c:pt idx="23528">
                  <c:v>99.543679999999995</c:v>
                </c:pt>
                <c:pt idx="23529">
                  <c:v>99.548519999999996</c:v>
                </c:pt>
                <c:pt idx="23530">
                  <c:v>99.553349999999995</c:v>
                </c:pt>
                <c:pt idx="23531">
                  <c:v>99.55819000000001</c:v>
                </c:pt>
                <c:pt idx="23532">
                  <c:v>99.563020000000009</c:v>
                </c:pt>
                <c:pt idx="23533">
                  <c:v>99.567859999999996</c:v>
                </c:pt>
                <c:pt idx="23534">
                  <c:v>99.572699999999998</c:v>
                </c:pt>
                <c:pt idx="23535">
                  <c:v>99.577520000000007</c:v>
                </c:pt>
                <c:pt idx="23536">
                  <c:v>99.582359999999994</c:v>
                </c:pt>
                <c:pt idx="23537">
                  <c:v>99.587190000000007</c:v>
                </c:pt>
                <c:pt idx="23538">
                  <c:v>99.592029999999994</c:v>
                </c:pt>
                <c:pt idx="23539">
                  <c:v>99.59687000000001</c:v>
                </c:pt>
                <c:pt idx="23540">
                  <c:v>99.601700000000008</c:v>
                </c:pt>
                <c:pt idx="23541">
                  <c:v>99.606539999999995</c:v>
                </c:pt>
                <c:pt idx="23542">
                  <c:v>99.611359999999991</c:v>
                </c:pt>
                <c:pt idx="23543">
                  <c:v>99.616200000000006</c:v>
                </c:pt>
                <c:pt idx="23544">
                  <c:v>99.621039999999994</c:v>
                </c:pt>
                <c:pt idx="23545">
                  <c:v>99.625870000000006</c:v>
                </c:pt>
                <c:pt idx="23546">
                  <c:v>99.630709999999993</c:v>
                </c:pt>
                <c:pt idx="23547">
                  <c:v>99.635539999999992</c:v>
                </c:pt>
                <c:pt idx="23548">
                  <c:v>99.640380000000007</c:v>
                </c:pt>
                <c:pt idx="23549">
                  <c:v>99.645200000000003</c:v>
                </c:pt>
                <c:pt idx="23550">
                  <c:v>99.65003999999999</c:v>
                </c:pt>
                <c:pt idx="23551">
                  <c:v>99.654880000000006</c:v>
                </c:pt>
                <c:pt idx="23552">
                  <c:v>99.659710000000004</c:v>
                </c:pt>
                <c:pt idx="23553">
                  <c:v>99.664550000000006</c:v>
                </c:pt>
                <c:pt idx="23554">
                  <c:v>99.669380000000004</c:v>
                </c:pt>
                <c:pt idx="23555">
                  <c:v>99.674219999999991</c:v>
                </c:pt>
                <c:pt idx="23556">
                  <c:v>99.679050000000004</c:v>
                </c:pt>
                <c:pt idx="23557">
                  <c:v>99.683880000000002</c:v>
                </c:pt>
                <c:pt idx="23558">
                  <c:v>99.688719999999989</c:v>
                </c:pt>
                <c:pt idx="23559">
                  <c:v>99.693550000000002</c:v>
                </c:pt>
                <c:pt idx="23560">
                  <c:v>99.698390000000003</c:v>
                </c:pt>
                <c:pt idx="23561">
                  <c:v>99.703220000000002</c:v>
                </c:pt>
                <c:pt idx="23562">
                  <c:v>99.708060000000003</c:v>
                </c:pt>
                <c:pt idx="23563">
                  <c:v>99.712890000000002</c:v>
                </c:pt>
                <c:pt idx="23564">
                  <c:v>99.71772</c:v>
                </c:pt>
                <c:pt idx="23565">
                  <c:v>99.722560000000001</c:v>
                </c:pt>
                <c:pt idx="23566">
                  <c:v>99.72739</c:v>
                </c:pt>
                <c:pt idx="23567">
                  <c:v>99.732230000000001</c:v>
                </c:pt>
                <c:pt idx="23568">
                  <c:v>99.73706</c:v>
                </c:pt>
                <c:pt idx="23569">
                  <c:v>99.741900000000001</c:v>
                </c:pt>
                <c:pt idx="23570">
                  <c:v>99.746729999999999</c:v>
                </c:pt>
                <c:pt idx="23571">
                  <c:v>99.751559999999998</c:v>
                </c:pt>
                <c:pt idx="23572">
                  <c:v>99.756399999999999</c:v>
                </c:pt>
                <c:pt idx="23573">
                  <c:v>99.761230000000012</c:v>
                </c:pt>
                <c:pt idx="23574">
                  <c:v>99.766069999999999</c:v>
                </c:pt>
                <c:pt idx="23575">
                  <c:v>99.770899999999997</c:v>
                </c:pt>
                <c:pt idx="23576">
                  <c:v>99.775739999999999</c:v>
                </c:pt>
                <c:pt idx="23577">
                  <c:v>99.780569999999997</c:v>
                </c:pt>
                <c:pt idx="23578">
                  <c:v>99.785399999999996</c:v>
                </c:pt>
                <c:pt idx="23579">
                  <c:v>99.790239999999997</c:v>
                </c:pt>
                <c:pt idx="23580">
                  <c:v>99.795069999999996</c:v>
                </c:pt>
                <c:pt idx="23581">
                  <c:v>99.799910000000011</c:v>
                </c:pt>
                <c:pt idx="23582">
                  <c:v>99.80474000000001</c:v>
                </c:pt>
                <c:pt idx="23583">
                  <c:v>99.809579999999997</c:v>
                </c:pt>
                <c:pt idx="23584">
                  <c:v>99.814410000000009</c:v>
                </c:pt>
                <c:pt idx="23585">
                  <c:v>99.819240000000008</c:v>
                </c:pt>
                <c:pt idx="23586">
                  <c:v>99.824079999999995</c:v>
                </c:pt>
                <c:pt idx="23587">
                  <c:v>99.828910000000008</c:v>
                </c:pt>
                <c:pt idx="23588">
                  <c:v>99.833749999999995</c:v>
                </c:pt>
                <c:pt idx="23589">
                  <c:v>99.838579999999993</c:v>
                </c:pt>
                <c:pt idx="23590">
                  <c:v>99.843420000000009</c:v>
                </c:pt>
                <c:pt idx="23591">
                  <c:v>99.848249999999993</c:v>
                </c:pt>
                <c:pt idx="23592">
                  <c:v>99.853079999999991</c:v>
                </c:pt>
                <c:pt idx="23593">
                  <c:v>99.857920000000007</c:v>
                </c:pt>
                <c:pt idx="23594">
                  <c:v>99.862750000000005</c:v>
                </c:pt>
                <c:pt idx="23595">
                  <c:v>99.867590000000007</c:v>
                </c:pt>
                <c:pt idx="23596">
                  <c:v>99.872429999999994</c:v>
                </c:pt>
                <c:pt idx="23597">
                  <c:v>99.877259999999993</c:v>
                </c:pt>
                <c:pt idx="23598">
                  <c:v>99.882090000000005</c:v>
                </c:pt>
                <c:pt idx="23599">
                  <c:v>99.886920000000003</c:v>
                </c:pt>
                <c:pt idx="23600">
                  <c:v>99.891759999999991</c:v>
                </c:pt>
                <c:pt idx="23601">
                  <c:v>99.896589999999989</c:v>
                </c:pt>
                <c:pt idx="23602">
                  <c:v>99.901430000000005</c:v>
                </c:pt>
                <c:pt idx="23603">
                  <c:v>99.906270000000006</c:v>
                </c:pt>
                <c:pt idx="23604">
                  <c:v>99.911100000000005</c:v>
                </c:pt>
                <c:pt idx="23605">
                  <c:v>99.915930000000003</c:v>
                </c:pt>
                <c:pt idx="23606">
                  <c:v>99.920760000000001</c:v>
                </c:pt>
                <c:pt idx="23607">
                  <c:v>99.925600000000003</c:v>
                </c:pt>
                <c:pt idx="23608">
                  <c:v>99.93043999999999</c:v>
                </c:pt>
                <c:pt idx="23609">
                  <c:v>99.935270000000003</c:v>
                </c:pt>
                <c:pt idx="23610">
                  <c:v>99.940110000000004</c:v>
                </c:pt>
                <c:pt idx="23611">
                  <c:v>99.944940000000003</c:v>
                </c:pt>
                <c:pt idx="23612">
                  <c:v>99.949769999999987</c:v>
                </c:pt>
                <c:pt idx="23613">
                  <c:v>99.954610000000002</c:v>
                </c:pt>
                <c:pt idx="23614">
                  <c:v>99.959440000000001</c:v>
                </c:pt>
                <c:pt idx="23615">
                  <c:v>99.964280000000002</c:v>
                </c:pt>
                <c:pt idx="23616">
                  <c:v>99.969110000000001</c:v>
                </c:pt>
                <c:pt idx="23617">
                  <c:v>99.973950000000002</c:v>
                </c:pt>
                <c:pt idx="23618">
                  <c:v>99.97878</c:v>
                </c:pt>
                <c:pt idx="23619">
                  <c:v>99.983620000000002</c:v>
                </c:pt>
                <c:pt idx="23620">
                  <c:v>99.98845</c:v>
                </c:pt>
                <c:pt idx="23621">
                  <c:v>99.993279999999999</c:v>
                </c:pt>
                <c:pt idx="23622">
                  <c:v>99.99812</c:v>
                </c:pt>
                <c:pt idx="23623">
                  <c:v>100.003</c:v>
                </c:pt>
                <c:pt idx="23624">
                  <c:v>100.00779999999999</c:v>
                </c:pt>
                <c:pt idx="23625">
                  <c:v>100.01259999999999</c:v>
                </c:pt>
                <c:pt idx="23626">
                  <c:v>100.0175</c:v>
                </c:pt>
                <c:pt idx="23627">
                  <c:v>100.0223</c:v>
                </c:pt>
                <c:pt idx="23628">
                  <c:v>100.02709999999999</c:v>
                </c:pt>
                <c:pt idx="23629">
                  <c:v>100.032</c:v>
                </c:pt>
                <c:pt idx="23630">
                  <c:v>100.0368</c:v>
                </c:pt>
                <c:pt idx="23631">
                  <c:v>100.04159999999999</c:v>
                </c:pt>
                <c:pt idx="23632">
                  <c:v>100.04649999999999</c:v>
                </c:pt>
                <c:pt idx="23633">
                  <c:v>100.0513</c:v>
                </c:pt>
                <c:pt idx="23634">
                  <c:v>100.0561</c:v>
                </c:pt>
                <c:pt idx="23635">
                  <c:v>100.06099999999999</c:v>
                </c:pt>
                <c:pt idx="23636">
                  <c:v>100.0658</c:v>
                </c:pt>
                <c:pt idx="23637">
                  <c:v>100.0706</c:v>
                </c:pt>
                <c:pt idx="23638">
                  <c:v>100.07549999999999</c:v>
                </c:pt>
                <c:pt idx="23639">
                  <c:v>100.08029999999999</c:v>
                </c:pt>
                <c:pt idx="23640">
                  <c:v>100.0851</c:v>
                </c:pt>
                <c:pt idx="23641">
                  <c:v>100.09</c:v>
                </c:pt>
                <c:pt idx="23642">
                  <c:v>100.09479999999999</c:v>
                </c:pt>
                <c:pt idx="23643">
                  <c:v>100.0996</c:v>
                </c:pt>
                <c:pt idx="23644">
                  <c:v>100.1045</c:v>
                </c:pt>
                <c:pt idx="23645">
                  <c:v>100.1093</c:v>
                </c:pt>
                <c:pt idx="23646">
                  <c:v>100.11409999999999</c:v>
                </c:pt>
                <c:pt idx="23647">
                  <c:v>100.119</c:v>
                </c:pt>
                <c:pt idx="23648">
                  <c:v>100.1238</c:v>
                </c:pt>
                <c:pt idx="23649">
                  <c:v>100.12859999999999</c:v>
                </c:pt>
                <c:pt idx="23650">
                  <c:v>100.1335</c:v>
                </c:pt>
                <c:pt idx="23651">
                  <c:v>100.1383</c:v>
                </c:pt>
                <c:pt idx="23652">
                  <c:v>100.1431</c:v>
                </c:pt>
                <c:pt idx="23653">
                  <c:v>100.148</c:v>
                </c:pt>
                <c:pt idx="23654">
                  <c:v>100.1528</c:v>
                </c:pt>
                <c:pt idx="23655">
                  <c:v>100.15770000000001</c:v>
                </c:pt>
                <c:pt idx="23656">
                  <c:v>100.16250000000001</c:v>
                </c:pt>
                <c:pt idx="23657">
                  <c:v>100.1673</c:v>
                </c:pt>
                <c:pt idx="23658">
                  <c:v>100.1722</c:v>
                </c:pt>
                <c:pt idx="23659">
                  <c:v>100.17700000000001</c:v>
                </c:pt>
                <c:pt idx="23660">
                  <c:v>100.1818</c:v>
                </c:pt>
                <c:pt idx="23661">
                  <c:v>100.1867</c:v>
                </c:pt>
                <c:pt idx="23662">
                  <c:v>100.1915</c:v>
                </c:pt>
                <c:pt idx="23663">
                  <c:v>100.19630000000001</c:v>
                </c:pt>
                <c:pt idx="23664">
                  <c:v>100.2012</c:v>
                </c:pt>
                <c:pt idx="23665">
                  <c:v>100.206</c:v>
                </c:pt>
                <c:pt idx="23666">
                  <c:v>100.21080000000001</c:v>
                </c:pt>
                <c:pt idx="23667">
                  <c:v>100.2157</c:v>
                </c:pt>
                <c:pt idx="23668">
                  <c:v>100.2205</c:v>
                </c:pt>
                <c:pt idx="23669">
                  <c:v>100.2253</c:v>
                </c:pt>
                <c:pt idx="23670">
                  <c:v>100.23020000000001</c:v>
                </c:pt>
                <c:pt idx="23671">
                  <c:v>100.235</c:v>
                </c:pt>
                <c:pt idx="23672">
                  <c:v>100.2398</c:v>
                </c:pt>
                <c:pt idx="23673">
                  <c:v>100.24470000000001</c:v>
                </c:pt>
                <c:pt idx="23674">
                  <c:v>100.24950000000001</c:v>
                </c:pt>
                <c:pt idx="23675">
                  <c:v>100.2543</c:v>
                </c:pt>
                <c:pt idx="23676">
                  <c:v>100.25920000000001</c:v>
                </c:pt>
                <c:pt idx="23677">
                  <c:v>100.26400000000001</c:v>
                </c:pt>
                <c:pt idx="23678">
                  <c:v>100.2688</c:v>
                </c:pt>
                <c:pt idx="23679">
                  <c:v>100.27369999999999</c:v>
                </c:pt>
                <c:pt idx="23680">
                  <c:v>100.27850000000001</c:v>
                </c:pt>
                <c:pt idx="23681">
                  <c:v>100.28330000000001</c:v>
                </c:pt>
                <c:pt idx="23682">
                  <c:v>100.28819999999999</c:v>
                </c:pt>
                <c:pt idx="23683">
                  <c:v>100.29299999999999</c:v>
                </c:pt>
                <c:pt idx="23684">
                  <c:v>100.2979</c:v>
                </c:pt>
                <c:pt idx="23685">
                  <c:v>100.3027</c:v>
                </c:pt>
                <c:pt idx="23686">
                  <c:v>100.30749999999999</c:v>
                </c:pt>
                <c:pt idx="23687">
                  <c:v>100.3124</c:v>
                </c:pt>
                <c:pt idx="23688">
                  <c:v>100.3172</c:v>
                </c:pt>
                <c:pt idx="23689">
                  <c:v>100.32199999999999</c:v>
                </c:pt>
                <c:pt idx="23690">
                  <c:v>100.32689999999999</c:v>
                </c:pt>
                <c:pt idx="23691">
                  <c:v>100.3317</c:v>
                </c:pt>
                <c:pt idx="23692">
                  <c:v>100.3365</c:v>
                </c:pt>
                <c:pt idx="23693">
                  <c:v>100.34139999999999</c:v>
                </c:pt>
                <c:pt idx="23694">
                  <c:v>100.3462</c:v>
                </c:pt>
                <c:pt idx="23695">
                  <c:v>100.351</c:v>
                </c:pt>
                <c:pt idx="23696">
                  <c:v>100.35589999999999</c:v>
                </c:pt>
                <c:pt idx="23697">
                  <c:v>100.36069999999999</c:v>
                </c:pt>
                <c:pt idx="23698">
                  <c:v>100.3655</c:v>
                </c:pt>
                <c:pt idx="23699">
                  <c:v>100.3704</c:v>
                </c:pt>
                <c:pt idx="23700">
                  <c:v>100.37519999999999</c:v>
                </c:pt>
                <c:pt idx="23701">
                  <c:v>100.38</c:v>
                </c:pt>
                <c:pt idx="23702">
                  <c:v>100.3849</c:v>
                </c:pt>
                <c:pt idx="23703">
                  <c:v>100.3897</c:v>
                </c:pt>
                <c:pt idx="23704">
                  <c:v>100.39449999999999</c:v>
                </c:pt>
                <c:pt idx="23705">
                  <c:v>100.3994</c:v>
                </c:pt>
                <c:pt idx="23706">
                  <c:v>100.4042</c:v>
                </c:pt>
                <c:pt idx="23707">
                  <c:v>100.40899999999999</c:v>
                </c:pt>
                <c:pt idx="23708">
                  <c:v>100.4139</c:v>
                </c:pt>
                <c:pt idx="23709">
                  <c:v>100.4187</c:v>
                </c:pt>
                <c:pt idx="23710">
                  <c:v>100.4235</c:v>
                </c:pt>
                <c:pt idx="23711">
                  <c:v>100.4284</c:v>
                </c:pt>
                <c:pt idx="23712">
                  <c:v>100.4332</c:v>
                </c:pt>
                <c:pt idx="23713">
                  <c:v>100.43810000000001</c:v>
                </c:pt>
                <c:pt idx="23714">
                  <c:v>100.44290000000001</c:v>
                </c:pt>
                <c:pt idx="23715">
                  <c:v>100.4477</c:v>
                </c:pt>
                <c:pt idx="23716">
                  <c:v>100.4526</c:v>
                </c:pt>
                <c:pt idx="23717">
                  <c:v>100.45740000000001</c:v>
                </c:pt>
                <c:pt idx="23718">
                  <c:v>100.4622</c:v>
                </c:pt>
                <c:pt idx="23719">
                  <c:v>100.4671</c:v>
                </c:pt>
                <c:pt idx="23720">
                  <c:v>100.47190000000001</c:v>
                </c:pt>
                <c:pt idx="23721">
                  <c:v>100.47670000000001</c:v>
                </c:pt>
                <c:pt idx="23722">
                  <c:v>100.4816</c:v>
                </c:pt>
                <c:pt idx="23723">
                  <c:v>100.4864</c:v>
                </c:pt>
                <c:pt idx="23724">
                  <c:v>100.49120000000001</c:v>
                </c:pt>
                <c:pt idx="23725">
                  <c:v>100.4961</c:v>
                </c:pt>
                <c:pt idx="23726">
                  <c:v>100.5009</c:v>
                </c:pt>
                <c:pt idx="23727">
                  <c:v>100.5057</c:v>
                </c:pt>
                <c:pt idx="23728">
                  <c:v>100.51060000000001</c:v>
                </c:pt>
                <c:pt idx="23729">
                  <c:v>100.5154</c:v>
                </c:pt>
                <c:pt idx="23730">
                  <c:v>100.5202</c:v>
                </c:pt>
                <c:pt idx="23731">
                  <c:v>100.52510000000001</c:v>
                </c:pt>
                <c:pt idx="23732">
                  <c:v>100.52990000000001</c:v>
                </c:pt>
                <c:pt idx="23733">
                  <c:v>100.5347</c:v>
                </c:pt>
                <c:pt idx="23734">
                  <c:v>100.53960000000001</c:v>
                </c:pt>
                <c:pt idx="23735">
                  <c:v>100.54440000000001</c:v>
                </c:pt>
                <c:pt idx="23736">
                  <c:v>100.5492</c:v>
                </c:pt>
                <c:pt idx="23737">
                  <c:v>100.55409999999999</c:v>
                </c:pt>
                <c:pt idx="23738">
                  <c:v>100.55890000000001</c:v>
                </c:pt>
                <c:pt idx="23739">
                  <c:v>100.56370000000001</c:v>
                </c:pt>
                <c:pt idx="23740">
                  <c:v>100.56859999999999</c:v>
                </c:pt>
                <c:pt idx="23741">
                  <c:v>100.57339999999999</c:v>
                </c:pt>
                <c:pt idx="23742">
                  <c:v>100.57820000000001</c:v>
                </c:pt>
                <c:pt idx="23743">
                  <c:v>100.5831</c:v>
                </c:pt>
                <c:pt idx="23744">
                  <c:v>100.58789999999999</c:v>
                </c:pt>
                <c:pt idx="23745">
                  <c:v>100.5928</c:v>
                </c:pt>
                <c:pt idx="23746">
                  <c:v>100.5976</c:v>
                </c:pt>
                <c:pt idx="23747">
                  <c:v>100.60239999999999</c:v>
                </c:pt>
                <c:pt idx="23748">
                  <c:v>100.6073</c:v>
                </c:pt>
                <c:pt idx="23749">
                  <c:v>100.6121</c:v>
                </c:pt>
                <c:pt idx="23750">
                  <c:v>100.6169</c:v>
                </c:pt>
                <c:pt idx="23751">
                  <c:v>100.62179999999999</c:v>
                </c:pt>
                <c:pt idx="23752">
                  <c:v>100.6266</c:v>
                </c:pt>
                <c:pt idx="23753">
                  <c:v>100.6314</c:v>
                </c:pt>
                <c:pt idx="23754">
                  <c:v>100.63629999999999</c:v>
                </c:pt>
                <c:pt idx="23755">
                  <c:v>100.64109999999999</c:v>
                </c:pt>
                <c:pt idx="23756">
                  <c:v>100.6459</c:v>
                </c:pt>
                <c:pt idx="23757">
                  <c:v>100.6508</c:v>
                </c:pt>
                <c:pt idx="23758">
                  <c:v>100.65559999999999</c:v>
                </c:pt>
                <c:pt idx="23759">
                  <c:v>100.6604</c:v>
                </c:pt>
                <c:pt idx="23760">
                  <c:v>100.6653</c:v>
                </c:pt>
                <c:pt idx="23761">
                  <c:v>100.67010000000001</c:v>
                </c:pt>
                <c:pt idx="23762">
                  <c:v>100.67489999999999</c:v>
                </c:pt>
                <c:pt idx="23763">
                  <c:v>100.6798</c:v>
                </c:pt>
                <c:pt idx="23764">
                  <c:v>100.6846</c:v>
                </c:pt>
                <c:pt idx="23765">
                  <c:v>100.68939999999999</c:v>
                </c:pt>
                <c:pt idx="23766">
                  <c:v>100.6943</c:v>
                </c:pt>
                <c:pt idx="23767">
                  <c:v>100.6991</c:v>
                </c:pt>
                <c:pt idx="23768">
                  <c:v>100.7039</c:v>
                </c:pt>
                <c:pt idx="23769">
                  <c:v>100.7088</c:v>
                </c:pt>
                <c:pt idx="23770">
                  <c:v>100.7136</c:v>
                </c:pt>
                <c:pt idx="23771">
                  <c:v>100.71850000000001</c:v>
                </c:pt>
                <c:pt idx="23772">
                  <c:v>100.72329999999999</c:v>
                </c:pt>
                <c:pt idx="23773">
                  <c:v>100.7281</c:v>
                </c:pt>
                <c:pt idx="23774">
                  <c:v>100.733</c:v>
                </c:pt>
                <c:pt idx="23775">
                  <c:v>100.73780000000001</c:v>
                </c:pt>
                <c:pt idx="23776">
                  <c:v>100.7426</c:v>
                </c:pt>
                <c:pt idx="23777">
                  <c:v>100.7475</c:v>
                </c:pt>
                <c:pt idx="23778">
                  <c:v>100.75230000000001</c:v>
                </c:pt>
                <c:pt idx="23779">
                  <c:v>100.75710000000001</c:v>
                </c:pt>
                <c:pt idx="23780">
                  <c:v>100.762</c:v>
                </c:pt>
                <c:pt idx="23781">
                  <c:v>100.7668</c:v>
                </c:pt>
                <c:pt idx="23782">
                  <c:v>100.77160000000001</c:v>
                </c:pt>
                <c:pt idx="23783">
                  <c:v>100.7765</c:v>
                </c:pt>
                <c:pt idx="23784">
                  <c:v>100.7813</c:v>
                </c:pt>
                <c:pt idx="23785">
                  <c:v>100.7861</c:v>
                </c:pt>
                <c:pt idx="23786">
                  <c:v>100.79100000000001</c:v>
                </c:pt>
                <c:pt idx="23787">
                  <c:v>100.7958</c:v>
                </c:pt>
                <c:pt idx="23788">
                  <c:v>100.8006</c:v>
                </c:pt>
                <c:pt idx="23789">
                  <c:v>100.80550000000001</c:v>
                </c:pt>
                <c:pt idx="23790">
                  <c:v>100.81030000000001</c:v>
                </c:pt>
                <c:pt idx="23791">
                  <c:v>100.8151</c:v>
                </c:pt>
                <c:pt idx="23792">
                  <c:v>100.82000000000001</c:v>
                </c:pt>
                <c:pt idx="23793">
                  <c:v>100.82480000000001</c:v>
                </c:pt>
                <c:pt idx="23794">
                  <c:v>100.8296</c:v>
                </c:pt>
                <c:pt idx="23795">
                  <c:v>100.83449999999999</c:v>
                </c:pt>
                <c:pt idx="23796">
                  <c:v>100.83930000000001</c:v>
                </c:pt>
                <c:pt idx="23797">
                  <c:v>100.84410000000001</c:v>
                </c:pt>
                <c:pt idx="23798">
                  <c:v>100.84899999999999</c:v>
                </c:pt>
                <c:pt idx="23799">
                  <c:v>100.85379999999999</c:v>
                </c:pt>
                <c:pt idx="23800">
                  <c:v>100.8587</c:v>
                </c:pt>
                <c:pt idx="23801">
                  <c:v>100.86349999999999</c:v>
                </c:pt>
                <c:pt idx="23802">
                  <c:v>100.86829999999999</c:v>
                </c:pt>
                <c:pt idx="23803">
                  <c:v>100.8732</c:v>
                </c:pt>
                <c:pt idx="23804">
                  <c:v>100.878</c:v>
                </c:pt>
                <c:pt idx="23805">
                  <c:v>100.88279999999999</c:v>
                </c:pt>
                <c:pt idx="23806">
                  <c:v>100.8877</c:v>
                </c:pt>
                <c:pt idx="23807">
                  <c:v>100.8925</c:v>
                </c:pt>
                <c:pt idx="23808">
                  <c:v>100.8973</c:v>
                </c:pt>
                <c:pt idx="23809">
                  <c:v>100.90219999999999</c:v>
                </c:pt>
                <c:pt idx="23810">
                  <c:v>100.907</c:v>
                </c:pt>
                <c:pt idx="23811">
                  <c:v>100.9118</c:v>
                </c:pt>
                <c:pt idx="23812">
                  <c:v>100.91669999999999</c:v>
                </c:pt>
                <c:pt idx="23813">
                  <c:v>100.92149999999999</c:v>
                </c:pt>
                <c:pt idx="23814">
                  <c:v>100.9263</c:v>
                </c:pt>
                <c:pt idx="23815">
                  <c:v>100.9312</c:v>
                </c:pt>
                <c:pt idx="23816">
                  <c:v>100.93599999999999</c:v>
                </c:pt>
                <c:pt idx="23817">
                  <c:v>100.9408</c:v>
                </c:pt>
                <c:pt idx="23818">
                  <c:v>100.9457</c:v>
                </c:pt>
                <c:pt idx="23819">
                  <c:v>100.95050000000001</c:v>
                </c:pt>
                <c:pt idx="23820">
                  <c:v>100.95529999999999</c:v>
                </c:pt>
                <c:pt idx="23821">
                  <c:v>100.9602</c:v>
                </c:pt>
                <c:pt idx="23822">
                  <c:v>100.965</c:v>
                </c:pt>
                <c:pt idx="23823">
                  <c:v>100.96979999999999</c:v>
                </c:pt>
                <c:pt idx="23824">
                  <c:v>100.9747</c:v>
                </c:pt>
                <c:pt idx="23825">
                  <c:v>100.9795</c:v>
                </c:pt>
                <c:pt idx="23826">
                  <c:v>100.9843</c:v>
                </c:pt>
                <c:pt idx="23827">
                  <c:v>100.9892</c:v>
                </c:pt>
                <c:pt idx="23828">
                  <c:v>100.994</c:v>
                </c:pt>
                <c:pt idx="23829">
                  <c:v>100.99890000000001</c:v>
                </c:pt>
                <c:pt idx="23830">
                  <c:v>101.00369999999999</c:v>
                </c:pt>
                <c:pt idx="23831">
                  <c:v>101.0085</c:v>
                </c:pt>
                <c:pt idx="23832">
                  <c:v>101.0134</c:v>
                </c:pt>
                <c:pt idx="23833">
                  <c:v>101.01820000000001</c:v>
                </c:pt>
                <c:pt idx="23834">
                  <c:v>101.023</c:v>
                </c:pt>
                <c:pt idx="23835">
                  <c:v>101.0279</c:v>
                </c:pt>
                <c:pt idx="23836">
                  <c:v>101.03270000000001</c:v>
                </c:pt>
                <c:pt idx="23837">
                  <c:v>101.03750000000001</c:v>
                </c:pt>
                <c:pt idx="23838">
                  <c:v>101.0424</c:v>
                </c:pt>
                <c:pt idx="23839">
                  <c:v>101.0472</c:v>
                </c:pt>
                <c:pt idx="23840">
                  <c:v>101.05200000000001</c:v>
                </c:pt>
                <c:pt idx="23841">
                  <c:v>101.0569</c:v>
                </c:pt>
                <c:pt idx="23842">
                  <c:v>101.0617</c:v>
                </c:pt>
                <c:pt idx="23843">
                  <c:v>101.0665</c:v>
                </c:pt>
                <c:pt idx="23844">
                  <c:v>101.07140000000001</c:v>
                </c:pt>
                <c:pt idx="23845">
                  <c:v>101.0762</c:v>
                </c:pt>
                <c:pt idx="23846">
                  <c:v>101.081</c:v>
                </c:pt>
                <c:pt idx="23847">
                  <c:v>101.08590000000001</c:v>
                </c:pt>
                <c:pt idx="23848">
                  <c:v>101.09070000000001</c:v>
                </c:pt>
                <c:pt idx="23849">
                  <c:v>101.0955</c:v>
                </c:pt>
                <c:pt idx="23850">
                  <c:v>101.10040000000001</c:v>
                </c:pt>
                <c:pt idx="23851">
                  <c:v>101.10520000000001</c:v>
                </c:pt>
                <c:pt idx="23852">
                  <c:v>101.11</c:v>
                </c:pt>
                <c:pt idx="23853">
                  <c:v>101.11489999999999</c:v>
                </c:pt>
                <c:pt idx="23854">
                  <c:v>101.11970000000001</c:v>
                </c:pt>
                <c:pt idx="23855">
                  <c:v>101.1246</c:v>
                </c:pt>
                <c:pt idx="23856">
                  <c:v>101.12939999999999</c:v>
                </c:pt>
                <c:pt idx="23857">
                  <c:v>101.13419999999999</c:v>
                </c:pt>
                <c:pt idx="23858">
                  <c:v>101.1391</c:v>
                </c:pt>
                <c:pt idx="23859">
                  <c:v>101.14389999999999</c:v>
                </c:pt>
                <c:pt idx="23860">
                  <c:v>101.14869999999999</c:v>
                </c:pt>
                <c:pt idx="23861">
                  <c:v>101.1536</c:v>
                </c:pt>
                <c:pt idx="23862">
                  <c:v>101.1584</c:v>
                </c:pt>
                <c:pt idx="23863">
                  <c:v>101.16319999999999</c:v>
                </c:pt>
                <c:pt idx="23864">
                  <c:v>101.1681</c:v>
                </c:pt>
                <c:pt idx="23865">
                  <c:v>101.1729</c:v>
                </c:pt>
                <c:pt idx="23866">
                  <c:v>101.1777</c:v>
                </c:pt>
                <c:pt idx="23867">
                  <c:v>101.18259999999999</c:v>
                </c:pt>
                <c:pt idx="23868">
                  <c:v>101.1874</c:v>
                </c:pt>
                <c:pt idx="23869">
                  <c:v>101.1922</c:v>
                </c:pt>
                <c:pt idx="23870">
                  <c:v>101.19709999999999</c:v>
                </c:pt>
                <c:pt idx="23871">
                  <c:v>101.20189999999999</c:v>
                </c:pt>
                <c:pt idx="23872">
                  <c:v>101.2067</c:v>
                </c:pt>
                <c:pt idx="23873">
                  <c:v>101.2116</c:v>
                </c:pt>
                <c:pt idx="23874">
                  <c:v>101.21639999999999</c:v>
                </c:pt>
                <c:pt idx="23875">
                  <c:v>101.2212</c:v>
                </c:pt>
                <c:pt idx="23876">
                  <c:v>101.2261</c:v>
                </c:pt>
                <c:pt idx="23877">
                  <c:v>101.23090000000001</c:v>
                </c:pt>
                <c:pt idx="23878">
                  <c:v>101.23569999999999</c:v>
                </c:pt>
                <c:pt idx="23879">
                  <c:v>101.2406</c:v>
                </c:pt>
                <c:pt idx="23880">
                  <c:v>101.2454</c:v>
                </c:pt>
                <c:pt idx="23881">
                  <c:v>101.2503</c:v>
                </c:pt>
                <c:pt idx="23882">
                  <c:v>101.2551</c:v>
                </c:pt>
                <c:pt idx="23883">
                  <c:v>101.2599</c:v>
                </c:pt>
                <c:pt idx="23884">
                  <c:v>101.26480000000001</c:v>
                </c:pt>
                <c:pt idx="23885">
                  <c:v>101.2696</c:v>
                </c:pt>
                <c:pt idx="23886">
                  <c:v>101.2744</c:v>
                </c:pt>
                <c:pt idx="23887">
                  <c:v>101.27930000000001</c:v>
                </c:pt>
                <c:pt idx="23888">
                  <c:v>101.2841</c:v>
                </c:pt>
                <c:pt idx="23889">
                  <c:v>101.2889</c:v>
                </c:pt>
                <c:pt idx="23890">
                  <c:v>101.2938</c:v>
                </c:pt>
                <c:pt idx="23891">
                  <c:v>101.29860000000001</c:v>
                </c:pt>
                <c:pt idx="23892">
                  <c:v>101.3034</c:v>
                </c:pt>
                <c:pt idx="23893">
                  <c:v>101.3083</c:v>
                </c:pt>
                <c:pt idx="23894">
                  <c:v>101.31310000000001</c:v>
                </c:pt>
                <c:pt idx="23895">
                  <c:v>101.31790000000001</c:v>
                </c:pt>
                <c:pt idx="23896">
                  <c:v>101.3228</c:v>
                </c:pt>
                <c:pt idx="23897">
                  <c:v>101.3276</c:v>
                </c:pt>
                <c:pt idx="23898">
                  <c:v>101.33240000000001</c:v>
                </c:pt>
                <c:pt idx="23899">
                  <c:v>101.3373</c:v>
                </c:pt>
                <c:pt idx="23900">
                  <c:v>101.3421</c:v>
                </c:pt>
                <c:pt idx="23901">
                  <c:v>101.34690000000001</c:v>
                </c:pt>
                <c:pt idx="23902">
                  <c:v>101.35180000000001</c:v>
                </c:pt>
                <c:pt idx="23903">
                  <c:v>101.3566</c:v>
                </c:pt>
                <c:pt idx="23904">
                  <c:v>101.3614</c:v>
                </c:pt>
                <c:pt idx="23905">
                  <c:v>101.36630000000001</c:v>
                </c:pt>
                <c:pt idx="23906">
                  <c:v>101.37110000000001</c:v>
                </c:pt>
                <c:pt idx="23907">
                  <c:v>101.37599999999999</c:v>
                </c:pt>
                <c:pt idx="23908">
                  <c:v>101.38079999999999</c:v>
                </c:pt>
                <c:pt idx="23909">
                  <c:v>101.38560000000001</c:v>
                </c:pt>
                <c:pt idx="23910">
                  <c:v>101.39049999999999</c:v>
                </c:pt>
                <c:pt idx="23911">
                  <c:v>101.39529999999999</c:v>
                </c:pt>
                <c:pt idx="23912">
                  <c:v>101.40010000000001</c:v>
                </c:pt>
                <c:pt idx="23913">
                  <c:v>101.405</c:v>
                </c:pt>
                <c:pt idx="23914">
                  <c:v>101.40979999999999</c:v>
                </c:pt>
                <c:pt idx="23915">
                  <c:v>101.41459999999999</c:v>
                </c:pt>
                <c:pt idx="23916">
                  <c:v>101.4195</c:v>
                </c:pt>
                <c:pt idx="23917">
                  <c:v>101.42429999999999</c:v>
                </c:pt>
                <c:pt idx="23918">
                  <c:v>101.42909999999999</c:v>
                </c:pt>
                <c:pt idx="23919">
                  <c:v>101.434</c:v>
                </c:pt>
                <c:pt idx="23920">
                  <c:v>101.4388</c:v>
                </c:pt>
                <c:pt idx="23921">
                  <c:v>101.44359999999999</c:v>
                </c:pt>
                <c:pt idx="23922">
                  <c:v>101.4485</c:v>
                </c:pt>
                <c:pt idx="23923">
                  <c:v>101.4533</c:v>
                </c:pt>
                <c:pt idx="23924">
                  <c:v>101.4581</c:v>
                </c:pt>
                <c:pt idx="23925">
                  <c:v>101.46299999999999</c:v>
                </c:pt>
                <c:pt idx="23926">
                  <c:v>101.4678</c:v>
                </c:pt>
                <c:pt idx="23927">
                  <c:v>101.4726</c:v>
                </c:pt>
                <c:pt idx="23928">
                  <c:v>101.47749999999999</c:v>
                </c:pt>
                <c:pt idx="23929">
                  <c:v>101.4823</c:v>
                </c:pt>
                <c:pt idx="23930">
                  <c:v>101.4871</c:v>
                </c:pt>
                <c:pt idx="23931">
                  <c:v>101.492</c:v>
                </c:pt>
                <c:pt idx="23932">
                  <c:v>101.49679999999999</c:v>
                </c:pt>
                <c:pt idx="23933">
                  <c:v>101.5017</c:v>
                </c:pt>
                <c:pt idx="23934">
                  <c:v>101.5065</c:v>
                </c:pt>
                <c:pt idx="23935">
                  <c:v>101.51130000000001</c:v>
                </c:pt>
                <c:pt idx="23936">
                  <c:v>101.51609999999999</c:v>
                </c:pt>
                <c:pt idx="23937">
                  <c:v>101.521</c:v>
                </c:pt>
                <c:pt idx="23938">
                  <c:v>101.5258</c:v>
                </c:pt>
                <c:pt idx="23939">
                  <c:v>101.5307</c:v>
                </c:pt>
                <c:pt idx="23940">
                  <c:v>101.5355</c:v>
                </c:pt>
                <c:pt idx="23941">
                  <c:v>101.5403</c:v>
                </c:pt>
                <c:pt idx="23942">
                  <c:v>101.54520000000001</c:v>
                </c:pt>
                <c:pt idx="23943">
                  <c:v>101.55</c:v>
                </c:pt>
                <c:pt idx="23944">
                  <c:v>101.5548</c:v>
                </c:pt>
                <c:pt idx="23945">
                  <c:v>101.55970000000001</c:v>
                </c:pt>
                <c:pt idx="23946">
                  <c:v>101.5645</c:v>
                </c:pt>
                <c:pt idx="23947">
                  <c:v>101.5693</c:v>
                </c:pt>
                <c:pt idx="23948">
                  <c:v>101.5742</c:v>
                </c:pt>
                <c:pt idx="23949">
                  <c:v>101.57900000000001</c:v>
                </c:pt>
                <c:pt idx="23950">
                  <c:v>101.5838</c:v>
                </c:pt>
                <c:pt idx="23951">
                  <c:v>101.5887</c:v>
                </c:pt>
                <c:pt idx="23952">
                  <c:v>101.59350000000001</c:v>
                </c:pt>
                <c:pt idx="23953">
                  <c:v>101.59830000000001</c:v>
                </c:pt>
                <c:pt idx="23954">
                  <c:v>101.6032</c:v>
                </c:pt>
                <c:pt idx="23955">
                  <c:v>101.608</c:v>
                </c:pt>
                <c:pt idx="23956">
                  <c:v>101.61280000000001</c:v>
                </c:pt>
                <c:pt idx="23957">
                  <c:v>101.6177</c:v>
                </c:pt>
                <c:pt idx="23958">
                  <c:v>101.6225</c:v>
                </c:pt>
                <c:pt idx="23959">
                  <c:v>101.62730000000001</c:v>
                </c:pt>
                <c:pt idx="23960">
                  <c:v>101.63220000000001</c:v>
                </c:pt>
                <c:pt idx="23961">
                  <c:v>101.637</c:v>
                </c:pt>
                <c:pt idx="23962">
                  <c:v>101.64189999999999</c:v>
                </c:pt>
                <c:pt idx="23963">
                  <c:v>101.64670000000001</c:v>
                </c:pt>
                <c:pt idx="23964">
                  <c:v>101.6515</c:v>
                </c:pt>
                <c:pt idx="23965">
                  <c:v>101.65639999999999</c:v>
                </c:pt>
                <c:pt idx="23966">
                  <c:v>101.66119999999999</c:v>
                </c:pt>
                <c:pt idx="23967">
                  <c:v>101.66600000000001</c:v>
                </c:pt>
                <c:pt idx="23968">
                  <c:v>101.67089999999999</c:v>
                </c:pt>
                <c:pt idx="23969">
                  <c:v>101.67569999999999</c:v>
                </c:pt>
                <c:pt idx="23970">
                  <c:v>101.68049999999999</c:v>
                </c:pt>
                <c:pt idx="23971">
                  <c:v>101.6854</c:v>
                </c:pt>
                <c:pt idx="23972">
                  <c:v>101.69019999999999</c:v>
                </c:pt>
                <c:pt idx="23973">
                  <c:v>101.69499999999999</c:v>
                </c:pt>
                <c:pt idx="23974">
                  <c:v>101.6999</c:v>
                </c:pt>
                <c:pt idx="23975">
                  <c:v>101.70469999999999</c:v>
                </c:pt>
                <c:pt idx="23976">
                  <c:v>101.70949999999999</c:v>
                </c:pt>
                <c:pt idx="23977">
                  <c:v>101.7144</c:v>
                </c:pt>
                <c:pt idx="23978">
                  <c:v>101.7192</c:v>
                </c:pt>
                <c:pt idx="23979">
                  <c:v>101.72399999999999</c:v>
                </c:pt>
                <c:pt idx="23980">
                  <c:v>101.7289</c:v>
                </c:pt>
                <c:pt idx="23981">
                  <c:v>101.7337</c:v>
                </c:pt>
                <c:pt idx="23982">
                  <c:v>101.7385</c:v>
                </c:pt>
                <c:pt idx="23983">
                  <c:v>101.74339999999999</c:v>
                </c:pt>
                <c:pt idx="23984">
                  <c:v>101.7482</c:v>
                </c:pt>
                <c:pt idx="23985">
                  <c:v>101.753</c:v>
                </c:pt>
                <c:pt idx="23986">
                  <c:v>101.75789999999999</c:v>
                </c:pt>
                <c:pt idx="23987">
                  <c:v>101.7627</c:v>
                </c:pt>
                <c:pt idx="23988">
                  <c:v>101.7676</c:v>
                </c:pt>
                <c:pt idx="23989">
                  <c:v>101.7724</c:v>
                </c:pt>
                <c:pt idx="23990">
                  <c:v>101.77719999999999</c:v>
                </c:pt>
                <c:pt idx="23991">
                  <c:v>101.7821</c:v>
                </c:pt>
                <c:pt idx="23992">
                  <c:v>101.7869</c:v>
                </c:pt>
                <c:pt idx="23993">
                  <c:v>101.79170000000001</c:v>
                </c:pt>
                <c:pt idx="23994">
                  <c:v>101.7966</c:v>
                </c:pt>
                <c:pt idx="23995">
                  <c:v>101.8014</c:v>
                </c:pt>
                <c:pt idx="23996">
                  <c:v>101.8062</c:v>
                </c:pt>
                <c:pt idx="23997">
                  <c:v>101.8111</c:v>
                </c:pt>
                <c:pt idx="23998">
                  <c:v>101.8159</c:v>
                </c:pt>
                <c:pt idx="23999">
                  <c:v>101.8207</c:v>
                </c:pt>
                <c:pt idx="24000">
                  <c:v>101.82560000000001</c:v>
                </c:pt>
                <c:pt idx="24001">
                  <c:v>101.8304</c:v>
                </c:pt>
                <c:pt idx="24002">
                  <c:v>101.8352</c:v>
                </c:pt>
                <c:pt idx="24003">
                  <c:v>101.84010000000001</c:v>
                </c:pt>
                <c:pt idx="24004">
                  <c:v>101.8449</c:v>
                </c:pt>
                <c:pt idx="24005">
                  <c:v>101.8497</c:v>
                </c:pt>
                <c:pt idx="24006">
                  <c:v>101.8546</c:v>
                </c:pt>
                <c:pt idx="24007">
                  <c:v>101.85940000000001</c:v>
                </c:pt>
                <c:pt idx="24008">
                  <c:v>101.8642</c:v>
                </c:pt>
                <c:pt idx="24009">
                  <c:v>101.8691</c:v>
                </c:pt>
                <c:pt idx="24010">
                  <c:v>101.87390000000001</c:v>
                </c:pt>
                <c:pt idx="24011">
                  <c:v>101.87870000000001</c:v>
                </c:pt>
                <c:pt idx="24012">
                  <c:v>101.8836</c:v>
                </c:pt>
                <c:pt idx="24013">
                  <c:v>101.8884</c:v>
                </c:pt>
                <c:pt idx="24014">
                  <c:v>101.89330000000001</c:v>
                </c:pt>
                <c:pt idx="24015">
                  <c:v>101.8981</c:v>
                </c:pt>
                <c:pt idx="24016">
                  <c:v>101.9029</c:v>
                </c:pt>
                <c:pt idx="24017">
                  <c:v>101.90780000000001</c:v>
                </c:pt>
                <c:pt idx="24018">
                  <c:v>101.91260000000001</c:v>
                </c:pt>
                <c:pt idx="24019">
                  <c:v>101.9174</c:v>
                </c:pt>
                <c:pt idx="24020">
                  <c:v>101.92229999999999</c:v>
                </c:pt>
                <c:pt idx="24021">
                  <c:v>101.92710000000001</c:v>
                </c:pt>
                <c:pt idx="24022">
                  <c:v>101.9319</c:v>
                </c:pt>
                <c:pt idx="24023">
                  <c:v>101.93679999999999</c:v>
                </c:pt>
                <c:pt idx="24024">
                  <c:v>101.94159999999999</c:v>
                </c:pt>
                <c:pt idx="24025">
                  <c:v>101.94640000000001</c:v>
                </c:pt>
                <c:pt idx="24026">
                  <c:v>101.95129999999999</c:v>
                </c:pt>
                <c:pt idx="24027">
                  <c:v>101.95609999999999</c:v>
                </c:pt>
                <c:pt idx="24028">
                  <c:v>101.9609</c:v>
                </c:pt>
                <c:pt idx="24029">
                  <c:v>101.9658</c:v>
                </c:pt>
                <c:pt idx="24030">
                  <c:v>101.97059999999999</c:v>
                </c:pt>
                <c:pt idx="24031">
                  <c:v>101.97539999999999</c:v>
                </c:pt>
                <c:pt idx="24032">
                  <c:v>101.9803</c:v>
                </c:pt>
                <c:pt idx="24033">
                  <c:v>101.98509999999999</c:v>
                </c:pt>
                <c:pt idx="24034">
                  <c:v>101.98989999999999</c:v>
                </c:pt>
                <c:pt idx="24035">
                  <c:v>101.9948</c:v>
                </c:pt>
                <c:pt idx="24036">
                  <c:v>101.9996</c:v>
                </c:pt>
                <c:pt idx="24037">
                  <c:v>102.00449999999999</c:v>
                </c:pt>
                <c:pt idx="24038">
                  <c:v>102.0093</c:v>
                </c:pt>
                <c:pt idx="24039">
                  <c:v>102.0141</c:v>
                </c:pt>
                <c:pt idx="24040">
                  <c:v>102.01900000000001</c:v>
                </c:pt>
                <c:pt idx="24041">
                  <c:v>102.02379999999999</c:v>
                </c:pt>
                <c:pt idx="24042">
                  <c:v>102.0286</c:v>
                </c:pt>
                <c:pt idx="24043">
                  <c:v>102.0335</c:v>
                </c:pt>
                <c:pt idx="24044">
                  <c:v>102.03829999999999</c:v>
                </c:pt>
                <c:pt idx="24045">
                  <c:v>102.0431</c:v>
                </c:pt>
                <c:pt idx="24046">
                  <c:v>102.048</c:v>
                </c:pt>
                <c:pt idx="24047">
                  <c:v>102.0528</c:v>
                </c:pt>
                <c:pt idx="24048">
                  <c:v>102.05759999999999</c:v>
                </c:pt>
                <c:pt idx="24049">
                  <c:v>102.0625</c:v>
                </c:pt>
                <c:pt idx="24050">
                  <c:v>102.0673</c:v>
                </c:pt>
                <c:pt idx="24051">
                  <c:v>102.07210000000001</c:v>
                </c:pt>
                <c:pt idx="24052">
                  <c:v>102.077</c:v>
                </c:pt>
                <c:pt idx="24053">
                  <c:v>102.0818</c:v>
                </c:pt>
                <c:pt idx="24054">
                  <c:v>102.0866</c:v>
                </c:pt>
                <c:pt idx="24055">
                  <c:v>102.0915</c:v>
                </c:pt>
                <c:pt idx="24056">
                  <c:v>102.0963</c:v>
                </c:pt>
                <c:pt idx="24057">
                  <c:v>102.1011</c:v>
                </c:pt>
                <c:pt idx="24058">
                  <c:v>102.10600000000001</c:v>
                </c:pt>
                <c:pt idx="24059">
                  <c:v>102.1108</c:v>
                </c:pt>
                <c:pt idx="24060">
                  <c:v>102.1156</c:v>
                </c:pt>
                <c:pt idx="24061">
                  <c:v>102.12050000000001</c:v>
                </c:pt>
                <c:pt idx="24062">
                  <c:v>102.1253</c:v>
                </c:pt>
                <c:pt idx="24063">
                  <c:v>102.1302</c:v>
                </c:pt>
                <c:pt idx="24064">
                  <c:v>102.13500000000001</c:v>
                </c:pt>
                <c:pt idx="24065">
                  <c:v>102.13980000000001</c:v>
                </c:pt>
                <c:pt idx="24066">
                  <c:v>102.1447</c:v>
                </c:pt>
                <c:pt idx="24067">
                  <c:v>102.1495</c:v>
                </c:pt>
                <c:pt idx="24068">
                  <c:v>102.15430000000001</c:v>
                </c:pt>
                <c:pt idx="24069">
                  <c:v>102.1592</c:v>
                </c:pt>
                <c:pt idx="24070">
                  <c:v>102.164</c:v>
                </c:pt>
                <c:pt idx="24071">
                  <c:v>102.1688</c:v>
                </c:pt>
                <c:pt idx="24072">
                  <c:v>102.17370000000001</c:v>
                </c:pt>
                <c:pt idx="24073">
                  <c:v>102.1785</c:v>
                </c:pt>
                <c:pt idx="24074">
                  <c:v>102.1833</c:v>
                </c:pt>
                <c:pt idx="24075">
                  <c:v>102.18820000000001</c:v>
                </c:pt>
                <c:pt idx="24076">
                  <c:v>102.19300000000001</c:v>
                </c:pt>
                <c:pt idx="24077">
                  <c:v>102.1978</c:v>
                </c:pt>
                <c:pt idx="24078">
                  <c:v>102.20269999999999</c:v>
                </c:pt>
                <c:pt idx="24079">
                  <c:v>102.20750000000001</c:v>
                </c:pt>
                <c:pt idx="24080">
                  <c:v>102.2123</c:v>
                </c:pt>
                <c:pt idx="24081">
                  <c:v>102.21719999999999</c:v>
                </c:pt>
                <c:pt idx="24082">
                  <c:v>102.22199999999999</c:v>
                </c:pt>
                <c:pt idx="24083">
                  <c:v>102.22680000000001</c:v>
                </c:pt>
                <c:pt idx="24084">
                  <c:v>102.23169999999999</c:v>
                </c:pt>
                <c:pt idx="24085">
                  <c:v>102.23649999999999</c:v>
                </c:pt>
                <c:pt idx="24086">
                  <c:v>102.2414</c:v>
                </c:pt>
                <c:pt idx="24087">
                  <c:v>102.2462</c:v>
                </c:pt>
                <c:pt idx="24088">
                  <c:v>102.25099999999999</c:v>
                </c:pt>
                <c:pt idx="24089">
                  <c:v>102.2559</c:v>
                </c:pt>
                <c:pt idx="24090">
                  <c:v>102.2607</c:v>
                </c:pt>
                <c:pt idx="24091">
                  <c:v>102.26549999999999</c:v>
                </c:pt>
                <c:pt idx="24092">
                  <c:v>102.2704</c:v>
                </c:pt>
                <c:pt idx="24093">
                  <c:v>102.2752</c:v>
                </c:pt>
                <c:pt idx="24094">
                  <c:v>102.28</c:v>
                </c:pt>
                <c:pt idx="24095">
                  <c:v>102.28489999999999</c:v>
                </c:pt>
                <c:pt idx="24096">
                  <c:v>102.2897</c:v>
                </c:pt>
                <c:pt idx="24097">
                  <c:v>102.2945</c:v>
                </c:pt>
                <c:pt idx="24098">
                  <c:v>102.29940000000001</c:v>
                </c:pt>
                <c:pt idx="24099">
                  <c:v>102.30419999999999</c:v>
                </c:pt>
                <c:pt idx="24100">
                  <c:v>102.309</c:v>
                </c:pt>
                <c:pt idx="24101">
                  <c:v>102.3139</c:v>
                </c:pt>
                <c:pt idx="24102">
                  <c:v>102.31869999999999</c:v>
                </c:pt>
                <c:pt idx="24103">
                  <c:v>102.3235</c:v>
                </c:pt>
                <c:pt idx="24104">
                  <c:v>102.3284</c:v>
                </c:pt>
                <c:pt idx="24105">
                  <c:v>102.33320000000001</c:v>
                </c:pt>
                <c:pt idx="24106">
                  <c:v>102.33799999999999</c:v>
                </c:pt>
                <c:pt idx="24107">
                  <c:v>102.3429</c:v>
                </c:pt>
                <c:pt idx="24108">
                  <c:v>102.3477</c:v>
                </c:pt>
                <c:pt idx="24109">
                  <c:v>102.35249999999999</c:v>
                </c:pt>
                <c:pt idx="24110">
                  <c:v>102.3574</c:v>
                </c:pt>
                <c:pt idx="24111">
                  <c:v>102.3622</c:v>
                </c:pt>
                <c:pt idx="24112">
                  <c:v>102.36710000000001</c:v>
                </c:pt>
                <c:pt idx="24113">
                  <c:v>102.3719</c:v>
                </c:pt>
                <c:pt idx="24114">
                  <c:v>102.3767</c:v>
                </c:pt>
                <c:pt idx="24115">
                  <c:v>102.38160000000001</c:v>
                </c:pt>
                <c:pt idx="24116">
                  <c:v>102.38640000000001</c:v>
                </c:pt>
                <c:pt idx="24117">
                  <c:v>102.3912</c:v>
                </c:pt>
                <c:pt idx="24118">
                  <c:v>102.3961</c:v>
                </c:pt>
                <c:pt idx="24119">
                  <c:v>102.40090000000001</c:v>
                </c:pt>
                <c:pt idx="24120">
                  <c:v>102.4057</c:v>
                </c:pt>
                <c:pt idx="24121">
                  <c:v>102.4106</c:v>
                </c:pt>
                <c:pt idx="24122">
                  <c:v>102.41540000000001</c:v>
                </c:pt>
                <c:pt idx="24123">
                  <c:v>102.42020000000001</c:v>
                </c:pt>
                <c:pt idx="24124">
                  <c:v>102.4251</c:v>
                </c:pt>
                <c:pt idx="24125">
                  <c:v>102.4299</c:v>
                </c:pt>
                <c:pt idx="24126">
                  <c:v>102.43470000000001</c:v>
                </c:pt>
                <c:pt idx="24127">
                  <c:v>102.4396</c:v>
                </c:pt>
                <c:pt idx="24128">
                  <c:v>102.4444</c:v>
                </c:pt>
                <c:pt idx="24129">
                  <c:v>102.4492</c:v>
                </c:pt>
                <c:pt idx="24130">
                  <c:v>102.45410000000001</c:v>
                </c:pt>
                <c:pt idx="24131">
                  <c:v>102.4589</c:v>
                </c:pt>
                <c:pt idx="24132">
                  <c:v>102.4637</c:v>
                </c:pt>
                <c:pt idx="24133">
                  <c:v>102.46860000000001</c:v>
                </c:pt>
                <c:pt idx="24134">
                  <c:v>102.47340000000001</c:v>
                </c:pt>
                <c:pt idx="24135">
                  <c:v>102.47829999999999</c:v>
                </c:pt>
                <c:pt idx="24136">
                  <c:v>102.48309999999999</c:v>
                </c:pt>
                <c:pt idx="24137">
                  <c:v>102.48790000000001</c:v>
                </c:pt>
                <c:pt idx="24138">
                  <c:v>102.49279999999999</c:v>
                </c:pt>
                <c:pt idx="24139">
                  <c:v>102.49759999999999</c:v>
                </c:pt>
                <c:pt idx="24140">
                  <c:v>102.50239999999999</c:v>
                </c:pt>
                <c:pt idx="24141">
                  <c:v>102.5073</c:v>
                </c:pt>
                <c:pt idx="24142">
                  <c:v>102.51209999999999</c:v>
                </c:pt>
                <c:pt idx="24143">
                  <c:v>102.51689999999999</c:v>
                </c:pt>
                <c:pt idx="24144">
                  <c:v>102.5218</c:v>
                </c:pt>
                <c:pt idx="24145">
                  <c:v>102.5266</c:v>
                </c:pt>
                <c:pt idx="24146">
                  <c:v>102.53139999999999</c:v>
                </c:pt>
                <c:pt idx="24147">
                  <c:v>102.5363</c:v>
                </c:pt>
                <c:pt idx="24148">
                  <c:v>102.5411</c:v>
                </c:pt>
                <c:pt idx="24149">
                  <c:v>102.54589999999999</c:v>
                </c:pt>
                <c:pt idx="24150">
                  <c:v>102.5508</c:v>
                </c:pt>
                <c:pt idx="24151">
                  <c:v>102.5556</c:v>
                </c:pt>
                <c:pt idx="24152">
                  <c:v>102.5604</c:v>
                </c:pt>
                <c:pt idx="24153">
                  <c:v>102.56529999999999</c:v>
                </c:pt>
                <c:pt idx="24154">
                  <c:v>102.5701</c:v>
                </c:pt>
                <c:pt idx="24155">
                  <c:v>102.5749</c:v>
                </c:pt>
                <c:pt idx="24156">
                  <c:v>102.57980000000001</c:v>
                </c:pt>
                <c:pt idx="24157">
                  <c:v>102.58459999999999</c:v>
                </c:pt>
                <c:pt idx="24158">
                  <c:v>102.5895</c:v>
                </c:pt>
                <c:pt idx="24159">
                  <c:v>102.5943</c:v>
                </c:pt>
                <c:pt idx="24160">
                  <c:v>102.59909999999999</c:v>
                </c:pt>
                <c:pt idx="24161">
                  <c:v>102.6039</c:v>
                </c:pt>
                <c:pt idx="24162">
                  <c:v>102.6088</c:v>
                </c:pt>
                <c:pt idx="24163">
                  <c:v>102.61360000000001</c:v>
                </c:pt>
                <c:pt idx="24164">
                  <c:v>102.6185</c:v>
                </c:pt>
                <c:pt idx="24165">
                  <c:v>102.6233</c:v>
                </c:pt>
                <c:pt idx="24166">
                  <c:v>102.6281</c:v>
                </c:pt>
                <c:pt idx="24167">
                  <c:v>102.633</c:v>
                </c:pt>
                <c:pt idx="24168">
                  <c:v>102.6378</c:v>
                </c:pt>
                <c:pt idx="24169">
                  <c:v>102.6426</c:v>
                </c:pt>
                <c:pt idx="24170">
                  <c:v>102.64750000000001</c:v>
                </c:pt>
                <c:pt idx="24171">
                  <c:v>102.6523</c:v>
                </c:pt>
                <c:pt idx="24172">
                  <c:v>102.6571</c:v>
                </c:pt>
                <c:pt idx="24173">
                  <c:v>102.66200000000001</c:v>
                </c:pt>
                <c:pt idx="24174">
                  <c:v>102.66680000000001</c:v>
                </c:pt>
                <c:pt idx="24175">
                  <c:v>102.6716</c:v>
                </c:pt>
                <c:pt idx="24176">
                  <c:v>102.6765</c:v>
                </c:pt>
                <c:pt idx="24177">
                  <c:v>102.68130000000001</c:v>
                </c:pt>
                <c:pt idx="24178">
                  <c:v>102.6861</c:v>
                </c:pt>
                <c:pt idx="24179">
                  <c:v>102.691</c:v>
                </c:pt>
                <c:pt idx="24180">
                  <c:v>102.69580000000001</c:v>
                </c:pt>
                <c:pt idx="24181">
                  <c:v>102.70070000000001</c:v>
                </c:pt>
                <c:pt idx="24182">
                  <c:v>102.7055</c:v>
                </c:pt>
                <c:pt idx="24183">
                  <c:v>102.7103</c:v>
                </c:pt>
                <c:pt idx="24184">
                  <c:v>102.71510000000001</c:v>
                </c:pt>
                <c:pt idx="24185">
                  <c:v>102.72</c:v>
                </c:pt>
                <c:pt idx="24186">
                  <c:v>102.7248</c:v>
                </c:pt>
                <c:pt idx="24187">
                  <c:v>102.72969999999999</c:v>
                </c:pt>
                <c:pt idx="24188">
                  <c:v>102.73450000000001</c:v>
                </c:pt>
                <c:pt idx="24189">
                  <c:v>102.7393</c:v>
                </c:pt>
                <c:pt idx="24190">
                  <c:v>102.74419999999999</c:v>
                </c:pt>
                <c:pt idx="24191">
                  <c:v>102.749</c:v>
                </c:pt>
                <c:pt idx="24192">
                  <c:v>102.75380000000001</c:v>
                </c:pt>
                <c:pt idx="24193">
                  <c:v>102.75869999999999</c:v>
                </c:pt>
                <c:pt idx="24194">
                  <c:v>102.76349999999999</c:v>
                </c:pt>
                <c:pt idx="24195">
                  <c:v>102.76830000000001</c:v>
                </c:pt>
                <c:pt idx="24196">
                  <c:v>102.77319999999999</c:v>
                </c:pt>
                <c:pt idx="24197">
                  <c:v>102.77799999999999</c:v>
                </c:pt>
                <c:pt idx="24198">
                  <c:v>102.78279999999999</c:v>
                </c:pt>
                <c:pt idx="24199">
                  <c:v>102.7877</c:v>
                </c:pt>
                <c:pt idx="24200">
                  <c:v>102.79249999999999</c:v>
                </c:pt>
                <c:pt idx="24201">
                  <c:v>102.79729999999999</c:v>
                </c:pt>
                <c:pt idx="24202">
                  <c:v>102.8022</c:v>
                </c:pt>
                <c:pt idx="24203">
                  <c:v>102.807</c:v>
                </c:pt>
                <c:pt idx="24204">
                  <c:v>102.81179999999999</c:v>
                </c:pt>
                <c:pt idx="24205">
                  <c:v>102.8167</c:v>
                </c:pt>
                <c:pt idx="24206">
                  <c:v>102.8215</c:v>
                </c:pt>
                <c:pt idx="24207">
                  <c:v>102.82629999999999</c:v>
                </c:pt>
                <c:pt idx="24208">
                  <c:v>102.8312</c:v>
                </c:pt>
                <c:pt idx="24209">
                  <c:v>102.836</c:v>
                </c:pt>
                <c:pt idx="24210">
                  <c:v>102.8409</c:v>
                </c:pt>
                <c:pt idx="24211">
                  <c:v>102.84569999999999</c:v>
                </c:pt>
                <c:pt idx="24212">
                  <c:v>102.8505</c:v>
                </c:pt>
                <c:pt idx="24213">
                  <c:v>102.8554</c:v>
                </c:pt>
                <c:pt idx="24214">
                  <c:v>102.86019999999999</c:v>
                </c:pt>
                <c:pt idx="24215">
                  <c:v>102.86499999999999</c:v>
                </c:pt>
                <c:pt idx="24216">
                  <c:v>102.8699</c:v>
                </c:pt>
                <c:pt idx="24217">
                  <c:v>102.8747</c:v>
                </c:pt>
                <c:pt idx="24218">
                  <c:v>102.87949999999999</c:v>
                </c:pt>
                <c:pt idx="24219">
                  <c:v>102.8844</c:v>
                </c:pt>
                <c:pt idx="24220">
                  <c:v>102.8892</c:v>
                </c:pt>
                <c:pt idx="24221">
                  <c:v>102.89400000000001</c:v>
                </c:pt>
                <c:pt idx="24222">
                  <c:v>102.8989</c:v>
                </c:pt>
                <c:pt idx="24223">
                  <c:v>102.9037</c:v>
                </c:pt>
                <c:pt idx="24224">
                  <c:v>102.9085</c:v>
                </c:pt>
                <c:pt idx="24225">
                  <c:v>102.9134</c:v>
                </c:pt>
                <c:pt idx="24226">
                  <c:v>102.9182</c:v>
                </c:pt>
                <c:pt idx="24227">
                  <c:v>102.923</c:v>
                </c:pt>
                <c:pt idx="24228">
                  <c:v>102.92790000000001</c:v>
                </c:pt>
                <c:pt idx="24229">
                  <c:v>102.9327</c:v>
                </c:pt>
                <c:pt idx="24230">
                  <c:v>102.9375</c:v>
                </c:pt>
                <c:pt idx="24231">
                  <c:v>102.94240000000001</c:v>
                </c:pt>
                <c:pt idx="24232">
                  <c:v>102.94720000000001</c:v>
                </c:pt>
                <c:pt idx="24233">
                  <c:v>102.9521</c:v>
                </c:pt>
                <c:pt idx="24234">
                  <c:v>102.9569</c:v>
                </c:pt>
                <c:pt idx="24235">
                  <c:v>102.96170000000001</c:v>
                </c:pt>
                <c:pt idx="24236">
                  <c:v>102.9666</c:v>
                </c:pt>
                <c:pt idx="24237">
                  <c:v>102.9714</c:v>
                </c:pt>
                <c:pt idx="24238">
                  <c:v>102.97620000000001</c:v>
                </c:pt>
                <c:pt idx="24239">
                  <c:v>102.98110000000001</c:v>
                </c:pt>
                <c:pt idx="24240">
                  <c:v>102.9859</c:v>
                </c:pt>
                <c:pt idx="24241">
                  <c:v>102.9907</c:v>
                </c:pt>
                <c:pt idx="24242">
                  <c:v>102.99560000000001</c:v>
                </c:pt>
                <c:pt idx="24243">
                  <c:v>103.0004</c:v>
                </c:pt>
                <c:pt idx="24244">
                  <c:v>103.0052</c:v>
                </c:pt>
                <c:pt idx="24245">
                  <c:v>103.01009999999999</c:v>
                </c:pt>
                <c:pt idx="24246">
                  <c:v>103.01490000000001</c:v>
                </c:pt>
                <c:pt idx="24247">
                  <c:v>103.0197</c:v>
                </c:pt>
                <c:pt idx="24248">
                  <c:v>103.02459999999999</c:v>
                </c:pt>
                <c:pt idx="24249">
                  <c:v>103.0294</c:v>
                </c:pt>
                <c:pt idx="24250">
                  <c:v>103.03420000000001</c:v>
                </c:pt>
                <c:pt idx="24251">
                  <c:v>103.03909999999999</c:v>
                </c:pt>
                <c:pt idx="24252">
                  <c:v>103.04389999999999</c:v>
                </c:pt>
                <c:pt idx="24253">
                  <c:v>103.0487</c:v>
                </c:pt>
                <c:pt idx="24254">
                  <c:v>103.05359999999999</c:v>
                </c:pt>
                <c:pt idx="24255">
                  <c:v>103.05839999999999</c:v>
                </c:pt>
                <c:pt idx="24256">
                  <c:v>103.0633</c:v>
                </c:pt>
                <c:pt idx="24257">
                  <c:v>103.0681</c:v>
                </c:pt>
                <c:pt idx="24258">
                  <c:v>103.07289999999999</c:v>
                </c:pt>
                <c:pt idx="24259">
                  <c:v>103.0778</c:v>
                </c:pt>
                <c:pt idx="24260">
                  <c:v>103.0826</c:v>
                </c:pt>
                <c:pt idx="24261">
                  <c:v>103.0874</c:v>
                </c:pt>
                <c:pt idx="24262">
                  <c:v>103.09229999999999</c:v>
                </c:pt>
                <c:pt idx="24263">
                  <c:v>103.0971</c:v>
                </c:pt>
                <c:pt idx="24264">
                  <c:v>103.1019</c:v>
                </c:pt>
                <c:pt idx="24265">
                  <c:v>103.10679999999999</c:v>
                </c:pt>
                <c:pt idx="24266">
                  <c:v>103.1116</c:v>
                </c:pt>
                <c:pt idx="24267">
                  <c:v>103.1164</c:v>
                </c:pt>
                <c:pt idx="24268">
                  <c:v>103.12130000000001</c:v>
                </c:pt>
                <c:pt idx="24269">
                  <c:v>103.12609999999999</c:v>
                </c:pt>
                <c:pt idx="24270">
                  <c:v>103.1309</c:v>
                </c:pt>
                <c:pt idx="24271">
                  <c:v>103.1358</c:v>
                </c:pt>
                <c:pt idx="24272">
                  <c:v>103.14059999999999</c:v>
                </c:pt>
                <c:pt idx="24273">
                  <c:v>103.1454</c:v>
                </c:pt>
                <c:pt idx="24274">
                  <c:v>103.1503</c:v>
                </c:pt>
                <c:pt idx="24275">
                  <c:v>103.1551</c:v>
                </c:pt>
                <c:pt idx="24276">
                  <c:v>103.15989999999999</c:v>
                </c:pt>
                <c:pt idx="24277">
                  <c:v>103.1648</c:v>
                </c:pt>
                <c:pt idx="24278">
                  <c:v>103.1696</c:v>
                </c:pt>
                <c:pt idx="24279">
                  <c:v>103.17450000000001</c:v>
                </c:pt>
                <c:pt idx="24280">
                  <c:v>103.1793</c:v>
                </c:pt>
                <c:pt idx="24281">
                  <c:v>103.1841</c:v>
                </c:pt>
                <c:pt idx="24282">
                  <c:v>103.18900000000001</c:v>
                </c:pt>
                <c:pt idx="24283">
                  <c:v>103.1938</c:v>
                </c:pt>
                <c:pt idx="24284">
                  <c:v>103.1986</c:v>
                </c:pt>
                <c:pt idx="24285">
                  <c:v>103.20350000000001</c:v>
                </c:pt>
                <c:pt idx="24286">
                  <c:v>103.20830000000001</c:v>
                </c:pt>
                <c:pt idx="24287">
                  <c:v>103.2131</c:v>
                </c:pt>
                <c:pt idx="24288">
                  <c:v>103.218</c:v>
                </c:pt>
                <c:pt idx="24289">
                  <c:v>103.22280000000001</c:v>
                </c:pt>
                <c:pt idx="24290">
                  <c:v>103.22760000000001</c:v>
                </c:pt>
                <c:pt idx="24291">
                  <c:v>103.2325</c:v>
                </c:pt>
                <c:pt idx="24292">
                  <c:v>103.2373</c:v>
                </c:pt>
                <c:pt idx="24293">
                  <c:v>103.24210000000001</c:v>
                </c:pt>
                <c:pt idx="24294">
                  <c:v>103.247</c:v>
                </c:pt>
                <c:pt idx="24295">
                  <c:v>103.2518</c:v>
                </c:pt>
                <c:pt idx="24296">
                  <c:v>103.25660000000001</c:v>
                </c:pt>
                <c:pt idx="24297">
                  <c:v>103.26150000000001</c:v>
                </c:pt>
                <c:pt idx="24298">
                  <c:v>103.2663</c:v>
                </c:pt>
                <c:pt idx="24299">
                  <c:v>103.2711</c:v>
                </c:pt>
                <c:pt idx="24300">
                  <c:v>103.27600000000001</c:v>
                </c:pt>
                <c:pt idx="24301">
                  <c:v>103.2808</c:v>
                </c:pt>
                <c:pt idx="24302">
                  <c:v>103.28569999999999</c:v>
                </c:pt>
                <c:pt idx="24303">
                  <c:v>103.29049999999999</c:v>
                </c:pt>
                <c:pt idx="24304">
                  <c:v>103.29530000000001</c:v>
                </c:pt>
                <c:pt idx="24305">
                  <c:v>103.30019999999999</c:v>
                </c:pt>
                <c:pt idx="24306">
                  <c:v>103.30499999999999</c:v>
                </c:pt>
                <c:pt idx="24307">
                  <c:v>103.3098</c:v>
                </c:pt>
                <c:pt idx="24308">
                  <c:v>103.3147</c:v>
                </c:pt>
                <c:pt idx="24309">
                  <c:v>103.31949999999999</c:v>
                </c:pt>
                <c:pt idx="24310">
                  <c:v>103.32429999999999</c:v>
                </c:pt>
                <c:pt idx="24311">
                  <c:v>103.3292</c:v>
                </c:pt>
                <c:pt idx="24312">
                  <c:v>103.33399999999999</c:v>
                </c:pt>
                <c:pt idx="24313">
                  <c:v>103.33879999999999</c:v>
                </c:pt>
                <c:pt idx="24314">
                  <c:v>103.3437</c:v>
                </c:pt>
                <c:pt idx="24315">
                  <c:v>103.3485</c:v>
                </c:pt>
                <c:pt idx="24316">
                  <c:v>103.35329999999999</c:v>
                </c:pt>
                <c:pt idx="24317">
                  <c:v>103.3582</c:v>
                </c:pt>
                <c:pt idx="24318">
                  <c:v>103.363</c:v>
                </c:pt>
                <c:pt idx="24319">
                  <c:v>103.3678</c:v>
                </c:pt>
                <c:pt idx="24320">
                  <c:v>103.37269999999999</c:v>
                </c:pt>
                <c:pt idx="24321">
                  <c:v>103.3775</c:v>
                </c:pt>
                <c:pt idx="24322">
                  <c:v>103.3823</c:v>
                </c:pt>
                <c:pt idx="24323">
                  <c:v>103.38719999999999</c:v>
                </c:pt>
                <c:pt idx="24324">
                  <c:v>103.392</c:v>
                </c:pt>
                <c:pt idx="24325">
                  <c:v>103.3969</c:v>
                </c:pt>
                <c:pt idx="24326">
                  <c:v>103.40170000000001</c:v>
                </c:pt>
                <c:pt idx="24327">
                  <c:v>103.40649999999999</c:v>
                </c:pt>
                <c:pt idx="24328">
                  <c:v>103.4114</c:v>
                </c:pt>
                <c:pt idx="24329">
                  <c:v>103.4162</c:v>
                </c:pt>
                <c:pt idx="24330">
                  <c:v>103.42099999999999</c:v>
                </c:pt>
                <c:pt idx="24331">
                  <c:v>103.4259</c:v>
                </c:pt>
                <c:pt idx="24332">
                  <c:v>103.4307</c:v>
                </c:pt>
                <c:pt idx="24333">
                  <c:v>103.4355</c:v>
                </c:pt>
                <c:pt idx="24334">
                  <c:v>103.4404</c:v>
                </c:pt>
                <c:pt idx="24335">
                  <c:v>103.4452</c:v>
                </c:pt>
                <c:pt idx="24336">
                  <c:v>103.45</c:v>
                </c:pt>
                <c:pt idx="24337">
                  <c:v>103.45490000000001</c:v>
                </c:pt>
                <c:pt idx="24338">
                  <c:v>103.4597</c:v>
                </c:pt>
                <c:pt idx="24339">
                  <c:v>103.4645</c:v>
                </c:pt>
                <c:pt idx="24340">
                  <c:v>103.46940000000001</c:v>
                </c:pt>
                <c:pt idx="24341">
                  <c:v>103.4742</c:v>
                </c:pt>
                <c:pt idx="24342">
                  <c:v>103.479</c:v>
                </c:pt>
                <c:pt idx="24343">
                  <c:v>103.48390000000001</c:v>
                </c:pt>
                <c:pt idx="24344">
                  <c:v>103.48870000000001</c:v>
                </c:pt>
                <c:pt idx="24345">
                  <c:v>103.4935</c:v>
                </c:pt>
                <c:pt idx="24346">
                  <c:v>103.4984</c:v>
                </c:pt>
                <c:pt idx="24347">
                  <c:v>103.50320000000001</c:v>
                </c:pt>
                <c:pt idx="24348">
                  <c:v>103.5081</c:v>
                </c:pt>
                <c:pt idx="24349">
                  <c:v>103.5129</c:v>
                </c:pt>
                <c:pt idx="24350">
                  <c:v>103.5177</c:v>
                </c:pt>
                <c:pt idx="24351">
                  <c:v>103.52260000000001</c:v>
                </c:pt>
                <c:pt idx="24352">
                  <c:v>103.5274</c:v>
                </c:pt>
                <c:pt idx="24353">
                  <c:v>103.5322</c:v>
                </c:pt>
                <c:pt idx="24354">
                  <c:v>103.53710000000001</c:v>
                </c:pt>
                <c:pt idx="24355">
                  <c:v>103.54190000000001</c:v>
                </c:pt>
                <c:pt idx="24356">
                  <c:v>103.5467</c:v>
                </c:pt>
                <c:pt idx="24357">
                  <c:v>103.55159999999999</c:v>
                </c:pt>
                <c:pt idx="24358">
                  <c:v>103.55640000000001</c:v>
                </c:pt>
                <c:pt idx="24359">
                  <c:v>103.5612</c:v>
                </c:pt>
                <c:pt idx="24360">
                  <c:v>103.56609999999999</c:v>
                </c:pt>
                <c:pt idx="24361">
                  <c:v>103.57089999999999</c:v>
                </c:pt>
                <c:pt idx="24362">
                  <c:v>103.57570000000001</c:v>
                </c:pt>
                <c:pt idx="24363">
                  <c:v>103.58059999999999</c:v>
                </c:pt>
                <c:pt idx="24364">
                  <c:v>103.58539999999999</c:v>
                </c:pt>
                <c:pt idx="24365">
                  <c:v>103.5903</c:v>
                </c:pt>
                <c:pt idx="24366">
                  <c:v>103.5951</c:v>
                </c:pt>
                <c:pt idx="24367">
                  <c:v>103.59989999999999</c:v>
                </c:pt>
                <c:pt idx="24368">
                  <c:v>103.60469999999999</c:v>
                </c:pt>
                <c:pt idx="24369">
                  <c:v>103.6096</c:v>
                </c:pt>
                <c:pt idx="24370">
                  <c:v>103.61439999999999</c:v>
                </c:pt>
                <c:pt idx="24371">
                  <c:v>103.6193</c:v>
                </c:pt>
                <c:pt idx="24372">
                  <c:v>103.6241</c:v>
                </c:pt>
                <c:pt idx="24373">
                  <c:v>103.6289</c:v>
                </c:pt>
                <c:pt idx="24374">
                  <c:v>103.63379999999999</c:v>
                </c:pt>
                <c:pt idx="24375">
                  <c:v>103.6386</c:v>
                </c:pt>
                <c:pt idx="24376">
                  <c:v>103.6434</c:v>
                </c:pt>
                <c:pt idx="24377">
                  <c:v>103.64829999999999</c:v>
                </c:pt>
                <c:pt idx="24378">
                  <c:v>103.65309999999999</c:v>
                </c:pt>
                <c:pt idx="24379">
                  <c:v>103.6579</c:v>
                </c:pt>
                <c:pt idx="24380">
                  <c:v>103.6628</c:v>
                </c:pt>
                <c:pt idx="24381">
                  <c:v>103.66759999999999</c:v>
                </c:pt>
                <c:pt idx="24382">
                  <c:v>103.6724</c:v>
                </c:pt>
                <c:pt idx="24383">
                  <c:v>103.6773</c:v>
                </c:pt>
                <c:pt idx="24384">
                  <c:v>103.68210000000001</c:v>
                </c:pt>
                <c:pt idx="24385">
                  <c:v>103.68689999999999</c:v>
                </c:pt>
                <c:pt idx="24386">
                  <c:v>103.6918</c:v>
                </c:pt>
                <c:pt idx="24387">
                  <c:v>103.6966</c:v>
                </c:pt>
                <c:pt idx="24388">
                  <c:v>103.70139999999999</c:v>
                </c:pt>
                <c:pt idx="24389">
                  <c:v>103.7063</c:v>
                </c:pt>
                <c:pt idx="24390">
                  <c:v>103.7111</c:v>
                </c:pt>
                <c:pt idx="24391">
                  <c:v>103.7159</c:v>
                </c:pt>
                <c:pt idx="24392">
                  <c:v>103.7208</c:v>
                </c:pt>
                <c:pt idx="24393">
                  <c:v>103.7256</c:v>
                </c:pt>
                <c:pt idx="24394">
                  <c:v>103.73050000000001</c:v>
                </c:pt>
                <c:pt idx="24395">
                  <c:v>103.73530000000001</c:v>
                </c:pt>
                <c:pt idx="24396">
                  <c:v>103.7401</c:v>
                </c:pt>
                <c:pt idx="24397">
                  <c:v>103.745</c:v>
                </c:pt>
                <c:pt idx="24398">
                  <c:v>103.74980000000001</c:v>
                </c:pt>
                <c:pt idx="24399">
                  <c:v>103.7546</c:v>
                </c:pt>
                <c:pt idx="24400">
                  <c:v>103.7595</c:v>
                </c:pt>
                <c:pt idx="24401">
                  <c:v>103.76430000000001</c:v>
                </c:pt>
                <c:pt idx="24402">
                  <c:v>103.76910000000001</c:v>
                </c:pt>
                <c:pt idx="24403">
                  <c:v>103.774</c:v>
                </c:pt>
                <c:pt idx="24404">
                  <c:v>103.7788</c:v>
                </c:pt>
                <c:pt idx="24405">
                  <c:v>103.78360000000001</c:v>
                </c:pt>
                <c:pt idx="24406">
                  <c:v>103.7885</c:v>
                </c:pt>
                <c:pt idx="24407">
                  <c:v>103.7933</c:v>
                </c:pt>
                <c:pt idx="24408">
                  <c:v>103.79810000000001</c:v>
                </c:pt>
                <c:pt idx="24409">
                  <c:v>103.80300000000001</c:v>
                </c:pt>
                <c:pt idx="24410">
                  <c:v>103.8078</c:v>
                </c:pt>
                <c:pt idx="24411">
                  <c:v>103.8126</c:v>
                </c:pt>
                <c:pt idx="24412">
                  <c:v>103.8175</c:v>
                </c:pt>
                <c:pt idx="24413">
                  <c:v>103.82230000000001</c:v>
                </c:pt>
                <c:pt idx="24414">
                  <c:v>103.82719999999999</c:v>
                </c:pt>
                <c:pt idx="24415">
                  <c:v>103.83199999999999</c:v>
                </c:pt>
                <c:pt idx="24416">
                  <c:v>103.83680000000001</c:v>
                </c:pt>
                <c:pt idx="24417">
                  <c:v>103.84169999999999</c:v>
                </c:pt>
                <c:pt idx="24418">
                  <c:v>103.84649999999999</c:v>
                </c:pt>
                <c:pt idx="24419">
                  <c:v>103.85129999999999</c:v>
                </c:pt>
                <c:pt idx="24420">
                  <c:v>103.8562</c:v>
                </c:pt>
                <c:pt idx="24421">
                  <c:v>103.86099999999999</c:v>
                </c:pt>
                <c:pt idx="24422">
                  <c:v>103.86579999999999</c:v>
                </c:pt>
                <c:pt idx="24423">
                  <c:v>103.8707</c:v>
                </c:pt>
                <c:pt idx="24424">
                  <c:v>103.8755</c:v>
                </c:pt>
                <c:pt idx="24425">
                  <c:v>103.88029999999999</c:v>
                </c:pt>
                <c:pt idx="24426">
                  <c:v>103.8852</c:v>
                </c:pt>
                <c:pt idx="24427">
                  <c:v>103.89</c:v>
                </c:pt>
                <c:pt idx="24428">
                  <c:v>103.89479999999999</c:v>
                </c:pt>
                <c:pt idx="24429">
                  <c:v>103.8997</c:v>
                </c:pt>
                <c:pt idx="24430">
                  <c:v>103.9045</c:v>
                </c:pt>
                <c:pt idx="24431">
                  <c:v>103.9093</c:v>
                </c:pt>
                <c:pt idx="24432">
                  <c:v>103.91419999999999</c:v>
                </c:pt>
                <c:pt idx="24433">
                  <c:v>103.919</c:v>
                </c:pt>
                <c:pt idx="24434">
                  <c:v>103.9238</c:v>
                </c:pt>
                <c:pt idx="24435">
                  <c:v>103.92869999999999</c:v>
                </c:pt>
                <c:pt idx="24436">
                  <c:v>103.9335</c:v>
                </c:pt>
                <c:pt idx="24437">
                  <c:v>103.9384</c:v>
                </c:pt>
                <c:pt idx="24438">
                  <c:v>103.9432</c:v>
                </c:pt>
                <c:pt idx="24439">
                  <c:v>103.94799999999999</c:v>
                </c:pt>
                <c:pt idx="24440">
                  <c:v>103.9529</c:v>
                </c:pt>
                <c:pt idx="24441">
                  <c:v>103.9577</c:v>
                </c:pt>
                <c:pt idx="24442">
                  <c:v>103.96250000000001</c:v>
                </c:pt>
                <c:pt idx="24443">
                  <c:v>103.9674</c:v>
                </c:pt>
                <c:pt idx="24444">
                  <c:v>103.9722</c:v>
                </c:pt>
                <c:pt idx="24445">
                  <c:v>103.977</c:v>
                </c:pt>
                <c:pt idx="24446">
                  <c:v>103.9819</c:v>
                </c:pt>
                <c:pt idx="24447">
                  <c:v>103.9867</c:v>
                </c:pt>
                <c:pt idx="24448">
                  <c:v>103.9915</c:v>
                </c:pt>
                <c:pt idx="24449">
                  <c:v>103.99640000000001</c:v>
                </c:pt>
                <c:pt idx="24450">
                  <c:v>104.0012</c:v>
                </c:pt>
                <c:pt idx="24451">
                  <c:v>104.006</c:v>
                </c:pt>
                <c:pt idx="24452">
                  <c:v>104.01090000000001</c:v>
                </c:pt>
                <c:pt idx="24453">
                  <c:v>104.01570000000001</c:v>
                </c:pt>
                <c:pt idx="24454">
                  <c:v>104.0205</c:v>
                </c:pt>
                <c:pt idx="24455">
                  <c:v>104.0254</c:v>
                </c:pt>
                <c:pt idx="24456">
                  <c:v>104.03020000000001</c:v>
                </c:pt>
                <c:pt idx="24457">
                  <c:v>104.035</c:v>
                </c:pt>
                <c:pt idx="24458">
                  <c:v>104.0399</c:v>
                </c:pt>
                <c:pt idx="24459">
                  <c:v>104.04470000000001</c:v>
                </c:pt>
                <c:pt idx="24460">
                  <c:v>104.04960000000001</c:v>
                </c:pt>
                <c:pt idx="24461">
                  <c:v>104.0544</c:v>
                </c:pt>
                <c:pt idx="24462">
                  <c:v>104.0592</c:v>
                </c:pt>
                <c:pt idx="24463">
                  <c:v>104.06410000000001</c:v>
                </c:pt>
                <c:pt idx="24464">
                  <c:v>104.0689</c:v>
                </c:pt>
                <c:pt idx="24465">
                  <c:v>104.0737</c:v>
                </c:pt>
                <c:pt idx="24466">
                  <c:v>104.07859999999999</c:v>
                </c:pt>
                <c:pt idx="24467">
                  <c:v>104.08340000000001</c:v>
                </c:pt>
                <c:pt idx="24468">
                  <c:v>104.0882</c:v>
                </c:pt>
                <c:pt idx="24469">
                  <c:v>104.09309999999999</c:v>
                </c:pt>
                <c:pt idx="24470">
                  <c:v>104.0979</c:v>
                </c:pt>
                <c:pt idx="24471">
                  <c:v>104.10270000000001</c:v>
                </c:pt>
                <c:pt idx="24472">
                  <c:v>104.10759999999999</c:v>
                </c:pt>
                <c:pt idx="24473">
                  <c:v>104.11239999999999</c:v>
                </c:pt>
                <c:pt idx="24474">
                  <c:v>104.1172</c:v>
                </c:pt>
                <c:pt idx="24475">
                  <c:v>104.12209999999999</c:v>
                </c:pt>
                <c:pt idx="24476">
                  <c:v>104.12689999999999</c:v>
                </c:pt>
                <c:pt idx="24477">
                  <c:v>104.1318</c:v>
                </c:pt>
                <c:pt idx="24478">
                  <c:v>104.1366</c:v>
                </c:pt>
                <c:pt idx="24479">
                  <c:v>104.14139999999999</c:v>
                </c:pt>
                <c:pt idx="24480">
                  <c:v>104.14619999999999</c:v>
                </c:pt>
                <c:pt idx="24481">
                  <c:v>104.1511</c:v>
                </c:pt>
                <c:pt idx="24482">
                  <c:v>104.1559</c:v>
                </c:pt>
                <c:pt idx="24483">
                  <c:v>104.16079999999999</c:v>
                </c:pt>
                <c:pt idx="24484">
                  <c:v>104.1656</c:v>
                </c:pt>
                <c:pt idx="24485">
                  <c:v>104.1704</c:v>
                </c:pt>
                <c:pt idx="24486">
                  <c:v>104.17529999999999</c:v>
                </c:pt>
                <c:pt idx="24487">
                  <c:v>104.1801</c:v>
                </c:pt>
                <c:pt idx="24488">
                  <c:v>104.1849</c:v>
                </c:pt>
                <c:pt idx="24489">
                  <c:v>104.18980000000001</c:v>
                </c:pt>
                <c:pt idx="24490">
                  <c:v>104.19459999999999</c:v>
                </c:pt>
                <c:pt idx="24491">
                  <c:v>104.1994</c:v>
                </c:pt>
                <c:pt idx="24492">
                  <c:v>104.2043</c:v>
                </c:pt>
                <c:pt idx="24493">
                  <c:v>104.20909999999999</c:v>
                </c:pt>
                <c:pt idx="24494">
                  <c:v>104.2139</c:v>
                </c:pt>
                <c:pt idx="24495">
                  <c:v>104.2188</c:v>
                </c:pt>
                <c:pt idx="24496">
                  <c:v>104.2236</c:v>
                </c:pt>
                <c:pt idx="24497">
                  <c:v>104.22839999999999</c:v>
                </c:pt>
                <c:pt idx="24498">
                  <c:v>104.2333</c:v>
                </c:pt>
                <c:pt idx="24499">
                  <c:v>104.2381</c:v>
                </c:pt>
                <c:pt idx="24500">
                  <c:v>104.24300000000001</c:v>
                </c:pt>
                <c:pt idx="24501">
                  <c:v>104.2478</c:v>
                </c:pt>
                <c:pt idx="24502">
                  <c:v>104.2526</c:v>
                </c:pt>
                <c:pt idx="24503">
                  <c:v>104.25750000000001</c:v>
                </c:pt>
                <c:pt idx="24504">
                  <c:v>104.2623</c:v>
                </c:pt>
                <c:pt idx="24505">
                  <c:v>104.2671</c:v>
                </c:pt>
                <c:pt idx="24506">
                  <c:v>104.27200000000001</c:v>
                </c:pt>
                <c:pt idx="24507">
                  <c:v>104.27680000000001</c:v>
                </c:pt>
                <c:pt idx="24508">
                  <c:v>104.2816</c:v>
                </c:pt>
                <c:pt idx="24509">
                  <c:v>104.2865</c:v>
                </c:pt>
                <c:pt idx="24510">
                  <c:v>104.29130000000001</c:v>
                </c:pt>
                <c:pt idx="24511">
                  <c:v>104.2961</c:v>
                </c:pt>
                <c:pt idx="24512">
                  <c:v>104.301</c:v>
                </c:pt>
                <c:pt idx="24513">
                  <c:v>104.3058</c:v>
                </c:pt>
                <c:pt idx="24514">
                  <c:v>104.31060000000001</c:v>
                </c:pt>
                <c:pt idx="24515">
                  <c:v>104.3155</c:v>
                </c:pt>
                <c:pt idx="24516">
                  <c:v>104.3203</c:v>
                </c:pt>
                <c:pt idx="24517">
                  <c:v>104.32510000000001</c:v>
                </c:pt>
                <c:pt idx="24518">
                  <c:v>104.33000000000001</c:v>
                </c:pt>
                <c:pt idx="24519">
                  <c:v>104.3348</c:v>
                </c:pt>
                <c:pt idx="24520">
                  <c:v>104.3396</c:v>
                </c:pt>
                <c:pt idx="24521">
                  <c:v>104.34450000000001</c:v>
                </c:pt>
                <c:pt idx="24522">
                  <c:v>104.3493</c:v>
                </c:pt>
                <c:pt idx="24523">
                  <c:v>104.35419999999999</c:v>
                </c:pt>
                <c:pt idx="24524">
                  <c:v>104.35899999999999</c:v>
                </c:pt>
                <c:pt idx="24525">
                  <c:v>104.36380000000001</c:v>
                </c:pt>
                <c:pt idx="24526">
                  <c:v>104.36869999999999</c:v>
                </c:pt>
                <c:pt idx="24527">
                  <c:v>104.37349999999999</c:v>
                </c:pt>
                <c:pt idx="24528">
                  <c:v>104.3783</c:v>
                </c:pt>
                <c:pt idx="24529">
                  <c:v>104.3832</c:v>
                </c:pt>
                <c:pt idx="24530">
                  <c:v>104.38799999999999</c:v>
                </c:pt>
                <c:pt idx="24531">
                  <c:v>104.39279999999999</c:v>
                </c:pt>
                <c:pt idx="24532">
                  <c:v>104.3977</c:v>
                </c:pt>
                <c:pt idx="24533">
                  <c:v>104.40249999999999</c:v>
                </c:pt>
                <c:pt idx="24534">
                  <c:v>104.40729999999999</c:v>
                </c:pt>
                <c:pt idx="24535">
                  <c:v>104.4122</c:v>
                </c:pt>
                <c:pt idx="24536">
                  <c:v>104.417</c:v>
                </c:pt>
                <c:pt idx="24537">
                  <c:v>104.42179999999999</c:v>
                </c:pt>
                <c:pt idx="24538">
                  <c:v>104.4267</c:v>
                </c:pt>
                <c:pt idx="24539">
                  <c:v>104.4315</c:v>
                </c:pt>
                <c:pt idx="24540">
                  <c:v>104.4363</c:v>
                </c:pt>
                <c:pt idx="24541">
                  <c:v>104.44119999999999</c:v>
                </c:pt>
                <c:pt idx="24542">
                  <c:v>104.446</c:v>
                </c:pt>
                <c:pt idx="24543">
                  <c:v>104.4509</c:v>
                </c:pt>
                <c:pt idx="24544">
                  <c:v>104.45569999999999</c:v>
                </c:pt>
                <c:pt idx="24545">
                  <c:v>104.4605</c:v>
                </c:pt>
                <c:pt idx="24546">
                  <c:v>104.4654</c:v>
                </c:pt>
                <c:pt idx="24547">
                  <c:v>104.47020000000001</c:v>
                </c:pt>
                <c:pt idx="24548">
                  <c:v>104.47499999999999</c:v>
                </c:pt>
                <c:pt idx="24549">
                  <c:v>104.4799</c:v>
                </c:pt>
                <c:pt idx="24550">
                  <c:v>104.4847</c:v>
                </c:pt>
                <c:pt idx="24551">
                  <c:v>104.48949999999999</c:v>
                </c:pt>
                <c:pt idx="24552">
                  <c:v>104.4944</c:v>
                </c:pt>
                <c:pt idx="24553">
                  <c:v>104.4992</c:v>
                </c:pt>
                <c:pt idx="24554">
                  <c:v>104.504</c:v>
                </c:pt>
                <c:pt idx="24555">
                  <c:v>104.5089</c:v>
                </c:pt>
                <c:pt idx="24556">
                  <c:v>104.5137</c:v>
                </c:pt>
                <c:pt idx="24557">
                  <c:v>104.5185</c:v>
                </c:pt>
                <c:pt idx="24558">
                  <c:v>104.52340000000001</c:v>
                </c:pt>
                <c:pt idx="24559">
                  <c:v>104.5282</c:v>
                </c:pt>
                <c:pt idx="24560">
                  <c:v>104.533</c:v>
                </c:pt>
                <c:pt idx="24561">
                  <c:v>104.53790000000001</c:v>
                </c:pt>
                <c:pt idx="24562">
                  <c:v>104.5427</c:v>
                </c:pt>
                <c:pt idx="24563">
                  <c:v>104.5475</c:v>
                </c:pt>
                <c:pt idx="24564">
                  <c:v>104.55240000000001</c:v>
                </c:pt>
                <c:pt idx="24565">
                  <c:v>104.55720000000001</c:v>
                </c:pt>
                <c:pt idx="24566">
                  <c:v>104.5621</c:v>
                </c:pt>
                <c:pt idx="24567">
                  <c:v>104.5669</c:v>
                </c:pt>
                <c:pt idx="24568">
                  <c:v>104.57170000000001</c:v>
                </c:pt>
                <c:pt idx="24569">
                  <c:v>104.5766</c:v>
                </c:pt>
                <c:pt idx="24570">
                  <c:v>104.5814</c:v>
                </c:pt>
                <c:pt idx="24571">
                  <c:v>104.58620000000001</c:v>
                </c:pt>
                <c:pt idx="24572">
                  <c:v>104.59110000000001</c:v>
                </c:pt>
                <c:pt idx="24573">
                  <c:v>104.5959</c:v>
                </c:pt>
                <c:pt idx="24574">
                  <c:v>104.6007</c:v>
                </c:pt>
                <c:pt idx="24575">
                  <c:v>104.60560000000001</c:v>
                </c:pt>
                <c:pt idx="24576">
                  <c:v>104.61040000000001</c:v>
                </c:pt>
                <c:pt idx="24577">
                  <c:v>104.6152</c:v>
                </c:pt>
                <c:pt idx="24578">
                  <c:v>104.62009999999999</c:v>
                </c:pt>
                <c:pt idx="24579">
                  <c:v>104.62490000000001</c:v>
                </c:pt>
                <c:pt idx="24580">
                  <c:v>104.6297</c:v>
                </c:pt>
                <c:pt idx="24581">
                  <c:v>104.63459999999999</c:v>
                </c:pt>
                <c:pt idx="24582">
                  <c:v>104.63939999999999</c:v>
                </c:pt>
                <c:pt idx="24583">
                  <c:v>104.64420000000001</c:v>
                </c:pt>
                <c:pt idx="24584">
                  <c:v>104.64909999999999</c:v>
                </c:pt>
                <c:pt idx="24585">
                  <c:v>104.65389999999999</c:v>
                </c:pt>
                <c:pt idx="24586">
                  <c:v>104.6588</c:v>
                </c:pt>
                <c:pt idx="24587">
                  <c:v>104.6636</c:v>
                </c:pt>
                <c:pt idx="24588">
                  <c:v>104.66839999999999</c:v>
                </c:pt>
                <c:pt idx="24589">
                  <c:v>104.6733</c:v>
                </c:pt>
                <c:pt idx="24590">
                  <c:v>104.6781</c:v>
                </c:pt>
                <c:pt idx="24591">
                  <c:v>104.68289999999999</c:v>
                </c:pt>
                <c:pt idx="24592">
                  <c:v>104.6878</c:v>
                </c:pt>
                <c:pt idx="24593">
                  <c:v>104.6926</c:v>
                </c:pt>
                <c:pt idx="24594">
                  <c:v>104.6974</c:v>
                </c:pt>
                <c:pt idx="24595">
                  <c:v>104.70229999999999</c:v>
                </c:pt>
                <c:pt idx="24596">
                  <c:v>104.7071</c:v>
                </c:pt>
                <c:pt idx="24597">
                  <c:v>104.7119</c:v>
                </c:pt>
                <c:pt idx="24598">
                  <c:v>104.71679999999999</c:v>
                </c:pt>
                <c:pt idx="24599">
                  <c:v>104.7216</c:v>
                </c:pt>
                <c:pt idx="24600">
                  <c:v>104.7264</c:v>
                </c:pt>
                <c:pt idx="24601">
                  <c:v>104.7313</c:v>
                </c:pt>
                <c:pt idx="24602">
                  <c:v>104.73609999999999</c:v>
                </c:pt>
                <c:pt idx="24603">
                  <c:v>104.7409</c:v>
                </c:pt>
                <c:pt idx="24604">
                  <c:v>104.7458</c:v>
                </c:pt>
                <c:pt idx="24605">
                  <c:v>104.75060000000001</c:v>
                </c:pt>
                <c:pt idx="24606">
                  <c:v>104.75539999999999</c:v>
                </c:pt>
                <c:pt idx="24607">
                  <c:v>104.7603</c:v>
                </c:pt>
                <c:pt idx="24608">
                  <c:v>104.7651</c:v>
                </c:pt>
                <c:pt idx="24609">
                  <c:v>104.77</c:v>
                </c:pt>
                <c:pt idx="24610">
                  <c:v>104.7748</c:v>
                </c:pt>
                <c:pt idx="24611">
                  <c:v>104.7796</c:v>
                </c:pt>
                <c:pt idx="24612">
                  <c:v>104.78450000000001</c:v>
                </c:pt>
                <c:pt idx="24613">
                  <c:v>104.7893</c:v>
                </c:pt>
                <c:pt idx="24614">
                  <c:v>104.7941</c:v>
                </c:pt>
                <c:pt idx="24615">
                  <c:v>104.79900000000001</c:v>
                </c:pt>
                <c:pt idx="24616">
                  <c:v>104.8038</c:v>
                </c:pt>
                <c:pt idx="24617">
                  <c:v>104.8086</c:v>
                </c:pt>
                <c:pt idx="24618">
                  <c:v>104.8135</c:v>
                </c:pt>
                <c:pt idx="24619">
                  <c:v>104.81830000000001</c:v>
                </c:pt>
                <c:pt idx="24620">
                  <c:v>104.8231</c:v>
                </c:pt>
                <c:pt idx="24621">
                  <c:v>104.828</c:v>
                </c:pt>
                <c:pt idx="24622">
                  <c:v>104.83280000000001</c:v>
                </c:pt>
                <c:pt idx="24623">
                  <c:v>104.83760000000001</c:v>
                </c:pt>
                <c:pt idx="24624">
                  <c:v>104.8425</c:v>
                </c:pt>
                <c:pt idx="24625">
                  <c:v>104.8473</c:v>
                </c:pt>
                <c:pt idx="24626">
                  <c:v>104.85210000000001</c:v>
                </c:pt>
                <c:pt idx="24627">
                  <c:v>104.857</c:v>
                </c:pt>
                <c:pt idx="24628">
                  <c:v>104.8618</c:v>
                </c:pt>
                <c:pt idx="24629">
                  <c:v>104.86669999999999</c:v>
                </c:pt>
                <c:pt idx="24630">
                  <c:v>104.87150000000001</c:v>
                </c:pt>
                <c:pt idx="24631">
                  <c:v>104.8763</c:v>
                </c:pt>
                <c:pt idx="24632">
                  <c:v>104.88119999999999</c:v>
                </c:pt>
                <c:pt idx="24633">
                  <c:v>104.886</c:v>
                </c:pt>
                <c:pt idx="24634">
                  <c:v>104.89080000000001</c:v>
                </c:pt>
                <c:pt idx="24635">
                  <c:v>104.89569999999999</c:v>
                </c:pt>
                <c:pt idx="24636">
                  <c:v>104.90049999999999</c:v>
                </c:pt>
                <c:pt idx="24637">
                  <c:v>104.90530000000001</c:v>
                </c:pt>
                <c:pt idx="24638">
                  <c:v>104.91019999999999</c:v>
                </c:pt>
                <c:pt idx="24639">
                  <c:v>104.91499999999999</c:v>
                </c:pt>
                <c:pt idx="24640">
                  <c:v>104.9198</c:v>
                </c:pt>
                <c:pt idx="24641">
                  <c:v>104.9247</c:v>
                </c:pt>
                <c:pt idx="24642">
                  <c:v>104.92949999999999</c:v>
                </c:pt>
                <c:pt idx="24643">
                  <c:v>104.93429999999999</c:v>
                </c:pt>
                <c:pt idx="24644">
                  <c:v>104.9392</c:v>
                </c:pt>
                <c:pt idx="24645">
                  <c:v>104.944</c:v>
                </c:pt>
                <c:pt idx="24646">
                  <c:v>104.94879999999999</c:v>
                </c:pt>
                <c:pt idx="24647">
                  <c:v>104.9537</c:v>
                </c:pt>
                <c:pt idx="24648">
                  <c:v>104.9585</c:v>
                </c:pt>
                <c:pt idx="24649">
                  <c:v>104.96329999999999</c:v>
                </c:pt>
                <c:pt idx="24650">
                  <c:v>104.9682</c:v>
                </c:pt>
                <c:pt idx="24651">
                  <c:v>104.973</c:v>
                </c:pt>
                <c:pt idx="24652">
                  <c:v>104.97790000000001</c:v>
                </c:pt>
                <c:pt idx="24653">
                  <c:v>104.98269999999999</c:v>
                </c:pt>
                <c:pt idx="24654">
                  <c:v>104.9875</c:v>
                </c:pt>
                <c:pt idx="24655">
                  <c:v>104.9924</c:v>
                </c:pt>
                <c:pt idx="24656">
                  <c:v>104.99719999999999</c:v>
                </c:pt>
                <c:pt idx="24657">
                  <c:v>105.002</c:v>
                </c:pt>
                <c:pt idx="24658">
                  <c:v>105.0069</c:v>
                </c:pt>
                <c:pt idx="24659">
                  <c:v>105.0117</c:v>
                </c:pt>
                <c:pt idx="24660">
                  <c:v>105.01649999999999</c:v>
                </c:pt>
                <c:pt idx="24661">
                  <c:v>105.0214</c:v>
                </c:pt>
                <c:pt idx="24662">
                  <c:v>105.0262</c:v>
                </c:pt>
                <c:pt idx="24663">
                  <c:v>105.03100000000001</c:v>
                </c:pt>
                <c:pt idx="24664">
                  <c:v>105.0359</c:v>
                </c:pt>
                <c:pt idx="24665">
                  <c:v>105.0407</c:v>
                </c:pt>
                <c:pt idx="24666">
                  <c:v>105.0455</c:v>
                </c:pt>
                <c:pt idx="24667">
                  <c:v>105.0504</c:v>
                </c:pt>
                <c:pt idx="24668">
                  <c:v>105.0552</c:v>
                </c:pt>
                <c:pt idx="24669">
                  <c:v>105.06</c:v>
                </c:pt>
                <c:pt idx="24670">
                  <c:v>105.06490000000001</c:v>
                </c:pt>
                <c:pt idx="24671">
                  <c:v>105.0697</c:v>
                </c:pt>
                <c:pt idx="24672">
                  <c:v>105.0746</c:v>
                </c:pt>
                <c:pt idx="24673">
                  <c:v>105.07940000000001</c:v>
                </c:pt>
                <c:pt idx="24674">
                  <c:v>105.0842</c:v>
                </c:pt>
                <c:pt idx="24675">
                  <c:v>105.0891</c:v>
                </c:pt>
                <c:pt idx="24676">
                  <c:v>105.0939</c:v>
                </c:pt>
                <c:pt idx="24677">
                  <c:v>105.09870000000001</c:v>
                </c:pt>
                <c:pt idx="24678">
                  <c:v>105.1036</c:v>
                </c:pt>
                <c:pt idx="24679">
                  <c:v>105.1084</c:v>
                </c:pt>
                <c:pt idx="24680">
                  <c:v>105.11320000000001</c:v>
                </c:pt>
                <c:pt idx="24681">
                  <c:v>105.11810000000001</c:v>
                </c:pt>
                <c:pt idx="24682">
                  <c:v>105.1229</c:v>
                </c:pt>
                <c:pt idx="24683">
                  <c:v>105.1277</c:v>
                </c:pt>
                <c:pt idx="24684">
                  <c:v>105.13260000000001</c:v>
                </c:pt>
                <c:pt idx="24685">
                  <c:v>105.1374</c:v>
                </c:pt>
                <c:pt idx="24686">
                  <c:v>105.1422</c:v>
                </c:pt>
                <c:pt idx="24687">
                  <c:v>105.14709999999999</c:v>
                </c:pt>
                <c:pt idx="24688">
                  <c:v>105.15190000000001</c:v>
                </c:pt>
                <c:pt idx="24689">
                  <c:v>105.1567</c:v>
                </c:pt>
                <c:pt idx="24690">
                  <c:v>105.16159999999999</c:v>
                </c:pt>
                <c:pt idx="24691">
                  <c:v>105.1664</c:v>
                </c:pt>
                <c:pt idx="24692">
                  <c:v>105.17120000000001</c:v>
                </c:pt>
                <c:pt idx="24693">
                  <c:v>105.17609999999999</c:v>
                </c:pt>
                <c:pt idx="24694">
                  <c:v>105.18089999999999</c:v>
                </c:pt>
                <c:pt idx="24695">
                  <c:v>105.1858</c:v>
                </c:pt>
                <c:pt idx="24696">
                  <c:v>105.19059999999999</c:v>
                </c:pt>
                <c:pt idx="24697">
                  <c:v>105.19539999999999</c:v>
                </c:pt>
                <c:pt idx="24698">
                  <c:v>105.2003</c:v>
                </c:pt>
                <c:pt idx="24699">
                  <c:v>105.2051</c:v>
                </c:pt>
                <c:pt idx="24700">
                  <c:v>105.20989999999999</c:v>
                </c:pt>
                <c:pt idx="24701">
                  <c:v>105.2148</c:v>
                </c:pt>
                <c:pt idx="24702">
                  <c:v>105.2196</c:v>
                </c:pt>
                <c:pt idx="24703">
                  <c:v>105.2244</c:v>
                </c:pt>
                <c:pt idx="24704">
                  <c:v>105.22929999999999</c:v>
                </c:pt>
                <c:pt idx="24705">
                  <c:v>105.2341</c:v>
                </c:pt>
                <c:pt idx="24706">
                  <c:v>105.2389</c:v>
                </c:pt>
                <c:pt idx="24707">
                  <c:v>105.24379999999999</c:v>
                </c:pt>
                <c:pt idx="24708">
                  <c:v>105.2486</c:v>
                </c:pt>
                <c:pt idx="24709">
                  <c:v>105.2534</c:v>
                </c:pt>
                <c:pt idx="24710">
                  <c:v>105.25830000000001</c:v>
                </c:pt>
                <c:pt idx="24711">
                  <c:v>105.26309999999999</c:v>
                </c:pt>
                <c:pt idx="24712">
                  <c:v>105.2679</c:v>
                </c:pt>
                <c:pt idx="24713">
                  <c:v>105.2728</c:v>
                </c:pt>
                <c:pt idx="24714">
                  <c:v>105.27759999999999</c:v>
                </c:pt>
                <c:pt idx="24715">
                  <c:v>105.2825</c:v>
                </c:pt>
                <c:pt idx="24716">
                  <c:v>105.2873</c:v>
                </c:pt>
                <c:pt idx="24717">
                  <c:v>105.2921</c:v>
                </c:pt>
                <c:pt idx="24718">
                  <c:v>105.297</c:v>
                </c:pt>
                <c:pt idx="24719">
                  <c:v>105.3018</c:v>
                </c:pt>
                <c:pt idx="24720">
                  <c:v>105.3066</c:v>
                </c:pt>
                <c:pt idx="24721">
                  <c:v>105.3115</c:v>
                </c:pt>
                <c:pt idx="24722">
                  <c:v>105.3163</c:v>
                </c:pt>
                <c:pt idx="24723">
                  <c:v>105.3211</c:v>
                </c:pt>
                <c:pt idx="24724">
                  <c:v>105.32600000000001</c:v>
                </c:pt>
                <c:pt idx="24725">
                  <c:v>105.3308</c:v>
                </c:pt>
                <c:pt idx="24726">
                  <c:v>105.3356</c:v>
                </c:pt>
                <c:pt idx="24727">
                  <c:v>105.34050000000001</c:v>
                </c:pt>
                <c:pt idx="24728">
                  <c:v>105.34530000000001</c:v>
                </c:pt>
                <c:pt idx="24729">
                  <c:v>105.3501</c:v>
                </c:pt>
                <c:pt idx="24730">
                  <c:v>105.355</c:v>
                </c:pt>
                <c:pt idx="24731">
                  <c:v>105.35980000000001</c:v>
                </c:pt>
                <c:pt idx="24732">
                  <c:v>105.3647</c:v>
                </c:pt>
                <c:pt idx="24733">
                  <c:v>105.3695</c:v>
                </c:pt>
                <c:pt idx="24734">
                  <c:v>105.37430000000001</c:v>
                </c:pt>
                <c:pt idx="24735">
                  <c:v>105.37920000000001</c:v>
                </c:pt>
                <c:pt idx="24736">
                  <c:v>105.384</c:v>
                </c:pt>
                <c:pt idx="24737">
                  <c:v>105.3888</c:v>
                </c:pt>
                <c:pt idx="24738">
                  <c:v>105.39370000000001</c:v>
                </c:pt>
                <c:pt idx="24739">
                  <c:v>105.39850000000001</c:v>
                </c:pt>
                <c:pt idx="24740">
                  <c:v>105.4033</c:v>
                </c:pt>
                <c:pt idx="24741">
                  <c:v>105.40819999999999</c:v>
                </c:pt>
                <c:pt idx="24742">
                  <c:v>105.41300000000001</c:v>
                </c:pt>
                <c:pt idx="24743">
                  <c:v>105.4178</c:v>
                </c:pt>
                <c:pt idx="24744">
                  <c:v>105.42269999999999</c:v>
                </c:pt>
                <c:pt idx="24745">
                  <c:v>105.42749999999999</c:v>
                </c:pt>
                <c:pt idx="24746">
                  <c:v>105.43230000000001</c:v>
                </c:pt>
                <c:pt idx="24747">
                  <c:v>105.43719999999999</c:v>
                </c:pt>
                <c:pt idx="24748">
                  <c:v>105.44199999999999</c:v>
                </c:pt>
                <c:pt idx="24749">
                  <c:v>105.4468</c:v>
                </c:pt>
                <c:pt idx="24750">
                  <c:v>105.4517</c:v>
                </c:pt>
                <c:pt idx="24751">
                  <c:v>105.45649999999999</c:v>
                </c:pt>
                <c:pt idx="24752">
                  <c:v>105.46129999999999</c:v>
                </c:pt>
                <c:pt idx="24753">
                  <c:v>105.4662</c:v>
                </c:pt>
                <c:pt idx="24754">
                  <c:v>105.47099999999999</c:v>
                </c:pt>
                <c:pt idx="24755">
                  <c:v>105.4759</c:v>
                </c:pt>
                <c:pt idx="24756">
                  <c:v>105.4807</c:v>
                </c:pt>
                <c:pt idx="24757">
                  <c:v>105.4855</c:v>
                </c:pt>
                <c:pt idx="24758">
                  <c:v>105.49039999999999</c:v>
                </c:pt>
                <c:pt idx="24759">
                  <c:v>105.4952</c:v>
                </c:pt>
                <c:pt idx="24760">
                  <c:v>105.5</c:v>
                </c:pt>
                <c:pt idx="24761">
                  <c:v>105.50489999999999</c:v>
                </c:pt>
                <c:pt idx="24762">
                  <c:v>105.5097</c:v>
                </c:pt>
                <c:pt idx="24763">
                  <c:v>105.5145</c:v>
                </c:pt>
                <c:pt idx="24764">
                  <c:v>105.5194</c:v>
                </c:pt>
                <c:pt idx="24765">
                  <c:v>105.52419999999999</c:v>
                </c:pt>
                <c:pt idx="24766">
                  <c:v>105.529</c:v>
                </c:pt>
                <c:pt idx="24767">
                  <c:v>105.5339</c:v>
                </c:pt>
                <c:pt idx="24768">
                  <c:v>105.53870000000001</c:v>
                </c:pt>
                <c:pt idx="24769">
                  <c:v>105.54349999999999</c:v>
                </c:pt>
                <c:pt idx="24770">
                  <c:v>105.5484</c:v>
                </c:pt>
                <c:pt idx="24771">
                  <c:v>105.5532</c:v>
                </c:pt>
                <c:pt idx="24772">
                  <c:v>105.55799999999999</c:v>
                </c:pt>
                <c:pt idx="24773">
                  <c:v>105.5629</c:v>
                </c:pt>
                <c:pt idx="24774">
                  <c:v>105.5677</c:v>
                </c:pt>
                <c:pt idx="24775">
                  <c:v>105.57260000000001</c:v>
                </c:pt>
                <c:pt idx="24776">
                  <c:v>105.5774</c:v>
                </c:pt>
                <c:pt idx="24777">
                  <c:v>105.5822</c:v>
                </c:pt>
                <c:pt idx="24778">
                  <c:v>105.58710000000001</c:v>
                </c:pt>
                <c:pt idx="24779">
                  <c:v>105.5919</c:v>
                </c:pt>
                <c:pt idx="24780">
                  <c:v>105.5967</c:v>
                </c:pt>
                <c:pt idx="24781">
                  <c:v>105.6016</c:v>
                </c:pt>
                <c:pt idx="24782">
                  <c:v>105.60640000000001</c:v>
                </c:pt>
                <c:pt idx="24783">
                  <c:v>105.6112</c:v>
                </c:pt>
                <c:pt idx="24784">
                  <c:v>105.6161</c:v>
                </c:pt>
                <c:pt idx="24785">
                  <c:v>105.62090000000001</c:v>
                </c:pt>
                <c:pt idx="24786">
                  <c:v>105.62570000000001</c:v>
                </c:pt>
                <c:pt idx="24787">
                  <c:v>105.6306</c:v>
                </c:pt>
                <c:pt idx="24788">
                  <c:v>105.6354</c:v>
                </c:pt>
                <c:pt idx="24789">
                  <c:v>105.64020000000001</c:v>
                </c:pt>
                <c:pt idx="24790">
                  <c:v>105.6451</c:v>
                </c:pt>
                <c:pt idx="24791">
                  <c:v>105.6499</c:v>
                </c:pt>
                <c:pt idx="24792">
                  <c:v>105.65470000000001</c:v>
                </c:pt>
                <c:pt idx="24793">
                  <c:v>105.65960000000001</c:v>
                </c:pt>
                <c:pt idx="24794">
                  <c:v>105.6644</c:v>
                </c:pt>
                <c:pt idx="24795">
                  <c:v>105.66929999999999</c:v>
                </c:pt>
                <c:pt idx="24796">
                  <c:v>105.67410000000001</c:v>
                </c:pt>
                <c:pt idx="24797">
                  <c:v>105.67890000000001</c:v>
                </c:pt>
                <c:pt idx="24798">
                  <c:v>105.68379999999999</c:v>
                </c:pt>
                <c:pt idx="24799">
                  <c:v>105.68859999999999</c:v>
                </c:pt>
                <c:pt idx="24800">
                  <c:v>105.69340000000001</c:v>
                </c:pt>
                <c:pt idx="24801">
                  <c:v>105.69829999999999</c:v>
                </c:pt>
                <c:pt idx="24802">
                  <c:v>105.70309999999999</c:v>
                </c:pt>
                <c:pt idx="24803">
                  <c:v>105.7079</c:v>
                </c:pt>
                <c:pt idx="24804">
                  <c:v>105.7128</c:v>
                </c:pt>
                <c:pt idx="24805">
                  <c:v>105.71759999999999</c:v>
                </c:pt>
                <c:pt idx="24806">
                  <c:v>105.72239999999999</c:v>
                </c:pt>
                <c:pt idx="24807">
                  <c:v>105.7273</c:v>
                </c:pt>
                <c:pt idx="24808">
                  <c:v>105.7321</c:v>
                </c:pt>
                <c:pt idx="24809">
                  <c:v>105.73689999999999</c:v>
                </c:pt>
                <c:pt idx="24810">
                  <c:v>105.7418</c:v>
                </c:pt>
                <c:pt idx="24811">
                  <c:v>105.7466</c:v>
                </c:pt>
                <c:pt idx="24812">
                  <c:v>105.75139999999999</c:v>
                </c:pt>
                <c:pt idx="24813">
                  <c:v>105.7563</c:v>
                </c:pt>
                <c:pt idx="24814">
                  <c:v>105.7611</c:v>
                </c:pt>
                <c:pt idx="24815">
                  <c:v>105.7659</c:v>
                </c:pt>
                <c:pt idx="24816">
                  <c:v>105.77079999999999</c:v>
                </c:pt>
                <c:pt idx="24817">
                  <c:v>105.7756</c:v>
                </c:pt>
                <c:pt idx="24818">
                  <c:v>105.7805</c:v>
                </c:pt>
                <c:pt idx="24819">
                  <c:v>105.78529999999999</c:v>
                </c:pt>
                <c:pt idx="24820">
                  <c:v>105.7901</c:v>
                </c:pt>
                <c:pt idx="24821">
                  <c:v>105.795</c:v>
                </c:pt>
                <c:pt idx="24822">
                  <c:v>105.7998</c:v>
                </c:pt>
                <c:pt idx="24823">
                  <c:v>105.80459999999999</c:v>
                </c:pt>
                <c:pt idx="24824">
                  <c:v>105.8095</c:v>
                </c:pt>
                <c:pt idx="24825">
                  <c:v>105.8143</c:v>
                </c:pt>
                <c:pt idx="24826">
                  <c:v>105.81910000000001</c:v>
                </c:pt>
                <c:pt idx="24827">
                  <c:v>105.824</c:v>
                </c:pt>
                <c:pt idx="24828">
                  <c:v>105.8288</c:v>
                </c:pt>
                <c:pt idx="24829">
                  <c:v>105.8336</c:v>
                </c:pt>
                <c:pt idx="24830">
                  <c:v>105.8385</c:v>
                </c:pt>
                <c:pt idx="24831">
                  <c:v>105.8433</c:v>
                </c:pt>
                <c:pt idx="24832">
                  <c:v>105.8481</c:v>
                </c:pt>
                <c:pt idx="24833">
                  <c:v>105.85300000000001</c:v>
                </c:pt>
                <c:pt idx="24834">
                  <c:v>105.8578</c:v>
                </c:pt>
                <c:pt idx="24835">
                  <c:v>105.8626</c:v>
                </c:pt>
                <c:pt idx="24836">
                  <c:v>105.86750000000001</c:v>
                </c:pt>
                <c:pt idx="24837">
                  <c:v>105.8723</c:v>
                </c:pt>
                <c:pt idx="24838">
                  <c:v>105.8772</c:v>
                </c:pt>
                <c:pt idx="24839">
                  <c:v>105.88200000000001</c:v>
                </c:pt>
                <c:pt idx="24840">
                  <c:v>105.88680000000001</c:v>
                </c:pt>
                <c:pt idx="24841">
                  <c:v>105.8917</c:v>
                </c:pt>
                <c:pt idx="24842">
                  <c:v>105.8965</c:v>
                </c:pt>
                <c:pt idx="24843">
                  <c:v>105.90130000000001</c:v>
                </c:pt>
                <c:pt idx="24844">
                  <c:v>105.90620000000001</c:v>
                </c:pt>
                <c:pt idx="24845">
                  <c:v>105.911</c:v>
                </c:pt>
                <c:pt idx="24846">
                  <c:v>105.9158</c:v>
                </c:pt>
                <c:pt idx="24847">
                  <c:v>105.92070000000001</c:v>
                </c:pt>
                <c:pt idx="24848">
                  <c:v>105.9255</c:v>
                </c:pt>
                <c:pt idx="24849">
                  <c:v>105.9303</c:v>
                </c:pt>
                <c:pt idx="24850">
                  <c:v>105.93519999999999</c:v>
                </c:pt>
                <c:pt idx="24851">
                  <c:v>105.94000000000001</c:v>
                </c:pt>
                <c:pt idx="24852">
                  <c:v>105.9448</c:v>
                </c:pt>
                <c:pt idx="24853">
                  <c:v>105.94969999999999</c:v>
                </c:pt>
                <c:pt idx="24854">
                  <c:v>105.9545</c:v>
                </c:pt>
                <c:pt idx="24855">
                  <c:v>105.95930000000001</c:v>
                </c:pt>
                <c:pt idx="24856">
                  <c:v>105.96419999999999</c:v>
                </c:pt>
                <c:pt idx="24857">
                  <c:v>105.96899999999999</c:v>
                </c:pt>
                <c:pt idx="24858">
                  <c:v>105.9739</c:v>
                </c:pt>
                <c:pt idx="24859">
                  <c:v>105.97869999999999</c:v>
                </c:pt>
                <c:pt idx="24860">
                  <c:v>105.98349999999999</c:v>
                </c:pt>
                <c:pt idx="24861">
                  <c:v>105.9884</c:v>
                </c:pt>
                <c:pt idx="24862">
                  <c:v>105.9932</c:v>
                </c:pt>
                <c:pt idx="24863">
                  <c:v>105.99799999999999</c:v>
                </c:pt>
                <c:pt idx="24864">
                  <c:v>106.0029</c:v>
                </c:pt>
                <c:pt idx="24865">
                  <c:v>106.0077</c:v>
                </c:pt>
                <c:pt idx="24866">
                  <c:v>106.01249999999999</c:v>
                </c:pt>
                <c:pt idx="24867">
                  <c:v>106.01739999999999</c:v>
                </c:pt>
                <c:pt idx="24868">
                  <c:v>106.0222</c:v>
                </c:pt>
                <c:pt idx="24869">
                  <c:v>106.027</c:v>
                </c:pt>
                <c:pt idx="24870">
                  <c:v>106.03189999999999</c:v>
                </c:pt>
                <c:pt idx="24871">
                  <c:v>106.0367</c:v>
                </c:pt>
                <c:pt idx="24872">
                  <c:v>106.0415</c:v>
                </c:pt>
                <c:pt idx="24873">
                  <c:v>106.04640000000001</c:v>
                </c:pt>
                <c:pt idx="24874">
                  <c:v>106.05119999999999</c:v>
                </c:pt>
                <c:pt idx="24875">
                  <c:v>106.056</c:v>
                </c:pt>
                <c:pt idx="24876">
                  <c:v>106.0609</c:v>
                </c:pt>
                <c:pt idx="24877">
                  <c:v>106.06569999999999</c:v>
                </c:pt>
                <c:pt idx="24878">
                  <c:v>106.0706</c:v>
                </c:pt>
                <c:pt idx="24879">
                  <c:v>106.0754</c:v>
                </c:pt>
                <c:pt idx="24880">
                  <c:v>106.0802</c:v>
                </c:pt>
                <c:pt idx="24881">
                  <c:v>106.0851</c:v>
                </c:pt>
                <c:pt idx="24882">
                  <c:v>106.0899</c:v>
                </c:pt>
                <c:pt idx="24883">
                  <c:v>106.0947</c:v>
                </c:pt>
                <c:pt idx="24884">
                  <c:v>106.0996</c:v>
                </c:pt>
                <c:pt idx="24885">
                  <c:v>106.1044</c:v>
                </c:pt>
                <c:pt idx="24886">
                  <c:v>106.1092</c:v>
                </c:pt>
                <c:pt idx="24887">
                  <c:v>106.11410000000001</c:v>
                </c:pt>
                <c:pt idx="24888">
                  <c:v>106.1189</c:v>
                </c:pt>
                <c:pt idx="24889">
                  <c:v>106.1237</c:v>
                </c:pt>
                <c:pt idx="24890">
                  <c:v>106.12860000000001</c:v>
                </c:pt>
                <c:pt idx="24891">
                  <c:v>106.13340000000001</c:v>
                </c:pt>
                <c:pt idx="24892">
                  <c:v>106.1382</c:v>
                </c:pt>
                <c:pt idx="24893">
                  <c:v>106.1431</c:v>
                </c:pt>
                <c:pt idx="24894">
                  <c:v>106.14790000000001</c:v>
                </c:pt>
                <c:pt idx="24895">
                  <c:v>106.1528</c:v>
                </c:pt>
                <c:pt idx="24896">
                  <c:v>106.1576</c:v>
                </c:pt>
                <c:pt idx="24897">
                  <c:v>106.16240000000001</c:v>
                </c:pt>
                <c:pt idx="24898">
                  <c:v>106.16720000000001</c:v>
                </c:pt>
                <c:pt idx="24899">
                  <c:v>106.1721</c:v>
                </c:pt>
                <c:pt idx="24900">
                  <c:v>106.1769</c:v>
                </c:pt>
                <c:pt idx="24901">
                  <c:v>106.18180000000001</c:v>
                </c:pt>
                <c:pt idx="24902">
                  <c:v>106.18660000000001</c:v>
                </c:pt>
                <c:pt idx="24903">
                  <c:v>106.1914</c:v>
                </c:pt>
                <c:pt idx="24904">
                  <c:v>106.19629999999999</c:v>
                </c:pt>
                <c:pt idx="24905">
                  <c:v>106.20110000000001</c:v>
                </c:pt>
                <c:pt idx="24906">
                  <c:v>106.2059</c:v>
                </c:pt>
                <c:pt idx="24907">
                  <c:v>106.21079999999999</c:v>
                </c:pt>
                <c:pt idx="24908">
                  <c:v>106.21559999999999</c:v>
                </c:pt>
                <c:pt idx="24909">
                  <c:v>106.22040000000001</c:v>
                </c:pt>
                <c:pt idx="24910">
                  <c:v>106.22529999999999</c:v>
                </c:pt>
                <c:pt idx="24911">
                  <c:v>106.23009999999999</c:v>
                </c:pt>
                <c:pt idx="24912">
                  <c:v>106.2349</c:v>
                </c:pt>
                <c:pt idx="24913">
                  <c:v>106.2398</c:v>
                </c:pt>
                <c:pt idx="24914">
                  <c:v>106.24459999999999</c:v>
                </c:pt>
                <c:pt idx="24915">
                  <c:v>106.24939999999999</c:v>
                </c:pt>
                <c:pt idx="24916">
                  <c:v>106.2543</c:v>
                </c:pt>
                <c:pt idx="24917">
                  <c:v>106.25909999999999</c:v>
                </c:pt>
                <c:pt idx="24918">
                  <c:v>106.264</c:v>
                </c:pt>
                <c:pt idx="24919">
                  <c:v>106.2688</c:v>
                </c:pt>
                <c:pt idx="24920">
                  <c:v>106.2736</c:v>
                </c:pt>
                <c:pt idx="24921">
                  <c:v>106.27849999999999</c:v>
                </c:pt>
                <c:pt idx="24922">
                  <c:v>106.2833</c:v>
                </c:pt>
                <c:pt idx="24923">
                  <c:v>106.2881</c:v>
                </c:pt>
                <c:pt idx="24924">
                  <c:v>106.29299999999999</c:v>
                </c:pt>
                <c:pt idx="24925">
                  <c:v>106.2978</c:v>
                </c:pt>
                <c:pt idx="24926">
                  <c:v>106.3026</c:v>
                </c:pt>
                <c:pt idx="24927">
                  <c:v>106.3075</c:v>
                </c:pt>
                <c:pt idx="24928">
                  <c:v>106.31229999999999</c:v>
                </c:pt>
                <c:pt idx="24929">
                  <c:v>106.3171</c:v>
                </c:pt>
                <c:pt idx="24930">
                  <c:v>106.322</c:v>
                </c:pt>
                <c:pt idx="24931">
                  <c:v>106.32680000000001</c:v>
                </c:pt>
                <c:pt idx="24932">
                  <c:v>106.33159999999999</c:v>
                </c:pt>
                <c:pt idx="24933">
                  <c:v>106.3365</c:v>
                </c:pt>
                <c:pt idx="24934">
                  <c:v>106.3413</c:v>
                </c:pt>
                <c:pt idx="24935">
                  <c:v>106.34609999999999</c:v>
                </c:pt>
                <c:pt idx="24936">
                  <c:v>106.351</c:v>
                </c:pt>
                <c:pt idx="24937">
                  <c:v>106.3558</c:v>
                </c:pt>
                <c:pt idx="24938">
                  <c:v>106.36070000000001</c:v>
                </c:pt>
                <c:pt idx="24939">
                  <c:v>106.3655</c:v>
                </c:pt>
                <c:pt idx="24940">
                  <c:v>106.3703</c:v>
                </c:pt>
                <c:pt idx="24941">
                  <c:v>106.37520000000001</c:v>
                </c:pt>
                <c:pt idx="24942">
                  <c:v>106.38</c:v>
                </c:pt>
                <c:pt idx="24943">
                  <c:v>106.3848</c:v>
                </c:pt>
                <c:pt idx="24944">
                  <c:v>106.3897</c:v>
                </c:pt>
                <c:pt idx="24945">
                  <c:v>106.39450000000001</c:v>
                </c:pt>
                <c:pt idx="24946">
                  <c:v>106.3993</c:v>
                </c:pt>
                <c:pt idx="24947">
                  <c:v>106.4042</c:v>
                </c:pt>
                <c:pt idx="24948">
                  <c:v>106.40900000000001</c:v>
                </c:pt>
                <c:pt idx="24949">
                  <c:v>106.41380000000001</c:v>
                </c:pt>
                <c:pt idx="24950">
                  <c:v>106.4187</c:v>
                </c:pt>
                <c:pt idx="24951">
                  <c:v>106.4235</c:v>
                </c:pt>
                <c:pt idx="24952">
                  <c:v>106.42830000000001</c:v>
                </c:pt>
                <c:pt idx="24953">
                  <c:v>106.4332</c:v>
                </c:pt>
                <c:pt idx="24954">
                  <c:v>106.438</c:v>
                </c:pt>
                <c:pt idx="24955">
                  <c:v>106.44280000000001</c:v>
                </c:pt>
                <c:pt idx="24956">
                  <c:v>106.44770000000001</c:v>
                </c:pt>
                <c:pt idx="24957">
                  <c:v>106.4525</c:v>
                </c:pt>
                <c:pt idx="24958">
                  <c:v>106.45739999999999</c:v>
                </c:pt>
                <c:pt idx="24959">
                  <c:v>106.46220000000001</c:v>
                </c:pt>
                <c:pt idx="24960">
                  <c:v>106.46700000000001</c:v>
                </c:pt>
                <c:pt idx="24961">
                  <c:v>106.47189999999999</c:v>
                </c:pt>
                <c:pt idx="24962">
                  <c:v>106.47669999999999</c:v>
                </c:pt>
                <c:pt idx="24963">
                  <c:v>106.48150000000001</c:v>
                </c:pt>
                <c:pt idx="24964">
                  <c:v>106.48639999999999</c:v>
                </c:pt>
                <c:pt idx="24965">
                  <c:v>106.49119999999999</c:v>
                </c:pt>
                <c:pt idx="24966">
                  <c:v>106.496</c:v>
                </c:pt>
                <c:pt idx="24967">
                  <c:v>106.5009</c:v>
                </c:pt>
                <c:pt idx="24968">
                  <c:v>106.50569999999999</c:v>
                </c:pt>
                <c:pt idx="24969">
                  <c:v>106.51049999999999</c:v>
                </c:pt>
                <c:pt idx="24970">
                  <c:v>106.5154</c:v>
                </c:pt>
                <c:pt idx="24971">
                  <c:v>106.52019999999999</c:v>
                </c:pt>
                <c:pt idx="24972">
                  <c:v>106.52499999999999</c:v>
                </c:pt>
                <c:pt idx="24973">
                  <c:v>106.5299</c:v>
                </c:pt>
                <c:pt idx="24974">
                  <c:v>106.5347</c:v>
                </c:pt>
                <c:pt idx="24975">
                  <c:v>106.53949999999999</c:v>
                </c:pt>
                <c:pt idx="24976">
                  <c:v>106.5444</c:v>
                </c:pt>
                <c:pt idx="24977">
                  <c:v>106.5492</c:v>
                </c:pt>
                <c:pt idx="24978">
                  <c:v>106.55410000000001</c:v>
                </c:pt>
                <c:pt idx="24979">
                  <c:v>106.55889999999999</c:v>
                </c:pt>
                <c:pt idx="24980">
                  <c:v>106.5637</c:v>
                </c:pt>
                <c:pt idx="24981">
                  <c:v>106.5686</c:v>
                </c:pt>
                <c:pt idx="24982">
                  <c:v>106.57339999999999</c:v>
                </c:pt>
                <c:pt idx="24983">
                  <c:v>106.5782</c:v>
                </c:pt>
                <c:pt idx="24984">
                  <c:v>106.5831</c:v>
                </c:pt>
                <c:pt idx="24985">
                  <c:v>106.5879</c:v>
                </c:pt>
                <c:pt idx="24986">
                  <c:v>106.59269999999999</c:v>
                </c:pt>
                <c:pt idx="24987">
                  <c:v>106.5976</c:v>
                </c:pt>
                <c:pt idx="24988">
                  <c:v>106.6024</c:v>
                </c:pt>
                <c:pt idx="24989">
                  <c:v>106.60720000000001</c:v>
                </c:pt>
                <c:pt idx="24990">
                  <c:v>106.6121</c:v>
                </c:pt>
                <c:pt idx="24991">
                  <c:v>106.6169</c:v>
                </c:pt>
                <c:pt idx="24992">
                  <c:v>106.6217</c:v>
                </c:pt>
                <c:pt idx="24993">
                  <c:v>106.6266</c:v>
                </c:pt>
                <c:pt idx="24994">
                  <c:v>106.6314</c:v>
                </c:pt>
                <c:pt idx="24995">
                  <c:v>106.6362</c:v>
                </c:pt>
                <c:pt idx="24996">
                  <c:v>106.64110000000001</c:v>
                </c:pt>
                <c:pt idx="24997">
                  <c:v>106.6459</c:v>
                </c:pt>
                <c:pt idx="24998">
                  <c:v>106.6507</c:v>
                </c:pt>
                <c:pt idx="24999">
                  <c:v>106.65560000000001</c:v>
                </c:pt>
                <c:pt idx="25000">
                  <c:v>106.6604</c:v>
                </c:pt>
                <c:pt idx="25001">
                  <c:v>106.6653</c:v>
                </c:pt>
                <c:pt idx="25002">
                  <c:v>106.67010000000001</c:v>
                </c:pt>
                <c:pt idx="25003">
                  <c:v>106.67490000000001</c:v>
                </c:pt>
                <c:pt idx="25004">
                  <c:v>106.6798</c:v>
                </c:pt>
                <c:pt idx="25005">
                  <c:v>106.6846</c:v>
                </c:pt>
                <c:pt idx="25006">
                  <c:v>106.68940000000001</c:v>
                </c:pt>
                <c:pt idx="25007">
                  <c:v>106.69430000000001</c:v>
                </c:pt>
                <c:pt idx="25008">
                  <c:v>106.6991</c:v>
                </c:pt>
                <c:pt idx="25009">
                  <c:v>106.7039</c:v>
                </c:pt>
                <c:pt idx="25010">
                  <c:v>106.70880000000001</c:v>
                </c:pt>
                <c:pt idx="25011">
                  <c:v>106.7136</c:v>
                </c:pt>
                <c:pt idx="25012">
                  <c:v>106.7184</c:v>
                </c:pt>
                <c:pt idx="25013">
                  <c:v>106.72329999999999</c:v>
                </c:pt>
                <c:pt idx="25014">
                  <c:v>106.72810000000001</c:v>
                </c:pt>
                <c:pt idx="25015">
                  <c:v>106.7329</c:v>
                </c:pt>
                <c:pt idx="25016">
                  <c:v>106.73779999999999</c:v>
                </c:pt>
                <c:pt idx="25017">
                  <c:v>106.74260000000001</c:v>
                </c:pt>
                <c:pt idx="25018">
                  <c:v>106.74740000000001</c:v>
                </c:pt>
                <c:pt idx="25019">
                  <c:v>106.75229999999999</c:v>
                </c:pt>
                <c:pt idx="25020">
                  <c:v>106.75709999999999</c:v>
                </c:pt>
                <c:pt idx="25021">
                  <c:v>106.762</c:v>
                </c:pt>
                <c:pt idx="25022">
                  <c:v>106.76679999999999</c:v>
                </c:pt>
                <c:pt idx="25023">
                  <c:v>106.77159999999999</c:v>
                </c:pt>
                <c:pt idx="25024">
                  <c:v>106.7765</c:v>
                </c:pt>
                <c:pt idx="25025">
                  <c:v>106.7813</c:v>
                </c:pt>
                <c:pt idx="25026">
                  <c:v>106.78609999999999</c:v>
                </c:pt>
                <c:pt idx="25027">
                  <c:v>106.791</c:v>
                </c:pt>
                <c:pt idx="25028">
                  <c:v>106.7958</c:v>
                </c:pt>
                <c:pt idx="25029">
                  <c:v>106.80059999999999</c:v>
                </c:pt>
                <c:pt idx="25030">
                  <c:v>106.80549999999999</c:v>
                </c:pt>
                <c:pt idx="25031">
                  <c:v>106.8103</c:v>
                </c:pt>
                <c:pt idx="25032">
                  <c:v>106.8151</c:v>
                </c:pt>
                <c:pt idx="25033">
                  <c:v>106.82</c:v>
                </c:pt>
                <c:pt idx="25034">
                  <c:v>106.8248</c:v>
                </c:pt>
                <c:pt idx="25035">
                  <c:v>106.8296</c:v>
                </c:pt>
                <c:pt idx="25036">
                  <c:v>106.83450000000001</c:v>
                </c:pt>
                <c:pt idx="25037">
                  <c:v>106.83929999999999</c:v>
                </c:pt>
                <c:pt idx="25038">
                  <c:v>106.8441</c:v>
                </c:pt>
                <c:pt idx="25039">
                  <c:v>106.849</c:v>
                </c:pt>
                <c:pt idx="25040">
                  <c:v>106.85379999999999</c:v>
                </c:pt>
                <c:pt idx="25041">
                  <c:v>106.8587</c:v>
                </c:pt>
                <c:pt idx="25042">
                  <c:v>106.8635</c:v>
                </c:pt>
                <c:pt idx="25043">
                  <c:v>106.8683</c:v>
                </c:pt>
                <c:pt idx="25044">
                  <c:v>106.8732</c:v>
                </c:pt>
                <c:pt idx="25045">
                  <c:v>106.878</c:v>
                </c:pt>
                <c:pt idx="25046">
                  <c:v>106.8828</c:v>
                </c:pt>
                <c:pt idx="25047">
                  <c:v>106.8877</c:v>
                </c:pt>
                <c:pt idx="25048">
                  <c:v>106.8925</c:v>
                </c:pt>
                <c:pt idx="25049">
                  <c:v>106.8973</c:v>
                </c:pt>
                <c:pt idx="25050">
                  <c:v>106.90220000000001</c:v>
                </c:pt>
                <c:pt idx="25051">
                  <c:v>106.907</c:v>
                </c:pt>
                <c:pt idx="25052">
                  <c:v>106.9118</c:v>
                </c:pt>
                <c:pt idx="25053">
                  <c:v>106.91670000000001</c:v>
                </c:pt>
                <c:pt idx="25054">
                  <c:v>106.92150000000001</c:v>
                </c:pt>
                <c:pt idx="25055">
                  <c:v>106.9263</c:v>
                </c:pt>
                <c:pt idx="25056">
                  <c:v>106.9312</c:v>
                </c:pt>
                <c:pt idx="25057">
                  <c:v>106.93600000000001</c:v>
                </c:pt>
                <c:pt idx="25058">
                  <c:v>106.9409</c:v>
                </c:pt>
                <c:pt idx="25059">
                  <c:v>106.9457</c:v>
                </c:pt>
                <c:pt idx="25060">
                  <c:v>106.95050000000001</c:v>
                </c:pt>
                <c:pt idx="25061">
                  <c:v>106.95540000000001</c:v>
                </c:pt>
                <c:pt idx="25062">
                  <c:v>106.9602</c:v>
                </c:pt>
                <c:pt idx="25063">
                  <c:v>106.965</c:v>
                </c:pt>
                <c:pt idx="25064">
                  <c:v>106.96990000000001</c:v>
                </c:pt>
                <c:pt idx="25065">
                  <c:v>106.97470000000001</c:v>
                </c:pt>
                <c:pt idx="25066">
                  <c:v>106.9795</c:v>
                </c:pt>
                <c:pt idx="25067">
                  <c:v>106.98439999999999</c:v>
                </c:pt>
                <c:pt idx="25068">
                  <c:v>106.98920000000001</c:v>
                </c:pt>
                <c:pt idx="25069">
                  <c:v>106.994</c:v>
                </c:pt>
                <c:pt idx="25070">
                  <c:v>106.99889999999999</c:v>
                </c:pt>
                <c:pt idx="25071">
                  <c:v>107.00369999999999</c:v>
                </c:pt>
                <c:pt idx="25072">
                  <c:v>107.00850000000001</c:v>
                </c:pt>
                <c:pt idx="25073">
                  <c:v>107.01339999999999</c:v>
                </c:pt>
                <c:pt idx="25074">
                  <c:v>107.01819999999999</c:v>
                </c:pt>
                <c:pt idx="25075">
                  <c:v>107.023</c:v>
                </c:pt>
                <c:pt idx="25076">
                  <c:v>107.02789999999999</c:v>
                </c:pt>
                <c:pt idx="25077">
                  <c:v>107.03269999999999</c:v>
                </c:pt>
                <c:pt idx="25078">
                  <c:v>107.0376</c:v>
                </c:pt>
                <c:pt idx="25079">
                  <c:v>107.0424</c:v>
                </c:pt>
                <c:pt idx="25080">
                  <c:v>107.04719999999999</c:v>
                </c:pt>
                <c:pt idx="25081">
                  <c:v>107.0521</c:v>
                </c:pt>
                <c:pt idx="25082">
                  <c:v>107.0569</c:v>
                </c:pt>
                <c:pt idx="25083">
                  <c:v>107.0617</c:v>
                </c:pt>
                <c:pt idx="25084">
                  <c:v>107.06659999999999</c:v>
                </c:pt>
                <c:pt idx="25085">
                  <c:v>107.0714</c:v>
                </c:pt>
                <c:pt idx="25086">
                  <c:v>107.0762</c:v>
                </c:pt>
                <c:pt idx="25087">
                  <c:v>107.08109999999999</c:v>
                </c:pt>
                <c:pt idx="25088">
                  <c:v>107.0859</c:v>
                </c:pt>
                <c:pt idx="25089">
                  <c:v>107.0907</c:v>
                </c:pt>
                <c:pt idx="25090">
                  <c:v>107.0956</c:v>
                </c:pt>
                <c:pt idx="25091">
                  <c:v>107.10039999999999</c:v>
                </c:pt>
                <c:pt idx="25092">
                  <c:v>107.1052</c:v>
                </c:pt>
                <c:pt idx="25093">
                  <c:v>107.1101</c:v>
                </c:pt>
                <c:pt idx="25094">
                  <c:v>107.11490000000001</c:v>
                </c:pt>
                <c:pt idx="25095">
                  <c:v>107.11969999999999</c:v>
                </c:pt>
                <c:pt idx="25096">
                  <c:v>107.1246</c:v>
                </c:pt>
                <c:pt idx="25097">
                  <c:v>107.1294</c:v>
                </c:pt>
                <c:pt idx="25098">
                  <c:v>107.1343</c:v>
                </c:pt>
                <c:pt idx="25099">
                  <c:v>107.1391</c:v>
                </c:pt>
                <c:pt idx="25100">
                  <c:v>107.1439</c:v>
                </c:pt>
                <c:pt idx="25101">
                  <c:v>107.14880000000001</c:v>
                </c:pt>
                <c:pt idx="25102">
                  <c:v>107.1536</c:v>
                </c:pt>
                <c:pt idx="25103">
                  <c:v>107.1584</c:v>
                </c:pt>
                <c:pt idx="25104">
                  <c:v>107.16330000000001</c:v>
                </c:pt>
                <c:pt idx="25105">
                  <c:v>107.1681</c:v>
                </c:pt>
                <c:pt idx="25106">
                  <c:v>107.1729</c:v>
                </c:pt>
                <c:pt idx="25107">
                  <c:v>107.1778</c:v>
                </c:pt>
                <c:pt idx="25108">
                  <c:v>107.18260000000001</c:v>
                </c:pt>
                <c:pt idx="25109">
                  <c:v>107.1874</c:v>
                </c:pt>
                <c:pt idx="25110">
                  <c:v>107.1923</c:v>
                </c:pt>
                <c:pt idx="25111">
                  <c:v>107.19710000000001</c:v>
                </c:pt>
                <c:pt idx="25112">
                  <c:v>107.20190000000001</c:v>
                </c:pt>
                <c:pt idx="25113">
                  <c:v>107.2068</c:v>
                </c:pt>
                <c:pt idx="25114">
                  <c:v>107.2116</c:v>
                </c:pt>
                <c:pt idx="25115">
                  <c:v>107.21640000000001</c:v>
                </c:pt>
                <c:pt idx="25116">
                  <c:v>107.2213</c:v>
                </c:pt>
                <c:pt idx="25117">
                  <c:v>107.2261</c:v>
                </c:pt>
                <c:pt idx="25118">
                  <c:v>107.23100000000001</c:v>
                </c:pt>
                <c:pt idx="25119">
                  <c:v>107.23580000000001</c:v>
                </c:pt>
                <c:pt idx="25120">
                  <c:v>107.2406</c:v>
                </c:pt>
                <c:pt idx="25121">
                  <c:v>107.24549999999999</c:v>
                </c:pt>
                <c:pt idx="25122">
                  <c:v>107.25030000000001</c:v>
                </c:pt>
                <c:pt idx="25123">
                  <c:v>107.25510000000001</c:v>
                </c:pt>
                <c:pt idx="25124">
                  <c:v>107.25999999999999</c:v>
                </c:pt>
                <c:pt idx="25125">
                  <c:v>107.26479999999999</c:v>
                </c:pt>
                <c:pt idx="25126">
                  <c:v>107.26960000000001</c:v>
                </c:pt>
                <c:pt idx="25127">
                  <c:v>107.27449999999999</c:v>
                </c:pt>
                <c:pt idx="25128">
                  <c:v>107.27929999999999</c:v>
                </c:pt>
                <c:pt idx="25129">
                  <c:v>107.2841</c:v>
                </c:pt>
                <c:pt idx="25130">
                  <c:v>107.289</c:v>
                </c:pt>
                <c:pt idx="25131">
                  <c:v>107.29379999999999</c:v>
                </c:pt>
                <c:pt idx="25132">
                  <c:v>107.29859999999999</c:v>
                </c:pt>
                <c:pt idx="25133">
                  <c:v>107.3035</c:v>
                </c:pt>
                <c:pt idx="25134">
                  <c:v>107.30829999999999</c:v>
                </c:pt>
                <c:pt idx="25135">
                  <c:v>107.31309999999999</c:v>
                </c:pt>
                <c:pt idx="25136">
                  <c:v>107.318</c:v>
                </c:pt>
                <c:pt idx="25137">
                  <c:v>107.3228</c:v>
                </c:pt>
                <c:pt idx="25138">
                  <c:v>107.32769999999999</c:v>
                </c:pt>
                <c:pt idx="25139">
                  <c:v>107.3325</c:v>
                </c:pt>
                <c:pt idx="25140">
                  <c:v>107.3373</c:v>
                </c:pt>
                <c:pt idx="25141">
                  <c:v>107.34220000000001</c:v>
                </c:pt>
                <c:pt idx="25142">
                  <c:v>107.34699999999999</c:v>
                </c:pt>
                <c:pt idx="25143">
                  <c:v>107.3518</c:v>
                </c:pt>
                <c:pt idx="25144">
                  <c:v>107.3567</c:v>
                </c:pt>
                <c:pt idx="25145">
                  <c:v>107.36149999999999</c:v>
                </c:pt>
                <c:pt idx="25146">
                  <c:v>107.3663</c:v>
                </c:pt>
                <c:pt idx="25147">
                  <c:v>107.3712</c:v>
                </c:pt>
                <c:pt idx="25148">
                  <c:v>107.376</c:v>
                </c:pt>
                <c:pt idx="25149">
                  <c:v>107.38079999999999</c:v>
                </c:pt>
                <c:pt idx="25150">
                  <c:v>107.3857</c:v>
                </c:pt>
                <c:pt idx="25151">
                  <c:v>107.3905</c:v>
                </c:pt>
                <c:pt idx="25152">
                  <c:v>107.39530000000001</c:v>
                </c:pt>
                <c:pt idx="25153">
                  <c:v>107.4002</c:v>
                </c:pt>
                <c:pt idx="25154">
                  <c:v>107.405</c:v>
                </c:pt>
                <c:pt idx="25155">
                  <c:v>107.4098</c:v>
                </c:pt>
                <c:pt idx="25156">
                  <c:v>107.4147</c:v>
                </c:pt>
                <c:pt idx="25157">
                  <c:v>107.4195</c:v>
                </c:pt>
                <c:pt idx="25158">
                  <c:v>107.42440000000001</c:v>
                </c:pt>
                <c:pt idx="25159">
                  <c:v>107.42920000000001</c:v>
                </c:pt>
                <c:pt idx="25160">
                  <c:v>107.434</c:v>
                </c:pt>
                <c:pt idx="25161">
                  <c:v>107.4389</c:v>
                </c:pt>
                <c:pt idx="25162">
                  <c:v>107.44370000000001</c:v>
                </c:pt>
                <c:pt idx="25163">
                  <c:v>107.4485</c:v>
                </c:pt>
                <c:pt idx="25164">
                  <c:v>107.4534</c:v>
                </c:pt>
                <c:pt idx="25165">
                  <c:v>107.45820000000001</c:v>
                </c:pt>
                <c:pt idx="25166">
                  <c:v>107.46300000000001</c:v>
                </c:pt>
                <c:pt idx="25167">
                  <c:v>107.4679</c:v>
                </c:pt>
                <c:pt idx="25168">
                  <c:v>107.4727</c:v>
                </c:pt>
                <c:pt idx="25169">
                  <c:v>107.47750000000001</c:v>
                </c:pt>
                <c:pt idx="25170">
                  <c:v>107.48240000000001</c:v>
                </c:pt>
                <c:pt idx="25171">
                  <c:v>107.4872</c:v>
                </c:pt>
                <c:pt idx="25172">
                  <c:v>107.492</c:v>
                </c:pt>
                <c:pt idx="25173">
                  <c:v>107.49690000000001</c:v>
                </c:pt>
                <c:pt idx="25174">
                  <c:v>107.5017</c:v>
                </c:pt>
                <c:pt idx="25175">
                  <c:v>107.50659999999999</c:v>
                </c:pt>
                <c:pt idx="25176">
                  <c:v>107.51139999999999</c:v>
                </c:pt>
                <c:pt idx="25177">
                  <c:v>107.51620000000001</c:v>
                </c:pt>
                <c:pt idx="25178">
                  <c:v>107.521</c:v>
                </c:pt>
                <c:pt idx="25179">
                  <c:v>107.52589999999999</c:v>
                </c:pt>
                <c:pt idx="25180">
                  <c:v>107.53070000000001</c:v>
                </c:pt>
                <c:pt idx="25181">
                  <c:v>107.53559999999999</c:v>
                </c:pt>
                <c:pt idx="25182">
                  <c:v>107.54039999999999</c:v>
                </c:pt>
                <c:pt idx="25183">
                  <c:v>107.54519999999999</c:v>
                </c:pt>
                <c:pt idx="25184">
                  <c:v>107.5501</c:v>
                </c:pt>
                <c:pt idx="25185">
                  <c:v>107.55489999999999</c:v>
                </c:pt>
                <c:pt idx="25186">
                  <c:v>107.55969999999999</c:v>
                </c:pt>
                <c:pt idx="25187">
                  <c:v>107.5646</c:v>
                </c:pt>
                <c:pt idx="25188">
                  <c:v>107.5694</c:v>
                </c:pt>
                <c:pt idx="25189">
                  <c:v>107.57419999999999</c:v>
                </c:pt>
                <c:pt idx="25190">
                  <c:v>107.5791</c:v>
                </c:pt>
                <c:pt idx="25191">
                  <c:v>107.5839</c:v>
                </c:pt>
                <c:pt idx="25192">
                  <c:v>107.58869999999999</c:v>
                </c:pt>
                <c:pt idx="25193">
                  <c:v>107.5936</c:v>
                </c:pt>
                <c:pt idx="25194">
                  <c:v>107.5984</c:v>
                </c:pt>
                <c:pt idx="25195">
                  <c:v>107.6033</c:v>
                </c:pt>
                <c:pt idx="25196">
                  <c:v>107.60809999999999</c:v>
                </c:pt>
                <c:pt idx="25197">
                  <c:v>107.6129</c:v>
                </c:pt>
                <c:pt idx="25198">
                  <c:v>107.6178</c:v>
                </c:pt>
                <c:pt idx="25199">
                  <c:v>107.62260000000001</c:v>
                </c:pt>
                <c:pt idx="25200">
                  <c:v>107.62739999999999</c:v>
                </c:pt>
                <c:pt idx="25201">
                  <c:v>107.6323</c:v>
                </c:pt>
                <c:pt idx="25202">
                  <c:v>107.6371</c:v>
                </c:pt>
                <c:pt idx="25203">
                  <c:v>107.64189999999999</c:v>
                </c:pt>
                <c:pt idx="25204">
                  <c:v>107.6468</c:v>
                </c:pt>
                <c:pt idx="25205">
                  <c:v>107.6516</c:v>
                </c:pt>
                <c:pt idx="25206">
                  <c:v>107.6564</c:v>
                </c:pt>
                <c:pt idx="25207">
                  <c:v>107.6613</c:v>
                </c:pt>
                <c:pt idx="25208">
                  <c:v>107.6661</c:v>
                </c:pt>
                <c:pt idx="25209">
                  <c:v>107.6709</c:v>
                </c:pt>
                <c:pt idx="25210">
                  <c:v>107.6758</c:v>
                </c:pt>
                <c:pt idx="25211">
                  <c:v>107.6806</c:v>
                </c:pt>
                <c:pt idx="25212">
                  <c:v>107.6854</c:v>
                </c:pt>
                <c:pt idx="25213">
                  <c:v>107.69030000000001</c:v>
                </c:pt>
                <c:pt idx="25214">
                  <c:v>107.6951</c:v>
                </c:pt>
                <c:pt idx="25215">
                  <c:v>107.7</c:v>
                </c:pt>
                <c:pt idx="25216">
                  <c:v>107.70480000000001</c:v>
                </c:pt>
                <c:pt idx="25217">
                  <c:v>107.70960000000001</c:v>
                </c:pt>
                <c:pt idx="25218">
                  <c:v>107.7145</c:v>
                </c:pt>
                <c:pt idx="25219">
                  <c:v>107.7193</c:v>
                </c:pt>
                <c:pt idx="25220">
                  <c:v>107.72410000000001</c:v>
                </c:pt>
                <c:pt idx="25221">
                  <c:v>107.729</c:v>
                </c:pt>
                <c:pt idx="25222">
                  <c:v>107.7338</c:v>
                </c:pt>
                <c:pt idx="25223">
                  <c:v>107.73860000000001</c:v>
                </c:pt>
                <c:pt idx="25224">
                  <c:v>107.74350000000001</c:v>
                </c:pt>
                <c:pt idx="25225">
                  <c:v>107.7483</c:v>
                </c:pt>
                <c:pt idx="25226">
                  <c:v>107.7531</c:v>
                </c:pt>
                <c:pt idx="25227">
                  <c:v>107.75800000000001</c:v>
                </c:pt>
                <c:pt idx="25228">
                  <c:v>107.76280000000001</c:v>
                </c:pt>
                <c:pt idx="25229">
                  <c:v>107.7676</c:v>
                </c:pt>
                <c:pt idx="25230">
                  <c:v>107.77249999999999</c:v>
                </c:pt>
                <c:pt idx="25231">
                  <c:v>107.77730000000001</c:v>
                </c:pt>
                <c:pt idx="25232">
                  <c:v>107.7821</c:v>
                </c:pt>
                <c:pt idx="25233">
                  <c:v>107.78699999999999</c:v>
                </c:pt>
                <c:pt idx="25234">
                  <c:v>107.79179999999999</c:v>
                </c:pt>
                <c:pt idx="25235">
                  <c:v>107.79660000000001</c:v>
                </c:pt>
                <c:pt idx="25236">
                  <c:v>107.80149999999999</c:v>
                </c:pt>
                <c:pt idx="25237">
                  <c:v>107.80629999999999</c:v>
                </c:pt>
                <c:pt idx="25238">
                  <c:v>107.8112</c:v>
                </c:pt>
                <c:pt idx="25239">
                  <c:v>107.81599999999999</c:v>
                </c:pt>
                <c:pt idx="25240">
                  <c:v>107.82079999999999</c:v>
                </c:pt>
                <c:pt idx="25241">
                  <c:v>107.8257</c:v>
                </c:pt>
                <c:pt idx="25242">
                  <c:v>107.8305</c:v>
                </c:pt>
                <c:pt idx="25243">
                  <c:v>107.83529999999999</c:v>
                </c:pt>
                <c:pt idx="25244">
                  <c:v>107.8402</c:v>
                </c:pt>
                <c:pt idx="25245">
                  <c:v>107.845</c:v>
                </c:pt>
                <c:pt idx="25246">
                  <c:v>107.8498</c:v>
                </c:pt>
                <c:pt idx="25247">
                  <c:v>107.85469999999999</c:v>
                </c:pt>
                <c:pt idx="25248">
                  <c:v>107.8595</c:v>
                </c:pt>
                <c:pt idx="25249">
                  <c:v>107.8643</c:v>
                </c:pt>
                <c:pt idx="25250">
                  <c:v>107.86919999999999</c:v>
                </c:pt>
                <c:pt idx="25251">
                  <c:v>107.874</c:v>
                </c:pt>
                <c:pt idx="25252">
                  <c:v>107.8788</c:v>
                </c:pt>
                <c:pt idx="25253">
                  <c:v>107.8837</c:v>
                </c:pt>
                <c:pt idx="25254">
                  <c:v>107.88849999999999</c:v>
                </c:pt>
                <c:pt idx="25255">
                  <c:v>107.8933</c:v>
                </c:pt>
                <c:pt idx="25256">
                  <c:v>107.8982</c:v>
                </c:pt>
                <c:pt idx="25257">
                  <c:v>107.90300000000001</c:v>
                </c:pt>
                <c:pt idx="25258">
                  <c:v>107.9079</c:v>
                </c:pt>
                <c:pt idx="25259">
                  <c:v>107.9127</c:v>
                </c:pt>
                <c:pt idx="25260">
                  <c:v>107.9175</c:v>
                </c:pt>
                <c:pt idx="25261">
                  <c:v>107.9224</c:v>
                </c:pt>
                <c:pt idx="25262">
                  <c:v>107.9272</c:v>
                </c:pt>
                <c:pt idx="25263">
                  <c:v>107.932</c:v>
                </c:pt>
                <c:pt idx="25264">
                  <c:v>107.93690000000001</c:v>
                </c:pt>
                <c:pt idx="25265">
                  <c:v>107.9417</c:v>
                </c:pt>
                <c:pt idx="25266">
                  <c:v>107.9465</c:v>
                </c:pt>
                <c:pt idx="25267">
                  <c:v>107.95140000000001</c:v>
                </c:pt>
                <c:pt idx="25268">
                  <c:v>107.9562</c:v>
                </c:pt>
                <c:pt idx="25269">
                  <c:v>107.961</c:v>
                </c:pt>
                <c:pt idx="25270">
                  <c:v>107.9659</c:v>
                </c:pt>
                <c:pt idx="25271">
                  <c:v>107.97070000000001</c:v>
                </c:pt>
                <c:pt idx="25272">
                  <c:v>107.9755</c:v>
                </c:pt>
                <c:pt idx="25273">
                  <c:v>107.9804</c:v>
                </c:pt>
                <c:pt idx="25274">
                  <c:v>107.98520000000001</c:v>
                </c:pt>
                <c:pt idx="25275">
                  <c:v>107.99000000000001</c:v>
                </c:pt>
                <c:pt idx="25276">
                  <c:v>107.9949</c:v>
                </c:pt>
                <c:pt idx="25277">
                  <c:v>107.9997</c:v>
                </c:pt>
                <c:pt idx="25278">
                  <c:v>108.00460000000001</c:v>
                </c:pt>
                <c:pt idx="25279">
                  <c:v>108.0094</c:v>
                </c:pt>
                <c:pt idx="25280">
                  <c:v>108.0142</c:v>
                </c:pt>
                <c:pt idx="25281">
                  <c:v>108.01910000000001</c:v>
                </c:pt>
                <c:pt idx="25282">
                  <c:v>108.02390000000001</c:v>
                </c:pt>
                <c:pt idx="25283">
                  <c:v>108.0287</c:v>
                </c:pt>
                <c:pt idx="25284">
                  <c:v>108.03359999999999</c:v>
                </c:pt>
                <c:pt idx="25285">
                  <c:v>108.03840000000001</c:v>
                </c:pt>
                <c:pt idx="25286">
                  <c:v>108.04320000000001</c:v>
                </c:pt>
                <c:pt idx="25287">
                  <c:v>108.04809999999999</c:v>
                </c:pt>
                <c:pt idx="25288">
                  <c:v>108.05289999999999</c:v>
                </c:pt>
                <c:pt idx="25289">
                  <c:v>108.05770000000001</c:v>
                </c:pt>
                <c:pt idx="25290">
                  <c:v>108.06259999999999</c:v>
                </c:pt>
                <c:pt idx="25291">
                  <c:v>108.06739999999999</c:v>
                </c:pt>
                <c:pt idx="25292">
                  <c:v>108.0722</c:v>
                </c:pt>
                <c:pt idx="25293">
                  <c:v>108.0771</c:v>
                </c:pt>
                <c:pt idx="25294">
                  <c:v>108.08189999999999</c:v>
                </c:pt>
                <c:pt idx="25295">
                  <c:v>108.08669999999999</c:v>
                </c:pt>
                <c:pt idx="25296">
                  <c:v>108.0916</c:v>
                </c:pt>
                <c:pt idx="25297">
                  <c:v>108.09639999999999</c:v>
                </c:pt>
                <c:pt idx="25298">
                  <c:v>108.10129999999999</c:v>
                </c:pt>
                <c:pt idx="25299">
                  <c:v>108.1061</c:v>
                </c:pt>
                <c:pt idx="25300">
                  <c:v>108.1109</c:v>
                </c:pt>
                <c:pt idx="25301">
                  <c:v>108.11579999999999</c:v>
                </c:pt>
                <c:pt idx="25302">
                  <c:v>108.1206</c:v>
                </c:pt>
                <c:pt idx="25303">
                  <c:v>108.1254</c:v>
                </c:pt>
                <c:pt idx="25304">
                  <c:v>108.13030000000001</c:v>
                </c:pt>
                <c:pt idx="25305">
                  <c:v>108.13509999999999</c:v>
                </c:pt>
                <c:pt idx="25306">
                  <c:v>108.1399</c:v>
                </c:pt>
                <c:pt idx="25307">
                  <c:v>108.1448</c:v>
                </c:pt>
                <c:pt idx="25308">
                  <c:v>108.14959999999999</c:v>
                </c:pt>
                <c:pt idx="25309">
                  <c:v>108.1544</c:v>
                </c:pt>
                <c:pt idx="25310">
                  <c:v>108.1593</c:v>
                </c:pt>
                <c:pt idx="25311">
                  <c:v>108.1641</c:v>
                </c:pt>
                <c:pt idx="25312">
                  <c:v>108.16889999999999</c:v>
                </c:pt>
                <c:pt idx="25313">
                  <c:v>108.1738</c:v>
                </c:pt>
                <c:pt idx="25314">
                  <c:v>108.1786</c:v>
                </c:pt>
                <c:pt idx="25315">
                  <c:v>108.1835</c:v>
                </c:pt>
                <c:pt idx="25316">
                  <c:v>108.1883</c:v>
                </c:pt>
                <c:pt idx="25317">
                  <c:v>108.1931</c:v>
                </c:pt>
                <c:pt idx="25318">
                  <c:v>108.19800000000001</c:v>
                </c:pt>
                <c:pt idx="25319">
                  <c:v>108.2028</c:v>
                </c:pt>
                <c:pt idx="25320">
                  <c:v>108.2076</c:v>
                </c:pt>
                <c:pt idx="25321">
                  <c:v>108.21250000000001</c:v>
                </c:pt>
                <c:pt idx="25322">
                  <c:v>108.21730000000001</c:v>
                </c:pt>
                <c:pt idx="25323">
                  <c:v>108.2221</c:v>
                </c:pt>
                <c:pt idx="25324">
                  <c:v>108.227</c:v>
                </c:pt>
                <c:pt idx="25325">
                  <c:v>108.23180000000001</c:v>
                </c:pt>
                <c:pt idx="25326">
                  <c:v>108.2366</c:v>
                </c:pt>
                <c:pt idx="25327">
                  <c:v>108.2415</c:v>
                </c:pt>
                <c:pt idx="25328">
                  <c:v>108.24630000000001</c:v>
                </c:pt>
                <c:pt idx="25329">
                  <c:v>108.25110000000001</c:v>
                </c:pt>
                <c:pt idx="25330">
                  <c:v>108.256</c:v>
                </c:pt>
                <c:pt idx="25331">
                  <c:v>108.2608</c:v>
                </c:pt>
                <c:pt idx="25332">
                  <c:v>108.26560000000001</c:v>
                </c:pt>
                <c:pt idx="25333">
                  <c:v>108.27050000000001</c:v>
                </c:pt>
                <c:pt idx="25334">
                  <c:v>108.2753</c:v>
                </c:pt>
                <c:pt idx="25335">
                  <c:v>108.28019999999999</c:v>
                </c:pt>
                <c:pt idx="25336">
                  <c:v>108.28500000000001</c:v>
                </c:pt>
                <c:pt idx="25337">
                  <c:v>108.2898</c:v>
                </c:pt>
                <c:pt idx="25338">
                  <c:v>108.29469999999999</c:v>
                </c:pt>
                <c:pt idx="25339">
                  <c:v>108.29950000000001</c:v>
                </c:pt>
                <c:pt idx="25340">
                  <c:v>108.30430000000001</c:v>
                </c:pt>
                <c:pt idx="25341">
                  <c:v>108.30919999999999</c:v>
                </c:pt>
                <c:pt idx="25342">
                  <c:v>108.31399999999999</c:v>
                </c:pt>
                <c:pt idx="25343">
                  <c:v>108.31880000000001</c:v>
                </c:pt>
                <c:pt idx="25344">
                  <c:v>108.32369999999999</c:v>
                </c:pt>
                <c:pt idx="25345">
                  <c:v>108.32849999999999</c:v>
                </c:pt>
                <c:pt idx="25346">
                  <c:v>108.33329999999999</c:v>
                </c:pt>
                <c:pt idx="25347">
                  <c:v>108.3382</c:v>
                </c:pt>
                <c:pt idx="25348">
                  <c:v>108.34299999999999</c:v>
                </c:pt>
                <c:pt idx="25349">
                  <c:v>108.34779999999999</c:v>
                </c:pt>
                <c:pt idx="25350">
                  <c:v>108.3527</c:v>
                </c:pt>
                <c:pt idx="25351">
                  <c:v>108.3575</c:v>
                </c:pt>
                <c:pt idx="25352">
                  <c:v>108.36229999999999</c:v>
                </c:pt>
                <c:pt idx="25353">
                  <c:v>108.3672</c:v>
                </c:pt>
                <c:pt idx="25354">
                  <c:v>108.372</c:v>
                </c:pt>
                <c:pt idx="25355">
                  <c:v>108.37689999999999</c:v>
                </c:pt>
                <c:pt idx="25356">
                  <c:v>108.3817</c:v>
                </c:pt>
                <c:pt idx="25357">
                  <c:v>108.3865</c:v>
                </c:pt>
                <c:pt idx="25358">
                  <c:v>108.3914</c:v>
                </c:pt>
                <c:pt idx="25359">
                  <c:v>108.39619999999999</c:v>
                </c:pt>
                <c:pt idx="25360">
                  <c:v>108.401</c:v>
                </c:pt>
                <c:pt idx="25361">
                  <c:v>108.4059</c:v>
                </c:pt>
                <c:pt idx="25362">
                  <c:v>108.41070000000001</c:v>
                </c:pt>
                <c:pt idx="25363">
                  <c:v>108.41549999999999</c:v>
                </c:pt>
                <c:pt idx="25364">
                  <c:v>108.4204</c:v>
                </c:pt>
                <c:pt idx="25365">
                  <c:v>108.4252</c:v>
                </c:pt>
                <c:pt idx="25366">
                  <c:v>108.42999999999999</c:v>
                </c:pt>
                <c:pt idx="25367">
                  <c:v>108.4349</c:v>
                </c:pt>
                <c:pt idx="25368">
                  <c:v>108.4397</c:v>
                </c:pt>
                <c:pt idx="25369">
                  <c:v>108.44450000000001</c:v>
                </c:pt>
                <c:pt idx="25370">
                  <c:v>108.4494</c:v>
                </c:pt>
                <c:pt idx="25371">
                  <c:v>108.4542</c:v>
                </c:pt>
                <c:pt idx="25372">
                  <c:v>108.459</c:v>
                </c:pt>
                <c:pt idx="25373">
                  <c:v>108.4639</c:v>
                </c:pt>
                <c:pt idx="25374">
                  <c:v>108.4687</c:v>
                </c:pt>
                <c:pt idx="25375">
                  <c:v>108.4736</c:v>
                </c:pt>
                <c:pt idx="25376">
                  <c:v>108.47840000000001</c:v>
                </c:pt>
                <c:pt idx="25377">
                  <c:v>108.4832</c:v>
                </c:pt>
                <c:pt idx="25378">
                  <c:v>108.4881</c:v>
                </c:pt>
                <c:pt idx="25379">
                  <c:v>108.49290000000001</c:v>
                </c:pt>
                <c:pt idx="25380">
                  <c:v>108.49770000000001</c:v>
                </c:pt>
                <c:pt idx="25381">
                  <c:v>108.5026</c:v>
                </c:pt>
                <c:pt idx="25382">
                  <c:v>108.5074</c:v>
                </c:pt>
                <c:pt idx="25383">
                  <c:v>108.51220000000001</c:v>
                </c:pt>
                <c:pt idx="25384">
                  <c:v>108.5171</c:v>
                </c:pt>
                <c:pt idx="25385">
                  <c:v>108.5219</c:v>
                </c:pt>
                <c:pt idx="25386">
                  <c:v>108.52670000000001</c:v>
                </c:pt>
                <c:pt idx="25387">
                  <c:v>108.53160000000001</c:v>
                </c:pt>
                <c:pt idx="25388">
                  <c:v>108.5364</c:v>
                </c:pt>
                <c:pt idx="25389">
                  <c:v>108.5412</c:v>
                </c:pt>
                <c:pt idx="25390">
                  <c:v>108.54610000000001</c:v>
                </c:pt>
                <c:pt idx="25391">
                  <c:v>108.55090000000001</c:v>
                </c:pt>
                <c:pt idx="25392">
                  <c:v>108.5557</c:v>
                </c:pt>
                <c:pt idx="25393">
                  <c:v>108.56059999999999</c:v>
                </c:pt>
                <c:pt idx="25394">
                  <c:v>108.56540000000001</c:v>
                </c:pt>
                <c:pt idx="25395">
                  <c:v>108.57029999999999</c:v>
                </c:pt>
                <c:pt idx="25396">
                  <c:v>108.57509999999999</c:v>
                </c:pt>
                <c:pt idx="25397">
                  <c:v>108.57989999999999</c:v>
                </c:pt>
                <c:pt idx="25398">
                  <c:v>108.5848</c:v>
                </c:pt>
                <c:pt idx="25399">
                  <c:v>108.58959999999999</c:v>
                </c:pt>
                <c:pt idx="25400">
                  <c:v>108.59439999999999</c:v>
                </c:pt>
                <c:pt idx="25401">
                  <c:v>108.5993</c:v>
                </c:pt>
                <c:pt idx="25402">
                  <c:v>108.60409999999999</c:v>
                </c:pt>
                <c:pt idx="25403">
                  <c:v>108.60889999999999</c:v>
                </c:pt>
                <c:pt idx="25404">
                  <c:v>108.6138</c:v>
                </c:pt>
                <c:pt idx="25405">
                  <c:v>108.6186</c:v>
                </c:pt>
                <c:pt idx="25406">
                  <c:v>108.62339999999999</c:v>
                </c:pt>
                <c:pt idx="25407">
                  <c:v>108.6283</c:v>
                </c:pt>
                <c:pt idx="25408">
                  <c:v>108.6331</c:v>
                </c:pt>
                <c:pt idx="25409">
                  <c:v>108.6379</c:v>
                </c:pt>
                <c:pt idx="25410">
                  <c:v>108.64279999999999</c:v>
                </c:pt>
                <c:pt idx="25411">
                  <c:v>108.6476</c:v>
                </c:pt>
                <c:pt idx="25412">
                  <c:v>108.6525</c:v>
                </c:pt>
                <c:pt idx="25413">
                  <c:v>108.65729999999999</c:v>
                </c:pt>
                <c:pt idx="25414">
                  <c:v>108.6621</c:v>
                </c:pt>
                <c:pt idx="25415">
                  <c:v>108.667</c:v>
                </c:pt>
                <c:pt idx="25416">
                  <c:v>108.6718</c:v>
                </c:pt>
                <c:pt idx="25417">
                  <c:v>108.67659999999999</c:v>
                </c:pt>
                <c:pt idx="25418">
                  <c:v>108.6815</c:v>
                </c:pt>
                <c:pt idx="25419">
                  <c:v>108.6863</c:v>
                </c:pt>
                <c:pt idx="25420">
                  <c:v>108.69110000000001</c:v>
                </c:pt>
                <c:pt idx="25421">
                  <c:v>108.696</c:v>
                </c:pt>
                <c:pt idx="25422">
                  <c:v>108.7008</c:v>
                </c:pt>
                <c:pt idx="25423">
                  <c:v>108.7056</c:v>
                </c:pt>
                <c:pt idx="25424">
                  <c:v>108.7105</c:v>
                </c:pt>
                <c:pt idx="25425">
                  <c:v>108.7153</c:v>
                </c:pt>
                <c:pt idx="25426">
                  <c:v>108.7201</c:v>
                </c:pt>
                <c:pt idx="25427">
                  <c:v>108.72500000000001</c:v>
                </c:pt>
                <c:pt idx="25428">
                  <c:v>108.7298</c:v>
                </c:pt>
                <c:pt idx="25429">
                  <c:v>108.7346</c:v>
                </c:pt>
                <c:pt idx="25430">
                  <c:v>108.73950000000001</c:v>
                </c:pt>
                <c:pt idx="25431">
                  <c:v>108.7443</c:v>
                </c:pt>
                <c:pt idx="25432">
                  <c:v>108.7492</c:v>
                </c:pt>
                <c:pt idx="25433">
                  <c:v>108.754</c:v>
                </c:pt>
                <c:pt idx="25434">
                  <c:v>108.75880000000001</c:v>
                </c:pt>
                <c:pt idx="25435">
                  <c:v>108.7637</c:v>
                </c:pt>
                <c:pt idx="25436">
                  <c:v>108.7685</c:v>
                </c:pt>
                <c:pt idx="25437">
                  <c:v>108.77330000000001</c:v>
                </c:pt>
                <c:pt idx="25438">
                  <c:v>108.77820000000001</c:v>
                </c:pt>
                <c:pt idx="25439">
                  <c:v>108.783</c:v>
                </c:pt>
                <c:pt idx="25440">
                  <c:v>108.7878</c:v>
                </c:pt>
                <c:pt idx="25441">
                  <c:v>108.79270000000001</c:v>
                </c:pt>
                <c:pt idx="25442">
                  <c:v>108.7975</c:v>
                </c:pt>
                <c:pt idx="25443">
                  <c:v>108.8023</c:v>
                </c:pt>
                <c:pt idx="25444">
                  <c:v>108.80720000000001</c:v>
                </c:pt>
                <c:pt idx="25445">
                  <c:v>108.81200000000001</c:v>
                </c:pt>
                <c:pt idx="25446">
                  <c:v>108.8168</c:v>
                </c:pt>
                <c:pt idx="25447">
                  <c:v>108.82169999999999</c:v>
                </c:pt>
                <c:pt idx="25448">
                  <c:v>108.82650000000001</c:v>
                </c:pt>
                <c:pt idx="25449">
                  <c:v>108.8313</c:v>
                </c:pt>
                <c:pt idx="25450">
                  <c:v>108.83619999999999</c:v>
                </c:pt>
                <c:pt idx="25451">
                  <c:v>108.84099999999999</c:v>
                </c:pt>
                <c:pt idx="25452">
                  <c:v>108.8459</c:v>
                </c:pt>
                <c:pt idx="25453">
                  <c:v>108.85069999999999</c:v>
                </c:pt>
                <c:pt idx="25454">
                  <c:v>108.85549999999999</c:v>
                </c:pt>
                <c:pt idx="25455">
                  <c:v>108.8604</c:v>
                </c:pt>
                <c:pt idx="25456">
                  <c:v>108.8652</c:v>
                </c:pt>
                <c:pt idx="25457">
                  <c:v>108.86999999999999</c:v>
                </c:pt>
                <c:pt idx="25458">
                  <c:v>108.8749</c:v>
                </c:pt>
                <c:pt idx="25459">
                  <c:v>108.8797</c:v>
                </c:pt>
                <c:pt idx="25460">
                  <c:v>108.88449999999999</c:v>
                </c:pt>
                <c:pt idx="25461">
                  <c:v>108.88939999999999</c:v>
                </c:pt>
                <c:pt idx="25462">
                  <c:v>108.8942</c:v>
                </c:pt>
                <c:pt idx="25463">
                  <c:v>108.899</c:v>
                </c:pt>
                <c:pt idx="25464">
                  <c:v>108.90389999999999</c:v>
                </c:pt>
                <c:pt idx="25465">
                  <c:v>108.9087</c:v>
                </c:pt>
                <c:pt idx="25466">
                  <c:v>108.9135</c:v>
                </c:pt>
                <c:pt idx="25467">
                  <c:v>108.91840000000001</c:v>
                </c:pt>
                <c:pt idx="25468">
                  <c:v>108.92319999999999</c:v>
                </c:pt>
                <c:pt idx="25469">
                  <c:v>108.928</c:v>
                </c:pt>
                <c:pt idx="25470">
                  <c:v>108.9329</c:v>
                </c:pt>
                <c:pt idx="25471">
                  <c:v>108.93769999999999</c:v>
                </c:pt>
                <c:pt idx="25472">
                  <c:v>108.9426</c:v>
                </c:pt>
                <c:pt idx="25473">
                  <c:v>108.9474</c:v>
                </c:pt>
                <c:pt idx="25474">
                  <c:v>108.9522</c:v>
                </c:pt>
                <c:pt idx="25475">
                  <c:v>108.9571</c:v>
                </c:pt>
                <c:pt idx="25476">
                  <c:v>108.9619</c:v>
                </c:pt>
                <c:pt idx="25477">
                  <c:v>108.9667</c:v>
                </c:pt>
                <c:pt idx="25478">
                  <c:v>108.9716</c:v>
                </c:pt>
                <c:pt idx="25479">
                  <c:v>108.9764</c:v>
                </c:pt>
                <c:pt idx="25480">
                  <c:v>108.9812</c:v>
                </c:pt>
                <c:pt idx="25481">
                  <c:v>108.98610000000001</c:v>
                </c:pt>
                <c:pt idx="25482">
                  <c:v>108.9909</c:v>
                </c:pt>
                <c:pt idx="25483">
                  <c:v>108.9957</c:v>
                </c:pt>
                <c:pt idx="25484">
                  <c:v>109.00060000000001</c:v>
                </c:pt>
                <c:pt idx="25485">
                  <c:v>109.00540000000001</c:v>
                </c:pt>
                <c:pt idx="25486">
                  <c:v>109.0102</c:v>
                </c:pt>
                <c:pt idx="25487">
                  <c:v>109.0151</c:v>
                </c:pt>
                <c:pt idx="25488">
                  <c:v>109.01990000000001</c:v>
                </c:pt>
                <c:pt idx="25489">
                  <c:v>109.0247</c:v>
                </c:pt>
                <c:pt idx="25490">
                  <c:v>109.0296</c:v>
                </c:pt>
                <c:pt idx="25491">
                  <c:v>109.03440000000001</c:v>
                </c:pt>
                <c:pt idx="25492">
                  <c:v>109.03930000000001</c:v>
                </c:pt>
                <c:pt idx="25493">
                  <c:v>109.0441</c:v>
                </c:pt>
                <c:pt idx="25494">
                  <c:v>109.0489</c:v>
                </c:pt>
                <c:pt idx="25495">
                  <c:v>109.05380000000001</c:v>
                </c:pt>
                <c:pt idx="25496">
                  <c:v>109.05860000000001</c:v>
                </c:pt>
                <c:pt idx="25497">
                  <c:v>109.0634</c:v>
                </c:pt>
                <c:pt idx="25498">
                  <c:v>109.06830000000001</c:v>
                </c:pt>
                <c:pt idx="25499">
                  <c:v>109.07310000000001</c:v>
                </c:pt>
                <c:pt idx="25500">
                  <c:v>109.0779</c:v>
                </c:pt>
                <c:pt idx="25501">
                  <c:v>109.08279999999999</c:v>
                </c:pt>
                <c:pt idx="25502">
                  <c:v>109.08760000000001</c:v>
                </c:pt>
                <c:pt idx="25503">
                  <c:v>109.09240000000001</c:v>
                </c:pt>
                <c:pt idx="25504">
                  <c:v>109.09729999999999</c:v>
                </c:pt>
                <c:pt idx="25505">
                  <c:v>109.10209999999999</c:v>
                </c:pt>
                <c:pt idx="25506">
                  <c:v>109.10690000000001</c:v>
                </c:pt>
                <c:pt idx="25507">
                  <c:v>109.11179999999999</c:v>
                </c:pt>
                <c:pt idx="25508">
                  <c:v>109.11659999999999</c:v>
                </c:pt>
                <c:pt idx="25509">
                  <c:v>109.12139999999999</c:v>
                </c:pt>
                <c:pt idx="25510">
                  <c:v>109.1263</c:v>
                </c:pt>
                <c:pt idx="25511">
                  <c:v>109.13109999999999</c:v>
                </c:pt>
                <c:pt idx="25512">
                  <c:v>109.136</c:v>
                </c:pt>
                <c:pt idx="25513">
                  <c:v>109.1408</c:v>
                </c:pt>
                <c:pt idx="25514">
                  <c:v>109.1456</c:v>
                </c:pt>
                <c:pt idx="25515">
                  <c:v>109.15049999999999</c:v>
                </c:pt>
                <c:pt idx="25516">
                  <c:v>109.1553</c:v>
                </c:pt>
                <c:pt idx="25517">
                  <c:v>109.1601</c:v>
                </c:pt>
                <c:pt idx="25518">
                  <c:v>109.16499999999999</c:v>
                </c:pt>
                <c:pt idx="25519">
                  <c:v>109.1698</c:v>
                </c:pt>
                <c:pt idx="25520">
                  <c:v>109.1746</c:v>
                </c:pt>
                <c:pt idx="25521">
                  <c:v>109.1795</c:v>
                </c:pt>
                <c:pt idx="25522">
                  <c:v>109.18429999999999</c:v>
                </c:pt>
                <c:pt idx="25523">
                  <c:v>109.1891</c:v>
                </c:pt>
                <c:pt idx="25524">
                  <c:v>109.194</c:v>
                </c:pt>
                <c:pt idx="25525">
                  <c:v>109.19880000000001</c:v>
                </c:pt>
                <c:pt idx="25526">
                  <c:v>109.20359999999999</c:v>
                </c:pt>
                <c:pt idx="25527">
                  <c:v>109.2085</c:v>
                </c:pt>
                <c:pt idx="25528">
                  <c:v>109.2133</c:v>
                </c:pt>
                <c:pt idx="25529">
                  <c:v>109.2182</c:v>
                </c:pt>
                <c:pt idx="25530">
                  <c:v>109.223</c:v>
                </c:pt>
                <c:pt idx="25531">
                  <c:v>109.2278</c:v>
                </c:pt>
                <c:pt idx="25532">
                  <c:v>109.23270000000001</c:v>
                </c:pt>
                <c:pt idx="25533">
                  <c:v>109.2375</c:v>
                </c:pt>
                <c:pt idx="25534">
                  <c:v>109.2423</c:v>
                </c:pt>
                <c:pt idx="25535">
                  <c:v>109.24720000000001</c:v>
                </c:pt>
                <c:pt idx="25536">
                  <c:v>109.252</c:v>
                </c:pt>
                <c:pt idx="25537">
                  <c:v>109.2568</c:v>
                </c:pt>
                <c:pt idx="25538">
                  <c:v>109.2617</c:v>
                </c:pt>
                <c:pt idx="25539">
                  <c:v>109.26650000000001</c:v>
                </c:pt>
                <c:pt idx="25540">
                  <c:v>109.2713</c:v>
                </c:pt>
                <c:pt idx="25541">
                  <c:v>109.2762</c:v>
                </c:pt>
                <c:pt idx="25542">
                  <c:v>109.28100000000001</c:v>
                </c:pt>
                <c:pt idx="25543">
                  <c:v>109.28580000000001</c:v>
                </c:pt>
                <c:pt idx="25544">
                  <c:v>109.2907</c:v>
                </c:pt>
                <c:pt idx="25545">
                  <c:v>109.2955</c:v>
                </c:pt>
                <c:pt idx="25546">
                  <c:v>109.30030000000001</c:v>
                </c:pt>
                <c:pt idx="25547">
                  <c:v>109.3052</c:v>
                </c:pt>
                <c:pt idx="25548">
                  <c:v>109.31</c:v>
                </c:pt>
                <c:pt idx="25549">
                  <c:v>109.31490000000001</c:v>
                </c:pt>
                <c:pt idx="25550">
                  <c:v>109.31970000000001</c:v>
                </c:pt>
                <c:pt idx="25551">
                  <c:v>109.3245</c:v>
                </c:pt>
                <c:pt idx="25552">
                  <c:v>109.32939999999999</c:v>
                </c:pt>
                <c:pt idx="25553">
                  <c:v>109.33420000000001</c:v>
                </c:pt>
                <c:pt idx="25554">
                  <c:v>109.339</c:v>
                </c:pt>
                <c:pt idx="25555">
                  <c:v>109.34389999999999</c:v>
                </c:pt>
                <c:pt idx="25556">
                  <c:v>109.34869999999999</c:v>
                </c:pt>
                <c:pt idx="25557">
                  <c:v>109.35350000000001</c:v>
                </c:pt>
                <c:pt idx="25558">
                  <c:v>109.35839999999999</c:v>
                </c:pt>
                <c:pt idx="25559">
                  <c:v>109.36319999999999</c:v>
                </c:pt>
                <c:pt idx="25560">
                  <c:v>109.36800000000001</c:v>
                </c:pt>
                <c:pt idx="25561">
                  <c:v>109.3729</c:v>
                </c:pt>
                <c:pt idx="25562">
                  <c:v>109.37769999999999</c:v>
                </c:pt>
                <c:pt idx="25563">
                  <c:v>109.38249999999999</c:v>
                </c:pt>
                <c:pt idx="25564">
                  <c:v>109.3874</c:v>
                </c:pt>
                <c:pt idx="25565">
                  <c:v>109.39219999999999</c:v>
                </c:pt>
                <c:pt idx="25566">
                  <c:v>109.39699999999999</c:v>
                </c:pt>
                <c:pt idx="25567">
                  <c:v>109.4019</c:v>
                </c:pt>
                <c:pt idx="25568">
                  <c:v>109.4067</c:v>
                </c:pt>
                <c:pt idx="25569">
                  <c:v>109.41159999999999</c:v>
                </c:pt>
                <c:pt idx="25570">
                  <c:v>109.4164</c:v>
                </c:pt>
                <c:pt idx="25571">
                  <c:v>109.4212</c:v>
                </c:pt>
                <c:pt idx="25572">
                  <c:v>109.42610000000001</c:v>
                </c:pt>
                <c:pt idx="25573">
                  <c:v>109.43089999999999</c:v>
                </c:pt>
                <c:pt idx="25574">
                  <c:v>109.4357</c:v>
                </c:pt>
                <c:pt idx="25575">
                  <c:v>109.4406</c:v>
                </c:pt>
                <c:pt idx="25576">
                  <c:v>109.44539999999999</c:v>
                </c:pt>
                <c:pt idx="25577">
                  <c:v>109.4502</c:v>
                </c:pt>
                <c:pt idx="25578">
                  <c:v>109.4551</c:v>
                </c:pt>
                <c:pt idx="25579">
                  <c:v>109.4599</c:v>
                </c:pt>
                <c:pt idx="25580">
                  <c:v>109.46469999999999</c:v>
                </c:pt>
                <c:pt idx="25581">
                  <c:v>109.4696</c:v>
                </c:pt>
                <c:pt idx="25582">
                  <c:v>109.4744</c:v>
                </c:pt>
                <c:pt idx="25583">
                  <c:v>109.47919999999999</c:v>
                </c:pt>
                <c:pt idx="25584">
                  <c:v>109.4841</c:v>
                </c:pt>
                <c:pt idx="25585">
                  <c:v>109.4889</c:v>
                </c:pt>
                <c:pt idx="25586">
                  <c:v>109.4937</c:v>
                </c:pt>
                <c:pt idx="25587">
                  <c:v>109.4986</c:v>
                </c:pt>
                <c:pt idx="25588">
                  <c:v>109.5034</c:v>
                </c:pt>
                <c:pt idx="25589">
                  <c:v>109.50830000000001</c:v>
                </c:pt>
                <c:pt idx="25590">
                  <c:v>109.51310000000001</c:v>
                </c:pt>
                <c:pt idx="25591">
                  <c:v>109.5179</c:v>
                </c:pt>
                <c:pt idx="25592">
                  <c:v>109.5228</c:v>
                </c:pt>
                <c:pt idx="25593">
                  <c:v>109.52760000000001</c:v>
                </c:pt>
                <c:pt idx="25594">
                  <c:v>109.5324</c:v>
                </c:pt>
                <c:pt idx="25595">
                  <c:v>109.5373</c:v>
                </c:pt>
                <c:pt idx="25596">
                  <c:v>109.5421</c:v>
                </c:pt>
                <c:pt idx="25597">
                  <c:v>109.54690000000001</c:v>
                </c:pt>
                <c:pt idx="25598">
                  <c:v>109.5518</c:v>
                </c:pt>
                <c:pt idx="25599">
                  <c:v>109.5566</c:v>
                </c:pt>
                <c:pt idx="25600">
                  <c:v>109.56140000000001</c:v>
                </c:pt>
                <c:pt idx="25601">
                  <c:v>109.56630000000001</c:v>
                </c:pt>
                <c:pt idx="25602">
                  <c:v>109.5711</c:v>
                </c:pt>
                <c:pt idx="25603">
                  <c:v>109.5759</c:v>
                </c:pt>
                <c:pt idx="25604">
                  <c:v>109.58080000000001</c:v>
                </c:pt>
                <c:pt idx="25605">
                  <c:v>109.5856</c:v>
                </c:pt>
                <c:pt idx="25606">
                  <c:v>109.5904</c:v>
                </c:pt>
                <c:pt idx="25607">
                  <c:v>109.59530000000001</c:v>
                </c:pt>
                <c:pt idx="25608">
                  <c:v>109.60010000000001</c:v>
                </c:pt>
                <c:pt idx="25609">
                  <c:v>109.60499999999999</c:v>
                </c:pt>
                <c:pt idx="25610">
                  <c:v>109.60979999999999</c:v>
                </c:pt>
                <c:pt idx="25611">
                  <c:v>109.61460000000001</c:v>
                </c:pt>
                <c:pt idx="25612">
                  <c:v>109.61949999999999</c:v>
                </c:pt>
                <c:pt idx="25613">
                  <c:v>109.62429999999999</c:v>
                </c:pt>
                <c:pt idx="25614">
                  <c:v>109.62909999999999</c:v>
                </c:pt>
                <c:pt idx="25615">
                  <c:v>109.634</c:v>
                </c:pt>
                <c:pt idx="25616">
                  <c:v>109.63879999999999</c:v>
                </c:pt>
                <c:pt idx="25617">
                  <c:v>109.64359999999999</c:v>
                </c:pt>
                <c:pt idx="25618">
                  <c:v>109.6485</c:v>
                </c:pt>
                <c:pt idx="25619">
                  <c:v>109.6533</c:v>
                </c:pt>
                <c:pt idx="25620">
                  <c:v>109.65809999999999</c:v>
                </c:pt>
                <c:pt idx="25621">
                  <c:v>109.663</c:v>
                </c:pt>
                <c:pt idx="25622">
                  <c:v>109.6678</c:v>
                </c:pt>
                <c:pt idx="25623">
                  <c:v>109.67259999999999</c:v>
                </c:pt>
                <c:pt idx="25624">
                  <c:v>109.67749999999999</c:v>
                </c:pt>
                <c:pt idx="25625">
                  <c:v>109.6823</c:v>
                </c:pt>
                <c:pt idx="25626">
                  <c:v>109.6871</c:v>
                </c:pt>
                <c:pt idx="25627">
                  <c:v>109.69199999999999</c:v>
                </c:pt>
                <c:pt idx="25628">
                  <c:v>109.6968</c:v>
                </c:pt>
                <c:pt idx="25629">
                  <c:v>109.7017</c:v>
                </c:pt>
                <c:pt idx="25630">
                  <c:v>109.70650000000001</c:v>
                </c:pt>
                <c:pt idx="25631">
                  <c:v>109.71129999999999</c:v>
                </c:pt>
                <c:pt idx="25632">
                  <c:v>109.7162</c:v>
                </c:pt>
                <c:pt idx="25633">
                  <c:v>109.721</c:v>
                </c:pt>
                <c:pt idx="25634">
                  <c:v>109.72579999999999</c:v>
                </c:pt>
                <c:pt idx="25635">
                  <c:v>109.7307</c:v>
                </c:pt>
                <c:pt idx="25636">
                  <c:v>109.7355</c:v>
                </c:pt>
                <c:pt idx="25637">
                  <c:v>109.7403</c:v>
                </c:pt>
                <c:pt idx="25638">
                  <c:v>109.7452</c:v>
                </c:pt>
                <c:pt idx="25639">
                  <c:v>109.75</c:v>
                </c:pt>
                <c:pt idx="25640">
                  <c:v>109.7548</c:v>
                </c:pt>
                <c:pt idx="25641">
                  <c:v>109.7597</c:v>
                </c:pt>
                <c:pt idx="25642">
                  <c:v>109.7645</c:v>
                </c:pt>
                <c:pt idx="25643">
                  <c:v>109.7693</c:v>
                </c:pt>
                <c:pt idx="25644">
                  <c:v>109.77420000000001</c:v>
                </c:pt>
                <c:pt idx="25645">
                  <c:v>109.779</c:v>
                </c:pt>
                <c:pt idx="25646">
                  <c:v>109.7839</c:v>
                </c:pt>
                <c:pt idx="25647">
                  <c:v>109.78870000000001</c:v>
                </c:pt>
                <c:pt idx="25648">
                  <c:v>109.79350000000001</c:v>
                </c:pt>
                <c:pt idx="25649">
                  <c:v>109.7984</c:v>
                </c:pt>
                <c:pt idx="25650">
                  <c:v>109.8032</c:v>
                </c:pt>
                <c:pt idx="25651">
                  <c:v>109.80800000000001</c:v>
                </c:pt>
                <c:pt idx="25652">
                  <c:v>109.8129</c:v>
                </c:pt>
                <c:pt idx="25653">
                  <c:v>109.8177</c:v>
                </c:pt>
                <c:pt idx="25654">
                  <c:v>109.82250000000001</c:v>
                </c:pt>
                <c:pt idx="25655">
                  <c:v>109.82740000000001</c:v>
                </c:pt>
                <c:pt idx="25656">
                  <c:v>109.8322</c:v>
                </c:pt>
                <c:pt idx="25657">
                  <c:v>109.837</c:v>
                </c:pt>
                <c:pt idx="25658">
                  <c:v>109.84190000000001</c:v>
                </c:pt>
                <c:pt idx="25659">
                  <c:v>109.8467</c:v>
                </c:pt>
                <c:pt idx="25660">
                  <c:v>109.8515</c:v>
                </c:pt>
                <c:pt idx="25661">
                  <c:v>109.85640000000001</c:v>
                </c:pt>
                <c:pt idx="25662">
                  <c:v>109.86120000000001</c:v>
                </c:pt>
                <c:pt idx="25663">
                  <c:v>109.866</c:v>
                </c:pt>
                <c:pt idx="25664">
                  <c:v>109.87089999999999</c:v>
                </c:pt>
                <c:pt idx="25665">
                  <c:v>109.87570000000001</c:v>
                </c:pt>
                <c:pt idx="25666">
                  <c:v>109.8806</c:v>
                </c:pt>
                <c:pt idx="25667">
                  <c:v>109.88539999999999</c:v>
                </c:pt>
                <c:pt idx="25668">
                  <c:v>109.89019999999999</c:v>
                </c:pt>
                <c:pt idx="25669">
                  <c:v>109.8951</c:v>
                </c:pt>
                <c:pt idx="25670">
                  <c:v>109.89989999999999</c:v>
                </c:pt>
                <c:pt idx="25671">
                  <c:v>109.90469999999999</c:v>
                </c:pt>
                <c:pt idx="25672">
                  <c:v>109.9096</c:v>
                </c:pt>
                <c:pt idx="25673">
                  <c:v>109.9144</c:v>
                </c:pt>
                <c:pt idx="25674">
                  <c:v>109.91919999999999</c:v>
                </c:pt>
                <c:pt idx="25675">
                  <c:v>109.9241</c:v>
                </c:pt>
                <c:pt idx="25676">
                  <c:v>109.9289</c:v>
                </c:pt>
                <c:pt idx="25677">
                  <c:v>109.9337</c:v>
                </c:pt>
                <c:pt idx="25678">
                  <c:v>109.93859999999999</c:v>
                </c:pt>
                <c:pt idx="25679">
                  <c:v>109.9434</c:v>
                </c:pt>
                <c:pt idx="25680">
                  <c:v>109.9482</c:v>
                </c:pt>
                <c:pt idx="25681">
                  <c:v>109.95309999999999</c:v>
                </c:pt>
                <c:pt idx="25682">
                  <c:v>109.9579</c:v>
                </c:pt>
                <c:pt idx="25683">
                  <c:v>109.9627</c:v>
                </c:pt>
                <c:pt idx="25684">
                  <c:v>109.9676</c:v>
                </c:pt>
                <c:pt idx="25685">
                  <c:v>109.97239999999999</c:v>
                </c:pt>
                <c:pt idx="25686">
                  <c:v>109.9773</c:v>
                </c:pt>
                <c:pt idx="25687">
                  <c:v>109.9821</c:v>
                </c:pt>
                <c:pt idx="25688">
                  <c:v>109.98689999999999</c:v>
                </c:pt>
                <c:pt idx="25689">
                  <c:v>109.9918</c:v>
                </c:pt>
                <c:pt idx="25690">
                  <c:v>109.9966</c:v>
                </c:pt>
                <c:pt idx="25691">
                  <c:v>110.0014</c:v>
                </c:pt>
                <c:pt idx="25692">
                  <c:v>110.0063</c:v>
                </c:pt>
                <c:pt idx="25693">
                  <c:v>110.0111</c:v>
                </c:pt>
                <c:pt idx="25694">
                  <c:v>110.0159</c:v>
                </c:pt>
                <c:pt idx="25695">
                  <c:v>110.02080000000001</c:v>
                </c:pt>
                <c:pt idx="25696">
                  <c:v>110.0256</c:v>
                </c:pt>
                <c:pt idx="25697">
                  <c:v>110.0304</c:v>
                </c:pt>
                <c:pt idx="25698">
                  <c:v>110.03530000000001</c:v>
                </c:pt>
                <c:pt idx="25699">
                  <c:v>110.0401</c:v>
                </c:pt>
                <c:pt idx="25700">
                  <c:v>110.0449</c:v>
                </c:pt>
                <c:pt idx="25701">
                  <c:v>110.0498</c:v>
                </c:pt>
                <c:pt idx="25702">
                  <c:v>110.05460000000001</c:v>
                </c:pt>
                <c:pt idx="25703">
                  <c:v>110.0594</c:v>
                </c:pt>
                <c:pt idx="25704">
                  <c:v>110.0643</c:v>
                </c:pt>
                <c:pt idx="25705">
                  <c:v>110.06910000000001</c:v>
                </c:pt>
                <c:pt idx="25706">
                  <c:v>110.07400000000001</c:v>
                </c:pt>
                <c:pt idx="25707">
                  <c:v>110.0788</c:v>
                </c:pt>
                <c:pt idx="25708">
                  <c:v>110.0836</c:v>
                </c:pt>
                <c:pt idx="25709">
                  <c:v>110.08850000000001</c:v>
                </c:pt>
                <c:pt idx="25710">
                  <c:v>110.0933</c:v>
                </c:pt>
                <c:pt idx="25711">
                  <c:v>110.0981</c:v>
                </c:pt>
                <c:pt idx="25712">
                  <c:v>110.10300000000001</c:v>
                </c:pt>
                <c:pt idx="25713">
                  <c:v>110.10780000000001</c:v>
                </c:pt>
                <c:pt idx="25714">
                  <c:v>110.1126</c:v>
                </c:pt>
                <c:pt idx="25715">
                  <c:v>110.11749999999999</c:v>
                </c:pt>
                <c:pt idx="25716">
                  <c:v>110.12230000000001</c:v>
                </c:pt>
                <c:pt idx="25717">
                  <c:v>110.1271</c:v>
                </c:pt>
                <c:pt idx="25718">
                  <c:v>110.13199999999999</c:v>
                </c:pt>
                <c:pt idx="25719">
                  <c:v>110.13680000000001</c:v>
                </c:pt>
                <c:pt idx="25720">
                  <c:v>110.14160000000001</c:v>
                </c:pt>
                <c:pt idx="25721">
                  <c:v>110.14649999999999</c:v>
                </c:pt>
                <c:pt idx="25722">
                  <c:v>110.15129999999999</c:v>
                </c:pt>
                <c:pt idx="25723">
                  <c:v>110.15610000000001</c:v>
                </c:pt>
                <c:pt idx="25724">
                  <c:v>110.161</c:v>
                </c:pt>
                <c:pt idx="25725">
                  <c:v>110.16579999999999</c:v>
                </c:pt>
                <c:pt idx="25726">
                  <c:v>110.1707</c:v>
                </c:pt>
                <c:pt idx="25727">
                  <c:v>110.1755</c:v>
                </c:pt>
                <c:pt idx="25728">
                  <c:v>110.18029999999999</c:v>
                </c:pt>
                <c:pt idx="25729">
                  <c:v>110.18519999999999</c:v>
                </c:pt>
                <c:pt idx="25730">
                  <c:v>110.19</c:v>
                </c:pt>
                <c:pt idx="25731">
                  <c:v>110.1948</c:v>
                </c:pt>
                <c:pt idx="25732">
                  <c:v>110.19969999999999</c:v>
                </c:pt>
                <c:pt idx="25733">
                  <c:v>110.2045</c:v>
                </c:pt>
                <c:pt idx="25734">
                  <c:v>110.2093</c:v>
                </c:pt>
                <c:pt idx="25735">
                  <c:v>110.21420000000001</c:v>
                </c:pt>
                <c:pt idx="25736">
                  <c:v>110.21899999999999</c:v>
                </c:pt>
                <c:pt idx="25737">
                  <c:v>110.2238</c:v>
                </c:pt>
                <c:pt idx="25738">
                  <c:v>110.2287</c:v>
                </c:pt>
                <c:pt idx="25739">
                  <c:v>110.23349999999999</c:v>
                </c:pt>
                <c:pt idx="25740">
                  <c:v>110.2383</c:v>
                </c:pt>
                <c:pt idx="25741">
                  <c:v>110.2432</c:v>
                </c:pt>
                <c:pt idx="25742">
                  <c:v>110.248</c:v>
                </c:pt>
                <c:pt idx="25743">
                  <c:v>110.25279999999999</c:v>
                </c:pt>
                <c:pt idx="25744">
                  <c:v>110.2577</c:v>
                </c:pt>
                <c:pt idx="25745">
                  <c:v>110.2625</c:v>
                </c:pt>
                <c:pt idx="25746">
                  <c:v>110.26739999999999</c:v>
                </c:pt>
                <c:pt idx="25747">
                  <c:v>110.2722</c:v>
                </c:pt>
                <c:pt idx="25748">
                  <c:v>110.277</c:v>
                </c:pt>
                <c:pt idx="25749">
                  <c:v>110.28190000000001</c:v>
                </c:pt>
                <c:pt idx="25750">
                  <c:v>110.2867</c:v>
                </c:pt>
                <c:pt idx="25751">
                  <c:v>110.2915</c:v>
                </c:pt>
                <c:pt idx="25752">
                  <c:v>110.29640000000001</c:v>
                </c:pt>
                <c:pt idx="25753">
                  <c:v>110.30120000000001</c:v>
                </c:pt>
                <c:pt idx="25754">
                  <c:v>110.306</c:v>
                </c:pt>
                <c:pt idx="25755">
                  <c:v>110.3109</c:v>
                </c:pt>
                <c:pt idx="25756">
                  <c:v>110.31570000000001</c:v>
                </c:pt>
                <c:pt idx="25757">
                  <c:v>110.3205</c:v>
                </c:pt>
                <c:pt idx="25758">
                  <c:v>110.3254</c:v>
                </c:pt>
                <c:pt idx="25759">
                  <c:v>110.3302</c:v>
                </c:pt>
                <c:pt idx="25760">
                  <c:v>110.33500000000001</c:v>
                </c:pt>
                <c:pt idx="25761">
                  <c:v>110.3399</c:v>
                </c:pt>
                <c:pt idx="25762">
                  <c:v>110.3447</c:v>
                </c:pt>
                <c:pt idx="25763">
                  <c:v>110.34960000000001</c:v>
                </c:pt>
                <c:pt idx="25764">
                  <c:v>110.3544</c:v>
                </c:pt>
                <c:pt idx="25765">
                  <c:v>110.3592</c:v>
                </c:pt>
                <c:pt idx="25766">
                  <c:v>110.36410000000001</c:v>
                </c:pt>
                <c:pt idx="25767">
                  <c:v>110.36890000000001</c:v>
                </c:pt>
                <c:pt idx="25768">
                  <c:v>110.3737</c:v>
                </c:pt>
                <c:pt idx="25769">
                  <c:v>110.37859999999999</c:v>
                </c:pt>
                <c:pt idx="25770">
                  <c:v>110.38340000000001</c:v>
                </c:pt>
                <c:pt idx="25771">
                  <c:v>110.38820000000001</c:v>
                </c:pt>
                <c:pt idx="25772">
                  <c:v>110.39309999999999</c:v>
                </c:pt>
                <c:pt idx="25773">
                  <c:v>110.39789999999999</c:v>
                </c:pt>
                <c:pt idx="25774">
                  <c:v>110.40270000000001</c:v>
                </c:pt>
                <c:pt idx="25775">
                  <c:v>110.40759999999999</c:v>
                </c:pt>
                <c:pt idx="25776">
                  <c:v>110.41239999999999</c:v>
                </c:pt>
                <c:pt idx="25777">
                  <c:v>110.41719999999999</c:v>
                </c:pt>
                <c:pt idx="25778">
                  <c:v>110.4221</c:v>
                </c:pt>
                <c:pt idx="25779">
                  <c:v>110.42689999999999</c:v>
                </c:pt>
                <c:pt idx="25780">
                  <c:v>110.43169999999999</c:v>
                </c:pt>
                <c:pt idx="25781">
                  <c:v>110.4366</c:v>
                </c:pt>
                <c:pt idx="25782">
                  <c:v>110.4414</c:v>
                </c:pt>
                <c:pt idx="25783">
                  <c:v>110.44629999999999</c:v>
                </c:pt>
                <c:pt idx="25784">
                  <c:v>110.4511</c:v>
                </c:pt>
                <c:pt idx="25785">
                  <c:v>110.4559</c:v>
                </c:pt>
                <c:pt idx="25786">
                  <c:v>110.46079999999999</c:v>
                </c:pt>
                <c:pt idx="25787">
                  <c:v>110.46559999999999</c:v>
                </c:pt>
                <c:pt idx="25788">
                  <c:v>110.4704</c:v>
                </c:pt>
                <c:pt idx="25789">
                  <c:v>110.4753</c:v>
                </c:pt>
                <c:pt idx="25790">
                  <c:v>110.48009999999999</c:v>
                </c:pt>
                <c:pt idx="25791">
                  <c:v>110.4849</c:v>
                </c:pt>
                <c:pt idx="25792">
                  <c:v>110.4898</c:v>
                </c:pt>
                <c:pt idx="25793">
                  <c:v>110.49459999999999</c:v>
                </c:pt>
                <c:pt idx="25794">
                  <c:v>110.49939999999999</c:v>
                </c:pt>
                <c:pt idx="25795">
                  <c:v>110.5043</c:v>
                </c:pt>
                <c:pt idx="25796">
                  <c:v>110.5091</c:v>
                </c:pt>
                <c:pt idx="25797">
                  <c:v>110.51389999999999</c:v>
                </c:pt>
                <c:pt idx="25798">
                  <c:v>110.5188</c:v>
                </c:pt>
                <c:pt idx="25799">
                  <c:v>110.5236</c:v>
                </c:pt>
                <c:pt idx="25800">
                  <c:v>110.5284</c:v>
                </c:pt>
                <c:pt idx="25801">
                  <c:v>110.5333</c:v>
                </c:pt>
                <c:pt idx="25802">
                  <c:v>110.5381</c:v>
                </c:pt>
                <c:pt idx="25803">
                  <c:v>110.54300000000001</c:v>
                </c:pt>
                <c:pt idx="25804">
                  <c:v>110.5478</c:v>
                </c:pt>
                <c:pt idx="25805">
                  <c:v>110.5526</c:v>
                </c:pt>
                <c:pt idx="25806">
                  <c:v>110.5575</c:v>
                </c:pt>
                <c:pt idx="25807">
                  <c:v>110.56230000000001</c:v>
                </c:pt>
                <c:pt idx="25808">
                  <c:v>110.5671</c:v>
                </c:pt>
                <c:pt idx="25809">
                  <c:v>110.572</c:v>
                </c:pt>
                <c:pt idx="25810">
                  <c:v>110.57680000000001</c:v>
                </c:pt>
                <c:pt idx="25811">
                  <c:v>110.58160000000001</c:v>
                </c:pt>
                <c:pt idx="25812">
                  <c:v>110.5865</c:v>
                </c:pt>
                <c:pt idx="25813">
                  <c:v>110.5913</c:v>
                </c:pt>
                <c:pt idx="25814">
                  <c:v>110.59610000000001</c:v>
                </c:pt>
                <c:pt idx="25815">
                  <c:v>110.601</c:v>
                </c:pt>
                <c:pt idx="25816">
                  <c:v>110.6058</c:v>
                </c:pt>
                <c:pt idx="25817">
                  <c:v>110.61060000000001</c:v>
                </c:pt>
                <c:pt idx="25818">
                  <c:v>110.61550000000001</c:v>
                </c:pt>
                <c:pt idx="25819">
                  <c:v>110.6203</c:v>
                </c:pt>
                <c:pt idx="25820">
                  <c:v>110.6251</c:v>
                </c:pt>
                <c:pt idx="25821">
                  <c:v>110.63000000000001</c:v>
                </c:pt>
                <c:pt idx="25822">
                  <c:v>110.6348</c:v>
                </c:pt>
                <c:pt idx="25823">
                  <c:v>110.63969999999999</c:v>
                </c:pt>
                <c:pt idx="25824">
                  <c:v>110.64450000000001</c:v>
                </c:pt>
                <c:pt idx="25825">
                  <c:v>110.64930000000001</c:v>
                </c:pt>
                <c:pt idx="25826">
                  <c:v>110.65419999999999</c:v>
                </c:pt>
                <c:pt idx="25827">
                  <c:v>110.65899999999999</c:v>
                </c:pt>
                <c:pt idx="25828">
                  <c:v>110.66380000000001</c:v>
                </c:pt>
                <c:pt idx="25829">
                  <c:v>110.6687</c:v>
                </c:pt>
                <c:pt idx="25830">
                  <c:v>110.67349999999999</c:v>
                </c:pt>
                <c:pt idx="25831">
                  <c:v>110.67829999999999</c:v>
                </c:pt>
                <c:pt idx="25832">
                  <c:v>110.6832</c:v>
                </c:pt>
                <c:pt idx="25833">
                  <c:v>110.68799999999999</c:v>
                </c:pt>
                <c:pt idx="25834">
                  <c:v>110.69279999999999</c:v>
                </c:pt>
                <c:pt idx="25835">
                  <c:v>110.6977</c:v>
                </c:pt>
                <c:pt idx="25836">
                  <c:v>110.7025</c:v>
                </c:pt>
                <c:pt idx="25837">
                  <c:v>110.70729999999999</c:v>
                </c:pt>
                <c:pt idx="25838">
                  <c:v>110.7122</c:v>
                </c:pt>
                <c:pt idx="25839">
                  <c:v>110.717</c:v>
                </c:pt>
                <c:pt idx="25840">
                  <c:v>110.7218</c:v>
                </c:pt>
                <c:pt idx="25841">
                  <c:v>110.72669999999999</c:v>
                </c:pt>
                <c:pt idx="25842">
                  <c:v>110.7315</c:v>
                </c:pt>
                <c:pt idx="25843">
                  <c:v>110.7364</c:v>
                </c:pt>
                <c:pt idx="25844">
                  <c:v>110.74119999999999</c:v>
                </c:pt>
                <c:pt idx="25845">
                  <c:v>110.746</c:v>
                </c:pt>
                <c:pt idx="25846">
                  <c:v>110.7509</c:v>
                </c:pt>
                <c:pt idx="25847">
                  <c:v>110.7557</c:v>
                </c:pt>
                <c:pt idx="25848">
                  <c:v>110.76049999999999</c:v>
                </c:pt>
                <c:pt idx="25849">
                  <c:v>110.7654</c:v>
                </c:pt>
                <c:pt idx="25850">
                  <c:v>110.7702</c:v>
                </c:pt>
                <c:pt idx="25851">
                  <c:v>110.77499999999999</c:v>
                </c:pt>
                <c:pt idx="25852">
                  <c:v>110.7799</c:v>
                </c:pt>
                <c:pt idx="25853">
                  <c:v>110.7847</c:v>
                </c:pt>
                <c:pt idx="25854">
                  <c:v>110.7895</c:v>
                </c:pt>
                <c:pt idx="25855">
                  <c:v>110.7944</c:v>
                </c:pt>
                <c:pt idx="25856">
                  <c:v>110.7992</c:v>
                </c:pt>
                <c:pt idx="25857">
                  <c:v>110.804</c:v>
                </c:pt>
                <c:pt idx="25858">
                  <c:v>110.80890000000001</c:v>
                </c:pt>
                <c:pt idx="25859">
                  <c:v>110.8137</c:v>
                </c:pt>
                <c:pt idx="25860">
                  <c:v>110.8185</c:v>
                </c:pt>
                <c:pt idx="25861">
                  <c:v>110.82340000000001</c:v>
                </c:pt>
                <c:pt idx="25862">
                  <c:v>110.8282</c:v>
                </c:pt>
                <c:pt idx="25863">
                  <c:v>110.8331</c:v>
                </c:pt>
                <c:pt idx="25864">
                  <c:v>110.8379</c:v>
                </c:pt>
                <c:pt idx="25865">
                  <c:v>110.84270000000001</c:v>
                </c:pt>
                <c:pt idx="25866">
                  <c:v>110.8476</c:v>
                </c:pt>
                <c:pt idx="25867">
                  <c:v>110.8524</c:v>
                </c:pt>
                <c:pt idx="25868">
                  <c:v>110.85720000000001</c:v>
                </c:pt>
                <c:pt idx="25869">
                  <c:v>110.8621</c:v>
                </c:pt>
                <c:pt idx="25870">
                  <c:v>110.8669</c:v>
                </c:pt>
                <c:pt idx="25871">
                  <c:v>110.8717</c:v>
                </c:pt>
                <c:pt idx="25872">
                  <c:v>110.87660000000001</c:v>
                </c:pt>
                <c:pt idx="25873">
                  <c:v>110.8814</c:v>
                </c:pt>
                <c:pt idx="25874">
                  <c:v>110.8862</c:v>
                </c:pt>
                <c:pt idx="25875">
                  <c:v>110.89110000000001</c:v>
                </c:pt>
                <c:pt idx="25876">
                  <c:v>110.89590000000001</c:v>
                </c:pt>
                <c:pt idx="25877">
                  <c:v>110.9007</c:v>
                </c:pt>
                <c:pt idx="25878">
                  <c:v>110.90559999999999</c:v>
                </c:pt>
                <c:pt idx="25879">
                  <c:v>110.91040000000001</c:v>
                </c:pt>
                <c:pt idx="25880">
                  <c:v>110.91529999999999</c:v>
                </c:pt>
                <c:pt idx="25881">
                  <c:v>110.92009999999999</c:v>
                </c:pt>
                <c:pt idx="25882">
                  <c:v>110.92490000000001</c:v>
                </c:pt>
                <c:pt idx="25883">
                  <c:v>110.92970000000001</c:v>
                </c:pt>
                <c:pt idx="25884">
                  <c:v>110.93459999999999</c:v>
                </c:pt>
                <c:pt idx="25885">
                  <c:v>110.93939999999999</c:v>
                </c:pt>
                <c:pt idx="25886">
                  <c:v>110.9443</c:v>
                </c:pt>
                <c:pt idx="25887">
                  <c:v>110.9491</c:v>
                </c:pt>
                <c:pt idx="25888">
                  <c:v>110.95389999999999</c:v>
                </c:pt>
                <c:pt idx="25889">
                  <c:v>110.9588</c:v>
                </c:pt>
                <c:pt idx="25890">
                  <c:v>110.9636</c:v>
                </c:pt>
                <c:pt idx="25891">
                  <c:v>110.96839999999999</c:v>
                </c:pt>
                <c:pt idx="25892">
                  <c:v>110.97329999999999</c:v>
                </c:pt>
                <c:pt idx="25893">
                  <c:v>110.9781</c:v>
                </c:pt>
                <c:pt idx="25894">
                  <c:v>110.9829</c:v>
                </c:pt>
                <c:pt idx="25895">
                  <c:v>110.98779999999999</c:v>
                </c:pt>
                <c:pt idx="25896">
                  <c:v>110.9926</c:v>
                </c:pt>
                <c:pt idx="25897">
                  <c:v>110.9974</c:v>
                </c:pt>
                <c:pt idx="25898">
                  <c:v>111.00229999999999</c:v>
                </c:pt>
                <c:pt idx="25899">
                  <c:v>111.00709999999999</c:v>
                </c:pt>
                <c:pt idx="25900">
                  <c:v>111.0119</c:v>
                </c:pt>
                <c:pt idx="25901">
                  <c:v>111.0168</c:v>
                </c:pt>
                <c:pt idx="25902">
                  <c:v>111.02159999999999</c:v>
                </c:pt>
                <c:pt idx="25903">
                  <c:v>111.0265</c:v>
                </c:pt>
                <c:pt idx="25904">
                  <c:v>111.0313</c:v>
                </c:pt>
                <c:pt idx="25905">
                  <c:v>111.0361</c:v>
                </c:pt>
                <c:pt idx="25906">
                  <c:v>111.041</c:v>
                </c:pt>
                <c:pt idx="25907">
                  <c:v>111.0458</c:v>
                </c:pt>
                <c:pt idx="25908">
                  <c:v>111.0506</c:v>
                </c:pt>
                <c:pt idx="25909">
                  <c:v>111.05549999999999</c:v>
                </c:pt>
                <c:pt idx="25910">
                  <c:v>111.0603</c:v>
                </c:pt>
                <c:pt idx="25911">
                  <c:v>111.0651</c:v>
                </c:pt>
                <c:pt idx="25912">
                  <c:v>111.07000000000001</c:v>
                </c:pt>
                <c:pt idx="25913">
                  <c:v>111.0748</c:v>
                </c:pt>
                <c:pt idx="25914">
                  <c:v>111.0796</c:v>
                </c:pt>
                <c:pt idx="25915">
                  <c:v>111.08450000000001</c:v>
                </c:pt>
                <c:pt idx="25916">
                  <c:v>111.08930000000001</c:v>
                </c:pt>
                <c:pt idx="25917">
                  <c:v>111.0941</c:v>
                </c:pt>
                <c:pt idx="25918">
                  <c:v>111.099</c:v>
                </c:pt>
                <c:pt idx="25919">
                  <c:v>111.10380000000001</c:v>
                </c:pt>
                <c:pt idx="25920">
                  <c:v>111.1086</c:v>
                </c:pt>
                <c:pt idx="25921">
                  <c:v>111.1135</c:v>
                </c:pt>
                <c:pt idx="25922">
                  <c:v>111.1183</c:v>
                </c:pt>
                <c:pt idx="25923">
                  <c:v>111.12320000000001</c:v>
                </c:pt>
                <c:pt idx="25924">
                  <c:v>111.128</c:v>
                </c:pt>
                <c:pt idx="25925">
                  <c:v>111.1328</c:v>
                </c:pt>
                <c:pt idx="25926">
                  <c:v>111.13770000000001</c:v>
                </c:pt>
                <c:pt idx="25927">
                  <c:v>111.1425</c:v>
                </c:pt>
                <c:pt idx="25928">
                  <c:v>111.1473</c:v>
                </c:pt>
                <c:pt idx="25929">
                  <c:v>111.15220000000001</c:v>
                </c:pt>
                <c:pt idx="25930">
                  <c:v>111.15700000000001</c:v>
                </c:pt>
                <c:pt idx="25931">
                  <c:v>111.1618</c:v>
                </c:pt>
                <c:pt idx="25932">
                  <c:v>111.16669999999999</c:v>
                </c:pt>
                <c:pt idx="25933">
                  <c:v>111.17150000000001</c:v>
                </c:pt>
                <c:pt idx="25934">
                  <c:v>111.17630000000001</c:v>
                </c:pt>
                <c:pt idx="25935">
                  <c:v>111.18119999999999</c:v>
                </c:pt>
                <c:pt idx="25936">
                  <c:v>111.18599999999999</c:v>
                </c:pt>
                <c:pt idx="25937">
                  <c:v>111.19080000000001</c:v>
                </c:pt>
                <c:pt idx="25938">
                  <c:v>111.19569999999999</c:v>
                </c:pt>
                <c:pt idx="25939">
                  <c:v>111.20049999999999</c:v>
                </c:pt>
                <c:pt idx="25940">
                  <c:v>111.20530000000001</c:v>
                </c:pt>
                <c:pt idx="25941">
                  <c:v>111.2102</c:v>
                </c:pt>
                <c:pt idx="25942">
                  <c:v>111.21499999999999</c:v>
                </c:pt>
                <c:pt idx="25943">
                  <c:v>111.2199</c:v>
                </c:pt>
                <c:pt idx="25944">
                  <c:v>111.2247</c:v>
                </c:pt>
                <c:pt idx="25945">
                  <c:v>111.2295</c:v>
                </c:pt>
                <c:pt idx="25946">
                  <c:v>111.23439999999999</c:v>
                </c:pt>
                <c:pt idx="25947">
                  <c:v>111.2392</c:v>
                </c:pt>
                <c:pt idx="25948">
                  <c:v>111.244</c:v>
                </c:pt>
                <c:pt idx="25949">
                  <c:v>111.24889999999999</c:v>
                </c:pt>
                <c:pt idx="25950">
                  <c:v>111.25369999999999</c:v>
                </c:pt>
                <c:pt idx="25951">
                  <c:v>111.2585</c:v>
                </c:pt>
                <c:pt idx="25952">
                  <c:v>111.2634</c:v>
                </c:pt>
                <c:pt idx="25953">
                  <c:v>111.26819999999999</c:v>
                </c:pt>
                <c:pt idx="25954">
                  <c:v>111.273</c:v>
                </c:pt>
                <c:pt idx="25955">
                  <c:v>111.2779</c:v>
                </c:pt>
                <c:pt idx="25956">
                  <c:v>111.28269999999999</c:v>
                </c:pt>
                <c:pt idx="25957">
                  <c:v>111.28749999999999</c:v>
                </c:pt>
                <c:pt idx="25958">
                  <c:v>111.2924</c:v>
                </c:pt>
                <c:pt idx="25959">
                  <c:v>111.2972</c:v>
                </c:pt>
                <c:pt idx="25960">
                  <c:v>111.30199999999999</c:v>
                </c:pt>
                <c:pt idx="25961">
                  <c:v>111.3069</c:v>
                </c:pt>
                <c:pt idx="25962">
                  <c:v>111.3117</c:v>
                </c:pt>
                <c:pt idx="25963">
                  <c:v>111.31660000000001</c:v>
                </c:pt>
                <c:pt idx="25964">
                  <c:v>111.3214</c:v>
                </c:pt>
                <c:pt idx="25965">
                  <c:v>111.3262</c:v>
                </c:pt>
                <c:pt idx="25966">
                  <c:v>111.33110000000001</c:v>
                </c:pt>
                <c:pt idx="25967">
                  <c:v>111.3359</c:v>
                </c:pt>
                <c:pt idx="25968">
                  <c:v>111.3407</c:v>
                </c:pt>
                <c:pt idx="25969">
                  <c:v>111.3456</c:v>
                </c:pt>
                <c:pt idx="25970">
                  <c:v>111.35040000000001</c:v>
                </c:pt>
                <c:pt idx="25971">
                  <c:v>111.3552</c:v>
                </c:pt>
                <c:pt idx="25972">
                  <c:v>111.3601</c:v>
                </c:pt>
                <c:pt idx="25973">
                  <c:v>111.36490000000001</c:v>
                </c:pt>
                <c:pt idx="25974">
                  <c:v>111.36970000000001</c:v>
                </c:pt>
                <c:pt idx="25975">
                  <c:v>111.3746</c:v>
                </c:pt>
                <c:pt idx="25976">
                  <c:v>111.3794</c:v>
                </c:pt>
                <c:pt idx="25977">
                  <c:v>111.38420000000001</c:v>
                </c:pt>
                <c:pt idx="25978">
                  <c:v>111.3891</c:v>
                </c:pt>
                <c:pt idx="25979">
                  <c:v>111.3939</c:v>
                </c:pt>
                <c:pt idx="25980">
                  <c:v>111.39870000000001</c:v>
                </c:pt>
                <c:pt idx="25981">
                  <c:v>111.40360000000001</c:v>
                </c:pt>
                <c:pt idx="25982">
                  <c:v>111.4084</c:v>
                </c:pt>
                <c:pt idx="25983">
                  <c:v>111.41330000000001</c:v>
                </c:pt>
                <c:pt idx="25984">
                  <c:v>111.41810000000001</c:v>
                </c:pt>
                <c:pt idx="25985">
                  <c:v>111.4229</c:v>
                </c:pt>
                <c:pt idx="25986">
                  <c:v>111.42779999999999</c:v>
                </c:pt>
                <c:pt idx="25987">
                  <c:v>111.43260000000001</c:v>
                </c:pt>
                <c:pt idx="25988">
                  <c:v>111.43740000000001</c:v>
                </c:pt>
                <c:pt idx="25989">
                  <c:v>111.44229999999999</c:v>
                </c:pt>
                <c:pt idx="25990">
                  <c:v>111.44709999999999</c:v>
                </c:pt>
                <c:pt idx="25991">
                  <c:v>111.45190000000001</c:v>
                </c:pt>
                <c:pt idx="25992">
                  <c:v>111.4568</c:v>
                </c:pt>
                <c:pt idx="25993">
                  <c:v>111.46159999999999</c:v>
                </c:pt>
                <c:pt idx="25994">
                  <c:v>111.46639999999999</c:v>
                </c:pt>
                <c:pt idx="25995">
                  <c:v>111.4713</c:v>
                </c:pt>
                <c:pt idx="25996">
                  <c:v>111.47609999999999</c:v>
                </c:pt>
                <c:pt idx="25997">
                  <c:v>111.48089999999999</c:v>
                </c:pt>
                <c:pt idx="25998">
                  <c:v>111.4858</c:v>
                </c:pt>
                <c:pt idx="25999">
                  <c:v>111.4906</c:v>
                </c:pt>
                <c:pt idx="26000">
                  <c:v>111.49549999999999</c:v>
                </c:pt>
                <c:pt idx="26001">
                  <c:v>111.5003</c:v>
                </c:pt>
                <c:pt idx="26002">
                  <c:v>111.5051</c:v>
                </c:pt>
                <c:pt idx="26003">
                  <c:v>111.50999999999999</c:v>
                </c:pt>
                <c:pt idx="26004">
                  <c:v>111.51479999999999</c:v>
                </c:pt>
                <c:pt idx="26005">
                  <c:v>111.5196</c:v>
                </c:pt>
                <c:pt idx="26006">
                  <c:v>111.5245</c:v>
                </c:pt>
                <c:pt idx="26007">
                  <c:v>111.52929999999999</c:v>
                </c:pt>
                <c:pt idx="26008">
                  <c:v>111.5341</c:v>
                </c:pt>
                <c:pt idx="26009">
                  <c:v>111.539</c:v>
                </c:pt>
                <c:pt idx="26010">
                  <c:v>111.5438</c:v>
                </c:pt>
                <c:pt idx="26011">
                  <c:v>111.54859999999999</c:v>
                </c:pt>
                <c:pt idx="26012">
                  <c:v>111.5535</c:v>
                </c:pt>
                <c:pt idx="26013">
                  <c:v>111.5583</c:v>
                </c:pt>
                <c:pt idx="26014">
                  <c:v>111.56309999999999</c:v>
                </c:pt>
                <c:pt idx="26015">
                  <c:v>111.568</c:v>
                </c:pt>
                <c:pt idx="26016">
                  <c:v>111.5728</c:v>
                </c:pt>
                <c:pt idx="26017">
                  <c:v>111.5776</c:v>
                </c:pt>
                <c:pt idx="26018">
                  <c:v>111.5825</c:v>
                </c:pt>
                <c:pt idx="26019">
                  <c:v>111.5873</c:v>
                </c:pt>
                <c:pt idx="26020">
                  <c:v>111.59220000000001</c:v>
                </c:pt>
                <c:pt idx="26021">
                  <c:v>111.59700000000001</c:v>
                </c:pt>
                <c:pt idx="26022">
                  <c:v>111.6018</c:v>
                </c:pt>
                <c:pt idx="26023">
                  <c:v>111.6067</c:v>
                </c:pt>
                <c:pt idx="26024">
                  <c:v>111.61150000000001</c:v>
                </c:pt>
                <c:pt idx="26025">
                  <c:v>111.6163</c:v>
                </c:pt>
                <c:pt idx="26026">
                  <c:v>111.6212</c:v>
                </c:pt>
                <c:pt idx="26027">
                  <c:v>111.626</c:v>
                </c:pt>
                <c:pt idx="26028">
                  <c:v>111.63080000000001</c:v>
                </c:pt>
                <c:pt idx="26029">
                  <c:v>111.6357</c:v>
                </c:pt>
                <c:pt idx="26030">
                  <c:v>111.6405</c:v>
                </c:pt>
                <c:pt idx="26031">
                  <c:v>111.64530000000001</c:v>
                </c:pt>
                <c:pt idx="26032">
                  <c:v>111.6502</c:v>
                </c:pt>
                <c:pt idx="26033">
                  <c:v>111.655</c:v>
                </c:pt>
                <c:pt idx="26034">
                  <c:v>111.6598</c:v>
                </c:pt>
                <c:pt idx="26035">
                  <c:v>111.66470000000001</c:v>
                </c:pt>
                <c:pt idx="26036">
                  <c:v>111.6695</c:v>
                </c:pt>
                <c:pt idx="26037">
                  <c:v>111.6743</c:v>
                </c:pt>
                <c:pt idx="26038">
                  <c:v>111.67920000000001</c:v>
                </c:pt>
                <c:pt idx="26039">
                  <c:v>111.68400000000001</c:v>
                </c:pt>
                <c:pt idx="26040">
                  <c:v>111.68889999999999</c:v>
                </c:pt>
                <c:pt idx="26041">
                  <c:v>111.69370000000001</c:v>
                </c:pt>
                <c:pt idx="26042">
                  <c:v>111.69850000000001</c:v>
                </c:pt>
                <c:pt idx="26043">
                  <c:v>111.70339999999999</c:v>
                </c:pt>
                <c:pt idx="26044">
                  <c:v>111.70819999999999</c:v>
                </c:pt>
                <c:pt idx="26045">
                  <c:v>111.71300000000001</c:v>
                </c:pt>
                <c:pt idx="26046">
                  <c:v>111.7179</c:v>
                </c:pt>
                <c:pt idx="26047">
                  <c:v>111.72269999999999</c:v>
                </c:pt>
                <c:pt idx="26048">
                  <c:v>111.72749999999999</c:v>
                </c:pt>
                <c:pt idx="26049">
                  <c:v>111.7324</c:v>
                </c:pt>
                <c:pt idx="26050">
                  <c:v>111.7372</c:v>
                </c:pt>
                <c:pt idx="26051">
                  <c:v>111.74199999999999</c:v>
                </c:pt>
                <c:pt idx="26052">
                  <c:v>111.7469</c:v>
                </c:pt>
                <c:pt idx="26053">
                  <c:v>111.7517</c:v>
                </c:pt>
                <c:pt idx="26054">
                  <c:v>111.75649999999999</c:v>
                </c:pt>
                <c:pt idx="26055">
                  <c:v>111.76139999999999</c:v>
                </c:pt>
                <c:pt idx="26056">
                  <c:v>111.7662</c:v>
                </c:pt>
                <c:pt idx="26057">
                  <c:v>111.771</c:v>
                </c:pt>
                <c:pt idx="26058">
                  <c:v>111.77589999999999</c:v>
                </c:pt>
                <c:pt idx="26059">
                  <c:v>111.7807</c:v>
                </c:pt>
                <c:pt idx="26060">
                  <c:v>111.7855</c:v>
                </c:pt>
                <c:pt idx="26061">
                  <c:v>111.79039999999999</c:v>
                </c:pt>
                <c:pt idx="26062">
                  <c:v>111.79519999999999</c:v>
                </c:pt>
                <c:pt idx="26063">
                  <c:v>111.8001</c:v>
                </c:pt>
                <c:pt idx="26064">
                  <c:v>111.8049</c:v>
                </c:pt>
                <c:pt idx="26065">
                  <c:v>111.80969999999999</c:v>
                </c:pt>
                <c:pt idx="26066">
                  <c:v>111.8146</c:v>
                </c:pt>
                <c:pt idx="26067">
                  <c:v>111.8194</c:v>
                </c:pt>
                <c:pt idx="26068">
                  <c:v>111.8242</c:v>
                </c:pt>
                <c:pt idx="26069">
                  <c:v>111.8291</c:v>
                </c:pt>
                <c:pt idx="26070">
                  <c:v>111.8339</c:v>
                </c:pt>
                <c:pt idx="26071">
                  <c:v>111.8387</c:v>
                </c:pt>
                <c:pt idx="26072">
                  <c:v>111.8436</c:v>
                </c:pt>
                <c:pt idx="26073">
                  <c:v>111.8484</c:v>
                </c:pt>
                <c:pt idx="26074">
                  <c:v>111.8532</c:v>
                </c:pt>
                <c:pt idx="26075">
                  <c:v>111.85810000000001</c:v>
                </c:pt>
                <c:pt idx="26076">
                  <c:v>111.8629</c:v>
                </c:pt>
                <c:pt idx="26077">
                  <c:v>111.8677</c:v>
                </c:pt>
                <c:pt idx="26078">
                  <c:v>111.87260000000001</c:v>
                </c:pt>
                <c:pt idx="26079">
                  <c:v>111.87740000000001</c:v>
                </c:pt>
                <c:pt idx="26080">
                  <c:v>111.8822</c:v>
                </c:pt>
                <c:pt idx="26081">
                  <c:v>111.8871</c:v>
                </c:pt>
                <c:pt idx="26082">
                  <c:v>111.89190000000001</c:v>
                </c:pt>
                <c:pt idx="26083">
                  <c:v>111.8968</c:v>
                </c:pt>
                <c:pt idx="26084">
                  <c:v>111.9016</c:v>
                </c:pt>
                <c:pt idx="26085">
                  <c:v>111.9064</c:v>
                </c:pt>
                <c:pt idx="26086">
                  <c:v>111.91130000000001</c:v>
                </c:pt>
                <c:pt idx="26087">
                  <c:v>111.9161</c:v>
                </c:pt>
                <c:pt idx="26088">
                  <c:v>111.9209</c:v>
                </c:pt>
                <c:pt idx="26089">
                  <c:v>111.92580000000001</c:v>
                </c:pt>
                <c:pt idx="26090">
                  <c:v>111.9306</c:v>
                </c:pt>
                <c:pt idx="26091">
                  <c:v>111.9354</c:v>
                </c:pt>
                <c:pt idx="26092">
                  <c:v>111.94030000000001</c:v>
                </c:pt>
                <c:pt idx="26093">
                  <c:v>111.94510000000001</c:v>
                </c:pt>
                <c:pt idx="26094">
                  <c:v>111.9499</c:v>
                </c:pt>
                <c:pt idx="26095">
                  <c:v>111.95479999999999</c:v>
                </c:pt>
                <c:pt idx="26096">
                  <c:v>111.95960000000001</c:v>
                </c:pt>
                <c:pt idx="26097">
                  <c:v>111.96440000000001</c:v>
                </c:pt>
                <c:pt idx="26098">
                  <c:v>111.96929999999999</c:v>
                </c:pt>
                <c:pt idx="26099">
                  <c:v>111.97409999999999</c:v>
                </c:pt>
                <c:pt idx="26100">
                  <c:v>111.97890000000001</c:v>
                </c:pt>
                <c:pt idx="26101">
                  <c:v>111.98379999999999</c:v>
                </c:pt>
                <c:pt idx="26102">
                  <c:v>111.98859999999999</c:v>
                </c:pt>
                <c:pt idx="26103">
                  <c:v>111.9935</c:v>
                </c:pt>
                <c:pt idx="26104">
                  <c:v>111.9983</c:v>
                </c:pt>
                <c:pt idx="26105">
                  <c:v>112.00309999999999</c:v>
                </c:pt>
                <c:pt idx="26106">
                  <c:v>112.008</c:v>
                </c:pt>
                <c:pt idx="26107">
                  <c:v>112.0128</c:v>
                </c:pt>
                <c:pt idx="26108">
                  <c:v>112.0176</c:v>
                </c:pt>
                <c:pt idx="26109">
                  <c:v>112.02249999999999</c:v>
                </c:pt>
                <c:pt idx="26110">
                  <c:v>112.0273</c:v>
                </c:pt>
                <c:pt idx="26111">
                  <c:v>112.0321</c:v>
                </c:pt>
                <c:pt idx="26112">
                  <c:v>112.03699999999999</c:v>
                </c:pt>
                <c:pt idx="26113">
                  <c:v>112.04179999999999</c:v>
                </c:pt>
                <c:pt idx="26114">
                  <c:v>112.0466</c:v>
                </c:pt>
                <c:pt idx="26115">
                  <c:v>112.0515</c:v>
                </c:pt>
                <c:pt idx="26116">
                  <c:v>112.05629999999999</c:v>
                </c:pt>
                <c:pt idx="26117">
                  <c:v>112.0611</c:v>
                </c:pt>
                <c:pt idx="26118">
                  <c:v>112.066</c:v>
                </c:pt>
                <c:pt idx="26119">
                  <c:v>112.07079999999999</c:v>
                </c:pt>
                <c:pt idx="26120">
                  <c:v>112.07559999999999</c:v>
                </c:pt>
                <c:pt idx="26121">
                  <c:v>112.0805</c:v>
                </c:pt>
                <c:pt idx="26122">
                  <c:v>112.0853</c:v>
                </c:pt>
                <c:pt idx="26123">
                  <c:v>112.0902</c:v>
                </c:pt>
                <c:pt idx="26124">
                  <c:v>112.095</c:v>
                </c:pt>
                <c:pt idx="26125">
                  <c:v>112.0998</c:v>
                </c:pt>
                <c:pt idx="26126">
                  <c:v>112.10470000000001</c:v>
                </c:pt>
                <c:pt idx="26127">
                  <c:v>112.1095</c:v>
                </c:pt>
                <c:pt idx="26128">
                  <c:v>112.1143</c:v>
                </c:pt>
                <c:pt idx="26129">
                  <c:v>112.11920000000001</c:v>
                </c:pt>
                <c:pt idx="26130">
                  <c:v>112.124</c:v>
                </c:pt>
                <c:pt idx="26131">
                  <c:v>112.1288</c:v>
                </c:pt>
                <c:pt idx="26132">
                  <c:v>112.1337</c:v>
                </c:pt>
                <c:pt idx="26133">
                  <c:v>112.13850000000001</c:v>
                </c:pt>
                <c:pt idx="26134">
                  <c:v>112.1433</c:v>
                </c:pt>
                <c:pt idx="26135">
                  <c:v>112.1482</c:v>
                </c:pt>
                <c:pt idx="26136">
                  <c:v>112.15300000000001</c:v>
                </c:pt>
                <c:pt idx="26137">
                  <c:v>112.15780000000001</c:v>
                </c:pt>
                <c:pt idx="26138">
                  <c:v>112.1627</c:v>
                </c:pt>
                <c:pt idx="26139">
                  <c:v>112.1675</c:v>
                </c:pt>
                <c:pt idx="26140">
                  <c:v>112.17240000000001</c:v>
                </c:pt>
                <c:pt idx="26141">
                  <c:v>112.1772</c:v>
                </c:pt>
                <c:pt idx="26142">
                  <c:v>112.182</c:v>
                </c:pt>
                <c:pt idx="26143">
                  <c:v>112.18680000000001</c:v>
                </c:pt>
                <c:pt idx="26144">
                  <c:v>112.19170000000001</c:v>
                </c:pt>
                <c:pt idx="26145">
                  <c:v>112.1965</c:v>
                </c:pt>
                <c:pt idx="26146">
                  <c:v>112.20140000000001</c:v>
                </c:pt>
                <c:pt idx="26147">
                  <c:v>112.20620000000001</c:v>
                </c:pt>
                <c:pt idx="26148">
                  <c:v>112.211</c:v>
                </c:pt>
                <c:pt idx="26149">
                  <c:v>112.21589999999999</c:v>
                </c:pt>
                <c:pt idx="26150">
                  <c:v>112.22070000000001</c:v>
                </c:pt>
                <c:pt idx="26151">
                  <c:v>112.22550000000001</c:v>
                </c:pt>
                <c:pt idx="26152">
                  <c:v>112.23039999999999</c:v>
                </c:pt>
                <c:pt idx="26153">
                  <c:v>112.23519999999999</c:v>
                </c:pt>
                <c:pt idx="26154">
                  <c:v>112.24000000000001</c:v>
                </c:pt>
                <c:pt idx="26155">
                  <c:v>112.2449</c:v>
                </c:pt>
                <c:pt idx="26156">
                  <c:v>112.24969999999999</c:v>
                </c:pt>
                <c:pt idx="26157">
                  <c:v>112.25449999999999</c:v>
                </c:pt>
                <c:pt idx="26158">
                  <c:v>112.2594</c:v>
                </c:pt>
                <c:pt idx="26159">
                  <c:v>112.26419999999999</c:v>
                </c:pt>
                <c:pt idx="26160">
                  <c:v>112.26899999999999</c:v>
                </c:pt>
                <c:pt idx="26161">
                  <c:v>112.2739</c:v>
                </c:pt>
                <c:pt idx="26162">
                  <c:v>112.2787</c:v>
                </c:pt>
                <c:pt idx="26163">
                  <c:v>112.28359999999999</c:v>
                </c:pt>
                <c:pt idx="26164">
                  <c:v>112.2884</c:v>
                </c:pt>
                <c:pt idx="26165">
                  <c:v>112.2932</c:v>
                </c:pt>
                <c:pt idx="26166">
                  <c:v>112.29809999999999</c:v>
                </c:pt>
                <c:pt idx="26167">
                  <c:v>112.30289999999999</c:v>
                </c:pt>
                <c:pt idx="26168">
                  <c:v>112.3077</c:v>
                </c:pt>
                <c:pt idx="26169">
                  <c:v>112.3126</c:v>
                </c:pt>
                <c:pt idx="26170">
                  <c:v>112.31739999999999</c:v>
                </c:pt>
                <c:pt idx="26171">
                  <c:v>112.3222</c:v>
                </c:pt>
                <c:pt idx="26172">
                  <c:v>112.3271</c:v>
                </c:pt>
                <c:pt idx="26173">
                  <c:v>112.3319</c:v>
                </c:pt>
                <c:pt idx="26174">
                  <c:v>112.33669999999999</c:v>
                </c:pt>
                <c:pt idx="26175">
                  <c:v>112.3416</c:v>
                </c:pt>
                <c:pt idx="26176">
                  <c:v>112.3464</c:v>
                </c:pt>
                <c:pt idx="26177">
                  <c:v>112.35119999999999</c:v>
                </c:pt>
                <c:pt idx="26178">
                  <c:v>112.3561</c:v>
                </c:pt>
                <c:pt idx="26179">
                  <c:v>112.3609</c:v>
                </c:pt>
                <c:pt idx="26180">
                  <c:v>112.3657</c:v>
                </c:pt>
                <c:pt idx="26181">
                  <c:v>112.3706</c:v>
                </c:pt>
                <c:pt idx="26182">
                  <c:v>112.3754</c:v>
                </c:pt>
                <c:pt idx="26183">
                  <c:v>112.38030000000001</c:v>
                </c:pt>
                <c:pt idx="26184">
                  <c:v>112.38510000000001</c:v>
                </c:pt>
                <c:pt idx="26185">
                  <c:v>112.3899</c:v>
                </c:pt>
                <c:pt idx="26186">
                  <c:v>112.3948</c:v>
                </c:pt>
                <c:pt idx="26187">
                  <c:v>112.39960000000001</c:v>
                </c:pt>
                <c:pt idx="26188">
                  <c:v>112.4044</c:v>
                </c:pt>
                <c:pt idx="26189">
                  <c:v>112.4093</c:v>
                </c:pt>
                <c:pt idx="26190">
                  <c:v>112.4141</c:v>
                </c:pt>
                <c:pt idx="26191">
                  <c:v>112.41890000000001</c:v>
                </c:pt>
                <c:pt idx="26192">
                  <c:v>112.4238</c:v>
                </c:pt>
                <c:pt idx="26193">
                  <c:v>112.4286</c:v>
                </c:pt>
                <c:pt idx="26194">
                  <c:v>112.43340000000001</c:v>
                </c:pt>
                <c:pt idx="26195">
                  <c:v>112.4383</c:v>
                </c:pt>
                <c:pt idx="26196">
                  <c:v>112.4431</c:v>
                </c:pt>
                <c:pt idx="26197">
                  <c:v>112.4479</c:v>
                </c:pt>
                <c:pt idx="26198">
                  <c:v>112.45280000000001</c:v>
                </c:pt>
                <c:pt idx="26199">
                  <c:v>112.4576</c:v>
                </c:pt>
                <c:pt idx="26200">
                  <c:v>112.4624</c:v>
                </c:pt>
                <c:pt idx="26201">
                  <c:v>112.46730000000001</c:v>
                </c:pt>
                <c:pt idx="26202">
                  <c:v>112.47210000000001</c:v>
                </c:pt>
                <c:pt idx="26203">
                  <c:v>112.47699999999999</c:v>
                </c:pt>
                <c:pt idx="26204">
                  <c:v>112.48180000000001</c:v>
                </c:pt>
                <c:pt idx="26205">
                  <c:v>112.48660000000001</c:v>
                </c:pt>
                <c:pt idx="26206">
                  <c:v>112.49149999999999</c:v>
                </c:pt>
                <c:pt idx="26207">
                  <c:v>112.49629999999999</c:v>
                </c:pt>
                <c:pt idx="26208">
                  <c:v>112.50110000000001</c:v>
                </c:pt>
                <c:pt idx="26209">
                  <c:v>112.506</c:v>
                </c:pt>
                <c:pt idx="26210">
                  <c:v>112.51079999999999</c:v>
                </c:pt>
                <c:pt idx="26211">
                  <c:v>112.51559999999999</c:v>
                </c:pt>
                <c:pt idx="26212">
                  <c:v>112.5205</c:v>
                </c:pt>
                <c:pt idx="26213">
                  <c:v>112.5253</c:v>
                </c:pt>
                <c:pt idx="26214">
                  <c:v>112.53009999999999</c:v>
                </c:pt>
                <c:pt idx="26215">
                  <c:v>112.535</c:v>
                </c:pt>
                <c:pt idx="26216">
                  <c:v>112.5398</c:v>
                </c:pt>
                <c:pt idx="26217">
                  <c:v>112.54459999999999</c:v>
                </c:pt>
                <c:pt idx="26218">
                  <c:v>112.54949999999999</c:v>
                </c:pt>
                <c:pt idx="26219">
                  <c:v>112.5543</c:v>
                </c:pt>
                <c:pt idx="26220">
                  <c:v>112.5591</c:v>
                </c:pt>
                <c:pt idx="26221">
                  <c:v>112.56399999999999</c:v>
                </c:pt>
                <c:pt idx="26222">
                  <c:v>112.5688</c:v>
                </c:pt>
                <c:pt idx="26223">
                  <c:v>112.5736</c:v>
                </c:pt>
                <c:pt idx="26224">
                  <c:v>112.57849999999999</c:v>
                </c:pt>
                <c:pt idx="26225">
                  <c:v>112.58329999999999</c:v>
                </c:pt>
                <c:pt idx="26226">
                  <c:v>112.5882</c:v>
                </c:pt>
                <c:pt idx="26227">
                  <c:v>112.593</c:v>
                </c:pt>
                <c:pt idx="26228">
                  <c:v>112.59779999999999</c:v>
                </c:pt>
                <c:pt idx="26229">
                  <c:v>112.6027</c:v>
                </c:pt>
                <c:pt idx="26230">
                  <c:v>112.6075</c:v>
                </c:pt>
                <c:pt idx="26231">
                  <c:v>112.6123</c:v>
                </c:pt>
                <c:pt idx="26232">
                  <c:v>112.6172</c:v>
                </c:pt>
                <c:pt idx="26233">
                  <c:v>112.622</c:v>
                </c:pt>
                <c:pt idx="26234">
                  <c:v>112.6268</c:v>
                </c:pt>
                <c:pt idx="26235">
                  <c:v>112.6317</c:v>
                </c:pt>
                <c:pt idx="26236">
                  <c:v>112.6365</c:v>
                </c:pt>
                <c:pt idx="26237">
                  <c:v>112.6413</c:v>
                </c:pt>
                <c:pt idx="26238">
                  <c:v>112.64620000000001</c:v>
                </c:pt>
                <c:pt idx="26239">
                  <c:v>112.651</c:v>
                </c:pt>
                <c:pt idx="26240">
                  <c:v>112.6558</c:v>
                </c:pt>
                <c:pt idx="26241">
                  <c:v>112.66070000000001</c:v>
                </c:pt>
                <c:pt idx="26242">
                  <c:v>112.66550000000001</c:v>
                </c:pt>
                <c:pt idx="26243">
                  <c:v>112.6703</c:v>
                </c:pt>
                <c:pt idx="26244">
                  <c:v>112.6752</c:v>
                </c:pt>
                <c:pt idx="26245">
                  <c:v>112.68</c:v>
                </c:pt>
                <c:pt idx="26246">
                  <c:v>112.6849</c:v>
                </c:pt>
                <c:pt idx="26247">
                  <c:v>112.6897</c:v>
                </c:pt>
                <c:pt idx="26248">
                  <c:v>112.69450000000001</c:v>
                </c:pt>
                <c:pt idx="26249">
                  <c:v>112.69940000000001</c:v>
                </c:pt>
                <c:pt idx="26250">
                  <c:v>112.7042</c:v>
                </c:pt>
                <c:pt idx="26251">
                  <c:v>112.709</c:v>
                </c:pt>
                <c:pt idx="26252">
                  <c:v>112.71390000000001</c:v>
                </c:pt>
                <c:pt idx="26253">
                  <c:v>112.7187</c:v>
                </c:pt>
                <c:pt idx="26254">
                  <c:v>112.7235</c:v>
                </c:pt>
                <c:pt idx="26255">
                  <c:v>112.72840000000001</c:v>
                </c:pt>
                <c:pt idx="26256">
                  <c:v>112.73320000000001</c:v>
                </c:pt>
                <c:pt idx="26257">
                  <c:v>112.738</c:v>
                </c:pt>
                <c:pt idx="26258">
                  <c:v>112.74289999999999</c:v>
                </c:pt>
                <c:pt idx="26259">
                  <c:v>112.74770000000001</c:v>
                </c:pt>
                <c:pt idx="26260">
                  <c:v>112.75250000000001</c:v>
                </c:pt>
                <c:pt idx="26261">
                  <c:v>112.75739999999999</c:v>
                </c:pt>
                <c:pt idx="26262">
                  <c:v>112.76220000000001</c:v>
                </c:pt>
                <c:pt idx="26263">
                  <c:v>112.76700000000001</c:v>
                </c:pt>
                <c:pt idx="26264">
                  <c:v>112.77189999999999</c:v>
                </c:pt>
                <c:pt idx="26265">
                  <c:v>112.77669999999999</c:v>
                </c:pt>
                <c:pt idx="26266">
                  <c:v>112.7816</c:v>
                </c:pt>
                <c:pt idx="26267">
                  <c:v>112.7864</c:v>
                </c:pt>
                <c:pt idx="26268">
                  <c:v>112.79119999999999</c:v>
                </c:pt>
                <c:pt idx="26269">
                  <c:v>112.7961</c:v>
                </c:pt>
                <c:pt idx="26270">
                  <c:v>112.8009</c:v>
                </c:pt>
                <c:pt idx="26271">
                  <c:v>112.8057</c:v>
                </c:pt>
                <c:pt idx="26272">
                  <c:v>112.81059999999999</c:v>
                </c:pt>
                <c:pt idx="26273">
                  <c:v>112.8154</c:v>
                </c:pt>
                <c:pt idx="26274">
                  <c:v>112.8202</c:v>
                </c:pt>
                <c:pt idx="26275">
                  <c:v>112.82509999999999</c:v>
                </c:pt>
                <c:pt idx="26276">
                  <c:v>112.82989999999999</c:v>
                </c:pt>
                <c:pt idx="26277">
                  <c:v>112.8347</c:v>
                </c:pt>
                <c:pt idx="26278">
                  <c:v>112.8396</c:v>
                </c:pt>
                <c:pt idx="26279">
                  <c:v>112.84439999999999</c:v>
                </c:pt>
                <c:pt idx="26280">
                  <c:v>112.8492</c:v>
                </c:pt>
                <c:pt idx="26281">
                  <c:v>112.8541</c:v>
                </c:pt>
                <c:pt idx="26282">
                  <c:v>112.85889999999999</c:v>
                </c:pt>
                <c:pt idx="26283">
                  <c:v>112.86369999999999</c:v>
                </c:pt>
                <c:pt idx="26284">
                  <c:v>112.8686</c:v>
                </c:pt>
                <c:pt idx="26285">
                  <c:v>112.8734</c:v>
                </c:pt>
                <c:pt idx="26286">
                  <c:v>112.87819999999999</c:v>
                </c:pt>
                <c:pt idx="26287">
                  <c:v>112.8831</c:v>
                </c:pt>
                <c:pt idx="26288">
                  <c:v>112.8879</c:v>
                </c:pt>
                <c:pt idx="26289">
                  <c:v>112.89280000000001</c:v>
                </c:pt>
                <c:pt idx="26290">
                  <c:v>112.8976</c:v>
                </c:pt>
                <c:pt idx="26291">
                  <c:v>112.9024</c:v>
                </c:pt>
                <c:pt idx="26292">
                  <c:v>112.90730000000001</c:v>
                </c:pt>
                <c:pt idx="26293">
                  <c:v>112.9121</c:v>
                </c:pt>
                <c:pt idx="26294">
                  <c:v>112.9169</c:v>
                </c:pt>
                <c:pt idx="26295">
                  <c:v>112.9218</c:v>
                </c:pt>
                <c:pt idx="26296">
                  <c:v>112.92660000000001</c:v>
                </c:pt>
                <c:pt idx="26297">
                  <c:v>112.9314</c:v>
                </c:pt>
                <c:pt idx="26298">
                  <c:v>112.9363</c:v>
                </c:pt>
                <c:pt idx="26299">
                  <c:v>112.94110000000001</c:v>
                </c:pt>
                <c:pt idx="26300">
                  <c:v>112.94590000000001</c:v>
                </c:pt>
                <c:pt idx="26301">
                  <c:v>112.9508</c:v>
                </c:pt>
                <c:pt idx="26302">
                  <c:v>112.9556</c:v>
                </c:pt>
                <c:pt idx="26303">
                  <c:v>112.96040000000001</c:v>
                </c:pt>
                <c:pt idx="26304">
                  <c:v>112.9653</c:v>
                </c:pt>
                <c:pt idx="26305">
                  <c:v>112.9701</c:v>
                </c:pt>
                <c:pt idx="26306">
                  <c:v>112.97490000000001</c:v>
                </c:pt>
                <c:pt idx="26307">
                  <c:v>112.97980000000001</c:v>
                </c:pt>
                <c:pt idx="26308">
                  <c:v>112.9846</c:v>
                </c:pt>
                <c:pt idx="26309">
                  <c:v>112.98950000000001</c:v>
                </c:pt>
                <c:pt idx="26310">
                  <c:v>112.99430000000001</c:v>
                </c:pt>
                <c:pt idx="26311">
                  <c:v>112.9991</c:v>
                </c:pt>
                <c:pt idx="26312">
                  <c:v>113.00399999999999</c:v>
                </c:pt>
                <c:pt idx="26313">
                  <c:v>113.00880000000001</c:v>
                </c:pt>
                <c:pt idx="26314">
                  <c:v>113.01360000000001</c:v>
                </c:pt>
                <c:pt idx="26315">
                  <c:v>113.01849999999999</c:v>
                </c:pt>
                <c:pt idx="26316">
                  <c:v>113.02329999999999</c:v>
                </c:pt>
                <c:pt idx="26317">
                  <c:v>113.02810000000001</c:v>
                </c:pt>
                <c:pt idx="26318">
                  <c:v>113.033</c:v>
                </c:pt>
                <c:pt idx="26319">
                  <c:v>113.03779999999999</c:v>
                </c:pt>
                <c:pt idx="26320">
                  <c:v>113.04259999999999</c:v>
                </c:pt>
                <c:pt idx="26321">
                  <c:v>113.0475</c:v>
                </c:pt>
                <c:pt idx="26322">
                  <c:v>113.05229999999999</c:v>
                </c:pt>
                <c:pt idx="26323">
                  <c:v>113.05709999999999</c:v>
                </c:pt>
                <c:pt idx="26324">
                  <c:v>113.062</c:v>
                </c:pt>
                <c:pt idx="26325">
                  <c:v>113.0668</c:v>
                </c:pt>
                <c:pt idx="26326">
                  <c:v>113.07169999999999</c:v>
                </c:pt>
                <c:pt idx="26327">
                  <c:v>113.0765</c:v>
                </c:pt>
                <c:pt idx="26328">
                  <c:v>113.0813</c:v>
                </c:pt>
                <c:pt idx="26329">
                  <c:v>113.08619999999999</c:v>
                </c:pt>
                <c:pt idx="26330">
                  <c:v>113.09099999999999</c:v>
                </c:pt>
                <c:pt idx="26331">
                  <c:v>113.0958</c:v>
                </c:pt>
                <c:pt idx="26332">
                  <c:v>113.1007</c:v>
                </c:pt>
                <c:pt idx="26333">
                  <c:v>113.10549999999999</c:v>
                </c:pt>
                <c:pt idx="26334">
                  <c:v>113.1103</c:v>
                </c:pt>
                <c:pt idx="26335">
                  <c:v>113.1152</c:v>
                </c:pt>
                <c:pt idx="26336">
                  <c:v>113.12</c:v>
                </c:pt>
                <c:pt idx="26337">
                  <c:v>113.12479999999999</c:v>
                </c:pt>
                <c:pt idx="26338">
                  <c:v>113.1297</c:v>
                </c:pt>
                <c:pt idx="26339">
                  <c:v>113.1345</c:v>
                </c:pt>
                <c:pt idx="26340">
                  <c:v>113.13929999999999</c:v>
                </c:pt>
                <c:pt idx="26341">
                  <c:v>113.1442</c:v>
                </c:pt>
                <c:pt idx="26342">
                  <c:v>113.149</c:v>
                </c:pt>
                <c:pt idx="26343">
                  <c:v>113.1538</c:v>
                </c:pt>
                <c:pt idx="26344">
                  <c:v>113.1587</c:v>
                </c:pt>
                <c:pt idx="26345">
                  <c:v>113.1635</c:v>
                </c:pt>
                <c:pt idx="26346">
                  <c:v>113.1683</c:v>
                </c:pt>
                <c:pt idx="26347">
                  <c:v>113.17320000000001</c:v>
                </c:pt>
                <c:pt idx="26348">
                  <c:v>113.178</c:v>
                </c:pt>
                <c:pt idx="26349">
                  <c:v>113.1829</c:v>
                </c:pt>
                <c:pt idx="26350">
                  <c:v>113.18770000000001</c:v>
                </c:pt>
                <c:pt idx="26351">
                  <c:v>113.1925</c:v>
                </c:pt>
                <c:pt idx="26352">
                  <c:v>113.1974</c:v>
                </c:pt>
                <c:pt idx="26353">
                  <c:v>113.2022</c:v>
                </c:pt>
                <c:pt idx="26354">
                  <c:v>113.20700000000001</c:v>
                </c:pt>
                <c:pt idx="26355">
                  <c:v>113.2119</c:v>
                </c:pt>
                <c:pt idx="26356">
                  <c:v>113.2167</c:v>
                </c:pt>
                <c:pt idx="26357">
                  <c:v>113.22150000000001</c:v>
                </c:pt>
                <c:pt idx="26358">
                  <c:v>113.2264</c:v>
                </c:pt>
                <c:pt idx="26359">
                  <c:v>113.2312</c:v>
                </c:pt>
                <c:pt idx="26360">
                  <c:v>113.236</c:v>
                </c:pt>
                <c:pt idx="26361">
                  <c:v>113.24090000000001</c:v>
                </c:pt>
                <c:pt idx="26362">
                  <c:v>113.2457</c:v>
                </c:pt>
                <c:pt idx="26363">
                  <c:v>113.2505</c:v>
                </c:pt>
                <c:pt idx="26364">
                  <c:v>113.25540000000001</c:v>
                </c:pt>
                <c:pt idx="26365">
                  <c:v>113.26020000000001</c:v>
                </c:pt>
                <c:pt idx="26366">
                  <c:v>113.265</c:v>
                </c:pt>
                <c:pt idx="26367">
                  <c:v>113.26990000000001</c:v>
                </c:pt>
                <c:pt idx="26368">
                  <c:v>113.27470000000001</c:v>
                </c:pt>
                <c:pt idx="26369">
                  <c:v>113.27959999999999</c:v>
                </c:pt>
                <c:pt idx="26370">
                  <c:v>113.28439999999999</c:v>
                </c:pt>
                <c:pt idx="26371">
                  <c:v>113.28920000000001</c:v>
                </c:pt>
                <c:pt idx="26372">
                  <c:v>113.2941</c:v>
                </c:pt>
                <c:pt idx="26373">
                  <c:v>113.29889999999999</c:v>
                </c:pt>
                <c:pt idx="26374">
                  <c:v>113.30369999999999</c:v>
                </c:pt>
                <c:pt idx="26375">
                  <c:v>113.3086</c:v>
                </c:pt>
                <c:pt idx="26376">
                  <c:v>113.3134</c:v>
                </c:pt>
                <c:pt idx="26377">
                  <c:v>113.31819999999999</c:v>
                </c:pt>
                <c:pt idx="26378">
                  <c:v>113.3231</c:v>
                </c:pt>
                <c:pt idx="26379">
                  <c:v>113.3279</c:v>
                </c:pt>
                <c:pt idx="26380">
                  <c:v>113.33269999999999</c:v>
                </c:pt>
                <c:pt idx="26381">
                  <c:v>113.33759999999999</c:v>
                </c:pt>
                <c:pt idx="26382">
                  <c:v>113.3424</c:v>
                </c:pt>
                <c:pt idx="26383">
                  <c:v>113.3472</c:v>
                </c:pt>
                <c:pt idx="26384">
                  <c:v>113.35209999999999</c:v>
                </c:pt>
                <c:pt idx="26385">
                  <c:v>113.3569</c:v>
                </c:pt>
                <c:pt idx="26386">
                  <c:v>113.3617</c:v>
                </c:pt>
                <c:pt idx="26387">
                  <c:v>113.36659999999999</c:v>
                </c:pt>
                <c:pt idx="26388">
                  <c:v>113.37139999999999</c:v>
                </c:pt>
                <c:pt idx="26389">
                  <c:v>113.3763</c:v>
                </c:pt>
                <c:pt idx="26390">
                  <c:v>113.3811</c:v>
                </c:pt>
                <c:pt idx="26391">
                  <c:v>113.38589999999999</c:v>
                </c:pt>
                <c:pt idx="26392">
                  <c:v>113.3908</c:v>
                </c:pt>
                <c:pt idx="26393">
                  <c:v>113.3956</c:v>
                </c:pt>
                <c:pt idx="26394">
                  <c:v>113.4004</c:v>
                </c:pt>
                <c:pt idx="26395">
                  <c:v>113.4053</c:v>
                </c:pt>
                <c:pt idx="26396">
                  <c:v>113.4101</c:v>
                </c:pt>
                <c:pt idx="26397">
                  <c:v>113.4149</c:v>
                </c:pt>
                <c:pt idx="26398">
                  <c:v>113.4198</c:v>
                </c:pt>
                <c:pt idx="26399">
                  <c:v>113.4246</c:v>
                </c:pt>
                <c:pt idx="26400">
                  <c:v>113.4294</c:v>
                </c:pt>
                <c:pt idx="26401">
                  <c:v>113.43430000000001</c:v>
                </c:pt>
                <c:pt idx="26402">
                  <c:v>113.4391</c:v>
                </c:pt>
                <c:pt idx="26403">
                  <c:v>113.4439</c:v>
                </c:pt>
                <c:pt idx="26404">
                  <c:v>113.44880000000001</c:v>
                </c:pt>
                <c:pt idx="26405">
                  <c:v>113.45360000000001</c:v>
                </c:pt>
                <c:pt idx="26406">
                  <c:v>113.4584</c:v>
                </c:pt>
                <c:pt idx="26407">
                  <c:v>113.4633</c:v>
                </c:pt>
                <c:pt idx="26408">
                  <c:v>113.46810000000001</c:v>
                </c:pt>
                <c:pt idx="26409">
                  <c:v>113.4729</c:v>
                </c:pt>
                <c:pt idx="26410">
                  <c:v>113.4778</c:v>
                </c:pt>
                <c:pt idx="26411">
                  <c:v>113.48260000000001</c:v>
                </c:pt>
                <c:pt idx="26412">
                  <c:v>113.48750000000001</c:v>
                </c:pt>
                <c:pt idx="26413">
                  <c:v>113.4923</c:v>
                </c:pt>
                <c:pt idx="26414">
                  <c:v>113.4971</c:v>
                </c:pt>
                <c:pt idx="26415">
                  <c:v>113.50200000000001</c:v>
                </c:pt>
                <c:pt idx="26416">
                  <c:v>113.5068</c:v>
                </c:pt>
                <c:pt idx="26417">
                  <c:v>113.5116</c:v>
                </c:pt>
                <c:pt idx="26418">
                  <c:v>113.51650000000001</c:v>
                </c:pt>
                <c:pt idx="26419">
                  <c:v>113.52130000000001</c:v>
                </c:pt>
                <c:pt idx="26420">
                  <c:v>113.5261</c:v>
                </c:pt>
                <c:pt idx="26421">
                  <c:v>113.53100000000001</c:v>
                </c:pt>
                <c:pt idx="26422">
                  <c:v>113.53580000000001</c:v>
                </c:pt>
                <c:pt idx="26423">
                  <c:v>113.54060000000001</c:v>
                </c:pt>
                <c:pt idx="26424">
                  <c:v>113.54549999999999</c:v>
                </c:pt>
                <c:pt idx="26425">
                  <c:v>113.55030000000001</c:v>
                </c:pt>
                <c:pt idx="26426">
                  <c:v>113.55510000000001</c:v>
                </c:pt>
                <c:pt idx="26427">
                  <c:v>113.55999999999999</c:v>
                </c:pt>
                <c:pt idx="26428">
                  <c:v>113.56479999999999</c:v>
                </c:pt>
                <c:pt idx="26429">
                  <c:v>113.56960000000001</c:v>
                </c:pt>
                <c:pt idx="26430">
                  <c:v>113.5745</c:v>
                </c:pt>
                <c:pt idx="26431">
                  <c:v>113.57929999999999</c:v>
                </c:pt>
                <c:pt idx="26432">
                  <c:v>113.5842</c:v>
                </c:pt>
                <c:pt idx="26433">
                  <c:v>113.589</c:v>
                </c:pt>
                <c:pt idx="26434">
                  <c:v>113.5938</c:v>
                </c:pt>
                <c:pt idx="26435">
                  <c:v>113.59869999999999</c:v>
                </c:pt>
                <c:pt idx="26436">
                  <c:v>113.6035</c:v>
                </c:pt>
                <c:pt idx="26437">
                  <c:v>113.6083</c:v>
                </c:pt>
                <c:pt idx="26438">
                  <c:v>113.61319999999999</c:v>
                </c:pt>
                <c:pt idx="26439">
                  <c:v>113.61799999999999</c:v>
                </c:pt>
                <c:pt idx="26440">
                  <c:v>113.6228</c:v>
                </c:pt>
                <c:pt idx="26441">
                  <c:v>113.6277</c:v>
                </c:pt>
                <c:pt idx="26442">
                  <c:v>113.63249999999999</c:v>
                </c:pt>
                <c:pt idx="26443">
                  <c:v>113.6373</c:v>
                </c:pt>
                <c:pt idx="26444">
                  <c:v>113.6422</c:v>
                </c:pt>
                <c:pt idx="26445">
                  <c:v>113.64699999999999</c:v>
                </c:pt>
                <c:pt idx="26446">
                  <c:v>113.65179999999999</c:v>
                </c:pt>
                <c:pt idx="26447">
                  <c:v>113.6567</c:v>
                </c:pt>
                <c:pt idx="26448">
                  <c:v>113.6615</c:v>
                </c:pt>
                <c:pt idx="26449">
                  <c:v>113.66629999999999</c:v>
                </c:pt>
                <c:pt idx="26450">
                  <c:v>113.6712</c:v>
                </c:pt>
                <c:pt idx="26451">
                  <c:v>113.676</c:v>
                </c:pt>
                <c:pt idx="26452">
                  <c:v>113.6808</c:v>
                </c:pt>
                <c:pt idx="26453">
                  <c:v>113.6857</c:v>
                </c:pt>
                <c:pt idx="26454">
                  <c:v>113.6905</c:v>
                </c:pt>
                <c:pt idx="26455">
                  <c:v>113.69540000000001</c:v>
                </c:pt>
                <c:pt idx="26456">
                  <c:v>113.7002</c:v>
                </c:pt>
                <c:pt idx="26457">
                  <c:v>113.705</c:v>
                </c:pt>
                <c:pt idx="26458">
                  <c:v>113.7099</c:v>
                </c:pt>
                <c:pt idx="26459">
                  <c:v>113.71470000000001</c:v>
                </c:pt>
                <c:pt idx="26460">
                  <c:v>113.7195</c:v>
                </c:pt>
                <c:pt idx="26461">
                  <c:v>113.7244</c:v>
                </c:pt>
                <c:pt idx="26462">
                  <c:v>113.72920000000001</c:v>
                </c:pt>
                <c:pt idx="26463">
                  <c:v>113.73400000000001</c:v>
                </c:pt>
                <c:pt idx="26464">
                  <c:v>113.7389</c:v>
                </c:pt>
                <c:pt idx="26465">
                  <c:v>113.7437</c:v>
                </c:pt>
                <c:pt idx="26466">
                  <c:v>113.74850000000001</c:v>
                </c:pt>
                <c:pt idx="26467">
                  <c:v>113.7534</c:v>
                </c:pt>
                <c:pt idx="26468">
                  <c:v>113.7582</c:v>
                </c:pt>
                <c:pt idx="26469">
                  <c:v>113.76300000000001</c:v>
                </c:pt>
                <c:pt idx="26470">
                  <c:v>113.76790000000001</c:v>
                </c:pt>
                <c:pt idx="26471">
                  <c:v>113.7727</c:v>
                </c:pt>
                <c:pt idx="26472">
                  <c:v>113.7775</c:v>
                </c:pt>
                <c:pt idx="26473">
                  <c:v>113.78240000000001</c:v>
                </c:pt>
                <c:pt idx="26474">
                  <c:v>113.7872</c:v>
                </c:pt>
                <c:pt idx="26475">
                  <c:v>113.792</c:v>
                </c:pt>
                <c:pt idx="26476">
                  <c:v>113.79690000000001</c:v>
                </c:pt>
                <c:pt idx="26477">
                  <c:v>113.80170000000001</c:v>
                </c:pt>
                <c:pt idx="26478">
                  <c:v>113.80659999999999</c:v>
                </c:pt>
                <c:pt idx="26479">
                  <c:v>113.81139999999999</c:v>
                </c:pt>
                <c:pt idx="26480">
                  <c:v>113.81620000000001</c:v>
                </c:pt>
                <c:pt idx="26481">
                  <c:v>113.8211</c:v>
                </c:pt>
                <c:pt idx="26482">
                  <c:v>113.82589999999999</c:v>
                </c:pt>
                <c:pt idx="26483">
                  <c:v>113.83070000000001</c:v>
                </c:pt>
                <c:pt idx="26484">
                  <c:v>113.8356</c:v>
                </c:pt>
                <c:pt idx="26485">
                  <c:v>113.84039999999999</c:v>
                </c:pt>
                <c:pt idx="26486">
                  <c:v>113.84519999999999</c:v>
                </c:pt>
                <c:pt idx="26487">
                  <c:v>113.8501</c:v>
                </c:pt>
                <c:pt idx="26488">
                  <c:v>113.8549</c:v>
                </c:pt>
                <c:pt idx="26489">
                  <c:v>113.85969999999999</c:v>
                </c:pt>
                <c:pt idx="26490">
                  <c:v>113.8646</c:v>
                </c:pt>
                <c:pt idx="26491">
                  <c:v>113.8694</c:v>
                </c:pt>
                <c:pt idx="26492">
                  <c:v>113.8742</c:v>
                </c:pt>
                <c:pt idx="26493">
                  <c:v>113.87909999999999</c:v>
                </c:pt>
                <c:pt idx="26494">
                  <c:v>113.8839</c:v>
                </c:pt>
                <c:pt idx="26495">
                  <c:v>113.8887</c:v>
                </c:pt>
                <c:pt idx="26496">
                  <c:v>113.89359999999999</c:v>
                </c:pt>
                <c:pt idx="26497">
                  <c:v>113.8984</c:v>
                </c:pt>
                <c:pt idx="26498">
                  <c:v>113.9033</c:v>
                </c:pt>
                <c:pt idx="26499">
                  <c:v>113.9081</c:v>
                </c:pt>
                <c:pt idx="26500">
                  <c:v>113.91289999999999</c:v>
                </c:pt>
                <c:pt idx="26501">
                  <c:v>113.9178</c:v>
                </c:pt>
                <c:pt idx="26502">
                  <c:v>113.9226</c:v>
                </c:pt>
                <c:pt idx="26503">
                  <c:v>113.92739999999999</c:v>
                </c:pt>
                <c:pt idx="26504">
                  <c:v>113.9323</c:v>
                </c:pt>
                <c:pt idx="26505">
                  <c:v>113.9371</c:v>
                </c:pt>
                <c:pt idx="26506">
                  <c:v>113.9419</c:v>
                </c:pt>
                <c:pt idx="26507">
                  <c:v>113.9468</c:v>
                </c:pt>
                <c:pt idx="26508">
                  <c:v>113.9516</c:v>
                </c:pt>
                <c:pt idx="26509">
                  <c:v>113.9564</c:v>
                </c:pt>
                <c:pt idx="26510">
                  <c:v>113.96130000000001</c:v>
                </c:pt>
                <c:pt idx="26511">
                  <c:v>113.9661</c:v>
                </c:pt>
                <c:pt idx="26512">
                  <c:v>113.9709</c:v>
                </c:pt>
                <c:pt idx="26513">
                  <c:v>113.97580000000001</c:v>
                </c:pt>
                <c:pt idx="26514">
                  <c:v>113.9806</c:v>
                </c:pt>
                <c:pt idx="26515">
                  <c:v>113.9854</c:v>
                </c:pt>
                <c:pt idx="26516">
                  <c:v>113.9903</c:v>
                </c:pt>
                <c:pt idx="26517">
                  <c:v>113.99510000000001</c:v>
                </c:pt>
                <c:pt idx="26518">
                  <c:v>113.9999</c:v>
                </c:pt>
                <c:pt idx="26519">
                  <c:v>114.0048</c:v>
                </c:pt>
                <c:pt idx="26520">
                  <c:v>114.00960000000001</c:v>
                </c:pt>
                <c:pt idx="26521">
                  <c:v>114.0145</c:v>
                </c:pt>
                <c:pt idx="26522">
                  <c:v>114.0193</c:v>
                </c:pt>
                <c:pt idx="26523">
                  <c:v>114.0241</c:v>
                </c:pt>
                <c:pt idx="26524">
                  <c:v>114.02900000000001</c:v>
                </c:pt>
                <c:pt idx="26525">
                  <c:v>114.0338</c:v>
                </c:pt>
                <c:pt idx="26526">
                  <c:v>114.0386</c:v>
                </c:pt>
                <c:pt idx="26527">
                  <c:v>114.04350000000001</c:v>
                </c:pt>
                <c:pt idx="26528">
                  <c:v>114.04830000000001</c:v>
                </c:pt>
                <c:pt idx="26529">
                  <c:v>114.0531</c:v>
                </c:pt>
                <c:pt idx="26530">
                  <c:v>114.05800000000001</c:v>
                </c:pt>
                <c:pt idx="26531">
                  <c:v>114.06280000000001</c:v>
                </c:pt>
                <c:pt idx="26532">
                  <c:v>114.0676</c:v>
                </c:pt>
                <c:pt idx="26533">
                  <c:v>114.07249999999999</c:v>
                </c:pt>
                <c:pt idx="26534">
                  <c:v>114.07730000000001</c:v>
                </c:pt>
                <c:pt idx="26535">
                  <c:v>114.08210000000001</c:v>
                </c:pt>
                <c:pt idx="26536">
                  <c:v>114.08699999999999</c:v>
                </c:pt>
                <c:pt idx="26537">
                  <c:v>114.09179999999999</c:v>
                </c:pt>
                <c:pt idx="26538">
                  <c:v>114.09660000000001</c:v>
                </c:pt>
                <c:pt idx="26539">
                  <c:v>114.1015</c:v>
                </c:pt>
                <c:pt idx="26540">
                  <c:v>114.10629999999999</c:v>
                </c:pt>
                <c:pt idx="26541">
                  <c:v>114.1112</c:v>
                </c:pt>
                <c:pt idx="26542">
                  <c:v>114.116</c:v>
                </c:pt>
                <c:pt idx="26543">
                  <c:v>114.12079999999999</c:v>
                </c:pt>
                <c:pt idx="26544">
                  <c:v>114.12569999999999</c:v>
                </c:pt>
                <c:pt idx="26545">
                  <c:v>114.1305</c:v>
                </c:pt>
                <c:pt idx="26546">
                  <c:v>114.1353</c:v>
                </c:pt>
                <c:pt idx="26547">
                  <c:v>114.14019999999999</c:v>
                </c:pt>
                <c:pt idx="26548">
                  <c:v>114.145</c:v>
                </c:pt>
                <c:pt idx="26549">
                  <c:v>114.1498</c:v>
                </c:pt>
                <c:pt idx="26550">
                  <c:v>114.15469999999999</c:v>
                </c:pt>
                <c:pt idx="26551">
                  <c:v>114.15949999999999</c:v>
                </c:pt>
                <c:pt idx="26552">
                  <c:v>114.1643</c:v>
                </c:pt>
                <c:pt idx="26553">
                  <c:v>114.1692</c:v>
                </c:pt>
                <c:pt idx="26554">
                  <c:v>114.17399999999999</c:v>
                </c:pt>
                <c:pt idx="26555">
                  <c:v>114.1788</c:v>
                </c:pt>
                <c:pt idx="26556">
                  <c:v>114.1837</c:v>
                </c:pt>
                <c:pt idx="26557">
                  <c:v>114.1885</c:v>
                </c:pt>
                <c:pt idx="26558">
                  <c:v>114.19329999999999</c:v>
                </c:pt>
                <c:pt idx="26559">
                  <c:v>114.1982</c:v>
                </c:pt>
                <c:pt idx="26560">
                  <c:v>114.203</c:v>
                </c:pt>
                <c:pt idx="26561">
                  <c:v>114.20779999999999</c:v>
                </c:pt>
                <c:pt idx="26562">
                  <c:v>114.2127</c:v>
                </c:pt>
                <c:pt idx="26563">
                  <c:v>114.2175</c:v>
                </c:pt>
                <c:pt idx="26564">
                  <c:v>114.22240000000001</c:v>
                </c:pt>
                <c:pt idx="26565">
                  <c:v>114.2272</c:v>
                </c:pt>
                <c:pt idx="26566">
                  <c:v>114.232</c:v>
                </c:pt>
                <c:pt idx="26567">
                  <c:v>114.23690000000001</c:v>
                </c:pt>
                <c:pt idx="26568">
                  <c:v>114.24170000000001</c:v>
                </c:pt>
                <c:pt idx="26569">
                  <c:v>114.2465</c:v>
                </c:pt>
                <c:pt idx="26570">
                  <c:v>114.2514</c:v>
                </c:pt>
                <c:pt idx="26571">
                  <c:v>114.25620000000001</c:v>
                </c:pt>
                <c:pt idx="26572">
                  <c:v>114.261</c:v>
                </c:pt>
                <c:pt idx="26573">
                  <c:v>114.2659</c:v>
                </c:pt>
                <c:pt idx="26574">
                  <c:v>114.27070000000001</c:v>
                </c:pt>
                <c:pt idx="26575">
                  <c:v>114.27550000000001</c:v>
                </c:pt>
                <c:pt idx="26576">
                  <c:v>114.2804</c:v>
                </c:pt>
                <c:pt idx="26577">
                  <c:v>114.2852</c:v>
                </c:pt>
                <c:pt idx="26578">
                  <c:v>114.29</c:v>
                </c:pt>
                <c:pt idx="26579">
                  <c:v>114.2949</c:v>
                </c:pt>
                <c:pt idx="26580">
                  <c:v>114.2997</c:v>
                </c:pt>
                <c:pt idx="26581">
                  <c:v>114.3045</c:v>
                </c:pt>
                <c:pt idx="26582">
                  <c:v>114.30940000000001</c:v>
                </c:pt>
                <c:pt idx="26583">
                  <c:v>114.3142</c:v>
                </c:pt>
                <c:pt idx="26584">
                  <c:v>114.319</c:v>
                </c:pt>
                <c:pt idx="26585">
                  <c:v>114.32390000000001</c:v>
                </c:pt>
                <c:pt idx="26586">
                  <c:v>114.32870000000001</c:v>
                </c:pt>
                <c:pt idx="26587">
                  <c:v>114.33359999999999</c:v>
                </c:pt>
                <c:pt idx="26588">
                  <c:v>114.33840000000001</c:v>
                </c:pt>
                <c:pt idx="26589">
                  <c:v>114.34320000000001</c:v>
                </c:pt>
                <c:pt idx="26590">
                  <c:v>114.34809999999999</c:v>
                </c:pt>
                <c:pt idx="26591">
                  <c:v>114.35289999999999</c:v>
                </c:pt>
                <c:pt idx="26592">
                  <c:v>114.35770000000001</c:v>
                </c:pt>
                <c:pt idx="26593">
                  <c:v>114.3626</c:v>
                </c:pt>
                <c:pt idx="26594">
                  <c:v>114.36739999999999</c:v>
                </c:pt>
                <c:pt idx="26595">
                  <c:v>114.37219999999999</c:v>
                </c:pt>
                <c:pt idx="26596">
                  <c:v>114.3771</c:v>
                </c:pt>
                <c:pt idx="26597">
                  <c:v>114.3819</c:v>
                </c:pt>
                <c:pt idx="26598">
                  <c:v>114.38669999999999</c:v>
                </c:pt>
                <c:pt idx="26599">
                  <c:v>114.3916</c:v>
                </c:pt>
                <c:pt idx="26600">
                  <c:v>114.3964</c:v>
                </c:pt>
                <c:pt idx="26601">
                  <c:v>114.40119999999999</c:v>
                </c:pt>
                <c:pt idx="26602">
                  <c:v>114.4061</c:v>
                </c:pt>
                <c:pt idx="26603">
                  <c:v>114.4109</c:v>
                </c:pt>
                <c:pt idx="26604">
                  <c:v>114.4157</c:v>
                </c:pt>
                <c:pt idx="26605">
                  <c:v>114.42059999999999</c:v>
                </c:pt>
                <c:pt idx="26606">
                  <c:v>114.4254</c:v>
                </c:pt>
                <c:pt idx="26607">
                  <c:v>114.4303</c:v>
                </c:pt>
                <c:pt idx="26608">
                  <c:v>114.43509999999999</c:v>
                </c:pt>
                <c:pt idx="26609">
                  <c:v>114.43989999999999</c:v>
                </c:pt>
                <c:pt idx="26610">
                  <c:v>114.4448</c:v>
                </c:pt>
                <c:pt idx="26611">
                  <c:v>114.4496</c:v>
                </c:pt>
                <c:pt idx="26612">
                  <c:v>114.45439999999999</c:v>
                </c:pt>
                <c:pt idx="26613">
                  <c:v>114.4593</c:v>
                </c:pt>
                <c:pt idx="26614">
                  <c:v>114.4641</c:v>
                </c:pt>
                <c:pt idx="26615">
                  <c:v>114.4689</c:v>
                </c:pt>
                <c:pt idx="26616">
                  <c:v>114.4738</c:v>
                </c:pt>
                <c:pt idx="26617">
                  <c:v>114.4786</c:v>
                </c:pt>
                <c:pt idx="26618">
                  <c:v>114.4834</c:v>
                </c:pt>
                <c:pt idx="26619">
                  <c:v>114.4883</c:v>
                </c:pt>
                <c:pt idx="26620">
                  <c:v>114.4931</c:v>
                </c:pt>
                <c:pt idx="26621">
                  <c:v>114.4979</c:v>
                </c:pt>
                <c:pt idx="26622">
                  <c:v>114.50280000000001</c:v>
                </c:pt>
                <c:pt idx="26623">
                  <c:v>114.5076</c:v>
                </c:pt>
                <c:pt idx="26624">
                  <c:v>114.5124</c:v>
                </c:pt>
                <c:pt idx="26625">
                  <c:v>114.51730000000001</c:v>
                </c:pt>
                <c:pt idx="26626">
                  <c:v>114.52209999999999</c:v>
                </c:pt>
                <c:pt idx="26627">
                  <c:v>114.5269</c:v>
                </c:pt>
                <c:pt idx="26628">
                  <c:v>114.5318</c:v>
                </c:pt>
                <c:pt idx="26629">
                  <c:v>114.53660000000001</c:v>
                </c:pt>
                <c:pt idx="26630">
                  <c:v>114.5415</c:v>
                </c:pt>
                <c:pt idx="26631">
                  <c:v>114.5463</c:v>
                </c:pt>
                <c:pt idx="26632">
                  <c:v>114.55110000000001</c:v>
                </c:pt>
                <c:pt idx="26633">
                  <c:v>114.55600000000001</c:v>
                </c:pt>
                <c:pt idx="26634">
                  <c:v>114.5608</c:v>
                </c:pt>
                <c:pt idx="26635">
                  <c:v>114.5656</c:v>
                </c:pt>
                <c:pt idx="26636">
                  <c:v>114.57050000000001</c:v>
                </c:pt>
                <c:pt idx="26637">
                  <c:v>114.5753</c:v>
                </c:pt>
                <c:pt idx="26638">
                  <c:v>114.5801</c:v>
                </c:pt>
                <c:pt idx="26639">
                  <c:v>114.58500000000001</c:v>
                </c:pt>
                <c:pt idx="26640">
                  <c:v>114.58980000000001</c:v>
                </c:pt>
                <c:pt idx="26641">
                  <c:v>114.5946</c:v>
                </c:pt>
                <c:pt idx="26642">
                  <c:v>114.59950000000001</c:v>
                </c:pt>
                <c:pt idx="26643">
                  <c:v>114.60430000000001</c:v>
                </c:pt>
                <c:pt idx="26644">
                  <c:v>114.60910000000001</c:v>
                </c:pt>
                <c:pt idx="26645">
                  <c:v>114.61399999999999</c:v>
                </c:pt>
                <c:pt idx="26646">
                  <c:v>114.61880000000001</c:v>
                </c:pt>
                <c:pt idx="26647">
                  <c:v>114.62360000000001</c:v>
                </c:pt>
                <c:pt idx="26648">
                  <c:v>114.62849999999999</c:v>
                </c:pt>
                <c:pt idx="26649">
                  <c:v>114.63329999999999</c:v>
                </c:pt>
                <c:pt idx="26650">
                  <c:v>114.63810000000001</c:v>
                </c:pt>
                <c:pt idx="26651">
                  <c:v>114.643</c:v>
                </c:pt>
                <c:pt idx="26652">
                  <c:v>114.64779999999999</c:v>
                </c:pt>
                <c:pt idx="26653">
                  <c:v>114.6527</c:v>
                </c:pt>
                <c:pt idx="26654">
                  <c:v>114.6575</c:v>
                </c:pt>
                <c:pt idx="26655">
                  <c:v>114.66229999999999</c:v>
                </c:pt>
                <c:pt idx="26656">
                  <c:v>114.66719999999999</c:v>
                </c:pt>
                <c:pt idx="26657">
                  <c:v>114.672</c:v>
                </c:pt>
                <c:pt idx="26658">
                  <c:v>114.6768</c:v>
                </c:pt>
                <c:pt idx="26659">
                  <c:v>114.68169999999999</c:v>
                </c:pt>
                <c:pt idx="26660">
                  <c:v>114.6865</c:v>
                </c:pt>
                <c:pt idx="26661">
                  <c:v>114.6913</c:v>
                </c:pt>
                <c:pt idx="26662">
                  <c:v>114.6962</c:v>
                </c:pt>
                <c:pt idx="26663">
                  <c:v>114.70099999999999</c:v>
                </c:pt>
                <c:pt idx="26664">
                  <c:v>114.7058</c:v>
                </c:pt>
                <c:pt idx="26665">
                  <c:v>114.7107</c:v>
                </c:pt>
                <c:pt idx="26666">
                  <c:v>114.71549999999999</c:v>
                </c:pt>
                <c:pt idx="26667">
                  <c:v>114.72029999999999</c:v>
                </c:pt>
                <c:pt idx="26668">
                  <c:v>114.7252</c:v>
                </c:pt>
                <c:pt idx="26669">
                  <c:v>114.73</c:v>
                </c:pt>
                <c:pt idx="26670">
                  <c:v>114.7349</c:v>
                </c:pt>
                <c:pt idx="26671">
                  <c:v>114.7397</c:v>
                </c:pt>
                <c:pt idx="26672">
                  <c:v>114.7445</c:v>
                </c:pt>
                <c:pt idx="26673">
                  <c:v>114.74930000000001</c:v>
                </c:pt>
                <c:pt idx="26674">
                  <c:v>114.7542</c:v>
                </c:pt>
                <c:pt idx="26675">
                  <c:v>114.759</c:v>
                </c:pt>
                <c:pt idx="26676">
                  <c:v>114.76390000000001</c:v>
                </c:pt>
                <c:pt idx="26677">
                  <c:v>114.7687</c:v>
                </c:pt>
                <c:pt idx="26678">
                  <c:v>114.7735</c:v>
                </c:pt>
                <c:pt idx="26679">
                  <c:v>114.7784</c:v>
                </c:pt>
                <c:pt idx="26680">
                  <c:v>114.78320000000001</c:v>
                </c:pt>
                <c:pt idx="26681">
                  <c:v>114.788</c:v>
                </c:pt>
                <c:pt idx="26682">
                  <c:v>114.7929</c:v>
                </c:pt>
                <c:pt idx="26683">
                  <c:v>114.79770000000001</c:v>
                </c:pt>
                <c:pt idx="26684">
                  <c:v>114.80249999999999</c:v>
                </c:pt>
                <c:pt idx="26685">
                  <c:v>114.8074</c:v>
                </c:pt>
                <c:pt idx="26686">
                  <c:v>114.8122</c:v>
                </c:pt>
                <c:pt idx="26687">
                  <c:v>114.81700000000001</c:v>
                </c:pt>
                <c:pt idx="26688">
                  <c:v>114.8219</c:v>
                </c:pt>
                <c:pt idx="26689">
                  <c:v>114.8267</c:v>
                </c:pt>
                <c:pt idx="26690">
                  <c:v>114.83150000000001</c:v>
                </c:pt>
                <c:pt idx="26691">
                  <c:v>114.83640000000001</c:v>
                </c:pt>
                <c:pt idx="26692">
                  <c:v>114.8412</c:v>
                </c:pt>
                <c:pt idx="26693">
                  <c:v>114.84610000000001</c:v>
                </c:pt>
                <c:pt idx="26694">
                  <c:v>114.85090000000001</c:v>
                </c:pt>
                <c:pt idx="26695">
                  <c:v>114.8557</c:v>
                </c:pt>
                <c:pt idx="26696">
                  <c:v>114.8605</c:v>
                </c:pt>
                <c:pt idx="26697">
                  <c:v>114.86540000000001</c:v>
                </c:pt>
                <c:pt idx="26698">
                  <c:v>114.87020000000001</c:v>
                </c:pt>
                <c:pt idx="26699">
                  <c:v>114.87509999999999</c:v>
                </c:pt>
                <c:pt idx="26700">
                  <c:v>114.87989999999999</c:v>
                </c:pt>
                <c:pt idx="26701">
                  <c:v>114.88470000000001</c:v>
                </c:pt>
                <c:pt idx="26702">
                  <c:v>114.8896</c:v>
                </c:pt>
                <c:pt idx="26703">
                  <c:v>114.89439999999999</c:v>
                </c:pt>
                <c:pt idx="26704">
                  <c:v>114.89920000000001</c:v>
                </c:pt>
                <c:pt idx="26705">
                  <c:v>114.9041</c:v>
                </c:pt>
                <c:pt idx="26706">
                  <c:v>114.90889999999999</c:v>
                </c:pt>
                <c:pt idx="26707">
                  <c:v>114.91369999999999</c:v>
                </c:pt>
                <c:pt idx="26708">
                  <c:v>114.9186</c:v>
                </c:pt>
                <c:pt idx="26709">
                  <c:v>114.9234</c:v>
                </c:pt>
                <c:pt idx="26710">
                  <c:v>114.92819999999999</c:v>
                </c:pt>
                <c:pt idx="26711">
                  <c:v>114.9331</c:v>
                </c:pt>
                <c:pt idx="26712">
                  <c:v>114.9379</c:v>
                </c:pt>
                <c:pt idx="26713">
                  <c:v>114.94269999999999</c:v>
                </c:pt>
                <c:pt idx="26714">
                  <c:v>114.94759999999999</c:v>
                </c:pt>
                <c:pt idx="26715">
                  <c:v>114.9524</c:v>
                </c:pt>
                <c:pt idx="26716">
                  <c:v>114.9573</c:v>
                </c:pt>
                <c:pt idx="26717">
                  <c:v>114.96209999999999</c:v>
                </c:pt>
                <c:pt idx="26718">
                  <c:v>114.9669</c:v>
                </c:pt>
                <c:pt idx="26719">
                  <c:v>114.9717</c:v>
                </c:pt>
                <c:pt idx="26720">
                  <c:v>114.9766</c:v>
                </c:pt>
                <c:pt idx="26721">
                  <c:v>114.98139999999999</c:v>
                </c:pt>
                <c:pt idx="26722">
                  <c:v>114.9863</c:v>
                </c:pt>
                <c:pt idx="26723">
                  <c:v>114.9911</c:v>
                </c:pt>
                <c:pt idx="26724">
                  <c:v>114.99589999999999</c:v>
                </c:pt>
                <c:pt idx="26725">
                  <c:v>115.0008</c:v>
                </c:pt>
                <c:pt idx="26726">
                  <c:v>115.0056</c:v>
                </c:pt>
                <c:pt idx="26727">
                  <c:v>115.0104</c:v>
                </c:pt>
                <c:pt idx="26728">
                  <c:v>115.0153</c:v>
                </c:pt>
                <c:pt idx="26729">
                  <c:v>115.0201</c:v>
                </c:pt>
                <c:pt idx="26730">
                  <c:v>115.0249</c:v>
                </c:pt>
                <c:pt idx="26731">
                  <c:v>115.02979999999999</c:v>
                </c:pt>
                <c:pt idx="26732">
                  <c:v>115.0346</c:v>
                </c:pt>
                <c:pt idx="26733">
                  <c:v>115.0394</c:v>
                </c:pt>
                <c:pt idx="26734">
                  <c:v>115.04430000000001</c:v>
                </c:pt>
                <c:pt idx="26735">
                  <c:v>115.0491</c:v>
                </c:pt>
                <c:pt idx="26736">
                  <c:v>115.0539</c:v>
                </c:pt>
                <c:pt idx="26737">
                  <c:v>115.05880000000001</c:v>
                </c:pt>
                <c:pt idx="26738">
                  <c:v>115.06360000000001</c:v>
                </c:pt>
                <c:pt idx="26739">
                  <c:v>115.0685</c:v>
                </c:pt>
                <c:pt idx="26740">
                  <c:v>115.0733</c:v>
                </c:pt>
                <c:pt idx="26741">
                  <c:v>115.07810000000001</c:v>
                </c:pt>
                <c:pt idx="26742">
                  <c:v>115.083</c:v>
                </c:pt>
                <c:pt idx="26743">
                  <c:v>115.0878</c:v>
                </c:pt>
                <c:pt idx="26744">
                  <c:v>115.0926</c:v>
                </c:pt>
                <c:pt idx="26745">
                  <c:v>115.09750000000001</c:v>
                </c:pt>
                <c:pt idx="26746">
                  <c:v>115.1023</c:v>
                </c:pt>
                <c:pt idx="26747">
                  <c:v>115.1071</c:v>
                </c:pt>
                <c:pt idx="26748">
                  <c:v>115.11200000000001</c:v>
                </c:pt>
                <c:pt idx="26749">
                  <c:v>115.11680000000001</c:v>
                </c:pt>
                <c:pt idx="26750">
                  <c:v>115.1216</c:v>
                </c:pt>
                <c:pt idx="26751">
                  <c:v>115.12650000000001</c:v>
                </c:pt>
                <c:pt idx="26752">
                  <c:v>115.13130000000001</c:v>
                </c:pt>
                <c:pt idx="26753">
                  <c:v>115.1361</c:v>
                </c:pt>
                <c:pt idx="26754">
                  <c:v>115.14099999999999</c:v>
                </c:pt>
                <c:pt idx="26755">
                  <c:v>115.14580000000001</c:v>
                </c:pt>
                <c:pt idx="26756">
                  <c:v>115.15060000000001</c:v>
                </c:pt>
                <c:pt idx="26757">
                  <c:v>115.15549999999999</c:v>
                </c:pt>
                <c:pt idx="26758">
                  <c:v>115.16029999999999</c:v>
                </c:pt>
                <c:pt idx="26759">
                  <c:v>115.16510000000001</c:v>
                </c:pt>
                <c:pt idx="26760">
                  <c:v>115.16999999999999</c:v>
                </c:pt>
                <c:pt idx="26761">
                  <c:v>115.17479999999999</c:v>
                </c:pt>
                <c:pt idx="26762">
                  <c:v>115.1797</c:v>
                </c:pt>
                <c:pt idx="26763">
                  <c:v>115.1845</c:v>
                </c:pt>
                <c:pt idx="26764">
                  <c:v>115.18929999999999</c:v>
                </c:pt>
                <c:pt idx="26765">
                  <c:v>115.1942</c:v>
                </c:pt>
                <c:pt idx="26766">
                  <c:v>115.199</c:v>
                </c:pt>
                <c:pt idx="26767">
                  <c:v>115.2038</c:v>
                </c:pt>
                <c:pt idx="26768">
                  <c:v>115.20869999999999</c:v>
                </c:pt>
                <c:pt idx="26769">
                  <c:v>115.2135</c:v>
                </c:pt>
                <c:pt idx="26770">
                  <c:v>115.2183</c:v>
                </c:pt>
                <c:pt idx="26771">
                  <c:v>115.22319999999999</c:v>
                </c:pt>
                <c:pt idx="26772">
                  <c:v>115.22799999999999</c:v>
                </c:pt>
                <c:pt idx="26773">
                  <c:v>115.2328</c:v>
                </c:pt>
                <c:pt idx="26774">
                  <c:v>115.2377</c:v>
                </c:pt>
                <c:pt idx="26775">
                  <c:v>115.24249999999999</c:v>
                </c:pt>
                <c:pt idx="26776">
                  <c:v>115.2473</c:v>
                </c:pt>
                <c:pt idx="26777">
                  <c:v>115.2522</c:v>
                </c:pt>
                <c:pt idx="26778">
                  <c:v>115.25700000000001</c:v>
                </c:pt>
                <c:pt idx="26779">
                  <c:v>115.26179999999999</c:v>
                </c:pt>
                <c:pt idx="26780">
                  <c:v>115.2667</c:v>
                </c:pt>
                <c:pt idx="26781">
                  <c:v>115.2715</c:v>
                </c:pt>
                <c:pt idx="26782">
                  <c:v>115.27629999999999</c:v>
                </c:pt>
                <c:pt idx="26783">
                  <c:v>115.2812</c:v>
                </c:pt>
                <c:pt idx="26784">
                  <c:v>115.286</c:v>
                </c:pt>
                <c:pt idx="26785">
                  <c:v>115.29090000000001</c:v>
                </c:pt>
                <c:pt idx="26786">
                  <c:v>115.2957</c:v>
                </c:pt>
                <c:pt idx="26787">
                  <c:v>115.3005</c:v>
                </c:pt>
                <c:pt idx="26788">
                  <c:v>115.30540000000001</c:v>
                </c:pt>
                <c:pt idx="26789">
                  <c:v>115.31019999999999</c:v>
                </c:pt>
                <c:pt idx="26790">
                  <c:v>115.315</c:v>
                </c:pt>
                <c:pt idx="26791">
                  <c:v>115.3199</c:v>
                </c:pt>
                <c:pt idx="26792">
                  <c:v>115.32470000000001</c:v>
                </c:pt>
                <c:pt idx="26793">
                  <c:v>115.3295</c:v>
                </c:pt>
                <c:pt idx="26794">
                  <c:v>115.3344</c:v>
                </c:pt>
                <c:pt idx="26795">
                  <c:v>115.33920000000001</c:v>
                </c:pt>
                <c:pt idx="26796">
                  <c:v>115.34400000000001</c:v>
                </c:pt>
                <c:pt idx="26797">
                  <c:v>115.3489</c:v>
                </c:pt>
                <c:pt idx="26798">
                  <c:v>115.3537</c:v>
                </c:pt>
                <c:pt idx="26799">
                  <c:v>115.35850000000001</c:v>
                </c:pt>
                <c:pt idx="26800">
                  <c:v>115.3634</c:v>
                </c:pt>
                <c:pt idx="26801">
                  <c:v>115.3682</c:v>
                </c:pt>
                <c:pt idx="26802">
                  <c:v>115.373</c:v>
                </c:pt>
                <c:pt idx="26803">
                  <c:v>115.37790000000001</c:v>
                </c:pt>
                <c:pt idx="26804">
                  <c:v>115.3827</c:v>
                </c:pt>
                <c:pt idx="26805">
                  <c:v>115.3875</c:v>
                </c:pt>
                <c:pt idx="26806">
                  <c:v>115.39240000000001</c:v>
                </c:pt>
                <c:pt idx="26807">
                  <c:v>115.39720000000001</c:v>
                </c:pt>
                <c:pt idx="26808">
                  <c:v>115.40209999999999</c:v>
                </c:pt>
                <c:pt idx="26809">
                  <c:v>115.40690000000001</c:v>
                </c:pt>
                <c:pt idx="26810">
                  <c:v>115.41170000000001</c:v>
                </c:pt>
                <c:pt idx="26811">
                  <c:v>115.41659999999999</c:v>
                </c:pt>
                <c:pt idx="26812">
                  <c:v>115.42139999999999</c:v>
                </c:pt>
                <c:pt idx="26813">
                  <c:v>115.42620000000001</c:v>
                </c:pt>
                <c:pt idx="26814">
                  <c:v>115.4311</c:v>
                </c:pt>
                <c:pt idx="26815">
                  <c:v>115.43589999999999</c:v>
                </c:pt>
                <c:pt idx="26816">
                  <c:v>115.44069999999999</c:v>
                </c:pt>
                <c:pt idx="26817">
                  <c:v>115.4456</c:v>
                </c:pt>
                <c:pt idx="26818">
                  <c:v>115.45039999999999</c:v>
                </c:pt>
                <c:pt idx="26819">
                  <c:v>115.45519999999999</c:v>
                </c:pt>
                <c:pt idx="26820">
                  <c:v>115.4601</c:v>
                </c:pt>
                <c:pt idx="26821">
                  <c:v>115.4649</c:v>
                </c:pt>
                <c:pt idx="26822">
                  <c:v>115.46969999999999</c:v>
                </c:pt>
                <c:pt idx="26823">
                  <c:v>115.4746</c:v>
                </c:pt>
                <c:pt idx="26824">
                  <c:v>115.4794</c:v>
                </c:pt>
                <c:pt idx="26825">
                  <c:v>115.4842</c:v>
                </c:pt>
                <c:pt idx="26826">
                  <c:v>115.48909999999999</c:v>
                </c:pt>
                <c:pt idx="26827">
                  <c:v>115.4939</c:v>
                </c:pt>
                <c:pt idx="26828">
                  <c:v>115.4987</c:v>
                </c:pt>
                <c:pt idx="26829">
                  <c:v>115.50359999999999</c:v>
                </c:pt>
                <c:pt idx="26830">
                  <c:v>115.50839999999999</c:v>
                </c:pt>
                <c:pt idx="26831">
                  <c:v>115.5133</c:v>
                </c:pt>
                <c:pt idx="26832">
                  <c:v>115.5181</c:v>
                </c:pt>
                <c:pt idx="26833">
                  <c:v>115.52289999999999</c:v>
                </c:pt>
                <c:pt idx="26834">
                  <c:v>115.5277</c:v>
                </c:pt>
                <c:pt idx="26835">
                  <c:v>115.5326</c:v>
                </c:pt>
                <c:pt idx="26836">
                  <c:v>115.53740000000001</c:v>
                </c:pt>
                <c:pt idx="26837">
                  <c:v>115.5423</c:v>
                </c:pt>
                <c:pt idx="26838">
                  <c:v>115.5471</c:v>
                </c:pt>
                <c:pt idx="26839">
                  <c:v>115.5519</c:v>
                </c:pt>
                <c:pt idx="26840">
                  <c:v>115.5568</c:v>
                </c:pt>
                <c:pt idx="26841">
                  <c:v>115.5616</c:v>
                </c:pt>
                <c:pt idx="26842">
                  <c:v>115.5664</c:v>
                </c:pt>
                <c:pt idx="26843">
                  <c:v>115.57130000000001</c:v>
                </c:pt>
                <c:pt idx="26844">
                  <c:v>115.5761</c:v>
                </c:pt>
                <c:pt idx="26845">
                  <c:v>115.5809</c:v>
                </c:pt>
                <c:pt idx="26846">
                  <c:v>115.58580000000001</c:v>
                </c:pt>
                <c:pt idx="26847">
                  <c:v>115.59059999999999</c:v>
                </c:pt>
                <c:pt idx="26848">
                  <c:v>115.5954</c:v>
                </c:pt>
                <c:pt idx="26849">
                  <c:v>115.6003</c:v>
                </c:pt>
                <c:pt idx="26850">
                  <c:v>115.60510000000001</c:v>
                </c:pt>
                <c:pt idx="26851">
                  <c:v>115.6099</c:v>
                </c:pt>
                <c:pt idx="26852">
                  <c:v>115.6148</c:v>
                </c:pt>
                <c:pt idx="26853">
                  <c:v>115.61960000000001</c:v>
                </c:pt>
                <c:pt idx="26854">
                  <c:v>115.62450000000001</c:v>
                </c:pt>
                <c:pt idx="26855">
                  <c:v>115.6293</c:v>
                </c:pt>
                <c:pt idx="26856">
                  <c:v>115.6341</c:v>
                </c:pt>
                <c:pt idx="26857">
                  <c:v>115.63890000000001</c:v>
                </c:pt>
                <c:pt idx="26858">
                  <c:v>115.6438</c:v>
                </c:pt>
                <c:pt idx="26859">
                  <c:v>115.6486</c:v>
                </c:pt>
                <c:pt idx="26860">
                  <c:v>115.65350000000001</c:v>
                </c:pt>
                <c:pt idx="26861">
                  <c:v>115.65830000000001</c:v>
                </c:pt>
                <c:pt idx="26862">
                  <c:v>115.6631</c:v>
                </c:pt>
                <c:pt idx="26863">
                  <c:v>115.66800000000001</c:v>
                </c:pt>
                <c:pt idx="26864">
                  <c:v>115.67280000000001</c:v>
                </c:pt>
                <c:pt idx="26865">
                  <c:v>115.67760000000001</c:v>
                </c:pt>
                <c:pt idx="26866">
                  <c:v>115.68249999999999</c:v>
                </c:pt>
                <c:pt idx="26867">
                  <c:v>115.68730000000001</c:v>
                </c:pt>
                <c:pt idx="26868">
                  <c:v>115.69210000000001</c:v>
                </c:pt>
                <c:pt idx="26869">
                  <c:v>115.69699999999999</c:v>
                </c:pt>
                <c:pt idx="26870">
                  <c:v>115.70179999999999</c:v>
                </c:pt>
                <c:pt idx="26871">
                  <c:v>115.70660000000001</c:v>
                </c:pt>
                <c:pt idx="26872">
                  <c:v>115.7115</c:v>
                </c:pt>
                <c:pt idx="26873">
                  <c:v>115.71629999999999</c:v>
                </c:pt>
                <c:pt idx="26874">
                  <c:v>115.72109999999999</c:v>
                </c:pt>
                <c:pt idx="26875">
                  <c:v>115.726</c:v>
                </c:pt>
                <c:pt idx="26876">
                  <c:v>115.73079999999999</c:v>
                </c:pt>
                <c:pt idx="26877">
                  <c:v>115.73569999999999</c:v>
                </c:pt>
                <c:pt idx="26878">
                  <c:v>115.7405</c:v>
                </c:pt>
                <c:pt idx="26879">
                  <c:v>115.7453</c:v>
                </c:pt>
                <c:pt idx="26880">
                  <c:v>115.75009999999999</c:v>
                </c:pt>
                <c:pt idx="26881">
                  <c:v>115.755</c:v>
                </c:pt>
                <c:pt idx="26882">
                  <c:v>115.7598</c:v>
                </c:pt>
                <c:pt idx="26883">
                  <c:v>115.7647</c:v>
                </c:pt>
                <c:pt idx="26884">
                  <c:v>115.76949999999999</c:v>
                </c:pt>
                <c:pt idx="26885">
                  <c:v>115.7743</c:v>
                </c:pt>
                <c:pt idx="26886">
                  <c:v>115.7792</c:v>
                </c:pt>
                <c:pt idx="26887">
                  <c:v>115.78399999999999</c:v>
                </c:pt>
                <c:pt idx="26888">
                  <c:v>115.78879999999999</c:v>
                </c:pt>
                <c:pt idx="26889">
                  <c:v>115.7937</c:v>
                </c:pt>
                <c:pt idx="26890">
                  <c:v>115.7985</c:v>
                </c:pt>
                <c:pt idx="26891">
                  <c:v>115.80329999999999</c:v>
                </c:pt>
                <c:pt idx="26892">
                  <c:v>115.8082</c:v>
                </c:pt>
                <c:pt idx="26893">
                  <c:v>115.813</c:v>
                </c:pt>
                <c:pt idx="26894">
                  <c:v>115.81780000000001</c:v>
                </c:pt>
                <c:pt idx="26895">
                  <c:v>115.8227</c:v>
                </c:pt>
                <c:pt idx="26896">
                  <c:v>115.8275</c:v>
                </c:pt>
                <c:pt idx="26897">
                  <c:v>115.8323</c:v>
                </c:pt>
                <c:pt idx="26898">
                  <c:v>115.8372</c:v>
                </c:pt>
                <c:pt idx="26899">
                  <c:v>115.842</c:v>
                </c:pt>
                <c:pt idx="26900">
                  <c:v>115.8468</c:v>
                </c:pt>
                <c:pt idx="26901">
                  <c:v>115.85170000000001</c:v>
                </c:pt>
                <c:pt idx="26902">
                  <c:v>115.8565</c:v>
                </c:pt>
                <c:pt idx="26903">
                  <c:v>115.8613</c:v>
                </c:pt>
                <c:pt idx="26904">
                  <c:v>115.86620000000001</c:v>
                </c:pt>
                <c:pt idx="26905">
                  <c:v>115.871</c:v>
                </c:pt>
                <c:pt idx="26906">
                  <c:v>115.8759</c:v>
                </c:pt>
                <c:pt idx="26907">
                  <c:v>115.8807</c:v>
                </c:pt>
                <c:pt idx="26908">
                  <c:v>115.88550000000001</c:v>
                </c:pt>
                <c:pt idx="26909">
                  <c:v>115.8904</c:v>
                </c:pt>
                <c:pt idx="26910">
                  <c:v>115.8952</c:v>
                </c:pt>
                <c:pt idx="26911">
                  <c:v>115.9</c:v>
                </c:pt>
                <c:pt idx="26912">
                  <c:v>115.90490000000001</c:v>
                </c:pt>
                <c:pt idx="26913">
                  <c:v>115.9097</c:v>
                </c:pt>
                <c:pt idx="26914">
                  <c:v>115.9145</c:v>
                </c:pt>
                <c:pt idx="26915">
                  <c:v>115.91940000000001</c:v>
                </c:pt>
                <c:pt idx="26916">
                  <c:v>115.9242</c:v>
                </c:pt>
                <c:pt idx="26917">
                  <c:v>115.929</c:v>
                </c:pt>
                <c:pt idx="26918">
                  <c:v>115.93390000000001</c:v>
                </c:pt>
                <c:pt idx="26919">
                  <c:v>115.93870000000001</c:v>
                </c:pt>
                <c:pt idx="26920">
                  <c:v>115.9435</c:v>
                </c:pt>
                <c:pt idx="26921">
                  <c:v>115.94839999999999</c:v>
                </c:pt>
                <c:pt idx="26922">
                  <c:v>115.95320000000001</c:v>
                </c:pt>
                <c:pt idx="26923">
                  <c:v>115.958</c:v>
                </c:pt>
                <c:pt idx="26924">
                  <c:v>115.96289999999999</c:v>
                </c:pt>
                <c:pt idx="26925">
                  <c:v>115.96770000000001</c:v>
                </c:pt>
                <c:pt idx="26926">
                  <c:v>115.97250000000001</c:v>
                </c:pt>
                <c:pt idx="26927">
                  <c:v>115.97739999999999</c:v>
                </c:pt>
                <c:pt idx="26928">
                  <c:v>115.98219999999999</c:v>
                </c:pt>
                <c:pt idx="26929">
                  <c:v>115.9871</c:v>
                </c:pt>
                <c:pt idx="26930">
                  <c:v>115.9919</c:v>
                </c:pt>
                <c:pt idx="26931">
                  <c:v>115.99669999999999</c:v>
                </c:pt>
                <c:pt idx="26932">
                  <c:v>116.0016</c:v>
                </c:pt>
                <c:pt idx="26933">
                  <c:v>116.0064</c:v>
                </c:pt>
                <c:pt idx="26934">
                  <c:v>116.01119999999999</c:v>
                </c:pt>
                <c:pt idx="26935">
                  <c:v>116.01609999999999</c:v>
                </c:pt>
                <c:pt idx="26936">
                  <c:v>116.0209</c:v>
                </c:pt>
                <c:pt idx="26937">
                  <c:v>116.0257</c:v>
                </c:pt>
                <c:pt idx="26938">
                  <c:v>116.03059999999999</c:v>
                </c:pt>
                <c:pt idx="26939">
                  <c:v>116.0354</c:v>
                </c:pt>
                <c:pt idx="26940">
                  <c:v>116.0402</c:v>
                </c:pt>
                <c:pt idx="26941">
                  <c:v>116.04510000000001</c:v>
                </c:pt>
                <c:pt idx="26942">
                  <c:v>116.04989999999999</c:v>
                </c:pt>
                <c:pt idx="26943">
                  <c:v>116.0547</c:v>
                </c:pt>
                <c:pt idx="26944">
                  <c:v>116.0596</c:v>
                </c:pt>
                <c:pt idx="26945">
                  <c:v>116.06439999999999</c:v>
                </c:pt>
                <c:pt idx="26946">
                  <c:v>116.0692</c:v>
                </c:pt>
                <c:pt idx="26947">
                  <c:v>116.0741</c:v>
                </c:pt>
                <c:pt idx="26948">
                  <c:v>116.0789</c:v>
                </c:pt>
                <c:pt idx="26949">
                  <c:v>116.08369999999999</c:v>
                </c:pt>
                <c:pt idx="26950">
                  <c:v>116.0886</c:v>
                </c:pt>
                <c:pt idx="26951">
                  <c:v>116.0934</c:v>
                </c:pt>
                <c:pt idx="26952">
                  <c:v>116.09829999999999</c:v>
                </c:pt>
                <c:pt idx="26953">
                  <c:v>116.1031</c:v>
                </c:pt>
                <c:pt idx="26954">
                  <c:v>116.1079</c:v>
                </c:pt>
                <c:pt idx="26955">
                  <c:v>116.11280000000001</c:v>
                </c:pt>
                <c:pt idx="26956">
                  <c:v>116.1176</c:v>
                </c:pt>
                <c:pt idx="26957">
                  <c:v>116.1224</c:v>
                </c:pt>
                <c:pt idx="26958">
                  <c:v>116.12730000000001</c:v>
                </c:pt>
                <c:pt idx="26959">
                  <c:v>116.13210000000001</c:v>
                </c:pt>
                <c:pt idx="26960">
                  <c:v>116.1369</c:v>
                </c:pt>
                <c:pt idx="26961">
                  <c:v>116.1418</c:v>
                </c:pt>
                <c:pt idx="26962">
                  <c:v>116.14660000000001</c:v>
                </c:pt>
                <c:pt idx="26963">
                  <c:v>116.1514</c:v>
                </c:pt>
                <c:pt idx="26964">
                  <c:v>116.1563</c:v>
                </c:pt>
                <c:pt idx="26965">
                  <c:v>116.1611</c:v>
                </c:pt>
                <c:pt idx="26966">
                  <c:v>116.16590000000001</c:v>
                </c:pt>
                <c:pt idx="26967">
                  <c:v>116.1708</c:v>
                </c:pt>
                <c:pt idx="26968">
                  <c:v>116.1756</c:v>
                </c:pt>
                <c:pt idx="26969">
                  <c:v>116.18040000000001</c:v>
                </c:pt>
                <c:pt idx="26970">
                  <c:v>116.18530000000001</c:v>
                </c:pt>
                <c:pt idx="26971">
                  <c:v>116.1901</c:v>
                </c:pt>
                <c:pt idx="26972">
                  <c:v>116.1949</c:v>
                </c:pt>
                <c:pt idx="26973">
                  <c:v>116.19980000000001</c:v>
                </c:pt>
                <c:pt idx="26974">
                  <c:v>116.2046</c:v>
                </c:pt>
                <c:pt idx="26975">
                  <c:v>116.2094</c:v>
                </c:pt>
                <c:pt idx="26976">
                  <c:v>116.21430000000001</c:v>
                </c:pt>
                <c:pt idx="26977">
                  <c:v>116.21910000000001</c:v>
                </c:pt>
                <c:pt idx="26978">
                  <c:v>116.22399999999999</c:v>
                </c:pt>
                <c:pt idx="26979">
                  <c:v>116.22879999999999</c:v>
                </c:pt>
                <c:pt idx="26980">
                  <c:v>116.23360000000001</c:v>
                </c:pt>
                <c:pt idx="26981">
                  <c:v>116.23849999999999</c:v>
                </c:pt>
                <c:pt idx="26982">
                  <c:v>116.24329999999999</c:v>
                </c:pt>
                <c:pt idx="26983">
                  <c:v>116.24809999999999</c:v>
                </c:pt>
                <c:pt idx="26984">
                  <c:v>116.253</c:v>
                </c:pt>
                <c:pt idx="26985">
                  <c:v>116.25779999999999</c:v>
                </c:pt>
                <c:pt idx="26986">
                  <c:v>116.26259999999999</c:v>
                </c:pt>
                <c:pt idx="26987">
                  <c:v>116.2675</c:v>
                </c:pt>
                <c:pt idx="26988">
                  <c:v>116.2723</c:v>
                </c:pt>
                <c:pt idx="26989">
                  <c:v>116.27709999999999</c:v>
                </c:pt>
                <c:pt idx="26990">
                  <c:v>116.282</c:v>
                </c:pt>
                <c:pt idx="26991">
                  <c:v>116.2868</c:v>
                </c:pt>
                <c:pt idx="26992">
                  <c:v>116.29159999999999</c:v>
                </c:pt>
                <c:pt idx="26993">
                  <c:v>116.29649999999999</c:v>
                </c:pt>
                <c:pt idx="26994">
                  <c:v>116.3013</c:v>
                </c:pt>
                <c:pt idx="26995">
                  <c:v>116.3061</c:v>
                </c:pt>
                <c:pt idx="26996">
                  <c:v>116.31099999999999</c:v>
                </c:pt>
                <c:pt idx="26997">
                  <c:v>116.3158</c:v>
                </c:pt>
                <c:pt idx="26998">
                  <c:v>116.3206</c:v>
                </c:pt>
                <c:pt idx="26999">
                  <c:v>116.32550000000001</c:v>
                </c:pt>
                <c:pt idx="27000">
                  <c:v>116.33029999999999</c:v>
                </c:pt>
                <c:pt idx="27001">
                  <c:v>116.3352</c:v>
                </c:pt>
                <c:pt idx="27002">
                  <c:v>116.34</c:v>
                </c:pt>
                <c:pt idx="27003">
                  <c:v>116.34479999999999</c:v>
                </c:pt>
                <c:pt idx="27004">
                  <c:v>116.3497</c:v>
                </c:pt>
                <c:pt idx="27005">
                  <c:v>116.3545</c:v>
                </c:pt>
                <c:pt idx="27006">
                  <c:v>116.3593</c:v>
                </c:pt>
                <c:pt idx="27007">
                  <c:v>116.3642</c:v>
                </c:pt>
                <c:pt idx="27008">
                  <c:v>116.369</c:v>
                </c:pt>
                <c:pt idx="27009">
                  <c:v>116.3738</c:v>
                </c:pt>
                <c:pt idx="27010">
                  <c:v>116.37869999999999</c:v>
                </c:pt>
                <c:pt idx="27011">
                  <c:v>116.3835</c:v>
                </c:pt>
                <c:pt idx="27012">
                  <c:v>116.3883</c:v>
                </c:pt>
                <c:pt idx="27013">
                  <c:v>116.39320000000001</c:v>
                </c:pt>
                <c:pt idx="27014">
                  <c:v>116.398</c:v>
                </c:pt>
                <c:pt idx="27015">
                  <c:v>116.4028</c:v>
                </c:pt>
                <c:pt idx="27016">
                  <c:v>116.40770000000001</c:v>
                </c:pt>
                <c:pt idx="27017">
                  <c:v>116.41250000000001</c:v>
                </c:pt>
                <c:pt idx="27018">
                  <c:v>116.4173</c:v>
                </c:pt>
                <c:pt idx="27019">
                  <c:v>116.4222</c:v>
                </c:pt>
                <c:pt idx="27020">
                  <c:v>116.42700000000001</c:v>
                </c:pt>
                <c:pt idx="27021">
                  <c:v>116.4318</c:v>
                </c:pt>
                <c:pt idx="27022">
                  <c:v>116.4367</c:v>
                </c:pt>
                <c:pt idx="27023">
                  <c:v>116.4415</c:v>
                </c:pt>
                <c:pt idx="27024">
                  <c:v>116.44630000000001</c:v>
                </c:pt>
                <c:pt idx="27025">
                  <c:v>116.4512</c:v>
                </c:pt>
                <c:pt idx="27026">
                  <c:v>116.456</c:v>
                </c:pt>
                <c:pt idx="27027">
                  <c:v>116.46090000000001</c:v>
                </c:pt>
                <c:pt idx="27028">
                  <c:v>116.4657</c:v>
                </c:pt>
                <c:pt idx="27029">
                  <c:v>116.4705</c:v>
                </c:pt>
                <c:pt idx="27030">
                  <c:v>116.47540000000001</c:v>
                </c:pt>
                <c:pt idx="27031">
                  <c:v>116.48020000000001</c:v>
                </c:pt>
                <c:pt idx="27032">
                  <c:v>116.485</c:v>
                </c:pt>
                <c:pt idx="27033">
                  <c:v>116.48989999999999</c:v>
                </c:pt>
                <c:pt idx="27034">
                  <c:v>116.49470000000001</c:v>
                </c:pt>
                <c:pt idx="27035">
                  <c:v>116.49950000000001</c:v>
                </c:pt>
                <c:pt idx="27036">
                  <c:v>116.50439999999999</c:v>
                </c:pt>
                <c:pt idx="27037">
                  <c:v>116.50919999999999</c:v>
                </c:pt>
                <c:pt idx="27038">
                  <c:v>116.51400000000001</c:v>
                </c:pt>
                <c:pt idx="27039">
                  <c:v>116.51889999999999</c:v>
                </c:pt>
                <c:pt idx="27040">
                  <c:v>116.52369999999999</c:v>
                </c:pt>
                <c:pt idx="27041">
                  <c:v>116.52849999999999</c:v>
                </c:pt>
                <c:pt idx="27042">
                  <c:v>116.5334</c:v>
                </c:pt>
                <c:pt idx="27043">
                  <c:v>116.53819999999999</c:v>
                </c:pt>
                <c:pt idx="27044">
                  <c:v>116.54299999999999</c:v>
                </c:pt>
                <c:pt idx="27045">
                  <c:v>116.5479</c:v>
                </c:pt>
                <c:pt idx="27046">
                  <c:v>116.5527</c:v>
                </c:pt>
                <c:pt idx="27047">
                  <c:v>116.55749999999999</c:v>
                </c:pt>
                <c:pt idx="27048">
                  <c:v>116.5624</c:v>
                </c:pt>
                <c:pt idx="27049">
                  <c:v>116.5672</c:v>
                </c:pt>
                <c:pt idx="27050">
                  <c:v>116.57209999999999</c:v>
                </c:pt>
                <c:pt idx="27051">
                  <c:v>116.57689999999999</c:v>
                </c:pt>
                <c:pt idx="27052">
                  <c:v>116.5817</c:v>
                </c:pt>
                <c:pt idx="27053">
                  <c:v>116.5866</c:v>
                </c:pt>
                <c:pt idx="27054">
                  <c:v>116.59139999999999</c:v>
                </c:pt>
                <c:pt idx="27055">
                  <c:v>116.5962</c:v>
                </c:pt>
                <c:pt idx="27056">
                  <c:v>116.6011</c:v>
                </c:pt>
                <c:pt idx="27057">
                  <c:v>116.60590000000001</c:v>
                </c:pt>
                <c:pt idx="27058">
                  <c:v>116.61069999999999</c:v>
                </c:pt>
                <c:pt idx="27059">
                  <c:v>116.6156</c:v>
                </c:pt>
                <c:pt idx="27060">
                  <c:v>116.6204</c:v>
                </c:pt>
                <c:pt idx="27061">
                  <c:v>116.62519999999999</c:v>
                </c:pt>
                <c:pt idx="27062">
                  <c:v>116.6301</c:v>
                </c:pt>
                <c:pt idx="27063">
                  <c:v>116.6349</c:v>
                </c:pt>
                <c:pt idx="27064">
                  <c:v>116.6397</c:v>
                </c:pt>
                <c:pt idx="27065">
                  <c:v>116.6446</c:v>
                </c:pt>
                <c:pt idx="27066">
                  <c:v>116.6494</c:v>
                </c:pt>
                <c:pt idx="27067">
                  <c:v>116.6542</c:v>
                </c:pt>
                <c:pt idx="27068">
                  <c:v>116.6591</c:v>
                </c:pt>
                <c:pt idx="27069">
                  <c:v>116.6639</c:v>
                </c:pt>
                <c:pt idx="27070">
                  <c:v>116.6687</c:v>
                </c:pt>
                <c:pt idx="27071">
                  <c:v>116.67360000000001</c:v>
                </c:pt>
                <c:pt idx="27072">
                  <c:v>116.6784</c:v>
                </c:pt>
                <c:pt idx="27073">
                  <c:v>116.6832</c:v>
                </c:pt>
                <c:pt idx="27074">
                  <c:v>116.68810000000001</c:v>
                </c:pt>
                <c:pt idx="27075">
                  <c:v>116.69290000000001</c:v>
                </c:pt>
                <c:pt idx="27076">
                  <c:v>116.6978</c:v>
                </c:pt>
                <c:pt idx="27077">
                  <c:v>116.7026</c:v>
                </c:pt>
                <c:pt idx="27078">
                  <c:v>116.70740000000001</c:v>
                </c:pt>
                <c:pt idx="27079">
                  <c:v>116.7123</c:v>
                </c:pt>
                <c:pt idx="27080">
                  <c:v>116.7171</c:v>
                </c:pt>
                <c:pt idx="27081">
                  <c:v>116.72190000000001</c:v>
                </c:pt>
                <c:pt idx="27082">
                  <c:v>116.72680000000001</c:v>
                </c:pt>
                <c:pt idx="27083">
                  <c:v>116.7316</c:v>
                </c:pt>
                <c:pt idx="27084">
                  <c:v>116.7364</c:v>
                </c:pt>
                <c:pt idx="27085">
                  <c:v>116.74130000000001</c:v>
                </c:pt>
                <c:pt idx="27086">
                  <c:v>116.7461</c:v>
                </c:pt>
                <c:pt idx="27087">
                  <c:v>116.7509</c:v>
                </c:pt>
                <c:pt idx="27088">
                  <c:v>116.75580000000001</c:v>
                </c:pt>
                <c:pt idx="27089">
                  <c:v>116.76060000000001</c:v>
                </c:pt>
                <c:pt idx="27090">
                  <c:v>116.7654</c:v>
                </c:pt>
                <c:pt idx="27091">
                  <c:v>116.77029999999999</c:v>
                </c:pt>
                <c:pt idx="27092">
                  <c:v>116.77510000000001</c:v>
                </c:pt>
                <c:pt idx="27093">
                  <c:v>116.77990000000001</c:v>
                </c:pt>
                <c:pt idx="27094">
                  <c:v>116.78479999999999</c:v>
                </c:pt>
                <c:pt idx="27095">
                  <c:v>116.78959999999999</c:v>
                </c:pt>
                <c:pt idx="27096">
                  <c:v>116.79440000000001</c:v>
                </c:pt>
                <c:pt idx="27097">
                  <c:v>116.79929999999999</c:v>
                </c:pt>
                <c:pt idx="27098">
                  <c:v>116.80409999999999</c:v>
                </c:pt>
                <c:pt idx="27099">
                  <c:v>116.809</c:v>
                </c:pt>
                <c:pt idx="27100">
                  <c:v>116.8138</c:v>
                </c:pt>
                <c:pt idx="27101">
                  <c:v>116.81859999999999</c:v>
                </c:pt>
                <c:pt idx="27102">
                  <c:v>116.82339999999999</c:v>
                </c:pt>
                <c:pt idx="27103">
                  <c:v>116.8283</c:v>
                </c:pt>
                <c:pt idx="27104">
                  <c:v>116.8331</c:v>
                </c:pt>
                <c:pt idx="27105">
                  <c:v>116.83799999999999</c:v>
                </c:pt>
                <c:pt idx="27106">
                  <c:v>116.8428</c:v>
                </c:pt>
                <c:pt idx="27107">
                  <c:v>116.8476</c:v>
                </c:pt>
                <c:pt idx="27108">
                  <c:v>116.85249999999999</c:v>
                </c:pt>
                <c:pt idx="27109">
                  <c:v>116.8573</c:v>
                </c:pt>
                <c:pt idx="27110">
                  <c:v>116.8621</c:v>
                </c:pt>
                <c:pt idx="27111">
                  <c:v>116.867</c:v>
                </c:pt>
                <c:pt idx="27112">
                  <c:v>116.87179999999999</c:v>
                </c:pt>
                <c:pt idx="27113">
                  <c:v>116.8766</c:v>
                </c:pt>
                <c:pt idx="27114">
                  <c:v>116.8815</c:v>
                </c:pt>
                <c:pt idx="27115">
                  <c:v>116.88630000000001</c:v>
                </c:pt>
                <c:pt idx="27116">
                  <c:v>116.89109999999999</c:v>
                </c:pt>
                <c:pt idx="27117">
                  <c:v>116.896</c:v>
                </c:pt>
                <c:pt idx="27118">
                  <c:v>116.9008</c:v>
                </c:pt>
                <c:pt idx="27119">
                  <c:v>116.90559999999999</c:v>
                </c:pt>
                <c:pt idx="27120">
                  <c:v>116.9105</c:v>
                </c:pt>
                <c:pt idx="27121">
                  <c:v>116.9153</c:v>
                </c:pt>
                <c:pt idx="27122">
                  <c:v>116.92010000000001</c:v>
                </c:pt>
                <c:pt idx="27123">
                  <c:v>116.925</c:v>
                </c:pt>
                <c:pt idx="27124">
                  <c:v>116.9298</c:v>
                </c:pt>
                <c:pt idx="27125">
                  <c:v>116.9346</c:v>
                </c:pt>
                <c:pt idx="27126">
                  <c:v>116.9395</c:v>
                </c:pt>
                <c:pt idx="27127">
                  <c:v>116.9443</c:v>
                </c:pt>
                <c:pt idx="27128">
                  <c:v>116.9492</c:v>
                </c:pt>
                <c:pt idx="27129">
                  <c:v>116.95400000000001</c:v>
                </c:pt>
                <c:pt idx="27130">
                  <c:v>116.9588</c:v>
                </c:pt>
                <c:pt idx="27131">
                  <c:v>116.9637</c:v>
                </c:pt>
                <c:pt idx="27132">
                  <c:v>116.96850000000001</c:v>
                </c:pt>
                <c:pt idx="27133">
                  <c:v>116.97330000000001</c:v>
                </c:pt>
                <c:pt idx="27134">
                  <c:v>116.9782</c:v>
                </c:pt>
                <c:pt idx="27135">
                  <c:v>116.983</c:v>
                </c:pt>
                <c:pt idx="27136">
                  <c:v>116.98780000000001</c:v>
                </c:pt>
                <c:pt idx="27137">
                  <c:v>116.9927</c:v>
                </c:pt>
                <c:pt idx="27138">
                  <c:v>116.9975</c:v>
                </c:pt>
                <c:pt idx="27139">
                  <c:v>117.00230000000001</c:v>
                </c:pt>
                <c:pt idx="27140">
                  <c:v>117.00720000000001</c:v>
                </c:pt>
                <c:pt idx="27141">
                  <c:v>117.012</c:v>
                </c:pt>
                <c:pt idx="27142">
                  <c:v>117.0168</c:v>
                </c:pt>
                <c:pt idx="27143">
                  <c:v>117.02170000000001</c:v>
                </c:pt>
                <c:pt idx="27144">
                  <c:v>117.0265</c:v>
                </c:pt>
                <c:pt idx="27145">
                  <c:v>117.0313</c:v>
                </c:pt>
                <c:pt idx="27146">
                  <c:v>117.03620000000001</c:v>
                </c:pt>
                <c:pt idx="27147">
                  <c:v>117.04100000000001</c:v>
                </c:pt>
                <c:pt idx="27148">
                  <c:v>117.0458</c:v>
                </c:pt>
                <c:pt idx="27149">
                  <c:v>117.05069999999999</c:v>
                </c:pt>
                <c:pt idx="27150">
                  <c:v>117.05550000000001</c:v>
                </c:pt>
                <c:pt idx="27151">
                  <c:v>117.06030000000001</c:v>
                </c:pt>
                <c:pt idx="27152">
                  <c:v>117.06519999999999</c:v>
                </c:pt>
                <c:pt idx="27153">
                  <c:v>117.07</c:v>
                </c:pt>
                <c:pt idx="27154">
                  <c:v>117.0749</c:v>
                </c:pt>
                <c:pt idx="27155">
                  <c:v>117.07969999999999</c:v>
                </c:pt>
                <c:pt idx="27156">
                  <c:v>117.08449999999999</c:v>
                </c:pt>
                <c:pt idx="27157">
                  <c:v>117.0894</c:v>
                </c:pt>
                <c:pt idx="27158">
                  <c:v>117.0942</c:v>
                </c:pt>
                <c:pt idx="27159">
                  <c:v>117.09899999999999</c:v>
                </c:pt>
                <c:pt idx="27160">
                  <c:v>117.1039</c:v>
                </c:pt>
                <c:pt idx="27161">
                  <c:v>117.1087</c:v>
                </c:pt>
                <c:pt idx="27162">
                  <c:v>117.1135</c:v>
                </c:pt>
                <c:pt idx="27163">
                  <c:v>117.11839999999999</c:v>
                </c:pt>
                <c:pt idx="27164">
                  <c:v>117.1232</c:v>
                </c:pt>
                <c:pt idx="27165">
                  <c:v>117.128</c:v>
                </c:pt>
                <c:pt idx="27166">
                  <c:v>117.13289999999999</c:v>
                </c:pt>
                <c:pt idx="27167">
                  <c:v>117.1377</c:v>
                </c:pt>
                <c:pt idx="27168">
                  <c:v>117.1425</c:v>
                </c:pt>
                <c:pt idx="27169">
                  <c:v>117.1474</c:v>
                </c:pt>
                <c:pt idx="27170">
                  <c:v>117.15219999999999</c:v>
                </c:pt>
                <c:pt idx="27171">
                  <c:v>117.157</c:v>
                </c:pt>
                <c:pt idx="27172">
                  <c:v>117.1619</c:v>
                </c:pt>
                <c:pt idx="27173">
                  <c:v>117.16669999999999</c:v>
                </c:pt>
                <c:pt idx="27174">
                  <c:v>117.17149999999999</c:v>
                </c:pt>
                <c:pt idx="27175">
                  <c:v>117.1764</c:v>
                </c:pt>
                <c:pt idx="27176">
                  <c:v>117.1812</c:v>
                </c:pt>
                <c:pt idx="27177">
                  <c:v>117.18599999999999</c:v>
                </c:pt>
                <c:pt idx="27178">
                  <c:v>117.1909</c:v>
                </c:pt>
                <c:pt idx="27179">
                  <c:v>117.1957</c:v>
                </c:pt>
                <c:pt idx="27180">
                  <c:v>117.20060000000001</c:v>
                </c:pt>
                <c:pt idx="27181">
                  <c:v>117.2054</c:v>
                </c:pt>
                <c:pt idx="27182">
                  <c:v>117.2102</c:v>
                </c:pt>
                <c:pt idx="27183">
                  <c:v>117.21510000000001</c:v>
                </c:pt>
                <c:pt idx="27184">
                  <c:v>117.2199</c:v>
                </c:pt>
                <c:pt idx="27185">
                  <c:v>117.2247</c:v>
                </c:pt>
                <c:pt idx="27186">
                  <c:v>117.2296</c:v>
                </c:pt>
                <c:pt idx="27187">
                  <c:v>117.23440000000001</c:v>
                </c:pt>
                <c:pt idx="27188">
                  <c:v>117.2392</c:v>
                </c:pt>
                <c:pt idx="27189">
                  <c:v>117.2441</c:v>
                </c:pt>
                <c:pt idx="27190">
                  <c:v>117.24890000000001</c:v>
                </c:pt>
                <c:pt idx="27191">
                  <c:v>117.25370000000001</c:v>
                </c:pt>
                <c:pt idx="27192">
                  <c:v>117.2586</c:v>
                </c:pt>
                <c:pt idx="27193">
                  <c:v>117.2634</c:v>
                </c:pt>
                <c:pt idx="27194">
                  <c:v>117.26820000000001</c:v>
                </c:pt>
                <c:pt idx="27195">
                  <c:v>117.2731</c:v>
                </c:pt>
                <c:pt idx="27196">
                  <c:v>117.2779</c:v>
                </c:pt>
                <c:pt idx="27197">
                  <c:v>117.28270000000001</c:v>
                </c:pt>
                <c:pt idx="27198">
                  <c:v>117.28760000000001</c:v>
                </c:pt>
                <c:pt idx="27199">
                  <c:v>117.2924</c:v>
                </c:pt>
                <c:pt idx="27200">
                  <c:v>117.2972</c:v>
                </c:pt>
                <c:pt idx="27201">
                  <c:v>117.30210000000001</c:v>
                </c:pt>
                <c:pt idx="27202">
                  <c:v>117.3069</c:v>
                </c:pt>
                <c:pt idx="27203">
                  <c:v>117.3117</c:v>
                </c:pt>
                <c:pt idx="27204">
                  <c:v>117.31659999999999</c:v>
                </c:pt>
                <c:pt idx="27205">
                  <c:v>117.32140000000001</c:v>
                </c:pt>
                <c:pt idx="27206">
                  <c:v>117.32629999999999</c:v>
                </c:pt>
                <c:pt idx="27207">
                  <c:v>117.33109999999999</c:v>
                </c:pt>
                <c:pt idx="27208">
                  <c:v>117.33590000000001</c:v>
                </c:pt>
                <c:pt idx="27209">
                  <c:v>117.3408</c:v>
                </c:pt>
                <c:pt idx="27210">
                  <c:v>117.34559999999999</c:v>
                </c:pt>
                <c:pt idx="27211">
                  <c:v>117.35039999999999</c:v>
                </c:pt>
                <c:pt idx="27212">
                  <c:v>117.3553</c:v>
                </c:pt>
                <c:pt idx="27213">
                  <c:v>117.36009999999999</c:v>
                </c:pt>
                <c:pt idx="27214">
                  <c:v>117.36489999999999</c:v>
                </c:pt>
                <c:pt idx="27215">
                  <c:v>117.3698</c:v>
                </c:pt>
                <c:pt idx="27216">
                  <c:v>117.3746</c:v>
                </c:pt>
                <c:pt idx="27217">
                  <c:v>117.37939999999999</c:v>
                </c:pt>
                <c:pt idx="27218">
                  <c:v>117.3843</c:v>
                </c:pt>
                <c:pt idx="27219">
                  <c:v>117.3891</c:v>
                </c:pt>
                <c:pt idx="27220">
                  <c:v>117.3939</c:v>
                </c:pt>
                <c:pt idx="27221">
                  <c:v>117.39879999999999</c:v>
                </c:pt>
                <c:pt idx="27222">
                  <c:v>117.4036</c:v>
                </c:pt>
                <c:pt idx="27223">
                  <c:v>117.4084</c:v>
                </c:pt>
                <c:pt idx="27224">
                  <c:v>117.41329999999999</c:v>
                </c:pt>
                <c:pt idx="27225">
                  <c:v>117.4181</c:v>
                </c:pt>
                <c:pt idx="27226">
                  <c:v>117.4229</c:v>
                </c:pt>
                <c:pt idx="27227">
                  <c:v>117.4278</c:v>
                </c:pt>
                <c:pt idx="27228">
                  <c:v>117.43259999999999</c:v>
                </c:pt>
                <c:pt idx="27229">
                  <c:v>117.4374</c:v>
                </c:pt>
                <c:pt idx="27230">
                  <c:v>117.4423</c:v>
                </c:pt>
                <c:pt idx="27231">
                  <c:v>117.44709999999999</c:v>
                </c:pt>
                <c:pt idx="27232">
                  <c:v>117.452</c:v>
                </c:pt>
                <c:pt idx="27233">
                  <c:v>117.4568</c:v>
                </c:pt>
                <c:pt idx="27234">
                  <c:v>117.4616</c:v>
                </c:pt>
                <c:pt idx="27235">
                  <c:v>117.4665</c:v>
                </c:pt>
                <c:pt idx="27236">
                  <c:v>117.4713</c:v>
                </c:pt>
                <c:pt idx="27237">
                  <c:v>117.4761</c:v>
                </c:pt>
                <c:pt idx="27238">
                  <c:v>117.48100000000001</c:v>
                </c:pt>
                <c:pt idx="27239">
                  <c:v>117.4858</c:v>
                </c:pt>
                <c:pt idx="27240">
                  <c:v>117.4906</c:v>
                </c:pt>
                <c:pt idx="27241">
                  <c:v>117.49550000000001</c:v>
                </c:pt>
                <c:pt idx="27242">
                  <c:v>117.5003</c:v>
                </c:pt>
                <c:pt idx="27243">
                  <c:v>117.5051</c:v>
                </c:pt>
                <c:pt idx="27244">
                  <c:v>117.51</c:v>
                </c:pt>
                <c:pt idx="27245">
                  <c:v>117.51480000000001</c:v>
                </c:pt>
                <c:pt idx="27246">
                  <c:v>117.5196</c:v>
                </c:pt>
                <c:pt idx="27247">
                  <c:v>117.5245</c:v>
                </c:pt>
                <c:pt idx="27248">
                  <c:v>117.52930000000001</c:v>
                </c:pt>
                <c:pt idx="27249">
                  <c:v>117.53410000000001</c:v>
                </c:pt>
                <c:pt idx="27250">
                  <c:v>117.539</c:v>
                </c:pt>
                <c:pt idx="27251">
                  <c:v>117.5438</c:v>
                </c:pt>
                <c:pt idx="27252">
                  <c:v>117.54860000000001</c:v>
                </c:pt>
                <c:pt idx="27253">
                  <c:v>117.5535</c:v>
                </c:pt>
                <c:pt idx="27254">
                  <c:v>117.5583</c:v>
                </c:pt>
                <c:pt idx="27255">
                  <c:v>117.56310000000001</c:v>
                </c:pt>
                <c:pt idx="27256">
                  <c:v>117.56800000000001</c:v>
                </c:pt>
                <c:pt idx="27257">
                  <c:v>117.5728</c:v>
                </c:pt>
                <c:pt idx="27258">
                  <c:v>117.5776</c:v>
                </c:pt>
                <c:pt idx="27259">
                  <c:v>117.58250000000001</c:v>
                </c:pt>
                <c:pt idx="27260">
                  <c:v>117.5873</c:v>
                </c:pt>
                <c:pt idx="27261">
                  <c:v>117.59219999999999</c:v>
                </c:pt>
                <c:pt idx="27262">
                  <c:v>117.59699999999999</c:v>
                </c:pt>
                <c:pt idx="27263">
                  <c:v>117.60180000000001</c:v>
                </c:pt>
                <c:pt idx="27264">
                  <c:v>117.60669999999999</c:v>
                </c:pt>
                <c:pt idx="27265">
                  <c:v>117.61149999999999</c:v>
                </c:pt>
                <c:pt idx="27266">
                  <c:v>117.6163</c:v>
                </c:pt>
                <c:pt idx="27267">
                  <c:v>117.6212</c:v>
                </c:pt>
                <c:pt idx="27268">
                  <c:v>117.62599999999999</c:v>
                </c:pt>
                <c:pt idx="27269">
                  <c:v>117.63079999999999</c:v>
                </c:pt>
                <c:pt idx="27270">
                  <c:v>117.6357</c:v>
                </c:pt>
                <c:pt idx="27271">
                  <c:v>117.64049999999999</c:v>
                </c:pt>
                <c:pt idx="27272">
                  <c:v>117.64529999999999</c:v>
                </c:pt>
                <c:pt idx="27273">
                  <c:v>117.6502</c:v>
                </c:pt>
                <c:pt idx="27274">
                  <c:v>117.655</c:v>
                </c:pt>
                <c:pt idx="27275">
                  <c:v>117.65979999999999</c:v>
                </c:pt>
                <c:pt idx="27276">
                  <c:v>117.6647</c:v>
                </c:pt>
                <c:pt idx="27277">
                  <c:v>117.6695</c:v>
                </c:pt>
                <c:pt idx="27278">
                  <c:v>117.6743</c:v>
                </c:pt>
                <c:pt idx="27279">
                  <c:v>117.67919999999999</c:v>
                </c:pt>
                <c:pt idx="27280">
                  <c:v>117.684</c:v>
                </c:pt>
                <c:pt idx="27281">
                  <c:v>117.6888</c:v>
                </c:pt>
                <c:pt idx="27282">
                  <c:v>117.69369999999999</c:v>
                </c:pt>
                <c:pt idx="27283">
                  <c:v>117.6985</c:v>
                </c:pt>
                <c:pt idx="27284">
                  <c:v>117.7033</c:v>
                </c:pt>
                <c:pt idx="27285">
                  <c:v>117.70820000000001</c:v>
                </c:pt>
                <c:pt idx="27286">
                  <c:v>117.71299999999999</c:v>
                </c:pt>
                <c:pt idx="27287">
                  <c:v>117.7179</c:v>
                </c:pt>
                <c:pt idx="27288">
                  <c:v>117.7227</c:v>
                </c:pt>
                <c:pt idx="27289">
                  <c:v>117.72749999999999</c:v>
                </c:pt>
                <c:pt idx="27290">
                  <c:v>117.7324</c:v>
                </c:pt>
                <c:pt idx="27291">
                  <c:v>117.7372</c:v>
                </c:pt>
                <c:pt idx="27292">
                  <c:v>117.742</c:v>
                </c:pt>
                <c:pt idx="27293">
                  <c:v>117.7469</c:v>
                </c:pt>
                <c:pt idx="27294">
                  <c:v>117.7517</c:v>
                </c:pt>
                <c:pt idx="27295">
                  <c:v>117.7565</c:v>
                </c:pt>
                <c:pt idx="27296">
                  <c:v>117.76140000000001</c:v>
                </c:pt>
                <c:pt idx="27297">
                  <c:v>117.7662</c:v>
                </c:pt>
                <c:pt idx="27298">
                  <c:v>117.771</c:v>
                </c:pt>
                <c:pt idx="27299">
                  <c:v>117.77590000000001</c:v>
                </c:pt>
                <c:pt idx="27300">
                  <c:v>117.7807</c:v>
                </c:pt>
                <c:pt idx="27301">
                  <c:v>117.7855</c:v>
                </c:pt>
                <c:pt idx="27302">
                  <c:v>117.79040000000001</c:v>
                </c:pt>
                <c:pt idx="27303">
                  <c:v>117.79520000000001</c:v>
                </c:pt>
                <c:pt idx="27304">
                  <c:v>117.8</c:v>
                </c:pt>
                <c:pt idx="27305">
                  <c:v>117.8049</c:v>
                </c:pt>
                <c:pt idx="27306">
                  <c:v>117.80970000000001</c:v>
                </c:pt>
                <c:pt idx="27307">
                  <c:v>117.81450000000001</c:v>
                </c:pt>
                <c:pt idx="27308">
                  <c:v>117.8194</c:v>
                </c:pt>
                <c:pt idx="27309">
                  <c:v>117.8242</c:v>
                </c:pt>
                <c:pt idx="27310">
                  <c:v>117.82900000000001</c:v>
                </c:pt>
                <c:pt idx="27311">
                  <c:v>117.8339</c:v>
                </c:pt>
                <c:pt idx="27312">
                  <c:v>117.8387</c:v>
                </c:pt>
                <c:pt idx="27313">
                  <c:v>117.84350000000001</c:v>
                </c:pt>
                <c:pt idx="27314">
                  <c:v>117.84840000000001</c:v>
                </c:pt>
                <c:pt idx="27315">
                  <c:v>117.8532</c:v>
                </c:pt>
                <c:pt idx="27316">
                  <c:v>117.85809999999999</c:v>
                </c:pt>
                <c:pt idx="27317">
                  <c:v>117.86290000000001</c:v>
                </c:pt>
                <c:pt idx="27318">
                  <c:v>117.8677</c:v>
                </c:pt>
                <c:pt idx="27319">
                  <c:v>117.87259999999999</c:v>
                </c:pt>
                <c:pt idx="27320">
                  <c:v>117.87739999999999</c:v>
                </c:pt>
                <c:pt idx="27321">
                  <c:v>117.88220000000001</c:v>
                </c:pt>
                <c:pt idx="27322">
                  <c:v>117.88709999999999</c:v>
                </c:pt>
                <c:pt idx="27323">
                  <c:v>117.89189999999999</c:v>
                </c:pt>
                <c:pt idx="27324">
                  <c:v>117.8967</c:v>
                </c:pt>
                <c:pt idx="27325">
                  <c:v>117.9016</c:v>
                </c:pt>
                <c:pt idx="27326">
                  <c:v>117.90639999999999</c:v>
                </c:pt>
                <c:pt idx="27327">
                  <c:v>117.91119999999999</c:v>
                </c:pt>
                <c:pt idx="27328">
                  <c:v>117.9161</c:v>
                </c:pt>
                <c:pt idx="27329">
                  <c:v>117.92089999999999</c:v>
                </c:pt>
                <c:pt idx="27330">
                  <c:v>117.92569999999999</c:v>
                </c:pt>
                <c:pt idx="27331">
                  <c:v>117.9306</c:v>
                </c:pt>
                <c:pt idx="27332">
                  <c:v>117.9354</c:v>
                </c:pt>
                <c:pt idx="27333">
                  <c:v>117.94019999999999</c:v>
                </c:pt>
                <c:pt idx="27334">
                  <c:v>117.9451</c:v>
                </c:pt>
                <c:pt idx="27335">
                  <c:v>117.9499</c:v>
                </c:pt>
                <c:pt idx="27336">
                  <c:v>117.9547</c:v>
                </c:pt>
                <c:pt idx="27337">
                  <c:v>117.95959999999999</c:v>
                </c:pt>
                <c:pt idx="27338">
                  <c:v>117.9644</c:v>
                </c:pt>
                <c:pt idx="27339">
                  <c:v>117.9692</c:v>
                </c:pt>
                <c:pt idx="27340">
                  <c:v>117.97409999999999</c:v>
                </c:pt>
                <c:pt idx="27341">
                  <c:v>117.9789</c:v>
                </c:pt>
                <c:pt idx="27342">
                  <c:v>117.9838</c:v>
                </c:pt>
                <c:pt idx="27343">
                  <c:v>117.98860000000001</c:v>
                </c:pt>
                <c:pt idx="27344">
                  <c:v>117.99339999999999</c:v>
                </c:pt>
                <c:pt idx="27345">
                  <c:v>117.9983</c:v>
                </c:pt>
                <c:pt idx="27346">
                  <c:v>118.0031</c:v>
                </c:pt>
                <c:pt idx="27347">
                  <c:v>118.00789999999999</c:v>
                </c:pt>
                <c:pt idx="27348">
                  <c:v>118.0128</c:v>
                </c:pt>
                <c:pt idx="27349">
                  <c:v>118.0176</c:v>
                </c:pt>
                <c:pt idx="27350">
                  <c:v>118.0224</c:v>
                </c:pt>
                <c:pt idx="27351">
                  <c:v>118.0273</c:v>
                </c:pt>
                <c:pt idx="27352">
                  <c:v>118.0321</c:v>
                </c:pt>
                <c:pt idx="27353">
                  <c:v>118.0369</c:v>
                </c:pt>
                <c:pt idx="27354">
                  <c:v>118.04180000000001</c:v>
                </c:pt>
                <c:pt idx="27355">
                  <c:v>118.0466</c:v>
                </c:pt>
                <c:pt idx="27356">
                  <c:v>118.0514</c:v>
                </c:pt>
                <c:pt idx="27357">
                  <c:v>118.05630000000001</c:v>
                </c:pt>
                <c:pt idx="27358">
                  <c:v>118.0611</c:v>
                </c:pt>
                <c:pt idx="27359">
                  <c:v>118.0659</c:v>
                </c:pt>
                <c:pt idx="27360">
                  <c:v>118.07080000000001</c:v>
                </c:pt>
                <c:pt idx="27361">
                  <c:v>118.07560000000001</c:v>
                </c:pt>
                <c:pt idx="27362">
                  <c:v>118.0804</c:v>
                </c:pt>
                <c:pt idx="27363">
                  <c:v>118.0853</c:v>
                </c:pt>
                <c:pt idx="27364">
                  <c:v>118.09010000000001</c:v>
                </c:pt>
                <c:pt idx="27365">
                  <c:v>118.0949</c:v>
                </c:pt>
                <c:pt idx="27366">
                  <c:v>118.0998</c:v>
                </c:pt>
                <c:pt idx="27367">
                  <c:v>118.1046</c:v>
                </c:pt>
                <c:pt idx="27368">
                  <c:v>118.10940000000001</c:v>
                </c:pt>
                <c:pt idx="27369">
                  <c:v>118.1143</c:v>
                </c:pt>
                <c:pt idx="27370">
                  <c:v>118.1191</c:v>
                </c:pt>
                <c:pt idx="27371">
                  <c:v>118.12390000000001</c:v>
                </c:pt>
                <c:pt idx="27372">
                  <c:v>118.12880000000001</c:v>
                </c:pt>
                <c:pt idx="27373">
                  <c:v>118.1336</c:v>
                </c:pt>
                <c:pt idx="27374">
                  <c:v>118.13849999999999</c:v>
                </c:pt>
                <c:pt idx="27375">
                  <c:v>118.14330000000001</c:v>
                </c:pt>
                <c:pt idx="27376">
                  <c:v>118.1481</c:v>
                </c:pt>
                <c:pt idx="27377">
                  <c:v>118.15299999999999</c:v>
                </c:pt>
                <c:pt idx="27378">
                  <c:v>118.15779999999999</c:v>
                </c:pt>
                <c:pt idx="27379">
                  <c:v>118.16260000000001</c:v>
                </c:pt>
                <c:pt idx="27380">
                  <c:v>118.16749999999999</c:v>
                </c:pt>
                <c:pt idx="27381">
                  <c:v>118.17229999999999</c:v>
                </c:pt>
                <c:pt idx="27382">
                  <c:v>118.1771</c:v>
                </c:pt>
                <c:pt idx="27383">
                  <c:v>118.182</c:v>
                </c:pt>
                <c:pt idx="27384">
                  <c:v>118.18679999999999</c:v>
                </c:pt>
                <c:pt idx="27385">
                  <c:v>118.19159999999999</c:v>
                </c:pt>
                <c:pt idx="27386">
                  <c:v>118.1965</c:v>
                </c:pt>
                <c:pt idx="27387">
                  <c:v>118.20129999999999</c:v>
                </c:pt>
                <c:pt idx="27388">
                  <c:v>118.20609999999999</c:v>
                </c:pt>
                <c:pt idx="27389">
                  <c:v>118.211</c:v>
                </c:pt>
                <c:pt idx="27390">
                  <c:v>118.2158</c:v>
                </c:pt>
                <c:pt idx="27391">
                  <c:v>118.22059999999999</c:v>
                </c:pt>
                <c:pt idx="27392">
                  <c:v>118.2255</c:v>
                </c:pt>
                <c:pt idx="27393">
                  <c:v>118.2303</c:v>
                </c:pt>
                <c:pt idx="27394">
                  <c:v>118.2351</c:v>
                </c:pt>
                <c:pt idx="27395">
                  <c:v>118.24</c:v>
                </c:pt>
                <c:pt idx="27396">
                  <c:v>118.2448</c:v>
                </c:pt>
                <c:pt idx="27397">
                  <c:v>118.2496</c:v>
                </c:pt>
                <c:pt idx="27398">
                  <c:v>118.25449999999999</c:v>
                </c:pt>
                <c:pt idx="27399">
                  <c:v>118.2593</c:v>
                </c:pt>
                <c:pt idx="27400">
                  <c:v>118.2642</c:v>
                </c:pt>
                <c:pt idx="27401">
                  <c:v>118.26900000000001</c:v>
                </c:pt>
                <c:pt idx="27402">
                  <c:v>118.27379999999999</c:v>
                </c:pt>
                <c:pt idx="27403">
                  <c:v>118.2787</c:v>
                </c:pt>
                <c:pt idx="27404">
                  <c:v>118.2835</c:v>
                </c:pt>
                <c:pt idx="27405">
                  <c:v>118.28829999999999</c:v>
                </c:pt>
                <c:pt idx="27406">
                  <c:v>118.2932</c:v>
                </c:pt>
                <c:pt idx="27407">
                  <c:v>118.298</c:v>
                </c:pt>
                <c:pt idx="27408">
                  <c:v>118.3028</c:v>
                </c:pt>
                <c:pt idx="27409">
                  <c:v>118.3077</c:v>
                </c:pt>
                <c:pt idx="27410">
                  <c:v>118.3125</c:v>
                </c:pt>
                <c:pt idx="27411">
                  <c:v>118.3173</c:v>
                </c:pt>
                <c:pt idx="27412">
                  <c:v>118.32220000000001</c:v>
                </c:pt>
                <c:pt idx="27413">
                  <c:v>118.327</c:v>
                </c:pt>
                <c:pt idx="27414">
                  <c:v>118.3318</c:v>
                </c:pt>
                <c:pt idx="27415">
                  <c:v>118.33670000000001</c:v>
                </c:pt>
                <c:pt idx="27416">
                  <c:v>118.3415</c:v>
                </c:pt>
                <c:pt idx="27417">
                  <c:v>118.3463</c:v>
                </c:pt>
                <c:pt idx="27418">
                  <c:v>118.35120000000001</c:v>
                </c:pt>
                <c:pt idx="27419">
                  <c:v>118.35600000000001</c:v>
                </c:pt>
                <c:pt idx="27420">
                  <c:v>118.3608</c:v>
                </c:pt>
                <c:pt idx="27421">
                  <c:v>118.3657</c:v>
                </c:pt>
                <c:pt idx="27422">
                  <c:v>118.37050000000001</c:v>
                </c:pt>
                <c:pt idx="27423">
                  <c:v>118.3753</c:v>
                </c:pt>
                <c:pt idx="27424">
                  <c:v>118.3802</c:v>
                </c:pt>
                <c:pt idx="27425">
                  <c:v>118.38500000000001</c:v>
                </c:pt>
                <c:pt idx="27426">
                  <c:v>118.38980000000001</c:v>
                </c:pt>
                <c:pt idx="27427">
                  <c:v>118.3947</c:v>
                </c:pt>
                <c:pt idx="27428">
                  <c:v>118.3995</c:v>
                </c:pt>
                <c:pt idx="27429">
                  <c:v>118.40440000000001</c:v>
                </c:pt>
                <c:pt idx="27430">
                  <c:v>118.40920000000001</c:v>
                </c:pt>
                <c:pt idx="27431">
                  <c:v>118.414</c:v>
                </c:pt>
                <c:pt idx="27432">
                  <c:v>118.41889999999999</c:v>
                </c:pt>
                <c:pt idx="27433">
                  <c:v>118.42370000000001</c:v>
                </c:pt>
                <c:pt idx="27434">
                  <c:v>118.4285</c:v>
                </c:pt>
                <c:pt idx="27435">
                  <c:v>118.43339999999999</c:v>
                </c:pt>
                <c:pt idx="27436">
                  <c:v>118.43819999999999</c:v>
                </c:pt>
                <c:pt idx="27437">
                  <c:v>118.44300000000001</c:v>
                </c:pt>
                <c:pt idx="27438">
                  <c:v>118.44789999999999</c:v>
                </c:pt>
                <c:pt idx="27439">
                  <c:v>118.45269999999999</c:v>
                </c:pt>
                <c:pt idx="27440">
                  <c:v>118.4575</c:v>
                </c:pt>
                <c:pt idx="27441">
                  <c:v>118.4624</c:v>
                </c:pt>
                <c:pt idx="27442">
                  <c:v>118.46719999999999</c:v>
                </c:pt>
                <c:pt idx="27443">
                  <c:v>118.47199999999999</c:v>
                </c:pt>
                <c:pt idx="27444">
                  <c:v>118.4769</c:v>
                </c:pt>
                <c:pt idx="27445">
                  <c:v>118.48169999999999</c:v>
                </c:pt>
                <c:pt idx="27446">
                  <c:v>118.48649999999999</c:v>
                </c:pt>
                <c:pt idx="27447">
                  <c:v>118.4914</c:v>
                </c:pt>
                <c:pt idx="27448">
                  <c:v>118.4962</c:v>
                </c:pt>
                <c:pt idx="27449">
                  <c:v>118.50099999999999</c:v>
                </c:pt>
                <c:pt idx="27450">
                  <c:v>118.5059</c:v>
                </c:pt>
                <c:pt idx="27451">
                  <c:v>118.5107</c:v>
                </c:pt>
                <c:pt idx="27452">
                  <c:v>118.5155</c:v>
                </c:pt>
                <c:pt idx="27453">
                  <c:v>118.5204</c:v>
                </c:pt>
                <c:pt idx="27454">
                  <c:v>118.5252</c:v>
                </c:pt>
                <c:pt idx="27455">
                  <c:v>118.53</c:v>
                </c:pt>
                <c:pt idx="27456">
                  <c:v>118.53489999999999</c:v>
                </c:pt>
                <c:pt idx="27457">
                  <c:v>118.5397</c:v>
                </c:pt>
                <c:pt idx="27458">
                  <c:v>118.5445</c:v>
                </c:pt>
                <c:pt idx="27459">
                  <c:v>118.54940000000001</c:v>
                </c:pt>
                <c:pt idx="27460">
                  <c:v>118.55419999999999</c:v>
                </c:pt>
                <c:pt idx="27461">
                  <c:v>118.5591</c:v>
                </c:pt>
                <c:pt idx="27462">
                  <c:v>118.5639</c:v>
                </c:pt>
                <c:pt idx="27463">
                  <c:v>118.56869999999999</c:v>
                </c:pt>
                <c:pt idx="27464">
                  <c:v>118.5736</c:v>
                </c:pt>
                <c:pt idx="27465">
                  <c:v>118.5784</c:v>
                </c:pt>
                <c:pt idx="27466">
                  <c:v>118.58320000000001</c:v>
                </c:pt>
                <c:pt idx="27467">
                  <c:v>118.5881</c:v>
                </c:pt>
                <c:pt idx="27468">
                  <c:v>118.5929</c:v>
                </c:pt>
                <c:pt idx="27469">
                  <c:v>118.5977</c:v>
                </c:pt>
                <c:pt idx="27470">
                  <c:v>118.6026</c:v>
                </c:pt>
                <c:pt idx="27471">
                  <c:v>118.6074</c:v>
                </c:pt>
                <c:pt idx="27472">
                  <c:v>118.6122</c:v>
                </c:pt>
                <c:pt idx="27473">
                  <c:v>118.61710000000001</c:v>
                </c:pt>
                <c:pt idx="27474">
                  <c:v>118.6219</c:v>
                </c:pt>
                <c:pt idx="27475">
                  <c:v>118.6267</c:v>
                </c:pt>
                <c:pt idx="27476">
                  <c:v>118.63160000000001</c:v>
                </c:pt>
                <c:pt idx="27477">
                  <c:v>118.63640000000001</c:v>
                </c:pt>
                <c:pt idx="27478">
                  <c:v>118.6412</c:v>
                </c:pt>
                <c:pt idx="27479">
                  <c:v>118.6461</c:v>
                </c:pt>
                <c:pt idx="27480">
                  <c:v>118.65090000000001</c:v>
                </c:pt>
                <c:pt idx="27481">
                  <c:v>118.6557</c:v>
                </c:pt>
                <c:pt idx="27482">
                  <c:v>118.6606</c:v>
                </c:pt>
                <c:pt idx="27483">
                  <c:v>118.66540000000001</c:v>
                </c:pt>
                <c:pt idx="27484">
                  <c:v>118.67020000000001</c:v>
                </c:pt>
                <c:pt idx="27485">
                  <c:v>118.6751</c:v>
                </c:pt>
                <c:pt idx="27486">
                  <c:v>118.6799</c:v>
                </c:pt>
                <c:pt idx="27487">
                  <c:v>118.68470000000001</c:v>
                </c:pt>
                <c:pt idx="27488">
                  <c:v>118.68960000000001</c:v>
                </c:pt>
                <c:pt idx="27489">
                  <c:v>118.6944</c:v>
                </c:pt>
                <c:pt idx="27490">
                  <c:v>118.69929999999999</c:v>
                </c:pt>
                <c:pt idx="27491">
                  <c:v>118.70410000000001</c:v>
                </c:pt>
                <c:pt idx="27492">
                  <c:v>118.7089</c:v>
                </c:pt>
                <c:pt idx="27493">
                  <c:v>118.71379999999999</c:v>
                </c:pt>
                <c:pt idx="27494">
                  <c:v>118.7186</c:v>
                </c:pt>
                <c:pt idx="27495">
                  <c:v>118.72340000000001</c:v>
                </c:pt>
                <c:pt idx="27496">
                  <c:v>118.72829999999999</c:v>
                </c:pt>
                <c:pt idx="27497">
                  <c:v>118.73309999999999</c:v>
                </c:pt>
                <c:pt idx="27498">
                  <c:v>118.7379</c:v>
                </c:pt>
                <c:pt idx="27499">
                  <c:v>118.7428</c:v>
                </c:pt>
                <c:pt idx="27500">
                  <c:v>118.74759999999999</c:v>
                </c:pt>
                <c:pt idx="27501">
                  <c:v>118.75239999999999</c:v>
                </c:pt>
                <c:pt idx="27502">
                  <c:v>118.7573</c:v>
                </c:pt>
                <c:pt idx="27503">
                  <c:v>118.76209999999999</c:v>
                </c:pt>
                <c:pt idx="27504">
                  <c:v>118.76689999999999</c:v>
                </c:pt>
                <c:pt idx="27505">
                  <c:v>118.7718</c:v>
                </c:pt>
                <c:pt idx="27506">
                  <c:v>118.7766</c:v>
                </c:pt>
                <c:pt idx="27507">
                  <c:v>118.78139999999999</c:v>
                </c:pt>
                <c:pt idx="27508">
                  <c:v>118.7863</c:v>
                </c:pt>
                <c:pt idx="27509">
                  <c:v>118.7911</c:v>
                </c:pt>
                <c:pt idx="27510">
                  <c:v>118.79589999999999</c:v>
                </c:pt>
                <c:pt idx="27511">
                  <c:v>118.8008</c:v>
                </c:pt>
                <c:pt idx="27512">
                  <c:v>118.8056</c:v>
                </c:pt>
                <c:pt idx="27513">
                  <c:v>118.8104</c:v>
                </c:pt>
                <c:pt idx="27514">
                  <c:v>118.81529999999999</c:v>
                </c:pt>
                <c:pt idx="27515">
                  <c:v>118.8201</c:v>
                </c:pt>
                <c:pt idx="27516">
                  <c:v>118.8249</c:v>
                </c:pt>
                <c:pt idx="27517">
                  <c:v>118.82980000000001</c:v>
                </c:pt>
                <c:pt idx="27518">
                  <c:v>118.83459999999999</c:v>
                </c:pt>
                <c:pt idx="27519">
                  <c:v>118.8395</c:v>
                </c:pt>
                <c:pt idx="27520">
                  <c:v>118.8443</c:v>
                </c:pt>
                <c:pt idx="27521">
                  <c:v>118.84909999999999</c:v>
                </c:pt>
                <c:pt idx="27522">
                  <c:v>118.854</c:v>
                </c:pt>
                <c:pt idx="27523">
                  <c:v>118.8588</c:v>
                </c:pt>
                <c:pt idx="27524">
                  <c:v>118.86360000000001</c:v>
                </c:pt>
                <c:pt idx="27525">
                  <c:v>118.8685</c:v>
                </c:pt>
                <c:pt idx="27526">
                  <c:v>118.8733</c:v>
                </c:pt>
                <c:pt idx="27527">
                  <c:v>118.8781</c:v>
                </c:pt>
                <c:pt idx="27528">
                  <c:v>118.883</c:v>
                </c:pt>
                <c:pt idx="27529">
                  <c:v>118.8878</c:v>
                </c:pt>
                <c:pt idx="27530">
                  <c:v>118.8926</c:v>
                </c:pt>
                <c:pt idx="27531">
                  <c:v>118.89750000000001</c:v>
                </c:pt>
                <c:pt idx="27532">
                  <c:v>118.9023</c:v>
                </c:pt>
                <c:pt idx="27533">
                  <c:v>118.9071</c:v>
                </c:pt>
                <c:pt idx="27534">
                  <c:v>118.91200000000001</c:v>
                </c:pt>
                <c:pt idx="27535">
                  <c:v>118.91680000000001</c:v>
                </c:pt>
                <c:pt idx="27536">
                  <c:v>118.9216</c:v>
                </c:pt>
                <c:pt idx="27537">
                  <c:v>118.9265</c:v>
                </c:pt>
                <c:pt idx="27538">
                  <c:v>118.93130000000001</c:v>
                </c:pt>
                <c:pt idx="27539">
                  <c:v>118.9361</c:v>
                </c:pt>
                <c:pt idx="27540">
                  <c:v>118.941</c:v>
                </c:pt>
                <c:pt idx="27541">
                  <c:v>118.94580000000001</c:v>
                </c:pt>
                <c:pt idx="27542">
                  <c:v>118.95060000000001</c:v>
                </c:pt>
                <c:pt idx="27543">
                  <c:v>118.9555</c:v>
                </c:pt>
                <c:pt idx="27544">
                  <c:v>118.9603</c:v>
                </c:pt>
                <c:pt idx="27545">
                  <c:v>118.96510000000001</c:v>
                </c:pt>
                <c:pt idx="27546">
                  <c:v>118.97000000000001</c:v>
                </c:pt>
                <c:pt idx="27547">
                  <c:v>118.9748</c:v>
                </c:pt>
                <c:pt idx="27548">
                  <c:v>118.9796</c:v>
                </c:pt>
                <c:pt idx="27549">
                  <c:v>118.98450000000001</c:v>
                </c:pt>
                <c:pt idx="27550">
                  <c:v>118.9893</c:v>
                </c:pt>
                <c:pt idx="27551">
                  <c:v>118.99419999999999</c:v>
                </c:pt>
                <c:pt idx="27552">
                  <c:v>118.999</c:v>
                </c:pt>
                <c:pt idx="27553">
                  <c:v>119.00380000000001</c:v>
                </c:pt>
                <c:pt idx="27554">
                  <c:v>119.00869999999999</c:v>
                </c:pt>
                <c:pt idx="27555">
                  <c:v>119.01349999999999</c:v>
                </c:pt>
                <c:pt idx="27556">
                  <c:v>119.0183</c:v>
                </c:pt>
                <c:pt idx="27557">
                  <c:v>119.0232</c:v>
                </c:pt>
                <c:pt idx="27558">
                  <c:v>119.02799999999999</c:v>
                </c:pt>
                <c:pt idx="27559">
                  <c:v>119.03279999999999</c:v>
                </c:pt>
                <c:pt idx="27560">
                  <c:v>119.0377</c:v>
                </c:pt>
                <c:pt idx="27561">
                  <c:v>119.04249999999999</c:v>
                </c:pt>
                <c:pt idx="27562">
                  <c:v>119.04729999999999</c:v>
                </c:pt>
                <c:pt idx="27563">
                  <c:v>119.0522</c:v>
                </c:pt>
                <c:pt idx="27564">
                  <c:v>119.057</c:v>
                </c:pt>
                <c:pt idx="27565">
                  <c:v>119.06179999999999</c:v>
                </c:pt>
                <c:pt idx="27566">
                  <c:v>119.0667</c:v>
                </c:pt>
                <c:pt idx="27567">
                  <c:v>119.0715</c:v>
                </c:pt>
                <c:pt idx="27568">
                  <c:v>119.07629999999999</c:v>
                </c:pt>
                <c:pt idx="27569">
                  <c:v>119.0812</c:v>
                </c:pt>
                <c:pt idx="27570">
                  <c:v>119.086</c:v>
                </c:pt>
                <c:pt idx="27571">
                  <c:v>119.0908</c:v>
                </c:pt>
                <c:pt idx="27572">
                  <c:v>119.09569999999999</c:v>
                </c:pt>
                <c:pt idx="27573">
                  <c:v>119.1005</c:v>
                </c:pt>
                <c:pt idx="27574">
                  <c:v>119.1053</c:v>
                </c:pt>
                <c:pt idx="27575">
                  <c:v>119.11020000000001</c:v>
                </c:pt>
                <c:pt idx="27576">
                  <c:v>119.11499999999999</c:v>
                </c:pt>
                <c:pt idx="27577">
                  <c:v>119.1198</c:v>
                </c:pt>
                <c:pt idx="27578">
                  <c:v>119.1247</c:v>
                </c:pt>
                <c:pt idx="27579">
                  <c:v>119.12949999999999</c:v>
                </c:pt>
                <c:pt idx="27580">
                  <c:v>119.1343</c:v>
                </c:pt>
                <c:pt idx="27581">
                  <c:v>119.1392</c:v>
                </c:pt>
                <c:pt idx="27582">
                  <c:v>119.14400000000001</c:v>
                </c:pt>
                <c:pt idx="27583">
                  <c:v>119.1489</c:v>
                </c:pt>
                <c:pt idx="27584">
                  <c:v>119.1537</c:v>
                </c:pt>
                <c:pt idx="27585">
                  <c:v>119.1585</c:v>
                </c:pt>
                <c:pt idx="27586">
                  <c:v>119.1634</c:v>
                </c:pt>
                <c:pt idx="27587">
                  <c:v>119.1682</c:v>
                </c:pt>
                <c:pt idx="27588">
                  <c:v>119.173</c:v>
                </c:pt>
                <c:pt idx="27589">
                  <c:v>119.17790000000001</c:v>
                </c:pt>
                <c:pt idx="27590">
                  <c:v>119.1827</c:v>
                </c:pt>
                <c:pt idx="27591">
                  <c:v>119.1875</c:v>
                </c:pt>
                <c:pt idx="27592">
                  <c:v>119.19240000000001</c:v>
                </c:pt>
                <c:pt idx="27593">
                  <c:v>119.19720000000001</c:v>
                </c:pt>
                <c:pt idx="27594">
                  <c:v>119.202</c:v>
                </c:pt>
                <c:pt idx="27595">
                  <c:v>119.2069</c:v>
                </c:pt>
                <c:pt idx="27596">
                  <c:v>119.21170000000001</c:v>
                </c:pt>
                <c:pt idx="27597">
                  <c:v>119.2165</c:v>
                </c:pt>
                <c:pt idx="27598">
                  <c:v>119.2214</c:v>
                </c:pt>
                <c:pt idx="27599">
                  <c:v>119.22620000000001</c:v>
                </c:pt>
                <c:pt idx="27600">
                  <c:v>119.23100000000001</c:v>
                </c:pt>
                <c:pt idx="27601">
                  <c:v>119.2359</c:v>
                </c:pt>
                <c:pt idx="27602">
                  <c:v>119.2407</c:v>
                </c:pt>
                <c:pt idx="27603">
                  <c:v>119.24550000000001</c:v>
                </c:pt>
                <c:pt idx="27604">
                  <c:v>119.25040000000001</c:v>
                </c:pt>
                <c:pt idx="27605">
                  <c:v>119.2552</c:v>
                </c:pt>
                <c:pt idx="27606">
                  <c:v>119.26</c:v>
                </c:pt>
                <c:pt idx="27607">
                  <c:v>119.2649</c:v>
                </c:pt>
                <c:pt idx="27608">
                  <c:v>119.2697</c:v>
                </c:pt>
                <c:pt idx="27609">
                  <c:v>119.2745</c:v>
                </c:pt>
                <c:pt idx="27610">
                  <c:v>119.2794</c:v>
                </c:pt>
                <c:pt idx="27611">
                  <c:v>119.28420000000001</c:v>
                </c:pt>
                <c:pt idx="27612">
                  <c:v>119.289</c:v>
                </c:pt>
                <c:pt idx="27613">
                  <c:v>119.29389999999999</c:v>
                </c:pt>
                <c:pt idx="27614">
                  <c:v>119.2987</c:v>
                </c:pt>
                <c:pt idx="27615">
                  <c:v>119.30350000000001</c:v>
                </c:pt>
                <c:pt idx="27616">
                  <c:v>119.30839999999999</c:v>
                </c:pt>
                <c:pt idx="27617">
                  <c:v>119.31319999999999</c:v>
                </c:pt>
                <c:pt idx="27618">
                  <c:v>119.3181</c:v>
                </c:pt>
                <c:pt idx="27619">
                  <c:v>119.32289999999999</c:v>
                </c:pt>
                <c:pt idx="27620">
                  <c:v>119.32769999999999</c:v>
                </c:pt>
                <c:pt idx="27621">
                  <c:v>119.3326</c:v>
                </c:pt>
                <c:pt idx="27622">
                  <c:v>119.3374</c:v>
                </c:pt>
                <c:pt idx="27623">
                  <c:v>119.34219999999999</c:v>
                </c:pt>
                <c:pt idx="27624">
                  <c:v>119.3471</c:v>
                </c:pt>
                <c:pt idx="27625">
                  <c:v>119.3519</c:v>
                </c:pt>
                <c:pt idx="27626">
                  <c:v>119.35669999999999</c:v>
                </c:pt>
                <c:pt idx="27627">
                  <c:v>119.3616</c:v>
                </c:pt>
                <c:pt idx="27628">
                  <c:v>119.3664</c:v>
                </c:pt>
                <c:pt idx="27629">
                  <c:v>119.3712</c:v>
                </c:pt>
                <c:pt idx="27630">
                  <c:v>119.37609999999999</c:v>
                </c:pt>
                <c:pt idx="27631">
                  <c:v>119.3809</c:v>
                </c:pt>
                <c:pt idx="27632">
                  <c:v>119.3857</c:v>
                </c:pt>
                <c:pt idx="27633">
                  <c:v>119.39060000000001</c:v>
                </c:pt>
                <c:pt idx="27634">
                  <c:v>119.3954</c:v>
                </c:pt>
                <c:pt idx="27635">
                  <c:v>119.4002</c:v>
                </c:pt>
                <c:pt idx="27636">
                  <c:v>119.4051</c:v>
                </c:pt>
                <c:pt idx="27637">
                  <c:v>119.40989999999999</c:v>
                </c:pt>
                <c:pt idx="27638">
                  <c:v>119.4147</c:v>
                </c:pt>
                <c:pt idx="27639">
                  <c:v>119.4196</c:v>
                </c:pt>
                <c:pt idx="27640">
                  <c:v>119.42440000000001</c:v>
                </c:pt>
                <c:pt idx="27641">
                  <c:v>119.42919999999999</c:v>
                </c:pt>
                <c:pt idx="27642">
                  <c:v>119.4341</c:v>
                </c:pt>
                <c:pt idx="27643">
                  <c:v>119.4389</c:v>
                </c:pt>
                <c:pt idx="27644">
                  <c:v>119.44370000000001</c:v>
                </c:pt>
                <c:pt idx="27645">
                  <c:v>119.4486</c:v>
                </c:pt>
                <c:pt idx="27646">
                  <c:v>119.4534</c:v>
                </c:pt>
                <c:pt idx="27647">
                  <c:v>119.45830000000001</c:v>
                </c:pt>
                <c:pt idx="27648">
                  <c:v>119.4631</c:v>
                </c:pt>
                <c:pt idx="27649">
                  <c:v>119.4679</c:v>
                </c:pt>
                <c:pt idx="27650">
                  <c:v>119.4727</c:v>
                </c:pt>
                <c:pt idx="27651">
                  <c:v>119.47760000000001</c:v>
                </c:pt>
                <c:pt idx="27652">
                  <c:v>119.4824</c:v>
                </c:pt>
                <c:pt idx="27653">
                  <c:v>119.4873</c:v>
                </c:pt>
                <c:pt idx="27654">
                  <c:v>119.49210000000001</c:v>
                </c:pt>
                <c:pt idx="27655">
                  <c:v>119.4969</c:v>
                </c:pt>
                <c:pt idx="27656">
                  <c:v>119.5018</c:v>
                </c:pt>
                <c:pt idx="27657">
                  <c:v>119.50660000000001</c:v>
                </c:pt>
                <c:pt idx="27658">
                  <c:v>119.51140000000001</c:v>
                </c:pt>
                <c:pt idx="27659">
                  <c:v>119.5163</c:v>
                </c:pt>
                <c:pt idx="27660">
                  <c:v>119.5211</c:v>
                </c:pt>
                <c:pt idx="27661">
                  <c:v>119.52590000000001</c:v>
                </c:pt>
                <c:pt idx="27662">
                  <c:v>119.53080000000001</c:v>
                </c:pt>
                <c:pt idx="27663">
                  <c:v>119.5356</c:v>
                </c:pt>
                <c:pt idx="27664">
                  <c:v>119.54040000000001</c:v>
                </c:pt>
                <c:pt idx="27665">
                  <c:v>119.5453</c:v>
                </c:pt>
                <c:pt idx="27666">
                  <c:v>119.5501</c:v>
                </c:pt>
                <c:pt idx="27667">
                  <c:v>119.5549</c:v>
                </c:pt>
                <c:pt idx="27668">
                  <c:v>119.5598</c:v>
                </c:pt>
                <c:pt idx="27669">
                  <c:v>119.5646</c:v>
                </c:pt>
                <c:pt idx="27670">
                  <c:v>119.5694</c:v>
                </c:pt>
                <c:pt idx="27671">
                  <c:v>119.57429999999999</c:v>
                </c:pt>
                <c:pt idx="27672">
                  <c:v>119.5791</c:v>
                </c:pt>
                <c:pt idx="27673">
                  <c:v>119.5839</c:v>
                </c:pt>
                <c:pt idx="27674">
                  <c:v>119.58879999999999</c:v>
                </c:pt>
                <c:pt idx="27675">
                  <c:v>119.5936</c:v>
                </c:pt>
                <c:pt idx="27676">
                  <c:v>119.5984</c:v>
                </c:pt>
                <c:pt idx="27677">
                  <c:v>119.60329999999999</c:v>
                </c:pt>
                <c:pt idx="27678">
                  <c:v>119.60809999999999</c:v>
                </c:pt>
                <c:pt idx="27679">
                  <c:v>119.6129</c:v>
                </c:pt>
                <c:pt idx="27680">
                  <c:v>119.6178</c:v>
                </c:pt>
                <c:pt idx="27681">
                  <c:v>119.62259999999999</c:v>
                </c:pt>
                <c:pt idx="27682">
                  <c:v>119.6275</c:v>
                </c:pt>
                <c:pt idx="27683">
                  <c:v>119.6323</c:v>
                </c:pt>
                <c:pt idx="27684">
                  <c:v>119.63709999999999</c:v>
                </c:pt>
                <c:pt idx="27685">
                  <c:v>119.642</c:v>
                </c:pt>
                <c:pt idx="27686">
                  <c:v>119.6468</c:v>
                </c:pt>
                <c:pt idx="27687">
                  <c:v>119.6516</c:v>
                </c:pt>
                <c:pt idx="27688">
                  <c:v>119.65649999999999</c:v>
                </c:pt>
                <c:pt idx="27689">
                  <c:v>119.6613</c:v>
                </c:pt>
                <c:pt idx="27690">
                  <c:v>119.6661</c:v>
                </c:pt>
                <c:pt idx="27691">
                  <c:v>119.67100000000001</c:v>
                </c:pt>
                <c:pt idx="27692">
                  <c:v>119.6758</c:v>
                </c:pt>
                <c:pt idx="27693">
                  <c:v>119.6806</c:v>
                </c:pt>
                <c:pt idx="27694">
                  <c:v>119.6855</c:v>
                </c:pt>
                <c:pt idx="27695">
                  <c:v>119.69029999999999</c:v>
                </c:pt>
                <c:pt idx="27696">
                  <c:v>119.6951</c:v>
                </c:pt>
                <c:pt idx="27697">
                  <c:v>119.7</c:v>
                </c:pt>
                <c:pt idx="27698">
                  <c:v>119.70480000000001</c:v>
                </c:pt>
                <c:pt idx="27699">
                  <c:v>119.70959999999999</c:v>
                </c:pt>
                <c:pt idx="27700">
                  <c:v>119.7145</c:v>
                </c:pt>
                <c:pt idx="27701">
                  <c:v>119.7193</c:v>
                </c:pt>
                <c:pt idx="27702">
                  <c:v>119.72409999999999</c:v>
                </c:pt>
                <c:pt idx="27703">
                  <c:v>119.729</c:v>
                </c:pt>
                <c:pt idx="27704">
                  <c:v>119.7338</c:v>
                </c:pt>
                <c:pt idx="27705">
                  <c:v>119.73860000000001</c:v>
                </c:pt>
                <c:pt idx="27706">
                  <c:v>119.7435</c:v>
                </c:pt>
                <c:pt idx="27707">
                  <c:v>119.7483</c:v>
                </c:pt>
                <c:pt idx="27708">
                  <c:v>119.7531</c:v>
                </c:pt>
                <c:pt idx="27709">
                  <c:v>119.75800000000001</c:v>
                </c:pt>
                <c:pt idx="27710">
                  <c:v>119.7628</c:v>
                </c:pt>
                <c:pt idx="27711">
                  <c:v>119.7676</c:v>
                </c:pt>
                <c:pt idx="27712">
                  <c:v>119.77250000000001</c:v>
                </c:pt>
                <c:pt idx="27713">
                  <c:v>119.7773</c:v>
                </c:pt>
                <c:pt idx="27714">
                  <c:v>119.7821</c:v>
                </c:pt>
                <c:pt idx="27715">
                  <c:v>119.78700000000001</c:v>
                </c:pt>
                <c:pt idx="27716">
                  <c:v>119.79180000000001</c:v>
                </c:pt>
                <c:pt idx="27717">
                  <c:v>119.7966</c:v>
                </c:pt>
                <c:pt idx="27718">
                  <c:v>119.8015</c:v>
                </c:pt>
                <c:pt idx="27719">
                  <c:v>119.80630000000001</c:v>
                </c:pt>
                <c:pt idx="27720">
                  <c:v>119.81120000000001</c:v>
                </c:pt>
                <c:pt idx="27721">
                  <c:v>119.816</c:v>
                </c:pt>
                <c:pt idx="27722">
                  <c:v>119.82080000000001</c:v>
                </c:pt>
                <c:pt idx="27723">
                  <c:v>119.8257</c:v>
                </c:pt>
                <c:pt idx="27724">
                  <c:v>119.8305</c:v>
                </c:pt>
                <c:pt idx="27725">
                  <c:v>119.8353</c:v>
                </c:pt>
                <c:pt idx="27726">
                  <c:v>119.8402</c:v>
                </c:pt>
                <c:pt idx="27727">
                  <c:v>119.845</c:v>
                </c:pt>
                <c:pt idx="27728">
                  <c:v>119.8498</c:v>
                </c:pt>
                <c:pt idx="27729">
                  <c:v>119.85469999999999</c:v>
                </c:pt>
                <c:pt idx="27730">
                  <c:v>119.8595</c:v>
                </c:pt>
                <c:pt idx="27731">
                  <c:v>119.8643</c:v>
                </c:pt>
                <c:pt idx="27732">
                  <c:v>119.86919999999999</c:v>
                </c:pt>
                <c:pt idx="27733">
                  <c:v>119.874</c:v>
                </c:pt>
                <c:pt idx="27734">
                  <c:v>119.8788</c:v>
                </c:pt>
                <c:pt idx="27735">
                  <c:v>119.88369999999999</c:v>
                </c:pt>
                <c:pt idx="27736">
                  <c:v>119.88849999999999</c:v>
                </c:pt>
                <c:pt idx="27737">
                  <c:v>119.8933</c:v>
                </c:pt>
                <c:pt idx="27738">
                  <c:v>119.8982</c:v>
                </c:pt>
                <c:pt idx="27739">
                  <c:v>119.90299999999999</c:v>
                </c:pt>
                <c:pt idx="27740">
                  <c:v>119.90779999999999</c:v>
                </c:pt>
                <c:pt idx="27741">
                  <c:v>119.9127</c:v>
                </c:pt>
                <c:pt idx="27742">
                  <c:v>119.91749999999999</c:v>
                </c:pt>
                <c:pt idx="27743">
                  <c:v>119.92229999999999</c:v>
                </c:pt>
                <c:pt idx="27744">
                  <c:v>119.9272</c:v>
                </c:pt>
                <c:pt idx="27745">
                  <c:v>119.932</c:v>
                </c:pt>
                <c:pt idx="27746">
                  <c:v>119.93679999999999</c:v>
                </c:pt>
                <c:pt idx="27747">
                  <c:v>119.9417</c:v>
                </c:pt>
                <c:pt idx="27748">
                  <c:v>119.9465</c:v>
                </c:pt>
                <c:pt idx="27749">
                  <c:v>119.9513</c:v>
                </c:pt>
                <c:pt idx="27750">
                  <c:v>119.9562</c:v>
                </c:pt>
                <c:pt idx="27751">
                  <c:v>119.961</c:v>
                </c:pt>
                <c:pt idx="27752">
                  <c:v>119.9659</c:v>
                </c:pt>
                <c:pt idx="27753">
                  <c:v>119.97069999999999</c:v>
                </c:pt>
                <c:pt idx="27754">
                  <c:v>119.9755</c:v>
                </c:pt>
                <c:pt idx="27755">
                  <c:v>119.9804</c:v>
                </c:pt>
                <c:pt idx="27756">
                  <c:v>119.98520000000001</c:v>
                </c:pt>
                <c:pt idx="27757">
                  <c:v>119.99</c:v>
                </c:pt>
                <c:pt idx="27758">
                  <c:v>119.9949</c:v>
                </c:pt>
                <c:pt idx="27759">
                  <c:v>119.9997</c:v>
                </c:pt>
                <c:pt idx="27760">
                  <c:v>120.00449999999999</c:v>
                </c:pt>
                <c:pt idx="27761">
                  <c:v>120.0094</c:v>
                </c:pt>
                <c:pt idx="27762">
                  <c:v>120.0142</c:v>
                </c:pt>
                <c:pt idx="27763">
                  <c:v>120.01900000000001</c:v>
                </c:pt>
                <c:pt idx="27764">
                  <c:v>120.0239</c:v>
                </c:pt>
                <c:pt idx="27765">
                  <c:v>120.0287</c:v>
                </c:pt>
                <c:pt idx="27766">
                  <c:v>120.0335</c:v>
                </c:pt>
                <c:pt idx="27767">
                  <c:v>120.03840000000001</c:v>
                </c:pt>
                <c:pt idx="27768">
                  <c:v>120.0432</c:v>
                </c:pt>
                <c:pt idx="27769">
                  <c:v>120.048</c:v>
                </c:pt>
                <c:pt idx="27770">
                  <c:v>120.05290000000001</c:v>
                </c:pt>
                <c:pt idx="27771">
                  <c:v>120.0577</c:v>
                </c:pt>
                <c:pt idx="27772">
                  <c:v>120.0625</c:v>
                </c:pt>
                <c:pt idx="27773">
                  <c:v>120.06740000000001</c:v>
                </c:pt>
                <c:pt idx="27774">
                  <c:v>120.07220000000001</c:v>
                </c:pt>
                <c:pt idx="27775">
                  <c:v>120.077</c:v>
                </c:pt>
                <c:pt idx="27776">
                  <c:v>120.0819</c:v>
                </c:pt>
                <c:pt idx="27777">
                  <c:v>120.08670000000001</c:v>
                </c:pt>
                <c:pt idx="27778">
                  <c:v>120.09150000000001</c:v>
                </c:pt>
                <c:pt idx="27779">
                  <c:v>120.0964</c:v>
                </c:pt>
                <c:pt idx="27780">
                  <c:v>120.10120000000001</c:v>
                </c:pt>
                <c:pt idx="27781">
                  <c:v>120.10600000000001</c:v>
                </c:pt>
                <c:pt idx="27782">
                  <c:v>120.1109</c:v>
                </c:pt>
                <c:pt idx="27783">
                  <c:v>120.1157</c:v>
                </c:pt>
                <c:pt idx="27784">
                  <c:v>120.12050000000001</c:v>
                </c:pt>
                <c:pt idx="27785">
                  <c:v>120.1254</c:v>
                </c:pt>
                <c:pt idx="27786">
                  <c:v>120.1302</c:v>
                </c:pt>
                <c:pt idx="27787">
                  <c:v>120.13500000000001</c:v>
                </c:pt>
                <c:pt idx="27788">
                  <c:v>120.1399</c:v>
                </c:pt>
                <c:pt idx="27789">
                  <c:v>120.1447</c:v>
                </c:pt>
                <c:pt idx="27790">
                  <c:v>120.14959999999999</c:v>
                </c:pt>
                <c:pt idx="27791">
                  <c:v>120.1544</c:v>
                </c:pt>
                <c:pt idx="27792">
                  <c:v>120.1592</c:v>
                </c:pt>
                <c:pt idx="27793">
                  <c:v>120.16409999999999</c:v>
                </c:pt>
                <c:pt idx="27794">
                  <c:v>120.16889999999999</c:v>
                </c:pt>
                <c:pt idx="27795">
                  <c:v>120.1737</c:v>
                </c:pt>
                <c:pt idx="27796">
                  <c:v>120.1786</c:v>
                </c:pt>
                <c:pt idx="27797">
                  <c:v>120.18339999999999</c:v>
                </c:pt>
                <c:pt idx="27798">
                  <c:v>120.18819999999999</c:v>
                </c:pt>
                <c:pt idx="27799">
                  <c:v>120.1931</c:v>
                </c:pt>
                <c:pt idx="27800">
                  <c:v>120.19789999999999</c:v>
                </c:pt>
                <c:pt idx="27801">
                  <c:v>120.20269999999999</c:v>
                </c:pt>
                <c:pt idx="27802">
                  <c:v>120.2076</c:v>
                </c:pt>
                <c:pt idx="27803">
                  <c:v>120.2124</c:v>
                </c:pt>
                <c:pt idx="27804">
                  <c:v>120.21719999999999</c:v>
                </c:pt>
                <c:pt idx="27805">
                  <c:v>120.2221</c:v>
                </c:pt>
                <c:pt idx="27806">
                  <c:v>120.2269</c:v>
                </c:pt>
                <c:pt idx="27807">
                  <c:v>120.2317</c:v>
                </c:pt>
                <c:pt idx="27808">
                  <c:v>120.2366</c:v>
                </c:pt>
                <c:pt idx="27809">
                  <c:v>120.2414</c:v>
                </c:pt>
                <c:pt idx="27810">
                  <c:v>120.2462</c:v>
                </c:pt>
                <c:pt idx="27811">
                  <c:v>120.25109999999999</c:v>
                </c:pt>
                <c:pt idx="27812">
                  <c:v>120.2559</c:v>
                </c:pt>
                <c:pt idx="27813">
                  <c:v>120.2607</c:v>
                </c:pt>
                <c:pt idx="27814">
                  <c:v>120.26560000000001</c:v>
                </c:pt>
                <c:pt idx="27815">
                  <c:v>120.2704</c:v>
                </c:pt>
                <c:pt idx="27816">
                  <c:v>120.2752</c:v>
                </c:pt>
                <c:pt idx="27817">
                  <c:v>120.2801</c:v>
                </c:pt>
                <c:pt idx="27818">
                  <c:v>120.28489999999999</c:v>
                </c:pt>
                <c:pt idx="27819">
                  <c:v>120.2897</c:v>
                </c:pt>
                <c:pt idx="27820">
                  <c:v>120.2946</c:v>
                </c:pt>
                <c:pt idx="27821">
                  <c:v>120.29940000000001</c:v>
                </c:pt>
                <c:pt idx="27822">
                  <c:v>120.30419999999999</c:v>
                </c:pt>
                <c:pt idx="27823">
                  <c:v>120.3091</c:v>
                </c:pt>
                <c:pt idx="27824">
                  <c:v>120.3139</c:v>
                </c:pt>
                <c:pt idx="27825">
                  <c:v>120.31870000000001</c:v>
                </c:pt>
                <c:pt idx="27826">
                  <c:v>120.3236</c:v>
                </c:pt>
                <c:pt idx="27827">
                  <c:v>120.3284</c:v>
                </c:pt>
                <c:pt idx="27828">
                  <c:v>120.33330000000001</c:v>
                </c:pt>
                <c:pt idx="27829">
                  <c:v>120.3381</c:v>
                </c:pt>
                <c:pt idx="27830">
                  <c:v>120.3429</c:v>
                </c:pt>
                <c:pt idx="27831">
                  <c:v>120.34780000000001</c:v>
                </c:pt>
                <c:pt idx="27832">
                  <c:v>120.35260000000001</c:v>
                </c:pt>
                <c:pt idx="27833">
                  <c:v>120.3574</c:v>
                </c:pt>
                <c:pt idx="27834">
                  <c:v>120.3623</c:v>
                </c:pt>
                <c:pt idx="27835">
                  <c:v>120.36710000000001</c:v>
                </c:pt>
                <c:pt idx="27836">
                  <c:v>120.37190000000001</c:v>
                </c:pt>
                <c:pt idx="27837">
                  <c:v>120.3768</c:v>
                </c:pt>
                <c:pt idx="27838">
                  <c:v>120.38160000000001</c:v>
                </c:pt>
                <c:pt idx="27839">
                  <c:v>120.38640000000001</c:v>
                </c:pt>
                <c:pt idx="27840">
                  <c:v>120.3913</c:v>
                </c:pt>
                <c:pt idx="27841">
                  <c:v>120.3961</c:v>
                </c:pt>
                <c:pt idx="27842">
                  <c:v>120.40090000000001</c:v>
                </c:pt>
                <c:pt idx="27843">
                  <c:v>120.4058</c:v>
                </c:pt>
                <c:pt idx="27844">
                  <c:v>120.4106</c:v>
                </c:pt>
                <c:pt idx="27845">
                  <c:v>120.41540000000001</c:v>
                </c:pt>
                <c:pt idx="27846">
                  <c:v>120.4203</c:v>
                </c:pt>
                <c:pt idx="27847">
                  <c:v>120.42509999999999</c:v>
                </c:pt>
                <c:pt idx="27848">
                  <c:v>120.4299</c:v>
                </c:pt>
                <c:pt idx="27849">
                  <c:v>120.4348</c:v>
                </c:pt>
                <c:pt idx="27850">
                  <c:v>120.4396</c:v>
                </c:pt>
                <c:pt idx="27851">
                  <c:v>120.44439999999999</c:v>
                </c:pt>
                <c:pt idx="27852">
                  <c:v>120.44929999999999</c:v>
                </c:pt>
                <c:pt idx="27853">
                  <c:v>120.4541</c:v>
                </c:pt>
                <c:pt idx="27854">
                  <c:v>120.4589</c:v>
                </c:pt>
                <c:pt idx="27855">
                  <c:v>120.46379999999999</c:v>
                </c:pt>
                <c:pt idx="27856">
                  <c:v>120.4686</c:v>
                </c:pt>
                <c:pt idx="27857">
                  <c:v>120.4734</c:v>
                </c:pt>
                <c:pt idx="27858">
                  <c:v>120.47829999999999</c:v>
                </c:pt>
                <c:pt idx="27859">
                  <c:v>120.48309999999999</c:v>
                </c:pt>
                <c:pt idx="27860">
                  <c:v>120.4879</c:v>
                </c:pt>
                <c:pt idx="27861">
                  <c:v>120.4928</c:v>
                </c:pt>
                <c:pt idx="27862">
                  <c:v>120.49759999999999</c:v>
                </c:pt>
                <c:pt idx="27863">
                  <c:v>120.50239999999999</c:v>
                </c:pt>
                <c:pt idx="27864">
                  <c:v>120.5073</c:v>
                </c:pt>
                <c:pt idx="27865">
                  <c:v>120.5121</c:v>
                </c:pt>
                <c:pt idx="27866">
                  <c:v>120.51689999999999</c:v>
                </c:pt>
                <c:pt idx="27867">
                  <c:v>120.5218</c:v>
                </c:pt>
                <c:pt idx="27868">
                  <c:v>120.5266</c:v>
                </c:pt>
                <c:pt idx="27869">
                  <c:v>120.53149999999999</c:v>
                </c:pt>
                <c:pt idx="27870">
                  <c:v>120.5363</c:v>
                </c:pt>
                <c:pt idx="27871">
                  <c:v>120.5411</c:v>
                </c:pt>
                <c:pt idx="27872">
                  <c:v>120.54600000000001</c:v>
                </c:pt>
                <c:pt idx="27873">
                  <c:v>120.5508</c:v>
                </c:pt>
                <c:pt idx="27874">
                  <c:v>120.5556</c:v>
                </c:pt>
                <c:pt idx="27875">
                  <c:v>120.5605</c:v>
                </c:pt>
                <c:pt idx="27876">
                  <c:v>120.56529999999999</c:v>
                </c:pt>
                <c:pt idx="27877">
                  <c:v>120.5701</c:v>
                </c:pt>
                <c:pt idx="27878">
                  <c:v>120.575</c:v>
                </c:pt>
                <c:pt idx="27879">
                  <c:v>120.57980000000001</c:v>
                </c:pt>
                <c:pt idx="27880">
                  <c:v>120.58459999999999</c:v>
                </c:pt>
                <c:pt idx="27881">
                  <c:v>120.5895</c:v>
                </c:pt>
                <c:pt idx="27882">
                  <c:v>120.5943</c:v>
                </c:pt>
                <c:pt idx="27883">
                  <c:v>120.59910000000001</c:v>
                </c:pt>
                <c:pt idx="27884">
                  <c:v>120.604</c:v>
                </c:pt>
                <c:pt idx="27885">
                  <c:v>120.6088</c:v>
                </c:pt>
                <c:pt idx="27886">
                  <c:v>120.61360000000001</c:v>
                </c:pt>
                <c:pt idx="27887">
                  <c:v>120.6185</c:v>
                </c:pt>
                <c:pt idx="27888">
                  <c:v>120.6233</c:v>
                </c:pt>
                <c:pt idx="27889">
                  <c:v>120.6281</c:v>
                </c:pt>
                <c:pt idx="27890">
                  <c:v>120.63300000000001</c:v>
                </c:pt>
                <c:pt idx="27891">
                  <c:v>120.6378</c:v>
                </c:pt>
                <c:pt idx="27892">
                  <c:v>120.6426</c:v>
                </c:pt>
                <c:pt idx="27893">
                  <c:v>120.64750000000001</c:v>
                </c:pt>
                <c:pt idx="27894">
                  <c:v>120.65230000000001</c:v>
                </c:pt>
                <c:pt idx="27895">
                  <c:v>120.6571</c:v>
                </c:pt>
                <c:pt idx="27896">
                  <c:v>120.66200000000001</c:v>
                </c:pt>
                <c:pt idx="27897">
                  <c:v>120.66680000000001</c:v>
                </c:pt>
                <c:pt idx="27898">
                  <c:v>120.6716</c:v>
                </c:pt>
                <c:pt idx="27899">
                  <c:v>120.6765</c:v>
                </c:pt>
                <c:pt idx="27900">
                  <c:v>120.68130000000001</c:v>
                </c:pt>
                <c:pt idx="27901">
                  <c:v>120.6862</c:v>
                </c:pt>
                <c:pt idx="27902">
                  <c:v>120.691</c:v>
                </c:pt>
                <c:pt idx="27903">
                  <c:v>120.69580000000001</c:v>
                </c:pt>
                <c:pt idx="27904">
                  <c:v>120.70060000000001</c:v>
                </c:pt>
                <c:pt idx="27905">
                  <c:v>120.70549999999999</c:v>
                </c:pt>
                <c:pt idx="27906">
                  <c:v>120.7103</c:v>
                </c:pt>
                <c:pt idx="27907">
                  <c:v>120.7152</c:v>
                </c:pt>
                <c:pt idx="27908">
                  <c:v>120.72</c:v>
                </c:pt>
                <c:pt idx="27909">
                  <c:v>120.72479999999999</c:v>
                </c:pt>
                <c:pt idx="27910">
                  <c:v>120.72969999999999</c:v>
                </c:pt>
                <c:pt idx="27911">
                  <c:v>120.7345</c:v>
                </c:pt>
                <c:pt idx="27912">
                  <c:v>120.7393</c:v>
                </c:pt>
                <c:pt idx="27913">
                  <c:v>120.74419999999999</c:v>
                </c:pt>
                <c:pt idx="27914">
                  <c:v>120.749</c:v>
                </c:pt>
                <c:pt idx="27915">
                  <c:v>120.7538</c:v>
                </c:pt>
                <c:pt idx="27916">
                  <c:v>120.75869999999999</c:v>
                </c:pt>
                <c:pt idx="27917">
                  <c:v>120.76349999999999</c:v>
                </c:pt>
                <c:pt idx="27918">
                  <c:v>120.7683</c:v>
                </c:pt>
                <c:pt idx="27919">
                  <c:v>120.7732</c:v>
                </c:pt>
                <c:pt idx="27920">
                  <c:v>120.77799999999999</c:v>
                </c:pt>
                <c:pt idx="27921">
                  <c:v>120.78279999999999</c:v>
                </c:pt>
                <c:pt idx="27922">
                  <c:v>120.7877</c:v>
                </c:pt>
                <c:pt idx="27923">
                  <c:v>120.7925</c:v>
                </c:pt>
                <c:pt idx="27924">
                  <c:v>120.79729999999999</c:v>
                </c:pt>
                <c:pt idx="27925">
                  <c:v>120.8022</c:v>
                </c:pt>
                <c:pt idx="27926">
                  <c:v>120.807</c:v>
                </c:pt>
                <c:pt idx="27927">
                  <c:v>120.81179999999999</c:v>
                </c:pt>
                <c:pt idx="27928">
                  <c:v>120.8167</c:v>
                </c:pt>
                <c:pt idx="27929">
                  <c:v>120.8215</c:v>
                </c:pt>
                <c:pt idx="27930">
                  <c:v>120.8263</c:v>
                </c:pt>
                <c:pt idx="27931">
                  <c:v>120.8312</c:v>
                </c:pt>
                <c:pt idx="27932">
                  <c:v>120.836</c:v>
                </c:pt>
                <c:pt idx="27933">
                  <c:v>120.8408</c:v>
                </c:pt>
                <c:pt idx="27934">
                  <c:v>120.84569999999999</c:v>
                </c:pt>
                <c:pt idx="27935">
                  <c:v>120.8505</c:v>
                </c:pt>
                <c:pt idx="27936">
                  <c:v>120.8553</c:v>
                </c:pt>
                <c:pt idx="27937">
                  <c:v>120.86020000000001</c:v>
                </c:pt>
                <c:pt idx="27938">
                  <c:v>120.86499999999999</c:v>
                </c:pt>
                <c:pt idx="27939">
                  <c:v>120.8698</c:v>
                </c:pt>
                <c:pt idx="27940">
                  <c:v>120.8747</c:v>
                </c:pt>
                <c:pt idx="27941">
                  <c:v>120.87950000000001</c:v>
                </c:pt>
                <c:pt idx="27942">
                  <c:v>120.8844</c:v>
                </c:pt>
                <c:pt idx="27943">
                  <c:v>120.8892</c:v>
                </c:pt>
                <c:pt idx="27944">
                  <c:v>120.89400000000001</c:v>
                </c:pt>
                <c:pt idx="27945">
                  <c:v>120.8989</c:v>
                </c:pt>
                <c:pt idx="27946">
                  <c:v>120.9037</c:v>
                </c:pt>
                <c:pt idx="27947">
                  <c:v>120.9085</c:v>
                </c:pt>
                <c:pt idx="27948">
                  <c:v>120.91330000000001</c:v>
                </c:pt>
                <c:pt idx="27949">
                  <c:v>120.9182</c:v>
                </c:pt>
                <c:pt idx="27950">
                  <c:v>120.923</c:v>
                </c:pt>
                <c:pt idx="27951">
                  <c:v>120.92790000000001</c:v>
                </c:pt>
                <c:pt idx="27952">
                  <c:v>120.93270000000001</c:v>
                </c:pt>
                <c:pt idx="27953">
                  <c:v>120.9375</c:v>
                </c:pt>
                <c:pt idx="27954">
                  <c:v>120.94240000000001</c:v>
                </c:pt>
                <c:pt idx="27955">
                  <c:v>120.94720000000001</c:v>
                </c:pt>
                <c:pt idx="27956">
                  <c:v>120.952</c:v>
                </c:pt>
                <c:pt idx="27957">
                  <c:v>120.9569</c:v>
                </c:pt>
                <c:pt idx="27958">
                  <c:v>120.96170000000001</c:v>
                </c:pt>
                <c:pt idx="27959">
                  <c:v>120.96650000000001</c:v>
                </c:pt>
                <c:pt idx="27960">
                  <c:v>120.9714</c:v>
                </c:pt>
                <c:pt idx="27961">
                  <c:v>120.97620000000001</c:v>
                </c:pt>
                <c:pt idx="27962">
                  <c:v>120.98100000000001</c:v>
                </c:pt>
                <c:pt idx="27963">
                  <c:v>120.98589999999999</c:v>
                </c:pt>
                <c:pt idx="27964">
                  <c:v>120.9907</c:v>
                </c:pt>
                <c:pt idx="27965">
                  <c:v>120.99550000000001</c:v>
                </c:pt>
                <c:pt idx="27966">
                  <c:v>121.0004</c:v>
                </c:pt>
                <c:pt idx="27967">
                  <c:v>121.00519999999999</c:v>
                </c:pt>
                <c:pt idx="27968">
                  <c:v>121.01</c:v>
                </c:pt>
                <c:pt idx="27969">
                  <c:v>121.0149</c:v>
                </c:pt>
                <c:pt idx="27970">
                  <c:v>121.0197</c:v>
                </c:pt>
                <c:pt idx="27971">
                  <c:v>121.02449999999999</c:v>
                </c:pt>
                <c:pt idx="27972">
                  <c:v>121.0294</c:v>
                </c:pt>
                <c:pt idx="27973">
                  <c:v>121.0342</c:v>
                </c:pt>
                <c:pt idx="27974">
                  <c:v>121.03899999999999</c:v>
                </c:pt>
                <c:pt idx="27975">
                  <c:v>121.04389999999999</c:v>
                </c:pt>
                <c:pt idx="27976">
                  <c:v>121.0487</c:v>
                </c:pt>
                <c:pt idx="27977">
                  <c:v>121.0535</c:v>
                </c:pt>
                <c:pt idx="27978">
                  <c:v>121.05839999999999</c:v>
                </c:pt>
                <c:pt idx="27979">
                  <c:v>121.06319999999999</c:v>
                </c:pt>
                <c:pt idx="27980">
                  <c:v>121.068</c:v>
                </c:pt>
                <c:pt idx="27981">
                  <c:v>121.0729</c:v>
                </c:pt>
                <c:pt idx="27982">
                  <c:v>121.07769999999999</c:v>
                </c:pt>
                <c:pt idx="27983">
                  <c:v>121.0825</c:v>
                </c:pt>
                <c:pt idx="27984">
                  <c:v>121.0874</c:v>
                </c:pt>
                <c:pt idx="27985">
                  <c:v>121.09219999999999</c:v>
                </c:pt>
                <c:pt idx="27986">
                  <c:v>121.0971</c:v>
                </c:pt>
                <c:pt idx="27987">
                  <c:v>121.1019</c:v>
                </c:pt>
                <c:pt idx="27988">
                  <c:v>121.1067</c:v>
                </c:pt>
                <c:pt idx="27989">
                  <c:v>121.11149999999999</c:v>
                </c:pt>
                <c:pt idx="27990">
                  <c:v>121.1164</c:v>
                </c:pt>
                <c:pt idx="27991">
                  <c:v>121.1212</c:v>
                </c:pt>
                <c:pt idx="27992">
                  <c:v>121.12609999999999</c:v>
                </c:pt>
                <c:pt idx="27993">
                  <c:v>121.1309</c:v>
                </c:pt>
                <c:pt idx="27994">
                  <c:v>121.1357</c:v>
                </c:pt>
                <c:pt idx="27995">
                  <c:v>121.14060000000001</c:v>
                </c:pt>
                <c:pt idx="27996">
                  <c:v>121.1454</c:v>
                </c:pt>
                <c:pt idx="27997">
                  <c:v>121.1502</c:v>
                </c:pt>
                <c:pt idx="27998">
                  <c:v>121.1551</c:v>
                </c:pt>
                <c:pt idx="27999">
                  <c:v>121.15990000000001</c:v>
                </c:pt>
                <c:pt idx="28000">
                  <c:v>121.1647</c:v>
                </c:pt>
                <c:pt idx="28001">
                  <c:v>121.1696</c:v>
                </c:pt>
                <c:pt idx="28002">
                  <c:v>121.17440000000001</c:v>
                </c:pt>
                <c:pt idx="28003">
                  <c:v>121.17919999999999</c:v>
                </c:pt>
                <c:pt idx="28004">
                  <c:v>121.1841</c:v>
                </c:pt>
                <c:pt idx="28005">
                  <c:v>121.1889</c:v>
                </c:pt>
                <c:pt idx="28006">
                  <c:v>121.19370000000001</c:v>
                </c:pt>
                <c:pt idx="28007">
                  <c:v>121.1986</c:v>
                </c:pt>
                <c:pt idx="28008">
                  <c:v>121.2034</c:v>
                </c:pt>
                <c:pt idx="28009">
                  <c:v>121.20820000000001</c:v>
                </c:pt>
                <c:pt idx="28010">
                  <c:v>121.2131</c:v>
                </c:pt>
                <c:pt idx="28011">
                  <c:v>121.2179</c:v>
                </c:pt>
                <c:pt idx="28012">
                  <c:v>121.2227</c:v>
                </c:pt>
                <c:pt idx="28013">
                  <c:v>121.22760000000001</c:v>
                </c:pt>
                <c:pt idx="28014">
                  <c:v>121.2324</c:v>
                </c:pt>
                <c:pt idx="28015">
                  <c:v>121.2372</c:v>
                </c:pt>
                <c:pt idx="28016">
                  <c:v>121.24210000000001</c:v>
                </c:pt>
                <c:pt idx="28017">
                  <c:v>121.24690000000001</c:v>
                </c:pt>
                <c:pt idx="28018">
                  <c:v>121.2517</c:v>
                </c:pt>
                <c:pt idx="28019">
                  <c:v>121.25660000000001</c:v>
                </c:pt>
                <c:pt idx="28020">
                  <c:v>121.26140000000001</c:v>
                </c:pt>
                <c:pt idx="28021">
                  <c:v>121.2662</c:v>
                </c:pt>
                <c:pt idx="28022">
                  <c:v>121.2711</c:v>
                </c:pt>
                <c:pt idx="28023">
                  <c:v>121.27590000000001</c:v>
                </c:pt>
                <c:pt idx="28024">
                  <c:v>121.28070000000001</c:v>
                </c:pt>
                <c:pt idx="28025">
                  <c:v>121.28559999999999</c:v>
                </c:pt>
                <c:pt idx="28026">
                  <c:v>121.29040000000001</c:v>
                </c:pt>
                <c:pt idx="28027">
                  <c:v>121.29520000000001</c:v>
                </c:pt>
                <c:pt idx="28028">
                  <c:v>121.3001</c:v>
                </c:pt>
                <c:pt idx="28029">
                  <c:v>121.30489999999999</c:v>
                </c:pt>
                <c:pt idx="28030">
                  <c:v>121.30970000000001</c:v>
                </c:pt>
                <c:pt idx="28031">
                  <c:v>121.3146</c:v>
                </c:pt>
                <c:pt idx="28032">
                  <c:v>121.31939999999999</c:v>
                </c:pt>
                <c:pt idx="28033">
                  <c:v>121.32419999999999</c:v>
                </c:pt>
                <c:pt idx="28034">
                  <c:v>121.3291</c:v>
                </c:pt>
                <c:pt idx="28035">
                  <c:v>121.3339</c:v>
                </c:pt>
                <c:pt idx="28036">
                  <c:v>121.33879999999999</c:v>
                </c:pt>
                <c:pt idx="28037">
                  <c:v>121.3436</c:v>
                </c:pt>
                <c:pt idx="28038">
                  <c:v>121.3484</c:v>
                </c:pt>
                <c:pt idx="28039">
                  <c:v>121.35329999999999</c:v>
                </c:pt>
                <c:pt idx="28040">
                  <c:v>121.35809999999999</c:v>
                </c:pt>
                <c:pt idx="28041">
                  <c:v>121.3629</c:v>
                </c:pt>
                <c:pt idx="28042">
                  <c:v>121.3678</c:v>
                </c:pt>
                <c:pt idx="28043">
                  <c:v>121.37259999999999</c:v>
                </c:pt>
                <c:pt idx="28044">
                  <c:v>121.37739999999999</c:v>
                </c:pt>
                <c:pt idx="28045">
                  <c:v>121.3823</c:v>
                </c:pt>
                <c:pt idx="28046">
                  <c:v>121.3871</c:v>
                </c:pt>
                <c:pt idx="28047">
                  <c:v>121.39189999999999</c:v>
                </c:pt>
                <c:pt idx="28048">
                  <c:v>121.3968</c:v>
                </c:pt>
                <c:pt idx="28049">
                  <c:v>121.4016</c:v>
                </c:pt>
                <c:pt idx="28050">
                  <c:v>121.40639999999999</c:v>
                </c:pt>
                <c:pt idx="28051">
                  <c:v>121.4113</c:v>
                </c:pt>
                <c:pt idx="28052">
                  <c:v>121.4161</c:v>
                </c:pt>
                <c:pt idx="28053">
                  <c:v>121.4209</c:v>
                </c:pt>
                <c:pt idx="28054">
                  <c:v>121.4258</c:v>
                </c:pt>
                <c:pt idx="28055">
                  <c:v>121.4306</c:v>
                </c:pt>
                <c:pt idx="28056">
                  <c:v>121.4354</c:v>
                </c:pt>
                <c:pt idx="28057">
                  <c:v>121.44030000000001</c:v>
                </c:pt>
                <c:pt idx="28058">
                  <c:v>121.4451</c:v>
                </c:pt>
                <c:pt idx="28059">
                  <c:v>121.4499</c:v>
                </c:pt>
                <c:pt idx="28060">
                  <c:v>121.45480000000001</c:v>
                </c:pt>
                <c:pt idx="28061">
                  <c:v>121.45959999999999</c:v>
                </c:pt>
                <c:pt idx="28062">
                  <c:v>121.4644</c:v>
                </c:pt>
                <c:pt idx="28063">
                  <c:v>121.4693</c:v>
                </c:pt>
                <c:pt idx="28064">
                  <c:v>121.47410000000001</c:v>
                </c:pt>
                <c:pt idx="28065">
                  <c:v>121.4789</c:v>
                </c:pt>
                <c:pt idx="28066">
                  <c:v>121.4838</c:v>
                </c:pt>
                <c:pt idx="28067">
                  <c:v>121.48860000000001</c:v>
                </c:pt>
                <c:pt idx="28068">
                  <c:v>121.49340000000001</c:v>
                </c:pt>
                <c:pt idx="28069">
                  <c:v>121.4983</c:v>
                </c:pt>
                <c:pt idx="28070">
                  <c:v>121.5031</c:v>
                </c:pt>
                <c:pt idx="28071">
                  <c:v>121.50790000000001</c:v>
                </c:pt>
                <c:pt idx="28072">
                  <c:v>121.5128</c:v>
                </c:pt>
                <c:pt idx="28073">
                  <c:v>121.5176</c:v>
                </c:pt>
                <c:pt idx="28074">
                  <c:v>121.5224</c:v>
                </c:pt>
                <c:pt idx="28075">
                  <c:v>121.52730000000001</c:v>
                </c:pt>
                <c:pt idx="28076">
                  <c:v>121.5321</c:v>
                </c:pt>
                <c:pt idx="28077">
                  <c:v>121.5369</c:v>
                </c:pt>
                <c:pt idx="28078">
                  <c:v>121.54180000000001</c:v>
                </c:pt>
                <c:pt idx="28079">
                  <c:v>121.5466</c:v>
                </c:pt>
                <c:pt idx="28080">
                  <c:v>121.5515</c:v>
                </c:pt>
                <c:pt idx="28081">
                  <c:v>121.55630000000001</c:v>
                </c:pt>
                <c:pt idx="28082">
                  <c:v>121.56110000000001</c:v>
                </c:pt>
                <c:pt idx="28083">
                  <c:v>121.56599999999999</c:v>
                </c:pt>
                <c:pt idx="28084">
                  <c:v>121.57080000000001</c:v>
                </c:pt>
                <c:pt idx="28085">
                  <c:v>121.57560000000001</c:v>
                </c:pt>
                <c:pt idx="28086">
                  <c:v>121.5805</c:v>
                </c:pt>
                <c:pt idx="28087">
                  <c:v>121.58529999999999</c:v>
                </c:pt>
                <c:pt idx="28088">
                  <c:v>121.59010000000001</c:v>
                </c:pt>
                <c:pt idx="28089">
                  <c:v>121.595</c:v>
                </c:pt>
                <c:pt idx="28090">
                  <c:v>121.59979999999999</c:v>
                </c:pt>
                <c:pt idx="28091">
                  <c:v>121.60459999999999</c:v>
                </c:pt>
                <c:pt idx="28092">
                  <c:v>121.6095</c:v>
                </c:pt>
                <c:pt idx="28093">
                  <c:v>121.6143</c:v>
                </c:pt>
                <c:pt idx="28094">
                  <c:v>121.61909999999999</c:v>
                </c:pt>
                <c:pt idx="28095">
                  <c:v>121.624</c:v>
                </c:pt>
                <c:pt idx="28096">
                  <c:v>121.6288</c:v>
                </c:pt>
                <c:pt idx="28097">
                  <c:v>121.6336</c:v>
                </c:pt>
                <c:pt idx="28098">
                  <c:v>121.63849999999999</c:v>
                </c:pt>
                <c:pt idx="28099">
                  <c:v>121.6433</c:v>
                </c:pt>
                <c:pt idx="28100">
                  <c:v>121.6481</c:v>
                </c:pt>
                <c:pt idx="28101">
                  <c:v>121.65299999999999</c:v>
                </c:pt>
                <c:pt idx="28102">
                  <c:v>121.65779999999999</c:v>
                </c:pt>
                <c:pt idx="28103">
                  <c:v>121.6626</c:v>
                </c:pt>
                <c:pt idx="28104">
                  <c:v>121.6675</c:v>
                </c:pt>
                <c:pt idx="28105">
                  <c:v>121.67229999999999</c:v>
                </c:pt>
                <c:pt idx="28106">
                  <c:v>121.6771</c:v>
                </c:pt>
                <c:pt idx="28107">
                  <c:v>121.682</c:v>
                </c:pt>
                <c:pt idx="28108">
                  <c:v>121.68679999999999</c:v>
                </c:pt>
                <c:pt idx="28109">
                  <c:v>121.69159999999999</c:v>
                </c:pt>
                <c:pt idx="28110">
                  <c:v>121.6965</c:v>
                </c:pt>
                <c:pt idx="28111">
                  <c:v>121.7013</c:v>
                </c:pt>
                <c:pt idx="28112">
                  <c:v>121.70609999999999</c:v>
                </c:pt>
                <c:pt idx="28113">
                  <c:v>121.711</c:v>
                </c:pt>
                <c:pt idx="28114">
                  <c:v>121.7158</c:v>
                </c:pt>
                <c:pt idx="28115">
                  <c:v>121.7206</c:v>
                </c:pt>
                <c:pt idx="28116">
                  <c:v>121.7255</c:v>
                </c:pt>
                <c:pt idx="28117">
                  <c:v>121.7303</c:v>
                </c:pt>
                <c:pt idx="28118">
                  <c:v>121.7351</c:v>
                </c:pt>
                <c:pt idx="28119">
                  <c:v>121.74</c:v>
                </c:pt>
                <c:pt idx="28120">
                  <c:v>121.7448</c:v>
                </c:pt>
                <c:pt idx="28121">
                  <c:v>121.7496</c:v>
                </c:pt>
                <c:pt idx="28122">
                  <c:v>121.75450000000001</c:v>
                </c:pt>
                <c:pt idx="28123">
                  <c:v>121.7593</c:v>
                </c:pt>
                <c:pt idx="28124">
                  <c:v>121.7641</c:v>
                </c:pt>
                <c:pt idx="28125">
                  <c:v>121.76900000000001</c:v>
                </c:pt>
                <c:pt idx="28126">
                  <c:v>121.77380000000001</c:v>
                </c:pt>
                <c:pt idx="28127">
                  <c:v>121.7787</c:v>
                </c:pt>
                <c:pt idx="28128">
                  <c:v>121.7835</c:v>
                </c:pt>
                <c:pt idx="28129">
                  <c:v>121.78830000000001</c:v>
                </c:pt>
                <c:pt idx="28130">
                  <c:v>121.7932</c:v>
                </c:pt>
                <c:pt idx="28131">
                  <c:v>121.798</c:v>
                </c:pt>
                <c:pt idx="28132">
                  <c:v>121.8028</c:v>
                </c:pt>
                <c:pt idx="28133">
                  <c:v>121.80770000000001</c:v>
                </c:pt>
                <c:pt idx="28134">
                  <c:v>121.8125</c:v>
                </c:pt>
                <c:pt idx="28135">
                  <c:v>121.8173</c:v>
                </c:pt>
                <c:pt idx="28136">
                  <c:v>121.82220000000001</c:v>
                </c:pt>
                <c:pt idx="28137">
                  <c:v>121.827</c:v>
                </c:pt>
                <c:pt idx="28138">
                  <c:v>121.8318</c:v>
                </c:pt>
                <c:pt idx="28139">
                  <c:v>121.83670000000001</c:v>
                </c:pt>
                <c:pt idx="28140">
                  <c:v>121.84150000000001</c:v>
                </c:pt>
                <c:pt idx="28141">
                  <c:v>121.8463</c:v>
                </c:pt>
                <c:pt idx="28142">
                  <c:v>121.85120000000001</c:v>
                </c:pt>
                <c:pt idx="28143">
                  <c:v>121.85600000000001</c:v>
                </c:pt>
                <c:pt idx="28144">
                  <c:v>121.86080000000001</c:v>
                </c:pt>
                <c:pt idx="28145">
                  <c:v>121.86569999999999</c:v>
                </c:pt>
                <c:pt idx="28146">
                  <c:v>121.87050000000001</c:v>
                </c:pt>
                <c:pt idx="28147">
                  <c:v>121.87530000000001</c:v>
                </c:pt>
                <c:pt idx="28148">
                  <c:v>121.88019999999999</c:v>
                </c:pt>
                <c:pt idx="28149">
                  <c:v>121.88499999999999</c:v>
                </c:pt>
                <c:pt idx="28150">
                  <c:v>121.88980000000001</c:v>
                </c:pt>
                <c:pt idx="28151">
                  <c:v>121.8947</c:v>
                </c:pt>
                <c:pt idx="28152">
                  <c:v>121.89949999999999</c:v>
                </c:pt>
                <c:pt idx="28153">
                  <c:v>121.90429999999999</c:v>
                </c:pt>
                <c:pt idx="28154">
                  <c:v>121.9092</c:v>
                </c:pt>
                <c:pt idx="28155">
                  <c:v>121.914</c:v>
                </c:pt>
                <c:pt idx="28156">
                  <c:v>121.91879999999999</c:v>
                </c:pt>
                <c:pt idx="28157">
                  <c:v>121.9237</c:v>
                </c:pt>
                <c:pt idx="28158">
                  <c:v>121.9285</c:v>
                </c:pt>
                <c:pt idx="28159">
                  <c:v>121.93329999999999</c:v>
                </c:pt>
                <c:pt idx="28160">
                  <c:v>121.93819999999999</c:v>
                </c:pt>
                <c:pt idx="28161">
                  <c:v>121.943</c:v>
                </c:pt>
                <c:pt idx="28162">
                  <c:v>121.9478</c:v>
                </c:pt>
                <c:pt idx="28163">
                  <c:v>121.95269999999999</c:v>
                </c:pt>
                <c:pt idx="28164">
                  <c:v>121.9575</c:v>
                </c:pt>
                <c:pt idx="28165">
                  <c:v>121.9623</c:v>
                </c:pt>
                <c:pt idx="28166">
                  <c:v>121.96719999999999</c:v>
                </c:pt>
                <c:pt idx="28167">
                  <c:v>121.97199999999999</c:v>
                </c:pt>
                <c:pt idx="28168">
                  <c:v>121.9768</c:v>
                </c:pt>
                <c:pt idx="28169">
                  <c:v>121.9817</c:v>
                </c:pt>
                <c:pt idx="28170">
                  <c:v>121.98649999999999</c:v>
                </c:pt>
                <c:pt idx="28171">
                  <c:v>121.9913</c:v>
                </c:pt>
                <c:pt idx="28172">
                  <c:v>121.9962</c:v>
                </c:pt>
                <c:pt idx="28173">
                  <c:v>122.001</c:v>
                </c:pt>
                <c:pt idx="28174">
                  <c:v>122.0059</c:v>
                </c:pt>
                <c:pt idx="28175">
                  <c:v>122.0107</c:v>
                </c:pt>
                <c:pt idx="28176">
                  <c:v>122.0155</c:v>
                </c:pt>
                <c:pt idx="28177">
                  <c:v>122.02029999999999</c:v>
                </c:pt>
                <c:pt idx="28178">
                  <c:v>122.0252</c:v>
                </c:pt>
                <c:pt idx="28179">
                  <c:v>122.03</c:v>
                </c:pt>
                <c:pt idx="28180">
                  <c:v>122.0348</c:v>
                </c:pt>
                <c:pt idx="28181">
                  <c:v>122.0397</c:v>
                </c:pt>
                <c:pt idx="28182">
                  <c:v>122.0445</c:v>
                </c:pt>
                <c:pt idx="28183">
                  <c:v>122.04940000000001</c:v>
                </c:pt>
                <c:pt idx="28184">
                  <c:v>122.05420000000001</c:v>
                </c:pt>
                <c:pt idx="28185">
                  <c:v>122.059</c:v>
                </c:pt>
                <c:pt idx="28186">
                  <c:v>122.0639</c:v>
                </c:pt>
                <c:pt idx="28187">
                  <c:v>122.06870000000001</c:v>
                </c:pt>
                <c:pt idx="28188">
                  <c:v>122.0735</c:v>
                </c:pt>
                <c:pt idx="28189">
                  <c:v>122.0784</c:v>
                </c:pt>
                <c:pt idx="28190">
                  <c:v>122.08320000000001</c:v>
                </c:pt>
                <c:pt idx="28191">
                  <c:v>122.08800000000001</c:v>
                </c:pt>
                <c:pt idx="28192">
                  <c:v>122.0929</c:v>
                </c:pt>
                <c:pt idx="28193">
                  <c:v>122.0977</c:v>
                </c:pt>
                <c:pt idx="28194">
                  <c:v>122.10250000000001</c:v>
                </c:pt>
                <c:pt idx="28195">
                  <c:v>122.1074</c:v>
                </c:pt>
                <c:pt idx="28196">
                  <c:v>122.1122</c:v>
                </c:pt>
                <c:pt idx="28197">
                  <c:v>122.117</c:v>
                </c:pt>
                <c:pt idx="28198">
                  <c:v>122.12190000000001</c:v>
                </c:pt>
                <c:pt idx="28199">
                  <c:v>122.1267</c:v>
                </c:pt>
                <c:pt idx="28200">
                  <c:v>122.1315</c:v>
                </c:pt>
                <c:pt idx="28201">
                  <c:v>122.13640000000001</c:v>
                </c:pt>
                <c:pt idx="28202">
                  <c:v>122.14120000000001</c:v>
                </c:pt>
                <c:pt idx="28203">
                  <c:v>122.146</c:v>
                </c:pt>
                <c:pt idx="28204">
                  <c:v>122.15090000000001</c:v>
                </c:pt>
                <c:pt idx="28205">
                  <c:v>122.15570000000001</c:v>
                </c:pt>
                <c:pt idx="28206">
                  <c:v>122.1605</c:v>
                </c:pt>
                <c:pt idx="28207">
                  <c:v>122.16539999999999</c:v>
                </c:pt>
                <c:pt idx="28208">
                  <c:v>122.17020000000001</c:v>
                </c:pt>
                <c:pt idx="28209">
                  <c:v>122.17500000000001</c:v>
                </c:pt>
                <c:pt idx="28210">
                  <c:v>122.17989999999999</c:v>
                </c:pt>
                <c:pt idx="28211">
                  <c:v>122.18469999999999</c:v>
                </c:pt>
                <c:pt idx="28212">
                  <c:v>122.18950000000001</c:v>
                </c:pt>
                <c:pt idx="28213">
                  <c:v>122.1944</c:v>
                </c:pt>
                <c:pt idx="28214">
                  <c:v>122.19919999999999</c:v>
                </c:pt>
                <c:pt idx="28215">
                  <c:v>122.20399999999999</c:v>
                </c:pt>
                <c:pt idx="28216">
                  <c:v>122.2089</c:v>
                </c:pt>
                <c:pt idx="28217">
                  <c:v>122.21369999999999</c:v>
                </c:pt>
                <c:pt idx="28218">
                  <c:v>122.21849999999999</c:v>
                </c:pt>
                <c:pt idx="28219">
                  <c:v>122.2234</c:v>
                </c:pt>
                <c:pt idx="28220">
                  <c:v>122.2282</c:v>
                </c:pt>
                <c:pt idx="28221">
                  <c:v>122.23299999999999</c:v>
                </c:pt>
                <c:pt idx="28222">
                  <c:v>122.2379</c:v>
                </c:pt>
                <c:pt idx="28223">
                  <c:v>122.2427</c:v>
                </c:pt>
                <c:pt idx="28224">
                  <c:v>122.24749999999999</c:v>
                </c:pt>
                <c:pt idx="28225">
                  <c:v>122.25239999999999</c:v>
                </c:pt>
                <c:pt idx="28226">
                  <c:v>122.2572</c:v>
                </c:pt>
                <c:pt idx="28227">
                  <c:v>122.262</c:v>
                </c:pt>
                <c:pt idx="28228">
                  <c:v>122.26689999999999</c:v>
                </c:pt>
                <c:pt idx="28229">
                  <c:v>122.2717</c:v>
                </c:pt>
                <c:pt idx="28230">
                  <c:v>122.2765</c:v>
                </c:pt>
                <c:pt idx="28231">
                  <c:v>122.2814</c:v>
                </c:pt>
                <c:pt idx="28232">
                  <c:v>122.28619999999999</c:v>
                </c:pt>
                <c:pt idx="28233">
                  <c:v>122.2911</c:v>
                </c:pt>
                <c:pt idx="28234">
                  <c:v>122.2959</c:v>
                </c:pt>
                <c:pt idx="28235">
                  <c:v>122.30069999999999</c:v>
                </c:pt>
                <c:pt idx="28236">
                  <c:v>122.30549999999999</c:v>
                </c:pt>
                <c:pt idx="28237">
                  <c:v>122.3104</c:v>
                </c:pt>
                <c:pt idx="28238">
                  <c:v>122.3152</c:v>
                </c:pt>
                <c:pt idx="28239">
                  <c:v>122.3201</c:v>
                </c:pt>
                <c:pt idx="28240">
                  <c:v>122.3249</c:v>
                </c:pt>
                <c:pt idx="28241">
                  <c:v>122.3297</c:v>
                </c:pt>
                <c:pt idx="28242">
                  <c:v>122.33459999999999</c:v>
                </c:pt>
                <c:pt idx="28243">
                  <c:v>122.3394</c:v>
                </c:pt>
                <c:pt idx="28244">
                  <c:v>122.3442</c:v>
                </c:pt>
                <c:pt idx="28245">
                  <c:v>122.34910000000001</c:v>
                </c:pt>
                <c:pt idx="28246">
                  <c:v>122.3539</c:v>
                </c:pt>
                <c:pt idx="28247">
                  <c:v>122.3587</c:v>
                </c:pt>
                <c:pt idx="28248">
                  <c:v>122.36360000000001</c:v>
                </c:pt>
                <c:pt idx="28249">
                  <c:v>122.36840000000001</c:v>
                </c:pt>
                <c:pt idx="28250">
                  <c:v>122.3732</c:v>
                </c:pt>
                <c:pt idx="28251">
                  <c:v>122.3781</c:v>
                </c:pt>
                <c:pt idx="28252">
                  <c:v>122.38290000000001</c:v>
                </c:pt>
                <c:pt idx="28253">
                  <c:v>122.3877</c:v>
                </c:pt>
                <c:pt idx="28254">
                  <c:v>122.3926</c:v>
                </c:pt>
                <c:pt idx="28255">
                  <c:v>122.3974</c:v>
                </c:pt>
                <c:pt idx="28256">
                  <c:v>122.40220000000001</c:v>
                </c:pt>
                <c:pt idx="28257">
                  <c:v>122.4071</c:v>
                </c:pt>
                <c:pt idx="28258">
                  <c:v>122.4119</c:v>
                </c:pt>
                <c:pt idx="28259">
                  <c:v>122.41670000000001</c:v>
                </c:pt>
                <c:pt idx="28260">
                  <c:v>122.42160000000001</c:v>
                </c:pt>
                <c:pt idx="28261">
                  <c:v>122.4264</c:v>
                </c:pt>
                <c:pt idx="28262">
                  <c:v>122.4312</c:v>
                </c:pt>
                <c:pt idx="28263">
                  <c:v>122.43610000000001</c:v>
                </c:pt>
                <c:pt idx="28264">
                  <c:v>122.4409</c:v>
                </c:pt>
                <c:pt idx="28265">
                  <c:v>122.4457</c:v>
                </c:pt>
                <c:pt idx="28266">
                  <c:v>122.45060000000001</c:v>
                </c:pt>
                <c:pt idx="28267">
                  <c:v>122.45540000000001</c:v>
                </c:pt>
                <c:pt idx="28268">
                  <c:v>122.4602</c:v>
                </c:pt>
                <c:pt idx="28269">
                  <c:v>122.46509999999999</c:v>
                </c:pt>
                <c:pt idx="28270">
                  <c:v>122.46990000000001</c:v>
                </c:pt>
                <c:pt idx="28271">
                  <c:v>122.47470000000001</c:v>
                </c:pt>
                <c:pt idx="28272">
                  <c:v>122.47959999999999</c:v>
                </c:pt>
                <c:pt idx="28273">
                  <c:v>122.48439999999999</c:v>
                </c:pt>
                <c:pt idx="28274">
                  <c:v>122.48920000000001</c:v>
                </c:pt>
                <c:pt idx="28275">
                  <c:v>122.49409999999999</c:v>
                </c:pt>
                <c:pt idx="28276">
                  <c:v>122.49889999999999</c:v>
                </c:pt>
                <c:pt idx="28277">
                  <c:v>122.50369999999999</c:v>
                </c:pt>
                <c:pt idx="28278">
                  <c:v>122.5086</c:v>
                </c:pt>
                <c:pt idx="28279">
                  <c:v>122.51339999999999</c:v>
                </c:pt>
                <c:pt idx="28280">
                  <c:v>122.51819999999999</c:v>
                </c:pt>
                <c:pt idx="28281">
                  <c:v>122.5231</c:v>
                </c:pt>
                <c:pt idx="28282">
                  <c:v>122.52789999999999</c:v>
                </c:pt>
                <c:pt idx="28283">
                  <c:v>122.53269999999999</c:v>
                </c:pt>
                <c:pt idx="28284">
                  <c:v>122.5376</c:v>
                </c:pt>
                <c:pt idx="28285">
                  <c:v>122.5424</c:v>
                </c:pt>
                <c:pt idx="28286">
                  <c:v>122.54719999999999</c:v>
                </c:pt>
                <c:pt idx="28287">
                  <c:v>122.5521</c:v>
                </c:pt>
                <c:pt idx="28288">
                  <c:v>122.5569</c:v>
                </c:pt>
                <c:pt idx="28289">
                  <c:v>122.5617</c:v>
                </c:pt>
                <c:pt idx="28290">
                  <c:v>122.56659999999999</c:v>
                </c:pt>
                <c:pt idx="28291">
                  <c:v>122.5714</c:v>
                </c:pt>
                <c:pt idx="28292">
                  <c:v>122.5763</c:v>
                </c:pt>
                <c:pt idx="28293">
                  <c:v>122.58109999999999</c:v>
                </c:pt>
                <c:pt idx="28294">
                  <c:v>122.5859</c:v>
                </c:pt>
                <c:pt idx="28295">
                  <c:v>122.5908</c:v>
                </c:pt>
                <c:pt idx="28296">
                  <c:v>122.5956</c:v>
                </c:pt>
                <c:pt idx="28297">
                  <c:v>122.60039999999999</c:v>
                </c:pt>
                <c:pt idx="28298">
                  <c:v>122.6052</c:v>
                </c:pt>
                <c:pt idx="28299">
                  <c:v>122.6101</c:v>
                </c:pt>
                <c:pt idx="28300">
                  <c:v>122.61490000000001</c:v>
                </c:pt>
                <c:pt idx="28301">
                  <c:v>122.6198</c:v>
                </c:pt>
                <c:pt idx="28302">
                  <c:v>122.6246</c:v>
                </c:pt>
                <c:pt idx="28303">
                  <c:v>122.6294</c:v>
                </c:pt>
                <c:pt idx="28304">
                  <c:v>122.6343</c:v>
                </c:pt>
                <c:pt idx="28305">
                  <c:v>122.6391</c:v>
                </c:pt>
                <c:pt idx="28306">
                  <c:v>122.6439</c:v>
                </c:pt>
                <c:pt idx="28307">
                  <c:v>122.64880000000001</c:v>
                </c:pt>
                <c:pt idx="28308">
                  <c:v>122.6536</c:v>
                </c:pt>
                <c:pt idx="28309">
                  <c:v>122.6584</c:v>
                </c:pt>
                <c:pt idx="28310">
                  <c:v>122.66330000000001</c:v>
                </c:pt>
                <c:pt idx="28311">
                  <c:v>122.6681</c:v>
                </c:pt>
                <c:pt idx="28312">
                  <c:v>122.6729</c:v>
                </c:pt>
                <c:pt idx="28313">
                  <c:v>122.6778</c:v>
                </c:pt>
                <c:pt idx="28314">
                  <c:v>122.68260000000001</c:v>
                </c:pt>
                <c:pt idx="28315">
                  <c:v>122.6874</c:v>
                </c:pt>
                <c:pt idx="28316">
                  <c:v>122.6923</c:v>
                </c:pt>
                <c:pt idx="28317">
                  <c:v>122.69710000000001</c:v>
                </c:pt>
                <c:pt idx="28318">
                  <c:v>122.70190000000001</c:v>
                </c:pt>
                <c:pt idx="28319">
                  <c:v>122.7068</c:v>
                </c:pt>
                <c:pt idx="28320">
                  <c:v>122.7116</c:v>
                </c:pt>
                <c:pt idx="28321">
                  <c:v>122.71640000000001</c:v>
                </c:pt>
                <c:pt idx="28322">
                  <c:v>122.7213</c:v>
                </c:pt>
                <c:pt idx="28323">
                  <c:v>122.7261</c:v>
                </c:pt>
                <c:pt idx="28324">
                  <c:v>122.73090000000001</c:v>
                </c:pt>
                <c:pt idx="28325">
                  <c:v>122.73580000000001</c:v>
                </c:pt>
                <c:pt idx="28326">
                  <c:v>122.7406</c:v>
                </c:pt>
                <c:pt idx="28327">
                  <c:v>122.7454</c:v>
                </c:pt>
                <c:pt idx="28328">
                  <c:v>122.75030000000001</c:v>
                </c:pt>
                <c:pt idx="28329">
                  <c:v>122.7551</c:v>
                </c:pt>
                <c:pt idx="28330">
                  <c:v>122.7599</c:v>
                </c:pt>
                <c:pt idx="28331">
                  <c:v>122.76479999999999</c:v>
                </c:pt>
                <c:pt idx="28332">
                  <c:v>122.76960000000001</c:v>
                </c:pt>
                <c:pt idx="28333">
                  <c:v>122.7744</c:v>
                </c:pt>
                <c:pt idx="28334">
                  <c:v>122.77929999999999</c:v>
                </c:pt>
                <c:pt idx="28335">
                  <c:v>122.7841</c:v>
                </c:pt>
                <c:pt idx="28336">
                  <c:v>122.78890000000001</c:v>
                </c:pt>
                <c:pt idx="28337">
                  <c:v>122.79379999999999</c:v>
                </c:pt>
                <c:pt idx="28338">
                  <c:v>122.79859999999999</c:v>
                </c:pt>
                <c:pt idx="28339">
                  <c:v>122.8034</c:v>
                </c:pt>
                <c:pt idx="28340">
                  <c:v>122.80829999999999</c:v>
                </c:pt>
                <c:pt idx="28341">
                  <c:v>122.81309999999999</c:v>
                </c:pt>
                <c:pt idx="28342">
                  <c:v>122.81789999999999</c:v>
                </c:pt>
                <c:pt idx="28343">
                  <c:v>122.8228</c:v>
                </c:pt>
                <c:pt idx="28344">
                  <c:v>122.82759999999999</c:v>
                </c:pt>
                <c:pt idx="28345">
                  <c:v>122.83239999999999</c:v>
                </c:pt>
                <c:pt idx="28346">
                  <c:v>122.8373</c:v>
                </c:pt>
                <c:pt idx="28347">
                  <c:v>122.8421</c:v>
                </c:pt>
                <c:pt idx="28348">
                  <c:v>122.84689999999999</c:v>
                </c:pt>
                <c:pt idx="28349">
                  <c:v>122.8518</c:v>
                </c:pt>
                <c:pt idx="28350">
                  <c:v>122.8566</c:v>
                </c:pt>
                <c:pt idx="28351">
                  <c:v>122.86139999999999</c:v>
                </c:pt>
                <c:pt idx="28352">
                  <c:v>122.8663</c:v>
                </c:pt>
                <c:pt idx="28353">
                  <c:v>122.8711</c:v>
                </c:pt>
                <c:pt idx="28354">
                  <c:v>122.8759</c:v>
                </c:pt>
                <c:pt idx="28355">
                  <c:v>122.88079999999999</c:v>
                </c:pt>
                <c:pt idx="28356">
                  <c:v>122.8856</c:v>
                </c:pt>
                <c:pt idx="28357">
                  <c:v>122.8905</c:v>
                </c:pt>
                <c:pt idx="28358">
                  <c:v>122.89530000000001</c:v>
                </c:pt>
                <c:pt idx="28359">
                  <c:v>122.90009999999999</c:v>
                </c:pt>
                <c:pt idx="28360">
                  <c:v>122.9049</c:v>
                </c:pt>
                <c:pt idx="28361">
                  <c:v>122.9098</c:v>
                </c:pt>
                <c:pt idx="28362">
                  <c:v>122.91459999999999</c:v>
                </c:pt>
                <c:pt idx="28363">
                  <c:v>122.9195</c:v>
                </c:pt>
                <c:pt idx="28364">
                  <c:v>122.9243</c:v>
                </c:pt>
                <c:pt idx="28365">
                  <c:v>122.92910000000001</c:v>
                </c:pt>
                <c:pt idx="28366">
                  <c:v>122.934</c:v>
                </c:pt>
                <c:pt idx="28367">
                  <c:v>122.9388</c:v>
                </c:pt>
                <c:pt idx="28368">
                  <c:v>122.9436</c:v>
                </c:pt>
                <c:pt idx="28369">
                  <c:v>122.9485</c:v>
                </c:pt>
                <c:pt idx="28370">
                  <c:v>122.9533</c:v>
                </c:pt>
                <c:pt idx="28371">
                  <c:v>122.9581</c:v>
                </c:pt>
                <c:pt idx="28372">
                  <c:v>122.96300000000001</c:v>
                </c:pt>
                <c:pt idx="28373">
                  <c:v>122.9678</c:v>
                </c:pt>
                <c:pt idx="28374">
                  <c:v>122.9726</c:v>
                </c:pt>
                <c:pt idx="28375">
                  <c:v>122.97750000000001</c:v>
                </c:pt>
                <c:pt idx="28376">
                  <c:v>122.98230000000001</c:v>
                </c:pt>
                <c:pt idx="28377">
                  <c:v>122.9871</c:v>
                </c:pt>
                <c:pt idx="28378">
                  <c:v>122.992</c:v>
                </c:pt>
                <c:pt idx="28379">
                  <c:v>122.99680000000001</c:v>
                </c:pt>
                <c:pt idx="28380">
                  <c:v>123.0016</c:v>
                </c:pt>
                <c:pt idx="28381">
                  <c:v>123.0065</c:v>
                </c:pt>
                <c:pt idx="28382">
                  <c:v>123.01130000000001</c:v>
                </c:pt>
                <c:pt idx="28383">
                  <c:v>123.01610000000001</c:v>
                </c:pt>
                <c:pt idx="28384">
                  <c:v>123.021</c:v>
                </c:pt>
                <c:pt idx="28385">
                  <c:v>123.0258</c:v>
                </c:pt>
                <c:pt idx="28386">
                  <c:v>123.03060000000001</c:v>
                </c:pt>
                <c:pt idx="28387">
                  <c:v>123.0355</c:v>
                </c:pt>
                <c:pt idx="28388">
                  <c:v>123.0403</c:v>
                </c:pt>
                <c:pt idx="28389">
                  <c:v>123.04510000000001</c:v>
                </c:pt>
                <c:pt idx="28390">
                  <c:v>123.05000000000001</c:v>
                </c:pt>
                <c:pt idx="28391">
                  <c:v>123.0548</c:v>
                </c:pt>
                <c:pt idx="28392">
                  <c:v>123.0596</c:v>
                </c:pt>
                <c:pt idx="28393">
                  <c:v>123.0645</c:v>
                </c:pt>
                <c:pt idx="28394">
                  <c:v>123.06930000000001</c:v>
                </c:pt>
                <c:pt idx="28395">
                  <c:v>123.0741</c:v>
                </c:pt>
                <c:pt idx="28396">
                  <c:v>123.07899999999999</c:v>
                </c:pt>
                <c:pt idx="28397">
                  <c:v>123.0838</c:v>
                </c:pt>
                <c:pt idx="28398">
                  <c:v>123.0886</c:v>
                </c:pt>
                <c:pt idx="28399">
                  <c:v>123.09349999999999</c:v>
                </c:pt>
                <c:pt idx="28400">
                  <c:v>123.09829999999999</c:v>
                </c:pt>
                <c:pt idx="28401">
                  <c:v>123.1031</c:v>
                </c:pt>
                <c:pt idx="28402">
                  <c:v>123.10799999999999</c:v>
                </c:pt>
                <c:pt idx="28403">
                  <c:v>123.11279999999999</c:v>
                </c:pt>
                <c:pt idx="28404">
                  <c:v>123.1176</c:v>
                </c:pt>
                <c:pt idx="28405">
                  <c:v>123.1225</c:v>
                </c:pt>
                <c:pt idx="28406">
                  <c:v>123.12729999999999</c:v>
                </c:pt>
                <c:pt idx="28407">
                  <c:v>123.13209999999999</c:v>
                </c:pt>
                <c:pt idx="28408">
                  <c:v>123.137</c:v>
                </c:pt>
                <c:pt idx="28409">
                  <c:v>123.14179999999999</c:v>
                </c:pt>
                <c:pt idx="28410">
                  <c:v>123.14659999999999</c:v>
                </c:pt>
                <c:pt idx="28411">
                  <c:v>123.1515</c:v>
                </c:pt>
                <c:pt idx="28412">
                  <c:v>123.1563</c:v>
                </c:pt>
                <c:pt idx="28413">
                  <c:v>123.16109999999999</c:v>
                </c:pt>
                <c:pt idx="28414">
                  <c:v>123.166</c:v>
                </c:pt>
                <c:pt idx="28415">
                  <c:v>123.1708</c:v>
                </c:pt>
                <c:pt idx="28416">
                  <c:v>123.1756</c:v>
                </c:pt>
                <c:pt idx="28417">
                  <c:v>123.18049999999999</c:v>
                </c:pt>
                <c:pt idx="28418">
                  <c:v>123.1853</c:v>
                </c:pt>
                <c:pt idx="28419">
                  <c:v>123.1901</c:v>
                </c:pt>
                <c:pt idx="28420">
                  <c:v>123.19499999999999</c:v>
                </c:pt>
                <c:pt idx="28421">
                  <c:v>123.1998</c:v>
                </c:pt>
                <c:pt idx="28422">
                  <c:v>123.2046</c:v>
                </c:pt>
                <c:pt idx="28423">
                  <c:v>123.20950000000001</c:v>
                </c:pt>
                <c:pt idx="28424">
                  <c:v>123.21429999999999</c:v>
                </c:pt>
                <c:pt idx="28425">
                  <c:v>123.2191</c:v>
                </c:pt>
                <c:pt idx="28426">
                  <c:v>123.224</c:v>
                </c:pt>
                <c:pt idx="28427">
                  <c:v>123.22879999999999</c:v>
                </c:pt>
                <c:pt idx="28428">
                  <c:v>123.2336</c:v>
                </c:pt>
                <c:pt idx="28429">
                  <c:v>123.2385</c:v>
                </c:pt>
                <c:pt idx="28430">
                  <c:v>123.2433</c:v>
                </c:pt>
                <c:pt idx="28431">
                  <c:v>123.2482</c:v>
                </c:pt>
                <c:pt idx="28432">
                  <c:v>123.253</c:v>
                </c:pt>
                <c:pt idx="28433">
                  <c:v>123.2578</c:v>
                </c:pt>
                <c:pt idx="28434">
                  <c:v>123.26270000000001</c:v>
                </c:pt>
                <c:pt idx="28435">
                  <c:v>123.2675</c:v>
                </c:pt>
                <c:pt idx="28436">
                  <c:v>123.2723</c:v>
                </c:pt>
                <c:pt idx="28437">
                  <c:v>123.27720000000001</c:v>
                </c:pt>
                <c:pt idx="28438">
                  <c:v>123.282</c:v>
                </c:pt>
                <c:pt idx="28439">
                  <c:v>123.2868</c:v>
                </c:pt>
                <c:pt idx="28440">
                  <c:v>123.2916</c:v>
                </c:pt>
                <c:pt idx="28441">
                  <c:v>123.29650000000001</c:v>
                </c:pt>
                <c:pt idx="28442">
                  <c:v>123.3013</c:v>
                </c:pt>
                <c:pt idx="28443">
                  <c:v>123.3062</c:v>
                </c:pt>
                <c:pt idx="28444">
                  <c:v>123.31100000000001</c:v>
                </c:pt>
                <c:pt idx="28445">
                  <c:v>123.31580000000001</c:v>
                </c:pt>
                <c:pt idx="28446">
                  <c:v>123.3207</c:v>
                </c:pt>
                <c:pt idx="28447">
                  <c:v>123.32550000000001</c:v>
                </c:pt>
                <c:pt idx="28448">
                  <c:v>123.33030000000001</c:v>
                </c:pt>
                <c:pt idx="28449">
                  <c:v>123.3352</c:v>
                </c:pt>
                <c:pt idx="28450">
                  <c:v>123.34</c:v>
                </c:pt>
                <c:pt idx="28451">
                  <c:v>123.34480000000001</c:v>
                </c:pt>
                <c:pt idx="28452">
                  <c:v>123.34970000000001</c:v>
                </c:pt>
                <c:pt idx="28453">
                  <c:v>123.3545</c:v>
                </c:pt>
                <c:pt idx="28454">
                  <c:v>123.3593</c:v>
                </c:pt>
                <c:pt idx="28455">
                  <c:v>123.3642</c:v>
                </c:pt>
                <c:pt idx="28456">
                  <c:v>123.369</c:v>
                </c:pt>
                <c:pt idx="28457">
                  <c:v>123.3738</c:v>
                </c:pt>
                <c:pt idx="28458">
                  <c:v>123.37869999999999</c:v>
                </c:pt>
                <c:pt idx="28459">
                  <c:v>123.3835</c:v>
                </c:pt>
                <c:pt idx="28460">
                  <c:v>123.3883</c:v>
                </c:pt>
                <c:pt idx="28461">
                  <c:v>123.39319999999999</c:v>
                </c:pt>
                <c:pt idx="28462">
                  <c:v>123.398</c:v>
                </c:pt>
                <c:pt idx="28463">
                  <c:v>123.40280000000001</c:v>
                </c:pt>
                <c:pt idx="28464">
                  <c:v>123.40769999999999</c:v>
                </c:pt>
                <c:pt idx="28465">
                  <c:v>123.41249999999999</c:v>
                </c:pt>
                <c:pt idx="28466">
                  <c:v>123.4173</c:v>
                </c:pt>
                <c:pt idx="28467">
                  <c:v>123.42219999999999</c:v>
                </c:pt>
                <c:pt idx="28468">
                  <c:v>123.42699999999999</c:v>
                </c:pt>
                <c:pt idx="28469">
                  <c:v>123.4318</c:v>
                </c:pt>
                <c:pt idx="28470">
                  <c:v>123.4367</c:v>
                </c:pt>
                <c:pt idx="28471">
                  <c:v>123.44149999999999</c:v>
                </c:pt>
                <c:pt idx="28472">
                  <c:v>123.44629999999999</c:v>
                </c:pt>
                <c:pt idx="28473">
                  <c:v>123.4512</c:v>
                </c:pt>
                <c:pt idx="28474">
                  <c:v>123.456</c:v>
                </c:pt>
                <c:pt idx="28475">
                  <c:v>123.46079999999999</c:v>
                </c:pt>
                <c:pt idx="28476">
                  <c:v>123.4657</c:v>
                </c:pt>
                <c:pt idx="28477">
                  <c:v>123.4705</c:v>
                </c:pt>
                <c:pt idx="28478">
                  <c:v>123.47529999999999</c:v>
                </c:pt>
                <c:pt idx="28479">
                  <c:v>123.4802</c:v>
                </c:pt>
                <c:pt idx="28480">
                  <c:v>123.485</c:v>
                </c:pt>
                <c:pt idx="28481">
                  <c:v>123.4898</c:v>
                </c:pt>
                <c:pt idx="28482">
                  <c:v>123.49469999999999</c:v>
                </c:pt>
                <c:pt idx="28483">
                  <c:v>123.4995</c:v>
                </c:pt>
                <c:pt idx="28484">
                  <c:v>123.5043</c:v>
                </c:pt>
                <c:pt idx="28485">
                  <c:v>123.50919999999999</c:v>
                </c:pt>
                <c:pt idx="28486">
                  <c:v>123.514</c:v>
                </c:pt>
                <c:pt idx="28487">
                  <c:v>123.5188</c:v>
                </c:pt>
                <c:pt idx="28488">
                  <c:v>123.52370000000001</c:v>
                </c:pt>
                <c:pt idx="28489">
                  <c:v>123.52849999999999</c:v>
                </c:pt>
                <c:pt idx="28490">
                  <c:v>123.5333</c:v>
                </c:pt>
                <c:pt idx="28491">
                  <c:v>123.5382</c:v>
                </c:pt>
                <c:pt idx="28492">
                  <c:v>123.54300000000001</c:v>
                </c:pt>
                <c:pt idx="28493">
                  <c:v>123.5478</c:v>
                </c:pt>
                <c:pt idx="28494">
                  <c:v>123.5527</c:v>
                </c:pt>
                <c:pt idx="28495">
                  <c:v>123.5575</c:v>
                </c:pt>
                <c:pt idx="28496">
                  <c:v>123.56229999999999</c:v>
                </c:pt>
                <c:pt idx="28497">
                  <c:v>123.5672</c:v>
                </c:pt>
                <c:pt idx="28498">
                  <c:v>123.572</c:v>
                </c:pt>
                <c:pt idx="28499">
                  <c:v>123.57680000000001</c:v>
                </c:pt>
                <c:pt idx="28500">
                  <c:v>123.5817</c:v>
                </c:pt>
                <c:pt idx="28501">
                  <c:v>123.5865</c:v>
                </c:pt>
                <c:pt idx="28502">
                  <c:v>123.5913</c:v>
                </c:pt>
                <c:pt idx="28503">
                  <c:v>123.59620000000001</c:v>
                </c:pt>
                <c:pt idx="28504">
                  <c:v>123.601</c:v>
                </c:pt>
                <c:pt idx="28505">
                  <c:v>123.6058</c:v>
                </c:pt>
                <c:pt idx="28506">
                  <c:v>123.61070000000001</c:v>
                </c:pt>
                <c:pt idx="28507">
                  <c:v>123.6155</c:v>
                </c:pt>
                <c:pt idx="28508">
                  <c:v>123.6203</c:v>
                </c:pt>
                <c:pt idx="28509">
                  <c:v>123.62520000000001</c:v>
                </c:pt>
                <c:pt idx="28510">
                  <c:v>123.63000000000001</c:v>
                </c:pt>
                <c:pt idx="28511">
                  <c:v>123.6348</c:v>
                </c:pt>
                <c:pt idx="28512">
                  <c:v>123.6397</c:v>
                </c:pt>
                <c:pt idx="28513">
                  <c:v>123.64450000000001</c:v>
                </c:pt>
                <c:pt idx="28514">
                  <c:v>123.6493</c:v>
                </c:pt>
                <c:pt idx="28515">
                  <c:v>123.6542</c:v>
                </c:pt>
                <c:pt idx="28516">
                  <c:v>123.65900000000001</c:v>
                </c:pt>
                <c:pt idx="28517">
                  <c:v>123.6639</c:v>
                </c:pt>
                <c:pt idx="28518">
                  <c:v>123.6687</c:v>
                </c:pt>
                <c:pt idx="28519">
                  <c:v>123.6735</c:v>
                </c:pt>
                <c:pt idx="28520">
                  <c:v>123.67830000000001</c:v>
                </c:pt>
                <c:pt idx="28521">
                  <c:v>123.6832</c:v>
                </c:pt>
                <c:pt idx="28522">
                  <c:v>123.688</c:v>
                </c:pt>
                <c:pt idx="28523">
                  <c:v>123.69280000000001</c:v>
                </c:pt>
                <c:pt idx="28524">
                  <c:v>123.6977</c:v>
                </c:pt>
                <c:pt idx="28525">
                  <c:v>123.7025</c:v>
                </c:pt>
                <c:pt idx="28526">
                  <c:v>123.70739999999999</c:v>
                </c:pt>
                <c:pt idx="28527">
                  <c:v>123.7122</c:v>
                </c:pt>
                <c:pt idx="28528">
                  <c:v>123.717</c:v>
                </c:pt>
                <c:pt idx="28529">
                  <c:v>123.72189999999999</c:v>
                </c:pt>
                <c:pt idx="28530">
                  <c:v>123.72669999999999</c:v>
                </c:pt>
                <c:pt idx="28531">
                  <c:v>123.7315</c:v>
                </c:pt>
                <c:pt idx="28532">
                  <c:v>123.7364</c:v>
                </c:pt>
                <c:pt idx="28533">
                  <c:v>123.74119999999999</c:v>
                </c:pt>
                <c:pt idx="28534">
                  <c:v>123.746</c:v>
                </c:pt>
                <c:pt idx="28535">
                  <c:v>123.7509</c:v>
                </c:pt>
                <c:pt idx="28536">
                  <c:v>123.75569999999999</c:v>
                </c:pt>
                <c:pt idx="28537">
                  <c:v>123.76049999999999</c:v>
                </c:pt>
                <c:pt idx="28538">
                  <c:v>123.7654</c:v>
                </c:pt>
                <c:pt idx="28539">
                  <c:v>123.7702</c:v>
                </c:pt>
                <c:pt idx="28540">
                  <c:v>123.77499999999999</c:v>
                </c:pt>
                <c:pt idx="28541">
                  <c:v>123.7799</c:v>
                </c:pt>
                <c:pt idx="28542">
                  <c:v>123.7847</c:v>
                </c:pt>
                <c:pt idx="28543">
                  <c:v>123.7895</c:v>
                </c:pt>
                <c:pt idx="28544">
                  <c:v>123.7944</c:v>
                </c:pt>
                <c:pt idx="28545">
                  <c:v>123.7992</c:v>
                </c:pt>
                <c:pt idx="28546">
                  <c:v>123.804</c:v>
                </c:pt>
                <c:pt idx="28547">
                  <c:v>123.80889999999999</c:v>
                </c:pt>
                <c:pt idx="28548">
                  <c:v>123.8137</c:v>
                </c:pt>
                <c:pt idx="28549">
                  <c:v>123.8185</c:v>
                </c:pt>
                <c:pt idx="28550">
                  <c:v>123.82340000000001</c:v>
                </c:pt>
                <c:pt idx="28551">
                  <c:v>123.8282</c:v>
                </c:pt>
                <c:pt idx="28552">
                  <c:v>123.833</c:v>
                </c:pt>
                <c:pt idx="28553">
                  <c:v>123.8379</c:v>
                </c:pt>
                <c:pt idx="28554">
                  <c:v>123.84269999999999</c:v>
                </c:pt>
                <c:pt idx="28555">
                  <c:v>123.8475</c:v>
                </c:pt>
                <c:pt idx="28556">
                  <c:v>123.8524</c:v>
                </c:pt>
                <c:pt idx="28557">
                  <c:v>123.85720000000001</c:v>
                </c:pt>
                <c:pt idx="28558">
                  <c:v>123.86199999999999</c:v>
                </c:pt>
                <c:pt idx="28559">
                  <c:v>123.8669</c:v>
                </c:pt>
                <c:pt idx="28560">
                  <c:v>123.8717</c:v>
                </c:pt>
                <c:pt idx="28561">
                  <c:v>123.87650000000001</c:v>
                </c:pt>
                <c:pt idx="28562">
                  <c:v>123.8814</c:v>
                </c:pt>
                <c:pt idx="28563">
                  <c:v>123.8862</c:v>
                </c:pt>
                <c:pt idx="28564">
                  <c:v>123.89100000000001</c:v>
                </c:pt>
                <c:pt idx="28565">
                  <c:v>123.8959</c:v>
                </c:pt>
                <c:pt idx="28566">
                  <c:v>123.9007</c:v>
                </c:pt>
                <c:pt idx="28567">
                  <c:v>123.9055</c:v>
                </c:pt>
                <c:pt idx="28568">
                  <c:v>123.91040000000001</c:v>
                </c:pt>
                <c:pt idx="28569">
                  <c:v>123.9152</c:v>
                </c:pt>
                <c:pt idx="28570">
                  <c:v>123.92</c:v>
                </c:pt>
                <c:pt idx="28571">
                  <c:v>123.92490000000001</c:v>
                </c:pt>
                <c:pt idx="28572">
                  <c:v>123.9297</c:v>
                </c:pt>
                <c:pt idx="28573">
                  <c:v>123.9345</c:v>
                </c:pt>
                <c:pt idx="28574">
                  <c:v>123.93940000000001</c:v>
                </c:pt>
                <c:pt idx="28575">
                  <c:v>123.94420000000001</c:v>
                </c:pt>
                <c:pt idx="28576">
                  <c:v>123.949</c:v>
                </c:pt>
                <c:pt idx="28577">
                  <c:v>123.9539</c:v>
                </c:pt>
                <c:pt idx="28578">
                  <c:v>123.95870000000001</c:v>
                </c:pt>
                <c:pt idx="28579">
                  <c:v>123.96350000000001</c:v>
                </c:pt>
                <c:pt idx="28580">
                  <c:v>123.9684</c:v>
                </c:pt>
                <c:pt idx="28581">
                  <c:v>123.97320000000001</c:v>
                </c:pt>
                <c:pt idx="28582">
                  <c:v>123.97800000000001</c:v>
                </c:pt>
                <c:pt idx="28583">
                  <c:v>123.98289999999999</c:v>
                </c:pt>
                <c:pt idx="28584">
                  <c:v>123.9877</c:v>
                </c:pt>
                <c:pt idx="28585">
                  <c:v>123.99250000000001</c:v>
                </c:pt>
                <c:pt idx="28586">
                  <c:v>123.9974</c:v>
                </c:pt>
                <c:pt idx="28587">
                  <c:v>124.0022</c:v>
                </c:pt>
                <c:pt idx="28588">
                  <c:v>124.00700000000001</c:v>
                </c:pt>
                <c:pt idx="28589">
                  <c:v>124.0119</c:v>
                </c:pt>
                <c:pt idx="28590">
                  <c:v>124.0167</c:v>
                </c:pt>
                <c:pt idx="28591">
                  <c:v>124.0215</c:v>
                </c:pt>
                <c:pt idx="28592">
                  <c:v>124.0264</c:v>
                </c:pt>
                <c:pt idx="28593">
                  <c:v>124.0312</c:v>
                </c:pt>
                <c:pt idx="28594">
                  <c:v>124.03599999999999</c:v>
                </c:pt>
                <c:pt idx="28595">
                  <c:v>124.04089999999999</c:v>
                </c:pt>
                <c:pt idx="28596">
                  <c:v>124.0457</c:v>
                </c:pt>
                <c:pt idx="28597">
                  <c:v>124.0505</c:v>
                </c:pt>
                <c:pt idx="28598">
                  <c:v>124.05539999999999</c:v>
                </c:pt>
                <c:pt idx="28599">
                  <c:v>124.06019999999999</c:v>
                </c:pt>
                <c:pt idx="28600">
                  <c:v>124.065</c:v>
                </c:pt>
                <c:pt idx="28601">
                  <c:v>124.06989999999999</c:v>
                </c:pt>
                <c:pt idx="28602">
                  <c:v>124.07469999999999</c:v>
                </c:pt>
                <c:pt idx="28603">
                  <c:v>124.0795</c:v>
                </c:pt>
                <c:pt idx="28604">
                  <c:v>124.0844</c:v>
                </c:pt>
                <c:pt idx="28605">
                  <c:v>124.08919999999999</c:v>
                </c:pt>
                <c:pt idx="28606">
                  <c:v>124.09399999999999</c:v>
                </c:pt>
                <c:pt idx="28607">
                  <c:v>124.0989</c:v>
                </c:pt>
                <c:pt idx="28608">
                  <c:v>124.1037</c:v>
                </c:pt>
                <c:pt idx="28609">
                  <c:v>124.10849999999999</c:v>
                </c:pt>
                <c:pt idx="28610">
                  <c:v>124.1134</c:v>
                </c:pt>
                <c:pt idx="28611">
                  <c:v>124.1182</c:v>
                </c:pt>
                <c:pt idx="28612">
                  <c:v>124.12299999999999</c:v>
                </c:pt>
                <c:pt idx="28613">
                  <c:v>124.1279</c:v>
                </c:pt>
                <c:pt idx="28614">
                  <c:v>124.1327</c:v>
                </c:pt>
                <c:pt idx="28615">
                  <c:v>124.1375</c:v>
                </c:pt>
                <c:pt idx="28616">
                  <c:v>124.14239999999999</c:v>
                </c:pt>
                <c:pt idx="28617">
                  <c:v>124.1472</c:v>
                </c:pt>
                <c:pt idx="28618">
                  <c:v>124.152</c:v>
                </c:pt>
                <c:pt idx="28619">
                  <c:v>124.15690000000001</c:v>
                </c:pt>
                <c:pt idx="28620">
                  <c:v>124.1617</c:v>
                </c:pt>
                <c:pt idx="28621">
                  <c:v>124.1665</c:v>
                </c:pt>
                <c:pt idx="28622">
                  <c:v>124.17140000000001</c:v>
                </c:pt>
                <c:pt idx="28623">
                  <c:v>124.17619999999999</c:v>
                </c:pt>
                <c:pt idx="28624">
                  <c:v>124.181</c:v>
                </c:pt>
                <c:pt idx="28625">
                  <c:v>124.1859</c:v>
                </c:pt>
                <c:pt idx="28626">
                  <c:v>124.19070000000001</c:v>
                </c:pt>
                <c:pt idx="28627">
                  <c:v>124.1955</c:v>
                </c:pt>
                <c:pt idx="28628">
                  <c:v>124.2004</c:v>
                </c:pt>
                <c:pt idx="28629">
                  <c:v>124.2052</c:v>
                </c:pt>
                <c:pt idx="28630">
                  <c:v>124.2101</c:v>
                </c:pt>
                <c:pt idx="28631">
                  <c:v>124.2149</c:v>
                </c:pt>
                <c:pt idx="28632">
                  <c:v>124.2197</c:v>
                </c:pt>
                <c:pt idx="28633">
                  <c:v>124.22460000000001</c:v>
                </c:pt>
                <c:pt idx="28634">
                  <c:v>124.2294</c:v>
                </c:pt>
                <c:pt idx="28635">
                  <c:v>124.2342</c:v>
                </c:pt>
                <c:pt idx="28636">
                  <c:v>124.239</c:v>
                </c:pt>
                <c:pt idx="28637">
                  <c:v>124.24390000000001</c:v>
                </c:pt>
                <c:pt idx="28638">
                  <c:v>124.2487</c:v>
                </c:pt>
                <c:pt idx="28639">
                  <c:v>124.2535</c:v>
                </c:pt>
                <c:pt idx="28640">
                  <c:v>124.25840000000001</c:v>
                </c:pt>
                <c:pt idx="28641">
                  <c:v>124.2632</c:v>
                </c:pt>
                <c:pt idx="28642">
                  <c:v>124.2681</c:v>
                </c:pt>
                <c:pt idx="28643">
                  <c:v>124.27290000000001</c:v>
                </c:pt>
                <c:pt idx="28644">
                  <c:v>124.27770000000001</c:v>
                </c:pt>
                <c:pt idx="28645">
                  <c:v>124.28259999999999</c:v>
                </c:pt>
                <c:pt idx="28646">
                  <c:v>124.28740000000001</c:v>
                </c:pt>
                <c:pt idx="28647">
                  <c:v>124.29220000000001</c:v>
                </c:pt>
                <c:pt idx="28648">
                  <c:v>124.2971</c:v>
                </c:pt>
                <c:pt idx="28649">
                  <c:v>124.3019</c:v>
                </c:pt>
                <c:pt idx="28650">
                  <c:v>124.30670000000001</c:v>
                </c:pt>
                <c:pt idx="28651">
                  <c:v>124.3116</c:v>
                </c:pt>
                <c:pt idx="28652">
                  <c:v>124.31639999999999</c:v>
                </c:pt>
                <c:pt idx="28653">
                  <c:v>124.3212</c:v>
                </c:pt>
                <c:pt idx="28654">
                  <c:v>124.3261</c:v>
                </c:pt>
                <c:pt idx="28655">
                  <c:v>124.3309</c:v>
                </c:pt>
                <c:pt idx="28656">
                  <c:v>124.33569999999999</c:v>
                </c:pt>
                <c:pt idx="28657">
                  <c:v>124.34059999999999</c:v>
                </c:pt>
                <c:pt idx="28658">
                  <c:v>124.3454</c:v>
                </c:pt>
                <c:pt idx="28659">
                  <c:v>124.3502</c:v>
                </c:pt>
                <c:pt idx="28660">
                  <c:v>124.35509999999999</c:v>
                </c:pt>
                <c:pt idx="28661">
                  <c:v>124.3599</c:v>
                </c:pt>
                <c:pt idx="28662">
                  <c:v>124.3647</c:v>
                </c:pt>
                <c:pt idx="28663">
                  <c:v>124.36959999999999</c:v>
                </c:pt>
                <c:pt idx="28664">
                  <c:v>124.37439999999999</c:v>
                </c:pt>
                <c:pt idx="28665">
                  <c:v>124.3792</c:v>
                </c:pt>
                <c:pt idx="28666">
                  <c:v>124.3841</c:v>
                </c:pt>
                <c:pt idx="28667">
                  <c:v>124.38889999999999</c:v>
                </c:pt>
                <c:pt idx="28668">
                  <c:v>124.3937</c:v>
                </c:pt>
                <c:pt idx="28669">
                  <c:v>124.3986</c:v>
                </c:pt>
                <c:pt idx="28670">
                  <c:v>124.40339999999999</c:v>
                </c:pt>
                <c:pt idx="28671">
                  <c:v>124.40819999999999</c:v>
                </c:pt>
                <c:pt idx="28672">
                  <c:v>124.4131</c:v>
                </c:pt>
                <c:pt idx="28673">
                  <c:v>124.4179</c:v>
                </c:pt>
                <c:pt idx="28674">
                  <c:v>124.42269999999999</c:v>
                </c:pt>
                <c:pt idx="28675">
                  <c:v>124.4276</c:v>
                </c:pt>
                <c:pt idx="28676">
                  <c:v>124.4324</c:v>
                </c:pt>
                <c:pt idx="28677">
                  <c:v>124.4372</c:v>
                </c:pt>
                <c:pt idx="28678">
                  <c:v>124.4421</c:v>
                </c:pt>
                <c:pt idx="28679">
                  <c:v>124.4469</c:v>
                </c:pt>
                <c:pt idx="28680">
                  <c:v>124.4517</c:v>
                </c:pt>
                <c:pt idx="28681">
                  <c:v>124.45659999999999</c:v>
                </c:pt>
                <c:pt idx="28682">
                  <c:v>124.4614</c:v>
                </c:pt>
                <c:pt idx="28683">
                  <c:v>124.4662</c:v>
                </c:pt>
                <c:pt idx="28684">
                  <c:v>124.47110000000001</c:v>
                </c:pt>
                <c:pt idx="28685">
                  <c:v>124.4759</c:v>
                </c:pt>
                <c:pt idx="28686">
                  <c:v>124.4807</c:v>
                </c:pt>
                <c:pt idx="28687">
                  <c:v>124.48560000000001</c:v>
                </c:pt>
                <c:pt idx="28688">
                  <c:v>124.49039999999999</c:v>
                </c:pt>
                <c:pt idx="28689">
                  <c:v>124.4952</c:v>
                </c:pt>
                <c:pt idx="28690">
                  <c:v>124.5001</c:v>
                </c:pt>
                <c:pt idx="28691">
                  <c:v>124.50490000000001</c:v>
                </c:pt>
                <c:pt idx="28692">
                  <c:v>124.5097</c:v>
                </c:pt>
                <c:pt idx="28693">
                  <c:v>124.5146</c:v>
                </c:pt>
                <c:pt idx="28694">
                  <c:v>124.5194</c:v>
                </c:pt>
                <c:pt idx="28695">
                  <c:v>124.52420000000001</c:v>
                </c:pt>
                <c:pt idx="28696">
                  <c:v>124.5291</c:v>
                </c:pt>
                <c:pt idx="28697">
                  <c:v>124.5339</c:v>
                </c:pt>
                <c:pt idx="28698">
                  <c:v>124.53870000000001</c:v>
                </c:pt>
                <c:pt idx="28699">
                  <c:v>124.5436</c:v>
                </c:pt>
                <c:pt idx="28700">
                  <c:v>124.5484</c:v>
                </c:pt>
                <c:pt idx="28701">
                  <c:v>124.5532</c:v>
                </c:pt>
                <c:pt idx="28702">
                  <c:v>124.55810000000001</c:v>
                </c:pt>
                <c:pt idx="28703">
                  <c:v>124.5629</c:v>
                </c:pt>
                <c:pt idx="28704">
                  <c:v>124.5677</c:v>
                </c:pt>
                <c:pt idx="28705">
                  <c:v>124.57260000000001</c:v>
                </c:pt>
                <c:pt idx="28706">
                  <c:v>124.57740000000001</c:v>
                </c:pt>
                <c:pt idx="28707">
                  <c:v>124.5822</c:v>
                </c:pt>
                <c:pt idx="28708">
                  <c:v>124.58710000000001</c:v>
                </c:pt>
                <c:pt idx="28709">
                  <c:v>124.59190000000001</c:v>
                </c:pt>
                <c:pt idx="28710">
                  <c:v>124.5967</c:v>
                </c:pt>
                <c:pt idx="28711">
                  <c:v>124.6016</c:v>
                </c:pt>
                <c:pt idx="28712">
                  <c:v>124.60640000000001</c:v>
                </c:pt>
                <c:pt idx="28713">
                  <c:v>124.61120000000001</c:v>
                </c:pt>
                <c:pt idx="28714">
                  <c:v>124.61609999999999</c:v>
                </c:pt>
                <c:pt idx="28715">
                  <c:v>124.62090000000001</c:v>
                </c:pt>
                <c:pt idx="28716">
                  <c:v>124.62570000000001</c:v>
                </c:pt>
                <c:pt idx="28717">
                  <c:v>124.6306</c:v>
                </c:pt>
                <c:pt idx="28718">
                  <c:v>124.63539999999999</c:v>
                </c:pt>
                <c:pt idx="28719">
                  <c:v>124.64020000000001</c:v>
                </c:pt>
                <c:pt idx="28720">
                  <c:v>124.6451</c:v>
                </c:pt>
                <c:pt idx="28721">
                  <c:v>124.64989999999999</c:v>
                </c:pt>
                <c:pt idx="28722">
                  <c:v>124.65469999999999</c:v>
                </c:pt>
                <c:pt idx="28723">
                  <c:v>124.6596</c:v>
                </c:pt>
                <c:pt idx="28724">
                  <c:v>124.6644</c:v>
                </c:pt>
                <c:pt idx="28725">
                  <c:v>124.66919999999999</c:v>
                </c:pt>
                <c:pt idx="28726">
                  <c:v>124.6741</c:v>
                </c:pt>
                <c:pt idx="28727">
                  <c:v>124.6789</c:v>
                </c:pt>
                <c:pt idx="28728">
                  <c:v>124.68369999999999</c:v>
                </c:pt>
                <c:pt idx="28729">
                  <c:v>124.68859999999999</c:v>
                </c:pt>
                <c:pt idx="28730">
                  <c:v>124.6934</c:v>
                </c:pt>
                <c:pt idx="28731">
                  <c:v>124.6982</c:v>
                </c:pt>
                <c:pt idx="28732">
                  <c:v>124.70309999999999</c:v>
                </c:pt>
                <c:pt idx="28733">
                  <c:v>124.7079</c:v>
                </c:pt>
                <c:pt idx="28734">
                  <c:v>124.7127</c:v>
                </c:pt>
                <c:pt idx="28735">
                  <c:v>124.7176</c:v>
                </c:pt>
                <c:pt idx="28736">
                  <c:v>124.72239999999999</c:v>
                </c:pt>
                <c:pt idx="28737">
                  <c:v>124.7272</c:v>
                </c:pt>
                <c:pt idx="28738">
                  <c:v>124.7321</c:v>
                </c:pt>
                <c:pt idx="28739">
                  <c:v>124.73689999999999</c:v>
                </c:pt>
                <c:pt idx="28740">
                  <c:v>124.74169999999999</c:v>
                </c:pt>
                <c:pt idx="28741">
                  <c:v>124.7466</c:v>
                </c:pt>
                <c:pt idx="28742">
                  <c:v>124.7514</c:v>
                </c:pt>
                <c:pt idx="28743">
                  <c:v>124.75619999999999</c:v>
                </c:pt>
                <c:pt idx="28744">
                  <c:v>124.7611</c:v>
                </c:pt>
                <c:pt idx="28745">
                  <c:v>124.7659</c:v>
                </c:pt>
                <c:pt idx="28746">
                  <c:v>124.77070000000001</c:v>
                </c:pt>
                <c:pt idx="28747">
                  <c:v>124.7756</c:v>
                </c:pt>
                <c:pt idx="28748">
                  <c:v>124.7804</c:v>
                </c:pt>
                <c:pt idx="28749">
                  <c:v>124.7852</c:v>
                </c:pt>
                <c:pt idx="28750">
                  <c:v>124.7901</c:v>
                </c:pt>
                <c:pt idx="28751">
                  <c:v>124.7949</c:v>
                </c:pt>
                <c:pt idx="28752">
                  <c:v>124.7997</c:v>
                </c:pt>
                <c:pt idx="28753">
                  <c:v>124.80460000000001</c:v>
                </c:pt>
                <c:pt idx="28754">
                  <c:v>124.8094</c:v>
                </c:pt>
                <c:pt idx="28755">
                  <c:v>124.8142</c:v>
                </c:pt>
                <c:pt idx="28756">
                  <c:v>124.81910000000001</c:v>
                </c:pt>
                <c:pt idx="28757">
                  <c:v>124.82389999999999</c:v>
                </c:pt>
                <c:pt idx="28758">
                  <c:v>124.8287</c:v>
                </c:pt>
                <c:pt idx="28759">
                  <c:v>124.8336</c:v>
                </c:pt>
                <c:pt idx="28760">
                  <c:v>124.83840000000001</c:v>
                </c:pt>
                <c:pt idx="28761">
                  <c:v>124.8432</c:v>
                </c:pt>
                <c:pt idx="28762">
                  <c:v>124.8481</c:v>
                </c:pt>
                <c:pt idx="28763">
                  <c:v>124.85290000000001</c:v>
                </c:pt>
                <c:pt idx="28764">
                  <c:v>124.85770000000001</c:v>
                </c:pt>
                <c:pt idx="28765">
                  <c:v>124.8626</c:v>
                </c:pt>
                <c:pt idx="28766">
                  <c:v>124.8674</c:v>
                </c:pt>
                <c:pt idx="28767">
                  <c:v>124.87220000000001</c:v>
                </c:pt>
                <c:pt idx="28768">
                  <c:v>124.8771</c:v>
                </c:pt>
                <c:pt idx="28769">
                  <c:v>124.8819</c:v>
                </c:pt>
                <c:pt idx="28770">
                  <c:v>124.8867</c:v>
                </c:pt>
                <c:pt idx="28771">
                  <c:v>124.89160000000001</c:v>
                </c:pt>
                <c:pt idx="28772">
                  <c:v>124.8964</c:v>
                </c:pt>
                <c:pt idx="28773">
                  <c:v>124.9012</c:v>
                </c:pt>
                <c:pt idx="28774">
                  <c:v>124.90610000000001</c:v>
                </c:pt>
                <c:pt idx="28775">
                  <c:v>124.91090000000001</c:v>
                </c:pt>
                <c:pt idx="28776">
                  <c:v>124.9157</c:v>
                </c:pt>
                <c:pt idx="28777">
                  <c:v>124.92060000000001</c:v>
                </c:pt>
                <c:pt idx="28778">
                  <c:v>124.92540000000001</c:v>
                </c:pt>
                <c:pt idx="28779">
                  <c:v>124.9302</c:v>
                </c:pt>
                <c:pt idx="28780">
                  <c:v>124.93509999999999</c:v>
                </c:pt>
                <c:pt idx="28781">
                  <c:v>124.93990000000001</c:v>
                </c:pt>
                <c:pt idx="28782">
                  <c:v>124.94470000000001</c:v>
                </c:pt>
                <c:pt idx="28783">
                  <c:v>124.94959999999999</c:v>
                </c:pt>
                <c:pt idx="28784">
                  <c:v>124.95439999999999</c:v>
                </c:pt>
                <c:pt idx="28785">
                  <c:v>124.95920000000001</c:v>
                </c:pt>
                <c:pt idx="28786">
                  <c:v>124.96409999999999</c:v>
                </c:pt>
                <c:pt idx="28787">
                  <c:v>124.96889999999999</c:v>
                </c:pt>
                <c:pt idx="28788">
                  <c:v>124.97369999999999</c:v>
                </c:pt>
                <c:pt idx="28789">
                  <c:v>124.9786</c:v>
                </c:pt>
                <c:pt idx="28790">
                  <c:v>124.98339999999999</c:v>
                </c:pt>
                <c:pt idx="28791">
                  <c:v>124.98819999999999</c:v>
                </c:pt>
                <c:pt idx="28792">
                  <c:v>124.9931</c:v>
                </c:pt>
                <c:pt idx="28793">
                  <c:v>124.9979</c:v>
                </c:pt>
                <c:pt idx="28794">
                  <c:v>125.00269999999999</c:v>
                </c:pt>
                <c:pt idx="28795">
                  <c:v>125.0076</c:v>
                </c:pt>
                <c:pt idx="28796">
                  <c:v>125.0124</c:v>
                </c:pt>
                <c:pt idx="28797">
                  <c:v>125.01719999999999</c:v>
                </c:pt>
                <c:pt idx="28798">
                  <c:v>125.02209999999999</c:v>
                </c:pt>
                <c:pt idx="28799">
                  <c:v>125.0269</c:v>
                </c:pt>
                <c:pt idx="28800">
                  <c:v>125.0317</c:v>
                </c:pt>
                <c:pt idx="28801">
                  <c:v>125.03659999999999</c:v>
                </c:pt>
                <c:pt idx="28802">
                  <c:v>125.0414</c:v>
                </c:pt>
                <c:pt idx="28803">
                  <c:v>125.0463</c:v>
                </c:pt>
                <c:pt idx="28804">
                  <c:v>125.05110000000001</c:v>
                </c:pt>
                <c:pt idx="28805">
                  <c:v>125.05589999999999</c:v>
                </c:pt>
                <c:pt idx="28806">
                  <c:v>125.0608</c:v>
                </c:pt>
                <c:pt idx="28807">
                  <c:v>125.0656</c:v>
                </c:pt>
                <c:pt idx="28808">
                  <c:v>125.07039999999999</c:v>
                </c:pt>
                <c:pt idx="28809">
                  <c:v>125.0753</c:v>
                </c:pt>
                <c:pt idx="28810">
                  <c:v>125.0801</c:v>
                </c:pt>
                <c:pt idx="28811">
                  <c:v>125.0849</c:v>
                </c:pt>
                <c:pt idx="28812">
                  <c:v>125.08969999999999</c:v>
                </c:pt>
                <c:pt idx="28813">
                  <c:v>125.0946</c:v>
                </c:pt>
                <c:pt idx="28814">
                  <c:v>125.0994</c:v>
                </c:pt>
                <c:pt idx="28815">
                  <c:v>125.10419999999999</c:v>
                </c:pt>
                <c:pt idx="28816">
                  <c:v>125.1091</c:v>
                </c:pt>
                <c:pt idx="28817">
                  <c:v>125.1139</c:v>
                </c:pt>
                <c:pt idx="28818">
                  <c:v>125.1187</c:v>
                </c:pt>
                <c:pt idx="28819">
                  <c:v>125.1236</c:v>
                </c:pt>
                <c:pt idx="28820">
                  <c:v>125.1284</c:v>
                </c:pt>
                <c:pt idx="28821">
                  <c:v>125.1332</c:v>
                </c:pt>
                <c:pt idx="28822">
                  <c:v>125.13810000000001</c:v>
                </c:pt>
                <c:pt idx="28823">
                  <c:v>125.1429</c:v>
                </c:pt>
                <c:pt idx="28824">
                  <c:v>125.1477</c:v>
                </c:pt>
                <c:pt idx="28825">
                  <c:v>125.15260000000001</c:v>
                </c:pt>
                <c:pt idx="28826">
                  <c:v>125.1574</c:v>
                </c:pt>
                <c:pt idx="28827">
                  <c:v>125.1622</c:v>
                </c:pt>
                <c:pt idx="28828">
                  <c:v>125.1671</c:v>
                </c:pt>
                <c:pt idx="28829">
                  <c:v>125.17190000000001</c:v>
                </c:pt>
                <c:pt idx="28830">
                  <c:v>125.1767</c:v>
                </c:pt>
                <c:pt idx="28831">
                  <c:v>125.1816</c:v>
                </c:pt>
                <c:pt idx="28832">
                  <c:v>125.18640000000001</c:v>
                </c:pt>
                <c:pt idx="28833">
                  <c:v>125.19120000000001</c:v>
                </c:pt>
                <c:pt idx="28834">
                  <c:v>125.1961</c:v>
                </c:pt>
                <c:pt idx="28835">
                  <c:v>125.2009</c:v>
                </c:pt>
                <c:pt idx="28836">
                  <c:v>125.20580000000001</c:v>
                </c:pt>
                <c:pt idx="28837">
                  <c:v>125.2106</c:v>
                </c:pt>
                <c:pt idx="28838">
                  <c:v>125.2154</c:v>
                </c:pt>
                <c:pt idx="28839">
                  <c:v>125.22030000000001</c:v>
                </c:pt>
                <c:pt idx="28840">
                  <c:v>125.22510000000001</c:v>
                </c:pt>
                <c:pt idx="28841">
                  <c:v>125.2299</c:v>
                </c:pt>
                <c:pt idx="28842">
                  <c:v>125.23480000000001</c:v>
                </c:pt>
                <c:pt idx="28843">
                  <c:v>125.23960000000001</c:v>
                </c:pt>
                <c:pt idx="28844">
                  <c:v>125.2444</c:v>
                </c:pt>
                <c:pt idx="28845">
                  <c:v>125.24930000000001</c:v>
                </c:pt>
                <c:pt idx="28846">
                  <c:v>125.25410000000001</c:v>
                </c:pt>
                <c:pt idx="28847">
                  <c:v>125.25890000000001</c:v>
                </c:pt>
                <c:pt idx="28848">
                  <c:v>125.2638</c:v>
                </c:pt>
                <c:pt idx="28849">
                  <c:v>125.26860000000001</c:v>
                </c:pt>
                <c:pt idx="28850">
                  <c:v>125.27340000000001</c:v>
                </c:pt>
                <c:pt idx="28851">
                  <c:v>125.27820000000001</c:v>
                </c:pt>
                <c:pt idx="28852">
                  <c:v>125.2831</c:v>
                </c:pt>
                <c:pt idx="28853">
                  <c:v>125.28790000000001</c:v>
                </c:pt>
                <c:pt idx="28854">
                  <c:v>125.29270000000001</c:v>
                </c:pt>
                <c:pt idx="28855">
                  <c:v>125.2976</c:v>
                </c:pt>
                <c:pt idx="28856">
                  <c:v>125.30240000000001</c:v>
                </c:pt>
                <c:pt idx="28857">
                  <c:v>125.30720000000001</c:v>
                </c:pt>
                <c:pt idx="28858">
                  <c:v>125.31210000000002</c:v>
                </c:pt>
                <c:pt idx="28859">
                  <c:v>125.3169</c:v>
                </c:pt>
                <c:pt idx="28860">
                  <c:v>125.32170000000001</c:v>
                </c:pt>
                <c:pt idx="28861">
                  <c:v>125.32660000000001</c:v>
                </c:pt>
                <c:pt idx="28862">
                  <c:v>125.33140000000002</c:v>
                </c:pt>
                <c:pt idx="28863">
                  <c:v>125.33620000000001</c:v>
                </c:pt>
                <c:pt idx="28864">
                  <c:v>125.34110000000001</c:v>
                </c:pt>
                <c:pt idx="28865">
                  <c:v>125.34590000000001</c:v>
                </c:pt>
                <c:pt idx="28866">
                  <c:v>125.3507</c:v>
                </c:pt>
                <c:pt idx="28867">
                  <c:v>125.35560000000001</c:v>
                </c:pt>
                <c:pt idx="28868">
                  <c:v>125.36040000000001</c:v>
                </c:pt>
                <c:pt idx="28869">
                  <c:v>125.36530000000002</c:v>
                </c:pt>
                <c:pt idx="28870">
                  <c:v>125.37010000000001</c:v>
                </c:pt>
                <c:pt idx="28871">
                  <c:v>125.37490000000001</c:v>
                </c:pt>
                <c:pt idx="28872">
                  <c:v>125.37980000000002</c:v>
                </c:pt>
                <c:pt idx="28873">
                  <c:v>125.38460000000001</c:v>
                </c:pt>
                <c:pt idx="28874">
                  <c:v>125.38940000000001</c:v>
                </c:pt>
                <c:pt idx="28875">
                  <c:v>125.39429999999999</c:v>
                </c:pt>
                <c:pt idx="28876">
                  <c:v>125.39910000000002</c:v>
                </c:pt>
                <c:pt idx="28877">
                  <c:v>125.40390000000001</c:v>
                </c:pt>
                <c:pt idx="28878">
                  <c:v>125.40879999999999</c:v>
                </c:pt>
                <c:pt idx="28879">
                  <c:v>125.41359999999999</c:v>
                </c:pt>
                <c:pt idx="28880">
                  <c:v>125.41840000000002</c:v>
                </c:pt>
                <c:pt idx="28881">
                  <c:v>125.42329999999998</c:v>
                </c:pt>
                <c:pt idx="28882">
                  <c:v>125.42809999999999</c:v>
                </c:pt>
                <c:pt idx="28883">
                  <c:v>125.43290000000002</c:v>
                </c:pt>
                <c:pt idx="28884">
                  <c:v>125.43779999999998</c:v>
                </c:pt>
                <c:pt idx="28885">
                  <c:v>125.44259999999998</c:v>
                </c:pt>
                <c:pt idx="28886">
                  <c:v>125.44739999999999</c:v>
                </c:pt>
                <c:pt idx="28887">
                  <c:v>125.45229999999999</c:v>
                </c:pt>
                <c:pt idx="28888">
                  <c:v>125.45709999999998</c:v>
                </c:pt>
                <c:pt idx="28889">
                  <c:v>125.46189999999999</c:v>
                </c:pt>
                <c:pt idx="28890">
                  <c:v>125.46669999999999</c:v>
                </c:pt>
                <c:pt idx="28891">
                  <c:v>125.4716</c:v>
                </c:pt>
                <c:pt idx="28892">
                  <c:v>125.47639999999998</c:v>
                </c:pt>
                <c:pt idx="28893">
                  <c:v>125.48119999999999</c:v>
                </c:pt>
                <c:pt idx="28894">
                  <c:v>125.48609999999999</c:v>
                </c:pt>
                <c:pt idx="28895">
                  <c:v>125.49089999999998</c:v>
                </c:pt>
                <c:pt idx="28896">
                  <c:v>125.49569999999999</c:v>
                </c:pt>
                <c:pt idx="28897">
                  <c:v>125.50059999999999</c:v>
                </c:pt>
                <c:pt idx="28898">
                  <c:v>125.50539999999999</c:v>
                </c:pt>
                <c:pt idx="28899">
                  <c:v>125.51019999999998</c:v>
                </c:pt>
                <c:pt idx="28900">
                  <c:v>125.51509999999999</c:v>
                </c:pt>
                <c:pt idx="28901">
                  <c:v>125.51989999999999</c:v>
                </c:pt>
                <c:pt idx="28902">
                  <c:v>125.5247</c:v>
                </c:pt>
                <c:pt idx="28903">
                  <c:v>125.52959999999999</c:v>
                </c:pt>
                <c:pt idx="28904">
                  <c:v>125.53439999999999</c:v>
                </c:pt>
                <c:pt idx="28905">
                  <c:v>125.5393</c:v>
                </c:pt>
                <c:pt idx="28906">
                  <c:v>125.54409999999999</c:v>
                </c:pt>
                <c:pt idx="28907">
                  <c:v>125.54889999999999</c:v>
                </c:pt>
                <c:pt idx="28908">
                  <c:v>125.5538</c:v>
                </c:pt>
                <c:pt idx="28909">
                  <c:v>125.5586</c:v>
                </c:pt>
                <c:pt idx="28910">
                  <c:v>125.56339999999999</c:v>
                </c:pt>
                <c:pt idx="28911">
                  <c:v>125.56829999999999</c:v>
                </c:pt>
                <c:pt idx="28912">
                  <c:v>125.5731</c:v>
                </c:pt>
                <c:pt idx="28913">
                  <c:v>125.57789999999999</c:v>
                </c:pt>
                <c:pt idx="28914">
                  <c:v>125.58279999999999</c:v>
                </c:pt>
                <c:pt idx="28915">
                  <c:v>125.58759999999999</c:v>
                </c:pt>
                <c:pt idx="28916">
                  <c:v>125.5924</c:v>
                </c:pt>
                <c:pt idx="28917">
                  <c:v>125.59729999999999</c:v>
                </c:pt>
                <c:pt idx="28918">
                  <c:v>125.60209999999999</c:v>
                </c:pt>
                <c:pt idx="28919">
                  <c:v>125.6069</c:v>
                </c:pt>
                <c:pt idx="28920">
                  <c:v>125.6118</c:v>
                </c:pt>
                <c:pt idx="28921">
                  <c:v>125.61659999999999</c:v>
                </c:pt>
                <c:pt idx="28922">
                  <c:v>125.62139999999999</c:v>
                </c:pt>
                <c:pt idx="28923">
                  <c:v>125.6263</c:v>
                </c:pt>
                <c:pt idx="28924">
                  <c:v>125.63109999999999</c:v>
                </c:pt>
                <c:pt idx="28925">
                  <c:v>125.63589999999999</c:v>
                </c:pt>
                <c:pt idx="28926">
                  <c:v>125.6407</c:v>
                </c:pt>
                <c:pt idx="28927">
                  <c:v>125.6456</c:v>
                </c:pt>
                <c:pt idx="28928">
                  <c:v>125.65039999999999</c:v>
                </c:pt>
                <c:pt idx="28929">
                  <c:v>125.65519999999999</c:v>
                </c:pt>
                <c:pt idx="28930">
                  <c:v>125.6601</c:v>
                </c:pt>
                <c:pt idx="28931">
                  <c:v>125.6649</c:v>
                </c:pt>
                <c:pt idx="28932">
                  <c:v>125.66969999999999</c:v>
                </c:pt>
                <c:pt idx="28933">
                  <c:v>125.6746</c:v>
                </c:pt>
                <c:pt idx="28934">
                  <c:v>125.6794</c:v>
                </c:pt>
                <c:pt idx="28935">
                  <c:v>125.68419999999999</c:v>
                </c:pt>
                <c:pt idx="28936">
                  <c:v>125.6891</c:v>
                </c:pt>
                <c:pt idx="28937">
                  <c:v>125.6939</c:v>
                </c:pt>
                <c:pt idx="28938">
                  <c:v>125.6987</c:v>
                </c:pt>
                <c:pt idx="28939">
                  <c:v>125.70359999999999</c:v>
                </c:pt>
                <c:pt idx="28940">
                  <c:v>125.7084</c:v>
                </c:pt>
                <c:pt idx="28941">
                  <c:v>125.7132</c:v>
                </c:pt>
                <c:pt idx="28942">
                  <c:v>125.71809999999999</c:v>
                </c:pt>
                <c:pt idx="28943">
                  <c:v>125.7229</c:v>
                </c:pt>
                <c:pt idx="28944">
                  <c:v>125.7278</c:v>
                </c:pt>
                <c:pt idx="28945">
                  <c:v>125.73260000000001</c:v>
                </c:pt>
                <c:pt idx="28946">
                  <c:v>125.73739999999999</c:v>
                </c:pt>
                <c:pt idx="28947">
                  <c:v>125.7423</c:v>
                </c:pt>
                <c:pt idx="28948">
                  <c:v>125.7471</c:v>
                </c:pt>
                <c:pt idx="28949">
                  <c:v>125.75190000000001</c:v>
                </c:pt>
                <c:pt idx="28950">
                  <c:v>125.7568</c:v>
                </c:pt>
                <c:pt idx="28951">
                  <c:v>125.7616</c:v>
                </c:pt>
                <c:pt idx="28952">
                  <c:v>125.7664</c:v>
                </c:pt>
                <c:pt idx="28953">
                  <c:v>125.7713</c:v>
                </c:pt>
                <c:pt idx="28954">
                  <c:v>125.7761</c:v>
                </c:pt>
                <c:pt idx="28955">
                  <c:v>125.7809</c:v>
                </c:pt>
                <c:pt idx="28956">
                  <c:v>125.78580000000001</c:v>
                </c:pt>
                <c:pt idx="28957">
                  <c:v>125.7906</c:v>
                </c:pt>
                <c:pt idx="28958">
                  <c:v>125.7954</c:v>
                </c:pt>
                <c:pt idx="28959">
                  <c:v>125.80030000000001</c:v>
                </c:pt>
                <c:pt idx="28960">
                  <c:v>125.80510000000001</c:v>
                </c:pt>
                <c:pt idx="28961">
                  <c:v>125.8099</c:v>
                </c:pt>
                <c:pt idx="28962">
                  <c:v>125.81480000000001</c:v>
                </c:pt>
                <c:pt idx="28963">
                  <c:v>125.81960000000001</c:v>
                </c:pt>
                <c:pt idx="28964">
                  <c:v>125.8244</c:v>
                </c:pt>
                <c:pt idx="28965">
                  <c:v>125.8292</c:v>
                </c:pt>
                <c:pt idx="28966">
                  <c:v>125.83410000000001</c:v>
                </c:pt>
                <c:pt idx="28967">
                  <c:v>125.83890000000001</c:v>
                </c:pt>
                <c:pt idx="28968">
                  <c:v>125.8437</c:v>
                </c:pt>
                <c:pt idx="28969">
                  <c:v>125.8486</c:v>
                </c:pt>
                <c:pt idx="28970">
                  <c:v>125.85340000000001</c:v>
                </c:pt>
                <c:pt idx="28971">
                  <c:v>125.8582</c:v>
                </c:pt>
                <c:pt idx="28972">
                  <c:v>125.8631</c:v>
                </c:pt>
                <c:pt idx="28973">
                  <c:v>125.86790000000001</c:v>
                </c:pt>
                <c:pt idx="28974">
                  <c:v>125.87270000000001</c:v>
                </c:pt>
                <c:pt idx="28975">
                  <c:v>125.8776</c:v>
                </c:pt>
                <c:pt idx="28976">
                  <c:v>125.8824</c:v>
                </c:pt>
                <c:pt idx="28977">
                  <c:v>125.88720000000001</c:v>
                </c:pt>
                <c:pt idx="28978">
                  <c:v>125.89210000000001</c:v>
                </c:pt>
                <c:pt idx="28979">
                  <c:v>125.8969</c:v>
                </c:pt>
                <c:pt idx="28980">
                  <c:v>125.90170000000001</c:v>
                </c:pt>
                <c:pt idx="28981">
                  <c:v>125.90660000000001</c:v>
                </c:pt>
                <c:pt idx="28982">
                  <c:v>125.9114</c:v>
                </c:pt>
                <c:pt idx="28983">
                  <c:v>125.9162</c:v>
                </c:pt>
                <c:pt idx="28984">
                  <c:v>125.92110000000001</c:v>
                </c:pt>
                <c:pt idx="28985">
                  <c:v>125.92590000000001</c:v>
                </c:pt>
                <c:pt idx="28986">
                  <c:v>125.9307</c:v>
                </c:pt>
                <c:pt idx="28987">
                  <c:v>125.93560000000001</c:v>
                </c:pt>
                <c:pt idx="28988">
                  <c:v>125.94040000000001</c:v>
                </c:pt>
                <c:pt idx="28989">
                  <c:v>125.9453</c:v>
                </c:pt>
                <c:pt idx="28990">
                  <c:v>125.95010000000001</c:v>
                </c:pt>
                <c:pt idx="28991">
                  <c:v>125.95490000000001</c:v>
                </c:pt>
                <c:pt idx="28992">
                  <c:v>125.95980000000002</c:v>
                </c:pt>
                <c:pt idx="28993">
                  <c:v>125.9646</c:v>
                </c:pt>
                <c:pt idx="28994">
                  <c:v>125.96940000000001</c:v>
                </c:pt>
                <c:pt idx="28995">
                  <c:v>125.97430000000001</c:v>
                </c:pt>
                <c:pt idx="28996">
                  <c:v>125.97910000000002</c:v>
                </c:pt>
                <c:pt idx="28997">
                  <c:v>125.98390000000001</c:v>
                </c:pt>
                <c:pt idx="28998">
                  <c:v>125.98880000000001</c:v>
                </c:pt>
                <c:pt idx="28999">
                  <c:v>125.99360000000001</c:v>
                </c:pt>
                <c:pt idx="29000">
                  <c:v>125.9984</c:v>
                </c:pt>
                <c:pt idx="29001">
                  <c:v>126.00330000000001</c:v>
                </c:pt>
                <c:pt idx="29002">
                  <c:v>126.00810000000001</c:v>
                </c:pt>
                <c:pt idx="29003">
                  <c:v>126.01290000000002</c:v>
                </c:pt>
                <c:pt idx="29004">
                  <c:v>126.0177</c:v>
                </c:pt>
                <c:pt idx="29005">
                  <c:v>126.02260000000001</c:v>
                </c:pt>
                <c:pt idx="29006">
                  <c:v>126.02740000000001</c:v>
                </c:pt>
                <c:pt idx="29007">
                  <c:v>126.03220000000002</c:v>
                </c:pt>
                <c:pt idx="29008">
                  <c:v>126.03710000000001</c:v>
                </c:pt>
                <c:pt idx="29009">
                  <c:v>126.04190000000001</c:v>
                </c:pt>
                <c:pt idx="29010">
                  <c:v>126.04670000000002</c:v>
                </c:pt>
                <c:pt idx="29011">
                  <c:v>126.05160000000001</c:v>
                </c:pt>
                <c:pt idx="29012">
                  <c:v>126.05640000000001</c:v>
                </c:pt>
                <c:pt idx="29013">
                  <c:v>126.06120000000001</c:v>
                </c:pt>
                <c:pt idx="29014">
                  <c:v>126.06609999999999</c:v>
                </c:pt>
                <c:pt idx="29015">
                  <c:v>126.07090000000001</c:v>
                </c:pt>
                <c:pt idx="29016">
                  <c:v>126.07570000000001</c:v>
                </c:pt>
                <c:pt idx="29017">
                  <c:v>126.08059999999999</c:v>
                </c:pt>
                <c:pt idx="29018">
                  <c:v>126.08539999999999</c:v>
                </c:pt>
                <c:pt idx="29019">
                  <c:v>126.09020000000001</c:v>
                </c:pt>
                <c:pt idx="29020">
                  <c:v>126.09509999999999</c:v>
                </c:pt>
                <c:pt idx="29021">
                  <c:v>126.09989999999999</c:v>
                </c:pt>
                <c:pt idx="29022">
                  <c:v>126.10469999999998</c:v>
                </c:pt>
                <c:pt idx="29023">
                  <c:v>126.10959999999999</c:v>
                </c:pt>
                <c:pt idx="29024">
                  <c:v>126.11439999999999</c:v>
                </c:pt>
                <c:pt idx="29025">
                  <c:v>126.11919999999999</c:v>
                </c:pt>
                <c:pt idx="29026">
                  <c:v>126.12409999999998</c:v>
                </c:pt>
                <c:pt idx="29027">
                  <c:v>126.12889999999999</c:v>
                </c:pt>
                <c:pt idx="29028">
                  <c:v>126.13369999999999</c:v>
                </c:pt>
                <c:pt idx="29029">
                  <c:v>126.1386</c:v>
                </c:pt>
                <c:pt idx="29030">
                  <c:v>126.14339999999999</c:v>
                </c:pt>
                <c:pt idx="29031">
                  <c:v>126.14819999999999</c:v>
                </c:pt>
                <c:pt idx="29032">
                  <c:v>126.15309999999999</c:v>
                </c:pt>
                <c:pt idx="29033">
                  <c:v>126.15789999999998</c:v>
                </c:pt>
                <c:pt idx="29034">
                  <c:v>126.16269999999999</c:v>
                </c:pt>
                <c:pt idx="29035">
                  <c:v>126.16759999999999</c:v>
                </c:pt>
                <c:pt idx="29036">
                  <c:v>126.1724</c:v>
                </c:pt>
                <c:pt idx="29037">
                  <c:v>126.17719999999998</c:v>
                </c:pt>
                <c:pt idx="29038">
                  <c:v>126.18209999999999</c:v>
                </c:pt>
                <c:pt idx="29039">
                  <c:v>126.18689999999999</c:v>
                </c:pt>
                <c:pt idx="29040">
                  <c:v>126.19179999999999</c:v>
                </c:pt>
                <c:pt idx="29041">
                  <c:v>126.19659999999999</c:v>
                </c:pt>
                <c:pt idx="29042">
                  <c:v>126.20139999999999</c:v>
                </c:pt>
                <c:pt idx="29043">
                  <c:v>126.2062</c:v>
                </c:pt>
                <c:pt idx="29044">
                  <c:v>126.21109999999999</c:v>
                </c:pt>
                <c:pt idx="29045">
                  <c:v>126.21589999999999</c:v>
                </c:pt>
                <c:pt idx="29046">
                  <c:v>126.22069999999999</c:v>
                </c:pt>
                <c:pt idx="29047">
                  <c:v>126.2256</c:v>
                </c:pt>
                <c:pt idx="29048">
                  <c:v>126.23039999999999</c:v>
                </c:pt>
                <c:pt idx="29049">
                  <c:v>126.23519999999999</c:v>
                </c:pt>
                <c:pt idx="29050">
                  <c:v>126.2401</c:v>
                </c:pt>
                <c:pt idx="29051">
                  <c:v>126.24489999999999</c:v>
                </c:pt>
                <c:pt idx="29052">
                  <c:v>126.24969999999999</c:v>
                </c:pt>
                <c:pt idx="29053">
                  <c:v>126.2546</c:v>
                </c:pt>
                <c:pt idx="29054">
                  <c:v>126.2594</c:v>
                </c:pt>
                <c:pt idx="29055">
                  <c:v>126.26419999999999</c:v>
                </c:pt>
                <c:pt idx="29056">
                  <c:v>126.26909999999999</c:v>
                </c:pt>
                <c:pt idx="29057">
                  <c:v>126.2739</c:v>
                </c:pt>
                <c:pt idx="29058">
                  <c:v>126.2787</c:v>
                </c:pt>
                <c:pt idx="29059">
                  <c:v>126.28359999999999</c:v>
                </c:pt>
                <c:pt idx="29060">
                  <c:v>126.2884</c:v>
                </c:pt>
                <c:pt idx="29061">
                  <c:v>126.2932</c:v>
                </c:pt>
                <c:pt idx="29062">
                  <c:v>126.29809999999999</c:v>
                </c:pt>
                <c:pt idx="29063">
                  <c:v>126.30289999999999</c:v>
                </c:pt>
                <c:pt idx="29064">
                  <c:v>126.3077</c:v>
                </c:pt>
                <c:pt idx="29065">
                  <c:v>126.3126</c:v>
                </c:pt>
                <c:pt idx="29066">
                  <c:v>126.31739999999999</c:v>
                </c:pt>
                <c:pt idx="29067">
                  <c:v>126.3222</c:v>
                </c:pt>
                <c:pt idx="29068">
                  <c:v>126.3271</c:v>
                </c:pt>
                <c:pt idx="29069">
                  <c:v>126.33189999999999</c:v>
                </c:pt>
                <c:pt idx="29070">
                  <c:v>126.33669999999999</c:v>
                </c:pt>
                <c:pt idx="29071">
                  <c:v>126.3416</c:v>
                </c:pt>
                <c:pt idx="29072">
                  <c:v>126.3464</c:v>
                </c:pt>
                <c:pt idx="29073">
                  <c:v>126.35119999999999</c:v>
                </c:pt>
                <c:pt idx="29074">
                  <c:v>126.3561</c:v>
                </c:pt>
                <c:pt idx="29075">
                  <c:v>126.3609</c:v>
                </c:pt>
                <c:pt idx="29076">
                  <c:v>126.3657</c:v>
                </c:pt>
                <c:pt idx="29077">
                  <c:v>126.3706</c:v>
                </c:pt>
                <c:pt idx="29078">
                  <c:v>126.3754</c:v>
                </c:pt>
                <c:pt idx="29079">
                  <c:v>126.3802</c:v>
                </c:pt>
                <c:pt idx="29080">
                  <c:v>126.38509999999999</c:v>
                </c:pt>
                <c:pt idx="29081">
                  <c:v>126.3899</c:v>
                </c:pt>
                <c:pt idx="29082">
                  <c:v>126.3947</c:v>
                </c:pt>
                <c:pt idx="29083">
                  <c:v>126.39960000000001</c:v>
                </c:pt>
                <c:pt idx="29084">
                  <c:v>126.4044</c:v>
                </c:pt>
                <c:pt idx="29085">
                  <c:v>126.4092</c:v>
                </c:pt>
                <c:pt idx="29086">
                  <c:v>126.4141</c:v>
                </c:pt>
                <c:pt idx="29087">
                  <c:v>126.41890000000001</c:v>
                </c:pt>
                <c:pt idx="29088">
                  <c:v>126.4237</c:v>
                </c:pt>
                <c:pt idx="29089">
                  <c:v>126.4286</c:v>
                </c:pt>
                <c:pt idx="29090">
                  <c:v>126.43340000000001</c:v>
                </c:pt>
                <c:pt idx="29091">
                  <c:v>126.43819999999999</c:v>
                </c:pt>
                <c:pt idx="29092">
                  <c:v>126.4431</c:v>
                </c:pt>
                <c:pt idx="29093">
                  <c:v>126.4479</c:v>
                </c:pt>
                <c:pt idx="29094">
                  <c:v>126.45270000000001</c:v>
                </c:pt>
                <c:pt idx="29095">
                  <c:v>126.4576</c:v>
                </c:pt>
                <c:pt idx="29096">
                  <c:v>126.4624</c:v>
                </c:pt>
                <c:pt idx="29097">
                  <c:v>126.46720000000001</c:v>
                </c:pt>
                <c:pt idx="29098">
                  <c:v>126.4721</c:v>
                </c:pt>
                <c:pt idx="29099">
                  <c:v>126.4769</c:v>
                </c:pt>
                <c:pt idx="29100">
                  <c:v>126.4817</c:v>
                </c:pt>
                <c:pt idx="29101">
                  <c:v>126.48660000000001</c:v>
                </c:pt>
                <c:pt idx="29102">
                  <c:v>126.4914</c:v>
                </c:pt>
                <c:pt idx="29103">
                  <c:v>126.4962</c:v>
                </c:pt>
                <c:pt idx="29104">
                  <c:v>126.50110000000001</c:v>
                </c:pt>
                <c:pt idx="29105">
                  <c:v>126.50590000000001</c:v>
                </c:pt>
                <c:pt idx="29106">
                  <c:v>126.5107</c:v>
                </c:pt>
                <c:pt idx="29107">
                  <c:v>126.51560000000001</c:v>
                </c:pt>
                <c:pt idx="29108">
                  <c:v>126.52040000000001</c:v>
                </c:pt>
                <c:pt idx="29109">
                  <c:v>126.5252</c:v>
                </c:pt>
                <c:pt idx="29110">
                  <c:v>126.5301</c:v>
                </c:pt>
                <c:pt idx="29111">
                  <c:v>126.53490000000001</c:v>
                </c:pt>
                <c:pt idx="29112">
                  <c:v>126.53970000000001</c:v>
                </c:pt>
                <c:pt idx="29113">
                  <c:v>126.5446</c:v>
                </c:pt>
                <c:pt idx="29114">
                  <c:v>126.54940000000001</c:v>
                </c:pt>
                <c:pt idx="29115">
                  <c:v>126.55420000000001</c:v>
                </c:pt>
                <c:pt idx="29116">
                  <c:v>126.5591</c:v>
                </c:pt>
                <c:pt idx="29117">
                  <c:v>126.5639</c:v>
                </c:pt>
                <c:pt idx="29118">
                  <c:v>126.56870000000001</c:v>
                </c:pt>
                <c:pt idx="29119">
                  <c:v>126.57360000000001</c:v>
                </c:pt>
                <c:pt idx="29120">
                  <c:v>126.5784</c:v>
                </c:pt>
                <c:pt idx="29121">
                  <c:v>126.58320000000001</c:v>
                </c:pt>
                <c:pt idx="29122">
                  <c:v>126.58810000000001</c:v>
                </c:pt>
                <c:pt idx="29123">
                  <c:v>126.59290000000001</c:v>
                </c:pt>
                <c:pt idx="29124">
                  <c:v>126.5977</c:v>
                </c:pt>
                <c:pt idx="29125">
                  <c:v>126.60260000000001</c:v>
                </c:pt>
                <c:pt idx="29126">
                  <c:v>126.60740000000001</c:v>
                </c:pt>
                <c:pt idx="29127">
                  <c:v>126.6122</c:v>
                </c:pt>
                <c:pt idx="29128">
                  <c:v>126.61710000000001</c:v>
                </c:pt>
                <c:pt idx="29129">
                  <c:v>126.62190000000001</c:v>
                </c:pt>
                <c:pt idx="29130">
                  <c:v>126.62670000000001</c:v>
                </c:pt>
                <c:pt idx="29131">
                  <c:v>126.63160000000001</c:v>
                </c:pt>
                <c:pt idx="29132">
                  <c:v>126.63640000000001</c:v>
                </c:pt>
                <c:pt idx="29133">
                  <c:v>126.64120000000001</c:v>
                </c:pt>
                <c:pt idx="29134">
                  <c:v>126.64610000000002</c:v>
                </c:pt>
                <c:pt idx="29135">
                  <c:v>126.65090000000001</c:v>
                </c:pt>
                <c:pt idx="29136">
                  <c:v>126.65570000000001</c:v>
                </c:pt>
                <c:pt idx="29137">
                  <c:v>126.66060000000002</c:v>
                </c:pt>
                <c:pt idx="29138">
                  <c:v>126.66540000000001</c:v>
                </c:pt>
                <c:pt idx="29139">
                  <c:v>126.67020000000001</c:v>
                </c:pt>
                <c:pt idx="29140">
                  <c:v>126.67510000000001</c:v>
                </c:pt>
                <c:pt idx="29141">
                  <c:v>126.67990000000002</c:v>
                </c:pt>
                <c:pt idx="29142">
                  <c:v>126.68470000000001</c:v>
                </c:pt>
                <c:pt idx="29143">
                  <c:v>126.68960000000001</c:v>
                </c:pt>
                <c:pt idx="29144">
                  <c:v>126.69440000000002</c:v>
                </c:pt>
                <c:pt idx="29145">
                  <c:v>126.69920000000002</c:v>
                </c:pt>
                <c:pt idx="29146">
                  <c:v>126.70409999999998</c:v>
                </c:pt>
                <c:pt idx="29147">
                  <c:v>126.70890000000001</c:v>
                </c:pt>
                <c:pt idx="29148">
                  <c:v>126.71370000000002</c:v>
                </c:pt>
                <c:pt idx="29149">
                  <c:v>126.71859999999998</c:v>
                </c:pt>
                <c:pt idx="29150">
                  <c:v>126.72340000000001</c:v>
                </c:pt>
                <c:pt idx="29151">
                  <c:v>126.72820000000002</c:v>
                </c:pt>
                <c:pt idx="29152">
                  <c:v>126.73300000000002</c:v>
                </c:pt>
                <c:pt idx="29153">
                  <c:v>126.73789999999998</c:v>
                </c:pt>
                <c:pt idx="29154">
                  <c:v>126.74270000000001</c:v>
                </c:pt>
                <c:pt idx="29155">
                  <c:v>126.74750000000002</c:v>
                </c:pt>
                <c:pt idx="29156">
                  <c:v>126.75239999999999</c:v>
                </c:pt>
                <c:pt idx="29157">
                  <c:v>126.75719999999998</c:v>
                </c:pt>
                <c:pt idx="29158">
                  <c:v>126.76200000000001</c:v>
                </c:pt>
                <c:pt idx="29159">
                  <c:v>126.76689999999999</c:v>
                </c:pt>
                <c:pt idx="29160">
                  <c:v>126.77169999999998</c:v>
                </c:pt>
                <c:pt idx="29161">
                  <c:v>126.77659999999999</c:v>
                </c:pt>
                <c:pt idx="29162">
                  <c:v>126.78139999999999</c:v>
                </c:pt>
                <c:pt idx="29163">
                  <c:v>126.78619999999999</c:v>
                </c:pt>
                <c:pt idx="29164">
                  <c:v>126.79109999999999</c:v>
                </c:pt>
                <c:pt idx="29165">
                  <c:v>126.79589999999999</c:v>
                </c:pt>
                <c:pt idx="29166">
                  <c:v>126.80069999999999</c:v>
                </c:pt>
                <c:pt idx="29167">
                  <c:v>126.80559999999998</c:v>
                </c:pt>
                <c:pt idx="29168">
                  <c:v>126.81039999999999</c:v>
                </c:pt>
                <c:pt idx="29169">
                  <c:v>126.81519999999999</c:v>
                </c:pt>
                <c:pt idx="29170">
                  <c:v>126.8201</c:v>
                </c:pt>
                <c:pt idx="29171">
                  <c:v>126.82489999999999</c:v>
                </c:pt>
                <c:pt idx="29172">
                  <c:v>126.82969999999999</c:v>
                </c:pt>
                <c:pt idx="29173">
                  <c:v>126.83459999999999</c:v>
                </c:pt>
                <c:pt idx="29174">
                  <c:v>126.8394</c:v>
                </c:pt>
                <c:pt idx="29175">
                  <c:v>126.84419999999999</c:v>
                </c:pt>
                <c:pt idx="29176">
                  <c:v>126.84909999999999</c:v>
                </c:pt>
                <c:pt idx="29177">
                  <c:v>126.8539</c:v>
                </c:pt>
                <c:pt idx="29178">
                  <c:v>126.85869999999998</c:v>
                </c:pt>
                <c:pt idx="29179">
                  <c:v>126.86359999999999</c:v>
                </c:pt>
                <c:pt idx="29180">
                  <c:v>126.86839999999999</c:v>
                </c:pt>
                <c:pt idx="29181">
                  <c:v>126.8732</c:v>
                </c:pt>
                <c:pt idx="29182">
                  <c:v>126.87809999999999</c:v>
                </c:pt>
                <c:pt idx="29183">
                  <c:v>126.88289999999999</c:v>
                </c:pt>
                <c:pt idx="29184">
                  <c:v>126.8877</c:v>
                </c:pt>
                <c:pt idx="29185">
                  <c:v>126.89259999999999</c:v>
                </c:pt>
                <c:pt idx="29186">
                  <c:v>126.89739999999999</c:v>
                </c:pt>
                <c:pt idx="29187">
                  <c:v>126.90219999999999</c:v>
                </c:pt>
                <c:pt idx="29188">
                  <c:v>126.9071</c:v>
                </c:pt>
                <c:pt idx="29189">
                  <c:v>126.91189999999999</c:v>
                </c:pt>
                <c:pt idx="29190">
                  <c:v>126.91669999999999</c:v>
                </c:pt>
                <c:pt idx="29191">
                  <c:v>126.92149999999999</c:v>
                </c:pt>
                <c:pt idx="29192">
                  <c:v>126.9264</c:v>
                </c:pt>
                <c:pt idx="29193">
                  <c:v>126.93119999999999</c:v>
                </c:pt>
                <c:pt idx="29194">
                  <c:v>126.93599999999999</c:v>
                </c:pt>
                <c:pt idx="29195">
                  <c:v>126.9409</c:v>
                </c:pt>
                <c:pt idx="29196">
                  <c:v>126.94569999999999</c:v>
                </c:pt>
                <c:pt idx="29197">
                  <c:v>126.95049999999999</c:v>
                </c:pt>
                <c:pt idx="29198">
                  <c:v>126.9554</c:v>
                </c:pt>
                <c:pt idx="29199">
                  <c:v>126.9602</c:v>
                </c:pt>
                <c:pt idx="29200">
                  <c:v>126.96499999999999</c:v>
                </c:pt>
                <c:pt idx="29201">
                  <c:v>126.9699</c:v>
                </c:pt>
                <c:pt idx="29202">
                  <c:v>126.9747</c:v>
                </c:pt>
                <c:pt idx="29203">
                  <c:v>126.9795</c:v>
                </c:pt>
                <c:pt idx="29204">
                  <c:v>126.98439999999999</c:v>
                </c:pt>
                <c:pt idx="29205">
                  <c:v>126.9892</c:v>
                </c:pt>
                <c:pt idx="29206">
                  <c:v>126.994</c:v>
                </c:pt>
                <c:pt idx="29207">
                  <c:v>126.99889999999999</c:v>
                </c:pt>
                <c:pt idx="29208">
                  <c:v>127.00369999999999</c:v>
                </c:pt>
                <c:pt idx="29209">
                  <c:v>127.0085</c:v>
                </c:pt>
                <c:pt idx="29210">
                  <c:v>127.0134</c:v>
                </c:pt>
                <c:pt idx="29211">
                  <c:v>127.01819999999999</c:v>
                </c:pt>
                <c:pt idx="29212">
                  <c:v>127.023</c:v>
                </c:pt>
                <c:pt idx="29213">
                  <c:v>127.0279</c:v>
                </c:pt>
                <c:pt idx="29214">
                  <c:v>127.03270000000001</c:v>
                </c:pt>
                <c:pt idx="29215">
                  <c:v>127.03749999999999</c:v>
                </c:pt>
                <c:pt idx="29216">
                  <c:v>127.0424</c:v>
                </c:pt>
                <c:pt idx="29217">
                  <c:v>127.0472</c:v>
                </c:pt>
                <c:pt idx="29218">
                  <c:v>127.05199999999999</c:v>
                </c:pt>
                <c:pt idx="29219">
                  <c:v>127.0569</c:v>
                </c:pt>
                <c:pt idx="29220">
                  <c:v>127.0617</c:v>
                </c:pt>
                <c:pt idx="29221">
                  <c:v>127.0665</c:v>
                </c:pt>
                <c:pt idx="29222">
                  <c:v>127.0714</c:v>
                </c:pt>
                <c:pt idx="29223">
                  <c:v>127.0762</c:v>
                </c:pt>
                <c:pt idx="29224">
                  <c:v>127.081</c:v>
                </c:pt>
                <c:pt idx="29225">
                  <c:v>127.0859</c:v>
                </c:pt>
                <c:pt idx="29226">
                  <c:v>127.0907</c:v>
                </c:pt>
                <c:pt idx="29227">
                  <c:v>127.0955</c:v>
                </c:pt>
                <c:pt idx="29228">
                  <c:v>127.10040000000001</c:v>
                </c:pt>
                <c:pt idx="29229">
                  <c:v>127.1052</c:v>
                </c:pt>
                <c:pt idx="29230">
                  <c:v>127.11</c:v>
                </c:pt>
                <c:pt idx="29231">
                  <c:v>127.11490000000001</c:v>
                </c:pt>
                <c:pt idx="29232">
                  <c:v>127.11970000000001</c:v>
                </c:pt>
                <c:pt idx="29233">
                  <c:v>127.1245</c:v>
                </c:pt>
                <c:pt idx="29234">
                  <c:v>127.1294</c:v>
                </c:pt>
                <c:pt idx="29235">
                  <c:v>127.13420000000001</c:v>
                </c:pt>
                <c:pt idx="29236">
                  <c:v>127.139</c:v>
                </c:pt>
                <c:pt idx="29237">
                  <c:v>127.1439</c:v>
                </c:pt>
                <c:pt idx="29238">
                  <c:v>127.14870000000001</c:v>
                </c:pt>
                <c:pt idx="29239">
                  <c:v>127.15350000000001</c:v>
                </c:pt>
                <c:pt idx="29240">
                  <c:v>127.1584</c:v>
                </c:pt>
                <c:pt idx="29241">
                  <c:v>127.1632</c:v>
                </c:pt>
                <c:pt idx="29242">
                  <c:v>127.16800000000001</c:v>
                </c:pt>
                <c:pt idx="29243">
                  <c:v>127.1729</c:v>
                </c:pt>
                <c:pt idx="29244">
                  <c:v>127.1777</c:v>
                </c:pt>
                <c:pt idx="29245">
                  <c:v>127.1825</c:v>
                </c:pt>
                <c:pt idx="29246">
                  <c:v>127.18740000000001</c:v>
                </c:pt>
                <c:pt idx="29247">
                  <c:v>127.1922</c:v>
                </c:pt>
                <c:pt idx="29248">
                  <c:v>127.197</c:v>
                </c:pt>
                <c:pt idx="29249">
                  <c:v>127.20190000000001</c:v>
                </c:pt>
                <c:pt idx="29250">
                  <c:v>127.20670000000001</c:v>
                </c:pt>
                <c:pt idx="29251">
                  <c:v>127.2115</c:v>
                </c:pt>
                <c:pt idx="29252">
                  <c:v>127.21640000000001</c:v>
                </c:pt>
                <c:pt idx="29253">
                  <c:v>127.22120000000001</c:v>
                </c:pt>
                <c:pt idx="29254">
                  <c:v>127.226</c:v>
                </c:pt>
                <c:pt idx="29255">
                  <c:v>127.23090000000001</c:v>
                </c:pt>
                <c:pt idx="29256">
                  <c:v>127.23570000000001</c:v>
                </c:pt>
                <c:pt idx="29257">
                  <c:v>127.24050000000001</c:v>
                </c:pt>
                <c:pt idx="29258">
                  <c:v>127.2454</c:v>
                </c:pt>
                <c:pt idx="29259">
                  <c:v>127.25020000000001</c:v>
                </c:pt>
                <c:pt idx="29260">
                  <c:v>127.25500000000001</c:v>
                </c:pt>
                <c:pt idx="29261">
                  <c:v>127.25990000000002</c:v>
                </c:pt>
                <c:pt idx="29262">
                  <c:v>127.2647</c:v>
                </c:pt>
                <c:pt idx="29263">
                  <c:v>127.26950000000001</c:v>
                </c:pt>
                <c:pt idx="29264">
                  <c:v>127.27430000000001</c:v>
                </c:pt>
                <c:pt idx="29265">
                  <c:v>127.2792</c:v>
                </c:pt>
                <c:pt idx="29266">
                  <c:v>127.28400000000001</c:v>
                </c:pt>
                <c:pt idx="29267">
                  <c:v>127.28880000000001</c:v>
                </c:pt>
                <c:pt idx="29268">
                  <c:v>127.29370000000002</c:v>
                </c:pt>
                <c:pt idx="29269">
                  <c:v>127.2985</c:v>
                </c:pt>
                <c:pt idx="29270">
                  <c:v>127.30340000000001</c:v>
                </c:pt>
                <c:pt idx="29271">
                  <c:v>127.30820000000001</c:v>
                </c:pt>
                <c:pt idx="29272">
                  <c:v>127.31300000000002</c:v>
                </c:pt>
                <c:pt idx="29273">
                  <c:v>127.31790000000001</c:v>
                </c:pt>
                <c:pt idx="29274">
                  <c:v>127.32270000000001</c:v>
                </c:pt>
                <c:pt idx="29275">
                  <c:v>127.32750000000001</c:v>
                </c:pt>
                <c:pt idx="29276">
                  <c:v>127.33240000000001</c:v>
                </c:pt>
                <c:pt idx="29277">
                  <c:v>127.33720000000001</c:v>
                </c:pt>
                <c:pt idx="29278">
                  <c:v>127.34200000000001</c:v>
                </c:pt>
                <c:pt idx="29279">
                  <c:v>127.34690000000002</c:v>
                </c:pt>
                <c:pt idx="29280">
                  <c:v>127.35170000000001</c:v>
                </c:pt>
                <c:pt idx="29281">
                  <c:v>127.35650000000001</c:v>
                </c:pt>
                <c:pt idx="29282">
                  <c:v>127.36140000000002</c:v>
                </c:pt>
                <c:pt idx="29283">
                  <c:v>127.36620000000001</c:v>
                </c:pt>
                <c:pt idx="29284">
                  <c:v>127.37100000000001</c:v>
                </c:pt>
                <c:pt idx="29285">
                  <c:v>127.37589999999999</c:v>
                </c:pt>
                <c:pt idx="29286">
                  <c:v>127.38070000000002</c:v>
                </c:pt>
                <c:pt idx="29287">
                  <c:v>127.38550000000001</c:v>
                </c:pt>
                <c:pt idx="29288">
                  <c:v>127.39039999999999</c:v>
                </c:pt>
                <c:pt idx="29289">
                  <c:v>127.39519999999999</c:v>
                </c:pt>
                <c:pt idx="29290">
                  <c:v>127.40000000000002</c:v>
                </c:pt>
                <c:pt idx="29291">
                  <c:v>127.40489999999998</c:v>
                </c:pt>
                <c:pt idx="29292">
                  <c:v>127.40969999999999</c:v>
                </c:pt>
                <c:pt idx="29293">
                  <c:v>127.41450000000002</c:v>
                </c:pt>
                <c:pt idx="29294">
                  <c:v>127.41939999999998</c:v>
                </c:pt>
                <c:pt idx="29295">
                  <c:v>127.42419999999998</c:v>
                </c:pt>
                <c:pt idx="29296">
                  <c:v>127.42899999999999</c:v>
                </c:pt>
                <c:pt idx="29297">
                  <c:v>127.43389999999999</c:v>
                </c:pt>
                <c:pt idx="29298">
                  <c:v>127.43869999999998</c:v>
                </c:pt>
                <c:pt idx="29299">
                  <c:v>127.44349999999999</c:v>
                </c:pt>
                <c:pt idx="29300">
                  <c:v>127.44839999999999</c:v>
                </c:pt>
                <c:pt idx="29301">
                  <c:v>127.4532</c:v>
                </c:pt>
                <c:pt idx="29302">
                  <c:v>127.45799999999998</c:v>
                </c:pt>
                <c:pt idx="29303">
                  <c:v>127.46279999999999</c:v>
                </c:pt>
                <c:pt idx="29304">
                  <c:v>127.46769999999999</c:v>
                </c:pt>
                <c:pt idx="29305">
                  <c:v>127.47249999999998</c:v>
                </c:pt>
                <c:pt idx="29306">
                  <c:v>127.47729999999999</c:v>
                </c:pt>
                <c:pt idx="29307">
                  <c:v>127.48219999999999</c:v>
                </c:pt>
                <c:pt idx="29308">
                  <c:v>127.48699999999999</c:v>
                </c:pt>
                <c:pt idx="29309">
                  <c:v>127.49179999999998</c:v>
                </c:pt>
                <c:pt idx="29310">
                  <c:v>127.49669999999999</c:v>
                </c:pt>
                <c:pt idx="29311">
                  <c:v>127.50149999999999</c:v>
                </c:pt>
                <c:pt idx="29312">
                  <c:v>127.5063</c:v>
                </c:pt>
                <c:pt idx="29313">
                  <c:v>127.51119999999999</c:v>
                </c:pt>
                <c:pt idx="29314">
                  <c:v>127.51599999999999</c:v>
                </c:pt>
                <c:pt idx="29315">
                  <c:v>127.52079999999999</c:v>
                </c:pt>
                <c:pt idx="29316">
                  <c:v>127.52569999999999</c:v>
                </c:pt>
                <c:pt idx="29317">
                  <c:v>127.53049999999999</c:v>
                </c:pt>
                <c:pt idx="29318">
                  <c:v>127.53529999999999</c:v>
                </c:pt>
                <c:pt idx="29319">
                  <c:v>127.5402</c:v>
                </c:pt>
                <c:pt idx="29320">
                  <c:v>127.54499999999999</c:v>
                </c:pt>
                <c:pt idx="29321">
                  <c:v>127.54979999999999</c:v>
                </c:pt>
                <c:pt idx="29322">
                  <c:v>127.5547</c:v>
                </c:pt>
                <c:pt idx="29323">
                  <c:v>127.55949999999999</c:v>
                </c:pt>
                <c:pt idx="29324">
                  <c:v>127.56429999999999</c:v>
                </c:pt>
                <c:pt idx="29325">
                  <c:v>127.5692</c:v>
                </c:pt>
                <c:pt idx="29326">
                  <c:v>127.574</c:v>
                </c:pt>
                <c:pt idx="29327">
                  <c:v>127.57879999999999</c:v>
                </c:pt>
                <c:pt idx="29328">
                  <c:v>127.58369999999999</c:v>
                </c:pt>
                <c:pt idx="29329">
                  <c:v>127.5885</c:v>
                </c:pt>
                <c:pt idx="29330">
                  <c:v>127.5933</c:v>
                </c:pt>
                <c:pt idx="29331">
                  <c:v>127.59819999999999</c:v>
                </c:pt>
                <c:pt idx="29332">
                  <c:v>127.60299999999999</c:v>
                </c:pt>
                <c:pt idx="29333">
                  <c:v>127.6078</c:v>
                </c:pt>
                <c:pt idx="29334">
                  <c:v>127.61269999999999</c:v>
                </c:pt>
                <c:pt idx="29335">
                  <c:v>127.61749999999999</c:v>
                </c:pt>
                <c:pt idx="29336">
                  <c:v>127.6223</c:v>
                </c:pt>
                <c:pt idx="29337">
                  <c:v>127.6272</c:v>
                </c:pt>
                <c:pt idx="29338">
                  <c:v>127.63199999999999</c:v>
                </c:pt>
                <c:pt idx="29339">
                  <c:v>127.63679999999999</c:v>
                </c:pt>
                <c:pt idx="29340">
                  <c:v>127.6417</c:v>
                </c:pt>
                <c:pt idx="29341">
                  <c:v>127.6465</c:v>
                </c:pt>
                <c:pt idx="29342">
                  <c:v>127.65129999999999</c:v>
                </c:pt>
                <c:pt idx="29343">
                  <c:v>127.6562</c:v>
                </c:pt>
                <c:pt idx="29344">
                  <c:v>127.661</c:v>
                </c:pt>
                <c:pt idx="29345">
                  <c:v>127.66579999999999</c:v>
                </c:pt>
                <c:pt idx="29346">
                  <c:v>127.6707</c:v>
                </c:pt>
                <c:pt idx="29347">
                  <c:v>127.6755</c:v>
                </c:pt>
                <c:pt idx="29348">
                  <c:v>127.6803</c:v>
                </c:pt>
                <c:pt idx="29349">
                  <c:v>127.68519999999999</c:v>
                </c:pt>
                <c:pt idx="29350">
                  <c:v>127.69</c:v>
                </c:pt>
                <c:pt idx="29351">
                  <c:v>127.6948</c:v>
                </c:pt>
                <c:pt idx="29352">
                  <c:v>127.69969999999999</c:v>
                </c:pt>
                <c:pt idx="29353">
                  <c:v>127.7045</c:v>
                </c:pt>
                <c:pt idx="29354">
                  <c:v>127.7093</c:v>
                </c:pt>
                <c:pt idx="29355">
                  <c:v>127.71420000000001</c:v>
                </c:pt>
                <c:pt idx="29356">
                  <c:v>127.71899999999999</c:v>
                </c:pt>
                <c:pt idx="29357">
                  <c:v>127.7238</c:v>
                </c:pt>
                <c:pt idx="29358">
                  <c:v>127.7287</c:v>
                </c:pt>
                <c:pt idx="29359">
                  <c:v>127.73350000000001</c:v>
                </c:pt>
                <c:pt idx="29360">
                  <c:v>127.7383</c:v>
                </c:pt>
                <c:pt idx="29361">
                  <c:v>127.7432</c:v>
                </c:pt>
                <c:pt idx="29362">
                  <c:v>127.748</c:v>
                </c:pt>
                <c:pt idx="29363">
                  <c:v>127.75279999999999</c:v>
                </c:pt>
                <c:pt idx="29364">
                  <c:v>127.7577</c:v>
                </c:pt>
                <c:pt idx="29365">
                  <c:v>127.7625</c:v>
                </c:pt>
                <c:pt idx="29366">
                  <c:v>127.76730000000001</c:v>
                </c:pt>
                <c:pt idx="29367">
                  <c:v>127.7722</c:v>
                </c:pt>
                <c:pt idx="29368">
                  <c:v>127.777</c:v>
                </c:pt>
                <c:pt idx="29369">
                  <c:v>127.7818</c:v>
                </c:pt>
                <c:pt idx="29370">
                  <c:v>127.7867</c:v>
                </c:pt>
                <c:pt idx="29371">
                  <c:v>127.7915</c:v>
                </c:pt>
                <c:pt idx="29372">
                  <c:v>127.7963</c:v>
                </c:pt>
                <c:pt idx="29373">
                  <c:v>127.80120000000001</c:v>
                </c:pt>
                <c:pt idx="29374">
                  <c:v>127.806</c:v>
                </c:pt>
                <c:pt idx="29375">
                  <c:v>127.8108</c:v>
                </c:pt>
                <c:pt idx="29376">
                  <c:v>127.8156</c:v>
                </c:pt>
                <c:pt idx="29377">
                  <c:v>127.82050000000001</c:v>
                </c:pt>
                <c:pt idx="29378">
                  <c:v>127.8253</c:v>
                </c:pt>
                <c:pt idx="29379">
                  <c:v>127.8301</c:v>
                </c:pt>
                <c:pt idx="29380">
                  <c:v>127.83500000000001</c:v>
                </c:pt>
                <c:pt idx="29381">
                  <c:v>127.8398</c:v>
                </c:pt>
                <c:pt idx="29382">
                  <c:v>127.8446</c:v>
                </c:pt>
                <c:pt idx="29383">
                  <c:v>127.84950000000001</c:v>
                </c:pt>
                <c:pt idx="29384">
                  <c:v>127.85430000000001</c:v>
                </c:pt>
                <c:pt idx="29385">
                  <c:v>127.8591</c:v>
                </c:pt>
                <c:pt idx="29386">
                  <c:v>127.864</c:v>
                </c:pt>
                <c:pt idx="29387">
                  <c:v>127.86880000000001</c:v>
                </c:pt>
                <c:pt idx="29388">
                  <c:v>127.87360000000001</c:v>
                </c:pt>
                <c:pt idx="29389">
                  <c:v>127.8785</c:v>
                </c:pt>
                <c:pt idx="29390">
                  <c:v>127.88330000000001</c:v>
                </c:pt>
                <c:pt idx="29391">
                  <c:v>127.88810000000001</c:v>
                </c:pt>
                <c:pt idx="29392">
                  <c:v>127.893</c:v>
                </c:pt>
                <c:pt idx="29393">
                  <c:v>127.8978</c:v>
                </c:pt>
                <c:pt idx="29394">
                  <c:v>127.90260000000001</c:v>
                </c:pt>
                <c:pt idx="29395">
                  <c:v>127.90750000000001</c:v>
                </c:pt>
                <c:pt idx="29396">
                  <c:v>127.9123</c:v>
                </c:pt>
                <c:pt idx="29397">
                  <c:v>127.9171</c:v>
                </c:pt>
                <c:pt idx="29398">
                  <c:v>127.92200000000001</c:v>
                </c:pt>
                <c:pt idx="29399">
                  <c:v>127.92680000000001</c:v>
                </c:pt>
                <c:pt idx="29400">
                  <c:v>127.9316</c:v>
                </c:pt>
                <c:pt idx="29401">
                  <c:v>127.93650000000001</c:v>
                </c:pt>
                <c:pt idx="29402">
                  <c:v>127.94130000000001</c:v>
                </c:pt>
                <c:pt idx="29403">
                  <c:v>127.9461</c:v>
                </c:pt>
                <c:pt idx="29404">
                  <c:v>127.95100000000001</c:v>
                </c:pt>
                <c:pt idx="29405">
                  <c:v>127.95580000000001</c:v>
                </c:pt>
                <c:pt idx="29406">
                  <c:v>127.96060000000001</c:v>
                </c:pt>
                <c:pt idx="29407">
                  <c:v>127.96550000000001</c:v>
                </c:pt>
                <c:pt idx="29408">
                  <c:v>127.97030000000001</c:v>
                </c:pt>
                <c:pt idx="29409">
                  <c:v>127.97510000000001</c:v>
                </c:pt>
                <c:pt idx="29410">
                  <c:v>127.98</c:v>
                </c:pt>
                <c:pt idx="29411">
                  <c:v>127.98480000000001</c:v>
                </c:pt>
                <c:pt idx="29412">
                  <c:v>127.98960000000001</c:v>
                </c:pt>
                <c:pt idx="29413">
                  <c:v>127.99450000000002</c:v>
                </c:pt>
                <c:pt idx="29414">
                  <c:v>127.99930000000001</c:v>
                </c:pt>
                <c:pt idx="29415">
                  <c:v>128.00410000000002</c:v>
                </c:pt>
                <c:pt idx="29416">
                  <c:v>128.00900000000001</c:v>
                </c:pt>
                <c:pt idx="29417">
                  <c:v>128.0138</c:v>
                </c:pt>
                <c:pt idx="29418">
                  <c:v>128.01860000000002</c:v>
                </c:pt>
                <c:pt idx="29419">
                  <c:v>128.02350000000001</c:v>
                </c:pt>
                <c:pt idx="29420">
                  <c:v>128.0283</c:v>
                </c:pt>
                <c:pt idx="29421">
                  <c:v>128.03310000000002</c:v>
                </c:pt>
                <c:pt idx="29422">
                  <c:v>128.03800000000001</c:v>
                </c:pt>
                <c:pt idx="29423">
                  <c:v>128.0428</c:v>
                </c:pt>
                <c:pt idx="29424">
                  <c:v>128.04760000000002</c:v>
                </c:pt>
                <c:pt idx="29425">
                  <c:v>128.05250000000001</c:v>
                </c:pt>
                <c:pt idx="29426">
                  <c:v>128.05730000000003</c:v>
                </c:pt>
                <c:pt idx="29427">
                  <c:v>128.06210000000002</c:v>
                </c:pt>
                <c:pt idx="29428">
                  <c:v>128.06699999999998</c:v>
                </c:pt>
                <c:pt idx="29429">
                  <c:v>128.07180000000002</c:v>
                </c:pt>
                <c:pt idx="29430">
                  <c:v>128.07660000000001</c:v>
                </c:pt>
                <c:pt idx="29431">
                  <c:v>128.08149999999998</c:v>
                </c:pt>
                <c:pt idx="29432">
                  <c:v>128.08629999999999</c:v>
                </c:pt>
                <c:pt idx="29433">
                  <c:v>128.09110000000001</c:v>
                </c:pt>
                <c:pt idx="29434">
                  <c:v>128.09599999999998</c:v>
                </c:pt>
                <c:pt idx="29435">
                  <c:v>128.10079999999999</c:v>
                </c:pt>
                <c:pt idx="29436">
                  <c:v>128.10559999999998</c:v>
                </c:pt>
                <c:pt idx="29437">
                  <c:v>128.1105</c:v>
                </c:pt>
                <c:pt idx="29438">
                  <c:v>128.11529999999999</c:v>
                </c:pt>
                <c:pt idx="29439">
                  <c:v>128.12009999999998</c:v>
                </c:pt>
                <c:pt idx="29440">
                  <c:v>128.125</c:v>
                </c:pt>
                <c:pt idx="29441">
                  <c:v>128.12979999999999</c:v>
                </c:pt>
                <c:pt idx="29442">
                  <c:v>128.13459999999998</c:v>
                </c:pt>
                <c:pt idx="29443">
                  <c:v>128.1395</c:v>
                </c:pt>
                <c:pt idx="29444">
                  <c:v>128.14429999999999</c:v>
                </c:pt>
                <c:pt idx="29445">
                  <c:v>128.14909999999998</c:v>
                </c:pt>
                <c:pt idx="29446">
                  <c:v>128.15389999999999</c:v>
                </c:pt>
                <c:pt idx="29447">
                  <c:v>128.15879999999999</c:v>
                </c:pt>
                <c:pt idx="29448">
                  <c:v>128.1636</c:v>
                </c:pt>
                <c:pt idx="29449">
                  <c:v>128.16839999999999</c:v>
                </c:pt>
                <c:pt idx="29450">
                  <c:v>128.17329999999998</c:v>
                </c:pt>
                <c:pt idx="29451">
                  <c:v>128.1781</c:v>
                </c:pt>
                <c:pt idx="29452">
                  <c:v>128.18289999999999</c:v>
                </c:pt>
                <c:pt idx="29453">
                  <c:v>128.18779999999998</c:v>
                </c:pt>
                <c:pt idx="29454">
                  <c:v>128.1926</c:v>
                </c:pt>
                <c:pt idx="29455">
                  <c:v>128.19739999999999</c:v>
                </c:pt>
                <c:pt idx="29456">
                  <c:v>128.20229999999998</c:v>
                </c:pt>
                <c:pt idx="29457">
                  <c:v>128.2071</c:v>
                </c:pt>
                <c:pt idx="29458">
                  <c:v>128.21189999999999</c:v>
                </c:pt>
                <c:pt idx="29459">
                  <c:v>128.21679999999998</c:v>
                </c:pt>
                <c:pt idx="29460">
                  <c:v>128.2216</c:v>
                </c:pt>
                <c:pt idx="29461">
                  <c:v>128.22639999999998</c:v>
                </c:pt>
                <c:pt idx="29462">
                  <c:v>128.2313</c:v>
                </c:pt>
                <c:pt idx="29463">
                  <c:v>128.23609999999999</c:v>
                </c:pt>
                <c:pt idx="29464">
                  <c:v>128.24089999999998</c:v>
                </c:pt>
                <c:pt idx="29465">
                  <c:v>128.2458</c:v>
                </c:pt>
                <c:pt idx="29466">
                  <c:v>128.25059999999999</c:v>
                </c:pt>
                <c:pt idx="29467">
                  <c:v>128.25539999999998</c:v>
                </c:pt>
                <c:pt idx="29468">
                  <c:v>128.2603</c:v>
                </c:pt>
                <c:pt idx="29469">
                  <c:v>128.26509999999999</c:v>
                </c:pt>
                <c:pt idx="29470">
                  <c:v>128.26989999999998</c:v>
                </c:pt>
                <c:pt idx="29471">
                  <c:v>128.2748</c:v>
                </c:pt>
                <c:pt idx="29472">
                  <c:v>128.27959999999999</c:v>
                </c:pt>
                <c:pt idx="29473">
                  <c:v>128.28440000000001</c:v>
                </c:pt>
                <c:pt idx="29474">
                  <c:v>128.2893</c:v>
                </c:pt>
                <c:pt idx="29475">
                  <c:v>128.29409999999999</c:v>
                </c:pt>
                <c:pt idx="29476">
                  <c:v>128.2989</c:v>
                </c:pt>
                <c:pt idx="29477">
                  <c:v>128.3038</c:v>
                </c:pt>
                <c:pt idx="29478">
                  <c:v>128.30859999999998</c:v>
                </c:pt>
                <c:pt idx="29479">
                  <c:v>128.3134</c:v>
                </c:pt>
                <c:pt idx="29480">
                  <c:v>128.31829999999999</c:v>
                </c:pt>
                <c:pt idx="29481">
                  <c:v>128.32309999999998</c:v>
                </c:pt>
                <c:pt idx="29482">
                  <c:v>128.3279</c:v>
                </c:pt>
                <c:pt idx="29483">
                  <c:v>128.33269999999999</c:v>
                </c:pt>
                <c:pt idx="29484">
                  <c:v>128.33760000000001</c:v>
                </c:pt>
                <c:pt idx="29485">
                  <c:v>128.3424</c:v>
                </c:pt>
                <c:pt idx="29486">
                  <c:v>128.34719999999999</c:v>
                </c:pt>
                <c:pt idx="29487">
                  <c:v>128.35210000000001</c:v>
                </c:pt>
                <c:pt idx="29488">
                  <c:v>128.3569</c:v>
                </c:pt>
                <c:pt idx="29489">
                  <c:v>128.36169999999998</c:v>
                </c:pt>
                <c:pt idx="29490">
                  <c:v>128.36660000000001</c:v>
                </c:pt>
                <c:pt idx="29491">
                  <c:v>128.37139999999999</c:v>
                </c:pt>
                <c:pt idx="29492">
                  <c:v>128.37619999999998</c:v>
                </c:pt>
                <c:pt idx="29493">
                  <c:v>128.3811</c:v>
                </c:pt>
                <c:pt idx="29494">
                  <c:v>128.38589999999999</c:v>
                </c:pt>
                <c:pt idx="29495">
                  <c:v>128.39070000000001</c:v>
                </c:pt>
                <c:pt idx="29496">
                  <c:v>128.3956</c:v>
                </c:pt>
                <c:pt idx="29497">
                  <c:v>128.40039999999999</c:v>
                </c:pt>
                <c:pt idx="29498">
                  <c:v>128.40520000000001</c:v>
                </c:pt>
                <c:pt idx="29499">
                  <c:v>128.4101</c:v>
                </c:pt>
                <c:pt idx="29500">
                  <c:v>128.41489999999999</c:v>
                </c:pt>
                <c:pt idx="29501">
                  <c:v>128.41970000000001</c:v>
                </c:pt>
                <c:pt idx="29502">
                  <c:v>128.4246</c:v>
                </c:pt>
                <c:pt idx="29503">
                  <c:v>128.42939999999999</c:v>
                </c:pt>
                <c:pt idx="29504">
                  <c:v>128.4342</c:v>
                </c:pt>
                <c:pt idx="29505">
                  <c:v>128.4391</c:v>
                </c:pt>
                <c:pt idx="29506">
                  <c:v>128.44390000000001</c:v>
                </c:pt>
                <c:pt idx="29507">
                  <c:v>128.4487</c:v>
                </c:pt>
                <c:pt idx="29508">
                  <c:v>128.45359999999999</c:v>
                </c:pt>
                <c:pt idx="29509">
                  <c:v>128.45840000000001</c:v>
                </c:pt>
                <c:pt idx="29510">
                  <c:v>128.4632</c:v>
                </c:pt>
                <c:pt idx="29511">
                  <c:v>128.46809999999999</c:v>
                </c:pt>
                <c:pt idx="29512">
                  <c:v>128.47290000000001</c:v>
                </c:pt>
                <c:pt idx="29513">
                  <c:v>128.4777</c:v>
                </c:pt>
                <c:pt idx="29514">
                  <c:v>128.48259999999999</c:v>
                </c:pt>
                <c:pt idx="29515">
                  <c:v>128.48740000000001</c:v>
                </c:pt>
                <c:pt idx="29516">
                  <c:v>128.4922</c:v>
                </c:pt>
                <c:pt idx="29517">
                  <c:v>128.49709999999999</c:v>
                </c:pt>
                <c:pt idx="29518">
                  <c:v>128.50190000000001</c:v>
                </c:pt>
                <c:pt idx="29519">
                  <c:v>128.5067</c:v>
                </c:pt>
                <c:pt idx="29520">
                  <c:v>128.51160000000002</c:v>
                </c:pt>
                <c:pt idx="29521">
                  <c:v>128.5164</c:v>
                </c:pt>
                <c:pt idx="29522">
                  <c:v>128.52119999999999</c:v>
                </c:pt>
                <c:pt idx="29523">
                  <c:v>128.52610000000001</c:v>
                </c:pt>
                <c:pt idx="29524">
                  <c:v>128.5309</c:v>
                </c:pt>
                <c:pt idx="29525">
                  <c:v>128.53569999999999</c:v>
                </c:pt>
                <c:pt idx="29526">
                  <c:v>128.54060000000001</c:v>
                </c:pt>
                <c:pt idx="29527">
                  <c:v>128.5454</c:v>
                </c:pt>
                <c:pt idx="29528">
                  <c:v>128.55019999999999</c:v>
                </c:pt>
                <c:pt idx="29529">
                  <c:v>128.55510000000001</c:v>
                </c:pt>
                <c:pt idx="29530">
                  <c:v>128.5599</c:v>
                </c:pt>
                <c:pt idx="29531">
                  <c:v>128.56470000000002</c:v>
                </c:pt>
                <c:pt idx="29532">
                  <c:v>128.56960000000001</c:v>
                </c:pt>
                <c:pt idx="29533">
                  <c:v>128.5744</c:v>
                </c:pt>
                <c:pt idx="29534">
                  <c:v>128.57920000000001</c:v>
                </c:pt>
                <c:pt idx="29535">
                  <c:v>128.58410000000001</c:v>
                </c:pt>
                <c:pt idx="29536">
                  <c:v>128.5889</c:v>
                </c:pt>
                <c:pt idx="29537">
                  <c:v>128.59370000000001</c:v>
                </c:pt>
                <c:pt idx="29538">
                  <c:v>128.5986</c:v>
                </c:pt>
                <c:pt idx="29539">
                  <c:v>128.60339999999999</c:v>
                </c:pt>
                <c:pt idx="29540">
                  <c:v>128.60820000000001</c:v>
                </c:pt>
                <c:pt idx="29541">
                  <c:v>128.6131</c:v>
                </c:pt>
                <c:pt idx="29542">
                  <c:v>128.61790000000002</c:v>
                </c:pt>
                <c:pt idx="29543">
                  <c:v>128.62270000000001</c:v>
                </c:pt>
                <c:pt idx="29544">
                  <c:v>128.6276</c:v>
                </c:pt>
                <c:pt idx="29545">
                  <c:v>128.63240000000002</c:v>
                </c:pt>
                <c:pt idx="29546">
                  <c:v>128.63720000000001</c:v>
                </c:pt>
                <c:pt idx="29547">
                  <c:v>128.6421</c:v>
                </c:pt>
                <c:pt idx="29548">
                  <c:v>128.64690000000002</c:v>
                </c:pt>
                <c:pt idx="29549">
                  <c:v>128.65170000000001</c:v>
                </c:pt>
                <c:pt idx="29550">
                  <c:v>128.6566</c:v>
                </c:pt>
                <c:pt idx="29551">
                  <c:v>128.66140000000001</c:v>
                </c:pt>
                <c:pt idx="29552">
                  <c:v>128.6662</c:v>
                </c:pt>
                <c:pt idx="29553">
                  <c:v>128.67110000000002</c:v>
                </c:pt>
                <c:pt idx="29554">
                  <c:v>128.67590000000001</c:v>
                </c:pt>
                <c:pt idx="29555">
                  <c:v>128.6807</c:v>
                </c:pt>
                <c:pt idx="29556">
                  <c:v>128.68550000000002</c:v>
                </c:pt>
                <c:pt idx="29557">
                  <c:v>128.69040000000001</c:v>
                </c:pt>
                <c:pt idx="29558">
                  <c:v>128.6952</c:v>
                </c:pt>
                <c:pt idx="29559">
                  <c:v>128.70000000000002</c:v>
                </c:pt>
                <c:pt idx="29560">
                  <c:v>128.70490000000001</c:v>
                </c:pt>
                <c:pt idx="29561">
                  <c:v>128.7097</c:v>
                </c:pt>
                <c:pt idx="29562">
                  <c:v>128.71450000000002</c:v>
                </c:pt>
                <c:pt idx="29563">
                  <c:v>128.71940000000001</c:v>
                </c:pt>
                <c:pt idx="29564">
                  <c:v>128.72420000000002</c:v>
                </c:pt>
                <c:pt idx="29565">
                  <c:v>128.72900000000001</c:v>
                </c:pt>
                <c:pt idx="29566">
                  <c:v>128.73390000000001</c:v>
                </c:pt>
                <c:pt idx="29567">
                  <c:v>128.73870000000002</c:v>
                </c:pt>
                <c:pt idx="29568">
                  <c:v>128.74350000000001</c:v>
                </c:pt>
                <c:pt idx="29569">
                  <c:v>128.7484</c:v>
                </c:pt>
                <c:pt idx="29570">
                  <c:v>128.75320000000002</c:v>
                </c:pt>
                <c:pt idx="29571">
                  <c:v>128.75800000000001</c:v>
                </c:pt>
                <c:pt idx="29572">
                  <c:v>128.7629</c:v>
                </c:pt>
                <c:pt idx="29573">
                  <c:v>128.76770000000002</c:v>
                </c:pt>
                <c:pt idx="29574">
                  <c:v>128.77250000000001</c:v>
                </c:pt>
                <c:pt idx="29575">
                  <c:v>128.7774</c:v>
                </c:pt>
                <c:pt idx="29576">
                  <c:v>128.78220000000002</c:v>
                </c:pt>
                <c:pt idx="29577">
                  <c:v>128.78700000000001</c:v>
                </c:pt>
                <c:pt idx="29578">
                  <c:v>128.7919</c:v>
                </c:pt>
                <c:pt idx="29579">
                  <c:v>128.79669999999999</c:v>
                </c:pt>
                <c:pt idx="29580">
                  <c:v>128.8015</c:v>
                </c:pt>
                <c:pt idx="29581">
                  <c:v>128.8064</c:v>
                </c:pt>
                <c:pt idx="29582">
                  <c:v>128.81119999999999</c:v>
                </c:pt>
                <c:pt idx="29583">
                  <c:v>128.816</c:v>
                </c:pt>
                <c:pt idx="29584">
                  <c:v>128.82089999999999</c:v>
                </c:pt>
                <c:pt idx="29585">
                  <c:v>128.82569999999998</c:v>
                </c:pt>
                <c:pt idx="29586">
                  <c:v>128.8305</c:v>
                </c:pt>
                <c:pt idx="29587">
                  <c:v>128.83539999999999</c:v>
                </c:pt>
                <c:pt idx="29588">
                  <c:v>128.84019999999998</c:v>
                </c:pt>
                <c:pt idx="29589">
                  <c:v>128.845</c:v>
                </c:pt>
                <c:pt idx="29590">
                  <c:v>128.84979999999999</c:v>
                </c:pt>
                <c:pt idx="29591">
                  <c:v>128.85469999999998</c:v>
                </c:pt>
                <c:pt idx="29592">
                  <c:v>128.8595</c:v>
                </c:pt>
                <c:pt idx="29593">
                  <c:v>128.86429999999999</c:v>
                </c:pt>
                <c:pt idx="29594">
                  <c:v>128.86919999999998</c:v>
                </c:pt>
                <c:pt idx="29595">
                  <c:v>128.874</c:v>
                </c:pt>
                <c:pt idx="29596">
                  <c:v>128.87879999999998</c:v>
                </c:pt>
                <c:pt idx="29597">
                  <c:v>128.88369999999998</c:v>
                </c:pt>
                <c:pt idx="29598">
                  <c:v>128.88849999999999</c:v>
                </c:pt>
                <c:pt idx="29599">
                  <c:v>128.89329999999998</c:v>
                </c:pt>
                <c:pt idx="29600">
                  <c:v>128.8982</c:v>
                </c:pt>
                <c:pt idx="29601">
                  <c:v>128.90299999999999</c:v>
                </c:pt>
                <c:pt idx="29602">
                  <c:v>128.90779999999998</c:v>
                </c:pt>
                <c:pt idx="29603">
                  <c:v>128.9127</c:v>
                </c:pt>
                <c:pt idx="29604">
                  <c:v>128.91749999999999</c:v>
                </c:pt>
                <c:pt idx="29605">
                  <c:v>128.92229999999998</c:v>
                </c:pt>
                <c:pt idx="29606">
                  <c:v>128.9272</c:v>
                </c:pt>
                <c:pt idx="29607">
                  <c:v>128.93199999999999</c:v>
                </c:pt>
                <c:pt idx="29608">
                  <c:v>128.93679999999998</c:v>
                </c:pt>
                <c:pt idx="29609">
                  <c:v>128.9417</c:v>
                </c:pt>
                <c:pt idx="29610">
                  <c:v>128.94649999999999</c:v>
                </c:pt>
                <c:pt idx="29611">
                  <c:v>128.9513</c:v>
                </c:pt>
                <c:pt idx="29612">
                  <c:v>128.9562</c:v>
                </c:pt>
                <c:pt idx="29613">
                  <c:v>128.96099999999998</c:v>
                </c:pt>
                <c:pt idx="29614">
                  <c:v>128.9658</c:v>
                </c:pt>
                <c:pt idx="29615">
                  <c:v>128.97069999999999</c:v>
                </c:pt>
                <c:pt idx="29616">
                  <c:v>128.97549999999998</c:v>
                </c:pt>
                <c:pt idx="29617">
                  <c:v>128.9803</c:v>
                </c:pt>
                <c:pt idx="29618">
                  <c:v>128.98519999999999</c:v>
                </c:pt>
                <c:pt idx="29619">
                  <c:v>128.98999999999998</c:v>
                </c:pt>
                <c:pt idx="29620">
                  <c:v>128.9948</c:v>
                </c:pt>
                <c:pt idx="29621">
                  <c:v>128.99969999999999</c:v>
                </c:pt>
                <c:pt idx="29622">
                  <c:v>129.00450000000001</c:v>
                </c:pt>
                <c:pt idx="29623">
                  <c:v>129.0093</c:v>
                </c:pt>
                <c:pt idx="29624">
                  <c:v>129.01419999999999</c:v>
                </c:pt>
                <c:pt idx="29625">
                  <c:v>129.01900000000001</c:v>
                </c:pt>
                <c:pt idx="29626">
                  <c:v>129.02379999999999</c:v>
                </c:pt>
                <c:pt idx="29627">
                  <c:v>129.02869999999999</c:v>
                </c:pt>
                <c:pt idx="29628">
                  <c:v>129.0335</c:v>
                </c:pt>
                <c:pt idx="29629">
                  <c:v>129.03829999999999</c:v>
                </c:pt>
                <c:pt idx="29630">
                  <c:v>129.04319999999998</c:v>
                </c:pt>
                <c:pt idx="29631">
                  <c:v>129.048</c:v>
                </c:pt>
                <c:pt idx="29632">
                  <c:v>129.05279999999999</c:v>
                </c:pt>
                <c:pt idx="29633">
                  <c:v>129.05770000000001</c:v>
                </c:pt>
                <c:pt idx="29634">
                  <c:v>129.0625</c:v>
                </c:pt>
                <c:pt idx="29635">
                  <c:v>129.06729999999999</c:v>
                </c:pt>
                <c:pt idx="29636">
                  <c:v>129.07220000000001</c:v>
                </c:pt>
                <c:pt idx="29637">
                  <c:v>129.077</c:v>
                </c:pt>
                <c:pt idx="29638">
                  <c:v>129.08179999999999</c:v>
                </c:pt>
                <c:pt idx="29639">
                  <c:v>129.08670000000001</c:v>
                </c:pt>
                <c:pt idx="29640">
                  <c:v>129.0915</c:v>
                </c:pt>
                <c:pt idx="29641">
                  <c:v>129.09629999999999</c:v>
                </c:pt>
                <c:pt idx="29642">
                  <c:v>129.10120000000001</c:v>
                </c:pt>
                <c:pt idx="29643">
                  <c:v>129.10599999999999</c:v>
                </c:pt>
                <c:pt idx="29644">
                  <c:v>129.11080000000001</c:v>
                </c:pt>
                <c:pt idx="29645">
                  <c:v>129.1156</c:v>
                </c:pt>
                <c:pt idx="29646">
                  <c:v>129.12049999999999</c:v>
                </c:pt>
                <c:pt idx="29647">
                  <c:v>129.12530000000001</c:v>
                </c:pt>
                <c:pt idx="29648">
                  <c:v>129.1301</c:v>
                </c:pt>
                <c:pt idx="29649">
                  <c:v>129.13499999999999</c:v>
                </c:pt>
                <c:pt idx="29650">
                  <c:v>129.13980000000001</c:v>
                </c:pt>
                <c:pt idx="29651">
                  <c:v>129.1446</c:v>
                </c:pt>
                <c:pt idx="29652">
                  <c:v>129.14949999999999</c:v>
                </c:pt>
                <c:pt idx="29653">
                  <c:v>129.15430000000001</c:v>
                </c:pt>
                <c:pt idx="29654">
                  <c:v>129.1591</c:v>
                </c:pt>
                <c:pt idx="29655">
                  <c:v>129.16399999999999</c:v>
                </c:pt>
                <c:pt idx="29656">
                  <c:v>129.1688</c:v>
                </c:pt>
                <c:pt idx="29657">
                  <c:v>129.17359999999999</c:v>
                </c:pt>
                <c:pt idx="29658">
                  <c:v>129.17850000000001</c:v>
                </c:pt>
                <c:pt idx="29659">
                  <c:v>129.1833</c:v>
                </c:pt>
                <c:pt idx="29660">
                  <c:v>129.18809999999999</c:v>
                </c:pt>
                <c:pt idx="29661">
                  <c:v>129.19300000000001</c:v>
                </c:pt>
                <c:pt idx="29662">
                  <c:v>129.1978</c:v>
                </c:pt>
                <c:pt idx="29663">
                  <c:v>129.20259999999999</c:v>
                </c:pt>
                <c:pt idx="29664">
                  <c:v>129.20750000000001</c:v>
                </c:pt>
                <c:pt idx="29665">
                  <c:v>129.2123</c:v>
                </c:pt>
                <c:pt idx="29666">
                  <c:v>129.21709999999999</c:v>
                </c:pt>
                <c:pt idx="29667">
                  <c:v>129.22200000000001</c:v>
                </c:pt>
                <c:pt idx="29668">
                  <c:v>129.2268</c:v>
                </c:pt>
                <c:pt idx="29669">
                  <c:v>129.23160000000001</c:v>
                </c:pt>
                <c:pt idx="29670">
                  <c:v>129.23650000000001</c:v>
                </c:pt>
                <c:pt idx="29671">
                  <c:v>129.2413</c:v>
                </c:pt>
                <c:pt idx="29672">
                  <c:v>129.24610000000001</c:v>
                </c:pt>
                <c:pt idx="29673">
                  <c:v>129.251</c:v>
                </c:pt>
                <c:pt idx="29674">
                  <c:v>129.25579999999999</c:v>
                </c:pt>
                <c:pt idx="29675">
                  <c:v>129.26060000000001</c:v>
                </c:pt>
                <c:pt idx="29676">
                  <c:v>129.2655</c:v>
                </c:pt>
                <c:pt idx="29677">
                  <c:v>129.27029999999999</c:v>
                </c:pt>
                <c:pt idx="29678">
                  <c:v>129.27510000000001</c:v>
                </c:pt>
                <c:pt idx="29679">
                  <c:v>129.28</c:v>
                </c:pt>
                <c:pt idx="29680">
                  <c:v>129.28480000000002</c:v>
                </c:pt>
                <c:pt idx="29681">
                  <c:v>129.28960000000001</c:v>
                </c:pt>
                <c:pt idx="29682">
                  <c:v>129.2945</c:v>
                </c:pt>
                <c:pt idx="29683">
                  <c:v>129.29930000000002</c:v>
                </c:pt>
                <c:pt idx="29684">
                  <c:v>129.30410000000001</c:v>
                </c:pt>
                <c:pt idx="29685">
                  <c:v>129.309</c:v>
                </c:pt>
                <c:pt idx="29686">
                  <c:v>129.31380000000001</c:v>
                </c:pt>
                <c:pt idx="29687">
                  <c:v>129.3186</c:v>
                </c:pt>
                <c:pt idx="29688">
                  <c:v>129.3235</c:v>
                </c:pt>
                <c:pt idx="29689">
                  <c:v>129.32830000000001</c:v>
                </c:pt>
                <c:pt idx="29690">
                  <c:v>129.3331</c:v>
                </c:pt>
                <c:pt idx="29691">
                  <c:v>129.33800000000002</c:v>
                </c:pt>
                <c:pt idx="29692">
                  <c:v>129.34280000000001</c:v>
                </c:pt>
                <c:pt idx="29693">
                  <c:v>129.3476</c:v>
                </c:pt>
                <c:pt idx="29694">
                  <c:v>129.35250000000002</c:v>
                </c:pt>
                <c:pt idx="29695">
                  <c:v>129.35730000000001</c:v>
                </c:pt>
                <c:pt idx="29696">
                  <c:v>129.3621</c:v>
                </c:pt>
                <c:pt idx="29697">
                  <c:v>129.36690000000002</c:v>
                </c:pt>
                <c:pt idx="29698">
                  <c:v>129.37180000000001</c:v>
                </c:pt>
                <c:pt idx="29699">
                  <c:v>129.3766</c:v>
                </c:pt>
                <c:pt idx="29700">
                  <c:v>129.38140000000001</c:v>
                </c:pt>
                <c:pt idx="29701">
                  <c:v>129.38630000000001</c:v>
                </c:pt>
                <c:pt idx="29702">
                  <c:v>129.39110000000002</c:v>
                </c:pt>
                <c:pt idx="29703">
                  <c:v>129.39590000000001</c:v>
                </c:pt>
                <c:pt idx="29704">
                  <c:v>129.4008</c:v>
                </c:pt>
                <c:pt idx="29705">
                  <c:v>129.40560000000002</c:v>
                </c:pt>
                <c:pt idx="29706">
                  <c:v>129.41040000000001</c:v>
                </c:pt>
                <c:pt idx="29707">
                  <c:v>129.4153</c:v>
                </c:pt>
                <c:pt idx="29708">
                  <c:v>129.42010000000002</c:v>
                </c:pt>
                <c:pt idx="29709">
                  <c:v>129.42490000000001</c:v>
                </c:pt>
                <c:pt idx="29710">
                  <c:v>129.4298</c:v>
                </c:pt>
                <c:pt idx="29711">
                  <c:v>129.43460000000002</c:v>
                </c:pt>
                <c:pt idx="29712">
                  <c:v>129.43940000000001</c:v>
                </c:pt>
                <c:pt idx="29713">
                  <c:v>129.4443</c:v>
                </c:pt>
                <c:pt idx="29714">
                  <c:v>129.44910000000002</c:v>
                </c:pt>
                <c:pt idx="29715">
                  <c:v>129.4539</c:v>
                </c:pt>
                <c:pt idx="29716">
                  <c:v>129.45880000000002</c:v>
                </c:pt>
                <c:pt idx="29717">
                  <c:v>129.46360000000001</c:v>
                </c:pt>
                <c:pt idx="29718">
                  <c:v>129.4684</c:v>
                </c:pt>
                <c:pt idx="29719">
                  <c:v>129.47330000000002</c:v>
                </c:pt>
                <c:pt idx="29720">
                  <c:v>129.47810000000001</c:v>
                </c:pt>
                <c:pt idx="29721">
                  <c:v>129.4829</c:v>
                </c:pt>
                <c:pt idx="29722">
                  <c:v>129.48779999999999</c:v>
                </c:pt>
                <c:pt idx="29723">
                  <c:v>129.49260000000001</c:v>
                </c:pt>
                <c:pt idx="29724">
                  <c:v>129.4974</c:v>
                </c:pt>
                <c:pt idx="29725">
                  <c:v>129.50229999999999</c:v>
                </c:pt>
                <c:pt idx="29726">
                  <c:v>129.50709999999998</c:v>
                </c:pt>
                <c:pt idx="29727">
                  <c:v>129.51190000000003</c:v>
                </c:pt>
                <c:pt idx="29728">
                  <c:v>129.51679999999999</c:v>
                </c:pt>
                <c:pt idx="29729">
                  <c:v>129.52159999999998</c:v>
                </c:pt>
                <c:pt idx="29730">
                  <c:v>129.52640000000002</c:v>
                </c:pt>
                <c:pt idx="29731">
                  <c:v>129.53120000000001</c:v>
                </c:pt>
                <c:pt idx="29732">
                  <c:v>129.53609999999998</c:v>
                </c:pt>
                <c:pt idx="29733">
                  <c:v>129.54089999999999</c:v>
                </c:pt>
                <c:pt idx="29734">
                  <c:v>129.54570000000001</c:v>
                </c:pt>
                <c:pt idx="29735">
                  <c:v>129.55059999999997</c:v>
                </c:pt>
                <c:pt idx="29736">
                  <c:v>129.55539999999999</c:v>
                </c:pt>
                <c:pt idx="29737">
                  <c:v>129.56019999999998</c:v>
                </c:pt>
                <c:pt idx="29738">
                  <c:v>129.5651</c:v>
                </c:pt>
                <c:pt idx="29739">
                  <c:v>129.56989999999999</c:v>
                </c:pt>
                <c:pt idx="29740">
                  <c:v>129.57469999999998</c:v>
                </c:pt>
                <c:pt idx="29741">
                  <c:v>129.5796</c:v>
                </c:pt>
                <c:pt idx="29742">
                  <c:v>129.58439999999999</c:v>
                </c:pt>
                <c:pt idx="29743">
                  <c:v>129.58919999999998</c:v>
                </c:pt>
                <c:pt idx="29744">
                  <c:v>129.5941</c:v>
                </c:pt>
                <c:pt idx="29745">
                  <c:v>129.59889999999999</c:v>
                </c:pt>
                <c:pt idx="29746">
                  <c:v>129.60369999999998</c:v>
                </c:pt>
                <c:pt idx="29747">
                  <c:v>129.6086</c:v>
                </c:pt>
                <c:pt idx="29748">
                  <c:v>129.61339999999998</c:v>
                </c:pt>
                <c:pt idx="29749">
                  <c:v>129.6182</c:v>
                </c:pt>
                <c:pt idx="29750">
                  <c:v>129.62309999999999</c:v>
                </c:pt>
                <c:pt idx="29751">
                  <c:v>129.62789999999998</c:v>
                </c:pt>
                <c:pt idx="29752">
                  <c:v>129.6327</c:v>
                </c:pt>
                <c:pt idx="29753">
                  <c:v>129.63759999999999</c:v>
                </c:pt>
                <c:pt idx="29754">
                  <c:v>129.64239999999998</c:v>
                </c:pt>
                <c:pt idx="29755">
                  <c:v>129.6472</c:v>
                </c:pt>
                <c:pt idx="29756">
                  <c:v>129.65209999999999</c:v>
                </c:pt>
                <c:pt idx="29757">
                  <c:v>129.65689999999998</c:v>
                </c:pt>
                <c:pt idx="29758">
                  <c:v>129.6617</c:v>
                </c:pt>
                <c:pt idx="29759">
                  <c:v>129.66659999999999</c:v>
                </c:pt>
                <c:pt idx="29760">
                  <c:v>129.67140000000001</c:v>
                </c:pt>
                <c:pt idx="29761">
                  <c:v>129.67619999999999</c:v>
                </c:pt>
                <c:pt idx="29762">
                  <c:v>129.68109999999999</c:v>
                </c:pt>
                <c:pt idx="29763">
                  <c:v>129.6859</c:v>
                </c:pt>
                <c:pt idx="29764">
                  <c:v>129.69069999999999</c:v>
                </c:pt>
                <c:pt idx="29765">
                  <c:v>129.69549999999998</c:v>
                </c:pt>
                <c:pt idx="29766">
                  <c:v>129.7004</c:v>
                </c:pt>
                <c:pt idx="29767">
                  <c:v>129.70519999999999</c:v>
                </c:pt>
                <c:pt idx="29768">
                  <c:v>129.70999999999998</c:v>
                </c:pt>
                <c:pt idx="29769">
                  <c:v>129.7149</c:v>
                </c:pt>
                <c:pt idx="29770">
                  <c:v>129.71969999999999</c:v>
                </c:pt>
                <c:pt idx="29771">
                  <c:v>129.72450000000001</c:v>
                </c:pt>
                <c:pt idx="29772">
                  <c:v>129.7294</c:v>
                </c:pt>
                <c:pt idx="29773">
                  <c:v>129.73419999999999</c:v>
                </c:pt>
                <c:pt idx="29774">
                  <c:v>129.739</c:v>
                </c:pt>
                <c:pt idx="29775">
                  <c:v>129.7439</c:v>
                </c:pt>
                <c:pt idx="29776">
                  <c:v>129.74869999999999</c:v>
                </c:pt>
                <c:pt idx="29777">
                  <c:v>129.7535</c:v>
                </c:pt>
                <c:pt idx="29778">
                  <c:v>129.75839999999999</c:v>
                </c:pt>
                <c:pt idx="29779">
                  <c:v>129.76319999999998</c:v>
                </c:pt>
                <c:pt idx="29780">
                  <c:v>129.768</c:v>
                </c:pt>
                <c:pt idx="29781">
                  <c:v>129.77289999999999</c:v>
                </c:pt>
                <c:pt idx="29782">
                  <c:v>129.77769999999998</c:v>
                </c:pt>
                <c:pt idx="29783">
                  <c:v>129.7825</c:v>
                </c:pt>
                <c:pt idx="29784">
                  <c:v>129.78739999999999</c:v>
                </c:pt>
                <c:pt idx="29785">
                  <c:v>129.79220000000001</c:v>
                </c:pt>
                <c:pt idx="29786">
                  <c:v>129.797</c:v>
                </c:pt>
                <c:pt idx="29787">
                  <c:v>129.80189999999999</c:v>
                </c:pt>
                <c:pt idx="29788">
                  <c:v>129.80670000000001</c:v>
                </c:pt>
                <c:pt idx="29789">
                  <c:v>129.8115</c:v>
                </c:pt>
                <c:pt idx="29790">
                  <c:v>129.81639999999999</c:v>
                </c:pt>
                <c:pt idx="29791">
                  <c:v>129.8212</c:v>
                </c:pt>
                <c:pt idx="29792">
                  <c:v>129.82599999999999</c:v>
                </c:pt>
                <c:pt idx="29793">
                  <c:v>129.83089999999999</c:v>
                </c:pt>
                <c:pt idx="29794">
                  <c:v>129.8357</c:v>
                </c:pt>
                <c:pt idx="29795">
                  <c:v>129.84049999999999</c:v>
                </c:pt>
                <c:pt idx="29796">
                  <c:v>129.84540000000001</c:v>
                </c:pt>
                <c:pt idx="29797">
                  <c:v>129.8502</c:v>
                </c:pt>
                <c:pt idx="29798">
                  <c:v>129.85499999999999</c:v>
                </c:pt>
                <c:pt idx="29799">
                  <c:v>129.85980000000001</c:v>
                </c:pt>
                <c:pt idx="29800">
                  <c:v>129.8647</c:v>
                </c:pt>
                <c:pt idx="29801">
                  <c:v>129.86949999999999</c:v>
                </c:pt>
                <c:pt idx="29802">
                  <c:v>129.87430000000001</c:v>
                </c:pt>
                <c:pt idx="29803">
                  <c:v>129.8792</c:v>
                </c:pt>
                <c:pt idx="29804">
                  <c:v>129.88399999999999</c:v>
                </c:pt>
                <c:pt idx="29805">
                  <c:v>129.8888</c:v>
                </c:pt>
                <c:pt idx="29806">
                  <c:v>129.8937</c:v>
                </c:pt>
                <c:pt idx="29807">
                  <c:v>129.89850000000001</c:v>
                </c:pt>
                <c:pt idx="29808">
                  <c:v>129.9033</c:v>
                </c:pt>
                <c:pt idx="29809">
                  <c:v>129.90819999999999</c:v>
                </c:pt>
                <c:pt idx="29810">
                  <c:v>129.91300000000001</c:v>
                </c:pt>
                <c:pt idx="29811">
                  <c:v>129.9178</c:v>
                </c:pt>
                <c:pt idx="29812">
                  <c:v>129.92269999999999</c:v>
                </c:pt>
                <c:pt idx="29813">
                  <c:v>129.92750000000001</c:v>
                </c:pt>
                <c:pt idx="29814">
                  <c:v>129.9323</c:v>
                </c:pt>
                <c:pt idx="29815">
                  <c:v>129.93719999999999</c:v>
                </c:pt>
                <c:pt idx="29816">
                  <c:v>129.94200000000001</c:v>
                </c:pt>
                <c:pt idx="29817">
                  <c:v>129.9468</c:v>
                </c:pt>
                <c:pt idx="29818">
                  <c:v>129.95170000000002</c:v>
                </c:pt>
                <c:pt idx="29819">
                  <c:v>129.95650000000001</c:v>
                </c:pt>
                <c:pt idx="29820">
                  <c:v>129.96129999999999</c:v>
                </c:pt>
                <c:pt idx="29821">
                  <c:v>129.96620000000001</c:v>
                </c:pt>
                <c:pt idx="29822">
                  <c:v>129.971</c:v>
                </c:pt>
                <c:pt idx="29823">
                  <c:v>129.97579999999999</c:v>
                </c:pt>
                <c:pt idx="29824">
                  <c:v>129.98070000000001</c:v>
                </c:pt>
                <c:pt idx="29825">
                  <c:v>129.9855</c:v>
                </c:pt>
                <c:pt idx="29826">
                  <c:v>129.99029999999999</c:v>
                </c:pt>
                <c:pt idx="29827">
                  <c:v>129.99520000000001</c:v>
                </c:pt>
                <c:pt idx="29828">
                  <c:v>130</c:v>
                </c:pt>
                <c:pt idx="29829">
                  <c:v>130.00480000000002</c:v>
                </c:pt>
                <c:pt idx="29830">
                  <c:v>130.00970000000001</c:v>
                </c:pt>
                <c:pt idx="29831">
                  <c:v>130.0145</c:v>
                </c:pt>
                <c:pt idx="29832">
                  <c:v>130.01930000000002</c:v>
                </c:pt>
                <c:pt idx="29833">
                  <c:v>130.02420000000001</c:v>
                </c:pt>
                <c:pt idx="29834">
                  <c:v>130.029</c:v>
                </c:pt>
                <c:pt idx="29835">
                  <c:v>130.03380000000001</c:v>
                </c:pt>
                <c:pt idx="29836">
                  <c:v>130.0386</c:v>
                </c:pt>
                <c:pt idx="29837">
                  <c:v>130.04349999999999</c:v>
                </c:pt>
                <c:pt idx="29838">
                  <c:v>130.04830000000001</c:v>
                </c:pt>
                <c:pt idx="29839">
                  <c:v>130.0531</c:v>
                </c:pt>
                <c:pt idx="29840">
                  <c:v>130.05799999999999</c:v>
                </c:pt>
                <c:pt idx="29841">
                  <c:v>130.06280000000001</c:v>
                </c:pt>
                <c:pt idx="29842">
                  <c:v>130.0676</c:v>
                </c:pt>
                <c:pt idx="29843">
                  <c:v>130.07250000000002</c:v>
                </c:pt>
                <c:pt idx="29844">
                  <c:v>130.07730000000001</c:v>
                </c:pt>
                <c:pt idx="29845">
                  <c:v>130.0821</c:v>
                </c:pt>
                <c:pt idx="29846">
                  <c:v>130.08700000000002</c:v>
                </c:pt>
                <c:pt idx="29847">
                  <c:v>130.09180000000001</c:v>
                </c:pt>
                <c:pt idx="29848">
                  <c:v>130.0966</c:v>
                </c:pt>
                <c:pt idx="29849">
                  <c:v>130.10150000000002</c:v>
                </c:pt>
                <c:pt idx="29850">
                  <c:v>130.1063</c:v>
                </c:pt>
                <c:pt idx="29851">
                  <c:v>130.11109999999999</c:v>
                </c:pt>
                <c:pt idx="29852">
                  <c:v>130.11600000000001</c:v>
                </c:pt>
                <c:pt idx="29853">
                  <c:v>130.1208</c:v>
                </c:pt>
                <c:pt idx="29854">
                  <c:v>130.12560000000002</c:v>
                </c:pt>
                <c:pt idx="29855">
                  <c:v>130.13050000000001</c:v>
                </c:pt>
                <c:pt idx="29856">
                  <c:v>130.1353</c:v>
                </c:pt>
                <c:pt idx="29857">
                  <c:v>130.14010000000002</c:v>
                </c:pt>
                <c:pt idx="29858">
                  <c:v>130.14500000000001</c:v>
                </c:pt>
                <c:pt idx="29859">
                  <c:v>130.1498</c:v>
                </c:pt>
                <c:pt idx="29860">
                  <c:v>130.15460000000002</c:v>
                </c:pt>
                <c:pt idx="29861">
                  <c:v>130.15950000000001</c:v>
                </c:pt>
                <c:pt idx="29862">
                  <c:v>130.1643</c:v>
                </c:pt>
                <c:pt idx="29863">
                  <c:v>130.16910000000001</c:v>
                </c:pt>
                <c:pt idx="29864">
                  <c:v>130.17400000000001</c:v>
                </c:pt>
                <c:pt idx="29865">
                  <c:v>130.17880000000002</c:v>
                </c:pt>
                <c:pt idx="29866">
                  <c:v>130.18360000000001</c:v>
                </c:pt>
                <c:pt idx="29867">
                  <c:v>130.1885</c:v>
                </c:pt>
                <c:pt idx="29868">
                  <c:v>130.19330000000002</c:v>
                </c:pt>
                <c:pt idx="29869">
                  <c:v>130.19810000000001</c:v>
                </c:pt>
                <c:pt idx="29870">
                  <c:v>130.2029</c:v>
                </c:pt>
                <c:pt idx="29871">
                  <c:v>130.20780000000002</c:v>
                </c:pt>
                <c:pt idx="29872">
                  <c:v>130.21260000000001</c:v>
                </c:pt>
                <c:pt idx="29873">
                  <c:v>130.2174</c:v>
                </c:pt>
                <c:pt idx="29874">
                  <c:v>130.22230000000002</c:v>
                </c:pt>
                <c:pt idx="29875">
                  <c:v>130.22710000000001</c:v>
                </c:pt>
                <c:pt idx="29876">
                  <c:v>130.23190000000002</c:v>
                </c:pt>
                <c:pt idx="29877">
                  <c:v>130.23680000000002</c:v>
                </c:pt>
                <c:pt idx="29878">
                  <c:v>130.24160000000001</c:v>
                </c:pt>
                <c:pt idx="29879">
                  <c:v>130.24640000000002</c:v>
                </c:pt>
                <c:pt idx="29880">
                  <c:v>130.25129999999999</c:v>
                </c:pt>
                <c:pt idx="29881">
                  <c:v>130.2561</c:v>
                </c:pt>
                <c:pt idx="29882">
                  <c:v>130.26090000000002</c:v>
                </c:pt>
                <c:pt idx="29883">
                  <c:v>130.26579999999998</c:v>
                </c:pt>
                <c:pt idx="29884">
                  <c:v>130.27059999999997</c:v>
                </c:pt>
                <c:pt idx="29885">
                  <c:v>130.27540000000002</c:v>
                </c:pt>
                <c:pt idx="29886">
                  <c:v>130.28029999999998</c:v>
                </c:pt>
                <c:pt idx="29887">
                  <c:v>130.2851</c:v>
                </c:pt>
                <c:pt idx="29888">
                  <c:v>130.28989999999999</c:v>
                </c:pt>
                <c:pt idx="29889">
                  <c:v>130.29479999999998</c:v>
                </c:pt>
                <c:pt idx="29890">
                  <c:v>130.2996</c:v>
                </c:pt>
                <c:pt idx="29891">
                  <c:v>130.30439999999999</c:v>
                </c:pt>
                <c:pt idx="29892">
                  <c:v>130.30929999999998</c:v>
                </c:pt>
                <c:pt idx="29893">
                  <c:v>130.3141</c:v>
                </c:pt>
                <c:pt idx="29894">
                  <c:v>130.31889999999999</c:v>
                </c:pt>
                <c:pt idx="29895">
                  <c:v>130.32379999999998</c:v>
                </c:pt>
                <c:pt idx="29896">
                  <c:v>130.32859999999999</c:v>
                </c:pt>
                <c:pt idx="29897">
                  <c:v>130.33339999999998</c:v>
                </c:pt>
                <c:pt idx="29898">
                  <c:v>130.3383</c:v>
                </c:pt>
                <c:pt idx="29899">
                  <c:v>130.34309999999999</c:v>
                </c:pt>
                <c:pt idx="29900">
                  <c:v>130.34789999999998</c:v>
                </c:pt>
                <c:pt idx="29901">
                  <c:v>130.3528</c:v>
                </c:pt>
                <c:pt idx="29902">
                  <c:v>130.35759999999999</c:v>
                </c:pt>
                <c:pt idx="29903">
                  <c:v>130.36239999999998</c:v>
                </c:pt>
                <c:pt idx="29904">
                  <c:v>130.3672</c:v>
                </c:pt>
                <c:pt idx="29905">
                  <c:v>130.37209999999999</c:v>
                </c:pt>
                <c:pt idx="29906">
                  <c:v>130.37689999999998</c:v>
                </c:pt>
                <c:pt idx="29907">
                  <c:v>130.3817</c:v>
                </c:pt>
                <c:pt idx="29908">
                  <c:v>130.38659999999999</c:v>
                </c:pt>
                <c:pt idx="29909">
                  <c:v>130.3914</c:v>
                </c:pt>
                <c:pt idx="29910">
                  <c:v>130.39619999999999</c:v>
                </c:pt>
                <c:pt idx="29911">
                  <c:v>130.40109999999999</c:v>
                </c:pt>
                <c:pt idx="29912">
                  <c:v>130.4059</c:v>
                </c:pt>
                <c:pt idx="29913">
                  <c:v>130.41069999999999</c:v>
                </c:pt>
                <c:pt idx="29914">
                  <c:v>130.41559999999998</c:v>
                </c:pt>
                <c:pt idx="29915">
                  <c:v>130.4204</c:v>
                </c:pt>
                <c:pt idx="29916">
                  <c:v>130.42519999999999</c:v>
                </c:pt>
                <c:pt idx="29917">
                  <c:v>130.43009999999998</c:v>
                </c:pt>
                <c:pt idx="29918">
                  <c:v>130.4349</c:v>
                </c:pt>
                <c:pt idx="29919">
                  <c:v>130.43969999999999</c:v>
                </c:pt>
                <c:pt idx="29920">
                  <c:v>130.44459999999998</c:v>
                </c:pt>
                <c:pt idx="29921">
                  <c:v>130.4494</c:v>
                </c:pt>
                <c:pt idx="29922">
                  <c:v>130.45419999999999</c:v>
                </c:pt>
                <c:pt idx="29923">
                  <c:v>130.45910000000001</c:v>
                </c:pt>
                <c:pt idx="29924">
                  <c:v>130.4639</c:v>
                </c:pt>
                <c:pt idx="29925">
                  <c:v>130.46869999999998</c:v>
                </c:pt>
                <c:pt idx="29926">
                  <c:v>130.4736</c:v>
                </c:pt>
                <c:pt idx="29927">
                  <c:v>130.47839999999999</c:v>
                </c:pt>
                <c:pt idx="29928">
                  <c:v>130.48319999999998</c:v>
                </c:pt>
                <c:pt idx="29929">
                  <c:v>130.4881</c:v>
                </c:pt>
                <c:pt idx="29930">
                  <c:v>130.49289999999999</c:v>
                </c:pt>
                <c:pt idx="29931">
                  <c:v>130.49769999999998</c:v>
                </c:pt>
                <c:pt idx="29932">
                  <c:v>130.5026</c:v>
                </c:pt>
                <c:pt idx="29933">
                  <c:v>130.50739999999999</c:v>
                </c:pt>
                <c:pt idx="29934">
                  <c:v>130.51220000000001</c:v>
                </c:pt>
                <c:pt idx="29935">
                  <c:v>130.5171</c:v>
                </c:pt>
                <c:pt idx="29936">
                  <c:v>130.52189999999999</c:v>
                </c:pt>
                <c:pt idx="29937">
                  <c:v>130.52670000000001</c:v>
                </c:pt>
                <c:pt idx="29938">
                  <c:v>130.53149999999999</c:v>
                </c:pt>
                <c:pt idx="29939">
                  <c:v>130.53639999999999</c:v>
                </c:pt>
                <c:pt idx="29940">
                  <c:v>130.5412</c:v>
                </c:pt>
                <c:pt idx="29941">
                  <c:v>130.54599999999999</c:v>
                </c:pt>
                <c:pt idx="29942">
                  <c:v>130.55089999999998</c:v>
                </c:pt>
                <c:pt idx="29943">
                  <c:v>130.5557</c:v>
                </c:pt>
                <c:pt idx="29944">
                  <c:v>130.56049999999999</c:v>
                </c:pt>
                <c:pt idx="29945">
                  <c:v>130.56540000000001</c:v>
                </c:pt>
                <c:pt idx="29946">
                  <c:v>130.5702</c:v>
                </c:pt>
                <c:pt idx="29947">
                  <c:v>130.57499999999999</c:v>
                </c:pt>
                <c:pt idx="29948">
                  <c:v>130.57990000000001</c:v>
                </c:pt>
                <c:pt idx="29949">
                  <c:v>130.5847</c:v>
                </c:pt>
                <c:pt idx="29950">
                  <c:v>130.58949999999999</c:v>
                </c:pt>
                <c:pt idx="29951">
                  <c:v>130.59440000000001</c:v>
                </c:pt>
                <c:pt idx="29952">
                  <c:v>130.5992</c:v>
                </c:pt>
                <c:pt idx="29953">
                  <c:v>130.60399999999998</c:v>
                </c:pt>
                <c:pt idx="29954">
                  <c:v>130.60890000000001</c:v>
                </c:pt>
                <c:pt idx="29955">
                  <c:v>130.61369999999999</c:v>
                </c:pt>
                <c:pt idx="29956">
                  <c:v>130.61850000000001</c:v>
                </c:pt>
                <c:pt idx="29957">
                  <c:v>130.6234</c:v>
                </c:pt>
                <c:pt idx="29958">
                  <c:v>130.62819999999999</c:v>
                </c:pt>
                <c:pt idx="29959">
                  <c:v>130.63300000000001</c:v>
                </c:pt>
                <c:pt idx="29960">
                  <c:v>130.6379</c:v>
                </c:pt>
                <c:pt idx="29961">
                  <c:v>130.64269999999999</c:v>
                </c:pt>
                <c:pt idx="29962">
                  <c:v>130.64750000000001</c:v>
                </c:pt>
                <c:pt idx="29963">
                  <c:v>130.6524</c:v>
                </c:pt>
                <c:pt idx="29964">
                  <c:v>130.65719999999999</c:v>
                </c:pt>
                <c:pt idx="29965">
                  <c:v>130.66200000000001</c:v>
                </c:pt>
                <c:pt idx="29966">
                  <c:v>130.6669</c:v>
                </c:pt>
                <c:pt idx="29967">
                  <c:v>130.67170000000002</c:v>
                </c:pt>
                <c:pt idx="29968">
                  <c:v>130.6765</c:v>
                </c:pt>
                <c:pt idx="29969">
                  <c:v>130.6814</c:v>
                </c:pt>
                <c:pt idx="29970">
                  <c:v>130.68620000000001</c:v>
                </c:pt>
                <c:pt idx="29971">
                  <c:v>130.691</c:v>
                </c:pt>
                <c:pt idx="29972">
                  <c:v>130.69579999999999</c:v>
                </c:pt>
                <c:pt idx="29973">
                  <c:v>130.70070000000001</c:v>
                </c:pt>
                <c:pt idx="29974">
                  <c:v>130.7055</c:v>
                </c:pt>
                <c:pt idx="29975">
                  <c:v>130.71029999999999</c:v>
                </c:pt>
                <c:pt idx="29976">
                  <c:v>130.71520000000001</c:v>
                </c:pt>
                <c:pt idx="29977">
                  <c:v>130.72</c:v>
                </c:pt>
                <c:pt idx="29978">
                  <c:v>130.72480000000002</c:v>
                </c:pt>
                <c:pt idx="29979">
                  <c:v>130.72970000000001</c:v>
                </c:pt>
                <c:pt idx="29980">
                  <c:v>130.7345</c:v>
                </c:pt>
                <c:pt idx="29981">
                  <c:v>130.73930000000001</c:v>
                </c:pt>
                <c:pt idx="29982">
                  <c:v>130.74420000000001</c:v>
                </c:pt>
                <c:pt idx="29983">
                  <c:v>130.749</c:v>
                </c:pt>
                <c:pt idx="29984">
                  <c:v>130.75380000000001</c:v>
                </c:pt>
                <c:pt idx="29985">
                  <c:v>130.7587</c:v>
                </c:pt>
                <c:pt idx="29986">
                  <c:v>130.76349999999999</c:v>
                </c:pt>
                <c:pt idx="29987">
                  <c:v>130.76830000000001</c:v>
                </c:pt>
                <c:pt idx="29988">
                  <c:v>130.7732</c:v>
                </c:pt>
                <c:pt idx="29989">
                  <c:v>130.77799999999999</c:v>
                </c:pt>
                <c:pt idx="29990">
                  <c:v>130.78280000000001</c:v>
                </c:pt>
                <c:pt idx="29991">
                  <c:v>130.7877</c:v>
                </c:pt>
                <c:pt idx="29992">
                  <c:v>130.79250000000002</c:v>
                </c:pt>
                <c:pt idx="29993">
                  <c:v>130.79730000000001</c:v>
                </c:pt>
                <c:pt idx="29994">
                  <c:v>130.8022</c:v>
                </c:pt>
                <c:pt idx="29995">
                  <c:v>130.80700000000002</c:v>
                </c:pt>
                <c:pt idx="29996">
                  <c:v>130.81180000000001</c:v>
                </c:pt>
                <c:pt idx="29997">
                  <c:v>130.8167</c:v>
                </c:pt>
                <c:pt idx="29998">
                  <c:v>130.82150000000001</c:v>
                </c:pt>
                <c:pt idx="29999">
                  <c:v>130.8263</c:v>
                </c:pt>
                <c:pt idx="30000">
                  <c:v>130.83109999999999</c:v>
                </c:pt>
                <c:pt idx="30001">
                  <c:v>130.83600000000001</c:v>
                </c:pt>
                <c:pt idx="30002">
                  <c:v>130.8408</c:v>
                </c:pt>
                <c:pt idx="30003">
                  <c:v>130.84560000000002</c:v>
                </c:pt>
                <c:pt idx="30004">
                  <c:v>130.85050000000001</c:v>
                </c:pt>
                <c:pt idx="30005">
                  <c:v>130.8553</c:v>
                </c:pt>
                <c:pt idx="30006">
                  <c:v>130.86010000000002</c:v>
                </c:pt>
                <c:pt idx="30007">
                  <c:v>130.86500000000001</c:v>
                </c:pt>
                <c:pt idx="30008">
                  <c:v>130.8698</c:v>
                </c:pt>
                <c:pt idx="30009">
                  <c:v>130.87460000000002</c:v>
                </c:pt>
                <c:pt idx="30010">
                  <c:v>130.87950000000001</c:v>
                </c:pt>
                <c:pt idx="30011">
                  <c:v>130.8843</c:v>
                </c:pt>
                <c:pt idx="30012">
                  <c:v>130.88910000000001</c:v>
                </c:pt>
                <c:pt idx="30013">
                  <c:v>130.89400000000001</c:v>
                </c:pt>
                <c:pt idx="30014">
                  <c:v>130.89880000000002</c:v>
                </c:pt>
                <c:pt idx="30015">
                  <c:v>130.90360000000001</c:v>
                </c:pt>
                <c:pt idx="30016">
                  <c:v>130.9085</c:v>
                </c:pt>
                <c:pt idx="30017">
                  <c:v>130.91330000000002</c:v>
                </c:pt>
                <c:pt idx="30018">
                  <c:v>130.91810000000001</c:v>
                </c:pt>
                <c:pt idx="30019">
                  <c:v>130.923</c:v>
                </c:pt>
                <c:pt idx="30020">
                  <c:v>130.92780000000002</c:v>
                </c:pt>
                <c:pt idx="30021">
                  <c:v>130.93260000000001</c:v>
                </c:pt>
                <c:pt idx="30022">
                  <c:v>130.9375</c:v>
                </c:pt>
                <c:pt idx="30023">
                  <c:v>130.94230000000002</c:v>
                </c:pt>
                <c:pt idx="30024">
                  <c:v>130.94710000000001</c:v>
                </c:pt>
                <c:pt idx="30025">
                  <c:v>130.95190000000002</c:v>
                </c:pt>
                <c:pt idx="30026">
                  <c:v>130.95680000000002</c:v>
                </c:pt>
                <c:pt idx="30027">
                  <c:v>130.9616</c:v>
                </c:pt>
                <c:pt idx="30028">
                  <c:v>130.96640000000002</c:v>
                </c:pt>
                <c:pt idx="30029">
                  <c:v>130.97130000000001</c:v>
                </c:pt>
                <c:pt idx="30030">
                  <c:v>130.9761</c:v>
                </c:pt>
                <c:pt idx="30031">
                  <c:v>130.98090000000002</c:v>
                </c:pt>
                <c:pt idx="30032">
                  <c:v>130.98580000000001</c:v>
                </c:pt>
                <c:pt idx="30033">
                  <c:v>130.9906</c:v>
                </c:pt>
                <c:pt idx="30034">
                  <c:v>130.99540000000002</c:v>
                </c:pt>
                <c:pt idx="30035">
                  <c:v>131.00029999999998</c:v>
                </c:pt>
                <c:pt idx="30036">
                  <c:v>131.00510000000003</c:v>
                </c:pt>
                <c:pt idx="30037">
                  <c:v>131.00990000000002</c:v>
                </c:pt>
                <c:pt idx="30038">
                  <c:v>131.01479999999998</c:v>
                </c:pt>
                <c:pt idx="30039">
                  <c:v>131.01960000000003</c:v>
                </c:pt>
                <c:pt idx="30040">
                  <c:v>131.02440000000001</c:v>
                </c:pt>
                <c:pt idx="30041">
                  <c:v>131.02929999999998</c:v>
                </c:pt>
                <c:pt idx="30042">
                  <c:v>131.0341</c:v>
                </c:pt>
                <c:pt idx="30043">
                  <c:v>131.03890000000001</c:v>
                </c:pt>
                <c:pt idx="30044">
                  <c:v>131.04379999999998</c:v>
                </c:pt>
                <c:pt idx="30045">
                  <c:v>131.04859999999999</c:v>
                </c:pt>
                <c:pt idx="30046">
                  <c:v>131.05339999999998</c:v>
                </c:pt>
                <c:pt idx="30047">
                  <c:v>131.0583</c:v>
                </c:pt>
                <c:pt idx="30048">
                  <c:v>131.06309999999999</c:v>
                </c:pt>
                <c:pt idx="30049">
                  <c:v>131.06789999999998</c:v>
                </c:pt>
                <c:pt idx="30050">
                  <c:v>131.0727</c:v>
                </c:pt>
                <c:pt idx="30051">
                  <c:v>131.07759999999999</c:v>
                </c:pt>
                <c:pt idx="30052">
                  <c:v>131.08239999999998</c:v>
                </c:pt>
                <c:pt idx="30053">
                  <c:v>131.0872</c:v>
                </c:pt>
                <c:pt idx="30054">
                  <c:v>131.09209999999999</c:v>
                </c:pt>
                <c:pt idx="30055">
                  <c:v>131.09689999999998</c:v>
                </c:pt>
                <c:pt idx="30056">
                  <c:v>131.10169999999999</c:v>
                </c:pt>
                <c:pt idx="30057">
                  <c:v>131.10659999999999</c:v>
                </c:pt>
                <c:pt idx="30058">
                  <c:v>131.1114</c:v>
                </c:pt>
                <c:pt idx="30059">
                  <c:v>131.11619999999999</c:v>
                </c:pt>
                <c:pt idx="30060">
                  <c:v>131.12109999999998</c:v>
                </c:pt>
                <c:pt idx="30061">
                  <c:v>131.1259</c:v>
                </c:pt>
                <c:pt idx="30062">
                  <c:v>131.13069999999999</c:v>
                </c:pt>
                <c:pt idx="30063">
                  <c:v>131.13559999999998</c:v>
                </c:pt>
                <c:pt idx="30064">
                  <c:v>131.1404</c:v>
                </c:pt>
                <c:pt idx="30065">
                  <c:v>131.14519999999999</c:v>
                </c:pt>
                <c:pt idx="30066">
                  <c:v>131.15009999999998</c:v>
                </c:pt>
                <c:pt idx="30067">
                  <c:v>131.1549</c:v>
                </c:pt>
                <c:pt idx="30068">
                  <c:v>131.15969999999999</c:v>
                </c:pt>
                <c:pt idx="30069">
                  <c:v>131.16459999999998</c:v>
                </c:pt>
                <c:pt idx="30070">
                  <c:v>131.1694</c:v>
                </c:pt>
                <c:pt idx="30071">
                  <c:v>131.17419999999998</c:v>
                </c:pt>
                <c:pt idx="30072">
                  <c:v>131.179</c:v>
                </c:pt>
                <c:pt idx="30073">
                  <c:v>131.18389999999999</c:v>
                </c:pt>
                <c:pt idx="30074">
                  <c:v>131.18869999999998</c:v>
                </c:pt>
                <c:pt idx="30075">
                  <c:v>131.1935</c:v>
                </c:pt>
                <c:pt idx="30076">
                  <c:v>131.19839999999999</c:v>
                </c:pt>
                <c:pt idx="30077">
                  <c:v>131.20319999999998</c:v>
                </c:pt>
                <c:pt idx="30078">
                  <c:v>131.208</c:v>
                </c:pt>
                <c:pt idx="30079">
                  <c:v>131.21289999999999</c:v>
                </c:pt>
                <c:pt idx="30080">
                  <c:v>131.21769999999998</c:v>
                </c:pt>
                <c:pt idx="30081">
                  <c:v>131.2225</c:v>
                </c:pt>
                <c:pt idx="30082">
                  <c:v>131.22739999999999</c:v>
                </c:pt>
                <c:pt idx="30083">
                  <c:v>131.23220000000001</c:v>
                </c:pt>
                <c:pt idx="30084">
                  <c:v>131.23699999999999</c:v>
                </c:pt>
                <c:pt idx="30085">
                  <c:v>131.24189999999999</c:v>
                </c:pt>
                <c:pt idx="30086">
                  <c:v>131.2467</c:v>
                </c:pt>
                <c:pt idx="30087">
                  <c:v>131.25149999999999</c:v>
                </c:pt>
                <c:pt idx="30088">
                  <c:v>131.25639999999999</c:v>
                </c:pt>
                <c:pt idx="30089">
                  <c:v>131.2612</c:v>
                </c:pt>
                <c:pt idx="30090">
                  <c:v>131.26599999999999</c:v>
                </c:pt>
                <c:pt idx="30091">
                  <c:v>131.27089999999998</c:v>
                </c:pt>
                <c:pt idx="30092">
                  <c:v>131.2757</c:v>
                </c:pt>
                <c:pt idx="30093">
                  <c:v>131.28049999999999</c:v>
                </c:pt>
                <c:pt idx="30094">
                  <c:v>131.28540000000001</c:v>
                </c:pt>
                <c:pt idx="30095">
                  <c:v>131.2902</c:v>
                </c:pt>
                <c:pt idx="30096">
                  <c:v>131.29499999999999</c:v>
                </c:pt>
                <c:pt idx="30097">
                  <c:v>131.29990000000001</c:v>
                </c:pt>
                <c:pt idx="30098">
                  <c:v>131.3047</c:v>
                </c:pt>
                <c:pt idx="30099">
                  <c:v>131.30949999999999</c:v>
                </c:pt>
                <c:pt idx="30100">
                  <c:v>131.31440000000001</c:v>
                </c:pt>
                <c:pt idx="30101">
                  <c:v>131.3192</c:v>
                </c:pt>
                <c:pt idx="30102">
                  <c:v>131.32399999999998</c:v>
                </c:pt>
                <c:pt idx="30103">
                  <c:v>131.3289</c:v>
                </c:pt>
                <c:pt idx="30104">
                  <c:v>131.33369999999999</c:v>
                </c:pt>
                <c:pt idx="30105">
                  <c:v>131.33850000000001</c:v>
                </c:pt>
                <c:pt idx="30106">
                  <c:v>131.3433</c:v>
                </c:pt>
                <c:pt idx="30107">
                  <c:v>131.34819999999999</c:v>
                </c:pt>
                <c:pt idx="30108">
                  <c:v>131.35300000000001</c:v>
                </c:pt>
                <c:pt idx="30109">
                  <c:v>131.3578</c:v>
                </c:pt>
                <c:pt idx="30110">
                  <c:v>131.36269999999999</c:v>
                </c:pt>
                <c:pt idx="30111">
                  <c:v>131.36750000000001</c:v>
                </c:pt>
                <c:pt idx="30112">
                  <c:v>131.3723</c:v>
                </c:pt>
                <c:pt idx="30113">
                  <c:v>131.37719999999999</c:v>
                </c:pt>
                <c:pt idx="30114">
                  <c:v>131.38200000000001</c:v>
                </c:pt>
                <c:pt idx="30115">
                  <c:v>131.38679999999999</c:v>
                </c:pt>
                <c:pt idx="30116">
                  <c:v>131.39170000000001</c:v>
                </c:pt>
                <c:pt idx="30117">
                  <c:v>131.3965</c:v>
                </c:pt>
                <c:pt idx="30118">
                  <c:v>131.40129999999999</c:v>
                </c:pt>
                <c:pt idx="30119">
                  <c:v>131.40620000000001</c:v>
                </c:pt>
                <c:pt idx="30120">
                  <c:v>131.411</c:v>
                </c:pt>
                <c:pt idx="30121">
                  <c:v>131.41579999999999</c:v>
                </c:pt>
                <c:pt idx="30122">
                  <c:v>131.42070000000001</c:v>
                </c:pt>
                <c:pt idx="30123">
                  <c:v>131.4255</c:v>
                </c:pt>
                <c:pt idx="30124">
                  <c:v>131.43029999999999</c:v>
                </c:pt>
                <c:pt idx="30125">
                  <c:v>131.43520000000001</c:v>
                </c:pt>
                <c:pt idx="30126">
                  <c:v>131.44</c:v>
                </c:pt>
                <c:pt idx="30127">
                  <c:v>131.44479999999999</c:v>
                </c:pt>
                <c:pt idx="30128">
                  <c:v>131.44970000000001</c:v>
                </c:pt>
                <c:pt idx="30129">
                  <c:v>131.4545</c:v>
                </c:pt>
                <c:pt idx="30130">
                  <c:v>131.45930000000001</c:v>
                </c:pt>
                <c:pt idx="30131">
                  <c:v>131.46420000000001</c:v>
                </c:pt>
                <c:pt idx="30132">
                  <c:v>131.46899999999999</c:v>
                </c:pt>
                <c:pt idx="30133">
                  <c:v>131.47380000000001</c:v>
                </c:pt>
                <c:pt idx="30134">
                  <c:v>131.4786</c:v>
                </c:pt>
                <c:pt idx="30135">
                  <c:v>131.48349999999999</c:v>
                </c:pt>
                <c:pt idx="30136">
                  <c:v>131.48830000000001</c:v>
                </c:pt>
                <c:pt idx="30137">
                  <c:v>131.4931</c:v>
                </c:pt>
                <c:pt idx="30138">
                  <c:v>131.49799999999999</c:v>
                </c:pt>
                <c:pt idx="30139">
                  <c:v>131.50280000000001</c:v>
                </c:pt>
                <c:pt idx="30140">
                  <c:v>131.5076</c:v>
                </c:pt>
                <c:pt idx="30141">
                  <c:v>131.51250000000002</c:v>
                </c:pt>
                <c:pt idx="30142">
                  <c:v>131.51730000000001</c:v>
                </c:pt>
                <c:pt idx="30143">
                  <c:v>131.52209999999999</c:v>
                </c:pt>
                <c:pt idx="30144">
                  <c:v>131.52700000000002</c:v>
                </c:pt>
                <c:pt idx="30145">
                  <c:v>131.5318</c:v>
                </c:pt>
                <c:pt idx="30146">
                  <c:v>131.53659999999999</c:v>
                </c:pt>
                <c:pt idx="30147">
                  <c:v>131.54150000000001</c:v>
                </c:pt>
                <c:pt idx="30148">
                  <c:v>131.5463</c:v>
                </c:pt>
                <c:pt idx="30149">
                  <c:v>131.55109999999999</c:v>
                </c:pt>
                <c:pt idx="30150">
                  <c:v>131.55600000000001</c:v>
                </c:pt>
                <c:pt idx="30151">
                  <c:v>131.5608</c:v>
                </c:pt>
                <c:pt idx="30152">
                  <c:v>131.56560000000002</c:v>
                </c:pt>
                <c:pt idx="30153">
                  <c:v>131.57050000000001</c:v>
                </c:pt>
                <c:pt idx="30154">
                  <c:v>131.5753</c:v>
                </c:pt>
                <c:pt idx="30155">
                  <c:v>131.58010000000002</c:v>
                </c:pt>
                <c:pt idx="30156">
                  <c:v>131.5849</c:v>
                </c:pt>
                <c:pt idx="30157">
                  <c:v>131.5898</c:v>
                </c:pt>
                <c:pt idx="30158">
                  <c:v>131.59460000000001</c:v>
                </c:pt>
                <c:pt idx="30159">
                  <c:v>131.5994</c:v>
                </c:pt>
                <c:pt idx="30160">
                  <c:v>131.60429999999999</c:v>
                </c:pt>
                <c:pt idx="30161">
                  <c:v>131.60910000000001</c:v>
                </c:pt>
                <c:pt idx="30162">
                  <c:v>131.6139</c:v>
                </c:pt>
                <c:pt idx="30163">
                  <c:v>131.61880000000002</c:v>
                </c:pt>
                <c:pt idx="30164">
                  <c:v>131.62360000000001</c:v>
                </c:pt>
                <c:pt idx="30165">
                  <c:v>131.6284</c:v>
                </c:pt>
                <c:pt idx="30166">
                  <c:v>131.63330000000002</c:v>
                </c:pt>
                <c:pt idx="30167">
                  <c:v>131.63810000000001</c:v>
                </c:pt>
                <c:pt idx="30168">
                  <c:v>131.6429</c:v>
                </c:pt>
                <c:pt idx="30169">
                  <c:v>131.64780000000002</c:v>
                </c:pt>
                <c:pt idx="30170">
                  <c:v>131.65260000000001</c:v>
                </c:pt>
                <c:pt idx="30171">
                  <c:v>131.6574</c:v>
                </c:pt>
                <c:pt idx="30172">
                  <c:v>131.66230000000002</c:v>
                </c:pt>
                <c:pt idx="30173">
                  <c:v>131.6671</c:v>
                </c:pt>
                <c:pt idx="30174">
                  <c:v>131.67190000000002</c:v>
                </c:pt>
                <c:pt idx="30175">
                  <c:v>131.67680000000001</c:v>
                </c:pt>
                <c:pt idx="30176">
                  <c:v>131.6816</c:v>
                </c:pt>
                <c:pt idx="30177">
                  <c:v>131.68640000000002</c:v>
                </c:pt>
                <c:pt idx="30178">
                  <c:v>131.69120000000001</c:v>
                </c:pt>
                <c:pt idx="30179">
                  <c:v>131.6961</c:v>
                </c:pt>
                <c:pt idx="30180">
                  <c:v>131.70090000000002</c:v>
                </c:pt>
                <c:pt idx="30181">
                  <c:v>131.70570000000001</c:v>
                </c:pt>
                <c:pt idx="30182">
                  <c:v>131.7106</c:v>
                </c:pt>
                <c:pt idx="30183">
                  <c:v>131.71540000000002</c:v>
                </c:pt>
                <c:pt idx="30184">
                  <c:v>131.72020000000001</c:v>
                </c:pt>
                <c:pt idx="30185">
                  <c:v>131.7251</c:v>
                </c:pt>
                <c:pt idx="30186">
                  <c:v>131.72990000000001</c:v>
                </c:pt>
                <c:pt idx="30187">
                  <c:v>131.7347</c:v>
                </c:pt>
                <c:pt idx="30188">
                  <c:v>131.73960000000002</c:v>
                </c:pt>
                <c:pt idx="30189">
                  <c:v>131.74440000000001</c:v>
                </c:pt>
                <c:pt idx="30190">
                  <c:v>131.7492</c:v>
                </c:pt>
                <c:pt idx="30191">
                  <c:v>131.75410000000002</c:v>
                </c:pt>
                <c:pt idx="30192">
                  <c:v>131.75890000000001</c:v>
                </c:pt>
                <c:pt idx="30193">
                  <c:v>131.7637</c:v>
                </c:pt>
                <c:pt idx="30194">
                  <c:v>131.76860000000002</c:v>
                </c:pt>
                <c:pt idx="30195">
                  <c:v>131.77340000000001</c:v>
                </c:pt>
                <c:pt idx="30196">
                  <c:v>131.7782</c:v>
                </c:pt>
                <c:pt idx="30197">
                  <c:v>131.78309999999999</c:v>
                </c:pt>
                <c:pt idx="30198">
                  <c:v>131.78790000000001</c:v>
                </c:pt>
                <c:pt idx="30199">
                  <c:v>131.79270000000002</c:v>
                </c:pt>
                <c:pt idx="30200">
                  <c:v>131.79759999999999</c:v>
                </c:pt>
                <c:pt idx="30201">
                  <c:v>131.80239999999998</c:v>
                </c:pt>
                <c:pt idx="30202">
                  <c:v>131.80720000000002</c:v>
                </c:pt>
                <c:pt idx="30203">
                  <c:v>131.81209999999999</c:v>
                </c:pt>
                <c:pt idx="30204">
                  <c:v>131.81689999999998</c:v>
                </c:pt>
                <c:pt idx="30205">
                  <c:v>131.82170000000002</c:v>
                </c:pt>
                <c:pt idx="30206">
                  <c:v>131.82650000000001</c:v>
                </c:pt>
                <c:pt idx="30207">
                  <c:v>131.83139999999997</c:v>
                </c:pt>
                <c:pt idx="30208">
                  <c:v>131.83619999999999</c:v>
                </c:pt>
                <c:pt idx="30209">
                  <c:v>131.84100000000001</c:v>
                </c:pt>
                <c:pt idx="30210">
                  <c:v>131.8459</c:v>
                </c:pt>
                <c:pt idx="30211">
                  <c:v>131.85069999999999</c:v>
                </c:pt>
                <c:pt idx="30212">
                  <c:v>131.85549999999998</c:v>
                </c:pt>
                <c:pt idx="30213">
                  <c:v>131.8604</c:v>
                </c:pt>
                <c:pt idx="30214">
                  <c:v>131.86519999999999</c:v>
                </c:pt>
                <c:pt idx="30215">
                  <c:v>131.86999999999998</c:v>
                </c:pt>
                <c:pt idx="30216">
                  <c:v>131.8749</c:v>
                </c:pt>
                <c:pt idx="30217">
                  <c:v>131.87969999999999</c:v>
                </c:pt>
                <c:pt idx="30218">
                  <c:v>131.88449999999997</c:v>
                </c:pt>
                <c:pt idx="30219">
                  <c:v>131.88939999999999</c:v>
                </c:pt>
                <c:pt idx="30220">
                  <c:v>131.89419999999998</c:v>
                </c:pt>
                <c:pt idx="30221">
                  <c:v>131.899</c:v>
                </c:pt>
                <c:pt idx="30222">
                  <c:v>131.90389999999999</c:v>
                </c:pt>
                <c:pt idx="30223">
                  <c:v>131.90869999999998</c:v>
                </c:pt>
                <c:pt idx="30224">
                  <c:v>131.9135</c:v>
                </c:pt>
                <c:pt idx="30225">
                  <c:v>131.91839999999999</c:v>
                </c:pt>
                <c:pt idx="30226">
                  <c:v>131.92319999999998</c:v>
                </c:pt>
                <c:pt idx="30227">
                  <c:v>131.928</c:v>
                </c:pt>
                <c:pt idx="30228">
                  <c:v>131.93289999999999</c:v>
                </c:pt>
                <c:pt idx="30229">
                  <c:v>131.93769999999998</c:v>
                </c:pt>
                <c:pt idx="30230">
                  <c:v>131.9425</c:v>
                </c:pt>
                <c:pt idx="30231">
                  <c:v>131.94729999999998</c:v>
                </c:pt>
                <c:pt idx="30232">
                  <c:v>131.9522</c:v>
                </c:pt>
                <c:pt idx="30233">
                  <c:v>131.95699999999999</c:v>
                </c:pt>
                <c:pt idx="30234">
                  <c:v>131.96179999999998</c:v>
                </c:pt>
                <c:pt idx="30235">
                  <c:v>131.9667</c:v>
                </c:pt>
                <c:pt idx="30236">
                  <c:v>131.97149999999999</c:v>
                </c:pt>
                <c:pt idx="30237">
                  <c:v>131.97629999999998</c:v>
                </c:pt>
                <c:pt idx="30238">
                  <c:v>131.9812</c:v>
                </c:pt>
                <c:pt idx="30239">
                  <c:v>131.98599999999999</c:v>
                </c:pt>
                <c:pt idx="30240">
                  <c:v>131.99079999999998</c:v>
                </c:pt>
                <c:pt idx="30241">
                  <c:v>131.9957</c:v>
                </c:pt>
                <c:pt idx="30242">
                  <c:v>132.00049999999999</c:v>
                </c:pt>
                <c:pt idx="30243">
                  <c:v>132.00530000000001</c:v>
                </c:pt>
                <c:pt idx="30244">
                  <c:v>132.0102</c:v>
                </c:pt>
                <c:pt idx="30245">
                  <c:v>132.01499999999999</c:v>
                </c:pt>
                <c:pt idx="30246">
                  <c:v>132.0198</c:v>
                </c:pt>
                <c:pt idx="30247">
                  <c:v>132.0247</c:v>
                </c:pt>
                <c:pt idx="30248">
                  <c:v>132.02949999999998</c:v>
                </c:pt>
                <c:pt idx="30249">
                  <c:v>132.0343</c:v>
                </c:pt>
                <c:pt idx="30250">
                  <c:v>132.03909999999999</c:v>
                </c:pt>
                <c:pt idx="30251">
                  <c:v>132.04399999999998</c:v>
                </c:pt>
                <c:pt idx="30252">
                  <c:v>132.0488</c:v>
                </c:pt>
                <c:pt idx="30253">
                  <c:v>132.05359999999999</c:v>
                </c:pt>
                <c:pt idx="30254">
                  <c:v>132.05850000000001</c:v>
                </c:pt>
                <c:pt idx="30255">
                  <c:v>132.0633</c:v>
                </c:pt>
                <c:pt idx="30256">
                  <c:v>132.06809999999999</c:v>
                </c:pt>
                <c:pt idx="30257">
                  <c:v>132.07300000000001</c:v>
                </c:pt>
                <c:pt idx="30258">
                  <c:v>132.0778</c:v>
                </c:pt>
                <c:pt idx="30259">
                  <c:v>132.08259999999999</c:v>
                </c:pt>
                <c:pt idx="30260">
                  <c:v>132.08750000000001</c:v>
                </c:pt>
                <c:pt idx="30261">
                  <c:v>132.09229999999999</c:v>
                </c:pt>
                <c:pt idx="30262">
                  <c:v>132.09709999999998</c:v>
                </c:pt>
                <c:pt idx="30263">
                  <c:v>132.102</c:v>
                </c:pt>
                <c:pt idx="30264">
                  <c:v>132.10679999999999</c:v>
                </c:pt>
                <c:pt idx="30265">
                  <c:v>132.11160000000001</c:v>
                </c:pt>
                <c:pt idx="30266">
                  <c:v>132.1165</c:v>
                </c:pt>
                <c:pt idx="30267">
                  <c:v>132.12129999999999</c:v>
                </c:pt>
                <c:pt idx="30268">
                  <c:v>132.12610000000001</c:v>
                </c:pt>
                <c:pt idx="30269">
                  <c:v>132.131</c:v>
                </c:pt>
                <c:pt idx="30270">
                  <c:v>132.13579999999999</c:v>
                </c:pt>
                <c:pt idx="30271">
                  <c:v>132.14060000000001</c:v>
                </c:pt>
                <c:pt idx="30272">
                  <c:v>132.1454</c:v>
                </c:pt>
                <c:pt idx="30273">
                  <c:v>132.15029999999999</c:v>
                </c:pt>
                <c:pt idx="30274">
                  <c:v>132.1551</c:v>
                </c:pt>
                <c:pt idx="30275">
                  <c:v>132.15989999999999</c:v>
                </c:pt>
                <c:pt idx="30276">
                  <c:v>132.16479999999999</c:v>
                </c:pt>
                <c:pt idx="30277">
                  <c:v>132.1696</c:v>
                </c:pt>
                <c:pt idx="30278">
                  <c:v>132.17439999999999</c:v>
                </c:pt>
                <c:pt idx="30279">
                  <c:v>132.17930000000001</c:v>
                </c:pt>
                <c:pt idx="30280">
                  <c:v>132.1841</c:v>
                </c:pt>
                <c:pt idx="30281">
                  <c:v>132.18889999999999</c:v>
                </c:pt>
                <c:pt idx="30282">
                  <c:v>132.19380000000001</c:v>
                </c:pt>
                <c:pt idx="30283">
                  <c:v>132.1986</c:v>
                </c:pt>
                <c:pt idx="30284">
                  <c:v>132.20339999999999</c:v>
                </c:pt>
                <c:pt idx="30285">
                  <c:v>132.20830000000001</c:v>
                </c:pt>
                <c:pt idx="30286">
                  <c:v>132.2131</c:v>
                </c:pt>
                <c:pt idx="30287">
                  <c:v>132.21789999999999</c:v>
                </c:pt>
                <c:pt idx="30288">
                  <c:v>132.22280000000001</c:v>
                </c:pt>
                <c:pt idx="30289">
                  <c:v>132.2276</c:v>
                </c:pt>
                <c:pt idx="30290">
                  <c:v>132.23240000000001</c:v>
                </c:pt>
                <c:pt idx="30291">
                  <c:v>132.2373</c:v>
                </c:pt>
                <c:pt idx="30292">
                  <c:v>132.24209999999999</c:v>
                </c:pt>
                <c:pt idx="30293">
                  <c:v>132.24690000000001</c:v>
                </c:pt>
                <c:pt idx="30294">
                  <c:v>132.2518</c:v>
                </c:pt>
                <c:pt idx="30295">
                  <c:v>132.25659999999999</c:v>
                </c:pt>
                <c:pt idx="30296">
                  <c:v>132.26140000000001</c:v>
                </c:pt>
                <c:pt idx="30297">
                  <c:v>132.2663</c:v>
                </c:pt>
                <c:pt idx="30298">
                  <c:v>132.27109999999999</c:v>
                </c:pt>
                <c:pt idx="30299">
                  <c:v>132.27590000000001</c:v>
                </c:pt>
                <c:pt idx="30300">
                  <c:v>132.2807</c:v>
                </c:pt>
                <c:pt idx="30301">
                  <c:v>132.28560000000002</c:v>
                </c:pt>
                <c:pt idx="30302">
                  <c:v>132.29040000000001</c:v>
                </c:pt>
                <c:pt idx="30303">
                  <c:v>132.29519999999999</c:v>
                </c:pt>
                <c:pt idx="30304">
                  <c:v>132.30010000000001</c:v>
                </c:pt>
                <c:pt idx="30305">
                  <c:v>132.3049</c:v>
                </c:pt>
                <c:pt idx="30306">
                  <c:v>132.30969999999999</c:v>
                </c:pt>
                <c:pt idx="30307">
                  <c:v>132.31460000000001</c:v>
                </c:pt>
                <c:pt idx="30308">
                  <c:v>132.3194</c:v>
                </c:pt>
                <c:pt idx="30309">
                  <c:v>132.32419999999999</c:v>
                </c:pt>
                <c:pt idx="30310">
                  <c:v>132.32910000000001</c:v>
                </c:pt>
                <c:pt idx="30311">
                  <c:v>132.3339</c:v>
                </c:pt>
                <c:pt idx="30312">
                  <c:v>132.33870000000002</c:v>
                </c:pt>
                <c:pt idx="30313">
                  <c:v>132.34360000000001</c:v>
                </c:pt>
                <c:pt idx="30314">
                  <c:v>132.3484</c:v>
                </c:pt>
                <c:pt idx="30315">
                  <c:v>132.35320000000002</c:v>
                </c:pt>
                <c:pt idx="30316">
                  <c:v>132.35810000000001</c:v>
                </c:pt>
                <c:pt idx="30317">
                  <c:v>132.3629</c:v>
                </c:pt>
                <c:pt idx="30318">
                  <c:v>132.36770000000001</c:v>
                </c:pt>
                <c:pt idx="30319">
                  <c:v>132.3725</c:v>
                </c:pt>
                <c:pt idx="30320">
                  <c:v>132.37739999999999</c:v>
                </c:pt>
                <c:pt idx="30321">
                  <c:v>132.38220000000001</c:v>
                </c:pt>
                <c:pt idx="30322">
                  <c:v>132.387</c:v>
                </c:pt>
                <c:pt idx="30323">
                  <c:v>132.39190000000002</c:v>
                </c:pt>
                <c:pt idx="30324">
                  <c:v>132.39670000000001</c:v>
                </c:pt>
                <c:pt idx="30325">
                  <c:v>132.4015</c:v>
                </c:pt>
                <c:pt idx="30326">
                  <c:v>132.40640000000002</c:v>
                </c:pt>
                <c:pt idx="30327">
                  <c:v>132.41120000000001</c:v>
                </c:pt>
                <c:pt idx="30328">
                  <c:v>132.416</c:v>
                </c:pt>
                <c:pt idx="30329">
                  <c:v>132.42090000000002</c:v>
                </c:pt>
                <c:pt idx="30330">
                  <c:v>132.42570000000001</c:v>
                </c:pt>
                <c:pt idx="30331">
                  <c:v>132.43049999999999</c:v>
                </c:pt>
                <c:pt idx="30332">
                  <c:v>132.43540000000002</c:v>
                </c:pt>
                <c:pt idx="30333">
                  <c:v>132.4402</c:v>
                </c:pt>
                <c:pt idx="30334">
                  <c:v>132.44499999999999</c:v>
                </c:pt>
                <c:pt idx="30335">
                  <c:v>132.44990000000001</c:v>
                </c:pt>
                <c:pt idx="30336">
                  <c:v>132.4547</c:v>
                </c:pt>
                <c:pt idx="30337">
                  <c:v>132.45950000000002</c:v>
                </c:pt>
                <c:pt idx="30338">
                  <c:v>132.46430000000001</c:v>
                </c:pt>
                <c:pt idx="30339">
                  <c:v>132.4692</c:v>
                </c:pt>
                <c:pt idx="30340">
                  <c:v>132.47400000000002</c:v>
                </c:pt>
                <c:pt idx="30341">
                  <c:v>132.47880000000001</c:v>
                </c:pt>
                <c:pt idx="30342">
                  <c:v>132.4837</c:v>
                </c:pt>
                <c:pt idx="30343">
                  <c:v>132.48850000000002</c:v>
                </c:pt>
                <c:pt idx="30344">
                  <c:v>132.4933</c:v>
                </c:pt>
                <c:pt idx="30345">
                  <c:v>132.4982</c:v>
                </c:pt>
                <c:pt idx="30346">
                  <c:v>132.50300000000001</c:v>
                </c:pt>
                <c:pt idx="30347">
                  <c:v>132.5078</c:v>
                </c:pt>
                <c:pt idx="30348">
                  <c:v>132.51270000000002</c:v>
                </c:pt>
                <c:pt idx="30349">
                  <c:v>132.51750000000001</c:v>
                </c:pt>
                <c:pt idx="30350">
                  <c:v>132.5223</c:v>
                </c:pt>
                <c:pt idx="30351">
                  <c:v>132.52720000000002</c:v>
                </c:pt>
                <c:pt idx="30352">
                  <c:v>132.53200000000001</c:v>
                </c:pt>
                <c:pt idx="30353">
                  <c:v>132.5368</c:v>
                </c:pt>
                <c:pt idx="30354">
                  <c:v>132.54170000000002</c:v>
                </c:pt>
                <c:pt idx="30355">
                  <c:v>132.54650000000001</c:v>
                </c:pt>
                <c:pt idx="30356">
                  <c:v>132.5513</c:v>
                </c:pt>
                <c:pt idx="30357">
                  <c:v>132.55620000000002</c:v>
                </c:pt>
                <c:pt idx="30358">
                  <c:v>132.56100000000001</c:v>
                </c:pt>
                <c:pt idx="30359">
                  <c:v>132.56580000000002</c:v>
                </c:pt>
                <c:pt idx="30360">
                  <c:v>132.57070000000002</c:v>
                </c:pt>
                <c:pt idx="30361">
                  <c:v>132.57550000000001</c:v>
                </c:pt>
                <c:pt idx="30362">
                  <c:v>132.58030000000002</c:v>
                </c:pt>
                <c:pt idx="30363">
                  <c:v>132.58510000000001</c:v>
                </c:pt>
                <c:pt idx="30364">
                  <c:v>132.59</c:v>
                </c:pt>
                <c:pt idx="30365">
                  <c:v>132.59480000000002</c:v>
                </c:pt>
                <c:pt idx="30366">
                  <c:v>132.59960000000001</c:v>
                </c:pt>
                <c:pt idx="30367">
                  <c:v>132.60449999999997</c:v>
                </c:pt>
                <c:pt idx="30368">
                  <c:v>132.60930000000002</c:v>
                </c:pt>
                <c:pt idx="30369">
                  <c:v>132.61410000000001</c:v>
                </c:pt>
                <c:pt idx="30370">
                  <c:v>132.619</c:v>
                </c:pt>
                <c:pt idx="30371">
                  <c:v>132.62379999999999</c:v>
                </c:pt>
                <c:pt idx="30372">
                  <c:v>132.62860000000001</c:v>
                </c:pt>
                <c:pt idx="30373">
                  <c:v>132.6335</c:v>
                </c:pt>
                <c:pt idx="30374">
                  <c:v>132.63829999999999</c:v>
                </c:pt>
                <c:pt idx="30375">
                  <c:v>132.6431</c:v>
                </c:pt>
                <c:pt idx="30376">
                  <c:v>132.648</c:v>
                </c:pt>
                <c:pt idx="30377">
                  <c:v>132.65279999999998</c:v>
                </c:pt>
                <c:pt idx="30378">
                  <c:v>132.65759999999997</c:v>
                </c:pt>
                <c:pt idx="30379">
                  <c:v>132.66240000000002</c:v>
                </c:pt>
                <c:pt idx="30380">
                  <c:v>132.66729999999998</c:v>
                </c:pt>
                <c:pt idx="30381">
                  <c:v>132.6721</c:v>
                </c:pt>
                <c:pt idx="30382">
                  <c:v>132.67689999999999</c:v>
                </c:pt>
                <c:pt idx="30383">
                  <c:v>132.68179999999998</c:v>
                </c:pt>
                <c:pt idx="30384">
                  <c:v>132.6866</c:v>
                </c:pt>
                <c:pt idx="30385">
                  <c:v>132.69139999999999</c:v>
                </c:pt>
                <c:pt idx="30386">
                  <c:v>132.69629999999998</c:v>
                </c:pt>
                <c:pt idx="30387">
                  <c:v>132.7011</c:v>
                </c:pt>
                <c:pt idx="30388">
                  <c:v>132.70589999999999</c:v>
                </c:pt>
                <c:pt idx="30389">
                  <c:v>132.71079999999998</c:v>
                </c:pt>
                <c:pt idx="30390">
                  <c:v>132.71559999999999</c:v>
                </c:pt>
                <c:pt idx="30391">
                  <c:v>132.72039999999998</c:v>
                </c:pt>
                <c:pt idx="30392">
                  <c:v>132.7253</c:v>
                </c:pt>
                <c:pt idx="30393">
                  <c:v>132.73009999999999</c:v>
                </c:pt>
                <c:pt idx="30394">
                  <c:v>132.73489999999998</c:v>
                </c:pt>
                <c:pt idx="30395">
                  <c:v>132.7398</c:v>
                </c:pt>
                <c:pt idx="30396">
                  <c:v>132.74459999999999</c:v>
                </c:pt>
                <c:pt idx="30397">
                  <c:v>132.74939999999998</c:v>
                </c:pt>
                <c:pt idx="30398">
                  <c:v>132.7543</c:v>
                </c:pt>
                <c:pt idx="30399">
                  <c:v>132.75909999999999</c:v>
                </c:pt>
                <c:pt idx="30400">
                  <c:v>132.76389999999998</c:v>
                </c:pt>
                <c:pt idx="30401">
                  <c:v>132.7688</c:v>
                </c:pt>
                <c:pt idx="30402">
                  <c:v>132.77359999999999</c:v>
                </c:pt>
                <c:pt idx="30403">
                  <c:v>132.7784</c:v>
                </c:pt>
                <c:pt idx="30404">
                  <c:v>132.78319999999999</c:v>
                </c:pt>
                <c:pt idx="30405">
                  <c:v>132.78809999999999</c:v>
                </c:pt>
                <c:pt idx="30406">
                  <c:v>132.7929</c:v>
                </c:pt>
                <c:pt idx="30407">
                  <c:v>132.79769999999999</c:v>
                </c:pt>
                <c:pt idx="30408">
                  <c:v>132.80259999999998</c:v>
                </c:pt>
                <c:pt idx="30409">
                  <c:v>132.8074</c:v>
                </c:pt>
                <c:pt idx="30410">
                  <c:v>132.81219999999999</c:v>
                </c:pt>
                <c:pt idx="30411">
                  <c:v>132.81709999999998</c:v>
                </c:pt>
                <c:pt idx="30412">
                  <c:v>132.8219</c:v>
                </c:pt>
                <c:pt idx="30413">
                  <c:v>132.82669999999999</c:v>
                </c:pt>
                <c:pt idx="30414">
                  <c:v>132.83159999999998</c:v>
                </c:pt>
                <c:pt idx="30415">
                  <c:v>132.8364</c:v>
                </c:pt>
                <c:pt idx="30416">
                  <c:v>132.84119999999999</c:v>
                </c:pt>
                <c:pt idx="30417">
                  <c:v>132.84610000000001</c:v>
                </c:pt>
                <c:pt idx="30418">
                  <c:v>132.8509</c:v>
                </c:pt>
                <c:pt idx="30419">
                  <c:v>132.85569999999998</c:v>
                </c:pt>
                <c:pt idx="30420">
                  <c:v>132.86060000000001</c:v>
                </c:pt>
                <c:pt idx="30421">
                  <c:v>132.86539999999999</c:v>
                </c:pt>
                <c:pt idx="30422">
                  <c:v>132.87019999999998</c:v>
                </c:pt>
                <c:pt idx="30423">
                  <c:v>132.875</c:v>
                </c:pt>
                <c:pt idx="30424">
                  <c:v>132.87989999999999</c:v>
                </c:pt>
                <c:pt idx="30425">
                  <c:v>132.88469999999998</c:v>
                </c:pt>
                <c:pt idx="30426">
                  <c:v>132.8895</c:v>
                </c:pt>
                <c:pt idx="30427">
                  <c:v>132.89439999999999</c:v>
                </c:pt>
                <c:pt idx="30428">
                  <c:v>132.89920000000001</c:v>
                </c:pt>
                <c:pt idx="30429">
                  <c:v>132.904</c:v>
                </c:pt>
                <c:pt idx="30430">
                  <c:v>132.90889999999999</c:v>
                </c:pt>
                <c:pt idx="30431">
                  <c:v>132.91370000000001</c:v>
                </c:pt>
                <c:pt idx="30432">
                  <c:v>132.91849999999999</c:v>
                </c:pt>
                <c:pt idx="30433">
                  <c:v>132.92339999999999</c:v>
                </c:pt>
                <c:pt idx="30434">
                  <c:v>132.9282</c:v>
                </c:pt>
                <c:pt idx="30435">
                  <c:v>132.93299999999999</c:v>
                </c:pt>
                <c:pt idx="30436">
                  <c:v>132.93789999999998</c:v>
                </c:pt>
                <c:pt idx="30437">
                  <c:v>132.9427</c:v>
                </c:pt>
                <c:pt idx="30438">
                  <c:v>132.94749999999999</c:v>
                </c:pt>
                <c:pt idx="30439">
                  <c:v>132.95230000000001</c:v>
                </c:pt>
                <c:pt idx="30440">
                  <c:v>132.9572</c:v>
                </c:pt>
                <c:pt idx="30441">
                  <c:v>132.96199999999999</c:v>
                </c:pt>
                <c:pt idx="30442">
                  <c:v>132.96680000000001</c:v>
                </c:pt>
                <c:pt idx="30443">
                  <c:v>132.9717</c:v>
                </c:pt>
                <c:pt idx="30444">
                  <c:v>132.97649999999999</c:v>
                </c:pt>
                <c:pt idx="30445">
                  <c:v>132.9813</c:v>
                </c:pt>
                <c:pt idx="30446">
                  <c:v>132.9862</c:v>
                </c:pt>
                <c:pt idx="30447">
                  <c:v>132.99099999999999</c:v>
                </c:pt>
                <c:pt idx="30448">
                  <c:v>132.9958</c:v>
                </c:pt>
                <c:pt idx="30449">
                  <c:v>133.00069999999999</c:v>
                </c:pt>
                <c:pt idx="30450">
                  <c:v>133.00550000000001</c:v>
                </c:pt>
                <c:pt idx="30451">
                  <c:v>133.0103</c:v>
                </c:pt>
                <c:pt idx="30452">
                  <c:v>133.01519999999999</c:v>
                </c:pt>
                <c:pt idx="30453">
                  <c:v>133.02000000000001</c:v>
                </c:pt>
                <c:pt idx="30454">
                  <c:v>133.0248</c:v>
                </c:pt>
                <c:pt idx="30455">
                  <c:v>133.02969999999999</c:v>
                </c:pt>
                <c:pt idx="30456">
                  <c:v>133.03450000000001</c:v>
                </c:pt>
                <c:pt idx="30457">
                  <c:v>133.0393</c:v>
                </c:pt>
                <c:pt idx="30458">
                  <c:v>133.04419999999999</c:v>
                </c:pt>
                <c:pt idx="30459">
                  <c:v>133.04900000000001</c:v>
                </c:pt>
                <c:pt idx="30460">
                  <c:v>133.0538</c:v>
                </c:pt>
                <c:pt idx="30461">
                  <c:v>133.05870000000002</c:v>
                </c:pt>
                <c:pt idx="30462">
                  <c:v>133.0635</c:v>
                </c:pt>
                <c:pt idx="30463">
                  <c:v>133.06829999999999</c:v>
                </c:pt>
                <c:pt idx="30464">
                  <c:v>133.07320000000001</c:v>
                </c:pt>
                <c:pt idx="30465">
                  <c:v>133.078</c:v>
                </c:pt>
                <c:pt idx="30466">
                  <c:v>133.08279999999999</c:v>
                </c:pt>
                <c:pt idx="30467">
                  <c:v>133.08760000000001</c:v>
                </c:pt>
                <c:pt idx="30468">
                  <c:v>133.0925</c:v>
                </c:pt>
                <c:pt idx="30469">
                  <c:v>133.09729999999999</c:v>
                </c:pt>
                <c:pt idx="30470">
                  <c:v>133.10210000000001</c:v>
                </c:pt>
                <c:pt idx="30471">
                  <c:v>133.107</c:v>
                </c:pt>
                <c:pt idx="30472">
                  <c:v>133.11180000000002</c:v>
                </c:pt>
                <c:pt idx="30473">
                  <c:v>133.11660000000001</c:v>
                </c:pt>
                <c:pt idx="30474">
                  <c:v>133.1215</c:v>
                </c:pt>
                <c:pt idx="30475">
                  <c:v>133.12630000000001</c:v>
                </c:pt>
                <c:pt idx="30476">
                  <c:v>133.1311</c:v>
                </c:pt>
                <c:pt idx="30477">
                  <c:v>133.136</c:v>
                </c:pt>
                <c:pt idx="30478">
                  <c:v>133.14080000000001</c:v>
                </c:pt>
                <c:pt idx="30479">
                  <c:v>133.1456</c:v>
                </c:pt>
                <c:pt idx="30480">
                  <c:v>133.15039999999999</c:v>
                </c:pt>
                <c:pt idx="30481">
                  <c:v>133.15530000000001</c:v>
                </c:pt>
                <c:pt idx="30482">
                  <c:v>133.1601</c:v>
                </c:pt>
                <c:pt idx="30483">
                  <c:v>133.16489999999999</c:v>
                </c:pt>
                <c:pt idx="30484">
                  <c:v>133.16980000000001</c:v>
                </c:pt>
                <c:pt idx="30485">
                  <c:v>133.1746</c:v>
                </c:pt>
                <c:pt idx="30486">
                  <c:v>133.17940000000002</c:v>
                </c:pt>
                <c:pt idx="30487">
                  <c:v>133.18430000000001</c:v>
                </c:pt>
                <c:pt idx="30488">
                  <c:v>133.1891</c:v>
                </c:pt>
                <c:pt idx="30489">
                  <c:v>133.19390000000001</c:v>
                </c:pt>
                <c:pt idx="30490">
                  <c:v>133.19880000000001</c:v>
                </c:pt>
                <c:pt idx="30491">
                  <c:v>133.20359999999999</c:v>
                </c:pt>
                <c:pt idx="30492">
                  <c:v>133.20840000000001</c:v>
                </c:pt>
                <c:pt idx="30493">
                  <c:v>133.2133</c:v>
                </c:pt>
                <c:pt idx="30494">
                  <c:v>133.21809999999999</c:v>
                </c:pt>
                <c:pt idx="30495">
                  <c:v>133.22290000000001</c:v>
                </c:pt>
                <c:pt idx="30496">
                  <c:v>133.2278</c:v>
                </c:pt>
                <c:pt idx="30497">
                  <c:v>133.23260000000002</c:v>
                </c:pt>
                <c:pt idx="30498">
                  <c:v>133.23740000000001</c:v>
                </c:pt>
                <c:pt idx="30499">
                  <c:v>133.2422</c:v>
                </c:pt>
                <c:pt idx="30500">
                  <c:v>133.24710000000002</c:v>
                </c:pt>
                <c:pt idx="30501">
                  <c:v>133.25190000000001</c:v>
                </c:pt>
                <c:pt idx="30502">
                  <c:v>133.2567</c:v>
                </c:pt>
                <c:pt idx="30503">
                  <c:v>133.26160000000002</c:v>
                </c:pt>
                <c:pt idx="30504">
                  <c:v>133.2664</c:v>
                </c:pt>
                <c:pt idx="30505">
                  <c:v>133.27119999999999</c:v>
                </c:pt>
                <c:pt idx="30506">
                  <c:v>133.27610000000001</c:v>
                </c:pt>
                <c:pt idx="30507">
                  <c:v>133.2809</c:v>
                </c:pt>
                <c:pt idx="30508">
                  <c:v>133.28570000000002</c:v>
                </c:pt>
                <c:pt idx="30509">
                  <c:v>133.29060000000001</c:v>
                </c:pt>
                <c:pt idx="30510">
                  <c:v>133.2954</c:v>
                </c:pt>
                <c:pt idx="30511">
                  <c:v>133.30020000000002</c:v>
                </c:pt>
                <c:pt idx="30512">
                  <c:v>133.30510000000001</c:v>
                </c:pt>
                <c:pt idx="30513">
                  <c:v>133.3099</c:v>
                </c:pt>
                <c:pt idx="30514">
                  <c:v>133.31470000000002</c:v>
                </c:pt>
                <c:pt idx="30515">
                  <c:v>133.31960000000001</c:v>
                </c:pt>
                <c:pt idx="30516">
                  <c:v>133.3244</c:v>
                </c:pt>
                <c:pt idx="30517">
                  <c:v>133.32920000000001</c:v>
                </c:pt>
                <c:pt idx="30518">
                  <c:v>133.33410000000001</c:v>
                </c:pt>
                <c:pt idx="30519">
                  <c:v>133.33890000000002</c:v>
                </c:pt>
                <c:pt idx="30520">
                  <c:v>133.34370000000001</c:v>
                </c:pt>
                <c:pt idx="30521">
                  <c:v>133.3485</c:v>
                </c:pt>
                <c:pt idx="30522">
                  <c:v>133.35340000000002</c:v>
                </c:pt>
                <c:pt idx="30523">
                  <c:v>133.35820000000001</c:v>
                </c:pt>
                <c:pt idx="30524">
                  <c:v>133.363</c:v>
                </c:pt>
                <c:pt idx="30525">
                  <c:v>133.36790000000002</c:v>
                </c:pt>
                <c:pt idx="30526">
                  <c:v>133.37270000000001</c:v>
                </c:pt>
                <c:pt idx="30527">
                  <c:v>133.3775</c:v>
                </c:pt>
                <c:pt idx="30528">
                  <c:v>133.38240000000002</c:v>
                </c:pt>
                <c:pt idx="30529">
                  <c:v>133.38720000000001</c:v>
                </c:pt>
                <c:pt idx="30530">
                  <c:v>133.39200000000002</c:v>
                </c:pt>
                <c:pt idx="30531">
                  <c:v>133.39690000000002</c:v>
                </c:pt>
                <c:pt idx="30532">
                  <c:v>133.40170000000001</c:v>
                </c:pt>
                <c:pt idx="30533">
                  <c:v>133.40650000000002</c:v>
                </c:pt>
                <c:pt idx="30534">
                  <c:v>133.41130000000001</c:v>
                </c:pt>
                <c:pt idx="30535">
                  <c:v>133.4162</c:v>
                </c:pt>
                <c:pt idx="30536">
                  <c:v>133.42100000000002</c:v>
                </c:pt>
                <c:pt idx="30537">
                  <c:v>133.42580000000001</c:v>
                </c:pt>
                <c:pt idx="30538">
                  <c:v>133.4307</c:v>
                </c:pt>
                <c:pt idx="30539">
                  <c:v>133.43550000000002</c:v>
                </c:pt>
                <c:pt idx="30540">
                  <c:v>133.44030000000001</c:v>
                </c:pt>
                <c:pt idx="30541">
                  <c:v>133.4452</c:v>
                </c:pt>
                <c:pt idx="30542">
                  <c:v>133.45000000000002</c:v>
                </c:pt>
                <c:pt idx="30543">
                  <c:v>133.45480000000001</c:v>
                </c:pt>
                <c:pt idx="30544">
                  <c:v>133.4597</c:v>
                </c:pt>
                <c:pt idx="30545">
                  <c:v>133.46450000000002</c:v>
                </c:pt>
                <c:pt idx="30546">
                  <c:v>133.4693</c:v>
                </c:pt>
                <c:pt idx="30547">
                  <c:v>133.4742</c:v>
                </c:pt>
                <c:pt idx="30548">
                  <c:v>133.47899999999998</c:v>
                </c:pt>
                <c:pt idx="30549">
                  <c:v>133.4838</c:v>
                </c:pt>
                <c:pt idx="30550">
                  <c:v>133.48869999999999</c:v>
                </c:pt>
                <c:pt idx="30551">
                  <c:v>133.49349999999998</c:v>
                </c:pt>
                <c:pt idx="30552">
                  <c:v>133.4983</c:v>
                </c:pt>
                <c:pt idx="30553">
                  <c:v>133.50319999999999</c:v>
                </c:pt>
                <c:pt idx="30554">
                  <c:v>133.50799999999998</c:v>
                </c:pt>
                <c:pt idx="30555">
                  <c:v>133.5128</c:v>
                </c:pt>
                <c:pt idx="30556">
                  <c:v>133.51769999999999</c:v>
                </c:pt>
                <c:pt idx="30557">
                  <c:v>133.52249999999998</c:v>
                </c:pt>
                <c:pt idx="30558">
                  <c:v>133.5273</c:v>
                </c:pt>
                <c:pt idx="30559">
                  <c:v>133.53209999999999</c:v>
                </c:pt>
                <c:pt idx="30560">
                  <c:v>133.53699999999998</c:v>
                </c:pt>
                <c:pt idx="30561">
                  <c:v>133.54179999999999</c:v>
                </c:pt>
                <c:pt idx="30562">
                  <c:v>133.54659999999998</c:v>
                </c:pt>
                <c:pt idx="30563">
                  <c:v>133.55149999999998</c:v>
                </c:pt>
                <c:pt idx="30564">
                  <c:v>133.55629999999999</c:v>
                </c:pt>
                <c:pt idx="30565">
                  <c:v>133.56109999999998</c:v>
                </c:pt>
                <c:pt idx="30566">
                  <c:v>133.566</c:v>
                </c:pt>
                <c:pt idx="30567">
                  <c:v>133.57079999999999</c:v>
                </c:pt>
                <c:pt idx="30568">
                  <c:v>133.57559999999998</c:v>
                </c:pt>
                <c:pt idx="30569">
                  <c:v>133.5805</c:v>
                </c:pt>
                <c:pt idx="30570">
                  <c:v>133.58529999999999</c:v>
                </c:pt>
                <c:pt idx="30571">
                  <c:v>133.59009999999998</c:v>
                </c:pt>
                <c:pt idx="30572">
                  <c:v>133.5949</c:v>
                </c:pt>
                <c:pt idx="30573">
                  <c:v>133.59979999999999</c:v>
                </c:pt>
                <c:pt idx="30574">
                  <c:v>133.60459999999998</c:v>
                </c:pt>
                <c:pt idx="30575">
                  <c:v>133.60939999999999</c:v>
                </c:pt>
                <c:pt idx="30576">
                  <c:v>133.61429999999999</c:v>
                </c:pt>
                <c:pt idx="30577">
                  <c:v>133.6191</c:v>
                </c:pt>
                <c:pt idx="30578">
                  <c:v>133.62389999999999</c:v>
                </c:pt>
                <c:pt idx="30579">
                  <c:v>133.62879999999998</c:v>
                </c:pt>
                <c:pt idx="30580">
                  <c:v>133.6336</c:v>
                </c:pt>
                <c:pt idx="30581">
                  <c:v>133.63839999999999</c:v>
                </c:pt>
                <c:pt idx="30582">
                  <c:v>133.64329999999998</c:v>
                </c:pt>
                <c:pt idx="30583">
                  <c:v>133.6481</c:v>
                </c:pt>
                <c:pt idx="30584">
                  <c:v>133.65289999999999</c:v>
                </c:pt>
                <c:pt idx="30585">
                  <c:v>133.65779999999998</c:v>
                </c:pt>
                <c:pt idx="30586">
                  <c:v>133.6626</c:v>
                </c:pt>
                <c:pt idx="30587">
                  <c:v>133.66739999999999</c:v>
                </c:pt>
                <c:pt idx="30588">
                  <c:v>133.67230000000001</c:v>
                </c:pt>
                <c:pt idx="30589">
                  <c:v>133.6771</c:v>
                </c:pt>
                <c:pt idx="30590">
                  <c:v>133.68189999999998</c:v>
                </c:pt>
                <c:pt idx="30591">
                  <c:v>133.68680000000001</c:v>
                </c:pt>
                <c:pt idx="30592">
                  <c:v>133.69159999999999</c:v>
                </c:pt>
                <c:pt idx="30593">
                  <c:v>133.69639999999998</c:v>
                </c:pt>
                <c:pt idx="30594">
                  <c:v>133.7012</c:v>
                </c:pt>
                <c:pt idx="30595">
                  <c:v>133.70609999999999</c:v>
                </c:pt>
                <c:pt idx="30596">
                  <c:v>133.71089999999998</c:v>
                </c:pt>
                <c:pt idx="30597">
                  <c:v>133.7157</c:v>
                </c:pt>
                <c:pt idx="30598">
                  <c:v>133.72059999999999</c:v>
                </c:pt>
                <c:pt idx="30599">
                  <c:v>133.72540000000001</c:v>
                </c:pt>
                <c:pt idx="30600">
                  <c:v>133.7302</c:v>
                </c:pt>
                <c:pt idx="30601">
                  <c:v>133.73509999999999</c:v>
                </c:pt>
                <c:pt idx="30602">
                  <c:v>133.73990000000001</c:v>
                </c:pt>
                <c:pt idx="30603">
                  <c:v>133.74469999999999</c:v>
                </c:pt>
                <c:pt idx="30604">
                  <c:v>133.74959999999999</c:v>
                </c:pt>
                <c:pt idx="30605">
                  <c:v>133.7544</c:v>
                </c:pt>
                <c:pt idx="30606">
                  <c:v>133.75919999999999</c:v>
                </c:pt>
                <c:pt idx="30607">
                  <c:v>133.76409999999998</c:v>
                </c:pt>
                <c:pt idx="30608">
                  <c:v>133.7689</c:v>
                </c:pt>
                <c:pt idx="30609">
                  <c:v>133.77369999999999</c:v>
                </c:pt>
                <c:pt idx="30610">
                  <c:v>133.77850000000001</c:v>
                </c:pt>
                <c:pt idx="30611">
                  <c:v>133.7834</c:v>
                </c:pt>
                <c:pt idx="30612">
                  <c:v>133.78819999999999</c:v>
                </c:pt>
                <c:pt idx="30613">
                  <c:v>133.79300000000001</c:v>
                </c:pt>
                <c:pt idx="30614">
                  <c:v>133.7979</c:v>
                </c:pt>
                <c:pt idx="30615">
                  <c:v>133.80269999999999</c:v>
                </c:pt>
                <c:pt idx="30616">
                  <c:v>133.8075</c:v>
                </c:pt>
                <c:pt idx="30617">
                  <c:v>133.8124</c:v>
                </c:pt>
                <c:pt idx="30618">
                  <c:v>133.81719999999999</c:v>
                </c:pt>
                <c:pt idx="30619">
                  <c:v>133.822</c:v>
                </c:pt>
                <c:pt idx="30620">
                  <c:v>133.82689999999999</c:v>
                </c:pt>
                <c:pt idx="30621">
                  <c:v>133.83170000000001</c:v>
                </c:pt>
                <c:pt idx="30622">
                  <c:v>133.8365</c:v>
                </c:pt>
                <c:pt idx="30623">
                  <c:v>133.84139999999999</c:v>
                </c:pt>
                <c:pt idx="30624">
                  <c:v>133.84620000000001</c:v>
                </c:pt>
                <c:pt idx="30625">
                  <c:v>133.851</c:v>
                </c:pt>
                <c:pt idx="30626">
                  <c:v>133.85579999999999</c:v>
                </c:pt>
                <c:pt idx="30627">
                  <c:v>133.86070000000001</c:v>
                </c:pt>
                <c:pt idx="30628">
                  <c:v>133.8655</c:v>
                </c:pt>
                <c:pt idx="30629">
                  <c:v>133.87029999999999</c:v>
                </c:pt>
                <c:pt idx="30630">
                  <c:v>133.87520000000001</c:v>
                </c:pt>
                <c:pt idx="30631">
                  <c:v>133.88</c:v>
                </c:pt>
                <c:pt idx="30632">
                  <c:v>133.88479999999998</c:v>
                </c:pt>
                <c:pt idx="30633">
                  <c:v>133.8897</c:v>
                </c:pt>
                <c:pt idx="30634">
                  <c:v>133.89449999999999</c:v>
                </c:pt>
                <c:pt idx="30635">
                  <c:v>133.89930000000001</c:v>
                </c:pt>
                <c:pt idx="30636">
                  <c:v>133.9042</c:v>
                </c:pt>
                <c:pt idx="30637">
                  <c:v>133.90899999999999</c:v>
                </c:pt>
                <c:pt idx="30638">
                  <c:v>133.91380000000001</c:v>
                </c:pt>
                <c:pt idx="30639">
                  <c:v>133.9187</c:v>
                </c:pt>
                <c:pt idx="30640">
                  <c:v>133.92349999999999</c:v>
                </c:pt>
                <c:pt idx="30641">
                  <c:v>133.92830000000001</c:v>
                </c:pt>
                <c:pt idx="30642">
                  <c:v>133.9332</c:v>
                </c:pt>
                <c:pt idx="30643">
                  <c:v>133.93799999999999</c:v>
                </c:pt>
                <c:pt idx="30644">
                  <c:v>133.94280000000001</c:v>
                </c:pt>
                <c:pt idx="30645">
                  <c:v>133.94759999999999</c:v>
                </c:pt>
                <c:pt idx="30646">
                  <c:v>133.95250000000001</c:v>
                </c:pt>
                <c:pt idx="30647">
                  <c:v>133.9573</c:v>
                </c:pt>
                <c:pt idx="30648">
                  <c:v>133.96209999999999</c:v>
                </c:pt>
                <c:pt idx="30649">
                  <c:v>133.96700000000001</c:v>
                </c:pt>
                <c:pt idx="30650">
                  <c:v>133.9718</c:v>
                </c:pt>
                <c:pt idx="30651">
                  <c:v>133.97659999999999</c:v>
                </c:pt>
                <c:pt idx="30652">
                  <c:v>133.98150000000001</c:v>
                </c:pt>
                <c:pt idx="30653">
                  <c:v>133.9863</c:v>
                </c:pt>
                <c:pt idx="30654">
                  <c:v>133.99109999999999</c:v>
                </c:pt>
                <c:pt idx="30655">
                  <c:v>133.99600000000001</c:v>
                </c:pt>
                <c:pt idx="30656">
                  <c:v>134.0008</c:v>
                </c:pt>
                <c:pt idx="30657">
                  <c:v>134.00560000000002</c:v>
                </c:pt>
                <c:pt idx="30658">
                  <c:v>134.0104</c:v>
                </c:pt>
                <c:pt idx="30659">
                  <c:v>134.0153</c:v>
                </c:pt>
                <c:pt idx="30660">
                  <c:v>134.02010000000001</c:v>
                </c:pt>
                <c:pt idx="30661">
                  <c:v>134.0249</c:v>
                </c:pt>
                <c:pt idx="30662">
                  <c:v>134.02979999999999</c:v>
                </c:pt>
                <c:pt idx="30663">
                  <c:v>134.03460000000001</c:v>
                </c:pt>
                <c:pt idx="30664">
                  <c:v>134.0394</c:v>
                </c:pt>
                <c:pt idx="30665">
                  <c:v>134.04429999999999</c:v>
                </c:pt>
                <c:pt idx="30666">
                  <c:v>134.04910000000001</c:v>
                </c:pt>
                <c:pt idx="30667">
                  <c:v>134.0539</c:v>
                </c:pt>
                <c:pt idx="30668">
                  <c:v>134.05880000000002</c:v>
                </c:pt>
                <c:pt idx="30669">
                  <c:v>134.06360000000001</c:v>
                </c:pt>
                <c:pt idx="30670">
                  <c:v>134.0684</c:v>
                </c:pt>
                <c:pt idx="30671">
                  <c:v>134.07330000000002</c:v>
                </c:pt>
                <c:pt idx="30672">
                  <c:v>134.07810000000001</c:v>
                </c:pt>
                <c:pt idx="30673">
                  <c:v>134.0829</c:v>
                </c:pt>
                <c:pt idx="30674">
                  <c:v>134.08780000000002</c:v>
                </c:pt>
                <c:pt idx="30675">
                  <c:v>134.0926</c:v>
                </c:pt>
                <c:pt idx="30676">
                  <c:v>134.09739999999999</c:v>
                </c:pt>
                <c:pt idx="30677">
                  <c:v>134.10230000000001</c:v>
                </c:pt>
                <c:pt idx="30678">
                  <c:v>134.1071</c:v>
                </c:pt>
                <c:pt idx="30679">
                  <c:v>134.11190000000002</c:v>
                </c:pt>
                <c:pt idx="30680">
                  <c:v>134.11670000000001</c:v>
                </c:pt>
                <c:pt idx="30681">
                  <c:v>134.1216</c:v>
                </c:pt>
                <c:pt idx="30682">
                  <c:v>134.12640000000002</c:v>
                </c:pt>
                <c:pt idx="30683">
                  <c:v>134.13120000000001</c:v>
                </c:pt>
                <c:pt idx="30684">
                  <c:v>134.1361</c:v>
                </c:pt>
                <c:pt idx="30685">
                  <c:v>134.14090000000002</c:v>
                </c:pt>
                <c:pt idx="30686">
                  <c:v>134.14570000000001</c:v>
                </c:pt>
                <c:pt idx="30687">
                  <c:v>134.1506</c:v>
                </c:pt>
                <c:pt idx="30688">
                  <c:v>134.15540000000001</c:v>
                </c:pt>
                <c:pt idx="30689">
                  <c:v>134.1602</c:v>
                </c:pt>
                <c:pt idx="30690">
                  <c:v>134.1651</c:v>
                </c:pt>
                <c:pt idx="30691">
                  <c:v>134.16990000000001</c:v>
                </c:pt>
                <c:pt idx="30692">
                  <c:v>134.1747</c:v>
                </c:pt>
                <c:pt idx="30693">
                  <c:v>134.17950000000002</c:v>
                </c:pt>
                <c:pt idx="30694">
                  <c:v>134.18440000000001</c:v>
                </c:pt>
                <c:pt idx="30695">
                  <c:v>134.1892</c:v>
                </c:pt>
                <c:pt idx="30696">
                  <c:v>134.19400000000002</c:v>
                </c:pt>
                <c:pt idx="30697">
                  <c:v>134.19890000000001</c:v>
                </c:pt>
                <c:pt idx="30698">
                  <c:v>134.2037</c:v>
                </c:pt>
                <c:pt idx="30699">
                  <c:v>134.20850000000002</c:v>
                </c:pt>
                <c:pt idx="30700">
                  <c:v>134.21340000000001</c:v>
                </c:pt>
                <c:pt idx="30701">
                  <c:v>134.2182</c:v>
                </c:pt>
                <c:pt idx="30702">
                  <c:v>134.22300000000001</c:v>
                </c:pt>
                <c:pt idx="30703">
                  <c:v>134.22790000000001</c:v>
                </c:pt>
                <c:pt idx="30704">
                  <c:v>134.23270000000002</c:v>
                </c:pt>
                <c:pt idx="30705">
                  <c:v>134.23750000000001</c:v>
                </c:pt>
                <c:pt idx="30706">
                  <c:v>134.2424</c:v>
                </c:pt>
                <c:pt idx="30707">
                  <c:v>134.24720000000002</c:v>
                </c:pt>
                <c:pt idx="30708">
                  <c:v>134.25200000000001</c:v>
                </c:pt>
                <c:pt idx="30709">
                  <c:v>134.2569</c:v>
                </c:pt>
                <c:pt idx="30710">
                  <c:v>134.26170000000002</c:v>
                </c:pt>
                <c:pt idx="30711">
                  <c:v>134.26650000000001</c:v>
                </c:pt>
                <c:pt idx="30712">
                  <c:v>134.2713</c:v>
                </c:pt>
                <c:pt idx="30713">
                  <c:v>134.27620000000002</c:v>
                </c:pt>
                <c:pt idx="30714">
                  <c:v>134.28100000000001</c:v>
                </c:pt>
                <c:pt idx="30715">
                  <c:v>134.28580000000002</c:v>
                </c:pt>
                <c:pt idx="30716">
                  <c:v>134.29070000000002</c:v>
                </c:pt>
                <c:pt idx="30717">
                  <c:v>134.2955</c:v>
                </c:pt>
                <c:pt idx="30718">
                  <c:v>134.30030000000002</c:v>
                </c:pt>
                <c:pt idx="30719">
                  <c:v>134.30520000000001</c:v>
                </c:pt>
                <c:pt idx="30720">
                  <c:v>134.31</c:v>
                </c:pt>
                <c:pt idx="30721">
                  <c:v>134.31480000000002</c:v>
                </c:pt>
                <c:pt idx="30722">
                  <c:v>134.31969999999998</c:v>
                </c:pt>
                <c:pt idx="30723">
                  <c:v>134.3245</c:v>
                </c:pt>
                <c:pt idx="30724">
                  <c:v>134.32930000000002</c:v>
                </c:pt>
                <c:pt idx="30725">
                  <c:v>134.33410000000001</c:v>
                </c:pt>
                <c:pt idx="30726">
                  <c:v>134.339</c:v>
                </c:pt>
                <c:pt idx="30727">
                  <c:v>134.34380000000002</c:v>
                </c:pt>
                <c:pt idx="30728">
                  <c:v>134.3486</c:v>
                </c:pt>
                <c:pt idx="30729">
                  <c:v>134.3535</c:v>
                </c:pt>
                <c:pt idx="30730">
                  <c:v>134.35830000000001</c:v>
                </c:pt>
                <c:pt idx="30731">
                  <c:v>134.3631</c:v>
                </c:pt>
                <c:pt idx="30732">
                  <c:v>134.36799999999999</c:v>
                </c:pt>
                <c:pt idx="30733">
                  <c:v>134.37279999999998</c:v>
                </c:pt>
                <c:pt idx="30734">
                  <c:v>134.3776</c:v>
                </c:pt>
                <c:pt idx="30735">
                  <c:v>134.38249999999999</c:v>
                </c:pt>
                <c:pt idx="30736">
                  <c:v>134.38729999999998</c:v>
                </c:pt>
                <c:pt idx="30737">
                  <c:v>134.3921</c:v>
                </c:pt>
                <c:pt idx="30738">
                  <c:v>134.39699999999999</c:v>
                </c:pt>
                <c:pt idx="30739">
                  <c:v>134.40179999999998</c:v>
                </c:pt>
                <c:pt idx="30740">
                  <c:v>134.4066</c:v>
                </c:pt>
                <c:pt idx="30741">
                  <c:v>134.41149999999999</c:v>
                </c:pt>
                <c:pt idx="30742">
                  <c:v>134.41629999999998</c:v>
                </c:pt>
                <c:pt idx="30743">
                  <c:v>134.4211</c:v>
                </c:pt>
                <c:pt idx="30744">
                  <c:v>134.42599999999999</c:v>
                </c:pt>
                <c:pt idx="30745">
                  <c:v>134.43079999999998</c:v>
                </c:pt>
                <c:pt idx="30746">
                  <c:v>134.43559999999999</c:v>
                </c:pt>
                <c:pt idx="30747">
                  <c:v>134.44039999999998</c:v>
                </c:pt>
                <c:pt idx="30748">
                  <c:v>134.4453</c:v>
                </c:pt>
                <c:pt idx="30749">
                  <c:v>134.45009999999999</c:v>
                </c:pt>
                <c:pt idx="30750">
                  <c:v>134.45489999999998</c:v>
                </c:pt>
                <c:pt idx="30751">
                  <c:v>134.4598</c:v>
                </c:pt>
                <c:pt idx="30752">
                  <c:v>134.46459999999999</c:v>
                </c:pt>
                <c:pt idx="30753">
                  <c:v>134.46939999999998</c:v>
                </c:pt>
                <c:pt idx="30754">
                  <c:v>134.4743</c:v>
                </c:pt>
                <c:pt idx="30755">
                  <c:v>134.47909999999999</c:v>
                </c:pt>
                <c:pt idx="30756">
                  <c:v>134.48389999999998</c:v>
                </c:pt>
                <c:pt idx="30757">
                  <c:v>134.48869999999999</c:v>
                </c:pt>
                <c:pt idx="30758">
                  <c:v>134.49359999999999</c:v>
                </c:pt>
                <c:pt idx="30759">
                  <c:v>134.4984</c:v>
                </c:pt>
                <c:pt idx="30760">
                  <c:v>134.50319999999999</c:v>
                </c:pt>
                <c:pt idx="30761">
                  <c:v>134.50809999999998</c:v>
                </c:pt>
                <c:pt idx="30762">
                  <c:v>134.5129</c:v>
                </c:pt>
                <c:pt idx="30763">
                  <c:v>134.51769999999999</c:v>
                </c:pt>
                <c:pt idx="30764">
                  <c:v>134.52259999999998</c:v>
                </c:pt>
                <c:pt idx="30765">
                  <c:v>134.5274</c:v>
                </c:pt>
                <c:pt idx="30766">
                  <c:v>134.53219999999999</c:v>
                </c:pt>
                <c:pt idx="30767">
                  <c:v>134.53709999999998</c:v>
                </c:pt>
                <c:pt idx="30768">
                  <c:v>134.5419</c:v>
                </c:pt>
                <c:pt idx="30769">
                  <c:v>134.54669999999999</c:v>
                </c:pt>
                <c:pt idx="30770">
                  <c:v>134.55160000000001</c:v>
                </c:pt>
                <c:pt idx="30771">
                  <c:v>134.5564</c:v>
                </c:pt>
                <c:pt idx="30772">
                  <c:v>134.56119999999999</c:v>
                </c:pt>
                <c:pt idx="30773">
                  <c:v>134.56610000000001</c:v>
                </c:pt>
                <c:pt idx="30774">
                  <c:v>134.57089999999999</c:v>
                </c:pt>
                <c:pt idx="30775">
                  <c:v>134.57569999999998</c:v>
                </c:pt>
                <c:pt idx="30776">
                  <c:v>134.5805</c:v>
                </c:pt>
                <c:pt idx="30777">
                  <c:v>134.58539999999999</c:v>
                </c:pt>
                <c:pt idx="30778">
                  <c:v>134.59019999999998</c:v>
                </c:pt>
                <c:pt idx="30779">
                  <c:v>134.595</c:v>
                </c:pt>
                <c:pt idx="30780">
                  <c:v>134.59989999999999</c:v>
                </c:pt>
                <c:pt idx="30781">
                  <c:v>134.60469999999998</c:v>
                </c:pt>
                <c:pt idx="30782">
                  <c:v>134.6095</c:v>
                </c:pt>
                <c:pt idx="30783">
                  <c:v>134.61439999999999</c:v>
                </c:pt>
                <c:pt idx="30784">
                  <c:v>134.61920000000001</c:v>
                </c:pt>
                <c:pt idx="30785">
                  <c:v>134.624</c:v>
                </c:pt>
                <c:pt idx="30786">
                  <c:v>134.62889999999999</c:v>
                </c:pt>
                <c:pt idx="30787">
                  <c:v>134.6337</c:v>
                </c:pt>
                <c:pt idx="30788">
                  <c:v>134.63849999999999</c:v>
                </c:pt>
                <c:pt idx="30789">
                  <c:v>134.64329999999998</c:v>
                </c:pt>
                <c:pt idx="30790">
                  <c:v>134.6482</c:v>
                </c:pt>
                <c:pt idx="30791">
                  <c:v>134.65299999999999</c:v>
                </c:pt>
                <c:pt idx="30792">
                  <c:v>134.65779999999998</c:v>
                </c:pt>
                <c:pt idx="30793">
                  <c:v>134.6627</c:v>
                </c:pt>
                <c:pt idx="30794">
                  <c:v>134.66749999999999</c:v>
                </c:pt>
                <c:pt idx="30795">
                  <c:v>134.67230000000001</c:v>
                </c:pt>
                <c:pt idx="30796">
                  <c:v>134.6772</c:v>
                </c:pt>
                <c:pt idx="30797">
                  <c:v>134.68199999999999</c:v>
                </c:pt>
                <c:pt idx="30798">
                  <c:v>134.68680000000001</c:v>
                </c:pt>
                <c:pt idx="30799">
                  <c:v>134.6917</c:v>
                </c:pt>
                <c:pt idx="30800">
                  <c:v>134.69649999999999</c:v>
                </c:pt>
                <c:pt idx="30801">
                  <c:v>134.7013</c:v>
                </c:pt>
                <c:pt idx="30802">
                  <c:v>134.7062</c:v>
                </c:pt>
                <c:pt idx="30803">
                  <c:v>134.71099999999998</c:v>
                </c:pt>
                <c:pt idx="30804">
                  <c:v>134.7158</c:v>
                </c:pt>
                <c:pt idx="30805">
                  <c:v>134.72069999999999</c:v>
                </c:pt>
                <c:pt idx="30806">
                  <c:v>134.72550000000001</c:v>
                </c:pt>
                <c:pt idx="30807">
                  <c:v>134.7303</c:v>
                </c:pt>
                <c:pt idx="30808">
                  <c:v>134.73509999999999</c:v>
                </c:pt>
                <c:pt idx="30809">
                  <c:v>134.74</c:v>
                </c:pt>
                <c:pt idx="30810">
                  <c:v>134.7448</c:v>
                </c:pt>
                <c:pt idx="30811">
                  <c:v>134.74959999999999</c:v>
                </c:pt>
                <c:pt idx="30812">
                  <c:v>134.75450000000001</c:v>
                </c:pt>
                <c:pt idx="30813">
                  <c:v>134.7593</c:v>
                </c:pt>
                <c:pt idx="30814">
                  <c:v>134.76409999999998</c:v>
                </c:pt>
                <c:pt idx="30815">
                  <c:v>134.76900000000001</c:v>
                </c:pt>
                <c:pt idx="30816">
                  <c:v>134.77379999999999</c:v>
                </c:pt>
                <c:pt idx="30817">
                  <c:v>134.77860000000001</c:v>
                </c:pt>
                <c:pt idx="30818">
                  <c:v>134.7835</c:v>
                </c:pt>
                <c:pt idx="30819">
                  <c:v>134.78829999999999</c:v>
                </c:pt>
                <c:pt idx="30820">
                  <c:v>134.79310000000001</c:v>
                </c:pt>
                <c:pt idx="30821">
                  <c:v>134.7979</c:v>
                </c:pt>
                <c:pt idx="30822">
                  <c:v>134.80279999999999</c:v>
                </c:pt>
                <c:pt idx="30823">
                  <c:v>134.80760000000001</c:v>
                </c:pt>
                <c:pt idx="30824">
                  <c:v>134.8124</c:v>
                </c:pt>
                <c:pt idx="30825">
                  <c:v>134.81729999999999</c:v>
                </c:pt>
                <c:pt idx="30826">
                  <c:v>134.82210000000001</c:v>
                </c:pt>
                <c:pt idx="30827">
                  <c:v>134.82689999999999</c:v>
                </c:pt>
                <c:pt idx="30828">
                  <c:v>134.83180000000002</c:v>
                </c:pt>
                <c:pt idx="30829">
                  <c:v>134.8366</c:v>
                </c:pt>
                <c:pt idx="30830">
                  <c:v>134.84139999999999</c:v>
                </c:pt>
                <c:pt idx="30831">
                  <c:v>134.84630000000001</c:v>
                </c:pt>
                <c:pt idx="30832">
                  <c:v>134.8511</c:v>
                </c:pt>
                <c:pt idx="30833">
                  <c:v>134.85589999999999</c:v>
                </c:pt>
                <c:pt idx="30834">
                  <c:v>134.86080000000001</c:v>
                </c:pt>
                <c:pt idx="30835">
                  <c:v>134.8656</c:v>
                </c:pt>
                <c:pt idx="30836">
                  <c:v>134.87039999999999</c:v>
                </c:pt>
                <c:pt idx="30837">
                  <c:v>134.87530000000001</c:v>
                </c:pt>
                <c:pt idx="30838">
                  <c:v>134.8801</c:v>
                </c:pt>
                <c:pt idx="30839">
                  <c:v>134.88490000000002</c:v>
                </c:pt>
                <c:pt idx="30840">
                  <c:v>134.8897</c:v>
                </c:pt>
                <c:pt idx="30841">
                  <c:v>134.8946</c:v>
                </c:pt>
                <c:pt idx="30842">
                  <c:v>134.89940000000001</c:v>
                </c:pt>
                <c:pt idx="30843">
                  <c:v>134.9042</c:v>
                </c:pt>
                <c:pt idx="30844">
                  <c:v>134.9091</c:v>
                </c:pt>
                <c:pt idx="30845">
                  <c:v>134.91390000000001</c:v>
                </c:pt>
                <c:pt idx="30846">
                  <c:v>134.9187</c:v>
                </c:pt>
                <c:pt idx="30847">
                  <c:v>134.92359999999999</c:v>
                </c:pt>
                <c:pt idx="30848">
                  <c:v>134.92840000000001</c:v>
                </c:pt>
                <c:pt idx="30849">
                  <c:v>134.9332</c:v>
                </c:pt>
                <c:pt idx="30850">
                  <c:v>134.93799999999999</c:v>
                </c:pt>
                <c:pt idx="30851">
                  <c:v>134.94290000000001</c:v>
                </c:pt>
                <c:pt idx="30852">
                  <c:v>134.9477</c:v>
                </c:pt>
                <c:pt idx="30853">
                  <c:v>134.95250000000001</c:v>
                </c:pt>
                <c:pt idx="30854">
                  <c:v>134.95740000000001</c:v>
                </c:pt>
                <c:pt idx="30855">
                  <c:v>134.9622</c:v>
                </c:pt>
                <c:pt idx="30856">
                  <c:v>134.96700000000001</c:v>
                </c:pt>
                <c:pt idx="30857">
                  <c:v>134.97190000000001</c:v>
                </c:pt>
                <c:pt idx="30858">
                  <c:v>134.97669999999999</c:v>
                </c:pt>
                <c:pt idx="30859">
                  <c:v>134.98150000000001</c:v>
                </c:pt>
                <c:pt idx="30860">
                  <c:v>134.9864</c:v>
                </c:pt>
                <c:pt idx="30861">
                  <c:v>134.99119999999999</c:v>
                </c:pt>
                <c:pt idx="30862">
                  <c:v>134.99600000000001</c:v>
                </c:pt>
                <c:pt idx="30863">
                  <c:v>135.0009</c:v>
                </c:pt>
                <c:pt idx="30864">
                  <c:v>135.00570000000002</c:v>
                </c:pt>
                <c:pt idx="30865">
                  <c:v>135.01050000000001</c:v>
                </c:pt>
                <c:pt idx="30866">
                  <c:v>135.0154</c:v>
                </c:pt>
                <c:pt idx="30867">
                  <c:v>135.02020000000002</c:v>
                </c:pt>
                <c:pt idx="30868">
                  <c:v>135.02500000000001</c:v>
                </c:pt>
                <c:pt idx="30869">
                  <c:v>135.02979999999999</c:v>
                </c:pt>
                <c:pt idx="30870">
                  <c:v>135.03470000000002</c:v>
                </c:pt>
                <c:pt idx="30871">
                  <c:v>135.0395</c:v>
                </c:pt>
                <c:pt idx="30872">
                  <c:v>135.04429999999999</c:v>
                </c:pt>
                <c:pt idx="30873">
                  <c:v>135.04920000000001</c:v>
                </c:pt>
                <c:pt idx="30874">
                  <c:v>135.054</c:v>
                </c:pt>
                <c:pt idx="30875">
                  <c:v>135.05880000000002</c:v>
                </c:pt>
                <c:pt idx="30876">
                  <c:v>135.06370000000001</c:v>
                </c:pt>
                <c:pt idx="30877">
                  <c:v>135.0685</c:v>
                </c:pt>
                <c:pt idx="30878">
                  <c:v>135.07330000000002</c:v>
                </c:pt>
                <c:pt idx="30879">
                  <c:v>135.07810000000001</c:v>
                </c:pt>
                <c:pt idx="30880">
                  <c:v>135.083</c:v>
                </c:pt>
                <c:pt idx="30881">
                  <c:v>135.08780000000002</c:v>
                </c:pt>
                <c:pt idx="30882">
                  <c:v>135.0926</c:v>
                </c:pt>
                <c:pt idx="30883">
                  <c:v>135.0975</c:v>
                </c:pt>
                <c:pt idx="30884">
                  <c:v>135.10230000000001</c:v>
                </c:pt>
                <c:pt idx="30885">
                  <c:v>135.1071</c:v>
                </c:pt>
                <c:pt idx="30886">
                  <c:v>135.11200000000002</c:v>
                </c:pt>
                <c:pt idx="30887">
                  <c:v>135.11680000000001</c:v>
                </c:pt>
                <c:pt idx="30888">
                  <c:v>135.1216</c:v>
                </c:pt>
                <c:pt idx="30889">
                  <c:v>135.12650000000002</c:v>
                </c:pt>
                <c:pt idx="30890">
                  <c:v>135.13130000000001</c:v>
                </c:pt>
                <c:pt idx="30891">
                  <c:v>135.1361</c:v>
                </c:pt>
                <c:pt idx="30892">
                  <c:v>135.14100000000002</c:v>
                </c:pt>
                <c:pt idx="30893">
                  <c:v>135.14580000000001</c:v>
                </c:pt>
                <c:pt idx="30894">
                  <c:v>135.1506</c:v>
                </c:pt>
                <c:pt idx="30895">
                  <c:v>135.15550000000002</c:v>
                </c:pt>
                <c:pt idx="30896">
                  <c:v>135.16030000000001</c:v>
                </c:pt>
                <c:pt idx="30897">
                  <c:v>135.16510000000002</c:v>
                </c:pt>
                <c:pt idx="30898">
                  <c:v>135.16990000000001</c:v>
                </c:pt>
                <c:pt idx="30899">
                  <c:v>135.1748</c:v>
                </c:pt>
                <c:pt idx="30900">
                  <c:v>135.17960000000002</c:v>
                </c:pt>
                <c:pt idx="30901">
                  <c:v>135.18440000000001</c:v>
                </c:pt>
                <c:pt idx="30902">
                  <c:v>135.1893</c:v>
                </c:pt>
                <c:pt idx="30903">
                  <c:v>135.19410000000002</c:v>
                </c:pt>
                <c:pt idx="30904">
                  <c:v>135.19890000000001</c:v>
                </c:pt>
                <c:pt idx="30905">
                  <c:v>135.2038</c:v>
                </c:pt>
                <c:pt idx="30906">
                  <c:v>135.20860000000002</c:v>
                </c:pt>
                <c:pt idx="30907">
                  <c:v>135.21340000000001</c:v>
                </c:pt>
                <c:pt idx="30908">
                  <c:v>135.21820000000002</c:v>
                </c:pt>
                <c:pt idx="30909">
                  <c:v>135.22310000000002</c:v>
                </c:pt>
                <c:pt idx="30910">
                  <c:v>135.22790000000001</c:v>
                </c:pt>
                <c:pt idx="30911">
                  <c:v>135.23270000000002</c:v>
                </c:pt>
                <c:pt idx="30912">
                  <c:v>135.23760000000001</c:v>
                </c:pt>
                <c:pt idx="30913">
                  <c:v>135.2424</c:v>
                </c:pt>
                <c:pt idx="30914">
                  <c:v>135.24720000000002</c:v>
                </c:pt>
                <c:pt idx="30915">
                  <c:v>135.25209999999998</c:v>
                </c:pt>
                <c:pt idx="30916">
                  <c:v>135.2569</c:v>
                </c:pt>
                <c:pt idx="30917">
                  <c:v>135.26170000000002</c:v>
                </c:pt>
                <c:pt idx="30918">
                  <c:v>135.26659999999998</c:v>
                </c:pt>
                <c:pt idx="30919">
                  <c:v>135.2714</c:v>
                </c:pt>
                <c:pt idx="30920">
                  <c:v>135.27620000000002</c:v>
                </c:pt>
                <c:pt idx="30921">
                  <c:v>135.28109999999998</c:v>
                </c:pt>
                <c:pt idx="30922">
                  <c:v>135.2859</c:v>
                </c:pt>
                <c:pt idx="30923">
                  <c:v>135.29070000000002</c:v>
                </c:pt>
                <c:pt idx="30924">
                  <c:v>135.29559999999998</c:v>
                </c:pt>
                <c:pt idx="30925">
                  <c:v>135.3004</c:v>
                </c:pt>
                <c:pt idx="30926">
                  <c:v>135.30519999999999</c:v>
                </c:pt>
                <c:pt idx="30927">
                  <c:v>135.31</c:v>
                </c:pt>
                <c:pt idx="30928">
                  <c:v>135.31489999999999</c:v>
                </c:pt>
                <c:pt idx="30929">
                  <c:v>135.31969999999998</c:v>
                </c:pt>
                <c:pt idx="30930">
                  <c:v>135.3245</c:v>
                </c:pt>
                <c:pt idx="30931">
                  <c:v>135.32939999999999</c:v>
                </c:pt>
                <c:pt idx="30932">
                  <c:v>135.33419999999998</c:v>
                </c:pt>
                <c:pt idx="30933">
                  <c:v>135.339</c:v>
                </c:pt>
                <c:pt idx="30934">
                  <c:v>135.34389999999999</c:v>
                </c:pt>
                <c:pt idx="30935">
                  <c:v>135.34869999999998</c:v>
                </c:pt>
                <c:pt idx="30936">
                  <c:v>135.3535</c:v>
                </c:pt>
                <c:pt idx="30937">
                  <c:v>135.35829999999999</c:v>
                </c:pt>
                <c:pt idx="30938">
                  <c:v>135.36319999999998</c:v>
                </c:pt>
                <c:pt idx="30939">
                  <c:v>135.36799999999999</c:v>
                </c:pt>
                <c:pt idx="30940">
                  <c:v>135.37279999999998</c:v>
                </c:pt>
                <c:pt idx="30941">
                  <c:v>135.37769999999998</c:v>
                </c:pt>
                <c:pt idx="30942">
                  <c:v>135.38249999999999</c:v>
                </c:pt>
                <c:pt idx="30943">
                  <c:v>135.38729999999998</c:v>
                </c:pt>
                <c:pt idx="30944">
                  <c:v>135.3922</c:v>
                </c:pt>
                <c:pt idx="30945">
                  <c:v>135.39699999999999</c:v>
                </c:pt>
                <c:pt idx="30946">
                  <c:v>135.40179999999998</c:v>
                </c:pt>
                <c:pt idx="30947">
                  <c:v>135.4067</c:v>
                </c:pt>
                <c:pt idx="30948">
                  <c:v>135.41149999999999</c:v>
                </c:pt>
                <c:pt idx="30949">
                  <c:v>135.41629999999998</c:v>
                </c:pt>
                <c:pt idx="30950">
                  <c:v>135.4212</c:v>
                </c:pt>
                <c:pt idx="30951">
                  <c:v>135.42599999999999</c:v>
                </c:pt>
                <c:pt idx="30952">
                  <c:v>135.43079999999998</c:v>
                </c:pt>
                <c:pt idx="30953">
                  <c:v>135.4357</c:v>
                </c:pt>
                <c:pt idx="30954">
                  <c:v>135.44049999999999</c:v>
                </c:pt>
                <c:pt idx="30955">
                  <c:v>135.4453</c:v>
                </c:pt>
                <c:pt idx="30956">
                  <c:v>135.45009999999999</c:v>
                </c:pt>
                <c:pt idx="30957">
                  <c:v>135.45499999999998</c:v>
                </c:pt>
                <c:pt idx="30958">
                  <c:v>135.4598</c:v>
                </c:pt>
                <c:pt idx="30959">
                  <c:v>135.46459999999999</c:v>
                </c:pt>
                <c:pt idx="30960">
                  <c:v>135.46949999999998</c:v>
                </c:pt>
                <c:pt idx="30961">
                  <c:v>135.4743</c:v>
                </c:pt>
                <c:pt idx="30962">
                  <c:v>135.47909999999999</c:v>
                </c:pt>
                <c:pt idx="30963">
                  <c:v>135.48399999999998</c:v>
                </c:pt>
                <c:pt idx="30964">
                  <c:v>135.4888</c:v>
                </c:pt>
                <c:pt idx="30965">
                  <c:v>135.49359999999999</c:v>
                </c:pt>
                <c:pt idx="30966">
                  <c:v>135.4984</c:v>
                </c:pt>
                <c:pt idx="30967">
                  <c:v>135.5033</c:v>
                </c:pt>
                <c:pt idx="30968">
                  <c:v>135.50809999999998</c:v>
                </c:pt>
                <c:pt idx="30969">
                  <c:v>135.5129</c:v>
                </c:pt>
                <c:pt idx="30970">
                  <c:v>135.51779999999999</c:v>
                </c:pt>
                <c:pt idx="30971">
                  <c:v>135.52259999999998</c:v>
                </c:pt>
                <c:pt idx="30972">
                  <c:v>135.5274</c:v>
                </c:pt>
                <c:pt idx="30973">
                  <c:v>135.53229999999999</c:v>
                </c:pt>
                <c:pt idx="30974">
                  <c:v>135.53709999999998</c:v>
                </c:pt>
                <c:pt idx="30975">
                  <c:v>135.5419</c:v>
                </c:pt>
                <c:pt idx="30976">
                  <c:v>135.54679999999999</c:v>
                </c:pt>
                <c:pt idx="30977">
                  <c:v>135.55160000000001</c:v>
                </c:pt>
                <c:pt idx="30978">
                  <c:v>135.5564</c:v>
                </c:pt>
                <c:pt idx="30979">
                  <c:v>135.56129999999999</c:v>
                </c:pt>
                <c:pt idx="30980">
                  <c:v>135.56610000000001</c:v>
                </c:pt>
                <c:pt idx="30981">
                  <c:v>135.57089999999999</c:v>
                </c:pt>
                <c:pt idx="30982">
                  <c:v>135.57569999999998</c:v>
                </c:pt>
                <c:pt idx="30983">
                  <c:v>135.5806</c:v>
                </c:pt>
                <c:pt idx="30984">
                  <c:v>135.58539999999999</c:v>
                </c:pt>
                <c:pt idx="30985">
                  <c:v>135.59019999999998</c:v>
                </c:pt>
                <c:pt idx="30986">
                  <c:v>135.5951</c:v>
                </c:pt>
                <c:pt idx="30987">
                  <c:v>135.59989999999999</c:v>
                </c:pt>
                <c:pt idx="30988">
                  <c:v>135.60470000000001</c:v>
                </c:pt>
                <c:pt idx="30989">
                  <c:v>135.6096</c:v>
                </c:pt>
                <c:pt idx="30990">
                  <c:v>135.61439999999999</c:v>
                </c:pt>
                <c:pt idx="30991">
                  <c:v>135.61920000000001</c:v>
                </c:pt>
                <c:pt idx="30992">
                  <c:v>135.6241</c:v>
                </c:pt>
                <c:pt idx="30993">
                  <c:v>135.62889999999999</c:v>
                </c:pt>
                <c:pt idx="30994">
                  <c:v>135.6337</c:v>
                </c:pt>
                <c:pt idx="30995">
                  <c:v>135.63849999999999</c:v>
                </c:pt>
                <c:pt idx="30996">
                  <c:v>135.64339999999999</c:v>
                </c:pt>
                <c:pt idx="30997">
                  <c:v>135.6482</c:v>
                </c:pt>
                <c:pt idx="30998">
                  <c:v>135.65299999999999</c:v>
                </c:pt>
                <c:pt idx="30999">
                  <c:v>135.65789999999998</c:v>
                </c:pt>
                <c:pt idx="31000">
                  <c:v>135.6627</c:v>
                </c:pt>
                <c:pt idx="31001">
                  <c:v>135.66749999999999</c:v>
                </c:pt>
                <c:pt idx="31002">
                  <c:v>135.67240000000001</c:v>
                </c:pt>
                <c:pt idx="31003">
                  <c:v>135.6772</c:v>
                </c:pt>
                <c:pt idx="31004">
                  <c:v>135.68199999999999</c:v>
                </c:pt>
                <c:pt idx="31005">
                  <c:v>135.68690000000001</c:v>
                </c:pt>
                <c:pt idx="31006">
                  <c:v>135.6917</c:v>
                </c:pt>
                <c:pt idx="31007">
                  <c:v>135.69649999999999</c:v>
                </c:pt>
                <c:pt idx="31008">
                  <c:v>135.7013</c:v>
                </c:pt>
                <c:pt idx="31009">
                  <c:v>135.7062</c:v>
                </c:pt>
                <c:pt idx="31010">
                  <c:v>135.71099999999998</c:v>
                </c:pt>
                <c:pt idx="31011">
                  <c:v>135.7158</c:v>
                </c:pt>
                <c:pt idx="31012">
                  <c:v>135.72069999999999</c:v>
                </c:pt>
                <c:pt idx="31013">
                  <c:v>135.72550000000001</c:v>
                </c:pt>
                <c:pt idx="31014">
                  <c:v>135.7303</c:v>
                </c:pt>
                <c:pt idx="31015">
                  <c:v>135.73519999999999</c:v>
                </c:pt>
                <c:pt idx="31016">
                  <c:v>135.74</c:v>
                </c:pt>
                <c:pt idx="31017">
                  <c:v>135.7448</c:v>
                </c:pt>
                <c:pt idx="31018">
                  <c:v>135.74969999999999</c:v>
                </c:pt>
                <c:pt idx="31019">
                  <c:v>135.75450000000001</c:v>
                </c:pt>
                <c:pt idx="31020">
                  <c:v>135.7593</c:v>
                </c:pt>
                <c:pt idx="31021">
                  <c:v>135.76419999999999</c:v>
                </c:pt>
                <c:pt idx="31022">
                  <c:v>135.76900000000001</c:v>
                </c:pt>
                <c:pt idx="31023">
                  <c:v>135.77379999999999</c:v>
                </c:pt>
                <c:pt idx="31024">
                  <c:v>135.77870000000001</c:v>
                </c:pt>
                <c:pt idx="31025">
                  <c:v>135.7835</c:v>
                </c:pt>
                <c:pt idx="31026">
                  <c:v>135.78829999999999</c:v>
                </c:pt>
                <c:pt idx="31027">
                  <c:v>135.79310000000001</c:v>
                </c:pt>
                <c:pt idx="31028">
                  <c:v>135.798</c:v>
                </c:pt>
                <c:pt idx="31029">
                  <c:v>135.80279999999999</c:v>
                </c:pt>
                <c:pt idx="31030">
                  <c:v>135.80760000000001</c:v>
                </c:pt>
                <c:pt idx="31031">
                  <c:v>135.8125</c:v>
                </c:pt>
                <c:pt idx="31032">
                  <c:v>135.81729999999999</c:v>
                </c:pt>
                <c:pt idx="31033">
                  <c:v>135.82210000000001</c:v>
                </c:pt>
                <c:pt idx="31034">
                  <c:v>135.827</c:v>
                </c:pt>
                <c:pt idx="31035">
                  <c:v>135.83180000000002</c:v>
                </c:pt>
                <c:pt idx="31036">
                  <c:v>135.8366</c:v>
                </c:pt>
                <c:pt idx="31037">
                  <c:v>135.84139999999999</c:v>
                </c:pt>
                <c:pt idx="31038">
                  <c:v>135.84630000000001</c:v>
                </c:pt>
                <c:pt idx="31039">
                  <c:v>135.8511</c:v>
                </c:pt>
                <c:pt idx="31040">
                  <c:v>135.85589999999999</c:v>
                </c:pt>
                <c:pt idx="31041">
                  <c:v>135.86080000000001</c:v>
                </c:pt>
                <c:pt idx="31042">
                  <c:v>135.8656</c:v>
                </c:pt>
                <c:pt idx="31043">
                  <c:v>135.87039999999999</c:v>
                </c:pt>
                <c:pt idx="31044">
                  <c:v>135.87530000000001</c:v>
                </c:pt>
                <c:pt idx="31045">
                  <c:v>135.8801</c:v>
                </c:pt>
                <c:pt idx="31046">
                  <c:v>135.88490000000002</c:v>
                </c:pt>
                <c:pt idx="31047">
                  <c:v>135.88980000000001</c:v>
                </c:pt>
                <c:pt idx="31048">
                  <c:v>135.8946</c:v>
                </c:pt>
                <c:pt idx="31049">
                  <c:v>135.89940000000001</c:v>
                </c:pt>
                <c:pt idx="31050">
                  <c:v>135.90430000000001</c:v>
                </c:pt>
                <c:pt idx="31051">
                  <c:v>135.9091</c:v>
                </c:pt>
                <c:pt idx="31052">
                  <c:v>135.91390000000001</c:v>
                </c:pt>
                <c:pt idx="31053">
                  <c:v>135.9187</c:v>
                </c:pt>
                <c:pt idx="31054">
                  <c:v>135.92359999999999</c:v>
                </c:pt>
                <c:pt idx="31055">
                  <c:v>135.92840000000001</c:v>
                </c:pt>
                <c:pt idx="31056">
                  <c:v>135.9332</c:v>
                </c:pt>
                <c:pt idx="31057">
                  <c:v>135.93810000000002</c:v>
                </c:pt>
                <c:pt idx="31058">
                  <c:v>135.94290000000001</c:v>
                </c:pt>
                <c:pt idx="31059">
                  <c:v>135.9477</c:v>
                </c:pt>
                <c:pt idx="31060">
                  <c:v>135.95260000000002</c:v>
                </c:pt>
                <c:pt idx="31061">
                  <c:v>135.95740000000001</c:v>
                </c:pt>
                <c:pt idx="31062">
                  <c:v>135.9622</c:v>
                </c:pt>
                <c:pt idx="31063">
                  <c:v>135.96700000000001</c:v>
                </c:pt>
                <c:pt idx="31064">
                  <c:v>135.97190000000001</c:v>
                </c:pt>
                <c:pt idx="31065">
                  <c:v>135.97669999999999</c:v>
                </c:pt>
                <c:pt idx="31066">
                  <c:v>135.98150000000001</c:v>
                </c:pt>
                <c:pt idx="31067">
                  <c:v>135.9864</c:v>
                </c:pt>
                <c:pt idx="31068">
                  <c:v>135.99120000000002</c:v>
                </c:pt>
                <c:pt idx="31069">
                  <c:v>135.99600000000001</c:v>
                </c:pt>
                <c:pt idx="31070">
                  <c:v>136.0009</c:v>
                </c:pt>
                <c:pt idx="31071">
                  <c:v>136.00570000000002</c:v>
                </c:pt>
                <c:pt idx="31072">
                  <c:v>136.01050000000001</c:v>
                </c:pt>
                <c:pt idx="31073">
                  <c:v>136.0154</c:v>
                </c:pt>
                <c:pt idx="31074">
                  <c:v>136.02020000000002</c:v>
                </c:pt>
                <c:pt idx="31075">
                  <c:v>136.02500000000001</c:v>
                </c:pt>
                <c:pt idx="31076">
                  <c:v>136.0299</c:v>
                </c:pt>
                <c:pt idx="31077">
                  <c:v>136.03470000000002</c:v>
                </c:pt>
                <c:pt idx="31078">
                  <c:v>136.0395</c:v>
                </c:pt>
                <c:pt idx="31079">
                  <c:v>136.04430000000002</c:v>
                </c:pt>
                <c:pt idx="31080">
                  <c:v>136.04920000000001</c:v>
                </c:pt>
                <c:pt idx="31081">
                  <c:v>136.054</c:v>
                </c:pt>
                <c:pt idx="31082">
                  <c:v>136.05880000000002</c:v>
                </c:pt>
                <c:pt idx="31083">
                  <c:v>136.06370000000001</c:v>
                </c:pt>
                <c:pt idx="31084">
                  <c:v>136.0685</c:v>
                </c:pt>
                <c:pt idx="31085">
                  <c:v>136.07330000000002</c:v>
                </c:pt>
                <c:pt idx="31086">
                  <c:v>136.07810000000001</c:v>
                </c:pt>
                <c:pt idx="31087">
                  <c:v>136.083</c:v>
                </c:pt>
                <c:pt idx="31088">
                  <c:v>136.08780000000002</c:v>
                </c:pt>
                <c:pt idx="31089">
                  <c:v>136.0926</c:v>
                </c:pt>
                <c:pt idx="31090">
                  <c:v>136.0975</c:v>
                </c:pt>
                <c:pt idx="31091">
                  <c:v>136.10230000000001</c:v>
                </c:pt>
                <c:pt idx="31092">
                  <c:v>136.1071</c:v>
                </c:pt>
                <c:pt idx="31093">
                  <c:v>136.11200000000002</c:v>
                </c:pt>
                <c:pt idx="31094">
                  <c:v>136.11680000000001</c:v>
                </c:pt>
                <c:pt idx="31095">
                  <c:v>136.1216</c:v>
                </c:pt>
                <c:pt idx="31096">
                  <c:v>136.12650000000002</c:v>
                </c:pt>
                <c:pt idx="31097">
                  <c:v>136.13130000000001</c:v>
                </c:pt>
                <c:pt idx="31098">
                  <c:v>136.1361</c:v>
                </c:pt>
                <c:pt idx="31099">
                  <c:v>136.14100000000002</c:v>
                </c:pt>
                <c:pt idx="31100">
                  <c:v>136.14580000000001</c:v>
                </c:pt>
                <c:pt idx="31101">
                  <c:v>136.1506</c:v>
                </c:pt>
                <c:pt idx="31102">
                  <c:v>136.15540000000001</c:v>
                </c:pt>
                <c:pt idx="31103">
                  <c:v>136.16030000000001</c:v>
                </c:pt>
                <c:pt idx="31104">
                  <c:v>136.16510000000002</c:v>
                </c:pt>
                <c:pt idx="31105">
                  <c:v>136.16990000000001</c:v>
                </c:pt>
                <c:pt idx="31106">
                  <c:v>136.1748</c:v>
                </c:pt>
                <c:pt idx="31107">
                  <c:v>136.17960000000002</c:v>
                </c:pt>
                <c:pt idx="31108">
                  <c:v>136.18440000000001</c:v>
                </c:pt>
                <c:pt idx="31109">
                  <c:v>136.1893</c:v>
                </c:pt>
                <c:pt idx="31110">
                  <c:v>136.19410000000002</c:v>
                </c:pt>
                <c:pt idx="31111">
                  <c:v>136.19890000000001</c:v>
                </c:pt>
                <c:pt idx="31112">
                  <c:v>136.2038</c:v>
                </c:pt>
                <c:pt idx="31113">
                  <c:v>136.20860000000002</c:v>
                </c:pt>
                <c:pt idx="31114">
                  <c:v>136.21340000000001</c:v>
                </c:pt>
                <c:pt idx="31115">
                  <c:v>136.21820000000002</c:v>
                </c:pt>
                <c:pt idx="31116">
                  <c:v>136.22310000000002</c:v>
                </c:pt>
                <c:pt idx="31117">
                  <c:v>136.22790000000001</c:v>
                </c:pt>
                <c:pt idx="31118">
                  <c:v>136.23270000000002</c:v>
                </c:pt>
                <c:pt idx="31119">
                  <c:v>136.23759999999999</c:v>
                </c:pt>
                <c:pt idx="31120">
                  <c:v>136.2424</c:v>
                </c:pt>
                <c:pt idx="31121">
                  <c:v>136.24720000000002</c:v>
                </c:pt>
                <c:pt idx="31122">
                  <c:v>136.25209999999998</c:v>
                </c:pt>
                <c:pt idx="31123">
                  <c:v>136.25689999999997</c:v>
                </c:pt>
                <c:pt idx="31124">
                  <c:v>136.26170000000002</c:v>
                </c:pt>
                <c:pt idx="31125">
                  <c:v>136.26659999999998</c:v>
                </c:pt>
                <c:pt idx="31126">
                  <c:v>136.2714</c:v>
                </c:pt>
                <c:pt idx="31127">
                  <c:v>136.27619999999999</c:v>
                </c:pt>
                <c:pt idx="31128">
                  <c:v>136.28100000000001</c:v>
                </c:pt>
                <c:pt idx="31129">
                  <c:v>136.2859</c:v>
                </c:pt>
                <c:pt idx="31130">
                  <c:v>136.29069999999999</c:v>
                </c:pt>
                <c:pt idx="31131">
                  <c:v>136.2955</c:v>
                </c:pt>
                <c:pt idx="31132">
                  <c:v>136.3004</c:v>
                </c:pt>
                <c:pt idx="31133">
                  <c:v>136.30519999999999</c:v>
                </c:pt>
                <c:pt idx="31134">
                  <c:v>136.30999999999997</c:v>
                </c:pt>
                <c:pt idx="31135">
                  <c:v>136.31489999999999</c:v>
                </c:pt>
                <c:pt idx="31136">
                  <c:v>136.31969999999998</c:v>
                </c:pt>
                <c:pt idx="31137">
                  <c:v>136.3245</c:v>
                </c:pt>
                <c:pt idx="31138">
                  <c:v>136.32939999999999</c:v>
                </c:pt>
                <c:pt idx="31139">
                  <c:v>136.33419999999998</c:v>
                </c:pt>
                <c:pt idx="31140">
                  <c:v>136.339</c:v>
                </c:pt>
                <c:pt idx="31141">
                  <c:v>136.34389999999999</c:v>
                </c:pt>
                <c:pt idx="31142">
                  <c:v>136.34869999999998</c:v>
                </c:pt>
                <c:pt idx="31143">
                  <c:v>136.3535</c:v>
                </c:pt>
                <c:pt idx="31144">
                  <c:v>136.35829999999999</c:v>
                </c:pt>
                <c:pt idx="31145">
                  <c:v>136.36319999999998</c:v>
                </c:pt>
                <c:pt idx="31146">
                  <c:v>136.36799999999999</c:v>
                </c:pt>
                <c:pt idx="31147">
                  <c:v>136.37279999999998</c:v>
                </c:pt>
                <c:pt idx="31148">
                  <c:v>136.3777</c:v>
                </c:pt>
                <c:pt idx="31149">
                  <c:v>136.38249999999999</c:v>
                </c:pt>
                <c:pt idx="31150">
                  <c:v>136.38729999999998</c:v>
                </c:pt>
                <c:pt idx="31151">
                  <c:v>136.3922</c:v>
                </c:pt>
                <c:pt idx="31152">
                  <c:v>136.39699999999999</c:v>
                </c:pt>
                <c:pt idx="31153">
                  <c:v>136.40179999999998</c:v>
                </c:pt>
                <c:pt idx="31154">
                  <c:v>136.4066</c:v>
                </c:pt>
                <c:pt idx="31155">
                  <c:v>136.41149999999999</c:v>
                </c:pt>
                <c:pt idx="31156">
                  <c:v>136.41629999999998</c:v>
                </c:pt>
                <c:pt idx="31157">
                  <c:v>136.4211</c:v>
                </c:pt>
                <c:pt idx="31158">
                  <c:v>136.42599999999999</c:v>
                </c:pt>
                <c:pt idx="31159">
                  <c:v>136.4308</c:v>
                </c:pt>
                <c:pt idx="31160">
                  <c:v>136.43559999999999</c:v>
                </c:pt>
                <c:pt idx="31161">
                  <c:v>136.44049999999999</c:v>
                </c:pt>
                <c:pt idx="31162">
                  <c:v>136.4453</c:v>
                </c:pt>
                <c:pt idx="31163">
                  <c:v>136.45009999999999</c:v>
                </c:pt>
                <c:pt idx="31164">
                  <c:v>136.45499999999998</c:v>
                </c:pt>
                <c:pt idx="31165">
                  <c:v>136.4598</c:v>
                </c:pt>
                <c:pt idx="31166">
                  <c:v>136.46459999999999</c:v>
                </c:pt>
                <c:pt idx="31167">
                  <c:v>136.46939999999998</c:v>
                </c:pt>
                <c:pt idx="31168">
                  <c:v>136.4743</c:v>
                </c:pt>
                <c:pt idx="31169">
                  <c:v>136.47909999999999</c:v>
                </c:pt>
                <c:pt idx="31170">
                  <c:v>136.48390000000001</c:v>
                </c:pt>
                <c:pt idx="31171">
                  <c:v>136.4888</c:v>
                </c:pt>
                <c:pt idx="31172">
                  <c:v>136.49359999999999</c:v>
                </c:pt>
                <c:pt idx="31173">
                  <c:v>136.4984</c:v>
                </c:pt>
                <c:pt idx="31174">
                  <c:v>136.5033</c:v>
                </c:pt>
                <c:pt idx="31175">
                  <c:v>136.50809999999998</c:v>
                </c:pt>
                <c:pt idx="31176">
                  <c:v>136.5129</c:v>
                </c:pt>
                <c:pt idx="31177">
                  <c:v>136.51769999999999</c:v>
                </c:pt>
                <c:pt idx="31178">
                  <c:v>136.52259999999998</c:v>
                </c:pt>
                <c:pt idx="31179">
                  <c:v>136.5274</c:v>
                </c:pt>
                <c:pt idx="31180">
                  <c:v>136.53219999999999</c:v>
                </c:pt>
                <c:pt idx="31181">
                  <c:v>136.53709999999998</c:v>
                </c:pt>
                <c:pt idx="31182">
                  <c:v>136.5419</c:v>
                </c:pt>
                <c:pt idx="31183">
                  <c:v>136.54669999999999</c:v>
                </c:pt>
                <c:pt idx="31184">
                  <c:v>136.55160000000001</c:v>
                </c:pt>
                <c:pt idx="31185">
                  <c:v>136.5564</c:v>
                </c:pt>
                <c:pt idx="31186">
                  <c:v>136.56119999999999</c:v>
                </c:pt>
                <c:pt idx="31187">
                  <c:v>136.56610000000001</c:v>
                </c:pt>
                <c:pt idx="31188">
                  <c:v>136.57089999999999</c:v>
                </c:pt>
                <c:pt idx="31189">
                  <c:v>136.57569999999998</c:v>
                </c:pt>
                <c:pt idx="31190">
                  <c:v>136.5806</c:v>
                </c:pt>
                <c:pt idx="31191">
                  <c:v>136.58539999999999</c:v>
                </c:pt>
                <c:pt idx="31192">
                  <c:v>136.59019999999998</c:v>
                </c:pt>
                <c:pt idx="31193">
                  <c:v>136.595</c:v>
                </c:pt>
                <c:pt idx="31194">
                  <c:v>136.59989999999999</c:v>
                </c:pt>
                <c:pt idx="31195">
                  <c:v>136.60470000000001</c:v>
                </c:pt>
                <c:pt idx="31196">
                  <c:v>136.6095</c:v>
                </c:pt>
                <c:pt idx="31197">
                  <c:v>136.61439999999999</c:v>
                </c:pt>
                <c:pt idx="31198">
                  <c:v>136.61920000000001</c:v>
                </c:pt>
                <c:pt idx="31199">
                  <c:v>136.624</c:v>
                </c:pt>
                <c:pt idx="31200">
                  <c:v>136.62889999999999</c:v>
                </c:pt>
                <c:pt idx="31201">
                  <c:v>136.6337</c:v>
                </c:pt>
                <c:pt idx="31202">
                  <c:v>136.63849999999999</c:v>
                </c:pt>
                <c:pt idx="31203">
                  <c:v>136.64339999999999</c:v>
                </c:pt>
                <c:pt idx="31204">
                  <c:v>136.6482</c:v>
                </c:pt>
                <c:pt idx="31205">
                  <c:v>136.65299999999999</c:v>
                </c:pt>
                <c:pt idx="31206">
                  <c:v>136.65780000000001</c:v>
                </c:pt>
                <c:pt idx="31207">
                  <c:v>136.6627</c:v>
                </c:pt>
                <c:pt idx="31208">
                  <c:v>136.66749999999999</c:v>
                </c:pt>
                <c:pt idx="31209">
                  <c:v>136.67230000000001</c:v>
                </c:pt>
                <c:pt idx="31210">
                  <c:v>136.6772</c:v>
                </c:pt>
                <c:pt idx="31211">
                  <c:v>136.68199999999999</c:v>
                </c:pt>
                <c:pt idx="31212">
                  <c:v>136.68680000000001</c:v>
                </c:pt>
                <c:pt idx="31213">
                  <c:v>136.6917</c:v>
                </c:pt>
                <c:pt idx="31214">
                  <c:v>136.69649999999999</c:v>
                </c:pt>
                <c:pt idx="31215">
                  <c:v>136.7013</c:v>
                </c:pt>
                <c:pt idx="31216">
                  <c:v>136.70609999999999</c:v>
                </c:pt>
                <c:pt idx="31217">
                  <c:v>136.71100000000001</c:v>
                </c:pt>
                <c:pt idx="31218">
                  <c:v>136.7158</c:v>
                </c:pt>
                <c:pt idx="31219">
                  <c:v>136.72059999999999</c:v>
                </c:pt>
                <c:pt idx="31220">
                  <c:v>136.72550000000001</c:v>
                </c:pt>
                <c:pt idx="31221">
                  <c:v>136.7303</c:v>
                </c:pt>
                <c:pt idx="31222">
                  <c:v>136.73509999999999</c:v>
                </c:pt>
                <c:pt idx="31223">
                  <c:v>136.74</c:v>
                </c:pt>
                <c:pt idx="31224">
                  <c:v>136.7448</c:v>
                </c:pt>
                <c:pt idx="31225">
                  <c:v>136.74959999999999</c:v>
                </c:pt>
                <c:pt idx="31226">
                  <c:v>136.75450000000001</c:v>
                </c:pt>
                <c:pt idx="31227">
                  <c:v>136.7593</c:v>
                </c:pt>
                <c:pt idx="31228">
                  <c:v>136.76410000000001</c:v>
                </c:pt>
                <c:pt idx="31229">
                  <c:v>136.76900000000001</c:v>
                </c:pt>
                <c:pt idx="31230">
                  <c:v>136.77379999999999</c:v>
                </c:pt>
                <c:pt idx="31231">
                  <c:v>136.77860000000001</c:v>
                </c:pt>
                <c:pt idx="31232">
                  <c:v>136.7834</c:v>
                </c:pt>
                <c:pt idx="31233">
                  <c:v>136.78829999999999</c:v>
                </c:pt>
                <c:pt idx="31234">
                  <c:v>136.79310000000001</c:v>
                </c:pt>
                <c:pt idx="31235">
                  <c:v>136.7979</c:v>
                </c:pt>
                <c:pt idx="31236">
                  <c:v>136.80279999999999</c:v>
                </c:pt>
                <c:pt idx="31237">
                  <c:v>136.80760000000001</c:v>
                </c:pt>
                <c:pt idx="31238">
                  <c:v>136.8124</c:v>
                </c:pt>
                <c:pt idx="31239">
                  <c:v>136.81720000000001</c:v>
                </c:pt>
                <c:pt idx="31240">
                  <c:v>136.82210000000001</c:v>
                </c:pt>
                <c:pt idx="31241">
                  <c:v>136.82689999999999</c:v>
                </c:pt>
                <c:pt idx="31242">
                  <c:v>136.83170000000001</c:v>
                </c:pt>
                <c:pt idx="31243">
                  <c:v>136.8366</c:v>
                </c:pt>
                <c:pt idx="31244">
                  <c:v>136.84139999999999</c:v>
                </c:pt>
                <c:pt idx="31245">
                  <c:v>136.84620000000001</c:v>
                </c:pt>
                <c:pt idx="31246">
                  <c:v>136.8511</c:v>
                </c:pt>
                <c:pt idx="31247">
                  <c:v>136.85589999999999</c:v>
                </c:pt>
                <c:pt idx="31248">
                  <c:v>136.86070000000001</c:v>
                </c:pt>
                <c:pt idx="31249">
                  <c:v>136.8656</c:v>
                </c:pt>
                <c:pt idx="31250">
                  <c:v>136.87039999999999</c:v>
                </c:pt>
                <c:pt idx="31251">
                  <c:v>136.87520000000001</c:v>
                </c:pt>
                <c:pt idx="31252">
                  <c:v>136.8801</c:v>
                </c:pt>
                <c:pt idx="31253">
                  <c:v>136.88490000000002</c:v>
                </c:pt>
                <c:pt idx="31254">
                  <c:v>136.8897</c:v>
                </c:pt>
                <c:pt idx="31255">
                  <c:v>136.89449999999999</c:v>
                </c:pt>
                <c:pt idx="31256">
                  <c:v>136.89940000000001</c:v>
                </c:pt>
                <c:pt idx="31257">
                  <c:v>136.9042</c:v>
                </c:pt>
                <c:pt idx="31258">
                  <c:v>136.90899999999999</c:v>
                </c:pt>
                <c:pt idx="31259">
                  <c:v>136.91390000000001</c:v>
                </c:pt>
                <c:pt idx="31260">
                  <c:v>136.9187</c:v>
                </c:pt>
                <c:pt idx="31261">
                  <c:v>136.92349999999999</c:v>
                </c:pt>
                <c:pt idx="31262">
                  <c:v>136.92830000000001</c:v>
                </c:pt>
                <c:pt idx="31263">
                  <c:v>136.9332</c:v>
                </c:pt>
                <c:pt idx="31264">
                  <c:v>136.93800000000002</c:v>
                </c:pt>
                <c:pt idx="31265">
                  <c:v>136.94280000000001</c:v>
                </c:pt>
                <c:pt idx="31266">
                  <c:v>136.9477</c:v>
                </c:pt>
                <c:pt idx="31267">
                  <c:v>136.95250000000001</c:v>
                </c:pt>
                <c:pt idx="31268">
                  <c:v>136.9573</c:v>
                </c:pt>
                <c:pt idx="31269">
                  <c:v>136.9622</c:v>
                </c:pt>
                <c:pt idx="31270">
                  <c:v>136.96700000000001</c:v>
                </c:pt>
                <c:pt idx="31271">
                  <c:v>136.9718</c:v>
                </c:pt>
                <c:pt idx="31272">
                  <c:v>136.97669999999999</c:v>
                </c:pt>
                <c:pt idx="31273">
                  <c:v>136.98150000000001</c:v>
                </c:pt>
                <c:pt idx="31274">
                  <c:v>136.9863</c:v>
                </c:pt>
                <c:pt idx="31275">
                  <c:v>136.99110000000002</c:v>
                </c:pt>
                <c:pt idx="31276">
                  <c:v>136.99600000000001</c:v>
                </c:pt>
                <c:pt idx="31277">
                  <c:v>137.0008</c:v>
                </c:pt>
                <c:pt idx="31278">
                  <c:v>137.00560000000002</c:v>
                </c:pt>
                <c:pt idx="31279">
                  <c:v>137.01050000000001</c:v>
                </c:pt>
                <c:pt idx="31280">
                  <c:v>137.0153</c:v>
                </c:pt>
                <c:pt idx="31281">
                  <c:v>137.02010000000001</c:v>
                </c:pt>
                <c:pt idx="31282">
                  <c:v>137.02500000000001</c:v>
                </c:pt>
                <c:pt idx="31283">
                  <c:v>137.02979999999999</c:v>
                </c:pt>
                <c:pt idx="31284">
                  <c:v>137.03460000000001</c:v>
                </c:pt>
                <c:pt idx="31285">
                  <c:v>137.0395</c:v>
                </c:pt>
                <c:pt idx="31286">
                  <c:v>137.04430000000002</c:v>
                </c:pt>
                <c:pt idx="31287">
                  <c:v>137.04910000000001</c:v>
                </c:pt>
                <c:pt idx="31288">
                  <c:v>137.054</c:v>
                </c:pt>
                <c:pt idx="31289">
                  <c:v>137.05880000000002</c:v>
                </c:pt>
                <c:pt idx="31290">
                  <c:v>137.06360000000001</c:v>
                </c:pt>
                <c:pt idx="31291">
                  <c:v>137.0684</c:v>
                </c:pt>
                <c:pt idx="31292">
                  <c:v>137.07330000000002</c:v>
                </c:pt>
                <c:pt idx="31293">
                  <c:v>137.07810000000001</c:v>
                </c:pt>
                <c:pt idx="31294">
                  <c:v>137.0829</c:v>
                </c:pt>
                <c:pt idx="31295">
                  <c:v>137.08780000000002</c:v>
                </c:pt>
                <c:pt idx="31296">
                  <c:v>137.0926</c:v>
                </c:pt>
                <c:pt idx="31297">
                  <c:v>137.09740000000002</c:v>
                </c:pt>
                <c:pt idx="31298">
                  <c:v>137.10220000000001</c:v>
                </c:pt>
                <c:pt idx="31299">
                  <c:v>137.1071</c:v>
                </c:pt>
                <c:pt idx="31300">
                  <c:v>137.11190000000002</c:v>
                </c:pt>
                <c:pt idx="31301">
                  <c:v>137.11670000000001</c:v>
                </c:pt>
                <c:pt idx="31302">
                  <c:v>137.1216</c:v>
                </c:pt>
                <c:pt idx="31303">
                  <c:v>137.12640000000002</c:v>
                </c:pt>
                <c:pt idx="31304">
                  <c:v>137.13120000000001</c:v>
                </c:pt>
                <c:pt idx="31305">
                  <c:v>137.1361</c:v>
                </c:pt>
                <c:pt idx="31306">
                  <c:v>137.14090000000002</c:v>
                </c:pt>
                <c:pt idx="31307">
                  <c:v>137.14570000000001</c:v>
                </c:pt>
                <c:pt idx="31308">
                  <c:v>137.1506</c:v>
                </c:pt>
                <c:pt idx="31309">
                  <c:v>137.15540000000001</c:v>
                </c:pt>
                <c:pt idx="31310">
                  <c:v>137.1602</c:v>
                </c:pt>
                <c:pt idx="31311">
                  <c:v>137.16510000000002</c:v>
                </c:pt>
                <c:pt idx="31312">
                  <c:v>137.16990000000001</c:v>
                </c:pt>
                <c:pt idx="31313">
                  <c:v>137.1747</c:v>
                </c:pt>
                <c:pt idx="31314">
                  <c:v>137.17950000000002</c:v>
                </c:pt>
                <c:pt idx="31315">
                  <c:v>137.18440000000001</c:v>
                </c:pt>
                <c:pt idx="31316">
                  <c:v>137.1892</c:v>
                </c:pt>
                <c:pt idx="31317">
                  <c:v>137.19400000000002</c:v>
                </c:pt>
                <c:pt idx="31318">
                  <c:v>137.19890000000001</c:v>
                </c:pt>
                <c:pt idx="31319">
                  <c:v>137.2037</c:v>
                </c:pt>
                <c:pt idx="31320">
                  <c:v>137.20850000000002</c:v>
                </c:pt>
                <c:pt idx="31321">
                  <c:v>137.2133</c:v>
                </c:pt>
                <c:pt idx="31322">
                  <c:v>137.21820000000002</c:v>
                </c:pt>
                <c:pt idx="31323">
                  <c:v>137.22300000000001</c:v>
                </c:pt>
                <c:pt idx="31324">
                  <c:v>137.2278</c:v>
                </c:pt>
                <c:pt idx="31325">
                  <c:v>137.23270000000002</c:v>
                </c:pt>
                <c:pt idx="31326">
                  <c:v>137.23750000000001</c:v>
                </c:pt>
                <c:pt idx="31327">
                  <c:v>137.2423</c:v>
                </c:pt>
                <c:pt idx="31328">
                  <c:v>137.24720000000002</c:v>
                </c:pt>
                <c:pt idx="31329">
                  <c:v>137.25200000000001</c:v>
                </c:pt>
                <c:pt idx="31330">
                  <c:v>137.2568</c:v>
                </c:pt>
                <c:pt idx="31331">
                  <c:v>137.26169999999999</c:v>
                </c:pt>
                <c:pt idx="31332">
                  <c:v>137.26650000000001</c:v>
                </c:pt>
                <c:pt idx="31333">
                  <c:v>137.27130000000002</c:v>
                </c:pt>
                <c:pt idx="31334">
                  <c:v>137.27610000000001</c:v>
                </c:pt>
                <c:pt idx="31335">
                  <c:v>137.28099999999998</c:v>
                </c:pt>
                <c:pt idx="31336">
                  <c:v>137.28580000000002</c:v>
                </c:pt>
                <c:pt idx="31337">
                  <c:v>137.29060000000001</c:v>
                </c:pt>
                <c:pt idx="31338">
                  <c:v>137.29549999999998</c:v>
                </c:pt>
                <c:pt idx="31339">
                  <c:v>137.30029999999999</c:v>
                </c:pt>
                <c:pt idx="31340">
                  <c:v>137.30510000000001</c:v>
                </c:pt>
                <c:pt idx="31341">
                  <c:v>137.30999999999997</c:v>
                </c:pt>
                <c:pt idx="31342">
                  <c:v>137.31479999999999</c:v>
                </c:pt>
                <c:pt idx="31343">
                  <c:v>137.31959999999998</c:v>
                </c:pt>
                <c:pt idx="31344">
                  <c:v>137.3245</c:v>
                </c:pt>
                <c:pt idx="31345">
                  <c:v>137.32929999999999</c:v>
                </c:pt>
                <c:pt idx="31346">
                  <c:v>137.33409999999998</c:v>
                </c:pt>
                <c:pt idx="31347">
                  <c:v>137.339</c:v>
                </c:pt>
                <c:pt idx="31348">
                  <c:v>137.34379999999999</c:v>
                </c:pt>
                <c:pt idx="31349">
                  <c:v>137.34859999999998</c:v>
                </c:pt>
                <c:pt idx="31350">
                  <c:v>137.35339999999999</c:v>
                </c:pt>
                <c:pt idx="31351">
                  <c:v>137.35829999999999</c:v>
                </c:pt>
                <c:pt idx="31352">
                  <c:v>137.36309999999997</c:v>
                </c:pt>
                <c:pt idx="31353">
                  <c:v>137.36789999999999</c:v>
                </c:pt>
                <c:pt idx="31354">
                  <c:v>137.37279999999998</c:v>
                </c:pt>
                <c:pt idx="31355">
                  <c:v>137.3776</c:v>
                </c:pt>
                <c:pt idx="31356">
                  <c:v>137.38239999999999</c:v>
                </c:pt>
                <c:pt idx="31357">
                  <c:v>137.38719999999998</c:v>
                </c:pt>
                <c:pt idx="31358">
                  <c:v>137.3921</c:v>
                </c:pt>
                <c:pt idx="31359">
                  <c:v>137.39689999999999</c:v>
                </c:pt>
                <c:pt idx="31360">
                  <c:v>137.40169999999998</c:v>
                </c:pt>
                <c:pt idx="31361">
                  <c:v>137.4066</c:v>
                </c:pt>
                <c:pt idx="31362">
                  <c:v>137.41139999999999</c:v>
                </c:pt>
                <c:pt idx="31363">
                  <c:v>137.41619999999998</c:v>
                </c:pt>
                <c:pt idx="31364">
                  <c:v>137.4211</c:v>
                </c:pt>
                <c:pt idx="31365">
                  <c:v>137.42589999999998</c:v>
                </c:pt>
                <c:pt idx="31366">
                  <c:v>137.4307</c:v>
                </c:pt>
                <c:pt idx="31367">
                  <c:v>137.43559999999999</c:v>
                </c:pt>
                <c:pt idx="31368">
                  <c:v>137.44039999999998</c:v>
                </c:pt>
                <c:pt idx="31369">
                  <c:v>137.4452</c:v>
                </c:pt>
                <c:pt idx="31370">
                  <c:v>137.44999999999999</c:v>
                </c:pt>
                <c:pt idx="31371">
                  <c:v>137.45489999999998</c:v>
                </c:pt>
                <c:pt idx="31372">
                  <c:v>137.4597</c:v>
                </c:pt>
                <c:pt idx="31373">
                  <c:v>137.46449999999999</c:v>
                </c:pt>
                <c:pt idx="31374">
                  <c:v>137.46939999999998</c:v>
                </c:pt>
                <c:pt idx="31375">
                  <c:v>137.4742</c:v>
                </c:pt>
                <c:pt idx="31376">
                  <c:v>137.47899999999998</c:v>
                </c:pt>
                <c:pt idx="31377">
                  <c:v>137.48390000000001</c:v>
                </c:pt>
                <c:pt idx="31378">
                  <c:v>137.48869999999999</c:v>
                </c:pt>
                <c:pt idx="31379">
                  <c:v>137.49349999999998</c:v>
                </c:pt>
                <c:pt idx="31380">
                  <c:v>137.4983</c:v>
                </c:pt>
                <c:pt idx="31381">
                  <c:v>137.50319999999999</c:v>
                </c:pt>
                <c:pt idx="31382">
                  <c:v>137.50799999999998</c:v>
                </c:pt>
                <c:pt idx="31383">
                  <c:v>137.5128</c:v>
                </c:pt>
                <c:pt idx="31384">
                  <c:v>137.51769999999999</c:v>
                </c:pt>
                <c:pt idx="31385">
                  <c:v>137.52249999999998</c:v>
                </c:pt>
                <c:pt idx="31386">
                  <c:v>137.5273</c:v>
                </c:pt>
                <c:pt idx="31387">
                  <c:v>137.53219999999999</c:v>
                </c:pt>
                <c:pt idx="31388">
                  <c:v>137.53700000000001</c:v>
                </c:pt>
                <c:pt idx="31389">
                  <c:v>137.54179999999999</c:v>
                </c:pt>
                <c:pt idx="31390">
                  <c:v>137.54669999999999</c:v>
                </c:pt>
                <c:pt idx="31391">
                  <c:v>137.5515</c:v>
                </c:pt>
                <c:pt idx="31392">
                  <c:v>137.55629999999999</c:v>
                </c:pt>
                <c:pt idx="31393">
                  <c:v>137.56109999999998</c:v>
                </c:pt>
                <c:pt idx="31394">
                  <c:v>137.566</c:v>
                </c:pt>
                <c:pt idx="31395">
                  <c:v>137.57079999999999</c:v>
                </c:pt>
                <c:pt idx="31396">
                  <c:v>137.57559999999998</c:v>
                </c:pt>
                <c:pt idx="31397">
                  <c:v>137.5805</c:v>
                </c:pt>
                <c:pt idx="31398">
                  <c:v>137.58529999999999</c:v>
                </c:pt>
                <c:pt idx="31399">
                  <c:v>137.59010000000001</c:v>
                </c:pt>
                <c:pt idx="31400">
                  <c:v>137.595</c:v>
                </c:pt>
                <c:pt idx="31401">
                  <c:v>137.59979999999999</c:v>
                </c:pt>
                <c:pt idx="31402">
                  <c:v>137.6046</c:v>
                </c:pt>
                <c:pt idx="31403">
                  <c:v>137.6095</c:v>
                </c:pt>
                <c:pt idx="31404">
                  <c:v>137.61429999999999</c:v>
                </c:pt>
                <c:pt idx="31405">
                  <c:v>137.6191</c:v>
                </c:pt>
                <c:pt idx="31406">
                  <c:v>137.62389999999999</c:v>
                </c:pt>
                <c:pt idx="31407">
                  <c:v>137.62879999999998</c:v>
                </c:pt>
                <c:pt idx="31408">
                  <c:v>137.6336</c:v>
                </c:pt>
                <c:pt idx="31409">
                  <c:v>137.63839999999999</c:v>
                </c:pt>
                <c:pt idx="31410">
                  <c:v>137.64329999999998</c:v>
                </c:pt>
                <c:pt idx="31411">
                  <c:v>137.6481</c:v>
                </c:pt>
                <c:pt idx="31412">
                  <c:v>137.65289999999999</c:v>
                </c:pt>
                <c:pt idx="31413">
                  <c:v>137.65770000000001</c:v>
                </c:pt>
                <c:pt idx="31414">
                  <c:v>137.6626</c:v>
                </c:pt>
                <c:pt idx="31415">
                  <c:v>137.66739999999999</c:v>
                </c:pt>
                <c:pt idx="31416">
                  <c:v>137.6722</c:v>
                </c:pt>
                <c:pt idx="31417">
                  <c:v>137.6771</c:v>
                </c:pt>
                <c:pt idx="31418">
                  <c:v>137.68189999999998</c:v>
                </c:pt>
                <c:pt idx="31419">
                  <c:v>137.6867</c:v>
                </c:pt>
                <c:pt idx="31420">
                  <c:v>137.69159999999999</c:v>
                </c:pt>
                <c:pt idx="31421">
                  <c:v>137.69639999999998</c:v>
                </c:pt>
                <c:pt idx="31422">
                  <c:v>137.7012</c:v>
                </c:pt>
                <c:pt idx="31423">
                  <c:v>137.70609999999999</c:v>
                </c:pt>
                <c:pt idx="31424">
                  <c:v>137.71090000000001</c:v>
                </c:pt>
                <c:pt idx="31425">
                  <c:v>137.7157</c:v>
                </c:pt>
                <c:pt idx="31426">
                  <c:v>137.72049999999999</c:v>
                </c:pt>
                <c:pt idx="31427">
                  <c:v>137.72540000000001</c:v>
                </c:pt>
                <c:pt idx="31428">
                  <c:v>137.7302</c:v>
                </c:pt>
                <c:pt idx="31429">
                  <c:v>137.73499999999999</c:v>
                </c:pt>
                <c:pt idx="31430">
                  <c:v>137.73990000000001</c:v>
                </c:pt>
                <c:pt idx="31431">
                  <c:v>137.74469999999999</c:v>
                </c:pt>
                <c:pt idx="31432">
                  <c:v>137.74949999999998</c:v>
                </c:pt>
                <c:pt idx="31433">
                  <c:v>137.7544</c:v>
                </c:pt>
                <c:pt idx="31434">
                  <c:v>137.75919999999999</c:v>
                </c:pt>
                <c:pt idx="31435">
                  <c:v>137.76400000000001</c:v>
                </c:pt>
                <c:pt idx="31436">
                  <c:v>137.7688</c:v>
                </c:pt>
                <c:pt idx="31437">
                  <c:v>137.77369999999999</c:v>
                </c:pt>
                <c:pt idx="31438">
                  <c:v>137.77850000000001</c:v>
                </c:pt>
                <c:pt idx="31439">
                  <c:v>137.7833</c:v>
                </c:pt>
                <c:pt idx="31440">
                  <c:v>137.78819999999999</c:v>
                </c:pt>
                <c:pt idx="31441">
                  <c:v>137.79300000000001</c:v>
                </c:pt>
                <c:pt idx="31442">
                  <c:v>137.7978</c:v>
                </c:pt>
                <c:pt idx="31443">
                  <c:v>137.80269999999999</c:v>
                </c:pt>
                <c:pt idx="31444">
                  <c:v>137.8075</c:v>
                </c:pt>
                <c:pt idx="31445">
                  <c:v>137.81229999999999</c:v>
                </c:pt>
                <c:pt idx="31446">
                  <c:v>137.81710000000001</c:v>
                </c:pt>
                <c:pt idx="31447">
                  <c:v>137.822</c:v>
                </c:pt>
                <c:pt idx="31448">
                  <c:v>137.82679999999999</c:v>
                </c:pt>
                <c:pt idx="31449">
                  <c:v>137.83160000000001</c:v>
                </c:pt>
                <c:pt idx="31450">
                  <c:v>137.8365</c:v>
                </c:pt>
                <c:pt idx="31451">
                  <c:v>137.84129999999999</c:v>
                </c:pt>
                <c:pt idx="31452">
                  <c:v>137.84610000000001</c:v>
                </c:pt>
                <c:pt idx="31453">
                  <c:v>137.851</c:v>
                </c:pt>
                <c:pt idx="31454">
                  <c:v>137.85579999999999</c:v>
                </c:pt>
                <c:pt idx="31455">
                  <c:v>137.86060000000001</c:v>
                </c:pt>
                <c:pt idx="31456">
                  <c:v>137.8655</c:v>
                </c:pt>
                <c:pt idx="31457">
                  <c:v>137.87030000000001</c:v>
                </c:pt>
                <c:pt idx="31458">
                  <c:v>137.8751</c:v>
                </c:pt>
                <c:pt idx="31459">
                  <c:v>137.87989999999999</c:v>
                </c:pt>
                <c:pt idx="31460">
                  <c:v>137.88480000000001</c:v>
                </c:pt>
                <c:pt idx="31461">
                  <c:v>137.8896</c:v>
                </c:pt>
                <c:pt idx="31462">
                  <c:v>137.89439999999999</c:v>
                </c:pt>
                <c:pt idx="31463">
                  <c:v>137.89930000000001</c:v>
                </c:pt>
                <c:pt idx="31464">
                  <c:v>137.9041</c:v>
                </c:pt>
                <c:pt idx="31465">
                  <c:v>137.90889999999999</c:v>
                </c:pt>
                <c:pt idx="31466">
                  <c:v>137.91370000000001</c:v>
                </c:pt>
                <c:pt idx="31467">
                  <c:v>137.9186</c:v>
                </c:pt>
                <c:pt idx="31468">
                  <c:v>137.92340000000002</c:v>
                </c:pt>
                <c:pt idx="31469">
                  <c:v>137.9282</c:v>
                </c:pt>
                <c:pt idx="31470">
                  <c:v>137.9331</c:v>
                </c:pt>
                <c:pt idx="31471">
                  <c:v>137.93790000000001</c:v>
                </c:pt>
                <c:pt idx="31472">
                  <c:v>137.9427</c:v>
                </c:pt>
                <c:pt idx="31473">
                  <c:v>137.94759999999999</c:v>
                </c:pt>
                <c:pt idx="31474">
                  <c:v>137.95240000000001</c:v>
                </c:pt>
                <c:pt idx="31475">
                  <c:v>137.9572</c:v>
                </c:pt>
                <c:pt idx="31476">
                  <c:v>137.96209999999999</c:v>
                </c:pt>
                <c:pt idx="31477">
                  <c:v>137.96690000000001</c:v>
                </c:pt>
                <c:pt idx="31478">
                  <c:v>137.9717</c:v>
                </c:pt>
                <c:pt idx="31479">
                  <c:v>137.97650000000002</c:v>
                </c:pt>
                <c:pt idx="31480">
                  <c:v>137.98140000000001</c:v>
                </c:pt>
                <c:pt idx="31481">
                  <c:v>137.9862</c:v>
                </c:pt>
                <c:pt idx="31482">
                  <c:v>137.99100000000001</c:v>
                </c:pt>
                <c:pt idx="31483">
                  <c:v>137.99590000000001</c:v>
                </c:pt>
                <c:pt idx="31484">
                  <c:v>138.00069999999999</c:v>
                </c:pt>
                <c:pt idx="31485">
                  <c:v>138.00550000000001</c:v>
                </c:pt>
                <c:pt idx="31486">
                  <c:v>138.0104</c:v>
                </c:pt>
                <c:pt idx="31487">
                  <c:v>138.01519999999999</c:v>
                </c:pt>
                <c:pt idx="31488">
                  <c:v>138.02000000000001</c:v>
                </c:pt>
                <c:pt idx="31489">
                  <c:v>138.0249</c:v>
                </c:pt>
                <c:pt idx="31490">
                  <c:v>138.02969999999999</c:v>
                </c:pt>
                <c:pt idx="31491">
                  <c:v>138.03450000000001</c:v>
                </c:pt>
                <c:pt idx="31492">
                  <c:v>138.0393</c:v>
                </c:pt>
                <c:pt idx="31493">
                  <c:v>138.04420000000002</c:v>
                </c:pt>
                <c:pt idx="31494">
                  <c:v>138.04900000000001</c:v>
                </c:pt>
                <c:pt idx="31495">
                  <c:v>138.0538</c:v>
                </c:pt>
                <c:pt idx="31496">
                  <c:v>138.05870000000002</c:v>
                </c:pt>
                <c:pt idx="31497">
                  <c:v>138.0635</c:v>
                </c:pt>
                <c:pt idx="31498">
                  <c:v>138.06829999999999</c:v>
                </c:pt>
                <c:pt idx="31499">
                  <c:v>138.07310000000001</c:v>
                </c:pt>
                <c:pt idx="31500">
                  <c:v>138.078</c:v>
                </c:pt>
                <c:pt idx="31501">
                  <c:v>138.08279999999999</c:v>
                </c:pt>
                <c:pt idx="31502">
                  <c:v>138.08760000000001</c:v>
                </c:pt>
                <c:pt idx="31503">
                  <c:v>138.0925</c:v>
                </c:pt>
                <c:pt idx="31504">
                  <c:v>138.09730000000002</c:v>
                </c:pt>
                <c:pt idx="31505">
                  <c:v>138.10210000000001</c:v>
                </c:pt>
                <c:pt idx="31506">
                  <c:v>138.107</c:v>
                </c:pt>
                <c:pt idx="31507">
                  <c:v>138.11180000000002</c:v>
                </c:pt>
                <c:pt idx="31508">
                  <c:v>138.11660000000001</c:v>
                </c:pt>
                <c:pt idx="31509">
                  <c:v>138.1215</c:v>
                </c:pt>
                <c:pt idx="31510">
                  <c:v>138.12630000000001</c:v>
                </c:pt>
                <c:pt idx="31511">
                  <c:v>138.1311</c:v>
                </c:pt>
                <c:pt idx="31512">
                  <c:v>138.13589999999999</c:v>
                </c:pt>
                <c:pt idx="31513">
                  <c:v>138.14080000000001</c:v>
                </c:pt>
                <c:pt idx="31514">
                  <c:v>138.1456</c:v>
                </c:pt>
                <c:pt idx="31515">
                  <c:v>138.15040000000002</c:v>
                </c:pt>
                <c:pt idx="31516">
                  <c:v>138.15530000000001</c:v>
                </c:pt>
                <c:pt idx="31517">
                  <c:v>138.1601</c:v>
                </c:pt>
                <c:pt idx="31518">
                  <c:v>138.16490000000002</c:v>
                </c:pt>
                <c:pt idx="31519">
                  <c:v>138.16980000000001</c:v>
                </c:pt>
                <c:pt idx="31520">
                  <c:v>138.1746</c:v>
                </c:pt>
                <c:pt idx="31521">
                  <c:v>138.17940000000002</c:v>
                </c:pt>
                <c:pt idx="31522">
                  <c:v>138.1842</c:v>
                </c:pt>
                <c:pt idx="31523">
                  <c:v>138.1891</c:v>
                </c:pt>
                <c:pt idx="31524">
                  <c:v>138.19390000000001</c:v>
                </c:pt>
                <c:pt idx="31525">
                  <c:v>138.1987</c:v>
                </c:pt>
                <c:pt idx="31526">
                  <c:v>138.20360000000002</c:v>
                </c:pt>
                <c:pt idx="31527">
                  <c:v>138.20840000000001</c:v>
                </c:pt>
                <c:pt idx="31528">
                  <c:v>138.2132</c:v>
                </c:pt>
                <c:pt idx="31529">
                  <c:v>138.21810000000002</c:v>
                </c:pt>
                <c:pt idx="31530">
                  <c:v>138.22290000000001</c:v>
                </c:pt>
                <c:pt idx="31531">
                  <c:v>138.2277</c:v>
                </c:pt>
                <c:pt idx="31532">
                  <c:v>138.23250000000002</c:v>
                </c:pt>
                <c:pt idx="31533">
                  <c:v>138.23740000000001</c:v>
                </c:pt>
                <c:pt idx="31534">
                  <c:v>138.2422</c:v>
                </c:pt>
                <c:pt idx="31535">
                  <c:v>138.24700000000001</c:v>
                </c:pt>
                <c:pt idx="31536">
                  <c:v>138.25190000000001</c:v>
                </c:pt>
                <c:pt idx="31537">
                  <c:v>138.25670000000002</c:v>
                </c:pt>
                <c:pt idx="31538">
                  <c:v>138.26150000000001</c:v>
                </c:pt>
                <c:pt idx="31539">
                  <c:v>138.2664</c:v>
                </c:pt>
                <c:pt idx="31540">
                  <c:v>138.27120000000002</c:v>
                </c:pt>
                <c:pt idx="31541">
                  <c:v>138.27600000000001</c:v>
                </c:pt>
                <c:pt idx="31542">
                  <c:v>138.2809</c:v>
                </c:pt>
                <c:pt idx="31543">
                  <c:v>138.28570000000002</c:v>
                </c:pt>
                <c:pt idx="31544">
                  <c:v>138.29050000000001</c:v>
                </c:pt>
                <c:pt idx="31545">
                  <c:v>138.2953</c:v>
                </c:pt>
                <c:pt idx="31546">
                  <c:v>138.30020000000002</c:v>
                </c:pt>
                <c:pt idx="31547">
                  <c:v>138.30500000000001</c:v>
                </c:pt>
                <c:pt idx="31548">
                  <c:v>138.30980000000002</c:v>
                </c:pt>
                <c:pt idx="31549">
                  <c:v>138.31470000000002</c:v>
                </c:pt>
                <c:pt idx="31550">
                  <c:v>138.31950000000001</c:v>
                </c:pt>
                <c:pt idx="31551">
                  <c:v>138.32430000000002</c:v>
                </c:pt>
                <c:pt idx="31552">
                  <c:v>138.32910000000001</c:v>
                </c:pt>
                <c:pt idx="31553">
                  <c:v>138.334</c:v>
                </c:pt>
                <c:pt idx="31554">
                  <c:v>138.33880000000002</c:v>
                </c:pt>
                <c:pt idx="31555">
                  <c:v>138.34360000000001</c:v>
                </c:pt>
                <c:pt idx="31556">
                  <c:v>138.3485</c:v>
                </c:pt>
                <c:pt idx="31557">
                  <c:v>138.35330000000002</c:v>
                </c:pt>
                <c:pt idx="31558">
                  <c:v>138.35810000000001</c:v>
                </c:pt>
                <c:pt idx="31559">
                  <c:v>138.363</c:v>
                </c:pt>
                <c:pt idx="31560">
                  <c:v>138.36780000000002</c:v>
                </c:pt>
                <c:pt idx="31561">
                  <c:v>138.37260000000001</c:v>
                </c:pt>
                <c:pt idx="31562">
                  <c:v>138.3775</c:v>
                </c:pt>
                <c:pt idx="31563">
                  <c:v>138.38230000000001</c:v>
                </c:pt>
                <c:pt idx="31564">
                  <c:v>138.3871</c:v>
                </c:pt>
                <c:pt idx="31565">
                  <c:v>138.39190000000002</c:v>
                </c:pt>
                <c:pt idx="31566">
                  <c:v>138.39679999999998</c:v>
                </c:pt>
                <c:pt idx="31567">
                  <c:v>138.4016</c:v>
                </c:pt>
                <c:pt idx="31568">
                  <c:v>138.40640000000002</c:v>
                </c:pt>
                <c:pt idx="31569">
                  <c:v>138.41129999999998</c:v>
                </c:pt>
                <c:pt idx="31570">
                  <c:v>138.4161</c:v>
                </c:pt>
                <c:pt idx="31571">
                  <c:v>138.42090000000002</c:v>
                </c:pt>
                <c:pt idx="31572">
                  <c:v>138.42579999999998</c:v>
                </c:pt>
                <c:pt idx="31573">
                  <c:v>138.4306</c:v>
                </c:pt>
                <c:pt idx="31574">
                  <c:v>138.43539999999999</c:v>
                </c:pt>
                <c:pt idx="31575">
                  <c:v>138.44029999999998</c:v>
                </c:pt>
                <c:pt idx="31576">
                  <c:v>138.4451</c:v>
                </c:pt>
                <c:pt idx="31577">
                  <c:v>138.44989999999999</c:v>
                </c:pt>
                <c:pt idx="31578">
                  <c:v>138.45469999999997</c:v>
                </c:pt>
                <c:pt idx="31579">
                  <c:v>138.45959999999999</c:v>
                </c:pt>
                <c:pt idx="31580">
                  <c:v>138.46439999999998</c:v>
                </c:pt>
                <c:pt idx="31581">
                  <c:v>138.4692</c:v>
                </c:pt>
                <c:pt idx="31582">
                  <c:v>138.47409999999999</c:v>
                </c:pt>
                <c:pt idx="31583">
                  <c:v>138.47889999999998</c:v>
                </c:pt>
                <c:pt idx="31584">
                  <c:v>138.4837</c:v>
                </c:pt>
                <c:pt idx="31585">
                  <c:v>138.48849999999999</c:v>
                </c:pt>
                <c:pt idx="31586">
                  <c:v>138.49339999999998</c:v>
                </c:pt>
                <c:pt idx="31587">
                  <c:v>138.4982</c:v>
                </c:pt>
                <c:pt idx="31588">
                  <c:v>138.50299999999999</c:v>
                </c:pt>
                <c:pt idx="31589">
                  <c:v>138.50789999999998</c:v>
                </c:pt>
                <c:pt idx="31590">
                  <c:v>138.5127</c:v>
                </c:pt>
                <c:pt idx="31591">
                  <c:v>138.51749999999998</c:v>
                </c:pt>
                <c:pt idx="31592">
                  <c:v>138.52239999999998</c:v>
                </c:pt>
                <c:pt idx="31593">
                  <c:v>138.52719999999999</c:v>
                </c:pt>
                <c:pt idx="31594">
                  <c:v>138.53199999999998</c:v>
                </c:pt>
                <c:pt idx="31595">
                  <c:v>138.5368</c:v>
                </c:pt>
                <c:pt idx="31596">
                  <c:v>138.54169999999999</c:v>
                </c:pt>
                <c:pt idx="31597">
                  <c:v>138.54649999999998</c:v>
                </c:pt>
                <c:pt idx="31598">
                  <c:v>138.5513</c:v>
                </c:pt>
                <c:pt idx="31599">
                  <c:v>138.55619999999999</c:v>
                </c:pt>
                <c:pt idx="31600">
                  <c:v>138.56099999999998</c:v>
                </c:pt>
                <c:pt idx="31601">
                  <c:v>138.5658</c:v>
                </c:pt>
                <c:pt idx="31602">
                  <c:v>138.57069999999999</c:v>
                </c:pt>
                <c:pt idx="31603">
                  <c:v>138.57549999999998</c:v>
                </c:pt>
                <c:pt idx="31604">
                  <c:v>138.58029999999999</c:v>
                </c:pt>
                <c:pt idx="31605">
                  <c:v>138.58519999999999</c:v>
                </c:pt>
                <c:pt idx="31606">
                  <c:v>138.59</c:v>
                </c:pt>
                <c:pt idx="31607">
                  <c:v>138.59479999999999</c:v>
                </c:pt>
                <c:pt idx="31608">
                  <c:v>138.59959999999998</c:v>
                </c:pt>
                <c:pt idx="31609">
                  <c:v>138.6045</c:v>
                </c:pt>
                <c:pt idx="31610">
                  <c:v>138.60929999999999</c:v>
                </c:pt>
                <c:pt idx="31611">
                  <c:v>138.61409999999998</c:v>
                </c:pt>
                <c:pt idx="31612">
                  <c:v>138.619</c:v>
                </c:pt>
                <c:pt idx="31613">
                  <c:v>138.62379999999999</c:v>
                </c:pt>
                <c:pt idx="31614">
                  <c:v>138.62859999999998</c:v>
                </c:pt>
                <c:pt idx="31615">
                  <c:v>138.63339999999999</c:v>
                </c:pt>
                <c:pt idx="31616">
                  <c:v>138.63829999999999</c:v>
                </c:pt>
                <c:pt idx="31617">
                  <c:v>138.6431</c:v>
                </c:pt>
                <c:pt idx="31618">
                  <c:v>138.64789999999999</c:v>
                </c:pt>
                <c:pt idx="31619">
                  <c:v>138.65279999999998</c:v>
                </c:pt>
                <c:pt idx="31620">
                  <c:v>138.6576</c:v>
                </c:pt>
                <c:pt idx="31621">
                  <c:v>138.66239999999999</c:v>
                </c:pt>
                <c:pt idx="31622">
                  <c:v>138.66729999999998</c:v>
                </c:pt>
                <c:pt idx="31623">
                  <c:v>138.6721</c:v>
                </c:pt>
                <c:pt idx="31624">
                  <c:v>138.67689999999999</c:v>
                </c:pt>
                <c:pt idx="31625">
                  <c:v>138.68179999999998</c:v>
                </c:pt>
                <c:pt idx="31626">
                  <c:v>138.6866</c:v>
                </c:pt>
                <c:pt idx="31627">
                  <c:v>138.69139999999999</c:v>
                </c:pt>
                <c:pt idx="31628">
                  <c:v>138.6962</c:v>
                </c:pt>
                <c:pt idx="31629">
                  <c:v>138.7011</c:v>
                </c:pt>
                <c:pt idx="31630">
                  <c:v>138.70589999999999</c:v>
                </c:pt>
                <c:pt idx="31631">
                  <c:v>138.7107</c:v>
                </c:pt>
                <c:pt idx="31632">
                  <c:v>138.71559999999999</c:v>
                </c:pt>
                <c:pt idx="31633">
                  <c:v>138.72039999999998</c:v>
                </c:pt>
                <c:pt idx="31634">
                  <c:v>138.7252</c:v>
                </c:pt>
                <c:pt idx="31635">
                  <c:v>138.72999999999999</c:v>
                </c:pt>
                <c:pt idx="31636">
                  <c:v>138.73489999999998</c:v>
                </c:pt>
                <c:pt idx="31637">
                  <c:v>138.7397</c:v>
                </c:pt>
                <c:pt idx="31638">
                  <c:v>138.74449999999999</c:v>
                </c:pt>
                <c:pt idx="31639">
                  <c:v>138.74940000000001</c:v>
                </c:pt>
                <c:pt idx="31640">
                  <c:v>138.7542</c:v>
                </c:pt>
                <c:pt idx="31641">
                  <c:v>138.75899999999999</c:v>
                </c:pt>
                <c:pt idx="31642">
                  <c:v>138.76390000000001</c:v>
                </c:pt>
                <c:pt idx="31643">
                  <c:v>138.7687</c:v>
                </c:pt>
                <c:pt idx="31644">
                  <c:v>138.77349999999998</c:v>
                </c:pt>
                <c:pt idx="31645">
                  <c:v>138.7783</c:v>
                </c:pt>
                <c:pt idx="31646">
                  <c:v>138.78319999999999</c:v>
                </c:pt>
                <c:pt idx="31647">
                  <c:v>138.78799999999998</c:v>
                </c:pt>
                <c:pt idx="31648">
                  <c:v>138.7928</c:v>
                </c:pt>
                <c:pt idx="31649">
                  <c:v>138.79769999999999</c:v>
                </c:pt>
                <c:pt idx="31650">
                  <c:v>138.80250000000001</c:v>
                </c:pt>
                <c:pt idx="31651">
                  <c:v>138.8073</c:v>
                </c:pt>
                <c:pt idx="31652">
                  <c:v>138.81219999999999</c:v>
                </c:pt>
                <c:pt idx="31653">
                  <c:v>138.81700000000001</c:v>
                </c:pt>
                <c:pt idx="31654">
                  <c:v>138.8218</c:v>
                </c:pt>
                <c:pt idx="31655">
                  <c:v>138.82669999999999</c:v>
                </c:pt>
                <c:pt idx="31656">
                  <c:v>138.83150000000001</c:v>
                </c:pt>
                <c:pt idx="31657">
                  <c:v>138.83629999999999</c:v>
                </c:pt>
                <c:pt idx="31658">
                  <c:v>138.84109999999998</c:v>
                </c:pt>
                <c:pt idx="31659">
                  <c:v>138.846</c:v>
                </c:pt>
                <c:pt idx="31660">
                  <c:v>138.85079999999999</c:v>
                </c:pt>
                <c:pt idx="31661">
                  <c:v>138.85560000000001</c:v>
                </c:pt>
                <c:pt idx="31662">
                  <c:v>138.8605</c:v>
                </c:pt>
                <c:pt idx="31663">
                  <c:v>138.86529999999999</c:v>
                </c:pt>
                <c:pt idx="31664">
                  <c:v>138.87010000000001</c:v>
                </c:pt>
                <c:pt idx="31665">
                  <c:v>138.8749</c:v>
                </c:pt>
                <c:pt idx="31666">
                  <c:v>138.87979999999999</c:v>
                </c:pt>
                <c:pt idx="31667">
                  <c:v>138.88460000000001</c:v>
                </c:pt>
                <c:pt idx="31668">
                  <c:v>138.88939999999999</c:v>
                </c:pt>
                <c:pt idx="31669">
                  <c:v>138.89429999999999</c:v>
                </c:pt>
                <c:pt idx="31670">
                  <c:v>138.8991</c:v>
                </c:pt>
                <c:pt idx="31671">
                  <c:v>138.90389999999999</c:v>
                </c:pt>
                <c:pt idx="31672">
                  <c:v>138.90879999999999</c:v>
                </c:pt>
                <c:pt idx="31673">
                  <c:v>138.9136</c:v>
                </c:pt>
                <c:pt idx="31674">
                  <c:v>138.91839999999999</c:v>
                </c:pt>
                <c:pt idx="31675">
                  <c:v>138.92320000000001</c:v>
                </c:pt>
                <c:pt idx="31676">
                  <c:v>138.9281</c:v>
                </c:pt>
                <c:pt idx="31677">
                  <c:v>138.93289999999999</c:v>
                </c:pt>
                <c:pt idx="31678">
                  <c:v>138.93770000000001</c:v>
                </c:pt>
                <c:pt idx="31679">
                  <c:v>138.9426</c:v>
                </c:pt>
                <c:pt idx="31680">
                  <c:v>138.94739999999999</c:v>
                </c:pt>
                <c:pt idx="31681">
                  <c:v>138.9522</c:v>
                </c:pt>
                <c:pt idx="31682">
                  <c:v>138.9571</c:v>
                </c:pt>
                <c:pt idx="31683">
                  <c:v>138.96189999999999</c:v>
                </c:pt>
                <c:pt idx="31684">
                  <c:v>138.9667</c:v>
                </c:pt>
                <c:pt idx="31685">
                  <c:v>138.9716</c:v>
                </c:pt>
                <c:pt idx="31686">
                  <c:v>138.97640000000001</c:v>
                </c:pt>
                <c:pt idx="31687">
                  <c:v>138.9812</c:v>
                </c:pt>
                <c:pt idx="31688">
                  <c:v>138.98599999999999</c:v>
                </c:pt>
                <c:pt idx="31689">
                  <c:v>138.99090000000001</c:v>
                </c:pt>
                <c:pt idx="31690">
                  <c:v>138.9957</c:v>
                </c:pt>
                <c:pt idx="31691">
                  <c:v>139.00049999999999</c:v>
                </c:pt>
                <c:pt idx="31692">
                  <c:v>139.00540000000001</c:v>
                </c:pt>
                <c:pt idx="31693">
                  <c:v>139.0102</c:v>
                </c:pt>
                <c:pt idx="31694">
                  <c:v>139.01499999999999</c:v>
                </c:pt>
                <c:pt idx="31695">
                  <c:v>139.0198</c:v>
                </c:pt>
                <c:pt idx="31696">
                  <c:v>139.0247</c:v>
                </c:pt>
                <c:pt idx="31697">
                  <c:v>139.02950000000001</c:v>
                </c:pt>
                <c:pt idx="31698">
                  <c:v>139.0343</c:v>
                </c:pt>
                <c:pt idx="31699">
                  <c:v>139.03919999999999</c:v>
                </c:pt>
                <c:pt idx="31700">
                  <c:v>139.04400000000001</c:v>
                </c:pt>
                <c:pt idx="31701">
                  <c:v>139.0488</c:v>
                </c:pt>
                <c:pt idx="31702">
                  <c:v>139.05369999999999</c:v>
                </c:pt>
                <c:pt idx="31703">
                  <c:v>139.05850000000001</c:v>
                </c:pt>
                <c:pt idx="31704">
                  <c:v>139.0633</c:v>
                </c:pt>
                <c:pt idx="31705">
                  <c:v>139.06809999999999</c:v>
                </c:pt>
                <c:pt idx="31706">
                  <c:v>139.07300000000001</c:v>
                </c:pt>
                <c:pt idx="31707">
                  <c:v>139.0778</c:v>
                </c:pt>
                <c:pt idx="31708">
                  <c:v>139.08260000000001</c:v>
                </c:pt>
                <c:pt idx="31709">
                  <c:v>139.08750000000001</c:v>
                </c:pt>
                <c:pt idx="31710">
                  <c:v>139.09229999999999</c:v>
                </c:pt>
                <c:pt idx="31711">
                  <c:v>139.09710000000001</c:v>
                </c:pt>
                <c:pt idx="31712">
                  <c:v>139.102</c:v>
                </c:pt>
                <c:pt idx="31713">
                  <c:v>139.10679999999999</c:v>
                </c:pt>
                <c:pt idx="31714">
                  <c:v>139.11160000000001</c:v>
                </c:pt>
                <c:pt idx="31715">
                  <c:v>139.1165</c:v>
                </c:pt>
                <c:pt idx="31716">
                  <c:v>139.12129999999999</c:v>
                </c:pt>
                <c:pt idx="31717">
                  <c:v>139.12610000000001</c:v>
                </c:pt>
                <c:pt idx="31718">
                  <c:v>139.1309</c:v>
                </c:pt>
                <c:pt idx="31719">
                  <c:v>139.13580000000002</c:v>
                </c:pt>
                <c:pt idx="31720">
                  <c:v>139.14060000000001</c:v>
                </c:pt>
                <c:pt idx="31721">
                  <c:v>139.1454</c:v>
                </c:pt>
                <c:pt idx="31722">
                  <c:v>139.15020000000001</c:v>
                </c:pt>
                <c:pt idx="31723">
                  <c:v>139.1551</c:v>
                </c:pt>
                <c:pt idx="31724">
                  <c:v>139.15989999999999</c:v>
                </c:pt>
                <c:pt idx="31725">
                  <c:v>139.16470000000001</c:v>
                </c:pt>
                <c:pt idx="31726">
                  <c:v>139.1696</c:v>
                </c:pt>
                <c:pt idx="31727">
                  <c:v>139.17439999999999</c:v>
                </c:pt>
                <c:pt idx="31728">
                  <c:v>139.17920000000001</c:v>
                </c:pt>
                <c:pt idx="31729">
                  <c:v>139.1841</c:v>
                </c:pt>
                <c:pt idx="31730">
                  <c:v>139.18890000000002</c:v>
                </c:pt>
                <c:pt idx="31731">
                  <c:v>139.19370000000001</c:v>
                </c:pt>
                <c:pt idx="31732">
                  <c:v>139.1986</c:v>
                </c:pt>
                <c:pt idx="31733">
                  <c:v>139.20340000000002</c:v>
                </c:pt>
                <c:pt idx="31734">
                  <c:v>139.20820000000001</c:v>
                </c:pt>
                <c:pt idx="31735">
                  <c:v>139.21299999999999</c:v>
                </c:pt>
                <c:pt idx="31736">
                  <c:v>139.21790000000001</c:v>
                </c:pt>
                <c:pt idx="31737">
                  <c:v>139.2227</c:v>
                </c:pt>
                <c:pt idx="31738">
                  <c:v>139.22749999999999</c:v>
                </c:pt>
                <c:pt idx="31739">
                  <c:v>139.23240000000001</c:v>
                </c:pt>
                <c:pt idx="31740">
                  <c:v>139.2372</c:v>
                </c:pt>
                <c:pt idx="31741">
                  <c:v>139.24200000000002</c:v>
                </c:pt>
                <c:pt idx="31742">
                  <c:v>139.24690000000001</c:v>
                </c:pt>
                <c:pt idx="31743">
                  <c:v>139.2517</c:v>
                </c:pt>
                <c:pt idx="31744">
                  <c:v>139.25650000000002</c:v>
                </c:pt>
                <c:pt idx="31745">
                  <c:v>139.26130000000001</c:v>
                </c:pt>
                <c:pt idx="31746">
                  <c:v>139.2662</c:v>
                </c:pt>
                <c:pt idx="31747">
                  <c:v>139.27100000000002</c:v>
                </c:pt>
                <c:pt idx="31748">
                  <c:v>139.2758</c:v>
                </c:pt>
                <c:pt idx="31749">
                  <c:v>139.2807</c:v>
                </c:pt>
                <c:pt idx="31750">
                  <c:v>139.28550000000001</c:v>
                </c:pt>
                <c:pt idx="31751">
                  <c:v>139.2903</c:v>
                </c:pt>
                <c:pt idx="31752">
                  <c:v>139.29509999999999</c:v>
                </c:pt>
                <c:pt idx="31753">
                  <c:v>139.30000000000001</c:v>
                </c:pt>
                <c:pt idx="31754">
                  <c:v>139.3048</c:v>
                </c:pt>
                <c:pt idx="31755">
                  <c:v>139.30960000000002</c:v>
                </c:pt>
                <c:pt idx="31756">
                  <c:v>139.31450000000001</c:v>
                </c:pt>
                <c:pt idx="31757">
                  <c:v>139.3193</c:v>
                </c:pt>
                <c:pt idx="31758">
                  <c:v>139.32410000000002</c:v>
                </c:pt>
                <c:pt idx="31759">
                  <c:v>139.32900000000001</c:v>
                </c:pt>
                <c:pt idx="31760">
                  <c:v>139.3338</c:v>
                </c:pt>
                <c:pt idx="31761">
                  <c:v>139.33860000000001</c:v>
                </c:pt>
                <c:pt idx="31762">
                  <c:v>139.3434</c:v>
                </c:pt>
                <c:pt idx="31763">
                  <c:v>139.34829999999999</c:v>
                </c:pt>
                <c:pt idx="31764">
                  <c:v>139.35310000000001</c:v>
                </c:pt>
                <c:pt idx="31765">
                  <c:v>139.3579</c:v>
                </c:pt>
                <c:pt idx="31766">
                  <c:v>139.36280000000002</c:v>
                </c:pt>
                <c:pt idx="31767">
                  <c:v>139.36760000000001</c:v>
                </c:pt>
                <c:pt idx="31768">
                  <c:v>139.3724</c:v>
                </c:pt>
                <c:pt idx="31769">
                  <c:v>139.37730000000002</c:v>
                </c:pt>
                <c:pt idx="31770">
                  <c:v>139.38210000000001</c:v>
                </c:pt>
                <c:pt idx="31771">
                  <c:v>139.3869</c:v>
                </c:pt>
                <c:pt idx="31772">
                  <c:v>139.39180000000002</c:v>
                </c:pt>
                <c:pt idx="31773">
                  <c:v>139.39660000000001</c:v>
                </c:pt>
                <c:pt idx="31774">
                  <c:v>139.4014</c:v>
                </c:pt>
                <c:pt idx="31775">
                  <c:v>139.40620000000001</c:v>
                </c:pt>
                <c:pt idx="31776">
                  <c:v>139.4111</c:v>
                </c:pt>
                <c:pt idx="31777">
                  <c:v>139.41590000000002</c:v>
                </c:pt>
                <c:pt idx="31778">
                  <c:v>139.42070000000001</c:v>
                </c:pt>
                <c:pt idx="31779">
                  <c:v>139.4256</c:v>
                </c:pt>
                <c:pt idx="31780">
                  <c:v>139.43040000000002</c:v>
                </c:pt>
                <c:pt idx="31781">
                  <c:v>139.43520000000001</c:v>
                </c:pt>
                <c:pt idx="31782">
                  <c:v>139.44</c:v>
                </c:pt>
                <c:pt idx="31783">
                  <c:v>139.44490000000002</c:v>
                </c:pt>
                <c:pt idx="31784">
                  <c:v>139.44970000000001</c:v>
                </c:pt>
                <c:pt idx="31785">
                  <c:v>139.4545</c:v>
                </c:pt>
                <c:pt idx="31786">
                  <c:v>139.45940000000002</c:v>
                </c:pt>
                <c:pt idx="31787">
                  <c:v>139.46420000000001</c:v>
                </c:pt>
                <c:pt idx="31788">
                  <c:v>139.46900000000002</c:v>
                </c:pt>
                <c:pt idx="31789">
                  <c:v>139.47390000000001</c:v>
                </c:pt>
                <c:pt idx="31790">
                  <c:v>139.4787</c:v>
                </c:pt>
                <c:pt idx="31791">
                  <c:v>139.48350000000002</c:v>
                </c:pt>
                <c:pt idx="31792">
                  <c:v>139.48830000000001</c:v>
                </c:pt>
                <c:pt idx="31793">
                  <c:v>139.4932</c:v>
                </c:pt>
                <c:pt idx="31794">
                  <c:v>139.49800000000002</c:v>
                </c:pt>
                <c:pt idx="31795">
                  <c:v>139.50280000000001</c:v>
                </c:pt>
                <c:pt idx="31796">
                  <c:v>139.5077</c:v>
                </c:pt>
                <c:pt idx="31797">
                  <c:v>139.51250000000002</c:v>
                </c:pt>
                <c:pt idx="31798">
                  <c:v>139.51730000000001</c:v>
                </c:pt>
                <c:pt idx="31799">
                  <c:v>139.52220000000003</c:v>
                </c:pt>
                <c:pt idx="31800">
                  <c:v>139.52700000000002</c:v>
                </c:pt>
                <c:pt idx="31801">
                  <c:v>139.5318</c:v>
                </c:pt>
                <c:pt idx="31802">
                  <c:v>139.53660000000002</c:v>
                </c:pt>
                <c:pt idx="31803">
                  <c:v>139.54150000000001</c:v>
                </c:pt>
                <c:pt idx="31804">
                  <c:v>139.5463</c:v>
                </c:pt>
                <c:pt idx="31805">
                  <c:v>139.55110000000002</c:v>
                </c:pt>
                <c:pt idx="31806">
                  <c:v>139.55600000000001</c:v>
                </c:pt>
                <c:pt idx="31807">
                  <c:v>139.5608</c:v>
                </c:pt>
                <c:pt idx="31808">
                  <c:v>139.56560000000002</c:v>
                </c:pt>
                <c:pt idx="31809">
                  <c:v>139.57040000000001</c:v>
                </c:pt>
                <c:pt idx="31810">
                  <c:v>139.57530000000003</c:v>
                </c:pt>
                <c:pt idx="31811">
                  <c:v>139.58010000000002</c:v>
                </c:pt>
                <c:pt idx="31812">
                  <c:v>139.5849</c:v>
                </c:pt>
                <c:pt idx="31813">
                  <c:v>139.58980000000003</c:v>
                </c:pt>
                <c:pt idx="31814">
                  <c:v>139.59460000000001</c:v>
                </c:pt>
                <c:pt idx="31815">
                  <c:v>139.5994</c:v>
                </c:pt>
                <c:pt idx="31816">
                  <c:v>139.60429999999999</c:v>
                </c:pt>
                <c:pt idx="31817">
                  <c:v>139.60910000000001</c:v>
                </c:pt>
                <c:pt idx="31818">
                  <c:v>139.6139</c:v>
                </c:pt>
                <c:pt idx="31819">
                  <c:v>139.61870000000002</c:v>
                </c:pt>
                <c:pt idx="31820">
                  <c:v>139.62359999999998</c:v>
                </c:pt>
                <c:pt idx="31821">
                  <c:v>139.62840000000003</c:v>
                </c:pt>
                <c:pt idx="31822">
                  <c:v>139.63320000000002</c:v>
                </c:pt>
                <c:pt idx="31823">
                  <c:v>139.63809999999998</c:v>
                </c:pt>
                <c:pt idx="31824">
                  <c:v>139.6429</c:v>
                </c:pt>
                <c:pt idx="31825">
                  <c:v>139.64770000000001</c:v>
                </c:pt>
                <c:pt idx="31826">
                  <c:v>139.65259999999998</c:v>
                </c:pt>
                <c:pt idx="31827">
                  <c:v>139.6574</c:v>
                </c:pt>
                <c:pt idx="31828">
                  <c:v>139.66219999999998</c:v>
                </c:pt>
                <c:pt idx="31829">
                  <c:v>139.667</c:v>
                </c:pt>
                <c:pt idx="31830">
                  <c:v>139.67189999999999</c:v>
                </c:pt>
                <c:pt idx="31831">
                  <c:v>139.67669999999998</c:v>
                </c:pt>
                <c:pt idx="31832">
                  <c:v>139.6815</c:v>
                </c:pt>
                <c:pt idx="31833">
                  <c:v>139.68639999999999</c:v>
                </c:pt>
                <c:pt idx="31834">
                  <c:v>139.69119999999998</c:v>
                </c:pt>
                <c:pt idx="31835">
                  <c:v>139.696</c:v>
                </c:pt>
                <c:pt idx="31836">
                  <c:v>139.70080000000002</c:v>
                </c:pt>
                <c:pt idx="31837">
                  <c:v>139.70569999999998</c:v>
                </c:pt>
                <c:pt idx="31838">
                  <c:v>139.7105</c:v>
                </c:pt>
                <c:pt idx="31839">
                  <c:v>139.71529999999998</c:v>
                </c:pt>
                <c:pt idx="31840">
                  <c:v>139.72019999999998</c:v>
                </c:pt>
                <c:pt idx="31841">
                  <c:v>139.72499999999999</c:v>
                </c:pt>
                <c:pt idx="31842">
                  <c:v>139.72979999999998</c:v>
                </c:pt>
                <c:pt idx="31843">
                  <c:v>139.73469999999998</c:v>
                </c:pt>
                <c:pt idx="31844">
                  <c:v>139.73949999999999</c:v>
                </c:pt>
                <c:pt idx="31845">
                  <c:v>139.74429999999998</c:v>
                </c:pt>
                <c:pt idx="31846">
                  <c:v>139.7491</c:v>
                </c:pt>
                <c:pt idx="31847">
                  <c:v>139.75399999999999</c:v>
                </c:pt>
                <c:pt idx="31848">
                  <c:v>139.75879999999998</c:v>
                </c:pt>
                <c:pt idx="31849">
                  <c:v>139.7636</c:v>
                </c:pt>
                <c:pt idx="31850">
                  <c:v>139.76849999999999</c:v>
                </c:pt>
                <c:pt idx="31851">
                  <c:v>139.77329999999998</c:v>
                </c:pt>
                <c:pt idx="31852">
                  <c:v>139.77809999999999</c:v>
                </c:pt>
                <c:pt idx="31853">
                  <c:v>139.78299999999999</c:v>
                </c:pt>
                <c:pt idx="31854">
                  <c:v>139.78779999999998</c:v>
                </c:pt>
                <c:pt idx="31855">
                  <c:v>139.79259999999999</c:v>
                </c:pt>
                <c:pt idx="31856">
                  <c:v>139.79739999999998</c:v>
                </c:pt>
                <c:pt idx="31857">
                  <c:v>139.8023</c:v>
                </c:pt>
                <c:pt idx="31858">
                  <c:v>139.80709999999999</c:v>
                </c:pt>
                <c:pt idx="31859">
                  <c:v>139.81189999999998</c:v>
                </c:pt>
                <c:pt idx="31860">
                  <c:v>139.8168</c:v>
                </c:pt>
                <c:pt idx="31861">
                  <c:v>139.82159999999999</c:v>
                </c:pt>
                <c:pt idx="31862">
                  <c:v>139.82639999999998</c:v>
                </c:pt>
                <c:pt idx="31863">
                  <c:v>139.8312</c:v>
                </c:pt>
                <c:pt idx="31864">
                  <c:v>139.83609999999999</c:v>
                </c:pt>
                <c:pt idx="31865">
                  <c:v>139.84089999999998</c:v>
                </c:pt>
                <c:pt idx="31866">
                  <c:v>139.84569999999999</c:v>
                </c:pt>
                <c:pt idx="31867">
                  <c:v>139.85059999999999</c:v>
                </c:pt>
                <c:pt idx="31868">
                  <c:v>139.8554</c:v>
                </c:pt>
                <c:pt idx="31869">
                  <c:v>139.86019999999999</c:v>
                </c:pt>
                <c:pt idx="31870">
                  <c:v>139.86509999999998</c:v>
                </c:pt>
                <c:pt idx="31871">
                  <c:v>139.8699</c:v>
                </c:pt>
                <c:pt idx="31872">
                  <c:v>139.87469999999999</c:v>
                </c:pt>
                <c:pt idx="31873">
                  <c:v>139.87959999999998</c:v>
                </c:pt>
                <c:pt idx="31874">
                  <c:v>139.8844</c:v>
                </c:pt>
                <c:pt idx="31875">
                  <c:v>139.88919999999999</c:v>
                </c:pt>
                <c:pt idx="31876">
                  <c:v>139.89399999999998</c:v>
                </c:pt>
                <c:pt idx="31877">
                  <c:v>139.8989</c:v>
                </c:pt>
                <c:pt idx="31878">
                  <c:v>139.90369999999999</c:v>
                </c:pt>
                <c:pt idx="31879">
                  <c:v>139.9085</c:v>
                </c:pt>
                <c:pt idx="31880">
                  <c:v>139.9134</c:v>
                </c:pt>
                <c:pt idx="31881">
                  <c:v>139.91819999999998</c:v>
                </c:pt>
                <c:pt idx="31882">
                  <c:v>139.923</c:v>
                </c:pt>
                <c:pt idx="31883">
                  <c:v>139.92779999999999</c:v>
                </c:pt>
                <c:pt idx="31884">
                  <c:v>139.93269999999998</c:v>
                </c:pt>
                <c:pt idx="31885">
                  <c:v>139.9375</c:v>
                </c:pt>
                <c:pt idx="31886">
                  <c:v>139.94229999999999</c:v>
                </c:pt>
                <c:pt idx="31887">
                  <c:v>139.94719999999998</c:v>
                </c:pt>
                <c:pt idx="31888">
                  <c:v>139.952</c:v>
                </c:pt>
                <c:pt idx="31889">
                  <c:v>139.95679999999999</c:v>
                </c:pt>
                <c:pt idx="31890">
                  <c:v>139.9616</c:v>
                </c:pt>
                <c:pt idx="31891">
                  <c:v>139.9665</c:v>
                </c:pt>
                <c:pt idx="31892">
                  <c:v>139.97129999999999</c:v>
                </c:pt>
                <c:pt idx="31893">
                  <c:v>139.9761</c:v>
                </c:pt>
                <c:pt idx="31894">
                  <c:v>139.98099999999999</c:v>
                </c:pt>
                <c:pt idx="31895">
                  <c:v>139.98579999999998</c:v>
                </c:pt>
                <c:pt idx="31896">
                  <c:v>139.9906</c:v>
                </c:pt>
                <c:pt idx="31897">
                  <c:v>139.99549999999999</c:v>
                </c:pt>
                <c:pt idx="31898">
                  <c:v>140.00029999999998</c:v>
                </c:pt>
                <c:pt idx="31899">
                  <c:v>140.0051</c:v>
                </c:pt>
                <c:pt idx="31900">
                  <c:v>140.01</c:v>
                </c:pt>
                <c:pt idx="31901">
                  <c:v>140.01480000000001</c:v>
                </c:pt>
                <c:pt idx="31902">
                  <c:v>140.0196</c:v>
                </c:pt>
                <c:pt idx="31903">
                  <c:v>140.02439999999999</c:v>
                </c:pt>
                <c:pt idx="31904">
                  <c:v>140.02930000000001</c:v>
                </c:pt>
                <c:pt idx="31905">
                  <c:v>140.0341</c:v>
                </c:pt>
                <c:pt idx="31906">
                  <c:v>140.03889999999998</c:v>
                </c:pt>
                <c:pt idx="31907">
                  <c:v>140.0438</c:v>
                </c:pt>
                <c:pt idx="31908">
                  <c:v>140.04859999999999</c:v>
                </c:pt>
                <c:pt idx="31909">
                  <c:v>140.05339999999998</c:v>
                </c:pt>
                <c:pt idx="31910">
                  <c:v>140.0582</c:v>
                </c:pt>
                <c:pt idx="31911">
                  <c:v>140.06309999999999</c:v>
                </c:pt>
                <c:pt idx="31912">
                  <c:v>140.06790000000001</c:v>
                </c:pt>
                <c:pt idx="31913">
                  <c:v>140.0727</c:v>
                </c:pt>
                <c:pt idx="31914">
                  <c:v>140.07759999999999</c:v>
                </c:pt>
                <c:pt idx="31915">
                  <c:v>140.08240000000001</c:v>
                </c:pt>
                <c:pt idx="31916">
                  <c:v>140.0872</c:v>
                </c:pt>
                <c:pt idx="31917">
                  <c:v>140.09199999999998</c:v>
                </c:pt>
                <c:pt idx="31918">
                  <c:v>140.09690000000001</c:v>
                </c:pt>
                <c:pt idx="31919">
                  <c:v>140.10169999999999</c:v>
                </c:pt>
                <c:pt idx="31920">
                  <c:v>140.10649999999998</c:v>
                </c:pt>
                <c:pt idx="31921">
                  <c:v>140.1114</c:v>
                </c:pt>
                <c:pt idx="31922">
                  <c:v>140.11619999999999</c:v>
                </c:pt>
                <c:pt idx="31923">
                  <c:v>140.12100000000001</c:v>
                </c:pt>
                <c:pt idx="31924">
                  <c:v>140.1259</c:v>
                </c:pt>
                <c:pt idx="31925">
                  <c:v>140.13069999999999</c:v>
                </c:pt>
                <c:pt idx="31926">
                  <c:v>140.13550000000001</c:v>
                </c:pt>
                <c:pt idx="31927">
                  <c:v>140.1403</c:v>
                </c:pt>
                <c:pt idx="31928">
                  <c:v>140.14519999999999</c:v>
                </c:pt>
                <c:pt idx="31929">
                  <c:v>140.15</c:v>
                </c:pt>
                <c:pt idx="31930">
                  <c:v>140.15479999999999</c:v>
                </c:pt>
                <c:pt idx="31931">
                  <c:v>140.15969999999999</c:v>
                </c:pt>
                <c:pt idx="31932">
                  <c:v>140.1645</c:v>
                </c:pt>
                <c:pt idx="31933">
                  <c:v>140.16929999999999</c:v>
                </c:pt>
                <c:pt idx="31934">
                  <c:v>140.17419999999998</c:v>
                </c:pt>
                <c:pt idx="31935">
                  <c:v>140.179</c:v>
                </c:pt>
                <c:pt idx="31936">
                  <c:v>140.18379999999999</c:v>
                </c:pt>
                <c:pt idx="31937">
                  <c:v>140.18860000000001</c:v>
                </c:pt>
                <c:pt idx="31938">
                  <c:v>140.1935</c:v>
                </c:pt>
                <c:pt idx="31939">
                  <c:v>140.19829999999999</c:v>
                </c:pt>
                <c:pt idx="31940">
                  <c:v>140.20310000000001</c:v>
                </c:pt>
                <c:pt idx="31941">
                  <c:v>140.208</c:v>
                </c:pt>
                <c:pt idx="31942">
                  <c:v>140.21279999999999</c:v>
                </c:pt>
                <c:pt idx="31943">
                  <c:v>140.2176</c:v>
                </c:pt>
                <c:pt idx="31944">
                  <c:v>140.22239999999999</c:v>
                </c:pt>
                <c:pt idx="31945">
                  <c:v>140.22729999999999</c:v>
                </c:pt>
                <c:pt idx="31946">
                  <c:v>140.2321</c:v>
                </c:pt>
                <c:pt idx="31947">
                  <c:v>140.23689999999999</c:v>
                </c:pt>
                <c:pt idx="31948">
                  <c:v>140.24180000000001</c:v>
                </c:pt>
                <c:pt idx="31949">
                  <c:v>140.2466</c:v>
                </c:pt>
                <c:pt idx="31950">
                  <c:v>140.25139999999999</c:v>
                </c:pt>
                <c:pt idx="31951">
                  <c:v>140.25630000000001</c:v>
                </c:pt>
                <c:pt idx="31952">
                  <c:v>140.2611</c:v>
                </c:pt>
                <c:pt idx="31953">
                  <c:v>140.26589999999999</c:v>
                </c:pt>
                <c:pt idx="31954">
                  <c:v>140.27070000000001</c:v>
                </c:pt>
                <c:pt idx="31955">
                  <c:v>140.2756</c:v>
                </c:pt>
                <c:pt idx="31956">
                  <c:v>140.28039999999999</c:v>
                </c:pt>
                <c:pt idx="31957">
                  <c:v>140.2852</c:v>
                </c:pt>
                <c:pt idx="31958">
                  <c:v>140.2901</c:v>
                </c:pt>
                <c:pt idx="31959">
                  <c:v>140.29490000000001</c:v>
                </c:pt>
                <c:pt idx="31960">
                  <c:v>140.2997</c:v>
                </c:pt>
                <c:pt idx="31961">
                  <c:v>140.30459999999999</c:v>
                </c:pt>
                <c:pt idx="31962">
                  <c:v>140.30940000000001</c:v>
                </c:pt>
                <c:pt idx="31963">
                  <c:v>140.3142</c:v>
                </c:pt>
                <c:pt idx="31964">
                  <c:v>140.31899999999999</c:v>
                </c:pt>
                <c:pt idx="31965">
                  <c:v>140.32390000000001</c:v>
                </c:pt>
                <c:pt idx="31966">
                  <c:v>140.3287</c:v>
                </c:pt>
                <c:pt idx="31967">
                  <c:v>140.33349999999999</c:v>
                </c:pt>
                <c:pt idx="31968">
                  <c:v>140.33840000000001</c:v>
                </c:pt>
                <c:pt idx="31969">
                  <c:v>140.3432</c:v>
                </c:pt>
                <c:pt idx="31970">
                  <c:v>140.34800000000001</c:v>
                </c:pt>
                <c:pt idx="31971">
                  <c:v>140.3528</c:v>
                </c:pt>
                <c:pt idx="31972">
                  <c:v>140.35769999999999</c:v>
                </c:pt>
                <c:pt idx="31973">
                  <c:v>140.36250000000001</c:v>
                </c:pt>
                <c:pt idx="31974">
                  <c:v>140.3673</c:v>
                </c:pt>
                <c:pt idx="31975">
                  <c:v>140.37219999999999</c:v>
                </c:pt>
                <c:pt idx="31976">
                  <c:v>140.37700000000001</c:v>
                </c:pt>
                <c:pt idx="31977">
                  <c:v>140.3818</c:v>
                </c:pt>
                <c:pt idx="31978">
                  <c:v>140.38669999999999</c:v>
                </c:pt>
                <c:pt idx="31979">
                  <c:v>140.39150000000001</c:v>
                </c:pt>
                <c:pt idx="31980">
                  <c:v>140.3963</c:v>
                </c:pt>
                <c:pt idx="31981">
                  <c:v>140.40110000000001</c:v>
                </c:pt>
                <c:pt idx="31982">
                  <c:v>140.40600000000001</c:v>
                </c:pt>
                <c:pt idx="31983">
                  <c:v>140.41079999999999</c:v>
                </c:pt>
                <c:pt idx="31984">
                  <c:v>140.41560000000001</c:v>
                </c:pt>
                <c:pt idx="31985">
                  <c:v>140.4205</c:v>
                </c:pt>
                <c:pt idx="31986">
                  <c:v>140.42529999999999</c:v>
                </c:pt>
                <c:pt idx="31987">
                  <c:v>140.43010000000001</c:v>
                </c:pt>
                <c:pt idx="31988">
                  <c:v>140.435</c:v>
                </c:pt>
                <c:pt idx="31989">
                  <c:v>140.43979999999999</c:v>
                </c:pt>
                <c:pt idx="31990">
                  <c:v>140.44460000000001</c:v>
                </c:pt>
                <c:pt idx="31991">
                  <c:v>140.4494</c:v>
                </c:pt>
                <c:pt idx="31992">
                  <c:v>140.45430000000002</c:v>
                </c:pt>
                <c:pt idx="31993">
                  <c:v>140.45910000000001</c:v>
                </c:pt>
                <c:pt idx="31994">
                  <c:v>140.4639</c:v>
                </c:pt>
                <c:pt idx="31995">
                  <c:v>140.46880000000002</c:v>
                </c:pt>
                <c:pt idx="31996">
                  <c:v>140.4736</c:v>
                </c:pt>
                <c:pt idx="31997">
                  <c:v>140.47839999999999</c:v>
                </c:pt>
                <c:pt idx="31998">
                  <c:v>140.48320000000001</c:v>
                </c:pt>
                <c:pt idx="31999">
                  <c:v>140.4881</c:v>
                </c:pt>
                <c:pt idx="32000">
                  <c:v>140.49289999999999</c:v>
                </c:pt>
                <c:pt idx="32001">
                  <c:v>140.49770000000001</c:v>
                </c:pt>
                <c:pt idx="32002">
                  <c:v>140.5026</c:v>
                </c:pt>
                <c:pt idx="32003">
                  <c:v>140.50740000000002</c:v>
                </c:pt>
                <c:pt idx="32004">
                  <c:v>140.51220000000001</c:v>
                </c:pt>
                <c:pt idx="32005">
                  <c:v>140.5171</c:v>
                </c:pt>
                <c:pt idx="32006">
                  <c:v>140.52190000000002</c:v>
                </c:pt>
                <c:pt idx="32007">
                  <c:v>140.52670000000001</c:v>
                </c:pt>
                <c:pt idx="32008">
                  <c:v>140.53149999999999</c:v>
                </c:pt>
                <c:pt idx="32009">
                  <c:v>140.53640000000001</c:v>
                </c:pt>
                <c:pt idx="32010">
                  <c:v>140.5412</c:v>
                </c:pt>
                <c:pt idx="32011">
                  <c:v>140.54599999999999</c:v>
                </c:pt>
                <c:pt idx="32012">
                  <c:v>140.55090000000001</c:v>
                </c:pt>
                <c:pt idx="32013">
                  <c:v>140.5557</c:v>
                </c:pt>
                <c:pt idx="32014">
                  <c:v>140.56050000000002</c:v>
                </c:pt>
                <c:pt idx="32015">
                  <c:v>140.56540000000001</c:v>
                </c:pt>
                <c:pt idx="32016">
                  <c:v>140.5702</c:v>
                </c:pt>
                <c:pt idx="32017">
                  <c:v>140.57500000000002</c:v>
                </c:pt>
                <c:pt idx="32018">
                  <c:v>140.57980000000001</c:v>
                </c:pt>
                <c:pt idx="32019">
                  <c:v>140.5847</c:v>
                </c:pt>
                <c:pt idx="32020">
                  <c:v>140.58950000000002</c:v>
                </c:pt>
                <c:pt idx="32021">
                  <c:v>140.5943</c:v>
                </c:pt>
                <c:pt idx="32022">
                  <c:v>140.59909999999999</c:v>
                </c:pt>
                <c:pt idx="32023">
                  <c:v>140.60400000000001</c:v>
                </c:pt>
                <c:pt idx="32024">
                  <c:v>140.6088</c:v>
                </c:pt>
                <c:pt idx="32025">
                  <c:v>140.61360000000002</c:v>
                </c:pt>
                <c:pt idx="32026">
                  <c:v>140.61850000000001</c:v>
                </c:pt>
                <c:pt idx="32027">
                  <c:v>140.6233</c:v>
                </c:pt>
                <c:pt idx="32028">
                  <c:v>140.62810000000002</c:v>
                </c:pt>
                <c:pt idx="32029">
                  <c:v>140.63300000000001</c:v>
                </c:pt>
                <c:pt idx="32030">
                  <c:v>140.6378</c:v>
                </c:pt>
                <c:pt idx="32031">
                  <c:v>140.64260000000002</c:v>
                </c:pt>
                <c:pt idx="32032">
                  <c:v>140.6474</c:v>
                </c:pt>
                <c:pt idx="32033">
                  <c:v>140.6523</c:v>
                </c:pt>
                <c:pt idx="32034">
                  <c:v>140.65710000000001</c:v>
                </c:pt>
                <c:pt idx="32035">
                  <c:v>140.6619</c:v>
                </c:pt>
                <c:pt idx="32036">
                  <c:v>140.66679999999999</c:v>
                </c:pt>
                <c:pt idx="32037">
                  <c:v>140.67160000000001</c:v>
                </c:pt>
                <c:pt idx="32038">
                  <c:v>140.6764</c:v>
                </c:pt>
                <c:pt idx="32039">
                  <c:v>140.68130000000002</c:v>
                </c:pt>
                <c:pt idx="32040">
                  <c:v>140.68610000000001</c:v>
                </c:pt>
                <c:pt idx="32041">
                  <c:v>140.6909</c:v>
                </c:pt>
                <c:pt idx="32042">
                  <c:v>140.69570000000002</c:v>
                </c:pt>
                <c:pt idx="32043">
                  <c:v>140.70060000000001</c:v>
                </c:pt>
                <c:pt idx="32044">
                  <c:v>140.7054</c:v>
                </c:pt>
                <c:pt idx="32045">
                  <c:v>140.71020000000001</c:v>
                </c:pt>
                <c:pt idx="32046">
                  <c:v>140.71510000000001</c:v>
                </c:pt>
                <c:pt idx="32047">
                  <c:v>140.7199</c:v>
                </c:pt>
                <c:pt idx="32048">
                  <c:v>140.72470000000001</c:v>
                </c:pt>
                <c:pt idx="32049">
                  <c:v>140.7295</c:v>
                </c:pt>
                <c:pt idx="32050">
                  <c:v>140.73440000000002</c:v>
                </c:pt>
                <c:pt idx="32051">
                  <c:v>140.73920000000001</c:v>
                </c:pt>
                <c:pt idx="32052">
                  <c:v>140.744</c:v>
                </c:pt>
                <c:pt idx="32053">
                  <c:v>140.74890000000002</c:v>
                </c:pt>
                <c:pt idx="32054">
                  <c:v>140.75370000000001</c:v>
                </c:pt>
                <c:pt idx="32055">
                  <c:v>140.7585</c:v>
                </c:pt>
                <c:pt idx="32056">
                  <c:v>140.76330000000002</c:v>
                </c:pt>
                <c:pt idx="32057">
                  <c:v>140.76820000000001</c:v>
                </c:pt>
                <c:pt idx="32058">
                  <c:v>140.773</c:v>
                </c:pt>
                <c:pt idx="32059">
                  <c:v>140.77780000000001</c:v>
                </c:pt>
                <c:pt idx="32060">
                  <c:v>140.78270000000001</c:v>
                </c:pt>
                <c:pt idx="32061">
                  <c:v>140.78750000000002</c:v>
                </c:pt>
                <c:pt idx="32062">
                  <c:v>140.79230000000001</c:v>
                </c:pt>
                <c:pt idx="32063">
                  <c:v>140.7972</c:v>
                </c:pt>
                <c:pt idx="32064">
                  <c:v>140.80200000000002</c:v>
                </c:pt>
                <c:pt idx="32065">
                  <c:v>140.80680000000001</c:v>
                </c:pt>
                <c:pt idx="32066">
                  <c:v>140.8116</c:v>
                </c:pt>
                <c:pt idx="32067">
                  <c:v>140.81650000000002</c:v>
                </c:pt>
                <c:pt idx="32068">
                  <c:v>140.82130000000001</c:v>
                </c:pt>
                <c:pt idx="32069">
                  <c:v>140.8261</c:v>
                </c:pt>
                <c:pt idx="32070">
                  <c:v>140.83100000000002</c:v>
                </c:pt>
                <c:pt idx="32071">
                  <c:v>140.83580000000001</c:v>
                </c:pt>
                <c:pt idx="32072">
                  <c:v>140.84060000000002</c:v>
                </c:pt>
                <c:pt idx="32073">
                  <c:v>140.84540000000001</c:v>
                </c:pt>
                <c:pt idx="32074">
                  <c:v>140.8503</c:v>
                </c:pt>
                <c:pt idx="32075">
                  <c:v>140.85510000000002</c:v>
                </c:pt>
                <c:pt idx="32076">
                  <c:v>140.85990000000001</c:v>
                </c:pt>
                <c:pt idx="32077">
                  <c:v>140.8648</c:v>
                </c:pt>
                <c:pt idx="32078">
                  <c:v>140.86960000000002</c:v>
                </c:pt>
                <c:pt idx="32079">
                  <c:v>140.87440000000001</c:v>
                </c:pt>
                <c:pt idx="32080">
                  <c:v>140.8793</c:v>
                </c:pt>
                <c:pt idx="32081">
                  <c:v>140.88410000000002</c:v>
                </c:pt>
                <c:pt idx="32082">
                  <c:v>140.88890000000001</c:v>
                </c:pt>
                <c:pt idx="32083">
                  <c:v>140.89370000000002</c:v>
                </c:pt>
                <c:pt idx="32084">
                  <c:v>140.89860000000002</c:v>
                </c:pt>
                <c:pt idx="32085">
                  <c:v>140.9034</c:v>
                </c:pt>
                <c:pt idx="32086">
                  <c:v>140.90820000000002</c:v>
                </c:pt>
                <c:pt idx="32087">
                  <c:v>140.91310000000001</c:v>
                </c:pt>
                <c:pt idx="32088">
                  <c:v>140.9179</c:v>
                </c:pt>
                <c:pt idx="32089">
                  <c:v>140.92270000000002</c:v>
                </c:pt>
                <c:pt idx="32090">
                  <c:v>140.92759999999998</c:v>
                </c:pt>
                <c:pt idx="32091">
                  <c:v>140.9324</c:v>
                </c:pt>
                <c:pt idx="32092">
                  <c:v>140.93720000000002</c:v>
                </c:pt>
                <c:pt idx="32093">
                  <c:v>140.94200000000001</c:v>
                </c:pt>
                <c:pt idx="32094">
                  <c:v>140.94690000000003</c:v>
                </c:pt>
                <c:pt idx="32095">
                  <c:v>140.95170000000002</c:v>
                </c:pt>
                <c:pt idx="32096">
                  <c:v>140.95650000000001</c:v>
                </c:pt>
                <c:pt idx="32097">
                  <c:v>140.96130000000002</c:v>
                </c:pt>
                <c:pt idx="32098">
                  <c:v>140.96620000000001</c:v>
                </c:pt>
                <c:pt idx="32099">
                  <c:v>140.971</c:v>
                </c:pt>
                <c:pt idx="32100">
                  <c:v>140.97580000000002</c:v>
                </c:pt>
                <c:pt idx="32101">
                  <c:v>140.98069999999998</c:v>
                </c:pt>
                <c:pt idx="32102">
                  <c:v>140.9855</c:v>
                </c:pt>
                <c:pt idx="32103">
                  <c:v>140.99030000000002</c:v>
                </c:pt>
                <c:pt idx="32104">
                  <c:v>140.99519999999998</c:v>
                </c:pt>
                <c:pt idx="32105">
                  <c:v>141</c:v>
                </c:pt>
                <c:pt idx="32106">
                  <c:v>141.00480000000002</c:v>
                </c:pt>
                <c:pt idx="32107">
                  <c:v>141.00960000000001</c:v>
                </c:pt>
                <c:pt idx="32108">
                  <c:v>141.0145</c:v>
                </c:pt>
                <c:pt idx="32109">
                  <c:v>141.01929999999999</c:v>
                </c:pt>
                <c:pt idx="32110">
                  <c:v>141.0241</c:v>
                </c:pt>
                <c:pt idx="32111">
                  <c:v>141.029</c:v>
                </c:pt>
                <c:pt idx="32112">
                  <c:v>141.03379999999999</c:v>
                </c:pt>
                <c:pt idx="32113">
                  <c:v>141.03859999999997</c:v>
                </c:pt>
                <c:pt idx="32114">
                  <c:v>141.04349999999999</c:v>
                </c:pt>
                <c:pt idx="32115">
                  <c:v>141.04829999999998</c:v>
                </c:pt>
                <c:pt idx="32116">
                  <c:v>141.0531</c:v>
                </c:pt>
                <c:pt idx="32117">
                  <c:v>141.05790000000002</c:v>
                </c:pt>
                <c:pt idx="32118">
                  <c:v>141.06279999999998</c:v>
                </c:pt>
                <c:pt idx="32119">
                  <c:v>141.0676</c:v>
                </c:pt>
                <c:pt idx="32120">
                  <c:v>141.07239999999999</c:v>
                </c:pt>
                <c:pt idx="32121">
                  <c:v>141.07729999999998</c:v>
                </c:pt>
                <c:pt idx="32122">
                  <c:v>141.0821</c:v>
                </c:pt>
                <c:pt idx="32123">
                  <c:v>141.08689999999999</c:v>
                </c:pt>
                <c:pt idx="32124">
                  <c:v>141.09169999999997</c:v>
                </c:pt>
                <c:pt idx="32125">
                  <c:v>141.0966</c:v>
                </c:pt>
                <c:pt idx="32126">
                  <c:v>141.10139999999998</c:v>
                </c:pt>
                <c:pt idx="32127">
                  <c:v>141.1062</c:v>
                </c:pt>
                <c:pt idx="32128">
                  <c:v>141.11109999999999</c:v>
                </c:pt>
                <c:pt idx="32129">
                  <c:v>141.11589999999998</c:v>
                </c:pt>
                <c:pt idx="32130">
                  <c:v>141.1207</c:v>
                </c:pt>
                <c:pt idx="32131">
                  <c:v>141.12549999999999</c:v>
                </c:pt>
                <c:pt idx="32132">
                  <c:v>141.13039999999998</c:v>
                </c:pt>
                <c:pt idx="32133">
                  <c:v>141.1352</c:v>
                </c:pt>
                <c:pt idx="32134">
                  <c:v>141.13999999999999</c:v>
                </c:pt>
                <c:pt idx="32135">
                  <c:v>141.14489999999998</c:v>
                </c:pt>
                <c:pt idx="32136">
                  <c:v>141.1497</c:v>
                </c:pt>
                <c:pt idx="32137">
                  <c:v>141.15449999999998</c:v>
                </c:pt>
                <c:pt idx="32138">
                  <c:v>141.15939999999998</c:v>
                </c:pt>
                <c:pt idx="32139">
                  <c:v>141.16419999999999</c:v>
                </c:pt>
                <c:pt idx="32140">
                  <c:v>141.16899999999998</c:v>
                </c:pt>
                <c:pt idx="32141">
                  <c:v>141.1738</c:v>
                </c:pt>
                <c:pt idx="32142">
                  <c:v>141.17869999999999</c:v>
                </c:pt>
                <c:pt idx="32143">
                  <c:v>141.18349999999998</c:v>
                </c:pt>
                <c:pt idx="32144">
                  <c:v>141.1883</c:v>
                </c:pt>
                <c:pt idx="32145">
                  <c:v>141.19319999999999</c:v>
                </c:pt>
                <c:pt idx="32146">
                  <c:v>141.19799999999998</c:v>
                </c:pt>
                <c:pt idx="32147">
                  <c:v>141.2028</c:v>
                </c:pt>
                <c:pt idx="32148">
                  <c:v>141.20769999999999</c:v>
                </c:pt>
                <c:pt idx="32149">
                  <c:v>141.21249999999998</c:v>
                </c:pt>
                <c:pt idx="32150">
                  <c:v>141.21729999999999</c:v>
                </c:pt>
                <c:pt idx="32151">
                  <c:v>141.22209999999998</c:v>
                </c:pt>
                <c:pt idx="32152">
                  <c:v>141.227</c:v>
                </c:pt>
                <c:pt idx="32153">
                  <c:v>141.23179999999999</c:v>
                </c:pt>
                <c:pt idx="32154">
                  <c:v>141.23659999999998</c:v>
                </c:pt>
                <c:pt idx="32155">
                  <c:v>141.2414</c:v>
                </c:pt>
                <c:pt idx="32156">
                  <c:v>141.24629999999999</c:v>
                </c:pt>
                <c:pt idx="32157">
                  <c:v>141.25109999999998</c:v>
                </c:pt>
                <c:pt idx="32158">
                  <c:v>141.2559</c:v>
                </c:pt>
                <c:pt idx="32159">
                  <c:v>141.26079999999999</c:v>
                </c:pt>
                <c:pt idx="32160">
                  <c:v>141.26559999999998</c:v>
                </c:pt>
                <c:pt idx="32161">
                  <c:v>141.2704</c:v>
                </c:pt>
                <c:pt idx="32162">
                  <c:v>141.27529999999999</c:v>
                </c:pt>
                <c:pt idx="32163">
                  <c:v>141.2801</c:v>
                </c:pt>
                <c:pt idx="32164">
                  <c:v>141.28489999999999</c:v>
                </c:pt>
                <c:pt idx="32165">
                  <c:v>141.28969999999998</c:v>
                </c:pt>
                <c:pt idx="32166">
                  <c:v>141.2946</c:v>
                </c:pt>
                <c:pt idx="32167">
                  <c:v>141.29939999999999</c:v>
                </c:pt>
                <c:pt idx="32168">
                  <c:v>141.30419999999998</c:v>
                </c:pt>
                <c:pt idx="32169">
                  <c:v>141.3091</c:v>
                </c:pt>
                <c:pt idx="32170">
                  <c:v>141.31389999999999</c:v>
                </c:pt>
                <c:pt idx="32171">
                  <c:v>141.31869999999998</c:v>
                </c:pt>
                <c:pt idx="32172">
                  <c:v>141.3236</c:v>
                </c:pt>
                <c:pt idx="32173">
                  <c:v>141.32839999999999</c:v>
                </c:pt>
                <c:pt idx="32174">
                  <c:v>141.33320000000001</c:v>
                </c:pt>
                <c:pt idx="32175">
                  <c:v>141.33799999999999</c:v>
                </c:pt>
                <c:pt idx="32176">
                  <c:v>141.34289999999999</c:v>
                </c:pt>
                <c:pt idx="32177">
                  <c:v>141.3477</c:v>
                </c:pt>
                <c:pt idx="32178">
                  <c:v>141.35249999999999</c:v>
                </c:pt>
                <c:pt idx="32179">
                  <c:v>141.35729999999998</c:v>
                </c:pt>
                <c:pt idx="32180">
                  <c:v>141.3622</c:v>
                </c:pt>
                <c:pt idx="32181">
                  <c:v>141.36699999999999</c:v>
                </c:pt>
                <c:pt idx="32182">
                  <c:v>141.37179999999998</c:v>
                </c:pt>
                <c:pt idx="32183">
                  <c:v>141.3767</c:v>
                </c:pt>
                <c:pt idx="32184">
                  <c:v>141.38149999999999</c:v>
                </c:pt>
                <c:pt idx="32185">
                  <c:v>141.38630000000001</c:v>
                </c:pt>
                <c:pt idx="32186">
                  <c:v>141.3912</c:v>
                </c:pt>
                <c:pt idx="32187">
                  <c:v>141.39599999999999</c:v>
                </c:pt>
                <c:pt idx="32188">
                  <c:v>141.4008</c:v>
                </c:pt>
                <c:pt idx="32189">
                  <c:v>141.40559999999999</c:v>
                </c:pt>
                <c:pt idx="32190">
                  <c:v>141.41049999999998</c:v>
                </c:pt>
                <c:pt idx="32191">
                  <c:v>141.4153</c:v>
                </c:pt>
                <c:pt idx="32192">
                  <c:v>141.42009999999999</c:v>
                </c:pt>
                <c:pt idx="32193">
                  <c:v>141.42499999999998</c:v>
                </c:pt>
                <c:pt idx="32194">
                  <c:v>141.4298</c:v>
                </c:pt>
                <c:pt idx="32195">
                  <c:v>141.43459999999999</c:v>
                </c:pt>
                <c:pt idx="32196">
                  <c:v>141.43950000000001</c:v>
                </c:pt>
                <c:pt idx="32197">
                  <c:v>141.4443</c:v>
                </c:pt>
                <c:pt idx="32198">
                  <c:v>141.44909999999999</c:v>
                </c:pt>
                <c:pt idx="32199">
                  <c:v>141.4539</c:v>
                </c:pt>
                <c:pt idx="32200">
                  <c:v>141.4588</c:v>
                </c:pt>
                <c:pt idx="32201">
                  <c:v>141.46359999999999</c:v>
                </c:pt>
                <c:pt idx="32202">
                  <c:v>141.4684</c:v>
                </c:pt>
                <c:pt idx="32203">
                  <c:v>141.47319999999999</c:v>
                </c:pt>
                <c:pt idx="32204">
                  <c:v>141.47809999999998</c:v>
                </c:pt>
                <c:pt idx="32205">
                  <c:v>141.4829</c:v>
                </c:pt>
                <c:pt idx="32206">
                  <c:v>141.48769999999999</c:v>
                </c:pt>
                <c:pt idx="32207">
                  <c:v>141.49260000000001</c:v>
                </c:pt>
                <c:pt idx="32208">
                  <c:v>141.4974</c:v>
                </c:pt>
                <c:pt idx="32209">
                  <c:v>141.50219999999999</c:v>
                </c:pt>
                <c:pt idx="32210">
                  <c:v>141.50710000000001</c:v>
                </c:pt>
                <c:pt idx="32211">
                  <c:v>141.5119</c:v>
                </c:pt>
                <c:pt idx="32212">
                  <c:v>141.51669999999999</c:v>
                </c:pt>
                <c:pt idx="32213">
                  <c:v>141.5215</c:v>
                </c:pt>
                <c:pt idx="32214">
                  <c:v>141.5264</c:v>
                </c:pt>
                <c:pt idx="32215">
                  <c:v>141.53119999999998</c:v>
                </c:pt>
                <c:pt idx="32216">
                  <c:v>141.536</c:v>
                </c:pt>
                <c:pt idx="32217">
                  <c:v>141.54089999999999</c:v>
                </c:pt>
                <c:pt idx="32218">
                  <c:v>141.54570000000001</c:v>
                </c:pt>
                <c:pt idx="32219">
                  <c:v>141.5505</c:v>
                </c:pt>
                <c:pt idx="32220">
                  <c:v>141.55529999999999</c:v>
                </c:pt>
                <c:pt idx="32221">
                  <c:v>141.56020000000001</c:v>
                </c:pt>
                <c:pt idx="32222">
                  <c:v>141.565</c:v>
                </c:pt>
                <c:pt idx="32223">
                  <c:v>141.56979999999999</c:v>
                </c:pt>
                <c:pt idx="32224">
                  <c:v>141.57470000000001</c:v>
                </c:pt>
                <c:pt idx="32225">
                  <c:v>141.5795</c:v>
                </c:pt>
                <c:pt idx="32226">
                  <c:v>141.58429999999998</c:v>
                </c:pt>
                <c:pt idx="32227">
                  <c:v>141.5891</c:v>
                </c:pt>
                <c:pt idx="32228">
                  <c:v>141.59399999999999</c:v>
                </c:pt>
                <c:pt idx="32229">
                  <c:v>141.59879999999998</c:v>
                </c:pt>
                <c:pt idx="32230">
                  <c:v>141.6036</c:v>
                </c:pt>
                <c:pt idx="32231">
                  <c:v>141.60849999999999</c:v>
                </c:pt>
                <c:pt idx="32232">
                  <c:v>141.61330000000001</c:v>
                </c:pt>
                <c:pt idx="32233">
                  <c:v>141.6181</c:v>
                </c:pt>
                <c:pt idx="32234">
                  <c:v>141.62289999999999</c:v>
                </c:pt>
                <c:pt idx="32235">
                  <c:v>141.62780000000001</c:v>
                </c:pt>
                <c:pt idx="32236">
                  <c:v>141.6326</c:v>
                </c:pt>
                <c:pt idx="32237">
                  <c:v>141.63739999999999</c:v>
                </c:pt>
                <c:pt idx="32238">
                  <c:v>141.64230000000001</c:v>
                </c:pt>
                <c:pt idx="32239">
                  <c:v>141.64709999999999</c:v>
                </c:pt>
                <c:pt idx="32240">
                  <c:v>141.65189999999998</c:v>
                </c:pt>
                <c:pt idx="32241">
                  <c:v>141.6568</c:v>
                </c:pt>
                <c:pt idx="32242">
                  <c:v>141.66159999999999</c:v>
                </c:pt>
                <c:pt idx="32243">
                  <c:v>141.66640000000001</c:v>
                </c:pt>
                <c:pt idx="32244">
                  <c:v>141.6712</c:v>
                </c:pt>
                <c:pt idx="32245">
                  <c:v>141.67609999999999</c:v>
                </c:pt>
                <c:pt idx="32246">
                  <c:v>141.68090000000001</c:v>
                </c:pt>
                <c:pt idx="32247">
                  <c:v>141.6857</c:v>
                </c:pt>
                <c:pt idx="32248">
                  <c:v>141.69059999999999</c:v>
                </c:pt>
                <c:pt idx="32249">
                  <c:v>141.69540000000001</c:v>
                </c:pt>
                <c:pt idx="32250">
                  <c:v>141.7002</c:v>
                </c:pt>
                <c:pt idx="32251">
                  <c:v>141.70509999999999</c:v>
                </c:pt>
                <c:pt idx="32252">
                  <c:v>141.7099</c:v>
                </c:pt>
                <c:pt idx="32253">
                  <c:v>141.71469999999999</c:v>
                </c:pt>
                <c:pt idx="32254">
                  <c:v>141.71950000000001</c:v>
                </c:pt>
                <c:pt idx="32255">
                  <c:v>141.7244</c:v>
                </c:pt>
                <c:pt idx="32256">
                  <c:v>141.72919999999999</c:v>
                </c:pt>
                <c:pt idx="32257">
                  <c:v>141.73400000000001</c:v>
                </c:pt>
                <c:pt idx="32258">
                  <c:v>141.7388</c:v>
                </c:pt>
                <c:pt idx="32259">
                  <c:v>141.74369999999999</c:v>
                </c:pt>
                <c:pt idx="32260">
                  <c:v>141.74850000000001</c:v>
                </c:pt>
                <c:pt idx="32261">
                  <c:v>141.7533</c:v>
                </c:pt>
                <c:pt idx="32262">
                  <c:v>141.75819999999999</c:v>
                </c:pt>
                <c:pt idx="32263">
                  <c:v>141.76300000000001</c:v>
                </c:pt>
                <c:pt idx="32264">
                  <c:v>141.76779999999999</c:v>
                </c:pt>
                <c:pt idx="32265">
                  <c:v>141.77270000000001</c:v>
                </c:pt>
                <c:pt idx="32266">
                  <c:v>141.7775</c:v>
                </c:pt>
                <c:pt idx="32267">
                  <c:v>141.78229999999999</c:v>
                </c:pt>
                <c:pt idx="32268">
                  <c:v>141.78710000000001</c:v>
                </c:pt>
                <c:pt idx="32269">
                  <c:v>141.792</c:v>
                </c:pt>
                <c:pt idx="32270">
                  <c:v>141.79679999999999</c:v>
                </c:pt>
                <c:pt idx="32271">
                  <c:v>141.80160000000001</c:v>
                </c:pt>
                <c:pt idx="32272">
                  <c:v>141.8065</c:v>
                </c:pt>
                <c:pt idx="32273">
                  <c:v>141.81129999999999</c:v>
                </c:pt>
                <c:pt idx="32274">
                  <c:v>141.81610000000001</c:v>
                </c:pt>
                <c:pt idx="32275">
                  <c:v>141.82089999999999</c:v>
                </c:pt>
                <c:pt idx="32276">
                  <c:v>141.82580000000002</c:v>
                </c:pt>
                <c:pt idx="32277">
                  <c:v>141.8306</c:v>
                </c:pt>
                <c:pt idx="32278">
                  <c:v>141.83539999999999</c:v>
                </c:pt>
                <c:pt idx="32279">
                  <c:v>141.84030000000001</c:v>
                </c:pt>
                <c:pt idx="32280">
                  <c:v>141.8451</c:v>
                </c:pt>
                <c:pt idx="32281">
                  <c:v>141.84989999999999</c:v>
                </c:pt>
                <c:pt idx="32282">
                  <c:v>141.85470000000001</c:v>
                </c:pt>
                <c:pt idx="32283">
                  <c:v>141.8596</c:v>
                </c:pt>
                <c:pt idx="32284">
                  <c:v>141.86439999999999</c:v>
                </c:pt>
                <c:pt idx="32285">
                  <c:v>141.86920000000001</c:v>
                </c:pt>
                <c:pt idx="32286">
                  <c:v>141.8741</c:v>
                </c:pt>
                <c:pt idx="32287">
                  <c:v>141.87890000000002</c:v>
                </c:pt>
                <c:pt idx="32288">
                  <c:v>141.8837</c:v>
                </c:pt>
                <c:pt idx="32289">
                  <c:v>141.88849999999999</c:v>
                </c:pt>
                <c:pt idx="32290">
                  <c:v>141.89340000000001</c:v>
                </c:pt>
                <c:pt idx="32291">
                  <c:v>141.8982</c:v>
                </c:pt>
                <c:pt idx="32292">
                  <c:v>141.90299999999999</c:v>
                </c:pt>
                <c:pt idx="32293">
                  <c:v>141.90790000000001</c:v>
                </c:pt>
                <c:pt idx="32294">
                  <c:v>141.9127</c:v>
                </c:pt>
                <c:pt idx="32295">
                  <c:v>141.91749999999999</c:v>
                </c:pt>
                <c:pt idx="32296">
                  <c:v>141.92240000000001</c:v>
                </c:pt>
                <c:pt idx="32297">
                  <c:v>141.9272</c:v>
                </c:pt>
                <c:pt idx="32298">
                  <c:v>141.93200000000002</c:v>
                </c:pt>
                <c:pt idx="32299">
                  <c:v>141.93680000000001</c:v>
                </c:pt>
                <c:pt idx="32300">
                  <c:v>141.9417</c:v>
                </c:pt>
                <c:pt idx="32301">
                  <c:v>141.94650000000001</c:v>
                </c:pt>
                <c:pt idx="32302">
                  <c:v>141.9513</c:v>
                </c:pt>
                <c:pt idx="32303">
                  <c:v>141.9562</c:v>
                </c:pt>
                <c:pt idx="32304">
                  <c:v>141.96100000000001</c:v>
                </c:pt>
                <c:pt idx="32305">
                  <c:v>141.9658</c:v>
                </c:pt>
                <c:pt idx="32306">
                  <c:v>141.97059999999999</c:v>
                </c:pt>
                <c:pt idx="32307">
                  <c:v>141.97550000000001</c:v>
                </c:pt>
                <c:pt idx="32308">
                  <c:v>141.9803</c:v>
                </c:pt>
                <c:pt idx="32309">
                  <c:v>141.98510000000002</c:v>
                </c:pt>
                <c:pt idx="32310">
                  <c:v>141.99</c:v>
                </c:pt>
                <c:pt idx="32311">
                  <c:v>141.9948</c:v>
                </c:pt>
                <c:pt idx="32312">
                  <c:v>141.99960000000002</c:v>
                </c:pt>
                <c:pt idx="32313">
                  <c:v>142.0044</c:v>
                </c:pt>
                <c:pt idx="32314">
                  <c:v>142.0093</c:v>
                </c:pt>
                <c:pt idx="32315">
                  <c:v>142.01410000000001</c:v>
                </c:pt>
                <c:pt idx="32316">
                  <c:v>142.0189</c:v>
                </c:pt>
                <c:pt idx="32317">
                  <c:v>142.02379999999999</c:v>
                </c:pt>
                <c:pt idx="32318">
                  <c:v>142.02860000000001</c:v>
                </c:pt>
                <c:pt idx="32319">
                  <c:v>142.0334</c:v>
                </c:pt>
                <c:pt idx="32320">
                  <c:v>142.03829999999999</c:v>
                </c:pt>
                <c:pt idx="32321">
                  <c:v>142.04310000000001</c:v>
                </c:pt>
                <c:pt idx="32322">
                  <c:v>142.0479</c:v>
                </c:pt>
                <c:pt idx="32323">
                  <c:v>142.05270000000002</c:v>
                </c:pt>
                <c:pt idx="32324">
                  <c:v>142.05760000000001</c:v>
                </c:pt>
                <c:pt idx="32325">
                  <c:v>142.0624</c:v>
                </c:pt>
                <c:pt idx="32326">
                  <c:v>142.06720000000001</c:v>
                </c:pt>
                <c:pt idx="32327">
                  <c:v>142.07210000000001</c:v>
                </c:pt>
                <c:pt idx="32328">
                  <c:v>142.07689999999999</c:v>
                </c:pt>
                <c:pt idx="32329">
                  <c:v>142.08170000000001</c:v>
                </c:pt>
                <c:pt idx="32330">
                  <c:v>142.0865</c:v>
                </c:pt>
                <c:pt idx="32331">
                  <c:v>142.09139999999999</c:v>
                </c:pt>
                <c:pt idx="32332">
                  <c:v>142.09620000000001</c:v>
                </c:pt>
                <c:pt idx="32333">
                  <c:v>142.101</c:v>
                </c:pt>
                <c:pt idx="32334">
                  <c:v>142.10580000000002</c:v>
                </c:pt>
                <c:pt idx="32335">
                  <c:v>142.11070000000001</c:v>
                </c:pt>
                <c:pt idx="32336">
                  <c:v>142.1155</c:v>
                </c:pt>
                <c:pt idx="32337">
                  <c:v>142.12030000000001</c:v>
                </c:pt>
                <c:pt idx="32338">
                  <c:v>142.12520000000001</c:v>
                </c:pt>
                <c:pt idx="32339">
                  <c:v>142.13</c:v>
                </c:pt>
                <c:pt idx="32340">
                  <c:v>142.13480000000001</c:v>
                </c:pt>
                <c:pt idx="32341">
                  <c:v>142.1397</c:v>
                </c:pt>
                <c:pt idx="32342">
                  <c:v>142.14449999999999</c:v>
                </c:pt>
                <c:pt idx="32343">
                  <c:v>142.14930000000001</c:v>
                </c:pt>
                <c:pt idx="32344">
                  <c:v>142.1541</c:v>
                </c:pt>
                <c:pt idx="32345">
                  <c:v>142.15900000000002</c:v>
                </c:pt>
                <c:pt idx="32346">
                  <c:v>142.16380000000001</c:v>
                </c:pt>
                <c:pt idx="32347">
                  <c:v>142.1686</c:v>
                </c:pt>
                <c:pt idx="32348">
                  <c:v>142.17350000000002</c:v>
                </c:pt>
                <c:pt idx="32349">
                  <c:v>142.17830000000001</c:v>
                </c:pt>
                <c:pt idx="32350">
                  <c:v>142.1831</c:v>
                </c:pt>
                <c:pt idx="32351">
                  <c:v>142.18800000000002</c:v>
                </c:pt>
                <c:pt idx="32352">
                  <c:v>142.19280000000001</c:v>
                </c:pt>
                <c:pt idx="32353">
                  <c:v>142.19759999999999</c:v>
                </c:pt>
                <c:pt idx="32354">
                  <c:v>142.20240000000001</c:v>
                </c:pt>
                <c:pt idx="32355">
                  <c:v>142.2073</c:v>
                </c:pt>
                <c:pt idx="32356">
                  <c:v>142.21210000000002</c:v>
                </c:pt>
                <c:pt idx="32357">
                  <c:v>142.21690000000001</c:v>
                </c:pt>
                <c:pt idx="32358">
                  <c:v>142.2217</c:v>
                </c:pt>
                <c:pt idx="32359">
                  <c:v>142.22660000000002</c:v>
                </c:pt>
                <c:pt idx="32360">
                  <c:v>142.23140000000001</c:v>
                </c:pt>
                <c:pt idx="32361">
                  <c:v>142.2362</c:v>
                </c:pt>
                <c:pt idx="32362">
                  <c:v>142.24110000000002</c:v>
                </c:pt>
                <c:pt idx="32363">
                  <c:v>142.24590000000001</c:v>
                </c:pt>
                <c:pt idx="32364">
                  <c:v>142.25069999999999</c:v>
                </c:pt>
                <c:pt idx="32365">
                  <c:v>142.25550000000001</c:v>
                </c:pt>
                <c:pt idx="32366">
                  <c:v>142.2604</c:v>
                </c:pt>
                <c:pt idx="32367">
                  <c:v>142.26520000000002</c:v>
                </c:pt>
                <c:pt idx="32368">
                  <c:v>142.27000000000001</c:v>
                </c:pt>
                <c:pt idx="32369">
                  <c:v>142.2749</c:v>
                </c:pt>
                <c:pt idx="32370">
                  <c:v>142.27970000000002</c:v>
                </c:pt>
                <c:pt idx="32371">
                  <c:v>142.28450000000001</c:v>
                </c:pt>
                <c:pt idx="32372">
                  <c:v>142.2894</c:v>
                </c:pt>
                <c:pt idx="32373">
                  <c:v>142.29420000000002</c:v>
                </c:pt>
                <c:pt idx="32374">
                  <c:v>142.29900000000001</c:v>
                </c:pt>
                <c:pt idx="32375">
                  <c:v>142.3038</c:v>
                </c:pt>
                <c:pt idx="32376">
                  <c:v>142.30870000000002</c:v>
                </c:pt>
                <c:pt idx="32377">
                  <c:v>142.3135</c:v>
                </c:pt>
                <c:pt idx="32378">
                  <c:v>142.31830000000002</c:v>
                </c:pt>
                <c:pt idx="32379">
                  <c:v>142.32320000000001</c:v>
                </c:pt>
                <c:pt idx="32380">
                  <c:v>142.328</c:v>
                </c:pt>
                <c:pt idx="32381">
                  <c:v>142.33280000000002</c:v>
                </c:pt>
                <c:pt idx="32382">
                  <c:v>142.33760000000001</c:v>
                </c:pt>
                <c:pt idx="32383">
                  <c:v>142.3425</c:v>
                </c:pt>
                <c:pt idx="32384">
                  <c:v>142.34730000000002</c:v>
                </c:pt>
                <c:pt idx="32385">
                  <c:v>142.35210000000001</c:v>
                </c:pt>
                <c:pt idx="32386">
                  <c:v>142.357</c:v>
                </c:pt>
                <c:pt idx="32387">
                  <c:v>142.36180000000002</c:v>
                </c:pt>
                <c:pt idx="32388">
                  <c:v>142.36660000000001</c:v>
                </c:pt>
                <c:pt idx="32389">
                  <c:v>142.37140000000002</c:v>
                </c:pt>
                <c:pt idx="32390">
                  <c:v>142.37630000000001</c:v>
                </c:pt>
                <c:pt idx="32391">
                  <c:v>142.3811</c:v>
                </c:pt>
                <c:pt idx="32392">
                  <c:v>142.38590000000002</c:v>
                </c:pt>
                <c:pt idx="32393">
                  <c:v>142.39080000000001</c:v>
                </c:pt>
                <c:pt idx="32394">
                  <c:v>142.3956</c:v>
                </c:pt>
                <c:pt idx="32395">
                  <c:v>142.40040000000002</c:v>
                </c:pt>
                <c:pt idx="32396">
                  <c:v>142.40520000000001</c:v>
                </c:pt>
                <c:pt idx="32397">
                  <c:v>142.4101</c:v>
                </c:pt>
                <c:pt idx="32398">
                  <c:v>142.41490000000002</c:v>
                </c:pt>
                <c:pt idx="32399">
                  <c:v>142.41970000000001</c:v>
                </c:pt>
                <c:pt idx="32400">
                  <c:v>142.4246</c:v>
                </c:pt>
                <c:pt idx="32401">
                  <c:v>142.42940000000002</c:v>
                </c:pt>
                <c:pt idx="32402">
                  <c:v>142.4342</c:v>
                </c:pt>
                <c:pt idx="32403">
                  <c:v>142.43910000000002</c:v>
                </c:pt>
                <c:pt idx="32404">
                  <c:v>142.44390000000001</c:v>
                </c:pt>
                <c:pt idx="32405">
                  <c:v>142.4487</c:v>
                </c:pt>
                <c:pt idx="32406">
                  <c:v>142.45350000000002</c:v>
                </c:pt>
                <c:pt idx="32407">
                  <c:v>142.45840000000001</c:v>
                </c:pt>
                <c:pt idx="32408">
                  <c:v>142.4632</c:v>
                </c:pt>
                <c:pt idx="32409">
                  <c:v>142.46800000000002</c:v>
                </c:pt>
                <c:pt idx="32410">
                  <c:v>142.47280000000001</c:v>
                </c:pt>
                <c:pt idx="32411">
                  <c:v>142.4777</c:v>
                </c:pt>
                <c:pt idx="32412">
                  <c:v>142.48250000000002</c:v>
                </c:pt>
                <c:pt idx="32413">
                  <c:v>142.4873</c:v>
                </c:pt>
                <c:pt idx="32414">
                  <c:v>142.49220000000003</c:v>
                </c:pt>
                <c:pt idx="32415">
                  <c:v>142.49700000000001</c:v>
                </c:pt>
                <c:pt idx="32416">
                  <c:v>142.5018</c:v>
                </c:pt>
                <c:pt idx="32417">
                  <c:v>142.50660000000002</c:v>
                </c:pt>
                <c:pt idx="32418">
                  <c:v>142.51150000000001</c:v>
                </c:pt>
                <c:pt idx="32419">
                  <c:v>142.5163</c:v>
                </c:pt>
                <c:pt idx="32420">
                  <c:v>142.52110000000002</c:v>
                </c:pt>
                <c:pt idx="32421">
                  <c:v>142.52600000000001</c:v>
                </c:pt>
                <c:pt idx="32422">
                  <c:v>142.5308</c:v>
                </c:pt>
                <c:pt idx="32423">
                  <c:v>142.53560000000002</c:v>
                </c:pt>
                <c:pt idx="32424">
                  <c:v>142.54049999999998</c:v>
                </c:pt>
                <c:pt idx="32425">
                  <c:v>142.54530000000003</c:v>
                </c:pt>
                <c:pt idx="32426">
                  <c:v>142.55010000000001</c:v>
                </c:pt>
                <c:pt idx="32427">
                  <c:v>142.5549</c:v>
                </c:pt>
                <c:pt idx="32428">
                  <c:v>142.5598</c:v>
                </c:pt>
                <c:pt idx="32429">
                  <c:v>142.56460000000001</c:v>
                </c:pt>
                <c:pt idx="32430">
                  <c:v>142.5694</c:v>
                </c:pt>
                <c:pt idx="32431">
                  <c:v>142.57429999999999</c:v>
                </c:pt>
                <c:pt idx="32432">
                  <c:v>142.57909999999998</c:v>
                </c:pt>
                <c:pt idx="32433">
                  <c:v>142.5839</c:v>
                </c:pt>
                <c:pt idx="32434">
                  <c:v>142.58870000000002</c:v>
                </c:pt>
                <c:pt idx="32435">
                  <c:v>142.59359999999998</c:v>
                </c:pt>
                <c:pt idx="32436">
                  <c:v>142.5984</c:v>
                </c:pt>
                <c:pt idx="32437">
                  <c:v>142.60320000000002</c:v>
                </c:pt>
                <c:pt idx="32438">
                  <c:v>142.60809999999998</c:v>
                </c:pt>
                <c:pt idx="32439">
                  <c:v>142.6129</c:v>
                </c:pt>
                <c:pt idx="32440">
                  <c:v>142.61769999999999</c:v>
                </c:pt>
                <c:pt idx="32441">
                  <c:v>142.6225</c:v>
                </c:pt>
                <c:pt idx="32442">
                  <c:v>142.62739999999999</c:v>
                </c:pt>
                <c:pt idx="32443">
                  <c:v>142.63219999999998</c:v>
                </c:pt>
                <c:pt idx="32444">
                  <c:v>142.637</c:v>
                </c:pt>
                <c:pt idx="32445">
                  <c:v>142.64189999999999</c:v>
                </c:pt>
                <c:pt idx="32446">
                  <c:v>142.64669999999998</c:v>
                </c:pt>
                <c:pt idx="32447">
                  <c:v>142.6515</c:v>
                </c:pt>
                <c:pt idx="32448">
                  <c:v>142.65630000000002</c:v>
                </c:pt>
                <c:pt idx="32449">
                  <c:v>142.66119999999998</c:v>
                </c:pt>
                <c:pt idx="32450">
                  <c:v>142.666</c:v>
                </c:pt>
                <c:pt idx="32451">
                  <c:v>142.67079999999999</c:v>
                </c:pt>
                <c:pt idx="32452">
                  <c:v>142.67569999999998</c:v>
                </c:pt>
                <c:pt idx="32453">
                  <c:v>142.68049999999999</c:v>
                </c:pt>
                <c:pt idx="32454">
                  <c:v>142.68529999999998</c:v>
                </c:pt>
                <c:pt idx="32455">
                  <c:v>142.69019999999998</c:v>
                </c:pt>
                <c:pt idx="32456">
                  <c:v>142.69499999999999</c:v>
                </c:pt>
                <c:pt idx="32457">
                  <c:v>142.69979999999998</c:v>
                </c:pt>
                <c:pt idx="32458">
                  <c:v>142.7046</c:v>
                </c:pt>
                <c:pt idx="32459">
                  <c:v>142.70949999999999</c:v>
                </c:pt>
                <c:pt idx="32460">
                  <c:v>142.71429999999998</c:v>
                </c:pt>
                <c:pt idx="32461">
                  <c:v>142.7191</c:v>
                </c:pt>
                <c:pt idx="32462">
                  <c:v>142.72389999999999</c:v>
                </c:pt>
                <c:pt idx="32463">
                  <c:v>142.72879999999998</c:v>
                </c:pt>
                <c:pt idx="32464">
                  <c:v>142.7336</c:v>
                </c:pt>
                <c:pt idx="32465">
                  <c:v>142.73839999999998</c:v>
                </c:pt>
                <c:pt idx="32466">
                  <c:v>142.74329999999998</c:v>
                </c:pt>
                <c:pt idx="32467">
                  <c:v>142.74809999999999</c:v>
                </c:pt>
                <c:pt idx="32468">
                  <c:v>142.75289999999998</c:v>
                </c:pt>
                <c:pt idx="32469">
                  <c:v>142.7577</c:v>
                </c:pt>
                <c:pt idx="32470">
                  <c:v>142.76259999999999</c:v>
                </c:pt>
                <c:pt idx="32471">
                  <c:v>142.76739999999998</c:v>
                </c:pt>
                <c:pt idx="32472">
                  <c:v>142.7722</c:v>
                </c:pt>
                <c:pt idx="32473">
                  <c:v>142.77709999999999</c:v>
                </c:pt>
                <c:pt idx="32474">
                  <c:v>142.78189999999998</c:v>
                </c:pt>
                <c:pt idx="32475">
                  <c:v>142.7867</c:v>
                </c:pt>
                <c:pt idx="32476">
                  <c:v>142.79159999999999</c:v>
                </c:pt>
                <c:pt idx="32477">
                  <c:v>142.79639999999998</c:v>
                </c:pt>
                <c:pt idx="32478">
                  <c:v>142.80119999999999</c:v>
                </c:pt>
                <c:pt idx="32479">
                  <c:v>142.80599999999998</c:v>
                </c:pt>
                <c:pt idx="32480">
                  <c:v>142.8109</c:v>
                </c:pt>
                <c:pt idx="32481">
                  <c:v>142.81569999999999</c:v>
                </c:pt>
                <c:pt idx="32482">
                  <c:v>142.82049999999998</c:v>
                </c:pt>
                <c:pt idx="32483">
                  <c:v>142.8254</c:v>
                </c:pt>
                <c:pt idx="32484">
                  <c:v>142.83019999999999</c:v>
                </c:pt>
                <c:pt idx="32485">
                  <c:v>142.83499999999998</c:v>
                </c:pt>
                <c:pt idx="32486">
                  <c:v>142.8398</c:v>
                </c:pt>
                <c:pt idx="32487">
                  <c:v>142.84469999999999</c:v>
                </c:pt>
                <c:pt idx="32488">
                  <c:v>142.84949999999998</c:v>
                </c:pt>
                <c:pt idx="32489">
                  <c:v>142.85429999999999</c:v>
                </c:pt>
                <c:pt idx="32490">
                  <c:v>142.85909999999998</c:v>
                </c:pt>
                <c:pt idx="32491">
                  <c:v>142.864</c:v>
                </c:pt>
                <c:pt idx="32492">
                  <c:v>142.86879999999999</c:v>
                </c:pt>
                <c:pt idx="32493">
                  <c:v>142.87359999999998</c:v>
                </c:pt>
                <c:pt idx="32494">
                  <c:v>142.8785</c:v>
                </c:pt>
                <c:pt idx="32495">
                  <c:v>142.88329999999999</c:v>
                </c:pt>
                <c:pt idx="32496">
                  <c:v>142.88809999999998</c:v>
                </c:pt>
                <c:pt idx="32497">
                  <c:v>142.893</c:v>
                </c:pt>
                <c:pt idx="32498">
                  <c:v>142.89779999999999</c:v>
                </c:pt>
                <c:pt idx="32499">
                  <c:v>142.90259999999998</c:v>
                </c:pt>
                <c:pt idx="32500">
                  <c:v>142.9074</c:v>
                </c:pt>
                <c:pt idx="32501">
                  <c:v>142.91229999999999</c:v>
                </c:pt>
                <c:pt idx="32502">
                  <c:v>142.9171</c:v>
                </c:pt>
                <c:pt idx="32503">
                  <c:v>142.92189999999999</c:v>
                </c:pt>
                <c:pt idx="32504">
                  <c:v>142.92679999999999</c:v>
                </c:pt>
                <c:pt idx="32505">
                  <c:v>142.9316</c:v>
                </c:pt>
                <c:pt idx="32506">
                  <c:v>142.93639999999999</c:v>
                </c:pt>
                <c:pt idx="32507">
                  <c:v>142.94119999999998</c:v>
                </c:pt>
                <c:pt idx="32508">
                  <c:v>142.9461</c:v>
                </c:pt>
                <c:pt idx="32509">
                  <c:v>142.95089999999999</c:v>
                </c:pt>
                <c:pt idx="32510">
                  <c:v>142.95569999999998</c:v>
                </c:pt>
                <c:pt idx="32511">
                  <c:v>142.9605</c:v>
                </c:pt>
                <c:pt idx="32512">
                  <c:v>142.96539999999999</c:v>
                </c:pt>
                <c:pt idx="32513">
                  <c:v>142.97020000000001</c:v>
                </c:pt>
                <c:pt idx="32514">
                  <c:v>142.97499999999999</c:v>
                </c:pt>
                <c:pt idx="32515">
                  <c:v>142.97989999999999</c:v>
                </c:pt>
                <c:pt idx="32516">
                  <c:v>142.9847</c:v>
                </c:pt>
                <c:pt idx="32517">
                  <c:v>142.98949999999999</c:v>
                </c:pt>
                <c:pt idx="32518">
                  <c:v>142.99439999999998</c:v>
                </c:pt>
                <c:pt idx="32519">
                  <c:v>142.9992</c:v>
                </c:pt>
                <c:pt idx="32520">
                  <c:v>143.00399999999999</c:v>
                </c:pt>
                <c:pt idx="32521">
                  <c:v>143.00879999999998</c:v>
                </c:pt>
                <c:pt idx="32522">
                  <c:v>143.0137</c:v>
                </c:pt>
                <c:pt idx="32523">
                  <c:v>143.01849999999999</c:v>
                </c:pt>
                <c:pt idx="32524">
                  <c:v>143.02330000000001</c:v>
                </c:pt>
                <c:pt idx="32525">
                  <c:v>143.0282</c:v>
                </c:pt>
                <c:pt idx="32526">
                  <c:v>143.03299999999999</c:v>
                </c:pt>
                <c:pt idx="32527">
                  <c:v>143.0378</c:v>
                </c:pt>
                <c:pt idx="32528">
                  <c:v>143.04259999999999</c:v>
                </c:pt>
                <c:pt idx="32529">
                  <c:v>143.04749999999999</c:v>
                </c:pt>
                <c:pt idx="32530">
                  <c:v>143.0523</c:v>
                </c:pt>
                <c:pt idx="32531">
                  <c:v>143.05709999999999</c:v>
                </c:pt>
                <c:pt idx="32532">
                  <c:v>143.06199999999998</c:v>
                </c:pt>
                <c:pt idx="32533">
                  <c:v>143.0668</c:v>
                </c:pt>
                <c:pt idx="32534">
                  <c:v>143.07159999999999</c:v>
                </c:pt>
                <c:pt idx="32535">
                  <c:v>143.07639999999998</c:v>
                </c:pt>
                <c:pt idx="32536">
                  <c:v>143.0813</c:v>
                </c:pt>
                <c:pt idx="32537">
                  <c:v>143.08609999999999</c:v>
                </c:pt>
                <c:pt idx="32538">
                  <c:v>143.0909</c:v>
                </c:pt>
                <c:pt idx="32539">
                  <c:v>143.09569999999999</c:v>
                </c:pt>
                <c:pt idx="32540">
                  <c:v>143.10059999999999</c:v>
                </c:pt>
                <c:pt idx="32541">
                  <c:v>143.1054</c:v>
                </c:pt>
                <c:pt idx="32542">
                  <c:v>143.11019999999999</c:v>
                </c:pt>
                <c:pt idx="32543">
                  <c:v>143.11509999999998</c:v>
                </c:pt>
                <c:pt idx="32544">
                  <c:v>143.1199</c:v>
                </c:pt>
                <c:pt idx="32545">
                  <c:v>143.12469999999999</c:v>
                </c:pt>
                <c:pt idx="32546">
                  <c:v>143.12959999999998</c:v>
                </c:pt>
                <c:pt idx="32547">
                  <c:v>143.1344</c:v>
                </c:pt>
                <c:pt idx="32548">
                  <c:v>143.13919999999999</c:v>
                </c:pt>
                <c:pt idx="32549">
                  <c:v>143.14400000000001</c:v>
                </c:pt>
                <c:pt idx="32550">
                  <c:v>143.1489</c:v>
                </c:pt>
                <c:pt idx="32551">
                  <c:v>143.15369999999999</c:v>
                </c:pt>
                <c:pt idx="32552">
                  <c:v>143.1585</c:v>
                </c:pt>
                <c:pt idx="32553">
                  <c:v>143.1634</c:v>
                </c:pt>
                <c:pt idx="32554">
                  <c:v>143.16819999999998</c:v>
                </c:pt>
                <c:pt idx="32555">
                  <c:v>143.173</c:v>
                </c:pt>
                <c:pt idx="32556">
                  <c:v>143.17779999999999</c:v>
                </c:pt>
                <c:pt idx="32557">
                  <c:v>143.18269999999998</c:v>
                </c:pt>
                <c:pt idx="32558">
                  <c:v>143.1875</c:v>
                </c:pt>
                <c:pt idx="32559">
                  <c:v>143.19229999999999</c:v>
                </c:pt>
                <c:pt idx="32560">
                  <c:v>143.19710000000001</c:v>
                </c:pt>
                <c:pt idx="32561">
                  <c:v>143.202</c:v>
                </c:pt>
                <c:pt idx="32562">
                  <c:v>143.20679999999999</c:v>
                </c:pt>
                <c:pt idx="32563">
                  <c:v>143.2116</c:v>
                </c:pt>
                <c:pt idx="32564">
                  <c:v>143.2165</c:v>
                </c:pt>
                <c:pt idx="32565">
                  <c:v>143.22129999999999</c:v>
                </c:pt>
                <c:pt idx="32566">
                  <c:v>143.2261</c:v>
                </c:pt>
                <c:pt idx="32567">
                  <c:v>143.23099999999999</c:v>
                </c:pt>
                <c:pt idx="32568">
                  <c:v>143.23579999999998</c:v>
                </c:pt>
                <c:pt idx="32569">
                  <c:v>143.2406</c:v>
                </c:pt>
                <c:pt idx="32570">
                  <c:v>143.24539999999999</c:v>
                </c:pt>
                <c:pt idx="32571">
                  <c:v>143.25030000000001</c:v>
                </c:pt>
                <c:pt idx="32572">
                  <c:v>143.2551</c:v>
                </c:pt>
                <c:pt idx="32573">
                  <c:v>143.25989999999999</c:v>
                </c:pt>
                <c:pt idx="32574">
                  <c:v>143.26480000000001</c:v>
                </c:pt>
                <c:pt idx="32575">
                  <c:v>143.2696</c:v>
                </c:pt>
                <c:pt idx="32576">
                  <c:v>143.27439999999999</c:v>
                </c:pt>
                <c:pt idx="32577">
                  <c:v>143.2792</c:v>
                </c:pt>
                <c:pt idx="32578">
                  <c:v>143.2841</c:v>
                </c:pt>
                <c:pt idx="32579">
                  <c:v>143.28889999999998</c:v>
                </c:pt>
                <c:pt idx="32580">
                  <c:v>143.2937</c:v>
                </c:pt>
                <c:pt idx="32581">
                  <c:v>143.29859999999999</c:v>
                </c:pt>
                <c:pt idx="32582">
                  <c:v>143.30340000000001</c:v>
                </c:pt>
                <c:pt idx="32583">
                  <c:v>143.3082</c:v>
                </c:pt>
                <c:pt idx="32584">
                  <c:v>143.31299999999999</c:v>
                </c:pt>
                <c:pt idx="32585">
                  <c:v>143.31790000000001</c:v>
                </c:pt>
                <c:pt idx="32586">
                  <c:v>143.3227</c:v>
                </c:pt>
                <c:pt idx="32587">
                  <c:v>143.32749999999999</c:v>
                </c:pt>
                <c:pt idx="32588">
                  <c:v>143.3323</c:v>
                </c:pt>
                <c:pt idx="32589">
                  <c:v>143.3372</c:v>
                </c:pt>
                <c:pt idx="32590">
                  <c:v>143.34199999999998</c:v>
                </c:pt>
                <c:pt idx="32591">
                  <c:v>143.3468</c:v>
                </c:pt>
                <c:pt idx="32592">
                  <c:v>143.35169999999999</c:v>
                </c:pt>
                <c:pt idx="32593">
                  <c:v>143.35650000000001</c:v>
                </c:pt>
                <c:pt idx="32594">
                  <c:v>143.3613</c:v>
                </c:pt>
                <c:pt idx="32595">
                  <c:v>143.36619999999999</c:v>
                </c:pt>
                <c:pt idx="32596">
                  <c:v>143.37100000000001</c:v>
                </c:pt>
                <c:pt idx="32597">
                  <c:v>143.3758</c:v>
                </c:pt>
                <c:pt idx="32598">
                  <c:v>143.38059999999999</c:v>
                </c:pt>
                <c:pt idx="32599">
                  <c:v>143.38550000000001</c:v>
                </c:pt>
                <c:pt idx="32600">
                  <c:v>143.3903</c:v>
                </c:pt>
                <c:pt idx="32601">
                  <c:v>143.39509999999999</c:v>
                </c:pt>
                <c:pt idx="32602">
                  <c:v>143.4</c:v>
                </c:pt>
                <c:pt idx="32603">
                  <c:v>143.40479999999999</c:v>
                </c:pt>
                <c:pt idx="32604">
                  <c:v>143.40960000000001</c:v>
                </c:pt>
                <c:pt idx="32605">
                  <c:v>143.4144</c:v>
                </c:pt>
                <c:pt idx="32606">
                  <c:v>143.41929999999999</c:v>
                </c:pt>
                <c:pt idx="32607">
                  <c:v>143.42410000000001</c:v>
                </c:pt>
                <c:pt idx="32608">
                  <c:v>143.4289</c:v>
                </c:pt>
                <c:pt idx="32609">
                  <c:v>143.43369999999999</c:v>
                </c:pt>
                <c:pt idx="32610">
                  <c:v>143.43860000000001</c:v>
                </c:pt>
                <c:pt idx="32611">
                  <c:v>143.4434</c:v>
                </c:pt>
                <c:pt idx="32612">
                  <c:v>143.44819999999999</c:v>
                </c:pt>
                <c:pt idx="32613">
                  <c:v>143.45310000000001</c:v>
                </c:pt>
                <c:pt idx="32614">
                  <c:v>143.4579</c:v>
                </c:pt>
                <c:pt idx="32615">
                  <c:v>143.46270000000001</c:v>
                </c:pt>
                <c:pt idx="32616">
                  <c:v>143.4675</c:v>
                </c:pt>
                <c:pt idx="32617">
                  <c:v>143.47239999999999</c:v>
                </c:pt>
                <c:pt idx="32618">
                  <c:v>143.47720000000001</c:v>
                </c:pt>
                <c:pt idx="32619">
                  <c:v>143.482</c:v>
                </c:pt>
                <c:pt idx="32620">
                  <c:v>143.48689999999999</c:v>
                </c:pt>
                <c:pt idx="32621">
                  <c:v>143.49170000000001</c:v>
                </c:pt>
                <c:pt idx="32622">
                  <c:v>143.4965</c:v>
                </c:pt>
                <c:pt idx="32623">
                  <c:v>143.50139999999999</c:v>
                </c:pt>
                <c:pt idx="32624">
                  <c:v>143.50620000000001</c:v>
                </c:pt>
                <c:pt idx="32625">
                  <c:v>143.511</c:v>
                </c:pt>
                <c:pt idx="32626">
                  <c:v>143.51580000000001</c:v>
                </c:pt>
                <c:pt idx="32627">
                  <c:v>143.52070000000001</c:v>
                </c:pt>
                <c:pt idx="32628">
                  <c:v>143.52549999999999</c:v>
                </c:pt>
                <c:pt idx="32629">
                  <c:v>143.53030000000001</c:v>
                </c:pt>
                <c:pt idx="32630">
                  <c:v>143.5352</c:v>
                </c:pt>
                <c:pt idx="32631">
                  <c:v>143.54</c:v>
                </c:pt>
                <c:pt idx="32632">
                  <c:v>143.54480000000001</c:v>
                </c:pt>
                <c:pt idx="32633">
                  <c:v>143.5496</c:v>
                </c:pt>
                <c:pt idx="32634">
                  <c:v>143.55449999999999</c:v>
                </c:pt>
                <c:pt idx="32635">
                  <c:v>143.55930000000001</c:v>
                </c:pt>
                <c:pt idx="32636">
                  <c:v>143.5641</c:v>
                </c:pt>
                <c:pt idx="32637">
                  <c:v>143.56889999999999</c:v>
                </c:pt>
                <c:pt idx="32638">
                  <c:v>143.57380000000001</c:v>
                </c:pt>
                <c:pt idx="32639">
                  <c:v>143.57859999999999</c:v>
                </c:pt>
                <c:pt idx="32640">
                  <c:v>143.58340000000001</c:v>
                </c:pt>
                <c:pt idx="32641">
                  <c:v>143.5883</c:v>
                </c:pt>
                <c:pt idx="32642">
                  <c:v>143.59309999999999</c:v>
                </c:pt>
                <c:pt idx="32643">
                  <c:v>143.59790000000001</c:v>
                </c:pt>
                <c:pt idx="32644">
                  <c:v>143.6027</c:v>
                </c:pt>
                <c:pt idx="32645">
                  <c:v>143.60759999999999</c:v>
                </c:pt>
                <c:pt idx="32646">
                  <c:v>143.61240000000001</c:v>
                </c:pt>
                <c:pt idx="32647">
                  <c:v>143.6172</c:v>
                </c:pt>
                <c:pt idx="32648">
                  <c:v>143.62209999999999</c:v>
                </c:pt>
                <c:pt idx="32649">
                  <c:v>143.62690000000001</c:v>
                </c:pt>
                <c:pt idx="32650">
                  <c:v>143.6317</c:v>
                </c:pt>
                <c:pt idx="32651">
                  <c:v>143.63660000000002</c:v>
                </c:pt>
                <c:pt idx="32652">
                  <c:v>143.6414</c:v>
                </c:pt>
                <c:pt idx="32653">
                  <c:v>143.64619999999999</c:v>
                </c:pt>
                <c:pt idx="32654">
                  <c:v>143.65100000000001</c:v>
                </c:pt>
                <c:pt idx="32655">
                  <c:v>143.6559</c:v>
                </c:pt>
                <c:pt idx="32656">
                  <c:v>143.66069999999999</c:v>
                </c:pt>
                <c:pt idx="32657">
                  <c:v>143.66550000000001</c:v>
                </c:pt>
                <c:pt idx="32658">
                  <c:v>143.6704</c:v>
                </c:pt>
                <c:pt idx="32659">
                  <c:v>143.67519999999999</c:v>
                </c:pt>
                <c:pt idx="32660">
                  <c:v>143.68</c:v>
                </c:pt>
                <c:pt idx="32661">
                  <c:v>143.6848</c:v>
                </c:pt>
                <c:pt idx="32662">
                  <c:v>143.68970000000002</c:v>
                </c:pt>
                <c:pt idx="32663">
                  <c:v>143.69450000000001</c:v>
                </c:pt>
                <c:pt idx="32664">
                  <c:v>143.69929999999999</c:v>
                </c:pt>
                <c:pt idx="32665">
                  <c:v>143.70410000000001</c:v>
                </c:pt>
                <c:pt idx="32666">
                  <c:v>143.709</c:v>
                </c:pt>
                <c:pt idx="32667">
                  <c:v>143.71379999999999</c:v>
                </c:pt>
                <c:pt idx="32668">
                  <c:v>143.71860000000001</c:v>
                </c:pt>
                <c:pt idx="32669">
                  <c:v>143.7235</c:v>
                </c:pt>
                <c:pt idx="32670">
                  <c:v>143.72829999999999</c:v>
                </c:pt>
                <c:pt idx="32671">
                  <c:v>143.73310000000001</c:v>
                </c:pt>
                <c:pt idx="32672">
                  <c:v>143.7379</c:v>
                </c:pt>
                <c:pt idx="32673">
                  <c:v>143.74280000000002</c:v>
                </c:pt>
                <c:pt idx="32674">
                  <c:v>143.74760000000001</c:v>
                </c:pt>
                <c:pt idx="32675">
                  <c:v>143.75239999999999</c:v>
                </c:pt>
                <c:pt idx="32676">
                  <c:v>143.75730000000001</c:v>
                </c:pt>
                <c:pt idx="32677">
                  <c:v>143.7621</c:v>
                </c:pt>
                <c:pt idx="32678">
                  <c:v>143.76689999999999</c:v>
                </c:pt>
                <c:pt idx="32679">
                  <c:v>143.77170000000001</c:v>
                </c:pt>
                <c:pt idx="32680">
                  <c:v>143.7766</c:v>
                </c:pt>
                <c:pt idx="32681">
                  <c:v>143.78139999999999</c:v>
                </c:pt>
                <c:pt idx="32682">
                  <c:v>143.78620000000001</c:v>
                </c:pt>
                <c:pt idx="32683">
                  <c:v>143.791</c:v>
                </c:pt>
                <c:pt idx="32684">
                  <c:v>143.79590000000002</c:v>
                </c:pt>
                <c:pt idx="32685">
                  <c:v>143.80070000000001</c:v>
                </c:pt>
                <c:pt idx="32686">
                  <c:v>143.80549999999999</c:v>
                </c:pt>
                <c:pt idx="32687">
                  <c:v>143.81040000000002</c:v>
                </c:pt>
                <c:pt idx="32688">
                  <c:v>143.8152</c:v>
                </c:pt>
                <c:pt idx="32689">
                  <c:v>143.82</c:v>
                </c:pt>
                <c:pt idx="32690">
                  <c:v>143.82490000000001</c:v>
                </c:pt>
                <c:pt idx="32691">
                  <c:v>143.8297</c:v>
                </c:pt>
                <c:pt idx="32692">
                  <c:v>143.83449999999999</c:v>
                </c:pt>
                <c:pt idx="32693">
                  <c:v>143.83930000000001</c:v>
                </c:pt>
                <c:pt idx="32694">
                  <c:v>143.8442</c:v>
                </c:pt>
                <c:pt idx="32695">
                  <c:v>143.84900000000002</c:v>
                </c:pt>
                <c:pt idx="32696">
                  <c:v>143.85380000000001</c:v>
                </c:pt>
                <c:pt idx="32697">
                  <c:v>143.8587</c:v>
                </c:pt>
                <c:pt idx="32698">
                  <c:v>143.86350000000002</c:v>
                </c:pt>
                <c:pt idx="32699">
                  <c:v>143.8683</c:v>
                </c:pt>
                <c:pt idx="32700">
                  <c:v>143.87309999999999</c:v>
                </c:pt>
                <c:pt idx="32701">
                  <c:v>143.87800000000001</c:v>
                </c:pt>
                <c:pt idx="32702">
                  <c:v>143.8828</c:v>
                </c:pt>
                <c:pt idx="32703">
                  <c:v>143.88759999999999</c:v>
                </c:pt>
                <c:pt idx="32704">
                  <c:v>143.89250000000001</c:v>
                </c:pt>
                <c:pt idx="32705">
                  <c:v>143.8973</c:v>
                </c:pt>
                <c:pt idx="32706">
                  <c:v>143.90210000000002</c:v>
                </c:pt>
                <c:pt idx="32707">
                  <c:v>143.90690000000001</c:v>
                </c:pt>
                <c:pt idx="32708">
                  <c:v>143.9118</c:v>
                </c:pt>
                <c:pt idx="32709">
                  <c:v>143.91660000000002</c:v>
                </c:pt>
                <c:pt idx="32710">
                  <c:v>143.92140000000001</c:v>
                </c:pt>
                <c:pt idx="32711">
                  <c:v>143.92619999999999</c:v>
                </c:pt>
                <c:pt idx="32712">
                  <c:v>143.93110000000001</c:v>
                </c:pt>
                <c:pt idx="32713">
                  <c:v>143.9359</c:v>
                </c:pt>
                <c:pt idx="32714">
                  <c:v>143.94069999999999</c:v>
                </c:pt>
                <c:pt idx="32715">
                  <c:v>143.94560000000001</c:v>
                </c:pt>
                <c:pt idx="32716">
                  <c:v>143.9504</c:v>
                </c:pt>
                <c:pt idx="32717">
                  <c:v>143.95520000000002</c:v>
                </c:pt>
                <c:pt idx="32718">
                  <c:v>143.96</c:v>
                </c:pt>
                <c:pt idx="32719">
                  <c:v>143.9649</c:v>
                </c:pt>
                <c:pt idx="32720">
                  <c:v>143.96970000000002</c:v>
                </c:pt>
                <c:pt idx="32721">
                  <c:v>143.97450000000001</c:v>
                </c:pt>
                <c:pt idx="32722">
                  <c:v>143.9794</c:v>
                </c:pt>
                <c:pt idx="32723">
                  <c:v>143.98420000000002</c:v>
                </c:pt>
                <c:pt idx="32724">
                  <c:v>143.989</c:v>
                </c:pt>
                <c:pt idx="32725">
                  <c:v>143.9939</c:v>
                </c:pt>
                <c:pt idx="32726">
                  <c:v>143.99870000000001</c:v>
                </c:pt>
                <c:pt idx="32727">
                  <c:v>144.0035</c:v>
                </c:pt>
                <c:pt idx="32728">
                  <c:v>144.00830000000002</c:v>
                </c:pt>
                <c:pt idx="32729">
                  <c:v>144.01320000000001</c:v>
                </c:pt>
                <c:pt idx="32730">
                  <c:v>144.018</c:v>
                </c:pt>
                <c:pt idx="32731">
                  <c:v>144.02280000000002</c:v>
                </c:pt>
                <c:pt idx="32732">
                  <c:v>144.02770000000001</c:v>
                </c:pt>
                <c:pt idx="32733">
                  <c:v>144.0325</c:v>
                </c:pt>
                <c:pt idx="32734">
                  <c:v>144.03730000000002</c:v>
                </c:pt>
                <c:pt idx="32735">
                  <c:v>144.0421</c:v>
                </c:pt>
                <c:pt idx="32736">
                  <c:v>144.047</c:v>
                </c:pt>
                <c:pt idx="32737">
                  <c:v>144.05180000000001</c:v>
                </c:pt>
                <c:pt idx="32738">
                  <c:v>144.0566</c:v>
                </c:pt>
                <c:pt idx="32739">
                  <c:v>144.06139999999999</c:v>
                </c:pt>
                <c:pt idx="32740">
                  <c:v>144.06630000000001</c:v>
                </c:pt>
                <c:pt idx="32741">
                  <c:v>144.0711</c:v>
                </c:pt>
                <c:pt idx="32742">
                  <c:v>144.07590000000002</c:v>
                </c:pt>
                <c:pt idx="32743">
                  <c:v>144.08080000000001</c:v>
                </c:pt>
                <c:pt idx="32744">
                  <c:v>144.0856</c:v>
                </c:pt>
                <c:pt idx="32745">
                  <c:v>144.09040000000002</c:v>
                </c:pt>
                <c:pt idx="32746">
                  <c:v>144.09520000000001</c:v>
                </c:pt>
                <c:pt idx="32747">
                  <c:v>144.1001</c:v>
                </c:pt>
                <c:pt idx="32748">
                  <c:v>144.10490000000001</c:v>
                </c:pt>
                <c:pt idx="32749">
                  <c:v>144.1097</c:v>
                </c:pt>
                <c:pt idx="32750">
                  <c:v>144.1146</c:v>
                </c:pt>
                <c:pt idx="32751">
                  <c:v>144.11940000000001</c:v>
                </c:pt>
                <c:pt idx="32752">
                  <c:v>144.1242</c:v>
                </c:pt>
                <c:pt idx="32753">
                  <c:v>144.12900000000002</c:v>
                </c:pt>
                <c:pt idx="32754">
                  <c:v>144.13390000000001</c:v>
                </c:pt>
                <c:pt idx="32755">
                  <c:v>144.1387</c:v>
                </c:pt>
                <c:pt idx="32756">
                  <c:v>144.14350000000002</c:v>
                </c:pt>
                <c:pt idx="32757">
                  <c:v>144.14830000000001</c:v>
                </c:pt>
                <c:pt idx="32758">
                  <c:v>144.1532</c:v>
                </c:pt>
                <c:pt idx="32759">
                  <c:v>144.15800000000002</c:v>
                </c:pt>
                <c:pt idx="32760">
                  <c:v>144.1628</c:v>
                </c:pt>
                <c:pt idx="32761">
                  <c:v>144.1677</c:v>
                </c:pt>
                <c:pt idx="32762">
                  <c:v>144.17250000000001</c:v>
                </c:pt>
                <c:pt idx="32763">
                  <c:v>144.1773</c:v>
                </c:pt>
                <c:pt idx="32764">
                  <c:v>144.18210000000002</c:v>
                </c:pt>
                <c:pt idx="32765">
                  <c:v>144.18700000000001</c:v>
                </c:pt>
                <c:pt idx="32766">
                  <c:v>144.1918</c:v>
                </c:pt>
                <c:pt idx="32767">
                  <c:v>144.19660000000002</c:v>
                </c:pt>
                <c:pt idx="32768">
                  <c:v>144.20150000000001</c:v>
                </c:pt>
                <c:pt idx="32769">
                  <c:v>144.2063</c:v>
                </c:pt>
                <c:pt idx="32770">
                  <c:v>144.21110000000002</c:v>
                </c:pt>
                <c:pt idx="32771">
                  <c:v>144.2159</c:v>
                </c:pt>
                <c:pt idx="32772">
                  <c:v>144.2208</c:v>
                </c:pt>
                <c:pt idx="32773">
                  <c:v>144.22560000000001</c:v>
                </c:pt>
                <c:pt idx="32774">
                  <c:v>144.2304</c:v>
                </c:pt>
                <c:pt idx="32775">
                  <c:v>144.23530000000002</c:v>
                </c:pt>
                <c:pt idx="32776">
                  <c:v>144.24010000000001</c:v>
                </c:pt>
                <c:pt idx="32777">
                  <c:v>144.2449</c:v>
                </c:pt>
                <c:pt idx="32778">
                  <c:v>144.24980000000002</c:v>
                </c:pt>
                <c:pt idx="32779">
                  <c:v>144.25460000000001</c:v>
                </c:pt>
                <c:pt idx="32780">
                  <c:v>144.2594</c:v>
                </c:pt>
                <c:pt idx="32781">
                  <c:v>144.26420000000002</c:v>
                </c:pt>
                <c:pt idx="32782">
                  <c:v>144.26910000000001</c:v>
                </c:pt>
                <c:pt idx="32783">
                  <c:v>144.2739</c:v>
                </c:pt>
                <c:pt idx="32784">
                  <c:v>144.27870000000001</c:v>
                </c:pt>
                <c:pt idx="32785">
                  <c:v>144.2835</c:v>
                </c:pt>
                <c:pt idx="32786">
                  <c:v>144.28840000000002</c:v>
                </c:pt>
                <c:pt idx="32787">
                  <c:v>144.29320000000001</c:v>
                </c:pt>
                <c:pt idx="32788">
                  <c:v>144.298</c:v>
                </c:pt>
                <c:pt idx="32789">
                  <c:v>144.30290000000002</c:v>
                </c:pt>
                <c:pt idx="32790">
                  <c:v>144.30770000000001</c:v>
                </c:pt>
                <c:pt idx="32791">
                  <c:v>144.3125</c:v>
                </c:pt>
                <c:pt idx="32792">
                  <c:v>144.31730000000002</c:v>
                </c:pt>
                <c:pt idx="32793">
                  <c:v>144.32220000000001</c:v>
                </c:pt>
                <c:pt idx="32794">
                  <c:v>144.327</c:v>
                </c:pt>
                <c:pt idx="32795">
                  <c:v>144.33180000000002</c:v>
                </c:pt>
                <c:pt idx="32796">
                  <c:v>144.33670000000001</c:v>
                </c:pt>
                <c:pt idx="32797">
                  <c:v>144.34150000000002</c:v>
                </c:pt>
                <c:pt idx="32798">
                  <c:v>144.34630000000001</c:v>
                </c:pt>
                <c:pt idx="32799">
                  <c:v>144.3511</c:v>
                </c:pt>
                <c:pt idx="32800">
                  <c:v>144.35600000000002</c:v>
                </c:pt>
                <c:pt idx="32801">
                  <c:v>144.36080000000001</c:v>
                </c:pt>
                <c:pt idx="32802">
                  <c:v>144.3656</c:v>
                </c:pt>
                <c:pt idx="32803">
                  <c:v>144.37050000000002</c:v>
                </c:pt>
                <c:pt idx="32804">
                  <c:v>144.37530000000001</c:v>
                </c:pt>
                <c:pt idx="32805">
                  <c:v>144.3801</c:v>
                </c:pt>
                <c:pt idx="32806">
                  <c:v>144.38490000000002</c:v>
                </c:pt>
                <c:pt idx="32807">
                  <c:v>144.38980000000001</c:v>
                </c:pt>
                <c:pt idx="32808">
                  <c:v>144.39460000000003</c:v>
                </c:pt>
                <c:pt idx="32809">
                  <c:v>144.39940000000001</c:v>
                </c:pt>
                <c:pt idx="32810">
                  <c:v>144.4042</c:v>
                </c:pt>
                <c:pt idx="32811">
                  <c:v>144.40910000000002</c:v>
                </c:pt>
                <c:pt idx="32812">
                  <c:v>144.41390000000001</c:v>
                </c:pt>
                <c:pt idx="32813">
                  <c:v>144.4187</c:v>
                </c:pt>
                <c:pt idx="32814">
                  <c:v>144.42360000000002</c:v>
                </c:pt>
                <c:pt idx="32815">
                  <c:v>144.42840000000001</c:v>
                </c:pt>
                <c:pt idx="32816">
                  <c:v>144.4332</c:v>
                </c:pt>
                <c:pt idx="32817">
                  <c:v>144.43800000000002</c:v>
                </c:pt>
                <c:pt idx="32818">
                  <c:v>144.44290000000001</c:v>
                </c:pt>
                <c:pt idx="32819">
                  <c:v>144.44770000000003</c:v>
                </c:pt>
                <c:pt idx="32820">
                  <c:v>144.45250000000001</c:v>
                </c:pt>
                <c:pt idx="32821">
                  <c:v>144.45740000000001</c:v>
                </c:pt>
                <c:pt idx="32822">
                  <c:v>144.46220000000002</c:v>
                </c:pt>
                <c:pt idx="32823">
                  <c:v>144.46700000000001</c:v>
                </c:pt>
                <c:pt idx="32824">
                  <c:v>144.4718</c:v>
                </c:pt>
                <c:pt idx="32825">
                  <c:v>144.47670000000002</c:v>
                </c:pt>
                <c:pt idx="32826">
                  <c:v>144.48150000000001</c:v>
                </c:pt>
                <c:pt idx="32827">
                  <c:v>144.4863</c:v>
                </c:pt>
                <c:pt idx="32828">
                  <c:v>144.49119999999999</c:v>
                </c:pt>
                <c:pt idx="32829">
                  <c:v>144.49600000000001</c:v>
                </c:pt>
                <c:pt idx="32830">
                  <c:v>144.50080000000003</c:v>
                </c:pt>
                <c:pt idx="32831">
                  <c:v>144.50560000000002</c:v>
                </c:pt>
                <c:pt idx="32832">
                  <c:v>144.51049999999998</c:v>
                </c:pt>
                <c:pt idx="32833">
                  <c:v>144.51530000000002</c:v>
                </c:pt>
                <c:pt idx="32834">
                  <c:v>144.52010000000001</c:v>
                </c:pt>
                <c:pt idx="32835">
                  <c:v>144.5249</c:v>
                </c:pt>
                <c:pt idx="32836">
                  <c:v>144.52980000000002</c:v>
                </c:pt>
                <c:pt idx="32837">
                  <c:v>144.53460000000001</c:v>
                </c:pt>
                <c:pt idx="32838">
                  <c:v>144.5394</c:v>
                </c:pt>
                <c:pt idx="32839">
                  <c:v>144.54429999999999</c:v>
                </c:pt>
                <c:pt idx="32840">
                  <c:v>144.54910000000001</c:v>
                </c:pt>
                <c:pt idx="32841">
                  <c:v>144.5539</c:v>
                </c:pt>
                <c:pt idx="32842">
                  <c:v>144.55870000000002</c:v>
                </c:pt>
                <c:pt idx="32843">
                  <c:v>144.56359999999998</c:v>
                </c:pt>
                <c:pt idx="32844">
                  <c:v>144.56840000000003</c:v>
                </c:pt>
                <c:pt idx="32845">
                  <c:v>144.57320000000001</c:v>
                </c:pt>
                <c:pt idx="32846">
                  <c:v>144.57809999999998</c:v>
                </c:pt>
                <c:pt idx="32847">
                  <c:v>144.5829</c:v>
                </c:pt>
                <c:pt idx="32848">
                  <c:v>144.58770000000001</c:v>
                </c:pt>
                <c:pt idx="32849">
                  <c:v>144.5925</c:v>
                </c:pt>
                <c:pt idx="32850">
                  <c:v>144.59739999999999</c:v>
                </c:pt>
                <c:pt idx="32851">
                  <c:v>144.60219999999998</c:v>
                </c:pt>
                <c:pt idx="32852">
                  <c:v>144.607</c:v>
                </c:pt>
                <c:pt idx="32853">
                  <c:v>144.61189999999999</c:v>
                </c:pt>
                <c:pt idx="32854">
                  <c:v>144.61669999999998</c:v>
                </c:pt>
                <c:pt idx="32855">
                  <c:v>144.6215</c:v>
                </c:pt>
                <c:pt idx="32856">
                  <c:v>144.62630000000001</c:v>
                </c:pt>
                <c:pt idx="32857">
                  <c:v>144.63119999999998</c:v>
                </c:pt>
                <c:pt idx="32858">
                  <c:v>144.636</c:v>
                </c:pt>
                <c:pt idx="32859">
                  <c:v>144.64080000000001</c:v>
                </c:pt>
                <c:pt idx="32860">
                  <c:v>144.6456</c:v>
                </c:pt>
                <c:pt idx="32861">
                  <c:v>144.65049999999999</c:v>
                </c:pt>
                <c:pt idx="32862">
                  <c:v>144.65529999999998</c:v>
                </c:pt>
                <c:pt idx="32863">
                  <c:v>144.6601</c:v>
                </c:pt>
                <c:pt idx="32864">
                  <c:v>144.66499999999999</c:v>
                </c:pt>
                <c:pt idx="32865">
                  <c:v>144.66979999999998</c:v>
                </c:pt>
                <c:pt idx="32866">
                  <c:v>144.6746</c:v>
                </c:pt>
                <c:pt idx="32867">
                  <c:v>144.67949999999999</c:v>
                </c:pt>
                <c:pt idx="32868">
                  <c:v>144.68429999999998</c:v>
                </c:pt>
                <c:pt idx="32869">
                  <c:v>144.6891</c:v>
                </c:pt>
                <c:pt idx="32870">
                  <c:v>144.69389999999999</c:v>
                </c:pt>
                <c:pt idx="32871">
                  <c:v>144.69879999999998</c:v>
                </c:pt>
                <c:pt idx="32872">
                  <c:v>144.70359999999999</c:v>
                </c:pt>
                <c:pt idx="32873">
                  <c:v>144.70839999999998</c:v>
                </c:pt>
                <c:pt idx="32874">
                  <c:v>144.71329999999998</c:v>
                </c:pt>
                <c:pt idx="32875">
                  <c:v>144.71809999999999</c:v>
                </c:pt>
                <c:pt idx="32876">
                  <c:v>144.72289999999998</c:v>
                </c:pt>
                <c:pt idx="32877">
                  <c:v>144.7277</c:v>
                </c:pt>
                <c:pt idx="32878">
                  <c:v>144.73259999999999</c:v>
                </c:pt>
                <c:pt idx="32879">
                  <c:v>144.73739999999998</c:v>
                </c:pt>
                <c:pt idx="32880">
                  <c:v>144.7422</c:v>
                </c:pt>
                <c:pt idx="32881">
                  <c:v>144.74699999999999</c:v>
                </c:pt>
                <c:pt idx="32882">
                  <c:v>144.75189999999998</c:v>
                </c:pt>
                <c:pt idx="32883">
                  <c:v>144.7567</c:v>
                </c:pt>
                <c:pt idx="32884">
                  <c:v>144.76149999999998</c:v>
                </c:pt>
                <c:pt idx="32885">
                  <c:v>144.76639999999998</c:v>
                </c:pt>
                <c:pt idx="32886">
                  <c:v>144.77119999999999</c:v>
                </c:pt>
                <c:pt idx="32887">
                  <c:v>144.77599999999998</c:v>
                </c:pt>
                <c:pt idx="32888">
                  <c:v>144.7808</c:v>
                </c:pt>
                <c:pt idx="32889">
                  <c:v>144.78569999999999</c:v>
                </c:pt>
                <c:pt idx="32890">
                  <c:v>144.79049999999998</c:v>
                </c:pt>
                <c:pt idx="32891">
                  <c:v>144.7953</c:v>
                </c:pt>
                <c:pt idx="32892">
                  <c:v>144.80019999999999</c:v>
                </c:pt>
                <c:pt idx="32893">
                  <c:v>144.80499999999998</c:v>
                </c:pt>
                <c:pt idx="32894">
                  <c:v>144.8098</c:v>
                </c:pt>
                <c:pt idx="32895">
                  <c:v>144.81459999999998</c:v>
                </c:pt>
                <c:pt idx="32896">
                  <c:v>144.81949999999998</c:v>
                </c:pt>
                <c:pt idx="32897">
                  <c:v>144.82429999999999</c:v>
                </c:pt>
                <c:pt idx="32898">
                  <c:v>144.82909999999998</c:v>
                </c:pt>
                <c:pt idx="32899">
                  <c:v>144.834</c:v>
                </c:pt>
                <c:pt idx="32900">
                  <c:v>144.83879999999999</c:v>
                </c:pt>
                <c:pt idx="32901">
                  <c:v>144.84359999999998</c:v>
                </c:pt>
                <c:pt idx="32902">
                  <c:v>144.8484</c:v>
                </c:pt>
                <c:pt idx="32903">
                  <c:v>144.85329999999999</c:v>
                </c:pt>
                <c:pt idx="32904">
                  <c:v>144.85809999999998</c:v>
                </c:pt>
                <c:pt idx="32905">
                  <c:v>144.8629</c:v>
                </c:pt>
                <c:pt idx="32906">
                  <c:v>144.86769999999999</c:v>
                </c:pt>
                <c:pt idx="32907">
                  <c:v>144.87259999999998</c:v>
                </c:pt>
                <c:pt idx="32908">
                  <c:v>144.87739999999999</c:v>
                </c:pt>
                <c:pt idx="32909">
                  <c:v>144.88219999999998</c:v>
                </c:pt>
                <c:pt idx="32910">
                  <c:v>144.8871</c:v>
                </c:pt>
                <c:pt idx="32911">
                  <c:v>144.89189999999999</c:v>
                </c:pt>
                <c:pt idx="32912">
                  <c:v>144.89669999999998</c:v>
                </c:pt>
                <c:pt idx="32913">
                  <c:v>144.9015</c:v>
                </c:pt>
                <c:pt idx="32914">
                  <c:v>144.90639999999999</c:v>
                </c:pt>
                <c:pt idx="32915">
                  <c:v>144.91119999999998</c:v>
                </c:pt>
                <c:pt idx="32916">
                  <c:v>144.916</c:v>
                </c:pt>
                <c:pt idx="32917">
                  <c:v>144.92089999999999</c:v>
                </c:pt>
                <c:pt idx="32918">
                  <c:v>144.92569999999998</c:v>
                </c:pt>
                <c:pt idx="32919">
                  <c:v>144.93049999999999</c:v>
                </c:pt>
                <c:pt idx="32920">
                  <c:v>144.93529999999998</c:v>
                </c:pt>
                <c:pt idx="32921">
                  <c:v>144.9402</c:v>
                </c:pt>
                <c:pt idx="32922">
                  <c:v>144.94499999999999</c:v>
                </c:pt>
                <c:pt idx="32923">
                  <c:v>144.94979999999998</c:v>
                </c:pt>
                <c:pt idx="32924">
                  <c:v>144.9547</c:v>
                </c:pt>
                <c:pt idx="32925">
                  <c:v>144.95949999999999</c:v>
                </c:pt>
                <c:pt idx="32926">
                  <c:v>144.96429999999998</c:v>
                </c:pt>
                <c:pt idx="32927">
                  <c:v>144.9691</c:v>
                </c:pt>
                <c:pt idx="32928">
                  <c:v>144.97399999999999</c:v>
                </c:pt>
                <c:pt idx="32929">
                  <c:v>144.97879999999998</c:v>
                </c:pt>
                <c:pt idx="32930">
                  <c:v>144.9836</c:v>
                </c:pt>
                <c:pt idx="32931">
                  <c:v>144.98839999999998</c:v>
                </c:pt>
                <c:pt idx="32932">
                  <c:v>144.9933</c:v>
                </c:pt>
                <c:pt idx="32933">
                  <c:v>144.99809999999999</c:v>
                </c:pt>
                <c:pt idx="32934">
                  <c:v>145.00289999999998</c:v>
                </c:pt>
                <c:pt idx="32935">
                  <c:v>145.0078</c:v>
                </c:pt>
                <c:pt idx="32936">
                  <c:v>145.01259999999999</c:v>
                </c:pt>
                <c:pt idx="32937">
                  <c:v>145.01739999999998</c:v>
                </c:pt>
                <c:pt idx="32938">
                  <c:v>145.0222</c:v>
                </c:pt>
                <c:pt idx="32939">
                  <c:v>145.02709999999999</c:v>
                </c:pt>
                <c:pt idx="32940">
                  <c:v>145.03189999999998</c:v>
                </c:pt>
                <c:pt idx="32941">
                  <c:v>145.0367</c:v>
                </c:pt>
                <c:pt idx="32942">
                  <c:v>145.04159999999999</c:v>
                </c:pt>
                <c:pt idx="32943">
                  <c:v>145.04640000000001</c:v>
                </c:pt>
                <c:pt idx="32944">
                  <c:v>145.05119999999999</c:v>
                </c:pt>
                <c:pt idx="32945">
                  <c:v>145.05599999999998</c:v>
                </c:pt>
                <c:pt idx="32946">
                  <c:v>145.0609</c:v>
                </c:pt>
                <c:pt idx="32947">
                  <c:v>145.06569999999999</c:v>
                </c:pt>
                <c:pt idx="32948">
                  <c:v>145.07049999999998</c:v>
                </c:pt>
                <c:pt idx="32949">
                  <c:v>145.0754</c:v>
                </c:pt>
                <c:pt idx="32950">
                  <c:v>145.08019999999999</c:v>
                </c:pt>
                <c:pt idx="32951">
                  <c:v>145.08499999999998</c:v>
                </c:pt>
                <c:pt idx="32952">
                  <c:v>145.0898</c:v>
                </c:pt>
                <c:pt idx="32953">
                  <c:v>145.09469999999999</c:v>
                </c:pt>
                <c:pt idx="32954">
                  <c:v>145.09950000000001</c:v>
                </c:pt>
                <c:pt idx="32955">
                  <c:v>145.10429999999999</c:v>
                </c:pt>
                <c:pt idx="32956">
                  <c:v>145.10909999999998</c:v>
                </c:pt>
                <c:pt idx="32957">
                  <c:v>145.114</c:v>
                </c:pt>
                <c:pt idx="32958">
                  <c:v>145.11879999999999</c:v>
                </c:pt>
                <c:pt idx="32959">
                  <c:v>145.12359999999998</c:v>
                </c:pt>
                <c:pt idx="32960">
                  <c:v>145.1285</c:v>
                </c:pt>
                <c:pt idx="32961">
                  <c:v>145.13329999999999</c:v>
                </c:pt>
                <c:pt idx="32962">
                  <c:v>145.13809999999998</c:v>
                </c:pt>
                <c:pt idx="32963">
                  <c:v>145.1429</c:v>
                </c:pt>
                <c:pt idx="32964">
                  <c:v>145.14779999999999</c:v>
                </c:pt>
                <c:pt idx="32965">
                  <c:v>145.15260000000001</c:v>
                </c:pt>
                <c:pt idx="32966">
                  <c:v>145.1574</c:v>
                </c:pt>
                <c:pt idx="32967">
                  <c:v>145.16229999999999</c:v>
                </c:pt>
                <c:pt idx="32968">
                  <c:v>145.1671</c:v>
                </c:pt>
                <c:pt idx="32969">
                  <c:v>145.17189999999999</c:v>
                </c:pt>
                <c:pt idx="32970">
                  <c:v>145.17669999999998</c:v>
                </c:pt>
                <c:pt idx="32971">
                  <c:v>145.1816</c:v>
                </c:pt>
                <c:pt idx="32972">
                  <c:v>145.18639999999999</c:v>
                </c:pt>
                <c:pt idx="32973">
                  <c:v>145.19119999999998</c:v>
                </c:pt>
                <c:pt idx="32974">
                  <c:v>145.1961</c:v>
                </c:pt>
                <c:pt idx="32975">
                  <c:v>145.20089999999999</c:v>
                </c:pt>
                <c:pt idx="32976">
                  <c:v>145.20569999999998</c:v>
                </c:pt>
                <c:pt idx="32977">
                  <c:v>145.2105</c:v>
                </c:pt>
                <c:pt idx="32978">
                  <c:v>145.21539999999999</c:v>
                </c:pt>
                <c:pt idx="32979">
                  <c:v>145.22020000000001</c:v>
                </c:pt>
                <c:pt idx="32980">
                  <c:v>145.22499999999999</c:v>
                </c:pt>
                <c:pt idx="32981">
                  <c:v>145.22979999999998</c:v>
                </c:pt>
                <c:pt idx="32982">
                  <c:v>145.2347</c:v>
                </c:pt>
                <c:pt idx="32983">
                  <c:v>145.23949999999999</c:v>
                </c:pt>
                <c:pt idx="32984">
                  <c:v>145.24429999999998</c:v>
                </c:pt>
                <c:pt idx="32985">
                  <c:v>145.2492</c:v>
                </c:pt>
                <c:pt idx="32986">
                  <c:v>145.25399999999999</c:v>
                </c:pt>
                <c:pt idx="32987">
                  <c:v>145.25879999999998</c:v>
                </c:pt>
                <c:pt idx="32988">
                  <c:v>145.2636</c:v>
                </c:pt>
                <c:pt idx="32989">
                  <c:v>145.26849999999999</c:v>
                </c:pt>
                <c:pt idx="32990">
                  <c:v>145.27330000000001</c:v>
                </c:pt>
                <c:pt idx="32991">
                  <c:v>145.27809999999999</c:v>
                </c:pt>
                <c:pt idx="32992">
                  <c:v>145.28289999999998</c:v>
                </c:pt>
                <c:pt idx="32993">
                  <c:v>145.2878</c:v>
                </c:pt>
                <c:pt idx="32994">
                  <c:v>145.29259999999999</c:v>
                </c:pt>
                <c:pt idx="32995">
                  <c:v>145.29739999999998</c:v>
                </c:pt>
                <c:pt idx="32996">
                  <c:v>145.3023</c:v>
                </c:pt>
                <c:pt idx="32997">
                  <c:v>145.30709999999999</c:v>
                </c:pt>
                <c:pt idx="32998">
                  <c:v>145.31189999999998</c:v>
                </c:pt>
                <c:pt idx="32999">
                  <c:v>145.3167</c:v>
                </c:pt>
                <c:pt idx="33000">
                  <c:v>145.32159999999999</c:v>
                </c:pt>
              </c:numCache>
            </c:numRef>
          </c:yVal>
          <c:smooth val="0"/>
        </c:ser>
        <c:ser>
          <c:idx val="2"/>
          <c:order val="2"/>
          <c:tx>
            <c:strRef>
              <c:f>'Sheet1 (2)'!$D$1</c:f>
              <c:strCache>
                <c:ptCount val="1"/>
                <c:pt idx="0">
                  <c:v>I(R1)@2.3V (mA)</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1.8995726495726496E-2"/>
                  <c:y val="0.37015090579431004"/>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(2)'!$D$2:$D$33002</c:f>
              <c:numCache>
                <c:formatCode>0.000</c:formatCode>
                <c:ptCount val="33001"/>
                <c:pt idx="0">
                  <c:v>7.3606339999999992E-2</c:v>
                </c:pt>
                <c:pt idx="1">
                  <c:v>7.3603589999999997E-2</c:v>
                </c:pt>
                <c:pt idx="2">
                  <c:v>7.3600840000000001E-2</c:v>
                </c:pt>
                <c:pt idx="3">
                  <c:v>7.3598090000000005E-2</c:v>
                </c:pt>
                <c:pt idx="4">
                  <c:v>7.3595339999999995E-2</c:v>
                </c:pt>
                <c:pt idx="5">
                  <c:v>7.3592589999999999E-2</c:v>
                </c:pt>
                <c:pt idx="6">
                  <c:v>7.3589849999999998E-2</c:v>
                </c:pt>
                <c:pt idx="7">
                  <c:v>7.3587110000000011E-2</c:v>
                </c:pt>
                <c:pt idx="8">
                  <c:v>7.3584360000000001E-2</c:v>
                </c:pt>
                <c:pt idx="9">
                  <c:v>7.358162E-2</c:v>
                </c:pt>
                <c:pt idx="10">
                  <c:v>7.3578889999999994E-2</c:v>
                </c:pt>
                <c:pt idx="11">
                  <c:v>7.3576149999999993E-2</c:v>
                </c:pt>
                <c:pt idx="12">
                  <c:v>7.3573409999999992E-2</c:v>
                </c:pt>
                <c:pt idx="13">
                  <c:v>7.3570679999999999E-2</c:v>
                </c:pt>
                <c:pt idx="14">
                  <c:v>7.3567939999999998E-2</c:v>
                </c:pt>
                <c:pt idx="15">
                  <c:v>7.3565210000000006E-2</c:v>
                </c:pt>
                <c:pt idx="16">
                  <c:v>7.3562490000000008E-2</c:v>
                </c:pt>
                <c:pt idx="17">
                  <c:v>7.3559760000000002E-2</c:v>
                </c:pt>
                <c:pt idx="18">
                  <c:v>7.3557030000000009E-2</c:v>
                </c:pt>
                <c:pt idx="19">
                  <c:v>7.3554309999999998E-2</c:v>
                </c:pt>
                <c:pt idx="20">
                  <c:v>7.355159E-2</c:v>
                </c:pt>
                <c:pt idx="21">
                  <c:v>7.3548859999999994E-2</c:v>
                </c:pt>
                <c:pt idx="22">
                  <c:v>7.3546139999999996E-2</c:v>
                </c:pt>
                <c:pt idx="23">
                  <c:v>7.3543419999999998E-2</c:v>
                </c:pt>
                <c:pt idx="24">
                  <c:v>7.3540709999999995E-2</c:v>
                </c:pt>
                <c:pt idx="25">
                  <c:v>7.3537989999999998E-2</c:v>
                </c:pt>
                <c:pt idx="26">
                  <c:v>7.3535279999999995E-2</c:v>
                </c:pt>
                <c:pt idx="27">
                  <c:v>7.3532570000000005E-2</c:v>
                </c:pt>
                <c:pt idx="28">
                  <c:v>7.3529860000000002E-2</c:v>
                </c:pt>
                <c:pt idx="29">
                  <c:v>7.3527149999999999E-2</c:v>
                </c:pt>
                <c:pt idx="30">
                  <c:v>7.3524439999999996E-2</c:v>
                </c:pt>
                <c:pt idx="31">
                  <c:v>7.3521740000000002E-2</c:v>
                </c:pt>
                <c:pt idx="32">
                  <c:v>7.3519029999999999E-2</c:v>
                </c:pt>
                <c:pt idx="33">
                  <c:v>7.3516330000000005E-2</c:v>
                </c:pt>
                <c:pt idx="34">
                  <c:v>7.3513629999999996E-2</c:v>
                </c:pt>
                <c:pt idx="35">
                  <c:v>7.3510940000000011E-2</c:v>
                </c:pt>
                <c:pt idx="36">
                  <c:v>7.3508240000000002E-2</c:v>
                </c:pt>
                <c:pt idx="37">
                  <c:v>7.3505540000000008E-2</c:v>
                </c:pt>
                <c:pt idx="38">
                  <c:v>7.350284E-2</c:v>
                </c:pt>
                <c:pt idx="39">
                  <c:v>7.350015E-2</c:v>
                </c:pt>
                <c:pt idx="40">
                  <c:v>7.3497469999999995E-2</c:v>
                </c:pt>
                <c:pt idx="41">
                  <c:v>7.3494779999999996E-2</c:v>
                </c:pt>
                <c:pt idx="42">
                  <c:v>7.3492089999999996E-2</c:v>
                </c:pt>
                <c:pt idx="43">
                  <c:v>7.3489410000000005E-2</c:v>
                </c:pt>
                <c:pt idx="44">
                  <c:v>7.3486720000000005E-2</c:v>
                </c:pt>
                <c:pt idx="45">
                  <c:v>7.348404E-2</c:v>
                </c:pt>
                <c:pt idx="46">
                  <c:v>7.3481359999999996E-2</c:v>
                </c:pt>
                <c:pt idx="47">
                  <c:v>7.3478679999999991E-2</c:v>
                </c:pt>
                <c:pt idx="48">
                  <c:v>7.3476E-2</c:v>
                </c:pt>
                <c:pt idx="49">
                  <c:v>7.3473330000000003E-2</c:v>
                </c:pt>
                <c:pt idx="50">
                  <c:v>7.3470660000000007E-2</c:v>
                </c:pt>
                <c:pt idx="51">
                  <c:v>7.3467989999999997E-2</c:v>
                </c:pt>
                <c:pt idx="52">
                  <c:v>7.3465309999999992E-2</c:v>
                </c:pt>
                <c:pt idx="53">
                  <c:v>7.3462639999999996E-2</c:v>
                </c:pt>
                <c:pt idx="54">
                  <c:v>7.3459980000000008E-2</c:v>
                </c:pt>
                <c:pt idx="55">
                  <c:v>7.3457319999999993E-2</c:v>
                </c:pt>
                <c:pt idx="56">
                  <c:v>7.3454659999999991E-2</c:v>
                </c:pt>
                <c:pt idx="57">
                  <c:v>7.3451989999999995E-2</c:v>
                </c:pt>
                <c:pt idx="58">
                  <c:v>7.3449340000000002E-2</c:v>
                </c:pt>
                <c:pt idx="59">
                  <c:v>7.344668E-2</c:v>
                </c:pt>
                <c:pt idx="60">
                  <c:v>7.3444029999999993E-2</c:v>
                </c:pt>
                <c:pt idx="61">
                  <c:v>7.3441370000000006E-2</c:v>
                </c:pt>
                <c:pt idx="62">
                  <c:v>7.3438719999999999E-2</c:v>
                </c:pt>
                <c:pt idx="63">
                  <c:v>7.3436069999999992E-2</c:v>
                </c:pt>
                <c:pt idx="64">
                  <c:v>7.3433419999999999E-2</c:v>
                </c:pt>
                <c:pt idx="65">
                  <c:v>7.3430779999999987E-2</c:v>
                </c:pt>
                <c:pt idx="66">
                  <c:v>7.3428129999999994E-2</c:v>
                </c:pt>
                <c:pt idx="67">
                  <c:v>7.342549000000001E-2</c:v>
                </c:pt>
                <c:pt idx="68">
                  <c:v>7.3422849999999998E-2</c:v>
                </c:pt>
                <c:pt idx="69">
                  <c:v>7.342021E-2</c:v>
                </c:pt>
                <c:pt idx="70">
                  <c:v>7.3417570000000001E-2</c:v>
                </c:pt>
                <c:pt idx="71">
                  <c:v>7.3414939999999998E-2</c:v>
                </c:pt>
                <c:pt idx="72">
                  <c:v>7.34123E-2</c:v>
                </c:pt>
                <c:pt idx="73">
                  <c:v>7.3409679999999991E-2</c:v>
                </c:pt>
                <c:pt idx="74">
                  <c:v>7.3407040000000007E-2</c:v>
                </c:pt>
                <c:pt idx="75">
                  <c:v>7.3404420000000012E-2</c:v>
                </c:pt>
                <c:pt idx="76">
                  <c:v>7.3401789999999995E-2</c:v>
                </c:pt>
                <c:pt idx="77">
                  <c:v>7.339917E-2</c:v>
                </c:pt>
                <c:pt idx="78">
                  <c:v>7.3396539999999996E-2</c:v>
                </c:pt>
                <c:pt idx="79">
                  <c:v>7.3393920000000001E-2</c:v>
                </c:pt>
                <c:pt idx="80">
                  <c:v>7.3391299999999993E-2</c:v>
                </c:pt>
                <c:pt idx="81">
                  <c:v>7.3388690000000006E-2</c:v>
                </c:pt>
                <c:pt idx="82">
                  <c:v>7.3386079999999992E-2</c:v>
                </c:pt>
                <c:pt idx="83">
                  <c:v>7.3383470000000006E-2</c:v>
                </c:pt>
                <c:pt idx="84">
                  <c:v>7.3380859999999992E-2</c:v>
                </c:pt>
                <c:pt idx="85">
                  <c:v>7.3378250000000006E-2</c:v>
                </c:pt>
                <c:pt idx="86">
                  <c:v>7.3375639999999992E-2</c:v>
                </c:pt>
                <c:pt idx="87">
                  <c:v>7.3373030000000006E-2</c:v>
                </c:pt>
                <c:pt idx="88">
                  <c:v>7.3370439999999995E-2</c:v>
                </c:pt>
                <c:pt idx="89">
                  <c:v>7.3367829999999995E-2</c:v>
                </c:pt>
                <c:pt idx="90">
                  <c:v>7.3365230000000003E-2</c:v>
                </c:pt>
                <c:pt idx="91">
                  <c:v>7.3362639999999993E-2</c:v>
                </c:pt>
                <c:pt idx="92">
                  <c:v>7.336005000000001E-2</c:v>
                </c:pt>
                <c:pt idx="93">
                  <c:v>7.3357459999999999E-2</c:v>
                </c:pt>
                <c:pt idx="94">
                  <c:v>7.3354870000000003E-2</c:v>
                </c:pt>
                <c:pt idx="95">
                  <c:v>7.3352280000000006E-2</c:v>
                </c:pt>
                <c:pt idx="96">
                  <c:v>7.3349689999999995E-2</c:v>
                </c:pt>
                <c:pt idx="97">
                  <c:v>7.3347109999999993E-2</c:v>
                </c:pt>
                <c:pt idx="98">
                  <c:v>7.3344530000000005E-2</c:v>
                </c:pt>
                <c:pt idx="99">
                  <c:v>7.3341939999999994E-2</c:v>
                </c:pt>
                <c:pt idx="100">
                  <c:v>7.3339370000000001E-2</c:v>
                </c:pt>
                <c:pt idx="101">
                  <c:v>7.3336789999999999E-2</c:v>
                </c:pt>
                <c:pt idx="102">
                  <c:v>7.3334220000000006E-2</c:v>
                </c:pt>
                <c:pt idx="103">
                  <c:v>7.3331649999999998E-2</c:v>
                </c:pt>
                <c:pt idx="104">
                  <c:v>7.3329079999999991E-2</c:v>
                </c:pt>
                <c:pt idx="105">
                  <c:v>7.3326509999999998E-2</c:v>
                </c:pt>
                <c:pt idx="106">
                  <c:v>7.3323940000000004E-2</c:v>
                </c:pt>
                <c:pt idx="107">
                  <c:v>7.3321379999999992E-2</c:v>
                </c:pt>
                <c:pt idx="108">
                  <c:v>7.3318819999999993E-2</c:v>
                </c:pt>
                <c:pt idx="109">
                  <c:v>7.3316260000000008E-2</c:v>
                </c:pt>
                <c:pt idx="110">
                  <c:v>7.3313710000000004E-2</c:v>
                </c:pt>
                <c:pt idx="111">
                  <c:v>7.3311150000000005E-2</c:v>
                </c:pt>
                <c:pt idx="112">
                  <c:v>7.3308600000000002E-2</c:v>
                </c:pt>
                <c:pt idx="113">
                  <c:v>7.3306039999999989E-2</c:v>
                </c:pt>
                <c:pt idx="114">
                  <c:v>7.3303499999999994E-2</c:v>
                </c:pt>
                <c:pt idx="115">
                  <c:v>7.3300950000000004E-2</c:v>
                </c:pt>
                <c:pt idx="116">
                  <c:v>7.3298410000000008E-2</c:v>
                </c:pt>
                <c:pt idx="117">
                  <c:v>7.3295869999999999E-2</c:v>
                </c:pt>
                <c:pt idx="118">
                  <c:v>7.3293330000000004E-2</c:v>
                </c:pt>
                <c:pt idx="119">
                  <c:v>7.3290789999999995E-2</c:v>
                </c:pt>
                <c:pt idx="120">
                  <c:v>7.3288249999999999E-2</c:v>
                </c:pt>
                <c:pt idx="121">
                  <c:v>7.3285719999999999E-2</c:v>
                </c:pt>
                <c:pt idx="122">
                  <c:v>7.3283189999999998E-2</c:v>
                </c:pt>
                <c:pt idx="123">
                  <c:v>7.3280669999999992E-2</c:v>
                </c:pt>
                <c:pt idx="124">
                  <c:v>7.3278139999999992E-2</c:v>
                </c:pt>
                <c:pt idx="125">
                  <c:v>7.327562E-2</c:v>
                </c:pt>
                <c:pt idx="126">
                  <c:v>7.3273089999999999E-2</c:v>
                </c:pt>
                <c:pt idx="127">
                  <c:v>7.3270569999999993E-2</c:v>
                </c:pt>
                <c:pt idx="128">
                  <c:v>7.3268059999999996E-2</c:v>
                </c:pt>
                <c:pt idx="129">
                  <c:v>7.326553999999999E-2</c:v>
                </c:pt>
                <c:pt idx="130">
                  <c:v>7.3263029999999993E-2</c:v>
                </c:pt>
                <c:pt idx="131">
                  <c:v>7.3260519999999996E-2</c:v>
                </c:pt>
                <c:pt idx="132">
                  <c:v>7.3258009999999998E-2</c:v>
                </c:pt>
                <c:pt idx="133">
                  <c:v>7.3255509999999996E-2</c:v>
                </c:pt>
                <c:pt idx="134">
                  <c:v>7.3252999999999999E-2</c:v>
                </c:pt>
                <c:pt idx="135">
                  <c:v>7.3250499999999996E-2</c:v>
                </c:pt>
                <c:pt idx="136">
                  <c:v>7.3248000000000008E-2</c:v>
                </c:pt>
                <c:pt idx="137">
                  <c:v>7.324551E-2</c:v>
                </c:pt>
                <c:pt idx="138">
                  <c:v>7.3243009999999997E-2</c:v>
                </c:pt>
                <c:pt idx="139">
                  <c:v>7.3240520000000003E-2</c:v>
                </c:pt>
                <c:pt idx="140">
                  <c:v>7.3238029999999996E-2</c:v>
                </c:pt>
                <c:pt idx="141">
                  <c:v>7.3235549999999996E-2</c:v>
                </c:pt>
                <c:pt idx="142">
                  <c:v>7.3233060000000003E-2</c:v>
                </c:pt>
                <c:pt idx="143">
                  <c:v>7.3230580000000003E-2</c:v>
                </c:pt>
                <c:pt idx="144">
                  <c:v>7.3228100000000004E-2</c:v>
                </c:pt>
                <c:pt idx="145">
                  <c:v>7.3225619999999991E-2</c:v>
                </c:pt>
                <c:pt idx="146">
                  <c:v>7.3223150000000001E-2</c:v>
                </c:pt>
                <c:pt idx="147">
                  <c:v>7.3220679999999996E-2</c:v>
                </c:pt>
                <c:pt idx="148">
                  <c:v>7.3218199999999997E-2</c:v>
                </c:pt>
                <c:pt idx="149">
                  <c:v>7.3215739999999987E-2</c:v>
                </c:pt>
                <c:pt idx="150">
                  <c:v>7.3213269999999997E-2</c:v>
                </c:pt>
                <c:pt idx="151">
                  <c:v>7.3210810000000001E-2</c:v>
                </c:pt>
                <c:pt idx="152">
                  <c:v>7.3208350000000005E-2</c:v>
                </c:pt>
                <c:pt idx="153">
                  <c:v>7.3205889999999996E-2</c:v>
                </c:pt>
                <c:pt idx="154">
                  <c:v>7.320343E-2</c:v>
                </c:pt>
                <c:pt idx="155">
                  <c:v>7.3200979999999999E-2</c:v>
                </c:pt>
                <c:pt idx="156">
                  <c:v>7.3198529999999998E-2</c:v>
                </c:pt>
                <c:pt idx="157">
                  <c:v>7.3196079999999997E-2</c:v>
                </c:pt>
                <c:pt idx="158">
                  <c:v>7.3193640000000004E-2</c:v>
                </c:pt>
                <c:pt idx="159">
                  <c:v>7.3191190000000003E-2</c:v>
                </c:pt>
                <c:pt idx="160">
                  <c:v>7.3188760000000005E-2</c:v>
                </c:pt>
                <c:pt idx="161">
                  <c:v>7.3186319999999999E-2</c:v>
                </c:pt>
                <c:pt idx="162">
                  <c:v>7.3183880000000007E-2</c:v>
                </c:pt>
                <c:pt idx="163">
                  <c:v>7.3181449999999995E-2</c:v>
                </c:pt>
                <c:pt idx="164">
                  <c:v>7.3179019999999997E-2</c:v>
                </c:pt>
                <c:pt idx="165">
                  <c:v>7.317659E-2</c:v>
                </c:pt>
                <c:pt idx="166">
                  <c:v>7.3174169999999997E-2</c:v>
                </c:pt>
                <c:pt idx="167">
                  <c:v>7.3171739999999999E-2</c:v>
                </c:pt>
                <c:pt idx="168">
                  <c:v>7.3169319999999996E-2</c:v>
                </c:pt>
                <c:pt idx="169">
                  <c:v>7.3166910000000002E-2</c:v>
                </c:pt>
                <c:pt idx="170">
                  <c:v>7.3164489999999999E-2</c:v>
                </c:pt>
                <c:pt idx="171">
                  <c:v>7.316207999999999E-2</c:v>
                </c:pt>
                <c:pt idx="172">
                  <c:v>7.3159669999999996E-2</c:v>
                </c:pt>
                <c:pt idx="173">
                  <c:v>7.3157269999999996E-2</c:v>
                </c:pt>
                <c:pt idx="174">
                  <c:v>7.3154860000000002E-2</c:v>
                </c:pt>
                <c:pt idx="175">
                  <c:v>7.3152460000000002E-2</c:v>
                </c:pt>
                <c:pt idx="176">
                  <c:v>7.3150059999999989E-2</c:v>
                </c:pt>
                <c:pt idx="177">
                  <c:v>7.3147669999999998E-2</c:v>
                </c:pt>
                <c:pt idx="178">
                  <c:v>7.3145269999999998E-2</c:v>
                </c:pt>
                <c:pt idx="179">
                  <c:v>7.3142880000000007E-2</c:v>
                </c:pt>
                <c:pt idx="180">
                  <c:v>7.3140490000000002E-2</c:v>
                </c:pt>
                <c:pt idx="181">
                  <c:v>7.3138109999999992E-2</c:v>
                </c:pt>
                <c:pt idx="182">
                  <c:v>7.3135729999999996E-2</c:v>
                </c:pt>
                <c:pt idx="183">
                  <c:v>7.313335E-2</c:v>
                </c:pt>
                <c:pt idx="184">
                  <c:v>7.3130970000000003E-2</c:v>
                </c:pt>
                <c:pt idx="185">
                  <c:v>7.3128600000000002E-2</c:v>
                </c:pt>
                <c:pt idx="186">
                  <c:v>7.3126229999999987E-2</c:v>
                </c:pt>
                <c:pt idx="187">
                  <c:v>7.3123850000000004E-2</c:v>
                </c:pt>
                <c:pt idx="188">
                  <c:v>7.3121489999999997E-2</c:v>
                </c:pt>
                <c:pt idx="189">
                  <c:v>7.3119119999999996E-2</c:v>
                </c:pt>
                <c:pt idx="190">
                  <c:v>7.3116769999999998E-2</c:v>
                </c:pt>
                <c:pt idx="191">
                  <c:v>7.3114410000000005E-2</c:v>
                </c:pt>
                <c:pt idx="192">
                  <c:v>7.3112049999999998E-2</c:v>
                </c:pt>
                <c:pt idx="193">
                  <c:v>7.31097E-2</c:v>
                </c:pt>
                <c:pt idx="194">
                  <c:v>7.3107350000000001E-2</c:v>
                </c:pt>
                <c:pt idx="195">
                  <c:v>7.3105000000000003E-2</c:v>
                </c:pt>
                <c:pt idx="196">
                  <c:v>7.310266E-2</c:v>
                </c:pt>
                <c:pt idx="197">
                  <c:v>7.3100319999999996E-2</c:v>
                </c:pt>
                <c:pt idx="198">
                  <c:v>7.3097979999999993E-2</c:v>
                </c:pt>
                <c:pt idx="199">
                  <c:v>7.3095649999999998E-2</c:v>
                </c:pt>
                <c:pt idx="200">
                  <c:v>7.3093319999999989E-2</c:v>
                </c:pt>
                <c:pt idx="201">
                  <c:v>7.3090989999999995E-2</c:v>
                </c:pt>
                <c:pt idx="202">
                  <c:v>7.308866E-2</c:v>
                </c:pt>
                <c:pt idx="203">
                  <c:v>7.308634E-2</c:v>
                </c:pt>
                <c:pt idx="204">
                  <c:v>7.308402E-2</c:v>
                </c:pt>
                <c:pt idx="205">
                  <c:v>7.3081699999999999E-2</c:v>
                </c:pt>
                <c:pt idx="206">
                  <c:v>7.3079379999999999E-2</c:v>
                </c:pt>
                <c:pt idx="207">
                  <c:v>7.3077080000000003E-2</c:v>
                </c:pt>
                <c:pt idx="208">
                  <c:v>7.3074760000000002E-2</c:v>
                </c:pt>
                <c:pt idx="209">
                  <c:v>7.3072460000000006E-2</c:v>
                </c:pt>
                <c:pt idx="210">
                  <c:v>7.3070159999999995E-2</c:v>
                </c:pt>
                <c:pt idx="211">
                  <c:v>7.3067859999999998E-2</c:v>
                </c:pt>
                <c:pt idx="212">
                  <c:v>7.3065560000000002E-2</c:v>
                </c:pt>
                <c:pt idx="213">
                  <c:v>7.306327E-2</c:v>
                </c:pt>
                <c:pt idx="214">
                  <c:v>7.3060979999999998E-2</c:v>
                </c:pt>
                <c:pt idx="215">
                  <c:v>7.3058689999999996E-2</c:v>
                </c:pt>
                <c:pt idx="216">
                  <c:v>7.3056410000000002E-2</c:v>
                </c:pt>
                <c:pt idx="217">
                  <c:v>7.305412E-2</c:v>
                </c:pt>
                <c:pt idx="218">
                  <c:v>7.3051839999999993E-2</c:v>
                </c:pt>
                <c:pt idx="219">
                  <c:v>7.3049569999999994E-2</c:v>
                </c:pt>
                <c:pt idx="220">
                  <c:v>7.3047299999999996E-2</c:v>
                </c:pt>
                <c:pt idx="221">
                  <c:v>7.3045030000000011E-2</c:v>
                </c:pt>
                <c:pt idx="222">
                  <c:v>7.3042759999999998E-2</c:v>
                </c:pt>
                <c:pt idx="223">
                  <c:v>7.3040499999999994E-2</c:v>
                </c:pt>
                <c:pt idx="224">
                  <c:v>7.3038240000000004E-2</c:v>
                </c:pt>
                <c:pt idx="225">
                  <c:v>7.303598E-2</c:v>
                </c:pt>
                <c:pt idx="226">
                  <c:v>7.3033730000000005E-2</c:v>
                </c:pt>
                <c:pt idx="227">
                  <c:v>7.303148000000001E-2</c:v>
                </c:pt>
                <c:pt idx="228">
                  <c:v>7.3029230000000001E-2</c:v>
                </c:pt>
                <c:pt idx="229">
                  <c:v>7.302699E-2</c:v>
                </c:pt>
                <c:pt idx="230">
                  <c:v>7.3024749999999999E-2</c:v>
                </c:pt>
                <c:pt idx="231">
                  <c:v>7.3022509999999999E-2</c:v>
                </c:pt>
                <c:pt idx="232">
                  <c:v>7.3020279999999993E-2</c:v>
                </c:pt>
                <c:pt idx="233">
                  <c:v>7.3018050000000001E-2</c:v>
                </c:pt>
                <c:pt idx="234">
                  <c:v>7.3015819999999995E-2</c:v>
                </c:pt>
                <c:pt idx="235">
                  <c:v>7.3013590000000003E-2</c:v>
                </c:pt>
                <c:pt idx="236">
                  <c:v>7.3011380000000001E-2</c:v>
                </c:pt>
                <c:pt idx="237">
                  <c:v>7.3009160000000003E-2</c:v>
                </c:pt>
                <c:pt idx="238">
                  <c:v>7.3006939999999992E-2</c:v>
                </c:pt>
                <c:pt idx="239">
                  <c:v>7.3004730000000004E-2</c:v>
                </c:pt>
                <c:pt idx="240">
                  <c:v>7.3002520000000001E-2</c:v>
                </c:pt>
                <c:pt idx="241">
                  <c:v>7.3000319999999994E-2</c:v>
                </c:pt>
                <c:pt idx="242">
                  <c:v>7.2998110000000005E-2</c:v>
                </c:pt>
                <c:pt idx="243">
                  <c:v>7.2995909999999997E-2</c:v>
                </c:pt>
                <c:pt idx="244">
                  <c:v>7.2993719999999998E-2</c:v>
                </c:pt>
                <c:pt idx="245">
                  <c:v>7.2991529999999999E-2</c:v>
                </c:pt>
                <c:pt idx="246">
                  <c:v>7.298934E-2</c:v>
                </c:pt>
                <c:pt idx="247">
                  <c:v>7.2987150000000001E-2</c:v>
                </c:pt>
                <c:pt idx="248">
                  <c:v>7.2984980000000005E-2</c:v>
                </c:pt>
                <c:pt idx="249">
                  <c:v>7.29828E-2</c:v>
                </c:pt>
                <c:pt idx="250">
                  <c:v>7.2980619999999996E-2</c:v>
                </c:pt>
                <c:pt idx="251">
                  <c:v>7.297845E-2</c:v>
                </c:pt>
                <c:pt idx="252">
                  <c:v>7.2976280000000004E-2</c:v>
                </c:pt>
                <c:pt idx="253">
                  <c:v>7.2974120000000003E-2</c:v>
                </c:pt>
                <c:pt idx="254">
                  <c:v>7.2971960000000002E-2</c:v>
                </c:pt>
                <c:pt idx="255">
                  <c:v>7.2969800000000001E-2</c:v>
                </c:pt>
                <c:pt idx="256">
                  <c:v>7.2967649999999995E-2</c:v>
                </c:pt>
                <c:pt idx="257">
                  <c:v>7.2965500000000003E-2</c:v>
                </c:pt>
                <c:pt idx="258">
                  <c:v>7.2963349999999996E-2</c:v>
                </c:pt>
                <c:pt idx="259">
                  <c:v>7.2961209999999999E-2</c:v>
                </c:pt>
                <c:pt idx="260">
                  <c:v>7.2959070000000001E-2</c:v>
                </c:pt>
                <c:pt idx="261">
                  <c:v>7.2956929999999989E-2</c:v>
                </c:pt>
                <c:pt idx="262">
                  <c:v>7.29548E-2</c:v>
                </c:pt>
                <c:pt idx="263">
                  <c:v>7.2952669999999997E-2</c:v>
                </c:pt>
                <c:pt idx="264">
                  <c:v>7.2950549999999989E-2</c:v>
                </c:pt>
                <c:pt idx="265">
                  <c:v>7.294842E-2</c:v>
                </c:pt>
                <c:pt idx="266">
                  <c:v>7.294631E-2</c:v>
                </c:pt>
                <c:pt idx="267">
                  <c:v>7.2944189999999992E-2</c:v>
                </c:pt>
                <c:pt idx="268">
                  <c:v>7.2942079999999992E-2</c:v>
                </c:pt>
                <c:pt idx="269">
                  <c:v>7.2939970000000007E-2</c:v>
                </c:pt>
                <c:pt idx="270">
                  <c:v>7.2937870000000002E-2</c:v>
                </c:pt>
                <c:pt idx="271">
                  <c:v>7.2935770000000011E-2</c:v>
                </c:pt>
                <c:pt idx="272">
                  <c:v>7.2933680000000001E-2</c:v>
                </c:pt>
                <c:pt idx="273">
                  <c:v>7.2931579999999996E-2</c:v>
                </c:pt>
                <c:pt idx="274">
                  <c:v>7.292949E-2</c:v>
                </c:pt>
                <c:pt idx="275">
                  <c:v>7.2927400000000003E-2</c:v>
                </c:pt>
                <c:pt idx="276">
                  <c:v>7.2925320000000002E-2</c:v>
                </c:pt>
                <c:pt idx="277">
                  <c:v>7.2923249999999995E-2</c:v>
                </c:pt>
                <c:pt idx="278">
                  <c:v>7.2921180000000002E-2</c:v>
                </c:pt>
                <c:pt idx="279">
                  <c:v>7.2919100000000001E-2</c:v>
                </c:pt>
                <c:pt idx="280">
                  <c:v>7.2917040000000002E-2</c:v>
                </c:pt>
                <c:pt idx="281">
                  <c:v>7.2914980000000004E-2</c:v>
                </c:pt>
                <c:pt idx="282">
                  <c:v>7.2912920000000006E-2</c:v>
                </c:pt>
                <c:pt idx="283">
                  <c:v>7.2910859999999994E-2</c:v>
                </c:pt>
                <c:pt idx="284">
                  <c:v>7.2908810000000004E-2</c:v>
                </c:pt>
                <c:pt idx="285">
                  <c:v>7.2906760000000001E-2</c:v>
                </c:pt>
                <c:pt idx="286">
                  <c:v>7.2904720000000006E-2</c:v>
                </c:pt>
                <c:pt idx="287">
                  <c:v>7.2902679999999997E-2</c:v>
                </c:pt>
                <c:pt idx="288">
                  <c:v>7.2900640000000003E-2</c:v>
                </c:pt>
                <c:pt idx="289">
                  <c:v>7.2898609999999989E-2</c:v>
                </c:pt>
                <c:pt idx="290">
                  <c:v>7.2896580000000002E-2</c:v>
                </c:pt>
                <c:pt idx="291">
                  <c:v>7.2894559999999997E-2</c:v>
                </c:pt>
                <c:pt idx="292">
                  <c:v>7.2892540000000006E-2</c:v>
                </c:pt>
                <c:pt idx="293">
                  <c:v>7.289052E-2</c:v>
                </c:pt>
                <c:pt idx="294">
                  <c:v>7.2888510000000004E-2</c:v>
                </c:pt>
                <c:pt idx="295">
                  <c:v>7.2886500000000007E-2</c:v>
                </c:pt>
                <c:pt idx="296">
                  <c:v>7.2884499999999991E-2</c:v>
                </c:pt>
                <c:pt idx="297">
                  <c:v>7.2882500000000003E-2</c:v>
                </c:pt>
                <c:pt idx="298">
                  <c:v>7.2880500000000001E-2</c:v>
                </c:pt>
                <c:pt idx="299">
                  <c:v>7.2878509999999994E-2</c:v>
                </c:pt>
                <c:pt idx="300">
                  <c:v>7.287652E-2</c:v>
                </c:pt>
                <c:pt idx="301">
                  <c:v>7.2874540000000002E-2</c:v>
                </c:pt>
                <c:pt idx="302">
                  <c:v>7.2872549999999994E-2</c:v>
                </c:pt>
                <c:pt idx="303">
                  <c:v>7.2870580000000004E-2</c:v>
                </c:pt>
                <c:pt idx="304">
                  <c:v>7.286861E-2</c:v>
                </c:pt>
                <c:pt idx="305">
                  <c:v>7.2866630000000002E-2</c:v>
                </c:pt>
                <c:pt idx="306">
                  <c:v>7.2864670000000006E-2</c:v>
                </c:pt>
                <c:pt idx="307">
                  <c:v>7.2862709999999997E-2</c:v>
                </c:pt>
                <c:pt idx="308">
                  <c:v>7.2860759999999997E-2</c:v>
                </c:pt>
                <c:pt idx="309">
                  <c:v>7.2858809999999996E-2</c:v>
                </c:pt>
                <c:pt idx="310">
                  <c:v>7.2856859999999996E-2</c:v>
                </c:pt>
                <c:pt idx="311">
                  <c:v>7.2854920000000004E-2</c:v>
                </c:pt>
                <c:pt idx="312">
                  <c:v>7.2852979999999998E-2</c:v>
                </c:pt>
                <c:pt idx="313">
                  <c:v>7.2851040000000006E-2</c:v>
                </c:pt>
                <c:pt idx="314">
                  <c:v>7.2849109999999995E-2</c:v>
                </c:pt>
                <c:pt idx="315">
                  <c:v>7.2847190000000006E-2</c:v>
                </c:pt>
                <c:pt idx="316">
                  <c:v>7.2845270000000004E-2</c:v>
                </c:pt>
                <c:pt idx="317">
                  <c:v>7.2843350000000001E-2</c:v>
                </c:pt>
                <c:pt idx="318">
                  <c:v>7.2841440000000007E-2</c:v>
                </c:pt>
                <c:pt idx="319">
                  <c:v>7.2839519999999991E-2</c:v>
                </c:pt>
                <c:pt idx="320">
                  <c:v>7.2837619999999992E-2</c:v>
                </c:pt>
                <c:pt idx="321">
                  <c:v>7.2835719999999993E-2</c:v>
                </c:pt>
                <c:pt idx="322">
                  <c:v>7.2833830000000002E-2</c:v>
                </c:pt>
                <c:pt idx="323">
                  <c:v>7.2831940000000012E-2</c:v>
                </c:pt>
                <c:pt idx="324">
                  <c:v>7.2830039999999999E-2</c:v>
                </c:pt>
                <c:pt idx="325">
                  <c:v>7.2828169999999998E-2</c:v>
                </c:pt>
                <c:pt idx="326">
                  <c:v>7.2826280000000007E-2</c:v>
                </c:pt>
                <c:pt idx="327">
                  <c:v>7.2824409999999992E-2</c:v>
                </c:pt>
                <c:pt idx="328">
                  <c:v>7.2822540000000005E-2</c:v>
                </c:pt>
                <c:pt idx="329">
                  <c:v>7.2820679999999999E-2</c:v>
                </c:pt>
                <c:pt idx="330">
                  <c:v>7.2818819999999992E-2</c:v>
                </c:pt>
                <c:pt idx="331">
                  <c:v>7.281696E-2</c:v>
                </c:pt>
                <c:pt idx="332">
                  <c:v>7.2815109999999988E-2</c:v>
                </c:pt>
                <c:pt idx="333">
                  <c:v>7.2813260000000005E-2</c:v>
                </c:pt>
                <c:pt idx="334">
                  <c:v>7.2811419999999988E-2</c:v>
                </c:pt>
                <c:pt idx="335">
                  <c:v>7.2809579999999999E-2</c:v>
                </c:pt>
                <c:pt idx="336">
                  <c:v>7.2807749999999991E-2</c:v>
                </c:pt>
                <c:pt idx="337">
                  <c:v>7.2805919999999996E-2</c:v>
                </c:pt>
                <c:pt idx="338">
                  <c:v>7.2804099999999997E-2</c:v>
                </c:pt>
                <c:pt idx="339">
                  <c:v>7.2802270000000002E-2</c:v>
                </c:pt>
                <c:pt idx="340">
                  <c:v>7.2800459999999997E-2</c:v>
                </c:pt>
                <c:pt idx="341">
                  <c:v>7.2798649999999993E-2</c:v>
                </c:pt>
                <c:pt idx="342">
                  <c:v>7.2796840000000002E-2</c:v>
                </c:pt>
                <c:pt idx="343">
                  <c:v>7.2795040000000005E-2</c:v>
                </c:pt>
                <c:pt idx="344">
                  <c:v>7.2793239999999995E-2</c:v>
                </c:pt>
                <c:pt idx="345">
                  <c:v>7.2791450000000008E-2</c:v>
                </c:pt>
                <c:pt idx="346">
                  <c:v>7.2789670000000001E-2</c:v>
                </c:pt>
                <c:pt idx="347">
                  <c:v>7.2787889999999994E-2</c:v>
                </c:pt>
                <c:pt idx="348">
                  <c:v>7.2786099999999992E-2</c:v>
                </c:pt>
                <c:pt idx="349">
                  <c:v>7.2784340000000003E-2</c:v>
                </c:pt>
                <c:pt idx="350">
                  <c:v>7.2782569999999991E-2</c:v>
                </c:pt>
                <c:pt idx="351">
                  <c:v>7.2780800000000007E-2</c:v>
                </c:pt>
                <c:pt idx="352">
                  <c:v>7.2779050000000012E-2</c:v>
                </c:pt>
                <c:pt idx="353">
                  <c:v>7.2777290000000008E-2</c:v>
                </c:pt>
                <c:pt idx="354">
                  <c:v>7.277554E-2</c:v>
                </c:pt>
                <c:pt idx="355">
                  <c:v>7.27738E-2</c:v>
                </c:pt>
                <c:pt idx="356">
                  <c:v>7.277206E-2</c:v>
                </c:pt>
                <c:pt idx="357">
                  <c:v>7.2770319999999999E-2</c:v>
                </c:pt>
                <c:pt idx="358">
                  <c:v>7.2768600000000003E-2</c:v>
                </c:pt>
                <c:pt idx="359">
                  <c:v>7.2766869999999997E-2</c:v>
                </c:pt>
                <c:pt idx="360">
                  <c:v>7.2765150000000001E-2</c:v>
                </c:pt>
                <c:pt idx="361">
                  <c:v>7.2763439999999999E-2</c:v>
                </c:pt>
                <c:pt idx="362">
                  <c:v>7.2761729999999997E-2</c:v>
                </c:pt>
                <c:pt idx="363">
                  <c:v>7.2760020000000009E-2</c:v>
                </c:pt>
                <c:pt idx="364">
                  <c:v>7.2758320000000001E-2</c:v>
                </c:pt>
                <c:pt idx="365">
                  <c:v>7.2756630000000003E-2</c:v>
                </c:pt>
                <c:pt idx="366">
                  <c:v>7.2754940000000004E-2</c:v>
                </c:pt>
                <c:pt idx="367">
                  <c:v>7.2753250000000005E-2</c:v>
                </c:pt>
                <c:pt idx="368">
                  <c:v>7.2751569999999988E-2</c:v>
                </c:pt>
                <c:pt idx="369">
                  <c:v>7.2749900000000006E-2</c:v>
                </c:pt>
                <c:pt idx="370">
                  <c:v>7.2748230000000011E-2</c:v>
                </c:pt>
                <c:pt idx="371">
                  <c:v>7.2746569999999997E-2</c:v>
                </c:pt>
                <c:pt idx="372">
                  <c:v>7.2744909999999996E-2</c:v>
                </c:pt>
                <c:pt idx="373">
                  <c:v>7.274325999999999E-2</c:v>
                </c:pt>
                <c:pt idx="374">
                  <c:v>7.2741600000000003E-2</c:v>
                </c:pt>
                <c:pt idx="375">
                  <c:v>7.2739959999999992E-2</c:v>
                </c:pt>
                <c:pt idx="376">
                  <c:v>7.2738320000000009E-2</c:v>
                </c:pt>
                <c:pt idx="377">
                  <c:v>7.2736689999999993E-2</c:v>
                </c:pt>
                <c:pt idx="378">
                  <c:v>7.2735060000000004E-2</c:v>
                </c:pt>
                <c:pt idx="379">
                  <c:v>7.2733439999999996E-2</c:v>
                </c:pt>
                <c:pt idx="380">
                  <c:v>7.2731829999999997E-2</c:v>
                </c:pt>
                <c:pt idx="381">
                  <c:v>7.2730210000000003E-2</c:v>
                </c:pt>
                <c:pt idx="382">
                  <c:v>7.2728609999999999E-2</c:v>
                </c:pt>
                <c:pt idx="383">
                  <c:v>7.2727009999999995E-2</c:v>
                </c:pt>
                <c:pt idx="384">
                  <c:v>7.272540999999999E-2</c:v>
                </c:pt>
                <c:pt idx="385">
                  <c:v>7.2723820000000008E-2</c:v>
                </c:pt>
                <c:pt idx="386">
                  <c:v>7.2722240000000007E-2</c:v>
                </c:pt>
                <c:pt idx="387">
                  <c:v>7.2720660000000006E-2</c:v>
                </c:pt>
                <c:pt idx="388">
                  <c:v>7.2719079999999992E-2</c:v>
                </c:pt>
                <c:pt idx="389">
                  <c:v>7.2717509999999999E-2</c:v>
                </c:pt>
                <c:pt idx="390">
                  <c:v>7.2715950000000001E-2</c:v>
                </c:pt>
                <c:pt idx="391">
                  <c:v>7.271438999999999E-2</c:v>
                </c:pt>
                <c:pt idx="392">
                  <c:v>7.2712840000000001E-2</c:v>
                </c:pt>
                <c:pt idx="393">
                  <c:v>7.2711289999999998E-2</c:v>
                </c:pt>
                <c:pt idx="394">
                  <c:v>7.270974999999999E-2</c:v>
                </c:pt>
                <c:pt idx="395">
                  <c:v>7.2708220000000004E-2</c:v>
                </c:pt>
                <c:pt idx="396">
                  <c:v>7.2706690000000004E-2</c:v>
                </c:pt>
                <c:pt idx="397">
                  <c:v>7.2705160000000005E-2</c:v>
                </c:pt>
                <c:pt idx="398">
                  <c:v>7.270364E-2</c:v>
                </c:pt>
                <c:pt idx="399">
                  <c:v>7.2702130000000004E-2</c:v>
                </c:pt>
                <c:pt idx="400">
                  <c:v>7.2700619999999994E-2</c:v>
                </c:pt>
                <c:pt idx="401">
                  <c:v>7.2699119999999992E-2</c:v>
                </c:pt>
                <c:pt idx="402">
                  <c:v>7.2697620000000004E-2</c:v>
                </c:pt>
                <c:pt idx="403">
                  <c:v>7.2696130000000012E-2</c:v>
                </c:pt>
                <c:pt idx="404">
                  <c:v>7.269465E-2</c:v>
                </c:pt>
                <c:pt idx="405">
                  <c:v>7.2693170000000001E-2</c:v>
                </c:pt>
                <c:pt idx="406">
                  <c:v>7.2691690000000003E-2</c:v>
                </c:pt>
                <c:pt idx="407">
                  <c:v>7.269022E-2</c:v>
                </c:pt>
                <c:pt idx="408">
                  <c:v>7.2688760000000005E-2</c:v>
                </c:pt>
                <c:pt idx="409">
                  <c:v>7.2687299999999996E-2</c:v>
                </c:pt>
                <c:pt idx="410">
                  <c:v>7.2685860000000005E-2</c:v>
                </c:pt>
                <c:pt idx="411">
                  <c:v>7.268442E-2</c:v>
                </c:pt>
                <c:pt idx="412">
                  <c:v>7.2682970000000013E-2</c:v>
                </c:pt>
                <c:pt idx="413">
                  <c:v>7.2681540000000003E-2</c:v>
                </c:pt>
                <c:pt idx="414">
                  <c:v>7.2680120000000001E-2</c:v>
                </c:pt>
                <c:pt idx="415">
                  <c:v>7.2678700000000013E-2</c:v>
                </c:pt>
                <c:pt idx="416">
                  <c:v>7.2677279999999997E-2</c:v>
                </c:pt>
                <c:pt idx="417">
                  <c:v>7.2675870000000004E-2</c:v>
                </c:pt>
                <c:pt idx="418">
                  <c:v>7.2674469999999991E-2</c:v>
                </c:pt>
                <c:pt idx="419">
                  <c:v>7.2673070000000006E-2</c:v>
                </c:pt>
                <c:pt idx="420">
                  <c:v>7.2671680000000002E-2</c:v>
                </c:pt>
                <c:pt idx="421">
                  <c:v>7.2670289999999998E-2</c:v>
                </c:pt>
                <c:pt idx="422">
                  <c:v>7.2668919999999998E-2</c:v>
                </c:pt>
                <c:pt idx="423">
                  <c:v>7.2667540000000003E-2</c:v>
                </c:pt>
                <c:pt idx="424">
                  <c:v>7.2666170000000002E-2</c:v>
                </c:pt>
                <c:pt idx="425">
                  <c:v>7.2664809999999996E-2</c:v>
                </c:pt>
                <c:pt idx="426">
                  <c:v>7.2663459999999999E-2</c:v>
                </c:pt>
                <c:pt idx="427">
                  <c:v>7.2662110000000002E-2</c:v>
                </c:pt>
                <c:pt idx="428">
                  <c:v>7.2660779999999994E-2</c:v>
                </c:pt>
                <c:pt idx="429">
                  <c:v>7.2659440000000006E-2</c:v>
                </c:pt>
                <c:pt idx="430">
                  <c:v>7.2658109999999998E-2</c:v>
                </c:pt>
                <c:pt idx="431">
                  <c:v>7.2656789999999999E-2</c:v>
                </c:pt>
                <c:pt idx="432">
                  <c:v>7.265547E-2</c:v>
                </c:pt>
                <c:pt idx="433">
                  <c:v>7.2654150000000001E-2</c:v>
                </c:pt>
                <c:pt idx="434">
                  <c:v>7.2652850000000005E-2</c:v>
                </c:pt>
                <c:pt idx="435">
                  <c:v>7.2651560000000004E-2</c:v>
                </c:pt>
                <c:pt idx="436">
                  <c:v>7.2650259999999994E-2</c:v>
                </c:pt>
                <c:pt idx="437">
                  <c:v>7.2648980000000002E-2</c:v>
                </c:pt>
                <c:pt idx="438">
                  <c:v>7.2647700000000009E-2</c:v>
                </c:pt>
                <c:pt idx="439">
                  <c:v>7.2646429999999998E-2</c:v>
                </c:pt>
                <c:pt idx="440">
                  <c:v>7.264516E-2</c:v>
                </c:pt>
                <c:pt idx="441">
                  <c:v>7.2643899999999997E-2</c:v>
                </c:pt>
                <c:pt idx="442">
                  <c:v>7.2642650000000003E-2</c:v>
                </c:pt>
                <c:pt idx="443">
                  <c:v>7.2641410000000003E-2</c:v>
                </c:pt>
                <c:pt idx="444">
                  <c:v>7.2640159999999995E-2</c:v>
                </c:pt>
                <c:pt idx="445">
                  <c:v>7.2638930000000004E-2</c:v>
                </c:pt>
                <c:pt idx="446">
                  <c:v>7.2637699999999999E-2</c:v>
                </c:pt>
                <c:pt idx="447">
                  <c:v>7.2636489999999998E-2</c:v>
                </c:pt>
                <c:pt idx="448">
                  <c:v>7.2635270000000002E-2</c:v>
                </c:pt>
                <c:pt idx="449">
                  <c:v>7.2634069999999995E-2</c:v>
                </c:pt>
                <c:pt idx="450">
                  <c:v>7.2632870000000002E-2</c:v>
                </c:pt>
                <c:pt idx="451">
                  <c:v>7.2631669999999995E-2</c:v>
                </c:pt>
                <c:pt idx="452">
                  <c:v>7.2630489999999992E-2</c:v>
                </c:pt>
                <c:pt idx="453">
                  <c:v>7.2629309999999989E-2</c:v>
                </c:pt>
                <c:pt idx="454">
                  <c:v>7.2628140000000008E-2</c:v>
                </c:pt>
                <c:pt idx="455">
                  <c:v>7.2626960000000004E-2</c:v>
                </c:pt>
                <c:pt idx="456">
                  <c:v>7.2625810000000013E-2</c:v>
                </c:pt>
                <c:pt idx="457">
                  <c:v>7.2624659999999994E-2</c:v>
                </c:pt>
                <c:pt idx="458">
                  <c:v>7.2623509999999988E-2</c:v>
                </c:pt>
                <c:pt idx="459">
                  <c:v>7.2622369999999992E-2</c:v>
                </c:pt>
                <c:pt idx="460">
                  <c:v>7.2621240000000004E-2</c:v>
                </c:pt>
                <c:pt idx="461">
                  <c:v>7.2620119999999996E-2</c:v>
                </c:pt>
                <c:pt idx="462">
                  <c:v>7.2619000000000003E-2</c:v>
                </c:pt>
                <c:pt idx="463">
                  <c:v>7.2617879999999996E-2</c:v>
                </c:pt>
                <c:pt idx="464">
                  <c:v>7.2616779999999992E-2</c:v>
                </c:pt>
                <c:pt idx="465">
                  <c:v>7.2615689999999997E-2</c:v>
                </c:pt>
                <c:pt idx="466">
                  <c:v>7.2614599999999987E-2</c:v>
                </c:pt>
                <c:pt idx="467">
                  <c:v>7.2613510000000006E-2</c:v>
                </c:pt>
                <c:pt idx="468">
                  <c:v>7.2612430000000006E-2</c:v>
                </c:pt>
                <c:pt idx="469">
                  <c:v>7.261136E-2</c:v>
                </c:pt>
                <c:pt idx="470">
                  <c:v>7.2610300000000003E-2</c:v>
                </c:pt>
                <c:pt idx="471">
                  <c:v>7.260925E-2</c:v>
                </c:pt>
                <c:pt idx="472">
                  <c:v>7.2608199999999998E-2</c:v>
                </c:pt>
                <c:pt idx="473">
                  <c:v>7.2607160000000004E-2</c:v>
                </c:pt>
                <c:pt idx="474">
                  <c:v>7.2606130000000005E-2</c:v>
                </c:pt>
                <c:pt idx="475">
                  <c:v>7.260511E-2</c:v>
                </c:pt>
                <c:pt idx="476">
                  <c:v>7.260409000000001E-2</c:v>
                </c:pt>
                <c:pt idx="477">
                  <c:v>7.260308E-2</c:v>
                </c:pt>
                <c:pt idx="478">
                  <c:v>7.2602070000000005E-2</c:v>
                </c:pt>
                <c:pt idx="479">
                  <c:v>7.2601079999999998E-2</c:v>
                </c:pt>
                <c:pt idx="480">
                  <c:v>7.2600089999999992E-2</c:v>
                </c:pt>
                <c:pt idx="481">
                  <c:v>7.25991E-2</c:v>
                </c:pt>
                <c:pt idx="482">
                  <c:v>7.2598129999999997E-2</c:v>
                </c:pt>
                <c:pt idx="483">
                  <c:v>7.2597159999999994E-2</c:v>
                </c:pt>
                <c:pt idx="484">
                  <c:v>7.25962E-2</c:v>
                </c:pt>
                <c:pt idx="485">
                  <c:v>7.2595259999999995E-2</c:v>
                </c:pt>
                <c:pt idx="486">
                  <c:v>7.2594309999999995E-2</c:v>
                </c:pt>
                <c:pt idx="487">
                  <c:v>7.2593370000000004E-2</c:v>
                </c:pt>
                <c:pt idx="488">
                  <c:v>7.2592440000000008E-2</c:v>
                </c:pt>
                <c:pt idx="489">
                  <c:v>7.2591520000000007E-2</c:v>
                </c:pt>
                <c:pt idx="490">
                  <c:v>7.259061E-2</c:v>
                </c:pt>
                <c:pt idx="491">
                  <c:v>7.2589700000000007E-2</c:v>
                </c:pt>
                <c:pt idx="492">
                  <c:v>7.2588800000000009E-2</c:v>
                </c:pt>
                <c:pt idx="493">
                  <c:v>7.2587909999999992E-2</c:v>
                </c:pt>
                <c:pt idx="494">
                  <c:v>7.2587029999999997E-2</c:v>
                </c:pt>
                <c:pt idx="495">
                  <c:v>7.2586150000000002E-2</c:v>
                </c:pt>
                <c:pt idx="496">
                  <c:v>7.2585290000000011E-2</c:v>
                </c:pt>
                <c:pt idx="497">
                  <c:v>7.2584429999999991E-2</c:v>
                </c:pt>
                <c:pt idx="498">
                  <c:v>7.2583580000000009E-2</c:v>
                </c:pt>
                <c:pt idx="499">
                  <c:v>7.2582729999999998E-2</c:v>
                </c:pt>
                <c:pt idx="500">
                  <c:v>7.2581899999999991E-2</c:v>
                </c:pt>
                <c:pt idx="501">
                  <c:v>7.2581070000000011E-2</c:v>
                </c:pt>
                <c:pt idx="502">
                  <c:v>7.2580249999999999E-2</c:v>
                </c:pt>
                <c:pt idx="503">
                  <c:v>7.2579439999999995E-2</c:v>
                </c:pt>
                <c:pt idx="504">
                  <c:v>7.2578630000000005E-2</c:v>
                </c:pt>
                <c:pt idx="505">
                  <c:v>7.2577840000000005E-2</c:v>
                </c:pt>
                <c:pt idx="506">
                  <c:v>7.2577039999999995E-2</c:v>
                </c:pt>
                <c:pt idx="507">
                  <c:v>7.2576269999999998E-2</c:v>
                </c:pt>
                <c:pt idx="508">
                  <c:v>7.2575489999999993E-2</c:v>
                </c:pt>
                <c:pt idx="509">
                  <c:v>7.257472999999999E-2</c:v>
                </c:pt>
                <c:pt idx="510">
                  <c:v>7.2573970000000002E-2</c:v>
                </c:pt>
                <c:pt idx="511">
                  <c:v>7.2573219999999994E-2</c:v>
                </c:pt>
                <c:pt idx="512">
                  <c:v>7.2572490000000003E-2</c:v>
                </c:pt>
                <c:pt idx="513">
                  <c:v>7.2571750000000004E-2</c:v>
                </c:pt>
                <c:pt idx="514">
                  <c:v>7.2571029999999995E-2</c:v>
                </c:pt>
                <c:pt idx="515">
                  <c:v>7.2570319999999994E-2</c:v>
                </c:pt>
                <c:pt idx="516">
                  <c:v>7.2569620000000001E-2</c:v>
                </c:pt>
                <c:pt idx="517">
                  <c:v>7.2568919999999995E-2</c:v>
                </c:pt>
                <c:pt idx="518">
                  <c:v>7.2568229999999997E-2</c:v>
                </c:pt>
                <c:pt idx="519">
                  <c:v>7.2567549999999995E-2</c:v>
                </c:pt>
                <c:pt idx="520">
                  <c:v>7.2566870000000006E-2</c:v>
                </c:pt>
                <c:pt idx="521">
                  <c:v>7.2566209999999992E-2</c:v>
                </c:pt>
                <c:pt idx="522">
                  <c:v>7.2565560000000001E-2</c:v>
                </c:pt>
                <c:pt idx="523">
                  <c:v>7.2564909999999996E-2</c:v>
                </c:pt>
                <c:pt idx="524">
                  <c:v>7.256427E-2</c:v>
                </c:pt>
                <c:pt idx="525">
                  <c:v>7.2563630000000004E-2</c:v>
                </c:pt>
                <c:pt idx="526">
                  <c:v>7.2563020000000006E-2</c:v>
                </c:pt>
                <c:pt idx="527">
                  <c:v>7.2562399999999999E-2</c:v>
                </c:pt>
                <c:pt idx="528">
                  <c:v>7.2561799999999996E-2</c:v>
                </c:pt>
                <c:pt idx="529">
                  <c:v>7.2561199999999992E-2</c:v>
                </c:pt>
                <c:pt idx="530">
                  <c:v>7.2560619999999992E-2</c:v>
                </c:pt>
                <c:pt idx="531">
                  <c:v>7.2560039999999992E-2</c:v>
                </c:pt>
                <c:pt idx="532">
                  <c:v>7.2559470000000001E-2</c:v>
                </c:pt>
                <c:pt idx="533">
                  <c:v>7.2558910000000004E-2</c:v>
                </c:pt>
                <c:pt idx="534">
                  <c:v>7.2558360000000002E-2</c:v>
                </c:pt>
                <c:pt idx="535">
                  <c:v>7.255781E-2</c:v>
                </c:pt>
                <c:pt idx="536">
                  <c:v>7.2557280000000002E-2</c:v>
                </c:pt>
                <c:pt idx="537">
                  <c:v>7.2556759999999998E-2</c:v>
                </c:pt>
                <c:pt idx="538">
                  <c:v>7.2556240000000008E-2</c:v>
                </c:pt>
                <c:pt idx="539">
                  <c:v>7.2555729999999999E-2</c:v>
                </c:pt>
                <c:pt idx="540">
                  <c:v>7.2555240000000007E-2</c:v>
                </c:pt>
                <c:pt idx="541">
                  <c:v>7.2554750000000001E-2</c:v>
                </c:pt>
                <c:pt idx="542">
                  <c:v>7.2554270000000004E-2</c:v>
                </c:pt>
                <c:pt idx="543">
                  <c:v>7.2553800000000002E-2</c:v>
                </c:pt>
                <c:pt idx="544">
                  <c:v>7.2553340000000008E-2</c:v>
                </c:pt>
                <c:pt idx="545">
                  <c:v>7.2552889999999995E-2</c:v>
                </c:pt>
                <c:pt idx="546">
                  <c:v>7.2552439999999996E-2</c:v>
                </c:pt>
                <c:pt idx="547">
                  <c:v>7.255201E-2</c:v>
                </c:pt>
                <c:pt idx="548">
                  <c:v>7.2551589999999999E-2</c:v>
                </c:pt>
                <c:pt idx="549">
                  <c:v>7.2551169999999998E-2</c:v>
                </c:pt>
                <c:pt idx="550">
                  <c:v>7.2550760000000006E-2</c:v>
                </c:pt>
                <c:pt idx="551">
                  <c:v>7.2550359999999994E-2</c:v>
                </c:pt>
                <c:pt idx="552">
                  <c:v>7.254998E-2</c:v>
                </c:pt>
                <c:pt idx="553">
                  <c:v>7.2549600000000006E-2</c:v>
                </c:pt>
                <c:pt idx="554">
                  <c:v>7.2549240000000001E-2</c:v>
                </c:pt>
                <c:pt idx="555">
                  <c:v>7.2548870000000001E-2</c:v>
                </c:pt>
                <c:pt idx="556">
                  <c:v>7.2548520000000005E-2</c:v>
                </c:pt>
                <c:pt idx="557">
                  <c:v>7.2548189999999999E-2</c:v>
                </c:pt>
                <c:pt idx="558">
                  <c:v>7.2547849999999997E-2</c:v>
                </c:pt>
                <c:pt idx="559">
                  <c:v>7.2547529999999999E-2</c:v>
                </c:pt>
                <c:pt idx="560">
                  <c:v>7.2547230000000004E-2</c:v>
                </c:pt>
                <c:pt idx="561">
                  <c:v>7.2546920000000001E-2</c:v>
                </c:pt>
                <c:pt idx="562">
                  <c:v>7.2546630000000001E-2</c:v>
                </c:pt>
                <c:pt idx="563">
                  <c:v>7.2546350000000009E-2</c:v>
                </c:pt>
                <c:pt idx="564">
                  <c:v>7.2546079999999999E-2</c:v>
                </c:pt>
                <c:pt idx="565">
                  <c:v>7.2545819999999997E-2</c:v>
                </c:pt>
                <c:pt idx="566">
                  <c:v>7.2545560000000009E-2</c:v>
                </c:pt>
                <c:pt idx="567">
                  <c:v>7.2545319999999996E-2</c:v>
                </c:pt>
                <c:pt idx="568">
                  <c:v>7.2545089999999993E-2</c:v>
                </c:pt>
                <c:pt idx="569">
                  <c:v>7.2544859999999989E-2</c:v>
                </c:pt>
                <c:pt idx="570">
                  <c:v>7.2544649999999988E-2</c:v>
                </c:pt>
                <c:pt idx="571">
                  <c:v>7.254445000000001E-2</c:v>
                </c:pt>
                <c:pt idx="572">
                  <c:v>7.2544260000000013E-2</c:v>
                </c:pt>
                <c:pt idx="573">
                  <c:v>7.2544079999999997E-2</c:v>
                </c:pt>
                <c:pt idx="574">
                  <c:v>7.2543899999999994E-2</c:v>
                </c:pt>
                <c:pt idx="575">
                  <c:v>7.2543739999999995E-2</c:v>
                </c:pt>
                <c:pt idx="576">
                  <c:v>7.2543590000000005E-2</c:v>
                </c:pt>
                <c:pt idx="577">
                  <c:v>7.2543440000000001E-2</c:v>
                </c:pt>
                <c:pt idx="578">
                  <c:v>7.254331E-2</c:v>
                </c:pt>
                <c:pt idx="579">
                  <c:v>7.2543200000000002E-2</c:v>
                </c:pt>
                <c:pt idx="580">
                  <c:v>7.254308000000001E-2</c:v>
                </c:pt>
                <c:pt idx="581">
                  <c:v>7.2542990000000002E-2</c:v>
                </c:pt>
                <c:pt idx="582">
                  <c:v>7.2542889999999999E-2</c:v>
                </c:pt>
                <c:pt idx="583">
                  <c:v>7.2542809999999999E-2</c:v>
                </c:pt>
                <c:pt idx="584">
                  <c:v>7.2542749999999989E-2</c:v>
                </c:pt>
                <c:pt idx="585">
                  <c:v>7.2542679999999998E-2</c:v>
                </c:pt>
                <c:pt idx="586">
                  <c:v>7.2542640000000005E-2</c:v>
                </c:pt>
                <c:pt idx="587">
                  <c:v>7.2542599999999999E-2</c:v>
                </c:pt>
                <c:pt idx="588">
                  <c:v>7.2542570000000001E-2</c:v>
                </c:pt>
                <c:pt idx="589">
                  <c:v>7.2542559999999992E-2</c:v>
                </c:pt>
                <c:pt idx="590">
                  <c:v>7.2542549999999997E-2</c:v>
                </c:pt>
                <c:pt idx="591">
                  <c:v>7.2542549999999997E-2</c:v>
                </c:pt>
                <c:pt idx="592">
                  <c:v>7.2542570000000001E-2</c:v>
                </c:pt>
                <c:pt idx="593">
                  <c:v>7.2542590000000004E-2</c:v>
                </c:pt>
                <c:pt idx="594">
                  <c:v>7.2542629999999997E-2</c:v>
                </c:pt>
                <c:pt idx="595">
                  <c:v>7.2542679999999998E-2</c:v>
                </c:pt>
                <c:pt idx="596">
                  <c:v>7.2542739999999994E-2</c:v>
                </c:pt>
                <c:pt idx="597">
                  <c:v>7.2542800000000005E-2</c:v>
                </c:pt>
                <c:pt idx="598">
                  <c:v>7.2542880000000004E-2</c:v>
                </c:pt>
                <c:pt idx="599">
                  <c:v>7.2542979999999993E-2</c:v>
                </c:pt>
                <c:pt idx="600">
                  <c:v>7.254308000000001E-2</c:v>
                </c:pt>
                <c:pt idx="601">
                  <c:v>7.2543200000000002E-2</c:v>
                </c:pt>
                <c:pt idx="602">
                  <c:v>7.2543319999999994E-2</c:v>
                </c:pt>
                <c:pt idx="603">
                  <c:v>7.2543460000000004E-2</c:v>
                </c:pt>
                <c:pt idx="604">
                  <c:v>7.25436E-2</c:v>
                </c:pt>
                <c:pt idx="605">
                  <c:v>7.2543759999999999E-2</c:v>
                </c:pt>
                <c:pt idx="606">
                  <c:v>7.2543929999999993E-2</c:v>
                </c:pt>
                <c:pt idx="607">
                  <c:v>7.2544109999999995E-2</c:v>
                </c:pt>
                <c:pt idx="608">
                  <c:v>7.2544299999999992E-2</c:v>
                </c:pt>
                <c:pt idx="609">
                  <c:v>7.2544509999999993E-2</c:v>
                </c:pt>
                <c:pt idx="610">
                  <c:v>7.2544719999999993E-2</c:v>
                </c:pt>
                <c:pt idx="611">
                  <c:v>7.2544949999999997E-2</c:v>
                </c:pt>
                <c:pt idx="612">
                  <c:v>7.2545180000000001E-2</c:v>
                </c:pt>
                <c:pt idx="613">
                  <c:v>7.2545439999999989E-2</c:v>
                </c:pt>
                <c:pt idx="614">
                  <c:v>7.2545700000000005E-2</c:v>
                </c:pt>
                <c:pt idx="615">
                  <c:v>7.2545970000000001E-2</c:v>
                </c:pt>
                <c:pt idx="616">
                  <c:v>7.2546249999999993E-2</c:v>
                </c:pt>
                <c:pt idx="617">
                  <c:v>7.2546550000000001E-2</c:v>
                </c:pt>
                <c:pt idx="618">
                  <c:v>7.2546860000000005E-2</c:v>
                </c:pt>
                <c:pt idx="619">
                  <c:v>7.2547179999999989E-2</c:v>
                </c:pt>
                <c:pt idx="620">
                  <c:v>7.2547500000000001E-2</c:v>
                </c:pt>
                <c:pt idx="621">
                  <c:v>7.2547849999999997E-2</c:v>
                </c:pt>
                <c:pt idx="622">
                  <c:v>7.2548199999999993E-2</c:v>
                </c:pt>
                <c:pt idx="623">
                  <c:v>7.2548569999999993E-2</c:v>
                </c:pt>
                <c:pt idx="624">
                  <c:v>7.2548950000000001E-2</c:v>
                </c:pt>
                <c:pt idx="625">
                  <c:v>7.254933999999999E-2</c:v>
                </c:pt>
                <c:pt idx="626">
                  <c:v>7.2549740000000001E-2</c:v>
                </c:pt>
                <c:pt idx="627">
                  <c:v>7.2550160000000002E-2</c:v>
                </c:pt>
                <c:pt idx="628">
                  <c:v>7.2550580000000003E-2</c:v>
                </c:pt>
                <c:pt idx="629">
                  <c:v>7.2551030000000002E-2</c:v>
                </c:pt>
                <c:pt idx="630">
                  <c:v>7.2551480000000002E-2</c:v>
                </c:pt>
                <c:pt idx="631">
                  <c:v>7.2551930000000001E-2</c:v>
                </c:pt>
                <c:pt idx="632">
                  <c:v>7.2552419999999992E-2</c:v>
                </c:pt>
                <c:pt idx="633">
                  <c:v>7.2552900000000003E-2</c:v>
                </c:pt>
                <c:pt idx="634">
                  <c:v>7.255339999999999E-2</c:v>
                </c:pt>
                <c:pt idx="635">
                  <c:v>7.2553909999999999E-2</c:v>
                </c:pt>
                <c:pt idx="636">
                  <c:v>7.2554439999999998E-2</c:v>
                </c:pt>
                <c:pt idx="637">
                  <c:v>7.2554979999999991E-2</c:v>
                </c:pt>
                <c:pt idx="638">
                  <c:v>7.2555529999999993E-2</c:v>
                </c:pt>
                <c:pt idx="639">
                  <c:v>7.255608999999999E-2</c:v>
                </c:pt>
                <c:pt idx="640">
                  <c:v>7.2556660000000009E-2</c:v>
                </c:pt>
                <c:pt idx="641">
                  <c:v>7.255724999999999E-2</c:v>
                </c:pt>
                <c:pt idx="642">
                  <c:v>7.2557849999999993E-2</c:v>
                </c:pt>
                <c:pt idx="643">
                  <c:v>7.255847E-2</c:v>
                </c:pt>
                <c:pt idx="644">
                  <c:v>7.2559090000000007E-2</c:v>
                </c:pt>
                <c:pt idx="645">
                  <c:v>7.2559730000000003E-2</c:v>
                </c:pt>
                <c:pt idx="646">
                  <c:v>7.2560379999999994E-2</c:v>
                </c:pt>
                <c:pt idx="647">
                  <c:v>7.2561040000000007E-2</c:v>
                </c:pt>
                <c:pt idx="648">
                  <c:v>7.2561719999999996E-2</c:v>
                </c:pt>
                <c:pt idx="649">
                  <c:v>7.2562410000000008E-2</c:v>
                </c:pt>
                <c:pt idx="650">
                  <c:v>7.2563119999999995E-2</c:v>
                </c:pt>
                <c:pt idx="651">
                  <c:v>7.2563839999999991E-2</c:v>
                </c:pt>
                <c:pt idx="652">
                  <c:v>7.2564570000000009E-2</c:v>
                </c:pt>
                <c:pt idx="653">
                  <c:v>7.2565310000000008E-2</c:v>
                </c:pt>
                <c:pt idx="654">
                  <c:v>7.2566060000000002E-2</c:v>
                </c:pt>
                <c:pt idx="655">
                  <c:v>7.2566840000000007E-2</c:v>
                </c:pt>
                <c:pt idx="656">
                  <c:v>7.2567610000000005E-2</c:v>
                </c:pt>
                <c:pt idx="657">
                  <c:v>7.256841E-2</c:v>
                </c:pt>
                <c:pt idx="658">
                  <c:v>7.2569220000000004E-2</c:v>
                </c:pt>
                <c:pt idx="659">
                  <c:v>7.2570039999999988E-2</c:v>
                </c:pt>
                <c:pt idx="660">
                  <c:v>7.2570880000000004E-2</c:v>
                </c:pt>
                <c:pt idx="661">
                  <c:v>7.2571730000000001E-2</c:v>
                </c:pt>
                <c:pt idx="662">
                  <c:v>7.2572589999999992E-2</c:v>
                </c:pt>
                <c:pt idx="663">
                  <c:v>7.2573470000000001E-2</c:v>
                </c:pt>
                <c:pt idx="664">
                  <c:v>7.2574360000000004E-2</c:v>
                </c:pt>
                <c:pt idx="665">
                  <c:v>7.2575269999999997E-2</c:v>
                </c:pt>
                <c:pt idx="666">
                  <c:v>7.2576189999999999E-2</c:v>
                </c:pt>
                <c:pt idx="667">
                  <c:v>7.2577119999999995E-2</c:v>
                </c:pt>
                <c:pt idx="668">
                  <c:v>7.257806E-2</c:v>
                </c:pt>
                <c:pt idx="669">
                  <c:v>7.2579019999999994E-2</c:v>
                </c:pt>
                <c:pt idx="670">
                  <c:v>7.2579989999999997E-2</c:v>
                </c:pt>
                <c:pt idx="671">
                  <c:v>7.2580980000000003E-2</c:v>
                </c:pt>
                <c:pt idx="672">
                  <c:v>7.2581980000000004E-2</c:v>
                </c:pt>
                <c:pt idx="673">
                  <c:v>7.2583000000000009E-2</c:v>
                </c:pt>
                <c:pt idx="674">
                  <c:v>7.2584029999999994E-2</c:v>
                </c:pt>
                <c:pt idx="675">
                  <c:v>7.2585070000000002E-2</c:v>
                </c:pt>
                <c:pt idx="676">
                  <c:v>7.2586129999999999E-2</c:v>
                </c:pt>
                <c:pt idx="677">
                  <c:v>7.2587200000000004E-2</c:v>
                </c:pt>
                <c:pt idx="678">
                  <c:v>7.258829E-2</c:v>
                </c:pt>
                <c:pt idx="679">
                  <c:v>7.2589390000000004E-2</c:v>
                </c:pt>
                <c:pt idx="680">
                  <c:v>7.2590500000000002E-2</c:v>
                </c:pt>
                <c:pt idx="681">
                  <c:v>7.2591639999999999E-2</c:v>
                </c:pt>
                <c:pt idx="682">
                  <c:v>7.2592779999999996E-2</c:v>
                </c:pt>
                <c:pt idx="683">
                  <c:v>7.2593939999999996E-2</c:v>
                </c:pt>
                <c:pt idx="684">
                  <c:v>7.2595110000000004E-2</c:v>
                </c:pt>
                <c:pt idx="685">
                  <c:v>7.2596300000000002E-2</c:v>
                </c:pt>
                <c:pt idx="686">
                  <c:v>7.2597500000000009E-2</c:v>
                </c:pt>
                <c:pt idx="687">
                  <c:v>7.2598719999999992E-2</c:v>
                </c:pt>
                <c:pt idx="688">
                  <c:v>7.2599960000000005E-2</c:v>
                </c:pt>
                <c:pt idx="689">
                  <c:v>7.2601200000000005E-2</c:v>
                </c:pt>
                <c:pt idx="690">
                  <c:v>7.2602470000000002E-2</c:v>
                </c:pt>
                <c:pt idx="691">
                  <c:v>7.260374E-2</c:v>
                </c:pt>
                <c:pt idx="692">
                  <c:v>7.2605030000000001E-2</c:v>
                </c:pt>
                <c:pt idx="693">
                  <c:v>7.2606340000000005E-2</c:v>
                </c:pt>
                <c:pt idx="694">
                  <c:v>7.2607659999999991E-2</c:v>
                </c:pt>
                <c:pt idx="695">
                  <c:v>7.2608999999999993E-2</c:v>
                </c:pt>
                <c:pt idx="696">
                  <c:v>7.261034999999999E-2</c:v>
                </c:pt>
                <c:pt idx="697">
                  <c:v>7.2611719999999991E-2</c:v>
                </c:pt>
                <c:pt idx="698">
                  <c:v>7.26131E-2</c:v>
                </c:pt>
                <c:pt idx="699">
                  <c:v>7.2614499999999998E-2</c:v>
                </c:pt>
                <c:pt idx="700">
                  <c:v>7.2615910000000006E-2</c:v>
                </c:pt>
                <c:pt idx="701">
                  <c:v>7.2617349999999997E-2</c:v>
                </c:pt>
                <c:pt idx="702">
                  <c:v>7.2618790000000003E-2</c:v>
                </c:pt>
                <c:pt idx="703">
                  <c:v>7.2620249999999997E-2</c:v>
                </c:pt>
                <c:pt idx="704">
                  <c:v>7.2621730000000009E-2</c:v>
                </c:pt>
                <c:pt idx="705">
                  <c:v>7.2623220000000002E-2</c:v>
                </c:pt>
                <c:pt idx="706">
                  <c:v>7.2624720000000004E-2</c:v>
                </c:pt>
                <c:pt idx="707">
                  <c:v>7.2626239999999995E-2</c:v>
                </c:pt>
                <c:pt idx="708">
                  <c:v>7.2627789999999998E-2</c:v>
                </c:pt>
                <c:pt idx="709">
                  <c:v>7.2629340000000001E-2</c:v>
                </c:pt>
                <c:pt idx="710">
                  <c:v>7.2630909999999993E-2</c:v>
                </c:pt>
                <c:pt idx="711">
                  <c:v>7.2632500000000003E-2</c:v>
                </c:pt>
                <c:pt idx="712">
                  <c:v>7.2634100000000007E-2</c:v>
                </c:pt>
                <c:pt idx="713">
                  <c:v>7.2635720000000001E-2</c:v>
                </c:pt>
                <c:pt idx="714">
                  <c:v>7.2637350000000003E-2</c:v>
                </c:pt>
                <c:pt idx="715">
                  <c:v>7.263900999999999E-2</c:v>
                </c:pt>
                <c:pt idx="716">
                  <c:v>7.2640670000000004E-2</c:v>
                </c:pt>
                <c:pt idx="717">
                  <c:v>7.2642349999999994E-2</c:v>
                </c:pt>
                <c:pt idx="718">
                  <c:v>7.2644059999999996E-2</c:v>
                </c:pt>
                <c:pt idx="719">
                  <c:v>7.2645770000000012E-2</c:v>
                </c:pt>
                <c:pt idx="720">
                  <c:v>7.2647500000000004E-2</c:v>
                </c:pt>
                <c:pt idx="721">
                  <c:v>7.2649260000000007E-2</c:v>
                </c:pt>
                <c:pt idx="722">
                  <c:v>7.2651019999999997E-2</c:v>
                </c:pt>
                <c:pt idx="723">
                  <c:v>7.2652800000000003E-2</c:v>
                </c:pt>
                <c:pt idx="724">
                  <c:v>7.2654609999999994E-2</c:v>
                </c:pt>
                <c:pt idx="725">
                  <c:v>7.2656419999999999E-2</c:v>
                </c:pt>
                <c:pt idx="726">
                  <c:v>7.2658249999999994E-2</c:v>
                </c:pt>
                <c:pt idx="727">
                  <c:v>7.2660100000000005E-2</c:v>
                </c:pt>
                <c:pt idx="728">
                  <c:v>7.2661970000000006E-2</c:v>
                </c:pt>
                <c:pt idx="729">
                  <c:v>7.2663850000000002E-2</c:v>
                </c:pt>
                <c:pt idx="730">
                  <c:v>7.2665750000000001E-2</c:v>
                </c:pt>
                <c:pt idx="731">
                  <c:v>7.266766999999999E-2</c:v>
                </c:pt>
                <c:pt idx="732">
                  <c:v>7.2669600000000001E-2</c:v>
                </c:pt>
                <c:pt idx="733">
                  <c:v>7.2671559999999996E-2</c:v>
                </c:pt>
                <c:pt idx="734">
                  <c:v>7.2673519999999991E-2</c:v>
                </c:pt>
                <c:pt idx="735">
                  <c:v>7.2675509999999999E-2</c:v>
                </c:pt>
                <c:pt idx="736">
                  <c:v>7.2677520000000009E-2</c:v>
                </c:pt>
                <c:pt idx="737">
                  <c:v>7.2679529999999992E-2</c:v>
                </c:pt>
                <c:pt idx="738">
                  <c:v>7.268158000000001E-2</c:v>
                </c:pt>
                <c:pt idx="739">
                  <c:v>7.2683629999999999E-2</c:v>
                </c:pt>
                <c:pt idx="740">
                  <c:v>7.2685699999999992E-2</c:v>
                </c:pt>
                <c:pt idx="741">
                  <c:v>7.2687800000000011E-2</c:v>
                </c:pt>
                <c:pt idx="742">
                  <c:v>7.268991000000001E-2</c:v>
                </c:pt>
                <c:pt idx="743">
                  <c:v>7.2692030000000005E-2</c:v>
                </c:pt>
                <c:pt idx="744">
                  <c:v>7.2694180000000011E-2</c:v>
                </c:pt>
                <c:pt idx="745">
                  <c:v>7.2696340000000012E-2</c:v>
                </c:pt>
                <c:pt idx="746">
                  <c:v>7.2698520000000003E-2</c:v>
                </c:pt>
                <c:pt idx="747">
                  <c:v>7.2700719999999996E-2</c:v>
                </c:pt>
                <c:pt idx="748">
                  <c:v>7.2702939999999994E-2</c:v>
                </c:pt>
                <c:pt idx="749">
                  <c:v>7.270517E-2</c:v>
                </c:pt>
                <c:pt idx="750">
                  <c:v>7.2707419999999995E-2</c:v>
                </c:pt>
                <c:pt idx="751">
                  <c:v>7.2709700000000002E-2</c:v>
                </c:pt>
                <c:pt idx="752">
                  <c:v>7.2711980000000009E-2</c:v>
                </c:pt>
                <c:pt idx="753">
                  <c:v>7.2714290000000001E-2</c:v>
                </c:pt>
                <c:pt idx="754">
                  <c:v>7.2716619999999996E-2</c:v>
                </c:pt>
                <c:pt idx="755">
                  <c:v>7.2718970000000008E-2</c:v>
                </c:pt>
                <c:pt idx="756">
                  <c:v>7.2721330000000001E-2</c:v>
                </c:pt>
                <c:pt idx="757">
                  <c:v>7.2723709999999997E-2</c:v>
                </c:pt>
                <c:pt idx="758">
                  <c:v>7.2726109999999997E-2</c:v>
                </c:pt>
                <c:pt idx="759">
                  <c:v>7.272853E-2</c:v>
                </c:pt>
                <c:pt idx="760">
                  <c:v>7.2730970000000006E-2</c:v>
                </c:pt>
                <c:pt idx="761">
                  <c:v>7.2733430000000002E-2</c:v>
                </c:pt>
                <c:pt idx="762">
                  <c:v>7.2735899999999992E-2</c:v>
                </c:pt>
                <c:pt idx="763">
                  <c:v>7.2738399999999995E-2</c:v>
                </c:pt>
                <c:pt idx="764">
                  <c:v>7.2740909999999992E-2</c:v>
                </c:pt>
                <c:pt idx="765">
                  <c:v>7.2743450000000001E-2</c:v>
                </c:pt>
                <c:pt idx="766">
                  <c:v>7.2745999999999991E-2</c:v>
                </c:pt>
                <c:pt idx="767">
                  <c:v>7.2748569999999999E-2</c:v>
                </c:pt>
                <c:pt idx="768">
                  <c:v>7.275116999999999E-2</c:v>
                </c:pt>
                <c:pt idx="769">
                  <c:v>7.2753769999999995E-2</c:v>
                </c:pt>
                <c:pt idx="770">
                  <c:v>7.2756399999999999E-2</c:v>
                </c:pt>
                <c:pt idx="771">
                  <c:v>7.2759050000000006E-2</c:v>
                </c:pt>
                <c:pt idx="772">
                  <c:v>7.2761720000000002E-2</c:v>
                </c:pt>
                <c:pt idx="773">
                  <c:v>7.2764410000000002E-2</c:v>
                </c:pt>
                <c:pt idx="774">
                  <c:v>7.2767120000000005E-2</c:v>
                </c:pt>
                <c:pt idx="775">
                  <c:v>7.2769849999999997E-2</c:v>
                </c:pt>
                <c:pt idx="776">
                  <c:v>7.2772589999999998E-2</c:v>
                </c:pt>
                <c:pt idx="777">
                  <c:v>7.2775360000000011E-2</c:v>
                </c:pt>
                <c:pt idx="778">
                  <c:v>7.277815E-2</c:v>
                </c:pt>
                <c:pt idx="779">
                  <c:v>7.2780960000000006E-2</c:v>
                </c:pt>
                <c:pt idx="780">
                  <c:v>7.2783790000000001E-2</c:v>
                </c:pt>
                <c:pt idx="781">
                  <c:v>7.278664E-2</c:v>
                </c:pt>
                <c:pt idx="782">
                  <c:v>7.2789500000000007E-2</c:v>
                </c:pt>
                <c:pt idx="783">
                  <c:v>7.2792389999999998E-2</c:v>
                </c:pt>
                <c:pt idx="784">
                  <c:v>7.2795300000000007E-2</c:v>
                </c:pt>
                <c:pt idx="785">
                  <c:v>7.2798230000000005E-2</c:v>
                </c:pt>
                <c:pt idx="786">
                  <c:v>7.2801179999999993E-2</c:v>
                </c:pt>
                <c:pt idx="787">
                  <c:v>7.2804160000000007E-2</c:v>
                </c:pt>
                <c:pt idx="788">
                  <c:v>7.2807150000000001E-2</c:v>
                </c:pt>
                <c:pt idx="789">
                  <c:v>7.2810159999999999E-2</c:v>
                </c:pt>
                <c:pt idx="790">
                  <c:v>7.281319E-2</c:v>
                </c:pt>
                <c:pt idx="791">
                  <c:v>7.2816240000000004E-2</c:v>
                </c:pt>
                <c:pt idx="792">
                  <c:v>7.2819320000000007E-2</c:v>
                </c:pt>
                <c:pt idx="793">
                  <c:v>7.2822410000000004E-2</c:v>
                </c:pt>
                <c:pt idx="794">
                  <c:v>7.2825529999999999E-2</c:v>
                </c:pt>
                <c:pt idx="795">
                  <c:v>7.2828669999999998E-2</c:v>
                </c:pt>
                <c:pt idx="796">
                  <c:v>7.283183E-2</c:v>
                </c:pt>
                <c:pt idx="797">
                  <c:v>7.2835010000000006E-2</c:v>
                </c:pt>
                <c:pt idx="798">
                  <c:v>7.283821E-2</c:v>
                </c:pt>
                <c:pt idx="799">
                  <c:v>7.2841430000000013E-2</c:v>
                </c:pt>
                <c:pt idx="800">
                  <c:v>7.2844680000000009E-2</c:v>
                </c:pt>
                <c:pt idx="801">
                  <c:v>7.284794E-2</c:v>
                </c:pt>
                <c:pt idx="802">
                  <c:v>7.2851230000000003E-2</c:v>
                </c:pt>
                <c:pt idx="803">
                  <c:v>7.2854539999999995E-2</c:v>
                </c:pt>
                <c:pt idx="804">
                  <c:v>7.2857870000000005E-2</c:v>
                </c:pt>
                <c:pt idx="805">
                  <c:v>7.2861229999999999E-2</c:v>
                </c:pt>
                <c:pt idx="806">
                  <c:v>7.2864600000000002E-2</c:v>
                </c:pt>
                <c:pt idx="807">
                  <c:v>7.2867999999999988E-2</c:v>
                </c:pt>
                <c:pt idx="808">
                  <c:v>7.2871409999999998E-2</c:v>
                </c:pt>
                <c:pt idx="809">
                  <c:v>7.287486E-2</c:v>
                </c:pt>
                <c:pt idx="810">
                  <c:v>7.2878319999999996E-2</c:v>
                </c:pt>
                <c:pt idx="811">
                  <c:v>7.2881799999999997E-2</c:v>
                </c:pt>
                <c:pt idx="812">
                  <c:v>7.2885320000000003E-2</c:v>
                </c:pt>
                <c:pt idx="813">
                  <c:v>7.2888850000000005E-2</c:v>
                </c:pt>
                <c:pt idx="814">
                  <c:v>7.2892399999999996E-2</c:v>
                </c:pt>
                <c:pt idx="815">
                  <c:v>7.2895979999999999E-2</c:v>
                </c:pt>
                <c:pt idx="816">
                  <c:v>7.2899569999999997E-2</c:v>
                </c:pt>
                <c:pt idx="817">
                  <c:v>7.2903200000000001E-2</c:v>
                </c:pt>
                <c:pt idx="818">
                  <c:v>7.2906840000000001E-2</c:v>
                </c:pt>
                <c:pt idx="819">
                  <c:v>7.2910509999999998E-2</c:v>
                </c:pt>
                <c:pt idx="820">
                  <c:v>7.2914199999999998E-2</c:v>
                </c:pt>
                <c:pt idx="821">
                  <c:v>7.2917910000000002E-2</c:v>
                </c:pt>
                <c:pt idx="822">
                  <c:v>7.2921649999999991E-2</c:v>
                </c:pt>
                <c:pt idx="823">
                  <c:v>7.2925400000000001E-2</c:v>
                </c:pt>
                <c:pt idx="824">
                  <c:v>7.2929190000000005E-2</c:v>
                </c:pt>
                <c:pt idx="825">
                  <c:v>7.2932990000000003E-2</c:v>
                </c:pt>
                <c:pt idx="826">
                  <c:v>7.2936829999999994E-2</c:v>
                </c:pt>
                <c:pt idx="827">
                  <c:v>7.2940669999999999E-2</c:v>
                </c:pt>
                <c:pt idx="828">
                  <c:v>7.2944549999999997E-2</c:v>
                </c:pt>
                <c:pt idx="829">
                  <c:v>7.2948449999999998E-2</c:v>
                </c:pt>
                <c:pt idx="830">
                  <c:v>7.2952370000000002E-2</c:v>
                </c:pt>
                <c:pt idx="831">
                  <c:v>7.295633E-2</c:v>
                </c:pt>
                <c:pt idx="832">
                  <c:v>7.2960300000000006E-2</c:v>
                </c:pt>
                <c:pt idx="833">
                  <c:v>7.2964290000000001E-2</c:v>
                </c:pt>
                <c:pt idx="834">
                  <c:v>7.2968310000000008E-2</c:v>
                </c:pt>
                <c:pt idx="835">
                  <c:v>7.2972350000000005E-2</c:v>
                </c:pt>
                <c:pt idx="836">
                  <c:v>7.297642E-2</c:v>
                </c:pt>
                <c:pt idx="837">
                  <c:v>7.2980520000000007E-2</c:v>
                </c:pt>
                <c:pt idx="838">
                  <c:v>7.2984629999999995E-2</c:v>
                </c:pt>
                <c:pt idx="839">
                  <c:v>7.2988780000000003E-2</c:v>
                </c:pt>
                <c:pt idx="840">
                  <c:v>7.2992940000000006E-2</c:v>
                </c:pt>
                <c:pt idx="841">
                  <c:v>7.2997130000000007E-2</c:v>
                </c:pt>
                <c:pt idx="842">
                  <c:v>7.3001339999999998E-2</c:v>
                </c:pt>
                <c:pt idx="843">
                  <c:v>7.300558E-2</c:v>
                </c:pt>
                <c:pt idx="844">
                  <c:v>7.3009850000000001E-2</c:v>
                </c:pt>
                <c:pt idx="845">
                  <c:v>7.3014140000000005E-2</c:v>
                </c:pt>
                <c:pt idx="846">
                  <c:v>7.3018449999999999E-2</c:v>
                </c:pt>
                <c:pt idx="847">
                  <c:v>7.3022799999999999E-2</c:v>
                </c:pt>
                <c:pt idx="848">
                  <c:v>7.3027160000000008E-2</c:v>
                </c:pt>
                <c:pt idx="849">
                  <c:v>7.3031550000000001E-2</c:v>
                </c:pt>
                <c:pt idx="850">
                  <c:v>7.3035969999999992E-2</c:v>
                </c:pt>
                <c:pt idx="851">
                  <c:v>7.304041E-2</c:v>
                </c:pt>
                <c:pt idx="852">
                  <c:v>7.3044869999999998E-2</c:v>
                </c:pt>
                <c:pt idx="853">
                  <c:v>7.3049370000000002E-2</c:v>
                </c:pt>
                <c:pt idx="854">
                  <c:v>7.3053889999999996E-2</c:v>
                </c:pt>
                <c:pt idx="855">
                  <c:v>7.3058429999999994E-2</c:v>
                </c:pt>
                <c:pt idx="856">
                  <c:v>7.3063000000000003E-2</c:v>
                </c:pt>
                <c:pt idx="857">
                  <c:v>7.3067599999999996E-2</c:v>
                </c:pt>
                <c:pt idx="858">
                  <c:v>7.3072219999999993E-2</c:v>
                </c:pt>
                <c:pt idx="859">
                  <c:v>7.3076870000000002E-2</c:v>
                </c:pt>
                <c:pt idx="860">
                  <c:v>7.308154E-2</c:v>
                </c:pt>
                <c:pt idx="861">
                  <c:v>7.3086239999999997E-2</c:v>
                </c:pt>
                <c:pt idx="862">
                  <c:v>7.3090970000000005E-2</c:v>
                </c:pt>
                <c:pt idx="863">
                  <c:v>7.3095729999999998E-2</c:v>
                </c:pt>
                <c:pt idx="864">
                  <c:v>7.3100509999999994E-2</c:v>
                </c:pt>
                <c:pt idx="865">
                  <c:v>7.3105309999999993E-2</c:v>
                </c:pt>
                <c:pt idx="866">
                  <c:v>7.3110150000000013E-2</c:v>
                </c:pt>
                <c:pt idx="867">
                  <c:v>7.3115009999999994E-2</c:v>
                </c:pt>
                <c:pt idx="868">
                  <c:v>7.3119900000000002E-2</c:v>
                </c:pt>
                <c:pt idx="869">
                  <c:v>7.3124809999999998E-2</c:v>
                </c:pt>
                <c:pt idx="870">
                  <c:v>7.3129749999999993E-2</c:v>
                </c:pt>
                <c:pt idx="871">
                  <c:v>7.313472E-2</c:v>
                </c:pt>
                <c:pt idx="872">
                  <c:v>7.3139720000000005E-2</c:v>
                </c:pt>
                <c:pt idx="873">
                  <c:v>7.314474E-2</c:v>
                </c:pt>
                <c:pt idx="874">
                  <c:v>7.3149790000000006E-2</c:v>
                </c:pt>
                <c:pt idx="875">
                  <c:v>7.3154870000000011E-2</c:v>
                </c:pt>
                <c:pt idx="876">
                  <c:v>7.3159979999999999E-2</c:v>
                </c:pt>
                <c:pt idx="877">
                  <c:v>7.3165110000000005E-2</c:v>
                </c:pt>
                <c:pt idx="878">
                  <c:v>7.3170269999999996E-2</c:v>
                </c:pt>
                <c:pt idx="879">
                  <c:v>7.3175459999999998E-2</c:v>
                </c:pt>
                <c:pt idx="880">
                  <c:v>7.3180679999999998E-2</c:v>
                </c:pt>
                <c:pt idx="881">
                  <c:v>7.3185929999999996E-2</c:v>
                </c:pt>
                <c:pt idx="882">
                  <c:v>7.3191199999999998E-2</c:v>
                </c:pt>
                <c:pt idx="883">
                  <c:v>7.3196499999999998E-2</c:v>
                </c:pt>
                <c:pt idx="884">
                  <c:v>7.320183999999999E-2</c:v>
                </c:pt>
                <c:pt idx="885">
                  <c:v>7.32072E-2</c:v>
                </c:pt>
                <c:pt idx="886">
                  <c:v>7.3212579999999999E-2</c:v>
                </c:pt>
                <c:pt idx="887">
                  <c:v>7.321801E-2</c:v>
                </c:pt>
                <c:pt idx="888">
                  <c:v>7.3223450000000009E-2</c:v>
                </c:pt>
                <c:pt idx="889">
                  <c:v>7.3228929999999998E-2</c:v>
                </c:pt>
                <c:pt idx="890">
                  <c:v>7.3234430000000003E-2</c:v>
                </c:pt>
                <c:pt idx="891">
                  <c:v>7.3239959999999993E-2</c:v>
                </c:pt>
                <c:pt idx="892">
                  <c:v>7.3245520000000008E-2</c:v>
                </c:pt>
                <c:pt idx="893">
                  <c:v>7.3251120000000003E-2</c:v>
                </c:pt>
                <c:pt idx="894">
                  <c:v>7.3256740000000001E-2</c:v>
                </c:pt>
                <c:pt idx="895">
                  <c:v>7.3262390000000011E-2</c:v>
                </c:pt>
                <c:pt idx="896">
                  <c:v>7.3268059999999996E-2</c:v>
                </c:pt>
                <c:pt idx="897">
                  <c:v>7.3273779999999997E-2</c:v>
                </c:pt>
                <c:pt idx="898">
                  <c:v>7.3279520000000001E-2</c:v>
                </c:pt>
                <c:pt idx="899">
                  <c:v>7.3285289999999989E-2</c:v>
                </c:pt>
                <c:pt idx="900">
                  <c:v>7.3291080000000008E-2</c:v>
                </c:pt>
                <c:pt idx="901">
                  <c:v>7.3296909999999993E-2</c:v>
                </c:pt>
                <c:pt idx="902">
                  <c:v>7.3302770000000003E-2</c:v>
                </c:pt>
                <c:pt idx="903">
                  <c:v>7.3308659999999998E-2</c:v>
                </c:pt>
                <c:pt idx="904">
                  <c:v>7.3314589999999999E-2</c:v>
                </c:pt>
                <c:pt idx="905">
                  <c:v>7.3320530000000009E-2</c:v>
                </c:pt>
                <c:pt idx="906">
                  <c:v>7.3326520000000006E-2</c:v>
                </c:pt>
                <c:pt idx="907">
                  <c:v>7.3332530000000007E-2</c:v>
                </c:pt>
                <c:pt idx="908">
                  <c:v>7.3338569999999992E-2</c:v>
                </c:pt>
                <c:pt idx="909">
                  <c:v>7.3344640000000003E-2</c:v>
                </c:pt>
                <c:pt idx="910">
                  <c:v>7.3350750000000006E-2</c:v>
                </c:pt>
                <c:pt idx="911">
                  <c:v>7.3356879999999999E-2</c:v>
                </c:pt>
                <c:pt idx="912">
                  <c:v>7.3363049999999999E-2</c:v>
                </c:pt>
                <c:pt idx="913">
                  <c:v>7.3369249999999997E-2</c:v>
                </c:pt>
                <c:pt idx="914">
                  <c:v>7.3375480000000007E-2</c:v>
                </c:pt>
                <c:pt idx="915">
                  <c:v>7.3381740000000001E-2</c:v>
                </c:pt>
                <c:pt idx="916">
                  <c:v>7.3388040000000002E-2</c:v>
                </c:pt>
                <c:pt idx="917">
                  <c:v>7.3394359999999992E-2</c:v>
                </c:pt>
                <c:pt idx="918">
                  <c:v>7.3400710000000008E-2</c:v>
                </c:pt>
                <c:pt idx="919">
                  <c:v>7.3407100000000003E-2</c:v>
                </c:pt>
                <c:pt idx="920">
                  <c:v>7.341352000000001E-2</c:v>
                </c:pt>
                <c:pt idx="921">
                  <c:v>7.3419979999999996E-2</c:v>
                </c:pt>
                <c:pt idx="922">
                  <c:v>7.3426459999999999E-2</c:v>
                </c:pt>
                <c:pt idx="923">
                  <c:v>7.3432979999999995E-2</c:v>
                </c:pt>
                <c:pt idx="924">
                  <c:v>7.3439529999999989E-2</c:v>
                </c:pt>
                <c:pt idx="925">
                  <c:v>7.3446109999999995E-2</c:v>
                </c:pt>
                <c:pt idx="926">
                  <c:v>7.3452729999999994E-2</c:v>
                </c:pt>
                <c:pt idx="927">
                  <c:v>7.3459369999999996E-2</c:v>
                </c:pt>
                <c:pt idx="928">
                  <c:v>7.3466049999999991E-2</c:v>
                </c:pt>
                <c:pt idx="929">
                  <c:v>7.3472770000000007E-2</c:v>
                </c:pt>
                <c:pt idx="930">
                  <c:v>7.3479509999999998E-2</c:v>
                </c:pt>
                <c:pt idx="931">
                  <c:v>7.3486289999999996E-2</c:v>
                </c:pt>
                <c:pt idx="932">
                  <c:v>7.349311E-2</c:v>
                </c:pt>
                <c:pt idx="933">
                  <c:v>7.3499959999999989E-2</c:v>
                </c:pt>
                <c:pt idx="934">
                  <c:v>7.3506829999999995E-2</c:v>
                </c:pt>
                <c:pt idx="935">
                  <c:v>7.3513739999999994E-2</c:v>
                </c:pt>
                <c:pt idx="936">
                  <c:v>7.352069E-2</c:v>
                </c:pt>
                <c:pt idx="937">
                  <c:v>7.3527679999999998E-2</c:v>
                </c:pt>
                <c:pt idx="938">
                  <c:v>7.353469E-2</c:v>
                </c:pt>
                <c:pt idx="939">
                  <c:v>7.3541740000000008E-2</c:v>
                </c:pt>
                <c:pt idx="940">
                  <c:v>7.3548829999999996E-2</c:v>
                </c:pt>
                <c:pt idx="941">
                  <c:v>7.355594E-2</c:v>
                </c:pt>
                <c:pt idx="942">
                  <c:v>7.3563099999999992E-2</c:v>
                </c:pt>
                <c:pt idx="943">
                  <c:v>7.3570289999999997E-2</c:v>
                </c:pt>
                <c:pt idx="944">
                  <c:v>7.3577500000000004E-2</c:v>
                </c:pt>
                <c:pt idx="945">
                  <c:v>7.3584759999999999E-2</c:v>
                </c:pt>
                <c:pt idx="946">
                  <c:v>7.3592050000000006E-2</c:v>
                </c:pt>
                <c:pt idx="947">
                  <c:v>7.3599379999999992E-2</c:v>
                </c:pt>
                <c:pt idx="948">
                  <c:v>7.3606740000000004E-2</c:v>
                </c:pt>
                <c:pt idx="949">
                  <c:v>7.3614139999999995E-2</c:v>
                </c:pt>
                <c:pt idx="950">
                  <c:v>7.3621570000000011E-2</c:v>
                </c:pt>
                <c:pt idx="951">
                  <c:v>7.3629039999999993E-2</c:v>
                </c:pt>
                <c:pt idx="952">
                  <c:v>7.3636549999999995E-2</c:v>
                </c:pt>
                <c:pt idx="953">
                  <c:v>7.3644089999999995E-2</c:v>
                </c:pt>
                <c:pt idx="954">
                  <c:v>7.3651659999999994E-2</c:v>
                </c:pt>
                <c:pt idx="955">
                  <c:v>7.3659269999999999E-2</c:v>
                </c:pt>
                <c:pt idx="956">
                  <c:v>7.3666920000000011E-2</c:v>
                </c:pt>
                <c:pt idx="957">
                  <c:v>7.3674600000000007E-2</c:v>
                </c:pt>
                <c:pt idx="958">
                  <c:v>7.3682330000000004E-2</c:v>
                </c:pt>
                <c:pt idx="959">
                  <c:v>7.3690080000000005E-2</c:v>
                </c:pt>
                <c:pt idx="960">
                  <c:v>7.3697880000000007E-2</c:v>
                </c:pt>
                <c:pt idx="961">
                  <c:v>7.3705709999999994E-2</c:v>
                </c:pt>
                <c:pt idx="962">
                  <c:v>7.3713570000000006E-2</c:v>
                </c:pt>
                <c:pt idx="963">
                  <c:v>7.3721469999999997E-2</c:v>
                </c:pt>
                <c:pt idx="964">
                  <c:v>7.3729420000000004E-2</c:v>
                </c:pt>
                <c:pt idx="965">
                  <c:v>7.373739E-2</c:v>
                </c:pt>
                <c:pt idx="966">
                  <c:v>7.3745409999999997E-2</c:v>
                </c:pt>
                <c:pt idx="967">
                  <c:v>7.3753460000000007E-2</c:v>
                </c:pt>
                <c:pt idx="968">
                  <c:v>7.3761549999999995E-2</c:v>
                </c:pt>
                <c:pt idx="969">
                  <c:v>7.3769680000000004E-2</c:v>
                </c:pt>
                <c:pt idx="970">
                  <c:v>7.3777850000000006E-2</c:v>
                </c:pt>
                <c:pt idx="971">
                  <c:v>7.3786050000000006E-2</c:v>
                </c:pt>
                <c:pt idx="972">
                  <c:v>7.3794289999999998E-2</c:v>
                </c:pt>
                <c:pt idx="973">
                  <c:v>7.3802569999999998E-2</c:v>
                </c:pt>
                <c:pt idx="974">
                  <c:v>7.381088999999999E-2</c:v>
                </c:pt>
                <c:pt idx="975">
                  <c:v>7.3819250000000003E-2</c:v>
                </c:pt>
                <c:pt idx="976">
                  <c:v>7.382764E-2</c:v>
                </c:pt>
                <c:pt idx="977">
                  <c:v>7.3836079999999998E-2</c:v>
                </c:pt>
                <c:pt idx="978">
                  <c:v>7.3844550000000009E-2</c:v>
                </c:pt>
                <c:pt idx="979">
                  <c:v>7.3853059999999998E-2</c:v>
                </c:pt>
                <c:pt idx="980">
                  <c:v>7.3861610000000008E-2</c:v>
                </c:pt>
                <c:pt idx="981">
                  <c:v>7.3870199999999997E-2</c:v>
                </c:pt>
                <c:pt idx="982">
                  <c:v>7.3878830000000006E-2</c:v>
                </c:pt>
                <c:pt idx="983">
                  <c:v>7.3887499999999995E-2</c:v>
                </c:pt>
                <c:pt idx="984">
                  <c:v>7.3896210000000004E-2</c:v>
                </c:pt>
                <c:pt idx="985">
                  <c:v>7.3904960000000006E-2</c:v>
                </c:pt>
                <c:pt idx="986">
                  <c:v>7.391375E-2</c:v>
                </c:pt>
                <c:pt idx="987">
                  <c:v>7.3922570000000007E-2</c:v>
                </c:pt>
                <c:pt idx="988">
                  <c:v>7.3931440000000001E-2</c:v>
                </c:pt>
                <c:pt idx="989">
                  <c:v>7.3940350000000002E-2</c:v>
                </c:pt>
                <c:pt idx="990">
                  <c:v>7.3949299999999996E-2</c:v>
                </c:pt>
                <c:pt idx="991">
                  <c:v>7.395829000000001E-2</c:v>
                </c:pt>
                <c:pt idx="992">
                  <c:v>7.3967320000000003E-2</c:v>
                </c:pt>
                <c:pt idx="993">
                  <c:v>7.3976390000000003E-2</c:v>
                </c:pt>
                <c:pt idx="994">
                  <c:v>7.3985510000000004E-2</c:v>
                </c:pt>
                <c:pt idx="995">
                  <c:v>7.3994660000000004E-2</c:v>
                </c:pt>
                <c:pt idx="996">
                  <c:v>7.4003849999999996E-2</c:v>
                </c:pt>
                <c:pt idx="997">
                  <c:v>7.4013090000000004E-2</c:v>
                </c:pt>
                <c:pt idx="998">
                  <c:v>7.4022370000000004E-2</c:v>
                </c:pt>
                <c:pt idx="999">
                  <c:v>7.4031680000000002E-2</c:v>
                </c:pt>
                <c:pt idx="1000">
                  <c:v>7.4041049999999997E-2</c:v>
                </c:pt>
                <c:pt idx="1001">
                  <c:v>7.4050450000000004E-2</c:v>
                </c:pt>
                <c:pt idx="1002">
                  <c:v>7.4059890000000003E-2</c:v>
                </c:pt>
                <c:pt idx="1003">
                  <c:v>7.4069380000000004E-2</c:v>
                </c:pt>
                <c:pt idx="1004">
                  <c:v>7.4078909999999998E-2</c:v>
                </c:pt>
                <c:pt idx="1005">
                  <c:v>7.4088490000000007E-2</c:v>
                </c:pt>
                <c:pt idx="1006">
                  <c:v>7.40981E-2</c:v>
                </c:pt>
                <c:pt idx="1007">
                  <c:v>7.410775E-2</c:v>
                </c:pt>
                <c:pt idx="1008">
                  <c:v>7.4117450000000001E-2</c:v>
                </c:pt>
                <c:pt idx="1009">
                  <c:v>7.4127190000000009E-2</c:v>
                </c:pt>
                <c:pt idx="1010">
                  <c:v>7.4136979999999991E-2</c:v>
                </c:pt>
                <c:pt idx="1011">
                  <c:v>7.4146809999999994E-2</c:v>
                </c:pt>
                <c:pt idx="1012">
                  <c:v>7.4156680000000003E-2</c:v>
                </c:pt>
                <c:pt idx="1013">
                  <c:v>7.4166599999999999E-2</c:v>
                </c:pt>
                <c:pt idx="1014">
                  <c:v>7.4176560000000002E-2</c:v>
                </c:pt>
                <c:pt idx="1015">
                  <c:v>7.4186569999999993E-2</c:v>
                </c:pt>
                <c:pt idx="1016">
                  <c:v>7.4196609999999996E-2</c:v>
                </c:pt>
                <c:pt idx="1017">
                  <c:v>7.4206709999999995E-2</c:v>
                </c:pt>
                <c:pt idx="1018">
                  <c:v>7.4216850000000001E-2</c:v>
                </c:pt>
                <c:pt idx="1019">
                  <c:v>7.4227029999999999E-2</c:v>
                </c:pt>
                <c:pt idx="1020">
                  <c:v>7.4237250000000005E-2</c:v>
                </c:pt>
                <c:pt idx="1021">
                  <c:v>7.4247520000000011E-2</c:v>
                </c:pt>
                <c:pt idx="1022">
                  <c:v>7.4257839999999992E-2</c:v>
                </c:pt>
                <c:pt idx="1023">
                  <c:v>7.4268200000000006E-2</c:v>
                </c:pt>
                <c:pt idx="1024">
                  <c:v>7.4278609999999995E-2</c:v>
                </c:pt>
                <c:pt idx="1025">
                  <c:v>7.4289060000000004E-2</c:v>
                </c:pt>
                <c:pt idx="1026">
                  <c:v>7.4299550000000006E-2</c:v>
                </c:pt>
                <c:pt idx="1027">
                  <c:v>7.4310100000000004E-2</c:v>
                </c:pt>
                <c:pt idx="1028">
                  <c:v>7.432068E-2</c:v>
                </c:pt>
                <c:pt idx="1029">
                  <c:v>7.4331319999999992E-2</c:v>
                </c:pt>
                <c:pt idx="1030">
                  <c:v>7.4342000000000005E-2</c:v>
                </c:pt>
                <c:pt idx="1031">
                  <c:v>7.4352730000000006E-2</c:v>
                </c:pt>
                <c:pt idx="1032">
                  <c:v>7.4363499999999999E-2</c:v>
                </c:pt>
                <c:pt idx="1033">
                  <c:v>7.4374319999999994E-2</c:v>
                </c:pt>
                <c:pt idx="1034">
                  <c:v>7.4385190000000004E-2</c:v>
                </c:pt>
                <c:pt idx="1035">
                  <c:v>7.4396100000000007E-2</c:v>
                </c:pt>
                <c:pt idx="1036">
                  <c:v>7.4407059999999997E-2</c:v>
                </c:pt>
                <c:pt idx="1037">
                  <c:v>7.4418070000000003E-2</c:v>
                </c:pt>
                <c:pt idx="1038">
                  <c:v>7.4429120000000001E-2</c:v>
                </c:pt>
                <c:pt idx="1039">
                  <c:v>7.4440229999999996E-2</c:v>
                </c:pt>
                <c:pt idx="1040">
                  <c:v>7.4451379999999998E-2</c:v>
                </c:pt>
                <c:pt idx="1041">
                  <c:v>7.446258E-2</c:v>
                </c:pt>
                <c:pt idx="1042">
                  <c:v>7.447382000000001E-2</c:v>
                </c:pt>
                <c:pt idx="1043">
                  <c:v>7.4485120000000002E-2</c:v>
                </c:pt>
                <c:pt idx="1044">
                  <c:v>7.449646E-2</c:v>
                </c:pt>
                <c:pt idx="1045">
                  <c:v>7.450785E-2</c:v>
                </c:pt>
                <c:pt idx="1046">
                  <c:v>7.4519290000000002E-2</c:v>
                </c:pt>
                <c:pt idx="1047">
                  <c:v>7.4530780000000005E-2</c:v>
                </c:pt>
                <c:pt idx="1048">
                  <c:v>7.4542319999999995E-2</c:v>
                </c:pt>
                <c:pt idx="1049">
                  <c:v>7.4553910000000001E-2</c:v>
                </c:pt>
                <c:pt idx="1050">
                  <c:v>7.456554E-2</c:v>
                </c:pt>
                <c:pt idx="1051">
                  <c:v>7.4577230000000008E-2</c:v>
                </c:pt>
                <c:pt idx="1052">
                  <c:v>7.4588959999999996E-2</c:v>
                </c:pt>
                <c:pt idx="1053">
                  <c:v>7.4600749999999993E-2</c:v>
                </c:pt>
                <c:pt idx="1054">
                  <c:v>7.4612579999999998E-2</c:v>
                </c:pt>
                <c:pt idx="1055">
                  <c:v>7.4624469999999998E-2</c:v>
                </c:pt>
                <c:pt idx="1056">
                  <c:v>7.4636399999999992E-2</c:v>
                </c:pt>
                <c:pt idx="1057">
                  <c:v>7.4648389999999995E-2</c:v>
                </c:pt>
                <c:pt idx="1058">
                  <c:v>7.4660419999999991E-2</c:v>
                </c:pt>
                <c:pt idx="1059">
                  <c:v>7.4672509999999997E-2</c:v>
                </c:pt>
                <c:pt idx="1060">
                  <c:v>7.4684649999999991E-2</c:v>
                </c:pt>
                <c:pt idx="1061">
                  <c:v>7.469684E-2</c:v>
                </c:pt>
                <c:pt idx="1062">
                  <c:v>7.4709079999999997E-2</c:v>
                </c:pt>
                <c:pt idx="1063">
                  <c:v>7.4721370000000009E-2</c:v>
                </c:pt>
                <c:pt idx="1064">
                  <c:v>7.4733709999999995E-2</c:v>
                </c:pt>
                <c:pt idx="1065">
                  <c:v>7.4746110000000004E-2</c:v>
                </c:pt>
                <c:pt idx="1066">
                  <c:v>7.4758560000000002E-2</c:v>
                </c:pt>
                <c:pt idx="1067">
                  <c:v>7.477106E-2</c:v>
                </c:pt>
                <c:pt idx="1068">
                  <c:v>7.478361E-2</c:v>
                </c:pt>
                <c:pt idx="1069">
                  <c:v>7.4796209999999988E-2</c:v>
                </c:pt>
                <c:pt idx="1070">
                  <c:v>7.480887E-2</c:v>
                </c:pt>
                <c:pt idx="1071">
                  <c:v>7.4821579999999999E-2</c:v>
                </c:pt>
                <c:pt idx="1072">
                  <c:v>7.4834339999999999E-2</c:v>
                </c:pt>
                <c:pt idx="1073">
                  <c:v>7.4847159999999996E-2</c:v>
                </c:pt>
                <c:pt idx="1074">
                  <c:v>7.4860029999999994E-2</c:v>
                </c:pt>
                <c:pt idx="1075">
                  <c:v>7.4872949999999994E-2</c:v>
                </c:pt>
                <c:pt idx="1076">
                  <c:v>7.4885919999999995E-2</c:v>
                </c:pt>
                <c:pt idx="1077">
                  <c:v>7.4898960000000001E-2</c:v>
                </c:pt>
                <c:pt idx="1078">
                  <c:v>7.4912040000000013E-2</c:v>
                </c:pt>
                <c:pt idx="1079">
                  <c:v>7.4925180000000008E-2</c:v>
                </c:pt>
                <c:pt idx="1080">
                  <c:v>7.4938370000000004E-2</c:v>
                </c:pt>
                <c:pt idx="1081">
                  <c:v>7.4951619999999997E-2</c:v>
                </c:pt>
                <c:pt idx="1082">
                  <c:v>7.4964920000000004E-2</c:v>
                </c:pt>
                <c:pt idx="1083">
                  <c:v>7.4978280000000008E-2</c:v>
                </c:pt>
                <c:pt idx="1084">
                  <c:v>7.499169E-2</c:v>
                </c:pt>
                <c:pt idx="1085">
                  <c:v>7.5005150000000007E-2</c:v>
                </c:pt>
                <c:pt idx="1086">
                  <c:v>7.5018680000000004E-2</c:v>
                </c:pt>
                <c:pt idx="1087">
                  <c:v>7.5032260000000003E-2</c:v>
                </c:pt>
                <c:pt idx="1088">
                  <c:v>7.5045890000000004E-2</c:v>
                </c:pt>
                <c:pt idx="1089">
                  <c:v>7.5059589999999995E-2</c:v>
                </c:pt>
                <c:pt idx="1090">
                  <c:v>7.5073329999999994E-2</c:v>
                </c:pt>
                <c:pt idx="1091">
                  <c:v>7.5087140000000011E-2</c:v>
                </c:pt>
                <c:pt idx="1092">
                  <c:v>7.5100989999999992E-2</c:v>
                </c:pt>
                <c:pt idx="1093">
                  <c:v>7.5114909999999993E-2</c:v>
                </c:pt>
                <c:pt idx="1094">
                  <c:v>7.5128890000000004E-2</c:v>
                </c:pt>
                <c:pt idx="1095">
                  <c:v>7.5142920000000002E-2</c:v>
                </c:pt>
                <c:pt idx="1096">
                  <c:v>7.5157009999999996E-2</c:v>
                </c:pt>
                <c:pt idx="1097">
                  <c:v>7.5171160000000001E-2</c:v>
                </c:pt>
                <c:pt idx="1098">
                  <c:v>7.5185360000000007E-2</c:v>
                </c:pt>
                <c:pt idx="1099">
                  <c:v>7.5199619999999995E-2</c:v>
                </c:pt>
                <c:pt idx="1100">
                  <c:v>7.5213939999999993E-2</c:v>
                </c:pt>
                <c:pt idx="1101">
                  <c:v>7.5228320000000001E-2</c:v>
                </c:pt>
                <c:pt idx="1102">
                  <c:v>7.5242749999999997E-2</c:v>
                </c:pt>
                <c:pt idx="1103">
                  <c:v>7.5257250000000012E-2</c:v>
                </c:pt>
                <c:pt idx="1104">
                  <c:v>7.52718E-2</c:v>
                </c:pt>
                <c:pt idx="1105">
                  <c:v>7.5286409999999998E-2</c:v>
                </c:pt>
                <c:pt idx="1106">
                  <c:v>7.5301090000000001E-2</c:v>
                </c:pt>
                <c:pt idx="1107">
                  <c:v>7.5315819999999992E-2</c:v>
                </c:pt>
                <c:pt idx="1108">
                  <c:v>7.5330620000000001E-2</c:v>
                </c:pt>
                <c:pt idx="1109">
                  <c:v>7.5345469999999998E-2</c:v>
                </c:pt>
                <c:pt idx="1110">
                  <c:v>7.5360379999999991E-2</c:v>
                </c:pt>
                <c:pt idx="1111">
                  <c:v>7.5375349999999994E-2</c:v>
                </c:pt>
                <c:pt idx="1112">
                  <c:v>7.5390379999999993E-2</c:v>
                </c:pt>
                <c:pt idx="1113">
                  <c:v>7.5405479999999997E-2</c:v>
                </c:pt>
                <c:pt idx="1114">
                  <c:v>7.5420630000000002E-2</c:v>
                </c:pt>
                <c:pt idx="1115">
                  <c:v>7.5435849999999999E-2</c:v>
                </c:pt>
                <c:pt idx="1116">
                  <c:v>7.5451119999999997E-2</c:v>
                </c:pt>
                <c:pt idx="1117">
                  <c:v>7.5466459999999999E-2</c:v>
                </c:pt>
                <c:pt idx="1118">
                  <c:v>7.5481859999999998E-2</c:v>
                </c:pt>
                <c:pt idx="1119">
                  <c:v>7.5497319999999993E-2</c:v>
                </c:pt>
                <c:pt idx="1120">
                  <c:v>7.5512839999999998E-2</c:v>
                </c:pt>
                <c:pt idx="1121">
                  <c:v>7.5528430000000008E-2</c:v>
                </c:pt>
                <c:pt idx="1122">
                  <c:v>7.554408E-2</c:v>
                </c:pt>
                <c:pt idx="1123">
                  <c:v>7.5559790000000002E-2</c:v>
                </c:pt>
                <c:pt idx="1124">
                  <c:v>7.557556E-2</c:v>
                </c:pt>
                <c:pt idx="1125">
                  <c:v>7.5591400000000003E-2</c:v>
                </c:pt>
                <c:pt idx="1126">
                  <c:v>7.5607300000000002E-2</c:v>
                </c:pt>
                <c:pt idx="1127">
                  <c:v>7.5623269999999992E-2</c:v>
                </c:pt>
                <c:pt idx="1128">
                  <c:v>7.5639290000000012E-2</c:v>
                </c:pt>
                <c:pt idx="1129">
                  <c:v>7.5655389999999989E-2</c:v>
                </c:pt>
                <c:pt idx="1130">
                  <c:v>7.5671539999999995E-2</c:v>
                </c:pt>
                <c:pt idx="1131">
                  <c:v>7.5687759999999993E-2</c:v>
                </c:pt>
                <c:pt idx="1132">
                  <c:v>7.5704049999999995E-2</c:v>
                </c:pt>
                <c:pt idx="1133">
                  <c:v>7.5720400000000007E-2</c:v>
                </c:pt>
                <c:pt idx="1134">
                  <c:v>7.5736810000000002E-2</c:v>
                </c:pt>
                <c:pt idx="1135">
                  <c:v>7.5753290000000001E-2</c:v>
                </c:pt>
                <c:pt idx="1136">
                  <c:v>7.5769840000000005E-2</c:v>
                </c:pt>
                <c:pt idx="1137">
                  <c:v>7.5786450000000005E-2</c:v>
                </c:pt>
                <c:pt idx="1138">
                  <c:v>7.5803120000000002E-2</c:v>
                </c:pt>
                <c:pt idx="1139">
                  <c:v>7.5819869999999998E-2</c:v>
                </c:pt>
                <c:pt idx="1140">
                  <c:v>7.5836670000000009E-2</c:v>
                </c:pt>
                <c:pt idx="1141">
                  <c:v>7.5853550000000006E-2</c:v>
                </c:pt>
                <c:pt idx="1142">
                  <c:v>7.5870489999999999E-2</c:v>
                </c:pt>
                <c:pt idx="1143">
                  <c:v>7.5887499999999997E-2</c:v>
                </c:pt>
                <c:pt idx="1144">
                  <c:v>7.5904579999999999E-2</c:v>
                </c:pt>
                <c:pt idx="1145">
                  <c:v>7.5921719999999998E-2</c:v>
                </c:pt>
                <c:pt idx="1146">
                  <c:v>7.5938939999999996E-2</c:v>
                </c:pt>
                <c:pt idx="1147">
                  <c:v>7.5956220000000005E-2</c:v>
                </c:pt>
                <c:pt idx="1148">
                  <c:v>7.5973559999999996E-2</c:v>
                </c:pt>
                <c:pt idx="1149">
                  <c:v>7.599098E-2</c:v>
                </c:pt>
                <c:pt idx="1150">
                  <c:v>7.6008469999999995E-2</c:v>
                </c:pt>
                <c:pt idx="1151">
                  <c:v>7.602602E-2</c:v>
                </c:pt>
                <c:pt idx="1152">
                  <c:v>7.6043639999999996E-2</c:v>
                </c:pt>
                <c:pt idx="1153">
                  <c:v>7.6061329999999996E-2</c:v>
                </c:pt>
                <c:pt idx="1154">
                  <c:v>7.6079089999999988E-2</c:v>
                </c:pt>
                <c:pt idx="1155">
                  <c:v>7.6096919999999998E-2</c:v>
                </c:pt>
                <c:pt idx="1156">
                  <c:v>7.611482E-2</c:v>
                </c:pt>
                <c:pt idx="1157">
                  <c:v>7.6132789999999992E-2</c:v>
                </c:pt>
                <c:pt idx="1158">
                  <c:v>7.6150830000000003E-2</c:v>
                </c:pt>
                <c:pt idx="1159">
                  <c:v>7.6168940000000004E-2</c:v>
                </c:pt>
                <c:pt idx="1160">
                  <c:v>7.6187130000000006E-2</c:v>
                </c:pt>
                <c:pt idx="1161">
                  <c:v>7.6205380000000003E-2</c:v>
                </c:pt>
                <c:pt idx="1162">
                  <c:v>7.6223700000000005E-2</c:v>
                </c:pt>
                <c:pt idx="1163">
                  <c:v>7.6242099999999993E-2</c:v>
                </c:pt>
                <c:pt idx="1164">
                  <c:v>7.6260560000000005E-2</c:v>
                </c:pt>
                <c:pt idx="1165">
                  <c:v>7.6279109999999997E-2</c:v>
                </c:pt>
                <c:pt idx="1166">
                  <c:v>7.6297719999999999E-2</c:v>
                </c:pt>
                <c:pt idx="1167">
                  <c:v>7.6316409999999987E-2</c:v>
                </c:pt>
                <c:pt idx="1168">
                  <c:v>7.6335159999999999E-2</c:v>
                </c:pt>
                <c:pt idx="1169">
                  <c:v>7.6353989999999997E-2</c:v>
                </c:pt>
                <c:pt idx="1170">
                  <c:v>7.6372889999999999E-2</c:v>
                </c:pt>
                <c:pt idx="1171">
                  <c:v>7.6391870000000001E-2</c:v>
                </c:pt>
                <c:pt idx="1172">
                  <c:v>7.6410920000000007E-2</c:v>
                </c:pt>
                <c:pt idx="1173">
                  <c:v>7.6430040000000005E-2</c:v>
                </c:pt>
                <c:pt idx="1174">
                  <c:v>7.6449240000000002E-2</c:v>
                </c:pt>
                <c:pt idx="1175">
                  <c:v>7.6468519999999998E-2</c:v>
                </c:pt>
                <c:pt idx="1176">
                  <c:v>7.6487859999999991E-2</c:v>
                </c:pt>
                <c:pt idx="1177">
                  <c:v>7.6507279999999997E-2</c:v>
                </c:pt>
                <c:pt idx="1178">
                  <c:v>7.6526780000000003E-2</c:v>
                </c:pt>
                <c:pt idx="1179">
                  <c:v>7.6546359999999994E-2</c:v>
                </c:pt>
                <c:pt idx="1180">
                  <c:v>7.6565999999999995E-2</c:v>
                </c:pt>
                <c:pt idx="1181">
                  <c:v>7.6585729999999991E-2</c:v>
                </c:pt>
                <c:pt idx="1182">
                  <c:v>7.6605519999999996E-2</c:v>
                </c:pt>
                <c:pt idx="1183">
                  <c:v>7.662540000000001E-2</c:v>
                </c:pt>
                <c:pt idx="1184">
                  <c:v>7.6645359999999996E-2</c:v>
                </c:pt>
                <c:pt idx="1185">
                  <c:v>7.6665379999999991E-2</c:v>
                </c:pt>
                <c:pt idx="1186">
                  <c:v>7.6685489999999995E-2</c:v>
                </c:pt>
                <c:pt idx="1187">
                  <c:v>7.6705679999999998E-2</c:v>
                </c:pt>
                <c:pt idx="1188">
                  <c:v>7.6725940000000006E-2</c:v>
                </c:pt>
                <c:pt idx="1189">
                  <c:v>7.674628E-2</c:v>
                </c:pt>
                <c:pt idx="1190">
                  <c:v>7.6766699999999993E-2</c:v>
                </c:pt>
                <c:pt idx="1191">
                  <c:v>7.67872E-2</c:v>
                </c:pt>
                <c:pt idx="1192">
                  <c:v>7.6807769999999997E-2</c:v>
                </c:pt>
                <c:pt idx="1193">
                  <c:v>7.6828420000000008E-2</c:v>
                </c:pt>
                <c:pt idx="1194">
                  <c:v>7.6849160000000014E-2</c:v>
                </c:pt>
                <c:pt idx="1195">
                  <c:v>7.6869969999999996E-2</c:v>
                </c:pt>
                <c:pt idx="1196">
                  <c:v>7.6890859999999991E-2</c:v>
                </c:pt>
                <c:pt idx="1197">
                  <c:v>7.691183E-2</c:v>
                </c:pt>
                <c:pt idx="1198">
                  <c:v>7.6932879999999995E-2</c:v>
                </c:pt>
                <c:pt idx="1199">
                  <c:v>7.6954019999999998E-2</c:v>
                </c:pt>
                <c:pt idx="1200">
                  <c:v>7.6975230000000006E-2</c:v>
                </c:pt>
                <c:pt idx="1201">
                  <c:v>7.6996530000000007E-2</c:v>
                </c:pt>
                <c:pt idx="1202">
                  <c:v>7.70179E-2</c:v>
                </c:pt>
                <c:pt idx="1203">
                  <c:v>7.7039360000000001E-2</c:v>
                </c:pt>
                <c:pt idx="1204">
                  <c:v>7.7060900000000002E-2</c:v>
                </c:pt>
                <c:pt idx="1205">
                  <c:v>7.7082520000000002E-2</c:v>
                </c:pt>
                <c:pt idx="1206">
                  <c:v>7.7104229999999996E-2</c:v>
                </c:pt>
                <c:pt idx="1207">
                  <c:v>7.7126009999999995E-2</c:v>
                </c:pt>
                <c:pt idx="1208">
                  <c:v>7.7147880000000002E-2</c:v>
                </c:pt>
                <c:pt idx="1209">
                  <c:v>7.7169829999999995E-2</c:v>
                </c:pt>
                <c:pt idx="1210">
                  <c:v>7.719187000000001E-2</c:v>
                </c:pt>
                <c:pt idx="1211">
                  <c:v>7.7213989999999996E-2</c:v>
                </c:pt>
                <c:pt idx="1212">
                  <c:v>7.723619000000001E-2</c:v>
                </c:pt>
                <c:pt idx="1213">
                  <c:v>7.7258480000000004E-2</c:v>
                </c:pt>
                <c:pt idx="1214">
                  <c:v>7.7280849999999998E-2</c:v>
                </c:pt>
                <c:pt idx="1215">
                  <c:v>7.730331E-2</c:v>
                </c:pt>
                <c:pt idx="1216">
                  <c:v>7.7325850000000002E-2</c:v>
                </c:pt>
                <c:pt idx="1217">
                  <c:v>7.7348479999999997E-2</c:v>
                </c:pt>
                <c:pt idx="1218">
                  <c:v>7.7371190000000006E-2</c:v>
                </c:pt>
                <c:pt idx="1219">
                  <c:v>7.7393989999999996E-2</c:v>
                </c:pt>
                <c:pt idx="1220">
                  <c:v>7.7416869999999999E-2</c:v>
                </c:pt>
                <c:pt idx="1221">
                  <c:v>7.743984000000001E-2</c:v>
                </c:pt>
                <c:pt idx="1222">
                  <c:v>7.7462900000000001E-2</c:v>
                </c:pt>
                <c:pt idx="1223">
                  <c:v>7.7486050000000001E-2</c:v>
                </c:pt>
                <c:pt idx="1224">
                  <c:v>7.750928E-2</c:v>
                </c:pt>
                <c:pt idx="1225">
                  <c:v>7.7532600000000007E-2</c:v>
                </c:pt>
                <c:pt idx="1226">
                  <c:v>7.7556009999999995E-2</c:v>
                </c:pt>
                <c:pt idx="1227">
                  <c:v>7.7579510000000004E-2</c:v>
                </c:pt>
                <c:pt idx="1228">
                  <c:v>7.760309E-2</c:v>
                </c:pt>
                <c:pt idx="1229">
                  <c:v>7.7626760000000003E-2</c:v>
                </c:pt>
                <c:pt idx="1230">
                  <c:v>7.7650529999999995E-2</c:v>
                </c:pt>
                <c:pt idx="1231">
                  <c:v>7.7674380000000001E-2</c:v>
                </c:pt>
                <c:pt idx="1232">
                  <c:v>7.7698320000000001E-2</c:v>
                </c:pt>
                <c:pt idx="1233">
                  <c:v>7.7722349999999996E-2</c:v>
                </c:pt>
                <c:pt idx="1234">
                  <c:v>7.7746469999999998E-2</c:v>
                </c:pt>
                <c:pt idx="1235">
                  <c:v>7.7770680000000009E-2</c:v>
                </c:pt>
                <c:pt idx="1236">
                  <c:v>7.779498E-2</c:v>
                </c:pt>
                <c:pt idx="1237">
                  <c:v>7.7819379999999994E-2</c:v>
                </c:pt>
                <c:pt idx="1238">
                  <c:v>7.7843860000000001E-2</c:v>
                </c:pt>
                <c:pt idx="1239">
                  <c:v>7.7868439999999997E-2</c:v>
                </c:pt>
                <c:pt idx="1240">
                  <c:v>7.7893110000000002E-2</c:v>
                </c:pt>
                <c:pt idx="1241">
                  <c:v>7.791787E-2</c:v>
                </c:pt>
                <c:pt idx="1242">
                  <c:v>7.7942730000000002E-2</c:v>
                </c:pt>
                <c:pt idx="1243">
                  <c:v>7.7967679999999998E-2</c:v>
                </c:pt>
                <c:pt idx="1244">
                  <c:v>7.7992710000000007E-2</c:v>
                </c:pt>
                <c:pt idx="1245">
                  <c:v>7.801785E-2</c:v>
                </c:pt>
                <c:pt idx="1246">
                  <c:v>7.8043080000000001E-2</c:v>
                </c:pt>
                <c:pt idx="1247">
                  <c:v>7.8068399999999996E-2</c:v>
                </c:pt>
                <c:pt idx="1248">
                  <c:v>7.809381E-2</c:v>
                </c:pt>
                <c:pt idx="1249">
                  <c:v>7.8119319999999992E-2</c:v>
                </c:pt>
                <c:pt idx="1250">
                  <c:v>7.8144930000000001E-2</c:v>
                </c:pt>
                <c:pt idx="1251">
                  <c:v>7.8170629999999991E-2</c:v>
                </c:pt>
                <c:pt idx="1252">
                  <c:v>7.8196429999999997E-2</c:v>
                </c:pt>
                <c:pt idx="1253">
                  <c:v>7.8222320000000012E-2</c:v>
                </c:pt>
                <c:pt idx="1254">
                  <c:v>7.8248310000000001E-2</c:v>
                </c:pt>
                <c:pt idx="1255">
                  <c:v>7.8274400000000008E-2</c:v>
                </c:pt>
                <c:pt idx="1256">
                  <c:v>7.830057E-2</c:v>
                </c:pt>
                <c:pt idx="1257">
                  <c:v>7.8326859999999998E-2</c:v>
                </c:pt>
                <c:pt idx="1258">
                  <c:v>7.8353240000000005E-2</c:v>
                </c:pt>
                <c:pt idx="1259">
                  <c:v>7.8379710000000005E-2</c:v>
                </c:pt>
                <c:pt idx="1260">
                  <c:v>7.8406290000000003E-2</c:v>
                </c:pt>
                <c:pt idx="1261">
                  <c:v>7.8432950000000001E-2</c:v>
                </c:pt>
                <c:pt idx="1262">
                  <c:v>7.8459730000000005E-2</c:v>
                </c:pt>
                <c:pt idx="1263">
                  <c:v>7.848659999999999E-2</c:v>
                </c:pt>
                <c:pt idx="1264">
                  <c:v>7.8513559999999996E-2</c:v>
                </c:pt>
                <c:pt idx="1265">
                  <c:v>7.8540639999999995E-2</c:v>
                </c:pt>
                <c:pt idx="1266">
                  <c:v>7.8567810000000002E-2</c:v>
                </c:pt>
                <c:pt idx="1267">
                  <c:v>7.8595079999999998E-2</c:v>
                </c:pt>
                <c:pt idx="1268">
                  <c:v>7.8622449999999997E-2</c:v>
                </c:pt>
                <c:pt idx="1269">
                  <c:v>7.864990999999999E-2</c:v>
                </c:pt>
                <c:pt idx="1270">
                  <c:v>7.8677490000000003E-2</c:v>
                </c:pt>
                <c:pt idx="1271">
                  <c:v>7.8705169999999991E-2</c:v>
                </c:pt>
                <c:pt idx="1272">
                  <c:v>7.8732940000000001E-2</c:v>
                </c:pt>
                <c:pt idx="1273">
                  <c:v>7.8760819999999995E-2</c:v>
                </c:pt>
                <c:pt idx="1274">
                  <c:v>7.8788810000000001E-2</c:v>
                </c:pt>
                <c:pt idx="1275">
                  <c:v>7.8816889999999987E-2</c:v>
                </c:pt>
                <c:pt idx="1276">
                  <c:v>7.8845079999999998E-2</c:v>
                </c:pt>
                <c:pt idx="1277">
                  <c:v>7.8873369999999998E-2</c:v>
                </c:pt>
                <c:pt idx="1278">
                  <c:v>7.8901769999999996E-2</c:v>
                </c:pt>
                <c:pt idx="1279">
                  <c:v>7.8930269999999997E-2</c:v>
                </c:pt>
                <c:pt idx="1280">
                  <c:v>7.895887E-2</c:v>
                </c:pt>
                <c:pt idx="1281">
                  <c:v>7.8987579999999988E-2</c:v>
                </c:pt>
                <c:pt idx="1282">
                  <c:v>7.9016400000000001E-2</c:v>
                </c:pt>
                <c:pt idx="1283">
                  <c:v>7.9045329999999997E-2</c:v>
                </c:pt>
                <c:pt idx="1284">
                  <c:v>7.9074359999999996E-2</c:v>
                </c:pt>
                <c:pt idx="1285">
                  <c:v>7.9103489999999999E-2</c:v>
                </c:pt>
                <c:pt idx="1286">
                  <c:v>7.9132729999999998E-2</c:v>
                </c:pt>
                <c:pt idx="1287">
                  <c:v>7.916208000000001E-2</c:v>
                </c:pt>
                <c:pt idx="1288">
                  <c:v>7.9191540000000005E-2</c:v>
                </c:pt>
                <c:pt idx="1289">
                  <c:v>7.9221109999999997E-2</c:v>
                </c:pt>
                <c:pt idx="1290">
                  <c:v>7.9250780000000007E-2</c:v>
                </c:pt>
                <c:pt idx="1291">
                  <c:v>7.928056E-2</c:v>
                </c:pt>
                <c:pt idx="1292">
                  <c:v>7.9310450000000005E-2</c:v>
                </c:pt>
                <c:pt idx="1293">
                  <c:v>7.9340450000000007E-2</c:v>
                </c:pt>
                <c:pt idx="1294">
                  <c:v>7.9370560000000007E-2</c:v>
                </c:pt>
                <c:pt idx="1295">
                  <c:v>7.9400780000000004E-2</c:v>
                </c:pt>
                <c:pt idx="1296">
                  <c:v>7.9431109999999999E-2</c:v>
                </c:pt>
                <c:pt idx="1297">
                  <c:v>7.9461550000000006E-2</c:v>
                </c:pt>
                <c:pt idx="1298">
                  <c:v>7.9492099999999996E-2</c:v>
                </c:pt>
                <c:pt idx="1299">
                  <c:v>7.9522770000000007E-2</c:v>
                </c:pt>
                <c:pt idx="1300">
                  <c:v>7.9553540000000006E-2</c:v>
                </c:pt>
                <c:pt idx="1301">
                  <c:v>7.9584420000000003E-2</c:v>
                </c:pt>
                <c:pt idx="1302">
                  <c:v>7.9615430000000001E-2</c:v>
                </c:pt>
                <c:pt idx="1303">
                  <c:v>7.9646540000000002E-2</c:v>
                </c:pt>
                <c:pt idx="1304">
                  <c:v>7.9677770000000009E-2</c:v>
                </c:pt>
                <c:pt idx="1305">
                  <c:v>7.970911E-2</c:v>
                </c:pt>
                <c:pt idx="1306">
                  <c:v>7.9740560000000002E-2</c:v>
                </c:pt>
                <c:pt idx="1307">
                  <c:v>7.9772129999999997E-2</c:v>
                </c:pt>
                <c:pt idx="1308">
                  <c:v>7.9803810000000003E-2</c:v>
                </c:pt>
                <c:pt idx="1309">
                  <c:v>7.9835610000000001E-2</c:v>
                </c:pt>
                <c:pt idx="1310">
                  <c:v>7.9867519999999997E-2</c:v>
                </c:pt>
                <c:pt idx="1311">
                  <c:v>7.989955E-2</c:v>
                </c:pt>
                <c:pt idx="1312">
                  <c:v>7.9931699999999994E-2</c:v>
                </c:pt>
                <c:pt idx="1313">
                  <c:v>7.9963960000000001E-2</c:v>
                </c:pt>
                <c:pt idx="1314">
                  <c:v>7.9996339999999999E-2</c:v>
                </c:pt>
                <c:pt idx="1315">
                  <c:v>8.0028840000000004E-2</c:v>
                </c:pt>
                <c:pt idx="1316">
                  <c:v>8.0061449999999992E-2</c:v>
                </c:pt>
                <c:pt idx="1317">
                  <c:v>8.0094189999999996E-2</c:v>
                </c:pt>
                <c:pt idx="1318">
                  <c:v>8.0127039999999997E-2</c:v>
                </c:pt>
                <c:pt idx="1319">
                  <c:v>8.0160000000000009E-2</c:v>
                </c:pt>
                <c:pt idx="1320">
                  <c:v>8.0193090000000009E-2</c:v>
                </c:pt>
                <c:pt idx="1321">
                  <c:v>8.02263E-2</c:v>
                </c:pt>
                <c:pt idx="1322">
                  <c:v>8.0259629999999998E-2</c:v>
                </c:pt>
                <c:pt idx="1323">
                  <c:v>8.0293080000000003E-2</c:v>
                </c:pt>
                <c:pt idx="1324">
                  <c:v>8.0326649999999999E-2</c:v>
                </c:pt>
                <c:pt idx="1325">
                  <c:v>8.0360349999999997E-2</c:v>
                </c:pt>
                <c:pt idx="1326">
                  <c:v>8.0394160000000006E-2</c:v>
                </c:pt>
                <c:pt idx="1327">
                  <c:v>8.0428090000000008E-2</c:v>
                </c:pt>
                <c:pt idx="1328">
                  <c:v>8.0462149999999996E-2</c:v>
                </c:pt>
                <c:pt idx="1329">
                  <c:v>8.0496330000000005E-2</c:v>
                </c:pt>
                <c:pt idx="1330">
                  <c:v>8.0530640000000001E-2</c:v>
                </c:pt>
                <c:pt idx="1331">
                  <c:v>8.0565060000000008E-2</c:v>
                </c:pt>
                <c:pt idx="1332">
                  <c:v>8.0599619999999997E-2</c:v>
                </c:pt>
                <c:pt idx="1333">
                  <c:v>8.0634289999999997E-2</c:v>
                </c:pt>
                <c:pt idx="1334">
                  <c:v>8.0669100000000007E-2</c:v>
                </c:pt>
                <c:pt idx="1335">
                  <c:v>8.0704020000000001E-2</c:v>
                </c:pt>
                <c:pt idx="1336">
                  <c:v>8.0739080000000005E-2</c:v>
                </c:pt>
                <c:pt idx="1337">
                  <c:v>8.0774250000000006E-2</c:v>
                </c:pt>
                <c:pt idx="1338">
                  <c:v>8.0809560000000002E-2</c:v>
                </c:pt>
                <c:pt idx="1339">
                  <c:v>8.0844979999999997E-2</c:v>
                </c:pt>
                <c:pt idx="1340">
                  <c:v>8.0880540000000001E-2</c:v>
                </c:pt>
                <c:pt idx="1341">
                  <c:v>8.0916229999999992E-2</c:v>
                </c:pt>
                <c:pt idx="1342">
                  <c:v>8.0952040000000003E-2</c:v>
                </c:pt>
                <c:pt idx="1343">
                  <c:v>8.098799000000001E-2</c:v>
                </c:pt>
                <c:pt idx="1344">
                  <c:v>8.1024060000000009E-2</c:v>
                </c:pt>
                <c:pt idx="1345">
                  <c:v>8.1060270000000004E-2</c:v>
                </c:pt>
                <c:pt idx="1346">
                  <c:v>8.1096589999999996E-2</c:v>
                </c:pt>
                <c:pt idx="1347">
                  <c:v>8.1133049999999998E-2</c:v>
                </c:pt>
                <c:pt idx="1348">
                  <c:v>8.1169640000000001E-2</c:v>
                </c:pt>
                <c:pt idx="1349">
                  <c:v>8.120637E-2</c:v>
                </c:pt>
                <c:pt idx="1350">
                  <c:v>8.124323E-2</c:v>
                </c:pt>
                <c:pt idx="1351">
                  <c:v>8.1280209999999992E-2</c:v>
                </c:pt>
                <c:pt idx="1352">
                  <c:v>8.1317319999999998E-2</c:v>
                </c:pt>
                <c:pt idx="1353">
                  <c:v>8.1354579999999996E-2</c:v>
                </c:pt>
                <c:pt idx="1354">
                  <c:v>8.1391960000000013E-2</c:v>
                </c:pt>
                <c:pt idx="1355">
                  <c:v>8.1429479999999999E-2</c:v>
                </c:pt>
                <c:pt idx="1356">
                  <c:v>8.1467129999999999E-2</c:v>
                </c:pt>
                <c:pt idx="1357">
                  <c:v>8.1504919999999995E-2</c:v>
                </c:pt>
                <c:pt idx="1358">
                  <c:v>8.1542840000000005E-2</c:v>
                </c:pt>
                <c:pt idx="1359">
                  <c:v>8.1580899999999998E-2</c:v>
                </c:pt>
                <c:pt idx="1360">
                  <c:v>8.1619090000000005E-2</c:v>
                </c:pt>
                <c:pt idx="1361">
                  <c:v>8.1657419999999994E-2</c:v>
                </c:pt>
                <c:pt idx="1362">
                  <c:v>8.1695890000000007E-2</c:v>
                </c:pt>
                <c:pt idx="1363">
                  <c:v>8.1734479999999998E-2</c:v>
                </c:pt>
                <c:pt idx="1364">
                  <c:v>8.1773220000000008E-2</c:v>
                </c:pt>
                <c:pt idx="1365">
                  <c:v>8.1812099999999999E-2</c:v>
                </c:pt>
                <c:pt idx="1366">
                  <c:v>8.1851119999999999E-2</c:v>
                </c:pt>
                <c:pt idx="1367">
                  <c:v>8.1890279999999996E-2</c:v>
                </c:pt>
                <c:pt idx="1368">
                  <c:v>8.1929569999999993E-2</c:v>
                </c:pt>
                <c:pt idx="1369">
                  <c:v>8.1969E-2</c:v>
                </c:pt>
                <c:pt idx="1370">
                  <c:v>8.2008580000000011E-2</c:v>
                </c:pt>
                <c:pt idx="1371">
                  <c:v>8.204829000000001E-2</c:v>
                </c:pt>
                <c:pt idx="1372">
                  <c:v>8.2088149999999999E-2</c:v>
                </c:pt>
                <c:pt idx="1373">
                  <c:v>8.2128139999999988E-2</c:v>
                </c:pt>
                <c:pt idx="1374">
                  <c:v>8.2168279999999996E-2</c:v>
                </c:pt>
                <c:pt idx="1375">
                  <c:v>8.220856E-2</c:v>
                </c:pt>
                <c:pt idx="1376">
                  <c:v>8.2248990000000008E-2</c:v>
                </c:pt>
                <c:pt idx="1377">
                  <c:v>8.2289559999999998E-2</c:v>
                </c:pt>
                <c:pt idx="1378">
                  <c:v>8.2330269999999997E-2</c:v>
                </c:pt>
                <c:pt idx="1379">
                  <c:v>8.2371130000000001E-2</c:v>
                </c:pt>
                <c:pt idx="1380">
                  <c:v>8.241213E-2</c:v>
                </c:pt>
                <c:pt idx="1381">
                  <c:v>8.2453280000000004E-2</c:v>
                </c:pt>
                <c:pt idx="1382">
                  <c:v>8.2494570000000003E-2</c:v>
                </c:pt>
                <c:pt idx="1383">
                  <c:v>8.2535999999999998E-2</c:v>
                </c:pt>
                <c:pt idx="1384">
                  <c:v>8.2577590000000006E-2</c:v>
                </c:pt>
                <c:pt idx="1385">
                  <c:v>8.2619319999999996E-2</c:v>
                </c:pt>
                <c:pt idx="1386">
                  <c:v>8.2661200000000004E-2</c:v>
                </c:pt>
                <c:pt idx="1387">
                  <c:v>8.2703230000000003E-2</c:v>
                </c:pt>
                <c:pt idx="1388">
                  <c:v>8.2745409999999991E-2</c:v>
                </c:pt>
                <c:pt idx="1389">
                  <c:v>8.2787730000000004E-2</c:v>
                </c:pt>
                <c:pt idx="1390">
                  <c:v>8.2830210000000001E-2</c:v>
                </c:pt>
                <c:pt idx="1391">
                  <c:v>8.2872830000000008E-2</c:v>
                </c:pt>
                <c:pt idx="1392">
                  <c:v>8.2915610000000001E-2</c:v>
                </c:pt>
                <c:pt idx="1393">
                  <c:v>8.2958530000000003E-2</c:v>
                </c:pt>
                <c:pt idx="1394">
                  <c:v>8.3001610000000003E-2</c:v>
                </c:pt>
                <c:pt idx="1395">
                  <c:v>8.3044840000000009E-2</c:v>
                </c:pt>
                <c:pt idx="1396">
                  <c:v>8.3088220000000004E-2</c:v>
                </c:pt>
                <c:pt idx="1397">
                  <c:v>8.3131759999999999E-2</c:v>
                </c:pt>
                <c:pt idx="1398">
                  <c:v>8.3175440000000003E-2</c:v>
                </c:pt>
                <c:pt idx="1399">
                  <c:v>8.3219290000000001E-2</c:v>
                </c:pt>
                <c:pt idx="1400">
                  <c:v>8.3263290000000004E-2</c:v>
                </c:pt>
                <c:pt idx="1401">
                  <c:v>8.3307439999999996E-2</c:v>
                </c:pt>
                <c:pt idx="1402">
                  <c:v>8.3351740000000007E-2</c:v>
                </c:pt>
                <c:pt idx="1403">
                  <c:v>8.3396200000000004E-2</c:v>
                </c:pt>
                <c:pt idx="1404">
                  <c:v>8.3440830000000007E-2</c:v>
                </c:pt>
                <c:pt idx="1405">
                  <c:v>8.3485600000000007E-2</c:v>
                </c:pt>
                <c:pt idx="1406">
                  <c:v>8.3530530000000006E-2</c:v>
                </c:pt>
                <c:pt idx="1407">
                  <c:v>8.3575620000000003E-2</c:v>
                </c:pt>
                <c:pt idx="1408">
                  <c:v>8.362087E-2</c:v>
                </c:pt>
                <c:pt idx="1409">
                  <c:v>8.3666279999999996E-2</c:v>
                </c:pt>
                <c:pt idx="1410">
                  <c:v>8.3711850000000004E-2</c:v>
                </c:pt>
                <c:pt idx="1411">
                  <c:v>8.3757579999999998E-2</c:v>
                </c:pt>
                <c:pt idx="1412">
                  <c:v>8.3803459999999996E-2</c:v>
                </c:pt>
                <c:pt idx="1413">
                  <c:v>8.3849510000000002E-2</c:v>
                </c:pt>
                <c:pt idx="1414">
                  <c:v>8.3895720000000007E-2</c:v>
                </c:pt>
                <c:pt idx="1415">
                  <c:v>8.3942099999999992E-2</c:v>
                </c:pt>
                <c:pt idx="1416">
                  <c:v>8.3988629999999995E-2</c:v>
                </c:pt>
                <c:pt idx="1417">
                  <c:v>8.4035330000000005E-2</c:v>
                </c:pt>
                <c:pt idx="1418">
                  <c:v>8.4082190000000001E-2</c:v>
                </c:pt>
                <c:pt idx="1419">
                  <c:v>8.4129209999999996E-2</c:v>
                </c:pt>
                <c:pt idx="1420">
                  <c:v>8.4176399999999998E-2</c:v>
                </c:pt>
                <c:pt idx="1421">
                  <c:v>8.4223759999999995E-2</c:v>
                </c:pt>
                <c:pt idx="1422">
                  <c:v>8.4271280000000004E-2</c:v>
                </c:pt>
                <c:pt idx="1423">
                  <c:v>8.4318959999999998E-2</c:v>
                </c:pt>
                <c:pt idx="1424">
                  <c:v>8.4366819999999995E-2</c:v>
                </c:pt>
                <c:pt idx="1425">
                  <c:v>8.4414840000000005E-2</c:v>
                </c:pt>
                <c:pt idx="1426">
                  <c:v>8.4463029999999995E-2</c:v>
                </c:pt>
                <c:pt idx="1427">
                  <c:v>8.4511379999999997E-2</c:v>
                </c:pt>
                <c:pt idx="1428">
                  <c:v>8.4559910000000002E-2</c:v>
                </c:pt>
                <c:pt idx="1429">
                  <c:v>8.4608600000000006E-2</c:v>
                </c:pt>
                <c:pt idx="1430">
                  <c:v>8.4657469999999999E-2</c:v>
                </c:pt>
                <c:pt idx="1431">
                  <c:v>8.4706500000000004E-2</c:v>
                </c:pt>
                <c:pt idx="1432">
                  <c:v>8.4755710000000012E-2</c:v>
                </c:pt>
                <c:pt idx="1433">
                  <c:v>8.4805080000000005E-2</c:v>
                </c:pt>
                <c:pt idx="1434">
                  <c:v>8.485463E-2</c:v>
                </c:pt>
                <c:pt idx="1435">
                  <c:v>8.4904359999999998E-2</c:v>
                </c:pt>
                <c:pt idx="1436">
                  <c:v>8.4954260000000004E-2</c:v>
                </c:pt>
                <c:pt idx="1437">
                  <c:v>8.5004319999999994E-2</c:v>
                </c:pt>
                <c:pt idx="1438">
                  <c:v>8.5054569999999996E-2</c:v>
                </c:pt>
                <c:pt idx="1439">
                  <c:v>8.5104980000000011E-2</c:v>
                </c:pt>
                <c:pt idx="1440">
                  <c:v>8.5155579999999995E-2</c:v>
                </c:pt>
                <c:pt idx="1441">
                  <c:v>8.520635E-2</c:v>
                </c:pt>
                <c:pt idx="1442">
                  <c:v>8.5257289999999999E-2</c:v>
                </c:pt>
                <c:pt idx="1443">
                  <c:v>8.530842000000001E-2</c:v>
                </c:pt>
                <c:pt idx="1444">
                  <c:v>8.535972E-2</c:v>
                </c:pt>
                <c:pt idx="1445">
                  <c:v>8.5411189999999998E-2</c:v>
                </c:pt>
                <c:pt idx="1446">
                  <c:v>8.5462849999999993E-2</c:v>
                </c:pt>
                <c:pt idx="1447">
                  <c:v>8.5514690000000004E-2</c:v>
                </c:pt>
                <c:pt idx="1448">
                  <c:v>8.556670999999999E-2</c:v>
                </c:pt>
                <c:pt idx="1449">
                  <c:v>8.5618910000000006E-2</c:v>
                </c:pt>
                <c:pt idx="1450">
                  <c:v>8.5671289999999997E-2</c:v>
                </c:pt>
                <c:pt idx="1451">
                  <c:v>8.5723839999999996E-2</c:v>
                </c:pt>
                <c:pt idx="1452">
                  <c:v>8.5776580000000005E-2</c:v>
                </c:pt>
                <c:pt idx="1453">
                  <c:v>8.5829509999999998E-2</c:v>
                </c:pt>
                <c:pt idx="1454">
                  <c:v>8.5882620000000007E-2</c:v>
                </c:pt>
                <c:pt idx="1455">
                  <c:v>8.5935910000000004E-2</c:v>
                </c:pt>
                <c:pt idx="1456">
                  <c:v>8.5989390000000013E-2</c:v>
                </c:pt>
                <c:pt idx="1457">
                  <c:v>8.604305000000001E-2</c:v>
                </c:pt>
                <c:pt idx="1458">
                  <c:v>8.6096900000000004E-2</c:v>
                </c:pt>
                <c:pt idx="1459">
                  <c:v>8.6150930000000001E-2</c:v>
                </c:pt>
                <c:pt idx="1460">
                  <c:v>8.6205150000000008E-2</c:v>
                </c:pt>
                <c:pt idx="1461">
                  <c:v>8.6259559999999999E-2</c:v>
                </c:pt>
                <c:pt idx="1462">
                  <c:v>8.6314160000000001E-2</c:v>
                </c:pt>
                <c:pt idx="1463">
                  <c:v>8.6368939999999991E-2</c:v>
                </c:pt>
                <c:pt idx="1464">
                  <c:v>8.6423920000000001E-2</c:v>
                </c:pt>
                <c:pt idx="1465">
                  <c:v>8.6479090000000008E-2</c:v>
                </c:pt>
                <c:pt idx="1466">
                  <c:v>8.6534440000000004E-2</c:v>
                </c:pt>
                <c:pt idx="1467">
                  <c:v>8.6589989999999992E-2</c:v>
                </c:pt>
                <c:pt idx="1468">
                  <c:v>8.6645720000000009E-2</c:v>
                </c:pt>
                <c:pt idx="1469">
                  <c:v>8.6701650000000005E-2</c:v>
                </c:pt>
                <c:pt idx="1470">
                  <c:v>8.6757779999999993E-2</c:v>
                </c:pt>
                <c:pt idx="1471">
                  <c:v>8.681409000000001E-2</c:v>
                </c:pt>
                <c:pt idx="1472">
                  <c:v>8.6870600000000006E-2</c:v>
                </c:pt>
                <c:pt idx="1473">
                  <c:v>8.6927309999999994E-2</c:v>
                </c:pt>
                <c:pt idx="1474">
                  <c:v>8.6984209999999992E-2</c:v>
                </c:pt>
                <c:pt idx="1475">
                  <c:v>8.7041310000000011E-2</c:v>
                </c:pt>
                <c:pt idx="1476">
                  <c:v>8.7098599999999998E-2</c:v>
                </c:pt>
                <c:pt idx="1477">
                  <c:v>8.7156089999999992E-2</c:v>
                </c:pt>
                <c:pt idx="1478">
                  <c:v>8.7213779999999991E-2</c:v>
                </c:pt>
                <c:pt idx="1479">
                  <c:v>8.7271660000000001E-2</c:v>
                </c:pt>
                <c:pt idx="1480">
                  <c:v>8.7329749999999998E-2</c:v>
                </c:pt>
                <c:pt idx="1481">
                  <c:v>8.7388030000000005E-2</c:v>
                </c:pt>
                <c:pt idx="1482">
                  <c:v>8.744652E-2</c:v>
                </c:pt>
                <c:pt idx="1483">
                  <c:v>8.750521E-2</c:v>
                </c:pt>
                <c:pt idx="1484">
                  <c:v>8.7564099999999992E-2</c:v>
                </c:pt>
                <c:pt idx="1485">
                  <c:v>8.7623190000000004E-2</c:v>
                </c:pt>
                <c:pt idx="1486">
                  <c:v>8.7682490000000002E-2</c:v>
                </c:pt>
                <c:pt idx="1487">
                  <c:v>8.7741979999999997E-2</c:v>
                </c:pt>
                <c:pt idx="1488">
                  <c:v>8.7801680000000007E-2</c:v>
                </c:pt>
                <c:pt idx="1489">
                  <c:v>8.7861590000000003E-2</c:v>
                </c:pt>
                <c:pt idx="1490">
                  <c:v>8.7921699999999992E-2</c:v>
                </c:pt>
                <c:pt idx="1491">
                  <c:v>8.7982019999999994E-2</c:v>
                </c:pt>
                <c:pt idx="1492">
                  <c:v>8.8042540000000002E-2</c:v>
                </c:pt>
                <c:pt idx="1493">
                  <c:v>8.8103280000000006E-2</c:v>
                </c:pt>
                <c:pt idx="1494">
                  <c:v>8.8164219999999988E-2</c:v>
                </c:pt>
                <c:pt idx="1495">
                  <c:v>8.8225369999999997E-2</c:v>
                </c:pt>
                <c:pt idx="1496">
                  <c:v>8.8286719999999999E-2</c:v>
                </c:pt>
                <c:pt idx="1497">
                  <c:v>8.8348289999999996E-2</c:v>
                </c:pt>
                <c:pt idx="1498">
                  <c:v>8.8410069999999993E-2</c:v>
                </c:pt>
                <c:pt idx="1499">
                  <c:v>8.8472059999999991E-2</c:v>
                </c:pt>
                <c:pt idx="1500">
                  <c:v>8.8534269999999998E-2</c:v>
                </c:pt>
                <c:pt idx="1501">
                  <c:v>8.8596679999999997E-2</c:v>
                </c:pt>
                <c:pt idx="1502">
                  <c:v>8.8659310000000005E-2</c:v>
                </c:pt>
                <c:pt idx="1503">
                  <c:v>8.872215E-2</c:v>
                </c:pt>
                <c:pt idx="1504">
                  <c:v>8.8785210000000003E-2</c:v>
                </c:pt>
                <c:pt idx="1505">
                  <c:v>8.8848489999999988E-2</c:v>
                </c:pt>
                <c:pt idx="1506">
                  <c:v>8.8911980000000002E-2</c:v>
                </c:pt>
                <c:pt idx="1507">
                  <c:v>8.8975680000000001E-2</c:v>
                </c:pt>
                <c:pt idx="1508">
                  <c:v>8.9039599999999997E-2</c:v>
                </c:pt>
                <c:pt idx="1509">
                  <c:v>8.9103749999999995E-2</c:v>
                </c:pt>
                <c:pt idx="1510">
                  <c:v>8.9168110000000009E-2</c:v>
                </c:pt>
                <c:pt idx="1511">
                  <c:v>8.923268999999999E-2</c:v>
                </c:pt>
                <c:pt idx="1512">
                  <c:v>8.9297490000000007E-2</c:v>
                </c:pt>
                <c:pt idx="1513">
                  <c:v>8.9362509999999992E-2</c:v>
                </c:pt>
                <c:pt idx="1514">
                  <c:v>8.942775E-2</c:v>
                </c:pt>
                <c:pt idx="1515">
                  <c:v>8.9493219999999998E-2</c:v>
                </c:pt>
                <c:pt idx="1516">
                  <c:v>8.9558909999999992E-2</c:v>
                </c:pt>
                <c:pt idx="1517">
                  <c:v>8.9624819999999994E-2</c:v>
                </c:pt>
                <c:pt idx="1518">
                  <c:v>8.969096E-2</c:v>
                </c:pt>
                <c:pt idx="1519">
                  <c:v>8.9757320000000002E-2</c:v>
                </c:pt>
                <c:pt idx="1520">
                  <c:v>8.9823910000000007E-2</c:v>
                </c:pt>
                <c:pt idx="1521">
                  <c:v>8.9890720000000007E-2</c:v>
                </c:pt>
                <c:pt idx="1522">
                  <c:v>8.9957760000000012E-2</c:v>
                </c:pt>
                <c:pt idx="1523">
                  <c:v>9.0025029999999992E-2</c:v>
                </c:pt>
                <c:pt idx="1524">
                  <c:v>9.0092530000000004E-2</c:v>
                </c:pt>
                <c:pt idx="1525">
                  <c:v>9.0160249999999997E-2</c:v>
                </c:pt>
                <c:pt idx="1526">
                  <c:v>9.0228210000000003E-2</c:v>
                </c:pt>
                <c:pt idx="1527">
                  <c:v>9.0296399999999999E-2</c:v>
                </c:pt>
                <c:pt idx="1528">
                  <c:v>9.0364819999999998E-2</c:v>
                </c:pt>
                <c:pt idx="1529">
                  <c:v>9.0433470000000002E-2</c:v>
                </c:pt>
                <c:pt idx="1530">
                  <c:v>9.0502360000000004E-2</c:v>
                </c:pt>
                <c:pt idx="1531">
                  <c:v>9.057148000000001E-2</c:v>
                </c:pt>
                <c:pt idx="1532">
                  <c:v>9.0640830000000006E-2</c:v>
                </c:pt>
                <c:pt idx="1533">
                  <c:v>9.071042E-2</c:v>
                </c:pt>
                <c:pt idx="1534">
                  <c:v>9.0780249999999993E-2</c:v>
                </c:pt>
                <c:pt idx="1535">
                  <c:v>9.085030999999999E-2</c:v>
                </c:pt>
                <c:pt idx="1536">
                  <c:v>9.0920600000000004E-2</c:v>
                </c:pt>
                <c:pt idx="1537">
                  <c:v>9.0991140000000012E-2</c:v>
                </c:pt>
                <c:pt idx="1538">
                  <c:v>9.1061909999999996E-2</c:v>
                </c:pt>
                <c:pt idx="1539">
                  <c:v>9.1132930000000001E-2</c:v>
                </c:pt>
                <c:pt idx="1540">
                  <c:v>9.1204190000000004E-2</c:v>
                </c:pt>
                <c:pt idx="1541">
                  <c:v>9.1275679999999998E-2</c:v>
                </c:pt>
                <c:pt idx="1542">
                  <c:v>9.1347419999999999E-2</c:v>
                </c:pt>
                <c:pt idx="1543">
                  <c:v>9.1419399999999998E-2</c:v>
                </c:pt>
                <c:pt idx="1544">
                  <c:v>9.1491619999999996E-2</c:v>
                </c:pt>
                <c:pt idx="1545">
                  <c:v>9.1564090000000001E-2</c:v>
                </c:pt>
                <c:pt idx="1546">
                  <c:v>9.1636809999999999E-2</c:v>
                </c:pt>
                <c:pt idx="1547">
                  <c:v>9.1709769999999996E-2</c:v>
                </c:pt>
                <c:pt idx="1548">
                  <c:v>9.1782969999999992E-2</c:v>
                </c:pt>
                <c:pt idx="1549">
                  <c:v>9.1856430000000003E-2</c:v>
                </c:pt>
                <c:pt idx="1550">
                  <c:v>9.1930129999999999E-2</c:v>
                </c:pt>
                <c:pt idx="1551">
                  <c:v>9.2004080000000002E-2</c:v>
                </c:pt>
                <c:pt idx="1552">
                  <c:v>9.2078279999999998E-2</c:v>
                </c:pt>
                <c:pt idx="1553">
                  <c:v>9.2152730000000002E-2</c:v>
                </c:pt>
                <c:pt idx="1554">
                  <c:v>9.2227429999999999E-2</c:v>
                </c:pt>
                <c:pt idx="1555">
                  <c:v>9.2302380000000003E-2</c:v>
                </c:pt>
                <c:pt idx="1556">
                  <c:v>9.2377589999999996E-2</c:v>
                </c:pt>
                <c:pt idx="1557">
                  <c:v>9.2453049999999995E-2</c:v>
                </c:pt>
                <c:pt idx="1558">
                  <c:v>9.2528760000000002E-2</c:v>
                </c:pt>
                <c:pt idx="1559">
                  <c:v>9.260473000000001E-2</c:v>
                </c:pt>
                <c:pt idx="1560">
                  <c:v>9.2680949999999998E-2</c:v>
                </c:pt>
                <c:pt idx="1561">
                  <c:v>9.2757439999999997E-2</c:v>
                </c:pt>
                <c:pt idx="1562">
                  <c:v>9.2834169999999994E-2</c:v>
                </c:pt>
                <c:pt idx="1563">
                  <c:v>9.2911170000000001E-2</c:v>
                </c:pt>
                <c:pt idx="1564">
                  <c:v>9.2988429999999997E-2</c:v>
                </c:pt>
                <c:pt idx="1565">
                  <c:v>9.306594E-2</c:v>
                </c:pt>
                <c:pt idx="1566">
                  <c:v>9.3143719999999999E-2</c:v>
                </c:pt>
                <c:pt idx="1567">
                  <c:v>9.3221750000000006E-2</c:v>
                </c:pt>
                <c:pt idx="1568">
                  <c:v>9.330005999999999E-2</c:v>
                </c:pt>
                <c:pt idx="1569">
                  <c:v>9.3378610000000001E-2</c:v>
                </c:pt>
                <c:pt idx="1570">
                  <c:v>9.3457440000000003E-2</c:v>
                </c:pt>
                <c:pt idx="1571">
                  <c:v>9.3536530000000007E-2</c:v>
                </c:pt>
                <c:pt idx="1572">
                  <c:v>9.3615889999999993E-2</c:v>
                </c:pt>
                <c:pt idx="1573">
                  <c:v>9.3695509999999996E-2</c:v>
                </c:pt>
                <c:pt idx="1574">
                  <c:v>9.3775410000000003E-2</c:v>
                </c:pt>
                <c:pt idx="1575">
                  <c:v>9.3855560000000005E-2</c:v>
                </c:pt>
                <c:pt idx="1576">
                  <c:v>9.3935989999999997E-2</c:v>
                </c:pt>
                <c:pt idx="1577">
                  <c:v>9.401669E-2</c:v>
                </c:pt>
                <c:pt idx="1578">
                  <c:v>9.4097649999999991E-2</c:v>
                </c:pt>
                <c:pt idx="1579">
                  <c:v>9.4178899999999996E-2</c:v>
                </c:pt>
                <c:pt idx="1580">
                  <c:v>9.4260410000000003E-2</c:v>
                </c:pt>
                <c:pt idx="1581">
                  <c:v>9.4342189999999992E-2</c:v>
                </c:pt>
                <c:pt idx="1582">
                  <c:v>9.4424250000000001E-2</c:v>
                </c:pt>
                <c:pt idx="1583">
                  <c:v>9.4506580000000007E-2</c:v>
                </c:pt>
                <c:pt idx="1584">
                  <c:v>9.4589190000000004E-2</c:v>
                </c:pt>
                <c:pt idx="1585">
                  <c:v>9.4672079999999992E-2</c:v>
                </c:pt>
                <c:pt idx="1586">
                  <c:v>9.4755240000000004E-2</c:v>
                </c:pt>
                <c:pt idx="1587">
                  <c:v>9.4838679999999995E-2</c:v>
                </c:pt>
                <c:pt idx="1588">
                  <c:v>9.4922400000000004E-2</c:v>
                </c:pt>
                <c:pt idx="1589">
                  <c:v>9.5006400000000005E-2</c:v>
                </c:pt>
                <c:pt idx="1590">
                  <c:v>9.5090680000000011E-2</c:v>
                </c:pt>
                <c:pt idx="1591">
                  <c:v>9.5175239999999994E-2</c:v>
                </c:pt>
                <c:pt idx="1592">
                  <c:v>9.5260079999999997E-2</c:v>
                </c:pt>
                <c:pt idx="1593">
                  <c:v>9.534521E-2</c:v>
                </c:pt>
                <c:pt idx="1594">
                  <c:v>9.5430620000000008E-2</c:v>
                </c:pt>
                <c:pt idx="1595">
                  <c:v>9.5516319999999988E-2</c:v>
                </c:pt>
                <c:pt idx="1596">
                  <c:v>9.5602300000000001E-2</c:v>
                </c:pt>
                <c:pt idx="1597">
                  <c:v>9.5688570000000001E-2</c:v>
                </c:pt>
                <c:pt idx="1598">
                  <c:v>9.577513E-2</c:v>
                </c:pt>
                <c:pt idx="1599">
                  <c:v>9.5861969999999991E-2</c:v>
                </c:pt>
                <c:pt idx="1600">
                  <c:v>9.5949110000000004E-2</c:v>
                </c:pt>
                <c:pt idx="1601">
                  <c:v>9.6036540000000004E-2</c:v>
                </c:pt>
                <c:pt idx="1602">
                  <c:v>9.6124249999999994E-2</c:v>
                </c:pt>
                <c:pt idx="1603">
                  <c:v>9.6212259999999994E-2</c:v>
                </c:pt>
                <c:pt idx="1604">
                  <c:v>9.6300559999999993E-2</c:v>
                </c:pt>
                <c:pt idx="1605">
                  <c:v>9.6389160000000002E-2</c:v>
                </c:pt>
                <c:pt idx="1606">
                  <c:v>9.6478049999999996E-2</c:v>
                </c:pt>
                <c:pt idx="1607">
                  <c:v>9.6567239999999999E-2</c:v>
                </c:pt>
                <c:pt idx="1608">
                  <c:v>9.6656720000000002E-2</c:v>
                </c:pt>
                <c:pt idx="1609">
                  <c:v>9.6746500000000013E-2</c:v>
                </c:pt>
                <c:pt idx="1610">
                  <c:v>9.6836580000000005E-2</c:v>
                </c:pt>
                <c:pt idx="1611">
                  <c:v>9.6926959999999993E-2</c:v>
                </c:pt>
                <c:pt idx="1612">
                  <c:v>9.7017640000000002E-2</c:v>
                </c:pt>
                <c:pt idx="1613">
                  <c:v>9.7108619999999993E-2</c:v>
                </c:pt>
                <c:pt idx="1614">
                  <c:v>9.7199899999999992E-2</c:v>
                </c:pt>
                <c:pt idx="1615">
                  <c:v>9.7291489999999994E-2</c:v>
                </c:pt>
                <c:pt idx="1616">
                  <c:v>9.7383380000000005E-2</c:v>
                </c:pt>
                <c:pt idx="1617">
                  <c:v>9.7475569999999997E-2</c:v>
                </c:pt>
                <c:pt idx="1618">
                  <c:v>9.7568070000000007E-2</c:v>
                </c:pt>
                <c:pt idx="1619">
                  <c:v>9.766089E-2</c:v>
                </c:pt>
                <c:pt idx="1620">
                  <c:v>9.7753999999999994E-2</c:v>
                </c:pt>
                <c:pt idx="1621">
                  <c:v>9.7847429999999999E-2</c:v>
                </c:pt>
                <c:pt idx="1622">
                  <c:v>9.7941159999999999E-2</c:v>
                </c:pt>
                <c:pt idx="1623">
                  <c:v>9.8035209999999998E-2</c:v>
                </c:pt>
                <c:pt idx="1624">
                  <c:v>9.8129559999999991E-2</c:v>
                </c:pt>
                <c:pt idx="1625">
                  <c:v>9.8224229999999996E-2</c:v>
                </c:pt>
                <c:pt idx="1626">
                  <c:v>9.8319210000000004E-2</c:v>
                </c:pt>
                <c:pt idx="1627">
                  <c:v>9.8414510000000011E-2</c:v>
                </c:pt>
                <c:pt idx="1628">
                  <c:v>9.8510119999999993E-2</c:v>
                </c:pt>
                <c:pt idx="1629">
                  <c:v>9.8606050000000001E-2</c:v>
                </c:pt>
                <c:pt idx="1630">
                  <c:v>9.8702289999999998E-2</c:v>
                </c:pt>
                <c:pt idx="1631">
                  <c:v>9.8798860000000002E-2</c:v>
                </c:pt>
                <c:pt idx="1632">
                  <c:v>9.8895750000000004E-2</c:v>
                </c:pt>
                <c:pt idx="1633">
                  <c:v>9.8992949999999996E-2</c:v>
                </c:pt>
                <c:pt idx="1634">
                  <c:v>9.909047E-2</c:v>
                </c:pt>
                <c:pt idx="1635">
                  <c:v>9.9188319999999996E-2</c:v>
                </c:pt>
                <c:pt idx="1636">
                  <c:v>9.92865E-2</c:v>
                </c:pt>
                <c:pt idx="1637">
                  <c:v>9.9384989999999993E-2</c:v>
                </c:pt>
                <c:pt idx="1638">
                  <c:v>9.9483809999999992E-2</c:v>
                </c:pt>
                <c:pt idx="1639">
                  <c:v>9.958294999999999E-2</c:v>
                </c:pt>
                <c:pt idx="1640">
                  <c:v>9.9682430000000002E-2</c:v>
                </c:pt>
                <c:pt idx="1641">
                  <c:v>9.978223E-2</c:v>
                </c:pt>
                <c:pt idx="1642">
                  <c:v>9.9882360000000003E-2</c:v>
                </c:pt>
                <c:pt idx="1643">
                  <c:v>9.998282E-2</c:v>
                </c:pt>
                <c:pt idx="1644">
                  <c:v>0.10008359999999999</c:v>
                </c:pt>
                <c:pt idx="1645">
                  <c:v>0.1001847</c:v>
                </c:pt>
                <c:pt idx="1646">
                  <c:v>0.10028619999999999</c:v>
                </c:pt>
                <c:pt idx="1647">
                  <c:v>0.10038800000000001</c:v>
                </c:pt>
                <c:pt idx="1648">
                  <c:v>0.1004901</c:v>
                </c:pt>
                <c:pt idx="1649">
                  <c:v>0.1005926</c:v>
                </c:pt>
                <c:pt idx="1650">
                  <c:v>0.1006954</c:v>
                </c:pt>
                <c:pt idx="1651">
                  <c:v>0.1007985</c:v>
                </c:pt>
                <c:pt idx="1652">
                  <c:v>0.10090200000000001</c:v>
                </c:pt>
                <c:pt idx="1653">
                  <c:v>0.10100580000000001</c:v>
                </c:pt>
                <c:pt idx="1654">
                  <c:v>0.10111000000000001</c:v>
                </c:pt>
                <c:pt idx="1655">
                  <c:v>0.1012145</c:v>
                </c:pt>
                <c:pt idx="1656">
                  <c:v>0.1013193</c:v>
                </c:pt>
                <c:pt idx="1657">
                  <c:v>0.1014245</c:v>
                </c:pt>
                <c:pt idx="1658">
                  <c:v>0.10153</c:v>
                </c:pt>
                <c:pt idx="1659">
                  <c:v>0.10163589999999999</c:v>
                </c:pt>
                <c:pt idx="1660">
                  <c:v>0.1017422</c:v>
                </c:pt>
                <c:pt idx="1661">
                  <c:v>0.1018487</c:v>
                </c:pt>
                <c:pt idx="1662">
                  <c:v>0.10195570000000001</c:v>
                </c:pt>
                <c:pt idx="1663">
                  <c:v>0.1020629</c:v>
                </c:pt>
                <c:pt idx="1664">
                  <c:v>0.1021706</c:v>
                </c:pt>
                <c:pt idx="1665">
                  <c:v>0.1022786</c:v>
                </c:pt>
                <c:pt idx="1666">
                  <c:v>0.1023869</c:v>
                </c:pt>
                <c:pt idx="1667">
                  <c:v>0.10249560000000001</c:v>
                </c:pt>
                <c:pt idx="1668">
                  <c:v>0.10260459999999999</c:v>
                </c:pt>
                <c:pt idx="1669">
                  <c:v>0.102714</c:v>
                </c:pt>
                <c:pt idx="1670">
                  <c:v>0.10282380000000001</c:v>
                </c:pt>
                <c:pt idx="1671">
                  <c:v>0.10293389999999999</c:v>
                </c:pt>
                <c:pt idx="1672">
                  <c:v>0.10304439999999999</c:v>
                </c:pt>
                <c:pt idx="1673">
                  <c:v>0.1031552</c:v>
                </c:pt>
                <c:pt idx="1674">
                  <c:v>0.10326650000000001</c:v>
                </c:pt>
                <c:pt idx="1675">
                  <c:v>0.103378</c:v>
                </c:pt>
                <c:pt idx="1676">
                  <c:v>0.10349</c:v>
                </c:pt>
                <c:pt idx="1677">
                  <c:v>0.10360229999999999</c:v>
                </c:pt>
                <c:pt idx="1678">
                  <c:v>0.1037149</c:v>
                </c:pt>
                <c:pt idx="1679">
                  <c:v>0.10382799999999999</c:v>
                </c:pt>
                <c:pt idx="1680">
                  <c:v>0.1039414</c:v>
                </c:pt>
                <c:pt idx="1681">
                  <c:v>0.1040551</c:v>
                </c:pt>
                <c:pt idx="1682">
                  <c:v>0.10416930000000001</c:v>
                </c:pt>
                <c:pt idx="1683">
                  <c:v>0.10428380000000001</c:v>
                </c:pt>
                <c:pt idx="1684">
                  <c:v>0.1043987</c:v>
                </c:pt>
                <c:pt idx="1685">
                  <c:v>0.104514</c:v>
                </c:pt>
                <c:pt idx="1686">
                  <c:v>0.1046296</c:v>
                </c:pt>
                <c:pt idx="1687">
                  <c:v>0.10474560000000001</c:v>
                </c:pt>
                <c:pt idx="1688">
                  <c:v>0.104862</c:v>
                </c:pt>
                <c:pt idx="1689">
                  <c:v>0.1049788</c:v>
                </c:pt>
                <c:pt idx="1690">
                  <c:v>0.10509599999999999</c:v>
                </c:pt>
                <c:pt idx="1691">
                  <c:v>0.1052135</c:v>
                </c:pt>
                <c:pt idx="1692">
                  <c:v>0.10533140000000001</c:v>
                </c:pt>
                <c:pt idx="1693">
                  <c:v>0.10544969999999999</c:v>
                </c:pt>
                <c:pt idx="1694">
                  <c:v>0.10556840000000001</c:v>
                </c:pt>
                <c:pt idx="1695">
                  <c:v>0.1056875</c:v>
                </c:pt>
                <c:pt idx="1696">
                  <c:v>0.105807</c:v>
                </c:pt>
                <c:pt idx="1697">
                  <c:v>0.1059268</c:v>
                </c:pt>
                <c:pt idx="1698">
                  <c:v>0.10604710000000001</c:v>
                </c:pt>
                <c:pt idx="1699">
                  <c:v>0.10616769999999999</c:v>
                </c:pt>
                <c:pt idx="1700">
                  <c:v>0.1062887</c:v>
                </c:pt>
                <c:pt idx="1701">
                  <c:v>0.10641009999999999</c:v>
                </c:pt>
                <c:pt idx="1702">
                  <c:v>0.1065319</c:v>
                </c:pt>
                <c:pt idx="1703">
                  <c:v>0.1066542</c:v>
                </c:pt>
                <c:pt idx="1704">
                  <c:v>0.10677679999999999</c:v>
                </c:pt>
                <c:pt idx="1705">
                  <c:v>0.10689979999999999</c:v>
                </c:pt>
                <c:pt idx="1706">
                  <c:v>0.1070232</c:v>
                </c:pt>
                <c:pt idx="1707">
                  <c:v>0.10714699999999999</c:v>
                </c:pt>
                <c:pt idx="1708">
                  <c:v>0.1072712</c:v>
                </c:pt>
                <c:pt idx="1709">
                  <c:v>0.1073958</c:v>
                </c:pt>
                <c:pt idx="1710">
                  <c:v>0.1075208</c:v>
                </c:pt>
                <c:pt idx="1711">
                  <c:v>0.10764620000000001</c:v>
                </c:pt>
                <c:pt idx="1712">
                  <c:v>0.10777199999999999</c:v>
                </c:pt>
                <c:pt idx="1713">
                  <c:v>0.1078982</c:v>
                </c:pt>
                <c:pt idx="1714">
                  <c:v>0.10802490000000001</c:v>
                </c:pt>
                <c:pt idx="1715">
                  <c:v>0.1081519</c:v>
                </c:pt>
                <c:pt idx="1716">
                  <c:v>0.1082794</c:v>
                </c:pt>
                <c:pt idx="1717">
                  <c:v>0.1084072</c:v>
                </c:pt>
                <c:pt idx="1718">
                  <c:v>0.10853549999999999</c:v>
                </c:pt>
                <c:pt idx="1719">
                  <c:v>0.1086642</c:v>
                </c:pt>
                <c:pt idx="1720">
                  <c:v>0.1087933</c:v>
                </c:pt>
                <c:pt idx="1721">
                  <c:v>0.10892289999999999</c:v>
                </c:pt>
                <c:pt idx="1722">
                  <c:v>0.10905280000000001</c:v>
                </c:pt>
                <c:pt idx="1723">
                  <c:v>0.10918320000000001</c:v>
                </c:pt>
                <c:pt idx="1724">
                  <c:v>0.10931400000000001</c:v>
                </c:pt>
                <c:pt idx="1725">
                  <c:v>0.10944519999999999</c:v>
                </c:pt>
                <c:pt idx="1726">
                  <c:v>0.1095768</c:v>
                </c:pt>
                <c:pt idx="1727">
                  <c:v>0.10970880000000001</c:v>
                </c:pt>
                <c:pt idx="1728">
                  <c:v>0.1098413</c:v>
                </c:pt>
                <c:pt idx="1729">
                  <c:v>0.10997420000000001</c:v>
                </c:pt>
                <c:pt idx="1730">
                  <c:v>0.1101076</c:v>
                </c:pt>
                <c:pt idx="1731">
                  <c:v>0.1102413</c:v>
                </c:pt>
                <c:pt idx="1732">
                  <c:v>0.11037549999999999</c:v>
                </c:pt>
                <c:pt idx="1733">
                  <c:v>0.1105102</c:v>
                </c:pt>
                <c:pt idx="1734">
                  <c:v>0.1106452</c:v>
                </c:pt>
                <c:pt idx="1735">
                  <c:v>0.1107807</c:v>
                </c:pt>
                <c:pt idx="1736">
                  <c:v>0.11091670000000001</c:v>
                </c:pt>
                <c:pt idx="1737">
                  <c:v>0.111053</c:v>
                </c:pt>
                <c:pt idx="1738">
                  <c:v>0.11118979999999999</c:v>
                </c:pt>
                <c:pt idx="1739">
                  <c:v>0.1113271</c:v>
                </c:pt>
                <c:pt idx="1740">
                  <c:v>0.1114648</c:v>
                </c:pt>
                <c:pt idx="1741">
                  <c:v>0.1116029</c:v>
                </c:pt>
                <c:pt idx="1742">
                  <c:v>0.11174149999999999</c:v>
                </c:pt>
                <c:pt idx="1743">
                  <c:v>0.11188049999999999</c:v>
                </c:pt>
                <c:pt idx="1744">
                  <c:v>0.11202000000000001</c:v>
                </c:pt>
                <c:pt idx="1745">
                  <c:v>0.11215990000000001</c:v>
                </c:pt>
                <c:pt idx="1746">
                  <c:v>0.11230030000000001</c:v>
                </c:pt>
                <c:pt idx="1747">
                  <c:v>0.1124411</c:v>
                </c:pt>
                <c:pt idx="1748">
                  <c:v>0.1125823</c:v>
                </c:pt>
                <c:pt idx="1749">
                  <c:v>0.11272409999999999</c:v>
                </c:pt>
                <c:pt idx="1750">
                  <c:v>0.1128662</c:v>
                </c:pt>
                <c:pt idx="1751">
                  <c:v>0.1130089</c:v>
                </c:pt>
                <c:pt idx="1752">
                  <c:v>0.1131519</c:v>
                </c:pt>
                <c:pt idx="1753">
                  <c:v>0.11329549999999999</c:v>
                </c:pt>
                <c:pt idx="1754">
                  <c:v>0.1134395</c:v>
                </c:pt>
                <c:pt idx="1755">
                  <c:v>0.1135839</c:v>
                </c:pt>
                <c:pt idx="1756">
                  <c:v>0.11372890000000001</c:v>
                </c:pt>
                <c:pt idx="1757">
                  <c:v>0.1138743</c:v>
                </c:pt>
                <c:pt idx="1758">
                  <c:v>0.1140201</c:v>
                </c:pt>
                <c:pt idx="1759">
                  <c:v>0.1141664</c:v>
                </c:pt>
                <c:pt idx="1760">
                  <c:v>0.1143132</c:v>
                </c:pt>
                <c:pt idx="1761">
                  <c:v>0.11446050000000001</c:v>
                </c:pt>
                <c:pt idx="1762">
                  <c:v>0.11460819999999999</c:v>
                </c:pt>
                <c:pt idx="1763">
                  <c:v>0.11475639999999999</c:v>
                </c:pt>
                <c:pt idx="1764">
                  <c:v>0.11490510000000001</c:v>
                </c:pt>
                <c:pt idx="1765">
                  <c:v>0.1150542</c:v>
                </c:pt>
                <c:pt idx="1766">
                  <c:v>0.11520380000000001</c:v>
                </c:pt>
                <c:pt idx="1767">
                  <c:v>0.1153539</c:v>
                </c:pt>
                <c:pt idx="1768">
                  <c:v>0.11550450000000001</c:v>
                </c:pt>
                <c:pt idx="1769">
                  <c:v>0.11565549999999999</c:v>
                </c:pt>
                <c:pt idx="1770">
                  <c:v>0.11580710000000001</c:v>
                </c:pt>
                <c:pt idx="1771">
                  <c:v>0.1159591</c:v>
                </c:pt>
                <c:pt idx="1772">
                  <c:v>0.1161116</c:v>
                </c:pt>
                <c:pt idx="1773">
                  <c:v>0.1162646</c:v>
                </c:pt>
                <c:pt idx="1774">
                  <c:v>0.1164181</c:v>
                </c:pt>
                <c:pt idx="1775">
                  <c:v>0.116572</c:v>
                </c:pt>
                <c:pt idx="1776">
                  <c:v>0.1167265</c:v>
                </c:pt>
                <c:pt idx="1777">
                  <c:v>0.1168814</c:v>
                </c:pt>
                <c:pt idx="1778">
                  <c:v>0.1170369</c:v>
                </c:pt>
                <c:pt idx="1779">
                  <c:v>0.1171928</c:v>
                </c:pt>
                <c:pt idx="1780">
                  <c:v>0.1173492</c:v>
                </c:pt>
                <c:pt idx="1781">
                  <c:v>0.1175061</c:v>
                </c:pt>
                <c:pt idx="1782">
                  <c:v>0.11766360000000001</c:v>
                </c:pt>
                <c:pt idx="1783">
                  <c:v>0.11782150000000001</c:v>
                </c:pt>
                <c:pt idx="1784">
                  <c:v>0.1179799</c:v>
                </c:pt>
                <c:pt idx="1785">
                  <c:v>0.1181388</c:v>
                </c:pt>
                <c:pt idx="1786">
                  <c:v>0.11829830000000001</c:v>
                </c:pt>
                <c:pt idx="1787">
                  <c:v>0.1184582</c:v>
                </c:pt>
                <c:pt idx="1788">
                  <c:v>0.11861859999999999</c:v>
                </c:pt>
                <c:pt idx="1789">
                  <c:v>0.1187796</c:v>
                </c:pt>
                <c:pt idx="1790">
                  <c:v>0.11894100000000001</c:v>
                </c:pt>
                <c:pt idx="1791">
                  <c:v>0.119103</c:v>
                </c:pt>
                <c:pt idx="1792">
                  <c:v>0.1192655</c:v>
                </c:pt>
                <c:pt idx="1793">
                  <c:v>0.11942850000000001</c:v>
                </c:pt>
                <c:pt idx="1794">
                  <c:v>0.119592</c:v>
                </c:pt>
                <c:pt idx="1795">
                  <c:v>0.119756</c:v>
                </c:pt>
                <c:pt idx="1796">
                  <c:v>0.1199206</c:v>
                </c:pt>
                <c:pt idx="1797">
                  <c:v>0.1200856</c:v>
                </c:pt>
                <c:pt idx="1798">
                  <c:v>0.1202512</c:v>
                </c:pt>
                <c:pt idx="1799">
                  <c:v>0.1204173</c:v>
                </c:pt>
                <c:pt idx="1800">
                  <c:v>0.120584</c:v>
                </c:pt>
                <c:pt idx="1801">
                  <c:v>0.1207511</c:v>
                </c:pt>
                <c:pt idx="1802">
                  <c:v>0.12091879999999999</c:v>
                </c:pt>
                <c:pt idx="1803">
                  <c:v>0.121087</c:v>
                </c:pt>
                <c:pt idx="1804">
                  <c:v>0.12125580000000001</c:v>
                </c:pt>
                <c:pt idx="1805">
                  <c:v>0.12142510000000001</c:v>
                </c:pt>
                <c:pt idx="1806">
                  <c:v>0.12159489999999999</c:v>
                </c:pt>
                <c:pt idx="1807">
                  <c:v>0.1217652</c:v>
                </c:pt>
                <c:pt idx="1808">
                  <c:v>0.12193610000000001</c:v>
                </c:pt>
                <c:pt idx="1809">
                  <c:v>0.1221076</c:v>
                </c:pt>
                <c:pt idx="1810">
                  <c:v>0.1222795</c:v>
                </c:pt>
                <c:pt idx="1811">
                  <c:v>0.12245200000000001</c:v>
                </c:pt>
                <c:pt idx="1812">
                  <c:v>0.12262509999999999</c:v>
                </c:pt>
                <c:pt idx="1813">
                  <c:v>0.1227987</c:v>
                </c:pt>
                <c:pt idx="1814">
                  <c:v>0.12297280000000001</c:v>
                </c:pt>
                <c:pt idx="1815">
                  <c:v>0.12314749999999999</c:v>
                </c:pt>
                <c:pt idx="1816">
                  <c:v>0.12332270000000001</c:v>
                </c:pt>
                <c:pt idx="1817">
                  <c:v>0.1234985</c:v>
                </c:pt>
                <c:pt idx="1818">
                  <c:v>0.1236748</c:v>
                </c:pt>
                <c:pt idx="1819">
                  <c:v>0.12385170000000001</c:v>
                </c:pt>
                <c:pt idx="1820">
                  <c:v>0.12402919999999999</c:v>
                </c:pt>
                <c:pt idx="1821">
                  <c:v>0.1242072</c:v>
                </c:pt>
                <c:pt idx="1822">
                  <c:v>0.12438569999999999</c:v>
                </c:pt>
                <c:pt idx="1823">
                  <c:v>0.12456490000000001</c:v>
                </c:pt>
                <c:pt idx="1824">
                  <c:v>0.12474449999999999</c:v>
                </c:pt>
                <c:pt idx="1825">
                  <c:v>0.1249248</c:v>
                </c:pt>
                <c:pt idx="1826">
                  <c:v>0.12510559999999998</c:v>
                </c:pt>
                <c:pt idx="1827">
                  <c:v>0.12528699999999998</c:v>
                </c:pt>
                <c:pt idx="1828">
                  <c:v>0.12546889999999999</c:v>
                </c:pt>
                <c:pt idx="1829">
                  <c:v>0.1256514</c:v>
                </c:pt>
                <c:pt idx="1830">
                  <c:v>0.12583449999999999</c:v>
                </c:pt>
                <c:pt idx="1831">
                  <c:v>0.1260182</c:v>
                </c:pt>
                <c:pt idx="1832">
                  <c:v>0.12620240000000002</c:v>
                </c:pt>
                <c:pt idx="1833">
                  <c:v>0.12638720000000001</c:v>
                </c:pt>
                <c:pt idx="1834">
                  <c:v>0.12657260000000001</c:v>
                </c:pt>
                <c:pt idx="1835">
                  <c:v>0.1267585</c:v>
                </c:pt>
                <c:pt idx="1836">
                  <c:v>0.12694510000000001</c:v>
                </c:pt>
                <c:pt idx="1837">
                  <c:v>0.1271322</c:v>
                </c:pt>
                <c:pt idx="1838">
                  <c:v>0.12731989999999999</c:v>
                </c:pt>
                <c:pt idx="1839">
                  <c:v>0.12750819999999999</c:v>
                </c:pt>
                <c:pt idx="1840">
                  <c:v>0.12769710000000001</c:v>
                </c:pt>
                <c:pt idx="1841">
                  <c:v>0.12788660000000002</c:v>
                </c:pt>
                <c:pt idx="1842">
                  <c:v>0.12807660000000001</c:v>
                </c:pt>
                <c:pt idx="1843">
                  <c:v>0.1282673</c:v>
                </c:pt>
                <c:pt idx="1844">
                  <c:v>0.1284585</c:v>
                </c:pt>
                <c:pt idx="1845">
                  <c:v>0.1286504</c:v>
                </c:pt>
                <c:pt idx="1846">
                  <c:v>0.12884280000000001</c:v>
                </c:pt>
                <c:pt idx="1847">
                  <c:v>0.12903580000000001</c:v>
                </c:pt>
                <c:pt idx="1848">
                  <c:v>0.1292295</c:v>
                </c:pt>
                <c:pt idx="1849">
                  <c:v>0.1294237</c:v>
                </c:pt>
                <c:pt idx="1850">
                  <c:v>0.1296186</c:v>
                </c:pt>
                <c:pt idx="1851">
                  <c:v>0.12981399999999998</c:v>
                </c:pt>
                <c:pt idx="1852">
                  <c:v>0.13001009999999999</c:v>
                </c:pt>
                <c:pt idx="1853">
                  <c:v>0.13020670000000001</c:v>
                </c:pt>
                <c:pt idx="1854">
                  <c:v>0.13040400000000002</c:v>
                </c:pt>
                <c:pt idx="1855">
                  <c:v>0.13060189999999999</c:v>
                </c:pt>
                <c:pt idx="1856">
                  <c:v>0.13080040000000001</c:v>
                </c:pt>
                <c:pt idx="1857">
                  <c:v>0.13099950000000002</c:v>
                </c:pt>
                <c:pt idx="1858">
                  <c:v>0.13119919999999999</c:v>
                </c:pt>
                <c:pt idx="1859">
                  <c:v>0.13139960000000001</c:v>
                </c:pt>
                <c:pt idx="1860">
                  <c:v>0.13160059999999998</c:v>
                </c:pt>
                <c:pt idx="1861">
                  <c:v>0.13180220000000001</c:v>
                </c:pt>
                <c:pt idx="1862">
                  <c:v>0.13200439999999999</c:v>
                </c:pt>
                <c:pt idx="1863">
                  <c:v>0.1322072</c:v>
                </c:pt>
                <c:pt idx="1864">
                  <c:v>0.13241070000000002</c:v>
                </c:pt>
                <c:pt idx="1865">
                  <c:v>0.1326148</c:v>
                </c:pt>
                <c:pt idx="1866">
                  <c:v>0.13281950000000001</c:v>
                </c:pt>
                <c:pt idx="1867">
                  <c:v>0.13302489999999997</c:v>
                </c:pt>
                <c:pt idx="1868">
                  <c:v>0.13323090000000001</c:v>
                </c:pt>
                <c:pt idx="1869">
                  <c:v>0.13343750000000001</c:v>
                </c:pt>
                <c:pt idx="1870">
                  <c:v>0.13364480000000001</c:v>
                </c:pt>
                <c:pt idx="1871">
                  <c:v>0.13385269999999999</c:v>
                </c:pt>
                <c:pt idx="1872">
                  <c:v>0.13406130000000002</c:v>
                </c:pt>
                <c:pt idx="1873">
                  <c:v>0.13427040000000001</c:v>
                </c:pt>
                <c:pt idx="1874">
                  <c:v>0.1344803</c:v>
                </c:pt>
                <c:pt idx="1875">
                  <c:v>0.1346908</c:v>
                </c:pt>
                <c:pt idx="1876">
                  <c:v>0.13490189999999999</c:v>
                </c:pt>
                <c:pt idx="1877">
                  <c:v>0.13511369999999998</c:v>
                </c:pt>
                <c:pt idx="1878">
                  <c:v>0.1353261</c:v>
                </c:pt>
                <c:pt idx="1879">
                  <c:v>0.1355392</c:v>
                </c:pt>
                <c:pt idx="1880">
                  <c:v>0.13575300000000001</c:v>
                </c:pt>
                <c:pt idx="1881">
                  <c:v>0.13596739999999999</c:v>
                </c:pt>
                <c:pt idx="1882">
                  <c:v>0.13618239999999998</c:v>
                </c:pt>
                <c:pt idx="1883">
                  <c:v>0.1363982</c:v>
                </c:pt>
                <c:pt idx="1884">
                  <c:v>0.1366146</c:v>
                </c:pt>
                <c:pt idx="1885">
                  <c:v>0.1368316</c:v>
                </c:pt>
                <c:pt idx="1886">
                  <c:v>0.13704930000000001</c:v>
                </c:pt>
                <c:pt idx="1887">
                  <c:v>0.13726769999999999</c:v>
                </c:pt>
                <c:pt idx="1888">
                  <c:v>0.13748680000000002</c:v>
                </c:pt>
                <c:pt idx="1889">
                  <c:v>0.13770650000000001</c:v>
                </c:pt>
                <c:pt idx="1890">
                  <c:v>0.13792689999999999</c:v>
                </c:pt>
                <c:pt idx="1891">
                  <c:v>0.13814799999999999</c:v>
                </c:pt>
                <c:pt idx="1892">
                  <c:v>0.13836969999999998</c:v>
                </c:pt>
                <c:pt idx="1893">
                  <c:v>0.1385922</c:v>
                </c:pt>
                <c:pt idx="1894">
                  <c:v>0.1388153</c:v>
                </c:pt>
                <c:pt idx="1895">
                  <c:v>0.1390391</c:v>
                </c:pt>
                <c:pt idx="1896">
                  <c:v>0.13926359999999999</c:v>
                </c:pt>
                <c:pt idx="1897">
                  <c:v>0.13948869999999999</c:v>
                </c:pt>
                <c:pt idx="1898">
                  <c:v>0.13971459999999999</c:v>
                </c:pt>
                <c:pt idx="1899">
                  <c:v>0.13994109999999998</c:v>
                </c:pt>
                <c:pt idx="1900">
                  <c:v>0.1401684</c:v>
                </c:pt>
                <c:pt idx="1901">
                  <c:v>0.1403963</c:v>
                </c:pt>
                <c:pt idx="1902">
                  <c:v>0.1406249</c:v>
                </c:pt>
                <c:pt idx="1903">
                  <c:v>0.14085420000000001</c:v>
                </c:pt>
                <c:pt idx="1904">
                  <c:v>0.1410843</c:v>
                </c:pt>
                <c:pt idx="1905">
                  <c:v>0.14131500000000002</c:v>
                </c:pt>
                <c:pt idx="1906">
                  <c:v>0.14154639999999999</c:v>
                </c:pt>
                <c:pt idx="1907">
                  <c:v>0.1417786</c:v>
                </c:pt>
                <c:pt idx="1908">
                  <c:v>0.14201139999999998</c:v>
                </c:pt>
                <c:pt idx="1909">
                  <c:v>0.14224490000000001</c:v>
                </c:pt>
                <c:pt idx="1910">
                  <c:v>0.1424792</c:v>
                </c:pt>
                <c:pt idx="1911">
                  <c:v>0.14271419999999999</c:v>
                </c:pt>
                <c:pt idx="1912">
                  <c:v>0.14294989999999999</c:v>
                </c:pt>
                <c:pt idx="1913">
                  <c:v>0.14318629999999999</c:v>
                </c:pt>
                <c:pt idx="1914">
                  <c:v>0.14342340000000001</c:v>
                </c:pt>
                <c:pt idx="1915">
                  <c:v>0.14366119999999999</c:v>
                </c:pt>
                <c:pt idx="1916">
                  <c:v>0.14389979999999999</c:v>
                </c:pt>
                <c:pt idx="1917">
                  <c:v>0.14413909999999999</c:v>
                </c:pt>
                <c:pt idx="1918">
                  <c:v>0.14437909999999998</c:v>
                </c:pt>
                <c:pt idx="1919">
                  <c:v>0.14461979999999999</c:v>
                </c:pt>
                <c:pt idx="1920">
                  <c:v>0.1448613</c:v>
                </c:pt>
                <c:pt idx="1921">
                  <c:v>0.1451035</c:v>
                </c:pt>
                <c:pt idx="1922">
                  <c:v>0.14534640000000001</c:v>
                </c:pt>
                <c:pt idx="1923">
                  <c:v>0.1455901</c:v>
                </c:pt>
                <c:pt idx="1924">
                  <c:v>0.14583450000000001</c:v>
                </c:pt>
                <c:pt idx="1925">
                  <c:v>0.14607969999999998</c:v>
                </c:pt>
                <c:pt idx="1926">
                  <c:v>0.1463255</c:v>
                </c:pt>
                <c:pt idx="1927">
                  <c:v>0.14657219999999999</c:v>
                </c:pt>
                <c:pt idx="1928">
                  <c:v>0.14681959999999999</c:v>
                </c:pt>
                <c:pt idx="1929">
                  <c:v>0.1470677</c:v>
                </c:pt>
                <c:pt idx="1930">
                  <c:v>0.14731659999999999</c:v>
                </c:pt>
                <c:pt idx="1931">
                  <c:v>0.14756620000000001</c:v>
                </c:pt>
                <c:pt idx="1932">
                  <c:v>0.14781660000000002</c:v>
                </c:pt>
                <c:pt idx="1933">
                  <c:v>0.14806770000000002</c:v>
                </c:pt>
                <c:pt idx="1934">
                  <c:v>0.1483196</c:v>
                </c:pt>
                <c:pt idx="1935">
                  <c:v>0.14857219999999999</c:v>
                </c:pt>
                <c:pt idx="1936">
                  <c:v>0.14882570000000001</c:v>
                </c:pt>
                <c:pt idx="1937">
                  <c:v>0.14907979999999998</c:v>
                </c:pt>
                <c:pt idx="1938">
                  <c:v>0.14933479999999999</c:v>
                </c:pt>
                <c:pt idx="1939">
                  <c:v>0.14959049999999999</c:v>
                </c:pt>
                <c:pt idx="1940">
                  <c:v>0.14984699999999998</c:v>
                </c:pt>
                <c:pt idx="1941">
                  <c:v>0.15010420000000002</c:v>
                </c:pt>
                <c:pt idx="1942">
                  <c:v>0.1503622</c:v>
                </c:pt>
                <c:pt idx="1943">
                  <c:v>0.150621</c:v>
                </c:pt>
                <c:pt idx="1944">
                  <c:v>0.1508806</c:v>
                </c:pt>
                <c:pt idx="1945">
                  <c:v>0.151141</c:v>
                </c:pt>
                <c:pt idx="1946">
                  <c:v>0.15140210000000001</c:v>
                </c:pt>
                <c:pt idx="1947">
                  <c:v>0.15166399999999999</c:v>
                </c:pt>
                <c:pt idx="1948">
                  <c:v>0.1519267</c:v>
                </c:pt>
                <c:pt idx="1949">
                  <c:v>0.1521902</c:v>
                </c:pt>
                <c:pt idx="1950">
                  <c:v>0.15245450000000002</c:v>
                </c:pt>
                <c:pt idx="1951">
                  <c:v>0.15271950000000001</c:v>
                </c:pt>
                <c:pt idx="1952">
                  <c:v>0.15298539999999999</c:v>
                </c:pt>
                <c:pt idx="1953">
                  <c:v>0.1532521</c:v>
                </c:pt>
                <c:pt idx="1954">
                  <c:v>0.1535195</c:v>
                </c:pt>
                <c:pt idx="1955">
                  <c:v>0.1537878</c:v>
                </c:pt>
                <c:pt idx="1956">
                  <c:v>0.15405679999999999</c:v>
                </c:pt>
                <c:pt idx="1957">
                  <c:v>0.15432670000000001</c:v>
                </c:pt>
                <c:pt idx="1958">
                  <c:v>0.1545974</c:v>
                </c:pt>
                <c:pt idx="1959">
                  <c:v>0.1548688</c:v>
                </c:pt>
                <c:pt idx="1960">
                  <c:v>0.1551411</c:v>
                </c:pt>
                <c:pt idx="1961">
                  <c:v>0.1554142</c:v>
                </c:pt>
                <c:pt idx="1962">
                  <c:v>0.1556881</c:v>
                </c:pt>
                <c:pt idx="1963">
                  <c:v>0.15596290000000002</c:v>
                </c:pt>
                <c:pt idx="1964">
                  <c:v>0.1562384</c:v>
                </c:pt>
                <c:pt idx="1965">
                  <c:v>0.15651479999999998</c:v>
                </c:pt>
                <c:pt idx="1966">
                  <c:v>0.15679199999999999</c:v>
                </c:pt>
                <c:pt idx="1967">
                  <c:v>0.15707000000000002</c:v>
                </c:pt>
                <c:pt idx="1968">
                  <c:v>0.15734880000000001</c:v>
                </c:pt>
                <c:pt idx="1969">
                  <c:v>0.1576285</c:v>
                </c:pt>
                <c:pt idx="1970">
                  <c:v>0.15790899999999999</c:v>
                </c:pt>
                <c:pt idx="1971">
                  <c:v>0.15819030000000001</c:v>
                </c:pt>
                <c:pt idx="1972">
                  <c:v>0.15847250000000002</c:v>
                </c:pt>
                <c:pt idx="1973">
                  <c:v>0.15875549999999999</c:v>
                </c:pt>
                <c:pt idx="1974">
                  <c:v>0.15903929999999999</c:v>
                </c:pt>
                <c:pt idx="1975">
                  <c:v>0.15932399999999999</c:v>
                </c:pt>
                <c:pt idx="1976">
                  <c:v>0.15960959999999999</c:v>
                </c:pt>
                <c:pt idx="1977">
                  <c:v>0.15989590000000001</c:v>
                </c:pt>
                <c:pt idx="1978">
                  <c:v>0.1601832</c:v>
                </c:pt>
                <c:pt idx="1979">
                  <c:v>0.16047119999999998</c:v>
                </c:pt>
                <c:pt idx="1980">
                  <c:v>0.16076020000000002</c:v>
                </c:pt>
                <c:pt idx="1981">
                  <c:v>0.1610499</c:v>
                </c:pt>
                <c:pt idx="1982">
                  <c:v>0.1613406</c:v>
                </c:pt>
                <c:pt idx="1983">
                  <c:v>0.1616321</c:v>
                </c:pt>
                <c:pt idx="1984">
                  <c:v>0.1619244</c:v>
                </c:pt>
                <c:pt idx="1985">
                  <c:v>0.16221759999999999</c:v>
                </c:pt>
                <c:pt idx="1986">
                  <c:v>0.16251170000000001</c:v>
                </c:pt>
                <c:pt idx="1987">
                  <c:v>0.1628067</c:v>
                </c:pt>
                <c:pt idx="1988">
                  <c:v>0.16310249999999998</c:v>
                </c:pt>
                <c:pt idx="1989">
                  <c:v>0.16339920000000002</c:v>
                </c:pt>
                <c:pt idx="1990">
                  <c:v>0.16369679999999998</c:v>
                </c:pt>
                <c:pt idx="1991">
                  <c:v>0.16399519999999998</c:v>
                </c:pt>
                <c:pt idx="1992">
                  <c:v>0.16429450000000001</c:v>
                </c:pt>
                <c:pt idx="1993">
                  <c:v>0.16459470000000001</c:v>
                </c:pt>
                <c:pt idx="1994">
                  <c:v>0.16489580000000001</c:v>
                </c:pt>
                <c:pt idx="1995">
                  <c:v>0.16519780000000001</c:v>
                </c:pt>
                <c:pt idx="1996">
                  <c:v>0.1655006</c:v>
                </c:pt>
                <c:pt idx="1997">
                  <c:v>0.16580439999999999</c:v>
                </c:pt>
                <c:pt idx="1998">
                  <c:v>0.16610900000000001</c:v>
                </c:pt>
                <c:pt idx="1999">
                  <c:v>0.1664146</c:v>
                </c:pt>
                <c:pt idx="2000">
                  <c:v>0.16672099999999998</c:v>
                </c:pt>
                <c:pt idx="2001">
                  <c:v>0.16702829999999999</c:v>
                </c:pt>
                <c:pt idx="2002">
                  <c:v>0.1673365</c:v>
                </c:pt>
                <c:pt idx="2003">
                  <c:v>0.16764570000000001</c:v>
                </c:pt>
                <c:pt idx="2004">
                  <c:v>0.16795570000000001</c:v>
                </c:pt>
                <c:pt idx="2005">
                  <c:v>0.16826659999999999</c:v>
                </c:pt>
                <c:pt idx="2006">
                  <c:v>0.16857849999999999</c:v>
                </c:pt>
                <c:pt idx="2007">
                  <c:v>0.16889119999999999</c:v>
                </c:pt>
                <c:pt idx="2008">
                  <c:v>0.16920490000000002</c:v>
                </c:pt>
                <c:pt idx="2009">
                  <c:v>0.16951950000000002</c:v>
                </c:pt>
                <c:pt idx="2010">
                  <c:v>0.16983499999999999</c:v>
                </c:pt>
                <c:pt idx="2011">
                  <c:v>0.17015140000000001</c:v>
                </c:pt>
                <c:pt idx="2012">
                  <c:v>0.1704688</c:v>
                </c:pt>
                <c:pt idx="2013">
                  <c:v>0.1707871</c:v>
                </c:pt>
                <c:pt idx="2014">
                  <c:v>0.17110629999999999</c:v>
                </c:pt>
                <c:pt idx="2015">
                  <c:v>0.17142640000000001</c:v>
                </c:pt>
                <c:pt idx="2016">
                  <c:v>0.1717475</c:v>
                </c:pt>
                <c:pt idx="2017">
                  <c:v>0.17206949999999999</c:v>
                </c:pt>
                <c:pt idx="2018">
                  <c:v>0.1723924</c:v>
                </c:pt>
                <c:pt idx="2019">
                  <c:v>0.17271629999999999</c:v>
                </c:pt>
                <c:pt idx="2020">
                  <c:v>0.1730411</c:v>
                </c:pt>
                <c:pt idx="2021">
                  <c:v>0.17336679999999999</c:v>
                </c:pt>
                <c:pt idx="2022">
                  <c:v>0.1736936</c:v>
                </c:pt>
                <c:pt idx="2023">
                  <c:v>0.17402119999999999</c:v>
                </c:pt>
                <c:pt idx="2024">
                  <c:v>0.1743498</c:v>
                </c:pt>
                <c:pt idx="2025">
                  <c:v>0.17467940000000001</c:v>
                </c:pt>
                <c:pt idx="2026">
                  <c:v>0.17500990000000002</c:v>
                </c:pt>
                <c:pt idx="2027">
                  <c:v>0.17534130000000001</c:v>
                </c:pt>
                <c:pt idx="2028">
                  <c:v>0.17567379999999999</c:v>
                </c:pt>
                <c:pt idx="2029">
                  <c:v>0.1760072</c:v>
                </c:pt>
                <c:pt idx="2030">
                  <c:v>0.17634150000000001</c:v>
                </c:pt>
                <c:pt idx="2031">
                  <c:v>0.17667679999999999</c:v>
                </c:pt>
                <c:pt idx="2032">
                  <c:v>0.17701309999999998</c:v>
                </c:pt>
                <c:pt idx="2033">
                  <c:v>0.17735039999999999</c:v>
                </c:pt>
                <c:pt idx="2034">
                  <c:v>0.1776886</c:v>
                </c:pt>
                <c:pt idx="2035">
                  <c:v>0.17802780000000001</c:v>
                </c:pt>
                <c:pt idx="2036">
                  <c:v>0.178368</c:v>
                </c:pt>
                <c:pt idx="2037">
                  <c:v>0.17870909999999998</c:v>
                </c:pt>
                <c:pt idx="2038">
                  <c:v>0.1790513</c:v>
                </c:pt>
                <c:pt idx="2039">
                  <c:v>0.17939440000000001</c:v>
                </c:pt>
                <c:pt idx="2040">
                  <c:v>0.1797385</c:v>
                </c:pt>
                <c:pt idx="2041">
                  <c:v>0.18008370000000001</c:v>
                </c:pt>
                <c:pt idx="2042">
                  <c:v>0.1804297</c:v>
                </c:pt>
                <c:pt idx="2043">
                  <c:v>0.18077689999999999</c:v>
                </c:pt>
                <c:pt idx="2044">
                  <c:v>0.18112489999999998</c:v>
                </c:pt>
                <c:pt idx="2045">
                  <c:v>0.181474</c:v>
                </c:pt>
                <c:pt idx="2046">
                  <c:v>0.18182410000000002</c:v>
                </c:pt>
                <c:pt idx="2047">
                  <c:v>0.18217520000000001</c:v>
                </c:pt>
                <c:pt idx="2048">
                  <c:v>0.1825273</c:v>
                </c:pt>
                <c:pt idx="2049">
                  <c:v>0.1828804</c:v>
                </c:pt>
                <c:pt idx="2050">
                  <c:v>0.1832346</c:v>
                </c:pt>
                <c:pt idx="2051">
                  <c:v>0.18358969999999999</c:v>
                </c:pt>
                <c:pt idx="2052">
                  <c:v>0.18394579999999999</c:v>
                </c:pt>
                <c:pt idx="2053">
                  <c:v>0.18430299999999999</c:v>
                </c:pt>
                <c:pt idx="2054">
                  <c:v>0.18466120000000003</c:v>
                </c:pt>
                <c:pt idx="2055">
                  <c:v>0.1850204</c:v>
                </c:pt>
                <c:pt idx="2056">
                  <c:v>0.18538060000000001</c:v>
                </c:pt>
                <c:pt idx="2057">
                  <c:v>0.18574189999999999</c:v>
                </c:pt>
                <c:pt idx="2058">
                  <c:v>0.1861042</c:v>
                </c:pt>
                <c:pt idx="2059">
                  <c:v>0.18646750000000001</c:v>
                </c:pt>
                <c:pt idx="2060">
                  <c:v>0.1868319</c:v>
                </c:pt>
                <c:pt idx="2061">
                  <c:v>0.18719730000000001</c:v>
                </c:pt>
                <c:pt idx="2062">
                  <c:v>0.1875637</c:v>
                </c:pt>
                <c:pt idx="2063">
                  <c:v>0.18793119999999999</c:v>
                </c:pt>
                <c:pt idx="2064">
                  <c:v>0.18829970000000001</c:v>
                </c:pt>
                <c:pt idx="2065">
                  <c:v>0.18866930000000001</c:v>
                </c:pt>
                <c:pt idx="2066">
                  <c:v>0.18903990000000001</c:v>
                </c:pt>
                <c:pt idx="2067">
                  <c:v>0.18941159999999999</c:v>
                </c:pt>
                <c:pt idx="2068">
                  <c:v>0.18978429999999999</c:v>
                </c:pt>
                <c:pt idx="2069">
                  <c:v>0.19015810000000002</c:v>
                </c:pt>
                <c:pt idx="2070">
                  <c:v>0.19053300000000001</c:v>
                </c:pt>
                <c:pt idx="2071">
                  <c:v>0.19090889999999999</c:v>
                </c:pt>
                <c:pt idx="2072">
                  <c:v>0.19128590000000001</c:v>
                </c:pt>
                <c:pt idx="2073">
                  <c:v>0.1916639</c:v>
                </c:pt>
                <c:pt idx="2074">
                  <c:v>0.19204299999999999</c:v>
                </c:pt>
                <c:pt idx="2075">
                  <c:v>0.19242320000000002</c:v>
                </c:pt>
                <c:pt idx="2076">
                  <c:v>0.19280440000000001</c:v>
                </c:pt>
                <c:pt idx="2077">
                  <c:v>0.19318679999999999</c:v>
                </c:pt>
                <c:pt idx="2078">
                  <c:v>0.1935702</c:v>
                </c:pt>
                <c:pt idx="2079">
                  <c:v>0.1939546</c:v>
                </c:pt>
                <c:pt idx="2080">
                  <c:v>0.19434019999999999</c:v>
                </c:pt>
                <c:pt idx="2081">
                  <c:v>0.19472690000000001</c:v>
                </c:pt>
                <c:pt idx="2082">
                  <c:v>0.1951146</c:v>
                </c:pt>
                <c:pt idx="2083">
                  <c:v>0.1955035</c:v>
                </c:pt>
                <c:pt idx="2084">
                  <c:v>0.1958934</c:v>
                </c:pt>
                <c:pt idx="2085">
                  <c:v>0.1962844</c:v>
                </c:pt>
                <c:pt idx="2086">
                  <c:v>0.1966765</c:v>
                </c:pt>
                <c:pt idx="2087">
                  <c:v>0.19706979999999999</c:v>
                </c:pt>
                <c:pt idx="2088">
                  <c:v>0.1974641</c:v>
                </c:pt>
                <c:pt idx="2089">
                  <c:v>0.19785949999999999</c:v>
                </c:pt>
                <c:pt idx="2090">
                  <c:v>0.19825609999999999</c:v>
                </c:pt>
                <c:pt idx="2091">
                  <c:v>0.19865369999999999</c:v>
                </c:pt>
                <c:pt idx="2092">
                  <c:v>0.19905249999999999</c:v>
                </c:pt>
                <c:pt idx="2093">
                  <c:v>0.1994524</c:v>
                </c:pt>
                <c:pt idx="2094">
                  <c:v>0.19985339999999999</c:v>
                </c:pt>
                <c:pt idx="2095">
                  <c:v>0.2002555</c:v>
                </c:pt>
                <c:pt idx="2096">
                  <c:v>0.2006588</c:v>
                </c:pt>
                <c:pt idx="2097">
                  <c:v>0.20106309999999999</c:v>
                </c:pt>
                <c:pt idx="2098">
                  <c:v>0.2014686</c:v>
                </c:pt>
                <c:pt idx="2099">
                  <c:v>0.20187530000000001</c:v>
                </c:pt>
                <c:pt idx="2100">
                  <c:v>0.20228299999999999</c:v>
                </c:pt>
                <c:pt idx="2101">
                  <c:v>0.20269200000000001</c:v>
                </c:pt>
                <c:pt idx="2102">
                  <c:v>0.203102</c:v>
                </c:pt>
                <c:pt idx="2103">
                  <c:v>0.20351319999999998</c:v>
                </c:pt>
                <c:pt idx="2104">
                  <c:v>0.20392549999999998</c:v>
                </c:pt>
                <c:pt idx="2105">
                  <c:v>0.20433899999999999</c:v>
                </c:pt>
                <c:pt idx="2106">
                  <c:v>0.20475360000000001</c:v>
                </c:pt>
                <c:pt idx="2107">
                  <c:v>0.2051694</c:v>
                </c:pt>
                <c:pt idx="2108">
                  <c:v>0.2055863</c:v>
                </c:pt>
                <c:pt idx="2109">
                  <c:v>0.2060044</c:v>
                </c:pt>
                <c:pt idx="2110">
                  <c:v>0.20642360000000001</c:v>
                </c:pt>
                <c:pt idx="2111">
                  <c:v>0.206844</c:v>
                </c:pt>
                <c:pt idx="2112">
                  <c:v>0.20726559999999999</c:v>
                </c:pt>
                <c:pt idx="2113">
                  <c:v>0.20768829999999999</c:v>
                </c:pt>
                <c:pt idx="2114">
                  <c:v>0.2081122</c:v>
                </c:pt>
                <c:pt idx="2115">
                  <c:v>0.20853730000000001</c:v>
                </c:pt>
                <c:pt idx="2116">
                  <c:v>0.2089635</c:v>
                </c:pt>
                <c:pt idx="2117">
                  <c:v>0.20939099999999999</c:v>
                </c:pt>
                <c:pt idx="2118">
                  <c:v>0.20981959999999999</c:v>
                </c:pt>
                <c:pt idx="2119">
                  <c:v>0.2102494</c:v>
                </c:pt>
                <c:pt idx="2120">
                  <c:v>0.21068030000000001</c:v>
                </c:pt>
                <c:pt idx="2121">
                  <c:v>0.21111249999999998</c:v>
                </c:pt>
                <c:pt idx="2122">
                  <c:v>0.21154580000000001</c:v>
                </c:pt>
                <c:pt idx="2123">
                  <c:v>0.21198039999999999</c:v>
                </c:pt>
                <c:pt idx="2124">
                  <c:v>0.2124161</c:v>
                </c:pt>
                <c:pt idx="2125">
                  <c:v>0.21285299999999999</c:v>
                </c:pt>
                <c:pt idx="2126">
                  <c:v>0.21329119999999999</c:v>
                </c:pt>
                <c:pt idx="2127">
                  <c:v>0.21373050000000002</c:v>
                </c:pt>
                <c:pt idx="2128">
                  <c:v>0.214171</c:v>
                </c:pt>
                <c:pt idx="2129">
                  <c:v>0.21461280000000002</c:v>
                </c:pt>
                <c:pt idx="2130">
                  <c:v>0.21505569999999999</c:v>
                </c:pt>
                <c:pt idx="2131">
                  <c:v>0.21549989999999999</c:v>
                </c:pt>
                <c:pt idx="2132">
                  <c:v>0.21594529999999998</c:v>
                </c:pt>
                <c:pt idx="2133">
                  <c:v>0.2163919</c:v>
                </c:pt>
                <c:pt idx="2134">
                  <c:v>0.2168397</c:v>
                </c:pt>
                <c:pt idx="2135">
                  <c:v>0.2172888</c:v>
                </c:pt>
                <c:pt idx="2136">
                  <c:v>0.21773899999999999</c:v>
                </c:pt>
                <c:pt idx="2137">
                  <c:v>0.21819050000000001</c:v>
                </c:pt>
                <c:pt idx="2138">
                  <c:v>0.21864329999999998</c:v>
                </c:pt>
                <c:pt idx="2139">
                  <c:v>0.21909720000000002</c:v>
                </c:pt>
                <c:pt idx="2140">
                  <c:v>0.21955240000000001</c:v>
                </c:pt>
                <c:pt idx="2141">
                  <c:v>0.2200088</c:v>
                </c:pt>
                <c:pt idx="2142">
                  <c:v>0.22046650000000001</c:v>
                </c:pt>
                <c:pt idx="2143">
                  <c:v>0.2209255</c:v>
                </c:pt>
                <c:pt idx="2144">
                  <c:v>0.22138560000000002</c:v>
                </c:pt>
                <c:pt idx="2145">
                  <c:v>0.22184700000000002</c:v>
                </c:pt>
                <c:pt idx="2146">
                  <c:v>0.2223097</c:v>
                </c:pt>
                <c:pt idx="2147">
                  <c:v>0.22277359999999999</c:v>
                </c:pt>
                <c:pt idx="2148">
                  <c:v>0.22323880000000002</c:v>
                </c:pt>
                <c:pt idx="2149">
                  <c:v>0.2237053</c:v>
                </c:pt>
                <c:pt idx="2150">
                  <c:v>0.22417300000000001</c:v>
                </c:pt>
                <c:pt idx="2151">
                  <c:v>0.22464189999999998</c:v>
                </c:pt>
                <c:pt idx="2152">
                  <c:v>0.22511220000000001</c:v>
                </c:pt>
                <c:pt idx="2153">
                  <c:v>0.2255837</c:v>
                </c:pt>
                <c:pt idx="2154">
                  <c:v>0.22605650000000002</c:v>
                </c:pt>
                <c:pt idx="2155">
                  <c:v>0.2265305</c:v>
                </c:pt>
                <c:pt idx="2156">
                  <c:v>0.22700579999999998</c:v>
                </c:pt>
                <c:pt idx="2157">
                  <c:v>0.2274825</c:v>
                </c:pt>
                <c:pt idx="2158">
                  <c:v>0.22796040000000001</c:v>
                </c:pt>
                <c:pt idx="2159">
                  <c:v>0.22843949999999999</c:v>
                </c:pt>
                <c:pt idx="2160">
                  <c:v>0.22891999999999998</c:v>
                </c:pt>
                <c:pt idx="2161">
                  <c:v>0.22940180000000002</c:v>
                </c:pt>
                <c:pt idx="2162">
                  <c:v>0.2298848</c:v>
                </c:pt>
                <c:pt idx="2163">
                  <c:v>0.2303692</c:v>
                </c:pt>
                <c:pt idx="2164">
                  <c:v>0.2308548</c:v>
                </c:pt>
                <c:pt idx="2165">
                  <c:v>0.23134180000000001</c:v>
                </c:pt>
                <c:pt idx="2166">
                  <c:v>0.23183000000000001</c:v>
                </c:pt>
                <c:pt idx="2167">
                  <c:v>0.23231959999999999</c:v>
                </c:pt>
                <c:pt idx="2168">
                  <c:v>0.2328105</c:v>
                </c:pt>
                <c:pt idx="2169">
                  <c:v>0.2333026</c:v>
                </c:pt>
                <c:pt idx="2170">
                  <c:v>0.23379609999999998</c:v>
                </c:pt>
                <c:pt idx="2171">
                  <c:v>0.234291</c:v>
                </c:pt>
                <c:pt idx="2172">
                  <c:v>0.2347871</c:v>
                </c:pt>
                <c:pt idx="2173">
                  <c:v>0.23528460000000001</c:v>
                </c:pt>
                <c:pt idx="2174">
                  <c:v>0.2357833</c:v>
                </c:pt>
                <c:pt idx="2175">
                  <c:v>0.2362834</c:v>
                </c:pt>
                <c:pt idx="2176">
                  <c:v>0.23678490000000002</c:v>
                </c:pt>
                <c:pt idx="2177">
                  <c:v>0.23728769999999999</c:v>
                </c:pt>
                <c:pt idx="2178">
                  <c:v>0.2377918</c:v>
                </c:pt>
                <c:pt idx="2179">
                  <c:v>0.23829720000000001</c:v>
                </c:pt>
                <c:pt idx="2180">
                  <c:v>0.23880400000000002</c:v>
                </c:pt>
                <c:pt idx="2181">
                  <c:v>0.2393122</c:v>
                </c:pt>
                <c:pt idx="2182">
                  <c:v>0.2398217</c:v>
                </c:pt>
                <c:pt idx="2183">
                  <c:v>0.2403325</c:v>
                </c:pt>
                <c:pt idx="2184">
                  <c:v>0.24084469999999999</c:v>
                </c:pt>
                <c:pt idx="2185">
                  <c:v>0.24135819999999999</c:v>
                </c:pt>
                <c:pt idx="2186">
                  <c:v>0.24187309999999998</c:v>
                </c:pt>
                <c:pt idx="2187">
                  <c:v>0.2423894</c:v>
                </c:pt>
                <c:pt idx="2188">
                  <c:v>0.24290699999999998</c:v>
                </c:pt>
                <c:pt idx="2189">
                  <c:v>0.243426</c:v>
                </c:pt>
                <c:pt idx="2190">
                  <c:v>0.24394640000000001</c:v>
                </c:pt>
                <c:pt idx="2191">
                  <c:v>0.24446809999999999</c:v>
                </c:pt>
                <c:pt idx="2192">
                  <c:v>0.24499120000000002</c:v>
                </c:pt>
                <c:pt idx="2193">
                  <c:v>0.2455157</c:v>
                </c:pt>
                <c:pt idx="2194">
                  <c:v>0.24604150000000002</c:v>
                </c:pt>
                <c:pt idx="2195">
                  <c:v>0.2465688</c:v>
                </c:pt>
                <c:pt idx="2196">
                  <c:v>0.24709740000000002</c:v>
                </c:pt>
                <c:pt idx="2197">
                  <c:v>0.24762740000000003</c:v>
                </c:pt>
                <c:pt idx="2198">
                  <c:v>0.24815880000000001</c:v>
                </c:pt>
                <c:pt idx="2199">
                  <c:v>0.24869159999999998</c:v>
                </c:pt>
                <c:pt idx="2200">
                  <c:v>0.24922570000000002</c:v>
                </c:pt>
                <c:pt idx="2201">
                  <c:v>0.24976129999999996</c:v>
                </c:pt>
                <c:pt idx="2202">
                  <c:v>0.25029829999999997</c:v>
                </c:pt>
                <c:pt idx="2203">
                  <c:v>0.25083670000000002</c:v>
                </c:pt>
                <c:pt idx="2204">
                  <c:v>0.2513765</c:v>
                </c:pt>
                <c:pt idx="2205">
                  <c:v>0.25191770000000002</c:v>
                </c:pt>
                <c:pt idx="2206">
                  <c:v>0.25246030000000003</c:v>
                </c:pt>
                <c:pt idx="2207">
                  <c:v>0.25300430000000002</c:v>
                </c:pt>
                <c:pt idx="2208">
                  <c:v>0.25354969999999999</c:v>
                </c:pt>
                <c:pt idx="2209">
                  <c:v>0.25409659999999995</c:v>
                </c:pt>
                <c:pt idx="2210">
                  <c:v>0.25464489999999995</c:v>
                </c:pt>
                <c:pt idx="2211">
                  <c:v>0.25519460000000005</c:v>
                </c:pt>
                <c:pt idx="2212">
                  <c:v>0.25574570000000002</c:v>
                </c:pt>
                <c:pt idx="2213">
                  <c:v>0.25629830000000003</c:v>
                </c:pt>
                <c:pt idx="2214">
                  <c:v>0.25685230000000003</c:v>
                </c:pt>
                <c:pt idx="2215">
                  <c:v>0.25740770000000002</c:v>
                </c:pt>
                <c:pt idx="2216">
                  <c:v>0.25796459999999999</c:v>
                </c:pt>
                <c:pt idx="2217">
                  <c:v>0.2585229</c:v>
                </c:pt>
                <c:pt idx="2218">
                  <c:v>0.2590826</c:v>
                </c:pt>
                <c:pt idx="2219">
                  <c:v>0.25964379999999998</c:v>
                </c:pt>
                <c:pt idx="2220">
                  <c:v>0.26020649999999995</c:v>
                </c:pt>
                <c:pt idx="2221">
                  <c:v>0.26077060000000002</c:v>
                </c:pt>
                <c:pt idx="2222">
                  <c:v>0.26133610000000002</c:v>
                </c:pt>
                <c:pt idx="2223">
                  <c:v>0.2619031</c:v>
                </c:pt>
                <c:pt idx="2224">
                  <c:v>0.26247160000000003</c:v>
                </c:pt>
                <c:pt idx="2225">
                  <c:v>0.26304149999999998</c:v>
                </c:pt>
                <c:pt idx="2226">
                  <c:v>0.26361290000000004</c:v>
                </c:pt>
                <c:pt idx="2227">
                  <c:v>0.26418569999999997</c:v>
                </c:pt>
                <c:pt idx="2228">
                  <c:v>0.2647601</c:v>
                </c:pt>
                <c:pt idx="2229">
                  <c:v>0.26533590000000001</c:v>
                </c:pt>
                <c:pt idx="2230">
                  <c:v>0.26591320000000002</c:v>
                </c:pt>
                <c:pt idx="2231">
                  <c:v>0.26649189999999995</c:v>
                </c:pt>
                <c:pt idx="2232">
                  <c:v>0.26707210000000003</c:v>
                </c:pt>
                <c:pt idx="2233">
                  <c:v>0.2676539</c:v>
                </c:pt>
                <c:pt idx="2234">
                  <c:v>0.26823710000000001</c:v>
                </c:pt>
                <c:pt idx="2235">
                  <c:v>0.2688218</c:v>
                </c:pt>
                <c:pt idx="2236">
                  <c:v>0.26940799999999998</c:v>
                </c:pt>
                <c:pt idx="2237">
                  <c:v>0.2699956</c:v>
                </c:pt>
                <c:pt idx="2238">
                  <c:v>0.27058479999999996</c:v>
                </c:pt>
                <c:pt idx="2239">
                  <c:v>0.27117550000000001</c:v>
                </c:pt>
                <c:pt idx="2240">
                  <c:v>0.2717677</c:v>
                </c:pt>
                <c:pt idx="2241">
                  <c:v>0.27236140000000003</c:v>
                </c:pt>
                <c:pt idx="2242">
                  <c:v>0.27295649999999999</c:v>
                </c:pt>
                <c:pt idx="2243">
                  <c:v>0.2735532</c:v>
                </c:pt>
                <c:pt idx="2244">
                  <c:v>0.27415139999999999</c:v>
                </c:pt>
                <c:pt idx="2245">
                  <c:v>0.27475120000000003</c:v>
                </c:pt>
                <c:pt idx="2246">
                  <c:v>0.2753524</c:v>
                </c:pt>
                <c:pt idx="2247">
                  <c:v>0.27595520000000001</c:v>
                </c:pt>
                <c:pt idx="2248">
                  <c:v>0.27655950000000001</c:v>
                </c:pt>
                <c:pt idx="2249">
                  <c:v>0.2771653</c:v>
                </c:pt>
                <c:pt idx="2250">
                  <c:v>0.27777269999999998</c:v>
                </c:pt>
                <c:pt idx="2251">
                  <c:v>0.2783815</c:v>
                </c:pt>
                <c:pt idx="2252">
                  <c:v>0.27899190000000001</c:v>
                </c:pt>
                <c:pt idx="2253">
                  <c:v>0.27960390000000002</c:v>
                </c:pt>
                <c:pt idx="2254">
                  <c:v>0.28021740000000001</c:v>
                </c:pt>
                <c:pt idx="2255">
                  <c:v>0.28083239999999998</c:v>
                </c:pt>
                <c:pt idx="2256">
                  <c:v>0.281449</c:v>
                </c:pt>
                <c:pt idx="2257">
                  <c:v>0.28206709999999996</c:v>
                </c:pt>
                <c:pt idx="2258">
                  <c:v>0.28268679999999996</c:v>
                </c:pt>
                <c:pt idx="2259">
                  <c:v>0.283308</c:v>
                </c:pt>
                <c:pt idx="2260">
                  <c:v>0.28393079999999998</c:v>
                </c:pt>
                <c:pt idx="2261">
                  <c:v>0.28455520000000001</c:v>
                </c:pt>
                <c:pt idx="2262">
                  <c:v>0.28518110000000002</c:v>
                </c:pt>
                <c:pt idx="2263">
                  <c:v>0.28580849999999997</c:v>
                </c:pt>
                <c:pt idx="2264">
                  <c:v>0.28643760000000001</c:v>
                </c:pt>
                <c:pt idx="2265">
                  <c:v>0.2870682</c:v>
                </c:pt>
                <c:pt idx="2266">
                  <c:v>0.28770039999999997</c:v>
                </c:pt>
                <c:pt idx="2267">
                  <c:v>0.28833409999999998</c:v>
                </c:pt>
                <c:pt idx="2268">
                  <c:v>0.28896939999999999</c:v>
                </c:pt>
                <c:pt idx="2269">
                  <c:v>0.28960630000000004</c:v>
                </c:pt>
                <c:pt idx="2270">
                  <c:v>0.29024479999999997</c:v>
                </c:pt>
                <c:pt idx="2271">
                  <c:v>0.2908849</c:v>
                </c:pt>
                <c:pt idx="2272">
                  <c:v>0.29152660000000002</c:v>
                </c:pt>
                <c:pt idx="2273">
                  <c:v>0.29216979999999998</c:v>
                </c:pt>
                <c:pt idx="2274">
                  <c:v>0.29281469999999998</c:v>
                </c:pt>
                <c:pt idx="2275">
                  <c:v>0.29346109999999997</c:v>
                </c:pt>
                <c:pt idx="2276">
                  <c:v>0.29410919999999996</c:v>
                </c:pt>
                <c:pt idx="2277">
                  <c:v>0.29475879999999999</c:v>
                </c:pt>
                <c:pt idx="2278">
                  <c:v>0.29541000000000001</c:v>
                </c:pt>
                <c:pt idx="2279">
                  <c:v>0.29606290000000002</c:v>
                </c:pt>
                <c:pt idx="2280">
                  <c:v>0.29671740000000002</c:v>
                </c:pt>
                <c:pt idx="2281">
                  <c:v>0.29737340000000001</c:v>
                </c:pt>
                <c:pt idx="2282">
                  <c:v>0.29803109999999999</c:v>
                </c:pt>
                <c:pt idx="2283">
                  <c:v>0.29869039999999997</c:v>
                </c:pt>
                <c:pt idx="2284">
                  <c:v>0.29935129999999999</c:v>
                </c:pt>
                <c:pt idx="2285">
                  <c:v>0.3000139</c:v>
                </c:pt>
                <c:pt idx="2286">
                  <c:v>0.3006781</c:v>
                </c:pt>
                <c:pt idx="2287">
                  <c:v>0.3013439</c:v>
                </c:pt>
                <c:pt idx="2288">
                  <c:v>0.30201130000000004</c:v>
                </c:pt>
                <c:pt idx="2289">
                  <c:v>0.30268040000000002</c:v>
                </c:pt>
                <c:pt idx="2290">
                  <c:v>0.30335110000000004</c:v>
                </c:pt>
                <c:pt idx="2291">
                  <c:v>0.3040234</c:v>
                </c:pt>
                <c:pt idx="2292">
                  <c:v>0.30469740000000001</c:v>
                </c:pt>
                <c:pt idx="2293">
                  <c:v>0.30537300000000001</c:v>
                </c:pt>
                <c:pt idx="2294">
                  <c:v>0.3060503</c:v>
                </c:pt>
                <c:pt idx="2295">
                  <c:v>0.30672920000000004</c:v>
                </c:pt>
                <c:pt idx="2296">
                  <c:v>0.30740970000000001</c:v>
                </c:pt>
                <c:pt idx="2297">
                  <c:v>0.30809199999999998</c:v>
                </c:pt>
                <c:pt idx="2298">
                  <c:v>0.30877579999999999</c:v>
                </c:pt>
                <c:pt idx="2299">
                  <c:v>0.3094614</c:v>
                </c:pt>
                <c:pt idx="2300">
                  <c:v>0.31014849999999999</c:v>
                </c:pt>
                <c:pt idx="2301">
                  <c:v>0.31083739999999999</c:v>
                </c:pt>
                <c:pt idx="2302">
                  <c:v>0.31152799999999997</c:v>
                </c:pt>
                <c:pt idx="2303">
                  <c:v>0.3122202</c:v>
                </c:pt>
                <c:pt idx="2304">
                  <c:v>0.31291400000000003</c:v>
                </c:pt>
                <c:pt idx="2305">
                  <c:v>0.31360959999999999</c:v>
                </c:pt>
                <c:pt idx="2306">
                  <c:v>0.3143068</c:v>
                </c:pt>
                <c:pt idx="2307">
                  <c:v>0.3150057</c:v>
                </c:pt>
                <c:pt idx="2308">
                  <c:v>0.3157063</c:v>
                </c:pt>
                <c:pt idx="2309">
                  <c:v>0.31640859999999998</c:v>
                </c:pt>
                <c:pt idx="2310">
                  <c:v>0.31711249999999996</c:v>
                </c:pt>
                <c:pt idx="2311">
                  <c:v>0.3178182</c:v>
                </c:pt>
                <c:pt idx="2312">
                  <c:v>0.31852550000000002</c:v>
                </c:pt>
                <c:pt idx="2313">
                  <c:v>0.31923459999999998</c:v>
                </c:pt>
                <c:pt idx="2314">
                  <c:v>0.31994530000000004</c:v>
                </c:pt>
                <c:pt idx="2315">
                  <c:v>0.32065769999999999</c:v>
                </c:pt>
                <c:pt idx="2316">
                  <c:v>0.32137190000000004</c:v>
                </c:pt>
                <c:pt idx="2317">
                  <c:v>0.32208769999999998</c:v>
                </c:pt>
                <c:pt idx="2318">
                  <c:v>0.32280530000000002</c:v>
                </c:pt>
                <c:pt idx="2319">
                  <c:v>0.32352449999999999</c:v>
                </c:pt>
                <c:pt idx="2320">
                  <c:v>0.32424549999999996</c:v>
                </c:pt>
                <c:pt idx="2321">
                  <c:v>0.32496819999999998</c:v>
                </c:pt>
                <c:pt idx="2322">
                  <c:v>0.3256926</c:v>
                </c:pt>
                <c:pt idx="2323">
                  <c:v>0.32641879999999995</c:v>
                </c:pt>
                <c:pt idx="2324">
                  <c:v>0.32714660000000001</c:v>
                </c:pt>
                <c:pt idx="2325">
                  <c:v>0.32787620000000001</c:v>
                </c:pt>
                <c:pt idx="2326">
                  <c:v>0.3286075</c:v>
                </c:pt>
                <c:pt idx="2327">
                  <c:v>0.32934059999999998</c:v>
                </c:pt>
                <c:pt idx="2328">
                  <c:v>0.33007540000000002</c:v>
                </c:pt>
                <c:pt idx="2329">
                  <c:v>0.33081189999999999</c:v>
                </c:pt>
                <c:pt idx="2330">
                  <c:v>0.33155020000000002</c:v>
                </c:pt>
                <c:pt idx="2331">
                  <c:v>0.33229020000000004</c:v>
                </c:pt>
                <c:pt idx="2332">
                  <c:v>0.33303189999999999</c:v>
                </c:pt>
                <c:pt idx="2333">
                  <c:v>0.3337754</c:v>
                </c:pt>
                <c:pt idx="2334">
                  <c:v>0.3345206</c:v>
                </c:pt>
                <c:pt idx="2335">
                  <c:v>0.3352677</c:v>
                </c:pt>
                <c:pt idx="2336">
                  <c:v>0.33601639999999999</c:v>
                </c:pt>
                <c:pt idx="2337">
                  <c:v>0.33676689999999998</c:v>
                </c:pt>
                <c:pt idx="2338">
                  <c:v>0.33751920000000002</c:v>
                </c:pt>
                <c:pt idx="2339">
                  <c:v>0.3382732</c:v>
                </c:pt>
                <c:pt idx="2340">
                  <c:v>0.33902900000000002</c:v>
                </c:pt>
                <c:pt idx="2341">
                  <c:v>0.33978659999999999</c:v>
                </c:pt>
                <c:pt idx="2342">
                  <c:v>0.34054590000000001</c:v>
                </c:pt>
                <c:pt idx="2343">
                  <c:v>0.34130700000000003</c:v>
                </c:pt>
                <c:pt idx="2344">
                  <c:v>0.34206989999999998</c:v>
                </c:pt>
                <c:pt idx="2345">
                  <c:v>0.34283449999999999</c:v>
                </c:pt>
                <c:pt idx="2346">
                  <c:v>0.34360100000000005</c:v>
                </c:pt>
                <c:pt idx="2347">
                  <c:v>0.34436919999999999</c:v>
                </c:pt>
                <c:pt idx="2348">
                  <c:v>0.34513920000000003</c:v>
                </c:pt>
                <c:pt idx="2349">
                  <c:v>0.34591100000000002</c:v>
                </c:pt>
                <c:pt idx="2350">
                  <c:v>0.34668459999999995</c:v>
                </c:pt>
                <c:pt idx="2351">
                  <c:v>0.34745999999999999</c:v>
                </c:pt>
                <c:pt idx="2352">
                  <c:v>0.34823709999999997</c:v>
                </c:pt>
                <c:pt idx="2353">
                  <c:v>0.3490161</c:v>
                </c:pt>
                <c:pt idx="2354">
                  <c:v>0.34979679999999996</c:v>
                </c:pt>
                <c:pt idx="2355">
                  <c:v>0.35057939999999999</c:v>
                </c:pt>
                <c:pt idx="2356">
                  <c:v>0.3513638</c:v>
                </c:pt>
                <c:pt idx="2357">
                  <c:v>0.35215000000000002</c:v>
                </c:pt>
                <c:pt idx="2358">
                  <c:v>0.35293800000000003</c:v>
                </c:pt>
                <c:pt idx="2359">
                  <c:v>0.35372780000000004</c:v>
                </c:pt>
                <c:pt idx="2360">
                  <c:v>0.35451939999999998</c:v>
                </c:pt>
                <c:pt idx="2361">
                  <c:v>0.35531279999999998</c:v>
                </c:pt>
                <c:pt idx="2362">
                  <c:v>0.35610809999999998</c:v>
                </c:pt>
                <c:pt idx="2363">
                  <c:v>0.35690519999999998</c:v>
                </c:pt>
                <c:pt idx="2364">
                  <c:v>0.35770410000000002</c:v>
                </c:pt>
                <c:pt idx="2365">
                  <c:v>0.35850480000000001</c:v>
                </c:pt>
                <c:pt idx="2366">
                  <c:v>0.3593073</c:v>
                </c:pt>
                <c:pt idx="2367">
                  <c:v>0.36011169999999998</c:v>
                </c:pt>
                <c:pt idx="2368">
                  <c:v>0.36091800000000002</c:v>
                </c:pt>
                <c:pt idx="2369">
                  <c:v>0.36172599999999999</c:v>
                </c:pt>
                <c:pt idx="2370">
                  <c:v>0.36253590000000002</c:v>
                </c:pt>
                <c:pt idx="2371">
                  <c:v>0.3633477</c:v>
                </c:pt>
                <c:pt idx="2372">
                  <c:v>0.36416120000000002</c:v>
                </c:pt>
                <c:pt idx="2373">
                  <c:v>0.36497669999999999</c:v>
                </c:pt>
                <c:pt idx="2374">
                  <c:v>0.36579400000000001</c:v>
                </c:pt>
                <c:pt idx="2375">
                  <c:v>0.36661309999999997</c:v>
                </c:pt>
                <c:pt idx="2376">
                  <c:v>0.36743409999999999</c:v>
                </c:pt>
                <c:pt idx="2377">
                  <c:v>0.3682569</c:v>
                </c:pt>
                <c:pt idx="2378">
                  <c:v>0.36908160000000001</c:v>
                </c:pt>
                <c:pt idx="2379">
                  <c:v>0.36990820000000002</c:v>
                </c:pt>
                <c:pt idx="2380">
                  <c:v>0.37073660000000003</c:v>
                </c:pt>
                <c:pt idx="2381">
                  <c:v>0.37156690000000003</c:v>
                </c:pt>
                <c:pt idx="2382">
                  <c:v>0.37239910000000004</c:v>
                </c:pt>
                <c:pt idx="2383">
                  <c:v>0.37323309999999998</c:v>
                </c:pt>
                <c:pt idx="2384">
                  <c:v>0.37406899999999998</c:v>
                </c:pt>
                <c:pt idx="2385">
                  <c:v>0.37490679999999998</c:v>
                </c:pt>
                <c:pt idx="2386">
                  <c:v>0.37574640000000004</c:v>
                </c:pt>
                <c:pt idx="2387">
                  <c:v>0.37658789999999998</c:v>
                </c:pt>
                <c:pt idx="2388">
                  <c:v>0.37743139999999997</c:v>
                </c:pt>
                <c:pt idx="2389">
                  <c:v>0.37827670000000002</c:v>
                </c:pt>
                <c:pt idx="2390">
                  <c:v>0.37912380000000001</c:v>
                </c:pt>
                <c:pt idx="2391">
                  <c:v>0.3799729</c:v>
                </c:pt>
                <c:pt idx="2392">
                  <c:v>0.38082389999999999</c:v>
                </c:pt>
                <c:pt idx="2393">
                  <c:v>0.38167669999999998</c:v>
                </c:pt>
                <c:pt idx="2394">
                  <c:v>0.38253149999999997</c:v>
                </c:pt>
                <c:pt idx="2395">
                  <c:v>0.38338819999999996</c:v>
                </c:pt>
                <c:pt idx="2396">
                  <c:v>0.3842467</c:v>
                </c:pt>
                <c:pt idx="2397">
                  <c:v>0.38510719999999998</c:v>
                </c:pt>
                <c:pt idx="2398">
                  <c:v>0.38596959999999997</c:v>
                </c:pt>
                <c:pt idx="2399">
                  <c:v>0.38683380000000001</c:v>
                </c:pt>
                <c:pt idx="2400">
                  <c:v>0.38769999999999999</c:v>
                </c:pt>
                <c:pt idx="2401">
                  <c:v>0.38856809999999997</c:v>
                </c:pt>
                <c:pt idx="2402">
                  <c:v>0.38943810000000001</c:v>
                </c:pt>
                <c:pt idx="2403">
                  <c:v>0.39030999999999999</c:v>
                </c:pt>
                <c:pt idx="2404">
                  <c:v>0.39118390000000003</c:v>
                </c:pt>
                <c:pt idx="2405">
                  <c:v>0.39205970000000001</c:v>
                </c:pt>
                <c:pt idx="2406">
                  <c:v>0.39293740000000005</c:v>
                </c:pt>
                <c:pt idx="2407">
                  <c:v>0.39381699999999997</c:v>
                </c:pt>
                <c:pt idx="2408">
                  <c:v>0.39469849999999995</c:v>
                </c:pt>
                <c:pt idx="2409">
                  <c:v>0.39558199999999999</c:v>
                </c:pt>
                <c:pt idx="2410">
                  <c:v>0.39646739999999997</c:v>
                </c:pt>
                <c:pt idx="2411">
                  <c:v>0.39735470000000001</c:v>
                </c:pt>
                <c:pt idx="2412">
                  <c:v>0.39824400000000004</c:v>
                </c:pt>
                <c:pt idx="2413">
                  <c:v>0.39913530000000003</c:v>
                </c:pt>
                <c:pt idx="2414">
                  <c:v>0.40002840000000001</c:v>
                </c:pt>
                <c:pt idx="2415">
                  <c:v>0.40092349999999999</c:v>
                </c:pt>
                <c:pt idx="2416">
                  <c:v>0.40182059999999997</c:v>
                </c:pt>
                <c:pt idx="2417">
                  <c:v>0.40271960000000001</c:v>
                </c:pt>
                <c:pt idx="2418">
                  <c:v>0.40362049999999999</c:v>
                </c:pt>
                <c:pt idx="2419">
                  <c:v>0.40452350000000004</c:v>
                </c:pt>
                <c:pt idx="2420">
                  <c:v>0.40542829999999996</c:v>
                </c:pt>
                <c:pt idx="2421">
                  <c:v>0.4063351</c:v>
                </c:pt>
                <c:pt idx="2422">
                  <c:v>0.40724389999999999</c:v>
                </c:pt>
                <c:pt idx="2423">
                  <c:v>0.40815469999999998</c:v>
                </c:pt>
                <c:pt idx="2424">
                  <c:v>0.40906729999999997</c:v>
                </c:pt>
                <c:pt idx="2425">
                  <c:v>0.40998199999999996</c:v>
                </c:pt>
                <c:pt idx="2426">
                  <c:v>0.41089870000000001</c:v>
                </c:pt>
                <c:pt idx="2427">
                  <c:v>0.41181730000000005</c:v>
                </c:pt>
                <c:pt idx="2428">
                  <c:v>0.41273790000000005</c:v>
                </c:pt>
                <c:pt idx="2429">
                  <c:v>0.41366040000000004</c:v>
                </c:pt>
                <c:pt idx="2430">
                  <c:v>0.41458499999999998</c:v>
                </c:pt>
                <c:pt idx="2431">
                  <c:v>0.41551149999999998</c:v>
                </c:pt>
                <c:pt idx="2432">
                  <c:v>0.41644000000000003</c:v>
                </c:pt>
                <c:pt idx="2433">
                  <c:v>0.41737039999999997</c:v>
                </c:pt>
                <c:pt idx="2434">
                  <c:v>0.41830289999999998</c:v>
                </c:pt>
                <c:pt idx="2435">
                  <c:v>0.41923740000000004</c:v>
                </c:pt>
                <c:pt idx="2436">
                  <c:v>0.42017379999999999</c:v>
                </c:pt>
                <c:pt idx="2437">
                  <c:v>0.42111219999999999</c:v>
                </c:pt>
                <c:pt idx="2438">
                  <c:v>0.4220527</c:v>
                </c:pt>
                <c:pt idx="2439">
                  <c:v>0.42299510000000001</c:v>
                </c:pt>
                <c:pt idx="2440">
                  <c:v>0.42393949999999997</c:v>
                </c:pt>
                <c:pt idx="2441">
                  <c:v>0.42488589999999998</c:v>
                </c:pt>
                <c:pt idx="2442">
                  <c:v>0.4258344</c:v>
                </c:pt>
                <c:pt idx="2443">
                  <c:v>0.42678479999999996</c:v>
                </c:pt>
                <c:pt idx="2444">
                  <c:v>0.42773719999999998</c:v>
                </c:pt>
                <c:pt idx="2445">
                  <c:v>0.42869170000000001</c:v>
                </c:pt>
                <c:pt idx="2446">
                  <c:v>0.42964810000000003</c:v>
                </c:pt>
                <c:pt idx="2447">
                  <c:v>0.43060659999999995</c:v>
                </c:pt>
                <c:pt idx="2448">
                  <c:v>0.43156709999999998</c:v>
                </c:pt>
                <c:pt idx="2449">
                  <c:v>0.43252960000000001</c:v>
                </c:pt>
                <c:pt idx="2450">
                  <c:v>0.43349409999999999</c:v>
                </c:pt>
                <c:pt idx="2451">
                  <c:v>0.43446069999999998</c:v>
                </c:pt>
                <c:pt idx="2452">
                  <c:v>0.43542920000000002</c:v>
                </c:pt>
                <c:pt idx="2453">
                  <c:v>0.4363998</c:v>
                </c:pt>
                <c:pt idx="2454">
                  <c:v>0.43737239999999999</c:v>
                </c:pt>
                <c:pt idx="2455">
                  <c:v>0.43834709999999999</c:v>
                </c:pt>
                <c:pt idx="2456">
                  <c:v>0.43932369999999998</c:v>
                </c:pt>
                <c:pt idx="2457">
                  <c:v>0.44030249999999999</c:v>
                </c:pt>
                <c:pt idx="2458">
                  <c:v>0.44128319999999999</c:v>
                </c:pt>
                <c:pt idx="2459">
                  <c:v>0.44226600000000005</c:v>
                </c:pt>
                <c:pt idx="2460">
                  <c:v>0.4432508</c:v>
                </c:pt>
                <c:pt idx="2461">
                  <c:v>0.44423770000000001</c:v>
                </c:pt>
                <c:pt idx="2462">
                  <c:v>0.44522659999999997</c:v>
                </c:pt>
                <c:pt idx="2463">
                  <c:v>0.44621749999999999</c:v>
                </c:pt>
                <c:pt idx="2464">
                  <c:v>0.44721049999999996</c:v>
                </c:pt>
                <c:pt idx="2465">
                  <c:v>0.44820560000000004</c:v>
                </c:pt>
                <c:pt idx="2466">
                  <c:v>0.44920270000000001</c:v>
                </c:pt>
                <c:pt idx="2467">
                  <c:v>0.45020189999999999</c:v>
                </c:pt>
                <c:pt idx="2468">
                  <c:v>0.45120309999999997</c:v>
                </c:pt>
                <c:pt idx="2469">
                  <c:v>0.45220630000000001</c:v>
                </c:pt>
                <c:pt idx="2470">
                  <c:v>0.45321159999999999</c:v>
                </c:pt>
                <c:pt idx="2471">
                  <c:v>0.45421899999999998</c:v>
                </c:pt>
                <c:pt idx="2472">
                  <c:v>0.45522850000000004</c:v>
                </c:pt>
                <c:pt idx="2473">
                  <c:v>0.45624000000000003</c:v>
                </c:pt>
                <c:pt idx="2474">
                  <c:v>0.45725359999999998</c:v>
                </c:pt>
                <c:pt idx="2475">
                  <c:v>0.45826919999999999</c:v>
                </c:pt>
                <c:pt idx="2476">
                  <c:v>0.4592869</c:v>
                </c:pt>
                <c:pt idx="2477">
                  <c:v>0.46030669999999996</c:v>
                </c:pt>
                <c:pt idx="2478">
                  <c:v>0.46132859999999998</c:v>
                </c:pt>
                <c:pt idx="2479">
                  <c:v>0.4623525</c:v>
                </c:pt>
                <c:pt idx="2480">
                  <c:v>0.46337849999999997</c:v>
                </c:pt>
                <c:pt idx="2481">
                  <c:v>0.4644066</c:v>
                </c:pt>
                <c:pt idx="2482">
                  <c:v>0.46543679999999998</c:v>
                </c:pt>
                <c:pt idx="2483">
                  <c:v>0.46646909999999997</c:v>
                </c:pt>
                <c:pt idx="2484">
                  <c:v>0.46750340000000001</c:v>
                </c:pt>
                <c:pt idx="2485">
                  <c:v>0.46853990000000001</c:v>
                </c:pt>
                <c:pt idx="2486">
                  <c:v>0.46957840000000001</c:v>
                </c:pt>
                <c:pt idx="2487">
                  <c:v>0.47061899999999995</c:v>
                </c:pt>
                <c:pt idx="2488">
                  <c:v>0.47166169999999996</c:v>
                </c:pt>
                <c:pt idx="2489">
                  <c:v>0.47270649999999997</c:v>
                </c:pt>
                <c:pt idx="2490">
                  <c:v>0.47375339999999999</c:v>
                </c:pt>
                <c:pt idx="2491">
                  <c:v>0.47480240000000001</c:v>
                </c:pt>
                <c:pt idx="2492">
                  <c:v>0.47585349999999998</c:v>
                </c:pt>
                <c:pt idx="2493">
                  <c:v>0.47690670000000002</c:v>
                </c:pt>
                <c:pt idx="2494">
                  <c:v>0.477962</c:v>
                </c:pt>
                <c:pt idx="2495">
                  <c:v>0.47901939999999998</c:v>
                </c:pt>
                <c:pt idx="2496">
                  <c:v>0.48007889999999998</c:v>
                </c:pt>
                <c:pt idx="2497">
                  <c:v>0.48114050000000003</c:v>
                </c:pt>
                <c:pt idx="2498">
                  <c:v>0.48220430000000003</c:v>
                </c:pt>
                <c:pt idx="2499">
                  <c:v>0.48327009999999998</c:v>
                </c:pt>
                <c:pt idx="2500">
                  <c:v>0.48433799999999999</c:v>
                </c:pt>
                <c:pt idx="2501">
                  <c:v>0.48540809999999995</c:v>
                </c:pt>
                <c:pt idx="2502">
                  <c:v>0.48648030000000003</c:v>
                </c:pt>
                <c:pt idx="2503">
                  <c:v>0.4875546</c:v>
                </c:pt>
                <c:pt idx="2504">
                  <c:v>0.48863099999999998</c:v>
                </c:pt>
                <c:pt idx="2505">
                  <c:v>0.48970960000000008</c:v>
                </c:pt>
                <c:pt idx="2506">
                  <c:v>0.49079029999999996</c:v>
                </c:pt>
                <c:pt idx="2507">
                  <c:v>0.49187310000000001</c:v>
                </c:pt>
                <c:pt idx="2508">
                  <c:v>0.49295800000000006</c:v>
                </c:pt>
                <c:pt idx="2509">
                  <c:v>0.49404500000000001</c:v>
                </c:pt>
                <c:pt idx="2510">
                  <c:v>0.49513430000000003</c:v>
                </c:pt>
                <c:pt idx="2511">
                  <c:v>0.49622550000000004</c:v>
                </c:pt>
                <c:pt idx="2512">
                  <c:v>0.49731899999999996</c:v>
                </c:pt>
                <c:pt idx="2513">
                  <c:v>0.49841459999999999</c:v>
                </c:pt>
                <c:pt idx="2514">
                  <c:v>0.49951240000000008</c:v>
                </c:pt>
                <c:pt idx="2515">
                  <c:v>0.50061219999999995</c:v>
                </c:pt>
                <c:pt idx="2516">
                  <c:v>0.5017142</c:v>
                </c:pt>
                <c:pt idx="2517">
                  <c:v>0.5028184</c:v>
                </c:pt>
                <c:pt idx="2518">
                  <c:v>0.5039247</c:v>
                </c:pt>
                <c:pt idx="2519">
                  <c:v>0.50503310000000001</c:v>
                </c:pt>
                <c:pt idx="2520">
                  <c:v>0.50614370000000009</c:v>
                </c:pt>
                <c:pt idx="2521">
                  <c:v>0.5072565</c:v>
                </c:pt>
                <c:pt idx="2522">
                  <c:v>0.50837129999999997</c:v>
                </c:pt>
                <c:pt idx="2523">
                  <c:v>0.50948840000000006</c:v>
                </c:pt>
                <c:pt idx="2524">
                  <c:v>0.51060760000000005</c:v>
                </c:pt>
                <c:pt idx="2525">
                  <c:v>0.51172890000000004</c:v>
                </c:pt>
                <c:pt idx="2526">
                  <c:v>0.51285239999999999</c:v>
                </c:pt>
                <c:pt idx="2527">
                  <c:v>0.51397809999999999</c:v>
                </c:pt>
                <c:pt idx="2528">
                  <c:v>0.51510599999999995</c:v>
                </c:pt>
                <c:pt idx="2529">
                  <c:v>0.51623589999999997</c:v>
                </c:pt>
                <c:pt idx="2530">
                  <c:v>0.5173681</c:v>
                </c:pt>
                <c:pt idx="2531">
                  <c:v>0.51850240000000003</c:v>
                </c:pt>
                <c:pt idx="2532">
                  <c:v>0.51963890000000001</c:v>
                </c:pt>
                <c:pt idx="2533">
                  <c:v>0.5207775</c:v>
                </c:pt>
                <c:pt idx="2534">
                  <c:v>0.5219184</c:v>
                </c:pt>
                <c:pt idx="2535">
                  <c:v>0.52306129999999995</c:v>
                </c:pt>
                <c:pt idx="2536">
                  <c:v>0.52420650000000002</c:v>
                </c:pt>
                <c:pt idx="2537">
                  <c:v>0.52535380000000009</c:v>
                </c:pt>
                <c:pt idx="2538">
                  <c:v>0.52650330000000001</c:v>
                </c:pt>
                <c:pt idx="2539">
                  <c:v>0.52765499999999999</c:v>
                </c:pt>
                <c:pt idx="2540">
                  <c:v>0.52880889999999992</c:v>
                </c:pt>
                <c:pt idx="2541">
                  <c:v>0.52996490000000007</c:v>
                </c:pt>
                <c:pt idx="2542">
                  <c:v>0.53112310000000007</c:v>
                </c:pt>
                <c:pt idx="2543">
                  <c:v>0.53228360000000008</c:v>
                </c:pt>
                <c:pt idx="2544">
                  <c:v>0.53344609999999992</c:v>
                </c:pt>
                <c:pt idx="2545">
                  <c:v>0.5346109</c:v>
                </c:pt>
                <c:pt idx="2546">
                  <c:v>0.53577789999999992</c:v>
                </c:pt>
                <c:pt idx="2547">
                  <c:v>0.53694699999999995</c:v>
                </c:pt>
                <c:pt idx="2548">
                  <c:v>0.5381184</c:v>
                </c:pt>
                <c:pt idx="2549">
                  <c:v>0.53929190000000005</c:v>
                </c:pt>
                <c:pt idx="2550">
                  <c:v>0.54046759999999994</c:v>
                </c:pt>
                <c:pt idx="2551">
                  <c:v>0.5416455</c:v>
                </c:pt>
                <c:pt idx="2552">
                  <c:v>0.54282560000000002</c:v>
                </c:pt>
                <c:pt idx="2553">
                  <c:v>0.54400789999999999</c:v>
                </c:pt>
                <c:pt idx="2554">
                  <c:v>0.54519249999999997</c:v>
                </c:pt>
                <c:pt idx="2555">
                  <c:v>0.54637910000000001</c:v>
                </c:pt>
                <c:pt idx="2556">
                  <c:v>0.5475681</c:v>
                </c:pt>
                <c:pt idx="2557">
                  <c:v>0.5487592</c:v>
                </c:pt>
                <c:pt idx="2558">
                  <c:v>0.54995249999999996</c:v>
                </c:pt>
                <c:pt idx="2559">
                  <c:v>0.55114799999999997</c:v>
                </c:pt>
                <c:pt idx="2560">
                  <c:v>0.55234570000000005</c:v>
                </c:pt>
                <c:pt idx="2561">
                  <c:v>0.55354570000000003</c:v>
                </c:pt>
                <c:pt idx="2562">
                  <c:v>0.55474780000000001</c:v>
                </c:pt>
                <c:pt idx="2563">
                  <c:v>0.55595209999999995</c:v>
                </c:pt>
                <c:pt idx="2564">
                  <c:v>0.55715870000000001</c:v>
                </c:pt>
                <c:pt idx="2565">
                  <c:v>0.55836750000000002</c:v>
                </c:pt>
                <c:pt idx="2566">
                  <c:v>0.55957839999999992</c:v>
                </c:pt>
                <c:pt idx="2567">
                  <c:v>0.56079160000000006</c:v>
                </c:pt>
                <c:pt idx="2568">
                  <c:v>0.56200700000000003</c:v>
                </c:pt>
                <c:pt idx="2569">
                  <c:v>0.56322470000000002</c:v>
                </c:pt>
                <c:pt idx="2570">
                  <c:v>0.56444450000000002</c:v>
                </c:pt>
                <c:pt idx="2571">
                  <c:v>0.56566660000000002</c:v>
                </c:pt>
                <c:pt idx="2572">
                  <c:v>0.56689089999999998</c:v>
                </c:pt>
                <c:pt idx="2573">
                  <c:v>0.56811739999999999</c:v>
                </c:pt>
                <c:pt idx="2574">
                  <c:v>0.56934609999999997</c:v>
                </c:pt>
                <c:pt idx="2575">
                  <c:v>0.57057709999999995</c:v>
                </c:pt>
                <c:pt idx="2576">
                  <c:v>0.57181020000000005</c:v>
                </c:pt>
                <c:pt idx="2577">
                  <c:v>0.57304569999999999</c:v>
                </c:pt>
                <c:pt idx="2578">
                  <c:v>0.57428329999999994</c:v>
                </c:pt>
                <c:pt idx="2579">
                  <c:v>0.57552320000000001</c:v>
                </c:pt>
                <c:pt idx="2580">
                  <c:v>0.57676530000000004</c:v>
                </c:pt>
                <c:pt idx="2581">
                  <c:v>0.57800960000000001</c:v>
                </c:pt>
                <c:pt idx="2582">
                  <c:v>0.5792562</c:v>
                </c:pt>
                <c:pt idx="2583">
                  <c:v>0.58050500000000005</c:v>
                </c:pt>
                <c:pt idx="2584">
                  <c:v>0.58175600000000005</c:v>
                </c:pt>
                <c:pt idx="2585">
                  <c:v>0.58300929999999995</c:v>
                </c:pt>
                <c:pt idx="2586">
                  <c:v>0.58426480000000003</c:v>
                </c:pt>
                <c:pt idx="2587">
                  <c:v>0.5855226</c:v>
                </c:pt>
                <c:pt idx="2588">
                  <c:v>0.58678249999999998</c:v>
                </c:pt>
                <c:pt idx="2589">
                  <c:v>0.58804479999999992</c:v>
                </c:pt>
                <c:pt idx="2590">
                  <c:v>0.58930919999999998</c:v>
                </c:pt>
                <c:pt idx="2591">
                  <c:v>0.59057589999999993</c:v>
                </c:pt>
                <c:pt idx="2592">
                  <c:v>0.59184490000000001</c:v>
                </c:pt>
                <c:pt idx="2593">
                  <c:v>0.59311610000000003</c:v>
                </c:pt>
                <c:pt idx="2594">
                  <c:v>0.59438959999999996</c:v>
                </c:pt>
                <c:pt idx="2595">
                  <c:v>0.59566520000000001</c:v>
                </c:pt>
                <c:pt idx="2596">
                  <c:v>0.59694320000000001</c:v>
                </c:pt>
                <c:pt idx="2597">
                  <c:v>0.59822339999999996</c:v>
                </c:pt>
                <c:pt idx="2598">
                  <c:v>0.59950579999999998</c:v>
                </c:pt>
                <c:pt idx="2599">
                  <c:v>0.60079050000000001</c:v>
                </c:pt>
                <c:pt idx="2600">
                  <c:v>0.60207749999999993</c:v>
                </c:pt>
                <c:pt idx="2601">
                  <c:v>0.60336659999999998</c:v>
                </c:pt>
                <c:pt idx="2602">
                  <c:v>0.60465809999999998</c:v>
                </c:pt>
                <c:pt idx="2603">
                  <c:v>0.60595180000000004</c:v>
                </c:pt>
                <c:pt idx="2604">
                  <c:v>0.6072478</c:v>
                </c:pt>
                <c:pt idx="2605">
                  <c:v>0.60854599999999992</c:v>
                </c:pt>
                <c:pt idx="2606">
                  <c:v>0.60984649999999996</c:v>
                </c:pt>
                <c:pt idx="2607">
                  <c:v>0.61114920000000006</c:v>
                </c:pt>
                <c:pt idx="2608">
                  <c:v>0.61245430000000001</c:v>
                </c:pt>
                <c:pt idx="2609">
                  <c:v>0.61376149999999996</c:v>
                </c:pt>
                <c:pt idx="2610">
                  <c:v>0.61507100000000003</c:v>
                </c:pt>
                <c:pt idx="2611">
                  <c:v>0.61638280000000001</c:v>
                </c:pt>
                <c:pt idx="2612">
                  <c:v>0.61769680000000005</c:v>
                </c:pt>
                <c:pt idx="2613">
                  <c:v>0.61901320000000004</c:v>
                </c:pt>
                <c:pt idx="2614">
                  <c:v>0.62033179999999999</c:v>
                </c:pt>
                <c:pt idx="2615">
                  <c:v>0.6216526</c:v>
                </c:pt>
                <c:pt idx="2616">
                  <c:v>0.62297579999999997</c:v>
                </c:pt>
                <c:pt idx="2617">
                  <c:v>0.62430109999999994</c:v>
                </c:pt>
                <c:pt idx="2618">
                  <c:v>0.62562879999999998</c:v>
                </c:pt>
                <c:pt idx="2619">
                  <c:v>0.62695869999999998</c:v>
                </c:pt>
                <c:pt idx="2620">
                  <c:v>0.62829089999999999</c:v>
                </c:pt>
                <c:pt idx="2621">
                  <c:v>0.6296254</c:v>
                </c:pt>
                <c:pt idx="2622">
                  <c:v>0.63096210000000008</c:v>
                </c:pt>
                <c:pt idx="2623">
                  <c:v>0.63230109999999995</c:v>
                </c:pt>
                <c:pt idx="2624">
                  <c:v>0.63364240000000005</c:v>
                </c:pt>
                <c:pt idx="2625">
                  <c:v>0.63498600000000005</c:v>
                </c:pt>
                <c:pt idx="2626">
                  <c:v>0.6363318</c:v>
                </c:pt>
                <c:pt idx="2627">
                  <c:v>0.63767990000000008</c:v>
                </c:pt>
                <c:pt idx="2628">
                  <c:v>0.6390304</c:v>
                </c:pt>
                <c:pt idx="2629">
                  <c:v>0.64038300000000004</c:v>
                </c:pt>
                <c:pt idx="2630">
                  <c:v>0.64173789999999997</c:v>
                </c:pt>
                <c:pt idx="2631">
                  <c:v>0.64309519999999998</c:v>
                </c:pt>
                <c:pt idx="2632">
                  <c:v>0.64445469999999994</c:v>
                </c:pt>
                <c:pt idx="2633">
                  <c:v>0.64581650000000002</c:v>
                </c:pt>
                <c:pt idx="2634">
                  <c:v>0.64718059999999999</c:v>
                </c:pt>
                <c:pt idx="2635">
                  <c:v>0.64854699999999998</c:v>
                </c:pt>
                <c:pt idx="2636">
                  <c:v>0.64991560000000004</c:v>
                </c:pt>
                <c:pt idx="2637">
                  <c:v>0.65128649999999999</c:v>
                </c:pt>
                <c:pt idx="2638">
                  <c:v>0.65265969999999995</c:v>
                </c:pt>
                <c:pt idx="2639">
                  <c:v>0.65403520000000004</c:v>
                </c:pt>
                <c:pt idx="2640">
                  <c:v>0.65541300000000002</c:v>
                </c:pt>
                <c:pt idx="2641">
                  <c:v>0.65679309999999991</c:v>
                </c:pt>
                <c:pt idx="2642">
                  <c:v>0.65817549999999991</c:v>
                </c:pt>
                <c:pt idx="2643">
                  <c:v>0.65956010000000009</c:v>
                </c:pt>
                <c:pt idx="2644">
                  <c:v>0.66094710000000001</c:v>
                </c:pt>
                <c:pt idx="2645">
                  <c:v>0.66233629999999999</c:v>
                </c:pt>
                <c:pt idx="2646">
                  <c:v>0.66372779999999998</c:v>
                </c:pt>
                <c:pt idx="2647">
                  <c:v>0.66512170000000004</c:v>
                </c:pt>
                <c:pt idx="2648">
                  <c:v>0.66651779999999994</c:v>
                </c:pt>
                <c:pt idx="2649">
                  <c:v>0.66791610000000001</c:v>
                </c:pt>
                <c:pt idx="2650">
                  <c:v>0.66931689999999999</c:v>
                </c:pt>
                <c:pt idx="2651">
                  <c:v>0.67071979999999998</c:v>
                </c:pt>
                <c:pt idx="2652">
                  <c:v>0.67212510000000003</c:v>
                </c:pt>
                <c:pt idx="2653">
                  <c:v>0.67353269999999998</c:v>
                </c:pt>
                <c:pt idx="2654">
                  <c:v>0.67494259999999995</c:v>
                </c:pt>
                <c:pt idx="2655">
                  <c:v>0.67635469999999998</c:v>
                </c:pt>
                <c:pt idx="2656">
                  <c:v>0.67776919999999996</c:v>
                </c:pt>
                <c:pt idx="2657">
                  <c:v>0.67918600000000007</c:v>
                </c:pt>
                <c:pt idx="2658">
                  <c:v>0.68060500000000002</c:v>
                </c:pt>
                <c:pt idx="2659">
                  <c:v>0.68202640000000003</c:v>
                </c:pt>
                <c:pt idx="2660">
                  <c:v>0.68345009999999995</c:v>
                </c:pt>
                <c:pt idx="2661">
                  <c:v>0.68487599999999993</c:v>
                </c:pt>
                <c:pt idx="2662">
                  <c:v>0.68630429999999998</c:v>
                </c:pt>
                <c:pt idx="2663">
                  <c:v>0.68773490000000004</c:v>
                </c:pt>
                <c:pt idx="2664">
                  <c:v>0.68916769999999994</c:v>
                </c:pt>
                <c:pt idx="2665">
                  <c:v>0.69060290000000002</c:v>
                </c:pt>
                <c:pt idx="2666">
                  <c:v>0.69204029999999994</c:v>
                </c:pt>
                <c:pt idx="2667">
                  <c:v>0.69348010000000004</c:v>
                </c:pt>
                <c:pt idx="2668">
                  <c:v>0.69492220000000005</c:v>
                </c:pt>
                <c:pt idx="2669">
                  <c:v>0.6963665</c:v>
                </c:pt>
                <c:pt idx="2670">
                  <c:v>0.69781320000000002</c:v>
                </c:pt>
                <c:pt idx="2671">
                  <c:v>0.6992623</c:v>
                </c:pt>
                <c:pt idx="2672">
                  <c:v>0.70071349999999999</c:v>
                </c:pt>
                <c:pt idx="2673">
                  <c:v>0.70216710000000004</c:v>
                </c:pt>
                <c:pt idx="2674">
                  <c:v>0.70362310000000006</c:v>
                </c:pt>
                <c:pt idx="2675">
                  <c:v>0.70508130000000002</c:v>
                </c:pt>
                <c:pt idx="2676">
                  <c:v>0.7065418</c:v>
                </c:pt>
                <c:pt idx="2677">
                  <c:v>0.70800459999999998</c:v>
                </c:pt>
                <c:pt idx="2678">
                  <c:v>0.70946969999999998</c:v>
                </c:pt>
                <c:pt idx="2679">
                  <c:v>0.71093719999999994</c:v>
                </c:pt>
                <c:pt idx="2680">
                  <c:v>0.71240690000000007</c:v>
                </c:pt>
                <c:pt idx="2681">
                  <c:v>0.71387899999999993</c:v>
                </c:pt>
                <c:pt idx="2682">
                  <c:v>0.71535340000000003</c:v>
                </c:pt>
                <c:pt idx="2683">
                  <c:v>0.71682999999999997</c:v>
                </c:pt>
                <c:pt idx="2684">
                  <c:v>0.71830899999999998</c:v>
                </c:pt>
                <c:pt idx="2685">
                  <c:v>0.71979029999999999</c:v>
                </c:pt>
                <c:pt idx="2686">
                  <c:v>0.72127390000000002</c:v>
                </c:pt>
                <c:pt idx="2687">
                  <c:v>0.72275990000000001</c:v>
                </c:pt>
                <c:pt idx="2688">
                  <c:v>0.72424809999999995</c:v>
                </c:pt>
                <c:pt idx="2689">
                  <c:v>0.72573860000000001</c:v>
                </c:pt>
                <c:pt idx="2690">
                  <c:v>0.72723150000000003</c:v>
                </c:pt>
                <c:pt idx="2691">
                  <c:v>0.72872669999999995</c:v>
                </c:pt>
                <c:pt idx="2692">
                  <c:v>0.73022419999999999</c:v>
                </c:pt>
                <c:pt idx="2693">
                  <c:v>0.73172400000000004</c:v>
                </c:pt>
                <c:pt idx="2694">
                  <c:v>0.7332261000000001</c:v>
                </c:pt>
                <c:pt idx="2695">
                  <c:v>0.73473050000000006</c:v>
                </c:pt>
                <c:pt idx="2696">
                  <c:v>0.73623730000000009</c:v>
                </c:pt>
                <c:pt idx="2697">
                  <c:v>0.73774629999999997</c:v>
                </c:pt>
                <c:pt idx="2698">
                  <c:v>0.73925770000000002</c:v>
                </c:pt>
                <c:pt idx="2699">
                  <c:v>0.74077139999999997</c:v>
                </c:pt>
                <c:pt idx="2700">
                  <c:v>0.74228740000000004</c:v>
                </c:pt>
                <c:pt idx="2701">
                  <c:v>0.74380570000000001</c:v>
                </c:pt>
                <c:pt idx="2702">
                  <c:v>0.7453263</c:v>
                </c:pt>
                <c:pt idx="2703">
                  <c:v>0.74684930000000005</c:v>
                </c:pt>
                <c:pt idx="2704">
                  <c:v>0.7483746</c:v>
                </c:pt>
                <c:pt idx="2705">
                  <c:v>0.74990210000000002</c:v>
                </c:pt>
                <c:pt idx="2706">
                  <c:v>0.75143199999999999</c:v>
                </c:pt>
                <c:pt idx="2707">
                  <c:v>0.75296419999999997</c:v>
                </c:pt>
                <c:pt idx="2708">
                  <c:v>0.75449880000000003</c:v>
                </c:pt>
                <c:pt idx="2709">
                  <c:v>0.75603560000000003</c:v>
                </c:pt>
                <c:pt idx="2710">
                  <c:v>0.75757479999999999</c:v>
                </c:pt>
                <c:pt idx="2711">
                  <c:v>0.75911629999999997</c:v>
                </c:pt>
                <c:pt idx="2712">
                  <c:v>0.76066</c:v>
                </c:pt>
                <c:pt idx="2713">
                  <c:v>0.76220620000000006</c:v>
                </c:pt>
                <c:pt idx="2714">
                  <c:v>0.76375470000000001</c:v>
                </c:pt>
                <c:pt idx="2715">
                  <c:v>0.76530540000000002</c:v>
                </c:pt>
                <c:pt idx="2716">
                  <c:v>0.7668585</c:v>
                </c:pt>
                <c:pt idx="2717">
                  <c:v>0.76841379999999992</c:v>
                </c:pt>
                <c:pt idx="2718">
                  <c:v>0.76997159999999998</c:v>
                </c:pt>
                <c:pt idx="2719">
                  <c:v>0.77153159999999998</c:v>
                </c:pt>
                <c:pt idx="2720">
                  <c:v>0.77309399999999995</c:v>
                </c:pt>
                <c:pt idx="2721">
                  <c:v>0.77465859999999997</c:v>
                </c:pt>
                <c:pt idx="2722">
                  <c:v>0.77622559999999996</c:v>
                </c:pt>
                <c:pt idx="2723">
                  <c:v>0.77779490000000007</c:v>
                </c:pt>
                <c:pt idx="2724">
                  <c:v>0.77936650000000007</c:v>
                </c:pt>
                <c:pt idx="2725">
                  <c:v>0.78094050000000004</c:v>
                </c:pt>
                <c:pt idx="2726">
                  <c:v>0.78251670000000006</c:v>
                </c:pt>
                <c:pt idx="2727">
                  <c:v>0.78409529999999994</c:v>
                </c:pt>
                <c:pt idx="2728">
                  <c:v>0.78567619999999994</c:v>
                </c:pt>
                <c:pt idx="2729">
                  <c:v>0.78725940000000005</c:v>
                </c:pt>
                <c:pt idx="2730">
                  <c:v>0.78884489999999996</c:v>
                </c:pt>
                <c:pt idx="2731">
                  <c:v>0.79043280000000005</c:v>
                </c:pt>
                <c:pt idx="2732">
                  <c:v>0.79202300000000003</c:v>
                </c:pt>
                <c:pt idx="2733">
                  <c:v>0.79361549999999992</c:v>
                </c:pt>
                <c:pt idx="2734">
                  <c:v>0.79521029999999993</c:v>
                </c:pt>
                <c:pt idx="2735">
                  <c:v>0.7968075</c:v>
                </c:pt>
                <c:pt idx="2736">
                  <c:v>0.79840689999999992</c:v>
                </c:pt>
                <c:pt idx="2737">
                  <c:v>0.80000870000000002</c:v>
                </c:pt>
                <c:pt idx="2738">
                  <c:v>0.80161280000000001</c:v>
                </c:pt>
                <c:pt idx="2739">
                  <c:v>0.80321920000000002</c:v>
                </c:pt>
                <c:pt idx="2740">
                  <c:v>0.80482790000000004</c:v>
                </c:pt>
                <c:pt idx="2741">
                  <c:v>0.80643900000000002</c:v>
                </c:pt>
                <c:pt idx="2742">
                  <c:v>0.80805229999999995</c:v>
                </c:pt>
                <c:pt idx="2743">
                  <c:v>0.80966800000000005</c:v>
                </c:pt>
                <c:pt idx="2744">
                  <c:v>0.81128600000000006</c:v>
                </c:pt>
                <c:pt idx="2745">
                  <c:v>0.81290640000000003</c:v>
                </c:pt>
                <c:pt idx="2746">
                  <c:v>0.81452900000000006</c:v>
                </c:pt>
                <c:pt idx="2747">
                  <c:v>0.81615400000000005</c:v>
                </c:pt>
                <c:pt idx="2748">
                  <c:v>0.81778129999999993</c:v>
                </c:pt>
                <c:pt idx="2749">
                  <c:v>0.81941090000000005</c:v>
                </c:pt>
                <c:pt idx="2750">
                  <c:v>0.82104279999999996</c:v>
                </c:pt>
                <c:pt idx="2751">
                  <c:v>0.82267699999999999</c:v>
                </c:pt>
                <c:pt idx="2752">
                  <c:v>0.82431359999999998</c:v>
                </c:pt>
                <c:pt idx="2753">
                  <c:v>0.82595240000000003</c:v>
                </c:pt>
                <c:pt idx="2754">
                  <c:v>0.82759369999999999</c:v>
                </c:pt>
                <c:pt idx="2755">
                  <c:v>0.82923720000000001</c:v>
                </c:pt>
                <c:pt idx="2756">
                  <c:v>0.83088300000000004</c:v>
                </c:pt>
                <c:pt idx="2757">
                  <c:v>0.83253109999999997</c:v>
                </c:pt>
                <c:pt idx="2758">
                  <c:v>0.83418159999999997</c:v>
                </c:pt>
                <c:pt idx="2759">
                  <c:v>0.83583439999999998</c:v>
                </c:pt>
                <c:pt idx="2760">
                  <c:v>0.8374895</c:v>
                </c:pt>
                <c:pt idx="2761">
                  <c:v>0.83914690000000003</c:v>
                </c:pt>
                <c:pt idx="2762">
                  <c:v>0.84080660000000007</c:v>
                </c:pt>
                <c:pt idx="2763">
                  <c:v>0.84246869999999996</c:v>
                </c:pt>
                <c:pt idx="2764">
                  <c:v>0.84413299999999991</c:v>
                </c:pt>
                <c:pt idx="2765">
                  <c:v>0.84579969999999993</c:v>
                </c:pt>
                <c:pt idx="2766">
                  <c:v>0.84746869999999996</c:v>
                </c:pt>
                <c:pt idx="2767">
                  <c:v>0.84914009999999995</c:v>
                </c:pt>
                <c:pt idx="2768">
                  <c:v>0.85081370000000001</c:v>
                </c:pt>
                <c:pt idx="2769">
                  <c:v>0.85248959999999996</c:v>
                </c:pt>
                <c:pt idx="2770">
                  <c:v>0.85416789999999998</c:v>
                </c:pt>
                <c:pt idx="2771">
                  <c:v>0.85584840000000006</c:v>
                </c:pt>
                <c:pt idx="2772">
                  <c:v>0.8575313</c:v>
                </c:pt>
                <c:pt idx="2773">
                  <c:v>0.8592166</c:v>
                </c:pt>
                <c:pt idx="2774">
                  <c:v>0.86090410000000006</c:v>
                </c:pt>
                <c:pt idx="2775">
                  <c:v>0.86259390000000002</c:v>
                </c:pt>
                <c:pt idx="2776">
                  <c:v>0.864286</c:v>
                </c:pt>
                <c:pt idx="2777">
                  <c:v>0.86598049999999993</c:v>
                </c:pt>
                <c:pt idx="2778">
                  <c:v>0.86767720000000004</c:v>
                </c:pt>
                <c:pt idx="2779">
                  <c:v>0.86937629999999999</c:v>
                </c:pt>
                <c:pt idx="2780">
                  <c:v>0.87107769999999995</c:v>
                </c:pt>
                <c:pt idx="2781">
                  <c:v>0.87278140000000004</c:v>
                </c:pt>
                <c:pt idx="2782">
                  <c:v>0.87448740000000003</c:v>
                </c:pt>
                <c:pt idx="2783">
                  <c:v>0.87619570000000002</c:v>
                </c:pt>
                <c:pt idx="2784">
                  <c:v>0.87790640000000009</c:v>
                </c:pt>
                <c:pt idx="2785">
                  <c:v>0.87961929999999999</c:v>
                </c:pt>
                <c:pt idx="2786">
                  <c:v>0.88133459999999997</c:v>
                </c:pt>
                <c:pt idx="2787">
                  <c:v>0.88305210000000001</c:v>
                </c:pt>
                <c:pt idx="2788">
                  <c:v>0.884772</c:v>
                </c:pt>
                <c:pt idx="2789">
                  <c:v>0.88649420000000001</c:v>
                </c:pt>
                <c:pt idx="2790">
                  <c:v>0.88821870000000003</c:v>
                </c:pt>
                <c:pt idx="2791">
                  <c:v>0.88994550000000006</c:v>
                </c:pt>
                <c:pt idx="2792">
                  <c:v>0.89167459999999998</c:v>
                </c:pt>
                <c:pt idx="2793">
                  <c:v>0.89340600000000003</c:v>
                </c:pt>
                <c:pt idx="2794">
                  <c:v>0.89513969999999998</c:v>
                </c:pt>
                <c:pt idx="2795">
                  <c:v>0.89687570000000005</c:v>
                </c:pt>
                <c:pt idx="2796">
                  <c:v>0.89861409999999997</c:v>
                </c:pt>
                <c:pt idx="2797">
                  <c:v>0.90035470000000006</c:v>
                </c:pt>
                <c:pt idx="2798">
                  <c:v>0.90209769999999989</c:v>
                </c:pt>
                <c:pt idx="2799">
                  <c:v>0.9038429</c:v>
                </c:pt>
                <c:pt idx="2800">
                  <c:v>0.90559049999999996</c:v>
                </c:pt>
                <c:pt idx="2801">
                  <c:v>0.90734029999999999</c:v>
                </c:pt>
                <c:pt idx="2802">
                  <c:v>0.90909249999999997</c:v>
                </c:pt>
                <c:pt idx="2803">
                  <c:v>0.91084699999999996</c:v>
                </c:pt>
                <c:pt idx="2804">
                  <c:v>0.91260370000000002</c:v>
                </c:pt>
                <c:pt idx="2805">
                  <c:v>0.91436280000000003</c:v>
                </c:pt>
                <c:pt idx="2806">
                  <c:v>0.9161241</c:v>
                </c:pt>
                <c:pt idx="2807">
                  <c:v>0.91788780000000003</c:v>
                </c:pt>
                <c:pt idx="2808">
                  <c:v>0.91965380000000008</c:v>
                </c:pt>
                <c:pt idx="2809">
                  <c:v>0.92142210000000002</c:v>
                </c:pt>
                <c:pt idx="2810">
                  <c:v>0.92319269999999998</c:v>
                </c:pt>
                <c:pt idx="2811">
                  <c:v>0.9249655</c:v>
                </c:pt>
                <c:pt idx="2812">
                  <c:v>0.92674070000000008</c:v>
                </c:pt>
                <c:pt idx="2813">
                  <c:v>0.9285180999999999</c:v>
                </c:pt>
                <c:pt idx="2814">
                  <c:v>0.93029790000000001</c:v>
                </c:pt>
                <c:pt idx="2815">
                  <c:v>0.93207999999999991</c:v>
                </c:pt>
                <c:pt idx="2816">
                  <c:v>0.93386429999999998</c:v>
                </c:pt>
                <c:pt idx="2817">
                  <c:v>0.93565100000000001</c:v>
                </c:pt>
                <c:pt idx="2818">
                  <c:v>0.93743989999999999</c:v>
                </c:pt>
                <c:pt idx="2819">
                  <c:v>0.93923119999999993</c:v>
                </c:pt>
                <c:pt idx="2820">
                  <c:v>0.94102469999999994</c:v>
                </c:pt>
                <c:pt idx="2821">
                  <c:v>0.94282060000000001</c:v>
                </c:pt>
                <c:pt idx="2822">
                  <c:v>0.94461869999999992</c:v>
                </c:pt>
                <c:pt idx="2823">
                  <c:v>0.94641910000000007</c:v>
                </c:pt>
                <c:pt idx="2824">
                  <c:v>0.9482218</c:v>
                </c:pt>
                <c:pt idx="2825">
                  <c:v>0.95002680000000006</c:v>
                </c:pt>
                <c:pt idx="2826">
                  <c:v>0.95183409999999991</c:v>
                </c:pt>
                <c:pt idx="2827">
                  <c:v>0.95364369999999998</c:v>
                </c:pt>
                <c:pt idx="2828">
                  <c:v>0.95545550000000001</c:v>
                </c:pt>
                <c:pt idx="2829">
                  <c:v>0.9572697</c:v>
                </c:pt>
                <c:pt idx="2830">
                  <c:v>0.9590862</c:v>
                </c:pt>
                <c:pt idx="2831">
                  <c:v>0.96090490000000006</c:v>
                </c:pt>
                <c:pt idx="2832">
                  <c:v>0.96272590000000002</c:v>
                </c:pt>
                <c:pt idx="2833">
                  <c:v>0.96454920000000011</c:v>
                </c:pt>
                <c:pt idx="2834">
                  <c:v>0.96637480000000009</c:v>
                </c:pt>
                <c:pt idx="2835">
                  <c:v>0.96820269999999997</c:v>
                </c:pt>
                <c:pt idx="2836">
                  <c:v>0.97003279999999992</c:v>
                </c:pt>
                <c:pt idx="2837">
                  <c:v>0.97186530000000004</c:v>
                </c:pt>
                <c:pt idx="2838">
                  <c:v>0.97370000000000001</c:v>
                </c:pt>
                <c:pt idx="2839">
                  <c:v>0.97553709999999993</c:v>
                </c:pt>
                <c:pt idx="2840">
                  <c:v>0.97737640000000003</c:v>
                </c:pt>
                <c:pt idx="2841">
                  <c:v>0.97921789999999997</c:v>
                </c:pt>
                <c:pt idx="2842">
                  <c:v>0.98106170000000015</c:v>
                </c:pt>
                <c:pt idx="2843">
                  <c:v>0.98290789999999995</c:v>
                </c:pt>
                <c:pt idx="2844">
                  <c:v>0.98475629999999992</c:v>
                </c:pt>
                <c:pt idx="2845">
                  <c:v>0.98660700000000001</c:v>
                </c:pt>
                <c:pt idx="2846">
                  <c:v>0.98846000000000001</c:v>
                </c:pt>
                <c:pt idx="2847">
                  <c:v>0.99031519999999995</c:v>
                </c:pt>
                <c:pt idx="2848">
                  <c:v>0.99217269999999991</c:v>
                </c:pt>
                <c:pt idx="2849">
                  <c:v>0.99403249999999987</c:v>
                </c:pt>
                <c:pt idx="2850">
                  <c:v>0.99589470000000002</c:v>
                </c:pt>
                <c:pt idx="2851">
                  <c:v>0.99775889999999989</c:v>
                </c:pt>
                <c:pt idx="2852">
                  <c:v>0.99962550000000006</c:v>
                </c:pt>
                <c:pt idx="2853">
                  <c:v>1.0014939999999999</c:v>
                </c:pt>
                <c:pt idx="2854">
                  <c:v>1.003366</c:v>
                </c:pt>
                <c:pt idx="2855">
                  <c:v>1.005239</c:v>
                </c:pt>
                <c:pt idx="2856">
                  <c:v>1.007115</c:v>
                </c:pt>
                <c:pt idx="2857">
                  <c:v>1.0089929999999998</c:v>
                </c:pt>
                <c:pt idx="2858">
                  <c:v>1.0108730000000001</c:v>
                </c:pt>
                <c:pt idx="2859">
                  <c:v>1.0127549999999998</c:v>
                </c:pt>
                <c:pt idx="2860">
                  <c:v>1.01464</c:v>
                </c:pt>
                <c:pt idx="2861">
                  <c:v>1.016527</c:v>
                </c:pt>
                <c:pt idx="2862">
                  <c:v>1.0184169999999999</c:v>
                </c:pt>
                <c:pt idx="2863">
                  <c:v>1.020308</c:v>
                </c:pt>
                <c:pt idx="2864">
                  <c:v>1.0222020000000001</c:v>
                </c:pt>
                <c:pt idx="2865">
                  <c:v>1.024098</c:v>
                </c:pt>
                <c:pt idx="2866">
                  <c:v>1.025997</c:v>
                </c:pt>
                <c:pt idx="2867">
                  <c:v>1.0278970000000001</c:v>
                </c:pt>
                <c:pt idx="2868">
                  <c:v>1.0298</c:v>
                </c:pt>
                <c:pt idx="2869">
                  <c:v>1.0317049999999999</c:v>
                </c:pt>
                <c:pt idx="2870">
                  <c:v>1.0336130000000001</c:v>
                </c:pt>
                <c:pt idx="2871">
                  <c:v>1.0355220000000001</c:v>
                </c:pt>
                <c:pt idx="2872">
                  <c:v>1.037434</c:v>
                </c:pt>
                <c:pt idx="2873">
                  <c:v>1.0393480000000002</c:v>
                </c:pt>
                <c:pt idx="2874">
                  <c:v>1.0412649999999999</c:v>
                </c:pt>
                <c:pt idx="2875">
                  <c:v>1.043183</c:v>
                </c:pt>
                <c:pt idx="2876">
                  <c:v>1.045104</c:v>
                </c:pt>
                <c:pt idx="2877">
                  <c:v>1.0470280000000001</c:v>
                </c:pt>
                <c:pt idx="2878">
                  <c:v>1.048953</c:v>
                </c:pt>
                <c:pt idx="2879">
                  <c:v>1.050881</c:v>
                </c:pt>
                <c:pt idx="2880">
                  <c:v>1.0528110000000002</c:v>
                </c:pt>
                <c:pt idx="2881">
                  <c:v>1.054743</c:v>
                </c:pt>
                <c:pt idx="2882">
                  <c:v>1.0566770000000001</c:v>
                </c:pt>
                <c:pt idx="2883">
                  <c:v>1.0586139999999999</c:v>
                </c:pt>
                <c:pt idx="2884">
                  <c:v>1.0605530000000001</c:v>
                </c:pt>
                <c:pt idx="2885">
                  <c:v>1.062494</c:v>
                </c:pt>
                <c:pt idx="2886">
                  <c:v>1.0644369999999999</c:v>
                </c:pt>
                <c:pt idx="2887">
                  <c:v>1.0663829999999999</c:v>
                </c:pt>
                <c:pt idx="2888">
                  <c:v>1.0683310000000001</c:v>
                </c:pt>
                <c:pt idx="2889">
                  <c:v>1.070281</c:v>
                </c:pt>
                <c:pt idx="2890">
                  <c:v>1.0722340000000001</c:v>
                </c:pt>
                <c:pt idx="2891">
                  <c:v>1.0741879999999999</c:v>
                </c:pt>
                <c:pt idx="2892">
                  <c:v>1.0761449999999999</c:v>
                </c:pt>
                <c:pt idx="2893">
                  <c:v>1.0781040000000002</c:v>
                </c:pt>
                <c:pt idx="2894">
                  <c:v>1.0800650000000001</c:v>
                </c:pt>
                <c:pt idx="2895">
                  <c:v>1.0820289999999999</c:v>
                </c:pt>
                <c:pt idx="2896">
                  <c:v>1.0839949999999998</c:v>
                </c:pt>
                <c:pt idx="2897">
                  <c:v>1.085963</c:v>
                </c:pt>
                <c:pt idx="2898">
                  <c:v>1.0879329999999998</c:v>
                </c:pt>
                <c:pt idx="2899">
                  <c:v>1.089906</c:v>
                </c:pt>
                <c:pt idx="2900">
                  <c:v>1.09188</c:v>
                </c:pt>
                <c:pt idx="2901">
                  <c:v>1.0938569999999999</c:v>
                </c:pt>
                <c:pt idx="2902">
                  <c:v>1.095837</c:v>
                </c:pt>
                <c:pt idx="2903">
                  <c:v>1.097818</c:v>
                </c:pt>
                <c:pt idx="2904">
                  <c:v>1.0998019999999999</c:v>
                </c:pt>
                <c:pt idx="2905">
                  <c:v>1.101788</c:v>
                </c:pt>
                <c:pt idx="2906">
                  <c:v>1.1037760000000001</c:v>
                </c:pt>
                <c:pt idx="2907">
                  <c:v>1.105766</c:v>
                </c:pt>
                <c:pt idx="2908">
                  <c:v>1.1077589999999999</c:v>
                </c:pt>
                <c:pt idx="2909">
                  <c:v>1.1097539999999999</c:v>
                </c:pt>
                <c:pt idx="2910">
                  <c:v>1.11175</c:v>
                </c:pt>
                <c:pt idx="2911">
                  <c:v>1.11375</c:v>
                </c:pt>
                <c:pt idx="2912">
                  <c:v>1.1157509999999999</c:v>
                </c:pt>
                <c:pt idx="2913">
                  <c:v>1.1177550000000001</c:v>
                </c:pt>
                <c:pt idx="2914">
                  <c:v>1.119761</c:v>
                </c:pt>
                <c:pt idx="2915">
                  <c:v>1.121769</c:v>
                </c:pt>
                <c:pt idx="2916">
                  <c:v>1.1237790000000001</c:v>
                </c:pt>
                <c:pt idx="2917">
                  <c:v>1.1257920000000001</c:v>
                </c:pt>
                <c:pt idx="2918">
                  <c:v>1.1278060000000001</c:v>
                </c:pt>
                <c:pt idx="2919">
                  <c:v>1.129823</c:v>
                </c:pt>
                <c:pt idx="2920">
                  <c:v>1.131842</c:v>
                </c:pt>
                <c:pt idx="2921">
                  <c:v>1.133864</c:v>
                </c:pt>
                <c:pt idx="2922">
                  <c:v>1.1358869999999999</c:v>
                </c:pt>
                <c:pt idx="2923">
                  <c:v>1.137913</c:v>
                </c:pt>
                <c:pt idx="2924">
                  <c:v>1.1399410000000001</c:v>
                </c:pt>
                <c:pt idx="2925">
                  <c:v>1.1419710000000001</c:v>
                </c:pt>
                <c:pt idx="2926">
                  <c:v>1.1440039999999998</c:v>
                </c:pt>
                <c:pt idx="2927">
                  <c:v>1.1460380000000001</c:v>
                </c:pt>
                <c:pt idx="2928">
                  <c:v>1.148075</c:v>
                </c:pt>
                <c:pt idx="2929">
                  <c:v>1.1501140000000001</c:v>
                </c:pt>
                <c:pt idx="2930">
                  <c:v>1.152155</c:v>
                </c:pt>
                <c:pt idx="2931">
                  <c:v>1.154199</c:v>
                </c:pt>
                <c:pt idx="2932">
                  <c:v>1.156244</c:v>
                </c:pt>
                <c:pt idx="2933">
                  <c:v>1.1582920000000001</c:v>
                </c:pt>
                <c:pt idx="2934">
                  <c:v>1.160342</c:v>
                </c:pt>
                <c:pt idx="2935">
                  <c:v>1.1623939999999999</c:v>
                </c:pt>
                <c:pt idx="2936">
                  <c:v>1.1644489999999998</c:v>
                </c:pt>
                <c:pt idx="2937">
                  <c:v>1.1665049999999999</c:v>
                </c:pt>
                <c:pt idx="2938">
                  <c:v>1.1685639999999999</c:v>
                </c:pt>
                <c:pt idx="2939">
                  <c:v>1.170625</c:v>
                </c:pt>
                <c:pt idx="2940">
                  <c:v>1.1726880000000002</c:v>
                </c:pt>
                <c:pt idx="2941">
                  <c:v>1.1747540000000001</c:v>
                </c:pt>
                <c:pt idx="2942">
                  <c:v>1.1768209999999999</c:v>
                </c:pt>
                <c:pt idx="2943">
                  <c:v>1.1788910000000001</c:v>
                </c:pt>
                <c:pt idx="2944">
                  <c:v>1.180963</c:v>
                </c:pt>
                <c:pt idx="2945">
                  <c:v>1.1830370000000001</c:v>
                </c:pt>
                <c:pt idx="2946">
                  <c:v>1.1851130000000001</c:v>
                </c:pt>
                <c:pt idx="2947">
                  <c:v>1.1871909999999999</c:v>
                </c:pt>
                <c:pt idx="2948">
                  <c:v>1.1892719999999999</c:v>
                </c:pt>
                <c:pt idx="2949">
                  <c:v>1.1913550000000002</c:v>
                </c:pt>
                <c:pt idx="2950">
                  <c:v>1.1934400000000001</c:v>
                </c:pt>
                <c:pt idx="2951">
                  <c:v>1.195527</c:v>
                </c:pt>
                <c:pt idx="2952">
                  <c:v>1.197616</c:v>
                </c:pt>
                <c:pt idx="2953">
                  <c:v>1.199708</c:v>
                </c:pt>
                <c:pt idx="2954">
                  <c:v>1.2018009999999999</c:v>
                </c:pt>
                <c:pt idx="2955">
                  <c:v>1.203897</c:v>
                </c:pt>
                <c:pt idx="2956">
                  <c:v>1.2059950000000002</c:v>
                </c:pt>
                <c:pt idx="2957">
                  <c:v>1.2080949999999999</c:v>
                </c:pt>
                <c:pt idx="2958">
                  <c:v>1.2101980000000001</c:v>
                </c:pt>
                <c:pt idx="2959">
                  <c:v>1.212302</c:v>
                </c:pt>
                <c:pt idx="2960">
                  <c:v>1.2144090000000001</c:v>
                </c:pt>
                <c:pt idx="2961">
                  <c:v>1.216518</c:v>
                </c:pt>
                <c:pt idx="2962">
                  <c:v>1.218629</c:v>
                </c:pt>
                <c:pt idx="2963">
                  <c:v>1.220742</c:v>
                </c:pt>
                <c:pt idx="2964">
                  <c:v>1.2228569999999999</c:v>
                </c:pt>
                <c:pt idx="2965">
                  <c:v>1.2249749999999999</c:v>
                </c:pt>
                <c:pt idx="2966">
                  <c:v>1.2270939999999999</c:v>
                </c:pt>
                <c:pt idx="2967">
                  <c:v>1.2292160000000001</c:v>
                </c:pt>
                <c:pt idx="2968">
                  <c:v>1.2313400000000001</c:v>
                </c:pt>
                <c:pt idx="2969">
                  <c:v>1.233466</c:v>
                </c:pt>
                <c:pt idx="2970">
                  <c:v>1.2355940000000001</c:v>
                </c:pt>
                <c:pt idx="2971">
                  <c:v>1.237724</c:v>
                </c:pt>
                <c:pt idx="2972">
                  <c:v>1.239857</c:v>
                </c:pt>
                <c:pt idx="2973">
                  <c:v>1.241992</c:v>
                </c:pt>
                <c:pt idx="2974">
                  <c:v>1.244129</c:v>
                </c:pt>
                <c:pt idx="2975">
                  <c:v>1.2462679999999999</c:v>
                </c:pt>
                <c:pt idx="2976">
                  <c:v>1.2484090000000001</c:v>
                </c:pt>
                <c:pt idx="2977">
                  <c:v>1.2505520000000001</c:v>
                </c:pt>
                <c:pt idx="2978">
                  <c:v>1.2526970000000002</c:v>
                </c:pt>
                <c:pt idx="2979">
                  <c:v>1.254845</c:v>
                </c:pt>
                <c:pt idx="2980">
                  <c:v>1.2569949999999999</c:v>
                </c:pt>
                <c:pt idx="2981">
                  <c:v>1.2591460000000001</c:v>
                </c:pt>
                <c:pt idx="2982">
                  <c:v>1.2612999999999999</c:v>
                </c:pt>
                <c:pt idx="2983">
                  <c:v>1.2634560000000001</c:v>
                </c:pt>
                <c:pt idx="2984">
                  <c:v>1.2656150000000002</c:v>
                </c:pt>
                <c:pt idx="2985">
                  <c:v>1.2677750000000001</c:v>
                </c:pt>
                <c:pt idx="2986">
                  <c:v>1.2699370000000001</c:v>
                </c:pt>
                <c:pt idx="2987">
                  <c:v>1.2721020000000001</c:v>
                </c:pt>
                <c:pt idx="2988">
                  <c:v>1.2742689999999999</c:v>
                </c:pt>
                <c:pt idx="2989">
                  <c:v>1.276438</c:v>
                </c:pt>
                <c:pt idx="2990">
                  <c:v>1.2786089999999999</c:v>
                </c:pt>
                <c:pt idx="2991">
                  <c:v>1.2807820000000001</c:v>
                </c:pt>
                <c:pt idx="2992">
                  <c:v>1.2829569999999999</c:v>
                </c:pt>
                <c:pt idx="2993">
                  <c:v>1.2851349999999999</c:v>
                </c:pt>
                <c:pt idx="2994">
                  <c:v>1.2873139999999998</c:v>
                </c:pt>
                <c:pt idx="2995">
                  <c:v>1.289496</c:v>
                </c:pt>
                <c:pt idx="2996">
                  <c:v>1.291679</c:v>
                </c:pt>
                <c:pt idx="2997">
                  <c:v>1.293865</c:v>
                </c:pt>
                <c:pt idx="2998">
                  <c:v>1.2960529999999999</c:v>
                </c:pt>
                <c:pt idx="2999">
                  <c:v>1.2982429999999998</c:v>
                </c:pt>
                <c:pt idx="3000">
                  <c:v>1.3004360000000001</c:v>
                </c:pt>
                <c:pt idx="3001">
                  <c:v>1.30263</c:v>
                </c:pt>
                <c:pt idx="3002">
                  <c:v>1.304826</c:v>
                </c:pt>
                <c:pt idx="3003">
                  <c:v>1.3070250000000001</c:v>
                </c:pt>
                <c:pt idx="3004">
                  <c:v>1.3092250000000001</c:v>
                </c:pt>
                <c:pt idx="3005">
                  <c:v>1.3114279999999998</c:v>
                </c:pt>
                <c:pt idx="3006">
                  <c:v>1.3136330000000001</c:v>
                </c:pt>
                <c:pt idx="3007">
                  <c:v>1.3158399999999999</c:v>
                </c:pt>
                <c:pt idx="3008">
                  <c:v>1.318049</c:v>
                </c:pt>
                <c:pt idx="3009">
                  <c:v>1.32026</c:v>
                </c:pt>
                <c:pt idx="3010">
                  <c:v>1.322473</c:v>
                </c:pt>
                <c:pt idx="3011">
                  <c:v>1.324689</c:v>
                </c:pt>
                <c:pt idx="3012">
                  <c:v>1.3269060000000001</c:v>
                </c:pt>
                <c:pt idx="3013">
                  <c:v>1.329126</c:v>
                </c:pt>
                <c:pt idx="3014">
                  <c:v>1.3313470000000001</c:v>
                </c:pt>
                <c:pt idx="3015">
                  <c:v>1.3335710000000001</c:v>
                </c:pt>
                <c:pt idx="3016">
                  <c:v>1.3357969999999999</c:v>
                </c:pt>
                <c:pt idx="3017">
                  <c:v>1.338025</c:v>
                </c:pt>
                <c:pt idx="3018">
                  <c:v>1.340255</c:v>
                </c:pt>
                <c:pt idx="3019">
                  <c:v>1.342487</c:v>
                </c:pt>
                <c:pt idx="3020">
                  <c:v>1.3447209999999998</c:v>
                </c:pt>
                <c:pt idx="3021">
                  <c:v>1.346957</c:v>
                </c:pt>
                <c:pt idx="3022">
                  <c:v>1.3491960000000001</c:v>
                </c:pt>
                <c:pt idx="3023">
                  <c:v>1.3514359999999999</c:v>
                </c:pt>
                <c:pt idx="3024">
                  <c:v>1.3536790000000001</c:v>
                </c:pt>
                <c:pt idx="3025">
                  <c:v>1.355923</c:v>
                </c:pt>
                <c:pt idx="3026">
                  <c:v>1.3581699999999999</c:v>
                </c:pt>
                <c:pt idx="3027">
                  <c:v>1.3604179999999999</c:v>
                </c:pt>
                <c:pt idx="3028">
                  <c:v>1.3626689999999999</c:v>
                </c:pt>
                <c:pt idx="3029">
                  <c:v>1.364922</c:v>
                </c:pt>
                <c:pt idx="3030">
                  <c:v>1.3671770000000001</c:v>
                </c:pt>
                <c:pt idx="3031">
                  <c:v>1.369434</c:v>
                </c:pt>
                <c:pt idx="3032">
                  <c:v>1.3716930000000001</c:v>
                </c:pt>
                <c:pt idx="3033">
                  <c:v>1.3739539999999999</c:v>
                </c:pt>
                <c:pt idx="3034">
                  <c:v>1.3762169999999998</c:v>
                </c:pt>
                <c:pt idx="3035">
                  <c:v>1.3784829999999999</c:v>
                </c:pt>
                <c:pt idx="3036">
                  <c:v>1.3807499999999999</c:v>
                </c:pt>
                <c:pt idx="3037">
                  <c:v>1.383019</c:v>
                </c:pt>
                <c:pt idx="3038">
                  <c:v>1.3852910000000001</c:v>
                </c:pt>
                <c:pt idx="3039">
                  <c:v>1.387564</c:v>
                </c:pt>
                <c:pt idx="3040">
                  <c:v>1.38984</c:v>
                </c:pt>
                <c:pt idx="3041">
                  <c:v>1.392118</c:v>
                </c:pt>
                <c:pt idx="3042">
                  <c:v>1.3943969999999999</c:v>
                </c:pt>
                <c:pt idx="3043">
                  <c:v>1.396679</c:v>
                </c:pt>
                <c:pt idx="3044">
                  <c:v>1.398963</c:v>
                </c:pt>
                <c:pt idx="3045">
                  <c:v>1.401249</c:v>
                </c:pt>
                <c:pt idx="3046">
                  <c:v>1.403537</c:v>
                </c:pt>
                <c:pt idx="3047">
                  <c:v>1.405826</c:v>
                </c:pt>
                <c:pt idx="3048">
                  <c:v>1.408118</c:v>
                </c:pt>
                <c:pt idx="3049">
                  <c:v>1.410412</c:v>
                </c:pt>
                <c:pt idx="3050">
                  <c:v>1.4127079999999999</c:v>
                </c:pt>
                <c:pt idx="3051">
                  <c:v>1.4150070000000001</c:v>
                </c:pt>
                <c:pt idx="3052">
                  <c:v>1.4173070000000001</c:v>
                </c:pt>
                <c:pt idx="3053">
                  <c:v>1.4196090000000001</c:v>
                </c:pt>
                <c:pt idx="3054">
                  <c:v>1.421913</c:v>
                </c:pt>
                <c:pt idx="3055">
                  <c:v>1.4242189999999999</c:v>
                </c:pt>
                <c:pt idx="3056">
                  <c:v>1.426528</c:v>
                </c:pt>
                <c:pt idx="3057">
                  <c:v>1.4288380000000001</c:v>
                </c:pt>
                <c:pt idx="3058">
                  <c:v>1.4311499999999999</c:v>
                </c:pt>
                <c:pt idx="3059">
                  <c:v>1.433465</c:v>
                </c:pt>
                <c:pt idx="3060">
                  <c:v>1.435781</c:v>
                </c:pt>
                <c:pt idx="3061">
                  <c:v>1.438099</c:v>
                </c:pt>
                <c:pt idx="3062">
                  <c:v>1.44042</c:v>
                </c:pt>
                <c:pt idx="3063">
                  <c:v>1.442742</c:v>
                </c:pt>
                <c:pt idx="3064">
                  <c:v>1.4450669999999999</c:v>
                </c:pt>
                <c:pt idx="3065">
                  <c:v>1.4473929999999999</c:v>
                </c:pt>
                <c:pt idx="3066">
                  <c:v>1.4497220000000002</c:v>
                </c:pt>
                <c:pt idx="3067">
                  <c:v>1.452053</c:v>
                </c:pt>
                <c:pt idx="3068">
                  <c:v>1.454385</c:v>
                </c:pt>
                <c:pt idx="3069">
                  <c:v>1.45672</c:v>
                </c:pt>
                <c:pt idx="3070">
                  <c:v>1.4590560000000001</c:v>
                </c:pt>
                <c:pt idx="3071">
                  <c:v>1.461395</c:v>
                </c:pt>
                <c:pt idx="3072">
                  <c:v>1.463735</c:v>
                </c:pt>
                <c:pt idx="3073">
                  <c:v>1.466078</c:v>
                </c:pt>
                <c:pt idx="3074">
                  <c:v>1.468423</c:v>
                </c:pt>
                <c:pt idx="3075">
                  <c:v>1.470769</c:v>
                </c:pt>
                <c:pt idx="3076">
                  <c:v>1.4731180000000001</c:v>
                </c:pt>
                <c:pt idx="3077">
                  <c:v>1.4754690000000001</c:v>
                </c:pt>
                <c:pt idx="3078">
                  <c:v>1.4778210000000001</c:v>
                </c:pt>
                <c:pt idx="3079">
                  <c:v>1.4801759999999999</c:v>
                </c:pt>
                <c:pt idx="3080">
                  <c:v>1.482532</c:v>
                </c:pt>
                <c:pt idx="3081">
                  <c:v>1.484891</c:v>
                </c:pt>
                <c:pt idx="3082">
                  <c:v>1.487252</c:v>
                </c:pt>
                <c:pt idx="3083">
                  <c:v>1.489614</c:v>
                </c:pt>
                <c:pt idx="3084">
                  <c:v>1.4919789999999999</c:v>
                </c:pt>
                <c:pt idx="3085">
                  <c:v>1.494345</c:v>
                </c:pt>
                <c:pt idx="3086">
                  <c:v>1.4967139999999999</c:v>
                </c:pt>
                <c:pt idx="3087">
                  <c:v>1.499085</c:v>
                </c:pt>
                <c:pt idx="3088">
                  <c:v>1.501457</c:v>
                </c:pt>
                <c:pt idx="3089">
                  <c:v>1.5038320000000001</c:v>
                </c:pt>
                <c:pt idx="3090">
                  <c:v>1.506208</c:v>
                </c:pt>
                <c:pt idx="3091">
                  <c:v>1.5085870000000001</c:v>
                </c:pt>
                <c:pt idx="3092">
                  <c:v>1.5109669999999999</c:v>
                </c:pt>
                <c:pt idx="3093">
                  <c:v>1.51335</c:v>
                </c:pt>
                <c:pt idx="3094">
                  <c:v>1.5157339999999999</c:v>
                </c:pt>
                <c:pt idx="3095">
                  <c:v>1.5181199999999999</c:v>
                </c:pt>
                <c:pt idx="3096">
                  <c:v>1.5205089999999999</c:v>
                </c:pt>
                <c:pt idx="3097">
                  <c:v>1.522899</c:v>
                </c:pt>
                <c:pt idx="3098">
                  <c:v>1.525291</c:v>
                </c:pt>
                <c:pt idx="3099">
                  <c:v>1.5276860000000001</c:v>
                </c:pt>
                <c:pt idx="3100">
                  <c:v>1.5300820000000002</c:v>
                </c:pt>
                <c:pt idx="3101">
                  <c:v>1.5324799999999998</c:v>
                </c:pt>
                <c:pt idx="3102">
                  <c:v>1.53488</c:v>
                </c:pt>
                <c:pt idx="3103">
                  <c:v>1.537282</c:v>
                </c:pt>
                <c:pt idx="3104">
                  <c:v>1.539687</c:v>
                </c:pt>
                <c:pt idx="3105">
                  <c:v>1.5420929999999999</c:v>
                </c:pt>
                <c:pt idx="3106">
                  <c:v>1.5445009999999999</c:v>
                </c:pt>
                <c:pt idx="3107">
                  <c:v>1.5469109999999999</c:v>
                </c:pt>
                <c:pt idx="3108">
                  <c:v>1.549323</c:v>
                </c:pt>
                <c:pt idx="3109">
                  <c:v>1.551736</c:v>
                </c:pt>
                <c:pt idx="3110">
                  <c:v>1.554152</c:v>
                </c:pt>
                <c:pt idx="3111">
                  <c:v>1.55657</c:v>
                </c:pt>
                <c:pt idx="3112">
                  <c:v>1.5589899999999999</c:v>
                </c:pt>
                <c:pt idx="3113">
                  <c:v>1.5614109999999999</c:v>
                </c:pt>
                <c:pt idx="3114">
                  <c:v>1.5638349999999999</c:v>
                </c:pt>
                <c:pt idx="3115">
                  <c:v>1.5662609999999999</c:v>
                </c:pt>
                <c:pt idx="3116">
                  <c:v>1.5686879999999999</c:v>
                </c:pt>
                <c:pt idx="3117">
                  <c:v>1.571118</c:v>
                </c:pt>
                <c:pt idx="3118">
                  <c:v>1.5735490000000001</c:v>
                </c:pt>
                <c:pt idx="3119">
                  <c:v>1.575982</c:v>
                </c:pt>
                <c:pt idx="3120">
                  <c:v>1.578417</c:v>
                </c:pt>
                <c:pt idx="3121">
                  <c:v>1.5808549999999999</c:v>
                </c:pt>
                <c:pt idx="3122">
                  <c:v>1.583294</c:v>
                </c:pt>
                <c:pt idx="3123">
                  <c:v>1.5857350000000001</c:v>
                </c:pt>
                <c:pt idx="3124">
                  <c:v>1.5881780000000001</c:v>
                </c:pt>
                <c:pt idx="3125">
                  <c:v>1.5906229999999999</c:v>
                </c:pt>
                <c:pt idx="3126">
                  <c:v>1.59307</c:v>
                </c:pt>
                <c:pt idx="3127">
                  <c:v>1.595518</c:v>
                </c:pt>
                <c:pt idx="3128">
                  <c:v>1.597969</c:v>
                </c:pt>
                <c:pt idx="3129">
                  <c:v>1.6004210000000001</c:v>
                </c:pt>
                <c:pt idx="3130">
                  <c:v>1.602876</c:v>
                </c:pt>
                <c:pt idx="3131">
                  <c:v>1.605332</c:v>
                </c:pt>
                <c:pt idx="3132">
                  <c:v>1.607791</c:v>
                </c:pt>
                <c:pt idx="3133">
                  <c:v>1.6102510000000001</c:v>
                </c:pt>
                <c:pt idx="3134">
                  <c:v>1.6127130000000001</c:v>
                </c:pt>
                <c:pt idx="3135">
                  <c:v>1.6151770000000001</c:v>
                </c:pt>
                <c:pt idx="3136">
                  <c:v>1.6176429999999999</c:v>
                </c:pt>
                <c:pt idx="3137">
                  <c:v>1.6201110000000001</c:v>
                </c:pt>
                <c:pt idx="3138">
                  <c:v>1.6225809999999998</c:v>
                </c:pt>
                <c:pt idx="3139">
                  <c:v>1.6250530000000001</c:v>
                </c:pt>
                <c:pt idx="3140">
                  <c:v>1.627526</c:v>
                </c:pt>
                <c:pt idx="3141">
                  <c:v>1.630002</c:v>
                </c:pt>
                <c:pt idx="3142">
                  <c:v>1.632479</c:v>
                </c:pt>
                <c:pt idx="3143">
                  <c:v>1.6349590000000001</c:v>
                </c:pt>
                <c:pt idx="3144">
                  <c:v>1.63744</c:v>
                </c:pt>
                <c:pt idx="3145">
                  <c:v>1.639923</c:v>
                </c:pt>
                <c:pt idx="3146">
                  <c:v>1.6424079999999999</c:v>
                </c:pt>
                <c:pt idx="3147">
                  <c:v>1.644895</c:v>
                </c:pt>
                <c:pt idx="3148">
                  <c:v>1.647384</c:v>
                </c:pt>
                <c:pt idx="3149">
                  <c:v>1.6498740000000001</c:v>
                </c:pt>
                <c:pt idx="3150">
                  <c:v>1.6523670000000001</c:v>
                </c:pt>
                <c:pt idx="3151">
                  <c:v>1.6548610000000001</c:v>
                </c:pt>
                <c:pt idx="3152">
                  <c:v>1.6573580000000001</c:v>
                </c:pt>
                <c:pt idx="3153">
                  <c:v>1.659856</c:v>
                </c:pt>
                <c:pt idx="3154">
                  <c:v>1.6623559999999999</c:v>
                </c:pt>
                <c:pt idx="3155">
                  <c:v>1.6648579999999999</c:v>
                </c:pt>
                <c:pt idx="3156">
                  <c:v>1.667362</c:v>
                </c:pt>
                <c:pt idx="3157">
                  <c:v>1.6698679999999999</c:v>
                </c:pt>
                <c:pt idx="3158">
                  <c:v>1.6723749999999999</c:v>
                </c:pt>
                <c:pt idx="3159">
                  <c:v>1.6748850000000002</c:v>
                </c:pt>
                <c:pt idx="3160">
                  <c:v>1.6773960000000001</c:v>
                </c:pt>
                <c:pt idx="3161">
                  <c:v>1.6799090000000001</c:v>
                </c:pt>
                <c:pt idx="3162">
                  <c:v>1.6824240000000001</c:v>
                </c:pt>
                <c:pt idx="3163">
                  <c:v>1.684941</c:v>
                </c:pt>
                <c:pt idx="3164">
                  <c:v>1.68746</c:v>
                </c:pt>
                <c:pt idx="3165">
                  <c:v>1.689981</c:v>
                </c:pt>
                <c:pt idx="3166">
                  <c:v>1.6925029999999999</c:v>
                </c:pt>
                <c:pt idx="3167">
                  <c:v>1.695028</c:v>
                </c:pt>
                <c:pt idx="3168">
                  <c:v>1.697554</c:v>
                </c:pt>
                <c:pt idx="3169">
                  <c:v>1.7000819999999999</c:v>
                </c:pt>
                <c:pt idx="3170">
                  <c:v>1.702612</c:v>
                </c:pt>
                <c:pt idx="3171">
                  <c:v>1.705144</c:v>
                </c:pt>
                <c:pt idx="3172">
                  <c:v>1.7076769999999999</c:v>
                </c:pt>
                <c:pt idx="3173">
                  <c:v>1.710213</c:v>
                </c:pt>
                <c:pt idx="3174">
                  <c:v>1.71275</c:v>
                </c:pt>
                <c:pt idx="3175">
                  <c:v>1.71529</c:v>
                </c:pt>
                <c:pt idx="3176">
                  <c:v>1.7178309999999999</c:v>
                </c:pt>
                <c:pt idx="3177">
                  <c:v>1.7203740000000001</c:v>
                </c:pt>
                <c:pt idx="3178">
                  <c:v>1.7229179999999999</c:v>
                </c:pt>
                <c:pt idx="3179">
                  <c:v>1.725465</c:v>
                </c:pt>
                <c:pt idx="3180">
                  <c:v>1.7280139999999999</c:v>
                </c:pt>
                <c:pt idx="3181">
                  <c:v>1.730564</c:v>
                </c:pt>
                <c:pt idx="3182">
                  <c:v>1.7331160000000001</c:v>
                </c:pt>
                <c:pt idx="3183">
                  <c:v>1.7356699999999998</c:v>
                </c:pt>
                <c:pt idx="3184">
                  <c:v>1.738226</c:v>
                </c:pt>
                <c:pt idx="3185">
                  <c:v>1.7407830000000002</c:v>
                </c:pt>
                <c:pt idx="3186">
                  <c:v>1.7433430000000001</c:v>
                </c:pt>
                <c:pt idx="3187">
                  <c:v>1.7459039999999999</c:v>
                </c:pt>
                <c:pt idx="3188">
                  <c:v>1.748467</c:v>
                </c:pt>
                <c:pt idx="3189">
                  <c:v>1.7510319999999999</c:v>
                </c:pt>
                <c:pt idx="3190">
                  <c:v>1.7535989999999999</c:v>
                </c:pt>
                <c:pt idx="3191">
                  <c:v>1.756167</c:v>
                </c:pt>
                <c:pt idx="3192">
                  <c:v>1.7587379999999999</c:v>
                </c:pt>
                <c:pt idx="3193">
                  <c:v>1.7613100000000002</c:v>
                </c:pt>
                <c:pt idx="3194">
                  <c:v>1.763884</c:v>
                </c:pt>
                <c:pt idx="3195">
                  <c:v>1.7664600000000001</c:v>
                </c:pt>
                <c:pt idx="3196">
                  <c:v>1.769037</c:v>
                </c:pt>
                <c:pt idx="3197">
                  <c:v>1.771617</c:v>
                </c:pt>
                <c:pt idx="3198">
                  <c:v>1.7741979999999999</c:v>
                </c:pt>
                <c:pt idx="3199">
                  <c:v>1.7767810000000002</c:v>
                </c:pt>
                <c:pt idx="3200">
                  <c:v>1.779366</c:v>
                </c:pt>
                <c:pt idx="3201">
                  <c:v>1.7819529999999999</c:v>
                </c:pt>
                <c:pt idx="3202">
                  <c:v>1.7845409999999999</c:v>
                </c:pt>
                <c:pt idx="3203">
                  <c:v>1.7871320000000002</c:v>
                </c:pt>
                <c:pt idx="3204">
                  <c:v>1.7897239999999999</c:v>
                </c:pt>
                <c:pt idx="3205">
                  <c:v>1.7923170000000002</c:v>
                </c:pt>
                <c:pt idx="3206">
                  <c:v>1.794913</c:v>
                </c:pt>
                <c:pt idx="3207">
                  <c:v>1.7975109999999999</c:v>
                </c:pt>
                <c:pt idx="3208">
                  <c:v>1.8001099999999999</c:v>
                </c:pt>
                <c:pt idx="3209">
                  <c:v>1.802711</c:v>
                </c:pt>
                <c:pt idx="3210">
                  <c:v>1.8053139999999999</c:v>
                </c:pt>
                <c:pt idx="3211">
                  <c:v>1.8079190000000001</c:v>
                </c:pt>
                <c:pt idx="3212">
                  <c:v>1.8105249999999999</c:v>
                </c:pt>
                <c:pt idx="3213">
                  <c:v>1.8131329999999999</c:v>
                </c:pt>
                <c:pt idx="3214">
                  <c:v>1.8157430000000001</c:v>
                </c:pt>
                <c:pt idx="3215">
                  <c:v>1.8183549999999999</c:v>
                </c:pt>
                <c:pt idx="3216">
                  <c:v>1.8209690000000001</c:v>
                </c:pt>
                <c:pt idx="3217">
                  <c:v>1.8235840000000001</c:v>
                </c:pt>
                <c:pt idx="3218">
                  <c:v>1.826201</c:v>
                </c:pt>
                <c:pt idx="3219">
                  <c:v>1.8288200000000001</c:v>
                </c:pt>
                <c:pt idx="3220">
                  <c:v>1.8314410000000001</c:v>
                </c:pt>
                <c:pt idx="3221">
                  <c:v>1.834063</c:v>
                </c:pt>
                <c:pt idx="3222">
                  <c:v>1.836687</c:v>
                </c:pt>
                <c:pt idx="3223">
                  <c:v>1.839313</c:v>
                </c:pt>
                <c:pt idx="3224">
                  <c:v>1.8419409999999998</c:v>
                </c:pt>
                <c:pt idx="3225">
                  <c:v>1.844571</c:v>
                </c:pt>
                <c:pt idx="3226">
                  <c:v>1.847202</c:v>
                </c:pt>
                <c:pt idx="3227">
                  <c:v>1.8498349999999999</c:v>
                </c:pt>
                <c:pt idx="3228">
                  <c:v>1.8524699999999998</c:v>
                </c:pt>
                <c:pt idx="3229">
                  <c:v>1.8551059999999999</c:v>
                </c:pt>
                <c:pt idx="3230">
                  <c:v>1.857745</c:v>
                </c:pt>
                <c:pt idx="3231">
                  <c:v>1.860385</c:v>
                </c:pt>
                <c:pt idx="3232">
                  <c:v>1.863027</c:v>
                </c:pt>
                <c:pt idx="3233">
                  <c:v>1.8656699999999999</c:v>
                </c:pt>
                <c:pt idx="3234">
                  <c:v>1.8683160000000001</c:v>
                </c:pt>
                <c:pt idx="3235">
                  <c:v>1.8709629999999999</c:v>
                </c:pt>
                <c:pt idx="3236">
                  <c:v>1.8736120000000001</c:v>
                </c:pt>
                <c:pt idx="3237">
                  <c:v>1.8762620000000001</c:v>
                </c:pt>
                <c:pt idx="3238">
                  <c:v>1.8789150000000001</c:v>
                </c:pt>
                <c:pt idx="3239">
                  <c:v>1.881569</c:v>
                </c:pt>
                <c:pt idx="3240">
                  <c:v>1.884225</c:v>
                </c:pt>
                <c:pt idx="3241">
                  <c:v>1.8868820000000002</c:v>
                </c:pt>
                <c:pt idx="3242">
                  <c:v>1.8895409999999999</c:v>
                </c:pt>
                <c:pt idx="3243">
                  <c:v>1.8922030000000001</c:v>
                </c:pt>
                <c:pt idx="3244">
                  <c:v>1.894865</c:v>
                </c:pt>
                <c:pt idx="3245">
                  <c:v>1.8975299999999999</c:v>
                </c:pt>
                <c:pt idx="3246">
                  <c:v>1.900196</c:v>
                </c:pt>
                <c:pt idx="3247">
                  <c:v>1.9028639999999999</c:v>
                </c:pt>
                <c:pt idx="3248">
                  <c:v>1.9055340000000001</c:v>
                </c:pt>
                <c:pt idx="3249">
                  <c:v>1.9082050000000002</c:v>
                </c:pt>
                <c:pt idx="3250">
                  <c:v>1.9108780000000001</c:v>
                </c:pt>
                <c:pt idx="3251">
                  <c:v>1.9135529999999998</c:v>
                </c:pt>
                <c:pt idx="3252">
                  <c:v>1.9162300000000001</c:v>
                </c:pt>
                <c:pt idx="3253">
                  <c:v>1.9189080000000001</c:v>
                </c:pt>
                <c:pt idx="3254">
                  <c:v>1.9215879999999999</c:v>
                </c:pt>
                <c:pt idx="3255">
                  <c:v>1.9242700000000001</c:v>
                </c:pt>
                <c:pt idx="3256">
                  <c:v>1.9269529999999999</c:v>
                </c:pt>
                <c:pt idx="3257">
                  <c:v>1.9296389999999999</c:v>
                </c:pt>
                <c:pt idx="3258">
                  <c:v>1.932326</c:v>
                </c:pt>
                <c:pt idx="3259">
                  <c:v>1.935014</c:v>
                </c:pt>
                <c:pt idx="3260">
                  <c:v>1.937705</c:v>
                </c:pt>
                <c:pt idx="3261">
                  <c:v>1.9403969999999999</c:v>
                </c:pt>
                <c:pt idx="3262">
                  <c:v>1.94309</c:v>
                </c:pt>
                <c:pt idx="3263">
                  <c:v>1.945786</c:v>
                </c:pt>
                <c:pt idx="3264">
                  <c:v>1.948483</c:v>
                </c:pt>
                <c:pt idx="3265">
                  <c:v>1.9511820000000002</c:v>
                </c:pt>
                <c:pt idx="3266">
                  <c:v>1.9538820000000001</c:v>
                </c:pt>
                <c:pt idx="3267">
                  <c:v>1.9565849999999998</c:v>
                </c:pt>
                <c:pt idx="3268">
                  <c:v>1.9592879999999999</c:v>
                </c:pt>
                <c:pt idx="3269">
                  <c:v>1.9619939999999998</c:v>
                </c:pt>
                <c:pt idx="3270">
                  <c:v>1.9647019999999999</c:v>
                </c:pt>
                <c:pt idx="3271">
                  <c:v>1.967411</c:v>
                </c:pt>
                <c:pt idx="3272">
                  <c:v>1.970121</c:v>
                </c:pt>
                <c:pt idx="3273">
                  <c:v>1.9728340000000002</c:v>
                </c:pt>
                <c:pt idx="3274">
                  <c:v>1.9755480000000001</c:v>
                </c:pt>
                <c:pt idx="3275">
                  <c:v>1.978264</c:v>
                </c:pt>
                <c:pt idx="3276">
                  <c:v>1.9809810000000001</c:v>
                </c:pt>
                <c:pt idx="3277">
                  <c:v>1.9837000000000002</c:v>
                </c:pt>
                <c:pt idx="3278">
                  <c:v>1.986421</c:v>
                </c:pt>
                <c:pt idx="3279">
                  <c:v>1.989144</c:v>
                </c:pt>
                <c:pt idx="3280">
                  <c:v>1.991868</c:v>
                </c:pt>
                <c:pt idx="3281">
                  <c:v>1.9945940000000002</c:v>
                </c:pt>
                <c:pt idx="3282">
                  <c:v>1.9973209999999999</c:v>
                </c:pt>
                <c:pt idx="3283">
                  <c:v>2.0000500000000003</c:v>
                </c:pt>
                <c:pt idx="3284">
                  <c:v>2.0027809999999997</c:v>
                </c:pt>
                <c:pt idx="3285">
                  <c:v>2.0055139999999998</c:v>
                </c:pt>
                <c:pt idx="3286">
                  <c:v>2.0082479999999996</c:v>
                </c:pt>
                <c:pt idx="3287">
                  <c:v>2.0109840000000001</c:v>
                </c:pt>
                <c:pt idx="3288">
                  <c:v>2.013722</c:v>
                </c:pt>
                <c:pt idx="3289">
                  <c:v>2.0164610000000001</c:v>
                </c:pt>
                <c:pt idx="3290">
                  <c:v>2.0192019999999999</c:v>
                </c:pt>
                <c:pt idx="3291">
                  <c:v>2.021944</c:v>
                </c:pt>
                <c:pt idx="3292">
                  <c:v>2.0246880000000003</c:v>
                </c:pt>
                <c:pt idx="3293">
                  <c:v>2.027434</c:v>
                </c:pt>
                <c:pt idx="3294">
                  <c:v>2.0301820000000004</c:v>
                </c:pt>
                <c:pt idx="3295">
                  <c:v>2.032931</c:v>
                </c:pt>
                <c:pt idx="3296">
                  <c:v>2.035682</c:v>
                </c:pt>
                <c:pt idx="3297">
                  <c:v>2.0384340000000001</c:v>
                </c:pt>
                <c:pt idx="3298">
                  <c:v>2.041188</c:v>
                </c:pt>
                <c:pt idx="3299">
                  <c:v>2.0439439999999998</c:v>
                </c:pt>
                <c:pt idx="3300">
                  <c:v>2.0467010000000001</c:v>
                </c:pt>
                <c:pt idx="3301">
                  <c:v>2.049461</c:v>
                </c:pt>
                <c:pt idx="3302">
                  <c:v>2.0522209999999999</c:v>
                </c:pt>
                <c:pt idx="3303">
                  <c:v>2.0549840000000001</c:v>
                </c:pt>
                <c:pt idx="3304">
                  <c:v>2.057747</c:v>
                </c:pt>
                <c:pt idx="3305">
                  <c:v>2.0605129999999998</c:v>
                </c:pt>
                <c:pt idx="3306">
                  <c:v>2.0632799999999998</c:v>
                </c:pt>
                <c:pt idx="3307">
                  <c:v>2.066049</c:v>
                </c:pt>
                <c:pt idx="3308">
                  <c:v>2.0688199999999997</c:v>
                </c:pt>
                <c:pt idx="3309">
                  <c:v>2.0715920000000003</c:v>
                </c:pt>
                <c:pt idx="3310">
                  <c:v>2.0743659999999999</c:v>
                </c:pt>
                <c:pt idx="3311">
                  <c:v>2.0771409999999997</c:v>
                </c:pt>
                <c:pt idx="3312">
                  <c:v>2.0799180000000002</c:v>
                </c:pt>
                <c:pt idx="3313">
                  <c:v>2.082697</c:v>
                </c:pt>
                <c:pt idx="3314">
                  <c:v>2.085477</c:v>
                </c:pt>
                <c:pt idx="3315">
                  <c:v>2.0882589999999999</c:v>
                </c:pt>
                <c:pt idx="3316">
                  <c:v>2.0910419999999998</c:v>
                </c:pt>
                <c:pt idx="3317">
                  <c:v>2.0938279999999998</c:v>
                </c:pt>
                <c:pt idx="3318">
                  <c:v>2.0966140000000002</c:v>
                </c:pt>
                <c:pt idx="3319">
                  <c:v>2.0994030000000001</c:v>
                </c:pt>
                <c:pt idx="3320">
                  <c:v>2.1021930000000002</c:v>
                </c:pt>
                <c:pt idx="3321">
                  <c:v>2.104984</c:v>
                </c:pt>
                <c:pt idx="3322">
                  <c:v>2.1077779999999997</c:v>
                </c:pt>
                <c:pt idx="3323">
                  <c:v>2.1105719999999999</c:v>
                </c:pt>
                <c:pt idx="3324">
                  <c:v>2.1133690000000001</c:v>
                </c:pt>
                <c:pt idx="3325">
                  <c:v>2.1161669999999999</c:v>
                </c:pt>
                <c:pt idx="3326">
                  <c:v>2.1189669999999996</c:v>
                </c:pt>
                <c:pt idx="3327">
                  <c:v>2.1217679999999999</c:v>
                </c:pt>
                <c:pt idx="3328">
                  <c:v>2.124571</c:v>
                </c:pt>
                <c:pt idx="3329">
                  <c:v>2.1273749999999998</c:v>
                </c:pt>
                <c:pt idx="3330">
                  <c:v>2.1301809999999999</c:v>
                </c:pt>
                <c:pt idx="3331">
                  <c:v>2.1329890000000002</c:v>
                </c:pt>
                <c:pt idx="3332">
                  <c:v>2.1357979999999999</c:v>
                </c:pt>
                <c:pt idx="3333">
                  <c:v>2.1386090000000002</c:v>
                </c:pt>
                <c:pt idx="3334">
                  <c:v>2.1414210000000002</c:v>
                </c:pt>
                <c:pt idx="3335">
                  <c:v>2.1442350000000001</c:v>
                </c:pt>
                <c:pt idx="3336">
                  <c:v>2.1470510000000003</c:v>
                </c:pt>
                <c:pt idx="3337">
                  <c:v>2.1498680000000001</c:v>
                </c:pt>
                <c:pt idx="3338">
                  <c:v>2.1526869999999998</c:v>
                </c:pt>
                <c:pt idx="3339">
                  <c:v>2.1555070000000001</c:v>
                </c:pt>
                <c:pt idx="3340">
                  <c:v>2.1583290000000002</c:v>
                </c:pt>
                <c:pt idx="3341">
                  <c:v>2.161152</c:v>
                </c:pt>
                <c:pt idx="3342">
                  <c:v>2.163977</c:v>
                </c:pt>
                <c:pt idx="3343">
                  <c:v>2.166804</c:v>
                </c:pt>
                <c:pt idx="3344">
                  <c:v>2.169632</c:v>
                </c:pt>
                <c:pt idx="3345">
                  <c:v>2.1724619999999999</c:v>
                </c:pt>
                <c:pt idx="3346">
                  <c:v>2.1752940000000001</c:v>
                </c:pt>
                <c:pt idx="3347">
                  <c:v>2.1781259999999998</c:v>
                </c:pt>
                <c:pt idx="3348">
                  <c:v>2.1809609999999999</c:v>
                </c:pt>
                <c:pt idx="3349">
                  <c:v>2.1837969999999998</c:v>
                </c:pt>
                <c:pt idx="3350">
                  <c:v>2.1866350000000003</c:v>
                </c:pt>
                <c:pt idx="3351">
                  <c:v>2.1894739999999997</c:v>
                </c:pt>
                <c:pt idx="3352">
                  <c:v>2.1923149999999998</c:v>
                </c:pt>
                <c:pt idx="3353">
                  <c:v>2.195157</c:v>
                </c:pt>
                <c:pt idx="3354">
                  <c:v>2.1980010000000001</c:v>
                </c:pt>
                <c:pt idx="3355">
                  <c:v>2.200847</c:v>
                </c:pt>
                <c:pt idx="3356">
                  <c:v>2.203694</c:v>
                </c:pt>
                <c:pt idx="3357">
                  <c:v>2.2065420000000002</c:v>
                </c:pt>
                <c:pt idx="3358">
                  <c:v>2.2093920000000002</c:v>
                </c:pt>
                <c:pt idx="3359">
                  <c:v>2.2122440000000001</c:v>
                </c:pt>
                <c:pt idx="3360">
                  <c:v>2.2150970000000001</c:v>
                </c:pt>
                <c:pt idx="3361">
                  <c:v>2.2179519999999999</c:v>
                </c:pt>
                <c:pt idx="3362">
                  <c:v>2.2208089999999996</c:v>
                </c:pt>
                <c:pt idx="3363">
                  <c:v>2.2236660000000001</c:v>
                </c:pt>
                <c:pt idx="3364">
                  <c:v>2.2265259999999998</c:v>
                </c:pt>
                <c:pt idx="3365">
                  <c:v>2.229387</c:v>
                </c:pt>
                <c:pt idx="3366">
                  <c:v>2.2322489999999999</c:v>
                </c:pt>
                <c:pt idx="3367">
                  <c:v>2.2351130000000001</c:v>
                </c:pt>
                <c:pt idx="3368">
                  <c:v>2.2379790000000002</c:v>
                </c:pt>
                <c:pt idx="3369">
                  <c:v>2.2408459999999999</c:v>
                </c:pt>
                <c:pt idx="3370">
                  <c:v>2.2437149999999999</c:v>
                </c:pt>
                <c:pt idx="3371">
                  <c:v>2.2465850000000001</c:v>
                </c:pt>
                <c:pt idx="3372">
                  <c:v>2.249457</c:v>
                </c:pt>
                <c:pt idx="3373">
                  <c:v>2.2523299999999997</c:v>
                </c:pt>
                <c:pt idx="3374">
                  <c:v>2.2552050000000001</c:v>
                </c:pt>
                <c:pt idx="3375">
                  <c:v>2.2580809999999998</c:v>
                </c:pt>
                <c:pt idx="3376">
                  <c:v>2.2609589999999997</c:v>
                </c:pt>
                <c:pt idx="3377">
                  <c:v>2.2638379999999998</c:v>
                </c:pt>
                <c:pt idx="3378">
                  <c:v>2.2667190000000002</c:v>
                </c:pt>
                <c:pt idx="3379">
                  <c:v>2.2696019999999999</c:v>
                </c:pt>
                <c:pt idx="3380">
                  <c:v>2.2724860000000002</c:v>
                </c:pt>
                <c:pt idx="3381">
                  <c:v>2.2753709999999998</c:v>
                </c:pt>
                <c:pt idx="3382">
                  <c:v>2.2782580000000001</c:v>
                </c:pt>
                <c:pt idx="3383">
                  <c:v>2.2811469999999998</c:v>
                </c:pt>
                <c:pt idx="3384">
                  <c:v>2.284036</c:v>
                </c:pt>
                <c:pt idx="3385">
                  <c:v>2.2869280000000001</c:v>
                </c:pt>
                <c:pt idx="3386">
                  <c:v>2.2898209999999999</c:v>
                </c:pt>
                <c:pt idx="3387">
                  <c:v>2.2927160000000004</c:v>
                </c:pt>
                <c:pt idx="3388">
                  <c:v>2.2956119999999998</c:v>
                </c:pt>
                <c:pt idx="3389">
                  <c:v>2.2985089999999997</c:v>
                </c:pt>
                <c:pt idx="3390">
                  <c:v>2.3014079999999999</c:v>
                </c:pt>
                <c:pt idx="3391">
                  <c:v>2.3043089999999999</c:v>
                </c:pt>
                <c:pt idx="3392">
                  <c:v>2.3072110000000001</c:v>
                </c:pt>
                <c:pt idx="3393">
                  <c:v>2.3101150000000001</c:v>
                </c:pt>
                <c:pt idx="3394">
                  <c:v>2.3130199999999999</c:v>
                </c:pt>
                <c:pt idx="3395">
                  <c:v>2.3159259999999997</c:v>
                </c:pt>
                <c:pt idx="3396">
                  <c:v>2.3188340000000003</c:v>
                </c:pt>
                <c:pt idx="3397">
                  <c:v>2.3217440000000003</c:v>
                </c:pt>
                <c:pt idx="3398">
                  <c:v>2.3246549999999999</c:v>
                </c:pt>
                <c:pt idx="3399">
                  <c:v>2.3275670000000002</c:v>
                </c:pt>
                <c:pt idx="3400">
                  <c:v>2.3304819999999999</c:v>
                </c:pt>
                <c:pt idx="3401">
                  <c:v>2.3333970000000002</c:v>
                </c:pt>
                <c:pt idx="3402">
                  <c:v>2.3363139999999998</c:v>
                </c:pt>
                <c:pt idx="3403">
                  <c:v>2.339232</c:v>
                </c:pt>
                <c:pt idx="3404">
                  <c:v>2.342152</c:v>
                </c:pt>
                <c:pt idx="3405">
                  <c:v>2.3450739999999999</c:v>
                </c:pt>
                <c:pt idx="3406">
                  <c:v>2.3479969999999999</c:v>
                </c:pt>
                <c:pt idx="3407">
                  <c:v>2.350921</c:v>
                </c:pt>
                <c:pt idx="3408">
                  <c:v>2.353847</c:v>
                </c:pt>
                <c:pt idx="3409">
                  <c:v>2.3567750000000003</c:v>
                </c:pt>
                <c:pt idx="3410">
                  <c:v>2.3597030000000001</c:v>
                </c:pt>
                <c:pt idx="3411">
                  <c:v>2.3626340000000003</c:v>
                </c:pt>
                <c:pt idx="3412">
                  <c:v>2.3655650000000001</c:v>
                </c:pt>
                <c:pt idx="3413">
                  <c:v>2.3684989999999999</c:v>
                </c:pt>
                <c:pt idx="3414">
                  <c:v>2.3714330000000001</c:v>
                </c:pt>
                <c:pt idx="3415">
                  <c:v>2.3743700000000003</c:v>
                </c:pt>
                <c:pt idx="3416">
                  <c:v>2.3773070000000001</c:v>
                </c:pt>
                <c:pt idx="3417">
                  <c:v>2.3802469999999998</c:v>
                </c:pt>
                <c:pt idx="3418">
                  <c:v>2.3831869999999999</c:v>
                </c:pt>
                <c:pt idx="3419">
                  <c:v>2.3861289999999999</c:v>
                </c:pt>
                <c:pt idx="3420">
                  <c:v>2.3890729999999998</c:v>
                </c:pt>
                <c:pt idx="3421">
                  <c:v>2.3920180000000002</c:v>
                </c:pt>
                <c:pt idx="3422">
                  <c:v>2.3949639999999999</c:v>
                </c:pt>
                <c:pt idx="3423">
                  <c:v>2.3979119999999998</c:v>
                </c:pt>
                <c:pt idx="3424">
                  <c:v>2.4008609999999999</c:v>
                </c:pt>
                <c:pt idx="3425">
                  <c:v>2.4038119999999998</c:v>
                </c:pt>
                <c:pt idx="3426">
                  <c:v>2.4067639999999999</c:v>
                </c:pt>
                <c:pt idx="3427">
                  <c:v>2.4097179999999998</c:v>
                </c:pt>
                <c:pt idx="3428">
                  <c:v>2.4126730000000003</c:v>
                </c:pt>
                <c:pt idx="3429">
                  <c:v>2.4156300000000002</c:v>
                </c:pt>
                <c:pt idx="3430">
                  <c:v>2.4185880000000002</c:v>
                </c:pt>
                <c:pt idx="3431">
                  <c:v>2.4215469999999999</c:v>
                </c:pt>
                <c:pt idx="3432">
                  <c:v>2.4245080000000003</c:v>
                </c:pt>
                <c:pt idx="3433">
                  <c:v>2.42747</c:v>
                </c:pt>
                <c:pt idx="3434">
                  <c:v>2.430434</c:v>
                </c:pt>
                <c:pt idx="3435">
                  <c:v>2.4333990000000001</c:v>
                </c:pt>
                <c:pt idx="3436">
                  <c:v>2.436366</c:v>
                </c:pt>
                <c:pt idx="3437">
                  <c:v>2.4393340000000001</c:v>
                </c:pt>
                <c:pt idx="3438">
                  <c:v>2.442304</c:v>
                </c:pt>
                <c:pt idx="3439">
                  <c:v>2.4452749999999996</c:v>
                </c:pt>
                <c:pt idx="3440">
                  <c:v>2.4482470000000003</c:v>
                </c:pt>
                <c:pt idx="3441">
                  <c:v>2.4512209999999999</c:v>
                </c:pt>
                <c:pt idx="3442">
                  <c:v>2.454196</c:v>
                </c:pt>
                <c:pt idx="3443">
                  <c:v>2.4571730000000001</c:v>
                </c:pt>
                <c:pt idx="3444">
                  <c:v>2.4601509999999998</c:v>
                </c:pt>
                <c:pt idx="3445">
                  <c:v>2.4631309999999997</c:v>
                </c:pt>
                <c:pt idx="3446">
                  <c:v>2.4661119999999999</c:v>
                </c:pt>
                <c:pt idx="3447">
                  <c:v>2.4690939999999997</c:v>
                </c:pt>
                <c:pt idx="3448">
                  <c:v>2.4720779999999998</c:v>
                </c:pt>
                <c:pt idx="3449">
                  <c:v>2.475063</c:v>
                </c:pt>
                <c:pt idx="3450">
                  <c:v>2.4780500000000001</c:v>
                </c:pt>
                <c:pt idx="3451">
                  <c:v>2.4810380000000003</c:v>
                </c:pt>
                <c:pt idx="3452">
                  <c:v>2.4840270000000002</c:v>
                </c:pt>
                <c:pt idx="3453">
                  <c:v>2.487018</c:v>
                </c:pt>
                <c:pt idx="3454">
                  <c:v>2.4900099999999998</c:v>
                </c:pt>
                <c:pt idx="3455">
                  <c:v>2.493004</c:v>
                </c:pt>
                <c:pt idx="3456">
                  <c:v>2.4959989999999999</c:v>
                </c:pt>
                <c:pt idx="3457">
                  <c:v>2.498996</c:v>
                </c:pt>
                <c:pt idx="3458">
                  <c:v>2.5019930000000001</c:v>
                </c:pt>
                <c:pt idx="3459">
                  <c:v>2.5049930000000002</c:v>
                </c:pt>
                <c:pt idx="3460">
                  <c:v>2.5079929999999999</c:v>
                </c:pt>
                <c:pt idx="3461">
                  <c:v>2.5109949999999999</c:v>
                </c:pt>
                <c:pt idx="3462">
                  <c:v>2.5139989999999997</c:v>
                </c:pt>
                <c:pt idx="3463">
                  <c:v>2.517004</c:v>
                </c:pt>
                <c:pt idx="3464">
                  <c:v>2.5200100000000001</c:v>
                </c:pt>
                <c:pt idx="3465">
                  <c:v>2.523018</c:v>
                </c:pt>
                <c:pt idx="3466">
                  <c:v>2.526027</c:v>
                </c:pt>
                <c:pt idx="3467">
                  <c:v>2.5290370000000002</c:v>
                </c:pt>
                <c:pt idx="3468">
                  <c:v>2.5320490000000002</c:v>
                </c:pt>
                <c:pt idx="3469">
                  <c:v>2.5350619999999999</c:v>
                </c:pt>
                <c:pt idx="3470">
                  <c:v>2.5380769999999999</c:v>
                </c:pt>
                <c:pt idx="3471">
                  <c:v>2.541093</c:v>
                </c:pt>
                <c:pt idx="3472">
                  <c:v>2.544111</c:v>
                </c:pt>
                <c:pt idx="3473">
                  <c:v>2.547129</c:v>
                </c:pt>
                <c:pt idx="3474">
                  <c:v>2.5501500000000004</c:v>
                </c:pt>
                <c:pt idx="3475">
                  <c:v>2.5531709999999999</c:v>
                </c:pt>
                <c:pt idx="3476">
                  <c:v>2.5561940000000001</c:v>
                </c:pt>
                <c:pt idx="3477">
                  <c:v>2.559218</c:v>
                </c:pt>
                <c:pt idx="3478">
                  <c:v>2.5622440000000002</c:v>
                </c:pt>
                <c:pt idx="3479">
                  <c:v>2.5652710000000001</c:v>
                </c:pt>
                <c:pt idx="3480">
                  <c:v>2.5682990000000001</c:v>
                </c:pt>
                <c:pt idx="3481">
                  <c:v>2.571329</c:v>
                </c:pt>
                <c:pt idx="3482">
                  <c:v>2.57436</c:v>
                </c:pt>
                <c:pt idx="3483">
                  <c:v>2.5773929999999998</c:v>
                </c:pt>
                <c:pt idx="3484">
                  <c:v>2.5804270000000002</c:v>
                </c:pt>
                <c:pt idx="3485">
                  <c:v>2.5834619999999999</c:v>
                </c:pt>
                <c:pt idx="3486">
                  <c:v>2.5864989999999999</c:v>
                </c:pt>
                <c:pt idx="3487">
                  <c:v>2.589537</c:v>
                </c:pt>
                <c:pt idx="3488">
                  <c:v>2.5925760000000002</c:v>
                </c:pt>
                <c:pt idx="3489">
                  <c:v>2.5956170000000003</c:v>
                </c:pt>
                <c:pt idx="3490">
                  <c:v>2.5986590000000001</c:v>
                </c:pt>
                <c:pt idx="3491">
                  <c:v>2.601702</c:v>
                </c:pt>
                <c:pt idx="3492">
                  <c:v>2.6047470000000001</c:v>
                </c:pt>
                <c:pt idx="3493">
                  <c:v>2.607793</c:v>
                </c:pt>
                <c:pt idx="3494">
                  <c:v>2.6108410000000002</c:v>
                </c:pt>
                <c:pt idx="3495">
                  <c:v>2.6138899999999996</c:v>
                </c:pt>
                <c:pt idx="3496">
                  <c:v>2.61694</c:v>
                </c:pt>
                <c:pt idx="3497">
                  <c:v>2.6199909999999997</c:v>
                </c:pt>
                <c:pt idx="3498">
                  <c:v>2.6230440000000002</c:v>
                </c:pt>
                <c:pt idx="3499">
                  <c:v>2.6260979999999998</c:v>
                </c:pt>
                <c:pt idx="3500">
                  <c:v>2.6291539999999998</c:v>
                </c:pt>
                <c:pt idx="3501">
                  <c:v>2.6322110000000003</c:v>
                </c:pt>
                <c:pt idx="3502">
                  <c:v>2.6352690000000001</c:v>
                </c:pt>
                <c:pt idx="3503">
                  <c:v>2.6383290000000001</c:v>
                </c:pt>
                <c:pt idx="3504">
                  <c:v>2.6413899999999999</c:v>
                </c:pt>
                <c:pt idx="3505">
                  <c:v>2.6444519999999998</c:v>
                </c:pt>
                <c:pt idx="3506">
                  <c:v>2.647516</c:v>
                </c:pt>
                <c:pt idx="3507">
                  <c:v>2.6505800000000002</c:v>
                </c:pt>
                <c:pt idx="3508">
                  <c:v>2.6536469999999999</c:v>
                </c:pt>
                <c:pt idx="3509">
                  <c:v>2.656714</c:v>
                </c:pt>
                <c:pt idx="3510">
                  <c:v>2.659783</c:v>
                </c:pt>
                <c:pt idx="3511">
                  <c:v>2.6628540000000003</c:v>
                </c:pt>
                <c:pt idx="3512">
                  <c:v>2.6659250000000001</c:v>
                </c:pt>
                <c:pt idx="3513">
                  <c:v>2.6689980000000002</c:v>
                </c:pt>
                <c:pt idx="3514">
                  <c:v>2.672072</c:v>
                </c:pt>
                <c:pt idx="3515">
                  <c:v>2.6751480000000001</c:v>
                </c:pt>
                <c:pt idx="3516">
                  <c:v>2.6782249999999999</c:v>
                </c:pt>
                <c:pt idx="3517">
                  <c:v>2.6813029999999998</c:v>
                </c:pt>
                <c:pt idx="3518">
                  <c:v>2.6843819999999998</c:v>
                </c:pt>
                <c:pt idx="3519">
                  <c:v>2.6874640000000003</c:v>
                </c:pt>
                <c:pt idx="3520">
                  <c:v>2.6905459999999999</c:v>
                </c:pt>
                <c:pt idx="3521">
                  <c:v>2.6936290000000001</c:v>
                </c:pt>
                <c:pt idx="3522">
                  <c:v>2.6967139999999996</c:v>
                </c:pt>
                <c:pt idx="3523">
                  <c:v>2.6998000000000002</c:v>
                </c:pt>
                <c:pt idx="3524">
                  <c:v>2.702887</c:v>
                </c:pt>
                <c:pt idx="3525">
                  <c:v>2.7059760000000002</c:v>
                </c:pt>
                <c:pt idx="3526">
                  <c:v>2.709066</c:v>
                </c:pt>
                <c:pt idx="3527">
                  <c:v>2.7121580000000001</c:v>
                </c:pt>
                <c:pt idx="3528">
                  <c:v>2.7152500000000002</c:v>
                </c:pt>
                <c:pt idx="3529">
                  <c:v>2.7183440000000001</c:v>
                </c:pt>
                <c:pt idx="3530">
                  <c:v>2.7214390000000002</c:v>
                </c:pt>
                <c:pt idx="3531">
                  <c:v>2.7245360000000001</c:v>
                </c:pt>
                <c:pt idx="3532">
                  <c:v>2.7276340000000001</c:v>
                </c:pt>
                <c:pt idx="3533">
                  <c:v>2.7307329999999999</c:v>
                </c:pt>
                <c:pt idx="3534">
                  <c:v>2.7338339999999999</c:v>
                </c:pt>
                <c:pt idx="3535">
                  <c:v>2.7369349999999999</c:v>
                </c:pt>
                <c:pt idx="3536">
                  <c:v>2.7400380000000002</c:v>
                </c:pt>
                <c:pt idx="3537">
                  <c:v>2.7431429999999999</c:v>
                </c:pt>
                <c:pt idx="3538">
                  <c:v>2.746248</c:v>
                </c:pt>
                <c:pt idx="3539">
                  <c:v>2.749355</c:v>
                </c:pt>
                <c:pt idx="3540">
                  <c:v>2.7524640000000002</c:v>
                </c:pt>
                <c:pt idx="3541">
                  <c:v>2.7555730000000001</c:v>
                </c:pt>
                <c:pt idx="3542">
                  <c:v>2.7586840000000001</c:v>
                </c:pt>
                <c:pt idx="3543">
                  <c:v>2.7617959999999999</c:v>
                </c:pt>
                <c:pt idx="3544">
                  <c:v>2.7649089999999998</c:v>
                </c:pt>
                <c:pt idx="3545">
                  <c:v>2.768024</c:v>
                </c:pt>
                <c:pt idx="3546">
                  <c:v>2.7711399999999999</c:v>
                </c:pt>
                <c:pt idx="3547">
                  <c:v>2.774257</c:v>
                </c:pt>
                <c:pt idx="3548">
                  <c:v>2.7773759999999998</c:v>
                </c:pt>
                <c:pt idx="3549">
                  <c:v>2.7804950000000002</c:v>
                </c:pt>
                <c:pt idx="3550">
                  <c:v>2.7836159999999999</c:v>
                </c:pt>
                <c:pt idx="3551">
                  <c:v>2.7867389999999999</c:v>
                </c:pt>
                <c:pt idx="3552">
                  <c:v>2.7898620000000003</c:v>
                </c:pt>
                <c:pt idx="3553">
                  <c:v>2.7929869999999997</c:v>
                </c:pt>
                <c:pt idx="3554">
                  <c:v>2.7961129999999996</c:v>
                </c:pt>
                <c:pt idx="3555">
                  <c:v>2.7992409999999999</c:v>
                </c:pt>
                <c:pt idx="3556">
                  <c:v>2.8023689999999997</c:v>
                </c:pt>
                <c:pt idx="3557">
                  <c:v>2.8054989999999997</c:v>
                </c:pt>
                <c:pt idx="3558">
                  <c:v>2.80863</c:v>
                </c:pt>
                <c:pt idx="3559">
                  <c:v>2.811763</c:v>
                </c:pt>
                <c:pt idx="3560">
                  <c:v>2.8148969999999998</c:v>
                </c:pt>
                <c:pt idx="3561">
                  <c:v>2.8180319999999996</c:v>
                </c:pt>
                <c:pt idx="3562">
                  <c:v>2.8211680000000001</c:v>
                </c:pt>
                <c:pt idx="3563">
                  <c:v>2.8243049999999998</c:v>
                </c:pt>
                <c:pt idx="3564">
                  <c:v>2.8274440000000003</c:v>
                </c:pt>
                <c:pt idx="3565">
                  <c:v>2.830584</c:v>
                </c:pt>
                <c:pt idx="3566">
                  <c:v>2.8337249999999998</c:v>
                </c:pt>
                <c:pt idx="3567">
                  <c:v>2.8368680000000004</c:v>
                </c:pt>
                <c:pt idx="3568">
                  <c:v>2.8400119999999998</c:v>
                </c:pt>
                <c:pt idx="3569">
                  <c:v>2.8431569999999997</c:v>
                </c:pt>
                <c:pt idx="3570">
                  <c:v>2.8463030000000002</c:v>
                </c:pt>
                <c:pt idx="3571">
                  <c:v>2.8494509999999997</c:v>
                </c:pt>
                <c:pt idx="3572">
                  <c:v>2.8525990000000001</c:v>
                </c:pt>
                <c:pt idx="3573">
                  <c:v>2.8557489999999999</c:v>
                </c:pt>
                <c:pt idx="3574">
                  <c:v>2.8589009999999999</c:v>
                </c:pt>
                <c:pt idx="3575">
                  <c:v>2.862053</c:v>
                </c:pt>
                <c:pt idx="3576">
                  <c:v>2.8652069999999998</c:v>
                </c:pt>
                <c:pt idx="3577">
                  <c:v>2.8683620000000003</c:v>
                </c:pt>
                <c:pt idx="3578">
                  <c:v>2.871518</c:v>
                </c:pt>
                <c:pt idx="3579">
                  <c:v>2.874676</c:v>
                </c:pt>
                <c:pt idx="3580">
                  <c:v>2.877834</c:v>
                </c:pt>
                <c:pt idx="3581">
                  <c:v>2.8809939999999998</c:v>
                </c:pt>
                <c:pt idx="3582">
                  <c:v>2.8841559999999999</c:v>
                </c:pt>
                <c:pt idx="3583">
                  <c:v>2.8873179999999996</c:v>
                </c:pt>
                <c:pt idx="3584">
                  <c:v>2.890482</c:v>
                </c:pt>
                <c:pt idx="3585">
                  <c:v>2.8936459999999999</c:v>
                </c:pt>
                <c:pt idx="3586">
                  <c:v>2.8968129999999999</c:v>
                </c:pt>
                <c:pt idx="3587">
                  <c:v>2.8999799999999998</c:v>
                </c:pt>
                <c:pt idx="3588">
                  <c:v>2.903149</c:v>
                </c:pt>
                <c:pt idx="3589">
                  <c:v>2.9063180000000002</c:v>
                </c:pt>
                <c:pt idx="3590">
                  <c:v>2.9094889999999998</c:v>
                </c:pt>
                <c:pt idx="3591">
                  <c:v>2.9126620000000001</c:v>
                </c:pt>
                <c:pt idx="3592">
                  <c:v>2.915835</c:v>
                </c:pt>
                <c:pt idx="3593">
                  <c:v>2.9190100000000001</c:v>
                </c:pt>
                <c:pt idx="3594">
                  <c:v>2.9221849999999998</c:v>
                </c:pt>
                <c:pt idx="3595">
                  <c:v>2.9253629999999999</c:v>
                </c:pt>
                <c:pt idx="3596">
                  <c:v>2.9285409999999996</c:v>
                </c:pt>
                <c:pt idx="3597">
                  <c:v>2.9317199999999999</c:v>
                </c:pt>
                <c:pt idx="3598">
                  <c:v>2.934901</c:v>
                </c:pt>
                <c:pt idx="3599">
                  <c:v>2.9380830000000002</c:v>
                </c:pt>
                <c:pt idx="3600">
                  <c:v>2.9412660000000002</c:v>
                </c:pt>
                <c:pt idx="3601">
                  <c:v>2.9444509999999999</c:v>
                </c:pt>
                <c:pt idx="3602">
                  <c:v>2.9476360000000001</c:v>
                </c:pt>
                <c:pt idx="3603">
                  <c:v>2.9508230000000002</c:v>
                </c:pt>
                <c:pt idx="3604">
                  <c:v>2.9540109999999999</c:v>
                </c:pt>
                <c:pt idx="3605">
                  <c:v>2.9572000000000003</c:v>
                </c:pt>
                <c:pt idx="3606">
                  <c:v>2.960391</c:v>
                </c:pt>
                <c:pt idx="3607">
                  <c:v>2.9635820000000002</c:v>
                </c:pt>
                <c:pt idx="3608">
                  <c:v>2.9667750000000002</c:v>
                </c:pt>
                <c:pt idx="3609">
                  <c:v>2.9699689999999999</c:v>
                </c:pt>
                <c:pt idx="3610">
                  <c:v>2.9731640000000001</c:v>
                </c:pt>
                <c:pt idx="3611">
                  <c:v>2.9763609999999998</c:v>
                </c:pt>
                <c:pt idx="3612">
                  <c:v>2.9795580000000004</c:v>
                </c:pt>
                <c:pt idx="3613">
                  <c:v>2.9827569999999999</c:v>
                </c:pt>
                <c:pt idx="3614">
                  <c:v>2.985957</c:v>
                </c:pt>
                <c:pt idx="3615">
                  <c:v>2.9891580000000002</c:v>
                </c:pt>
                <c:pt idx="3616">
                  <c:v>2.9923609999999998</c:v>
                </c:pt>
                <c:pt idx="3617">
                  <c:v>2.9955639999999999</c:v>
                </c:pt>
                <c:pt idx="3618">
                  <c:v>2.9987690000000002</c:v>
                </c:pt>
                <c:pt idx="3619">
                  <c:v>3.0019749999999998</c:v>
                </c:pt>
                <c:pt idx="3620">
                  <c:v>3.005182</c:v>
                </c:pt>
                <c:pt idx="3621">
                  <c:v>3.008391</c:v>
                </c:pt>
                <c:pt idx="3622">
                  <c:v>3.0116000000000001</c:v>
                </c:pt>
                <c:pt idx="3623">
                  <c:v>3.0148109999999999</c:v>
                </c:pt>
                <c:pt idx="3624">
                  <c:v>3.0180229999999999</c:v>
                </c:pt>
                <c:pt idx="3625">
                  <c:v>3.021236</c:v>
                </c:pt>
                <c:pt idx="3626">
                  <c:v>3.0244500000000003</c:v>
                </c:pt>
                <c:pt idx="3627">
                  <c:v>3.0276650000000003</c:v>
                </c:pt>
                <c:pt idx="3628">
                  <c:v>3.0308820000000001</c:v>
                </c:pt>
                <c:pt idx="3629">
                  <c:v>3.0341</c:v>
                </c:pt>
                <c:pt idx="3630">
                  <c:v>3.0373190000000001</c:v>
                </c:pt>
                <c:pt idx="3631">
                  <c:v>3.0405389999999999</c:v>
                </c:pt>
                <c:pt idx="3632">
                  <c:v>3.0437599999999998</c:v>
                </c:pt>
                <c:pt idx="3633">
                  <c:v>3.0469820000000003</c:v>
                </c:pt>
                <c:pt idx="3634">
                  <c:v>3.0502060000000002</c:v>
                </c:pt>
                <c:pt idx="3635">
                  <c:v>3.0534310000000002</c:v>
                </c:pt>
                <c:pt idx="3636">
                  <c:v>3.056657</c:v>
                </c:pt>
                <c:pt idx="3637">
                  <c:v>3.0598840000000003</c:v>
                </c:pt>
                <c:pt idx="3638">
                  <c:v>3.0631120000000003</c:v>
                </c:pt>
                <c:pt idx="3639">
                  <c:v>3.0663420000000001</c:v>
                </c:pt>
                <c:pt idx="3640">
                  <c:v>3.069572</c:v>
                </c:pt>
                <c:pt idx="3641">
                  <c:v>3.0728040000000001</c:v>
                </c:pt>
                <c:pt idx="3642">
                  <c:v>3.0760370000000004</c:v>
                </c:pt>
                <c:pt idx="3643">
                  <c:v>3.0792710000000003</c:v>
                </c:pt>
                <c:pt idx="3644">
                  <c:v>3.082506</c:v>
                </c:pt>
                <c:pt idx="3645">
                  <c:v>3.0857419999999998</c:v>
                </c:pt>
                <c:pt idx="3646">
                  <c:v>3.0889799999999998</c:v>
                </c:pt>
                <c:pt idx="3647">
                  <c:v>3.0922189999999996</c:v>
                </c:pt>
                <c:pt idx="3648">
                  <c:v>3.0954580000000003</c:v>
                </c:pt>
                <c:pt idx="3649">
                  <c:v>3.0986989999999999</c:v>
                </c:pt>
                <c:pt idx="3650">
                  <c:v>3.1019419999999998</c:v>
                </c:pt>
                <c:pt idx="3651">
                  <c:v>3.1051850000000001</c:v>
                </c:pt>
                <c:pt idx="3652">
                  <c:v>3.1084289999999997</c:v>
                </c:pt>
                <c:pt idx="3653">
                  <c:v>3.111675</c:v>
                </c:pt>
                <c:pt idx="3654">
                  <c:v>3.114922</c:v>
                </c:pt>
                <c:pt idx="3655">
                  <c:v>3.1181700000000001</c:v>
                </c:pt>
                <c:pt idx="3656">
                  <c:v>3.1214189999999999</c:v>
                </c:pt>
                <c:pt idx="3657">
                  <c:v>3.1246689999999999</c:v>
                </c:pt>
                <c:pt idx="3658">
                  <c:v>3.12792</c:v>
                </c:pt>
                <c:pt idx="3659">
                  <c:v>3.131173</c:v>
                </c:pt>
                <c:pt idx="3660">
                  <c:v>3.1344259999999999</c:v>
                </c:pt>
                <c:pt idx="3661">
                  <c:v>3.1376809999999997</c:v>
                </c:pt>
                <c:pt idx="3662">
                  <c:v>3.1409370000000001</c:v>
                </c:pt>
                <c:pt idx="3663">
                  <c:v>3.1441939999999997</c:v>
                </c:pt>
                <c:pt idx="3664">
                  <c:v>3.1474519999999999</c:v>
                </c:pt>
                <c:pt idx="3665">
                  <c:v>3.1507110000000003</c:v>
                </c:pt>
                <c:pt idx="3666">
                  <c:v>3.1539710000000003</c:v>
                </c:pt>
                <c:pt idx="3667">
                  <c:v>3.1572330000000002</c:v>
                </c:pt>
                <c:pt idx="3668">
                  <c:v>3.1604960000000002</c:v>
                </c:pt>
                <c:pt idx="3669">
                  <c:v>3.1637589999999998</c:v>
                </c:pt>
                <c:pt idx="3670">
                  <c:v>3.1670240000000001</c:v>
                </c:pt>
                <c:pt idx="3671">
                  <c:v>3.1702900000000001</c:v>
                </c:pt>
                <c:pt idx="3672">
                  <c:v>3.1735570000000002</c:v>
                </c:pt>
                <c:pt idx="3673">
                  <c:v>3.1768260000000001</c:v>
                </c:pt>
                <c:pt idx="3674">
                  <c:v>3.1800950000000001</c:v>
                </c:pt>
                <c:pt idx="3675">
                  <c:v>3.1833650000000002</c:v>
                </c:pt>
                <c:pt idx="3676">
                  <c:v>3.1866370000000002</c:v>
                </c:pt>
                <c:pt idx="3677">
                  <c:v>3.1899099999999998</c:v>
                </c:pt>
                <c:pt idx="3678">
                  <c:v>3.193184</c:v>
                </c:pt>
                <c:pt idx="3679">
                  <c:v>3.1964589999999999</c:v>
                </c:pt>
                <c:pt idx="3680">
                  <c:v>3.1997340000000003</c:v>
                </c:pt>
                <c:pt idx="3681">
                  <c:v>3.2030119999999997</c:v>
                </c:pt>
                <c:pt idx="3682">
                  <c:v>3.2062900000000001</c:v>
                </c:pt>
                <c:pt idx="3683">
                  <c:v>3.2095689999999997</c:v>
                </c:pt>
                <c:pt idx="3684">
                  <c:v>3.21285</c:v>
                </c:pt>
                <c:pt idx="3685">
                  <c:v>3.216132</c:v>
                </c:pt>
                <c:pt idx="3686">
                  <c:v>3.219414</c:v>
                </c:pt>
                <c:pt idx="3687">
                  <c:v>3.2226979999999998</c:v>
                </c:pt>
                <c:pt idx="3688">
                  <c:v>3.2259829999999998</c:v>
                </c:pt>
                <c:pt idx="3689">
                  <c:v>3.2292689999999999</c:v>
                </c:pt>
                <c:pt idx="3690">
                  <c:v>3.2325560000000002</c:v>
                </c:pt>
                <c:pt idx="3691">
                  <c:v>3.2358439999999997</c:v>
                </c:pt>
                <c:pt idx="3692">
                  <c:v>3.239134</c:v>
                </c:pt>
                <c:pt idx="3693">
                  <c:v>3.2424239999999998</c:v>
                </c:pt>
                <c:pt idx="3694">
                  <c:v>3.2457160000000003</c:v>
                </c:pt>
                <c:pt idx="3695">
                  <c:v>3.2490079999999999</c:v>
                </c:pt>
                <c:pt idx="3696">
                  <c:v>3.2523019999999998</c:v>
                </c:pt>
                <c:pt idx="3697">
                  <c:v>3.2555969999999999</c:v>
                </c:pt>
                <c:pt idx="3698">
                  <c:v>3.258893</c:v>
                </c:pt>
                <c:pt idx="3699">
                  <c:v>3.2621899999999999</c:v>
                </c:pt>
                <c:pt idx="3700">
                  <c:v>3.2654879999999999</c:v>
                </c:pt>
                <c:pt idx="3701">
                  <c:v>3.2687870000000001</c:v>
                </c:pt>
                <c:pt idx="3702">
                  <c:v>3.2720879999999997</c:v>
                </c:pt>
                <c:pt idx="3703">
                  <c:v>3.2753890000000001</c:v>
                </c:pt>
                <c:pt idx="3704">
                  <c:v>3.2786919999999999</c:v>
                </c:pt>
                <c:pt idx="3705">
                  <c:v>3.2819949999999998</c:v>
                </c:pt>
                <c:pt idx="3706">
                  <c:v>3.2853000000000003</c:v>
                </c:pt>
                <c:pt idx="3707">
                  <c:v>3.288605</c:v>
                </c:pt>
                <c:pt idx="3708">
                  <c:v>3.2919119999999999</c:v>
                </c:pt>
                <c:pt idx="3709">
                  <c:v>3.29522</c:v>
                </c:pt>
                <c:pt idx="3710">
                  <c:v>3.2985290000000003</c:v>
                </c:pt>
                <c:pt idx="3711">
                  <c:v>3.3018390000000002</c:v>
                </c:pt>
                <c:pt idx="3712">
                  <c:v>3.3051500000000003</c:v>
                </c:pt>
                <c:pt idx="3713">
                  <c:v>3.308462</c:v>
                </c:pt>
                <c:pt idx="3714">
                  <c:v>3.3117760000000001</c:v>
                </c:pt>
                <c:pt idx="3715">
                  <c:v>3.3150900000000001</c:v>
                </c:pt>
                <c:pt idx="3716">
                  <c:v>3.3184049999999998</c:v>
                </c:pt>
                <c:pt idx="3717">
                  <c:v>3.3217219999999998</c:v>
                </c:pt>
                <c:pt idx="3718">
                  <c:v>3.3250390000000003</c:v>
                </c:pt>
                <c:pt idx="3719">
                  <c:v>3.3283580000000001</c:v>
                </c:pt>
                <c:pt idx="3720">
                  <c:v>3.3316779999999997</c:v>
                </c:pt>
                <c:pt idx="3721">
                  <c:v>3.3349980000000001</c:v>
                </c:pt>
                <c:pt idx="3722">
                  <c:v>3.33832</c:v>
                </c:pt>
                <c:pt idx="3723">
                  <c:v>3.3416429999999999</c:v>
                </c:pt>
                <c:pt idx="3724">
                  <c:v>3.344967</c:v>
                </c:pt>
                <c:pt idx="3725">
                  <c:v>3.3482920000000003</c:v>
                </c:pt>
                <c:pt idx="3726">
                  <c:v>3.3516179999999998</c:v>
                </c:pt>
                <c:pt idx="3727">
                  <c:v>3.3549449999999998</c:v>
                </c:pt>
                <c:pt idx="3728">
                  <c:v>3.3582730000000001</c:v>
                </c:pt>
                <c:pt idx="3729">
                  <c:v>3.3616030000000001</c:v>
                </c:pt>
                <c:pt idx="3730">
                  <c:v>3.3649330000000002</c:v>
                </c:pt>
                <c:pt idx="3731">
                  <c:v>3.3682640000000004</c:v>
                </c:pt>
                <c:pt idx="3732">
                  <c:v>3.371597</c:v>
                </c:pt>
                <c:pt idx="3733">
                  <c:v>3.37493</c:v>
                </c:pt>
                <c:pt idx="3734">
                  <c:v>3.3782650000000003</c:v>
                </c:pt>
                <c:pt idx="3735">
                  <c:v>3.3815999999999997</c:v>
                </c:pt>
                <c:pt idx="3736">
                  <c:v>3.3849370000000003</c:v>
                </c:pt>
                <c:pt idx="3737">
                  <c:v>3.3882750000000001</c:v>
                </c:pt>
                <c:pt idx="3738">
                  <c:v>3.391613</c:v>
                </c:pt>
                <c:pt idx="3739">
                  <c:v>3.3949530000000001</c:v>
                </c:pt>
                <c:pt idx="3740">
                  <c:v>3.3982939999999999</c:v>
                </c:pt>
                <c:pt idx="3741">
                  <c:v>3.4016359999999999</c:v>
                </c:pt>
                <c:pt idx="3742">
                  <c:v>3.404979</c:v>
                </c:pt>
                <c:pt idx="3743">
                  <c:v>3.4083230000000002</c:v>
                </c:pt>
                <c:pt idx="3744">
                  <c:v>3.4116680000000001</c:v>
                </c:pt>
                <c:pt idx="3745">
                  <c:v>3.4150140000000002</c:v>
                </c:pt>
                <c:pt idx="3746">
                  <c:v>3.418361</c:v>
                </c:pt>
                <c:pt idx="3747">
                  <c:v>3.4217090000000003</c:v>
                </c:pt>
                <c:pt idx="3748">
                  <c:v>3.4250579999999999</c:v>
                </c:pt>
                <c:pt idx="3749">
                  <c:v>3.4284080000000001</c:v>
                </c:pt>
                <c:pt idx="3750">
                  <c:v>3.4317599999999997</c:v>
                </c:pt>
                <c:pt idx="3751">
                  <c:v>3.4351120000000002</c:v>
                </c:pt>
                <c:pt idx="3752">
                  <c:v>3.4384649999999999</c:v>
                </c:pt>
                <c:pt idx="3753">
                  <c:v>3.4418190000000002</c:v>
                </c:pt>
                <c:pt idx="3754">
                  <c:v>3.4451749999999999</c:v>
                </c:pt>
                <c:pt idx="3755">
                  <c:v>3.448531</c:v>
                </c:pt>
                <c:pt idx="3756">
                  <c:v>3.4518880000000003</c:v>
                </c:pt>
                <c:pt idx="3757">
                  <c:v>3.455247</c:v>
                </c:pt>
                <c:pt idx="3758">
                  <c:v>3.4586060000000001</c:v>
                </c:pt>
                <c:pt idx="3759">
                  <c:v>3.461967</c:v>
                </c:pt>
                <c:pt idx="3760">
                  <c:v>3.465328</c:v>
                </c:pt>
                <c:pt idx="3761">
                  <c:v>3.4686909999999997</c:v>
                </c:pt>
                <c:pt idx="3762">
                  <c:v>3.4720550000000001</c:v>
                </c:pt>
                <c:pt idx="3763">
                  <c:v>3.475419</c:v>
                </c:pt>
                <c:pt idx="3764">
                  <c:v>3.4787849999999998</c:v>
                </c:pt>
                <c:pt idx="3765">
                  <c:v>3.482151</c:v>
                </c:pt>
                <c:pt idx="3766">
                  <c:v>3.485519</c:v>
                </c:pt>
                <c:pt idx="3767">
                  <c:v>3.4888879999999998</c:v>
                </c:pt>
                <c:pt idx="3768">
                  <c:v>3.4922569999999999</c:v>
                </c:pt>
                <c:pt idx="3769">
                  <c:v>3.4956280000000004</c:v>
                </c:pt>
                <c:pt idx="3770">
                  <c:v>3.4990000000000001</c:v>
                </c:pt>
                <c:pt idx="3771">
                  <c:v>3.5023720000000003</c:v>
                </c:pt>
                <c:pt idx="3772">
                  <c:v>3.5057460000000003</c:v>
                </c:pt>
                <c:pt idx="3773">
                  <c:v>3.5091209999999999</c:v>
                </c:pt>
                <c:pt idx="3774">
                  <c:v>3.5124969999999998</c:v>
                </c:pt>
                <c:pt idx="3775">
                  <c:v>3.5158740000000002</c:v>
                </c:pt>
                <c:pt idx="3776">
                  <c:v>3.5192510000000001</c:v>
                </c:pt>
                <c:pt idx="3777">
                  <c:v>3.5226299999999999</c:v>
                </c:pt>
                <c:pt idx="3778">
                  <c:v>3.5260099999999999</c:v>
                </c:pt>
                <c:pt idx="3779">
                  <c:v>3.5293910000000004</c:v>
                </c:pt>
                <c:pt idx="3780">
                  <c:v>3.532772</c:v>
                </c:pt>
                <c:pt idx="3781">
                  <c:v>3.5361549999999999</c:v>
                </c:pt>
                <c:pt idx="3782">
                  <c:v>3.539539</c:v>
                </c:pt>
                <c:pt idx="3783">
                  <c:v>3.5429239999999997</c:v>
                </c:pt>
                <c:pt idx="3784">
                  <c:v>3.5463100000000001</c:v>
                </c:pt>
                <c:pt idx="3785">
                  <c:v>3.5496960000000004</c:v>
                </c:pt>
                <c:pt idx="3786">
                  <c:v>3.5530840000000001</c:v>
                </c:pt>
                <c:pt idx="3787">
                  <c:v>3.556473</c:v>
                </c:pt>
                <c:pt idx="3788">
                  <c:v>3.559863</c:v>
                </c:pt>
                <c:pt idx="3789">
                  <c:v>3.563253</c:v>
                </c:pt>
                <c:pt idx="3790">
                  <c:v>3.5666449999999998</c:v>
                </c:pt>
                <c:pt idx="3791">
                  <c:v>3.5700380000000003</c:v>
                </c:pt>
                <c:pt idx="3792">
                  <c:v>3.5734319999999999</c:v>
                </c:pt>
                <c:pt idx="3793">
                  <c:v>3.5768269999999998</c:v>
                </c:pt>
                <c:pt idx="3794">
                  <c:v>3.580222</c:v>
                </c:pt>
                <c:pt idx="3795">
                  <c:v>3.5836190000000001</c:v>
                </c:pt>
                <c:pt idx="3796">
                  <c:v>3.5870169999999999</c:v>
                </c:pt>
                <c:pt idx="3797">
                  <c:v>3.5904150000000001</c:v>
                </c:pt>
                <c:pt idx="3798">
                  <c:v>3.5938150000000002</c:v>
                </c:pt>
                <c:pt idx="3799">
                  <c:v>3.597216</c:v>
                </c:pt>
                <c:pt idx="3800">
                  <c:v>3.6006170000000002</c:v>
                </c:pt>
                <c:pt idx="3801">
                  <c:v>3.6040199999999998</c:v>
                </c:pt>
                <c:pt idx="3802">
                  <c:v>3.607424</c:v>
                </c:pt>
                <c:pt idx="3803">
                  <c:v>3.6108280000000001</c:v>
                </c:pt>
                <c:pt idx="3804">
                  <c:v>3.6142340000000002</c:v>
                </c:pt>
                <c:pt idx="3805">
                  <c:v>3.6176409999999999</c:v>
                </c:pt>
                <c:pt idx="3806">
                  <c:v>3.621048</c:v>
                </c:pt>
                <c:pt idx="3807">
                  <c:v>3.6244559999999999</c:v>
                </c:pt>
                <c:pt idx="3808">
                  <c:v>3.627866</c:v>
                </c:pt>
                <c:pt idx="3809">
                  <c:v>3.6312769999999999</c:v>
                </c:pt>
                <c:pt idx="3810">
                  <c:v>3.6346880000000001</c:v>
                </c:pt>
                <c:pt idx="3811">
                  <c:v>3.6381000000000001</c:v>
                </c:pt>
                <c:pt idx="3812">
                  <c:v>3.6415140000000004</c:v>
                </c:pt>
                <c:pt idx="3813">
                  <c:v>3.6449280000000002</c:v>
                </c:pt>
                <c:pt idx="3814">
                  <c:v>3.6483430000000001</c:v>
                </c:pt>
                <c:pt idx="3815">
                  <c:v>3.6517599999999999</c:v>
                </c:pt>
                <c:pt idx="3816">
                  <c:v>3.6551770000000001</c:v>
                </c:pt>
                <c:pt idx="3817">
                  <c:v>3.658595</c:v>
                </c:pt>
                <c:pt idx="3818">
                  <c:v>3.6620140000000001</c:v>
                </c:pt>
                <c:pt idx="3819">
                  <c:v>3.6654339999999999</c:v>
                </c:pt>
                <c:pt idx="3820">
                  <c:v>3.6688549999999998</c:v>
                </c:pt>
                <c:pt idx="3821">
                  <c:v>3.6722780000000004</c:v>
                </c:pt>
                <c:pt idx="3822">
                  <c:v>3.6757010000000001</c:v>
                </c:pt>
                <c:pt idx="3823">
                  <c:v>3.679125</c:v>
                </c:pt>
                <c:pt idx="3824">
                  <c:v>3.68255</c:v>
                </c:pt>
                <c:pt idx="3825">
                  <c:v>3.685975</c:v>
                </c:pt>
                <c:pt idx="3826">
                  <c:v>3.6894019999999998</c:v>
                </c:pt>
                <c:pt idx="3827">
                  <c:v>3.6928299999999998</c:v>
                </c:pt>
                <c:pt idx="3828">
                  <c:v>3.696259</c:v>
                </c:pt>
                <c:pt idx="3829">
                  <c:v>3.6996889999999998</c:v>
                </c:pt>
                <c:pt idx="3830">
                  <c:v>3.703119</c:v>
                </c:pt>
                <c:pt idx="3831">
                  <c:v>3.7065510000000002</c:v>
                </c:pt>
                <c:pt idx="3832">
                  <c:v>3.7099839999999999</c:v>
                </c:pt>
                <c:pt idx="3833">
                  <c:v>3.7134170000000002</c:v>
                </c:pt>
                <c:pt idx="3834">
                  <c:v>3.7168520000000003</c:v>
                </c:pt>
                <c:pt idx="3835">
                  <c:v>3.7202869999999999</c:v>
                </c:pt>
                <c:pt idx="3836">
                  <c:v>3.7237230000000001</c:v>
                </c:pt>
                <c:pt idx="3837">
                  <c:v>3.7271610000000002</c:v>
                </c:pt>
                <c:pt idx="3838">
                  <c:v>3.7305989999999998</c:v>
                </c:pt>
                <c:pt idx="3839">
                  <c:v>3.734038</c:v>
                </c:pt>
                <c:pt idx="3840">
                  <c:v>3.737479</c:v>
                </c:pt>
                <c:pt idx="3841">
                  <c:v>3.74092</c:v>
                </c:pt>
                <c:pt idx="3842">
                  <c:v>3.7443620000000002</c:v>
                </c:pt>
                <c:pt idx="3843">
                  <c:v>3.7478050000000001</c:v>
                </c:pt>
                <c:pt idx="3844">
                  <c:v>3.7512490000000001</c:v>
                </c:pt>
                <c:pt idx="3845">
                  <c:v>3.7546930000000001</c:v>
                </c:pt>
                <c:pt idx="3846">
                  <c:v>3.7581390000000003</c:v>
                </c:pt>
                <c:pt idx="3847">
                  <c:v>3.7615859999999999</c:v>
                </c:pt>
                <c:pt idx="3848">
                  <c:v>3.765034</c:v>
                </c:pt>
                <c:pt idx="3849">
                  <c:v>3.7684820000000001</c:v>
                </c:pt>
                <c:pt idx="3850">
                  <c:v>3.7719320000000001</c:v>
                </c:pt>
                <c:pt idx="3851">
                  <c:v>3.775382</c:v>
                </c:pt>
                <c:pt idx="3852">
                  <c:v>3.7788339999999998</c:v>
                </c:pt>
                <c:pt idx="3853">
                  <c:v>3.782286</c:v>
                </c:pt>
                <c:pt idx="3854">
                  <c:v>3.7857390000000004</c:v>
                </c:pt>
                <c:pt idx="3855">
                  <c:v>3.789193</c:v>
                </c:pt>
                <c:pt idx="3856">
                  <c:v>3.7926489999999999</c:v>
                </c:pt>
                <c:pt idx="3857">
                  <c:v>3.7961050000000003</c:v>
                </c:pt>
                <c:pt idx="3858">
                  <c:v>3.7995619999999999</c:v>
                </c:pt>
                <c:pt idx="3859">
                  <c:v>3.8030199999999996</c:v>
                </c:pt>
                <c:pt idx="3860">
                  <c:v>3.8064779999999998</c:v>
                </c:pt>
                <c:pt idx="3861">
                  <c:v>3.8099380000000003</c:v>
                </c:pt>
                <c:pt idx="3862">
                  <c:v>3.813399</c:v>
                </c:pt>
                <c:pt idx="3863">
                  <c:v>3.8168600000000001</c:v>
                </c:pt>
                <c:pt idx="3864">
                  <c:v>3.8203230000000001</c:v>
                </c:pt>
                <c:pt idx="3865">
                  <c:v>3.8237869999999998</c:v>
                </c:pt>
                <c:pt idx="3866">
                  <c:v>3.827251</c:v>
                </c:pt>
                <c:pt idx="3867">
                  <c:v>3.8307160000000002</c:v>
                </c:pt>
                <c:pt idx="3868">
                  <c:v>3.8341820000000002</c:v>
                </c:pt>
                <c:pt idx="3869">
                  <c:v>3.8376489999999999</c:v>
                </c:pt>
                <c:pt idx="3870">
                  <c:v>3.8411169999999997</c:v>
                </c:pt>
                <c:pt idx="3871">
                  <c:v>3.8445860000000001</c:v>
                </c:pt>
                <c:pt idx="3872">
                  <c:v>3.8480559999999997</c:v>
                </c:pt>
                <c:pt idx="3873">
                  <c:v>3.8515269999999999</c:v>
                </c:pt>
                <c:pt idx="3874">
                  <c:v>3.8549989999999998</c:v>
                </c:pt>
                <c:pt idx="3875">
                  <c:v>3.8584710000000002</c:v>
                </c:pt>
                <c:pt idx="3876">
                  <c:v>3.861945</c:v>
                </c:pt>
                <c:pt idx="3877">
                  <c:v>3.8654190000000002</c:v>
                </c:pt>
                <c:pt idx="3878">
                  <c:v>3.8688940000000001</c:v>
                </c:pt>
                <c:pt idx="3879">
                  <c:v>3.8723709999999998</c:v>
                </c:pt>
                <c:pt idx="3880">
                  <c:v>3.875848</c:v>
                </c:pt>
                <c:pt idx="3881">
                  <c:v>3.8793260000000003</c:v>
                </c:pt>
                <c:pt idx="3882">
                  <c:v>3.8828049999999998</c:v>
                </c:pt>
                <c:pt idx="3883">
                  <c:v>3.886285</c:v>
                </c:pt>
                <c:pt idx="3884">
                  <c:v>3.8897649999999997</c:v>
                </c:pt>
                <c:pt idx="3885">
                  <c:v>3.8932469999999997</c:v>
                </c:pt>
                <c:pt idx="3886">
                  <c:v>3.8967300000000002</c:v>
                </c:pt>
                <c:pt idx="3887">
                  <c:v>3.9002129999999999</c:v>
                </c:pt>
                <c:pt idx="3888">
                  <c:v>3.9036969999999998</c:v>
                </c:pt>
                <c:pt idx="3889">
                  <c:v>3.9071829999999999</c:v>
                </c:pt>
                <c:pt idx="3890">
                  <c:v>3.9106690000000004</c:v>
                </c:pt>
                <c:pt idx="3891">
                  <c:v>3.9141560000000002</c:v>
                </c:pt>
                <c:pt idx="3892">
                  <c:v>3.9176439999999997</c:v>
                </c:pt>
                <c:pt idx="3893">
                  <c:v>3.9211330000000002</c:v>
                </c:pt>
                <c:pt idx="3894">
                  <c:v>3.9246219999999998</c:v>
                </c:pt>
                <c:pt idx="3895">
                  <c:v>3.9281129999999997</c:v>
                </c:pt>
                <c:pt idx="3896">
                  <c:v>3.9316040000000001</c:v>
                </c:pt>
                <c:pt idx="3897">
                  <c:v>3.9350970000000003</c:v>
                </c:pt>
                <c:pt idx="3898">
                  <c:v>3.9385899999999996</c:v>
                </c:pt>
                <c:pt idx="3899">
                  <c:v>3.9420840000000004</c:v>
                </c:pt>
                <c:pt idx="3900">
                  <c:v>3.9455790000000004</c:v>
                </c:pt>
                <c:pt idx="3901">
                  <c:v>3.9490749999999997</c:v>
                </c:pt>
                <c:pt idx="3902">
                  <c:v>3.9525719999999995</c:v>
                </c:pt>
                <c:pt idx="3903">
                  <c:v>3.95607</c:v>
                </c:pt>
                <c:pt idx="3904">
                  <c:v>3.959568</c:v>
                </c:pt>
                <c:pt idx="3905">
                  <c:v>3.9630680000000003</c:v>
                </c:pt>
                <c:pt idx="3906">
                  <c:v>3.9665680000000001</c:v>
                </c:pt>
                <c:pt idx="3907">
                  <c:v>3.9700689999999996</c:v>
                </c:pt>
                <c:pt idx="3908">
                  <c:v>3.9735719999999999</c:v>
                </c:pt>
                <c:pt idx="3909">
                  <c:v>3.9770739999999996</c:v>
                </c:pt>
                <c:pt idx="3910">
                  <c:v>3.9805780000000004</c:v>
                </c:pt>
                <c:pt idx="3911">
                  <c:v>3.984083</c:v>
                </c:pt>
                <c:pt idx="3912">
                  <c:v>3.9875889999999998</c:v>
                </c:pt>
                <c:pt idx="3913">
                  <c:v>3.9910950000000001</c:v>
                </c:pt>
                <c:pt idx="3914">
                  <c:v>3.9946030000000001</c:v>
                </c:pt>
                <c:pt idx="3915">
                  <c:v>3.9981110000000002</c:v>
                </c:pt>
                <c:pt idx="3916">
                  <c:v>4.00162</c:v>
                </c:pt>
                <c:pt idx="3917">
                  <c:v>4.0051300000000003</c:v>
                </c:pt>
                <c:pt idx="3918">
                  <c:v>4.0086409999999999</c:v>
                </c:pt>
                <c:pt idx="3919">
                  <c:v>4.0121529999999996</c:v>
                </c:pt>
                <c:pt idx="3920">
                  <c:v>4.0156660000000004</c:v>
                </c:pt>
                <c:pt idx="3921">
                  <c:v>4.0191790000000003</c:v>
                </c:pt>
                <c:pt idx="3922">
                  <c:v>4.0226930000000003</c:v>
                </c:pt>
                <c:pt idx="3923">
                  <c:v>4.0262090000000006</c:v>
                </c:pt>
                <c:pt idx="3924">
                  <c:v>4.0297239999999999</c:v>
                </c:pt>
                <c:pt idx="3925">
                  <c:v>4.0332410000000003</c:v>
                </c:pt>
                <c:pt idx="3926">
                  <c:v>4.036759</c:v>
                </c:pt>
                <c:pt idx="3927">
                  <c:v>4.0402779999999998</c:v>
                </c:pt>
                <c:pt idx="3928">
                  <c:v>4.0437969999999996</c:v>
                </c:pt>
                <c:pt idx="3929">
                  <c:v>4.0473180000000006</c:v>
                </c:pt>
                <c:pt idx="3930">
                  <c:v>4.0508389999999999</c:v>
                </c:pt>
                <c:pt idx="3931">
                  <c:v>4.0543610000000001</c:v>
                </c:pt>
                <c:pt idx="3932">
                  <c:v>4.0578840000000005</c:v>
                </c:pt>
                <c:pt idx="3933">
                  <c:v>4.0614080000000001</c:v>
                </c:pt>
                <c:pt idx="3934">
                  <c:v>4.0649329999999999</c:v>
                </c:pt>
                <c:pt idx="3935">
                  <c:v>4.0684579999999997</c:v>
                </c:pt>
                <c:pt idx="3936">
                  <c:v>4.0719849999999997</c:v>
                </c:pt>
                <c:pt idx="3937">
                  <c:v>4.0755119999999998</c:v>
                </c:pt>
                <c:pt idx="3938">
                  <c:v>4.07904</c:v>
                </c:pt>
                <c:pt idx="3939">
                  <c:v>4.0825690000000003</c:v>
                </c:pt>
                <c:pt idx="3940">
                  <c:v>4.0860989999999999</c:v>
                </c:pt>
                <c:pt idx="3941">
                  <c:v>4.0896300000000005</c:v>
                </c:pt>
                <c:pt idx="3942">
                  <c:v>4.0931609999999994</c:v>
                </c:pt>
                <c:pt idx="3943">
                  <c:v>4.0966930000000001</c:v>
                </c:pt>
                <c:pt idx="3944">
                  <c:v>4.1002269999999994</c:v>
                </c:pt>
                <c:pt idx="3945">
                  <c:v>4.1037610000000004</c:v>
                </c:pt>
                <c:pt idx="3946">
                  <c:v>4.1072959999999998</c:v>
                </c:pt>
                <c:pt idx="3947">
                  <c:v>4.1108320000000003</c:v>
                </c:pt>
                <c:pt idx="3948">
                  <c:v>4.1143679999999998</c:v>
                </c:pt>
                <c:pt idx="3949">
                  <c:v>4.1179060000000005</c:v>
                </c:pt>
                <c:pt idx="3950">
                  <c:v>4.1214440000000003</c:v>
                </c:pt>
                <c:pt idx="3951">
                  <c:v>4.1249829999999994</c:v>
                </c:pt>
                <c:pt idx="3952">
                  <c:v>4.1285230000000004</c:v>
                </c:pt>
                <c:pt idx="3953">
                  <c:v>4.1320640000000006</c:v>
                </c:pt>
                <c:pt idx="3954">
                  <c:v>4.135605</c:v>
                </c:pt>
                <c:pt idx="3955">
                  <c:v>4.1391479999999996</c:v>
                </c:pt>
                <c:pt idx="3956">
                  <c:v>4.1426910000000001</c:v>
                </c:pt>
                <c:pt idx="3957">
                  <c:v>4.146236</c:v>
                </c:pt>
                <c:pt idx="3958">
                  <c:v>4.1497809999999999</c:v>
                </c:pt>
                <c:pt idx="3959">
                  <c:v>4.153327</c:v>
                </c:pt>
                <c:pt idx="3960">
                  <c:v>4.156873</c:v>
                </c:pt>
                <c:pt idx="3961">
                  <c:v>4.1604210000000004</c:v>
                </c:pt>
                <c:pt idx="3962">
                  <c:v>4.1639689999999998</c:v>
                </c:pt>
                <c:pt idx="3963">
                  <c:v>4.1675180000000003</c:v>
                </c:pt>
                <c:pt idx="3964">
                  <c:v>4.171068</c:v>
                </c:pt>
                <c:pt idx="3965">
                  <c:v>4.1746189999999999</c:v>
                </c:pt>
                <c:pt idx="3966">
                  <c:v>4.1781709999999999</c:v>
                </c:pt>
                <c:pt idx="3967">
                  <c:v>4.181724</c:v>
                </c:pt>
                <c:pt idx="3968">
                  <c:v>4.1852770000000001</c:v>
                </c:pt>
                <c:pt idx="3969">
                  <c:v>4.1888309999999995</c:v>
                </c:pt>
                <c:pt idx="3970">
                  <c:v>4.1923859999999999</c:v>
                </c:pt>
                <c:pt idx="3971">
                  <c:v>4.1959420000000005</c:v>
                </c:pt>
                <c:pt idx="3972">
                  <c:v>4.1994980000000002</c:v>
                </c:pt>
                <c:pt idx="3973">
                  <c:v>4.2030560000000001</c:v>
                </c:pt>
                <c:pt idx="3974">
                  <c:v>4.2066140000000001</c:v>
                </c:pt>
                <c:pt idx="3975">
                  <c:v>4.2101739999999994</c:v>
                </c:pt>
                <c:pt idx="3976">
                  <c:v>4.2137340000000005</c:v>
                </c:pt>
                <c:pt idx="3977">
                  <c:v>4.2172939999999999</c:v>
                </c:pt>
                <c:pt idx="3978">
                  <c:v>4.2208560000000004</c:v>
                </c:pt>
                <c:pt idx="3979">
                  <c:v>4.224418</c:v>
                </c:pt>
                <c:pt idx="3980">
                  <c:v>4.2279809999999998</c:v>
                </c:pt>
                <c:pt idx="3981">
                  <c:v>4.2315459999999998</c:v>
                </c:pt>
                <c:pt idx="3982">
                  <c:v>4.2351100000000006</c:v>
                </c:pt>
                <c:pt idx="3983">
                  <c:v>4.2386759999999999</c:v>
                </c:pt>
                <c:pt idx="3984">
                  <c:v>4.2422420000000001</c:v>
                </c:pt>
                <c:pt idx="3985">
                  <c:v>4.2458099999999996</c:v>
                </c:pt>
                <c:pt idx="3986">
                  <c:v>4.2493780000000001</c:v>
                </c:pt>
                <c:pt idx="3987">
                  <c:v>4.2529469999999998</c:v>
                </c:pt>
                <c:pt idx="3988">
                  <c:v>4.2565169999999997</c:v>
                </c:pt>
                <c:pt idx="3989">
                  <c:v>4.2600870000000004</c:v>
                </c:pt>
                <c:pt idx="3990">
                  <c:v>4.2636590000000005</c:v>
                </c:pt>
                <c:pt idx="3991">
                  <c:v>4.2672309999999998</c:v>
                </c:pt>
                <c:pt idx="3992">
                  <c:v>4.2708039999999992</c:v>
                </c:pt>
                <c:pt idx="3993">
                  <c:v>4.2743779999999996</c:v>
                </c:pt>
                <c:pt idx="3994">
                  <c:v>4.277952</c:v>
                </c:pt>
                <c:pt idx="3995">
                  <c:v>4.2815279999999998</c:v>
                </c:pt>
                <c:pt idx="3996">
                  <c:v>4.2851039999999996</c:v>
                </c:pt>
                <c:pt idx="3997">
                  <c:v>4.2886809999999995</c:v>
                </c:pt>
                <c:pt idx="3998">
                  <c:v>4.2922589999999996</c:v>
                </c:pt>
                <c:pt idx="3999">
                  <c:v>4.2958379999999998</c:v>
                </c:pt>
                <c:pt idx="4000">
                  <c:v>4.299417</c:v>
                </c:pt>
                <c:pt idx="4001">
                  <c:v>4.3029970000000004</c:v>
                </c:pt>
                <c:pt idx="4002">
                  <c:v>4.306578</c:v>
                </c:pt>
                <c:pt idx="4003">
                  <c:v>4.3101600000000007</c:v>
                </c:pt>
                <c:pt idx="4004">
                  <c:v>4.3137429999999997</c:v>
                </c:pt>
                <c:pt idx="4005">
                  <c:v>4.3173259999999996</c:v>
                </c:pt>
                <c:pt idx="4006">
                  <c:v>4.3209099999999996</c:v>
                </c:pt>
                <c:pt idx="4007">
                  <c:v>4.3244950000000006</c:v>
                </c:pt>
                <c:pt idx="4008">
                  <c:v>4.3280810000000001</c:v>
                </c:pt>
                <c:pt idx="4009">
                  <c:v>4.3316680000000005</c:v>
                </c:pt>
                <c:pt idx="4010">
                  <c:v>4.3352550000000001</c:v>
                </c:pt>
                <c:pt idx="4011">
                  <c:v>4.3388429999999998</c:v>
                </c:pt>
                <c:pt idx="4012">
                  <c:v>4.3424329999999998</c:v>
                </c:pt>
                <c:pt idx="4013">
                  <c:v>4.3460219999999996</c:v>
                </c:pt>
                <c:pt idx="4014">
                  <c:v>4.3496129999999997</c:v>
                </c:pt>
                <c:pt idx="4015">
                  <c:v>4.3532039999999999</c:v>
                </c:pt>
                <c:pt idx="4016">
                  <c:v>4.3567959999999992</c:v>
                </c:pt>
                <c:pt idx="4017">
                  <c:v>4.3603890000000005</c:v>
                </c:pt>
                <c:pt idx="4018">
                  <c:v>4.3639830000000002</c:v>
                </c:pt>
                <c:pt idx="4019">
                  <c:v>4.3675780000000008</c:v>
                </c:pt>
                <c:pt idx="4020">
                  <c:v>4.3711729999999998</c:v>
                </c:pt>
                <c:pt idx="4021">
                  <c:v>4.3747689999999997</c:v>
                </c:pt>
                <c:pt idx="4022">
                  <c:v>4.3783659999999998</c:v>
                </c:pt>
                <c:pt idx="4023">
                  <c:v>4.381964</c:v>
                </c:pt>
                <c:pt idx="4024">
                  <c:v>4.3855620000000002</c:v>
                </c:pt>
                <c:pt idx="4025">
                  <c:v>4.3891620000000007</c:v>
                </c:pt>
                <c:pt idx="4026">
                  <c:v>4.3927619999999994</c:v>
                </c:pt>
                <c:pt idx="4027">
                  <c:v>4.3963619999999999</c:v>
                </c:pt>
                <c:pt idx="4028">
                  <c:v>4.3999639999999998</c:v>
                </c:pt>
                <c:pt idx="4029">
                  <c:v>4.4035660000000005</c:v>
                </c:pt>
                <c:pt idx="4030">
                  <c:v>4.4071689999999997</c:v>
                </c:pt>
                <c:pt idx="4031">
                  <c:v>4.410774</c:v>
                </c:pt>
                <c:pt idx="4032">
                  <c:v>4.4143780000000001</c:v>
                </c:pt>
                <c:pt idx="4033">
                  <c:v>4.4179839999999997</c:v>
                </c:pt>
                <c:pt idx="4034">
                  <c:v>4.4215900000000001</c:v>
                </c:pt>
                <c:pt idx="4035">
                  <c:v>4.4251969999999998</c:v>
                </c:pt>
                <c:pt idx="4036">
                  <c:v>4.4288049999999997</c:v>
                </c:pt>
                <c:pt idx="4037">
                  <c:v>4.4324129999999995</c:v>
                </c:pt>
                <c:pt idx="4038">
                  <c:v>4.4360229999999996</c:v>
                </c:pt>
                <c:pt idx="4039">
                  <c:v>4.4396329999999997</c:v>
                </c:pt>
                <c:pt idx="4040">
                  <c:v>4.443244</c:v>
                </c:pt>
                <c:pt idx="4041">
                  <c:v>4.4468550000000002</c:v>
                </c:pt>
                <c:pt idx="4042">
                  <c:v>4.4504679999999999</c:v>
                </c:pt>
                <c:pt idx="4043">
                  <c:v>4.4540810000000004</c:v>
                </c:pt>
                <c:pt idx="4044">
                  <c:v>4.4576950000000002</c:v>
                </c:pt>
                <c:pt idx="4045">
                  <c:v>4.4613099999999992</c:v>
                </c:pt>
                <c:pt idx="4046">
                  <c:v>4.464925</c:v>
                </c:pt>
                <c:pt idx="4047">
                  <c:v>4.4685420000000002</c:v>
                </c:pt>
                <c:pt idx="4048">
                  <c:v>4.4721589999999996</c:v>
                </c:pt>
                <c:pt idx="4049">
                  <c:v>4.4757769999999999</c:v>
                </c:pt>
                <c:pt idx="4050">
                  <c:v>4.4793949999999993</c:v>
                </c:pt>
                <c:pt idx="4051">
                  <c:v>4.4830139999999998</c:v>
                </c:pt>
                <c:pt idx="4052">
                  <c:v>4.4866349999999997</c:v>
                </c:pt>
                <c:pt idx="4053">
                  <c:v>4.4902550000000003</c:v>
                </c:pt>
                <c:pt idx="4054">
                  <c:v>4.4938770000000003</c:v>
                </c:pt>
                <c:pt idx="4055">
                  <c:v>4.4974999999999996</c:v>
                </c:pt>
                <c:pt idx="4056">
                  <c:v>4.5011229999999998</c:v>
                </c:pt>
                <c:pt idx="4057">
                  <c:v>4.5047470000000001</c:v>
                </c:pt>
                <c:pt idx="4058">
                  <c:v>4.5083709999999995</c:v>
                </c:pt>
                <c:pt idx="4059">
                  <c:v>4.511997</c:v>
                </c:pt>
                <c:pt idx="4060">
                  <c:v>4.5156229999999997</c:v>
                </c:pt>
                <c:pt idx="4061">
                  <c:v>4.5192499999999995</c:v>
                </c:pt>
                <c:pt idx="4062">
                  <c:v>4.5228780000000004</c:v>
                </c:pt>
                <c:pt idx="4063">
                  <c:v>4.5265059999999995</c:v>
                </c:pt>
                <c:pt idx="4064">
                  <c:v>4.5301350000000005</c:v>
                </c:pt>
                <c:pt idx="4065">
                  <c:v>4.5337650000000007</c:v>
                </c:pt>
                <c:pt idx="4066">
                  <c:v>4.5373960000000002</c:v>
                </c:pt>
                <c:pt idx="4067">
                  <c:v>4.5410270000000006</c:v>
                </c:pt>
                <c:pt idx="4068">
                  <c:v>4.5446599999999995</c:v>
                </c:pt>
                <c:pt idx="4069">
                  <c:v>4.5482930000000001</c:v>
                </c:pt>
                <c:pt idx="4070">
                  <c:v>4.5519260000000008</c:v>
                </c:pt>
                <c:pt idx="4071">
                  <c:v>4.555561</c:v>
                </c:pt>
                <c:pt idx="4072">
                  <c:v>4.559196</c:v>
                </c:pt>
                <c:pt idx="4073">
                  <c:v>4.5628320000000002</c:v>
                </c:pt>
                <c:pt idx="4074">
                  <c:v>4.5664689999999997</c:v>
                </c:pt>
                <c:pt idx="4075">
                  <c:v>4.570106</c:v>
                </c:pt>
                <c:pt idx="4076">
                  <c:v>4.5737440000000005</c:v>
                </c:pt>
                <c:pt idx="4077">
                  <c:v>4.5773830000000002</c:v>
                </c:pt>
                <c:pt idx="4078">
                  <c:v>4.5810230000000001</c:v>
                </c:pt>
                <c:pt idx="4079">
                  <c:v>4.5846629999999999</c:v>
                </c:pt>
                <c:pt idx="4080">
                  <c:v>4.5883050000000001</c:v>
                </c:pt>
                <c:pt idx="4081">
                  <c:v>4.5919460000000001</c:v>
                </c:pt>
                <c:pt idx="4082">
                  <c:v>4.5955889999999995</c:v>
                </c:pt>
                <c:pt idx="4083">
                  <c:v>4.5992319999999998</c:v>
                </c:pt>
                <c:pt idx="4084">
                  <c:v>4.6028759999999993</c:v>
                </c:pt>
                <c:pt idx="4085">
                  <c:v>4.6065209999999999</c:v>
                </c:pt>
                <c:pt idx="4086">
                  <c:v>4.6101669999999997</c:v>
                </c:pt>
                <c:pt idx="4087">
                  <c:v>4.6138129999999995</c:v>
                </c:pt>
                <c:pt idx="4088">
                  <c:v>4.6174609999999996</c:v>
                </c:pt>
                <c:pt idx="4089">
                  <c:v>4.6211079999999995</c:v>
                </c:pt>
                <c:pt idx="4090">
                  <c:v>4.6247569999999998</c:v>
                </c:pt>
                <c:pt idx="4091">
                  <c:v>4.628406</c:v>
                </c:pt>
                <c:pt idx="4092">
                  <c:v>4.6320559999999995</c:v>
                </c:pt>
                <c:pt idx="4093">
                  <c:v>4.635707</c:v>
                </c:pt>
                <c:pt idx="4094">
                  <c:v>4.6393579999999996</c:v>
                </c:pt>
                <c:pt idx="4095">
                  <c:v>4.6430100000000003</c:v>
                </c:pt>
                <c:pt idx="4096">
                  <c:v>4.6466640000000003</c:v>
                </c:pt>
                <c:pt idx="4097">
                  <c:v>4.6503170000000003</c:v>
                </c:pt>
                <c:pt idx="4098">
                  <c:v>4.6539720000000004</c:v>
                </c:pt>
                <c:pt idx="4099">
                  <c:v>4.6576269999999997</c:v>
                </c:pt>
                <c:pt idx="4100">
                  <c:v>4.6612829999999992</c:v>
                </c:pt>
                <c:pt idx="4101">
                  <c:v>4.6649389999999995</c:v>
                </c:pt>
                <c:pt idx="4102">
                  <c:v>4.668596</c:v>
                </c:pt>
                <c:pt idx="4103">
                  <c:v>4.6722539999999997</c:v>
                </c:pt>
                <c:pt idx="4104">
                  <c:v>4.6759130000000004</c:v>
                </c:pt>
                <c:pt idx="4105">
                  <c:v>4.6795730000000004</c:v>
                </c:pt>
                <c:pt idx="4106">
                  <c:v>4.6832330000000004</c:v>
                </c:pt>
                <c:pt idx="4107">
                  <c:v>4.6868939999999997</c:v>
                </c:pt>
                <c:pt idx="4108">
                  <c:v>4.6905549999999998</c:v>
                </c:pt>
                <c:pt idx="4109">
                  <c:v>4.6942180000000002</c:v>
                </c:pt>
                <c:pt idx="4110">
                  <c:v>4.6978809999999998</c:v>
                </c:pt>
                <c:pt idx="4111">
                  <c:v>4.7015449999999994</c:v>
                </c:pt>
                <c:pt idx="4112">
                  <c:v>4.705209</c:v>
                </c:pt>
                <c:pt idx="4113">
                  <c:v>4.7088750000000008</c:v>
                </c:pt>
                <c:pt idx="4114">
                  <c:v>4.7125400000000006</c:v>
                </c:pt>
                <c:pt idx="4115">
                  <c:v>4.7162069999999998</c:v>
                </c:pt>
                <c:pt idx="4116">
                  <c:v>4.7198739999999999</c:v>
                </c:pt>
                <c:pt idx="4117">
                  <c:v>4.7235430000000003</c:v>
                </c:pt>
                <c:pt idx="4118">
                  <c:v>4.7272110000000005</c:v>
                </c:pt>
                <c:pt idx="4119">
                  <c:v>4.7308810000000001</c:v>
                </c:pt>
                <c:pt idx="4120">
                  <c:v>4.7345509999999997</c:v>
                </c:pt>
                <c:pt idx="4121">
                  <c:v>4.7382220000000004</c:v>
                </c:pt>
                <c:pt idx="4122">
                  <c:v>4.7418940000000003</c:v>
                </c:pt>
                <c:pt idx="4123">
                  <c:v>4.7455659999999993</c:v>
                </c:pt>
                <c:pt idx="4124">
                  <c:v>4.7492389999999993</c:v>
                </c:pt>
                <c:pt idx="4125">
                  <c:v>4.7529130000000004</c:v>
                </c:pt>
                <c:pt idx="4126">
                  <c:v>4.7565879999999998</c:v>
                </c:pt>
                <c:pt idx="4127">
                  <c:v>4.7602630000000001</c:v>
                </c:pt>
                <c:pt idx="4128">
                  <c:v>4.7639389999999997</c:v>
                </c:pt>
                <c:pt idx="4129">
                  <c:v>4.7676159999999994</c:v>
                </c:pt>
                <c:pt idx="4130">
                  <c:v>4.771293</c:v>
                </c:pt>
                <c:pt idx="4131">
                  <c:v>4.7749709999999999</c:v>
                </c:pt>
                <c:pt idx="4132">
                  <c:v>4.7786499999999998</c:v>
                </c:pt>
                <c:pt idx="4133">
                  <c:v>4.7823289999999998</c:v>
                </c:pt>
                <c:pt idx="4134">
                  <c:v>4.786009</c:v>
                </c:pt>
                <c:pt idx="4135">
                  <c:v>4.7896900000000002</c:v>
                </c:pt>
                <c:pt idx="4136">
                  <c:v>4.7933719999999997</c:v>
                </c:pt>
                <c:pt idx="4137">
                  <c:v>4.7970540000000002</c:v>
                </c:pt>
                <c:pt idx="4138">
                  <c:v>4.8007369999999998</c:v>
                </c:pt>
                <c:pt idx="4139">
                  <c:v>4.8044209999999996</c:v>
                </c:pt>
                <c:pt idx="4140">
                  <c:v>4.8081060000000004</c:v>
                </c:pt>
                <c:pt idx="4141">
                  <c:v>4.8117900000000002</c:v>
                </c:pt>
                <c:pt idx="4142">
                  <c:v>4.8154760000000003</c:v>
                </c:pt>
                <c:pt idx="4143">
                  <c:v>4.8191629999999996</c:v>
                </c:pt>
                <c:pt idx="4144">
                  <c:v>4.8228499999999999</c:v>
                </c:pt>
                <c:pt idx="4145">
                  <c:v>4.8265380000000002</c:v>
                </c:pt>
                <c:pt idx="4146">
                  <c:v>4.8302259999999997</c:v>
                </c:pt>
                <c:pt idx="4147">
                  <c:v>4.8339159999999994</c:v>
                </c:pt>
                <c:pt idx="4148">
                  <c:v>4.8376060000000001</c:v>
                </c:pt>
                <c:pt idx="4149">
                  <c:v>4.8412959999999998</c:v>
                </c:pt>
                <c:pt idx="4150">
                  <c:v>4.8449879999999999</c:v>
                </c:pt>
                <c:pt idx="4151">
                  <c:v>4.8486799999999999</c:v>
                </c:pt>
                <c:pt idx="4152">
                  <c:v>4.852373</c:v>
                </c:pt>
                <c:pt idx="4153">
                  <c:v>4.8560660000000002</c:v>
                </c:pt>
                <c:pt idx="4154">
                  <c:v>4.8597600000000005</c:v>
                </c:pt>
                <c:pt idx="4155">
                  <c:v>4.8634550000000001</c:v>
                </c:pt>
                <c:pt idx="4156">
                  <c:v>4.8671499999999996</c:v>
                </c:pt>
                <c:pt idx="4157">
                  <c:v>4.8708460000000002</c:v>
                </c:pt>
                <c:pt idx="4158">
                  <c:v>4.8745430000000001</c:v>
                </c:pt>
                <c:pt idx="4159">
                  <c:v>4.878241</c:v>
                </c:pt>
                <c:pt idx="4160">
                  <c:v>4.881939</c:v>
                </c:pt>
                <c:pt idx="4161">
                  <c:v>4.8856380000000001</c:v>
                </c:pt>
                <c:pt idx="4162">
                  <c:v>4.8893380000000004</c:v>
                </c:pt>
                <c:pt idx="4163">
                  <c:v>4.8930379999999998</c:v>
                </c:pt>
                <c:pt idx="4164">
                  <c:v>4.8967390000000002</c:v>
                </c:pt>
                <c:pt idx="4165">
                  <c:v>4.9004409999999998</c:v>
                </c:pt>
                <c:pt idx="4166">
                  <c:v>4.9041429999999995</c:v>
                </c:pt>
                <c:pt idx="4167">
                  <c:v>4.9078460000000002</c:v>
                </c:pt>
                <c:pt idx="4168">
                  <c:v>4.9115500000000001</c:v>
                </c:pt>
                <c:pt idx="4169">
                  <c:v>4.915254</c:v>
                </c:pt>
                <c:pt idx="4170">
                  <c:v>4.9189590000000001</c:v>
                </c:pt>
                <c:pt idx="4171">
                  <c:v>4.9226649999999994</c:v>
                </c:pt>
                <c:pt idx="4172">
                  <c:v>4.9263719999999998</c:v>
                </c:pt>
                <c:pt idx="4173">
                  <c:v>4.9300790000000001</c:v>
                </c:pt>
                <c:pt idx="4174">
                  <c:v>4.9337870000000006</c:v>
                </c:pt>
                <c:pt idx="4175">
                  <c:v>4.9374950000000002</c:v>
                </c:pt>
                <c:pt idx="4176">
                  <c:v>4.9412039999999999</c:v>
                </c:pt>
                <c:pt idx="4177">
                  <c:v>4.9449139999999998</c:v>
                </c:pt>
                <c:pt idx="4178">
                  <c:v>4.9486249999999998</c:v>
                </c:pt>
                <c:pt idx="4179">
                  <c:v>4.9523359999999998</c:v>
                </c:pt>
                <c:pt idx="4180">
                  <c:v>4.956048</c:v>
                </c:pt>
                <c:pt idx="4181">
                  <c:v>4.9597599999999993</c:v>
                </c:pt>
                <c:pt idx="4182">
                  <c:v>4.9634730000000005</c:v>
                </c:pt>
                <c:pt idx="4183">
                  <c:v>4.9671880000000002</c:v>
                </c:pt>
                <c:pt idx="4184">
                  <c:v>4.9709019999999997</c:v>
                </c:pt>
                <c:pt idx="4185">
                  <c:v>4.9746169999999994</c:v>
                </c:pt>
                <c:pt idx="4186">
                  <c:v>4.9783330000000001</c:v>
                </c:pt>
                <c:pt idx="4187">
                  <c:v>4.9820500000000001</c:v>
                </c:pt>
                <c:pt idx="4188">
                  <c:v>4.9857670000000001</c:v>
                </c:pt>
                <c:pt idx="4189">
                  <c:v>4.9894850000000002</c:v>
                </c:pt>
                <c:pt idx="4190">
                  <c:v>4.9932030000000003</c:v>
                </c:pt>
                <c:pt idx="4191">
                  <c:v>4.9969219999999996</c:v>
                </c:pt>
                <c:pt idx="4192">
                  <c:v>5.0006430000000002</c:v>
                </c:pt>
                <c:pt idx="4193">
                  <c:v>5.0043630000000006</c:v>
                </c:pt>
                <c:pt idx="4194">
                  <c:v>5.0080840000000002</c:v>
                </c:pt>
                <c:pt idx="4195">
                  <c:v>5.011806</c:v>
                </c:pt>
                <c:pt idx="4196">
                  <c:v>5.0155289999999999</c:v>
                </c:pt>
                <c:pt idx="4197">
                  <c:v>5.0192519999999998</c:v>
                </c:pt>
                <c:pt idx="4198">
                  <c:v>5.0229759999999999</c:v>
                </c:pt>
                <c:pt idx="4199">
                  <c:v>5.0266999999999999</c:v>
                </c:pt>
                <c:pt idx="4200">
                  <c:v>5.0304250000000001</c:v>
                </c:pt>
                <c:pt idx="4201">
                  <c:v>5.0341509999999996</c:v>
                </c:pt>
                <c:pt idx="4202">
                  <c:v>5.0378780000000001</c:v>
                </c:pt>
                <c:pt idx="4203">
                  <c:v>5.0416050000000006</c:v>
                </c:pt>
                <c:pt idx="4204">
                  <c:v>5.0453330000000003</c:v>
                </c:pt>
                <c:pt idx="4205">
                  <c:v>5.049061</c:v>
                </c:pt>
                <c:pt idx="4206">
                  <c:v>5.052791</c:v>
                </c:pt>
                <c:pt idx="4207">
                  <c:v>5.0565199999999999</c:v>
                </c:pt>
                <c:pt idx="4208">
                  <c:v>5.0602510000000001</c:v>
                </c:pt>
                <c:pt idx="4209">
                  <c:v>5.0639820000000002</c:v>
                </c:pt>
                <c:pt idx="4210">
                  <c:v>5.0677140000000005</c:v>
                </c:pt>
                <c:pt idx="4211">
                  <c:v>5.0714459999999999</c:v>
                </c:pt>
                <c:pt idx="4212">
                  <c:v>5.0751800000000005</c:v>
                </c:pt>
                <c:pt idx="4213">
                  <c:v>5.078913</c:v>
                </c:pt>
                <c:pt idx="4214">
                  <c:v>5.0826469999999997</c:v>
                </c:pt>
                <c:pt idx="4215">
                  <c:v>5.0863820000000004</c:v>
                </c:pt>
                <c:pt idx="4216">
                  <c:v>5.0901180000000004</c:v>
                </c:pt>
                <c:pt idx="4217">
                  <c:v>5.0938540000000003</c:v>
                </c:pt>
                <c:pt idx="4218">
                  <c:v>5.0975919999999997</c:v>
                </c:pt>
                <c:pt idx="4219">
                  <c:v>5.1013289999999998</c:v>
                </c:pt>
                <c:pt idx="4220">
                  <c:v>5.1050680000000002</c:v>
                </c:pt>
                <c:pt idx="4221">
                  <c:v>5.1088059999999995</c:v>
                </c:pt>
                <c:pt idx="4222">
                  <c:v>5.112546</c:v>
                </c:pt>
                <c:pt idx="4223">
                  <c:v>5.1162860000000006</c:v>
                </c:pt>
                <c:pt idx="4224">
                  <c:v>5.1200270000000003</c:v>
                </c:pt>
                <c:pt idx="4225">
                  <c:v>5.1237690000000002</c:v>
                </c:pt>
                <c:pt idx="4226">
                  <c:v>5.1275110000000002</c:v>
                </c:pt>
                <c:pt idx="4227">
                  <c:v>5.1312540000000002</c:v>
                </c:pt>
                <c:pt idx="4228">
                  <c:v>5.1349969999999994</c:v>
                </c:pt>
                <c:pt idx="4229">
                  <c:v>5.1387409999999996</c:v>
                </c:pt>
                <c:pt idx="4230">
                  <c:v>5.1424859999999999</c:v>
                </c:pt>
                <c:pt idx="4231">
                  <c:v>5.1462319999999995</c:v>
                </c:pt>
                <c:pt idx="4232">
                  <c:v>5.1499779999999999</c:v>
                </c:pt>
                <c:pt idx="4233">
                  <c:v>5.1537240000000004</c:v>
                </c:pt>
                <c:pt idx="4234">
                  <c:v>5.1574719999999994</c:v>
                </c:pt>
                <c:pt idx="4235">
                  <c:v>5.1612200000000001</c:v>
                </c:pt>
                <c:pt idx="4236">
                  <c:v>5.164968</c:v>
                </c:pt>
                <c:pt idx="4237">
                  <c:v>5.168717</c:v>
                </c:pt>
                <c:pt idx="4238">
                  <c:v>5.1724670000000001</c:v>
                </c:pt>
                <c:pt idx="4239">
                  <c:v>5.1762179999999995</c:v>
                </c:pt>
                <c:pt idx="4240">
                  <c:v>5.1799690000000007</c:v>
                </c:pt>
                <c:pt idx="4241">
                  <c:v>5.1837209999999994</c:v>
                </c:pt>
                <c:pt idx="4242">
                  <c:v>5.1874729999999998</c:v>
                </c:pt>
                <c:pt idx="4243">
                  <c:v>5.1912260000000003</c:v>
                </c:pt>
                <c:pt idx="4244">
                  <c:v>5.1949800000000002</c:v>
                </c:pt>
                <c:pt idx="4245">
                  <c:v>5.198734</c:v>
                </c:pt>
                <c:pt idx="4246">
                  <c:v>5.2024889999999999</c:v>
                </c:pt>
                <c:pt idx="4247">
                  <c:v>5.206245</c:v>
                </c:pt>
                <c:pt idx="4248">
                  <c:v>5.2100010000000001</c:v>
                </c:pt>
                <c:pt idx="4249">
                  <c:v>5.2137579999999994</c:v>
                </c:pt>
                <c:pt idx="4250">
                  <c:v>5.2175149999999997</c:v>
                </c:pt>
                <c:pt idx="4251">
                  <c:v>5.2212739999999993</c:v>
                </c:pt>
                <c:pt idx="4252">
                  <c:v>5.2250319999999997</c:v>
                </c:pt>
                <c:pt idx="4253">
                  <c:v>5.2287920000000003</c:v>
                </c:pt>
                <c:pt idx="4254">
                  <c:v>5.2325520000000001</c:v>
                </c:pt>
                <c:pt idx="4255">
                  <c:v>5.2363119999999999</c:v>
                </c:pt>
                <c:pt idx="4256">
                  <c:v>5.2400729999999998</c:v>
                </c:pt>
                <c:pt idx="4257">
                  <c:v>5.2438359999999999</c:v>
                </c:pt>
                <c:pt idx="4258">
                  <c:v>5.247598</c:v>
                </c:pt>
                <c:pt idx="4259">
                  <c:v>5.2513610000000002</c:v>
                </c:pt>
                <c:pt idx="4260">
                  <c:v>5.2551250000000005</c:v>
                </c:pt>
                <c:pt idx="4261">
                  <c:v>5.2588889999999999</c:v>
                </c:pt>
                <c:pt idx="4262">
                  <c:v>5.2626540000000004</c:v>
                </c:pt>
                <c:pt idx="4263">
                  <c:v>5.2664200000000001</c:v>
                </c:pt>
                <c:pt idx="4264">
                  <c:v>5.2701859999999998</c:v>
                </c:pt>
                <c:pt idx="4265">
                  <c:v>5.2739529999999997</c:v>
                </c:pt>
                <c:pt idx="4266">
                  <c:v>5.2777209999999997</c:v>
                </c:pt>
                <c:pt idx="4267">
                  <c:v>5.2814890000000005</c:v>
                </c:pt>
                <c:pt idx="4268">
                  <c:v>5.2852569999999996</c:v>
                </c:pt>
                <c:pt idx="4269">
                  <c:v>5.2890269999999999</c:v>
                </c:pt>
                <c:pt idx="4270">
                  <c:v>5.2927970000000002</c:v>
                </c:pt>
                <c:pt idx="4271">
                  <c:v>5.2965670000000005</c:v>
                </c:pt>
                <c:pt idx="4272">
                  <c:v>5.3003390000000001</c:v>
                </c:pt>
                <c:pt idx="4273">
                  <c:v>5.3041110000000007</c:v>
                </c:pt>
                <c:pt idx="4274">
                  <c:v>5.3078830000000004</c:v>
                </c:pt>
                <c:pt idx="4275">
                  <c:v>5.3116559999999993</c:v>
                </c:pt>
                <c:pt idx="4276">
                  <c:v>5.3154300000000001</c:v>
                </c:pt>
                <c:pt idx="4277">
                  <c:v>5.319204</c:v>
                </c:pt>
                <c:pt idx="4278">
                  <c:v>5.3229790000000001</c:v>
                </c:pt>
                <c:pt idx="4279">
                  <c:v>5.3267540000000002</c:v>
                </c:pt>
                <c:pt idx="4280">
                  <c:v>5.3305310000000006</c:v>
                </c:pt>
                <c:pt idx="4281">
                  <c:v>5.3343069999999999</c:v>
                </c:pt>
                <c:pt idx="4282">
                  <c:v>5.3380850000000004</c:v>
                </c:pt>
                <c:pt idx="4283">
                  <c:v>5.341863</c:v>
                </c:pt>
                <c:pt idx="4284">
                  <c:v>5.3456420000000007</c:v>
                </c:pt>
                <c:pt idx="4285">
                  <c:v>5.3494199999999994</c:v>
                </c:pt>
                <c:pt idx="4286">
                  <c:v>5.3532010000000003</c:v>
                </c:pt>
                <c:pt idx="4287">
                  <c:v>5.3569810000000002</c:v>
                </c:pt>
                <c:pt idx="4288">
                  <c:v>5.3607620000000002</c:v>
                </c:pt>
                <c:pt idx="4289">
                  <c:v>5.3645439999999995</c:v>
                </c:pt>
                <c:pt idx="4290">
                  <c:v>5.3683259999999997</c:v>
                </c:pt>
                <c:pt idx="4291">
                  <c:v>5.372109</c:v>
                </c:pt>
                <c:pt idx="4292">
                  <c:v>5.3758920000000003</c:v>
                </c:pt>
                <c:pt idx="4293">
                  <c:v>5.3796759999999999</c:v>
                </c:pt>
                <c:pt idx="4294">
                  <c:v>5.3834609999999996</c:v>
                </c:pt>
                <c:pt idx="4295">
                  <c:v>5.3872460000000002</c:v>
                </c:pt>
                <c:pt idx="4296">
                  <c:v>5.3910319999999992</c:v>
                </c:pt>
                <c:pt idx="4297">
                  <c:v>5.394819</c:v>
                </c:pt>
                <c:pt idx="4298">
                  <c:v>5.398606</c:v>
                </c:pt>
                <c:pt idx="4299">
                  <c:v>5.4023939999999993</c:v>
                </c:pt>
                <c:pt idx="4300">
                  <c:v>5.4061820000000003</c:v>
                </c:pt>
                <c:pt idx="4301">
                  <c:v>5.4099710000000005</c:v>
                </c:pt>
                <c:pt idx="4302">
                  <c:v>5.4137599999999999</c:v>
                </c:pt>
                <c:pt idx="4303">
                  <c:v>5.4175500000000003</c:v>
                </c:pt>
                <c:pt idx="4304">
                  <c:v>5.421341</c:v>
                </c:pt>
                <c:pt idx="4305">
                  <c:v>5.4251319999999996</c:v>
                </c:pt>
                <c:pt idx="4306">
                  <c:v>5.4289240000000003</c:v>
                </c:pt>
                <c:pt idx="4307">
                  <c:v>5.4327170000000002</c:v>
                </c:pt>
                <c:pt idx="4308">
                  <c:v>5.4365100000000002</c:v>
                </c:pt>
                <c:pt idx="4309">
                  <c:v>5.4403040000000003</c:v>
                </c:pt>
                <c:pt idx="4310">
                  <c:v>5.4440979999999994</c:v>
                </c:pt>
                <c:pt idx="4311">
                  <c:v>5.4478929999999997</c:v>
                </c:pt>
                <c:pt idx="4312">
                  <c:v>5.451689</c:v>
                </c:pt>
                <c:pt idx="4313">
                  <c:v>5.4554850000000004</c:v>
                </c:pt>
                <c:pt idx="4314">
                  <c:v>5.4592809999999998</c:v>
                </c:pt>
                <c:pt idx="4315">
                  <c:v>5.4630790000000005</c:v>
                </c:pt>
                <c:pt idx="4316">
                  <c:v>5.4668760000000001</c:v>
                </c:pt>
                <c:pt idx="4317">
                  <c:v>5.470675</c:v>
                </c:pt>
                <c:pt idx="4318">
                  <c:v>5.4744739999999998</c:v>
                </c:pt>
                <c:pt idx="4319">
                  <c:v>5.4782739999999999</c:v>
                </c:pt>
                <c:pt idx="4320">
                  <c:v>5.4820739999999999</c:v>
                </c:pt>
                <c:pt idx="4321">
                  <c:v>5.4858750000000001</c:v>
                </c:pt>
                <c:pt idx="4322">
                  <c:v>5.4896759999999993</c:v>
                </c:pt>
                <c:pt idx="4323">
                  <c:v>5.4934780000000005</c:v>
                </c:pt>
                <c:pt idx="4324">
                  <c:v>5.4972810000000001</c:v>
                </c:pt>
                <c:pt idx="4325">
                  <c:v>5.5010839999999996</c:v>
                </c:pt>
                <c:pt idx="4326">
                  <c:v>5.5048880000000002</c:v>
                </c:pt>
                <c:pt idx="4327">
                  <c:v>5.5086919999999999</c:v>
                </c:pt>
                <c:pt idx="4328">
                  <c:v>5.5124969999999998</c:v>
                </c:pt>
                <c:pt idx="4329">
                  <c:v>5.5163019999999996</c:v>
                </c:pt>
                <c:pt idx="4330">
                  <c:v>5.5201089999999997</c:v>
                </c:pt>
                <c:pt idx="4331">
                  <c:v>5.5239149999999997</c:v>
                </c:pt>
                <c:pt idx="4332">
                  <c:v>5.5277229999999999</c:v>
                </c:pt>
                <c:pt idx="4333">
                  <c:v>5.5315300000000001</c:v>
                </c:pt>
                <c:pt idx="4334">
                  <c:v>5.5353390000000005</c:v>
                </c:pt>
                <c:pt idx="4335">
                  <c:v>5.539148</c:v>
                </c:pt>
                <c:pt idx="4336">
                  <c:v>5.5429579999999996</c:v>
                </c:pt>
                <c:pt idx="4337">
                  <c:v>5.5467679999999993</c:v>
                </c:pt>
                <c:pt idx="4338">
                  <c:v>5.5505789999999999</c:v>
                </c:pt>
                <c:pt idx="4339">
                  <c:v>5.5543900000000006</c:v>
                </c:pt>
                <c:pt idx="4340">
                  <c:v>5.5582019999999996</c:v>
                </c:pt>
                <c:pt idx="4341">
                  <c:v>5.5620139999999996</c:v>
                </c:pt>
                <c:pt idx="4342">
                  <c:v>5.5658279999999998</c:v>
                </c:pt>
                <c:pt idx="4343">
                  <c:v>5.5696409999999998</c:v>
                </c:pt>
                <c:pt idx="4344">
                  <c:v>5.5734560000000002</c:v>
                </c:pt>
                <c:pt idx="4345">
                  <c:v>5.5772699999999995</c:v>
                </c:pt>
                <c:pt idx="4346">
                  <c:v>5.581086</c:v>
                </c:pt>
                <c:pt idx="4347">
                  <c:v>5.5849020000000005</c:v>
                </c:pt>
                <c:pt idx="4348">
                  <c:v>5.5887190000000002</c:v>
                </c:pt>
                <c:pt idx="4349">
                  <c:v>5.592536</c:v>
                </c:pt>
                <c:pt idx="4350">
                  <c:v>5.5963540000000007</c:v>
                </c:pt>
                <c:pt idx="4351">
                  <c:v>5.6001719999999997</c:v>
                </c:pt>
                <c:pt idx="4352">
                  <c:v>5.6039909999999997</c:v>
                </c:pt>
                <c:pt idx="4353">
                  <c:v>5.6078100000000006</c:v>
                </c:pt>
                <c:pt idx="4354">
                  <c:v>5.6116299999999999</c:v>
                </c:pt>
                <c:pt idx="4355">
                  <c:v>5.6154509999999993</c:v>
                </c:pt>
                <c:pt idx="4356">
                  <c:v>5.6192719999999996</c:v>
                </c:pt>
                <c:pt idx="4357">
                  <c:v>5.623094</c:v>
                </c:pt>
                <c:pt idx="4358">
                  <c:v>5.6269160000000005</c:v>
                </c:pt>
                <c:pt idx="4359">
                  <c:v>5.6307390000000002</c:v>
                </c:pt>
                <c:pt idx="4360">
                  <c:v>5.634563</c:v>
                </c:pt>
                <c:pt idx="4361">
                  <c:v>5.6383869999999998</c:v>
                </c:pt>
                <c:pt idx="4362">
                  <c:v>5.6422110000000005</c:v>
                </c:pt>
                <c:pt idx="4363">
                  <c:v>5.6460360000000005</c:v>
                </c:pt>
                <c:pt idx="4364">
                  <c:v>5.6498620000000006</c:v>
                </c:pt>
                <c:pt idx="4365">
                  <c:v>5.6536879999999998</c:v>
                </c:pt>
                <c:pt idx="4366">
                  <c:v>5.6575150000000001</c:v>
                </c:pt>
                <c:pt idx="4367">
                  <c:v>5.6613430000000005</c:v>
                </c:pt>
                <c:pt idx="4368">
                  <c:v>5.6651699999999998</c:v>
                </c:pt>
                <c:pt idx="4369">
                  <c:v>5.6689990000000003</c:v>
                </c:pt>
                <c:pt idx="4370">
                  <c:v>5.672828</c:v>
                </c:pt>
                <c:pt idx="4371">
                  <c:v>5.6766580000000006</c:v>
                </c:pt>
                <c:pt idx="4372">
                  <c:v>5.6804880000000004</c:v>
                </c:pt>
                <c:pt idx="4373">
                  <c:v>5.6843190000000003</c:v>
                </c:pt>
                <c:pt idx="4374">
                  <c:v>5.6881509999999995</c:v>
                </c:pt>
                <c:pt idx="4375">
                  <c:v>5.6919830000000005</c:v>
                </c:pt>
                <c:pt idx="4376">
                  <c:v>5.6958149999999996</c:v>
                </c:pt>
                <c:pt idx="4377">
                  <c:v>5.6996479999999998</c:v>
                </c:pt>
                <c:pt idx="4378">
                  <c:v>5.7034820000000002</c:v>
                </c:pt>
                <c:pt idx="4379">
                  <c:v>5.7073159999999996</c:v>
                </c:pt>
                <c:pt idx="4380">
                  <c:v>5.7111510000000001</c:v>
                </c:pt>
                <c:pt idx="4381">
                  <c:v>5.7149859999999997</c:v>
                </c:pt>
                <c:pt idx="4382">
                  <c:v>5.7188220000000003</c:v>
                </c:pt>
                <c:pt idx="4383">
                  <c:v>5.7226590000000002</c:v>
                </c:pt>
                <c:pt idx="4384">
                  <c:v>5.726496</c:v>
                </c:pt>
                <c:pt idx="4385">
                  <c:v>5.7303329999999999</c:v>
                </c:pt>
                <c:pt idx="4386">
                  <c:v>5.7341709999999999</c:v>
                </c:pt>
                <c:pt idx="4387">
                  <c:v>5.7380100000000001</c:v>
                </c:pt>
                <c:pt idx="4388">
                  <c:v>5.7418490000000002</c:v>
                </c:pt>
                <c:pt idx="4389">
                  <c:v>5.7456889999999996</c:v>
                </c:pt>
                <c:pt idx="4390">
                  <c:v>5.7495289999999999</c:v>
                </c:pt>
                <c:pt idx="4391">
                  <c:v>5.7533699999999994</c:v>
                </c:pt>
                <c:pt idx="4392">
                  <c:v>5.757212</c:v>
                </c:pt>
                <c:pt idx="4393">
                  <c:v>5.7610539999999997</c:v>
                </c:pt>
                <c:pt idx="4394">
                  <c:v>5.7648969999999995</c:v>
                </c:pt>
                <c:pt idx="4395">
                  <c:v>5.7687399999999993</c:v>
                </c:pt>
                <c:pt idx="4396">
                  <c:v>5.772583</c:v>
                </c:pt>
                <c:pt idx="4397">
                  <c:v>5.776427</c:v>
                </c:pt>
                <c:pt idx="4398">
                  <c:v>5.7802720000000001</c:v>
                </c:pt>
                <c:pt idx="4399">
                  <c:v>5.7841180000000003</c:v>
                </c:pt>
                <c:pt idx="4400">
                  <c:v>5.7879639999999997</c:v>
                </c:pt>
                <c:pt idx="4401">
                  <c:v>5.7918099999999999</c:v>
                </c:pt>
                <c:pt idx="4402">
                  <c:v>5.7956570000000003</c:v>
                </c:pt>
                <c:pt idx="4403">
                  <c:v>5.7995039999999998</c:v>
                </c:pt>
                <c:pt idx="4404">
                  <c:v>5.8033520000000003</c:v>
                </c:pt>
                <c:pt idx="4405">
                  <c:v>5.8072010000000001</c:v>
                </c:pt>
                <c:pt idx="4406">
                  <c:v>5.8110499999999998</c:v>
                </c:pt>
                <c:pt idx="4407">
                  <c:v>5.8148999999999997</c:v>
                </c:pt>
                <c:pt idx="4408">
                  <c:v>5.8187500000000005</c:v>
                </c:pt>
                <c:pt idx="4409">
                  <c:v>5.8226010000000006</c:v>
                </c:pt>
                <c:pt idx="4410">
                  <c:v>5.8264520000000006</c:v>
                </c:pt>
                <c:pt idx="4411">
                  <c:v>5.8303039999999999</c:v>
                </c:pt>
                <c:pt idx="4412">
                  <c:v>5.8341570000000003</c:v>
                </c:pt>
                <c:pt idx="4413">
                  <c:v>5.8380100000000006</c:v>
                </c:pt>
                <c:pt idx="4414">
                  <c:v>5.841863</c:v>
                </c:pt>
                <c:pt idx="4415">
                  <c:v>5.8457170000000005</c:v>
                </c:pt>
                <c:pt idx="4416">
                  <c:v>5.8495720000000002</c:v>
                </c:pt>
                <c:pt idx="4417">
                  <c:v>5.8534269999999999</c:v>
                </c:pt>
                <c:pt idx="4418">
                  <c:v>5.8572829999999998</c:v>
                </c:pt>
                <c:pt idx="4419">
                  <c:v>5.8611389999999997</c:v>
                </c:pt>
                <c:pt idx="4420">
                  <c:v>5.8649959999999997</c:v>
                </c:pt>
                <c:pt idx="4421">
                  <c:v>5.8688530000000005</c:v>
                </c:pt>
                <c:pt idx="4422">
                  <c:v>5.8727109999999998</c:v>
                </c:pt>
                <c:pt idx="4423">
                  <c:v>5.8765689999999999</c:v>
                </c:pt>
                <c:pt idx="4424">
                  <c:v>5.8804280000000002</c:v>
                </c:pt>
                <c:pt idx="4425">
                  <c:v>5.8842879999999997</c:v>
                </c:pt>
                <c:pt idx="4426">
                  <c:v>5.8881480000000002</c:v>
                </c:pt>
                <c:pt idx="4427">
                  <c:v>5.8920079999999997</c:v>
                </c:pt>
                <c:pt idx="4428">
                  <c:v>5.8958689999999994</c:v>
                </c:pt>
                <c:pt idx="4429">
                  <c:v>5.8997310000000001</c:v>
                </c:pt>
                <c:pt idx="4430">
                  <c:v>5.9035930000000008</c:v>
                </c:pt>
                <c:pt idx="4431">
                  <c:v>5.9074559999999998</c:v>
                </c:pt>
                <c:pt idx="4432">
                  <c:v>5.9113189999999998</c:v>
                </c:pt>
                <c:pt idx="4433">
                  <c:v>5.9151829999999999</c:v>
                </c:pt>
                <c:pt idx="4434">
                  <c:v>5.9190469999999999</c:v>
                </c:pt>
                <c:pt idx="4435">
                  <c:v>5.9229120000000002</c:v>
                </c:pt>
                <c:pt idx="4436">
                  <c:v>5.9267770000000004</c:v>
                </c:pt>
                <c:pt idx="4437">
                  <c:v>5.9306429999999999</c:v>
                </c:pt>
                <c:pt idx="4438">
                  <c:v>5.9345090000000003</c:v>
                </c:pt>
                <c:pt idx="4439">
                  <c:v>5.938377</c:v>
                </c:pt>
                <c:pt idx="4440">
                  <c:v>5.9422440000000005</c:v>
                </c:pt>
                <c:pt idx="4441">
                  <c:v>5.9461120000000003</c:v>
                </c:pt>
                <c:pt idx="4442">
                  <c:v>5.9499810000000002</c:v>
                </c:pt>
                <c:pt idx="4443">
                  <c:v>5.9538500000000001</c:v>
                </c:pt>
                <c:pt idx="4444">
                  <c:v>5.957719</c:v>
                </c:pt>
                <c:pt idx="4445">
                  <c:v>5.9615900000000002</c:v>
                </c:pt>
                <c:pt idx="4446">
                  <c:v>5.9654599999999993</c:v>
                </c:pt>
                <c:pt idx="4447">
                  <c:v>5.9693309999999995</c:v>
                </c:pt>
                <c:pt idx="4448">
                  <c:v>5.9732029999999998</c:v>
                </c:pt>
                <c:pt idx="4449">
                  <c:v>5.9770759999999994</c:v>
                </c:pt>
                <c:pt idx="4450">
                  <c:v>5.9809479999999997</c:v>
                </c:pt>
                <c:pt idx="4451">
                  <c:v>5.9848210000000002</c:v>
                </c:pt>
                <c:pt idx="4452">
                  <c:v>5.9886949999999999</c:v>
                </c:pt>
                <c:pt idx="4453">
                  <c:v>5.9925689999999996</c:v>
                </c:pt>
                <c:pt idx="4454">
                  <c:v>5.9964450000000005</c:v>
                </c:pt>
                <c:pt idx="4455">
                  <c:v>6.0003200000000003</c:v>
                </c:pt>
                <c:pt idx="4456">
                  <c:v>6.0041959999999994</c:v>
                </c:pt>
                <c:pt idx="4457">
                  <c:v>6.0080719999999994</c:v>
                </c:pt>
                <c:pt idx="4458">
                  <c:v>6.0119489999999995</c:v>
                </c:pt>
                <c:pt idx="4459">
                  <c:v>6.0158269999999998</c:v>
                </c:pt>
                <c:pt idx="4460">
                  <c:v>6.0197050000000001</c:v>
                </c:pt>
                <c:pt idx="4461">
                  <c:v>6.0235829999999995</c:v>
                </c:pt>
                <c:pt idx="4462">
                  <c:v>6.0274619999999999</c:v>
                </c:pt>
                <c:pt idx="4463">
                  <c:v>6.0313420000000004</c:v>
                </c:pt>
                <c:pt idx="4464">
                  <c:v>6.0352220000000001</c:v>
                </c:pt>
                <c:pt idx="4465">
                  <c:v>6.0391029999999999</c:v>
                </c:pt>
                <c:pt idx="4466">
                  <c:v>6.0429840000000006</c:v>
                </c:pt>
                <c:pt idx="4467">
                  <c:v>6.0468659999999996</c:v>
                </c:pt>
                <c:pt idx="4468">
                  <c:v>6.0507479999999996</c:v>
                </c:pt>
                <c:pt idx="4469">
                  <c:v>6.0546310000000005</c:v>
                </c:pt>
                <c:pt idx="4470">
                  <c:v>6.0585139999999997</c:v>
                </c:pt>
                <c:pt idx="4471">
                  <c:v>6.0623969999999998</c:v>
                </c:pt>
                <c:pt idx="4472">
                  <c:v>6.066281</c:v>
                </c:pt>
                <c:pt idx="4473">
                  <c:v>6.0701660000000004</c:v>
                </c:pt>
                <c:pt idx="4474">
                  <c:v>6.074052</c:v>
                </c:pt>
                <c:pt idx="4475">
                  <c:v>6.0779370000000004</c:v>
                </c:pt>
                <c:pt idx="4476">
                  <c:v>6.0818240000000001</c:v>
                </c:pt>
                <c:pt idx="4477">
                  <c:v>6.0857109999999999</c:v>
                </c:pt>
                <c:pt idx="4478">
                  <c:v>6.0895979999999996</c:v>
                </c:pt>
                <c:pt idx="4479">
                  <c:v>6.0934860000000004</c:v>
                </c:pt>
                <c:pt idx="4480">
                  <c:v>6.0973740000000003</c:v>
                </c:pt>
                <c:pt idx="4481">
                  <c:v>6.1012630000000003</c:v>
                </c:pt>
                <c:pt idx="4482">
                  <c:v>6.1051520000000004</c:v>
                </c:pt>
                <c:pt idx="4483">
                  <c:v>6.1090420000000005</c:v>
                </c:pt>
                <c:pt idx="4484">
                  <c:v>6.112933</c:v>
                </c:pt>
                <c:pt idx="4485">
                  <c:v>6.1168240000000003</c:v>
                </c:pt>
                <c:pt idx="4486">
                  <c:v>6.1207149999999997</c:v>
                </c:pt>
                <c:pt idx="4487">
                  <c:v>6.1246070000000001</c:v>
                </c:pt>
                <c:pt idx="4488">
                  <c:v>6.1284989999999997</c:v>
                </c:pt>
                <c:pt idx="4489">
                  <c:v>6.1323920000000003</c:v>
                </c:pt>
                <c:pt idx="4490">
                  <c:v>6.1362860000000001</c:v>
                </c:pt>
                <c:pt idx="4491">
                  <c:v>6.14018</c:v>
                </c:pt>
                <c:pt idx="4492">
                  <c:v>6.1440739999999998</c:v>
                </c:pt>
                <c:pt idx="4493">
                  <c:v>6.1479699999999999</c:v>
                </c:pt>
                <c:pt idx="4494">
                  <c:v>6.1518649999999999</c:v>
                </c:pt>
                <c:pt idx="4495">
                  <c:v>6.155761</c:v>
                </c:pt>
                <c:pt idx="4496">
                  <c:v>6.1596570000000002</c:v>
                </c:pt>
                <c:pt idx="4497">
                  <c:v>6.1635539999999995</c:v>
                </c:pt>
                <c:pt idx="4498">
                  <c:v>6.1674519999999999</c:v>
                </c:pt>
                <c:pt idx="4499">
                  <c:v>6.1713500000000003</c:v>
                </c:pt>
                <c:pt idx="4500">
                  <c:v>6.1752480000000007</c:v>
                </c:pt>
                <c:pt idx="4501">
                  <c:v>6.1791470000000004</c:v>
                </c:pt>
                <c:pt idx="4502">
                  <c:v>6.1830469999999993</c:v>
                </c:pt>
                <c:pt idx="4503">
                  <c:v>6.186947</c:v>
                </c:pt>
                <c:pt idx="4504">
                  <c:v>6.1908479999999999</c:v>
                </c:pt>
                <c:pt idx="4505">
                  <c:v>6.1947479999999997</c:v>
                </c:pt>
                <c:pt idx="4506">
                  <c:v>6.1986499999999998</c:v>
                </c:pt>
                <c:pt idx="4507">
                  <c:v>6.2025519999999998</c:v>
                </c:pt>
                <c:pt idx="4508">
                  <c:v>6.2064550000000001</c:v>
                </c:pt>
                <c:pt idx="4509">
                  <c:v>6.2103580000000003</c:v>
                </c:pt>
                <c:pt idx="4510">
                  <c:v>6.2142619999999997</c:v>
                </c:pt>
                <c:pt idx="4511">
                  <c:v>6.2181649999999999</c:v>
                </c:pt>
                <c:pt idx="4512">
                  <c:v>6.2220699999999995</c:v>
                </c:pt>
                <c:pt idx="4513">
                  <c:v>6.225975</c:v>
                </c:pt>
                <c:pt idx="4514">
                  <c:v>6.2298800000000005</c:v>
                </c:pt>
                <c:pt idx="4515">
                  <c:v>6.2337870000000004</c:v>
                </c:pt>
                <c:pt idx="4516">
                  <c:v>6.2376930000000002</c:v>
                </c:pt>
                <c:pt idx="4517">
                  <c:v>6.2416</c:v>
                </c:pt>
                <c:pt idx="4518">
                  <c:v>6.2455069999999999</c:v>
                </c:pt>
                <c:pt idx="4519">
                  <c:v>6.2494160000000001</c:v>
                </c:pt>
                <c:pt idx="4520">
                  <c:v>6.2533240000000001</c:v>
                </c:pt>
                <c:pt idx="4521">
                  <c:v>6.2572330000000003</c:v>
                </c:pt>
                <c:pt idx="4522">
                  <c:v>6.2611419999999995</c:v>
                </c:pt>
                <c:pt idx="4523">
                  <c:v>6.265053</c:v>
                </c:pt>
                <c:pt idx="4524">
                  <c:v>6.2689629999999994</c:v>
                </c:pt>
                <c:pt idx="4525">
                  <c:v>6.2728740000000007</c:v>
                </c:pt>
                <c:pt idx="4526">
                  <c:v>6.2767850000000003</c:v>
                </c:pt>
                <c:pt idx="4527">
                  <c:v>6.280697</c:v>
                </c:pt>
                <c:pt idx="4528">
                  <c:v>6.2846100000000007</c:v>
                </c:pt>
                <c:pt idx="4529">
                  <c:v>6.2885229999999996</c:v>
                </c:pt>
                <c:pt idx="4530">
                  <c:v>6.2924360000000004</c:v>
                </c:pt>
                <c:pt idx="4531">
                  <c:v>6.2963510000000005</c:v>
                </c:pt>
                <c:pt idx="4532">
                  <c:v>6.3002650000000004</c:v>
                </c:pt>
                <c:pt idx="4533">
                  <c:v>6.3041800000000006</c:v>
                </c:pt>
                <c:pt idx="4534">
                  <c:v>6.3080949999999998</c:v>
                </c:pt>
                <c:pt idx="4535">
                  <c:v>6.312011</c:v>
                </c:pt>
                <c:pt idx="4536">
                  <c:v>6.3159269999999994</c:v>
                </c:pt>
                <c:pt idx="4537">
                  <c:v>6.3198439999999998</c:v>
                </c:pt>
                <c:pt idx="4538">
                  <c:v>6.3237620000000003</c:v>
                </c:pt>
                <c:pt idx="4539">
                  <c:v>6.3276789999999998</c:v>
                </c:pt>
                <c:pt idx="4540">
                  <c:v>6.3315979999999996</c:v>
                </c:pt>
                <c:pt idx="4541">
                  <c:v>6.3355169999999994</c:v>
                </c:pt>
                <c:pt idx="4542">
                  <c:v>6.3394360000000001</c:v>
                </c:pt>
                <c:pt idx="4543">
                  <c:v>6.343356</c:v>
                </c:pt>
                <c:pt idx="4544">
                  <c:v>6.3472759999999999</c:v>
                </c:pt>
                <c:pt idx="4545">
                  <c:v>6.351197</c:v>
                </c:pt>
                <c:pt idx="4546">
                  <c:v>6.355118</c:v>
                </c:pt>
                <c:pt idx="4547">
                  <c:v>6.3590400000000002</c:v>
                </c:pt>
                <c:pt idx="4548">
                  <c:v>6.3629619999999996</c:v>
                </c:pt>
                <c:pt idx="4549">
                  <c:v>6.3668849999999999</c:v>
                </c:pt>
                <c:pt idx="4550">
                  <c:v>6.3708080000000002</c:v>
                </c:pt>
                <c:pt idx="4551">
                  <c:v>6.3747319999999998</c:v>
                </c:pt>
                <c:pt idx="4552">
                  <c:v>6.3786560000000003</c:v>
                </c:pt>
                <c:pt idx="4553">
                  <c:v>6.3825799999999999</c:v>
                </c:pt>
                <c:pt idx="4554">
                  <c:v>6.3865049999999997</c:v>
                </c:pt>
                <c:pt idx="4555">
                  <c:v>6.3904310000000004</c:v>
                </c:pt>
                <c:pt idx="4556">
                  <c:v>6.3943569999999994</c:v>
                </c:pt>
                <c:pt idx="4557">
                  <c:v>6.3982839999999994</c:v>
                </c:pt>
                <c:pt idx="4558">
                  <c:v>6.4022109999999994</c:v>
                </c:pt>
                <c:pt idx="4559">
                  <c:v>6.4061379999999994</c:v>
                </c:pt>
                <c:pt idx="4560">
                  <c:v>6.4100659999999996</c:v>
                </c:pt>
                <c:pt idx="4561">
                  <c:v>6.4139949999999999</c:v>
                </c:pt>
                <c:pt idx="4562">
                  <c:v>6.4179240000000002</c:v>
                </c:pt>
                <c:pt idx="4563">
                  <c:v>6.4218529999999996</c:v>
                </c:pt>
                <c:pt idx="4564">
                  <c:v>6.425783</c:v>
                </c:pt>
                <c:pt idx="4565">
                  <c:v>6.4297130000000005</c:v>
                </c:pt>
                <c:pt idx="4566">
                  <c:v>6.4336439999999993</c:v>
                </c:pt>
                <c:pt idx="4567">
                  <c:v>6.4375749999999998</c:v>
                </c:pt>
                <c:pt idx="4568">
                  <c:v>6.4415069999999996</c:v>
                </c:pt>
                <c:pt idx="4569">
                  <c:v>6.4454400000000005</c:v>
                </c:pt>
                <c:pt idx="4570">
                  <c:v>6.4493730000000005</c:v>
                </c:pt>
                <c:pt idx="4571">
                  <c:v>6.4533050000000003</c:v>
                </c:pt>
                <c:pt idx="4572">
                  <c:v>6.4572390000000004</c:v>
                </c:pt>
                <c:pt idx="4573">
                  <c:v>6.4611729999999996</c:v>
                </c:pt>
                <c:pt idx="4574">
                  <c:v>6.4651079999999999</c:v>
                </c:pt>
                <c:pt idx="4575">
                  <c:v>6.4690430000000001</c:v>
                </c:pt>
                <c:pt idx="4576">
                  <c:v>6.4729790000000005</c:v>
                </c:pt>
                <c:pt idx="4577">
                  <c:v>6.476915</c:v>
                </c:pt>
                <c:pt idx="4578">
                  <c:v>6.4808519999999996</c:v>
                </c:pt>
                <c:pt idx="4579">
                  <c:v>6.484788</c:v>
                </c:pt>
                <c:pt idx="4580">
                  <c:v>6.4887259999999998</c:v>
                </c:pt>
                <c:pt idx="4581">
                  <c:v>6.4926640000000004</c:v>
                </c:pt>
                <c:pt idx="4582">
                  <c:v>6.4966019999999993</c:v>
                </c:pt>
                <c:pt idx="4583">
                  <c:v>6.5005410000000001</c:v>
                </c:pt>
                <c:pt idx="4584">
                  <c:v>6.5044810000000002</c:v>
                </c:pt>
                <c:pt idx="4585">
                  <c:v>6.5084200000000001</c:v>
                </c:pt>
                <c:pt idx="4586">
                  <c:v>6.5123610000000003</c:v>
                </c:pt>
                <c:pt idx="4587">
                  <c:v>6.5163019999999996</c:v>
                </c:pt>
                <c:pt idx="4588">
                  <c:v>6.5202429999999998</c:v>
                </c:pt>
                <c:pt idx="4589">
                  <c:v>6.524184</c:v>
                </c:pt>
                <c:pt idx="4590">
                  <c:v>6.5281269999999996</c:v>
                </c:pt>
                <c:pt idx="4591">
                  <c:v>6.5320689999999999</c:v>
                </c:pt>
                <c:pt idx="4592">
                  <c:v>6.5360130000000005</c:v>
                </c:pt>
                <c:pt idx="4593">
                  <c:v>6.5399560000000001</c:v>
                </c:pt>
                <c:pt idx="4594">
                  <c:v>6.5438999999999998</c:v>
                </c:pt>
                <c:pt idx="4595">
                  <c:v>6.5478449999999997</c:v>
                </c:pt>
                <c:pt idx="4596">
                  <c:v>6.5517889999999994</c:v>
                </c:pt>
                <c:pt idx="4597">
                  <c:v>6.5557350000000003</c:v>
                </c:pt>
                <c:pt idx="4598">
                  <c:v>6.5596810000000003</c:v>
                </c:pt>
                <c:pt idx="4599">
                  <c:v>6.5636269999999994</c:v>
                </c:pt>
                <c:pt idx="4600">
                  <c:v>6.5675739999999996</c:v>
                </c:pt>
                <c:pt idx="4601">
                  <c:v>6.5715210000000006</c:v>
                </c:pt>
                <c:pt idx="4602">
                  <c:v>6.575469</c:v>
                </c:pt>
                <c:pt idx="4603">
                  <c:v>6.5794169999999994</c:v>
                </c:pt>
                <c:pt idx="4604">
                  <c:v>6.5833659999999998</c:v>
                </c:pt>
                <c:pt idx="4605">
                  <c:v>6.5873150000000003</c:v>
                </c:pt>
                <c:pt idx="4606">
                  <c:v>6.5912640000000007</c:v>
                </c:pt>
                <c:pt idx="4607">
                  <c:v>6.5952140000000004</c:v>
                </c:pt>
                <c:pt idx="4608">
                  <c:v>6.5991649999999993</c:v>
                </c:pt>
                <c:pt idx="4609">
                  <c:v>6.603116</c:v>
                </c:pt>
                <c:pt idx="4610">
                  <c:v>6.6070670000000007</c:v>
                </c:pt>
                <c:pt idx="4611">
                  <c:v>6.6110189999999998</c:v>
                </c:pt>
                <c:pt idx="4612">
                  <c:v>6.6149709999999997</c:v>
                </c:pt>
                <c:pt idx="4613">
                  <c:v>6.6189239999999998</c:v>
                </c:pt>
                <c:pt idx="4614">
                  <c:v>6.6228769999999999</c:v>
                </c:pt>
                <c:pt idx="4615">
                  <c:v>6.6268309999999992</c:v>
                </c:pt>
                <c:pt idx="4616">
                  <c:v>6.6307850000000004</c:v>
                </c:pt>
                <c:pt idx="4617">
                  <c:v>6.6347399999999999</c:v>
                </c:pt>
                <c:pt idx="4618">
                  <c:v>6.6386950000000002</c:v>
                </c:pt>
                <c:pt idx="4619">
                  <c:v>6.6426509999999999</c:v>
                </c:pt>
                <c:pt idx="4620">
                  <c:v>6.6466069999999995</c:v>
                </c:pt>
                <c:pt idx="4621">
                  <c:v>6.650563</c:v>
                </c:pt>
                <c:pt idx="4622">
                  <c:v>6.6545199999999998</c:v>
                </c:pt>
                <c:pt idx="4623">
                  <c:v>6.6584770000000004</c:v>
                </c:pt>
                <c:pt idx="4624">
                  <c:v>6.6624350000000003</c:v>
                </c:pt>
                <c:pt idx="4625">
                  <c:v>6.6663929999999993</c:v>
                </c:pt>
                <c:pt idx="4626">
                  <c:v>6.6703520000000003</c:v>
                </c:pt>
                <c:pt idx="4627">
                  <c:v>6.6743109999999994</c:v>
                </c:pt>
                <c:pt idx="4628">
                  <c:v>6.6782710000000005</c:v>
                </c:pt>
                <c:pt idx="4629">
                  <c:v>6.6822310000000007</c:v>
                </c:pt>
                <c:pt idx="4630">
                  <c:v>6.6861919999999992</c:v>
                </c:pt>
                <c:pt idx="4631">
                  <c:v>6.6901520000000003</c:v>
                </c:pt>
                <c:pt idx="4632">
                  <c:v>6.6941139999999999</c:v>
                </c:pt>
                <c:pt idx="4633">
                  <c:v>6.6980759999999995</c:v>
                </c:pt>
                <c:pt idx="4634">
                  <c:v>6.7020379999999999</c:v>
                </c:pt>
                <c:pt idx="4635">
                  <c:v>6.7060009999999997</c:v>
                </c:pt>
                <c:pt idx="4636">
                  <c:v>6.7099639999999994</c:v>
                </c:pt>
                <c:pt idx="4637">
                  <c:v>6.7139280000000001</c:v>
                </c:pt>
                <c:pt idx="4638">
                  <c:v>6.717892</c:v>
                </c:pt>
                <c:pt idx="4639">
                  <c:v>6.721857</c:v>
                </c:pt>
                <c:pt idx="4640">
                  <c:v>6.7258209999999998</c:v>
                </c:pt>
                <c:pt idx="4641">
                  <c:v>6.729787</c:v>
                </c:pt>
                <c:pt idx="4642">
                  <c:v>6.7337530000000001</c:v>
                </c:pt>
                <c:pt idx="4643">
                  <c:v>6.7377189999999993</c:v>
                </c:pt>
                <c:pt idx="4644">
                  <c:v>6.7416860000000005</c:v>
                </c:pt>
                <c:pt idx="4645">
                  <c:v>6.7456529999999999</c:v>
                </c:pt>
                <c:pt idx="4646">
                  <c:v>6.7496210000000003</c:v>
                </c:pt>
                <c:pt idx="4647">
                  <c:v>6.7535889999999998</c:v>
                </c:pt>
                <c:pt idx="4648">
                  <c:v>6.7575570000000003</c:v>
                </c:pt>
                <c:pt idx="4649">
                  <c:v>6.7615270000000001</c:v>
                </c:pt>
                <c:pt idx="4650">
                  <c:v>6.7654960000000006</c:v>
                </c:pt>
                <c:pt idx="4651">
                  <c:v>6.7694660000000004</c:v>
                </c:pt>
                <c:pt idx="4652">
                  <c:v>6.7734360000000002</c:v>
                </c:pt>
                <c:pt idx="4653">
                  <c:v>6.7774070000000002</c:v>
                </c:pt>
                <c:pt idx="4654">
                  <c:v>6.7813780000000001</c:v>
                </c:pt>
                <c:pt idx="4655">
                  <c:v>6.7853500000000002</c:v>
                </c:pt>
                <c:pt idx="4656">
                  <c:v>6.7893220000000003</c:v>
                </c:pt>
                <c:pt idx="4657">
                  <c:v>6.7932950000000005</c:v>
                </c:pt>
                <c:pt idx="4658">
                  <c:v>6.7972680000000008</c:v>
                </c:pt>
                <c:pt idx="4659">
                  <c:v>6.8012410000000001</c:v>
                </c:pt>
                <c:pt idx="4660">
                  <c:v>6.8052149999999996</c:v>
                </c:pt>
                <c:pt idx="4661">
                  <c:v>6.8091889999999999</c:v>
                </c:pt>
                <c:pt idx="4662">
                  <c:v>6.8131640000000004</c:v>
                </c:pt>
                <c:pt idx="4663">
                  <c:v>6.8171390000000001</c:v>
                </c:pt>
                <c:pt idx="4664">
                  <c:v>6.8211149999999998</c:v>
                </c:pt>
                <c:pt idx="4665">
                  <c:v>6.8250910000000005</c:v>
                </c:pt>
                <c:pt idx="4666">
                  <c:v>6.8290679999999995</c:v>
                </c:pt>
                <c:pt idx="4667">
                  <c:v>6.8330440000000001</c:v>
                </c:pt>
                <c:pt idx="4668">
                  <c:v>6.8370220000000002</c:v>
                </c:pt>
                <c:pt idx="4669">
                  <c:v>6.8410000000000002</c:v>
                </c:pt>
                <c:pt idx="4670">
                  <c:v>6.8449780000000002</c:v>
                </c:pt>
                <c:pt idx="4671">
                  <c:v>6.8489559999999994</c:v>
                </c:pt>
                <c:pt idx="4672">
                  <c:v>6.8529359999999997</c:v>
                </c:pt>
                <c:pt idx="4673">
                  <c:v>6.8569149999999999</c:v>
                </c:pt>
                <c:pt idx="4674">
                  <c:v>6.8608949999999993</c:v>
                </c:pt>
                <c:pt idx="4675">
                  <c:v>6.8648759999999998</c:v>
                </c:pt>
                <c:pt idx="4676">
                  <c:v>6.8688559999999992</c:v>
                </c:pt>
                <c:pt idx="4677">
                  <c:v>6.8728379999999998</c:v>
                </c:pt>
                <c:pt idx="4678">
                  <c:v>6.8768199999999995</c:v>
                </c:pt>
                <c:pt idx="4679">
                  <c:v>6.8808020000000001</c:v>
                </c:pt>
                <c:pt idx="4680">
                  <c:v>6.8847839999999998</c:v>
                </c:pt>
                <c:pt idx="4681">
                  <c:v>6.8887679999999998</c:v>
                </c:pt>
                <c:pt idx="4682">
                  <c:v>6.8927509999999996</c:v>
                </c:pt>
                <c:pt idx="4683">
                  <c:v>6.8967350000000005</c:v>
                </c:pt>
                <c:pt idx="4684">
                  <c:v>6.9007189999999996</c:v>
                </c:pt>
                <c:pt idx="4685">
                  <c:v>6.9047040000000006</c:v>
                </c:pt>
                <c:pt idx="4686">
                  <c:v>6.9086889999999999</c:v>
                </c:pt>
                <c:pt idx="4687">
                  <c:v>6.9126750000000001</c:v>
                </c:pt>
                <c:pt idx="4688">
                  <c:v>6.9166610000000004</c:v>
                </c:pt>
                <c:pt idx="4689">
                  <c:v>6.9206470000000007</c:v>
                </c:pt>
                <c:pt idx="4690">
                  <c:v>6.9246340000000002</c:v>
                </c:pt>
                <c:pt idx="4691">
                  <c:v>6.9286219999999998</c:v>
                </c:pt>
                <c:pt idx="4692">
                  <c:v>6.9326090000000002</c:v>
                </c:pt>
                <c:pt idx="4693">
                  <c:v>6.936598</c:v>
                </c:pt>
                <c:pt idx="4694">
                  <c:v>6.9405860000000006</c:v>
                </c:pt>
                <c:pt idx="4695">
                  <c:v>6.9445749999999995</c:v>
                </c:pt>
                <c:pt idx="4696">
                  <c:v>6.9485650000000003</c:v>
                </c:pt>
                <c:pt idx="4697">
                  <c:v>6.9525550000000003</c:v>
                </c:pt>
                <c:pt idx="4698">
                  <c:v>6.9565449999999993</c:v>
                </c:pt>
                <c:pt idx="4699">
                  <c:v>6.9605359999999994</c:v>
                </c:pt>
                <c:pt idx="4700">
                  <c:v>6.9645269999999995</c:v>
                </c:pt>
                <c:pt idx="4701">
                  <c:v>6.9685190000000006</c:v>
                </c:pt>
                <c:pt idx="4702">
                  <c:v>6.9725109999999999</c:v>
                </c:pt>
                <c:pt idx="4703">
                  <c:v>6.9765030000000001</c:v>
                </c:pt>
                <c:pt idx="4704">
                  <c:v>6.9804960000000005</c:v>
                </c:pt>
                <c:pt idx="4705">
                  <c:v>6.9844900000000001</c:v>
                </c:pt>
                <c:pt idx="4706">
                  <c:v>6.9884830000000004</c:v>
                </c:pt>
                <c:pt idx="4707">
                  <c:v>6.9924770000000001</c:v>
                </c:pt>
                <c:pt idx="4708">
                  <c:v>6.9964719999999998</c:v>
                </c:pt>
                <c:pt idx="4709">
                  <c:v>7.0004669999999996</c:v>
                </c:pt>
                <c:pt idx="4710">
                  <c:v>7.0044629999999994</c:v>
                </c:pt>
                <c:pt idx="4711">
                  <c:v>7.0084580000000001</c:v>
                </c:pt>
                <c:pt idx="4712">
                  <c:v>7.0124550000000001</c:v>
                </c:pt>
                <c:pt idx="4713">
                  <c:v>7.016451</c:v>
                </c:pt>
                <c:pt idx="4714">
                  <c:v>7.020448</c:v>
                </c:pt>
                <c:pt idx="4715">
                  <c:v>7.0244460000000002</c:v>
                </c:pt>
                <c:pt idx="4716">
                  <c:v>7.0284440000000004</c:v>
                </c:pt>
                <c:pt idx="4717">
                  <c:v>7.0324419999999996</c:v>
                </c:pt>
                <c:pt idx="4718">
                  <c:v>7.0364409999999999</c:v>
                </c:pt>
                <c:pt idx="4719">
                  <c:v>7.0404409999999995</c:v>
                </c:pt>
                <c:pt idx="4720">
                  <c:v>7.0444399999999998</c:v>
                </c:pt>
                <c:pt idx="4721">
                  <c:v>7.0484399999999994</c:v>
                </c:pt>
                <c:pt idx="4722">
                  <c:v>7.052441</c:v>
                </c:pt>
                <c:pt idx="4723">
                  <c:v>7.0564419999999997</c:v>
                </c:pt>
                <c:pt idx="4724">
                  <c:v>7.0604429999999994</c:v>
                </c:pt>
                <c:pt idx="4725">
                  <c:v>7.0644439999999999</c:v>
                </c:pt>
                <c:pt idx="4726">
                  <c:v>7.0684469999999999</c:v>
                </c:pt>
                <c:pt idx="4727">
                  <c:v>7.0724489999999998</c:v>
                </c:pt>
                <c:pt idx="4728">
                  <c:v>7.0764519999999997</c:v>
                </c:pt>
                <c:pt idx="4729">
                  <c:v>7.0804559999999999</c:v>
                </c:pt>
                <c:pt idx="4730">
                  <c:v>7.08446</c:v>
                </c:pt>
                <c:pt idx="4731">
                  <c:v>7.0884640000000001</c:v>
                </c:pt>
                <c:pt idx="4732">
                  <c:v>7.0924680000000002</c:v>
                </c:pt>
                <c:pt idx="4733">
                  <c:v>7.0964740000000006</c:v>
                </c:pt>
                <c:pt idx="4734">
                  <c:v>7.100479</c:v>
                </c:pt>
                <c:pt idx="4735">
                  <c:v>7.1044849999999995</c:v>
                </c:pt>
                <c:pt idx="4736">
                  <c:v>7.1084909999999999</c:v>
                </c:pt>
                <c:pt idx="4737">
                  <c:v>7.1124980000000004</c:v>
                </c:pt>
                <c:pt idx="4738">
                  <c:v>7.1165050000000001</c:v>
                </c:pt>
                <c:pt idx="4739">
                  <c:v>7.1205119999999997</c:v>
                </c:pt>
                <c:pt idx="4740">
                  <c:v>7.1245199999999995</c:v>
                </c:pt>
                <c:pt idx="4741">
                  <c:v>7.1285289999999994</c:v>
                </c:pt>
                <c:pt idx="4742">
                  <c:v>7.1325380000000003</c:v>
                </c:pt>
                <c:pt idx="4743">
                  <c:v>7.1365470000000002</c:v>
                </c:pt>
                <c:pt idx="4744">
                  <c:v>7.1405560000000001</c:v>
                </c:pt>
                <c:pt idx="4745">
                  <c:v>7.1445670000000003</c:v>
                </c:pt>
                <c:pt idx="4746">
                  <c:v>7.1485769999999995</c:v>
                </c:pt>
                <c:pt idx="4747">
                  <c:v>7.1525879999999997</c:v>
                </c:pt>
                <c:pt idx="4748">
                  <c:v>7.1565989999999999</c:v>
                </c:pt>
                <c:pt idx="4749">
                  <c:v>7.1606110000000003</c:v>
                </c:pt>
                <c:pt idx="4750">
                  <c:v>7.1646229999999997</c:v>
                </c:pt>
                <c:pt idx="4751">
                  <c:v>7.1686349999999992</c:v>
                </c:pt>
                <c:pt idx="4752">
                  <c:v>7.1726480000000006</c:v>
                </c:pt>
                <c:pt idx="4753">
                  <c:v>7.1766610000000002</c:v>
                </c:pt>
                <c:pt idx="4754">
                  <c:v>7.1806749999999999</c:v>
                </c:pt>
                <c:pt idx="4755">
                  <c:v>7.1846890000000005</c:v>
                </c:pt>
                <c:pt idx="4756">
                  <c:v>7.1887039999999995</c:v>
                </c:pt>
                <c:pt idx="4757">
                  <c:v>7.1927190000000003</c:v>
                </c:pt>
                <c:pt idx="4758">
                  <c:v>7.1967340000000002</c:v>
                </c:pt>
                <c:pt idx="4759">
                  <c:v>7.2007499999999993</c:v>
                </c:pt>
                <c:pt idx="4760">
                  <c:v>7.2047659999999993</c:v>
                </c:pt>
                <c:pt idx="4761">
                  <c:v>7.2087820000000002</c:v>
                </c:pt>
                <c:pt idx="4762">
                  <c:v>7.2127989999999995</c:v>
                </c:pt>
                <c:pt idx="4763">
                  <c:v>7.2168170000000007</c:v>
                </c:pt>
                <c:pt idx="4764">
                  <c:v>7.220834</c:v>
                </c:pt>
                <c:pt idx="4765">
                  <c:v>7.2248529999999995</c:v>
                </c:pt>
                <c:pt idx="4766">
                  <c:v>7.2288710000000007</c:v>
                </c:pt>
                <c:pt idx="4767">
                  <c:v>7.2328899999999994</c:v>
                </c:pt>
                <c:pt idx="4768">
                  <c:v>7.23691</c:v>
                </c:pt>
                <c:pt idx="4769">
                  <c:v>7.2409290000000004</c:v>
                </c:pt>
                <c:pt idx="4770">
                  <c:v>7.2449490000000001</c:v>
                </c:pt>
                <c:pt idx="4771">
                  <c:v>7.2489700000000008</c:v>
                </c:pt>
                <c:pt idx="4772">
                  <c:v>7.2529910000000006</c:v>
                </c:pt>
                <c:pt idx="4773">
                  <c:v>7.2570120000000005</c:v>
                </c:pt>
                <c:pt idx="4774">
                  <c:v>7.2610340000000004</c:v>
                </c:pt>
                <c:pt idx="4775">
                  <c:v>7.2650559999999995</c:v>
                </c:pt>
                <c:pt idx="4776">
                  <c:v>7.2690790000000005</c:v>
                </c:pt>
                <c:pt idx="4777">
                  <c:v>7.2731019999999997</c:v>
                </c:pt>
                <c:pt idx="4778">
                  <c:v>7.2771249999999998</c:v>
                </c:pt>
                <c:pt idx="4779">
                  <c:v>7.2811490000000001</c:v>
                </c:pt>
                <c:pt idx="4780">
                  <c:v>7.2851729999999995</c:v>
                </c:pt>
                <c:pt idx="4781">
                  <c:v>7.2891979999999998</c:v>
                </c:pt>
                <c:pt idx="4782">
                  <c:v>7.2932229999999993</c:v>
                </c:pt>
                <c:pt idx="4783">
                  <c:v>7.2972479999999997</c:v>
                </c:pt>
                <c:pt idx="4784">
                  <c:v>7.3012740000000003</c:v>
                </c:pt>
                <c:pt idx="4785">
                  <c:v>7.3052999999999999</c:v>
                </c:pt>
                <c:pt idx="4786">
                  <c:v>7.3093269999999997</c:v>
                </c:pt>
                <c:pt idx="4787">
                  <c:v>7.3133540000000004</c:v>
                </c:pt>
                <c:pt idx="4788">
                  <c:v>7.3173810000000001</c:v>
                </c:pt>
                <c:pt idx="4789">
                  <c:v>7.3214090000000001</c:v>
                </c:pt>
                <c:pt idx="4790">
                  <c:v>7.325437</c:v>
                </c:pt>
                <c:pt idx="4791">
                  <c:v>7.3294649999999999</c:v>
                </c:pt>
                <c:pt idx="4792">
                  <c:v>7.3334950000000001</c:v>
                </c:pt>
                <c:pt idx="4793">
                  <c:v>7.3375240000000002</c:v>
                </c:pt>
                <c:pt idx="4794">
                  <c:v>7.3415530000000002</c:v>
                </c:pt>
                <c:pt idx="4795">
                  <c:v>7.3455839999999997</c:v>
                </c:pt>
                <c:pt idx="4796">
                  <c:v>7.349615</c:v>
                </c:pt>
                <c:pt idx="4797">
                  <c:v>7.3536450000000002</c:v>
                </c:pt>
                <c:pt idx="4798">
                  <c:v>7.3576769999999998</c:v>
                </c:pt>
                <c:pt idx="4799">
                  <c:v>7.3617080000000001</c:v>
                </c:pt>
                <c:pt idx="4800">
                  <c:v>7.3657399999999997</c:v>
                </c:pt>
                <c:pt idx="4801">
                  <c:v>7.3697729999999995</c:v>
                </c:pt>
                <c:pt idx="4802">
                  <c:v>7.3738060000000001</c:v>
                </c:pt>
                <c:pt idx="4803">
                  <c:v>7.3778389999999998</c:v>
                </c:pt>
                <c:pt idx="4804">
                  <c:v>7.3818729999999997</c:v>
                </c:pt>
                <c:pt idx="4805">
                  <c:v>7.3859069999999996</c:v>
                </c:pt>
                <c:pt idx="4806">
                  <c:v>7.3899409999999994</c:v>
                </c:pt>
                <c:pt idx="4807">
                  <c:v>7.3939760000000003</c:v>
                </c:pt>
                <c:pt idx="4808">
                  <c:v>7.3980110000000003</c:v>
                </c:pt>
                <c:pt idx="4809">
                  <c:v>7.4020470000000005</c:v>
                </c:pt>
                <c:pt idx="4810">
                  <c:v>7.4060829999999997</c:v>
                </c:pt>
                <c:pt idx="4811">
                  <c:v>7.4101189999999999</c:v>
                </c:pt>
                <c:pt idx="4812">
                  <c:v>7.4141560000000002</c:v>
                </c:pt>
                <c:pt idx="4813">
                  <c:v>7.4181929999999996</c:v>
                </c:pt>
                <c:pt idx="4814">
                  <c:v>7.422231</c:v>
                </c:pt>
                <c:pt idx="4815">
                  <c:v>7.4262690000000005</c:v>
                </c:pt>
                <c:pt idx="4816">
                  <c:v>7.430307</c:v>
                </c:pt>
                <c:pt idx="4817">
                  <c:v>7.4343459999999997</c:v>
                </c:pt>
                <c:pt idx="4818">
                  <c:v>7.4383849999999994</c:v>
                </c:pt>
                <c:pt idx="4819">
                  <c:v>7.4424250000000001</c:v>
                </c:pt>
                <c:pt idx="4820">
                  <c:v>7.4464649999999999</c:v>
                </c:pt>
                <c:pt idx="4821">
                  <c:v>7.4505049999999997</c:v>
                </c:pt>
                <c:pt idx="4822">
                  <c:v>7.4545460000000006</c:v>
                </c:pt>
                <c:pt idx="4823">
                  <c:v>7.4585869999999996</c:v>
                </c:pt>
                <c:pt idx="4824">
                  <c:v>7.4626279999999996</c:v>
                </c:pt>
                <c:pt idx="4825">
                  <c:v>7.4666699999999997</c:v>
                </c:pt>
                <c:pt idx="4826">
                  <c:v>7.4707119999999998</c:v>
                </c:pt>
                <c:pt idx="4827">
                  <c:v>7.474755</c:v>
                </c:pt>
                <c:pt idx="4828">
                  <c:v>7.4787980000000003</c:v>
                </c:pt>
                <c:pt idx="4829">
                  <c:v>7.4828409999999996</c:v>
                </c:pt>
                <c:pt idx="4830">
                  <c:v>7.486885</c:v>
                </c:pt>
                <c:pt idx="4831">
                  <c:v>7.4909290000000004</c:v>
                </c:pt>
                <c:pt idx="4832">
                  <c:v>7.4949729999999999</c:v>
                </c:pt>
                <c:pt idx="4833">
                  <c:v>7.4990189999999997</c:v>
                </c:pt>
                <c:pt idx="4834">
                  <c:v>7.5030640000000002</c:v>
                </c:pt>
                <c:pt idx="4835">
                  <c:v>7.5071099999999999</c:v>
                </c:pt>
                <c:pt idx="4836">
                  <c:v>7.5111559999999997</c:v>
                </c:pt>
                <c:pt idx="4837">
                  <c:v>7.5152020000000004</c:v>
                </c:pt>
                <c:pt idx="4838">
                  <c:v>7.5192490000000003</c:v>
                </c:pt>
                <c:pt idx="4839">
                  <c:v>7.5232959999999993</c:v>
                </c:pt>
                <c:pt idx="4840">
                  <c:v>7.5273430000000001</c:v>
                </c:pt>
                <c:pt idx="4841">
                  <c:v>7.5313910000000002</c:v>
                </c:pt>
                <c:pt idx="4842">
                  <c:v>7.5354400000000004</c:v>
                </c:pt>
                <c:pt idx="4843">
                  <c:v>7.5394879999999995</c:v>
                </c:pt>
                <c:pt idx="4844">
                  <c:v>7.5435379999999999</c:v>
                </c:pt>
                <c:pt idx="4845">
                  <c:v>7.547587</c:v>
                </c:pt>
                <c:pt idx="4846">
                  <c:v>7.5516369999999995</c:v>
                </c:pt>
                <c:pt idx="4847">
                  <c:v>7.5556869999999998</c:v>
                </c:pt>
                <c:pt idx="4848">
                  <c:v>7.5597380000000003</c:v>
                </c:pt>
                <c:pt idx="4849">
                  <c:v>7.5637889999999999</c:v>
                </c:pt>
                <c:pt idx="4850">
                  <c:v>7.5678400000000003</c:v>
                </c:pt>
                <c:pt idx="4851">
                  <c:v>7.5718920000000001</c:v>
                </c:pt>
                <c:pt idx="4852">
                  <c:v>7.5759440000000007</c:v>
                </c:pt>
                <c:pt idx="4853">
                  <c:v>7.5799969999999997</c:v>
                </c:pt>
                <c:pt idx="4854">
                  <c:v>7.5840490000000003</c:v>
                </c:pt>
                <c:pt idx="4855">
                  <c:v>7.5881029999999994</c:v>
                </c:pt>
                <c:pt idx="4856">
                  <c:v>7.5921570000000003</c:v>
                </c:pt>
                <c:pt idx="4857">
                  <c:v>7.5962110000000003</c:v>
                </c:pt>
                <c:pt idx="4858">
                  <c:v>7.6002650000000003</c:v>
                </c:pt>
                <c:pt idx="4859">
                  <c:v>7.6043200000000004</c:v>
                </c:pt>
                <c:pt idx="4860">
                  <c:v>7.6083749999999997</c:v>
                </c:pt>
                <c:pt idx="4861">
                  <c:v>7.6124299999999998</c:v>
                </c:pt>
                <c:pt idx="4862">
                  <c:v>7.6164859999999992</c:v>
                </c:pt>
                <c:pt idx="4863">
                  <c:v>7.6205420000000004</c:v>
                </c:pt>
                <c:pt idx="4864">
                  <c:v>7.6245989999999999</c:v>
                </c:pt>
                <c:pt idx="4865">
                  <c:v>7.6286560000000003</c:v>
                </c:pt>
                <c:pt idx="4866">
                  <c:v>7.6327129999999999</c:v>
                </c:pt>
                <c:pt idx="4867">
                  <c:v>7.6367709999999995</c:v>
                </c:pt>
                <c:pt idx="4868">
                  <c:v>7.6408290000000001</c:v>
                </c:pt>
                <c:pt idx="4869">
                  <c:v>7.6448879999999999</c:v>
                </c:pt>
                <c:pt idx="4870">
                  <c:v>7.6489469999999997</c:v>
                </c:pt>
                <c:pt idx="4871">
                  <c:v>7.6530060000000004</c:v>
                </c:pt>
                <c:pt idx="4872">
                  <c:v>7.6570659999999995</c:v>
                </c:pt>
                <c:pt idx="4873">
                  <c:v>7.6611259999999994</c:v>
                </c:pt>
                <c:pt idx="4874">
                  <c:v>7.6651860000000003</c:v>
                </c:pt>
                <c:pt idx="4875">
                  <c:v>7.6692469999999995</c:v>
                </c:pt>
                <c:pt idx="4876">
                  <c:v>7.6733080000000005</c:v>
                </c:pt>
                <c:pt idx="4877">
                  <c:v>7.6773689999999997</c:v>
                </c:pt>
                <c:pt idx="4878">
                  <c:v>7.6814309999999999</c:v>
                </c:pt>
                <c:pt idx="4879">
                  <c:v>7.6854930000000001</c:v>
                </c:pt>
                <c:pt idx="4880">
                  <c:v>7.6895560000000005</c:v>
                </c:pt>
                <c:pt idx="4881">
                  <c:v>7.693619</c:v>
                </c:pt>
                <c:pt idx="4882">
                  <c:v>7.6976820000000004</c:v>
                </c:pt>
                <c:pt idx="4883">
                  <c:v>7.701746</c:v>
                </c:pt>
                <c:pt idx="4884">
                  <c:v>7.7058099999999996</c:v>
                </c:pt>
                <c:pt idx="4885">
                  <c:v>7.7098740000000001</c:v>
                </c:pt>
                <c:pt idx="4886">
                  <c:v>7.7139390000000008</c:v>
                </c:pt>
                <c:pt idx="4887">
                  <c:v>7.7180039999999996</c:v>
                </c:pt>
                <c:pt idx="4888">
                  <c:v>7.7220700000000004</c:v>
                </c:pt>
                <c:pt idx="4889">
                  <c:v>7.7261359999999994</c:v>
                </c:pt>
                <c:pt idx="4890">
                  <c:v>7.7302020000000002</c:v>
                </c:pt>
                <c:pt idx="4891">
                  <c:v>7.7342680000000001</c:v>
                </c:pt>
                <c:pt idx="4892">
                  <c:v>7.7383360000000003</c:v>
                </c:pt>
                <c:pt idx="4893">
                  <c:v>7.7424030000000004</c:v>
                </c:pt>
                <c:pt idx="4894">
                  <c:v>7.7464710000000006</c:v>
                </c:pt>
                <c:pt idx="4895">
                  <c:v>7.7505389999999998</c:v>
                </c:pt>
                <c:pt idx="4896">
                  <c:v>7.754607</c:v>
                </c:pt>
                <c:pt idx="4897">
                  <c:v>7.7586760000000004</c:v>
                </c:pt>
                <c:pt idx="4898">
                  <c:v>7.7627449999999998</c:v>
                </c:pt>
                <c:pt idx="4899">
                  <c:v>7.7668140000000001</c:v>
                </c:pt>
                <c:pt idx="4900">
                  <c:v>7.7708839999999997</c:v>
                </c:pt>
                <c:pt idx="4901">
                  <c:v>7.7749550000000003</c:v>
                </c:pt>
                <c:pt idx="4902">
                  <c:v>7.7790249999999999</c:v>
                </c:pt>
                <c:pt idx="4903">
                  <c:v>7.7830959999999996</c:v>
                </c:pt>
                <c:pt idx="4904">
                  <c:v>7.7871679999999994</c:v>
                </c:pt>
                <c:pt idx="4905">
                  <c:v>7.791239</c:v>
                </c:pt>
                <c:pt idx="4906">
                  <c:v>7.795312</c:v>
                </c:pt>
                <c:pt idx="4907">
                  <c:v>7.7993840000000008</c:v>
                </c:pt>
                <c:pt idx="4908">
                  <c:v>7.8034569999999999</c:v>
                </c:pt>
                <c:pt idx="4909">
                  <c:v>7.8075299999999999</c:v>
                </c:pt>
                <c:pt idx="4910">
                  <c:v>7.811604</c:v>
                </c:pt>
                <c:pt idx="4911">
                  <c:v>7.8156779999999992</c:v>
                </c:pt>
                <c:pt idx="4912">
                  <c:v>7.8197510000000001</c:v>
                </c:pt>
                <c:pt idx="4913">
                  <c:v>7.8238260000000004</c:v>
                </c:pt>
                <c:pt idx="4914">
                  <c:v>7.8279009999999998</c:v>
                </c:pt>
                <c:pt idx="4915">
                  <c:v>7.8319770000000002</c:v>
                </c:pt>
                <c:pt idx="4916">
                  <c:v>7.8360519999999996</c:v>
                </c:pt>
                <c:pt idx="4917">
                  <c:v>7.840128</c:v>
                </c:pt>
                <c:pt idx="4918">
                  <c:v>7.8442040000000004</c:v>
                </c:pt>
                <c:pt idx="4919">
                  <c:v>7.8482810000000001</c:v>
                </c:pt>
                <c:pt idx="4920">
                  <c:v>7.8523589999999999</c:v>
                </c:pt>
                <c:pt idx="4921">
                  <c:v>7.8564359999999995</c:v>
                </c:pt>
                <c:pt idx="4922">
                  <c:v>7.8605129999999992</c:v>
                </c:pt>
                <c:pt idx="4923">
                  <c:v>7.864592</c:v>
                </c:pt>
                <c:pt idx="4924">
                  <c:v>7.8686710000000009</c:v>
                </c:pt>
                <c:pt idx="4925">
                  <c:v>7.8727489999999998</c:v>
                </c:pt>
                <c:pt idx="4926">
                  <c:v>7.8768280000000006</c:v>
                </c:pt>
                <c:pt idx="4927">
                  <c:v>7.8809080000000007</c:v>
                </c:pt>
                <c:pt idx="4928">
                  <c:v>7.884989</c:v>
                </c:pt>
                <c:pt idx="4929">
                  <c:v>7.8890690000000001</c:v>
                </c:pt>
                <c:pt idx="4930">
                  <c:v>7.8931490000000002</c:v>
                </c:pt>
                <c:pt idx="4931">
                  <c:v>7.8972299999999995</c:v>
                </c:pt>
                <c:pt idx="4932">
                  <c:v>7.9013120000000008</c:v>
                </c:pt>
                <c:pt idx="4933">
                  <c:v>7.9053939999999994</c:v>
                </c:pt>
                <c:pt idx="4934">
                  <c:v>7.9094760000000006</c:v>
                </c:pt>
                <c:pt idx="4935">
                  <c:v>7.9135579999999992</c:v>
                </c:pt>
                <c:pt idx="4936">
                  <c:v>7.9176409999999997</c:v>
                </c:pt>
                <c:pt idx="4937">
                  <c:v>7.9217240000000002</c:v>
                </c:pt>
                <c:pt idx="4938">
                  <c:v>7.9258069999999998</c:v>
                </c:pt>
                <c:pt idx="4939">
                  <c:v>7.9298909999999996</c:v>
                </c:pt>
                <c:pt idx="4940">
                  <c:v>7.9339749999999993</c:v>
                </c:pt>
                <c:pt idx="4941">
                  <c:v>7.9380600000000001</c:v>
                </c:pt>
                <c:pt idx="4942">
                  <c:v>7.9421449999999991</c:v>
                </c:pt>
                <c:pt idx="4943">
                  <c:v>7.9462299999999999</c:v>
                </c:pt>
                <c:pt idx="4944">
                  <c:v>7.9503160000000008</c:v>
                </c:pt>
                <c:pt idx="4945">
                  <c:v>7.9544019999999991</c:v>
                </c:pt>
                <c:pt idx="4946">
                  <c:v>7.9584889999999993</c:v>
                </c:pt>
                <c:pt idx="4947">
                  <c:v>7.9625749999999993</c:v>
                </c:pt>
                <c:pt idx="4948">
                  <c:v>7.9666619999999995</c:v>
                </c:pt>
                <c:pt idx="4949">
                  <c:v>7.9707489999999996</c:v>
                </c:pt>
                <c:pt idx="4950">
                  <c:v>7.974837</c:v>
                </c:pt>
                <c:pt idx="4951">
                  <c:v>7.9789249999999994</c:v>
                </c:pt>
                <c:pt idx="4952">
                  <c:v>7.9830139999999998</c:v>
                </c:pt>
                <c:pt idx="4953">
                  <c:v>7.9871019999999993</c:v>
                </c:pt>
                <c:pt idx="4954">
                  <c:v>7.991191999999999</c:v>
                </c:pt>
                <c:pt idx="4955">
                  <c:v>7.9952810000000003</c:v>
                </c:pt>
                <c:pt idx="4956">
                  <c:v>7.999371</c:v>
                </c:pt>
                <c:pt idx="4957">
                  <c:v>8.0034609999999997</c:v>
                </c:pt>
                <c:pt idx="4958">
                  <c:v>8.0075519999999987</c:v>
                </c:pt>
                <c:pt idx="4959">
                  <c:v>8.0116420000000002</c:v>
                </c:pt>
                <c:pt idx="4960">
                  <c:v>8.0157330000000009</c:v>
                </c:pt>
                <c:pt idx="4961">
                  <c:v>8.0198249999999991</c:v>
                </c:pt>
                <c:pt idx="4962">
                  <c:v>8.0239170000000009</c:v>
                </c:pt>
                <c:pt idx="4963">
                  <c:v>8.0280089999999991</c:v>
                </c:pt>
                <c:pt idx="4964">
                  <c:v>8.0321020000000001</c:v>
                </c:pt>
                <c:pt idx="4965">
                  <c:v>8.0361949999999993</c:v>
                </c:pt>
                <c:pt idx="4966">
                  <c:v>8.0402880000000003</c:v>
                </c:pt>
                <c:pt idx="4967">
                  <c:v>8.0443819999999988</c:v>
                </c:pt>
                <c:pt idx="4968">
                  <c:v>8.0484760000000009</c:v>
                </c:pt>
                <c:pt idx="4969">
                  <c:v>8.0525699999999993</c:v>
                </c:pt>
                <c:pt idx="4970">
                  <c:v>8.0566649999999989</c:v>
                </c:pt>
                <c:pt idx="4971">
                  <c:v>8.0607600000000001</c:v>
                </c:pt>
                <c:pt idx="4972">
                  <c:v>8.0648549999999997</c:v>
                </c:pt>
                <c:pt idx="4973">
                  <c:v>8.0689510000000002</c:v>
                </c:pt>
                <c:pt idx="4974">
                  <c:v>8.073046999999999</c:v>
                </c:pt>
                <c:pt idx="4975">
                  <c:v>8.0771439999999988</c:v>
                </c:pt>
                <c:pt idx="4976">
                  <c:v>8.0812399999999993</c:v>
                </c:pt>
                <c:pt idx="4977">
                  <c:v>8.0853369999999991</c:v>
                </c:pt>
                <c:pt idx="4978">
                  <c:v>8.0894339999999989</c:v>
                </c:pt>
                <c:pt idx="4979">
                  <c:v>8.0935319999999997</c:v>
                </c:pt>
                <c:pt idx="4980">
                  <c:v>8.0976300000000005</c:v>
                </c:pt>
                <c:pt idx="4981">
                  <c:v>8.1017290000000006</c:v>
                </c:pt>
                <c:pt idx="4982">
                  <c:v>8.1058269999999997</c:v>
                </c:pt>
                <c:pt idx="4983">
                  <c:v>8.109926999999999</c:v>
                </c:pt>
                <c:pt idx="4984">
                  <c:v>8.1140259999999991</c:v>
                </c:pt>
                <c:pt idx="4985">
                  <c:v>8.1181269999999994</c:v>
                </c:pt>
                <c:pt idx="4986">
                  <c:v>8.1222259999999995</c:v>
                </c:pt>
                <c:pt idx="4987">
                  <c:v>8.1263269999999999</c:v>
                </c:pt>
                <c:pt idx="4988">
                  <c:v>8.130427000000001</c:v>
                </c:pt>
                <c:pt idx="4989">
                  <c:v>8.1345290000000006</c:v>
                </c:pt>
                <c:pt idx="4990">
                  <c:v>8.1386310000000002</c:v>
                </c:pt>
                <c:pt idx="4991">
                  <c:v>8.1427320000000005</c:v>
                </c:pt>
                <c:pt idx="4992">
                  <c:v>8.1468349999999994</c:v>
                </c:pt>
                <c:pt idx="4993">
                  <c:v>8.1509370000000008</c:v>
                </c:pt>
                <c:pt idx="4994">
                  <c:v>8.1550400000000014</c:v>
                </c:pt>
                <c:pt idx="4995">
                  <c:v>8.1591430000000003</c:v>
                </c:pt>
                <c:pt idx="4996">
                  <c:v>8.1632460000000009</c:v>
                </c:pt>
                <c:pt idx="4997">
                  <c:v>8.167351</c:v>
                </c:pt>
                <c:pt idx="4998">
                  <c:v>8.1714549999999999</c:v>
                </c:pt>
                <c:pt idx="4999">
                  <c:v>8.1755589999999998</c:v>
                </c:pt>
                <c:pt idx="5000">
                  <c:v>8.1796639999999989</c:v>
                </c:pt>
                <c:pt idx="5001">
                  <c:v>8.1837689999999998</c:v>
                </c:pt>
                <c:pt idx="5002">
                  <c:v>8.187875</c:v>
                </c:pt>
                <c:pt idx="5003">
                  <c:v>8.1919799999999992</c:v>
                </c:pt>
                <c:pt idx="5004">
                  <c:v>8.1960870000000003</c:v>
                </c:pt>
                <c:pt idx="5005">
                  <c:v>8.2001939999999998</c:v>
                </c:pt>
                <c:pt idx="5006">
                  <c:v>8.204301000000001</c:v>
                </c:pt>
                <c:pt idx="5007">
                  <c:v>8.2084080000000004</c:v>
                </c:pt>
                <c:pt idx="5008">
                  <c:v>8.2125149999999998</c:v>
                </c:pt>
                <c:pt idx="5009">
                  <c:v>8.2166229999999985</c:v>
                </c:pt>
                <c:pt idx="5010">
                  <c:v>8.2207310000000007</c:v>
                </c:pt>
                <c:pt idx="5011">
                  <c:v>8.2248400000000004</c:v>
                </c:pt>
                <c:pt idx="5012">
                  <c:v>8.2289490000000001</c:v>
                </c:pt>
                <c:pt idx="5013">
                  <c:v>8.2330579999999998</c:v>
                </c:pt>
                <c:pt idx="5014">
                  <c:v>8.2371679999999987</c:v>
                </c:pt>
                <c:pt idx="5015">
                  <c:v>8.2412779999999994</c:v>
                </c:pt>
                <c:pt idx="5016">
                  <c:v>8.2453880000000002</c:v>
                </c:pt>
                <c:pt idx="5017">
                  <c:v>8.2494990000000001</c:v>
                </c:pt>
                <c:pt idx="5018">
                  <c:v>8.2536100000000001</c:v>
                </c:pt>
                <c:pt idx="5019">
                  <c:v>8.2577210000000001</c:v>
                </c:pt>
                <c:pt idx="5020">
                  <c:v>8.2618320000000001</c:v>
                </c:pt>
                <c:pt idx="5021">
                  <c:v>8.2659440000000011</c:v>
                </c:pt>
                <c:pt idx="5022">
                  <c:v>8.2700570000000013</c:v>
                </c:pt>
                <c:pt idx="5023">
                  <c:v>8.2741700000000016</c:v>
                </c:pt>
                <c:pt idx="5024">
                  <c:v>8.278281999999999</c:v>
                </c:pt>
                <c:pt idx="5025">
                  <c:v>8.2823949999999993</c:v>
                </c:pt>
                <c:pt idx="5026">
                  <c:v>8.2865089999999988</c:v>
                </c:pt>
                <c:pt idx="5027">
                  <c:v>8.2906230000000001</c:v>
                </c:pt>
                <c:pt idx="5028">
                  <c:v>8.2947369999999996</c:v>
                </c:pt>
                <c:pt idx="5029">
                  <c:v>8.2988520000000001</c:v>
                </c:pt>
                <c:pt idx="5030">
                  <c:v>8.3029659999999996</c:v>
                </c:pt>
                <c:pt idx="5031">
                  <c:v>8.3070820000000012</c:v>
                </c:pt>
                <c:pt idx="5032">
                  <c:v>8.3111969999999999</c:v>
                </c:pt>
                <c:pt idx="5033">
                  <c:v>8.3153140000000008</c:v>
                </c:pt>
                <c:pt idx="5034">
                  <c:v>8.3194289999999995</c:v>
                </c:pt>
                <c:pt idx="5035">
                  <c:v>8.3235459999999986</c:v>
                </c:pt>
                <c:pt idx="5036">
                  <c:v>8.3276630000000011</c:v>
                </c:pt>
                <c:pt idx="5037">
                  <c:v>8.3317800000000002</c:v>
                </c:pt>
                <c:pt idx="5038">
                  <c:v>8.3358980000000003</c:v>
                </c:pt>
                <c:pt idx="5039">
                  <c:v>8.3400149999999993</c:v>
                </c:pt>
                <c:pt idx="5040">
                  <c:v>8.3441329999999994</c:v>
                </c:pt>
                <c:pt idx="5041">
                  <c:v>8.3482520000000005</c:v>
                </c:pt>
                <c:pt idx="5042">
                  <c:v>8.3523710000000015</c:v>
                </c:pt>
                <c:pt idx="5043">
                  <c:v>8.3564899999999991</c:v>
                </c:pt>
                <c:pt idx="5044">
                  <c:v>8.3606090000000002</c:v>
                </c:pt>
                <c:pt idx="5045">
                  <c:v>8.3647300000000016</c:v>
                </c:pt>
                <c:pt idx="5046">
                  <c:v>8.3688500000000001</c:v>
                </c:pt>
                <c:pt idx="5047">
                  <c:v>8.3729700000000005</c:v>
                </c:pt>
                <c:pt idx="5048">
                  <c:v>8.3770910000000001</c:v>
                </c:pt>
                <c:pt idx="5049">
                  <c:v>8.3812120000000014</c:v>
                </c:pt>
                <c:pt idx="5050">
                  <c:v>8.3853329999999993</c:v>
                </c:pt>
                <c:pt idx="5051">
                  <c:v>8.3894549999999999</c:v>
                </c:pt>
                <c:pt idx="5052">
                  <c:v>8.3935769999999987</c:v>
                </c:pt>
                <c:pt idx="5053">
                  <c:v>8.3976989999999994</c:v>
                </c:pt>
                <c:pt idx="5054">
                  <c:v>8.4018219999999992</c:v>
                </c:pt>
                <c:pt idx="5055">
                  <c:v>8.4059449999999991</c:v>
                </c:pt>
                <c:pt idx="5056">
                  <c:v>8.410069</c:v>
                </c:pt>
                <c:pt idx="5057">
                  <c:v>8.4141919999999999</c:v>
                </c:pt>
                <c:pt idx="5058">
                  <c:v>8.4183160000000008</c:v>
                </c:pt>
                <c:pt idx="5059">
                  <c:v>8.4224409999999992</c:v>
                </c:pt>
                <c:pt idx="5060">
                  <c:v>8.4265659999999993</c:v>
                </c:pt>
                <c:pt idx="5061">
                  <c:v>8.4306910000000013</c:v>
                </c:pt>
                <c:pt idx="5062">
                  <c:v>8.4348159999999996</c:v>
                </c:pt>
                <c:pt idx="5063">
                  <c:v>8.4389409999999998</c:v>
                </c:pt>
                <c:pt idx="5064">
                  <c:v>8.4430680000000002</c:v>
                </c:pt>
                <c:pt idx="5065">
                  <c:v>8.4471939999999996</c:v>
                </c:pt>
                <c:pt idx="5066">
                  <c:v>8.4513200000000008</c:v>
                </c:pt>
                <c:pt idx="5067">
                  <c:v>8.4554469999999995</c:v>
                </c:pt>
                <c:pt idx="5068">
                  <c:v>8.459575000000001</c:v>
                </c:pt>
                <c:pt idx="5069">
                  <c:v>8.4637019999999996</c:v>
                </c:pt>
                <c:pt idx="5070">
                  <c:v>8.4678300000000011</c:v>
                </c:pt>
                <c:pt idx="5071">
                  <c:v>8.4719580000000008</c:v>
                </c:pt>
                <c:pt idx="5072">
                  <c:v>8.4760869999999997</c:v>
                </c:pt>
                <c:pt idx="5073">
                  <c:v>8.4802149999999994</c:v>
                </c:pt>
                <c:pt idx="5074">
                  <c:v>8.4843450000000011</c:v>
                </c:pt>
                <c:pt idx="5075">
                  <c:v>8.4884740000000001</c:v>
                </c:pt>
                <c:pt idx="5076">
                  <c:v>8.492604</c:v>
                </c:pt>
                <c:pt idx="5077">
                  <c:v>8.496734</c:v>
                </c:pt>
                <c:pt idx="5078">
                  <c:v>8.5008649999999992</c:v>
                </c:pt>
                <c:pt idx="5079">
                  <c:v>8.5049949999999992</c:v>
                </c:pt>
                <c:pt idx="5080">
                  <c:v>8.5091260000000002</c:v>
                </c:pt>
                <c:pt idx="5081">
                  <c:v>8.5132579999999987</c:v>
                </c:pt>
                <c:pt idx="5082">
                  <c:v>8.5173889999999997</c:v>
                </c:pt>
                <c:pt idx="5083">
                  <c:v>8.5215209999999999</c:v>
                </c:pt>
                <c:pt idx="5084">
                  <c:v>8.5256540000000012</c:v>
                </c:pt>
                <c:pt idx="5085">
                  <c:v>8.5297859999999996</c:v>
                </c:pt>
                <c:pt idx="5086">
                  <c:v>8.5339189999999991</c:v>
                </c:pt>
                <c:pt idx="5087">
                  <c:v>8.5380520000000004</c:v>
                </c:pt>
                <c:pt idx="5088">
                  <c:v>8.5421870000000002</c:v>
                </c:pt>
                <c:pt idx="5089">
                  <c:v>8.5463199999999997</c:v>
                </c:pt>
                <c:pt idx="5090">
                  <c:v>8.5504549999999995</c:v>
                </c:pt>
                <c:pt idx="5091">
                  <c:v>8.554589</c:v>
                </c:pt>
                <c:pt idx="5092">
                  <c:v>8.5587239999999998</c:v>
                </c:pt>
                <c:pt idx="5093">
                  <c:v>8.5628590000000013</c:v>
                </c:pt>
                <c:pt idx="5094">
                  <c:v>8.5669939999999993</c:v>
                </c:pt>
                <c:pt idx="5095">
                  <c:v>8.5711300000000001</c:v>
                </c:pt>
                <c:pt idx="5096">
                  <c:v>8.5752659999999992</c:v>
                </c:pt>
                <c:pt idx="5097">
                  <c:v>8.5794029999999992</c:v>
                </c:pt>
                <c:pt idx="5098">
                  <c:v>8.583539</c:v>
                </c:pt>
                <c:pt idx="5099">
                  <c:v>8.5876769999999993</c:v>
                </c:pt>
                <c:pt idx="5100">
                  <c:v>8.5918139999999994</c:v>
                </c:pt>
                <c:pt idx="5101">
                  <c:v>8.5959520000000005</c:v>
                </c:pt>
                <c:pt idx="5102">
                  <c:v>8.6000899999999998</c:v>
                </c:pt>
                <c:pt idx="5103">
                  <c:v>8.6042280000000009</c:v>
                </c:pt>
                <c:pt idx="5104">
                  <c:v>8.6083659999999984</c:v>
                </c:pt>
                <c:pt idx="5105">
                  <c:v>8.6125060000000015</c:v>
                </c:pt>
                <c:pt idx="5106">
                  <c:v>8.6166449999999983</c:v>
                </c:pt>
                <c:pt idx="5107">
                  <c:v>8.6207850000000015</c:v>
                </c:pt>
                <c:pt idx="5108">
                  <c:v>8.624924</c:v>
                </c:pt>
                <c:pt idx="5109">
                  <c:v>8.6290640000000014</c:v>
                </c:pt>
                <c:pt idx="5110">
                  <c:v>8.6332050000000002</c:v>
                </c:pt>
                <c:pt idx="5111">
                  <c:v>8.6373449999999998</c:v>
                </c:pt>
                <c:pt idx="5112">
                  <c:v>8.6414869999999997</c:v>
                </c:pt>
                <c:pt idx="5113">
                  <c:v>8.6456289999999996</c:v>
                </c:pt>
                <c:pt idx="5114">
                  <c:v>8.6497700000000002</c:v>
                </c:pt>
                <c:pt idx="5115">
                  <c:v>8.653912</c:v>
                </c:pt>
                <c:pt idx="5116">
                  <c:v>8.6580539999999999</c:v>
                </c:pt>
                <c:pt idx="5117">
                  <c:v>8.6621970000000008</c:v>
                </c:pt>
                <c:pt idx="5118">
                  <c:v>8.6663399999999999</c:v>
                </c:pt>
                <c:pt idx="5119">
                  <c:v>8.6704839999999983</c:v>
                </c:pt>
                <c:pt idx="5120">
                  <c:v>8.674627000000001</c:v>
                </c:pt>
                <c:pt idx="5121">
                  <c:v>8.6787709999999993</c:v>
                </c:pt>
                <c:pt idx="5122">
                  <c:v>8.6829149999999995</c:v>
                </c:pt>
                <c:pt idx="5123">
                  <c:v>8.6870589999999996</c:v>
                </c:pt>
                <c:pt idx="5124">
                  <c:v>8.6912050000000001</c:v>
                </c:pt>
                <c:pt idx="5125">
                  <c:v>8.6953499999999995</c:v>
                </c:pt>
                <c:pt idx="5126">
                  <c:v>8.6994950000000006</c:v>
                </c:pt>
                <c:pt idx="5127">
                  <c:v>8.7036409999999993</c:v>
                </c:pt>
                <c:pt idx="5128">
                  <c:v>8.7077869999999997</c:v>
                </c:pt>
                <c:pt idx="5129">
                  <c:v>8.7119330000000001</c:v>
                </c:pt>
                <c:pt idx="5130">
                  <c:v>8.7160799999999998</c:v>
                </c:pt>
                <c:pt idx="5131">
                  <c:v>8.7202270000000013</c:v>
                </c:pt>
                <c:pt idx="5132">
                  <c:v>8.7243739999999992</c:v>
                </c:pt>
                <c:pt idx="5133">
                  <c:v>8.7285219999999999</c:v>
                </c:pt>
                <c:pt idx="5134">
                  <c:v>8.7326699999999988</c:v>
                </c:pt>
                <c:pt idx="5135">
                  <c:v>8.7368179999999995</c:v>
                </c:pt>
                <c:pt idx="5136">
                  <c:v>8.7409659999999985</c:v>
                </c:pt>
                <c:pt idx="5137">
                  <c:v>8.7451150000000002</c:v>
                </c:pt>
                <c:pt idx="5138">
                  <c:v>8.7492640000000002</c:v>
                </c:pt>
                <c:pt idx="5139">
                  <c:v>8.7534130000000001</c:v>
                </c:pt>
                <c:pt idx="5140">
                  <c:v>8.7575629999999993</c:v>
                </c:pt>
                <c:pt idx="5141">
                  <c:v>8.7617130000000003</c:v>
                </c:pt>
                <c:pt idx="5142">
                  <c:v>8.7658630000000013</c:v>
                </c:pt>
                <c:pt idx="5143">
                  <c:v>8.7700139999999998</c:v>
                </c:pt>
                <c:pt idx="5144">
                  <c:v>8.774165</c:v>
                </c:pt>
                <c:pt idx="5145">
                  <c:v>8.7783170000000013</c:v>
                </c:pt>
                <c:pt idx="5146">
                  <c:v>8.7824679999999997</c:v>
                </c:pt>
                <c:pt idx="5147">
                  <c:v>8.786620000000001</c:v>
                </c:pt>
                <c:pt idx="5148">
                  <c:v>8.7907720000000005</c:v>
                </c:pt>
                <c:pt idx="5149">
                  <c:v>8.794924</c:v>
                </c:pt>
                <c:pt idx="5150">
                  <c:v>8.7990770000000005</c:v>
                </c:pt>
                <c:pt idx="5151">
                  <c:v>8.8032310000000003</c:v>
                </c:pt>
                <c:pt idx="5152">
                  <c:v>8.8073829999999997</c:v>
                </c:pt>
                <c:pt idx="5153">
                  <c:v>8.8115369999999995</c:v>
                </c:pt>
                <c:pt idx="5154">
                  <c:v>8.8156910000000011</c:v>
                </c:pt>
                <c:pt idx="5155">
                  <c:v>8.8198460000000001</c:v>
                </c:pt>
                <c:pt idx="5156">
                  <c:v>8.8239999999999998</c:v>
                </c:pt>
                <c:pt idx="5157">
                  <c:v>8.8281550000000006</c:v>
                </c:pt>
                <c:pt idx="5158">
                  <c:v>8.8323099999999997</c:v>
                </c:pt>
                <c:pt idx="5159">
                  <c:v>8.8364659999999997</c:v>
                </c:pt>
                <c:pt idx="5160">
                  <c:v>8.8406210000000005</c:v>
                </c:pt>
                <c:pt idx="5161">
                  <c:v>8.8447770000000006</c:v>
                </c:pt>
                <c:pt idx="5162">
                  <c:v>8.8489339999999999</c:v>
                </c:pt>
                <c:pt idx="5163">
                  <c:v>8.8530899999999999</c:v>
                </c:pt>
                <c:pt idx="5164">
                  <c:v>8.857247000000001</c:v>
                </c:pt>
                <c:pt idx="5165">
                  <c:v>8.8614049999999995</c:v>
                </c:pt>
                <c:pt idx="5166">
                  <c:v>8.8655620000000006</c:v>
                </c:pt>
                <c:pt idx="5167">
                  <c:v>8.8697199999999992</c:v>
                </c:pt>
                <c:pt idx="5168">
                  <c:v>8.8738779999999995</c:v>
                </c:pt>
                <c:pt idx="5169">
                  <c:v>8.8780359999999998</c:v>
                </c:pt>
                <c:pt idx="5170">
                  <c:v>8.8821960000000004</c:v>
                </c:pt>
                <c:pt idx="5171">
                  <c:v>8.8863540000000008</c:v>
                </c:pt>
                <c:pt idx="5172">
                  <c:v>8.8905129999999986</c:v>
                </c:pt>
                <c:pt idx="5173">
                  <c:v>8.8946740000000002</c:v>
                </c:pt>
                <c:pt idx="5174">
                  <c:v>8.8988329999999998</c:v>
                </c:pt>
                <c:pt idx="5175">
                  <c:v>8.9029930000000004</c:v>
                </c:pt>
                <c:pt idx="5176">
                  <c:v>8.9071540000000002</c:v>
                </c:pt>
                <c:pt idx="5177">
                  <c:v>8.9113140000000008</c:v>
                </c:pt>
                <c:pt idx="5178">
                  <c:v>8.915476</c:v>
                </c:pt>
                <c:pt idx="5179">
                  <c:v>8.9196380000000008</c:v>
                </c:pt>
                <c:pt idx="5180">
                  <c:v>8.9237989999999989</c:v>
                </c:pt>
                <c:pt idx="5181">
                  <c:v>8.9279609999999998</c:v>
                </c:pt>
                <c:pt idx="5182">
                  <c:v>8.9321230000000007</c:v>
                </c:pt>
                <c:pt idx="5183">
                  <c:v>8.9362859999999991</c:v>
                </c:pt>
                <c:pt idx="5184">
                  <c:v>8.9404489999999992</c:v>
                </c:pt>
                <c:pt idx="5185">
                  <c:v>8.9446119999999993</c:v>
                </c:pt>
                <c:pt idx="5186">
                  <c:v>8.9487760000000005</c:v>
                </c:pt>
                <c:pt idx="5187">
                  <c:v>8.9529390000000006</c:v>
                </c:pt>
                <c:pt idx="5188">
                  <c:v>8.9571040000000011</c:v>
                </c:pt>
                <c:pt idx="5189">
                  <c:v>8.9612680000000005</c:v>
                </c:pt>
                <c:pt idx="5190">
                  <c:v>8.9654330000000009</c:v>
                </c:pt>
                <c:pt idx="5191">
                  <c:v>8.9695980000000013</c:v>
                </c:pt>
                <c:pt idx="5192">
                  <c:v>8.9737619999999989</c:v>
                </c:pt>
                <c:pt idx="5193">
                  <c:v>8.9779280000000004</c:v>
                </c:pt>
                <c:pt idx="5194">
                  <c:v>8.982094</c:v>
                </c:pt>
                <c:pt idx="5195">
                  <c:v>8.9862599999999997</c:v>
                </c:pt>
                <c:pt idx="5196">
                  <c:v>8.9904270000000004</c:v>
                </c:pt>
                <c:pt idx="5197">
                  <c:v>8.9945930000000001</c:v>
                </c:pt>
                <c:pt idx="5198">
                  <c:v>8.998759999999999</c:v>
                </c:pt>
                <c:pt idx="5199">
                  <c:v>9.0029280000000007</c:v>
                </c:pt>
                <c:pt idx="5200">
                  <c:v>9.0070949999999996</c:v>
                </c:pt>
                <c:pt idx="5201">
                  <c:v>9.0112629999999996</c:v>
                </c:pt>
                <c:pt idx="5202">
                  <c:v>9.0154320000000006</c:v>
                </c:pt>
                <c:pt idx="5203">
                  <c:v>9.0195989999999995</c:v>
                </c:pt>
                <c:pt idx="5204">
                  <c:v>9.0237689999999997</c:v>
                </c:pt>
                <c:pt idx="5205">
                  <c:v>9.0279369999999997</c:v>
                </c:pt>
                <c:pt idx="5206">
                  <c:v>9.0321069999999999</c:v>
                </c:pt>
                <c:pt idx="5207">
                  <c:v>9.0362759999999991</c:v>
                </c:pt>
                <c:pt idx="5208">
                  <c:v>9.0404460000000011</c:v>
                </c:pt>
                <c:pt idx="5209">
                  <c:v>9.0446159999999995</c:v>
                </c:pt>
                <c:pt idx="5210">
                  <c:v>9.0487870000000008</c:v>
                </c:pt>
                <c:pt idx="5211">
                  <c:v>9.052957000000001</c:v>
                </c:pt>
                <c:pt idx="5212">
                  <c:v>9.0571289999999998</c:v>
                </c:pt>
                <c:pt idx="5213">
                  <c:v>9.0612999999999992</c:v>
                </c:pt>
                <c:pt idx="5214">
                  <c:v>9.0654719999999998</c:v>
                </c:pt>
                <c:pt idx="5215">
                  <c:v>9.0696440000000003</c:v>
                </c:pt>
                <c:pt idx="5216">
                  <c:v>9.0738160000000008</c:v>
                </c:pt>
                <c:pt idx="5217">
                  <c:v>9.0779890000000005</c:v>
                </c:pt>
                <c:pt idx="5218">
                  <c:v>9.0821609999999993</c:v>
                </c:pt>
                <c:pt idx="5219">
                  <c:v>9.086333999999999</c:v>
                </c:pt>
                <c:pt idx="5220">
                  <c:v>9.0905069999999988</c:v>
                </c:pt>
                <c:pt idx="5221">
                  <c:v>9.0946820000000006</c:v>
                </c:pt>
                <c:pt idx="5222">
                  <c:v>9.0988549999999986</c:v>
                </c:pt>
                <c:pt idx="5223">
                  <c:v>9.1030300000000004</c:v>
                </c:pt>
                <c:pt idx="5224">
                  <c:v>9.1072040000000012</c:v>
                </c:pt>
                <c:pt idx="5225">
                  <c:v>9.1113789999999995</c:v>
                </c:pt>
                <c:pt idx="5226">
                  <c:v>9.1155539999999995</c:v>
                </c:pt>
                <c:pt idx="5227">
                  <c:v>9.1197299999999988</c:v>
                </c:pt>
                <c:pt idx="5228">
                  <c:v>9.1239050000000006</c:v>
                </c:pt>
                <c:pt idx="5229">
                  <c:v>9.1280809999999999</c:v>
                </c:pt>
                <c:pt idx="5230">
                  <c:v>9.1322569999999992</c:v>
                </c:pt>
                <c:pt idx="5231">
                  <c:v>9.1364340000000013</c:v>
                </c:pt>
                <c:pt idx="5232">
                  <c:v>9.1406109999999998</c:v>
                </c:pt>
                <c:pt idx="5233">
                  <c:v>9.1447879999999984</c:v>
                </c:pt>
                <c:pt idx="5234">
                  <c:v>9.1489650000000005</c:v>
                </c:pt>
                <c:pt idx="5235">
                  <c:v>9.153143</c:v>
                </c:pt>
                <c:pt idx="5236">
                  <c:v>9.1573200000000003</c:v>
                </c:pt>
                <c:pt idx="5237">
                  <c:v>9.1614979999999999</c:v>
                </c:pt>
                <c:pt idx="5238">
                  <c:v>9.1656770000000005</c:v>
                </c:pt>
                <c:pt idx="5239">
                  <c:v>9.1698560000000011</c:v>
                </c:pt>
                <c:pt idx="5240">
                  <c:v>9.1740349999999999</c:v>
                </c:pt>
                <c:pt idx="5241">
                  <c:v>9.1782149999999998</c:v>
                </c:pt>
                <c:pt idx="5242">
                  <c:v>9.1823940000000004</c:v>
                </c:pt>
                <c:pt idx="5243">
                  <c:v>9.1865740000000002</c:v>
                </c:pt>
                <c:pt idx="5244">
                  <c:v>9.1907540000000001</c:v>
                </c:pt>
                <c:pt idx="5245">
                  <c:v>9.1949349999999992</c:v>
                </c:pt>
                <c:pt idx="5246">
                  <c:v>9.1991150000000008</c:v>
                </c:pt>
                <c:pt idx="5247">
                  <c:v>9.2032959999999999</c:v>
                </c:pt>
                <c:pt idx="5248">
                  <c:v>9.2074780000000001</c:v>
                </c:pt>
                <c:pt idx="5249">
                  <c:v>9.2116590000000009</c:v>
                </c:pt>
                <c:pt idx="5250">
                  <c:v>9.2158410000000011</c:v>
                </c:pt>
                <c:pt idx="5251">
                  <c:v>9.2200240000000004</c:v>
                </c:pt>
                <c:pt idx="5252">
                  <c:v>9.2242060000000006</c:v>
                </c:pt>
                <c:pt idx="5253">
                  <c:v>9.228389</c:v>
                </c:pt>
                <c:pt idx="5254">
                  <c:v>9.2325719999999993</c:v>
                </c:pt>
                <c:pt idx="5255">
                  <c:v>9.2367549999999987</c:v>
                </c:pt>
                <c:pt idx="5256">
                  <c:v>9.2409379999999999</c:v>
                </c:pt>
                <c:pt idx="5257">
                  <c:v>9.2451229999999995</c:v>
                </c:pt>
                <c:pt idx="5258">
                  <c:v>9.2493069999999999</c:v>
                </c:pt>
                <c:pt idx="5259">
                  <c:v>9.2534919999999996</c:v>
                </c:pt>
                <c:pt idx="5260">
                  <c:v>9.257676</c:v>
                </c:pt>
                <c:pt idx="5261">
                  <c:v>9.2618609999999997</c:v>
                </c:pt>
                <c:pt idx="5262">
                  <c:v>9.2660459999999993</c:v>
                </c:pt>
                <c:pt idx="5263">
                  <c:v>9.270232</c:v>
                </c:pt>
                <c:pt idx="5264">
                  <c:v>9.2744179999999989</c:v>
                </c:pt>
                <c:pt idx="5265">
                  <c:v>9.2786039999999996</c:v>
                </c:pt>
                <c:pt idx="5266">
                  <c:v>9.2827900000000003</c:v>
                </c:pt>
                <c:pt idx="5267">
                  <c:v>9.286976000000001</c:v>
                </c:pt>
                <c:pt idx="5268">
                  <c:v>9.2911640000000002</c:v>
                </c:pt>
                <c:pt idx="5269">
                  <c:v>9.2953510000000001</c:v>
                </c:pt>
                <c:pt idx="5270">
                  <c:v>9.2995380000000001</c:v>
                </c:pt>
                <c:pt idx="5271">
                  <c:v>9.3037259999999993</c:v>
                </c:pt>
                <c:pt idx="5272">
                  <c:v>9.3079140000000002</c:v>
                </c:pt>
                <c:pt idx="5273">
                  <c:v>9.3121030000000005</c:v>
                </c:pt>
                <c:pt idx="5274">
                  <c:v>9.3162910000000014</c:v>
                </c:pt>
                <c:pt idx="5275">
                  <c:v>9.3204800000000017</c:v>
                </c:pt>
                <c:pt idx="5276">
                  <c:v>9.3246690000000001</c:v>
                </c:pt>
                <c:pt idx="5277">
                  <c:v>9.3288589999999996</c:v>
                </c:pt>
                <c:pt idx="5278">
                  <c:v>9.3330479999999998</c:v>
                </c:pt>
                <c:pt idx="5279">
                  <c:v>9.3372379999999993</c:v>
                </c:pt>
                <c:pt idx="5280">
                  <c:v>9.3414280000000005</c:v>
                </c:pt>
                <c:pt idx="5281">
                  <c:v>9.3456189999999992</c:v>
                </c:pt>
                <c:pt idx="5282">
                  <c:v>9.3498099999999997</c:v>
                </c:pt>
                <c:pt idx="5283">
                  <c:v>9.3540010000000002</c:v>
                </c:pt>
                <c:pt idx="5284">
                  <c:v>9.358191999999999</c:v>
                </c:pt>
                <c:pt idx="5285">
                  <c:v>9.3623840000000005</c:v>
                </c:pt>
                <c:pt idx="5286">
                  <c:v>9.3665760000000002</c:v>
                </c:pt>
                <c:pt idx="5287">
                  <c:v>9.370768</c:v>
                </c:pt>
                <c:pt idx="5288">
                  <c:v>9.3749599999999997</c:v>
                </c:pt>
                <c:pt idx="5289">
                  <c:v>9.3791529999999987</c:v>
                </c:pt>
                <c:pt idx="5290">
                  <c:v>9.3833460000000013</c:v>
                </c:pt>
                <c:pt idx="5291">
                  <c:v>9.3875399999999996</c:v>
                </c:pt>
                <c:pt idx="5292">
                  <c:v>9.3917329999999986</c:v>
                </c:pt>
                <c:pt idx="5293">
                  <c:v>9.3959270000000004</c:v>
                </c:pt>
                <c:pt idx="5294">
                  <c:v>9.4001210000000004</c:v>
                </c:pt>
                <c:pt idx="5295">
                  <c:v>9.4043159999999997</c:v>
                </c:pt>
                <c:pt idx="5296">
                  <c:v>9.4085099999999997</c:v>
                </c:pt>
                <c:pt idx="5297">
                  <c:v>9.4127050000000008</c:v>
                </c:pt>
                <c:pt idx="5298">
                  <c:v>9.4169</c:v>
                </c:pt>
                <c:pt idx="5299">
                  <c:v>9.4210950000000011</c:v>
                </c:pt>
                <c:pt idx="5300">
                  <c:v>9.4252910000000014</c:v>
                </c:pt>
                <c:pt idx="5301">
                  <c:v>9.429487</c:v>
                </c:pt>
                <c:pt idx="5302">
                  <c:v>9.4336839999999995</c:v>
                </c:pt>
                <c:pt idx="5303">
                  <c:v>9.4378799999999998</c:v>
                </c:pt>
                <c:pt idx="5304">
                  <c:v>9.4420769999999994</c:v>
                </c:pt>
                <c:pt idx="5305">
                  <c:v>9.4462739999999989</c:v>
                </c:pt>
                <c:pt idx="5306">
                  <c:v>9.4504710000000003</c:v>
                </c:pt>
                <c:pt idx="5307">
                  <c:v>9.4546679999999999</c:v>
                </c:pt>
                <c:pt idx="5308">
                  <c:v>9.4588669999999997</c:v>
                </c:pt>
                <c:pt idx="5309">
                  <c:v>9.4630650000000003</c:v>
                </c:pt>
                <c:pt idx="5310">
                  <c:v>9.4672640000000001</c:v>
                </c:pt>
                <c:pt idx="5311">
                  <c:v>9.4714620000000007</c:v>
                </c:pt>
                <c:pt idx="5312">
                  <c:v>9.4756610000000006</c:v>
                </c:pt>
                <c:pt idx="5313">
                  <c:v>9.4798609999999996</c:v>
                </c:pt>
                <c:pt idx="5314">
                  <c:v>9.4840600000000013</c:v>
                </c:pt>
                <c:pt idx="5315">
                  <c:v>9.4882590000000011</c:v>
                </c:pt>
                <c:pt idx="5316">
                  <c:v>9.4924599999999995</c:v>
                </c:pt>
                <c:pt idx="5317">
                  <c:v>9.4966600000000003</c:v>
                </c:pt>
                <c:pt idx="5318">
                  <c:v>9.5008599999999994</c:v>
                </c:pt>
                <c:pt idx="5319">
                  <c:v>9.5050609999999995</c:v>
                </c:pt>
                <c:pt idx="5320">
                  <c:v>9.5092630000000007</c:v>
                </c:pt>
                <c:pt idx="5321">
                  <c:v>9.513463999999999</c:v>
                </c:pt>
                <c:pt idx="5322">
                  <c:v>9.5176659999999984</c:v>
                </c:pt>
                <c:pt idx="5323">
                  <c:v>9.5218679999999996</c:v>
                </c:pt>
                <c:pt idx="5324">
                  <c:v>9.5260699999999989</c:v>
                </c:pt>
                <c:pt idx="5325">
                  <c:v>9.5302720000000001</c:v>
                </c:pt>
                <c:pt idx="5326">
                  <c:v>9.5344750000000005</c:v>
                </c:pt>
                <c:pt idx="5327">
                  <c:v>9.5386780000000009</c:v>
                </c:pt>
                <c:pt idx="5328">
                  <c:v>9.5428820000000005</c:v>
                </c:pt>
                <c:pt idx="5329">
                  <c:v>9.5470850000000009</c:v>
                </c:pt>
                <c:pt idx="5330">
                  <c:v>9.5512889999999988</c:v>
                </c:pt>
                <c:pt idx="5331">
                  <c:v>9.5554930000000002</c:v>
                </c:pt>
                <c:pt idx="5332">
                  <c:v>9.5596969999999999</c:v>
                </c:pt>
                <c:pt idx="5333">
                  <c:v>9.5639009999999995</c:v>
                </c:pt>
                <c:pt idx="5334">
                  <c:v>9.5681060000000002</c:v>
                </c:pt>
                <c:pt idx="5335">
                  <c:v>9.5723109999999991</c:v>
                </c:pt>
                <c:pt idx="5336">
                  <c:v>9.5765169999999991</c:v>
                </c:pt>
                <c:pt idx="5337">
                  <c:v>9.580722999999999</c:v>
                </c:pt>
                <c:pt idx="5338">
                  <c:v>9.5849290000000007</c:v>
                </c:pt>
                <c:pt idx="5339">
                  <c:v>9.5891350000000006</c:v>
                </c:pt>
                <c:pt idx="5340">
                  <c:v>9.5933410000000006</c:v>
                </c:pt>
                <c:pt idx="5341">
                  <c:v>9.5975479999999997</c:v>
                </c:pt>
                <c:pt idx="5342">
                  <c:v>9.6017550000000007</c:v>
                </c:pt>
                <c:pt idx="5343">
                  <c:v>9.6059630000000009</c:v>
                </c:pt>
                <c:pt idx="5344">
                  <c:v>9.6101700000000001</c:v>
                </c:pt>
                <c:pt idx="5345">
                  <c:v>9.6143770000000011</c:v>
                </c:pt>
                <c:pt idx="5346">
                  <c:v>9.6185860000000005</c:v>
                </c:pt>
                <c:pt idx="5347">
                  <c:v>9.6227940000000007</c:v>
                </c:pt>
                <c:pt idx="5348">
                  <c:v>9.6270020000000009</c:v>
                </c:pt>
                <c:pt idx="5349">
                  <c:v>9.6312110000000004</c:v>
                </c:pt>
                <c:pt idx="5350">
                  <c:v>9.6354209999999991</c:v>
                </c:pt>
                <c:pt idx="5351">
                  <c:v>9.6396300000000004</c:v>
                </c:pt>
                <c:pt idx="5352">
                  <c:v>9.6438400000000009</c:v>
                </c:pt>
                <c:pt idx="5353">
                  <c:v>9.6480490000000003</c:v>
                </c:pt>
                <c:pt idx="5354">
                  <c:v>9.6522600000000001</c:v>
                </c:pt>
                <c:pt idx="5355">
                  <c:v>9.6564700000000006</c:v>
                </c:pt>
                <c:pt idx="5356">
                  <c:v>9.6606810000000003</c:v>
                </c:pt>
                <c:pt idx="5357">
                  <c:v>9.6648910000000008</c:v>
                </c:pt>
                <c:pt idx="5358">
                  <c:v>9.6691029999999998</c:v>
                </c:pt>
                <c:pt idx="5359">
                  <c:v>9.6733140000000013</c:v>
                </c:pt>
                <c:pt idx="5360">
                  <c:v>9.6775260000000003</c:v>
                </c:pt>
                <c:pt idx="5361">
                  <c:v>9.6817380000000011</c:v>
                </c:pt>
                <c:pt idx="5362">
                  <c:v>9.6859500000000001</c:v>
                </c:pt>
                <c:pt idx="5363">
                  <c:v>9.6901630000000001</c:v>
                </c:pt>
                <c:pt idx="5364">
                  <c:v>9.6943749999999991</c:v>
                </c:pt>
                <c:pt idx="5365">
                  <c:v>9.6985879999999991</c:v>
                </c:pt>
                <c:pt idx="5366">
                  <c:v>9.7028020000000001</c:v>
                </c:pt>
                <c:pt idx="5367">
                  <c:v>9.7070150000000002</c:v>
                </c:pt>
                <c:pt idx="5368">
                  <c:v>9.7112289999999994</c:v>
                </c:pt>
                <c:pt idx="5369">
                  <c:v>9.7154430000000005</c:v>
                </c:pt>
                <c:pt idx="5370">
                  <c:v>9.7196580000000008</c:v>
                </c:pt>
                <c:pt idx="5371">
                  <c:v>9.7238720000000001</c:v>
                </c:pt>
                <c:pt idx="5372">
                  <c:v>9.7280870000000004</c:v>
                </c:pt>
                <c:pt idx="5373">
                  <c:v>9.7323009999999996</c:v>
                </c:pt>
                <c:pt idx="5374">
                  <c:v>9.7365169999999992</c:v>
                </c:pt>
                <c:pt idx="5375">
                  <c:v>9.7407330000000005</c:v>
                </c:pt>
                <c:pt idx="5376">
                  <c:v>9.7449490000000001</c:v>
                </c:pt>
                <c:pt idx="5377">
                  <c:v>9.7491650000000014</c:v>
                </c:pt>
                <c:pt idx="5378">
                  <c:v>9.753381000000001</c:v>
                </c:pt>
                <c:pt idx="5379">
                  <c:v>9.7575979999999998</c:v>
                </c:pt>
                <c:pt idx="5380">
                  <c:v>9.7618150000000004</c:v>
                </c:pt>
                <c:pt idx="5381">
                  <c:v>9.7660319999999992</c:v>
                </c:pt>
                <c:pt idx="5382">
                  <c:v>9.7702489999999997</c:v>
                </c:pt>
                <c:pt idx="5383">
                  <c:v>9.7744669999999996</c:v>
                </c:pt>
                <c:pt idx="5384">
                  <c:v>9.7786850000000012</c:v>
                </c:pt>
                <c:pt idx="5385">
                  <c:v>9.782903000000001</c:v>
                </c:pt>
                <c:pt idx="5386">
                  <c:v>9.7871220000000001</c:v>
                </c:pt>
                <c:pt idx="5387">
                  <c:v>9.7913399999999999</c:v>
                </c:pt>
                <c:pt idx="5388">
                  <c:v>9.79556</c:v>
                </c:pt>
                <c:pt idx="5389">
                  <c:v>9.7997779999999999</c:v>
                </c:pt>
                <c:pt idx="5390">
                  <c:v>9.803998</c:v>
                </c:pt>
                <c:pt idx="5391">
                  <c:v>9.8082169999999991</c:v>
                </c:pt>
                <c:pt idx="5392">
                  <c:v>9.8124380000000002</c:v>
                </c:pt>
                <c:pt idx="5393">
                  <c:v>9.8166580000000003</c:v>
                </c:pt>
                <c:pt idx="5394">
                  <c:v>9.8208789999999997</c:v>
                </c:pt>
                <c:pt idx="5395">
                  <c:v>9.8250989999999998</c:v>
                </c:pt>
                <c:pt idx="5396">
                  <c:v>9.8293200000000009</c:v>
                </c:pt>
                <c:pt idx="5397">
                  <c:v>9.8335420000000013</c:v>
                </c:pt>
                <c:pt idx="5398">
                  <c:v>9.8377619999999997</c:v>
                </c:pt>
                <c:pt idx="5399">
                  <c:v>9.8419840000000001</c:v>
                </c:pt>
                <c:pt idx="5400">
                  <c:v>9.8462069999999997</c:v>
                </c:pt>
                <c:pt idx="5401">
                  <c:v>9.8504279999999991</c:v>
                </c:pt>
                <c:pt idx="5402">
                  <c:v>9.8546510000000005</c:v>
                </c:pt>
                <c:pt idx="5403">
                  <c:v>9.8588740000000001</c:v>
                </c:pt>
                <c:pt idx="5404">
                  <c:v>9.8630969999999998</c:v>
                </c:pt>
                <c:pt idx="5405">
                  <c:v>9.8673210000000005</c:v>
                </c:pt>
                <c:pt idx="5406">
                  <c:v>9.8715440000000001</c:v>
                </c:pt>
                <c:pt idx="5407">
                  <c:v>9.8757680000000008</c:v>
                </c:pt>
                <c:pt idx="5408">
                  <c:v>9.8799909999999986</c:v>
                </c:pt>
                <c:pt idx="5409">
                  <c:v>9.8842160000000003</c:v>
                </c:pt>
                <c:pt idx="5410">
                  <c:v>9.8884399999999992</c:v>
                </c:pt>
                <c:pt idx="5411">
                  <c:v>9.8926660000000002</c:v>
                </c:pt>
                <c:pt idx="5412">
                  <c:v>9.8968900000000009</c:v>
                </c:pt>
                <c:pt idx="5413">
                  <c:v>9.901116</c:v>
                </c:pt>
                <c:pt idx="5414">
                  <c:v>9.905341</c:v>
                </c:pt>
                <c:pt idx="5415">
                  <c:v>9.9095669999999991</c:v>
                </c:pt>
                <c:pt idx="5416">
                  <c:v>9.9137930000000001</c:v>
                </c:pt>
                <c:pt idx="5417">
                  <c:v>9.918019000000001</c:v>
                </c:pt>
                <c:pt idx="5418">
                  <c:v>9.9222459999999995</c:v>
                </c:pt>
                <c:pt idx="5419">
                  <c:v>9.9264729999999997</c:v>
                </c:pt>
                <c:pt idx="5420">
                  <c:v>9.9306999999999999</c:v>
                </c:pt>
                <c:pt idx="5421">
                  <c:v>9.9349270000000001</c:v>
                </c:pt>
                <c:pt idx="5422">
                  <c:v>9.9391549999999995</c:v>
                </c:pt>
                <c:pt idx="5423">
                  <c:v>9.9433830000000007</c:v>
                </c:pt>
                <c:pt idx="5424">
                  <c:v>9.9476110000000002</c:v>
                </c:pt>
                <c:pt idx="5425">
                  <c:v>9.9518389999999997</c:v>
                </c:pt>
                <c:pt idx="5426">
                  <c:v>9.9560670000000009</c:v>
                </c:pt>
                <c:pt idx="5427">
                  <c:v>9.9602970000000006</c:v>
                </c:pt>
                <c:pt idx="5428">
                  <c:v>9.9645259999999993</c:v>
                </c:pt>
                <c:pt idx="5429">
                  <c:v>9.9687549999999998</c:v>
                </c:pt>
                <c:pt idx="5430">
                  <c:v>9.9729840000000003</c:v>
                </c:pt>
                <c:pt idx="5431">
                  <c:v>9.977214</c:v>
                </c:pt>
                <c:pt idx="5432">
                  <c:v>9.9814440000000015</c:v>
                </c:pt>
                <c:pt idx="5433">
                  <c:v>9.9856739999999995</c:v>
                </c:pt>
                <c:pt idx="5434">
                  <c:v>9.9899050000000003</c:v>
                </c:pt>
                <c:pt idx="5435">
                  <c:v>9.994136000000001</c:v>
                </c:pt>
                <c:pt idx="5436">
                  <c:v>9.998367</c:v>
                </c:pt>
                <c:pt idx="5437">
                  <c:v>10.002600000000001</c:v>
                </c:pt>
                <c:pt idx="5438">
                  <c:v>10.006829999999999</c:v>
                </c:pt>
                <c:pt idx="5439">
                  <c:v>10.011060000000001</c:v>
                </c:pt>
                <c:pt idx="5440">
                  <c:v>10.01529</c:v>
                </c:pt>
                <c:pt idx="5441">
                  <c:v>10.01953</c:v>
                </c:pt>
                <c:pt idx="5442">
                  <c:v>10.023759999999999</c:v>
                </c:pt>
                <c:pt idx="5443">
                  <c:v>10.027990000000001</c:v>
                </c:pt>
                <c:pt idx="5444">
                  <c:v>10.032219999999999</c:v>
                </c:pt>
                <c:pt idx="5445">
                  <c:v>10.03646</c:v>
                </c:pt>
                <c:pt idx="5446">
                  <c:v>10.04069</c:v>
                </c:pt>
                <c:pt idx="5447">
                  <c:v>10.044920000000001</c:v>
                </c:pt>
                <c:pt idx="5448">
                  <c:v>10.049160000000001</c:v>
                </c:pt>
                <c:pt idx="5449">
                  <c:v>10.05339</c:v>
                </c:pt>
                <c:pt idx="5450">
                  <c:v>10.05763</c:v>
                </c:pt>
                <c:pt idx="5451">
                  <c:v>10.061860000000001</c:v>
                </c:pt>
                <c:pt idx="5452">
                  <c:v>10.0661</c:v>
                </c:pt>
                <c:pt idx="5453">
                  <c:v>10.07033</c:v>
                </c:pt>
                <c:pt idx="5454">
                  <c:v>10.07457</c:v>
                </c:pt>
                <c:pt idx="5455">
                  <c:v>10.078800000000001</c:v>
                </c:pt>
                <c:pt idx="5456">
                  <c:v>10.08304</c:v>
                </c:pt>
                <c:pt idx="5457">
                  <c:v>10.08728</c:v>
                </c:pt>
                <c:pt idx="5458">
                  <c:v>10.09151</c:v>
                </c:pt>
                <c:pt idx="5459">
                  <c:v>10.095750000000001</c:v>
                </c:pt>
                <c:pt idx="5460">
                  <c:v>10.09999</c:v>
                </c:pt>
                <c:pt idx="5461">
                  <c:v>10.10422</c:v>
                </c:pt>
                <c:pt idx="5462">
                  <c:v>10.108459999999999</c:v>
                </c:pt>
                <c:pt idx="5463">
                  <c:v>10.1127</c:v>
                </c:pt>
                <c:pt idx="5464">
                  <c:v>10.11694</c:v>
                </c:pt>
                <c:pt idx="5465">
                  <c:v>10.121180000000001</c:v>
                </c:pt>
                <c:pt idx="5466">
                  <c:v>10.12541</c:v>
                </c:pt>
                <c:pt idx="5467">
                  <c:v>10.12965</c:v>
                </c:pt>
                <c:pt idx="5468">
                  <c:v>10.133889999999999</c:v>
                </c:pt>
                <c:pt idx="5469">
                  <c:v>10.13813</c:v>
                </c:pt>
                <c:pt idx="5470">
                  <c:v>10.14237</c:v>
                </c:pt>
                <c:pt idx="5471">
                  <c:v>10.146610000000001</c:v>
                </c:pt>
                <c:pt idx="5472">
                  <c:v>10.15085</c:v>
                </c:pt>
                <c:pt idx="5473">
                  <c:v>10.15509</c:v>
                </c:pt>
                <c:pt idx="5474">
                  <c:v>10.159329999999999</c:v>
                </c:pt>
                <c:pt idx="5475">
                  <c:v>10.16357</c:v>
                </c:pt>
                <c:pt idx="5476">
                  <c:v>10.167809999999999</c:v>
                </c:pt>
                <c:pt idx="5477">
                  <c:v>10.17205</c:v>
                </c:pt>
                <c:pt idx="5478">
                  <c:v>10.17629</c:v>
                </c:pt>
                <c:pt idx="5479">
                  <c:v>10.180530000000001</c:v>
                </c:pt>
                <c:pt idx="5480">
                  <c:v>10.18478</c:v>
                </c:pt>
                <c:pt idx="5481">
                  <c:v>10.189019999999999</c:v>
                </c:pt>
                <c:pt idx="5482">
                  <c:v>10.19326</c:v>
                </c:pt>
                <c:pt idx="5483">
                  <c:v>10.1975</c:v>
                </c:pt>
                <c:pt idx="5484">
                  <c:v>10.201750000000001</c:v>
                </c:pt>
                <c:pt idx="5485">
                  <c:v>10.20599</c:v>
                </c:pt>
                <c:pt idx="5486">
                  <c:v>10.210230000000001</c:v>
                </c:pt>
                <c:pt idx="5487">
                  <c:v>10.21448</c:v>
                </c:pt>
                <c:pt idx="5488">
                  <c:v>10.218720000000001</c:v>
                </c:pt>
                <c:pt idx="5489">
                  <c:v>10.22296</c:v>
                </c:pt>
                <c:pt idx="5490">
                  <c:v>10.227210000000001</c:v>
                </c:pt>
                <c:pt idx="5491">
                  <c:v>10.231449999999999</c:v>
                </c:pt>
                <c:pt idx="5492">
                  <c:v>10.2357</c:v>
                </c:pt>
                <c:pt idx="5493">
                  <c:v>10.239939999999999</c:v>
                </c:pt>
                <c:pt idx="5494">
                  <c:v>10.24419</c:v>
                </c:pt>
                <c:pt idx="5495">
                  <c:v>10.248429999999999</c:v>
                </c:pt>
                <c:pt idx="5496">
                  <c:v>10.25268</c:v>
                </c:pt>
                <c:pt idx="5497">
                  <c:v>10.256919999999999</c:v>
                </c:pt>
                <c:pt idx="5498">
                  <c:v>10.26117</c:v>
                </c:pt>
                <c:pt idx="5499">
                  <c:v>10.265420000000001</c:v>
                </c:pt>
                <c:pt idx="5500">
                  <c:v>10.26966</c:v>
                </c:pt>
                <c:pt idx="5501">
                  <c:v>10.273910000000001</c:v>
                </c:pt>
                <c:pt idx="5502">
                  <c:v>10.27816</c:v>
                </c:pt>
                <c:pt idx="5503">
                  <c:v>10.282400000000001</c:v>
                </c:pt>
                <c:pt idx="5504">
                  <c:v>10.28665</c:v>
                </c:pt>
                <c:pt idx="5505">
                  <c:v>10.290900000000001</c:v>
                </c:pt>
                <c:pt idx="5506">
                  <c:v>10.29515</c:v>
                </c:pt>
                <c:pt idx="5507">
                  <c:v>10.2994</c:v>
                </c:pt>
                <c:pt idx="5508">
                  <c:v>10.30364</c:v>
                </c:pt>
                <c:pt idx="5509">
                  <c:v>10.30789</c:v>
                </c:pt>
                <c:pt idx="5510">
                  <c:v>10.312139999999999</c:v>
                </c:pt>
                <c:pt idx="5511">
                  <c:v>10.31639</c:v>
                </c:pt>
                <c:pt idx="5512">
                  <c:v>10.320640000000001</c:v>
                </c:pt>
                <c:pt idx="5513">
                  <c:v>10.32489</c:v>
                </c:pt>
                <c:pt idx="5514">
                  <c:v>10.329140000000001</c:v>
                </c:pt>
                <c:pt idx="5515">
                  <c:v>10.33339</c:v>
                </c:pt>
                <c:pt idx="5516">
                  <c:v>10.33764</c:v>
                </c:pt>
                <c:pt idx="5517">
                  <c:v>10.341889999999999</c:v>
                </c:pt>
                <c:pt idx="5518">
                  <c:v>10.34614</c:v>
                </c:pt>
                <c:pt idx="5519">
                  <c:v>10.350389999999999</c:v>
                </c:pt>
                <c:pt idx="5520">
                  <c:v>10.354649999999999</c:v>
                </c:pt>
                <c:pt idx="5521">
                  <c:v>10.3589</c:v>
                </c:pt>
                <c:pt idx="5522">
                  <c:v>10.363149999999999</c:v>
                </c:pt>
                <c:pt idx="5523">
                  <c:v>10.3674</c:v>
                </c:pt>
                <c:pt idx="5524">
                  <c:v>10.371649999999999</c:v>
                </c:pt>
                <c:pt idx="5525">
                  <c:v>10.375910000000001</c:v>
                </c:pt>
                <c:pt idx="5526">
                  <c:v>10.38016</c:v>
                </c:pt>
                <c:pt idx="5527">
                  <c:v>10.384410000000001</c:v>
                </c:pt>
                <c:pt idx="5528">
                  <c:v>10.38866</c:v>
                </c:pt>
                <c:pt idx="5529">
                  <c:v>10.39292</c:v>
                </c:pt>
                <c:pt idx="5530">
                  <c:v>10.397170000000001</c:v>
                </c:pt>
                <c:pt idx="5531">
                  <c:v>10.40142</c:v>
                </c:pt>
                <c:pt idx="5532">
                  <c:v>10.40568</c:v>
                </c:pt>
                <c:pt idx="5533">
                  <c:v>10.409929999999999</c:v>
                </c:pt>
                <c:pt idx="5534">
                  <c:v>10.41419</c:v>
                </c:pt>
                <c:pt idx="5535">
                  <c:v>10.418439999999999</c:v>
                </c:pt>
                <c:pt idx="5536">
                  <c:v>10.422700000000001</c:v>
                </c:pt>
                <c:pt idx="5537">
                  <c:v>10.426950000000001</c:v>
                </c:pt>
                <c:pt idx="5538">
                  <c:v>10.43121</c:v>
                </c:pt>
                <c:pt idx="5539">
                  <c:v>10.435460000000001</c:v>
                </c:pt>
                <c:pt idx="5540">
                  <c:v>10.439719999999999</c:v>
                </c:pt>
                <c:pt idx="5541">
                  <c:v>10.44398</c:v>
                </c:pt>
                <c:pt idx="5542">
                  <c:v>10.448229999999999</c:v>
                </c:pt>
                <c:pt idx="5543">
                  <c:v>10.452489999999999</c:v>
                </c:pt>
                <c:pt idx="5544">
                  <c:v>10.456750000000001</c:v>
                </c:pt>
                <c:pt idx="5545">
                  <c:v>10.461</c:v>
                </c:pt>
                <c:pt idx="5546">
                  <c:v>10.465260000000001</c:v>
                </c:pt>
                <c:pt idx="5547">
                  <c:v>10.469519999999999</c:v>
                </c:pt>
                <c:pt idx="5548">
                  <c:v>10.47378</c:v>
                </c:pt>
                <c:pt idx="5549">
                  <c:v>10.47804</c:v>
                </c:pt>
                <c:pt idx="5550">
                  <c:v>10.482290000000001</c:v>
                </c:pt>
                <c:pt idx="5551">
                  <c:v>10.486550000000001</c:v>
                </c:pt>
                <c:pt idx="5552">
                  <c:v>10.49081</c:v>
                </c:pt>
                <c:pt idx="5553">
                  <c:v>10.49507</c:v>
                </c:pt>
                <c:pt idx="5554">
                  <c:v>10.499329999999999</c:v>
                </c:pt>
                <c:pt idx="5555">
                  <c:v>10.503590000000001</c:v>
                </c:pt>
                <c:pt idx="5556">
                  <c:v>10.507849999999999</c:v>
                </c:pt>
                <c:pt idx="5557">
                  <c:v>10.51211</c:v>
                </c:pt>
                <c:pt idx="5558">
                  <c:v>10.51637</c:v>
                </c:pt>
                <c:pt idx="5559">
                  <c:v>10.520629999999999</c:v>
                </c:pt>
                <c:pt idx="5560">
                  <c:v>10.524890000000001</c:v>
                </c:pt>
                <c:pt idx="5561">
                  <c:v>10.52915</c:v>
                </c:pt>
                <c:pt idx="5562">
                  <c:v>10.53341</c:v>
                </c:pt>
                <c:pt idx="5563">
                  <c:v>10.53767</c:v>
                </c:pt>
                <c:pt idx="5564">
                  <c:v>10.541929999999999</c:v>
                </c:pt>
                <c:pt idx="5565">
                  <c:v>10.546200000000001</c:v>
                </c:pt>
                <c:pt idx="5566">
                  <c:v>10.550459999999999</c:v>
                </c:pt>
                <c:pt idx="5567">
                  <c:v>10.55472</c:v>
                </c:pt>
                <c:pt idx="5568">
                  <c:v>10.55898</c:v>
                </c:pt>
                <c:pt idx="5569">
                  <c:v>10.56325</c:v>
                </c:pt>
                <c:pt idx="5570">
                  <c:v>10.56751</c:v>
                </c:pt>
                <c:pt idx="5571">
                  <c:v>10.571769999999999</c:v>
                </c:pt>
                <c:pt idx="5572">
                  <c:v>10.576029999999999</c:v>
                </c:pt>
                <c:pt idx="5573">
                  <c:v>10.580300000000001</c:v>
                </c:pt>
                <c:pt idx="5574">
                  <c:v>10.58456</c:v>
                </c:pt>
                <c:pt idx="5575">
                  <c:v>10.58883</c:v>
                </c:pt>
                <c:pt idx="5576">
                  <c:v>10.59309</c:v>
                </c:pt>
                <c:pt idx="5577">
                  <c:v>10.59735</c:v>
                </c:pt>
                <c:pt idx="5578">
                  <c:v>10.60162</c:v>
                </c:pt>
                <c:pt idx="5579">
                  <c:v>10.605879999999999</c:v>
                </c:pt>
                <c:pt idx="5580">
                  <c:v>10.610150000000001</c:v>
                </c:pt>
                <c:pt idx="5581">
                  <c:v>10.614409999999999</c:v>
                </c:pt>
                <c:pt idx="5582">
                  <c:v>10.618679999999999</c:v>
                </c:pt>
                <c:pt idx="5583">
                  <c:v>10.622950000000001</c:v>
                </c:pt>
                <c:pt idx="5584">
                  <c:v>10.62721</c:v>
                </c:pt>
                <c:pt idx="5585">
                  <c:v>10.63148</c:v>
                </c:pt>
                <c:pt idx="5586">
                  <c:v>10.63574</c:v>
                </c:pt>
                <c:pt idx="5587">
                  <c:v>10.64001</c:v>
                </c:pt>
                <c:pt idx="5588">
                  <c:v>10.64428</c:v>
                </c:pt>
                <c:pt idx="5589">
                  <c:v>10.64855</c:v>
                </c:pt>
                <c:pt idx="5590">
                  <c:v>10.652810000000001</c:v>
                </c:pt>
                <c:pt idx="5591">
                  <c:v>10.657079999999999</c:v>
                </c:pt>
                <c:pt idx="5592">
                  <c:v>10.661350000000001</c:v>
                </c:pt>
                <c:pt idx="5593">
                  <c:v>10.665620000000001</c:v>
                </c:pt>
                <c:pt idx="5594">
                  <c:v>10.669889999999999</c:v>
                </c:pt>
                <c:pt idx="5595">
                  <c:v>10.674150000000001</c:v>
                </c:pt>
                <c:pt idx="5596">
                  <c:v>10.678419999999999</c:v>
                </c:pt>
                <c:pt idx="5597">
                  <c:v>10.682689999999999</c:v>
                </c:pt>
                <c:pt idx="5598">
                  <c:v>10.686960000000001</c:v>
                </c:pt>
                <c:pt idx="5599">
                  <c:v>10.691229999999999</c:v>
                </c:pt>
                <c:pt idx="5600">
                  <c:v>10.695500000000001</c:v>
                </c:pt>
                <c:pt idx="5601">
                  <c:v>10.699770000000001</c:v>
                </c:pt>
                <c:pt idx="5602">
                  <c:v>10.704039999999999</c:v>
                </c:pt>
                <c:pt idx="5603">
                  <c:v>10.708310000000001</c:v>
                </c:pt>
                <c:pt idx="5604">
                  <c:v>10.712579999999999</c:v>
                </c:pt>
                <c:pt idx="5605">
                  <c:v>10.716850000000001</c:v>
                </c:pt>
                <c:pt idx="5606">
                  <c:v>10.721120000000001</c:v>
                </c:pt>
                <c:pt idx="5607">
                  <c:v>10.725389999999999</c:v>
                </c:pt>
                <c:pt idx="5608">
                  <c:v>10.729660000000001</c:v>
                </c:pt>
                <c:pt idx="5609">
                  <c:v>10.73394</c:v>
                </c:pt>
                <c:pt idx="5610">
                  <c:v>10.73821</c:v>
                </c:pt>
                <c:pt idx="5611">
                  <c:v>10.74248</c:v>
                </c:pt>
                <c:pt idx="5612">
                  <c:v>10.746749999999999</c:v>
                </c:pt>
                <c:pt idx="5613">
                  <c:v>10.75103</c:v>
                </c:pt>
                <c:pt idx="5614">
                  <c:v>10.7553</c:v>
                </c:pt>
                <c:pt idx="5615">
                  <c:v>10.75957</c:v>
                </c:pt>
                <c:pt idx="5616">
                  <c:v>10.76384</c:v>
                </c:pt>
                <c:pt idx="5617">
                  <c:v>10.768120000000001</c:v>
                </c:pt>
                <c:pt idx="5618">
                  <c:v>10.77239</c:v>
                </c:pt>
                <c:pt idx="5619">
                  <c:v>10.776670000000001</c:v>
                </c:pt>
                <c:pt idx="5620">
                  <c:v>10.780939999999999</c:v>
                </c:pt>
                <c:pt idx="5621">
                  <c:v>10.785209999999999</c:v>
                </c:pt>
                <c:pt idx="5622">
                  <c:v>10.789490000000001</c:v>
                </c:pt>
                <c:pt idx="5623">
                  <c:v>10.793759999999999</c:v>
                </c:pt>
                <c:pt idx="5624">
                  <c:v>10.79804</c:v>
                </c:pt>
                <c:pt idx="5625">
                  <c:v>10.80231</c:v>
                </c:pt>
                <c:pt idx="5626">
                  <c:v>10.80659</c:v>
                </c:pt>
                <c:pt idx="5627">
                  <c:v>10.81086</c:v>
                </c:pt>
                <c:pt idx="5628">
                  <c:v>10.815140000000001</c:v>
                </c:pt>
                <c:pt idx="5629">
                  <c:v>10.819419999999999</c:v>
                </c:pt>
                <c:pt idx="5630">
                  <c:v>10.823690000000001</c:v>
                </c:pt>
                <c:pt idx="5631">
                  <c:v>10.827969999999999</c:v>
                </c:pt>
                <c:pt idx="5632">
                  <c:v>10.83225</c:v>
                </c:pt>
                <c:pt idx="5633">
                  <c:v>10.83652</c:v>
                </c:pt>
                <c:pt idx="5634">
                  <c:v>10.8408</c:v>
                </c:pt>
                <c:pt idx="5635">
                  <c:v>10.845079999999999</c:v>
                </c:pt>
                <c:pt idx="5636">
                  <c:v>10.849350000000001</c:v>
                </c:pt>
                <c:pt idx="5637">
                  <c:v>10.853629999999999</c:v>
                </c:pt>
                <c:pt idx="5638">
                  <c:v>10.85791</c:v>
                </c:pt>
                <c:pt idx="5639">
                  <c:v>10.86219</c:v>
                </c:pt>
                <c:pt idx="5640">
                  <c:v>10.86647</c:v>
                </c:pt>
                <c:pt idx="5641">
                  <c:v>10.870750000000001</c:v>
                </c:pt>
                <c:pt idx="5642">
                  <c:v>10.875020000000001</c:v>
                </c:pt>
                <c:pt idx="5643">
                  <c:v>10.879299999999999</c:v>
                </c:pt>
                <c:pt idx="5644">
                  <c:v>10.88358</c:v>
                </c:pt>
                <c:pt idx="5645">
                  <c:v>10.88786</c:v>
                </c:pt>
                <c:pt idx="5646">
                  <c:v>10.892139999999999</c:v>
                </c:pt>
                <c:pt idx="5647">
                  <c:v>10.896420000000001</c:v>
                </c:pt>
                <c:pt idx="5648">
                  <c:v>10.900699999999999</c:v>
                </c:pt>
                <c:pt idx="5649">
                  <c:v>10.90498</c:v>
                </c:pt>
                <c:pt idx="5650">
                  <c:v>10.90926</c:v>
                </c:pt>
                <c:pt idx="5651">
                  <c:v>10.913539999999999</c:v>
                </c:pt>
                <c:pt idx="5652">
                  <c:v>10.91783</c:v>
                </c:pt>
                <c:pt idx="5653">
                  <c:v>10.92211</c:v>
                </c:pt>
                <c:pt idx="5654">
                  <c:v>10.92639</c:v>
                </c:pt>
                <c:pt idx="5655">
                  <c:v>10.930669999999999</c:v>
                </c:pt>
                <c:pt idx="5656">
                  <c:v>10.934950000000001</c:v>
                </c:pt>
                <c:pt idx="5657">
                  <c:v>10.93923</c:v>
                </c:pt>
                <c:pt idx="5658">
                  <c:v>10.943519999999999</c:v>
                </c:pt>
                <c:pt idx="5659">
                  <c:v>10.947800000000001</c:v>
                </c:pt>
                <c:pt idx="5660">
                  <c:v>10.952079999999999</c:v>
                </c:pt>
                <c:pt idx="5661">
                  <c:v>10.95636</c:v>
                </c:pt>
                <c:pt idx="5662">
                  <c:v>10.960650000000001</c:v>
                </c:pt>
                <c:pt idx="5663">
                  <c:v>10.964929999999999</c:v>
                </c:pt>
                <c:pt idx="5664">
                  <c:v>10.96922</c:v>
                </c:pt>
                <c:pt idx="5665">
                  <c:v>10.973500000000001</c:v>
                </c:pt>
                <c:pt idx="5666">
                  <c:v>10.977779999999999</c:v>
                </c:pt>
                <c:pt idx="5667">
                  <c:v>10.98207</c:v>
                </c:pt>
                <c:pt idx="5668">
                  <c:v>10.98635</c:v>
                </c:pt>
                <c:pt idx="5669">
                  <c:v>10.990639999999999</c:v>
                </c:pt>
                <c:pt idx="5670">
                  <c:v>10.99492</c:v>
                </c:pt>
                <c:pt idx="5671">
                  <c:v>10.99921</c:v>
                </c:pt>
                <c:pt idx="5672">
                  <c:v>11.003489999999999</c:v>
                </c:pt>
                <c:pt idx="5673">
                  <c:v>11.00778</c:v>
                </c:pt>
                <c:pt idx="5674">
                  <c:v>11.01206</c:v>
                </c:pt>
                <c:pt idx="5675">
                  <c:v>11.016349999999999</c:v>
                </c:pt>
                <c:pt idx="5676">
                  <c:v>11.02064</c:v>
                </c:pt>
                <c:pt idx="5677">
                  <c:v>11.02492</c:v>
                </c:pt>
                <c:pt idx="5678">
                  <c:v>11.029209999999999</c:v>
                </c:pt>
                <c:pt idx="5679">
                  <c:v>11.0335</c:v>
                </c:pt>
                <c:pt idx="5680">
                  <c:v>11.03778</c:v>
                </c:pt>
                <c:pt idx="5681">
                  <c:v>11.042069999999999</c:v>
                </c:pt>
                <c:pt idx="5682">
                  <c:v>11.04636</c:v>
                </c:pt>
                <c:pt idx="5683">
                  <c:v>11.050650000000001</c:v>
                </c:pt>
                <c:pt idx="5684">
                  <c:v>11.054929999999999</c:v>
                </c:pt>
                <c:pt idx="5685">
                  <c:v>11.05922</c:v>
                </c:pt>
                <c:pt idx="5686">
                  <c:v>11.063510000000001</c:v>
                </c:pt>
                <c:pt idx="5687">
                  <c:v>11.067799999999998</c:v>
                </c:pt>
                <c:pt idx="5688">
                  <c:v>11.072089999999999</c:v>
                </c:pt>
                <c:pt idx="5689">
                  <c:v>11.07638</c:v>
                </c:pt>
                <c:pt idx="5690">
                  <c:v>11.080660000000002</c:v>
                </c:pt>
                <c:pt idx="5691">
                  <c:v>11.084949999999999</c:v>
                </c:pt>
                <c:pt idx="5692">
                  <c:v>11.08924</c:v>
                </c:pt>
                <c:pt idx="5693">
                  <c:v>11.093530000000001</c:v>
                </c:pt>
                <c:pt idx="5694">
                  <c:v>11.097819999999999</c:v>
                </c:pt>
                <c:pt idx="5695">
                  <c:v>11.10211</c:v>
                </c:pt>
                <c:pt idx="5696">
                  <c:v>11.106400000000001</c:v>
                </c:pt>
                <c:pt idx="5697">
                  <c:v>11.1107</c:v>
                </c:pt>
                <c:pt idx="5698">
                  <c:v>11.114990000000001</c:v>
                </c:pt>
                <c:pt idx="5699">
                  <c:v>11.11928</c:v>
                </c:pt>
                <c:pt idx="5700">
                  <c:v>11.123569999999999</c:v>
                </c:pt>
                <c:pt idx="5701">
                  <c:v>11.12786</c:v>
                </c:pt>
                <c:pt idx="5702">
                  <c:v>11.132150000000001</c:v>
                </c:pt>
                <c:pt idx="5703">
                  <c:v>11.136439999999999</c:v>
                </c:pt>
                <c:pt idx="5704">
                  <c:v>11.140739999999999</c:v>
                </c:pt>
                <c:pt idx="5705">
                  <c:v>11.14503</c:v>
                </c:pt>
                <c:pt idx="5706">
                  <c:v>11.149320000000001</c:v>
                </c:pt>
                <c:pt idx="5707">
                  <c:v>11.153609999999999</c:v>
                </c:pt>
                <c:pt idx="5708">
                  <c:v>11.157909999999999</c:v>
                </c:pt>
                <c:pt idx="5709">
                  <c:v>11.1622</c:v>
                </c:pt>
                <c:pt idx="5710">
                  <c:v>11.16649</c:v>
                </c:pt>
                <c:pt idx="5711">
                  <c:v>11.17079</c:v>
                </c:pt>
                <c:pt idx="5712">
                  <c:v>11.175080000000001</c:v>
                </c:pt>
                <c:pt idx="5713">
                  <c:v>11.179369999999999</c:v>
                </c:pt>
                <c:pt idx="5714">
                  <c:v>11.183669999999999</c:v>
                </c:pt>
                <c:pt idx="5715">
                  <c:v>11.18796</c:v>
                </c:pt>
                <c:pt idx="5716">
                  <c:v>11.192260000000001</c:v>
                </c:pt>
                <c:pt idx="5717">
                  <c:v>11.19655</c:v>
                </c:pt>
                <c:pt idx="5718">
                  <c:v>11.200850000000001</c:v>
                </c:pt>
                <c:pt idx="5719">
                  <c:v>11.20514</c:v>
                </c:pt>
                <c:pt idx="5720">
                  <c:v>11.209439999999999</c:v>
                </c:pt>
                <c:pt idx="5721">
                  <c:v>11.21373</c:v>
                </c:pt>
                <c:pt idx="5722">
                  <c:v>11.218030000000001</c:v>
                </c:pt>
                <c:pt idx="5723">
                  <c:v>11.222330000000001</c:v>
                </c:pt>
                <c:pt idx="5724">
                  <c:v>11.22662</c:v>
                </c:pt>
                <c:pt idx="5725">
                  <c:v>11.230919999999999</c:v>
                </c:pt>
                <c:pt idx="5726">
                  <c:v>11.23521</c:v>
                </c:pt>
                <c:pt idx="5727">
                  <c:v>11.239509999999999</c:v>
                </c:pt>
                <c:pt idx="5728">
                  <c:v>11.24381</c:v>
                </c:pt>
                <c:pt idx="5729">
                  <c:v>11.24811</c:v>
                </c:pt>
                <c:pt idx="5730">
                  <c:v>11.2524</c:v>
                </c:pt>
                <c:pt idx="5731">
                  <c:v>11.2567</c:v>
                </c:pt>
                <c:pt idx="5732">
                  <c:v>11.261000000000001</c:v>
                </c:pt>
                <c:pt idx="5733">
                  <c:v>11.2653</c:v>
                </c:pt>
                <c:pt idx="5734">
                  <c:v>11.269599999999999</c:v>
                </c:pt>
                <c:pt idx="5735">
                  <c:v>11.27389</c:v>
                </c:pt>
                <c:pt idx="5736">
                  <c:v>11.27819</c:v>
                </c:pt>
                <c:pt idx="5737">
                  <c:v>11.282489999999999</c:v>
                </c:pt>
                <c:pt idx="5738">
                  <c:v>11.28679</c:v>
                </c:pt>
                <c:pt idx="5739">
                  <c:v>11.291090000000001</c:v>
                </c:pt>
                <c:pt idx="5740">
                  <c:v>11.295390000000001</c:v>
                </c:pt>
                <c:pt idx="5741">
                  <c:v>11.29969</c:v>
                </c:pt>
                <c:pt idx="5742">
                  <c:v>11.303990000000001</c:v>
                </c:pt>
                <c:pt idx="5743">
                  <c:v>11.30829</c:v>
                </c:pt>
                <c:pt idx="5744">
                  <c:v>11.31259</c:v>
                </c:pt>
                <c:pt idx="5745">
                  <c:v>11.316889999999999</c:v>
                </c:pt>
                <c:pt idx="5746">
                  <c:v>11.32119</c:v>
                </c:pt>
                <c:pt idx="5747">
                  <c:v>11.32549</c:v>
                </c:pt>
                <c:pt idx="5748">
                  <c:v>11.329789999999999</c:v>
                </c:pt>
                <c:pt idx="5749">
                  <c:v>11.334099999999999</c:v>
                </c:pt>
                <c:pt idx="5750">
                  <c:v>11.3384</c:v>
                </c:pt>
                <c:pt idx="5751">
                  <c:v>11.342700000000001</c:v>
                </c:pt>
                <c:pt idx="5752">
                  <c:v>11.347</c:v>
                </c:pt>
                <c:pt idx="5753">
                  <c:v>11.3513</c:v>
                </c:pt>
                <c:pt idx="5754">
                  <c:v>11.35561</c:v>
                </c:pt>
                <c:pt idx="5755">
                  <c:v>11.359910000000001</c:v>
                </c:pt>
                <c:pt idx="5756">
                  <c:v>11.36421</c:v>
                </c:pt>
                <c:pt idx="5757">
                  <c:v>11.368510000000001</c:v>
                </c:pt>
                <c:pt idx="5758">
                  <c:v>11.372820000000001</c:v>
                </c:pt>
                <c:pt idx="5759">
                  <c:v>11.37712</c:v>
                </c:pt>
                <c:pt idx="5760">
                  <c:v>11.38142</c:v>
                </c:pt>
                <c:pt idx="5761">
                  <c:v>11.385730000000001</c:v>
                </c:pt>
                <c:pt idx="5762">
                  <c:v>11.390030000000001</c:v>
                </c:pt>
                <c:pt idx="5763">
                  <c:v>11.39434</c:v>
                </c:pt>
                <c:pt idx="5764">
                  <c:v>11.39864</c:v>
                </c:pt>
                <c:pt idx="5765">
                  <c:v>11.402950000000001</c:v>
                </c:pt>
                <c:pt idx="5766">
                  <c:v>11.407250000000001</c:v>
                </c:pt>
                <c:pt idx="5767">
                  <c:v>11.41156</c:v>
                </c:pt>
                <c:pt idx="5768">
                  <c:v>11.41586</c:v>
                </c:pt>
                <c:pt idx="5769">
                  <c:v>11.420170000000001</c:v>
                </c:pt>
                <c:pt idx="5770">
                  <c:v>11.424470000000001</c:v>
                </c:pt>
                <c:pt idx="5771">
                  <c:v>11.42878</c:v>
                </c:pt>
                <c:pt idx="5772">
                  <c:v>11.43308</c:v>
                </c:pt>
                <c:pt idx="5773">
                  <c:v>11.437390000000001</c:v>
                </c:pt>
                <c:pt idx="5774">
                  <c:v>11.441700000000001</c:v>
                </c:pt>
                <c:pt idx="5775">
                  <c:v>11.446</c:v>
                </c:pt>
                <c:pt idx="5776">
                  <c:v>11.45031</c:v>
                </c:pt>
                <c:pt idx="5777">
                  <c:v>11.45462</c:v>
                </c:pt>
                <c:pt idx="5778">
                  <c:v>11.458919999999999</c:v>
                </c:pt>
                <c:pt idx="5779">
                  <c:v>11.463229999999999</c:v>
                </c:pt>
                <c:pt idx="5780">
                  <c:v>11.46754</c:v>
                </c:pt>
                <c:pt idx="5781">
                  <c:v>11.47185</c:v>
                </c:pt>
                <c:pt idx="5782">
                  <c:v>11.476159999999998</c:v>
                </c:pt>
                <c:pt idx="5783">
                  <c:v>11.480459999999999</c:v>
                </c:pt>
                <c:pt idx="5784">
                  <c:v>11.484769999999999</c:v>
                </c:pt>
                <c:pt idx="5785">
                  <c:v>11.489080000000001</c:v>
                </c:pt>
                <c:pt idx="5786">
                  <c:v>11.49339</c:v>
                </c:pt>
                <c:pt idx="5787">
                  <c:v>11.4977</c:v>
                </c:pt>
                <c:pt idx="5788">
                  <c:v>11.50201</c:v>
                </c:pt>
                <c:pt idx="5789">
                  <c:v>11.506320000000001</c:v>
                </c:pt>
                <c:pt idx="5790">
                  <c:v>11.510630000000001</c:v>
                </c:pt>
                <c:pt idx="5791">
                  <c:v>11.514939999999999</c:v>
                </c:pt>
                <c:pt idx="5792">
                  <c:v>11.51925</c:v>
                </c:pt>
                <c:pt idx="5793">
                  <c:v>11.52356</c:v>
                </c:pt>
                <c:pt idx="5794">
                  <c:v>11.52787</c:v>
                </c:pt>
                <c:pt idx="5795">
                  <c:v>11.53218</c:v>
                </c:pt>
                <c:pt idx="5796">
                  <c:v>11.536490000000001</c:v>
                </c:pt>
                <c:pt idx="5797">
                  <c:v>11.540800000000001</c:v>
                </c:pt>
                <c:pt idx="5798">
                  <c:v>11.545110000000001</c:v>
                </c:pt>
                <c:pt idx="5799">
                  <c:v>11.54942</c:v>
                </c:pt>
                <c:pt idx="5800">
                  <c:v>11.55373</c:v>
                </c:pt>
                <c:pt idx="5801">
                  <c:v>11.55805</c:v>
                </c:pt>
                <c:pt idx="5802">
                  <c:v>11.56236</c:v>
                </c:pt>
                <c:pt idx="5803">
                  <c:v>11.56667</c:v>
                </c:pt>
                <c:pt idx="5804">
                  <c:v>11.57098</c:v>
                </c:pt>
                <c:pt idx="5805">
                  <c:v>11.5753</c:v>
                </c:pt>
                <c:pt idx="5806">
                  <c:v>11.579610000000001</c:v>
                </c:pt>
                <c:pt idx="5807">
                  <c:v>11.583919999999999</c:v>
                </c:pt>
                <c:pt idx="5808">
                  <c:v>11.588229999999999</c:v>
                </c:pt>
                <c:pt idx="5809">
                  <c:v>11.592549999999999</c:v>
                </c:pt>
                <c:pt idx="5810">
                  <c:v>11.596860000000001</c:v>
                </c:pt>
                <c:pt idx="5811">
                  <c:v>11.601180000000001</c:v>
                </c:pt>
                <c:pt idx="5812">
                  <c:v>11.60549</c:v>
                </c:pt>
                <c:pt idx="5813">
                  <c:v>11.6098</c:v>
                </c:pt>
                <c:pt idx="5814">
                  <c:v>11.61412</c:v>
                </c:pt>
                <c:pt idx="5815">
                  <c:v>11.61843</c:v>
                </c:pt>
                <c:pt idx="5816">
                  <c:v>11.62275</c:v>
                </c:pt>
                <c:pt idx="5817">
                  <c:v>11.62706</c:v>
                </c:pt>
                <c:pt idx="5818">
                  <c:v>11.63138</c:v>
                </c:pt>
                <c:pt idx="5819">
                  <c:v>11.63569</c:v>
                </c:pt>
                <c:pt idx="5820">
                  <c:v>11.640009999999998</c:v>
                </c:pt>
                <c:pt idx="5821">
                  <c:v>11.64432</c:v>
                </c:pt>
                <c:pt idx="5822">
                  <c:v>11.64864</c:v>
                </c:pt>
                <c:pt idx="5823">
                  <c:v>11.65296</c:v>
                </c:pt>
                <c:pt idx="5824">
                  <c:v>11.65727</c:v>
                </c:pt>
                <c:pt idx="5825">
                  <c:v>11.66159</c:v>
                </c:pt>
                <c:pt idx="5826">
                  <c:v>11.665900000000001</c:v>
                </c:pt>
                <c:pt idx="5827">
                  <c:v>11.67022</c:v>
                </c:pt>
                <c:pt idx="5828">
                  <c:v>11.67454</c:v>
                </c:pt>
                <c:pt idx="5829">
                  <c:v>11.678859999999998</c:v>
                </c:pt>
                <c:pt idx="5830">
                  <c:v>11.68317</c:v>
                </c:pt>
                <c:pt idx="5831">
                  <c:v>11.68749</c:v>
                </c:pt>
                <c:pt idx="5832">
                  <c:v>11.69181</c:v>
                </c:pt>
                <c:pt idx="5833">
                  <c:v>11.69613</c:v>
                </c:pt>
                <c:pt idx="5834">
                  <c:v>11.70045</c:v>
                </c:pt>
                <c:pt idx="5835">
                  <c:v>11.70476</c:v>
                </c:pt>
                <c:pt idx="5836">
                  <c:v>11.70908</c:v>
                </c:pt>
                <c:pt idx="5837">
                  <c:v>11.7134</c:v>
                </c:pt>
                <c:pt idx="5838">
                  <c:v>11.71772</c:v>
                </c:pt>
                <c:pt idx="5839">
                  <c:v>11.72204</c:v>
                </c:pt>
                <c:pt idx="5840">
                  <c:v>11.72636</c:v>
                </c:pt>
                <c:pt idx="5841">
                  <c:v>11.73068</c:v>
                </c:pt>
                <c:pt idx="5842">
                  <c:v>11.735000000000001</c:v>
                </c:pt>
                <c:pt idx="5843">
                  <c:v>11.739319999999999</c:v>
                </c:pt>
                <c:pt idx="5844">
                  <c:v>11.743639999999999</c:v>
                </c:pt>
                <c:pt idx="5845">
                  <c:v>11.747960000000001</c:v>
                </c:pt>
                <c:pt idx="5846">
                  <c:v>11.752280000000001</c:v>
                </c:pt>
                <c:pt idx="5847">
                  <c:v>11.756600000000001</c:v>
                </c:pt>
                <c:pt idx="5848">
                  <c:v>11.760919999999999</c:v>
                </c:pt>
                <c:pt idx="5849">
                  <c:v>11.76524</c:v>
                </c:pt>
                <c:pt idx="5850">
                  <c:v>11.76956</c:v>
                </c:pt>
                <c:pt idx="5851">
                  <c:v>11.77389</c:v>
                </c:pt>
                <c:pt idx="5852">
                  <c:v>11.778210000000001</c:v>
                </c:pt>
                <c:pt idx="5853">
                  <c:v>11.78253</c:v>
                </c:pt>
                <c:pt idx="5854">
                  <c:v>11.786849999999999</c:v>
                </c:pt>
                <c:pt idx="5855">
                  <c:v>11.791169999999999</c:v>
                </c:pt>
                <c:pt idx="5856">
                  <c:v>11.795500000000001</c:v>
                </c:pt>
                <c:pt idx="5857">
                  <c:v>11.79982</c:v>
                </c:pt>
                <c:pt idx="5858">
                  <c:v>11.80414</c:v>
                </c:pt>
                <c:pt idx="5859">
                  <c:v>11.80847</c:v>
                </c:pt>
                <c:pt idx="5860">
                  <c:v>11.81279</c:v>
                </c:pt>
                <c:pt idx="5861">
                  <c:v>11.817110000000001</c:v>
                </c:pt>
                <c:pt idx="5862">
                  <c:v>11.821430000000001</c:v>
                </c:pt>
                <c:pt idx="5863">
                  <c:v>11.825759999999999</c:v>
                </c:pt>
                <c:pt idx="5864">
                  <c:v>11.830080000000001</c:v>
                </c:pt>
                <c:pt idx="5865">
                  <c:v>11.83441</c:v>
                </c:pt>
                <c:pt idx="5866">
                  <c:v>11.83873</c:v>
                </c:pt>
                <c:pt idx="5867">
                  <c:v>11.843060000000001</c:v>
                </c:pt>
                <c:pt idx="5868">
                  <c:v>11.847379999999999</c:v>
                </c:pt>
                <c:pt idx="5869">
                  <c:v>11.851709999999999</c:v>
                </c:pt>
                <c:pt idx="5870">
                  <c:v>11.856030000000001</c:v>
                </c:pt>
                <c:pt idx="5871">
                  <c:v>11.86036</c:v>
                </c:pt>
                <c:pt idx="5872">
                  <c:v>11.86468</c:v>
                </c:pt>
                <c:pt idx="5873">
                  <c:v>11.869009999999999</c:v>
                </c:pt>
                <c:pt idx="5874">
                  <c:v>11.873329999999999</c:v>
                </c:pt>
                <c:pt idx="5875">
                  <c:v>11.877660000000001</c:v>
                </c:pt>
                <c:pt idx="5876">
                  <c:v>11.88199</c:v>
                </c:pt>
                <c:pt idx="5877">
                  <c:v>11.88631</c:v>
                </c:pt>
                <c:pt idx="5878">
                  <c:v>11.890639999999999</c:v>
                </c:pt>
                <c:pt idx="5879">
                  <c:v>11.894969999999999</c:v>
                </c:pt>
                <c:pt idx="5880">
                  <c:v>11.899290000000001</c:v>
                </c:pt>
                <c:pt idx="5881">
                  <c:v>11.90362</c:v>
                </c:pt>
                <c:pt idx="5882">
                  <c:v>11.90795</c:v>
                </c:pt>
                <c:pt idx="5883">
                  <c:v>11.912280000000001</c:v>
                </c:pt>
                <c:pt idx="5884">
                  <c:v>11.916599999999999</c:v>
                </c:pt>
                <c:pt idx="5885">
                  <c:v>11.92093</c:v>
                </c:pt>
                <c:pt idx="5886">
                  <c:v>11.92526</c:v>
                </c:pt>
                <c:pt idx="5887">
                  <c:v>11.929590000000001</c:v>
                </c:pt>
                <c:pt idx="5888">
                  <c:v>11.933920000000001</c:v>
                </c:pt>
                <c:pt idx="5889">
                  <c:v>11.93825</c:v>
                </c:pt>
                <c:pt idx="5890">
                  <c:v>11.94257</c:v>
                </c:pt>
                <c:pt idx="5891">
                  <c:v>11.946899999999999</c:v>
                </c:pt>
                <c:pt idx="5892">
                  <c:v>11.951230000000001</c:v>
                </c:pt>
                <c:pt idx="5893">
                  <c:v>11.95556</c:v>
                </c:pt>
                <c:pt idx="5894">
                  <c:v>11.959890000000001</c:v>
                </c:pt>
                <c:pt idx="5895">
                  <c:v>11.964219999999999</c:v>
                </c:pt>
                <c:pt idx="5896">
                  <c:v>11.96855</c:v>
                </c:pt>
                <c:pt idx="5897">
                  <c:v>11.97288</c:v>
                </c:pt>
                <c:pt idx="5898">
                  <c:v>11.977209999999999</c:v>
                </c:pt>
                <c:pt idx="5899">
                  <c:v>11.981540000000001</c:v>
                </c:pt>
                <c:pt idx="5900">
                  <c:v>11.985869999999998</c:v>
                </c:pt>
                <c:pt idx="5901">
                  <c:v>11.9902</c:v>
                </c:pt>
                <c:pt idx="5902">
                  <c:v>11.994539999999999</c:v>
                </c:pt>
                <c:pt idx="5903">
                  <c:v>11.99887</c:v>
                </c:pt>
                <c:pt idx="5904">
                  <c:v>12.0032</c:v>
                </c:pt>
                <c:pt idx="5905">
                  <c:v>12.007530000000001</c:v>
                </c:pt>
                <c:pt idx="5906">
                  <c:v>12.011859999999999</c:v>
                </c:pt>
                <c:pt idx="5907">
                  <c:v>12.01619</c:v>
                </c:pt>
                <c:pt idx="5908">
                  <c:v>12.020529999999999</c:v>
                </c:pt>
                <c:pt idx="5909">
                  <c:v>12.02486</c:v>
                </c:pt>
                <c:pt idx="5910">
                  <c:v>12.02919</c:v>
                </c:pt>
                <c:pt idx="5911">
                  <c:v>12.033520000000001</c:v>
                </c:pt>
                <c:pt idx="5912">
                  <c:v>12.037859999999998</c:v>
                </c:pt>
                <c:pt idx="5913">
                  <c:v>12.04219</c:v>
                </c:pt>
                <c:pt idx="5914">
                  <c:v>12.046519999999999</c:v>
                </c:pt>
                <c:pt idx="5915">
                  <c:v>12.05086</c:v>
                </c:pt>
                <c:pt idx="5916">
                  <c:v>12.05519</c:v>
                </c:pt>
                <c:pt idx="5917">
                  <c:v>12.059520000000001</c:v>
                </c:pt>
                <c:pt idx="5918">
                  <c:v>12.06386</c:v>
                </c:pt>
                <c:pt idx="5919">
                  <c:v>12.06819</c:v>
                </c:pt>
                <c:pt idx="5920">
                  <c:v>12.07253</c:v>
                </c:pt>
                <c:pt idx="5921">
                  <c:v>12.07686</c:v>
                </c:pt>
                <c:pt idx="5922">
                  <c:v>12.081200000000001</c:v>
                </c:pt>
                <c:pt idx="5923">
                  <c:v>12.08553</c:v>
                </c:pt>
                <c:pt idx="5924">
                  <c:v>12.089870000000001</c:v>
                </c:pt>
                <c:pt idx="5925">
                  <c:v>12.094199999999999</c:v>
                </c:pt>
                <c:pt idx="5926">
                  <c:v>12.09854</c:v>
                </c:pt>
                <c:pt idx="5927">
                  <c:v>12.102869999999999</c:v>
                </c:pt>
                <c:pt idx="5928">
                  <c:v>12.10721</c:v>
                </c:pt>
                <c:pt idx="5929">
                  <c:v>12.111550000000001</c:v>
                </c:pt>
                <c:pt idx="5930">
                  <c:v>12.115880000000001</c:v>
                </c:pt>
                <c:pt idx="5931">
                  <c:v>12.12022</c:v>
                </c:pt>
                <c:pt idx="5932">
                  <c:v>12.124559999999999</c:v>
                </c:pt>
                <c:pt idx="5933">
                  <c:v>12.12889</c:v>
                </c:pt>
                <c:pt idx="5934">
                  <c:v>12.133229999999999</c:v>
                </c:pt>
                <c:pt idx="5935">
                  <c:v>12.13757</c:v>
                </c:pt>
                <c:pt idx="5936">
                  <c:v>12.141900000000001</c:v>
                </c:pt>
                <c:pt idx="5937">
                  <c:v>12.146240000000001</c:v>
                </c:pt>
                <c:pt idx="5938">
                  <c:v>12.15058</c:v>
                </c:pt>
                <c:pt idx="5939">
                  <c:v>12.154919999999999</c:v>
                </c:pt>
                <c:pt idx="5940">
                  <c:v>12.15926</c:v>
                </c:pt>
                <c:pt idx="5941">
                  <c:v>12.163590000000001</c:v>
                </c:pt>
                <c:pt idx="5942">
                  <c:v>12.16793</c:v>
                </c:pt>
                <c:pt idx="5943">
                  <c:v>12.172270000000001</c:v>
                </c:pt>
                <c:pt idx="5944">
                  <c:v>12.176609999999998</c:v>
                </c:pt>
                <c:pt idx="5945">
                  <c:v>12.180949999999999</c:v>
                </c:pt>
                <c:pt idx="5946">
                  <c:v>12.18529</c:v>
                </c:pt>
                <c:pt idx="5947">
                  <c:v>12.189629999999999</c:v>
                </c:pt>
                <c:pt idx="5948">
                  <c:v>12.19397</c:v>
                </c:pt>
                <c:pt idx="5949">
                  <c:v>12.198310000000001</c:v>
                </c:pt>
                <c:pt idx="5950">
                  <c:v>12.20265</c:v>
                </c:pt>
                <c:pt idx="5951">
                  <c:v>12.206989999999999</c:v>
                </c:pt>
                <c:pt idx="5952">
                  <c:v>12.21133</c:v>
                </c:pt>
                <c:pt idx="5953">
                  <c:v>12.215669999999999</c:v>
                </c:pt>
                <c:pt idx="5954">
                  <c:v>12.22001</c:v>
                </c:pt>
                <c:pt idx="5955">
                  <c:v>12.224349999999999</c:v>
                </c:pt>
                <c:pt idx="5956">
                  <c:v>12.22869</c:v>
                </c:pt>
                <c:pt idx="5957">
                  <c:v>12.233030000000001</c:v>
                </c:pt>
                <c:pt idx="5958">
                  <c:v>12.237369999999999</c:v>
                </c:pt>
                <c:pt idx="5959">
                  <c:v>12.241709999999999</c:v>
                </c:pt>
                <c:pt idx="5960">
                  <c:v>12.24606</c:v>
                </c:pt>
                <c:pt idx="5961">
                  <c:v>12.250399999999999</c:v>
                </c:pt>
                <c:pt idx="5962">
                  <c:v>12.25474</c:v>
                </c:pt>
                <c:pt idx="5963">
                  <c:v>12.259080000000001</c:v>
                </c:pt>
                <c:pt idx="5964">
                  <c:v>12.26342</c:v>
                </c:pt>
                <c:pt idx="5965">
                  <c:v>12.267770000000001</c:v>
                </c:pt>
                <c:pt idx="5966">
                  <c:v>12.27211</c:v>
                </c:pt>
                <c:pt idx="5967">
                  <c:v>12.276449999999999</c:v>
                </c:pt>
                <c:pt idx="5968">
                  <c:v>12.280799999999999</c:v>
                </c:pt>
                <c:pt idx="5969">
                  <c:v>12.28514</c:v>
                </c:pt>
                <c:pt idx="5970">
                  <c:v>12.289480000000001</c:v>
                </c:pt>
                <c:pt idx="5971">
                  <c:v>12.29383</c:v>
                </c:pt>
                <c:pt idx="5972">
                  <c:v>12.298170000000001</c:v>
                </c:pt>
                <c:pt idx="5973">
                  <c:v>12.302520000000001</c:v>
                </c:pt>
                <c:pt idx="5974">
                  <c:v>12.306859999999999</c:v>
                </c:pt>
                <c:pt idx="5975">
                  <c:v>12.311199999999999</c:v>
                </c:pt>
                <c:pt idx="5976">
                  <c:v>12.31555</c:v>
                </c:pt>
                <c:pt idx="5977">
                  <c:v>12.319890000000001</c:v>
                </c:pt>
                <c:pt idx="5978">
                  <c:v>12.32424</c:v>
                </c:pt>
                <c:pt idx="5979">
                  <c:v>12.328580000000001</c:v>
                </c:pt>
                <c:pt idx="5980">
                  <c:v>12.332930000000001</c:v>
                </c:pt>
                <c:pt idx="5981">
                  <c:v>12.337269999999998</c:v>
                </c:pt>
                <c:pt idx="5982">
                  <c:v>12.341619999999999</c:v>
                </c:pt>
                <c:pt idx="5983">
                  <c:v>12.345969999999999</c:v>
                </c:pt>
                <c:pt idx="5984">
                  <c:v>12.35031</c:v>
                </c:pt>
                <c:pt idx="5985">
                  <c:v>12.354659999999999</c:v>
                </c:pt>
                <c:pt idx="5986">
                  <c:v>12.359</c:v>
                </c:pt>
                <c:pt idx="5987">
                  <c:v>12.363350000000001</c:v>
                </c:pt>
                <c:pt idx="5988">
                  <c:v>12.367700000000001</c:v>
                </c:pt>
                <c:pt idx="5989">
                  <c:v>12.37204</c:v>
                </c:pt>
                <c:pt idx="5990">
                  <c:v>12.376389999999999</c:v>
                </c:pt>
                <c:pt idx="5991">
                  <c:v>12.380739999999999</c:v>
                </c:pt>
                <c:pt idx="5992">
                  <c:v>12.38509</c:v>
                </c:pt>
                <c:pt idx="5993">
                  <c:v>12.389429999999999</c:v>
                </c:pt>
                <c:pt idx="5994">
                  <c:v>12.39378</c:v>
                </c:pt>
                <c:pt idx="5995">
                  <c:v>12.39813</c:v>
                </c:pt>
                <c:pt idx="5996">
                  <c:v>12.402480000000001</c:v>
                </c:pt>
                <c:pt idx="5997">
                  <c:v>12.406830000000001</c:v>
                </c:pt>
                <c:pt idx="5998">
                  <c:v>12.411169999999998</c:v>
                </c:pt>
                <c:pt idx="5999">
                  <c:v>12.415519999999999</c:v>
                </c:pt>
                <c:pt idx="6000">
                  <c:v>12.41987</c:v>
                </c:pt>
                <c:pt idx="6001">
                  <c:v>12.42422</c:v>
                </c:pt>
                <c:pt idx="6002">
                  <c:v>12.428570000000001</c:v>
                </c:pt>
                <c:pt idx="6003">
                  <c:v>12.432919999999999</c:v>
                </c:pt>
                <c:pt idx="6004">
                  <c:v>12.43727</c:v>
                </c:pt>
                <c:pt idx="6005">
                  <c:v>12.44162</c:v>
                </c:pt>
                <c:pt idx="6006">
                  <c:v>12.445970000000001</c:v>
                </c:pt>
                <c:pt idx="6007">
                  <c:v>12.450320000000001</c:v>
                </c:pt>
                <c:pt idx="6008">
                  <c:v>12.45467</c:v>
                </c:pt>
                <c:pt idx="6009">
                  <c:v>12.459019999999999</c:v>
                </c:pt>
                <c:pt idx="6010">
                  <c:v>12.463369999999999</c:v>
                </c:pt>
                <c:pt idx="6011">
                  <c:v>12.46772</c:v>
                </c:pt>
                <c:pt idx="6012">
                  <c:v>12.47207</c:v>
                </c:pt>
                <c:pt idx="6013">
                  <c:v>12.476420000000001</c:v>
                </c:pt>
                <c:pt idx="6014">
                  <c:v>12.48077</c:v>
                </c:pt>
                <c:pt idx="6015">
                  <c:v>12.48513</c:v>
                </c:pt>
                <c:pt idx="6016">
                  <c:v>12.48948</c:v>
                </c:pt>
                <c:pt idx="6017">
                  <c:v>12.493829999999999</c:v>
                </c:pt>
                <c:pt idx="6018">
                  <c:v>12.49818</c:v>
                </c:pt>
                <c:pt idx="6019">
                  <c:v>12.50253</c:v>
                </c:pt>
                <c:pt idx="6020">
                  <c:v>12.50689</c:v>
                </c:pt>
                <c:pt idx="6021">
                  <c:v>12.511239999999999</c:v>
                </c:pt>
                <c:pt idx="6022">
                  <c:v>12.51559</c:v>
                </c:pt>
                <c:pt idx="6023">
                  <c:v>12.51994</c:v>
                </c:pt>
                <c:pt idx="6024">
                  <c:v>12.5243</c:v>
                </c:pt>
                <c:pt idx="6025">
                  <c:v>12.528650000000001</c:v>
                </c:pt>
                <c:pt idx="6026">
                  <c:v>12.533000000000001</c:v>
                </c:pt>
                <c:pt idx="6027">
                  <c:v>12.537360000000001</c:v>
                </c:pt>
                <c:pt idx="6028">
                  <c:v>12.54171</c:v>
                </c:pt>
                <c:pt idx="6029">
                  <c:v>12.54607</c:v>
                </c:pt>
                <c:pt idx="6030">
                  <c:v>12.550419999999999</c:v>
                </c:pt>
                <c:pt idx="6031">
                  <c:v>12.55477</c:v>
                </c:pt>
                <c:pt idx="6032">
                  <c:v>12.55913</c:v>
                </c:pt>
                <c:pt idx="6033">
                  <c:v>12.56348</c:v>
                </c:pt>
                <c:pt idx="6034">
                  <c:v>12.56784</c:v>
                </c:pt>
                <c:pt idx="6035">
                  <c:v>12.572190000000001</c:v>
                </c:pt>
                <c:pt idx="6036">
                  <c:v>12.576550000000001</c:v>
                </c:pt>
                <c:pt idx="6037">
                  <c:v>12.580900000000002</c:v>
                </c:pt>
                <c:pt idx="6038">
                  <c:v>12.58526</c:v>
                </c:pt>
                <c:pt idx="6039">
                  <c:v>12.589609999999999</c:v>
                </c:pt>
                <c:pt idx="6040">
                  <c:v>12.593969999999999</c:v>
                </c:pt>
                <c:pt idx="6041">
                  <c:v>12.598329999999999</c:v>
                </c:pt>
                <c:pt idx="6042">
                  <c:v>12.602679999999999</c:v>
                </c:pt>
                <c:pt idx="6043">
                  <c:v>12.60704</c:v>
                </c:pt>
                <c:pt idx="6044">
                  <c:v>12.61139</c:v>
                </c:pt>
                <c:pt idx="6045">
                  <c:v>12.61575</c:v>
                </c:pt>
                <c:pt idx="6046">
                  <c:v>12.62011</c:v>
                </c:pt>
                <c:pt idx="6047">
                  <c:v>12.624460000000001</c:v>
                </c:pt>
                <c:pt idx="6048">
                  <c:v>12.628820000000001</c:v>
                </c:pt>
                <c:pt idx="6049">
                  <c:v>12.633180000000001</c:v>
                </c:pt>
                <c:pt idx="6050">
                  <c:v>12.63754</c:v>
                </c:pt>
                <c:pt idx="6051">
                  <c:v>12.64189</c:v>
                </c:pt>
                <c:pt idx="6052">
                  <c:v>12.64625</c:v>
                </c:pt>
                <c:pt idx="6053">
                  <c:v>12.65061</c:v>
                </c:pt>
                <c:pt idx="6054">
                  <c:v>12.65497</c:v>
                </c:pt>
                <c:pt idx="6055">
                  <c:v>12.659330000000001</c:v>
                </c:pt>
                <c:pt idx="6056">
                  <c:v>12.663679999999999</c:v>
                </c:pt>
                <c:pt idx="6057">
                  <c:v>12.66804</c:v>
                </c:pt>
                <c:pt idx="6058">
                  <c:v>12.6724</c:v>
                </c:pt>
                <c:pt idx="6059">
                  <c:v>12.67676</c:v>
                </c:pt>
                <c:pt idx="6060">
                  <c:v>12.68112</c:v>
                </c:pt>
                <c:pt idx="6061">
                  <c:v>12.68548</c:v>
                </c:pt>
                <c:pt idx="6062">
                  <c:v>12.68984</c:v>
                </c:pt>
                <c:pt idx="6063">
                  <c:v>12.694199999999999</c:v>
                </c:pt>
                <c:pt idx="6064">
                  <c:v>12.698559999999999</c:v>
                </c:pt>
                <c:pt idx="6065">
                  <c:v>12.702919999999999</c:v>
                </c:pt>
                <c:pt idx="6066">
                  <c:v>12.707279999999999</c:v>
                </c:pt>
                <c:pt idx="6067">
                  <c:v>12.711639999999999</c:v>
                </c:pt>
                <c:pt idx="6068">
                  <c:v>12.715999999999999</c:v>
                </c:pt>
                <c:pt idx="6069">
                  <c:v>12.720359999999999</c:v>
                </c:pt>
                <c:pt idx="6070">
                  <c:v>12.72472</c:v>
                </c:pt>
                <c:pt idx="6071">
                  <c:v>12.72908</c:v>
                </c:pt>
                <c:pt idx="6072">
                  <c:v>12.73344</c:v>
                </c:pt>
                <c:pt idx="6073">
                  <c:v>12.73781</c:v>
                </c:pt>
                <c:pt idx="6074">
                  <c:v>12.74217</c:v>
                </c:pt>
                <c:pt idx="6075">
                  <c:v>12.74653</c:v>
                </c:pt>
                <c:pt idx="6076">
                  <c:v>12.75089</c:v>
                </c:pt>
                <c:pt idx="6077">
                  <c:v>12.755249999999998</c:v>
                </c:pt>
                <c:pt idx="6078">
                  <c:v>12.75962</c:v>
                </c:pt>
                <c:pt idx="6079">
                  <c:v>12.76398</c:v>
                </c:pt>
                <c:pt idx="6080">
                  <c:v>12.76834</c:v>
                </c:pt>
                <c:pt idx="6081">
                  <c:v>12.7727</c:v>
                </c:pt>
                <c:pt idx="6082">
                  <c:v>12.77707</c:v>
                </c:pt>
                <c:pt idx="6083">
                  <c:v>12.78143</c:v>
                </c:pt>
                <c:pt idx="6084">
                  <c:v>12.78579</c:v>
                </c:pt>
                <c:pt idx="6085">
                  <c:v>12.79016</c:v>
                </c:pt>
                <c:pt idx="6086">
                  <c:v>12.79452</c:v>
                </c:pt>
                <c:pt idx="6087">
                  <c:v>12.79888</c:v>
                </c:pt>
                <c:pt idx="6088">
                  <c:v>12.80325</c:v>
                </c:pt>
                <c:pt idx="6089">
                  <c:v>12.80761</c:v>
                </c:pt>
                <c:pt idx="6090">
                  <c:v>12.81198</c:v>
                </c:pt>
                <c:pt idx="6091">
                  <c:v>12.81634</c:v>
                </c:pt>
                <c:pt idx="6092">
                  <c:v>12.8207</c:v>
                </c:pt>
                <c:pt idx="6093">
                  <c:v>12.825069999999998</c:v>
                </c:pt>
                <c:pt idx="6094">
                  <c:v>12.829429999999999</c:v>
                </c:pt>
                <c:pt idx="6095">
                  <c:v>12.8338</c:v>
                </c:pt>
                <c:pt idx="6096">
                  <c:v>12.83816</c:v>
                </c:pt>
                <c:pt idx="6097">
                  <c:v>12.84253</c:v>
                </c:pt>
                <c:pt idx="6098">
                  <c:v>12.8469</c:v>
                </c:pt>
                <c:pt idx="6099">
                  <c:v>12.85126</c:v>
                </c:pt>
                <c:pt idx="6100">
                  <c:v>12.85563</c:v>
                </c:pt>
                <c:pt idx="6101">
                  <c:v>12.85999</c:v>
                </c:pt>
                <c:pt idx="6102">
                  <c:v>12.86436</c:v>
                </c:pt>
                <c:pt idx="6103">
                  <c:v>12.868729999999999</c:v>
                </c:pt>
                <c:pt idx="6104">
                  <c:v>12.873089999999999</c:v>
                </c:pt>
                <c:pt idx="6105">
                  <c:v>12.877460000000001</c:v>
                </c:pt>
                <c:pt idx="6106">
                  <c:v>12.881830000000001</c:v>
                </c:pt>
                <c:pt idx="6107">
                  <c:v>12.886190000000001</c:v>
                </c:pt>
                <c:pt idx="6108">
                  <c:v>12.890560000000001</c:v>
                </c:pt>
                <c:pt idx="6109">
                  <c:v>12.89493</c:v>
                </c:pt>
                <c:pt idx="6110">
                  <c:v>12.8993</c:v>
                </c:pt>
                <c:pt idx="6111">
                  <c:v>12.90366</c:v>
                </c:pt>
                <c:pt idx="6112">
                  <c:v>12.908029999999998</c:v>
                </c:pt>
                <c:pt idx="6113">
                  <c:v>12.9124</c:v>
                </c:pt>
                <c:pt idx="6114">
                  <c:v>12.91677</c:v>
                </c:pt>
                <c:pt idx="6115">
                  <c:v>12.921139999999999</c:v>
                </c:pt>
                <c:pt idx="6116">
                  <c:v>12.9255</c:v>
                </c:pt>
                <c:pt idx="6117">
                  <c:v>12.929869999999999</c:v>
                </c:pt>
                <c:pt idx="6118">
                  <c:v>12.934239999999999</c:v>
                </c:pt>
                <c:pt idx="6119">
                  <c:v>12.938609999999999</c:v>
                </c:pt>
                <c:pt idx="6120">
                  <c:v>12.94298</c:v>
                </c:pt>
                <c:pt idx="6121">
                  <c:v>12.94735</c:v>
                </c:pt>
                <c:pt idx="6122">
                  <c:v>12.95172</c:v>
                </c:pt>
                <c:pt idx="6123">
                  <c:v>12.95609</c:v>
                </c:pt>
                <c:pt idx="6124">
                  <c:v>12.960459999999999</c:v>
                </c:pt>
                <c:pt idx="6125">
                  <c:v>12.964830000000001</c:v>
                </c:pt>
                <c:pt idx="6126">
                  <c:v>12.969200000000001</c:v>
                </c:pt>
                <c:pt idx="6127">
                  <c:v>12.97357</c:v>
                </c:pt>
                <c:pt idx="6128">
                  <c:v>12.97794</c:v>
                </c:pt>
                <c:pt idx="6129">
                  <c:v>12.98231</c:v>
                </c:pt>
                <c:pt idx="6130">
                  <c:v>12.98668</c:v>
                </c:pt>
                <c:pt idx="6131">
                  <c:v>12.991050000000001</c:v>
                </c:pt>
                <c:pt idx="6132">
                  <c:v>12.995420000000001</c:v>
                </c:pt>
                <c:pt idx="6133">
                  <c:v>12.999790000000001</c:v>
                </c:pt>
                <c:pt idx="6134">
                  <c:v>13.00417</c:v>
                </c:pt>
                <c:pt idx="6135">
                  <c:v>13.00854</c:v>
                </c:pt>
                <c:pt idx="6136">
                  <c:v>13.012910000000002</c:v>
                </c:pt>
                <c:pt idx="6137">
                  <c:v>13.017280000000001</c:v>
                </c:pt>
                <c:pt idx="6138">
                  <c:v>13.021649999999999</c:v>
                </c:pt>
                <c:pt idx="6139">
                  <c:v>13.026029999999999</c:v>
                </c:pt>
                <c:pt idx="6140">
                  <c:v>13.030399999999998</c:v>
                </c:pt>
                <c:pt idx="6141">
                  <c:v>13.03477</c:v>
                </c:pt>
                <c:pt idx="6142">
                  <c:v>13.03914</c:v>
                </c:pt>
                <c:pt idx="6143">
                  <c:v>13.043519999999999</c:v>
                </c:pt>
                <c:pt idx="6144">
                  <c:v>13.047889999999999</c:v>
                </c:pt>
                <c:pt idx="6145">
                  <c:v>13.05226</c:v>
                </c:pt>
                <c:pt idx="6146">
                  <c:v>13.05664</c:v>
                </c:pt>
                <c:pt idx="6147">
                  <c:v>13.06101</c:v>
                </c:pt>
                <c:pt idx="6148">
                  <c:v>13.065379999999999</c:v>
                </c:pt>
                <c:pt idx="6149">
                  <c:v>13.06976</c:v>
                </c:pt>
                <c:pt idx="6150">
                  <c:v>13.07413</c:v>
                </c:pt>
                <c:pt idx="6151">
                  <c:v>13.07851</c:v>
                </c:pt>
                <c:pt idx="6152">
                  <c:v>13.082879999999999</c:v>
                </c:pt>
                <c:pt idx="6153">
                  <c:v>13.087249999999999</c:v>
                </c:pt>
                <c:pt idx="6154">
                  <c:v>13.09163</c:v>
                </c:pt>
                <c:pt idx="6155">
                  <c:v>13.096</c:v>
                </c:pt>
                <c:pt idx="6156">
                  <c:v>13.100379999999999</c:v>
                </c:pt>
                <c:pt idx="6157">
                  <c:v>13.104760000000001</c:v>
                </c:pt>
                <c:pt idx="6158">
                  <c:v>13.10913</c:v>
                </c:pt>
                <c:pt idx="6159">
                  <c:v>13.11351</c:v>
                </c:pt>
                <c:pt idx="6160">
                  <c:v>13.11788</c:v>
                </c:pt>
                <c:pt idx="6161">
                  <c:v>13.122260000000001</c:v>
                </c:pt>
                <c:pt idx="6162">
                  <c:v>13.12663</c:v>
                </c:pt>
                <c:pt idx="6163">
                  <c:v>13.13101</c:v>
                </c:pt>
                <c:pt idx="6164">
                  <c:v>13.135390000000001</c:v>
                </c:pt>
                <c:pt idx="6165">
                  <c:v>13.139760000000001</c:v>
                </c:pt>
                <c:pt idx="6166">
                  <c:v>13.14414</c:v>
                </c:pt>
                <c:pt idx="6167">
                  <c:v>13.14852</c:v>
                </c:pt>
                <c:pt idx="6168">
                  <c:v>13.152890000000001</c:v>
                </c:pt>
                <c:pt idx="6169">
                  <c:v>13.15727</c:v>
                </c:pt>
                <c:pt idx="6170">
                  <c:v>13.16165</c:v>
                </c:pt>
                <c:pt idx="6171">
                  <c:v>13.166030000000001</c:v>
                </c:pt>
                <c:pt idx="6172">
                  <c:v>13.170400000000001</c:v>
                </c:pt>
                <c:pt idx="6173">
                  <c:v>13.17478</c:v>
                </c:pt>
                <c:pt idx="6174">
                  <c:v>13.179160000000001</c:v>
                </c:pt>
                <c:pt idx="6175">
                  <c:v>13.183540000000001</c:v>
                </c:pt>
                <c:pt idx="6176">
                  <c:v>13.18792</c:v>
                </c:pt>
                <c:pt idx="6177">
                  <c:v>13.19229</c:v>
                </c:pt>
                <c:pt idx="6178">
                  <c:v>13.196670000000001</c:v>
                </c:pt>
                <c:pt idx="6179">
                  <c:v>13.20105</c:v>
                </c:pt>
                <c:pt idx="6180">
                  <c:v>13.20543</c:v>
                </c:pt>
                <c:pt idx="6181">
                  <c:v>13.209810000000001</c:v>
                </c:pt>
                <c:pt idx="6182">
                  <c:v>13.21419</c:v>
                </c:pt>
                <c:pt idx="6183">
                  <c:v>13.218570000000001</c:v>
                </c:pt>
                <c:pt idx="6184">
                  <c:v>13.222950000000001</c:v>
                </c:pt>
                <c:pt idx="6185">
                  <c:v>13.22733</c:v>
                </c:pt>
                <c:pt idx="6186">
                  <c:v>13.231710000000001</c:v>
                </c:pt>
                <c:pt idx="6187">
                  <c:v>13.236090000000001</c:v>
                </c:pt>
                <c:pt idx="6188">
                  <c:v>13.24047</c:v>
                </c:pt>
                <c:pt idx="6189">
                  <c:v>13.244850000000001</c:v>
                </c:pt>
                <c:pt idx="6190">
                  <c:v>13.249230000000001</c:v>
                </c:pt>
                <c:pt idx="6191">
                  <c:v>13.25361</c:v>
                </c:pt>
                <c:pt idx="6192">
                  <c:v>13.257990000000001</c:v>
                </c:pt>
                <c:pt idx="6193">
                  <c:v>13.262370000000001</c:v>
                </c:pt>
                <c:pt idx="6194">
                  <c:v>13.26675</c:v>
                </c:pt>
                <c:pt idx="6195">
                  <c:v>13.271130000000001</c:v>
                </c:pt>
                <c:pt idx="6196">
                  <c:v>13.275510000000001</c:v>
                </c:pt>
                <c:pt idx="6197">
                  <c:v>13.279900000000001</c:v>
                </c:pt>
                <c:pt idx="6198">
                  <c:v>13.284280000000001</c:v>
                </c:pt>
                <c:pt idx="6199">
                  <c:v>13.28866</c:v>
                </c:pt>
                <c:pt idx="6200">
                  <c:v>13.293040000000001</c:v>
                </c:pt>
                <c:pt idx="6201">
                  <c:v>13.297420000000001</c:v>
                </c:pt>
                <c:pt idx="6202">
                  <c:v>13.301810000000001</c:v>
                </c:pt>
                <c:pt idx="6203">
                  <c:v>13.306190000000001</c:v>
                </c:pt>
                <c:pt idx="6204">
                  <c:v>13.31057</c:v>
                </c:pt>
                <c:pt idx="6205">
                  <c:v>13.314950000000001</c:v>
                </c:pt>
                <c:pt idx="6206">
                  <c:v>13.31934</c:v>
                </c:pt>
                <c:pt idx="6207">
                  <c:v>13.323720000000002</c:v>
                </c:pt>
                <c:pt idx="6208">
                  <c:v>13.328100000000001</c:v>
                </c:pt>
                <c:pt idx="6209">
                  <c:v>13.33249</c:v>
                </c:pt>
                <c:pt idx="6210">
                  <c:v>13.336870000000001</c:v>
                </c:pt>
                <c:pt idx="6211">
                  <c:v>13.34125</c:v>
                </c:pt>
                <c:pt idx="6212">
                  <c:v>13.345640000000001</c:v>
                </c:pt>
                <c:pt idx="6213">
                  <c:v>13.350020000000001</c:v>
                </c:pt>
                <c:pt idx="6214">
                  <c:v>13.354410000000001</c:v>
                </c:pt>
                <c:pt idx="6215">
                  <c:v>13.358790000000001</c:v>
                </c:pt>
                <c:pt idx="6216">
                  <c:v>13.36318</c:v>
                </c:pt>
                <c:pt idx="6217">
                  <c:v>13.367560000000001</c:v>
                </c:pt>
                <c:pt idx="6218">
                  <c:v>13.37194</c:v>
                </c:pt>
                <c:pt idx="6219">
                  <c:v>13.376330000000001</c:v>
                </c:pt>
                <c:pt idx="6220">
                  <c:v>13.380710000000001</c:v>
                </c:pt>
                <c:pt idx="6221">
                  <c:v>13.385100000000001</c:v>
                </c:pt>
                <c:pt idx="6222">
                  <c:v>13.389480000000001</c:v>
                </c:pt>
                <c:pt idx="6223">
                  <c:v>13.39387</c:v>
                </c:pt>
                <c:pt idx="6224">
                  <c:v>13.398260000000001</c:v>
                </c:pt>
                <c:pt idx="6225">
                  <c:v>13.40264</c:v>
                </c:pt>
                <c:pt idx="6226">
                  <c:v>13.407030000000001</c:v>
                </c:pt>
                <c:pt idx="6227">
                  <c:v>13.41141</c:v>
                </c:pt>
                <c:pt idx="6228">
                  <c:v>13.415800000000001</c:v>
                </c:pt>
                <c:pt idx="6229">
                  <c:v>13.42019</c:v>
                </c:pt>
                <c:pt idx="6230">
                  <c:v>13.424580000000001</c:v>
                </c:pt>
                <c:pt idx="6231">
                  <c:v>13.42896</c:v>
                </c:pt>
                <c:pt idx="6232">
                  <c:v>13.433350000000001</c:v>
                </c:pt>
                <c:pt idx="6233">
                  <c:v>13.43774</c:v>
                </c:pt>
                <c:pt idx="6234">
                  <c:v>13.442120000000001</c:v>
                </c:pt>
                <c:pt idx="6235">
                  <c:v>13.44651</c:v>
                </c:pt>
                <c:pt idx="6236">
                  <c:v>13.450900000000001</c:v>
                </c:pt>
                <c:pt idx="6237">
                  <c:v>13.45529</c:v>
                </c:pt>
                <c:pt idx="6238">
                  <c:v>13.459669999999999</c:v>
                </c:pt>
                <c:pt idx="6239">
                  <c:v>13.46406</c:v>
                </c:pt>
                <c:pt idx="6240">
                  <c:v>13.468450000000001</c:v>
                </c:pt>
                <c:pt idx="6241">
                  <c:v>13.47284</c:v>
                </c:pt>
                <c:pt idx="6242">
                  <c:v>13.47723</c:v>
                </c:pt>
                <c:pt idx="6243">
                  <c:v>13.481619999999999</c:v>
                </c:pt>
                <c:pt idx="6244">
                  <c:v>13.48601</c:v>
                </c:pt>
                <c:pt idx="6245">
                  <c:v>13.49039</c:v>
                </c:pt>
                <c:pt idx="6246">
                  <c:v>13.49478</c:v>
                </c:pt>
                <c:pt idx="6247">
                  <c:v>13.499169999999999</c:v>
                </c:pt>
                <c:pt idx="6248">
                  <c:v>13.50356</c:v>
                </c:pt>
                <c:pt idx="6249">
                  <c:v>13.507949999999999</c:v>
                </c:pt>
                <c:pt idx="6250">
                  <c:v>13.51234</c:v>
                </c:pt>
                <c:pt idx="6251">
                  <c:v>13.516729999999999</c:v>
                </c:pt>
                <c:pt idx="6252">
                  <c:v>13.52112</c:v>
                </c:pt>
                <c:pt idx="6253">
                  <c:v>13.525509999999999</c:v>
                </c:pt>
                <c:pt idx="6254">
                  <c:v>13.5299</c:v>
                </c:pt>
                <c:pt idx="6255">
                  <c:v>13.534289999999999</c:v>
                </c:pt>
                <c:pt idx="6256">
                  <c:v>13.538680000000001</c:v>
                </c:pt>
                <c:pt idx="6257">
                  <c:v>13.54307</c:v>
                </c:pt>
                <c:pt idx="6258">
                  <c:v>13.547470000000001</c:v>
                </c:pt>
                <c:pt idx="6259">
                  <c:v>13.551860000000001</c:v>
                </c:pt>
                <c:pt idx="6260">
                  <c:v>13.55625</c:v>
                </c:pt>
                <c:pt idx="6261">
                  <c:v>13.560640000000001</c:v>
                </c:pt>
                <c:pt idx="6262">
                  <c:v>13.56503</c:v>
                </c:pt>
                <c:pt idx="6263">
                  <c:v>13.569420000000001</c:v>
                </c:pt>
                <c:pt idx="6264">
                  <c:v>13.57382</c:v>
                </c:pt>
                <c:pt idx="6265">
                  <c:v>13.57821</c:v>
                </c:pt>
                <c:pt idx="6266">
                  <c:v>13.582599999999999</c:v>
                </c:pt>
                <c:pt idx="6267">
                  <c:v>13.58699</c:v>
                </c:pt>
                <c:pt idx="6268">
                  <c:v>13.591380000000001</c:v>
                </c:pt>
                <c:pt idx="6269">
                  <c:v>13.59578</c:v>
                </c:pt>
                <c:pt idx="6270">
                  <c:v>13.60017</c:v>
                </c:pt>
                <c:pt idx="6271">
                  <c:v>13.604559999999999</c:v>
                </c:pt>
                <c:pt idx="6272">
                  <c:v>13.60896</c:v>
                </c:pt>
                <c:pt idx="6273">
                  <c:v>13.613350000000001</c:v>
                </c:pt>
                <c:pt idx="6274">
                  <c:v>13.61774</c:v>
                </c:pt>
                <c:pt idx="6275">
                  <c:v>13.62214</c:v>
                </c:pt>
                <c:pt idx="6276">
                  <c:v>13.626529999999999</c:v>
                </c:pt>
                <c:pt idx="6277">
                  <c:v>13.63092</c:v>
                </c:pt>
                <c:pt idx="6278">
                  <c:v>13.63532</c:v>
                </c:pt>
                <c:pt idx="6279">
                  <c:v>13.639709999999999</c:v>
                </c:pt>
                <c:pt idx="6280">
                  <c:v>13.64411</c:v>
                </c:pt>
                <c:pt idx="6281">
                  <c:v>13.648499999999999</c:v>
                </c:pt>
                <c:pt idx="6282">
                  <c:v>13.652900000000001</c:v>
                </c:pt>
                <c:pt idx="6283">
                  <c:v>13.657290000000001</c:v>
                </c:pt>
                <c:pt idx="6284">
                  <c:v>13.66169</c:v>
                </c:pt>
                <c:pt idx="6285">
                  <c:v>13.666080000000001</c:v>
                </c:pt>
                <c:pt idx="6286">
                  <c:v>13.670480000000001</c:v>
                </c:pt>
                <c:pt idx="6287">
                  <c:v>13.67487</c:v>
                </c:pt>
                <c:pt idx="6288">
                  <c:v>13.679270000000001</c:v>
                </c:pt>
                <c:pt idx="6289">
                  <c:v>13.68366</c:v>
                </c:pt>
                <c:pt idx="6290">
                  <c:v>13.68806</c:v>
                </c:pt>
                <c:pt idx="6291">
                  <c:v>13.692450000000001</c:v>
                </c:pt>
                <c:pt idx="6292">
                  <c:v>13.69685</c:v>
                </c:pt>
                <c:pt idx="6293">
                  <c:v>13.70125</c:v>
                </c:pt>
                <c:pt idx="6294">
                  <c:v>13.705640000000001</c:v>
                </c:pt>
                <c:pt idx="6295">
                  <c:v>13.710039999999999</c:v>
                </c:pt>
                <c:pt idx="6296">
                  <c:v>13.71444</c:v>
                </c:pt>
                <c:pt idx="6297">
                  <c:v>13.718829999999999</c:v>
                </c:pt>
                <c:pt idx="6298">
                  <c:v>13.723229999999999</c:v>
                </c:pt>
                <c:pt idx="6299">
                  <c:v>13.72763</c:v>
                </c:pt>
                <c:pt idx="6300">
                  <c:v>13.732019999999999</c:v>
                </c:pt>
                <c:pt idx="6301">
                  <c:v>13.736419999999999</c:v>
                </c:pt>
                <c:pt idx="6302">
                  <c:v>13.740820000000001</c:v>
                </c:pt>
                <c:pt idx="6303">
                  <c:v>13.745220000000002</c:v>
                </c:pt>
                <c:pt idx="6304">
                  <c:v>13.74962</c:v>
                </c:pt>
                <c:pt idx="6305">
                  <c:v>13.754010000000001</c:v>
                </c:pt>
                <c:pt idx="6306">
                  <c:v>13.75841</c:v>
                </c:pt>
                <c:pt idx="6307">
                  <c:v>13.76281</c:v>
                </c:pt>
                <c:pt idx="6308">
                  <c:v>13.76721</c:v>
                </c:pt>
                <c:pt idx="6309">
                  <c:v>13.771610000000001</c:v>
                </c:pt>
                <c:pt idx="6310">
                  <c:v>13.776009999999999</c:v>
                </c:pt>
                <c:pt idx="6311">
                  <c:v>13.7804</c:v>
                </c:pt>
                <c:pt idx="6312">
                  <c:v>13.784800000000001</c:v>
                </c:pt>
                <c:pt idx="6313">
                  <c:v>13.789199999999999</c:v>
                </c:pt>
                <c:pt idx="6314">
                  <c:v>13.7936</c:v>
                </c:pt>
                <c:pt idx="6315">
                  <c:v>13.798</c:v>
                </c:pt>
                <c:pt idx="6316">
                  <c:v>13.802399999999999</c:v>
                </c:pt>
                <c:pt idx="6317">
                  <c:v>13.806799999999999</c:v>
                </c:pt>
                <c:pt idx="6318">
                  <c:v>13.811199999999999</c:v>
                </c:pt>
                <c:pt idx="6319">
                  <c:v>13.815600000000002</c:v>
                </c:pt>
                <c:pt idx="6320">
                  <c:v>13.82</c:v>
                </c:pt>
                <c:pt idx="6321">
                  <c:v>13.824400000000001</c:v>
                </c:pt>
                <c:pt idx="6322">
                  <c:v>13.828800000000001</c:v>
                </c:pt>
                <c:pt idx="6323">
                  <c:v>13.8332</c:v>
                </c:pt>
                <c:pt idx="6324">
                  <c:v>13.8376</c:v>
                </c:pt>
                <c:pt idx="6325">
                  <c:v>13.84201</c:v>
                </c:pt>
                <c:pt idx="6326">
                  <c:v>13.846410000000001</c:v>
                </c:pt>
                <c:pt idx="6327">
                  <c:v>13.850809999999999</c:v>
                </c:pt>
                <c:pt idx="6328">
                  <c:v>13.85521</c:v>
                </c:pt>
                <c:pt idx="6329">
                  <c:v>13.85961</c:v>
                </c:pt>
                <c:pt idx="6330">
                  <c:v>13.86401</c:v>
                </c:pt>
                <c:pt idx="6331">
                  <c:v>13.868419999999999</c:v>
                </c:pt>
                <c:pt idx="6332">
                  <c:v>13.872819999999999</c:v>
                </c:pt>
                <c:pt idx="6333">
                  <c:v>13.877219999999999</c:v>
                </c:pt>
                <c:pt idx="6334">
                  <c:v>13.881620000000002</c:v>
                </c:pt>
                <c:pt idx="6335">
                  <c:v>13.88602</c:v>
                </c:pt>
                <c:pt idx="6336">
                  <c:v>13.89043</c:v>
                </c:pt>
                <c:pt idx="6337">
                  <c:v>13.894830000000001</c:v>
                </c:pt>
                <c:pt idx="6338">
                  <c:v>13.899230000000001</c:v>
                </c:pt>
                <c:pt idx="6339">
                  <c:v>13.903639999999999</c:v>
                </c:pt>
                <c:pt idx="6340">
                  <c:v>13.90804</c:v>
                </c:pt>
                <c:pt idx="6341">
                  <c:v>13.91244</c:v>
                </c:pt>
                <c:pt idx="6342">
                  <c:v>13.91685</c:v>
                </c:pt>
                <c:pt idx="6343">
                  <c:v>13.921249999999999</c:v>
                </c:pt>
                <c:pt idx="6344">
                  <c:v>13.925649999999999</c:v>
                </c:pt>
                <c:pt idx="6345">
                  <c:v>13.930059999999999</c:v>
                </c:pt>
                <c:pt idx="6346">
                  <c:v>13.93446</c:v>
                </c:pt>
                <c:pt idx="6347">
                  <c:v>13.938870000000001</c:v>
                </c:pt>
                <c:pt idx="6348">
                  <c:v>13.94327</c:v>
                </c:pt>
                <c:pt idx="6349">
                  <c:v>13.94768</c:v>
                </c:pt>
                <c:pt idx="6350">
                  <c:v>13.95208</c:v>
                </c:pt>
                <c:pt idx="6351">
                  <c:v>13.956480000000001</c:v>
                </c:pt>
                <c:pt idx="6352">
                  <c:v>13.960890000000001</c:v>
                </c:pt>
                <c:pt idx="6353">
                  <c:v>13.96529</c:v>
                </c:pt>
                <c:pt idx="6354">
                  <c:v>13.9697</c:v>
                </c:pt>
                <c:pt idx="6355">
                  <c:v>13.97411</c:v>
                </c:pt>
                <c:pt idx="6356">
                  <c:v>13.97851</c:v>
                </c:pt>
                <c:pt idx="6357">
                  <c:v>13.98292</c:v>
                </c:pt>
                <c:pt idx="6358">
                  <c:v>13.987319999999999</c:v>
                </c:pt>
                <c:pt idx="6359">
                  <c:v>13.99173</c:v>
                </c:pt>
                <c:pt idx="6360">
                  <c:v>13.996130000000001</c:v>
                </c:pt>
                <c:pt idx="6361">
                  <c:v>14.000540000000001</c:v>
                </c:pt>
                <c:pt idx="6362">
                  <c:v>14.004950000000001</c:v>
                </c:pt>
                <c:pt idx="6363">
                  <c:v>14.00935</c:v>
                </c:pt>
                <c:pt idx="6364">
                  <c:v>14.01376</c:v>
                </c:pt>
                <c:pt idx="6365">
                  <c:v>14.01817</c:v>
                </c:pt>
                <c:pt idx="6366">
                  <c:v>14.02257</c:v>
                </c:pt>
                <c:pt idx="6367">
                  <c:v>14.02698</c:v>
                </c:pt>
                <c:pt idx="6368">
                  <c:v>14.03139</c:v>
                </c:pt>
                <c:pt idx="6369">
                  <c:v>14.0358</c:v>
                </c:pt>
                <c:pt idx="6370">
                  <c:v>14.040199999999999</c:v>
                </c:pt>
                <c:pt idx="6371">
                  <c:v>14.04461</c:v>
                </c:pt>
                <c:pt idx="6372">
                  <c:v>14.049020000000001</c:v>
                </c:pt>
                <c:pt idx="6373">
                  <c:v>14.053430000000001</c:v>
                </c:pt>
                <c:pt idx="6374">
                  <c:v>14.057840000000001</c:v>
                </c:pt>
                <c:pt idx="6375">
                  <c:v>14.062240000000001</c:v>
                </c:pt>
                <c:pt idx="6376">
                  <c:v>14.066649999999999</c:v>
                </c:pt>
                <c:pt idx="6377">
                  <c:v>14.071059999999999</c:v>
                </c:pt>
                <c:pt idx="6378">
                  <c:v>14.075469999999999</c:v>
                </c:pt>
                <c:pt idx="6379">
                  <c:v>14.079879999999999</c:v>
                </c:pt>
                <c:pt idx="6380">
                  <c:v>14.084289999999999</c:v>
                </c:pt>
                <c:pt idx="6381">
                  <c:v>14.088699999999999</c:v>
                </c:pt>
                <c:pt idx="6382">
                  <c:v>14.093110000000001</c:v>
                </c:pt>
                <c:pt idx="6383">
                  <c:v>14.09751</c:v>
                </c:pt>
                <c:pt idx="6384">
                  <c:v>14.10192</c:v>
                </c:pt>
                <c:pt idx="6385">
                  <c:v>14.10633</c:v>
                </c:pt>
                <c:pt idx="6386">
                  <c:v>14.11074</c:v>
                </c:pt>
                <c:pt idx="6387">
                  <c:v>14.11515</c:v>
                </c:pt>
                <c:pt idx="6388">
                  <c:v>14.11956</c:v>
                </c:pt>
                <c:pt idx="6389">
                  <c:v>14.12397</c:v>
                </c:pt>
                <c:pt idx="6390">
                  <c:v>14.12839</c:v>
                </c:pt>
                <c:pt idx="6391">
                  <c:v>14.13279</c:v>
                </c:pt>
                <c:pt idx="6392">
                  <c:v>14.137210000000001</c:v>
                </c:pt>
                <c:pt idx="6393">
                  <c:v>14.141620000000001</c:v>
                </c:pt>
                <c:pt idx="6394">
                  <c:v>14.14603</c:v>
                </c:pt>
                <c:pt idx="6395">
                  <c:v>14.15044</c:v>
                </c:pt>
                <c:pt idx="6396">
                  <c:v>14.15485</c:v>
                </c:pt>
                <c:pt idx="6397">
                  <c:v>14.15926</c:v>
                </c:pt>
                <c:pt idx="6398">
                  <c:v>14.16367</c:v>
                </c:pt>
                <c:pt idx="6399">
                  <c:v>14.16808</c:v>
                </c:pt>
                <c:pt idx="6400">
                  <c:v>14.172499999999999</c:v>
                </c:pt>
                <c:pt idx="6401">
                  <c:v>14.176909999999999</c:v>
                </c:pt>
                <c:pt idx="6402">
                  <c:v>14.181320000000001</c:v>
                </c:pt>
                <c:pt idx="6403">
                  <c:v>14.185730000000001</c:v>
                </c:pt>
                <c:pt idx="6404">
                  <c:v>14.190150000000001</c:v>
                </c:pt>
                <c:pt idx="6405">
                  <c:v>14.194560000000001</c:v>
                </c:pt>
                <c:pt idx="6406">
                  <c:v>14.198969999999999</c:v>
                </c:pt>
                <c:pt idx="6407">
                  <c:v>14.203379999999999</c:v>
                </c:pt>
                <c:pt idx="6408">
                  <c:v>14.207799999999999</c:v>
                </c:pt>
                <c:pt idx="6409">
                  <c:v>14.212209999999999</c:v>
                </c:pt>
                <c:pt idx="6410">
                  <c:v>14.216619999999999</c:v>
                </c:pt>
                <c:pt idx="6411">
                  <c:v>14.22104</c:v>
                </c:pt>
                <c:pt idx="6412">
                  <c:v>14.22545</c:v>
                </c:pt>
                <c:pt idx="6413">
                  <c:v>14.22986</c:v>
                </c:pt>
                <c:pt idx="6414">
                  <c:v>14.23428</c:v>
                </c:pt>
                <c:pt idx="6415">
                  <c:v>14.23869</c:v>
                </c:pt>
                <c:pt idx="6416">
                  <c:v>14.24311</c:v>
                </c:pt>
                <c:pt idx="6417">
                  <c:v>14.24752</c:v>
                </c:pt>
                <c:pt idx="6418">
                  <c:v>14.25193</c:v>
                </c:pt>
                <c:pt idx="6419">
                  <c:v>14.256349999999999</c:v>
                </c:pt>
                <c:pt idx="6420">
                  <c:v>14.260760000000001</c:v>
                </c:pt>
                <c:pt idx="6421">
                  <c:v>14.265180000000001</c:v>
                </c:pt>
                <c:pt idx="6422">
                  <c:v>14.269590000000001</c:v>
                </c:pt>
                <c:pt idx="6423">
                  <c:v>14.274010000000001</c:v>
                </c:pt>
                <c:pt idx="6424">
                  <c:v>14.278420000000001</c:v>
                </c:pt>
                <c:pt idx="6425">
                  <c:v>14.28284</c:v>
                </c:pt>
                <c:pt idx="6426">
                  <c:v>14.28725</c:v>
                </c:pt>
                <c:pt idx="6427">
                  <c:v>14.29167</c:v>
                </c:pt>
                <c:pt idx="6428">
                  <c:v>14.29608</c:v>
                </c:pt>
                <c:pt idx="6429">
                  <c:v>14.300500000000001</c:v>
                </c:pt>
                <c:pt idx="6430">
                  <c:v>14.304920000000001</c:v>
                </c:pt>
                <c:pt idx="6431">
                  <c:v>14.309330000000001</c:v>
                </c:pt>
                <c:pt idx="6432">
                  <c:v>14.313750000000001</c:v>
                </c:pt>
                <c:pt idx="6433">
                  <c:v>14.31817</c:v>
                </c:pt>
                <c:pt idx="6434">
                  <c:v>14.32258</c:v>
                </c:pt>
                <c:pt idx="6435">
                  <c:v>14.327</c:v>
                </c:pt>
                <c:pt idx="6436">
                  <c:v>14.33142</c:v>
                </c:pt>
                <c:pt idx="6437">
                  <c:v>14.335830000000001</c:v>
                </c:pt>
                <c:pt idx="6438">
                  <c:v>14.340250000000001</c:v>
                </c:pt>
                <c:pt idx="6439">
                  <c:v>14.344670000000001</c:v>
                </c:pt>
                <c:pt idx="6440">
                  <c:v>14.34909</c:v>
                </c:pt>
                <c:pt idx="6441">
                  <c:v>14.3535</c:v>
                </c:pt>
                <c:pt idx="6442">
                  <c:v>14.35792</c:v>
                </c:pt>
                <c:pt idx="6443">
                  <c:v>14.36234</c:v>
                </c:pt>
                <c:pt idx="6444">
                  <c:v>14.366759999999999</c:v>
                </c:pt>
                <c:pt idx="6445">
                  <c:v>14.371170000000001</c:v>
                </c:pt>
                <c:pt idx="6446">
                  <c:v>14.375590000000001</c:v>
                </c:pt>
                <c:pt idx="6447">
                  <c:v>14.38001</c:v>
                </c:pt>
                <c:pt idx="6448">
                  <c:v>14.38443</c:v>
                </c:pt>
                <c:pt idx="6449">
                  <c:v>14.38885</c:v>
                </c:pt>
                <c:pt idx="6450">
                  <c:v>14.393269999999999</c:v>
                </c:pt>
                <c:pt idx="6451">
                  <c:v>14.397689999999999</c:v>
                </c:pt>
                <c:pt idx="6452">
                  <c:v>14.402099999999999</c:v>
                </c:pt>
                <c:pt idx="6453">
                  <c:v>14.40652</c:v>
                </c:pt>
                <c:pt idx="6454">
                  <c:v>14.41094</c:v>
                </c:pt>
                <c:pt idx="6455">
                  <c:v>14.41536</c:v>
                </c:pt>
                <c:pt idx="6456">
                  <c:v>14.419779999999999</c:v>
                </c:pt>
                <c:pt idx="6457">
                  <c:v>14.424199999999999</c:v>
                </c:pt>
                <c:pt idx="6458">
                  <c:v>14.42862</c:v>
                </c:pt>
                <c:pt idx="6459">
                  <c:v>14.43304</c:v>
                </c:pt>
                <c:pt idx="6460">
                  <c:v>14.43746</c:v>
                </c:pt>
                <c:pt idx="6461">
                  <c:v>14.441880000000001</c:v>
                </c:pt>
                <c:pt idx="6462">
                  <c:v>14.446300000000001</c:v>
                </c:pt>
                <c:pt idx="6463">
                  <c:v>14.45072</c:v>
                </c:pt>
                <c:pt idx="6464">
                  <c:v>14.45514</c:v>
                </c:pt>
                <c:pt idx="6465">
                  <c:v>14.459569999999999</c:v>
                </c:pt>
                <c:pt idx="6466">
                  <c:v>14.463989999999999</c:v>
                </c:pt>
                <c:pt idx="6467">
                  <c:v>14.468409999999999</c:v>
                </c:pt>
                <c:pt idx="6468">
                  <c:v>14.47283</c:v>
                </c:pt>
                <c:pt idx="6469">
                  <c:v>14.47725</c:v>
                </c:pt>
                <c:pt idx="6470">
                  <c:v>14.481670000000001</c:v>
                </c:pt>
                <c:pt idx="6471">
                  <c:v>14.486090000000001</c:v>
                </c:pt>
                <c:pt idx="6472">
                  <c:v>14.49051</c:v>
                </c:pt>
                <c:pt idx="6473">
                  <c:v>14.49494</c:v>
                </c:pt>
                <c:pt idx="6474">
                  <c:v>14.499359999999999</c:v>
                </c:pt>
                <c:pt idx="6475">
                  <c:v>14.503780000000001</c:v>
                </c:pt>
                <c:pt idx="6476">
                  <c:v>14.5082</c:v>
                </c:pt>
                <c:pt idx="6477">
                  <c:v>14.51263</c:v>
                </c:pt>
                <c:pt idx="6478">
                  <c:v>14.517049999999999</c:v>
                </c:pt>
                <c:pt idx="6479">
                  <c:v>14.521469999999999</c:v>
                </c:pt>
                <c:pt idx="6480">
                  <c:v>14.52589</c:v>
                </c:pt>
                <c:pt idx="6481">
                  <c:v>14.53032</c:v>
                </c:pt>
                <c:pt idx="6482">
                  <c:v>14.534740000000001</c:v>
                </c:pt>
                <c:pt idx="6483">
                  <c:v>14.539160000000001</c:v>
                </c:pt>
                <c:pt idx="6484">
                  <c:v>14.54359</c:v>
                </c:pt>
                <c:pt idx="6485">
                  <c:v>14.54801</c:v>
                </c:pt>
                <c:pt idx="6486">
                  <c:v>14.552429999999999</c:v>
                </c:pt>
                <c:pt idx="6487">
                  <c:v>14.55686</c:v>
                </c:pt>
                <c:pt idx="6488">
                  <c:v>14.56128</c:v>
                </c:pt>
                <c:pt idx="6489">
                  <c:v>14.565710000000001</c:v>
                </c:pt>
                <c:pt idx="6490">
                  <c:v>14.570130000000001</c:v>
                </c:pt>
                <c:pt idx="6491">
                  <c:v>14.57455</c:v>
                </c:pt>
                <c:pt idx="6492">
                  <c:v>14.57898</c:v>
                </c:pt>
                <c:pt idx="6493">
                  <c:v>14.583399999999999</c:v>
                </c:pt>
                <c:pt idx="6494">
                  <c:v>14.58783</c:v>
                </c:pt>
                <c:pt idx="6495">
                  <c:v>14.59225</c:v>
                </c:pt>
                <c:pt idx="6496">
                  <c:v>14.596680000000001</c:v>
                </c:pt>
                <c:pt idx="6497">
                  <c:v>14.601100000000001</c:v>
                </c:pt>
                <c:pt idx="6498">
                  <c:v>14.60553</c:v>
                </c:pt>
                <c:pt idx="6499">
                  <c:v>14.609959999999999</c:v>
                </c:pt>
                <c:pt idx="6500">
                  <c:v>14.614380000000001</c:v>
                </c:pt>
                <c:pt idx="6501">
                  <c:v>14.61881</c:v>
                </c:pt>
                <c:pt idx="6502">
                  <c:v>14.62323</c:v>
                </c:pt>
                <c:pt idx="6503">
                  <c:v>14.627660000000001</c:v>
                </c:pt>
                <c:pt idx="6504">
                  <c:v>14.63208</c:v>
                </c:pt>
                <c:pt idx="6505">
                  <c:v>14.636509999999999</c:v>
                </c:pt>
                <c:pt idx="6506">
                  <c:v>14.640940000000001</c:v>
                </c:pt>
                <c:pt idx="6507">
                  <c:v>14.64536</c:v>
                </c:pt>
                <c:pt idx="6508">
                  <c:v>14.649789999999999</c:v>
                </c:pt>
                <c:pt idx="6509">
                  <c:v>14.65422</c:v>
                </c:pt>
                <c:pt idx="6510">
                  <c:v>14.65864</c:v>
                </c:pt>
                <c:pt idx="6511">
                  <c:v>14.663070000000001</c:v>
                </c:pt>
                <c:pt idx="6512">
                  <c:v>14.6675</c:v>
                </c:pt>
                <c:pt idx="6513">
                  <c:v>14.67193</c:v>
                </c:pt>
                <c:pt idx="6514">
                  <c:v>14.676349999999999</c:v>
                </c:pt>
                <c:pt idx="6515">
                  <c:v>14.680779999999999</c:v>
                </c:pt>
                <c:pt idx="6516">
                  <c:v>14.685210000000001</c:v>
                </c:pt>
                <c:pt idx="6517">
                  <c:v>14.689640000000001</c:v>
                </c:pt>
                <c:pt idx="6518">
                  <c:v>14.69406</c:v>
                </c:pt>
                <c:pt idx="6519">
                  <c:v>14.69849</c:v>
                </c:pt>
                <c:pt idx="6520">
                  <c:v>14.702919999999999</c:v>
                </c:pt>
                <c:pt idx="6521">
                  <c:v>14.70735</c:v>
                </c:pt>
                <c:pt idx="6522">
                  <c:v>14.711780000000001</c:v>
                </c:pt>
                <c:pt idx="6523">
                  <c:v>14.71621</c:v>
                </c:pt>
                <c:pt idx="6524">
                  <c:v>14.72063</c:v>
                </c:pt>
                <c:pt idx="6525">
                  <c:v>14.725059999999999</c:v>
                </c:pt>
                <c:pt idx="6526">
                  <c:v>14.72949</c:v>
                </c:pt>
                <c:pt idx="6527">
                  <c:v>14.733919999999999</c:v>
                </c:pt>
                <c:pt idx="6528">
                  <c:v>14.738350000000001</c:v>
                </c:pt>
                <c:pt idx="6529">
                  <c:v>14.74278</c:v>
                </c:pt>
                <c:pt idx="6530">
                  <c:v>14.747210000000001</c:v>
                </c:pt>
                <c:pt idx="6531">
                  <c:v>14.75164</c:v>
                </c:pt>
                <c:pt idx="6532">
                  <c:v>14.756069999999999</c:v>
                </c:pt>
                <c:pt idx="6533">
                  <c:v>14.760499999999999</c:v>
                </c:pt>
                <c:pt idx="6534">
                  <c:v>14.764930000000001</c:v>
                </c:pt>
                <c:pt idx="6535">
                  <c:v>14.769360000000001</c:v>
                </c:pt>
                <c:pt idx="6536">
                  <c:v>14.77379</c:v>
                </c:pt>
                <c:pt idx="6537">
                  <c:v>14.778219999999999</c:v>
                </c:pt>
                <c:pt idx="6538">
                  <c:v>14.78265</c:v>
                </c:pt>
                <c:pt idx="6539">
                  <c:v>14.78708</c:v>
                </c:pt>
                <c:pt idx="6540">
                  <c:v>14.791510000000001</c:v>
                </c:pt>
                <c:pt idx="6541">
                  <c:v>14.79594</c:v>
                </c:pt>
                <c:pt idx="6542">
                  <c:v>14.800380000000001</c:v>
                </c:pt>
                <c:pt idx="6543">
                  <c:v>14.80481</c:v>
                </c:pt>
                <c:pt idx="6544">
                  <c:v>14.809239999999999</c:v>
                </c:pt>
                <c:pt idx="6545">
                  <c:v>14.81367</c:v>
                </c:pt>
                <c:pt idx="6546">
                  <c:v>14.818100000000001</c:v>
                </c:pt>
                <c:pt idx="6547">
                  <c:v>14.82253</c:v>
                </c:pt>
                <c:pt idx="6548">
                  <c:v>14.826969999999999</c:v>
                </c:pt>
                <c:pt idx="6549">
                  <c:v>14.8314</c:v>
                </c:pt>
                <c:pt idx="6550">
                  <c:v>14.83583</c:v>
                </c:pt>
                <c:pt idx="6551">
                  <c:v>14.840259999999999</c:v>
                </c:pt>
                <c:pt idx="6552">
                  <c:v>14.84469</c:v>
                </c:pt>
                <c:pt idx="6553">
                  <c:v>14.849130000000001</c:v>
                </c:pt>
                <c:pt idx="6554">
                  <c:v>14.85356</c:v>
                </c:pt>
                <c:pt idx="6555">
                  <c:v>14.857989999999999</c:v>
                </c:pt>
                <c:pt idx="6556">
                  <c:v>14.86243</c:v>
                </c:pt>
                <c:pt idx="6557">
                  <c:v>14.866860000000001</c:v>
                </c:pt>
                <c:pt idx="6558">
                  <c:v>14.87129</c:v>
                </c:pt>
                <c:pt idx="6559">
                  <c:v>14.875719999999999</c:v>
                </c:pt>
                <c:pt idx="6560">
                  <c:v>14.88016</c:v>
                </c:pt>
                <c:pt idx="6561">
                  <c:v>14.884589999999999</c:v>
                </c:pt>
                <c:pt idx="6562">
                  <c:v>14.88903</c:v>
                </c:pt>
                <c:pt idx="6563">
                  <c:v>14.893460000000001</c:v>
                </c:pt>
                <c:pt idx="6564">
                  <c:v>14.89789</c:v>
                </c:pt>
                <c:pt idx="6565">
                  <c:v>14.902330000000001</c:v>
                </c:pt>
                <c:pt idx="6566">
                  <c:v>14.90676</c:v>
                </c:pt>
                <c:pt idx="6567">
                  <c:v>14.911199999999999</c:v>
                </c:pt>
                <c:pt idx="6568">
                  <c:v>14.915629999999998</c:v>
                </c:pt>
                <c:pt idx="6569">
                  <c:v>14.920070000000001</c:v>
                </c:pt>
                <c:pt idx="6570">
                  <c:v>14.9245</c:v>
                </c:pt>
                <c:pt idx="6571">
                  <c:v>14.928940000000001</c:v>
                </c:pt>
                <c:pt idx="6572">
                  <c:v>14.93337</c:v>
                </c:pt>
                <c:pt idx="6573">
                  <c:v>14.937809999999999</c:v>
                </c:pt>
                <c:pt idx="6574">
                  <c:v>14.94224</c:v>
                </c:pt>
                <c:pt idx="6575">
                  <c:v>14.946680000000001</c:v>
                </c:pt>
                <c:pt idx="6576">
                  <c:v>14.95111</c:v>
                </c:pt>
                <c:pt idx="6577">
                  <c:v>14.955550000000001</c:v>
                </c:pt>
                <c:pt idx="6578">
                  <c:v>14.95998</c:v>
                </c:pt>
                <c:pt idx="6579">
                  <c:v>14.96442</c:v>
                </c:pt>
                <c:pt idx="6580">
                  <c:v>14.968860000000001</c:v>
                </c:pt>
                <c:pt idx="6581">
                  <c:v>14.97329</c:v>
                </c:pt>
                <c:pt idx="6582">
                  <c:v>14.977729999999999</c:v>
                </c:pt>
                <c:pt idx="6583">
                  <c:v>14.98216</c:v>
                </c:pt>
                <c:pt idx="6584">
                  <c:v>14.986599999999999</c:v>
                </c:pt>
                <c:pt idx="6585">
                  <c:v>14.99104</c:v>
                </c:pt>
                <c:pt idx="6586">
                  <c:v>14.995480000000001</c:v>
                </c:pt>
                <c:pt idx="6587">
                  <c:v>14.99991</c:v>
                </c:pt>
                <c:pt idx="6588">
                  <c:v>15.004349999999999</c:v>
                </c:pt>
                <c:pt idx="6589">
                  <c:v>15.008789999999999</c:v>
                </c:pt>
                <c:pt idx="6590">
                  <c:v>15.01322</c:v>
                </c:pt>
                <c:pt idx="6591">
                  <c:v>15.017660000000001</c:v>
                </c:pt>
                <c:pt idx="6592">
                  <c:v>15.0221</c:v>
                </c:pt>
                <c:pt idx="6593">
                  <c:v>15.026539999999999</c:v>
                </c:pt>
                <c:pt idx="6594">
                  <c:v>15.03098</c:v>
                </c:pt>
                <c:pt idx="6595">
                  <c:v>15.035410000000001</c:v>
                </c:pt>
                <c:pt idx="6596">
                  <c:v>15.039850000000001</c:v>
                </c:pt>
                <c:pt idx="6597">
                  <c:v>15.04429</c:v>
                </c:pt>
                <c:pt idx="6598">
                  <c:v>15.048729999999999</c:v>
                </c:pt>
                <c:pt idx="6599">
                  <c:v>15.05317</c:v>
                </c:pt>
                <c:pt idx="6600">
                  <c:v>15.057600000000001</c:v>
                </c:pt>
                <c:pt idx="6601">
                  <c:v>15.06204</c:v>
                </c:pt>
                <c:pt idx="6602">
                  <c:v>15.06648</c:v>
                </c:pt>
                <c:pt idx="6603">
                  <c:v>15.070919999999999</c:v>
                </c:pt>
                <c:pt idx="6604">
                  <c:v>15.07536</c:v>
                </c:pt>
                <c:pt idx="6605">
                  <c:v>15.079800000000001</c:v>
                </c:pt>
                <c:pt idx="6606">
                  <c:v>15.084240000000001</c:v>
                </c:pt>
                <c:pt idx="6607">
                  <c:v>15.08868</c:v>
                </c:pt>
                <c:pt idx="6608">
                  <c:v>15.093119999999999</c:v>
                </c:pt>
                <c:pt idx="6609">
                  <c:v>15.09756</c:v>
                </c:pt>
                <c:pt idx="6610">
                  <c:v>15.102</c:v>
                </c:pt>
                <c:pt idx="6611">
                  <c:v>15.106440000000001</c:v>
                </c:pt>
                <c:pt idx="6612">
                  <c:v>15.11088</c:v>
                </c:pt>
                <c:pt idx="6613">
                  <c:v>15.115320000000001</c:v>
                </c:pt>
                <c:pt idx="6614">
                  <c:v>15.119759999999999</c:v>
                </c:pt>
                <c:pt idx="6615">
                  <c:v>15.1242</c:v>
                </c:pt>
                <c:pt idx="6616">
                  <c:v>15.128640000000001</c:v>
                </c:pt>
                <c:pt idx="6617">
                  <c:v>15.13308</c:v>
                </c:pt>
                <c:pt idx="6618">
                  <c:v>15.13752</c:v>
                </c:pt>
                <c:pt idx="6619">
                  <c:v>15.141959999999999</c:v>
                </c:pt>
                <c:pt idx="6620">
                  <c:v>15.146410000000001</c:v>
                </c:pt>
                <c:pt idx="6621">
                  <c:v>15.15085</c:v>
                </c:pt>
                <c:pt idx="6622">
                  <c:v>15.155290000000001</c:v>
                </c:pt>
                <c:pt idx="6623">
                  <c:v>15.15973</c:v>
                </c:pt>
                <c:pt idx="6624">
                  <c:v>15.164169999999999</c:v>
                </c:pt>
                <c:pt idx="6625">
                  <c:v>15.168610000000001</c:v>
                </c:pt>
                <c:pt idx="6626">
                  <c:v>15.17306</c:v>
                </c:pt>
                <c:pt idx="6627">
                  <c:v>15.1775</c:v>
                </c:pt>
                <c:pt idx="6628">
                  <c:v>15.181939999999999</c:v>
                </c:pt>
                <c:pt idx="6629">
                  <c:v>15.18638</c:v>
                </c:pt>
                <c:pt idx="6630">
                  <c:v>15.19082</c:v>
                </c:pt>
                <c:pt idx="6631">
                  <c:v>15.195270000000001</c:v>
                </c:pt>
                <c:pt idx="6632">
                  <c:v>15.19971</c:v>
                </c:pt>
                <c:pt idx="6633">
                  <c:v>15.20415</c:v>
                </c:pt>
                <c:pt idx="6634">
                  <c:v>15.208599999999999</c:v>
                </c:pt>
                <c:pt idx="6635">
                  <c:v>15.213040000000001</c:v>
                </c:pt>
                <c:pt idx="6636">
                  <c:v>15.21748</c:v>
                </c:pt>
                <c:pt idx="6637">
                  <c:v>15.221920000000001</c:v>
                </c:pt>
                <c:pt idx="6638">
                  <c:v>15.226369999999999</c:v>
                </c:pt>
                <c:pt idx="6639">
                  <c:v>15.23081</c:v>
                </c:pt>
                <c:pt idx="6640">
                  <c:v>15.23526</c:v>
                </c:pt>
                <c:pt idx="6641">
                  <c:v>15.239700000000001</c:v>
                </c:pt>
                <c:pt idx="6642">
                  <c:v>15.24414</c:v>
                </c:pt>
                <c:pt idx="6643">
                  <c:v>15.24859</c:v>
                </c:pt>
                <c:pt idx="6644">
                  <c:v>15.253030000000001</c:v>
                </c:pt>
                <c:pt idx="6645">
                  <c:v>15.257480000000001</c:v>
                </c:pt>
                <c:pt idx="6646">
                  <c:v>15.26192</c:v>
                </c:pt>
                <c:pt idx="6647">
                  <c:v>15.26637</c:v>
                </c:pt>
                <c:pt idx="6648">
                  <c:v>15.270809999999999</c:v>
                </c:pt>
                <c:pt idx="6649">
                  <c:v>15.27525</c:v>
                </c:pt>
                <c:pt idx="6650">
                  <c:v>15.2797</c:v>
                </c:pt>
                <c:pt idx="6651">
                  <c:v>15.284140000000001</c:v>
                </c:pt>
                <c:pt idx="6652">
                  <c:v>15.288589999999999</c:v>
                </c:pt>
                <c:pt idx="6653">
                  <c:v>15.293030000000002</c:v>
                </c:pt>
                <c:pt idx="6654">
                  <c:v>15.29748</c:v>
                </c:pt>
                <c:pt idx="6655">
                  <c:v>15.30193</c:v>
                </c:pt>
                <c:pt idx="6656">
                  <c:v>15.306369999999999</c:v>
                </c:pt>
                <c:pt idx="6657">
                  <c:v>15.31082</c:v>
                </c:pt>
                <c:pt idx="6658">
                  <c:v>15.31526</c:v>
                </c:pt>
                <c:pt idx="6659">
                  <c:v>15.319710000000001</c:v>
                </c:pt>
                <c:pt idx="6660">
                  <c:v>15.324159999999999</c:v>
                </c:pt>
                <c:pt idx="6661">
                  <c:v>15.3286</c:v>
                </c:pt>
                <c:pt idx="6662">
                  <c:v>15.33305</c:v>
                </c:pt>
                <c:pt idx="6663">
                  <c:v>15.3375</c:v>
                </c:pt>
                <c:pt idx="6664">
                  <c:v>15.341939999999999</c:v>
                </c:pt>
                <c:pt idx="6665">
                  <c:v>15.34639</c:v>
                </c:pt>
                <c:pt idx="6666">
                  <c:v>15.35084</c:v>
                </c:pt>
                <c:pt idx="6667">
                  <c:v>15.35528</c:v>
                </c:pt>
                <c:pt idx="6668">
                  <c:v>15.359730000000001</c:v>
                </c:pt>
                <c:pt idx="6669">
                  <c:v>15.364179999999999</c:v>
                </c:pt>
                <c:pt idx="6670">
                  <c:v>15.36862</c:v>
                </c:pt>
                <c:pt idx="6671">
                  <c:v>15.37307</c:v>
                </c:pt>
                <c:pt idx="6672">
                  <c:v>15.377520000000001</c:v>
                </c:pt>
                <c:pt idx="6673">
                  <c:v>15.381970000000001</c:v>
                </c:pt>
                <c:pt idx="6674">
                  <c:v>15.386419999999999</c:v>
                </c:pt>
                <c:pt idx="6675">
                  <c:v>15.39086</c:v>
                </c:pt>
                <c:pt idx="6676">
                  <c:v>15.39531</c:v>
                </c:pt>
                <c:pt idx="6677">
                  <c:v>15.399760000000001</c:v>
                </c:pt>
                <c:pt idx="6678">
                  <c:v>15.404209999999999</c:v>
                </c:pt>
                <c:pt idx="6679">
                  <c:v>15.408659999999999</c:v>
                </c:pt>
                <c:pt idx="6680">
                  <c:v>15.413110000000001</c:v>
                </c:pt>
                <c:pt idx="6681">
                  <c:v>15.41755</c:v>
                </c:pt>
                <c:pt idx="6682">
                  <c:v>15.422000000000001</c:v>
                </c:pt>
                <c:pt idx="6683">
                  <c:v>15.426449999999999</c:v>
                </c:pt>
                <c:pt idx="6684">
                  <c:v>15.430900000000001</c:v>
                </c:pt>
                <c:pt idx="6685">
                  <c:v>15.43535</c:v>
                </c:pt>
                <c:pt idx="6686">
                  <c:v>15.4398</c:v>
                </c:pt>
                <c:pt idx="6687">
                  <c:v>15.44425</c:v>
                </c:pt>
                <c:pt idx="6688">
                  <c:v>15.448699999999999</c:v>
                </c:pt>
                <c:pt idx="6689">
                  <c:v>15.453150000000001</c:v>
                </c:pt>
                <c:pt idx="6690">
                  <c:v>15.457599999999999</c:v>
                </c:pt>
                <c:pt idx="6691">
                  <c:v>15.46205</c:v>
                </c:pt>
                <c:pt idx="6692">
                  <c:v>15.4665</c:v>
                </c:pt>
                <c:pt idx="6693">
                  <c:v>15.47095</c:v>
                </c:pt>
                <c:pt idx="6694">
                  <c:v>15.4754</c:v>
                </c:pt>
                <c:pt idx="6695">
                  <c:v>15.479849999999999</c:v>
                </c:pt>
                <c:pt idx="6696">
                  <c:v>15.484299999999999</c:v>
                </c:pt>
                <c:pt idx="6697">
                  <c:v>15.488750000000001</c:v>
                </c:pt>
                <c:pt idx="6698">
                  <c:v>15.4932</c:v>
                </c:pt>
                <c:pt idx="6699">
                  <c:v>15.49765</c:v>
                </c:pt>
                <c:pt idx="6700">
                  <c:v>15.5021</c:v>
                </c:pt>
                <c:pt idx="6701">
                  <c:v>15.50656</c:v>
                </c:pt>
                <c:pt idx="6702">
                  <c:v>15.511010000000001</c:v>
                </c:pt>
                <c:pt idx="6703">
                  <c:v>15.515459999999999</c:v>
                </c:pt>
                <c:pt idx="6704">
                  <c:v>15.519909999999999</c:v>
                </c:pt>
                <c:pt idx="6705">
                  <c:v>15.52436</c:v>
                </c:pt>
                <c:pt idx="6706">
                  <c:v>15.52881</c:v>
                </c:pt>
                <c:pt idx="6707">
                  <c:v>15.53327</c:v>
                </c:pt>
                <c:pt idx="6708">
                  <c:v>15.53772</c:v>
                </c:pt>
                <c:pt idx="6709">
                  <c:v>15.542169999999999</c:v>
                </c:pt>
                <c:pt idx="6710">
                  <c:v>15.546620000000001</c:v>
                </c:pt>
                <c:pt idx="6711">
                  <c:v>15.551080000000001</c:v>
                </c:pt>
                <c:pt idx="6712">
                  <c:v>15.555529999999999</c:v>
                </c:pt>
                <c:pt idx="6713">
                  <c:v>15.559979999999999</c:v>
                </c:pt>
                <c:pt idx="6714">
                  <c:v>15.56443</c:v>
                </c:pt>
                <c:pt idx="6715">
                  <c:v>15.56889</c:v>
                </c:pt>
                <c:pt idx="6716">
                  <c:v>15.57334</c:v>
                </c:pt>
                <c:pt idx="6717">
                  <c:v>15.577789999999998</c:v>
                </c:pt>
                <c:pt idx="6718">
                  <c:v>15.58225</c:v>
                </c:pt>
                <c:pt idx="6719">
                  <c:v>15.5867</c:v>
                </c:pt>
                <c:pt idx="6720">
                  <c:v>15.591149999999999</c:v>
                </c:pt>
                <c:pt idx="6721">
                  <c:v>15.595609999999999</c:v>
                </c:pt>
                <c:pt idx="6722">
                  <c:v>15.600060000000001</c:v>
                </c:pt>
                <c:pt idx="6723">
                  <c:v>15.604509999999999</c:v>
                </c:pt>
                <c:pt idx="6724">
                  <c:v>15.608969999999999</c:v>
                </c:pt>
                <c:pt idx="6725">
                  <c:v>15.61342</c:v>
                </c:pt>
                <c:pt idx="6726">
                  <c:v>15.617880000000001</c:v>
                </c:pt>
                <c:pt idx="6727">
                  <c:v>15.62233</c:v>
                </c:pt>
                <c:pt idx="6728">
                  <c:v>15.62678</c:v>
                </c:pt>
                <c:pt idx="6729">
                  <c:v>15.631240000000002</c:v>
                </c:pt>
                <c:pt idx="6730">
                  <c:v>15.63569</c:v>
                </c:pt>
                <c:pt idx="6731">
                  <c:v>15.640149999999998</c:v>
                </c:pt>
                <c:pt idx="6732">
                  <c:v>15.644600000000002</c:v>
                </c:pt>
                <c:pt idx="6733">
                  <c:v>15.649059999999999</c:v>
                </c:pt>
                <c:pt idx="6734">
                  <c:v>15.653509999999999</c:v>
                </c:pt>
                <c:pt idx="6735">
                  <c:v>15.657970000000001</c:v>
                </c:pt>
                <c:pt idx="6736">
                  <c:v>15.662419999999999</c:v>
                </c:pt>
                <c:pt idx="6737">
                  <c:v>15.666880000000001</c:v>
                </c:pt>
                <c:pt idx="6738">
                  <c:v>15.671339999999999</c:v>
                </c:pt>
                <c:pt idx="6739">
                  <c:v>15.675789999999999</c:v>
                </c:pt>
                <c:pt idx="6740">
                  <c:v>15.680249999999999</c:v>
                </c:pt>
                <c:pt idx="6741">
                  <c:v>15.684699999999999</c:v>
                </c:pt>
                <c:pt idx="6742">
                  <c:v>15.689160000000001</c:v>
                </c:pt>
                <c:pt idx="6743">
                  <c:v>15.693619999999999</c:v>
                </c:pt>
                <c:pt idx="6744">
                  <c:v>15.698070000000001</c:v>
                </c:pt>
                <c:pt idx="6745">
                  <c:v>15.702529999999999</c:v>
                </c:pt>
                <c:pt idx="6746">
                  <c:v>15.706990000000001</c:v>
                </c:pt>
                <c:pt idx="6747">
                  <c:v>15.71144</c:v>
                </c:pt>
                <c:pt idx="6748">
                  <c:v>15.715900000000001</c:v>
                </c:pt>
                <c:pt idx="6749">
                  <c:v>15.720359999999999</c:v>
                </c:pt>
                <c:pt idx="6750">
                  <c:v>15.724809999999998</c:v>
                </c:pt>
                <c:pt idx="6751">
                  <c:v>15.72927</c:v>
                </c:pt>
                <c:pt idx="6752">
                  <c:v>15.733730000000001</c:v>
                </c:pt>
                <c:pt idx="6753">
                  <c:v>15.738189999999999</c:v>
                </c:pt>
                <c:pt idx="6754">
                  <c:v>15.742639999999998</c:v>
                </c:pt>
                <c:pt idx="6755">
                  <c:v>15.7471</c:v>
                </c:pt>
                <c:pt idx="6756">
                  <c:v>15.751560000000001</c:v>
                </c:pt>
                <c:pt idx="6757">
                  <c:v>15.756019999999999</c:v>
                </c:pt>
                <c:pt idx="6758">
                  <c:v>15.760469999999998</c:v>
                </c:pt>
                <c:pt idx="6759">
                  <c:v>15.76493</c:v>
                </c:pt>
                <c:pt idx="6760">
                  <c:v>15.769390000000001</c:v>
                </c:pt>
                <c:pt idx="6761">
                  <c:v>15.773849999999999</c:v>
                </c:pt>
                <c:pt idx="6762">
                  <c:v>15.778309999999999</c:v>
                </c:pt>
                <c:pt idx="6763">
                  <c:v>15.782770000000001</c:v>
                </c:pt>
                <c:pt idx="6764">
                  <c:v>15.787229999999999</c:v>
                </c:pt>
                <c:pt idx="6765">
                  <c:v>15.791679999999999</c:v>
                </c:pt>
                <c:pt idx="6766">
                  <c:v>15.796139999999999</c:v>
                </c:pt>
                <c:pt idx="6767">
                  <c:v>15.800600000000001</c:v>
                </c:pt>
                <c:pt idx="6768">
                  <c:v>15.805059999999999</c:v>
                </c:pt>
                <c:pt idx="6769">
                  <c:v>15.809520000000001</c:v>
                </c:pt>
                <c:pt idx="6770">
                  <c:v>15.813979999999999</c:v>
                </c:pt>
                <c:pt idx="6771">
                  <c:v>15.818439999999999</c:v>
                </c:pt>
                <c:pt idx="6772">
                  <c:v>15.822900000000001</c:v>
                </c:pt>
                <c:pt idx="6773">
                  <c:v>15.827359999999999</c:v>
                </c:pt>
                <c:pt idx="6774">
                  <c:v>15.83182</c:v>
                </c:pt>
                <c:pt idx="6775">
                  <c:v>15.83628</c:v>
                </c:pt>
                <c:pt idx="6776">
                  <c:v>15.840739999999998</c:v>
                </c:pt>
                <c:pt idx="6777">
                  <c:v>15.8452</c:v>
                </c:pt>
                <c:pt idx="6778">
                  <c:v>15.849660000000002</c:v>
                </c:pt>
                <c:pt idx="6779">
                  <c:v>15.85412</c:v>
                </c:pt>
                <c:pt idx="6780">
                  <c:v>15.85858</c:v>
                </c:pt>
                <c:pt idx="6781">
                  <c:v>15.863039999999998</c:v>
                </c:pt>
                <c:pt idx="6782">
                  <c:v>15.8675</c:v>
                </c:pt>
                <c:pt idx="6783">
                  <c:v>15.871960000000001</c:v>
                </c:pt>
                <c:pt idx="6784">
                  <c:v>15.876430000000001</c:v>
                </c:pt>
                <c:pt idx="6785">
                  <c:v>15.880890000000001</c:v>
                </c:pt>
                <c:pt idx="6786">
                  <c:v>15.885349999999999</c:v>
                </c:pt>
                <c:pt idx="6787">
                  <c:v>15.889810000000001</c:v>
                </c:pt>
                <c:pt idx="6788">
                  <c:v>15.894269999999999</c:v>
                </c:pt>
                <c:pt idx="6789">
                  <c:v>15.89873</c:v>
                </c:pt>
                <c:pt idx="6790">
                  <c:v>15.90319</c:v>
                </c:pt>
                <c:pt idx="6791">
                  <c:v>15.90766</c:v>
                </c:pt>
                <c:pt idx="6792">
                  <c:v>15.912119999999998</c:v>
                </c:pt>
                <c:pt idx="6793">
                  <c:v>15.91658</c:v>
                </c:pt>
                <c:pt idx="6794">
                  <c:v>15.921040000000001</c:v>
                </c:pt>
                <c:pt idx="6795">
                  <c:v>15.9255</c:v>
                </c:pt>
                <c:pt idx="6796">
                  <c:v>15.929970000000001</c:v>
                </c:pt>
                <c:pt idx="6797">
                  <c:v>15.934429999999999</c:v>
                </c:pt>
                <c:pt idx="6798">
                  <c:v>15.938890000000001</c:v>
                </c:pt>
                <c:pt idx="6799">
                  <c:v>15.94336</c:v>
                </c:pt>
                <c:pt idx="6800">
                  <c:v>15.947820000000002</c:v>
                </c:pt>
                <c:pt idx="6801">
                  <c:v>15.95228</c:v>
                </c:pt>
                <c:pt idx="6802">
                  <c:v>15.95674</c:v>
                </c:pt>
                <c:pt idx="6803">
                  <c:v>15.961209999999999</c:v>
                </c:pt>
                <c:pt idx="6804">
                  <c:v>15.965670000000001</c:v>
                </c:pt>
                <c:pt idx="6805">
                  <c:v>15.970140000000001</c:v>
                </c:pt>
                <c:pt idx="6806">
                  <c:v>15.974599999999999</c:v>
                </c:pt>
                <c:pt idx="6807">
                  <c:v>15.97906</c:v>
                </c:pt>
                <c:pt idx="6808">
                  <c:v>15.98353</c:v>
                </c:pt>
                <c:pt idx="6809">
                  <c:v>15.98799</c:v>
                </c:pt>
                <c:pt idx="6810">
                  <c:v>15.992449999999998</c:v>
                </c:pt>
                <c:pt idx="6811">
                  <c:v>15.996920000000001</c:v>
                </c:pt>
                <c:pt idx="6812">
                  <c:v>16.001379999999997</c:v>
                </c:pt>
                <c:pt idx="6813">
                  <c:v>16.005849999999999</c:v>
                </c:pt>
                <c:pt idx="6814">
                  <c:v>16.01031</c:v>
                </c:pt>
                <c:pt idx="6815">
                  <c:v>16.014779999999998</c:v>
                </c:pt>
                <c:pt idx="6816">
                  <c:v>16.01924</c:v>
                </c:pt>
                <c:pt idx="6817">
                  <c:v>16.023710000000001</c:v>
                </c:pt>
                <c:pt idx="6818">
                  <c:v>16.028170000000003</c:v>
                </c:pt>
                <c:pt idx="6819">
                  <c:v>16.032640000000001</c:v>
                </c:pt>
                <c:pt idx="6820">
                  <c:v>16.037099999999999</c:v>
                </c:pt>
                <c:pt idx="6821">
                  <c:v>16.04157</c:v>
                </c:pt>
                <c:pt idx="6822">
                  <c:v>16.046029999999998</c:v>
                </c:pt>
                <c:pt idx="6823">
                  <c:v>16.0505</c:v>
                </c:pt>
                <c:pt idx="6824">
                  <c:v>16.054960000000001</c:v>
                </c:pt>
                <c:pt idx="6825">
                  <c:v>16.059429999999999</c:v>
                </c:pt>
                <c:pt idx="6826">
                  <c:v>16.0639</c:v>
                </c:pt>
                <c:pt idx="6827">
                  <c:v>16.068360000000002</c:v>
                </c:pt>
                <c:pt idx="6828">
                  <c:v>16.07283</c:v>
                </c:pt>
                <c:pt idx="6829">
                  <c:v>16.077290000000001</c:v>
                </c:pt>
                <c:pt idx="6830">
                  <c:v>16.081759999999999</c:v>
                </c:pt>
                <c:pt idx="6831">
                  <c:v>16.08623</c:v>
                </c:pt>
                <c:pt idx="6832">
                  <c:v>16.090690000000002</c:v>
                </c:pt>
                <c:pt idx="6833">
                  <c:v>16.09516</c:v>
                </c:pt>
                <c:pt idx="6834">
                  <c:v>16.099630000000001</c:v>
                </c:pt>
                <c:pt idx="6835">
                  <c:v>16.104090000000003</c:v>
                </c:pt>
                <c:pt idx="6836">
                  <c:v>16.108560000000001</c:v>
                </c:pt>
                <c:pt idx="6837">
                  <c:v>16.113030000000002</c:v>
                </c:pt>
                <c:pt idx="6838">
                  <c:v>16.1175</c:v>
                </c:pt>
                <c:pt idx="6839">
                  <c:v>16.121960000000001</c:v>
                </c:pt>
                <c:pt idx="6840">
                  <c:v>16.126429999999999</c:v>
                </c:pt>
                <c:pt idx="6841">
                  <c:v>16.1309</c:v>
                </c:pt>
                <c:pt idx="6842">
                  <c:v>16.135369999999998</c:v>
                </c:pt>
                <c:pt idx="6843">
                  <c:v>16.13983</c:v>
                </c:pt>
                <c:pt idx="6844">
                  <c:v>16.144300000000001</c:v>
                </c:pt>
                <c:pt idx="6845">
                  <c:v>16.148769999999999</c:v>
                </c:pt>
                <c:pt idx="6846">
                  <c:v>16.15324</c:v>
                </c:pt>
                <c:pt idx="6847">
                  <c:v>16.157709999999998</c:v>
                </c:pt>
                <c:pt idx="6848">
                  <c:v>16.162180000000003</c:v>
                </c:pt>
                <c:pt idx="6849">
                  <c:v>16.166640000000001</c:v>
                </c:pt>
                <c:pt idx="6850">
                  <c:v>16.171109999999999</c:v>
                </c:pt>
                <c:pt idx="6851">
                  <c:v>16.17558</c:v>
                </c:pt>
                <c:pt idx="6852">
                  <c:v>16.180050000000001</c:v>
                </c:pt>
                <c:pt idx="6853">
                  <c:v>16.184519999999999</c:v>
                </c:pt>
                <c:pt idx="6854">
                  <c:v>16.18899</c:v>
                </c:pt>
                <c:pt idx="6855">
                  <c:v>16.193459999999998</c:v>
                </c:pt>
                <c:pt idx="6856">
                  <c:v>16.197929999999999</c:v>
                </c:pt>
                <c:pt idx="6857">
                  <c:v>16.202399999999997</c:v>
                </c:pt>
                <c:pt idx="6858">
                  <c:v>16.206870000000002</c:v>
                </c:pt>
                <c:pt idx="6859">
                  <c:v>16.21133</c:v>
                </c:pt>
                <c:pt idx="6860">
                  <c:v>16.215799999999998</c:v>
                </c:pt>
                <c:pt idx="6861">
                  <c:v>16.220279999999999</c:v>
                </c:pt>
                <c:pt idx="6862">
                  <c:v>16.22475</c:v>
                </c:pt>
                <c:pt idx="6863">
                  <c:v>16.229219999999998</c:v>
                </c:pt>
                <c:pt idx="6864">
                  <c:v>16.233689999999999</c:v>
                </c:pt>
                <c:pt idx="6865">
                  <c:v>16.238160000000001</c:v>
                </c:pt>
                <c:pt idx="6866">
                  <c:v>16.242630000000002</c:v>
                </c:pt>
                <c:pt idx="6867">
                  <c:v>16.2471</c:v>
                </c:pt>
                <c:pt idx="6868">
                  <c:v>16.251570000000001</c:v>
                </c:pt>
                <c:pt idx="6869">
                  <c:v>16.256039999999999</c:v>
                </c:pt>
                <c:pt idx="6870">
                  <c:v>16.26051</c:v>
                </c:pt>
                <c:pt idx="6871">
                  <c:v>16.264979999999998</c:v>
                </c:pt>
                <c:pt idx="6872">
                  <c:v>16.269450000000003</c:v>
                </c:pt>
                <c:pt idx="6873">
                  <c:v>16.27392</c:v>
                </c:pt>
                <c:pt idx="6874">
                  <c:v>16.278390000000002</c:v>
                </c:pt>
                <c:pt idx="6875">
                  <c:v>16.282870000000003</c:v>
                </c:pt>
                <c:pt idx="6876">
                  <c:v>16.28734</c:v>
                </c:pt>
                <c:pt idx="6877">
                  <c:v>16.291810000000002</c:v>
                </c:pt>
                <c:pt idx="6878">
                  <c:v>16.296279999999999</c:v>
                </c:pt>
                <c:pt idx="6879">
                  <c:v>16.300750000000001</c:v>
                </c:pt>
                <c:pt idx="6880">
                  <c:v>16.305219999999998</c:v>
                </c:pt>
                <c:pt idx="6881">
                  <c:v>16.309699999999999</c:v>
                </c:pt>
                <c:pt idx="6882">
                  <c:v>16.314170000000001</c:v>
                </c:pt>
                <c:pt idx="6883">
                  <c:v>16.318639999999998</c:v>
                </c:pt>
                <c:pt idx="6884">
                  <c:v>16.32311</c:v>
                </c:pt>
                <c:pt idx="6885">
                  <c:v>16.327590000000001</c:v>
                </c:pt>
                <c:pt idx="6886">
                  <c:v>16.332059999999998</c:v>
                </c:pt>
                <c:pt idx="6887">
                  <c:v>16.33653</c:v>
                </c:pt>
                <c:pt idx="6888">
                  <c:v>16.341000000000001</c:v>
                </c:pt>
                <c:pt idx="6889">
                  <c:v>16.345479999999998</c:v>
                </c:pt>
                <c:pt idx="6890">
                  <c:v>16.34995</c:v>
                </c:pt>
                <c:pt idx="6891">
                  <c:v>16.354420000000001</c:v>
                </c:pt>
                <c:pt idx="6892">
                  <c:v>16.358899999999998</c:v>
                </c:pt>
                <c:pt idx="6893">
                  <c:v>16.36337</c:v>
                </c:pt>
                <c:pt idx="6894">
                  <c:v>16.367850000000001</c:v>
                </c:pt>
                <c:pt idx="6895">
                  <c:v>16.372319999999998</c:v>
                </c:pt>
                <c:pt idx="6896">
                  <c:v>16.37679</c:v>
                </c:pt>
                <c:pt idx="6897">
                  <c:v>16.381270000000001</c:v>
                </c:pt>
                <c:pt idx="6898">
                  <c:v>16.385739999999998</c:v>
                </c:pt>
                <c:pt idx="6899">
                  <c:v>16.39021</c:v>
                </c:pt>
                <c:pt idx="6900">
                  <c:v>16.394690000000001</c:v>
                </c:pt>
                <c:pt idx="6901">
                  <c:v>16.399159999999998</c:v>
                </c:pt>
                <c:pt idx="6902">
                  <c:v>16.403639999999999</c:v>
                </c:pt>
                <c:pt idx="6903">
                  <c:v>16.408110000000001</c:v>
                </c:pt>
                <c:pt idx="6904">
                  <c:v>16.412590000000002</c:v>
                </c:pt>
                <c:pt idx="6905">
                  <c:v>16.417059999999999</c:v>
                </c:pt>
                <c:pt idx="6906">
                  <c:v>16.421539999999997</c:v>
                </c:pt>
                <c:pt idx="6907">
                  <c:v>16.426010000000002</c:v>
                </c:pt>
                <c:pt idx="6908">
                  <c:v>16.430489999999999</c:v>
                </c:pt>
                <c:pt idx="6909">
                  <c:v>16.434959999999997</c:v>
                </c:pt>
                <c:pt idx="6910">
                  <c:v>16.439440000000001</c:v>
                </c:pt>
                <c:pt idx="6911">
                  <c:v>16.443909999999999</c:v>
                </c:pt>
                <c:pt idx="6912">
                  <c:v>16.44839</c:v>
                </c:pt>
                <c:pt idx="6913">
                  <c:v>16.452860000000001</c:v>
                </c:pt>
                <c:pt idx="6914">
                  <c:v>16.457340000000002</c:v>
                </c:pt>
                <c:pt idx="6915">
                  <c:v>16.461819999999999</c:v>
                </c:pt>
                <c:pt idx="6916">
                  <c:v>16.466290000000001</c:v>
                </c:pt>
                <c:pt idx="6917">
                  <c:v>16.470769999999998</c:v>
                </c:pt>
                <c:pt idx="6918">
                  <c:v>16.475239999999999</c:v>
                </c:pt>
                <c:pt idx="6919">
                  <c:v>16.47972</c:v>
                </c:pt>
                <c:pt idx="6920">
                  <c:v>16.484200000000001</c:v>
                </c:pt>
                <c:pt idx="6921">
                  <c:v>16.488669999999999</c:v>
                </c:pt>
                <c:pt idx="6922">
                  <c:v>16.49315</c:v>
                </c:pt>
                <c:pt idx="6923">
                  <c:v>16.497630000000001</c:v>
                </c:pt>
                <c:pt idx="6924">
                  <c:v>16.502099999999999</c:v>
                </c:pt>
                <c:pt idx="6925">
                  <c:v>16.50658</c:v>
                </c:pt>
                <c:pt idx="6926">
                  <c:v>16.511060000000001</c:v>
                </c:pt>
                <c:pt idx="6927">
                  <c:v>16.515530000000002</c:v>
                </c:pt>
                <c:pt idx="6928">
                  <c:v>16.520010000000003</c:v>
                </c:pt>
                <c:pt idx="6929">
                  <c:v>16.52449</c:v>
                </c:pt>
                <c:pt idx="6930">
                  <c:v>16.528970000000001</c:v>
                </c:pt>
                <c:pt idx="6931">
                  <c:v>16.533450000000002</c:v>
                </c:pt>
                <c:pt idx="6932">
                  <c:v>16.53792</c:v>
                </c:pt>
                <c:pt idx="6933">
                  <c:v>16.542399999999997</c:v>
                </c:pt>
                <c:pt idx="6934">
                  <c:v>16.546880000000002</c:v>
                </c:pt>
                <c:pt idx="6935">
                  <c:v>16.551360000000003</c:v>
                </c:pt>
                <c:pt idx="6936">
                  <c:v>16.55583</c:v>
                </c:pt>
                <c:pt idx="6937">
                  <c:v>16.560310000000001</c:v>
                </c:pt>
                <c:pt idx="6938">
                  <c:v>16.564789999999999</c:v>
                </c:pt>
                <c:pt idx="6939">
                  <c:v>16.569269999999999</c:v>
                </c:pt>
                <c:pt idx="6940">
                  <c:v>16.57375</c:v>
                </c:pt>
                <c:pt idx="6941">
                  <c:v>16.578229999999998</c:v>
                </c:pt>
                <c:pt idx="6942">
                  <c:v>16.582709999999999</c:v>
                </c:pt>
                <c:pt idx="6943">
                  <c:v>16.58718</c:v>
                </c:pt>
                <c:pt idx="6944">
                  <c:v>16.591660000000001</c:v>
                </c:pt>
                <c:pt idx="6945">
                  <c:v>16.596139999999998</c:v>
                </c:pt>
                <c:pt idx="6946">
                  <c:v>16.600619999999999</c:v>
                </c:pt>
                <c:pt idx="6947">
                  <c:v>16.6051</c:v>
                </c:pt>
                <c:pt idx="6948">
                  <c:v>16.609579999999998</c:v>
                </c:pt>
                <c:pt idx="6949">
                  <c:v>16.614059999999998</c:v>
                </c:pt>
                <c:pt idx="6950">
                  <c:v>16.618539999999999</c:v>
                </c:pt>
                <c:pt idx="6951">
                  <c:v>16.62302</c:v>
                </c:pt>
                <c:pt idx="6952">
                  <c:v>16.627500000000001</c:v>
                </c:pt>
                <c:pt idx="6953">
                  <c:v>16.631980000000002</c:v>
                </c:pt>
                <c:pt idx="6954">
                  <c:v>16.63646</c:v>
                </c:pt>
                <c:pt idx="6955">
                  <c:v>16.640940000000001</c:v>
                </c:pt>
                <c:pt idx="6956">
                  <c:v>16.645420000000001</c:v>
                </c:pt>
                <c:pt idx="6957">
                  <c:v>16.649899999999999</c:v>
                </c:pt>
                <c:pt idx="6958">
                  <c:v>16.65438</c:v>
                </c:pt>
                <c:pt idx="6959">
                  <c:v>16.658860000000001</c:v>
                </c:pt>
                <c:pt idx="6960">
                  <c:v>16.663339999999998</c:v>
                </c:pt>
                <c:pt idx="6961">
                  <c:v>16.667819999999999</c:v>
                </c:pt>
                <c:pt idx="6962">
                  <c:v>16.67231</c:v>
                </c:pt>
                <c:pt idx="6963">
                  <c:v>16.67679</c:v>
                </c:pt>
                <c:pt idx="6964">
                  <c:v>16.681270000000001</c:v>
                </c:pt>
                <c:pt idx="6965">
                  <c:v>16.685749999999999</c:v>
                </c:pt>
                <c:pt idx="6966">
                  <c:v>16.69023</c:v>
                </c:pt>
                <c:pt idx="6967">
                  <c:v>16.694710000000001</c:v>
                </c:pt>
                <c:pt idx="6968">
                  <c:v>16.699189999999998</c:v>
                </c:pt>
                <c:pt idx="6969">
                  <c:v>16.703669999999999</c:v>
                </c:pt>
                <c:pt idx="6970">
                  <c:v>16.708159999999999</c:v>
                </c:pt>
                <c:pt idx="6971">
                  <c:v>16.71264</c:v>
                </c:pt>
                <c:pt idx="6972">
                  <c:v>16.717119999999998</c:v>
                </c:pt>
                <c:pt idx="6973">
                  <c:v>16.721599999999999</c:v>
                </c:pt>
                <c:pt idx="6974">
                  <c:v>16.726089999999999</c:v>
                </c:pt>
                <c:pt idx="6975">
                  <c:v>16.73057</c:v>
                </c:pt>
                <c:pt idx="6976">
                  <c:v>16.735050000000001</c:v>
                </c:pt>
                <c:pt idx="6977">
                  <c:v>16.739529999999998</c:v>
                </c:pt>
                <c:pt idx="6978">
                  <c:v>16.744019999999999</c:v>
                </c:pt>
                <c:pt idx="6979">
                  <c:v>16.7485</c:v>
                </c:pt>
                <c:pt idx="6980">
                  <c:v>16.752980000000001</c:v>
                </c:pt>
                <c:pt idx="6981">
                  <c:v>16.757459999999998</c:v>
                </c:pt>
                <c:pt idx="6982">
                  <c:v>16.761950000000002</c:v>
                </c:pt>
                <c:pt idx="6983">
                  <c:v>16.76643</c:v>
                </c:pt>
                <c:pt idx="6984">
                  <c:v>16.770910000000001</c:v>
                </c:pt>
                <c:pt idx="6985">
                  <c:v>16.775399999999998</c:v>
                </c:pt>
                <c:pt idx="6986">
                  <c:v>16.779880000000002</c:v>
                </c:pt>
                <c:pt idx="6987">
                  <c:v>16.784360000000003</c:v>
                </c:pt>
                <c:pt idx="6988">
                  <c:v>16.78885</c:v>
                </c:pt>
                <c:pt idx="6989">
                  <c:v>16.793329999999997</c:v>
                </c:pt>
                <c:pt idx="6990">
                  <c:v>16.797820000000002</c:v>
                </c:pt>
                <c:pt idx="6991">
                  <c:v>16.802299999999999</c:v>
                </c:pt>
                <c:pt idx="6992">
                  <c:v>16.806789999999999</c:v>
                </c:pt>
                <c:pt idx="6993">
                  <c:v>16.81127</c:v>
                </c:pt>
                <c:pt idx="6994">
                  <c:v>16.815750000000001</c:v>
                </c:pt>
                <c:pt idx="6995">
                  <c:v>16.820240000000002</c:v>
                </c:pt>
                <c:pt idx="6996">
                  <c:v>16.824720000000003</c:v>
                </c:pt>
                <c:pt idx="6997">
                  <c:v>16.82921</c:v>
                </c:pt>
                <c:pt idx="6998">
                  <c:v>16.833689999999997</c:v>
                </c:pt>
                <c:pt idx="6999">
                  <c:v>16.838180000000001</c:v>
                </c:pt>
                <c:pt idx="7000">
                  <c:v>16.842659999999999</c:v>
                </c:pt>
                <c:pt idx="7001">
                  <c:v>16.847150000000003</c:v>
                </c:pt>
                <c:pt idx="7002">
                  <c:v>16.85163</c:v>
                </c:pt>
                <c:pt idx="7003">
                  <c:v>16.856119999999997</c:v>
                </c:pt>
                <c:pt idx="7004">
                  <c:v>16.860600000000002</c:v>
                </c:pt>
                <c:pt idx="7005">
                  <c:v>16.865089999999999</c:v>
                </c:pt>
                <c:pt idx="7006">
                  <c:v>16.86957</c:v>
                </c:pt>
                <c:pt idx="7007">
                  <c:v>16.87406</c:v>
                </c:pt>
                <c:pt idx="7008">
                  <c:v>16.878550000000001</c:v>
                </c:pt>
                <c:pt idx="7009">
                  <c:v>16.883030000000002</c:v>
                </c:pt>
                <c:pt idx="7010">
                  <c:v>16.887519999999999</c:v>
                </c:pt>
                <c:pt idx="7011">
                  <c:v>16.891999999999999</c:v>
                </c:pt>
                <c:pt idx="7012">
                  <c:v>16.89649</c:v>
                </c:pt>
                <c:pt idx="7013">
                  <c:v>16.900980000000001</c:v>
                </c:pt>
                <c:pt idx="7014">
                  <c:v>16.905460000000001</c:v>
                </c:pt>
                <c:pt idx="7015">
                  <c:v>16.909949999999998</c:v>
                </c:pt>
                <c:pt idx="7016">
                  <c:v>16.914439999999999</c:v>
                </c:pt>
                <c:pt idx="7017">
                  <c:v>16.91892</c:v>
                </c:pt>
                <c:pt idx="7018">
                  <c:v>16.923410000000001</c:v>
                </c:pt>
                <c:pt idx="7019">
                  <c:v>16.927899999999998</c:v>
                </c:pt>
                <c:pt idx="7020">
                  <c:v>16.932389999999998</c:v>
                </c:pt>
                <c:pt idx="7021">
                  <c:v>16.936869999999999</c:v>
                </c:pt>
                <c:pt idx="7022">
                  <c:v>16.94136</c:v>
                </c:pt>
                <c:pt idx="7023">
                  <c:v>16.94585</c:v>
                </c:pt>
                <c:pt idx="7024">
                  <c:v>16.950330000000001</c:v>
                </c:pt>
                <c:pt idx="7025">
                  <c:v>16.954819999999998</c:v>
                </c:pt>
                <c:pt idx="7026">
                  <c:v>16.959309999999999</c:v>
                </c:pt>
                <c:pt idx="7027">
                  <c:v>16.963800000000003</c:v>
                </c:pt>
                <c:pt idx="7028">
                  <c:v>16.96829</c:v>
                </c:pt>
                <c:pt idx="7029">
                  <c:v>16.972770000000001</c:v>
                </c:pt>
                <c:pt idx="7030">
                  <c:v>16.977260000000001</c:v>
                </c:pt>
                <c:pt idx="7031">
                  <c:v>16.981750000000002</c:v>
                </c:pt>
                <c:pt idx="7032">
                  <c:v>16.986239999999999</c:v>
                </c:pt>
                <c:pt idx="7033">
                  <c:v>16.990729999999999</c:v>
                </c:pt>
                <c:pt idx="7034">
                  <c:v>16.99522</c:v>
                </c:pt>
                <c:pt idx="7035">
                  <c:v>16.999700000000001</c:v>
                </c:pt>
                <c:pt idx="7036">
                  <c:v>17.004189999999998</c:v>
                </c:pt>
                <c:pt idx="7037">
                  <c:v>17.008680000000002</c:v>
                </c:pt>
                <c:pt idx="7038">
                  <c:v>17.013170000000002</c:v>
                </c:pt>
                <c:pt idx="7039">
                  <c:v>17.017659999999999</c:v>
                </c:pt>
                <c:pt idx="7040">
                  <c:v>17.02215</c:v>
                </c:pt>
                <c:pt idx="7041">
                  <c:v>17.02664</c:v>
                </c:pt>
                <c:pt idx="7042">
                  <c:v>17.031129999999997</c:v>
                </c:pt>
                <c:pt idx="7043">
                  <c:v>17.035620000000002</c:v>
                </c:pt>
                <c:pt idx="7044">
                  <c:v>17.040110000000002</c:v>
                </c:pt>
                <c:pt idx="7045">
                  <c:v>17.044599999999999</c:v>
                </c:pt>
                <c:pt idx="7046">
                  <c:v>17.04909</c:v>
                </c:pt>
                <c:pt idx="7047">
                  <c:v>17.05358</c:v>
                </c:pt>
                <c:pt idx="7048">
                  <c:v>17.058070000000001</c:v>
                </c:pt>
                <c:pt idx="7049">
                  <c:v>17.062560000000001</c:v>
                </c:pt>
                <c:pt idx="7050">
                  <c:v>17.067050000000002</c:v>
                </c:pt>
                <c:pt idx="7051">
                  <c:v>17.071539999999999</c:v>
                </c:pt>
                <c:pt idx="7052">
                  <c:v>17.076029999999999</c:v>
                </c:pt>
                <c:pt idx="7053">
                  <c:v>17.08052</c:v>
                </c:pt>
                <c:pt idx="7054">
                  <c:v>17.08501</c:v>
                </c:pt>
                <c:pt idx="7055">
                  <c:v>17.089500000000001</c:v>
                </c:pt>
                <c:pt idx="7056">
                  <c:v>17.093990000000002</c:v>
                </c:pt>
                <c:pt idx="7057">
                  <c:v>17.098479999999999</c:v>
                </c:pt>
                <c:pt idx="7058">
                  <c:v>17.102969999999999</c:v>
                </c:pt>
                <c:pt idx="7059">
                  <c:v>17.10746</c:v>
                </c:pt>
                <c:pt idx="7060">
                  <c:v>17.11196</c:v>
                </c:pt>
                <c:pt idx="7061">
                  <c:v>17.116449999999997</c:v>
                </c:pt>
                <c:pt idx="7062">
                  <c:v>17.120940000000001</c:v>
                </c:pt>
                <c:pt idx="7063">
                  <c:v>17.125430000000001</c:v>
                </c:pt>
                <c:pt idx="7064">
                  <c:v>17.129919999999998</c:v>
                </c:pt>
                <c:pt idx="7065">
                  <c:v>17.134409999999999</c:v>
                </c:pt>
                <c:pt idx="7066">
                  <c:v>17.1389</c:v>
                </c:pt>
                <c:pt idx="7067">
                  <c:v>17.1434</c:v>
                </c:pt>
                <c:pt idx="7068">
                  <c:v>17.14789</c:v>
                </c:pt>
                <c:pt idx="7069">
                  <c:v>17.152379999999997</c:v>
                </c:pt>
                <c:pt idx="7070">
                  <c:v>17.156870000000001</c:v>
                </c:pt>
                <c:pt idx="7071">
                  <c:v>17.161369999999998</c:v>
                </c:pt>
                <c:pt idx="7072">
                  <c:v>17.165860000000002</c:v>
                </c:pt>
                <c:pt idx="7073">
                  <c:v>17.170349999999999</c:v>
                </c:pt>
                <c:pt idx="7074">
                  <c:v>17.17484</c:v>
                </c:pt>
                <c:pt idx="7075">
                  <c:v>17.17934</c:v>
                </c:pt>
                <c:pt idx="7076">
                  <c:v>17.18383</c:v>
                </c:pt>
                <c:pt idx="7077">
                  <c:v>17.188320000000001</c:v>
                </c:pt>
                <c:pt idx="7078">
                  <c:v>17.192809999999998</c:v>
                </c:pt>
                <c:pt idx="7079">
                  <c:v>17.197310000000002</c:v>
                </c:pt>
                <c:pt idx="7080">
                  <c:v>17.201799999999999</c:v>
                </c:pt>
                <c:pt idx="7081">
                  <c:v>17.206289999999999</c:v>
                </c:pt>
                <c:pt idx="7082">
                  <c:v>17.210789999999999</c:v>
                </c:pt>
                <c:pt idx="7083">
                  <c:v>17.21528</c:v>
                </c:pt>
                <c:pt idx="7084">
                  <c:v>17.21978</c:v>
                </c:pt>
                <c:pt idx="7085">
                  <c:v>17.224270000000001</c:v>
                </c:pt>
                <c:pt idx="7086">
                  <c:v>17.228759999999998</c:v>
                </c:pt>
                <c:pt idx="7087">
                  <c:v>17.233260000000001</c:v>
                </c:pt>
                <c:pt idx="7088">
                  <c:v>17.237749999999998</c:v>
                </c:pt>
                <c:pt idx="7089">
                  <c:v>17.242250000000002</c:v>
                </c:pt>
                <c:pt idx="7090">
                  <c:v>17.246739999999999</c:v>
                </c:pt>
                <c:pt idx="7091">
                  <c:v>17.25123</c:v>
                </c:pt>
                <c:pt idx="7092">
                  <c:v>17.25573</c:v>
                </c:pt>
                <c:pt idx="7093">
                  <c:v>17.26022</c:v>
                </c:pt>
                <c:pt idx="7094">
                  <c:v>17.264720000000001</c:v>
                </c:pt>
                <c:pt idx="7095">
                  <c:v>17.269210000000001</c:v>
                </c:pt>
                <c:pt idx="7096">
                  <c:v>17.273710000000001</c:v>
                </c:pt>
                <c:pt idx="7097">
                  <c:v>17.278200000000002</c:v>
                </c:pt>
                <c:pt idx="7098">
                  <c:v>17.282700000000002</c:v>
                </c:pt>
                <c:pt idx="7099">
                  <c:v>17.287190000000002</c:v>
                </c:pt>
                <c:pt idx="7100">
                  <c:v>17.291689999999999</c:v>
                </c:pt>
                <c:pt idx="7101">
                  <c:v>17.29618</c:v>
                </c:pt>
                <c:pt idx="7102">
                  <c:v>17.30068</c:v>
                </c:pt>
                <c:pt idx="7103">
                  <c:v>17.30517</c:v>
                </c:pt>
                <c:pt idx="7104">
                  <c:v>17.309670000000001</c:v>
                </c:pt>
                <c:pt idx="7105">
                  <c:v>17.314170000000001</c:v>
                </c:pt>
                <c:pt idx="7106">
                  <c:v>17.318660000000001</c:v>
                </c:pt>
                <c:pt idx="7107">
                  <c:v>17.323160000000001</c:v>
                </c:pt>
                <c:pt idx="7108">
                  <c:v>17.327660000000002</c:v>
                </c:pt>
                <c:pt idx="7109">
                  <c:v>17.332150000000002</c:v>
                </c:pt>
                <c:pt idx="7110">
                  <c:v>17.336649999999999</c:v>
                </c:pt>
                <c:pt idx="7111">
                  <c:v>17.341140000000003</c:v>
                </c:pt>
                <c:pt idx="7112">
                  <c:v>17.34564</c:v>
                </c:pt>
                <c:pt idx="7113">
                  <c:v>17.35014</c:v>
                </c:pt>
                <c:pt idx="7114">
                  <c:v>17.35463</c:v>
                </c:pt>
                <c:pt idx="7115">
                  <c:v>17.35913</c:v>
                </c:pt>
                <c:pt idx="7116">
                  <c:v>17.363630000000001</c:v>
                </c:pt>
                <c:pt idx="7117">
                  <c:v>17.368120000000001</c:v>
                </c:pt>
                <c:pt idx="7118">
                  <c:v>17.372619999999998</c:v>
                </c:pt>
                <c:pt idx="7119">
                  <c:v>17.377119999999998</c:v>
                </c:pt>
                <c:pt idx="7120">
                  <c:v>17.381620000000002</c:v>
                </c:pt>
                <c:pt idx="7121">
                  <c:v>17.386109999999999</c:v>
                </c:pt>
                <c:pt idx="7122">
                  <c:v>17.390610000000002</c:v>
                </c:pt>
                <c:pt idx="7123">
                  <c:v>17.395109999999999</c:v>
                </c:pt>
                <c:pt idx="7124">
                  <c:v>17.399609999999999</c:v>
                </c:pt>
                <c:pt idx="7125">
                  <c:v>17.4041</c:v>
                </c:pt>
                <c:pt idx="7126">
                  <c:v>17.4086</c:v>
                </c:pt>
                <c:pt idx="7127">
                  <c:v>17.4131</c:v>
                </c:pt>
                <c:pt idx="7128">
                  <c:v>17.417599999999997</c:v>
                </c:pt>
                <c:pt idx="7129">
                  <c:v>17.4221</c:v>
                </c:pt>
                <c:pt idx="7130">
                  <c:v>17.426600000000001</c:v>
                </c:pt>
                <c:pt idx="7131">
                  <c:v>17.431090000000001</c:v>
                </c:pt>
                <c:pt idx="7132">
                  <c:v>17.435590000000001</c:v>
                </c:pt>
                <c:pt idx="7133">
                  <c:v>17.440089999999998</c:v>
                </c:pt>
                <c:pt idx="7134">
                  <c:v>17.444589999999998</c:v>
                </c:pt>
                <c:pt idx="7135">
                  <c:v>17.449090000000002</c:v>
                </c:pt>
                <c:pt idx="7136">
                  <c:v>17.453590000000002</c:v>
                </c:pt>
                <c:pt idx="7137">
                  <c:v>17.458089999999999</c:v>
                </c:pt>
                <c:pt idx="7138">
                  <c:v>17.462589999999999</c:v>
                </c:pt>
                <c:pt idx="7139">
                  <c:v>17.467079999999999</c:v>
                </c:pt>
                <c:pt idx="7140">
                  <c:v>17.471579999999999</c:v>
                </c:pt>
                <c:pt idx="7141">
                  <c:v>17.476080000000003</c:v>
                </c:pt>
                <c:pt idx="7142">
                  <c:v>17.48058</c:v>
                </c:pt>
                <c:pt idx="7143">
                  <c:v>17.48508</c:v>
                </c:pt>
                <c:pt idx="7144">
                  <c:v>17.48958</c:v>
                </c:pt>
                <c:pt idx="7145">
                  <c:v>17.49408</c:v>
                </c:pt>
                <c:pt idx="7146">
                  <c:v>17.49858</c:v>
                </c:pt>
                <c:pt idx="7147">
                  <c:v>17.503080000000001</c:v>
                </c:pt>
                <c:pt idx="7148">
                  <c:v>17.507579999999997</c:v>
                </c:pt>
                <c:pt idx="7149">
                  <c:v>17.512080000000001</c:v>
                </c:pt>
                <c:pt idx="7150">
                  <c:v>17.516580000000001</c:v>
                </c:pt>
                <c:pt idx="7151">
                  <c:v>17.521080000000001</c:v>
                </c:pt>
                <c:pt idx="7152">
                  <c:v>17.525579999999998</c:v>
                </c:pt>
                <c:pt idx="7153">
                  <c:v>17.530080000000002</c:v>
                </c:pt>
                <c:pt idx="7154">
                  <c:v>17.534580000000002</c:v>
                </c:pt>
                <c:pt idx="7155">
                  <c:v>17.539090000000002</c:v>
                </c:pt>
                <c:pt idx="7156">
                  <c:v>17.543590000000002</c:v>
                </c:pt>
                <c:pt idx="7157">
                  <c:v>17.548089999999998</c:v>
                </c:pt>
                <c:pt idx="7158">
                  <c:v>17.552589999999999</c:v>
                </c:pt>
                <c:pt idx="7159">
                  <c:v>17.557090000000002</c:v>
                </c:pt>
                <c:pt idx="7160">
                  <c:v>17.561589999999999</c:v>
                </c:pt>
                <c:pt idx="7161">
                  <c:v>17.566089999999999</c:v>
                </c:pt>
                <c:pt idx="7162">
                  <c:v>17.570589999999999</c:v>
                </c:pt>
                <c:pt idx="7163">
                  <c:v>17.575090000000003</c:v>
                </c:pt>
                <c:pt idx="7164">
                  <c:v>17.579599999999999</c:v>
                </c:pt>
                <c:pt idx="7165">
                  <c:v>17.584099999999999</c:v>
                </c:pt>
                <c:pt idx="7166">
                  <c:v>17.5886</c:v>
                </c:pt>
                <c:pt idx="7167">
                  <c:v>17.5931</c:v>
                </c:pt>
                <c:pt idx="7168">
                  <c:v>17.5976</c:v>
                </c:pt>
                <c:pt idx="7169">
                  <c:v>17.60211</c:v>
                </c:pt>
                <c:pt idx="7170">
                  <c:v>17.606610000000003</c:v>
                </c:pt>
                <c:pt idx="7171">
                  <c:v>17.61111</c:v>
                </c:pt>
                <c:pt idx="7172">
                  <c:v>17.61561</c:v>
                </c:pt>
                <c:pt idx="7173">
                  <c:v>17.62012</c:v>
                </c:pt>
                <c:pt idx="7174">
                  <c:v>17.62462</c:v>
                </c:pt>
                <c:pt idx="7175">
                  <c:v>17.62912</c:v>
                </c:pt>
                <c:pt idx="7176">
                  <c:v>17.633620000000001</c:v>
                </c:pt>
                <c:pt idx="7177">
                  <c:v>17.638129999999997</c:v>
                </c:pt>
                <c:pt idx="7178">
                  <c:v>17.64263</c:v>
                </c:pt>
                <c:pt idx="7179">
                  <c:v>17.647130000000001</c:v>
                </c:pt>
                <c:pt idx="7180">
                  <c:v>17.65164</c:v>
                </c:pt>
                <c:pt idx="7181">
                  <c:v>17.656140000000001</c:v>
                </c:pt>
                <c:pt idx="7182">
                  <c:v>17.660639999999997</c:v>
                </c:pt>
                <c:pt idx="7183">
                  <c:v>17.665150000000001</c:v>
                </c:pt>
                <c:pt idx="7184">
                  <c:v>17.669649999999997</c:v>
                </c:pt>
                <c:pt idx="7185">
                  <c:v>17.674150000000001</c:v>
                </c:pt>
                <c:pt idx="7186">
                  <c:v>17.678659999999997</c:v>
                </c:pt>
                <c:pt idx="7187">
                  <c:v>17.683160000000001</c:v>
                </c:pt>
                <c:pt idx="7188">
                  <c:v>17.687670000000001</c:v>
                </c:pt>
                <c:pt idx="7189">
                  <c:v>17.692170000000001</c:v>
                </c:pt>
                <c:pt idx="7190">
                  <c:v>17.696670000000001</c:v>
                </c:pt>
                <c:pt idx="7191">
                  <c:v>17.701180000000001</c:v>
                </c:pt>
                <c:pt idx="7192">
                  <c:v>17.705680000000001</c:v>
                </c:pt>
                <c:pt idx="7193">
                  <c:v>17.710190000000001</c:v>
                </c:pt>
                <c:pt idx="7194">
                  <c:v>17.714690000000001</c:v>
                </c:pt>
                <c:pt idx="7195">
                  <c:v>17.719200000000001</c:v>
                </c:pt>
                <c:pt idx="7196">
                  <c:v>17.723699999999997</c:v>
                </c:pt>
                <c:pt idx="7197">
                  <c:v>17.728210000000001</c:v>
                </c:pt>
                <c:pt idx="7198">
                  <c:v>17.732709999999997</c:v>
                </c:pt>
                <c:pt idx="7199">
                  <c:v>17.737220000000001</c:v>
                </c:pt>
                <c:pt idx="7200">
                  <c:v>17.741719999999997</c:v>
                </c:pt>
                <c:pt idx="7201">
                  <c:v>17.746230000000001</c:v>
                </c:pt>
                <c:pt idx="7202">
                  <c:v>17.750730000000001</c:v>
                </c:pt>
                <c:pt idx="7203">
                  <c:v>17.755239999999997</c:v>
                </c:pt>
                <c:pt idx="7204">
                  <c:v>17.759740000000001</c:v>
                </c:pt>
                <c:pt idx="7205">
                  <c:v>17.764250000000001</c:v>
                </c:pt>
                <c:pt idx="7206">
                  <c:v>17.76876</c:v>
                </c:pt>
                <c:pt idx="7207">
                  <c:v>17.773260000000001</c:v>
                </c:pt>
                <c:pt idx="7208">
                  <c:v>17.777769999999997</c:v>
                </c:pt>
                <c:pt idx="7209">
                  <c:v>17.78227</c:v>
                </c:pt>
                <c:pt idx="7210">
                  <c:v>17.78678</c:v>
                </c:pt>
                <c:pt idx="7211">
                  <c:v>17.79128</c:v>
                </c:pt>
                <c:pt idx="7212">
                  <c:v>17.79579</c:v>
                </c:pt>
                <c:pt idx="7213">
                  <c:v>17.8003</c:v>
                </c:pt>
                <c:pt idx="7214">
                  <c:v>17.8048</c:v>
                </c:pt>
                <c:pt idx="7215">
                  <c:v>17.80931</c:v>
                </c:pt>
                <c:pt idx="7216">
                  <c:v>17.81382</c:v>
                </c:pt>
                <c:pt idx="7217">
                  <c:v>17.81832</c:v>
                </c:pt>
                <c:pt idx="7218">
                  <c:v>17.82283</c:v>
                </c:pt>
                <c:pt idx="7219">
                  <c:v>17.82734</c:v>
                </c:pt>
                <c:pt idx="7220">
                  <c:v>17.831849999999999</c:v>
                </c:pt>
                <c:pt idx="7221">
                  <c:v>17.836349999999999</c:v>
                </c:pt>
                <c:pt idx="7222">
                  <c:v>17.840859999999999</c:v>
                </c:pt>
                <c:pt idx="7223">
                  <c:v>17.845369999999999</c:v>
                </c:pt>
                <c:pt idx="7224">
                  <c:v>17.849869999999999</c:v>
                </c:pt>
                <c:pt idx="7225">
                  <c:v>17.854379999999999</c:v>
                </c:pt>
                <c:pt idx="7226">
                  <c:v>17.858889999999999</c:v>
                </c:pt>
                <c:pt idx="7227">
                  <c:v>17.863400000000002</c:v>
                </c:pt>
                <c:pt idx="7228">
                  <c:v>17.867910000000002</c:v>
                </c:pt>
                <c:pt idx="7229">
                  <c:v>17.872409999999999</c:v>
                </c:pt>
                <c:pt idx="7230">
                  <c:v>17.876920000000002</c:v>
                </c:pt>
                <c:pt idx="7231">
                  <c:v>17.881430000000002</c:v>
                </c:pt>
                <c:pt idx="7232">
                  <c:v>17.885939999999998</c:v>
                </c:pt>
                <c:pt idx="7233">
                  <c:v>17.890449999999998</c:v>
                </c:pt>
                <c:pt idx="7234">
                  <c:v>17.894960000000001</c:v>
                </c:pt>
                <c:pt idx="7235">
                  <c:v>17.899459999999998</c:v>
                </c:pt>
                <c:pt idx="7236">
                  <c:v>17.903970000000001</c:v>
                </c:pt>
                <c:pt idx="7237">
                  <c:v>17.908480000000001</c:v>
                </c:pt>
                <c:pt idx="7238">
                  <c:v>17.912990000000001</c:v>
                </c:pt>
                <c:pt idx="7239">
                  <c:v>17.9175</c:v>
                </c:pt>
                <c:pt idx="7240">
                  <c:v>17.92201</c:v>
                </c:pt>
                <c:pt idx="7241">
                  <c:v>17.92652</c:v>
                </c:pt>
                <c:pt idx="7242">
                  <c:v>17.93103</c:v>
                </c:pt>
                <c:pt idx="7243">
                  <c:v>17.93553</c:v>
                </c:pt>
                <c:pt idx="7244">
                  <c:v>17.94004</c:v>
                </c:pt>
                <c:pt idx="7245">
                  <c:v>17.94455</c:v>
                </c:pt>
                <c:pt idx="7246">
                  <c:v>17.949059999999999</c:v>
                </c:pt>
                <c:pt idx="7247">
                  <c:v>17.953569999999999</c:v>
                </c:pt>
                <c:pt idx="7248">
                  <c:v>17.958080000000002</c:v>
                </c:pt>
                <c:pt idx="7249">
                  <c:v>17.962589999999999</c:v>
                </c:pt>
                <c:pt idx="7250">
                  <c:v>17.967099999999999</c:v>
                </c:pt>
                <c:pt idx="7251">
                  <c:v>17.971609999999998</c:v>
                </c:pt>
                <c:pt idx="7252">
                  <c:v>17.976120000000002</c:v>
                </c:pt>
                <c:pt idx="7253">
                  <c:v>17.980630000000001</c:v>
                </c:pt>
                <c:pt idx="7254">
                  <c:v>17.985140000000001</c:v>
                </c:pt>
                <c:pt idx="7255">
                  <c:v>17.989650000000001</c:v>
                </c:pt>
                <c:pt idx="7256">
                  <c:v>17.994159999999997</c:v>
                </c:pt>
                <c:pt idx="7257">
                  <c:v>17.998670000000001</c:v>
                </c:pt>
                <c:pt idx="7258">
                  <c:v>18.00318</c:v>
                </c:pt>
                <c:pt idx="7259">
                  <c:v>18.0077</c:v>
                </c:pt>
                <c:pt idx="7260">
                  <c:v>18.01221</c:v>
                </c:pt>
                <c:pt idx="7261">
                  <c:v>18.016719999999999</c:v>
                </c:pt>
                <c:pt idx="7262">
                  <c:v>18.021229999999999</c:v>
                </c:pt>
                <c:pt idx="7263">
                  <c:v>18.025739999999999</c:v>
                </c:pt>
                <c:pt idx="7264">
                  <c:v>18.030250000000002</c:v>
                </c:pt>
                <c:pt idx="7265">
                  <c:v>18.034760000000002</c:v>
                </c:pt>
                <c:pt idx="7266">
                  <c:v>18.039269999999998</c:v>
                </c:pt>
                <c:pt idx="7267">
                  <c:v>18.043779999999998</c:v>
                </c:pt>
                <c:pt idx="7268">
                  <c:v>18.048300000000001</c:v>
                </c:pt>
                <c:pt idx="7269">
                  <c:v>18.052809999999997</c:v>
                </c:pt>
                <c:pt idx="7270">
                  <c:v>18.057320000000001</c:v>
                </c:pt>
                <c:pt idx="7271">
                  <c:v>18.06183</c:v>
                </c:pt>
                <c:pt idx="7272">
                  <c:v>18.06634</c:v>
                </c:pt>
                <c:pt idx="7273">
                  <c:v>18.07086</c:v>
                </c:pt>
                <c:pt idx="7274">
                  <c:v>18.075369999999999</c:v>
                </c:pt>
                <c:pt idx="7275">
                  <c:v>18.079879999999999</c:v>
                </c:pt>
                <c:pt idx="7276">
                  <c:v>18.084389999999999</c:v>
                </c:pt>
                <c:pt idx="7277">
                  <c:v>18.088909999999998</c:v>
                </c:pt>
                <c:pt idx="7278">
                  <c:v>18.093419999999998</c:v>
                </c:pt>
                <c:pt idx="7279">
                  <c:v>18.097930000000002</c:v>
                </c:pt>
                <c:pt idx="7280">
                  <c:v>18.102440000000001</c:v>
                </c:pt>
                <c:pt idx="7281">
                  <c:v>18.106959999999997</c:v>
                </c:pt>
                <c:pt idx="7282">
                  <c:v>18.111470000000001</c:v>
                </c:pt>
                <c:pt idx="7283">
                  <c:v>18.11598</c:v>
                </c:pt>
                <c:pt idx="7284">
                  <c:v>18.1205</c:v>
                </c:pt>
                <c:pt idx="7285">
                  <c:v>18.12501</c:v>
                </c:pt>
                <c:pt idx="7286">
                  <c:v>18.129519999999999</c:v>
                </c:pt>
                <c:pt idx="7287">
                  <c:v>18.134039999999999</c:v>
                </c:pt>
                <c:pt idx="7288">
                  <c:v>18.138549999999999</c:v>
                </c:pt>
                <c:pt idx="7289">
                  <c:v>18.143059999999998</c:v>
                </c:pt>
                <c:pt idx="7290">
                  <c:v>18.147580000000001</c:v>
                </c:pt>
                <c:pt idx="7291">
                  <c:v>18.152089999999998</c:v>
                </c:pt>
                <c:pt idx="7292">
                  <c:v>18.156599999999997</c:v>
                </c:pt>
                <c:pt idx="7293">
                  <c:v>18.16112</c:v>
                </c:pt>
                <c:pt idx="7294">
                  <c:v>18.16563</c:v>
                </c:pt>
                <c:pt idx="7295">
                  <c:v>18.17015</c:v>
                </c:pt>
                <c:pt idx="7296">
                  <c:v>18.174659999999999</c:v>
                </c:pt>
                <c:pt idx="7297">
                  <c:v>18.179170000000003</c:v>
                </c:pt>
                <c:pt idx="7298">
                  <c:v>18.183689999999999</c:v>
                </c:pt>
                <c:pt idx="7299">
                  <c:v>18.188200000000002</c:v>
                </c:pt>
                <c:pt idx="7300">
                  <c:v>18.192719999999998</c:v>
                </c:pt>
                <c:pt idx="7301">
                  <c:v>18.197229999999998</c:v>
                </c:pt>
                <c:pt idx="7302">
                  <c:v>18.201750000000001</c:v>
                </c:pt>
                <c:pt idx="7303">
                  <c:v>18.206259999999997</c:v>
                </c:pt>
                <c:pt idx="7304">
                  <c:v>18.21078</c:v>
                </c:pt>
                <c:pt idx="7305">
                  <c:v>18.21529</c:v>
                </c:pt>
                <c:pt idx="7306">
                  <c:v>18.219809999999999</c:v>
                </c:pt>
                <c:pt idx="7307">
                  <c:v>18.224319999999999</c:v>
                </c:pt>
                <c:pt idx="7308">
                  <c:v>18.228839999999998</c:v>
                </c:pt>
                <c:pt idx="7309">
                  <c:v>18.233349999999998</c:v>
                </c:pt>
                <c:pt idx="7310">
                  <c:v>18.237870000000001</c:v>
                </c:pt>
                <c:pt idx="7311">
                  <c:v>18.242380000000001</c:v>
                </c:pt>
                <c:pt idx="7312">
                  <c:v>18.2469</c:v>
                </c:pt>
                <c:pt idx="7313">
                  <c:v>18.25142</c:v>
                </c:pt>
                <c:pt idx="7314">
                  <c:v>18.255929999999999</c:v>
                </c:pt>
                <c:pt idx="7315">
                  <c:v>18.260450000000002</c:v>
                </c:pt>
                <c:pt idx="7316">
                  <c:v>18.264959999999999</c:v>
                </c:pt>
                <c:pt idx="7317">
                  <c:v>18.269480000000001</c:v>
                </c:pt>
                <c:pt idx="7318">
                  <c:v>18.273999999999997</c:v>
                </c:pt>
                <c:pt idx="7319">
                  <c:v>18.278510000000001</c:v>
                </c:pt>
                <c:pt idx="7320">
                  <c:v>18.28303</c:v>
                </c:pt>
                <c:pt idx="7321">
                  <c:v>18.28755</c:v>
                </c:pt>
                <c:pt idx="7322">
                  <c:v>18.292059999999999</c:v>
                </c:pt>
                <c:pt idx="7323">
                  <c:v>18.296579999999999</c:v>
                </c:pt>
                <c:pt idx="7324">
                  <c:v>18.301100000000002</c:v>
                </c:pt>
                <c:pt idx="7325">
                  <c:v>18.305610000000001</c:v>
                </c:pt>
                <c:pt idx="7326">
                  <c:v>18.310130000000001</c:v>
                </c:pt>
                <c:pt idx="7327">
                  <c:v>18.314649999999997</c:v>
                </c:pt>
                <c:pt idx="7328">
                  <c:v>18.31916</c:v>
                </c:pt>
                <c:pt idx="7329">
                  <c:v>18.32368</c:v>
                </c:pt>
                <c:pt idx="7330">
                  <c:v>18.328199999999999</c:v>
                </c:pt>
                <c:pt idx="7331">
                  <c:v>18.332709999999999</c:v>
                </c:pt>
                <c:pt idx="7332">
                  <c:v>18.337229999999998</c:v>
                </c:pt>
                <c:pt idx="7333">
                  <c:v>18.341750000000001</c:v>
                </c:pt>
                <c:pt idx="7334">
                  <c:v>18.346270000000001</c:v>
                </c:pt>
                <c:pt idx="7335">
                  <c:v>18.35079</c:v>
                </c:pt>
                <c:pt idx="7336">
                  <c:v>18.3553</c:v>
                </c:pt>
                <c:pt idx="7337">
                  <c:v>18.359819999999999</c:v>
                </c:pt>
                <c:pt idx="7338">
                  <c:v>18.364339999999999</c:v>
                </c:pt>
                <c:pt idx="7339">
                  <c:v>18.368860000000002</c:v>
                </c:pt>
                <c:pt idx="7340">
                  <c:v>18.373380000000001</c:v>
                </c:pt>
                <c:pt idx="7341">
                  <c:v>18.377890000000001</c:v>
                </c:pt>
                <c:pt idx="7342">
                  <c:v>18.382409999999997</c:v>
                </c:pt>
                <c:pt idx="7343">
                  <c:v>18.38693</c:v>
                </c:pt>
                <c:pt idx="7344">
                  <c:v>18.391449999999999</c:v>
                </c:pt>
                <c:pt idx="7345">
                  <c:v>18.395970000000002</c:v>
                </c:pt>
                <c:pt idx="7346">
                  <c:v>18.400489999999998</c:v>
                </c:pt>
                <c:pt idx="7347">
                  <c:v>18.405010000000001</c:v>
                </c:pt>
                <c:pt idx="7348">
                  <c:v>18.40953</c:v>
                </c:pt>
                <c:pt idx="7349">
                  <c:v>18.41404</c:v>
                </c:pt>
                <c:pt idx="7350">
                  <c:v>18.418559999999999</c:v>
                </c:pt>
                <c:pt idx="7351">
                  <c:v>18.423080000000002</c:v>
                </c:pt>
                <c:pt idx="7352">
                  <c:v>18.427599999999998</c:v>
                </c:pt>
                <c:pt idx="7353">
                  <c:v>18.432120000000001</c:v>
                </c:pt>
                <c:pt idx="7354">
                  <c:v>18.436640000000001</c:v>
                </c:pt>
                <c:pt idx="7355">
                  <c:v>18.44116</c:v>
                </c:pt>
                <c:pt idx="7356">
                  <c:v>18.445679999999999</c:v>
                </c:pt>
                <c:pt idx="7357">
                  <c:v>18.450199999999999</c:v>
                </c:pt>
                <c:pt idx="7358">
                  <c:v>18.454720000000002</c:v>
                </c:pt>
                <c:pt idx="7359">
                  <c:v>18.459239999999998</c:v>
                </c:pt>
                <c:pt idx="7360">
                  <c:v>18.463760000000001</c:v>
                </c:pt>
                <c:pt idx="7361">
                  <c:v>18.46828</c:v>
                </c:pt>
                <c:pt idx="7362">
                  <c:v>18.472799999999999</c:v>
                </c:pt>
                <c:pt idx="7363">
                  <c:v>18.477319999999999</c:v>
                </c:pt>
                <c:pt idx="7364">
                  <c:v>18.481839999999998</c:v>
                </c:pt>
                <c:pt idx="7365">
                  <c:v>18.486360000000001</c:v>
                </c:pt>
                <c:pt idx="7366">
                  <c:v>18.490880000000001</c:v>
                </c:pt>
                <c:pt idx="7367">
                  <c:v>18.4954</c:v>
                </c:pt>
                <c:pt idx="7368">
                  <c:v>18.499919999999999</c:v>
                </c:pt>
                <c:pt idx="7369">
                  <c:v>18.504439999999999</c:v>
                </c:pt>
                <c:pt idx="7370">
                  <c:v>18.508969999999998</c:v>
                </c:pt>
                <c:pt idx="7371">
                  <c:v>18.513490000000001</c:v>
                </c:pt>
                <c:pt idx="7372">
                  <c:v>18.51801</c:v>
                </c:pt>
                <c:pt idx="7373">
                  <c:v>18.52253</c:v>
                </c:pt>
                <c:pt idx="7374">
                  <c:v>18.527049999999999</c:v>
                </c:pt>
                <c:pt idx="7375">
                  <c:v>18.531570000000002</c:v>
                </c:pt>
                <c:pt idx="7376">
                  <c:v>18.536090000000002</c:v>
                </c:pt>
                <c:pt idx="7377">
                  <c:v>18.540609999999997</c:v>
                </c:pt>
                <c:pt idx="7378">
                  <c:v>18.54514</c:v>
                </c:pt>
                <c:pt idx="7379">
                  <c:v>18.549659999999999</c:v>
                </c:pt>
                <c:pt idx="7380">
                  <c:v>18.554179999999999</c:v>
                </c:pt>
                <c:pt idx="7381">
                  <c:v>18.558700000000002</c:v>
                </c:pt>
                <c:pt idx="7382">
                  <c:v>18.563219999999998</c:v>
                </c:pt>
                <c:pt idx="7383">
                  <c:v>18.567740000000001</c:v>
                </c:pt>
                <c:pt idx="7384">
                  <c:v>18.57227</c:v>
                </c:pt>
                <c:pt idx="7385">
                  <c:v>18.576789999999999</c:v>
                </c:pt>
                <c:pt idx="7386">
                  <c:v>18.581309999999998</c:v>
                </c:pt>
                <c:pt idx="7387">
                  <c:v>18.585830000000001</c:v>
                </c:pt>
                <c:pt idx="7388">
                  <c:v>18.59036</c:v>
                </c:pt>
                <c:pt idx="7389">
                  <c:v>18.59488</c:v>
                </c:pt>
                <c:pt idx="7390">
                  <c:v>18.599399999999999</c:v>
                </c:pt>
                <c:pt idx="7391">
                  <c:v>18.603919999999999</c:v>
                </c:pt>
                <c:pt idx="7392">
                  <c:v>18.608449999999998</c:v>
                </c:pt>
                <c:pt idx="7393">
                  <c:v>18.612970000000001</c:v>
                </c:pt>
                <c:pt idx="7394">
                  <c:v>18.61749</c:v>
                </c:pt>
                <c:pt idx="7395">
                  <c:v>18.622019999999999</c:v>
                </c:pt>
                <c:pt idx="7396">
                  <c:v>18.626540000000002</c:v>
                </c:pt>
                <c:pt idx="7397">
                  <c:v>18.631060000000002</c:v>
                </c:pt>
                <c:pt idx="7398">
                  <c:v>18.635590000000001</c:v>
                </c:pt>
                <c:pt idx="7399">
                  <c:v>18.64011</c:v>
                </c:pt>
                <c:pt idx="7400">
                  <c:v>18.644629999999999</c:v>
                </c:pt>
                <c:pt idx="7401">
                  <c:v>18.649160000000002</c:v>
                </c:pt>
                <c:pt idx="7402">
                  <c:v>18.653679999999998</c:v>
                </c:pt>
                <c:pt idx="7403">
                  <c:v>18.65821</c:v>
                </c:pt>
                <c:pt idx="7404">
                  <c:v>18.66273</c:v>
                </c:pt>
                <c:pt idx="7405">
                  <c:v>18.667249999999999</c:v>
                </c:pt>
                <c:pt idx="7406">
                  <c:v>18.671779999999998</c:v>
                </c:pt>
                <c:pt idx="7407">
                  <c:v>18.676300000000001</c:v>
                </c:pt>
                <c:pt idx="7408">
                  <c:v>18.68083</c:v>
                </c:pt>
                <c:pt idx="7409">
                  <c:v>18.68535</c:v>
                </c:pt>
                <c:pt idx="7410">
                  <c:v>18.689879999999999</c:v>
                </c:pt>
                <c:pt idx="7411">
                  <c:v>18.694400000000002</c:v>
                </c:pt>
                <c:pt idx="7412">
                  <c:v>18.698930000000001</c:v>
                </c:pt>
                <c:pt idx="7413">
                  <c:v>18.70345</c:v>
                </c:pt>
                <c:pt idx="7414">
                  <c:v>18.70797</c:v>
                </c:pt>
                <c:pt idx="7415">
                  <c:v>18.712499999999999</c:v>
                </c:pt>
                <c:pt idx="7416">
                  <c:v>18.717020000000002</c:v>
                </c:pt>
                <c:pt idx="7417">
                  <c:v>18.721550000000001</c:v>
                </c:pt>
                <c:pt idx="7418">
                  <c:v>18.72608</c:v>
                </c:pt>
                <c:pt idx="7419">
                  <c:v>18.730599999999999</c:v>
                </c:pt>
                <c:pt idx="7420">
                  <c:v>18.735129999999998</c:v>
                </c:pt>
                <c:pt idx="7421">
                  <c:v>18.739650000000001</c:v>
                </c:pt>
                <c:pt idx="7422">
                  <c:v>18.74418</c:v>
                </c:pt>
                <c:pt idx="7423">
                  <c:v>18.748699999999999</c:v>
                </c:pt>
                <c:pt idx="7424">
                  <c:v>18.753229999999999</c:v>
                </c:pt>
                <c:pt idx="7425">
                  <c:v>18.757750000000001</c:v>
                </c:pt>
                <c:pt idx="7426">
                  <c:v>18.762280000000001</c:v>
                </c:pt>
                <c:pt idx="7427">
                  <c:v>18.76681</c:v>
                </c:pt>
                <c:pt idx="7428">
                  <c:v>18.771329999999999</c:v>
                </c:pt>
                <c:pt idx="7429">
                  <c:v>18.775859999999998</c:v>
                </c:pt>
                <c:pt idx="7430">
                  <c:v>18.780380000000001</c:v>
                </c:pt>
                <c:pt idx="7431">
                  <c:v>18.78491</c:v>
                </c:pt>
                <c:pt idx="7432">
                  <c:v>18.789440000000003</c:v>
                </c:pt>
                <c:pt idx="7433">
                  <c:v>18.793959999999998</c:v>
                </c:pt>
                <c:pt idx="7434">
                  <c:v>18.798490000000001</c:v>
                </c:pt>
                <c:pt idx="7435">
                  <c:v>18.80302</c:v>
                </c:pt>
                <c:pt idx="7436">
                  <c:v>18.807539999999999</c:v>
                </c:pt>
                <c:pt idx="7437">
                  <c:v>18.812069999999999</c:v>
                </c:pt>
                <c:pt idx="7438">
                  <c:v>18.816599999999998</c:v>
                </c:pt>
                <c:pt idx="7439">
                  <c:v>18.821120000000001</c:v>
                </c:pt>
                <c:pt idx="7440">
                  <c:v>18.82565</c:v>
                </c:pt>
                <c:pt idx="7441">
                  <c:v>18.830179999999999</c:v>
                </c:pt>
                <c:pt idx="7442">
                  <c:v>18.834699999999998</c:v>
                </c:pt>
                <c:pt idx="7443">
                  <c:v>18.839229999999997</c:v>
                </c:pt>
                <c:pt idx="7444">
                  <c:v>18.84376</c:v>
                </c:pt>
                <c:pt idx="7445">
                  <c:v>18.848289999999999</c:v>
                </c:pt>
                <c:pt idx="7446">
                  <c:v>18.852819999999998</c:v>
                </c:pt>
                <c:pt idx="7447">
                  <c:v>18.857340000000001</c:v>
                </c:pt>
                <c:pt idx="7448">
                  <c:v>18.86187</c:v>
                </c:pt>
                <c:pt idx="7449">
                  <c:v>18.866399999999999</c:v>
                </c:pt>
                <c:pt idx="7450">
                  <c:v>18.870930000000001</c:v>
                </c:pt>
                <c:pt idx="7451">
                  <c:v>18.87546</c:v>
                </c:pt>
                <c:pt idx="7452">
                  <c:v>18.87998</c:v>
                </c:pt>
                <c:pt idx="7453">
                  <c:v>18.884509999999999</c:v>
                </c:pt>
                <c:pt idx="7454">
                  <c:v>18.889039999999998</c:v>
                </c:pt>
                <c:pt idx="7455">
                  <c:v>18.893569999999997</c:v>
                </c:pt>
                <c:pt idx="7456">
                  <c:v>18.898099999999999</c:v>
                </c:pt>
                <c:pt idx="7457">
                  <c:v>18.902619999999999</c:v>
                </c:pt>
                <c:pt idx="7458">
                  <c:v>18.907150000000001</c:v>
                </c:pt>
                <c:pt idx="7459">
                  <c:v>18.91168</c:v>
                </c:pt>
                <c:pt idx="7460">
                  <c:v>18.91621</c:v>
                </c:pt>
                <c:pt idx="7461">
                  <c:v>18.920739999999999</c:v>
                </c:pt>
                <c:pt idx="7462">
                  <c:v>18.925270000000001</c:v>
                </c:pt>
                <c:pt idx="7463">
                  <c:v>18.9298</c:v>
                </c:pt>
                <c:pt idx="7464">
                  <c:v>18.934329999999999</c:v>
                </c:pt>
                <c:pt idx="7465">
                  <c:v>18.938859999999998</c:v>
                </c:pt>
                <c:pt idx="7466">
                  <c:v>18.943390000000001</c:v>
                </c:pt>
                <c:pt idx="7467">
                  <c:v>18.94792</c:v>
                </c:pt>
                <c:pt idx="7468">
                  <c:v>18.952439999999999</c:v>
                </c:pt>
                <c:pt idx="7469">
                  <c:v>18.956969999999998</c:v>
                </c:pt>
                <c:pt idx="7470">
                  <c:v>18.961500000000001</c:v>
                </c:pt>
                <c:pt idx="7471">
                  <c:v>18.96603</c:v>
                </c:pt>
                <c:pt idx="7472">
                  <c:v>18.970560000000003</c:v>
                </c:pt>
                <c:pt idx="7473">
                  <c:v>18.975090000000002</c:v>
                </c:pt>
                <c:pt idx="7474">
                  <c:v>18.979620000000001</c:v>
                </c:pt>
                <c:pt idx="7475">
                  <c:v>18.984150000000003</c:v>
                </c:pt>
                <c:pt idx="7476">
                  <c:v>18.988680000000002</c:v>
                </c:pt>
                <c:pt idx="7477">
                  <c:v>18.993210000000001</c:v>
                </c:pt>
                <c:pt idx="7478">
                  <c:v>18.99775</c:v>
                </c:pt>
                <c:pt idx="7479">
                  <c:v>19.002279999999999</c:v>
                </c:pt>
                <c:pt idx="7480">
                  <c:v>19.006809999999998</c:v>
                </c:pt>
                <c:pt idx="7481">
                  <c:v>19.011340000000001</c:v>
                </c:pt>
                <c:pt idx="7482">
                  <c:v>19.01587</c:v>
                </c:pt>
                <c:pt idx="7483">
                  <c:v>19.020399999999999</c:v>
                </c:pt>
                <c:pt idx="7484">
                  <c:v>19.024929999999998</c:v>
                </c:pt>
                <c:pt idx="7485">
                  <c:v>19.02946</c:v>
                </c:pt>
                <c:pt idx="7486">
                  <c:v>19.033989999999999</c:v>
                </c:pt>
                <c:pt idx="7487">
                  <c:v>19.038519999999998</c:v>
                </c:pt>
                <c:pt idx="7488">
                  <c:v>19.043049999999997</c:v>
                </c:pt>
                <c:pt idx="7489">
                  <c:v>19.04758</c:v>
                </c:pt>
                <c:pt idx="7490">
                  <c:v>19.052119999999999</c:v>
                </c:pt>
                <c:pt idx="7491">
                  <c:v>19.056650000000001</c:v>
                </c:pt>
                <c:pt idx="7492">
                  <c:v>19.06118</c:v>
                </c:pt>
                <c:pt idx="7493">
                  <c:v>19.065709999999999</c:v>
                </c:pt>
                <c:pt idx="7494">
                  <c:v>19.070239999999998</c:v>
                </c:pt>
                <c:pt idx="7495">
                  <c:v>19.074770000000001</c:v>
                </c:pt>
                <c:pt idx="7496">
                  <c:v>19.07931</c:v>
                </c:pt>
                <c:pt idx="7497">
                  <c:v>19.083840000000002</c:v>
                </c:pt>
                <c:pt idx="7498">
                  <c:v>19.088370000000001</c:v>
                </c:pt>
                <c:pt idx="7499">
                  <c:v>19.0929</c:v>
                </c:pt>
                <c:pt idx="7500">
                  <c:v>19.097429999999999</c:v>
                </c:pt>
                <c:pt idx="7501">
                  <c:v>19.101969999999998</c:v>
                </c:pt>
                <c:pt idx="7502">
                  <c:v>19.106499999999997</c:v>
                </c:pt>
                <c:pt idx="7503">
                  <c:v>19.11103</c:v>
                </c:pt>
                <c:pt idx="7504">
                  <c:v>19.115559999999999</c:v>
                </c:pt>
                <c:pt idx="7505">
                  <c:v>19.120100000000001</c:v>
                </c:pt>
                <c:pt idx="7506">
                  <c:v>19.12463</c:v>
                </c:pt>
                <c:pt idx="7507">
                  <c:v>19.129159999999999</c:v>
                </c:pt>
                <c:pt idx="7508">
                  <c:v>19.133700000000001</c:v>
                </c:pt>
                <c:pt idx="7509">
                  <c:v>19.13823</c:v>
                </c:pt>
                <c:pt idx="7510">
                  <c:v>19.142760000000003</c:v>
                </c:pt>
                <c:pt idx="7511">
                  <c:v>19.147299999999998</c:v>
                </c:pt>
                <c:pt idx="7512">
                  <c:v>19.15183</c:v>
                </c:pt>
                <c:pt idx="7513">
                  <c:v>19.156359999999999</c:v>
                </c:pt>
                <c:pt idx="7514">
                  <c:v>19.160889999999998</c:v>
                </c:pt>
                <c:pt idx="7515">
                  <c:v>19.165430000000001</c:v>
                </c:pt>
                <c:pt idx="7516">
                  <c:v>19.16996</c:v>
                </c:pt>
                <c:pt idx="7517">
                  <c:v>19.174500000000002</c:v>
                </c:pt>
                <c:pt idx="7518">
                  <c:v>19.179030000000001</c:v>
                </c:pt>
                <c:pt idx="7519">
                  <c:v>19.18356</c:v>
                </c:pt>
                <c:pt idx="7520">
                  <c:v>19.188099999999999</c:v>
                </c:pt>
                <c:pt idx="7521">
                  <c:v>19.192629999999998</c:v>
                </c:pt>
                <c:pt idx="7522">
                  <c:v>19.19717</c:v>
                </c:pt>
                <c:pt idx="7523">
                  <c:v>19.201699999999999</c:v>
                </c:pt>
                <c:pt idx="7524">
                  <c:v>19.206230000000001</c:v>
                </c:pt>
                <c:pt idx="7525">
                  <c:v>19.21077</c:v>
                </c:pt>
                <c:pt idx="7526">
                  <c:v>19.215300000000003</c:v>
                </c:pt>
                <c:pt idx="7527">
                  <c:v>19.219839999999998</c:v>
                </c:pt>
                <c:pt idx="7528">
                  <c:v>19.22437</c:v>
                </c:pt>
                <c:pt idx="7529">
                  <c:v>19.228909999999999</c:v>
                </c:pt>
                <c:pt idx="7530">
                  <c:v>19.233440000000002</c:v>
                </c:pt>
                <c:pt idx="7531">
                  <c:v>19.237979999999997</c:v>
                </c:pt>
                <c:pt idx="7532">
                  <c:v>19.242509999999999</c:v>
                </c:pt>
                <c:pt idx="7533">
                  <c:v>19.247050000000002</c:v>
                </c:pt>
                <c:pt idx="7534">
                  <c:v>19.251580000000001</c:v>
                </c:pt>
                <c:pt idx="7535">
                  <c:v>19.256120000000003</c:v>
                </c:pt>
                <c:pt idx="7536">
                  <c:v>19.260650000000002</c:v>
                </c:pt>
                <c:pt idx="7537">
                  <c:v>19.26519</c:v>
                </c:pt>
                <c:pt idx="7538">
                  <c:v>19.26972</c:v>
                </c:pt>
                <c:pt idx="7539">
                  <c:v>19.274260000000002</c:v>
                </c:pt>
                <c:pt idx="7540">
                  <c:v>19.278790000000001</c:v>
                </c:pt>
                <c:pt idx="7541">
                  <c:v>19.283330000000003</c:v>
                </c:pt>
                <c:pt idx="7542">
                  <c:v>19.287869999999998</c:v>
                </c:pt>
                <c:pt idx="7543">
                  <c:v>19.292400000000001</c:v>
                </c:pt>
                <c:pt idx="7544">
                  <c:v>19.296939999999999</c:v>
                </c:pt>
                <c:pt idx="7545">
                  <c:v>19.301470000000002</c:v>
                </c:pt>
                <c:pt idx="7546">
                  <c:v>19.306009999999997</c:v>
                </c:pt>
                <c:pt idx="7547">
                  <c:v>19.310549999999999</c:v>
                </c:pt>
                <c:pt idx="7548">
                  <c:v>19.315079999999998</c:v>
                </c:pt>
                <c:pt idx="7549">
                  <c:v>19.31962</c:v>
                </c:pt>
                <c:pt idx="7550">
                  <c:v>19.324149999999999</c:v>
                </c:pt>
                <c:pt idx="7551">
                  <c:v>19.328689999999998</c:v>
                </c:pt>
                <c:pt idx="7552">
                  <c:v>19.33323</c:v>
                </c:pt>
                <c:pt idx="7553">
                  <c:v>19.337759999999999</c:v>
                </c:pt>
                <c:pt idx="7554">
                  <c:v>19.342299999999998</c:v>
                </c:pt>
                <c:pt idx="7555">
                  <c:v>19.34684</c:v>
                </c:pt>
                <c:pt idx="7556">
                  <c:v>19.351369999999999</c:v>
                </c:pt>
                <c:pt idx="7557">
                  <c:v>19.355910000000002</c:v>
                </c:pt>
                <c:pt idx="7558">
                  <c:v>19.36045</c:v>
                </c:pt>
                <c:pt idx="7559">
                  <c:v>19.364979999999999</c:v>
                </c:pt>
                <c:pt idx="7560">
                  <c:v>19.369520000000001</c:v>
                </c:pt>
                <c:pt idx="7561">
                  <c:v>19.37406</c:v>
                </c:pt>
                <c:pt idx="7562">
                  <c:v>19.378599999999999</c:v>
                </c:pt>
                <c:pt idx="7563">
                  <c:v>19.383129999999998</c:v>
                </c:pt>
                <c:pt idx="7564">
                  <c:v>19.38767</c:v>
                </c:pt>
                <c:pt idx="7565">
                  <c:v>19.392209999999999</c:v>
                </c:pt>
                <c:pt idx="7566">
                  <c:v>19.396750000000001</c:v>
                </c:pt>
                <c:pt idx="7567">
                  <c:v>19.401290000000003</c:v>
                </c:pt>
                <c:pt idx="7568">
                  <c:v>19.405820000000002</c:v>
                </c:pt>
                <c:pt idx="7569">
                  <c:v>19.410360000000001</c:v>
                </c:pt>
                <c:pt idx="7570">
                  <c:v>19.414899999999999</c:v>
                </c:pt>
                <c:pt idx="7571">
                  <c:v>19.419439999999998</c:v>
                </c:pt>
                <c:pt idx="7572">
                  <c:v>19.42398</c:v>
                </c:pt>
                <c:pt idx="7573">
                  <c:v>19.428509999999999</c:v>
                </c:pt>
                <c:pt idx="7574">
                  <c:v>19.433050000000001</c:v>
                </c:pt>
                <c:pt idx="7575">
                  <c:v>19.43759</c:v>
                </c:pt>
                <c:pt idx="7576">
                  <c:v>19.442129999999999</c:v>
                </c:pt>
                <c:pt idx="7577">
                  <c:v>19.446669999999997</c:v>
                </c:pt>
                <c:pt idx="7578">
                  <c:v>19.45121</c:v>
                </c:pt>
                <c:pt idx="7579">
                  <c:v>19.455750000000002</c:v>
                </c:pt>
                <c:pt idx="7580">
                  <c:v>19.460290000000001</c:v>
                </c:pt>
                <c:pt idx="7581">
                  <c:v>19.46482</c:v>
                </c:pt>
                <c:pt idx="7582">
                  <c:v>19.469360000000002</c:v>
                </c:pt>
                <c:pt idx="7583">
                  <c:v>19.4739</c:v>
                </c:pt>
                <c:pt idx="7584">
                  <c:v>19.478439999999999</c:v>
                </c:pt>
                <c:pt idx="7585">
                  <c:v>19.482980000000001</c:v>
                </c:pt>
                <c:pt idx="7586">
                  <c:v>19.48752</c:v>
                </c:pt>
                <c:pt idx="7587">
                  <c:v>19.492059999999999</c:v>
                </c:pt>
                <c:pt idx="7588">
                  <c:v>19.496600000000001</c:v>
                </c:pt>
                <c:pt idx="7589">
                  <c:v>19.501139999999999</c:v>
                </c:pt>
                <c:pt idx="7590">
                  <c:v>19.505680000000002</c:v>
                </c:pt>
                <c:pt idx="7591">
                  <c:v>19.51022</c:v>
                </c:pt>
                <c:pt idx="7592">
                  <c:v>19.514759999999999</c:v>
                </c:pt>
                <c:pt idx="7593">
                  <c:v>19.519300000000001</c:v>
                </c:pt>
                <c:pt idx="7594">
                  <c:v>19.52384</c:v>
                </c:pt>
                <c:pt idx="7595">
                  <c:v>19.528380000000002</c:v>
                </c:pt>
                <c:pt idx="7596">
                  <c:v>19.532919999999997</c:v>
                </c:pt>
                <c:pt idx="7597">
                  <c:v>19.537459999999999</c:v>
                </c:pt>
                <c:pt idx="7598">
                  <c:v>19.542000000000002</c:v>
                </c:pt>
                <c:pt idx="7599">
                  <c:v>19.54654</c:v>
                </c:pt>
                <c:pt idx="7600">
                  <c:v>19.551079999999999</c:v>
                </c:pt>
                <c:pt idx="7601">
                  <c:v>19.555619999999998</c:v>
                </c:pt>
                <c:pt idx="7602">
                  <c:v>19.56016</c:v>
                </c:pt>
                <c:pt idx="7603">
                  <c:v>19.564700000000002</c:v>
                </c:pt>
                <c:pt idx="7604">
                  <c:v>19.569240000000001</c:v>
                </c:pt>
                <c:pt idx="7605">
                  <c:v>19.573789999999999</c:v>
                </c:pt>
                <c:pt idx="7606">
                  <c:v>19.578320000000001</c:v>
                </c:pt>
                <c:pt idx="7607">
                  <c:v>19.58287</c:v>
                </c:pt>
                <c:pt idx="7608">
                  <c:v>19.587409999999998</c:v>
                </c:pt>
                <c:pt idx="7609">
                  <c:v>19.591950000000001</c:v>
                </c:pt>
                <c:pt idx="7610">
                  <c:v>19.596490000000003</c:v>
                </c:pt>
                <c:pt idx="7611">
                  <c:v>19.601029999999998</c:v>
                </c:pt>
                <c:pt idx="7612">
                  <c:v>19.60557</c:v>
                </c:pt>
                <c:pt idx="7613">
                  <c:v>19.610109999999999</c:v>
                </c:pt>
                <c:pt idx="7614">
                  <c:v>19.614660000000001</c:v>
                </c:pt>
                <c:pt idx="7615">
                  <c:v>19.619199999999999</c:v>
                </c:pt>
                <c:pt idx="7616">
                  <c:v>19.623740000000002</c:v>
                </c:pt>
                <c:pt idx="7617">
                  <c:v>19.62828</c:v>
                </c:pt>
                <c:pt idx="7618">
                  <c:v>19.632819999999999</c:v>
                </c:pt>
                <c:pt idx="7619">
                  <c:v>19.637370000000001</c:v>
                </c:pt>
                <c:pt idx="7620">
                  <c:v>19.641909999999999</c:v>
                </c:pt>
                <c:pt idx="7621">
                  <c:v>19.646449999999998</c:v>
                </c:pt>
                <c:pt idx="7622">
                  <c:v>19.65099</c:v>
                </c:pt>
                <c:pt idx="7623">
                  <c:v>19.655530000000002</c:v>
                </c:pt>
                <c:pt idx="7624">
                  <c:v>19.660080000000001</c:v>
                </c:pt>
                <c:pt idx="7625">
                  <c:v>19.664619999999999</c:v>
                </c:pt>
                <c:pt idx="7626">
                  <c:v>19.669160000000002</c:v>
                </c:pt>
                <c:pt idx="7627">
                  <c:v>19.67371</c:v>
                </c:pt>
                <c:pt idx="7628">
                  <c:v>19.678250000000002</c:v>
                </c:pt>
                <c:pt idx="7629">
                  <c:v>19.682789999999997</c:v>
                </c:pt>
                <c:pt idx="7630">
                  <c:v>19.687329999999999</c:v>
                </c:pt>
                <c:pt idx="7631">
                  <c:v>19.691879999999998</c:v>
                </c:pt>
                <c:pt idx="7632">
                  <c:v>19.69642</c:v>
                </c:pt>
                <c:pt idx="7633">
                  <c:v>19.700959999999998</c:v>
                </c:pt>
                <c:pt idx="7634">
                  <c:v>19.70551</c:v>
                </c:pt>
                <c:pt idx="7635">
                  <c:v>19.710049999999999</c:v>
                </c:pt>
                <c:pt idx="7636">
                  <c:v>19.714590000000001</c:v>
                </c:pt>
                <c:pt idx="7637">
                  <c:v>19.719139999999999</c:v>
                </c:pt>
                <c:pt idx="7638">
                  <c:v>19.723680000000002</c:v>
                </c:pt>
                <c:pt idx="7639">
                  <c:v>19.72822</c:v>
                </c:pt>
                <c:pt idx="7640">
                  <c:v>19.732769999999999</c:v>
                </c:pt>
                <c:pt idx="7641">
                  <c:v>19.737310000000001</c:v>
                </c:pt>
                <c:pt idx="7642">
                  <c:v>19.741859999999999</c:v>
                </c:pt>
                <c:pt idx="7643">
                  <c:v>19.746400000000001</c:v>
                </c:pt>
                <c:pt idx="7644">
                  <c:v>19.75094</c:v>
                </c:pt>
                <c:pt idx="7645">
                  <c:v>19.755490000000002</c:v>
                </c:pt>
                <c:pt idx="7646">
                  <c:v>19.76003</c:v>
                </c:pt>
                <c:pt idx="7647">
                  <c:v>19.764579999999999</c:v>
                </c:pt>
                <c:pt idx="7648">
                  <c:v>19.769120000000001</c:v>
                </c:pt>
                <c:pt idx="7649">
                  <c:v>19.773669999999999</c:v>
                </c:pt>
                <c:pt idx="7650">
                  <c:v>19.778210000000001</c:v>
                </c:pt>
                <c:pt idx="7651">
                  <c:v>19.78276</c:v>
                </c:pt>
                <c:pt idx="7652">
                  <c:v>19.787300000000002</c:v>
                </c:pt>
                <c:pt idx="7653">
                  <c:v>19.791840000000001</c:v>
                </c:pt>
                <c:pt idx="7654">
                  <c:v>19.796389999999999</c:v>
                </c:pt>
                <c:pt idx="7655">
                  <c:v>19.800930000000001</c:v>
                </c:pt>
                <c:pt idx="7656">
                  <c:v>19.805479999999999</c:v>
                </c:pt>
                <c:pt idx="7657">
                  <c:v>19.810020000000002</c:v>
                </c:pt>
                <c:pt idx="7658">
                  <c:v>19.81457</c:v>
                </c:pt>
                <c:pt idx="7659">
                  <c:v>19.819110000000002</c:v>
                </c:pt>
                <c:pt idx="7660">
                  <c:v>19.82366</c:v>
                </c:pt>
                <c:pt idx="7661">
                  <c:v>19.828209999999999</c:v>
                </c:pt>
                <c:pt idx="7662">
                  <c:v>19.832750000000001</c:v>
                </c:pt>
                <c:pt idx="7663">
                  <c:v>19.837299999999999</c:v>
                </c:pt>
                <c:pt idx="7664">
                  <c:v>19.841839999999998</c:v>
                </c:pt>
                <c:pt idx="7665">
                  <c:v>19.84639</c:v>
                </c:pt>
                <c:pt idx="7666">
                  <c:v>19.850929999999998</c:v>
                </c:pt>
                <c:pt idx="7667">
                  <c:v>19.85548</c:v>
                </c:pt>
                <c:pt idx="7668">
                  <c:v>19.860030000000002</c:v>
                </c:pt>
                <c:pt idx="7669">
                  <c:v>19.864570000000001</c:v>
                </c:pt>
                <c:pt idx="7670">
                  <c:v>19.869119999999999</c:v>
                </c:pt>
                <c:pt idx="7671">
                  <c:v>19.873660000000001</c:v>
                </c:pt>
                <c:pt idx="7672">
                  <c:v>19.878209999999999</c:v>
                </c:pt>
                <c:pt idx="7673">
                  <c:v>19.882759999999998</c:v>
                </c:pt>
                <c:pt idx="7674">
                  <c:v>19.8873</c:v>
                </c:pt>
                <c:pt idx="7675">
                  <c:v>19.891849999999998</c:v>
                </c:pt>
                <c:pt idx="7676">
                  <c:v>19.8964</c:v>
                </c:pt>
                <c:pt idx="7677">
                  <c:v>19.900939999999999</c:v>
                </c:pt>
                <c:pt idx="7678">
                  <c:v>19.90549</c:v>
                </c:pt>
                <c:pt idx="7679">
                  <c:v>19.910039999999999</c:v>
                </c:pt>
                <c:pt idx="7680">
                  <c:v>19.914580000000001</c:v>
                </c:pt>
                <c:pt idx="7681">
                  <c:v>19.919129999999999</c:v>
                </c:pt>
                <c:pt idx="7682">
                  <c:v>19.923679999999997</c:v>
                </c:pt>
                <c:pt idx="7683">
                  <c:v>19.92822</c:v>
                </c:pt>
                <c:pt idx="7684">
                  <c:v>19.932769999999998</c:v>
                </c:pt>
                <c:pt idx="7685">
                  <c:v>19.93732</c:v>
                </c:pt>
                <c:pt idx="7686">
                  <c:v>19.941870000000002</c:v>
                </c:pt>
                <c:pt idx="7687">
                  <c:v>19.94641</c:v>
                </c:pt>
                <c:pt idx="7688">
                  <c:v>19.950959999999998</c:v>
                </c:pt>
                <c:pt idx="7689">
                  <c:v>19.95551</c:v>
                </c:pt>
                <c:pt idx="7690">
                  <c:v>19.960060000000002</c:v>
                </c:pt>
                <c:pt idx="7691">
                  <c:v>19.96461</c:v>
                </c:pt>
                <c:pt idx="7692">
                  <c:v>19.969150000000003</c:v>
                </c:pt>
                <c:pt idx="7693">
                  <c:v>19.973700000000001</c:v>
                </c:pt>
                <c:pt idx="7694">
                  <c:v>19.978249999999999</c:v>
                </c:pt>
                <c:pt idx="7695">
                  <c:v>19.982799999999997</c:v>
                </c:pt>
                <c:pt idx="7696">
                  <c:v>19.98734</c:v>
                </c:pt>
                <c:pt idx="7697">
                  <c:v>19.991889999999998</c:v>
                </c:pt>
                <c:pt idx="7698">
                  <c:v>19.99644</c:v>
                </c:pt>
                <c:pt idx="7699">
                  <c:v>20.000989999999998</c:v>
                </c:pt>
                <c:pt idx="7700">
                  <c:v>20.00554</c:v>
                </c:pt>
                <c:pt idx="7701">
                  <c:v>20.010090000000002</c:v>
                </c:pt>
                <c:pt idx="7702">
                  <c:v>20.01464</c:v>
                </c:pt>
                <c:pt idx="7703">
                  <c:v>20.019180000000002</c:v>
                </c:pt>
                <c:pt idx="7704">
                  <c:v>20.02373</c:v>
                </c:pt>
                <c:pt idx="7705">
                  <c:v>20.028279999999999</c:v>
                </c:pt>
                <c:pt idx="7706">
                  <c:v>20.032830000000001</c:v>
                </c:pt>
                <c:pt idx="7707">
                  <c:v>20.037379999999999</c:v>
                </c:pt>
                <c:pt idx="7708">
                  <c:v>20.041930000000001</c:v>
                </c:pt>
                <c:pt idx="7709">
                  <c:v>20.046479999999999</c:v>
                </c:pt>
                <c:pt idx="7710">
                  <c:v>20.051030000000001</c:v>
                </c:pt>
                <c:pt idx="7711">
                  <c:v>20.055579999999999</c:v>
                </c:pt>
                <c:pt idx="7712">
                  <c:v>20.060129999999997</c:v>
                </c:pt>
                <c:pt idx="7713">
                  <c:v>20.064680000000003</c:v>
                </c:pt>
                <c:pt idx="7714">
                  <c:v>20.069219999999998</c:v>
                </c:pt>
                <c:pt idx="7715">
                  <c:v>20.073779999999999</c:v>
                </c:pt>
                <c:pt idx="7716">
                  <c:v>20.078329999999998</c:v>
                </c:pt>
                <c:pt idx="7717">
                  <c:v>20.08287</c:v>
                </c:pt>
                <c:pt idx="7718">
                  <c:v>20.087420000000002</c:v>
                </c:pt>
                <c:pt idx="7719">
                  <c:v>20.09198</c:v>
                </c:pt>
                <c:pt idx="7720">
                  <c:v>20.096530000000001</c:v>
                </c:pt>
                <c:pt idx="7721">
                  <c:v>20.10107</c:v>
                </c:pt>
                <c:pt idx="7722">
                  <c:v>20.105620000000002</c:v>
                </c:pt>
                <c:pt idx="7723">
                  <c:v>20.11018</c:v>
                </c:pt>
                <c:pt idx="7724">
                  <c:v>20.114730000000002</c:v>
                </c:pt>
                <c:pt idx="7725">
                  <c:v>20.11928</c:v>
                </c:pt>
                <c:pt idx="7726">
                  <c:v>20.123829999999998</c:v>
                </c:pt>
                <c:pt idx="7727">
                  <c:v>20.12838</c:v>
                </c:pt>
                <c:pt idx="7728">
                  <c:v>20.132930000000002</c:v>
                </c:pt>
                <c:pt idx="7729">
                  <c:v>20.13748</c:v>
                </c:pt>
                <c:pt idx="7730">
                  <c:v>20.142029999999998</c:v>
                </c:pt>
                <c:pt idx="7731">
                  <c:v>20.14658</c:v>
                </c:pt>
                <c:pt idx="7732">
                  <c:v>20.151129999999998</c:v>
                </c:pt>
                <c:pt idx="7733">
                  <c:v>20.15568</c:v>
                </c:pt>
                <c:pt idx="7734">
                  <c:v>20.160230000000002</c:v>
                </c:pt>
                <c:pt idx="7735">
                  <c:v>20.16478</c:v>
                </c:pt>
                <c:pt idx="7736">
                  <c:v>20.169340000000002</c:v>
                </c:pt>
                <c:pt idx="7737">
                  <c:v>20.17389</c:v>
                </c:pt>
                <c:pt idx="7738">
                  <c:v>20.178439999999998</c:v>
                </c:pt>
                <c:pt idx="7739">
                  <c:v>20.18299</c:v>
                </c:pt>
                <c:pt idx="7740">
                  <c:v>20.187540000000002</c:v>
                </c:pt>
                <c:pt idx="7741">
                  <c:v>20.19209</c:v>
                </c:pt>
                <c:pt idx="7742">
                  <c:v>20.196639999999999</c:v>
                </c:pt>
                <c:pt idx="7743">
                  <c:v>20.2012</c:v>
                </c:pt>
                <c:pt idx="7744">
                  <c:v>20.205750000000002</c:v>
                </c:pt>
                <c:pt idx="7745">
                  <c:v>20.2103</c:v>
                </c:pt>
                <c:pt idx="7746">
                  <c:v>20.214849999999998</c:v>
                </c:pt>
                <c:pt idx="7747">
                  <c:v>20.2194</c:v>
                </c:pt>
                <c:pt idx="7748">
                  <c:v>20.223959999999998</c:v>
                </c:pt>
                <c:pt idx="7749">
                  <c:v>20.22851</c:v>
                </c:pt>
                <c:pt idx="7750">
                  <c:v>20.233060000000002</c:v>
                </c:pt>
                <c:pt idx="7751">
                  <c:v>20.23761</c:v>
                </c:pt>
                <c:pt idx="7752">
                  <c:v>20.242170000000002</c:v>
                </c:pt>
                <c:pt idx="7753">
                  <c:v>20.24672</c:v>
                </c:pt>
                <c:pt idx="7754">
                  <c:v>20.251269999999998</c:v>
                </c:pt>
                <c:pt idx="7755">
                  <c:v>20.25582</c:v>
                </c:pt>
                <c:pt idx="7756">
                  <c:v>20.260380000000001</c:v>
                </c:pt>
                <c:pt idx="7757">
                  <c:v>20.26493</c:v>
                </c:pt>
                <c:pt idx="7758">
                  <c:v>20.269479999999998</c:v>
                </c:pt>
                <c:pt idx="7759">
                  <c:v>20.274039999999999</c:v>
                </c:pt>
                <c:pt idx="7760">
                  <c:v>20.278589999999998</c:v>
                </c:pt>
                <c:pt idx="7761">
                  <c:v>20.283140000000003</c:v>
                </c:pt>
                <c:pt idx="7762">
                  <c:v>20.287699999999997</c:v>
                </c:pt>
                <c:pt idx="7763">
                  <c:v>20.292250000000003</c:v>
                </c:pt>
                <c:pt idx="7764">
                  <c:v>20.296800000000001</c:v>
                </c:pt>
                <c:pt idx="7765">
                  <c:v>20.301360000000003</c:v>
                </c:pt>
                <c:pt idx="7766">
                  <c:v>20.305910000000001</c:v>
                </c:pt>
                <c:pt idx="7767">
                  <c:v>20.310459999999999</c:v>
                </c:pt>
                <c:pt idx="7768">
                  <c:v>20.315020000000001</c:v>
                </c:pt>
                <c:pt idx="7769">
                  <c:v>20.319569999999999</c:v>
                </c:pt>
                <c:pt idx="7770">
                  <c:v>20.324120000000001</c:v>
                </c:pt>
                <c:pt idx="7771">
                  <c:v>20.328679999999999</c:v>
                </c:pt>
                <c:pt idx="7772">
                  <c:v>20.33323</c:v>
                </c:pt>
                <c:pt idx="7773">
                  <c:v>20.337790000000002</c:v>
                </c:pt>
                <c:pt idx="7774">
                  <c:v>20.34234</c:v>
                </c:pt>
                <c:pt idx="7775">
                  <c:v>20.346889999999998</c:v>
                </c:pt>
                <c:pt idx="7776">
                  <c:v>20.35145</c:v>
                </c:pt>
                <c:pt idx="7777">
                  <c:v>20.355999999999998</c:v>
                </c:pt>
                <c:pt idx="7778">
                  <c:v>20.36056</c:v>
                </c:pt>
                <c:pt idx="7779">
                  <c:v>20.365109999999998</c:v>
                </c:pt>
                <c:pt idx="7780">
                  <c:v>20.369669999999999</c:v>
                </c:pt>
                <c:pt idx="7781">
                  <c:v>20.374219999999998</c:v>
                </c:pt>
                <c:pt idx="7782">
                  <c:v>20.378779999999999</c:v>
                </c:pt>
                <c:pt idx="7783">
                  <c:v>20.383330000000001</c:v>
                </c:pt>
                <c:pt idx="7784">
                  <c:v>20.387889999999999</c:v>
                </c:pt>
                <c:pt idx="7785">
                  <c:v>20.392440000000001</c:v>
                </c:pt>
                <c:pt idx="7786">
                  <c:v>20.396999999999998</c:v>
                </c:pt>
                <c:pt idx="7787">
                  <c:v>20.40155</c:v>
                </c:pt>
                <c:pt idx="7788">
                  <c:v>20.406110000000002</c:v>
                </c:pt>
                <c:pt idx="7789">
                  <c:v>20.41066</c:v>
                </c:pt>
                <c:pt idx="7790">
                  <c:v>20.415220000000001</c:v>
                </c:pt>
                <c:pt idx="7791">
                  <c:v>20.41977</c:v>
                </c:pt>
                <c:pt idx="7792">
                  <c:v>20.424330000000001</c:v>
                </c:pt>
                <c:pt idx="7793">
                  <c:v>20.428879999999999</c:v>
                </c:pt>
                <c:pt idx="7794">
                  <c:v>20.433440000000001</c:v>
                </c:pt>
                <c:pt idx="7795">
                  <c:v>20.438000000000002</c:v>
                </c:pt>
                <c:pt idx="7796">
                  <c:v>20.442550000000001</c:v>
                </c:pt>
                <c:pt idx="7797">
                  <c:v>20.447110000000002</c:v>
                </c:pt>
                <c:pt idx="7798">
                  <c:v>20.45166</c:v>
                </c:pt>
                <c:pt idx="7799">
                  <c:v>20.456220000000002</c:v>
                </c:pt>
                <c:pt idx="7800">
                  <c:v>20.46078</c:v>
                </c:pt>
                <c:pt idx="7801">
                  <c:v>20.465330000000002</c:v>
                </c:pt>
                <c:pt idx="7802">
                  <c:v>20.469889999999999</c:v>
                </c:pt>
                <c:pt idx="7803">
                  <c:v>20.474450000000001</c:v>
                </c:pt>
                <c:pt idx="7804">
                  <c:v>20.478999999999999</c:v>
                </c:pt>
                <c:pt idx="7805">
                  <c:v>20.483560000000001</c:v>
                </c:pt>
                <c:pt idx="7806">
                  <c:v>20.488119999999999</c:v>
                </c:pt>
                <c:pt idx="7807">
                  <c:v>20.49267</c:v>
                </c:pt>
                <c:pt idx="7808">
                  <c:v>20.497230000000002</c:v>
                </c:pt>
                <c:pt idx="7809">
                  <c:v>20.50178</c:v>
                </c:pt>
                <c:pt idx="7810">
                  <c:v>20.506340000000002</c:v>
                </c:pt>
                <c:pt idx="7811">
                  <c:v>20.510899999999999</c:v>
                </c:pt>
                <c:pt idx="7812">
                  <c:v>20.515450000000001</c:v>
                </c:pt>
                <c:pt idx="7813">
                  <c:v>20.520010000000003</c:v>
                </c:pt>
                <c:pt idx="7814">
                  <c:v>20.524570000000001</c:v>
                </c:pt>
                <c:pt idx="7815">
                  <c:v>20.529129999999999</c:v>
                </c:pt>
                <c:pt idx="7816">
                  <c:v>20.533679999999997</c:v>
                </c:pt>
                <c:pt idx="7817">
                  <c:v>20.538239999999998</c:v>
                </c:pt>
                <c:pt idx="7818">
                  <c:v>20.5428</c:v>
                </c:pt>
                <c:pt idx="7819">
                  <c:v>20.547360000000001</c:v>
                </c:pt>
                <c:pt idx="7820">
                  <c:v>20.551909999999999</c:v>
                </c:pt>
                <c:pt idx="7821">
                  <c:v>20.556470000000001</c:v>
                </c:pt>
                <c:pt idx="7822">
                  <c:v>20.561030000000002</c:v>
                </c:pt>
                <c:pt idx="7823">
                  <c:v>20.56559</c:v>
                </c:pt>
                <c:pt idx="7824">
                  <c:v>20.570149999999998</c:v>
                </c:pt>
                <c:pt idx="7825">
                  <c:v>20.5747</c:v>
                </c:pt>
                <c:pt idx="7826">
                  <c:v>20.579259999999998</c:v>
                </c:pt>
                <c:pt idx="7827">
                  <c:v>20.583819999999999</c:v>
                </c:pt>
                <c:pt idx="7828">
                  <c:v>20.588380000000001</c:v>
                </c:pt>
                <c:pt idx="7829">
                  <c:v>20.592940000000002</c:v>
                </c:pt>
                <c:pt idx="7830">
                  <c:v>20.5975</c:v>
                </c:pt>
                <c:pt idx="7831">
                  <c:v>20.602050000000002</c:v>
                </c:pt>
                <c:pt idx="7832">
                  <c:v>20.60661</c:v>
                </c:pt>
                <c:pt idx="7833">
                  <c:v>20.611170000000001</c:v>
                </c:pt>
                <c:pt idx="7834">
                  <c:v>20.615729999999999</c:v>
                </c:pt>
                <c:pt idx="7835">
                  <c:v>20.620290000000001</c:v>
                </c:pt>
                <c:pt idx="7836">
                  <c:v>20.624849999999999</c:v>
                </c:pt>
                <c:pt idx="7837">
                  <c:v>20.62941</c:v>
                </c:pt>
                <c:pt idx="7838">
                  <c:v>20.633959999999998</c:v>
                </c:pt>
                <c:pt idx="7839">
                  <c:v>20.63852</c:v>
                </c:pt>
                <c:pt idx="7840">
                  <c:v>20.643080000000001</c:v>
                </c:pt>
                <c:pt idx="7841">
                  <c:v>20.647639999999999</c:v>
                </c:pt>
                <c:pt idx="7842">
                  <c:v>20.652200000000001</c:v>
                </c:pt>
                <c:pt idx="7843">
                  <c:v>20.656759999999998</c:v>
                </c:pt>
                <c:pt idx="7844">
                  <c:v>20.66132</c:v>
                </c:pt>
                <c:pt idx="7845">
                  <c:v>20.665880000000001</c:v>
                </c:pt>
                <c:pt idx="7846">
                  <c:v>20.670440000000003</c:v>
                </c:pt>
                <c:pt idx="7847">
                  <c:v>20.674999999999997</c:v>
                </c:pt>
                <c:pt idx="7848">
                  <c:v>20.679559999999999</c:v>
                </c:pt>
                <c:pt idx="7849">
                  <c:v>20.68412</c:v>
                </c:pt>
                <c:pt idx="7850">
                  <c:v>20.688680000000002</c:v>
                </c:pt>
                <c:pt idx="7851">
                  <c:v>20.693240000000003</c:v>
                </c:pt>
                <c:pt idx="7852">
                  <c:v>20.697799999999997</c:v>
                </c:pt>
                <c:pt idx="7853">
                  <c:v>20.702359999999999</c:v>
                </c:pt>
                <c:pt idx="7854">
                  <c:v>20.70692</c:v>
                </c:pt>
                <c:pt idx="7855">
                  <c:v>20.711480000000002</c:v>
                </c:pt>
                <c:pt idx="7856">
                  <c:v>20.716040000000003</c:v>
                </c:pt>
                <c:pt idx="7857">
                  <c:v>20.720599999999997</c:v>
                </c:pt>
                <c:pt idx="7858">
                  <c:v>20.725159999999999</c:v>
                </c:pt>
                <c:pt idx="7859">
                  <c:v>20.72972</c:v>
                </c:pt>
                <c:pt idx="7860">
                  <c:v>20.734280000000002</c:v>
                </c:pt>
                <c:pt idx="7861">
                  <c:v>20.73884</c:v>
                </c:pt>
                <c:pt idx="7862">
                  <c:v>20.743399999999998</c:v>
                </c:pt>
                <c:pt idx="7863">
                  <c:v>20.747959999999999</c:v>
                </c:pt>
                <c:pt idx="7864">
                  <c:v>20.752520000000001</c:v>
                </c:pt>
                <c:pt idx="7865">
                  <c:v>20.757080000000002</c:v>
                </c:pt>
                <c:pt idx="7866">
                  <c:v>20.76164</c:v>
                </c:pt>
                <c:pt idx="7867">
                  <c:v>20.766210000000001</c:v>
                </c:pt>
                <c:pt idx="7868">
                  <c:v>20.770770000000002</c:v>
                </c:pt>
                <c:pt idx="7869">
                  <c:v>20.77533</c:v>
                </c:pt>
                <c:pt idx="7870">
                  <c:v>20.779889999999998</c:v>
                </c:pt>
                <c:pt idx="7871">
                  <c:v>20.78445</c:v>
                </c:pt>
                <c:pt idx="7872">
                  <c:v>20.789010000000001</c:v>
                </c:pt>
                <c:pt idx="7873">
                  <c:v>20.793570000000003</c:v>
                </c:pt>
                <c:pt idx="7874">
                  <c:v>20.79814</c:v>
                </c:pt>
                <c:pt idx="7875">
                  <c:v>20.802700000000002</c:v>
                </c:pt>
                <c:pt idx="7876">
                  <c:v>20.807259999999999</c:v>
                </c:pt>
                <c:pt idx="7877">
                  <c:v>20.811820000000001</c:v>
                </c:pt>
                <c:pt idx="7878">
                  <c:v>20.816379999999999</c:v>
                </c:pt>
                <c:pt idx="7879">
                  <c:v>20.82094</c:v>
                </c:pt>
                <c:pt idx="7880">
                  <c:v>20.825509999999998</c:v>
                </c:pt>
                <c:pt idx="7881">
                  <c:v>20.830069999999999</c:v>
                </c:pt>
                <c:pt idx="7882">
                  <c:v>20.834630000000001</c:v>
                </c:pt>
                <c:pt idx="7883">
                  <c:v>20.839190000000002</c:v>
                </c:pt>
                <c:pt idx="7884">
                  <c:v>20.84376</c:v>
                </c:pt>
                <c:pt idx="7885">
                  <c:v>20.848320000000001</c:v>
                </c:pt>
                <c:pt idx="7886">
                  <c:v>20.852879999999999</c:v>
                </c:pt>
                <c:pt idx="7887">
                  <c:v>20.85744</c:v>
                </c:pt>
                <c:pt idx="7888">
                  <c:v>20.862010000000001</c:v>
                </c:pt>
                <c:pt idx="7889">
                  <c:v>20.866569999999999</c:v>
                </c:pt>
                <c:pt idx="7890">
                  <c:v>20.871130000000001</c:v>
                </c:pt>
                <c:pt idx="7891">
                  <c:v>20.875689999999999</c:v>
                </c:pt>
                <c:pt idx="7892">
                  <c:v>20.88026</c:v>
                </c:pt>
                <c:pt idx="7893">
                  <c:v>20.884819999999998</c:v>
                </c:pt>
                <c:pt idx="7894">
                  <c:v>20.889379999999999</c:v>
                </c:pt>
                <c:pt idx="7895">
                  <c:v>20.89395</c:v>
                </c:pt>
                <c:pt idx="7896">
                  <c:v>20.898509999999998</c:v>
                </c:pt>
                <c:pt idx="7897">
                  <c:v>20.90307</c:v>
                </c:pt>
                <c:pt idx="7898">
                  <c:v>20.907630000000001</c:v>
                </c:pt>
                <c:pt idx="7899">
                  <c:v>20.912199999999999</c:v>
                </c:pt>
                <c:pt idx="7900">
                  <c:v>20.91676</c:v>
                </c:pt>
                <c:pt idx="7901">
                  <c:v>20.921329999999998</c:v>
                </c:pt>
                <c:pt idx="7902">
                  <c:v>20.925889999999999</c:v>
                </c:pt>
                <c:pt idx="7903">
                  <c:v>20.93045</c:v>
                </c:pt>
                <c:pt idx="7904">
                  <c:v>20.935019999999998</c:v>
                </c:pt>
                <c:pt idx="7905">
                  <c:v>20.939579999999999</c:v>
                </c:pt>
                <c:pt idx="7906">
                  <c:v>20.944140000000001</c:v>
                </c:pt>
                <c:pt idx="7907">
                  <c:v>20.948709999999998</c:v>
                </c:pt>
                <c:pt idx="7908">
                  <c:v>20.95327</c:v>
                </c:pt>
                <c:pt idx="7909">
                  <c:v>20.957839999999997</c:v>
                </c:pt>
                <c:pt idx="7910">
                  <c:v>20.962399999999999</c:v>
                </c:pt>
                <c:pt idx="7911">
                  <c:v>20.96697</c:v>
                </c:pt>
                <c:pt idx="7912">
                  <c:v>20.971529999999998</c:v>
                </c:pt>
                <c:pt idx="7913">
                  <c:v>20.976089999999999</c:v>
                </c:pt>
                <c:pt idx="7914">
                  <c:v>20.98066</c:v>
                </c:pt>
                <c:pt idx="7915">
                  <c:v>20.985219999999998</c:v>
                </c:pt>
                <c:pt idx="7916">
                  <c:v>20.989790000000003</c:v>
                </c:pt>
                <c:pt idx="7917">
                  <c:v>20.994349999999997</c:v>
                </c:pt>
                <c:pt idx="7918">
                  <c:v>20.998920000000002</c:v>
                </c:pt>
                <c:pt idx="7919">
                  <c:v>21.00348</c:v>
                </c:pt>
                <c:pt idx="7920">
                  <c:v>21.008050000000001</c:v>
                </c:pt>
                <c:pt idx="7921">
                  <c:v>21.012610000000002</c:v>
                </c:pt>
                <c:pt idx="7922">
                  <c:v>21.01718</c:v>
                </c:pt>
                <c:pt idx="7923">
                  <c:v>21.021740000000001</c:v>
                </c:pt>
                <c:pt idx="7924">
                  <c:v>21.026309999999999</c:v>
                </c:pt>
                <c:pt idx="7925">
                  <c:v>21.03087</c:v>
                </c:pt>
                <c:pt idx="7926">
                  <c:v>21.035439999999998</c:v>
                </c:pt>
                <c:pt idx="7927">
                  <c:v>21.04</c:v>
                </c:pt>
                <c:pt idx="7928">
                  <c:v>21.04457</c:v>
                </c:pt>
                <c:pt idx="7929">
                  <c:v>21.049129999999998</c:v>
                </c:pt>
                <c:pt idx="7930">
                  <c:v>21.053700000000003</c:v>
                </c:pt>
                <c:pt idx="7931">
                  <c:v>21.05827</c:v>
                </c:pt>
                <c:pt idx="7932">
                  <c:v>21.062830000000002</c:v>
                </c:pt>
                <c:pt idx="7933">
                  <c:v>21.067399999999999</c:v>
                </c:pt>
                <c:pt idx="7934">
                  <c:v>21.071960000000001</c:v>
                </c:pt>
                <c:pt idx="7935">
                  <c:v>21.076529999999998</c:v>
                </c:pt>
                <c:pt idx="7936">
                  <c:v>21.081099999999999</c:v>
                </c:pt>
                <c:pt idx="7937">
                  <c:v>21.085660000000001</c:v>
                </c:pt>
                <c:pt idx="7938">
                  <c:v>21.090230000000002</c:v>
                </c:pt>
                <c:pt idx="7939">
                  <c:v>21.09479</c:v>
                </c:pt>
                <c:pt idx="7940">
                  <c:v>21.099360000000001</c:v>
                </c:pt>
                <c:pt idx="7941">
                  <c:v>21.103929999999998</c:v>
                </c:pt>
                <c:pt idx="7942">
                  <c:v>21.10849</c:v>
                </c:pt>
                <c:pt idx="7943">
                  <c:v>21.113060000000001</c:v>
                </c:pt>
                <c:pt idx="7944">
                  <c:v>21.117629999999998</c:v>
                </c:pt>
                <c:pt idx="7945">
                  <c:v>21.12219</c:v>
                </c:pt>
                <c:pt idx="7946">
                  <c:v>21.126760000000001</c:v>
                </c:pt>
                <c:pt idx="7947">
                  <c:v>21.131330000000002</c:v>
                </c:pt>
                <c:pt idx="7948">
                  <c:v>21.13589</c:v>
                </c:pt>
                <c:pt idx="7949">
                  <c:v>21.140460000000001</c:v>
                </c:pt>
                <c:pt idx="7950">
                  <c:v>21.145029999999998</c:v>
                </c:pt>
                <c:pt idx="7951">
                  <c:v>21.14959</c:v>
                </c:pt>
                <c:pt idx="7952">
                  <c:v>21.154160000000001</c:v>
                </c:pt>
                <c:pt idx="7953">
                  <c:v>21.158730000000002</c:v>
                </c:pt>
                <c:pt idx="7954">
                  <c:v>21.1633</c:v>
                </c:pt>
                <c:pt idx="7955">
                  <c:v>21.167860000000001</c:v>
                </c:pt>
                <c:pt idx="7956">
                  <c:v>21.172429999999999</c:v>
                </c:pt>
                <c:pt idx="7957">
                  <c:v>21.177</c:v>
                </c:pt>
                <c:pt idx="7958">
                  <c:v>21.181570000000001</c:v>
                </c:pt>
                <c:pt idx="7959">
                  <c:v>21.186130000000002</c:v>
                </c:pt>
                <c:pt idx="7960">
                  <c:v>21.1907</c:v>
                </c:pt>
                <c:pt idx="7961">
                  <c:v>21.195269999999997</c:v>
                </c:pt>
                <c:pt idx="7962">
                  <c:v>21.199840000000002</c:v>
                </c:pt>
                <c:pt idx="7963">
                  <c:v>21.204400000000003</c:v>
                </c:pt>
                <c:pt idx="7964">
                  <c:v>21.208970000000001</c:v>
                </c:pt>
                <c:pt idx="7965">
                  <c:v>21.213539999999998</c:v>
                </c:pt>
                <c:pt idx="7966">
                  <c:v>21.218109999999999</c:v>
                </c:pt>
                <c:pt idx="7967">
                  <c:v>21.22268</c:v>
                </c:pt>
                <c:pt idx="7968">
                  <c:v>21.227249999999998</c:v>
                </c:pt>
                <c:pt idx="7969">
                  <c:v>21.231809999999999</c:v>
                </c:pt>
                <c:pt idx="7970">
                  <c:v>21.23638</c:v>
                </c:pt>
                <c:pt idx="7971">
                  <c:v>21.240950000000002</c:v>
                </c:pt>
                <c:pt idx="7972">
                  <c:v>21.245519999999999</c:v>
                </c:pt>
                <c:pt idx="7973">
                  <c:v>21.25009</c:v>
                </c:pt>
                <c:pt idx="7974">
                  <c:v>21.254660000000001</c:v>
                </c:pt>
                <c:pt idx="7975">
                  <c:v>21.259229999999999</c:v>
                </c:pt>
                <c:pt idx="7976">
                  <c:v>21.26379</c:v>
                </c:pt>
                <c:pt idx="7977">
                  <c:v>21.268360000000001</c:v>
                </c:pt>
                <c:pt idx="7978">
                  <c:v>21.272929999999999</c:v>
                </c:pt>
                <c:pt idx="7979">
                  <c:v>21.2775</c:v>
                </c:pt>
                <c:pt idx="7980">
                  <c:v>21.282070000000001</c:v>
                </c:pt>
                <c:pt idx="7981">
                  <c:v>21.286639999999998</c:v>
                </c:pt>
                <c:pt idx="7982">
                  <c:v>21.291210000000003</c:v>
                </c:pt>
                <c:pt idx="7983">
                  <c:v>21.295780000000001</c:v>
                </c:pt>
                <c:pt idx="7984">
                  <c:v>21.300349999999998</c:v>
                </c:pt>
                <c:pt idx="7985">
                  <c:v>21.304920000000003</c:v>
                </c:pt>
                <c:pt idx="7986">
                  <c:v>21.30949</c:v>
                </c:pt>
                <c:pt idx="7987">
                  <c:v>21.314059999999998</c:v>
                </c:pt>
                <c:pt idx="7988">
                  <c:v>21.318630000000002</c:v>
                </c:pt>
                <c:pt idx="7989">
                  <c:v>21.3232</c:v>
                </c:pt>
                <c:pt idx="7990">
                  <c:v>21.327770000000001</c:v>
                </c:pt>
                <c:pt idx="7991">
                  <c:v>21.332340000000002</c:v>
                </c:pt>
                <c:pt idx="7992">
                  <c:v>21.33691</c:v>
                </c:pt>
                <c:pt idx="7993">
                  <c:v>21.341480000000001</c:v>
                </c:pt>
                <c:pt idx="7994">
                  <c:v>21.346049999999998</c:v>
                </c:pt>
                <c:pt idx="7995">
                  <c:v>21.350619999999999</c:v>
                </c:pt>
                <c:pt idx="7996">
                  <c:v>21.35519</c:v>
                </c:pt>
                <c:pt idx="7997">
                  <c:v>21.359759999999998</c:v>
                </c:pt>
                <c:pt idx="7998">
                  <c:v>21.364330000000002</c:v>
                </c:pt>
                <c:pt idx="7999">
                  <c:v>21.3689</c:v>
                </c:pt>
                <c:pt idx="8000">
                  <c:v>21.373469999999998</c:v>
                </c:pt>
                <c:pt idx="8001">
                  <c:v>21.378040000000002</c:v>
                </c:pt>
                <c:pt idx="8002">
                  <c:v>21.38261</c:v>
                </c:pt>
                <c:pt idx="8003">
                  <c:v>21.387179999999997</c:v>
                </c:pt>
                <c:pt idx="8004">
                  <c:v>21.391750000000002</c:v>
                </c:pt>
                <c:pt idx="8005">
                  <c:v>21.396319999999999</c:v>
                </c:pt>
                <c:pt idx="8006">
                  <c:v>21.40089</c:v>
                </c:pt>
                <c:pt idx="8007">
                  <c:v>21.405460000000001</c:v>
                </c:pt>
                <c:pt idx="8008">
                  <c:v>21.410029999999999</c:v>
                </c:pt>
                <c:pt idx="8009">
                  <c:v>21.41461</c:v>
                </c:pt>
                <c:pt idx="8010">
                  <c:v>21.419180000000001</c:v>
                </c:pt>
                <c:pt idx="8011">
                  <c:v>21.423749999999998</c:v>
                </c:pt>
                <c:pt idx="8012">
                  <c:v>21.428319999999999</c:v>
                </c:pt>
                <c:pt idx="8013">
                  <c:v>21.43289</c:v>
                </c:pt>
                <c:pt idx="8014">
                  <c:v>21.437459999999998</c:v>
                </c:pt>
                <c:pt idx="8015">
                  <c:v>21.442039999999999</c:v>
                </c:pt>
                <c:pt idx="8016">
                  <c:v>21.44661</c:v>
                </c:pt>
                <c:pt idx="8017">
                  <c:v>21.451180000000001</c:v>
                </c:pt>
                <c:pt idx="8018">
                  <c:v>21.455749999999998</c:v>
                </c:pt>
                <c:pt idx="8019">
                  <c:v>21.460320000000003</c:v>
                </c:pt>
                <c:pt idx="8020">
                  <c:v>21.46489</c:v>
                </c:pt>
                <c:pt idx="8021">
                  <c:v>21.469470000000001</c:v>
                </c:pt>
                <c:pt idx="8022">
                  <c:v>21.474039999999999</c:v>
                </c:pt>
                <c:pt idx="8023">
                  <c:v>21.47861</c:v>
                </c:pt>
                <c:pt idx="8024">
                  <c:v>21.483180000000001</c:v>
                </c:pt>
                <c:pt idx="8025">
                  <c:v>21.487749999999998</c:v>
                </c:pt>
                <c:pt idx="8026">
                  <c:v>21.492329999999999</c:v>
                </c:pt>
                <c:pt idx="8027">
                  <c:v>21.4969</c:v>
                </c:pt>
                <c:pt idx="8028">
                  <c:v>21.501470000000001</c:v>
                </c:pt>
                <c:pt idx="8029">
                  <c:v>21.506040000000002</c:v>
                </c:pt>
                <c:pt idx="8030">
                  <c:v>21.510619999999999</c:v>
                </c:pt>
                <c:pt idx="8031">
                  <c:v>21.51519</c:v>
                </c:pt>
                <c:pt idx="8032">
                  <c:v>21.519759999999998</c:v>
                </c:pt>
                <c:pt idx="8033">
                  <c:v>21.524330000000003</c:v>
                </c:pt>
                <c:pt idx="8034">
                  <c:v>21.52891</c:v>
                </c:pt>
                <c:pt idx="8035">
                  <c:v>21.533480000000001</c:v>
                </c:pt>
                <c:pt idx="8036">
                  <c:v>21.538049999999998</c:v>
                </c:pt>
                <c:pt idx="8037">
                  <c:v>21.542629999999999</c:v>
                </c:pt>
                <c:pt idx="8038">
                  <c:v>21.5472</c:v>
                </c:pt>
                <c:pt idx="8039">
                  <c:v>21.551770000000001</c:v>
                </c:pt>
                <c:pt idx="8040">
                  <c:v>21.556349999999998</c:v>
                </c:pt>
                <c:pt idx="8041">
                  <c:v>21.560919999999999</c:v>
                </c:pt>
                <c:pt idx="8042">
                  <c:v>21.56549</c:v>
                </c:pt>
                <c:pt idx="8043">
                  <c:v>21.570070000000001</c:v>
                </c:pt>
                <c:pt idx="8044">
                  <c:v>21.574639999999999</c:v>
                </c:pt>
                <c:pt idx="8045">
                  <c:v>21.57921</c:v>
                </c:pt>
                <c:pt idx="8046">
                  <c:v>21.583789999999997</c:v>
                </c:pt>
                <c:pt idx="8047">
                  <c:v>21.588360000000002</c:v>
                </c:pt>
                <c:pt idx="8048">
                  <c:v>21.592940000000002</c:v>
                </c:pt>
                <c:pt idx="8049">
                  <c:v>21.59751</c:v>
                </c:pt>
                <c:pt idx="8050">
                  <c:v>21.602080000000001</c:v>
                </c:pt>
                <c:pt idx="8051">
                  <c:v>21.606659999999998</c:v>
                </c:pt>
                <c:pt idx="8052">
                  <c:v>21.611229999999999</c:v>
                </c:pt>
                <c:pt idx="8053">
                  <c:v>21.61581</c:v>
                </c:pt>
                <c:pt idx="8054">
                  <c:v>21.620380000000001</c:v>
                </c:pt>
                <c:pt idx="8055">
                  <c:v>21.624950000000002</c:v>
                </c:pt>
                <c:pt idx="8056">
                  <c:v>21.629530000000003</c:v>
                </c:pt>
                <c:pt idx="8057">
                  <c:v>21.6341</c:v>
                </c:pt>
                <c:pt idx="8058">
                  <c:v>21.638680000000001</c:v>
                </c:pt>
                <c:pt idx="8059">
                  <c:v>21.643249999999998</c:v>
                </c:pt>
                <c:pt idx="8060">
                  <c:v>21.647829999999999</c:v>
                </c:pt>
                <c:pt idx="8061">
                  <c:v>21.6524</c:v>
                </c:pt>
                <c:pt idx="8062">
                  <c:v>21.656980000000001</c:v>
                </c:pt>
                <c:pt idx="8063">
                  <c:v>21.661550000000002</c:v>
                </c:pt>
                <c:pt idx="8064">
                  <c:v>21.666129999999999</c:v>
                </c:pt>
                <c:pt idx="8065">
                  <c:v>21.6707</c:v>
                </c:pt>
                <c:pt idx="8066">
                  <c:v>21.675280000000001</c:v>
                </c:pt>
                <c:pt idx="8067">
                  <c:v>21.679850000000002</c:v>
                </c:pt>
                <c:pt idx="8068">
                  <c:v>21.684419999999999</c:v>
                </c:pt>
                <c:pt idx="8069">
                  <c:v>21.689</c:v>
                </c:pt>
                <c:pt idx="8070">
                  <c:v>21.693580000000001</c:v>
                </c:pt>
                <c:pt idx="8071">
                  <c:v>21.698149999999998</c:v>
                </c:pt>
                <c:pt idx="8072">
                  <c:v>21.702729999999999</c:v>
                </c:pt>
                <c:pt idx="8073">
                  <c:v>21.7073</c:v>
                </c:pt>
                <c:pt idx="8074">
                  <c:v>21.711880000000001</c:v>
                </c:pt>
                <c:pt idx="8075">
                  <c:v>21.716450000000002</c:v>
                </c:pt>
                <c:pt idx="8076">
                  <c:v>21.721029999999999</c:v>
                </c:pt>
                <c:pt idx="8077">
                  <c:v>21.72561</c:v>
                </c:pt>
                <c:pt idx="8078">
                  <c:v>21.730180000000001</c:v>
                </c:pt>
                <c:pt idx="8079">
                  <c:v>21.734759999999998</c:v>
                </c:pt>
                <c:pt idx="8080">
                  <c:v>21.739330000000002</c:v>
                </c:pt>
                <c:pt idx="8081">
                  <c:v>21.743910000000003</c:v>
                </c:pt>
                <c:pt idx="8082">
                  <c:v>21.74849</c:v>
                </c:pt>
                <c:pt idx="8083">
                  <c:v>21.753060000000001</c:v>
                </c:pt>
                <c:pt idx="8084">
                  <c:v>21.757640000000002</c:v>
                </c:pt>
                <c:pt idx="8085">
                  <c:v>21.76221</c:v>
                </c:pt>
                <c:pt idx="8086">
                  <c:v>21.76679</c:v>
                </c:pt>
                <c:pt idx="8087">
                  <c:v>21.771370000000001</c:v>
                </c:pt>
                <c:pt idx="8088">
                  <c:v>21.775940000000002</c:v>
                </c:pt>
                <c:pt idx="8089">
                  <c:v>21.780520000000003</c:v>
                </c:pt>
                <c:pt idx="8090">
                  <c:v>21.7851</c:v>
                </c:pt>
                <c:pt idx="8091">
                  <c:v>21.789670000000001</c:v>
                </c:pt>
                <c:pt idx="8092">
                  <c:v>21.794250000000002</c:v>
                </c:pt>
                <c:pt idx="8093">
                  <c:v>21.798830000000002</c:v>
                </c:pt>
                <c:pt idx="8094">
                  <c:v>21.80341</c:v>
                </c:pt>
                <c:pt idx="8095">
                  <c:v>21.807980000000001</c:v>
                </c:pt>
                <c:pt idx="8096">
                  <c:v>21.812560000000001</c:v>
                </c:pt>
                <c:pt idx="8097">
                  <c:v>21.817129999999999</c:v>
                </c:pt>
                <c:pt idx="8098">
                  <c:v>21.821709999999999</c:v>
                </c:pt>
                <c:pt idx="8099">
                  <c:v>21.82629</c:v>
                </c:pt>
                <c:pt idx="8100">
                  <c:v>21.830869999999997</c:v>
                </c:pt>
                <c:pt idx="8101">
                  <c:v>21.835440000000002</c:v>
                </c:pt>
                <c:pt idx="8102">
                  <c:v>21.840020000000003</c:v>
                </c:pt>
                <c:pt idx="8103">
                  <c:v>21.8446</c:v>
                </c:pt>
                <c:pt idx="8104">
                  <c:v>21.84918</c:v>
                </c:pt>
                <c:pt idx="8105">
                  <c:v>21.853750000000002</c:v>
                </c:pt>
                <c:pt idx="8106">
                  <c:v>21.858329999999999</c:v>
                </c:pt>
                <c:pt idx="8107">
                  <c:v>21.862909999999999</c:v>
                </c:pt>
                <c:pt idx="8108">
                  <c:v>21.86749</c:v>
                </c:pt>
                <c:pt idx="8109">
                  <c:v>21.872070000000001</c:v>
                </c:pt>
                <c:pt idx="8110">
                  <c:v>21.876639999999998</c:v>
                </c:pt>
                <c:pt idx="8111">
                  <c:v>21.881219999999999</c:v>
                </c:pt>
                <c:pt idx="8112">
                  <c:v>21.8858</c:v>
                </c:pt>
                <c:pt idx="8113">
                  <c:v>21.89038</c:v>
                </c:pt>
                <c:pt idx="8114">
                  <c:v>21.894960000000001</c:v>
                </c:pt>
                <c:pt idx="8115">
                  <c:v>21.899529999999999</c:v>
                </c:pt>
                <c:pt idx="8116">
                  <c:v>21.904109999999999</c:v>
                </c:pt>
                <c:pt idx="8117">
                  <c:v>21.90869</c:v>
                </c:pt>
                <c:pt idx="8118">
                  <c:v>21.913269999999997</c:v>
                </c:pt>
                <c:pt idx="8119">
                  <c:v>21.917849999999998</c:v>
                </c:pt>
                <c:pt idx="8120">
                  <c:v>21.922429999999999</c:v>
                </c:pt>
                <c:pt idx="8121">
                  <c:v>21.927009999999999</c:v>
                </c:pt>
                <c:pt idx="8122">
                  <c:v>21.93158</c:v>
                </c:pt>
                <c:pt idx="8123">
                  <c:v>21.936160000000001</c:v>
                </c:pt>
                <c:pt idx="8124">
                  <c:v>21.940740000000002</c:v>
                </c:pt>
                <c:pt idx="8125">
                  <c:v>21.945320000000002</c:v>
                </c:pt>
                <c:pt idx="8126">
                  <c:v>21.949900000000003</c:v>
                </c:pt>
                <c:pt idx="8127">
                  <c:v>21.954479999999997</c:v>
                </c:pt>
                <c:pt idx="8128">
                  <c:v>21.959059999999997</c:v>
                </c:pt>
                <c:pt idx="8129">
                  <c:v>21.963639999999998</c:v>
                </c:pt>
                <c:pt idx="8130">
                  <c:v>21.968219999999999</c:v>
                </c:pt>
                <c:pt idx="8131">
                  <c:v>21.972799999999999</c:v>
                </c:pt>
                <c:pt idx="8132">
                  <c:v>21.97738</c:v>
                </c:pt>
                <c:pt idx="8133">
                  <c:v>21.981959999999997</c:v>
                </c:pt>
                <c:pt idx="8134">
                  <c:v>21.986539999999998</c:v>
                </c:pt>
                <c:pt idx="8135">
                  <c:v>21.991119999999999</c:v>
                </c:pt>
                <c:pt idx="8136">
                  <c:v>21.995699999999999</c:v>
                </c:pt>
                <c:pt idx="8137">
                  <c:v>22.00028</c:v>
                </c:pt>
                <c:pt idx="8138">
                  <c:v>22.004860000000001</c:v>
                </c:pt>
                <c:pt idx="8139">
                  <c:v>22.009429999999998</c:v>
                </c:pt>
                <c:pt idx="8140">
                  <c:v>22.014009999999999</c:v>
                </c:pt>
                <c:pt idx="8141">
                  <c:v>22.01859</c:v>
                </c:pt>
                <c:pt idx="8142">
                  <c:v>22.02317</c:v>
                </c:pt>
                <c:pt idx="8143">
                  <c:v>22.027760000000001</c:v>
                </c:pt>
                <c:pt idx="8144">
                  <c:v>22.032340000000001</c:v>
                </c:pt>
                <c:pt idx="8145">
                  <c:v>22.036920000000002</c:v>
                </c:pt>
                <c:pt idx="8146">
                  <c:v>22.041499999999999</c:v>
                </c:pt>
                <c:pt idx="8147">
                  <c:v>22.04608</c:v>
                </c:pt>
                <c:pt idx="8148">
                  <c:v>22.050660000000001</c:v>
                </c:pt>
                <c:pt idx="8149">
                  <c:v>22.055240000000001</c:v>
                </c:pt>
                <c:pt idx="8150">
                  <c:v>22.059820000000002</c:v>
                </c:pt>
                <c:pt idx="8151">
                  <c:v>22.064400000000003</c:v>
                </c:pt>
                <c:pt idx="8152">
                  <c:v>22.06898</c:v>
                </c:pt>
                <c:pt idx="8153">
                  <c:v>22.073560000000001</c:v>
                </c:pt>
                <c:pt idx="8154">
                  <c:v>22.078140000000001</c:v>
                </c:pt>
                <c:pt idx="8155">
                  <c:v>22.082720000000002</c:v>
                </c:pt>
                <c:pt idx="8156">
                  <c:v>22.087299999999999</c:v>
                </c:pt>
                <c:pt idx="8157">
                  <c:v>22.09188</c:v>
                </c:pt>
                <c:pt idx="8158">
                  <c:v>22.09647</c:v>
                </c:pt>
                <c:pt idx="8159">
                  <c:v>22.101050000000001</c:v>
                </c:pt>
                <c:pt idx="8160">
                  <c:v>22.105630000000001</c:v>
                </c:pt>
                <c:pt idx="8161">
                  <c:v>22.110210000000002</c:v>
                </c:pt>
                <c:pt idx="8162">
                  <c:v>22.114789999999999</c:v>
                </c:pt>
                <c:pt idx="8163">
                  <c:v>22.11937</c:v>
                </c:pt>
                <c:pt idx="8164">
                  <c:v>22.123950000000001</c:v>
                </c:pt>
                <c:pt idx="8165">
                  <c:v>22.128539999999997</c:v>
                </c:pt>
                <c:pt idx="8166">
                  <c:v>22.133119999999998</c:v>
                </c:pt>
                <c:pt idx="8167">
                  <c:v>22.137699999999999</c:v>
                </c:pt>
                <c:pt idx="8168">
                  <c:v>22.14228</c:v>
                </c:pt>
                <c:pt idx="8169">
                  <c:v>22.14686</c:v>
                </c:pt>
                <c:pt idx="8170">
                  <c:v>22.151440000000001</c:v>
                </c:pt>
                <c:pt idx="8171">
                  <c:v>22.156030000000001</c:v>
                </c:pt>
                <c:pt idx="8172">
                  <c:v>22.160610000000002</c:v>
                </c:pt>
                <c:pt idx="8173">
                  <c:v>22.165190000000003</c:v>
                </c:pt>
                <c:pt idx="8174">
                  <c:v>22.16977</c:v>
                </c:pt>
                <c:pt idx="8175">
                  <c:v>22.17435</c:v>
                </c:pt>
                <c:pt idx="8176">
                  <c:v>22.178940000000001</c:v>
                </c:pt>
                <c:pt idx="8177">
                  <c:v>22.183520000000001</c:v>
                </c:pt>
                <c:pt idx="8178">
                  <c:v>22.188099999999999</c:v>
                </c:pt>
                <c:pt idx="8179">
                  <c:v>22.192679999999999</c:v>
                </c:pt>
                <c:pt idx="8180">
                  <c:v>22.197270000000003</c:v>
                </c:pt>
                <c:pt idx="8181">
                  <c:v>22.20185</c:v>
                </c:pt>
                <c:pt idx="8182">
                  <c:v>22.206429999999997</c:v>
                </c:pt>
                <c:pt idx="8183">
                  <c:v>22.211020000000001</c:v>
                </c:pt>
                <c:pt idx="8184">
                  <c:v>22.215599999999998</c:v>
                </c:pt>
                <c:pt idx="8185">
                  <c:v>22.220179999999999</c:v>
                </c:pt>
                <c:pt idx="8186">
                  <c:v>22.22476</c:v>
                </c:pt>
                <c:pt idx="8187">
                  <c:v>22.22935</c:v>
                </c:pt>
                <c:pt idx="8188">
                  <c:v>22.233929999999997</c:v>
                </c:pt>
                <c:pt idx="8189">
                  <c:v>22.238509999999998</c:v>
                </c:pt>
                <c:pt idx="8190">
                  <c:v>22.243099999999998</c:v>
                </c:pt>
                <c:pt idx="8191">
                  <c:v>22.247679999999999</c:v>
                </c:pt>
                <c:pt idx="8192">
                  <c:v>22.25226</c:v>
                </c:pt>
                <c:pt idx="8193">
                  <c:v>22.25685</c:v>
                </c:pt>
                <c:pt idx="8194">
                  <c:v>22.261429999999997</c:v>
                </c:pt>
                <c:pt idx="8195">
                  <c:v>22.266009999999998</c:v>
                </c:pt>
                <c:pt idx="8196">
                  <c:v>22.270600000000002</c:v>
                </c:pt>
                <c:pt idx="8197">
                  <c:v>22.275179999999999</c:v>
                </c:pt>
                <c:pt idx="8198">
                  <c:v>22.279769999999999</c:v>
                </c:pt>
                <c:pt idx="8199">
                  <c:v>22.28435</c:v>
                </c:pt>
                <c:pt idx="8200">
                  <c:v>22.288929999999997</c:v>
                </c:pt>
                <c:pt idx="8201">
                  <c:v>22.293520000000001</c:v>
                </c:pt>
                <c:pt idx="8202">
                  <c:v>22.298100000000002</c:v>
                </c:pt>
                <c:pt idx="8203">
                  <c:v>22.302689999999998</c:v>
                </c:pt>
                <c:pt idx="8204">
                  <c:v>22.307269999999999</c:v>
                </c:pt>
                <c:pt idx="8205">
                  <c:v>22.31185</c:v>
                </c:pt>
                <c:pt idx="8206">
                  <c:v>22.31644</c:v>
                </c:pt>
                <c:pt idx="8207">
                  <c:v>22.321020000000001</c:v>
                </c:pt>
                <c:pt idx="8208">
                  <c:v>22.325609999999998</c:v>
                </c:pt>
                <c:pt idx="8209">
                  <c:v>22.330189999999998</c:v>
                </c:pt>
                <c:pt idx="8210">
                  <c:v>22.334769999999999</c:v>
                </c:pt>
                <c:pt idx="8211">
                  <c:v>22.339359999999999</c:v>
                </c:pt>
                <c:pt idx="8212">
                  <c:v>22.34394</c:v>
                </c:pt>
                <c:pt idx="8213">
                  <c:v>22.348529999999997</c:v>
                </c:pt>
                <c:pt idx="8214">
                  <c:v>22.353109999999997</c:v>
                </c:pt>
                <c:pt idx="8215">
                  <c:v>22.357700000000001</c:v>
                </c:pt>
                <c:pt idx="8216">
                  <c:v>22.362279999999998</c:v>
                </c:pt>
                <c:pt idx="8217">
                  <c:v>22.366870000000002</c:v>
                </c:pt>
                <c:pt idx="8218">
                  <c:v>22.371449999999999</c:v>
                </c:pt>
                <c:pt idx="8219">
                  <c:v>22.37604</c:v>
                </c:pt>
                <c:pt idx="8220">
                  <c:v>22.38062</c:v>
                </c:pt>
                <c:pt idx="8221">
                  <c:v>22.385210000000001</c:v>
                </c:pt>
                <c:pt idx="8222">
                  <c:v>22.389790000000001</c:v>
                </c:pt>
                <c:pt idx="8223">
                  <c:v>22.394379999999998</c:v>
                </c:pt>
                <c:pt idx="8224">
                  <c:v>22.398970000000002</c:v>
                </c:pt>
                <c:pt idx="8225">
                  <c:v>22.403550000000003</c:v>
                </c:pt>
                <c:pt idx="8226">
                  <c:v>22.40814</c:v>
                </c:pt>
                <c:pt idx="8227">
                  <c:v>22.41272</c:v>
                </c:pt>
                <c:pt idx="8228">
                  <c:v>22.417310000000001</c:v>
                </c:pt>
                <c:pt idx="8229">
                  <c:v>22.421890000000001</c:v>
                </c:pt>
                <c:pt idx="8230">
                  <c:v>22.426479999999998</c:v>
                </c:pt>
                <c:pt idx="8231">
                  <c:v>22.431059999999999</c:v>
                </c:pt>
                <c:pt idx="8232">
                  <c:v>22.435650000000003</c:v>
                </c:pt>
                <c:pt idx="8233">
                  <c:v>22.440239999999999</c:v>
                </c:pt>
                <c:pt idx="8234">
                  <c:v>22.44482</c:v>
                </c:pt>
                <c:pt idx="8235">
                  <c:v>22.44941</c:v>
                </c:pt>
                <c:pt idx="8236">
                  <c:v>22.454000000000001</c:v>
                </c:pt>
                <c:pt idx="8237">
                  <c:v>22.458579999999998</c:v>
                </c:pt>
                <c:pt idx="8238">
                  <c:v>22.463170000000002</c:v>
                </c:pt>
                <c:pt idx="8239">
                  <c:v>22.467750000000002</c:v>
                </c:pt>
                <c:pt idx="8240">
                  <c:v>22.472339999999999</c:v>
                </c:pt>
                <c:pt idx="8241">
                  <c:v>22.476929999999999</c:v>
                </c:pt>
                <c:pt idx="8242">
                  <c:v>22.48151</c:v>
                </c:pt>
                <c:pt idx="8243">
                  <c:v>22.486099999999997</c:v>
                </c:pt>
                <c:pt idx="8244">
                  <c:v>22.490690000000001</c:v>
                </c:pt>
                <c:pt idx="8245">
                  <c:v>22.495270000000001</c:v>
                </c:pt>
                <c:pt idx="8246">
                  <c:v>22.499860000000002</c:v>
                </c:pt>
                <c:pt idx="8247">
                  <c:v>22.504449999999999</c:v>
                </c:pt>
                <c:pt idx="8248">
                  <c:v>22.509029999999999</c:v>
                </c:pt>
                <c:pt idx="8249">
                  <c:v>22.513620000000003</c:v>
                </c:pt>
                <c:pt idx="8250">
                  <c:v>22.51821</c:v>
                </c:pt>
                <c:pt idx="8251">
                  <c:v>22.522790000000001</c:v>
                </c:pt>
                <c:pt idx="8252">
                  <c:v>22.527380000000001</c:v>
                </c:pt>
                <c:pt idx="8253">
                  <c:v>22.531969999999998</c:v>
                </c:pt>
                <c:pt idx="8254">
                  <c:v>22.536560000000001</c:v>
                </c:pt>
                <c:pt idx="8255">
                  <c:v>22.541140000000002</c:v>
                </c:pt>
                <c:pt idx="8256">
                  <c:v>22.545729999999999</c:v>
                </c:pt>
                <c:pt idx="8257">
                  <c:v>22.550319999999999</c:v>
                </c:pt>
                <c:pt idx="8258">
                  <c:v>22.55491</c:v>
                </c:pt>
                <c:pt idx="8259">
                  <c:v>22.55949</c:v>
                </c:pt>
                <c:pt idx="8260">
                  <c:v>22.564080000000001</c:v>
                </c:pt>
                <c:pt idx="8261">
                  <c:v>22.568669999999997</c:v>
                </c:pt>
                <c:pt idx="8262">
                  <c:v>22.573260000000001</c:v>
                </c:pt>
                <c:pt idx="8263">
                  <c:v>22.577839999999998</c:v>
                </c:pt>
                <c:pt idx="8264">
                  <c:v>22.582430000000002</c:v>
                </c:pt>
                <c:pt idx="8265">
                  <c:v>22.587019999999999</c:v>
                </c:pt>
                <c:pt idx="8266">
                  <c:v>22.591610000000003</c:v>
                </c:pt>
                <c:pt idx="8267">
                  <c:v>22.5962</c:v>
                </c:pt>
                <c:pt idx="8268">
                  <c:v>22.60078</c:v>
                </c:pt>
                <c:pt idx="8269">
                  <c:v>22.605370000000001</c:v>
                </c:pt>
                <c:pt idx="8270">
                  <c:v>22.609959999999997</c:v>
                </c:pt>
                <c:pt idx="8271">
                  <c:v>22.614550000000001</c:v>
                </c:pt>
                <c:pt idx="8272">
                  <c:v>22.619139999999998</c:v>
                </c:pt>
                <c:pt idx="8273">
                  <c:v>22.623730000000002</c:v>
                </c:pt>
                <c:pt idx="8274">
                  <c:v>22.628319999999999</c:v>
                </c:pt>
                <c:pt idx="8275">
                  <c:v>22.632899999999999</c:v>
                </c:pt>
                <c:pt idx="8276">
                  <c:v>22.63749</c:v>
                </c:pt>
                <c:pt idx="8277">
                  <c:v>22.64208</c:v>
                </c:pt>
                <c:pt idx="8278">
                  <c:v>22.64667</c:v>
                </c:pt>
                <c:pt idx="8279">
                  <c:v>22.651260000000001</c:v>
                </c:pt>
                <c:pt idx="8280">
                  <c:v>22.655850000000001</c:v>
                </c:pt>
                <c:pt idx="8281">
                  <c:v>22.660440000000001</c:v>
                </c:pt>
                <c:pt idx="8282">
                  <c:v>22.665029999999998</c:v>
                </c:pt>
                <c:pt idx="8283">
                  <c:v>22.669620000000002</c:v>
                </c:pt>
                <c:pt idx="8284">
                  <c:v>22.674199999999999</c:v>
                </c:pt>
                <c:pt idx="8285">
                  <c:v>22.678789999999999</c:v>
                </c:pt>
                <c:pt idx="8286">
                  <c:v>22.68338</c:v>
                </c:pt>
                <c:pt idx="8287">
                  <c:v>22.68797</c:v>
                </c:pt>
                <c:pt idx="8288">
                  <c:v>22.69256</c:v>
                </c:pt>
                <c:pt idx="8289">
                  <c:v>22.697150000000001</c:v>
                </c:pt>
                <c:pt idx="8290">
                  <c:v>22.701740000000001</c:v>
                </c:pt>
                <c:pt idx="8291">
                  <c:v>22.706330000000001</c:v>
                </c:pt>
                <c:pt idx="8292">
                  <c:v>22.710919999999998</c:v>
                </c:pt>
                <c:pt idx="8293">
                  <c:v>22.715510000000002</c:v>
                </c:pt>
                <c:pt idx="8294">
                  <c:v>22.720099999999999</c:v>
                </c:pt>
                <c:pt idx="8295">
                  <c:v>22.724689999999999</c:v>
                </c:pt>
                <c:pt idx="8296">
                  <c:v>22.729279999999999</c:v>
                </c:pt>
                <c:pt idx="8297">
                  <c:v>22.73387</c:v>
                </c:pt>
                <c:pt idx="8298">
                  <c:v>22.73846</c:v>
                </c:pt>
                <c:pt idx="8299">
                  <c:v>22.74305</c:v>
                </c:pt>
                <c:pt idx="8300">
                  <c:v>22.747640000000001</c:v>
                </c:pt>
                <c:pt idx="8301">
                  <c:v>22.752229999999997</c:v>
                </c:pt>
                <c:pt idx="8302">
                  <c:v>22.756820000000001</c:v>
                </c:pt>
                <c:pt idx="8303">
                  <c:v>22.761409999999998</c:v>
                </c:pt>
                <c:pt idx="8304">
                  <c:v>22.766000000000002</c:v>
                </c:pt>
                <c:pt idx="8305">
                  <c:v>22.770589999999999</c:v>
                </c:pt>
                <c:pt idx="8306">
                  <c:v>22.775179999999999</c:v>
                </c:pt>
                <c:pt idx="8307">
                  <c:v>22.779770000000003</c:v>
                </c:pt>
                <c:pt idx="8308">
                  <c:v>22.78436</c:v>
                </c:pt>
                <c:pt idx="8309">
                  <c:v>22.78895</c:v>
                </c:pt>
                <c:pt idx="8310">
                  <c:v>22.79355</c:v>
                </c:pt>
                <c:pt idx="8311">
                  <c:v>22.79814</c:v>
                </c:pt>
                <c:pt idx="8312">
                  <c:v>22.80273</c:v>
                </c:pt>
                <c:pt idx="8313">
                  <c:v>22.807320000000001</c:v>
                </c:pt>
                <c:pt idx="8314">
                  <c:v>22.811910000000001</c:v>
                </c:pt>
                <c:pt idx="8315">
                  <c:v>22.816500000000001</c:v>
                </c:pt>
                <c:pt idx="8316">
                  <c:v>22.821089999999998</c:v>
                </c:pt>
                <c:pt idx="8317">
                  <c:v>22.825680000000002</c:v>
                </c:pt>
                <c:pt idx="8318">
                  <c:v>22.830269999999999</c:v>
                </c:pt>
                <c:pt idx="8319">
                  <c:v>22.834869999999999</c:v>
                </c:pt>
                <c:pt idx="8320">
                  <c:v>22.839459999999999</c:v>
                </c:pt>
                <c:pt idx="8321">
                  <c:v>22.844050000000003</c:v>
                </c:pt>
                <c:pt idx="8322">
                  <c:v>22.84864</c:v>
                </c:pt>
                <c:pt idx="8323">
                  <c:v>22.85323</c:v>
                </c:pt>
                <c:pt idx="8324">
                  <c:v>22.85782</c:v>
                </c:pt>
                <c:pt idx="8325">
                  <c:v>22.862410000000001</c:v>
                </c:pt>
                <c:pt idx="8326">
                  <c:v>22.867010000000001</c:v>
                </c:pt>
                <c:pt idx="8327">
                  <c:v>22.871599999999997</c:v>
                </c:pt>
                <c:pt idx="8328">
                  <c:v>22.876190000000001</c:v>
                </c:pt>
                <c:pt idx="8329">
                  <c:v>22.880780000000001</c:v>
                </c:pt>
                <c:pt idx="8330">
                  <c:v>22.885369999999998</c:v>
                </c:pt>
                <c:pt idx="8331">
                  <c:v>22.889969999999998</c:v>
                </c:pt>
                <c:pt idx="8332">
                  <c:v>22.894560000000002</c:v>
                </c:pt>
                <c:pt idx="8333">
                  <c:v>22.899149999999999</c:v>
                </c:pt>
                <c:pt idx="8334">
                  <c:v>22.903739999999999</c:v>
                </c:pt>
                <c:pt idx="8335">
                  <c:v>22.908339999999999</c:v>
                </c:pt>
                <c:pt idx="8336">
                  <c:v>22.912930000000003</c:v>
                </c:pt>
                <c:pt idx="8337">
                  <c:v>22.91752</c:v>
                </c:pt>
                <c:pt idx="8338">
                  <c:v>22.92211</c:v>
                </c:pt>
                <c:pt idx="8339">
                  <c:v>22.9267</c:v>
                </c:pt>
                <c:pt idx="8340">
                  <c:v>22.9313</c:v>
                </c:pt>
                <c:pt idx="8341">
                  <c:v>22.935890000000001</c:v>
                </c:pt>
                <c:pt idx="8342">
                  <c:v>22.940480000000001</c:v>
                </c:pt>
                <c:pt idx="8343">
                  <c:v>22.945080000000001</c:v>
                </c:pt>
                <c:pt idx="8344">
                  <c:v>22.949669999999998</c:v>
                </c:pt>
                <c:pt idx="8345">
                  <c:v>22.954260000000001</c:v>
                </c:pt>
                <c:pt idx="8346">
                  <c:v>22.958849999999998</c:v>
                </c:pt>
                <c:pt idx="8347">
                  <c:v>22.963449999999998</c:v>
                </c:pt>
                <c:pt idx="8348">
                  <c:v>22.968039999999998</c:v>
                </c:pt>
                <c:pt idx="8349">
                  <c:v>22.972630000000002</c:v>
                </c:pt>
                <c:pt idx="8350">
                  <c:v>22.977230000000002</c:v>
                </c:pt>
                <c:pt idx="8351">
                  <c:v>22.981819999999999</c:v>
                </c:pt>
                <c:pt idx="8352">
                  <c:v>22.986409999999999</c:v>
                </c:pt>
                <c:pt idx="8353">
                  <c:v>22.991009999999999</c:v>
                </c:pt>
                <c:pt idx="8354">
                  <c:v>22.995600000000003</c:v>
                </c:pt>
                <c:pt idx="8355">
                  <c:v>23.00019</c:v>
                </c:pt>
                <c:pt idx="8356">
                  <c:v>23.00479</c:v>
                </c:pt>
                <c:pt idx="8357">
                  <c:v>23.00938</c:v>
                </c:pt>
                <c:pt idx="8358">
                  <c:v>23.01398</c:v>
                </c:pt>
                <c:pt idx="8359">
                  <c:v>23.018569999999997</c:v>
                </c:pt>
                <c:pt idx="8360">
                  <c:v>23.023160000000001</c:v>
                </c:pt>
                <c:pt idx="8361">
                  <c:v>23.027760000000001</c:v>
                </c:pt>
                <c:pt idx="8362">
                  <c:v>23.032350000000001</c:v>
                </c:pt>
                <c:pt idx="8363">
                  <c:v>23.036950000000001</c:v>
                </c:pt>
                <c:pt idx="8364">
                  <c:v>23.041539999999998</c:v>
                </c:pt>
                <c:pt idx="8365">
                  <c:v>23.046130000000002</c:v>
                </c:pt>
                <c:pt idx="8366">
                  <c:v>23.050729999999998</c:v>
                </c:pt>
                <c:pt idx="8367">
                  <c:v>23.055320000000002</c:v>
                </c:pt>
                <c:pt idx="8368">
                  <c:v>23.059920000000002</c:v>
                </c:pt>
                <c:pt idx="8369">
                  <c:v>23.064509999999999</c:v>
                </c:pt>
                <c:pt idx="8370">
                  <c:v>23.069099999999999</c:v>
                </c:pt>
                <c:pt idx="8371">
                  <c:v>23.073699999999999</c:v>
                </c:pt>
                <c:pt idx="8372">
                  <c:v>23.078290000000003</c:v>
                </c:pt>
                <c:pt idx="8373">
                  <c:v>23.082889999999999</c:v>
                </c:pt>
                <c:pt idx="8374">
                  <c:v>23.087479999999999</c:v>
                </c:pt>
                <c:pt idx="8375">
                  <c:v>23.092079999999999</c:v>
                </c:pt>
                <c:pt idx="8376">
                  <c:v>23.09667</c:v>
                </c:pt>
                <c:pt idx="8377">
                  <c:v>23.10127</c:v>
                </c:pt>
                <c:pt idx="8378">
                  <c:v>23.10586</c:v>
                </c:pt>
                <c:pt idx="8379">
                  <c:v>23.11046</c:v>
                </c:pt>
                <c:pt idx="8380">
                  <c:v>23.11505</c:v>
                </c:pt>
                <c:pt idx="8381">
                  <c:v>23.11965</c:v>
                </c:pt>
                <c:pt idx="8382">
                  <c:v>23.12424</c:v>
                </c:pt>
                <c:pt idx="8383">
                  <c:v>23.12884</c:v>
                </c:pt>
                <c:pt idx="8384">
                  <c:v>23.133430000000001</c:v>
                </c:pt>
                <c:pt idx="8385">
                  <c:v>23.138030000000001</c:v>
                </c:pt>
                <c:pt idx="8386">
                  <c:v>23.142620000000001</c:v>
                </c:pt>
                <c:pt idx="8387">
                  <c:v>23.147220000000001</c:v>
                </c:pt>
                <c:pt idx="8388">
                  <c:v>23.151809999999998</c:v>
                </c:pt>
                <c:pt idx="8389">
                  <c:v>23.156409999999997</c:v>
                </c:pt>
                <c:pt idx="8390">
                  <c:v>23.161010000000001</c:v>
                </c:pt>
                <c:pt idx="8391">
                  <c:v>23.165600000000001</c:v>
                </c:pt>
                <c:pt idx="8392">
                  <c:v>23.170199999999998</c:v>
                </c:pt>
                <c:pt idx="8393">
                  <c:v>23.174790000000002</c:v>
                </c:pt>
                <c:pt idx="8394">
                  <c:v>23.179390000000001</c:v>
                </c:pt>
                <c:pt idx="8395">
                  <c:v>23.183990000000001</c:v>
                </c:pt>
                <c:pt idx="8396">
                  <c:v>23.188580000000002</c:v>
                </c:pt>
                <c:pt idx="8397">
                  <c:v>23.193180000000002</c:v>
                </c:pt>
                <c:pt idx="8398">
                  <c:v>23.197769999999998</c:v>
                </c:pt>
                <c:pt idx="8399">
                  <c:v>23.202369999999998</c:v>
                </c:pt>
                <c:pt idx="8400">
                  <c:v>23.206970000000002</c:v>
                </c:pt>
                <c:pt idx="8401">
                  <c:v>23.211559999999999</c:v>
                </c:pt>
                <c:pt idx="8402">
                  <c:v>23.216159999999999</c:v>
                </c:pt>
                <c:pt idx="8403">
                  <c:v>23.220759999999999</c:v>
                </c:pt>
                <c:pt idx="8404">
                  <c:v>23.225349999999999</c:v>
                </c:pt>
                <c:pt idx="8405">
                  <c:v>23.229949999999999</c:v>
                </c:pt>
                <c:pt idx="8406">
                  <c:v>23.234549999999999</c:v>
                </c:pt>
                <c:pt idx="8407">
                  <c:v>23.239139999999999</c:v>
                </c:pt>
                <c:pt idx="8408">
                  <c:v>23.243739999999999</c:v>
                </c:pt>
                <c:pt idx="8409">
                  <c:v>23.248339999999999</c:v>
                </c:pt>
                <c:pt idx="8410">
                  <c:v>23.252930000000003</c:v>
                </c:pt>
                <c:pt idx="8411">
                  <c:v>23.257529999999999</c:v>
                </c:pt>
                <c:pt idx="8412">
                  <c:v>23.262129999999999</c:v>
                </c:pt>
                <c:pt idx="8413">
                  <c:v>23.266719999999999</c:v>
                </c:pt>
                <c:pt idx="8414">
                  <c:v>23.271320000000003</c:v>
                </c:pt>
                <c:pt idx="8415">
                  <c:v>23.275919999999999</c:v>
                </c:pt>
                <c:pt idx="8416">
                  <c:v>23.28051</c:v>
                </c:pt>
                <c:pt idx="8417">
                  <c:v>23.28511</c:v>
                </c:pt>
                <c:pt idx="8418">
                  <c:v>23.289710000000003</c:v>
                </c:pt>
                <c:pt idx="8419">
                  <c:v>23.294309999999999</c:v>
                </c:pt>
                <c:pt idx="8420">
                  <c:v>23.2989</c:v>
                </c:pt>
                <c:pt idx="8421">
                  <c:v>23.3035</c:v>
                </c:pt>
                <c:pt idx="8422">
                  <c:v>23.308100000000003</c:v>
                </c:pt>
                <c:pt idx="8423">
                  <c:v>23.3127</c:v>
                </c:pt>
                <c:pt idx="8424">
                  <c:v>23.31729</c:v>
                </c:pt>
                <c:pt idx="8425">
                  <c:v>23.32189</c:v>
                </c:pt>
                <c:pt idx="8426">
                  <c:v>23.32649</c:v>
                </c:pt>
                <c:pt idx="8427">
                  <c:v>23.33109</c:v>
                </c:pt>
                <c:pt idx="8428">
                  <c:v>23.33569</c:v>
                </c:pt>
                <c:pt idx="8429">
                  <c:v>23.34028</c:v>
                </c:pt>
                <c:pt idx="8430">
                  <c:v>23.34488</c:v>
                </c:pt>
                <c:pt idx="8431">
                  <c:v>23.34948</c:v>
                </c:pt>
                <c:pt idx="8432">
                  <c:v>23.35408</c:v>
                </c:pt>
                <c:pt idx="8433">
                  <c:v>23.35868</c:v>
                </c:pt>
                <c:pt idx="8434">
                  <c:v>23.36328</c:v>
                </c:pt>
                <c:pt idx="8435">
                  <c:v>23.36787</c:v>
                </c:pt>
                <c:pt idx="8436">
                  <c:v>23.37247</c:v>
                </c:pt>
                <c:pt idx="8437">
                  <c:v>23.37707</c:v>
                </c:pt>
                <c:pt idx="8438">
                  <c:v>23.38167</c:v>
                </c:pt>
                <c:pt idx="8439">
                  <c:v>23.38627</c:v>
                </c:pt>
                <c:pt idx="8440">
                  <c:v>23.39086</c:v>
                </c:pt>
                <c:pt idx="8441">
                  <c:v>23.39546</c:v>
                </c:pt>
                <c:pt idx="8442">
                  <c:v>23.40006</c:v>
                </c:pt>
                <c:pt idx="8443">
                  <c:v>23.40466</c:v>
                </c:pt>
                <c:pt idx="8444">
                  <c:v>23.40926</c:v>
                </c:pt>
                <c:pt idx="8445">
                  <c:v>23.413860000000003</c:v>
                </c:pt>
                <c:pt idx="8446">
                  <c:v>23.41846</c:v>
                </c:pt>
                <c:pt idx="8447">
                  <c:v>23.42306</c:v>
                </c:pt>
                <c:pt idx="8448">
                  <c:v>23.427659999999999</c:v>
                </c:pt>
                <c:pt idx="8449">
                  <c:v>23.432250000000003</c:v>
                </c:pt>
                <c:pt idx="8450">
                  <c:v>23.436859999999999</c:v>
                </c:pt>
                <c:pt idx="8451">
                  <c:v>23.44145</c:v>
                </c:pt>
                <c:pt idx="8452">
                  <c:v>23.44605</c:v>
                </c:pt>
                <c:pt idx="8453">
                  <c:v>23.45065</c:v>
                </c:pt>
                <c:pt idx="8454">
                  <c:v>23.455249999999999</c:v>
                </c:pt>
                <c:pt idx="8455">
                  <c:v>23.459849999999999</c:v>
                </c:pt>
                <c:pt idx="8456">
                  <c:v>23.464450000000003</c:v>
                </c:pt>
                <c:pt idx="8457">
                  <c:v>23.469050000000003</c:v>
                </c:pt>
                <c:pt idx="8458">
                  <c:v>23.473649999999999</c:v>
                </c:pt>
                <c:pt idx="8459">
                  <c:v>23.478249999999999</c:v>
                </c:pt>
                <c:pt idx="8460">
                  <c:v>23.482849999999999</c:v>
                </c:pt>
                <c:pt idx="8461">
                  <c:v>23.487449999999999</c:v>
                </c:pt>
                <c:pt idx="8462">
                  <c:v>23.492049999999999</c:v>
                </c:pt>
                <c:pt idx="8463">
                  <c:v>23.496650000000002</c:v>
                </c:pt>
                <c:pt idx="8464">
                  <c:v>23.501250000000002</c:v>
                </c:pt>
                <c:pt idx="8465">
                  <c:v>23.505849999999999</c:v>
                </c:pt>
                <c:pt idx="8466">
                  <c:v>23.510449999999999</c:v>
                </c:pt>
                <c:pt idx="8467">
                  <c:v>23.515049999999999</c:v>
                </c:pt>
                <c:pt idx="8468">
                  <c:v>23.519649999999999</c:v>
                </c:pt>
                <c:pt idx="8469">
                  <c:v>23.524249999999999</c:v>
                </c:pt>
                <c:pt idx="8470">
                  <c:v>23.528850000000002</c:v>
                </c:pt>
                <c:pt idx="8471">
                  <c:v>23.533450000000002</c:v>
                </c:pt>
                <c:pt idx="8472">
                  <c:v>23.538050000000002</c:v>
                </c:pt>
                <c:pt idx="8473">
                  <c:v>23.542649999999998</c:v>
                </c:pt>
                <c:pt idx="8474">
                  <c:v>23.547249999999998</c:v>
                </c:pt>
                <c:pt idx="8475">
                  <c:v>23.551849999999998</c:v>
                </c:pt>
                <c:pt idx="8476">
                  <c:v>23.556449999999998</c:v>
                </c:pt>
                <c:pt idx="8477">
                  <c:v>23.561050000000002</c:v>
                </c:pt>
                <c:pt idx="8478">
                  <c:v>23.565659999999998</c:v>
                </c:pt>
                <c:pt idx="8479">
                  <c:v>23.570259999999998</c:v>
                </c:pt>
                <c:pt idx="8480">
                  <c:v>23.574860000000001</c:v>
                </c:pt>
                <c:pt idx="8481">
                  <c:v>23.579460000000001</c:v>
                </c:pt>
                <c:pt idx="8482">
                  <c:v>23.584060000000001</c:v>
                </c:pt>
                <c:pt idx="8483">
                  <c:v>23.588660000000001</c:v>
                </c:pt>
                <c:pt idx="8484">
                  <c:v>23.593260000000001</c:v>
                </c:pt>
                <c:pt idx="8485">
                  <c:v>23.597859999999997</c:v>
                </c:pt>
                <c:pt idx="8486">
                  <c:v>23.60247</c:v>
                </c:pt>
                <c:pt idx="8487">
                  <c:v>23.60707</c:v>
                </c:pt>
                <c:pt idx="8488">
                  <c:v>23.61167</c:v>
                </c:pt>
                <c:pt idx="8489">
                  <c:v>23.61627</c:v>
                </c:pt>
                <c:pt idx="8490">
                  <c:v>23.62087</c:v>
                </c:pt>
                <c:pt idx="8491">
                  <c:v>23.62547</c:v>
                </c:pt>
                <c:pt idx="8492">
                  <c:v>23.63008</c:v>
                </c:pt>
                <c:pt idx="8493">
                  <c:v>23.634680000000003</c:v>
                </c:pt>
                <c:pt idx="8494">
                  <c:v>23.639279999999999</c:v>
                </c:pt>
                <c:pt idx="8495">
                  <c:v>23.643879999999999</c:v>
                </c:pt>
                <c:pt idx="8496">
                  <c:v>23.648479999999999</c:v>
                </c:pt>
                <c:pt idx="8497">
                  <c:v>23.653079999999999</c:v>
                </c:pt>
                <c:pt idx="8498">
                  <c:v>23.657689999999999</c:v>
                </c:pt>
                <c:pt idx="8499">
                  <c:v>23.662289999999999</c:v>
                </c:pt>
                <c:pt idx="8500">
                  <c:v>23.666889999999999</c:v>
                </c:pt>
                <c:pt idx="8501">
                  <c:v>23.671489999999999</c:v>
                </c:pt>
                <c:pt idx="8502">
                  <c:v>23.676090000000002</c:v>
                </c:pt>
                <c:pt idx="8503">
                  <c:v>23.680699999999998</c:v>
                </c:pt>
                <c:pt idx="8504">
                  <c:v>23.685299999999998</c:v>
                </c:pt>
                <c:pt idx="8505">
                  <c:v>23.689900000000002</c:v>
                </c:pt>
                <c:pt idx="8506">
                  <c:v>23.694500000000001</c:v>
                </c:pt>
                <c:pt idx="8507">
                  <c:v>23.699109999999997</c:v>
                </c:pt>
                <c:pt idx="8508">
                  <c:v>23.703710000000001</c:v>
                </c:pt>
                <c:pt idx="8509">
                  <c:v>23.708310000000001</c:v>
                </c:pt>
                <c:pt idx="8510">
                  <c:v>23.712910000000001</c:v>
                </c:pt>
                <c:pt idx="8511">
                  <c:v>23.71752</c:v>
                </c:pt>
                <c:pt idx="8512">
                  <c:v>23.72212</c:v>
                </c:pt>
                <c:pt idx="8513">
                  <c:v>23.72672</c:v>
                </c:pt>
                <c:pt idx="8514">
                  <c:v>23.73132</c:v>
                </c:pt>
                <c:pt idx="8515">
                  <c:v>23.73593</c:v>
                </c:pt>
                <c:pt idx="8516">
                  <c:v>23.74053</c:v>
                </c:pt>
                <c:pt idx="8517">
                  <c:v>23.74513</c:v>
                </c:pt>
                <c:pt idx="8518">
                  <c:v>23.749739999999999</c:v>
                </c:pt>
                <c:pt idx="8519">
                  <c:v>23.754339999999999</c:v>
                </c:pt>
                <c:pt idx="8520">
                  <c:v>23.758939999999999</c:v>
                </c:pt>
                <c:pt idx="8521">
                  <c:v>23.763550000000002</c:v>
                </c:pt>
                <c:pt idx="8522">
                  <c:v>23.768149999999999</c:v>
                </c:pt>
                <c:pt idx="8523">
                  <c:v>23.772749999999998</c:v>
                </c:pt>
                <c:pt idx="8524">
                  <c:v>23.777360000000002</c:v>
                </c:pt>
                <c:pt idx="8525">
                  <c:v>23.781960000000002</c:v>
                </c:pt>
                <c:pt idx="8526">
                  <c:v>23.786570000000001</c:v>
                </c:pt>
                <c:pt idx="8527">
                  <c:v>23.791170000000001</c:v>
                </c:pt>
                <c:pt idx="8528">
                  <c:v>23.795770000000001</c:v>
                </c:pt>
                <c:pt idx="8529">
                  <c:v>23.800370000000001</c:v>
                </c:pt>
                <c:pt idx="8530">
                  <c:v>23.80498</c:v>
                </c:pt>
                <c:pt idx="8531">
                  <c:v>23.80958</c:v>
                </c:pt>
                <c:pt idx="8532">
                  <c:v>23.81419</c:v>
                </c:pt>
                <c:pt idx="8533">
                  <c:v>23.81879</c:v>
                </c:pt>
                <c:pt idx="8534">
                  <c:v>23.823400000000003</c:v>
                </c:pt>
                <c:pt idx="8535">
                  <c:v>23.827999999999999</c:v>
                </c:pt>
                <c:pt idx="8536">
                  <c:v>23.832599999999999</c:v>
                </c:pt>
                <c:pt idx="8537">
                  <c:v>23.837210000000002</c:v>
                </c:pt>
                <c:pt idx="8538">
                  <c:v>23.841810000000002</c:v>
                </c:pt>
                <c:pt idx="8539">
                  <c:v>23.846419999999998</c:v>
                </c:pt>
                <c:pt idx="8540">
                  <c:v>23.851020000000002</c:v>
                </c:pt>
                <c:pt idx="8541">
                  <c:v>23.855620000000002</c:v>
                </c:pt>
                <c:pt idx="8542">
                  <c:v>23.860230000000001</c:v>
                </c:pt>
                <c:pt idx="8543">
                  <c:v>23.864839999999997</c:v>
                </c:pt>
                <c:pt idx="8544">
                  <c:v>23.869439999999997</c:v>
                </c:pt>
                <c:pt idx="8545">
                  <c:v>23.874040000000001</c:v>
                </c:pt>
                <c:pt idx="8546">
                  <c:v>23.87865</c:v>
                </c:pt>
                <c:pt idx="8547">
                  <c:v>23.88325</c:v>
                </c:pt>
                <c:pt idx="8548">
                  <c:v>23.88786</c:v>
                </c:pt>
                <c:pt idx="8549">
                  <c:v>23.89246</c:v>
                </c:pt>
                <c:pt idx="8550">
                  <c:v>23.897069999999999</c:v>
                </c:pt>
                <c:pt idx="8551">
                  <c:v>23.901669999999999</c:v>
                </c:pt>
                <c:pt idx="8552">
                  <c:v>23.906279999999999</c:v>
                </c:pt>
                <c:pt idx="8553">
                  <c:v>23.910879999999999</c:v>
                </c:pt>
                <c:pt idx="8554">
                  <c:v>23.915490000000002</c:v>
                </c:pt>
                <c:pt idx="8555">
                  <c:v>23.920090000000002</c:v>
                </c:pt>
                <c:pt idx="8556">
                  <c:v>23.924700000000001</c:v>
                </c:pt>
                <c:pt idx="8557">
                  <c:v>23.929309999999997</c:v>
                </c:pt>
                <c:pt idx="8558">
                  <c:v>23.933910000000001</c:v>
                </c:pt>
                <c:pt idx="8559">
                  <c:v>23.93852</c:v>
                </c:pt>
                <c:pt idx="8560">
                  <c:v>23.943119999999997</c:v>
                </c:pt>
                <c:pt idx="8561">
                  <c:v>23.94773</c:v>
                </c:pt>
                <c:pt idx="8562">
                  <c:v>23.95233</c:v>
                </c:pt>
                <c:pt idx="8563">
                  <c:v>23.956939999999999</c:v>
                </c:pt>
                <c:pt idx="8564">
                  <c:v>23.961539999999999</c:v>
                </c:pt>
                <c:pt idx="8565">
                  <c:v>23.966149999999999</c:v>
                </c:pt>
                <c:pt idx="8566">
                  <c:v>23.970749999999999</c:v>
                </c:pt>
                <c:pt idx="8567">
                  <c:v>23.975360000000002</c:v>
                </c:pt>
                <c:pt idx="8568">
                  <c:v>23.979969999999998</c:v>
                </c:pt>
                <c:pt idx="8569">
                  <c:v>23.984570000000001</c:v>
                </c:pt>
                <c:pt idx="8570">
                  <c:v>23.989179999999998</c:v>
                </c:pt>
                <c:pt idx="8571">
                  <c:v>23.993780000000001</c:v>
                </c:pt>
                <c:pt idx="8572">
                  <c:v>23.998390000000001</c:v>
                </c:pt>
                <c:pt idx="8573">
                  <c:v>24.003</c:v>
                </c:pt>
                <c:pt idx="8574">
                  <c:v>24.0076</c:v>
                </c:pt>
                <c:pt idx="8575">
                  <c:v>24.01221</c:v>
                </c:pt>
                <c:pt idx="8576">
                  <c:v>24.016820000000003</c:v>
                </c:pt>
                <c:pt idx="8577">
                  <c:v>24.021420000000003</c:v>
                </c:pt>
                <c:pt idx="8578">
                  <c:v>24.026029999999999</c:v>
                </c:pt>
                <c:pt idx="8579">
                  <c:v>24.030639999999998</c:v>
                </c:pt>
                <c:pt idx="8580">
                  <c:v>24.035239999999998</c:v>
                </c:pt>
                <c:pt idx="8581">
                  <c:v>24.039850000000001</c:v>
                </c:pt>
                <c:pt idx="8582">
                  <c:v>24.044460000000001</c:v>
                </c:pt>
                <c:pt idx="8583">
                  <c:v>24.049060000000001</c:v>
                </c:pt>
                <c:pt idx="8584">
                  <c:v>24.05367</c:v>
                </c:pt>
                <c:pt idx="8585">
                  <c:v>24.05828</c:v>
                </c:pt>
                <c:pt idx="8586">
                  <c:v>24.06288</c:v>
                </c:pt>
                <c:pt idx="8587">
                  <c:v>24.067489999999999</c:v>
                </c:pt>
                <c:pt idx="8588">
                  <c:v>24.072099999999999</c:v>
                </c:pt>
                <c:pt idx="8589">
                  <c:v>24.076710000000002</c:v>
                </c:pt>
                <c:pt idx="8590">
                  <c:v>24.081310000000002</c:v>
                </c:pt>
                <c:pt idx="8591">
                  <c:v>24.085920000000002</c:v>
                </c:pt>
                <c:pt idx="8592">
                  <c:v>24.090529999999998</c:v>
                </c:pt>
                <c:pt idx="8593">
                  <c:v>24.095130000000001</c:v>
                </c:pt>
                <c:pt idx="8594">
                  <c:v>24.099740000000001</c:v>
                </c:pt>
                <c:pt idx="8595">
                  <c:v>24.10435</c:v>
                </c:pt>
                <c:pt idx="8596">
                  <c:v>24.10896</c:v>
                </c:pt>
                <c:pt idx="8597">
                  <c:v>24.113569999999999</c:v>
                </c:pt>
                <c:pt idx="8598">
                  <c:v>24.118170000000003</c:v>
                </c:pt>
                <c:pt idx="8599">
                  <c:v>24.122779999999999</c:v>
                </c:pt>
                <c:pt idx="8600">
                  <c:v>24.127389999999998</c:v>
                </c:pt>
                <c:pt idx="8601">
                  <c:v>24.132000000000001</c:v>
                </c:pt>
                <c:pt idx="8602">
                  <c:v>24.136600000000001</c:v>
                </c:pt>
                <c:pt idx="8603">
                  <c:v>24.141210000000001</c:v>
                </c:pt>
                <c:pt idx="8604">
                  <c:v>24.145819999999997</c:v>
                </c:pt>
                <c:pt idx="8605">
                  <c:v>24.15043</c:v>
                </c:pt>
                <c:pt idx="8606">
                  <c:v>24.15504</c:v>
                </c:pt>
                <c:pt idx="8607">
                  <c:v>24.15964</c:v>
                </c:pt>
                <c:pt idx="8608">
                  <c:v>24.164250000000003</c:v>
                </c:pt>
                <c:pt idx="8609">
                  <c:v>24.168859999999999</c:v>
                </c:pt>
                <c:pt idx="8610">
                  <c:v>24.173469999999998</c:v>
                </c:pt>
                <c:pt idx="8611">
                  <c:v>24.178080000000001</c:v>
                </c:pt>
                <c:pt idx="8612">
                  <c:v>24.182690000000001</c:v>
                </c:pt>
                <c:pt idx="8613">
                  <c:v>24.187290000000001</c:v>
                </c:pt>
                <c:pt idx="8614">
                  <c:v>24.1919</c:v>
                </c:pt>
                <c:pt idx="8615">
                  <c:v>24.19651</c:v>
                </c:pt>
                <c:pt idx="8616">
                  <c:v>24.20112</c:v>
                </c:pt>
                <c:pt idx="8617">
                  <c:v>24.205730000000003</c:v>
                </c:pt>
                <c:pt idx="8618">
                  <c:v>24.210339999999999</c:v>
                </c:pt>
                <c:pt idx="8619">
                  <c:v>24.214949999999998</c:v>
                </c:pt>
                <c:pt idx="8620">
                  <c:v>24.219560000000001</c:v>
                </c:pt>
                <c:pt idx="8621">
                  <c:v>24.224160000000001</c:v>
                </c:pt>
                <c:pt idx="8622">
                  <c:v>24.228770000000001</c:v>
                </c:pt>
                <c:pt idx="8623">
                  <c:v>24.23338</c:v>
                </c:pt>
                <c:pt idx="8624">
                  <c:v>24.23799</c:v>
                </c:pt>
                <c:pt idx="8625">
                  <c:v>24.242599999999999</c:v>
                </c:pt>
                <c:pt idx="8626">
                  <c:v>24.247210000000003</c:v>
                </c:pt>
                <c:pt idx="8627">
                  <c:v>24.251819999999999</c:v>
                </c:pt>
                <c:pt idx="8628">
                  <c:v>24.256429999999998</c:v>
                </c:pt>
                <c:pt idx="8629">
                  <c:v>24.261040000000001</c:v>
                </c:pt>
                <c:pt idx="8630">
                  <c:v>24.265650000000001</c:v>
                </c:pt>
                <c:pt idx="8631">
                  <c:v>24.270259999999997</c:v>
                </c:pt>
                <c:pt idx="8632">
                  <c:v>24.27487</c:v>
                </c:pt>
                <c:pt idx="8633">
                  <c:v>24.27948</c:v>
                </c:pt>
                <c:pt idx="8634">
                  <c:v>24.284090000000003</c:v>
                </c:pt>
                <c:pt idx="8635">
                  <c:v>24.288699999999999</c:v>
                </c:pt>
                <c:pt idx="8636">
                  <c:v>24.293309999999998</c:v>
                </c:pt>
                <c:pt idx="8637">
                  <c:v>24.297909999999998</c:v>
                </c:pt>
                <c:pt idx="8638">
                  <c:v>24.302520000000001</c:v>
                </c:pt>
                <c:pt idx="8639">
                  <c:v>24.307130000000001</c:v>
                </c:pt>
                <c:pt idx="8640">
                  <c:v>24.311739999999997</c:v>
                </c:pt>
                <c:pt idx="8641">
                  <c:v>24.31635</c:v>
                </c:pt>
                <c:pt idx="8642">
                  <c:v>24.320959999999999</c:v>
                </c:pt>
                <c:pt idx="8643">
                  <c:v>24.325570000000003</c:v>
                </c:pt>
                <c:pt idx="8644">
                  <c:v>24.330179999999999</c:v>
                </c:pt>
                <c:pt idx="8645">
                  <c:v>24.334800000000001</c:v>
                </c:pt>
                <c:pt idx="8646">
                  <c:v>24.339409999999997</c:v>
                </c:pt>
                <c:pt idx="8647">
                  <c:v>24.34402</c:v>
                </c:pt>
                <c:pt idx="8648">
                  <c:v>24.34863</c:v>
                </c:pt>
                <c:pt idx="8649">
                  <c:v>24.353240000000003</c:v>
                </c:pt>
                <c:pt idx="8650">
                  <c:v>24.357849999999999</c:v>
                </c:pt>
                <c:pt idx="8651">
                  <c:v>24.362459999999999</c:v>
                </c:pt>
                <c:pt idx="8652">
                  <c:v>24.367070000000002</c:v>
                </c:pt>
                <c:pt idx="8653">
                  <c:v>24.371680000000001</c:v>
                </c:pt>
                <c:pt idx="8654">
                  <c:v>24.376289999999997</c:v>
                </c:pt>
                <c:pt idx="8655">
                  <c:v>24.3809</c:v>
                </c:pt>
                <c:pt idx="8656">
                  <c:v>24.38551</c:v>
                </c:pt>
                <c:pt idx="8657">
                  <c:v>24.39012</c:v>
                </c:pt>
                <c:pt idx="8658">
                  <c:v>24.394729999999999</c:v>
                </c:pt>
                <c:pt idx="8659">
                  <c:v>24.399339999999999</c:v>
                </c:pt>
                <c:pt idx="8660">
                  <c:v>24.403959999999998</c:v>
                </c:pt>
                <c:pt idx="8661">
                  <c:v>24.408570000000001</c:v>
                </c:pt>
                <c:pt idx="8662">
                  <c:v>24.413180000000001</c:v>
                </c:pt>
                <c:pt idx="8663">
                  <c:v>24.41779</c:v>
                </c:pt>
                <c:pt idx="8664">
                  <c:v>24.4224</c:v>
                </c:pt>
                <c:pt idx="8665">
                  <c:v>24.427009999999999</c:v>
                </c:pt>
                <c:pt idx="8666">
                  <c:v>24.431620000000002</c:v>
                </c:pt>
                <c:pt idx="8667">
                  <c:v>24.436229999999998</c:v>
                </c:pt>
                <c:pt idx="8668">
                  <c:v>24.440850000000001</c:v>
                </c:pt>
                <c:pt idx="8669">
                  <c:v>24.445459999999997</c:v>
                </c:pt>
                <c:pt idx="8670">
                  <c:v>24.45007</c:v>
                </c:pt>
                <c:pt idx="8671">
                  <c:v>24.45468</c:v>
                </c:pt>
                <c:pt idx="8672">
                  <c:v>24.459290000000003</c:v>
                </c:pt>
                <c:pt idx="8673">
                  <c:v>24.463899999999999</c:v>
                </c:pt>
                <c:pt idx="8674">
                  <c:v>24.468520000000002</c:v>
                </c:pt>
                <c:pt idx="8675">
                  <c:v>24.473129999999998</c:v>
                </c:pt>
                <c:pt idx="8676">
                  <c:v>24.477740000000001</c:v>
                </c:pt>
                <c:pt idx="8677">
                  <c:v>24.48235</c:v>
                </c:pt>
                <c:pt idx="8678">
                  <c:v>24.48696</c:v>
                </c:pt>
                <c:pt idx="8679">
                  <c:v>24.491579999999999</c:v>
                </c:pt>
                <c:pt idx="8680">
                  <c:v>24.496190000000002</c:v>
                </c:pt>
                <c:pt idx="8681">
                  <c:v>24.500799999999998</c:v>
                </c:pt>
                <c:pt idx="8682">
                  <c:v>24.505409999999998</c:v>
                </c:pt>
                <c:pt idx="8683">
                  <c:v>24.510020000000001</c:v>
                </c:pt>
                <c:pt idx="8684">
                  <c:v>24.51464</c:v>
                </c:pt>
                <c:pt idx="8685">
                  <c:v>24.51925</c:v>
                </c:pt>
                <c:pt idx="8686">
                  <c:v>24.523860000000003</c:v>
                </c:pt>
                <c:pt idx="8687">
                  <c:v>24.528469999999999</c:v>
                </c:pt>
                <c:pt idx="8688">
                  <c:v>24.533090000000001</c:v>
                </c:pt>
                <c:pt idx="8689">
                  <c:v>24.537699999999997</c:v>
                </c:pt>
                <c:pt idx="8690">
                  <c:v>24.542310000000001</c:v>
                </c:pt>
                <c:pt idx="8691">
                  <c:v>24.54692</c:v>
                </c:pt>
                <c:pt idx="8692">
                  <c:v>24.551539999999999</c:v>
                </c:pt>
                <c:pt idx="8693">
                  <c:v>24.556149999999999</c:v>
                </c:pt>
                <c:pt idx="8694">
                  <c:v>24.560760000000002</c:v>
                </c:pt>
                <c:pt idx="8695">
                  <c:v>24.565380000000001</c:v>
                </c:pt>
                <c:pt idx="8696">
                  <c:v>24.569990000000001</c:v>
                </c:pt>
                <c:pt idx="8697">
                  <c:v>24.5746</c:v>
                </c:pt>
                <c:pt idx="8698">
                  <c:v>24.579219999999999</c:v>
                </c:pt>
                <c:pt idx="8699">
                  <c:v>24.583830000000003</c:v>
                </c:pt>
                <c:pt idx="8700">
                  <c:v>24.588439999999999</c:v>
                </c:pt>
                <c:pt idx="8701">
                  <c:v>24.593060000000001</c:v>
                </c:pt>
                <c:pt idx="8702">
                  <c:v>24.597669999999997</c:v>
                </c:pt>
                <c:pt idx="8703">
                  <c:v>24.60228</c:v>
                </c:pt>
                <c:pt idx="8704">
                  <c:v>24.6069</c:v>
                </c:pt>
                <c:pt idx="8705">
                  <c:v>24.611509999999999</c:v>
                </c:pt>
                <c:pt idx="8706">
                  <c:v>24.616119999999999</c:v>
                </c:pt>
                <c:pt idx="8707">
                  <c:v>24.620739999999998</c:v>
                </c:pt>
                <c:pt idx="8708">
                  <c:v>24.625350000000001</c:v>
                </c:pt>
                <c:pt idx="8709">
                  <c:v>24.629960000000001</c:v>
                </c:pt>
                <c:pt idx="8710">
                  <c:v>24.63458</c:v>
                </c:pt>
                <c:pt idx="8711">
                  <c:v>24.639189999999999</c:v>
                </c:pt>
                <c:pt idx="8712">
                  <c:v>24.643799999999999</c:v>
                </c:pt>
                <c:pt idx="8713">
                  <c:v>24.648420000000002</c:v>
                </c:pt>
                <c:pt idx="8714">
                  <c:v>24.653030000000001</c:v>
                </c:pt>
                <c:pt idx="8715">
                  <c:v>24.65765</c:v>
                </c:pt>
                <c:pt idx="8716">
                  <c:v>24.66226</c:v>
                </c:pt>
                <c:pt idx="8717">
                  <c:v>24.666879999999999</c:v>
                </c:pt>
                <c:pt idx="8718">
                  <c:v>24.671490000000002</c:v>
                </c:pt>
                <c:pt idx="8719">
                  <c:v>24.676099999999998</c:v>
                </c:pt>
                <c:pt idx="8720">
                  <c:v>24.680720000000001</c:v>
                </c:pt>
                <c:pt idx="8721">
                  <c:v>24.685329999999997</c:v>
                </c:pt>
                <c:pt idx="8722">
                  <c:v>24.68995</c:v>
                </c:pt>
                <c:pt idx="8723">
                  <c:v>24.694559999999999</c:v>
                </c:pt>
                <c:pt idx="8724">
                  <c:v>24.699180000000002</c:v>
                </c:pt>
                <c:pt idx="8725">
                  <c:v>24.703790000000001</c:v>
                </c:pt>
                <c:pt idx="8726">
                  <c:v>24.708410000000001</c:v>
                </c:pt>
                <c:pt idx="8727">
                  <c:v>24.71302</c:v>
                </c:pt>
                <c:pt idx="8728">
                  <c:v>24.71763</c:v>
                </c:pt>
                <c:pt idx="8729">
                  <c:v>24.722250000000003</c:v>
                </c:pt>
                <c:pt idx="8730">
                  <c:v>24.726859999999999</c:v>
                </c:pt>
                <c:pt idx="8731">
                  <c:v>24.731480000000001</c:v>
                </c:pt>
                <c:pt idx="8732">
                  <c:v>24.736089999999997</c:v>
                </c:pt>
                <c:pt idx="8733">
                  <c:v>24.74071</c:v>
                </c:pt>
                <c:pt idx="8734">
                  <c:v>24.74532</c:v>
                </c:pt>
                <c:pt idx="8735">
                  <c:v>24.749940000000002</c:v>
                </c:pt>
                <c:pt idx="8736">
                  <c:v>24.754550000000002</c:v>
                </c:pt>
                <c:pt idx="8737">
                  <c:v>24.759170000000001</c:v>
                </c:pt>
                <c:pt idx="8738">
                  <c:v>24.76379</c:v>
                </c:pt>
                <c:pt idx="8739">
                  <c:v>24.7684</c:v>
                </c:pt>
                <c:pt idx="8740">
                  <c:v>24.773010000000003</c:v>
                </c:pt>
                <c:pt idx="8741">
                  <c:v>24.777629999999998</c:v>
                </c:pt>
                <c:pt idx="8742">
                  <c:v>24.782249999999998</c:v>
                </c:pt>
                <c:pt idx="8743">
                  <c:v>24.786860000000001</c:v>
                </c:pt>
                <c:pt idx="8744">
                  <c:v>24.79148</c:v>
                </c:pt>
                <c:pt idx="8745">
                  <c:v>24.79609</c:v>
                </c:pt>
                <c:pt idx="8746">
                  <c:v>24.800709999999999</c:v>
                </c:pt>
                <c:pt idx="8747">
                  <c:v>24.805319999999998</c:v>
                </c:pt>
                <c:pt idx="8748">
                  <c:v>24.809939999999997</c:v>
                </c:pt>
                <c:pt idx="8749">
                  <c:v>24.81456</c:v>
                </c:pt>
                <c:pt idx="8750">
                  <c:v>24.81917</c:v>
                </c:pt>
                <c:pt idx="8751">
                  <c:v>24.823789999999999</c:v>
                </c:pt>
                <c:pt idx="8752">
                  <c:v>24.828400000000002</c:v>
                </c:pt>
                <c:pt idx="8753">
                  <c:v>24.833020000000001</c:v>
                </c:pt>
                <c:pt idx="8754">
                  <c:v>24.83764</c:v>
                </c:pt>
                <c:pt idx="8755">
                  <c:v>24.84225</c:v>
                </c:pt>
                <c:pt idx="8756">
                  <c:v>24.846869999999999</c:v>
                </c:pt>
                <c:pt idx="8757">
                  <c:v>24.851479999999999</c:v>
                </c:pt>
                <c:pt idx="8758">
                  <c:v>24.856099999999998</c:v>
                </c:pt>
                <c:pt idx="8759">
                  <c:v>24.860720000000001</c:v>
                </c:pt>
                <c:pt idx="8760">
                  <c:v>24.86533</c:v>
                </c:pt>
                <c:pt idx="8761">
                  <c:v>24.869949999999999</c:v>
                </c:pt>
                <c:pt idx="8762">
                  <c:v>24.874569999999999</c:v>
                </c:pt>
                <c:pt idx="8763">
                  <c:v>24.879180000000002</c:v>
                </c:pt>
                <c:pt idx="8764">
                  <c:v>24.883800000000001</c:v>
                </c:pt>
                <c:pt idx="8765">
                  <c:v>24.88842</c:v>
                </c:pt>
                <c:pt idx="8766">
                  <c:v>24.89303</c:v>
                </c:pt>
                <c:pt idx="8767">
                  <c:v>24.897649999999999</c:v>
                </c:pt>
                <c:pt idx="8768">
                  <c:v>24.902270000000001</c:v>
                </c:pt>
                <c:pt idx="8769">
                  <c:v>24.906880000000001</c:v>
                </c:pt>
                <c:pt idx="8770">
                  <c:v>24.9115</c:v>
                </c:pt>
                <c:pt idx="8771">
                  <c:v>24.916119999999999</c:v>
                </c:pt>
                <c:pt idx="8772">
                  <c:v>24.920729999999999</c:v>
                </c:pt>
                <c:pt idx="8773">
                  <c:v>24.925349999999998</c:v>
                </c:pt>
                <c:pt idx="8774">
                  <c:v>24.929970000000001</c:v>
                </c:pt>
                <c:pt idx="8775">
                  <c:v>24.93459</c:v>
                </c:pt>
                <c:pt idx="8776">
                  <c:v>24.939200000000003</c:v>
                </c:pt>
                <c:pt idx="8777">
                  <c:v>24.943819999999999</c:v>
                </c:pt>
                <c:pt idx="8778">
                  <c:v>24.948439999999998</c:v>
                </c:pt>
                <c:pt idx="8779">
                  <c:v>24.953060000000001</c:v>
                </c:pt>
                <c:pt idx="8780">
                  <c:v>24.95767</c:v>
                </c:pt>
                <c:pt idx="8781">
                  <c:v>24.962290000000003</c:v>
                </c:pt>
                <c:pt idx="8782">
                  <c:v>24.966909999999999</c:v>
                </c:pt>
                <c:pt idx="8783">
                  <c:v>24.971529999999998</c:v>
                </c:pt>
                <c:pt idx="8784">
                  <c:v>24.976140000000001</c:v>
                </c:pt>
                <c:pt idx="8785">
                  <c:v>24.98076</c:v>
                </c:pt>
                <c:pt idx="8786">
                  <c:v>24.985380000000003</c:v>
                </c:pt>
                <c:pt idx="8787">
                  <c:v>24.99</c:v>
                </c:pt>
                <c:pt idx="8788">
                  <c:v>24.994610000000002</c:v>
                </c:pt>
                <c:pt idx="8789">
                  <c:v>24.999230000000001</c:v>
                </c:pt>
                <c:pt idx="8790">
                  <c:v>25.00385</c:v>
                </c:pt>
                <c:pt idx="8791">
                  <c:v>25.008470000000003</c:v>
                </c:pt>
                <c:pt idx="8792">
                  <c:v>25.013090000000002</c:v>
                </c:pt>
                <c:pt idx="8793">
                  <c:v>25.017700000000001</c:v>
                </c:pt>
                <c:pt idx="8794">
                  <c:v>25.022320000000001</c:v>
                </c:pt>
                <c:pt idx="8795">
                  <c:v>25.02694</c:v>
                </c:pt>
                <c:pt idx="8796">
                  <c:v>25.031560000000002</c:v>
                </c:pt>
                <c:pt idx="8797">
                  <c:v>25.036180000000002</c:v>
                </c:pt>
                <c:pt idx="8798">
                  <c:v>25.040799999999997</c:v>
                </c:pt>
                <c:pt idx="8799">
                  <c:v>25.04542</c:v>
                </c:pt>
                <c:pt idx="8800">
                  <c:v>25.05003</c:v>
                </c:pt>
                <c:pt idx="8801">
                  <c:v>25.054650000000002</c:v>
                </c:pt>
                <c:pt idx="8802">
                  <c:v>25.059270000000001</c:v>
                </c:pt>
                <c:pt idx="8803">
                  <c:v>25.063889999999997</c:v>
                </c:pt>
                <c:pt idx="8804">
                  <c:v>25.06851</c:v>
                </c:pt>
                <c:pt idx="8805">
                  <c:v>25.073129999999999</c:v>
                </c:pt>
                <c:pt idx="8806">
                  <c:v>25.077749999999998</c:v>
                </c:pt>
                <c:pt idx="8807">
                  <c:v>25.082360000000001</c:v>
                </c:pt>
                <c:pt idx="8808">
                  <c:v>25.086979999999997</c:v>
                </c:pt>
                <c:pt idx="8809">
                  <c:v>25.0916</c:v>
                </c:pt>
                <c:pt idx="8810">
                  <c:v>25.096219999999999</c:v>
                </c:pt>
                <c:pt idx="8811">
                  <c:v>25.100839999999998</c:v>
                </c:pt>
                <c:pt idx="8812">
                  <c:v>25.105460000000001</c:v>
                </c:pt>
                <c:pt idx="8813">
                  <c:v>25.11008</c:v>
                </c:pt>
                <c:pt idx="8814">
                  <c:v>25.114699999999999</c:v>
                </c:pt>
                <c:pt idx="8815">
                  <c:v>25.119320000000002</c:v>
                </c:pt>
                <c:pt idx="8816">
                  <c:v>25.123940000000001</c:v>
                </c:pt>
                <c:pt idx="8817">
                  <c:v>25.128550000000001</c:v>
                </c:pt>
                <c:pt idx="8818">
                  <c:v>25.133180000000003</c:v>
                </c:pt>
                <c:pt idx="8819">
                  <c:v>25.137799999999999</c:v>
                </c:pt>
                <c:pt idx="8820">
                  <c:v>25.142410000000002</c:v>
                </c:pt>
                <c:pt idx="8821">
                  <c:v>25.147030000000001</c:v>
                </c:pt>
                <c:pt idx="8822">
                  <c:v>25.15165</c:v>
                </c:pt>
                <c:pt idx="8823">
                  <c:v>25.156270000000003</c:v>
                </c:pt>
                <c:pt idx="8824">
                  <c:v>25.160890000000002</c:v>
                </c:pt>
                <c:pt idx="8825">
                  <c:v>25.165509999999998</c:v>
                </c:pt>
                <c:pt idx="8826">
                  <c:v>25.17013</c:v>
                </c:pt>
                <c:pt idx="8827">
                  <c:v>25.17475</c:v>
                </c:pt>
                <c:pt idx="8828">
                  <c:v>25.179369999999999</c:v>
                </c:pt>
                <c:pt idx="8829">
                  <c:v>25.183990000000001</c:v>
                </c:pt>
                <c:pt idx="8830">
                  <c:v>25.188610000000001</c:v>
                </c:pt>
                <c:pt idx="8831">
                  <c:v>25.19323</c:v>
                </c:pt>
                <c:pt idx="8832">
                  <c:v>25.197850000000003</c:v>
                </c:pt>
                <c:pt idx="8833">
                  <c:v>25.202470000000002</c:v>
                </c:pt>
                <c:pt idx="8834">
                  <c:v>25.207090000000001</c:v>
                </c:pt>
                <c:pt idx="8835">
                  <c:v>25.211709999999997</c:v>
                </c:pt>
                <c:pt idx="8836">
                  <c:v>25.216329999999999</c:v>
                </c:pt>
                <c:pt idx="8837">
                  <c:v>25.220949999999998</c:v>
                </c:pt>
                <c:pt idx="8838">
                  <c:v>25.225569999999998</c:v>
                </c:pt>
                <c:pt idx="8839">
                  <c:v>25.2302</c:v>
                </c:pt>
                <c:pt idx="8840">
                  <c:v>25.23481</c:v>
                </c:pt>
                <c:pt idx="8841">
                  <c:v>25.239439999999998</c:v>
                </c:pt>
                <c:pt idx="8842">
                  <c:v>25.244059999999998</c:v>
                </c:pt>
                <c:pt idx="8843">
                  <c:v>25.24868</c:v>
                </c:pt>
                <c:pt idx="8844">
                  <c:v>25.253299999999999</c:v>
                </c:pt>
                <c:pt idx="8845">
                  <c:v>25.257919999999999</c:v>
                </c:pt>
                <c:pt idx="8846">
                  <c:v>25.262540000000001</c:v>
                </c:pt>
                <c:pt idx="8847">
                  <c:v>25.267160000000001</c:v>
                </c:pt>
                <c:pt idx="8848">
                  <c:v>25.27178</c:v>
                </c:pt>
                <c:pt idx="8849">
                  <c:v>25.276400000000002</c:v>
                </c:pt>
                <c:pt idx="8850">
                  <c:v>25.281020000000002</c:v>
                </c:pt>
                <c:pt idx="8851">
                  <c:v>25.285640000000001</c:v>
                </c:pt>
                <c:pt idx="8852">
                  <c:v>25.29027</c:v>
                </c:pt>
                <c:pt idx="8853">
                  <c:v>25.294889999999999</c:v>
                </c:pt>
                <c:pt idx="8854">
                  <c:v>25.299510000000001</c:v>
                </c:pt>
                <c:pt idx="8855">
                  <c:v>25.304130000000001</c:v>
                </c:pt>
                <c:pt idx="8856">
                  <c:v>25.30875</c:v>
                </c:pt>
                <c:pt idx="8857">
                  <c:v>25.313370000000003</c:v>
                </c:pt>
                <c:pt idx="8858">
                  <c:v>25.317989999999998</c:v>
                </c:pt>
                <c:pt idx="8859">
                  <c:v>25.322620000000001</c:v>
                </c:pt>
                <c:pt idx="8860">
                  <c:v>25.32724</c:v>
                </c:pt>
                <c:pt idx="8861">
                  <c:v>25.331860000000002</c:v>
                </c:pt>
                <c:pt idx="8862">
                  <c:v>25.336480000000002</c:v>
                </c:pt>
                <c:pt idx="8863">
                  <c:v>25.341099999999997</c:v>
                </c:pt>
                <c:pt idx="8864">
                  <c:v>25.34572</c:v>
                </c:pt>
                <c:pt idx="8865">
                  <c:v>25.350350000000002</c:v>
                </c:pt>
                <c:pt idx="8866">
                  <c:v>25.354970000000002</c:v>
                </c:pt>
                <c:pt idx="8867">
                  <c:v>25.359590000000001</c:v>
                </c:pt>
                <c:pt idx="8868">
                  <c:v>25.36421</c:v>
                </c:pt>
                <c:pt idx="8869">
                  <c:v>25.368829999999999</c:v>
                </c:pt>
                <c:pt idx="8870">
                  <c:v>25.373460000000001</c:v>
                </c:pt>
                <c:pt idx="8871">
                  <c:v>25.378080000000001</c:v>
                </c:pt>
                <c:pt idx="8872">
                  <c:v>25.3827</c:v>
                </c:pt>
                <c:pt idx="8873">
                  <c:v>25.387320000000003</c:v>
                </c:pt>
                <c:pt idx="8874">
                  <c:v>25.391950000000001</c:v>
                </c:pt>
                <c:pt idx="8875">
                  <c:v>25.396570000000001</c:v>
                </c:pt>
                <c:pt idx="8876">
                  <c:v>25.40119</c:v>
                </c:pt>
                <c:pt idx="8877">
                  <c:v>25.405810000000002</c:v>
                </c:pt>
                <c:pt idx="8878">
                  <c:v>25.410430000000002</c:v>
                </c:pt>
                <c:pt idx="8879">
                  <c:v>25.41506</c:v>
                </c:pt>
                <c:pt idx="8880">
                  <c:v>25.41968</c:v>
                </c:pt>
                <c:pt idx="8881">
                  <c:v>25.424299999999999</c:v>
                </c:pt>
                <c:pt idx="8882">
                  <c:v>25.428920000000002</c:v>
                </c:pt>
                <c:pt idx="8883">
                  <c:v>25.43355</c:v>
                </c:pt>
                <c:pt idx="8884">
                  <c:v>25.43817</c:v>
                </c:pt>
                <c:pt idx="8885">
                  <c:v>25.442789999999999</c:v>
                </c:pt>
                <c:pt idx="8886">
                  <c:v>25.447419999999997</c:v>
                </c:pt>
                <c:pt idx="8887">
                  <c:v>25.45204</c:v>
                </c:pt>
                <c:pt idx="8888">
                  <c:v>25.456659999999999</c:v>
                </c:pt>
                <c:pt idx="8889">
                  <c:v>25.461279999999999</c:v>
                </c:pt>
                <c:pt idx="8890">
                  <c:v>25.465910000000001</c:v>
                </c:pt>
                <c:pt idx="8891">
                  <c:v>25.47053</c:v>
                </c:pt>
                <c:pt idx="8892">
                  <c:v>25.475149999999999</c:v>
                </c:pt>
                <c:pt idx="8893">
                  <c:v>25.479780000000002</c:v>
                </c:pt>
                <c:pt idx="8894">
                  <c:v>25.484400000000001</c:v>
                </c:pt>
                <c:pt idx="8895">
                  <c:v>25.48902</c:v>
                </c:pt>
                <c:pt idx="8896">
                  <c:v>25.493649999999999</c:v>
                </c:pt>
                <c:pt idx="8897">
                  <c:v>25.498270000000002</c:v>
                </c:pt>
                <c:pt idx="8898">
                  <c:v>25.502890000000001</c:v>
                </c:pt>
                <c:pt idx="8899">
                  <c:v>25.50752</c:v>
                </c:pt>
                <c:pt idx="8900">
                  <c:v>25.512139999999999</c:v>
                </c:pt>
                <c:pt idx="8901">
                  <c:v>25.516770000000001</c:v>
                </c:pt>
                <c:pt idx="8902">
                  <c:v>25.52139</c:v>
                </c:pt>
                <c:pt idx="8903">
                  <c:v>25.526009999999999</c:v>
                </c:pt>
                <c:pt idx="8904">
                  <c:v>25.530640000000002</c:v>
                </c:pt>
                <c:pt idx="8905">
                  <c:v>25.535260000000001</c:v>
                </c:pt>
                <c:pt idx="8906">
                  <c:v>25.53988</c:v>
                </c:pt>
                <c:pt idx="8907">
                  <c:v>25.544509999999999</c:v>
                </c:pt>
                <c:pt idx="8908">
                  <c:v>25.549129999999998</c:v>
                </c:pt>
                <c:pt idx="8909">
                  <c:v>25.553759999999997</c:v>
                </c:pt>
                <c:pt idx="8910">
                  <c:v>25.55838</c:v>
                </c:pt>
                <c:pt idx="8911">
                  <c:v>25.563010000000002</c:v>
                </c:pt>
                <c:pt idx="8912">
                  <c:v>25.567630000000001</c:v>
                </c:pt>
                <c:pt idx="8913">
                  <c:v>25.57225</c:v>
                </c:pt>
                <c:pt idx="8914">
                  <c:v>25.576879999999999</c:v>
                </c:pt>
                <c:pt idx="8915">
                  <c:v>25.581499999999998</c:v>
                </c:pt>
                <c:pt idx="8916">
                  <c:v>25.586129999999997</c:v>
                </c:pt>
                <c:pt idx="8917">
                  <c:v>25.59075</c:v>
                </c:pt>
                <c:pt idx="8918">
                  <c:v>25.595380000000002</c:v>
                </c:pt>
                <c:pt idx="8919">
                  <c:v>25.6</c:v>
                </c:pt>
                <c:pt idx="8920">
                  <c:v>25.604620000000001</c:v>
                </c:pt>
                <c:pt idx="8921">
                  <c:v>25.609249999999999</c:v>
                </c:pt>
                <c:pt idx="8922">
                  <c:v>25.613870000000002</c:v>
                </c:pt>
                <c:pt idx="8923">
                  <c:v>25.618499999999997</c:v>
                </c:pt>
                <c:pt idx="8924">
                  <c:v>25.62312</c:v>
                </c:pt>
                <c:pt idx="8925">
                  <c:v>25.627750000000002</c:v>
                </c:pt>
                <c:pt idx="8926">
                  <c:v>25.632370000000002</c:v>
                </c:pt>
                <c:pt idx="8927">
                  <c:v>25.637</c:v>
                </c:pt>
                <c:pt idx="8928">
                  <c:v>25.64162</c:v>
                </c:pt>
                <c:pt idx="8929">
                  <c:v>25.646249999999998</c:v>
                </c:pt>
                <c:pt idx="8930">
                  <c:v>25.650869999999998</c:v>
                </c:pt>
                <c:pt idx="8931">
                  <c:v>25.6555</c:v>
                </c:pt>
                <c:pt idx="8932">
                  <c:v>25.660120000000003</c:v>
                </c:pt>
                <c:pt idx="8933">
                  <c:v>25.664750000000002</c:v>
                </c:pt>
                <c:pt idx="8934">
                  <c:v>25.669370000000001</c:v>
                </c:pt>
                <c:pt idx="8935">
                  <c:v>25.673999999999999</c:v>
                </c:pt>
                <c:pt idx="8936">
                  <c:v>25.678630000000002</c:v>
                </c:pt>
                <c:pt idx="8937">
                  <c:v>25.683250000000001</c:v>
                </c:pt>
                <c:pt idx="8938">
                  <c:v>25.68788</c:v>
                </c:pt>
                <c:pt idx="8939">
                  <c:v>25.692499999999999</c:v>
                </c:pt>
                <c:pt idx="8940">
                  <c:v>25.697129999999998</c:v>
                </c:pt>
                <c:pt idx="8941">
                  <c:v>25.701750000000001</c:v>
                </c:pt>
                <c:pt idx="8942">
                  <c:v>25.706379999999999</c:v>
                </c:pt>
                <c:pt idx="8943">
                  <c:v>25.711000000000002</c:v>
                </c:pt>
                <c:pt idx="8944">
                  <c:v>25.715630000000001</c:v>
                </c:pt>
                <c:pt idx="8945">
                  <c:v>25.720260000000003</c:v>
                </c:pt>
                <c:pt idx="8946">
                  <c:v>25.724879999999999</c:v>
                </c:pt>
                <c:pt idx="8947">
                  <c:v>25.729510000000001</c:v>
                </c:pt>
                <c:pt idx="8948">
                  <c:v>25.73413</c:v>
                </c:pt>
                <c:pt idx="8949">
                  <c:v>25.738759999999999</c:v>
                </c:pt>
                <c:pt idx="8950">
                  <c:v>25.743390000000002</c:v>
                </c:pt>
                <c:pt idx="8951">
                  <c:v>25.748010000000001</c:v>
                </c:pt>
                <c:pt idx="8952">
                  <c:v>25.75264</c:v>
                </c:pt>
                <c:pt idx="8953">
                  <c:v>25.757260000000002</c:v>
                </c:pt>
                <c:pt idx="8954">
                  <c:v>25.761889999999998</c:v>
                </c:pt>
                <c:pt idx="8955">
                  <c:v>25.76652</c:v>
                </c:pt>
                <c:pt idx="8956">
                  <c:v>25.771140000000003</c:v>
                </c:pt>
                <c:pt idx="8957">
                  <c:v>25.775770000000001</c:v>
                </c:pt>
                <c:pt idx="8958">
                  <c:v>25.7804</c:v>
                </c:pt>
                <c:pt idx="8959">
                  <c:v>25.785019999999999</c:v>
                </c:pt>
                <c:pt idx="8960">
                  <c:v>25.789650000000002</c:v>
                </c:pt>
                <c:pt idx="8961">
                  <c:v>25.794280000000001</c:v>
                </c:pt>
                <c:pt idx="8962">
                  <c:v>25.7989</c:v>
                </c:pt>
                <c:pt idx="8963">
                  <c:v>25.803530000000002</c:v>
                </c:pt>
                <c:pt idx="8964">
                  <c:v>25.808160000000001</c:v>
                </c:pt>
                <c:pt idx="8965">
                  <c:v>25.81278</c:v>
                </c:pt>
                <c:pt idx="8966">
                  <c:v>25.817409999999999</c:v>
                </c:pt>
                <c:pt idx="8967">
                  <c:v>25.822040000000001</c:v>
                </c:pt>
                <c:pt idx="8968">
                  <c:v>25.82666</c:v>
                </c:pt>
                <c:pt idx="8969">
                  <c:v>25.831289999999999</c:v>
                </c:pt>
                <c:pt idx="8970">
                  <c:v>25.835919999999998</c:v>
                </c:pt>
                <c:pt idx="8971">
                  <c:v>25.84055</c:v>
                </c:pt>
                <c:pt idx="8972">
                  <c:v>25.84517</c:v>
                </c:pt>
                <c:pt idx="8973">
                  <c:v>25.849799999999998</c:v>
                </c:pt>
                <c:pt idx="8974">
                  <c:v>25.854430000000001</c:v>
                </c:pt>
                <c:pt idx="8975">
                  <c:v>25.85905</c:v>
                </c:pt>
                <c:pt idx="8976">
                  <c:v>25.863679999999999</c:v>
                </c:pt>
                <c:pt idx="8977">
                  <c:v>25.868309999999997</c:v>
                </c:pt>
                <c:pt idx="8978">
                  <c:v>25.87294</c:v>
                </c:pt>
                <c:pt idx="8979">
                  <c:v>25.877560000000003</c:v>
                </c:pt>
                <c:pt idx="8980">
                  <c:v>25.882189999999998</c:v>
                </c:pt>
                <c:pt idx="8981">
                  <c:v>25.88682</c:v>
                </c:pt>
                <c:pt idx="8982">
                  <c:v>25.891449999999999</c:v>
                </c:pt>
                <c:pt idx="8983">
                  <c:v>25.896070000000002</c:v>
                </c:pt>
                <c:pt idx="8984">
                  <c:v>25.900700000000001</c:v>
                </c:pt>
                <c:pt idx="8985">
                  <c:v>25.905329999999999</c:v>
                </c:pt>
                <c:pt idx="8986">
                  <c:v>25.909959999999998</c:v>
                </c:pt>
                <c:pt idx="8987">
                  <c:v>25.91459</c:v>
                </c:pt>
                <c:pt idx="8988">
                  <c:v>25.919210000000003</c:v>
                </c:pt>
                <c:pt idx="8989">
                  <c:v>25.923839999999998</c:v>
                </c:pt>
                <c:pt idx="8990">
                  <c:v>25.928469999999997</c:v>
                </c:pt>
                <c:pt idx="8991">
                  <c:v>25.9331</c:v>
                </c:pt>
                <c:pt idx="8992">
                  <c:v>25.937720000000002</c:v>
                </c:pt>
                <c:pt idx="8993">
                  <c:v>25.942350000000001</c:v>
                </c:pt>
                <c:pt idx="8994">
                  <c:v>25.94698</c:v>
                </c:pt>
                <c:pt idx="8995">
                  <c:v>25.951609999999999</c:v>
                </c:pt>
                <c:pt idx="8996">
                  <c:v>25.956239999999998</c:v>
                </c:pt>
                <c:pt idx="8997">
                  <c:v>25.96087</c:v>
                </c:pt>
                <c:pt idx="8998">
                  <c:v>25.965499999999999</c:v>
                </c:pt>
                <c:pt idx="8999">
                  <c:v>25.970119999999998</c:v>
                </c:pt>
                <c:pt idx="9000">
                  <c:v>25.97475</c:v>
                </c:pt>
                <c:pt idx="9001">
                  <c:v>25.979379999999999</c:v>
                </c:pt>
                <c:pt idx="9002">
                  <c:v>25.984009999999998</c:v>
                </c:pt>
                <c:pt idx="9003">
                  <c:v>25.98864</c:v>
                </c:pt>
                <c:pt idx="9004">
                  <c:v>25.993269999999999</c:v>
                </c:pt>
                <c:pt idx="9005">
                  <c:v>25.997900000000001</c:v>
                </c:pt>
                <c:pt idx="9006">
                  <c:v>26.002520000000001</c:v>
                </c:pt>
                <c:pt idx="9007">
                  <c:v>26.007149999999999</c:v>
                </c:pt>
                <c:pt idx="9008">
                  <c:v>26.011780000000002</c:v>
                </c:pt>
                <c:pt idx="9009">
                  <c:v>26.01641</c:v>
                </c:pt>
                <c:pt idx="9010">
                  <c:v>26.021039999999999</c:v>
                </c:pt>
                <c:pt idx="9011">
                  <c:v>26.025670000000002</c:v>
                </c:pt>
                <c:pt idx="9012">
                  <c:v>26.0303</c:v>
                </c:pt>
                <c:pt idx="9013">
                  <c:v>26.034930000000003</c:v>
                </c:pt>
                <c:pt idx="9014">
                  <c:v>26.039559999999998</c:v>
                </c:pt>
                <c:pt idx="9015">
                  <c:v>26.044189999999997</c:v>
                </c:pt>
                <c:pt idx="9016">
                  <c:v>26.04881</c:v>
                </c:pt>
                <c:pt idx="9017">
                  <c:v>26.053440000000002</c:v>
                </c:pt>
                <c:pt idx="9018">
                  <c:v>26.058070000000001</c:v>
                </c:pt>
                <c:pt idx="9019">
                  <c:v>26.0627</c:v>
                </c:pt>
                <c:pt idx="9020">
                  <c:v>26.067329999999998</c:v>
                </c:pt>
                <c:pt idx="9021">
                  <c:v>26.071960000000001</c:v>
                </c:pt>
                <c:pt idx="9022">
                  <c:v>26.076589999999999</c:v>
                </c:pt>
                <c:pt idx="9023">
                  <c:v>26.081219999999998</c:v>
                </c:pt>
                <c:pt idx="9024">
                  <c:v>26.085850000000001</c:v>
                </c:pt>
                <c:pt idx="9025">
                  <c:v>26.090479999999999</c:v>
                </c:pt>
                <c:pt idx="9026">
                  <c:v>26.095110000000002</c:v>
                </c:pt>
                <c:pt idx="9027">
                  <c:v>26.099740000000001</c:v>
                </c:pt>
                <c:pt idx="9028">
                  <c:v>26.104369999999999</c:v>
                </c:pt>
                <c:pt idx="9029">
                  <c:v>26.109000000000002</c:v>
                </c:pt>
                <c:pt idx="9030">
                  <c:v>26.113630000000001</c:v>
                </c:pt>
                <c:pt idx="9031">
                  <c:v>26.118259999999999</c:v>
                </c:pt>
                <c:pt idx="9032">
                  <c:v>26.122889999999998</c:v>
                </c:pt>
                <c:pt idx="9033">
                  <c:v>26.127520000000001</c:v>
                </c:pt>
                <c:pt idx="9034">
                  <c:v>26.132149999999999</c:v>
                </c:pt>
                <c:pt idx="9035">
                  <c:v>26.136779999999998</c:v>
                </c:pt>
                <c:pt idx="9036">
                  <c:v>26.14141</c:v>
                </c:pt>
                <c:pt idx="9037">
                  <c:v>26.146039999999999</c:v>
                </c:pt>
                <c:pt idx="9038">
                  <c:v>26.150670000000002</c:v>
                </c:pt>
                <c:pt idx="9039">
                  <c:v>26.1553</c:v>
                </c:pt>
                <c:pt idx="9040">
                  <c:v>26.159930000000003</c:v>
                </c:pt>
                <c:pt idx="9041">
                  <c:v>26.164560000000002</c:v>
                </c:pt>
                <c:pt idx="9042">
                  <c:v>26.169189999999997</c:v>
                </c:pt>
                <c:pt idx="9043">
                  <c:v>26.173819999999999</c:v>
                </c:pt>
                <c:pt idx="9044">
                  <c:v>26.178449999999998</c:v>
                </c:pt>
                <c:pt idx="9045">
                  <c:v>26.18309</c:v>
                </c:pt>
                <c:pt idx="9046">
                  <c:v>26.187720000000002</c:v>
                </c:pt>
                <c:pt idx="9047">
                  <c:v>26.192350000000001</c:v>
                </c:pt>
                <c:pt idx="9048">
                  <c:v>26.19698</c:v>
                </c:pt>
                <c:pt idx="9049">
                  <c:v>26.201609999999999</c:v>
                </c:pt>
                <c:pt idx="9050">
                  <c:v>26.206239999999998</c:v>
                </c:pt>
                <c:pt idx="9051">
                  <c:v>26.21087</c:v>
                </c:pt>
                <c:pt idx="9052">
                  <c:v>26.215499999999999</c:v>
                </c:pt>
                <c:pt idx="9053">
                  <c:v>26.220130000000001</c:v>
                </c:pt>
                <c:pt idx="9054">
                  <c:v>26.22476</c:v>
                </c:pt>
                <c:pt idx="9055">
                  <c:v>26.229390000000002</c:v>
                </c:pt>
                <c:pt idx="9056">
                  <c:v>26.234029999999997</c:v>
                </c:pt>
                <c:pt idx="9057">
                  <c:v>26.238659999999999</c:v>
                </c:pt>
                <c:pt idx="9058">
                  <c:v>26.243289999999998</c:v>
                </c:pt>
                <c:pt idx="9059">
                  <c:v>26.247920000000001</c:v>
                </c:pt>
                <c:pt idx="9060">
                  <c:v>26.252549999999999</c:v>
                </c:pt>
                <c:pt idx="9061">
                  <c:v>26.257180000000002</c:v>
                </c:pt>
                <c:pt idx="9062">
                  <c:v>26.261810000000001</c:v>
                </c:pt>
                <c:pt idx="9063">
                  <c:v>26.266449999999999</c:v>
                </c:pt>
                <c:pt idx="9064">
                  <c:v>26.271079999999998</c:v>
                </c:pt>
                <c:pt idx="9065">
                  <c:v>26.27571</c:v>
                </c:pt>
                <c:pt idx="9066">
                  <c:v>26.280339999999999</c:v>
                </c:pt>
                <c:pt idx="9067">
                  <c:v>26.284970000000001</c:v>
                </c:pt>
                <c:pt idx="9068">
                  <c:v>26.2896</c:v>
                </c:pt>
                <c:pt idx="9069">
                  <c:v>26.294239999999999</c:v>
                </c:pt>
                <c:pt idx="9070">
                  <c:v>26.298869999999997</c:v>
                </c:pt>
                <c:pt idx="9071">
                  <c:v>26.3035</c:v>
                </c:pt>
                <c:pt idx="9072">
                  <c:v>26.308129999999998</c:v>
                </c:pt>
                <c:pt idx="9073">
                  <c:v>26.312760000000001</c:v>
                </c:pt>
                <c:pt idx="9074">
                  <c:v>26.317400000000003</c:v>
                </c:pt>
                <c:pt idx="9075">
                  <c:v>26.322029999999998</c:v>
                </c:pt>
                <c:pt idx="9076">
                  <c:v>26.32666</c:v>
                </c:pt>
                <c:pt idx="9077">
                  <c:v>26.331289999999999</c:v>
                </c:pt>
                <c:pt idx="9078">
                  <c:v>26.335919999999998</c:v>
                </c:pt>
                <c:pt idx="9079">
                  <c:v>26.34056</c:v>
                </c:pt>
                <c:pt idx="9080">
                  <c:v>26.345190000000002</c:v>
                </c:pt>
                <c:pt idx="9081">
                  <c:v>26.349820000000001</c:v>
                </c:pt>
                <c:pt idx="9082">
                  <c:v>26.35445</c:v>
                </c:pt>
                <c:pt idx="9083">
                  <c:v>26.359090000000002</c:v>
                </c:pt>
                <c:pt idx="9084">
                  <c:v>26.363720000000001</c:v>
                </c:pt>
                <c:pt idx="9085">
                  <c:v>26.36835</c:v>
                </c:pt>
                <c:pt idx="9086">
                  <c:v>26.372980000000002</c:v>
                </c:pt>
                <c:pt idx="9087">
                  <c:v>26.37762</c:v>
                </c:pt>
                <c:pt idx="9088">
                  <c:v>26.382249999999999</c:v>
                </c:pt>
                <c:pt idx="9089">
                  <c:v>26.386880000000001</c:v>
                </c:pt>
                <c:pt idx="9090">
                  <c:v>26.39152</c:v>
                </c:pt>
                <c:pt idx="9091">
                  <c:v>26.396149999999999</c:v>
                </c:pt>
                <c:pt idx="9092">
                  <c:v>26.400779999999997</c:v>
                </c:pt>
                <c:pt idx="9093">
                  <c:v>26.40541</c:v>
                </c:pt>
                <c:pt idx="9094">
                  <c:v>26.410050000000002</c:v>
                </c:pt>
                <c:pt idx="9095">
                  <c:v>26.414680000000001</c:v>
                </c:pt>
                <c:pt idx="9096">
                  <c:v>26.419310000000003</c:v>
                </c:pt>
                <c:pt idx="9097">
                  <c:v>26.423950000000001</c:v>
                </c:pt>
                <c:pt idx="9098">
                  <c:v>26.42858</c:v>
                </c:pt>
                <c:pt idx="9099">
                  <c:v>26.433209999999999</c:v>
                </c:pt>
                <c:pt idx="9100">
                  <c:v>26.437849999999997</c:v>
                </c:pt>
                <c:pt idx="9101">
                  <c:v>26.44248</c:v>
                </c:pt>
                <c:pt idx="9102">
                  <c:v>26.447109999999999</c:v>
                </c:pt>
                <c:pt idx="9103">
                  <c:v>26.451750000000001</c:v>
                </c:pt>
                <c:pt idx="9104">
                  <c:v>26.456380000000003</c:v>
                </c:pt>
                <c:pt idx="9105">
                  <c:v>26.461010000000002</c:v>
                </c:pt>
                <c:pt idx="9106">
                  <c:v>26.46565</c:v>
                </c:pt>
                <c:pt idx="9107">
                  <c:v>26.470279999999999</c:v>
                </c:pt>
                <c:pt idx="9108">
                  <c:v>26.474919999999997</c:v>
                </c:pt>
                <c:pt idx="9109">
                  <c:v>26.47955</c:v>
                </c:pt>
                <c:pt idx="9110">
                  <c:v>26.484179999999999</c:v>
                </c:pt>
                <c:pt idx="9111">
                  <c:v>26.48882</c:v>
                </c:pt>
                <c:pt idx="9112">
                  <c:v>26.493450000000003</c:v>
                </c:pt>
                <c:pt idx="9113">
                  <c:v>26.498080000000002</c:v>
                </c:pt>
                <c:pt idx="9114">
                  <c:v>26.50272</c:v>
                </c:pt>
                <c:pt idx="9115">
                  <c:v>26.507349999999999</c:v>
                </c:pt>
                <c:pt idx="9116">
                  <c:v>26.511990000000001</c:v>
                </c:pt>
                <c:pt idx="9117">
                  <c:v>26.51662</c:v>
                </c:pt>
                <c:pt idx="9118">
                  <c:v>26.521249999999998</c:v>
                </c:pt>
                <c:pt idx="9119">
                  <c:v>26.52589</c:v>
                </c:pt>
                <c:pt idx="9120">
                  <c:v>26.530519999999999</c:v>
                </c:pt>
                <c:pt idx="9121">
                  <c:v>26.535159999999998</c:v>
                </c:pt>
                <c:pt idx="9122">
                  <c:v>26.53979</c:v>
                </c:pt>
                <c:pt idx="9123">
                  <c:v>26.544430000000002</c:v>
                </c:pt>
                <c:pt idx="9124">
                  <c:v>26.549060000000001</c:v>
                </c:pt>
                <c:pt idx="9125">
                  <c:v>26.55369</c:v>
                </c:pt>
                <c:pt idx="9126">
                  <c:v>26.558330000000002</c:v>
                </c:pt>
                <c:pt idx="9127">
                  <c:v>26.56296</c:v>
                </c:pt>
                <c:pt idx="9128">
                  <c:v>26.567599999999999</c:v>
                </c:pt>
                <c:pt idx="9129">
                  <c:v>26.572229999999998</c:v>
                </c:pt>
                <c:pt idx="9130">
                  <c:v>26.57687</c:v>
                </c:pt>
                <c:pt idx="9131">
                  <c:v>26.581500000000002</c:v>
                </c:pt>
                <c:pt idx="9132">
                  <c:v>26.58614</c:v>
                </c:pt>
                <c:pt idx="9133">
                  <c:v>26.590769999999999</c:v>
                </c:pt>
                <c:pt idx="9134">
                  <c:v>26.595410000000001</c:v>
                </c:pt>
                <c:pt idx="9135">
                  <c:v>26.60004</c:v>
                </c:pt>
                <c:pt idx="9136">
                  <c:v>26.604679999999998</c:v>
                </c:pt>
                <c:pt idx="9137">
                  <c:v>26.609310000000001</c:v>
                </c:pt>
                <c:pt idx="9138">
                  <c:v>26.613949999999999</c:v>
                </c:pt>
                <c:pt idx="9139">
                  <c:v>26.618579999999998</c:v>
                </c:pt>
                <c:pt idx="9140">
                  <c:v>26.62322</c:v>
                </c:pt>
                <c:pt idx="9141">
                  <c:v>26.627850000000002</c:v>
                </c:pt>
                <c:pt idx="9142">
                  <c:v>26.632490000000001</c:v>
                </c:pt>
                <c:pt idx="9143">
                  <c:v>26.637119999999999</c:v>
                </c:pt>
                <c:pt idx="9144">
                  <c:v>26.641760000000001</c:v>
                </c:pt>
                <c:pt idx="9145">
                  <c:v>26.64639</c:v>
                </c:pt>
                <c:pt idx="9146">
                  <c:v>26.651029999999999</c:v>
                </c:pt>
                <c:pt idx="9147">
                  <c:v>26.655660000000001</c:v>
                </c:pt>
                <c:pt idx="9148">
                  <c:v>26.660300000000003</c:v>
                </c:pt>
                <c:pt idx="9149">
                  <c:v>26.664940000000001</c:v>
                </c:pt>
                <c:pt idx="9150">
                  <c:v>26.66957</c:v>
                </c:pt>
                <c:pt idx="9151">
                  <c:v>26.674209999999999</c:v>
                </c:pt>
                <c:pt idx="9152">
                  <c:v>26.678839999999997</c:v>
                </c:pt>
                <c:pt idx="9153">
                  <c:v>26.683479999999999</c:v>
                </c:pt>
                <c:pt idx="9154">
                  <c:v>26.688110000000002</c:v>
                </c:pt>
                <c:pt idx="9155">
                  <c:v>26.69275</c:v>
                </c:pt>
                <c:pt idx="9156">
                  <c:v>26.697390000000002</c:v>
                </c:pt>
                <c:pt idx="9157">
                  <c:v>26.702020000000001</c:v>
                </c:pt>
                <c:pt idx="9158">
                  <c:v>26.706659999999999</c:v>
                </c:pt>
                <c:pt idx="9159">
                  <c:v>26.711289999999998</c:v>
                </c:pt>
                <c:pt idx="9160">
                  <c:v>26.71593</c:v>
                </c:pt>
                <c:pt idx="9161">
                  <c:v>26.720560000000003</c:v>
                </c:pt>
                <c:pt idx="9162">
                  <c:v>26.725200000000001</c:v>
                </c:pt>
                <c:pt idx="9163">
                  <c:v>26.729840000000003</c:v>
                </c:pt>
                <c:pt idx="9164">
                  <c:v>26.734480000000001</c:v>
                </c:pt>
                <c:pt idx="9165">
                  <c:v>26.73911</c:v>
                </c:pt>
                <c:pt idx="9166">
                  <c:v>26.743749999999999</c:v>
                </c:pt>
                <c:pt idx="9167">
                  <c:v>26.748379999999997</c:v>
                </c:pt>
                <c:pt idx="9168">
                  <c:v>26.753019999999999</c:v>
                </c:pt>
                <c:pt idx="9169">
                  <c:v>26.757659999999998</c:v>
                </c:pt>
                <c:pt idx="9170">
                  <c:v>26.76229</c:v>
                </c:pt>
                <c:pt idx="9171">
                  <c:v>26.766930000000002</c:v>
                </c:pt>
                <c:pt idx="9172">
                  <c:v>26.771570000000001</c:v>
                </c:pt>
                <c:pt idx="9173">
                  <c:v>26.776199999999999</c:v>
                </c:pt>
                <c:pt idx="9174">
                  <c:v>26.780840000000001</c:v>
                </c:pt>
                <c:pt idx="9175">
                  <c:v>26.78548</c:v>
                </c:pt>
                <c:pt idx="9176">
                  <c:v>26.790109999999999</c:v>
                </c:pt>
                <c:pt idx="9177">
                  <c:v>26.794750000000001</c:v>
                </c:pt>
                <c:pt idx="9178">
                  <c:v>26.799389999999999</c:v>
                </c:pt>
                <c:pt idx="9179">
                  <c:v>26.804020000000001</c:v>
                </c:pt>
                <c:pt idx="9180">
                  <c:v>26.808660000000003</c:v>
                </c:pt>
                <c:pt idx="9181">
                  <c:v>26.813300000000002</c:v>
                </c:pt>
                <c:pt idx="9182">
                  <c:v>26.81793</c:v>
                </c:pt>
                <c:pt idx="9183">
                  <c:v>26.822569999999999</c:v>
                </c:pt>
                <c:pt idx="9184">
                  <c:v>26.827210000000001</c:v>
                </c:pt>
                <c:pt idx="9185">
                  <c:v>26.831849999999999</c:v>
                </c:pt>
                <c:pt idx="9186">
                  <c:v>26.836479999999998</c:v>
                </c:pt>
                <c:pt idx="9187">
                  <c:v>26.84112</c:v>
                </c:pt>
                <c:pt idx="9188">
                  <c:v>26.845759999999999</c:v>
                </c:pt>
                <c:pt idx="9189">
                  <c:v>26.850389999999997</c:v>
                </c:pt>
                <c:pt idx="9190">
                  <c:v>26.855029999999999</c:v>
                </c:pt>
                <c:pt idx="9191">
                  <c:v>26.859669999999998</c:v>
                </c:pt>
                <c:pt idx="9192">
                  <c:v>26.86431</c:v>
                </c:pt>
                <c:pt idx="9193">
                  <c:v>26.868940000000002</c:v>
                </c:pt>
                <c:pt idx="9194">
                  <c:v>26.87358</c:v>
                </c:pt>
                <c:pt idx="9195">
                  <c:v>26.878220000000002</c:v>
                </c:pt>
                <c:pt idx="9196">
                  <c:v>26.882860000000001</c:v>
                </c:pt>
                <c:pt idx="9197">
                  <c:v>26.887500000000003</c:v>
                </c:pt>
                <c:pt idx="9198">
                  <c:v>26.892130000000002</c:v>
                </c:pt>
                <c:pt idx="9199">
                  <c:v>26.89677</c:v>
                </c:pt>
                <c:pt idx="9200">
                  <c:v>26.901410000000002</c:v>
                </c:pt>
                <c:pt idx="9201">
                  <c:v>26.90605</c:v>
                </c:pt>
                <c:pt idx="9202">
                  <c:v>26.910690000000002</c:v>
                </c:pt>
                <c:pt idx="9203">
                  <c:v>26.915320000000001</c:v>
                </c:pt>
                <c:pt idx="9204">
                  <c:v>26.91996</c:v>
                </c:pt>
                <c:pt idx="9205">
                  <c:v>26.924600000000002</c:v>
                </c:pt>
                <c:pt idx="9206">
                  <c:v>26.92924</c:v>
                </c:pt>
                <c:pt idx="9207">
                  <c:v>26.933880000000002</c:v>
                </c:pt>
                <c:pt idx="9208">
                  <c:v>26.938509999999997</c:v>
                </c:pt>
                <c:pt idx="9209">
                  <c:v>26.943149999999999</c:v>
                </c:pt>
                <c:pt idx="9210">
                  <c:v>26.947789999999998</c:v>
                </c:pt>
                <c:pt idx="9211">
                  <c:v>26.95243</c:v>
                </c:pt>
                <c:pt idx="9212">
                  <c:v>26.957069999999998</c:v>
                </c:pt>
                <c:pt idx="9213">
                  <c:v>26.96171</c:v>
                </c:pt>
                <c:pt idx="9214">
                  <c:v>26.966349999999998</c:v>
                </c:pt>
                <c:pt idx="9215">
                  <c:v>26.970979999999997</c:v>
                </c:pt>
                <c:pt idx="9216">
                  <c:v>26.975619999999999</c:v>
                </c:pt>
                <c:pt idx="9217">
                  <c:v>26.980259999999998</c:v>
                </c:pt>
                <c:pt idx="9218">
                  <c:v>26.9849</c:v>
                </c:pt>
                <c:pt idx="9219">
                  <c:v>26.989539999999998</c:v>
                </c:pt>
                <c:pt idx="9220">
                  <c:v>26.99418</c:v>
                </c:pt>
                <c:pt idx="9221">
                  <c:v>26.998819999999998</c:v>
                </c:pt>
                <c:pt idx="9222">
                  <c:v>27.00346</c:v>
                </c:pt>
                <c:pt idx="9223">
                  <c:v>27.008089999999999</c:v>
                </c:pt>
                <c:pt idx="9224">
                  <c:v>27.012729999999998</c:v>
                </c:pt>
                <c:pt idx="9225">
                  <c:v>27.01737</c:v>
                </c:pt>
                <c:pt idx="9226">
                  <c:v>27.022009999999998</c:v>
                </c:pt>
                <c:pt idx="9227">
                  <c:v>27.02665</c:v>
                </c:pt>
                <c:pt idx="9228">
                  <c:v>27.031289999999998</c:v>
                </c:pt>
                <c:pt idx="9229">
                  <c:v>27.03593</c:v>
                </c:pt>
                <c:pt idx="9230">
                  <c:v>27.040569999999999</c:v>
                </c:pt>
                <c:pt idx="9231">
                  <c:v>27.045210000000001</c:v>
                </c:pt>
                <c:pt idx="9232">
                  <c:v>27.049849999999999</c:v>
                </c:pt>
                <c:pt idx="9233">
                  <c:v>27.054490000000001</c:v>
                </c:pt>
                <c:pt idx="9234">
                  <c:v>27.05913</c:v>
                </c:pt>
                <c:pt idx="9235">
                  <c:v>27.063759999999998</c:v>
                </c:pt>
                <c:pt idx="9236">
                  <c:v>27.0684</c:v>
                </c:pt>
                <c:pt idx="9237">
                  <c:v>27.073039999999999</c:v>
                </c:pt>
                <c:pt idx="9238">
                  <c:v>27.077680000000001</c:v>
                </c:pt>
                <c:pt idx="9239">
                  <c:v>27.082319999999999</c:v>
                </c:pt>
                <c:pt idx="9240">
                  <c:v>27.086960000000001</c:v>
                </c:pt>
                <c:pt idx="9241">
                  <c:v>27.0916</c:v>
                </c:pt>
                <c:pt idx="9242">
                  <c:v>27.096240000000002</c:v>
                </c:pt>
                <c:pt idx="9243">
                  <c:v>27.10088</c:v>
                </c:pt>
                <c:pt idx="9244">
                  <c:v>27.105520000000002</c:v>
                </c:pt>
                <c:pt idx="9245">
                  <c:v>27.11016</c:v>
                </c:pt>
                <c:pt idx="9246">
                  <c:v>27.114800000000002</c:v>
                </c:pt>
                <c:pt idx="9247">
                  <c:v>27.119440000000001</c:v>
                </c:pt>
                <c:pt idx="9248">
                  <c:v>27.124079999999999</c:v>
                </c:pt>
                <c:pt idx="9249">
                  <c:v>27.128719999999998</c:v>
                </c:pt>
                <c:pt idx="9250">
                  <c:v>27.13336</c:v>
                </c:pt>
                <c:pt idx="9251">
                  <c:v>27.137999999999998</c:v>
                </c:pt>
                <c:pt idx="9252">
                  <c:v>27.14264</c:v>
                </c:pt>
                <c:pt idx="9253">
                  <c:v>27.147279999999999</c:v>
                </c:pt>
                <c:pt idx="9254">
                  <c:v>27.15192</c:v>
                </c:pt>
                <c:pt idx="9255">
                  <c:v>27.156559999999999</c:v>
                </c:pt>
                <c:pt idx="9256">
                  <c:v>27.161210000000001</c:v>
                </c:pt>
                <c:pt idx="9257">
                  <c:v>27.165849999999999</c:v>
                </c:pt>
                <c:pt idx="9258">
                  <c:v>27.170480000000001</c:v>
                </c:pt>
                <c:pt idx="9259">
                  <c:v>27.175129999999999</c:v>
                </c:pt>
                <c:pt idx="9260">
                  <c:v>27.179769999999998</c:v>
                </c:pt>
                <c:pt idx="9261">
                  <c:v>27.18441</c:v>
                </c:pt>
                <c:pt idx="9262">
                  <c:v>27.189049999999998</c:v>
                </c:pt>
                <c:pt idx="9263">
                  <c:v>27.19369</c:v>
                </c:pt>
                <c:pt idx="9264">
                  <c:v>27.198329999999999</c:v>
                </c:pt>
                <c:pt idx="9265">
                  <c:v>27.202970000000001</c:v>
                </c:pt>
                <c:pt idx="9266">
                  <c:v>27.207609999999999</c:v>
                </c:pt>
                <c:pt idx="9267">
                  <c:v>27.212250000000001</c:v>
                </c:pt>
                <c:pt idx="9268">
                  <c:v>27.216889999999999</c:v>
                </c:pt>
                <c:pt idx="9269">
                  <c:v>27.221530000000001</c:v>
                </c:pt>
                <c:pt idx="9270">
                  <c:v>27.226179999999999</c:v>
                </c:pt>
                <c:pt idx="9271">
                  <c:v>27.230819999999998</c:v>
                </c:pt>
                <c:pt idx="9272">
                  <c:v>27.23546</c:v>
                </c:pt>
                <c:pt idx="9273">
                  <c:v>27.240099999999998</c:v>
                </c:pt>
                <c:pt idx="9274">
                  <c:v>27.24474</c:v>
                </c:pt>
                <c:pt idx="9275">
                  <c:v>27.249379999999999</c:v>
                </c:pt>
                <c:pt idx="9276">
                  <c:v>27.254020000000001</c:v>
                </c:pt>
                <c:pt idx="9277">
                  <c:v>27.258659999999999</c:v>
                </c:pt>
                <c:pt idx="9278">
                  <c:v>27.263310000000001</c:v>
                </c:pt>
                <c:pt idx="9279">
                  <c:v>27.267949999999999</c:v>
                </c:pt>
                <c:pt idx="9280">
                  <c:v>27.272590000000001</c:v>
                </c:pt>
                <c:pt idx="9281">
                  <c:v>27.277229999999999</c:v>
                </c:pt>
                <c:pt idx="9282">
                  <c:v>27.281870000000001</c:v>
                </c:pt>
                <c:pt idx="9283">
                  <c:v>27.28651</c:v>
                </c:pt>
                <c:pt idx="9284">
                  <c:v>27.291150000000002</c:v>
                </c:pt>
                <c:pt idx="9285">
                  <c:v>27.2958</c:v>
                </c:pt>
                <c:pt idx="9286">
                  <c:v>27.300439999999998</c:v>
                </c:pt>
                <c:pt idx="9287">
                  <c:v>27.30508</c:v>
                </c:pt>
                <c:pt idx="9288">
                  <c:v>27.309719999999999</c:v>
                </c:pt>
                <c:pt idx="9289">
                  <c:v>27.314360000000001</c:v>
                </c:pt>
                <c:pt idx="9290">
                  <c:v>27.318999999999999</c:v>
                </c:pt>
                <c:pt idx="9291">
                  <c:v>27.323650000000001</c:v>
                </c:pt>
                <c:pt idx="9292">
                  <c:v>27.328290000000003</c:v>
                </c:pt>
                <c:pt idx="9293">
                  <c:v>27.332929999999998</c:v>
                </c:pt>
                <c:pt idx="9294">
                  <c:v>27.337569999999999</c:v>
                </c:pt>
                <c:pt idx="9295">
                  <c:v>27.342220000000001</c:v>
                </c:pt>
                <c:pt idx="9296">
                  <c:v>27.34686</c:v>
                </c:pt>
                <c:pt idx="9297">
                  <c:v>27.351500000000001</c:v>
                </c:pt>
                <c:pt idx="9298">
                  <c:v>27.35614</c:v>
                </c:pt>
                <c:pt idx="9299">
                  <c:v>27.360789999999998</c:v>
                </c:pt>
                <c:pt idx="9300">
                  <c:v>27.36543</c:v>
                </c:pt>
                <c:pt idx="9301">
                  <c:v>27.370069999999998</c:v>
                </c:pt>
                <c:pt idx="9302">
                  <c:v>27.37471</c:v>
                </c:pt>
                <c:pt idx="9303">
                  <c:v>27.379349999999999</c:v>
                </c:pt>
                <c:pt idx="9304">
                  <c:v>27.384</c:v>
                </c:pt>
                <c:pt idx="9305">
                  <c:v>27.388639999999999</c:v>
                </c:pt>
                <c:pt idx="9306">
                  <c:v>27.393280000000001</c:v>
                </c:pt>
                <c:pt idx="9307">
                  <c:v>27.397930000000002</c:v>
                </c:pt>
                <c:pt idx="9308">
                  <c:v>27.402570000000001</c:v>
                </c:pt>
                <c:pt idx="9309">
                  <c:v>27.407210000000003</c:v>
                </c:pt>
                <c:pt idx="9310">
                  <c:v>27.411850000000001</c:v>
                </c:pt>
                <c:pt idx="9311">
                  <c:v>27.416499999999999</c:v>
                </c:pt>
                <c:pt idx="9312">
                  <c:v>27.421140000000001</c:v>
                </c:pt>
                <c:pt idx="9313">
                  <c:v>27.42578</c:v>
                </c:pt>
                <c:pt idx="9314">
                  <c:v>27.430420000000002</c:v>
                </c:pt>
                <c:pt idx="9315">
                  <c:v>27.43507</c:v>
                </c:pt>
                <c:pt idx="9316">
                  <c:v>27.439709999999998</c:v>
                </c:pt>
                <c:pt idx="9317">
                  <c:v>27.44436</c:v>
                </c:pt>
                <c:pt idx="9318">
                  <c:v>27.449000000000002</c:v>
                </c:pt>
                <c:pt idx="9319">
                  <c:v>27.45364</c:v>
                </c:pt>
                <c:pt idx="9320">
                  <c:v>27.458280000000002</c:v>
                </c:pt>
                <c:pt idx="9321">
                  <c:v>27.46293</c:v>
                </c:pt>
                <c:pt idx="9322">
                  <c:v>27.467569999999998</c:v>
                </c:pt>
                <c:pt idx="9323">
                  <c:v>27.47221</c:v>
                </c:pt>
                <c:pt idx="9324">
                  <c:v>27.476859999999999</c:v>
                </c:pt>
                <c:pt idx="9325">
                  <c:v>27.4815</c:v>
                </c:pt>
                <c:pt idx="9326">
                  <c:v>27.486139999999999</c:v>
                </c:pt>
                <c:pt idx="9327">
                  <c:v>27.490790000000001</c:v>
                </c:pt>
                <c:pt idx="9328">
                  <c:v>27.495430000000002</c:v>
                </c:pt>
                <c:pt idx="9329">
                  <c:v>27.500070000000001</c:v>
                </c:pt>
                <c:pt idx="9330">
                  <c:v>27.504719999999999</c:v>
                </c:pt>
                <c:pt idx="9331">
                  <c:v>27.509360000000001</c:v>
                </c:pt>
                <c:pt idx="9332">
                  <c:v>27.514009999999999</c:v>
                </c:pt>
                <c:pt idx="9333">
                  <c:v>27.518649999999997</c:v>
                </c:pt>
                <c:pt idx="9334">
                  <c:v>27.523289999999999</c:v>
                </c:pt>
                <c:pt idx="9335">
                  <c:v>27.527940000000001</c:v>
                </c:pt>
                <c:pt idx="9336">
                  <c:v>27.532579999999999</c:v>
                </c:pt>
                <c:pt idx="9337">
                  <c:v>27.537220000000001</c:v>
                </c:pt>
                <c:pt idx="9338">
                  <c:v>27.541869999999999</c:v>
                </c:pt>
                <c:pt idx="9339">
                  <c:v>27.546510000000001</c:v>
                </c:pt>
                <c:pt idx="9340">
                  <c:v>27.551160000000003</c:v>
                </c:pt>
                <c:pt idx="9341">
                  <c:v>27.555799999999998</c:v>
                </c:pt>
                <c:pt idx="9342">
                  <c:v>27.560449999999999</c:v>
                </c:pt>
                <c:pt idx="9343">
                  <c:v>27.565090000000001</c:v>
                </c:pt>
                <c:pt idx="9344">
                  <c:v>27.569739999999999</c:v>
                </c:pt>
                <c:pt idx="9345">
                  <c:v>27.574379999999998</c:v>
                </c:pt>
                <c:pt idx="9346">
                  <c:v>27.57902</c:v>
                </c:pt>
                <c:pt idx="9347">
                  <c:v>27.583670000000001</c:v>
                </c:pt>
                <c:pt idx="9348">
                  <c:v>27.58831</c:v>
                </c:pt>
                <c:pt idx="9349">
                  <c:v>27.592959999999998</c:v>
                </c:pt>
                <c:pt idx="9350">
                  <c:v>27.5976</c:v>
                </c:pt>
                <c:pt idx="9351">
                  <c:v>27.602249999999998</c:v>
                </c:pt>
                <c:pt idx="9352">
                  <c:v>27.60689</c:v>
                </c:pt>
                <c:pt idx="9353">
                  <c:v>27.611540000000002</c:v>
                </c:pt>
                <c:pt idx="9354">
                  <c:v>27.61618</c:v>
                </c:pt>
                <c:pt idx="9355">
                  <c:v>27.620820000000002</c:v>
                </c:pt>
                <c:pt idx="9356">
                  <c:v>27.62547</c:v>
                </c:pt>
                <c:pt idx="9357">
                  <c:v>27.630109999999998</c:v>
                </c:pt>
                <c:pt idx="9358">
                  <c:v>27.63476</c:v>
                </c:pt>
                <c:pt idx="9359">
                  <c:v>27.639400000000002</c:v>
                </c:pt>
                <c:pt idx="9360">
                  <c:v>27.64405</c:v>
                </c:pt>
                <c:pt idx="9361">
                  <c:v>27.648689999999998</c:v>
                </c:pt>
                <c:pt idx="9362">
                  <c:v>27.65334</c:v>
                </c:pt>
                <c:pt idx="9363">
                  <c:v>27.657979999999998</c:v>
                </c:pt>
                <c:pt idx="9364">
                  <c:v>27.66263</c:v>
                </c:pt>
                <c:pt idx="9365">
                  <c:v>27.667270000000002</c:v>
                </c:pt>
                <c:pt idx="9366">
                  <c:v>27.67192</c:v>
                </c:pt>
                <c:pt idx="9367">
                  <c:v>27.676570000000002</c:v>
                </c:pt>
                <c:pt idx="9368">
                  <c:v>27.68121</c:v>
                </c:pt>
                <c:pt idx="9369">
                  <c:v>27.685859999999998</c:v>
                </c:pt>
                <c:pt idx="9370">
                  <c:v>27.6905</c:v>
                </c:pt>
                <c:pt idx="9371">
                  <c:v>27.695150000000002</c:v>
                </c:pt>
                <c:pt idx="9372">
                  <c:v>27.69979</c:v>
                </c:pt>
                <c:pt idx="9373">
                  <c:v>27.704440000000002</c:v>
                </c:pt>
                <c:pt idx="9374">
                  <c:v>27.70908</c:v>
                </c:pt>
                <c:pt idx="9375">
                  <c:v>27.713729999999998</c:v>
                </c:pt>
                <c:pt idx="9376">
                  <c:v>27.71837</c:v>
                </c:pt>
                <c:pt idx="9377">
                  <c:v>27.723020000000002</c:v>
                </c:pt>
                <c:pt idx="9378">
                  <c:v>27.72767</c:v>
                </c:pt>
                <c:pt idx="9379">
                  <c:v>27.732309999999998</c:v>
                </c:pt>
                <c:pt idx="9380">
                  <c:v>27.73696</c:v>
                </c:pt>
                <c:pt idx="9381">
                  <c:v>27.741600000000002</c:v>
                </c:pt>
                <c:pt idx="9382">
                  <c:v>27.74625</c:v>
                </c:pt>
                <c:pt idx="9383">
                  <c:v>27.750899999999998</c:v>
                </c:pt>
                <c:pt idx="9384">
                  <c:v>27.75554</c:v>
                </c:pt>
                <c:pt idx="9385">
                  <c:v>27.760190000000001</c:v>
                </c:pt>
                <c:pt idx="9386">
                  <c:v>27.76483</c:v>
                </c:pt>
                <c:pt idx="9387">
                  <c:v>27.769479999999998</c:v>
                </c:pt>
                <c:pt idx="9388">
                  <c:v>27.77413</c:v>
                </c:pt>
                <c:pt idx="9389">
                  <c:v>27.778770000000002</c:v>
                </c:pt>
                <c:pt idx="9390">
                  <c:v>27.78342</c:v>
                </c:pt>
                <c:pt idx="9391">
                  <c:v>27.788070000000001</c:v>
                </c:pt>
                <c:pt idx="9392">
                  <c:v>27.792710000000003</c:v>
                </c:pt>
                <c:pt idx="9393">
                  <c:v>27.797360000000001</c:v>
                </c:pt>
                <c:pt idx="9394">
                  <c:v>27.802</c:v>
                </c:pt>
                <c:pt idx="9395">
                  <c:v>27.806649999999998</c:v>
                </c:pt>
                <c:pt idx="9396">
                  <c:v>27.811299999999999</c:v>
                </c:pt>
                <c:pt idx="9397">
                  <c:v>27.815940000000001</c:v>
                </c:pt>
                <c:pt idx="9398">
                  <c:v>27.820589999999999</c:v>
                </c:pt>
                <c:pt idx="9399">
                  <c:v>27.825240000000001</c:v>
                </c:pt>
                <c:pt idx="9400">
                  <c:v>27.829880000000003</c:v>
                </c:pt>
                <c:pt idx="9401">
                  <c:v>27.834530000000001</c:v>
                </c:pt>
                <c:pt idx="9402">
                  <c:v>27.839180000000002</c:v>
                </c:pt>
                <c:pt idx="9403">
                  <c:v>27.843819999999997</c:v>
                </c:pt>
                <c:pt idx="9404">
                  <c:v>27.848469999999999</c:v>
                </c:pt>
                <c:pt idx="9405">
                  <c:v>27.853119999999997</c:v>
                </c:pt>
                <c:pt idx="9406">
                  <c:v>27.857770000000002</c:v>
                </c:pt>
                <c:pt idx="9407">
                  <c:v>27.862410000000001</c:v>
                </c:pt>
                <c:pt idx="9408">
                  <c:v>27.867059999999999</c:v>
                </c:pt>
                <c:pt idx="9409">
                  <c:v>27.87171</c:v>
                </c:pt>
                <c:pt idx="9410">
                  <c:v>27.876350000000002</c:v>
                </c:pt>
                <c:pt idx="9411">
                  <c:v>27.881</c:v>
                </c:pt>
                <c:pt idx="9412">
                  <c:v>27.885650000000002</c:v>
                </c:pt>
                <c:pt idx="9413">
                  <c:v>27.89029</c:v>
                </c:pt>
                <c:pt idx="9414">
                  <c:v>27.894939999999998</c:v>
                </c:pt>
                <c:pt idx="9415">
                  <c:v>27.89959</c:v>
                </c:pt>
                <c:pt idx="9416">
                  <c:v>27.904240000000001</c:v>
                </c:pt>
                <c:pt idx="9417">
                  <c:v>27.90888</c:v>
                </c:pt>
                <c:pt idx="9418">
                  <c:v>27.913529999999998</c:v>
                </c:pt>
                <c:pt idx="9419">
                  <c:v>27.91818</c:v>
                </c:pt>
                <c:pt idx="9420">
                  <c:v>27.922829999999998</c:v>
                </c:pt>
                <c:pt idx="9421">
                  <c:v>27.92747</c:v>
                </c:pt>
                <c:pt idx="9422">
                  <c:v>27.932120000000001</c:v>
                </c:pt>
                <c:pt idx="9423">
                  <c:v>27.936769999999999</c:v>
                </c:pt>
                <c:pt idx="9424">
                  <c:v>27.941420000000001</c:v>
                </c:pt>
                <c:pt idx="9425">
                  <c:v>27.946060000000003</c:v>
                </c:pt>
                <c:pt idx="9426">
                  <c:v>27.950710000000001</c:v>
                </c:pt>
                <c:pt idx="9427">
                  <c:v>27.955359999999999</c:v>
                </c:pt>
                <c:pt idx="9428">
                  <c:v>27.96001</c:v>
                </c:pt>
                <c:pt idx="9429">
                  <c:v>27.964659999999999</c:v>
                </c:pt>
                <c:pt idx="9430">
                  <c:v>27.9693</c:v>
                </c:pt>
                <c:pt idx="9431">
                  <c:v>27.973950000000002</c:v>
                </c:pt>
                <c:pt idx="9432">
                  <c:v>27.9786</c:v>
                </c:pt>
                <c:pt idx="9433">
                  <c:v>27.983250000000002</c:v>
                </c:pt>
                <c:pt idx="9434">
                  <c:v>27.9879</c:v>
                </c:pt>
                <c:pt idx="9435">
                  <c:v>27.992539999999998</c:v>
                </c:pt>
                <c:pt idx="9436">
                  <c:v>27.997190000000003</c:v>
                </c:pt>
                <c:pt idx="9437">
                  <c:v>28.001840000000001</c:v>
                </c:pt>
                <c:pt idx="9438">
                  <c:v>28.006489999999999</c:v>
                </c:pt>
                <c:pt idx="9439">
                  <c:v>28.011140000000001</c:v>
                </c:pt>
                <c:pt idx="9440">
                  <c:v>28.015789999999999</c:v>
                </c:pt>
                <c:pt idx="9441">
                  <c:v>28.020429999999998</c:v>
                </c:pt>
                <c:pt idx="9442">
                  <c:v>28.025079999999999</c:v>
                </c:pt>
                <c:pt idx="9443">
                  <c:v>28.029730000000001</c:v>
                </c:pt>
                <c:pt idx="9444">
                  <c:v>28.034380000000002</c:v>
                </c:pt>
                <c:pt idx="9445">
                  <c:v>28.03903</c:v>
                </c:pt>
                <c:pt idx="9446">
                  <c:v>28.043680000000002</c:v>
                </c:pt>
                <c:pt idx="9447">
                  <c:v>28.04833</c:v>
                </c:pt>
                <c:pt idx="9448">
                  <c:v>28.052969999999998</c:v>
                </c:pt>
                <c:pt idx="9449">
                  <c:v>28.05762</c:v>
                </c:pt>
                <c:pt idx="9450">
                  <c:v>28.062270000000002</c:v>
                </c:pt>
                <c:pt idx="9451">
                  <c:v>28.06692</c:v>
                </c:pt>
                <c:pt idx="9452">
                  <c:v>28.071570000000001</c:v>
                </c:pt>
                <c:pt idx="9453">
                  <c:v>28.076219999999999</c:v>
                </c:pt>
                <c:pt idx="9454">
                  <c:v>28.080870000000001</c:v>
                </c:pt>
                <c:pt idx="9455">
                  <c:v>28.085519999999999</c:v>
                </c:pt>
                <c:pt idx="9456">
                  <c:v>28.090170000000001</c:v>
                </c:pt>
                <c:pt idx="9457">
                  <c:v>28.094819999999999</c:v>
                </c:pt>
                <c:pt idx="9458">
                  <c:v>28.099460000000001</c:v>
                </c:pt>
                <c:pt idx="9459">
                  <c:v>28.104110000000002</c:v>
                </c:pt>
                <c:pt idx="9460">
                  <c:v>28.10876</c:v>
                </c:pt>
                <c:pt idx="9461">
                  <c:v>28.113409999999998</c:v>
                </c:pt>
                <c:pt idx="9462">
                  <c:v>28.11806</c:v>
                </c:pt>
                <c:pt idx="9463">
                  <c:v>28.122709999999998</c:v>
                </c:pt>
                <c:pt idx="9464">
                  <c:v>28.127359999999999</c:v>
                </c:pt>
                <c:pt idx="9465">
                  <c:v>28.132009999999998</c:v>
                </c:pt>
                <c:pt idx="9466">
                  <c:v>28.136659999999999</c:v>
                </c:pt>
                <c:pt idx="9467">
                  <c:v>28.141310000000001</c:v>
                </c:pt>
                <c:pt idx="9468">
                  <c:v>28.145960000000002</c:v>
                </c:pt>
                <c:pt idx="9469">
                  <c:v>28.15061</c:v>
                </c:pt>
                <c:pt idx="9470">
                  <c:v>28.155260000000002</c:v>
                </c:pt>
                <c:pt idx="9471">
                  <c:v>28.15991</c:v>
                </c:pt>
                <c:pt idx="9472">
                  <c:v>28.164560000000002</c:v>
                </c:pt>
                <c:pt idx="9473">
                  <c:v>28.16921</c:v>
                </c:pt>
                <c:pt idx="9474">
                  <c:v>28.173859999999998</c:v>
                </c:pt>
                <c:pt idx="9475">
                  <c:v>28.178509999999999</c:v>
                </c:pt>
                <c:pt idx="9476">
                  <c:v>28.183159999999997</c:v>
                </c:pt>
                <c:pt idx="9477">
                  <c:v>28.187809999999999</c:v>
                </c:pt>
                <c:pt idx="9478">
                  <c:v>28.192450000000001</c:v>
                </c:pt>
                <c:pt idx="9479">
                  <c:v>28.197110000000002</c:v>
                </c:pt>
                <c:pt idx="9480">
                  <c:v>28.20176</c:v>
                </c:pt>
                <c:pt idx="9481">
                  <c:v>28.206410000000002</c:v>
                </c:pt>
                <c:pt idx="9482">
                  <c:v>28.21106</c:v>
                </c:pt>
                <c:pt idx="9483">
                  <c:v>28.215710000000001</c:v>
                </c:pt>
                <c:pt idx="9484">
                  <c:v>28.220359999999999</c:v>
                </c:pt>
                <c:pt idx="9485">
                  <c:v>28.225009999999997</c:v>
                </c:pt>
                <c:pt idx="9486">
                  <c:v>28.229659999999999</c:v>
                </c:pt>
                <c:pt idx="9487">
                  <c:v>28.234309999999997</c:v>
                </c:pt>
                <c:pt idx="9488">
                  <c:v>28.238959999999999</c:v>
                </c:pt>
                <c:pt idx="9489">
                  <c:v>28.24361</c:v>
                </c:pt>
                <c:pt idx="9490">
                  <c:v>28.248260000000002</c:v>
                </c:pt>
                <c:pt idx="9491">
                  <c:v>28.25291</c:v>
                </c:pt>
                <c:pt idx="9492">
                  <c:v>28.257560000000002</c:v>
                </c:pt>
                <c:pt idx="9493">
                  <c:v>28.26221</c:v>
                </c:pt>
                <c:pt idx="9494">
                  <c:v>28.266860000000001</c:v>
                </c:pt>
                <c:pt idx="9495">
                  <c:v>28.271509999999999</c:v>
                </c:pt>
                <c:pt idx="9496">
                  <c:v>28.276160000000001</c:v>
                </c:pt>
                <c:pt idx="9497">
                  <c:v>28.280809999999999</c:v>
                </c:pt>
                <c:pt idx="9498">
                  <c:v>28.285459999999997</c:v>
                </c:pt>
                <c:pt idx="9499">
                  <c:v>28.290119999999998</c:v>
                </c:pt>
                <c:pt idx="9500">
                  <c:v>28.29477</c:v>
                </c:pt>
                <c:pt idx="9501">
                  <c:v>28.299419999999998</c:v>
                </c:pt>
                <c:pt idx="9502">
                  <c:v>28.304069999999999</c:v>
                </c:pt>
                <c:pt idx="9503">
                  <c:v>28.308719999999997</c:v>
                </c:pt>
                <c:pt idx="9504">
                  <c:v>28.313370000000003</c:v>
                </c:pt>
                <c:pt idx="9505">
                  <c:v>28.318020000000001</c:v>
                </c:pt>
                <c:pt idx="9506">
                  <c:v>28.322670000000002</c:v>
                </c:pt>
                <c:pt idx="9507">
                  <c:v>28.32732</c:v>
                </c:pt>
                <c:pt idx="9508">
                  <c:v>28.331970000000002</c:v>
                </c:pt>
                <c:pt idx="9509">
                  <c:v>28.336630000000003</c:v>
                </c:pt>
                <c:pt idx="9510">
                  <c:v>28.341280000000001</c:v>
                </c:pt>
                <c:pt idx="9511">
                  <c:v>28.345929999999999</c:v>
                </c:pt>
                <c:pt idx="9512">
                  <c:v>28.350580000000001</c:v>
                </c:pt>
                <c:pt idx="9513">
                  <c:v>28.355229999999999</c:v>
                </c:pt>
                <c:pt idx="9514">
                  <c:v>28.35988</c:v>
                </c:pt>
                <c:pt idx="9515">
                  <c:v>28.364529999999998</c:v>
                </c:pt>
                <c:pt idx="9516">
                  <c:v>28.36918</c:v>
                </c:pt>
                <c:pt idx="9517">
                  <c:v>28.373840000000001</c:v>
                </c:pt>
                <c:pt idx="9518">
                  <c:v>28.378489999999999</c:v>
                </c:pt>
                <c:pt idx="9519">
                  <c:v>28.383140000000001</c:v>
                </c:pt>
                <c:pt idx="9520">
                  <c:v>28.387789999999999</c:v>
                </c:pt>
                <c:pt idx="9521">
                  <c:v>28.392440000000001</c:v>
                </c:pt>
                <c:pt idx="9522">
                  <c:v>28.397100000000002</c:v>
                </c:pt>
                <c:pt idx="9523">
                  <c:v>28.40175</c:v>
                </c:pt>
                <c:pt idx="9524">
                  <c:v>28.406399999999998</c:v>
                </c:pt>
                <c:pt idx="9525">
                  <c:v>28.411049999999999</c:v>
                </c:pt>
                <c:pt idx="9526">
                  <c:v>28.415699999999998</c:v>
                </c:pt>
                <c:pt idx="9527">
                  <c:v>28.420359999999999</c:v>
                </c:pt>
                <c:pt idx="9528">
                  <c:v>28.42501</c:v>
                </c:pt>
                <c:pt idx="9529">
                  <c:v>28.429659999999998</c:v>
                </c:pt>
                <c:pt idx="9530">
                  <c:v>28.43431</c:v>
                </c:pt>
                <c:pt idx="9531">
                  <c:v>28.438959999999998</c:v>
                </c:pt>
                <c:pt idx="9532">
                  <c:v>28.443619999999999</c:v>
                </c:pt>
                <c:pt idx="9533">
                  <c:v>28.448270000000001</c:v>
                </c:pt>
                <c:pt idx="9534">
                  <c:v>28.452919999999999</c:v>
                </c:pt>
                <c:pt idx="9535">
                  <c:v>28.45757</c:v>
                </c:pt>
                <c:pt idx="9536">
                  <c:v>28.462230000000002</c:v>
                </c:pt>
                <c:pt idx="9537">
                  <c:v>28.46688</c:v>
                </c:pt>
                <c:pt idx="9538">
                  <c:v>28.471529999999998</c:v>
                </c:pt>
                <c:pt idx="9539">
                  <c:v>28.476179999999999</c:v>
                </c:pt>
                <c:pt idx="9540">
                  <c:v>28.480840000000001</c:v>
                </c:pt>
                <c:pt idx="9541">
                  <c:v>28.485489999999999</c:v>
                </c:pt>
                <c:pt idx="9542">
                  <c:v>28.49014</c:v>
                </c:pt>
                <c:pt idx="9543">
                  <c:v>28.494789999999998</c:v>
                </c:pt>
                <c:pt idx="9544">
                  <c:v>28.49944</c:v>
                </c:pt>
                <c:pt idx="9545">
                  <c:v>28.504100000000001</c:v>
                </c:pt>
                <c:pt idx="9546">
                  <c:v>28.508749999999999</c:v>
                </c:pt>
                <c:pt idx="9547">
                  <c:v>28.513400000000001</c:v>
                </c:pt>
                <c:pt idx="9548">
                  <c:v>28.518060000000002</c:v>
                </c:pt>
                <c:pt idx="9549">
                  <c:v>28.52271</c:v>
                </c:pt>
                <c:pt idx="9550">
                  <c:v>28.527360000000002</c:v>
                </c:pt>
                <c:pt idx="9551">
                  <c:v>28.532020000000003</c:v>
                </c:pt>
                <c:pt idx="9552">
                  <c:v>28.536670000000001</c:v>
                </c:pt>
                <c:pt idx="9553">
                  <c:v>28.541319999999999</c:v>
                </c:pt>
                <c:pt idx="9554">
                  <c:v>28.545970000000001</c:v>
                </c:pt>
                <c:pt idx="9555">
                  <c:v>28.550630000000002</c:v>
                </c:pt>
                <c:pt idx="9556">
                  <c:v>28.55528</c:v>
                </c:pt>
                <c:pt idx="9557">
                  <c:v>28.559930000000001</c:v>
                </c:pt>
                <c:pt idx="9558">
                  <c:v>28.564590000000003</c:v>
                </c:pt>
                <c:pt idx="9559">
                  <c:v>28.569240000000001</c:v>
                </c:pt>
                <c:pt idx="9560">
                  <c:v>28.573890000000002</c:v>
                </c:pt>
                <c:pt idx="9561">
                  <c:v>28.57855</c:v>
                </c:pt>
                <c:pt idx="9562">
                  <c:v>28.583199999999998</c:v>
                </c:pt>
                <c:pt idx="9563">
                  <c:v>28.587850000000003</c:v>
                </c:pt>
                <c:pt idx="9564">
                  <c:v>28.592510000000001</c:v>
                </c:pt>
                <c:pt idx="9565">
                  <c:v>28.597159999999999</c:v>
                </c:pt>
                <c:pt idx="9566">
                  <c:v>28.601809999999997</c:v>
                </c:pt>
                <c:pt idx="9567">
                  <c:v>28.606469999999998</c:v>
                </c:pt>
                <c:pt idx="9568">
                  <c:v>28.61112</c:v>
                </c:pt>
                <c:pt idx="9569">
                  <c:v>28.615769999999998</c:v>
                </c:pt>
                <c:pt idx="9570">
                  <c:v>28.620429999999999</c:v>
                </c:pt>
                <c:pt idx="9571">
                  <c:v>28.625080000000001</c:v>
                </c:pt>
                <c:pt idx="9572">
                  <c:v>28.629740000000002</c:v>
                </c:pt>
                <c:pt idx="9573">
                  <c:v>28.63439</c:v>
                </c:pt>
                <c:pt idx="9574">
                  <c:v>28.639040000000001</c:v>
                </c:pt>
                <c:pt idx="9575">
                  <c:v>28.643700000000003</c:v>
                </c:pt>
                <c:pt idx="9576">
                  <c:v>28.648350000000001</c:v>
                </c:pt>
                <c:pt idx="9577">
                  <c:v>28.653009999999998</c:v>
                </c:pt>
                <c:pt idx="9578">
                  <c:v>28.65766</c:v>
                </c:pt>
                <c:pt idx="9579">
                  <c:v>28.662310000000002</c:v>
                </c:pt>
                <c:pt idx="9580">
                  <c:v>28.666969999999999</c:v>
                </c:pt>
                <c:pt idx="9581">
                  <c:v>28.671619999999997</c:v>
                </c:pt>
                <c:pt idx="9582">
                  <c:v>28.676279999999998</c:v>
                </c:pt>
                <c:pt idx="9583">
                  <c:v>28.68093</c:v>
                </c:pt>
                <c:pt idx="9584">
                  <c:v>28.685590000000001</c:v>
                </c:pt>
                <c:pt idx="9585">
                  <c:v>28.690239999999999</c:v>
                </c:pt>
                <c:pt idx="9586">
                  <c:v>28.694890000000001</c:v>
                </c:pt>
                <c:pt idx="9587">
                  <c:v>28.699550000000002</c:v>
                </c:pt>
                <c:pt idx="9588">
                  <c:v>28.7042</c:v>
                </c:pt>
                <c:pt idx="9589">
                  <c:v>28.708859999999998</c:v>
                </c:pt>
                <c:pt idx="9590">
                  <c:v>28.713509999999999</c:v>
                </c:pt>
                <c:pt idx="9591">
                  <c:v>28.718170000000001</c:v>
                </c:pt>
                <c:pt idx="9592">
                  <c:v>28.722819999999999</c:v>
                </c:pt>
                <c:pt idx="9593">
                  <c:v>28.72748</c:v>
                </c:pt>
                <c:pt idx="9594">
                  <c:v>28.732130000000002</c:v>
                </c:pt>
                <c:pt idx="9595">
                  <c:v>28.736790000000003</c:v>
                </c:pt>
                <c:pt idx="9596">
                  <c:v>28.741440000000001</c:v>
                </c:pt>
                <c:pt idx="9597">
                  <c:v>28.746089999999999</c:v>
                </c:pt>
                <c:pt idx="9598">
                  <c:v>28.75075</c:v>
                </c:pt>
                <c:pt idx="9599">
                  <c:v>28.755400000000002</c:v>
                </c:pt>
                <c:pt idx="9600">
                  <c:v>28.760059999999999</c:v>
                </c:pt>
                <c:pt idx="9601">
                  <c:v>28.764720000000001</c:v>
                </c:pt>
                <c:pt idx="9602">
                  <c:v>28.769369999999999</c:v>
                </c:pt>
                <c:pt idx="9603">
                  <c:v>28.77402</c:v>
                </c:pt>
                <c:pt idx="9604">
                  <c:v>28.778680000000001</c:v>
                </c:pt>
                <c:pt idx="9605">
                  <c:v>28.783329999999999</c:v>
                </c:pt>
                <c:pt idx="9606">
                  <c:v>28.787990000000001</c:v>
                </c:pt>
                <c:pt idx="9607">
                  <c:v>28.792649999999998</c:v>
                </c:pt>
                <c:pt idx="9608">
                  <c:v>28.7973</c:v>
                </c:pt>
                <c:pt idx="9609">
                  <c:v>28.801960000000001</c:v>
                </c:pt>
                <c:pt idx="9610">
                  <c:v>28.806609999999999</c:v>
                </c:pt>
                <c:pt idx="9611">
                  <c:v>28.81127</c:v>
                </c:pt>
                <c:pt idx="9612">
                  <c:v>28.815919999999998</c:v>
                </c:pt>
                <c:pt idx="9613">
                  <c:v>28.82058</c:v>
                </c:pt>
                <c:pt idx="9614">
                  <c:v>28.825230000000001</c:v>
                </c:pt>
                <c:pt idx="9615">
                  <c:v>28.829889999999999</c:v>
                </c:pt>
                <c:pt idx="9616">
                  <c:v>28.834540000000001</c:v>
                </c:pt>
                <c:pt idx="9617">
                  <c:v>28.839199999999998</c:v>
                </c:pt>
                <c:pt idx="9618">
                  <c:v>28.843859999999999</c:v>
                </c:pt>
                <c:pt idx="9619">
                  <c:v>28.848510000000001</c:v>
                </c:pt>
                <c:pt idx="9620">
                  <c:v>28.853170000000002</c:v>
                </c:pt>
                <c:pt idx="9621">
                  <c:v>28.85782</c:v>
                </c:pt>
                <c:pt idx="9622">
                  <c:v>28.862479999999998</c:v>
                </c:pt>
                <c:pt idx="9623">
                  <c:v>28.86713</c:v>
                </c:pt>
                <c:pt idx="9624">
                  <c:v>28.871790000000001</c:v>
                </c:pt>
                <c:pt idx="9625">
                  <c:v>28.876450000000002</c:v>
                </c:pt>
                <c:pt idx="9626">
                  <c:v>28.8811</c:v>
                </c:pt>
                <c:pt idx="9627">
                  <c:v>28.885760000000001</c:v>
                </c:pt>
                <c:pt idx="9628">
                  <c:v>28.890409999999999</c:v>
                </c:pt>
                <c:pt idx="9629">
                  <c:v>28.895069999999997</c:v>
                </c:pt>
                <c:pt idx="9630">
                  <c:v>28.899729999999998</c:v>
                </c:pt>
                <c:pt idx="9631">
                  <c:v>28.90438</c:v>
                </c:pt>
                <c:pt idx="9632">
                  <c:v>28.909040000000001</c:v>
                </c:pt>
                <c:pt idx="9633">
                  <c:v>28.913700000000002</c:v>
                </c:pt>
                <c:pt idx="9634">
                  <c:v>28.91835</c:v>
                </c:pt>
                <c:pt idx="9635">
                  <c:v>28.923009999999998</c:v>
                </c:pt>
                <c:pt idx="9636">
                  <c:v>28.927669999999999</c:v>
                </c:pt>
                <c:pt idx="9637">
                  <c:v>28.932320000000001</c:v>
                </c:pt>
                <c:pt idx="9638">
                  <c:v>28.936980000000002</c:v>
                </c:pt>
                <c:pt idx="9639">
                  <c:v>28.94163</c:v>
                </c:pt>
                <c:pt idx="9640">
                  <c:v>28.946290000000001</c:v>
                </c:pt>
                <c:pt idx="9641">
                  <c:v>28.950949999999999</c:v>
                </c:pt>
                <c:pt idx="9642">
                  <c:v>28.9556</c:v>
                </c:pt>
                <c:pt idx="9643">
                  <c:v>28.960260000000002</c:v>
                </c:pt>
                <c:pt idx="9644">
                  <c:v>28.964920000000003</c:v>
                </c:pt>
                <c:pt idx="9645">
                  <c:v>28.969570000000001</c:v>
                </c:pt>
                <c:pt idx="9646">
                  <c:v>28.974229999999999</c:v>
                </c:pt>
                <c:pt idx="9647">
                  <c:v>28.97889</c:v>
                </c:pt>
                <c:pt idx="9648">
                  <c:v>28.983539999999998</c:v>
                </c:pt>
                <c:pt idx="9649">
                  <c:v>28.988199999999999</c:v>
                </c:pt>
                <c:pt idx="9650">
                  <c:v>28.99286</c:v>
                </c:pt>
                <c:pt idx="9651">
                  <c:v>28.997510000000002</c:v>
                </c:pt>
                <c:pt idx="9652">
                  <c:v>29.00217</c:v>
                </c:pt>
                <c:pt idx="9653">
                  <c:v>29.006830000000001</c:v>
                </c:pt>
                <c:pt idx="9654">
                  <c:v>29.011490000000002</c:v>
                </c:pt>
                <c:pt idx="9655">
                  <c:v>29.01614</c:v>
                </c:pt>
                <c:pt idx="9656">
                  <c:v>29.020799999999998</c:v>
                </c:pt>
                <c:pt idx="9657">
                  <c:v>29.025459999999999</c:v>
                </c:pt>
                <c:pt idx="9658">
                  <c:v>29.030110000000001</c:v>
                </c:pt>
                <c:pt idx="9659">
                  <c:v>29.034770000000002</c:v>
                </c:pt>
                <c:pt idx="9660">
                  <c:v>29.039430000000003</c:v>
                </c:pt>
                <c:pt idx="9661">
                  <c:v>29.044090000000001</c:v>
                </c:pt>
                <c:pt idx="9662">
                  <c:v>29.048739999999999</c:v>
                </c:pt>
                <c:pt idx="9663">
                  <c:v>29.0534</c:v>
                </c:pt>
                <c:pt idx="9664">
                  <c:v>29.058060000000001</c:v>
                </c:pt>
                <c:pt idx="9665">
                  <c:v>29.062719999999999</c:v>
                </c:pt>
                <c:pt idx="9666">
                  <c:v>29.06737</c:v>
                </c:pt>
                <c:pt idx="9667">
                  <c:v>29.072029999999998</c:v>
                </c:pt>
                <c:pt idx="9668">
                  <c:v>29.076689999999999</c:v>
                </c:pt>
                <c:pt idx="9669">
                  <c:v>29.08135</c:v>
                </c:pt>
                <c:pt idx="9670">
                  <c:v>29.086000000000002</c:v>
                </c:pt>
                <c:pt idx="9671">
                  <c:v>29.09066</c:v>
                </c:pt>
                <c:pt idx="9672">
                  <c:v>29.095320000000001</c:v>
                </c:pt>
                <c:pt idx="9673">
                  <c:v>29.099980000000002</c:v>
                </c:pt>
                <c:pt idx="9674">
                  <c:v>29.10464</c:v>
                </c:pt>
                <c:pt idx="9675">
                  <c:v>29.109289999999998</c:v>
                </c:pt>
                <c:pt idx="9676">
                  <c:v>29.113949999999999</c:v>
                </c:pt>
                <c:pt idx="9677">
                  <c:v>29.11861</c:v>
                </c:pt>
                <c:pt idx="9678">
                  <c:v>29.123269999999998</c:v>
                </c:pt>
                <c:pt idx="9679">
                  <c:v>29.127929999999999</c:v>
                </c:pt>
                <c:pt idx="9680">
                  <c:v>29.132580000000001</c:v>
                </c:pt>
                <c:pt idx="9681">
                  <c:v>29.137239999999998</c:v>
                </c:pt>
                <c:pt idx="9682">
                  <c:v>29.1419</c:v>
                </c:pt>
                <c:pt idx="9683">
                  <c:v>29.146559999999997</c:v>
                </c:pt>
                <c:pt idx="9684">
                  <c:v>29.151219999999999</c:v>
                </c:pt>
                <c:pt idx="9685">
                  <c:v>29.15587</c:v>
                </c:pt>
                <c:pt idx="9686">
                  <c:v>29.160530000000001</c:v>
                </c:pt>
                <c:pt idx="9687">
                  <c:v>29.165189999999999</c:v>
                </c:pt>
                <c:pt idx="9688">
                  <c:v>29.16985</c:v>
                </c:pt>
                <c:pt idx="9689">
                  <c:v>29.174510000000001</c:v>
                </c:pt>
                <c:pt idx="9690">
                  <c:v>29.179169999999999</c:v>
                </c:pt>
                <c:pt idx="9691">
                  <c:v>29.18383</c:v>
                </c:pt>
                <c:pt idx="9692">
                  <c:v>29.188479999999998</c:v>
                </c:pt>
                <c:pt idx="9693">
                  <c:v>29.19314</c:v>
                </c:pt>
                <c:pt idx="9694">
                  <c:v>29.197800000000001</c:v>
                </c:pt>
                <c:pt idx="9695">
                  <c:v>29.202459999999999</c:v>
                </c:pt>
                <c:pt idx="9696">
                  <c:v>29.20712</c:v>
                </c:pt>
                <c:pt idx="9697">
                  <c:v>29.211780000000001</c:v>
                </c:pt>
                <c:pt idx="9698">
                  <c:v>29.216439999999999</c:v>
                </c:pt>
                <c:pt idx="9699">
                  <c:v>29.2211</c:v>
                </c:pt>
                <c:pt idx="9700">
                  <c:v>29.225750000000001</c:v>
                </c:pt>
                <c:pt idx="9701">
                  <c:v>29.230409999999999</c:v>
                </c:pt>
                <c:pt idx="9702">
                  <c:v>29.235069999999997</c:v>
                </c:pt>
                <c:pt idx="9703">
                  <c:v>29.239729999999998</c:v>
                </c:pt>
                <c:pt idx="9704">
                  <c:v>29.244389999999999</c:v>
                </c:pt>
                <c:pt idx="9705">
                  <c:v>29.249049999999997</c:v>
                </c:pt>
                <c:pt idx="9706">
                  <c:v>29.253709999999998</c:v>
                </c:pt>
                <c:pt idx="9707">
                  <c:v>29.258369999999999</c:v>
                </c:pt>
                <c:pt idx="9708">
                  <c:v>29.263030000000001</c:v>
                </c:pt>
                <c:pt idx="9709">
                  <c:v>29.267689999999998</c:v>
                </c:pt>
                <c:pt idx="9710">
                  <c:v>29.27234</c:v>
                </c:pt>
                <c:pt idx="9711">
                  <c:v>29.277000000000001</c:v>
                </c:pt>
                <c:pt idx="9712">
                  <c:v>29.281660000000002</c:v>
                </c:pt>
                <c:pt idx="9713">
                  <c:v>29.28632</c:v>
                </c:pt>
                <c:pt idx="9714">
                  <c:v>29.290980000000001</c:v>
                </c:pt>
                <c:pt idx="9715">
                  <c:v>29.295640000000002</c:v>
                </c:pt>
                <c:pt idx="9716">
                  <c:v>29.3003</c:v>
                </c:pt>
                <c:pt idx="9717">
                  <c:v>29.304960000000001</c:v>
                </c:pt>
                <c:pt idx="9718">
                  <c:v>29.309620000000002</c:v>
                </c:pt>
                <c:pt idx="9719">
                  <c:v>29.31428</c:v>
                </c:pt>
                <c:pt idx="9720">
                  <c:v>29.318940000000001</c:v>
                </c:pt>
                <c:pt idx="9721">
                  <c:v>29.323599999999999</c:v>
                </c:pt>
                <c:pt idx="9722">
                  <c:v>29.328259999999997</c:v>
                </c:pt>
                <c:pt idx="9723">
                  <c:v>29.332919999999998</c:v>
                </c:pt>
                <c:pt idx="9724">
                  <c:v>29.337579999999999</c:v>
                </c:pt>
                <c:pt idx="9725">
                  <c:v>29.34224</c:v>
                </c:pt>
                <c:pt idx="9726">
                  <c:v>29.346899999999998</c:v>
                </c:pt>
                <c:pt idx="9727">
                  <c:v>29.351559999999999</c:v>
                </c:pt>
                <c:pt idx="9728">
                  <c:v>29.35622</c:v>
                </c:pt>
                <c:pt idx="9729">
                  <c:v>29.360879999999998</c:v>
                </c:pt>
                <c:pt idx="9730">
                  <c:v>29.365539999999999</c:v>
                </c:pt>
                <c:pt idx="9731">
                  <c:v>29.370200000000001</c:v>
                </c:pt>
                <c:pt idx="9732">
                  <c:v>29.374859999999998</c:v>
                </c:pt>
                <c:pt idx="9733">
                  <c:v>29.379519999999999</c:v>
                </c:pt>
                <c:pt idx="9734">
                  <c:v>29.384180000000001</c:v>
                </c:pt>
                <c:pt idx="9735">
                  <c:v>29.388839999999998</c:v>
                </c:pt>
                <c:pt idx="9736">
                  <c:v>29.3935</c:v>
                </c:pt>
                <c:pt idx="9737">
                  <c:v>29.398160000000001</c:v>
                </c:pt>
                <c:pt idx="9738">
                  <c:v>29.402819999999998</c:v>
                </c:pt>
                <c:pt idx="9739">
                  <c:v>29.40748</c:v>
                </c:pt>
                <c:pt idx="9740">
                  <c:v>29.412140000000001</c:v>
                </c:pt>
                <c:pt idx="9741">
                  <c:v>29.416799999999999</c:v>
                </c:pt>
                <c:pt idx="9742">
                  <c:v>29.42146</c:v>
                </c:pt>
                <c:pt idx="9743">
                  <c:v>29.426120000000001</c:v>
                </c:pt>
                <c:pt idx="9744">
                  <c:v>29.430779999999999</c:v>
                </c:pt>
                <c:pt idx="9745">
                  <c:v>29.43544</c:v>
                </c:pt>
                <c:pt idx="9746">
                  <c:v>29.440100000000001</c:v>
                </c:pt>
                <c:pt idx="9747">
                  <c:v>29.444769999999998</c:v>
                </c:pt>
                <c:pt idx="9748">
                  <c:v>29.44943</c:v>
                </c:pt>
                <c:pt idx="9749">
                  <c:v>29.454089999999997</c:v>
                </c:pt>
                <c:pt idx="9750">
                  <c:v>29.458749999999998</c:v>
                </c:pt>
                <c:pt idx="9751">
                  <c:v>29.46341</c:v>
                </c:pt>
                <c:pt idx="9752">
                  <c:v>29.468069999999997</c:v>
                </c:pt>
                <c:pt idx="9753">
                  <c:v>29.472729999999999</c:v>
                </c:pt>
                <c:pt idx="9754">
                  <c:v>29.47739</c:v>
                </c:pt>
                <c:pt idx="9755">
                  <c:v>29.482050000000001</c:v>
                </c:pt>
                <c:pt idx="9756">
                  <c:v>29.486709999999999</c:v>
                </c:pt>
                <c:pt idx="9757">
                  <c:v>29.49137</c:v>
                </c:pt>
                <c:pt idx="9758">
                  <c:v>29.496030000000001</c:v>
                </c:pt>
                <c:pt idx="9759">
                  <c:v>29.500689999999999</c:v>
                </c:pt>
                <c:pt idx="9760">
                  <c:v>29.50536</c:v>
                </c:pt>
                <c:pt idx="9761">
                  <c:v>29.510020000000001</c:v>
                </c:pt>
                <c:pt idx="9762">
                  <c:v>29.514680000000002</c:v>
                </c:pt>
                <c:pt idx="9763">
                  <c:v>29.519340000000003</c:v>
                </c:pt>
                <c:pt idx="9764">
                  <c:v>29.524000000000001</c:v>
                </c:pt>
                <c:pt idx="9765">
                  <c:v>29.528660000000002</c:v>
                </c:pt>
                <c:pt idx="9766">
                  <c:v>29.53332</c:v>
                </c:pt>
                <c:pt idx="9767">
                  <c:v>29.537990000000001</c:v>
                </c:pt>
                <c:pt idx="9768">
                  <c:v>29.542650000000002</c:v>
                </c:pt>
                <c:pt idx="9769">
                  <c:v>29.54731</c:v>
                </c:pt>
                <c:pt idx="9770">
                  <c:v>29.551970000000001</c:v>
                </c:pt>
                <c:pt idx="9771">
                  <c:v>29.556630000000002</c:v>
                </c:pt>
                <c:pt idx="9772">
                  <c:v>29.56129</c:v>
                </c:pt>
                <c:pt idx="9773">
                  <c:v>29.56596</c:v>
                </c:pt>
                <c:pt idx="9774">
                  <c:v>29.570619999999998</c:v>
                </c:pt>
                <c:pt idx="9775">
                  <c:v>29.575279999999999</c:v>
                </c:pt>
                <c:pt idx="9776">
                  <c:v>29.579940000000001</c:v>
                </c:pt>
                <c:pt idx="9777">
                  <c:v>29.584599999999998</c:v>
                </c:pt>
                <c:pt idx="9778">
                  <c:v>29.589269999999999</c:v>
                </c:pt>
                <c:pt idx="9779">
                  <c:v>29.59393</c:v>
                </c:pt>
                <c:pt idx="9780">
                  <c:v>29.598590000000002</c:v>
                </c:pt>
                <c:pt idx="9781">
                  <c:v>29.603250000000003</c:v>
                </c:pt>
                <c:pt idx="9782">
                  <c:v>29.60791</c:v>
                </c:pt>
                <c:pt idx="9783">
                  <c:v>29.612570000000002</c:v>
                </c:pt>
                <c:pt idx="9784">
                  <c:v>29.617239999999999</c:v>
                </c:pt>
                <c:pt idx="9785">
                  <c:v>29.6219</c:v>
                </c:pt>
                <c:pt idx="9786">
                  <c:v>29.626560000000001</c:v>
                </c:pt>
                <c:pt idx="9787">
                  <c:v>29.631219999999999</c:v>
                </c:pt>
                <c:pt idx="9788">
                  <c:v>29.63589</c:v>
                </c:pt>
                <c:pt idx="9789">
                  <c:v>29.640550000000001</c:v>
                </c:pt>
                <c:pt idx="9790">
                  <c:v>29.645210000000002</c:v>
                </c:pt>
                <c:pt idx="9791">
                  <c:v>29.64987</c:v>
                </c:pt>
                <c:pt idx="9792">
                  <c:v>29.654529999999998</c:v>
                </c:pt>
                <c:pt idx="9793">
                  <c:v>29.659199999999998</c:v>
                </c:pt>
                <c:pt idx="9794">
                  <c:v>29.66386</c:v>
                </c:pt>
                <c:pt idx="9795">
                  <c:v>29.668520000000001</c:v>
                </c:pt>
                <c:pt idx="9796">
                  <c:v>29.673189999999998</c:v>
                </c:pt>
                <c:pt idx="9797">
                  <c:v>29.677849999999999</c:v>
                </c:pt>
                <c:pt idx="9798">
                  <c:v>29.682509999999997</c:v>
                </c:pt>
                <c:pt idx="9799">
                  <c:v>29.687169999999998</c:v>
                </c:pt>
                <c:pt idx="9800">
                  <c:v>29.691839999999999</c:v>
                </c:pt>
                <c:pt idx="9801">
                  <c:v>29.6965</c:v>
                </c:pt>
                <c:pt idx="9802">
                  <c:v>29.701160000000002</c:v>
                </c:pt>
                <c:pt idx="9803">
                  <c:v>29.705819999999999</c:v>
                </c:pt>
                <c:pt idx="9804">
                  <c:v>29.71049</c:v>
                </c:pt>
                <c:pt idx="9805">
                  <c:v>29.715149999999998</c:v>
                </c:pt>
                <c:pt idx="9806">
                  <c:v>29.719809999999999</c:v>
                </c:pt>
                <c:pt idx="9807">
                  <c:v>29.72447</c:v>
                </c:pt>
                <c:pt idx="9808">
                  <c:v>29.729140000000001</c:v>
                </c:pt>
                <c:pt idx="9809">
                  <c:v>29.733800000000002</c:v>
                </c:pt>
                <c:pt idx="9810">
                  <c:v>29.73846</c:v>
                </c:pt>
                <c:pt idx="9811">
                  <c:v>29.743130000000001</c:v>
                </c:pt>
                <c:pt idx="9812">
                  <c:v>29.747789999999998</c:v>
                </c:pt>
                <c:pt idx="9813">
                  <c:v>29.75245</c:v>
                </c:pt>
                <c:pt idx="9814">
                  <c:v>29.75712</c:v>
                </c:pt>
                <c:pt idx="9815">
                  <c:v>29.761780000000002</c:v>
                </c:pt>
                <c:pt idx="9816">
                  <c:v>29.766440000000003</c:v>
                </c:pt>
                <c:pt idx="9817">
                  <c:v>29.77111</c:v>
                </c:pt>
                <c:pt idx="9818">
                  <c:v>29.775770000000001</c:v>
                </c:pt>
                <c:pt idx="9819">
                  <c:v>29.780429999999999</c:v>
                </c:pt>
                <c:pt idx="9820">
                  <c:v>29.7851</c:v>
                </c:pt>
                <c:pt idx="9821">
                  <c:v>29.789759999999998</c:v>
                </c:pt>
                <c:pt idx="9822">
                  <c:v>29.794419999999999</c:v>
                </c:pt>
                <c:pt idx="9823">
                  <c:v>29.79909</c:v>
                </c:pt>
                <c:pt idx="9824">
                  <c:v>29.803750000000001</c:v>
                </c:pt>
                <c:pt idx="9825">
                  <c:v>29.808419999999998</c:v>
                </c:pt>
                <c:pt idx="9826">
                  <c:v>29.813079999999999</c:v>
                </c:pt>
                <c:pt idx="9827">
                  <c:v>29.817740000000001</c:v>
                </c:pt>
                <c:pt idx="9828">
                  <c:v>29.822410000000001</c:v>
                </c:pt>
                <c:pt idx="9829">
                  <c:v>29.827069999999999</c:v>
                </c:pt>
                <c:pt idx="9830">
                  <c:v>29.83173</c:v>
                </c:pt>
                <c:pt idx="9831">
                  <c:v>29.836399999999998</c:v>
                </c:pt>
                <c:pt idx="9832">
                  <c:v>29.841059999999999</c:v>
                </c:pt>
                <c:pt idx="9833">
                  <c:v>29.84573</c:v>
                </c:pt>
                <c:pt idx="9834">
                  <c:v>29.850390000000001</c:v>
                </c:pt>
                <c:pt idx="9835">
                  <c:v>29.855050000000002</c:v>
                </c:pt>
                <c:pt idx="9836">
                  <c:v>29.859719999999999</c:v>
                </c:pt>
                <c:pt idx="9837">
                  <c:v>29.864380000000001</c:v>
                </c:pt>
                <c:pt idx="9838">
                  <c:v>29.869050000000001</c:v>
                </c:pt>
                <c:pt idx="9839">
                  <c:v>29.873710000000003</c:v>
                </c:pt>
                <c:pt idx="9840">
                  <c:v>29.87837</c:v>
                </c:pt>
                <c:pt idx="9841">
                  <c:v>29.883040000000001</c:v>
                </c:pt>
                <c:pt idx="9842">
                  <c:v>29.887699999999999</c:v>
                </c:pt>
                <c:pt idx="9843">
                  <c:v>29.89237</c:v>
                </c:pt>
                <c:pt idx="9844">
                  <c:v>29.897030000000001</c:v>
                </c:pt>
                <c:pt idx="9845">
                  <c:v>29.901690000000002</c:v>
                </c:pt>
                <c:pt idx="9846">
                  <c:v>29.906359999999999</c:v>
                </c:pt>
                <c:pt idx="9847">
                  <c:v>29.911020000000001</c:v>
                </c:pt>
                <c:pt idx="9848">
                  <c:v>29.915690000000001</c:v>
                </c:pt>
                <c:pt idx="9849">
                  <c:v>29.920349999999999</c:v>
                </c:pt>
                <c:pt idx="9850">
                  <c:v>29.92502</c:v>
                </c:pt>
                <c:pt idx="9851">
                  <c:v>29.929680000000001</c:v>
                </c:pt>
                <c:pt idx="9852">
                  <c:v>29.934349999999998</c:v>
                </c:pt>
                <c:pt idx="9853">
                  <c:v>29.93901</c:v>
                </c:pt>
                <c:pt idx="9854">
                  <c:v>29.943680000000001</c:v>
                </c:pt>
                <c:pt idx="9855">
                  <c:v>29.948340000000002</c:v>
                </c:pt>
                <c:pt idx="9856">
                  <c:v>29.953009999999999</c:v>
                </c:pt>
                <c:pt idx="9857">
                  <c:v>29.95767</c:v>
                </c:pt>
                <c:pt idx="9858">
                  <c:v>29.962329999999998</c:v>
                </c:pt>
                <c:pt idx="9859">
                  <c:v>29.967000000000002</c:v>
                </c:pt>
                <c:pt idx="9860">
                  <c:v>29.97166</c:v>
                </c:pt>
                <c:pt idx="9861">
                  <c:v>29.976329999999997</c:v>
                </c:pt>
                <c:pt idx="9862">
                  <c:v>29.980989999999998</c:v>
                </c:pt>
                <c:pt idx="9863">
                  <c:v>29.985659999999999</c:v>
                </c:pt>
                <c:pt idx="9864">
                  <c:v>29.990320000000001</c:v>
                </c:pt>
                <c:pt idx="9865">
                  <c:v>29.994989999999998</c:v>
                </c:pt>
                <c:pt idx="9866">
                  <c:v>29.999660000000002</c:v>
                </c:pt>
                <c:pt idx="9867">
                  <c:v>30.00432</c:v>
                </c:pt>
                <c:pt idx="9868">
                  <c:v>30.008990000000001</c:v>
                </c:pt>
                <c:pt idx="9869">
                  <c:v>30.013649999999998</c:v>
                </c:pt>
                <c:pt idx="9870">
                  <c:v>30.018320000000003</c:v>
                </c:pt>
                <c:pt idx="9871">
                  <c:v>30.02298</c:v>
                </c:pt>
                <c:pt idx="9872">
                  <c:v>30.027649999999998</c:v>
                </c:pt>
                <c:pt idx="9873">
                  <c:v>30.032309999999999</c:v>
                </c:pt>
                <c:pt idx="9874">
                  <c:v>30.03698</c:v>
                </c:pt>
                <c:pt idx="9875">
                  <c:v>30.041640000000001</c:v>
                </c:pt>
                <c:pt idx="9876">
                  <c:v>30.046309999999998</c:v>
                </c:pt>
                <c:pt idx="9877">
                  <c:v>30.05097</c:v>
                </c:pt>
                <c:pt idx="9878">
                  <c:v>30.05564</c:v>
                </c:pt>
                <c:pt idx="9879">
                  <c:v>30.060310000000001</c:v>
                </c:pt>
                <c:pt idx="9880">
                  <c:v>30.064969999999999</c:v>
                </c:pt>
                <c:pt idx="9881">
                  <c:v>30.069640000000003</c:v>
                </c:pt>
                <c:pt idx="9882">
                  <c:v>30.074300000000001</c:v>
                </c:pt>
                <c:pt idx="9883">
                  <c:v>30.078970000000002</c:v>
                </c:pt>
                <c:pt idx="9884">
                  <c:v>30.083629999999999</c:v>
                </c:pt>
                <c:pt idx="9885">
                  <c:v>30.088299999999997</c:v>
                </c:pt>
                <c:pt idx="9886">
                  <c:v>30.092970000000001</c:v>
                </c:pt>
                <c:pt idx="9887">
                  <c:v>30.097629999999999</c:v>
                </c:pt>
                <c:pt idx="9888">
                  <c:v>30.1023</c:v>
                </c:pt>
                <c:pt idx="9889">
                  <c:v>30.106959999999997</c:v>
                </c:pt>
                <c:pt idx="9890">
                  <c:v>30.111630000000002</c:v>
                </c:pt>
                <c:pt idx="9891">
                  <c:v>30.116299999999999</c:v>
                </c:pt>
                <c:pt idx="9892">
                  <c:v>30.12096</c:v>
                </c:pt>
                <c:pt idx="9893">
                  <c:v>30.125630000000001</c:v>
                </c:pt>
                <c:pt idx="9894">
                  <c:v>30.130299999999998</c:v>
                </c:pt>
                <c:pt idx="9895">
                  <c:v>30.13496</c:v>
                </c:pt>
                <c:pt idx="9896">
                  <c:v>30.13963</c:v>
                </c:pt>
                <c:pt idx="9897">
                  <c:v>30.144290000000002</c:v>
                </c:pt>
                <c:pt idx="9898">
                  <c:v>30.148959999999999</c:v>
                </c:pt>
                <c:pt idx="9899">
                  <c:v>30.15363</c:v>
                </c:pt>
                <c:pt idx="9900">
                  <c:v>30.158290000000001</c:v>
                </c:pt>
                <c:pt idx="9901">
                  <c:v>30.162959999999998</c:v>
                </c:pt>
                <c:pt idx="9902">
                  <c:v>30.167630000000003</c:v>
                </c:pt>
                <c:pt idx="9903">
                  <c:v>30.17229</c:v>
                </c:pt>
                <c:pt idx="9904">
                  <c:v>30.176959999999998</c:v>
                </c:pt>
                <c:pt idx="9905">
                  <c:v>30.181630000000002</c:v>
                </c:pt>
                <c:pt idx="9906">
                  <c:v>30.18629</c:v>
                </c:pt>
                <c:pt idx="9907">
                  <c:v>30.19096</c:v>
                </c:pt>
                <c:pt idx="9908">
                  <c:v>30.195630000000001</c:v>
                </c:pt>
                <c:pt idx="9909">
                  <c:v>30.200290000000003</c:v>
                </c:pt>
                <c:pt idx="9910">
                  <c:v>30.20496</c:v>
                </c:pt>
                <c:pt idx="9911">
                  <c:v>30.209630000000001</c:v>
                </c:pt>
                <c:pt idx="9912">
                  <c:v>30.214290000000002</c:v>
                </c:pt>
                <c:pt idx="9913">
                  <c:v>30.218959999999999</c:v>
                </c:pt>
                <c:pt idx="9914">
                  <c:v>30.22363</c:v>
                </c:pt>
                <c:pt idx="9915">
                  <c:v>30.228290000000001</c:v>
                </c:pt>
                <c:pt idx="9916">
                  <c:v>30.232959999999999</c:v>
                </c:pt>
                <c:pt idx="9917">
                  <c:v>30.237630000000003</c:v>
                </c:pt>
                <c:pt idx="9918">
                  <c:v>30.242290000000001</c:v>
                </c:pt>
                <c:pt idx="9919">
                  <c:v>30.246960000000001</c:v>
                </c:pt>
                <c:pt idx="9920">
                  <c:v>30.251630000000002</c:v>
                </c:pt>
                <c:pt idx="9921">
                  <c:v>30.2563</c:v>
                </c:pt>
                <c:pt idx="9922">
                  <c:v>30.260960000000001</c:v>
                </c:pt>
                <c:pt idx="9923">
                  <c:v>30.265630000000002</c:v>
                </c:pt>
                <c:pt idx="9924">
                  <c:v>30.270299999999999</c:v>
                </c:pt>
                <c:pt idx="9925">
                  <c:v>30.27496</c:v>
                </c:pt>
                <c:pt idx="9926">
                  <c:v>30.279629999999997</c:v>
                </c:pt>
                <c:pt idx="9927">
                  <c:v>30.284300000000002</c:v>
                </c:pt>
                <c:pt idx="9928">
                  <c:v>30.288969999999999</c:v>
                </c:pt>
                <c:pt idx="9929">
                  <c:v>30.293629999999997</c:v>
                </c:pt>
                <c:pt idx="9930">
                  <c:v>30.298300000000001</c:v>
                </c:pt>
                <c:pt idx="9931">
                  <c:v>30.302969999999998</c:v>
                </c:pt>
                <c:pt idx="9932">
                  <c:v>30.307639999999999</c:v>
                </c:pt>
                <c:pt idx="9933">
                  <c:v>30.3123</c:v>
                </c:pt>
                <c:pt idx="9934">
                  <c:v>30.316969999999998</c:v>
                </c:pt>
                <c:pt idx="9935">
                  <c:v>30.321640000000002</c:v>
                </c:pt>
                <c:pt idx="9936">
                  <c:v>30.326309999999999</c:v>
                </c:pt>
                <c:pt idx="9937">
                  <c:v>30.330969999999997</c:v>
                </c:pt>
                <c:pt idx="9938">
                  <c:v>30.335640000000001</c:v>
                </c:pt>
                <c:pt idx="9939">
                  <c:v>30.340309999999999</c:v>
                </c:pt>
                <c:pt idx="9940">
                  <c:v>30.34498</c:v>
                </c:pt>
                <c:pt idx="9941">
                  <c:v>30.34965</c:v>
                </c:pt>
                <c:pt idx="9942">
                  <c:v>30.354309999999998</c:v>
                </c:pt>
                <c:pt idx="9943">
                  <c:v>30.358979999999999</c:v>
                </c:pt>
                <c:pt idx="9944">
                  <c:v>30.36365</c:v>
                </c:pt>
                <c:pt idx="9945">
                  <c:v>30.368320000000001</c:v>
                </c:pt>
                <c:pt idx="9946">
                  <c:v>30.372989999999998</c:v>
                </c:pt>
                <c:pt idx="9947">
                  <c:v>30.377649999999999</c:v>
                </c:pt>
                <c:pt idx="9948">
                  <c:v>30.38232</c:v>
                </c:pt>
                <c:pt idx="9949">
                  <c:v>30.386990000000001</c:v>
                </c:pt>
                <c:pt idx="9950">
                  <c:v>30.391660000000002</c:v>
                </c:pt>
                <c:pt idx="9951">
                  <c:v>30.396329999999999</c:v>
                </c:pt>
                <c:pt idx="9952">
                  <c:v>30.401</c:v>
                </c:pt>
                <c:pt idx="9953">
                  <c:v>30.405660000000001</c:v>
                </c:pt>
                <c:pt idx="9954">
                  <c:v>30.410329999999998</c:v>
                </c:pt>
                <c:pt idx="9955">
                  <c:v>30.415000000000003</c:v>
                </c:pt>
                <c:pt idx="9956">
                  <c:v>30.41967</c:v>
                </c:pt>
                <c:pt idx="9957">
                  <c:v>30.424340000000001</c:v>
                </c:pt>
                <c:pt idx="9958">
                  <c:v>30.429009999999998</c:v>
                </c:pt>
                <c:pt idx="9959">
                  <c:v>30.433680000000003</c:v>
                </c:pt>
                <c:pt idx="9960">
                  <c:v>30.43834</c:v>
                </c:pt>
                <c:pt idx="9961">
                  <c:v>30.443010000000001</c:v>
                </c:pt>
                <c:pt idx="9962">
                  <c:v>30.447680000000002</c:v>
                </c:pt>
                <c:pt idx="9963">
                  <c:v>30.452349999999999</c:v>
                </c:pt>
                <c:pt idx="9964">
                  <c:v>30.45702</c:v>
                </c:pt>
                <c:pt idx="9965">
                  <c:v>30.461690000000001</c:v>
                </c:pt>
                <c:pt idx="9966">
                  <c:v>30.466360000000002</c:v>
                </c:pt>
                <c:pt idx="9967">
                  <c:v>30.471020000000003</c:v>
                </c:pt>
                <c:pt idx="9968">
                  <c:v>30.47569</c:v>
                </c:pt>
                <c:pt idx="9969">
                  <c:v>30.480360000000001</c:v>
                </c:pt>
                <c:pt idx="9970">
                  <c:v>30.485029999999998</c:v>
                </c:pt>
                <c:pt idx="9971">
                  <c:v>30.489700000000003</c:v>
                </c:pt>
                <c:pt idx="9972">
                  <c:v>30.49437</c:v>
                </c:pt>
                <c:pt idx="9973">
                  <c:v>30.499040000000001</c:v>
                </c:pt>
                <c:pt idx="9974">
                  <c:v>30.503709999999998</c:v>
                </c:pt>
                <c:pt idx="9975">
                  <c:v>30.508380000000002</c:v>
                </c:pt>
                <c:pt idx="9976">
                  <c:v>30.51304</c:v>
                </c:pt>
                <c:pt idx="9977">
                  <c:v>30.517710000000001</c:v>
                </c:pt>
                <c:pt idx="9978">
                  <c:v>30.522380000000002</c:v>
                </c:pt>
                <c:pt idx="9979">
                  <c:v>30.527049999999999</c:v>
                </c:pt>
                <c:pt idx="9980">
                  <c:v>30.53172</c:v>
                </c:pt>
                <c:pt idx="9981">
                  <c:v>30.536390000000001</c:v>
                </c:pt>
                <c:pt idx="9982">
                  <c:v>30.541059999999998</c:v>
                </c:pt>
                <c:pt idx="9983">
                  <c:v>30.545729999999999</c:v>
                </c:pt>
                <c:pt idx="9984">
                  <c:v>30.5504</c:v>
                </c:pt>
                <c:pt idx="9985">
                  <c:v>30.555070000000001</c:v>
                </c:pt>
                <c:pt idx="9986">
                  <c:v>30.559739999999998</c:v>
                </c:pt>
                <c:pt idx="9987">
                  <c:v>30.564409999999999</c:v>
                </c:pt>
                <c:pt idx="9988">
                  <c:v>30.56908</c:v>
                </c:pt>
                <c:pt idx="9989">
                  <c:v>30.57375</c:v>
                </c:pt>
                <c:pt idx="9990">
                  <c:v>30.578419999999998</c:v>
                </c:pt>
                <c:pt idx="9991">
                  <c:v>30.583089999999999</c:v>
                </c:pt>
                <c:pt idx="9992">
                  <c:v>30.587759999999999</c:v>
                </c:pt>
                <c:pt idx="9993">
                  <c:v>30.59243</c:v>
                </c:pt>
                <c:pt idx="9994">
                  <c:v>30.597099999999998</c:v>
                </c:pt>
                <c:pt idx="9995">
                  <c:v>30.601770000000002</c:v>
                </c:pt>
                <c:pt idx="9996">
                  <c:v>30.606439999999999</c:v>
                </c:pt>
                <c:pt idx="9997">
                  <c:v>30.61111</c:v>
                </c:pt>
                <c:pt idx="9998">
                  <c:v>30.615770000000001</c:v>
                </c:pt>
                <c:pt idx="9999">
                  <c:v>30.620439999999999</c:v>
                </c:pt>
                <c:pt idx="10000">
                  <c:v>30.625109999999999</c:v>
                </c:pt>
                <c:pt idx="10001">
                  <c:v>30.62979</c:v>
                </c:pt>
                <c:pt idx="10002">
                  <c:v>30.634459999999997</c:v>
                </c:pt>
                <c:pt idx="10003">
                  <c:v>30.639130000000002</c:v>
                </c:pt>
                <c:pt idx="10004">
                  <c:v>30.643789999999999</c:v>
                </c:pt>
                <c:pt idx="10005">
                  <c:v>30.64847</c:v>
                </c:pt>
                <c:pt idx="10006">
                  <c:v>30.65314</c:v>
                </c:pt>
                <c:pt idx="10007">
                  <c:v>30.657810000000001</c:v>
                </c:pt>
                <c:pt idx="10008">
                  <c:v>30.662479999999999</c:v>
                </c:pt>
                <c:pt idx="10009">
                  <c:v>30.667149999999999</c:v>
                </c:pt>
                <c:pt idx="10010">
                  <c:v>30.67182</c:v>
                </c:pt>
                <c:pt idx="10011">
                  <c:v>30.676490000000001</c:v>
                </c:pt>
                <c:pt idx="10012">
                  <c:v>30.681159999999998</c:v>
                </c:pt>
                <c:pt idx="10013">
                  <c:v>30.685829999999999</c:v>
                </c:pt>
                <c:pt idx="10014">
                  <c:v>30.6905</c:v>
                </c:pt>
                <c:pt idx="10015">
                  <c:v>30.695170000000001</c:v>
                </c:pt>
                <c:pt idx="10016">
                  <c:v>30.699839999999998</c:v>
                </c:pt>
                <c:pt idx="10017">
                  <c:v>30.704509999999999</c:v>
                </c:pt>
                <c:pt idx="10018">
                  <c:v>30.70918</c:v>
                </c:pt>
                <c:pt idx="10019">
                  <c:v>30.713850000000001</c:v>
                </c:pt>
                <c:pt idx="10020">
                  <c:v>30.718519999999998</c:v>
                </c:pt>
                <c:pt idx="10021">
                  <c:v>30.723190000000002</c:v>
                </c:pt>
                <c:pt idx="10022">
                  <c:v>30.72786</c:v>
                </c:pt>
                <c:pt idx="10023">
                  <c:v>30.732530000000001</c:v>
                </c:pt>
                <c:pt idx="10024">
                  <c:v>30.737210000000001</c:v>
                </c:pt>
                <c:pt idx="10025">
                  <c:v>30.741879999999998</c:v>
                </c:pt>
                <c:pt idx="10026">
                  <c:v>30.746550000000003</c:v>
                </c:pt>
                <c:pt idx="10027">
                  <c:v>30.75122</c:v>
                </c:pt>
                <c:pt idx="10028">
                  <c:v>30.755890000000001</c:v>
                </c:pt>
                <c:pt idx="10029">
                  <c:v>30.760559999999998</c:v>
                </c:pt>
                <c:pt idx="10030">
                  <c:v>30.765230000000003</c:v>
                </c:pt>
                <c:pt idx="10031">
                  <c:v>30.7699</c:v>
                </c:pt>
                <c:pt idx="10032">
                  <c:v>30.774570000000001</c:v>
                </c:pt>
                <c:pt idx="10033">
                  <c:v>30.779239999999998</c:v>
                </c:pt>
                <c:pt idx="10034">
                  <c:v>30.783919999999998</c:v>
                </c:pt>
                <c:pt idx="10035">
                  <c:v>30.788590000000003</c:v>
                </c:pt>
                <c:pt idx="10036">
                  <c:v>30.79326</c:v>
                </c:pt>
                <c:pt idx="10037">
                  <c:v>30.797930000000001</c:v>
                </c:pt>
                <c:pt idx="10038">
                  <c:v>30.802599999999998</c:v>
                </c:pt>
                <c:pt idx="10039">
                  <c:v>30.807270000000003</c:v>
                </c:pt>
                <c:pt idx="10040">
                  <c:v>30.81194</c:v>
                </c:pt>
                <c:pt idx="10041">
                  <c:v>30.816610000000001</c:v>
                </c:pt>
                <c:pt idx="10042">
                  <c:v>30.821290000000001</c:v>
                </c:pt>
                <c:pt idx="10043">
                  <c:v>30.825959999999998</c:v>
                </c:pt>
                <c:pt idx="10044">
                  <c:v>30.830630000000003</c:v>
                </c:pt>
                <c:pt idx="10045">
                  <c:v>30.8353</c:v>
                </c:pt>
                <c:pt idx="10046">
                  <c:v>30.839970000000001</c:v>
                </c:pt>
                <c:pt idx="10047">
                  <c:v>30.844639999999998</c:v>
                </c:pt>
                <c:pt idx="10048">
                  <c:v>30.849319999999999</c:v>
                </c:pt>
                <c:pt idx="10049">
                  <c:v>30.85399</c:v>
                </c:pt>
                <c:pt idx="10050">
                  <c:v>30.85866</c:v>
                </c:pt>
                <c:pt idx="10051">
                  <c:v>30.863330000000001</c:v>
                </c:pt>
                <c:pt idx="10052">
                  <c:v>30.867999999999999</c:v>
                </c:pt>
                <c:pt idx="10053">
                  <c:v>30.872670000000003</c:v>
                </c:pt>
                <c:pt idx="10054">
                  <c:v>30.87735</c:v>
                </c:pt>
                <c:pt idx="10055">
                  <c:v>30.882020000000001</c:v>
                </c:pt>
                <c:pt idx="10056">
                  <c:v>30.886690000000002</c:v>
                </c:pt>
                <c:pt idx="10057">
                  <c:v>30.891359999999999</c:v>
                </c:pt>
                <c:pt idx="10058">
                  <c:v>30.89603</c:v>
                </c:pt>
                <c:pt idx="10059">
                  <c:v>30.90071</c:v>
                </c:pt>
                <c:pt idx="10060">
                  <c:v>30.905380000000001</c:v>
                </c:pt>
                <c:pt idx="10061">
                  <c:v>30.910050000000002</c:v>
                </c:pt>
                <c:pt idx="10062">
                  <c:v>30.914719999999999</c:v>
                </c:pt>
                <c:pt idx="10063">
                  <c:v>30.9194</c:v>
                </c:pt>
                <c:pt idx="10064">
                  <c:v>30.92407</c:v>
                </c:pt>
                <c:pt idx="10065">
                  <c:v>30.928740000000001</c:v>
                </c:pt>
                <c:pt idx="10066">
                  <c:v>30.933410000000002</c:v>
                </c:pt>
                <c:pt idx="10067">
                  <c:v>30.938090000000003</c:v>
                </c:pt>
                <c:pt idx="10068">
                  <c:v>30.94276</c:v>
                </c:pt>
                <c:pt idx="10069">
                  <c:v>30.947430000000001</c:v>
                </c:pt>
                <c:pt idx="10070">
                  <c:v>30.952100000000002</c:v>
                </c:pt>
                <c:pt idx="10071">
                  <c:v>30.956770000000002</c:v>
                </c:pt>
                <c:pt idx="10072">
                  <c:v>30.961450000000003</c:v>
                </c:pt>
                <c:pt idx="10073">
                  <c:v>30.96612</c:v>
                </c:pt>
                <c:pt idx="10074">
                  <c:v>30.970790000000001</c:v>
                </c:pt>
                <c:pt idx="10075">
                  <c:v>30.975459999999998</c:v>
                </c:pt>
                <c:pt idx="10076">
                  <c:v>30.980139999999999</c:v>
                </c:pt>
                <c:pt idx="10077">
                  <c:v>30.984810000000003</c:v>
                </c:pt>
                <c:pt idx="10078">
                  <c:v>30.98948</c:v>
                </c:pt>
                <c:pt idx="10079">
                  <c:v>30.994160000000001</c:v>
                </c:pt>
                <c:pt idx="10080">
                  <c:v>30.998830000000002</c:v>
                </c:pt>
                <c:pt idx="10081">
                  <c:v>31.003499999999999</c:v>
                </c:pt>
                <c:pt idx="10082">
                  <c:v>31.00817</c:v>
                </c:pt>
                <c:pt idx="10083">
                  <c:v>31.01285</c:v>
                </c:pt>
                <c:pt idx="10084">
                  <c:v>31.017520000000001</c:v>
                </c:pt>
                <c:pt idx="10085">
                  <c:v>31.022190000000002</c:v>
                </c:pt>
                <c:pt idx="10086">
                  <c:v>31.026870000000002</c:v>
                </c:pt>
                <c:pt idx="10087">
                  <c:v>31.03154</c:v>
                </c:pt>
                <c:pt idx="10088">
                  <c:v>31.036210000000001</c:v>
                </c:pt>
                <c:pt idx="10089">
                  <c:v>31.040880000000001</c:v>
                </c:pt>
                <c:pt idx="10090">
                  <c:v>31.045559999999998</c:v>
                </c:pt>
                <c:pt idx="10091">
                  <c:v>31.050230000000003</c:v>
                </c:pt>
                <c:pt idx="10092">
                  <c:v>31.0549</c:v>
                </c:pt>
                <c:pt idx="10093">
                  <c:v>31.05958</c:v>
                </c:pt>
                <c:pt idx="10094">
                  <c:v>31.064250000000001</c:v>
                </c:pt>
                <c:pt idx="10095">
                  <c:v>31.068919999999999</c:v>
                </c:pt>
                <c:pt idx="10096">
                  <c:v>31.073599999999999</c:v>
                </c:pt>
                <c:pt idx="10097">
                  <c:v>31.07827</c:v>
                </c:pt>
                <c:pt idx="10098">
                  <c:v>31.082940000000001</c:v>
                </c:pt>
                <c:pt idx="10099">
                  <c:v>31.087620000000001</c:v>
                </c:pt>
                <c:pt idx="10100">
                  <c:v>31.092290000000002</c:v>
                </c:pt>
                <c:pt idx="10101">
                  <c:v>31.096970000000002</c:v>
                </c:pt>
                <c:pt idx="10102">
                  <c:v>31.10164</c:v>
                </c:pt>
                <c:pt idx="10103">
                  <c:v>31.106310000000001</c:v>
                </c:pt>
                <c:pt idx="10104">
                  <c:v>31.110990000000001</c:v>
                </c:pt>
                <c:pt idx="10105">
                  <c:v>31.115659999999998</c:v>
                </c:pt>
                <c:pt idx="10106">
                  <c:v>31.120330000000003</c:v>
                </c:pt>
                <c:pt idx="10107">
                  <c:v>31.125010000000003</c:v>
                </c:pt>
                <c:pt idx="10108">
                  <c:v>31.12968</c:v>
                </c:pt>
                <c:pt idx="10109">
                  <c:v>31.134350000000001</c:v>
                </c:pt>
                <c:pt idx="10110">
                  <c:v>31.139030000000002</c:v>
                </c:pt>
                <c:pt idx="10111">
                  <c:v>31.143699999999999</c:v>
                </c:pt>
                <c:pt idx="10112">
                  <c:v>31.14838</c:v>
                </c:pt>
                <c:pt idx="10113">
                  <c:v>31.15305</c:v>
                </c:pt>
                <c:pt idx="10114">
                  <c:v>31.157720000000001</c:v>
                </c:pt>
                <c:pt idx="10115">
                  <c:v>31.162399999999998</c:v>
                </c:pt>
                <c:pt idx="10116">
                  <c:v>31.167070000000002</c:v>
                </c:pt>
                <c:pt idx="10117">
                  <c:v>31.171750000000003</c:v>
                </c:pt>
                <c:pt idx="10118">
                  <c:v>31.17642</c:v>
                </c:pt>
                <c:pt idx="10119">
                  <c:v>31.181090000000001</c:v>
                </c:pt>
                <c:pt idx="10120">
                  <c:v>31.185770000000002</c:v>
                </c:pt>
                <c:pt idx="10121">
                  <c:v>31.190439999999999</c:v>
                </c:pt>
                <c:pt idx="10122">
                  <c:v>31.195119999999999</c:v>
                </c:pt>
                <c:pt idx="10123">
                  <c:v>31.19979</c:v>
                </c:pt>
                <c:pt idx="10124">
                  <c:v>31.204470000000001</c:v>
                </c:pt>
                <c:pt idx="10125">
                  <c:v>31.209140000000001</c:v>
                </c:pt>
                <c:pt idx="10126">
                  <c:v>31.213810000000002</c:v>
                </c:pt>
                <c:pt idx="10127">
                  <c:v>31.218490000000003</c:v>
                </c:pt>
                <c:pt idx="10128">
                  <c:v>31.22316</c:v>
                </c:pt>
                <c:pt idx="10129">
                  <c:v>31.22784</c:v>
                </c:pt>
                <c:pt idx="10130">
                  <c:v>31.232510000000001</c:v>
                </c:pt>
                <c:pt idx="10131">
                  <c:v>31.237190000000002</c:v>
                </c:pt>
                <c:pt idx="10132">
                  <c:v>31.241859999999999</c:v>
                </c:pt>
                <c:pt idx="10133">
                  <c:v>31.24654</c:v>
                </c:pt>
                <c:pt idx="10134">
                  <c:v>31.25121</c:v>
                </c:pt>
                <c:pt idx="10135">
                  <c:v>31.255890000000001</c:v>
                </c:pt>
                <c:pt idx="10136">
                  <c:v>31.260559999999998</c:v>
                </c:pt>
                <c:pt idx="10137">
                  <c:v>31.265229999999999</c:v>
                </c:pt>
                <c:pt idx="10138">
                  <c:v>31.269909999999999</c:v>
                </c:pt>
                <c:pt idx="10139">
                  <c:v>31.274580000000004</c:v>
                </c:pt>
                <c:pt idx="10140">
                  <c:v>31.279260000000004</c:v>
                </c:pt>
                <c:pt idx="10141">
                  <c:v>31.283930000000002</c:v>
                </c:pt>
                <c:pt idx="10142">
                  <c:v>31.288610000000002</c:v>
                </c:pt>
                <c:pt idx="10143">
                  <c:v>31.293279999999999</c:v>
                </c:pt>
                <c:pt idx="10144">
                  <c:v>31.29796</c:v>
                </c:pt>
                <c:pt idx="10145">
                  <c:v>31.302629999999997</c:v>
                </c:pt>
                <c:pt idx="10146">
                  <c:v>31.307309999999998</c:v>
                </c:pt>
                <c:pt idx="10147">
                  <c:v>31.311989999999998</c:v>
                </c:pt>
                <c:pt idx="10148">
                  <c:v>31.316660000000002</c:v>
                </c:pt>
                <c:pt idx="10149">
                  <c:v>31.321340000000003</c:v>
                </c:pt>
                <c:pt idx="10150">
                  <c:v>31.32601</c:v>
                </c:pt>
                <c:pt idx="10151">
                  <c:v>31.330690000000001</c:v>
                </c:pt>
                <c:pt idx="10152">
                  <c:v>31.335359999999998</c:v>
                </c:pt>
                <c:pt idx="10153">
                  <c:v>31.340039999999998</c:v>
                </c:pt>
                <c:pt idx="10154">
                  <c:v>31.344709999999999</c:v>
                </c:pt>
                <c:pt idx="10155">
                  <c:v>31.349389999999996</c:v>
                </c:pt>
                <c:pt idx="10156">
                  <c:v>31.354060000000004</c:v>
                </c:pt>
                <c:pt idx="10157">
                  <c:v>31.358740000000004</c:v>
                </c:pt>
                <c:pt idx="10158">
                  <c:v>31.363410000000002</c:v>
                </c:pt>
                <c:pt idx="10159">
                  <c:v>31.368090000000002</c:v>
                </c:pt>
                <c:pt idx="10160">
                  <c:v>31.37276</c:v>
                </c:pt>
                <c:pt idx="10161">
                  <c:v>31.37744</c:v>
                </c:pt>
                <c:pt idx="10162">
                  <c:v>31.382109999999997</c:v>
                </c:pt>
                <c:pt idx="10163">
                  <c:v>31.386789999999998</c:v>
                </c:pt>
                <c:pt idx="10164">
                  <c:v>31.391460000000002</c:v>
                </c:pt>
                <c:pt idx="10165">
                  <c:v>31.396140000000003</c:v>
                </c:pt>
                <c:pt idx="10166">
                  <c:v>31.400820000000003</c:v>
                </c:pt>
                <c:pt idx="10167">
                  <c:v>31.40549</c:v>
                </c:pt>
                <c:pt idx="10168">
                  <c:v>31.410170000000001</c:v>
                </c:pt>
                <c:pt idx="10169">
                  <c:v>31.414839999999998</c:v>
                </c:pt>
                <c:pt idx="10170">
                  <c:v>31.419519999999999</c:v>
                </c:pt>
                <c:pt idx="10171">
                  <c:v>31.424189999999999</c:v>
                </c:pt>
                <c:pt idx="10172">
                  <c:v>31.428869999999996</c:v>
                </c:pt>
                <c:pt idx="10173">
                  <c:v>31.433549999999997</c:v>
                </c:pt>
                <c:pt idx="10174">
                  <c:v>31.438220000000001</c:v>
                </c:pt>
                <c:pt idx="10175">
                  <c:v>31.442900000000002</c:v>
                </c:pt>
                <c:pt idx="10176">
                  <c:v>31.447570000000002</c:v>
                </c:pt>
                <c:pt idx="10177">
                  <c:v>31.452249999999999</c:v>
                </c:pt>
                <c:pt idx="10178">
                  <c:v>31.45693</c:v>
                </c:pt>
                <c:pt idx="10179">
                  <c:v>31.461600000000001</c:v>
                </c:pt>
                <c:pt idx="10180">
                  <c:v>31.466279999999998</c:v>
                </c:pt>
                <c:pt idx="10181">
                  <c:v>31.470959999999998</c:v>
                </c:pt>
                <c:pt idx="10182">
                  <c:v>31.475629999999999</c:v>
                </c:pt>
                <c:pt idx="10183">
                  <c:v>31.480309999999996</c:v>
                </c:pt>
                <c:pt idx="10184">
                  <c:v>31.484980000000004</c:v>
                </c:pt>
                <c:pt idx="10185">
                  <c:v>31.489660000000004</c:v>
                </c:pt>
                <c:pt idx="10186">
                  <c:v>31.494340000000001</c:v>
                </c:pt>
                <c:pt idx="10187">
                  <c:v>31.499010000000002</c:v>
                </c:pt>
                <c:pt idx="10188">
                  <c:v>31.503690000000002</c:v>
                </c:pt>
                <c:pt idx="10189">
                  <c:v>31.508369999999999</c:v>
                </c:pt>
                <c:pt idx="10190">
                  <c:v>31.51304</c:v>
                </c:pt>
                <c:pt idx="10191">
                  <c:v>31.517720000000001</c:v>
                </c:pt>
                <c:pt idx="10192">
                  <c:v>31.522399999999998</c:v>
                </c:pt>
                <c:pt idx="10193">
                  <c:v>31.527079999999998</c:v>
                </c:pt>
                <c:pt idx="10194">
                  <c:v>31.531749999999999</c:v>
                </c:pt>
                <c:pt idx="10195">
                  <c:v>31.536429999999996</c:v>
                </c:pt>
                <c:pt idx="10196">
                  <c:v>31.541109999999996</c:v>
                </c:pt>
                <c:pt idx="10197">
                  <c:v>31.545780000000004</c:v>
                </c:pt>
                <c:pt idx="10198">
                  <c:v>31.550460000000001</c:v>
                </c:pt>
                <c:pt idx="10199">
                  <c:v>31.555130000000002</c:v>
                </c:pt>
                <c:pt idx="10200">
                  <c:v>31.559810000000002</c:v>
                </c:pt>
                <c:pt idx="10201">
                  <c:v>31.564489999999999</c:v>
                </c:pt>
                <c:pt idx="10202">
                  <c:v>31.56916</c:v>
                </c:pt>
                <c:pt idx="10203">
                  <c:v>31.573840000000001</c:v>
                </c:pt>
                <c:pt idx="10204">
                  <c:v>31.578519999999997</c:v>
                </c:pt>
                <c:pt idx="10205">
                  <c:v>31.583199999999998</c:v>
                </c:pt>
                <c:pt idx="10206">
                  <c:v>31.587869999999999</c:v>
                </c:pt>
                <c:pt idx="10207">
                  <c:v>31.592549999999996</c:v>
                </c:pt>
                <c:pt idx="10208">
                  <c:v>31.597229999999996</c:v>
                </c:pt>
                <c:pt idx="10209">
                  <c:v>31.601909999999997</c:v>
                </c:pt>
                <c:pt idx="10210">
                  <c:v>31.606580000000001</c:v>
                </c:pt>
                <c:pt idx="10211">
                  <c:v>31.611260000000001</c:v>
                </c:pt>
                <c:pt idx="10212">
                  <c:v>31.615940000000002</c:v>
                </c:pt>
                <c:pt idx="10213">
                  <c:v>31.620609999999999</c:v>
                </c:pt>
                <c:pt idx="10214">
                  <c:v>31.62529</c:v>
                </c:pt>
                <c:pt idx="10215">
                  <c:v>31.62997</c:v>
                </c:pt>
                <c:pt idx="10216">
                  <c:v>31.634650000000001</c:v>
                </c:pt>
                <c:pt idx="10217">
                  <c:v>31.639319999999998</c:v>
                </c:pt>
                <c:pt idx="10218">
                  <c:v>31.643999999999998</c:v>
                </c:pt>
                <c:pt idx="10219">
                  <c:v>31.648679999999999</c:v>
                </c:pt>
                <c:pt idx="10220">
                  <c:v>31.653359999999999</c:v>
                </c:pt>
                <c:pt idx="10221">
                  <c:v>31.658029999999997</c:v>
                </c:pt>
                <c:pt idx="10222">
                  <c:v>31.662709999999997</c:v>
                </c:pt>
                <c:pt idx="10223">
                  <c:v>31.667389999999997</c:v>
                </c:pt>
                <c:pt idx="10224">
                  <c:v>31.672069999999998</c:v>
                </c:pt>
                <c:pt idx="10225">
                  <c:v>31.676740000000002</c:v>
                </c:pt>
                <c:pt idx="10226">
                  <c:v>31.681420000000003</c:v>
                </c:pt>
                <c:pt idx="10227">
                  <c:v>31.686100000000003</c:v>
                </c:pt>
                <c:pt idx="10228">
                  <c:v>31.69078</c:v>
                </c:pt>
                <c:pt idx="10229">
                  <c:v>31.695460000000001</c:v>
                </c:pt>
                <c:pt idx="10230">
                  <c:v>31.700130000000001</c:v>
                </c:pt>
                <c:pt idx="10231">
                  <c:v>31.704809999999998</c:v>
                </c:pt>
                <c:pt idx="10232">
                  <c:v>31.709489999999999</c:v>
                </c:pt>
                <c:pt idx="10233">
                  <c:v>31.714169999999999</c:v>
                </c:pt>
                <c:pt idx="10234">
                  <c:v>31.71885</c:v>
                </c:pt>
                <c:pt idx="10235">
                  <c:v>31.723519999999997</c:v>
                </c:pt>
                <c:pt idx="10236">
                  <c:v>31.728199999999998</c:v>
                </c:pt>
                <c:pt idx="10237">
                  <c:v>31.732879999999998</c:v>
                </c:pt>
                <c:pt idx="10238">
                  <c:v>31.737559999999998</c:v>
                </c:pt>
                <c:pt idx="10239">
                  <c:v>31.742230000000003</c:v>
                </c:pt>
                <c:pt idx="10240">
                  <c:v>31.746910000000003</c:v>
                </c:pt>
                <c:pt idx="10241">
                  <c:v>31.751590000000004</c:v>
                </c:pt>
                <c:pt idx="10242">
                  <c:v>31.756270000000004</c:v>
                </c:pt>
                <c:pt idx="10243">
                  <c:v>31.760950000000005</c:v>
                </c:pt>
                <c:pt idx="10244">
                  <c:v>31.765630000000002</c:v>
                </c:pt>
                <c:pt idx="10245">
                  <c:v>31.770300000000002</c:v>
                </c:pt>
                <c:pt idx="10246">
                  <c:v>31.774980000000003</c:v>
                </c:pt>
                <c:pt idx="10247">
                  <c:v>31.77966</c:v>
                </c:pt>
                <c:pt idx="10248">
                  <c:v>31.78434</c:v>
                </c:pt>
                <c:pt idx="10249">
                  <c:v>31.789020000000001</c:v>
                </c:pt>
                <c:pt idx="10250">
                  <c:v>31.793700000000001</c:v>
                </c:pt>
                <c:pt idx="10251">
                  <c:v>31.798380000000002</c:v>
                </c:pt>
                <c:pt idx="10252">
                  <c:v>31.803049999999999</c:v>
                </c:pt>
                <c:pt idx="10253">
                  <c:v>31.807729999999999</c:v>
                </c:pt>
                <c:pt idx="10254">
                  <c:v>31.81241</c:v>
                </c:pt>
                <c:pt idx="10255">
                  <c:v>31.81709</c:v>
                </c:pt>
                <c:pt idx="10256">
                  <c:v>31.821770000000001</c:v>
                </c:pt>
                <c:pt idx="10257">
                  <c:v>31.826449999999998</c:v>
                </c:pt>
                <c:pt idx="10258">
                  <c:v>31.831129999999998</c:v>
                </c:pt>
                <c:pt idx="10259">
                  <c:v>31.835809999999999</c:v>
                </c:pt>
                <c:pt idx="10260">
                  <c:v>31.840479999999996</c:v>
                </c:pt>
                <c:pt idx="10261">
                  <c:v>31.845159999999996</c:v>
                </c:pt>
                <c:pt idx="10262">
                  <c:v>31.849839999999997</c:v>
                </c:pt>
                <c:pt idx="10263">
                  <c:v>31.854519999999997</c:v>
                </c:pt>
                <c:pt idx="10264">
                  <c:v>31.859199999999998</c:v>
                </c:pt>
                <c:pt idx="10265">
                  <c:v>31.863879999999998</c:v>
                </c:pt>
                <c:pt idx="10266">
                  <c:v>31.868559999999999</c:v>
                </c:pt>
                <c:pt idx="10267">
                  <c:v>31.873239999999996</c:v>
                </c:pt>
                <c:pt idx="10268">
                  <c:v>31.877919999999996</c:v>
                </c:pt>
                <c:pt idx="10269">
                  <c:v>31.882599999999996</c:v>
                </c:pt>
                <c:pt idx="10270">
                  <c:v>31.887270000000001</c:v>
                </c:pt>
                <c:pt idx="10271">
                  <c:v>31.891950000000001</c:v>
                </c:pt>
                <c:pt idx="10272">
                  <c:v>31.896630000000002</c:v>
                </c:pt>
                <c:pt idx="10273">
                  <c:v>31.901310000000002</c:v>
                </c:pt>
                <c:pt idx="10274">
                  <c:v>31.905990000000003</c:v>
                </c:pt>
                <c:pt idx="10275">
                  <c:v>31.910670000000003</c:v>
                </c:pt>
                <c:pt idx="10276">
                  <c:v>31.915350000000004</c:v>
                </c:pt>
                <c:pt idx="10277">
                  <c:v>31.920030000000001</c:v>
                </c:pt>
                <c:pt idx="10278">
                  <c:v>31.924710000000001</c:v>
                </c:pt>
                <c:pt idx="10279">
                  <c:v>31.929390000000001</c:v>
                </c:pt>
                <c:pt idx="10280">
                  <c:v>31.934070000000002</c:v>
                </c:pt>
                <c:pt idx="10281">
                  <c:v>31.938750000000002</c:v>
                </c:pt>
                <c:pt idx="10282">
                  <c:v>31.943430000000003</c:v>
                </c:pt>
                <c:pt idx="10283">
                  <c:v>31.948110000000003</c:v>
                </c:pt>
                <c:pt idx="10284">
                  <c:v>31.95279</c:v>
                </c:pt>
                <c:pt idx="10285">
                  <c:v>31.957470000000001</c:v>
                </c:pt>
                <c:pt idx="10286">
                  <c:v>31.962150000000001</c:v>
                </c:pt>
                <c:pt idx="10287">
                  <c:v>31.966830000000002</c:v>
                </c:pt>
                <c:pt idx="10288">
                  <c:v>31.971510000000002</c:v>
                </c:pt>
                <c:pt idx="10289">
                  <c:v>31.976190000000003</c:v>
                </c:pt>
                <c:pt idx="10290">
                  <c:v>31.98086</c:v>
                </c:pt>
                <c:pt idx="10291">
                  <c:v>31.98554</c:v>
                </c:pt>
                <c:pt idx="10292">
                  <c:v>31.99023</c:v>
                </c:pt>
                <c:pt idx="10293">
                  <c:v>31.994910000000001</c:v>
                </c:pt>
                <c:pt idx="10294">
                  <c:v>31.999579999999998</c:v>
                </c:pt>
                <c:pt idx="10295">
                  <c:v>32.004269999999998</c:v>
                </c:pt>
                <c:pt idx="10296">
                  <c:v>32.008949999999999</c:v>
                </c:pt>
                <c:pt idx="10297">
                  <c:v>32.013620000000003</c:v>
                </c:pt>
                <c:pt idx="10298">
                  <c:v>32.018299999999996</c:v>
                </c:pt>
                <c:pt idx="10299">
                  <c:v>32.02299</c:v>
                </c:pt>
                <c:pt idx="10300">
                  <c:v>32.027670000000001</c:v>
                </c:pt>
                <c:pt idx="10301">
                  <c:v>32.032339999999998</c:v>
                </c:pt>
                <c:pt idx="10302">
                  <c:v>32.037030000000001</c:v>
                </c:pt>
                <c:pt idx="10303">
                  <c:v>32.041710000000002</c:v>
                </c:pt>
                <c:pt idx="10304">
                  <c:v>32.046390000000002</c:v>
                </c:pt>
                <c:pt idx="10305">
                  <c:v>32.051070000000003</c:v>
                </c:pt>
                <c:pt idx="10306">
                  <c:v>32.055750000000003</c:v>
                </c:pt>
                <c:pt idx="10307">
                  <c:v>32.060430000000004</c:v>
                </c:pt>
                <c:pt idx="10308">
                  <c:v>32.065110000000004</c:v>
                </c:pt>
                <c:pt idx="10309">
                  <c:v>32.069789999999998</c:v>
                </c:pt>
                <c:pt idx="10310">
                  <c:v>32.074469999999998</c:v>
                </c:pt>
                <c:pt idx="10311">
                  <c:v>32.079149999999998</c:v>
                </c:pt>
                <c:pt idx="10312">
                  <c:v>32.083829999999999</c:v>
                </c:pt>
                <c:pt idx="10313">
                  <c:v>32.088509999999999</c:v>
                </c:pt>
                <c:pt idx="10314">
                  <c:v>32.09319</c:v>
                </c:pt>
                <c:pt idx="10315">
                  <c:v>32.09787</c:v>
                </c:pt>
                <c:pt idx="10316">
                  <c:v>32.102550000000001</c:v>
                </c:pt>
                <c:pt idx="10317">
                  <c:v>32.107230000000001</c:v>
                </c:pt>
                <c:pt idx="10318">
                  <c:v>32.111910000000002</c:v>
                </c:pt>
                <c:pt idx="10319">
                  <c:v>32.116600000000005</c:v>
                </c:pt>
                <c:pt idx="10320">
                  <c:v>32.121270000000003</c:v>
                </c:pt>
                <c:pt idx="10321">
                  <c:v>32.125959999999999</c:v>
                </c:pt>
                <c:pt idx="10322">
                  <c:v>32.13064</c:v>
                </c:pt>
                <c:pt idx="10323">
                  <c:v>32.13532</c:v>
                </c:pt>
                <c:pt idx="10324">
                  <c:v>32.14</c:v>
                </c:pt>
                <c:pt idx="10325">
                  <c:v>32.144680000000001</c:v>
                </c:pt>
                <c:pt idx="10326">
                  <c:v>32.149360000000001</c:v>
                </c:pt>
                <c:pt idx="10327">
                  <c:v>32.154040000000002</c:v>
                </c:pt>
                <c:pt idx="10328">
                  <c:v>32.158720000000002</c:v>
                </c:pt>
                <c:pt idx="10329">
                  <c:v>32.163400000000003</c:v>
                </c:pt>
                <c:pt idx="10330">
                  <c:v>32.168090000000007</c:v>
                </c:pt>
                <c:pt idx="10331">
                  <c:v>32.17277</c:v>
                </c:pt>
                <c:pt idx="10332">
                  <c:v>32.17745</c:v>
                </c:pt>
                <c:pt idx="10333">
                  <c:v>32.182130000000001</c:v>
                </c:pt>
                <c:pt idx="10334">
                  <c:v>32.186810000000001</c:v>
                </c:pt>
                <c:pt idx="10335">
                  <c:v>32.191490000000002</c:v>
                </c:pt>
                <c:pt idx="10336">
                  <c:v>32.196170000000002</c:v>
                </c:pt>
                <c:pt idx="10337">
                  <c:v>32.200850000000003</c:v>
                </c:pt>
                <c:pt idx="10338">
                  <c:v>32.205539999999999</c:v>
                </c:pt>
                <c:pt idx="10339">
                  <c:v>32.21022</c:v>
                </c:pt>
                <c:pt idx="10340">
                  <c:v>32.2149</c:v>
                </c:pt>
                <c:pt idx="10341">
                  <c:v>32.219580000000001</c:v>
                </c:pt>
                <c:pt idx="10342">
                  <c:v>32.224260000000001</c:v>
                </c:pt>
                <c:pt idx="10343">
                  <c:v>32.228939999999994</c:v>
                </c:pt>
                <c:pt idx="10344">
                  <c:v>32.233629999999998</c:v>
                </c:pt>
                <c:pt idx="10345">
                  <c:v>32.238299999999995</c:v>
                </c:pt>
                <c:pt idx="10346">
                  <c:v>32.242989999999999</c:v>
                </c:pt>
                <c:pt idx="10347">
                  <c:v>32.247669999999999</c:v>
                </c:pt>
                <c:pt idx="10348">
                  <c:v>32.25235</c:v>
                </c:pt>
                <c:pt idx="10349">
                  <c:v>32.25703</c:v>
                </c:pt>
                <c:pt idx="10350">
                  <c:v>32.261710000000001</c:v>
                </c:pt>
                <c:pt idx="10351">
                  <c:v>32.266399999999997</c:v>
                </c:pt>
                <c:pt idx="10352">
                  <c:v>32.271079999999998</c:v>
                </c:pt>
                <c:pt idx="10353">
                  <c:v>32.275759999999998</c:v>
                </c:pt>
                <c:pt idx="10354">
                  <c:v>32.280439999999999</c:v>
                </c:pt>
                <c:pt idx="10355">
                  <c:v>32.285119999999999</c:v>
                </c:pt>
                <c:pt idx="10356">
                  <c:v>32.289810000000003</c:v>
                </c:pt>
                <c:pt idx="10357">
                  <c:v>32.294490000000003</c:v>
                </c:pt>
                <c:pt idx="10358">
                  <c:v>32.299170000000004</c:v>
                </c:pt>
                <c:pt idx="10359">
                  <c:v>32.303850000000004</c:v>
                </c:pt>
                <c:pt idx="10360">
                  <c:v>32.308530000000005</c:v>
                </c:pt>
                <c:pt idx="10361">
                  <c:v>32.313219999999994</c:v>
                </c:pt>
                <c:pt idx="10362">
                  <c:v>32.317899999999995</c:v>
                </c:pt>
                <c:pt idx="10363">
                  <c:v>32.322579999999995</c:v>
                </c:pt>
                <c:pt idx="10364">
                  <c:v>32.327259999999995</c:v>
                </c:pt>
                <c:pt idx="10365">
                  <c:v>32.331949999999999</c:v>
                </c:pt>
                <c:pt idx="10366">
                  <c:v>32.33663</c:v>
                </c:pt>
                <c:pt idx="10367">
                  <c:v>32.34131</c:v>
                </c:pt>
                <c:pt idx="10368">
                  <c:v>32.34599</c:v>
                </c:pt>
                <c:pt idx="10369">
                  <c:v>32.350670000000001</c:v>
                </c:pt>
                <c:pt idx="10370">
                  <c:v>32.355359999999997</c:v>
                </c:pt>
                <c:pt idx="10371">
                  <c:v>32.360039999999998</c:v>
                </c:pt>
                <c:pt idx="10372">
                  <c:v>32.364719999999998</c:v>
                </c:pt>
                <c:pt idx="10373">
                  <c:v>32.369410000000002</c:v>
                </c:pt>
                <c:pt idx="10374">
                  <c:v>32.374090000000002</c:v>
                </c:pt>
                <c:pt idx="10375">
                  <c:v>32.378770000000003</c:v>
                </c:pt>
                <c:pt idx="10376">
                  <c:v>32.383450000000003</c:v>
                </c:pt>
                <c:pt idx="10377">
                  <c:v>32.38814</c:v>
                </c:pt>
                <c:pt idx="10378">
                  <c:v>32.39282</c:v>
                </c:pt>
                <c:pt idx="10379">
                  <c:v>32.397500000000001</c:v>
                </c:pt>
                <c:pt idx="10380">
                  <c:v>32.402180000000001</c:v>
                </c:pt>
                <c:pt idx="10381">
                  <c:v>32.406869999999998</c:v>
                </c:pt>
                <c:pt idx="10382">
                  <c:v>32.411549999999998</c:v>
                </c:pt>
                <c:pt idx="10383">
                  <c:v>32.416229999999999</c:v>
                </c:pt>
                <c:pt idx="10384">
                  <c:v>32.420909999999999</c:v>
                </c:pt>
                <c:pt idx="10385">
                  <c:v>32.425599999999996</c:v>
                </c:pt>
                <c:pt idx="10386">
                  <c:v>32.430279999999996</c:v>
                </c:pt>
                <c:pt idx="10387">
                  <c:v>32.434959999999997</c:v>
                </c:pt>
                <c:pt idx="10388">
                  <c:v>32.43965</c:v>
                </c:pt>
                <c:pt idx="10389">
                  <c:v>32.444330000000001</c:v>
                </c:pt>
                <c:pt idx="10390">
                  <c:v>32.449010000000001</c:v>
                </c:pt>
                <c:pt idx="10391">
                  <c:v>32.453690000000002</c:v>
                </c:pt>
                <c:pt idx="10392">
                  <c:v>32.458380000000005</c:v>
                </c:pt>
                <c:pt idx="10393">
                  <c:v>32.463059999999999</c:v>
                </c:pt>
                <c:pt idx="10394">
                  <c:v>32.467749999999995</c:v>
                </c:pt>
                <c:pt idx="10395">
                  <c:v>32.472429999999996</c:v>
                </c:pt>
                <c:pt idx="10396">
                  <c:v>32.477109999999996</c:v>
                </c:pt>
                <c:pt idx="10397">
                  <c:v>32.481790000000004</c:v>
                </c:pt>
                <c:pt idx="10398">
                  <c:v>32.48648</c:v>
                </c:pt>
                <c:pt idx="10399">
                  <c:v>32.491160000000001</c:v>
                </c:pt>
                <c:pt idx="10400">
                  <c:v>32.495849999999997</c:v>
                </c:pt>
                <c:pt idx="10401">
                  <c:v>32.500529999999998</c:v>
                </c:pt>
                <c:pt idx="10402">
                  <c:v>32.505209999999998</c:v>
                </c:pt>
                <c:pt idx="10403">
                  <c:v>32.509889999999999</c:v>
                </c:pt>
                <c:pt idx="10404">
                  <c:v>32.514580000000002</c:v>
                </c:pt>
                <c:pt idx="10405">
                  <c:v>32.519260000000003</c:v>
                </c:pt>
                <c:pt idx="10406">
                  <c:v>32.523940000000003</c:v>
                </c:pt>
                <c:pt idx="10407">
                  <c:v>32.52863</c:v>
                </c:pt>
                <c:pt idx="10408">
                  <c:v>32.53331</c:v>
                </c:pt>
                <c:pt idx="10409">
                  <c:v>32.537999999999997</c:v>
                </c:pt>
                <c:pt idx="10410">
                  <c:v>32.542679999999997</c:v>
                </c:pt>
                <c:pt idx="10411">
                  <c:v>32.547359999999998</c:v>
                </c:pt>
                <c:pt idx="10412">
                  <c:v>32.552050000000001</c:v>
                </c:pt>
                <c:pt idx="10413">
                  <c:v>32.556730000000002</c:v>
                </c:pt>
                <c:pt idx="10414">
                  <c:v>32.561410000000002</c:v>
                </c:pt>
                <c:pt idx="10415">
                  <c:v>32.566099999999999</c:v>
                </c:pt>
                <c:pt idx="10416">
                  <c:v>32.570779999999999</c:v>
                </c:pt>
                <c:pt idx="10417">
                  <c:v>32.575470000000003</c:v>
                </c:pt>
                <c:pt idx="10418">
                  <c:v>32.580150000000003</c:v>
                </c:pt>
                <c:pt idx="10419">
                  <c:v>32.584830000000004</c:v>
                </c:pt>
                <c:pt idx="10420">
                  <c:v>32.58952</c:v>
                </c:pt>
                <c:pt idx="10421">
                  <c:v>32.594199999999994</c:v>
                </c:pt>
                <c:pt idx="10422">
                  <c:v>32.598889999999997</c:v>
                </c:pt>
                <c:pt idx="10423">
                  <c:v>32.603569999999998</c:v>
                </c:pt>
                <c:pt idx="10424">
                  <c:v>32.608260000000001</c:v>
                </c:pt>
                <c:pt idx="10425">
                  <c:v>32.612940000000002</c:v>
                </c:pt>
                <c:pt idx="10426">
                  <c:v>32.617620000000002</c:v>
                </c:pt>
                <c:pt idx="10427">
                  <c:v>32.622309999999999</c:v>
                </c:pt>
                <c:pt idx="10428">
                  <c:v>32.626989999999999</c:v>
                </c:pt>
                <c:pt idx="10429">
                  <c:v>32.631680000000003</c:v>
                </c:pt>
                <c:pt idx="10430">
                  <c:v>32.636360000000003</c:v>
                </c:pt>
                <c:pt idx="10431">
                  <c:v>32.64105</c:v>
                </c:pt>
                <c:pt idx="10432">
                  <c:v>32.64573</c:v>
                </c:pt>
                <c:pt idx="10433">
                  <c:v>32.650410000000001</c:v>
                </c:pt>
                <c:pt idx="10434">
                  <c:v>32.655099999999997</c:v>
                </c:pt>
                <c:pt idx="10435">
                  <c:v>32.659779999999998</c:v>
                </c:pt>
                <c:pt idx="10436">
                  <c:v>32.664470000000001</c:v>
                </c:pt>
                <c:pt idx="10437">
                  <c:v>32.669150000000002</c:v>
                </c:pt>
                <c:pt idx="10438">
                  <c:v>32.673840000000006</c:v>
                </c:pt>
                <c:pt idx="10439">
                  <c:v>32.678520000000006</c:v>
                </c:pt>
                <c:pt idx="10440">
                  <c:v>32.683199999999999</c:v>
                </c:pt>
                <c:pt idx="10441">
                  <c:v>32.687889999999996</c:v>
                </c:pt>
                <c:pt idx="10442">
                  <c:v>32.692569999999996</c:v>
                </c:pt>
                <c:pt idx="10443">
                  <c:v>32.69726</c:v>
                </c:pt>
                <c:pt idx="10444">
                  <c:v>32.70194</c:v>
                </c:pt>
                <c:pt idx="10445">
                  <c:v>32.706629999999997</c:v>
                </c:pt>
                <c:pt idx="10446">
                  <c:v>32.711309999999997</c:v>
                </c:pt>
                <c:pt idx="10447">
                  <c:v>32.716000000000001</c:v>
                </c:pt>
                <c:pt idx="10448">
                  <c:v>32.720680000000002</c:v>
                </c:pt>
                <c:pt idx="10449">
                  <c:v>32.725369999999998</c:v>
                </c:pt>
                <c:pt idx="10450">
                  <c:v>32.730049999999999</c:v>
                </c:pt>
                <c:pt idx="10451">
                  <c:v>32.734739999999995</c:v>
                </c:pt>
                <c:pt idx="10452">
                  <c:v>32.739419999999996</c:v>
                </c:pt>
                <c:pt idx="10453">
                  <c:v>32.744109999999999</c:v>
                </c:pt>
                <c:pt idx="10454">
                  <c:v>32.74879</c:v>
                </c:pt>
                <c:pt idx="10455">
                  <c:v>32.753480000000003</c:v>
                </c:pt>
                <c:pt idx="10456">
                  <c:v>32.758160000000004</c:v>
                </c:pt>
                <c:pt idx="10457">
                  <c:v>32.76285</c:v>
                </c:pt>
                <c:pt idx="10458">
                  <c:v>32.767530000000001</c:v>
                </c:pt>
                <c:pt idx="10459">
                  <c:v>32.772219999999997</c:v>
                </c:pt>
                <c:pt idx="10460">
                  <c:v>32.776899999999998</c:v>
                </c:pt>
                <c:pt idx="10461">
                  <c:v>32.781590000000001</c:v>
                </c:pt>
                <c:pt idx="10462">
                  <c:v>32.786270000000002</c:v>
                </c:pt>
                <c:pt idx="10463">
                  <c:v>32.790959999999998</c:v>
                </c:pt>
                <c:pt idx="10464">
                  <c:v>32.795650000000002</c:v>
                </c:pt>
                <c:pt idx="10465">
                  <c:v>32.800330000000002</c:v>
                </c:pt>
                <c:pt idx="10466">
                  <c:v>32.805010000000003</c:v>
                </c:pt>
                <c:pt idx="10467">
                  <c:v>32.809699999999999</c:v>
                </c:pt>
                <c:pt idx="10468">
                  <c:v>32.814389999999996</c:v>
                </c:pt>
                <c:pt idx="10469">
                  <c:v>32.819069999999996</c:v>
                </c:pt>
                <c:pt idx="10470">
                  <c:v>32.82376</c:v>
                </c:pt>
                <c:pt idx="10471">
                  <c:v>32.828440000000001</c:v>
                </c:pt>
                <c:pt idx="10472">
                  <c:v>32.833130000000004</c:v>
                </c:pt>
                <c:pt idx="10473">
                  <c:v>32.837819999999994</c:v>
                </c:pt>
                <c:pt idx="10474">
                  <c:v>32.842499999999994</c:v>
                </c:pt>
                <c:pt idx="10475">
                  <c:v>32.847179999999994</c:v>
                </c:pt>
                <c:pt idx="10476">
                  <c:v>32.851869999999998</c:v>
                </c:pt>
                <c:pt idx="10477">
                  <c:v>32.856560000000002</c:v>
                </c:pt>
                <c:pt idx="10478">
                  <c:v>32.861240000000002</c:v>
                </c:pt>
                <c:pt idx="10479">
                  <c:v>32.865929999999999</c:v>
                </c:pt>
                <c:pt idx="10480">
                  <c:v>32.870609999999999</c:v>
                </c:pt>
                <c:pt idx="10481">
                  <c:v>32.875300000000003</c:v>
                </c:pt>
                <c:pt idx="10482">
                  <c:v>32.879989999999999</c:v>
                </c:pt>
                <c:pt idx="10483">
                  <c:v>32.88467</c:v>
                </c:pt>
                <c:pt idx="10484">
                  <c:v>32.889359999999996</c:v>
                </c:pt>
                <c:pt idx="10485">
                  <c:v>32.89405</c:v>
                </c:pt>
                <c:pt idx="10486">
                  <c:v>32.89873</c:v>
                </c:pt>
                <c:pt idx="10487">
                  <c:v>32.903420000000004</c:v>
                </c:pt>
                <c:pt idx="10488">
                  <c:v>32.908100000000005</c:v>
                </c:pt>
                <c:pt idx="10489">
                  <c:v>32.912789999999994</c:v>
                </c:pt>
                <c:pt idx="10490">
                  <c:v>32.917469999999994</c:v>
                </c:pt>
                <c:pt idx="10491">
                  <c:v>32.922159999999998</c:v>
                </c:pt>
                <c:pt idx="10492">
                  <c:v>32.926850000000002</c:v>
                </c:pt>
                <c:pt idx="10493">
                  <c:v>32.931530000000002</c:v>
                </c:pt>
                <c:pt idx="10494">
                  <c:v>32.936219999999999</c:v>
                </c:pt>
                <c:pt idx="10495">
                  <c:v>32.940909999999995</c:v>
                </c:pt>
                <c:pt idx="10496">
                  <c:v>32.945589999999996</c:v>
                </c:pt>
                <c:pt idx="10497">
                  <c:v>32.950279999999999</c:v>
                </c:pt>
                <c:pt idx="10498">
                  <c:v>32.95496</c:v>
                </c:pt>
                <c:pt idx="10499">
                  <c:v>32.959650000000003</c:v>
                </c:pt>
                <c:pt idx="10500">
                  <c:v>32.96434</c:v>
                </c:pt>
                <c:pt idx="10501">
                  <c:v>32.96902</c:v>
                </c:pt>
                <c:pt idx="10502">
                  <c:v>32.973710000000004</c:v>
                </c:pt>
                <c:pt idx="10503">
                  <c:v>32.978400000000001</c:v>
                </c:pt>
                <c:pt idx="10504">
                  <c:v>32.983080000000001</c:v>
                </c:pt>
                <c:pt idx="10505">
                  <c:v>32.987769999999998</c:v>
                </c:pt>
                <c:pt idx="10506">
                  <c:v>32.992460000000001</c:v>
                </c:pt>
                <c:pt idx="10507">
                  <c:v>32.997140000000002</c:v>
                </c:pt>
                <c:pt idx="10508">
                  <c:v>33.001830000000005</c:v>
                </c:pt>
                <c:pt idx="10509">
                  <c:v>33.006519999999995</c:v>
                </c:pt>
                <c:pt idx="10510">
                  <c:v>33.011209999999998</c:v>
                </c:pt>
                <c:pt idx="10511">
                  <c:v>33.015889999999999</c:v>
                </c:pt>
                <c:pt idx="10512">
                  <c:v>33.020580000000002</c:v>
                </c:pt>
                <c:pt idx="10513">
                  <c:v>33.025260000000003</c:v>
                </c:pt>
                <c:pt idx="10514">
                  <c:v>33.029949999999999</c:v>
                </c:pt>
                <c:pt idx="10515">
                  <c:v>33.034639999999996</c:v>
                </c:pt>
                <c:pt idx="10516">
                  <c:v>33.039319999999996</c:v>
                </c:pt>
                <c:pt idx="10517">
                  <c:v>33.04401</c:v>
                </c:pt>
                <c:pt idx="10518">
                  <c:v>33.048700000000004</c:v>
                </c:pt>
                <c:pt idx="10519">
                  <c:v>33.05339</c:v>
                </c:pt>
                <c:pt idx="10520">
                  <c:v>33.058070000000001</c:v>
                </c:pt>
                <c:pt idx="10521">
                  <c:v>33.062759999999997</c:v>
                </c:pt>
                <c:pt idx="10522">
                  <c:v>33.067450000000001</c:v>
                </c:pt>
                <c:pt idx="10523">
                  <c:v>33.072139999999997</c:v>
                </c:pt>
                <c:pt idx="10524">
                  <c:v>33.076819999999998</c:v>
                </c:pt>
                <c:pt idx="10525">
                  <c:v>33.081510000000002</c:v>
                </c:pt>
                <c:pt idx="10526">
                  <c:v>33.086200000000005</c:v>
                </c:pt>
                <c:pt idx="10527">
                  <c:v>33.090889999999995</c:v>
                </c:pt>
                <c:pt idx="10528">
                  <c:v>33.095569999999995</c:v>
                </c:pt>
                <c:pt idx="10529">
                  <c:v>33.100259999999999</c:v>
                </c:pt>
                <c:pt idx="10530">
                  <c:v>33.104939999999999</c:v>
                </c:pt>
                <c:pt idx="10531">
                  <c:v>33.109640000000006</c:v>
                </c:pt>
                <c:pt idx="10532">
                  <c:v>33.114319999999999</c:v>
                </c:pt>
                <c:pt idx="10533">
                  <c:v>33.119009999999996</c:v>
                </c:pt>
                <c:pt idx="10534">
                  <c:v>33.123689999999996</c:v>
                </c:pt>
                <c:pt idx="10535">
                  <c:v>33.12838</c:v>
                </c:pt>
                <c:pt idx="10536">
                  <c:v>33.133070000000004</c:v>
                </c:pt>
                <c:pt idx="10537">
                  <c:v>33.13776</c:v>
                </c:pt>
                <c:pt idx="10538">
                  <c:v>33.142449999999997</c:v>
                </c:pt>
                <c:pt idx="10539">
                  <c:v>33.147129999999997</c:v>
                </c:pt>
                <c:pt idx="10540">
                  <c:v>33.151820000000001</c:v>
                </c:pt>
                <c:pt idx="10541">
                  <c:v>33.156509999999997</c:v>
                </c:pt>
                <c:pt idx="10542">
                  <c:v>33.161200000000001</c:v>
                </c:pt>
                <c:pt idx="10543">
                  <c:v>33.165880000000001</c:v>
                </c:pt>
                <c:pt idx="10544">
                  <c:v>33.170570000000005</c:v>
                </c:pt>
                <c:pt idx="10545">
                  <c:v>33.175260000000002</c:v>
                </c:pt>
                <c:pt idx="10546">
                  <c:v>33.179949999999998</c:v>
                </c:pt>
                <c:pt idx="10547">
                  <c:v>33.184640000000002</c:v>
                </c:pt>
                <c:pt idx="10548">
                  <c:v>33.189320000000002</c:v>
                </c:pt>
                <c:pt idx="10549">
                  <c:v>33.194010000000006</c:v>
                </c:pt>
                <c:pt idx="10550">
                  <c:v>33.198699999999995</c:v>
                </c:pt>
                <c:pt idx="10551">
                  <c:v>33.203389999999999</c:v>
                </c:pt>
                <c:pt idx="10552">
                  <c:v>33.208080000000002</c:v>
                </c:pt>
                <c:pt idx="10553">
                  <c:v>33.212770000000006</c:v>
                </c:pt>
                <c:pt idx="10554">
                  <c:v>33.217449999999999</c:v>
                </c:pt>
                <c:pt idx="10555">
                  <c:v>33.222139999999996</c:v>
                </c:pt>
                <c:pt idx="10556">
                  <c:v>33.22683</c:v>
                </c:pt>
                <c:pt idx="10557">
                  <c:v>33.231520000000003</c:v>
                </c:pt>
                <c:pt idx="10558">
                  <c:v>33.23621</c:v>
                </c:pt>
                <c:pt idx="10559">
                  <c:v>33.24089</c:v>
                </c:pt>
                <c:pt idx="10560">
                  <c:v>33.245579999999997</c:v>
                </c:pt>
                <c:pt idx="10561">
                  <c:v>33.25027</c:v>
                </c:pt>
                <c:pt idx="10562">
                  <c:v>33.254959999999997</c:v>
                </c:pt>
                <c:pt idx="10563">
                  <c:v>33.259650000000001</c:v>
                </c:pt>
                <c:pt idx="10564">
                  <c:v>33.264340000000004</c:v>
                </c:pt>
                <c:pt idx="10565">
                  <c:v>33.269030000000001</c:v>
                </c:pt>
                <c:pt idx="10566">
                  <c:v>33.273710000000001</c:v>
                </c:pt>
                <c:pt idx="10567">
                  <c:v>33.278399999999998</c:v>
                </c:pt>
                <c:pt idx="10568">
                  <c:v>33.283090000000001</c:v>
                </c:pt>
                <c:pt idx="10569">
                  <c:v>33.287780000000005</c:v>
                </c:pt>
                <c:pt idx="10570">
                  <c:v>33.292460000000005</c:v>
                </c:pt>
                <c:pt idx="10571">
                  <c:v>33.297159999999998</c:v>
                </c:pt>
                <c:pt idx="10572">
                  <c:v>33.301850000000002</c:v>
                </c:pt>
                <c:pt idx="10573">
                  <c:v>33.306530000000002</c:v>
                </c:pt>
                <c:pt idx="10574">
                  <c:v>33.311220000000006</c:v>
                </c:pt>
                <c:pt idx="10575">
                  <c:v>33.315909999999995</c:v>
                </c:pt>
                <c:pt idx="10576">
                  <c:v>33.320599999999999</c:v>
                </c:pt>
                <c:pt idx="10577">
                  <c:v>33.325290000000003</c:v>
                </c:pt>
                <c:pt idx="10578">
                  <c:v>33.329970000000003</c:v>
                </c:pt>
                <c:pt idx="10579">
                  <c:v>33.334669999999996</c:v>
                </c:pt>
                <c:pt idx="10580">
                  <c:v>33.339359999999999</c:v>
                </c:pt>
                <c:pt idx="10581">
                  <c:v>33.34404</c:v>
                </c:pt>
                <c:pt idx="10582">
                  <c:v>33.348730000000003</c:v>
                </c:pt>
                <c:pt idx="10583">
                  <c:v>33.35342</c:v>
                </c:pt>
                <c:pt idx="10584">
                  <c:v>33.358110000000003</c:v>
                </c:pt>
                <c:pt idx="10585">
                  <c:v>33.3628</c:v>
                </c:pt>
                <c:pt idx="10586">
                  <c:v>33.367489999999997</c:v>
                </c:pt>
                <c:pt idx="10587">
                  <c:v>33.37218</c:v>
                </c:pt>
                <c:pt idx="10588">
                  <c:v>33.376870000000004</c:v>
                </c:pt>
                <c:pt idx="10589">
                  <c:v>33.38156</c:v>
                </c:pt>
                <c:pt idx="10590">
                  <c:v>33.386249999999997</c:v>
                </c:pt>
                <c:pt idx="10591">
                  <c:v>33.390940000000001</c:v>
                </c:pt>
                <c:pt idx="10592">
                  <c:v>33.395620000000001</c:v>
                </c:pt>
                <c:pt idx="10593">
                  <c:v>33.400310000000005</c:v>
                </c:pt>
                <c:pt idx="10594">
                  <c:v>33.404999999999994</c:v>
                </c:pt>
                <c:pt idx="10595">
                  <c:v>33.409689999999998</c:v>
                </c:pt>
                <c:pt idx="10596">
                  <c:v>33.414380000000001</c:v>
                </c:pt>
                <c:pt idx="10597">
                  <c:v>33.419070000000005</c:v>
                </c:pt>
                <c:pt idx="10598">
                  <c:v>33.423759999999994</c:v>
                </c:pt>
                <c:pt idx="10599">
                  <c:v>33.428449999999998</c:v>
                </c:pt>
                <c:pt idx="10600">
                  <c:v>33.433140000000002</c:v>
                </c:pt>
                <c:pt idx="10601">
                  <c:v>33.437830000000005</c:v>
                </c:pt>
                <c:pt idx="10602">
                  <c:v>33.442520000000002</c:v>
                </c:pt>
                <c:pt idx="10603">
                  <c:v>33.447209999999998</c:v>
                </c:pt>
                <c:pt idx="10604">
                  <c:v>33.451900000000002</c:v>
                </c:pt>
                <c:pt idx="10605">
                  <c:v>33.456589999999998</c:v>
                </c:pt>
                <c:pt idx="10606">
                  <c:v>33.461280000000002</c:v>
                </c:pt>
                <c:pt idx="10607">
                  <c:v>33.465969999999999</c:v>
                </c:pt>
                <c:pt idx="10608">
                  <c:v>33.470660000000002</c:v>
                </c:pt>
                <c:pt idx="10609">
                  <c:v>33.475349999999999</c:v>
                </c:pt>
                <c:pt idx="10610">
                  <c:v>33.480029999999999</c:v>
                </c:pt>
                <c:pt idx="10611">
                  <c:v>33.484720000000003</c:v>
                </c:pt>
                <c:pt idx="10612">
                  <c:v>33.489409999999999</c:v>
                </c:pt>
                <c:pt idx="10613">
                  <c:v>33.494099999999996</c:v>
                </c:pt>
                <c:pt idx="10614">
                  <c:v>33.49879</c:v>
                </c:pt>
                <c:pt idx="10615">
                  <c:v>33.503480000000003</c:v>
                </c:pt>
                <c:pt idx="10616">
                  <c:v>33.50817</c:v>
                </c:pt>
                <c:pt idx="10617">
                  <c:v>33.512859999999996</c:v>
                </c:pt>
                <c:pt idx="10618">
                  <c:v>33.51755</c:v>
                </c:pt>
                <c:pt idx="10619">
                  <c:v>33.522240000000004</c:v>
                </c:pt>
                <c:pt idx="10620">
                  <c:v>33.52693</c:v>
                </c:pt>
                <c:pt idx="10621">
                  <c:v>33.531619999999997</c:v>
                </c:pt>
                <c:pt idx="10622">
                  <c:v>33.53631</c:v>
                </c:pt>
                <c:pt idx="10623">
                  <c:v>33.54101</c:v>
                </c:pt>
                <c:pt idx="10624">
                  <c:v>33.545699999999997</c:v>
                </c:pt>
                <c:pt idx="10625">
                  <c:v>33.55039</c:v>
                </c:pt>
                <c:pt idx="10626">
                  <c:v>33.555080000000004</c:v>
                </c:pt>
                <c:pt idx="10627">
                  <c:v>33.55977</c:v>
                </c:pt>
                <c:pt idx="10628">
                  <c:v>33.564459999999997</c:v>
                </c:pt>
                <c:pt idx="10629">
                  <c:v>33.56915</c:v>
                </c:pt>
                <c:pt idx="10630">
                  <c:v>33.573840000000004</c:v>
                </c:pt>
                <c:pt idx="10631">
                  <c:v>33.578530000000001</c:v>
                </c:pt>
                <c:pt idx="10632">
                  <c:v>33.583219999999997</c:v>
                </c:pt>
                <c:pt idx="10633">
                  <c:v>33.587910000000001</c:v>
                </c:pt>
                <c:pt idx="10634">
                  <c:v>33.592599999999997</c:v>
                </c:pt>
                <c:pt idx="10635">
                  <c:v>33.597290000000001</c:v>
                </c:pt>
                <c:pt idx="10636">
                  <c:v>33.601979999999998</c:v>
                </c:pt>
                <c:pt idx="10637">
                  <c:v>33.606670000000001</c:v>
                </c:pt>
                <c:pt idx="10638">
                  <c:v>33.611359999999998</c:v>
                </c:pt>
                <c:pt idx="10639">
                  <c:v>33.616050000000001</c:v>
                </c:pt>
                <c:pt idx="10640">
                  <c:v>33.620740000000005</c:v>
                </c:pt>
                <c:pt idx="10641">
                  <c:v>33.625429999999994</c:v>
                </c:pt>
                <c:pt idx="10642">
                  <c:v>33.630130000000001</c:v>
                </c:pt>
                <c:pt idx="10643">
                  <c:v>33.634820000000005</c:v>
                </c:pt>
                <c:pt idx="10644">
                  <c:v>33.639509999999994</c:v>
                </c:pt>
                <c:pt idx="10645">
                  <c:v>33.644199999999998</c:v>
                </c:pt>
                <c:pt idx="10646">
                  <c:v>33.648890000000002</c:v>
                </c:pt>
                <c:pt idx="10647">
                  <c:v>33.653580000000005</c:v>
                </c:pt>
                <c:pt idx="10648">
                  <c:v>33.658269999999995</c:v>
                </c:pt>
                <c:pt idx="10649">
                  <c:v>33.662959999999998</c:v>
                </c:pt>
                <c:pt idx="10650">
                  <c:v>33.667650000000002</c:v>
                </c:pt>
                <c:pt idx="10651">
                  <c:v>33.672340000000005</c:v>
                </c:pt>
                <c:pt idx="10652">
                  <c:v>33.677029999999995</c:v>
                </c:pt>
                <c:pt idx="10653">
                  <c:v>33.681719999999999</c:v>
                </c:pt>
                <c:pt idx="10654">
                  <c:v>33.686410000000002</c:v>
                </c:pt>
                <c:pt idx="10655">
                  <c:v>33.691099999999999</c:v>
                </c:pt>
                <c:pt idx="10656">
                  <c:v>33.695799999999998</c:v>
                </c:pt>
                <c:pt idx="10657">
                  <c:v>33.700490000000002</c:v>
                </c:pt>
                <c:pt idx="10658">
                  <c:v>33.705179999999999</c:v>
                </c:pt>
                <c:pt idx="10659">
                  <c:v>33.709870000000002</c:v>
                </c:pt>
                <c:pt idx="10660">
                  <c:v>33.714559999999999</c:v>
                </c:pt>
                <c:pt idx="10661">
                  <c:v>33.719250000000002</c:v>
                </c:pt>
                <c:pt idx="10662">
                  <c:v>33.723939999999999</c:v>
                </c:pt>
                <c:pt idx="10663">
                  <c:v>33.728639999999999</c:v>
                </c:pt>
                <c:pt idx="10664">
                  <c:v>33.733330000000002</c:v>
                </c:pt>
                <c:pt idx="10665">
                  <c:v>33.738019999999999</c:v>
                </c:pt>
                <c:pt idx="10666">
                  <c:v>33.742710000000002</c:v>
                </c:pt>
                <c:pt idx="10667">
                  <c:v>33.747399999999999</c:v>
                </c:pt>
                <c:pt idx="10668">
                  <c:v>33.752089999999995</c:v>
                </c:pt>
                <c:pt idx="10669">
                  <c:v>33.756790000000002</c:v>
                </c:pt>
                <c:pt idx="10670">
                  <c:v>33.761480000000006</c:v>
                </c:pt>
                <c:pt idx="10671">
                  <c:v>33.766169999999995</c:v>
                </c:pt>
                <c:pt idx="10672">
                  <c:v>33.770859999999999</c:v>
                </c:pt>
                <c:pt idx="10673">
                  <c:v>33.775550000000003</c:v>
                </c:pt>
                <c:pt idx="10674">
                  <c:v>33.780240000000006</c:v>
                </c:pt>
                <c:pt idx="10675">
                  <c:v>33.784929999999996</c:v>
                </c:pt>
                <c:pt idx="10676">
                  <c:v>33.789630000000002</c:v>
                </c:pt>
                <c:pt idx="10677">
                  <c:v>33.794320000000006</c:v>
                </c:pt>
                <c:pt idx="10678">
                  <c:v>33.799009999999996</c:v>
                </c:pt>
                <c:pt idx="10679">
                  <c:v>33.803699999999999</c:v>
                </c:pt>
                <c:pt idx="10680">
                  <c:v>33.808399999999999</c:v>
                </c:pt>
                <c:pt idx="10681">
                  <c:v>33.813089999999995</c:v>
                </c:pt>
                <c:pt idx="10682">
                  <c:v>33.817779999999999</c:v>
                </c:pt>
                <c:pt idx="10683">
                  <c:v>33.822470000000003</c:v>
                </c:pt>
                <c:pt idx="10684">
                  <c:v>33.827159999999999</c:v>
                </c:pt>
                <c:pt idx="10685">
                  <c:v>33.831849999999996</c:v>
                </c:pt>
                <c:pt idx="10686">
                  <c:v>33.836539999999999</c:v>
                </c:pt>
                <c:pt idx="10687">
                  <c:v>33.841239999999999</c:v>
                </c:pt>
                <c:pt idx="10688">
                  <c:v>33.845930000000003</c:v>
                </c:pt>
                <c:pt idx="10689">
                  <c:v>33.850619999999999</c:v>
                </c:pt>
                <c:pt idx="10690">
                  <c:v>33.855319999999999</c:v>
                </c:pt>
                <c:pt idx="10691">
                  <c:v>33.860010000000003</c:v>
                </c:pt>
                <c:pt idx="10692">
                  <c:v>33.864699999999999</c:v>
                </c:pt>
                <c:pt idx="10693">
                  <c:v>33.869389999999996</c:v>
                </c:pt>
                <c:pt idx="10694">
                  <c:v>33.874079999999999</c:v>
                </c:pt>
                <c:pt idx="10695">
                  <c:v>33.878770000000003</c:v>
                </c:pt>
                <c:pt idx="10696">
                  <c:v>33.883469999999996</c:v>
                </c:pt>
                <c:pt idx="10697">
                  <c:v>33.888159999999999</c:v>
                </c:pt>
                <c:pt idx="10698">
                  <c:v>33.892850000000003</c:v>
                </c:pt>
                <c:pt idx="10699">
                  <c:v>33.897549999999995</c:v>
                </c:pt>
                <c:pt idx="10700">
                  <c:v>33.902239999999999</c:v>
                </c:pt>
                <c:pt idx="10701">
                  <c:v>33.906930000000003</c:v>
                </c:pt>
                <c:pt idx="10702">
                  <c:v>33.911620000000006</c:v>
                </c:pt>
                <c:pt idx="10703">
                  <c:v>33.916309999999996</c:v>
                </c:pt>
                <c:pt idx="10704">
                  <c:v>33.921010000000003</c:v>
                </c:pt>
                <c:pt idx="10705">
                  <c:v>33.925700000000006</c:v>
                </c:pt>
                <c:pt idx="10706">
                  <c:v>33.930389999999996</c:v>
                </c:pt>
                <c:pt idx="10707">
                  <c:v>33.935079999999999</c:v>
                </c:pt>
                <c:pt idx="10708">
                  <c:v>33.939780000000006</c:v>
                </c:pt>
                <c:pt idx="10709">
                  <c:v>33.944469999999995</c:v>
                </c:pt>
                <c:pt idx="10710">
                  <c:v>33.949159999999999</c:v>
                </c:pt>
                <c:pt idx="10711">
                  <c:v>33.953860000000006</c:v>
                </c:pt>
                <c:pt idx="10712">
                  <c:v>33.958549999999995</c:v>
                </c:pt>
                <c:pt idx="10713">
                  <c:v>33.963239999999999</c:v>
                </c:pt>
                <c:pt idx="10714">
                  <c:v>33.967930000000003</c:v>
                </c:pt>
                <c:pt idx="10715">
                  <c:v>33.972619999999999</c:v>
                </c:pt>
                <c:pt idx="10716">
                  <c:v>33.977319999999999</c:v>
                </c:pt>
                <c:pt idx="10717">
                  <c:v>33.982010000000002</c:v>
                </c:pt>
                <c:pt idx="10718">
                  <c:v>33.986710000000002</c:v>
                </c:pt>
                <c:pt idx="10719">
                  <c:v>33.991399999999999</c:v>
                </c:pt>
                <c:pt idx="10720">
                  <c:v>33.996090000000002</c:v>
                </c:pt>
                <c:pt idx="10721">
                  <c:v>34.000779999999999</c:v>
                </c:pt>
                <c:pt idx="10722">
                  <c:v>34.005479999999999</c:v>
                </c:pt>
                <c:pt idx="10723">
                  <c:v>34.010170000000002</c:v>
                </c:pt>
                <c:pt idx="10724">
                  <c:v>34.014859999999999</c:v>
                </c:pt>
                <c:pt idx="10725">
                  <c:v>34.019559999999998</c:v>
                </c:pt>
                <c:pt idx="10726">
                  <c:v>34.024250000000002</c:v>
                </c:pt>
                <c:pt idx="10727">
                  <c:v>34.028939999999999</c:v>
                </c:pt>
                <c:pt idx="10728">
                  <c:v>34.033639999999998</c:v>
                </c:pt>
                <c:pt idx="10729">
                  <c:v>34.038330000000002</c:v>
                </c:pt>
                <c:pt idx="10730">
                  <c:v>34.043019999999999</c:v>
                </c:pt>
                <c:pt idx="10731">
                  <c:v>34.047719999999998</c:v>
                </c:pt>
                <c:pt idx="10732">
                  <c:v>34.052409999999995</c:v>
                </c:pt>
                <c:pt idx="10733">
                  <c:v>34.057099999999998</c:v>
                </c:pt>
                <c:pt idx="10734">
                  <c:v>34.061800000000005</c:v>
                </c:pt>
                <c:pt idx="10735">
                  <c:v>34.066489999999995</c:v>
                </c:pt>
                <c:pt idx="10736">
                  <c:v>34.071179999999998</c:v>
                </c:pt>
                <c:pt idx="10737">
                  <c:v>34.075880000000005</c:v>
                </c:pt>
                <c:pt idx="10738">
                  <c:v>34.080569999999994</c:v>
                </c:pt>
                <c:pt idx="10739">
                  <c:v>34.085259999999998</c:v>
                </c:pt>
                <c:pt idx="10740">
                  <c:v>34.089960000000005</c:v>
                </c:pt>
                <c:pt idx="10741">
                  <c:v>34.094649999999994</c:v>
                </c:pt>
                <c:pt idx="10742">
                  <c:v>34.099339999999998</c:v>
                </c:pt>
                <c:pt idx="10743">
                  <c:v>34.104040000000005</c:v>
                </c:pt>
                <c:pt idx="10744">
                  <c:v>34.108729999999994</c:v>
                </c:pt>
                <c:pt idx="10745">
                  <c:v>34.113430000000001</c:v>
                </c:pt>
                <c:pt idx="10746">
                  <c:v>34.118120000000005</c:v>
                </c:pt>
                <c:pt idx="10747">
                  <c:v>34.122810000000001</c:v>
                </c:pt>
                <c:pt idx="10748">
                  <c:v>34.127510000000001</c:v>
                </c:pt>
                <c:pt idx="10749">
                  <c:v>34.132200000000005</c:v>
                </c:pt>
                <c:pt idx="10750">
                  <c:v>34.136899999999997</c:v>
                </c:pt>
                <c:pt idx="10751">
                  <c:v>34.141590000000001</c:v>
                </c:pt>
                <c:pt idx="10752">
                  <c:v>34.146280000000004</c:v>
                </c:pt>
                <c:pt idx="10753">
                  <c:v>34.150979999999997</c:v>
                </c:pt>
                <c:pt idx="10754">
                  <c:v>34.155670000000001</c:v>
                </c:pt>
                <c:pt idx="10755">
                  <c:v>34.160359999999997</c:v>
                </c:pt>
                <c:pt idx="10756">
                  <c:v>34.165059999999997</c:v>
                </c:pt>
                <c:pt idx="10757">
                  <c:v>34.169750000000001</c:v>
                </c:pt>
                <c:pt idx="10758">
                  <c:v>34.17445</c:v>
                </c:pt>
                <c:pt idx="10759">
                  <c:v>34.179139999999997</c:v>
                </c:pt>
                <c:pt idx="10760">
                  <c:v>34.18383</c:v>
                </c:pt>
                <c:pt idx="10761">
                  <c:v>34.18853</c:v>
                </c:pt>
                <c:pt idx="10762">
                  <c:v>34.19323</c:v>
                </c:pt>
                <c:pt idx="10763">
                  <c:v>34.197919999999996</c:v>
                </c:pt>
                <c:pt idx="10764">
                  <c:v>34.20261</c:v>
                </c:pt>
                <c:pt idx="10765">
                  <c:v>34.20731</c:v>
                </c:pt>
                <c:pt idx="10766">
                  <c:v>34.211999999999996</c:v>
                </c:pt>
                <c:pt idx="10767">
                  <c:v>34.21669</c:v>
                </c:pt>
                <c:pt idx="10768">
                  <c:v>34.22139</c:v>
                </c:pt>
                <c:pt idx="10769">
                  <c:v>34.226079999999996</c:v>
                </c:pt>
                <c:pt idx="10770">
                  <c:v>34.230780000000003</c:v>
                </c:pt>
                <c:pt idx="10771">
                  <c:v>34.235469999999999</c:v>
                </c:pt>
                <c:pt idx="10772">
                  <c:v>34.240169999999999</c:v>
                </c:pt>
                <c:pt idx="10773">
                  <c:v>34.244860000000003</c:v>
                </c:pt>
                <c:pt idx="10774">
                  <c:v>34.249559999999995</c:v>
                </c:pt>
                <c:pt idx="10775">
                  <c:v>34.254249999999999</c:v>
                </c:pt>
                <c:pt idx="10776">
                  <c:v>34.258950000000006</c:v>
                </c:pt>
                <c:pt idx="10777">
                  <c:v>34.263639999999995</c:v>
                </c:pt>
                <c:pt idx="10778">
                  <c:v>34.268329999999999</c:v>
                </c:pt>
                <c:pt idx="10779">
                  <c:v>34.273030000000006</c:v>
                </c:pt>
                <c:pt idx="10780">
                  <c:v>34.277729999999998</c:v>
                </c:pt>
                <c:pt idx="10781">
                  <c:v>34.282420000000002</c:v>
                </c:pt>
                <c:pt idx="10782">
                  <c:v>34.287110000000006</c:v>
                </c:pt>
                <c:pt idx="10783">
                  <c:v>34.291809999999998</c:v>
                </c:pt>
                <c:pt idx="10784">
                  <c:v>34.296510000000005</c:v>
                </c:pt>
                <c:pt idx="10785">
                  <c:v>34.301199999999994</c:v>
                </c:pt>
                <c:pt idx="10786">
                  <c:v>34.305889999999998</c:v>
                </c:pt>
                <c:pt idx="10787">
                  <c:v>34.310590000000005</c:v>
                </c:pt>
                <c:pt idx="10788">
                  <c:v>34.315279999999994</c:v>
                </c:pt>
                <c:pt idx="10789">
                  <c:v>34.319980000000001</c:v>
                </c:pt>
                <c:pt idx="10790">
                  <c:v>34.324670000000005</c:v>
                </c:pt>
                <c:pt idx="10791">
                  <c:v>34.329369999999997</c:v>
                </c:pt>
                <c:pt idx="10792">
                  <c:v>34.334060000000001</c:v>
                </c:pt>
                <c:pt idx="10793">
                  <c:v>34.338760000000001</c:v>
                </c:pt>
                <c:pt idx="10794">
                  <c:v>34.343449999999997</c:v>
                </c:pt>
                <c:pt idx="10795">
                  <c:v>34.348150000000004</c:v>
                </c:pt>
                <c:pt idx="10796">
                  <c:v>34.35284</c:v>
                </c:pt>
                <c:pt idx="10797">
                  <c:v>34.35754</c:v>
                </c:pt>
                <c:pt idx="10798">
                  <c:v>34.362230000000004</c:v>
                </c:pt>
                <c:pt idx="10799">
                  <c:v>34.366929999999996</c:v>
                </c:pt>
                <c:pt idx="10800">
                  <c:v>34.371630000000003</c:v>
                </c:pt>
                <c:pt idx="10801">
                  <c:v>34.37632</c:v>
                </c:pt>
                <c:pt idx="10802">
                  <c:v>34.381019999999999</c:v>
                </c:pt>
                <c:pt idx="10803">
                  <c:v>34.385710000000003</c:v>
                </c:pt>
                <c:pt idx="10804">
                  <c:v>34.3904</c:v>
                </c:pt>
                <c:pt idx="10805">
                  <c:v>34.395099999999999</c:v>
                </c:pt>
                <c:pt idx="10806">
                  <c:v>34.399799999999999</c:v>
                </c:pt>
                <c:pt idx="10807">
                  <c:v>34.404490000000003</c:v>
                </c:pt>
                <c:pt idx="10808">
                  <c:v>34.409190000000002</c:v>
                </c:pt>
                <c:pt idx="10809">
                  <c:v>34.413890000000002</c:v>
                </c:pt>
                <c:pt idx="10810">
                  <c:v>34.418579999999999</c:v>
                </c:pt>
                <c:pt idx="10811">
                  <c:v>34.423270000000002</c:v>
                </c:pt>
                <c:pt idx="10812">
                  <c:v>34.427970000000002</c:v>
                </c:pt>
                <c:pt idx="10813">
                  <c:v>34.432659999999998</c:v>
                </c:pt>
                <c:pt idx="10814">
                  <c:v>34.437359999999998</c:v>
                </c:pt>
                <c:pt idx="10815">
                  <c:v>34.442059999999998</c:v>
                </c:pt>
                <c:pt idx="10816">
                  <c:v>34.446750000000002</c:v>
                </c:pt>
                <c:pt idx="10817">
                  <c:v>34.451450000000001</c:v>
                </c:pt>
                <c:pt idx="10818">
                  <c:v>34.456150000000001</c:v>
                </c:pt>
                <c:pt idx="10819">
                  <c:v>34.460839999999997</c:v>
                </c:pt>
                <c:pt idx="10820">
                  <c:v>34.465540000000004</c:v>
                </c:pt>
                <c:pt idx="10821">
                  <c:v>34.470230000000001</c:v>
                </c:pt>
                <c:pt idx="10822">
                  <c:v>34.474930000000001</c:v>
                </c:pt>
                <c:pt idx="10823">
                  <c:v>34.47963</c:v>
                </c:pt>
                <c:pt idx="10824">
                  <c:v>34.484319999999997</c:v>
                </c:pt>
                <c:pt idx="10825">
                  <c:v>34.489020000000004</c:v>
                </c:pt>
                <c:pt idx="10826">
                  <c:v>34.49371</c:v>
                </c:pt>
                <c:pt idx="10827">
                  <c:v>34.49841</c:v>
                </c:pt>
                <c:pt idx="10828">
                  <c:v>34.50311</c:v>
                </c:pt>
                <c:pt idx="10829">
                  <c:v>34.507799999999996</c:v>
                </c:pt>
                <c:pt idx="10830">
                  <c:v>34.512500000000003</c:v>
                </c:pt>
                <c:pt idx="10831">
                  <c:v>34.517190000000006</c:v>
                </c:pt>
                <c:pt idx="10832">
                  <c:v>34.521889999999999</c:v>
                </c:pt>
                <c:pt idx="10833">
                  <c:v>34.526590000000006</c:v>
                </c:pt>
                <c:pt idx="10834">
                  <c:v>34.531279999999995</c:v>
                </c:pt>
                <c:pt idx="10835">
                  <c:v>34.535980000000002</c:v>
                </c:pt>
                <c:pt idx="10836">
                  <c:v>34.540679999999995</c:v>
                </c:pt>
                <c:pt idx="10837">
                  <c:v>34.545369999999998</c:v>
                </c:pt>
                <c:pt idx="10838">
                  <c:v>34.550070000000005</c:v>
                </c:pt>
                <c:pt idx="10839">
                  <c:v>34.554759999999995</c:v>
                </c:pt>
                <c:pt idx="10840">
                  <c:v>34.559460000000001</c:v>
                </c:pt>
                <c:pt idx="10841">
                  <c:v>34.564159999999994</c:v>
                </c:pt>
                <c:pt idx="10842">
                  <c:v>34.568849999999998</c:v>
                </c:pt>
                <c:pt idx="10843">
                  <c:v>34.573550000000004</c:v>
                </c:pt>
                <c:pt idx="10844">
                  <c:v>34.578249999999997</c:v>
                </c:pt>
                <c:pt idx="10845">
                  <c:v>34.582940000000001</c:v>
                </c:pt>
                <c:pt idx="10846">
                  <c:v>34.58764</c:v>
                </c:pt>
                <c:pt idx="10847">
                  <c:v>34.592329999999997</c:v>
                </c:pt>
                <c:pt idx="10848">
                  <c:v>34.597030000000004</c:v>
                </c:pt>
                <c:pt idx="10849">
                  <c:v>34.601729999999996</c:v>
                </c:pt>
                <c:pt idx="10850">
                  <c:v>34.60642</c:v>
                </c:pt>
                <c:pt idx="10851">
                  <c:v>34.61112</c:v>
                </c:pt>
                <c:pt idx="10852">
                  <c:v>34.615819999999999</c:v>
                </c:pt>
                <c:pt idx="10853">
                  <c:v>34.620519999999999</c:v>
                </c:pt>
                <c:pt idx="10854">
                  <c:v>34.625209999999996</c:v>
                </c:pt>
                <c:pt idx="10855">
                  <c:v>34.629910000000002</c:v>
                </c:pt>
                <c:pt idx="10856">
                  <c:v>34.634610000000002</c:v>
                </c:pt>
                <c:pt idx="10857">
                  <c:v>34.639299999999999</c:v>
                </c:pt>
                <c:pt idx="10858">
                  <c:v>34.643999999999998</c:v>
                </c:pt>
                <c:pt idx="10859">
                  <c:v>34.648699999999998</c:v>
                </c:pt>
                <c:pt idx="10860">
                  <c:v>34.653390000000002</c:v>
                </c:pt>
                <c:pt idx="10861">
                  <c:v>34.658090000000001</c:v>
                </c:pt>
                <c:pt idx="10862">
                  <c:v>34.662790000000001</c:v>
                </c:pt>
                <c:pt idx="10863">
                  <c:v>34.667479999999998</c:v>
                </c:pt>
                <c:pt idx="10864">
                  <c:v>34.672179999999997</c:v>
                </c:pt>
                <c:pt idx="10865">
                  <c:v>34.676879999999997</c:v>
                </c:pt>
                <c:pt idx="10866">
                  <c:v>34.681579999999997</c:v>
                </c:pt>
                <c:pt idx="10867">
                  <c:v>34.68627</c:v>
                </c:pt>
                <c:pt idx="10868">
                  <c:v>34.69097</c:v>
                </c:pt>
                <c:pt idx="10869">
                  <c:v>34.69567</c:v>
                </c:pt>
                <c:pt idx="10870">
                  <c:v>34.700359999999996</c:v>
                </c:pt>
                <c:pt idx="10871">
                  <c:v>34.705060000000003</c:v>
                </c:pt>
                <c:pt idx="10872">
                  <c:v>34.709759999999996</c:v>
                </c:pt>
                <c:pt idx="10873">
                  <c:v>34.714460000000003</c:v>
                </c:pt>
                <c:pt idx="10874">
                  <c:v>34.719149999999999</c:v>
                </c:pt>
                <c:pt idx="10875">
                  <c:v>34.723849999999999</c:v>
                </c:pt>
                <c:pt idx="10876">
                  <c:v>34.728549999999998</c:v>
                </c:pt>
                <c:pt idx="10877">
                  <c:v>34.733249999999998</c:v>
                </c:pt>
                <c:pt idx="10878">
                  <c:v>34.737940000000002</c:v>
                </c:pt>
                <c:pt idx="10879">
                  <c:v>34.742640000000002</c:v>
                </c:pt>
                <c:pt idx="10880">
                  <c:v>34.747340000000001</c:v>
                </c:pt>
                <c:pt idx="10881">
                  <c:v>34.752040000000001</c:v>
                </c:pt>
                <c:pt idx="10882">
                  <c:v>34.756729999999997</c:v>
                </c:pt>
                <c:pt idx="10883">
                  <c:v>34.761430000000004</c:v>
                </c:pt>
                <c:pt idx="10884">
                  <c:v>34.766129999999997</c:v>
                </c:pt>
                <c:pt idx="10885">
                  <c:v>34.770830000000004</c:v>
                </c:pt>
                <c:pt idx="10886">
                  <c:v>34.775529999999996</c:v>
                </c:pt>
                <c:pt idx="10887">
                  <c:v>34.78022</c:v>
                </c:pt>
                <c:pt idx="10888">
                  <c:v>34.78492</c:v>
                </c:pt>
                <c:pt idx="10889">
                  <c:v>34.789619999999999</c:v>
                </c:pt>
                <c:pt idx="10890">
                  <c:v>34.794319999999999</c:v>
                </c:pt>
                <c:pt idx="10891">
                  <c:v>34.799009999999996</c:v>
                </c:pt>
                <c:pt idx="10892">
                  <c:v>34.803710000000002</c:v>
                </c:pt>
                <c:pt idx="10893">
                  <c:v>34.808409999999995</c:v>
                </c:pt>
                <c:pt idx="10894">
                  <c:v>34.813110000000002</c:v>
                </c:pt>
                <c:pt idx="10895">
                  <c:v>34.817800000000005</c:v>
                </c:pt>
                <c:pt idx="10896">
                  <c:v>34.822499999999998</c:v>
                </c:pt>
                <c:pt idx="10897">
                  <c:v>34.827200000000005</c:v>
                </c:pt>
                <c:pt idx="10898">
                  <c:v>34.831899999999997</c:v>
                </c:pt>
                <c:pt idx="10899">
                  <c:v>34.836600000000004</c:v>
                </c:pt>
                <c:pt idx="10900">
                  <c:v>34.841299999999997</c:v>
                </c:pt>
                <c:pt idx="10901">
                  <c:v>34.84599</c:v>
                </c:pt>
                <c:pt idx="10902">
                  <c:v>34.85069</c:v>
                </c:pt>
                <c:pt idx="10903">
                  <c:v>34.85539</c:v>
                </c:pt>
                <c:pt idx="10904">
                  <c:v>34.860090000000007</c:v>
                </c:pt>
                <c:pt idx="10905">
                  <c:v>34.864789999999999</c:v>
                </c:pt>
                <c:pt idx="10906">
                  <c:v>34.869480000000003</c:v>
                </c:pt>
                <c:pt idx="10907">
                  <c:v>34.874179999999996</c:v>
                </c:pt>
                <c:pt idx="10908">
                  <c:v>34.878880000000002</c:v>
                </c:pt>
                <c:pt idx="10909">
                  <c:v>34.883579999999995</c:v>
                </c:pt>
                <c:pt idx="10910">
                  <c:v>34.888280000000002</c:v>
                </c:pt>
                <c:pt idx="10911">
                  <c:v>34.892979999999994</c:v>
                </c:pt>
                <c:pt idx="10912">
                  <c:v>34.897669999999998</c:v>
                </c:pt>
                <c:pt idx="10913">
                  <c:v>34.902370000000005</c:v>
                </c:pt>
                <c:pt idx="10914">
                  <c:v>34.907069999999997</c:v>
                </c:pt>
                <c:pt idx="10915">
                  <c:v>34.911770000000004</c:v>
                </c:pt>
                <c:pt idx="10916">
                  <c:v>34.916469999999997</c:v>
                </c:pt>
                <c:pt idx="10917">
                  <c:v>34.921170000000004</c:v>
                </c:pt>
                <c:pt idx="10918">
                  <c:v>34.92586</c:v>
                </c:pt>
                <c:pt idx="10919">
                  <c:v>34.93056</c:v>
                </c:pt>
                <c:pt idx="10920">
                  <c:v>34.93526</c:v>
                </c:pt>
                <c:pt idx="10921">
                  <c:v>34.939959999999999</c:v>
                </c:pt>
                <c:pt idx="10922">
                  <c:v>34.944659999999999</c:v>
                </c:pt>
                <c:pt idx="10923">
                  <c:v>34.949359999999999</c:v>
                </c:pt>
                <c:pt idx="10924">
                  <c:v>34.954060000000005</c:v>
                </c:pt>
                <c:pt idx="10925">
                  <c:v>34.958749999999995</c:v>
                </c:pt>
                <c:pt idx="10926">
                  <c:v>34.963460000000005</c:v>
                </c:pt>
                <c:pt idx="10927">
                  <c:v>34.968150000000001</c:v>
                </c:pt>
                <c:pt idx="10928">
                  <c:v>34.972850000000001</c:v>
                </c:pt>
                <c:pt idx="10929">
                  <c:v>34.977550000000001</c:v>
                </c:pt>
                <c:pt idx="10930">
                  <c:v>34.982250000000001</c:v>
                </c:pt>
                <c:pt idx="10931">
                  <c:v>34.98695</c:v>
                </c:pt>
                <c:pt idx="10932">
                  <c:v>34.99165</c:v>
                </c:pt>
                <c:pt idx="10933">
                  <c:v>34.99635</c:v>
                </c:pt>
                <c:pt idx="10934">
                  <c:v>35.001049999999999</c:v>
                </c:pt>
                <c:pt idx="10935">
                  <c:v>35.005740000000003</c:v>
                </c:pt>
                <c:pt idx="10936">
                  <c:v>35.010439999999996</c:v>
                </c:pt>
                <c:pt idx="10937">
                  <c:v>35.015140000000002</c:v>
                </c:pt>
                <c:pt idx="10938">
                  <c:v>35.019840000000002</c:v>
                </c:pt>
                <c:pt idx="10939">
                  <c:v>35.024540000000002</c:v>
                </c:pt>
                <c:pt idx="10940">
                  <c:v>35.029240000000001</c:v>
                </c:pt>
                <c:pt idx="10941">
                  <c:v>35.033940000000001</c:v>
                </c:pt>
                <c:pt idx="10942">
                  <c:v>35.038640000000001</c:v>
                </c:pt>
                <c:pt idx="10943">
                  <c:v>35.043340000000001</c:v>
                </c:pt>
                <c:pt idx="10944">
                  <c:v>35.04804</c:v>
                </c:pt>
                <c:pt idx="10945">
                  <c:v>35.05274</c:v>
                </c:pt>
                <c:pt idx="10946">
                  <c:v>35.05744</c:v>
                </c:pt>
                <c:pt idx="10947">
                  <c:v>35.062129999999996</c:v>
                </c:pt>
                <c:pt idx="10948">
                  <c:v>35.066839999999999</c:v>
                </c:pt>
                <c:pt idx="10949">
                  <c:v>35.071529999999996</c:v>
                </c:pt>
                <c:pt idx="10950">
                  <c:v>35.076230000000002</c:v>
                </c:pt>
                <c:pt idx="10951">
                  <c:v>35.080930000000002</c:v>
                </c:pt>
                <c:pt idx="10952">
                  <c:v>35.085630000000002</c:v>
                </c:pt>
                <c:pt idx="10953">
                  <c:v>35.090330000000002</c:v>
                </c:pt>
                <c:pt idx="10954">
                  <c:v>35.095030000000001</c:v>
                </c:pt>
                <c:pt idx="10955">
                  <c:v>35.099730000000001</c:v>
                </c:pt>
                <c:pt idx="10956">
                  <c:v>35.104430000000001</c:v>
                </c:pt>
                <c:pt idx="10957">
                  <c:v>35.10913</c:v>
                </c:pt>
                <c:pt idx="10958">
                  <c:v>35.11383</c:v>
                </c:pt>
                <c:pt idx="10959">
                  <c:v>35.11853</c:v>
                </c:pt>
                <c:pt idx="10960">
                  <c:v>35.12323</c:v>
                </c:pt>
                <c:pt idx="10961">
                  <c:v>35.127929999999999</c:v>
                </c:pt>
                <c:pt idx="10962">
                  <c:v>35.132629999999999</c:v>
                </c:pt>
                <c:pt idx="10963">
                  <c:v>35.137329999999999</c:v>
                </c:pt>
                <c:pt idx="10964">
                  <c:v>35.142029999999998</c:v>
                </c:pt>
                <c:pt idx="10965">
                  <c:v>35.146729999999998</c:v>
                </c:pt>
                <c:pt idx="10966">
                  <c:v>35.151429999999998</c:v>
                </c:pt>
                <c:pt idx="10967">
                  <c:v>35.156129999999997</c:v>
                </c:pt>
                <c:pt idx="10968">
                  <c:v>35.160829999999997</c:v>
                </c:pt>
                <c:pt idx="10969">
                  <c:v>35.165530000000004</c:v>
                </c:pt>
                <c:pt idx="10970">
                  <c:v>35.170229999999997</c:v>
                </c:pt>
                <c:pt idx="10971">
                  <c:v>35.174930000000003</c:v>
                </c:pt>
                <c:pt idx="10972">
                  <c:v>35.179630000000003</c:v>
                </c:pt>
                <c:pt idx="10973">
                  <c:v>35.184330000000003</c:v>
                </c:pt>
                <c:pt idx="10974">
                  <c:v>35.189030000000002</c:v>
                </c:pt>
                <c:pt idx="10975">
                  <c:v>35.193730000000002</c:v>
                </c:pt>
                <c:pt idx="10976">
                  <c:v>35.198430000000002</c:v>
                </c:pt>
                <c:pt idx="10977">
                  <c:v>35.203130000000002</c:v>
                </c:pt>
                <c:pt idx="10978">
                  <c:v>35.207830000000001</c:v>
                </c:pt>
                <c:pt idx="10979">
                  <c:v>35.212530000000001</c:v>
                </c:pt>
                <c:pt idx="10980">
                  <c:v>35.217230000000001</c:v>
                </c:pt>
                <c:pt idx="10981">
                  <c:v>35.22193</c:v>
                </c:pt>
                <c:pt idx="10982">
                  <c:v>35.22663</c:v>
                </c:pt>
                <c:pt idx="10983">
                  <c:v>35.23133</c:v>
                </c:pt>
                <c:pt idx="10984">
                  <c:v>35.23603</c:v>
                </c:pt>
                <c:pt idx="10985">
                  <c:v>35.240729999999999</c:v>
                </c:pt>
                <c:pt idx="10986">
                  <c:v>35.245429999999999</c:v>
                </c:pt>
                <c:pt idx="10987">
                  <c:v>35.250129999999999</c:v>
                </c:pt>
                <c:pt idx="10988">
                  <c:v>35.254829999999998</c:v>
                </c:pt>
                <c:pt idx="10989">
                  <c:v>35.259529999999998</c:v>
                </c:pt>
                <c:pt idx="10990">
                  <c:v>35.264229999999998</c:v>
                </c:pt>
                <c:pt idx="10991">
                  <c:v>35.268929999999997</c:v>
                </c:pt>
                <c:pt idx="10992">
                  <c:v>35.273629999999997</c:v>
                </c:pt>
                <c:pt idx="10993">
                  <c:v>35.27834</c:v>
                </c:pt>
                <c:pt idx="10994">
                  <c:v>35.28304</c:v>
                </c:pt>
                <c:pt idx="10995">
                  <c:v>35.287730000000003</c:v>
                </c:pt>
                <c:pt idx="10996">
                  <c:v>35.292439999999999</c:v>
                </c:pt>
                <c:pt idx="10997">
                  <c:v>35.297139999999999</c:v>
                </c:pt>
                <c:pt idx="10998">
                  <c:v>35.301839999999999</c:v>
                </c:pt>
                <c:pt idx="10999">
                  <c:v>35.306539999999998</c:v>
                </c:pt>
                <c:pt idx="11000">
                  <c:v>35.311239999999998</c:v>
                </c:pt>
                <c:pt idx="11001">
                  <c:v>35.315939999999998</c:v>
                </c:pt>
                <c:pt idx="11002">
                  <c:v>35.320639999999997</c:v>
                </c:pt>
                <c:pt idx="11003">
                  <c:v>35.325339999999997</c:v>
                </c:pt>
                <c:pt idx="11004">
                  <c:v>35.330039999999997</c:v>
                </c:pt>
                <c:pt idx="11005">
                  <c:v>35.334740000000004</c:v>
                </c:pt>
                <c:pt idx="11006">
                  <c:v>35.339439999999996</c:v>
                </c:pt>
                <c:pt idx="11007">
                  <c:v>35.344149999999999</c:v>
                </c:pt>
                <c:pt idx="11008">
                  <c:v>35.348849999999999</c:v>
                </c:pt>
                <c:pt idx="11009">
                  <c:v>35.353549999999998</c:v>
                </c:pt>
                <c:pt idx="11010">
                  <c:v>35.358249999999998</c:v>
                </c:pt>
                <c:pt idx="11011">
                  <c:v>35.362949999999998</c:v>
                </c:pt>
                <c:pt idx="11012">
                  <c:v>35.367649999999998</c:v>
                </c:pt>
                <c:pt idx="11013">
                  <c:v>35.372349999999997</c:v>
                </c:pt>
                <c:pt idx="11014">
                  <c:v>35.377049999999997</c:v>
                </c:pt>
                <c:pt idx="11015">
                  <c:v>35.381749999999997</c:v>
                </c:pt>
                <c:pt idx="11016">
                  <c:v>35.386449999999996</c:v>
                </c:pt>
                <c:pt idx="11017">
                  <c:v>35.391159999999999</c:v>
                </c:pt>
                <c:pt idx="11018">
                  <c:v>35.395859999999999</c:v>
                </c:pt>
                <c:pt idx="11019">
                  <c:v>35.400559999999999</c:v>
                </c:pt>
                <c:pt idx="11020">
                  <c:v>35.405259999999998</c:v>
                </c:pt>
                <c:pt idx="11021">
                  <c:v>35.409959999999998</c:v>
                </c:pt>
                <c:pt idx="11022">
                  <c:v>35.414659999999998</c:v>
                </c:pt>
                <c:pt idx="11023">
                  <c:v>35.419359999999998</c:v>
                </c:pt>
                <c:pt idx="11024">
                  <c:v>35.424059999999997</c:v>
                </c:pt>
                <c:pt idx="11025">
                  <c:v>35.42877</c:v>
                </c:pt>
                <c:pt idx="11026">
                  <c:v>35.43347</c:v>
                </c:pt>
                <c:pt idx="11027">
                  <c:v>35.43817</c:v>
                </c:pt>
                <c:pt idx="11028">
                  <c:v>35.442869999999999</c:v>
                </c:pt>
                <c:pt idx="11029">
                  <c:v>35.447580000000002</c:v>
                </c:pt>
                <c:pt idx="11030">
                  <c:v>35.452280000000002</c:v>
                </c:pt>
                <c:pt idx="11031">
                  <c:v>35.456980000000001</c:v>
                </c:pt>
                <c:pt idx="11032">
                  <c:v>35.461680000000001</c:v>
                </c:pt>
                <c:pt idx="11033">
                  <c:v>35.466380000000001</c:v>
                </c:pt>
                <c:pt idx="11034">
                  <c:v>35.471080000000001</c:v>
                </c:pt>
                <c:pt idx="11035">
                  <c:v>35.47578</c:v>
                </c:pt>
                <c:pt idx="11036">
                  <c:v>35.48048</c:v>
                </c:pt>
                <c:pt idx="11037">
                  <c:v>35.485190000000003</c:v>
                </c:pt>
                <c:pt idx="11038">
                  <c:v>35.489890000000003</c:v>
                </c:pt>
                <c:pt idx="11039">
                  <c:v>35.494590000000002</c:v>
                </c:pt>
                <c:pt idx="11040">
                  <c:v>35.499290000000002</c:v>
                </c:pt>
                <c:pt idx="11041">
                  <c:v>35.503990000000002</c:v>
                </c:pt>
                <c:pt idx="11042">
                  <c:v>35.508699999999997</c:v>
                </c:pt>
                <c:pt idx="11043">
                  <c:v>35.513399999999997</c:v>
                </c:pt>
                <c:pt idx="11044">
                  <c:v>35.518099999999997</c:v>
                </c:pt>
                <c:pt idx="11045">
                  <c:v>35.522800000000004</c:v>
                </c:pt>
                <c:pt idx="11046">
                  <c:v>35.527499999999996</c:v>
                </c:pt>
                <c:pt idx="11047">
                  <c:v>35.532209999999999</c:v>
                </c:pt>
                <c:pt idx="11048">
                  <c:v>35.536909999999999</c:v>
                </c:pt>
                <c:pt idx="11049">
                  <c:v>35.541609999999999</c:v>
                </c:pt>
                <c:pt idx="11050">
                  <c:v>35.546309999999998</c:v>
                </c:pt>
                <c:pt idx="11051">
                  <c:v>35.551020000000001</c:v>
                </c:pt>
                <c:pt idx="11052">
                  <c:v>35.555720000000001</c:v>
                </c:pt>
                <c:pt idx="11053">
                  <c:v>35.560420000000001</c:v>
                </c:pt>
                <c:pt idx="11054">
                  <c:v>35.56512</c:v>
                </c:pt>
                <c:pt idx="11055">
                  <c:v>35.56982</c:v>
                </c:pt>
                <c:pt idx="11056">
                  <c:v>35.574530000000003</c:v>
                </c:pt>
                <c:pt idx="11057">
                  <c:v>35.579230000000003</c:v>
                </c:pt>
                <c:pt idx="11058">
                  <c:v>35.583930000000002</c:v>
                </c:pt>
                <c:pt idx="11059">
                  <c:v>35.588630000000002</c:v>
                </c:pt>
                <c:pt idx="11060">
                  <c:v>35.593330000000002</c:v>
                </c:pt>
                <c:pt idx="11061">
                  <c:v>35.598039999999997</c:v>
                </c:pt>
                <c:pt idx="11062">
                  <c:v>35.602740000000004</c:v>
                </c:pt>
                <c:pt idx="11063">
                  <c:v>35.607439999999997</c:v>
                </c:pt>
                <c:pt idx="11064">
                  <c:v>35.612140000000004</c:v>
                </c:pt>
                <c:pt idx="11065">
                  <c:v>35.616849999999999</c:v>
                </c:pt>
                <c:pt idx="11066">
                  <c:v>35.621549999999999</c:v>
                </c:pt>
                <c:pt idx="11067">
                  <c:v>35.626249999999999</c:v>
                </c:pt>
                <c:pt idx="11068">
                  <c:v>35.630960000000002</c:v>
                </c:pt>
                <c:pt idx="11069">
                  <c:v>35.635660000000001</c:v>
                </c:pt>
                <c:pt idx="11070">
                  <c:v>35.640360000000001</c:v>
                </c:pt>
                <c:pt idx="11071">
                  <c:v>35.645060000000001</c:v>
                </c:pt>
                <c:pt idx="11072">
                  <c:v>35.649769999999997</c:v>
                </c:pt>
                <c:pt idx="11073">
                  <c:v>35.654470000000003</c:v>
                </c:pt>
                <c:pt idx="11074">
                  <c:v>35.659169999999996</c:v>
                </c:pt>
                <c:pt idx="11075">
                  <c:v>35.663870000000003</c:v>
                </c:pt>
                <c:pt idx="11076">
                  <c:v>35.668569999999995</c:v>
                </c:pt>
                <c:pt idx="11077">
                  <c:v>35.673279999999998</c:v>
                </c:pt>
                <c:pt idx="11078">
                  <c:v>35.677979999999998</c:v>
                </c:pt>
                <c:pt idx="11079">
                  <c:v>35.682690000000001</c:v>
                </c:pt>
                <c:pt idx="11080">
                  <c:v>35.687390000000001</c:v>
                </c:pt>
                <c:pt idx="11081">
                  <c:v>35.69209</c:v>
                </c:pt>
                <c:pt idx="11082">
                  <c:v>35.69679</c:v>
                </c:pt>
                <c:pt idx="11083">
                  <c:v>35.70149</c:v>
                </c:pt>
                <c:pt idx="11084">
                  <c:v>35.706200000000003</c:v>
                </c:pt>
                <c:pt idx="11085">
                  <c:v>35.710899999999995</c:v>
                </c:pt>
                <c:pt idx="11086">
                  <c:v>35.715610000000005</c:v>
                </c:pt>
                <c:pt idx="11087">
                  <c:v>35.720309999999998</c:v>
                </c:pt>
                <c:pt idx="11088">
                  <c:v>35.725010000000005</c:v>
                </c:pt>
                <c:pt idx="11089">
                  <c:v>35.729709999999997</c:v>
                </c:pt>
                <c:pt idx="11090">
                  <c:v>35.73442</c:v>
                </c:pt>
                <c:pt idx="11091">
                  <c:v>35.73912</c:v>
                </c:pt>
                <c:pt idx="11092">
                  <c:v>35.743829999999996</c:v>
                </c:pt>
                <c:pt idx="11093">
                  <c:v>35.748530000000002</c:v>
                </c:pt>
                <c:pt idx="11094">
                  <c:v>35.753229999999995</c:v>
                </c:pt>
                <c:pt idx="11095">
                  <c:v>35.757930000000002</c:v>
                </c:pt>
                <c:pt idx="11096">
                  <c:v>35.762639999999998</c:v>
                </c:pt>
                <c:pt idx="11097">
                  <c:v>35.767340000000004</c:v>
                </c:pt>
                <c:pt idx="11098">
                  <c:v>35.772039999999997</c:v>
                </c:pt>
                <c:pt idx="11099">
                  <c:v>35.77675</c:v>
                </c:pt>
                <c:pt idx="11100">
                  <c:v>35.78145</c:v>
                </c:pt>
                <c:pt idx="11101">
                  <c:v>35.786159999999995</c:v>
                </c:pt>
                <c:pt idx="11102">
                  <c:v>35.790860000000002</c:v>
                </c:pt>
                <c:pt idx="11103">
                  <c:v>35.795559999999995</c:v>
                </c:pt>
                <c:pt idx="11104">
                  <c:v>35.800260000000002</c:v>
                </c:pt>
                <c:pt idx="11105">
                  <c:v>35.804969999999997</c:v>
                </c:pt>
                <c:pt idx="11106">
                  <c:v>35.809670000000004</c:v>
                </c:pt>
                <c:pt idx="11107">
                  <c:v>35.814369999999997</c:v>
                </c:pt>
                <c:pt idx="11108">
                  <c:v>35.81908</c:v>
                </c:pt>
                <c:pt idx="11109">
                  <c:v>35.823779999999999</c:v>
                </c:pt>
                <c:pt idx="11110">
                  <c:v>35.828489999999995</c:v>
                </c:pt>
                <c:pt idx="11111">
                  <c:v>35.833190000000002</c:v>
                </c:pt>
                <c:pt idx="11112">
                  <c:v>35.837889999999994</c:v>
                </c:pt>
                <c:pt idx="11113">
                  <c:v>35.842600000000004</c:v>
                </c:pt>
                <c:pt idx="11114">
                  <c:v>35.847299999999997</c:v>
                </c:pt>
                <c:pt idx="11115">
                  <c:v>35.852000000000004</c:v>
                </c:pt>
                <c:pt idx="11116">
                  <c:v>35.85671</c:v>
                </c:pt>
                <c:pt idx="11117">
                  <c:v>35.861410000000006</c:v>
                </c:pt>
                <c:pt idx="11118">
                  <c:v>35.866120000000002</c:v>
                </c:pt>
                <c:pt idx="11119">
                  <c:v>35.870819999999995</c:v>
                </c:pt>
                <c:pt idx="11120">
                  <c:v>35.875530000000005</c:v>
                </c:pt>
                <c:pt idx="11121">
                  <c:v>35.880229999999997</c:v>
                </c:pt>
                <c:pt idx="11122">
                  <c:v>35.884930000000004</c:v>
                </c:pt>
                <c:pt idx="11123">
                  <c:v>35.88964</c:v>
                </c:pt>
                <c:pt idx="11124">
                  <c:v>35.89434</c:v>
                </c:pt>
                <c:pt idx="11125">
                  <c:v>35.899039999999999</c:v>
                </c:pt>
                <c:pt idx="11126">
                  <c:v>35.903749999999995</c:v>
                </c:pt>
                <c:pt idx="11127">
                  <c:v>35.908450000000002</c:v>
                </c:pt>
                <c:pt idx="11128">
                  <c:v>35.913159999999998</c:v>
                </c:pt>
                <c:pt idx="11129">
                  <c:v>35.917860000000005</c:v>
                </c:pt>
                <c:pt idx="11130">
                  <c:v>35.922559999999997</c:v>
                </c:pt>
                <c:pt idx="11131">
                  <c:v>35.92727</c:v>
                </c:pt>
                <c:pt idx="11132">
                  <c:v>35.93197</c:v>
                </c:pt>
                <c:pt idx="11133">
                  <c:v>35.936679999999996</c:v>
                </c:pt>
                <c:pt idx="11134">
                  <c:v>35.941380000000002</c:v>
                </c:pt>
                <c:pt idx="11135">
                  <c:v>35.946089999999998</c:v>
                </c:pt>
                <c:pt idx="11136">
                  <c:v>35.950790000000005</c:v>
                </c:pt>
                <c:pt idx="11137">
                  <c:v>35.955500000000001</c:v>
                </c:pt>
                <c:pt idx="11138">
                  <c:v>35.9602</c:v>
                </c:pt>
                <c:pt idx="11139">
                  <c:v>35.9649</c:v>
                </c:pt>
                <c:pt idx="11140">
                  <c:v>35.969609999999996</c:v>
                </c:pt>
                <c:pt idx="11141">
                  <c:v>35.974310000000003</c:v>
                </c:pt>
                <c:pt idx="11142">
                  <c:v>35.979019999999998</c:v>
                </c:pt>
                <c:pt idx="11143">
                  <c:v>35.983719999999998</c:v>
                </c:pt>
                <c:pt idx="11144">
                  <c:v>35.988430000000001</c:v>
                </c:pt>
                <c:pt idx="11145">
                  <c:v>35.993130000000001</c:v>
                </c:pt>
                <c:pt idx="11146">
                  <c:v>35.99783</c:v>
                </c:pt>
                <c:pt idx="11147">
                  <c:v>36.002539999999996</c:v>
                </c:pt>
                <c:pt idx="11148">
                  <c:v>36.007240000000003</c:v>
                </c:pt>
                <c:pt idx="11149">
                  <c:v>36.011949999999999</c:v>
                </c:pt>
                <c:pt idx="11150">
                  <c:v>36.016649999999998</c:v>
                </c:pt>
                <c:pt idx="11151">
                  <c:v>36.021360000000001</c:v>
                </c:pt>
                <c:pt idx="11152">
                  <c:v>36.026060000000001</c:v>
                </c:pt>
                <c:pt idx="11153">
                  <c:v>36.030769999999997</c:v>
                </c:pt>
                <c:pt idx="11154">
                  <c:v>36.035469999999997</c:v>
                </c:pt>
                <c:pt idx="11155">
                  <c:v>36.040179999999999</c:v>
                </c:pt>
                <c:pt idx="11156">
                  <c:v>36.044879999999999</c:v>
                </c:pt>
                <c:pt idx="11157">
                  <c:v>36.049590000000002</c:v>
                </c:pt>
                <c:pt idx="11158">
                  <c:v>36.054290000000002</c:v>
                </c:pt>
                <c:pt idx="11159">
                  <c:v>36.058999999999997</c:v>
                </c:pt>
                <c:pt idx="11160">
                  <c:v>36.063699999999997</c:v>
                </c:pt>
                <c:pt idx="11161">
                  <c:v>36.06841</c:v>
                </c:pt>
                <c:pt idx="11162">
                  <c:v>36.07311</c:v>
                </c:pt>
                <c:pt idx="11163">
                  <c:v>36.077819999999996</c:v>
                </c:pt>
                <c:pt idx="11164">
                  <c:v>36.082520000000002</c:v>
                </c:pt>
                <c:pt idx="11165">
                  <c:v>36.087229999999998</c:v>
                </c:pt>
                <c:pt idx="11166">
                  <c:v>36.091929999999998</c:v>
                </c:pt>
                <c:pt idx="11167">
                  <c:v>36.096640000000001</c:v>
                </c:pt>
                <c:pt idx="11168">
                  <c:v>36.10134</c:v>
                </c:pt>
                <c:pt idx="11169">
                  <c:v>36.106050000000003</c:v>
                </c:pt>
                <c:pt idx="11170">
                  <c:v>36.110759999999999</c:v>
                </c:pt>
                <c:pt idx="11171">
                  <c:v>36.115459999999999</c:v>
                </c:pt>
                <c:pt idx="11172">
                  <c:v>36.120170000000002</c:v>
                </c:pt>
                <c:pt idx="11173">
                  <c:v>36.124870000000001</c:v>
                </c:pt>
                <c:pt idx="11174">
                  <c:v>36.129580000000004</c:v>
                </c:pt>
                <c:pt idx="11175">
                  <c:v>36.134279999999997</c:v>
                </c:pt>
                <c:pt idx="11176">
                  <c:v>36.13899</c:v>
                </c:pt>
                <c:pt idx="11177">
                  <c:v>36.143689999999999</c:v>
                </c:pt>
                <c:pt idx="11178">
                  <c:v>36.148399999999995</c:v>
                </c:pt>
                <c:pt idx="11179">
                  <c:v>36.153100000000002</c:v>
                </c:pt>
                <c:pt idx="11180">
                  <c:v>36.157809999999998</c:v>
                </c:pt>
                <c:pt idx="11181">
                  <c:v>36.162510000000005</c:v>
                </c:pt>
                <c:pt idx="11182">
                  <c:v>36.16722</c:v>
                </c:pt>
                <c:pt idx="11183">
                  <c:v>36.17192</c:v>
                </c:pt>
                <c:pt idx="11184">
                  <c:v>36.176630000000003</c:v>
                </c:pt>
                <c:pt idx="11185">
                  <c:v>36.181329999999996</c:v>
                </c:pt>
                <c:pt idx="11186">
                  <c:v>36.186040000000006</c:v>
                </c:pt>
                <c:pt idx="11187">
                  <c:v>36.190750000000001</c:v>
                </c:pt>
                <c:pt idx="11188">
                  <c:v>36.195449999999994</c:v>
                </c:pt>
                <c:pt idx="11189">
                  <c:v>36.200160000000004</c:v>
                </c:pt>
                <c:pt idx="11190">
                  <c:v>36.204859999999996</c:v>
                </c:pt>
                <c:pt idx="11191">
                  <c:v>36.209570000000006</c:v>
                </c:pt>
                <c:pt idx="11192">
                  <c:v>36.214269999999999</c:v>
                </c:pt>
                <c:pt idx="11193">
                  <c:v>36.218979999999995</c:v>
                </c:pt>
                <c:pt idx="11194">
                  <c:v>36.223690000000005</c:v>
                </c:pt>
                <c:pt idx="11195">
                  <c:v>36.228389999999997</c:v>
                </c:pt>
                <c:pt idx="11196">
                  <c:v>36.2331</c:v>
                </c:pt>
                <c:pt idx="11197">
                  <c:v>36.237810000000003</c:v>
                </c:pt>
                <c:pt idx="11198">
                  <c:v>36.242509999999996</c:v>
                </c:pt>
                <c:pt idx="11199">
                  <c:v>36.247219999999999</c:v>
                </c:pt>
                <c:pt idx="11200">
                  <c:v>36.251919999999998</c:v>
                </c:pt>
                <c:pt idx="11201">
                  <c:v>36.256630000000001</c:v>
                </c:pt>
                <c:pt idx="11202">
                  <c:v>36.261340000000004</c:v>
                </c:pt>
                <c:pt idx="11203">
                  <c:v>36.266039999999997</c:v>
                </c:pt>
                <c:pt idx="11204">
                  <c:v>36.27075</c:v>
                </c:pt>
                <c:pt idx="11205">
                  <c:v>36.275449999999999</c:v>
                </c:pt>
                <c:pt idx="11206">
                  <c:v>36.280160000000002</c:v>
                </c:pt>
                <c:pt idx="11207">
                  <c:v>36.284860000000002</c:v>
                </c:pt>
                <c:pt idx="11208">
                  <c:v>36.289569999999998</c:v>
                </c:pt>
                <c:pt idx="11209">
                  <c:v>36.294280000000001</c:v>
                </c:pt>
                <c:pt idx="11210">
                  <c:v>36.29898</c:v>
                </c:pt>
                <c:pt idx="11211">
                  <c:v>36.303690000000003</c:v>
                </c:pt>
                <c:pt idx="11212">
                  <c:v>36.308399999999999</c:v>
                </c:pt>
                <c:pt idx="11213">
                  <c:v>36.313099999999999</c:v>
                </c:pt>
                <c:pt idx="11214">
                  <c:v>36.317810000000001</c:v>
                </c:pt>
                <c:pt idx="11215">
                  <c:v>36.322519999999997</c:v>
                </c:pt>
                <c:pt idx="11216">
                  <c:v>36.327219999999997</c:v>
                </c:pt>
                <c:pt idx="11217">
                  <c:v>36.33193</c:v>
                </c:pt>
                <c:pt idx="11218">
                  <c:v>36.33663</c:v>
                </c:pt>
                <c:pt idx="11219">
                  <c:v>36.341340000000002</c:v>
                </c:pt>
                <c:pt idx="11220">
                  <c:v>36.346049999999998</c:v>
                </c:pt>
                <c:pt idx="11221">
                  <c:v>36.350749999999998</c:v>
                </c:pt>
                <c:pt idx="11222">
                  <c:v>36.355460000000001</c:v>
                </c:pt>
                <c:pt idx="11223">
                  <c:v>36.360169999999997</c:v>
                </c:pt>
                <c:pt idx="11224">
                  <c:v>36.364870000000003</c:v>
                </c:pt>
                <c:pt idx="11225">
                  <c:v>36.369579999999999</c:v>
                </c:pt>
                <c:pt idx="11226">
                  <c:v>36.374289999999995</c:v>
                </c:pt>
                <c:pt idx="11227">
                  <c:v>36.378990000000002</c:v>
                </c:pt>
                <c:pt idx="11228">
                  <c:v>36.383699999999997</c:v>
                </c:pt>
                <c:pt idx="11229">
                  <c:v>36.38841</c:v>
                </c:pt>
                <c:pt idx="11230">
                  <c:v>36.39311</c:v>
                </c:pt>
                <c:pt idx="11231">
                  <c:v>36.397819999999996</c:v>
                </c:pt>
                <c:pt idx="11232">
                  <c:v>36.402530000000006</c:v>
                </c:pt>
                <c:pt idx="11233">
                  <c:v>36.407229999999998</c:v>
                </c:pt>
                <c:pt idx="11234">
                  <c:v>36.411939999999994</c:v>
                </c:pt>
                <c:pt idx="11235">
                  <c:v>36.416650000000004</c:v>
                </c:pt>
                <c:pt idx="11236">
                  <c:v>36.421349999999997</c:v>
                </c:pt>
                <c:pt idx="11237">
                  <c:v>36.42606</c:v>
                </c:pt>
                <c:pt idx="11238">
                  <c:v>36.430770000000003</c:v>
                </c:pt>
                <c:pt idx="11239">
                  <c:v>36.435469999999995</c:v>
                </c:pt>
                <c:pt idx="11240">
                  <c:v>36.440180000000005</c:v>
                </c:pt>
                <c:pt idx="11241">
                  <c:v>36.444890000000001</c:v>
                </c:pt>
                <c:pt idx="11242">
                  <c:v>36.449599999999997</c:v>
                </c:pt>
                <c:pt idx="11243">
                  <c:v>36.45431</c:v>
                </c:pt>
                <c:pt idx="11244">
                  <c:v>36.459009999999999</c:v>
                </c:pt>
                <c:pt idx="11245">
                  <c:v>36.463719999999995</c:v>
                </c:pt>
                <c:pt idx="11246">
                  <c:v>36.468420000000002</c:v>
                </c:pt>
                <c:pt idx="11247">
                  <c:v>36.473129999999998</c:v>
                </c:pt>
                <c:pt idx="11248">
                  <c:v>36.47784</c:v>
                </c:pt>
                <c:pt idx="11249">
                  <c:v>36.482550000000003</c:v>
                </c:pt>
                <c:pt idx="11250">
                  <c:v>36.487249999999996</c:v>
                </c:pt>
                <c:pt idx="11251">
                  <c:v>36.491959999999999</c:v>
                </c:pt>
                <c:pt idx="11252">
                  <c:v>36.496670000000002</c:v>
                </c:pt>
                <c:pt idx="11253">
                  <c:v>36.501370000000001</c:v>
                </c:pt>
                <c:pt idx="11254">
                  <c:v>36.506080000000004</c:v>
                </c:pt>
                <c:pt idx="11255">
                  <c:v>36.51079</c:v>
                </c:pt>
                <c:pt idx="11256">
                  <c:v>36.515499999999996</c:v>
                </c:pt>
                <c:pt idx="11257">
                  <c:v>36.520209999999999</c:v>
                </c:pt>
                <c:pt idx="11258">
                  <c:v>36.524909999999998</c:v>
                </c:pt>
                <c:pt idx="11259">
                  <c:v>36.529620000000001</c:v>
                </c:pt>
                <c:pt idx="11260">
                  <c:v>36.534329999999997</c:v>
                </c:pt>
                <c:pt idx="11261">
                  <c:v>36.539029999999997</c:v>
                </c:pt>
                <c:pt idx="11262">
                  <c:v>36.54374</c:v>
                </c:pt>
                <c:pt idx="11263">
                  <c:v>36.548450000000003</c:v>
                </c:pt>
                <c:pt idx="11264">
                  <c:v>36.553159999999998</c:v>
                </c:pt>
                <c:pt idx="11265">
                  <c:v>36.557859999999998</c:v>
                </c:pt>
                <c:pt idx="11266">
                  <c:v>36.562570000000001</c:v>
                </c:pt>
                <c:pt idx="11267">
                  <c:v>36.567280000000004</c:v>
                </c:pt>
                <c:pt idx="11268">
                  <c:v>36.57199</c:v>
                </c:pt>
                <c:pt idx="11269">
                  <c:v>36.576699999999995</c:v>
                </c:pt>
                <c:pt idx="11270">
                  <c:v>36.581400000000002</c:v>
                </c:pt>
                <c:pt idx="11271">
                  <c:v>36.586109999999998</c:v>
                </c:pt>
                <c:pt idx="11272">
                  <c:v>36.590820000000001</c:v>
                </c:pt>
                <c:pt idx="11273">
                  <c:v>36.595530000000004</c:v>
                </c:pt>
                <c:pt idx="11274">
                  <c:v>36.600239999999999</c:v>
                </c:pt>
                <c:pt idx="11275">
                  <c:v>36.604939999999999</c:v>
                </c:pt>
                <c:pt idx="11276">
                  <c:v>36.609650000000002</c:v>
                </c:pt>
                <c:pt idx="11277">
                  <c:v>36.614359999999998</c:v>
                </c:pt>
                <c:pt idx="11278">
                  <c:v>36.619069999999994</c:v>
                </c:pt>
                <c:pt idx="11279">
                  <c:v>36.62377</c:v>
                </c:pt>
                <c:pt idx="11280">
                  <c:v>36.628479999999996</c:v>
                </c:pt>
                <c:pt idx="11281">
                  <c:v>36.633190000000006</c:v>
                </c:pt>
                <c:pt idx="11282">
                  <c:v>36.637900000000002</c:v>
                </c:pt>
                <c:pt idx="11283">
                  <c:v>36.642609999999998</c:v>
                </c:pt>
                <c:pt idx="11284">
                  <c:v>36.647310000000004</c:v>
                </c:pt>
                <c:pt idx="11285">
                  <c:v>36.65202</c:v>
                </c:pt>
                <c:pt idx="11286">
                  <c:v>36.656729999999996</c:v>
                </c:pt>
                <c:pt idx="11287">
                  <c:v>36.661440000000006</c:v>
                </c:pt>
                <c:pt idx="11288">
                  <c:v>36.666150000000002</c:v>
                </c:pt>
                <c:pt idx="11289">
                  <c:v>36.670859999999998</c:v>
                </c:pt>
                <c:pt idx="11290">
                  <c:v>36.675560000000004</c:v>
                </c:pt>
                <c:pt idx="11291">
                  <c:v>36.68027</c:v>
                </c:pt>
                <c:pt idx="11292">
                  <c:v>36.684979999999996</c:v>
                </c:pt>
                <c:pt idx="11293">
                  <c:v>36.689689999999999</c:v>
                </c:pt>
                <c:pt idx="11294">
                  <c:v>36.694400000000002</c:v>
                </c:pt>
                <c:pt idx="11295">
                  <c:v>36.699109999999997</c:v>
                </c:pt>
                <c:pt idx="11296">
                  <c:v>36.703810000000004</c:v>
                </c:pt>
                <c:pt idx="11297">
                  <c:v>36.70852</c:v>
                </c:pt>
                <c:pt idx="11298">
                  <c:v>36.713230000000003</c:v>
                </c:pt>
                <c:pt idx="11299">
                  <c:v>36.717939999999999</c:v>
                </c:pt>
                <c:pt idx="11300">
                  <c:v>36.722650000000002</c:v>
                </c:pt>
                <c:pt idx="11301">
                  <c:v>36.727350000000001</c:v>
                </c:pt>
                <c:pt idx="11302">
                  <c:v>36.732059999999997</c:v>
                </c:pt>
                <c:pt idx="11303">
                  <c:v>36.73677</c:v>
                </c:pt>
                <c:pt idx="11304">
                  <c:v>36.741480000000003</c:v>
                </c:pt>
                <c:pt idx="11305">
                  <c:v>36.746189999999999</c:v>
                </c:pt>
                <c:pt idx="11306">
                  <c:v>36.750900000000001</c:v>
                </c:pt>
                <c:pt idx="11307">
                  <c:v>36.755610000000004</c:v>
                </c:pt>
                <c:pt idx="11308">
                  <c:v>36.76032</c:v>
                </c:pt>
                <c:pt idx="11309">
                  <c:v>36.76502</c:v>
                </c:pt>
                <c:pt idx="11310">
                  <c:v>36.769730000000003</c:v>
                </c:pt>
                <c:pt idx="11311">
                  <c:v>36.774439999999998</c:v>
                </c:pt>
                <c:pt idx="11312">
                  <c:v>36.779149999999994</c:v>
                </c:pt>
                <c:pt idx="11313">
                  <c:v>36.783860000000004</c:v>
                </c:pt>
                <c:pt idx="11314">
                  <c:v>36.78857</c:v>
                </c:pt>
                <c:pt idx="11315">
                  <c:v>36.793279999999996</c:v>
                </c:pt>
                <c:pt idx="11316">
                  <c:v>36.797990000000006</c:v>
                </c:pt>
                <c:pt idx="11317">
                  <c:v>36.802689999999998</c:v>
                </c:pt>
                <c:pt idx="11318">
                  <c:v>36.807399999999994</c:v>
                </c:pt>
                <c:pt idx="11319">
                  <c:v>36.812110000000004</c:v>
                </c:pt>
                <c:pt idx="11320">
                  <c:v>36.81682</c:v>
                </c:pt>
                <c:pt idx="11321">
                  <c:v>36.821529999999996</c:v>
                </c:pt>
                <c:pt idx="11322">
                  <c:v>36.826240000000006</c:v>
                </c:pt>
                <c:pt idx="11323">
                  <c:v>36.830950000000001</c:v>
                </c:pt>
                <c:pt idx="11324">
                  <c:v>36.835659999999997</c:v>
                </c:pt>
                <c:pt idx="11325">
                  <c:v>36.84037</c:v>
                </c:pt>
                <c:pt idx="11326">
                  <c:v>36.845080000000003</c:v>
                </c:pt>
                <c:pt idx="11327">
                  <c:v>36.849789999999999</c:v>
                </c:pt>
                <c:pt idx="11328">
                  <c:v>36.854489999999998</c:v>
                </c:pt>
                <c:pt idx="11329">
                  <c:v>36.859200000000001</c:v>
                </c:pt>
                <c:pt idx="11330">
                  <c:v>36.863909999999997</c:v>
                </c:pt>
                <c:pt idx="11331">
                  <c:v>36.86862</c:v>
                </c:pt>
                <c:pt idx="11332">
                  <c:v>36.873330000000003</c:v>
                </c:pt>
                <c:pt idx="11333">
                  <c:v>36.878039999999999</c:v>
                </c:pt>
                <c:pt idx="11334">
                  <c:v>36.882750000000001</c:v>
                </c:pt>
                <c:pt idx="11335">
                  <c:v>36.887459999999997</c:v>
                </c:pt>
                <c:pt idx="11336">
                  <c:v>36.89217</c:v>
                </c:pt>
                <c:pt idx="11337">
                  <c:v>36.896880000000003</c:v>
                </c:pt>
                <c:pt idx="11338">
                  <c:v>36.901589999999999</c:v>
                </c:pt>
                <c:pt idx="11339">
                  <c:v>36.906300000000002</c:v>
                </c:pt>
                <c:pt idx="11340">
                  <c:v>36.911010000000005</c:v>
                </c:pt>
                <c:pt idx="11341">
                  <c:v>36.91572</c:v>
                </c:pt>
                <c:pt idx="11342">
                  <c:v>36.92042</c:v>
                </c:pt>
                <c:pt idx="11343">
                  <c:v>36.925130000000003</c:v>
                </c:pt>
                <c:pt idx="11344">
                  <c:v>36.929850000000002</c:v>
                </c:pt>
                <c:pt idx="11345">
                  <c:v>36.934549999999994</c:v>
                </c:pt>
                <c:pt idx="11346">
                  <c:v>36.939260000000004</c:v>
                </c:pt>
                <c:pt idx="11347">
                  <c:v>36.94397</c:v>
                </c:pt>
                <c:pt idx="11348">
                  <c:v>36.948679999999996</c:v>
                </c:pt>
                <c:pt idx="11349">
                  <c:v>36.953390000000006</c:v>
                </c:pt>
                <c:pt idx="11350">
                  <c:v>36.958100000000002</c:v>
                </c:pt>
                <c:pt idx="11351">
                  <c:v>36.962809999999998</c:v>
                </c:pt>
                <c:pt idx="11352">
                  <c:v>36.967519999999993</c:v>
                </c:pt>
                <c:pt idx="11353">
                  <c:v>36.972230000000003</c:v>
                </c:pt>
                <c:pt idx="11354">
                  <c:v>36.976939999999999</c:v>
                </c:pt>
                <c:pt idx="11355">
                  <c:v>36.981649999999995</c:v>
                </c:pt>
                <c:pt idx="11356">
                  <c:v>36.986360000000005</c:v>
                </c:pt>
                <c:pt idx="11357">
                  <c:v>36.991070000000001</c:v>
                </c:pt>
                <c:pt idx="11358">
                  <c:v>36.995779999999996</c:v>
                </c:pt>
                <c:pt idx="11359">
                  <c:v>37.000489999999999</c:v>
                </c:pt>
                <c:pt idx="11360">
                  <c:v>37.005200000000002</c:v>
                </c:pt>
                <c:pt idx="11361">
                  <c:v>37.009909999999998</c:v>
                </c:pt>
                <c:pt idx="11362">
                  <c:v>37.014620000000001</c:v>
                </c:pt>
                <c:pt idx="11363">
                  <c:v>37.019330000000004</c:v>
                </c:pt>
                <c:pt idx="11364">
                  <c:v>37.024039999999999</c:v>
                </c:pt>
                <c:pt idx="11365">
                  <c:v>37.028750000000002</c:v>
                </c:pt>
                <c:pt idx="11366">
                  <c:v>37.033459999999998</c:v>
                </c:pt>
                <c:pt idx="11367">
                  <c:v>37.038170000000001</c:v>
                </c:pt>
                <c:pt idx="11368">
                  <c:v>37.042879999999997</c:v>
                </c:pt>
                <c:pt idx="11369">
                  <c:v>37.04759</c:v>
                </c:pt>
                <c:pt idx="11370">
                  <c:v>37.052300000000002</c:v>
                </c:pt>
                <c:pt idx="11371">
                  <c:v>37.057009999999998</c:v>
                </c:pt>
                <c:pt idx="11372">
                  <c:v>37.061720000000001</c:v>
                </c:pt>
                <c:pt idx="11373">
                  <c:v>37.066429999999997</c:v>
                </c:pt>
                <c:pt idx="11374">
                  <c:v>37.07114</c:v>
                </c:pt>
                <c:pt idx="11375">
                  <c:v>37.075850000000003</c:v>
                </c:pt>
                <c:pt idx="11376">
                  <c:v>37.080559999999998</c:v>
                </c:pt>
                <c:pt idx="11377">
                  <c:v>37.085269999999994</c:v>
                </c:pt>
                <c:pt idx="11378">
                  <c:v>37.089980000000004</c:v>
                </c:pt>
                <c:pt idx="11379">
                  <c:v>37.09469</c:v>
                </c:pt>
                <c:pt idx="11380">
                  <c:v>37.099409999999999</c:v>
                </c:pt>
                <c:pt idx="11381">
                  <c:v>37.104110000000006</c:v>
                </c:pt>
                <c:pt idx="11382">
                  <c:v>37.108820000000001</c:v>
                </c:pt>
                <c:pt idx="11383">
                  <c:v>37.11354</c:v>
                </c:pt>
                <c:pt idx="11384">
                  <c:v>37.11824</c:v>
                </c:pt>
                <c:pt idx="11385">
                  <c:v>37.122960000000006</c:v>
                </c:pt>
                <c:pt idx="11386">
                  <c:v>37.127670000000002</c:v>
                </c:pt>
                <c:pt idx="11387">
                  <c:v>37.132379999999998</c:v>
                </c:pt>
                <c:pt idx="11388">
                  <c:v>37.137090000000001</c:v>
                </c:pt>
                <c:pt idx="11389">
                  <c:v>37.141800000000003</c:v>
                </c:pt>
                <c:pt idx="11390">
                  <c:v>37.146509999999999</c:v>
                </c:pt>
                <c:pt idx="11391">
                  <c:v>37.151220000000002</c:v>
                </c:pt>
                <c:pt idx="11392">
                  <c:v>37.155929999999998</c:v>
                </c:pt>
                <c:pt idx="11393">
                  <c:v>37.160640000000001</c:v>
                </c:pt>
                <c:pt idx="11394">
                  <c:v>37.165349999999997</c:v>
                </c:pt>
                <c:pt idx="11395">
                  <c:v>37.170059999999999</c:v>
                </c:pt>
                <c:pt idx="11396">
                  <c:v>37.174779999999998</c:v>
                </c:pt>
                <c:pt idx="11397">
                  <c:v>37.179479999999998</c:v>
                </c:pt>
                <c:pt idx="11398">
                  <c:v>37.184200000000004</c:v>
                </c:pt>
                <c:pt idx="11399">
                  <c:v>37.18891</c:v>
                </c:pt>
                <c:pt idx="11400">
                  <c:v>37.193619999999996</c:v>
                </c:pt>
                <c:pt idx="11401">
                  <c:v>37.198329999999999</c:v>
                </c:pt>
                <c:pt idx="11402">
                  <c:v>37.203040000000001</c:v>
                </c:pt>
                <c:pt idx="11403">
                  <c:v>37.207749999999997</c:v>
                </c:pt>
                <c:pt idx="11404">
                  <c:v>37.21246</c:v>
                </c:pt>
                <c:pt idx="11405">
                  <c:v>37.217170000000003</c:v>
                </c:pt>
                <c:pt idx="11406">
                  <c:v>37.221879999999999</c:v>
                </c:pt>
                <c:pt idx="11407">
                  <c:v>37.226589999999995</c:v>
                </c:pt>
                <c:pt idx="11408">
                  <c:v>37.231309999999993</c:v>
                </c:pt>
                <c:pt idx="11409">
                  <c:v>37.236020000000003</c:v>
                </c:pt>
                <c:pt idx="11410">
                  <c:v>37.240729999999999</c:v>
                </c:pt>
                <c:pt idx="11411">
                  <c:v>37.245439999999995</c:v>
                </c:pt>
                <c:pt idx="11412">
                  <c:v>37.250150000000005</c:v>
                </c:pt>
                <c:pt idx="11413">
                  <c:v>37.254860000000001</c:v>
                </c:pt>
                <c:pt idx="11414">
                  <c:v>37.259569999999997</c:v>
                </c:pt>
                <c:pt idx="11415">
                  <c:v>37.264279999999999</c:v>
                </c:pt>
                <c:pt idx="11416">
                  <c:v>37.268999999999998</c:v>
                </c:pt>
                <c:pt idx="11417">
                  <c:v>37.273710000000001</c:v>
                </c:pt>
                <c:pt idx="11418">
                  <c:v>37.278419999999997</c:v>
                </c:pt>
                <c:pt idx="11419">
                  <c:v>37.28313</c:v>
                </c:pt>
                <c:pt idx="11420">
                  <c:v>37.287840000000003</c:v>
                </c:pt>
                <c:pt idx="11421">
                  <c:v>37.292549999999999</c:v>
                </c:pt>
                <c:pt idx="11422">
                  <c:v>37.297260000000001</c:v>
                </c:pt>
                <c:pt idx="11423">
                  <c:v>37.30198</c:v>
                </c:pt>
                <c:pt idx="11424">
                  <c:v>37.306690000000003</c:v>
                </c:pt>
                <c:pt idx="11425">
                  <c:v>37.311399999999999</c:v>
                </c:pt>
                <c:pt idx="11426">
                  <c:v>37.316110000000002</c:v>
                </c:pt>
                <c:pt idx="11427">
                  <c:v>37.320819999999998</c:v>
                </c:pt>
                <c:pt idx="11428">
                  <c:v>37.325530000000001</c:v>
                </c:pt>
                <c:pt idx="11429">
                  <c:v>37.330240000000003</c:v>
                </c:pt>
                <c:pt idx="11430">
                  <c:v>37.334960000000002</c:v>
                </c:pt>
                <c:pt idx="11431">
                  <c:v>37.339669999999998</c:v>
                </c:pt>
                <c:pt idx="11432">
                  <c:v>37.344380000000001</c:v>
                </c:pt>
                <c:pt idx="11433">
                  <c:v>37.349090000000004</c:v>
                </c:pt>
                <c:pt idx="11434">
                  <c:v>37.3538</c:v>
                </c:pt>
                <c:pt idx="11435">
                  <c:v>37.358509999999995</c:v>
                </c:pt>
                <c:pt idx="11436">
                  <c:v>37.363229999999994</c:v>
                </c:pt>
                <c:pt idx="11437">
                  <c:v>37.367940000000004</c:v>
                </c:pt>
                <c:pt idx="11438">
                  <c:v>37.37265</c:v>
                </c:pt>
                <c:pt idx="11439">
                  <c:v>37.377359999999996</c:v>
                </c:pt>
                <c:pt idx="11440">
                  <c:v>37.382070000000006</c:v>
                </c:pt>
                <c:pt idx="11441">
                  <c:v>37.386790000000005</c:v>
                </c:pt>
                <c:pt idx="11442">
                  <c:v>37.391500000000001</c:v>
                </c:pt>
                <c:pt idx="11443">
                  <c:v>37.396209999999996</c:v>
                </c:pt>
                <c:pt idx="11444">
                  <c:v>37.400919999999999</c:v>
                </c:pt>
                <c:pt idx="11445">
                  <c:v>37.405630000000002</c:v>
                </c:pt>
                <c:pt idx="11446">
                  <c:v>37.410339999999998</c:v>
                </c:pt>
                <c:pt idx="11447">
                  <c:v>37.415059999999997</c:v>
                </c:pt>
                <c:pt idx="11448">
                  <c:v>37.41977</c:v>
                </c:pt>
                <c:pt idx="11449">
                  <c:v>37.424480000000003</c:v>
                </c:pt>
                <c:pt idx="11450">
                  <c:v>37.429189999999998</c:v>
                </c:pt>
                <c:pt idx="11451">
                  <c:v>37.433909999999997</c:v>
                </c:pt>
                <c:pt idx="11452">
                  <c:v>37.43862</c:v>
                </c:pt>
                <c:pt idx="11453">
                  <c:v>37.443329999999996</c:v>
                </c:pt>
                <c:pt idx="11454">
                  <c:v>37.448039999999999</c:v>
                </c:pt>
                <c:pt idx="11455">
                  <c:v>37.452750000000002</c:v>
                </c:pt>
                <c:pt idx="11456">
                  <c:v>37.457470000000001</c:v>
                </c:pt>
                <c:pt idx="11457">
                  <c:v>37.462179999999996</c:v>
                </c:pt>
                <c:pt idx="11458">
                  <c:v>37.466889999999999</c:v>
                </c:pt>
                <c:pt idx="11459">
                  <c:v>37.471600000000002</c:v>
                </c:pt>
                <c:pt idx="11460">
                  <c:v>37.476320000000001</c:v>
                </c:pt>
                <c:pt idx="11461">
                  <c:v>37.481029999999997</c:v>
                </c:pt>
                <c:pt idx="11462">
                  <c:v>37.48574</c:v>
                </c:pt>
                <c:pt idx="11463">
                  <c:v>37.490450000000003</c:v>
                </c:pt>
                <c:pt idx="11464">
                  <c:v>37.495170000000002</c:v>
                </c:pt>
                <c:pt idx="11465">
                  <c:v>37.499879999999997</c:v>
                </c:pt>
                <c:pt idx="11466">
                  <c:v>37.50459</c:v>
                </c:pt>
                <c:pt idx="11467">
                  <c:v>37.509300000000003</c:v>
                </c:pt>
                <c:pt idx="11468">
                  <c:v>37.514020000000002</c:v>
                </c:pt>
                <c:pt idx="11469">
                  <c:v>37.518729999999998</c:v>
                </c:pt>
                <c:pt idx="11470">
                  <c:v>37.523440000000001</c:v>
                </c:pt>
                <c:pt idx="11471">
                  <c:v>37.528150000000004</c:v>
                </c:pt>
                <c:pt idx="11472">
                  <c:v>37.532870000000003</c:v>
                </c:pt>
                <c:pt idx="11473">
                  <c:v>37.537579999999998</c:v>
                </c:pt>
                <c:pt idx="11474">
                  <c:v>37.542290000000001</c:v>
                </c:pt>
                <c:pt idx="11475">
                  <c:v>37.546999999999997</c:v>
                </c:pt>
                <c:pt idx="11476">
                  <c:v>37.551719999999996</c:v>
                </c:pt>
                <c:pt idx="11477">
                  <c:v>37.556429999999999</c:v>
                </c:pt>
                <c:pt idx="11478">
                  <c:v>37.561140000000002</c:v>
                </c:pt>
                <c:pt idx="11479">
                  <c:v>37.565860000000001</c:v>
                </c:pt>
                <c:pt idx="11480">
                  <c:v>37.570569999999996</c:v>
                </c:pt>
                <c:pt idx="11481">
                  <c:v>37.575279999999999</c:v>
                </c:pt>
                <c:pt idx="11482">
                  <c:v>37.579990000000002</c:v>
                </c:pt>
                <c:pt idx="11483">
                  <c:v>37.584710000000001</c:v>
                </c:pt>
                <c:pt idx="11484">
                  <c:v>37.589419999999997</c:v>
                </c:pt>
                <c:pt idx="11485">
                  <c:v>37.594130000000007</c:v>
                </c:pt>
                <c:pt idx="11486">
                  <c:v>37.598840000000003</c:v>
                </c:pt>
                <c:pt idx="11487">
                  <c:v>37.603560000000002</c:v>
                </c:pt>
                <c:pt idx="11488">
                  <c:v>37.608269999999997</c:v>
                </c:pt>
                <c:pt idx="11489">
                  <c:v>37.612989999999996</c:v>
                </c:pt>
                <c:pt idx="11490">
                  <c:v>37.617699999999999</c:v>
                </c:pt>
                <c:pt idx="11491">
                  <c:v>37.622410000000002</c:v>
                </c:pt>
                <c:pt idx="11492">
                  <c:v>37.627119999999998</c:v>
                </c:pt>
                <c:pt idx="11493">
                  <c:v>37.631839999999997</c:v>
                </c:pt>
                <c:pt idx="11494">
                  <c:v>37.63655</c:v>
                </c:pt>
                <c:pt idx="11495">
                  <c:v>37.641260000000003</c:v>
                </c:pt>
                <c:pt idx="11496">
                  <c:v>37.645980000000002</c:v>
                </c:pt>
                <c:pt idx="11497">
                  <c:v>37.650689999999997</c:v>
                </c:pt>
                <c:pt idx="11498">
                  <c:v>37.6554</c:v>
                </c:pt>
                <c:pt idx="11499">
                  <c:v>37.660109999999996</c:v>
                </c:pt>
                <c:pt idx="11500">
                  <c:v>37.664830000000002</c:v>
                </c:pt>
                <c:pt idx="11501">
                  <c:v>37.669539999999998</c:v>
                </c:pt>
                <c:pt idx="11502">
                  <c:v>37.674260000000004</c:v>
                </c:pt>
                <c:pt idx="11503">
                  <c:v>37.67897</c:v>
                </c:pt>
                <c:pt idx="11504">
                  <c:v>37.683679999999995</c:v>
                </c:pt>
                <c:pt idx="11505">
                  <c:v>37.688399999999994</c:v>
                </c:pt>
                <c:pt idx="11506">
                  <c:v>37.693110000000004</c:v>
                </c:pt>
                <c:pt idx="11507">
                  <c:v>37.69782</c:v>
                </c:pt>
                <c:pt idx="11508">
                  <c:v>37.702539999999999</c:v>
                </c:pt>
                <c:pt idx="11509">
                  <c:v>37.707249999999995</c:v>
                </c:pt>
                <c:pt idx="11510">
                  <c:v>37.711960000000005</c:v>
                </c:pt>
                <c:pt idx="11511">
                  <c:v>37.716680000000004</c:v>
                </c:pt>
                <c:pt idx="11512">
                  <c:v>37.72139</c:v>
                </c:pt>
                <c:pt idx="11513">
                  <c:v>37.726099999999995</c:v>
                </c:pt>
                <c:pt idx="11514">
                  <c:v>37.730820000000001</c:v>
                </c:pt>
                <c:pt idx="11515">
                  <c:v>37.735530000000004</c:v>
                </c:pt>
                <c:pt idx="11516">
                  <c:v>37.740250000000003</c:v>
                </c:pt>
                <c:pt idx="11517">
                  <c:v>37.744959999999999</c:v>
                </c:pt>
                <c:pt idx="11518">
                  <c:v>37.749670000000002</c:v>
                </c:pt>
                <c:pt idx="11519">
                  <c:v>37.754390000000001</c:v>
                </c:pt>
                <c:pt idx="11520">
                  <c:v>37.759099999999997</c:v>
                </c:pt>
                <c:pt idx="11521">
                  <c:v>37.763819999999996</c:v>
                </c:pt>
                <c:pt idx="11522">
                  <c:v>37.768529999999998</c:v>
                </c:pt>
                <c:pt idx="11523">
                  <c:v>37.773240000000001</c:v>
                </c:pt>
                <c:pt idx="11524">
                  <c:v>37.77796</c:v>
                </c:pt>
                <c:pt idx="11525">
                  <c:v>37.782669999999996</c:v>
                </c:pt>
                <c:pt idx="11526">
                  <c:v>37.787379999999999</c:v>
                </c:pt>
                <c:pt idx="11527">
                  <c:v>37.792100000000005</c:v>
                </c:pt>
                <c:pt idx="11528">
                  <c:v>37.796810000000001</c:v>
                </c:pt>
                <c:pt idx="11529">
                  <c:v>37.80153</c:v>
                </c:pt>
                <c:pt idx="11530">
                  <c:v>37.806239999999995</c:v>
                </c:pt>
                <c:pt idx="11531">
                  <c:v>37.810950000000005</c:v>
                </c:pt>
                <c:pt idx="11532">
                  <c:v>37.815670000000004</c:v>
                </c:pt>
                <c:pt idx="11533">
                  <c:v>37.82038</c:v>
                </c:pt>
                <c:pt idx="11534">
                  <c:v>37.825099999999999</c:v>
                </c:pt>
                <c:pt idx="11535">
                  <c:v>37.829810000000002</c:v>
                </c:pt>
                <c:pt idx="11536">
                  <c:v>37.834520000000005</c:v>
                </c:pt>
                <c:pt idx="11537">
                  <c:v>37.839240000000004</c:v>
                </c:pt>
                <c:pt idx="11538">
                  <c:v>37.84395</c:v>
                </c:pt>
                <c:pt idx="11539">
                  <c:v>37.848669999999998</c:v>
                </c:pt>
                <c:pt idx="11540">
                  <c:v>37.853380000000001</c:v>
                </c:pt>
                <c:pt idx="11541">
                  <c:v>37.8581</c:v>
                </c:pt>
                <c:pt idx="11542">
                  <c:v>37.862809999999996</c:v>
                </c:pt>
                <c:pt idx="11543">
                  <c:v>37.867519999999999</c:v>
                </c:pt>
                <c:pt idx="11544">
                  <c:v>37.872240000000005</c:v>
                </c:pt>
                <c:pt idx="11545">
                  <c:v>37.876950000000001</c:v>
                </c:pt>
                <c:pt idx="11546">
                  <c:v>37.881659999999997</c:v>
                </c:pt>
                <c:pt idx="11547">
                  <c:v>37.886379999999996</c:v>
                </c:pt>
                <c:pt idx="11548">
                  <c:v>37.891090000000005</c:v>
                </c:pt>
                <c:pt idx="11549">
                  <c:v>37.895810000000004</c:v>
                </c:pt>
                <c:pt idx="11550">
                  <c:v>37.90052</c:v>
                </c:pt>
                <c:pt idx="11551">
                  <c:v>37.905239999999999</c:v>
                </c:pt>
                <c:pt idx="11552">
                  <c:v>37.909949999999995</c:v>
                </c:pt>
                <c:pt idx="11553">
                  <c:v>37.914670000000001</c:v>
                </c:pt>
                <c:pt idx="11554">
                  <c:v>37.919380000000004</c:v>
                </c:pt>
                <c:pt idx="11555">
                  <c:v>37.924100000000003</c:v>
                </c:pt>
                <c:pt idx="11556">
                  <c:v>37.928809999999999</c:v>
                </c:pt>
                <c:pt idx="11557">
                  <c:v>37.933520000000001</c:v>
                </c:pt>
                <c:pt idx="11558">
                  <c:v>37.93824</c:v>
                </c:pt>
                <c:pt idx="11559">
                  <c:v>37.942950000000003</c:v>
                </c:pt>
                <c:pt idx="11560">
                  <c:v>37.947670000000002</c:v>
                </c:pt>
                <c:pt idx="11561">
                  <c:v>37.952379999999998</c:v>
                </c:pt>
                <c:pt idx="11562">
                  <c:v>37.957100000000004</c:v>
                </c:pt>
                <c:pt idx="11563">
                  <c:v>37.96181</c:v>
                </c:pt>
                <c:pt idx="11564">
                  <c:v>37.966529999999999</c:v>
                </c:pt>
                <c:pt idx="11565">
                  <c:v>37.971240000000002</c:v>
                </c:pt>
                <c:pt idx="11566">
                  <c:v>37.975960000000001</c:v>
                </c:pt>
                <c:pt idx="11567">
                  <c:v>37.980670000000003</c:v>
                </c:pt>
                <c:pt idx="11568">
                  <c:v>37.985390000000002</c:v>
                </c:pt>
                <c:pt idx="11569">
                  <c:v>37.990099999999998</c:v>
                </c:pt>
                <c:pt idx="11570">
                  <c:v>37.994819999999997</c:v>
                </c:pt>
                <c:pt idx="11571">
                  <c:v>37.99953</c:v>
                </c:pt>
                <c:pt idx="11572">
                  <c:v>38.004250000000006</c:v>
                </c:pt>
                <c:pt idx="11573">
                  <c:v>38.008960000000002</c:v>
                </c:pt>
                <c:pt idx="11574">
                  <c:v>38.013680000000001</c:v>
                </c:pt>
                <c:pt idx="11575">
                  <c:v>38.018389999999997</c:v>
                </c:pt>
                <c:pt idx="11576">
                  <c:v>38.023109999999996</c:v>
                </c:pt>
                <c:pt idx="11577">
                  <c:v>38.027819999999998</c:v>
                </c:pt>
                <c:pt idx="11578">
                  <c:v>38.032539999999997</c:v>
                </c:pt>
                <c:pt idx="11579">
                  <c:v>38.03725</c:v>
                </c:pt>
                <c:pt idx="11580">
                  <c:v>38.041969999999999</c:v>
                </c:pt>
                <c:pt idx="11581">
                  <c:v>38.046680000000002</c:v>
                </c:pt>
                <c:pt idx="11582">
                  <c:v>38.051400000000001</c:v>
                </c:pt>
                <c:pt idx="11583">
                  <c:v>38.056109999999997</c:v>
                </c:pt>
                <c:pt idx="11584">
                  <c:v>38.060829999999996</c:v>
                </c:pt>
                <c:pt idx="11585">
                  <c:v>38.065539999999999</c:v>
                </c:pt>
                <c:pt idx="11586">
                  <c:v>38.070260000000005</c:v>
                </c:pt>
                <c:pt idx="11587">
                  <c:v>38.07497</c:v>
                </c:pt>
                <c:pt idx="11588">
                  <c:v>38.079689999999999</c:v>
                </c:pt>
                <c:pt idx="11589">
                  <c:v>38.084399999999995</c:v>
                </c:pt>
                <c:pt idx="11590">
                  <c:v>38.089119999999994</c:v>
                </c:pt>
                <c:pt idx="11591">
                  <c:v>38.09384</c:v>
                </c:pt>
                <c:pt idx="11592">
                  <c:v>38.098550000000003</c:v>
                </c:pt>
                <c:pt idx="11593">
                  <c:v>38.103270000000002</c:v>
                </c:pt>
                <c:pt idx="11594">
                  <c:v>38.107979999999998</c:v>
                </c:pt>
                <c:pt idx="11595">
                  <c:v>38.112699999999997</c:v>
                </c:pt>
                <c:pt idx="11596">
                  <c:v>38.11741</c:v>
                </c:pt>
                <c:pt idx="11597">
                  <c:v>38.122129999999999</c:v>
                </c:pt>
                <c:pt idx="11598">
                  <c:v>38.126840000000001</c:v>
                </c:pt>
                <c:pt idx="11599">
                  <c:v>38.13156</c:v>
                </c:pt>
                <c:pt idx="11600">
                  <c:v>38.136270000000003</c:v>
                </c:pt>
                <c:pt idx="11601">
                  <c:v>38.140990000000002</c:v>
                </c:pt>
                <c:pt idx="11602">
                  <c:v>38.145710000000001</c:v>
                </c:pt>
                <c:pt idx="11603">
                  <c:v>38.150419999999997</c:v>
                </c:pt>
                <c:pt idx="11604">
                  <c:v>38.155139999999996</c:v>
                </c:pt>
                <c:pt idx="11605">
                  <c:v>38.159849999999999</c:v>
                </c:pt>
                <c:pt idx="11606">
                  <c:v>38.164570000000005</c:v>
                </c:pt>
                <c:pt idx="11607">
                  <c:v>38.169280000000001</c:v>
                </c:pt>
                <c:pt idx="11608">
                  <c:v>38.173999999999999</c:v>
                </c:pt>
                <c:pt idx="11609">
                  <c:v>38.178719999999998</c:v>
                </c:pt>
                <c:pt idx="11610">
                  <c:v>38.183429999999994</c:v>
                </c:pt>
                <c:pt idx="11611">
                  <c:v>38.18815</c:v>
                </c:pt>
                <c:pt idx="11612">
                  <c:v>38.192860000000003</c:v>
                </c:pt>
                <c:pt idx="11613">
                  <c:v>38.197580000000002</c:v>
                </c:pt>
                <c:pt idx="11614">
                  <c:v>38.202300000000001</c:v>
                </c:pt>
                <c:pt idx="11615">
                  <c:v>38.207009999999997</c:v>
                </c:pt>
                <c:pt idx="11616">
                  <c:v>38.211730000000003</c:v>
                </c:pt>
                <c:pt idx="11617">
                  <c:v>38.216439999999999</c:v>
                </c:pt>
                <c:pt idx="11618">
                  <c:v>38.221159999999998</c:v>
                </c:pt>
                <c:pt idx="11619">
                  <c:v>38.22587</c:v>
                </c:pt>
                <c:pt idx="11620">
                  <c:v>38.230589999999999</c:v>
                </c:pt>
                <c:pt idx="11621">
                  <c:v>38.235309999999998</c:v>
                </c:pt>
                <c:pt idx="11622">
                  <c:v>38.240020000000001</c:v>
                </c:pt>
                <c:pt idx="11623">
                  <c:v>38.24474</c:v>
                </c:pt>
                <c:pt idx="11624">
                  <c:v>38.249459999999999</c:v>
                </c:pt>
                <c:pt idx="11625">
                  <c:v>38.254169999999995</c:v>
                </c:pt>
                <c:pt idx="11626">
                  <c:v>38.258889999999994</c:v>
                </c:pt>
                <c:pt idx="11627">
                  <c:v>38.263600000000004</c:v>
                </c:pt>
                <c:pt idx="11628">
                  <c:v>38.268320000000003</c:v>
                </c:pt>
                <c:pt idx="11629">
                  <c:v>38.273040000000002</c:v>
                </c:pt>
                <c:pt idx="11630">
                  <c:v>38.277749999999997</c:v>
                </c:pt>
                <c:pt idx="11631">
                  <c:v>38.282469999999996</c:v>
                </c:pt>
                <c:pt idx="11632">
                  <c:v>38.287189999999995</c:v>
                </c:pt>
                <c:pt idx="11633">
                  <c:v>38.291899999999998</c:v>
                </c:pt>
                <c:pt idx="11634">
                  <c:v>38.296620000000004</c:v>
                </c:pt>
                <c:pt idx="11635">
                  <c:v>38.30133</c:v>
                </c:pt>
                <c:pt idx="11636">
                  <c:v>38.306049999999999</c:v>
                </c:pt>
                <c:pt idx="11637">
                  <c:v>38.310769999999998</c:v>
                </c:pt>
                <c:pt idx="11638">
                  <c:v>38.315480000000001</c:v>
                </c:pt>
                <c:pt idx="11639">
                  <c:v>38.3202</c:v>
                </c:pt>
                <c:pt idx="11640">
                  <c:v>38.324919999999999</c:v>
                </c:pt>
                <c:pt idx="11641">
                  <c:v>38.329630000000002</c:v>
                </c:pt>
                <c:pt idx="11642">
                  <c:v>38.334350000000001</c:v>
                </c:pt>
                <c:pt idx="11643">
                  <c:v>38.33907</c:v>
                </c:pt>
                <c:pt idx="11644">
                  <c:v>38.343780000000002</c:v>
                </c:pt>
                <c:pt idx="11645">
                  <c:v>38.348500000000001</c:v>
                </c:pt>
                <c:pt idx="11646">
                  <c:v>38.35322</c:v>
                </c:pt>
                <c:pt idx="11647">
                  <c:v>38.357929999999996</c:v>
                </c:pt>
                <c:pt idx="11648">
                  <c:v>38.362649999999995</c:v>
                </c:pt>
                <c:pt idx="11649">
                  <c:v>38.367370000000001</c:v>
                </c:pt>
                <c:pt idx="11650">
                  <c:v>38.372080000000004</c:v>
                </c:pt>
                <c:pt idx="11651">
                  <c:v>38.376800000000003</c:v>
                </c:pt>
                <c:pt idx="11652">
                  <c:v>38.381520000000002</c:v>
                </c:pt>
                <c:pt idx="11653">
                  <c:v>38.386229999999998</c:v>
                </c:pt>
                <c:pt idx="11654">
                  <c:v>38.390949999999997</c:v>
                </c:pt>
                <c:pt idx="11655">
                  <c:v>38.395670000000003</c:v>
                </c:pt>
                <c:pt idx="11656">
                  <c:v>38.400390000000002</c:v>
                </c:pt>
                <c:pt idx="11657">
                  <c:v>38.405099999999997</c:v>
                </c:pt>
                <c:pt idx="11658">
                  <c:v>38.409819999999996</c:v>
                </c:pt>
                <c:pt idx="11659">
                  <c:v>38.414529999999999</c:v>
                </c:pt>
                <c:pt idx="11660">
                  <c:v>38.419250000000005</c:v>
                </c:pt>
                <c:pt idx="11661">
                  <c:v>38.423970000000004</c:v>
                </c:pt>
                <c:pt idx="11662">
                  <c:v>38.428690000000003</c:v>
                </c:pt>
                <c:pt idx="11663">
                  <c:v>38.433399999999999</c:v>
                </c:pt>
                <c:pt idx="11664">
                  <c:v>38.438119999999998</c:v>
                </c:pt>
                <c:pt idx="11665">
                  <c:v>38.442839999999997</c:v>
                </c:pt>
                <c:pt idx="11666">
                  <c:v>38.447559999999996</c:v>
                </c:pt>
                <c:pt idx="11667">
                  <c:v>38.452269999999999</c:v>
                </c:pt>
                <c:pt idx="11668">
                  <c:v>38.456990000000005</c:v>
                </c:pt>
                <c:pt idx="11669">
                  <c:v>38.4617</c:v>
                </c:pt>
                <c:pt idx="11670">
                  <c:v>38.466419999999999</c:v>
                </c:pt>
                <c:pt idx="11671">
                  <c:v>38.471139999999998</c:v>
                </c:pt>
                <c:pt idx="11672">
                  <c:v>38.475859999999997</c:v>
                </c:pt>
                <c:pt idx="11673">
                  <c:v>38.48057</c:v>
                </c:pt>
                <c:pt idx="11674">
                  <c:v>38.485289999999999</c:v>
                </c:pt>
                <c:pt idx="11675">
                  <c:v>38.490009999999998</c:v>
                </c:pt>
                <c:pt idx="11676">
                  <c:v>38.494720000000001</c:v>
                </c:pt>
                <c:pt idx="11677">
                  <c:v>38.49944</c:v>
                </c:pt>
                <c:pt idx="11678">
                  <c:v>38.504160000000006</c:v>
                </c:pt>
                <c:pt idx="11679">
                  <c:v>38.508880000000005</c:v>
                </c:pt>
                <c:pt idx="11680">
                  <c:v>38.513600000000004</c:v>
                </c:pt>
                <c:pt idx="11681">
                  <c:v>38.51831</c:v>
                </c:pt>
                <c:pt idx="11682">
                  <c:v>38.523029999999999</c:v>
                </c:pt>
                <c:pt idx="11683">
                  <c:v>38.527749999999997</c:v>
                </c:pt>
                <c:pt idx="11684">
                  <c:v>38.532469999999996</c:v>
                </c:pt>
                <c:pt idx="11685">
                  <c:v>38.537179999999999</c:v>
                </c:pt>
                <c:pt idx="11686">
                  <c:v>38.541899999999998</c:v>
                </c:pt>
                <c:pt idx="11687">
                  <c:v>38.546619999999997</c:v>
                </c:pt>
                <c:pt idx="11688">
                  <c:v>38.55133</c:v>
                </c:pt>
                <c:pt idx="11689">
                  <c:v>38.556049999999999</c:v>
                </c:pt>
                <c:pt idx="11690">
                  <c:v>38.560769999999998</c:v>
                </c:pt>
                <c:pt idx="11691">
                  <c:v>38.565490000000004</c:v>
                </c:pt>
                <c:pt idx="11692">
                  <c:v>38.570210000000003</c:v>
                </c:pt>
                <c:pt idx="11693">
                  <c:v>38.574919999999999</c:v>
                </c:pt>
                <c:pt idx="11694">
                  <c:v>38.579639999999998</c:v>
                </c:pt>
                <c:pt idx="11695">
                  <c:v>38.584359999999997</c:v>
                </c:pt>
                <c:pt idx="11696">
                  <c:v>38.589079999999996</c:v>
                </c:pt>
                <c:pt idx="11697">
                  <c:v>38.593799999999995</c:v>
                </c:pt>
                <c:pt idx="11698">
                  <c:v>38.598510000000005</c:v>
                </c:pt>
                <c:pt idx="11699">
                  <c:v>38.603230000000003</c:v>
                </c:pt>
                <c:pt idx="11700">
                  <c:v>38.607950000000002</c:v>
                </c:pt>
                <c:pt idx="11701">
                  <c:v>38.612670000000001</c:v>
                </c:pt>
                <c:pt idx="11702">
                  <c:v>38.617379999999997</c:v>
                </c:pt>
                <c:pt idx="11703">
                  <c:v>38.622099999999996</c:v>
                </c:pt>
                <c:pt idx="11704">
                  <c:v>38.626820000000002</c:v>
                </c:pt>
                <c:pt idx="11705">
                  <c:v>38.631540000000001</c:v>
                </c:pt>
                <c:pt idx="11706">
                  <c:v>38.63626</c:v>
                </c:pt>
                <c:pt idx="11707">
                  <c:v>38.640969999999996</c:v>
                </c:pt>
                <c:pt idx="11708">
                  <c:v>38.645690000000002</c:v>
                </c:pt>
                <c:pt idx="11709">
                  <c:v>38.650410000000001</c:v>
                </c:pt>
                <c:pt idx="11710">
                  <c:v>38.65513</c:v>
                </c:pt>
                <c:pt idx="11711">
                  <c:v>38.659840000000003</c:v>
                </c:pt>
                <c:pt idx="11712">
                  <c:v>38.664560000000002</c:v>
                </c:pt>
                <c:pt idx="11713">
                  <c:v>38.669280000000001</c:v>
                </c:pt>
                <c:pt idx="11714">
                  <c:v>38.673999999999999</c:v>
                </c:pt>
                <c:pt idx="11715">
                  <c:v>38.678719999999998</c:v>
                </c:pt>
                <c:pt idx="11716">
                  <c:v>38.683439999999997</c:v>
                </c:pt>
                <c:pt idx="11717">
                  <c:v>38.68815</c:v>
                </c:pt>
                <c:pt idx="11718">
                  <c:v>38.692869999999999</c:v>
                </c:pt>
                <c:pt idx="11719">
                  <c:v>38.697589999999998</c:v>
                </c:pt>
                <c:pt idx="11720">
                  <c:v>38.702309999999997</c:v>
                </c:pt>
                <c:pt idx="11721">
                  <c:v>38.707030000000003</c:v>
                </c:pt>
                <c:pt idx="11722">
                  <c:v>38.711750000000002</c:v>
                </c:pt>
                <c:pt idx="11723">
                  <c:v>38.716470000000001</c:v>
                </c:pt>
                <c:pt idx="11724">
                  <c:v>38.721180000000004</c:v>
                </c:pt>
                <c:pt idx="11725">
                  <c:v>38.725900000000003</c:v>
                </c:pt>
                <c:pt idx="11726">
                  <c:v>38.730620000000002</c:v>
                </c:pt>
                <c:pt idx="11727">
                  <c:v>38.735340000000001</c:v>
                </c:pt>
                <c:pt idx="11728">
                  <c:v>38.74006</c:v>
                </c:pt>
                <c:pt idx="11729">
                  <c:v>38.744769999999995</c:v>
                </c:pt>
                <c:pt idx="11730">
                  <c:v>38.749489999999994</c:v>
                </c:pt>
                <c:pt idx="11731">
                  <c:v>38.75421</c:v>
                </c:pt>
                <c:pt idx="11732">
                  <c:v>38.758929999999999</c:v>
                </c:pt>
                <c:pt idx="11733">
                  <c:v>38.763649999999998</c:v>
                </c:pt>
                <c:pt idx="11734">
                  <c:v>38.768370000000004</c:v>
                </c:pt>
                <c:pt idx="11735">
                  <c:v>38.773090000000003</c:v>
                </c:pt>
                <c:pt idx="11736">
                  <c:v>38.777810000000002</c:v>
                </c:pt>
                <c:pt idx="11737">
                  <c:v>38.782519999999998</c:v>
                </c:pt>
                <c:pt idx="11738">
                  <c:v>38.787239999999997</c:v>
                </c:pt>
                <c:pt idx="11739">
                  <c:v>38.791960000000003</c:v>
                </c:pt>
                <c:pt idx="11740">
                  <c:v>38.796680000000002</c:v>
                </c:pt>
                <c:pt idx="11741">
                  <c:v>38.801400000000001</c:v>
                </c:pt>
                <c:pt idx="11742">
                  <c:v>38.80612</c:v>
                </c:pt>
                <c:pt idx="11743">
                  <c:v>38.810839999999999</c:v>
                </c:pt>
                <c:pt idx="11744">
                  <c:v>38.815549999999995</c:v>
                </c:pt>
                <c:pt idx="11745">
                  <c:v>38.820269999999994</c:v>
                </c:pt>
                <c:pt idx="11746">
                  <c:v>38.82499</c:v>
                </c:pt>
                <c:pt idx="11747">
                  <c:v>38.829710000000006</c:v>
                </c:pt>
                <c:pt idx="11748">
                  <c:v>38.834430000000005</c:v>
                </c:pt>
                <c:pt idx="11749">
                  <c:v>38.839150000000004</c:v>
                </c:pt>
                <c:pt idx="11750">
                  <c:v>38.843870000000003</c:v>
                </c:pt>
                <c:pt idx="11751">
                  <c:v>38.848590000000002</c:v>
                </c:pt>
                <c:pt idx="11752">
                  <c:v>38.85331</c:v>
                </c:pt>
                <c:pt idx="11753">
                  <c:v>38.858029999999999</c:v>
                </c:pt>
                <c:pt idx="11754">
                  <c:v>38.862749999999998</c:v>
                </c:pt>
                <c:pt idx="11755">
                  <c:v>38.867460000000001</c:v>
                </c:pt>
                <c:pt idx="11756">
                  <c:v>38.87218</c:v>
                </c:pt>
                <c:pt idx="11757">
                  <c:v>38.876899999999999</c:v>
                </c:pt>
                <c:pt idx="11758">
                  <c:v>38.881619999999998</c:v>
                </c:pt>
                <c:pt idx="11759">
                  <c:v>38.886339999999997</c:v>
                </c:pt>
                <c:pt idx="11760">
                  <c:v>38.891059999999996</c:v>
                </c:pt>
                <c:pt idx="11761">
                  <c:v>38.895779999999995</c:v>
                </c:pt>
                <c:pt idx="11762">
                  <c:v>38.900500000000001</c:v>
                </c:pt>
                <c:pt idx="11763">
                  <c:v>38.90522</c:v>
                </c:pt>
                <c:pt idx="11764">
                  <c:v>38.909930000000003</c:v>
                </c:pt>
                <c:pt idx="11765">
                  <c:v>38.914650000000002</c:v>
                </c:pt>
                <c:pt idx="11766">
                  <c:v>38.919370000000001</c:v>
                </c:pt>
                <c:pt idx="11767">
                  <c:v>38.92409</c:v>
                </c:pt>
                <c:pt idx="11768">
                  <c:v>38.928809999999999</c:v>
                </c:pt>
                <c:pt idx="11769">
                  <c:v>38.933529999999998</c:v>
                </c:pt>
                <c:pt idx="11770">
                  <c:v>38.938250000000004</c:v>
                </c:pt>
                <c:pt idx="11771">
                  <c:v>38.942970000000003</c:v>
                </c:pt>
                <c:pt idx="11772">
                  <c:v>38.947690000000001</c:v>
                </c:pt>
                <c:pt idx="11773">
                  <c:v>38.95241</c:v>
                </c:pt>
                <c:pt idx="11774">
                  <c:v>38.957129999999999</c:v>
                </c:pt>
                <c:pt idx="11775">
                  <c:v>38.961849999999998</c:v>
                </c:pt>
                <c:pt idx="11776">
                  <c:v>38.966569999999997</c:v>
                </c:pt>
                <c:pt idx="11777">
                  <c:v>38.971289999999996</c:v>
                </c:pt>
                <c:pt idx="11778">
                  <c:v>38.976009999999995</c:v>
                </c:pt>
                <c:pt idx="11779">
                  <c:v>38.980730000000001</c:v>
                </c:pt>
                <c:pt idx="11780">
                  <c:v>38.98545</c:v>
                </c:pt>
                <c:pt idx="11781">
                  <c:v>38.990169999999999</c:v>
                </c:pt>
                <c:pt idx="11782">
                  <c:v>38.994889999999998</c:v>
                </c:pt>
                <c:pt idx="11783">
                  <c:v>38.999609999999997</c:v>
                </c:pt>
                <c:pt idx="11784">
                  <c:v>39.004329999999996</c:v>
                </c:pt>
                <c:pt idx="11785">
                  <c:v>39.009050000000002</c:v>
                </c:pt>
                <c:pt idx="11786">
                  <c:v>39.013770000000001</c:v>
                </c:pt>
                <c:pt idx="11787">
                  <c:v>39.01849</c:v>
                </c:pt>
                <c:pt idx="11788">
                  <c:v>39.023210000000006</c:v>
                </c:pt>
                <c:pt idx="11789">
                  <c:v>39.027930000000005</c:v>
                </c:pt>
                <c:pt idx="11790">
                  <c:v>39.032650000000004</c:v>
                </c:pt>
                <c:pt idx="11791">
                  <c:v>39.037370000000003</c:v>
                </c:pt>
                <c:pt idx="11792">
                  <c:v>39.042090000000002</c:v>
                </c:pt>
                <c:pt idx="11793">
                  <c:v>39.046810000000001</c:v>
                </c:pt>
                <c:pt idx="11794">
                  <c:v>39.05153</c:v>
                </c:pt>
                <c:pt idx="11795">
                  <c:v>39.056249999999999</c:v>
                </c:pt>
                <c:pt idx="11796">
                  <c:v>39.060969999999998</c:v>
                </c:pt>
                <c:pt idx="11797">
                  <c:v>39.065690000000004</c:v>
                </c:pt>
                <c:pt idx="11798">
                  <c:v>39.070410000000003</c:v>
                </c:pt>
                <c:pt idx="11799">
                  <c:v>39.075130000000001</c:v>
                </c:pt>
                <c:pt idx="11800">
                  <c:v>39.079839999999997</c:v>
                </c:pt>
                <c:pt idx="11801">
                  <c:v>39.084559999999996</c:v>
                </c:pt>
                <c:pt idx="11802">
                  <c:v>39.089279999999995</c:v>
                </c:pt>
                <c:pt idx="11803">
                  <c:v>39.093999999999994</c:v>
                </c:pt>
                <c:pt idx="11804">
                  <c:v>39.098719999999993</c:v>
                </c:pt>
                <c:pt idx="11805">
                  <c:v>39.103440000000006</c:v>
                </c:pt>
                <c:pt idx="11806">
                  <c:v>39.108160000000005</c:v>
                </c:pt>
                <c:pt idx="11807">
                  <c:v>39.112880000000004</c:v>
                </c:pt>
                <c:pt idx="11808">
                  <c:v>39.117600000000003</c:v>
                </c:pt>
                <c:pt idx="11809">
                  <c:v>39.122320000000002</c:v>
                </c:pt>
                <c:pt idx="11810">
                  <c:v>39.127040000000001</c:v>
                </c:pt>
                <c:pt idx="11811">
                  <c:v>39.13176</c:v>
                </c:pt>
                <c:pt idx="11812">
                  <c:v>39.136479999999999</c:v>
                </c:pt>
                <c:pt idx="11813">
                  <c:v>39.141210000000001</c:v>
                </c:pt>
                <c:pt idx="11814">
                  <c:v>39.14593</c:v>
                </c:pt>
                <c:pt idx="11815">
                  <c:v>39.150649999999999</c:v>
                </c:pt>
                <c:pt idx="11816">
                  <c:v>39.155370000000005</c:v>
                </c:pt>
                <c:pt idx="11817">
                  <c:v>39.160090000000004</c:v>
                </c:pt>
                <c:pt idx="11818">
                  <c:v>39.164810000000003</c:v>
                </c:pt>
                <c:pt idx="11819">
                  <c:v>39.169530000000002</c:v>
                </c:pt>
                <c:pt idx="11820">
                  <c:v>39.174250000000001</c:v>
                </c:pt>
                <c:pt idx="11821">
                  <c:v>39.17897</c:v>
                </c:pt>
                <c:pt idx="11822">
                  <c:v>39.183689999999999</c:v>
                </c:pt>
                <c:pt idx="11823">
                  <c:v>39.188409999999998</c:v>
                </c:pt>
                <c:pt idx="11824">
                  <c:v>39.193129999999996</c:v>
                </c:pt>
                <c:pt idx="11825">
                  <c:v>39.197850000000003</c:v>
                </c:pt>
                <c:pt idx="11826">
                  <c:v>39.202570000000001</c:v>
                </c:pt>
                <c:pt idx="11827">
                  <c:v>39.20729</c:v>
                </c:pt>
                <c:pt idx="11828">
                  <c:v>39.212009999999999</c:v>
                </c:pt>
                <c:pt idx="11829">
                  <c:v>39.216729999999998</c:v>
                </c:pt>
                <c:pt idx="11830">
                  <c:v>39.221449999999997</c:v>
                </c:pt>
                <c:pt idx="11831">
                  <c:v>39.226169999999996</c:v>
                </c:pt>
                <c:pt idx="11832">
                  <c:v>39.230899999999998</c:v>
                </c:pt>
                <c:pt idx="11833">
                  <c:v>39.235619999999997</c:v>
                </c:pt>
                <c:pt idx="11834">
                  <c:v>39.240339999999996</c:v>
                </c:pt>
                <c:pt idx="11835">
                  <c:v>39.245059999999995</c:v>
                </c:pt>
                <c:pt idx="11836">
                  <c:v>39.249780000000001</c:v>
                </c:pt>
                <c:pt idx="11837">
                  <c:v>39.2545</c:v>
                </c:pt>
                <c:pt idx="11838">
                  <c:v>39.259219999999999</c:v>
                </c:pt>
                <c:pt idx="11839">
                  <c:v>39.263939999999998</c:v>
                </c:pt>
                <c:pt idx="11840">
                  <c:v>39.268659999999997</c:v>
                </c:pt>
                <c:pt idx="11841">
                  <c:v>39.273379999999996</c:v>
                </c:pt>
                <c:pt idx="11842">
                  <c:v>39.278100000000002</c:v>
                </c:pt>
                <c:pt idx="11843">
                  <c:v>39.282820000000001</c:v>
                </c:pt>
                <c:pt idx="11844">
                  <c:v>39.287549999999996</c:v>
                </c:pt>
                <c:pt idx="11845">
                  <c:v>39.292269999999995</c:v>
                </c:pt>
                <c:pt idx="11846">
                  <c:v>39.296989999999994</c:v>
                </c:pt>
                <c:pt idx="11847">
                  <c:v>39.30171</c:v>
                </c:pt>
                <c:pt idx="11848">
                  <c:v>39.306430000000006</c:v>
                </c:pt>
                <c:pt idx="11849">
                  <c:v>39.311150000000005</c:v>
                </c:pt>
                <c:pt idx="11850">
                  <c:v>39.315870000000004</c:v>
                </c:pt>
                <c:pt idx="11851">
                  <c:v>39.320599999999999</c:v>
                </c:pt>
                <c:pt idx="11852">
                  <c:v>39.325319999999998</c:v>
                </c:pt>
                <c:pt idx="11853">
                  <c:v>39.330039999999997</c:v>
                </c:pt>
                <c:pt idx="11854">
                  <c:v>39.334760000000003</c:v>
                </c:pt>
                <c:pt idx="11855">
                  <c:v>39.339480000000002</c:v>
                </c:pt>
                <c:pt idx="11856">
                  <c:v>39.344200000000001</c:v>
                </c:pt>
                <c:pt idx="11857">
                  <c:v>39.34892</c:v>
                </c:pt>
                <c:pt idx="11858">
                  <c:v>39.353640000000006</c:v>
                </c:pt>
                <c:pt idx="11859">
                  <c:v>39.358360000000005</c:v>
                </c:pt>
                <c:pt idx="11860">
                  <c:v>39.363090000000007</c:v>
                </c:pt>
                <c:pt idx="11861">
                  <c:v>39.367810000000006</c:v>
                </c:pt>
                <c:pt idx="11862">
                  <c:v>39.372530000000005</c:v>
                </c:pt>
                <c:pt idx="11863">
                  <c:v>39.377250000000004</c:v>
                </c:pt>
                <c:pt idx="11864">
                  <c:v>39.381970000000003</c:v>
                </c:pt>
                <c:pt idx="11865">
                  <c:v>39.386690000000002</c:v>
                </c:pt>
                <c:pt idx="11866">
                  <c:v>39.39141</c:v>
                </c:pt>
                <c:pt idx="11867">
                  <c:v>39.396140000000003</c:v>
                </c:pt>
                <c:pt idx="11868">
                  <c:v>39.400860000000002</c:v>
                </c:pt>
                <c:pt idx="11869">
                  <c:v>39.40558</c:v>
                </c:pt>
                <c:pt idx="11870">
                  <c:v>39.410299999999999</c:v>
                </c:pt>
                <c:pt idx="11871">
                  <c:v>39.415020000000005</c:v>
                </c:pt>
                <c:pt idx="11872">
                  <c:v>39.419740000000004</c:v>
                </c:pt>
                <c:pt idx="11873">
                  <c:v>39.424460000000003</c:v>
                </c:pt>
                <c:pt idx="11874">
                  <c:v>39.429190000000006</c:v>
                </c:pt>
                <c:pt idx="11875">
                  <c:v>39.433910000000004</c:v>
                </c:pt>
                <c:pt idx="11876">
                  <c:v>39.438630000000003</c:v>
                </c:pt>
                <c:pt idx="11877">
                  <c:v>39.443350000000002</c:v>
                </c:pt>
                <c:pt idx="11878">
                  <c:v>39.448070000000001</c:v>
                </c:pt>
                <c:pt idx="11879">
                  <c:v>39.45279</c:v>
                </c:pt>
                <c:pt idx="11880">
                  <c:v>39.457509999999999</c:v>
                </c:pt>
                <c:pt idx="11881">
                  <c:v>39.462240000000001</c:v>
                </c:pt>
                <c:pt idx="11882">
                  <c:v>39.46696</c:v>
                </c:pt>
                <c:pt idx="11883">
                  <c:v>39.471679999999999</c:v>
                </c:pt>
                <c:pt idx="11884">
                  <c:v>39.476400000000005</c:v>
                </c:pt>
                <c:pt idx="11885">
                  <c:v>39.48113</c:v>
                </c:pt>
                <c:pt idx="11886">
                  <c:v>39.485850000000006</c:v>
                </c:pt>
                <c:pt idx="11887">
                  <c:v>39.490570000000005</c:v>
                </c:pt>
                <c:pt idx="11888">
                  <c:v>39.495290000000004</c:v>
                </c:pt>
                <c:pt idx="11889">
                  <c:v>39.500010000000003</c:v>
                </c:pt>
                <c:pt idx="11890">
                  <c:v>39.504740000000005</c:v>
                </c:pt>
                <c:pt idx="11891">
                  <c:v>39.509460000000004</c:v>
                </c:pt>
                <c:pt idx="11892">
                  <c:v>39.514180000000003</c:v>
                </c:pt>
                <c:pt idx="11893">
                  <c:v>39.518900000000002</c:v>
                </c:pt>
                <c:pt idx="11894">
                  <c:v>39.523620000000001</c:v>
                </c:pt>
                <c:pt idx="11895">
                  <c:v>39.52834</c:v>
                </c:pt>
                <c:pt idx="11896">
                  <c:v>39.533069999999995</c:v>
                </c:pt>
                <c:pt idx="11897">
                  <c:v>39.537790000000001</c:v>
                </c:pt>
                <c:pt idx="11898">
                  <c:v>39.54251</c:v>
                </c:pt>
                <c:pt idx="11899">
                  <c:v>39.547230000000006</c:v>
                </c:pt>
                <c:pt idx="11900">
                  <c:v>39.551950000000005</c:v>
                </c:pt>
                <c:pt idx="11901">
                  <c:v>39.55668</c:v>
                </c:pt>
                <c:pt idx="11902">
                  <c:v>39.561399999999999</c:v>
                </c:pt>
                <c:pt idx="11903">
                  <c:v>39.566120000000005</c:v>
                </c:pt>
                <c:pt idx="11904">
                  <c:v>39.57085</c:v>
                </c:pt>
                <c:pt idx="11905">
                  <c:v>39.575569999999999</c:v>
                </c:pt>
                <c:pt idx="11906">
                  <c:v>39.580289999999998</c:v>
                </c:pt>
                <c:pt idx="11907">
                  <c:v>39.585009999999997</c:v>
                </c:pt>
                <c:pt idx="11908">
                  <c:v>39.589729999999996</c:v>
                </c:pt>
                <c:pt idx="11909">
                  <c:v>39.594459999999998</c:v>
                </c:pt>
                <c:pt idx="11910">
                  <c:v>39.599179999999997</c:v>
                </c:pt>
                <c:pt idx="11911">
                  <c:v>39.603899999999996</c:v>
                </c:pt>
                <c:pt idx="11912">
                  <c:v>39.608619999999995</c:v>
                </c:pt>
                <c:pt idx="11913">
                  <c:v>39.613349999999997</c:v>
                </c:pt>
                <c:pt idx="11914">
                  <c:v>39.618069999999996</c:v>
                </c:pt>
                <c:pt idx="11915">
                  <c:v>39.622789999999995</c:v>
                </c:pt>
                <c:pt idx="11916">
                  <c:v>39.627510000000001</c:v>
                </c:pt>
                <c:pt idx="11917">
                  <c:v>39.63223</c:v>
                </c:pt>
                <c:pt idx="11918">
                  <c:v>39.636960000000002</c:v>
                </c:pt>
                <c:pt idx="11919">
                  <c:v>39.641680000000001</c:v>
                </c:pt>
                <c:pt idx="11920">
                  <c:v>39.646410000000003</c:v>
                </c:pt>
                <c:pt idx="11921">
                  <c:v>39.651130000000002</c:v>
                </c:pt>
                <c:pt idx="11922">
                  <c:v>39.655850000000001</c:v>
                </c:pt>
                <c:pt idx="11923">
                  <c:v>39.66057</c:v>
                </c:pt>
                <c:pt idx="11924">
                  <c:v>39.665300000000002</c:v>
                </c:pt>
                <c:pt idx="11925">
                  <c:v>39.670020000000001</c:v>
                </c:pt>
                <c:pt idx="11926">
                  <c:v>39.67474</c:v>
                </c:pt>
                <c:pt idx="11927">
                  <c:v>39.679459999999999</c:v>
                </c:pt>
                <c:pt idx="11928">
                  <c:v>39.684190000000001</c:v>
                </c:pt>
                <c:pt idx="11929">
                  <c:v>39.68891</c:v>
                </c:pt>
                <c:pt idx="11930">
                  <c:v>39.693629999999999</c:v>
                </c:pt>
                <c:pt idx="11931">
                  <c:v>39.698349999999998</c:v>
                </c:pt>
                <c:pt idx="11932">
                  <c:v>39.70308</c:v>
                </c:pt>
                <c:pt idx="11933">
                  <c:v>39.707799999999999</c:v>
                </c:pt>
                <c:pt idx="11934">
                  <c:v>39.712519999999998</c:v>
                </c:pt>
                <c:pt idx="11935">
                  <c:v>39.71725</c:v>
                </c:pt>
                <c:pt idx="11936">
                  <c:v>39.721969999999999</c:v>
                </c:pt>
                <c:pt idx="11937">
                  <c:v>39.726690000000005</c:v>
                </c:pt>
                <c:pt idx="11938">
                  <c:v>39.731410000000004</c:v>
                </c:pt>
                <c:pt idx="11939">
                  <c:v>39.736140000000006</c:v>
                </c:pt>
                <c:pt idx="11940">
                  <c:v>39.740860000000005</c:v>
                </c:pt>
                <c:pt idx="11941">
                  <c:v>39.745580000000004</c:v>
                </c:pt>
                <c:pt idx="11942">
                  <c:v>39.750309999999999</c:v>
                </c:pt>
                <c:pt idx="11943">
                  <c:v>39.755029999999998</c:v>
                </c:pt>
                <c:pt idx="11944">
                  <c:v>39.759750000000004</c:v>
                </c:pt>
                <c:pt idx="11945">
                  <c:v>39.764479999999999</c:v>
                </c:pt>
                <c:pt idx="11946">
                  <c:v>39.769199999999998</c:v>
                </c:pt>
                <c:pt idx="11947">
                  <c:v>39.773919999999997</c:v>
                </c:pt>
                <c:pt idx="11948">
                  <c:v>39.778649999999999</c:v>
                </c:pt>
                <c:pt idx="11949">
                  <c:v>39.783369999999998</c:v>
                </c:pt>
                <c:pt idx="11950">
                  <c:v>39.788089999999997</c:v>
                </c:pt>
                <c:pt idx="11951">
                  <c:v>39.792819999999999</c:v>
                </c:pt>
                <c:pt idx="11952">
                  <c:v>39.797539999999998</c:v>
                </c:pt>
                <c:pt idx="11953">
                  <c:v>39.802259999999997</c:v>
                </c:pt>
                <c:pt idx="11954">
                  <c:v>39.806979999999996</c:v>
                </c:pt>
                <c:pt idx="11955">
                  <c:v>39.811709999999998</c:v>
                </c:pt>
                <c:pt idx="11956">
                  <c:v>39.816429999999997</c:v>
                </c:pt>
                <c:pt idx="11957">
                  <c:v>39.821159999999999</c:v>
                </c:pt>
                <c:pt idx="11958">
                  <c:v>39.825879999999998</c:v>
                </c:pt>
                <c:pt idx="11959">
                  <c:v>39.830600000000004</c:v>
                </c:pt>
                <c:pt idx="11960">
                  <c:v>39.835329999999999</c:v>
                </c:pt>
                <c:pt idx="11961">
                  <c:v>39.840050000000005</c:v>
                </c:pt>
                <c:pt idx="11962">
                  <c:v>39.844770000000004</c:v>
                </c:pt>
                <c:pt idx="11963">
                  <c:v>39.849500000000006</c:v>
                </c:pt>
                <c:pt idx="11964">
                  <c:v>39.854220000000005</c:v>
                </c:pt>
                <c:pt idx="11965">
                  <c:v>39.858940000000004</c:v>
                </c:pt>
                <c:pt idx="11966">
                  <c:v>39.863660000000003</c:v>
                </c:pt>
                <c:pt idx="11967">
                  <c:v>39.868389999999998</c:v>
                </c:pt>
                <c:pt idx="11968">
                  <c:v>39.873110000000004</c:v>
                </c:pt>
                <c:pt idx="11969">
                  <c:v>39.877839999999999</c:v>
                </c:pt>
                <c:pt idx="11970">
                  <c:v>39.882559999999998</c:v>
                </c:pt>
                <c:pt idx="11971">
                  <c:v>39.887279999999997</c:v>
                </c:pt>
                <c:pt idx="11972">
                  <c:v>39.892009999999999</c:v>
                </c:pt>
                <c:pt idx="11973">
                  <c:v>39.896729999999998</c:v>
                </c:pt>
                <c:pt idx="11974">
                  <c:v>39.901449999999997</c:v>
                </c:pt>
                <c:pt idx="11975">
                  <c:v>39.906179999999999</c:v>
                </c:pt>
                <c:pt idx="11976">
                  <c:v>39.910910000000001</c:v>
                </c:pt>
                <c:pt idx="11977">
                  <c:v>39.91563</c:v>
                </c:pt>
                <c:pt idx="11978">
                  <c:v>39.920349999999999</c:v>
                </c:pt>
                <c:pt idx="11979">
                  <c:v>39.925080000000001</c:v>
                </c:pt>
                <c:pt idx="11980">
                  <c:v>39.9298</c:v>
                </c:pt>
                <c:pt idx="11981">
                  <c:v>39.934519999999999</c:v>
                </c:pt>
                <c:pt idx="11982">
                  <c:v>39.939250000000001</c:v>
                </c:pt>
                <c:pt idx="11983">
                  <c:v>39.94397</c:v>
                </c:pt>
                <c:pt idx="11984">
                  <c:v>39.948689999999999</c:v>
                </c:pt>
                <c:pt idx="11985">
                  <c:v>39.953420000000001</c:v>
                </c:pt>
                <c:pt idx="11986">
                  <c:v>39.95814</c:v>
                </c:pt>
                <c:pt idx="11987">
                  <c:v>39.962869999999995</c:v>
                </c:pt>
                <c:pt idx="11988">
                  <c:v>39.967589999999994</c:v>
                </c:pt>
                <c:pt idx="11989">
                  <c:v>39.97231</c:v>
                </c:pt>
                <c:pt idx="11990">
                  <c:v>39.977039999999995</c:v>
                </c:pt>
                <c:pt idx="11991">
                  <c:v>39.981760000000001</c:v>
                </c:pt>
                <c:pt idx="11992">
                  <c:v>39.986489999999996</c:v>
                </c:pt>
                <c:pt idx="11993">
                  <c:v>39.991210000000002</c:v>
                </c:pt>
                <c:pt idx="11994">
                  <c:v>39.995930000000001</c:v>
                </c:pt>
                <c:pt idx="11995">
                  <c:v>40.000660000000003</c:v>
                </c:pt>
                <c:pt idx="11996">
                  <c:v>40.005380000000002</c:v>
                </c:pt>
                <c:pt idx="11997">
                  <c:v>40.010110000000005</c:v>
                </c:pt>
                <c:pt idx="11998">
                  <c:v>40.014830000000003</c:v>
                </c:pt>
                <c:pt idx="11999">
                  <c:v>40.019560000000006</c:v>
                </c:pt>
                <c:pt idx="12000">
                  <c:v>40.024280000000005</c:v>
                </c:pt>
                <c:pt idx="12001">
                  <c:v>40.029000000000003</c:v>
                </c:pt>
                <c:pt idx="12002">
                  <c:v>40.033729999999998</c:v>
                </c:pt>
                <c:pt idx="12003">
                  <c:v>40.038450000000005</c:v>
                </c:pt>
                <c:pt idx="12004">
                  <c:v>40.04318</c:v>
                </c:pt>
                <c:pt idx="12005">
                  <c:v>40.047899999999998</c:v>
                </c:pt>
                <c:pt idx="12006">
                  <c:v>40.052630000000001</c:v>
                </c:pt>
                <c:pt idx="12007">
                  <c:v>40.05735</c:v>
                </c:pt>
                <c:pt idx="12008">
                  <c:v>40.062069999999999</c:v>
                </c:pt>
                <c:pt idx="12009">
                  <c:v>40.066800000000001</c:v>
                </c:pt>
                <c:pt idx="12010">
                  <c:v>40.07152</c:v>
                </c:pt>
                <c:pt idx="12011">
                  <c:v>40.076250000000002</c:v>
                </c:pt>
                <c:pt idx="12012">
                  <c:v>40.080970000000001</c:v>
                </c:pt>
                <c:pt idx="12013">
                  <c:v>40.085700000000003</c:v>
                </c:pt>
                <c:pt idx="12014">
                  <c:v>40.090420000000002</c:v>
                </c:pt>
                <c:pt idx="12015">
                  <c:v>40.095150000000004</c:v>
                </c:pt>
                <c:pt idx="12016">
                  <c:v>40.099870000000003</c:v>
                </c:pt>
                <c:pt idx="12017">
                  <c:v>40.104590000000002</c:v>
                </c:pt>
                <c:pt idx="12018">
                  <c:v>40.109319999999997</c:v>
                </c:pt>
                <c:pt idx="12019">
                  <c:v>40.114049999999999</c:v>
                </c:pt>
                <c:pt idx="12020">
                  <c:v>40.118769999999998</c:v>
                </c:pt>
                <c:pt idx="12021">
                  <c:v>40.123489999999997</c:v>
                </c:pt>
                <c:pt idx="12022">
                  <c:v>40.128219999999999</c:v>
                </c:pt>
                <c:pt idx="12023">
                  <c:v>40.132939999999998</c:v>
                </c:pt>
                <c:pt idx="12024">
                  <c:v>40.13767</c:v>
                </c:pt>
                <c:pt idx="12025">
                  <c:v>40.142389999999999</c:v>
                </c:pt>
                <c:pt idx="12026">
                  <c:v>40.147120000000001</c:v>
                </c:pt>
                <c:pt idx="12027">
                  <c:v>40.15184</c:v>
                </c:pt>
                <c:pt idx="12028">
                  <c:v>40.156570000000002</c:v>
                </c:pt>
                <c:pt idx="12029">
                  <c:v>40.161290000000001</c:v>
                </c:pt>
                <c:pt idx="12030">
                  <c:v>40.166019999999996</c:v>
                </c:pt>
                <c:pt idx="12031">
                  <c:v>40.170740000000002</c:v>
                </c:pt>
                <c:pt idx="12032">
                  <c:v>40.175469999999997</c:v>
                </c:pt>
                <c:pt idx="12033">
                  <c:v>40.180189999999996</c:v>
                </c:pt>
                <c:pt idx="12034">
                  <c:v>40.184919999999998</c:v>
                </c:pt>
                <c:pt idx="12035">
                  <c:v>40.189639999999997</c:v>
                </c:pt>
                <c:pt idx="12036">
                  <c:v>40.194369999999999</c:v>
                </c:pt>
                <c:pt idx="12037">
                  <c:v>40.199089999999998</c:v>
                </c:pt>
                <c:pt idx="12038">
                  <c:v>40.20382</c:v>
                </c:pt>
                <c:pt idx="12039">
                  <c:v>40.208539999999999</c:v>
                </c:pt>
                <c:pt idx="12040">
                  <c:v>40.213270000000001</c:v>
                </c:pt>
                <c:pt idx="12041">
                  <c:v>40.21799</c:v>
                </c:pt>
                <c:pt idx="12042">
                  <c:v>40.222720000000002</c:v>
                </c:pt>
                <c:pt idx="12043">
                  <c:v>40.227440000000001</c:v>
                </c:pt>
                <c:pt idx="12044">
                  <c:v>40.232169999999996</c:v>
                </c:pt>
                <c:pt idx="12045">
                  <c:v>40.236889999999995</c:v>
                </c:pt>
                <c:pt idx="12046">
                  <c:v>40.241619999999998</c:v>
                </c:pt>
                <c:pt idx="12047">
                  <c:v>40.24635</c:v>
                </c:pt>
                <c:pt idx="12048">
                  <c:v>40.251069999999999</c:v>
                </c:pt>
                <c:pt idx="12049">
                  <c:v>40.255789999999998</c:v>
                </c:pt>
                <c:pt idx="12050">
                  <c:v>40.26052</c:v>
                </c:pt>
                <c:pt idx="12051">
                  <c:v>40.265239999999999</c:v>
                </c:pt>
                <c:pt idx="12052">
                  <c:v>40.269970000000001</c:v>
                </c:pt>
                <c:pt idx="12053">
                  <c:v>40.27469</c:v>
                </c:pt>
                <c:pt idx="12054">
                  <c:v>40.279420000000002</c:v>
                </c:pt>
                <c:pt idx="12055">
                  <c:v>40.284149999999997</c:v>
                </c:pt>
                <c:pt idx="12056">
                  <c:v>40.288869999999996</c:v>
                </c:pt>
                <c:pt idx="12057">
                  <c:v>40.293599999999998</c:v>
                </c:pt>
                <c:pt idx="12058">
                  <c:v>40.298319999999997</c:v>
                </c:pt>
                <c:pt idx="12059">
                  <c:v>40.303049999999999</c:v>
                </c:pt>
                <c:pt idx="12060">
                  <c:v>40.307780000000001</c:v>
                </c:pt>
                <c:pt idx="12061">
                  <c:v>40.3125</c:v>
                </c:pt>
                <c:pt idx="12062">
                  <c:v>40.317230000000002</c:v>
                </c:pt>
                <c:pt idx="12063">
                  <c:v>40.321950000000001</c:v>
                </c:pt>
                <c:pt idx="12064">
                  <c:v>40.326679999999996</c:v>
                </c:pt>
                <c:pt idx="12065">
                  <c:v>40.331400000000002</c:v>
                </c:pt>
                <c:pt idx="12066">
                  <c:v>40.336129999999997</c:v>
                </c:pt>
                <c:pt idx="12067">
                  <c:v>40.340849999999996</c:v>
                </c:pt>
                <c:pt idx="12068">
                  <c:v>40.345579999999998</c:v>
                </c:pt>
                <c:pt idx="12069">
                  <c:v>40.350299999999997</c:v>
                </c:pt>
                <c:pt idx="12070">
                  <c:v>40.355029999999999</c:v>
                </c:pt>
                <c:pt idx="12071">
                  <c:v>40.359749999999998</c:v>
                </c:pt>
                <c:pt idx="12072">
                  <c:v>40.36448</c:v>
                </c:pt>
                <c:pt idx="12073">
                  <c:v>40.369210000000002</c:v>
                </c:pt>
                <c:pt idx="12074">
                  <c:v>40.373930000000001</c:v>
                </c:pt>
                <c:pt idx="12075">
                  <c:v>40.378659999999996</c:v>
                </c:pt>
                <c:pt idx="12076">
                  <c:v>40.383380000000002</c:v>
                </c:pt>
                <c:pt idx="12077">
                  <c:v>40.388109999999998</c:v>
                </c:pt>
                <c:pt idx="12078">
                  <c:v>40.392829999999996</c:v>
                </c:pt>
                <c:pt idx="12079">
                  <c:v>40.397559999999999</c:v>
                </c:pt>
                <c:pt idx="12080">
                  <c:v>40.402290000000001</c:v>
                </c:pt>
                <c:pt idx="12081">
                  <c:v>40.40701</c:v>
                </c:pt>
                <c:pt idx="12082">
                  <c:v>40.411740000000002</c:v>
                </c:pt>
                <c:pt idx="12083">
                  <c:v>40.416460000000001</c:v>
                </c:pt>
                <c:pt idx="12084">
                  <c:v>40.421190000000003</c:v>
                </c:pt>
                <c:pt idx="12085">
                  <c:v>40.425919999999998</c:v>
                </c:pt>
                <c:pt idx="12086">
                  <c:v>40.430639999999997</c:v>
                </c:pt>
                <c:pt idx="12087">
                  <c:v>40.435369999999999</c:v>
                </c:pt>
                <c:pt idx="12088">
                  <c:v>40.440089999999998</c:v>
                </c:pt>
                <c:pt idx="12089">
                  <c:v>40.44482</c:v>
                </c:pt>
                <c:pt idx="12090">
                  <c:v>40.449550000000002</c:v>
                </c:pt>
                <c:pt idx="12091">
                  <c:v>40.454270000000001</c:v>
                </c:pt>
                <c:pt idx="12092">
                  <c:v>40.459000000000003</c:v>
                </c:pt>
                <c:pt idx="12093">
                  <c:v>40.463730000000005</c:v>
                </c:pt>
                <c:pt idx="12094">
                  <c:v>40.468450000000004</c:v>
                </c:pt>
                <c:pt idx="12095">
                  <c:v>40.473179999999999</c:v>
                </c:pt>
                <c:pt idx="12096">
                  <c:v>40.477910000000001</c:v>
                </c:pt>
                <c:pt idx="12097">
                  <c:v>40.48263</c:v>
                </c:pt>
                <c:pt idx="12098">
                  <c:v>40.487360000000002</c:v>
                </c:pt>
                <c:pt idx="12099">
                  <c:v>40.492080000000001</c:v>
                </c:pt>
                <c:pt idx="12100">
                  <c:v>40.496810000000004</c:v>
                </c:pt>
                <c:pt idx="12101">
                  <c:v>40.501530000000002</c:v>
                </c:pt>
                <c:pt idx="12102">
                  <c:v>40.506260000000005</c:v>
                </c:pt>
                <c:pt idx="12103">
                  <c:v>40.51099</c:v>
                </c:pt>
                <c:pt idx="12104">
                  <c:v>40.515710000000006</c:v>
                </c:pt>
                <c:pt idx="12105">
                  <c:v>40.520440000000001</c:v>
                </c:pt>
                <c:pt idx="12106">
                  <c:v>40.525170000000003</c:v>
                </c:pt>
                <c:pt idx="12107">
                  <c:v>40.529899999999998</c:v>
                </c:pt>
                <c:pt idx="12108">
                  <c:v>40.534620000000004</c:v>
                </c:pt>
                <c:pt idx="12109">
                  <c:v>40.539349999999999</c:v>
                </c:pt>
                <c:pt idx="12110">
                  <c:v>40.544070000000005</c:v>
                </c:pt>
                <c:pt idx="12111">
                  <c:v>40.5488</c:v>
                </c:pt>
                <c:pt idx="12112">
                  <c:v>40.553529999999995</c:v>
                </c:pt>
                <c:pt idx="12113">
                  <c:v>40.558249999999994</c:v>
                </c:pt>
                <c:pt idx="12114">
                  <c:v>40.562979999999996</c:v>
                </c:pt>
                <c:pt idx="12115">
                  <c:v>40.567709999999998</c:v>
                </c:pt>
                <c:pt idx="12116">
                  <c:v>40.572429999999997</c:v>
                </c:pt>
                <c:pt idx="12117">
                  <c:v>40.577159999999999</c:v>
                </c:pt>
                <c:pt idx="12118">
                  <c:v>40.581890000000001</c:v>
                </c:pt>
                <c:pt idx="12119">
                  <c:v>40.58661</c:v>
                </c:pt>
                <c:pt idx="12120">
                  <c:v>40.591339999999995</c:v>
                </c:pt>
                <c:pt idx="12121">
                  <c:v>40.596069999999997</c:v>
                </c:pt>
                <c:pt idx="12122">
                  <c:v>40.600789999999996</c:v>
                </c:pt>
                <c:pt idx="12123">
                  <c:v>40.605519999999999</c:v>
                </c:pt>
                <c:pt idx="12124">
                  <c:v>40.610250000000001</c:v>
                </c:pt>
                <c:pt idx="12125">
                  <c:v>40.61497</c:v>
                </c:pt>
                <c:pt idx="12126">
                  <c:v>40.619700000000002</c:v>
                </c:pt>
                <c:pt idx="12127">
                  <c:v>40.624430000000004</c:v>
                </c:pt>
                <c:pt idx="12128">
                  <c:v>40.629159999999999</c:v>
                </c:pt>
                <c:pt idx="12129">
                  <c:v>40.633879999999998</c:v>
                </c:pt>
                <c:pt idx="12130">
                  <c:v>40.63861</c:v>
                </c:pt>
                <c:pt idx="12131">
                  <c:v>40.643329999999999</c:v>
                </c:pt>
                <c:pt idx="12132">
                  <c:v>40.648060000000001</c:v>
                </c:pt>
                <c:pt idx="12133">
                  <c:v>40.652790000000003</c:v>
                </c:pt>
                <c:pt idx="12134">
                  <c:v>40.657520000000005</c:v>
                </c:pt>
                <c:pt idx="12135">
                  <c:v>40.662240000000004</c:v>
                </c:pt>
                <c:pt idx="12136">
                  <c:v>40.666969999999999</c:v>
                </c:pt>
                <c:pt idx="12137">
                  <c:v>40.671700000000001</c:v>
                </c:pt>
                <c:pt idx="12138">
                  <c:v>40.67642</c:v>
                </c:pt>
                <c:pt idx="12139">
                  <c:v>40.681150000000002</c:v>
                </c:pt>
                <c:pt idx="12140">
                  <c:v>40.685879999999997</c:v>
                </c:pt>
                <c:pt idx="12141">
                  <c:v>40.690600000000003</c:v>
                </c:pt>
                <c:pt idx="12142">
                  <c:v>40.695329999999998</c:v>
                </c:pt>
                <c:pt idx="12143">
                  <c:v>40.700060000000001</c:v>
                </c:pt>
                <c:pt idx="12144">
                  <c:v>40.704789999999996</c:v>
                </c:pt>
                <c:pt idx="12145">
                  <c:v>40.709509999999995</c:v>
                </c:pt>
                <c:pt idx="12146">
                  <c:v>40.714239999999997</c:v>
                </c:pt>
                <c:pt idx="12147">
                  <c:v>40.718969999999999</c:v>
                </c:pt>
                <c:pt idx="12148">
                  <c:v>40.723700000000001</c:v>
                </c:pt>
                <c:pt idx="12149">
                  <c:v>40.72842</c:v>
                </c:pt>
                <c:pt idx="12150">
                  <c:v>40.733150000000002</c:v>
                </c:pt>
                <c:pt idx="12151">
                  <c:v>40.737879999999997</c:v>
                </c:pt>
                <c:pt idx="12152">
                  <c:v>40.742609999999999</c:v>
                </c:pt>
                <c:pt idx="12153">
                  <c:v>40.747329999999998</c:v>
                </c:pt>
                <c:pt idx="12154">
                  <c:v>40.75206</c:v>
                </c:pt>
                <c:pt idx="12155">
                  <c:v>40.756790000000002</c:v>
                </c:pt>
                <c:pt idx="12156">
                  <c:v>40.761520000000004</c:v>
                </c:pt>
                <c:pt idx="12157">
                  <c:v>40.766240000000003</c:v>
                </c:pt>
                <c:pt idx="12158">
                  <c:v>40.770969999999998</c:v>
                </c:pt>
                <c:pt idx="12159">
                  <c:v>40.775700000000001</c:v>
                </c:pt>
                <c:pt idx="12160">
                  <c:v>40.780430000000003</c:v>
                </c:pt>
                <c:pt idx="12161">
                  <c:v>40.785150000000002</c:v>
                </c:pt>
                <c:pt idx="12162">
                  <c:v>40.789880000000004</c:v>
                </c:pt>
                <c:pt idx="12163">
                  <c:v>40.794609999999999</c:v>
                </c:pt>
                <c:pt idx="12164">
                  <c:v>40.799330000000005</c:v>
                </c:pt>
                <c:pt idx="12165">
                  <c:v>40.80406</c:v>
                </c:pt>
                <c:pt idx="12166">
                  <c:v>40.808789999999995</c:v>
                </c:pt>
                <c:pt idx="12167">
                  <c:v>40.813519999999997</c:v>
                </c:pt>
                <c:pt idx="12168">
                  <c:v>40.818239999999996</c:v>
                </c:pt>
                <c:pt idx="12169">
                  <c:v>40.822969999999998</c:v>
                </c:pt>
                <c:pt idx="12170">
                  <c:v>40.8277</c:v>
                </c:pt>
                <c:pt idx="12171">
                  <c:v>40.832430000000002</c:v>
                </c:pt>
                <c:pt idx="12172">
                  <c:v>40.837159999999997</c:v>
                </c:pt>
                <c:pt idx="12173">
                  <c:v>40.841879999999996</c:v>
                </c:pt>
                <c:pt idx="12174">
                  <c:v>40.846609999999998</c:v>
                </c:pt>
                <c:pt idx="12175">
                  <c:v>40.85134</c:v>
                </c:pt>
                <c:pt idx="12176">
                  <c:v>40.856070000000003</c:v>
                </c:pt>
                <c:pt idx="12177">
                  <c:v>40.860790000000001</c:v>
                </c:pt>
                <c:pt idx="12178">
                  <c:v>40.865520000000004</c:v>
                </c:pt>
                <c:pt idx="12179">
                  <c:v>40.870249999999999</c:v>
                </c:pt>
                <c:pt idx="12180">
                  <c:v>40.874980000000001</c:v>
                </c:pt>
                <c:pt idx="12181">
                  <c:v>40.879710000000003</c:v>
                </c:pt>
                <c:pt idx="12182">
                  <c:v>40.884439999999998</c:v>
                </c:pt>
                <c:pt idx="12183">
                  <c:v>40.889160000000004</c:v>
                </c:pt>
                <c:pt idx="12184">
                  <c:v>40.893889999999999</c:v>
                </c:pt>
                <c:pt idx="12185">
                  <c:v>40.898619999999994</c:v>
                </c:pt>
                <c:pt idx="12186">
                  <c:v>40.90334</c:v>
                </c:pt>
                <c:pt idx="12187">
                  <c:v>40.908079999999998</c:v>
                </c:pt>
                <c:pt idx="12188">
                  <c:v>40.912799999999997</c:v>
                </c:pt>
                <c:pt idx="12189">
                  <c:v>40.917529999999999</c:v>
                </c:pt>
                <c:pt idx="12190">
                  <c:v>40.922260000000001</c:v>
                </c:pt>
                <c:pt idx="12191">
                  <c:v>40.926990000000004</c:v>
                </c:pt>
                <c:pt idx="12192">
                  <c:v>40.931719999999999</c:v>
                </c:pt>
                <c:pt idx="12193">
                  <c:v>40.936439999999997</c:v>
                </c:pt>
                <c:pt idx="12194">
                  <c:v>40.94117</c:v>
                </c:pt>
                <c:pt idx="12195">
                  <c:v>40.945900000000002</c:v>
                </c:pt>
                <c:pt idx="12196">
                  <c:v>40.950630000000004</c:v>
                </c:pt>
                <c:pt idx="12197">
                  <c:v>40.955360000000006</c:v>
                </c:pt>
                <c:pt idx="12198">
                  <c:v>40.960080000000005</c:v>
                </c:pt>
                <c:pt idx="12199">
                  <c:v>40.96481</c:v>
                </c:pt>
                <c:pt idx="12200">
                  <c:v>40.969540000000002</c:v>
                </c:pt>
                <c:pt idx="12201">
                  <c:v>40.974269999999997</c:v>
                </c:pt>
                <c:pt idx="12202">
                  <c:v>40.978999999999999</c:v>
                </c:pt>
                <c:pt idx="12203">
                  <c:v>40.983730000000001</c:v>
                </c:pt>
                <c:pt idx="12204">
                  <c:v>40.98845</c:v>
                </c:pt>
                <c:pt idx="12205">
                  <c:v>40.993179999999995</c:v>
                </c:pt>
                <c:pt idx="12206">
                  <c:v>40.997909999999997</c:v>
                </c:pt>
                <c:pt idx="12207">
                  <c:v>41.00264</c:v>
                </c:pt>
                <c:pt idx="12208">
                  <c:v>41.007370000000002</c:v>
                </c:pt>
                <c:pt idx="12209">
                  <c:v>41.012100000000004</c:v>
                </c:pt>
                <c:pt idx="12210">
                  <c:v>41.016820000000003</c:v>
                </c:pt>
                <c:pt idx="12211">
                  <c:v>41.021549999999998</c:v>
                </c:pt>
                <c:pt idx="12212">
                  <c:v>41.02628</c:v>
                </c:pt>
                <c:pt idx="12213">
                  <c:v>41.031010000000002</c:v>
                </c:pt>
                <c:pt idx="12214">
                  <c:v>41.035740000000004</c:v>
                </c:pt>
                <c:pt idx="12215">
                  <c:v>41.040469999999999</c:v>
                </c:pt>
                <c:pt idx="12216">
                  <c:v>41.045199999999994</c:v>
                </c:pt>
                <c:pt idx="12217">
                  <c:v>41.04992</c:v>
                </c:pt>
                <c:pt idx="12218">
                  <c:v>41.054649999999995</c:v>
                </c:pt>
                <c:pt idx="12219">
                  <c:v>41.059379999999997</c:v>
                </c:pt>
                <c:pt idx="12220">
                  <c:v>41.064109999999999</c:v>
                </c:pt>
                <c:pt idx="12221">
                  <c:v>41.068840000000002</c:v>
                </c:pt>
                <c:pt idx="12222">
                  <c:v>41.073569999999997</c:v>
                </c:pt>
                <c:pt idx="12223">
                  <c:v>41.078299999999999</c:v>
                </c:pt>
                <c:pt idx="12224">
                  <c:v>41.083030000000001</c:v>
                </c:pt>
                <c:pt idx="12225">
                  <c:v>41.08775</c:v>
                </c:pt>
                <c:pt idx="12226">
                  <c:v>41.092480000000002</c:v>
                </c:pt>
                <c:pt idx="12227">
                  <c:v>41.097210000000004</c:v>
                </c:pt>
                <c:pt idx="12228">
                  <c:v>41.101939999999999</c:v>
                </c:pt>
                <c:pt idx="12229">
                  <c:v>41.106670000000001</c:v>
                </c:pt>
                <c:pt idx="12230">
                  <c:v>41.111399999999996</c:v>
                </c:pt>
                <c:pt idx="12231">
                  <c:v>41.116129999999998</c:v>
                </c:pt>
                <c:pt idx="12232">
                  <c:v>41.12086</c:v>
                </c:pt>
                <c:pt idx="12233">
                  <c:v>41.125579999999999</c:v>
                </c:pt>
                <c:pt idx="12234">
                  <c:v>41.130319999999998</c:v>
                </c:pt>
                <c:pt idx="12235">
                  <c:v>41.135039999999996</c:v>
                </c:pt>
                <c:pt idx="12236">
                  <c:v>41.139769999999999</c:v>
                </c:pt>
                <c:pt idx="12237">
                  <c:v>41.144500000000001</c:v>
                </c:pt>
                <c:pt idx="12238">
                  <c:v>41.149230000000003</c:v>
                </c:pt>
                <c:pt idx="12239">
                  <c:v>41.153960000000005</c:v>
                </c:pt>
                <c:pt idx="12240">
                  <c:v>41.15869</c:v>
                </c:pt>
                <c:pt idx="12241">
                  <c:v>41.163420000000002</c:v>
                </c:pt>
                <c:pt idx="12242">
                  <c:v>41.168149999999997</c:v>
                </c:pt>
                <c:pt idx="12243">
                  <c:v>41.172879999999999</c:v>
                </c:pt>
                <c:pt idx="12244">
                  <c:v>41.177599999999998</c:v>
                </c:pt>
                <c:pt idx="12245">
                  <c:v>41.182339999999996</c:v>
                </c:pt>
                <c:pt idx="12246">
                  <c:v>41.187059999999995</c:v>
                </c:pt>
                <c:pt idx="12247">
                  <c:v>41.191789999999997</c:v>
                </c:pt>
                <c:pt idx="12248">
                  <c:v>41.19652</c:v>
                </c:pt>
                <c:pt idx="12249">
                  <c:v>41.201250000000002</c:v>
                </c:pt>
                <c:pt idx="12250">
                  <c:v>41.205980000000004</c:v>
                </c:pt>
                <c:pt idx="12251">
                  <c:v>41.210709999999999</c:v>
                </c:pt>
                <c:pt idx="12252">
                  <c:v>41.215440000000001</c:v>
                </c:pt>
                <c:pt idx="12253">
                  <c:v>41.220170000000003</c:v>
                </c:pt>
                <c:pt idx="12254">
                  <c:v>41.224900000000005</c:v>
                </c:pt>
                <c:pt idx="12255">
                  <c:v>41.22963</c:v>
                </c:pt>
                <c:pt idx="12256">
                  <c:v>41.234359999999995</c:v>
                </c:pt>
                <c:pt idx="12257">
                  <c:v>41.239089999999997</c:v>
                </c:pt>
                <c:pt idx="12258">
                  <c:v>41.243809999999996</c:v>
                </c:pt>
                <c:pt idx="12259">
                  <c:v>41.248550000000002</c:v>
                </c:pt>
                <c:pt idx="12260">
                  <c:v>41.253270000000001</c:v>
                </c:pt>
                <c:pt idx="12261">
                  <c:v>41.258000000000003</c:v>
                </c:pt>
                <c:pt idx="12262">
                  <c:v>41.262729999999998</c:v>
                </c:pt>
                <c:pt idx="12263">
                  <c:v>41.26746</c:v>
                </c:pt>
                <c:pt idx="12264">
                  <c:v>41.272190000000002</c:v>
                </c:pt>
                <c:pt idx="12265">
                  <c:v>41.276920000000004</c:v>
                </c:pt>
                <c:pt idx="12266">
                  <c:v>41.281650000000006</c:v>
                </c:pt>
                <c:pt idx="12267">
                  <c:v>41.286379999999994</c:v>
                </c:pt>
                <c:pt idx="12268">
                  <c:v>41.291109999999996</c:v>
                </c:pt>
                <c:pt idx="12269">
                  <c:v>41.295839999999998</c:v>
                </c:pt>
                <c:pt idx="12270">
                  <c:v>41.30057</c:v>
                </c:pt>
                <c:pt idx="12271">
                  <c:v>41.305300000000003</c:v>
                </c:pt>
                <c:pt idx="12272">
                  <c:v>41.310029999999998</c:v>
                </c:pt>
                <c:pt idx="12273">
                  <c:v>41.31476</c:v>
                </c:pt>
                <c:pt idx="12274">
                  <c:v>41.319490000000002</c:v>
                </c:pt>
                <c:pt idx="12275">
                  <c:v>41.324220000000004</c:v>
                </c:pt>
                <c:pt idx="12276">
                  <c:v>41.328950000000006</c:v>
                </c:pt>
                <c:pt idx="12277">
                  <c:v>41.333680000000001</c:v>
                </c:pt>
                <c:pt idx="12278">
                  <c:v>41.338409999999996</c:v>
                </c:pt>
                <c:pt idx="12279">
                  <c:v>41.343139999999998</c:v>
                </c:pt>
                <c:pt idx="12280">
                  <c:v>41.34787</c:v>
                </c:pt>
                <c:pt idx="12281">
                  <c:v>41.352600000000002</c:v>
                </c:pt>
                <c:pt idx="12282">
                  <c:v>41.357329999999997</c:v>
                </c:pt>
                <c:pt idx="12283">
                  <c:v>41.362049999999996</c:v>
                </c:pt>
                <c:pt idx="12284">
                  <c:v>41.366790000000002</c:v>
                </c:pt>
                <c:pt idx="12285">
                  <c:v>41.371520000000004</c:v>
                </c:pt>
                <c:pt idx="12286">
                  <c:v>41.376240000000003</c:v>
                </c:pt>
                <c:pt idx="12287">
                  <c:v>41.380980000000001</c:v>
                </c:pt>
                <c:pt idx="12288">
                  <c:v>41.385709999999996</c:v>
                </c:pt>
                <c:pt idx="12289">
                  <c:v>41.390439999999998</c:v>
                </c:pt>
                <c:pt idx="12290">
                  <c:v>41.39517</c:v>
                </c:pt>
                <c:pt idx="12291">
                  <c:v>41.399900000000002</c:v>
                </c:pt>
                <c:pt idx="12292">
                  <c:v>41.404629999999997</c:v>
                </c:pt>
                <c:pt idx="12293">
                  <c:v>41.409349999999996</c:v>
                </c:pt>
                <c:pt idx="12294">
                  <c:v>41.414090000000002</c:v>
                </c:pt>
                <c:pt idx="12295">
                  <c:v>41.418820000000004</c:v>
                </c:pt>
                <c:pt idx="12296">
                  <c:v>41.423550000000006</c:v>
                </c:pt>
                <c:pt idx="12297">
                  <c:v>41.428280000000001</c:v>
                </c:pt>
                <c:pt idx="12298">
                  <c:v>41.433009999999996</c:v>
                </c:pt>
                <c:pt idx="12299">
                  <c:v>41.437739999999998</c:v>
                </c:pt>
                <c:pt idx="12300">
                  <c:v>41.44247</c:v>
                </c:pt>
                <c:pt idx="12301">
                  <c:v>41.447199999999995</c:v>
                </c:pt>
                <c:pt idx="12302">
                  <c:v>41.451929999999997</c:v>
                </c:pt>
                <c:pt idx="12303">
                  <c:v>41.456659999999999</c:v>
                </c:pt>
                <c:pt idx="12304">
                  <c:v>41.461390000000002</c:v>
                </c:pt>
                <c:pt idx="12305">
                  <c:v>41.466120000000004</c:v>
                </c:pt>
                <c:pt idx="12306">
                  <c:v>41.470849999999999</c:v>
                </c:pt>
                <c:pt idx="12307">
                  <c:v>41.475580000000001</c:v>
                </c:pt>
                <c:pt idx="12308">
                  <c:v>41.480310000000003</c:v>
                </c:pt>
                <c:pt idx="12309">
                  <c:v>41.485039999999998</c:v>
                </c:pt>
                <c:pt idx="12310">
                  <c:v>41.48977</c:v>
                </c:pt>
                <c:pt idx="12311">
                  <c:v>41.494499999999995</c:v>
                </c:pt>
                <c:pt idx="12312">
                  <c:v>41.499229999999997</c:v>
                </c:pt>
                <c:pt idx="12313">
                  <c:v>41.503959999999999</c:v>
                </c:pt>
                <c:pt idx="12314">
                  <c:v>41.508690000000001</c:v>
                </c:pt>
                <c:pt idx="12315">
                  <c:v>41.513420000000004</c:v>
                </c:pt>
                <c:pt idx="12316">
                  <c:v>41.518149999999999</c:v>
                </c:pt>
                <c:pt idx="12317">
                  <c:v>41.522880000000001</c:v>
                </c:pt>
                <c:pt idx="12318">
                  <c:v>41.527610000000003</c:v>
                </c:pt>
                <c:pt idx="12319">
                  <c:v>41.532350000000001</c:v>
                </c:pt>
                <c:pt idx="12320">
                  <c:v>41.537079999999996</c:v>
                </c:pt>
                <c:pt idx="12321">
                  <c:v>41.541809999999998</c:v>
                </c:pt>
                <c:pt idx="12322">
                  <c:v>41.54654</c:v>
                </c:pt>
                <c:pt idx="12323">
                  <c:v>41.551270000000002</c:v>
                </c:pt>
                <c:pt idx="12324">
                  <c:v>41.556000000000004</c:v>
                </c:pt>
                <c:pt idx="12325">
                  <c:v>41.56073</c:v>
                </c:pt>
                <c:pt idx="12326">
                  <c:v>41.565460000000002</c:v>
                </c:pt>
                <c:pt idx="12327">
                  <c:v>41.570189999999997</c:v>
                </c:pt>
                <c:pt idx="12328">
                  <c:v>41.574919999999999</c:v>
                </c:pt>
                <c:pt idx="12329">
                  <c:v>41.579650000000001</c:v>
                </c:pt>
                <c:pt idx="12330">
                  <c:v>41.584379999999996</c:v>
                </c:pt>
                <c:pt idx="12331">
                  <c:v>41.589109999999998</c:v>
                </c:pt>
                <c:pt idx="12332">
                  <c:v>41.593850000000003</c:v>
                </c:pt>
                <c:pt idx="12333">
                  <c:v>41.598580000000005</c:v>
                </c:pt>
                <c:pt idx="12334">
                  <c:v>41.60331</c:v>
                </c:pt>
                <c:pt idx="12335">
                  <c:v>41.608039999999995</c:v>
                </c:pt>
                <c:pt idx="12336">
                  <c:v>41.612769999999998</c:v>
                </c:pt>
                <c:pt idx="12337">
                  <c:v>41.6175</c:v>
                </c:pt>
                <c:pt idx="12338">
                  <c:v>41.622230000000002</c:v>
                </c:pt>
                <c:pt idx="12339">
                  <c:v>41.626959999999997</c:v>
                </c:pt>
                <c:pt idx="12340">
                  <c:v>41.631689999999999</c:v>
                </c:pt>
                <c:pt idx="12341">
                  <c:v>41.636420000000001</c:v>
                </c:pt>
                <c:pt idx="12342">
                  <c:v>41.641150000000003</c:v>
                </c:pt>
                <c:pt idx="12343">
                  <c:v>41.645880000000005</c:v>
                </c:pt>
                <c:pt idx="12344">
                  <c:v>41.650619999999996</c:v>
                </c:pt>
                <c:pt idx="12345">
                  <c:v>41.655349999999999</c:v>
                </c:pt>
                <c:pt idx="12346">
                  <c:v>41.660080000000001</c:v>
                </c:pt>
                <c:pt idx="12347">
                  <c:v>41.664809999999996</c:v>
                </c:pt>
                <c:pt idx="12348">
                  <c:v>41.669539999999998</c:v>
                </c:pt>
                <c:pt idx="12349">
                  <c:v>41.67427</c:v>
                </c:pt>
                <c:pt idx="12350">
                  <c:v>41.679000000000002</c:v>
                </c:pt>
                <c:pt idx="12351">
                  <c:v>41.683730000000004</c:v>
                </c:pt>
                <c:pt idx="12352">
                  <c:v>41.688459999999999</c:v>
                </c:pt>
                <c:pt idx="12353">
                  <c:v>41.693199999999997</c:v>
                </c:pt>
                <c:pt idx="12354">
                  <c:v>41.697929999999999</c:v>
                </c:pt>
                <c:pt idx="12355">
                  <c:v>41.702660000000002</c:v>
                </c:pt>
                <c:pt idx="12356">
                  <c:v>41.707389999999997</c:v>
                </c:pt>
                <c:pt idx="12357">
                  <c:v>41.712119999999999</c:v>
                </c:pt>
                <c:pt idx="12358">
                  <c:v>41.716850000000001</c:v>
                </c:pt>
                <c:pt idx="12359">
                  <c:v>41.721590000000006</c:v>
                </c:pt>
                <c:pt idx="12360">
                  <c:v>41.726319999999994</c:v>
                </c:pt>
                <c:pt idx="12361">
                  <c:v>41.731049999999996</c:v>
                </c:pt>
                <c:pt idx="12362">
                  <c:v>41.735779999999998</c:v>
                </c:pt>
                <c:pt idx="12363">
                  <c:v>41.74051</c:v>
                </c:pt>
                <c:pt idx="12364">
                  <c:v>41.745240000000003</c:v>
                </c:pt>
                <c:pt idx="12365">
                  <c:v>41.749969999999998</c:v>
                </c:pt>
                <c:pt idx="12366">
                  <c:v>41.7547</c:v>
                </c:pt>
                <c:pt idx="12367">
                  <c:v>41.759440000000005</c:v>
                </c:pt>
                <c:pt idx="12368">
                  <c:v>41.76417</c:v>
                </c:pt>
                <c:pt idx="12369">
                  <c:v>41.768899999999995</c:v>
                </c:pt>
                <c:pt idx="12370">
                  <c:v>41.773629999999997</c:v>
                </c:pt>
                <c:pt idx="12371">
                  <c:v>41.778359999999999</c:v>
                </c:pt>
                <c:pt idx="12372">
                  <c:v>41.783090000000001</c:v>
                </c:pt>
                <c:pt idx="12373">
                  <c:v>41.78783</c:v>
                </c:pt>
                <c:pt idx="12374">
                  <c:v>41.792560000000002</c:v>
                </c:pt>
                <c:pt idx="12375">
                  <c:v>41.797290000000004</c:v>
                </c:pt>
                <c:pt idx="12376">
                  <c:v>41.802019999999999</c:v>
                </c:pt>
                <c:pt idx="12377">
                  <c:v>41.806749999999994</c:v>
                </c:pt>
                <c:pt idx="12378">
                  <c:v>41.811479999999996</c:v>
                </c:pt>
                <c:pt idx="12379">
                  <c:v>41.816220000000001</c:v>
                </c:pt>
                <c:pt idx="12380">
                  <c:v>41.820950000000003</c:v>
                </c:pt>
                <c:pt idx="12381">
                  <c:v>41.825679999999998</c:v>
                </c:pt>
                <c:pt idx="12382">
                  <c:v>41.830410000000001</c:v>
                </c:pt>
                <c:pt idx="12383">
                  <c:v>41.835140000000003</c:v>
                </c:pt>
                <c:pt idx="12384">
                  <c:v>41.839880000000001</c:v>
                </c:pt>
                <c:pt idx="12385">
                  <c:v>41.844609999999996</c:v>
                </c:pt>
                <c:pt idx="12386">
                  <c:v>41.849339999999998</c:v>
                </c:pt>
                <c:pt idx="12387">
                  <c:v>41.85407</c:v>
                </c:pt>
                <c:pt idx="12388">
                  <c:v>41.858800000000002</c:v>
                </c:pt>
                <c:pt idx="12389">
                  <c:v>41.863530000000004</c:v>
                </c:pt>
                <c:pt idx="12390">
                  <c:v>41.868270000000003</c:v>
                </c:pt>
                <c:pt idx="12391">
                  <c:v>41.872999999999998</c:v>
                </c:pt>
                <c:pt idx="12392">
                  <c:v>41.87773</c:v>
                </c:pt>
                <c:pt idx="12393">
                  <c:v>41.882460000000002</c:v>
                </c:pt>
                <c:pt idx="12394">
                  <c:v>41.887189999999997</c:v>
                </c:pt>
                <c:pt idx="12395">
                  <c:v>41.891930000000002</c:v>
                </c:pt>
                <c:pt idx="12396">
                  <c:v>41.896660000000004</c:v>
                </c:pt>
                <c:pt idx="12397">
                  <c:v>41.901389999999999</c:v>
                </c:pt>
                <c:pt idx="12398">
                  <c:v>41.906120000000001</c:v>
                </c:pt>
                <c:pt idx="12399">
                  <c:v>41.910849999999996</c:v>
                </c:pt>
                <c:pt idx="12400">
                  <c:v>41.915579999999999</c:v>
                </c:pt>
                <c:pt idx="12401">
                  <c:v>41.920319999999997</c:v>
                </c:pt>
                <c:pt idx="12402">
                  <c:v>41.925049999999999</c:v>
                </c:pt>
                <c:pt idx="12403">
                  <c:v>41.929780000000001</c:v>
                </c:pt>
                <c:pt idx="12404">
                  <c:v>41.934510000000003</c:v>
                </c:pt>
                <c:pt idx="12405">
                  <c:v>41.939249999999994</c:v>
                </c:pt>
                <c:pt idx="12406">
                  <c:v>41.943979999999996</c:v>
                </c:pt>
                <c:pt idx="12407">
                  <c:v>41.948709999999998</c:v>
                </c:pt>
                <c:pt idx="12408">
                  <c:v>41.953440000000001</c:v>
                </c:pt>
                <c:pt idx="12409">
                  <c:v>41.958179999999999</c:v>
                </c:pt>
                <c:pt idx="12410">
                  <c:v>41.962910000000001</c:v>
                </c:pt>
                <c:pt idx="12411">
                  <c:v>41.967640000000003</c:v>
                </c:pt>
                <c:pt idx="12412">
                  <c:v>41.972370000000005</c:v>
                </c:pt>
                <c:pt idx="12413">
                  <c:v>41.9771</c:v>
                </c:pt>
                <c:pt idx="12414">
                  <c:v>41.981839999999998</c:v>
                </c:pt>
                <c:pt idx="12415">
                  <c:v>41.98657</c:v>
                </c:pt>
                <c:pt idx="12416">
                  <c:v>41.991300000000003</c:v>
                </c:pt>
                <c:pt idx="12417">
                  <c:v>41.996040000000001</c:v>
                </c:pt>
                <c:pt idx="12418">
                  <c:v>42.000770000000003</c:v>
                </c:pt>
                <c:pt idx="12419">
                  <c:v>42.005499999999998</c:v>
                </c:pt>
                <c:pt idx="12420">
                  <c:v>42.01023</c:v>
                </c:pt>
                <c:pt idx="12421">
                  <c:v>42.014959999999995</c:v>
                </c:pt>
                <c:pt idx="12422">
                  <c:v>42.0197</c:v>
                </c:pt>
                <c:pt idx="12423">
                  <c:v>42.024430000000002</c:v>
                </c:pt>
                <c:pt idx="12424">
                  <c:v>42.029160000000005</c:v>
                </c:pt>
                <c:pt idx="12425">
                  <c:v>42.033899999999996</c:v>
                </c:pt>
                <c:pt idx="12426">
                  <c:v>42.038629999999998</c:v>
                </c:pt>
                <c:pt idx="12427">
                  <c:v>42.04336</c:v>
                </c:pt>
                <c:pt idx="12428">
                  <c:v>42.048090000000002</c:v>
                </c:pt>
                <c:pt idx="12429">
                  <c:v>42.052819999999997</c:v>
                </c:pt>
                <c:pt idx="12430">
                  <c:v>42.057560000000002</c:v>
                </c:pt>
                <c:pt idx="12431">
                  <c:v>42.062290000000004</c:v>
                </c:pt>
                <c:pt idx="12432">
                  <c:v>42.067019999999999</c:v>
                </c:pt>
                <c:pt idx="12433">
                  <c:v>42.071759999999998</c:v>
                </c:pt>
                <c:pt idx="12434">
                  <c:v>42.07649</c:v>
                </c:pt>
                <c:pt idx="12435">
                  <c:v>42.081220000000002</c:v>
                </c:pt>
                <c:pt idx="12436">
                  <c:v>42.085949999999997</c:v>
                </c:pt>
                <c:pt idx="12437">
                  <c:v>42.090690000000002</c:v>
                </c:pt>
                <c:pt idx="12438">
                  <c:v>42.095420000000004</c:v>
                </c:pt>
                <c:pt idx="12439">
                  <c:v>42.100149999999999</c:v>
                </c:pt>
                <c:pt idx="12440">
                  <c:v>42.104879999999994</c:v>
                </c:pt>
                <c:pt idx="12441">
                  <c:v>42.10962</c:v>
                </c:pt>
                <c:pt idx="12442">
                  <c:v>42.114350000000002</c:v>
                </c:pt>
                <c:pt idx="12443">
                  <c:v>42.11909</c:v>
                </c:pt>
                <c:pt idx="12444">
                  <c:v>42.123820000000002</c:v>
                </c:pt>
                <c:pt idx="12445">
                  <c:v>42.128550000000004</c:v>
                </c:pt>
                <c:pt idx="12446">
                  <c:v>42.133279999999999</c:v>
                </c:pt>
                <c:pt idx="12447">
                  <c:v>42.138019999999997</c:v>
                </c:pt>
                <c:pt idx="12448">
                  <c:v>42.142749999999999</c:v>
                </c:pt>
                <c:pt idx="12449">
                  <c:v>42.147480000000002</c:v>
                </c:pt>
                <c:pt idx="12450">
                  <c:v>42.152210000000004</c:v>
                </c:pt>
                <c:pt idx="12451">
                  <c:v>42.156950000000002</c:v>
                </c:pt>
                <c:pt idx="12452">
                  <c:v>42.161679999999997</c:v>
                </c:pt>
                <c:pt idx="12453">
                  <c:v>42.166420000000002</c:v>
                </c:pt>
                <c:pt idx="12454">
                  <c:v>42.171149999999997</c:v>
                </c:pt>
                <c:pt idx="12455">
                  <c:v>42.175879999999999</c:v>
                </c:pt>
                <c:pt idx="12456">
                  <c:v>42.180610000000001</c:v>
                </c:pt>
                <c:pt idx="12457">
                  <c:v>42.185350000000007</c:v>
                </c:pt>
                <c:pt idx="12458">
                  <c:v>42.190079999999995</c:v>
                </c:pt>
                <c:pt idx="12459">
                  <c:v>42.194809999999997</c:v>
                </c:pt>
                <c:pt idx="12460">
                  <c:v>42.199550000000002</c:v>
                </c:pt>
                <c:pt idx="12461">
                  <c:v>42.204279999999997</c:v>
                </c:pt>
                <c:pt idx="12462">
                  <c:v>42.209009999999999</c:v>
                </c:pt>
                <c:pt idx="12463">
                  <c:v>42.213750000000005</c:v>
                </c:pt>
                <c:pt idx="12464">
                  <c:v>42.21848</c:v>
                </c:pt>
                <c:pt idx="12465">
                  <c:v>42.223209999999995</c:v>
                </c:pt>
                <c:pt idx="12466">
                  <c:v>42.22795</c:v>
                </c:pt>
                <c:pt idx="12467">
                  <c:v>42.232680000000002</c:v>
                </c:pt>
                <c:pt idx="12468">
                  <c:v>42.237410000000004</c:v>
                </c:pt>
                <c:pt idx="12469">
                  <c:v>42.242150000000002</c:v>
                </c:pt>
                <c:pt idx="12470">
                  <c:v>42.246879999999997</c:v>
                </c:pt>
                <c:pt idx="12471">
                  <c:v>42.251609999999999</c:v>
                </c:pt>
                <c:pt idx="12472">
                  <c:v>42.256349999999998</c:v>
                </c:pt>
                <c:pt idx="12473">
                  <c:v>42.26108</c:v>
                </c:pt>
                <c:pt idx="12474">
                  <c:v>42.265810000000002</c:v>
                </c:pt>
                <c:pt idx="12475">
                  <c:v>42.27055</c:v>
                </c:pt>
                <c:pt idx="12476">
                  <c:v>42.275279999999995</c:v>
                </c:pt>
                <c:pt idx="12477">
                  <c:v>42.280009999999997</c:v>
                </c:pt>
                <c:pt idx="12478">
                  <c:v>42.284750000000003</c:v>
                </c:pt>
                <c:pt idx="12479">
                  <c:v>42.289479999999998</c:v>
                </c:pt>
                <c:pt idx="12480">
                  <c:v>42.294220000000003</c:v>
                </c:pt>
                <c:pt idx="12481">
                  <c:v>42.298950000000005</c:v>
                </c:pt>
                <c:pt idx="12482">
                  <c:v>42.30368</c:v>
                </c:pt>
                <c:pt idx="12483">
                  <c:v>42.308419999999998</c:v>
                </c:pt>
                <c:pt idx="12484">
                  <c:v>42.31315</c:v>
                </c:pt>
                <c:pt idx="12485">
                  <c:v>42.317880000000002</c:v>
                </c:pt>
                <c:pt idx="12486">
                  <c:v>42.322620000000001</c:v>
                </c:pt>
                <c:pt idx="12487">
                  <c:v>42.327350000000003</c:v>
                </c:pt>
                <c:pt idx="12488">
                  <c:v>42.332079999999998</c:v>
                </c:pt>
                <c:pt idx="12489">
                  <c:v>42.336819999999996</c:v>
                </c:pt>
                <c:pt idx="12490">
                  <c:v>42.341549999999998</c:v>
                </c:pt>
                <c:pt idx="12491">
                  <c:v>42.34628</c:v>
                </c:pt>
                <c:pt idx="12492">
                  <c:v>42.351020000000005</c:v>
                </c:pt>
                <c:pt idx="12493">
                  <c:v>42.35575</c:v>
                </c:pt>
                <c:pt idx="12494">
                  <c:v>42.360489999999999</c:v>
                </c:pt>
                <c:pt idx="12495">
                  <c:v>42.365220000000001</c:v>
                </c:pt>
                <c:pt idx="12496">
                  <c:v>42.369950000000003</c:v>
                </c:pt>
                <c:pt idx="12497">
                  <c:v>42.374690000000001</c:v>
                </c:pt>
                <c:pt idx="12498">
                  <c:v>42.379420000000003</c:v>
                </c:pt>
                <c:pt idx="12499">
                  <c:v>42.384159999999994</c:v>
                </c:pt>
                <c:pt idx="12500">
                  <c:v>42.388889999999996</c:v>
                </c:pt>
                <c:pt idx="12501">
                  <c:v>42.393619999999999</c:v>
                </c:pt>
                <c:pt idx="12502">
                  <c:v>42.398360000000004</c:v>
                </c:pt>
                <c:pt idx="12503">
                  <c:v>42.403089999999999</c:v>
                </c:pt>
                <c:pt idx="12504">
                  <c:v>42.407829999999997</c:v>
                </c:pt>
                <c:pt idx="12505">
                  <c:v>42.412559999999999</c:v>
                </c:pt>
                <c:pt idx="12506">
                  <c:v>42.417299999999997</c:v>
                </c:pt>
                <c:pt idx="12507">
                  <c:v>42.422029999999999</c:v>
                </c:pt>
                <c:pt idx="12508">
                  <c:v>42.426760000000002</c:v>
                </c:pt>
                <c:pt idx="12509">
                  <c:v>42.4315</c:v>
                </c:pt>
                <c:pt idx="12510">
                  <c:v>42.436230000000002</c:v>
                </c:pt>
                <c:pt idx="12511">
                  <c:v>42.44097</c:v>
                </c:pt>
                <c:pt idx="12512">
                  <c:v>42.445700000000002</c:v>
                </c:pt>
                <c:pt idx="12513">
                  <c:v>42.45044</c:v>
                </c:pt>
                <c:pt idx="12514">
                  <c:v>42.455170000000003</c:v>
                </c:pt>
                <c:pt idx="12515">
                  <c:v>42.459900000000005</c:v>
                </c:pt>
                <c:pt idx="12516">
                  <c:v>42.464639999999996</c:v>
                </c:pt>
                <c:pt idx="12517">
                  <c:v>42.469369999999998</c:v>
                </c:pt>
                <c:pt idx="12518">
                  <c:v>42.474110000000003</c:v>
                </c:pt>
                <c:pt idx="12519">
                  <c:v>42.478839999999998</c:v>
                </c:pt>
                <c:pt idx="12520">
                  <c:v>42.48357</c:v>
                </c:pt>
                <c:pt idx="12521">
                  <c:v>42.488309999999998</c:v>
                </c:pt>
                <c:pt idx="12522">
                  <c:v>42.493040000000001</c:v>
                </c:pt>
                <c:pt idx="12523">
                  <c:v>42.497779999999999</c:v>
                </c:pt>
                <c:pt idx="12524">
                  <c:v>42.502510000000001</c:v>
                </c:pt>
                <c:pt idx="12525">
                  <c:v>42.507250000000006</c:v>
                </c:pt>
                <c:pt idx="12526">
                  <c:v>42.511980000000001</c:v>
                </c:pt>
                <c:pt idx="12527">
                  <c:v>42.516719999999999</c:v>
                </c:pt>
                <c:pt idx="12528">
                  <c:v>42.521450000000002</c:v>
                </c:pt>
                <c:pt idx="12529">
                  <c:v>42.526179999999997</c:v>
                </c:pt>
                <c:pt idx="12530">
                  <c:v>42.530920000000002</c:v>
                </c:pt>
                <c:pt idx="12531">
                  <c:v>42.535650000000004</c:v>
                </c:pt>
                <c:pt idx="12532">
                  <c:v>42.540389999999995</c:v>
                </c:pt>
                <c:pt idx="12533">
                  <c:v>42.545119999999997</c:v>
                </c:pt>
                <c:pt idx="12534">
                  <c:v>42.549860000000002</c:v>
                </c:pt>
                <c:pt idx="12535">
                  <c:v>42.554590000000005</c:v>
                </c:pt>
                <c:pt idx="12536">
                  <c:v>42.559330000000003</c:v>
                </c:pt>
                <c:pt idx="12537">
                  <c:v>42.564059999999998</c:v>
                </c:pt>
                <c:pt idx="12538">
                  <c:v>42.568799999999996</c:v>
                </c:pt>
                <c:pt idx="12539">
                  <c:v>42.573529999999998</c:v>
                </c:pt>
                <c:pt idx="12540">
                  <c:v>42.578270000000003</c:v>
                </c:pt>
                <c:pt idx="12541">
                  <c:v>42.583000000000006</c:v>
                </c:pt>
                <c:pt idx="12542">
                  <c:v>42.587730000000001</c:v>
                </c:pt>
                <c:pt idx="12543">
                  <c:v>42.592469999999999</c:v>
                </c:pt>
                <c:pt idx="12544">
                  <c:v>42.597200000000001</c:v>
                </c:pt>
                <c:pt idx="12545">
                  <c:v>42.601939999999999</c:v>
                </c:pt>
                <c:pt idx="12546">
                  <c:v>42.606670000000001</c:v>
                </c:pt>
                <c:pt idx="12547">
                  <c:v>42.611409999999999</c:v>
                </c:pt>
                <c:pt idx="12548">
                  <c:v>42.616139999999994</c:v>
                </c:pt>
                <c:pt idx="12549">
                  <c:v>42.62088</c:v>
                </c:pt>
                <c:pt idx="12550">
                  <c:v>42.625610000000002</c:v>
                </c:pt>
                <c:pt idx="12551">
                  <c:v>42.63035</c:v>
                </c:pt>
                <c:pt idx="12552">
                  <c:v>42.635080000000002</c:v>
                </c:pt>
                <c:pt idx="12553">
                  <c:v>42.63982</c:v>
                </c:pt>
                <c:pt idx="12554">
                  <c:v>42.644550000000002</c:v>
                </c:pt>
                <c:pt idx="12555">
                  <c:v>42.649290000000001</c:v>
                </c:pt>
                <c:pt idx="12556">
                  <c:v>42.654020000000003</c:v>
                </c:pt>
                <c:pt idx="12557">
                  <c:v>42.658759999999994</c:v>
                </c:pt>
                <c:pt idx="12558">
                  <c:v>42.663489999999996</c:v>
                </c:pt>
                <c:pt idx="12559">
                  <c:v>42.668230000000001</c:v>
                </c:pt>
                <c:pt idx="12560">
                  <c:v>42.672960000000003</c:v>
                </c:pt>
                <c:pt idx="12561">
                  <c:v>42.677700000000002</c:v>
                </c:pt>
                <c:pt idx="12562">
                  <c:v>42.682430000000004</c:v>
                </c:pt>
                <c:pt idx="12563">
                  <c:v>42.687170000000002</c:v>
                </c:pt>
                <c:pt idx="12564">
                  <c:v>42.691899999999997</c:v>
                </c:pt>
                <c:pt idx="12565">
                  <c:v>42.696640000000002</c:v>
                </c:pt>
                <c:pt idx="12566">
                  <c:v>42.701370000000004</c:v>
                </c:pt>
                <c:pt idx="12567">
                  <c:v>42.706109999999995</c:v>
                </c:pt>
                <c:pt idx="12568">
                  <c:v>42.710839999999997</c:v>
                </c:pt>
                <c:pt idx="12569">
                  <c:v>42.715580000000003</c:v>
                </c:pt>
                <c:pt idx="12570">
                  <c:v>42.720309999999998</c:v>
                </c:pt>
                <c:pt idx="12571">
                  <c:v>42.725050000000003</c:v>
                </c:pt>
                <c:pt idx="12572">
                  <c:v>42.729780000000005</c:v>
                </c:pt>
                <c:pt idx="12573">
                  <c:v>42.734519999999996</c:v>
                </c:pt>
                <c:pt idx="12574">
                  <c:v>42.739249999999998</c:v>
                </c:pt>
                <c:pt idx="12575">
                  <c:v>42.743990000000004</c:v>
                </c:pt>
                <c:pt idx="12576">
                  <c:v>42.748719999999999</c:v>
                </c:pt>
                <c:pt idx="12577">
                  <c:v>42.753459999999997</c:v>
                </c:pt>
                <c:pt idx="12578">
                  <c:v>42.758200000000002</c:v>
                </c:pt>
                <c:pt idx="12579">
                  <c:v>42.762929999999997</c:v>
                </c:pt>
                <c:pt idx="12580">
                  <c:v>42.767670000000003</c:v>
                </c:pt>
                <c:pt idx="12581">
                  <c:v>42.772400000000005</c:v>
                </c:pt>
                <c:pt idx="12582">
                  <c:v>42.777139999999996</c:v>
                </c:pt>
                <c:pt idx="12583">
                  <c:v>42.781869999999998</c:v>
                </c:pt>
                <c:pt idx="12584">
                  <c:v>42.786610000000003</c:v>
                </c:pt>
                <c:pt idx="12585">
                  <c:v>42.791339999999998</c:v>
                </c:pt>
                <c:pt idx="12586">
                  <c:v>42.796080000000003</c:v>
                </c:pt>
                <c:pt idx="12587">
                  <c:v>42.800809999999998</c:v>
                </c:pt>
                <c:pt idx="12588">
                  <c:v>42.805549999999997</c:v>
                </c:pt>
                <c:pt idx="12589">
                  <c:v>42.810279999999999</c:v>
                </c:pt>
                <c:pt idx="12590">
                  <c:v>42.815020000000004</c:v>
                </c:pt>
                <c:pt idx="12591">
                  <c:v>42.819759999999995</c:v>
                </c:pt>
                <c:pt idx="12592">
                  <c:v>42.824489999999997</c:v>
                </c:pt>
                <c:pt idx="12593">
                  <c:v>42.829230000000003</c:v>
                </c:pt>
                <c:pt idx="12594">
                  <c:v>42.833970000000001</c:v>
                </c:pt>
                <c:pt idx="12595">
                  <c:v>42.838700000000003</c:v>
                </c:pt>
                <c:pt idx="12596">
                  <c:v>42.843430000000005</c:v>
                </c:pt>
                <c:pt idx="12597">
                  <c:v>42.848169999999996</c:v>
                </c:pt>
                <c:pt idx="12598">
                  <c:v>42.852899999999998</c:v>
                </c:pt>
                <c:pt idx="12599">
                  <c:v>42.857640000000004</c:v>
                </c:pt>
                <c:pt idx="12600">
                  <c:v>42.862380000000002</c:v>
                </c:pt>
                <c:pt idx="12601">
                  <c:v>42.867109999999997</c:v>
                </c:pt>
                <c:pt idx="12602">
                  <c:v>42.871850000000002</c:v>
                </c:pt>
                <c:pt idx="12603">
                  <c:v>42.87659</c:v>
                </c:pt>
                <c:pt idx="12604">
                  <c:v>42.881320000000002</c:v>
                </c:pt>
                <c:pt idx="12605">
                  <c:v>42.886059999999993</c:v>
                </c:pt>
                <c:pt idx="12606">
                  <c:v>42.890789999999996</c:v>
                </c:pt>
                <c:pt idx="12607">
                  <c:v>42.895530000000001</c:v>
                </c:pt>
                <c:pt idx="12608">
                  <c:v>42.900260000000003</c:v>
                </c:pt>
                <c:pt idx="12609">
                  <c:v>42.905000000000001</c:v>
                </c:pt>
                <c:pt idx="12610">
                  <c:v>42.909739999999999</c:v>
                </c:pt>
                <c:pt idx="12611">
                  <c:v>42.914470000000001</c:v>
                </c:pt>
                <c:pt idx="12612">
                  <c:v>42.91921</c:v>
                </c:pt>
                <c:pt idx="12613">
                  <c:v>42.923950000000005</c:v>
                </c:pt>
                <c:pt idx="12614">
                  <c:v>42.92868</c:v>
                </c:pt>
                <c:pt idx="12615">
                  <c:v>42.933419999999998</c:v>
                </c:pt>
                <c:pt idx="12616">
                  <c:v>42.93815</c:v>
                </c:pt>
                <c:pt idx="12617">
                  <c:v>42.942889999999998</c:v>
                </c:pt>
                <c:pt idx="12618">
                  <c:v>42.947620000000001</c:v>
                </c:pt>
                <c:pt idx="12619">
                  <c:v>42.952359999999999</c:v>
                </c:pt>
                <c:pt idx="12620">
                  <c:v>42.957099999999997</c:v>
                </c:pt>
                <c:pt idx="12621">
                  <c:v>42.961829999999999</c:v>
                </c:pt>
                <c:pt idx="12622">
                  <c:v>42.966570000000004</c:v>
                </c:pt>
                <c:pt idx="12623">
                  <c:v>42.971309999999995</c:v>
                </c:pt>
                <c:pt idx="12624">
                  <c:v>42.976039999999998</c:v>
                </c:pt>
                <c:pt idx="12625">
                  <c:v>42.980780000000003</c:v>
                </c:pt>
                <c:pt idx="12626">
                  <c:v>42.985509999999998</c:v>
                </c:pt>
                <c:pt idx="12627">
                  <c:v>42.990250000000003</c:v>
                </c:pt>
                <c:pt idx="12628">
                  <c:v>42.994989999999994</c:v>
                </c:pt>
                <c:pt idx="12629">
                  <c:v>42.999719999999996</c:v>
                </c:pt>
                <c:pt idx="12630">
                  <c:v>43.004460000000002</c:v>
                </c:pt>
                <c:pt idx="12631">
                  <c:v>43.0092</c:v>
                </c:pt>
                <c:pt idx="12632">
                  <c:v>43.013930000000002</c:v>
                </c:pt>
                <c:pt idx="12633">
                  <c:v>43.01867</c:v>
                </c:pt>
                <c:pt idx="12634">
                  <c:v>43.023400000000002</c:v>
                </c:pt>
                <c:pt idx="12635">
                  <c:v>43.02814</c:v>
                </c:pt>
                <c:pt idx="12636">
                  <c:v>43.032880000000006</c:v>
                </c:pt>
                <c:pt idx="12637">
                  <c:v>43.037609999999994</c:v>
                </c:pt>
                <c:pt idx="12638">
                  <c:v>43.042349999999999</c:v>
                </c:pt>
                <c:pt idx="12639">
                  <c:v>43.047090000000004</c:v>
                </c:pt>
                <c:pt idx="12640">
                  <c:v>43.051819999999999</c:v>
                </c:pt>
                <c:pt idx="12641">
                  <c:v>43.056559999999998</c:v>
                </c:pt>
                <c:pt idx="12642">
                  <c:v>43.061299999999996</c:v>
                </c:pt>
                <c:pt idx="12643">
                  <c:v>43.066029999999998</c:v>
                </c:pt>
                <c:pt idx="12644">
                  <c:v>43.070770000000003</c:v>
                </c:pt>
                <c:pt idx="12645">
                  <c:v>43.075509999999994</c:v>
                </c:pt>
                <c:pt idx="12646">
                  <c:v>43.080239999999996</c:v>
                </c:pt>
                <c:pt idx="12647">
                  <c:v>43.084980000000002</c:v>
                </c:pt>
                <c:pt idx="12648">
                  <c:v>43.089710000000004</c:v>
                </c:pt>
                <c:pt idx="12649">
                  <c:v>43.094450000000002</c:v>
                </c:pt>
                <c:pt idx="12650">
                  <c:v>43.09919</c:v>
                </c:pt>
                <c:pt idx="12651">
                  <c:v>43.103929999999998</c:v>
                </c:pt>
                <c:pt idx="12652">
                  <c:v>43.10866</c:v>
                </c:pt>
                <c:pt idx="12653">
                  <c:v>43.113400000000006</c:v>
                </c:pt>
                <c:pt idx="12654">
                  <c:v>43.118130000000001</c:v>
                </c:pt>
                <c:pt idx="12655">
                  <c:v>43.122869999999999</c:v>
                </c:pt>
                <c:pt idx="12656">
                  <c:v>43.127609999999997</c:v>
                </c:pt>
                <c:pt idx="12657">
                  <c:v>43.132350000000002</c:v>
                </c:pt>
                <c:pt idx="12658">
                  <c:v>43.137080000000005</c:v>
                </c:pt>
                <c:pt idx="12659">
                  <c:v>43.141819999999996</c:v>
                </c:pt>
                <c:pt idx="12660">
                  <c:v>43.146549999999998</c:v>
                </c:pt>
                <c:pt idx="12661">
                  <c:v>43.151290000000003</c:v>
                </c:pt>
                <c:pt idx="12662">
                  <c:v>43.156030000000001</c:v>
                </c:pt>
                <c:pt idx="12663">
                  <c:v>43.160769999999999</c:v>
                </c:pt>
                <c:pt idx="12664">
                  <c:v>43.165500000000002</c:v>
                </c:pt>
                <c:pt idx="12665">
                  <c:v>43.17024</c:v>
                </c:pt>
                <c:pt idx="12666">
                  <c:v>43.174980000000005</c:v>
                </c:pt>
                <c:pt idx="12667">
                  <c:v>43.17971</c:v>
                </c:pt>
                <c:pt idx="12668">
                  <c:v>43.184449999999998</c:v>
                </c:pt>
                <c:pt idx="12669">
                  <c:v>43.189190000000004</c:v>
                </c:pt>
                <c:pt idx="12670">
                  <c:v>43.193930000000002</c:v>
                </c:pt>
                <c:pt idx="12671">
                  <c:v>43.198659999999997</c:v>
                </c:pt>
                <c:pt idx="12672">
                  <c:v>43.203400000000002</c:v>
                </c:pt>
                <c:pt idx="12673">
                  <c:v>43.20814</c:v>
                </c:pt>
                <c:pt idx="12674">
                  <c:v>43.212870000000002</c:v>
                </c:pt>
                <c:pt idx="12675">
                  <c:v>43.217609999999993</c:v>
                </c:pt>
                <c:pt idx="12676">
                  <c:v>43.222349999999999</c:v>
                </c:pt>
                <c:pt idx="12677">
                  <c:v>43.227080000000001</c:v>
                </c:pt>
                <c:pt idx="12678">
                  <c:v>43.231819999999999</c:v>
                </c:pt>
                <c:pt idx="12679">
                  <c:v>43.236559999999997</c:v>
                </c:pt>
                <c:pt idx="12680">
                  <c:v>43.241300000000003</c:v>
                </c:pt>
                <c:pt idx="12681">
                  <c:v>43.246029999999998</c:v>
                </c:pt>
                <c:pt idx="12682">
                  <c:v>43.250770000000003</c:v>
                </c:pt>
                <c:pt idx="12683">
                  <c:v>43.255509999999994</c:v>
                </c:pt>
                <c:pt idx="12684">
                  <c:v>43.260239999999996</c:v>
                </c:pt>
                <c:pt idx="12685">
                  <c:v>43.264980000000001</c:v>
                </c:pt>
                <c:pt idx="12686">
                  <c:v>43.26972</c:v>
                </c:pt>
                <c:pt idx="12687">
                  <c:v>43.274450000000002</c:v>
                </c:pt>
                <c:pt idx="12688">
                  <c:v>43.27919</c:v>
                </c:pt>
                <c:pt idx="12689">
                  <c:v>43.283929999999998</c:v>
                </c:pt>
                <c:pt idx="12690">
                  <c:v>43.288670000000003</c:v>
                </c:pt>
                <c:pt idx="12691">
                  <c:v>43.293409999999994</c:v>
                </c:pt>
                <c:pt idx="12692">
                  <c:v>43.298139999999997</c:v>
                </c:pt>
                <c:pt idx="12693">
                  <c:v>43.302880000000002</c:v>
                </c:pt>
                <c:pt idx="12694">
                  <c:v>43.30762</c:v>
                </c:pt>
                <c:pt idx="12695">
                  <c:v>43.312359999999998</c:v>
                </c:pt>
                <c:pt idx="12696">
                  <c:v>43.31709</c:v>
                </c:pt>
                <c:pt idx="12697">
                  <c:v>43.321829999999999</c:v>
                </c:pt>
                <c:pt idx="12698">
                  <c:v>43.326570000000004</c:v>
                </c:pt>
                <c:pt idx="12699">
                  <c:v>43.331309999999995</c:v>
                </c:pt>
                <c:pt idx="12700">
                  <c:v>43.336039999999997</c:v>
                </c:pt>
                <c:pt idx="12701">
                  <c:v>43.340780000000002</c:v>
                </c:pt>
                <c:pt idx="12702">
                  <c:v>43.34552</c:v>
                </c:pt>
                <c:pt idx="12703">
                  <c:v>43.350259999999999</c:v>
                </c:pt>
                <c:pt idx="12704">
                  <c:v>43.354990000000001</c:v>
                </c:pt>
                <c:pt idx="12705">
                  <c:v>43.359729999999999</c:v>
                </c:pt>
                <c:pt idx="12706">
                  <c:v>43.364470000000004</c:v>
                </c:pt>
                <c:pt idx="12707">
                  <c:v>43.369209999999995</c:v>
                </c:pt>
                <c:pt idx="12708">
                  <c:v>43.373939999999997</c:v>
                </c:pt>
                <c:pt idx="12709">
                  <c:v>43.378680000000003</c:v>
                </c:pt>
                <c:pt idx="12710">
                  <c:v>43.383420000000001</c:v>
                </c:pt>
                <c:pt idx="12711">
                  <c:v>43.388159999999999</c:v>
                </c:pt>
                <c:pt idx="12712">
                  <c:v>43.392890000000001</c:v>
                </c:pt>
                <c:pt idx="12713">
                  <c:v>43.397629999999999</c:v>
                </c:pt>
                <c:pt idx="12714">
                  <c:v>43.402370000000005</c:v>
                </c:pt>
                <c:pt idx="12715">
                  <c:v>43.407109999999996</c:v>
                </c:pt>
                <c:pt idx="12716">
                  <c:v>43.411850000000001</c:v>
                </c:pt>
                <c:pt idx="12717">
                  <c:v>43.416580000000003</c:v>
                </c:pt>
                <c:pt idx="12718">
                  <c:v>43.421320000000001</c:v>
                </c:pt>
                <c:pt idx="12719">
                  <c:v>43.42606</c:v>
                </c:pt>
                <c:pt idx="12720">
                  <c:v>43.430799999999998</c:v>
                </c:pt>
                <c:pt idx="12721">
                  <c:v>43.435540000000003</c:v>
                </c:pt>
                <c:pt idx="12722">
                  <c:v>43.440270000000005</c:v>
                </c:pt>
                <c:pt idx="12723">
                  <c:v>43.445009999999996</c:v>
                </c:pt>
                <c:pt idx="12724">
                  <c:v>43.449750000000002</c:v>
                </c:pt>
                <c:pt idx="12725">
                  <c:v>43.45449</c:v>
                </c:pt>
                <c:pt idx="12726">
                  <c:v>43.459229999999998</c:v>
                </c:pt>
                <c:pt idx="12727">
                  <c:v>43.46396</c:v>
                </c:pt>
                <c:pt idx="12728">
                  <c:v>43.468699999999998</c:v>
                </c:pt>
                <c:pt idx="12729">
                  <c:v>43.473440000000004</c:v>
                </c:pt>
                <c:pt idx="12730">
                  <c:v>43.478179999999995</c:v>
                </c:pt>
                <c:pt idx="12731">
                  <c:v>43.482909999999997</c:v>
                </c:pt>
                <c:pt idx="12732">
                  <c:v>43.487650000000002</c:v>
                </c:pt>
                <c:pt idx="12733">
                  <c:v>43.49239</c:v>
                </c:pt>
                <c:pt idx="12734">
                  <c:v>43.497129999999999</c:v>
                </c:pt>
                <c:pt idx="12735">
                  <c:v>43.501869999999997</c:v>
                </c:pt>
                <c:pt idx="12736">
                  <c:v>43.506599999999999</c:v>
                </c:pt>
                <c:pt idx="12737">
                  <c:v>43.511340000000004</c:v>
                </c:pt>
                <c:pt idx="12738">
                  <c:v>43.516079999999995</c:v>
                </c:pt>
                <c:pt idx="12739">
                  <c:v>43.520820000000001</c:v>
                </c:pt>
                <c:pt idx="12740">
                  <c:v>43.525559999999999</c:v>
                </c:pt>
                <c:pt idx="12741">
                  <c:v>43.530300000000004</c:v>
                </c:pt>
                <c:pt idx="12742">
                  <c:v>43.535039999999995</c:v>
                </c:pt>
                <c:pt idx="12743">
                  <c:v>43.539769999999997</c:v>
                </c:pt>
                <c:pt idx="12744">
                  <c:v>43.544510000000002</c:v>
                </c:pt>
                <c:pt idx="12745">
                  <c:v>43.549250000000001</c:v>
                </c:pt>
                <c:pt idx="12746">
                  <c:v>43.553989999999999</c:v>
                </c:pt>
                <c:pt idx="12747">
                  <c:v>43.558720000000001</c:v>
                </c:pt>
                <c:pt idx="12748">
                  <c:v>43.563459999999999</c:v>
                </c:pt>
                <c:pt idx="12749">
                  <c:v>43.568200000000004</c:v>
                </c:pt>
                <c:pt idx="12750">
                  <c:v>43.572939999999996</c:v>
                </c:pt>
                <c:pt idx="12751">
                  <c:v>43.577680000000001</c:v>
                </c:pt>
                <c:pt idx="12752">
                  <c:v>43.582419999999999</c:v>
                </c:pt>
                <c:pt idx="12753">
                  <c:v>43.587159999999997</c:v>
                </c:pt>
                <c:pt idx="12754">
                  <c:v>43.591889999999999</c:v>
                </c:pt>
                <c:pt idx="12755">
                  <c:v>43.596629999999998</c:v>
                </c:pt>
                <c:pt idx="12756">
                  <c:v>43.601370000000003</c:v>
                </c:pt>
                <c:pt idx="12757">
                  <c:v>43.606109999999994</c:v>
                </c:pt>
                <c:pt idx="12758">
                  <c:v>43.610849999999999</c:v>
                </c:pt>
                <c:pt idx="12759">
                  <c:v>43.615590000000005</c:v>
                </c:pt>
                <c:pt idx="12760">
                  <c:v>43.620329999999996</c:v>
                </c:pt>
                <c:pt idx="12761">
                  <c:v>43.625059999999998</c:v>
                </c:pt>
                <c:pt idx="12762">
                  <c:v>43.629800000000003</c:v>
                </c:pt>
                <c:pt idx="12763">
                  <c:v>43.634540000000001</c:v>
                </c:pt>
                <c:pt idx="12764">
                  <c:v>43.639279999999999</c:v>
                </c:pt>
                <c:pt idx="12765">
                  <c:v>43.644019999999998</c:v>
                </c:pt>
                <c:pt idx="12766">
                  <c:v>43.648760000000003</c:v>
                </c:pt>
                <c:pt idx="12767">
                  <c:v>43.653500000000001</c:v>
                </c:pt>
                <c:pt idx="12768">
                  <c:v>43.658229999999996</c:v>
                </c:pt>
                <c:pt idx="12769">
                  <c:v>43.662970000000001</c:v>
                </c:pt>
                <c:pt idx="12770">
                  <c:v>43.66771</c:v>
                </c:pt>
                <c:pt idx="12771">
                  <c:v>43.672450000000005</c:v>
                </c:pt>
                <c:pt idx="12772">
                  <c:v>43.677189999999996</c:v>
                </c:pt>
                <c:pt idx="12773">
                  <c:v>43.681930000000001</c:v>
                </c:pt>
                <c:pt idx="12774">
                  <c:v>43.686669999999999</c:v>
                </c:pt>
                <c:pt idx="12775">
                  <c:v>43.691400000000002</c:v>
                </c:pt>
                <c:pt idx="12776">
                  <c:v>43.696150000000003</c:v>
                </c:pt>
                <c:pt idx="12777">
                  <c:v>43.700890000000001</c:v>
                </c:pt>
                <c:pt idx="12778">
                  <c:v>43.705620000000003</c:v>
                </c:pt>
                <c:pt idx="12779">
                  <c:v>43.710359999999994</c:v>
                </c:pt>
                <c:pt idx="12780">
                  <c:v>43.7151</c:v>
                </c:pt>
                <c:pt idx="12781">
                  <c:v>43.719840000000005</c:v>
                </c:pt>
                <c:pt idx="12782">
                  <c:v>43.724579999999996</c:v>
                </c:pt>
                <c:pt idx="12783">
                  <c:v>43.729320000000001</c:v>
                </c:pt>
                <c:pt idx="12784">
                  <c:v>43.734059999999999</c:v>
                </c:pt>
                <c:pt idx="12785">
                  <c:v>43.738790000000002</c:v>
                </c:pt>
                <c:pt idx="12786">
                  <c:v>43.74353</c:v>
                </c:pt>
                <c:pt idx="12787">
                  <c:v>43.748269999999998</c:v>
                </c:pt>
                <c:pt idx="12788">
                  <c:v>43.753010000000003</c:v>
                </c:pt>
                <c:pt idx="12789">
                  <c:v>43.757750000000001</c:v>
                </c:pt>
                <c:pt idx="12790">
                  <c:v>43.76249</c:v>
                </c:pt>
                <c:pt idx="12791">
                  <c:v>43.767229999999998</c:v>
                </c:pt>
                <c:pt idx="12792">
                  <c:v>43.771970000000003</c:v>
                </c:pt>
                <c:pt idx="12793">
                  <c:v>43.776710000000001</c:v>
                </c:pt>
                <c:pt idx="12794">
                  <c:v>43.78145</c:v>
                </c:pt>
                <c:pt idx="12795">
                  <c:v>43.786190000000005</c:v>
                </c:pt>
                <c:pt idx="12796">
                  <c:v>43.790929999999996</c:v>
                </c:pt>
                <c:pt idx="12797">
                  <c:v>43.795659999999998</c:v>
                </c:pt>
                <c:pt idx="12798">
                  <c:v>43.800400000000003</c:v>
                </c:pt>
                <c:pt idx="12799">
                  <c:v>43.805140000000002</c:v>
                </c:pt>
                <c:pt idx="12800">
                  <c:v>43.80988</c:v>
                </c:pt>
                <c:pt idx="12801">
                  <c:v>43.814619999999998</c:v>
                </c:pt>
                <c:pt idx="12802">
                  <c:v>43.819360000000003</c:v>
                </c:pt>
                <c:pt idx="12803">
                  <c:v>43.824099999999994</c:v>
                </c:pt>
                <c:pt idx="12804">
                  <c:v>43.82884</c:v>
                </c:pt>
                <c:pt idx="12805">
                  <c:v>43.833579999999998</c:v>
                </c:pt>
                <c:pt idx="12806">
                  <c:v>43.838320000000003</c:v>
                </c:pt>
                <c:pt idx="12807">
                  <c:v>43.843060000000001</c:v>
                </c:pt>
                <c:pt idx="12808">
                  <c:v>43.847799999999999</c:v>
                </c:pt>
                <c:pt idx="12809">
                  <c:v>43.852530000000002</c:v>
                </c:pt>
                <c:pt idx="12810">
                  <c:v>43.857279999999996</c:v>
                </c:pt>
                <c:pt idx="12811">
                  <c:v>43.862020000000001</c:v>
                </c:pt>
                <c:pt idx="12812">
                  <c:v>43.866750000000003</c:v>
                </c:pt>
                <c:pt idx="12813">
                  <c:v>43.871490000000001</c:v>
                </c:pt>
                <c:pt idx="12814">
                  <c:v>43.87623</c:v>
                </c:pt>
                <c:pt idx="12815">
                  <c:v>43.880969999999998</c:v>
                </c:pt>
                <c:pt idx="12816">
                  <c:v>43.885710000000003</c:v>
                </c:pt>
                <c:pt idx="12817">
                  <c:v>43.890449999999994</c:v>
                </c:pt>
                <c:pt idx="12818">
                  <c:v>43.895189999999999</c:v>
                </c:pt>
                <c:pt idx="12819">
                  <c:v>43.899929999999998</c:v>
                </c:pt>
                <c:pt idx="12820">
                  <c:v>43.904670000000003</c:v>
                </c:pt>
                <c:pt idx="12821">
                  <c:v>43.909410000000001</c:v>
                </c:pt>
                <c:pt idx="12822">
                  <c:v>43.914149999999999</c:v>
                </c:pt>
                <c:pt idx="12823">
                  <c:v>43.918890000000005</c:v>
                </c:pt>
                <c:pt idx="12824">
                  <c:v>43.923629999999996</c:v>
                </c:pt>
                <c:pt idx="12825">
                  <c:v>43.928370000000001</c:v>
                </c:pt>
                <c:pt idx="12826">
                  <c:v>43.933109999999999</c:v>
                </c:pt>
                <c:pt idx="12827">
                  <c:v>43.937849999999997</c:v>
                </c:pt>
                <c:pt idx="12828">
                  <c:v>43.942589999999996</c:v>
                </c:pt>
                <c:pt idx="12829">
                  <c:v>43.947330000000001</c:v>
                </c:pt>
                <c:pt idx="12830">
                  <c:v>43.952070000000006</c:v>
                </c:pt>
                <c:pt idx="12831">
                  <c:v>43.956809999999997</c:v>
                </c:pt>
                <c:pt idx="12832">
                  <c:v>43.961550000000003</c:v>
                </c:pt>
                <c:pt idx="12833">
                  <c:v>43.966290000000001</c:v>
                </c:pt>
                <c:pt idx="12834">
                  <c:v>43.971020000000003</c:v>
                </c:pt>
                <c:pt idx="12835">
                  <c:v>43.975769999999997</c:v>
                </c:pt>
                <c:pt idx="12836">
                  <c:v>43.980510000000002</c:v>
                </c:pt>
                <c:pt idx="12837">
                  <c:v>43.985240000000005</c:v>
                </c:pt>
                <c:pt idx="12838">
                  <c:v>43.989989999999999</c:v>
                </c:pt>
                <c:pt idx="12839">
                  <c:v>43.994720000000001</c:v>
                </c:pt>
                <c:pt idx="12840">
                  <c:v>43.999459999999999</c:v>
                </c:pt>
                <c:pt idx="12841">
                  <c:v>44.00421</c:v>
                </c:pt>
                <c:pt idx="12842">
                  <c:v>44.008940000000003</c:v>
                </c:pt>
                <c:pt idx="12843">
                  <c:v>44.013680000000001</c:v>
                </c:pt>
                <c:pt idx="12844">
                  <c:v>44.018429999999995</c:v>
                </c:pt>
                <c:pt idx="12845">
                  <c:v>44.023159999999997</c:v>
                </c:pt>
                <c:pt idx="12846">
                  <c:v>44.027910000000006</c:v>
                </c:pt>
                <c:pt idx="12847">
                  <c:v>44.032640000000001</c:v>
                </c:pt>
                <c:pt idx="12848">
                  <c:v>44.037379999999999</c:v>
                </c:pt>
                <c:pt idx="12849">
                  <c:v>44.04213</c:v>
                </c:pt>
                <c:pt idx="12850">
                  <c:v>44.046860000000002</c:v>
                </c:pt>
                <c:pt idx="12851">
                  <c:v>44.051609999999997</c:v>
                </c:pt>
                <c:pt idx="12852">
                  <c:v>44.056339999999999</c:v>
                </c:pt>
                <c:pt idx="12853">
                  <c:v>44.061080000000004</c:v>
                </c:pt>
                <c:pt idx="12854">
                  <c:v>44.065829999999998</c:v>
                </c:pt>
                <c:pt idx="12855">
                  <c:v>44.07056</c:v>
                </c:pt>
                <c:pt idx="12856">
                  <c:v>44.075310000000002</c:v>
                </c:pt>
                <c:pt idx="12857">
                  <c:v>44.08005</c:v>
                </c:pt>
                <c:pt idx="12858">
                  <c:v>44.084789999999998</c:v>
                </c:pt>
                <c:pt idx="12859">
                  <c:v>44.089530000000003</c:v>
                </c:pt>
                <c:pt idx="12860">
                  <c:v>44.094269999999995</c:v>
                </c:pt>
                <c:pt idx="12861">
                  <c:v>44.09901</c:v>
                </c:pt>
                <c:pt idx="12862">
                  <c:v>44.103749999999998</c:v>
                </c:pt>
                <c:pt idx="12863">
                  <c:v>44.108490000000003</c:v>
                </c:pt>
                <c:pt idx="12864">
                  <c:v>44.113230000000001</c:v>
                </c:pt>
                <c:pt idx="12865">
                  <c:v>44.11797</c:v>
                </c:pt>
                <c:pt idx="12866">
                  <c:v>44.122710000000005</c:v>
                </c:pt>
                <c:pt idx="12867">
                  <c:v>44.127449999999996</c:v>
                </c:pt>
                <c:pt idx="12868">
                  <c:v>44.132190000000001</c:v>
                </c:pt>
                <c:pt idx="12869">
                  <c:v>44.13693</c:v>
                </c:pt>
                <c:pt idx="12870">
                  <c:v>44.141669999999998</c:v>
                </c:pt>
                <c:pt idx="12871">
                  <c:v>44.146409999999996</c:v>
                </c:pt>
                <c:pt idx="12872">
                  <c:v>44.151150000000001</c:v>
                </c:pt>
                <c:pt idx="12873">
                  <c:v>44.155890000000007</c:v>
                </c:pt>
                <c:pt idx="12874">
                  <c:v>44.160629999999998</c:v>
                </c:pt>
                <c:pt idx="12875">
                  <c:v>44.165370000000003</c:v>
                </c:pt>
                <c:pt idx="12876">
                  <c:v>44.170110000000001</c:v>
                </c:pt>
                <c:pt idx="12877">
                  <c:v>44.174849999999999</c:v>
                </c:pt>
                <c:pt idx="12878">
                  <c:v>44.179589999999997</c:v>
                </c:pt>
                <c:pt idx="12879">
                  <c:v>44.184330000000003</c:v>
                </c:pt>
                <c:pt idx="12880">
                  <c:v>44.189069999999994</c:v>
                </c:pt>
                <c:pt idx="12881">
                  <c:v>44.193820000000002</c:v>
                </c:pt>
                <c:pt idx="12882">
                  <c:v>44.198560000000001</c:v>
                </c:pt>
                <c:pt idx="12883">
                  <c:v>44.203299999999999</c:v>
                </c:pt>
                <c:pt idx="12884">
                  <c:v>44.208039999999997</c:v>
                </c:pt>
                <c:pt idx="12885">
                  <c:v>44.212780000000002</c:v>
                </c:pt>
                <c:pt idx="12886">
                  <c:v>44.21752</c:v>
                </c:pt>
                <c:pt idx="12887">
                  <c:v>44.222259999999999</c:v>
                </c:pt>
                <c:pt idx="12888">
                  <c:v>44.227000000000004</c:v>
                </c:pt>
                <c:pt idx="12889">
                  <c:v>44.231740000000002</c:v>
                </c:pt>
                <c:pt idx="12890">
                  <c:v>44.23648</c:v>
                </c:pt>
                <c:pt idx="12891">
                  <c:v>44.241219999999998</c:v>
                </c:pt>
                <c:pt idx="12892">
                  <c:v>44.245960000000004</c:v>
                </c:pt>
                <c:pt idx="12893">
                  <c:v>44.250699999999995</c:v>
                </c:pt>
                <c:pt idx="12894">
                  <c:v>44.25544</c:v>
                </c:pt>
                <c:pt idx="12895">
                  <c:v>44.260189999999994</c:v>
                </c:pt>
                <c:pt idx="12896">
                  <c:v>44.26493</c:v>
                </c:pt>
                <c:pt idx="12897">
                  <c:v>44.269669999999998</c:v>
                </c:pt>
                <c:pt idx="12898">
                  <c:v>44.274410000000003</c:v>
                </c:pt>
                <c:pt idx="12899">
                  <c:v>44.279150000000001</c:v>
                </c:pt>
                <c:pt idx="12900">
                  <c:v>44.28389</c:v>
                </c:pt>
                <c:pt idx="12901">
                  <c:v>44.288630000000005</c:v>
                </c:pt>
                <c:pt idx="12902">
                  <c:v>44.293369999999996</c:v>
                </c:pt>
                <c:pt idx="12903">
                  <c:v>44.298110000000001</c:v>
                </c:pt>
                <c:pt idx="12904">
                  <c:v>44.302849999999999</c:v>
                </c:pt>
                <c:pt idx="12905">
                  <c:v>44.307589999999998</c:v>
                </c:pt>
                <c:pt idx="12906">
                  <c:v>44.312339999999999</c:v>
                </c:pt>
                <c:pt idx="12907">
                  <c:v>44.317080000000004</c:v>
                </c:pt>
                <c:pt idx="12908">
                  <c:v>44.321819999999995</c:v>
                </c:pt>
                <c:pt idx="12909">
                  <c:v>44.326560000000001</c:v>
                </c:pt>
                <c:pt idx="12910">
                  <c:v>44.331299999999999</c:v>
                </c:pt>
                <c:pt idx="12911">
                  <c:v>44.336039999999997</c:v>
                </c:pt>
                <c:pt idx="12912">
                  <c:v>44.340780000000002</c:v>
                </c:pt>
                <c:pt idx="12913">
                  <c:v>44.34552</c:v>
                </c:pt>
                <c:pt idx="12914">
                  <c:v>44.350260000000006</c:v>
                </c:pt>
                <c:pt idx="12915">
                  <c:v>44.35501</c:v>
                </c:pt>
                <c:pt idx="12916">
                  <c:v>44.359750000000005</c:v>
                </c:pt>
                <c:pt idx="12917">
                  <c:v>44.364489999999996</c:v>
                </c:pt>
                <c:pt idx="12918">
                  <c:v>44.369230000000002</c:v>
                </c:pt>
                <c:pt idx="12919">
                  <c:v>44.37397</c:v>
                </c:pt>
                <c:pt idx="12920">
                  <c:v>44.378710000000005</c:v>
                </c:pt>
                <c:pt idx="12921">
                  <c:v>44.383449999999996</c:v>
                </c:pt>
                <c:pt idx="12922">
                  <c:v>44.388190000000002</c:v>
                </c:pt>
                <c:pt idx="12923">
                  <c:v>44.392939999999996</c:v>
                </c:pt>
                <c:pt idx="12924">
                  <c:v>44.397680000000001</c:v>
                </c:pt>
                <c:pt idx="12925">
                  <c:v>44.402419999999999</c:v>
                </c:pt>
                <c:pt idx="12926">
                  <c:v>44.407160000000005</c:v>
                </c:pt>
                <c:pt idx="12927">
                  <c:v>44.411899999999996</c:v>
                </c:pt>
                <c:pt idx="12928">
                  <c:v>44.416640000000001</c:v>
                </c:pt>
                <c:pt idx="12929">
                  <c:v>44.421380000000006</c:v>
                </c:pt>
                <c:pt idx="12930">
                  <c:v>44.426119999999997</c:v>
                </c:pt>
                <c:pt idx="12931">
                  <c:v>44.430869999999999</c:v>
                </c:pt>
                <c:pt idx="12932">
                  <c:v>44.435609999999997</c:v>
                </c:pt>
                <c:pt idx="12933">
                  <c:v>44.440350000000002</c:v>
                </c:pt>
                <c:pt idx="12934">
                  <c:v>44.44509</c:v>
                </c:pt>
                <c:pt idx="12935">
                  <c:v>44.449830000000006</c:v>
                </c:pt>
                <c:pt idx="12936">
                  <c:v>44.454569999999997</c:v>
                </c:pt>
                <c:pt idx="12937">
                  <c:v>44.459319999999998</c:v>
                </c:pt>
                <c:pt idx="12938">
                  <c:v>44.464059999999996</c:v>
                </c:pt>
                <c:pt idx="12939">
                  <c:v>44.468800000000002</c:v>
                </c:pt>
                <c:pt idx="12940">
                  <c:v>44.47354</c:v>
                </c:pt>
                <c:pt idx="12941">
                  <c:v>44.478280000000005</c:v>
                </c:pt>
                <c:pt idx="12942">
                  <c:v>44.483019999999996</c:v>
                </c:pt>
                <c:pt idx="12943">
                  <c:v>44.487760000000002</c:v>
                </c:pt>
                <c:pt idx="12944">
                  <c:v>44.492509999999996</c:v>
                </c:pt>
                <c:pt idx="12945">
                  <c:v>44.497250000000001</c:v>
                </c:pt>
                <c:pt idx="12946">
                  <c:v>44.501989999999999</c:v>
                </c:pt>
                <c:pt idx="12947">
                  <c:v>44.506730000000005</c:v>
                </c:pt>
                <c:pt idx="12948">
                  <c:v>44.511469999999996</c:v>
                </c:pt>
                <c:pt idx="12949">
                  <c:v>44.516210000000001</c:v>
                </c:pt>
                <c:pt idx="12950">
                  <c:v>44.520959999999995</c:v>
                </c:pt>
                <c:pt idx="12951">
                  <c:v>44.525700000000001</c:v>
                </c:pt>
                <c:pt idx="12952">
                  <c:v>44.530439999999999</c:v>
                </c:pt>
                <c:pt idx="12953">
                  <c:v>44.535180000000004</c:v>
                </c:pt>
                <c:pt idx="12954">
                  <c:v>44.539919999999995</c:v>
                </c:pt>
                <c:pt idx="12955">
                  <c:v>44.544670000000004</c:v>
                </c:pt>
                <c:pt idx="12956">
                  <c:v>44.549409999999995</c:v>
                </c:pt>
                <c:pt idx="12957">
                  <c:v>44.55415</c:v>
                </c:pt>
                <c:pt idx="12958">
                  <c:v>44.558889999999998</c:v>
                </c:pt>
                <c:pt idx="12959">
                  <c:v>44.563630000000003</c:v>
                </c:pt>
                <c:pt idx="12960">
                  <c:v>44.568370000000002</c:v>
                </c:pt>
                <c:pt idx="12961">
                  <c:v>44.573120000000003</c:v>
                </c:pt>
                <c:pt idx="12962">
                  <c:v>44.577859999999994</c:v>
                </c:pt>
                <c:pt idx="12963">
                  <c:v>44.582599999999999</c:v>
                </c:pt>
                <c:pt idx="12964">
                  <c:v>44.587340000000005</c:v>
                </c:pt>
                <c:pt idx="12965">
                  <c:v>44.592079999999996</c:v>
                </c:pt>
                <c:pt idx="12966">
                  <c:v>44.596820000000001</c:v>
                </c:pt>
                <c:pt idx="12967">
                  <c:v>44.601570000000002</c:v>
                </c:pt>
                <c:pt idx="12968">
                  <c:v>44.606310000000001</c:v>
                </c:pt>
                <c:pt idx="12969">
                  <c:v>44.611049999999999</c:v>
                </c:pt>
                <c:pt idx="12970">
                  <c:v>44.615790000000004</c:v>
                </c:pt>
                <c:pt idx="12971">
                  <c:v>44.620539999999998</c:v>
                </c:pt>
                <c:pt idx="12972">
                  <c:v>44.625280000000004</c:v>
                </c:pt>
                <c:pt idx="12973">
                  <c:v>44.630020000000002</c:v>
                </c:pt>
                <c:pt idx="12974">
                  <c:v>44.63476</c:v>
                </c:pt>
                <c:pt idx="12975">
                  <c:v>44.639510000000001</c:v>
                </c:pt>
                <c:pt idx="12976">
                  <c:v>44.644250000000007</c:v>
                </c:pt>
                <c:pt idx="12977">
                  <c:v>44.648989999999998</c:v>
                </c:pt>
                <c:pt idx="12978">
                  <c:v>44.653730000000003</c:v>
                </c:pt>
                <c:pt idx="12979">
                  <c:v>44.658470000000001</c:v>
                </c:pt>
                <c:pt idx="12980">
                  <c:v>44.663219999999995</c:v>
                </c:pt>
                <c:pt idx="12981">
                  <c:v>44.667960000000001</c:v>
                </c:pt>
                <c:pt idx="12982">
                  <c:v>44.672700000000006</c:v>
                </c:pt>
                <c:pt idx="12983">
                  <c:v>44.677439999999997</c:v>
                </c:pt>
                <c:pt idx="12984">
                  <c:v>44.682189999999999</c:v>
                </c:pt>
                <c:pt idx="12985">
                  <c:v>44.686929999999997</c:v>
                </c:pt>
                <c:pt idx="12986">
                  <c:v>44.691670000000002</c:v>
                </c:pt>
                <c:pt idx="12987">
                  <c:v>44.69641</c:v>
                </c:pt>
                <c:pt idx="12988">
                  <c:v>44.701159999999994</c:v>
                </c:pt>
                <c:pt idx="12989">
                  <c:v>44.7059</c:v>
                </c:pt>
                <c:pt idx="12990">
                  <c:v>44.710640000000005</c:v>
                </c:pt>
                <c:pt idx="12991">
                  <c:v>44.715379999999996</c:v>
                </c:pt>
                <c:pt idx="12992">
                  <c:v>44.720120000000001</c:v>
                </c:pt>
                <c:pt idx="12993">
                  <c:v>44.724870000000003</c:v>
                </c:pt>
                <c:pt idx="12994">
                  <c:v>44.729610000000001</c:v>
                </c:pt>
                <c:pt idx="12995">
                  <c:v>44.734349999999999</c:v>
                </c:pt>
                <c:pt idx="12996">
                  <c:v>44.739090000000004</c:v>
                </c:pt>
                <c:pt idx="12997">
                  <c:v>44.743839999999999</c:v>
                </c:pt>
                <c:pt idx="12998">
                  <c:v>44.748580000000004</c:v>
                </c:pt>
                <c:pt idx="12999">
                  <c:v>44.753320000000002</c:v>
                </c:pt>
                <c:pt idx="13000">
                  <c:v>44.75806</c:v>
                </c:pt>
                <c:pt idx="13001">
                  <c:v>44.762810000000002</c:v>
                </c:pt>
                <c:pt idx="13002">
                  <c:v>44.76755</c:v>
                </c:pt>
                <c:pt idx="13003">
                  <c:v>44.772289999999998</c:v>
                </c:pt>
                <c:pt idx="13004">
                  <c:v>44.77704</c:v>
                </c:pt>
                <c:pt idx="13005">
                  <c:v>44.781779999999998</c:v>
                </c:pt>
                <c:pt idx="13006">
                  <c:v>44.786520000000003</c:v>
                </c:pt>
                <c:pt idx="13007">
                  <c:v>44.791260000000001</c:v>
                </c:pt>
                <c:pt idx="13008">
                  <c:v>44.795999999999999</c:v>
                </c:pt>
                <c:pt idx="13009">
                  <c:v>44.800750000000001</c:v>
                </c:pt>
                <c:pt idx="13010">
                  <c:v>44.805490000000006</c:v>
                </c:pt>
                <c:pt idx="13011">
                  <c:v>44.810229999999997</c:v>
                </c:pt>
                <c:pt idx="13012">
                  <c:v>44.814970000000002</c:v>
                </c:pt>
                <c:pt idx="13013">
                  <c:v>44.819720000000004</c:v>
                </c:pt>
                <c:pt idx="13014">
                  <c:v>44.824459999999995</c:v>
                </c:pt>
                <c:pt idx="13015">
                  <c:v>44.8292</c:v>
                </c:pt>
                <c:pt idx="13016">
                  <c:v>44.833949999999994</c:v>
                </c:pt>
                <c:pt idx="13017">
                  <c:v>44.83869</c:v>
                </c:pt>
                <c:pt idx="13018">
                  <c:v>44.843429999999998</c:v>
                </c:pt>
                <c:pt idx="13019">
                  <c:v>44.848170000000003</c:v>
                </c:pt>
                <c:pt idx="13020">
                  <c:v>44.852919999999997</c:v>
                </c:pt>
                <c:pt idx="13021">
                  <c:v>44.857660000000003</c:v>
                </c:pt>
                <c:pt idx="13022">
                  <c:v>44.862399999999994</c:v>
                </c:pt>
                <c:pt idx="13023">
                  <c:v>44.867150000000002</c:v>
                </c:pt>
                <c:pt idx="13024">
                  <c:v>44.87189</c:v>
                </c:pt>
                <c:pt idx="13025">
                  <c:v>44.876629999999999</c:v>
                </c:pt>
                <c:pt idx="13026">
                  <c:v>44.88138</c:v>
                </c:pt>
                <c:pt idx="13027">
                  <c:v>44.886119999999998</c:v>
                </c:pt>
                <c:pt idx="13028">
                  <c:v>44.890859999999996</c:v>
                </c:pt>
                <c:pt idx="13029">
                  <c:v>44.895600000000002</c:v>
                </c:pt>
                <c:pt idx="13030">
                  <c:v>44.900349999999996</c:v>
                </c:pt>
                <c:pt idx="13031">
                  <c:v>44.905090000000001</c:v>
                </c:pt>
                <c:pt idx="13032">
                  <c:v>44.909829999999999</c:v>
                </c:pt>
                <c:pt idx="13033">
                  <c:v>44.914580000000001</c:v>
                </c:pt>
                <c:pt idx="13034">
                  <c:v>44.919319999999999</c:v>
                </c:pt>
                <c:pt idx="13035">
                  <c:v>44.924060000000004</c:v>
                </c:pt>
                <c:pt idx="13036">
                  <c:v>44.928809999999999</c:v>
                </c:pt>
                <c:pt idx="13037">
                  <c:v>44.933550000000004</c:v>
                </c:pt>
                <c:pt idx="13038">
                  <c:v>44.938290000000002</c:v>
                </c:pt>
                <c:pt idx="13039">
                  <c:v>44.94303</c:v>
                </c:pt>
                <c:pt idx="13040">
                  <c:v>44.947780000000002</c:v>
                </c:pt>
                <c:pt idx="13041">
                  <c:v>44.95252</c:v>
                </c:pt>
                <c:pt idx="13042">
                  <c:v>44.957270000000001</c:v>
                </c:pt>
                <c:pt idx="13043">
                  <c:v>44.962009999999999</c:v>
                </c:pt>
                <c:pt idx="13044">
                  <c:v>44.966749999999998</c:v>
                </c:pt>
                <c:pt idx="13045">
                  <c:v>44.971499999999999</c:v>
                </c:pt>
                <c:pt idx="13046">
                  <c:v>44.976240000000004</c:v>
                </c:pt>
                <c:pt idx="13047">
                  <c:v>44.980979999999995</c:v>
                </c:pt>
                <c:pt idx="13048">
                  <c:v>44.985730000000004</c:v>
                </c:pt>
                <c:pt idx="13049">
                  <c:v>44.990469999999995</c:v>
                </c:pt>
                <c:pt idx="13050">
                  <c:v>44.99521</c:v>
                </c:pt>
                <c:pt idx="13051">
                  <c:v>44.999949999999998</c:v>
                </c:pt>
                <c:pt idx="13052">
                  <c:v>45.0047</c:v>
                </c:pt>
                <c:pt idx="13053">
                  <c:v>45.009439999999998</c:v>
                </c:pt>
                <c:pt idx="13054">
                  <c:v>45.014180000000003</c:v>
                </c:pt>
                <c:pt idx="13055">
                  <c:v>45.018929999999997</c:v>
                </c:pt>
                <c:pt idx="13056">
                  <c:v>45.023670000000003</c:v>
                </c:pt>
                <c:pt idx="13057">
                  <c:v>45.028410000000001</c:v>
                </c:pt>
                <c:pt idx="13058">
                  <c:v>45.033160000000002</c:v>
                </c:pt>
                <c:pt idx="13059">
                  <c:v>45.0379</c:v>
                </c:pt>
                <c:pt idx="13060">
                  <c:v>45.042649999999995</c:v>
                </c:pt>
                <c:pt idx="13061">
                  <c:v>45.04739</c:v>
                </c:pt>
                <c:pt idx="13062">
                  <c:v>45.052130000000005</c:v>
                </c:pt>
                <c:pt idx="13063">
                  <c:v>45.05688</c:v>
                </c:pt>
                <c:pt idx="13064">
                  <c:v>45.061619999999998</c:v>
                </c:pt>
                <c:pt idx="13065">
                  <c:v>45.066360000000003</c:v>
                </c:pt>
                <c:pt idx="13066">
                  <c:v>45.071109999999997</c:v>
                </c:pt>
                <c:pt idx="13067">
                  <c:v>45.075850000000003</c:v>
                </c:pt>
                <c:pt idx="13068">
                  <c:v>45.080589999999994</c:v>
                </c:pt>
                <c:pt idx="13069">
                  <c:v>45.085340000000002</c:v>
                </c:pt>
                <c:pt idx="13070">
                  <c:v>45.09008</c:v>
                </c:pt>
                <c:pt idx="13071">
                  <c:v>45.094830000000002</c:v>
                </c:pt>
                <c:pt idx="13072">
                  <c:v>45.09957</c:v>
                </c:pt>
                <c:pt idx="13073">
                  <c:v>45.104309999999998</c:v>
                </c:pt>
                <c:pt idx="13074">
                  <c:v>45.109059999999999</c:v>
                </c:pt>
                <c:pt idx="13075">
                  <c:v>45.113800000000005</c:v>
                </c:pt>
                <c:pt idx="13076">
                  <c:v>45.118539999999996</c:v>
                </c:pt>
                <c:pt idx="13077">
                  <c:v>45.123290000000004</c:v>
                </c:pt>
                <c:pt idx="13078">
                  <c:v>45.128030000000003</c:v>
                </c:pt>
                <c:pt idx="13079">
                  <c:v>45.132770000000001</c:v>
                </c:pt>
                <c:pt idx="13080">
                  <c:v>45.137520000000002</c:v>
                </c:pt>
                <c:pt idx="13081">
                  <c:v>45.142259999999993</c:v>
                </c:pt>
                <c:pt idx="13082">
                  <c:v>45.147010000000002</c:v>
                </c:pt>
                <c:pt idx="13083">
                  <c:v>45.15175</c:v>
                </c:pt>
                <c:pt idx="13084">
                  <c:v>45.156489999999998</c:v>
                </c:pt>
                <c:pt idx="13085">
                  <c:v>45.161239999999999</c:v>
                </c:pt>
                <c:pt idx="13086">
                  <c:v>45.165980000000005</c:v>
                </c:pt>
                <c:pt idx="13087">
                  <c:v>45.170729999999999</c:v>
                </c:pt>
                <c:pt idx="13088">
                  <c:v>45.175470000000004</c:v>
                </c:pt>
                <c:pt idx="13089">
                  <c:v>45.180219999999998</c:v>
                </c:pt>
                <c:pt idx="13090">
                  <c:v>45.184960000000004</c:v>
                </c:pt>
                <c:pt idx="13091">
                  <c:v>45.189700000000002</c:v>
                </c:pt>
                <c:pt idx="13092">
                  <c:v>45.194449999999996</c:v>
                </c:pt>
                <c:pt idx="13093">
                  <c:v>45.199190000000002</c:v>
                </c:pt>
                <c:pt idx="13094">
                  <c:v>45.203939999999996</c:v>
                </c:pt>
                <c:pt idx="13095">
                  <c:v>45.208680000000001</c:v>
                </c:pt>
                <c:pt idx="13096">
                  <c:v>45.213419999999999</c:v>
                </c:pt>
                <c:pt idx="13097">
                  <c:v>45.218170000000001</c:v>
                </c:pt>
                <c:pt idx="13098">
                  <c:v>45.222909999999999</c:v>
                </c:pt>
                <c:pt idx="13099">
                  <c:v>45.227650000000004</c:v>
                </c:pt>
                <c:pt idx="13100">
                  <c:v>45.232399999999998</c:v>
                </c:pt>
                <c:pt idx="13101">
                  <c:v>45.237140000000004</c:v>
                </c:pt>
                <c:pt idx="13102">
                  <c:v>45.241889999999998</c:v>
                </c:pt>
                <c:pt idx="13103">
                  <c:v>45.246630000000003</c:v>
                </c:pt>
                <c:pt idx="13104">
                  <c:v>45.251379999999997</c:v>
                </c:pt>
                <c:pt idx="13105">
                  <c:v>45.256119999999996</c:v>
                </c:pt>
                <c:pt idx="13106">
                  <c:v>45.260870000000004</c:v>
                </c:pt>
                <c:pt idx="13107">
                  <c:v>45.265609999999995</c:v>
                </c:pt>
                <c:pt idx="13108">
                  <c:v>45.270350000000001</c:v>
                </c:pt>
                <c:pt idx="13109">
                  <c:v>45.275100000000002</c:v>
                </c:pt>
                <c:pt idx="13110">
                  <c:v>45.27984</c:v>
                </c:pt>
                <c:pt idx="13111">
                  <c:v>45.284579999999998</c:v>
                </c:pt>
                <c:pt idx="13112">
                  <c:v>45.28933</c:v>
                </c:pt>
                <c:pt idx="13113">
                  <c:v>45.294080000000001</c:v>
                </c:pt>
                <c:pt idx="13114">
                  <c:v>45.298819999999999</c:v>
                </c:pt>
                <c:pt idx="13115">
                  <c:v>45.303559999999997</c:v>
                </c:pt>
                <c:pt idx="13116">
                  <c:v>45.308309999999999</c:v>
                </c:pt>
                <c:pt idx="13117">
                  <c:v>45.313050000000004</c:v>
                </c:pt>
                <c:pt idx="13118">
                  <c:v>45.317799999999998</c:v>
                </c:pt>
                <c:pt idx="13119">
                  <c:v>45.322540000000004</c:v>
                </c:pt>
                <c:pt idx="13120">
                  <c:v>45.327289999999998</c:v>
                </c:pt>
                <c:pt idx="13121">
                  <c:v>45.332030000000003</c:v>
                </c:pt>
                <c:pt idx="13122">
                  <c:v>45.336779999999997</c:v>
                </c:pt>
                <c:pt idx="13123">
                  <c:v>45.341520000000003</c:v>
                </c:pt>
                <c:pt idx="13124">
                  <c:v>45.346260000000001</c:v>
                </c:pt>
                <c:pt idx="13125">
                  <c:v>45.351009999999995</c:v>
                </c:pt>
                <c:pt idx="13126">
                  <c:v>45.35575</c:v>
                </c:pt>
                <c:pt idx="13127">
                  <c:v>45.360499999999995</c:v>
                </c:pt>
                <c:pt idx="13128">
                  <c:v>45.36524</c:v>
                </c:pt>
                <c:pt idx="13129">
                  <c:v>45.369990000000001</c:v>
                </c:pt>
                <c:pt idx="13130">
                  <c:v>45.37473</c:v>
                </c:pt>
                <c:pt idx="13131">
                  <c:v>45.379469999999998</c:v>
                </c:pt>
                <c:pt idx="13132">
                  <c:v>45.384220000000006</c:v>
                </c:pt>
                <c:pt idx="13133">
                  <c:v>45.388959999999997</c:v>
                </c:pt>
                <c:pt idx="13134">
                  <c:v>45.393709999999999</c:v>
                </c:pt>
                <c:pt idx="13135">
                  <c:v>45.39846</c:v>
                </c:pt>
                <c:pt idx="13136">
                  <c:v>45.403199999999998</c:v>
                </c:pt>
                <c:pt idx="13137">
                  <c:v>45.407940000000004</c:v>
                </c:pt>
                <c:pt idx="13138">
                  <c:v>45.412689999999998</c:v>
                </c:pt>
                <c:pt idx="13139">
                  <c:v>45.417430000000003</c:v>
                </c:pt>
                <c:pt idx="13140">
                  <c:v>45.422179999999997</c:v>
                </c:pt>
                <c:pt idx="13141">
                  <c:v>45.426920000000003</c:v>
                </c:pt>
                <c:pt idx="13142">
                  <c:v>45.431669999999997</c:v>
                </c:pt>
                <c:pt idx="13143">
                  <c:v>45.436410000000002</c:v>
                </c:pt>
                <c:pt idx="13144">
                  <c:v>45.441160000000004</c:v>
                </c:pt>
                <c:pt idx="13145">
                  <c:v>45.445899999999995</c:v>
                </c:pt>
                <c:pt idx="13146">
                  <c:v>45.450650000000003</c:v>
                </c:pt>
                <c:pt idx="13147">
                  <c:v>45.455390000000001</c:v>
                </c:pt>
                <c:pt idx="13148">
                  <c:v>45.460140000000003</c:v>
                </c:pt>
                <c:pt idx="13149">
                  <c:v>45.464880000000001</c:v>
                </c:pt>
                <c:pt idx="13150">
                  <c:v>45.469629999999995</c:v>
                </c:pt>
                <c:pt idx="13151">
                  <c:v>45.47437</c:v>
                </c:pt>
                <c:pt idx="13152">
                  <c:v>45.479119999999995</c:v>
                </c:pt>
                <c:pt idx="13153">
                  <c:v>45.48386</c:v>
                </c:pt>
                <c:pt idx="13154">
                  <c:v>45.488610000000001</c:v>
                </c:pt>
                <c:pt idx="13155">
                  <c:v>45.49335</c:v>
                </c:pt>
                <c:pt idx="13156">
                  <c:v>45.498100000000001</c:v>
                </c:pt>
                <c:pt idx="13157">
                  <c:v>45.502840000000006</c:v>
                </c:pt>
                <c:pt idx="13158">
                  <c:v>45.50759</c:v>
                </c:pt>
                <c:pt idx="13159">
                  <c:v>45.512329999999999</c:v>
                </c:pt>
                <c:pt idx="13160">
                  <c:v>45.51708</c:v>
                </c:pt>
                <c:pt idx="13161">
                  <c:v>45.521819999999998</c:v>
                </c:pt>
                <c:pt idx="13162">
                  <c:v>45.52657</c:v>
                </c:pt>
                <c:pt idx="13163">
                  <c:v>45.531309999999998</c:v>
                </c:pt>
                <c:pt idx="13164">
                  <c:v>45.536060000000006</c:v>
                </c:pt>
                <c:pt idx="13165">
                  <c:v>45.540799999999997</c:v>
                </c:pt>
                <c:pt idx="13166">
                  <c:v>45.545549999999999</c:v>
                </c:pt>
                <c:pt idx="13167">
                  <c:v>45.550289999999997</c:v>
                </c:pt>
                <c:pt idx="13168">
                  <c:v>45.555039999999998</c:v>
                </c:pt>
                <c:pt idx="13169">
                  <c:v>45.559780000000003</c:v>
                </c:pt>
                <c:pt idx="13170">
                  <c:v>45.564529999999998</c:v>
                </c:pt>
                <c:pt idx="13171">
                  <c:v>45.569270000000003</c:v>
                </c:pt>
                <c:pt idx="13172">
                  <c:v>45.574019999999997</c:v>
                </c:pt>
                <c:pt idx="13173">
                  <c:v>45.578760000000003</c:v>
                </c:pt>
                <c:pt idx="13174">
                  <c:v>45.583510000000004</c:v>
                </c:pt>
                <c:pt idx="13175">
                  <c:v>45.588249999999995</c:v>
                </c:pt>
                <c:pt idx="13176">
                  <c:v>45.593000000000004</c:v>
                </c:pt>
                <c:pt idx="13177">
                  <c:v>45.597749999999998</c:v>
                </c:pt>
                <c:pt idx="13178">
                  <c:v>45.602490000000003</c:v>
                </c:pt>
                <c:pt idx="13179">
                  <c:v>45.607239999999997</c:v>
                </c:pt>
                <c:pt idx="13180">
                  <c:v>45.611980000000003</c:v>
                </c:pt>
                <c:pt idx="13181">
                  <c:v>45.616730000000004</c:v>
                </c:pt>
                <c:pt idx="13182">
                  <c:v>45.621469999999995</c:v>
                </c:pt>
                <c:pt idx="13183">
                  <c:v>45.626220000000004</c:v>
                </c:pt>
                <c:pt idx="13184">
                  <c:v>45.630960000000002</c:v>
                </c:pt>
                <c:pt idx="13185">
                  <c:v>45.635710000000003</c:v>
                </c:pt>
                <c:pt idx="13186">
                  <c:v>45.640450000000001</c:v>
                </c:pt>
                <c:pt idx="13187">
                  <c:v>45.645199999999996</c:v>
                </c:pt>
                <c:pt idx="13188">
                  <c:v>45.649950000000004</c:v>
                </c:pt>
                <c:pt idx="13189">
                  <c:v>45.654689999999995</c:v>
                </c:pt>
                <c:pt idx="13190">
                  <c:v>45.659440000000004</c:v>
                </c:pt>
                <c:pt idx="13191">
                  <c:v>45.664180000000002</c:v>
                </c:pt>
                <c:pt idx="13192">
                  <c:v>45.668930000000003</c:v>
                </c:pt>
                <c:pt idx="13193">
                  <c:v>45.673670000000001</c:v>
                </c:pt>
                <c:pt idx="13194">
                  <c:v>45.678419999999996</c:v>
                </c:pt>
                <c:pt idx="13195">
                  <c:v>45.683160000000001</c:v>
                </c:pt>
                <c:pt idx="13196">
                  <c:v>45.687909999999995</c:v>
                </c:pt>
                <c:pt idx="13197">
                  <c:v>45.692660000000004</c:v>
                </c:pt>
                <c:pt idx="13198">
                  <c:v>45.697400000000002</c:v>
                </c:pt>
                <c:pt idx="13199">
                  <c:v>45.702149999999996</c:v>
                </c:pt>
                <c:pt idx="13200">
                  <c:v>45.706890000000001</c:v>
                </c:pt>
                <c:pt idx="13201">
                  <c:v>45.711639999999996</c:v>
                </c:pt>
                <c:pt idx="13202">
                  <c:v>45.716380000000001</c:v>
                </c:pt>
                <c:pt idx="13203">
                  <c:v>45.721130000000002</c:v>
                </c:pt>
                <c:pt idx="13204">
                  <c:v>45.72587</c:v>
                </c:pt>
                <c:pt idx="13205">
                  <c:v>45.730620000000002</c:v>
                </c:pt>
                <c:pt idx="13206">
                  <c:v>45.735369999999996</c:v>
                </c:pt>
                <c:pt idx="13207">
                  <c:v>45.740110000000001</c:v>
                </c:pt>
                <c:pt idx="13208">
                  <c:v>45.744859999999996</c:v>
                </c:pt>
                <c:pt idx="13209">
                  <c:v>45.749600000000001</c:v>
                </c:pt>
                <c:pt idx="13210">
                  <c:v>45.754350000000002</c:v>
                </c:pt>
                <c:pt idx="13211">
                  <c:v>45.759099999999997</c:v>
                </c:pt>
                <c:pt idx="13212">
                  <c:v>45.763840000000002</c:v>
                </c:pt>
                <c:pt idx="13213">
                  <c:v>45.768589999999996</c:v>
                </c:pt>
                <c:pt idx="13214">
                  <c:v>45.773330000000001</c:v>
                </c:pt>
                <c:pt idx="13215">
                  <c:v>45.778079999999996</c:v>
                </c:pt>
                <c:pt idx="13216">
                  <c:v>45.782829999999997</c:v>
                </c:pt>
                <c:pt idx="13217">
                  <c:v>45.787570000000002</c:v>
                </c:pt>
                <c:pt idx="13218">
                  <c:v>45.792319999999997</c:v>
                </c:pt>
                <c:pt idx="13219">
                  <c:v>45.797060000000002</c:v>
                </c:pt>
                <c:pt idx="13220">
                  <c:v>45.801809999999996</c:v>
                </c:pt>
                <c:pt idx="13221">
                  <c:v>45.806560000000005</c:v>
                </c:pt>
                <c:pt idx="13222">
                  <c:v>45.811300000000003</c:v>
                </c:pt>
                <c:pt idx="13223">
                  <c:v>45.816049999999997</c:v>
                </c:pt>
                <c:pt idx="13224">
                  <c:v>45.820790000000002</c:v>
                </c:pt>
                <c:pt idx="13225">
                  <c:v>45.825539999999997</c:v>
                </c:pt>
                <c:pt idx="13226">
                  <c:v>45.830290000000005</c:v>
                </c:pt>
                <c:pt idx="13227">
                  <c:v>45.835029999999996</c:v>
                </c:pt>
                <c:pt idx="13228">
                  <c:v>45.839779999999998</c:v>
                </c:pt>
                <c:pt idx="13229">
                  <c:v>45.844529999999999</c:v>
                </c:pt>
                <c:pt idx="13230">
                  <c:v>45.849269999999997</c:v>
                </c:pt>
                <c:pt idx="13231">
                  <c:v>45.854020000000006</c:v>
                </c:pt>
                <c:pt idx="13232">
                  <c:v>45.858759999999997</c:v>
                </c:pt>
                <c:pt idx="13233">
                  <c:v>45.863510000000005</c:v>
                </c:pt>
                <c:pt idx="13234">
                  <c:v>45.868259999999999</c:v>
                </c:pt>
                <c:pt idx="13235">
                  <c:v>45.872999999999998</c:v>
                </c:pt>
                <c:pt idx="13236">
                  <c:v>45.877749999999999</c:v>
                </c:pt>
                <c:pt idx="13237">
                  <c:v>45.882489999999997</c:v>
                </c:pt>
                <c:pt idx="13238">
                  <c:v>45.887240000000006</c:v>
                </c:pt>
                <c:pt idx="13239">
                  <c:v>45.89199</c:v>
                </c:pt>
                <c:pt idx="13240">
                  <c:v>45.896740000000001</c:v>
                </c:pt>
                <c:pt idx="13241">
                  <c:v>45.901479999999999</c:v>
                </c:pt>
                <c:pt idx="13242">
                  <c:v>45.906230000000001</c:v>
                </c:pt>
                <c:pt idx="13243">
                  <c:v>45.910969999999999</c:v>
                </c:pt>
                <c:pt idx="13244">
                  <c:v>45.91572</c:v>
                </c:pt>
                <c:pt idx="13245">
                  <c:v>45.920469999999995</c:v>
                </c:pt>
                <c:pt idx="13246">
                  <c:v>45.92521</c:v>
                </c:pt>
                <c:pt idx="13247">
                  <c:v>45.929960000000001</c:v>
                </c:pt>
                <c:pt idx="13248">
                  <c:v>45.934699999999999</c:v>
                </c:pt>
                <c:pt idx="13249">
                  <c:v>45.939450000000001</c:v>
                </c:pt>
                <c:pt idx="13250">
                  <c:v>45.944199999999995</c:v>
                </c:pt>
                <c:pt idx="13251">
                  <c:v>45.94894</c:v>
                </c:pt>
                <c:pt idx="13252">
                  <c:v>45.953690000000002</c:v>
                </c:pt>
                <c:pt idx="13253">
                  <c:v>45.958440000000003</c:v>
                </c:pt>
                <c:pt idx="13254">
                  <c:v>45.963180000000001</c:v>
                </c:pt>
                <c:pt idx="13255">
                  <c:v>45.967929999999996</c:v>
                </c:pt>
                <c:pt idx="13256">
                  <c:v>45.972680000000004</c:v>
                </c:pt>
                <c:pt idx="13257">
                  <c:v>45.977419999999995</c:v>
                </c:pt>
                <c:pt idx="13258">
                  <c:v>45.982170000000004</c:v>
                </c:pt>
                <c:pt idx="13259">
                  <c:v>45.986919999999998</c:v>
                </c:pt>
                <c:pt idx="13260">
                  <c:v>45.991659999999996</c:v>
                </c:pt>
                <c:pt idx="13261">
                  <c:v>45.996410000000004</c:v>
                </c:pt>
                <c:pt idx="13262">
                  <c:v>46.001149999999996</c:v>
                </c:pt>
                <c:pt idx="13263">
                  <c:v>46.005900000000004</c:v>
                </c:pt>
                <c:pt idx="13264">
                  <c:v>46.010649999999998</c:v>
                </c:pt>
                <c:pt idx="13265">
                  <c:v>46.0154</c:v>
                </c:pt>
                <c:pt idx="13266">
                  <c:v>46.020139999999998</c:v>
                </c:pt>
                <c:pt idx="13267">
                  <c:v>46.024889999999999</c:v>
                </c:pt>
                <c:pt idx="13268">
                  <c:v>46.029639999999993</c:v>
                </c:pt>
                <c:pt idx="13269">
                  <c:v>46.034379999999999</c:v>
                </c:pt>
                <c:pt idx="13270">
                  <c:v>46.03913</c:v>
                </c:pt>
                <c:pt idx="13271">
                  <c:v>46.043880000000001</c:v>
                </c:pt>
                <c:pt idx="13272">
                  <c:v>46.04862</c:v>
                </c:pt>
                <c:pt idx="13273">
                  <c:v>46.053370000000001</c:v>
                </c:pt>
                <c:pt idx="13274">
                  <c:v>46.058120000000002</c:v>
                </c:pt>
                <c:pt idx="13275">
                  <c:v>46.062860000000001</c:v>
                </c:pt>
                <c:pt idx="13276">
                  <c:v>46.067610000000002</c:v>
                </c:pt>
                <c:pt idx="13277">
                  <c:v>46.072359999999996</c:v>
                </c:pt>
                <c:pt idx="13278">
                  <c:v>46.077109999999998</c:v>
                </c:pt>
                <c:pt idx="13279">
                  <c:v>46.081850000000003</c:v>
                </c:pt>
                <c:pt idx="13280">
                  <c:v>46.086599999999997</c:v>
                </c:pt>
                <c:pt idx="13281">
                  <c:v>46.091340000000002</c:v>
                </c:pt>
                <c:pt idx="13282">
                  <c:v>46.096089999999997</c:v>
                </c:pt>
                <c:pt idx="13283">
                  <c:v>46.100839999999998</c:v>
                </c:pt>
                <c:pt idx="13284">
                  <c:v>46.105589999999999</c:v>
                </c:pt>
                <c:pt idx="13285">
                  <c:v>46.110329999999998</c:v>
                </c:pt>
                <c:pt idx="13286">
                  <c:v>46.115080000000006</c:v>
                </c:pt>
                <c:pt idx="13287">
                  <c:v>46.11983</c:v>
                </c:pt>
                <c:pt idx="13288">
                  <c:v>46.124569999999999</c:v>
                </c:pt>
                <c:pt idx="13289">
                  <c:v>46.12932</c:v>
                </c:pt>
                <c:pt idx="13290">
                  <c:v>46.134070000000001</c:v>
                </c:pt>
                <c:pt idx="13291">
                  <c:v>46.138819999999996</c:v>
                </c:pt>
                <c:pt idx="13292">
                  <c:v>46.143560000000001</c:v>
                </c:pt>
                <c:pt idx="13293">
                  <c:v>46.148309999999995</c:v>
                </c:pt>
                <c:pt idx="13294">
                  <c:v>46.153060000000004</c:v>
                </c:pt>
                <c:pt idx="13295">
                  <c:v>46.157800000000002</c:v>
                </c:pt>
                <c:pt idx="13296">
                  <c:v>46.162549999999996</c:v>
                </c:pt>
                <c:pt idx="13297">
                  <c:v>46.167300000000004</c:v>
                </c:pt>
                <c:pt idx="13298">
                  <c:v>46.172049999999999</c:v>
                </c:pt>
                <c:pt idx="13299">
                  <c:v>46.176790000000004</c:v>
                </c:pt>
                <c:pt idx="13300">
                  <c:v>46.181539999999998</c:v>
                </c:pt>
                <c:pt idx="13301">
                  <c:v>46.18629</c:v>
                </c:pt>
                <c:pt idx="13302">
                  <c:v>46.191040000000001</c:v>
                </c:pt>
                <c:pt idx="13303">
                  <c:v>46.195779999999999</c:v>
                </c:pt>
                <c:pt idx="13304">
                  <c:v>46.200529999999993</c:v>
                </c:pt>
                <c:pt idx="13305">
                  <c:v>46.205280000000002</c:v>
                </c:pt>
                <c:pt idx="13306">
                  <c:v>46.21002</c:v>
                </c:pt>
                <c:pt idx="13307">
                  <c:v>46.214770000000001</c:v>
                </c:pt>
                <c:pt idx="13308">
                  <c:v>46.219520000000003</c:v>
                </c:pt>
                <c:pt idx="13309">
                  <c:v>46.224269999999997</c:v>
                </c:pt>
                <c:pt idx="13310">
                  <c:v>46.229010000000002</c:v>
                </c:pt>
                <c:pt idx="13311">
                  <c:v>46.233759999999997</c:v>
                </c:pt>
                <c:pt idx="13312">
                  <c:v>46.238509999999998</c:v>
                </c:pt>
                <c:pt idx="13313">
                  <c:v>46.243259999999999</c:v>
                </c:pt>
                <c:pt idx="13314">
                  <c:v>46.247999999999998</c:v>
                </c:pt>
                <c:pt idx="13315">
                  <c:v>46.252749999999999</c:v>
                </c:pt>
                <c:pt idx="13316">
                  <c:v>46.2575</c:v>
                </c:pt>
                <c:pt idx="13317">
                  <c:v>46.262249999999995</c:v>
                </c:pt>
                <c:pt idx="13318">
                  <c:v>46.26699</c:v>
                </c:pt>
                <c:pt idx="13319">
                  <c:v>46.271740000000001</c:v>
                </c:pt>
                <c:pt idx="13320">
                  <c:v>46.276490000000003</c:v>
                </c:pt>
                <c:pt idx="13321">
                  <c:v>46.281240000000004</c:v>
                </c:pt>
                <c:pt idx="13322">
                  <c:v>46.285979999999995</c:v>
                </c:pt>
                <c:pt idx="13323">
                  <c:v>46.290730000000003</c:v>
                </c:pt>
                <c:pt idx="13324">
                  <c:v>46.295479999999998</c:v>
                </c:pt>
                <c:pt idx="13325">
                  <c:v>46.300220000000003</c:v>
                </c:pt>
                <c:pt idx="13326">
                  <c:v>46.304969999999997</c:v>
                </c:pt>
                <c:pt idx="13327">
                  <c:v>46.309719999999999</c:v>
                </c:pt>
                <c:pt idx="13328">
                  <c:v>46.31447</c:v>
                </c:pt>
                <c:pt idx="13329">
                  <c:v>46.319220000000001</c:v>
                </c:pt>
                <c:pt idx="13330">
                  <c:v>46.323969999999996</c:v>
                </c:pt>
                <c:pt idx="13331">
                  <c:v>46.328710000000001</c:v>
                </c:pt>
                <c:pt idx="13332">
                  <c:v>46.333460000000002</c:v>
                </c:pt>
                <c:pt idx="13333">
                  <c:v>46.338209999999997</c:v>
                </c:pt>
                <c:pt idx="13334">
                  <c:v>46.342950000000002</c:v>
                </c:pt>
                <c:pt idx="13335">
                  <c:v>46.347699999999996</c:v>
                </c:pt>
                <c:pt idx="13336">
                  <c:v>46.352450000000005</c:v>
                </c:pt>
                <c:pt idx="13337">
                  <c:v>46.357199999999999</c:v>
                </c:pt>
                <c:pt idx="13338">
                  <c:v>46.36195</c:v>
                </c:pt>
                <c:pt idx="13339">
                  <c:v>46.366699999999994</c:v>
                </c:pt>
                <c:pt idx="13340">
                  <c:v>46.37144</c:v>
                </c:pt>
                <c:pt idx="13341">
                  <c:v>46.376190000000001</c:v>
                </c:pt>
                <c:pt idx="13342">
                  <c:v>46.380940000000002</c:v>
                </c:pt>
                <c:pt idx="13343">
                  <c:v>46.385689999999997</c:v>
                </c:pt>
                <c:pt idx="13344">
                  <c:v>46.390430000000002</c:v>
                </c:pt>
                <c:pt idx="13345">
                  <c:v>46.395180000000003</c:v>
                </c:pt>
                <c:pt idx="13346">
                  <c:v>46.399929999999998</c:v>
                </c:pt>
                <c:pt idx="13347">
                  <c:v>46.404679999999999</c:v>
                </c:pt>
                <c:pt idx="13348">
                  <c:v>46.409419999999997</c:v>
                </c:pt>
                <c:pt idx="13349">
                  <c:v>46.414169999999999</c:v>
                </c:pt>
                <c:pt idx="13350">
                  <c:v>46.41892</c:v>
                </c:pt>
                <c:pt idx="13351">
                  <c:v>46.423670000000001</c:v>
                </c:pt>
                <c:pt idx="13352">
                  <c:v>46.428419999999996</c:v>
                </c:pt>
                <c:pt idx="13353">
                  <c:v>46.433170000000004</c:v>
                </c:pt>
                <c:pt idx="13354">
                  <c:v>46.437910000000002</c:v>
                </c:pt>
                <c:pt idx="13355">
                  <c:v>46.442659999999997</c:v>
                </c:pt>
                <c:pt idx="13356">
                  <c:v>46.447410000000005</c:v>
                </c:pt>
                <c:pt idx="13357">
                  <c:v>46.452159999999999</c:v>
                </c:pt>
                <c:pt idx="13358">
                  <c:v>46.456910000000001</c:v>
                </c:pt>
                <c:pt idx="13359">
                  <c:v>46.461649999999999</c:v>
                </c:pt>
                <c:pt idx="13360">
                  <c:v>46.4664</c:v>
                </c:pt>
                <c:pt idx="13361">
                  <c:v>46.471150000000002</c:v>
                </c:pt>
                <c:pt idx="13362">
                  <c:v>46.475900000000003</c:v>
                </c:pt>
                <c:pt idx="13363">
                  <c:v>46.480649999999997</c:v>
                </c:pt>
                <c:pt idx="13364">
                  <c:v>46.485390000000002</c:v>
                </c:pt>
                <c:pt idx="13365">
                  <c:v>46.490139999999997</c:v>
                </c:pt>
                <c:pt idx="13366">
                  <c:v>46.494889999999998</c:v>
                </c:pt>
                <c:pt idx="13367">
                  <c:v>46.499639999999999</c:v>
                </c:pt>
                <c:pt idx="13368">
                  <c:v>46.504390000000001</c:v>
                </c:pt>
                <c:pt idx="13369">
                  <c:v>46.509139999999995</c:v>
                </c:pt>
                <c:pt idx="13370">
                  <c:v>46.513890000000004</c:v>
                </c:pt>
                <c:pt idx="13371">
                  <c:v>46.518630000000002</c:v>
                </c:pt>
                <c:pt idx="13372">
                  <c:v>46.523380000000003</c:v>
                </c:pt>
                <c:pt idx="13373">
                  <c:v>46.528130000000004</c:v>
                </c:pt>
                <c:pt idx="13374">
                  <c:v>46.532879999999999</c:v>
                </c:pt>
                <c:pt idx="13375">
                  <c:v>46.53763</c:v>
                </c:pt>
                <c:pt idx="13376">
                  <c:v>46.542369999999998</c:v>
                </c:pt>
                <c:pt idx="13377">
                  <c:v>46.54712</c:v>
                </c:pt>
                <c:pt idx="13378">
                  <c:v>46.551870000000001</c:v>
                </c:pt>
                <c:pt idx="13379">
                  <c:v>46.556620000000002</c:v>
                </c:pt>
                <c:pt idx="13380">
                  <c:v>46.561369999999997</c:v>
                </c:pt>
                <c:pt idx="13381">
                  <c:v>46.566120000000005</c:v>
                </c:pt>
                <c:pt idx="13382">
                  <c:v>46.570859999999996</c:v>
                </c:pt>
                <c:pt idx="13383">
                  <c:v>46.575610000000005</c:v>
                </c:pt>
                <c:pt idx="13384">
                  <c:v>46.580359999999999</c:v>
                </c:pt>
                <c:pt idx="13385">
                  <c:v>46.58511</c:v>
                </c:pt>
                <c:pt idx="13386">
                  <c:v>46.589859999999994</c:v>
                </c:pt>
                <c:pt idx="13387">
                  <c:v>46.594610000000003</c:v>
                </c:pt>
                <c:pt idx="13388">
                  <c:v>46.599350000000001</c:v>
                </c:pt>
                <c:pt idx="13389">
                  <c:v>46.604100000000003</c:v>
                </c:pt>
                <c:pt idx="13390">
                  <c:v>46.608849999999997</c:v>
                </c:pt>
                <c:pt idx="13391">
                  <c:v>46.613599999999998</c:v>
                </c:pt>
                <c:pt idx="13392">
                  <c:v>46.61835</c:v>
                </c:pt>
                <c:pt idx="13393">
                  <c:v>46.623100000000001</c:v>
                </c:pt>
                <c:pt idx="13394">
                  <c:v>46.627849999999995</c:v>
                </c:pt>
                <c:pt idx="13395">
                  <c:v>46.632600000000004</c:v>
                </c:pt>
                <c:pt idx="13396">
                  <c:v>46.637349999999998</c:v>
                </c:pt>
                <c:pt idx="13397">
                  <c:v>46.642089999999996</c:v>
                </c:pt>
                <c:pt idx="13398">
                  <c:v>46.646840000000005</c:v>
                </c:pt>
                <c:pt idx="13399">
                  <c:v>46.651589999999999</c:v>
                </c:pt>
                <c:pt idx="13400">
                  <c:v>46.65634</c:v>
                </c:pt>
                <c:pt idx="13401">
                  <c:v>46.661090000000002</c:v>
                </c:pt>
                <c:pt idx="13402">
                  <c:v>46.665840000000003</c:v>
                </c:pt>
                <c:pt idx="13403">
                  <c:v>46.670589999999997</c:v>
                </c:pt>
                <c:pt idx="13404">
                  <c:v>46.675340000000006</c:v>
                </c:pt>
                <c:pt idx="13405">
                  <c:v>46.680079999999997</c:v>
                </c:pt>
                <c:pt idx="13406">
                  <c:v>46.684829999999998</c:v>
                </c:pt>
                <c:pt idx="13407">
                  <c:v>46.689579999999999</c:v>
                </c:pt>
                <c:pt idx="13408">
                  <c:v>46.694330000000001</c:v>
                </c:pt>
                <c:pt idx="13409">
                  <c:v>46.699079999999995</c:v>
                </c:pt>
                <c:pt idx="13410">
                  <c:v>46.703830000000004</c:v>
                </c:pt>
                <c:pt idx="13411">
                  <c:v>46.708579999999998</c:v>
                </c:pt>
                <c:pt idx="13412">
                  <c:v>46.713329999999999</c:v>
                </c:pt>
                <c:pt idx="13413">
                  <c:v>46.71808</c:v>
                </c:pt>
                <c:pt idx="13414">
                  <c:v>46.722819999999999</c:v>
                </c:pt>
                <c:pt idx="13415">
                  <c:v>46.72757</c:v>
                </c:pt>
                <c:pt idx="13416">
                  <c:v>46.732320000000001</c:v>
                </c:pt>
                <c:pt idx="13417">
                  <c:v>46.737069999999996</c:v>
                </c:pt>
                <c:pt idx="13418">
                  <c:v>46.741820000000004</c:v>
                </c:pt>
                <c:pt idx="13419">
                  <c:v>46.746569999999998</c:v>
                </c:pt>
                <c:pt idx="13420">
                  <c:v>46.75132</c:v>
                </c:pt>
                <c:pt idx="13421">
                  <c:v>46.756069999999994</c:v>
                </c:pt>
                <c:pt idx="13422">
                  <c:v>46.760820000000002</c:v>
                </c:pt>
                <c:pt idx="13423">
                  <c:v>46.765560000000001</c:v>
                </c:pt>
                <c:pt idx="13424">
                  <c:v>46.770310000000002</c:v>
                </c:pt>
                <c:pt idx="13425">
                  <c:v>46.775060000000003</c:v>
                </c:pt>
                <c:pt idx="13426">
                  <c:v>46.779809999999998</c:v>
                </c:pt>
                <c:pt idx="13427">
                  <c:v>46.784560000000006</c:v>
                </c:pt>
                <c:pt idx="13428">
                  <c:v>46.78931</c:v>
                </c:pt>
                <c:pt idx="13429">
                  <c:v>46.794060000000002</c:v>
                </c:pt>
                <c:pt idx="13430">
                  <c:v>46.798810000000003</c:v>
                </c:pt>
                <c:pt idx="13431">
                  <c:v>46.803560000000004</c:v>
                </c:pt>
                <c:pt idx="13432">
                  <c:v>46.808309999999999</c:v>
                </c:pt>
                <c:pt idx="13433">
                  <c:v>46.81306</c:v>
                </c:pt>
                <c:pt idx="13434">
                  <c:v>46.817810000000001</c:v>
                </c:pt>
                <c:pt idx="13435">
                  <c:v>46.822559999999996</c:v>
                </c:pt>
                <c:pt idx="13436">
                  <c:v>46.827300000000001</c:v>
                </c:pt>
                <c:pt idx="13437">
                  <c:v>46.832050000000002</c:v>
                </c:pt>
                <c:pt idx="13438">
                  <c:v>46.836799999999997</c:v>
                </c:pt>
                <c:pt idx="13439">
                  <c:v>46.841550000000005</c:v>
                </c:pt>
                <c:pt idx="13440">
                  <c:v>46.846299999999999</c:v>
                </c:pt>
                <c:pt idx="13441">
                  <c:v>46.851050000000001</c:v>
                </c:pt>
                <c:pt idx="13442">
                  <c:v>46.855800000000002</c:v>
                </c:pt>
                <c:pt idx="13443">
                  <c:v>46.860550000000003</c:v>
                </c:pt>
                <c:pt idx="13444">
                  <c:v>46.865299999999998</c:v>
                </c:pt>
                <c:pt idx="13445">
                  <c:v>46.870050000000006</c:v>
                </c:pt>
                <c:pt idx="13446">
                  <c:v>46.8748</c:v>
                </c:pt>
                <c:pt idx="13447">
                  <c:v>46.879539999999999</c:v>
                </c:pt>
                <c:pt idx="13448">
                  <c:v>46.88429</c:v>
                </c:pt>
                <c:pt idx="13449">
                  <c:v>46.889040000000001</c:v>
                </c:pt>
                <c:pt idx="13450">
                  <c:v>46.893789999999996</c:v>
                </c:pt>
                <c:pt idx="13451">
                  <c:v>46.898540000000004</c:v>
                </c:pt>
                <c:pt idx="13452">
                  <c:v>46.903289999999998</c:v>
                </c:pt>
                <c:pt idx="13453">
                  <c:v>46.90804</c:v>
                </c:pt>
                <c:pt idx="13454">
                  <c:v>46.912790000000001</c:v>
                </c:pt>
                <c:pt idx="13455">
                  <c:v>46.917540000000002</c:v>
                </c:pt>
                <c:pt idx="13456">
                  <c:v>46.922289999999997</c:v>
                </c:pt>
                <c:pt idx="13457">
                  <c:v>46.927040000000005</c:v>
                </c:pt>
                <c:pt idx="13458">
                  <c:v>46.931789999999999</c:v>
                </c:pt>
                <c:pt idx="13459">
                  <c:v>46.936540000000001</c:v>
                </c:pt>
                <c:pt idx="13460">
                  <c:v>46.941289999999995</c:v>
                </c:pt>
                <c:pt idx="13461">
                  <c:v>46.946040000000004</c:v>
                </c:pt>
                <c:pt idx="13462">
                  <c:v>46.950789999999998</c:v>
                </c:pt>
                <c:pt idx="13463">
                  <c:v>46.955539999999999</c:v>
                </c:pt>
                <c:pt idx="13464">
                  <c:v>46.960290000000001</c:v>
                </c:pt>
                <c:pt idx="13465">
                  <c:v>46.965040000000002</c:v>
                </c:pt>
                <c:pt idx="13466">
                  <c:v>46.969789999999996</c:v>
                </c:pt>
                <c:pt idx="13467">
                  <c:v>46.974540000000005</c:v>
                </c:pt>
                <c:pt idx="13468">
                  <c:v>46.979289999999999</c:v>
                </c:pt>
                <c:pt idx="13469">
                  <c:v>46.98404</c:v>
                </c:pt>
                <c:pt idx="13470">
                  <c:v>46.988790000000002</c:v>
                </c:pt>
                <c:pt idx="13471">
                  <c:v>46.993540000000003</c:v>
                </c:pt>
                <c:pt idx="13472">
                  <c:v>46.998280000000001</c:v>
                </c:pt>
                <c:pt idx="13473">
                  <c:v>47.003030000000003</c:v>
                </c:pt>
                <c:pt idx="13474">
                  <c:v>47.007779999999997</c:v>
                </c:pt>
                <c:pt idx="13475">
                  <c:v>47.012529999999998</c:v>
                </c:pt>
                <c:pt idx="13476">
                  <c:v>47.01728</c:v>
                </c:pt>
                <c:pt idx="13477">
                  <c:v>47.022030000000001</c:v>
                </c:pt>
                <c:pt idx="13478">
                  <c:v>47.026779999999995</c:v>
                </c:pt>
                <c:pt idx="13479">
                  <c:v>47.031530000000004</c:v>
                </c:pt>
                <c:pt idx="13480">
                  <c:v>47.036279999999998</c:v>
                </c:pt>
                <c:pt idx="13481">
                  <c:v>47.041040000000002</c:v>
                </c:pt>
                <c:pt idx="13482">
                  <c:v>47.045789999999997</c:v>
                </c:pt>
                <c:pt idx="13483">
                  <c:v>47.050540000000005</c:v>
                </c:pt>
                <c:pt idx="13484">
                  <c:v>47.055289999999999</c:v>
                </c:pt>
                <c:pt idx="13485">
                  <c:v>47.060040000000001</c:v>
                </c:pt>
                <c:pt idx="13486">
                  <c:v>47.064779999999999</c:v>
                </c:pt>
                <c:pt idx="13487">
                  <c:v>47.06953</c:v>
                </c:pt>
                <c:pt idx="13488">
                  <c:v>47.074280000000002</c:v>
                </c:pt>
                <c:pt idx="13489">
                  <c:v>47.079030000000003</c:v>
                </c:pt>
                <c:pt idx="13490">
                  <c:v>47.083779999999997</c:v>
                </c:pt>
                <c:pt idx="13491">
                  <c:v>47.088530000000006</c:v>
                </c:pt>
                <c:pt idx="13492">
                  <c:v>47.09328</c:v>
                </c:pt>
                <c:pt idx="13493">
                  <c:v>47.098030000000001</c:v>
                </c:pt>
                <c:pt idx="13494">
                  <c:v>47.102779999999996</c:v>
                </c:pt>
                <c:pt idx="13495">
                  <c:v>47.10754</c:v>
                </c:pt>
                <c:pt idx="13496">
                  <c:v>47.112290000000002</c:v>
                </c:pt>
                <c:pt idx="13497">
                  <c:v>47.117039999999996</c:v>
                </c:pt>
                <c:pt idx="13498">
                  <c:v>47.121789999999997</c:v>
                </c:pt>
                <c:pt idx="13499">
                  <c:v>47.126539999999999</c:v>
                </c:pt>
                <c:pt idx="13500">
                  <c:v>47.13129</c:v>
                </c:pt>
                <c:pt idx="13501">
                  <c:v>47.136030000000005</c:v>
                </c:pt>
                <c:pt idx="13502">
                  <c:v>47.140779999999999</c:v>
                </c:pt>
                <c:pt idx="13503">
                  <c:v>47.145530000000001</c:v>
                </c:pt>
                <c:pt idx="13504">
                  <c:v>47.150289999999998</c:v>
                </c:pt>
                <c:pt idx="13505">
                  <c:v>47.15504</c:v>
                </c:pt>
                <c:pt idx="13506">
                  <c:v>47.159790000000001</c:v>
                </c:pt>
                <c:pt idx="13507">
                  <c:v>47.164539999999995</c:v>
                </c:pt>
                <c:pt idx="13508">
                  <c:v>47.169290000000004</c:v>
                </c:pt>
                <c:pt idx="13509">
                  <c:v>47.174039999999998</c:v>
                </c:pt>
                <c:pt idx="13510">
                  <c:v>47.178789999999999</c:v>
                </c:pt>
                <c:pt idx="13511">
                  <c:v>47.183540000000001</c:v>
                </c:pt>
                <c:pt idx="13512">
                  <c:v>47.188290000000002</c:v>
                </c:pt>
                <c:pt idx="13513">
                  <c:v>47.193039999999996</c:v>
                </c:pt>
                <c:pt idx="13514">
                  <c:v>47.197790000000005</c:v>
                </c:pt>
                <c:pt idx="13515">
                  <c:v>47.202539999999999</c:v>
                </c:pt>
                <c:pt idx="13516">
                  <c:v>47.20729</c:v>
                </c:pt>
                <c:pt idx="13517">
                  <c:v>47.212039999999995</c:v>
                </c:pt>
                <c:pt idx="13518">
                  <c:v>47.216790000000003</c:v>
                </c:pt>
                <c:pt idx="13519">
                  <c:v>47.221539999999997</c:v>
                </c:pt>
                <c:pt idx="13520">
                  <c:v>47.226289999999999</c:v>
                </c:pt>
                <c:pt idx="13521">
                  <c:v>47.23104</c:v>
                </c:pt>
                <c:pt idx="13522">
                  <c:v>47.235790000000001</c:v>
                </c:pt>
                <c:pt idx="13523">
                  <c:v>47.240539999999996</c:v>
                </c:pt>
                <c:pt idx="13524">
                  <c:v>47.245290000000004</c:v>
                </c:pt>
                <c:pt idx="13525">
                  <c:v>47.250039999999998</c:v>
                </c:pt>
                <c:pt idx="13526">
                  <c:v>47.25479</c:v>
                </c:pt>
                <c:pt idx="13527">
                  <c:v>47.259549999999997</c:v>
                </c:pt>
                <c:pt idx="13528">
                  <c:v>47.264299999999999</c:v>
                </c:pt>
                <c:pt idx="13529">
                  <c:v>47.26905</c:v>
                </c:pt>
                <c:pt idx="13530">
                  <c:v>47.273799999999994</c:v>
                </c:pt>
                <c:pt idx="13531">
                  <c:v>47.278550000000003</c:v>
                </c:pt>
                <c:pt idx="13532">
                  <c:v>47.283299999999997</c:v>
                </c:pt>
                <c:pt idx="13533">
                  <c:v>47.288049999999998</c:v>
                </c:pt>
                <c:pt idx="13534">
                  <c:v>47.2928</c:v>
                </c:pt>
                <c:pt idx="13535">
                  <c:v>47.297550000000001</c:v>
                </c:pt>
                <c:pt idx="13536">
                  <c:v>47.302299999999995</c:v>
                </c:pt>
                <c:pt idx="13537">
                  <c:v>47.307050000000004</c:v>
                </c:pt>
                <c:pt idx="13538">
                  <c:v>47.311799999999998</c:v>
                </c:pt>
                <c:pt idx="13539">
                  <c:v>47.316549999999999</c:v>
                </c:pt>
                <c:pt idx="13540">
                  <c:v>47.321299999999994</c:v>
                </c:pt>
                <c:pt idx="13541">
                  <c:v>47.326050000000002</c:v>
                </c:pt>
                <c:pt idx="13542">
                  <c:v>47.330799999999996</c:v>
                </c:pt>
                <c:pt idx="13543">
                  <c:v>47.335560000000001</c:v>
                </c:pt>
                <c:pt idx="13544">
                  <c:v>47.340309999999995</c:v>
                </c:pt>
                <c:pt idx="13545">
                  <c:v>47.345060000000004</c:v>
                </c:pt>
                <c:pt idx="13546">
                  <c:v>47.349809999999998</c:v>
                </c:pt>
                <c:pt idx="13547">
                  <c:v>47.354559999999999</c:v>
                </c:pt>
                <c:pt idx="13548">
                  <c:v>47.359310000000001</c:v>
                </c:pt>
                <c:pt idx="13549">
                  <c:v>47.364060000000002</c:v>
                </c:pt>
                <c:pt idx="13550">
                  <c:v>47.368809999999996</c:v>
                </c:pt>
                <c:pt idx="13551">
                  <c:v>47.373560000000005</c:v>
                </c:pt>
                <c:pt idx="13552">
                  <c:v>47.378309999999999</c:v>
                </c:pt>
                <c:pt idx="13553">
                  <c:v>47.383069999999996</c:v>
                </c:pt>
                <c:pt idx="13554">
                  <c:v>47.387819999999998</c:v>
                </c:pt>
                <c:pt idx="13555">
                  <c:v>47.392569999999999</c:v>
                </c:pt>
                <c:pt idx="13556">
                  <c:v>47.397320000000001</c:v>
                </c:pt>
                <c:pt idx="13557">
                  <c:v>47.402069999999995</c:v>
                </c:pt>
                <c:pt idx="13558">
                  <c:v>47.406820000000003</c:v>
                </c:pt>
                <c:pt idx="13559">
                  <c:v>47.411569999999998</c:v>
                </c:pt>
                <c:pt idx="13560">
                  <c:v>47.416319999999999</c:v>
                </c:pt>
                <c:pt idx="13561">
                  <c:v>47.42107</c:v>
                </c:pt>
                <c:pt idx="13562">
                  <c:v>47.425830000000005</c:v>
                </c:pt>
                <c:pt idx="13563">
                  <c:v>47.430569999999996</c:v>
                </c:pt>
                <c:pt idx="13564">
                  <c:v>47.435320000000004</c:v>
                </c:pt>
                <c:pt idx="13565">
                  <c:v>47.440080000000002</c:v>
                </c:pt>
                <c:pt idx="13566">
                  <c:v>47.444830000000003</c:v>
                </c:pt>
                <c:pt idx="13567">
                  <c:v>47.449579999999997</c:v>
                </c:pt>
                <c:pt idx="13568">
                  <c:v>47.454330000000006</c:v>
                </c:pt>
                <c:pt idx="13569">
                  <c:v>47.45908</c:v>
                </c:pt>
                <c:pt idx="13570">
                  <c:v>47.463830000000002</c:v>
                </c:pt>
                <c:pt idx="13571">
                  <c:v>47.468580000000003</c:v>
                </c:pt>
                <c:pt idx="13572">
                  <c:v>47.47334</c:v>
                </c:pt>
                <c:pt idx="13573">
                  <c:v>47.478090000000002</c:v>
                </c:pt>
                <c:pt idx="13574">
                  <c:v>47.482839999999996</c:v>
                </c:pt>
                <c:pt idx="13575">
                  <c:v>47.487590000000004</c:v>
                </c:pt>
                <c:pt idx="13576">
                  <c:v>47.492339999999999</c:v>
                </c:pt>
                <c:pt idx="13577">
                  <c:v>47.49709</c:v>
                </c:pt>
                <c:pt idx="13578">
                  <c:v>47.501839999999994</c:v>
                </c:pt>
                <c:pt idx="13579">
                  <c:v>47.506590000000003</c:v>
                </c:pt>
                <c:pt idx="13580">
                  <c:v>47.51135</c:v>
                </c:pt>
                <c:pt idx="13581">
                  <c:v>47.516100000000002</c:v>
                </c:pt>
                <c:pt idx="13582">
                  <c:v>47.520850000000003</c:v>
                </c:pt>
                <c:pt idx="13583">
                  <c:v>47.525600000000004</c:v>
                </c:pt>
                <c:pt idx="13584">
                  <c:v>47.530349999999999</c:v>
                </c:pt>
                <c:pt idx="13585">
                  <c:v>47.5351</c:v>
                </c:pt>
                <c:pt idx="13586">
                  <c:v>47.539850000000001</c:v>
                </c:pt>
                <c:pt idx="13587">
                  <c:v>47.544609999999999</c:v>
                </c:pt>
                <c:pt idx="13588">
                  <c:v>47.54936</c:v>
                </c:pt>
                <c:pt idx="13589">
                  <c:v>47.554109999999994</c:v>
                </c:pt>
                <c:pt idx="13590">
                  <c:v>47.558860000000003</c:v>
                </c:pt>
                <c:pt idx="13591">
                  <c:v>47.563609999999997</c:v>
                </c:pt>
                <c:pt idx="13592">
                  <c:v>47.568359999999998</c:v>
                </c:pt>
                <c:pt idx="13593">
                  <c:v>47.573120000000003</c:v>
                </c:pt>
                <c:pt idx="13594">
                  <c:v>47.577870000000004</c:v>
                </c:pt>
                <c:pt idx="13595">
                  <c:v>47.582619999999999</c:v>
                </c:pt>
                <c:pt idx="13596">
                  <c:v>47.58737</c:v>
                </c:pt>
                <c:pt idx="13597">
                  <c:v>47.592120000000001</c:v>
                </c:pt>
                <c:pt idx="13598">
                  <c:v>47.596870000000003</c:v>
                </c:pt>
                <c:pt idx="13599">
                  <c:v>47.60163</c:v>
                </c:pt>
                <c:pt idx="13600">
                  <c:v>47.606379999999994</c:v>
                </c:pt>
                <c:pt idx="13601">
                  <c:v>47.611130000000003</c:v>
                </c:pt>
                <c:pt idx="13602">
                  <c:v>47.615879999999997</c:v>
                </c:pt>
                <c:pt idx="13603">
                  <c:v>47.620629999999998</c:v>
                </c:pt>
                <c:pt idx="13604">
                  <c:v>47.62538</c:v>
                </c:pt>
                <c:pt idx="13605">
                  <c:v>47.630130000000001</c:v>
                </c:pt>
                <c:pt idx="13606">
                  <c:v>47.634879999999995</c:v>
                </c:pt>
                <c:pt idx="13607">
                  <c:v>47.63964</c:v>
                </c:pt>
                <c:pt idx="13608">
                  <c:v>47.644390000000001</c:v>
                </c:pt>
                <c:pt idx="13609">
                  <c:v>47.649140000000003</c:v>
                </c:pt>
                <c:pt idx="13610">
                  <c:v>47.653889999999997</c:v>
                </c:pt>
                <c:pt idx="13611">
                  <c:v>47.658640000000005</c:v>
                </c:pt>
                <c:pt idx="13612">
                  <c:v>47.66339</c:v>
                </c:pt>
                <c:pt idx="13613">
                  <c:v>47.668149999999997</c:v>
                </c:pt>
                <c:pt idx="13614">
                  <c:v>47.672899999999998</c:v>
                </c:pt>
                <c:pt idx="13615">
                  <c:v>47.67765</c:v>
                </c:pt>
                <c:pt idx="13616">
                  <c:v>47.682400000000001</c:v>
                </c:pt>
                <c:pt idx="13617">
                  <c:v>47.687149999999995</c:v>
                </c:pt>
                <c:pt idx="13618">
                  <c:v>47.69191</c:v>
                </c:pt>
                <c:pt idx="13619">
                  <c:v>47.696660000000001</c:v>
                </c:pt>
                <c:pt idx="13620">
                  <c:v>47.701410000000003</c:v>
                </c:pt>
                <c:pt idx="13621">
                  <c:v>47.706159999999997</c:v>
                </c:pt>
                <c:pt idx="13622">
                  <c:v>47.710910000000005</c:v>
                </c:pt>
                <c:pt idx="13623">
                  <c:v>47.715670000000003</c:v>
                </c:pt>
                <c:pt idx="13624">
                  <c:v>47.720419999999997</c:v>
                </c:pt>
                <c:pt idx="13625">
                  <c:v>47.725169999999999</c:v>
                </c:pt>
                <c:pt idx="13626">
                  <c:v>47.72992</c:v>
                </c:pt>
                <c:pt idx="13627">
                  <c:v>47.734670000000001</c:v>
                </c:pt>
                <c:pt idx="13628">
                  <c:v>47.739419999999996</c:v>
                </c:pt>
                <c:pt idx="13629">
                  <c:v>47.74418</c:v>
                </c:pt>
                <c:pt idx="13630">
                  <c:v>47.748930000000001</c:v>
                </c:pt>
                <c:pt idx="13631">
                  <c:v>47.753680000000003</c:v>
                </c:pt>
                <c:pt idx="13632">
                  <c:v>47.758429999999997</c:v>
                </c:pt>
                <c:pt idx="13633">
                  <c:v>47.763189999999994</c:v>
                </c:pt>
                <c:pt idx="13634">
                  <c:v>47.767940000000003</c:v>
                </c:pt>
                <c:pt idx="13635">
                  <c:v>47.772689999999997</c:v>
                </c:pt>
                <c:pt idx="13636">
                  <c:v>47.777439999999999</c:v>
                </c:pt>
                <c:pt idx="13637">
                  <c:v>47.78219</c:v>
                </c:pt>
                <c:pt idx="13638">
                  <c:v>47.786950000000004</c:v>
                </c:pt>
                <c:pt idx="13639">
                  <c:v>47.791699999999999</c:v>
                </c:pt>
                <c:pt idx="13640">
                  <c:v>47.79645</c:v>
                </c:pt>
                <c:pt idx="13641">
                  <c:v>47.801200000000001</c:v>
                </c:pt>
                <c:pt idx="13642">
                  <c:v>47.805950000000003</c:v>
                </c:pt>
                <c:pt idx="13643">
                  <c:v>47.81071</c:v>
                </c:pt>
                <c:pt idx="13644">
                  <c:v>47.815459999999995</c:v>
                </c:pt>
                <c:pt idx="13645">
                  <c:v>47.820210000000003</c:v>
                </c:pt>
                <c:pt idx="13646">
                  <c:v>47.824959999999997</c:v>
                </c:pt>
                <c:pt idx="13647">
                  <c:v>47.829720000000002</c:v>
                </c:pt>
                <c:pt idx="13648">
                  <c:v>47.834469999999996</c:v>
                </c:pt>
                <c:pt idx="13649">
                  <c:v>47.839220000000005</c:v>
                </c:pt>
                <c:pt idx="13650">
                  <c:v>47.843969999999999</c:v>
                </c:pt>
                <c:pt idx="13651">
                  <c:v>47.84872</c:v>
                </c:pt>
                <c:pt idx="13652">
                  <c:v>47.853479999999998</c:v>
                </c:pt>
                <c:pt idx="13653">
                  <c:v>47.858229999999999</c:v>
                </c:pt>
                <c:pt idx="13654">
                  <c:v>47.86298</c:v>
                </c:pt>
                <c:pt idx="13655">
                  <c:v>47.867729999999995</c:v>
                </c:pt>
                <c:pt idx="13656">
                  <c:v>47.872489999999999</c:v>
                </c:pt>
                <c:pt idx="13657">
                  <c:v>47.87724</c:v>
                </c:pt>
                <c:pt idx="13658">
                  <c:v>47.881990000000002</c:v>
                </c:pt>
                <c:pt idx="13659">
                  <c:v>47.886739999999996</c:v>
                </c:pt>
                <c:pt idx="13660">
                  <c:v>47.891499999999994</c:v>
                </c:pt>
                <c:pt idx="13661">
                  <c:v>47.896250000000002</c:v>
                </c:pt>
                <c:pt idx="13662">
                  <c:v>47.900999999999996</c:v>
                </c:pt>
                <c:pt idx="13663">
                  <c:v>47.905749999999998</c:v>
                </c:pt>
                <c:pt idx="13664">
                  <c:v>47.910510000000002</c:v>
                </c:pt>
                <c:pt idx="13665">
                  <c:v>47.915260000000004</c:v>
                </c:pt>
                <c:pt idx="13666">
                  <c:v>47.920009999999998</c:v>
                </c:pt>
                <c:pt idx="13667">
                  <c:v>47.924759999999999</c:v>
                </c:pt>
                <c:pt idx="13668">
                  <c:v>47.929520000000004</c:v>
                </c:pt>
                <c:pt idx="13669">
                  <c:v>47.934269999999998</c:v>
                </c:pt>
                <c:pt idx="13670">
                  <c:v>47.939019999999999</c:v>
                </c:pt>
                <c:pt idx="13671">
                  <c:v>47.943769999999994</c:v>
                </c:pt>
                <c:pt idx="13672">
                  <c:v>47.948530000000005</c:v>
                </c:pt>
                <c:pt idx="13673">
                  <c:v>47.953279999999999</c:v>
                </c:pt>
                <c:pt idx="13674">
                  <c:v>47.958030000000001</c:v>
                </c:pt>
                <c:pt idx="13675">
                  <c:v>47.962780000000002</c:v>
                </c:pt>
                <c:pt idx="13676">
                  <c:v>47.96754</c:v>
                </c:pt>
                <c:pt idx="13677">
                  <c:v>47.972290000000001</c:v>
                </c:pt>
                <c:pt idx="13678">
                  <c:v>47.977039999999995</c:v>
                </c:pt>
                <c:pt idx="13679">
                  <c:v>47.981790000000004</c:v>
                </c:pt>
                <c:pt idx="13680">
                  <c:v>47.986550000000001</c:v>
                </c:pt>
                <c:pt idx="13681">
                  <c:v>47.991300000000003</c:v>
                </c:pt>
                <c:pt idx="13682">
                  <c:v>47.99606</c:v>
                </c:pt>
                <c:pt idx="13683">
                  <c:v>48.000810000000001</c:v>
                </c:pt>
                <c:pt idx="13684">
                  <c:v>48.005560000000003</c:v>
                </c:pt>
                <c:pt idx="13685">
                  <c:v>48.010310000000004</c:v>
                </c:pt>
                <c:pt idx="13686">
                  <c:v>48.015070000000001</c:v>
                </c:pt>
                <c:pt idx="13687">
                  <c:v>48.019819999999996</c:v>
                </c:pt>
                <c:pt idx="13688">
                  <c:v>48.024570000000004</c:v>
                </c:pt>
                <c:pt idx="13689">
                  <c:v>48.029319999999998</c:v>
                </c:pt>
                <c:pt idx="13690">
                  <c:v>48.034080000000003</c:v>
                </c:pt>
                <c:pt idx="13691">
                  <c:v>48.038829999999997</c:v>
                </c:pt>
                <c:pt idx="13692">
                  <c:v>48.043580000000006</c:v>
                </c:pt>
                <c:pt idx="13693">
                  <c:v>48.048340000000003</c:v>
                </c:pt>
                <c:pt idx="13694">
                  <c:v>48.053089999999997</c:v>
                </c:pt>
                <c:pt idx="13695">
                  <c:v>48.057839999999999</c:v>
                </c:pt>
                <c:pt idx="13696">
                  <c:v>48.06259</c:v>
                </c:pt>
                <c:pt idx="13697">
                  <c:v>48.067350000000005</c:v>
                </c:pt>
                <c:pt idx="13698">
                  <c:v>48.072099999999999</c:v>
                </c:pt>
                <c:pt idx="13699">
                  <c:v>48.07685</c:v>
                </c:pt>
                <c:pt idx="13700">
                  <c:v>48.081609999999998</c:v>
                </c:pt>
                <c:pt idx="13701">
                  <c:v>48.086359999999999</c:v>
                </c:pt>
                <c:pt idx="13702">
                  <c:v>48.09111</c:v>
                </c:pt>
                <c:pt idx="13703">
                  <c:v>48.095859999999995</c:v>
                </c:pt>
                <c:pt idx="13704">
                  <c:v>48.100619999999999</c:v>
                </c:pt>
                <c:pt idx="13705">
                  <c:v>48.105370000000001</c:v>
                </c:pt>
                <c:pt idx="13706">
                  <c:v>48.110120000000002</c:v>
                </c:pt>
                <c:pt idx="13707">
                  <c:v>48.114879999999999</c:v>
                </c:pt>
                <c:pt idx="13708">
                  <c:v>48.119629999999994</c:v>
                </c:pt>
                <c:pt idx="13709">
                  <c:v>48.124380000000002</c:v>
                </c:pt>
                <c:pt idx="13710">
                  <c:v>48.12914</c:v>
                </c:pt>
                <c:pt idx="13711">
                  <c:v>48.133890000000001</c:v>
                </c:pt>
                <c:pt idx="13712">
                  <c:v>48.138640000000002</c:v>
                </c:pt>
                <c:pt idx="13713">
                  <c:v>48.143390000000004</c:v>
                </c:pt>
                <c:pt idx="13714">
                  <c:v>48.148150000000001</c:v>
                </c:pt>
                <c:pt idx="13715">
                  <c:v>48.152899999999995</c:v>
                </c:pt>
                <c:pt idx="13716">
                  <c:v>48.157650000000004</c:v>
                </c:pt>
                <c:pt idx="13717">
                  <c:v>48.162410000000001</c:v>
                </c:pt>
                <c:pt idx="13718">
                  <c:v>48.167160000000003</c:v>
                </c:pt>
                <c:pt idx="13719">
                  <c:v>48.17192</c:v>
                </c:pt>
                <c:pt idx="13720">
                  <c:v>48.176669999999994</c:v>
                </c:pt>
                <c:pt idx="13721">
                  <c:v>48.181420000000003</c:v>
                </c:pt>
                <c:pt idx="13722">
                  <c:v>48.18618</c:v>
                </c:pt>
                <c:pt idx="13723">
                  <c:v>48.190930000000002</c:v>
                </c:pt>
                <c:pt idx="13724">
                  <c:v>48.195679999999996</c:v>
                </c:pt>
                <c:pt idx="13725">
                  <c:v>48.20044</c:v>
                </c:pt>
                <c:pt idx="13726">
                  <c:v>48.205190000000002</c:v>
                </c:pt>
                <c:pt idx="13727">
                  <c:v>48.209940000000003</c:v>
                </c:pt>
                <c:pt idx="13728">
                  <c:v>48.214700000000001</c:v>
                </c:pt>
                <c:pt idx="13729">
                  <c:v>48.219449999999995</c:v>
                </c:pt>
                <c:pt idx="13730">
                  <c:v>48.224200000000003</c:v>
                </c:pt>
                <c:pt idx="13731">
                  <c:v>48.228960000000001</c:v>
                </c:pt>
                <c:pt idx="13732">
                  <c:v>48.233710000000002</c:v>
                </c:pt>
                <c:pt idx="13733">
                  <c:v>48.238459999999996</c:v>
                </c:pt>
                <c:pt idx="13734">
                  <c:v>48.243220000000001</c:v>
                </c:pt>
                <c:pt idx="13735">
                  <c:v>48.247970000000002</c:v>
                </c:pt>
                <c:pt idx="13736">
                  <c:v>48.252719999999997</c:v>
                </c:pt>
                <c:pt idx="13737">
                  <c:v>48.257480000000001</c:v>
                </c:pt>
                <c:pt idx="13738">
                  <c:v>48.262230000000002</c:v>
                </c:pt>
                <c:pt idx="13739">
                  <c:v>48.266980000000004</c:v>
                </c:pt>
                <c:pt idx="13740">
                  <c:v>48.271740000000001</c:v>
                </c:pt>
                <c:pt idx="13741">
                  <c:v>48.276489999999995</c:v>
                </c:pt>
                <c:pt idx="13742">
                  <c:v>48.281240000000004</c:v>
                </c:pt>
                <c:pt idx="13743">
                  <c:v>48.286000000000001</c:v>
                </c:pt>
                <c:pt idx="13744">
                  <c:v>48.290750000000003</c:v>
                </c:pt>
                <c:pt idx="13745">
                  <c:v>48.29551</c:v>
                </c:pt>
                <c:pt idx="13746">
                  <c:v>48.300259999999994</c:v>
                </c:pt>
                <c:pt idx="13747">
                  <c:v>48.305010000000003</c:v>
                </c:pt>
                <c:pt idx="13748">
                  <c:v>48.30977</c:v>
                </c:pt>
                <c:pt idx="13749">
                  <c:v>48.314520000000002</c:v>
                </c:pt>
                <c:pt idx="13750">
                  <c:v>48.319269999999996</c:v>
                </c:pt>
                <c:pt idx="13751">
                  <c:v>48.32403</c:v>
                </c:pt>
                <c:pt idx="13752">
                  <c:v>48.328780000000002</c:v>
                </c:pt>
                <c:pt idx="13753">
                  <c:v>48.333529999999996</c:v>
                </c:pt>
                <c:pt idx="13754">
                  <c:v>48.338290000000001</c:v>
                </c:pt>
                <c:pt idx="13755">
                  <c:v>48.343039999999995</c:v>
                </c:pt>
                <c:pt idx="13756">
                  <c:v>48.347790000000003</c:v>
                </c:pt>
                <c:pt idx="13757">
                  <c:v>48.352550000000001</c:v>
                </c:pt>
                <c:pt idx="13758">
                  <c:v>48.357300000000002</c:v>
                </c:pt>
                <c:pt idx="13759">
                  <c:v>48.36206</c:v>
                </c:pt>
                <c:pt idx="13760">
                  <c:v>48.366810000000001</c:v>
                </c:pt>
                <c:pt idx="13761">
                  <c:v>48.371560000000002</c:v>
                </c:pt>
                <c:pt idx="13762">
                  <c:v>48.37632</c:v>
                </c:pt>
                <c:pt idx="13763">
                  <c:v>48.381070000000001</c:v>
                </c:pt>
                <c:pt idx="13764">
                  <c:v>48.385829999999999</c:v>
                </c:pt>
                <c:pt idx="13765">
                  <c:v>48.39058</c:v>
                </c:pt>
                <c:pt idx="13766">
                  <c:v>48.395330000000001</c:v>
                </c:pt>
                <c:pt idx="13767">
                  <c:v>48.400089999999999</c:v>
                </c:pt>
                <c:pt idx="13768">
                  <c:v>48.40484</c:v>
                </c:pt>
                <c:pt idx="13769">
                  <c:v>48.409599999999998</c:v>
                </c:pt>
                <c:pt idx="13770">
                  <c:v>48.414349999999999</c:v>
                </c:pt>
                <c:pt idx="13771">
                  <c:v>48.4191</c:v>
                </c:pt>
                <c:pt idx="13772">
                  <c:v>48.423859999999998</c:v>
                </c:pt>
                <c:pt idx="13773">
                  <c:v>48.428609999999999</c:v>
                </c:pt>
                <c:pt idx="13774">
                  <c:v>48.43336</c:v>
                </c:pt>
                <c:pt idx="13775">
                  <c:v>48.438119999999998</c:v>
                </c:pt>
                <c:pt idx="13776">
                  <c:v>48.442869999999999</c:v>
                </c:pt>
                <c:pt idx="13777">
                  <c:v>48.447629999999997</c:v>
                </c:pt>
                <c:pt idx="13778">
                  <c:v>48.452380000000005</c:v>
                </c:pt>
                <c:pt idx="13779">
                  <c:v>48.457129999999999</c:v>
                </c:pt>
                <c:pt idx="13780">
                  <c:v>48.461890000000004</c:v>
                </c:pt>
                <c:pt idx="13781">
                  <c:v>48.466639999999998</c:v>
                </c:pt>
                <c:pt idx="13782">
                  <c:v>48.471399999999996</c:v>
                </c:pt>
                <c:pt idx="13783">
                  <c:v>48.476150000000004</c:v>
                </c:pt>
                <c:pt idx="13784">
                  <c:v>48.480910000000002</c:v>
                </c:pt>
                <c:pt idx="13785">
                  <c:v>48.485660000000003</c:v>
                </c:pt>
                <c:pt idx="13786">
                  <c:v>48.490409999999997</c:v>
                </c:pt>
                <c:pt idx="13787">
                  <c:v>48.495169999999995</c:v>
                </c:pt>
                <c:pt idx="13788">
                  <c:v>48.499920000000003</c:v>
                </c:pt>
                <c:pt idx="13789">
                  <c:v>48.50468</c:v>
                </c:pt>
                <c:pt idx="13790">
                  <c:v>48.509430000000002</c:v>
                </c:pt>
                <c:pt idx="13791">
                  <c:v>48.514179999999996</c:v>
                </c:pt>
                <c:pt idx="13792">
                  <c:v>48.518940000000001</c:v>
                </c:pt>
                <c:pt idx="13793">
                  <c:v>48.523690000000002</c:v>
                </c:pt>
                <c:pt idx="13794">
                  <c:v>48.528449999999999</c:v>
                </c:pt>
                <c:pt idx="13795">
                  <c:v>48.533200000000001</c:v>
                </c:pt>
                <c:pt idx="13796">
                  <c:v>48.537950000000002</c:v>
                </c:pt>
                <c:pt idx="13797">
                  <c:v>48.54271</c:v>
                </c:pt>
                <c:pt idx="13798">
                  <c:v>48.547470000000004</c:v>
                </c:pt>
                <c:pt idx="13799">
                  <c:v>48.552219999999998</c:v>
                </c:pt>
                <c:pt idx="13800">
                  <c:v>48.55697</c:v>
                </c:pt>
                <c:pt idx="13801">
                  <c:v>48.561729999999997</c:v>
                </c:pt>
                <c:pt idx="13802">
                  <c:v>48.566480000000006</c:v>
                </c:pt>
                <c:pt idx="13803">
                  <c:v>48.571240000000003</c:v>
                </c:pt>
                <c:pt idx="13804">
                  <c:v>48.575989999999997</c:v>
                </c:pt>
                <c:pt idx="13805">
                  <c:v>48.580750000000002</c:v>
                </c:pt>
                <c:pt idx="13806">
                  <c:v>48.585499999999996</c:v>
                </c:pt>
                <c:pt idx="13807">
                  <c:v>48.590250000000005</c:v>
                </c:pt>
                <c:pt idx="13808">
                  <c:v>48.595010000000002</c:v>
                </c:pt>
                <c:pt idx="13809">
                  <c:v>48.599759999999996</c:v>
                </c:pt>
                <c:pt idx="13810">
                  <c:v>48.604520000000001</c:v>
                </c:pt>
                <c:pt idx="13811">
                  <c:v>48.609270000000002</c:v>
                </c:pt>
                <c:pt idx="13812">
                  <c:v>48.61403</c:v>
                </c:pt>
                <c:pt idx="13813">
                  <c:v>48.618780000000001</c:v>
                </c:pt>
                <c:pt idx="13814">
                  <c:v>48.623539999999998</c:v>
                </c:pt>
                <c:pt idx="13815">
                  <c:v>48.62829</c:v>
                </c:pt>
                <c:pt idx="13816">
                  <c:v>48.633049999999997</c:v>
                </c:pt>
                <c:pt idx="13817">
                  <c:v>48.637799999999999</c:v>
                </c:pt>
                <c:pt idx="13818">
                  <c:v>48.64255</c:v>
                </c:pt>
                <c:pt idx="13819">
                  <c:v>48.647309999999997</c:v>
                </c:pt>
                <c:pt idx="13820">
                  <c:v>48.652059999999999</c:v>
                </c:pt>
                <c:pt idx="13821">
                  <c:v>48.656820000000003</c:v>
                </c:pt>
                <c:pt idx="13822">
                  <c:v>48.661570000000005</c:v>
                </c:pt>
                <c:pt idx="13823">
                  <c:v>48.666330000000002</c:v>
                </c:pt>
                <c:pt idx="13824">
                  <c:v>48.671079999999996</c:v>
                </c:pt>
                <c:pt idx="13825">
                  <c:v>48.675840000000001</c:v>
                </c:pt>
                <c:pt idx="13826">
                  <c:v>48.680590000000002</c:v>
                </c:pt>
                <c:pt idx="13827">
                  <c:v>48.68535</c:v>
                </c:pt>
                <c:pt idx="13828">
                  <c:v>48.690100000000001</c:v>
                </c:pt>
                <c:pt idx="13829">
                  <c:v>48.694859999999998</c:v>
                </c:pt>
                <c:pt idx="13830">
                  <c:v>48.69961</c:v>
                </c:pt>
                <c:pt idx="13831">
                  <c:v>48.704360000000001</c:v>
                </c:pt>
                <c:pt idx="13832">
                  <c:v>48.709119999999999</c:v>
                </c:pt>
                <c:pt idx="13833">
                  <c:v>48.71387</c:v>
                </c:pt>
                <c:pt idx="13834">
                  <c:v>48.718629999999997</c:v>
                </c:pt>
                <c:pt idx="13835">
                  <c:v>48.723379999999999</c:v>
                </c:pt>
                <c:pt idx="13836">
                  <c:v>48.728140000000003</c:v>
                </c:pt>
                <c:pt idx="13837">
                  <c:v>48.732900000000001</c:v>
                </c:pt>
                <c:pt idx="13838">
                  <c:v>48.737650000000002</c:v>
                </c:pt>
                <c:pt idx="13839">
                  <c:v>48.742399999999996</c:v>
                </c:pt>
                <c:pt idx="13840">
                  <c:v>48.747160000000001</c:v>
                </c:pt>
                <c:pt idx="13841">
                  <c:v>48.751910000000002</c:v>
                </c:pt>
                <c:pt idx="13842">
                  <c:v>48.75667</c:v>
                </c:pt>
                <c:pt idx="13843">
                  <c:v>48.761420000000001</c:v>
                </c:pt>
                <c:pt idx="13844">
                  <c:v>48.766179999999999</c:v>
                </c:pt>
                <c:pt idx="13845">
                  <c:v>48.77093</c:v>
                </c:pt>
                <c:pt idx="13846">
                  <c:v>48.775689999999997</c:v>
                </c:pt>
                <c:pt idx="13847">
                  <c:v>48.780450000000002</c:v>
                </c:pt>
                <c:pt idx="13848">
                  <c:v>48.785200000000003</c:v>
                </c:pt>
                <c:pt idx="13849">
                  <c:v>48.789949999999997</c:v>
                </c:pt>
                <c:pt idx="13850">
                  <c:v>48.794709999999995</c:v>
                </c:pt>
                <c:pt idx="13851">
                  <c:v>48.799460000000003</c:v>
                </c:pt>
                <c:pt idx="13852">
                  <c:v>48.804220000000001</c:v>
                </c:pt>
                <c:pt idx="13853">
                  <c:v>48.808970000000002</c:v>
                </c:pt>
                <c:pt idx="13854">
                  <c:v>48.81373</c:v>
                </c:pt>
                <c:pt idx="13855">
                  <c:v>48.818479999999994</c:v>
                </c:pt>
                <c:pt idx="13856">
                  <c:v>48.823239999999998</c:v>
                </c:pt>
                <c:pt idx="13857">
                  <c:v>48.82799</c:v>
                </c:pt>
                <c:pt idx="13858">
                  <c:v>48.832750000000004</c:v>
                </c:pt>
                <c:pt idx="13859">
                  <c:v>48.837510000000002</c:v>
                </c:pt>
                <c:pt idx="13860">
                  <c:v>48.842259999999996</c:v>
                </c:pt>
                <c:pt idx="13861">
                  <c:v>48.847020000000001</c:v>
                </c:pt>
                <c:pt idx="13862">
                  <c:v>48.851770000000002</c:v>
                </c:pt>
                <c:pt idx="13863">
                  <c:v>48.856520000000003</c:v>
                </c:pt>
                <c:pt idx="13864">
                  <c:v>48.861280000000001</c:v>
                </c:pt>
                <c:pt idx="13865">
                  <c:v>48.866029999999995</c:v>
                </c:pt>
                <c:pt idx="13866">
                  <c:v>48.87079</c:v>
                </c:pt>
                <c:pt idx="13867">
                  <c:v>48.875540000000001</c:v>
                </c:pt>
                <c:pt idx="13868">
                  <c:v>48.880299999999998</c:v>
                </c:pt>
                <c:pt idx="13869">
                  <c:v>48.88505</c:v>
                </c:pt>
                <c:pt idx="13870">
                  <c:v>48.889809999999997</c:v>
                </c:pt>
                <c:pt idx="13871">
                  <c:v>48.894570000000002</c:v>
                </c:pt>
                <c:pt idx="13872">
                  <c:v>48.899320000000003</c:v>
                </c:pt>
                <c:pt idx="13873">
                  <c:v>48.90408</c:v>
                </c:pt>
                <c:pt idx="13874">
                  <c:v>48.908830000000002</c:v>
                </c:pt>
                <c:pt idx="13875">
                  <c:v>48.913589999999999</c:v>
                </c:pt>
                <c:pt idx="13876">
                  <c:v>48.918340000000001</c:v>
                </c:pt>
                <c:pt idx="13877">
                  <c:v>48.923099999999998</c:v>
                </c:pt>
                <c:pt idx="13878">
                  <c:v>48.927849999999999</c:v>
                </c:pt>
                <c:pt idx="13879">
                  <c:v>48.932610000000004</c:v>
                </c:pt>
                <c:pt idx="13880">
                  <c:v>48.937370000000001</c:v>
                </c:pt>
                <c:pt idx="13881">
                  <c:v>48.942119999999996</c:v>
                </c:pt>
                <c:pt idx="13882">
                  <c:v>48.94688</c:v>
                </c:pt>
                <c:pt idx="13883">
                  <c:v>48.951630000000002</c:v>
                </c:pt>
                <c:pt idx="13884">
                  <c:v>48.956389999999999</c:v>
                </c:pt>
                <c:pt idx="13885">
                  <c:v>48.96114</c:v>
                </c:pt>
                <c:pt idx="13886">
                  <c:v>48.965899999999998</c:v>
                </c:pt>
                <c:pt idx="13887">
                  <c:v>48.970649999999999</c:v>
                </c:pt>
                <c:pt idx="13888">
                  <c:v>48.975409999999997</c:v>
                </c:pt>
                <c:pt idx="13889">
                  <c:v>48.980170000000001</c:v>
                </c:pt>
                <c:pt idx="13890">
                  <c:v>48.984920000000002</c:v>
                </c:pt>
                <c:pt idx="13891">
                  <c:v>48.98968</c:v>
                </c:pt>
                <c:pt idx="13892">
                  <c:v>48.994430000000001</c:v>
                </c:pt>
                <c:pt idx="13893">
                  <c:v>48.999189999999999</c:v>
                </c:pt>
                <c:pt idx="13894">
                  <c:v>49.00394</c:v>
                </c:pt>
                <c:pt idx="13895">
                  <c:v>49.008700000000005</c:v>
                </c:pt>
                <c:pt idx="13896">
                  <c:v>49.013449999999999</c:v>
                </c:pt>
                <c:pt idx="13897">
                  <c:v>49.018209999999996</c:v>
                </c:pt>
                <c:pt idx="13898">
                  <c:v>49.022970000000001</c:v>
                </c:pt>
                <c:pt idx="13899">
                  <c:v>49.027719999999995</c:v>
                </c:pt>
                <c:pt idx="13900">
                  <c:v>49.032480000000007</c:v>
                </c:pt>
                <c:pt idx="13901">
                  <c:v>49.037230000000001</c:v>
                </c:pt>
                <c:pt idx="13902">
                  <c:v>49.041989999999998</c:v>
                </c:pt>
                <c:pt idx="13903">
                  <c:v>49.04674</c:v>
                </c:pt>
                <c:pt idx="13904">
                  <c:v>49.051499999999997</c:v>
                </c:pt>
                <c:pt idx="13905">
                  <c:v>49.056250000000006</c:v>
                </c:pt>
                <c:pt idx="13906">
                  <c:v>49.061010000000003</c:v>
                </c:pt>
                <c:pt idx="13907">
                  <c:v>49.065759999999997</c:v>
                </c:pt>
                <c:pt idx="13908">
                  <c:v>49.070520000000002</c:v>
                </c:pt>
                <c:pt idx="13909">
                  <c:v>49.075279999999999</c:v>
                </c:pt>
                <c:pt idx="13910">
                  <c:v>49.080029999999994</c:v>
                </c:pt>
                <c:pt idx="13911">
                  <c:v>49.084790000000005</c:v>
                </c:pt>
                <c:pt idx="13912">
                  <c:v>49.08954</c:v>
                </c:pt>
                <c:pt idx="13913">
                  <c:v>49.094299999999997</c:v>
                </c:pt>
                <c:pt idx="13914">
                  <c:v>49.099060000000001</c:v>
                </c:pt>
                <c:pt idx="13915">
                  <c:v>49.103809999999996</c:v>
                </c:pt>
                <c:pt idx="13916">
                  <c:v>49.10857</c:v>
                </c:pt>
                <c:pt idx="13917">
                  <c:v>49.113329999999998</c:v>
                </c:pt>
                <c:pt idx="13918">
                  <c:v>49.118079999999999</c:v>
                </c:pt>
                <c:pt idx="13919">
                  <c:v>49.122840000000004</c:v>
                </c:pt>
                <c:pt idx="13920">
                  <c:v>49.127589999999998</c:v>
                </c:pt>
                <c:pt idx="13921">
                  <c:v>49.132349999999995</c:v>
                </c:pt>
                <c:pt idx="13922">
                  <c:v>49.137100000000004</c:v>
                </c:pt>
                <c:pt idx="13923">
                  <c:v>49.141860000000001</c:v>
                </c:pt>
                <c:pt idx="13924">
                  <c:v>49.146610000000003</c:v>
                </c:pt>
                <c:pt idx="13925">
                  <c:v>49.15137</c:v>
                </c:pt>
                <c:pt idx="13926">
                  <c:v>49.156129999999997</c:v>
                </c:pt>
                <c:pt idx="13927">
                  <c:v>49.160879999999999</c:v>
                </c:pt>
                <c:pt idx="13928">
                  <c:v>49.165639999999996</c:v>
                </c:pt>
                <c:pt idx="13929">
                  <c:v>49.170400000000001</c:v>
                </c:pt>
                <c:pt idx="13930">
                  <c:v>49.175150000000002</c:v>
                </c:pt>
                <c:pt idx="13931">
                  <c:v>49.17991</c:v>
                </c:pt>
                <c:pt idx="13932">
                  <c:v>49.184669999999997</c:v>
                </c:pt>
                <c:pt idx="13933">
                  <c:v>49.189419999999998</c:v>
                </c:pt>
                <c:pt idx="13934">
                  <c:v>49.194179999999996</c:v>
                </c:pt>
                <c:pt idx="13935">
                  <c:v>49.198930000000004</c:v>
                </c:pt>
                <c:pt idx="13936">
                  <c:v>49.203690000000002</c:v>
                </c:pt>
                <c:pt idx="13937">
                  <c:v>49.208439999999996</c:v>
                </c:pt>
                <c:pt idx="13938">
                  <c:v>49.213200000000001</c:v>
                </c:pt>
                <c:pt idx="13939">
                  <c:v>49.217959999999998</c:v>
                </c:pt>
                <c:pt idx="13940">
                  <c:v>49.222719999999995</c:v>
                </c:pt>
                <c:pt idx="13941">
                  <c:v>49.227470000000004</c:v>
                </c:pt>
                <c:pt idx="13942">
                  <c:v>49.232230000000001</c:v>
                </c:pt>
                <c:pt idx="13943">
                  <c:v>49.236980000000003</c:v>
                </c:pt>
                <c:pt idx="13944">
                  <c:v>49.24174</c:v>
                </c:pt>
                <c:pt idx="13945">
                  <c:v>49.246489999999994</c:v>
                </c:pt>
                <c:pt idx="13946">
                  <c:v>49.251250000000006</c:v>
                </c:pt>
                <c:pt idx="13947">
                  <c:v>49.256010000000003</c:v>
                </c:pt>
                <c:pt idx="13948">
                  <c:v>49.260770000000001</c:v>
                </c:pt>
                <c:pt idx="13949">
                  <c:v>49.265520000000002</c:v>
                </c:pt>
                <c:pt idx="13950">
                  <c:v>49.27028</c:v>
                </c:pt>
                <c:pt idx="13951">
                  <c:v>49.275030000000001</c:v>
                </c:pt>
                <c:pt idx="13952">
                  <c:v>49.279789999999998</c:v>
                </c:pt>
                <c:pt idx="13953">
                  <c:v>49.284550000000003</c:v>
                </c:pt>
                <c:pt idx="13954">
                  <c:v>49.289300000000004</c:v>
                </c:pt>
                <c:pt idx="13955">
                  <c:v>49.294060000000002</c:v>
                </c:pt>
                <c:pt idx="13956">
                  <c:v>49.298819999999999</c:v>
                </c:pt>
                <c:pt idx="13957">
                  <c:v>49.303570000000001</c:v>
                </c:pt>
                <c:pt idx="13958">
                  <c:v>49.308329999999998</c:v>
                </c:pt>
                <c:pt idx="13959">
                  <c:v>49.313079999999999</c:v>
                </c:pt>
                <c:pt idx="13960">
                  <c:v>49.317840000000004</c:v>
                </c:pt>
                <c:pt idx="13961">
                  <c:v>49.322600000000001</c:v>
                </c:pt>
                <c:pt idx="13962">
                  <c:v>49.327349999999996</c:v>
                </c:pt>
                <c:pt idx="13963">
                  <c:v>49.33211</c:v>
                </c:pt>
                <c:pt idx="13964">
                  <c:v>49.336869999999998</c:v>
                </c:pt>
                <c:pt idx="13965">
                  <c:v>49.341620000000006</c:v>
                </c:pt>
                <c:pt idx="13966">
                  <c:v>49.346380000000003</c:v>
                </c:pt>
                <c:pt idx="13967">
                  <c:v>49.351140000000001</c:v>
                </c:pt>
                <c:pt idx="13968">
                  <c:v>49.355890000000002</c:v>
                </c:pt>
                <c:pt idx="13969">
                  <c:v>49.36065</c:v>
                </c:pt>
                <c:pt idx="13970">
                  <c:v>49.365399999999994</c:v>
                </c:pt>
                <c:pt idx="13971">
                  <c:v>49.370160000000006</c:v>
                </c:pt>
                <c:pt idx="13972">
                  <c:v>49.374920000000003</c:v>
                </c:pt>
                <c:pt idx="13973">
                  <c:v>49.37968</c:v>
                </c:pt>
                <c:pt idx="13974">
                  <c:v>49.384430000000002</c:v>
                </c:pt>
                <c:pt idx="13975">
                  <c:v>49.389189999999999</c:v>
                </c:pt>
                <c:pt idx="13976">
                  <c:v>49.393940000000001</c:v>
                </c:pt>
                <c:pt idx="13977">
                  <c:v>49.398699999999998</c:v>
                </c:pt>
                <c:pt idx="13978">
                  <c:v>49.403460000000003</c:v>
                </c:pt>
                <c:pt idx="13979">
                  <c:v>49.40822</c:v>
                </c:pt>
                <c:pt idx="13980">
                  <c:v>49.412970000000001</c:v>
                </c:pt>
                <c:pt idx="13981">
                  <c:v>49.417729999999999</c:v>
                </c:pt>
                <c:pt idx="13982">
                  <c:v>49.422489999999996</c:v>
                </c:pt>
                <c:pt idx="13983">
                  <c:v>49.427239999999998</c:v>
                </c:pt>
                <c:pt idx="13984">
                  <c:v>49.431999999999995</c:v>
                </c:pt>
                <c:pt idx="13985">
                  <c:v>49.436760000000007</c:v>
                </c:pt>
                <c:pt idx="13986">
                  <c:v>49.441510000000001</c:v>
                </c:pt>
                <c:pt idx="13987">
                  <c:v>49.446269999999998</c:v>
                </c:pt>
                <c:pt idx="13988">
                  <c:v>49.451030000000003</c:v>
                </c:pt>
                <c:pt idx="13989">
                  <c:v>49.455779999999997</c:v>
                </c:pt>
                <c:pt idx="13990">
                  <c:v>49.460539999999995</c:v>
                </c:pt>
                <c:pt idx="13991">
                  <c:v>49.465299999999999</c:v>
                </c:pt>
                <c:pt idx="13992">
                  <c:v>49.470060000000004</c:v>
                </c:pt>
                <c:pt idx="13993">
                  <c:v>49.474809999999998</c:v>
                </c:pt>
                <c:pt idx="13994">
                  <c:v>49.479570000000002</c:v>
                </c:pt>
                <c:pt idx="13995">
                  <c:v>49.484319999999997</c:v>
                </c:pt>
                <c:pt idx="13996">
                  <c:v>49.489080000000001</c:v>
                </c:pt>
                <c:pt idx="13997">
                  <c:v>49.493839999999999</c:v>
                </c:pt>
                <c:pt idx="13998">
                  <c:v>49.498599999999996</c:v>
                </c:pt>
                <c:pt idx="13999">
                  <c:v>49.503350000000005</c:v>
                </c:pt>
                <c:pt idx="14000">
                  <c:v>49.508110000000002</c:v>
                </c:pt>
                <c:pt idx="14001">
                  <c:v>49.512869999999999</c:v>
                </c:pt>
                <c:pt idx="14002">
                  <c:v>49.517620000000001</c:v>
                </c:pt>
                <c:pt idx="14003">
                  <c:v>49.522379999999998</c:v>
                </c:pt>
                <c:pt idx="14004">
                  <c:v>49.527139999999996</c:v>
                </c:pt>
                <c:pt idx="14005">
                  <c:v>49.5319</c:v>
                </c:pt>
                <c:pt idx="14006">
                  <c:v>49.536650000000002</c:v>
                </c:pt>
                <c:pt idx="14007">
                  <c:v>49.541409999999999</c:v>
                </c:pt>
                <c:pt idx="14008">
                  <c:v>49.546170000000004</c:v>
                </c:pt>
                <c:pt idx="14009">
                  <c:v>49.550919999999998</c:v>
                </c:pt>
                <c:pt idx="14010">
                  <c:v>49.555679999999995</c:v>
                </c:pt>
                <c:pt idx="14011">
                  <c:v>49.56044</c:v>
                </c:pt>
                <c:pt idx="14012">
                  <c:v>49.565199999999997</c:v>
                </c:pt>
                <c:pt idx="14013">
                  <c:v>49.569949999999999</c:v>
                </c:pt>
                <c:pt idx="14014">
                  <c:v>49.574710000000003</c:v>
                </c:pt>
                <c:pt idx="14015">
                  <c:v>49.579470000000001</c:v>
                </c:pt>
                <c:pt idx="14016">
                  <c:v>49.584219999999995</c:v>
                </c:pt>
                <c:pt idx="14017">
                  <c:v>49.588979999999999</c:v>
                </c:pt>
                <c:pt idx="14018">
                  <c:v>49.593739999999997</c:v>
                </c:pt>
                <c:pt idx="14019">
                  <c:v>49.598499999999994</c:v>
                </c:pt>
                <c:pt idx="14020">
                  <c:v>49.603250000000003</c:v>
                </c:pt>
                <c:pt idx="14021">
                  <c:v>49.60801</c:v>
                </c:pt>
                <c:pt idx="14022">
                  <c:v>49.612769999999998</c:v>
                </c:pt>
                <c:pt idx="14023">
                  <c:v>49.617530000000002</c:v>
                </c:pt>
                <c:pt idx="14024">
                  <c:v>49.622279999999996</c:v>
                </c:pt>
                <c:pt idx="14025">
                  <c:v>49.627039999999994</c:v>
                </c:pt>
                <c:pt idx="14026">
                  <c:v>49.631799999999998</c:v>
                </c:pt>
                <c:pt idx="14027">
                  <c:v>49.63655</c:v>
                </c:pt>
                <c:pt idx="14028">
                  <c:v>49.641310000000004</c:v>
                </c:pt>
                <c:pt idx="14029">
                  <c:v>49.646070000000002</c:v>
                </c:pt>
                <c:pt idx="14030">
                  <c:v>49.650829999999999</c:v>
                </c:pt>
                <c:pt idx="14031">
                  <c:v>49.65558</c:v>
                </c:pt>
                <c:pt idx="14032">
                  <c:v>49.660339999999998</c:v>
                </c:pt>
                <c:pt idx="14033">
                  <c:v>49.665099999999995</c:v>
                </c:pt>
                <c:pt idx="14034">
                  <c:v>49.669850000000004</c:v>
                </c:pt>
                <c:pt idx="14035">
                  <c:v>49.674610000000001</c:v>
                </c:pt>
                <c:pt idx="14036">
                  <c:v>49.679369999999999</c:v>
                </c:pt>
                <c:pt idx="14037">
                  <c:v>49.684130000000003</c:v>
                </c:pt>
                <c:pt idx="14038">
                  <c:v>49.688879999999997</c:v>
                </c:pt>
                <c:pt idx="14039">
                  <c:v>49.693639999999995</c:v>
                </c:pt>
                <c:pt idx="14040">
                  <c:v>49.698399999999999</c:v>
                </c:pt>
                <c:pt idx="14041">
                  <c:v>49.703160000000004</c:v>
                </c:pt>
                <c:pt idx="14042">
                  <c:v>49.707920000000001</c:v>
                </c:pt>
                <c:pt idx="14043">
                  <c:v>49.712670000000003</c:v>
                </c:pt>
                <c:pt idx="14044">
                  <c:v>49.71743</c:v>
                </c:pt>
                <c:pt idx="14045">
                  <c:v>49.722189999999998</c:v>
                </c:pt>
                <c:pt idx="14046">
                  <c:v>49.726939999999999</c:v>
                </c:pt>
                <c:pt idx="14047">
                  <c:v>49.731699999999996</c:v>
                </c:pt>
                <c:pt idx="14048">
                  <c:v>49.736460000000001</c:v>
                </c:pt>
                <c:pt idx="14049">
                  <c:v>49.741220000000006</c:v>
                </c:pt>
                <c:pt idx="14050">
                  <c:v>49.74597</c:v>
                </c:pt>
                <c:pt idx="14051">
                  <c:v>49.750729999999997</c:v>
                </c:pt>
                <c:pt idx="14052">
                  <c:v>49.755490000000002</c:v>
                </c:pt>
                <c:pt idx="14053">
                  <c:v>49.760249999999999</c:v>
                </c:pt>
                <c:pt idx="14054">
                  <c:v>49.765009999999997</c:v>
                </c:pt>
                <c:pt idx="14055">
                  <c:v>49.769760000000005</c:v>
                </c:pt>
                <c:pt idx="14056">
                  <c:v>49.774520000000003</c:v>
                </c:pt>
                <c:pt idx="14057">
                  <c:v>49.77928</c:v>
                </c:pt>
                <c:pt idx="14058">
                  <c:v>49.784040000000005</c:v>
                </c:pt>
                <c:pt idx="14059">
                  <c:v>49.788800000000002</c:v>
                </c:pt>
                <c:pt idx="14060">
                  <c:v>49.793549999999996</c:v>
                </c:pt>
                <c:pt idx="14061">
                  <c:v>49.798310000000001</c:v>
                </c:pt>
                <c:pt idx="14062">
                  <c:v>49.803069999999998</c:v>
                </c:pt>
                <c:pt idx="14063">
                  <c:v>49.80782</c:v>
                </c:pt>
                <c:pt idx="14064">
                  <c:v>49.812580000000004</c:v>
                </c:pt>
                <c:pt idx="14065">
                  <c:v>49.817340000000002</c:v>
                </c:pt>
                <c:pt idx="14066">
                  <c:v>49.822099999999999</c:v>
                </c:pt>
                <c:pt idx="14067">
                  <c:v>49.826860000000003</c:v>
                </c:pt>
                <c:pt idx="14068">
                  <c:v>49.831609999999998</c:v>
                </c:pt>
                <c:pt idx="14069">
                  <c:v>49.836369999999995</c:v>
                </c:pt>
                <c:pt idx="14070">
                  <c:v>49.84113</c:v>
                </c:pt>
                <c:pt idx="14071">
                  <c:v>49.845889999999997</c:v>
                </c:pt>
                <c:pt idx="14072">
                  <c:v>49.850650000000002</c:v>
                </c:pt>
                <c:pt idx="14073">
                  <c:v>49.855400000000003</c:v>
                </c:pt>
                <c:pt idx="14074">
                  <c:v>49.86016</c:v>
                </c:pt>
                <c:pt idx="14075">
                  <c:v>49.864919999999998</c:v>
                </c:pt>
                <c:pt idx="14076">
                  <c:v>49.869680000000002</c:v>
                </c:pt>
                <c:pt idx="14077">
                  <c:v>49.87444</c:v>
                </c:pt>
                <c:pt idx="14078">
                  <c:v>49.879189999999994</c:v>
                </c:pt>
                <c:pt idx="14079">
                  <c:v>49.883950000000006</c:v>
                </c:pt>
                <c:pt idx="14080">
                  <c:v>49.888710000000003</c:v>
                </c:pt>
                <c:pt idx="14081">
                  <c:v>49.893470000000001</c:v>
                </c:pt>
                <c:pt idx="14082">
                  <c:v>49.898230000000005</c:v>
                </c:pt>
                <c:pt idx="14083">
                  <c:v>49.902979999999999</c:v>
                </c:pt>
                <c:pt idx="14084">
                  <c:v>49.907739999999997</c:v>
                </c:pt>
                <c:pt idx="14085">
                  <c:v>49.912500000000001</c:v>
                </c:pt>
                <c:pt idx="14086">
                  <c:v>49.917259999999999</c:v>
                </c:pt>
                <c:pt idx="14087">
                  <c:v>49.922019999999996</c:v>
                </c:pt>
                <c:pt idx="14088">
                  <c:v>49.926770000000005</c:v>
                </c:pt>
                <c:pt idx="14089">
                  <c:v>49.931530000000002</c:v>
                </c:pt>
                <c:pt idx="14090">
                  <c:v>49.93629</c:v>
                </c:pt>
                <c:pt idx="14091">
                  <c:v>49.941050000000004</c:v>
                </c:pt>
                <c:pt idx="14092">
                  <c:v>49.945810000000002</c:v>
                </c:pt>
                <c:pt idx="14093">
                  <c:v>49.950569999999999</c:v>
                </c:pt>
                <c:pt idx="14094">
                  <c:v>49.95532</c:v>
                </c:pt>
                <c:pt idx="14095">
                  <c:v>49.960079999999998</c:v>
                </c:pt>
                <c:pt idx="14096">
                  <c:v>49.964840000000002</c:v>
                </c:pt>
                <c:pt idx="14097">
                  <c:v>49.9696</c:v>
                </c:pt>
                <c:pt idx="14098">
                  <c:v>49.974360000000004</c:v>
                </c:pt>
                <c:pt idx="14099">
                  <c:v>49.979109999999999</c:v>
                </c:pt>
                <c:pt idx="14100">
                  <c:v>49.983870000000003</c:v>
                </c:pt>
                <c:pt idx="14101">
                  <c:v>49.988630000000001</c:v>
                </c:pt>
                <c:pt idx="14102">
                  <c:v>49.993389999999998</c:v>
                </c:pt>
                <c:pt idx="14103">
                  <c:v>49.998149999999995</c:v>
                </c:pt>
                <c:pt idx="14104">
                  <c:v>50.00291</c:v>
                </c:pt>
                <c:pt idx="14105">
                  <c:v>50.007660000000001</c:v>
                </c:pt>
                <c:pt idx="14106">
                  <c:v>50.012419999999999</c:v>
                </c:pt>
                <c:pt idx="14107">
                  <c:v>50.017180000000003</c:v>
                </c:pt>
                <c:pt idx="14108">
                  <c:v>50.021940000000001</c:v>
                </c:pt>
                <c:pt idx="14109">
                  <c:v>50.026699999999998</c:v>
                </c:pt>
                <c:pt idx="14110">
                  <c:v>50.03145</c:v>
                </c:pt>
                <c:pt idx="14111">
                  <c:v>50.036209999999997</c:v>
                </c:pt>
                <c:pt idx="14112">
                  <c:v>50.040969999999994</c:v>
                </c:pt>
                <c:pt idx="14113">
                  <c:v>50.045729999999999</c:v>
                </c:pt>
                <c:pt idx="14114">
                  <c:v>50.050490000000003</c:v>
                </c:pt>
                <c:pt idx="14115">
                  <c:v>50.055250000000001</c:v>
                </c:pt>
                <c:pt idx="14116">
                  <c:v>50.06</c:v>
                </c:pt>
                <c:pt idx="14117">
                  <c:v>50.06476</c:v>
                </c:pt>
                <c:pt idx="14118">
                  <c:v>50.069519999999997</c:v>
                </c:pt>
                <c:pt idx="14119">
                  <c:v>50.074280000000002</c:v>
                </c:pt>
                <c:pt idx="14120">
                  <c:v>50.079039999999999</c:v>
                </c:pt>
                <c:pt idx="14121">
                  <c:v>50.083799999999997</c:v>
                </c:pt>
                <c:pt idx="14122">
                  <c:v>50.088559999999994</c:v>
                </c:pt>
                <c:pt idx="14123">
                  <c:v>50.093319999999999</c:v>
                </c:pt>
                <c:pt idx="14124">
                  <c:v>50.09807</c:v>
                </c:pt>
                <c:pt idx="14125">
                  <c:v>50.102830000000004</c:v>
                </c:pt>
                <c:pt idx="14126">
                  <c:v>50.107590000000002</c:v>
                </c:pt>
                <c:pt idx="14127">
                  <c:v>50.112349999999999</c:v>
                </c:pt>
                <c:pt idx="14128">
                  <c:v>50.117109999999997</c:v>
                </c:pt>
                <c:pt idx="14129">
                  <c:v>50.121870000000001</c:v>
                </c:pt>
                <c:pt idx="14130">
                  <c:v>50.126629999999999</c:v>
                </c:pt>
                <c:pt idx="14131">
                  <c:v>50.13138</c:v>
                </c:pt>
                <c:pt idx="14132">
                  <c:v>50.136140000000005</c:v>
                </c:pt>
                <c:pt idx="14133">
                  <c:v>50.140900000000002</c:v>
                </c:pt>
                <c:pt idx="14134">
                  <c:v>50.145659999999999</c:v>
                </c:pt>
                <c:pt idx="14135">
                  <c:v>50.150420000000004</c:v>
                </c:pt>
                <c:pt idx="14136">
                  <c:v>50.155180000000001</c:v>
                </c:pt>
                <c:pt idx="14137">
                  <c:v>50.159929999999996</c:v>
                </c:pt>
                <c:pt idx="14138">
                  <c:v>50.164699999999996</c:v>
                </c:pt>
                <c:pt idx="14139">
                  <c:v>50.169449999999998</c:v>
                </c:pt>
                <c:pt idx="14140">
                  <c:v>50.174209999999995</c:v>
                </c:pt>
                <c:pt idx="14141">
                  <c:v>50.178970000000007</c:v>
                </c:pt>
                <c:pt idx="14142">
                  <c:v>50.183730000000004</c:v>
                </c:pt>
                <c:pt idx="14143">
                  <c:v>50.188490000000002</c:v>
                </c:pt>
                <c:pt idx="14144">
                  <c:v>50.193249999999999</c:v>
                </c:pt>
                <c:pt idx="14145">
                  <c:v>50.198010000000004</c:v>
                </c:pt>
                <c:pt idx="14146">
                  <c:v>50.202759999999998</c:v>
                </c:pt>
                <c:pt idx="14147">
                  <c:v>50.207529999999998</c:v>
                </c:pt>
                <c:pt idx="14148">
                  <c:v>50.21228</c:v>
                </c:pt>
                <c:pt idx="14149">
                  <c:v>50.217039999999997</c:v>
                </c:pt>
                <c:pt idx="14150">
                  <c:v>50.221799999999995</c:v>
                </c:pt>
                <c:pt idx="14151">
                  <c:v>50.226560000000006</c:v>
                </c:pt>
                <c:pt idx="14152">
                  <c:v>50.231320000000004</c:v>
                </c:pt>
                <c:pt idx="14153">
                  <c:v>50.236080000000001</c:v>
                </c:pt>
                <c:pt idx="14154">
                  <c:v>50.240839999999999</c:v>
                </c:pt>
                <c:pt idx="14155">
                  <c:v>50.24559</c:v>
                </c:pt>
                <c:pt idx="14156">
                  <c:v>50.250360000000001</c:v>
                </c:pt>
                <c:pt idx="14157">
                  <c:v>50.255110000000002</c:v>
                </c:pt>
                <c:pt idx="14158">
                  <c:v>50.259869999999999</c:v>
                </c:pt>
                <c:pt idx="14159">
                  <c:v>50.264629999999997</c:v>
                </c:pt>
                <c:pt idx="14160">
                  <c:v>50.269389999999994</c:v>
                </c:pt>
                <c:pt idx="14161">
                  <c:v>50.274149999999999</c:v>
                </c:pt>
                <c:pt idx="14162">
                  <c:v>50.278910000000003</c:v>
                </c:pt>
                <c:pt idx="14163">
                  <c:v>50.283670000000001</c:v>
                </c:pt>
                <c:pt idx="14164">
                  <c:v>50.288430000000005</c:v>
                </c:pt>
                <c:pt idx="14165">
                  <c:v>50.29318</c:v>
                </c:pt>
                <c:pt idx="14166">
                  <c:v>50.29795</c:v>
                </c:pt>
                <c:pt idx="14167">
                  <c:v>50.302700000000002</c:v>
                </c:pt>
                <c:pt idx="14168">
                  <c:v>50.307459999999999</c:v>
                </c:pt>
                <c:pt idx="14169">
                  <c:v>50.312219999999996</c:v>
                </c:pt>
                <c:pt idx="14170">
                  <c:v>50.316979999999994</c:v>
                </c:pt>
                <c:pt idx="14171">
                  <c:v>50.321739999999998</c:v>
                </c:pt>
                <c:pt idx="14172">
                  <c:v>50.326500000000003</c:v>
                </c:pt>
                <c:pt idx="14173">
                  <c:v>50.33126</c:v>
                </c:pt>
                <c:pt idx="14174">
                  <c:v>50.336020000000005</c:v>
                </c:pt>
                <c:pt idx="14175">
                  <c:v>50.340780000000002</c:v>
                </c:pt>
                <c:pt idx="14176">
                  <c:v>50.34554</c:v>
                </c:pt>
                <c:pt idx="14177">
                  <c:v>50.350290000000001</c:v>
                </c:pt>
                <c:pt idx="14178">
                  <c:v>50.355049999999999</c:v>
                </c:pt>
                <c:pt idx="14179">
                  <c:v>50.359809999999996</c:v>
                </c:pt>
                <c:pt idx="14180">
                  <c:v>50.364570000000001</c:v>
                </c:pt>
                <c:pt idx="14181">
                  <c:v>50.369329999999998</c:v>
                </c:pt>
                <c:pt idx="14182">
                  <c:v>50.374090000000002</c:v>
                </c:pt>
                <c:pt idx="14183">
                  <c:v>50.37885</c:v>
                </c:pt>
                <c:pt idx="14184">
                  <c:v>50.383610000000004</c:v>
                </c:pt>
                <c:pt idx="14185">
                  <c:v>50.388370000000002</c:v>
                </c:pt>
                <c:pt idx="14186">
                  <c:v>50.393129999999999</c:v>
                </c:pt>
                <c:pt idx="14187">
                  <c:v>50.397890000000004</c:v>
                </c:pt>
                <c:pt idx="14188">
                  <c:v>50.402650000000001</c:v>
                </c:pt>
                <c:pt idx="14189">
                  <c:v>50.407409999999999</c:v>
                </c:pt>
                <c:pt idx="14190">
                  <c:v>50.412169999999996</c:v>
                </c:pt>
                <c:pt idx="14191">
                  <c:v>50.416919999999998</c:v>
                </c:pt>
                <c:pt idx="14192">
                  <c:v>50.421680000000002</c:v>
                </c:pt>
                <c:pt idx="14193">
                  <c:v>50.426439999999999</c:v>
                </c:pt>
                <c:pt idx="14194">
                  <c:v>50.431200000000004</c:v>
                </c:pt>
                <c:pt idx="14195">
                  <c:v>50.435960000000001</c:v>
                </c:pt>
                <c:pt idx="14196">
                  <c:v>50.440719999999999</c:v>
                </c:pt>
                <c:pt idx="14197">
                  <c:v>50.445480000000003</c:v>
                </c:pt>
                <c:pt idx="14198">
                  <c:v>50.450240000000001</c:v>
                </c:pt>
                <c:pt idx="14199">
                  <c:v>50.454999999999998</c:v>
                </c:pt>
                <c:pt idx="14200">
                  <c:v>50.459760000000003</c:v>
                </c:pt>
                <c:pt idx="14201">
                  <c:v>50.46452</c:v>
                </c:pt>
                <c:pt idx="14202">
                  <c:v>50.469279999999998</c:v>
                </c:pt>
                <c:pt idx="14203">
                  <c:v>50.474039999999995</c:v>
                </c:pt>
                <c:pt idx="14204">
                  <c:v>50.4788</c:v>
                </c:pt>
                <c:pt idx="14205">
                  <c:v>50.483559999999997</c:v>
                </c:pt>
                <c:pt idx="14206">
                  <c:v>50.488320000000002</c:v>
                </c:pt>
                <c:pt idx="14207">
                  <c:v>50.493080000000006</c:v>
                </c:pt>
                <c:pt idx="14208">
                  <c:v>50.497840000000004</c:v>
                </c:pt>
                <c:pt idx="14209">
                  <c:v>50.502589999999998</c:v>
                </c:pt>
                <c:pt idx="14210">
                  <c:v>50.507359999999998</c:v>
                </c:pt>
                <c:pt idx="14211">
                  <c:v>50.512120000000003</c:v>
                </c:pt>
                <c:pt idx="14212">
                  <c:v>50.516869999999997</c:v>
                </c:pt>
                <c:pt idx="14213">
                  <c:v>50.521629999999995</c:v>
                </c:pt>
                <c:pt idx="14214">
                  <c:v>50.526400000000002</c:v>
                </c:pt>
                <c:pt idx="14215">
                  <c:v>50.531149999999997</c:v>
                </c:pt>
                <c:pt idx="14216">
                  <c:v>50.535910000000001</c:v>
                </c:pt>
                <c:pt idx="14217">
                  <c:v>50.540670000000006</c:v>
                </c:pt>
                <c:pt idx="14218">
                  <c:v>50.545430000000003</c:v>
                </c:pt>
                <c:pt idx="14219">
                  <c:v>50.550190000000001</c:v>
                </c:pt>
                <c:pt idx="14220">
                  <c:v>50.554949999999998</c:v>
                </c:pt>
                <c:pt idx="14221">
                  <c:v>50.559710000000003</c:v>
                </c:pt>
                <c:pt idx="14222">
                  <c:v>50.56447</c:v>
                </c:pt>
                <c:pt idx="14223">
                  <c:v>50.569229999999997</c:v>
                </c:pt>
                <c:pt idx="14224">
                  <c:v>50.573990000000002</c:v>
                </c:pt>
                <c:pt idx="14225">
                  <c:v>50.578749999999999</c:v>
                </c:pt>
                <c:pt idx="14226">
                  <c:v>50.583509999999997</c:v>
                </c:pt>
                <c:pt idx="14227">
                  <c:v>50.588269999999994</c:v>
                </c:pt>
                <c:pt idx="14228">
                  <c:v>50.593029999999999</c:v>
                </c:pt>
                <c:pt idx="14229">
                  <c:v>50.597789999999996</c:v>
                </c:pt>
                <c:pt idx="14230">
                  <c:v>50.602550000000001</c:v>
                </c:pt>
                <c:pt idx="14231">
                  <c:v>50.607310000000005</c:v>
                </c:pt>
                <c:pt idx="14232">
                  <c:v>50.612070000000003</c:v>
                </c:pt>
                <c:pt idx="14233">
                  <c:v>50.61683</c:v>
                </c:pt>
                <c:pt idx="14234">
                  <c:v>50.621589999999998</c:v>
                </c:pt>
                <c:pt idx="14235">
                  <c:v>50.626350000000002</c:v>
                </c:pt>
                <c:pt idx="14236">
                  <c:v>50.63111</c:v>
                </c:pt>
                <c:pt idx="14237">
                  <c:v>50.635869999999997</c:v>
                </c:pt>
                <c:pt idx="14238">
                  <c:v>50.640630000000002</c:v>
                </c:pt>
                <c:pt idx="14239">
                  <c:v>50.645389999999999</c:v>
                </c:pt>
                <c:pt idx="14240">
                  <c:v>50.650149999999996</c:v>
                </c:pt>
                <c:pt idx="14241">
                  <c:v>50.654910000000001</c:v>
                </c:pt>
                <c:pt idx="14242">
                  <c:v>50.659669999999998</c:v>
                </c:pt>
                <c:pt idx="14243">
                  <c:v>50.664430000000003</c:v>
                </c:pt>
                <c:pt idx="14244">
                  <c:v>50.66919</c:v>
                </c:pt>
                <c:pt idx="14245">
                  <c:v>50.673950000000005</c:v>
                </c:pt>
                <c:pt idx="14246">
                  <c:v>50.678710000000002</c:v>
                </c:pt>
                <c:pt idx="14247">
                  <c:v>50.68347</c:v>
                </c:pt>
                <c:pt idx="14248">
                  <c:v>50.688230000000004</c:v>
                </c:pt>
                <c:pt idx="14249">
                  <c:v>50.692990000000002</c:v>
                </c:pt>
                <c:pt idx="14250">
                  <c:v>50.697749999999999</c:v>
                </c:pt>
                <c:pt idx="14251">
                  <c:v>50.702509999999997</c:v>
                </c:pt>
                <c:pt idx="14252">
                  <c:v>50.707270000000001</c:v>
                </c:pt>
                <c:pt idx="14253">
                  <c:v>50.712029999999999</c:v>
                </c:pt>
                <c:pt idx="14254">
                  <c:v>50.716789999999996</c:v>
                </c:pt>
                <c:pt idx="14255">
                  <c:v>50.721550000000001</c:v>
                </c:pt>
                <c:pt idx="14256">
                  <c:v>50.726309999999998</c:v>
                </c:pt>
                <c:pt idx="14257">
                  <c:v>50.731070000000003</c:v>
                </c:pt>
                <c:pt idx="14258">
                  <c:v>50.73583</c:v>
                </c:pt>
                <c:pt idx="14259">
                  <c:v>50.740590000000005</c:v>
                </c:pt>
                <c:pt idx="14260">
                  <c:v>50.745350000000002</c:v>
                </c:pt>
                <c:pt idx="14261">
                  <c:v>50.750109999999999</c:v>
                </c:pt>
                <c:pt idx="14262">
                  <c:v>50.754870000000004</c:v>
                </c:pt>
                <c:pt idx="14263">
                  <c:v>50.759630000000001</c:v>
                </c:pt>
                <c:pt idx="14264">
                  <c:v>50.764389999999999</c:v>
                </c:pt>
                <c:pt idx="14265">
                  <c:v>50.769149999999996</c:v>
                </c:pt>
                <c:pt idx="14266">
                  <c:v>50.773910000000001</c:v>
                </c:pt>
                <c:pt idx="14267">
                  <c:v>50.778669999999998</c:v>
                </c:pt>
                <c:pt idx="14268">
                  <c:v>50.783429999999996</c:v>
                </c:pt>
                <c:pt idx="14269">
                  <c:v>50.78819</c:v>
                </c:pt>
                <c:pt idx="14270">
                  <c:v>50.792950000000005</c:v>
                </c:pt>
                <c:pt idx="14271">
                  <c:v>50.797719999999998</c:v>
                </c:pt>
                <c:pt idx="14272">
                  <c:v>50.802479999999996</c:v>
                </c:pt>
                <c:pt idx="14273">
                  <c:v>50.807230000000004</c:v>
                </c:pt>
                <c:pt idx="14274">
                  <c:v>50.811990000000002</c:v>
                </c:pt>
                <c:pt idx="14275">
                  <c:v>50.816760000000002</c:v>
                </c:pt>
                <c:pt idx="14276">
                  <c:v>50.82152</c:v>
                </c:pt>
                <c:pt idx="14277">
                  <c:v>50.826280000000004</c:v>
                </c:pt>
                <c:pt idx="14278">
                  <c:v>50.831040000000002</c:v>
                </c:pt>
                <c:pt idx="14279">
                  <c:v>50.835799999999999</c:v>
                </c:pt>
                <c:pt idx="14280">
                  <c:v>50.840559999999996</c:v>
                </c:pt>
                <c:pt idx="14281">
                  <c:v>50.845320000000001</c:v>
                </c:pt>
                <c:pt idx="14282">
                  <c:v>50.850079999999998</c:v>
                </c:pt>
                <c:pt idx="14283">
                  <c:v>50.854839999999996</c:v>
                </c:pt>
                <c:pt idx="14284">
                  <c:v>50.8596</c:v>
                </c:pt>
                <c:pt idx="14285">
                  <c:v>50.864359999999998</c:v>
                </c:pt>
                <c:pt idx="14286">
                  <c:v>50.869119999999995</c:v>
                </c:pt>
                <c:pt idx="14287">
                  <c:v>50.87388</c:v>
                </c:pt>
                <c:pt idx="14288">
                  <c:v>50.878640000000004</c:v>
                </c:pt>
                <c:pt idx="14289">
                  <c:v>50.883400000000002</c:v>
                </c:pt>
                <c:pt idx="14290">
                  <c:v>50.888159999999999</c:v>
                </c:pt>
                <c:pt idx="14291">
                  <c:v>50.892920000000004</c:v>
                </c:pt>
                <c:pt idx="14292">
                  <c:v>50.897680000000001</c:v>
                </c:pt>
                <c:pt idx="14293">
                  <c:v>50.902439999999999</c:v>
                </c:pt>
                <c:pt idx="14294">
                  <c:v>50.907209999999999</c:v>
                </c:pt>
                <c:pt idx="14295">
                  <c:v>50.911970000000004</c:v>
                </c:pt>
                <c:pt idx="14296">
                  <c:v>50.916730000000001</c:v>
                </c:pt>
                <c:pt idx="14297">
                  <c:v>50.921489999999999</c:v>
                </c:pt>
                <c:pt idx="14298">
                  <c:v>50.926249999999996</c:v>
                </c:pt>
                <c:pt idx="14299">
                  <c:v>50.931010000000001</c:v>
                </c:pt>
                <c:pt idx="14300">
                  <c:v>50.935769999999998</c:v>
                </c:pt>
                <c:pt idx="14301">
                  <c:v>50.940529999999995</c:v>
                </c:pt>
                <c:pt idx="14302">
                  <c:v>50.94529</c:v>
                </c:pt>
                <c:pt idx="14303">
                  <c:v>50.950049999999997</c:v>
                </c:pt>
                <c:pt idx="14304">
                  <c:v>50.954819999999998</c:v>
                </c:pt>
                <c:pt idx="14305">
                  <c:v>50.959569999999999</c:v>
                </c:pt>
                <c:pt idx="14306">
                  <c:v>50.964330000000004</c:v>
                </c:pt>
                <c:pt idx="14307">
                  <c:v>50.969090000000001</c:v>
                </c:pt>
                <c:pt idx="14308">
                  <c:v>50.973849999999999</c:v>
                </c:pt>
                <c:pt idx="14309">
                  <c:v>50.978619999999999</c:v>
                </c:pt>
                <c:pt idx="14310">
                  <c:v>50.983380000000004</c:v>
                </c:pt>
                <c:pt idx="14311">
                  <c:v>50.988140000000001</c:v>
                </c:pt>
                <c:pt idx="14312">
                  <c:v>50.992899999999999</c:v>
                </c:pt>
                <c:pt idx="14313">
                  <c:v>50.997660000000003</c:v>
                </c:pt>
                <c:pt idx="14314">
                  <c:v>51.002420000000001</c:v>
                </c:pt>
                <c:pt idx="14315">
                  <c:v>51.007179999999998</c:v>
                </c:pt>
                <c:pt idx="14316">
                  <c:v>51.011939999999996</c:v>
                </c:pt>
                <c:pt idx="14317">
                  <c:v>51.0167</c:v>
                </c:pt>
                <c:pt idx="14318">
                  <c:v>51.021459999999998</c:v>
                </c:pt>
                <c:pt idx="14319">
                  <c:v>51.026229999999998</c:v>
                </c:pt>
                <c:pt idx="14320">
                  <c:v>51.030989999999996</c:v>
                </c:pt>
                <c:pt idx="14321">
                  <c:v>51.03575</c:v>
                </c:pt>
                <c:pt idx="14322">
                  <c:v>51.040509999999998</c:v>
                </c:pt>
                <c:pt idx="14323">
                  <c:v>51.045269999999995</c:v>
                </c:pt>
                <c:pt idx="14324">
                  <c:v>51.050030000000007</c:v>
                </c:pt>
                <c:pt idx="14325">
                  <c:v>51.054790000000004</c:v>
                </c:pt>
                <c:pt idx="14326">
                  <c:v>51.059550000000002</c:v>
                </c:pt>
                <c:pt idx="14327">
                  <c:v>51.064309999999999</c:v>
                </c:pt>
                <c:pt idx="14328">
                  <c:v>51.069070000000004</c:v>
                </c:pt>
                <c:pt idx="14329">
                  <c:v>51.073830000000001</c:v>
                </c:pt>
                <c:pt idx="14330">
                  <c:v>51.078600000000002</c:v>
                </c:pt>
                <c:pt idx="14331">
                  <c:v>51.083359999999999</c:v>
                </c:pt>
                <c:pt idx="14332">
                  <c:v>51.088120000000004</c:v>
                </c:pt>
                <c:pt idx="14333">
                  <c:v>51.092880000000001</c:v>
                </c:pt>
                <c:pt idx="14334">
                  <c:v>51.097639999999998</c:v>
                </c:pt>
                <c:pt idx="14335">
                  <c:v>51.102399999999996</c:v>
                </c:pt>
                <c:pt idx="14336">
                  <c:v>51.10716</c:v>
                </c:pt>
                <c:pt idx="14337">
                  <c:v>51.111930000000001</c:v>
                </c:pt>
                <c:pt idx="14338">
                  <c:v>51.116689999999998</c:v>
                </c:pt>
                <c:pt idx="14339">
                  <c:v>51.121449999999996</c:v>
                </c:pt>
                <c:pt idx="14340">
                  <c:v>51.12621</c:v>
                </c:pt>
                <c:pt idx="14341">
                  <c:v>51.130969999999998</c:v>
                </c:pt>
                <c:pt idx="14342">
                  <c:v>51.135729999999995</c:v>
                </c:pt>
                <c:pt idx="14343">
                  <c:v>51.14049</c:v>
                </c:pt>
                <c:pt idx="14344">
                  <c:v>51.145250000000004</c:v>
                </c:pt>
                <c:pt idx="14345">
                  <c:v>51.150010000000002</c:v>
                </c:pt>
                <c:pt idx="14346">
                  <c:v>51.154779999999995</c:v>
                </c:pt>
                <c:pt idx="14347">
                  <c:v>51.159540000000007</c:v>
                </c:pt>
                <c:pt idx="14348">
                  <c:v>51.164300000000004</c:v>
                </c:pt>
                <c:pt idx="14349">
                  <c:v>51.169060000000002</c:v>
                </c:pt>
                <c:pt idx="14350">
                  <c:v>51.173819999999999</c:v>
                </c:pt>
                <c:pt idx="14351">
                  <c:v>51.178580000000004</c:v>
                </c:pt>
                <c:pt idx="14352">
                  <c:v>51.183340000000001</c:v>
                </c:pt>
                <c:pt idx="14353">
                  <c:v>51.188099999999999</c:v>
                </c:pt>
                <c:pt idx="14354">
                  <c:v>51.192860000000003</c:v>
                </c:pt>
                <c:pt idx="14355">
                  <c:v>51.197630000000004</c:v>
                </c:pt>
                <c:pt idx="14356">
                  <c:v>51.202390000000001</c:v>
                </c:pt>
                <c:pt idx="14357">
                  <c:v>51.207149999999999</c:v>
                </c:pt>
                <c:pt idx="14358">
                  <c:v>51.211909999999996</c:v>
                </c:pt>
                <c:pt idx="14359">
                  <c:v>51.216670000000001</c:v>
                </c:pt>
                <c:pt idx="14360">
                  <c:v>51.221429999999998</c:v>
                </c:pt>
                <c:pt idx="14361">
                  <c:v>51.226189999999995</c:v>
                </c:pt>
                <c:pt idx="14362">
                  <c:v>51.230959999999996</c:v>
                </c:pt>
                <c:pt idx="14363">
                  <c:v>51.235720000000001</c:v>
                </c:pt>
                <c:pt idx="14364">
                  <c:v>51.240479999999998</c:v>
                </c:pt>
                <c:pt idx="14365">
                  <c:v>51.245239999999995</c:v>
                </c:pt>
                <c:pt idx="14366">
                  <c:v>51.25</c:v>
                </c:pt>
                <c:pt idx="14367">
                  <c:v>51.254760000000005</c:v>
                </c:pt>
                <c:pt idx="14368">
                  <c:v>51.259529999999998</c:v>
                </c:pt>
                <c:pt idx="14369">
                  <c:v>51.264289999999995</c:v>
                </c:pt>
                <c:pt idx="14370">
                  <c:v>51.26905</c:v>
                </c:pt>
                <c:pt idx="14371">
                  <c:v>51.273810000000005</c:v>
                </c:pt>
                <c:pt idx="14372">
                  <c:v>51.278570000000002</c:v>
                </c:pt>
                <c:pt idx="14373">
                  <c:v>51.283329999999999</c:v>
                </c:pt>
                <c:pt idx="14374">
                  <c:v>51.288090000000004</c:v>
                </c:pt>
                <c:pt idx="14375">
                  <c:v>51.292860000000005</c:v>
                </c:pt>
                <c:pt idx="14376">
                  <c:v>51.297620000000002</c:v>
                </c:pt>
                <c:pt idx="14377">
                  <c:v>51.302379999999999</c:v>
                </c:pt>
                <c:pt idx="14378">
                  <c:v>51.307140000000004</c:v>
                </c:pt>
                <c:pt idx="14379">
                  <c:v>51.311900000000001</c:v>
                </c:pt>
                <c:pt idx="14380">
                  <c:v>51.316659999999999</c:v>
                </c:pt>
                <c:pt idx="14381">
                  <c:v>51.321429999999999</c:v>
                </c:pt>
                <c:pt idx="14382">
                  <c:v>51.326190000000004</c:v>
                </c:pt>
                <c:pt idx="14383">
                  <c:v>51.330950000000001</c:v>
                </c:pt>
                <c:pt idx="14384">
                  <c:v>51.335709999999999</c:v>
                </c:pt>
                <c:pt idx="14385">
                  <c:v>51.340469999999996</c:v>
                </c:pt>
                <c:pt idx="14386">
                  <c:v>51.345239999999997</c:v>
                </c:pt>
                <c:pt idx="14387">
                  <c:v>51.35</c:v>
                </c:pt>
                <c:pt idx="14388">
                  <c:v>51.354759999999999</c:v>
                </c:pt>
                <c:pt idx="14389">
                  <c:v>51.359519999999996</c:v>
                </c:pt>
                <c:pt idx="14390">
                  <c:v>51.364280000000001</c:v>
                </c:pt>
                <c:pt idx="14391">
                  <c:v>51.369039999999998</c:v>
                </c:pt>
                <c:pt idx="14392">
                  <c:v>51.373809999999999</c:v>
                </c:pt>
                <c:pt idx="14393">
                  <c:v>51.378569999999996</c:v>
                </c:pt>
                <c:pt idx="14394">
                  <c:v>51.383330000000001</c:v>
                </c:pt>
                <c:pt idx="14395">
                  <c:v>51.388089999999998</c:v>
                </c:pt>
                <c:pt idx="14396">
                  <c:v>51.392849999999996</c:v>
                </c:pt>
                <c:pt idx="14397">
                  <c:v>51.39761</c:v>
                </c:pt>
                <c:pt idx="14398">
                  <c:v>51.402380000000001</c:v>
                </c:pt>
                <c:pt idx="14399">
                  <c:v>51.407139999999998</c:v>
                </c:pt>
                <c:pt idx="14400">
                  <c:v>51.411900000000003</c:v>
                </c:pt>
                <c:pt idx="14401">
                  <c:v>51.41666</c:v>
                </c:pt>
                <c:pt idx="14402">
                  <c:v>51.421429999999994</c:v>
                </c:pt>
                <c:pt idx="14403">
                  <c:v>51.426189999999998</c:v>
                </c:pt>
                <c:pt idx="14404">
                  <c:v>51.430950000000003</c:v>
                </c:pt>
                <c:pt idx="14405">
                  <c:v>51.43571</c:v>
                </c:pt>
                <c:pt idx="14406">
                  <c:v>51.440470000000005</c:v>
                </c:pt>
                <c:pt idx="14407">
                  <c:v>51.445230000000002</c:v>
                </c:pt>
                <c:pt idx="14408">
                  <c:v>51.45</c:v>
                </c:pt>
                <c:pt idx="14409">
                  <c:v>51.45476</c:v>
                </c:pt>
                <c:pt idx="14410">
                  <c:v>51.459520000000005</c:v>
                </c:pt>
                <c:pt idx="14411">
                  <c:v>51.464280000000002</c:v>
                </c:pt>
                <c:pt idx="14412">
                  <c:v>51.46904</c:v>
                </c:pt>
                <c:pt idx="14413">
                  <c:v>51.47381</c:v>
                </c:pt>
                <c:pt idx="14414">
                  <c:v>51.478570000000005</c:v>
                </c:pt>
                <c:pt idx="14415">
                  <c:v>51.483330000000002</c:v>
                </c:pt>
                <c:pt idx="14416">
                  <c:v>51.48809</c:v>
                </c:pt>
                <c:pt idx="14417">
                  <c:v>51.492849999999997</c:v>
                </c:pt>
                <c:pt idx="14418">
                  <c:v>51.497619999999998</c:v>
                </c:pt>
                <c:pt idx="14419">
                  <c:v>51.502380000000002</c:v>
                </c:pt>
                <c:pt idx="14420">
                  <c:v>51.50714</c:v>
                </c:pt>
                <c:pt idx="14421">
                  <c:v>51.511899999999997</c:v>
                </c:pt>
                <c:pt idx="14422">
                  <c:v>51.516669999999998</c:v>
                </c:pt>
                <c:pt idx="14423">
                  <c:v>51.521430000000002</c:v>
                </c:pt>
                <c:pt idx="14424">
                  <c:v>51.52619</c:v>
                </c:pt>
                <c:pt idx="14425">
                  <c:v>51.530949999999997</c:v>
                </c:pt>
                <c:pt idx="14426">
                  <c:v>51.535710000000002</c:v>
                </c:pt>
                <c:pt idx="14427">
                  <c:v>51.540480000000002</c:v>
                </c:pt>
                <c:pt idx="14428">
                  <c:v>51.54524</c:v>
                </c:pt>
                <c:pt idx="14429">
                  <c:v>51.55</c:v>
                </c:pt>
                <c:pt idx="14430">
                  <c:v>51.554759999999995</c:v>
                </c:pt>
                <c:pt idx="14431">
                  <c:v>51.559530000000002</c:v>
                </c:pt>
                <c:pt idx="14432">
                  <c:v>51.56429</c:v>
                </c:pt>
                <c:pt idx="14433">
                  <c:v>51.569049999999997</c:v>
                </c:pt>
                <c:pt idx="14434">
                  <c:v>51.573809999999995</c:v>
                </c:pt>
                <c:pt idx="14435">
                  <c:v>51.578569999999999</c:v>
                </c:pt>
                <c:pt idx="14436">
                  <c:v>51.58334</c:v>
                </c:pt>
                <c:pt idx="14437">
                  <c:v>51.588099999999997</c:v>
                </c:pt>
                <c:pt idx="14438">
                  <c:v>51.592859999999995</c:v>
                </c:pt>
                <c:pt idx="14439">
                  <c:v>51.597629999999995</c:v>
                </c:pt>
                <c:pt idx="14440">
                  <c:v>51.60239</c:v>
                </c:pt>
                <c:pt idx="14441">
                  <c:v>51.607149999999997</c:v>
                </c:pt>
                <c:pt idx="14442">
                  <c:v>51.611909999999995</c:v>
                </c:pt>
                <c:pt idx="14443">
                  <c:v>51.616670000000006</c:v>
                </c:pt>
                <c:pt idx="14444">
                  <c:v>51.62144</c:v>
                </c:pt>
                <c:pt idx="14445">
                  <c:v>51.626199999999997</c:v>
                </c:pt>
                <c:pt idx="14446">
                  <c:v>51.630959999999995</c:v>
                </c:pt>
                <c:pt idx="14447">
                  <c:v>51.635720000000006</c:v>
                </c:pt>
                <c:pt idx="14448">
                  <c:v>51.640480000000004</c:v>
                </c:pt>
                <c:pt idx="14449">
                  <c:v>51.645249999999997</c:v>
                </c:pt>
                <c:pt idx="14450">
                  <c:v>51.650010000000002</c:v>
                </c:pt>
                <c:pt idx="14451">
                  <c:v>51.654769999999999</c:v>
                </c:pt>
                <c:pt idx="14452">
                  <c:v>51.65954</c:v>
                </c:pt>
                <c:pt idx="14453">
                  <c:v>51.664300000000004</c:v>
                </c:pt>
                <c:pt idx="14454">
                  <c:v>51.669060000000002</c:v>
                </c:pt>
                <c:pt idx="14455">
                  <c:v>51.673819999999999</c:v>
                </c:pt>
                <c:pt idx="14456">
                  <c:v>51.678590000000007</c:v>
                </c:pt>
                <c:pt idx="14457">
                  <c:v>51.683350000000004</c:v>
                </c:pt>
                <c:pt idx="14458">
                  <c:v>51.688110000000002</c:v>
                </c:pt>
                <c:pt idx="14459">
                  <c:v>51.692869999999999</c:v>
                </c:pt>
                <c:pt idx="14460">
                  <c:v>51.697630000000004</c:v>
                </c:pt>
                <c:pt idx="14461">
                  <c:v>51.702400000000004</c:v>
                </c:pt>
                <c:pt idx="14462">
                  <c:v>51.707160000000002</c:v>
                </c:pt>
                <c:pt idx="14463">
                  <c:v>51.711919999999999</c:v>
                </c:pt>
                <c:pt idx="14464">
                  <c:v>51.71669</c:v>
                </c:pt>
                <c:pt idx="14465">
                  <c:v>51.721450000000004</c:v>
                </c:pt>
                <c:pt idx="14466">
                  <c:v>51.726210000000002</c:v>
                </c:pt>
                <c:pt idx="14467">
                  <c:v>51.730980000000002</c:v>
                </c:pt>
                <c:pt idx="14468">
                  <c:v>51.73574</c:v>
                </c:pt>
                <c:pt idx="14469">
                  <c:v>51.740500000000004</c:v>
                </c:pt>
                <c:pt idx="14470">
                  <c:v>51.745260000000002</c:v>
                </c:pt>
                <c:pt idx="14471">
                  <c:v>51.750030000000002</c:v>
                </c:pt>
                <c:pt idx="14472">
                  <c:v>51.75479</c:v>
                </c:pt>
                <c:pt idx="14473">
                  <c:v>51.759550000000004</c:v>
                </c:pt>
                <c:pt idx="14474">
                  <c:v>51.764310000000002</c:v>
                </c:pt>
                <c:pt idx="14475">
                  <c:v>51.769080000000002</c:v>
                </c:pt>
                <c:pt idx="14476">
                  <c:v>51.77384</c:v>
                </c:pt>
                <c:pt idx="14477">
                  <c:v>51.778600000000004</c:v>
                </c:pt>
                <c:pt idx="14478">
                  <c:v>51.783360000000002</c:v>
                </c:pt>
                <c:pt idx="14479">
                  <c:v>51.788130000000002</c:v>
                </c:pt>
                <c:pt idx="14480">
                  <c:v>51.79289</c:v>
                </c:pt>
                <c:pt idx="14481">
                  <c:v>51.797649999999997</c:v>
                </c:pt>
                <c:pt idx="14482">
                  <c:v>51.802420000000005</c:v>
                </c:pt>
                <c:pt idx="14483">
                  <c:v>51.807180000000002</c:v>
                </c:pt>
                <c:pt idx="14484">
                  <c:v>51.81194</c:v>
                </c:pt>
                <c:pt idx="14485">
                  <c:v>51.81671</c:v>
                </c:pt>
                <c:pt idx="14486">
                  <c:v>51.821469999999998</c:v>
                </c:pt>
                <c:pt idx="14487">
                  <c:v>51.826230000000002</c:v>
                </c:pt>
                <c:pt idx="14488">
                  <c:v>51.83099</c:v>
                </c:pt>
                <c:pt idx="14489">
                  <c:v>51.835760000000001</c:v>
                </c:pt>
                <c:pt idx="14490">
                  <c:v>51.840519999999998</c:v>
                </c:pt>
                <c:pt idx="14491">
                  <c:v>51.845280000000002</c:v>
                </c:pt>
                <c:pt idx="14492">
                  <c:v>51.85004</c:v>
                </c:pt>
                <c:pt idx="14493">
                  <c:v>51.854810000000001</c:v>
                </c:pt>
                <c:pt idx="14494">
                  <c:v>51.859569999999998</c:v>
                </c:pt>
                <c:pt idx="14495">
                  <c:v>51.864330000000002</c:v>
                </c:pt>
                <c:pt idx="14496">
                  <c:v>51.869100000000003</c:v>
                </c:pt>
                <c:pt idx="14497">
                  <c:v>51.873860000000001</c:v>
                </c:pt>
                <c:pt idx="14498">
                  <c:v>51.878619999999998</c:v>
                </c:pt>
                <c:pt idx="14499">
                  <c:v>51.883380000000002</c:v>
                </c:pt>
                <c:pt idx="14500">
                  <c:v>51.888150000000003</c:v>
                </c:pt>
                <c:pt idx="14501">
                  <c:v>51.892910000000001</c:v>
                </c:pt>
                <c:pt idx="14502">
                  <c:v>51.897669999999998</c:v>
                </c:pt>
                <c:pt idx="14503">
                  <c:v>51.902439999999999</c:v>
                </c:pt>
                <c:pt idx="14504">
                  <c:v>51.907200000000003</c:v>
                </c:pt>
                <c:pt idx="14505">
                  <c:v>51.911970000000004</c:v>
                </c:pt>
                <c:pt idx="14506">
                  <c:v>51.916730000000001</c:v>
                </c:pt>
                <c:pt idx="14507">
                  <c:v>51.921489999999999</c:v>
                </c:pt>
                <c:pt idx="14508">
                  <c:v>51.926259999999999</c:v>
                </c:pt>
                <c:pt idx="14509">
                  <c:v>51.931020000000004</c:v>
                </c:pt>
                <c:pt idx="14510">
                  <c:v>51.935780000000001</c:v>
                </c:pt>
                <c:pt idx="14511">
                  <c:v>51.940539999999999</c:v>
                </c:pt>
                <c:pt idx="14512">
                  <c:v>51.945309999999999</c:v>
                </c:pt>
                <c:pt idx="14513">
                  <c:v>51.950070000000004</c:v>
                </c:pt>
                <c:pt idx="14514">
                  <c:v>51.954830000000001</c:v>
                </c:pt>
                <c:pt idx="14515">
                  <c:v>51.959600000000002</c:v>
                </c:pt>
                <c:pt idx="14516">
                  <c:v>51.964359999999999</c:v>
                </c:pt>
                <c:pt idx="14517">
                  <c:v>51.969120000000004</c:v>
                </c:pt>
                <c:pt idx="14518">
                  <c:v>51.973890000000004</c:v>
                </c:pt>
                <c:pt idx="14519">
                  <c:v>51.978650000000002</c:v>
                </c:pt>
                <c:pt idx="14520">
                  <c:v>51.983409999999999</c:v>
                </c:pt>
                <c:pt idx="14521">
                  <c:v>51.98818</c:v>
                </c:pt>
                <c:pt idx="14522">
                  <c:v>51.992940000000004</c:v>
                </c:pt>
                <c:pt idx="14523">
                  <c:v>51.997700000000002</c:v>
                </c:pt>
                <c:pt idx="14524">
                  <c:v>52.002470000000002</c:v>
                </c:pt>
                <c:pt idx="14525">
                  <c:v>52.00723</c:v>
                </c:pt>
                <c:pt idx="14526">
                  <c:v>52.011990000000004</c:v>
                </c:pt>
                <c:pt idx="14527">
                  <c:v>52.016760000000005</c:v>
                </c:pt>
                <c:pt idx="14528">
                  <c:v>52.021520000000002</c:v>
                </c:pt>
                <c:pt idx="14529">
                  <c:v>52.02628</c:v>
                </c:pt>
                <c:pt idx="14530">
                  <c:v>52.03105</c:v>
                </c:pt>
                <c:pt idx="14531">
                  <c:v>52.035810000000005</c:v>
                </c:pt>
                <c:pt idx="14532">
                  <c:v>52.040570000000002</c:v>
                </c:pt>
                <c:pt idx="14533">
                  <c:v>52.045340000000003</c:v>
                </c:pt>
                <c:pt idx="14534">
                  <c:v>52.0501</c:v>
                </c:pt>
                <c:pt idx="14535">
                  <c:v>52.054859999999998</c:v>
                </c:pt>
                <c:pt idx="14536">
                  <c:v>52.059630000000006</c:v>
                </c:pt>
                <c:pt idx="14537">
                  <c:v>52.064390000000003</c:v>
                </c:pt>
                <c:pt idx="14538">
                  <c:v>52.06915</c:v>
                </c:pt>
                <c:pt idx="14539">
                  <c:v>52.073920000000001</c:v>
                </c:pt>
                <c:pt idx="14540">
                  <c:v>52.078680000000006</c:v>
                </c:pt>
                <c:pt idx="14541">
                  <c:v>52.083440000000003</c:v>
                </c:pt>
                <c:pt idx="14542">
                  <c:v>52.088210000000004</c:v>
                </c:pt>
                <c:pt idx="14543">
                  <c:v>52.092970000000001</c:v>
                </c:pt>
                <c:pt idx="14544">
                  <c:v>52.097729999999999</c:v>
                </c:pt>
                <c:pt idx="14545">
                  <c:v>52.102500000000006</c:v>
                </c:pt>
                <c:pt idx="14546">
                  <c:v>52.107260000000004</c:v>
                </c:pt>
                <c:pt idx="14547">
                  <c:v>52.112020000000001</c:v>
                </c:pt>
                <c:pt idx="14548">
                  <c:v>52.116790000000002</c:v>
                </c:pt>
                <c:pt idx="14549">
                  <c:v>52.121549999999999</c:v>
                </c:pt>
                <c:pt idx="14550">
                  <c:v>52.126310000000004</c:v>
                </c:pt>
                <c:pt idx="14551">
                  <c:v>52.131080000000004</c:v>
                </c:pt>
                <c:pt idx="14552">
                  <c:v>52.135840000000002</c:v>
                </c:pt>
                <c:pt idx="14553">
                  <c:v>52.140609999999995</c:v>
                </c:pt>
                <c:pt idx="14554">
                  <c:v>52.145370000000007</c:v>
                </c:pt>
                <c:pt idx="14555">
                  <c:v>52.150130000000004</c:v>
                </c:pt>
                <c:pt idx="14556">
                  <c:v>52.154899999999998</c:v>
                </c:pt>
                <c:pt idx="14557">
                  <c:v>52.159659999999995</c:v>
                </c:pt>
                <c:pt idx="14558">
                  <c:v>52.16442</c:v>
                </c:pt>
                <c:pt idx="14559">
                  <c:v>52.16919</c:v>
                </c:pt>
                <c:pt idx="14560">
                  <c:v>52.173949999999998</c:v>
                </c:pt>
                <c:pt idx="14561">
                  <c:v>52.178719999999998</c:v>
                </c:pt>
                <c:pt idx="14562">
                  <c:v>52.183479999999996</c:v>
                </c:pt>
                <c:pt idx="14563">
                  <c:v>52.188239999999993</c:v>
                </c:pt>
                <c:pt idx="14564">
                  <c:v>52.193010000000001</c:v>
                </c:pt>
                <c:pt idx="14565">
                  <c:v>52.197769999999998</c:v>
                </c:pt>
                <c:pt idx="14566">
                  <c:v>52.202529999999996</c:v>
                </c:pt>
                <c:pt idx="14567">
                  <c:v>52.207299999999996</c:v>
                </c:pt>
                <c:pt idx="14568">
                  <c:v>52.212060000000001</c:v>
                </c:pt>
                <c:pt idx="14569">
                  <c:v>52.216830000000002</c:v>
                </c:pt>
                <c:pt idx="14570">
                  <c:v>52.221589999999999</c:v>
                </c:pt>
                <c:pt idx="14571">
                  <c:v>52.226349999999996</c:v>
                </c:pt>
                <c:pt idx="14572">
                  <c:v>52.231119999999997</c:v>
                </c:pt>
                <c:pt idx="14573">
                  <c:v>52.235880000000002</c:v>
                </c:pt>
                <c:pt idx="14574">
                  <c:v>52.240650000000002</c:v>
                </c:pt>
                <c:pt idx="14575">
                  <c:v>52.24541</c:v>
                </c:pt>
                <c:pt idx="14576">
                  <c:v>52.250169999999997</c:v>
                </c:pt>
                <c:pt idx="14577">
                  <c:v>52.254939999999998</c:v>
                </c:pt>
                <c:pt idx="14578">
                  <c:v>52.259700000000002</c:v>
                </c:pt>
                <c:pt idx="14579">
                  <c:v>52.264470000000003</c:v>
                </c:pt>
                <c:pt idx="14580">
                  <c:v>52.26923</c:v>
                </c:pt>
                <c:pt idx="14581">
                  <c:v>52.273989999999998</c:v>
                </c:pt>
                <c:pt idx="14582">
                  <c:v>52.278759999999998</c:v>
                </c:pt>
                <c:pt idx="14583">
                  <c:v>52.283520000000003</c:v>
                </c:pt>
                <c:pt idx="14584">
                  <c:v>52.288290000000003</c:v>
                </c:pt>
                <c:pt idx="14585">
                  <c:v>52.293050000000001</c:v>
                </c:pt>
                <c:pt idx="14586">
                  <c:v>52.297820000000002</c:v>
                </c:pt>
                <c:pt idx="14587">
                  <c:v>52.302579999999999</c:v>
                </c:pt>
                <c:pt idx="14588">
                  <c:v>52.307340000000003</c:v>
                </c:pt>
                <c:pt idx="14589">
                  <c:v>52.312110000000004</c:v>
                </c:pt>
                <c:pt idx="14590">
                  <c:v>52.316870000000002</c:v>
                </c:pt>
                <c:pt idx="14591">
                  <c:v>52.321640000000002</c:v>
                </c:pt>
                <c:pt idx="14592">
                  <c:v>52.3264</c:v>
                </c:pt>
                <c:pt idx="14593">
                  <c:v>52.331160000000004</c:v>
                </c:pt>
                <c:pt idx="14594">
                  <c:v>52.335930000000005</c:v>
                </c:pt>
                <c:pt idx="14595">
                  <c:v>52.340690000000002</c:v>
                </c:pt>
                <c:pt idx="14596">
                  <c:v>52.34545</c:v>
                </c:pt>
                <c:pt idx="14597">
                  <c:v>52.35022</c:v>
                </c:pt>
                <c:pt idx="14598">
                  <c:v>52.354980000000005</c:v>
                </c:pt>
                <c:pt idx="14599">
                  <c:v>52.359749999999998</c:v>
                </c:pt>
                <c:pt idx="14600">
                  <c:v>52.364510000000003</c:v>
                </c:pt>
                <c:pt idx="14601">
                  <c:v>52.36927</c:v>
                </c:pt>
                <c:pt idx="14602">
                  <c:v>52.374039999999994</c:v>
                </c:pt>
                <c:pt idx="14603">
                  <c:v>52.378800000000005</c:v>
                </c:pt>
                <c:pt idx="14604">
                  <c:v>52.383569999999999</c:v>
                </c:pt>
                <c:pt idx="14605">
                  <c:v>52.388329999999996</c:v>
                </c:pt>
                <c:pt idx="14606">
                  <c:v>52.393099999999997</c:v>
                </c:pt>
                <c:pt idx="14607">
                  <c:v>52.397859999999994</c:v>
                </c:pt>
                <c:pt idx="14608">
                  <c:v>52.402630000000002</c:v>
                </c:pt>
                <c:pt idx="14609">
                  <c:v>52.407389999999999</c:v>
                </c:pt>
                <c:pt idx="14610">
                  <c:v>52.41216</c:v>
                </c:pt>
                <c:pt idx="14611">
                  <c:v>52.416919999999998</c:v>
                </c:pt>
                <c:pt idx="14612">
                  <c:v>52.421679999999995</c:v>
                </c:pt>
                <c:pt idx="14613">
                  <c:v>52.426450000000003</c:v>
                </c:pt>
                <c:pt idx="14614">
                  <c:v>52.43121</c:v>
                </c:pt>
                <c:pt idx="14615">
                  <c:v>52.435980000000001</c:v>
                </c:pt>
                <c:pt idx="14616">
                  <c:v>52.440739999999998</c:v>
                </c:pt>
                <c:pt idx="14617">
                  <c:v>52.445499999999996</c:v>
                </c:pt>
                <c:pt idx="14618">
                  <c:v>52.450270000000003</c:v>
                </c:pt>
                <c:pt idx="14619">
                  <c:v>52.455030000000001</c:v>
                </c:pt>
                <c:pt idx="14620">
                  <c:v>52.459800000000001</c:v>
                </c:pt>
                <c:pt idx="14621">
                  <c:v>52.464559999999999</c:v>
                </c:pt>
                <c:pt idx="14622">
                  <c:v>52.469329999999999</c:v>
                </c:pt>
                <c:pt idx="14623">
                  <c:v>52.474090000000004</c:v>
                </c:pt>
                <c:pt idx="14624">
                  <c:v>52.478860000000005</c:v>
                </c:pt>
                <c:pt idx="14625">
                  <c:v>52.483620000000002</c:v>
                </c:pt>
                <c:pt idx="14626">
                  <c:v>52.488379999999999</c:v>
                </c:pt>
                <c:pt idx="14627">
                  <c:v>52.49315</c:v>
                </c:pt>
                <c:pt idx="14628">
                  <c:v>52.497910000000005</c:v>
                </c:pt>
                <c:pt idx="14629">
                  <c:v>52.502680000000005</c:v>
                </c:pt>
                <c:pt idx="14630">
                  <c:v>52.507440000000003</c:v>
                </c:pt>
                <c:pt idx="14631">
                  <c:v>52.512209999999996</c:v>
                </c:pt>
                <c:pt idx="14632">
                  <c:v>52.516970000000001</c:v>
                </c:pt>
                <c:pt idx="14633">
                  <c:v>52.521739999999994</c:v>
                </c:pt>
                <c:pt idx="14634">
                  <c:v>52.526499999999999</c:v>
                </c:pt>
                <c:pt idx="14635">
                  <c:v>52.531260000000003</c:v>
                </c:pt>
                <c:pt idx="14636">
                  <c:v>52.536029999999997</c:v>
                </c:pt>
                <c:pt idx="14637">
                  <c:v>52.540789999999994</c:v>
                </c:pt>
                <c:pt idx="14638">
                  <c:v>52.545559999999995</c:v>
                </c:pt>
                <c:pt idx="14639">
                  <c:v>52.550319999999999</c:v>
                </c:pt>
                <c:pt idx="14640">
                  <c:v>52.55509</c:v>
                </c:pt>
                <c:pt idx="14641">
                  <c:v>52.559849999999997</c:v>
                </c:pt>
                <c:pt idx="14642">
                  <c:v>52.564619999999998</c:v>
                </c:pt>
                <c:pt idx="14643">
                  <c:v>52.569379999999995</c:v>
                </c:pt>
                <c:pt idx="14644">
                  <c:v>52.574150000000003</c:v>
                </c:pt>
                <c:pt idx="14645">
                  <c:v>52.57891</c:v>
                </c:pt>
                <c:pt idx="14646">
                  <c:v>52.583680000000001</c:v>
                </c:pt>
                <c:pt idx="14647">
                  <c:v>52.588439999999999</c:v>
                </c:pt>
                <c:pt idx="14648">
                  <c:v>52.593209999999999</c:v>
                </c:pt>
                <c:pt idx="14649">
                  <c:v>52.597970000000004</c:v>
                </c:pt>
                <c:pt idx="14650">
                  <c:v>52.602730000000001</c:v>
                </c:pt>
                <c:pt idx="14651">
                  <c:v>52.607500000000002</c:v>
                </c:pt>
                <c:pt idx="14652">
                  <c:v>52.612259999999999</c:v>
                </c:pt>
                <c:pt idx="14653">
                  <c:v>52.61703</c:v>
                </c:pt>
                <c:pt idx="14654">
                  <c:v>52.621790000000004</c:v>
                </c:pt>
                <c:pt idx="14655">
                  <c:v>52.626560000000005</c:v>
                </c:pt>
                <c:pt idx="14656">
                  <c:v>52.631320000000002</c:v>
                </c:pt>
                <c:pt idx="14657">
                  <c:v>52.636090000000003</c:v>
                </c:pt>
                <c:pt idx="14658">
                  <c:v>52.640859999999996</c:v>
                </c:pt>
                <c:pt idx="14659">
                  <c:v>52.645619999999994</c:v>
                </c:pt>
                <c:pt idx="14660">
                  <c:v>52.650379999999998</c:v>
                </c:pt>
                <c:pt idx="14661">
                  <c:v>52.655149999999999</c:v>
                </c:pt>
                <c:pt idx="14662">
                  <c:v>52.659909999999996</c:v>
                </c:pt>
                <c:pt idx="14663">
                  <c:v>52.664679999999997</c:v>
                </c:pt>
                <c:pt idx="14664">
                  <c:v>52.669439999999994</c:v>
                </c:pt>
                <c:pt idx="14665">
                  <c:v>52.674210000000002</c:v>
                </c:pt>
                <c:pt idx="14666">
                  <c:v>52.67897</c:v>
                </c:pt>
                <c:pt idx="14667">
                  <c:v>52.68374</c:v>
                </c:pt>
                <c:pt idx="14668">
                  <c:v>52.688499999999998</c:v>
                </c:pt>
                <c:pt idx="14669">
                  <c:v>52.693269999999998</c:v>
                </c:pt>
                <c:pt idx="14670">
                  <c:v>52.698030000000003</c:v>
                </c:pt>
                <c:pt idx="14671">
                  <c:v>52.702800000000003</c:v>
                </c:pt>
                <c:pt idx="14672">
                  <c:v>52.707560000000001</c:v>
                </c:pt>
                <c:pt idx="14673">
                  <c:v>52.712330000000001</c:v>
                </c:pt>
                <c:pt idx="14674">
                  <c:v>52.717089999999999</c:v>
                </c:pt>
                <c:pt idx="14675">
                  <c:v>52.72186</c:v>
                </c:pt>
                <c:pt idx="14676">
                  <c:v>52.726620000000004</c:v>
                </c:pt>
                <c:pt idx="14677">
                  <c:v>52.731390000000005</c:v>
                </c:pt>
                <c:pt idx="14678">
                  <c:v>52.736150000000002</c:v>
                </c:pt>
                <c:pt idx="14679">
                  <c:v>52.740919999999996</c:v>
                </c:pt>
                <c:pt idx="14680">
                  <c:v>52.74568</c:v>
                </c:pt>
                <c:pt idx="14681">
                  <c:v>52.750450000000001</c:v>
                </c:pt>
                <c:pt idx="14682">
                  <c:v>52.755209999999998</c:v>
                </c:pt>
                <c:pt idx="14683">
                  <c:v>52.759979999999999</c:v>
                </c:pt>
                <c:pt idx="14684">
                  <c:v>52.764739999999996</c:v>
                </c:pt>
                <c:pt idx="14685">
                  <c:v>52.769509999999997</c:v>
                </c:pt>
                <c:pt idx="14686">
                  <c:v>52.774270000000001</c:v>
                </c:pt>
                <c:pt idx="14687">
                  <c:v>52.779040000000002</c:v>
                </c:pt>
                <c:pt idx="14688">
                  <c:v>52.783799999999999</c:v>
                </c:pt>
                <c:pt idx="14689">
                  <c:v>52.78857</c:v>
                </c:pt>
                <c:pt idx="14690">
                  <c:v>52.793340000000001</c:v>
                </c:pt>
                <c:pt idx="14691">
                  <c:v>52.798099999999998</c:v>
                </c:pt>
                <c:pt idx="14692">
                  <c:v>52.802860000000003</c:v>
                </c:pt>
                <c:pt idx="14693">
                  <c:v>52.807630000000003</c:v>
                </c:pt>
                <c:pt idx="14694">
                  <c:v>52.812390000000001</c:v>
                </c:pt>
                <c:pt idx="14695">
                  <c:v>52.817160000000001</c:v>
                </c:pt>
                <c:pt idx="14696">
                  <c:v>52.821930000000002</c:v>
                </c:pt>
                <c:pt idx="14697">
                  <c:v>52.826689999999999</c:v>
                </c:pt>
                <c:pt idx="14698">
                  <c:v>52.83146</c:v>
                </c:pt>
                <c:pt idx="14699">
                  <c:v>52.836220000000004</c:v>
                </c:pt>
                <c:pt idx="14700">
                  <c:v>52.840989999999998</c:v>
                </c:pt>
                <c:pt idx="14701">
                  <c:v>52.845749999999995</c:v>
                </c:pt>
                <c:pt idx="14702">
                  <c:v>52.850519999999996</c:v>
                </c:pt>
                <c:pt idx="14703">
                  <c:v>52.85528</c:v>
                </c:pt>
                <c:pt idx="14704">
                  <c:v>52.860050000000001</c:v>
                </c:pt>
                <c:pt idx="14705">
                  <c:v>52.864809999999999</c:v>
                </c:pt>
                <c:pt idx="14706">
                  <c:v>52.869579999999999</c:v>
                </c:pt>
                <c:pt idx="14707">
                  <c:v>52.87435</c:v>
                </c:pt>
                <c:pt idx="14708">
                  <c:v>52.879109999999997</c:v>
                </c:pt>
                <c:pt idx="14709">
                  <c:v>52.883870000000002</c:v>
                </c:pt>
                <c:pt idx="14710">
                  <c:v>52.888640000000002</c:v>
                </c:pt>
                <c:pt idx="14711">
                  <c:v>52.893410000000003</c:v>
                </c:pt>
                <c:pt idx="14712">
                  <c:v>52.89817</c:v>
                </c:pt>
                <c:pt idx="14713">
                  <c:v>52.902940000000001</c:v>
                </c:pt>
                <c:pt idx="14714">
                  <c:v>52.907700000000006</c:v>
                </c:pt>
                <c:pt idx="14715">
                  <c:v>52.912470000000006</c:v>
                </c:pt>
                <c:pt idx="14716">
                  <c:v>52.917230000000004</c:v>
                </c:pt>
                <c:pt idx="14717">
                  <c:v>52.921999999999997</c:v>
                </c:pt>
                <c:pt idx="14718">
                  <c:v>52.926760000000002</c:v>
                </c:pt>
                <c:pt idx="14719">
                  <c:v>52.931529999999995</c:v>
                </c:pt>
                <c:pt idx="14720">
                  <c:v>52.93629</c:v>
                </c:pt>
                <c:pt idx="14721">
                  <c:v>52.94106</c:v>
                </c:pt>
                <c:pt idx="14722">
                  <c:v>52.945830000000001</c:v>
                </c:pt>
                <c:pt idx="14723">
                  <c:v>52.950589999999998</c:v>
                </c:pt>
                <c:pt idx="14724">
                  <c:v>52.955359999999999</c:v>
                </c:pt>
                <c:pt idx="14725">
                  <c:v>52.960119999999996</c:v>
                </c:pt>
                <c:pt idx="14726">
                  <c:v>52.964890000000004</c:v>
                </c:pt>
                <c:pt idx="14727">
                  <c:v>52.969650000000001</c:v>
                </c:pt>
                <c:pt idx="14728">
                  <c:v>52.974420000000002</c:v>
                </c:pt>
                <c:pt idx="14729">
                  <c:v>52.979190000000003</c:v>
                </c:pt>
                <c:pt idx="14730">
                  <c:v>52.98395</c:v>
                </c:pt>
                <c:pt idx="14731">
                  <c:v>52.988720000000001</c:v>
                </c:pt>
                <c:pt idx="14732">
                  <c:v>52.993480000000005</c:v>
                </c:pt>
                <c:pt idx="14733">
                  <c:v>52.998249999999999</c:v>
                </c:pt>
                <c:pt idx="14734">
                  <c:v>53.003010000000003</c:v>
                </c:pt>
                <c:pt idx="14735">
                  <c:v>53.007779999999997</c:v>
                </c:pt>
                <c:pt idx="14736">
                  <c:v>53.012549999999997</c:v>
                </c:pt>
                <c:pt idx="14737">
                  <c:v>53.017309999999995</c:v>
                </c:pt>
                <c:pt idx="14738">
                  <c:v>53.022080000000003</c:v>
                </c:pt>
                <c:pt idx="14739">
                  <c:v>53.02684</c:v>
                </c:pt>
                <c:pt idx="14740">
                  <c:v>53.031610000000001</c:v>
                </c:pt>
                <c:pt idx="14741">
                  <c:v>53.036369999999998</c:v>
                </c:pt>
                <c:pt idx="14742">
                  <c:v>53.041139999999999</c:v>
                </c:pt>
                <c:pt idx="14743">
                  <c:v>53.045909999999999</c:v>
                </c:pt>
                <c:pt idx="14744">
                  <c:v>53.050670000000004</c:v>
                </c:pt>
                <c:pt idx="14745">
                  <c:v>53.055440000000004</c:v>
                </c:pt>
                <c:pt idx="14746">
                  <c:v>53.060200000000002</c:v>
                </c:pt>
                <c:pt idx="14747">
                  <c:v>53.064970000000002</c:v>
                </c:pt>
                <c:pt idx="14748">
                  <c:v>53.06973</c:v>
                </c:pt>
                <c:pt idx="14749">
                  <c:v>53.074499999999993</c:v>
                </c:pt>
                <c:pt idx="14750">
                  <c:v>53.079270000000001</c:v>
                </c:pt>
                <c:pt idx="14751">
                  <c:v>53.084029999999998</c:v>
                </c:pt>
                <c:pt idx="14752">
                  <c:v>53.088799999999999</c:v>
                </c:pt>
                <c:pt idx="14753">
                  <c:v>53.093559999999997</c:v>
                </c:pt>
                <c:pt idx="14754">
                  <c:v>53.098329999999997</c:v>
                </c:pt>
                <c:pt idx="14755">
                  <c:v>53.103099999999998</c:v>
                </c:pt>
                <c:pt idx="14756">
                  <c:v>53.107860000000002</c:v>
                </c:pt>
                <c:pt idx="14757">
                  <c:v>53.112630000000003</c:v>
                </c:pt>
                <c:pt idx="14758">
                  <c:v>53.11739</c:v>
                </c:pt>
                <c:pt idx="14759">
                  <c:v>53.122160000000001</c:v>
                </c:pt>
                <c:pt idx="14760">
                  <c:v>53.126919999999998</c:v>
                </c:pt>
                <c:pt idx="14761">
                  <c:v>53.131689999999999</c:v>
                </c:pt>
                <c:pt idx="14762">
                  <c:v>53.136460000000007</c:v>
                </c:pt>
                <c:pt idx="14763">
                  <c:v>53.141220000000004</c:v>
                </c:pt>
                <c:pt idx="14764">
                  <c:v>53.145989999999998</c:v>
                </c:pt>
                <c:pt idx="14765">
                  <c:v>53.150749999999995</c:v>
                </c:pt>
                <c:pt idx="14766">
                  <c:v>53.155519999999996</c:v>
                </c:pt>
                <c:pt idx="14767">
                  <c:v>53.160289999999996</c:v>
                </c:pt>
                <c:pt idx="14768">
                  <c:v>53.165050000000001</c:v>
                </c:pt>
                <c:pt idx="14769">
                  <c:v>53.169820000000001</c:v>
                </c:pt>
                <c:pt idx="14770">
                  <c:v>53.174590000000002</c:v>
                </c:pt>
                <c:pt idx="14771">
                  <c:v>53.179349999999999</c:v>
                </c:pt>
                <c:pt idx="14772">
                  <c:v>53.18412</c:v>
                </c:pt>
                <c:pt idx="14773">
                  <c:v>53.188879999999997</c:v>
                </c:pt>
                <c:pt idx="14774">
                  <c:v>53.193650000000005</c:v>
                </c:pt>
                <c:pt idx="14775">
                  <c:v>53.198420000000006</c:v>
                </c:pt>
                <c:pt idx="14776">
                  <c:v>53.203180000000003</c:v>
                </c:pt>
                <c:pt idx="14777">
                  <c:v>53.207949999999997</c:v>
                </c:pt>
                <c:pt idx="14778">
                  <c:v>53.212710000000001</c:v>
                </c:pt>
                <c:pt idx="14779">
                  <c:v>53.217479999999995</c:v>
                </c:pt>
                <c:pt idx="14780">
                  <c:v>53.222249999999995</c:v>
                </c:pt>
                <c:pt idx="14781">
                  <c:v>53.22701</c:v>
                </c:pt>
                <c:pt idx="14782">
                  <c:v>53.231780000000001</c:v>
                </c:pt>
                <c:pt idx="14783">
                  <c:v>53.236539999999998</c:v>
                </c:pt>
                <c:pt idx="14784">
                  <c:v>53.241309999999999</c:v>
                </c:pt>
                <c:pt idx="14785">
                  <c:v>53.246079999999999</c:v>
                </c:pt>
                <c:pt idx="14786">
                  <c:v>53.250840000000004</c:v>
                </c:pt>
                <c:pt idx="14787">
                  <c:v>53.255610000000004</c:v>
                </c:pt>
                <c:pt idx="14788">
                  <c:v>53.260370000000002</c:v>
                </c:pt>
                <c:pt idx="14789">
                  <c:v>53.265140000000002</c:v>
                </c:pt>
                <c:pt idx="14790">
                  <c:v>53.269909999999996</c:v>
                </c:pt>
                <c:pt idx="14791">
                  <c:v>53.274679999999996</c:v>
                </c:pt>
                <c:pt idx="14792">
                  <c:v>53.279439999999994</c:v>
                </c:pt>
                <c:pt idx="14793">
                  <c:v>53.284210000000002</c:v>
                </c:pt>
                <c:pt idx="14794">
                  <c:v>53.288969999999999</c:v>
                </c:pt>
                <c:pt idx="14795">
                  <c:v>53.29374</c:v>
                </c:pt>
                <c:pt idx="14796">
                  <c:v>53.29851</c:v>
                </c:pt>
                <c:pt idx="14797">
                  <c:v>53.303269999999998</c:v>
                </c:pt>
                <c:pt idx="14798">
                  <c:v>53.308039999999998</c:v>
                </c:pt>
                <c:pt idx="14799">
                  <c:v>53.312800000000003</c:v>
                </c:pt>
                <c:pt idx="14800">
                  <c:v>53.317570000000003</c:v>
                </c:pt>
                <c:pt idx="14801">
                  <c:v>53.322340000000004</c:v>
                </c:pt>
                <c:pt idx="14802">
                  <c:v>53.327109999999998</c:v>
                </c:pt>
                <c:pt idx="14803">
                  <c:v>53.331870000000002</c:v>
                </c:pt>
                <c:pt idx="14804">
                  <c:v>53.336639999999996</c:v>
                </c:pt>
                <c:pt idx="14805">
                  <c:v>53.3414</c:v>
                </c:pt>
                <c:pt idx="14806">
                  <c:v>53.346170000000001</c:v>
                </c:pt>
                <c:pt idx="14807">
                  <c:v>53.350940000000001</c:v>
                </c:pt>
                <c:pt idx="14808">
                  <c:v>53.355699999999999</c:v>
                </c:pt>
                <c:pt idx="14809">
                  <c:v>53.360469999999999</c:v>
                </c:pt>
                <c:pt idx="14810">
                  <c:v>53.365229999999997</c:v>
                </c:pt>
                <c:pt idx="14811">
                  <c:v>53.37</c:v>
                </c:pt>
                <c:pt idx="14812">
                  <c:v>53.374770000000005</c:v>
                </c:pt>
                <c:pt idx="14813">
                  <c:v>53.379540000000006</c:v>
                </c:pt>
                <c:pt idx="14814">
                  <c:v>53.384300000000003</c:v>
                </c:pt>
                <c:pt idx="14815">
                  <c:v>53.389069999999997</c:v>
                </c:pt>
                <c:pt idx="14816">
                  <c:v>53.393839999999997</c:v>
                </c:pt>
                <c:pt idx="14817">
                  <c:v>53.398599999999995</c:v>
                </c:pt>
                <c:pt idx="14818">
                  <c:v>53.403369999999995</c:v>
                </c:pt>
                <c:pt idx="14819">
                  <c:v>53.40813</c:v>
                </c:pt>
                <c:pt idx="14820">
                  <c:v>53.4129</c:v>
                </c:pt>
                <c:pt idx="14821">
                  <c:v>53.417670000000001</c:v>
                </c:pt>
                <c:pt idx="14822">
                  <c:v>53.422440000000002</c:v>
                </c:pt>
                <c:pt idx="14823">
                  <c:v>53.427199999999999</c:v>
                </c:pt>
                <c:pt idx="14824">
                  <c:v>53.43197</c:v>
                </c:pt>
                <c:pt idx="14825">
                  <c:v>53.436730000000004</c:v>
                </c:pt>
                <c:pt idx="14826">
                  <c:v>53.441500000000005</c:v>
                </c:pt>
                <c:pt idx="14827">
                  <c:v>53.446269999999998</c:v>
                </c:pt>
                <c:pt idx="14828">
                  <c:v>53.451039999999999</c:v>
                </c:pt>
                <c:pt idx="14829">
                  <c:v>53.455799999999996</c:v>
                </c:pt>
                <c:pt idx="14830">
                  <c:v>53.460569999999997</c:v>
                </c:pt>
                <c:pt idx="14831">
                  <c:v>53.465339999999998</c:v>
                </c:pt>
                <c:pt idx="14832">
                  <c:v>53.470100000000002</c:v>
                </c:pt>
                <c:pt idx="14833">
                  <c:v>53.474870000000003</c:v>
                </c:pt>
                <c:pt idx="14834">
                  <c:v>53.47963</c:v>
                </c:pt>
                <c:pt idx="14835">
                  <c:v>53.484400000000001</c:v>
                </c:pt>
                <c:pt idx="14836">
                  <c:v>53.489170000000001</c:v>
                </c:pt>
                <c:pt idx="14837">
                  <c:v>53.493939999999995</c:v>
                </c:pt>
                <c:pt idx="14838">
                  <c:v>53.498700000000007</c:v>
                </c:pt>
                <c:pt idx="14839">
                  <c:v>53.50347</c:v>
                </c:pt>
                <c:pt idx="14840">
                  <c:v>53.508240000000001</c:v>
                </c:pt>
                <c:pt idx="14841">
                  <c:v>53.512999999999998</c:v>
                </c:pt>
                <c:pt idx="14842">
                  <c:v>53.517769999999999</c:v>
                </c:pt>
                <c:pt idx="14843">
                  <c:v>53.522529999999996</c:v>
                </c:pt>
                <c:pt idx="14844">
                  <c:v>53.527299999999997</c:v>
                </c:pt>
                <c:pt idx="14845">
                  <c:v>53.532070000000004</c:v>
                </c:pt>
                <c:pt idx="14846">
                  <c:v>53.536840000000005</c:v>
                </c:pt>
                <c:pt idx="14847">
                  <c:v>53.541600000000003</c:v>
                </c:pt>
                <c:pt idx="14848">
                  <c:v>53.546370000000003</c:v>
                </c:pt>
                <c:pt idx="14849">
                  <c:v>53.551139999999997</c:v>
                </c:pt>
                <c:pt idx="14850">
                  <c:v>53.555909999999997</c:v>
                </c:pt>
                <c:pt idx="14851">
                  <c:v>53.560669999999995</c:v>
                </c:pt>
                <c:pt idx="14852">
                  <c:v>53.565440000000002</c:v>
                </c:pt>
                <c:pt idx="14853">
                  <c:v>53.570210000000003</c:v>
                </c:pt>
                <c:pt idx="14854">
                  <c:v>53.57497</c:v>
                </c:pt>
                <c:pt idx="14855">
                  <c:v>53.579740000000001</c:v>
                </c:pt>
                <c:pt idx="14856">
                  <c:v>53.584499999999998</c:v>
                </c:pt>
                <c:pt idx="14857">
                  <c:v>53.589269999999999</c:v>
                </c:pt>
                <c:pt idx="14858">
                  <c:v>53.59404</c:v>
                </c:pt>
                <c:pt idx="14859">
                  <c:v>53.59881</c:v>
                </c:pt>
                <c:pt idx="14860">
                  <c:v>53.603570000000005</c:v>
                </c:pt>
                <c:pt idx="14861">
                  <c:v>53.608339999999998</c:v>
                </c:pt>
                <c:pt idx="14862">
                  <c:v>53.613109999999999</c:v>
                </c:pt>
                <c:pt idx="14863">
                  <c:v>53.61788</c:v>
                </c:pt>
                <c:pt idx="14864">
                  <c:v>53.622639999999997</c:v>
                </c:pt>
                <c:pt idx="14865">
                  <c:v>53.627409999999998</c:v>
                </c:pt>
                <c:pt idx="14866">
                  <c:v>53.632179999999998</c:v>
                </c:pt>
                <c:pt idx="14867">
                  <c:v>53.636940000000003</c:v>
                </c:pt>
                <c:pt idx="14868">
                  <c:v>53.641710000000003</c:v>
                </c:pt>
                <c:pt idx="14869">
                  <c:v>53.646480000000004</c:v>
                </c:pt>
                <c:pt idx="14870">
                  <c:v>53.651240000000001</c:v>
                </c:pt>
                <c:pt idx="14871">
                  <c:v>53.656009999999995</c:v>
                </c:pt>
                <c:pt idx="14872">
                  <c:v>53.660779999999995</c:v>
                </c:pt>
                <c:pt idx="14873">
                  <c:v>53.66554</c:v>
                </c:pt>
                <c:pt idx="14874">
                  <c:v>53.670310000000001</c:v>
                </c:pt>
                <c:pt idx="14875">
                  <c:v>53.675080000000001</c:v>
                </c:pt>
                <c:pt idx="14876">
                  <c:v>53.679850000000002</c:v>
                </c:pt>
                <c:pt idx="14877">
                  <c:v>53.684609999999999</c:v>
                </c:pt>
                <c:pt idx="14878">
                  <c:v>53.68938</c:v>
                </c:pt>
                <c:pt idx="14879">
                  <c:v>53.69415</c:v>
                </c:pt>
                <c:pt idx="14880">
                  <c:v>53.698919999999994</c:v>
                </c:pt>
                <c:pt idx="14881">
                  <c:v>53.703679999999999</c:v>
                </c:pt>
                <c:pt idx="14882">
                  <c:v>53.708449999999999</c:v>
                </c:pt>
                <c:pt idx="14883">
                  <c:v>53.71322</c:v>
                </c:pt>
                <c:pt idx="14884">
                  <c:v>53.71799</c:v>
                </c:pt>
                <c:pt idx="14885">
                  <c:v>53.722749999999998</c:v>
                </c:pt>
                <c:pt idx="14886">
                  <c:v>53.727519999999998</c:v>
                </c:pt>
                <c:pt idx="14887">
                  <c:v>53.732289999999999</c:v>
                </c:pt>
                <c:pt idx="14888">
                  <c:v>53.73706</c:v>
                </c:pt>
                <c:pt idx="14889">
                  <c:v>53.741820000000004</c:v>
                </c:pt>
                <c:pt idx="14890">
                  <c:v>53.746589999999998</c:v>
                </c:pt>
                <c:pt idx="14891">
                  <c:v>53.751359999999998</c:v>
                </c:pt>
                <c:pt idx="14892">
                  <c:v>53.756129999999999</c:v>
                </c:pt>
                <c:pt idx="14893">
                  <c:v>53.760889999999996</c:v>
                </c:pt>
                <c:pt idx="14894">
                  <c:v>53.765659999999997</c:v>
                </c:pt>
                <c:pt idx="14895">
                  <c:v>53.770429999999998</c:v>
                </c:pt>
                <c:pt idx="14896">
                  <c:v>53.775200000000005</c:v>
                </c:pt>
                <c:pt idx="14897">
                  <c:v>53.779960000000003</c:v>
                </c:pt>
                <c:pt idx="14898">
                  <c:v>53.784730000000003</c:v>
                </c:pt>
                <c:pt idx="14899">
                  <c:v>53.789499999999997</c:v>
                </c:pt>
                <c:pt idx="14900">
                  <c:v>53.794260000000001</c:v>
                </c:pt>
                <c:pt idx="14901">
                  <c:v>53.799029999999995</c:v>
                </c:pt>
                <c:pt idx="14902">
                  <c:v>53.803799999999995</c:v>
                </c:pt>
                <c:pt idx="14903">
                  <c:v>53.808570000000003</c:v>
                </c:pt>
                <c:pt idx="14904">
                  <c:v>53.813330000000001</c:v>
                </c:pt>
                <c:pt idx="14905">
                  <c:v>53.818100000000001</c:v>
                </c:pt>
                <c:pt idx="14906">
                  <c:v>53.822870000000002</c:v>
                </c:pt>
                <c:pt idx="14907">
                  <c:v>53.827640000000002</c:v>
                </c:pt>
                <c:pt idx="14908">
                  <c:v>53.8324</c:v>
                </c:pt>
                <c:pt idx="14909">
                  <c:v>53.837169999999993</c:v>
                </c:pt>
                <c:pt idx="14910">
                  <c:v>53.841940000000001</c:v>
                </c:pt>
                <c:pt idx="14911">
                  <c:v>53.846710000000002</c:v>
                </c:pt>
                <c:pt idx="14912">
                  <c:v>53.851469999999999</c:v>
                </c:pt>
                <c:pt idx="14913">
                  <c:v>53.85624</c:v>
                </c:pt>
                <c:pt idx="14914">
                  <c:v>53.86101</c:v>
                </c:pt>
                <c:pt idx="14915">
                  <c:v>53.865780000000001</c:v>
                </c:pt>
                <c:pt idx="14916">
                  <c:v>53.870539999999998</c:v>
                </c:pt>
                <c:pt idx="14917">
                  <c:v>53.875310000000006</c:v>
                </c:pt>
                <c:pt idx="14918">
                  <c:v>53.88008</c:v>
                </c:pt>
                <c:pt idx="14919">
                  <c:v>53.88485</c:v>
                </c:pt>
                <c:pt idx="14920">
                  <c:v>53.889609999999998</c:v>
                </c:pt>
                <c:pt idx="14921">
                  <c:v>53.894379999999998</c:v>
                </c:pt>
                <c:pt idx="14922">
                  <c:v>53.899149999999999</c:v>
                </c:pt>
                <c:pt idx="14923">
                  <c:v>53.903919999999999</c:v>
                </c:pt>
                <c:pt idx="14924">
                  <c:v>53.90869</c:v>
                </c:pt>
                <c:pt idx="14925">
                  <c:v>53.913460000000001</c:v>
                </c:pt>
                <c:pt idx="14926">
                  <c:v>53.918220000000005</c:v>
                </c:pt>
                <c:pt idx="14927">
                  <c:v>53.922989999999999</c:v>
                </c:pt>
                <c:pt idx="14928">
                  <c:v>53.927759999999999</c:v>
                </c:pt>
                <c:pt idx="14929">
                  <c:v>53.93253</c:v>
                </c:pt>
                <c:pt idx="14930">
                  <c:v>53.937289999999997</c:v>
                </c:pt>
                <c:pt idx="14931">
                  <c:v>53.942059999999998</c:v>
                </c:pt>
                <c:pt idx="14932">
                  <c:v>53.946829999999999</c:v>
                </c:pt>
                <c:pt idx="14933">
                  <c:v>53.951590000000003</c:v>
                </c:pt>
                <c:pt idx="14934">
                  <c:v>53.956360000000004</c:v>
                </c:pt>
                <c:pt idx="14935">
                  <c:v>53.961130000000004</c:v>
                </c:pt>
                <c:pt idx="14936">
                  <c:v>53.965899999999998</c:v>
                </c:pt>
                <c:pt idx="14937">
                  <c:v>53.970669999999998</c:v>
                </c:pt>
                <c:pt idx="14938">
                  <c:v>53.975429999999996</c:v>
                </c:pt>
                <c:pt idx="14939">
                  <c:v>53.980199999999996</c:v>
                </c:pt>
                <c:pt idx="14940">
                  <c:v>53.984969999999997</c:v>
                </c:pt>
                <c:pt idx="14941">
                  <c:v>53.989740000000005</c:v>
                </c:pt>
                <c:pt idx="14942">
                  <c:v>53.994510000000005</c:v>
                </c:pt>
                <c:pt idx="14943">
                  <c:v>53.999270000000003</c:v>
                </c:pt>
                <c:pt idx="14944">
                  <c:v>54.004040000000003</c:v>
                </c:pt>
                <c:pt idx="14945">
                  <c:v>54.008809999999997</c:v>
                </c:pt>
                <c:pt idx="14946">
                  <c:v>54.013579999999997</c:v>
                </c:pt>
                <c:pt idx="14947">
                  <c:v>54.018339999999995</c:v>
                </c:pt>
                <c:pt idx="14948">
                  <c:v>54.023110000000003</c:v>
                </c:pt>
                <c:pt idx="14949">
                  <c:v>54.027880000000003</c:v>
                </c:pt>
                <c:pt idx="14950">
                  <c:v>54.032650000000004</c:v>
                </c:pt>
                <c:pt idx="14951">
                  <c:v>54.037420000000004</c:v>
                </c:pt>
                <c:pt idx="14952">
                  <c:v>54.042189999999998</c:v>
                </c:pt>
                <c:pt idx="14953">
                  <c:v>54.046950000000002</c:v>
                </c:pt>
                <c:pt idx="14954">
                  <c:v>54.051719999999996</c:v>
                </c:pt>
                <c:pt idx="14955">
                  <c:v>54.056489999999997</c:v>
                </c:pt>
                <c:pt idx="14956">
                  <c:v>54.061259999999997</c:v>
                </c:pt>
                <c:pt idx="14957">
                  <c:v>54.066020000000002</c:v>
                </c:pt>
                <c:pt idx="14958">
                  <c:v>54.070790000000002</c:v>
                </c:pt>
                <c:pt idx="14959">
                  <c:v>54.075560000000003</c:v>
                </c:pt>
                <c:pt idx="14960">
                  <c:v>54.080330000000004</c:v>
                </c:pt>
                <c:pt idx="14961">
                  <c:v>54.085099999999997</c:v>
                </c:pt>
                <c:pt idx="14962">
                  <c:v>54.089869999999998</c:v>
                </c:pt>
                <c:pt idx="14963">
                  <c:v>54.094629999999995</c:v>
                </c:pt>
                <c:pt idx="14964">
                  <c:v>54.099399999999996</c:v>
                </c:pt>
                <c:pt idx="14965">
                  <c:v>54.104170000000003</c:v>
                </c:pt>
                <c:pt idx="14966">
                  <c:v>54.108940000000004</c:v>
                </c:pt>
                <c:pt idx="14967">
                  <c:v>54.113710000000005</c:v>
                </c:pt>
                <c:pt idx="14968">
                  <c:v>54.118479999999998</c:v>
                </c:pt>
                <c:pt idx="14969">
                  <c:v>54.123240000000003</c:v>
                </c:pt>
                <c:pt idx="14970">
                  <c:v>54.128009999999996</c:v>
                </c:pt>
                <c:pt idx="14971">
                  <c:v>54.132779999999997</c:v>
                </c:pt>
                <c:pt idx="14972">
                  <c:v>54.137549999999997</c:v>
                </c:pt>
                <c:pt idx="14973">
                  <c:v>54.142310000000002</c:v>
                </c:pt>
                <c:pt idx="14974">
                  <c:v>54.147080000000003</c:v>
                </c:pt>
                <c:pt idx="14975">
                  <c:v>54.151850000000003</c:v>
                </c:pt>
                <c:pt idx="14976">
                  <c:v>54.156620000000004</c:v>
                </c:pt>
                <c:pt idx="14977">
                  <c:v>54.161389999999997</c:v>
                </c:pt>
                <c:pt idx="14978">
                  <c:v>54.166159999999998</c:v>
                </c:pt>
                <c:pt idx="14979">
                  <c:v>54.170929999999998</c:v>
                </c:pt>
                <c:pt idx="14980">
                  <c:v>54.175689999999996</c:v>
                </c:pt>
                <c:pt idx="14981">
                  <c:v>54.180459999999997</c:v>
                </c:pt>
                <c:pt idx="14982">
                  <c:v>54.185230000000004</c:v>
                </c:pt>
                <c:pt idx="14983">
                  <c:v>54.190000000000005</c:v>
                </c:pt>
                <c:pt idx="14984">
                  <c:v>54.194770000000005</c:v>
                </c:pt>
                <c:pt idx="14985">
                  <c:v>54.199539999999999</c:v>
                </c:pt>
                <c:pt idx="14986">
                  <c:v>54.204299999999996</c:v>
                </c:pt>
                <c:pt idx="14987">
                  <c:v>54.209069999999997</c:v>
                </c:pt>
                <c:pt idx="14988">
                  <c:v>54.213839999999998</c:v>
                </c:pt>
                <c:pt idx="14989">
                  <c:v>54.218609999999998</c:v>
                </c:pt>
                <c:pt idx="14990">
                  <c:v>54.223379999999999</c:v>
                </c:pt>
                <c:pt idx="14991">
                  <c:v>54.228149999999999</c:v>
                </c:pt>
                <c:pt idx="14992">
                  <c:v>54.232910000000004</c:v>
                </c:pt>
                <c:pt idx="14993">
                  <c:v>54.237680000000005</c:v>
                </c:pt>
                <c:pt idx="14994">
                  <c:v>54.242449999999998</c:v>
                </c:pt>
                <c:pt idx="14995">
                  <c:v>54.247219999999999</c:v>
                </c:pt>
                <c:pt idx="14996">
                  <c:v>54.251989999999999</c:v>
                </c:pt>
                <c:pt idx="14997">
                  <c:v>54.25676</c:v>
                </c:pt>
                <c:pt idx="14998">
                  <c:v>54.261519999999997</c:v>
                </c:pt>
                <c:pt idx="14999">
                  <c:v>54.266290000000005</c:v>
                </c:pt>
                <c:pt idx="15000">
                  <c:v>54.271060000000006</c:v>
                </c:pt>
                <c:pt idx="15001">
                  <c:v>54.275829999999999</c:v>
                </c:pt>
                <c:pt idx="15002">
                  <c:v>54.2806</c:v>
                </c:pt>
                <c:pt idx="15003">
                  <c:v>54.28537</c:v>
                </c:pt>
                <c:pt idx="15004">
                  <c:v>54.290129999999998</c:v>
                </c:pt>
                <c:pt idx="15005">
                  <c:v>54.294899999999998</c:v>
                </c:pt>
                <c:pt idx="15006">
                  <c:v>54.299669999999999</c:v>
                </c:pt>
                <c:pt idx="15007">
                  <c:v>54.30444</c:v>
                </c:pt>
                <c:pt idx="15008">
                  <c:v>54.309209999999993</c:v>
                </c:pt>
                <c:pt idx="15009">
                  <c:v>54.313980000000001</c:v>
                </c:pt>
                <c:pt idx="15010">
                  <c:v>54.318750000000001</c:v>
                </c:pt>
                <c:pt idx="15011">
                  <c:v>54.323520000000002</c:v>
                </c:pt>
                <c:pt idx="15012">
                  <c:v>54.328290000000003</c:v>
                </c:pt>
                <c:pt idx="15013">
                  <c:v>54.33305</c:v>
                </c:pt>
                <c:pt idx="15014">
                  <c:v>54.337820000000001</c:v>
                </c:pt>
                <c:pt idx="15015">
                  <c:v>54.342590000000001</c:v>
                </c:pt>
                <c:pt idx="15016">
                  <c:v>54.347359999999995</c:v>
                </c:pt>
                <c:pt idx="15017">
                  <c:v>54.352129999999995</c:v>
                </c:pt>
                <c:pt idx="15018">
                  <c:v>54.356900000000003</c:v>
                </c:pt>
                <c:pt idx="15019">
                  <c:v>54.361660000000001</c:v>
                </c:pt>
                <c:pt idx="15020">
                  <c:v>54.366430000000001</c:v>
                </c:pt>
                <c:pt idx="15021">
                  <c:v>54.371200000000002</c:v>
                </c:pt>
                <c:pt idx="15022">
                  <c:v>54.375970000000002</c:v>
                </c:pt>
                <c:pt idx="15023">
                  <c:v>54.380739999999996</c:v>
                </c:pt>
                <c:pt idx="15024">
                  <c:v>54.385509999999996</c:v>
                </c:pt>
                <c:pt idx="15025">
                  <c:v>54.390279999999997</c:v>
                </c:pt>
                <c:pt idx="15026">
                  <c:v>54.395049999999998</c:v>
                </c:pt>
                <c:pt idx="15027">
                  <c:v>54.399810000000002</c:v>
                </c:pt>
                <c:pt idx="15028">
                  <c:v>54.404580000000003</c:v>
                </c:pt>
                <c:pt idx="15029">
                  <c:v>54.409350000000003</c:v>
                </c:pt>
                <c:pt idx="15030">
                  <c:v>54.414120000000004</c:v>
                </c:pt>
                <c:pt idx="15031">
                  <c:v>54.418889999999998</c:v>
                </c:pt>
                <c:pt idx="15032">
                  <c:v>54.423659999999998</c:v>
                </c:pt>
                <c:pt idx="15033">
                  <c:v>54.428429999999999</c:v>
                </c:pt>
                <c:pt idx="15034">
                  <c:v>54.433199999999999</c:v>
                </c:pt>
                <c:pt idx="15035">
                  <c:v>54.43797</c:v>
                </c:pt>
                <c:pt idx="15036">
                  <c:v>54.442730000000005</c:v>
                </c:pt>
                <c:pt idx="15037">
                  <c:v>54.447500000000005</c:v>
                </c:pt>
                <c:pt idx="15038">
                  <c:v>54.452269999999999</c:v>
                </c:pt>
                <c:pt idx="15039">
                  <c:v>54.457039999999999</c:v>
                </c:pt>
                <c:pt idx="15040">
                  <c:v>54.46181</c:v>
                </c:pt>
                <c:pt idx="15041">
                  <c:v>54.46658</c:v>
                </c:pt>
                <c:pt idx="15042">
                  <c:v>54.471350000000001</c:v>
                </c:pt>
                <c:pt idx="15043">
                  <c:v>54.476120000000002</c:v>
                </c:pt>
                <c:pt idx="15044">
                  <c:v>54.480879999999999</c:v>
                </c:pt>
                <c:pt idx="15045">
                  <c:v>54.48565</c:v>
                </c:pt>
                <c:pt idx="15046">
                  <c:v>54.49042</c:v>
                </c:pt>
                <c:pt idx="15047">
                  <c:v>54.495190000000001</c:v>
                </c:pt>
                <c:pt idx="15048">
                  <c:v>54.499960000000002</c:v>
                </c:pt>
                <c:pt idx="15049">
                  <c:v>54.504730000000002</c:v>
                </c:pt>
                <c:pt idx="15050">
                  <c:v>54.509500000000003</c:v>
                </c:pt>
                <c:pt idx="15051">
                  <c:v>54.514269999999996</c:v>
                </c:pt>
                <c:pt idx="15052">
                  <c:v>54.519039999999997</c:v>
                </c:pt>
                <c:pt idx="15053">
                  <c:v>54.523809999999997</c:v>
                </c:pt>
                <c:pt idx="15054">
                  <c:v>54.528579999999998</c:v>
                </c:pt>
                <c:pt idx="15055">
                  <c:v>54.533340000000003</c:v>
                </c:pt>
                <c:pt idx="15056">
                  <c:v>54.538110000000003</c:v>
                </c:pt>
                <c:pt idx="15057">
                  <c:v>54.542880000000004</c:v>
                </c:pt>
                <c:pt idx="15058">
                  <c:v>54.547650000000004</c:v>
                </c:pt>
                <c:pt idx="15059">
                  <c:v>54.552419999999998</c:v>
                </c:pt>
                <c:pt idx="15060">
                  <c:v>54.557189999999999</c:v>
                </c:pt>
                <c:pt idx="15061">
                  <c:v>54.561959999999999</c:v>
                </c:pt>
                <c:pt idx="15062">
                  <c:v>54.56673</c:v>
                </c:pt>
                <c:pt idx="15063">
                  <c:v>54.5715</c:v>
                </c:pt>
                <c:pt idx="15064">
                  <c:v>54.576270000000001</c:v>
                </c:pt>
                <c:pt idx="15065">
                  <c:v>54.581030000000005</c:v>
                </c:pt>
                <c:pt idx="15066">
                  <c:v>54.585799999999999</c:v>
                </c:pt>
                <c:pt idx="15067">
                  <c:v>54.59057</c:v>
                </c:pt>
                <c:pt idx="15068">
                  <c:v>54.59534</c:v>
                </c:pt>
                <c:pt idx="15069">
                  <c:v>54.600110000000001</c:v>
                </c:pt>
                <c:pt idx="15070">
                  <c:v>54.604880000000001</c:v>
                </c:pt>
                <c:pt idx="15071">
                  <c:v>54.609650000000002</c:v>
                </c:pt>
                <c:pt idx="15072">
                  <c:v>54.614419999999996</c:v>
                </c:pt>
                <c:pt idx="15073">
                  <c:v>54.619189999999996</c:v>
                </c:pt>
                <c:pt idx="15074">
                  <c:v>54.623959999999997</c:v>
                </c:pt>
                <c:pt idx="15075">
                  <c:v>54.628729999999997</c:v>
                </c:pt>
                <c:pt idx="15076">
                  <c:v>54.633499999999998</c:v>
                </c:pt>
                <c:pt idx="15077">
                  <c:v>54.638270000000006</c:v>
                </c:pt>
                <c:pt idx="15078">
                  <c:v>54.643030000000003</c:v>
                </c:pt>
                <c:pt idx="15079">
                  <c:v>54.647800000000004</c:v>
                </c:pt>
                <c:pt idx="15080">
                  <c:v>54.65258</c:v>
                </c:pt>
                <c:pt idx="15081">
                  <c:v>54.657339999999998</c:v>
                </c:pt>
                <c:pt idx="15082">
                  <c:v>54.662109999999998</c:v>
                </c:pt>
                <c:pt idx="15083">
                  <c:v>54.666879999999999</c:v>
                </c:pt>
                <c:pt idx="15084">
                  <c:v>54.67165</c:v>
                </c:pt>
                <c:pt idx="15085">
                  <c:v>54.67642</c:v>
                </c:pt>
                <c:pt idx="15086">
                  <c:v>54.681190000000001</c:v>
                </c:pt>
                <c:pt idx="15087">
                  <c:v>54.685960000000001</c:v>
                </c:pt>
                <c:pt idx="15088">
                  <c:v>54.690730000000002</c:v>
                </c:pt>
                <c:pt idx="15089">
                  <c:v>54.695500000000003</c:v>
                </c:pt>
                <c:pt idx="15090">
                  <c:v>54.700270000000003</c:v>
                </c:pt>
                <c:pt idx="15091">
                  <c:v>54.705030000000001</c:v>
                </c:pt>
                <c:pt idx="15092">
                  <c:v>54.709809999999997</c:v>
                </c:pt>
                <c:pt idx="15093">
                  <c:v>54.714579999999998</c:v>
                </c:pt>
                <c:pt idx="15094">
                  <c:v>54.719339999999995</c:v>
                </c:pt>
                <c:pt idx="15095">
                  <c:v>54.724119999999999</c:v>
                </c:pt>
                <c:pt idx="15096">
                  <c:v>54.728880000000004</c:v>
                </c:pt>
                <c:pt idx="15097">
                  <c:v>54.733650000000004</c:v>
                </c:pt>
                <c:pt idx="15098">
                  <c:v>54.738420000000005</c:v>
                </c:pt>
                <c:pt idx="15099">
                  <c:v>54.743189999999998</c:v>
                </c:pt>
                <c:pt idx="15100">
                  <c:v>54.747959999999999</c:v>
                </c:pt>
                <c:pt idx="15101">
                  <c:v>54.75273</c:v>
                </c:pt>
                <c:pt idx="15102">
                  <c:v>54.7575</c:v>
                </c:pt>
                <c:pt idx="15103">
                  <c:v>54.762270000000001</c:v>
                </c:pt>
                <c:pt idx="15104">
                  <c:v>54.767040000000001</c:v>
                </c:pt>
                <c:pt idx="15105">
                  <c:v>54.771809999999995</c:v>
                </c:pt>
                <c:pt idx="15106">
                  <c:v>54.776579999999996</c:v>
                </c:pt>
                <c:pt idx="15107">
                  <c:v>54.781349999999996</c:v>
                </c:pt>
                <c:pt idx="15108">
                  <c:v>54.786120000000004</c:v>
                </c:pt>
                <c:pt idx="15109">
                  <c:v>54.790890000000005</c:v>
                </c:pt>
                <c:pt idx="15110">
                  <c:v>54.795660000000005</c:v>
                </c:pt>
                <c:pt idx="15111">
                  <c:v>54.800429999999999</c:v>
                </c:pt>
                <c:pt idx="15112">
                  <c:v>54.805199999999999</c:v>
                </c:pt>
                <c:pt idx="15113">
                  <c:v>54.80997</c:v>
                </c:pt>
                <c:pt idx="15114">
                  <c:v>54.81474</c:v>
                </c:pt>
                <c:pt idx="15115">
                  <c:v>54.819510000000001</c:v>
                </c:pt>
                <c:pt idx="15116">
                  <c:v>54.824269999999999</c:v>
                </c:pt>
                <c:pt idx="15117">
                  <c:v>54.829049999999995</c:v>
                </c:pt>
                <c:pt idx="15118">
                  <c:v>54.83381</c:v>
                </c:pt>
                <c:pt idx="15119">
                  <c:v>54.83858</c:v>
                </c:pt>
                <c:pt idx="15120">
                  <c:v>54.843350000000001</c:v>
                </c:pt>
                <c:pt idx="15121">
                  <c:v>54.848120000000002</c:v>
                </c:pt>
                <c:pt idx="15122">
                  <c:v>54.852890000000002</c:v>
                </c:pt>
                <c:pt idx="15123">
                  <c:v>54.857660000000003</c:v>
                </c:pt>
                <c:pt idx="15124">
                  <c:v>54.862429999999996</c:v>
                </c:pt>
                <c:pt idx="15125">
                  <c:v>54.867199999999997</c:v>
                </c:pt>
                <c:pt idx="15126">
                  <c:v>54.871969999999997</c:v>
                </c:pt>
                <c:pt idx="15127">
                  <c:v>54.876739999999998</c:v>
                </c:pt>
                <c:pt idx="15128">
                  <c:v>54.881509999999999</c:v>
                </c:pt>
                <c:pt idx="15129">
                  <c:v>54.886279999999999</c:v>
                </c:pt>
                <c:pt idx="15130">
                  <c:v>54.89105</c:v>
                </c:pt>
                <c:pt idx="15131">
                  <c:v>54.895820000000001</c:v>
                </c:pt>
                <c:pt idx="15132">
                  <c:v>54.900590000000001</c:v>
                </c:pt>
                <c:pt idx="15133">
                  <c:v>54.905360000000002</c:v>
                </c:pt>
                <c:pt idx="15134">
                  <c:v>54.910130000000002</c:v>
                </c:pt>
                <c:pt idx="15135">
                  <c:v>54.914900000000003</c:v>
                </c:pt>
                <c:pt idx="15136">
                  <c:v>54.919669999999996</c:v>
                </c:pt>
                <c:pt idx="15137">
                  <c:v>54.924439999999997</c:v>
                </c:pt>
                <c:pt idx="15138">
                  <c:v>54.929209999999998</c:v>
                </c:pt>
                <c:pt idx="15139">
                  <c:v>54.933979999999998</c:v>
                </c:pt>
                <c:pt idx="15140">
                  <c:v>54.938749999999999</c:v>
                </c:pt>
                <c:pt idx="15141">
                  <c:v>54.943519999999999</c:v>
                </c:pt>
                <c:pt idx="15142">
                  <c:v>54.94829</c:v>
                </c:pt>
                <c:pt idx="15143">
                  <c:v>54.953060000000001</c:v>
                </c:pt>
                <c:pt idx="15144">
                  <c:v>54.957830000000001</c:v>
                </c:pt>
                <c:pt idx="15145">
                  <c:v>54.962600000000002</c:v>
                </c:pt>
                <c:pt idx="15146">
                  <c:v>54.967370000000003</c:v>
                </c:pt>
                <c:pt idx="15147">
                  <c:v>54.972140000000003</c:v>
                </c:pt>
                <c:pt idx="15148">
                  <c:v>54.976909999999997</c:v>
                </c:pt>
                <c:pt idx="15149">
                  <c:v>54.981679999999997</c:v>
                </c:pt>
                <c:pt idx="15150">
                  <c:v>54.986449999999998</c:v>
                </c:pt>
                <c:pt idx="15151">
                  <c:v>54.991219999999998</c:v>
                </c:pt>
                <c:pt idx="15152">
                  <c:v>54.995989999999999</c:v>
                </c:pt>
                <c:pt idx="15153">
                  <c:v>55.00076</c:v>
                </c:pt>
                <c:pt idx="15154">
                  <c:v>55.00553</c:v>
                </c:pt>
                <c:pt idx="15155">
                  <c:v>55.010300000000001</c:v>
                </c:pt>
                <c:pt idx="15156">
                  <c:v>55.015070000000001</c:v>
                </c:pt>
                <c:pt idx="15157">
                  <c:v>55.019840000000002</c:v>
                </c:pt>
                <c:pt idx="15158">
                  <c:v>55.024610000000003</c:v>
                </c:pt>
                <c:pt idx="15159">
                  <c:v>55.029380000000003</c:v>
                </c:pt>
                <c:pt idx="15160">
                  <c:v>55.034149999999997</c:v>
                </c:pt>
                <c:pt idx="15161">
                  <c:v>55.038919999999997</c:v>
                </c:pt>
                <c:pt idx="15162">
                  <c:v>55.043689999999998</c:v>
                </c:pt>
                <c:pt idx="15163">
                  <c:v>55.048459999999999</c:v>
                </c:pt>
                <c:pt idx="15164">
                  <c:v>55.053229999999999</c:v>
                </c:pt>
                <c:pt idx="15165">
                  <c:v>55.058</c:v>
                </c:pt>
                <c:pt idx="15166">
                  <c:v>55.06277</c:v>
                </c:pt>
                <c:pt idx="15167">
                  <c:v>55.067540000000001</c:v>
                </c:pt>
                <c:pt idx="15168">
                  <c:v>55.072310000000002</c:v>
                </c:pt>
                <c:pt idx="15169">
                  <c:v>55.077080000000002</c:v>
                </c:pt>
                <c:pt idx="15170">
                  <c:v>55.081850000000003</c:v>
                </c:pt>
                <c:pt idx="15171">
                  <c:v>55.086620000000003</c:v>
                </c:pt>
                <c:pt idx="15172">
                  <c:v>55.091389999999997</c:v>
                </c:pt>
                <c:pt idx="15173">
                  <c:v>55.096159999999998</c:v>
                </c:pt>
                <c:pt idx="15174">
                  <c:v>55.100929999999998</c:v>
                </c:pt>
                <c:pt idx="15175">
                  <c:v>55.105699999999999</c:v>
                </c:pt>
                <c:pt idx="15176">
                  <c:v>55.110469999999999</c:v>
                </c:pt>
                <c:pt idx="15177">
                  <c:v>55.115249999999996</c:v>
                </c:pt>
                <c:pt idx="15178">
                  <c:v>55.120009999999994</c:v>
                </c:pt>
                <c:pt idx="15179">
                  <c:v>55.124789999999997</c:v>
                </c:pt>
                <c:pt idx="15180">
                  <c:v>55.129550000000002</c:v>
                </c:pt>
                <c:pt idx="15181">
                  <c:v>55.134330000000006</c:v>
                </c:pt>
                <c:pt idx="15182">
                  <c:v>55.139090000000003</c:v>
                </c:pt>
                <c:pt idx="15183">
                  <c:v>55.14387</c:v>
                </c:pt>
                <c:pt idx="15184">
                  <c:v>55.14864</c:v>
                </c:pt>
                <c:pt idx="15185">
                  <c:v>55.153410000000001</c:v>
                </c:pt>
                <c:pt idx="15186">
                  <c:v>55.158180000000002</c:v>
                </c:pt>
                <c:pt idx="15187">
                  <c:v>55.162950000000002</c:v>
                </c:pt>
                <c:pt idx="15188">
                  <c:v>55.167720000000003</c:v>
                </c:pt>
                <c:pt idx="15189">
                  <c:v>55.172489999999996</c:v>
                </c:pt>
                <c:pt idx="15190">
                  <c:v>55.177259999999997</c:v>
                </c:pt>
                <c:pt idx="15191">
                  <c:v>55.182029999999997</c:v>
                </c:pt>
                <c:pt idx="15192">
                  <c:v>55.186799999999998</c:v>
                </c:pt>
                <c:pt idx="15193">
                  <c:v>55.191570000000006</c:v>
                </c:pt>
                <c:pt idx="15194">
                  <c:v>55.196340000000006</c:v>
                </c:pt>
                <c:pt idx="15195">
                  <c:v>55.20111</c:v>
                </c:pt>
                <c:pt idx="15196">
                  <c:v>55.205880000000001</c:v>
                </c:pt>
                <c:pt idx="15197">
                  <c:v>55.210650000000001</c:v>
                </c:pt>
                <c:pt idx="15198">
                  <c:v>55.215420000000002</c:v>
                </c:pt>
                <c:pt idx="15199">
                  <c:v>55.220190000000002</c:v>
                </c:pt>
                <c:pt idx="15200">
                  <c:v>55.224959999999996</c:v>
                </c:pt>
                <c:pt idx="15201">
                  <c:v>55.229729999999996</c:v>
                </c:pt>
                <c:pt idx="15202">
                  <c:v>55.234499999999997</c:v>
                </c:pt>
                <c:pt idx="15203">
                  <c:v>55.239280000000001</c:v>
                </c:pt>
                <c:pt idx="15204">
                  <c:v>55.244039999999998</c:v>
                </c:pt>
                <c:pt idx="15205">
                  <c:v>55.248819999999995</c:v>
                </c:pt>
                <c:pt idx="15206">
                  <c:v>55.253579999999999</c:v>
                </c:pt>
                <c:pt idx="15207">
                  <c:v>55.258359999999996</c:v>
                </c:pt>
                <c:pt idx="15208">
                  <c:v>55.263130000000004</c:v>
                </c:pt>
                <c:pt idx="15209">
                  <c:v>55.267900000000004</c:v>
                </c:pt>
                <c:pt idx="15210">
                  <c:v>55.272670000000005</c:v>
                </c:pt>
                <c:pt idx="15211">
                  <c:v>55.277439999999999</c:v>
                </c:pt>
                <c:pt idx="15212">
                  <c:v>55.282209999999999</c:v>
                </c:pt>
                <c:pt idx="15213">
                  <c:v>55.28698</c:v>
                </c:pt>
                <c:pt idx="15214">
                  <c:v>55.29175</c:v>
                </c:pt>
                <c:pt idx="15215">
                  <c:v>55.296520000000001</c:v>
                </c:pt>
                <c:pt idx="15216">
                  <c:v>55.301290000000002</c:v>
                </c:pt>
                <c:pt idx="15217">
                  <c:v>55.306059999999995</c:v>
                </c:pt>
                <c:pt idx="15218">
                  <c:v>55.310829999999996</c:v>
                </c:pt>
                <c:pt idx="15219">
                  <c:v>55.315599999999996</c:v>
                </c:pt>
                <c:pt idx="15220">
                  <c:v>55.320370000000004</c:v>
                </c:pt>
                <c:pt idx="15221">
                  <c:v>55.325149999999994</c:v>
                </c:pt>
                <c:pt idx="15222">
                  <c:v>55.329919999999994</c:v>
                </c:pt>
                <c:pt idx="15223">
                  <c:v>55.334690000000002</c:v>
                </c:pt>
                <c:pt idx="15224">
                  <c:v>55.339460000000003</c:v>
                </c:pt>
                <c:pt idx="15225">
                  <c:v>55.344230000000003</c:v>
                </c:pt>
                <c:pt idx="15226">
                  <c:v>55.349000000000004</c:v>
                </c:pt>
                <c:pt idx="15227">
                  <c:v>55.353769999999997</c:v>
                </c:pt>
                <c:pt idx="15228">
                  <c:v>55.358539999999998</c:v>
                </c:pt>
                <c:pt idx="15229">
                  <c:v>55.363309999999998</c:v>
                </c:pt>
                <c:pt idx="15230">
                  <c:v>55.368079999999999</c:v>
                </c:pt>
                <c:pt idx="15231">
                  <c:v>55.37285</c:v>
                </c:pt>
                <c:pt idx="15232">
                  <c:v>55.37762</c:v>
                </c:pt>
                <c:pt idx="15233">
                  <c:v>55.382389999999994</c:v>
                </c:pt>
                <c:pt idx="15234">
                  <c:v>55.387169999999998</c:v>
                </c:pt>
                <c:pt idx="15235">
                  <c:v>55.391939999999998</c:v>
                </c:pt>
                <c:pt idx="15236">
                  <c:v>55.396709999999999</c:v>
                </c:pt>
                <c:pt idx="15237">
                  <c:v>55.401480000000006</c:v>
                </c:pt>
                <c:pt idx="15238">
                  <c:v>55.40625</c:v>
                </c:pt>
                <c:pt idx="15239">
                  <c:v>55.411020000000001</c:v>
                </c:pt>
                <c:pt idx="15240">
                  <c:v>55.415790000000001</c:v>
                </c:pt>
                <c:pt idx="15241">
                  <c:v>55.420560000000002</c:v>
                </c:pt>
                <c:pt idx="15242">
                  <c:v>55.425330000000002</c:v>
                </c:pt>
                <c:pt idx="15243">
                  <c:v>55.430100000000003</c:v>
                </c:pt>
                <c:pt idx="15244">
                  <c:v>55.43488</c:v>
                </c:pt>
                <c:pt idx="15245">
                  <c:v>55.439639999999997</c:v>
                </c:pt>
                <c:pt idx="15246">
                  <c:v>55.444420000000001</c:v>
                </c:pt>
                <c:pt idx="15247">
                  <c:v>55.449190000000002</c:v>
                </c:pt>
                <c:pt idx="15248">
                  <c:v>55.453959999999995</c:v>
                </c:pt>
                <c:pt idx="15249">
                  <c:v>55.458729999999996</c:v>
                </c:pt>
                <c:pt idx="15250">
                  <c:v>55.463499999999996</c:v>
                </c:pt>
                <c:pt idx="15251">
                  <c:v>55.468269999999997</c:v>
                </c:pt>
                <c:pt idx="15252">
                  <c:v>55.473040000000005</c:v>
                </c:pt>
                <c:pt idx="15253">
                  <c:v>55.477810000000005</c:v>
                </c:pt>
                <c:pt idx="15254">
                  <c:v>55.482579999999999</c:v>
                </c:pt>
                <c:pt idx="15255">
                  <c:v>55.487349999999999</c:v>
                </c:pt>
                <c:pt idx="15256">
                  <c:v>55.492130000000003</c:v>
                </c:pt>
                <c:pt idx="15257">
                  <c:v>55.496900000000004</c:v>
                </c:pt>
                <c:pt idx="15258">
                  <c:v>55.501670000000004</c:v>
                </c:pt>
                <c:pt idx="15259">
                  <c:v>55.506439999999998</c:v>
                </c:pt>
                <c:pt idx="15260">
                  <c:v>55.511209999999998</c:v>
                </c:pt>
                <c:pt idx="15261">
                  <c:v>55.515979999999999</c:v>
                </c:pt>
                <c:pt idx="15262">
                  <c:v>55.52075</c:v>
                </c:pt>
                <c:pt idx="15263">
                  <c:v>55.52552</c:v>
                </c:pt>
                <c:pt idx="15264">
                  <c:v>55.530290000000001</c:v>
                </c:pt>
                <c:pt idx="15265">
                  <c:v>55.535069999999997</c:v>
                </c:pt>
                <c:pt idx="15266">
                  <c:v>55.539839999999998</c:v>
                </c:pt>
                <c:pt idx="15267">
                  <c:v>55.544609999999999</c:v>
                </c:pt>
                <c:pt idx="15268">
                  <c:v>55.549379999999999</c:v>
                </c:pt>
                <c:pt idx="15269">
                  <c:v>55.55415</c:v>
                </c:pt>
                <c:pt idx="15270">
                  <c:v>55.558920000000001</c:v>
                </c:pt>
                <c:pt idx="15271">
                  <c:v>55.563690000000001</c:v>
                </c:pt>
                <c:pt idx="15272">
                  <c:v>55.568460000000002</c:v>
                </c:pt>
                <c:pt idx="15273">
                  <c:v>55.573240000000006</c:v>
                </c:pt>
                <c:pt idx="15274">
                  <c:v>55.578009999999999</c:v>
                </c:pt>
                <c:pt idx="15275">
                  <c:v>55.58278</c:v>
                </c:pt>
                <c:pt idx="15276">
                  <c:v>55.58755</c:v>
                </c:pt>
                <c:pt idx="15277">
                  <c:v>55.592320000000001</c:v>
                </c:pt>
                <c:pt idx="15278">
                  <c:v>55.597090000000001</c:v>
                </c:pt>
                <c:pt idx="15279">
                  <c:v>55.601860000000002</c:v>
                </c:pt>
                <c:pt idx="15280">
                  <c:v>55.606629999999996</c:v>
                </c:pt>
                <c:pt idx="15281">
                  <c:v>55.611409999999999</c:v>
                </c:pt>
                <c:pt idx="15282">
                  <c:v>55.61618</c:v>
                </c:pt>
                <c:pt idx="15283">
                  <c:v>55.620950000000001</c:v>
                </c:pt>
                <c:pt idx="15284">
                  <c:v>55.625719999999994</c:v>
                </c:pt>
                <c:pt idx="15285">
                  <c:v>55.630489999999995</c:v>
                </c:pt>
                <c:pt idx="15286">
                  <c:v>55.635260000000002</c:v>
                </c:pt>
                <c:pt idx="15287">
                  <c:v>55.640030000000003</c:v>
                </c:pt>
                <c:pt idx="15288">
                  <c:v>55.64481</c:v>
                </c:pt>
                <c:pt idx="15289">
                  <c:v>55.649570000000004</c:v>
                </c:pt>
                <c:pt idx="15290">
                  <c:v>55.654350000000001</c:v>
                </c:pt>
                <c:pt idx="15291">
                  <c:v>55.659120000000001</c:v>
                </c:pt>
                <c:pt idx="15292">
                  <c:v>55.663890000000002</c:v>
                </c:pt>
                <c:pt idx="15293">
                  <c:v>55.668660000000003</c:v>
                </c:pt>
                <c:pt idx="15294">
                  <c:v>55.673430000000003</c:v>
                </c:pt>
                <c:pt idx="15295">
                  <c:v>55.678199999999997</c:v>
                </c:pt>
                <c:pt idx="15296">
                  <c:v>55.682980000000001</c:v>
                </c:pt>
                <c:pt idx="15297">
                  <c:v>55.687750000000001</c:v>
                </c:pt>
                <c:pt idx="15298">
                  <c:v>55.692520000000002</c:v>
                </c:pt>
                <c:pt idx="15299">
                  <c:v>55.697290000000002</c:v>
                </c:pt>
                <c:pt idx="15300">
                  <c:v>55.702059999999996</c:v>
                </c:pt>
                <c:pt idx="15301">
                  <c:v>55.706829999999997</c:v>
                </c:pt>
                <c:pt idx="15302">
                  <c:v>55.711599999999997</c:v>
                </c:pt>
                <c:pt idx="15303">
                  <c:v>55.716380000000001</c:v>
                </c:pt>
                <c:pt idx="15304">
                  <c:v>55.721149999999994</c:v>
                </c:pt>
                <c:pt idx="15305">
                  <c:v>55.725919999999995</c:v>
                </c:pt>
                <c:pt idx="15306">
                  <c:v>55.730690000000003</c:v>
                </c:pt>
                <c:pt idx="15307">
                  <c:v>55.735460000000003</c:v>
                </c:pt>
                <c:pt idx="15308">
                  <c:v>55.740230000000004</c:v>
                </c:pt>
                <c:pt idx="15309">
                  <c:v>55.745010000000001</c:v>
                </c:pt>
                <c:pt idx="15310">
                  <c:v>55.749780000000001</c:v>
                </c:pt>
                <c:pt idx="15311">
                  <c:v>55.754550000000002</c:v>
                </c:pt>
                <c:pt idx="15312">
                  <c:v>55.759320000000002</c:v>
                </c:pt>
                <c:pt idx="15313">
                  <c:v>55.764090000000003</c:v>
                </c:pt>
                <c:pt idx="15314">
                  <c:v>55.768860000000004</c:v>
                </c:pt>
                <c:pt idx="15315">
                  <c:v>55.773629999999997</c:v>
                </c:pt>
                <c:pt idx="15316">
                  <c:v>55.778410000000001</c:v>
                </c:pt>
                <c:pt idx="15317">
                  <c:v>55.783180000000002</c:v>
                </c:pt>
                <c:pt idx="15318">
                  <c:v>55.787950000000002</c:v>
                </c:pt>
                <c:pt idx="15319">
                  <c:v>55.792719999999996</c:v>
                </c:pt>
                <c:pt idx="15320">
                  <c:v>55.797489999999996</c:v>
                </c:pt>
                <c:pt idx="15321">
                  <c:v>55.802259999999997</c:v>
                </c:pt>
                <c:pt idx="15322">
                  <c:v>55.807040000000001</c:v>
                </c:pt>
                <c:pt idx="15323">
                  <c:v>55.811810000000001</c:v>
                </c:pt>
                <c:pt idx="15324">
                  <c:v>55.816579999999995</c:v>
                </c:pt>
                <c:pt idx="15325">
                  <c:v>55.821349999999995</c:v>
                </c:pt>
                <c:pt idx="15326">
                  <c:v>55.826120000000003</c:v>
                </c:pt>
                <c:pt idx="15327">
                  <c:v>55.8309</c:v>
                </c:pt>
                <c:pt idx="15328">
                  <c:v>55.83567</c:v>
                </c:pt>
                <c:pt idx="15329">
                  <c:v>55.840440000000001</c:v>
                </c:pt>
                <c:pt idx="15330">
                  <c:v>55.845210000000002</c:v>
                </c:pt>
                <c:pt idx="15331">
                  <c:v>55.849980000000002</c:v>
                </c:pt>
                <c:pt idx="15332">
                  <c:v>55.854750000000003</c:v>
                </c:pt>
                <c:pt idx="15333">
                  <c:v>55.859520000000003</c:v>
                </c:pt>
                <c:pt idx="15334">
                  <c:v>55.8643</c:v>
                </c:pt>
                <c:pt idx="15335">
                  <c:v>55.869070000000001</c:v>
                </c:pt>
                <c:pt idx="15336">
                  <c:v>55.873840000000001</c:v>
                </c:pt>
                <c:pt idx="15337">
                  <c:v>55.878610000000002</c:v>
                </c:pt>
                <c:pt idx="15338">
                  <c:v>55.883389999999999</c:v>
                </c:pt>
                <c:pt idx="15339">
                  <c:v>55.888159999999999</c:v>
                </c:pt>
                <c:pt idx="15340">
                  <c:v>55.89293</c:v>
                </c:pt>
                <c:pt idx="15341">
                  <c:v>55.8977</c:v>
                </c:pt>
                <c:pt idx="15342">
                  <c:v>55.902470000000001</c:v>
                </c:pt>
                <c:pt idx="15343">
                  <c:v>55.907249999999998</c:v>
                </c:pt>
                <c:pt idx="15344">
                  <c:v>55.912009999999995</c:v>
                </c:pt>
                <c:pt idx="15345">
                  <c:v>55.916789999999999</c:v>
                </c:pt>
                <c:pt idx="15346">
                  <c:v>55.921559999999999</c:v>
                </c:pt>
                <c:pt idx="15347">
                  <c:v>55.92633</c:v>
                </c:pt>
                <c:pt idx="15348">
                  <c:v>55.931100000000001</c:v>
                </c:pt>
                <c:pt idx="15349">
                  <c:v>55.935870000000001</c:v>
                </c:pt>
                <c:pt idx="15350">
                  <c:v>55.940649999999998</c:v>
                </c:pt>
                <c:pt idx="15351">
                  <c:v>55.945420000000006</c:v>
                </c:pt>
                <c:pt idx="15352">
                  <c:v>55.950189999999999</c:v>
                </c:pt>
                <c:pt idx="15353">
                  <c:v>55.95496</c:v>
                </c:pt>
                <c:pt idx="15354">
                  <c:v>55.959740000000004</c:v>
                </c:pt>
                <c:pt idx="15355">
                  <c:v>55.964510000000004</c:v>
                </c:pt>
                <c:pt idx="15356">
                  <c:v>55.969280000000005</c:v>
                </c:pt>
                <c:pt idx="15357">
                  <c:v>55.974049999999998</c:v>
                </c:pt>
                <c:pt idx="15358">
                  <c:v>55.978819999999999</c:v>
                </c:pt>
                <c:pt idx="15359">
                  <c:v>55.983600000000003</c:v>
                </c:pt>
                <c:pt idx="15360">
                  <c:v>55.988370000000003</c:v>
                </c:pt>
                <c:pt idx="15361">
                  <c:v>55.993139999999997</c:v>
                </c:pt>
                <c:pt idx="15362">
                  <c:v>55.997909999999997</c:v>
                </c:pt>
                <c:pt idx="15363">
                  <c:v>56.002679999999998</c:v>
                </c:pt>
                <c:pt idx="15364">
                  <c:v>56.007460000000002</c:v>
                </c:pt>
                <c:pt idx="15365">
                  <c:v>56.012230000000002</c:v>
                </c:pt>
                <c:pt idx="15366">
                  <c:v>56.016999999999996</c:v>
                </c:pt>
                <c:pt idx="15367">
                  <c:v>56.021769999999997</c:v>
                </c:pt>
                <c:pt idx="15368">
                  <c:v>56.026539999999997</c:v>
                </c:pt>
                <c:pt idx="15369">
                  <c:v>56.031320000000001</c:v>
                </c:pt>
                <c:pt idx="15370">
                  <c:v>56.036089999999994</c:v>
                </c:pt>
                <c:pt idx="15371">
                  <c:v>56.040859999999995</c:v>
                </c:pt>
                <c:pt idx="15372">
                  <c:v>56.045629999999996</c:v>
                </c:pt>
                <c:pt idx="15373">
                  <c:v>56.050400000000003</c:v>
                </c:pt>
                <c:pt idx="15374">
                  <c:v>56.05518</c:v>
                </c:pt>
                <c:pt idx="15375">
                  <c:v>56.059950000000001</c:v>
                </c:pt>
                <c:pt idx="15376">
                  <c:v>56.064720000000001</c:v>
                </c:pt>
                <c:pt idx="15377">
                  <c:v>56.069490000000002</c:v>
                </c:pt>
                <c:pt idx="15378">
                  <c:v>56.074270000000006</c:v>
                </c:pt>
                <c:pt idx="15379">
                  <c:v>56.079039999999999</c:v>
                </c:pt>
                <c:pt idx="15380">
                  <c:v>56.08381</c:v>
                </c:pt>
                <c:pt idx="15381">
                  <c:v>56.08858</c:v>
                </c:pt>
                <c:pt idx="15382">
                  <c:v>56.093350000000001</c:v>
                </c:pt>
                <c:pt idx="15383">
                  <c:v>56.098130000000005</c:v>
                </c:pt>
                <c:pt idx="15384">
                  <c:v>56.102899999999998</c:v>
                </c:pt>
                <c:pt idx="15385">
                  <c:v>56.107669999999999</c:v>
                </c:pt>
                <c:pt idx="15386">
                  <c:v>56.112439999999999</c:v>
                </c:pt>
                <c:pt idx="15387">
                  <c:v>56.117220000000003</c:v>
                </c:pt>
                <c:pt idx="15388">
                  <c:v>56.121989999999997</c:v>
                </c:pt>
                <c:pt idx="15389">
                  <c:v>56.126759999999997</c:v>
                </c:pt>
                <c:pt idx="15390">
                  <c:v>56.131529999999998</c:v>
                </c:pt>
                <c:pt idx="15391">
                  <c:v>56.136310000000002</c:v>
                </c:pt>
                <c:pt idx="15392">
                  <c:v>56.141080000000002</c:v>
                </c:pt>
                <c:pt idx="15393">
                  <c:v>56.145849999999996</c:v>
                </c:pt>
                <c:pt idx="15394">
                  <c:v>56.150619999999996</c:v>
                </c:pt>
                <c:pt idx="15395">
                  <c:v>56.155389999999997</c:v>
                </c:pt>
                <c:pt idx="15396">
                  <c:v>56.160170000000001</c:v>
                </c:pt>
                <c:pt idx="15397">
                  <c:v>56.164939999999994</c:v>
                </c:pt>
                <c:pt idx="15398">
                  <c:v>56.169709999999995</c:v>
                </c:pt>
                <c:pt idx="15399">
                  <c:v>56.174479999999996</c:v>
                </c:pt>
                <c:pt idx="15400">
                  <c:v>56.179259999999999</c:v>
                </c:pt>
                <c:pt idx="15401">
                  <c:v>56.18403</c:v>
                </c:pt>
                <c:pt idx="15402">
                  <c:v>56.188800000000001</c:v>
                </c:pt>
                <c:pt idx="15403">
                  <c:v>56.193579999999997</c:v>
                </c:pt>
                <c:pt idx="15404">
                  <c:v>56.198349999999998</c:v>
                </c:pt>
                <c:pt idx="15405">
                  <c:v>56.203120000000006</c:v>
                </c:pt>
                <c:pt idx="15406">
                  <c:v>56.207890000000006</c:v>
                </c:pt>
                <c:pt idx="15407">
                  <c:v>56.21266</c:v>
                </c:pt>
                <c:pt idx="15408">
                  <c:v>56.217440000000003</c:v>
                </c:pt>
                <c:pt idx="15409">
                  <c:v>56.222210000000004</c:v>
                </c:pt>
                <c:pt idx="15410">
                  <c:v>56.226980000000005</c:v>
                </c:pt>
                <c:pt idx="15411">
                  <c:v>56.231760000000001</c:v>
                </c:pt>
                <c:pt idx="15412">
                  <c:v>56.236530000000002</c:v>
                </c:pt>
                <c:pt idx="15413">
                  <c:v>56.241300000000003</c:v>
                </c:pt>
                <c:pt idx="15414">
                  <c:v>56.246070000000003</c:v>
                </c:pt>
                <c:pt idx="15415">
                  <c:v>56.250840000000004</c:v>
                </c:pt>
                <c:pt idx="15416">
                  <c:v>56.25562</c:v>
                </c:pt>
                <c:pt idx="15417">
                  <c:v>56.260390000000001</c:v>
                </c:pt>
                <c:pt idx="15418">
                  <c:v>56.265160000000002</c:v>
                </c:pt>
                <c:pt idx="15419">
                  <c:v>56.269939999999998</c:v>
                </c:pt>
                <c:pt idx="15420">
                  <c:v>56.274709999999999</c:v>
                </c:pt>
                <c:pt idx="15421">
                  <c:v>56.27948</c:v>
                </c:pt>
                <c:pt idx="15422">
                  <c:v>56.28425</c:v>
                </c:pt>
                <c:pt idx="15423">
                  <c:v>56.289020000000001</c:v>
                </c:pt>
                <c:pt idx="15424">
                  <c:v>56.293799999999997</c:v>
                </c:pt>
                <c:pt idx="15425">
                  <c:v>56.298569999999998</c:v>
                </c:pt>
                <c:pt idx="15426">
                  <c:v>56.303339999999999</c:v>
                </c:pt>
                <c:pt idx="15427">
                  <c:v>56.308120000000002</c:v>
                </c:pt>
                <c:pt idx="15428">
                  <c:v>56.312889999999996</c:v>
                </c:pt>
                <c:pt idx="15429">
                  <c:v>56.317659999999997</c:v>
                </c:pt>
                <c:pt idx="15430">
                  <c:v>56.322429999999997</c:v>
                </c:pt>
                <c:pt idx="15431">
                  <c:v>56.327210000000001</c:v>
                </c:pt>
                <c:pt idx="15432">
                  <c:v>56.331979999999994</c:v>
                </c:pt>
                <c:pt idx="15433">
                  <c:v>56.336749999999995</c:v>
                </c:pt>
                <c:pt idx="15434">
                  <c:v>56.341529999999999</c:v>
                </c:pt>
                <c:pt idx="15435">
                  <c:v>56.346299999999999</c:v>
                </c:pt>
                <c:pt idx="15436">
                  <c:v>56.35107</c:v>
                </c:pt>
                <c:pt idx="15437">
                  <c:v>56.355849999999997</c:v>
                </c:pt>
                <c:pt idx="15438">
                  <c:v>56.360619999999997</c:v>
                </c:pt>
                <c:pt idx="15439">
                  <c:v>56.365389999999998</c:v>
                </c:pt>
                <c:pt idx="15440">
                  <c:v>56.370160000000006</c:v>
                </c:pt>
                <c:pt idx="15441">
                  <c:v>56.374929999999999</c:v>
                </c:pt>
                <c:pt idx="15442">
                  <c:v>56.379710000000003</c:v>
                </c:pt>
                <c:pt idx="15443">
                  <c:v>56.384480000000003</c:v>
                </c:pt>
                <c:pt idx="15444">
                  <c:v>56.389250000000004</c:v>
                </c:pt>
                <c:pt idx="15445">
                  <c:v>56.394030000000001</c:v>
                </c:pt>
                <c:pt idx="15446">
                  <c:v>56.398800000000001</c:v>
                </c:pt>
                <c:pt idx="15447">
                  <c:v>56.403570000000002</c:v>
                </c:pt>
                <c:pt idx="15448">
                  <c:v>56.408350000000006</c:v>
                </c:pt>
                <c:pt idx="15449">
                  <c:v>56.413119999999999</c:v>
                </c:pt>
                <c:pt idx="15450">
                  <c:v>56.41789</c:v>
                </c:pt>
                <c:pt idx="15451">
                  <c:v>56.42266</c:v>
                </c:pt>
                <c:pt idx="15452">
                  <c:v>56.427440000000004</c:v>
                </c:pt>
                <c:pt idx="15453">
                  <c:v>56.432209999999998</c:v>
                </c:pt>
                <c:pt idx="15454">
                  <c:v>56.436979999999998</c:v>
                </c:pt>
                <c:pt idx="15455">
                  <c:v>56.441749999999999</c:v>
                </c:pt>
                <c:pt idx="15456">
                  <c:v>56.446530000000003</c:v>
                </c:pt>
                <c:pt idx="15457">
                  <c:v>56.451300000000003</c:v>
                </c:pt>
                <c:pt idx="15458">
                  <c:v>56.456069999999997</c:v>
                </c:pt>
                <c:pt idx="15459">
                  <c:v>56.460850000000001</c:v>
                </c:pt>
                <c:pt idx="15460">
                  <c:v>56.465620000000001</c:v>
                </c:pt>
                <c:pt idx="15461">
                  <c:v>56.470390000000002</c:v>
                </c:pt>
                <c:pt idx="15462">
                  <c:v>56.475169999999999</c:v>
                </c:pt>
                <c:pt idx="15463">
                  <c:v>56.479939999999999</c:v>
                </c:pt>
                <c:pt idx="15464">
                  <c:v>56.48471</c:v>
                </c:pt>
                <c:pt idx="15465">
                  <c:v>56.489490000000004</c:v>
                </c:pt>
                <c:pt idx="15466">
                  <c:v>56.494259999999997</c:v>
                </c:pt>
                <c:pt idx="15467">
                  <c:v>56.499029999999998</c:v>
                </c:pt>
                <c:pt idx="15468">
                  <c:v>56.503799999999998</c:v>
                </c:pt>
                <c:pt idx="15469">
                  <c:v>56.508580000000002</c:v>
                </c:pt>
                <c:pt idx="15470">
                  <c:v>56.513349999999996</c:v>
                </c:pt>
                <c:pt idx="15471">
                  <c:v>56.518119999999996</c:v>
                </c:pt>
                <c:pt idx="15472">
                  <c:v>56.522889999999997</c:v>
                </c:pt>
                <c:pt idx="15473">
                  <c:v>56.527670000000001</c:v>
                </c:pt>
                <c:pt idx="15474">
                  <c:v>56.532440000000001</c:v>
                </c:pt>
                <c:pt idx="15475">
                  <c:v>56.537209999999995</c:v>
                </c:pt>
                <c:pt idx="15476">
                  <c:v>56.541989999999998</c:v>
                </c:pt>
                <c:pt idx="15477">
                  <c:v>56.546759999999999</c:v>
                </c:pt>
                <c:pt idx="15478">
                  <c:v>56.55153</c:v>
                </c:pt>
                <c:pt idx="15479">
                  <c:v>56.556309999999996</c:v>
                </c:pt>
                <c:pt idx="15480">
                  <c:v>56.561079999999997</c:v>
                </c:pt>
                <c:pt idx="15481">
                  <c:v>56.565849999999998</c:v>
                </c:pt>
                <c:pt idx="15482">
                  <c:v>56.570629999999994</c:v>
                </c:pt>
                <c:pt idx="15483">
                  <c:v>56.575399999999995</c:v>
                </c:pt>
                <c:pt idx="15484">
                  <c:v>56.580170000000003</c:v>
                </c:pt>
                <c:pt idx="15485">
                  <c:v>56.584949999999999</c:v>
                </c:pt>
                <c:pt idx="15486">
                  <c:v>56.58972</c:v>
                </c:pt>
                <c:pt idx="15487">
                  <c:v>56.59449</c:v>
                </c:pt>
                <c:pt idx="15488">
                  <c:v>56.599269999999997</c:v>
                </c:pt>
                <c:pt idx="15489">
                  <c:v>56.604040000000005</c:v>
                </c:pt>
                <c:pt idx="15490">
                  <c:v>56.608810000000005</c:v>
                </c:pt>
                <c:pt idx="15491">
                  <c:v>56.613589999999995</c:v>
                </c:pt>
                <c:pt idx="15492">
                  <c:v>56.618360000000003</c:v>
                </c:pt>
                <c:pt idx="15493">
                  <c:v>56.623130000000003</c:v>
                </c:pt>
                <c:pt idx="15494">
                  <c:v>56.62791</c:v>
                </c:pt>
                <c:pt idx="15495">
                  <c:v>56.632680000000001</c:v>
                </c:pt>
                <c:pt idx="15496">
                  <c:v>56.637450000000001</c:v>
                </c:pt>
                <c:pt idx="15497">
                  <c:v>56.642230000000005</c:v>
                </c:pt>
                <c:pt idx="15498">
                  <c:v>56.647000000000006</c:v>
                </c:pt>
                <c:pt idx="15499">
                  <c:v>56.651769999999999</c:v>
                </c:pt>
                <c:pt idx="15500">
                  <c:v>56.656550000000003</c:v>
                </c:pt>
                <c:pt idx="15501">
                  <c:v>56.661320000000003</c:v>
                </c:pt>
                <c:pt idx="15502">
                  <c:v>56.666090000000004</c:v>
                </c:pt>
                <c:pt idx="15503">
                  <c:v>56.670870000000001</c:v>
                </c:pt>
                <c:pt idx="15504">
                  <c:v>56.675640000000001</c:v>
                </c:pt>
                <c:pt idx="15505">
                  <c:v>56.680410000000002</c:v>
                </c:pt>
                <c:pt idx="15506">
                  <c:v>56.685190000000006</c:v>
                </c:pt>
                <c:pt idx="15507">
                  <c:v>56.689959999999999</c:v>
                </c:pt>
                <c:pt idx="15508">
                  <c:v>56.69473</c:v>
                </c:pt>
                <c:pt idx="15509">
                  <c:v>56.699510000000004</c:v>
                </c:pt>
                <c:pt idx="15510">
                  <c:v>56.704280000000004</c:v>
                </c:pt>
                <c:pt idx="15511">
                  <c:v>56.709049999999998</c:v>
                </c:pt>
                <c:pt idx="15512">
                  <c:v>56.713830000000002</c:v>
                </c:pt>
                <c:pt idx="15513">
                  <c:v>56.718600000000002</c:v>
                </c:pt>
                <c:pt idx="15514">
                  <c:v>56.723370000000003</c:v>
                </c:pt>
                <c:pt idx="15515">
                  <c:v>56.728149999999999</c:v>
                </c:pt>
                <c:pt idx="15516">
                  <c:v>56.73292</c:v>
                </c:pt>
                <c:pt idx="15517">
                  <c:v>56.737690000000001</c:v>
                </c:pt>
                <c:pt idx="15518">
                  <c:v>56.742470000000004</c:v>
                </c:pt>
                <c:pt idx="15519">
                  <c:v>56.747239999999998</c:v>
                </c:pt>
                <c:pt idx="15520">
                  <c:v>56.752009999999999</c:v>
                </c:pt>
                <c:pt idx="15521">
                  <c:v>56.756790000000002</c:v>
                </c:pt>
                <c:pt idx="15522">
                  <c:v>56.761560000000003</c:v>
                </c:pt>
                <c:pt idx="15523">
                  <c:v>56.766329999999996</c:v>
                </c:pt>
                <c:pt idx="15524">
                  <c:v>56.77111</c:v>
                </c:pt>
                <c:pt idx="15525">
                  <c:v>56.775880000000001</c:v>
                </c:pt>
                <c:pt idx="15526">
                  <c:v>56.780659999999997</c:v>
                </c:pt>
                <c:pt idx="15527">
                  <c:v>56.785429999999998</c:v>
                </c:pt>
                <c:pt idx="15528">
                  <c:v>56.790199999999999</c:v>
                </c:pt>
                <c:pt idx="15529">
                  <c:v>56.794980000000002</c:v>
                </c:pt>
                <c:pt idx="15530">
                  <c:v>56.799750000000003</c:v>
                </c:pt>
                <c:pt idx="15531">
                  <c:v>56.80453</c:v>
                </c:pt>
                <c:pt idx="15532">
                  <c:v>56.8093</c:v>
                </c:pt>
                <c:pt idx="15533">
                  <c:v>56.814070000000001</c:v>
                </c:pt>
                <c:pt idx="15534">
                  <c:v>56.818849999999998</c:v>
                </c:pt>
                <c:pt idx="15535">
                  <c:v>56.823619999999998</c:v>
                </c:pt>
                <c:pt idx="15536">
                  <c:v>56.828389999999999</c:v>
                </c:pt>
                <c:pt idx="15537">
                  <c:v>56.833170000000003</c:v>
                </c:pt>
                <c:pt idx="15538">
                  <c:v>56.837940000000003</c:v>
                </c:pt>
                <c:pt idx="15539">
                  <c:v>56.842709999999997</c:v>
                </c:pt>
                <c:pt idx="15540">
                  <c:v>56.847490000000001</c:v>
                </c:pt>
                <c:pt idx="15541">
                  <c:v>56.852260000000001</c:v>
                </c:pt>
                <c:pt idx="15542">
                  <c:v>56.857030000000002</c:v>
                </c:pt>
                <c:pt idx="15543">
                  <c:v>56.861809999999998</c:v>
                </c:pt>
                <c:pt idx="15544">
                  <c:v>56.866579999999999</c:v>
                </c:pt>
                <c:pt idx="15545">
                  <c:v>56.871360000000003</c:v>
                </c:pt>
                <c:pt idx="15546">
                  <c:v>56.876129999999996</c:v>
                </c:pt>
                <c:pt idx="15547">
                  <c:v>56.88091</c:v>
                </c:pt>
                <c:pt idx="15548">
                  <c:v>56.885680000000001</c:v>
                </c:pt>
                <c:pt idx="15549">
                  <c:v>56.890450000000001</c:v>
                </c:pt>
                <c:pt idx="15550">
                  <c:v>56.895229999999998</c:v>
                </c:pt>
                <c:pt idx="15551">
                  <c:v>56.9</c:v>
                </c:pt>
                <c:pt idx="15552">
                  <c:v>56.904769999999999</c:v>
                </c:pt>
                <c:pt idx="15553">
                  <c:v>56.909550000000003</c:v>
                </c:pt>
                <c:pt idx="15554">
                  <c:v>56.914319999999996</c:v>
                </c:pt>
                <c:pt idx="15555">
                  <c:v>56.919089999999997</c:v>
                </c:pt>
                <c:pt idx="15556">
                  <c:v>56.923870000000001</c:v>
                </c:pt>
                <c:pt idx="15557">
                  <c:v>56.928640000000001</c:v>
                </c:pt>
                <c:pt idx="15558">
                  <c:v>56.933419999999998</c:v>
                </c:pt>
                <c:pt idx="15559">
                  <c:v>56.938189999999999</c:v>
                </c:pt>
                <c:pt idx="15560">
                  <c:v>56.942970000000003</c:v>
                </c:pt>
                <c:pt idx="15561">
                  <c:v>56.947739999999996</c:v>
                </c:pt>
                <c:pt idx="15562">
                  <c:v>56.952509999999997</c:v>
                </c:pt>
                <c:pt idx="15563">
                  <c:v>56.95729</c:v>
                </c:pt>
                <c:pt idx="15564">
                  <c:v>56.962060000000001</c:v>
                </c:pt>
                <c:pt idx="15565">
                  <c:v>56.966830000000002</c:v>
                </c:pt>
                <c:pt idx="15566">
                  <c:v>56.971609999999998</c:v>
                </c:pt>
                <c:pt idx="15567">
                  <c:v>56.976379999999999</c:v>
                </c:pt>
                <c:pt idx="15568">
                  <c:v>56.981160000000003</c:v>
                </c:pt>
                <c:pt idx="15569">
                  <c:v>56.985929999999996</c:v>
                </c:pt>
                <c:pt idx="15570">
                  <c:v>56.99071</c:v>
                </c:pt>
                <c:pt idx="15571">
                  <c:v>56.995480000000001</c:v>
                </c:pt>
                <c:pt idx="15572">
                  <c:v>57.000250000000001</c:v>
                </c:pt>
                <c:pt idx="15573">
                  <c:v>57.005029999999998</c:v>
                </c:pt>
                <c:pt idx="15574">
                  <c:v>57.009799999999998</c:v>
                </c:pt>
                <c:pt idx="15575">
                  <c:v>57.014569999999999</c:v>
                </c:pt>
                <c:pt idx="15576">
                  <c:v>57.019350000000003</c:v>
                </c:pt>
                <c:pt idx="15577">
                  <c:v>57.024119999999996</c:v>
                </c:pt>
                <c:pt idx="15578">
                  <c:v>57.0289</c:v>
                </c:pt>
                <c:pt idx="15579">
                  <c:v>57.033670000000001</c:v>
                </c:pt>
                <c:pt idx="15580">
                  <c:v>57.038449999999997</c:v>
                </c:pt>
                <c:pt idx="15581">
                  <c:v>57.043219999999998</c:v>
                </c:pt>
                <c:pt idx="15582">
                  <c:v>57.047989999999999</c:v>
                </c:pt>
                <c:pt idx="15583">
                  <c:v>57.052770000000002</c:v>
                </c:pt>
                <c:pt idx="15584">
                  <c:v>57.057539999999996</c:v>
                </c:pt>
                <c:pt idx="15585">
                  <c:v>57.06232</c:v>
                </c:pt>
                <c:pt idx="15586">
                  <c:v>57.06709</c:v>
                </c:pt>
                <c:pt idx="15587">
                  <c:v>57.071860000000001</c:v>
                </c:pt>
                <c:pt idx="15588">
                  <c:v>57.076639999999998</c:v>
                </c:pt>
                <c:pt idx="15589">
                  <c:v>57.081409999999998</c:v>
                </c:pt>
                <c:pt idx="15590">
                  <c:v>57.086179999999999</c:v>
                </c:pt>
                <c:pt idx="15591">
                  <c:v>57.090960000000003</c:v>
                </c:pt>
                <c:pt idx="15592">
                  <c:v>57.095739999999999</c:v>
                </c:pt>
                <c:pt idx="15593">
                  <c:v>57.10051</c:v>
                </c:pt>
                <c:pt idx="15594">
                  <c:v>57.10528</c:v>
                </c:pt>
                <c:pt idx="15595">
                  <c:v>57.110059999999997</c:v>
                </c:pt>
                <c:pt idx="15596">
                  <c:v>57.114829999999998</c:v>
                </c:pt>
                <c:pt idx="15597">
                  <c:v>57.119599999999998</c:v>
                </c:pt>
                <c:pt idx="15598">
                  <c:v>57.124380000000002</c:v>
                </c:pt>
                <c:pt idx="15599">
                  <c:v>57.129159999999999</c:v>
                </c:pt>
                <c:pt idx="15600">
                  <c:v>57.133929999999999</c:v>
                </c:pt>
                <c:pt idx="15601">
                  <c:v>57.1387</c:v>
                </c:pt>
                <c:pt idx="15602">
                  <c:v>57.143480000000004</c:v>
                </c:pt>
                <c:pt idx="15603">
                  <c:v>57.148249999999997</c:v>
                </c:pt>
                <c:pt idx="15604">
                  <c:v>57.153019999999998</c:v>
                </c:pt>
                <c:pt idx="15605">
                  <c:v>57.157800000000002</c:v>
                </c:pt>
                <c:pt idx="15606">
                  <c:v>57.162579999999998</c:v>
                </c:pt>
                <c:pt idx="15607">
                  <c:v>57.167349999999999</c:v>
                </c:pt>
                <c:pt idx="15608">
                  <c:v>57.17212</c:v>
                </c:pt>
                <c:pt idx="15609">
                  <c:v>57.176900000000003</c:v>
                </c:pt>
                <c:pt idx="15610">
                  <c:v>57.181669999999997</c:v>
                </c:pt>
                <c:pt idx="15611">
                  <c:v>57.186450000000001</c:v>
                </c:pt>
                <c:pt idx="15612">
                  <c:v>57.191220000000001</c:v>
                </c:pt>
                <c:pt idx="15613">
                  <c:v>57.195999999999998</c:v>
                </c:pt>
                <c:pt idx="15614">
                  <c:v>57.200769999999999</c:v>
                </c:pt>
                <c:pt idx="15615">
                  <c:v>57.205539999999999</c:v>
                </c:pt>
                <c:pt idx="15616">
                  <c:v>57.210320000000003</c:v>
                </c:pt>
                <c:pt idx="15617">
                  <c:v>57.215090000000004</c:v>
                </c:pt>
                <c:pt idx="15618">
                  <c:v>57.21987</c:v>
                </c:pt>
                <c:pt idx="15619">
                  <c:v>57.224640000000001</c:v>
                </c:pt>
                <c:pt idx="15620">
                  <c:v>57.229410000000001</c:v>
                </c:pt>
                <c:pt idx="15621">
                  <c:v>57.234189999999998</c:v>
                </c:pt>
                <c:pt idx="15622">
                  <c:v>57.238970000000002</c:v>
                </c:pt>
                <c:pt idx="15623">
                  <c:v>57.243740000000003</c:v>
                </c:pt>
                <c:pt idx="15624">
                  <c:v>57.248510000000003</c:v>
                </c:pt>
                <c:pt idx="15625">
                  <c:v>57.25329</c:v>
                </c:pt>
                <c:pt idx="15626">
                  <c:v>57.25806</c:v>
                </c:pt>
                <c:pt idx="15627">
                  <c:v>57.262840000000004</c:v>
                </c:pt>
                <c:pt idx="15628">
                  <c:v>57.267609999999998</c:v>
                </c:pt>
                <c:pt idx="15629">
                  <c:v>57.272390000000001</c:v>
                </c:pt>
                <c:pt idx="15630">
                  <c:v>57.277160000000002</c:v>
                </c:pt>
                <c:pt idx="15631">
                  <c:v>57.281930000000003</c:v>
                </c:pt>
                <c:pt idx="15632">
                  <c:v>57.286709999999999</c:v>
                </c:pt>
                <c:pt idx="15633">
                  <c:v>57.291490000000003</c:v>
                </c:pt>
                <c:pt idx="15634">
                  <c:v>57.296260000000004</c:v>
                </c:pt>
                <c:pt idx="15635">
                  <c:v>57.301030000000004</c:v>
                </c:pt>
                <c:pt idx="15636">
                  <c:v>57.305810000000001</c:v>
                </c:pt>
                <c:pt idx="15637">
                  <c:v>57.310580000000002</c:v>
                </c:pt>
                <c:pt idx="15638">
                  <c:v>57.315360000000005</c:v>
                </c:pt>
                <c:pt idx="15639">
                  <c:v>57.320129999999999</c:v>
                </c:pt>
                <c:pt idx="15640">
                  <c:v>57.3249</c:v>
                </c:pt>
                <c:pt idx="15641">
                  <c:v>57.329680000000003</c:v>
                </c:pt>
                <c:pt idx="15642">
                  <c:v>57.33446</c:v>
                </c:pt>
                <c:pt idx="15643">
                  <c:v>57.339230000000001</c:v>
                </c:pt>
                <c:pt idx="15644">
                  <c:v>57.344000000000001</c:v>
                </c:pt>
                <c:pt idx="15645">
                  <c:v>57.348780000000005</c:v>
                </c:pt>
                <c:pt idx="15646">
                  <c:v>57.353559999999995</c:v>
                </c:pt>
                <c:pt idx="15647">
                  <c:v>57.358330000000002</c:v>
                </c:pt>
                <c:pt idx="15648">
                  <c:v>57.363100000000003</c:v>
                </c:pt>
                <c:pt idx="15649">
                  <c:v>57.36788</c:v>
                </c:pt>
                <c:pt idx="15650">
                  <c:v>57.37265</c:v>
                </c:pt>
                <c:pt idx="15651">
                  <c:v>57.377429999999997</c:v>
                </c:pt>
                <c:pt idx="15652">
                  <c:v>57.382200000000005</c:v>
                </c:pt>
                <c:pt idx="15653">
                  <c:v>57.386979999999994</c:v>
                </c:pt>
                <c:pt idx="15654">
                  <c:v>57.391750000000002</c:v>
                </c:pt>
                <c:pt idx="15655">
                  <c:v>57.396529999999998</c:v>
                </c:pt>
                <c:pt idx="15656">
                  <c:v>57.401299999999999</c:v>
                </c:pt>
                <c:pt idx="15657">
                  <c:v>57.406079999999996</c:v>
                </c:pt>
                <c:pt idx="15658">
                  <c:v>57.410849999999996</c:v>
                </c:pt>
                <c:pt idx="15659">
                  <c:v>57.41563</c:v>
                </c:pt>
                <c:pt idx="15660">
                  <c:v>57.420400000000001</c:v>
                </c:pt>
                <c:pt idx="15661">
                  <c:v>57.425169999999994</c:v>
                </c:pt>
                <c:pt idx="15662">
                  <c:v>57.429949999999998</c:v>
                </c:pt>
                <c:pt idx="15663">
                  <c:v>57.434730000000002</c:v>
                </c:pt>
                <c:pt idx="15664">
                  <c:v>57.439499999999995</c:v>
                </c:pt>
                <c:pt idx="15665">
                  <c:v>57.444269999999996</c:v>
                </c:pt>
                <c:pt idx="15666">
                  <c:v>57.44905</c:v>
                </c:pt>
                <c:pt idx="15667">
                  <c:v>57.453829999999996</c:v>
                </c:pt>
                <c:pt idx="15668">
                  <c:v>57.458599999999997</c:v>
                </c:pt>
                <c:pt idx="15669">
                  <c:v>57.463369999999998</c:v>
                </c:pt>
                <c:pt idx="15670">
                  <c:v>57.468150000000001</c:v>
                </c:pt>
                <c:pt idx="15671">
                  <c:v>57.472929999999998</c:v>
                </c:pt>
                <c:pt idx="15672">
                  <c:v>57.477699999999999</c:v>
                </c:pt>
                <c:pt idx="15673">
                  <c:v>57.482469999999999</c:v>
                </c:pt>
                <c:pt idx="15674">
                  <c:v>57.487249999999996</c:v>
                </c:pt>
                <c:pt idx="15675">
                  <c:v>57.49203</c:v>
                </c:pt>
                <c:pt idx="15676">
                  <c:v>57.4968</c:v>
                </c:pt>
                <c:pt idx="15677">
                  <c:v>57.501570000000001</c:v>
                </c:pt>
                <c:pt idx="15678">
                  <c:v>57.506349999999998</c:v>
                </c:pt>
                <c:pt idx="15679">
                  <c:v>57.511119999999998</c:v>
                </c:pt>
                <c:pt idx="15680">
                  <c:v>57.515900000000002</c:v>
                </c:pt>
                <c:pt idx="15681">
                  <c:v>57.520670000000003</c:v>
                </c:pt>
                <c:pt idx="15682">
                  <c:v>57.525449999999999</c:v>
                </c:pt>
                <c:pt idx="15683">
                  <c:v>57.53022</c:v>
                </c:pt>
                <c:pt idx="15684">
                  <c:v>57.535000000000004</c:v>
                </c:pt>
                <c:pt idx="15685">
                  <c:v>57.539769999999997</c:v>
                </c:pt>
                <c:pt idx="15686">
                  <c:v>57.544550000000001</c:v>
                </c:pt>
                <c:pt idx="15687">
                  <c:v>57.549320000000002</c:v>
                </c:pt>
                <c:pt idx="15688">
                  <c:v>57.554099999999998</c:v>
                </c:pt>
                <c:pt idx="15689">
                  <c:v>57.558880000000002</c:v>
                </c:pt>
                <c:pt idx="15690">
                  <c:v>57.563650000000003</c:v>
                </c:pt>
                <c:pt idx="15691">
                  <c:v>57.568420000000003</c:v>
                </c:pt>
                <c:pt idx="15692">
                  <c:v>57.5732</c:v>
                </c:pt>
                <c:pt idx="15693">
                  <c:v>57.577980000000004</c:v>
                </c:pt>
                <c:pt idx="15694">
                  <c:v>57.582750000000004</c:v>
                </c:pt>
                <c:pt idx="15695">
                  <c:v>57.587520000000005</c:v>
                </c:pt>
                <c:pt idx="15696">
                  <c:v>57.592300000000002</c:v>
                </c:pt>
                <c:pt idx="15697">
                  <c:v>57.597070000000002</c:v>
                </c:pt>
                <c:pt idx="15698">
                  <c:v>57.601850000000006</c:v>
                </c:pt>
                <c:pt idx="15699">
                  <c:v>57.606629999999996</c:v>
                </c:pt>
                <c:pt idx="15700">
                  <c:v>57.611400000000003</c:v>
                </c:pt>
                <c:pt idx="15701">
                  <c:v>57.616170000000004</c:v>
                </c:pt>
                <c:pt idx="15702">
                  <c:v>57.620950000000001</c:v>
                </c:pt>
                <c:pt idx="15703">
                  <c:v>57.625729999999997</c:v>
                </c:pt>
                <c:pt idx="15704">
                  <c:v>57.630499999999998</c:v>
                </c:pt>
                <c:pt idx="15705">
                  <c:v>57.635279999999995</c:v>
                </c:pt>
                <c:pt idx="15706">
                  <c:v>57.640049999999995</c:v>
                </c:pt>
                <c:pt idx="15707">
                  <c:v>57.644829999999999</c:v>
                </c:pt>
                <c:pt idx="15708">
                  <c:v>57.6496</c:v>
                </c:pt>
                <c:pt idx="15709">
                  <c:v>57.654379999999996</c:v>
                </c:pt>
                <c:pt idx="15710">
                  <c:v>57.659149999999997</c:v>
                </c:pt>
                <c:pt idx="15711">
                  <c:v>57.663930000000001</c:v>
                </c:pt>
                <c:pt idx="15712">
                  <c:v>57.668700000000001</c:v>
                </c:pt>
                <c:pt idx="15713">
                  <c:v>57.673479999999998</c:v>
                </c:pt>
                <c:pt idx="15714">
                  <c:v>57.678249999999998</c:v>
                </c:pt>
                <c:pt idx="15715">
                  <c:v>57.683030000000002</c:v>
                </c:pt>
                <c:pt idx="15716">
                  <c:v>57.687799999999996</c:v>
                </c:pt>
                <c:pt idx="15717">
                  <c:v>57.69258</c:v>
                </c:pt>
                <c:pt idx="15718">
                  <c:v>57.697360000000003</c:v>
                </c:pt>
                <c:pt idx="15719">
                  <c:v>57.702129999999997</c:v>
                </c:pt>
                <c:pt idx="15720">
                  <c:v>57.706899999999997</c:v>
                </c:pt>
                <c:pt idx="15721">
                  <c:v>57.711680000000001</c:v>
                </c:pt>
                <c:pt idx="15722">
                  <c:v>57.716459999999998</c:v>
                </c:pt>
                <c:pt idx="15723">
                  <c:v>57.721229999999998</c:v>
                </c:pt>
                <c:pt idx="15724">
                  <c:v>57.726010000000002</c:v>
                </c:pt>
                <c:pt idx="15725">
                  <c:v>57.730780000000003</c:v>
                </c:pt>
                <c:pt idx="15726">
                  <c:v>57.73556</c:v>
                </c:pt>
                <c:pt idx="15727">
                  <c:v>57.74033</c:v>
                </c:pt>
                <c:pt idx="15728">
                  <c:v>57.745110000000004</c:v>
                </c:pt>
                <c:pt idx="15729">
                  <c:v>57.749880000000005</c:v>
                </c:pt>
                <c:pt idx="15730">
                  <c:v>57.754660000000001</c:v>
                </c:pt>
                <c:pt idx="15731">
                  <c:v>57.759430000000002</c:v>
                </c:pt>
                <c:pt idx="15732">
                  <c:v>57.764210000000006</c:v>
                </c:pt>
                <c:pt idx="15733">
                  <c:v>57.768990000000002</c:v>
                </c:pt>
                <c:pt idx="15734">
                  <c:v>57.773760000000003</c:v>
                </c:pt>
                <c:pt idx="15735">
                  <c:v>57.778540000000007</c:v>
                </c:pt>
                <c:pt idx="15736">
                  <c:v>57.78331</c:v>
                </c:pt>
                <c:pt idx="15737">
                  <c:v>57.788089999999997</c:v>
                </c:pt>
                <c:pt idx="15738">
                  <c:v>57.792860000000005</c:v>
                </c:pt>
                <c:pt idx="15739">
                  <c:v>57.797639999999994</c:v>
                </c:pt>
                <c:pt idx="15740">
                  <c:v>57.802410000000002</c:v>
                </c:pt>
                <c:pt idx="15741">
                  <c:v>57.807189999999999</c:v>
                </c:pt>
                <c:pt idx="15742">
                  <c:v>57.811959999999999</c:v>
                </c:pt>
                <c:pt idx="15743">
                  <c:v>57.816739999999996</c:v>
                </c:pt>
                <c:pt idx="15744">
                  <c:v>57.82152</c:v>
                </c:pt>
                <c:pt idx="15745">
                  <c:v>57.82629</c:v>
                </c:pt>
                <c:pt idx="15746">
                  <c:v>57.831069999999997</c:v>
                </c:pt>
                <c:pt idx="15747">
                  <c:v>57.835839999999997</c:v>
                </c:pt>
                <c:pt idx="15748">
                  <c:v>57.840620000000001</c:v>
                </c:pt>
                <c:pt idx="15749">
                  <c:v>57.845399999999998</c:v>
                </c:pt>
                <c:pt idx="15750">
                  <c:v>57.850169999999999</c:v>
                </c:pt>
                <c:pt idx="15751">
                  <c:v>57.854950000000002</c:v>
                </c:pt>
                <c:pt idx="15752">
                  <c:v>57.859720000000003</c:v>
                </c:pt>
                <c:pt idx="15753">
                  <c:v>57.864489999999996</c:v>
                </c:pt>
                <c:pt idx="15754">
                  <c:v>57.86927</c:v>
                </c:pt>
                <c:pt idx="15755">
                  <c:v>57.874050000000004</c:v>
                </c:pt>
                <c:pt idx="15756">
                  <c:v>57.878819999999997</c:v>
                </c:pt>
                <c:pt idx="15757">
                  <c:v>57.883600000000001</c:v>
                </c:pt>
                <c:pt idx="15758">
                  <c:v>57.888370000000002</c:v>
                </c:pt>
                <c:pt idx="15759">
                  <c:v>57.893149999999999</c:v>
                </c:pt>
                <c:pt idx="15760">
                  <c:v>57.897930000000002</c:v>
                </c:pt>
                <c:pt idx="15761">
                  <c:v>57.902700000000003</c:v>
                </c:pt>
                <c:pt idx="15762">
                  <c:v>57.90748</c:v>
                </c:pt>
                <c:pt idx="15763">
                  <c:v>57.91225</c:v>
                </c:pt>
                <c:pt idx="15764">
                  <c:v>57.917030000000004</c:v>
                </c:pt>
                <c:pt idx="15765">
                  <c:v>57.921800000000005</c:v>
                </c:pt>
                <c:pt idx="15766">
                  <c:v>57.926580000000001</c:v>
                </c:pt>
                <c:pt idx="15767">
                  <c:v>57.931359999999998</c:v>
                </c:pt>
                <c:pt idx="15768">
                  <c:v>57.936130000000006</c:v>
                </c:pt>
                <c:pt idx="15769">
                  <c:v>57.940909999999995</c:v>
                </c:pt>
                <c:pt idx="15770">
                  <c:v>57.945679999999996</c:v>
                </c:pt>
                <c:pt idx="15771">
                  <c:v>57.95046</c:v>
                </c:pt>
                <c:pt idx="15772">
                  <c:v>57.955239999999996</c:v>
                </c:pt>
                <c:pt idx="15773">
                  <c:v>57.960009999999997</c:v>
                </c:pt>
                <c:pt idx="15774">
                  <c:v>57.964790000000001</c:v>
                </c:pt>
                <c:pt idx="15775">
                  <c:v>57.969560000000001</c:v>
                </c:pt>
                <c:pt idx="15776">
                  <c:v>57.974339999999998</c:v>
                </c:pt>
                <c:pt idx="15777">
                  <c:v>57.979109999999999</c:v>
                </c:pt>
                <c:pt idx="15778">
                  <c:v>57.983890000000002</c:v>
                </c:pt>
                <c:pt idx="15779">
                  <c:v>57.988669999999999</c:v>
                </c:pt>
                <c:pt idx="15780">
                  <c:v>57.99344</c:v>
                </c:pt>
                <c:pt idx="15781">
                  <c:v>57.998220000000003</c:v>
                </c:pt>
                <c:pt idx="15782">
                  <c:v>58.002989999999997</c:v>
                </c:pt>
                <c:pt idx="15783">
                  <c:v>58.007770000000001</c:v>
                </c:pt>
                <c:pt idx="15784">
                  <c:v>58.012550000000005</c:v>
                </c:pt>
                <c:pt idx="15785">
                  <c:v>58.017319999999998</c:v>
                </c:pt>
                <c:pt idx="15786">
                  <c:v>58.022100000000002</c:v>
                </c:pt>
                <c:pt idx="15787">
                  <c:v>58.026870000000002</c:v>
                </c:pt>
                <c:pt idx="15788">
                  <c:v>58.031649999999999</c:v>
                </c:pt>
                <c:pt idx="15789">
                  <c:v>58.03642</c:v>
                </c:pt>
                <c:pt idx="15790">
                  <c:v>58.041200000000003</c:v>
                </c:pt>
                <c:pt idx="15791">
                  <c:v>58.04598</c:v>
                </c:pt>
                <c:pt idx="15792">
                  <c:v>58.050750000000001</c:v>
                </c:pt>
                <c:pt idx="15793">
                  <c:v>58.055530000000005</c:v>
                </c:pt>
                <c:pt idx="15794">
                  <c:v>58.060300000000005</c:v>
                </c:pt>
                <c:pt idx="15795">
                  <c:v>58.065079999999995</c:v>
                </c:pt>
                <c:pt idx="15796">
                  <c:v>58.069850000000002</c:v>
                </c:pt>
                <c:pt idx="15797">
                  <c:v>58.074629999999999</c:v>
                </c:pt>
                <c:pt idx="15798">
                  <c:v>58.079409999999996</c:v>
                </c:pt>
                <c:pt idx="15799">
                  <c:v>58.08419</c:v>
                </c:pt>
                <c:pt idx="15800">
                  <c:v>58.08896</c:v>
                </c:pt>
                <c:pt idx="15801">
                  <c:v>58.093739999999997</c:v>
                </c:pt>
                <c:pt idx="15802">
                  <c:v>58.098509999999997</c:v>
                </c:pt>
                <c:pt idx="15803">
                  <c:v>58.103290000000001</c:v>
                </c:pt>
                <c:pt idx="15804">
                  <c:v>58.108069999999998</c:v>
                </c:pt>
                <c:pt idx="15805">
                  <c:v>58.112839999999998</c:v>
                </c:pt>
                <c:pt idx="15806">
                  <c:v>58.117620000000002</c:v>
                </c:pt>
                <c:pt idx="15807">
                  <c:v>58.122390000000003</c:v>
                </c:pt>
                <c:pt idx="15808">
                  <c:v>58.12717</c:v>
                </c:pt>
                <c:pt idx="15809">
                  <c:v>58.13194</c:v>
                </c:pt>
                <c:pt idx="15810">
                  <c:v>58.136720000000004</c:v>
                </c:pt>
                <c:pt idx="15811">
                  <c:v>58.141500000000001</c:v>
                </c:pt>
                <c:pt idx="15812">
                  <c:v>58.146270000000001</c:v>
                </c:pt>
                <c:pt idx="15813">
                  <c:v>58.151050000000005</c:v>
                </c:pt>
                <c:pt idx="15814">
                  <c:v>58.155830000000002</c:v>
                </c:pt>
                <c:pt idx="15815">
                  <c:v>58.160600000000002</c:v>
                </c:pt>
                <c:pt idx="15816">
                  <c:v>58.165380000000006</c:v>
                </c:pt>
                <c:pt idx="15817">
                  <c:v>58.17015</c:v>
                </c:pt>
                <c:pt idx="15818">
                  <c:v>58.174929999999996</c:v>
                </c:pt>
                <c:pt idx="15819">
                  <c:v>58.17971</c:v>
                </c:pt>
                <c:pt idx="15820">
                  <c:v>58.184479999999994</c:v>
                </c:pt>
                <c:pt idx="15821">
                  <c:v>58.189259999999997</c:v>
                </c:pt>
                <c:pt idx="15822">
                  <c:v>58.194029999999998</c:v>
                </c:pt>
                <c:pt idx="15823">
                  <c:v>58.198809999999995</c:v>
                </c:pt>
                <c:pt idx="15824">
                  <c:v>58.203589999999998</c:v>
                </c:pt>
                <c:pt idx="15825">
                  <c:v>58.208359999999999</c:v>
                </c:pt>
                <c:pt idx="15826">
                  <c:v>58.213139999999996</c:v>
                </c:pt>
                <c:pt idx="15827">
                  <c:v>58.217919999999999</c:v>
                </c:pt>
                <c:pt idx="15828">
                  <c:v>58.22269</c:v>
                </c:pt>
                <c:pt idx="15829">
                  <c:v>58.227470000000004</c:v>
                </c:pt>
                <c:pt idx="15830">
                  <c:v>58.232239999999997</c:v>
                </c:pt>
                <c:pt idx="15831">
                  <c:v>58.237020000000001</c:v>
                </c:pt>
                <c:pt idx="15832">
                  <c:v>58.241800000000005</c:v>
                </c:pt>
                <c:pt idx="15833">
                  <c:v>58.246580000000002</c:v>
                </c:pt>
                <c:pt idx="15834">
                  <c:v>58.251350000000002</c:v>
                </c:pt>
                <c:pt idx="15835">
                  <c:v>58.256130000000006</c:v>
                </c:pt>
                <c:pt idx="15836">
                  <c:v>58.260899999999999</c:v>
                </c:pt>
                <c:pt idx="15837">
                  <c:v>58.265680000000003</c:v>
                </c:pt>
                <c:pt idx="15838">
                  <c:v>58.270450000000004</c:v>
                </c:pt>
                <c:pt idx="15839">
                  <c:v>58.275230000000001</c:v>
                </c:pt>
                <c:pt idx="15840">
                  <c:v>58.280009999999997</c:v>
                </c:pt>
                <c:pt idx="15841">
                  <c:v>58.284790000000001</c:v>
                </c:pt>
                <c:pt idx="15842">
                  <c:v>58.289559999999994</c:v>
                </c:pt>
                <c:pt idx="15843">
                  <c:v>58.294339999999998</c:v>
                </c:pt>
                <c:pt idx="15844">
                  <c:v>58.299109999999999</c:v>
                </c:pt>
                <c:pt idx="15845">
                  <c:v>58.303889999999996</c:v>
                </c:pt>
                <c:pt idx="15846">
                  <c:v>58.308669999999999</c:v>
                </c:pt>
                <c:pt idx="15847">
                  <c:v>58.31344</c:v>
                </c:pt>
                <c:pt idx="15848">
                  <c:v>58.318219999999997</c:v>
                </c:pt>
                <c:pt idx="15849">
                  <c:v>58.323</c:v>
                </c:pt>
                <c:pt idx="15850">
                  <c:v>58.327770000000001</c:v>
                </c:pt>
                <c:pt idx="15851">
                  <c:v>58.332549999999998</c:v>
                </c:pt>
                <c:pt idx="15852">
                  <c:v>58.337330000000001</c:v>
                </c:pt>
                <c:pt idx="15853">
                  <c:v>58.342100000000002</c:v>
                </c:pt>
                <c:pt idx="15854">
                  <c:v>58.346879999999999</c:v>
                </c:pt>
                <c:pt idx="15855">
                  <c:v>58.351649999999999</c:v>
                </c:pt>
                <c:pt idx="15856">
                  <c:v>58.356430000000003</c:v>
                </c:pt>
                <c:pt idx="15857">
                  <c:v>58.36121</c:v>
                </c:pt>
                <c:pt idx="15858">
                  <c:v>58.365989999999996</c:v>
                </c:pt>
                <c:pt idx="15859">
                  <c:v>58.370760000000004</c:v>
                </c:pt>
                <c:pt idx="15860">
                  <c:v>58.375539999999994</c:v>
                </c:pt>
                <c:pt idx="15861">
                  <c:v>58.380309999999994</c:v>
                </c:pt>
                <c:pt idx="15862">
                  <c:v>58.385089999999998</c:v>
                </c:pt>
                <c:pt idx="15863">
                  <c:v>58.389870000000002</c:v>
                </c:pt>
                <c:pt idx="15864">
                  <c:v>58.394639999999995</c:v>
                </c:pt>
                <c:pt idx="15865">
                  <c:v>58.399419999999999</c:v>
                </c:pt>
                <c:pt idx="15866">
                  <c:v>58.404200000000003</c:v>
                </c:pt>
                <c:pt idx="15867">
                  <c:v>58.40898</c:v>
                </c:pt>
                <c:pt idx="15868">
                  <c:v>58.41375</c:v>
                </c:pt>
                <c:pt idx="15869">
                  <c:v>58.418530000000004</c:v>
                </c:pt>
                <c:pt idx="15870">
                  <c:v>58.423299999999998</c:v>
                </c:pt>
                <c:pt idx="15871">
                  <c:v>58.428080000000001</c:v>
                </c:pt>
                <c:pt idx="15872">
                  <c:v>58.432860000000005</c:v>
                </c:pt>
                <c:pt idx="15873">
                  <c:v>58.437629999999999</c:v>
                </c:pt>
                <c:pt idx="15874">
                  <c:v>58.442410000000002</c:v>
                </c:pt>
                <c:pt idx="15875">
                  <c:v>58.447190000000006</c:v>
                </c:pt>
                <c:pt idx="15876">
                  <c:v>58.451969999999996</c:v>
                </c:pt>
                <c:pt idx="15877">
                  <c:v>58.456740000000003</c:v>
                </c:pt>
                <c:pt idx="15878">
                  <c:v>58.46152</c:v>
                </c:pt>
                <c:pt idx="15879">
                  <c:v>58.466289999999994</c:v>
                </c:pt>
                <c:pt idx="15880">
                  <c:v>58.471069999999997</c:v>
                </c:pt>
                <c:pt idx="15881">
                  <c:v>58.475850000000001</c:v>
                </c:pt>
                <c:pt idx="15882">
                  <c:v>58.480619999999995</c:v>
                </c:pt>
                <c:pt idx="15883">
                  <c:v>58.485399999999998</c:v>
                </c:pt>
                <c:pt idx="15884">
                  <c:v>58.490180000000002</c:v>
                </c:pt>
                <c:pt idx="15885">
                  <c:v>58.494959999999999</c:v>
                </c:pt>
                <c:pt idx="15886">
                  <c:v>58.49973</c:v>
                </c:pt>
                <c:pt idx="15887">
                  <c:v>58.504510000000003</c:v>
                </c:pt>
                <c:pt idx="15888">
                  <c:v>58.50929</c:v>
                </c:pt>
                <c:pt idx="15889">
                  <c:v>58.514060000000001</c:v>
                </c:pt>
                <c:pt idx="15890">
                  <c:v>58.518840000000004</c:v>
                </c:pt>
                <c:pt idx="15891">
                  <c:v>58.523609999999998</c:v>
                </c:pt>
                <c:pt idx="15892">
                  <c:v>58.528390000000002</c:v>
                </c:pt>
                <c:pt idx="15893">
                  <c:v>58.533170000000005</c:v>
                </c:pt>
                <c:pt idx="15894">
                  <c:v>58.537949999999995</c:v>
                </c:pt>
                <c:pt idx="15895">
                  <c:v>58.542720000000003</c:v>
                </c:pt>
                <c:pt idx="15896">
                  <c:v>58.547499999999999</c:v>
                </c:pt>
                <c:pt idx="15897">
                  <c:v>58.552279999999996</c:v>
                </c:pt>
                <c:pt idx="15898">
                  <c:v>58.557049999999997</c:v>
                </c:pt>
                <c:pt idx="15899">
                  <c:v>58.56183</c:v>
                </c:pt>
                <c:pt idx="15900">
                  <c:v>58.566609999999997</c:v>
                </c:pt>
                <c:pt idx="15901">
                  <c:v>58.571379999999998</c:v>
                </c:pt>
                <c:pt idx="15902">
                  <c:v>58.576160000000002</c:v>
                </c:pt>
                <c:pt idx="15903">
                  <c:v>58.580939999999998</c:v>
                </c:pt>
                <c:pt idx="15904">
                  <c:v>58.585709999999999</c:v>
                </c:pt>
                <c:pt idx="15905">
                  <c:v>58.590490000000003</c:v>
                </c:pt>
                <c:pt idx="15906">
                  <c:v>58.595269999999999</c:v>
                </c:pt>
                <c:pt idx="15907">
                  <c:v>58.600050000000003</c:v>
                </c:pt>
                <c:pt idx="15908">
                  <c:v>58.604820000000004</c:v>
                </c:pt>
                <c:pt idx="15909">
                  <c:v>58.6096</c:v>
                </c:pt>
                <c:pt idx="15910">
                  <c:v>58.614380000000004</c:v>
                </c:pt>
                <c:pt idx="15911">
                  <c:v>58.619150000000005</c:v>
                </c:pt>
                <c:pt idx="15912">
                  <c:v>58.623929999999994</c:v>
                </c:pt>
                <c:pt idx="15913">
                  <c:v>58.628709999999998</c:v>
                </c:pt>
                <c:pt idx="15914">
                  <c:v>58.633479999999999</c:v>
                </c:pt>
                <c:pt idx="15915">
                  <c:v>58.638259999999995</c:v>
                </c:pt>
                <c:pt idx="15916">
                  <c:v>58.643039999999999</c:v>
                </c:pt>
                <c:pt idx="15917">
                  <c:v>58.647820000000003</c:v>
                </c:pt>
                <c:pt idx="15918">
                  <c:v>58.652589999999996</c:v>
                </c:pt>
                <c:pt idx="15919">
                  <c:v>58.65737</c:v>
                </c:pt>
                <c:pt idx="15920">
                  <c:v>58.662150000000004</c:v>
                </c:pt>
                <c:pt idx="15921">
                  <c:v>58.666919999999998</c:v>
                </c:pt>
                <c:pt idx="15922">
                  <c:v>58.671700000000001</c:v>
                </c:pt>
                <c:pt idx="15923">
                  <c:v>58.676480000000005</c:v>
                </c:pt>
                <c:pt idx="15924">
                  <c:v>58.681249999999999</c:v>
                </c:pt>
                <c:pt idx="15925">
                  <c:v>58.686030000000002</c:v>
                </c:pt>
                <c:pt idx="15926">
                  <c:v>58.690810000000006</c:v>
                </c:pt>
                <c:pt idx="15927">
                  <c:v>58.69558</c:v>
                </c:pt>
                <c:pt idx="15928">
                  <c:v>58.700360000000003</c:v>
                </c:pt>
                <c:pt idx="15929">
                  <c:v>58.70514</c:v>
                </c:pt>
                <c:pt idx="15930">
                  <c:v>58.709919999999997</c:v>
                </c:pt>
                <c:pt idx="15931">
                  <c:v>58.714700000000001</c:v>
                </c:pt>
                <c:pt idx="15932">
                  <c:v>58.719470000000001</c:v>
                </c:pt>
                <c:pt idx="15933">
                  <c:v>58.724249999999998</c:v>
                </c:pt>
                <c:pt idx="15934">
                  <c:v>58.729030000000002</c:v>
                </c:pt>
                <c:pt idx="15935">
                  <c:v>58.733800000000002</c:v>
                </c:pt>
                <c:pt idx="15936">
                  <c:v>58.738579999999999</c:v>
                </c:pt>
                <c:pt idx="15937">
                  <c:v>58.743360000000003</c:v>
                </c:pt>
                <c:pt idx="15938">
                  <c:v>58.748130000000003</c:v>
                </c:pt>
                <c:pt idx="15939">
                  <c:v>58.75291</c:v>
                </c:pt>
                <c:pt idx="15940">
                  <c:v>58.757690000000004</c:v>
                </c:pt>
                <c:pt idx="15941">
                  <c:v>58.762460000000004</c:v>
                </c:pt>
                <c:pt idx="15942">
                  <c:v>58.767240000000001</c:v>
                </c:pt>
                <c:pt idx="15943">
                  <c:v>58.772019999999998</c:v>
                </c:pt>
                <c:pt idx="15944">
                  <c:v>58.776799999999994</c:v>
                </c:pt>
                <c:pt idx="15945">
                  <c:v>58.781579999999998</c:v>
                </c:pt>
                <c:pt idx="15946">
                  <c:v>58.786349999999999</c:v>
                </c:pt>
                <c:pt idx="15947">
                  <c:v>58.791129999999995</c:v>
                </c:pt>
                <c:pt idx="15948">
                  <c:v>58.795909999999999</c:v>
                </c:pt>
                <c:pt idx="15949">
                  <c:v>58.800690000000003</c:v>
                </c:pt>
                <c:pt idx="15950">
                  <c:v>58.805459999999997</c:v>
                </c:pt>
                <c:pt idx="15951">
                  <c:v>58.81024</c:v>
                </c:pt>
                <c:pt idx="15952">
                  <c:v>58.815020000000004</c:v>
                </c:pt>
                <c:pt idx="15953">
                  <c:v>58.819789999999998</c:v>
                </c:pt>
                <c:pt idx="15954">
                  <c:v>58.824570000000001</c:v>
                </c:pt>
                <c:pt idx="15955">
                  <c:v>58.829350000000005</c:v>
                </c:pt>
                <c:pt idx="15956">
                  <c:v>58.834119999999999</c:v>
                </c:pt>
                <c:pt idx="15957">
                  <c:v>58.838900000000002</c:v>
                </c:pt>
                <c:pt idx="15958">
                  <c:v>58.843679999999999</c:v>
                </c:pt>
                <c:pt idx="15959">
                  <c:v>58.848459999999996</c:v>
                </c:pt>
                <c:pt idx="15960">
                  <c:v>58.85324</c:v>
                </c:pt>
                <c:pt idx="15961">
                  <c:v>58.85801</c:v>
                </c:pt>
                <c:pt idx="15962">
                  <c:v>58.862789999999997</c:v>
                </c:pt>
                <c:pt idx="15963">
                  <c:v>58.867570000000001</c:v>
                </c:pt>
                <c:pt idx="15964">
                  <c:v>58.872349999999997</c:v>
                </c:pt>
                <c:pt idx="15965">
                  <c:v>58.877119999999998</c:v>
                </c:pt>
                <c:pt idx="15966">
                  <c:v>58.881900000000002</c:v>
                </c:pt>
                <c:pt idx="15967">
                  <c:v>58.886679999999998</c:v>
                </c:pt>
                <c:pt idx="15968">
                  <c:v>58.891449999999999</c:v>
                </c:pt>
                <c:pt idx="15969">
                  <c:v>58.896230000000003</c:v>
                </c:pt>
                <c:pt idx="15970">
                  <c:v>58.901009999999999</c:v>
                </c:pt>
                <c:pt idx="15971">
                  <c:v>58.905789999999996</c:v>
                </c:pt>
                <c:pt idx="15972">
                  <c:v>58.910560000000004</c:v>
                </c:pt>
                <c:pt idx="15973">
                  <c:v>58.915339999999993</c:v>
                </c:pt>
                <c:pt idx="15974">
                  <c:v>58.920119999999997</c:v>
                </c:pt>
                <c:pt idx="15975">
                  <c:v>58.924900000000001</c:v>
                </c:pt>
                <c:pt idx="15976">
                  <c:v>58.929670000000002</c:v>
                </c:pt>
                <c:pt idx="15977">
                  <c:v>58.934449999999998</c:v>
                </c:pt>
                <c:pt idx="15978">
                  <c:v>58.939230000000002</c:v>
                </c:pt>
                <c:pt idx="15979">
                  <c:v>58.944009999999999</c:v>
                </c:pt>
                <c:pt idx="15980">
                  <c:v>58.948790000000002</c:v>
                </c:pt>
                <c:pt idx="15981">
                  <c:v>58.953560000000003</c:v>
                </c:pt>
                <c:pt idx="15982">
                  <c:v>58.95834</c:v>
                </c:pt>
                <c:pt idx="15983">
                  <c:v>58.963120000000004</c:v>
                </c:pt>
                <c:pt idx="15984">
                  <c:v>58.9679</c:v>
                </c:pt>
                <c:pt idx="15985">
                  <c:v>58.972670000000001</c:v>
                </c:pt>
                <c:pt idx="15986">
                  <c:v>58.977449999999997</c:v>
                </c:pt>
                <c:pt idx="15987">
                  <c:v>58.982229999999994</c:v>
                </c:pt>
                <c:pt idx="15988">
                  <c:v>58.987009999999998</c:v>
                </c:pt>
                <c:pt idx="15989">
                  <c:v>58.991779999999999</c:v>
                </c:pt>
                <c:pt idx="15990">
                  <c:v>58.996560000000002</c:v>
                </c:pt>
                <c:pt idx="15991">
                  <c:v>59.001339999999999</c:v>
                </c:pt>
                <c:pt idx="15992">
                  <c:v>59.006120000000003</c:v>
                </c:pt>
                <c:pt idx="15993">
                  <c:v>59.010890000000003</c:v>
                </c:pt>
                <c:pt idx="15994">
                  <c:v>59.01567</c:v>
                </c:pt>
                <c:pt idx="15995">
                  <c:v>59.020450000000004</c:v>
                </c:pt>
                <c:pt idx="15996">
                  <c:v>59.025230000000001</c:v>
                </c:pt>
                <c:pt idx="15997">
                  <c:v>59.03</c:v>
                </c:pt>
                <c:pt idx="15998">
                  <c:v>59.034780000000005</c:v>
                </c:pt>
                <c:pt idx="15999">
                  <c:v>59.039559999999994</c:v>
                </c:pt>
                <c:pt idx="16000">
                  <c:v>59.044339999999998</c:v>
                </c:pt>
                <c:pt idx="16001">
                  <c:v>59.049109999999999</c:v>
                </c:pt>
                <c:pt idx="16002">
                  <c:v>59.053889999999996</c:v>
                </c:pt>
                <c:pt idx="16003">
                  <c:v>59.058669999999999</c:v>
                </c:pt>
                <c:pt idx="16004">
                  <c:v>59.063450000000003</c:v>
                </c:pt>
                <c:pt idx="16005">
                  <c:v>59.06823</c:v>
                </c:pt>
                <c:pt idx="16006">
                  <c:v>59.073</c:v>
                </c:pt>
                <c:pt idx="16007">
                  <c:v>59.077780000000004</c:v>
                </c:pt>
                <c:pt idx="16008">
                  <c:v>59.082560000000001</c:v>
                </c:pt>
                <c:pt idx="16009">
                  <c:v>59.087340000000005</c:v>
                </c:pt>
                <c:pt idx="16010">
                  <c:v>59.092120000000001</c:v>
                </c:pt>
                <c:pt idx="16011">
                  <c:v>59.096890000000002</c:v>
                </c:pt>
                <c:pt idx="16012">
                  <c:v>59.101669999999999</c:v>
                </c:pt>
                <c:pt idx="16013">
                  <c:v>59.106449999999995</c:v>
                </c:pt>
                <c:pt idx="16014">
                  <c:v>59.111229999999999</c:v>
                </c:pt>
                <c:pt idx="16015">
                  <c:v>59.116009999999996</c:v>
                </c:pt>
                <c:pt idx="16016">
                  <c:v>59.120779999999996</c:v>
                </c:pt>
                <c:pt idx="16017">
                  <c:v>59.12556</c:v>
                </c:pt>
                <c:pt idx="16018">
                  <c:v>59.130340000000004</c:v>
                </c:pt>
                <c:pt idx="16019">
                  <c:v>59.135120000000001</c:v>
                </c:pt>
                <c:pt idx="16020">
                  <c:v>59.139890000000001</c:v>
                </c:pt>
                <c:pt idx="16021">
                  <c:v>59.144670000000005</c:v>
                </c:pt>
                <c:pt idx="16022">
                  <c:v>59.149450000000002</c:v>
                </c:pt>
                <c:pt idx="16023">
                  <c:v>59.154230000000005</c:v>
                </c:pt>
                <c:pt idx="16024">
                  <c:v>59.159009999999995</c:v>
                </c:pt>
                <c:pt idx="16025">
                  <c:v>59.163780000000003</c:v>
                </c:pt>
                <c:pt idx="16026">
                  <c:v>59.168559999999999</c:v>
                </c:pt>
                <c:pt idx="16027">
                  <c:v>59.173339999999996</c:v>
                </c:pt>
                <c:pt idx="16028">
                  <c:v>59.17812</c:v>
                </c:pt>
                <c:pt idx="16029">
                  <c:v>59.18289</c:v>
                </c:pt>
                <c:pt idx="16030">
                  <c:v>59.187669999999997</c:v>
                </c:pt>
                <c:pt idx="16031">
                  <c:v>59.192450000000001</c:v>
                </c:pt>
                <c:pt idx="16032">
                  <c:v>59.197230000000005</c:v>
                </c:pt>
                <c:pt idx="16033">
                  <c:v>59.202010000000001</c:v>
                </c:pt>
                <c:pt idx="16034">
                  <c:v>59.206780000000002</c:v>
                </c:pt>
                <c:pt idx="16035">
                  <c:v>59.211560000000006</c:v>
                </c:pt>
                <c:pt idx="16036">
                  <c:v>59.216340000000002</c:v>
                </c:pt>
                <c:pt idx="16037">
                  <c:v>59.221119999999999</c:v>
                </c:pt>
                <c:pt idx="16038">
                  <c:v>59.225899999999996</c:v>
                </c:pt>
                <c:pt idx="16039">
                  <c:v>59.230669999999996</c:v>
                </c:pt>
                <c:pt idx="16040">
                  <c:v>59.23545</c:v>
                </c:pt>
                <c:pt idx="16041">
                  <c:v>59.240229999999997</c:v>
                </c:pt>
                <c:pt idx="16042">
                  <c:v>59.245010000000001</c:v>
                </c:pt>
                <c:pt idx="16043">
                  <c:v>59.249789999999997</c:v>
                </c:pt>
                <c:pt idx="16044">
                  <c:v>59.254559999999998</c:v>
                </c:pt>
                <c:pt idx="16045">
                  <c:v>59.259340000000002</c:v>
                </c:pt>
                <c:pt idx="16046">
                  <c:v>59.264120000000005</c:v>
                </c:pt>
                <c:pt idx="16047">
                  <c:v>59.268900000000002</c:v>
                </c:pt>
                <c:pt idx="16048">
                  <c:v>59.273679999999999</c:v>
                </c:pt>
                <c:pt idx="16049">
                  <c:v>59.278450000000007</c:v>
                </c:pt>
                <c:pt idx="16050">
                  <c:v>59.283229999999996</c:v>
                </c:pt>
                <c:pt idx="16051">
                  <c:v>59.28801</c:v>
                </c:pt>
                <c:pt idx="16052">
                  <c:v>59.292789999999997</c:v>
                </c:pt>
                <c:pt idx="16053">
                  <c:v>59.29757</c:v>
                </c:pt>
                <c:pt idx="16054">
                  <c:v>59.302340000000001</c:v>
                </c:pt>
                <c:pt idx="16055">
                  <c:v>59.307119999999998</c:v>
                </c:pt>
                <c:pt idx="16056">
                  <c:v>59.311900000000001</c:v>
                </c:pt>
                <c:pt idx="16057">
                  <c:v>59.316679999999998</c:v>
                </c:pt>
                <c:pt idx="16058">
                  <c:v>59.321460000000002</c:v>
                </c:pt>
                <c:pt idx="16059">
                  <c:v>59.326240000000006</c:v>
                </c:pt>
                <c:pt idx="16060">
                  <c:v>59.331010000000006</c:v>
                </c:pt>
                <c:pt idx="16061">
                  <c:v>59.335790000000003</c:v>
                </c:pt>
                <c:pt idx="16062">
                  <c:v>59.34057</c:v>
                </c:pt>
                <c:pt idx="16063">
                  <c:v>59.345349999999996</c:v>
                </c:pt>
                <c:pt idx="16064">
                  <c:v>59.35013</c:v>
                </c:pt>
                <c:pt idx="16065">
                  <c:v>59.354909999999997</c:v>
                </c:pt>
                <c:pt idx="16066">
                  <c:v>59.359679999999997</c:v>
                </c:pt>
                <c:pt idx="16067">
                  <c:v>59.364460000000001</c:v>
                </c:pt>
                <c:pt idx="16068">
                  <c:v>59.369239999999998</c:v>
                </c:pt>
                <c:pt idx="16069">
                  <c:v>59.374020000000002</c:v>
                </c:pt>
                <c:pt idx="16070">
                  <c:v>59.378800000000005</c:v>
                </c:pt>
                <c:pt idx="16071">
                  <c:v>59.383579999999995</c:v>
                </c:pt>
                <c:pt idx="16072">
                  <c:v>59.388350000000003</c:v>
                </c:pt>
                <c:pt idx="16073">
                  <c:v>59.393129999999999</c:v>
                </c:pt>
                <c:pt idx="16074">
                  <c:v>59.397909999999996</c:v>
                </c:pt>
                <c:pt idx="16075">
                  <c:v>59.40269</c:v>
                </c:pt>
                <c:pt idx="16076">
                  <c:v>59.407469999999996</c:v>
                </c:pt>
                <c:pt idx="16077">
                  <c:v>59.41225</c:v>
                </c:pt>
                <c:pt idx="16078">
                  <c:v>59.417020000000001</c:v>
                </c:pt>
                <c:pt idx="16079">
                  <c:v>59.421799999999998</c:v>
                </c:pt>
                <c:pt idx="16080">
                  <c:v>59.426580000000001</c:v>
                </c:pt>
                <c:pt idx="16081">
                  <c:v>59.431360000000005</c:v>
                </c:pt>
                <c:pt idx="16082">
                  <c:v>59.436140000000002</c:v>
                </c:pt>
                <c:pt idx="16083">
                  <c:v>59.440919999999998</c:v>
                </c:pt>
                <c:pt idx="16084">
                  <c:v>59.445689999999999</c:v>
                </c:pt>
                <c:pt idx="16085">
                  <c:v>59.450469999999996</c:v>
                </c:pt>
                <c:pt idx="16086">
                  <c:v>59.455249999999999</c:v>
                </c:pt>
                <c:pt idx="16087">
                  <c:v>59.460029999999996</c:v>
                </c:pt>
                <c:pt idx="16088">
                  <c:v>59.46481</c:v>
                </c:pt>
                <c:pt idx="16089">
                  <c:v>59.469590000000004</c:v>
                </c:pt>
                <c:pt idx="16090">
                  <c:v>59.47437</c:v>
                </c:pt>
                <c:pt idx="16091">
                  <c:v>59.479140000000001</c:v>
                </c:pt>
                <c:pt idx="16092">
                  <c:v>59.483920000000005</c:v>
                </c:pt>
                <c:pt idx="16093">
                  <c:v>59.488700000000001</c:v>
                </c:pt>
                <c:pt idx="16094">
                  <c:v>59.493479999999998</c:v>
                </c:pt>
                <c:pt idx="16095">
                  <c:v>59.498259999999995</c:v>
                </c:pt>
                <c:pt idx="16096">
                  <c:v>59.503039999999999</c:v>
                </c:pt>
                <c:pt idx="16097">
                  <c:v>59.507820000000002</c:v>
                </c:pt>
                <c:pt idx="16098">
                  <c:v>59.512589999999996</c:v>
                </c:pt>
                <c:pt idx="16099">
                  <c:v>59.51737</c:v>
                </c:pt>
                <c:pt idx="16100">
                  <c:v>59.522150000000003</c:v>
                </c:pt>
                <c:pt idx="16101">
                  <c:v>59.52693</c:v>
                </c:pt>
                <c:pt idx="16102">
                  <c:v>59.531710000000004</c:v>
                </c:pt>
                <c:pt idx="16103">
                  <c:v>59.536490000000001</c:v>
                </c:pt>
                <c:pt idx="16104">
                  <c:v>59.541269999999997</c:v>
                </c:pt>
                <c:pt idx="16105">
                  <c:v>59.546040000000005</c:v>
                </c:pt>
                <c:pt idx="16106">
                  <c:v>59.550819999999995</c:v>
                </c:pt>
                <c:pt idx="16107">
                  <c:v>59.555599999999998</c:v>
                </c:pt>
                <c:pt idx="16108">
                  <c:v>59.560380000000002</c:v>
                </c:pt>
                <c:pt idx="16109">
                  <c:v>59.565159999999999</c:v>
                </c:pt>
                <c:pt idx="16110">
                  <c:v>59.569940000000003</c:v>
                </c:pt>
                <c:pt idx="16111">
                  <c:v>59.574719999999999</c:v>
                </c:pt>
                <c:pt idx="16112">
                  <c:v>59.579500000000003</c:v>
                </c:pt>
                <c:pt idx="16113">
                  <c:v>59.584270000000004</c:v>
                </c:pt>
                <c:pt idx="16114">
                  <c:v>59.58905</c:v>
                </c:pt>
                <c:pt idx="16115">
                  <c:v>59.593829999999997</c:v>
                </c:pt>
                <c:pt idx="16116">
                  <c:v>59.598610000000001</c:v>
                </c:pt>
                <c:pt idx="16117">
                  <c:v>59.603389999999997</c:v>
                </c:pt>
                <c:pt idx="16118">
                  <c:v>59.608170000000001</c:v>
                </c:pt>
                <c:pt idx="16119">
                  <c:v>59.612940000000002</c:v>
                </c:pt>
                <c:pt idx="16120">
                  <c:v>59.617719999999998</c:v>
                </c:pt>
                <c:pt idx="16121">
                  <c:v>59.622500000000002</c:v>
                </c:pt>
                <c:pt idx="16122">
                  <c:v>59.627279999999999</c:v>
                </c:pt>
                <c:pt idx="16123">
                  <c:v>59.632060000000003</c:v>
                </c:pt>
                <c:pt idx="16124">
                  <c:v>59.636840000000007</c:v>
                </c:pt>
                <c:pt idx="16125">
                  <c:v>59.641619999999996</c:v>
                </c:pt>
                <c:pt idx="16126">
                  <c:v>59.646390000000004</c:v>
                </c:pt>
                <c:pt idx="16127">
                  <c:v>59.65117</c:v>
                </c:pt>
                <c:pt idx="16128">
                  <c:v>59.655949999999997</c:v>
                </c:pt>
                <c:pt idx="16129">
                  <c:v>59.660730000000001</c:v>
                </c:pt>
                <c:pt idx="16130">
                  <c:v>59.665509999999998</c:v>
                </c:pt>
                <c:pt idx="16131">
                  <c:v>59.670290000000001</c:v>
                </c:pt>
                <c:pt idx="16132">
                  <c:v>59.675069999999998</c:v>
                </c:pt>
                <c:pt idx="16133">
                  <c:v>59.679850000000002</c:v>
                </c:pt>
                <c:pt idx="16134">
                  <c:v>59.684630000000006</c:v>
                </c:pt>
                <c:pt idx="16135">
                  <c:v>59.689409999999995</c:v>
                </c:pt>
                <c:pt idx="16136">
                  <c:v>59.694180000000003</c:v>
                </c:pt>
                <c:pt idx="16137">
                  <c:v>59.69896</c:v>
                </c:pt>
                <c:pt idx="16138">
                  <c:v>59.703739999999996</c:v>
                </c:pt>
                <c:pt idx="16139">
                  <c:v>59.70852</c:v>
                </c:pt>
                <c:pt idx="16140">
                  <c:v>59.713299999999997</c:v>
                </c:pt>
                <c:pt idx="16141">
                  <c:v>59.71808</c:v>
                </c:pt>
                <c:pt idx="16142">
                  <c:v>59.722860000000004</c:v>
                </c:pt>
                <c:pt idx="16143">
                  <c:v>59.727640000000001</c:v>
                </c:pt>
                <c:pt idx="16144">
                  <c:v>59.732410000000002</c:v>
                </c:pt>
                <c:pt idx="16145">
                  <c:v>59.737190000000005</c:v>
                </c:pt>
                <c:pt idx="16146">
                  <c:v>59.741969999999995</c:v>
                </c:pt>
                <c:pt idx="16147">
                  <c:v>59.746749999999999</c:v>
                </c:pt>
                <c:pt idx="16148">
                  <c:v>59.751529999999995</c:v>
                </c:pt>
                <c:pt idx="16149">
                  <c:v>59.756309999999999</c:v>
                </c:pt>
                <c:pt idx="16150">
                  <c:v>59.761090000000003</c:v>
                </c:pt>
                <c:pt idx="16151">
                  <c:v>59.76587</c:v>
                </c:pt>
                <c:pt idx="16152">
                  <c:v>59.770650000000003</c:v>
                </c:pt>
                <c:pt idx="16153">
                  <c:v>59.77543</c:v>
                </c:pt>
                <c:pt idx="16154">
                  <c:v>59.780200000000001</c:v>
                </c:pt>
                <c:pt idx="16155">
                  <c:v>59.784980000000004</c:v>
                </c:pt>
                <c:pt idx="16156">
                  <c:v>59.789759999999994</c:v>
                </c:pt>
                <c:pt idx="16157">
                  <c:v>59.794539999999998</c:v>
                </c:pt>
                <c:pt idx="16158">
                  <c:v>59.799320000000002</c:v>
                </c:pt>
                <c:pt idx="16159">
                  <c:v>59.804099999999998</c:v>
                </c:pt>
                <c:pt idx="16160">
                  <c:v>59.808880000000002</c:v>
                </c:pt>
                <c:pt idx="16161">
                  <c:v>59.813659999999999</c:v>
                </c:pt>
                <c:pt idx="16162">
                  <c:v>59.818440000000002</c:v>
                </c:pt>
                <c:pt idx="16163">
                  <c:v>59.823220000000006</c:v>
                </c:pt>
                <c:pt idx="16164">
                  <c:v>59.82799</c:v>
                </c:pt>
                <c:pt idx="16165">
                  <c:v>59.832770000000004</c:v>
                </c:pt>
                <c:pt idx="16166">
                  <c:v>59.83755</c:v>
                </c:pt>
                <c:pt idx="16167">
                  <c:v>59.842329999999997</c:v>
                </c:pt>
                <c:pt idx="16168">
                  <c:v>59.847110000000001</c:v>
                </c:pt>
                <c:pt idx="16169">
                  <c:v>59.851889999999997</c:v>
                </c:pt>
                <c:pt idx="16170">
                  <c:v>59.856670000000001</c:v>
                </c:pt>
                <c:pt idx="16171">
                  <c:v>59.861449999999998</c:v>
                </c:pt>
                <c:pt idx="16172">
                  <c:v>59.866230000000002</c:v>
                </c:pt>
                <c:pt idx="16173">
                  <c:v>59.871010000000005</c:v>
                </c:pt>
                <c:pt idx="16174">
                  <c:v>59.875789999999995</c:v>
                </c:pt>
                <c:pt idx="16175">
                  <c:v>59.880569999999999</c:v>
                </c:pt>
                <c:pt idx="16176">
                  <c:v>59.885339999999999</c:v>
                </c:pt>
                <c:pt idx="16177">
                  <c:v>59.890119999999996</c:v>
                </c:pt>
                <c:pt idx="16178">
                  <c:v>59.8949</c:v>
                </c:pt>
                <c:pt idx="16179">
                  <c:v>59.899679999999996</c:v>
                </c:pt>
                <c:pt idx="16180">
                  <c:v>59.90446</c:v>
                </c:pt>
                <c:pt idx="16181">
                  <c:v>59.909240000000004</c:v>
                </c:pt>
                <c:pt idx="16182">
                  <c:v>59.914020000000001</c:v>
                </c:pt>
                <c:pt idx="16183">
                  <c:v>59.918800000000005</c:v>
                </c:pt>
                <c:pt idx="16184">
                  <c:v>59.923579999999994</c:v>
                </c:pt>
                <c:pt idx="16185">
                  <c:v>59.928359999999998</c:v>
                </c:pt>
                <c:pt idx="16186">
                  <c:v>59.933140000000002</c:v>
                </c:pt>
                <c:pt idx="16187">
                  <c:v>59.937909999999995</c:v>
                </c:pt>
                <c:pt idx="16188">
                  <c:v>59.942689999999999</c:v>
                </c:pt>
                <c:pt idx="16189">
                  <c:v>59.947470000000003</c:v>
                </c:pt>
                <c:pt idx="16190">
                  <c:v>59.952249999999999</c:v>
                </c:pt>
                <c:pt idx="16191">
                  <c:v>59.957030000000003</c:v>
                </c:pt>
                <c:pt idx="16192">
                  <c:v>59.96181</c:v>
                </c:pt>
                <c:pt idx="16193">
                  <c:v>59.966590000000004</c:v>
                </c:pt>
                <c:pt idx="16194">
                  <c:v>59.97137</c:v>
                </c:pt>
                <c:pt idx="16195">
                  <c:v>59.976149999999997</c:v>
                </c:pt>
                <c:pt idx="16196">
                  <c:v>59.980930000000001</c:v>
                </c:pt>
                <c:pt idx="16197">
                  <c:v>59.985709999999997</c:v>
                </c:pt>
                <c:pt idx="16198">
                  <c:v>59.990490000000001</c:v>
                </c:pt>
                <c:pt idx="16199">
                  <c:v>59.995270000000005</c:v>
                </c:pt>
                <c:pt idx="16200">
                  <c:v>60.000050000000002</c:v>
                </c:pt>
                <c:pt idx="16201">
                  <c:v>60.004830000000005</c:v>
                </c:pt>
                <c:pt idx="16202">
                  <c:v>60.009600000000006</c:v>
                </c:pt>
                <c:pt idx="16203">
                  <c:v>60.014379999999996</c:v>
                </c:pt>
                <c:pt idx="16204">
                  <c:v>60.019159999999999</c:v>
                </c:pt>
                <c:pt idx="16205">
                  <c:v>60.023939999999996</c:v>
                </c:pt>
                <c:pt idx="16206">
                  <c:v>60.02872</c:v>
                </c:pt>
                <c:pt idx="16207">
                  <c:v>60.033499999999997</c:v>
                </c:pt>
                <c:pt idx="16208">
                  <c:v>60.03828</c:v>
                </c:pt>
                <c:pt idx="16209">
                  <c:v>60.043060000000004</c:v>
                </c:pt>
                <c:pt idx="16210">
                  <c:v>60.047840000000001</c:v>
                </c:pt>
                <c:pt idx="16211">
                  <c:v>60.052620000000005</c:v>
                </c:pt>
                <c:pt idx="16212">
                  <c:v>60.057399999999994</c:v>
                </c:pt>
                <c:pt idx="16213">
                  <c:v>60.062179999999998</c:v>
                </c:pt>
                <c:pt idx="16214">
                  <c:v>60.066960000000002</c:v>
                </c:pt>
                <c:pt idx="16215">
                  <c:v>60.071739999999998</c:v>
                </c:pt>
                <c:pt idx="16216">
                  <c:v>60.076520000000002</c:v>
                </c:pt>
                <c:pt idx="16217">
                  <c:v>60.081299999999999</c:v>
                </c:pt>
                <c:pt idx="16218">
                  <c:v>60.086080000000003</c:v>
                </c:pt>
                <c:pt idx="16219">
                  <c:v>60.090850000000003</c:v>
                </c:pt>
                <c:pt idx="16220">
                  <c:v>60.09563</c:v>
                </c:pt>
                <c:pt idx="16221">
                  <c:v>60.100409999999997</c:v>
                </c:pt>
                <c:pt idx="16222">
                  <c:v>60.10519</c:v>
                </c:pt>
                <c:pt idx="16223">
                  <c:v>60.109969999999997</c:v>
                </c:pt>
                <c:pt idx="16224">
                  <c:v>60.114750000000001</c:v>
                </c:pt>
                <c:pt idx="16225">
                  <c:v>60.119529999999997</c:v>
                </c:pt>
                <c:pt idx="16226">
                  <c:v>60.124310000000001</c:v>
                </c:pt>
                <c:pt idx="16227">
                  <c:v>60.129090000000005</c:v>
                </c:pt>
                <c:pt idx="16228">
                  <c:v>60.133870000000002</c:v>
                </c:pt>
                <c:pt idx="16229">
                  <c:v>60.138649999999998</c:v>
                </c:pt>
                <c:pt idx="16230">
                  <c:v>60.143429999999995</c:v>
                </c:pt>
                <c:pt idx="16231">
                  <c:v>60.148209999999999</c:v>
                </c:pt>
                <c:pt idx="16232">
                  <c:v>60.152990000000003</c:v>
                </c:pt>
                <c:pt idx="16233">
                  <c:v>60.157769999999999</c:v>
                </c:pt>
                <c:pt idx="16234">
                  <c:v>60.162550000000003</c:v>
                </c:pt>
                <c:pt idx="16235">
                  <c:v>60.16733</c:v>
                </c:pt>
                <c:pt idx="16236">
                  <c:v>60.172110000000004</c:v>
                </c:pt>
                <c:pt idx="16237">
                  <c:v>60.17689</c:v>
                </c:pt>
                <c:pt idx="16238">
                  <c:v>60.181669999999997</c:v>
                </c:pt>
                <c:pt idx="16239">
                  <c:v>60.186450000000001</c:v>
                </c:pt>
                <c:pt idx="16240">
                  <c:v>60.191229999999997</c:v>
                </c:pt>
                <c:pt idx="16241">
                  <c:v>60.195999999999998</c:v>
                </c:pt>
                <c:pt idx="16242">
                  <c:v>60.200780000000002</c:v>
                </c:pt>
                <c:pt idx="16243">
                  <c:v>60.205559999999998</c:v>
                </c:pt>
                <c:pt idx="16244">
                  <c:v>60.210340000000002</c:v>
                </c:pt>
                <c:pt idx="16245">
                  <c:v>60.215119999999999</c:v>
                </c:pt>
                <c:pt idx="16246">
                  <c:v>60.219900000000003</c:v>
                </c:pt>
                <c:pt idx="16247">
                  <c:v>60.224679999999999</c:v>
                </c:pt>
                <c:pt idx="16248">
                  <c:v>60.229459999999996</c:v>
                </c:pt>
                <c:pt idx="16249">
                  <c:v>60.23424</c:v>
                </c:pt>
                <c:pt idx="16250">
                  <c:v>60.239019999999996</c:v>
                </c:pt>
                <c:pt idx="16251">
                  <c:v>60.2438</c:v>
                </c:pt>
                <c:pt idx="16252">
                  <c:v>60.248580000000004</c:v>
                </c:pt>
                <c:pt idx="16253">
                  <c:v>60.253360000000001</c:v>
                </c:pt>
                <c:pt idx="16254">
                  <c:v>60.258140000000004</c:v>
                </c:pt>
                <c:pt idx="16255">
                  <c:v>60.262919999999994</c:v>
                </c:pt>
                <c:pt idx="16256">
                  <c:v>60.267699999999998</c:v>
                </c:pt>
                <c:pt idx="16257">
                  <c:v>60.272480000000002</c:v>
                </c:pt>
                <c:pt idx="16258">
                  <c:v>60.277259999999998</c:v>
                </c:pt>
                <c:pt idx="16259">
                  <c:v>60.282040000000002</c:v>
                </c:pt>
                <c:pt idx="16260">
                  <c:v>60.286819999999999</c:v>
                </c:pt>
                <c:pt idx="16261">
                  <c:v>60.291600000000003</c:v>
                </c:pt>
                <c:pt idx="16262">
                  <c:v>60.296379999999999</c:v>
                </c:pt>
                <c:pt idx="16263">
                  <c:v>60.301160000000003</c:v>
                </c:pt>
                <c:pt idx="16264">
                  <c:v>60.30594</c:v>
                </c:pt>
                <c:pt idx="16265">
                  <c:v>60.310719999999996</c:v>
                </c:pt>
                <c:pt idx="16266">
                  <c:v>60.3155</c:v>
                </c:pt>
                <c:pt idx="16267">
                  <c:v>60.320279999999997</c:v>
                </c:pt>
                <c:pt idx="16268">
                  <c:v>60.325060000000001</c:v>
                </c:pt>
                <c:pt idx="16269">
                  <c:v>60.329840000000004</c:v>
                </c:pt>
                <c:pt idx="16270">
                  <c:v>60.334620000000001</c:v>
                </c:pt>
                <c:pt idx="16271">
                  <c:v>60.339400000000005</c:v>
                </c:pt>
                <c:pt idx="16272">
                  <c:v>60.344179999999994</c:v>
                </c:pt>
                <c:pt idx="16273">
                  <c:v>60.348959999999998</c:v>
                </c:pt>
                <c:pt idx="16274">
                  <c:v>60.353740000000002</c:v>
                </c:pt>
                <c:pt idx="16275">
                  <c:v>60.358519999999999</c:v>
                </c:pt>
                <c:pt idx="16276">
                  <c:v>60.363300000000002</c:v>
                </c:pt>
                <c:pt idx="16277">
                  <c:v>60.368079999999999</c:v>
                </c:pt>
                <c:pt idx="16278">
                  <c:v>60.372860000000003</c:v>
                </c:pt>
                <c:pt idx="16279">
                  <c:v>60.377640000000007</c:v>
                </c:pt>
                <c:pt idx="16280">
                  <c:v>60.382419999999996</c:v>
                </c:pt>
                <c:pt idx="16281">
                  <c:v>60.3872</c:v>
                </c:pt>
                <c:pt idx="16282">
                  <c:v>60.391979999999997</c:v>
                </c:pt>
                <c:pt idx="16283">
                  <c:v>60.39676</c:v>
                </c:pt>
                <c:pt idx="16284">
                  <c:v>60.401539999999997</c:v>
                </c:pt>
                <c:pt idx="16285">
                  <c:v>60.406320000000001</c:v>
                </c:pt>
                <c:pt idx="16286">
                  <c:v>60.411100000000005</c:v>
                </c:pt>
                <c:pt idx="16287">
                  <c:v>60.415880000000001</c:v>
                </c:pt>
                <c:pt idx="16288">
                  <c:v>60.420659999999998</c:v>
                </c:pt>
                <c:pt idx="16289">
                  <c:v>60.425439999999995</c:v>
                </c:pt>
                <c:pt idx="16290">
                  <c:v>60.430219999999998</c:v>
                </c:pt>
                <c:pt idx="16291">
                  <c:v>60.435000000000002</c:v>
                </c:pt>
                <c:pt idx="16292">
                  <c:v>60.439779999999999</c:v>
                </c:pt>
                <c:pt idx="16293">
                  <c:v>60.444560000000003</c:v>
                </c:pt>
                <c:pt idx="16294">
                  <c:v>60.449339999999999</c:v>
                </c:pt>
                <c:pt idx="16295">
                  <c:v>60.454120000000003</c:v>
                </c:pt>
                <c:pt idx="16296">
                  <c:v>60.4589</c:v>
                </c:pt>
                <c:pt idx="16297">
                  <c:v>60.463679999999997</c:v>
                </c:pt>
                <c:pt idx="16298">
                  <c:v>60.46846</c:v>
                </c:pt>
                <c:pt idx="16299">
                  <c:v>60.473239999999997</c:v>
                </c:pt>
                <c:pt idx="16300">
                  <c:v>60.478020000000001</c:v>
                </c:pt>
                <c:pt idx="16301">
                  <c:v>60.482800000000005</c:v>
                </c:pt>
                <c:pt idx="16302">
                  <c:v>60.487580000000001</c:v>
                </c:pt>
                <c:pt idx="16303">
                  <c:v>60.492360000000005</c:v>
                </c:pt>
                <c:pt idx="16304">
                  <c:v>60.497139999999995</c:v>
                </c:pt>
                <c:pt idx="16305">
                  <c:v>60.501919999999998</c:v>
                </c:pt>
                <c:pt idx="16306">
                  <c:v>60.506699999999995</c:v>
                </c:pt>
                <c:pt idx="16307">
                  <c:v>60.511479999999999</c:v>
                </c:pt>
                <c:pt idx="16308">
                  <c:v>60.516260000000003</c:v>
                </c:pt>
                <c:pt idx="16309">
                  <c:v>60.521039999999999</c:v>
                </c:pt>
                <c:pt idx="16310">
                  <c:v>60.525820000000003</c:v>
                </c:pt>
                <c:pt idx="16311">
                  <c:v>60.5306</c:v>
                </c:pt>
                <c:pt idx="16312">
                  <c:v>60.535379999999996</c:v>
                </c:pt>
                <c:pt idx="16313">
                  <c:v>60.54016</c:v>
                </c:pt>
                <c:pt idx="16314">
                  <c:v>60.544939999999997</c:v>
                </c:pt>
                <c:pt idx="16315">
                  <c:v>60.549720000000001</c:v>
                </c:pt>
                <c:pt idx="16316">
                  <c:v>60.554499999999997</c:v>
                </c:pt>
                <c:pt idx="16317">
                  <c:v>60.559280000000001</c:v>
                </c:pt>
                <c:pt idx="16318">
                  <c:v>60.564060000000005</c:v>
                </c:pt>
                <c:pt idx="16319">
                  <c:v>60.568840000000002</c:v>
                </c:pt>
                <c:pt idx="16320">
                  <c:v>60.573619999999998</c:v>
                </c:pt>
                <c:pt idx="16321">
                  <c:v>60.578399999999995</c:v>
                </c:pt>
                <c:pt idx="16322">
                  <c:v>60.583179999999999</c:v>
                </c:pt>
                <c:pt idx="16323">
                  <c:v>60.587960000000002</c:v>
                </c:pt>
                <c:pt idx="16324">
                  <c:v>60.592739999999999</c:v>
                </c:pt>
                <c:pt idx="16325">
                  <c:v>60.597520000000003</c:v>
                </c:pt>
                <c:pt idx="16326">
                  <c:v>60.6023</c:v>
                </c:pt>
                <c:pt idx="16327">
                  <c:v>60.607089999999999</c:v>
                </c:pt>
                <c:pt idx="16328">
                  <c:v>60.611869999999996</c:v>
                </c:pt>
                <c:pt idx="16329">
                  <c:v>60.61665</c:v>
                </c:pt>
                <c:pt idx="16330">
                  <c:v>60.621429999999997</c:v>
                </c:pt>
                <c:pt idx="16331">
                  <c:v>60.62621</c:v>
                </c:pt>
                <c:pt idx="16332">
                  <c:v>60.630990000000004</c:v>
                </c:pt>
                <c:pt idx="16333">
                  <c:v>60.635770000000001</c:v>
                </c:pt>
                <c:pt idx="16334">
                  <c:v>60.640550000000005</c:v>
                </c:pt>
                <c:pt idx="16335">
                  <c:v>60.645329999999994</c:v>
                </c:pt>
                <c:pt idx="16336">
                  <c:v>60.650109999999998</c:v>
                </c:pt>
                <c:pt idx="16337">
                  <c:v>60.654890000000002</c:v>
                </c:pt>
                <c:pt idx="16338">
                  <c:v>60.659669999999998</c:v>
                </c:pt>
                <c:pt idx="16339">
                  <c:v>60.664450000000002</c:v>
                </c:pt>
                <c:pt idx="16340">
                  <c:v>60.669229999999999</c:v>
                </c:pt>
                <c:pt idx="16341">
                  <c:v>60.674010000000003</c:v>
                </c:pt>
                <c:pt idx="16342">
                  <c:v>60.678790000000006</c:v>
                </c:pt>
                <c:pt idx="16343">
                  <c:v>60.683569999999996</c:v>
                </c:pt>
                <c:pt idx="16344">
                  <c:v>60.68835</c:v>
                </c:pt>
                <c:pt idx="16345">
                  <c:v>60.693129999999996</c:v>
                </c:pt>
                <c:pt idx="16346">
                  <c:v>60.69791</c:v>
                </c:pt>
                <c:pt idx="16347">
                  <c:v>60.702689999999997</c:v>
                </c:pt>
                <c:pt idx="16348">
                  <c:v>60.707470000000001</c:v>
                </c:pt>
                <c:pt idx="16349">
                  <c:v>60.712260000000001</c:v>
                </c:pt>
                <c:pt idx="16350">
                  <c:v>60.717039999999997</c:v>
                </c:pt>
                <c:pt idx="16351">
                  <c:v>60.721809999999998</c:v>
                </c:pt>
                <c:pt idx="16352">
                  <c:v>60.726589999999995</c:v>
                </c:pt>
                <c:pt idx="16353">
                  <c:v>60.731380000000001</c:v>
                </c:pt>
                <c:pt idx="16354">
                  <c:v>60.736159999999998</c:v>
                </c:pt>
                <c:pt idx="16355">
                  <c:v>60.740940000000002</c:v>
                </c:pt>
                <c:pt idx="16356">
                  <c:v>60.745720000000006</c:v>
                </c:pt>
                <c:pt idx="16357">
                  <c:v>60.750500000000002</c:v>
                </c:pt>
                <c:pt idx="16358">
                  <c:v>60.755279999999999</c:v>
                </c:pt>
                <c:pt idx="16359">
                  <c:v>60.760059999999996</c:v>
                </c:pt>
                <c:pt idx="16360">
                  <c:v>60.76484</c:v>
                </c:pt>
                <c:pt idx="16361">
                  <c:v>60.769620000000003</c:v>
                </c:pt>
                <c:pt idx="16362">
                  <c:v>60.7744</c:v>
                </c:pt>
                <c:pt idx="16363">
                  <c:v>60.779180000000004</c:v>
                </c:pt>
                <c:pt idx="16364">
                  <c:v>60.78396</c:v>
                </c:pt>
                <c:pt idx="16365">
                  <c:v>60.788740000000004</c:v>
                </c:pt>
                <c:pt idx="16366">
                  <c:v>60.793519999999994</c:v>
                </c:pt>
                <c:pt idx="16367">
                  <c:v>60.798310000000001</c:v>
                </c:pt>
                <c:pt idx="16368">
                  <c:v>60.803089999999997</c:v>
                </c:pt>
                <c:pt idx="16369">
                  <c:v>60.807870000000001</c:v>
                </c:pt>
                <c:pt idx="16370">
                  <c:v>60.812640000000002</c:v>
                </c:pt>
                <c:pt idx="16371">
                  <c:v>60.817430000000002</c:v>
                </c:pt>
                <c:pt idx="16372">
                  <c:v>60.822209999999998</c:v>
                </c:pt>
                <c:pt idx="16373">
                  <c:v>60.826989999999995</c:v>
                </c:pt>
                <c:pt idx="16374">
                  <c:v>60.831769999999999</c:v>
                </c:pt>
                <c:pt idx="16375">
                  <c:v>60.836550000000003</c:v>
                </c:pt>
                <c:pt idx="16376">
                  <c:v>60.841329999999999</c:v>
                </c:pt>
                <c:pt idx="16377">
                  <c:v>60.846110000000003</c:v>
                </c:pt>
                <c:pt idx="16378">
                  <c:v>60.85089</c:v>
                </c:pt>
                <c:pt idx="16379">
                  <c:v>60.855670000000003</c:v>
                </c:pt>
                <c:pt idx="16380">
                  <c:v>60.860459999999996</c:v>
                </c:pt>
                <c:pt idx="16381">
                  <c:v>60.865229999999997</c:v>
                </c:pt>
                <c:pt idx="16382">
                  <c:v>60.870010000000001</c:v>
                </c:pt>
                <c:pt idx="16383">
                  <c:v>60.8748</c:v>
                </c:pt>
                <c:pt idx="16384">
                  <c:v>60.879580000000004</c:v>
                </c:pt>
                <c:pt idx="16385">
                  <c:v>60.884360000000001</c:v>
                </c:pt>
                <c:pt idx="16386">
                  <c:v>60.889140000000005</c:v>
                </c:pt>
                <c:pt idx="16387">
                  <c:v>60.893919999999994</c:v>
                </c:pt>
                <c:pt idx="16388">
                  <c:v>60.898699999999998</c:v>
                </c:pt>
                <c:pt idx="16389">
                  <c:v>60.903480000000002</c:v>
                </c:pt>
                <c:pt idx="16390">
                  <c:v>60.908259999999999</c:v>
                </c:pt>
                <c:pt idx="16391">
                  <c:v>60.913040000000002</c:v>
                </c:pt>
                <c:pt idx="16392">
                  <c:v>60.917819999999999</c:v>
                </c:pt>
                <c:pt idx="16393">
                  <c:v>60.922600000000003</c:v>
                </c:pt>
                <c:pt idx="16394">
                  <c:v>60.927380000000007</c:v>
                </c:pt>
                <c:pt idx="16395">
                  <c:v>60.932169999999999</c:v>
                </c:pt>
                <c:pt idx="16396">
                  <c:v>60.936949999999996</c:v>
                </c:pt>
                <c:pt idx="16397">
                  <c:v>60.94173</c:v>
                </c:pt>
                <c:pt idx="16398">
                  <c:v>60.946510000000004</c:v>
                </c:pt>
                <c:pt idx="16399">
                  <c:v>60.95129</c:v>
                </c:pt>
                <c:pt idx="16400">
                  <c:v>60.956070000000004</c:v>
                </c:pt>
                <c:pt idx="16401">
                  <c:v>60.960849999999994</c:v>
                </c:pt>
                <c:pt idx="16402">
                  <c:v>60.965629999999997</c:v>
                </c:pt>
                <c:pt idx="16403">
                  <c:v>60.970410000000001</c:v>
                </c:pt>
                <c:pt idx="16404">
                  <c:v>60.975189999999998</c:v>
                </c:pt>
                <c:pt idx="16405">
                  <c:v>60.979970000000002</c:v>
                </c:pt>
                <c:pt idx="16406">
                  <c:v>60.984760000000001</c:v>
                </c:pt>
                <c:pt idx="16407">
                  <c:v>60.989540000000005</c:v>
                </c:pt>
                <c:pt idx="16408">
                  <c:v>60.994319999999995</c:v>
                </c:pt>
                <c:pt idx="16409">
                  <c:v>60.999099999999999</c:v>
                </c:pt>
                <c:pt idx="16410">
                  <c:v>61.003880000000002</c:v>
                </c:pt>
                <c:pt idx="16411">
                  <c:v>61.008659999999999</c:v>
                </c:pt>
                <c:pt idx="16412">
                  <c:v>61.013440000000003</c:v>
                </c:pt>
                <c:pt idx="16413">
                  <c:v>61.018219999999999</c:v>
                </c:pt>
                <c:pt idx="16414">
                  <c:v>61.023000000000003</c:v>
                </c:pt>
                <c:pt idx="16415">
                  <c:v>61.02778</c:v>
                </c:pt>
                <c:pt idx="16416">
                  <c:v>61.032559999999997</c:v>
                </c:pt>
                <c:pt idx="16417">
                  <c:v>61.037349999999996</c:v>
                </c:pt>
                <c:pt idx="16418">
                  <c:v>61.04213</c:v>
                </c:pt>
                <c:pt idx="16419">
                  <c:v>61.046910000000004</c:v>
                </c:pt>
                <c:pt idx="16420">
                  <c:v>61.051690000000001</c:v>
                </c:pt>
                <c:pt idx="16421">
                  <c:v>61.056470000000004</c:v>
                </c:pt>
                <c:pt idx="16422">
                  <c:v>61.061249999999994</c:v>
                </c:pt>
                <c:pt idx="16423">
                  <c:v>61.066029999999998</c:v>
                </c:pt>
                <c:pt idx="16424">
                  <c:v>61.070810000000002</c:v>
                </c:pt>
                <c:pt idx="16425">
                  <c:v>61.075589999999998</c:v>
                </c:pt>
                <c:pt idx="16426">
                  <c:v>61.080370000000002</c:v>
                </c:pt>
                <c:pt idx="16427">
                  <c:v>61.085160000000002</c:v>
                </c:pt>
                <c:pt idx="16428">
                  <c:v>61.089940000000006</c:v>
                </c:pt>
                <c:pt idx="16429">
                  <c:v>61.094719999999995</c:v>
                </c:pt>
                <c:pt idx="16430">
                  <c:v>61.099499999999999</c:v>
                </c:pt>
                <c:pt idx="16431">
                  <c:v>61.104279999999996</c:v>
                </c:pt>
                <c:pt idx="16432">
                  <c:v>61.109059999999999</c:v>
                </c:pt>
                <c:pt idx="16433">
                  <c:v>61.113840000000003</c:v>
                </c:pt>
                <c:pt idx="16434">
                  <c:v>61.118630000000003</c:v>
                </c:pt>
                <c:pt idx="16435">
                  <c:v>61.123400000000004</c:v>
                </c:pt>
                <c:pt idx="16436">
                  <c:v>61.128189999999996</c:v>
                </c:pt>
                <c:pt idx="16437">
                  <c:v>61.13297</c:v>
                </c:pt>
                <c:pt idx="16438">
                  <c:v>61.137749999999997</c:v>
                </c:pt>
                <c:pt idx="16439">
                  <c:v>61.142530000000001</c:v>
                </c:pt>
                <c:pt idx="16440">
                  <c:v>61.147310000000004</c:v>
                </c:pt>
                <c:pt idx="16441">
                  <c:v>61.152090000000001</c:v>
                </c:pt>
                <c:pt idx="16442">
                  <c:v>61.156870000000005</c:v>
                </c:pt>
                <c:pt idx="16443">
                  <c:v>61.161659999999998</c:v>
                </c:pt>
                <c:pt idx="16444">
                  <c:v>61.166440000000001</c:v>
                </c:pt>
                <c:pt idx="16445">
                  <c:v>61.171219999999998</c:v>
                </c:pt>
                <c:pt idx="16446">
                  <c:v>61.176000000000002</c:v>
                </c:pt>
                <c:pt idx="16447">
                  <c:v>61.180779999999999</c:v>
                </c:pt>
                <c:pt idx="16448">
                  <c:v>61.185560000000002</c:v>
                </c:pt>
                <c:pt idx="16449">
                  <c:v>61.190340000000006</c:v>
                </c:pt>
                <c:pt idx="16450">
                  <c:v>61.195119999999996</c:v>
                </c:pt>
                <c:pt idx="16451">
                  <c:v>61.1999</c:v>
                </c:pt>
                <c:pt idx="16452">
                  <c:v>61.204689999999999</c:v>
                </c:pt>
                <c:pt idx="16453">
                  <c:v>61.209470000000003</c:v>
                </c:pt>
                <c:pt idx="16454">
                  <c:v>61.21425</c:v>
                </c:pt>
                <c:pt idx="16455">
                  <c:v>61.219030000000004</c:v>
                </c:pt>
                <c:pt idx="16456">
                  <c:v>61.223809999999993</c:v>
                </c:pt>
                <c:pt idx="16457">
                  <c:v>61.228589999999997</c:v>
                </c:pt>
                <c:pt idx="16458">
                  <c:v>61.233379999999997</c:v>
                </c:pt>
                <c:pt idx="16459">
                  <c:v>61.238149999999997</c:v>
                </c:pt>
                <c:pt idx="16460">
                  <c:v>61.242940000000004</c:v>
                </c:pt>
                <c:pt idx="16461">
                  <c:v>61.247720000000001</c:v>
                </c:pt>
                <c:pt idx="16462">
                  <c:v>61.252500000000005</c:v>
                </c:pt>
                <c:pt idx="16463">
                  <c:v>61.257279999999994</c:v>
                </c:pt>
                <c:pt idx="16464">
                  <c:v>61.262059999999998</c:v>
                </c:pt>
                <c:pt idx="16465">
                  <c:v>61.266840000000002</c:v>
                </c:pt>
                <c:pt idx="16466">
                  <c:v>61.271630000000002</c:v>
                </c:pt>
                <c:pt idx="16467">
                  <c:v>61.276410000000006</c:v>
                </c:pt>
                <c:pt idx="16468">
                  <c:v>61.281190000000002</c:v>
                </c:pt>
                <c:pt idx="16469">
                  <c:v>61.285969999999999</c:v>
                </c:pt>
                <c:pt idx="16470">
                  <c:v>61.290749999999996</c:v>
                </c:pt>
                <c:pt idx="16471">
                  <c:v>61.295529999999999</c:v>
                </c:pt>
                <c:pt idx="16472">
                  <c:v>61.300309999999996</c:v>
                </c:pt>
                <c:pt idx="16473">
                  <c:v>61.30509</c:v>
                </c:pt>
                <c:pt idx="16474">
                  <c:v>61.30988</c:v>
                </c:pt>
                <c:pt idx="16475">
                  <c:v>61.314660000000003</c:v>
                </c:pt>
                <c:pt idx="16476">
                  <c:v>61.31944</c:v>
                </c:pt>
                <c:pt idx="16477">
                  <c:v>61.324219999999997</c:v>
                </c:pt>
                <c:pt idx="16478">
                  <c:v>61.329000000000001</c:v>
                </c:pt>
                <c:pt idx="16479">
                  <c:v>61.333779999999997</c:v>
                </c:pt>
                <c:pt idx="16480">
                  <c:v>61.338570000000004</c:v>
                </c:pt>
                <c:pt idx="16481">
                  <c:v>61.343350000000001</c:v>
                </c:pt>
                <c:pt idx="16482">
                  <c:v>61.348129999999998</c:v>
                </c:pt>
                <c:pt idx="16483">
                  <c:v>61.352909999999994</c:v>
                </c:pt>
                <c:pt idx="16484">
                  <c:v>61.357689999999998</c:v>
                </c:pt>
                <c:pt idx="16485">
                  <c:v>61.362470000000002</c:v>
                </c:pt>
                <c:pt idx="16486">
                  <c:v>61.367249999999999</c:v>
                </c:pt>
                <c:pt idx="16487">
                  <c:v>61.372030000000002</c:v>
                </c:pt>
                <c:pt idx="16488">
                  <c:v>61.376819999999995</c:v>
                </c:pt>
                <c:pt idx="16489">
                  <c:v>61.381599999999999</c:v>
                </c:pt>
                <c:pt idx="16490">
                  <c:v>61.386379999999996</c:v>
                </c:pt>
                <c:pt idx="16491">
                  <c:v>61.391159999999999</c:v>
                </c:pt>
                <c:pt idx="16492">
                  <c:v>61.395940000000003</c:v>
                </c:pt>
                <c:pt idx="16493">
                  <c:v>61.400730000000003</c:v>
                </c:pt>
                <c:pt idx="16494">
                  <c:v>61.405510000000007</c:v>
                </c:pt>
                <c:pt idx="16495">
                  <c:v>61.410289999999996</c:v>
                </c:pt>
                <c:pt idx="16496">
                  <c:v>61.41507</c:v>
                </c:pt>
                <c:pt idx="16497">
                  <c:v>61.419849999999997</c:v>
                </c:pt>
                <c:pt idx="16498">
                  <c:v>61.424630000000001</c:v>
                </c:pt>
                <c:pt idx="16499">
                  <c:v>61.429409999999997</c:v>
                </c:pt>
                <c:pt idx="16500">
                  <c:v>61.434200000000004</c:v>
                </c:pt>
                <c:pt idx="16501">
                  <c:v>61.438979999999994</c:v>
                </c:pt>
                <c:pt idx="16502">
                  <c:v>61.443759999999997</c:v>
                </c:pt>
                <c:pt idx="16503">
                  <c:v>61.448540000000001</c:v>
                </c:pt>
                <c:pt idx="16504">
                  <c:v>61.453319999999998</c:v>
                </c:pt>
                <c:pt idx="16505">
                  <c:v>61.458100000000002</c:v>
                </c:pt>
                <c:pt idx="16506">
                  <c:v>61.462890000000002</c:v>
                </c:pt>
                <c:pt idx="16507">
                  <c:v>61.467670000000005</c:v>
                </c:pt>
                <c:pt idx="16508">
                  <c:v>61.472449999999995</c:v>
                </c:pt>
                <c:pt idx="16509">
                  <c:v>61.477229999999999</c:v>
                </c:pt>
                <c:pt idx="16510">
                  <c:v>61.482009999999995</c:v>
                </c:pt>
                <c:pt idx="16511">
                  <c:v>61.486800000000002</c:v>
                </c:pt>
                <c:pt idx="16512">
                  <c:v>61.491579999999999</c:v>
                </c:pt>
                <c:pt idx="16513">
                  <c:v>61.496360000000003</c:v>
                </c:pt>
                <c:pt idx="16514">
                  <c:v>61.501139999999999</c:v>
                </c:pt>
                <c:pt idx="16515">
                  <c:v>61.505919999999996</c:v>
                </c:pt>
                <c:pt idx="16516">
                  <c:v>61.5107</c:v>
                </c:pt>
                <c:pt idx="16517">
                  <c:v>61.515479999999997</c:v>
                </c:pt>
                <c:pt idx="16518">
                  <c:v>61.520270000000004</c:v>
                </c:pt>
                <c:pt idx="16519">
                  <c:v>61.52505</c:v>
                </c:pt>
                <c:pt idx="16520">
                  <c:v>61.529830000000004</c:v>
                </c:pt>
                <c:pt idx="16521">
                  <c:v>61.534609999999994</c:v>
                </c:pt>
                <c:pt idx="16522">
                  <c:v>61.539389999999997</c:v>
                </c:pt>
                <c:pt idx="16523">
                  <c:v>61.544179999999997</c:v>
                </c:pt>
                <c:pt idx="16524">
                  <c:v>61.548960000000001</c:v>
                </c:pt>
                <c:pt idx="16525">
                  <c:v>61.553740000000005</c:v>
                </c:pt>
                <c:pt idx="16526">
                  <c:v>61.558520000000001</c:v>
                </c:pt>
                <c:pt idx="16527">
                  <c:v>61.563299999999998</c:v>
                </c:pt>
                <c:pt idx="16528">
                  <c:v>61.568089999999998</c:v>
                </c:pt>
                <c:pt idx="16529">
                  <c:v>61.572870000000002</c:v>
                </c:pt>
                <c:pt idx="16530">
                  <c:v>61.577649999999998</c:v>
                </c:pt>
                <c:pt idx="16531">
                  <c:v>61.582430000000002</c:v>
                </c:pt>
                <c:pt idx="16532">
                  <c:v>61.587210000000006</c:v>
                </c:pt>
                <c:pt idx="16533">
                  <c:v>61.591990000000003</c:v>
                </c:pt>
                <c:pt idx="16534">
                  <c:v>61.596779999999995</c:v>
                </c:pt>
                <c:pt idx="16535">
                  <c:v>61.601559999999999</c:v>
                </c:pt>
                <c:pt idx="16536">
                  <c:v>61.606340000000003</c:v>
                </c:pt>
                <c:pt idx="16537">
                  <c:v>61.61112</c:v>
                </c:pt>
                <c:pt idx="16538">
                  <c:v>61.615900000000003</c:v>
                </c:pt>
                <c:pt idx="16539">
                  <c:v>61.620689999999996</c:v>
                </c:pt>
                <c:pt idx="16540">
                  <c:v>61.62547</c:v>
                </c:pt>
                <c:pt idx="16541">
                  <c:v>61.630249999999997</c:v>
                </c:pt>
                <c:pt idx="16542">
                  <c:v>61.63503</c:v>
                </c:pt>
                <c:pt idx="16543">
                  <c:v>61.63982</c:v>
                </c:pt>
                <c:pt idx="16544">
                  <c:v>61.644600000000004</c:v>
                </c:pt>
                <c:pt idx="16545">
                  <c:v>61.649379999999994</c:v>
                </c:pt>
                <c:pt idx="16546">
                  <c:v>61.654159999999997</c:v>
                </c:pt>
                <c:pt idx="16547">
                  <c:v>61.658940000000001</c:v>
                </c:pt>
                <c:pt idx="16548">
                  <c:v>61.663719999999998</c:v>
                </c:pt>
                <c:pt idx="16549">
                  <c:v>61.668500000000002</c:v>
                </c:pt>
                <c:pt idx="16550">
                  <c:v>61.673290000000001</c:v>
                </c:pt>
                <c:pt idx="16551">
                  <c:v>61.678069999999998</c:v>
                </c:pt>
                <c:pt idx="16552">
                  <c:v>61.682849999999995</c:v>
                </c:pt>
                <c:pt idx="16553">
                  <c:v>61.687629999999999</c:v>
                </c:pt>
                <c:pt idx="16554">
                  <c:v>61.692419999999998</c:v>
                </c:pt>
                <c:pt idx="16555">
                  <c:v>61.697200000000002</c:v>
                </c:pt>
                <c:pt idx="16556">
                  <c:v>61.701979999999999</c:v>
                </c:pt>
                <c:pt idx="16557">
                  <c:v>61.706760000000003</c:v>
                </c:pt>
                <c:pt idx="16558">
                  <c:v>61.711539999999999</c:v>
                </c:pt>
                <c:pt idx="16559">
                  <c:v>61.716329999999999</c:v>
                </c:pt>
                <c:pt idx="16560">
                  <c:v>61.721110000000003</c:v>
                </c:pt>
                <c:pt idx="16561">
                  <c:v>61.72589</c:v>
                </c:pt>
                <c:pt idx="16562">
                  <c:v>61.730670000000003</c:v>
                </c:pt>
                <c:pt idx="16563">
                  <c:v>61.73545</c:v>
                </c:pt>
                <c:pt idx="16564">
                  <c:v>61.74024</c:v>
                </c:pt>
                <c:pt idx="16565">
                  <c:v>61.745019999999997</c:v>
                </c:pt>
                <c:pt idx="16566">
                  <c:v>61.7498</c:v>
                </c:pt>
                <c:pt idx="16567">
                  <c:v>61.754580000000004</c:v>
                </c:pt>
                <c:pt idx="16568">
                  <c:v>61.759360000000001</c:v>
                </c:pt>
                <c:pt idx="16569">
                  <c:v>61.764149999999994</c:v>
                </c:pt>
                <c:pt idx="16570">
                  <c:v>61.768929999999997</c:v>
                </c:pt>
                <c:pt idx="16571">
                  <c:v>61.773710000000001</c:v>
                </c:pt>
                <c:pt idx="16572">
                  <c:v>61.778489999999998</c:v>
                </c:pt>
                <c:pt idx="16573">
                  <c:v>61.783280000000005</c:v>
                </c:pt>
                <c:pt idx="16574">
                  <c:v>61.788060000000002</c:v>
                </c:pt>
                <c:pt idx="16575">
                  <c:v>61.792839999999998</c:v>
                </c:pt>
                <c:pt idx="16576">
                  <c:v>61.797619999999995</c:v>
                </c:pt>
                <c:pt idx="16577">
                  <c:v>61.802410000000002</c:v>
                </c:pt>
                <c:pt idx="16578">
                  <c:v>61.807189999999999</c:v>
                </c:pt>
                <c:pt idx="16579">
                  <c:v>61.811970000000002</c:v>
                </c:pt>
                <c:pt idx="16580">
                  <c:v>61.816749999999999</c:v>
                </c:pt>
                <c:pt idx="16581">
                  <c:v>61.821539999999999</c:v>
                </c:pt>
                <c:pt idx="16582">
                  <c:v>61.826309999999999</c:v>
                </c:pt>
                <c:pt idx="16583">
                  <c:v>61.831099999999999</c:v>
                </c:pt>
                <c:pt idx="16584">
                  <c:v>61.835880000000003</c:v>
                </c:pt>
                <c:pt idx="16585">
                  <c:v>61.84066</c:v>
                </c:pt>
                <c:pt idx="16586">
                  <c:v>61.845440000000004</c:v>
                </c:pt>
                <c:pt idx="16587">
                  <c:v>61.850229999999996</c:v>
                </c:pt>
                <c:pt idx="16588">
                  <c:v>61.85501</c:v>
                </c:pt>
                <c:pt idx="16589">
                  <c:v>61.859789999999997</c:v>
                </c:pt>
                <c:pt idx="16590">
                  <c:v>61.864570000000001</c:v>
                </c:pt>
                <c:pt idx="16591">
                  <c:v>61.86936</c:v>
                </c:pt>
                <c:pt idx="16592">
                  <c:v>61.874140000000004</c:v>
                </c:pt>
                <c:pt idx="16593">
                  <c:v>61.878919999999994</c:v>
                </c:pt>
                <c:pt idx="16594">
                  <c:v>61.883699999999997</c:v>
                </c:pt>
                <c:pt idx="16595">
                  <c:v>61.888489999999997</c:v>
                </c:pt>
                <c:pt idx="16596">
                  <c:v>61.893270000000001</c:v>
                </c:pt>
                <c:pt idx="16597">
                  <c:v>61.898050000000005</c:v>
                </c:pt>
                <c:pt idx="16598">
                  <c:v>61.902830000000002</c:v>
                </c:pt>
                <c:pt idx="16599">
                  <c:v>61.907619999999994</c:v>
                </c:pt>
                <c:pt idx="16600">
                  <c:v>61.912399999999998</c:v>
                </c:pt>
                <c:pt idx="16601">
                  <c:v>61.917180000000002</c:v>
                </c:pt>
                <c:pt idx="16602">
                  <c:v>61.921959999999999</c:v>
                </c:pt>
                <c:pt idx="16603">
                  <c:v>61.926740000000002</c:v>
                </c:pt>
                <c:pt idx="16604">
                  <c:v>61.931529999999995</c:v>
                </c:pt>
                <c:pt idx="16605">
                  <c:v>61.936309999999999</c:v>
                </c:pt>
                <c:pt idx="16606">
                  <c:v>61.941089999999996</c:v>
                </c:pt>
                <c:pt idx="16607">
                  <c:v>61.945869999999999</c:v>
                </c:pt>
                <c:pt idx="16608">
                  <c:v>61.950659999999999</c:v>
                </c:pt>
                <c:pt idx="16609">
                  <c:v>61.955440000000003</c:v>
                </c:pt>
                <c:pt idx="16610">
                  <c:v>61.960220000000007</c:v>
                </c:pt>
                <c:pt idx="16611">
                  <c:v>61.964999999999996</c:v>
                </c:pt>
                <c:pt idx="16612">
                  <c:v>61.969789999999996</c:v>
                </c:pt>
                <c:pt idx="16613">
                  <c:v>61.97457</c:v>
                </c:pt>
                <c:pt idx="16614">
                  <c:v>61.979350000000004</c:v>
                </c:pt>
                <c:pt idx="16615">
                  <c:v>61.98413</c:v>
                </c:pt>
                <c:pt idx="16616">
                  <c:v>61.98892</c:v>
                </c:pt>
                <c:pt idx="16617">
                  <c:v>61.993699999999997</c:v>
                </c:pt>
                <c:pt idx="16618">
                  <c:v>61.998480000000001</c:v>
                </c:pt>
                <c:pt idx="16619">
                  <c:v>62.003259999999997</c:v>
                </c:pt>
                <c:pt idx="16620">
                  <c:v>62.008050000000004</c:v>
                </c:pt>
                <c:pt idx="16621">
                  <c:v>62.012830000000001</c:v>
                </c:pt>
                <c:pt idx="16622">
                  <c:v>62.017609999999998</c:v>
                </c:pt>
                <c:pt idx="16623">
                  <c:v>62.022399999999998</c:v>
                </c:pt>
                <c:pt idx="16624">
                  <c:v>62.027169999999998</c:v>
                </c:pt>
                <c:pt idx="16625">
                  <c:v>62.031959999999998</c:v>
                </c:pt>
                <c:pt idx="16626">
                  <c:v>62.036740000000002</c:v>
                </c:pt>
                <c:pt idx="16627">
                  <c:v>62.041520000000006</c:v>
                </c:pt>
                <c:pt idx="16628">
                  <c:v>62.046309999999998</c:v>
                </c:pt>
                <c:pt idx="16629">
                  <c:v>62.051090000000002</c:v>
                </c:pt>
                <c:pt idx="16630">
                  <c:v>62.055869999999999</c:v>
                </c:pt>
                <c:pt idx="16631">
                  <c:v>62.060650000000003</c:v>
                </c:pt>
                <c:pt idx="16632">
                  <c:v>62.065440000000002</c:v>
                </c:pt>
                <c:pt idx="16633">
                  <c:v>62.070219999999999</c:v>
                </c:pt>
                <c:pt idx="16634">
                  <c:v>62.074999999999996</c:v>
                </c:pt>
                <c:pt idx="16635">
                  <c:v>62.07978</c:v>
                </c:pt>
                <c:pt idx="16636">
                  <c:v>62.084569999999999</c:v>
                </c:pt>
                <c:pt idx="16637">
                  <c:v>62.089350000000003</c:v>
                </c:pt>
                <c:pt idx="16638">
                  <c:v>62.09413</c:v>
                </c:pt>
                <c:pt idx="16639">
                  <c:v>62.09892</c:v>
                </c:pt>
                <c:pt idx="16640">
                  <c:v>62.103699999999996</c:v>
                </c:pt>
                <c:pt idx="16641">
                  <c:v>62.10848</c:v>
                </c:pt>
                <c:pt idx="16642">
                  <c:v>62.113260000000004</c:v>
                </c:pt>
                <c:pt idx="16643">
                  <c:v>62.118050000000004</c:v>
                </c:pt>
                <c:pt idx="16644">
                  <c:v>62.12283</c:v>
                </c:pt>
                <c:pt idx="16645">
                  <c:v>62.127609999999997</c:v>
                </c:pt>
                <c:pt idx="16646">
                  <c:v>62.132399999999997</c:v>
                </c:pt>
                <c:pt idx="16647">
                  <c:v>62.137180000000001</c:v>
                </c:pt>
                <c:pt idx="16648">
                  <c:v>62.141960000000005</c:v>
                </c:pt>
                <c:pt idx="16649">
                  <c:v>62.146740000000001</c:v>
                </c:pt>
                <c:pt idx="16650">
                  <c:v>62.151530000000001</c:v>
                </c:pt>
                <c:pt idx="16651">
                  <c:v>62.156309999999998</c:v>
                </c:pt>
                <c:pt idx="16652">
                  <c:v>62.161090000000002</c:v>
                </c:pt>
                <c:pt idx="16653">
                  <c:v>62.165869999999998</c:v>
                </c:pt>
                <c:pt idx="16654">
                  <c:v>62.170650000000002</c:v>
                </c:pt>
                <c:pt idx="16655">
                  <c:v>62.175440000000002</c:v>
                </c:pt>
                <c:pt idx="16656">
                  <c:v>62.180219999999998</c:v>
                </c:pt>
                <c:pt idx="16657">
                  <c:v>62.184999999999995</c:v>
                </c:pt>
                <c:pt idx="16658">
                  <c:v>62.189790000000002</c:v>
                </c:pt>
                <c:pt idx="16659">
                  <c:v>62.194569999999999</c:v>
                </c:pt>
                <c:pt idx="16660">
                  <c:v>62.199350000000003</c:v>
                </c:pt>
                <c:pt idx="16661">
                  <c:v>62.204130000000006</c:v>
                </c:pt>
                <c:pt idx="16662">
                  <c:v>62.208919999999999</c:v>
                </c:pt>
                <c:pt idx="16663">
                  <c:v>62.213699999999996</c:v>
                </c:pt>
                <c:pt idx="16664">
                  <c:v>62.21848</c:v>
                </c:pt>
                <c:pt idx="16665">
                  <c:v>62.223269999999999</c:v>
                </c:pt>
                <c:pt idx="16666">
                  <c:v>62.228050000000003</c:v>
                </c:pt>
                <c:pt idx="16667">
                  <c:v>62.23283</c:v>
                </c:pt>
                <c:pt idx="16668">
                  <c:v>62.23762</c:v>
                </c:pt>
                <c:pt idx="16669">
                  <c:v>62.242400000000004</c:v>
                </c:pt>
                <c:pt idx="16670">
                  <c:v>62.24718</c:v>
                </c:pt>
                <c:pt idx="16671">
                  <c:v>62.251960000000004</c:v>
                </c:pt>
                <c:pt idx="16672">
                  <c:v>62.256749999999997</c:v>
                </c:pt>
                <c:pt idx="16673">
                  <c:v>62.26153</c:v>
                </c:pt>
                <c:pt idx="16674">
                  <c:v>62.266309999999997</c:v>
                </c:pt>
                <c:pt idx="16675">
                  <c:v>62.271100000000004</c:v>
                </c:pt>
                <c:pt idx="16676">
                  <c:v>62.275880000000001</c:v>
                </c:pt>
                <c:pt idx="16677">
                  <c:v>62.280660000000005</c:v>
                </c:pt>
                <c:pt idx="16678">
                  <c:v>62.285449999999997</c:v>
                </c:pt>
                <c:pt idx="16679">
                  <c:v>62.290230000000001</c:v>
                </c:pt>
                <c:pt idx="16680">
                  <c:v>62.295009999999998</c:v>
                </c:pt>
                <c:pt idx="16681">
                  <c:v>62.299790000000002</c:v>
                </c:pt>
                <c:pt idx="16682">
                  <c:v>62.304569999999998</c:v>
                </c:pt>
                <c:pt idx="16683">
                  <c:v>62.309359999999998</c:v>
                </c:pt>
                <c:pt idx="16684">
                  <c:v>62.314139999999995</c:v>
                </c:pt>
                <c:pt idx="16685">
                  <c:v>62.318919999999999</c:v>
                </c:pt>
                <c:pt idx="16686">
                  <c:v>62.323709999999998</c:v>
                </c:pt>
                <c:pt idx="16687">
                  <c:v>62.328490000000002</c:v>
                </c:pt>
                <c:pt idx="16688">
                  <c:v>62.333270000000006</c:v>
                </c:pt>
                <c:pt idx="16689">
                  <c:v>62.338059999999999</c:v>
                </c:pt>
                <c:pt idx="16690">
                  <c:v>62.342839999999995</c:v>
                </c:pt>
                <c:pt idx="16691">
                  <c:v>62.347619999999999</c:v>
                </c:pt>
                <c:pt idx="16692">
                  <c:v>62.352409999999999</c:v>
                </c:pt>
                <c:pt idx="16693">
                  <c:v>62.357190000000003</c:v>
                </c:pt>
                <c:pt idx="16694">
                  <c:v>62.361969999999999</c:v>
                </c:pt>
                <c:pt idx="16695">
                  <c:v>62.366749999999996</c:v>
                </c:pt>
                <c:pt idx="16696">
                  <c:v>62.371540000000003</c:v>
                </c:pt>
                <c:pt idx="16697">
                  <c:v>62.37632</c:v>
                </c:pt>
                <c:pt idx="16698">
                  <c:v>62.381100000000004</c:v>
                </c:pt>
                <c:pt idx="16699">
                  <c:v>62.385889999999996</c:v>
                </c:pt>
                <c:pt idx="16700">
                  <c:v>62.39067</c:v>
                </c:pt>
                <c:pt idx="16701">
                  <c:v>62.395449999999997</c:v>
                </c:pt>
                <c:pt idx="16702">
                  <c:v>62.400240000000004</c:v>
                </c:pt>
                <c:pt idx="16703">
                  <c:v>62.40502</c:v>
                </c:pt>
                <c:pt idx="16704">
                  <c:v>62.409800000000004</c:v>
                </c:pt>
                <c:pt idx="16705">
                  <c:v>62.414589999999997</c:v>
                </c:pt>
                <c:pt idx="16706">
                  <c:v>62.419370000000001</c:v>
                </c:pt>
                <c:pt idx="16707">
                  <c:v>62.424149999999997</c:v>
                </c:pt>
                <c:pt idx="16708">
                  <c:v>62.428940000000004</c:v>
                </c:pt>
                <c:pt idx="16709">
                  <c:v>62.433720000000001</c:v>
                </c:pt>
                <c:pt idx="16710">
                  <c:v>62.438499999999998</c:v>
                </c:pt>
                <c:pt idx="16711">
                  <c:v>62.443289999999998</c:v>
                </c:pt>
                <c:pt idx="16712">
                  <c:v>62.448070000000001</c:v>
                </c:pt>
                <c:pt idx="16713">
                  <c:v>62.452849999999998</c:v>
                </c:pt>
                <c:pt idx="16714">
                  <c:v>62.457640000000005</c:v>
                </c:pt>
                <c:pt idx="16715">
                  <c:v>62.462419999999995</c:v>
                </c:pt>
                <c:pt idx="16716">
                  <c:v>62.467199999999998</c:v>
                </c:pt>
                <c:pt idx="16717">
                  <c:v>62.471989999999998</c:v>
                </c:pt>
                <c:pt idx="16718">
                  <c:v>62.476770000000002</c:v>
                </c:pt>
                <c:pt idx="16719">
                  <c:v>62.481549999999999</c:v>
                </c:pt>
                <c:pt idx="16720">
                  <c:v>62.486330000000002</c:v>
                </c:pt>
                <c:pt idx="16721">
                  <c:v>62.491119999999995</c:v>
                </c:pt>
                <c:pt idx="16722">
                  <c:v>62.495899999999999</c:v>
                </c:pt>
                <c:pt idx="16723">
                  <c:v>62.500689999999999</c:v>
                </c:pt>
                <c:pt idx="16724">
                  <c:v>62.505469999999995</c:v>
                </c:pt>
                <c:pt idx="16725">
                  <c:v>62.510250000000006</c:v>
                </c:pt>
                <c:pt idx="16726">
                  <c:v>62.515039999999992</c:v>
                </c:pt>
                <c:pt idx="16727">
                  <c:v>62.519820000000003</c:v>
                </c:pt>
                <c:pt idx="16728">
                  <c:v>62.5246</c:v>
                </c:pt>
                <c:pt idx="16729">
                  <c:v>62.529390000000006</c:v>
                </c:pt>
                <c:pt idx="16730">
                  <c:v>62.534170000000003</c:v>
                </c:pt>
                <c:pt idx="16731">
                  <c:v>62.538949999999993</c:v>
                </c:pt>
                <c:pt idx="16732">
                  <c:v>62.543730000000004</c:v>
                </c:pt>
                <c:pt idx="16733">
                  <c:v>62.548519999999996</c:v>
                </c:pt>
                <c:pt idx="16734">
                  <c:v>62.553300000000007</c:v>
                </c:pt>
                <c:pt idx="16735">
                  <c:v>62.558080000000004</c:v>
                </c:pt>
                <c:pt idx="16736">
                  <c:v>62.562870000000004</c:v>
                </c:pt>
                <c:pt idx="16737">
                  <c:v>62.56765</c:v>
                </c:pt>
                <c:pt idx="16738">
                  <c:v>62.572429999999997</c:v>
                </c:pt>
                <c:pt idx="16739">
                  <c:v>62.577220000000004</c:v>
                </c:pt>
                <c:pt idx="16740">
                  <c:v>62.582000000000001</c:v>
                </c:pt>
                <c:pt idx="16741">
                  <c:v>62.586779999999997</c:v>
                </c:pt>
                <c:pt idx="16742">
                  <c:v>62.591569999999997</c:v>
                </c:pt>
                <c:pt idx="16743">
                  <c:v>62.596349999999994</c:v>
                </c:pt>
                <c:pt idx="16744">
                  <c:v>62.601130000000005</c:v>
                </c:pt>
                <c:pt idx="16745">
                  <c:v>62.605919999999998</c:v>
                </c:pt>
                <c:pt idx="16746">
                  <c:v>62.610700000000008</c:v>
                </c:pt>
                <c:pt idx="16747">
                  <c:v>62.615479999999998</c:v>
                </c:pt>
                <c:pt idx="16748">
                  <c:v>62.620270000000005</c:v>
                </c:pt>
                <c:pt idx="16749">
                  <c:v>62.625050000000002</c:v>
                </c:pt>
                <c:pt idx="16750">
                  <c:v>62.629829999999998</c:v>
                </c:pt>
                <c:pt idx="16751">
                  <c:v>62.634620000000005</c:v>
                </c:pt>
                <c:pt idx="16752">
                  <c:v>62.639399999999995</c:v>
                </c:pt>
                <c:pt idx="16753">
                  <c:v>62.644179999999992</c:v>
                </c:pt>
                <c:pt idx="16754">
                  <c:v>62.648969999999998</c:v>
                </c:pt>
                <c:pt idx="16755">
                  <c:v>62.653749999999995</c:v>
                </c:pt>
                <c:pt idx="16756">
                  <c:v>62.658530000000006</c:v>
                </c:pt>
                <c:pt idx="16757">
                  <c:v>62.663319999999992</c:v>
                </c:pt>
                <c:pt idx="16758">
                  <c:v>62.668100000000003</c:v>
                </c:pt>
                <c:pt idx="16759">
                  <c:v>62.672879999999999</c:v>
                </c:pt>
                <c:pt idx="16760">
                  <c:v>62.677670000000006</c:v>
                </c:pt>
                <c:pt idx="16761">
                  <c:v>62.682450000000003</c:v>
                </c:pt>
                <c:pt idx="16762">
                  <c:v>62.68723</c:v>
                </c:pt>
                <c:pt idx="16763">
                  <c:v>62.692019999999999</c:v>
                </c:pt>
                <c:pt idx="16764">
                  <c:v>62.696799999999996</c:v>
                </c:pt>
                <c:pt idx="16765">
                  <c:v>62.701580000000007</c:v>
                </c:pt>
                <c:pt idx="16766">
                  <c:v>62.70637</c:v>
                </c:pt>
                <c:pt idx="16767">
                  <c:v>62.71116</c:v>
                </c:pt>
                <c:pt idx="16768">
                  <c:v>62.715939999999996</c:v>
                </c:pt>
                <c:pt idx="16769">
                  <c:v>62.720719999999993</c:v>
                </c:pt>
                <c:pt idx="16770">
                  <c:v>62.72551</c:v>
                </c:pt>
                <c:pt idx="16771">
                  <c:v>62.730289999999997</c:v>
                </c:pt>
                <c:pt idx="16772">
                  <c:v>62.735070000000007</c:v>
                </c:pt>
                <c:pt idx="16773">
                  <c:v>62.739859999999993</c:v>
                </c:pt>
                <c:pt idx="16774">
                  <c:v>62.744640000000004</c:v>
                </c:pt>
                <c:pt idx="16775">
                  <c:v>62.749420000000001</c:v>
                </c:pt>
                <c:pt idx="16776">
                  <c:v>62.754210000000008</c:v>
                </c:pt>
                <c:pt idx="16777">
                  <c:v>62.758989999999997</c:v>
                </c:pt>
                <c:pt idx="16778">
                  <c:v>62.763769999999994</c:v>
                </c:pt>
                <c:pt idx="16779">
                  <c:v>62.768560000000001</c:v>
                </c:pt>
                <c:pt idx="16780">
                  <c:v>62.773339999999997</c:v>
                </c:pt>
                <c:pt idx="16781">
                  <c:v>62.778120000000008</c:v>
                </c:pt>
                <c:pt idx="16782">
                  <c:v>62.782909999999994</c:v>
                </c:pt>
                <c:pt idx="16783">
                  <c:v>62.787689999999991</c:v>
                </c:pt>
                <c:pt idx="16784">
                  <c:v>62.792470000000002</c:v>
                </c:pt>
                <c:pt idx="16785">
                  <c:v>62.797259999999994</c:v>
                </c:pt>
                <c:pt idx="16786">
                  <c:v>62.802040000000005</c:v>
                </c:pt>
                <c:pt idx="16787">
                  <c:v>62.806820000000002</c:v>
                </c:pt>
                <c:pt idx="16788">
                  <c:v>62.811610000000002</c:v>
                </c:pt>
                <c:pt idx="16789">
                  <c:v>62.816399999999994</c:v>
                </c:pt>
                <c:pt idx="16790">
                  <c:v>62.821180000000005</c:v>
                </c:pt>
                <c:pt idx="16791">
                  <c:v>62.825960000000002</c:v>
                </c:pt>
                <c:pt idx="16792">
                  <c:v>62.830750000000002</c:v>
                </c:pt>
                <c:pt idx="16793">
                  <c:v>62.835529999999999</c:v>
                </c:pt>
                <c:pt idx="16794">
                  <c:v>62.840309999999995</c:v>
                </c:pt>
                <c:pt idx="16795">
                  <c:v>62.845100000000002</c:v>
                </c:pt>
                <c:pt idx="16796">
                  <c:v>62.849879999999999</c:v>
                </c:pt>
                <c:pt idx="16797">
                  <c:v>62.85466000000001</c:v>
                </c:pt>
                <c:pt idx="16798">
                  <c:v>62.859449999999995</c:v>
                </c:pt>
                <c:pt idx="16799">
                  <c:v>62.864229999999992</c:v>
                </c:pt>
                <c:pt idx="16800">
                  <c:v>62.869010000000003</c:v>
                </c:pt>
                <c:pt idx="16801">
                  <c:v>62.873799999999996</c:v>
                </c:pt>
                <c:pt idx="16802">
                  <c:v>62.878580000000007</c:v>
                </c:pt>
                <c:pt idx="16803">
                  <c:v>62.883369999999992</c:v>
                </c:pt>
                <c:pt idx="16804">
                  <c:v>62.888150000000003</c:v>
                </c:pt>
                <c:pt idx="16805">
                  <c:v>62.892939999999996</c:v>
                </c:pt>
                <c:pt idx="16806">
                  <c:v>62.897720000000007</c:v>
                </c:pt>
                <c:pt idx="16807">
                  <c:v>62.902500000000003</c:v>
                </c:pt>
                <c:pt idx="16808">
                  <c:v>62.907290000000003</c:v>
                </c:pt>
                <c:pt idx="16809">
                  <c:v>62.91207</c:v>
                </c:pt>
                <c:pt idx="16810">
                  <c:v>62.916849999999997</c:v>
                </c:pt>
                <c:pt idx="16811">
                  <c:v>62.921640000000004</c:v>
                </c:pt>
                <c:pt idx="16812">
                  <c:v>62.92642</c:v>
                </c:pt>
                <c:pt idx="16813">
                  <c:v>62.931200000000004</c:v>
                </c:pt>
                <c:pt idx="16814">
                  <c:v>62.935989999999997</c:v>
                </c:pt>
                <c:pt idx="16815">
                  <c:v>62.940769999999993</c:v>
                </c:pt>
                <c:pt idx="16816">
                  <c:v>62.94556</c:v>
                </c:pt>
                <c:pt idx="16817">
                  <c:v>62.950339999999997</c:v>
                </c:pt>
                <c:pt idx="16818">
                  <c:v>62.955129999999997</c:v>
                </c:pt>
                <c:pt idx="16819">
                  <c:v>62.959909999999994</c:v>
                </c:pt>
                <c:pt idx="16820">
                  <c:v>62.964690000000004</c:v>
                </c:pt>
                <c:pt idx="16821">
                  <c:v>62.969479999999997</c:v>
                </c:pt>
                <c:pt idx="16822">
                  <c:v>62.974260000000001</c:v>
                </c:pt>
                <c:pt idx="16823">
                  <c:v>62.979039999999998</c:v>
                </c:pt>
                <c:pt idx="16824">
                  <c:v>62.983830000000005</c:v>
                </c:pt>
                <c:pt idx="16825">
                  <c:v>62.988610000000001</c:v>
                </c:pt>
                <c:pt idx="16826">
                  <c:v>62.993389999999998</c:v>
                </c:pt>
                <c:pt idx="16827">
                  <c:v>62.998179999999998</c:v>
                </c:pt>
                <c:pt idx="16828">
                  <c:v>63.002970000000005</c:v>
                </c:pt>
                <c:pt idx="16829">
                  <c:v>63.007750000000001</c:v>
                </c:pt>
                <c:pt idx="16830">
                  <c:v>63.012529999999998</c:v>
                </c:pt>
                <c:pt idx="16831">
                  <c:v>63.017320000000005</c:v>
                </c:pt>
                <c:pt idx="16832">
                  <c:v>63.022099999999995</c:v>
                </c:pt>
                <c:pt idx="16833">
                  <c:v>63.026879999999991</c:v>
                </c:pt>
                <c:pt idx="16834">
                  <c:v>63.031669999999998</c:v>
                </c:pt>
                <c:pt idx="16835">
                  <c:v>63.036449999999995</c:v>
                </c:pt>
                <c:pt idx="16836">
                  <c:v>63.041230000000006</c:v>
                </c:pt>
                <c:pt idx="16837">
                  <c:v>63.046019999999992</c:v>
                </c:pt>
                <c:pt idx="16838">
                  <c:v>63.050809999999998</c:v>
                </c:pt>
                <c:pt idx="16839">
                  <c:v>63.055589999999995</c:v>
                </c:pt>
                <c:pt idx="16840">
                  <c:v>63.060370000000006</c:v>
                </c:pt>
                <c:pt idx="16841">
                  <c:v>63.065159999999992</c:v>
                </c:pt>
                <c:pt idx="16842">
                  <c:v>63.069940000000003</c:v>
                </c:pt>
                <c:pt idx="16843">
                  <c:v>63.074719999999999</c:v>
                </c:pt>
                <c:pt idx="16844">
                  <c:v>63.079510000000006</c:v>
                </c:pt>
                <c:pt idx="16845">
                  <c:v>63.084290000000003</c:v>
                </c:pt>
                <c:pt idx="16846">
                  <c:v>63.089080000000003</c:v>
                </c:pt>
                <c:pt idx="16847">
                  <c:v>63.093859999999999</c:v>
                </c:pt>
                <c:pt idx="16848">
                  <c:v>63.098650000000006</c:v>
                </c:pt>
                <c:pt idx="16849">
                  <c:v>63.103430000000003</c:v>
                </c:pt>
                <c:pt idx="16850">
                  <c:v>63.10821</c:v>
                </c:pt>
                <c:pt idx="16851">
                  <c:v>63.113</c:v>
                </c:pt>
                <c:pt idx="16852">
                  <c:v>63.117779999999996</c:v>
                </c:pt>
                <c:pt idx="16853">
                  <c:v>63.122559999999993</c:v>
                </c:pt>
                <c:pt idx="16854">
                  <c:v>63.12735</c:v>
                </c:pt>
                <c:pt idx="16855">
                  <c:v>63.132140000000007</c:v>
                </c:pt>
                <c:pt idx="16856">
                  <c:v>63.136919999999996</c:v>
                </c:pt>
                <c:pt idx="16857">
                  <c:v>63.141699999999993</c:v>
                </c:pt>
                <c:pt idx="16858">
                  <c:v>63.14649</c:v>
                </c:pt>
                <c:pt idx="16859">
                  <c:v>63.151269999999997</c:v>
                </c:pt>
                <c:pt idx="16860">
                  <c:v>63.156050000000008</c:v>
                </c:pt>
                <c:pt idx="16861">
                  <c:v>63.160839999999993</c:v>
                </c:pt>
                <c:pt idx="16862">
                  <c:v>63.165620000000004</c:v>
                </c:pt>
                <c:pt idx="16863">
                  <c:v>63.170409999999997</c:v>
                </c:pt>
                <c:pt idx="16864">
                  <c:v>63.175190000000008</c:v>
                </c:pt>
                <c:pt idx="16865">
                  <c:v>63.179979999999993</c:v>
                </c:pt>
                <c:pt idx="16866">
                  <c:v>63.184760000000004</c:v>
                </c:pt>
                <c:pt idx="16867">
                  <c:v>63.189540000000001</c:v>
                </c:pt>
                <c:pt idx="16868">
                  <c:v>63.194330000000008</c:v>
                </c:pt>
                <c:pt idx="16869">
                  <c:v>63.199110000000005</c:v>
                </c:pt>
                <c:pt idx="16870">
                  <c:v>63.203890000000001</c:v>
                </c:pt>
                <c:pt idx="16871">
                  <c:v>63.208680000000001</c:v>
                </c:pt>
                <c:pt idx="16872">
                  <c:v>63.213469999999994</c:v>
                </c:pt>
                <c:pt idx="16873">
                  <c:v>63.218250000000005</c:v>
                </c:pt>
                <c:pt idx="16874">
                  <c:v>63.223030000000001</c:v>
                </c:pt>
                <c:pt idx="16875">
                  <c:v>63.227820000000001</c:v>
                </c:pt>
                <c:pt idx="16876">
                  <c:v>63.232599999999998</c:v>
                </c:pt>
                <c:pt idx="16877">
                  <c:v>63.237379999999995</c:v>
                </c:pt>
                <c:pt idx="16878">
                  <c:v>63.242170000000002</c:v>
                </c:pt>
                <c:pt idx="16879">
                  <c:v>63.246960000000001</c:v>
                </c:pt>
                <c:pt idx="16880">
                  <c:v>63.251739999999998</c:v>
                </c:pt>
                <c:pt idx="16881">
                  <c:v>63.256519999999995</c:v>
                </c:pt>
                <c:pt idx="16882">
                  <c:v>63.261310000000002</c:v>
                </c:pt>
                <c:pt idx="16883">
                  <c:v>63.266089999999998</c:v>
                </c:pt>
                <c:pt idx="16884">
                  <c:v>63.270870000000009</c:v>
                </c:pt>
                <c:pt idx="16885">
                  <c:v>63.275670000000005</c:v>
                </c:pt>
                <c:pt idx="16886">
                  <c:v>63.280450000000002</c:v>
                </c:pt>
                <c:pt idx="16887">
                  <c:v>63.285229999999999</c:v>
                </c:pt>
                <c:pt idx="16888">
                  <c:v>63.290009999999995</c:v>
                </c:pt>
                <c:pt idx="16889">
                  <c:v>63.294799999999995</c:v>
                </c:pt>
                <c:pt idx="16890">
                  <c:v>63.299579999999992</c:v>
                </c:pt>
                <c:pt idx="16891">
                  <c:v>63.304360000000003</c:v>
                </c:pt>
                <c:pt idx="16892">
                  <c:v>63.309160000000006</c:v>
                </c:pt>
                <c:pt idx="16893">
                  <c:v>63.313940000000002</c:v>
                </c:pt>
                <c:pt idx="16894">
                  <c:v>63.318719999999992</c:v>
                </c:pt>
                <c:pt idx="16895">
                  <c:v>63.323509999999999</c:v>
                </c:pt>
                <c:pt idx="16896">
                  <c:v>63.328289999999996</c:v>
                </c:pt>
                <c:pt idx="16897">
                  <c:v>63.333070000000006</c:v>
                </c:pt>
                <c:pt idx="16898">
                  <c:v>63.337859999999999</c:v>
                </c:pt>
                <c:pt idx="16899">
                  <c:v>63.342649999999999</c:v>
                </c:pt>
                <c:pt idx="16900">
                  <c:v>63.347429999999996</c:v>
                </c:pt>
                <c:pt idx="16901">
                  <c:v>63.352210000000007</c:v>
                </c:pt>
                <c:pt idx="16902">
                  <c:v>63.356999999999999</c:v>
                </c:pt>
                <c:pt idx="16903">
                  <c:v>63.361780000000003</c:v>
                </c:pt>
                <c:pt idx="16904">
                  <c:v>63.366569999999996</c:v>
                </c:pt>
                <c:pt idx="16905">
                  <c:v>63.371350000000007</c:v>
                </c:pt>
                <c:pt idx="16906">
                  <c:v>63.376139999999999</c:v>
                </c:pt>
                <c:pt idx="16907">
                  <c:v>63.380919999999996</c:v>
                </c:pt>
                <c:pt idx="16908">
                  <c:v>63.3857</c:v>
                </c:pt>
                <c:pt idx="16909">
                  <c:v>63.390489999999993</c:v>
                </c:pt>
                <c:pt idx="16910">
                  <c:v>63.39528</c:v>
                </c:pt>
                <c:pt idx="16911">
                  <c:v>63.400059999999996</c:v>
                </c:pt>
                <c:pt idx="16912">
                  <c:v>63.404840000000007</c:v>
                </c:pt>
                <c:pt idx="16913">
                  <c:v>63.409629999999993</c:v>
                </c:pt>
                <c:pt idx="16914">
                  <c:v>63.414410000000004</c:v>
                </c:pt>
                <c:pt idx="16915">
                  <c:v>63.41919</c:v>
                </c:pt>
                <c:pt idx="16916">
                  <c:v>63.423980000000007</c:v>
                </c:pt>
                <c:pt idx="16917">
                  <c:v>63.428769999999993</c:v>
                </c:pt>
                <c:pt idx="16918">
                  <c:v>63.433550000000004</c:v>
                </c:pt>
                <c:pt idx="16919">
                  <c:v>63.438330000000001</c:v>
                </c:pt>
                <c:pt idx="16920">
                  <c:v>63.443120000000008</c:v>
                </c:pt>
                <c:pt idx="16921">
                  <c:v>63.447909999999993</c:v>
                </c:pt>
                <c:pt idx="16922">
                  <c:v>63.452690000000004</c:v>
                </c:pt>
                <c:pt idx="16923">
                  <c:v>63.457470000000001</c:v>
                </c:pt>
                <c:pt idx="16924">
                  <c:v>63.462260000000008</c:v>
                </c:pt>
                <c:pt idx="16925">
                  <c:v>63.467040000000004</c:v>
                </c:pt>
                <c:pt idx="16926">
                  <c:v>63.471820000000001</c:v>
                </c:pt>
                <c:pt idx="16927">
                  <c:v>63.476610000000001</c:v>
                </c:pt>
                <c:pt idx="16928">
                  <c:v>63.481399999999994</c:v>
                </c:pt>
                <c:pt idx="16929">
                  <c:v>63.486180000000004</c:v>
                </c:pt>
                <c:pt idx="16930">
                  <c:v>63.490960000000001</c:v>
                </c:pt>
                <c:pt idx="16931">
                  <c:v>63.495750000000001</c:v>
                </c:pt>
                <c:pt idx="16932">
                  <c:v>63.500539999999994</c:v>
                </c:pt>
                <c:pt idx="16933">
                  <c:v>63.505320000000005</c:v>
                </c:pt>
                <c:pt idx="16934">
                  <c:v>63.510109999999997</c:v>
                </c:pt>
                <c:pt idx="16935">
                  <c:v>63.514890000000001</c:v>
                </c:pt>
                <c:pt idx="16936">
                  <c:v>63.519669999999998</c:v>
                </c:pt>
                <c:pt idx="16937">
                  <c:v>63.524460000000005</c:v>
                </c:pt>
                <c:pt idx="16938">
                  <c:v>63.529249999999998</c:v>
                </c:pt>
                <c:pt idx="16939">
                  <c:v>63.534030000000008</c:v>
                </c:pt>
                <c:pt idx="16940">
                  <c:v>63.538809999999998</c:v>
                </c:pt>
                <c:pt idx="16941">
                  <c:v>63.543600000000005</c:v>
                </c:pt>
                <c:pt idx="16942">
                  <c:v>63.548389999999998</c:v>
                </c:pt>
                <c:pt idx="16943">
                  <c:v>63.553170000000009</c:v>
                </c:pt>
                <c:pt idx="16944">
                  <c:v>63.557950000000005</c:v>
                </c:pt>
                <c:pt idx="16945">
                  <c:v>63.562740000000005</c:v>
                </c:pt>
                <c:pt idx="16946">
                  <c:v>63.567520000000002</c:v>
                </c:pt>
                <c:pt idx="16947">
                  <c:v>63.572310000000009</c:v>
                </c:pt>
                <c:pt idx="16948">
                  <c:v>63.577090000000005</c:v>
                </c:pt>
                <c:pt idx="16949">
                  <c:v>63.581879999999991</c:v>
                </c:pt>
                <c:pt idx="16950">
                  <c:v>63.586660000000002</c:v>
                </c:pt>
                <c:pt idx="16951">
                  <c:v>63.591439999999999</c:v>
                </c:pt>
                <c:pt idx="16952">
                  <c:v>63.596230000000006</c:v>
                </c:pt>
                <c:pt idx="16953">
                  <c:v>63.601019999999991</c:v>
                </c:pt>
                <c:pt idx="16954">
                  <c:v>63.605800000000002</c:v>
                </c:pt>
                <c:pt idx="16955">
                  <c:v>63.610579999999999</c:v>
                </c:pt>
                <c:pt idx="16956">
                  <c:v>63.615370000000006</c:v>
                </c:pt>
                <c:pt idx="16957">
                  <c:v>63.620159999999998</c:v>
                </c:pt>
                <c:pt idx="16958">
                  <c:v>63.624940000000002</c:v>
                </c:pt>
                <c:pt idx="16959">
                  <c:v>63.629719999999999</c:v>
                </c:pt>
                <c:pt idx="16960">
                  <c:v>63.634510000000006</c:v>
                </c:pt>
                <c:pt idx="16961">
                  <c:v>63.639290000000003</c:v>
                </c:pt>
                <c:pt idx="16962">
                  <c:v>63.644080000000002</c:v>
                </c:pt>
                <c:pt idx="16963">
                  <c:v>63.648859999999999</c:v>
                </c:pt>
                <c:pt idx="16964">
                  <c:v>63.653650000000006</c:v>
                </c:pt>
                <c:pt idx="16965">
                  <c:v>63.658430000000003</c:v>
                </c:pt>
                <c:pt idx="16966">
                  <c:v>63.66322000000001</c:v>
                </c:pt>
                <c:pt idx="16967">
                  <c:v>63.668009999999995</c:v>
                </c:pt>
                <c:pt idx="16968">
                  <c:v>63.672790000000006</c:v>
                </c:pt>
                <c:pt idx="16969">
                  <c:v>63.677570000000003</c:v>
                </c:pt>
                <c:pt idx="16970">
                  <c:v>63.68235</c:v>
                </c:pt>
                <c:pt idx="16971">
                  <c:v>63.687149999999995</c:v>
                </c:pt>
                <c:pt idx="16972">
                  <c:v>63.691929999999992</c:v>
                </c:pt>
                <c:pt idx="16973">
                  <c:v>63.696710000000003</c:v>
                </c:pt>
                <c:pt idx="16974">
                  <c:v>63.701499999999996</c:v>
                </c:pt>
                <c:pt idx="16975">
                  <c:v>63.706289999999996</c:v>
                </c:pt>
                <c:pt idx="16976">
                  <c:v>63.711069999999992</c:v>
                </c:pt>
                <c:pt idx="16977">
                  <c:v>63.715850000000003</c:v>
                </c:pt>
                <c:pt idx="16978">
                  <c:v>63.720639999999996</c:v>
                </c:pt>
                <c:pt idx="16979">
                  <c:v>63.725430000000003</c:v>
                </c:pt>
                <c:pt idx="16980">
                  <c:v>63.730209999999992</c:v>
                </c:pt>
                <c:pt idx="16981">
                  <c:v>63.734990000000003</c:v>
                </c:pt>
                <c:pt idx="16982">
                  <c:v>63.739779999999996</c:v>
                </c:pt>
                <c:pt idx="16983">
                  <c:v>63.744560000000007</c:v>
                </c:pt>
                <c:pt idx="16984">
                  <c:v>63.74935</c:v>
                </c:pt>
                <c:pt idx="16985">
                  <c:v>63.754130000000004</c:v>
                </c:pt>
                <c:pt idx="16986">
                  <c:v>63.758919999999996</c:v>
                </c:pt>
                <c:pt idx="16987">
                  <c:v>63.763700000000007</c:v>
                </c:pt>
                <c:pt idx="16988">
                  <c:v>63.76849</c:v>
                </c:pt>
                <c:pt idx="16989">
                  <c:v>63.773270000000004</c:v>
                </c:pt>
                <c:pt idx="16990">
                  <c:v>63.778059999999996</c:v>
                </c:pt>
                <c:pt idx="16991">
                  <c:v>63.782839999999993</c:v>
                </c:pt>
                <c:pt idx="16992">
                  <c:v>63.78763</c:v>
                </c:pt>
                <c:pt idx="16993">
                  <c:v>63.792409999999997</c:v>
                </c:pt>
                <c:pt idx="16994">
                  <c:v>63.797199999999997</c:v>
                </c:pt>
                <c:pt idx="16995">
                  <c:v>63.801979999999993</c:v>
                </c:pt>
                <c:pt idx="16996">
                  <c:v>63.80677</c:v>
                </c:pt>
                <c:pt idx="16997">
                  <c:v>63.81156</c:v>
                </c:pt>
                <c:pt idx="16998">
                  <c:v>63.816339999999997</c:v>
                </c:pt>
                <c:pt idx="16999">
                  <c:v>63.821119999999993</c:v>
                </c:pt>
                <c:pt idx="17000">
                  <c:v>63.82591</c:v>
                </c:pt>
                <c:pt idx="17001">
                  <c:v>63.830700000000007</c:v>
                </c:pt>
                <c:pt idx="17002">
                  <c:v>63.835479999999997</c:v>
                </c:pt>
                <c:pt idx="17003">
                  <c:v>63.840259999999994</c:v>
                </c:pt>
                <c:pt idx="17004">
                  <c:v>63.845050000000001</c:v>
                </c:pt>
                <c:pt idx="17005">
                  <c:v>63.849840000000007</c:v>
                </c:pt>
                <c:pt idx="17006">
                  <c:v>63.854620000000004</c:v>
                </c:pt>
                <c:pt idx="17007">
                  <c:v>63.859399999999994</c:v>
                </c:pt>
                <c:pt idx="17008">
                  <c:v>63.864190000000001</c:v>
                </c:pt>
                <c:pt idx="17009">
                  <c:v>63.868980000000008</c:v>
                </c:pt>
                <c:pt idx="17010">
                  <c:v>63.873760000000004</c:v>
                </c:pt>
                <c:pt idx="17011">
                  <c:v>63.878540000000001</c:v>
                </c:pt>
                <c:pt idx="17012">
                  <c:v>63.883330000000001</c:v>
                </c:pt>
                <c:pt idx="17013">
                  <c:v>63.888120000000008</c:v>
                </c:pt>
                <c:pt idx="17014">
                  <c:v>63.892900000000004</c:v>
                </c:pt>
                <c:pt idx="17015">
                  <c:v>63.89768999999999</c:v>
                </c:pt>
                <c:pt idx="17016">
                  <c:v>63.902470000000001</c:v>
                </c:pt>
                <c:pt idx="17017">
                  <c:v>63.907259999999994</c:v>
                </c:pt>
                <c:pt idx="17018">
                  <c:v>63.912040000000005</c:v>
                </c:pt>
                <c:pt idx="17019">
                  <c:v>63.916829999999997</c:v>
                </c:pt>
                <c:pt idx="17020">
                  <c:v>63.921619999999997</c:v>
                </c:pt>
                <c:pt idx="17021">
                  <c:v>63.926399999999994</c:v>
                </c:pt>
                <c:pt idx="17022">
                  <c:v>63.931180000000005</c:v>
                </c:pt>
                <c:pt idx="17023">
                  <c:v>63.935969999999998</c:v>
                </c:pt>
                <c:pt idx="17024">
                  <c:v>63.940759999999997</c:v>
                </c:pt>
                <c:pt idx="17025">
                  <c:v>63.945539999999994</c:v>
                </c:pt>
                <c:pt idx="17026">
                  <c:v>63.950320000000005</c:v>
                </c:pt>
                <c:pt idx="17027">
                  <c:v>63.955109999999998</c:v>
                </c:pt>
                <c:pt idx="17028">
                  <c:v>63.959899999999998</c:v>
                </c:pt>
                <c:pt idx="17029">
                  <c:v>63.964679999999994</c:v>
                </c:pt>
                <c:pt idx="17030">
                  <c:v>63.969470000000001</c:v>
                </c:pt>
                <c:pt idx="17031">
                  <c:v>63.974249999999998</c:v>
                </c:pt>
                <c:pt idx="17032">
                  <c:v>63.979039999999998</c:v>
                </c:pt>
                <c:pt idx="17033">
                  <c:v>63.983819999999994</c:v>
                </c:pt>
                <c:pt idx="17034">
                  <c:v>63.988610000000001</c:v>
                </c:pt>
                <c:pt idx="17035">
                  <c:v>63.993389999999998</c:v>
                </c:pt>
                <c:pt idx="17036">
                  <c:v>63.998180000000005</c:v>
                </c:pt>
                <c:pt idx="17037">
                  <c:v>64.002970000000005</c:v>
                </c:pt>
                <c:pt idx="17038">
                  <c:v>64.007750000000001</c:v>
                </c:pt>
                <c:pt idx="17039">
                  <c:v>64.012529999999998</c:v>
                </c:pt>
                <c:pt idx="17040">
                  <c:v>64.017319999999998</c:v>
                </c:pt>
                <c:pt idx="17041">
                  <c:v>64.022109999999998</c:v>
                </c:pt>
                <c:pt idx="17042">
                  <c:v>64.026890000000009</c:v>
                </c:pt>
                <c:pt idx="17043">
                  <c:v>64.031679999999994</c:v>
                </c:pt>
                <c:pt idx="17044">
                  <c:v>64.036469999999994</c:v>
                </c:pt>
                <c:pt idx="17045">
                  <c:v>64.041249999999991</c:v>
                </c:pt>
                <c:pt idx="17046">
                  <c:v>64.046030000000002</c:v>
                </c:pt>
                <c:pt idx="17047">
                  <c:v>64.050819999999987</c:v>
                </c:pt>
                <c:pt idx="17048">
                  <c:v>64.055610000000001</c:v>
                </c:pt>
                <c:pt idx="17049">
                  <c:v>64.060389999999998</c:v>
                </c:pt>
                <c:pt idx="17050">
                  <c:v>64.065170000000009</c:v>
                </c:pt>
                <c:pt idx="17051">
                  <c:v>64.069959999999995</c:v>
                </c:pt>
                <c:pt idx="17052">
                  <c:v>64.074749999999995</c:v>
                </c:pt>
                <c:pt idx="17053">
                  <c:v>64.079529999999991</c:v>
                </c:pt>
                <c:pt idx="17054">
                  <c:v>64.084320000000005</c:v>
                </c:pt>
                <c:pt idx="17055">
                  <c:v>64.089100000000002</c:v>
                </c:pt>
                <c:pt idx="17056">
                  <c:v>64.093890000000002</c:v>
                </c:pt>
                <c:pt idx="17057">
                  <c:v>64.098669999999998</c:v>
                </c:pt>
                <c:pt idx="17058">
                  <c:v>64.103459999999998</c:v>
                </c:pt>
                <c:pt idx="17059">
                  <c:v>64.108250000000012</c:v>
                </c:pt>
                <c:pt idx="17060">
                  <c:v>64.113029999999995</c:v>
                </c:pt>
                <c:pt idx="17061">
                  <c:v>64.117820000000009</c:v>
                </c:pt>
                <c:pt idx="17062">
                  <c:v>64.122600000000006</c:v>
                </c:pt>
                <c:pt idx="17063">
                  <c:v>64.127390000000005</c:v>
                </c:pt>
                <c:pt idx="17064">
                  <c:v>64.132179999999991</c:v>
                </c:pt>
                <c:pt idx="17065">
                  <c:v>64.136960000000002</c:v>
                </c:pt>
                <c:pt idx="17066">
                  <c:v>64.141739999999999</c:v>
                </c:pt>
                <c:pt idx="17067">
                  <c:v>64.146529999999998</c:v>
                </c:pt>
                <c:pt idx="17068">
                  <c:v>64.151319999999998</c:v>
                </c:pt>
                <c:pt idx="17069">
                  <c:v>64.156099999999995</c:v>
                </c:pt>
                <c:pt idx="17070">
                  <c:v>64.160880000000006</c:v>
                </c:pt>
                <c:pt idx="17071">
                  <c:v>64.165669999999992</c:v>
                </c:pt>
                <c:pt idx="17072">
                  <c:v>64.170460000000006</c:v>
                </c:pt>
                <c:pt idx="17073">
                  <c:v>64.175239999999988</c:v>
                </c:pt>
                <c:pt idx="17074">
                  <c:v>64.180030000000002</c:v>
                </c:pt>
                <c:pt idx="17075">
                  <c:v>64.184809999999999</c:v>
                </c:pt>
                <c:pt idx="17076">
                  <c:v>64.189599999999999</c:v>
                </c:pt>
                <c:pt idx="17077">
                  <c:v>64.194389999999999</c:v>
                </c:pt>
                <c:pt idx="17078">
                  <c:v>64.199169999999995</c:v>
                </c:pt>
                <c:pt idx="17079">
                  <c:v>64.203960000000009</c:v>
                </c:pt>
                <c:pt idx="17080">
                  <c:v>64.208749999999995</c:v>
                </c:pt>
                <c:pt idx="17081">
                  <c:v>64.213530000000006</c:v>
                </c:pt>
                <c:pt idx="17082">
                  <c:v>64.218310000000002</c:v>
                </c:pt>
                <c:pt idx="17083">
                  <c:v>64.223100000000002</c:v>
                </c:pt>
                <c:pt idx="17084">
                  <c:v>64.227890000000002</c:v>
                </c:pt>
                <c:pt idx="17085">
                  <c:v>64.232669999999999</c:v>
                </c:pt>
                <c:pt idx="17086">
                  <c:v>64.237459999999999</c:v>
                </c:pt>
                <c:pt idx="17087">
                  <c:v>64.24224000000001</c:v>
                </c:pt>
                <c:pt idx="17088">
                  <c:v>64.247029999999995</c:v>
                </c:pt>
                <c:pt idx="17089">
                  <c:v>64.251819999999995</c:v>
                </c:pt>
                <c:pt idx="17090">
                  <c:v>64.256599999999992</c:v>
                </c:pt>
                <c:pt idx="17091">
                  <c:v>64.261380000000003</c:v>
                </c:pt>
                <c:pt idx="17092">
                  <c:v>64.266180000000006</c:v>
                </c:pt>
                <c:pt idx="17093">
                  <c:v>64.270960000000002</c:v>
                </c:pt>
                <c:pt idx="17094">
                  <c:v>64.275739999999999</c:v>
                </c:pt>
                <c:pt idx="17095">
                  <c:v>64.280529999999999</c:v>
                </c:pt>
                <c:pt idx="17096">
                  <c:v>64.285320000000013</c:v>
                </c:pt>
                <c:pt idx="17097">
                  <c:v>64.29010000000001</c:v>
                </c:pt>
                <c:pt idx="17098">
                  <c:v>64.294889999999995</c:v>
                </c:pt>
                <c:pt idx="17099">
                  <c:v>64.299670000000006</c:v>
                </c:pt>
                <c:pt idx="17100">
                  <c:v>64.304459999999992</c:v>
                </c:pt>
                <c:pt idx="17101">
                  <c:v>64.309249999999992</c:v>
                </c:pt>
                <c:pt idx="17102">
                  <c:v>64.314029999999988</c:v>
                </c:pt>
                <c:pt idx="17103">
                  <c:v>64.318809999999999</c:v>
                </c:pt>
                <c:pt idx="17104">
                  <c:v>64.323599999999999</c:v>
                </c:pt>
                <c:pt idx="17105">
                  <c:v>64.328389999999999</c:v>
                </c:pt>
                <c:pt idx="17106">
                  <c:v>64.333169999999996</c:v>
                </c:pt>
                <c:pt idx="17107">
                  <c:v>64.337959999999995</c:v>
                </c:pt>
                <c:pt idx="17108">
                  <c:v>64.342739999999992</c:v>
                </c:pt>
                <c:pt idx="17109">
                  <c:v>64.347530000000006</c:v>
                </c:pt>
                <c:pt idx="17110">
                  <c:v>64.352320000000006</c:v>
                </c:pt>
                <c:pt idx="17111">
                  <c:v>64.357100000000003</c:v>
                </c:pt>
                <c:pt idx="17112">
                  <c:v>64.361890000000002</c:v>
                </c:pt>
                <c:pt idx="17113">
                  <c:v>64.366680000000002</c:v>
                </c:pt>
                <c:pt idx="17114">
                  <c:v>64.371459999999999</c:v>
                </c:pt>
                <c:pt idx="17115">
                  <c:v>64.376239999999996</c:v>
                </c:pt>
                <c:pt idx="17116">
                  <c:v>64.38103000000001</c:v>
                </c:pt>
                <c:pt idx="17117">
                  <c:v>64.385819999999995</c:v>
                </c:pt>
                <c:pt idx="17118">
                  <c:v>64.390609999999995</c:v>
                </c:pt>
                <c:pt idx="17119">
                  <c:v>64.395389999999992</c:v>
                </c:pt>
                <c:pt idx="17120">
                  <c:v>64.400170000000003</c:v>
                </c:pt>
                <c:pt idx="17121">
                  <c:v>64.404960000000003</c:v>
                </c:pt>
                <c:pt idx="17122">
                  <c:v>64.409750000000003</c:v>
                </c:pt>
                <c:pt idx="17123">
                  <c:v>64.414529999999999</c:v>
                </c:pt>
                <c:pt idx="17124">
                  <c:v>64.419319999999999</c:v>
                </c:pt>
                <c:pt idx="17125">
                  <c:v>64.424099999999996</c:v>
                </c:pt>
                <c:pt idx="17126">
                  <c:v>64.428889999999996</c:v>
                </c:pt>
                <c:pt idx="17127">
                  <c:v>64.433679999999995</c:v>
                </c:pt>
                <c:pt idx="17128">
                  <c:v>64.438460000000006</c:v>
                </c:pt>
                <c:pt idx="17129">
                  <c:v>64.443249999999992</c:v>
                </c:pt>
                <c:pt idx="17130">
                  <c:v>64.448039999999992</c:v>
                </c:pt>
                <c:pt idx="17131">
                  <c:v>64.452819999999988</c:v>
                </c:pt>
                <c:pt idx="17132">
                  <c:v>64.457610000000003</c:v>
                </c:pt>
                <c:pt idx="17133">
                  <c:v>64.462389999999999</c:v>
                </c:pt>
                <c:pt idx="17134">
                  <c:v>64.467179999999999</c:v>
                </c:pt>
                <c:pt idx="17135">
                  <c:v>64.471969999999999</c:v>
                </c:pt>
                <c:pt idx="17136">
                  <c:v>64.476749999999996</c:v>
                </c:pt>
                <c:pt idx="17137">
                  <c:v>64.481529999999992</c:v>
                </c:pt>
                <c:pt idx="17138">
                  <c:v>64.486320000000006</c:v>
                </c:pt>
                <c:pt idx="17139">
                  <c:v>64.491110000000006</c:v>
                </c:pt>
                <c:pt idx="17140">
                  <c:v>64.495899999999992</c:v>
                </c:pt>
                <c:pt idx="17141">
                  <c:v>64.500680000000003</c:v>
                </c:pt>
                <c:pt idx="17142">
                  <c:v>64.505469999999988</c:v>
                </c:pt>
                <c:pt idx="17143">
                  <c:v>64.510260000000002</c:v>
                </c:pt>
                <c:pt idx="17144">
                  <c:v>64.515039999999999</c:v>
                </c:pt>
                <c:pt idx="17145">
                  <c:v>64.51982000000001</c:v>
                </c:pt>
                <c:pt idx="17146">
                  <c:v>64.524609999999996</c:v>
                </c:pt>
                <c:pt idx="17147">
                  <c:v>64.529399999999995</c:v>
                </c:pt>
                <c:pt idx="17148">
                  <c:v>64.534190000000009</c:v>
                </c:pt>
                <c:pt idx="17149">
                  <c:v>64.538970000000006</c:v>
                </c:pt>
                <c:pt idx="17150">
                  <c:v>64.543750000000003</c:v>
                </c:pt>
                <c:pt idx="17151">
                  <c:v>64.548540000000003</c:v>
                </c:pt>
                <c:pt idx="17152">
                  <c:v>64.553330000000003</c:v>
                </c:pt>
                <c:pt idx="17153">
                  <c:v>64.558120000000002</c:v>
                </c:pt>
                <c:pt idx="17154">
                  <c:v>64.562900000000013</c:v>
                </c:pt>
                <c:pt idx="17155">
                  <c:v>64.567689999999999</c:v>
                </c:pt>
                <c:pt idx="17156">
                  <c:v>64.572479999999999</c:v>
                </c:pt>
                <c:pt idx="17157">
                  <c:v>64.577259999999995</c:v>
                </c:pt>
                <c:pt idx="17158">
                  <c:v>64.582039999999992</c:v>
                </c:pt>
                <c:pt idx="17159">
                  <c:v>64.586829999999992</c:v>
                </c:pt>
                <c:pt idx="17160">
                  <c:v>64.591620000000006</c:v>
                </c:pt>
                <c:pt idx="17161">
                  <c:v>64.596410000000006</c:v>
                </c:pt>
                <c:pt idx="17162">
                  <c:v>64.601190000000003</c:v>
                </c:pt>
                <c:pt idx="17163">
                  <c:v>64.605969999999999</c:v>
                </c:pt>
                <c:pt idx="17164">
                  <c:v>64.610759999999999</c:v>
                </c:pt>
                <c:pt idx="17165">
                  <c:v>64.615549999999999</c:v>
                </c:pt>
                <c:pt idx="17166">
                  <c:v>64.620339999999999</c:v>
                </c:pt>
                <c:pt idx="17167">
                  <c:v>64.625119999999995</c:v>
                </c:pt>
                <c:pt idx="17168">
                  <c:v>64.629900000000006</c:v>
                </c:pt>
                <c:pt idx="17169">
                  <c:v>64.634700000000009</c:v>
                </c:pt>
                <c:pt idx="17170">
                  <c:v>64.639480000000006</c:v>
                </c:pt>
                <c:pt idx="17171">
                  <c:v>64.644270000000006</c:v>
                </c:pt>
                <c:pt idx="17172">
                  <c:v>64.649050000000003</c:v>
                </c:pt>
                <c:pt idx="17173">
                  <c:v>64.653840000000002</c:v>
                </c:pt>
                <c:pt idx="17174">
                  <c:v>64.658629999999988</c:v>
                </c:pt>
                <c:pt idx="17175">
                  <c:v>64.663409999999999</c:v>
                </c:pt>
                <c:pt idx="17176">
                  <c:v>64.668199999999999</c:v>
                </c:pt>
                <c:pt idx="17177">
                  <c:v>64.67298000000001</c:v>
                </c:pt>
                <c:pt idx="17178">
                  <c:v>64.677769999999995</c:v>
                </c:pt>
                <c:pt idx="17179">
                  <c:v>64.682559999999995</c:v>
                </c:pt>
                <c:pt idx="17180">
                  <c:v>64.687339999999992</c:v>
                </c:pt>
                <c:pt idx="17181">
                  <c:v>64.692130000000006</c:v>
                </c:pt>
                <c:pt idx="17182">
                  <c:v>64.696920000000006</c:v>
                </c:pt>
                <c:pt idx="17183">
                  <c:v>64.701709999999991</c:v>
                </c:pt>
                <c:pt idx="17184">
                  <c:v>64.706490000000002</c:v>
                </c:pt>
                <c:pt idx="17185">
                  <c:v>64.711269999999999</c:v>
                </c:pt>
                <c:pt idx="17186">
                  <c:v>64.716059999999999</c:v>
                </c:pt>
                <c:pt idx="17187">
                  <c:v>64.720849999999999</c:v>
                </c:pt>
                <c:pt idx="17188">
                  <c:v>64.725639999999999</c:v>
                </c:pt>
                <c:pt idx="17189">
                  <c:v>64.730419999999995</c:v>
                </c:pt>
                <c:pt idx="17190">
                  <c:v>64.735200000000006</c:v>
                </c:pt>
                <c:pt idx="17191">
                  <c:v>64.739989999999992</c:v>
                </c:pt>
                <c:pt idx="17192">
                  <c:v>64.744780000000006</c:v>
                </c:pt>
                <c:pt idx="17193">
                  <c:v>64.749570000000006</c:v>
                </c:pt>
                <c:pt idx="17194">
                  <c:v>64.754350000000002</c:v>
                </c:pt>
                <c:pt idx="17195">
                  <c:v>64.759140000000002</c:v>
                </c:pt>
                <c:pt idx="17196">
                  <c:v>64.763930000000002</c:v>
                </c:pt>
                <c:pt idx="17197">
                  <c:v>64.768709999999999</c:v>
                </c:pt>
                <c:pt idx="17198">
                  <c:v>64.773499999999999</c:v>
                </c:pt>
                <c:pt idx="17199">
                  <c:v>64.778279999999995</c:v>
                </c:pt>
                <c:pt idx="17200">
                  <c:v>64.783069999999995</c:v>
                </c:pt>
                <c:pt idx="17201">
                  <c:v>64.787860000000009</c:v>
                </c:pt>
                <c:pt idx="17202">
                  <c:v>64.792649999999995</c:v>
                </c:pt>
                <c:pt idx="17203">
                  <c:v>64.797430000000006</c:v>
                </c:pt>
                <c:pt idx="17204">
                  <c:v>64.802210000000002</c:v>
                </c:pt>
                <c:pt idx="17205">
                  <c:v>64.807009999999991</c:v>
                </c:pt>
                <c:pt idx="17206">
                  <c:v>64.811789999999988</c:v>
                </c:pt>
                <c:pt idx="17207">
                  <c:v>64.816580000000002</c:v>
                </c:pt>
                <c:pt idx="17208">
                  <c:v>64.821359999999999</c:v>
                </c:pt>
                <c:pt idx="17209">
                  <c:v>64.826149999999998</c:v>
                </c:pt>
                <c:pt idx="17210">
                  <c:v>64.830939999999998</c:v>
                </c:pt>
                <c:pt idx="17211">
                  <c:v>64.835719999999995</c:v>
                </c:pt>
                <c:pt idx="17212">
                  <c:v>64.840510000000009</c:v>
                </c:pt>
                <c:pt idx="17213">
                  <c:v>64.845290000000006</c:v>
                </c:pt>
                <c:pt idx="17214">
                  <c:v>64.850080000000005</c:v>
                </c:pt>
                <c:pt idx="17215">
                  <c:v>64.854869999999991</c:v>
                </c:pt>
                <c:pt idx="17216">
                  <c:v>64.859660000000005</c:v>
                </c:pt>
                <c:pt idx="17217">
                  <c:v>64.864440000000002</c:v>
                </c:pt>
                <c:pt idx="17218">
                  <c:v>64.869230000000002</c:v>
                </c:pt>
                <c:pt idx="17219">
                  <c:v>64.874020000000002</c:v>
                </c:pt>
                <c:pt idx="17220">
                  <c:v>64.878799999999998</c:v>
                </c:pt>
                <c:pt idx="17221">
                  <c:v>64.883589999999998</c:v>
                </c:pt>
                <c:pt idx="17222">
                  <c:v>64.888369999999995</c:v>
                </c:pt>
                <c:pt idx="17223">
                  <c:v>64.893160000000009</c:v>
                </c:pt>
                <c:pt idx="17224">
                  <c:v>64.897949999999994</c:v>
                </c:pt>
                <c:pt idx="17225">
                  <c:v>64.902739999999994</c:v>
                </c:pt>
                <c:pt idx="17226">
                  <c:v>64.907519999999991</c:v>
                </c:pt>
                <c:pt idx="17227">
                  <c:v>64.912300000000002</c:v>
                </c:pt>
                <c:pt idx="17228">
                  <c:v>64.917100000000005</c:v>
                </c:pt>
                <c:pt idx="17229">
                  <c:v>64.921880000000002</c:v>
                </c:pt>
                <c:pt idx="17230">
                  <c:v>64.926670000000001</c:v>
                </c:pt>
                <c:pt idx="17231">
                  <c:v>64.931449999999998</c:v>
                </c:pt>
                <c:pt idx="17232">
                  <c:v>64.936240000000012</c:v>
                </c:pt>
                <c:pt idx="17233">
                  <c:v>64.941029999999998</c:v>
                </c:pt>
                <c:pt idx="17234">
                  <c:v>64.945819999999998</c:v>
                </c:pt>
                <c:pt idx="17235">
                  <c:v>64.950599999999994</c:v>
                </c:pt>
                <c:pt idx="17236">
                  <c:v>64.955390000000008</c:v>
                </c:pt>
                <c:pt idx="17237">
                  <c:v>64.960169999999991</c:v>
                </c:pt>
                <c:pt idx="17238">
                  <c:v>64.964960000000005</c:v>
                </c:pt>
                <c:pt idx="17239">
                  <c:v>64.969750000000005</c:v>
                </c:pt>
                <c:pt idx="17240">
                  <c:v>64.974530000000001</c:v>
                </c:pt>
                <c:pt idx="17241">
                  <c:v>64.979319999999987</c:v>
                </c:pt>
                <c:pt idx="17242">
                  <c:v>64.984110000000001</c:v>
                </c:pt>
                <c:pt idx="17243">
                  <c:v>64.988900000000001</c:v>
                </c:pt>
                <c:pt idx="17244">
                  <c:v>64.993679999999998</c:v>
                </c:pt>
                <c:pt idx="17245">
                  <c:v>64.998469999999998</c:v>
                </c:pt>
                <c:pt idx="17246">
                  <c:v>65.003249999999994</c:v>
                </c:pt>
                <c:pt idx="17247">
                  <c:v>65.008040000000008</c:v>
                </c:pt>
                <c:pt idx="17248">
                  <c:v>65.012829999999994</c:v>
                </c:pt>
                <c:pt idx="17249">
                  <c:v>65.017619999999994</c:v>
                </c:pt>
                <c:pt idx="17250">
                  <c:v>65.02239999999999</c:v>
                </c:pt>
                <c:pt idx="17251">
                  <c:v>65.027190000000004</c:v>
                </c:pt>
                <c:pt idx="17252">
                  <c:v>65.031980000000004</c:v>
                </c:pt>
                <c:pt idx="17253">
                  <c:v>65.036760000000001</c:v>
                </c:pt>
                <c:pt idx="17254">
                  <c:v>65.041550000000001</c:v>
                </c:pt>
                <c:pt idx="17255">
                  <c:v>65.046329999999998</c:v>
                </c:pt>
                <c:pt idx="17256">
                  <c:v>65.051119999999997</c:v>
                </c:pt>
                <c:pt idx="17257">
                  <c:v>65.055909999999997</c:v>
                </c:pt>
                <c:pt idx="17258">
                  <c:v>65.060699999999997</c:v>
                </c:pt>
                <c:pt idx="17259">
                  <c:v>65.065479999999994</c:v>
                </c:pt>
                <c:pt idx="17260">
                  <c:v>65.070269999999994</c:v>
                </c:pt>
                <c:pt idx="17261">
                  <c:v>65.07504999999999</c:v>
                </c:pt>
                <c:pt idx="17262">
                  <c:v>65.079849999999993</c:v>
                </c:pt>
                <c:pt idx="17263">
                  <c:v>65.084630000000004</c:v>
                </c:pt>
                <c:pt idx="17264">
                  <c:v>65.08941999999999</c:v>
                </c:pt>
                <c:pt idx="17265">
                  <c:v>65.094200000000001</c:v>
                </c:pt>
                <c:pt idx="17266">
                  <c:v>65.098990000000001</c:v>
                </c:pt>
                <c:pt idx="17267">
                  <c:v>65.10378</c:v>
                </c:pt>
                <c:pt idx="17268">
                  <c:v>65.10857</c:v>
                </c:pt>
                <c:pt idx="17269">
                  <c:v>65.113349999999997</c:v>
                </c:pt>
                <c:pt idx="17270">
                  <c:v>65.118140000000011</c:v>
                </c:pt>
                <c:pt idx="17271">
                  <c:v>65.122920000000008</c:v>
                </c:pt>
                <c:pt idx="17272">
                  <c:v>65.127719999999997</c:v>
                </c:pt>
                <c:pt idx="17273">
                  <c:v>65.132499999999993</c:v>
                </c:pt>
                <c:pt idx="17274">
                  <c:v>65.137290000000007</c:v>
                </c:pt>
                <c:pt idx="17275">
                  <c:v>65.14206999999999</c:v>
                </c:pt>
                <c:pt idx="17276">
                  <c:v>65.146860000000004</c:v>
                </c:pt>
                <c:pt idx="17277">
                  <c:v>65.151650000000004</c:v>
                </c:pt>
                <c:pt idx="17278">
                  <c:v>65.156439999999989</c:v>
                </c:pt>
                <c:pt idx="17279">
                  <c:v>65.16122</c:v>
                </c:pt>
                <c:pt idx="17280">
                  <c:v>65.16601</c:v>
                </c:pt>
                <c:pt idx="17281">
                  <c:v>65.170790000000011</c:v>
                </c:pt>
                <c:pt idx="17282">
                  <c:v>65.175579999999997</c:v>
                </c:pt>
                <c:pt idx="17283">
                  <c:v>65.180369999999996</c:v>
                </c:pt>
                <c:pt idx="17284">
                  <c:v>65.185149999999993</c:v>
                </c:pt>
                <c:pt idx="17285">
                  <c:v>65.189940000000007</c:v>
                </c:pt>
                <c:pt idx="17286">
                  <c:v>65.194730000000007</c:v>
                </c:pt>
                <c:pt idx="17287">
                  <c:v>65.199519999999993</c:v>
                </c:pt>
                <c:pt idx="17288">
                  <c:v>65.204300000000003</c:v>
                </c:pt>
                <c:pt idx="17289">
                  <c:v>65.209090000000003</c:v>
                </c:pt>
                <c:pt idx="17290">
                  <c:v>65.21387</c:v>
                </c:pt>
                <c:pt idx="17291">
                  <c:v>65.21866</c:v>
                </c:pt>
                <c:pt idx="17292">
                  <c:v>65.22345</c:v>
                </c:pt>
                <c:pt idx="17293">
                  <c:v>65.228240000000014</c:v>
                </c:pt>
                <c:pt idx="17294">
                  <c:v>65.233029999999999</c:v>
                </c:pt>
                <c:pt idx="17295">
                  <c:v>65.237809999999996</c:v>
                </c:pt>
                <c:pt idx="17296">
                  <c:v>65.242599999999996</c:v>
                </c:pt>
                <c:pt idx="17297">
                  <c:v>65.247389999999996</c:v>
                </c:pt>
                <c:pt idx="17298">
                  <c:v>65.25218000000001</c:v>
                </c:pt>
                <c:pt idx="17299">
                  <c:v>65.256960000000007</c:v>
                </c:pt>
                <c:pt idx="17300">
                  <c:v>65.261749999999992</c:v>
                </c:pt>
                <c:pt idx="17301">
                  <c:v>65.266530000000003</c:v>
                </c:pt>
                <c:pt idx="17302">
                  <c:v>65.271330000000006</c:v>
                </c:pt>
                <c:pt idx="17303">
                  <c:v>65.276110000000003</c:v>
                </c:pt>
                <c:pt idx="17304">
                  <c:v>65.280900000000003</c:v>
                </c:pt>
                <c:pt idx="17305">
                  <c:v>65.285679999999999</c:v>
                </c:pt>
                <c:pt idx="17306">
                  <c:v>65.290469999999999</c:v>
                </c:pt>
                <c:pt idx="17307">
                  <c:v>65.295259999999999</c:v>
                </c:pt>
                <c:pt idx="17308">
                  <c:v>65.300049999999999</c:v>
                </c:pt>
                <c:pt idx="17309">
                  <c:v>65.304829999999995</c:v>
                </c:pt>
                <c:pt idx="17310">
                  <c:v>65.309619999999995</c:v>
                </c:pt>
                <c:pt idx="17311">
                  <c:v>65.314399999999992</c:v>
                </c:pt>
                <c:pt idx="17312">
                  <c:v>65.319199999999995</c:v>
                </c:pt>
                <c:pt idx="17313">
                  <c:v>65.323980000000006</c:v>
                </c:pt>
                <c:pt idx="17314">
                  <c:v>65.328769999999992</c:v>
                </c:pt>
                <c:pt idx="17315">
                  <c:v>65.333550000000002</c:v>
                </c:pt>
                <c:pt idx="17316">
                  <c:v>65.338339999999988</c:v>
                </c:pt>
                <c:pt idx="17317">
                  <c:v>65.343130000000002</c:v>
                </c:pt>
                <c:pt idx="17318">
                  <c:v>65.347920000000002</c:v>
                </c:pt>
                <c:pt idx="17319">
                  <c:v>65.352699999999999</c:v>
                </c:pt>
                <c:pt idx="17320">
                  <c:v>65.357489999999999</c:v>
                </c:pt>
                <c:pt idx="17321">
                  <c:v>65.362269999999995</c:v>
                </c:pt>
                <c:pt idx="17322">
                  <c:v>65.367069999999998</c:v>
                </c:pt>
                <c:pt idx="17323">
                  <c:v>65.371859999999998</c:v>
                </c:pt>
                <c:pt idx="17324">
                  <c:v>65.376639999999995</c:v>
                </c:pt>
                <c:pt idx="17325">
                  <c:v>65.381430000000009</c:v>
                </c:pt>
                <c:pt idx="17326">
                  <c:v>65.386210000000005</c:v>
                </c:pt>
                <c:pt idx="17327">
                  <c:v>65.391000000000005</c:v>
                </c:pt>
                <c:pt idx="17328">
                  <c:v>65.395789999999991</c:v>
                </c:pt>
                <c:pt idx="17329">
                  <c:v>65.400580000000005</c:v>
                </c:pt>
                <c:pt idx="17330">
                  <c:v>65.405360000000002</c:v>
                </c:pt>
                <c:pt idx="17331">
                  <c:v>65.410150000000002</c:v>
                </c:pt>
                <c:pt idx="17332">
                  <c:v>65.414940000000001</c:v>
                </c:pt>
                <c:pt idx="17333">
                  <c:v>65.419730000000001</c:v>
                </c:pt>
                <c:pt idx="17334">
                  <c:v>65.424510000000012</c:v>
                </c:pt>
                <c:pt idx="17335">
                  <c:v>65.429299999999998</c:v>
                </c:pt>
                <c:pt idx="17336">
                  <c:v>65.434089999999998</c:v>
                </c:pt>
                <c:pt idx="17337">
                  <c:v>65.438869999999994</c:v>
                </c:pt>
                <c:pt idx="17338">
                  <c:v>65.443659999999994</c:v>
                </c:pt>
                <c:pt idx="17339">
                  <c:v>65.448450000000008</c:v>
                </c:pt>
                <c:pt idx="17340">
                  <c:v>65.453239999999994</c:v>
                </c:pt>
                <c:pt idx="17341">
                  <c:v>65.458020000000005</c:v>
                </c:pt>
                <c:pt idx="17342">
                  <c:v>65.46280999999999</c:v>
                </c:pt>
                <c:pt idx="17343">
                  <c:v>65.467600000000004</c:v>
                </c:pt>
                <c:pt idx="17344">
                  <c:v>65.472390000000004</c:v>
                </c:pt>
                <c:pt idx="17345">
                  <c:v>65.477170000000001</c:v>
                </c:pt>
                <c:pt idx="17346">
                  <c:v>65.481960000000001</c:v>
                </c:pt>
                <c:pt idx="17347">
                  <c:v>65.486750000000001</c:v>
                </c:pt>
                <c:pt idx="17348">
                  <c:v>65.491530000000012</c:v>
                </c:pt>
                <c:pt idx="17349">
                  <c:v>65.49633</c:v>
                </c:pt>
                <c:pt idx="17350">
                  <c:v>65.501109999999997</c:v>
                </c:pt>
                <c:pt idx="17351">
                  <c:v>65.505900000000011</c:v>
                </c:pt>
                <c:pt idx="17352">
                  <c:v>65.510680000000008</c:v>
                </c:pt>
                <c:pt idx="17353">
                  <c:v>65.515470000000008</c:v>
                </c:pt>
                <c:pt idx="17354">
                  <c:v>65.520259999999993</c:v>
                </c:pt>
                <c:pt idx="17355">
                  <c:v>65.525050000000007</c:v>
                </c:pt>
                <c:pt idx="17356">
                  <c:v>65.529830000000004</c:v>
                </c:pt>
                <c:pt idx="17357">
                  <c:v>65.534620000000004</c:v>
                </c:pt>
                <c:pt idx="17358">
                  <c:v>65.539410000000004</c:v>
                </c:pt>
                <c:pt idx="17359">
                  <c:v>65.544200000000004</c:v>
                </c:pt>
                <c:pt idx="17360">
                  <c:v>65.548990000000003</c:v>
                </c:pt>
                <c:pt idx="17361">
                  <c:v>65.55377</c:v>
                </c:pt>
                <c:pt idx="17362">
                  <c:v>65.55856</c:v>
                </c:pt>
                <c:pt idx="17363">
                  <c:v>65.563339999999997</c:v>
                </c:pt>
                <c:pt idx="17364">
                  <c:v>65.568129999999996</c:v>
                </c:pt>
                <c:pt idx="17365">
                  <c:v>65.572920000000011</c:v>
                </c:pt>
                <c:pt idx="17366">
                  <c:v>65.577709999999996</c:v>
                </c:pt>
                <c:pt idx="17367">
                  <c:v>65.582499999999996</c:v>
                </c:pt>
                <c:pt idx="17368">
                  <c:v>65.587279999999993</c:v>
                </c:pt>
                <c:pt idx="17369">
                  <c:v>65.592070000000007</c:v>
                </c:pt>
                <c:pt idx="17370">
                  <c:v>65.596860000000007</c:v>
                </c:pt>
                <c:pt idx="17371">
                  <c:v>65.601649999999992</c:v>
                </c:pt>
                <c:pt idx="17372">
                  <c:v>65.606440000000006</c:v>
                </c:pt>
                <c:pt idx="17373">
                  <c:v>65.611220000000003</c:v>
                </c:pt>
                <c:pt idx="17374">
                  <c:v>65.616010000000003</c:v>
                </c:pt>
                <c:pt idx="17375">
                  <c:v>65.62079</c:v>
                </c:pt>
                <c:pt idx="17376">
                  <c:v>65.625590000000003</c:v>
                </c:pt>
                <c:pt idx="17377">
                  <c:v>65.630369999999999</c:v>
                </c:pt>
                <c:pt idx="17378">
                  <c:v>65.635159999999999</c:v>
                </c:pt>
                <c:pt idx="17379">
                  <c:v>65.639949999999999</c:v>
                </c:pt>
                <c:pt idx="17380">
                  <c:v>65.644729999999996</c:v>
                </c:pt>
                <c:pt idx="17381">
                  <c:v>65.64952000000001</c:v>
                </c:pt>
                <c:pt idx="17382">
                  <c:v>65.654309999999995</c:v>
                </c:pt>
                <c:pt idx="17383">
                  <c:v>65.659099999999995</c:v>
                </c:pt>
                <c:pt idx="17384">
                  <c:v>65.663879999999992</c:v>
                </c:pt>
                <c:pt idx="17385">
                  <c:v>65.668669999999992</c:v>
                </c:pt>
                <c:pt idx="17386">
                  <c:v>65.673460000000006</c:v>
                </c:pt>
                <c:pt idx="17387">
                  <c:v>65.678249999999991</c:v>
                </c:pt>
                <c:pt idx="17388">
                  <c:v>65.683039999999991</c:v>
                </c:pt>
                <c:pt idx="17389">
                  <c:v>65.687819999999988</c:v>
                </c:pt>
                <c:pt idx="17390">
                  <c:v>65.692610000000002</c:v>
                </c:pt>
                <c:pt idx="17391">
                  <c:v>65.697400000000002</c:v>
                </c:pt>
                <c:pt idx="17392">
                  <c:v>65.702189999999987</c:v>
                </c:pt>
                <c:pt idx="17393">
                  <c:v>65.706980000000001</c:v>
                </c:pt>
                <c:pt idx="17394">
                  <c:v>65.711759999999998</c:v>
                </c:pt>
                <c:pt idx="17395">
                  <c:v>65.716549999999998</c:v>
                </c:pt>
                <c:pt idx="17396">
                  <c:v>65.721329999999995</c:v>
                </c:pt>
                <c:pt idx="17397">
                  <c:v>65.726119999999995</c:v>
                </c:pt>
                <c:pt idx="17398">
                  <c:v>65.730910000000009</c:v>
                </c:pt>
                <c:pt idx="17399">
                  <c:v>65.735699999999994</c:v>
                </c:pt>
                <c:pt idx="17400">
                  <c:v>65.740489999999994</c:v>
                </c:pt>
                <c:pt idx="17401">
                  <c:v>65.745269999999991</c:v>
                </c:pt>
                <c:pt idx="17402">
                  <c:v>65.750060000000005</c:v>
                </c:pt>
                <c:pt idx="17403">
                  <c:v>65.754850000000005</c:v>
                </c:pt>
                <c:pt idx="17404">
                  <c:v>65.75963999999999</c:v>
                </c:pt>
                <c:pt idx="17405">
                  <c:v>65.764430000000004</c:v>
                </c:pt>
                <c:pt idx="17406">
                  <c:v>65.769210000000001</c:v>
                </c:pt>
                <c:pt idx="17407">
                  <c:v>65.774000000000001</c:v>
                </c:pt>
                <c:pt idx="17408">
                  <c:v>65.778790000000001</c:v>
                </c:pt>
                <c:pt idx="17409">
                  <c:v>65.783580000000001</c:v>
                </c:pt>
                <c:pt idx="17410">
                  <c:v>65.78837</c:v>
                </c:pt>
                <c:pt idx="17411">
                  <c:v>65.793149999999997</c:v>
                </c:pt>
                <c:pt idx="17412">
                  <c:v>65.797939999999997</c:v>
                </c:pt>
                <c:pt idx="17413">
                  <c:v>65.802729999999997</c:v>
                </c:pt>
                <c:pt idx="17414">
                  <c:v>65.807509999999994</c:v>
                </c:pt>
                <c:pt idx="17415">
                  <c:v>65.812300000000008</c:v>
                </c:pt>
                <c:pt idx="17416">
                  <c:v>65.817089999999993</c:v>
                </c:pt>
                <c:pt idx="17417">
                  <c:v>65.821879999999993</c:v>
                </c:pt>
                <c:pt idx="17418">
                  <c:v>65.826670000000007</c:v>
                </c:pt>
                <c:pt idx="17419">
                  <c:v>65.831450000000004</c:v>
                </c:pt>
                <c:pt idx="17420">
                  <c:v>65.836240000000004</c:v>
                </c:pt>
                <c:pt idx="17421">
                  <c:v>65.841029999999989</c:v>
                </c:pt>
                <c:pt idx="17422">
                  <c:v>65.845820000000003</c:v>
                </c:pt>
                <c:pt idx="17423">
                  <c:v>65.850610000000003</c:v>
                </c:pt>
                <c:pt idx="17424">
                  <c:v>65.85539</c:v>
                </c:pt>
                <c:pt idx="17425">
                  <c:v>65.86018</c:v>
                </c:pt>
                <c:pt idx="17426">
                  <c:v>65.86497</c:v>
                </c:pt>
                <c:pt idx="17427">
                  <c:v>65.869759999999999</c:v>
                </c:pt>
                <c:pt idx="17428">
                  <c:v>65.874549999999999</c:v>
                </c:pt>
                <c:pt idx="17429">
                  <c:v>65.879329999999996</c:v>
                </c:pt>
                <c:pt idx="17430">
                  <c:v>65.88412000000001</c:v>
                </c:pt>
                <c:pt idx="17431">
                  <c:v>65.888909999999996</c:v>
                </c:pt>
                <c:pt idx="17432">
                  <c:v>65.893690000000007</c:v>
                </c:pt>
                <c:pt idx="17433">
                  <c:v>65.89849000000001</c:v>
                </c:pt>
                <c:pt idx="17434">
                  <c:v>65.903270000000006</c:v>
                </c:pt>
                <c:pt idx="17435">
                  <c:v>65.908060000000006</c:v>
                </c:pt>
                <c:pt idx="17436">
                  <c:v>65.912849999999992</c:v>
                </c:pt>
                <c:pt idx="17437">
                  <c:v>65.917630000000003</c:v>
                </c:pt>
                <c:pt idx="17438">
                  <c:v>65.922420000000002</c:v>
                </c:pt>
                <c:pt idx="17439">
                  <c:v>65.927210000000002</c:v>
                </c:pt>
                <c:pt idx="17440">
                  <c:v>65.932000000000002</c:v>
                </c:pt>
                <c:pt idx="17441">
                  <c:v>65.936790000000002</c:v>
                </c:pt>
                <c:pt idx="17442">
                  <c:v>65.941569999999999</c:v>
                </c:pt>
                <c:pt idx="17443">
                  <c:v>65.946359999999999</c:v>
                </c:pt>
                <c:pt idx="17444">
                  <c:v>65.951149999999998</c:v>
                </c:pt>
                <c:pt idx="17445">
                  <c:v>65.955939999999998</c:v>
                </c:pt>
                <c:pt idx="17446">
                  <c:v>65.960729999999998</c:v>
                </c:pt>
                <c:pt idx="17447">
                  <c:v>65.965519999999998</c:v>
                </c:pt>
                <c:pt idx="17448">
                  <c:v>65.970299999999995</c:v>
                </c:pt>
                <c:pt idx="17449">
                  <c:v>65.975089999999994</c:v>
                </c:pt>
                <c:pt idx="17450">
                  <c:v>65.979880000000009</c:v>
                </c:pt>
                <c:pt idx="17451">
                  <c:v>65.984669999999994</c:v>
                </c:pt>
                <c:pt idx="17452">
                  <c:v>65.989459999999994</c:v>
                </c:pt>
                <c:pt idx="17453">
                  <c:v>65.994239999999991</c:v>
                </c:pt>
                <c:pt idx="17454">
                  <c:v>65.999030000000005</c:v>
                </c:pt>
                <c:pt idx="17455">
                  <c:v>66.003820000000005</c:v>
                </c:pt>
                <c:pt idx="17456">
                  <c:v>66.00860999999999</c:v>
                </c:pt>
                <c:pt idx="17457">
                  <c:v>66.013400000000004</c:v>
                </c:pt>
                <c:pt idx="17458">
                  <c:v>66.018190000000004</c:v>
                </c:pt>
                <c:pt idx="17459">
                  <c:v>66.022970000000001</c:v>
                </c:pt>
                <c:pt idx="17460">
                  <c:v>66.027760000000001</c:v>
                </c:pt>
                <c:pt idx="17461">
                  <c:v>66.032550000000001</c:v>
                </c:pt>
                <c:pt idx="17462">
                  <c:v>66.037330000000011</c:v>
                </c:pt>
                <c:pt idx="17463">
                  <c:v>66.04213</c:v>
                </c:pt>
                <c:pt idx="17464">
                  <c:v>66.04692</c:v>
                </c:pt>
                <c:pt idx="17465">
                  <c:v>66.051700000000011</c:v>
                </c:pt>
                <c:pt idx="17466">
                  <c:v>66.056489999999997</c:v>
                </c:pt>
                <c:pt idx="17467">
                  <c:v>66.061270000000007</c:v>
                </c:pt>
                <c:pt idx="17468">
                  <c:v>66.066059999999993</c:v>
                </c:pt>
                <c:pt idx="17469">
                  <c:v>66.070850000000007</c:v>
                </c:pt>
                <c:pt idx="17470">
                  <c:v>66.075640000000007</c:v>
                </c:pt>
                <c:pt idx="17471">
                  <c:v>66.080429999999993</c:v>
                </c:pt>
                <c:pt idx="17472">
                  <c:v>66.085220000000007</c:v>
                </c:pt>
                <c:pt idx="17473">
                  <c:v>66.089999999999989</c:v>
                </c:pt>
                <c:pt idx="17474">
                  <c:v>66.094790000000003</c:v>
                </c:pt>
                <c:pt idx="17475">
                  <c:v>66.099580000000003</c:v>
                </c:pt>
                <c:pt idx="17476">
                  <c:v>66.104369999999989</c:v>
                </c:pt>
                <c:pt idx="17477">
                  <c:v>66.109160000000003</c:v>
                </c:pt>
                <c:pt idx="17478">
                  <c:v>66.113950000000003</c:v>
                </c:pt>
                <c:pt idx="17479">
                  <c:v>66.118729999999999</c:v>
                </c:pt>
                <c:pt idx="17480">
                  <c:v>66.123519999999999</c:v>
                </c:pt>
                <c:pt idx="17481">
                  <c:v>66.128309999999999</c:v>
                </c:pt>
                <c:pt idx="17482">
                  <c:v>66.133099999999999</c:v>
                </c:pt>
                <c:pt idx="17483">
                  <c:v>66.137889999999999</c:v>
                </c:pt>
                <c:pt idx="17484">
                  <c:v>66.142679999999999</c:v>
                </c:pt>
                <c:pt idx="17485">
                  <c:v>66.147460000000009</c:v>
                </c:pt>
                <c:pt idx="17486">
                  <c:v>66.152249999999995</c:v>
                </c:pt>
                <c:pt idx="17487">
                  <c:v>66.157039999999995</c:v>
                </c:pt>
                <c:pt idx="17488">
                  <c:v>66.161830000000009</c:v>
                </c:pt>
                <c:pt idx="17489">
                  <c:v>66.166619999999995</c:v>
                </c:pt>
                <c:pt idx="17490">
                  <c:v>66.171409999999995</c:v>
                </c:pt>
                <c:pt idx="17491">
                  <c:v>66.176189999999991</c:v>
                </c:pt>
                <c:pt idx="17492">
                  <c:v>66.180980000000005</c:v>
                </c:pt>
                <c:pt idx="17493">
                  <c:v>66.185770000000005</c:v>
                </c:pt>
                <c:pt idx="17494">
                  <c:v>66.190559999999991</c:v>
                </c:pt>
                <c:pt idx="17495">
                  <c:v>66.195350000000005</c:v>
                </c:pt>
                <c:pt idx="17496">
                  <c:v>66.200140000000005</c:v>
                </c:pt>
                <c:pt idx="17497">
                  <c:v>66.204920000000001</c:v>
                </c:pt>
                <c:pt idx="17498">
                  <c:v>66.209710000000001</c:v>
                </c:pt>
                <c:pt idx="17499">
                  <c:v>66.214500000000001</c:v>
                </c:pt>
                <c:pt idx="17500">
                  <c:v>66.219290000000001</c:v>
                </c:pt>
                <c:pt idx="17501">
                  <c:v>66.224080000000001</c:v>
                </c:pt>
                <c:pt idx="17502">
                  <c:v>66.228870000000001</c:v>
                </c:pt>
                <c:pt idx="17503">
                  <c:v>66.233650000000011</c:v>
                </c:pt>
                <c:pt idx="17504">
                  <c:v>66.238439999999997</c:v>
                </c:pt>
                <c:pt idx="17505">
                  <c:v>66.243229999999997</c:v>
                </c:pt>
                <c:pt idx="17506">
                  <c:v>66.248009999999994</c:v>
                </c:pt>
                <c:pt idx="17507">
                  <c:v>66.252809999999997</c:v>
                </c:pt>
                <c:pt idx="17508">
                  <c:v>66.257599999999996</c:v>
                </c:pt>
                <c:pt idx="17509">
                  <c:v>66.262379999999993</c:v>
                </c:pt>
                <c:pt idx="17510">
                  <c:v>66.267170000000007</c:v>
                </c:pt>
                <c:pt idx="17511">
                  <c:v>66.271960000000007</c:v>
                </c:pt>
                <c:pt idx="17512">
                  <c:v>66.276740000000004</c:v>
                </c:pt>
                <c:pt idx="17513">
                  <c:v>66.281530000000004</c:v>
                </c:pt>
                <c:pt idx="17514">
                  <c:v>66.286330000000007</c:v>
                </c:pt>
                <c:pt idx="17515">
                  <c:v>66.291110000000003</c:v>
                </c:pt>
                <c:pt idx="17516">
                  <c:v>66.295900000000003</c:v>
                </c:pt>
                <c:pt idx="17517">
                  <c:v>66.300689999999989</c:v>
                </c:pt>
                <c:pt idx="17518">
                  <c:v>66.305480000000003</c:v>
                </c:pt>
                <c:pt idx="17519">
                  <c:v>66.31026</c:v>
                </c:pt>
                <c:pt idx="17520">
                  <c:v>66.315049999999999</c:v>
                </c:pt>
                <c:pt idx="17521">
                  <c:v>66.319850000000002</c:v>
                </c:pt>
                <c:pt idx="17522">
                  <c:v>66.324629999999999</c:v>
                </c:pt>
                <c:pt idx="17523">
                  <c:v>66.329419999999999</c:v>
                </c:pt>
                <c:pt idx="17524">
                  <c:v>66.334209999999999</c:v>
                </c:pt>
                <c:pt idx="17525">
                  <c:v>66.338989999999995</c:v>
                </c:pt>
                <c:pt idx="17526">
                  <c:v>66.34378000000001</c:v>
                </c:pt>
                <c:pt idx="17527">
                  <c:v>66.348579999999998</c:v>
                </c:pt>
                <c:pt idx="17528">
                  <c:v>66.353359999999995</c:v>
                </c:pt>
                <c:pt idx="17529">
                  <c:v>66.358150000000009</c:v>
                </c:pt>
                <c:pt idx="17530">
                  <c:v>66.362939999999995</c:v>
                </c:pt>
                <c:pt idx="17531">
                  <c:v>66.367729999999995</c:v>
                </c:pt>
                <c:pt idx="17532">
                  <c:v>66.372509999999991</c:v>
                </c:pt>
                <c:pt idx="17533">
                  <c:v>66.377300000000005</c:v>
                </c:pt>
                <c:pt idx="17534">
                  <c:v>66.382099999999994</c:v>
                </c:pt>
                <c:pt idx="17535">
                  <c:v>66.386879999999991</c:v>
                </c:pt>
                <c:pt idx="17536">
                  <c:v>66.391670000000005</c:v>
                </c:pt>
                <c:pt idx="17537">
                  <c:v>66.396460000000005</c:v>
                </c:pt>
                <c:pt idx="17538">
                  <c:v>66.401240000000001</c:v>
                </c:pt>
                <c:pt idx="17539">
                  <c:v>66.406030000000001</c:v>
                </c:pt>
                <c:pt idx="17540">
                  <c:v>66.410820000000001</c:v>
                </c:pt>
                <c:pt idx="17541">
                  <c:v>66.41561999999999</c:v>
                </c:pt>
                <c:pt idx="17542">
                  <c:v>66.420400000000001</c:v>
                </c:pt>
                <c:pt idx="17543">
                  <c:v>66.425190000000001</c:v>
                </c:pt>
                <c:pt idx="17544">
                  <c:v>66.42998</c:v>
                </c:pt>
                <c:pt idx="17545">
                  <c:v>66.434759999999997</c:v>
                </c:pt>
                <c:pt idx="17546">
                  <c:v>66.439549999999997</c:v>
                </c:pt>
                <c:pt idx="17547">
                  <c:v>66.444340000000011</c:v>
                </c:pt>
                <c:pt idx="17548">
                  <c:v>66.44914</c:v>
                </c:pt>
                <c:pt idx="17549">
                  <c:v>66.453919999999997</c:v>
                </c:pt>
                <c:pt idx="17550">
                  <c:v>66.458710000000011</c:v>
                </c:pt>
                <c:pt idx="17551">
                  <c:v>66.463499999999996</c:v>
                </c:pt>
                <c:pt idx="17552">
                  <c:v>66.468280000000007</c:v>
                </c:pt>
                <c:pt idx="17553">
                  <c:v>66.473069999999993</c:v>
                </c:pt>
                <c:pt idx="17554">
                  <c:v>66.477859999999993</c:v>
                </c:pt>
                <c:pt idx="17555">
                  <c:v>66.482659999999996</c:v>
                </c:pt>
                <c:pt idx="17556">
                  <c:v>66.487439999999992</c:v>
                </c:pt>
                <c:pt idx="17557">
                  <c:v>66.492230000000006</c:v>
                </c:pt>
                <c:pt idx="17558">
                  <c:v>66.497020000000006</c:v>
                </c:pt>
                <c:pt idx="17559">
                  <c:v>66.501800000000003</c:v>
                </c:pt>
                <c:pt idx="17560">
                  <c:v>66.506590000000003</c:v>
                </c:pt>
                <c:pt idx="17561">
                  <c:v>66.511390000000006</c:v>
                </c:pt>
                <c:pt idx="17562">
                  <c:v>66.516179999999991</c:v>
                </c:pt>
                <c:pt idx="17563">
                  <c:v>66.520960000000002</c:v>
                </c:pt>
                <c:pt idx="17564">
                  <c:v>66.525749999999988</c:v>
                </c:pt>
                <c:pt idx="17565">
                  <c:v>66.530540000000002</c:v>
                </c:pt>
                <c:pt idx="17566">
                  <c:v>66.535330000000002</c:v>
                </c:pt>
                <c:pt idx="17567">
                  <c:v>66.540109999999999</c:v>
                </c:pt>
                <c:pt idx="17568">
                  <c:v>66.544910000000002</c:v>
                </c:pt>
                <c:pt idx="17569">
                  <c:v>66.549700000000001</c:v>
                </c:pt>
                <c:pt idx="17570">
                  <c:v>66.554479999999998</c:v>
                </c:pt>
                <c:pt idx="17571">
                  <c:v>66.559269999999998</c:v>
                </c:pt>
                <c:pt idx="17572">
                  <c:v>66.564059999999998</c:v>
                </c:pt>
                <c:pt idx="17573">
                  <c:v>66.568849999999998</c:v>
                </c:pt>
                <c:pt idx="17574">
                  <c:v>66.573629999999994</c:v>
                </c:pt>
                <c:pt idx="17575">
                  <c:v>66.578429999999997</c:v>
                </c:pt>
                <c:pt idx="17576">
                  <c:v>66.583219999999997</c:v>
                </c:pt>
                <c:pt idx="17577">
                  <c:v>66.588009999999997</c:v>
                </c:pt>
                <c:pt idx="17578">
                  <c:v>66.592789999999994</c:v>
                </c:pt>
                <c:pt idx="17579">
                  <c:v>66.597580000000008</c:v>
                </c:pt>
                <c:pt idx="17580">
                  <c:v>66.602369999999993</c:v>
                </c:pt>
                <c:pt idx="17581">
                  <c:v>66.607159999999993</c:v>
                </c:pt>
                <c:pt idx="17582">
                  <c:v>66.611950000000007</c:v>
                </c:pt>
                <c:pt idx="17583">
                  <c:v>66.616739999999993</c:v>
                </c:pt>
                <c:pt idx="17584">
                  <c:v>66.621529999999993</c:v>
                </c:pt>
                <c:pt idx="17585">
                  <c:v>66.626309999999989</c:v>
                </c:pt>
                <c:pt idx="17586">
                  <c:v>66.631100000000004</c:v>
                </c:pt>
                <c:pt idx="17587">
                  <c:v>66.635890000000003</c:v>
                </c:pt>
                <c:pt idx="17588">
                  <c:v>66.640679999999989</c:v>
                </c:pt>
                <c:pt idx="17589">
                  <c:v>66.645470000000003</c:v>
                </c:pt>
                <c:pt idx="17590">
                  <c:v>66.650260000000003</c:v>
                </c:pt>
                <c:pt idx="17591">
                  <c:v>66.655049999999989</c:v>
                </c:pt>
                <c:pt idx="17592">
                  <c:v>66.659840000000003</c:v>
                </c:pt>
                <c:pt idx="17593">
                  <c:v>66.664619999999999</c:v>
                </c:pt>
                <c:pt idx="17594">
                  <c:v>66.669409999999999</c:v>
                </c:pt>
                <c:pt idx="17595">
                  <c:v>66.674199999999999</c:v>
                </c:pt>
                <c:pt idx="17596">
                  <c:v>66.678989999999999</c:v>
                </c:pt>
                <c:pt idx="17597">
                  <c:v>66.683779999999999</c:v>
                </c:pt>
                <c:pt idx="17598">
                  <c:v>66.688569999999999</c:v>
                </c:pt>
                <c:pt idx="17599">
                  <c:v>66.693359999999998</c:v>
                </c:pt>
                <c:pt idx="17600">
                  <c:v>66.698149999999998</c:v>
                </c:pt>
                <c:pt idx="17601">
                  <c:v>66.702929999999995</c:v>
                </c:pt>
                <c:pt idx="17602">
                  <c:v>66.707719999999995</c:v>
                </c:pt>
                <c:pt idx="17603">
                  <c:v>66.712510000000009</c:v>
                </c:pt>
                <c:pt idx="17604">
                  <c:v>66.717299999999994</c:v>
                </c:pt>
                <c:pt idx="17605">
                  <c:v>66.722089999999994</c:v>
                </c:pt>
                <c:pt idx="17606">
                  <c:v>66.726880000000008</c:v>
                </c:pt>
                <c:pt idx="17607">
                  <c:v>66.731670000000008</c:v>
                </c:pt>
                <c:pt idx="17608">
                  <c:v>66.736459999999994</c:v>
                </c:pt>
                <c:pt idx="17609">
                  <c:v>66.741250000000008</c:v>
                </c:pt>
                <c:pt idx="17610">
                  <c:v>66.746030000000005</c:v>
                </c:pt>
                <c:pt idx="17611">
                  <c:v>66.750820000000004</c:v>
                </c:pt>
                <c:pt idx="17612">
                  <c:v>66.755620000000008</c:v>
                </c:pt>
                <c:pt idx="17613">
                  <c:v>66.760410000000007</c:v>
                </c:pt>
                <c:pt idx="17614">
                  <c:v>66.765190000000004</c:v>
                </c:pt>
                <c:pt idx="17615">
                  <c:v>66.769980000000004</c:v>
                </c:pt>
                <c:pt idx="17616">
                  <c:v>66.774770000000004</c:v>
                </c:pt>
                <c:pt idx="17617">
                  <c:v>66.779560000000004</c:v>
                </c:pt>
                <c:pt idx="17618">
                  <c:v>66.78434</c:v>
                </c:pt>
                <c:pt idx="17619">
                  <c:v>66.789140000000003</c:v>
                </c:pt>
                <c:pt idx="17620">
                  <c:v>66.793930000000003</c:v>
                </c:pt>
                <c:pt idx="17621">
                  <c:v>66.798720000000003</c:v>
                </c:pt>
                <c:pt idx="17622">
                  <c:v>66.8035</c:v>
                </c:pt>
                <c:pt idx="17623">
                  <c:v>66.80829</c:v>
                </c:pt>
                <c:pt idx="17624">
                  <c:v>66.813079999999999</c:v>
                </c:pt>
                <c:pt idx="17625">
                  <c:v>66.817869999999999</c:v>
                </c:pt>
                <c:pt idx="17626">
                  <c:v>66.822659999999999</c:v>
                </c:pt>
                <c:pt idx="17627">
                  <c:v>66.827449999999999</c:v>
                </c:pt>
                <c:pt idx="17628">
                  <c:v>66.832239999999999</c:v>
                </c:pt>
                <c:pt idx="17629">
                  <c:v>66.837029999999999</c:v>
                </c:pt>
                <c:pt idx="17630">
                  <c:v>66.841819999999998</c:v>
                </c:pt>
                <c:pt idx="17631">
                  <c:v>66.846600000000009</c:v>
                </c:pt>
                <c:pt idx="17632">
                  <c:v>66.851389999999995</c:v>
                </c:pt>
                <c:pt idx="17633">
                  <c:v>66.856179999999995</c:v>
                </c:pt>
                <c:pt idx="17634">
                  <c:v>66.860970000000009</c:v>
                </c:pt>
                <c:pt idx="17635">
                  <c:v>66.865759999999995</c:v>
                </c:pt>
                <c:pt idx="17636">
                  <c:v>66.870549999999994</c:v>
                </c:pt>
                <c:pt idx="17637">
                  <c:v>66.875340000000008</c:v>
                </c:pt>
                <c:pt idx="17638">
                  <c:v>66.880129999999994</c:v>
                </c:pt>
                <c:pt idx="17639">
                  <c:v>66.884919999999994</c:v>
                </c:pt>
                <c:pt idx="17640">
                  <c:v>66.889699999999991</c:v>
                </c:pt>
                <c:pt idx="17641">
                  <c:v>66.894490000000005</c:v>
                </c:pt>
                <c:pt idx="17642">
                  <c:v>66.899280000000005</c:v>
                </c:pt>
                <c:pt idx="17643">
                  <c:v>66.904080000000008</c:v>
                </c:pt>
                <c:pt idx="17644">
                  <c:v>66.908869999999993</c:v>
                </c:pt>
                <c:pt idx="17645">
                  <c:v>66.913650000000004</c:v>
                </c:pt>
                <c:pt idx="17646">
                  <c:v>66.91843999999999</c:v>
                </c:pt>
                <c:pt idx="17647">
                  <c:v>66.923230000000004</c:v>
                </c:pt>
                <c:pt idx="17648">
                  <c:v>66.928020000000004</c:v>
                </c:pt>
                <c:pt idx="17649">
                  <c:v>66.932809999999989</c:v>
                </c:pt>
                <c:pt idx="17650">
                  <c:v>66.937600000000003</c:v>
                </c:pt>
                <c:pt idx="17651">
                  <c:v>66.942390000000003</c:v>
                </c:pt>
                <c:pt idx="17652">
                  <c:v>66.947179999999989</c:v>
                </c:pt>
                <c:pt idx="17653">
                  <c:v>66.951970000000003</c:v>
                </c:pt>
                <c:pt idx="17654">
                  <c:v>66.956760000000003</c:v>
                </c:pt>
                <c:pt idx="17655">
                  <c:v>66.961539999999999</c:v>
                </c:pt>
                <c:pt idx="17656">
                  <c:v>66.966329999999999</c:v>
                </c:pt>
                <c:pt idx="17657">
                  <c:v>66.971119999999999</c:v>
                </c:pt>
                <c:pt idx="17658">
                  <c:v>66.975909999999999</c:v>
                </c:pt>
                <c:pt idx="17659">
                  <c:v>66.980699999999999</c:v>
                </c:pt>
                <c:pt idx="17660">
                  <c:v>66.985489999999999</c:v>
                </c:pt>
                <c:pt idx="17661">
                  <c:v>66.990279999999998</c:v>
                </c:pt>
                <c:pt idx="17662">
                  <c:v>66.995069999999998</c:v>
                </c:pt>
                <c:pt idx="17663">
                  <c:v>66.999859999999998</c:v>
                </c:pt>
                <c:pt idx="17664">
                  <c:v>67.004649999999998</c:v>
                </c:pt>
                <c:pt idx="17665">
                  <c:v>67.009429999999995</c:v>
                </c:pt>
                <c:pt idx="17666">
                  <c:v>67.014219999999995</c:v>
                </c:pt>
                <c:pt idx="17667">
                  <c:v>67.019019999999998</c:v>
                </c:pt>
                <c:pt idx="17668">
                  <c:v>67.023809999999997</c:v>
                </c:pt>
                <c:pt idx="17669">
                  <c:v>67.028599999999997</c:v>
                </c:pt>
                <c:pt idx="17670">
                  <c:v>67.033380000000008</c:v>
                </c:pt>
                <c:pt idx="17671">
                  <c:v>67.038169999999994</c:v>
                </c:pt>
                <c:pt idx="17672">
                  <c:v>67.042959999999994</c:v>
                </c:pt>
                <c:pt idx="17673">
                  <c:v>67.047750000000008</c:v>
                </c:pt>
                <c:pt idx="17674">
                  <c:v>67.052539999999993</c:v>
                </c:pt>
                <c:pt idx="17675">
                  <c:v>67.057329999999993</c:v>
                </c:pt>
                <c:pt idx="17676">
                  <c:v>67.062120000000007</c:v>
                </c:pt>
                <c:pt idx="17677">
                  <c:v>67.066909999999993</c:v>
                </c:pt>
                <c:pt idx="17678">
                  <c:v>67.071699999999993</c:v>
                </c:pt>
                <c:pt idx="17679">
                  <c:v>67.076490000000007</c:v>
                </c:pt>
                <c:pt idx="17680">
                  <c:v>67.081279999999992</c:v>
                </c:pt>
                <c:pt idx="17681">
                  <c:v>67.086060000000003</c:v>
                </c:pt>
                <c:pt idx="17682">
                  <c:v>67.090849999999989</c:v>
                </c:pt>
                <c:pt idx="17683">
                  <c:v>67.095640000000003</c:v>
                </c:pt>
                <c:pt idx="17684">
                  <c:v>67.100439999999992</c:v>
                </c:pt>
                <c:pt idx="17685">
                  <c:v>67.105230000000006</c:v>
                </c:pt>
                <c:pt idx="17686">
                  <c:v>67.110010000000003</c:v>
                </c:pt>
                <c:pt idx="17687">
                  <c:v>67.114800000000002</c:v>
                </c:pt>
                <c:pt idx="17688">
                  <c:v>67.119590000000002</c:v>
                </c:pt>
                <c:pt idx="17689">
                  <c:v>67.124380000000002</c:v>
                </c:pt>
                <c:pt idx="17690">
                  <c:v>67.129170000000002</c:v>
                </c:pt>
                <c:pt idx="17691">
                  <c:v>67.133960000000002</c:v>
                </c:pt>
                <c:pt idx="17692">
                  <c:v>67.138750000000002</c:v>
                </c:pt>
                <c:pt idx="17693">
                  <c:v>67.143540000000002</c:v>
                </c:pt>
                <c:pt idx="17694">
                  <c:v>67.148330000000001</c:v>
                </c:pt>
                <c:pt idx="17695">
                  <c:v>67.153120000000001</c:v>
                </c:pt>
                <c:pt idx="17696">
                  <c:v>67.157910000000001</c:v>
                </c:pt>
                <c:pt idx="17697">
                  <c:v>67.162689999999998</c:v>
                </c:pt>
                <c:pt idx="17698">
                  <c:v>67.167479999999998</c:v>
                </c:pt>
                <c:pt idx="17699">
                  <c:v>67.172270000000012</c:v>
                </c:pt>
                <c:pt idx="17700">
                  <c:v>67.177059999999997</c:v>
                </c:pt>
                <c:pt idx="17701">
                  <c:v>67.18186</c:v>
                </c:pt>
                <c:pt idx="17702">
                  <c:v>67.18665</c:v>
                </c:pt>
                <c:pt idx="17703">
                  <c:v>67.191429999999997</c:v>
                </c:pt>
                <c:pt idx="17704">
                  <c:v>67.196219999999997</c:v>
                </c:pt>
                <c:pt idx="17705">
                  <c:v>67.201010000000011</c:v>
                </c:pt>
                <c:pt idx="17706">
                  <c:v>67.205799999999996</c:v>
                </c:pt>
                <c:pt idx="17707">
                  <c:v>67.210589999999996</c:v>
                </c:pt>
                <c:pt idx="17708">
                  <c:v>67.21538000000001</c:v>
                </c:pt>
                <c:pt idx="17709">
                  <c:v>67.220169999999996</c:v>
                </c:pt>
                <c:pt idx="17710">
                  <c:v>67.224959999999996</c:v>
                </c:pt>
                <c:pt idx="17711">
                  <c:v>67.22975000000001</c:v>
                </c:pt>
                <c:pt idx="17712">
                  <c:v>67.234539999999996</c:v>
                </c:pt>
                <c:pt idx="17713">
                  <c:v>67.239329999999995</c:v>
                </c:pt>
                <c:pt idx="17714">
                  <c:v>67.244120000000009</c:v>
                </c:pt>
                <c:pt idx="17715">
                  <c:v>67.248909999999995</c:v>
                </c:pt>
                <c:pt idx="17716">
                  <c:v>67.253690000000006</c:v>
                </c:pt>
                <c:pt idx="17717">
                  <c:v>67.258479999999992</c:v>
                </c:pt>
                <c:pt idx="17718">
                  <c:v>67.263279999999995</c:v>
                </c:pt>
                <c:pt idx="17719">
                  <c:v>67.268069999999994</c:v>
                </c:pt>
                <c:pt idx="17720">
                  <c:v>67.272860000000009</c:v>
                </c:pt>
                <c:pt idx="17721">
                  <c:v>67.277649999999994</c:v>
                </c:pt>
                <c:pt idx="17722">
                  <c:v>67.282430000000005</c:v>
                </c:pt>
                <c:pt idx="17723">
                  <c:v>67.287219999999991</c:v>
                </c:pt>
                <c:pt idx="17724">
                  <c:v>67.292010000000005</c:v>
                </c:pt>
                <c:pt idx="17725">
                  <c:v>67.296800000000005</c:v>
                </c:pt>
                <c:pt idx="17726">
                  <c:v>67.30158999999999</c:v>
                </c:pt>
                <c:pt idx="17727">
                  <c:v>67.306380000000004</c:v>
                </c:pt>
                <c:pt idx="17728">
                  <c:v>67.311179999999993</c:v>
                </c:pt>
                <c:pt idx="17729">
                  <c:v>67.31595999999999</c:v>
                </c:pt>
                <c:pt idx="17730">
                  <c:v>67.320750000000004</c:v>
                </c:pt>
                <c:pt idx="17731">
                  <c:v>67.325540000000004</c:v>
                </c:pt>
                <c:pt idx="17732">
                  <c:v>67.330329999999989</c:v>
                </c:pt>
                <c:pt idx="17733">
                  <c:v>67.335120000000003</c:v>
                </c:pt>
                <c:pt idx="17734">
                  <c:v>67.339910000000003</c:v>
                </c:pt>
                <c:pt idx="17735">
                  <c:v>67.344699999999989</c:v>
                </c:pt>
                <c:pt idx="17736">
                  <c:v>67.349490000000003</c:v>
                </c:pt>
                <c:pt idx="17737">
                  <c:v>67.354280000000003</c:v>
                </c:pt>
                <c:pt idx="17738">
                  <c:v>67.359069999999988</c:v>
                </c:pt>
                <c:pt idx="17739">
                  <c:v>67.363860000000003</c:v>
                </c:pt>
                <c:pt idx="17740">
                  <c:v>67.368650000000002</c:v>
                </c:pt>
                <c:pt idx="17741">
                  <c:v>67.373440000000002</c:v>
                </c:pt>
                <c:pt idx="17742">
                  <c:v>67.378230000000002</c:v>
                </c:pt>
                <c:pt idx="17743">
                  <c:v>67.383009999999999</c:v>
                </c:pt>
                <c:pt idx="17744">
                  <c:v>67.387799999999999</c:v>
                </c:pt>
                <c:pt idx="17745">
                  <c:v>67.392600000000002</c:v>
                </c:pt>
                <c:pt idx="17746">
                  <c:v>67.397390000000001</c:v>
                </c:pt>
                <c:pt idx="17747">
                  <c:v>67.402180000000001</c:v>
                </c:pt>
                <c:pt idx="17748">
                  <c:v>67.406970000000001</c:v>
                </c:pt>
                <c:pt idx="17749">
                  <c:v>67.411760000000001</c:v>
                </c:pt>
                <c:pt idx="17750">
                  <c:v>67.416539999999998</c:v>
                </c:pt>
                <c:pt idx="17751">
                  <c:v>67.421329999999998</c:v>
                </c:pt>
                <c:pt idx="17752">
                  <c:v>67.426120000000012</c:v>
                </c:pt>
                <c:pt idx="17753">
                  <c:v>67.430909999999997</c:v>
                </c:pt>
                <c:pt idx="17754">
                  <c:v>67.435699999999997</c:v>
                </c:pt>
                <c:pt idx="17755">
                  <c:v>67.440490000000011</c:v>
                </c:pt>
                <c:pt idx="17756">
                  <c:v>67.44529</c:v>
                </c:pt>
                <c:pt idx="17757">
                  <c:v>67.45008</c:v>
                </c:pt>
                <c:pt idx="17758">
                  <c:v>67.454860000000011</c:v>
                </c:pt>
                <c:pt idx="17759">
                  <c:v>67.459649999999996</c:v>
                </c:pt>
                <c:pt idx="17760">
                  <c:v>67.464439999999996</c:v>
                </c:pt>
                <c:pt idx="17761">
                  <c:v>67.46923000000001</c:v>
                </c:pt>
                <c:pt idx="17762">
                  <c:v>67.474019999999996</c:v>
                </c:pt>
                <c:pt idx="17763">
                  <c:v>67.478809999999996</c:v>
                </c:pt>
                <c:pt idx="17764">
                  <c:v>67.48360000000001</c:v>
                </c:pt>
                <c:pt idx="17765">
                  <c:v>67.488389999999995</c:v>
                </c:pt>
                <c:pt idx="17766">
                  <c:v>67.493179999999995</c:v>
                </c:pt>
                <c:pt idx="17767">
                  <c:v>67.497970000000009</c:v>
                </c:pt>
                <c:pt idx="17768">
                  <c:v>67.502759999999995</c:v>
                </c:pt>
                <c:pt idx="17769">
                  <c:v>67.507549999999995</c:v>
                </c:pt>
                <c:pt idx="17770">
                  <c:v>67.512340000000009</c:v>
                </c:pt>
                <c:pt idx="17771">
                  <c:v>67.517129999999995</c:v>
                </c:pt>
                <c:pt idx="17772">
                  <c:v>67.521919999999994</c:v>
                </c:pt>
                <c:pt idx="17773">
                  <c:v>67.526710000000008</c:v>
                </c:pt>
                <c:pt idx="17774">
                  <c:v>67.531499999999994</c:v>
                </c:pt>
                <c:pt idx="17775">
                  <c:v>67.536289999999994</c:v>
                </c:pt>
                <c:pt idx="17776">
                  <c:v>67.541080000000008</c:v>
                </c:pt>
                <c:pt idx="17777">
                  <c:v>67.545869999999994</c:v>
                </c:pt>
                <c:pt idx="17778">
                  <c:v>67.550659999999993</c:v>
                </c:pt>
                <c:pt idx="17779">
                  <c:v>67.555450000000008</c:v>
                </c:pt>
                <c:pt idx="17780">
                  <c:v>67.560239999999993</c:v>
                </c:pt>
                <c:pt idx="17781">
                  <c:v>67.565029999999993</c:v>
                </c:pt>
                <c:pt idx="17782">
                  <c:v>67.569820000000007</c:v>
                </c:pt>
                <c:pt idx="17783">
                  <c:v>67.574609999999993</c:v>
                </c:pt>
                <c:pt idx="17784">
                  <c:v>67.579399999999993</c:v>
                </c:pt>
                <c:pt idx="17785">
                  <c:v>67.584190000000007</c:v>
                </c:pt>
                <c:pt idx="17786">
                  <c:v>67.588980000000006</c:v>
                </c:pt>
                <c:pt idx="17787">
                  <c:v>67.593769999999992</c:v>
                </c:pt>
                <c:pt idx="17788">
                  <c:v>67.598560000000006</c:v>
                </c:pt>
                <c:pt idx="17789">
                  <c:v>67.603350000000006</c:v>
                </c:pt>
                <c:pt idx="17790">
                  <c:v>67.608139999999992</c:v>
                </c:pt>
                <c:pt idx="17791">
                  <c:v>67.612930000000006</c:v>
                </c:pt>
                <c:pt idx="17792">
                  <c:v>67.617720000000006</c:v>
                </c:pt>
                <c:pt idx="17793">
                  <c:v>67.622509999999991</c:v>
                </c:pt>
                <c:pt idx="17794">
                  <c:v>67.627300000000005</c:v>
                </c:pt>
                <c:pt idx="17795">
                  <c:v>67.632090000000005</c:v>
                </c:pt>
                <c:pt idx="17796">
                  <c:v>67.636879999999991</c:v>
                </c:pt>
                <c:pt idx="17797">
                  <c:v>67.641670000000005</c:v>
                </c:pt>
                <c:pt idx="17798">
                  <c:v>67.646460000000005</c:v>
                </c:pt>
                <c:pt idx="17799">
                  <c:v>67.65124999999999</c:v>
                </c:pt>
                <c:pt idx="17800">
                  <c:v>67.656040000000004</c:v>
                </c:pt>
                <c:pt idx="17801">
                  <c:v>67.660830000000004</c:v>
                </c:pt>
                <c:pt idx="17802">
                  <c:v>67.66561999999999</c:v>
                </c:pt>
                <c:pt idx="17803">
                  <c:v>67.670410000000004</c:v>
                </c:pt>
                <c:pt idx="17804">
                  <c:v>67.675200000000004</c:v>
                </c:pt>
                <c:pt idx="17805">
                  <c:v>67.679989999999989</c:v>
                </c:pt>
                <c:pt idx="17806">
                  <c:v>67.684780000000003</c:v>
                </c:pt>
                <c:pt idx="17807">
                  <c:v>67.689570000000003</c:v>
                </c:pt>
                <c:pt idx="17808">
                  <c:v>67.694359999999989</c:v>
                </c:pt>
                <c:pt idx="17809">
                  <c:v>67.699150000000003</c:v>
                </c:pt>
                <c:pt idx="17810">
                  <c:v>67.703940000000003</c:v>
                </c:pt>
                <c:pt idx="17811">
                  <c:v>67.708729999999989</c:v>
                </c:pt>
                <c:pt idx="17812">
                  <c:v>67.713520000000003</c:v>
                </c:pt>
                <c:pt idx="17813">
                  <c:v>67.718310000000002</c:v>
                </c:pt>
                <c:pt idx="17814">
                  <c:v>67.723099999999988</c:v>
                </c:pt>
                <c:pt idx="17815">
                  <c:v>67.727890000000002</c:v>
                </c:pt>
                <c:pt idx="17816">
                  <c:v>67.732680000000002</c:v>
                </c:pt>
                <c:pt idx="17817">
                  <c:v>67.737469999999988</c:v>
                </c:pt>
                <c:pt idx="17818">
                  <c:v>67.742260000000002</c:v>
                </c:pt>
                <c:pt idx="17819">
                  <c:v>67.747050000000002</c:v>
                </c:pt>
                <c:pt idx="17820">
                  <c:v>67.751839999999987</c:v>
                </c:pt>
                <c:pt idx="17821">
                  <c:v>67.756630000000001</c:v>
                </c:pt>
                <c:pt idx="17822">
                  <c:v>67.761420000000001</c:v>
                </c:pt>
                <c:pt idx="17823">
                  <c:v>67.766209999999987</c:v>
                </c:pt>
                <c:pt idx="17824">
                  <c:v>67.771000000000001</c:v>
                </c:pt>
                <c:pt idx="17825">
                  <c:v>67.775790000000001</c:v>
                </c:pt>
                <c:pt idx="17826">
                  <c:v>67.78058</c:v>
                </c:pt>
                <c:pt idx="17827">
                  <c:v>67.78537</c:v>
                </c:pt>
                <c:pt idx="17828">
                  <c:v>67.790170000000003</c:v>
                </c:pt>
                <c:pt idx="17829">
                  <c:v>67.794960000000003</c:v>
                </c:pt>
                <c:pt idx="17830">
                  <c:v>67.79974</c:v>
                </c:pt>
                <c:pt idx="17831">
                  <c:v>67.80453</c:v>
                </c:pt>
                <c:pt idx="17832">
                  <c:v>67.80932</c:v>
                </c:pt>
                <c:pt idx="17833">
                  <c:v>67.814109999999999</c:v>
                </c:pt>
                <c:pt idx="17834">
                  <c:v>67.818899999999999</c:v>
                </c:pt>
                <c:pt idx="17835">
                  <c:v>67.823689999999999</c:v>
                </c:pt>
                <c:pt idx="17836">
                  <c:v>67.828479999999999</c:v>
                </c:pt>
                <c:pt idx="17837">
                  <c:v>67.833269999999999</c:v>
                </c:pt>
                <c:pt idx="17838">
                  <c:v>67.838070000000002</c:v>
                </c:pt>
                <c:pt idx="17839">
                  <c:v>67.842860000000002</c:v>
                </c:pt>
                <c:pt idx="17840">
                  <c:v>67.847650000000002</c:v>
                </c:pt>
                <c:pt idx="17841">
                  <c:v>67.852440000000001</c:v>
                </c:pt>
                <c:pt idx="17842">
                  <c:v>67.857230000000001</c:v>
                </c:pt>
                <c:pt idx="17843">
                  <c:v>67.862020000000001</c:v>
                </c:pt>
                <c:pt idx="17844">
                  <c:v>67.866810000000001</c:v>
                </c:pt>
                <c:pt idx="17845">
                  <c:v>67.871589999999998</c:v>
                </c:pt>
                <c:pt idx="17846">
                  <c:v>67.876379999999997</c:v>
                </c:pt>
                <c:pt idx="17847">
                  <c:v>67.881170000000012</c:v>
                </c:pt>
                <c:pt idx="17848">
                  <c:v>67.88597</c:v>
                </c:pt>
                <c:pt idx="17849">
                  <c:v>67.89076</c:v>
                </c:pt>
                <c:pt idx="17850">
                  <c:v>67.89555</c:v>
                </c:pt>
                <c:pt idx="17851">
                  <c:v>67.90034</c:v>
                </c:pt>
                <c:pt idx="17852">
                  <c:v>67.90513</c:v>
                </c:pt>
                <c:pt idx="17853">
                  <c:v>67.90992</c:v>
                </c:pt>
                <c:pt idx="17854">
                  <c:v>67.914709999999999</c:v>
                </c:pt>
                <c:pt idx="17855">
                  <c:v>67.919499999999999</c:v>
                </c:pt>
                <c:pt idx="17856">
                  <c:v>67.924289999999999</c:v>
                </c:pt>
                <c:pt idx="17857">
                  <c:v>67.929079999999999</c:v>
                </c:pt>
                <c:pt idx="17858">
                  <c:v>67.933869999999999</c:v>
                </c:pt>
                <c:pt idx="17859">
                  <c:v>67.938659999999999</c:v>
                </c:pt>
                <c:pt idx="17860">
                  <c:v>67.943449999999999</c:v>
                </c:pt>
                <c:pt idx="17861">
                  <c:v>67.948239999999998</c:v>
                </c:pt>
                <c:pt idx="17862">
                  <c:v>67.953040000000001</c:v>
                </c:pt>
                <c:pt idx="17863">
                  <c:v>67.957830000000001</c:v>
                </c:pt>
                <c:pt idx="17864">
                  <c:v>67.962610000000012</c:v>
                </c:pt>
                <c:pt idx="17865">
                  <c:v>67.967399999999998</c:v>
                </c:pt>
                <c:pt idx="17866">
                  <c:v>67.972189999999998</c:v>
                </c:pt>
                <c:pt idx="17867">
                  <c:v>67.976980000000012</c:v>
                </c:pt>
                <c:pt idx="17868">
                  <c:v>67.981769999999997</c:v>
                </c:pt>
                <c:pt idx="17869">
                  <c:v>67.986559999999997</c:v>
                </c:pt>
                <c:pt idx="17870">
                  <c:v>67.991350000000011</c:v>
                </c:pt>
                <c:pt idx="17871">
                  <c:v>67.996139999999997</c:v>
                </c:pt>
                <c:pt idx="17872">
                  <c:v>68.00094</c:v>
                </c:pt>
                <c:pt idx="17873">
                  <c:v>68.00573</c:v>
                </c:pt>
                <c:pt idx="17874">
                  <c:v>68.01052</c:v>
                </c:pt>
                <c:pt idx="17875">
                  <c:v>68.015309999999999</c:v>
                </c:pt>
                <c:pt idx="17876">
                  <c:v>68.020099999999999</c:v>
                </c:pt>
                <c:pt idx="17877">
                  <c:v>68.024889999999999</c:v>
                </c:pt>
                <c:pt idx="17878">
                  <c:v>68.029679999999999</c:v>
                </c:pt>
                <c:pt idx="17879">
                  <c:v>68.034469999999999</c:v>
                </c:pt>
                <c:pt idx="17880">
                  <c:v>68.039259999999999</c:v>
                </c:pt>
                <c:pt idx="17881">
                  <c:v>68.044049999999999</c:v>
                </c:pt>
                <c:pt idx="17882">
                  <c:v>68.048839999999998</c:v>
                </c:pt>
                <c:pt idx="17883">
                  <c:v>68.053629999999998</c:v>
                </c:pt>
                <c:pt idx="17884">
                  <c:v>68.058419999999998</c:v>
                </c:pt>
                <c:pt idx="17885">
                  <c:v>68.063209999999998</c:v>
                </c:pt>
                <c:pt idx="17886">
                  <c:v>68.068010000000001</c:v>
                </c:pt>
                <c:pt idx="17887">
                  <c:v>68.072800000000001</c:v>
                </c:pt>
                <c:pt idx="17888">
                  <c:v>68.077589999999987</c:v>
                </c:pt>
                <c:pt idx="17889">
                  <c:v>68.082380000000001</c:v>
                </c:pt>
                <c:pt idx="17890">
                  <c:v>68.08717</c:v>
                </c:pt>
                <c:pt idx="17891">
                  <c:v>68.091949999999997</c:v>
                </c:pt>
                <c:pt idx="17892">
                  <c:v>68.096739999999997</c:v>
                </c:pt>
                <c:pt idx="17893">
                  <c:v>68.101529999999997</c:v>
                </c:pt>
                <c:pt idx="17894">
                  <c:v>68.106319999999997</c:v>
                </c:pt>
                <c:pt idx="17895">
                  <c:v>68.111109999999996</c:v>
                </c:pt>
                <c:pt idx="17896">
                  <c:v>68.115899999999996</c:v>
                </c:pt>
                <c:pt idx="17897">
                  <c:v>68.120699999999999</c:v>
                </c:pt>
                <c:pt idx="17898">
                  <c:v>68.125489999999999</c:v>
                </c:pt>
                <c:pt idx="17899">
                  <c:v>68.130279999999999</c:v>
                </c:pt>
                <c:pt idx="17900">
                  <c:v>68.135069999999999</c:v>
                </c:pt>
                <c:pt idx="17901">
                  <c:v>68.139859999999999</c:v>
                </c:pt>
                <c:pt idx="17902">
                  <c:v>68.144649999999999</c:v>
                </c:pt>
                <c:pt idx="17903">
                  <c:v>68.149439999999998</c:v>
                </c:pt>
                <c:pt idx="17904">
                  <c:v>68.154229999999998</c:v>
                </c:pt>
                <c:pt idx="17905">
                  <c:v>68.159019999999998</c:v>
                </c:pt>
                <c:pt idx="17906">
                  <c:v>68.163810000000012</c:v>
                </c:pt>
                <c:pt idx="17907">
                  <c:v>68.168599999999998</c:v>
                </c:pt>
                <c:pt idx="17908">
                  <c:v>68.173389999999998</c:v>
                </c:pt>
                <c:pt idx="17909">
                  <c:v>68.178180000000012</c:v>
                </c:pt>
                <c:pt idx="17910">
                  <c:v>68.182980000000001</c:v>
                </c:pt>
                <c:pt idx="17911">
                  <c:v>68.18777</c:v>
                </c:pt>
                <c:pt idx="17912">
                  <c:v>68.19256</c:v>
                </c:pt>
                <c:pt idx="17913">
                  <c:v>68.19735</c:v>
                </c:pt>
                <c:pt idx="17914">
                  <c:v>68.20214</c:v>
                </c:pt>
                <c:pt idx="17915">
                  <c:v>68.20693</c:v>
                </c:pt>
                <c:pt idx="17916">
                  <c:v>68.21172</c:v>
                </c:pt>
                <c:pt idx="17917">
                  <c:v>68.21651</c:v>
                </c:pt>
                <c:pt idx="17918">
                  <c:v>68.221299999999999</c:v>
                </c:pt>
                <c:pt idx="17919">
                  <c:v>68.226089999999999</c:v>
                </c:pt>
                <c:pt idx="17920">
                  <c:v>68.230879999999999</c:v>
                </c:pt>
                <c:pt idx="17921">
                  <c:v>68.235669999999999</c:v>
                </c:pt>
                <c:pt idx="17922">
                  <c:v>68.240459999999999</c:v>
                </c:pt>
                <c:pt idx="17923">
                  <c:v>68.245249999999999</c:v>
                </c:pt>
                <c:pt idx="17924">
                  <c:v>68.250050000000002</c:v>
                </c:pt>
                <c:pt idx="17925">
                  <c:v>68.254840000000002</c:v>
                </c:pt>
                <c:pt idx="17926">
                  <c:v>68.259630000000001</c:v>
                </c:pt>
                <c:pt idx="17927">
                  <c:v>68.264420000000001</c:v>
                </c:pt>
                <c:pt idx="17928">
                  <c:v>68.269210000000001</c:v>
                </c:pt>
                <c:pt idx="17929">
                  <c:v>68.274000000000001</c:v>
                </c:pt>
                <c:pt idx="17930">
                  <c:v>68.278790000000001</c:v>
                </c:pt>
                <c:pt idx="17931">
                  <c:v>68.283580000000001</c:v>
                </c:pt>
                <c:pt idx="17932">
                  <c:v>68.28837</c:v>
                </c:pt>
                <c:pt idx="17933">
                  <c:v>68.29316</c:v>
                </c:pt>
                <c:pt idx="17934">
                  <c:v>68.29795</c:v>
                </c:pt>
                <c:pt idx="17935">
                  <c:v>68.30274</c:v>
                </c:pt>
                <c:pt idx="17936">
                  <c:v>68.30753</c:v>
                </c:pt>
                <c:pt idx="17937">
                  <c:v>68.31232</c:v>
                </c:pt>
                <c:pt idx="17938">
                  <c:v>68.317119999999989</c:v>
                </c:pt>
                <c:pt idx="17939">
                  <c:v>68.321910000000003</c:v>
                </c:pt>
                <c:pt idx="17940">
                  <c:v>68.326700000000002</c:v>
                </c:pt>
                <c:pt idx="17941">
                  <c:v>68.331489999999988</c:v>
                </c:pt>
                <c:pt idx="17942">
                  <c:v>68.336280000000002</c:v>
                </c:pt>
                <c:pt idx="17943">
                  <c:v>68.341070000000002</c:v>
                </c:pt>
                <c:pt idx="17944">
                  <c:v>68.345859999999988</c:v>
                </c:pt>
                <c:pt idx="17945">
                  <c:v>68.350650000000002</c:v>
                </c:pt>
                <c:pt idx="17946">
                  <c:v>68.355440000000002</c:v>
                </c:pt>
                <c:pt idx="17947">
                  <c:v>68.360229999999987</c:v>
                </c:pt>
                <c:pt idx="17948">
                  <c:v>68.365020000000001</c:v>
                </c:pt>
                <c:pt idx="17949">
                  <c:v>68.369810000000001</c:v>
                </c:pt>
                <c:pt idx="17950">
                  <c:v>68.374599999999987</c:v>
                </c:pt>
                <c:pt idx="17951">
                  <c:v>68.379390000000001</c:v>
                </c:pt>
                <c:pt idx="17952">
                  <c:v>68.384190000000004</c:v>
                </c:pt>
                <c:pt idx="17953">
                  <c:v>68.388980000000004</c:v>
                </c:pt>
                <c:pt idx="17954">
                  <c:v>68.393770000000004</c:v>
                </c:pt>
                <c:pt idx="17955">
                  <c:v>68.398560000000003</c:v>
                </c:pt>
                <c:pt idx="17956">
                  <c:v>68.403350000000003</c:v>
                </c:pt>
                <c:pt idx="17957">
                  <c:v>68.408140000000003</c:v>
                </c:pt>
                <c:pt idx="17958">
                  <c:v>68.412930000000003</c:v>
                </c:pt>
                <c:pt idx="17959">
                  <c:v>68.417720000000003</c:v>
                </c:pt>
                <c:pt idx="17960">
                  <c:v>68.422510000000003</c:v>
                </c:pt>
                <c:pt idx="17961">
                  <c:v>68.427300000000002</c:v>
                </c:pt>
                <c:pt idx="17962">
                  <c:v>68.432099999999991</c:v>
                </c:pt>
                <c:pt idx="17963">
                  <c:v>68.436890000000005</c:v>
                </c:pt>
                <c:pt idx="17964">
                  <c:v>68.441680000000005</c:v>
                </c:pt>
                <c:pt idx="17965">
                  <c:v>68.446469999999991</c:v>
                </c:pt>
                <c:pt idx="17966">
                  <c:v>68.451260000000005</c:v>
                </c:pt>
                <c:pt idx="17967">
                  <c:v>68.456050000000005</c:v>
                </c:pt>
                <c:pt idx="17968">
                  <c:v>68.46083999999999</c:v>
                </c:pt>
                <c:pt idx="17969">
                  <c:v>68.465639999999993</c:v>
                </c:pt>
                <c:pt idx="17970">
                  <c:v>68.470429999999993</c:v>
                </c:pt>
                <c:pt idx="17971">
                  <c:v>68.475220000000007</c:v>
                </c:pt>
                <c:pt idx="17972">
                  <c:v>68.480009999999993</c:v>
                </c:pt>
                <c:pt idx="17973">
                  <c:v>68.484799999999993</c:v>
                </c:pt>
                <c:pt idx="17974">
                  <c:v>68.489590000000007</c:v>
                </c:pt>
                <c:pt idx="17975">
                  <c:v>68.494379999999992</c:v>
                </c:pt>
                <c:pt idx="17976">
                  <c:v>68.499169999999992</c:v>
                </c:pt>
                <c:pt idx="17977">
                  <c:v>68.503960000000006</c:v>
                </c:pt>
                <c:pt idx="17978">
                  <c:v>68.508749999999992</c:v>
                </c:pt>
                <c:pt idx="17979">
                  <c:v>68.513539999999992</c:v>
                </c:pt>
                <c:pt idx="17980">
                  <c:v>68.518330000000006</c:v>
                </c:pt>
                <c:pt idx="17981">
                  <c:v>68.523120000000006</c:v>
                </c:pt>
                <c:pt idx="17982">
                  <c:v>68.527909999999991</c:v>
                </c:pt>
                <c:pt idx="17983">
                  <c:v>68.532709999999994</c:v>
                </c:pt>
                <c:pt idx="17984">
                  <c:v>68.537499999999994</c:v>
                </c:pt>
                <c:pt idx="17985">
                  <c:v>68.542290000000008</c:v>
                </c:pt>
                <c:pt idx="17986">
                  <c:v>68.547079999999994</c:v>
                </c:pt>
                <c:pt idx="17987">
                  <c:v>68.551869999999994</c:v>
                </c:pt>
                <c:pt idx="17988">
                  <c:v>68.556660000000008</c:v>
                </c:pt>
                <c:pt idx="17989">
                  <c:v>68.561449999999994</c:v>
                </c:pt>
                <c:pt idx="17990">
                  <c:v>68.566249999999997</c:v>
                </c:pt>
                <c:pt idx="17991">
                  <c:v>68.571039999999996</c:v>
                </c:pt>
                <c:pt idx="17992">
                  <c:v>68.575830000000011</c:v>
                </c:pt>
                <c:pt idx="17993">
                  <c:v>68.580619999999996</c:v>
                </c:pt>
                <c:pt idx="17994">
                  <c:v>68.585409999999996</c:v>
                </c:pt>
                <c:pt idx="17995">
                  <c:v>68.59020000000001</c:v>
                </c:pt>
                <c:pt idx="17996">
                  <c:v>68.594989999999996</c:v>
                </c:pt>
                <c:pt idx="17997">
                  <c:v>68.599779999999996</c:v>
                </c:pt>
                <c:pt idx="17998">
                  <c:v>68.60457000000001</c:v>
                </c:pt>
                <c:pt idx="17999">
                  <c:v>68.609359999999995</c:v>
                </c:pt>
                <c:pt idx="18000">
                  <c:v>68.614159999999998</c:v>
                </c:pt>
                <c:pt idx="18001">
                  <c:v>68.618949999999998</c:v>
                </c:pt>
                <c:pt idx="18002">
                  <c:v>68.623739999999998</c:v>
                </c:pt>
                <c:pt idx="18003">
                  <c:v>68.628529999999998</c:v>
                </c:pt>
                <c:pt idx="18004">
                  <c:v>68.633319999999998</c:v>
                </c:pt>
                <c:pt idx="18005">
                  <c:v>68.638109999999998</c:v>
                </c:pt>
                <c:pt idx="18006">
                  <c:v>68.642900000000012</c:v>
                </c:pt>
                <c:pt idx="18007">
                  <c:v>68.647689999999997</c:v>
                </c:pt>
                <c:pt idx="18008">
                  <c:v>68.652479999999997</c:v>
                </c:pt>
                <c:pt idx="18009">
                  <c:v>68.65728</c:v>
                </c:pt>
                <c:pt idx="18010">
                  <c:v>68.66207</c:v>
                </c:pt>
                <c:pt idx="18011">
                  <c:v>68.66686</c:v>
                </c:pt>
                <c:pt idx="18012">
                  <c:v>68.67165</c:v>
                </c:pt>
                <c:pt idx="18013">
                  <c:v>68.676439999999999</c:v>
                </c:pt>
                <c:pt idx="18014">
                  <c:v>68.681229999999999</c:v>
                </c:pt>
                <c:pt idx="18015">
                  <c:v>68.686019999999999</c:v>
                </c:pt>
                <c:pt idx="18016">
                  <c:v>68.690809999999999</c:v>
                </c:pt>
                <c:pt idx="18017">
                  <c:v>68.695599999999999</c:v>
                </c:pt>
                <c:pt idx="18018">
                  <c:v>68.700400000000002</c:v>
                </c:pt>
                <c:pt idx="18019">
                  <c:v>68.705190000000002</c:v>
                </c:pt>
                <c:pt idx="18020">
                  <c:v>68.709980000000002</c:v>
                </c:pt>
                <c:pt idx="18021">
                  <c:v>68.714770000000001</c:v>
                </c:pt>
                <c:pt idx="18022">
                  <c:v>68.719560000000001</c:v>
                </c:pt>
                <c:pt idx="18023">
                  <c:v>68.724350000000001</c:v>
                </c:pt>
                <c:pt idx="18024">
                  <c:v>68.729140000000001</c:v>
                </c:pt>
                <c:pt idx="18025">
                  <c:v>68.73393999999999</c:v>
                </c:pt>
                <c:pt idx="18026">
                  <c:v>68.738730000000004</c:v>
                </c:pt>
                <c:pt idx="18027">
                  <c:v>68.743520000000004</c:v>
                </c:pt>
                <c:pt idx="18028">
                  <c:v>68.748310000000004</c:v>
                </c:pt>
                <c:pt idx="18029">
                  <c:v>68.753100000000003</c:v>
                </c:pt>
                <c:pt idx="18030">
                  <c:v>68.757890000000003</c:v>
                </c:pt>
                <c:pt idx="18031">
                  <c:v>68.762680000000003</c:v>
                </c:pt>
                <c:pt idx="18032">
                  <c:v>68.767470000000003</c:v>
                </c:pt>
                <c:pt idx="18033">
                  <c:v>68.772260000000003</c:v>
                </c:pt>
                <c:pt idx="18034">
                  <c:v>68.777050000000003</c:v>
                </c:pt>
                <c:pt idx="18035">
                  <c:v>68.781850000000006</c:v>
                </c:pt>
                <c:pt idx="18036">
                  <c:v>68.786639999999991</c:v>
                </c:pt>
                <c:pt idx="18037">
                  <c:v>68.791430000000005</c:v>
                </c:pt>
                <c:pt idx="18038">
                  <c:v>68.796220000000005</c:v>
                </c:pt>
                <c:pt idx="18039">
                  <c:v>68.801020000000008</c:v>
                </c:pt>
                <c:pt idx="18040">
                  <c:v>68.805809999999994</c:v>
                </c:pt>
                <c:pt idx="18041">
                  <c:v>68.810599999999994</c:v>
                </c:pt>
                <c:pt idx="18042">
                  <c:v>68.815390000000008</c:v>
                </c:pt>
                <c:pt idx="18043">
                  <c:v>68.820179999999993</c:v>
                </c:pt>
                <c:pt idx="18044">
                  <c:v>68.824969999999993</c:v>
                </c:pt>
                <c:pt idx="18045">
                  <c:v>68.829760000000007</c:v>
                </c:pt>
                <c:pt idx="18046">
                  <c:v>68.834549999999993</c:v>
                </c:pt>
                <c:pt idx="18047">
                  <c:v>68.839339999999993</c:v>
                </c:pt>
                <c:pt idx="18048">
                  <c:v>68.844130000000007</c:v>
                </c:pt>
                <c:pt idx="18049">
                  <c:v>68.848919999999993</c:v>
                </c:pt>
                <c:pt idx="18050">
                  <c:v>68.853719999999996</c:v>
                </c:pt>
                <c:pt idx="18051">
                  <c:v>68.858509999999995</c:v>
                </c:pt>
                <c:pt idx="18052">
                  <c:v>68.863299999999995</c:v>
                </c:pt>
                <c:pt idx="18053">
                  <c:v>68.868090000000009</c:v>
                </c:pt>
                <c:pt idx="18054">
                  <c:v>68.872879999999995</c:v>
                </c:pt>
                <c:pt idx="18055">
                  <c:v>68.877669999999995</c:v>
                </c:pt>
                <c:pt idx="18056">
                  <c:v>68.882469999999998</c:v>
                </c:pt>
                <c:pt idx="18057">
                  <c:v>68.887260000000012</c:v>
                </c:pt>
                <c:pt idx="18058">
                  <c:v>68.892049999999998</c:v>
                </c:pt>
                <c:pt idx="18059">
                  <c:v>68.896839999999997</c:v>
                </c:pt>
                <c:pt idx="18060">
                  <c:v>68.901630000000011</c:v>
                </c:pt>
                <c:pt idx="18061">
                  <c:v>68.90643</c:v>
                </c:pt>
                <c:pt idx="18062">
                  <c:v>68.91122</c:v>
                </c:pt>
                <c:pt idx="18063">
                  <c:v>68.91601</c:v>
                </c:pt>
                <c:pt idx="18064">
                  <c:v>68.9208</c:v>
                </c:pt>
                <c:pt idx="18065">
                  <c:v>68.92559</c:v>
                </c:pt>
                <c:pt idx="18066">
                  <c:v>68.93038</c:v>
                </c:pt>
                <c:pt idx="18067">
                  <c:v>68.935169999999999</c:v>
                </c:pt>
                <c:pt idx="18068">
                  <c:v>68.939959999999999</c:v>
                </c:pt>
                <c:pt idx="18069">
                  <c:v>68.944749999999999</c:v>
                </c:pt>
                <c:pt idx="18070">
                  <c:v>68.949539999999999</c:v>
                </c:pt>
                <c:pt idx="18071">
                  <c:v>68.954340000000002</c:v>
                </c:pt>
                <c:pt idx="18072">
                  <c:v>68.959129999999988</c:v>
                </c:pt>
                <c:pt idx="18073">
                  <c:v>68.963920000000002</c:v>
                </c:pt>
                <c:pt idx="18074">
                  <c:v>68.968710000000002</c:v>
                </c:pt>
                <c:pt idx="18075">
                  <c:v>68.973499999999987</c:v>
                </c:pt>
                <c:pt idx="18076">
                  <c:v>68.978290000000001</c:v>
                </c:pt>
                <c:pt idx="18077">
                  <c:v>68.98308999999999</c:v>
                </c:pt>
                <c:pt idx="18078">
                  <c:v>68.987880000000004</c:v>
                </c:pt>
                <c:pt idx="18079">
                  <c:v>68.992670000000004</c:v>
                </c:pt>
                <c:pt idx="18080">
                  <c:v>68.997470000000007</c:v>
                </c:pt>
                <c:pt idx="18081">
                  <c:v>69.002259999999993</c:v>
                </c:pt>
                <c:pt idx="18082">
                  <c:v>69.007050000000007</c:v>
                </c:pt>
                <c:pt idx="18083">
                  <c:v>69.011840000000007</c:v>
                </c:pt>
                <c:pt idx="18084">
                  <c:v>69.016629999999992</c:v>
                </c:pt>
                <c:pt idx="18085">
                  <c:v>69.021420000000006</c:v>
                </c:pt>
                <c:pt idx="18086">
                  <c:v>69.026210000000006</c:v>
                </c:pt>
                <c:pt idx="18087">
                  <c:v>69.030999999999992</c:v>
                </c:pt>
                <c:pt idx="18088">
                  <c:v>69.035790000000006</c:v>
                </c:pt>
                <c:pt idx="18089">
                  <c:v>69.040589999999995</c:v>
                </c:pt>
                <c:pt idx="18090">
                  <c:v>69.045380000000009</c:v>
                </c:pt>
                <c:pt idx="18091">
                  <c:v>69.050169999999994</c:v>
                </c:pt>
                <c:pt idx="18092">
                  <c:v>69.054959999999994</c:v>
                </c:pt>
                <c:pt idx="18093">
                  <c:v>69.059750000000008</c:v>
                </c:pt>
                <c:pt idx="18094">
                  <c:v>69.064539999999994</c:v>
                </c:pt>
                <c:pt idx="18095">
                  <c:v>69.069329999999994</c:v>
                </c:pt>
                <c:pt idx="18096">
                  <c:v>69.074120000000008</c:v>
                </c:pt>
                <c:pt idx="18097">
                  <c:v>69.078919999999997</c:v>
                </c:pt>
                <c:pt idx="18098">
                  <c:v>69.083710000000011</c:v>
                </c:pt>
                <c:pt idx="18099">
                  <c:v>69.088499999999996</c:v>
                </c:pt>
                <c:pt idx="18100">
                  <c:v>69.093289999999996</c:v>
                </c:pt>
                <c:pt idx="18101">
                  <c:v>69.098089999999999</c:v>
                </c:pt>
                <c:pt idx="18102">
                  <c:v>69.102879999999999</c:v>
                </c:pt>
                <c:pt idx="18103">
                  <c:v>69.107669999999999</c:v>
                </c:pt>
                <c:pt idx="18104">
                  <c:v>69.112459999999999</c:v>
                </c:pt>
                <c:pt idx="18105">
                  <c:v>69.117260000000002</c:v>
                </c:pt>
                <c:pt idx="18106">
                  <c:v>69.122050000000002</c:v>
                </c:pt>
                <c:pt idx="18107">
                  <c:v>69.126840000000001</c:v>
                </c:pt>
                <c:pt idx="18108">
                  <c:v>69.131630000000001</c:v>
                </c:pt>
                <c:pt idx="18109">
                  <c:v>69.136420000000001</c:v>
                </c:pt>
                <c:pt idx="18110">
                  <c:v>69.141210000000001</c:v>
                </c:pt>
                <c:pt idx="18111">
                  <c:v>69.146000000000001</c:v>
                </c:pt>
                <c:pt idx="18112">
                  <c:v>69.150790000000001</c:v>
                </c:pt>
                <c:pt idx="18113">
                  <c:v>69.155590000000004</c:v>
                </c:pt>
                <c:pt idx="18114">
                  <c:v>69.160379999999989</c:v>
                </c:pt>
                <c:pt idx="18115">
                  <c:v>69.165170000000003</c:v>
                </c:pt>
                <c:pt idx="18116">
                  <c:v>69.169960000000003</c:v>
                </c:pt>
                <c:pt idx="18117">
                  <c:v>69.174749999999989</c:v>
                </c:pt>
                <c:pt idx="18118">
                  <c:v>69.179540000000003</c:v>
                </c:pt>
                <c:pt idx="18119">
                  <c:v>69.184330000000003</c:v>
                </c:pt>
                <c:pt idx="18120">
                  <c:v>69.189130000000006</c:v>
                </c:pt>
                <c:pt idx="18121">
                  <c:v>69.193920000000006</c:v>
                </c:pt>
                <c:pt idx="18122">
                  <c:v>69.198709999999991</c:v>
                </c:pt>
                <c:pt idx="18123">
                  <c:v>69.203500000000005</c:v>
                </c:pt>
                <c:pt idx="18124">
                  <c:v>69.208290000000005</c:v>
                </c:pt>
                <c:pt idx="18125">
                  <c:v>69.213079999999991</c:v>
                </c:pt>
                <c:pt idx="18126">
                  <c:v>69.217879999999994</c:v>
                </c:pt>
                <c:pt idx="18127">
                  <c:v>69.222669999999994</c:v>
                </c:pt>
                <c:pt idx="18128">
                  <c:v>69.227460000000008</c:v>
                </c:pt>
                <c:pt idx="18129">
                  <c:v>69.232260000000011</c:v>
                </c:pt>
                <c:pt idx="18130">
                  <c:v>69.237049999999996</c:v>
                </c:pt>
                <c:pt idx="18131">
                  <c:v>69.241839999999996</c:v>
                </c:pt>
                <c:pt idx="18132">
                  <c:v>69.24663000000001</c:v>
                </c:pt>
                <c:pt idx="18133">
                  <c:v>69.251419999999996</c:v>
                </c:pt>
                <c:pt idx="18134">
                  <c:v>69.256219999999999</c:v>
                </c:pt>
                <c:pt idx="18135">
                  <c:v>69.261009999999999</c:v>
                </c:pt>
                <c:pt idx="18136">
                  <c:v>69.265799999999999</c:v>
                </c:pt>
                <c:pt idx="18137">
                  <c:v>69.270590000000013</c:v>
                </c:pt>
                <c:pt idx="18138">
                  <c:v>69.275379999999998</c:v>
                </c:pt>
                <c:pt idx="18139">
                  <c:v>69.280169999999998</c:v>
                </c:pt>
                <c:pt idx="18140">
                  <c:v>69.284960000000012</c:v>
                </c:pt>
                <c:pt idx="18141">
                  <c:v>69.289760000000001</c:v>
                </c:pt>
                <c:pt idx="18142">
                  <c:v>69.294550000000001</c:v>
                </c:pt>
                <c:pt idx="18143">
                  <c:v>69.299340000000001</c:v>
                </c:pt>
                <c:pt idx="18144">
                  <c:v>69.304130000000001</c:v>
                </c:pt>
                <c:pt idx="18145">
                  <c:v>69.308920000000001</c:v>
                </c:pt>
                <c:pt idx="18146">
                  <c:v>69.31371</c:v>
                </c:pt>
                <c:pt idx="18147">
                  <c:v>69.3185</c:v>
                </c:pt>
                <c:pt idx="18148">
                  <c:v>69.323300000000003</c:v>
                </c:pt>
                <c:pt idx="18149">
                  <c:v>69.328089999999989</c:v>
                </c:pt>
                <c:pt idx="18150">
                  <c:v>69.332880000000003</c:v>
                </c:pt>
                <c:pt idx="18151">
                  <c:v>69.337670000000003</c:v>
                </c:pt>
                <c:pt idx="18152">
                  <c:v>69.342459999999988</c:v>
                </c:pt>
                <c:pt idx="18153">
                  <c:v>69.347250000000003</c:v>
                </c:pt>
                <c:pt idx="18154">
                  <c:v>69.352049999999991</c:v>
                </c:pt>
                <c:pt idx="18155">
                  <c:v>69.356840000000005</c:v>
                </c:pt>
                <c:pt idx="18156">
                  <c:v>69.361629999999991</c:v>
                </c:pt>
                <c:pt idx="18157">
                  <c:v>69.366430000000008</c:v>
                </c:pt>
                <c:pt idx="18158">
                  <c:v>69.371219999999994</c:v>
                </c:pt>
                <c:pt idx="18159">
                  <c:v>69.376010000000008</c:v>
                </c:pt>
                <c:pt idx="18160">
                  <c:v>69.380800000000008</c:v>
                </c:pt>
                <c:pt idx="18161">
                  <c:v>69.385600000000011</c:v>
                </c:pt>
                <c:pt idx="18162">
                  <c:v>69.390389999999996</c:v>
                </c:pt>
                <c:pt idx="18163">
                  <c:v>69.395179999999996</c:v>
                </c:pt>
                <c:pt idx="18164">
                  <c:v>69.39997000000001</c:v>
                </c:pt>
                <c:pt idx="18165">
                  <c:v>69.404759999999996</c:v>
                </c:pt>
                <c:pt idx="18166">
                  <c:v>69.409559999999999</c:v>
                </c:pt>
                <c:pt idx="18167">
                  <c:v>69.414349999999999</c:v>
                </c:pt>
                <c:pt idx="18168">
                  <c:v>69.419139999999999</c:v>
                </c:pt>
                <c:pt idx="18169">
                  <c:v>69.423929999999999</c:v>
                </c:pt>
                <c:pt idx="18170">
                  <c:v>69.428719999999998</c:v>
                </c:pt>
                <c:pt idx="18171">
                  <c:v>69.433509999999998</c:v>
                </c:pt>
                <c:pt idx="18172">
                  <c:v>69.438310000000001</c:v>
                </c:pt>
                <c:pt idx="18173">
                  <c:v>69.443099999999987</c:v>
                </c:pt>
                <c:pt idx="18174">
                  <c:v>69.447890000000001</c:v>
                </c:pt>
                <c:pt idx="18175">
                  <c:v>69.452680000000001</c:v>
                </c:pt>
                <c:pt idx="18176">
                  <c:v>69.457469999999986</c:v>
                </c:pt>
                <c:pt idx="18177">
                  <c:v>69.462260000000001</c:v>
                </c:pt>
                <c:pt idx="18178">
                  <c:v>69.467060000000004</c:v>
                </c:pt>
                <c:pt idx="18179">
                  <c:v>69.471850000000003</c:v>
                </c:pt>
                <c:pt idx="18180">
                  <c:v>69.476640000000003</c:v>
                </c:pt>
                <c:pt idx="18181">
                  <c:v>69.481430000000003</c:v>
                </c:pt>
                <c:pt idx="18182">
                  <c:v>69.486220000000003</c:v>
                </c:pt>
                <c:pt idx="18183">
                  <c:v>69.491020000000006</c:v>
                </c:pt>
                <c:pt idx="18184">
                  <c:v>69.495810000000006</c:v>
                </c:pt>
                <c:pt idx="18185">
                  <c:v>69.500599999999991</c:v>
                </c:pt>
                <c:pt idx="18186">
                  <c:v>69.505390000000006</c:v>
                </c:pt>
                <c:pt idx="18187">
                  <c:v>69.510180000000005</c:v>
                </c:pt>
                <c:pt idx="18188">
                  <c:v>69.514969999999991</c:v>
                </c:pt>
                <c:pt idx="18189">
                  <c:v>69.519769999999994</c:v>
                </c:pt>
                <c:pt idx="18190">
                  <c:v>69.524559999999994</c:v>
                </c:pt>
                <c:pt idx="18191">
                  <c:v>69.529350000000008</c:v>
                </c:pt>
                <c:pt idx="18192">
                  <c:v>69.534149999999997</c:v>
                </c:pt>
                <c:pt idx="18193">
                  <c:v>69.538939999999997</c:v>
                </c:pt>
                <c:pt idx="18194">
                  <c:v>69.543729999999996</c:v>
                </c:pt>
                <c:pt idx="18195">
                  <c:v>69.548519999999996</c:v>
                </c:pt>
                <c:pt idx="18196">
                  <c:v>69.553319999999999</c:v>
                </c:pt>
                <c:pt idx="18197">
                  <c:v>69.558109999999999</c:v>
                </c:pt>
                <c:pt idx="18198">
                  <c:v>69.562899999999999</c:v>
                </c:pt>
                <c:pt idx="18199">
                  <c:v>69.567700000000002</c:v>
                </c:pt>
                <c:pt idx="18200">
                  <c:v>69.572490000000002</c:v>
                </c:pt>
                <c:pt idx="18201">
                  <c:v>69.577280000000002</c:v>
                </c:pt>
                <c:pt idx="18202">
                  <c:v>69.582070000000002</c:v>
                </c:pt>
                <c:pt idx="18203">
                  <c:v>69.586860000000001</c:v>
                </c:pt>
                <c:pt idx="18204">
                  <c:v>69.591660000000005</c:v>
                </c:pt>
                <c:pt idx="18205">
                  <c:v>69.596450000000004</c:v>
                </c:pt>
                <c:pt idx="18206">
                  <c:v>69.60123999999999</c:v>
                </c:pt>
                <c:pt idx="18207">
                  <c:v>69.606030000000004</c:v>
                </c:pt>
                <c:pt idx="18208">
                  <c:v>69.610820000000004</c:v>
                </c:pt>
                <c:pt idx="18209">
                  <c:v>69.615620000000007</c:v>
                </c:pt>
                <c:pt idx="18210">
                  <c:v>69.620409999999993</c:v>
                </c:pt>
                <c:pt idx="18211">
                  <c:v>69.625199999999992</c:v>
                </c:pt>
                <c:pt idx="18212">
                  <c:v>69.629990000000006</c:v>
                </c:pt>
                <c:pt idx="18213">
                  <c:v>69.634779999999992</c:v>
                </c:pt>
                <c:pt idx="18214">
                  <c:v>69.639580000000009</c:v>
                </c:pt>
                <c:pt idx="18215">
                  <c:v>69.644369999999995</c:v>
                </c:pt>
                <c:pt idx="18216">
                  <c:v>69.649159999999995</c:v>
                </c:pt>
                <c:pt idx="18217">
                  <c:v>69.653950000000009</c:v>
                </c:pt>
                <c:pt idx="18218">
                  <c:v>69.658739999999995</c:v>
                </c:pt>
                <c:pt idx="18219">
                  <c:v>69.663539999999998</c:v>
                </c:pt>
                <c:pt idx="18220">
                  <c:v>69.668329999999997</c:v>
                </c:pt>
                <c:pt idx="18221">
                  <c:v>69.673120000000011</c:v>
                </c:pt>
                <c:pt idx="18222">
                  <c:v>69.677909999999997</c:v>
                </c:pt>
                <c:pt idx="18223">
                  <c:v>69.682699999999997</c:v>
                </c:pt>
                <c:pt idx="18224">
                  <c:v>69.6875</c:v>
                </c:pt>
                <c:pt idx="18225">
                  <c:v>69.69229</c:v>
                </c:pt>
                <c:pt idx="18226">
                  <c:v>69.69708</c:v>
                </c:pt>
                <c:pt idx="18227">
                  <c:v>69.70187</c:v>
                </c:pt>
                <c:pt idx="18228">
                  <c:v>69.706659999999999</c:v>
                </c:pt>
                <c:pt idx="18229">
                  <c:v>69.711460000000002</c:v>
                </c:pt>
                <c:pt idx="18230">
                  <c:v>69.716249999999988</c:v>
                </c:pt>
                <c:pt idx="18231">
                  <c:v>69.721040000000002</c:v>
                </c:pt>
                <c:pt idx="18232">
                  <c:v>69.725830000000002</c:v>
                </c:pt>
                <c:pt idx="18233">
                  <c:v>69.730630000000005</c:v>
                </c:pt>
                <c:pt idx="18234">
                  <c:v>69.735420000000005</c:v>
                </c:pt>
                <c:pt idx="18235">
                  <c:v>69.74020999999999</c:v>
                </c:pt>
                <c:pt idx="18236">
                  <c:v>69.745000000000005</c:v>
                </c:pt>
                <c:pt idx="18237">
                  <c:v>69.749790000000004</c:v>
                </c:pt>
                <c:pt idx="18238">
                  <c:v>69.754590000000007</c:v>
                </c:pt>
                <c:pt idx="18239">
                  <c:v>69.759379999999993</c:v>
                </c:pt>
                <c:pt idx="18240">
                  <c:v>69.764170000000007</c:v>
                </c:pt>
                <c:pt idx="18241">
                  <c:v>69.768969999999996</c:v>
                </c:pt>
                <c:pt idx="18242">
                  <c:v>69.77376000000001</c:v>
                </c:pt>
                <c:pt idx="18243">
                  <c:v>69.778549999999996</c:v>
                </c:pt>
                <c:pt idx="18244">
                  <c:v>69.783339999999995</c:v>
                </c:pt>
                <c:pt idx="18245">
                  <c:v>69.788139999999999</c:v>
                </c:pt>
                <c:pt idx="18246">
                  <c:v>69.792929999999998</c:v>
                </c:pt>
                <c:pt idx="18247">
                  <c:v>69.797719999999998</c:v>
                </c:pt>
                <c:pt idx="18248">
                  <c:v>69.802520000000001</c:v>
                </c:pt>
                <c:pt idx="18249">
                  <c:v>69.807310000000001</c:v>
                </c:pt>
                <c:pt idx="18250">
                  <c:v>69.812100000000001</c:v>
                </c:pt>
                <c:pt idx="18251">
                  <c:v>69.816890000000001</c:v>
                </c:pt>
                <c:pt idx="18252">
                  <c:v>69.821690000000004</c:v>
                </c:pt>
                <c:pt idx="18253">
                  <c:v>69.826479999999989</c:v>
                </c:pt>
                <c:pt idx="18254">
                  <c:v>69.831270000000004</c:v>
                </c:pt>
                <c:pt idx="18255">
                  <c:v>69.836060000000003</c:v>
                </c:pt>
                <c:pt idx="18256">
                  <c:v>69.840860000000006</c:v>
                </c:pt>
                <c:pt idx="18257">
                  <c:v>69.845649999999992</c:v>
                </c:pt>
                <c:pt idx="18258">
                  <c:v>69.850440000000006</c:v>
                </c:pt>
                <c:pt idx="18259">
                  <c:v>69.855230000000006</c:v>
                </c:pt>
                <c:pt idx="18260">
                  <c:v>69.860030000000009</c:v>
                </c:pt>
                <c:pt idx="18261">
                  <c:v>69.864819999999995</c:v>
                </c:pt>
                <c:pt idx="18262">
                  <c:v>69.869609999999994</c:v>
                </c:pt>
                <c:pt idx="18263">
                  <c:v>69.874400000000009</c:v>
                </c:pt>
                <c:pt idx="18264">
                  <c:v>69.879199999999997</c:v>
                </c:pt>
                <c:pt idx="18265">
                  <c:v>69.883990000000011</c:v>
                </c:pt>
                <c:pt idx="18266">
                  <c:v>69.888779999999997</c:v>
                </c:pt>
                <c:pt idx="18267">
                  <c:v>69.893569999999997</c:v>
                </c:pt>
                <c:pt idx="18268">
                  <c:v>69.898360000000011</c:v>
                </c:pt>
                <c:pt idx="18269">
                  <c:v>69.90316</c:v>
                </c:pt>
                <c:pt idx="18270">
                  <c:v>69.90795</c:v>
                </c:pt>
                <c:pt idx="18271">
                  <c:v>69.912739999999999</c:v>
                </c:pt>
                <c:pt idx="18272">
                  <c:v>69.917529999999999</c:v>
                </c:pt>
                <c:pt idx="18273">
                  <c:v>69.922330000000002</c:v>
                </c:pt>
                <c:pt idx="18274">
                  <c:v>69.927120000000002</c:v>
                </c:pt>
                <c:pt idx="18275">
                  <c:v>69.931910000000002</c:v>
                </c:pt>
                <c:pt idx="18276">
                  <c:v>69.936700000000002</c:v>
                </c:pt>
                <c:pt idx="18277">
                  <c:v>69.941500000000005</c:v>
                </c:pt>
                <c:pt idx="18278">
                  <c:v>69.946289999999991</c:v>
                </c:pt>
                <c:pt idx="18279">
                  <c:v>69.951080000000005</c:v>
                </c:pt>
                <c:pt idx="18280">
                  <c:v>69.955870000000004</c:v>
                </c:pt>
                <c:pt idx="18281">
                  <c:v>69.960670000000007</c:v>
                </c:pt>
                <c:pt idx="18282">
                  <c:v>69.965459999999993</c:v>
                </c:pt>
                <c:pt idx="18283">
                  <c:v>69.970249999999993</c:v>
                </c:pt>
                <c:pt idx="18284">
                  <c:v>69.975040000000007</c:v>
                </c:pt>
                <c:pt idx="18285">
                  <c:v>69.979839999999996</c:v>
                </c:pt>
                <c:pt idx="18286">
                  <c:v>69.98463000000001</c:v>
                </c:pt>
                <c:pt idx="18287">
                  <c:v>69.989419999999996</c:v>
                </c:pt>
                <c:pt idx="18288">
                  <c:v>69.994209999999995</c:v>
                </c:pt>
                <c:pt idx="18289">
                  <c:v>69.999009999999998</c:v>
                </c:pt>
                <c:pt idx="18290">
                  <c:v>70.003799999999998</c:v>
                </c:pt>
                <c:pt idx="18291">
                  <c:v>70.008589999999998</c:v>
                </c:pt>
                <c:pt idx="18292">
                  <c:v>70.013379999999998</c:v>
                </c:pt>
                <c:pt idx="18293">
                  <c:v>70.018180000000001</c:v>
                </c:pt>
                <c:pt idx="18294">
                  <c:v>70.022970000000001</c:v>
                </c:pt>
                <c:pt idx="18295">
                  <c:v>70.027760000000001</c:v>
                </c:pt>
                <c:pt idx="18296">
                  <c:v>70.032550000000001</c:v>
                </c:pt>
                <c:pt idx="18297">
                  <c:v>70.037350000000004</c:v>
                </c:pt>
                <c:pt idx="18298">
                  <c:v>70.042140000000003</c:v>
                </c:pt>
                <c:pt idx="18299">
                  <c:v>70.046929999999989</c:v>
                </c:pt>
                <c:pt idx="18300">
                  <c:v>70.051720000000003</c:v>
                </c:pt>
                <c:pt idx="18301">
                  <c:v>70.056519999999992</c:v>
                </c:pt>
                <c:pt idx="18302">
                  <c:v>70.061310000000006</c:v>
                </c:pt>
                <c:pt idx="18303">
                  <c:v>70.066100000000006</c:v>
                </c:pt>
                <c:pt idx="18304">
                  <c:v>70.070900000000009</c:v>
                </c:pt>
                <c:pt idx="18305">
                  <c:v>70.075689999999994</c:v>
                </c:pt>
                <c:pt idx="18306">
                  <c:v>70.080479999999994</c:v>
                </c:pt>
                <c:pt idx="18307">
                  <c:v>70.085270000000008</c:v>
                </c:pt>
                <c:pt idx="18308">
                  <c:v>70.090069999999997</c:v>
                </c:pt>
                <c:pt idx="18309">
                  <c:v>70.094859999999997</c:v>
                </c:pt>
                <c:pt idx="18310">
                  <c:v>70.099649999999997</c:v>
                </c:pt>
                <c:pt idx="18311">
                  <c:v>70.104440000000011</c:v>
                </c:pt>
                <c:pt idx="18312">
                  <c:v>70.10924</c:v>
                </c:pt>
                <c:pt idx="18313">
                  <c:v>70.11403</c:v>
                </c:pt>
                <c:pt idx="18314">
                  <c:v>70.118819999999999</c:v>
                </c:pt>
                <c:pt idx="18315">
                  <c:v>70.123609999999999</c:v>
                </c:pt>
                <c:pt idx="18316">
                  <c:v>70.128410000000002</c:v>
                </c:pt>
                <c:pt idx="18317">
                  <c:v>70.133200000000002</c:v>
                </c:pt>
                <c:pt idx="18318">
                  <c:v>70.137990000000002</c:v>
                </c:pt>
                <c:pt idx="18319">
                  <c:v>70.142789999999991</c:v>
                </c:pt>
                <c:pt idx="18320">
                  <c:v>70.147580000000005</c:v>
                </c:pt>
                <c:pt idx="18321">
                  <c:v>70.152370000000005</c:v>
                </c:pt>
                <c:pt idx="18322">
                  <c:v>70.15715999999999</c:v>
                </c:pt>
                <c:pt idx="18323">
                  <c:v>70.161959999999993</c:v>
                </c:pt>
                <c:pt idx="18324">
                  <c:v>70.166749999999993</c:v>
                </c:pt>
                <c:pt idx="18325">
                  <c:v>70.171540000000007</c:v>
                </c:pt>
                <c:pt idx="18326">
                  <c:v>70.176329999999993</c:v>
                </c:pt>
                <c:pt idx="18327">
                  <c:v>70.181129999999996</c:v>
                </c:pt>
                <c:pt idx="18328">
                  <c:v>70.185919999999996</c:v>
                </c:pt>
                <c:pt idx="18329">
                  <c:v>70.19071000000001</c:v>
                </c:pt>
                <c:pt idx="18330">
                  <c:v>70.195509999999999</c:v>
                </c:pt>
                <c:pt idx="18331">
                  <c:v>70.200299999999999</c:v>
                </c:pt>
                <c:pt idx="18332">
                  <c:v>70.205089999999998</c:v>
                </c:pt>
                <c:pt idx="18333">
                  <c:v>70.209879999999998</c:v>
                </c:pt>
                <c:pt idx="18334">
                  <c:v>70.214680000000001</c:v>
                </c:pt>
                <c:pt idx="18335">
                  <c:v>70.219470000000001</c:v>
                </c:pt>
                <c:pt idx="18336">
                  <c:v>70.224260000000001</c:v>
                </c:pt>
                <c:pt idx="18337">
                  <c:v>70.22905999999999</c:v>
                </c:pt>
                <c:pt idx="18338">
                  <c:v>70.233850000000004</c:v>
                </c:pt>
                <c:pt idx="18339">
                  <c:v>70.238640000000004</c:v>
                </c:pt>
                <c:pt idx="18340">
                  <c:v>70.243429999999989</c:v>
                </c:pt>
                <c:pt idx="18341">
                  <c:v>70.248229999999992</c:v>
                </c:pt>
                <c:pt idx="18342">
                  <c:v>70.253019999999992</c:v>
                </c:pt>
                <c:pt idx="18343">
                  <c:v>70.257810000000006</c:v>
                </c:pt>
                <c:pt idx="18344">
                  <c:v>70.262610000000009</c:v>
                </c:pt>
                <c:pt idx="18345">
                  <c:v>70.267399999999995</c:v>
                </c:pt>
                <c:pt idx="18346">
                  <c:v>70.272189999999995</c:v>
                </c:pt>
                <c:pt idx="18347">
                  <c:v>70.276980000000009</c:v>
                </c:pt>
                <c:pt idx="18348">
                  <c:v>70.281779999999998</c:v>
                </c:pt>
                <c:pt idx="18349">
                  <c:v>70.286570000000012</c:v>
                </c:pt>
                <c:pt idx="18350">
                  <c:v>70.291359999999997</c:v>
                </c:pt>
                <c:pt idx="18351">
                  <c:v>70.29616</c:v>
                </c:pt>
                <c:pt idx="18352">
                  <c:v>70.30095</c:v>
                </c:pt>
                <c:pt idx="18353">
                  <c:v>70.30574</c:v>
                </c:pt>
                <c:pt idx="18354">
                  <c:v>70.310540000000003</c:v>
                </c:pt>
                <c:pt idx="18355">
                  <c:v>70.315329999999989</c:v>
                </c:pt>
                <c:pt idx="18356">
                  <c:v>70.320120000000003</c:v>
                </c:pt>
                <c:pt idx="18357">
                  <c:v>70.324910000000003</c:v>
                </c:pt>
                <c:pt idx="18358">
                  <c:v>70.329710000000006</c:v>
                </c:pt>
                <c:pt idx="18359">
                  <c:v>70.334499999999991</c:v>
                </c:pt>
                <c:pt idx="18360">
                  <c:v>70.339290000000005</c:v>
                </c:pt>
                <c:pt idx="18361">
                  <c:v>70.344089999999994</c:v>
                </c:pt>
                <c:pt idx="18362">
                  <c:v>70.348880000000008</c:v>
                </c:pt>
                <c:pt idx="18363">
                  <c:v>70.353669999999994</c:v>
                </c:pt>
                <c:pt idx="18364">
                  <c:v>70.358470000000011</c:v>
                </c:pt>
                <c:pt idx="18365">
                  <c:v>70.363259999999997</c:v>
                </c:pt>
                <c:pt idx="18366">
                  <c:v>70.368049999999997</c:v>
                </c:pt>
                <c:pt idx="18367">
                  <c:v>70.372840000000011</c:v>
                </c:pt>
                <c:pt idx="18368">
                  <c:v>70.37764</c:v>
                </c:pt>
                <c:pt idx="18369">
                  <c:v>70.382429999999999</c:v>
                </c:pt>
                <c:pt idx="18370">
                  <c:v>70.387219999999999</c:v>
                </c:pt>
                <c:pt idx="18371">
                  <c:v>70.392020000000002</c:v>
                </c:pt>
                <c:pt idx="18372">
                  <c:v>70.396810000000002</c:v>
                </c:pt>
                <c:pt idx="18373">
                  <c:v>70.401599999999988</c:v>
                </c:pt>
                <c:pt idx="18374">
                  <c:v>70.406399999999991</c:v>
                </c:pt>
                <c:pt idx="18375">
                  <c:v>70.411190000000005</c:v>
                </c:pt>
                <c:pt idx="18376">
                  <c:v>70.415980000000005</c:v>
                </c:pt>
                <c:pt idx="18377">
                  <c:v>70.420780000000008</c:v>
                </c:pt>
                <c:pt idx="18378">
                  <c:v>70.425570000000008</c:v>
                </c:pt>
                <c:pt idx="18379">
                  <c:v>70.430359999999993</c:v>
                </c:pt>
                <c:pt idx="18380">
                  <c:v>70.435150000000007</c:v>
                </c:pt>
                <c:pt idx="18381">
                  <c:v>70.439949999999996</c:v>
                </c:pt>
                <c:pt idx="18382">
                  <c:v>70.44474000000001</c:v>
                </c:pt>
                <c:pt idx="18383">
                  <c:v>70.449529999999996</c:v>
                </c:pt>
                <c:pt idx="18384">
                  <c:v>70.454329999999999</c:v>
                </c:pt>
                <c:pt idx="18385">
                  <c:v>70.459119999999999</c:v>
                </c:pt>
                <c:pt idx="18386">
                  <c:v>70.463909999999998</c:v>
                </c:pt>
                <c:pt idx="18387">
                  <c:v>70.468710000000002</c:v>
                </c:pt>
                <c:pt idx="18388">
                  <c:v>70.473500000000001</c:v>
                </c:pt>
                <c:pt idx="18389">
                  <c:v>70.478290000000001</c:v>
                </c:pt>
                <c:pt idx="18390">
                  <c:v>70.483090000000004</c:v>
                </c:pt>
                <c:pt idx="18391">
                  <c:v>70.487880000000004</c:v>
                </c:pt>
                <c:pt idx="18392">
                  <c:v>70.49266999999999</c:v>
                </c:pt>
                <c:pt idx="18393">
                  <c:v>70.497470000000007</c:v>
                </c:pt>
                <c:pt idx="18394">
                  <c:v>70.502259999999993</c:v>
                </c:pt>
                <c:pt idx="18395">
                  <c:v>70.507050000000007</c:v>
                </c:pt>
                <c:pt idx="18396">
                  <c:v>70.511849999999995</c:v>
                </c:pt>
                <c:pt idx="18397">
                  <c:v>70.51664000000001</c:v>
                </c:pt>
                <c:pt idx="18398">
                  <c:v>70.521429999999995</c:v>
                </c:pt>
                <c:pt idx="18399">
                  <c:v>70.526229999999998</c:v>
                </c:pt>
                <c:pt idx="18400">
                  <c:v>70.531019999999998</c:v>
                </c:pt>
                <c:pt idx="18401">
                  <c:v>70.535809999999998</c:v>
                </c:pt>
                <c:pt idx="18402">
                  <c:v>70.540610000000001</c:v>
                </c:pt>
                <c:pt idx="18403">
                  <c:v>70.545400000000001</c:v>
                </c:pt>
                <c:pt idx="18404">
                  <c:v>70.550190000000001</c:v>
                </c:pt>
                <c:pt idx="18405">
                  <c:v>70.554990000000004</c:v>
                </c:pt>
                <c:pt idx="18406">
                  <c:v>70.559780000000003</c:v>
                </c:pt>
                <c:pt idx="18407">
                  <c:v>70.564569999999989</c:v>
                </c:pt>
                <c:pt idx="18408">
                  <c:v>70.569370000000006</c:v>
                </c:pt>
                <c:pt idx="18409">
                  <c:v>70.574159999999992</c:v>
                </c:pt>
                <c:pt idx="18410">
                  <c:v>70.578950000000006</c:v>
                </c:pt>
                <c:pt idx="18411">
                  <c:v>70.583749999999995</c:v>
                </c:pt>
                <c:pt idx="18412">
                  <c:v>70.588540000000009</c:v>
                </c:pt>
                <c:pt idx="18413">
                  <c:v>70.593329999999995</c:v>
                </c:pt>
                <c:pt idx="18414">
                  <c:v>70.598129999999998</c:v>
                </c:pt>
                <c:pt idx="18415">
                  <c:v>70.602919999999997</c:v>
                </c:pt>
                <c:pt idx="18416">
                  <c:v>70.607709999999997</c:v>
                </c:pt>
                <c:pt idx="18417">
                  <c:v>70.61251</c:v>
                </c:pt>
                <c:pt idx="18418">
                  <c:v>70.6173</c:v>
                </c:pt>
                <c:pt idx="18419">
                  <c:v>70.62209</c:v>
                </c:pt>
                <c:pt idx="18420">
                  <c:v>70.62688</c:v>
                </c:pt>
                <c:pt idx="18421">
                  <c:v>70.631680000000003</c:v>
                </c:pt>
                <c:pt idx="18422">
                  <c:v>70.636470000000003</c:v>
                </c:pt>
                <c:pt idx="18423">
                  <c:v>70.641260000000003</c:v>
                </c:pt>
                <c:pt idx="18424">
                  <c:v>70.646059999999991</c:v>
                </c:pt>
                <c:pt idx="18425">
                  <c:v>70.650850000000005</c:v>
                </c:pt>
                <c:pt idx="18426">
                  <c:v>70.655640000000005</c:v>
                </c:pt>
                <c:pt idx="18427">
                  <c:v>70.660429999999991</c:v>
                </c:pt>
                <c:pt idx="18428">
                  <c:v>70.665229999999994</c:v>
                </c:pt>
                <c:pt idx="18429">
                  <c:v>70.670019999999994</c:v>
                </c:pt>
                <c:pt idx="18430">
                  <c:v>70.674810000000008</c:v>
                </c:pt>
                <c:pt idx="18431">
                  <c:v>70.679609999999997</c:v>
                </c:pt>
                <c:pt idx="18432">
                  <c:v>70.684399999999997</c:v>
                </c:pt>
                <c:pt idx="18433">
                  <c:v>70.689189999999996</c:v>
                </c:pt>
                <c:pt idx="18434">
                  <c:v>70.69398000000001</c:v>
                </c:pt>
                <c:pt idx="18435">
                  <c:v>70.698779999999999</c:v>
                </c:pt>
                <c:pt idx="18436">
                  <c:v>70.703569999999999</c:v>
                </c:pt>
                <c:pt idx="18437">
                  <c:v>70.708359999999999</c:v>
                </c:pt>
                <c:pt idx="18438">
                  <c:v>70.713160000000002</c:v>
                </c:pt>
                <c:pt idx="18439">
                  <c:v>70.717950000000002</c:v>
                </c:pt>
                <c:pt idx="18440">
                  <c:v>70.722750000000005</c:v>
                </c:pt>
                <c:pt idx="18441">
                  <c:v>70.727540000000005</c:v>
                </c:pt>
                <c:pt idx="18442">
                  <c:v>70.73232999999999</c:v>
                </c:pt>
                <c:pt idx="18443">
                  <c:v>70.737129999999993</c:v>
                </c:pt>
                <c:pt idx="18444">
                  <c:v>70.741919999999993</c:v>
                </c:pt>
                <c:pt idx="18445">
                  <c:v>70.746710000000007</c:v>
                </c:pt>
                <c:pt idx="18446">
                  <c:v>70.75151000000001</c:v>
                </c:pt>
                <c:pt idx="18447">
                  <c:v>70.756299999999996</c:v>
                </c:pt>
                <c:pt idx="18448">
                  <c:v>70.761089999999996</c:v>
                </c:pt>
                <c:pt idx="18449">
                  <c:v>70.765889999999999</c:v>
                </c:pt>
                <c:pt idx="18450">
                  <c:v>70.770679999999999</c:v>
                </c:pt>
                <c:pt idx="18451">
                  <c:v>70.775469999999999</c:v>
                </c:pt>
                <c:pt idx="18452">
                  <c:v>70.780270000000002</c:v>
                </c:pt>
                <c:pt idx="18453">
                  <c:v>70.785060000000001</c:v>
                </c:pt>
                <c:pt idx="18454">
                  <c:v>70.78985999999999</c:v>
                </c:pt>
                <c:pt idx="18455">
                  <c:v>70.794650000000004</c:v>
                </c:pt>
                <c:pt idx="18456">
                  <c:v>70.799440000000004</c:v>
                </c:pt>
                <c:pt idx="18457">
                  <c:v>70.804240000000007</c:v>
                </c:pt>
                <c:pt idx="18458">
                  <c:v>70.809029999999993</c:v>
                </c:pt>
                <c:pt idx="18459">
                  <c:v>70.813819999999993</c:v>
                </c:pt>
                <c:pt idx="18460">
                  <c:v>70.818619999999996</c:v>
                </c:pt>
                <c:pt idx="18461">
                  <c:v>70.82341000000001</c:v>
                </c:pt>
                <c:pt idx="18462">
                  <c:v>70.828199999999995</c:v>
                </c:pt>
                <c:pt idx="18463">
                  <c:v>70.832999999999998</c:v>
                </c:pt>
                <c:pt idx="18464">
                  <c:v>70.837789999999998</c:v>
                </c:pt>
                <c:pt idx="18465">
                  <c:v>70.842590000000001</c:v>
                </c:pt>
                <c:pt idx="18466">
                  <c:v>70.847380000000001</c:v>
                </c:pt>
                <c:pt idx="18467">
                  <c:v>70.852170000000001</c:v>
                </c:pt>
                <c:pt idx="18468">
                  <c:v>70.856970000000004</c:v>
                </c:pt>
                <c:pt idx="18469">
                  <c:v>70.86175999999999</c:v>
                </c:pt>
                <c:pt idx="18470">
                  <c:v>70.866550000000004</c:v>
                </c:pt>
                <c:pt idx="18471">
                  <c:v>70.871350000000007</c:v>
                </c:pt>
                <c:pt idx="18472">
                  <c:v>70.876140000000007</c:v>
                </c:pt>
                <c:pt idx="18473">
                  <c:v>70.880929999999992</c:v>
                </c:pt>
                <c:pt idx="18474">
                  <c:v>70.885729999999995</c:v>
                </c:pt>
                <c:pt idx="18475">
                  <c:v>70.890519999999995</c:v>
                </c:pt>
                <c:pt idx="18476">
                  <c:v>70.895310000000009</c:v>
                </c:pt>
                <c:pt idx="18477">
                  <c:v>70.900099999999995</c:v>
                </c:pt>
                <c:pt idx="18478">
                  <c:v>70.904900000000012</c:v>
                </c:pt>
                <c:pt idx="18479">
                  <c:v>70.909689999999998</c:v>
                </c:pt>
                <c:pt idx="18480">
                  <c:v>70.914479999999998</c:v>
                </c:pt>
                <c:pt idx="18481">
                  <c:v>70.919280000000001</c:v>
                </c:pt>
                <c:pt idx="18482">
                  <c:v>70.92407</c:v>
                </c:pt>
                <c:pt idx="18483">
                  <c:v>70.92886</c:v>
                </c:pt>
                <c:pt idx="18484">
                  <c:v>70.933659999999989</c:v>
                </c:pt>
                <c:pt idx="18485">
                  <c:v>70.938450000000003</c:v>
                </c:pt>
                <c:pt idx="18486">
                  <c:v>70.943240000000003</c:v>
                </c:pt>
                <c:pt idx="18487">
                  <c:v>70.948040000000006</c:v>
                </c:pt>
                <c:pt idx="18488">
                  <c:v>70.952829999999992</c:v>
                </c:pt>
                <c:pt idx="18489">
                  <c:v>70.957629999999995</c:v>
                </c:pt>
                <c:pt idx="18490">
                  <c:v>70.962419999999995</c:v>
                </c:pt>
                <c:pt idx="18491">
                  <c:v>70.967210000000009</c:v>
                </c:pt>
                <c:pt idx="18492">
                  <c:v>70.972009999999997</c:v>
                </c:pt>
                <c:pt idx="18493">
                  <c:v>70.976800000000011</c:v>
                </c:pt>
                <c:pt idx="18494">
                  <c:v>70.9816</c:v>
                </c:pt>
                <c:pt idx="18495">
                  <c:v>70.98639</c:v>
                </c:pt>
                <c:pt idx="18496">
                  <c:v>70.99118</c:v>
                </c:pt>
                <c:pt idx="18497">
                  <c:v>70.995980000000003</c:v>
                </c:pt>
                <c:pt idx="18498">
                  <c:v>71.000770000000003</c:v>
                </c:pt>
                <c:pt idx="18499">
                  <c:v>71.005559999999988</c:v>
                </c:pt>
                <c:pt idx="18500">
                  <c:v>71.010359999999991</c:v>
                </c:pt>
                <c:pt idx="18501">
                  <c:v>71.015150000000006</c:v>
                </c:pt>
                <c:pt idx="18502">
                  <c:v>71.019949999999994</c:v>
                </c:pt>
                <c:pt idx="18503">
                  <c:v>71.024740000000008</c:v>
                </c:pt>
                <c:pt idx="18504">
                  <c:v>71.029529999999994</c:v>
                </c:pt>
                <c:pt idx="18505">
                  <c:v>71.034330000000011</c:v>
                </c:pt>
                <c:pt idx="18506">
                  <c:v>71.039119999999997</c:v>
                </c:pt>
                <c:pt idx="18507">
                  <c:v>71.04392</c:v>
                </c:pt>
                <c:pt idx="18508">
                  <c:v>71.04871</c:v>
                </c:pt>
                <c:pt idx="18509">
                  <c:v>71.0535</c:v>
                </c:pt>
                <c:pt idx="18510">
                  <c:v>71.058300000000003</c:v>
                </c:pt>
                <c:pt idx="18511">
                  <c:v>71.063089999999988</c:v>
                </c:pt>
                <c:pt idx="18512">
                  <c:v>71.067880000000002</c:v>
                </c:pt>
                <c:pt idx="18513">
                  <c:v>71.072680000000005</c:v>
                </c:pt>
                <c:pt idx="18514">
                  <c:v>71.077470000000005</c:v>
                </c:pt>
                <c:pt idx="18515">
                  <c:v>71.082259999999991</c:v>
                </c:pt>
                <c:pt idx="18516">
                  <c:v>71.087050000000005</c:v>
                </c:pt>
                <c:pt idx="18517">
                  <c:v>71.091849999999994</c:v>
                </c:pt>
                <c:pt idx="18518">
                  <c:v>71.096640000000008</c:v>
                </c:pt>
                <c:pt idx="18519">
                  <c:v>71.101429999999993</c:v>
                </c:pt>
                <c:pt idx="18520">
                  <c:v>71.106230000000011</c:v>
                </c:pt>
                <c:pt idx="18521">
                  <c:v>71.111019999999996</c:v>
                </c:pt>
                <c:pt idx="18522">
                  <c:v>71.115819999999999</c:v>
                </c:pt>
                <c:pt idx="18523">
                  <c:v>71.120609999999999</c:v>
                </c:pt>
                <c:pt idx="18524">
                  <c:v>71.125399999999999</c:v>
                </c:pt>
                <c:pt idx="18525">
                  <c:v>71.130200000000002</c:v>
                </c:pt>
                <c:pt idx="18526">
                  <c:v>71.134990000000002</c:v>
                </c:pt>
                <c:pt idx="18527">
                  <c:v>71.139789999999991</c:v>
                </c:pt>
                <c:pt idx="18528">
                  <c:v>71.144580000000005</c:v>
                </c:pt>
                <c:pt idx="18529">
                  <c:v>71.149370000000005</c:v>
                </c:pt>
                <c:pt idx="18530">
                  <c:v>71.154170000000008</c:v>
                </c:pt>
                <c:pt idx="18531">
                  <c:v>71.158959999999993</c:v>
                </c:pt>
                <c:pt idx="18532">
                  <c:v>71.163760000000011</c:v>
                </c:pt>
                <c:pt idx="18533">
                  <c:v>71.168549999999996</c:v>
                </c:pt>
                <c:pt idx="18534">
                  <c:v>71.173349999999999</c:v>
                </c:pt>
                <c:pt idx="18535">
                  <c:v>71.178139999999999</c:v>
                </c:pt>
                <c:pt idx="18536">
                  <c:v>71.182929999999999</c:v>
                </c:pt>
                <c:pt idx="18537">
                  <c:v>71.187730000000002</c:v>
                </c:pt>
                <c:pt idx="18538">
                  <c:v>71.192520000000002</c:v>
                </c:pt>
                <c:pt idx="18539">
                  <c:v>71.197319999999991</c:v>
                </c:pt>
                <c:pt idx="18540">
                  <c:v>71.202110000000005</c:v>
                </c:pt>
                <c:pt idx="18541">
                  <c:v>71.206900000000005</c:v>
                </c:pt>
                <c:pt idx="18542">
                  <c:v>71.211700000000008</c:v>
                </c:pt>
                <c:pt idx="18543">
                  <c:v>71.216489999999993</c:v>
                </c:pt>
                <c:pt idx="18544">
                  <c:v>71.221279999999993</c:v>
                </c:pt>
                <c:pt idx="18545">
                  <c:v>71.226079999999996</c:v>
                </c:pt>
                <c:pt idx="18546">
                  <c:v>71.230869999999996</c:v>
                </c:pt>
                <c:pt idx="18547">
                  <c:v>71.23566000000001</c:v>
                </c:pt>
                <c:pt idx="18548">
                  <c:v>71.240449999999996</c:v>
                </c:pt>
                <c:pt idx="18549">
                  <c:v>71.245249999999999</c:v>
                </c:pt>
                <c:pt idx="18550">
                  <c:v>71.250039999999998</c:v>
                </c:pt>
                <c:pt idx="18551">
                  <c:v>71.254840000000002</c:v>
                </c:pt>
                <c:pt idx="18552">
                  <c:v>71.259630000000001</c:v>
                </c:pt>
                <c:pt idx="18553">
                  <c:v>71.264430000000004</c:v>
                </c:pt>
                <c:pt idx="18554">
                  <c:v>71.26921999999999</c:v>
                </c:pt>
                <c:pt idx="18555">
                  <c:v>71.274010000000004</c:v>
                </c:pt>
                <c:pt idx="18556">
                  <c:v>71.278809999999993</c:v>
                </c:pt>
                <c:pt idx="18557">
                  <c:v>71.283600000000007</c:v>
                </c:pt>
                <c:pt idx="18558">
                  <c:v>71.288399999999996</c:v>
                </c:pt>
                <c:pt idx="18559">
                  <c:v>71.29319000000001</c:v>
                </c:pt>
                <c:pt idx="18560">
                  <c:v>71.297989999999999</c:v>
                </c:pt>
                <c:pt idx="18561">
                  <c:v>71.302779999999998</c:v>
                </c:pt>
                <c:pt idx="18562">
                  <c:v>71.307569999999998</c:v>
                </c:pt>
                <c:pt idx="18563">
                  <c:v>71.312370000000001</c:v>
                </c:pt>
                <c:pt idx="18564">
                  <c:v>71.317160000000001</c:v>
                </c:pt>
                <c:pt idx="18565">
                  <c:v>71.321960000000004</c:v>
                </c:pt>
                <c:pt idx="18566">
                  <c:v>71.32674999999999</c:v>
                </c:pt>
                <c:pt idx="18567">
                  <c:v>71.331549999999993</c:v>
                </c:pt>
                <c:pt idx="18568">
                  <c:v>71.336339999999993</c:v>
                </c:pt>
                <c:pt idx="18569">
                  <c:v>71.341130000000007</c:v>
                </c:pt>
                <c:pt idx="18570">
                  <c:v>71.345929999999996</c:v>
                </c:pt>
                <c:pt idx="18571">
                  <c:v>71.35072000000001</c:v>
                </c:pt>
                <c:pt idx="18572">
                  <c:v>71.355509999999995</c:v>
                </c:pt>
                <c:pt idx="18573">
                  <c:v>71.360299999999995</c:v>
                </c:pt>
                <c:pt idx="18574">
                  <c:v>71.365099999999998</c:v>
                </c:pt>
                <c:pt idx="18575">
                  <c:v>71.369890000000012</c:v>
                </c:pt>
                <c:pt idx="18576">
                  <c:v>71.374679999999998</c:v>
                </c:pt>
                <c:pt idx="18577">
                  <c:v>71.379480000000001</c:v>
                </c:pt>
                <c:pt idx="18578">
                  <c:v>71.384270000000001</c:v>
                </c:pt>
                <c:pt idx="18579">
                  <c:v>71.389070000000004</c:v>
                </c:pt>
                <c:pt idx="18580">
                  <c:v>71.393860000000004</c:v>
                </c:pt>
                <c:pt idx="18581">
                  <c:v>71.398660000000007</c:v>
                </c:pt>
                <c:pt idx="18582">
                  <c:v>71.403449999999992</c:v>
                </c:pt>
                <c:pt idx="18583">
                  <c:v>71.40825000000001</c:v>
                </c:pt>
                <c:pt idx="18584">
                  <c:v>71.413039999999995</c:v>
                </c:pt>
                <c:pt idx="18585">
                  <c:v>71.417829999999995</c:v>
                </c:pt>
                <c:pt idx="18586">
                  <c:v>71.422629999999998</c:v>
                </c:pt>
                <c:pt idx="18587">
                  <c:v>71.427420000000012</c:v>
                </c:pt>
                <c:pt idx="18588">
                  <c:v>71.432220000000001</c:v>
                </c:pt>
                <c:pt idx="18589">
                  <c:v>71.437010000000001</c:v>
                </c:pt>
                <c:pt idx="18590">
                  <c:v>71.44180999999999</c:v>
                </c:pt>
                <c:pt idx="18591">
                  <c:v>71.446600000000004</c:v>
                </c:pt>
                <c:pt idx="18592">
                  <c:v>71.451399999999992</c:v>
                </c:pt>
                <c:pt idx="18593">
                  <c:v>71.456190000000007</c:v>
                </c:pt>
                <c:pt idx="18594">
                  <c:v>71.460979999999992</c:v>
                </c:pt>
                <c:pt idx="18595">
                  <c:v>71.465780000000009</c:v>
                </c:pt>
                <c:pt idx="18596">
                  <c:v>71.470569999999995</c:v>
                </c:pt>
                <c:pt idx="18597">
                  <c:v>71.475359999999995</c:v>
                </c:pt>
                <c:pt idx="18598">
                  <c:v>71.480150000000009</c:v>
                </c:pt>
                <c:pt idx="18599">
                  <c:v>71.484950000000012</c:v>
                </c:pt>
                <c:pt idx="18600">
                  <c:v>71.489739999999998</c:v>
                </c:pt>
                <c:pt idx="18601">
                  <c:v>71.494540000000001</c:v>
                </c:pt>
                <c:pt idx="18602">
                  <c:v>71.49933</c:v>
                </c:pt>
                <c:pt idx="18603">
                  <c:v>71.504130000000004</c:v>
                </c:pt>
                <c:pt idx="18604">
                  <c:v>71.508920000000003</c:v>
                </c:pt>
                <c:pt idx="18605">
                  <c:v>71.513709999999989</c:v>
                </c:pt>
                <c:pt idx="18606">
                  <c:v>71.518509999999992</c:v>
                </c:pt>
                <c:pt idx="18607">
                  <c:v>71.523299999999992</c:v>
                </c:pt>
                <c:pt idx="18608">
                  <c:v>71.528099999999995</c:v>
                </c:pt>
                <c:pt idx="18609">
                  <c:v>71.532889999999995</c:v>
                </c:pt>
                <c:pt idx="18610">
                  <c:v>71.537689999999998</c:v>
                </c:pt>
                <c:pt idx="18611">
                  <c:v>71.542480000000012</c:v>
                </c:pt>
                <c:pt idx="18612">
                  <c:v>71.547280000000001</c:v>
                </c:pt>
                <c:pt idx="18613">
                  <c:v>71.552070000000001</c:v>
                </c:pt>
                <c:pt idx="18614">
                  <c:v>71.556869999999989</c:v>
                </c:pt>
                <c:pt idx="18615">
                  <c:v>71.561660000000003</c:v>
                </c:pt>
                <c:pt idx="18616">
                  <c:v>71.566459999999992</c:v>
                </c:pt>
                <c:pt idx="18617">
                  <c:v>71.571250000000006</c:v>
                </c:pt>
                <c:pt idx="18618">
                  <c:v>71.576039999999992</c:v>
                </c:pt>
                <c:pt idx="18619">
                  <c:v>71.580829999999992</c:v>
                </c:pt>
                <c:pt idx="18620">
                  <c:v>71.585629999999995</c:v>
                </c:pt>
                <c:pt idx="18621">
                  <c:v>71.590420000000009</c:v>
                </c:pt>
                <c:pt idx="18622">
                  <c:v>71.595210000000009</c:v>
                </c:pt>
                <c:pt idx="18623">
                  <c:v>71.600010000000012</c:v>
                </c:pt>
                <c:pt idx="18624">
                  <c:v>71.604799999999997</c:v>
                </c:pt>
                <c:pt idx="18625">
                  <c:v>71.6096</c:v>
                </c:pt>
                <c:pt idx="18626">
                  <c:v>71.61439</c:v>
                </c:pt>
                <c:pt idx="18627">
                  <c:v>71.619190000000003</c:v>
                </c:pt>
                <c:pt idx="18628">
                  <c:v>71.623980000000003</c:v>
                </c:pt>
                <c:pt idx="18629">
                  <c:v>71.628780000000006</c:v>
                </c:pt>
                <c:pt idx="18630">
                  <c:v>71.633569999999992</c:v>
                </c:pt>
                <c:pt idx="18631">
                  <c:v>71.638370000000009</c:v>
                </c:pt>
                <c:pt idx="18632">
                  <c:v>71.643159999999995</c:v>
                </c:pt>
                <c:pt idx="18633">
                  <c:v>71.647959999999998</c:v>
                </c:pt>
                <c:pt idx="18634">
                  <c:v>71.652749999999997</c:v>
                </c:pt>
                <c:pt idx="18635">
                  <c:v>71.657550000000001</c:v>
                </c:pt>
                <c:pt idx="18636">
                  <c:v>71.66234</c:v>
                </c:pt>
                <c:pt idx="18637">
                  <c:v>71.66713</c:v>
                </c:pt>
                <c:pt idx="18638">
                  <c:v>71.671929999999989</c:v>
                </c:pt>
                <c:pt idx="18639">
                  <c:v>71.676720000000003</c:v>
                </c:pt>
                <c:pt idx="18640">
                  <c:v>71.681510000000003</c:v>
                </c:pt>
                <c:pt idx="18641">
                  <c:v>71.686310000000006</c:v>
                </c:pt>
                <c:pt idx="18642">
                  <c:v>71.691099999999992</c:v>
                </c:pt>
                <c:pt idx="18643">
                  <c:v>71.695889999999991</c:v>
                </c:pt>
                <c:pt idx="18644">
                  <c:v>71.700689999999994</c:v>
                </c:pt>
                <c:pt idx="18645">
                  <c:v>71.705480000000009</c:v>
                </c:pt>
                <c:pt idx="18646">
                  <c:v>71.710279999999997</c:v>
                </c:pt>
                <c:pt idx="18647">
                  <c:v>71.715070000000011</c:v>
                </c:pt>
                <c:pt idx="18648">
                  <c:v>71.71987</c:v>
                </c:pt>
                <c:pt idx="18649">
                  <c:v>71.72466</c:v>
                </c:pt>
                <c:pt idx="18650">
                  <c:v>71.729459999999989</c:v>
                </c:pt>
                <c:pt idx="18651">
                  <c:v>71.734250000000003</c:v>
                </c:pt>
                <c:pt idx="18652">
                  <c:v>71.739049999999992</c:v>
                </c:pt>
                <c:pt idx="18653">
                  <c:v>71.743840000000006</c:v>
                </c:pt>
                <c:pt idx="18654">
                  <c:v>71.748640000000009</c:v>
                </c:pt>
                <c:pt idx="18655">
                  <c:v>71.753430000000009</c:v>
                </c:pt>
                <c:pt idx="18656">
                  <c:v>71.758230000000012</c:v>
                </c:pt>
                <c:pt idx="18657">
                  <c:v>71.763019999999997</c:v>
                </c:pt>
                <c:pt idx="18658">
                  <c:v>71.767809999999997</c:v>
                </c:pt>
                <c:pt idx="18659">
                  <c:v>71.77261</c:v>
                </c:pt>
                <c:pt idx="18660">
                  <c:v>71.7774</c:v>
                </c:pt>
                <c:pt idx="18661">
                  <c:v>71.78219</c:v>
                </c:pt>
                <c:pt idx="18662">
                  <c:v>71.786989999999989</c:v>
                </c:pt>
                <c:pt idx="18663">
                  <c:v>71.791780000000003</c:v>
                </c:pt>
                <c:pt idx="18664">
                  <c:v>71.796580000000006</c:v>
                </c:pt>
                <c:pt idx="18665">
                  <c:v>71.801370000000006</c:v>
                </c:pt>
                <c:pt idx="18666">
                  <c:v>71.806170000000009</c:v>
                </c:pt>
                <c:pt idx="18667">
                  <c:v>71.810959999999994</c:v>
                </c:pt>
                <c:pt idx="18668">
                  <c:v>71.815760000000012</c:v>
                </c:pt>
                <c:pt idx="18669">
                  <c:v>71.820549999999997</c:v>
                </c:pt>
                <c:pt idx="18670">
                  <c:v>71.82535</c:v>
                </c:pt>
                <c:pt idx="18671">
                  <c:v>71.83014</c:v>
                </c:pt>
                <c:pt idx="18672">
                  <c:v>71.834940000000003</c:v>
                </c:pt>
                <c:pt idx="18673">
                  <c:v>71.839730000000003</c:v>
                </c:pt>
                <c:pt idx="18674">
                  <c:v>71.844530000000006</c:v>
                </c:pt>
                <c:pt idx="18675">
                  <c:v>71.849319999999992</c:v>
                </c:pt>
                <c:pt idx="18676">
                  <c:v>71.854110000000006</c:v>
                </c:pt>
                <c:pt idx="18677">
                  <c:v>71.858909999999995</c:v>
                </c:pt>
                <c:pt idx="18678">
                  <c:v>71.863700000000009</c:v>
                </c:pt>
                <c:pt idx="18679">
                  <c:v>71.868489999999994</c:v>
                </c:pt>
                <c:pt idx="18680">
                  <c:v>71.873290000000011</c:v>
                </c:pt>
                <c:pt idx="18681">
                  <c:v>71.878079999999997</c:v>
                </c:pt>
                <c:pt idx="18682">
                  <c:v>71.88288</c:v>
                </c:pt>
                <c:pt idx="18683">
                  <c:v>71.88767</c:v>
                </c:pt>
                <c:pt idx="18684">
                  <c:v>71.892470000000003</c:v>
                </c:pt>
                <c:pt idx="18685">
                  <c:v>71.897260000000003</c:v>
                </c:pt>
                <c:pt idx="18686">
                  <c:v>71.902060000000006</c:v>
                </c:pt>
                <c:pt idx="18687">
                  <c:v>71.906849999999991</c:v>
                </c:pt>
                <c:pt idx="18688">
                  <c:v>71.911649999999995</c:v>
                </c:pt>
                <c:pt idx="18689">
                  <c:v>71.916439999999994</c:v>
                </c:pt>
                <c:pt idx="18690">
                  <c:v>71.921239999999997</c:v>
                </c:pt>
                <c:pt idx="18691">
                  <c:v>71.926029999999997</c:v>
                </c:pt>
                <c:pt idx="18692">
                  <c:v>71.93083</c:v>
                </c:pt>
                <c:pt idx="18693">
                  <c:v>71.93562</c:v>
                </c:pt>
                <c:pt idx="18694">
                  <c:v>71.94041</c:v>
                </c:pt>
                <c:pt idx="18695">
                  <c:v>71.945209999999989</c:v>
                </c:pt>
                <c:pt idx="18696">
                  <c:v>71.95</c:v>
                </c:pt>
                <c:pt idx="18697">
                  <c:v>71.954790000000003</c:v>
                </c:pt>
                <c:pt idx="18698">
                  <c:v>71.959590000000006</c:v>
                </c:pt>
                <c:pt idx="18699">
                  <c:v>71.964379999999991</c:v>
                </c:pt>
                <c:pt idx="18700">
                  <c:v>71.969179999999994</c:v>
                </c:pt>
                <c:pt idx="18701">
                  <c:v>71.973969999999994</c:v>
                </c:pt>
                <c:pt idx="18702">
                  <c:v>71.978769999999997</c:v>
                </c:pt>
                <c:pt idx="18703">
                  <c:v>71.983559999999997</c:v>
                </c:pt>
                <c:pt idx="18704">
                  <c:v>71.98836</c:v>
                </c:pt>
                <c:pt idx="18705">
                  <c:v>71.99315</c:v>
                </c:pt>
                <c:pt idx="18706">
                  <c:v>71.997950000000003</c:v>
                </c:pt>
                <c:pt idx="18707">
                  <c:v>72.002739999999989</c:v>
                </c:pt>
                <c:pt idx="18708">
                  <c:v>72.007539999999992</c:v>
                </c:pt>
                <c:pt idx="18709">
                  <c:v>72.012330000000006</c:v>
                </c:pt>
                <c:pt idx="18710">
                  <c:v>72.017129999999995</c:v>
                </c:pt>
                <c:pt idx="18711">
                  <c:v>72.021920000000009</c:v>
                </c:pt>
                <c:pt idx="18712">
                  <c:v>72.026709999999994</c:v>
                </c:pt>
                <c:pt idx="18713">
                  <c:v>72.031510000000011</c:v>
                </c:pt>
                <c:pt idx="18714">
                  <c:v>72.036299999999997</c:v>
                </c:pt>
                <c:pt idx="18715">
                  <c:v>72.0411</c:v>
                </c:pt>
                <c:pt idx="18716">
                  <c:v>72.04589</c:v>
                </c:pt>
                <c:pt idx="18717">
                  <c:v>72.050690000000003</c:v>
                </c:pt>
                <c:pt idx="18718">
                  <c:v>72.055480000000003</c:v>
                </c:pt>
                <c:pt idx="18719">
                  <c:v>72.060280000000006</c:v>
                </c:pt>
                <c:pt idx="18720">
                  <c:v>72.065069999999992</c:v>
                </c:pt>
                <c:pt idx="18721">
                  <c:v>72.069869999999995</c:v>
                </c:pt>
                <c:pt idx="18722">
                  <c:v>72.074659999999994</c:v>
                </c:pt>
                <c:pt idx="18723">
                  <c:v>72.079459999999997</c:v>
                </c:pt>
                <c:pt idx="18724">
                  <c:v>72.084249999999997</c:v>
                </c:pt>
                <c:pt idx="18725">
                  <c:v>72.08905</c:v>
                </c:pt>
                <c:pt idx="18726">
                  <c:v>72.09384</c:v>
                </c:pt>
                <c:pt idx="18727">
                  <c:v>72.098640000000003</c:v>
                </c:pt>
                <c:pt idx="18728">
                  <c:v>72.103430000000003</c:v>
                </c:pt>
                <c:pt idx="18729">
                  <c:v>72.108220000000003</c:v>
                </c:pt>
                <c:pt idx="18730">
                  <c:v>72.113020000000006</c:v>
                </c:pt>
                <c:pt idx="18731">
                  <c:v>72.117810000000006</c:v>
                </c:pt>
                <c:pt idx="18732">
                  <c:v>72.122610000000009</c:v>
                </c:pt>
                <c:pt idx="18733">
                  <c:v>72.127399999999994</c:v>
                </c:pt>
                <c:pt idx="18734">
                  <c:v>72.132199999999997</c:v>
                </c:pt>
                <c:pt idx="18735">
                  <c:v>72.136989999999997</c:v>
                </c:pt>
                <c:pt idx="18736">
                  <c:v>72.14179</c:v>
                </c:pt>
                <c:pt idx="18737">
                  <c:v>72.14658</c:v>
                </c:pt>
                <c:pt idx="18738">
                  <c:v>72.151380000000003</c:v>
                </c:pt>
                <c:pt idx="18739">
                  <c:v>72.156170000000003</c:v>
                </c:pt>
                <c:pt idx="18740">
                  <c:v>72.160970000000006</c:v>
                </c:pt>
                <c:pt idx="18741">
                  <c:v>72.165759999999992</c:v>
                </c:pt>
                <c:pt idx="18742">
                  <c:v>72.170559999999995</c:v>
                </c:pt>
                <c:pt idx="18743">
                  <c:v>72.175349999999995</c:v>
                </c:pt>
                <c:pt idx="18744">
                  <c:v>72.180140000000009</c:v>
                </c:pt>
                <c:pt idx="18745">
                  <c:v>72.184939999999997</c:v>
                </c:pt>
                <c:pt idx="18746">
                  <c:v>72.189729999999997</c:v>
                </c:pt>
                <c:pt idx="18747">
                  <c:v>72.19453</c:v>
                </c:pt>
                <c:pt idx="18748">
                  <c:v>72.19932</c:v>
                </c:pt>
                <c:pt idx="18749">
                  <c:v>72.204120000000003</c:v>
                </c:pt>
                <c:pt idx="18750">
                  <c:v>72.208910000000003</c:v>
                </c:pt>
                <c:pt idx="18751">
                  <c:v>72.213710000000006</c:v>
                </c:pt>
                <c:pt idx="18752">
                  <c:v>72.218509999999995</c:v>
                </c:pt>
                <c:pt idx="18753">
                  <c:v>72.223300000000009</c:v>
                </c:pt>
                <c:pt idx="18754">
                  <c:v>72.228099999999998</c:v>
                </c:pt>
                <c:pt idx="18755">
                  <c:v>72.232889999999998</c:v>
                </c:pt>
                <c:pt idx="18756">
                  <c:v>72.237689999999986</c:v>
                </c:pt>
                <c:pt idx="18757">
                  <c:v>72.24248</c:v>
                </c:pt>
                <c:pt idx="18758">
                  <c:v>72.24727</c:v>
                </c:pt>
                <c:pt idx="18759">
                  <c:v>72.25206</c:v>
                </c:pt>
                <c:pt idx="18760">
                  <c:v>72.256860000000003</c:v>
                </c:pt>
                <c:pt idx="18761">
                  <c:v>72.261650000000003</c:v>
                </c:pt>
                <c:pt idx="18762">
                  <c:v>72.266449999999992</c:v>
                </c:pt>
                <c:pt idx="18763">
                  <c:v>72.271249999999995</c:v>
                </c:pt>
                <c:pt idx="18764">
                  <c:v>72.276039999999995</c:v>
                </c:pt>
                <c:pt idx="18765">
                  <c:v>72.280839999999998</c:v>
                </c:pt>
                <c:pt idx="18766">
                  <c:v>72.285629999999998</c:v>
                </c:pt>
                <c:pt idx="18767">
                  <c:v>72.290430000000001</c:v>
                </c:pt>
                <c:pt idx="18768">
                  <c:v>72.29522</c:v>
                </c:pt>
                <c:pt idx="18769">
                  <c:v>72.300020000000004</c:v>
                </c:pt>
                <c:pt idx="18770">
                  <c:v>72.304810000000003</c:v>
                </c:pt>
                <c:pt idx="18771">
                  <c:v>72.309609999999992</c:v>
                </c:pt>
                <c:pt idx="18772">
                  <c:v>72.314400000000006</c:v>
                </c:pt>
                <c:pt idx="18773">
                  <c:v>72.319190000000006</c:v>
                </c:pt>
                <c:pt idx="18774">
                  <c:v>72.323990000000009</c:v>
                </c:pt>
                <c:pt idx="18775">
                  <c:v>72.328779999999995</c:v>
                </c:pt>
                <c:pt idx="18776">
                  <c:v>72.333579999999998</c:v>
                </c:pt>
                <c:pt idx="18777">
                  <c:v>72.338369999999998</c:v>
                </c:pt>
                <c:pt idx="18778">
                  <c:v>72.343170000000001</c:v>
                </c:pt>
                <c:pt idx="18779">
                  <c:v>72.347970000000004</c:v>
                </c:pt>
                <c:pt idx="18780">
                  <c:v>72.352760000000004</c:v>
                </c:pt>
                <c:pt idx="18781">
                  <c:v>72.357560000000007</c:v>
                </c:pt>
                <c:pt idx="18782">
                  <c:v>72.362350000000006</c:v>
                </c:pt>
                <c:pt idx="18783">
                  <c:v>72.367150000000009</c:v>
                </c:pt>
                <c:pt idx="18784">
                  <c:v>72.371939999999995</c:v>
                </c:pt>
                <c:pt idx="18785">
                  <c:v>72.376739999999998</c:v>
                </c:pt>
                <c:pt idx="18786">
                  <c:v>72.381529999999998</c:v>
                </c:pt>
                <c:pt idx="18787">
                  <c:v>72.386319999999998</c:v>
                </c:pt>
                <c:pt idx="18788">
                  <c:v>72.391120000000001</c:v>
                </c:pt>
                <c:pt idx="18789">
                  <c:v>72.395910000000001</c:v>
                </c:pt>
                <c:pt idx="18790">
                  <c:v>72.400709999999989</c:v>
                </c:pt>
                <c:pt idx="18791">
                  <c:v>72.405500000000004</c:v>
                </c:pt>
                <c:pt idx="18792">
                  <c:v>72.410299999999992</c:v>
                </c:pt>
                <c:pt idx="18793">
                  <c:v>72.415099999999995</c:v>
                </c:pt>
                <c:pt idx="18794">
                  <c:v>72.419889999999995</c:v>
                </c:pt>
                <c:pt idx="18795">
                  <c:v>72.424689999999998</c:v>
                </c:pt>
                <c:pt idx="18796">
                  <c:v>72.429479999999998</c:v>
                </c:pt>
                <c:pt idx="18797">
                  <c:v>72.434280000000001</c:v>
                </c:pt>
                <c:pt idx="18798">
                  <c:v>72.439070000000001</c:v>
                </c:pt>
                <c:pt idx="18799">
                  <c:v>72.44386999999999</c:v>
                </c:pt>
                <c:pt idx="18800">
                  <c:v>72.448660000000004</c:v>
                </c:pt>
                <c:pt idx="18801">
                  <c:v>72.453450000000004</c:v>
                </c:pt>
                <c:pt idx="18802">
                  <c:v>72.458250000000007</c:v>
                </c:pt>
                <c:pt idx="18803">
                  <c:v>72.463040000000007</c:v>
                </c:pt>
                <c:pt idx="18804">
                  <c:v>72.46784000000001</c:v>
                </c:pt>
                <c:pt idx="18805">
                  <c:v>72.472629999999995</c:v>
                </c:pt>
                <c:pt idx="18806">
                  <c:v>72.477429999999998</c:v>
                </c:pt>
                <c:pt idx="18807">
                  <c:v>72.482230000000001</c:v>
                </c:pt>
                <c:pt idx="18808">
                  <c:v>72.487020000000001</c:v>
                </c:pt>
                <c:pt idx="18809">
                  <c:v>72.491820000000004</c:v>
                </c:pt>
                <c:pt idx="18810">
                  <c:v>72.496610000000004</c:v>
                </c:pt>
                <c:pt idx="18811">
                  <c:v>72.501410000000007</c:v>
                </c:pt>
                <c:pt idx="18812">
                  <c:v>72.506200000000007</c:v>
                </c:pt>
                <c:pt idx="18813">
                  <c:v>72.510989999999993</c:v>
                </c:pt>
                <c:pt idx="18814">
                  <c:v>72.515789999999996</c:v>
                </c:pt>
                <c:pt idx="18815">
                  <c:v>72.520579999999995</c:v>
                </c:pt>
                <c:pt idx="18816">
                  <c:v>72.525379999999998</c:v>
                </c:pt>
                <c:pt idx="18817">
                  <c:v>72.530169999999998</c:v>
                </c:pt>
                <c:pt idx="18818">
                  <c:v>72.534970000000001</c:v>
                </c:pt>
                <c:pt idx="18819">
                  <c:v>72.539770000000004</c:v>
                </c:pt>
                <c:pt idx="18820">
                  <c:v>72.54455999999999</c:v>
                </c:pt>
                <c:pt idx="18821">
                  <c:v>72.549359999999993</c:v>
                </c:pt>
                <c:pt idx="18822">
                  <c:v>72.554149999999993</c:v>
                </c:pt>
                <c:pt idx="18823">
                  <c:v>72.558949999999996</c:v>
                </c:pt>
                <c:pt idx="18824">
                  <c:v>72.563749999999999</c:v>
                </c:pt>
                <c:pt idx="18825">
                  <c:v>72.568539999999999</c:v>
                </c:pt>
                <c:pt idx="18826">
                  <c:v>72.573329999999999</c:v>
                </c:pt>
                <c:pt idx="18827">
                  <c:v>72.578119999999998</c:v>
                </c:pt>
                <c:pt idx="18828">
                  <c:v>72.582920000000001</c:v>
                </c:pt>
                <c:pt idx="18829">
                  <c:v>72.58771999999999</c:v>
                </c:pt>
                <c:pt idx="18830">
                  <c:v>72.592510000000004</c:v>
                </c:pt>
                <c:pt idx="18831">
                  <c:v>72.597309999999993</c:v>
                </c:pt>
                <c:pt idx="18832">
                  <c:v>72.602100000000007</c:v>
                </c:pt>
                <c:pt idx="18833">
                  <c:v>72.606899999999996</c:v>
                </c:pt>
                <c:pt idx="18834">
                  <c:v>72.611699999999999</c:v>
                </c:pt>
                <c:pt idx="18835">
                  <c:v>72.616489999999999</c:v>
                </c:pt>
                <c:pt idx="18836">
                  <c:v>72.621290000000002</c:v>
                </c:pt>
                <c:pt idx="18837">
                  <c:v>72.626080000000002</c:v>
                </c:pt>
                <c:pt idx="18838">
                  <c:v>72.630870000000002</c:v>
                </c:pt>
                <c:pt idx="18839">
                  <c:v>72.635670000000005</c:v>
                </c:pt>
                <c:pt idx="18840">
                  <c:v>72.640460000000004</c:v>
                </c:pt>
                <c:pt idx="18841">
                  <c:v>72.645260000000007</c:v>
                </c:pt>
                <c:pt idx="18842">
                  <c:v>72.650049999999993</c:v>
                </c:pt>
                <c:pt idx="18843">
                  <c:v>72.65485000000001</c:v>
                </c:pt>
                <c:pt idx="18844">
                  <c:v>72.659649999999999</c:v>
                </c:pt>
                <c:pt idx="18845">
                  <c:v>72.664439999999999</c:v>
                </c:pt>
                <c:pt idx="18846">
                  <c:v>72.669240000000002</c:v>
                </c:pt>
                <c:pt idx="18847">
                  <c:v>72.674030000000002</c:v>
                </c:pt>
                <c:pt idx="18848">
                  <c:v>72.678830000000005</c:v>
                </c:pt>
                <c:pt idx="18849">
                  <c:v>72.683620000000005</c:v>
                </c:pt>
                <c:pt idx="18850">
                  <c:v>72.688420000000008</c:v>
                </c:pt>
                <c:pt idx="18851">
                  <c:v>72.693209999999993</c:v>
                </c:pt>
                <c:pt idx="18852">
                  <c:v>72.697999999999993</c:v>
                </c:pt>
                <c:pt idx="18853">
                  <c:v>72.702799999999996</c:v>
                </c:pt>
                <c:pt idx="18854">
                  <c:v>72.707599999999999</c:v>
                </c:pt>
                <c:pt idx="18855">
                  <c:v>72.712389999999999</c:v>
                </c:pt>
                <c:pt idx="18856">
                  <c:v>72.717190000000002</c:v>
                </c:pt>
                <c:pt idx="18857">
                  <c:v>72.721980000000002</c:v>
                </c:pt>
                <c:pt idx="18858">
                  <c:v>72.726780000000005</c:v>
                </c:pt>
                <c:pt idx="18859">
                  <c:v>72.731580000000008</c:v>
                </c:pt>
                <c:pt idx="18860">
                  <c:v>72.736369999999994</c:v>
                </c:pt>
                <c:pt idx="18861">
                  <c:v>72.741169999999997</c:v>
                </c:pt>
                <c:pt idx="18862">
                  <c:v>72.745959999999997</c:v>
                </c:pt>
                <c:pt idx="18863">
                  <c:v>72.750749999999996</c:v>
                </c:pt>
                <c:pt idx="18864">
                  <c:v>72.755549999999999</c:v>
                </c:pt>
                <c:pt idx="18865">
                  <c:v>72.760340000000014</c:v>
                </c:pt>
                <c:pt idx="18866">
                  <c:v>72.765140000000002</c:v>
                </c:pt>
                <c:pt idx="18867">
                  <c:v>72.769940000000005</c:v>
                </c:pt>
                <c:pt idx="18868">
                  <c:v>72.774729999999991</c:v>
                </c:pt>
                <c:pt idx="18869">
                  <c:v>72.779529999999994</c:v>
                </c:pt>
                <c:pt idx="18870">
                  <c:v>72.784319999999994</c:v>
                </c:pt>
                <c:pt idx="18871">
                  <c:v>72.789119999999997</c:v>
                </c:pt>
                <c:pt idx="18872">
                  <c:v>72.79392</c:v>
                </c:pt>
                <c:pt idx="18873">
                  <c:v>72.79871</c:v>
                </c:pt>
                <c:pt idx="18874">
                  <c:v>72.8035</c:v>
                </c:pt>
                <c:pt idx="18875">
                  <c:v>72.808300000000003</c:v>
                </c:pt>
                <c:pt idx="18876">
                  <c:v>72.813090000000003</c:v>
                </c:pt>
                <c:pt idx="18877">
                  <c:v>72.817889999999991</c:v>
                </c:pt>
                <c:pt idx="18878">
                  <c:v>72.822680000000005</c:v>
                </c:pt>
                <c:pt idx="18879">
                  <c:v>72.827479999999994</c:v>
                </c:pt>
                <c:pt idx="18880">
                  <c:v>72.832279999999997</c:v>
                </c:pt>
                <c:pt idx="18881">
                  <c:v>72.837069999999997</c:v>
                </c:pt>
                <c:pt idx="18882">
                  <c:v>72.84187</c:v>
                </c:pt>
                <c:pt idx="18883">
                  <c:v>72.84666</c:v>
                </c:pt>
                <c:pt idx="18884">
                  <c:v>72.851460000000003</c:v>
                </c:pt>
                <c:pt idx="18885">
                  <c:v>72.856250000000003</c:v>
                </c:pt>
                <c:pt idx="18886">
                  <c:v>72.861049999999992</c:v>
                </c:pt>
                <c:pt idx="18887">
                  <c:v>72.865840000000006</c:v>
                </c:pt>
                <c:pt idx="18888">
                  <c:v>72.870639999999995</c:v>
                </c:pt>
                <c:pt idx="18889">
                  <c:v>72.875430000000009</c:v>
                </c:pt>
                <c:pt idx="18890">
                  <c:v>72.880229999999997</c:v>
                </c:pt>
                <c:pt idx="18891">
                  <c:v>72.88503</c:v>
                </c:pt>
                <c:pt idx="18892">
                  <c:v>72.88982</c:v>
                </c:pt>
                <c:pt idx="18893">
                  <c:v>72.894619999999989</c:v>
                </c:pt>
                <c:pt idx="18894">
                  <c:v>72.899410000000003</c:v>
                </c:pt>
                <c:pt idx="18895">
                  <c:v>72.904209999999992</c:v>
                </c:pt>
                <c:pt idx="18896">
                  <c:v>72.909000000000006</c:v>
                </c:pt>
                <c:pt idx="18897">
                  <c:v>72.913799999999995</c:v>
                </c:pt>
                <c:pt idx="18898">
                  <c:v>72.918590000000009</c:v>
                </c:pt>
                <c:pt idx="18899">
                  <c:v>72.923389999999998</c:v>
                </c:pt>
                <c:pt idx="18900">
                  <c:v>72.928179999999998</c:v>
                </c:pt>
                <c:pt idx="18901">
                  <c:v>72.932980000000001</c:v>
                </c:pt>
                <c:pt idx="18902">
                  <c:v>72.93777</c:v>
                </c:pt>
                <c:pt idx="18903">
                  <c:v>72.942570000000003</c:v>
                </c:pt>
                <c:pt idx="18904">
                  <c:v>72.947369999999992</c:v>
                </c:pt>
                <c:pt idx="18905">
                  <c:v>72.952160000000006</c:v>
                </c:pt>
                <c:pt idx="18906">
                  <c:v>72.956959999999995</c:v>
                </c:pt>
                <c:pt idx="18907">
                  <c:v>72.961759999999998</c:v>
                </c:pt>
                <c:pt idx="18908">
                  <c:v>72.966549999999998</c:v>
                </c:pt>
                <c:pt idx="18909">
                  <c:v>72.971339999999998</c:v>
                </c:pt>
                <c:pt idx="18910">
                  <c:v>72.976140000000001</c:v>
                </c:pt>
                <c:pt idx="18911">
                  <c:v>72.980930000000001</c:v>
                </c:pt>
                <c:pt idx="18912">
                  <c:v>72.985730000000004</c:v>
                </c:pt>
                <c:pt idx="18913">
                  <c:v>72.990529999999993</c:v>
                </c:pt>
                <c:pt idx="18914">
                  <c:v>72.995320000000007</c:v>
                </c:pt>
                <c:pt idx="18915">
                  <c:v>73.000119999999995</c:v>
                </c:pt>
                <c:pt idx="18916">
                  <c:v>73.00491000000001</c:v>
                </c:pt>
                <c:pt idx="18917">
                  <c:v>73.009710000000013</c:v>
                </c:pt>
                <c:pt idx="18918">
                  <c:v>73.014510000000001</c:v>
                </c:pt>
                <c:pt idx="18919">
                  <c:v>73.019300000000001</c:v>
                </c:pt>
                <c:pt idx="18920">
                  <c:v>73.024090000000001</c:v>
                </c:pt>
                <c:pt idx="18921">
                  <c:v>73.028890000000004</c:v>
                </c:pt>
                <c:pt idx="18922">
                  <c:v>73.033680000000004</c:v>
                </c:pt>
                <c:pt idx="18923">
                  <c:v>73.038480000000007</c:v>
                </c:pt>
                <c:pt idx="18924">
                  <c:v>73.043279999999996</c:v>
                </c:pt>
                <c:pt idx="18925">
                  <c:v>73.04807000000001</c:v>
                </c:pt>
                <c:pt idx="18926">
                  <c:v>73.052870000000013</c:v>
                </c:pt>
                <c:pt idx="18927">
                  <c:v>73.057670000000002</c:v>
                </c:pt>
                <c:pt idx="18928">
                  <c:v>73.062460000000002</c:v>
                </c:pt>
                <c:pt idx="18929">
                  <c:v>73.06725999999999</c:v>
                </c:pt>
                <c:pt idx="18930">
                  <c:v>73.072050000000004</c:v>
                </c:pt>
                <c:pt idx="18931">
                  <c:v>73.076840000000004</c:v>
                </c:pt>
                <c:pt idx="18932">
                  <c:v>73.081640000000007</c:v>
                </c:pt>
                <c:pt idx="18933">
                  <c:v>73.086439999999996</c:v>
                </c:pt>
                <c:pt idx="18934">
                  <c:v>73.091229999999996</c:v>
                </c:pt>
                <c:pt idx="18935">
                  <c:v>73.096030000000013</c:v>
                </c:pt>
                <c:pt idx="18936">
                  <c:v>73.100830000000002</c:v>
                </c:pt>
                <c:pt idx="18937">
                  <c:v>73.105620000000002</c:v>
                </c:pt>
                <c:pt idx="18938">
                  <c:v>73.110419999999991</c:v>
                </c:pt>
                <c:pt idx="18939">
                  <c:v>73.115210000000005</c:v>
                </c:pt>
                <c:pt idx="18940">
                  <c:v>73.120009999999994</c:v>
                </c:pt>
                <c:pt idx="18941">
                  <c:v>73.124800000000008</c:v>
                </c:pt>
                <c:pt idx="18942">
                  <c:v>73.129589999999993</c:v>
                </c:pt>
                <c:pt idx="18943">
                  <c:v>73.134389999999996</c:v>
                </c:pt>
                <c:pt idx="18944">
                  <c:v>73.139190000000013</c:v>
                </c:pt>
                <c:pt idx="18945">
                  <c:v>73.143979999999999</c:v>
                </c:pt>
                <c:pt idx="18946">
                  <c:v>73.148780000000002</c:v>
                </c:pt>
                <c:pt idx="18947">
                  <c:v>73.153579999999991</c:v>
                </c:pt>
                <c:pt idx="18948">
                  <c:v>73.158370000000005</c:v>
                </c:pt>
                <c:pt idx="18949">
                  <c:v>73.163169999999994</c:v>
                </c:pt>
                <c:pt idx="18950">
                  <c:v>73.167960000000008</c:v>
                </c:pt>
                <c:pt idx="18951">
                  <c:v>73.172759999999997</c:v>
                </c:pt>
                <c:pt idx="18952">
                  <c:v>73.177549999999997</c:v>
                </c:pt>
                <c:pt idx="18953">
                  <c:v>73.18235</c:v>
                </c:pt>
                <c:pt idx="18954">
                  <c:v>73.187139999999999</c:v>
                </c:pt>
                <c:pt idx="18955">
                  <c:v>73.191940000000002</c:v>
                </c:pt>
                <c:pt idx="18956">
                  <c:v>73.196739999999991</c:v>
                </c:pt>
                <c:pt idx="18957">
                  <c:v>73.201530000000005</c:v>
                </c:pt>
                <c:pt idx="18958">
                  <c:v>73.206329999999994</c:v>
                </c:pt>
                <c:pt idx="18959">
                  <c:v>73.211129999999997</c:v>
                </c:pt>
                <c:pt idx="18960">
                  <c:v>73.215919999999997</c:v>
                </c:pt>
                <c:pt idx="18961">
                  <c:v>73.220709999999997</c:v>
                </c:pt>
                <c:pt idx="18962">
                  <c:v>73.22551</c:v>
                </c:pt>
                <c:pt idx="18963">
                  <c:v>73.2303</c:v>
                </c:pt>
                <c:pt idx="18964">
                  <c:v>73.235100000000003</c:v>
                </c:pt>
                <c:pt idx="18965">
                  <c:v>73.239899999999992</c:v>
                </c:pt>
                <c:pt idx="18966">
                  <c:v>73.244690000000006</c:v>
                </c:pt>
                <c:pt idx="18967">
                  <c:v>73.249489999999994</c:v>
                </c:pt>
                <c:pt idx="18968">
                  <c:v>73.254289999999997</c:v>
                </c:pt>
                <c:pt idx="18969">
                  <c:v>73.25909</c:v>
                </c:pt>
                <c:pt idx="18970">
                  <c:v>73.26388</c:v>
                </c:pt>
                <c:pt idx="18971">
                  <c:v>73.26867</c:v>
                </c:pt>
                <c:pt idx="18972">
                  <c:v>73.273469999999989</c:v>
                </c:pt>
                <c:pt idx="18973">
                  <c:v>73.278260000000003</c:v>
                </c:pt>
                <c:pt idx="18974">
                  <c:v>73.283059999999992</c:v>
                </c:pt>
                <c:pt idx="18975">
                  <c:v>73.287859999999995</c:v>
                </c:pt>
                <c:pt idx="18976">
                  <c:v>73.292649999999995</c:v>
                </c:pt>
                <c:pt idx="18977">
                  <c:v>73.297449999999998</c:v>
                </c:pt>
                <c:pt idx="18978">
                  <c:v>73.302250000000001</c:v>
                </c:pt>
                <c:pt idx="18979">
                  <c:v>73.307040000000001</c:v>
                </c:pt>
                <c:pt idx="18980">
                  <c:v>73.311840000000004</c:v>
                </c:pt>
                <c:pt idx="18981">
                  <c:v>73.316629999999989</c:v>
                </c:pt>
                <c:pt idx="18982">
                  <c:v>73.321420000000003</c:v>
                </c:pt>
                <c:pt idx="18983">
                  <c:v>73.326219999999992</c:v>
                </c:pt>
                <c:pt idx="18984">
                  <c:v>73.331019999999995</c:v>
                </c:pt>
                <c:pt idx="18985">
                  <c:v>73.335809999999995</c:v>
                </c:pt>
                <c:pt idx="18986">
                  <c:v>73.340609999999998</c:v>
                </c:pt>
                <c:pt idx="18987">
                  <c:v>73.345410000000001</c:v>
                </c:pt>
                <c:pt idx="18988">
                  <c:v>73.350200000000001</c:v>
                </c:pt>
                <c:pt idx="18989">
                  <c:v>73.355000000000004</c:v>
                </c:pt>
                <c:pt idx="18990">
                  <c:v>73.35978999999999</c:v>
                </c:pt>
                <c:pt idx="18991">
                  <c:v>73.364589999999993</c:v>
                </c:pt>
                <c:pt idx="18992">
                  <c:v>73.369379999999992</c:v>
                </c:pt>
                <c:pt idx="18993">
                  <c:v>73.374179999999996</c:v>
                </c:pt>
                <c:pt idx="18994">
                  <c:v>73.378979999999999</c:v>
                </c:pt>
                <c:pt idx="18995">
                  <c:v>73.383769999999998</c:v>
                </c:pt>
                <c:pt idx="18996">
                  <c:v>73.388570000000001</c:v>
                </c:pt>
                <c:pt idx="18997">
                  <c:v>73.393370000000004</c:v>
                </c:pt>
                <c:pt idx="18998">
                  <c:v>73.398160000000004</c:v>
                </c:pt>
                <c:pt idx="18999">
                  <c:v>73.402960000000007</c:v>
                </c:pt>
                <c:pt idx="19000">
                  <c:v>73.407749999999993</c:v>
                </c:pt>
                <c:pt idx="19001">
                  <c:v>73.412549999999996</c:v>
                </c:pt>
                <c:pt idx="19002">
                  <c:v>73.417339999999996</c:v>
                </c:pt>
                <c:pt idx="19003">
                  <c:v>73.422139999999999</c:v>
                </c:pt>
                <c:pt idx="19004">
                  <c:v>73.426940000000002</c:v>
                </c:pt>
                <c:pt idx="19005">
                  <c:v>73.431730000000002</c:v>
                </c:pt>
                <c:pt idx="19006">
                  <c:v>73.436530000000005</c:v>
                </c:pt>
                <c:pt idx="19007">
                  <c:v>73.441329999999994</c:v>
                </c:pt>
                <c:pt idx="19008">
                  <c:v>73.446120000000008</c:v>
                </c:pt>
                <c:pt idx="19009">
                  <c:v>73.450919999999996</c:v>
                </c:pt>
                <c:pt idx="19010">
                  <c:v>73.455709999999996</c:v>
                </c:pt>
                <c:pt idx="19011">
                  <c:v>73.460499999999996</c:v>
                </c:pt>
                <c:pt idx="19012">
                  <c:v>73.465299999999999</c:v>
                </c:pt>
                <c:pt idx="19013">
                  <c:v>73.470100000000002</c:v>
                </c:pt>
                <c:pt idx="19014">
                  <c:v>73.474899999999991</c:v>
                </c:pt>
                <c:pt idx="19015">
                  <c:v>73.479690000000005</c:v>
                </c:pt>
                <c:pt idx="19016">
                  <c:v>73.484489999999994</c:v>
                </c:pt>
                <c:pt idx="19017">
                  <c:v>73.489289999999997</c:v>
                </c:pt>
                <c:pt idx="19018">
                  <c:v>73.494079999999997</c:v>
                </c:pt>
                <c:pt idx="19019">
                  <c:v>73.498869999999997</c:v>
                </c:pt>
                <c:pt idx="19020">
                  <c:v>73.50367</c:v>
                </c:pt>
                <c:pt idx="19021">
                  <c:v>73.508459999999999</c:v>
                </c:pt>
                <c:pt idx="19022">
                  <c:v>73.513260000000002</c:v>
                </c:pt>
                <c:pt idx="19023">
                  <c:v>73.518059999999991</c:v>
                </c:pt>
                <c:pt idx="19024">
                  <c:v>73.522859999999994</c:v>
                </c:pt>
                <c:pt idx="19025">
                  <c:v>73.527649999999994</c:v>
                </c:pt>
                <c:pt idx="19026">
                  <c:v>73.532449999999997</c:v>
                </c:pt>
                <c:pt idx="19027">
                  <c:v>73.53725</c:v>
                </c:pt>
                <c:pt idx="19028">
                  <c:v>73.54204</c:v>
                </c:pt>
                <c:pt idx="19029">
                  <c:v>73.54683</c:v>
                </c:pt>
                <c:pt idx="19030">
                  <c:v>73.551630000000003</c:v>
                </c:pt>
                <c:pt idx="19031">
                  <c:v>73.556430000000006</c:v>
                </c:pt>
                <c:pt idx="19032">
                  <c:v>73.561219999999992</c:v>
                </c:pt>
                <c:pt idx="19033">
                  <c:v>73.566019999999995</c:v>
                </c:pt>
                <c:pt idx="19034">
                  <c:v>73.570819999999998</c:v>
                </c:pt>
                <c:pt idx="19035">
                  <c:v>73.575609999999998</c:v>
                </c:pt>
                <c:pt idx="19036">
                  <c:v>73.580410000000001</c:v>
                </c:pt>
                <c:pt idx="19037">
                  <c:v>73.5852</c:v>
                </c:pt>
                <c:pt idx="19038">
                  <c:v>73.59</c:v>
                </c:pt>
                <c:pt idx="19039">
                  <c:v>73.594789999999989</c:v>
                </c:pt>
                <c:pt idx="19040">
                  <c:v>73.599590000000006</c:v>
                </c:pt>
                <c:pt idx="19041">
                  <c:v>73.604390000000009</c:v>
                </c:pt>
                <c:pt idx="19042">
                  <c:v>73.609179999999995</c:v>
                </c:pt>
                <c:pt idx="19043">
                  <c:v>73.613979999999998</c:v>
                </c:pt>
                <c:pt idx="19044">
                  <c:v>73.618780000000001</c:v>
                </c:pt>
                <c:pt idx="19045">
                  <c:v>73.62357999999999</c:v>
                </c:pt>
                <c:pt idx="19046">
                  <c:v>73.628370000000004</c:v>
                </c:pt>
                <c:pt idx="19047">
                  <c:v>73.633160000000004</c:v>
                </c:pt>
                <c:pt idx="19048">
                  <c:v>73.637960000000007</c:v>
                </c:pt>
                <c:pt idx="19049">
                  <c:v>73.642750000000007</c:v>
                </c:pt>
                <c:pt idx="19050">
                  <c:v>73.64755000000001</c:v>
                </c:pt>
                <c:pt idx="19051">
                  <c:v>73.652349999999998</c:v>
                </c:pt>
                <c:pt idx="19052">
                  <c:v>73.657150000000001</c:v>
                </c:pt>
                <c:pt idx="19053">
                  <c:v>73.661940000000001</c:v>
                </c:pt>
                <c:pt idx="19054">
                  <c:v>73.66673999999999</c:v>
                </c:pt>
                <c:pt idx="19055">
                  <c:v>73.671530000000004</c:v>
                </c:pt>
                <c:pt idx="19056">
                  <c:v>73.676329999999993</c:v>
                </c:pt>
                <c:pt idx="19057">
                  <c:v>73.681120000000007</c:v>
                </c:pt>
                <c:pt idx="19058">
                  <c:v>73.685919999999996</c:v>
                </c:pt>
                <c:pt idx="19059">
                  <c:v>73.690719999999999</c:v>
                </c:pt>
                <c:pt idx="19060">
                  <c:v>73.695509999999999</c:v>
                </c:pt>
                <c:pt idx="19061">
                  <c:v>73.700310000000002</c:v>
                </c:pt>
                <c:pt idx="19062">
                  <c:v>73.705110000000005</c:v>
                </c:pt>
                <c:pt idx="19063">
                  <c:v>73.709910000000008</c:v>
                </c:pt>
                <c:pt idx="19064">
                  <c:v>73.714699999999993</c:v>
                </c:pt>
                <c:pt idx="19065">
                  <c:v>73.719489999999993</c:v>
                </c:pt>
                <c:pt idx="19066">
                  <c:v>73.724289999999996</c:v>
                </c:pt>
                <c:pt idx="19067">
                  <c:v>73.729089999999999</c:v>
                </c:pt>
                <c:pt idx="19068">
                  <c:v>73.733879999999999</c:v>
                </c:pt>
                <c:pt idx="19069">
                  <c:v>73.738680000000002</c:v>
                </c:pt>
                <c:pt idx="19070">
                  <c:v>73.743480000000005</c:v>
                </c:pt>
                <c:pt idx="19071">
                  <c:v>73.748270000000005</c:v>
                </c:pt>
                <c:pt idx="19072">
                  <c:v>73.753070000000008</c:v>
                </c:pt>
                <c:pt idx="19073">
                  <c:v>73.757859999999994</c:v>
                </c:pt>
                <c:pt idx="19074">
                  <c:v>73.762659999999997</c:v>
                </c:pt>
                <c:pt idx="19075">
                  <c:v>73.767449999999997</c:v>
                </c:pt>
                <c:pt idx="19076">
                  <c:v>73.77225</c:v>
                </c:pt>
                <c:pt idx="19077">
                  <c:v>73.777050000000003</c:v>
                </c:pt>
                <c:pt idx="19078">
                  <c:v>73.781849999999991</c:v>
                </c:pt>
                <c:pt idx="19079">
                  <c:v>73.786640000000006</c:v>
                </c:pt>
                <c:pt idx="19080">
                  <c:v>73.791439999999994</c:v>
                </c:pt>
                <c:pt idx="19081">
                  <c:v>73.796239999999997</c:v>
                </c:pt>
                <c:pt idx="19082">
                  <c:v>73.801029999999997</c:v>
                </c:pt>
                <c:pt idx="19083">
                  <c:v>73.805819999999997</c:v>
                </c:pt>
                <c:pt idx="19084">
                  <c:v>73.81062</c:v>
                </c:pt>
                <c:pt idx="19085">
                  <c:v>73.815420000000003</c:v>
                </c:pt>
                <c:pt idx="19086">
                  <c:v>73.820220000000006</c:v>
                </c:pt>
                <c:pt idx="19087">
                  <c:v>73.825009999999992</c:v>
                </c:pt>
                <c:pt idx="19088">
                  <c:v>73.829809999999995</c:v>
                </c:pt>
                <c:pt idx="19089">
                  <c:v>73.834609999999998</c:v>
                </c:pt>
                <c:pt idx="19090">
                  <c:v>73.839399999999998</c:v>
                </c:pt>
                <c:pt idx="19091">
                  <c:v>73.844189999999998</c:v>
                </c:pt>
                <c:pt idx="19092">
                  <c:v>73.848990000000001</c:v>
                </c:pt>
                <c:pt idx="19093">
                  <c:v>73.853790000000004</c:v>
                </c:pt>
                <c:pt idx="19094">
                  <c:v>73.858579999999989</c:v>
                </c:pt>
                <c:pt idx="19095">
                  <c:v>73.863380000000006</c:v>
                </c:pt>
                <c:pt idx="19096">
                  <c:v>73.868180000000009</c:v>
                </c:pt>
                <c:pt idx="19097">
                  <c:v>73.872979999999998</c:v>
                </c:pt>
                <c:pt idx="19098">
                  <c:v>73.877769999999998</c:v>
                </c:pt>
                <c:pt idx="19099">
                  <c:v>73.882559999999998</c:v>
                </c:pt>
                <c:pt idx="19100">
                  <c:v>73.887360000000001</c:v>
                </c:pt>
                <c:pt idx="19101">
                  <c:v>73.892160000000004</c:v>
                </c:pt>
                <c:pt idx="19102">
                  <c:v>73.896950000000004</c:v>
                </c:pt>
                <c:pt idx="19103">
                  <c:v>73.901750000000007</c:v>
                </c:pt>
                <c:pt idx="19104">
                  <c:v>73.906549999999996</c:v>
                </c:pt>
                <c:pt idx="19105">
                  <c:v>73.911349999999999</c:v>
                </c:pt>
                <c:pt idx="19106">
                  <c:v>73.916139999999999</c:v>
                </c:pt>
                <c:pt idx="19107">
                  <c:v>73.920940000000002</c:v>
                </c:pt>
                <c:pt idx="19108">
                  <c:v>73.925730000000001</c:v>
                </c:pt>
                <c:pt idx="19109">
                  <c:v>73.93052999999999</c:v>
                </c:pt>
                <c:pt idx="19110">
                  <c:v>73.935329999999993</c:v>
                </c:pt>
                <c:pt idx="19111">
                  <c:v>73.940119999999993</c:v>
                </c:pt>
                <c:pt idx="19112">
                  <c:v>73.944919999999996</c:v>
                </c:pt>
                <c:pt idx="19113">
                  <c:v>73.949719999999999</c:v>
                </c:pt>
                <c:pt idx="19114">
                  <c:v>73.954520000000002</c:v>
                </c:pt>
                <c:pt idx="19115">
                  <c:v>73.959310000000002</c:v>
                </c:pt>
                <c:pt idx="19116">
                  <c:v>73.964100000000002</c:v>
                </c:pt>
                <c:pt idx="19117">
                  <c:v>73.968900000000005</c:v>
                </c:pt>
                <c:pt idx="19118">
                  <c:v>73.973700000000008</c:v>
                </c:pt>
                <c:pt idx="19119">
                  <c:v>73.978489999999994</c:v>
                </c:pt>
                <c:pt idx="19120">
                  <c:v>73.983289999999997</c:v>
                </c:pt>
                <c:pt idx="19121">
                  <c:v>73.98809</c:v>
                </c:pt>
                <c:pt idx="19122">
                  <c:v>73.992890000000003</c:v>
                </c:pt>
                <c:pt idx="19123">
                  <c:v>73.997680000000003</c:v>
                </c:pt>
                <c:pt idx="19124">
                  <c:v>74.002470000000002</c:v>
                </c:pt>
                <c:pt idx="19125">
                  <c:v>74.007270000000005</c:v>
                </c:pt>
                <c:pt idx="19126">
                  <c:v>74.012069999999994</c:v>
                </c:pt>
                <c:pt idx="19127">
                  <c:v>74.016860000000008</c:v>
                </c:pt>
                <c:pt idx="19128">
                  <c:v>74.021659999999997</c:v>
                </c:pt>
                <c:pt idx="19129">
                  <c:v>74.02646</c:v>
                </c:pt>
                <c:pt idx="19130">
                  <c:v>74.031260000000003</c:v>
                </c:pt>
                <c:pt idx="19131">
                  <c:v>74.036050000000003</c:v>
                </c:pt>
                <c:pt idx="19132">
                  <c:v>74.040850000000006</c:v>
                </c:pt>
                <c:pt idx="19133">
                  <c:v>74.045639999999992</c:v>
                </c:pt>
                <c:pt idx="19134">
                  <c:v>74.050439999999995</c:v>
                </c:pt>
                <c:pt idx="19135">
                  <c:v>74.055239999999998</c:v>
                </c:pt>
                <c:pt idx="19136">
                  <c:v>74.060029999999998</c:v>
                </c:pt>
                <c:pt idx="19137">
                  <c:v>74.064830000000001</c:v>
                </c:pt>
                <c:pt idx="19138">
                  <c:v>74.069630000000004</c:v>
                </c:pt>
                <c:pt idx="19139">
                  <c:v>74.074420000000003</c:v>
                </c:pt>
                <c:pt idx="19140">
                  <c:v>74.079220000000007</c:v>
                </c:pt>
                <c:pt idx="19141">
                  <c:v>74.084010000000006</c:v>
                </c:pt>
                <c:pt idx="19142">
                  <c:v>74.088810000000009</c:v>
                </c:pt>
                <c:pt idx="19143">
                  <c:v>74.093609999999998</c:v>
                </c:pt>
                <c:pt idx="19144">
                  <c:v>74.098410000000001</c:v>
                </c:pt>
                <c:pt idx="19145">
                  <c:v>74.103200000000001</c:v>
                </c:pt>
                <c:pt idx="19146">
                  <c:v>74.10799999999999</c:v>
                </c:pt>
                <c:pt idx="19147">
                  <c:v>74.112800000000007</c:v>
                </c:pt>
                <c:pt idx="19148">
                  <c:v>74.117589999999993</c:v>
                </c:pt>
                <c:pt idx="19149">
                  <c:v>74.122380000000007</c:v>
                </c:pt>
                <c:pt idx="19150">
                  <c:v>74.127179999999996</c:v>
                </c:pt>
                <c:pt idx="19151">
                  <c:v>74.131979999999999</c:v>
                </c:pt>
                <c:pt idx="19152">
                  <c:v>74.136780000000002</c:v>
                </c:pt>
                <c:pt idx="19153">
                  <c:v>74.141580000000005</c:v>
                </c:pt>
                <c:pt idx="19154">
                  <c:v>74.146370000000005</c:v>
                </c:pt>
                <c:pt idx="19155">
                  <c:v>74.151170000000008</c:v>
                </c:pt>
                <c:pt idx="19156">
                  <c:v>74.155960000000007</c:v>
                </c:pt>
                <c:pt idx="19157">
                  <c:v>74.16076000000001</c:v>
                </c:pt>
                <c:pt idx="19158">
                  <c:v>74.165549999999996</c:v>
                </c:pt>
                <c:pt idx="19159">
                  <c:v>74.170349999999999</c:v>
                </c:pt>
                <c:pt idx="19160">
                  <c:v>74.175150000000002</c:v>
                </c:pt>
                <c:pt idx="19161">
                  <c:v>74.179949999999991</c:v>
                </c:pt>
                <c:pt idx="19162">
                  <c:v>74.184749999999994</c:v>
                </c:pt>
                <c:pt idx="19163">
                  <c:v>74.189539999999994</c:v>
                </c:pt>
                <c:pt idx="19164">
                  <c:v>74.194330000000008</c:v>
                </c:pt>
                <c:pt idx="19165">
                  <c:v>74.199129999999997</c:v>
                </c:pt>
                <c:pt idx="19166">
                  <c:v>74.20393</c:v>
                </c:pt>
                <c:pt idx="19167">
                  <c:v>74.20872</c:v>
                </c:pt>
                <c:pt idx="19168">
                  <c:v>74.213520000000003</c:v>
                </c:pt>
                <c:pt idx="19169">
                  <c:v>74.218320000000006</c:v>
                </c:pt>
                <c:pt idx="19170">
                  <c:v>74.223120000000009</c:v>
                </c:pt>
                <c:pt idx="19171">
                  <c:v>74.227909999999994</c:v>
                </c:pt>
                <c:pt idx="19172">
                  <c:v>74.232699999999994</c:v>
                </c:pt>
                <c:pt idx="19173">
                  <c:v>74.237499999999997</c:v>
                </c:pt>
                <c:pt idx="19174">
                  <c:v>74.2423</c:v>
                </c:pt>
                <c:pt idx="19175">
                  <c:v>74.247100000000003</c:v>
                </c:pt>
                <c:pt idx="19176">
                  <c:v>74.251899999999992</c:v>
                </c:pt>
                <c:pt idx="19177">
                  <c:v>74.256690000000006</c:v>
                </c:pt>
                <c:pt idx="19178">
                  <c:v>74.261489999999995</c:v>
                </c:pt>
                <c:pt idx="19179">
                  <c:v>74.266280000000009</c:v>
                </c:pt>
                <c:pt idx="19180">
                  <c:v>74.271079999999998</c:v>
                </c:pt>
                <c:pt idx="19181">
                  <c:v>74.275880000000001</c:v>
                </c:pt>
                <c:pt idx="19182">
                  <c:v>74.280669999999986</c:v>
                </c:pt>
                <c:pt idx="19183">
                  <c:v>74.285470000000004</c:v>
                </c:pt>
                <c:pt idx="19184">
                  <c:v>74.290270000000007</c:v>
                </c:pt>
                <c:pt idx="19185">
                  <c:v>74.29507000000001</c:v>
                </c:pt>
                <c:pt idx="19186">
                  <c:v>74.299859999999995</c:v>
                </c:pt>
                <c:pt idx="19187">
                  <c:v>74.304659999999998</c:v>
                </c:pt>
                <c:pt idx="19188">
                  <c:v>74.309449999999998</c:v>
                </c:pt>
                <c:pt idx="19189">
                  <c:v>74.314250000000001</c:v>
                </c:pt>
                <c:pt idx="19190">
                  <c:v>74.319050000000004</c:v>
                </c:pt>
                <c:pt idx="19191">
                  <c:v>74.323849999999993</c:v>
                </c:pt>
                <c:pt idx="19192">
                  <c:v>74.328640000000007</c:v>
                </c:pt>
                <c:pt idx="19193">
                  <c:v>74.333439999999996</c:v>
                </c:pt>
                <c:pt idx="19194">
                  <c:v>74.33823000000001</c:v>
                </c:pt>
                <c:pt idx="19195">
                  <c:v>74.343029999999999</c:v>
                </c:pt>
                <c:pt idx="19196">
                  <c:v>74.347830000000002</c:v>
                </c:pt>
                <c:pt idx="19197">
                  <c:v>74.352619999999987</c:v>
                </c:pt>
                <c:pt idx="19198">
                  <c:v>74.357419999999991</c:v>
                </c:pt>
                <c:pt idx="19199">
                  <c:v>74.362220000000008</c:v>
                </c:pt>
                <c:pt idx="19200">
                  <c:v>74.367020000000011</c:v>
                </c:pt>
                <c:pt idx="19201">
                  <c:v>74.371809999999996</c:v>
                </c:pt>
                <c:pt idx="19202">
                  <c:v>74.376609999999999</c:v>
                </c:pt>
                <c:pt idx="19203">
                  <c:v>74.381399999999999</c:v>
                </c:pt>
                <c:pt idx="19204">
                  <c:v>74.386200000000002</c:v>
                </c:pt>
                <c:pt idx="19205">
                  <c:v>74.391000000000005</c:v>
                </c:pt>
                <c:pt idx="19206">
                  <c:v>74.395799999999994</c:v>
                </c:pt>
                <c:pt idx="19207">
                  <c:v>74.400590000000008</c:v>
                </c:pt>
                <c:pt idx="19208">
                  <c:v>74.405389999999997</c:v>
                </c:pt>
                <c:pt idx="19209">
                  <c:v>74.41019</c:v>
                </c:pt>
                <c:pt idx="19210">
                  <c:v>74.41498</c:v>
                </c:pt>
                <c:pt idx="19211">
                  <c:v>74.419780000000003</c:v>
                </c:pt>
                <c:pt idx="19212">
                  <c:v>74.424569999999989</c:v>
                </c:pt>
                <c:pt idx="19213">
                  <c:v>74.429369999999992</c:v>
                </c:pt>
                <c:pt idx="19214">
                  <c:v>74.434169999999995</c:v>
                </c:pt>
                <c:pt idx="19215">
                  <c:v>74.438969999999998</c:v>
                </c:pt>
                <c:pt idx="19216">
                  <c:v>74.443759999999997</c:v>
                </c:pt>
                <c:pt idx="19217">
                  <c:v>74.448560000000001</c:v>
                </c:pt>
                <c:pt idx="19218">
                  <c:v>74.45335</c:v>
                </c:pt>
                <c:pt idx="19219">
                  <c:v>74.458150000000003</c:v>
                </c:pt>
                <c:pt idx="19220">
                  <c:v>74.462950000000006</c:v>
                </c:pt>
                <c:pt idx="19221">
                  <c:v>74.467749999999995</c:v>
                </c:pt>
                <c:pt idx="19222">
                  <c:v>74.472549999999998</c:v>
                </c:pt>
                <c:pt idx="19223">
                  <c:v>74.477339999999998</c:v>
                </c:pt>
                <c:pt idx="19224">
                  <c:v>74.482140000000001</c:v>
                </c:pt>
                <c:pt idx="19225">
                  <c:v>74.486930000000001</c:v>
                </c:pt>
                <c:pt idx="19226">
                  <c:v>74.491730000000004</c:v>
                </c:pt>
                <c:pt idx="19227">
                  <c:v>74.496530000000007</c:v>
                </c:pt>
                <c:pt idx="19228">
                  <c:v>74.50133000000001</c:v>
                </c:pt>
                <c:pt idx="19229">
                  <c:v>74.506119999999996</c:v>
                </c:pt>
                <c:pt idx="19230">
                  <c:v>74.510919999999999</c:v>
                </c:pt>
                <c:pt idx="19231">
                  <c:v>74.515719999999988</c:v>
                </c:pt>
                <c:pt idx="19232">
                  <c:v>74.520510000000002</c:v>
                </c:pt>
                <c:pt idx="19233">
                  <c:v>74.52530999999999</c:v>
                </c:pt>
                <c:pt idx="19234">
                  <c:v>74.530100000000004</c:v>
                </c:pt>
                <c:pt idx="19235">
                  <c:v>74.534900000000007</c:v>
                </c:pt>
                <c:pt idx="19236">
                  <c:v>74.539699999999996</c:v>
                </c:pt>
                <c:pt idx="19237">
                  <c:v>74.544499999999999</c:v>
                </c:pt>
                <c:pt idx="19238">
                  <c:v>74.549300000000002</c:v>
                </c:pt>
                <c:pt idx="19239">
                  <c:v>74.554090000000002</c:v>
                </c:pt>
                <c:pt idx="19240">
                  <c:v>74.558879999999988</c:v>
                </c:pt>
                <c:pt idx="19241">
                  <c:v>74.563679999999991</c:v>
                </c:pt>
                <c:pt idx="19242">
                  <c:v>74.568480000000008</c:v>
                </c:pt>
                <c:pt idx="19243">
                  <c:v>74.573280000000011</c:v>
                </c:pt>
                <c:pt idx="19244">
                  <c:v>74.57808</c:v>
                </c:pt>
                <c:pt idx="19245">
                  <c:v>74.58287</c:v>
                </c:pt>
                <c:pt idx="19246">
                  <c:v>74.587669999999989</c:v>
                </c:pt>
                <c:pt idx="19247">
                  <c:v>74.592460000000003</c:v>
                </c:pt>
                <c:pt idx="19248">
                  <c:v>74.597260000000006</c:v>
                </c:pt>
                <c:pt idx="19249">
                  <c:v>74.602059999999994</c:v>
                </c:pt>
                <c:pt idx="19250">
                  <c:v>74.606859999999998</c:v>
                </c:pt>
                <c:pt idx="19251">
                  <c:v>74.611660000000001</c:v>
                </c:pt>
                <c:pt idx="19252">
                  <c:v>74.61645</c:v>
                </c:pt>
                <c:pt idx="19253">
                  <c:v>74.621250000000003</c:v>
                </c:pt>
                <c:pt idx="19254">
                  <c:v>74.626040000000003</c:v>
                </c:pt>
                <c:pt idx="19255">
                  <c:v>74.630840000000006</c:v>
                </c:pt>
                <c:pt idx="19256">
                  <c:v>74.635640000000009</c:v>
                </c:pt>
                <c:pt idx="19257">
                  <c:v>74.640439999999998</c:v>
                </c:pt>
                <c:pt idx="19258">
                  <c:v>74.645230000000012</c:v>
                </c:pt>
                <c:pt idx="19259">
                  <c:v>74.650030000000001</c:v>
                </c:pt>
                <c:pt idx="19260">
                  <c:v>74.654830000000004</c:v>
                </c:pt>
                <c:pt idx="19261">
                  <c:v>74.65961999999999</c:v>
                </c:pt>
                <c:pt idx="19262">
                  <c:v>74.664419999999993</c:v>
                </c:pt>
                <c:pt idx="19263">
                  <c:v>74.669219999999996</c:v>
                </c:pt>
                <c:pt idx="19264">
                  <c:v>74.674009999999996</c:v>
                </c:pt>
                <c:pt idx="19265">
                  <c:v>74.678809999999999</c:v>
                </c:pt>
                <c:pt idx="19266">
                  <c:v>74.683610000000002</c:v>
                </c:pt>
                <c:pt idx="19267">
                  <c:v>74.688400000000001</c:v>
                </c:pt>
                <c:pt idx="19268">
                  <c:v>74.693200000000004</c:v>
                </c:pt>
                <c:pt idx="19269">
                  <c:v>74.698000000000008</c:v>
                </c:pt>
                <c:pt idx="19270">
                  <c:v>74.702790000000007</c:v>
                </c:pt>
                <c:pt idx="19271">
                  <c:v>74.70759000000001</c:v>
                </c:pt>
                <c:pt idx="19272">
                  <c:v>74.712389999999999</c:v>
                </c:pt>
                <c:pt idx="19273">
                  <c:v>74.717190000000002</c:v>
                </c:pt>
                <c:pt idx="19274">
                  <c:v>74.721979999999988</c:v>
                </c:pt>
                <c:pt idx="19275">
                  <c:v>74.726780000000005</c:v>
                </c:pt>
                <c:pt idx="19276">
                  <c:v>74.731580000000008</c:v>
                </c:pt>
                <c:pt idx="19277">
                  <c:v>74.736369999999994</c:v>
                </c:pt>
                <c:pt idx="19278">
                  <c:v>74.741169999999997</c:v>
                </c:pt>
                <c:pt idx="19279">
                  <c:v>74.74597</c:v>
                </c:pt>
                <c:pt idx="19280">
                  <c:v>74.750769999999989</c:v>
                </c:pt>
                <c:pt idx="19281">
                  <c:v>74.755560000000003</c:v>
                </c:pt>
                <c:pt idx="19282">
                  <c:v>74.760359999999991</c:v>
                </c:pt>
                <c:pt idx="19283">
                  <c:v>74.765150000000006</c:v>
                </c:pt>
                <c:pt idx="19284">
                  <c:v>74.769950000000009</c:v>
                </c:pt>
                <c:pt idx="19285">
                  <c:v>74.774749999999997</c:v>
                </c:pt>
                <c:pt idx="19286">
                  <c:v>74.77955</c:v>
                </c:pt>
                <c:pt idx="19287">
                  <c:v>74.784350000000003</c:v>
                </c:pt>
                <c:pt idx="19288">
                  <c:v>74.789140000000003</c:v>
                </c:pt>
                <c:pt idx="19289">
                  <c:v>74.793940000000006</c:v>
                </c:pt>
                <c:pt idx="19290">
                  <c:v>74.798729999999992</c:v>
                </c:pt>
                <c:pt idx="19291">
                  <c:v>74.803529999999995</c:v>
                </c:pt>
                <c:pt idx="19292">
                  <c:v>74.808330000000012</c:v>
                </c:pt>
                <c:pt idx="19293">
                  <c:v>74.813130000000001</c:v>
                </c:pt>
                <c:pt idx="19294">
                  <c:v>74.817930000000004</c:v>
                </c:pt>
                <c:pt idx="19295">
                  <c:v>74.82271999999999</c:v>
                </c:pt>
                <c:pt idx="19296">
                  <c:v>74.827519999999993</c:v>
                </c:pt>
                <c:pt idx="19297">
                  <c:v>74.832309999999993</c:v>
                </c:pt>
                <c:pt idx="19298">
                  <c:v>74.837109999999996</c:v>
                </c:pt>
                <c:pt idx="19299">
                  <c:v>74.841909999999999</c:v>
                </c:pt>
                <c:pt idx="19300">
                  <c:v>74.846710000000002</c:v>
                </c:pt>
                <c:pt idx="19301">
                  <c:v>74.85150999999999</c:v>
                </c:pt>
                <c:pt idx="19302">
                  <c:v>74.856300000000005</c:v>
                </c:pt>
                <c:pt idx="19303">
                  <c:v>74.861099999999993</c:v>
                </c:pt>
                <c:pt idx="19304">
                  <c:v>74.865890000000007</c:v>
                </c:pt>
                <c:pt idx="19305">
                  <c:v>74.87069000000001</c:v>
                </c:pt>
                <c:pt idx="19306">
                  <c:v>74.875489999999999</c:v>
                </c:pt>
                <c:pt idx="19307">
                  <c:v>74.880290000000002</c:v>
                </c:pt>
                <c:pt idx="19308">
                  <c:v>74.885090000000005</c:v>
                </c:pt>
                <c:pt idx="19309">
                  <c:v>74.889880000000005</c:v>
                </c:pt>
                <c:pt idx="19310">
                  <c:v>74.894680000000008</c:v>
                </c:pt>
                <c:pt idx="19311">
                  <c:v>74.899480000000011</c:v>
                </c:pt>
                <c:pt idx="19312">
                  <c:v>74.904269999999997</c:v>
                </c:pt>
                <c:pt idx="19313">
                  <c:v>74.90907</c:v>
                </c:pt>
                <c:pt idx="19314">
                  <c:v>74.913869999999989</c:v>
                </c:pt>
                <c:pt idx="19315">
                  <c:v>74.918660000000003</c:v>
                </c:pt>
                <c:pt idx="19316">
                  <c:v>74.923459999999992</c:v>
                </c:pt>
                <c:pt idx="19317">
                  <c:v>74.928259999999995</c:v>
                </c:pt>
                <c:pt idx="19318">
                  <c:v>74.933059999999998</c:v>
                </c:pt>
                <c:pt idx="19319">
                  <c:v>74.937849999999997</c:v>
                </c:pt>
                <c:pt idx="19320">
                  <c:v>74.94265</c:v>
                </c:pt>
                <c:pt idx="19321">
                  <c:v>74.947450000000003</c:v>
                </c:pt>
                <c:pt idx="19322">
                  <c:v>74.952240000000003</c:v>
                </c:pt>
                <c:pt idx="19323">
                  <c:v>74.957040000000006</c:v>
                </c:pt>
                <c:pt idx="19324">
                  <c:v>74.961839999999995</c:v>
                </c:pt>
                <c:pt idx="19325">
                  <c:v>74.966639999999998</c:v>
                </c:pt>
                <c:pt idx="19326">
                  <c:v>74.971440000000001</c:v>
                </c:pt>
                <c:pt idx="19327">
                  <c:v>74.976230000000001</c:v>
                </c:pt>
                <c:pt idx="19328">
                  <c:v>74.981030000000004</c:v>
                </c:pt>
                <c:pt idx="19329">
                  <c:v>74.98581999999999</c:v>
                </c:pt>
                <c:pt idx="19330">
                  <c:v>74.990619999999993</c:v>
                </c:pt>
                <c:pt idx="19331">
                  <c:v>74.995419999999996</c:v>
                </c:pt>
                <c:pt idx="19332">
                  <c:v>75.000220000000013</c:v>
                </c:pt>
                <c:pt idx="19333">
                  <c:v>75.005020000000002</c:v>
                </c:pt>
                <c:pt idx="19334">
                  <c:v>75.009820000000005</c:v>
                </c:pt>
                <c:pt idx="19335">
                  <c:v>75.01460999999999</c:v>
                </c:pt>
                <c:pt idx="19336">
                  <c:v>75.019400000000005</c:v>
                </c:pt>
                <c:pt idx="19337">
                  <c:v>75.024199999999993</c:v>
                </c:pt>
                <c:pt idx="19338">
                  <c:v>75.028999999999996</c:v>
                </c:pt>
                <c:pt idx="19339">
                  <c:v>75.033799999999999</c:v>
                </c:pt>
                <c:pt idx="19340">
                  <c:v>75.038600000000002</c:v>
                </c:pt>
                <c:pt idx="19341">
                  <c:v>75.043399999999991</c:v>
                </c:pt>
                <c:pt idx="19342">
                  <c:v>75.048190000000005</c:v>
                </c:pt>
                <c:pt idx="19343">
                  <c:v>75.052980000000005</c:v>
                </c:pt>
                <c:pt idx="19344">
                  <c:v>75.057780000000008</c:v>
                </c:pt>
                <c:pt idx="19345">
                  <c:v>75.062579999999997</c:v>
                </c:pt>
                <c:pt idx="19346">
                  <c:v>75.06738</c:v>
                </c:pt>
                <c:pt idx="19347">
                  <c:v>75.072180000000003</c:v>
                </c:pt>
                <c:pt idx="19348">
                  <c:v>75.076970000000003</c:v>
                </c:pt>
                <c:pt idx="19349">
                  <c:v>75.081770000000006</c:v>
                </c:pt>
                <c:pt idx="19350">
                  <c:v>75.086570000000009</c:v>
                </c:pt>
                <c:pt idx="19351">
                  <c:v>75.091369999999998</c:v>
                </c:pt>
                <c:pt idx="19352">
                  <c:v>75.096159999999998</c:v>
                </c:pt>
                <c:pt idx="19353">
                  <c:v>75.100960000000001</c:v>
                </c:pt>
                <c:pt idx="19354">
                  <c:v>75.105759999999989</c:v>
                </c:pt>
                <c:pt idx="19355">
                  <c:v>75.110550000000003</c:v>
                </c:pt>
                <c:pt idx="19356">
                  <c:v>75.115349999999992</c:v>
                </c:pt>
                <c:pt idx="19357">
                  <c:v>75.120149999999995</c:v>
                </c:pt>
                <c:pt idx="19358">
                  <c:v>75.124949999999998</c:v>
                </c:pt>
                <c:pt idx="19359">
                  <c:v>75.129750000000001</c:v>
                </c:pt>
                <c:pt idx="19360">
                  <c:v>75.13454999999999</c:v>
                </c:pt>
                <c:pt idx="19361">
                  <c:v>75.139340000000004</c:v>
                </c:pt>
                <c:pt idx="19362">
                  <c:v>75.144130000000004</c:v>
                </c:pt>
                <c:pt idx="19363">
                  <c:v>75.148930000000007</c:v>
                </c:pt>
                <c:pt idx="19364">
                  <c:v>75.153729999999996</c:v>
                </c:pt>
                <c:pt idx="19365">
                  <c:v>75.158529999999999</c:v>
                </c:pt>
                <c:pt idx="19366">
                  <c:v>75.163330000000002</c:v>
                </c:pt>
                <c:pt idx="19367">
                  <c:v>75.168130000000005</c:v>
                </c:pt>
                <c:pt idx="19368">
                  <c:v>75.172920000000005</c:v>
                </c:pt>
                <c:pt idx="19369">
                  <c:v>75.177720000000008</c:v>
                </c:pt>
                <c:pt idx="19370">
                  <c:v>75.182509999999994</c:v>
                </c:pt>
                <c:pt idx="19371">
                  <c:v>75.187309999999997</c:v>
                </c:pt>
                <c:pt idx="19372">
                  <c:v>75.19211</c:v>
                </c:pt>
                <c:pt idx="19373">
                  <c:v>75.196910000000003</c:v>
                </c:pt>
                <c:pt idx="19374">
                  <c:v>75.201710000000006</c:v>
                </c:pt>
                <c:pt idx="19375">
                  <c:v>75.206499999999991</c:v>
                </c:pt>
                <c:pt idx="19376">
                  <c:v>75.211299999999994</c:v>
                </c:pt>
                <c:pt idx="19377">
                  <c:v>75.216099999999997</c:v>
                </c:pt>
                <c:pt idx="19378">
                  <c:v>75.2209</c:v>
                </c:pt>
                <c:pt idx="19379">
                  <c:v>75.225700000000003</c:v>
                </c:pt>
                <c:pt idx="19380">
                  <c:v>75.230490000000003</c:v>
                </c:pt>
                <c:pt idx="19381">
                  <c:v>75.235280000000003</c:v>
                </c:pt>
                <c:pt idx="19382">
                  <c:v>75.240080000000006</c:v>
                </c:pt>
                <c:pt idx="19383">
                  <c:v>75.244879999999995</c:v>
                </c:pt>
                <c:pt idx="19384">
                  <c:v>75.249679999999998</c:v>
                </c:pt>
                <c:pt idx="19385">
                  <c:v>75.254480000000001</c:v>
                </c:pt>
                <c:pt idx="19386">
                  <c:v>75.259280000000004</c:v>
                </c:pt>
                <c:pt idx="19387">
                  <c:v>75.264070000000004</c:v>
                </c:pt>
                <c:pt idx="19388">
                  <c:v>75.268870000000007</c:v>
                </c:pt>
                <c:pt idx="19389">
                  <c:v>75.273669999999996</c:v>
                </c:pt>
                <c:pt idx="19390">
                  <c:v>75.27846000000001</c:v>
                </c:pt>
                <c:pt idx="19391">
                  <c:v>75.283259999999999</c:v>
                </c:pt>
                <c:pt idx="19392">
                  <c:v>75.288060000000002</c:v>
                </c:pt>
                <c:pt idx="19393">
                  <c:v>75.292860000000005</c:v>
                </c:pt>
                <c:pt idx="19394">
                  <c:v>75.29764999999999</c:v>
                </c:pt>
                <c:pt idx="19395">
                  <c:v>75.302450000000007</c:v>
                </c:pt>
                <c:pt idx="19396">
                  <c:v>75.30725000000001</c:v>
                </c:pt>
                <c:pt idx="19397">
                  <c:v>75.312049999999999</c:v>
                </c:pt>
                <c:pt idx="19398">
                  <c:v>75.316850000000002</c:v>
                </c:pt>
                <c:pt idx="19399">
                  <c:v>75.321640000000002</c:v>
                </c:pt>
                <c:pt idx="19400">
                  <c:v>75.326439999999991</c:v>
                </c:pt>
                <c:pt idx="19401">
                  <c:v>75.331230000000005</c:v>
                </c:pt>
                <c:pt idx="19402">
                  <c:v>75.336029999999994</c:v>
                </c:pt>
                <c:pt idx="19403">
                  <c:v>75.340829999999997</c:v>
                </c:pt>
                <c:pt idx="19404">
                  <c:v>75.34563</c:v>
                </c:pt>
                <c:pt idx="19405">
                  <c:v>75.350430000000003</c:v>
                </c:pt>
                <c:pt idx="19406">
                  <c:v>75.355220000000003</c:v>
                </c:pt>
                <c:pt idx="19407">
                  <c:v>75.360020000000006</c:v>
                </c:pt>
                <c:pt idx="19408">
                  <c:v>75.364819999999995</c:v>
                </c:pt>
                <c:pt idx="19409">
                  <c:v>75.369619999999998</c:v>
                </c:pt>
                <c:pt idx="19410">
                  <c:v>75.374420000000001</c:v>
                </c:pt>
                <c:pt idx="19411">
                  <c:v>75.379220000000004</c:v>
                </c:pt>
                <c:pt idx="19412">
                  <c:v>75.384010000000004</c:v>
                </c:pt>
                <c:pt idx="19413">
                  <c:v>75.388800000000003</c:v>
                </c:pt>
                <c:pt idx="19414">
                  <c:v>75.393600000000006</c:v>
                </c:pt>
                <c:pt idx="19415">
                  <c:v>75.398400000000009</c:v>
                </c:pt>
                <c:pt idx="19416">
                  <c:v>75.403199999999998</c:v>
                </c:pt>
                <c:pt idx="19417">
                  <c:v>75.408000000000001</c:v>
                </c:pt>
                <c:pt idx="19418">
                  <c:v>75.412789999999987</c:v>
                </c:pt>
                <c:pt idx="19419">
                  <c:v>75.417590000000004</c:v>
                </c:pt>
                <c:pt idx="19420">
                  <c:v>75.422390000000007</c:v>
                </c:pt>
                <c:pt idx="19421">
                  <c:v>75.42719000000001</c:v>
                </c:pt>
                <c:pt idx="19422">
                  <c:v>75.431989999999999</c:v>
                </c:pt>
                <c:pt idx="19423">
                  <c:v>75.436790000000002</c:v>
                </c:pt>
                <c:pt idx="19424">
                  <c:v>75.441579999999988</c:v>
                </c:pt>
                <c:pt idx="19425">
                  <c:v>75.446379999999991</c:v>
                </c:pt>
                <c:pt idx="19426">
                  <c:v>75.451170000000005</c:v>
                </c:pt>
                <c:pt idx="19427">
                  <c:v>75.455969999999994</c:v>
                </c:pt>
                <c:pt idx="19428">
                  <c:v>75.460769999999997</c:v>
                </c:pt>
                <c:pt idx="19429">
                  <c:v>75.46557</c:v>
                </c:pt>
                <c:pt idx="19430">
                  <c:v>75.470369999999988</c:v>
                </c:pt>
                <c:pt idx="19431">
                  <c:v>75.475160000000002</c:v>
                </c:pt>
                <c:pt idx="19432">
                  <c:v>75.479960000000005</c:v>
                </c:pt>
                <c:pt idx="19433">
                  <c:v>75.484759999999994</c:v>
                </c:pt>
                <c:pt idx="19434">
                  <c:v>75.489559999999997</c:v>
                </c:pt>
                <c:pt idx="19435">
                  <c:v>75.49436</c:v>
                </c:pt>
                <c:pt idx="19436">
                  <c:v>75.49915</c:v>
                </c:pt>
                <c:pt idx="19437">
                  <c:v>75.503950000000003</c:v>
                </c:pt>
                <c:pt idx="19438">
                  <c:v>75.508750000000006</c:v>
                </c:pt>
                <c:pt idx="19439">
                  <c:v>75.513549999999995</c:v>
                </c:pt>
                <c:pt idx="19440">
                  <c:v>75.518340000000009</c:v>
                </c:pt>
                <c:pt idx="19441">
                  <c:v>75.523139999999998</c:v>
                </c:pt>
                <c:pt idx="19442">
                  <c:v>75.527940000000001</c:v>
                </c:pt>
                <c:pt idx="19443">
                  <c:v>75.532730000000001</c:v>
                </c:pt>
                <c:pt idx="19444">
                  <c:v>75.537530000000004</c:v>
                </c:pt>
                <c:pt idx="19445">
                  <c:v>75.542330000000007</c:v>
                </c:pt>
                <c:pt idx="19446">
                  <c:v>75.54713000000001</c:v>
                </c:pt>
                <c:pt idx="19447">
                  <c:v>75.551929999999999</c:v>
                </c:pt>
                <c:pt idx="19448">
                  <c:v>75.556730000000002</c:v>
                </c:pt>
                <c:pt idx="19449">
                  <c:v>75.561519999999987</c:v>
                </c:pt>
                <c:pt idx="19450">
                  <c:v>75.566320000000005</c:v>
                </c:pt>
                <c:pt idx="19451">
                  <c:v>75.571120000000008</c:v>
                </c:pt>
                <c:pt idx="19452">
                  <c:v>75.575920000000011</c:v>
                </c:pt>
                <c:pt idx="19453">
                  <c:v>75.580719999999999</c:v>
                </c:pt>
                <c:pt idx="19454">
                  <c:v>75.585509999999999</c:v>
                </c:pt>
                <c:pt idx="19455">
                  <c:v>75.590309999999988</c:v>
                </c:pt>
                <c:pt idx="19456">
                  <c:v>75.595100000000002</c:v>
                </c:pt>
                <c:pt idx="19457">
                  <c:v>75.599899999999991</c:v>
                </c:pt>
                <c:pt idx="19458">
                  <c:v>75.604699999999994</c:v>
                </c:pt>
                <c:pt idx="19459">
                  <c:v>75.609499999999997</c:v>
                </c:pt>
                <c:pt idx="19460">
                  <c:v>75.6143</c:v>
                </c:pt>
                <c:pt idx="19461">
                  <c:v>75.61909</c:v>
                </c:pt>
                <c:pt idx="19462">
                  <c:v>75.623890000000003</c:v>
                </c:pt>
                <c:pt idx="19463">
                  <c:v>75.628689999999992</c:v>
                </c:pt>
                <c:pt idx="19464">
                  <c:v>75.633489999999995</c:v>
                </c:pt>
                <c:pt idx="19465">
                  <c:v>75.638289999999998</c:v>
                </c:pt>
                <c:pt idx="19466">
                  <c:v>75.643079999999998</c:v>
                </c:pt>
                <c:pt idx="19467">
                  <c:v>75.647880000000001</c:v>
                </c:pt>
                <c:pt idx="19468">
                  <c:v>75.652680000000004</c:v>
                </c:pt>
                <c:pt idx="19469">
                  <c:v>75.657479999999993</c:v>
                </c:pt>
                <c:pt idx="19470">
                  <c:v>75.662279999999996</c:v>
                </c:pt>
                <c:pt idx="19471">
                  <c:v>75.667079999999999</c:v>
                </c:pt>
                <c:pt idx="19472">
                  <c:v>75.671869999999998</c:v>
                </c:pt>
                <c:pt idx="19473">
                  <c:v>75.676670000000001</c:v>
                </c:pt>
                <c:pt idx="19474">
                  <c:v>75.681460000000001</c:v>
                </c:pt>
                <c:pt idx="19475">
                  <c:v>75.686260000000004</c:v>
                </c:pt>
                <c:pt idx="19476">
                  <c:v>75.691060000000007</c:v>
                </c:pt>
                <c:pt idx="19477">
                  <c:v>75.69586000000001</c:v>
                </c:pt>
                <c:pt idx="19478">
                  <c:v>75.700659999999999</c:v>
                </c:pt>
                <c:pt idx="19479">
                  <c:v>75.705449999999999</c:v>
                </c:pt>
                <c:pt idx="19480">
                  <c:v>75.710250000000002</c:v>
                </c:pt>
                <c:pt idx="19481">
                  <c:v>75.715050000000005</c:v>
                </c:pt>
                <c:pt idx="19482">
                  <c:v>75.719850000000008</c:v>
                </c:pt>
                <c:pt idx="19483">
                  <c:v>75.724650000000011</c:v>
                </c:pt>
                <c:pt idx="19484">
                  <c:v>75.729439999999997</c:v>
                </c:pt>
                <c:pt idx="19485">
                  <c:v>75.73424</c:v>
                </c:pt>
                <c:pt idx="19486">
                  <c:v>75.739039999999989</c:v>
                </c:pt>
                <c:pt idx="19487">
                  <c:v>75.743840000000006</c:v>
                </c:pt>
                <c:pt idx="19488">
                  <c:v>75.748640000000009</c:v>
                </c:pt>
                <c:pt idx="19489">
                  <c:v>75.753440000000012</c:v>
                </c:pt>
                <c:pt idx="19490">
                  <c:v>75.758229999999998</c:v>
                </c:pt>
                <c:pt idx="19491">
                  <c:v>75.763030000000001</c:v>
                </c:pt>
                <c:pt idx="19492">
                  <c:v>75.767829999999989</c:v>
                </c:pt>
                <c:pt idx="19493">
                  <c:v>75.772629999999992</c:v>
                </c:pt>
                <c:pt idx="19494">
                  <c:v>75.77743000000001</c:v>
                </c:pt>
                <c:pt idx="19495">
                  <c:v>75.782219999999995</c:v>
                </c:pt>
                <c:pt idx="19496">
                  <c:v>75.787019999999998</c:v>
                </c:pt>
                <c:pt idx="19497">
                  <c:v>75.791809999999998</c:v>
                </c:pt>
                <c:pt idx="19498">
                  <c:v>75.796610000000001</c:v>
                </c:pt>
                <c:pt idx="19499">
                  <c:v>75.801410000000004</c:v>
                </c:pt>
                <c:pt idx="19500">
                  <c:v>75.806209999999993</c:v>
                </c:pt>
                <c:pt idx="19501">
                  <c:v>75.811009999999996</c:v>
                </c:pt>
                <c:pt idx="19502">
                  <c:v>75.815799999999996</c:v>
                </c:pt>
                <c:pt idx="19503">
                  <c:v>75.820599999999999</c:v>
                </c:pt>
                <c:pt idx="19504">
                  <c:v>75.825400000000002</c:v>
                </c:pt>
                <c:pt idx="19505">
                  <c:v>75.830200000000005</c:v>
                </c:pt>
                <c:pt idx="19506">
                  <c:v>75.834999999999994</c:v>
                </c:pt>
                <c:pt idx="19507">
                  <c:v>75.839799999999997</c:v>
                </c:pt>
                <c:pt idx="19508">
                  <c:v>75.844589999999997</c:v>
                </c:pt>
                <c:pt idx="19509">
                  <c:v>75.84939</c:v>
                </c:pt>
                <c:pt idx="19510">
                  <c:v>75.854190000000003</c:v>
                </c:pt>
                <c:pt idx="19511">
                  <c:v>75.858990000000006</c:v>
                </c:pt>
                <c:pt idx="19512">
                  <c:v>75.863789999999995</c:v>
                </c:pt>
                <c:pt idx="19513">
                  <c:v>75.868580000000009</c:v>
                </c:pt>
                <c:pt idx="19514">
                  <c:v>75.873379999999997</c:v>
                </c:pt>
                <c:pt idx="19515">
                  <c:v>75.87818</c:v>
                </c:pt>
                <c:pt idx="19516">
                  <c:v>75.882980000000003</c:v>
                </c:pt>
                <c:pt idx="19517">
                  <c:v>75.887780000000006</c:v>
                </c:pt>
                <c:pt idx="19518">
                  <c:v>75.892579999999995</c:v>
                </c:pt>
                <c:pt idx="19519">
                  <c:v>75.897370000000009</c:v>
                </c:pt>
                <c:pt idx="19520">
                  <c:v>75.902169999999998</c:v>
                </c:pt>
                <c:pt idx="19521">
                  <c:v>75.906970000000001</c:v>
                </c:pt>
                <c:pt idx="19522">
                  <c:v>75.911770000000004</c:v>
                </c:pt>
                <c:pt idx="19523">
                  <c:v>75.916570000000007</c:v>
                </c:pt>
                <c:pt idx="19524">
                  <c:v>75.921359999999993</c:v>
                </c:pt>
                <c:pt idx="19525">
                  <c:v>75.92616000000001</c:v>
                </c:pt>
                <c:pt idx="19526">
                  <c:v>75.930959999999999</c:v>
                </c:pt>
                <c:pt idx="19527">
                  <c:v>75.935760000000002</c:v>
                </c:pt>
                <c:pt idx="19528">
                  <c:v>75.940550000000002</c:v>
                </c:pt>
                <c:pt idx="19529">
                  <c:v>75.945349999999991</c:v>
                </c:pt>
                <c:pt idx="19530">
                  <c:v>75.950149999999994</c:v>
                </c:pt>
                <c:pt idx="19531">
                  <c:v>75.954939999999993</c:v>
                </c:pt>
                <c:pt idx="19532">
                  <c:v>75.959739999999996</c:v>
                </c:pt>
                <c:pt idx="19533">
                  <c:v>75.96454</c:v>
                </c:pt>
                <c:pt idx="19534">
                  <c:v>75.969340000000003</c:v>
                </c:pt>
                <c:pt idx="19535">
                  <c:v>75.974139999999991</c:v>
                </c:pt>
                <c:pt idx="19536">
                  <c:v>75.978930000000005</c:v>
                </c:pt>
                <c:pt idx="19537">
                  <c:v>75.983729999999994</c:v>
                </c:pt>
                <c:pt idx="19538">
                  <c:v>75.988529999999997</c:v>
                </c:pt>
                <c:pt idx="19539">
                  <c:v>75.99333</c:v>
                </c:pt>
                <c:pt idx="19540">
                  <c:v>75.998130000000003</c:v>
                </c:pt>
                <c:pt idx="19541">
                  <c:v>76.002929999999992</c:v>
                </c:pt>
                <c:pt idx="19542">
                  <c:v>76.007720000000006</c:v>
                </c:pt>
                <c:pt idx="19543">
                  <c:v>76.012519999999995</c:v>
                </c:pt>
                <c:pt idx="19544">
                  <c:v>76.017319999999998</c:v>
                </c:pt>
                <c:pt idx="19545">
                  <c:v>76.022120000000001</c:v>
                </c:pt>
                <c:pt idx="19546">
                  <c:v>76.026920000000004</c:v>
                </c:pt>
                <c:pt idx="19547">
                  <c:v>76.031710000000004</c:v>
                </c:pt>
                <c:pt idx="19548">
                  <c:v>76.036510000000007</c:v>
                </c:pt>
                <c:pt idx="19549">
                  <c:v>76.041309999999996</c:v>
                </c:pt>
                <c:pt idx="19550">
                  <c:v>76.046109999999999</c:v>
                </c:pt>
                <c:pt idx="19551">
                  <c:v>76.050910000000002</c:v>
                </c:pt>
                <c:pt idx="19552">
                  <c:v>76.055710000000005</c:v>
                </c:pt>
                <c:pt idx="19553">
                  <c:v>76.060500000000005</c:v>
                </c:pt>
                <c:pt idx="19554">
                  <c:v>76.065300000000008</c:v>
                </c:pt>
                <c:pt idx="19555">
                  <c:v>76.070099999999996</c:v>
                </c:pt>
                <c:pt idx="19556">
                  <c:v>76.0749</c:v>
                </c:pt>
                <c:pt idx="19557">
                  <c:v>76.079700000000003</c:v>
                </c:pt>
                <c:pt idx="19558">
                  <c:v>76.084490000000002</c:v>
                </c:pt>
                <c:pt idx="19559">
                  <c:v>76.089290000000005</c:v>
                </c:pt>
                <c:pt idx="19560">
                  <c:v>76.094090000000008</c:v>
                </c:pt>
                <c:pt idx="19561">
                  <c:v>76.098889999999997</c:v>
                </c:pt>
                <c:pt idx="19562">
                  <c:v>76.10369</c:v>
                </c:pt>
                <c:pt idx="19563">
                  <c:v>76.108490000000003</c:v>
                </c:pt>
                <c:pt idx="19564">
                  <c:v>76.113280000000003</c:v>
                </c:pt>
                <c:pt idx="19565">
                  <c:v>76.118080000000006</c:v>
                </c:pt>
                <c:pt idx="19566">
                  <c:v>76.122880000000009</c:v>
                </c:pt>
                <c:pt idx="19567">
                  <c:v>76.127679999999998</c:v>
                </c:pt>
                <c:pt idx="19568">
                  <c:v>76.132480000000001</c:v>
                </c:pt>
                <c:pt idx="19569">
                  <c:v>76.137270000000001</c:v>
                </c:pt>
                <c:pt idx="19570">
                  <c:v>76.142070000000004</c:v>
                </c:pt>
                <c:pt idx="19571">
                  <c:v>76.146870000000007</c:v>
                </c:pt>
                <c:pt idx="19572">
                  <c:v>76.15167000000001</c:v>
                </c:pt>
                <c:pt idx="19573">
                  <c:v>76.156469999999999</c:v>
                </c:pt>
                <c:pt idx="19574">
                  <c:v>76.161270000000002</c:v>
                </c:pt>
                <c:pt idx="19575">
                  <c:v>76.166059999999987</c:v>
                </c:pt>
                <c:pt idx="19576">
                  <c:v>76.170860000000005</c:v>
                </c:pt>
                <c:pt idx="19577">
                  <c:v>76.175660000000008</c:v>
                </c:pt>
                <c:pt idx="19578">
                  <c:v>76.180460000000011</c:v>
                </c:pt>
                <c:pt idx="19579">
                  <c:v>76.18526</c:v>
                </c:pt>
                <c:pt idx="19580">
                  <c:v>76.190049999999999</c:v>
                </c:pt>
                <c:pt idx="19581">
                  <c:v>76.194849999999988</c:v>
                </c:pt>
                <c:pt idx="19582">
                  <c:v>76.199649999999991</c:v>
                </c:pt>
                <c:pt idx="19583">
                  <c:v>76.204450000000008</c:v>
                </c:pt>
                <c:pt idx="19584">
                  <c:v>76.209250000000011</c:v>
                </c:pt>
                <c:pt idx="19585">
                  <c:v>76.21405</c:v>
                </c:pt>
                <c:pt idx="19586">
                  <c:v>76.21884</c:v>
                </c:pt>
                <c:pt idx="19587">
                  <c:v>76.223639999999989</c:v>
                </c:pt>
                <c:pt idx="19588">
                  <c:v>76.228439999999992</c:v>
                </c:pt>
                <c:pt idx="19589">
                  <c:v>76.233239999999995</c:v>
                </c:pt>
                <c:pt idx="19590">
                  <c:v>76.238040000000012</c:v>
                </c:pt>
                <c:pt idx="19591">
                  <c:v>76.242829999999998</c:v>
                </c:pt>
                <c:pt idx="19592">
                  <c:v>76.247630000000001</c:v>
                </c:pt>
                <c:pt idx="19593">
                  <c:v>76.25242999999999</c:v>
                </c:pt>
                <c:pt idx="19594">
                  <c:v>76.257229999999993</c:v>
                </c:pt>
                <c:pt idx="19595">
                  <c:v>76.262029999999996</c:v>
                </c:pt>
                <c:pt idx="19596">
                  <c:v>76.266829999999999</c:v>
                </c:pt>
                <c:pt idx="19597">
                  <c:v>76.271619999999999</c:v>
                </c:pt>
                <c:pt idx="19598">
                  <c:v>76.276420000000002</c:v>
                </c:pt>
                <c:pt idx="19599">
                  <c:v>76.28121999999999</c:v>
                </c:pt>
                <c:pt idx="19600">
                  <c:v>76.286019999999994</c:v>
                </c:pt>
                <c:pt idx="19601">
                  <c:v>76.290819999999997</c:v>
                </c:pt>
                <c:pt idx="19602">
                  <c:v>76.295609999999996</c:v>
                </c:pt>
                <c:pt idx="19603">
                  <c:v>76.300409999999999</c:v>
                </c:pt>
                <c:pt idx="19604">
                  <c:v>76.305210000000002</c:v>
                </c:pt>
                <c:pt idx="19605">
                  <c:v>76.310009999999991</c:v>
                </c:pt>
                <c:pt idx="19606">
                  <c:v>76.314809999999994</c:v>
                </c:pt>
                <c:pt idx="19607">
                  <c:v>76.319609999999997</c:v>
                </c:pt>
                <c:pt idx="19608">
                  <c:v>76.324399999999997</c:v>
                </c:pt>
                <c:pt idx="19609">
                  <c:v>76.3292</c:v>
                </c:pt>
                <c:pt idx="19610">
                  <c:v>76.334000000000003</c:v>
                </c:pt>
                <c:pt idx="19611">
                  <c:v>76.338799999999992</c:v>
                </c:pt>
                <c:pt idx="19612">
                  <c:v>76.343599999999995</c:v>
                </c:pt>
                <c:pt idx="19613">
                  <c:v>76.348390000000009</c:v>
                </c:pt>
                <c:pt idx="19614">
                  <c:v>76.353189999999998</c:v>
                </c:pt>
                <c:pt idx="19615">
                  <c:v>76.357990000000001</c:v>
                </c:pt>
                <c:pt idx="19616">
                  <c:v>76.362790000000004</c:v>
                </c:pt>
                <c:pt idx="19617">
                  <c:v>76.367589999999993</c:v>
                </c:pt>
                <c:pt idx="19618">
                  <c:v>76.372389999999996</c:v>
                </c:pt>
                <c:pt idx="19619">
                  <c:v>76.37718000000001</c:v>
                </c:pt>
                <c:pt idx="19620">
                  <c:v>76.381990000000002</c:v>
                </c:pt>
                <c:pt idx="19621">
                  <c:v>76.386789999999991</c:v>
                </c:pt>
                <c:pt idx="19622">
                  <c:v>76.391589999999994</c:v>
                </c:pt>
                <c:pt idx="19623">
                  <c:v>76.396379999999994</c:v>
                </c:pt>
                <c:pt idx="19624">
                  <c:v>76.401179999999997</c:v>
                </c:pt>
                <c:pt idx="19625">
                  <c:v>76.40598</c:v>
                </c:pt>
                <c:pt idx="19626">
                  <c:v>76.410780000000003</c:v>
                </c:pt>
                <c:pt idx="19627">
                  <c:v>76.415579999999991</c:v>
                </c:pt>
                <c:pt idx="19628">
                  <c:v>76.420370000000005</c:v>
                </c:pt>
                <c:pt idx="19629">
                  <c:v>76.425169999999994</c:v>
                </c:pt>
                <c:pt idx="19630">
                  <c:v>76.429969999999997</c:v>
                </c:pt>
                <c:pt idx="19631">
                  <c:v>76.43477</c:v>
                </c:pt>
                <c:pt idx="19632">
                  <c:v>76.439570000000003</c:v>
                </c:pt>
                <c:pt idx="19633">
                  <c:v>76.444369999999992</c:v>
                </c:pt>
                <c:pt idx="19634">
                  <c:v>76.449160000000006</c:v>
                </c:pt>
                <c:pt idx="19635">
                  <c:v>76.453959999999995</c:v>
                </c:pt>
                <c:pt idx="19636">
                  <c:v>76.458759999999998</c:v>
                </c:pt>
                <c:pt idx="19637">
                  <c:v>76.463560000000001</c:v>
                </c:pt>
                <c:pt idx="19638">
                  <c:v>76.468360000000004</c:v>
                </c:pt>
                <c:pt idx="19639">
                  <c:v>76.473150000000004</c:v>
                </c:pt>
                <c:pt idx="19640">
                  <c:v>76.477950000000007</c:v>
                </c:pt>
                <c:pt idx="19641">
                  <c:v>76.482749999999996</c:v>
                </c:pt>
                <c:pt idx="19642">
                  <c:v>76.487549999999999</c:v>
                </c:pt>
                <c:pt idx="19643">
                  <c:v>76.492350000000002</c:v>
                </c:pt>
                <c:pt idx="19644">
                  <c:v>76.497140000000002</c:v>
                </c:pt>
                <c:pt idx="19645">
                  <c:v>76.501940000000005</c:v>
                </c:pt>
                <c:pt idx="19646">
                  <c:v>76.506740000000008</c:v>
                </c:pt>
                <c:pt idx="19647">
                  <c:v>76.511539999999997</c:v>
                </c:pt>
                <c:pt idx="19648">
                  <c:v>76.51634</c:v>
                </c:pt>
                <c:pt idx="19649">
                  <c:v>76.521140000000003</c:v>
                </c:pt>
                <c:pt idx="19650">
                  <c:v>76.525930000000002</c:v>
                </c:pt>
                <c:pt idx="19651">
                  <c:v>76.530730000000005</c:v>
                </c:pt>
                <c:pt idx="19652">
                  <c:v>76.535530000000008</c:v>
                </c:pt>
                <c:pt idx="19653">
                  <c:v>76.54034</c:v>
                </c:pt>
                <c:pt idx="19654">
                  <c:v>76.54513</c:v>
                </c:pt>
                <c:pt idx="19655">
                  <c:v>76.549930000000003</c:v>
                </c:pt>
                <c:pt idx="19656">
                  <c:v>76.554730000000006</c:v>
                </c:pt>
                <c:pt idx="19657">
                  <c:v>76.559529999999995</c:v>
                </c:pt>
                <c:pt idx="19658">
                  <c:v>76.564329999999998</c:v>
                </c:pt>
                <c:pt idx="19659">
                  <c:v>76.569130000000001</c:v>
                </c:pt>
                <c:pt idx="19660">
                  <c:v>76.573920000000001</c:v>
                </c:pt>
                <c:pt idx="19661">
                  <c:v>76.578720000000004</c:v>
                </c:pt>
                <c:pt idx="19662">
                  <c:v>76.583520000000007</c:v>
                </c:pt>
                <c:pt idx="19663">
                  <c:v>76.588319999999996</c:v>
                </c:pt>
                <c:pt idx="19664">
                  <c:v>76.593119999999999</c:v>
                </c:pt>
                <c:pt idx="19665">
                  <c:v>76.597909999999999</c:v>
                </c:pt>
                <c:pt idx="19666">
                  <c:v>76.602710000000002</c:v>
                </c:pt>
                <c:pt idx="19667">
                  <c:v>76.607510000000005</c:v>
                </c:pt>
                <c:pt idx="19668">
                  <c:v>76.612310000000008</c:v>
                </c:pt>
                <c:pt idx="19669">
                  <c:v>76.617109999999997</c:v>
                </c:pt>
                <c:pt idx="19670">
                  <c:v>76.621900000000011</c:v>
                </c:pt>
                <c:pt idx="19671">
                  <c:v>76.6267</c:v>
                </c:pt>
                <c:pt idx="19672">
                  <c:v>76.631500000000003</c:v>
                </c:pt>
                <c:pt idx="19673">
                  <c:v>76.636300000000006</c:v>
                </c:pt>
                <c:pt idx="19674">
                  <c:v>76.641100000000009</c:v>
                </c:pt>
                <c:pt idx="19675">
                  <c:v>76.645899999999997</c:v>
                </c:pt>
                <c:pt idx="19676">
                  <c:v>76.650700000000001</c:v>
                </c:pt>
                <c:pt idx="19677">
                  <c:v>76.655500000000004</c:v>
                </c:pt>
                <c:pt idx="19678">
                  <c:v>76.660300000000007</c:v>
                </c:pt>
                <c:pt idx="19679">
                  <c:v>76.665099999999995</c:v>
                </c:pt>
                <c:pt idx="19680">
                  <c:v>76.669890000000009</c:v>
                </c:pt>
                <c:pt idx="19681">
                  <c:v>76.674689999999998</c:v>
                </c:pt>
                <c:pt idx="19682">
                  <c:v>76.679490000000001</c:v>
                </c:pt>
                <c:pt idx="19683">
                  <c:v>76.684290000000004</c:v>
                </c:pt>
                <c:pt idx="19684">
                  <c:v>76.689090000000007</c:v>
                </c:pt>
                <c:pt idx="19685">
                  <c:v>76.693889999999996</c:v>
                </c:pt>
                <c:pt idx="19686">
                  <c:v>76.69868000000001</c:v>
                </c:pt>
                <c:pt idx="19687">
                  <c:v>76.703479999999999</c:v>
                </c:pt>
                <c:pt idx="19688">
                  <c:v>76.708280000000002</c:v>
                </c:pt>
                <c:pt idx="19689">
                  <c:v>76.713080000000005</c:v>
                </c:pt>
                <c:pt idx="19690">
                  <c:v>76.717880000000008</c:v>
                </c:pt>
                <c:pt idx="19691">
                  <c:v>76.722670000000008</c:v>
                </c:pt>
                <c:pt idx="19692">
                  <c:v>76.727470000000011</c:v>
                </c:pt>
                <c:pt idx="19693">
                  <c:v>76.73227</c:v>
                </c:pt>
                <c:pt idx="19694">
                  <c:v>76.737080000000006</c:v>
                </c:pt>
                <c:pt idx="19695">
                  <c:v>76.741870000000006</c:v>
                </c:pt>
                <c:pt idx="19696">
                  <c:v>76.746670000000009</c:v>
                </c:pt>
                <c:pt idx="19697">
                  <c:v>76.751469999999998</c:v>
                </c:pt>
                <c:pt idx="19698">
                  <c:v>76.756270000000001</c:v>
                </c:pt>
                <c:pt idx="19699">
                  <c:v>76.761070000000004</c:v>
                </c:pt>
                <c:pt idx="19700">
                  <c:v>76.765870000000007</c:v>
                </c:pt>
                <c:pt idx="19701">
                  <c:v>76.770660000000007</c:v>
                </c:pt>
                <c:pt idx="19702">
                  <c:v>76.77546000000001</c:v>
                </c:pt>
                <c:pt idx="19703">
                  <c:v>76.780259999999998</c:v>
                </c:pt>
                <c:pt idx="19704">
                  <c:v>76.785060000000001</c:v>
                </c:pt>
                <c:pt idx="19705">
                  <c:v>76.789860000000004</c:v>
                </c:pt>
                <c:pt idx="19706">
                  <c:v>76.794650000000004</c:v>
                </c:pt>
                <c:pt idx="19707">
                  <c:v>76.799450000000007</c:v>
                </c:pt>
                <c:pt idx="19708">
                  <c:v>76.80425000000001</c:v>
                </c:pt>
                <c:pt idx="19709">
                  <c:v>76.809049999999999</c:v>
                </c:pt>
                <c:pt idx="19710">
                  <c:v>76.813850000000002</c:v>
                </c:pt>
                <c:pt idx="19711">
                  <c:v>76.818650000000005</c:v>
                </c:pt>
                <c:pt idx="19712">
                  <c:v>76.823450000000008</c:v>
                </c:pt>
                <c:pt idx="19713">
                  <c:v>76.828249999999997</c:v>
                </c:pt>
                <c:pt idx="19714">
                  <c:v>76.83305</c:v>
                </c:pt>
                <c:pt idx="19715">
                  <c:v>76.837850000000003</c:v>
                </c:pt>
                <c:pt idx="19716">
                  <c:v>76.842640000000003</c:v>
                </c:pt>
                <c:pt idx="19717">
                  <c:v>76.847440000000006</c:v>
                </c:pt>
                <c:pt idx="19718">
                  <c:v>76.852240000000009</c:v>
                </c:pt>
                <c:pt idx="19719">
                  <c:v>76.857039999999998</c:v>
                </c:pt>
                <c:pt idx="19720">
                  <c:v>76.861840000000001</c:v>
                </c:pt>
                <c:pt idx="19721">
                  <c:v>76.866630000000001</c:v>
                </c:pt>
                <c:pt idx="19722">
                  <c:v>76.871430000000004</c:v>
                </c:pt>
                <c:pt idx="19723">
                  <c:v>76.876230000000007</c:v>
                </c:pt>
                <c:pt idx="19724">
                  <c:v>76.881039999999999</c:v>
                </c:pt>
                <c:pt idx="19725">
                  <c:v>76.885829999999999</c:v>
                </c:pt>
                <c:pt idx="19726">
                  <c:v>76.890630000000002</c:v>
                </c:pt>
                <c:pt idx="19727">
                  <c:v>76.895430000000005</c:v>
                </c:pt>
                <c:pt idx="19728">
                  <c:v>76.900229999999993</c:v>
                </c:pt>
                <c:pt idx="19729">
                  <c:v>76.905029999999996</c:v>
                </c:pt>
                <c:pt idx="19730">
                  <c:v>76.909829999999999</c:v>
                </c:pt>
                <c:pt idx="19731">
                  <c:v>76.914619999999999</c:v>
                </c:pt>
                <c:pt idx="19732">
                  <c:v>76.919420000000002</c:v>
                </c:pt>
                <c:pt idx="19733">
                  <c:v>76.924220000000005</c:v>
                </c:pt>
                <c:pt idx="19734">
                  <c:v>76.929019999999994</c:v>
                </c:pt>
                <c:pt idx="19735">
                  <c:v>76.933819999999997</c:v>
                </c:pt>
                <c:pt idx="19736">
                  <c:v>76.938610000000011</c:v>
                </c:pt>
                <c:pt idx="19737">
                  <c:v>76.943420000000003</c:v>
                </c:pt>
                <c:pt idx="19738">
                  <c:v>76.948219999999992</c:v>
                </c:pt>
                <c:pt idx="19739">
                  <c:v>76.953019999999995</c:v>
                </c:pt>
                <c:pt idx="19740">
                  <c:v>76.957809999999995</c:v>
                </c:pt>
                <c:pt idx="19741">
                  <c:v>76.962609999999998</c:v>
                </c:pt>
                <c:pt idx="19742">
                  <c:v>76.967410000000001</c:v>
                </c:pt>
                <c:pt idx="19743">
                  <c:v>76.972210000000004</c:v>
                </c:pt>
                <c:pt idx="19744">
                  <c:v>76.977009999999993</c:v>
                </c:pt>
                <c:pt idx="19745">
                  <c:v>76.981809999999996</c:v>
                </c:pt>
                <c:pt idx="19746">
                  <c:v>76.986599999999996</c:v>
                </c:pt>
                <c:pt idx="19747">
                  <c:v>76.991399999999999</c:v>
                </c:pt>
                <c:pt idx="19748">
                  <c:v>76.996200000000002</c:v>
                </c:pt>
                <c:pt idx="19749">
                  <c:v>77.001009999999994</c:v>
                </c:pt>
                <c:pt idx="19750">
                  <c:v>77.005799999999994</c:v>
                </c:pt>
                <c:pt idx="19751">
                  <c:v>77.010599999999997</c:v>
                </c:pt>
                <c:pt idx="19752">
                  <c:v>77.0154</c:v>
                </c:pt>
                <c:pt idx="19753">
                  <c:v>77.020200000000003</c:v>
                </c:pt>
                <c:pt idx="19754">
                  <c:v>77.024999999999991</c:v>
                </c:pt>
                <c:pt idx="19755">
                  <c:v>77.029790000000006</c:v>
                </c:pt>
                <c:pt idx="19756">
                  <c:v>77.034589999999994</c:v>
                </c:pt>
                <c:pt idx="19757">
                  <c:v>77.039389999999997</c:v>
                </c:pt>
                <c:pt idx="19758">
                  <c:v>77.04419</c:v>
                </c:pt>
                <c:pt idx="19759">
                  <c:v>77.048990000000003</c:v>
                </c:pt>
                <c:pt idx="19760">
                  <c:v>77.053789999999992</c:v>
                </c:pt>
                <c:pt idx="19761">
                  <c:v>77.058589999999995</c:v>
                </c:pt>
                <c:pt idx="19762">
                  <c:v>77.063389999999998</c:v>
                </c:pt>
                <c:pt idx="19763">
                  <c:v>77.068190000000001</c:v>
                </c:pt>
                <c:pt idx="19764">
                  <c:v>77.07298999999999</c:v>
                </c:pt>
                <c:pt idx="19765">
                  <c:v>77.077780000000004</c:v>
                </c:pt>
                <c:pt idx="19766">
                  <c:v>77.082579999999993</c:v>
                </c:pt>
                <c:pt idx="19767">
                  <c:v>77.087379999999996</c:v>
                </c:pt>
                <c:pt idx="19768">
                  <c:v>77.092179999999999</c:v>
                </c:pt>
                <c:pt idx="19769">
                  <c:v>77.096980000000002</c:v>
                </c:pt>
                <c:pt idx="19770">
                  <c:v>77.101770000000002</c:v>
                </c:pt>
                <c:pt idx="19771">
                  <c:v>77.106579999999994</c:v>
                </c:pt>
                <c:pt idx="19772">
                  <c:v>77.111379999999997</c:v>
                </c:pt>
                <c:pt idx="19773">
                  <c:v>77.11618</c:v>
                </c:pt>
                <c:pt idx="19774">
                  <c:v>77.12097</c:v>
                </c:pt>
                <c:pt idx="19775">
                  <c:v>77.125770000000003</c:v>
                </c:pt>
                <c:pt idx="19776">
                  <c:v>77.130569999999992</c:v>
                </c:pt>
                <c:pt idx="19777">
                  <c:v>77.135369999999995</c:v>
                </c:pt>
                <c:pt idx="19778">
                  <c:v>77.140169999999998</c:v>
                </c:pt>
                <c:pt idx="19779">
                  <c:v>77.144969999999986</c:v>
                </c:pt>
                <c:pt idx="19780">
                  <c:v>77.149760000000001</c:v>
                </c:pt>
                <c:pt idx="19781">
                  <c:v>77.154570000000007</c:v>
                </c:pt>
                <c:pt idx="19782">
                  <c:v>77.15937000000001</c:v>
                </c:pt>
                <c:pt idx="19783">
                  <c:v>77.164169999999999</c:v>
                </c:pt>
                <c:pt idx="19784">
                  <c:v>77.168959999999998</c:v>
                </c:pt>
                <c:pt idx="19785">
                  <c:v>77.173759999999987</c:v>
                </c:pt>
                <c:pt idx="19786">
                  <c:v>77.17855999999999</c:v>
                </c:pt>
                <c:pt idx="19787">
                  <c:v>77.183360000000008</c:v>
                </c:pt>
                <c:pt idx="19788">
                  <c:v>77.188160000000011</c:v>
                </c:pt>
                <c:pt idx="19789">
                  <c:v>77.192949999999996</c:v>
                </c:pt>
                <c:pt idx="19790">
                  <c:v>77.197749999999999</c:v>
                </c:pt>
                <c:pt idx="19791">
                  <c:v>77.202560000000005</c:v>
                </c:pt>
                <c:pt idx="19792">
                  <c:v>77.207360000000008</c:v>
                </c:pt>
                <c:pt idx="19793">
                  <c:v>77.212149999999994</c:v>
                </c:pt>
                <c:pt idx="19794">
                  <c:v>77.216950000000011</c:v>
                </c:pt>
                <c:pt idx="19795">
                  <c:v>77.22175</c:v>
                </c:pt>
                <c:pt idx="19796">
                  <c:v>77.226550000000003</c:v>
                </c:pt>
                <c:pt idx="19797">
                  <c:v>77.231350000000006</c:v>
                </c:pt>
                <c:pt idx="19798">
                  <c:v>77.236150000000009</c:v>
                </c:pt>
                <c:pt idx="19799">
                  <c:v>77.240939999999995</c:v>
                </c:pt>
                <c:pt idx="19800">
                  <c:v>77.245750000000001</c:v>
                </c:pt>
                <c:pt idx="19801">
                  <c:v>77.250550000000004</c:v>
                </c:pt>
                <c:pt idx="19802">
                  <c:v>77.255350000000007</c:v>
                </c:pt>
                <c:pt idx="19803">
                  <c:v>77.260140000000007</c:v>
                </c:pt>
                <c:pt idx="19804">
                  <c:v>77.26494000000001</c:v>
                </c:pt>
                <c:pt idx="19805">
                  <c:v>77.269739999999999</c:v>
                </c:pt>
                <c:pt idx="19806">
                  <c:v>77.274540000000002</c:v>
                </c:pt>
                <c:pt idx="19807">
                  <c:v>77.279340000000005</c:v>
                </c:pt>
                <c:pt idx="19808">
                  <c:v>77.284130000000005</c:v>
                </c:pt>
                <c:pt idx="19809">
                  <c:v>77.288939999999997</c:v>
                </c:pt>
                <c:pt idx="19810">
                  <c:v>77.29374</c:v>
                </c:pt>
                <c:pt idx="19811">
                  <c:v>77.298540000000003</c:v>
                </c:pt>
                <c:pt idx="19812">
                  <c:v>77.303339999999992</c:v>
                </c:pt>
                <c:pt idx="19813">
                  <c:v>77.308130000000006</c:v>
                </c:pt>
                <c:pt idx="19814">
                  <c:v>77.312930000000009</c:v>
                </c:pt>
                <c:pt idx="19815">
                  <c:v>77.317729999999997</c:v>
                </c:pt>
                <c:pt idx="19816">
                  <c:v>77.32253</c:v>
                </c:pt>
                <c:pt idx="19817">
                  <c:v>77.327330000000003</c:v>
                </c:pt>
                <c:pt idx="19818">
                  <c:v>77.332129999999992</c:v>
                </c:pt>
                <c:pt idx="19819">
                  <c:v>77.336929999999995</c:v>
                </c:pt>
                <c:pt idx="19820">
                  <c:v>77.341729999999998</c:v>
                </c:pt>
                <c:pt idx="19821">
                  <c:v>77.346530000000001</c:v>
                </c:pt>
                <c:pt idx="19822">
                  <c:v>77.351320000000001</c:v>
                </c:pt>
                <c:pt idx="19823">
                  <c:v>77.356120000000004</c:v>
                </c:pt>
                <c:pt idx="19824">
                  <c:v>77.360919999999993</c:v>
                </c:pt>
                <c:pt idx="19825">
                  <c:v>77.365719999999996</c:v>
                </c:pt>
                <c:pt idx="19826">
                  <c:v>77.370519999999999</c:v>
                </c:pt>
                <c:pt idx="19827">
                  <c:v>77.375320000000002</c:v>
                </c:pt>
                <c:pt idx="19828">
                  <c:v>77.380119999999991</c:v>
                </c:pt>
                <c:pt idx="19829">
                  <c:v>77.384919999999994</c:v>
                </c:pt>
                <c:pt idx="19830">
                  <c:v>77.389719999999997</c:v>
                </c:pt>
                <c:pt idx="19831">
                  <c:v>77.39452</c:v>
                </c:pt>
                <c:pt idx="19832">
                  <c:v>77.39931</c:v>
                </c:pt>
                <c:pt idx="19833">
                  <c:v>77.404110000000003</c:v>
                </c:pt>
                <c:pt idx="19834">
                  <c:v>77.408920000000009</c:v>
                </c:pt>
                <c:pt idx="19835">
                  <c:v>77.413720000000012</c:v>
                </c:pt>
                <c:pt idx="19836">
                  <c:v>77.418509999999998</c:v>
                </c:pt>
                <c:pt idx="19837">
                  <c:v>77.423310000000001</c:v>
                </c:pt>
                <c:pt idx="19838">
                  <c:v>77.42810999999999</c:v>
                </c:pt>
                <c:pt idx="19839">
                  <c:v>77.432909999999993</c:v>
                </c:pt>
                <c:pt idx="19840">
                  <c:v>77.43771000000001</c:v>
                </c:pt>
                <c:pt idx="19841">
                  <c:v>77.442499999999995</c:v>
                </c:pt>
                <c:pt idx="19842">
                  <c:v>77.447310000000002</c:v>
                </c:pt>
                <c:pt idx="19843">
                  <c:v>77.452110000000005</c:v>
                </c:pt>
                <c:pt idx="19844">
                  <c:v>77.456910000000008</c:v>
                </c:pt>
                <c:pt idx="19845">
                  <c:v>77.461699999999993</c:v>
                </c:pt>
                <c:pt idx="19846">
                  <c:v>77.466499999999996</c:v>
                </c:pt>
                <c:pt idx="19847">
                  <c:v>77.471300000000014</c:v>
                </c:pt>
                <c:pt idx="19848">
                  <c:v>77.476100000000002</c:v>
                </c:pt>
                <c:pt idx="19849">
                  <c:v>77.480900000000005</c:v>
                </c:pt>
                <c:pt idx="19850">
                  <c:v>77.485700000000008</c:v>
                </c:pt>
                <c:pt idx="19851">
                  <c:v>77.490499999999997</c:v>
                </c:pt>
                <c:pt idx="19852">
                  <c:v>77.4953</c:v>
                </c:pt>
                <c:pt idx="19853">
                  <c:v>77.500100000000003</c:v>
                </c:pt>
                <c:pt idx="19854">
                  <c:v>77.504900000000006</c:v>
                </c:pt>
                <c:pt idx="19855">
                  <c:v>77.509690000000006</c:v>
                </c:pt>
                <c:pt idx="19856">
                  <c:v>77.514490000000009</c:v>
                </c:pt>
                <c:pt idx="19857">
                  <c:v>77.519300000000001</c:v>
                </c:pt>
                <c:pt idx="19858">
                  <c:v>77.524100000000004</c:v>
                </c:pt>
                <c:pt idx="19859">
                  <c:v>77.528890000000004</c:v>
                </c:pt>
                <c:pt idx="19860">
                  <c:v>77.533690000000007</c:v>
                </c:pt>
                <c:pt idx="19861">
                  <c:v>77.538489999999996</c:v>
                </c:pt>
                <c:pt idx="19862">
                  <c:v>77.543289999999999</c:v>
                </c:pt>
                <c:pt idx="19863">
                  <c:v>77.548090000000002</c:v>
                </c:pt>
                <c:pt idx="19864">
                  <c:v>77.552880000000002</c:v>
                </c:pt>
                <c:pt idx="19865">
                  <c:v>77.557689999999994</c:v>
                </c:pt>
                <c:pt idx="19866">
                  <c:v>77.562489999999997</c:v>
                </c:pt>
                <c:pt idx="19867">
                  <c:v>77.56729</c:v>
                </c:pt>
                <c:pt idx="19868">
                  <c:v>77.57208</c:v>
                </c:pt>
                <c:pt idx="19869">
                  <c:v>77.576880000000003</c:v>
                </c:pt>
                <c:pt idx="19870">
                  <c:v>77.581680000000006</c:v>
                </c:pt>
                <c:pt idx="19871">
                  <c:v>77.586479999999995</c:v>
                </c:pt>
                <c:pt idx="19872">
                  <c:v>77.591289999999987</c:v>
                </c:pt>
                <c:pt idx="19873">
                  <c:v>77.596080000000001</c:v>
                </c:pt>
                <c:pt idx="19874">
                  <c:v>77.600880000000004</c:v>
                </c:pt>
                <c:pt idx="19875">
                  <c:v>77.605679999999992</c:v>
                </c:pt>
                <c:pt idx="19876">
                  <c:v>77.610479999999995</c:v>
                </c:pt>
                <c:pt idx="19877">
                  <c:v>77.615279999999998</c:v>
                </c:pt>
                <c:pt idx="19878">
                  <c:v>77.620069999999998</c:v>
                </c:pt>
                <c:pt idx="19879">
                  <c:v>77.62487999999999</c:v>
                </c:pt>
                <c:pt idx="19880">
                  <c:v>77.629680000000008</c:v>
                </c:pt>
                <c:pt idx="19881">
                  <c:v>77.634480000000011</c:v>
                </c:pt>
                <c:pt idx="19882">
                  <c:v>77.639269999999996</c:v>
                </c:pt>
                <c:pt idx="19883">
                  <c:v>77.644069999999999</c:v>
                </c:pt>
                <c:pt idx="19884">
                  <c:v>77.648869999999988</c:v>
                </c:pt>
                <c:pt idx="19885">
                  <c:v>77.653680000000008</c:v>
                </c:pt>
                <c:pt idx="19886">
                  <c:v>77.658469999999994</c:v>
                </c:pt>
                <c:pt idx="19887">
                  <c:v>77.663270000000011</c:v>
                </c:pt>
                <c:pt idx="19888">
                  <c:v>77.66807</c:v>
                </c:pt>
                <c:pt idx="19889">
                  <c:v>77.672870000000003</c:v>
                </c:pt>
                <c:pt idx="19890">
                  <c:v>77.677670000000006</c:v>
                </c:pt>
                <c:pt idx="19891">
                  <c:v>77.682470000000009</c:v>
                </c:pt>
                <c:pt idx="19892">
                  <c:v>77.687269999999998</c:v>
                </c:pt>
                <c:pt idx="19893">
                  <c:v>77.692070000000001</c:v>
                </c:pt>
                <c:pt idx="19894">
                  <c:v>77.696870000000004</c:v>
                </c:pt>
                <c:pt idx="19895">
                  <c:v>77.701670000000007</c:v>
                </c:pt>
                <c:pt idx="19896">
                  <c:v>77.706460000000007</c:v>
                </c:pt>
                <c:pt idx="19897">
                  <c:v>77.71126000000001</c:v>
                </c:pt>
                <c:pt idx="19898">
                  <c:v>77.716070000000002</c:v>
                </c:pt>
                <c:pt idx="19899">
                  <c:v>77.720869999999991</c:v>
                </c:pt>
                <c:pt idx="19900">
                  <c:v>77.725660000000005</c:v>
                </c:pt>
                <c:pt idx="19901">
                  <c:v>77.730460000000008</c:v>
                </c:pt>
                <c:pt idx="19902">
                  <c:v>77.735259999999997</c:v>
                </c:pt>
                <c:pt idx="19903">
                  <c:v>77.74006</c:v>
                </c:pt>
                <c:pt idx="19904">
                  <c:v>77.744860000000003</c:v>
                </c:pt>
                <c:pt idx="19905">
                  <c:v>77.749659999999992</c:v>
                </c:pt>
                <c:pt idx="19906">
                  <c:v>77.754459999999995</c:v>
                </c:pt>
                <c:pt idx="19907">
                  <c:v>77.759259999999998</c:v>
                </c:pt>
                <c:pt idx="19908">
                  <c:v>77.764060000000001</c:v>
                </c:pt>
                <c:pt idx="19909">
                  <c:v>77.76885</c:v>
                </c:pt>
                <c:pt idx="19910">
                  <c:v>77.773650000000004</c:v>
                </c:pt>
                <c:pt idx="19911">
                  <c:v>77.778459999999995</c:v>
                </c:pt>
                <c:pt idx="19912">
                  <c:v>77.783260000000013</c:v>
                </c:pt>
                <c:pt idx="19913">
                  <c:v>77.788049999999998</c:v>
                </c:pt>
                <c:pt idx="19914">
                  <c:v>77.792850000000001</c:v>
                </c:pt>
                <c:pt idx="19915">
                  <c:v>77.79764999999999</c:v>
                </c:pt>
                <c:pt idx="19916">
                  <c:v>77.802449999999993</c:v>
                </c:pt>
                <c:pt idx="19917">
                  <c:v>77.807259999999999</c:v>
                </c:pt>
                <c:pt idx="19918">
                  <c:v>77.812049999999999</c:v>
                </c:pt>
                <c:pt idx="19919">
                  <c:v>77.816850000000002</c:v>
                </c:pt>
                <c:pt idx="19920">
                  <c:v>77.821650000000005</c:v>
                </c:pt>
                <c:pt idx="19921">
                  <c:v>77.826450000000008</c:v>
                </c:pt>
                <c:pt idx="19922">
                  <c:v>77.831250000000011</c:v>
                </c:pt>
                <c:pt idx="19923">
                  <c:v>77.83605</c:v>
                </c:pt>
                <c:pt idx="19924">
                  <c:v>77.840850000000003</c:v>
                </c:pt>
                <c:pt idx="19925">
                  <c:v>77.845650000000006</c:v>
                </c:pt>
                <c:pt idx="19926">
                  <c:v>77.850449999999995</c:v>
                </c:pt>
                <c:pt idx="19927">
                  <c:v>77.855240000000009</c:v>
                </c:pt>
                <c:pt idx="19928">
                  <c:v>77.860040000000012</c:v>
                </c:pt>
                <c:pt idx="19929">
                  <c:v>77.864850000000004</c:v>
                </c:pt>
                <c:pt idx="19930">
                  <c:v>77.869649999999993</c:v>
                </c:pt>
                <c:pt idx="19931">
                  <c:v>77.874440000000007</c:v>
                </c:pt>
                <c:pt idx="19932">
                  <c:v>77.879239999999996</c:v>
                </c:pt>
                <c:pt idx="19933">
                  <c:v>77.884039999999999</c:v>
                </c:pt>
                <c:pt idx="19934">
                  <c:v>77.888840000000002</c:v>
                </c:pt>
                <c:pt idx="19935">
                  <c:v>77.893640000000005</c:v>
                </c:pt>
                <c:pt idx="19936">
                  <c:v>77.898439999999994</c:v>
                </c:pt>
                <c:pt idx="19937">
                  <c:v>77.903239999999997</c:v>
                </c:pt>
                <c:pt idx="19938">
                  <c:v>77.90804</c:v>
                </c:pt>
                <c:pt idx="19939">
                  <c:v>77.912840000000003</c:v>
                </c:pt>
                <c:pt idx="19940">
                  <c:v>77.917639999999992</c:v>
                </c:pt>
                <c:pt idx="19941">
                  <c:v>77.922439999999995</c:v>
                </c:pt>
                <c:pt idx="19942">
                  <c:v>77.927239999999998</c:v>
                </c:pt>
                <c:pt idx="19943">
                  <c:v>77.932040000000001</c:v>
                </c:pt>
                <c:pt idx="19944">
                  <c:v>77.936839999999989</c:v>
                </c:pt>
                <c:pt idx="19945">
                  <c:v>77.941630000000004</c:v>
                </c:pt>
                <c:pt idx="19946">
                  <c:v>77.946429999999992</c:v>
                </c:pt>
                <c:pt idx="19947">
                  <c:v>77.951239999999999</c:v>
                </c:pt>
                <c:pt idx="19948">
                  <c:v>77.956040000000002</c:v>
                </c:pt>
                <c:pt idx="19949">
                  <c:v>77.960830000000001</c:v>
                </c:pt>
                <c:pt idx="19950">
                  <c:v>77.96562999999999</c:v>
                </c:pt>
                <c:pt idx="19951">
                  <c:v>77.970429999999993</c:v>
                </c:pt>
                <c:pt idx="19952">
                  <c:v>77.975239999999999</c:v>
                </c:pt>
                <c:pt idx="19953">
                  <c:v>77.980029999999999</c:v>
                </c:pt>
                <c:pt idx="19954">
                  <c:v>77.984830000000002</c:v>
                </c:pt>
                <c:pt idx="19955">
                  <c:v>77.989630000000005</c:v>
                </c:pt>
                <c:pt idx="19956">
                  <c:v>77.994430000000008</c:v>
                </c:pt>
                <c:pt idx="19957">
                  <c:v>77.999229999999997</c:v>
                </c:pt>
                <c:pt idx="19958">
                  <c:v>78.00403</c:v>
                </c:pt>
                <c:pt idx="19959">
                  <c:v>78.008830000000003</c:v>
                </c:pt>
                <c:pt idx="19960">
                  <c:v>78.013630000000006</c:v>
                </c:pt>
                <c:pt idx="19961">
                  <c:v>78.018429999999995</c:v>
                </c:pt>
                <c:pt idx="19962">
                  <c:v>78.023229999999998</c:v>
                </c:pt>
                <c:pt idx="19963">
                  <c:v>78.028030000000001</c:v>
                </c:pt>
                <c:pt idx="19964">
                  <c:v>78.032830000000004</c:v>
                </c:pt>
                <c:pt idx="19965">
                  <c:v>78.037629999999993</c:v>
                </c:pt>
                <c:pt idx="19966">
                  <c:v>78.042429999999996</c:v>
                </c:pt>
                <c:pt idx="19967">
                  <c:v>78.047219999999996</c:v>
                </c:pt>
                <c:pt idx="19968">
                  <c:v>78.052029999999988</c:v>
                </c:pt>
                <c:pt idx="19969">
                  <c:v>78.056829999999991</c:v>
                </c:pt>
                <c:pt idx="19970">
                  <c:v>78.061630000000008</c:v>
                </c:pt>
                <c:pt idx="19971">
                  <c:v>78.066419999999994</c:v>
                </c:pt>
                <c:pt idx="19972">
                  <c:v>78.071219999999997</c:v>
                </c:pt>
                <c:pt idx="19973">
                  <c:v>78.07602</c:v>
                </c:pt>
                <c:pt idx="19974">
                  <c:v>78.080830000000006</c:v>
                </c:pt>
                <c:pt idx="19975">
                  <c:v>78.085619999999992</c:v>
                </c:pt>
                <c:pt idx="19976">
                  <c:v>78.090419999999995</c:v>
                </c:pt>
                <c:pt idx="19977">
                  <c:v>78.095220000000012</c:v>
                </c:pt>
                <c:pt idx="19978">
                  <c:v>78.100020000000001</c:v>
                </c:pt>
                <c:pt idx="19979">
                  <c:v>78.104820000000004</c:v>
                </c:pt>
                <c:pt idx="19980">
                  <c:v>78.109620000000007</c:v>
                </c:pt>
                <c:pt idx="19981">
                  <c:v>78.11442000000001</c:v>
                </c:pt>
                <c:pt idx="19982">
                  <c:v>78.119219999999999</c:v>
                </c:pt>
                <c:pt idx="19983">
                  <c:v>78.124020000000002</c:v>
                </c:pt>
                <c:pt idx="19984">
                  <c:v>78.128820000000005</c:v>
                </c:pt>
                <c:pt idx="19985">
                  <c:v>78.133620000000008</c:v>
                </c:pt>
                <c:pt idx="19986">
                  <c:v>78.138419999999996</c:v>
                </c:pt>
                <c:pt idx="19987">
                  <c:v>78.143219999999999</c:v>
                </c:pt>
                <c:pt idx="19988">
                  <c:v>78.148009999999999</c:v>
                </c:pt>
                <c:pt idx="19989">
                  <c:v>78.152819999999991</c:v>
                </c:pt>
                <c:pt idx="19990">
                  <c:v>78.157619999999994</c:v>
                </c:pt>
                <c:pt idx="19991">
                  <c:v>78.162419999999997</c:v>
                </c:pt>
                <c:pt idx="19992">
                  <c:v>78.167209999999997</c:v>
                </c:pt>
                <c:pt idx="19993">
                  <c:v>78.17201</c:v>
                </c:pt>
                <c:pt idx="19994">
                  <c:v>78.176819999999992</c:v>
                </c:pt>
                <c:pt idx="19995">
                  <c:v>78.181619999999995</c:v>
                </c:pt>
                <c:pt idx="19996">
                  <c:v>78.186420000000012</c:v>
                </c:pt>
                <c:pt idx="19997">
                  <c:v>78.191209999999998</c:v>
                </c:pt>
                <c:pt idx="19998">
                  <c:v>78.196010000000001</c:v>
                </c:pt>
                <c:pt idx="19999">
                  <c:v>78.200820000000007</c:v>
                </c:pt>
                <c:pt idx="20000">
                  <c:v>78.20562000000001</c:v>
                </c:pt>
                <c:pt idx="20001">
                  <c:v>78.210409999999996</c:v>
                </c:pt>
                <c:pt idx="20002">
                  <c:v>78.215209999999999</c:v>
                </c:pt>
                <c:pt idx="20003">
                  <c:v>78.220010000000002</c:v>
                </c:pt>
                <c:pt idx="20004">
                  <c:v>78.224819999999994</c:v>
                </c:pt>
                <c:pt idx="20005">
                  <c:v>78.229610000000008</c:v>
                </c:pt>
                <c:pt idx="20006">
                  <c:v>78.234410000000011</c:v>
                </c:pt>
                <c:pt idx="20007">
                  <c:v>78.23921</c:v>
                </c:pt>
                <c:pt idx="20008">
                  <c:v>78.244010000000003</c:v>
                </c:pt>
                <c:pt idx="20009">
                  <c:v>78.248810000000006</c:v>
                </c:pt>
                <c:pt idx="20010">
                  <c:v>78.253609999999995</c:v>
                </c:pt>
                <c:pt idx="20011">
                  <c:v>78.258409999999998</c:v>
                </c:pt>
                <c:pt idx="20012">
                  <c:v>78.263210000000001</c:v>
                </c:pt>
                <c:pt idx="20013">
                  <c:v>78.268010000000004</c:v>
                </c:pt>
                <c:pt idx="20014">
                  <c:v>78.272809999999993</c:v>
                </c:pt>
                <c:pt idx="20015">
                  <c:v>78.277609999999996</c:v>
                </c:pt>
                <c:pt idx="20016">
                  <c:v>78.282409999999999</c:v>
                </c:pt>
                <c:pt idx="20017">
                  <c:v>78.287210000000002</c:v>
                </c:pt>
                <c:pt idx="20018">
                  <c:v>78.292000000000002</c:v>
                </c:pt>
                <c:pt idx="20019">
                  <c:v>78.296809999999994</c:v>
                </c:pt>
                <c:pt idx="20020">
                  <c:v>78.301609999999997</c:v>
                </c:pt>
                <c:pt idx="20021">
                  <c:v>78.306410000000014</c:v>
                </c:pt>
                <c:pt idx="20022">
                  <c:v>78.311199999999999</c:v>
                </c:pt>
                <c:pt idx="20023">
                  <c:v>78.316000000000003</c:v>
                </c:pt>
                <c:pt idx="20024">
                  <c:v>78.320810000000009</c:v>
                </c:pt>
                <c:pt idx="20025">
                  <c:v>78.325609999999998</c:v>
                </c:pt>
                <c:pt idx="20026">
                  <c:v>78.330410000000001</c:v>
                </c:pt>
                <c:pt idx="20027">
                  <c:v>78.3352</c:v>
                </c:pt>
                <c:pt idx="20028">
                  <c:v>78.340010000000007</c:v>
                </c:pt>
                <c:pt idx="20029">
                  <c:v>78.344809999999995</c:v>
                </c:pt>
                <c:pt idx="20030">
                  <c:v>78.349609999999998</c:v>
                </c:pt>
                <c:pt idx="20031">
                  <c:v>78.354399999999998</c:v>
                </c:pt>
                <c:pt idx="20032">
                  <c:v>78.359200000000001</c:v>
                </c:pt>
                <c:pt idx="20033">
                  <c:v>78.364009999999993</c:v>
                </c:pt>
                <c:pt idx="20034">
                  <c:v>78.368809999999996</c:v>
                </c:pt>
                <c:pt idx="20035">
                  <c:v>78.373599999999996</c:v>
                </c:pt>
                <c:pt idx="20036">
                  <c:v>78.378399999999999</c:v>
                </c:pt>
                <c:pt idx="20037">
                  <c:v>78.383200000000002</c:v>
                </c:pt>
                <c:pt idx="20038">
                  <c:v>78.388009999999994</c:v>
                </c:pt>
                <c:pt idx="20039">
                  <c:v>78.392799999999994</c:v>
                </c:pt>
                <c:pt idx="20040">
                  <c:v>78.397599999999997</c:v>
                </c:pt>
                <c:pt idx="20041">
                  <c:v>78.4024</c:v>
                </c:pt>
                <c:pt idx="20042">
                  <c:v>78.407210000000006</c:v>
                </c:pt>
                <c:pt idx="20043">
                  <c:v>78.411999999999992</c:v>
                </c:pt>
                <c:pt idx="20044">
                  <c:v>78.416799999999995</c:v>
                </c:pt>
                <c:pt idx="20045">
                  <c:v>78.421599999999998</c:v>
                </c:pt>
                <c:pt idx="20046">
                  <c:v>78.426399999999987</c:v>
                </c:pt>
                <c:pt idx="20047">
                  <c:v>78.431200000000004</c:v>
                </c:pt>
                <c:pt idx="20048">
                  <c:v>78.436000000000007</c:v>
                </c:pt>
                <c:pt idx="20049">
                  <c:v>78.44080000000001</c:v>
                </c:pt>
                <c:pt idx="20050">
                  <c:v>78.445599999999999</c:v>
                </c:pt>
                <c:pt idx="20051">
                  <c:v>78.450400000000002</c:v>
                </c:pt>
                <c:pt idx="20052">
                  <c:v>78.455200000000005</c:v>
                </c:pt>
                <c:pt idx="20053">
                  <c:v>78.460000000000008</c:v>
                </c:pt>
                <c:pt idx="20054">
                  <c:v>78.464799999999997</c:v>
                </c:pt>
                <c:pt idx="20055">
                  <c:v>78.4696</c:v>
                </c:pt>
                <c:pt idx="20056">
                  <c:v>78.474400000000003</c:v>
                </c:pt>
                <c:pt idx="20057">
                  <c:v>78.479200000000006</c:v>
                </c:pt>
                <c:pt idx="20058">
                  <c:v>78.483999999999995</c:v>
                </c:pt>
                <c:pt idx="20059">
                  <c:v>78.488799999999998</c:v>
                </c:pt>
                <c:pt idx="20060">
                  <c:v>78.493600000000001</c:v>
                </c:pt>
                <c:pt idx="20061">
                  <c:v>78.49839999999999</c:v>
                </c:pt>
                <c:pt idx="20062">
                  <c:v>78.503199999999993</c:v>
                </c:pt>
                <c:pt idx="20063">
                  <c:v>78.507999999999996</c:v>
                </c:pt>
                <c:pt idx="20064">
                  <c:v>78.512799999999999</c:v>
                </c:pt>
                <c:pt idx="20065">
                  <c:v>78.517600000000002</c:v>
                </c:pt>
                <c:pt idx="20066">
                  <c:v>78.522400000000005</c:v>
                </c:pt>
                <c:pt idx="20067">
                  <c:v>78.527200000000008</c:v>
                </c:pt>
                <c:pt idx="20068">
                  <c:v>78.532000000000011</c:v>
                </c:pt>
                <c:pt idx="20069">
                  <c:v>78.536799999999999</c:v>
                </c:pt>
                <c:pt idx="20070">
                  <c:v>78.541600000000003</c:v>
                </c:pt>
                <c:pt idx="20071">
                  <c:v>78.546400000000006</c:v>
                </c:pt>
                <c:pt idx="20072">
                  <c:v>78.551200000000009</c:v>
                </c:pt>
                <c:pt idx="20073">
                  <c:v>78.555999999999997</c:v>
                </c:pt>
                <c:pt idx="20074">
                  <c:v>78.5608</c:v>
                </c:pt>
                <c:pt idx="20075">
                  <c:v>78.565600000000003</c:v>
                </c:pt>
                <c:pt idx="20076">
                  <c:v>78.570399999999992</c:v>
                </c:pt>
                <c:pt idx="20077">
                  <c:v>78.575199999999995</c:v>
                </c:pt>
                <c:pt idx="20078">
                  <c:v>78.58</c:v>
                </c:pt>
                <c:pt idx="20079">
                  <c:v>78.584800000000001</c:v>
                </c:pt>
                <c:pt idx="20080">
                  <c:v>78.58959999999999</c:v>
                </c:pt>
                <c:pt idx="20081">
                  <c:v>78.594399999999993</c:v>
                </c:pt>
                <c:pt idx="20082">
                  <c:v>78.599199999999996</c:v>
                </c:pt>
                <c:pt idx="20083">
                  <c:v>78.603999999999999</c:v>
                </c:pt>
                <c:pt idx="20084">
                  <c:v>78.608800000000002</c:v>
                </c:pt>
                <c:pt idx="20085">
                  <c:v>78.613590000000002</c:v>
                </c:pt>
                <c:pt idx="20086">
                  <c:v>78.618400000000008</c:v>
                </c:pt>
                <c:pt idx="20087">
                  <c:v>78.623199999999997</c:v>
                </c:pt>
                <c:pt idx="20088">
                  <c:v>78.628</c:v>
                </c:pt>
                <c:pt idx="20089">
                  <c:v>78.63279</c:v>
                </c:pt>
                <c:pt idx="20090">
                  <c:v>78.637600000000006</c:v>
                </c:pt>
                <c:pt idx="20091">
                  <c:v>78.642399999999995</c:v>
                </c:pt>
                <c:pt idx="20092">
                  <c:v>78.647199999999998</c:v>
                </c:pt>
                <c:pt idx="20093">
                  <c:v>78.651990000000012</c:v>
                </c:pt>
                <c:pt idx="20094">
                  <c:v>78.656800000000004</c:v>
                </c:pt>
                <c:pt idx="20095">
                  <c:v>78.661599999999993</c:v>
                </c:pt>
                <c:pt idx="20096">
                  <c:v>78.666399999999996</c:v>
                </c:pt>
                <c:pt idx="20097">
                  <c:v>78.671189999999996</c:v>
                </c:pt>
                <c:pt idx="20098">
                  <c:v>78.676000000000002</c:v>
                </c:pt>
                <c:pt idx="20099">
                  <c:v>78.680799999999991</c:v>
                </c:pt>
                <c:pt idx="20100">
                  <c:v>78.685599999999994</c:v>
                </c:pt>
                <c:pt idx="20101">
                  <c:v>78.690389999999994</c:v>
                </c:pt>
                <c:pt idx="20102">
                  <c:v>78.6952</c:v>
                </c:pt>
                <c:pt idx="20103">
                  <c:v>78.7</c:v>
                </c:pt>
                <c:pt idx="20104">
                  <c:v>78.704800000000006</c:v>
                </c:pt>
                <c:pt idx="20105">
                  <c:v>78.709589999999992</c:v>
                </c:pt>
                <c:pt idx="20106">
                  <c:v>78.714399999999998</c:v>
                </c:pt>
                <c:pt idx="20107">
                  <c:v>78.719200000000001</c:v>
                </c:pt>
                <c:pt idx="20108">
                  <c:v>78.724000000000004</c:v>
                </c:pt>
                <c:pt idx="20109">
                  <c:v>78.728800000000007</c:v>
                </c:pt>
                <c:pt idx="20110">
                  <c:v>78.733599999999996</c:v>
                </c:pt>
                <c:pt idx="20111">
                  <c:v>78.738399999999999</c:v>
                </c:pt>
                <c:pt idx="20112">
                  <c:v>78.743200000000002</c:v>
                </c:pt>
                <c:pt idx="20113">
                  <c:v>78.748000000000005</c:v>
                </c:pt>
                <c:pt idx="20114">
                  <c:v>78.752799999999993</c:v>
                </c:pt>
                <c:pt idx="20115">
                  <c:v>78.757599999999996</c:v>
                </c:pt>
                <c:pt idx="20116">
                  <c:v>78.7624</c:v>
                </c:pt>
                <c:pt idx="20117">
                  <c:v>78.767200000000003</c:v>
                </c:pt>
                <c:pt idx="20118">
                  <c:v>78.771999999999991</c:v>
                </c:pt>
                <c:pt idx="20119">
                  <c:v>78.776799999999994</c:v>
                </c:pt>
                <c:pt idx="20120">
                  <c:v>78.781599999999997</c:v>
                </c:pt>
                <c:pt idx="20121">
                  <c:v>78.7864</c:v>
                </c:pt>
                <c:pt idx="20122">
                  <c:v>78.791200000000003</c:v>
                </c:pt>
                <c:pt idx="20123">
                  <c:v>78.796000000000006</c:v>
                </c:pt>
                <c:pt idx="20124">
                  <c:v>78.80080000000001</c:v>
                </c:pt>
                <c:pt idx="20125">
                  <c:v>78.805599999999998</c:v>
                </c:pt>
                <c:pt idx="20126">
                  <c:v>78.810400000000001</c:v>
                </c:pt>
                <c:pt idx="20127">
                  <c:v>78.815200000000004</c:v>
                </c:pt>
                <c:pt idx="20128">
                  <c:v>78.820000000000007</c:v>
                </c:pt>
                <c:pt idx="20129">
                  <c:v>78.824799999999996</c:v>
                </c:pt>
                <c:pt idx="20130">
                  <c:v>78.829599999999999</c:v>
                </c:pt>
                <c:pt idx="20131">
                  <c:v>78.834400000000002</c:v>
                </c:pt>
                <c:pt idx="20132">
                  <c:v>78.839200000000005</c:v>
                </c:pt>
                <c:pt idx="20133">
                  <c:v>78.843999999999994</c:v>
                </c:pt>
                <c:pt idx="20134">
                  <c:v>78.848799999999997</c:v>
                </c:pt>
                <c:pt idx="20135">
                  <c:v>78.8536</c:v>
                </c:pt>
                <c:pt idx="20136">
                  <c:v>78.858399999999989</c:v>
                </c:pt>
                <c:pt idx="20137">
                  <c:v>78.863199999999992</c:v>
                </c:pt>
                <c:pt idx="20138">
                  <c:v>78.867999999999995</c:v>
                </c:pt>
                <c:pt idx="20139">
                  <c:v>78.872800000000012</c:v>
                </c:pt>
                <c:pt idx="20140">
                  <c:v>78.877600000000001</c:v>
                </c:pt>
                <c:pt idx="20141">
                  <c:v>78.882400000000004</c:v>
                </c:pt>
                <c:pt idx="20142">
                  <c:v>78.887200000000007</c:v>
                </c:pt>
                <c:pt idx="20143">
                  <c:v>78.89200000000001</c:v>
                </c:pt>
                <c:pt idx="20144">
                  <c:v>78.896799999999999</c:v>
                </c:pt>
                <c:pt idx="20145">
                  <c:v>78.901600000000002</c:v>
                </c:pt>
                <c:pt idx="20146">
                  <c:v>78.906400000000005</c:v>
                </c:pt>
                <c:pt idx="20147">
                  <c:v>78.911199999999994</c:v>
                </c:pt>
                <c:pt idx="20148">
                  <c:v>78.915999999999997</c:v>
                </c:pt>
                <c:pt idx="20149">
                  <c:v>78.9208</c:v>
                </c:pt>
                <c:pt idx="20150">
                  <c:v>78.925600000000003</c:v>
                </c:pt>
                <c:pt idx="20151">
                  <c:v>78.930399999999992</c:v>
                </c:pt>
                <c:pt idx="20152">
                  <c:v>78.935210000000012</c:v>
                </c:pt>
                <c:pt idx="20153">
                  <c:v>78.94</c:v>
                </c:pt>
                <c:pt idx="20154">
                  <c:v>78.944800000000001</c:v>
                </c:pt>
                <c:pt idx="20155">
                  <c:v>78.94959999999999</c:v>
                </c:pt>
                <c:pt idx="20156">
                  <c:v>78.954409999999996</c:v>
                </c:pt>
                <c:pt idx="20157">
                  <c:v>78.959199999999996</c:v>
                </c:pt>
                <c:pt idx="20158">
                  <c:v>78.964000000000013</c:v>
                </c:pt>
                <c:pt idx="20159">
                  <c:v>78.968800000000002</c:v>
                </c:pt>
                <c:pt idx="20160">
                  <c:v>78.973609999999994</c:v>
                </c:pt>
                <c:pt idx="20161">
                  <c:v>78.978400000000008</c:v>
                </c:pt>
                <c:pt idx="20162">
                  <c:v>78.983199999999997</c:v>
                </c:pt>
                <c:pt idx="20163">
                  <c:v>78.988</c:v>
                </c:pt>
                <c:pt idx="20164">
                  <c:v>78.992809999999992</c:v>
                </c:pt>
                <c:pt idx="20165">
                  <c:v>78.997600000000006</c:v>
                </c:pt>
                <c:pt idx="20166">
                  <c:v>79.002399999999994</c:v>
                </c:pt>
                <c:pt idx="20167">
                  <c:v>79.007210000000001</c:v>
                </c:pt>
                <c:pt idx="20168">
                  <c:v>79.012009999999989</c:v>
                </c:pt>
                <c:pt idx="20169">
                  <c:v>79.016800000000003</c:v>
                </c:pt>
                <c:pt idx="20170">
                  <c:v>79.021599999999992</c:v>
                </c:pt>
                <c:pt idx="20171">
                  <c:v>79.026409999999998</c:v>
                </c:pt>
                <c:pt idx="20172">
                  <c:v>79.031210000000002</c:v>
                </c:pt>
                <c:pt idx="20173">
                  <c:v>79.036000000000001</c:v>
                </c:pt>
                <c:pt idx="20174">
                  <c:v>79.040810000000008</c:v>
                </c:pt>
                <c:pt idx="20175">
                  <c:v>79.045609999999996</c:v>
                </c:pt>
                <c:pt idx="20176">
                  <c:v>79.050409999999999</c:v>
                </c:pt>
                <c:pt idx="20177">
                  <c:v>79.055199999999999</c:v>
                </c:pt>
                <c:pt idx="20178">
                  <c:v>79.060010000000005</c:v>
                </c:pt>
                <c:pt idx="20179">
                  <c:v>79.064809999999994</c:v>
                </c:pt>
                <c:pt idx="20180">
                  <c:v>79.069609999999997</c:v>
                </c:pt>
                <c:pt idx="20181">
                  <c:v>79.07441</c:v>
                </c:pt>
                <c:pt idx="20182">
                  <c:v>79.079210000000003</c:v>
                </c:pt>
                <c:pt idx="20183">
                  <c:v>79.084009999999992</c:v>
                </c:pt>
                <c:pt idx="20184">
                  <c:v>79.088809999999995</c:v>
                </c:pt>
                <c:pt idx="20185">
                  <c:v>79.093609999999998</c:v>
                </c:pt>
                <c:pt idx="20186">
                  <c:v>79.098409999999987</c:v>
                </c:pt>
                <c:pt idx="20187">
                  <c:v>79.10320999999999</c:v>
                </c:pt>
                <c:pt idx="20188">
                  <c:v>79.108010000000007</c:v>
                </c:pt>
                <c:pt idx="20189">
                  <c:v>79.11281000000001</c:v>
                </c:pt>
                <c:pt idx="20190">
                  <c:v>79.117609999999999</c:v>
                </c:pt>
                <c:pt idx="20191">
                  <c:v>79.122410000000002</c:v>
                </c:pt>
                <c:pt idx="20192">
                  <c:v>79.127210000000005</c:v>
                </c:pt>
                <c:pt idx="20193">
                  <c:v>79.132010000000008</c:v>
                </c:pt>
                <c:pt idx="20194">
                  <c:v>79.136809999999997</c:v>
                </c:pt>
                <c:pt idx="20195">
                  <c:v>79.14161</c:v>
                </c:pt>
                <c:pt idx="20196">
                  <c:v>79.146410000000003</c:v>
                </c:pt>
                <c:pt idx="20197">
                  <c:v>79.151210000000006</c:v>
                </c:pt>
                <c:pt idx="20198">
                  <c:v>79.156009999999995</c:v>
                </c:pt>
                <c:pt idx="20199">
                  <c:v>79.160820000000001</c:v>
                </c:pt>
                <c:pt idx="20200">
                  <c:v>79.165620000000004</c:v>
                </c:pt>
                <c:pt idx="20201">
                  <c:v>79.17040999999999</c:v>
                </c:pt>
                <c:pt idx="20202">
                  <c:v>79.175209999999993</c:v>
                </c:pt>
                <c:pt idx="20203">
                  <c:v>79.180019999999999</c:v>
                </c:pt>
                <c:pt idx="20204">
                  <c:v>79.184820000000002</c:v>
                </c:pt>
                <c:pt idx="20205">
                  <c:v>79.189609999999988</c:v>
                </c:pt>
                <c:pt idx="20206">
                  <c:v>79.194420000000008</c:v>
                </c:pt>
                <c:pt idx="20207">
                  <c:v>79.199219999999997</c:v>
                </c:pt>
                <c:pt idx="20208">
                  <c:v>79.20402</c:v>
                </c:pt>
                <c:pt idx="20209">
                  <c:v>79.208820000000003</c:v>
                </c:pt>
                <c:pt idx="20210">
                  <c:v>79.213619999999992</c:v>
                </c:pt>
                <c:pt idx="20211">
                  <c:v>79.218419999999995</c:v>
                </c:pt>
                <c:pt idx="20212">
                  <c:v>79.223219999999998</c:v>
                </c:pt>
                <c:pt idx="20213">
                  <c:v>79.228020000000001</c:v>
                </c:pt>
                <c:pt idx="20214">
                  <c:v>79.23281999999999</c:v>
                </c:pt>
                <c:pt idx="20215">
                  <c:v>79.237619999999993</c:v>
                </c:pt>
                <c:pt idx="20216">
                  <c:v>79.242419999999996</c:v>
                </c:pt>
                <c:pt idx="20217">
                  <c:v>79.247219999999999</c:v>
                </c:pt>
                <c:pt idx="20218">
                  <c:v>79.252020000000002</c:v>
                </c:pt>
                <c:pt idx="20219">
                  <c:v>79.256820000000005</c:v>
                </c:pt>
                <c:pt idx="20220">
                  <c:v>79.261620000000008</c:v>
                </c:pt>
                <c:pt idx="20221">
                  <c:v>79.266420000000011</c:v>
                </c:pt>
                <c:pt idx="20222">
                  <c:v>79.27122</c:v>
                </c:pt>
                <c:pt idx="20223">
                  <c:v>79.276029999999992</c:v>
                </c:pt>
                <c:pt idx="20224">
                  <c:v>79.280820000000006</c:v>
                </c:pt>
                <c:pt idx="20225">
                  <c:v>79.285619999999994</c:v>
                </c:pt>
                <c:pt idx="20226">
                  <c:v>79.290430000000001</c:v>
                </c:pt>
                <c:pt idx="20227">
                  <c:v>79.295229999999989</c:v>
                </c:pt>
                <c:pt idx="20228">
                  <c:v>79.300020000000004</c:v>
                </c:pt>
                <c:pt idx="20229">
                  <c:v>79.304819999999992</c:v>
                </c:pt>
                <c:pt idx="20230">
                  <c:v>79.309630000000013</c:v>
                </c:pt>
                <c:pt idx="20231">
                  <c:v>79.314430000000002</c:v>
                </c:pt>
                <c:pt idx="20232">
                  <c:v>79.319220000000001</c:v>
                </c:pt>
                <c:pt idx="20233">
                  <c:v>79.324030000000008</c:v>
                </c:pt>
                <c:pt idx="20234">
                  <c:v>79.328829999999996</c:v>
                </c:pt>
                <c:pt idx="20235">
                  <c:v>79.333629999999999</c:v>
                </c:pt>
                <c:pt idx="20236">
                  <c:v>79.338430000000002</c:v>
                </c:pt>
                <c:pt idx="20237">
                  <c:v>79.343230000000005</c:v>
                </c:pt>
                <c:pt idx="20238">
                  <c:v>79.348029999999994</c:v>
                </c:pt>
                <c:pt idx="20239">
                  <c:v>79.352829999999997</c:v>
                </c:pt>
                <c:pt idx="20240">
                  <c:v>79.35763</c:v>
                </c:pt>
                <c:pt idx="20241">
                  <c:v>79.362430000000003</c:v>
                </c:pt>
                <c:pt idx="20242">
                  <c:v>79.367229999999992</c:v>
                </c:pt>
                <c:pt idx="20243">
                  <c:v>79.372029999999995</c:v>
                </c:pt>
                <c:pt idx="20244">
                  <c:v>79.376829999999998</c:v>
                </c:pt>
                <c:pt idx="20245">
                  <c:v>79.381630000000001</c:v>
                </c:pt>
                <c:pt idx="20246">
                  <c:v>79.386440000000007</c:v>
                </c:pt>
                <c:pt idx="20247">
                  <c:v>79.391229999999993</c:v>
                </c:pt>
                <c:pt idx="20248">
                  <c:v>79.39603000000001</c:v>
                </c:pt>
                <c:pt idx="20249">
                  <c:v>79.400840000000002</c:v>
                </c:pt>
                <c:pt idx="20250">
                  <c:v>79.405640000000005</c:v>
                </c:pt>
                <c:pt idx="20251">
                  <c:v>79.410430000000005</c:v>
                </c:pt>
                <c:pt idx="20252">
                  <c:v>79.415239999999997</c:v>
                </c:pt>
                <c:pt idx="20253">
                  <c:v>79.42004</c:v>
                </c:pt>
                <c:pt idx="20254">
                  <c:v>79.424840000000003</c:v>
                </c:pt>
                <c:pt idx="20255">
                  <c:v>79.429630000000003</c:v>
                </c:pt>
                <c:pt idx="20256">
                  <c:v>79.434439999999995</c:v>
                </c:pt>
                <c:pt idx="20257">
                  <c:v>79.439239999999998</c:v>
                </c:pt>
                <c:pt idx="20258">
                  <c:v>79.444039999999987</c:v>
                </c:pt>
                <c:pt idx="20259">
                  <c:v>79.448840000000004</c:v>
                </c:pt>
                <c:pt idx="20260">
                  <c:v>79.453640000000007</c:v>
                </c:pt>
                <c:pt idx="20261">
                  <c:v>79.45844000000001</c:v>
                </c:pt>
                <c:pt idx="20262">
                  <c:v>79.463239999999999</c:v>
                </c:pt>
                <c:pt idx="20263">
                  <c:v>79.468040000000002</c:v>
                </c:pt>
                <c:pt idx="20264">
                  <c:v>79.472840000000005</c:v>
                </c:pt>
                <c:pt idx="20265">
                  <c:v>79.477649999999997</c:v>
                </c:pt>
                <c:pt idx="20266">
                  <c:v>79.482439999999997</c:v>
                </c:pt>
                <c:pt idx="20267">
                  <c:v>79.48724</c:v>
                </c:pt>
                <c:pt idx="20268">
                  <c:v>79.492049999999992</c:v>
                </c:pt>
                <c:pt idx="20269">
                  <c:v>79.496849999999995</c:v>
                </c:pt>
                <c:pt idx="20270">
                  <c:v>79.501639999999995</c:v>
                </c:pt>
                <c:pt idx="20271">
                  <c:v>79.506450000000001</c:v>
                </c:pt>
                <c:pt idx="20272">
                  <c:v>79.511250000000004</c:v>
                </c:pt>
                <c:pt idx="20273">
                  <c:v>79.516050000000007</c:v>
                </c:pt>
                <c:pt idx="20274">
                  <c:v>79.520839999999993</c:v>
                </c:pt>
                <c:pt idx="20275">
                  <c:v>79.525649999999999</c:v>
                </c:pt>
                <c:pt idx="20276">
                  <c:v>79.530450000000002</c:v>
                </c:pt>
                <c:pt idx="20277">
                  <c:v>79.535250000000005</c:v>
                </c:pt>
                <c:pt idx="20278">
                  <c:v>79.540050000000008</c:v>
                </c:pt>
                <c:pt idx="20279">
                  <c:v>79.544849999999997</c:v>
                </c:pt>
                <c:pt idx="20280">
                  <c:v>79.54965</c:v>
                </c:pt>
                <c:pt idx="20281">
                  <c:v>79.554450000000003</c:v>
                </c:pt>
                <c:pt idx="20282">
                  <c:v>79.559249999999992</c:v>
                </c:pt>
                <c:pt idx="20283">
                  <c:v>79.564049999999995</c:v>
                </c:pt>
                <c:pt idx="20284">
                  <c:v>79.568860000000001</c:v>
                </c:pt>
                <c:pt idx="20285">
                  <c:v>79.573650000000001</c:v>
                </c:pt>
                <c:pt idx="20286">
                  <c:v>79.578449999999989</c:v>
                </c:pt>
                <c:pt idx="20287">
                  <c:v>79.58326000000001</c:v>
                </c:pt>
                <c:pt idx="20288">
                  <c:v>79.588059999999999</c:v>
                </c:pt>
                <c:pt idx="20289">
                  <c:v>79.592850000000013</c:v>
                </c:pt>
                <c:pt idx="20290">
                  <c:v>79.597660000000005</c:v>
                </c:pt>
                <c:pt idx="20291">
                  <c:v>79.602459999999994</c:v>
                </c:pt>
                <c:pt idx="20292">
                  <c:v>79.607259999999997</c:v>
                </c:pt>
                <c:pt idx="20293">
                  <c:v>79.61206</c:v>
                </c:pt>
                <c:pt idx="20294">
                  <c:v>79.616860000000003</c:v>
                </c:pt>
                <c:pt idx="20295">
                  <c:v>79.621659999999991</c:v>
                </c:pt>
                <c:pt idx="20296">
                  <c:v>79.626459999999994</c:v>
                </c:pt>
                <c:pt idx="20297">
                  <c:v>79.631259999999997</c:v>
                </c:pt>
                <c:pt idx="20298">
                  <c:v>79.636060000000001</c:v>
                </c:pt>
                <c:pt idx="20299">
                  <c:v>79.640870000000007</c:v>
                </c:pt>
                <c:pt idx="20300">
                  <c:v>79.645659999999992</c:v>
                </c:pt>
                <c:pt idx="20301">
                  <c:v>79.65046000000001</c:v>
                </c:pt>
                <c:pt idx="20302">
                  <c:v>79.655270000000002</c:v>
                </c:pt>
                <c:pt idx="20303">
                  <c:v>79.660070000000005</c:v>
                </c:pt>
                <c:pt idx="20304">
                  <c:v>79.664860000000004</c:v>
                </c:pt>
                <c:pt idx="20305">
                  <c:v>79.669669999999996</c:v>
                </c:pt>
                <c:pt idx="20306">
                  <c:v>79.674469999999999</c:v>
                </c:pt>
                <c:pt idx="20307">
                  <c:v>79.679270000000002</c:v>
                </c:pt>
                <c:pt idx="20308">
                  <c:v>79.684069999999991</c:v>
                </c:pt>
                <c:pt idx="20309">
                  <c:v>79.688869999999994</c:v>
                </c:pt>
                <c:pt idx="20310">
                  <c:v>79.693669999999997</c:v>
                </c:pt>
                <c:pt idx="20311">
                  <c:v>79.69847</c:v>
                </c:pt>
                <c:pt idx="20312">
                  <c:v>79.703270000000003</c:v>
                </c:pt>
                <c:pt idx="20313">
                  <c:v>79.708070000000006</c:v>
                </c:pt>
                <c:pt idx="20314">
                  <c:v>79.712879999999998</c:v>
                </c:pt>
                <c:pt idx="20315">
                  <c:v>79.717669999999998</c:v>
                </c:pt>
                <c:pt idx="20316">
                  <c:v>79.722470000000001</c:v>
                </c:pt>
                <c:pt idx="20317">
                  <c:v>79.727279999999993</c:v>
                </c:pt>
                <c:pt idx="20318">
                  <c:v>79.732079999999996</c:v>
                </c:pt>
                <c:pt idx="20319">
                  <c:v>79.736869999999996</c:v>
                </c:pt>
                <c:pt idx="20320">
                  <c:v>79.741680000000002</c:v>
                </c:pt>
                <c:pt idx="20321">
                  <c:v>79.746479999999991</c:v>
                </c:pt>
                <c:pt idx="20322">
                  <c:v>79.751279999999994</c:v>
                </c:pt>
                <c:pt idx="20323">
                  <c:v>79.756079999999997</c:v>
                </c:pt>
                <c:pt idx="20324">
                  <c:v>79.76088</c:v>
                </c:pt>
                <c:pt idx="20325">
                  <c:v>79.765680000000003</c:v>
                </c:pt>
                <c:pt idx="20326">
                  <c:v>79.770480000000006</c:v>
                </c:pt>
                <c:pt idx="20327">
                  <c:v>79.775280000000009</c:v>
                </c:pt>
                <c:pt idx="20328">
                  <c:v>79.780079999999998</c:v>
                </c:pt>
                <c:pt idx="20329">
                  <c:v>79.78488999999999</c:v>
                </c:pt>
                <c:pt idx="20330">
                  <c:v>79.789680000000004</c:v>
                </c:pt>
                <c:pt idx="20331">
                  <c:v>79.794480000000007</c:v>
                </c:pt>
                <c:pt idx="20332">
                  <c:v>79.799289999999999</c:v>
                </c:pt>
                <c:pt idx="20333">
                  <c:v>79.804089999999988</c:v>
                </c:pt>
                <c:pt idx="20334">
                  <c:v>79.808880000000002</c:v>
                </c:pt>
                <c:pt idx="20335">
                  <c:v>79.813690000000008</c:v>
                </c:pt>
                <c:pt idx="20336">
                  <c:v>79.818490000000011</c:v>
                </c:pt>
                <c:pt idx="20337">
                  <c:v>79.82329</c:v>
                </c:pt>
                <c:pt idx="20338">
                  <c:v>79.828090000000003</c:v>
                </c:pt>
                <c:pt idx="20339">
                  <c:v>79.832890000000006</c:v>
                </c:pt>
                <c:pt idx="20340">
                  <c:v>79.837690000000009</c:v>
                </c:pt>
                <c:pt idx="20341">
                  <c:v>79.842489999999998</c:v>
                </c:pt>
                <c:pt idx="20342">
                  <c:v>79.847290000000001</c:v>
                </c:pt>
                <c:pt idx="20343">
                  <c:v>79.852099999999993</c:v>
                </c:pt>
                <c:pt idx="20344">
                  <c:v>79.856889999999993</c:v>
                </c:pt>
                <c:pt idx="20345">
                  <c:v>79.861689999999996</c:v>
                </c:pt>
                <c:pt idx="20346">
                  <c:v>79.866500000000002</c:v>
                </c:pt>
                <c:pt idx="20347">
                  <c:v>79.871300000000005</c:v>
                </c:pt>
                <c:pt idx="20348">
                  <c:v>79.876100000000008</c:v>
                </c:pt>
                <c:pt idx="20349">
                  <c:v>79.880900000000011</c:v>
                </c:pt>
                <c:pt idx="20350">
                  <c:v>79.8857</c:v>
                </c:pt>
                <c:pt idx="20351">
                  <c:v>79.890500000000003</c:v>
                </c:pt>
                <c:pt idx="20352">
                  <c:v>79.895300000000006</c:v>
                </c:pt>
                <c:pt idx="20353">
                  <c:v>79.900099999999995</c:v>
                </c:pt>
                <c:pt idx="20354">
                  <c:v>79.904899999999998</c:v>
                </c:pt>
                <c:pt idx="20355">
                  <c:v>79.909700000000001</c:v>
                </c:pt>
                <c:pt idx="20356">
                  <c:v>79.914500000000004</c:v>
                </c:pt>
                <c:pt idx="20357">
                  <c:v>79.919309999999996</c:v>
                </c:pt>
                <c:pt idx="20358">
                  <c:v>79.924110000000013</c:v>
                </c:pt>
                <c:pt idx="20359">
                  <c:v>79.928899999999999</c:v>
                </c:pt>
                <c:pt idx="20360">
                  <c:v>79.933710000000005</c:v>
                </c:pt>
                <c:pt idx="20361">
                  <c:v>79.938510000000008</c:v>
                </c:pt>
                <c:pt idx="20362">
                  <c:v>79.943309999999997</c:v>
                </c:pt>
                <c:pt idx="20363">
                  <c:v>79.94811</c:v>
                </c:pt>
                <c:pt idx="20364">
                  <c:v>79.952910000000003</c:v>
                </c:pt>
                <c:pt idx="20365">
                  <c:v>79.957710000000006</c:v>
                </c:pt>
                <c:pt idx="20366">
                  <c:v>79.962509999999995</c:v>
                </c:pt>
                <c:pt idx="20367">
                  <c:v>79.967309999999998</c:v>
                </c:pt>
                <c:pt idx="20368">
                  <c:v>79.972110000000001</c:v>
                </c:pt>
                <c:pt idx="20369">
                  <c:v>79.976920000000007</c:v>
                </c:pt>
                <c:pt idx="20370">
                  <c:v>79.981709999999993</c:v>
                </c:pt>
                <c:pt idx="20371">
                  <c:v>79.986519999999999</c:v>
                </c:pt>
                <c:pt idx="20372">
                  <c:v>79.991320000000002</c:v>
                </c:pt>
                <c:pt idx="20373">
                  <c:v>79.996120000000005</c:v>
                </c:pt>
                <c:pt idx="20374">
                  <c:v>80.000920000000008</c:v>
                </c:pt>
                <c:pt idx="20375">
                  <c:v>80.005719999999997</c:v>
                </c:pt>
                <c:pt idx="20376">
                  <c:v>80.01052</c:v>
                </c:pt>
                <c:pt idx="20377">
                  <c:v>80.015320000000003</c:v>
                </c:pt>
                <c:pt idx="20378">
                  <c:v>80.020120000000006</c:v>
                </c:pt>
                <c:pt idx="20379">
                  <c:v>80.024919999999995</c:v>
                </c:pt>
                <c:pt idx="20380">
                  <c:v>80.029729999999986</c:v>
                </c:pt>
                <c:pt idx="20381">
                  <c:v>80.034520000000001</c:v>
                </c:pt>
                <c:pt idx="20382">
                  <c:v>80.039330000000007</c:v>
                </c:pt>
                <c:pt idx="20383">
                  <c:v>80.04413000000001</c:v>
                </c:pt>
                <c:pt idx="20384">
                  <c:v>80.048929999999999</c:v>
                </c:pt>
                <c:pt idx="20385">
                  <c:v>80.053730000000002</c:v>
                </c:pt>
                <c:pt idx="20386">
                  <c:v>80.058530000000005</c:v>
                </c:pt>
                <c:pt idx="20387">
                  <c:v>80.063330000000008</c:v>
                </c:pt>
                <c:pt idx="20388">
                  <c:v>80.068129999999996</c:v>
                </c:pt>
                <c:pt idx="20389">
                  <c:v>80.072929999999999</c:v>
                </c:pt>
                <c:pt idx="20390">
                  <c:v>80.077730000000003</c:v>
                </c:pt>
                <c:pt idx="20391">
                  <c:v>80.082539999999995</c:v>
                </c:pt>
                <c:pt idx="20392">
                  <c:v>80.087329999999994</c:v>
                </c:pt>
                <c:pt idx="20393">
                  <c:v>80.092140000000001</c:v>
                </c:pt>
                <c:pt idx="20394">
                  <c:v>80.096940000000004</c:v>
                </c:pt>
                <c:pt idx="20395">
                  <c:v>80.101740000000007</c:v>
                </c:pt>
                <c:pt idx="20396">
                  <c:v>80.10654000000001</c:v>
                </c:pt>
                <c:pt idx="20397">
                  <c:v>80.111339999999998</c:v>
                </c:pt>
                <c:pt idx="20398">
                  <c:v>80.116140000000001</c:v>
                </c:pt>
                <c:pt idx="20399">
                  <c:v>80.120940000000004</c:v>
                </c:pt>
                <c:pt idx="20400">
                  <c:v>80.125740000000008</c:v>
                </c:pt>
                <c:pt idx="20401">
                  <c:v>80.130549999999999</c:v>
                </c:pt>
                <c:pt idx="20402">
                  <c:v>80.135349999999988</c:v>
                </c:pt>
                <c:pt idx="20403">
                  <c:v>80.140140000000002</c:v>
                </c:pt>
                <c:pt idx="20404">
                  <c:v>80.144950000000009</c:v>
                </c:pt>
                <c:pt idx="20405">
                  <c:v>80.149750000000012</c:v>
                </c:pt>
                <c:pt idx="20406">
                  <c:v>80.15455</c:v>
                </c:pt>
                <c:pt idx="20407">
                  <c:v>80.159350000000003</c:v>
                </c:pt>
                <c:pt idx="20408">
                  <c:v>80.164150000000006</c:v>
                </c:pt>
                <c:pt idx="20409">
                  <c:v>80.168959999999998</c:v>
                </c:pt>
                <c:pt idx="20410">
                  <c:v>80.173749999999998</c:v>
                </c:pt>
                <c:pt idx="20411">
                  <c:v>80.178550000000001</c:v>
                </c:pt>
                <c:pt idx="20412">
                  <c:v>80.183359999999993</c:v>
                </c:pt>
                <c:pt idx="20413">
                  <c:v>80.188159999999996</c:v>
                </c:pt>
                <c:pt idx="20414">
                  <c:v>80.192949999999996</c:v>
                </c:pt>
                <c:pt idx="20415">
                  <c:v>80.197760000000002</c:v>
                </c:pt>
                <c:pt idx="20416">
                  <c:v>80.202560000000005</c:v>
                </c:pt>
                <c:pt idx="20417">
                  <c:v>80.207360000000008</c:v>
                </c:pt>
                <c:pt idx="20418">
                  <c:v>80.212160000000011</c:v>
                </c:pt>
                <c:pt idx="20419">
                  <c:v>80.21696</c:v>
                </c:pt>
                <c:pt idx="20420">
                  <c:v>80.221760000000003</c:v>
                </c:pt>
                <c:pt idx="20421">
                  <c:v>80.226560000000006</c:v>
                </c:pt>
                <c:pt idx="20422">
                  <c:v>80.231359999999995</c:v>
                </c:pt>
                <c:pt idx="20423">
                  <c:v>80.236170000000001</c:v>
                </c:pt>
                <c:pt idx="20424">
                  <c:v>80.240960000000001</c:v>
                </c:pt>
                <c:pt idx="20425">
                  <c:v>80.245769999999993</c:v>
                </c:pt>
                <c:pt idx="20426">
                  <c:v>80.250569999999996</c:v>
                </c:pt>
                <c:pt idx="20427">
                  <c:v>80.255370000000013</c:v>
                </c:pt>
                <c:pt idx="20428">
                  <c:v>80.260170000000002</c:v>
                </c:pt>
                <c:pt idx="20429">
                  <c:v>80.264970000000005</c:v>
                </c:pt>
                <c:pt idx="20430">
                  <c:v>80.269770000000008</c:v>
                </c:pt>
                <c:pt idx="20431">
                  <c:v>80.274569999999997</c:v>
                </c:pt>
                <c:pt idx="20432">
                  <c:v>80.27937</c:v>
                </c:pt>
                <c:pt idx="20433">
                  <c:v>80.284179999999992</c:v>
                </c:pt>
                <c:pt idx="20434">
                  <c:v>80.288979999999995</c:v>
                </c:pt>
                <c:pt idx="20435">
                  <c:v>80.293769999999995</c:v>
                </c:pt>
                <c:pt idx="20436">
                  <c:v>80.298580000000001</c:v>
                </c:pt>
                <c:pt idx="20437">
                  <c:v>80.30337999999999</c:v>
                </c:pt>
                <c:pt idx="20438">
                  <c:v>80.308180000000007</c:v>
                </c:pt>
                <c:pt idx="20439">
                  <c:v>80.31298000000001</c:v>
                </c:pt>
                <c:pt idx="20440">
                  <c:v>80.317779999999999</c:v>
                </c:pt>
                <c:pt idx="20441">
                  <c:v>80.322590000000005</c:v>
                </c:pt>
                <c:pt idx="20442">
                  <c:v>80.327380000000005</c:v>
                </c:pt>
                <c:pt idx="20443">
                  <c:v>80.332189999999997</c:v>
                </c:pt>
                <c:pt idx="20444">
                  <c:v>80.33699</c:v>
                </c:pt>
                <c:pt idx="20445">
                  <c:v>80.341790000000003</c:v>
                </c:pt>
                <c:pt idx="20446">
                  <c:v>80.346589999999992</c:v>
                </c:pt>
                <c:pt idx="20447">
                  <c:v>80.351389999999995</c:v>
                </c:pt>
                <c:pt idx="20448">
                  <c:v>80.356189999999998</c:v>
                </c:pt>
                <c:pt idx="20449">
                  <c:v>80.360989999999987</c:v>
                </c:pt>
                <c:pt idx="20450">
                  <c:v>80.365790000000004</c:v>
                </c:pt>
                <c:pt idx="20451">
                  <c:v>80.370599999999996</c:v>
                </c:pt>
                <c:pt idx="20452">
                  <c:v>80.375399999999999</c:v>
                </c:pt>
                <c:pt idx="20453">
                  <c:v>80.380189999999999</c:v>
                </c:pt>
                <c:pt idx="20454">
                  <c:v>80.385000000000005</c:v>
                </c:pt>
                <c:pt idx="20455">
                  <c:v>80.389799999999994</c:v>
                </c:pt>
                <c:pt idx="20456">
                  <c:v>80.394599999999997</c:v>
                </c:pt>
                <c:pt idx="20457">
                  <c:v>80.3994</c:v>
                </c:pt>
                <c:pt idx="20458">
                  <c:v>80.404199999999989</c:v>
                </c:pt>
                <c:pt idx="20459">
                  <c:v>80.409010000000009</c:v>
                </c:pt>
                <c:pt idx="20460">
                  <c:v>80.413799999999995</c:v>
                </c:pt>
                <c:pt idx="20461">
                  <c:v>80.418610000000001</c:v>
                </c:pt>
                <c:pt idx="20462">
                  <c:v>80.423410000000004</c:v>
                </c:pt>
                <c:pt idx="20463">
                  <c:v>80.428210000000007</c:v>
                </c:pt>
                <c:pt idx="20464">
                  <c:v>80.433009999999996</c:v>
                </c:pt>
                <c:pt idx="20465">
                  <c:v>80.437809999999999</c:v>
                </c:pt>
                <c:pt idx="20466">
                  <c:v>80.442610000000002</c:v>
                </c:pt>
                <c:pt idx="20467">
                  <c:v>80.447409999999991</c:v>
                </c:pt>
                <c:pt idx="20468">
                  <c:v>80.452209999999994</c:v>
                </c:pt>
                <c:pt idx="20469">
                  <c:v>80.45702</c:v>
                </c:pt>
                <c:pt idx="20470">
                  <c:v>80.46181</c:v>
                </c:pt>
                <c:pt idx="20471">
                  <c:v>80.466620000000006</c:v>
                </c:pt>
                <c:pt idx="20472">
                  <c:v>80.471419999999995</c:v>
                </c:pt>
                <c:pt idx="20473">
                  <c:v>80.476219999999998</c:v>
                </c:pt>
                <c:pt idx="20474">
                  <c:v>80.481020000000001</c:v>
                </c:pt>
                <c:pt idx="20475">
                  <c:v>80.485820000000004</c:v>
                </c:pt>
                <c:pt idx="20476">
                  <c:v>80.490629999999996</c:v>
                </c:pt>
                <c:pt idx="20477">
                  <c:v>80.495419999999996</c:v>
                </c:pt>
                <c:pt idx="20478">
                  <c:v>80.500219999999999</c:v>
                </c:pt>
                <c:pt idx="20479">
                  <c:v>80.505030000000005</c:v>
                </c:pt>
                <c:pt idx="20480">
                  <c:v>80.509830000000008</c:v>
                </c:pt>
                <c:pt idx="20481">
                  <c:v>80.514629999999997</c:v>
                </c:pt>
                <c:pt idx="20482">
                  <c:v>80.51943</c:v>
                </c:pt>
                <c:pt idx="20483">
                  <c:v>80.524230000000003</c:v>
                </c:pt>
                <c:pt idx="20484">
                  <c:v>80.529030000000006</c:v>
                </c:pt>
                <c:pt idx="20485">
                  <c:v>80.533829999999995</c:v>
                </c:pt>
                <c:pt idx="20486">
                  <c:v>80.538640000000001</c:v>
                </c:pt>
                <c:pt idx="20487">
                  <c:v>80.54343999999999</c:v>
                </c:pt>
                <c:pt idx="20488">
                  <c:v>80.548230000000004</c:v>
                </c:pt>
                <c:pt idx="20489">
                  <c:v>80.55304000000001</c:v>
                </c:pt>
                <c:pt idx="20490">
                  <c:v>80.557839999999999</c:v>
                </c:pt>
                <c:pt idx="20491">
                  <c:v>80.562640000000002</c:v>
                </c:pt>
                <c:pt idx="20492">
                  <c:v>80.567440000000005</c:v>
                </c:pt>
                <c:pt idx="20493">
                  <c:v>80.572249999999997</c:v>
                </c:pt>
                <c:pt idx="20494">
                  <c:v>80.57705</c:v>
                </c:pt>
                <c:pt idx="20495">
                  <c:v>80.58184</c:v>
                </c:pt>
                <c:pt idx="20496">
                  <c:v>80.586649999999992</c:v>
                </c:pt>
                <c:pt idx="20497">
                  <c:v>80.591449999999995</c:v>
                </c:pt>
                <c:pt idx="20498">
                  <c:v>80.596249999999998</c:v>
                </c:pt>
                <c:pt idx="20499">
                  <c:v>80.601049999999987</c:v>
                </c:pt>
                <c:pt idx="20500">
                  <c:v>80.605850000000004</c:v>
                </c:pt>
                <c:pt idx="20501">
                  <c:v>80.610659999999996</c:v>
                </c:pt>
                <c:pt idx="20502">
                  <c:v>80.61545000000001</c:v>
                </c:pt>
                <c:pt idx="20503">
                  <c:v>80.620260000000002</c:v>
                </c:pt>
                <c:pt idx="20504">
                  <c:v>80.625060000000005</c:v>
                </c:pt>
                <c:pt idx="20505">
                  <c:v>80.629859999999994</c:v>
                </c:pt>
                <c:pt idx="20506">
                  <c:v>80.634659999999997</c:v>
                </c:pt>
                <c:pt idx="20507">
                  <c:v>80.63946</c:v>
                </c:pt>
                <c:pt idx="20508">
                  <c:v>80.644259999999989</c:v>
                </c:pt>
                <c:pt idx="20509">
                  <c:v>80.649059999999992</c:v>
                </c:pt>
                <c:pt idx="20510">
                  <c:v>80.653869999999998</c:v>
                </c:pt>
                <c:pt idx="20511">
                  <c:v>80.658670000000001</c:v>
                </c:pt>
                <c:pt idx="20512">
                  <c:v>80.663460000000001</c:v>
                </c:pt>
                <c:pt idx="20513">
                  <c:v>80.668270000000007</c:v>
                </c:pt>
                <c:pt idx="20514">
                  <c:v>80.673069999999996</c:v>
                </c:pt>
                <c:pt idx="20515">
                  <c:v>80.677869999999999</c:v>
                </c:pt>
                <c:pt idx="20516">
                  <c:v>80.682670000000002</c:v>
                </c:pt>
                <c:pt idx="20517">
                  <c:v>80.68746999999999</c:v>
                </c:pt>
                <c:pt idx="20518">
                  <c:v>80.692280000000011</c:v>
                </c:pt>
                <c:pt idx="20519">
                  <c:v>80.697069999999997</c:v>
                </c:pt>
                <c:pt idx="20520">
                  <c:v>80.701880000000003</c:v>
                </c:pt>
                <c:pt idx="20521">
                  <c:v>80.706680000000006</c:v>
                </c:pt>
                <c:pt idx="20522">
                  <c:v>80.711480000000009</c:v>
                </c:pt>
                <c:pt idx="20523">
                  <c:v>80.716279999999998</c:v>
                </c:pt>
                <c:pt idx="20524">
                  <c:v>80.721080000000001</c:v>
                </c:pt>
                <c:pt idx="20525">
                  <c:v>80.725889999999993</c:v>
                </c:pt>
                <c:pt idx="20526">
                  <c:v>80.730679999999992</c:v>
                </c:pt>
                <c:pt idx="20527">
                  <c:v>80.735489999999999</c:v>
                </c:pt>
                <c:pt idx="20528">
                  <c:v>80.740290000000002</c:v>
                </c:pt>
                <c:pt idx="20529">
                  <c:v>80.745090000000005</c:v>
                </c:pt>
                <c:pt idx="20530">
                  <c:v>80.749890000000008</c:v>
                </c:pt>
                <c:pt idx="20531">
                  <c:v>80.754690000000011</c:v>
                </c:pt>
                <c:pt idx="20532">
                  <c:v>80.759500000000003</c:v>
                </c:pt>
                <c:pt idx="20533">
                  <c:v>80.764290000000003</c:v>
                </c:pt>
                <c:pt idx="20534">
                  <c:v>80.769099999999995</c:v>
                </c:pt>
                <c:pt idx="20535">
                  <c:v>80.773899999999998</c:v>
                </c:pt>
                <c:pt idx="20536">
                  <c:v>80.778700000000001</c:v>
                </c:pt>
                <c:pt idx="20537">
                  <c:v>80.783499999999989</c:v>
                </c:pt>
                <c:pt idx="20538">
                  <c:v>80.788299999999992</c:v>
                </c:pt>
                <c:pt idx="20539">
                  <c:v>80.793109999999999</c:v>
                </c:pt>
                <c:pt idx="20540">
                  <c:v>80.797900000000013</c:v>
                </c:pt>
                <c:pt idx="20541">
                  <c:v>80.802710000000005</c:v>
                </c:pt>
                <c:pt idx="20542">
                  <c:v>80.807509999999994</c:v>
                </c:pt>
                <c:pt idx="20543">
                  <c:v>80.812309999999997</c:v>
                </c:pt>
                <c:pt idx="20544">
                  <c:v>80.81711</c:v>
                </c:pt>
                <c:pt idx="20545">
                  <c:v>80.821910000000003</c:v>
                </c:pt>
                <c:pt idx="20546">
                  <c:v>80.826709999999991</c:v>
                </c:pt>
                <c:pt idx="20547">
                  <c:v>80.831509999999994</c:v>
                </c:pt>
                <c:pt idx="20548">
                  <c:v>80.836320000000001</c:v>
                </c:pt>
                <c:pt idx="20549">
                  <c:v>80.841120000000004</c:v>
                </c:pt>
                <c:pt idx="20550">
                  <c:v>80.845920000000007</c:v>
                </c:pt>
                <c:pt idx="20551">
                  <c:v>80.850719999999995</c:v>
                </c:pt>
                <c:pt idx="20552">
                  <c:v>80.855519999999999</c:v>
                </c:pt>
                <c:pt idx="20553">
                  <c:v>80.860320000000002</c:v>
                </c:pt>
                <c:pt idx="20554">
                  <c:v>80.865120000000005</c:v>
                </c:pt>
                <c:pt idx="20555">
                  <c:v>80.869930000000011</c:v>
                </c:pt>
                <c:pt idx="20556">
                  <c:v>80.87473</c:v>
                </c:pt>
                <c:pt idx="20557">
                  <c:v>80.879530000000003</c:v>
                </c:pt>
                <c:pt idx="20558">
                  <c:v>80.884330000000006</c:v>
                </c:pt>
                <c:pt idx="20559">
                  <c:v>80.889130000000009</c:v>
                </c:pt>
                <c:pt idx="20560">
                  <c:v>80.893929999999997</c:v>
                </c:pt>
                <c:pt idx="20561">
                  <c:v>80.89873</c:v>
                </c:pt>
                <c:pt idx="20562">
                  <c:v>80.903539999999992</c:v>
                </c:pt>
                <c:pt idx="20563">
                  <c:v>80.908339999999995</c:v>
                </c:pt>
                <c:pt idx="20564">
                  <c:v>80.913139999999999</c:v>
                </c:pt>
                <c:pt idx="20565">
                  <c:v>80.917939999999987</c:v>
                </c:pt>
                <c:pt idx="20566">
                  <c:v>80.922740000000005</c:v>
                </c:pt>
                <c:pt idx="20567">
                  <c:v>80.927540000000008</c:v>
                </c:pt>
                <c:pt idx="20568">
                  <c:v>80.932340000000011</c:v>
                </c:pt>
                <c:pt idx="20569">
                  <c:v>80.937150000000003</c:v>
                </c:pt>
                <c:pt idx="20570">
                  <c:v>80.941950000000006</c:v>
                </c:pt>
                <c:pt idx="20571">
                  <c:v>80.946749999999994</c:v>
                </c:pt>
                <c:pt idx="20572">
                  <c:v>80.951549999999997</c:v>
                </c:pt>
                <c:pt idx="20573">
                  <c:v>80.95635</c:v>
                </c:pt>
                <c:pt idx="20574">
                  <c:v>80.961149999999989</c:v>
                </c:pt>
                <c:pt idx="20575">
                  <c:v>80.965949999999992</c:v>
                </c:pt>
                <c:pt idx="20576">
                  <c:v>80.970759999999999</c:v>
                </c:pt>
                <c:pt idx="20577">
                  <c:v>80.975549999999998</c:v>
                </c:pt>
                <c:pt idx="20578">
                  <c:v>80.980360000000005</c:v>
                </c:pt>
                <c:pt idx="20579">
                  <c:v>80.985160000000008</c:v>
                </c:pt>
                <c:pt idx="20580">
                  <c:v>80.989959999999996</c:v>
                </c:pt>
                <c:pt idx="20581">
                  <c:v>80.994759999999999</c:v>
                </c:pt>
                <c:pt idx="20582">
                  <c:v>80.999570000000006</c:v>
                </c:pt>
                <c:pt idx="20583">
                  <c:v>81.004370000000009</c:v>
                </c:pt>
                <c:pt idx="20584">
                  <c:v>81.009159999999994</c:v>
                </c:pt>
                <c:pt idx="20585">
                  <c:v>81.01397</c:v>
                </c:pt>
                <c:pt idx="20586">
                  <c:v>81.018770000000004</c:v>
                </c:pt>
                <c:pt idx="20587">
                  <c:v>81.023570000000007</c:v>
                </c:pt>
                <c:pt idx="20588">
                  <c:v>81.028369999999995</c:v>
                </c:pt>
                <c:pt idx="20589">
                  <c:v>81.033180000000002</c:v>
                </c:pt>
                <c:pt idx="20590">
                  <c:v>81.03797999999999</c:v>
                </c:pt>
                <c:pt idx="20591">
                  <c:v>81.042779999999993</c:v>
                </c:pt>
                <c:pt idx="20592">
                  <c:v>81.047579999999996</c:v>
                </c:pt>
                <c:pt idx="20593">
                  <c:v>81.052379999999999</c:v>
                </c:pt>
                <c:pt idx="20594">
                  <c:v>81.057180000000002</c:v>
                </c:pt>
                <c:pt idx="20595">
                  <c:v>81.061980000000005</c:v>
                </c:pt>
                <c:pt idx="20596">
                  <c:v>81.066789999999997</c:v>
                </c:pt>
                <c:pt idx="20597">
                  <c:v>81.07159</c:v>
                </c:pt>
                <c:pt idx="20598">
                  <c:v>81.076390000000004</c:v>
                </c:pt>
                <c:pt idx="20599">
                  <c:v>81.081189999999992</c:v>
                </c:pt>
                <c:pt idx="20600">
                  <c:v>81.085989999999995</c:v>
                </c:pt>
                <c:pt idx="20601">
                  <c:v>81.090789999999998</c:v>
                </c:pt>
                <c:pt idx="20602">
                  <c:v>81.095600000000005</c:v>
                </c:pt>
                <c:pt idx="20603">
                  <c:v>81.100400000000008</c:v>
                </c:pt>
                <c:pt idx="20604">
                  <c:v>81.105189999999993</c:v>
                </c:pt>
                <c:pt idx="20605">
                  <c:v>81.11</c:v>
                </c:pt>
                <c:pt idx="20606">
                  <c:v>81.114800000000002</c:v>
                </c:pt>
                <c:pt idx="20607">
                  <c:v>81.119600000000005</c:v>
                </c:pt>
                <c:pt idx="20608">
                  <c:v>81.124399999999994</c:v>
                </c:pt>
                <c:pt idx="20609">
                  <c:v>81.129209999999986</c:v>
                </c:pt>
                <c:pt idx="20610">
                  <c:v>81.134010000000004</c:v>
                </c:pt>
                <c:pt idx="20611">
                  <c:v>81.138810000000007</c:v>
                </c:pt>
                <c:pt idx="20612">
                  <c:v>81.14361000000001</c:v>
                </c:pt>
                <c:pt idx="20613">
                  <c:v>81.148420000000002</c:v>
                </c:pt>
                <c:pt idx="20614">
                  <c:v>81.153210000000001</c:v>
                </c:pt>
                <c:pt idx="20615">
                  <c:v>81.158010000000004</c:v>
                </c:pt>
                <c:pt idx="20616">
                  <c:v>81.162819999999996</c:v>
                </c:pt>
                <c:pt idx="20617">
                  <c:v>81.167619999999999</c:v>
                </c:pt>
                <c:pt idx="20618">
                  <c:v>81.172419999999988</c:v>
                </c:pt>
                <c:pt idx="20619">
                  <c:v>81.177219999999991</c:v>
                </c:pt>
                <c:pt idx="20620">
                  <c:v>81.182029999999997</c:v>
                </c:pt>
                <c:pt idx="20621">
                  <c:v>81.186820000000012</c:v>
                </c:pt>
                <c:pt idx="20622">
                  <c:v>81.191630000000004</c:v>
                </c:pt>
                <c:pt idx="20623">
                  <c:v>81.196430000000007</c:v>
                </c:pt>
                <c:pt idx="20624">
                  <c:v>81.201229999999995</c:v>
                </c:pt>
                <c:pt idx="20625">
                  <c:v>81.206029999999998</c:v>
                </c:pt>
                <c:pt idx="20626">
                  <c:v>81.210830000000001</c:v>
                </c:pt>
                <c:pt idx="20627">
                  <c:v>81.21562999999999</c:v>
                </c:pt>
                <c:pt idx="20628">
                  <c:v>81.220429999999993</c:v>
                </c:pt>
                <c:pt idx="20629">
                  <c:v>81.225239999999999</c:v>
                </c:pt>
                <c:pt idx="20630">
                  <c:v>81.230040000000002</c:v>
                </c:pt>
                <c:pt idx="20631">
                  <c:v>81.234840000000005</c:v>
                </c:pt>
                <c:pt idx="20632">
                  <c:v>81.239640000000009</c:v>
                </c:pt>
                <c:pt idx="20633">
                  <c:v>81.244450000000001</c:v>
                </c:pt>
                <c:pt idx="20634">
                  <c:v>81.24924</c:v>
                </c:pt>
                <c:pt idx="20635">
                  <c:v>81.254049999999992</c:v>
                </c:pt>
                <c:pt idx="20636">
                  <c:v>81.258849999999995</c:v>
                </c:pt>
                <c:pt idx="20637">
                  <c:v>81.263650000000013</c:v>
                </c:pt>
                <c:pt idx="20638">
                  <c:v>81.268450000000001</c:v>
                </c:pt>
                <c:pt idx="20639">
                  <c:v>81.273259999999993</c:v>
                </c:pt>
                <c:pt idx="20640">
                  <c:v>81.278059999999996</c:v>
                </c:pt>
                <c:pt idx="20641">
                  <c:v>81.28285000000001</c:v>
                </c:pt>
                <c:pt idx="20642">
                  <c:v>81.287660000000002</c:v>
                </c:pt>
                <c:pt idx="20643">
                  <c:v>81.292459999999991</c:v>
                </c:pt>
                <c:pt idx="20644">
                  <c:v>81.297259999999994</c:v>
                </c:pt>
                <c:pt idx="20645">
                  <c:v>81.302059999999997</c:v>
                </c:pt>
                <c:pt idx="20646">
                  <c:v>81.306870000000004</c:v>
                </c:pt>
                <c:pt idx="20647">
                  <c:v>81.311670000000007</c:v>
                </c:pt>
                <c:pt idx="20648">
                  <c:v>81.316469999999995</c:v>
                </c:pt>
                <c:pt idx="20649">
                  <c:v>81.321269999999998</c:v>
                </c:pt>
                <c:pt idx="20650">
                  <c:v>81.326070000000001</c:v>
                </c:pt>
                <c:pt idx="20651">
                  <c:v>81.330870000000004</c:v>
                </c:pt>
                <c:pt idx="20652">
                  <c:v>81.335679999999996</c:v>
                </c:pt>
                <c:pt idx="20653">
                  <c:v>81.340480000000014</c:v>
                </c:pt>
                <c:pt idx="20654">
                  <c:v>81.345280000000002</c:v>
                </c:pt>
                <c:pt idx="20655">
                  <c:v>81.350080000000005</c:v>
                </c:pt>
                <c:pt idx="20656">
                  <c:v>81.354889999999997</c:v>
                </c:pt>
                <c:pt idx="20657">
                  <c:v>81.359679999999997</c:v>
                </c:pt>
                <c:pt idx="20658">
                  <c:v>81.36448</c:v>
                </c:pt>
                <c:pt idx="20659">
                  <c:v>81.369289999999992</c:v>
                </c:pt>
                <c:pt idx="20660">
                  <c:v>81.374089999999995</c:v>
                </c:pt>
                <c:pt idx="20661">
                  <c:v>81.378889999999998</c:v>
                </c:pt>
                <c:pt idx="20662">
                  <c:v>81.383690000000001</c:v>
                </c:pt>
                <c:pt idx="20663">
                  <c:v>81.388500000000008</c:v>
                </c:pt>
                <c:pt idx="20664">
                  <c:v>81.393289999999993</c:v>
                </c:pt>
                <c:pt idx="20665">
                  <c:v>81.398099999999999</c:v>
                </c:pt>
                <c:pt idx="20666">
                  <c:v>81.402900000000002</c:v>
                </c:pt>
                <c:pt idx="20667">
                  <c:v>81.407700000000006</c:v>
                </c:pt>
                <c:pt idx="20668">
                  <c:v>81.412499999999994</c:v>
                </c:pt>
                <c:pt idx="20669">
                  <c:v>81.417310000000001</c:v>
                </c:pt>
                <c:pt idx="20670">
                  <c:v>81.422110000000004</c:v>
                </c:pt>
                <c:pt idx="20671">
                  <c:v>81.426910000000007</c:v>
                </c:pt>
                <c:pt idx="20672">
                  <c:v>81.43171000000001</c:v>
                </c:pt>
                <c:pt idx="20673">
                  <c:v>81.436509999999998</c:v>
                </c:pt>
                <c:pt idx="20674">
                  <c:v>81.441310000000001</c:v>
                </c:pt>
                <c:pt idx="20675">
                  <c:v>81.446119999999993</c:v>
                </c:pt>
                <c:pt idx="20676">
                  <c:v>81.450919999999996</c:v>
                </c:pt>
                <c:pt idx="20677">
                  <c:v>81.455719999999999</c:v>
                </c:pt>
                <c:pt idx="20678">
                  <c:v>81.460519999999988</c:v>
                </c:pt>
                <c:pt idx="20679">
                  <c:v>81.465319999999991</c:v>
                </c:pt>
                <c:pt idx="20680">
                  <c:v>81.470119999999994</c:v>
                </c:pt>
                <c:pt idx="20681">
                  <c:v>81.474920000000012</c:v>
                </c:pt>
                <c:pt idx="20682">
                  <c:v>81.479730000000004</c:v>
                </c:pt>
                <c:pt idx="20683">
                  <c:v>81.484530000000007</c:v>
                </c:pt>
                <c:pt idx="20684">
                  <c:v>81.489329999999995</c:v>
                </c:pt>
                <c:pt idx="20685">
                  <c:v>81.494129999999998</c:v>
                </c:pt>
                <c:pt idx="20686">
                  <c:v>81.498940000000005</c:v>
                </c:pt>
                <c:pt idx="20687">
                  <c:v>81.50372999999999</c:v>
                </c:pt>
                <c:pt idx="20688">
                  <c:v>81.508540000000011</c:v>
                </c:pt>
                <c:pt idx="20689">
                  <c:v>81.513339999999999</c:v>
                </c:pt>
                <c:pt idx="20690">
                  <c:v>81.518140000000002</c:v>
                </c:pt>
                <c:pt idx="20691">
                  <c:v>81.522940000000006</c:v>
                </c:pt>
                <c:pt idx="20692">
                  <c:v>81.527749999999997</c:v>
                </c:pt>
                <c:pt idx="20693">
                  <c:v>81.532550000000001</c:v>
                </c:pt>
                <c:pt idx="20694">
                  <c:v>81.537349999999989</c:v>
                </c:pt>
                <c:pt idx="20695">
                  <c:v>81.542149999999992</c:v>
                </c:pt>
                <c:pt idx="20696">
                  <c:v>81.54695000000001</c:v>
                </c:pt>
                <c:pt idx="20697">
                  <c:v>81.551750000000013</c:v>
                </c:pt>
                <c:pt idx="20698">
                  <c:v>81.556560000000005</c:v>
                </c:pt>
                <c:pt idx="20699">
                  <c:v>81.561359999999993</c:v>
                </c:pt>
                <c:pt idx="20700">
                  <c:v>81.566159999999996</c:v>
                </c:pt>
                <c:pt idx="20701">
                  <c:v>81.570959999999999</c:v>
                </c:pt>
                <c:pt idx="20702">
                  <c:v>81.575770000000006</c:v>
                </c:pt>
                <c:pt idx="20703">
                  <c:v>81.580559999999991</c:v>
                </c:pt>
                <c:pt idx="20704">
                  <c:v>81.585369999999998</c:v>
                </c:pt>
                <c:pt idx="20705">
                  <c:v>81.590170000000001</c:v>
                </c:pt>
                <c:pt idx="20706">
                  <c:v>81.594970000000004</c:v>
                </c:pt>
                <c:pt idx="20707">
                  <c:v>81.599770000000007</c:v>
                </c:pt>
                <c:pt idx="20708">
                  <c:v>81.604579999999999</c:v>
                </c:pt>
                <c:pt idx="20709">
                  <c:v>81.609380000000002</c:v>
                </c:pt>
                <c:pt idx="20710">
                  <c:v>81.61417999999999</c:v>
                </c:pt>
                <c:pt idx="20711">
                  <c:v>81.618979999999993</c:v>
                </c:pt>
                <c:pt idx="20712">
                  <c:v>81.62379</c:v>
                </c:pt>
                <c:pt idx="20713">
                  <c:v>81.628579999999999</c:v>
                </c:pt>
                <c:pt idx="20714">
                  <c:v>81.633390000000006</c:v>
                </c:pt>
                <c:pt idx="20715">
                  <c:v>81.638189999999994</c:v>
                </c:pt>
                <c:pt idx="20716">
                  <c:v>81.642989999999998</c:v>
                </c:pt>
                <c:pt idx="20717">
                  <c:v>81.647790000000001</c:v>
                </c:pt>
                <c:pt idx="20718">
                  <c:v>81.652600000000007</c:v>
                </c:pt>
                <c:pt idx="20719">
                  <c:v>81.657389999999992</c:v>
                </c:pt>
                <c:pt idx="20720">
                  <c:v>81.662199999999999</c:v>
                </c:pt>
                <c:pt idx="20721">
                  <c:v>81.667000000000002</c:v>
                </c:pt>
                <c:pt idx="20722">
                  <c:v>81.671800000000005</c:v>
                </c:pt>
                <c:pt idx="20723">
                  <c:v>81.676600000000008</c:v>
                </c:pt>
                <c:pt idx="20724">
                  <c:v>81.68141</c:v>
                </c:pt>
                <c:pt idx="20725">
                  <c:v>81.686209999999988</c:v>
                </c:pt>
                <c:pt idx="20726">
                  <c:v>81.691009999999991</c:v>
                </c:pt>
                <c:pt idx="20727">
                  <c:v>81.695809999999994</c:v>
                </c:pt>
                <c:pt idx="20728">
                  <c:v>81.700620000000001</c:v>
                </c:pt>
                <c:pt idx="20729">
                  <c:v>81.705410000000001</c:v>
                </c:pt>
                <c:pt idx="20730">
                  <c:v>81.710220000000007</c:v>
                </c:pt>
                <c:pt idx="20731">
                  <c:v>81.715019999999996</c:v>
                </c:pt>
                <c:pt idx="20732">
                  <c:v>81.719819999999999</c:v>
                </c:pt>
                <c:pt idx="20733">
                  <c:v>81.724620000000002</c:v>
                </c:pt>
                <c:pt idx="20734">
                  <c:v>81.729430000000008</c:v>
                </c:pt>
                <c:pt idx="20735">
                  <c:v>81.734230000000011</c:v>
                </c:pt>
                <c:pt idx="20736">
                  <c:v>81.73903</c:v>
                </c:pt>
                <c:pt idx="20737">
                  <c:v>81.743830000000003</c:v>
                </c:pt>
                <c:pt idx="20738">
                  <c:v>81.748630000000006</c:v>
                </c:pt>
                <c:pt idx="20739">
                  <c:v>81.753430000000009</c:v>
                </c:pt>
                <c:pt idx="20740">
                  <c:v>81.758240000000001</c:v>
                </c:pt>
                <c:pt idx="20741">
                  <c:v>81.76303999999999</c:v>
                </c:pt>
                <c:pt idx="20742">
                  <c:v>81.767839999999993</c:v>
                </c:pt>
                <c:pt idx="20743">
                  <c:v>81.772639999999996</c:v>
                </c:pt>
                <c:pt idx="20744">
                  <c:v>81.777450000000002</c:v>
                </c:pt>
                <c:pt idx="20745">
                  <c:v>81.782240000000002</c:v>
                </c:pt>
                <c:pt idx="20746">
                  <c:v>81.787049999999994</c:v>
                </c:pt>
                <c:pt idx="20747">
                  <c:v>81.791849999999997</c:v>
                </c:pt>
                <c:pt idx="20748">
                  <c:v>81.79665</c:v>
                </c:pt>
                <c:pt idx="20749">
                  <c:v>81.801450000000003</c:v>
                </c:pt>
                <c:pt idx="20750">
                  <c:v>81.806260000000009</c:v>
                </c:pt>
                <c:pt idx="20751">
                  <c:v>81.811060000000012</c:v>
                </c:pt>
                <c:pt idx="20752">
                  <c:v>81.815860000000001</c:v>
                </c:pt>
                <c:pt idx="20753">
                  <c:v>81.820660000000004</c:v>
                </c:pt>
                <c:pt idx="20754">
                  <c:v>81.825460000000007</c:v>
                </c:pt>
                <c:pt idx="20755">
                  <c:v>81.830259999999996</c:v>
                </c:pt>
                <c:pt idx="20756">
                  <c:v>81.835070000000002</c:v>
                </c:pt>
                <c:pt idx="20757">
                  <c:v>81.839869999999991</c:v>
                </c:pt>
                <c:pt idx="20758">
                  <c:v>81.844669999999994</c:v>
                </c:pt>
                <c:pt idx="20759">
                  <c:v>81.849469999999997</c:v>
                </c:pt>
                <c:pt idx="20760">
                  <c:v>81.854280000000003</c:v>
                </c:pt>
                <c:pt idx="20761">
                  <c:v>81.859070000000003</c:v>
                </c:pt>
                <c:pt idx="20762">
                  <c:v>81.863879999999995</c:v>
                </c:pt>
                <c:pt idx="20763">
                  <c:v>81.868679999999998</c:v>
                </c:pt>
                <c:pt idx="20764">
                  <c:v>81.873480000000001</c:v>
                </c:pt>
                <c:pt idx="20765">
                  <c:v>81.878280000000004</c:v>
                </c:pt>
                <c:pt idx="20766">
                  <c:v>81.88309000000001</c:v>
                </c:pt>
                <c:pt idx="20767">
                  <c:v>81.887889999999999</c:v>
                </c:pt>
                <c:pt idx="20768">
                  <c:v>81.892690000000002</c:v>
                </c:pt>
                <c:pt idx="20769">
                  <c:v>81.897490000000005</c:v>
                </c:pt>
                <c:pt idx="20770">
                  <c:v>81.902299999999997</c:v>
                </c:pt>
                <c:pt idx="20771">
                  <c:v>81.907089999999997</c:v>
                </c:pt>
                <c:pt idx="20772">
                  <c:v>81.911900000000003</c:v>
                </c:pt>
                <c:pt idx="20773">
                  <c:v>81.916699999999992</c:v>
                </c:pt>
                <c:pt idx="20774">
                  <c:v>81.921499999999995</c:v>
                </c:pt>
                <c:pt idx="20775">
                  <c:v>81.926299999999998</c:v>
                </c:pt>
                <c:pt idx="20776">
                  <c:v>81.931110000000004</c:v>
                </c:pt>
                <c:pt idx="20777">
                  <c:v>81.935900000000004</c:v>
                </c:pt>
                <c:pt idx="20778">
                  <c:v>81.940709999999996</c:v>
                </c:pt>
                <c:pt idx="20779">
                  <c:v>81.945519999999988</c:v>
                </c:pt>
                <c:pt idx="20780">
                  <c:v>81.950310000000002</c:v>
                </c:pt>
                <c:pt idx="20781">
                  <c:v>81.955120000000008</c:v>
                </c:pt>
                <c:pt idx="20782">
                  <c:v>81.959920000000011</c:v>
                </c:pt>
                <c:pt idx="20783">
                  <c:v>81.96472</c:v>
                </c:pt>
                <c:pt idx="20784">
                  <c:v>81.969520000000003</c:v>
                </c:pt>
                <c:pt idx="20785">
                  <c:v>81.974329999999995</c:v>
                </c:pt>
                <c:pt idx="20786">
                  <c:v>81.979129999999998</c:v>
                </c:pt>
                <c:pt idx="20787">
                  <c:v>81.983930000000001</c:v>
                </c:pt>
                <c:pt idx="20788">
                  <c:v>81.98872999999999</c:v>
                </c:pt>
                <c:pt idx="20789">
                  <c:v>81.99354000000001</c:v>
                </c:pt>
                <c:pt idx="20790">
                  <c:v>81.998329999999996</c:v>
                </c:pt>
                <c:pt idx="20791">
                  <c:v>82.003140000000002</c:v>
                </c:pt>
                <c:pt idx="20792">
                  <c:v>82.007940000000005</c:v>
                </c:pt>
                <c:pt idx="20793">
                  <c:v>82.012739999999994</c:v>
                </c:pt>
                <c:pt idx="20794">
                  <c:v>82.017539999999997</c:v>
                </c:pt>
                <c:pt idx="20795">
                  <c:v>82.022349999999989</c:v>
                </c:pt>
                <c:pt idx="20796">
                  <c:v>82.027140000000003</c:v>
                </c:pt>
                <c:pt idx="20797">
                  <c:v>82.031950000000009</c:v>
                </c:pt>
                <c:pt idx="20798">
                  <c:v>82.036750000000012</c:v>
                </c:pt>
                <c:pt idx="20799">
                  <c:v>82.041550000000001</c:v>
                </c:pt>
                <c:pt idx="20800">
                  <c:v>82.046350000000004</c:v>
                </c:pt>
                <c:pt idx="20801">
                  <c:v>82.051159999999996</c:v>
                </c:pt>
                <c:pt idx="20802">
                  <c:v>82.055959999999999</c:v>
                </c:pt>
                <c:pt idx="20803">
                  <c:v>82.060760000000002</c:v>
                </c:pt>
                <c:pt idx="20804">
                  <c:v>82.065570000000008</c:v>
                </c:pt>
                <c:pt idx="20805">
                  <c:v>82.070369999999997</c:v>
                </c:pt>
                <c:pt idx="20806">
                  <c:v>82.07517</c:v>
                </c:pt>
                <c:pt idx="20807">
                  <c:v>82.079970000000003</c:v>
                </c:pt>
                <c:pt idx="20808">
                  <c:v>82.084770000000006</c:v>
                </c:pt>
                <c:pt idx="20809">
                  <c:v>82.089569999999995</c:v>
                </c:pt>
                <c:pt idx="20810">
                  <c:v>82.094380000000001</c:v>
                </c:pt>
                <c:pt idx="20811">
                  <c:v>82.09917999999999</c:v>
                </c:pt>
                <c:pt idx="20812">
                  <c:v>82.103979999999993</c:v>
                </c:pt>
                <c:pt idx="20813">
                  <c:v>82.10878000000001</c:v>
                </c:pt>
                <c:pt idx="20814">
                  <c:v>82.113590000000002</c:v>
                </c:pt>
                <c:pt idx="20815">
                  <c:v>82.118380000000002</c:v>
                </c:pt>
                <c:pt idx="20816">
                  <c:v>82.123189999999994</c:v>
                </c:pt>
                <c:pt idx="20817">
                  <c:v>82.128</c:v>
                </c:pt>
                <c:pt idx="20818">
                  <c:v>82.13279</c:v>
                </c:pt>
                <c:pt idx="20819">
                  <c:v>82.137600000000006</c:v>
                </c:pt>
                <c:pt idx="20820">
                  <c:v>82.142400000000009</c:v>
                </c:pt>
                <c:pt idx="20821">
                  <c:v>82.147199999999998</c:v>
                </c:pt>
                <c:pt idx="20822">
                  <c:v>82.152000000000001</c:v>
                </c:pt>
                <c:pt idx="20823">
                  <c:v>82.156809999999993</c:v>
                </c:pt>
                <c:pt idx="20824">
                  <c:v>82.161609999999996</c:v>
                </c:pt>
                <c:pt idx="20825">
                  <c:v>82.166409999999999</c:v>
                </c:pt>
                <c:pt idx="20826">
                  <c:v>82.171209999999988</c:v>
                </c:pt>
                <c:pt idx="20827">
                  <c:v>82.176009999999991</c:v>
                </c:pt>
                <c:pt idx="20828">
                  <c:v>82.180810000000008</c:v>
                </c:pt>
                <c:pt idx="20829">
                  <c:v>82.18562</c:v>
                </c:pt>
                <c:pt idx="20830">
                  <c:v>82.190420000000003</c:v>
                </c:pt>
                <c:pt idx="20831">
                  <c:v>82.195220000000006</c:v>
                </c:pt>
                <c:pt idx="20832">
                  <c:v>82.200029999999998</c:v>
                </c:pt>
                <c:pt idx="20833">
                  <c:v>82.204830000000001</c:v>
                </c:pt>
                <c:pt idx="20834">
                  <c:v>82.209630000000004</c:v>
                </c:pt>
                <c:pt idx="20835">
                  <c:v>82.214430000000007</c:v>
                </c:pt>
                <c:pt idx="20836">
                  <c:v>82.219239999999999</c:v>
                </c:pt>
                <c:pt idx="20837">
                  <c:v>82.224029999999999</c:v>
                </c:pt>
                <c:pt idx="20838">
                  <c:v>82.228839999999991</c:v>
                </c:pt>
                <c:pt idx="20839">
                  <c:v>82.233639999999994</c:v>
                </c:pt>
                <c:pt idx="20840">
                  <c:v>82.238439999999997</c:v>
                </c:pt>
                <c:pt idx="20841">
                  <c:v>82.24324</c:v>
                </c:pt>
                <c:pt idx="20842">
                  <c:v>82.248050000000006</c:v>
                </c:pt>
                <c:pt idx="20843">
                  <c:v>82.252850000000009</c:v>
                </c:pt>
                <c:pt idx="20844">
                  <c:v>82.257649999999998</c:v>
                </c:pt>
                <c:pt idx="20845">
                  <c:v>82.26245999999999</c:v>
                </c:pt>
                <c:pt idx="20846">
                  <c:v>82.267250000000004</c:v>
                </c:pt>
                <c:pt idx="20847">
                  <c:v>82.272059999999996</c:v>
                </c:pt>
                <c:pt idx="20848">
                  <c:v>82.276859999999999</c:v>
                </c:pt>
                <c:pt idx="20849">
                  <c:v>82.281660000000002</c:v>
                </c:pt>
                <c:pt idx="20850">
                  <c:v>82.286460000000005</c:v>
                </c:pt>
                <c:pt idx="20851">
                  <c:v>82.291269999999997</c:v>
                </c:pt>
                <c:pt idx="20852">
                  <c:v>82.29607</c:v>
                </c:pt>
                <c:pt idx="20853">
                  <c:v>82.300870000000003</c:v>
                </c:pt>
                <c:pt idx="20854">
                  <c:v>82.305669999999992</c:v>
                </c:pt>
                <c:pt idx="20855">
                  <c:v>82.310479999999998</c:v>
                </c:pt>
                <c:pt idx="20856">
                  <c:v>82.315280000000001</c:v>
                </c:pt>
                <c:pt idx="20857">
                  <c:v>82.320080000000004</c:v>
                </c:pt>
                <c:pt idx="20858">
                  <c:v>82.324880000000007</c:v>
                </c:pt>
                <c:pt idx="20859">
                  <c:v>82.329679999999996</c:v>
                </c:pt>
                <c:pt idx="20860">
                  <c:v>82.334490000000002</c:v>
                </c:pt>
                <c:pt idx="20861">
                  <c:v>82.339289999999991</c:v>
                </c:pt>
                <c:pt idx="20862">
                  <c:v>82.344089999999994</c:v>
                </c:pt>
                <c:pt idx="20863">
                  <c:v>82.348889999999997</c:v>
                </c:pt>
                <c:pt idx="20864">
                  <c:v>82.353700000000003</c:v>
                </c:pt>
                <c:pt idx="20865">
                  <c:v>82.358490000000003</c:v>
                </c:pt>
                <c:pt idx="20866">
                  <c:v>82.363299999999995</c:v>
                </c:pt>
                <c:pt idx="20867">
                  <c:v>82.368110000000001</c:v>
                </c:pt>
                <c:pt idx="20868">
                  <c:v>82.372900000000001</c:v>
                </c:pt>
                <c:pt idx="20869">
                  <c:v>82.377710000000008</c:v>
                </c:pt>
                <c:pt idx="20870">
                  <c:v>82.382510000000011</c:v>
                </c:pt>
                <c:pt idx="20871">
                  <c:v>82.387309999999999</c:v>
                </c:pt>
                <c:pt idx="20872">
                  <c:v>82.392110000000002</c:v>
                </c:pt>
                <c:pt idx="20873">
                  <c:v>82.396919999999994</c:v>
                </c:pt>
                <c:pt idx="20874">
                  <c:v>82.401719999999997</c:v>
                </c:pt>
                <c:pt idx="20875">
                  <c:v>82.40652</c:v>
                </c:pt>
                <c:pt idx="20876">
                  <c:v>82.411330000000007</c:v>
                </c:pt>
                <c:pt idx="20877">
                  <c:v>82.416119999999992</c:v>
                </c:pt>
                <c:pt idx="20878">
                  <c:v>82.420929999999998</c:v>
                </c:pt>
                <c:pt idx="20879">
                  <c:v>82.425730000000001</c:v>
                </c:pt>
                <c:pt idx="20880">
                  <c:v>82.430530000000005</c:v>
                </c:pt>
                <c:pt idx="20881">
                  <c:v>82.435330000000008</c:v>
                </c:pt>
                <c:pt idx="20882">
                  <c:v>82.44014</c:v>
                </c:pt>
                <c:pt idx="20883">
                  <c:v>82.444939999999988</c:v>
                </c:pt>
                <c:pt idx="20884">
                  <c:v>82.449739999999991</c:v>
                </c:pt>
                <c:pt idx="20885">
                  <c:v>82.454549999999998</c:v>
                </c:pt>
                <c:pt idx="20886">
                  <c:v>82.459350000000001</c:v>
                </c:pt>
                <c:pt idx="20887">
                  <c:v>82.464150000000004</c:v>
                </c:pt>
                <c:pt idx="20888">
                  <c:v>82.468949999999992</c:v>
                </c:pt>
                <c:pt idx="20889">
                  <c:v>82.473749999999995</c:v>
                </c:pt>
                <c:pt idx="20890">
                  <c:v>82.478549999999998</c:v>
                </c:pt>
                <c:pt idx="20891">
                  <c:v>82.483360000000005</c:v>
                </c:pt>
                <c:pt idx="20892">
                  <c:v>82.488160000000008</c:v>
                </c:pt>
                <c:pt idx="20893">
                  <c:v>82.492960000000011</c:v>
                </c:pt>
                <c:pt idx="20894">
                  <c:v>82.497770000000003</c:v>
                </c:pt>
                <c:pt idx="20895">
                  <c:v>82.502569999999992</c:v>
                </c:pt>
                <c:pt idx="20896">
                  <c:v>82.507369999999995</c:v>
                </c:pt>
                <c:pt idx="20897">
                  <c:v>82.512169999999998</c:v>
                </c:pt>
                <c:pt idx="20898">
                  <c:v>82.516980000000004</c:v>
                </c:pt>
                <c:pt idx="20899">
                  <c:v>82.521769999999989</c:v>
                </c:pt>
                <c:pt idx="20900">
                  <c:v>82.526579999999996</c:v>
                </c:pt>
                <c:pt idx="20901">
                  <c:v>82.531390000000002</c:v>
                </c:pt>
                <c:pt idx="20902">
                  <c:v>82.536180000000002</c:v>
                </c:pt>
                <c:pt idx="20903">
                  <c:v>82.540989999999994</c:v>
                </c:pt>
                <c:pt idx="20904">
                  <c:v>82.545789999999997</c:v>
                </c:pt>
                <c:pt idx="20905">
                  <c:v>82.55059</c:v>
                </c:pt>
                <c:pt idx="20906">
                  <c:v>82.555390000000003</c:v>
                </c:pt>
                <c:pt idx="20907">
                  <c:v>82.560199999999995</c:v>
                </c:pt>
                <c:pt idx="20908">
                  <c:v>82.564990000000009</c:v>
                </c:pt>
                <c:pt idx="20909">
                  <c:v>82.569800000000001</c:v>
                </c:pt>
                <c:pt idx="20910">
                  <c:v>82.574610000000007</c:v>
                </c:pt>
                <c:pt idx="20911">
                  <c:v>82.579399999999993</c:v>
                </c:pt>
                <c:pt idx="20912">
                  <c:v>82.584209999999999</c:v>
                </c:pt>
                <c:pt idx="20913">
                  <c:v>82.589010000000002</c:v>
                </c:pt>
                <c:pt idx="20914">
                  <c:v>82.593810000000005</c:v>
                </c:pt>
                <c:pt idx="20915">
                  <c:v>82.598610000000008</c:v>
                </c:pt>
                <c:pt idx="20916">
                  <c:v>82.60342</c:v>
                </c:pt>
                <c:pt idx="20917">
                  <c:v>82.608220000000003</c:v>
                </c:pt>
                <c:pt idx="20918">
                  <c:v>82.613019999999992</c:v>
                </c:pt>
                <c:pt idx="20919">
                  <c:v>82.617829999999998</c:v>
                </c:pt>
                <c:pt idx="20920">
                  <c:v>82.622619999999998</c:v>
                </c:pt>
                <c:pt idx="20921">
                  <c:v>82.627430000000004</c:v>
                </c:pt>
                <c:pt idx="20922">
                  <c:v>82.632230000000007</c:v>
                </c:pt>
                <c:pt idx="20923">
                  <c:v>82.637029999999996</c:v>
                </c:pt>
                <c:pt idx="20924">
                  <c:v>82.641839999999988</c:v>
                </c:pt>
                <c:pt idx="20925">
                  <c:v>82.646639999999991</c:v>
                </c:pt>
                <c:pt idx="20926">
                  <c:v>82.651440000000008</c:v>
                </c:pt>
                <c:pt idx="20927">
                  <c:v>82.656240000000011</c:v>
                </c:pt>
                <c:pt idx="20928">
                  <c:v>82.661050000000003</c:v>
                </c:pt>
                <c:pt idx="20929">
                  <c:v>82.665850000000006</c:v>
                </c:pt>
                <c:pt idx="20930">
                  <c:v>82.670649999999995</c:v>
                </c:pt>
                <c:pt idx="20931">
                  <c:v>82.675460000000001</c:v>
                </c:pt>
                <c:pt idx="20932">
                  <c:v>82.680260000000004</c:v>
                </c:pt>
                <c:pt idx="20933">
                  <c:v>82.685060000000007</c:v>
                </c:pt>
                <c:pt idx="20934">
                  <c:v>82.68986000000001</c:v>
                </c:pt>
                <c:pt idx="20935">
                  <c:v>82.694659999999999</c:v>
                </c:pt>
                <c:pt idx="20936">
                  <c:v>82.699460000000002</c:v>
                </c:pt>
                <c:pt idx="20937">
                  <c:v>82.704269999999994</c:v>
                </c:pt>
                <c:pt idx="20938">
                  <c:v>82.709069999999997</c:v>
                </c:pt>
                <c:pt idx="20939">
                  <c:v>82.71387</c:v>
                </c:pt>
                <c:pt idx="20940">
                  <c:v>82.718680000000006</c:v>
                </c:pt>
                <c:pt idx="20941">
                  <c:v>82.723479999999995</c:v>
                </c:pt>
                <c:pt idx="20942">
                  <c:v>82.728279999999998</c:v>
                </c:pt>
                <c:pt idx="20943">
                  <c:v>82.733080000000001</c:v>
                </c:pt>
                <c:pt idx="20944">
                  <c:v>82.737889999999993</c:v>
                </c:pt>
                <c:pt idx="20945">
                  <c:v>82.742689999999996</c:v>
                </c:pt>
                <c:pt idx="20946">
                  <c:v>82.747490000000013</c:v>
                </c:pt>
                <c:pt idx="20947">
                  <c:v>82.752290000000002</c:v>
                </c:pt>
                <c:pt idx="20948">
                  <c:v>82.757090000000005</c:v>
                </c:pt>
                <c:pt idx="20949">
                  <c:v>82.761899999999997</c:v>
                </c:pt>
                <c:pt idx="20950">
                  <c:v>82.7667</c:v>
                </c:pt>
                <c:pt idx="20951">
                  <c:v>82.771500000000003</c:v>
                </c:pt>
                <c:pt idx="20952">
                  <c:v>82.776310000000009</c:v>
                </c:pt>
                <c:pt idx="20953">
                  <c:v>82.781109999999998</c:v>
                </c:pt>
                <c:pt idx="20954">
                  <c:v>82.785910000000001</c:v>
                </c:pt>
                <c:pt idx="20955">
                  <c:v>82.790710000000004</c:v>
                </c:pt>
                <c:pt idx="20956">
                  <c:v>82.795519999999996</c:v>
                </c:pt>
                <c:pt idx="20957">
                  <c:v>82.800319999999999</c:v>
                </c:pt>
                <c:pt idx="20958">
                  <c:v>82.805120000000002</c:v>
                </c:pt>
                <c:pt idx="20959">
                  <c:v>82.809930000000008</c:v>
                </c:pt>
                <c:pt idx="20960">
                  <c:v>82.814719999999994</c:v>
                </c:pt>
                <c:pt idx="20961">
                  <c:v>82.81953</c:v>
                </c:pt>
                <c:pt idx="20962">
                  <c:v>82.824330000000003</c:v>
                </c:pt>
                <c:pt idx="20963">
                  <c:v>82.829130000000006</c:v>
                </c:pt>
                <c:pt idx="20964">
                  <c:v>82.833939999999998</c:v>
                </c:pt>
                <c:pt idx="20965">
                  <c:v>82.838739999999987</c:v>
                </c:pt>
                <c:pt idx="20966">
                  <c:v>82.84353999999999</c:v>
                </c:pt>
                <c:pt idx="20967">
                  <c:v>82.848340000000007</c:v>
                </c:pt>
                <c:pt idx="20968">
                  <c:v>82.853149999999999</c:v>
                </c:pt>
                <c:pt idx="20969">
                  <c:v>82.857950000000002</c:v>
                </c:pt>
                <c:pt idx="20970">
                  <c:v>82.862750000000005</c:v>
                </c:pt>
                <c:pt idx="20971">
                  <c:v>82.867560000000012</c:v>
                </c:pt>
                <c:pt idx="20972">
                  <c:v>82.872349999999997</c:v>
                </c:pt>
                <c:pt idx="20973">
                  <c:v>82.877160000000003</c:v>
                </c:pt>
                <c:pt idx="20974">
                  <c:v>82.881960000000007</c:v>
                </c:pt>
                <c:pt idx="20975">
                  <c:v>82.88676000000001</c:v>
                </c:pt>
                <c:pt idx="20976">
                  <c:v>82.891570000000002</c:v>
                </c:pt>
                <c:pt idx="20977">
                  <c:v>82.89636999999999</c:v>
                </c:pt>
                <c:pt idx="20978">
                  <c:v>82.901169999999993</c:v>
                </c:pt>
                <c:pt idx="20979">
                  <c:v>82.90598</c:v>
                </c:pt>
                <c:pt idx="20980">
                  <c:v>82.910780000000003</c:v>
                </c:pt>
                <c:pt idx="20981">
                  <c:v>82.915580000000006</c:v>
                </c:pt>
                <c:pt idx="20982">
                  <c:v>82.920380000000009</c:v>
                </c:pt>
                <c:pt idx="20983">
                  <c:v>82.925190000000001</c:v>
                </c:pt>
                <c:pt idx="20984">
                  <c:v>82.92998</c:v>
                </c:pt>
                <c:pt idx="20985">
                  <c:v>82.934789999999992</c:v>
                </c:pt>
                <c:pt idx="20986">
                  <c:v>82.939589999999995</c:v>
                </c:pt>
                <c:pt idx="20987">
                  <c:v>82.944390000000013</c:v>
                </c:pt>
                <c:pt idx="20988">
                  <c:v>82.949200000000005</c:v>
                </c:pt>
                <c:pt idx="20989">
                  <c:v>82.953999999999994</c:v>
                </c:pt>
                <c:pt idx="20990">
                  <c:v>82.958799999999997</c:v>
                </c:pt>
                <c:pt idx="20991">
                  <c:v>82.963609999999989</c:v>
                </c:pt>
                <c:pt idx="20992">
                  <c:v>82.968410000000006</c:v>
                </c:pt>
                <c:pt idx="20993">
                  <c:v>82.973210000000009</c:v>
                </c:pt>
                <c:pt idx="20994">
                  <c:v>82.978010000000012</c:v>
                </c:pt>
                <c:pt idx="20995">
                  <c:v>82.982820000000004</c:v>
                </c:pt>
                <c:pt idx="20996">
                  <c:v>82.987619999999993</c:v>
                </c:pt>
                <c:pt idx="20997">
                  <c:v>82.992419999999996</c:v>
                </c:pt>
                <c:pt idx="20998">
                  <c:v>82.997230000000002</c:v>
                </c:pt>
                <c:pt idx="20999">
                  <c:v>83.002020000000002</c:v>
                </c:pt>
                <c:pt idx="21000">
                  <c:v>83.006830000000008</c:v>
                </c:pt>
                <c:pt idx="21001">
                  <c:v>83.011629999999997</c:v>
                </c:pt>
                <c:pt idx="21002">
                  <c:v>83.01643</c:v>
                </c:pt>
                <c:pt idx="21003">
                  <c:v>83.021239999999992</c:v>
                </c:pt>
                <c:pt idx="21004">
                  <c:v>83.026039999999995</c:v>
                </c:pt>
                <c:pt idx="21005">
                  <c:v>83.030839999999998</c:v>
                </c:pt>
                <c:pt idx="21006">
                  <c:v>83.035650000000004</c:v>
                </c:pt>
                <c:pt idx="21007">
                  <c:v>83.040450000000007</c:v>
                </c:pt>
                <c:pt idx="21008">
                  <c:v>83.045249999999996</c:v>
                </c:pt>
                <c:pt idx="21009">
                  <c:v>83.050049999999999</c:v>
                </c:pt>
                <c:pt idx="21010">
                  <c:v>83.054859999999991</c:v>
                </c:pt>
                <c:pt idx="21011">
                  <c:v>83.059659999999994</c:v>
                </c:pt>
                <c:pt idx="21012">
                  <c:v>83.064460000000011</c:v>
                </c:pt>
                <c:pt idx="21013">
                  <c:v>83.06926</c:v>
                </c:pt>
                <c:pt idx="21014">
                  <c:v>83.074060000000003</c:v>
                </c:pt>
                <c:pt idx="21015">
                  <c:v>83.078869999999995</c:v>
                </c:pt>
                <c:pt idx="21016">
                  <c:v>83.083669999999998</c:v>
                </c:pt>
                <c:pt idx="21017">
                  <c:v>83.088470000000001</c:v>
                </c:pt>
                <c:pt idx="21018">
                  <c:v>83.093280000000007</c:v>
                </c:pt>
                <c:pt idx="21019">
                  <c:v>83.09808000000001</c:v>
                </c:pt>
                <c:pt idx="21020">
                  <c:v>83.102879999999999</c:v>
                </c:pt>
                <c:pt idx="21021">
                  <c:v>83.107689999999991</c:v>
                </c:pt>
                <c:pt idx="21022">
                  <c:v>83.112489999999994</c:v>
                </c:pt>
                <c:pt idx="21023">
                  <c:v>83.117289999999997</c:v>
                </c:pt>
                <c:pt idx="21024">
                  <c:v>83.12209</c:v>
                </c:pt>
                <c:pt idx="21025">
                  <c:v>83.126900000000006</c:v>
                </c:pt>
                <c:pt idx="21026">
                  <c:v>83.131700000000009</c:v>
                </c:pt>
                <c:pt idx="21027">
                  <c:v>83.136499999999998</c:v>
                </c:pt>
                <c:pt idx="21028">
                  <c:v>83.141300000000001</c:v>
                </c:pt>
                <c:pt idx="21029">
                  <c:v>83.146100000000004</c:v>
                </c:pt>
                <c:pt idx="21030">
                  <c:v>83.150909999999996</c:v>
                </c:pt>
                <c:pt idx="21031">
                  <c:v>83.155709999999999</c:v>
                </c:pt>
                <c:pt idx="21032">
                  <c:v>83.160510000000002</c:v>
                </c:pt>
                <c:pt idx="21033">
                  <c:v>83.165319999999994</c:v>
                </c:pt>
                <c:pt idx="21034">
                  <c:v>83.170119999999997</c:v>
                </c:pt>
                <c:pt idx="21035">
                  <c:v>83.17492</c:v>
                </c:pt>
                <c:pt idx="21036">
                  <c:v>83.179729999999992</c:v>
                </c:pt>
                <c:pt idx="21037">
                  <c:v>83.184530000000009</c:v>
                </c:pt>
                <c:pt idx="21038">
                  <c:v>83.189330000000012</c:v>
                </c:pt>
                <c:pt idx="21039">
                  <c:v>83.194140000000004</c:v>
                </c:pt>
                <c:pt idx="21040">
                  <c:v>83.198930000000004</c:v>
                </c:pt>
                <c:pt idx="21041">
                  <c:v>83.203739999999996</c:v>
                </c:pt>
                <c:pt idx="21042">
                  <c:v>83.208539999999999</c:v>
                </c:pt>
                <c:pt idx="21043">
                  <c:v>83.213340000000002</c:v>
                </c:pt>
                <c:pt idx="21044">
                  <c:v>83.218150000000009</c:v>
                </c:pt>
                <c:pt idx="21045">
                  <c:v>83.222949999999997</c:v>
                </c:pt>
                <c:pt idx="21046">
                  <c:v>83.22775</c:v>
                </c:pt>
                <c:pt idx="21047">
                  <c:v>83.232550000000003</c:v>
                </c:pt>
                <c:pt idx="21048">
                  <c:v>83.237359999999995</c:v>
                </c:pt>
                <c:pt idx="21049">
                  <c:v>83.242159999999998</c:v>
                </c:pt>
                <c:pt idx="21050">
                  <c:v>83.246960000000001</c:v>
                </c:pt>
                <c:pt idx="21051">
                  <c:v>83.251770000000008</c:v>
                </c:pt>
                <c:pt idx="21052">
                  <c:v>83.256569999999996</c:v>
                </c:pt>
                <c:pt idx="21053">
                  <c:v>83.261369999999999</c:v>
                </c:pt>
                <c:pt idx="21054">
                  <c:v>83.266179999999991</c:v>
                </c:pt>
                <c:pt idx="21055">
                  <c:v>83.270970000000005</c:v>
                </c:pt>
                <c:pt idx="21056">
                  <c:v>83.275779999999997</c:v>
                </c:pt>
                <c:pt idx="21057">
                  <c:v>83.280590000000004</c:v>
                </c:pt>
                <c:pt idx="21058">
                  <c:v>83.285380000000004</c:v>
                </c:pt>
                <c:pt idx="21059">
                  <c:v>83.290189999999996</c:v>
                </c:pt>
                <c:pt idx="21060">
                  <c:v>83.294989999999999</c:v>
                </c:pt>
                <c:pt idx="21061">
                  <c:v>83.299790000000002</c:v>
                </c:pt>
                <c:pt idx="21062">
                  <c:v>83.304600000000008</c:v>
                </c:pt>
                <c:pt idx="21063">
                  <c:v>83.309400000000011</c:v>
                </c:pt>
                <c:pt idx="21064">
                  <c:v>83.3142</c:v>
                </c:pt>
                <c:pt idx="21065">
                  <c:v>83.319010000000006</c:v>
                </c:pt>
                <c:pt idx="21066">
                  <c:v>83.323809999999995</c:v>
                </c:pt>
                <c:pt idx="21067">
                  <c:v>83.328609999999998</c:v>
                </c:pt>
                <c:pt idx="21068">
                  <c:v>83.333410000000001</c:v>
                </c:pt>
                <c:pt idx="21069">
                  <c:v>83.338220000000007</c:v>
                </c:pt>
                <c:pt idx="21070">
                  <c:v>83.34302000000001</c:v>
                </c:pt>
                <c:pt idx="21071">
                  <c:v>83.347819999999999</c:v>
                </c:pt>
                <c:pt idx="21072">
                  <c:v>83.352629999999991</c:v>
                </c:pt>
                <c:pt idx="21073">
                  <c:v>83.357429999999994</c:v>
                </c:pt>
                <c:pt idx="21074">
                  <c:v>83.362229999999997</c:v>
                </c:pt>
                <c:pt idx="21075">
                  <c:v>83.36703</c:v>
                </c:pt>
                <c:pt idx="21076">
                  <c:v>83.371829999999989</c:v>
                </c:pt>
                <c:pt idx="21077">
                  <c:v>83.376640000000009</c:v>
                </c:pt>
                <c:pt idx="21078">
                  <c:v>83.381439999999998</c:v>
                </c:pt>
                <c:pt idx="21079">
                  <c:v>83.386240000000001</c:v>
                </c:pt>
                <c:pt idx="21080">
                  <c:v>83.391049999999993</c:v>
                </c:pt>
                <c:pt idx="21081">
                  <c:v>83.395849999999996</c:v>
                </c:pt>
                <c:pt idx="21082">
                  <c:v>83.400650000000013</c:v>
                </c:pt>
                <c:pt idx="21083">
                  <c:v>83.405460000000005</c:v>
                </c:pt>
                <c:pt idx="21084">
                  <c:v>83.410259999999994</c:v>
                </c:pt>
                <c:pt idx="21085">
                  <c:v>83.415059999999997</c:v>
                </c:pt>
                <c:pt idx="21086">
                  <c:v>83.419869999999989</c:v>
                </c:pt>
                <c:pt idx="21087">
                  <c:v>83.424670000000006</c:v>
                </c:pt>
                <c:pt idx="21088">
                  <c:v>83.429470000000009</c:v>
                </c:pt>
                <c:pt idx="21089">
                  <c:v>83.434280000000001</c:v>
                </c:pt>
                <c:pt idx="21090">
                  <c:v>83.439070000000001</c:v>
                </c:pt>
                <c:pt idx="21091">
                  <c:v>83.443879999999993</c:v>
                </c:pt>
                <c:pt idx="21092">
                  <c:v>83.448679999999996</c:v>
                </c:pt>
                <c:pt idx="21093">
                  <c:v>83.453479999999999</c:v>
                </c:pt>
                <c:pt idx="21094">
                  <c:v>83.458290000000005</c:v>
                </c:pt>
                <c:pt idx="21095">
                  <c:v>83.463090000000008</c:v>
                </c:pt>
                <c:pt idx="21096">
                  <c:v>83.467889999999997</c:v>
                </c:pt>
                <c:pt idx="21097">
                  <c:v>83.472700000000003</c:v>
                </c:pt>
                <c:pt idx="21098">
                  <c:v>83.477499999999992</c:v>
                </c:pt>
                <c:pt idx="21099">
                  <c:v>83.482299999999995</c:v>
                </c:pt>
                <c:pt idx="21100">
                  <c:v>83.487099999999998</c:v>
                </c:pt>
                <c:pt idx="21101">
                  <c:v>83.491910000000004</c:v>
                </c:pt>
                <c:pt idx="21102">
                  <c:v>83.496710000000007</c:v>
                </c:pt>
                <c:pt idx="21103">
                  <c:v>83.501509999999996</c:v>
                </c:pt>
                <c:pt idx="21104">
                  <c:v>83.506319999999988</c:v>
                </c:pt>
                <c:pt idx="21105">
                  <c:v>83.511119999999991</c:v>
                </c:pt>
                <c:pt idx="21106">
                  <c:v>83.515919999999994</c:v>
                </c:pt>
                <c:pt idx="21107">
                  <c:v>83.52073</c:v>
                </c:pt>
                <c:pt idx="21108">
                  <c:v>83.525530000000003</c:v>
                </c:pt>
                <c:pt idx="21109">
                  <c:v>83.530330000000006</c:v>
                </c:pt>
                <c:pt idx="21110">
                  <c:v>83.535129999999995</c:v>
                </c:pt>
                <c:pt idx="21111">
                  <c:v>83.539929999999998</c:v>
                </c:pt>
                <c:pt idx="21112">
                  <c:v>83.544740000000004</c:v>
                </c:pt>
                <c:pt idx="21113">
                  <c:v>83.549540000000007</c:v>
                </c:pt>
                <c:pt idx="21114">
                  <c:v>83.55434000000001</c:v>
                </c:pt>
                <c:pt idx="21115">
                  <c:v>83.559150000000002</c:v>
                </c:pt>
                <c:pt idx="21116">
                  <c:v>83.563949999999991</c:v>
                </c:pt>
                <c:pt idx="21117">
                  <c:v>83.568749999999994</c:v>
                </c:pt>
                <c:pt idx="21118">
                  <c:v>83.573560000000001</c:v>
                </c:pt>
                <c:pt idx="21119">
                  <c:v>83.578360000000004</c:v>
                </c:pt>
                <c:pt idx="21120">
                  <c:v>83.583160000000007</c:v>
                </c:pt>
                <c:pt idx="21121">
                  <c:v>83.587969999999999</c:v>
                </c:pt>
                <c:pt idx="21122">
                  <c:v>83.592770000000002</c:v>
                </c:pt>
                <c:pt idx="21123">
                  <c:v>83.59756999999999</c:v>
                </c:pt>
                <c:pt idx="21124">
                  <c:v>83.602380000000011</c:v>
                </c:pt>
                <c:pt idx="21125">
                  <c:v>83.607169999999996</c:v>
                </c:pt>
                <c:pt idx="21126">
                  <c:v>83.611980000000003</c:v>
                </c:pt>
                <c:pt idx="21127">
                  <c:v>83.616789999999995</c:v>
                </c:pt>
                <c:pt idx="21128">
                  <c:v>83.621579999999994</c:v>
                </c:pt>
                <c:pt idx="21129">
                  <c:v>83.626390000000001</c:v>
                </c:pt>
                <c:pt idx="21130">
                  <c:v>83.631200000000007</c:v>
                </c:pt>
                <c:pt idx="21131">
                  <c:v>83.635989999999993</c:v>
                </c:pt>
                <c:pt idx="21132">
                  <c:v>83.640799999999999</c:v>
                </c:pt>
                <c:pt idx="21133">
                  <c:v>83.645600000000002</c:v>
                </c:pt>
                <c:pt idx="21134">
                  <c:v>83.650400000000005</c:v>
                </c:pt>
                <c:pt idx="21135">
                  <c:v>83.655209999999997</c:v>
                </c:pt>
                <c:pt idx="21136">
                  <c:v>83.66001</c:v>
                </c:pt>
                <c:pt idx="21137">
                  <c:v>83.664810000000003</c:v>
                </c:pt>
                <c:pt idx="21138">
                  <c:v>83.669619999999995</c:v>
                </c:pt>
                <c:pt idx="21139">
                  <c:v>83.674419999999998</c:v>
                </c:pt>
                <c:pt idx="21140">
                  <c:v>83.679220000000001</c:v>
                </c:pt>
                <c:pt idx="21141">
                  <c:v>83.684030000000007</c:v>
                </c:pt>
                <c:pt idx="21142">
                  <c:v>83.68883000000001</c:v>
                </c:pt>
                <c:pt idx="21143">
                  <c:v>83.693629999999999</c:v>
                </c:pt>
                <c:pt idx="21144">
                  <c:v>83.698440000000005</c:v>
                </c:pt>
                <c:pt idx="21145">
                  <c:v>83.703230000000005</c:v>
                </c:pt>
                <c:pt idx="21146">
                  <c:v>83.708039999999997</c:v>
                </c:pt>
                <c:pt idx="21147">
                  <c:v>83.712850000000003</c:v>
                </c:pt>
                <c:pt idx="21148">
                  <c:v>83.717640000000003</c:v>
                </c:pt>
                <c:pt idx="21149">
                  <c:v>83.722450000000009</c:v>
                </c:pt>
                <c:pt idx="21150">
                  <c:v>83.727260000000001</c:v>
                </c:pt>
                <c:pt idx="21151">
                  <c:v>83.732050000000001</c:v>
                </c:pt>
                <c:pt idx="21152">
                  <c:v>83.736859999999993</c:v>
                </c:pt>
                <c:pt idx="21153">
                  <c:v>83.741659999999996</c:v>
                </c:pt>
                <c:pt idx="21154">
                  <c:v>83.746459999999999</c:v>
                </c:pt>
                <c:pt idx="21155">
                  <c:v>83.751270000000005</c:v>
                </c:pt>
                <c:pt idx="21156">
                  <c:v>83.756070000000008</c:v>
                </c:pt>
                <c:pt idx="21157">
                  <c:v>83.760869999999997</c:v>
                </c:pt>
                <c:pt idx="21158">
                  <c:v>83.765679999999989</c:v>
                </c:pt>
                <c:pt idx="21159">
                  <c:v>83.770479999999992</c:v>
                </c:pt>
                <c:pt idx="21160">
                  <c:v>83.775279999999995</c:v>
                </c:pt>
                <c:pt idx="21161">
                  <c:v>83.780090000000001</c:v>
                </c:pt>
                <c:pt idx="21162">
                  <c:v>83.784890000000004</c:v>
                </c:pt>
                <c:pt idx="21163">
                  <c:v>83.789689999999993</c:v>
                </c:pt>
                <c:pt idx="21164">
                  <c:v>83.794499999999999</c:v>
                </c:pt>
                <c:pt idx="21165">
                  <c:v>83.799299999999988</c:v>
                </c:pt>
                <c:pt idx="21166">
                  <c:v>83.804100000000005</c:v>
                </c:pt>
                <c:pt idx="21167">
                  <c:v>83.808909999999997</c:v>
                </c:pt>
                <c:pt idx="21168">
                  <c:v>83.813700000000011</c:v>
                </c:pt>
                <c:pt idx="21169">
                  <c:v>83.818510000000003</c:v>
                </c:pt>
                <c:pt idx="21170">
                  <c:v>83.82332000000001</c:v>
                </c:pt>
                <c:pt idx="21171">
                  <c:v>83.828109999999995</c:v>
                </c:pt>
                <c:pt idx="21172">
                  <c:v>83.832920000000001</c:v>
                </c:pt>
                <c:pt idx="21173">
                  <c:v>83.837729999999993</c:v>
                </c:pt>
                <c:pt idx="21174">
                  <c:v>83.842520000000007</c:v>
                </c:pt>
                <c:pt idx="21175">
                  <c:v>83.847329999999999</c:v>
                </c:pt>
                <c:pt idx="21176">
                  <c:v>83.852130000000002</c:v>
                </c:pt>
                <c:pt idx="21177">
                  <c:v>83.856929999999991</c:v>
                </c:pt>
                <c:pt idx="21178">
                  <c:v>83.861739999999998</c:v>
                </c:pt>
                <c:pt idx="21179">
                  <c:v>83.866540000000001</c:v>
                </c:pt>
                <c:pt idx="21180">
                  <c:v>83.871340000000004</c:v>
                </c:pt>
                <c:pt idx="21181">
                  <c:v>83.876149999999996</c:v>
                </c:pt>
                <c:pt idx="21182">
                  <c:v>83.880949999999999</c:v>
                </c:pt>
                <c:pt idx="21183">
                  <c:v>83.885750000000002</c:v>
                </c:pt>
                <c:pt idx="21184">
                  <c:v>83.890560000000008</c:v>
                </c:pt>
                <c:pt idx="21185">
                  <c:v>83.895359999999997</c:v>
                </c:pt>
                <c:pt idx="21186">
                  <c:v>83.90016</c:v>
                </c:pt>
                <c:pt idx="21187">
                  <c:v>83.904969999999992</c:v>
                </c:pt>
                <c:pt idx="21188">
                  <c:v>83.909760000000006</c:v>
                </c:pt>
                <c:pt idx="21189">
                  <c:v>83.914569999999998</c:v>
                </c:pt>
                <c:pt idx="21190">
                  <c:v>83.919380000000004</c:v>
                </c:pt>
                <c:pt idx="21191">
                  <c:v>83.924170000000004</c:v>
                </c:pt>
                <c:pt idx="21192">
                  <c:v>83.928979999999996</c:v>
                </c:pt>
                <c:pt idx="21193">
                  <c:v>83.933789999999988</c:v>
                </c:pt>
                <c:pt idx="21194">
                  <c:v>83.938580000000002</c:v>
                </c:pt>
                <c:pt idx="21195">
                  <c:v>83.943390000000008</c:v>
                </c:pt>
                <c:pt idx="21196">
                  <c:v>83.948190000000011</c:v>
                </c:pt>
                <c:pt idx="21197">
                  <c:v>83.95299</c:v>
                </c:pt>
                <c:pt idx="21198">
                  <c:v>83.957800000000006</c:v>
                </c:pt>
                <c:pt idx="21199">
                  <c:v>83.962599999999995</c:v>
                </c:pt>
                <c:pt idx="21200">
                  <c:v>83.967399999999998</c:v>
                </c:pt>
                <c:pt idx="21201">
                  <c:v>83.972210000000004</c:v>
                </c:pt>
                <c:pt idx="21202">
                  <c:v>83.977010000000007</c:v>
                </c:pt>
                <c:pt idx="21203">
                  <c:v>83.98181000000001</c:v>
                </c:pt>
                <c:pt idx="21204">
                  <c:v>83.986620000000002</c:v>
                </c:pt>
                <c:pt idx="21205">
                  <c:v>83.991419999999991</c:v>
                </c:pt>
                <c:pt idx="21206">
                  <c:v>83.996219999999994</c:v>
                </c:pt>
                <c:pt idx="21207">
                  <c:v>84.00103</c:v>
                </c:pt>
                <c:pt idx="21208">
                  <c:v>84.005830000000003</c:v>
                </c:pt>
                <c:pt idx="21209">
                  <c:v>84.010630000000006</c:v>
                </c:pt>
                <c:pt idx="21210">
                  <c:v>84.015439999999998</c:v>
                </c:pt>
                <c:pt idx="21211">
                  <c:v>84.020240000000001</c:v>
                </c:pt>
                <c:pt idx="21212">
                  <c:v>84.02503999999999</c:v>
                </c:pt>
                <c:pt idx="21213">
                  <c:v>84.029849999999996</c:v>
                </c:pt>
                <c:pt idx="21214">
                  <c:v>84.034649999999999</c:v>
                </c:pt>
                <c:pt idx="21215">
                  <c:v>84.039450000000002</c:v>
                </c:pt>
                <c:pt idx="21216">
                  <c:v>84.044259999999994</c:v>
                </c:pt>
                <c:pt idx="21217">
                  <c:v>84.049059999999997</c:v>
                </c:pt>
                <c:pt idx="21218">
                  <c:v>84.05386</c:v>
                </c:pt>
                <c:pt idx="21219">
                  <c:v>84.058659999999989</c:v>
                </c:pt>
                <c:pt idx="21220">
                  <c:v>84.063469999999995</c:v>
                </c:pt>
                <c:pt idx="21221">
                  <c:v>84.068269999999998</c:v>
                </c:pt>
                <c:pt idx="21222">
                  <c:v>84.073070000000001</c:v>
                </c:pt>
                <c:pt idx="21223">
                  <c:v>84.077879999999993</c:v>
                </c:pt>
                <c:pt idx="21224">
                  <c:v>84.082680000000011</c:v>
                </c:pt>
                <c:pt idx="21225">
                  <c:v>84.087479999999999</c:v>
                </c:pt>
                <c:pt idx="21226">
                  <c:v>84.092290000000006</c:v>
                </c:pt>
                <c:pt idx="21227">
                  <c:v>84.097089999999994</c:v>
                </c:pt>
                <c:pt idx="21228">
                  <c:v>84.101889999999997</c:v>
                </c:pt>
                <c:pt idx="21229">
                  <c:v>84.106700000000004</c:v>
                </c:pt>
                <c:pt idx="21230">
                  <c:v>84.111500000000007</c:v>
                </c:pt>
                <c:pt idx="21231">
                  <c:v>84.11630000000001</c:v>
                </c:pt>
                <c:pt idx="21232">
                  <c:v>84.121110000000002</c:v>
                </c:pt>
                <c:pt idx="21233">
                  <c:v>84.125910000000005</c:v>
                </c:pt>
                <c:pt idx="21234">
                  <c:v>84.130709999999993</c:v>
                </c:pt>
                <c:pt idx="21235">
                  <c:v>84.13552</c:v>
                </c:pt>
                <c:pt idx="21236">
                  <c:v>84.140320000000003</c:v>
                </c:pt>
                <c:pt idx="21237">
                  <c:v>84.145120000000006</c:v>
                </c:pt>
                <c:pt idx="21238">
                  <c:v>84.149929999999998</c:v>
                </c:pt>
                <c:pt idx="21239">
                  <c:v>84.154730000000001</c:v>
                </c:pt>
                <c:pt idx="21240">
                  <c:v>84.15952999999999</c:v>
                </c:pt>
                <c:pt idx="21241">
                  <c:v>84.16434000000001</c:v>
                </c:pt>
                <c:pt idx="21242">
                  <c:v>84.169139999999999</c:v>
                </c:pt>
                <c:pt idx="21243">
                  <c:v>84.173940000000002</c:v>
                </c:pt>
                <c:pt idx="21244">
                  <c:v>84.178749999999994</c:v>
                </c:pt>
                <c:pt idx="21245">
                  <c:v>84.183549999999997</c:v>
                </c:pt>
                <c:pt idx="21246">
                  <c:v>84.18835</c:v>
                </c:pt>
                <c:pt idx="21247">
                  <c:v>84.193160000000006</c:v>
                </c:pt>
                <c:pt idx="21248">
                  <c:v>84.197960000000009</c:v>
                </c:pt>
                <c:pt idx="21249">
                  <c:v>84.202759999999998</c:v>
                </c:pt>
                <c:pt idx="21250">
                  <c:v>84.207560000000001</c:v>
                </c:pt>
                <c:pt idx="21251">
                  <c:v>84.212369999999993</c:v>
                </c:pt>
                <c:pt idx="21252">
                  <c:v>84.217169999999996</c:v>
                </c:pt>
                <c:pt idx="21253">
                  <c:v>84.221969999999999</c:v>
                </c:pt>
                <c:pt idx="21254">
                  <c:v>84.226780000000005</c:v>
                </c:pt>
                <c:pt idx="21255">
                  <c:v>84.231579999999994</c:v>
                </c:pt>
                <c:pt idx="21256">
                  <c:v>84.236379999999997</c:v>
                </c:pt>
                <c:pt idx="21257">
                  <c:v>84.241189999999989</c:v>
                </c:pt>
                <c:pt idx="21258">
                  <c:v>84.245990000000006</c:v>
                </c:pt>
                <c:pt idx="21259">
                  <c:v>84.250790000000009</c:v>
                </c:pt>
                <c:pt idx="21260">
                  <c:v>84.255600000000001</c:v>
                </c:pt>
                <c:pt idx="21261">
                  <c:v>84.260400000000004</c:v>
                </c:pt>
                <c:pt idx="21262">
                  <c:v>84.265199999999993</c:v>
                </c:pt>
                <c:pt idx="21263">
                  <c:v>84.270010000000013</c:v>
                </c:pt>
                <c:pt idx="21264">
                  <c:v>84.274810000000002</c:v>
                </c:pt>
                <c:pt idx="21265">
                  <c:v>84.279610000000005</c:v>
                </c:pt>
                <c:pt idx="21266">
                  <c:v>84.284419999999997</c:v>
                </c:pt>
                <c:pt idx="21267">
                  <c:v>84.28922</c:v>
                </c:pt>
                <c:pt idx="21268">
                  <c:v>84.294020000000003</c:v>
                </c:pt>
                <c:pt idx="21269">
                  <c:v>84.298830000000009</c:v>
                </c:pt>
                <c:pt idx="21270">
                  <c:v>84.303629999999998</c:v>
                </c:pt>
                <c:pt idx="21271">
                  <c:v>84.308430000000001</c:v>
                </c:pt>
                <c:pt idx="21272">
                  <c:v>84.313239999999993</c:v>
                </c:pt>
                <c:pt idx="21273">
                  <c:v>84.318039999999996</c:v>
                </c:pt>
                <c:pt idx="21274">
                  <c:v>84.322839999999999</c:v>
                </c:pt>
                <c:pt idx="21275">
                  <c:v>84.327650000000006</c:v>
                </c:pt>
                <c:pt idx="21276">
                  <c:v>84.332450000000009</c:v>
                </c:pt>
                <c:pt idx="21277">
                  <c:v>84.337260000000001</c:v>
                </c:pt>
                <c:pt idx="21278">
                  <c:v>84.342060000000004</c:v>
                </c:pt>
                <c:pt idx="21279">
                  <c:v>84.346859999999992</c:v>
                </c:pt>
                <c:pt idx="21280">
                  <c:v>84.351669999999999</c:v>
                </c:pt>
                <c:pt idx="21281">
                  <c:v>84.356459999999998</c:v>
                </c:pt>
                <c:pt idx="21282">
                  <c:v>84.361270000000005</c:v>
                </c:pt>
                <c:pt idx="21283">
                  <c:v>84.366079999999997</c:v>
                </c:pt>
                <c:pt idx="21284">
                  <c:v>84.370869999999996</c:v>
                </c:pt>
                <c:pt idx="21285">
                  <c:v>84.375679999999988</c:v>
                </c:pt>
                <c:pt idx="21286">
                  <c:v>84.380490000000009</c:v>
                </c:pt>
                <c:pt idx="21287">
                  <c:v>84.385279999999995</c:v>
                </c:pt>
                <c:pt idx="21288">
                  <c:v>84.390090000000001</c:v>
                </c:pt>
                <c:pt idx="21289">
                  <c:v>84.394890000000004</c:v>
                </c:pt>
                <c:pt idx="21290">
                  <c:v>84.399699999999996</c:v>
                </c:pt>
                <c:pt idx="21291">
                  <c:v>84.404499999999999</c:v>
                </c:pt>
                <c:pt idx="21292">
                  <c:v>84.409300000000002</c:v>
                </c:pt>
                <c:pt idx="21293">
                  <c:v>84.414109999999994</c:v>
                </c:pt>
                <c:pt idx="21294">
                  <c:v>84.418909999999997</c:v>
                </c:pt>
                <c:pt idx="21295">
                  <c:v>84.42371</c:v>
                </c:pt>
                <c:pt idx="21296">
                  <c:v>84.428520000000006</c:v>
                </c:pt>
                <c:pt idx="21297">
                  <c:v>84.433320000000009</c:v>
                </c:pt>
                <c:pt idx="21298">
                  <c:v>84.438120000000012</c:v>
                </c:pt>
                <c:pt idx="21299">
                  <c:v>84.442930000000004</c:v>
                </c:pt>
                <c:pt idx="21300">
                  <c:v>84.447729999999993</c:v>
                </c:pt>
                <c:pt idx="21301">
                  <c:v>84.452529999999996</c:v>
                </c:pt>
                <c:pt idx="21302">
                  <c:v>84.457340000000002</c:v>
                </c:pt>
                <c:pt idx="21303">
                  <c:v>84.462140000000005</c:v>
                </c:pt>
                <c:pt idx="21304">
                  <c:v>84.466940000000008</c:v>
                </c:pt>
                <c:pt idx="21305">
                  <c:v>84.47175</c:v>
                </c:pt>
                <c:pt idx="21306">
                  <c:v>84.476550000000003</c:v>
                </c:pt>
                <c:pt idx="21307">
                  <c:v>84.481349999999992</c:v>
                </c:pt>
                <c:pt idx="21308">
                  <c:v>84.486159999999998</c:v>
                </c:pt>
                <c:pt idx="21309">
                  <c:v>84.490960000000001</c:v>
                </c:pt>
                <c:pt idx="21310">
                  <c:v>84.495760000000004</c:v>
                </c:pt>
                <c:pt idx="21311">
                  <c:v>84.500569999999996</c:v>
                </c:pt>
                <c:pt idx="21312">
                  <c:v>84.505369999999999</c:v>
                </c:pt>
                <c:pt idx="21313">
                  <c:v>84.510180000000005</c:v>
                </c:pt>
                <c:pt idx="21314">
                  <c:v>84.514980000000008</c:v>
                </c:pt>
                <c:pt idx="21315">
                  <c:v>84.519779999999997</c:v>
                </c:pt>
                <c:pt idx="21316">
                  <c:v>84.524590000000003</c:v>
                </c:pt>
                <c:pt idx="21317">
                  <c:v>84.529380000000003</c:v>
                </c:pt>
                <c:pt idx="21318">
                  <c:v>84.534189999999995</c:v>
                </c:pt>
                <c:pt idx="21319">
                  <c:v>84.539000000000001</c:v>
                </c:pt>
                <c:pt idx="21320">
                  <c:v>84.543789999999987</c:v>
                </c:pt>
                <c:pt idx="21321">
                  <c:v>84.548600000000008</c:v>
                </c:pt>
                <c:pt idx="21322">
                  <c:v>84.55341</c:v>
                </c:pt>
                <c:pt idx="21323">
                  <c:v>84.558209999999988</c:v>
                </c:pt>
                <c:pt idx="21324">
                  <c:v>84.563009999999991</c:v>
                </c:pt>
                <c:pt idx="21325">
                  <c:v>84.567819999999998</c:v>
                </c:pt>
                <c:pt idx="21326">
                  <c:v>84.572620000000001</c:v>
                </c:pt>
                <c:pt idx="21327">
                  <c:v>84.577420000000004</c:v>
                </c:pt>
                <c:pt idx="21328">
                  <c:v>84.582220000000007</c:v>
                </c:pt>
                <c:pt idx="21329">
                  <c:v>84.587029999999999</c:v>
                </c:pt>
                <c:pt idx="21330">
                  <c:v>84.591840000000005</c:v>
                </c:pt>
                <c:pt idx="21331">
                  <c:v>84.596630000000005</c:v>
                </c:pt>
                <c:pt idx="21332">
                  <c:v>84.601439999999997</c:v>
                </c:pt>
                <c:pt idx="21333">
                  <c:v>84.606249999999989</c:v>
                </c:pt>
                <c:pt idx="21334">
                  <c:v>84.611040000000003</c:v>
                </c:pt>
                <c:pt idx="21335">
                  <c:v>84.615850000000009</c:v>
                </c:pt>
                <c:pt idx="21336">
                  <c:v>84.620650000000012</c:v>
                </c:pt>
                <c:pt idx="21337">
                  <c:v>84.625460000000004</c:v>
                </c:pt>
                <c:pt idx="21338">
                  <c:v>84.630259999999993</c:v>
                </c:pt>
                <c:pt idx="21339">
                  <c:v>84.635059999999996</c:v>
                </c:pt>
                <c:pt idx="21340">
                  <c:v>84.639870000000002</c:v>
                </c:pt>
                <c:pt idx="21341">
                  <c:v>84.644670000000005</c:v>
                </c:pt>
                <c:pt idx="21342">
                  <c:v>84.649470000000008</c:v>
                </c:pt>
                <c:pt idx="21343">
                  <c:v>84.65428</c:v>
                </c:pt>
                <c:pt idx="21344">
                  <c:v>84.659080000000003</c:v>
                </c:pt>
                <c:pt idx="21345">
                  <c:v>84.663879999999992</c:v>
                </c:pt>
                <c:pt idx="21346">
                  <c:v>84.668689999999998</c:v>
                </c:pt>
                <c:pt idx="21347">
                  <c:v>84.673490000000001</c:v>
                </c:pt>
                <c:pt idx="21348">
                  <c:v>84.678290000000004</c:v>
                </c:pt>
                <c:pt idx="21349">
                  <c:v>84.683099999999996</c:v>
                </c:pt>
                <c:pt idx="21350">
                  <c:v>84.687899999999999</c:v>
                </c:pt>
                <c:pt idx="21351">
                  <c:v>84.692700000000002</c:v>
                </c:pt>
                <c:pt idx="21352">
                  <c:v>84.697510000000008</c:v>
                </c:pt>
                <c:pt idx="21353">
                  <c:v>84.702309999999997</c:v>
                </c:pt>
                <c:pt idx="21354">
                  <c:v>84.707120000000003</c:v>
                </c:pt>
                <c:pt idx="21355">
                  <c:v>84.711919999999992</c:v>
                </c:pt>
                <c:pt idx="21356">
                  <c:v>84.716719999999995</c:v>
                </c:pt>
                <c:pt idx="21357">
                  <c:v>84.721530000000001</c:v>
                </c:pt>
                <c:pt idx="21358">
                  <c:v>84.726330000000004</c:v>
                </c:pt>
                <c:pt idx="21359">
                  <c:v>84.731130000000007</c:v>
                </c:pt>
                <c:pt idx="21360">
                  <c:v>84.735939999999999</c:v>
                </c:pt>
                <c:pt idx="21361">
                  <c:v>84.740739999999988</c:v>
                </c:pt>
                <c:pt idx="21362">
                  <c:v>84.745539999999991</c:v>
                </c:pt>
                <c:pt idx="21363">
                  <c:v>84.750349999999997</c:v>
                </c:pt>
                <c:pt idx="21364">
                  <c:v>84.75515</c:v>
                </c:pt>
                <c:pt idx="21365">
                  <c:v>84.759950000000003</c:v>
                </c:pt>
                <c:pt idx="21366">
                  <c:v>84.764759999999995</c:v>
                </c:pt>
                <c:pt idx="21367">
                  <c:v>84.769559999999998</c:v>
                </c:pt>
                <c:pt idx="21368">
                  <c:v>84.774370000000005</c:v>
                </c:pt>
                <c:pt idx="21369">
                  <c:v>84.779170000000008</c:v>
                </c:pt>
                <c:pt idx="21370">
                  <c:v>84.783969999999997</c:v>
                </c:pt>
                <c:pt idx="21371">
                  <c:v>84.788779999999988</c:v>
                </c:pt>
                <c:pt idx="21372">
                  <c:v>84.793579999999992</c:v>
                </c:pt>
                <c:pt idx="21373">
                  <c:v>84.798380000000009</c:v>
                </c:pt>
                <c:pt idx="21374">
                  <c:v>84.803190000000001</c:v>
                </c:pt>
                <c:pt idx="21375">
                  <c:v>84.807990000000004</c:v>
                </c:pt>
                <c:pt idx="21376">
                  <c:v>84.812789999999993</c:v>
                </c:pt>
                <c:pt idx="21377">
                  <c:v>84.817600000000013</c:v>
                </c:pt>
                <c:pt idx="21378">
                  <c:v>84.822400000000002</c:v>
                </c:pt>
                <c:pt idx="21379">
                  <c:v>84.827209999999994</c:v>
                </c:pt>
                <c:pt idx="21380">
                  <c:v>84.832009999999997</c:v>
                </c:pt>
                <c:pt idx="21381">
                  <c:v>84.83681</c:v>
                </c:pt>
                <c:pt idx="21382">
                  <c:v>84.841620000000006</c:v>
                </c:pt>
                <c:pt idx="21383">
                  <c:v>84.846409999999992</c:v>
                </c:pt>
                <c:pt idx="21384">
                  <c:v>84.851220000000012</c:v>
                </c:pt>
                <c:pt idx="21385">
                  <c:v>84.856030000000004</c:v>
                </c:pt>
                <c:pt idx="21386">
                  <c:v>84.860829999999993</c:v>
                </c:pt>
                <c:pt idx="21387">
                  <c:v>84.865629999999996</c:v>
                </c:pt>
                <c:pt idx="21388">
                  <c:v>84.870440000000002</c:v>
                </c:pt>
                <c:pt idx="21389">
                  <c:v>84.875240000000005</c:v>
                </c:pt>
                <c:pt idx="21390">
                  <c:v>84.880049999999997</c:v>
                </c:pt>
                <c:pt idx="21391">
                  <c:v>84.884839999999997</c:v>
                </c:pt>
                <c:pt idx="21392">
                  <c:v>84.889650000000003</c:v>
                </c:pt>
                <c:pt idx="21393">
                  <c:v>84.894460000000009</c:v>
                </c:pt>
                <c:pt idx="21394">
                  <c:v>84.899249999999995</c:v>
                </c:pt>
                <c:pt idx="21395">
                  <c:v>84.904060000000001</c:v>
                </c:pt>
                <c:pt idx="21396">
                  <c:v>84.908869999999993</c:v>
                </c:pt>
                <c:pt idx="21397">
                  <c:v>84.913669999999996</c:v>
                </c:pt>
                <c:pt idx="21398">
                  <c:v>84.918469999999999</c:v>
                </c:pt>
                <c:pt idx="21399">
                  <c:v>84.923270000000002</c:v>
                </c:pt>
                <c:pt idx="21400">
                  <c:v>84.928080000000008</c:v>
                </c:pt>
                <c:pt idx="21401">
                  <c:v>84.93289</c:v>
                </c:pt>
                <c:pt idx="21402">
                  <c:v>84.93768</c:v>
                </c:pt>
                <c:pt idx="21403">
                  <c:v>84.942489999999992</c:v>
                </c:pt>
                <c:pt idx="21404">
                  <c:v>84.947299999999998</c:v>
                </c:pt>
                <c:pt idx="21405">
                  <c:v>84.952089999999998</c:v>
                </c:pt>
                <c:pt idx="21406">
                  <c:v>84.956900000000005</c:v>
                </c:pt>
                <c:pt idx="21407">
                  <c:v>84.961700000000008</c:v>
                </c:pt>
                <c:pt idx="21408">
                  <c:v>84.96651</c:v>
                </c:pt>
                <c:pt idx="21409">
                  <c:v>84.971309999999988</c:v>
                </c:pt>
                <c:pt idx="21410">
                  <c:v>84.976109999999991</c:v>
                </c:pt>
                <c:pt idx="21411">
                  <c:v>84.980919999999998</c:v>
                </c:pt>
                <c:pt idx="21412">
                  <c:v>84.98572999999999</c:v>
                </c:pt>
                <c:pt idx="21413">
                  <c:v>84.990520000000004</c:v>
                </c:pt>
                <c:pt idx="21414">
                  <c:v>84.995329999999996</c:v>
                </c:pt>
                <c:pt idx="21415">
                  <c:v>85.000140000000002</c:v>
                </c:pt>
                <c:pt idx="21416">
                  <c:v>85.004940000000005</c:v>
                </c:pt>
                <c:pt idx="21417">
                  <c:v>85.009739999999994</c:v>
                </c:pt>
                <c:pt idx="21418">
                  <c:v>85.014539999999997</c:v>
                </c:pt>
                <c:pt idx="21419">
                  <c:v>85.019349999999989</c:v>
                </c:pt>
                <c:pt idx="21420">
                  <c:v>85.024150000000006</c:v>
                </c:pt>
                <c:pt idx="21421">
                  <c:v>85.028950000000009</c:v>
                </c:pt>
                <c:pt idx="21422">
                  <c:v>85.033760000000001</c:v>
                </c:pt>
                <c:pt idx="21423">
                  <c:v>85.038569999999993</c:v>
                </c:pt>
                <c:pt idx="21424">
                  <c:v>85.043359999999993</c:v>
                </c:pt>
                <c:pt idx="21425">
                  <c:v>85.048170000000013</c:v>
                </c:pt>
                <c:pt idx="21426">
                  <c:v>85.052970000000002</c:v>
                </c:pt>
                <c:pt idx="21427">
                  <c:v>85.057779999999994</c:v>
                </c:pt>
                <c:pt idx="21428">
                  <c:v>85.062579999999997</c:v>
                </c:pt>
                <c:pt idx="21429">
                  <c:v>85.06738</c:v>
                </c:pt>
                <c:pt idx="21430">
                  <c:v>85.072190000000006</c:v>
                </c:pt>
                <c:pt idx="21431">
                  <c:v>85.076999999999998</c:v>
                </c:pt>
                <c:pt idx="21432">
                  <c:v>85.081789999999998</c:v>
                </c:pt>
                <c:pt idx="21433">
                  <c:v>85.086600000000004</c:v>
                </c:pt>
                <c:pt idx="21434">
                  <c:v>85.091399999999993</c:v>
                </c:pt>
                <c:pt idx="21435">
                  <c:v>85.096209999999999</c:v>
                </c:pt>
                <c:pt idx="21436">
                  <c:v>85.101010000000002</c:v>
                </c:pt>
                <c:pt idx="21437">
                  <c:v>85.105810000000005</c:v>
                </c:pt>
                <c:pt idx="21438">
                  <c:v>85.110619999999997</c:v>
                </c:pt>
                <c:pt idx="21439">
                  <c:v>85.11542</c:v>
                </c:pt>
                <c:pt idx="21440">
                  <c:v>85.120220000000003</c:v>
                </c:pt>
                <c:pt idx="21441">
                  <c:v>85.12503000000001</c:v>
                </c:pt>
                <c:pt idx="21442">
                  <c:v>85.129829999999998</c:v>
                </c:pt>
                <c:pt idx="21443">
                  <c:v>85.134630000000001</c:v>
                </c:pt>
                <c:pt idx="21444">
                  <c:v>85.139439999999993</c:v>
                </c:pt>
                <c:pt idx="21445">
                  <c:v>85.144239999999996</c:v>
                </c:pt>
                <c:pt idx="21446">
                  <c:v>85.149050000000003</c:v>
                </c:pt>
                <c:pt idx="21447">
                  <c:v>85.153850000000006</c:v>
                </c:pt>
                <c:pt idx="21448">
                  <c:v>85.158650000000009</c:v>
                </c:pt>
                <c:pt idx="21449">
                  <c:v>85.163460000000001</c:v>
                </c:pt>
                <c:pt idx="21450">
                  <c:v>85.168259999999989</c:v>
                </c:pt>
                <c:pt idx="21451">
                  <c:v>85.173059999999992</c:v>
                </c:pt>
                <c:pt idx="21452">
                  <c:v>85.177869999999999</c:v>
                </c:pt>
                <c:pt idx="21453">
                  <c:v>85.182670000000002</c:v>
                </c:pt>
                <c:pt idx="21454">
                  <c:v>85.187479999999994</c:v>
                </c:pt>
                <c:pt idx="21455">
                  <c:v>85.192279999999997</c:v>
                </c:pt>
                <c:pt idx="21456">
                  <c:v>85.19708</c:v>
                </c:pt>
                <c:pt idx="21457">
                  <c:v>85.201890000000006</c:v>
                </c:pt>
                <c:pt idx="21458">
                  <c:v>85.206689999999995</c:v>
                </c:pt>
                <c:pt idx="21459">
                  <c:v>85.211489999999998</c:v>
                </c:pt>
                <c:pt idx="21460">
                  <c:v>85.21629999999999</c:v>
                </c:pt>
                <c:pt idx="21461">
                  <c:v>85.221099999999993</c:v>
                </c:pt>
                <c:pt idx="21462">
                  <c:v>85.225909999999999</c:v>
                </c:pt>
                <c:pt idx="21463">
                  <c:v>85.230710000000002</c:v>
                </c:pt>
                <c:pt idx="21464">
                  <c:v>85.235510000000005</c:v>
                </c:pt>
                <c:pt idx="21465">
                  <c:v>85.240319999999997</c:v>
                </c:pt>
                <c:pt idx="21466">
                  <c:v>85.24512</c:v>
                </c:pt>
                <c:pt idx="21467">
                  <c:v>85.249920000000003</c:v>
                </c:pt>
                <c:pt idx="21468">
                  <c:v>85.254729999999995</c:v>
                </c:pt>
                <c:pt idx="21469">
                  <c:v>85.259529999999998</c:v>
                </c:pt>
                <c:pt idx="21470">
                  <c:v>85.26433999999999</c:v>
                </c:pt>
                <c:pt idx="21471">
                  <c:v>85.269139999999993</c:v>
                </c:pt>
                <c:pt idx="21472">
                  <c:v>85.27394000000001</c:v>
                </c:pt>
                <c:pt idx="21473">
                  <c:v>85.278750000000002</c:v>
                </c:pt>
                <c:pt idx="21474">
                  <c:v>85.283559999999994</c:v>
                </c:pt>
                <c:pt idx="21475">
                  <c:v>85.288349999999994</c:v>
                </c:pt>
                <c:pt idx="21476">
                  <c:v>85.29316</c:v>
                </c:pt>
                <c:pt idx="21477">
                  <c:v>85.297960000000003</c:v>
                </c:pt>
                <c:pt idx="21478">
                  <c:v>85.302769999999995</c:v>
                </c:pt>
                <c:pt idx="21479">
                  <c:v>85.307569999999998</c:v>
                </c:pt>
                <c:pt idx="21480">
                  <c:v>85.312370000000001</c:v>
                </c:pt>
                <c:pt idx="21481">
                  <c:v>85.317180000000008</c:v>
                </c:pt>
                <c:pt idx="21482">
                  <c:v>85.32199</c:v>
                </c:pt>
                <c:pt idx="21483">
                  <c:v>85.326779999999999</c:v>
                </c:pt>
                <c:pt idx="21484">
                  <c:v>85.331590000000006</c:v>
                </c:pt>
                <c:pt idx="21485">
                  <c:v>85.336389999999994</c:v>
                </c:pt>
                <c:pt idx="21486">
                  <c:v>85.341200000000001</c:v>
                </c:pt>
                <c:pt idx="21487">
                  <c:v>85.346000000000004</c:v>
                </c:pt>
                <c:pt idx="21488">
                  <c:v>85.350800000000007</c:v>
                </c:pt>
                <c:pt idx="21489">
                  <c:v>85.355609999999999</c:v>
                </c:pt>
                <c:pt idx="21490">
                  <c:v>85.360420000000005</c:v>
                </c:pt>
                <c:pt idx="21491">
                  <c:v>85.36520999999999</c:v>
                </c:pt>
                <c:pt idx="21492">
                  <c:v>85.370020000000011</c:v>
                </c:pt>
                <c:pt idx="21493">
                  <c:v>85.37482</c:v>
                </c:pt>
                <c:pt idx="21494">
                  <c:v>85.379629999999992</c:v>
                </c:pt>
                <c:pt idx="21495">
                  <c:v>85.384429999999995</c:v>
                </c:pt>
                <c:pt idx="21496">
                  <c:v>85.389229999999998</c:v>
                </c:pt>
                <c:pt idx="21497">
                  <c:v>85.394040000000004</c:v>
                </c:pt>
                <c:pt idx="21498">
                  <c:v>85.398849999999996</c:v>
                </c:pt>
                <c:pt idx="21499">
                  <c:v>85.403639999999996</c:v>
                </c:pt>
                <c:pt idx="21500">
                  <c:v>85.408450000000002</c:v>
                </c:pt>
                <c:pt idx="21501">
                  <c:v>85.413249999999991</c:v>
                </c:pt>
                <c:pt idx="21502">
                  <c:v>85.418059999999997</c:v>
                </c:pt>
                <c:pt idx="21503">
                  <c:v>85.422870000000003</c:v>
                </c:pt>
                <c:pt idx="21504">
                  <c:v>85.427660000000003</c:v>
                </c:pt>
                <c:pt idx="21505">
                  <c:v>85.432469999999995</c:v>
                </c:pt>
                <c:pt idx="21506">
                  <c:v>85.437280000000001</c:v>
                </c:pt>
                <c:pt idx="21507">
                  <c:v>85.442080000000004</c:v>
                </c:pt>
                <c:pt idx="21508">
                  <c:v>85.446880000000007</c:v>
                </c:pt>
                <c:pt idx="21509">
                  <c:v>85.451679999999996</c:v>
                </c:pt>
                <c:pt idx="21510">
                  <c:v>85.456490000000002</c:v>
                </c:pt>
                <c:pt idx="21511">
                  <c:v>85.461300000000008</c:v>
                </c:pt>
                <c:pt idx="21512">
                  <c:v>85.466089999999994</c:v>
                </c:pt>
                <c:pt idx="21513">
                  <c:v>85.4709</c:v>
                </c:pt>
                <c:pt idx="21514">
                  <c:v>85.475709999999992</c:v>
                </c:pt>
                <c:pt idx="21515">
                  <c:v>85.480509999999995</c:v>
                </c:pt>
                <c:pt idx="21516">
                  <c:v>85.485309999999998</c:v>
                </c:pt>
                <c:pt idx="21517">
                  <c:v>85.490109999999987</c:v>
                </c:pt>
                <c:pt idx="21518">
                  <c:v>85.494920000000008</c:v>
                </c:pt>
                <c:pt idx="21519">
                  <c:v>85.49973</c:v>
                </c:pt>
                <c:pt idx="21520">
                  <c:v>85.504519999999999</c:v>
                </c:pt>
                <c:pt idx="21521">
                  <c:v>85.509329999999991</c:v>
                </c:pt>
                <c:pt idx="21522">
                  <c:v>85.514139999999998</c:v>
                </c:pt>
                <c:pt idx="21523">
                  <c:v>85.518940000000001</c:v>
                </c:pt>
                <c:pt idx="21524">
                  <c:v>85.523749999999993</c:v>
                </c:pt>
                <c:pt idx="21525">
                  <c:v>85.528549999999996</c:v>
                </c:pt>
                <c:pt idx="21526">
                  <c:v>85.533349999999999</c:v>
                </c:pt>
                <c:pt idx="21527">
                  <c:v>85.538160000000005</c:v>
                </c:pt>
                <c:pt idx="21528">
                  <c:v>85.542960000000008</c:v>
                </c:pt>
                <c:pt idx="21529">
                  <c:v>85.547759999999997</c:v>
                </c:pt>
                <c:pt idx="21530">
                  <c:v>85.552569999999989</c:v>
                </c:pt>
                <c:pt idx="21531">
                  <c:v>85.557369999999992</c:v>
                </c:pt>
                <c:pt idx="21532">
                  <c:v>85.562179999999998</c:v>
                </c:pt>
                <c:pt idx="21533">
                  <c:v>85.566980000000001</c:v>
                </c:pt>
                <c:pt idx="21534">
                  <c:v>85.571780000000004</c:v>
                </c:pt>
                <c:pt idx="21535">
                  <c:v>85.576589999999996</c:v>
                </c:pt>
                <c:pt idx="21536">
                  <c:v>85.581389999999999</c:v>
                </c:pt>
                <c:pt idx="21537">
                  <c:v>85.586200000000005</c:v>
                </c:pt>
                <c:pt idx="21538">
                  <c:v>85.590999999999994</c:v>
                </c:pt>
                <c:pt idx="21539">
                  <c:v>85.595799999999997</c:v>
                </c:pt>
                <c:pt idx="21540">
                  <c:v>85.600609999999989</c:v>
                </c:pt>
                <c:pt idx="21541">
                  <c:v>85.605410000000006</c:v>
                </c:pt>
                <c:pt idx="21542">
                  <c:v>85.610210000000009</c:v>
                </c:pt>
                <c:pt idx="21543">
                  <c:v>85.615020000000001</c:v>
                </c:pt>
                <c:pt idx="21544">
                  <c:v>85.619820000000004</c:v>
                </c:pt>
                <c:pt idx="21545">
                  <c:v>85.624629999999996</c:v>
                </c:pt>
                <c:pt idx="21546">
                  <c:v>85.629430000000013</c:v>
                </c:pt>
                <c:pt idx="21547">
                  <c:v>85.634230000000002</c:v>
                </c:pt>
                <c:pt idx="21548">
                  <c:v>85.639039999999994</c:v>
                </c:pt>
                <c:pt idx="21549">
                  <c:v>85.643839999999997</c:v>
                </c:pt>
                <c:pt idx="21550">
                  <c:v>85.648650000000004</c:v>
                </c:pt>
                <c:pt idx="21551">
                  <c:v>85.653450000000007</c:v>
                </c:pt>
                <c:pt idx="21552">
                  <c:v>85.65825000000001</c:v>
                </c:pt>
                <c:pt idx="21553">
                  <c:v>85.663060000000002</c:v>
                </c:pt>
                <c:pt idx="21554">
                  <c:v>85.667860000000005</c:v>
                </c:pt>
                <c:pt idx="21555">
                  <c:v>85.672659999999993</c:v>
                </c:pt>
                <c:pt idx="21556">
                  <c:v>85.67747</c:v>
                </c:pt>
                <c:pt idx="21557">
                  <c:v>85.682270000000003</c:v>
                </c:pt>
                <c:pt idx="21558">
                  <c:v>85.687079999999995</c:v>
                </c:pt>
                <c:pt idx="21559">
                  <c:v>85.691879999999998</c:v>
                </c:pt>
                <c:pt idx="21560">
                  <c:v>85.696680000000001</c:v>
                </c:pt>
                <c:pt idx="21561">
                  <c:v>85.701490000000007</c:v>
                </c:pt>
                <c:pt idx="21562">
                  <c:v>85.70629000000001</c:v>
                </c:pt>
                <c:pt idx="21563">
                  <c:v>85.711100000000002</c:v>
                </c:pt>
                <c:pt idx="21564">
                  <c:v>85.715899999999991</c:v>
                </c:pt>
                <c:pt idx="21565">
                  <c:v>85.720699999999994</c:v>
                </c:pt>
                <c:pt idx="21566">
                  <c:v>85.72551</c:v>
                </c:pt>
                <c:pt idx="21567">
                  <c:v>85.730310000000003</c:v>
                </c:pt>
                <c:pt idx="21568">
                  <c:v>85.735119999999995</c:v>
                </c:pt>
                <c:pt idx="21569">
                  <c:v>85.739919999999998</c:v>
                </c:pt>
                <c:pt idx="21570">
                  <c:v>85.744720000000001</c:v>
                </c:pt>
                <c:pt idx="21571">
                  <c:v>85.749530000000007</c:v>
                </c:pt>
                <c:pt idx="21572">
                  <c:v>85.75433000000001</c:v>
                </c:pt>
                <c:pt idx="21573">
                  <c:v>85.759129999999999</c:v>
                </c:pt>
                <c:pt idx="21574">
                  <c:v>85.763939999999991</c:v>
                </c:pt>
                <c:pt idx="21575">
                  <c:v>85.768739999999994</c:v>
                </c:pt>
                <c:pt idx="21576">
                  <c:v>85.77355</c:v>
                </c:pt>
                <c:pt idx="21577">
                  <c:v>85.778359999999992</c:v>
                </c:pt>
                <c:pt idx="21578">
                  <c:v>85.783150000000006</c:v>
                </c:pt>
                <c:pt idx="21579">
                  <c:v>85.787959999999998</c:v>
                </c:pt>
                <c:pt idx="21580">
                  <c:v>85.792770000000004</c:v>
                </c:pt>
                <c:pt idx="21581">
                  <c:v>85.797570000000007</c:v>
                </c:pt>
                <c:pt idx="21582">
                  <c:v>85.802369999999996</c:v>
                </c:pt>
                <c:pt idx="21583">
                  <c:v>85.807169999999999</c:v>
                </c:pt>
                <c:pt idx="21584">
                  <c:v>85.811979999999991</c:v>
                </c:pt>
                <c:pt idx="21585">
                  <c:v>85.816789999999997</c:v>
                </c:pt>
                <c:pt idx="21586">
                  <c:v>85.82159</c:v>
                </c:pt>
                <c:pt idx="21587">
                  <c:v>85.826390000000004</c:v>
                </c:pt>
                <c:pt idx="21588">
                  <c:v>85.831199999999995</c:v>
                </c:pt>
                <c:pt idx="21589">
                  <c:v>85.835999999999999</c:v>
                </c:pt>
                <c:pt idx="21590">
                  <c:v>85.840810000000005</c:v>
                </c:pt>
                <c:pt idx="21591">
                  <c:v>85.845610000000008</c:v>
                </c:pt>
                <c:pt idx="21592">
                  <c:v>85.850409999999997</c:v>
                </c:pt>
                <c:pt idx="21593">
                  <c:v>85.855220000000003</c:v>
                </c:pt>
                <c:pt idx="21594">
                  <c:v>85.860019999999992</c:v>
                </c:pt>
                <c:pt idx="21595">
                  <c:v>85.864829999999998</c:v>
                </c:pt>
                <c:pt idx="21596">
                  <c:v>85.869630000000001</c:v>
                </c:pt>
                <c:pt idx="21597">
                  <c:v>85.874430000000004</c:v>
                </c:pt>
                <c:pt idx="21598">
                  <c:v>85.879239999999996</c:v>
                </c:pt>
                <c:pt idx="21599">
                  <c:v>85.884039999999999</c:v>
                </c:pt>
                <c:pt idx="21600">
                  <c:v>85.888850000000005</c:v>
                </c:pt>
                <c:pt idx="21601">
                  <c:v>85.893650000000008</c:v>
                </c:pt>
                <c:pt idx="21602">
                  <c:v>85.898449999999997</c:v>
                </c:pt>
                <c:pt idx="21603">
                  <c:v>85.903259999999989</c:v>
                </c:pt>
                <c:pt idx="21604">
                  <c:v>85.908059999999992</c:v>
                </c:pt>
                <c:pt idx="21605">
                  <c:v>85.912869999999998</c:v>
                </c:pt>
                <c:pt idx="21606">
                  <c:v>85.917670000000001</c:v>
                </c:pt>
                <c:pt idx="21607">
                  <c:v>85.922470000000004</c:v>
                </c:pt>
                <c:pt idx="21608">
                  <c:v>85.927279999999996</c:v>
                </c:pt>
                <c:pt idx="21609">
                  <c:v>85.932079999999999</c:v>
                </c:pt>
                <c:pt idx="21610">
                  <c:v>85.936890000000005</c:v>
                </c:pt>
                <c:pt idx="21611">
                  <c:v>85.941689999999994</c:v>
                </c:pt>
                <c:pt idx="21612">
                  <c:v>85.946489999999997</c:v>
                </c:pt>
                <c:pt idx="21613">
                  <c:v>85.951299999999989</c:v>
                </c:pt>
                <c:pt idx="21614">
                  <c:v>85.956099999999992</c:v>
                </c:pt>
                <c:pt idx="21615">
                  <c:v>85.960909999999998</c:v>
                </c:pt>
                <c:pt idx="21616">
                  <c:v>85.965710000000001</c:v>
                </c:pt>
                <c:pt idx="21617">
                  <c:v>85.970510000000004</c:v>
                </c:pt>
                <c:pt idx="21618">
                  <c:v>85.975319999999996</c:v>
                </c:pt>
                <c:pt idx="21619">
                  <c:v>85.980119999999999</c:v>
                </c:pt>
                <c:pt idx="21620">
                  <c:v>85.984920000000002</c:v>
                </c:pt>
                <c:pt idx="21621">
                  <c:v>85.989729999999994</c:v>
                </c:pt>
                <c:pt idx="21622">
                  <c:v>85.994529999999997</c:v>
                </c:pt>
                <c:pt idx="21623">
                  <c:v>85.999339999999989</c:v>
                </c:pt>
                <c:pt idx="21624">
                  <c:v>86.004149999999996</c:v>
                </c:pt>
                <c:pt idx="21625">
                  <c:v>86.00894000000001</c:v>
                </c:pt>
                <c:pt idx="21626">
                  <c:v>86.013750000000002</c:v>
                </c:pt>
                <c:pt idx="21627">
                  <c:v>86.018550000000005</c:v>
                </c:pt>
                <c:pt idx="21628">
                  <c:v>86.023359999999997</c:v>
                </c:pt>
                <c:pt idx="21629">
                  <c:v>86.028170000000003</c:v>
                </c:pt>
                <c:pt idx="21630">
                  <c:v>86.032960000000003</c:v>
                </c:pt>
                <c:pt idx="21631">
                  <c:v>86.037769999999995</c:v>
                </c:pt>
                <c:pt idx="21632">
                  <c:v>86.042579999999987</c:v>
                </c:pt>
                <c:pt idx="21633">
                  <c:v>86.047380000000004</c:v>
                </c:pt>
                <c:pt idx="21634">
                  <c:v>86.052189999999996</c:v>
                </c:pt>
                <c:pt idx="21635">
                  <c:v>86.05698000000001</c:v>
                </c:pt>
                <c:pt idx="21636">
                  <c:v>86.061790000000002</c:v>
                </c:pt>
                <c:pt idx="21637">
                  <c:v>86.066599999999994</c:v>
                </c:pt>
                <c:pt idx="21638">
                  <c:v>86.071400000000011</c:v>
                </c:pt>
                <c:pt idx="21639">
                  <c:v>86.076210000000003</c:v>
                </c:pt>
                <c:pt idx="21640">
                  <c:v>86.081010000000006</c:v>
                </c:pt>
                <c:pt idx="21641">
                  <c:v>86.085809999999995</c:v>
                </c:pt>
                <c:pt idx="21642">
                  <c:v>86.090620000000001</c:v>
                </c:pt>
                <c:pt idx="21643">
                  <c:v>86.095420000000004</c:v>
                </c:pt>
                <c:pt idx="21644">
                  <c:v>86.100229999999996</c:v>
                </c:pt>
                <c:pt idx="21645">
                  <c:v>86.105029999999999</c:v>
                </c:pt>
                <c:pt idx="21646">
                  <c:v>86.109830000000002</c:v>
                </c:pt>
                <c:pt idx="21647">
                  <c:v>86.114640000000009</c:v>
                </c:pt>
                <c:pt idx="21648">
                  <c:v>86.119440000000012</c:v>
                </c:pt>
                <c:pt idx="21649">
                  <c:v>86.124250000000004</c:v>
                </c:pt>
                <c:pt idx="21650">
                  <c:v>86.129049999999992</c:v>
                </c:pt>
                <c:pt idx="21651">
                  <c:v>86.133849999999995</c:v>
                </c:pt>
                <c:pt idx="21652">
                  <c:v>86.138660000000002</c:v>
                </c:pt>
                <c:pt idx="21653">
                  <c:v>86.143460000000005</c:v>
                </c:pt>
                <c:pt idx="21654">
                  <c:v>86.148269999999997</c:v>
                </c:pt>
                <c:pt idx="21655">
                  <c:v>86.15307</c:v>
                </c:pt>
                <c:pt idx="21656">
                  <c:v>86.157870000000003</c:v>
                </c:pt>
                <c:pt idx="21657">
                  <c:v>86.162680000000009</c:v>
                </c:pt>
                <c:pt idx="21658">
                  <c:v>86.167479999999998</c:v>
                </c:pt>
                <c:pt idx="21659">
                  <c:v>86.172290000000004</c:v>
                </c:pt>
                <c:pt idx="21660">
                  <c:v>86.17710000000001</c:v>
                </c:pt>
                <c:pt idx="21661">
                  <c:v>86.181889999999996</c:v>
                </c:pt>
                <c:pt idx="21662">
                  <c:v>86.186700000000002</c:v>
                </c:pt>
                <c:pt idx="21663">
                  <c:v>86.191509999999994</c:v>
                </c:pt>
                <c:pt idx="21664">
                  <c:v>86.196309999999997</c:v>
                </c:pt>
                <c:pt idx="21665">
                  <c:v>86.201120000000003</c:v>
                </c:pt>
                <c:pt idx="21666">
                  <c:v>86.205910000000003</c:v>
                </c:pt>
                <c:pt idx="21667">
                  <c:v>86.210720000000009</c:v>
                </c:pt>
                <c:pt idx="21668">
                  <c:v>86.215530000000001</c:v>
                </c:pt>
                <c:pt idx="21669">
                  <c:v>86.220330000000004</c:v>
                </c:pt>
                <c:pt idx="21670">
                  <c:v>86.22514000000001</c:v>
                </c:pt>
                <c:pt idx="21671">
                  <c:v>86.229939999999999</c:v>
                </c:pt>
                <c:pt idx="21672">
                  <c:v>86.234740000000002</c:v>
                </c:pt>
                <c:pt idx="21673">
                  <c:v>86.239549999999994</c:v>
                </c:pt>
                <c:pt idx="21674">
                  <c:v>86.244349999999997</c:v>
                </c:pt>
                <c:pt idx="21675">
                  <c:v>86.249160000000003</c:v>
                </c:pt>
                <c:pt idx="21676">
                  <c:v>86.253960000000006</c:v>
                </c:pt>
                <c:pt idx="21677">
                  <c:v>86.258760000000009</c:v>
                </c:pt>
                <c:pt idx="21678">
                  <c:v>86.263570000000001</c:v>
                </c:pt>
                <c:pt idx="21679">
                  <c:v>86.26836999999999</c:v>
                </c:pt>
                <c:pt idx="21680">
                  <c:v>86.273180000000011</c:v>
                </c:pt>
                <c:pt idx="21681">
                  <c:v>86.277979999999999</c:v>
                </c:pt>
                <c:pt idx="21682">
                  <c:v>86.282780000000002</c:v>
                </c:pt>
                <c:pt idx="21683">
                  <c:v>86.287589999999994</c:v>
                </c:pt>
                <c:pt idx="21684">
                  <c:v>86.292389999999997</c:v>
                </c:pt>
                <c:pt idx="21685">
                  <c:v>86.297200000000004</c:v>
                </c:pt>
                <c:pt idx="21686">
                  <c:v>86.302000000000007</c:v>
                </c:pt>
                <c:pt idx="21687">
                  <c:v>86.30680000000001</c:v>
                </c:pt>
                <c:pt idx="21688">
                  <c:v>86.311610000000002</c:v>
                </c:pt>
                <c:pt idx="21689">
                  <c:v>86.316409999999991</c:v>
                </c:pt>
                <c:pt idx="21690">
                  <c:v>86.321220000000011</c:v>
                </c:pt>
                <c:pt idx="21691">
                  <c:v>86.326030000000003</c:v>
                </c:pt>
                <c:pt idx="21692">
                  <c:v>86.330820000000003</c:v>
                </c:pt>
                <c:pt idx="21693">
                  <c:v>86.335629999999995</c:v>
                </c:pt>
                <c:pt idx="21694">
                  <c:v>86.340429999999998</c:v>
                </c:pt>
                <c:pt idx="21695">
                  <c:v>86.345240000000004</c:v>
                </c:pt>
                <c:pt idx="21696">
                  <c:v>86.350049999999996</c:v>
                </c:pt>
                <c:pt idx="21697">
                  <c:v>86.354849999999999</c:v>
                </c:pt>
                <c:pt idx="21698">
                  <c:v>86.359650000000002</c:v>
                </c:pt>
                <c:pt idx="21699">
                  <c:v>86.364460000000008</c:v>
                </c:pt>
                <c:pt idx="21700">
                  <c:v>86.369259999999997</c:v>
                </c:pt>
                <c:pt idx="21701">
                  <c:v>86.374070000000003</c:v>
                </c:pt>
                <c:pt idx="21702">
                  <c:v>86.378869999999992</c:v>
                </c:pt>
                <c:pt idx="21703">
                  <c:v>86.383669999999995</c:v>
                </c:pt>
                <c:pt idx="21704">
                  <c:v>86.388480000000001</c:v>
                </c:pt>
                <c:pt idx="21705">
                  <c:v>86.393280000000004</c:v>
                </c:pt>
                <c:pt idx="21706">
                  <c:v>86.398089999999996</c:v>
                </c:pt>
                <c:pt idx="21707">
                  <c:v>86.402889999999999</c:v>
                </c:pt>
                <c:pt idx="21708">
                  <c:v>86.407700000000006</c:v>
                </c:pt>
                <c:pt idx="21709">
                  <c:v>86.412500000000009</c:v>
                </c:pt>
                <c:pt idx="21710">
                  <c:v>86.417299999999997</c:v>
                </c:pt>
                <c:pt idx="21711">
                  <c:v>86.422110000000004</c:v>
                </c:pt>
                <c:pt idx="21712">
                  <c:v>86.426909999999992</c:v>
                </c:pt>
                <c:pt idx="21713">
                  <c:v>86.431719999999999</c:v>
                </c:pt>
                <c:pt idx="21714">
                  <c:v>86.436520000000002</c:v>
                </c:pt>
                <c:pt idx="21715">
                  <c:v>86.441320000000005</c:v>
                </c:pt>
                <c:pt idx="21716">
                  <c:v>86.446129999999997</c:v>
                </c:pt>
                <c:pt idx="21717">
                  <c:v>86.45093</c:v>
                </c:pt>
                <c:pt idx="21718">
                  <c:v>86.455740000000006</c:v>
                </c:pt>
                <c:pt idx="21719">
                  <c:v>86.460549999999998</c:v>
                </c:pt>
                <c:pt idx="21720">
                  <c:v>86.465339999999998</c:v>
                </c:pt>
                <c:pt idx="21721">
                  <c:v>86.47014999999999</c:v>
                </c:pt>
                <c:pt idx="21722">
                  <c:v>86.47496000000001</c:v>
                </c:pt>
                <c:pt idx="21723">
                  <c:v>86.479759999999999</c:v>
                </c:pt>
                <c:pt idx="21724">
                  <c:v>86.484569999999991</c:v>
                </c:pt>
                <c:pt idx="21725">
                  <c:v>86.489369999999994</c:v>
                </c:pt>
                <c:pt idx="21726">
                  <c:v>86.494169999999997</c:v>
                </c:pt>
                <c:pt idx="21727">
                  <c:v>86.498980000000003</c:v>
                </c:pt>
                <c:pt idx="21728">
                  <c:v>86.503780000000006</c:v>
                </c:pt>
                <c:pt idx="21729">
                  <c:v>86.508589999999998</c:v>
                </c:pt>
                <c:pt idx="21730">
                  <c:v>86.513390000000001</c:v>
                </c:pt>
                <c:pt idx="21731">
                  <c:v>86.51818999999999</c:v>
                </c:pt>
                <c:pt idx="21732">
                  <c:v>86.522999999999996</c:v>
                </c:pt>
                <c:pt idx="21733">
                  <c:v>86.527799999999999</c:v>
                </c:pt>
                <c:pt idx="21734">
                  <c:v>86.532609999999991</c:v>
                </c:pt>
                <c:pt idx="21735">
                  <c:v>86.537409999999994</c:v>
                </c:pt>
                <c:pt idx="21736">
                  <c:v>86.54222</c:v>
                </c:pt>
                <c:pt idx="21737">
                  <c:v>86.547020000000003</c:v>
                </c:pt>
                <c:pt idx="21738">
                  <c:v>86.551820000000006</c:v>
                </c:pt>
                <c:pt idx="21739">
                  <c:v>86.556629999999998</c:v>
                </c:pt>
                <c:pt idx="21740">
                  <c:v>86.561430000000001</c:v>
                </c:pt>
                <c:pt idx="21741">
                  <c:v>86.566240000000008</c:v>
                </c:pt>
                <c:pt idx="21742">
                  <c:v>86.57105</c:v>
                </c:pt>
                <c:pt idx="21743">
                  <c:v>86.575839999999999</c:v>
                </c:pt>
                <c:pt idx="21744">
                  <c:v>86.580649999999991</c:v>
                </c:pt>
                <c:pt idx="21745">
                  <c:v>86.585449999999994</c:v>
                </c:pt>
                <c:pt idx="21746">
                  <c:v>86.590260000000001</c:v>
                </c:pt>
                <c:pt idx="21747">
                  <c:v>86.595069999999993</c:v>
                </c:pt>
                <c:pt idx="21748">
                  <c:v>86.599869999999996</c:v>
                </c:pt>
                <c:pt idx="21749">
                  <c:v>86.604669999999999</c:v>
                </c:pt>
                <c:pt idx="21750">
                  <c:v>86.609480000000005</c:v>
                </c:pt>
                <c:pt idx="21751">
                  <c:v>86.614280000000008</c:v>
                </c:pt>
                <c:pt idx="21752">
                  <c:v>86.61909</c:v>
                </c:pt>
                <c:pt idx="21753">
                  <c:v>86.623889999999989</c:v>
                </c:pt>
                <c:pt idx="21754">
                  <c:v>86.628700000000009</c:v>
                </c:pt>
                <c:pt idx="21755">
                  <c:v>86.633499999999998</c:v>
                </c:pt>
                <c:pt idx="21756">
                  <c:v>86.638300000000001</c:v>
                </c:pt>
                <c:pt idx="21757">
                  <c:v>86.643109999999993</c:v>
                </c:pt>
                <c:pt idx="21758">
                  <c:v>86.647909999999996</c:v>
                </c:pt>
                <c:pt idx="21759">
                  <c:v>86.652720000000002</c:v>
                </c:pt>
                <c:pt idx="21760">
                  <c:v>86.657520000000005</c:v>
                </c:pt>
                <c:pt idx="21761">
                  <c:v>86.662319999999994</c:v>
                </c:pt>
                <c:pt idx="21762">
                  <c:v>86.66713</c:v>
                </c:pt>
                <c:pt idx="21763">
                  <c:v>86.671929999999989</c:v>
                </c:pt>
                <c:pt idx="21764">
                  <c:v>86.676739999999995</c:v>
                </c:pt>
                <c:pt idx="21765">
                  <c:v>86.681539999999998</c:v>
                </c:pt>
                <c:pt idx="21766">
                  <c:v>86.68634999999999</c:v>
                </c:pt>
                <c:pt idx="21767">
                  <c:v>86.691149999999993</c:v>
                </c:pt>
                <c:pt idx="21768">
                  <c:v>86.695949999999996</c:v>
                </c:pt>
                <c:pt idx="21769">
                  <c:v>86.700760000000002</c:v>
                </c:pt>
                <c:pt idx="21770">
                  <c:v>86.705569999999994</c:v>
                </c:pt>
                <c:pt idx="21771">
                  <c:v>86.710369999999998</c:v>
                </c:pt>
                <c:pt idx="21772">
                  <c:v>86.715180000000004</c:v>
                </c:pt>
                <c:pt idx="21773">
                  <c:v>86.719969999999989</c:v>
                </c:pt>
                <c:pt idx="21774">
                  <c:v>86.724779999999996</c:v>
                </c:pt>
                <c:pt idx="21775">
                  <c:v>86.729590000000002</c:v>
                </c:pt>
                <c:pt idx="21776">
                  <c:v>86.734389999999991</c:v>
                </c:pt>
                <c:pt idx="21777">
                  <c:v>86.739199999999997</c:v>
                </c:pt>
                <c:pt idx="21778">
                  <c:v>86.744</c:v>
                </c:pt>
                <c:pt idx="21779">
                  <c:v>86.748800000000003</c:v>
                </c:pt>
                <c:pt idx="21780">
                  <c:v>86.753609999999995</c:v>
                </c:pt>
                <c:pt idx="21781">
                  <c:v>86.758409999999998</c:v>
                </c:pt>
                <c:pt idx="21782">
                  <c:v>86.763220000000004</c:v>
                </c:pt>
                <c:pt idx="21783">
                  <c:v>86.768020000000007</c:v>
                </c:pt>
                <c:pt idx="21784">
                  <c:v>86.772829999999999</c:v>
                </c:pt>
                <c:pt idx="21785">
                  <c:v>86.777629999999988</c:v>
                </c:pt>
                <c:pt idx="21786">
                  <c:v>86.782429999999991</c:v>
                </c:pt>
                <c:pt idx="21787">
                  <c:v>86.787239999999997</c:v>
                </c:pt>
                <c:pt idx="21788">
                  <c:v>86.79204</c:v>
                </c:pt>
                <c:pt idx="21789">
                  <c:v>86.796849999999992</c:v>
                </c:pt>
                <c:pt idx="21790">
                  <c:v>86.801659999999998</c:v>
                </c:pt>
                <c:pt idx="21791">
                  <c:v>86.806460000000001</c:v>
                </c:pt>
                <c:pt idx="21792">
                  <c:v>86.811260000000004</c:v>
                </c:pt>
                <c:pt idx="21793">
                  <c:v>86.816069999999996</c:v>
                </c:pt>
                <c:pt idx="21794">
                  <c:v>86.820869999999999</c:v>
                </c:pt>
                <c:pt idx="21795">
                  <c:v>86.825680000000006</c:v>
                </c:pt>
                <c:pt idx="21796">
                  <c:v>86.830480000000009</c:v>
                </c:pt>
                <c:pt idx="21797">
                  <c:v>86.835290000000001</c:v>
                </c:pt>
                <c:pt idx="21798">
                  <c:v>86.840089999999989</c:v>
                </c:pt>
                <c:pt idx="21799">
                  <c:v>86.844889999999992</c:v>
                </c:pt>
                <c:pt idx="21800">
                  <c:v>86.849699999999999</c:v>
                </c:pt>
                <c:pt idx="21801">
                  <c:v>86.854500000000002</c:v>
                </c:pt>
                <c:pt idx="21802">
                  <c:v>86.859309999999994</c:v>
                </c:pt>
                <c:pt idx="21803">
                  <c:v>86.864109999999997</c:v>
                </c:pt>
                <c:pt idx="21804">
                  <c:v>86.868920000000003</c:v>
                </c:pt>
                <c:pt idx="21805">
                  <c:v>86.873720000000006</c:v>
                </c:pt>
                <c:pt idx="21806">
                  <c:v>86.878519999999995</c:v>
                </c:pt>
                <c:pt idx="21807">
                  <c:v>86.883330000000001</c:v>
                </c:pt>
                <c:pt idx="21808">
                  <c:v>86.88812999999999</c:v>
                </c:pt>
                <c:pt idx="21809">
                  <c:v>86.892939999999996</c:v>
                </c:pt>
                <c:pt idx="21810">
                  <c:v>86.897750000000002</c:v>
                </c:pt>
                <c:pt idx="21811">
                  <c:v>86.902540000000002</c:v>
                </c:pt>
                <c:pt idx="21812">
                  <c:v>86.907349999999994</c:v>
                </c:pt>
                <c:pt idx="21813">
                  <c:v>86.91216</c:v>
                </c:pt>
                <c:pt idx="21814">
                  <c:v>86.916960000000003</c:v>
                </c:pt>
                <c:pt idx="21815">
                  <c:v>86.921769999999995</c:v>
                </c:pt>
                <c:pt idx="21816">
                  <c:v>86.926569999999998</c:v>
                </c:pt>
                <c:pt idx="21817">
                  <c:v>86.931380000000004</c:v>
                </c:pt>
                <c:pt idx="21818">
                  <c:v>86.936180000000007</c:v>
                </c:pt>
                <c:pt idx="21819">
                  <c:v>86.940979999999996</c:v>
                </c:pt>
                <c:pt idx="21820">
                  <c:v>86.945789999999988</c:v>
                </c:pt>
                <c:pt idx="21821">
                  <c:v>86.950589999999991</c:v>
                </c:pt>
                <c:pt idx="21822">
                  <c:v>86.955399999999997</c:v>
                </c:pt>
                <c:pt idx="21823">
                  <c:v>86.9602</c:v>
                </c:pt>
                <c:pt idx="21824">
                  <c:v>86.965009999999992</c:v>
                </c:pt>
                <c:pt idx="21825">
                  <c:v>86.969809999999995</c:v>
                </c:pt>
                <c:pt idx="21826">
                  <c:v>86.974609999999998</c:v>
                </c:pt>
                <c:pt idx="21827">
                  <c:v>86.979420000000005</c:v>
                </c:pt>
                <c:pt idx="21828">
                  <c:v>86.984220000000008</c:v>
                </c:pt>
                <c:pt idx="21829">
                  <c:v>86.98903</c:v>
                </c:pt>
                <c:pt idx="21830">
                  <c:v>86.993840000000006</c:v>
                </c:pt>
                <c:pt idx="21831">
                  <c:v>86.998640000000009</c:v>
                </c:pt>
                <c:pt idx="21832">
                  <c:v>87.003439999999998</c:v>
                </c:pt>
                <c:pt idx="21833">
                  <c:v>87.00824999999999</c:v>
                </c:pt>
                <c:pt idx="21834">
                  <c:v>87.013049999999993</c:v>
                </c:pt>
                <c:pt idx="21835">
                  <c:v>87.017859999999999</c:v>
                </c:pt>
                <c:pt idx="21836">
                  <c:v>87.022660000000002</c:v>
                </c:pt>
                <c:pt idx="21837">
                  <c:v>87.027469999999994</c:v>
                </c:pt>
                <c:pt idx="21838">
                  <c:v>87.032269999999997</c:v>
                </c:pt>
                <c:pt idx="21839">
                  <c:v>87.03707</c:v>
                </c:pt>
                <c:pt idx="21840">
                  <c:v>87.041880000000006</c:v>
                </c:pt>
                <c:pt idx="21841">
                  <c:v>87.046679999999995</c:v>
                </c:pt>
                <c:pt idx="21842">
                  <c:v>87.051490000000001</c:v>
                </c:pt>
                <c:pt idx="21843">
                  <c:v>87.05628999999999</c:v>
                </c:pt>
                <c:pt idx="21844">
                  <c:v>87.061099999999996</c:v>
                </c:pt>
                <c:pt idx="21845">
                  <c:v>87.065910000000002</c:v>
                </c:pt>
                <c:pt idx="21846">
                  <c:v>87.070700000000002</c:v>
                </c:pt>
                <c:pt idx="21847">
                  <c:v>87.075509999999994</c:v>
                </c:pt>
                <c:pt idx="21848">
                  <c:v>87.080309999999997</c:v>
                </c:pt>
                <c:pt idx="21849">
                  <c:v>87.085120000000003</c:v>
                </c:pt>
                <c:pt idx="21850">
                  <c:v>87.089929999999995</c:v>
                </c:pt>
                <c:pt idx="21851">
                  <c:v>87.094729999999998</c:v>
                </c:pt>
                <c:pt idx="21852">
                  <c:v>87.099540000000005</c:v>
                </c:pt>
                <c:pt idx="21853">
                  <c:v>87.104340000000008</c:v>
                </c:pt>
                <c:pt idx="21854">
                  <c:v>87.109139999999996</c:v>
                </c:pt>
                <c:pt idx="21855">
                  <c:v>87.113949999999988</c:v>
                </c:pt>
                <c:pt idx="21856">
                  <c:v>87.118749999999991</c:v>
                </c:pt>
                <c:pt idx="21857">
                  <c:v>87.123559999999998</c:v>
                </c:pt>
                <c:pt idx="21858">
                  <c:v>87.128360000000001</c:v>
                </c:pt>
                <c:pt idx="21859">
                  <c:v>87.133169999999993</c:v>
                </c:pt>
                <c:pt idx="21860">
                  <c:v>87.137969999999996</c:v>
                </c:pt>
                <c:pt idx="21861">
                  <c:v>87.142769999999999</c:v>
                </c:pt>
                <c:pt idx="21862">
                  <c:v>87.147580000000005</c:v>
                </c:pt>
                <c:pt idx="21863">
                  <c:v>87.152380000000008</c:v>
                </c:pt>
                <c:pt idx="21864">
                  <c:v>87.15719</c:v>
                </c:pt>
                <c:pt idx="21865">
                  <c:v>87.162000000000006</c:v>
                </c:pt>
                <c:pt idx="21866">
                  <c:v>87.166800000000009</c:v>
                </c:pt>
                <c:pt idx="21867">
                  <c:v>87.171599999999998</c:v>
                </c:pt>
                <c:pt idx="21868">
                  <c:v>87.176400000000001</c:v>
                </c:pt>
                <c:pt idx="21869">
                  <c:v>87.181209999999993</c:v>
                </c:pt>
                <c:pt idx="21870">
                  <c:v>87.186019999999999</c:v>
                </c:pt>
                <c:pt idx="21871">
                  <c:v>87.190820000000002</c:v>
                </c:pt>
                <c:pt idx="21872">
                  <c:v>87.195629999999994</c:v>
                </c:pt>
                <c:pt idx="21873">
                  <c:v>87.200429999999997</c:v>
                </c:pt>
                <c:pt idx="21874">
                  <c:v>87.205240000000003</c:v>
                </c:pt>
                <c:pt idx="21875">
                  <c:v>87.210040000000006</c:v>
                </c:pt>
                <c:pt idx="21876">
                  <c:v>87.214839999999995</c:v>
                </c:pt>
                <c:pt idx="21877">
                  <c:v>87.219650000000001</c:v>
                </c:pt>
                <c:pt idx="21878">
                  <c:v>87.22444999999999</c:v>
                </c:pt>
                <c:pt idx="21879">
                  <c:v>87.229259999999996</c:v>
                </c:pt>
                <c:pt idx="21880">
                  <c:v>87.234059999999999</c:v>
                </c:pt>
                <c:pt idx="21881">
                  <c:v>87.238869999999991</c:v>
                </c:pt>
                <c:pt idx="21882">
                  <c:v>87.243669999999995</c:v>
                </c:pt>
                <c:pt idx="21883">
                  <c:v>87.248469999999998</c:v>
                </c:pt>
                <c:pt idx="21884">
                  <c:v>87.253280000000004</c:v>
                </c:pt>
                <c:pt idx="21885">
                  <c:v>87.258089999999996</c:v>
                </c:pt>
                <c:pt idx="21886">
                  <c:v>87.262889999999999</c:v>
                </c:pt>
                <c:pt idx="21887">
                  <c:v>87.267700000000005</c:v>
                </c:pt>
                <c:pt idx="21888">
                  <c:v>87.272500000000008</c:v>
                </c:pt>
                <c:pt idx="21889">
                  <c:v>87.27731</c:v>
                </c:pt>
                <c:pt idx="21890">
                  <c:v>87.282110000000003</c:v>
                </c:pt>
                <c:pt idx="21891">
                  <c:v>87.286909999999992</c:v>
                </c:pt>
                <c:pt idx="21892">
                  <c:v>87.291719999999998</c:v>
                </c:pt>
                <c:pt idx="21893">
                  <c:v>87.296520000000001</c:v>
                </c:pt>
                <c:pt idx="21894">
                  <c:v>87.301329999999993</c:v>
                </c:pt>
                <c:pt idx="21895">
                  <c:v>87.306129999999996</c:v>
                </c:pt>
                <c:pt idx="21896">
                  <c:v>87.310940000000002</c:v>
                </c:pt>
                <c:pt idx="21897">
                  <c:v>87.315740000000005</c:v>
                </c:pt>
                <c:pt idx="21898">
                  <c:v>87.320540000000008</c:v>
                </c:pt>
                <c:pt idx="21899">
                  <c:v>87.32535</c:v>
                </c:pt>
                <c:pt idx="21900">
                  <c:v>87.330160000000006</c:v>
                </c:pt>
                <c:pt idx="21901">
                  <c:v>87.334960000000009</c:v>
                </c:pt>
                <c:pt idx="21902">
                  <c:v>87.339770000000001</c:v>
                </c:pt>
                <c:pt idx="21903">
                  <c:v>87.34456999999999</c:v>
                </c:pt>
                <c:pt idx="21904">
                  <c:v>87.349380000000011</c:v>
                </c:pt>
                <c:pt idx="21905">
                  <c:v>87.354179999999999</c:v>
                </c:pt>
                <c:pt idx="21906">
                  <c:v>87.358980000000003</c:v>
                </c:pt>
                <c:pt idx="21907">
                  <c:v>87.363789999999995</c:v>
                </c:pt>
                <c:pt idx="21908">
                  <c:v>87.368589999999998</c:v>
                </c:pt>
                <c:pt idx="21909">
                  <c:v>87.373400000000004</c:v>
                </c:pt>
                <c:pt idx="21910">
                  <c:v>87.378200000000007</c:v>
                </c:pt>
                <c:pt idx="21911">
                  <c:v>87.383009999999999</c:v>
                </c:pt>
                <c:pt idx="21912">
                  <c:v>87.387820000000005</c:v>
                </c:pt>
                <c:pt idx="21913">
                  <c:v>87.392609999999991</c:v>
                </c:pt>
                <c:pt idx="21914">
                  <c:v>87.397419999999997</c:v>
                </c:pt>
                <c:pt idx="21915">
                  <c:v>87.40222</c:v>
                </c:pt>
                <c:pt idx="21916">
                  <c:v>87.407029999999992</c:v>
                </c:pt>
                <c:pt idx="21917">
                  <c:v>87.411839999999998</c:v>
                </c:pt>
                <c:pt idx="21918">
                  <c:v>87.416640000000001</c:v>
                </c:pt>
                <c:pt idx="21919">
                  <c:v>87.421449999999993</c:v>
                </c:pt>
                <c:pt idx="21920">
                  <c:v>87.426249999999996</c:v>
                </c:pt>
                <c:pt idx="21921">
                  <c:v>87.431060000000002</c:v>
                </c:pt>
                <c:pt idx="21922">
                  <c:v>87.435860000000005</c:v>
                </c:pt>
                <c:pt idx="21923">
                  <c:v>87.440660000000008</c:v>
                </c:pt>
                <c:pt idx="21924">
                  <c:v>87.44547</c:v>
                </c:pt>
                <c:pt idx="21925">
                  <c:v>87.450270000000003</c:v>
                </c:pt>
                <c:pt idx="21926">
                  <c:v>87.455080000000009</c:v>
                </c:pt>
                <c:pt idx="21927">
                  <c:v>87.459879999999998</c:v>
                </c:pt>
                <c:pt idx="21928">
                  <c:v>87.464690000000004</c:v>
                </c:pt>
                <c:pt idx="21929">
                  <c:v>87.469500000000011</c:v>
                </c:pt>
                <c:pt idx="21930">
                  <c:v>87.474289999999996</c:v>
                </c:pt>
                <c:pt idx="21931">
                  <c:v>87.479100000000003</c:v>
                </c:pt>
                <c:pt idx="21932">
                  <c:v>87.483909999999995</c:v>
                </c:pt>
                <c:pt idx="21933">
                  <c:v>87.488709999999998</c:v>
                </c:pt>
                <c:pt idx="21934">
                  <c:v>87.493520000000004</c:v>
                </c:pt>
                <c:pt idx="21935">
                  <c:v>87.498320000000007</c:v>
                </c:pt>
                <c:pt idx="21936">
                  <c:v>87.503129999999999</c:v>
                </c:pt>
                <c:pt idx="21937">
                  <c:v>87.507930000000002</c:v>
                </c:pt>
                <c:pt idx="21938">
                  <c:v>87.512729999999991</c:v>
                </c:pt>
                <c:pt idx="21939">
                  <c:v>87.517540000000011</c:v>
                </c:pt>
                <c:pt idx="21940">
                  <c:v>87.52234</c:v>
                </c:pt>
                <c:pt idx="21941">
                  <c:v>87.527149999999992</c:v>
                </c:pt>
                <c:pt idx="21942">
                  <c:v>87.531949999999995</c:v>
                </c:pt>
                <c:pt idx="21943">
                  <c:v>87.536760000000001</c:v>
                </c:pt>
                <c:pt idx="21944">
                  <c:v>87.541569999999993</c:v>
                </c:pt>
                <c:pt idx="21945">
                  <c:v>87.546369999999996</c:v>
                </c:pt>
                <c:pt idx="21946">
                  <c:v>87.551180000000002</c:v>
                </c:pt>
                <c:pt idx="21947">
                  <c:v>87.555970000000002</c:v>
                </c:pt>
                <c:pt idx="21948">
                  <c:v>87.560780000000008</c:v>
                </c:pt>
                <c:pt idx="21949">
                  <c:v>87.56559</c:v>
                </c:pt>
                <c:pt idx="21950">
                  <c:v>87.570390000000003</c:v>
                </c:pt>
                <c:pt idx="21951">
                  <c:v>87.575200000000009</c:v>
                </c:pt>
                <c:pt idx="21952">
                  <c:v>87.58</c:v>
                </c:pt>
                <c:pt idx="21953">
                  <c:v>87.584810000000004</c:v>
                </c:pt>
                <c:pt idx="21954">
                  <c:v>87.589609999999993</c:v>
                </c:pt>
                <c:pt idx="21955">
                  <c:v>87.59442</c:v>
                </c:pt>
                <c:pt idx="21956">
                  <c:v>87.599220000000003</c:v>
                </c:pt>
                <c:pt idx="21957">
                  <c:v>87.604020000000006</c:v>
                </c:pt>
                <c:pt idx="21958">
                  <c:v>87.608829999999998</c:v>
                </c:pt>
                <c:pt idx="21959">
                  <c:v>87.613630000000001</c:v>
                </c:pt>
                <c:pt idx="21960">
                  <c:v>87.618440000000007</c:v>
                </c:pt>
                <c:pt idx="21961">
                  <c:v>87.623249999999999</c:v>
                </c:pt>
                <c:pt idx="21962">
                  <c:v>87.628050000000002</c:v>
                </c:pt>
                <c:pt idx="21963">
                  <c:v>87.632860000000008</c:v>
                </c:pt>
                <c:pt idx="21964">
                  <c:v>87.637660000000011</c:v>
                </c:pt>
                <c:pt idx="21965">
                  <c:v>87.64246</c:v>
                </c:pt>
                <c:pt idx="21966">
                  <c:v>87.647270000000006</c:v>
                </c:pt>
                <c:pt idx="21967">
                  <c:v>87.652069999999995</c:v>
                </c:pt>
                <c:pt idx="21968">
                  <c:v>87.656880000000001</c:v>
                </c:pt>
                <c:pt idx="21969">
                  <c:v>87.661680000000004</c:v>
                </c:pt>
                <c:pt idx="21970">
                  <c:v>87.666489999999996</c:v>
                </c:pt>
                <c:pt idx="21971">
                  <c:v>87.671289999999999</c:v>
                </c:pt>
                <c:pt idx="21972">
                  <c:v>87.676100000000005</c:v>
                </c:pt>
                <c:pt idx="21973">
                  <c:v>87.680909999999997</c:v>
                </c:pt>
                <c:pt idx="21974">
                  <c:v>87.685700000000011</c:v>
                </c:pt>
                <c:pt idx="21975">
                  <c:v>87.690510000000003</c:v>
                </c:pt>
                <c:pt idx="21976">
                  <c:v>87.695319999999995</c:v>
                </c:pt>
                <c:pt idx="21977">
                  <c:v>87.700120000000013</c:v>
                </c:pt>
                <c:pt idx="21978">
                  <c:v>87.704930000000004</c:v>
                </c:pt>
                <c:pt idx="21979">
                  <c:v>87.709729999999993</c:v>
                </c:pt>
                <c:pt idx="21980">
                  <c:v>87.71454</c:v>
                </c:pt>
                <c:pt idx="21981">
                  <c:v>87.719340000000003</c:v>
                </c:pt>
                <c:pt idx="21982">
                  <c:v>87.724149999999995</c:v>
                </c:pt>
                <c:pt idx="21983">
                  <c:v>87.728949999999998</c:v>
                </c:pt>
                <c:pt idx="21984">
                  <c:v>87.733750000000001</c:v>
                </c:pt>
                <c:pt idx="21985">
                  <c:v>87.738559999999993</c:v>
                </c:pt>
                <c:pt idx="21986">
                  <c:v>87.74336000000001</c:v>
                </c:pt>
                <c:pt idx="21987">
                  <c:v>87.748170000000002</c:v>
                </c:pt>
                <c:pt idx="21988">
                  <c:v>87.752979999999994</c:v>
                </c:pt>
                <c:pt idx="21989">
                  <c:v>87.757779999999997</c:v>
                </c:pt>
                <c:pt idx="21990">
                  <c:v>87.762590000000003</c:v>
                </c:pt>
                <c:pt idx="21991">
                  <c:v>87.767390000000006</c:v>
                </c:pt>
                <c:pt idx="21992">
                  <c:v>87.772199999999998</c:v>
                </c:pt>
                <c:pt idx="21993">
                  <c:v>87.776999999999987</c:v>
                </c:pt>
                <c:pt idx="21994">
                  <c:v>87.78179999999999</c:v>
                </c:pt>
                <c:pt idx="21995">
                  <c:v>87.786609999999996</c:v>
                </c:pt>
                <c:pt idx="21996">
                  <c:v>87.791409999999999</c:v>
                </c:pt>
                <c:pt idx="21997">
                  <c:v>87.796219999999991</c:v>
                </c:pt>
                <c:pt idx="21998">
                  <c:v>87.801019999999994</c:v>
                </c:pt>
                <c:pt idx="21999">
                  <c:v>87.80583</c:v>
                </c:pt>
                <c:pt idx="22000">
                  <c:v>87.810639999999992</c:v>
                </c:pt>
                <c:pt idx="22001">
                  <c:v>87.815439999999995</c:v>
                </c:pt>
                <c:pt idx="22002">
                  <c:v>87.820250000000001</c:v>
                </c:pt>
                <c:pt idx="22003">
                  <c:v>87.825039999999987</c:v>
                </c:pt>
                <c:pt idx="22004">
                  <c:v>87.829850000000008</c:v>
                </c:pt>
                <c:pt idx="22005">
                  <c:v>87.83466</c:v>
                </c:pt>
                <c:pt idx="22006">
                  <c:v>87.839459999999988</c:v>
                </c:pt>
                <c:pt idx="22007">
                  <c:v>87.844270000000009</c:v>
                </c:pt>
                <c:pt idx="22008">
                  <c:v>87.849069999999998</c:v>
                </c:pt>
                <c:pt idx="22009">
                  <c:v>87.85387999999999</c:v>
                </c:pt>
                <c:pt idx="22010">
                  <c:v>87.858679999999993</c:v>
                </c:pt>
                <c:pt idx="22011">
                  <c:v>87.863489999999999</c:v>
                </c:pt>
                <c:pt idx="22012">
                  <c:v>87.868299999999991</c:v>
                </c:pt>
                <c:pt idx="22013">
                  <c:v>87.873090000000005</c:v>
                </c:pt>
                <c:pt idx="22014">
                  <c:v>87.877899999999997</c:v>
                </c:pt>
                <c:pt idx="22015">
                  <c:v>87.882710000000003</c:v>
                </c:pt>
                <c:pt idx="22016">
                  <c:v>87.887510000000006</c:v>
                </c:pt>
                <c:pt idx="22017">
                  <c:v>87.892319999999998</c:v>
                </c:pt>
                <c:pt idx="22018">
                  <c:v>87.897120000000001</c:v>
                </c:pt>
                <c:pt idx="22019">
                  <c:v>87.901930000000007</c:v>
                </c:pt>
                <c:pt idx="22020">
                  <c:v>87.906729999999996</c:v>
                </c:pt>
                <c:pt idx="22021">
                  <c:v>87.911540000000002</c:v>
                </c:pt>
                <c:pt idx="22022">
                  <c:v>87.916339999999991</c:v>
                </c:pt>
                <c:pt idx="22023">
                  <c:v>87.921139999999994</c:v>
                </c:pt>
                <c:pt idx="22024">
                  <c:v>87.92595</c:v>
                </c:pt>
                <c:pt idx="22025">
                  <c:v>87.930750000000003</c:v>
                </c:pt>
                <c:pt idx="22026">
                  <c:v>87.935559999999995</c:v>
                </c:pt>
                <c:pt idx="22027">
                  <c:v>87.940370000000001</c:v>
                </c:pt>
                <c:pt idx="22028">
                  <c:v>87.945170000000005</c:v>
                </c:pt>
                <c:pt idx="22029">
                  <c:v>87.949979999999996</c:v>
                </c:pt>
                <c:pt idx="22030">
                  <c:v>87.95478</c:v>
                </c:pt>
                <c:pt idx="22031">
                  <c:v>87.959590000000006</c:v>
                </c:pt>
                <c:pt idx="22032">
                  <c:v>87.964390000000009</c:v>
                </c:pt>
                <c:pt idx="22033">
                  <c:v>87.969200000000001</c:v>
                </c:pt>
                <c:pt idx="22034">
                  <c:v>87.97399999999999</c:v>
                </c:pt>
                <c:pt idx="22035">
                  <c:v>87.978799999999993</c:v>
                </c:pt>
                <c:pt idx="22036">
                  <c:v>87.983609999999999</c:v>
                </c:pt>
                <c:pt idx="22037">
                  <c:v>87.988410000000002</c:v>
                </c:pt>
                <c:pt idx="22038">
                  <c:v>87.993219999999994</c:v>
                </c:pt>
                <c:pt idx="22039">
                  <c:v>87.99803</c:v>
                </c:pt>
                <c:pt idx="22040">
                  <c:v>88.002830000000003</c:v>
                </c:pt>
                <c:pt idx="22041">
                  <c:v>88.007639999999995</c:v>
                </c:pt>
                <c:pt idx="22042">
                  <c:v>88.012439999999998</c:v>
                </c:pt>
                <c:pt idx="22043">
                  <c:v>88.017250000000004</c:v>
                </c:pt>
                <c:pt idx="22044">
                  <c:v>88.022050000000007</c:v>
                </c:pt>
                <c:pt idx="22045">
                  <c:v>88.02685000000001</c:v>
                </c:pt>
                <c:pt idx="22046">
                  <c:v>88.031660000000002</c:v>
                </c:pt>
                <c:pt idx="22047">
                  <c:v>88.036459999999991</c:v>
                </c:pt>
                <c:pt idx="22048">
                  <c:v>88.041270000000011</c:v>
                </c:pt>
                <c:pt idx="22049">
                  <c:v>88.04607</c:v>
                </c:pt>
                <c:pt idx="22050">
                  <c:v>88.050879999999992</c:v>
                </c:pt>
                <c:pt idx="22051">
                  <c:v>88.055690000000013</c:v>
                </c:pt>
                <c:pt idx="22052">
                  <c:v>88.060490000000001</c:v>
                </c:pt>
                <c:pt idx="22053">
                  <c:v>88.065299999999993</c:v>
                </c:pt>
                <c:pt idx="22054">
                  <c:v>88.070099999999996</c:v>
                </c:pt>
                <c:pt idx="22055">
                  <c:v>88.074910000000003</c:v>
                </c:pt>
                <c:pt idx="22056">
                  <c:v>88.079710000000006</c:v>
                </c:pt>
                <c:pt idx="22057">
                  <c:v>88.084510000000009</c:v>
                </c:pt>
                <c:pt idx="22058">
                  <c:v>88.089320000000001</c:v>
                </c:pt>
                <c:pt idx="22059">
                  <c:v>88.094120000000004</c:v>
                </c:pt>
                <c:pt idx="22060">
                  <c:v>88.09893000000001</c:v>
                </c:pt>
                <c:pt idx="22061">
                  <c:v>88.103729999999999</c:v>
                </c:pt>
                <c:pt idx="22062">
                  <c:v>88.108540000000005</c:v>
                </c:pt>
                <c:pt idx="22063">
                  <c:v>88.113349999999997</c:v>
                </c:pt>
                <c:pt idx="22064">
                  <c:v>88.11815</c:v>
                </c:pt>
                <c:pt idx="22065">
                  <c:v>88.122960000000006</c:v>
                </c:pt>
                <c:pt idx="22066">
                  <c:v>88.127759999999995</c:v>
                </c:pt>
                <c:pt idx="22067">
                  <c:v>88.132569999999987</c:v>
                </c:pt>
                <c:pt idx="22068">
                  <c:v>88.137370000000004</c:v>
                </c:pt>
                <c:pt idx="22069">
                  <c:v>88.142170000000007</c:v>
                </c:pt>
                <c:pt idx="22070">
                  <c:v>88.146979999999999</c:v>
                </c:pt>
                <c:pt idx="22071">
                  <c:v>88.151780000000002</c:v>
                </c:pt>
                <c:pt idx="22072">
                  <c:v>88.156590000000008</c:v>
                </c:pt>
                <c:pt idx="22073">
                  <c:v>88.161390000000011</c:v>
                </c:pt>
                <c:pt idx="22074">
                  <c:v>88.166200000000003</c:v>
                </c:pt>
                <c:pt idx="22075">
                  <c:v>88.171009999999995</c:v>
                </c:pt>
                <c:pt idx="22076">
                  <c:v>88.175809999999998</c:v>
                </c:pt>
                <c:pt idx="22077">
                  <c:v>88.180620000000005</c:v>
                </c:pt>
                <c:pt idx="22078">
                  <c:v>88.185419999999993</c:v>
                </c:pt>
                <c:pt idx="22079">
                  <c:v>88.19023</c:v>
                </c:pt>
                <c:pt idx="22080">
                  <c:v>88.195029999999988</c:v>
                </c:pt>
                <c:pt idx="22081">
                  <c:v>88.199830000000006</c:v>
                </c:pt>
                <c:pt idx="22082">
                  <c:v>88.204639999999998</c:v>
                </c:pt>
                <c:pt idx="22083">
                  <c:v>88.209440000000001</c:v>
                </c:pt>
                <c:pt idx="22084">
                  <c:v>88.214249999999993</c:v>
                </c:pt>
                <c:pt idx="22085">
                  <c:v>88.219049999999996</c:v>
                </c:pt>
                <c:pt idx="22086">
                  <c:v>88.223860000000002</c:v>
                </c:pt>
                <c:pt idx="22087">
                  <c:v>88.228669999999994</c:v>
                </c:pt>
                <c:pt idx="22088">
                  <c:v>88.233469999999997</c:v>
                </c:pt>
                <c:pt idx="22089">
                  <c:v>88.238280000000003</c:v>
                </c:pt>
                <c:pt idx="22090">
                  <c:v>88.243080000000006</c:v>
                </c:pt>
                <c:pt idx="22091">
                  <c:v>88.247889999999998</c:v>
                </c:pt>
                <c:pt idx="22092">
                  <c:v>88.252690000000001</c:v>
                </c:pt>
                <c:pt idx="22093">
                  <c:v>88.25748999999999</c:v>
                </c:pt>
                <c:pt idx="22094">
                  <c:v>88.262299999999996</c:v>
                </c:pt>
                <c:pt idx="22095">
                  <c:v>88.267099999999999</c:v>
                </c:pt>
                <c:pt idx="22096">
                  <c:v>88.271909999999991</c:v>
                </c:pt>
                <c:pt idx="22097">
                  <c:v>88.276709999999994</c:v>
                </c:pt>
                <c:pt idx="22098">
                  <c:v>88.28152</c:v>
                </c:pt>
                <c:pt idx="22099">
                  <c:v>88.286329999999992</c:v>
                </c:pt>
                <c:pt idx="22100">
                  <c:v>88.291129999999995</c:v>
                </c:pt>
                <c:pt idx="22101">
                  <c:v>88.295940000000002</c:v>
                </c:pt>
                <c:pt idx="22102">
                  <c:v>88.300740000000005</c:v>
                </c:pt>
                <c:pt idx="22103">
                  <c:v>88.305549999999997</c:v>
                </c:pt>
                <c:pt idx="22104">
                  <c:v>88.31035</c:v>
                </c:pt>
                <c:pt idx="22105">
                  <c:v>88.315160000000006</c:v>
                </c:pt>
                <c:pt idx="22106">
                  <c:v>88.319960000000009</c:v>
                </c:pt>
                <c:pt idx="22107">
                  <c:v>88.324759999999998</c:v>
                </c:pt>
                <c:pt idx="22108">
                  <c:v>88.32956999999999</c:v>
                </c:pt>
                <c:pt idx="22109">
                  <c:v>88.334369999999993</c:v>
                </c:pt>
                <c:pt idx="22110">
                  <c:v>88.339179999999999</c:v>
                </c:pt>
                <c:pt idx="22111">
                  <c:v>88.343989999999991</c:v>
                </c:pt>
                <c:pt idx="22112">
                  <c:v>88.348789999999994</c:v>
                </c:pt>
                <c:pt idx="22113">
                  <c:v>88.3536</c:v>
                </c:pt>
                <c:pt idx="22114">
                  <c:v>88.358400000000003</c:v>
                </c:pt>
                <c:pt idx="22115">
                  <c:v>88.363209999999995</c:v>
                </c:pt>
                <c:pt idx="22116">
                  <c:v>88.368009999999998</c:v>
                </c:pt>
                <c:pt idx="22117">
                  <c:v>88.372820000000004</c:v>
                </c:pt>
                <c:pt idx="22118">
                  <c:v>88.377620000000007</c:v>
                </c:pt>
                <c:pt idx="22119">
                  <c:v>88.382429999999999</c:v>
                </c:pt>
                <c:pt idx="22120">
                  <c:v>88.387230000000002</c:v>
                </c:pt>
                <c:pt idx="22121">
                  <c:v>88.392029999999991</c:v>
                </c:pt>
                <c:pt idx="22122">
                  <c:v>88.396839999999997</c:v>
                </c:pt>
                <c:pt idx="22123">
                  <c:v>88.401650000000004</c:v>
                </c:pt>
                <c:pt idx="22124">
                  <c:v>88.406449999999992</c:v>
                </c:pt>
                <c:pt idx="22125">
                  <c:v>88.411259999999999</c:v>
                </c:pt>
                <c:pt idx="22126">
                  <c:v>88.416060000000002</c:v>
                </c:pt>
                <c:pt idx="22127">
                  <c:v>88.420869999999994</c:v>
                </c:pt>
                <c:pt idx="22128">
                  <c:v>88.425669999999997</c:v>
                </c:pt>
                <c:pt idx="22129">
                  <c:v>88.430480000000003</c:v>
                </c:pt>
                <c:pt idx="22130">
                  <c:v>88.435280000000006</c:v>
                </c:pt>
                <c:pt idx="22131">
                  <c:v>88.440089999999998</c:v>
                </c:pt>
                <c:pt idx="22132">
                  <c:v>88.444900000000004</c:v>
                </c:pt>
                <c:pt idx="22133">
                  <c:v>88.449700000000007</c:v>
                </c:pt>
                <c:pt idx="22134">
                  <c:v>88.45450000000001</c:v>
                </c:pt>
                <c:pt idx="22135">
                  <c:v>88.459310000000002</c:v>
                </c:pt>
                <c:pt idx="22136">
                  <c:v>88.464110000000005</c:v>
                </c:pt>
                <c:pt idx="22137">
                  <c:v>88.468920000000011</c:v>
                </c:pt>
                <c:pt idx="22138">
                  <c:v>88.47372</c:v>
                </c:pt>
                <c:pt idx="22139">
                  <c:v>88.478530000000006</c:v>
                </c:pt>
                <c:pt idx="22140">
                  <c:v>88.483329999999995</c:v>
                </c:pt>
                <c:pt idx="22141">
                  <c:v>88.488140000000001</c:v>
                </c:pt>
                <c:pt idx="22142">
                  <c:v>88.492940000000004</c:v>
                </c:pt>
                <c:pt idx="22143">
                  <c:v>88.497749999999996</c:v>
                </c:pt>
                <c:pt idx="22144">
                  <c:v>88.502559999999988</c:v>
                </c:pt>
                <c:pt idx="22145">
                  <c:v>88.507359999999991</c:v>
                </c:pt>
                <c:pt idx="22146">
                  <c:v>88.512169999999998</c:v>
                </c:pt>
                <c:pt idx="22147">
                  <c:v>88.516970000000001</c:v>
                </c:pt>
                <c:pt idx="22148">
                  <c:v>88.521779999999993</c:v>
                </c:pt>
                <c:pt idx="22149">
                  <c:v>88.526579999999996</c:v>
                </c:pt>
                <c:pt idx="22150">
                  <c:v>88.531380000000013</c:v>
                </c:pt>
                <c:pt idx="22151">
                  <c:v>88.536190000000005</c:v>
                </c:pt>
                <c:pt idx="22152">
                  <c:v>88.540989999999994</c:v>
                </c:pt>
                <c:pt idx="22153">
                  <c:v>88.5458</c:v>
                </c:pt>
                <c:pt idx="22154">
                  <c:v>88.550599999999989</c:v>
                </c:pt>
                <c:pt idx="22155">
                  <c:v>88.555409999999995</c:v>
                </c:pt>
                <c:pt idx="22156">
                  <c:v>88.560220000000001</c:v>
                </c:pt>
                <c:pt idx="22157">
                  <c:v>88.56501999999999</c:v>
                </c:pt>
                <c:pt idx="22158">
                  <c:v>88.569829999999996</c:v>
                </c:pt>
                <c:pt idx="22159">
                  <c:v>88.574629999999999</c:v>
                </c:pt>
                <c:pt idx="22160">
                  <c:v>88.579439999999991</c:v>
                </c:pt>
                <c:pt idx="22161">
                  <c:v>88.584239999999994</c:v>
                </c:pt>
                <c:pt idx="22162">
                  <c:v>88.58905</c:v>
                </c:pt>
                <c:pt idx="22163">
                  <c:v>88.593859999999992</c:v>
                </c:pt>
                <c:pt idx="22164">
                  <c:v>88.598659999999995</c:v>
                </c:pt>
                <c:pt idx="22165">
                  <c:v>88.603470000000002</c:v>
                </c:pt>
                <c:pt idx="22166">
                  <c:v>88.608260000000001</c:v>
                </c:pt>
                <c:pt idx="22167">
                  <c:v>88.613070000000008</c:v>
                </c:pt>
                <c:pt idx="22168">
                  <c:v>88.61788</c:v>
                </c:pt>
                <c:pt idx="22169">
                  <c:v>88.622679999999988</c:v>
                </c:pt>
                <c:pt idx="22170">
                  <c:v>88.627490000000009</c:v>
                </c:pt>
                <c:pt idx="22171">
                  <c:v>88.632289999999998</c:v>
                </c:pt>
                <c:pt idx="22172">
                  <c:v>88.63709999999999</c:v>
                </c:pt>
                <c:pt idx="22173">
                  <c:v>88.641899999999993</c:v>
                </c:pt>
                <c:pt idx="22174">
                  <c:v>88.646709999999999</c:v>
                </c:pt>
                <c:pt idx="22175">
                  <c:v>88.651519999999991</c:v>
                </c:pt>
                <c:pt idx="22176">
                  <c:v>88.656319999999994</c:v>
                </c:pt>
                <c:pt idx="22177">
                  <c:v>88.66113</c:v>
                </c:pt>
                <c:pt idx="22178">
                  <c:v>88.665930000000003</c:v>
                </c:pt>
                <c:pt idx="22179">
                  <c:v>88.670739999999995</c:v>
                </c:pt>
                <c:pt idx="22180">
                  <c:v>88.675539999999998</c:v>
                </c:pt>
                <c:pt idx="22181">
                  <c:v>88.680350000000004</c:v>
                </c:pt>
                <c:pt idx="22182">
                  <c:v>88.685150000000007</c:v>
                </c:pt>
                <c:pt idx="22183">
                  <c:v>88.689959999999999</c:v>
                </c:pt>
                <c:pt idx="22184">
                  <c:v>88.694760000000002</c:v>
                </c:pt>
                <c:pt idx="22185">
                  <c:v>88.699559999999991</c:v>
                </c:pt>
                <c:pt idx="22186">
                  <c:v>88.704370000000011</c:v>
                </c:pt>
                <c:pt idx="22187">
                  <c:v>88.709180000000003</c:v>
                </c:pt>
                <c:pt idx="22188">
                  <c:v>88.713979999999992</c:v>
                </c:pt>
                <c:pt idx="22189">
                  <c:v>88.718790000000013</c:v>
                </c:pt>
                <c:pt idx="22190">
                  <c:v>88.723590000000002</c:v>
                </c:pt>
                <c:pt idx="22191">
                  <c:v>88.728399999999993</c:v>
                </c:pt>
                <c:pt idx="22192">
                  <c:v>88.733199999999997</c:v>
                </c:pt>
                <c:pt idx="22193">
                  <c:v>88.738010000000003</c:v>
                </c:pt>
                <c:pt idx="22194">
                  <c:v>88.742810000000006</c:v>
                </c:pt>
                <c:pt idx="22195">
                  <c:v>88.747619999999998</c:v>
                </c:pt>
                <c:pt idx="22196">
                  <c:v>88.75242999999999</c:v>
                </c:pt>
                <c:pt idx="22197">
                  <c:v>88.757230000000007</c:v>
                </c:pt>
                <c:pt idx="22198">
                  <c:v>88.762039999999999</c:v>
                </c:pt>
                <c:pt idx="22199">
                  <c:v>88.766840000000002</c:v>
                </c:pt>
                <c:pt idx="22200">
                  <c:v>88.771649999999994</c:v>
                </c:pt>
                <c:pt idx="22201">
                  <c:v>88.776450000000011</c:v>
                </c:pt>
                <c:pt idx="22202">
                  <c:v>88.781260000000003</c:v>
                </c:pt>
                <c:pt idx="22203">
                  <c:v>88.786060000000006</c:v>
                </c:pt>
                <c:pt idx="22204">
                  <c:v>88.790859999999995</c:v>
                </c:pt>
                <c:pt idx="22205">
                  <c:v>88.795669999999987</c:v>
                </c:pt>
                <c:pt idx="22206">
                  <c:v>88.800480000000007</c:v>
                </c:pt>
                <c:pt idx="22207">
                  <c:v>88.805279999999996</c:v>
                </c:pt>
                <c:pt idx="22208">
                  <c:v>88.810089999999988</c:v>
                </c:pt>
                <c:pt idx="22209">
                  <c:v>88.814889999999991</c:v>
                </c:pt>
                <c:pt idx="22210">
                  <c:v>88.819699999999997</c:v>
                </c:pt>
                <c:pt idx="22211">
                  <c:v>88.8245</c:v>
                </c:pt>
                <c:pt idx="22212">
                  <c:v>88.829309999999992</c:v>
                </c:pt>
                <c:pt idx="22213">
                  <c:v>88.834109999999995</c:v>
                </c:pt>
                <c:pt idx="22214">
                  <c:v>88.838920000000002</c:v>
                </c:pt>
                <c:pt idx="22215">
                  <c:v>88.843729999999994</c:v>
                </c:pt>
                <c:pt idx="22216">
                  <c:v>88.848529999999997</c:v>
                </c:pt>
                <c:pt idx="22217">
                  <c:v>88.853340000000003</c:v>
                </c:pt>
                <c:pt idx="22218">
                  <c:v>88.858140000000006</c:v>
                </c:pt>
                <c:pt idx="22219">
                  <c:v>88.862949999999998</c:v>
                </c:pt>
                <c:pt idx="22220">
                  <c:v>88.867750000000001</c:v>
                </c:pt>
                <c:pt idx="22221">
                  <c:v>88.872560000000007</c:v>
                </c:pt>
                <c:pt idx="22222">
                  <c:v>88.877359999999996</c:v>
                </c:pt>
                <c:pt idx="22223">
                  <c:v>88.882170000000002</c:v>
                </c:pt>
                <c:pt idx="22224">
                  <c:v>88.886969999999991</c:v>
                </c:pt>
                <c:pt idx="22225">
                  <c:v>88.891769999999994</c:v>
                </c:pt>
                <c:pt idx="22226">
                  <c:v>88.89658</c:v>
                </c:pt>
                <c:pt idx="22227">
                  <c:v>88.901389999999992</c:v>
                </c:pt>
                <c:pt idx="22228">
                  <c:v>88.906189999999995</c:v>
                </c:pt>
                <c:pt idx="22229">
                  <c:v>88.911000000000001</c:v>
                </c:pt>
                <c:pt idx="22230">
                  <c:v>88.915800000000004</c:v>
                </c:pt>
                <c:pt idx="22231">
                  <c:v>88.920609999999996</c:v>
                </c:pt>
                <c:pt idx="22232">
                  <c:v>88.925409999999999</c:v>
                </c:pt>
                <c:pt idx="22233">
                  <c:v>88.930220000000006</c:v>
                </c:pt>
                <c:pt idx="22234">
                  <c:v>88.935029999999998</c:v>
                </c:pt>
                <c:pt idx="22235">
                  <c:v>88.939830000000001</c:v>
                </c:pt>
                <c:pt idx="22236">
                  <c:v>88.944640000000007</c:v>
                </c:pt>
                <c:pt idx="22237">
                  <c:v>88.94944000000001</c:v>
                </c:pt>
                <c:pt idx="22238">
                  <c:v>88.954250000000002</c:v>
                </c:pt>
                <c:pt idx="22239">
                  <c:v>88.959050000000005</c:v>
                </c:pt>
                <c:pt idx="22240">
                  <c:v>88.963860000000011</c:v>
                </c:pt>
                <c:pt idx="22241">
                  <c:v>88.96866</c:v>
                </c:pt>
                <c:pt idx="22242">
                  <c:v>88.973469999999992</c:v>
                </c:pt>
                <c:pt idx="22243">
                  <c:v>88.978280000000012</c:v>
                </c:pt>
                <c:pt idx="22244">
                  <c:v>88.983080000000001</c:v>
                </c:pt>
                <c:pt idx="22245">
                  <c:v>88.987889999999993</c:v>
                </c:pt>
                <c:pt idx="22246">
                  <c:v>88.992689999999996</c:v>
                </c:pt>
                <c:pt idx="22247">
                  <c:v>88.997499999999988</c:v>
                </c:pt>
                <c:pt idx="22248">
                  <c:v>89.002300000000005</c:v>
                </c:pt>
                <c:pt idx="22249">
                  <c:v>89.007100000000008</c:v>
                </c:pt>
                <c:pt idx="22250">
                  <c:v>89.01191</c:v>
                </c:pt>
                <c:pt idx="22251">
                  <c:v>89.016710000000003</c:v>
                </c:pt>
                <c:pt idx="22252">
                  <c:v>89.02152000000001</c:v>
                </c:pt>
                <c:pt idx="22253">
                  <c:v>89.026320000000013</c:v>
                </c:pt>
                <c:pt idx="22254">
                  <c:v>89.031130000000005</c:v>
                </c:pt>
                <c:pt idx="22255">
                  <c:v>89.035939999999997</c:v>
                </c:pt>
                <c:pt idx="22256">
                  <c:v>89.04074</c:v>
                </c:pt>
                <c:pt idx="22257">
                  <c:v>89.045550000000006</c:v>
                </c:pt>
                <c:pt idx="22258">
                  <c:v>89.050349999999995</c:v>
                </c:pt>
                <c:pt idx="22259">
                  <c:v>89.055160000000001</c:v>
                </c:pt>
                <c:pt idx="22260">
                  <c:v>89.05995999999999</c:v>
                </c:pt>
                <c:pt idx="22261">
                  <c:v>89.064769999999996</c:v>
                </c:pt>
                <c:pt idx="22262">
                  <c:v>89.069580000000002</c:v>
                </c:pt>
                <c:pt idx="22263">
                  <c:v>89.074379999999991</c:v>
                </c:pt>
                <c:pt idx="22264">
                  <c:v>89.079189999999997</c:v>
                </c:pt>
                <c:pt idx="22265">
                  <c:v>89.08399</c:v>
                </c:pt>
                <c:pt idx="22266">
                  <c:v>89.088799999999992</c:v>
                </c:pt>
                <c:pt idx="22267">
                  <c:v>89.093599999999995</c:v>
                </c:pt>
                <c:pt idx="22268">
                  <c:v>89.098410000000001</c:v>
                </c:pt>
                <c:pt idx="22269">
                  <c:v>89.103210000000004</c:v>
                </c:pt>
                <c:pt idx="22270">
                  <c:v>89.108019999999996</c:v>
                </c:pt>
                <c:pt idx="22271">
                  <c:v>89.112830000000002</c:v>
                </c:pt>
                <c:pt idx="22272">
                  <c:v>89.117630000000005</c:v>
                </c:pt>
                <c:pt idx="22273">
                  <c:v>89.122439999999997</c:v>
                </c:pt>
                <c:pt idx="22274">
                  <c:v>89.12724</c:v>
                </c:pt>
                <c:pt idx="22275">
                  <c:v>89.132039999999989</c:v>
                </c:pt>
                <c:pt idx="22276">
                  <c:v>89.13685000000001</c:v>
                </c:pt>
                <c:pt idx="22277">
                  <c:v>89.141649999999998</c:v>
                </c:pt>
                <c:pt idx="22278">
                  <c:v>89.14645999999999</c:v>
                </c:pt>
                <c:pt idx="22279">
                  <c:v>89.151259999999994</c:v>
                </c:pt>
                <c:pt idx="22280">
                  <c:v>89.15607</c:v>
                </c:pt>
                <c:pt idx="22281">
                  <c:v>89.160870000000003</c:v>
                </c:pt>
                <c:pt idx="22282">
                  <c:v>89.165679999999995</c:v>
                </c:pt>
                <c:pt idx="22283">
                  <c:v>89.170490000000001</c:v>
                </c:pt>
                <c:pt idx="22284">
                  <c:v>89.175290000000004</c:v>
                </c:pt>
                <c:pt idx="22285">
                  <c:v>89.180099999999996</c:v>
                </c:pt>
                <c:pt idx="22286">
                  <c:v>89.184899999999999</c:v>
                </c:pt>
                <c:pt idx="22287">
                  <c:v>89.189710000000005</c:v>
                </c:pt>
                <c:pt idx="22288">
                  <c:v>89.194510000000008</c:v>
                </c:pt>
                <c:pt idx="22289">
                  <c:v>89.19932</c:v>
                </c:pt>
                <c:pt idx="22290">
                  <c:v>89.204130000000006</c:v>
                </c:pt>
                <c:pt idx="22291">
                  <c:v>89.208930000000009</c:v>
                </c:pt>
                <c:pt idx="22292">
                  <c:v>89.213740000000001</c:v>
                </c:pt>
                <c:pt idx="22293">
                  <c:v>89.218540000000004</c:v>
                </c:pt>
                <c:pt idx="22294">
                  <c:v>89.223350000000011</c:v>
                </c:pt>
                <c:pt idx="22295">
                  <c:v>89.228149999999999</c:v>
                </c:pt>
                <c:pt idx="22296">
                  <c:v>89.232960000000006</c:v>
                </c:pt>
                <c:pt idx="22297">
                  <c:v>89.237759999999994</c:v>
                </c:pt>
                <c:pt idx="22298">
                  <c:v>89.242569999999986</c:v>
                </c:pt>
                <c:pt idx="22299">
                  <c:v>89.247380000000007</c:v>
                </c:pt>
                <c:pt idx="22300">
                  <c:v>89.252179999999996</c:v>
                </c:pt>
                <c:pt idx="22301">
                  <c:v>89.256989999999988</c:v>
                </c:pt>
                <c:pt idx="22302">
                  <c:v>89.261789999999991</c:v>
                </c:pt>
                <c:pt idx="22303">
                  <c:v>89.266599999999997</c:v>
                </c:pt>
                <c:pt idx="22304">
                  <c:v>89.2714</c:v>
                </c:pt>
                <c:pt idx="22305">
                  <c:v>89.276209999999992</c:v>
                </c:pt>
                <c:pt idx="22306">
                  <c:v>89.281019999999998</c:v>
                </c:pt>
                <c:pt idx="22307">
                  <c:v>89.285820000000001</c:v>
                </c:pt>
                <c:pt idx="22308">
                  <c:v>89.290629999999993</c:v>
                </c:pt>
                <c:pt idx="22309">
                  <c:v>89.295429999999996</c:v>
                </c:pt>
                <c:pt idx="22310">
                  <c:v>89.300229999999999</c:v>
                </c:pt>
                <c:pt idx="22311">
                  <c:v>89.305040000000005</c:v>
                </c:pt>
                <c:pt idx="22312">
                  <c:v>89.309840000000008</c:v>
                </c:pt>
                <c:pt idx="22313">
                  <c:v>89.31465</c:v>
                </c:pt>
                <c:pt idx="22314">
                  <c:v>89.319449999999989</c:v>
                </c:pt>
                <c:pt idx="22315">
                  <c:v>89.32426000000001</c:v>
                </c:pt>
                <c:pt idx="22316">
                  <c:v>89.329059999999998</c:v>
                </c:pt>
                <c:pt idx="22317">
                  <c:v>89.33386999999999</c:v>
                </c:pt>
                <c:pt idx="22318">
                  <c:v>89.338680000000011</c:v>
                </c:pt>
                <c:pt idx="22319">
                  <c:v>89.34348</c:v>
                </c:pt>
                <c:pt idx="22320">
                  <c:v>89.348289999999992</c:v>
                </c:pt>
                <c:pt idx="22321">
                  <c:v>89.353089999999995</c:v>
                </c:pt>
                <c:pt idx="22322">
                  <c:v>89.357900000000001</c:v>
                </c:pt>
                <c:pt idx="22323">
                  <c:v>89.362700000000004</c:v>
                </c:pt>
                <c:pt idx="22324">
                  <c:v>89.367509999999996</c:v>
                </c:pt>
                <c:pt idx="22325">
                  <c:v>89.372309999999999</c:v>
                </c:pt>
                <c:pt idx="22326">
                  <c:v>89.377120000000005</c:v>
                </c:pt>
                <c:pt idx="22327">
                  <c:v>89.381929999999997</c:v>
                </c:pt>
                <c:pt idx="22328">
                  <c:v>89.38673</c:v>
                </c:pt>
                <c:pt idx="22329">
                  <c:v>89.391540000000006</c:v>
                </c:pt>
                <c:pt idx="22330">
                  <c:v>89.396340000000009</c:v>
                </c:pt>
                <c:pt idx="22331">
                  <c:v>89.401150000000001</c:v>
                </c:pt>
                <c:pt idx="22332">
                  <c:v>89.405950000000004</c:v>
                </c:pt>
                <c:pt idx="22333">
                  <c:v>89.41076000000001</c:v>
                </c:pt>
                <c:pt idx="22334">
                  <c:v>89.415570000000002</c:v>
                </c:pt>
                <c:pt idx="22335">
                  <c:v>89.420370000000005</c:v>
                </c:pt>
                <c:pt idx="22336">
                  <c:v>89.425180000000012</c:v>
                </c:pt>
                <c:pt idx="22337">
                  <c:v>89.42998</c:v>
                </c:pt>
                <c:pt idx="22338">
                  <c:v>89.434790000000007</c:v>
                </c:pt>
                <c:pt idx="22339">
                  <c:v>89.439589999999995</c:v>
                </c:pt>
                <c:pt idx="22340">
                  <c:v>89.444399999999987</c:v>
                </c:pt>
                <c:pt idx="22341">
                  <c:v>89.449200000000005</c:v>
                </c:pt>
                <c:pt idx="22342">
                  <c:v>89.454009999999997</c:v>
                </c:pt>
                <c:pt idx="22343">
                  <c:v>89.458819999999989</c:v>
                </c:pt>
                <c:pt idx="22344">
                  <c:v>89.463619999999992</c:v>
                </c:pt>
                <c:pt idx="22345">
                  <c:v>89.468429999999998</c:v>
                </c:pt>
                <c:pt idx="22346">
                  <c:v>89.473230000000001</c:v>
                </c:pt>
                <c:pt idx="22347">
                  <c:v>89.478039999999993</c:v>
                </c:pt>
                <c:pt idx="22348">
                  <c:v>89.482839999999996</c:v>
                </c:pt>
                <c:pt idx="22349">
                  <c:v>89.487650000000002</c:v>
                </c:pt>
                <c:pt idx="22350">
                  <c:v>89.492459999999994</c:v>
                </c:pt>
                <c:pt idx="22351">
                  <c:v>89.497259999999997</c:v>
                </c:pt>
                <c:pt idx="22352">
                  <c:v>89.502070000000003</c:v>
                </c:pt>
                <c:pt idx="22353">
                  <c:v>89.506870000000006</c:v>
                </c:pt>
                <c:pt idx="22354">
                  <c:v>89.511679999999998</c:v>
                </c:pt>
                <c:pt idx="22355">
                  <c:v>89.516480000000001</c:v>
                </c:pt>
                <c:pt idx="22356">
                  <c:v>89.521290000000008</c:v>
                </c:pt>
                <c:pt idx="22357">
                  <c:v>89.526089999999996</c:v>
                </c:pt>
                <c:pt idx="22358">
                  <c:v>89.530900000000003</c:v>
                </c:pt>
                <c:pt idx="22359">
                  <c:v>89.535710000000009</c:v>
                </c:pt>
                <c:pt idx="22360">
                  <c:v>89.540509999999998</c:v>
                </c:pt>
                <c:pt idx="22361">
                  <c:v>89.545320000000004</c:v>
                </c:pt>
                <c:pt idx="22362">
                  <c:v>89.550119999999993</c:v>
                </c:pt>
                <c:pt idx="22363">
                  <c:v>89.554929999999999</c:v>
                </c:pt>
                <c:pt idx="22364">
                  <c:v>89.559730000000002</c:v>
                </c:pt>
                <c:pt idx="22365">
                  <c:v>89.564539999999994</c:v>
                </c:pt>
                <c:pt idx="22366">
                  <c:v>89.569339999999997</c:v>
                </c:pt>
                <c:pt idx="22367">
                  <c:v>89.57414</c:v>
                </c:pt>
                <c:pt idx="22368">
                  <c:v>89.578950000000006</c:v>
                </c:pt>
                <c:pt idx="22369">
                  <c:v>89.583750000000009</c:v>
                </c:pt>
                <c:pt idx="22370">
                  <c:v>89.588560000000001</c:v>
                </c:pt>
                <c:pt idx="22371">
                  <c:v>89.593370000000007</c:v>
                </c:pt>
                <c:pt idx="22372">
                  <c:v>89.59817000000001</c:v>
                </c:pt>
                <c:pt idx="22373">
                  <c:v>89.602980000000002</c:v>
                </c:pt>
                <c:pt idx="22374">
                  <c:v>89.607779999999991</c:v>
                </c:pt>
                <c:pt idx="22375">
                  <c:v>89.612590000000012</c:v>
                </c:pt>
                <c:pt idx="22376">
                  <c:v>89.61739</c:v>
                </c:pt>
                <c:pt idx="22377">
                  <c:v>89.622199999999992</c:v>
                </c:pt>
                <c:pt idx="22378">
                  <c:v>89.627009999999999</c:v>
                </c:pt>
                <c:pt idx="22379">
                  <c:v>89.631810000000002</c:v>
                </c:pt>
                <c:pt idx="22380">
                  <c:v>89.636619999999994</c:v>
                </c:pt>
                <c:pt idx="22381">
                  <c:v>89.641419999999997</c:v>
                </c:pt>
                <c:pt idx="22382">
                  <c:v>89.646229999999989</c:v>
                </c:pt>
                <c:pt idx="22383">
                  <c:v>89.651030000000006</c:v>
                </c:pt>
                <c:pt idx="22384">
                  <c:v>89.655839999999998</c:v>
                </c:pt>
                <c:pt idx="22385">
                  <c:v>89.660640000000001</c:v>
                </c:pt>
                <c:pt idx="22386">
                  <c:v>89.665449999999993</c:v>
                </c:pt>
                <c:pt idx="22387">
                  <c:v>89.670259999999999</c:v>
                </c:pt>
                <c:pt idx="22388">
                  <c:v>89.675060000000002</c:v>
                </c:pt>
                <c:pt idx="22389">
                  <c:v>89.679869999999994</c:v>
                </c:pt>
                <c:pt idx="22390">
                  <c:v>89.684669999999997</c:v>
                </c:pt>
                <c:pt idx="22391">
                  <c:v>89.689480000000003</c:v>
                </c:pt>
                <c:pt idx="22392">
                  <c:v>89.694280000000006</c:v>
                </c:pt>
                <c:pt idx="22393">
                  <c:v>89.699089999999998</c:v>
                </c:pt>
                <c:pt idx="22394">
                  <c:v>89.703900000000004</c:v>
                </c:pt>
                <c:pt idx="22395">
                  <c:v>89.708700000000007</c:v>
                </c:pt>
                <c:pt idx="22396">
                  <c:v>89.713509999999999</c:v>
                </c:pt>
                <c:pt idx="22397">
                  <c:v>89.718310000000002</c:v>
                </c:pt>
                <c:pt idx="22398">
                  <c:v>89.723120000000009</c:v>
                </c:pt>
                <c:pt idx="22399">
                  <c:v>89.727919999999997</c:v>
                </c:pt>
                <c:pt idx="22400">
                  <c:v>89.732730000000004</c:v>
                </c:pt>
                <c:pt idx="22401">
                  <c:v>89.737529999999992</c:v>
                </c:pt>
                <c:pt idx="22402">
                  <c:v>89.742339999999999</c:v>
                </c:pt>
                <c:pt idx="22403">
                  <c:v>89.747150000000005</c:v>
                </c:pt>
                <c:pt idx="22404">
                  <c:v>89.751949999999994</c:v>
                </c:pt>
                <c:pt idx="22405">
                  <c:v>89.75676</c:v>
                </c:pt>
                <c:pt idx="22406">
                  <c:v>89.761560000000003</c:v>
                </c:pt>
                <c:pt idx="22407">
                  <c:v>89.766369999999995</c:v>
                </c:pt>
                <c:pt idx="22408">
                  <c:v>89.771169999999998</c:v>
                </c:pt>
                <c:pt idx="22409">
                  <c:v>89.775980000000004</c:v>
                </c:pt>
                <c:pt idx="22410">
                  <c:v>89.780789999999996</c:v>
                </c:pt>
                <c:pt idx="22411">
                  <c:v>89.785589999999999</c:v>
                </c:pt>
                <c:pt idx="22412">
                  <c:v>89.790400000000005</c:v>
                </c:pt>
                <c:pt idx="22413">
                  <c:v>89.795200000000008</c:v>
                </c:pt>
                <c:pt idx="22414">
                  <c:v>89.80001</c:v>
                </c:pt>
                <c:pt idx="22415">
                  <c:v>89.804810000000003</c:v>
                </c:pt>
                <c:pt idx="22416">
                  <c:v>89.80962000000001</c:v>
                </c:pt>
                <c:pt idx="22417">
                  <c:v>89.814420000000013</c:v>
                </c:pt>
                <c:pt idx="22418">
                  <c:v>89.819230000000005</c:v>
                </c:pt>
                <c:pt idx="22419">
                  <c:v>89.824039999999997</c:v>
                </c:pt>
                <c:pt idx="22420">
                  <c:v>89.82884</c:v>
                </c:pt>
                <c:pt idx="22421">
                  <c:v>89.833650000000006</c:v>
                </c:pt>
                <c:pt idx="22422">
                  <c:v>89.838449999999995</c:v>
                </c:pt>
                <c:pt idx="22423">
                  <c:v>89.843260000000001</c:v>
                </c:pt>
                <c:pt idx="22424">
                  <c:v>89.84805999999999</c:v>
                </c:pt>
                <c:pt idx="22425">
                  <c:v>89.852869999999996</c:v>
                </c:pt>
                <c:pt idx="22426">
                  <c:v>89.857680000000002</c:v>
                </c:pt>
                <c:pt idx="22427">
                  <c:v>89.862479999999991</c:v>
                </c:pt>
                <c:pt idx="22428">
                  <c:v>89.867289999999997</c:v>
                </c:pt>
                <c:pt idx="22429">
                  <c:v>89.87209</c:v>
                </c:pt>
                <c:pt idx="22430">
                  <c:v>89.876899999999992</c:v>
                </c:pt>
                <c:pt idx="22431">
                  <c:v>89.881699999999995</c:v>
                </c:pt>
                <c:pt idx="22432">
                  <c:v>89.886510000000001</c:v>
                </c:pt>
                <c:pt idx="22433">
                  <c:v>89.891310000000004</c:v>
                </c:pt>
                <c:pt idx="22434">
                  <c:v>89.896119999999996</c:v>
                </c:pt>
                <c:pt idx="22435">
                  <c:v>89.900930000000002</c:v>
                </c:pt>
                <c:pt idx="22436">
                  <c:v>89.905730000000005</c:v>
                </c:pt>
                <c:pt idx="22437">
                  <c:v>89.910539999999997</c:v>
                </c:pt>
                <c:pt idx="22438">
                  <c:v>89.91534</c:v>
                </c:pt>
                <c:pt idx="22439">
                  <c:v>89.920150000000007</c:v>
                </c:pt>
                <c:pt idx="22440">
                  <c:v>89.92495000000001</c:v>
                </c:pt>
                <c:pt idx="22441">
                  <c:v>89.929760000000002</c:v>
                </c:pt>
                <c:pt idx="22442">
                  <c:v>89.934570000000008</c:v>
                </c:pt>
                <c:pt idx="22443">
                  <c:v>89.939370000000011</c:v>
                </c:pt>
                <c:pt idx="22444">
                  <c:v>89.944180000000003</c:v>
                </c:pt>
                <c:pt idx="22445">
                  <c:v>89.948979999999992</c:v>
                </c:pt>
                <c:pt idx="22446">
                  <c:v>89.953790000000012</c:v>
                </c:pt>
                <c:pt idx="22447">
                  <c:v>89.958590000000001</c:v>
                </c:pt>
                <c:pt idx="22448">
                  <c:v>89.963399999999993</c:v>
                </c:pt>
                <c:pt idx="22449">
                  <c:v>89.968199999999996</c:v>
                </c:pt>
                <c:pt idx="22450">
                  <c:v>89.973010000000002</c:v>
                </c:pt>
                <c:pt idx="22451">
                  <c:v>89.977819999999994</c:v>
                </c:pt>
                <c:pt idx="22452">
                  <c:v>89.982619999999997</c:v>
                </c:pt>
                <c:pt idx="22453">
                  <c:v>89.987429999999989</c:v>
                </c:pt>
                <c:pt idx="22454">
                  <c:v>89.992230000000006</c:v>
                </c:pt>
                <c:pt idx="22455">
                  <c:v>89.997039999999998</c:v>
                </c:pt>
                <c:pt idx="22456">
                  <c:v>90.001840000000001</c:v>
                </c:pt>
                <c:pt idx="22457">
                  <c:v>90.006649999999993</c:v>
                </c:pt>
                <c:pt idx="22458">
                  <c:v>90.01146</c:v>
                </c:pt>
                <c:pt idx="22459">
                  <c:v>90.016260000000003</c:v>
                </c:pt>
                <c:pt idx="22460">
                  <c:v>90.021069999999995</c:v>
                </c:pt>
                <c:pt idx="22461">
                  <c:v>90.025869999999998</c:v>
                </c:pt>
                <c:pt idx="22462">
                  <c:v>90.030680000000004</c:v>
                </c:pt>
                <c:pt idx="22463">
                  <c:v>90.035480000000007</c:v>
                </c:pt>
                <c:pt idx="22464">
                  <c:v>90.040289999999999</c:v>
                </c:pt>
                <c:pt idx="22465">
                  <c:v>90.045089999999988</c:v>
                </c:pt>
                <c:pt idx="22466">
                  <c:v>90.049900000000008</c:v>
                </c:pt>
                <c:pt idx="22467">
                  <c:v>90.05471</c:v>
                </c:pt>
                <c:pt idx="22468">
                  <c:v>90.059520000000006</c:v>
                </c:pt>
                <c:pt idx="22469">
                  <c:v>90.064320000000009</c:v>
                </c:pt>
                <c:pt idx="22470">
                  <c:v>90.069130000000001</c:v>
                </c:pt>
                <c:pt idx="22471">
                  <c:v>90.073940000000007</c:v>
                </c:pt>
                <c:pt idx="22472">
                  <c:v>90.07874000000001</c:v>
                </c:pt>
                <c:pt idx="22473">
                  <c:v>90.083550000000002</c:v>
                </c:pt>
                <c:pt idx="22474">
                  <c:v>90.088349999999991</c:v>
                </c:pt>
                <c:pt idx="22475">
                  <c:v>90.093160000000012</c:v>
                </c:pt>
                <c:pt idx="22476">
                  <c:v>90.09796</c:v>
                </c:pt>
                <c:pt idx="22477">
                  <c:v>90.102769999999992</c:v>
                </c:pt>
                <c:pt idx="22478">
                  <c:v>90.107580000000013</c:v>
                </c:pt>
                <c:pt idx="22479">
                  <c:v>90.112380000000002</c:v>
                </c:pt>
                <c:pt idx="22480">
                  <c:v>90.117189999999994</c:v>
                </c:pt>
                <c:pt idx="22481">
                  <c:v>90.121989999999997</c:v>
                </c:pt>
                <c:pt idx="22482">
                  <c:v>90.126800000000003</c:v>
                </c:pt>
                <c:pt idx="22483">
                  <c:v>90.131600000000006</c:v>
                </c:pt>
                <c:pt idx="22484">
                  <c:v>90.136409999999998</c:v>
                </c:pt>
                <c:pt idx="22485">
                  <c:v>90.141210000000001</c:v>
                </c:pt>
                <c:pt idx="22486">
                  <c:v>90.146019999999993</c:v>
                </c:pt>
                <c:pt idx="22487">
                  <c:v>90.150829999999999</c:v>
                </c:pt>
                <c:pt idx="22488">
                  <c:v>90.155630000000002</c:v>
                </c:pt>
                <c:pt idx="22489">
                  <c:v>90.160439999999994</c:v>
                </c:pt>
                <c:pt idx="22490">
                  <c:v>90.165239999999997</c:v>
                </c:pt>
                <c:pt idx="22491">
                  <c:v>90.170050000000003</c:v>
                </c:pt>
                <c:pt idx="22492">
                  <c:v>90.174850000000006</c:v>
                </c:pt>
                <c:pt idx="22493">
                  <c:v>90.179659999999998</c:v>
                </c:pt>
                <c:pt idx="22494">
                  <c:v>90.184470000000005</c:v>
                </c:pt>
                <c:pt idx="22495">
                  <c:v>90.189270000000008</c:v>
                </c:pt>
                <c:pt idx="22496">
                  <c:v>90.19408</c:v>
                </c:pt>
                <c:pt idx="22497">
                  <c:v>90.198879999999988</c:v>
                </c:pt>
                <c:pt idx="22498">
                  <c:v>90.203690000000009</c:v>
                </c:pt>
                <c:pt idx="22499">
                  <c:v>90.208489999999998</c:v>
                </c:pt>
                <c:pt idx="22500">
                  <c:v>90.21329999999999</c:v>
                </c:pt>
                <c:pt idx="22501">
                  <c:v>90.218099999999993</c:v>
                </c:pt>
                <c:pt idx="22502">
                  <c:v>90.222909999999999</c:v>
                </c:pt>
                <c:pt idx="22503">
                  <c:v>90.227719999999991</c:v>
                </c:pt>
                <c:pt idx="22504">
                  <c:v>90.232519999999994</c:v>
                </c:pt>
                <c:pt idx="22505">
                  <c:v>90.23733</c:v>
                </c:pt>
                <c:pt idx="22506">
                  <c:v>90.242130000000003</c:v>
                </c:pt>
                <c:pt idx="22507">
                  <c:v>90.246939999999995</c:v>
                </c:pt>
                <c:pt idx="22508">
                  <c:v>90.251739999999998</c:v>
                </c:pt>
                <c:pt idx="22509">
                  <c:v>90.256550000000004</c:v>
                </c:pt>
                <c:pt idx="22510">
                  <c:v>90.261359999999996</c:v>
                </c:pt>
                <c:pt idx="22511">
                  <c:v>90.266159999999999</c:v>
                </c:pt>
                <c:pt idx="22512">
                  <c:v>90.270970000000005</c:v>
                </c:pt>
                <c:pt idx="22513">
                  <c:v>90.275770000000009</c:v>
                </c:pt>
                <c:pt idx="22514">
                  <c:v>90.28058</c:v>
                </c:pt>
                <c:pt idx="22515">
                  <c:v>90.285380000000004</c:v>
                </c:pt>
                <c:pt idx="22516">
                  <c:v>90.29019000000001</c:v>
                </c:pt>
                <c:pt idx="22517">
                  <c:v>90.294989999999999</c:v>
                </c:pt>
                <c:pt idx="22518">
                  <c:v>90.299800000000005</c:v>
                </c:pt>
                <c:pt idx="22519">
                  <c:v>90.304609999999997</c:v>
                </c:pt>
                <c:pt idx="22520">
                  <c:v>90.30941</c:v>
                </c:pt>
                <c:pt idx="22521">
                  <c:v>90.314220000000006</c:v>
                </c:pt>
                <c:pt idx="22522">
                  <c:v>90.319019999999995</c:v>
                </c:pt>
                <c:pt idx="22523">
                  <c:v>90.323829999999987</c:v>
                </c:pt>
                <c:pt idx="22524">
                  <c:v>90.328640000000007</c:v>
                </c:pt>
                <c:pt idx="22525">
                  <c:v>90.333449999999999</c:v>
                </c:pt>
                <c:pt idx="22526">
                  <c:v>90.338249999999988</c:v>
                </c:pt>
                <c:pt idx="22527">
                  <c:v>90.343060000000008</c:v>
                </c:pt>
                <c:pt idx="22528">
                  <c:v>90.347859999999997</c:v>
                </c:pt>
                <c:pt idx="22529">
                  <c:v>90.352669999999989</c:v>
                </c:pt>
                <c:pt idx="22530">
                  <c:v>90.357469999999992</c:v>
                </c:pt>
                <c:pt idx="22531">
                  <c:v>90.362279999999998</c:v>
                </c:pt>
                <c:pt idx="22532">
                  <c:v>90.36708999999999</c:v>
                </c:pt>
                <c:pt idx="22533">
                  <c:v>90.371889999999993</c:v>
                </c:pt>
                <c:pt idx="22534">
                  <c:v>90.3767</c:v>
                </c:pt>
                <c:pt idx="22535">
                  <c:v>90.381500000000003</c:v>
                </c:pt>
                <c:pt idx="22536">
                  <c:v>90.386309999999995</c:v>
                </c:pt>
                <c:pt idx="22537">
                  <c:v>90.391109999999998</c:v>
                </c:pt>
                <c:pt idx="22538">
                  <c:v>90.395920000000004</c:v>
                </c:pt>
                <c:pt idx="22539">
                  <c:v>90.400729999999996</c:v>
                </c:pt>
                <c:pt idx="22540">
                  <c:v>90.405529999999999</c:v>
                </c:pt>
                <c:pt idx="22541">
                  <c:v>90.410340000000005</c:v>
                </c:pt>
                <c:pt idx="22542">
                  <c:v>90.415140000000008</c:v>
                </c:pt>
                <c:pt idx="22543">
                  <c:v>90.41995</c:v>
                </c:pt>
                <c:pt idx="22544">
                  <c:v>90.424750000000003</c:v>
                </c:pt>
                <c:pt idx="22545">
                  <c:v>90.429560000000009</c:v>
                </c:pt>
                <c:pt idx="22546">
                  <c:v>90.434360000000012</c:v>
                </c:pt>
                <c:pt idx="22547">
                  <c:v>90.439170000000004</c:v>
                </c:pt>
                <c:pt idx="22548">
                  <c:v>90.443979999999996</c:v>
                </c:pt>
                <c:pt idx="22549">
                  <c:v>90.448779999999999</c:v>
                </c:pt>
                <c:pt idx="22550">
                  <c:v>90.453590000000005</c:v>
                </c:pt>
                <c:pt idx="22551">
                  <c:v>90.458389999999994</c:v>
                </c:pt>
                <c:pt idx="22552">
                  <c:v>90.463200000000001</c:v>
                </c:pt>
                <c:pt idx="22553">
                  <c:v>90.468000000000004</c:v>
                </c:pt>
                <c:pt idx="22554">
                  <c:v>90.472809999999996</c:v>
                </c:pt>
                <c:pt idx="22555">
                  <c:v>90.477620000000002</c:v>
                </c:pt>
                <c:pt idx="22556">
                  <c:v>90.482419999999991</c:v>
                </c:pt>
                <c:pt idx="22557">
                  <c:v>90.487229999999997</c:v>
                </c:pt>
                <c:pt idx="22558">
                  <c:v>90.49203</c:v>
                </c:pt>
                <c:pt idx="22559">
                  <c:v>90.496839999999992</c:v>
                </c:pt>
                <c:pt idx="22560">
                  <c:v>90.501649999999998</c:v>
                </c:pt>
                <c:pt idx="22561">
                  <c:v>90.50645999999999</c:v>
                </c:pt>
                <c:pt idx="22562">
                  <c:v>90.511259999999993</c:v>
                </c:pt>
                <c:pt idx="22563">
                  <c:v>90.516069999999999</c:v>
                </c:pt>
                <c:pt idx="22564">
                  <c:v>90.520870000000002</c:v>
                </c:pt>
                <c:pt idx="22565">
                  <c:v>90.525679999999994</c:v>
                </c:pt>
                <c:pt idx="22566">
                  <c:v>90.530479999999997</c:v>
                </c:pt>
                <c:pt idx="22567">
                  <c:v>90.535290000000003</c:v>
                </c:pt>
                <c:pt idx="22568">
                  <c:v>90.540099999999995</c:v>
                </c:pt>
                <c:pt idx="22569">
                  <c:v>90.544899999999998</c:v>
                </c:pt>
                <c:pt idx="22570">
                  <c:v>90.549710000000005</c:v>
                </c:pt>
                <c:pt idx="22571">
                  <c:v>90.554510000000008</c:v>
                </c:pt>
                <c:pt idx="22572">
                  <c:v>90.55932</c:v>
                </c:pt>
                <c:pt idx="22573">
                  <c:v>90.564120000000003</c:v>
                </c:pt>
                <c:pt idx="22574">
                  <c:v>90.568930000000009</c:v>
                </c:pt>
                <c:pt idx="22575">
                  <c:v>90.573740000000001</c:v>
                </c:pt>
                <c:pt idx="22576">
                  <c:v>90.578540000000004</c:v>
                </c:pt>
                <c:pt idx="22577">
                  <c:v>90.58335000000001</c:v>
                </c:pt>
                <c:pt idx="22578">
                  <c:v>90.588150000000013</c:v>
                </c:pt>
                <c:pt idx="22579">
                  <c:v>90.592960000000005</c:v>
                </c:pt>
                <c:pt idx="22580">
                  <c:v>90.597759999999994</c:v>
                </c:pt>
                <c:pt idx="22581">
                  <c:v>90.60257</c:v>
                </c:pt>
                <c:pt idx="22582">
                  <c:v>90.607370000000003</c:v>
                </c:pt>
                <c:pt idx="22583">
                  <c:v>90.612179999999995</c:v>
                </c:pt>
                <c:pt idx="22584">
                  <c:v>90.616990000000001</c:v>
                </c:pt>
                <c:pt idx="22585">
                  <c:v>90.62178999999999</c:v>
                </c:pt>
                <c:pt idx="22586">
                  <c:v>90.626599999999996</c:v>
                </c:pt>
                <c:pt idx="22587">
                  <c:v>90.631399999999999</c:v>
                </c:pt>
                <c:pt idx="22588">
                  <c:v>90.636209999999991</c:v>
                </c:pt>
                <c:pt idx="22589">
                  <c:v>90.641019999999997</c:v>
                </c:pt>
                <c:pt idx="22590">
                  <c:v>90.645830000000004</c:v>
                </c:pt>
                <c:pt idx="22591">
                  <c:v>90.650629999999992</c:v>
                </c:pt>
                <c:pt idx="22592">
                  <c:v>90.655439999999999</c:v>
                </c:pt>
                <c:pt idx="22593">
                  <c:v>90.660240000000002</c:v>
                </c:pt>
                <c:pt idx="22594">
                  <c:v>90.665049999999994</c:v>
                </c:pt>
                <c:pt idx="22595">
                  <c:v>90.66986</c:v>
                </c:pt>
                <c:pt idx="22596">
                  <c:v>90.674660000000003</c:v>
                </c:pt>
                <c:pt idx="22597">
                  <c:v>90.679469999999995</c:v>
                </c:pt>
                <c:pt idx="22598">
                  <c:v>90.684269999999998</c:v>
                </c:pt>
                <c:pt idx="22599">
                  <c:v>90.689080000000004</c:v>
                </c:pt>
                <c:pt idx="22600">
                  <c:v>90.693880000000007</c:v>
                </c:pt>
                <c:pt idx="22601">
                  <c:v>90.698689999999999</c:v>
                </c:pt>
                <c:pt idx="22602">
                  <c:v>90.703490000000002</c:v>
                </c:pt>
                <c:pt idx="22603">
                  <c:v>90.708300000000008</c:v>
                </c:pt>
                <c:pt idx="22604">
                  <c:v>90.71311</c:v>
                </c:pt>
                <c:pt idx="22605">
                  <c:v>90.717910000000003</c:v>
                </c:pt>
                <c:pt idx="22606">
                  <c:v>90.72272000000001</c:v>
                </c:pt>
                <c:pt idx="22607">
                  <c:v>90.727520000000013</c:v>
                </c:pt>
                <c:pt idx="22608">
                  <c:v>90.732330000000005</c:v>
                </c:pt>
                <c:pt idx="22609">
                  <c:v>90.737129999999993</c:v>
                </c:pt>
                <c:pt idx="22610">
                  <c:v>90.74194</c:v>
                </c:pt>
                <c:pt idx="22611">
                  <c:v>90.746750000000006</c:v>
                </c:pt>
                <c:pt idx="22612">
                  <c:v>90.751549999999995</c:v>
                </c:pt>
                <c:pt idx="22613">
                  <c:v>90.756360000000001</c:v>
                </c:pt>
                <c:pt idx="22614">
                  <c:v>90.761170000000007</c:v>
                </c:pt>
                <c:pt idx="22615">
                  <c:v>90.765979999999999</c:v>
                </c:pt>
                <c:pt idx="22616">
                  <c:v>90.770780000000002</c:v>
                </c:pt>
                <c:pt idx="22617">
                  <c:v>90.775590000000008</c:v>
                </c:pt>
                <c:pt idx="22618">
                  <c:v>90.780389999999997</c:v>
                </c:pt>
                <c:pt idx="22619">
                  <c:v>90.785200000000003</c:v>
                </c:pt>
                <c:pt idx="22620">
                  <c:v>90.789999999999992</c:v>
                </c:pt>
                <c:pt idx="22621">
                  <c:v>90.794809999999998</c:v>
                </c:pt>
                <c:pt idx="22622">
                  <c:v>90.799610000000001</c:v>
                </c:pt>
                <c:pt idx="22623">
                  <c:v>90.804419999999993</c:v>
                </c:pt>
                <c:pt idx="22624">
                  <c:v>90.809229999999999</c:v>
                </c:pt>
                <c:pt idx="22625">
                  <c:v>90.814030000000002</c:v>
                </c:pt>
                <c:pt idx="22626">
                  <c:v>90.818839999999994</c:v>
                </c:pt>
                <c:pt idx="22627">
                  <c:v>90.823639999999997</c:v>
                </c:pt>
                <c:pt idx="22628">
                  <c:v>90.828450000000004</c:v>
                </c:pt>
                <c:pt idx="22629">
                  <c:v>90.833250000000007</c:v>
                </c:pt>
                <c:pt idx="22630">
                  <c:v>90.838059999999999</c:v>
                </c:pt>
                <c:pt idx="22631">
                  <c:v>90.842870000000005</c:v>
                </c:pt>
                <c:pt idx="22632">
                  <c:v>90.847670000000008</c:v>
                </c:pt>
                <c:pt idx="22633">
                  <c:v>90.85248</c:v>
                </c:pt>
                <c:pt idx="22634">
                  <c:v>90.857280000000003</c:v>
                </c:pt>
                <c:pt idx="22635">
                  <c:v>90.862099999999998</c:v>
                </c:pt>
                <c:pt idx="22636">
                  <c:v>90.866900000000001</c:v>
                </c:pt>
                <c:pt idx="22637">
                  <c:v>90.871709999999993</c:v>
                </c:pt>
                <c:pt idx="22638">
                  <c:v>90.876509999999996</c:v>
                </c:pt>
                <c:pt idx="22639">
                  <c:v>90.881320000000002</c:v>
                </c:pt>
                <c:pt idx="22640">
                  <c:v>90.886120000000005</c:v>
                </c:pt>
                <c:pt idx="22641">
                  <c:v>90.890929999999997</c:v>
                </c:pt>
                <c:pt idx="22642">
                  <c:v>90.89573</c:v>
                </c:pt>
                <c:pt idx="22643">
                  <c:v>90.900540000000007</c:v>
                </c:pt>
                <c:pt idx="22644">
                  <c:v>90.905349999999999</c:v>
                </c:pt>
                <c:pt idx="22645">
                  <c:v>90.910150000000002</c:v>
                </c:pt>
                <c:pt idx="22646">
                  <c:v>90.914960000000008</c:v>
                </c:pt>
                <c:pt idx="22647">
                  <c:v>90.919759999999997</c:v>
                </c:pt>
                <c:pt idx="22648">
                  <c:v>90.924570000000003</c:v>
                </c:pt>
                <c:pt idx="22649">
                  <c:v>90.929369999999992</c:v>
                </c:pt>
                <c:pt idx="22650">
                  <c:v>90.934179999999998</c:v>
                </c:pt>
                <c:pt idx="22651">
                  <c:v>90.938990000000004</c:v>
                </c:pt>
                <c:pt idx="22652">
                  <c:v>90.943789999999993</c:v>
                </c:pt>
                <c:pt idx="22653">
                  <c:v>90.948599999999999</c:v>
                </c:pt>
                <c:pt idx="22654">
                  <c:v>90.953400000000002</c:v>
                </c:pt>
                <c:pt idx="22655">
                  <c:v>90.958209999999994</c:v>
                </c:pt>
                <c:pt idx="22656">
                  <c:v>90.96302</c:v>
                </c:pt>
                <c:pt idx="22657">
                  <c:v>90.967830000000006</c:v>
                </c:pt>
                <c:pt idx="22658">
                  <c:v>90.972629999999995</c:v>
                </c:pt>
                <c:pt idx="22659">
                  <c:v>90.977440000000001</c:v>
                </c:pt>
                <c:pt idx="22660">
                  <c:v>90.982240000000004</c:v>
                </c:pt>
                <c:pt idx="22661">
                  <c:v>90.987049999999996</c:v>
                </c:pt>
                <c:pt idx="22662">
                  <c:v>90.991849999999999</c:v>
                </c:pt>
                <c:pt idx="22663">
                  <c:v>90.996659999999991</c:v>
                </c:pt>
                <c:pt idx="22664">
                  <c:v>91.001469999999998</c:v>
                </c:pt>
                <c:pt idx="22665">
                  <c:v>91.006270000000001</c:v>
                </c:pt>
                <c:pt idx="22666">
                  <c:v>91.011079999999993</c:v>
                </c:pt>
                <c:pt idx="22667">
                  <c:v>91.015879999999996</c:v>
                </c:pt>
                <c:pt idx="22668">
                  <c:v>91.020690000000002</c:v>
                </c:pt>
                <c:pt idx="22669">
                  <c:v>91.025490000000005</c:v>
                </c:pt>
                <c:pt idx="22670">
                  <c:v>91.030299999999997</c:v>
                </c:pt>
                <c:pt idx="22671">
                  <c:v>91.035110000000003</c:v>
                </c:pt>
                <c:pt idx="22672">
                  <c:v>91.039910000000006</c:v>
                </c:pt>
                <c:pt idx="22673">
                  <c:v>91.044719999999998</c:v>
                </c:pt>
                <c:pt idx="22674">
                  <c:v>91.049530000000004</c:v>
                </c:pt>
                <c:pt idx="22675">
                  <c:v>91.054339999999996</c:v>
                </c:pt>
                <c:pt idx="22676">
                  <c:v>91.059139999999999</c:v>
                </c:pt>
                <c:pt idx="22677">
                  <c:v>91.063950000000006</c:v>
                </c:pt>
                <c:pt idx="22678">
                  <c:v>91.068750000000009</c:v>
                </c:pt>
                <c:pt idx="22679">
                  <c:v>91.073560000000001</c:v>
                </c:pt>
                <c:pt idx="22680">
                  <c:v>91.078360000000004</c:v>
                </c:pt>
                <c:pt idx="22681">
                  <c:v>91.08317000000001</c:v>
                </c:pt>
                <c:pt idx="22682">
                  <c:v>91.087969999999999</c:v>
                </c:pt>
                <c:pt idx="22683">
                  <c:v>91.092780000000005</c:v>
                </c:pt>
                <c:pt idx="22684">
                  <c:v>91.097590000000011</c:v>
                </c:pt>
                <c:pt idx="22685">
                  <c:v>91.10239</c:v>
                </c:pt>
                <c:pt idx="22686">
                  <c:v>91.107200000000006</c:v>
                </c:pt>
                <c:pt idx="22687">
                  <c:v>91.111999999999995</c:v>
                </c:pt>
                <c:pt idx="22688">
                  <c:v>91.116810000000001</c:v>
                </c:pt>
                <c:pt idx="22689">
                  <c:v>91.121610000000004</c:v>
                </c:pt>
                <c:pt idx="22690">
                  <c:v>91.126419999999996</c:v>
                </c:pt>
                <c:pt idx="22691">
                  <c:v>91.131229999999988</c:v>
                </c:pt>
                <c:pt idx="22692">
                  <c:v>91.136040000000008</c:v>
                </c:pt>
                <c:pt idx="22693">
                  <c:v>91.140839999999997</c:v>
                </c:pt>
                <c:pt idx="22694">
                  <c:v>91.145649999999989</c:v>
                </c:pt>
                <c:pt idx="22695">
                  <c:v>91.15046000000001</c:v>
                </c:pt>
                <c:pt idx="22696">
                  <c:v>91.155259999999998</c:v>
                </c:pt>
                <c:pt idx="22697">
                  <c:v>91.16006999999999</c:v>
                </c:pt>
                <c:pt idx="22698">
                  <c:v>91.164869999999993</c:v>
                </c:pt>
                <c:pt idx="22699">
                  <c:v>91.16968</c:v>
                </c:pt>
                <c:pt idx="22700">
                  <c:v>91.174480000000003</c:v>
                </c:pt>
                <c:pt idx="22701">
                  <c:v>91.179289999999995</c:v>
                </c:pt>
                <c:pt idx="22702">
                  <c:v>91.184089999999998</c:v>
                </c:pt>
                <c:pt idx="22703">
                  <c:v>91.188900000000004</c:v>
                </c:pt>
                <c:pt idx="22704">
                  <c:v>91.193709999999996</c:v>
                </c:pt>
                <c:pt idx="22705">
                  <c:v>91.198509999999999</c:v>
                </c:pt>
                <c:pt idx="22706">
                  <c:v>91.203320000000005</c:v>
                </c:pt>
                <c:pt idx="22707">
                  <c:v>91.208120000000008</c:v>
                </c:pt>
                <c:pt idx="22708">
                  <c:v>91.212940000000003</c:v>
                </c:pt>
                <c:pt idx="22709">
                  <c:v>91.217740000000006</c:v>
                </c:pt>
                <c:pt idx="22710">
                  <c:v>91.222549999999998</c:v>
                </c:pt>
                <c:pt idx="22711">
                  <c:v>91.227350000000001</c:v>
                </c:pt>
                <c:pt idx="22712">
                  <c:v>91.232160000000007</c:v>
                </c:pt>
                <c:pt idx="22713">
                  <c:v>91.23696000000001</c:v>
                </c:pt>
                <c:pt idx="22714">
                  <c:v>91.241770000000002</c:v>
                </c:pt>
                <c:pt idx="22715">
                  <c:v>91.246579999999994</c:v>
                </c:pt>
                <c:pt idx="22716">
                  <c:v>91.251380000000012</c:v>
                </c:pt>
                <c:pt idx="22717">
                  <c:v>91.256190000000004</c:v>
                </c:pt>
                <c:pt idx="22718">
                  <c:v>91.260990000000007</c:v>
                </c:pt>
                <c:pt idx="22719">
                  <c:v>91.265799999999999</c:v>
                </c:pt>
                <c:pt idx="22720">
                  <c:v>91.270599999999988</c:v>
                </c:pt>
                <c:pt idx="22721">
                  <c:v>91.275410000000008</c:v>
                </c:pt>
                <c:pt idx="22722">
                  <c:v>91.280209999999997</c:v>
                </c:pt>
                <c:pt idx="22723">
                  <c:v>91.285030000000006</c:v>
                </c:pt>
                <c:pt idx="22724">
                  <c:v>91.289830000000009</c:v>
                </c:pt>
                <c:pt idx="22725">
                  <c:v>91.294640000000001</c:v>
                </c:pt>
                <c:pt idx="22726">
                  <c:v>91.29943999999999</c:v>
                </c:pt>
                <c:pt idx="22727">
                  <c:v>91.30425000000001</c:v>
                </c:pt>
                <c:pt idx="22728">
                  <c:v>91.309060000000002</c:v>
                </c:pt>
                <c:pt idx="22729">
                  <c:v>91.313859999999991</c:v>
                </c:pt>
                <c:pt idx="22730">
                  <c:v>91.318670000000012</c:v>
                </c:pt>
                <c:pt idx="22731">
                  <c:v>91.32347</c:v>
                </c:pt>
                <c:pt idx="22732">
                  <c:v>91.328279999999992</c:v>
                </c:pt>
                <c:pt idx="22733">
                  <c:v>91.333079999999995</c:v>
                </c:pt>
                <c:pt idx="22734">
                  <c:v>91.337890000000002</c:v>
                </c:pt>
                <c:pt idx="22735">
                  <c:v>91.342699999999994</c:v>
                </c:pt>
                <c:pt idx="22736">
                  <c:v>91.347499999999997</c:v>
                </c:pt>
                <c:pt idx="22737">
                  <c:v>91.352310000000003</c:v>
                </c:pt>
                <c:pt idx="22738">
                  <c:v>91.357119999999995</c:v>
                </c:pt>
                <c:pt idx="22739">
                  <c:v>91.361930000000001</c:v>
                </c:pt>
                <c:pt idx="22740">
                  <c:v>91.36672999999999</c:v>
                </c:pt>
                <c:pt idx="22741">
                  <c:v>91.371539999999996</c:v>
                </c:pt>
                <c:pt idx="22742">
                  <c:v>91.376339999999999</c:v>
                </c:pt>
                <c:pt idx="22743">
                  <c:v>91.381149999999991</c:v>
                </c:pt>
                <c:pt idx="22744">
                  <c:v>91.385949999999994</c:v>
                </c:pt>
                <c:pt idx="22745">
                  <c:v>91.39076</c:v>
                </c:pt>
                <c:pt idx="22746">
                  <c:v>91.395560000000003</c:v>
                </c:pt>
                <c:pt idx="22747">
                  <c:v>91.400369999999995</c:v>
                </c:pt>
                <c:pt idx="22748">
                  <c:v>91.405180000000001</c:v>
                </c:pt>
                <c:pt idx="22749">
                  <c:v>91.409980000000004</c:v>
                </c:pt>
                <c:pt idx="22750">
                  <c:v>91.414789999999996</c:v>
                </c:pt>
                <c:pt idx="22751">
                  <c:v>91.419589999999999</c:v>
                </c:pt>
                <c:pt idx="22752">
                  <c:v>91.424409999999995</c:v>
                </c:pt>
                <c:pt idx="22753">
                  <c:v>91.429209999999998</c:v>
                </c:pt>
                <c:pt idx="22754">
                  <c:v>91.434020000000004</c:v>
                </c:pt>
                <c:pt idx="22755">
                  <c:v>91.438820000000007</c:v>
                </c:pt>
                <c:pt idx="22756">
                  <c:v>91.443629999999999</c:v>
                </c:pt>
                <c:pt idx="22757">
                  <c:v>91.448430000000002</c:v>
                </c:pt>
                <c:pt idx="22758">
                  <c:v>91.453240000000008</c:v>
                </c:pt>
                <c:pt idx="22759">
                  <c:v>91.458040000000011</c:v>
                </c:pt>
                <c:pt idx="22760">
                  <c:v>91.462850000000003</c:v>
                </c:pt>
                <c:pt idx="22761">
                  <c:v>91.467660000000009</c:v>
                </c:pt>
                <c:pt idx="22762">
                  <c:v>91.472460000000012</c:v>
                </c:pt>
                <c:pt idx="22763">
                  <c:v>91.477270000000004</c:v>
                </c:pt>
                <c:pt idx="22764">
                  <c:v>91.482069999999993</c:v>
                </c:pt>
                <c:pt idx="22765">
                  <c:v>91.486880000000014</c:v>
                </c:pt>
                <c:pt idx="22766">
                  <c:v>91.491690000000006</c:v>
                </c:pt>
                <c:pt idx="22767">
                  <c:v>91.496499999999997</c:v>
                </c:pt>
                <c:pt idx="22768">
                  <c:v>91.501300000000001</c:v>
                </c:pt>
                <c:pt idx="22769">
                  <c:v>91.506110000000007</c:v>
                </c:pt>
                <c:pt idx="22770">
                  <c:v>91.510909999999996</c:v>
                </c:pt>
                <c:pt idx="22771">
                  <c:v>91.515720000000002</c:v>
                </c:pt>
                <c:pt idx="22772">
                  <c:v>91.520530000000008</c:v>
                </c:pt>
                <c:pt idx="22773">
                  <c:v>91.525329999999997</c:v>
                </c:pt>
                <c:pt idx="22774">
                  <c:v>91.530140000000003</c:v>
                </c:pt>
                <c:pt idx="22775">
                  <c:v>91.534939999999992</c:v>
                </c:pt>
                <c:pt idx="22776">
                  <c:v>91.539749999999998</c:v>
                </c:pt>
                <c:pt idx="22777">
                  <c:v>91.544550000000001</c:v>
                </c:pt>
                <c:pt idx="22778">
                  <c:v>91.549359999999993</c:v>
                </c:pt>
                <c:pt idx="22779">
                  <c:v>91.554169999999999</c:v>
                </c:pt>
                <c:pt idx="22780">
                  <c:v>91.558979999999991</c:v>
                </c:pt>
                <c:pt idx="22781">
                  <c:v>91.563779999999994</c:v>
                </c:pt>
                <c:pt idx="22782">
                  <c:v>91.56859</c:v>
                </c:pt>
                <c:pt idx="22783">
                  <c:v>91.573390000000003</c:v>
                </c:pt>
                <c:pt idx="22784">
                  <c:v>91.578199999999995</c:v>
                </c:pt>
                <c:pt idx="22785">
                  <c:v>91.583010000000002</c:v>
                </c:pt>
                <c:pt idx="22786">
                  <c:v>91.587810000000005</c:v>
                </c:pt>
                <c:pt idx="22787">
                  <c:v>91.592619999999997</c:v>
                </c:pt>
                <c:pt idx="22788">
                  <c:v>91.59742</c:v>
                </c:pt>
                <c:pt idx="22789">
                  <c:v>91.602230000000006</c:v>
                </c:pt>
                <c:pt idx="22790">
                  <c:v>91.607030000000009</c:v>
                </c:pt>
                <c:pt idx="22791">
                  <c:v>91.611840000000001</c:v>
                </c:pt>
                <c:pt idx="22792">
                  <c:v>91.616649999999993</c:v>
                </c:pt>
                <c:pt idx="22793">
                  <c:v>91.621459999999999</c:v>
                </c:pt>
                <c:pt idx="22794">
                  <c:v>91.626260000000002</c:v>
                </c:pt>
                <c:pt idx="22795">
                  <c:v>91.631069999999994</c:v>
                </c:pt>
                <c:pt idx="22796">
                  <c:v>91.63588</c:v>
                </c:pt>
                <c:pt idx="22797">
                  <c:v>91.640680000000003</c:v>
                </c:pt>
                <c:pt idx="22798">
                  <c:v>91.645489999999995</c:v>
                </c:pt>
                <c:pt idx="22799">
                  <c:v>91.650289999999998</c:v>
                </c:pt>
                <c:pt idx="22800">
                  <c:v>91.655100000000004</c:v>
                </c:pt>
                <c:pt idx="22801">
                  <c:v>91.659900000000007</c:v>
                </c:pt>
                <c:pt idx="22802">
                  <c:v>91.664709999999999</c:v>
                </c:pt>
                <c:pt idx="22803">
                  <c:v>91.669510000000002</c:v>
                </c:pt>
                <c:pt idx="22804">
                  <c:v>91.674329999999998</c:v>
                </c:pt>
                <c:pt idx="22805">
                  <c:v>91.679130000000001</c:v>
                </c:pt>
                <c:pt idx="22806">
                  <c:v>91.683940000000007</c:v>
                </c:pt>
                <c:pt idx="22807">
                  <c:v>91.68874000000001</c:v>
                </c:pt>
                <c:pt idx="22808">
                  <c:v>91.693550000000002</c:v>
                </c:pt>
                <c:pt idx="22809">
                  <c:v>91.698360000000008</c:v>
                </c:pt>
                <c:pt idx="22810">
                  <c:v>91.703160000000011</c:v>
                </c:pt>
                <c:pt idx="22811">
                  <c:v>91.707970000000003</c:v>
                </c:pt>
                <c:pt idx="22812">
                  <c:v>91.712770000000006</c:v>
                </c:pt>
                <c:pt idx="22813">
                  <c:v>91.717580000000012</c:v>
                </c:pt>
                <c:pt idx="22814">
                  <c:v>91.722380000000001</c:v>
                </c:pt>
                <c:pt idx="22815">
                  <c:v>91.727189999999993</c:v>
                </c:pt>
                <c:pt idx="22816">
                  <c:v>91.731999999999999</c:v>
                </c:pt>
                <c:pt idx="22817">
                  <c:v>91.736810000000006</c:v>
                </c:pt>
                <c:pt idx="22818">
                  <c:v>91.741609999999994</c:v>
                </c:pt>
                <c:pt idx="22819">
                  <c:v>91.746420000000001</c:v>
                </c:pt>
                <c:pt idx="22820">
                  <c:v>91.751230000000007</c:v>
                </c:pt>
                <c:pt idx="22821">
                  <c:v>91.756029999999996</c:v>
                </c:pt>
                <c:pt idx="22822">
                  <c:v>91.760840000000002</c:v>
                </c:pt>
                <c:pt idx="22823">
                  <c:v>91.765639999999991</c:v>
                </c:pt>
                <c:pt idx="22824">
                  <c:v>91.770449999999997</c:v>
                </c:pt>
                <c:pt idx="22825">
                  <c:v>91.77525</c:v>
                </c:pt>
                <c:pt idx="22826">
                  <c:v>91.780059999999992</c:v>
                </c:pt>
                <c:pt idx="22827">
                  <c:v>91.784859999999995</c:v>
                </c:pt>
                <c:pt idx="22828">
                  <c:v>91.789680000000004</c:v>
                </c:pt>
                <c:pt idx="22829">
                  <c:v>91.794479999999993</c:v>
                </c:pt>
                <c:pt idx="22830">
                  <c:v>91.799289999999999</c:v>
                </c:pt>
                <c:pt idx="22831">
                  <c:v>91.804090000000002</c:v>
                </c:pt>
                <c:pt idx="22832">
                  <c:v>91.808899999999994</c:v>
                </c:pt>
                <c:pt idx="22833">
                  <c:v>91.81371</c:v>
                </c:pt>
                <c:pt idx="22834">
                  <c:v>91.818510000000003</c:v>
                </c:pt>
                <c:pt idx="22835">
                  <c:v>91.823319999999995</c:v>
                </c:pt>
                <c:pt idx="22836">
                  <c:v>91.828119999999998</c:v>
                </c:pt>
                <c:pt idx="22837">
                  <c:v>91.83292999999999</c:v>
                </c:pt>
                <c:pt idx="22838">
                  <c:v>91.837730000000008</c:v>
                </c:pt>
                <c:pt idx="22839">
                  <c:v>91.842549999999989</c:v>
                </c:pt>
                <c:pt idx="22840">
                  <c:v>91.847349999999992</c:v>
                </c:pt>
                <c:pt idx="22841">
                  <c:v>91.852159999999998</c:v>
                </c:pt>
                <c:pt idx="22842">
                  <c:v>91.856960000000001</c:v>
                </c:pt>
                <c:pt idx="22843">
                  <c:v>91.861769999999993</c:v>
                </c:pt>
                <c:pt idx="22844">
                  <c:v>91.866579999999999</c:v>
                </c:pt>
                <c:pt idx="22845">
                  <c:v>91.871380000000002</c:v>
                </c:pt>
                <c:pt idx="22846">
                  <c:v>91.876189999999994</c:v>
                </c:pt>
                <c:pt idx="22847">
                  <c:v>91.880989999999997</c:v>
                </c:pt>
                <c:pt idx="22848">
                  <c:v>91.885800000000003</c:v>
                </c:pt>
                <c:pt idx="22849">
                  <c:v>91.890600000000006</c:v>
                </c:pt>
                <c:pt idx="22850">
                  <c:v>91.895420000000001</c:v>
                </c:pt>
                <c:pt idx="22851">
                  <c:v>91.900220000000004</c:v>
                </c:pt>
                <c:pt idx="22852">
                  <c:v>91.905029999999996</c:v>
                </c:pt>
                <c:pt idx="22853">
                  <c:v>91.909829999999999</c:v>
                </c:pt>
                <c:pt idx="22854">
                  <c:v>91.914640000000006</c:v>
                </c:pt>
                <c:pt idx="22855">
                  <c:v>91.919440000000009</c:v>
                </c:pt>
                <c:pt idx="22856">
                  <c:v>91.924250000000001</c:v>
                </c:pt>
                <c:pt idx="22857">
                  <c:v>91.929060000000007</c:v>
                </c:pt>
                <c:pt idx="22858">
                  <c:v>91.93386000000001</c:v>
                </c:pt>
                <c:pt idx="22859">
                  <c:v>91.938670000000002</c:v>
                </c:pt>
                <c:pt idx="22860">
                  <c:v>91.943470000000005</c:v>
                </c:pt>
                <c:pt idx="22861">
                  <c:v>91.94829</c:v>
                </c:pt>
                <c:pt idx="22862">
                  <c:v>91.953090000000003</c:v>
                </c:pt>
                <c:pt idx="22863">
                  <c:v>91.957899999999995</c:v>
                </c:pt>
                <c:pt idx="22864">
                  <c:v>91.962699999999998</c:v>
                </c:pt>
                <c:pt idx="22865">
                  <c:v>91.967510000000004</c:v>
                </c:pt>
                <c:pt idx="22866">
                  <c:v>91.972310000000007</c:v>
                </c:pt>
                <c:pt idx="22867">
                  <c:v>91.977119999999999</c:v>
                </c:pt>
                <c:pt idx="22868">
                  <c:v>91.981930000000006</c:v>
                </c:pt>
                <c:pt idx="22869">
                  <c:v>91.986730000000009</c:v>
                </c:pt>
                <c:pt idx="22870">
                  <c:v>91.991540000000001</c:v>
                </c:pt>
                <c:pt idx="22871">
                  <c:v>91.996339999999989</c:v>
                </c:pt>
                <c:pt idx="22872">
                  <c:v>92.001159999999999</c:v>
                </c:pt>
                <c:pt idx="22873">
                  <c:v>92.005960000000002</c:v>
                </c:pt>
                <c:pt idx="22874">
                  <c:v>92.010770000000008</c:v>
                </c:pt>
                <c:pt idx="22875">
                  <c:v>92.015570000000011</c:v>
                </c:pt>
                <c:pt idx="22876">
                  <c:v>92.020380000000003</c:v>
                </c:pt>
                <c:pt idx="22877">
                  <c:v>92.025179999999992</c:v>
                </c:pt>
                <c:pt idx="22878">
                  <c:v>92.029990000000012</c:v>
                </c:pt>
                <c:pt idx="22879">
                  <c:v>92.034790000000001</c:v>
                </c:pt>
                <c:pt idx="22880">
                  <c:v>92.039599999999993</c:v>
                </c:pt>
                <c:pt idx="22881">
                  <c:v>92.044409999999999</c:v>
                </c:pt>
                <c:pt idx="22882">
                  <c:v>92.049220000000005</c:v>
                </c:pt>
                <c:pt idx="22883">
                  <c:v>92.054019999999994</c:v>
                </c:pt>
                <c:pt idx="22884">
                  <c:v>92.05883</c:v>
                </c:pt>
                <c:pt idx="22885">
                  <c:v>92.063640000000007</c:v>
                </c:pt>
                <c:pt idx="22886">
                  <c:v>92.068439999999995</c:v>
                </c:pt>
                <c:pt idx="22887">
                  <c:v>92.073250000000002</c:v>
                </c:pt>
                <c:pt idx="22888">
                  <c:v>92.07804999999999</c:v>
                </c:pt>
                <c:pt idx="22889">
                  <c:v>92.082859999999997</c:v>
                </c:pt>
                <c:pt idx="22890">
                  <c:v>92.08766</c:v>
                </c:pt>
                <c:pt idx="22891">
                  <c:v>92.092469999999992</c:v>
                </c:pt>
                <c:pt idx="22892">
                  <c:v>92.097279999999998</c:v>
                </c:pt>
                <c:pt idx="22893">
                  <c:v>92.102090000000004</c:v>
                </c:pt>
                <c:pt idx="22894">
                  <c:v>92.106889999999993</c:v>
                </c:pt>
                <c:pt idx="22895">
                  <c:v>92.111699999999999</c:v>
                </c:pt>
                <c:pt idx="22896">
                  <c:v>92.116500000000002</c:v>
                </c:pt>
                <c:pt idx="22897">
                  <c:v>92.121309999999994</c:v>
                </c:pt>
                <c:pt idx="22898">
                  <c:v>92.12612</c:v>
                </c:pt>
                <c:pt idx="22899">
                  <c:v>92.130920000000003</c:v>
                </c:pt>
                <c:pt idx="22900">
                  <c:v>92.135729999999995</c:v>
                </c:pt>
                <c:pt idx="22901">
                  <c:v>92.140529999999998</c:v>
                </c:pt>
                <c:pt idx="22902">
                  <c:v>92.145350000000008</c:v>
                </c:pt>
                <c:pt idx="22903">
                  <c:v>92.150149999999996</c:v>
                </c:pt>
                <c:pt idx="22904">
                  <c:v>92.154959999999988</c:v>
                </c:pt>
                <c:pt idx="22905">
                  <c:v>92.159759999999991</c:v>
                </c:pt>
                <c:pt idx="22906">
                  <c:v>92.164569999999998</c:v>
                </c:pt>
                <c:pt idx="22907">
                  <c:v>92.169370000000001</c:v>
                </c:pt>
                <c:pt idx="22908">
                  <c:v>92.174179999999993</c:v>
                </c:pt>
                <c:pt idx="22909">
                  <c:v>92.178989999999999</c:v>
                </c:pt>
                <c:pt idx="22910">
                  <c:v>92.183790000000002</c:v>
                </c:pt>
                <c:pt idx="22911">
                  <c:v>92.188599999999994</c:v>
                </c:pt>
                <c:pt idx="22912">
                  <c:v>92.19341</c:v>
                </c:pt>
                <c:pt idx="22913">
                  <c:v>92.198219999999992</c:v>
                </c:pt>
                <c:pt idx="22914">
                  <c:v>92.203019999999995</c:v>
                </c:pt>
                <c:pt idx="22915">
                  <c:v>92.207830000000001</c:v>
                </c:pt>
                <c:pt idx="22916">
                  <c:v>92.212630000000004</c:v>
                </c:pt>
                <c:pt idx="22917">
                  <c:v>92.217439999999996</c:v>
                </c:pt>
                <c:pt idx="22918">
                  <c:v>92.222239999999999</c:v>
                </c:pt>
                <c:pt idx="22919">
                  <c:v>92.227050000000006</c:v>
                </c:pt>
                <c:pt idx="22920">
                  <c:v>92.231850000000009</c:v>
                </c:pt>
                <c:pt idx="22921">
                  <c:v>92.236660000000001</c:v>
                </c:pt>
                <c:pt idx="22922">
                  <c:v>92.241470000000007</c:v>
                </c:pt>
                <c:pt idx="22923">
                  <c:v>92.246279999999999</c:v>
                </c:pt>
                <c:pt idx="22924">
                  <c:v>92.251080000000002</c:v>
                </c:pt>
                <c:pt idx="22925">
                  <c:v>92.255889999999994</c:v>
                </c:pt>
                <c:pt idx="22926">
                  <c:v>92.2607</c:v>
                </c:pt>
                <c:pt idx="22927">
                  <c:v>92.265500000000003</c:v>
                </c:pt>
                <c:pt idx="22928">
                  <c:v>92.270309999999995</c:v>
                </c:pt>
                <c:pt idx="22929">
                  <c:v>92.275109999999998</c:v>
                </c:pt>
                <c:pt idx="22930">
                  <c:v>92.279920000000004</c:v>
                </c:pt>
                <c:pt idx="22931">
                  <c:v>92.284729999999996</c:v>
                </c:pt>
                <c:pt idx="22932">
                  <c:v>92.289540000000002</c:v>
                </c:pt>
                <c:pt idx="22933">
                  <c:v>92.294340000000005</c:v>
                </c:pt>
                <c:pt idx="22934">
                  <c:v>92.299149999999997</c:v>
                </c:pt>
                <c:pt idx="22935">
                  <c:v>92.30395</c:v>
                </c:pt>
                <c:pt idx="22936">
                  <c:v>92.308760000000007</c:v>
                </c:pt>
                <c:pt idx="22937">
                  <c:v>92.313569999999999</c:v>
                </c:pt>
                <c:pt idx="22938">
                  <c:v>92.318370000000002</c:v>
                </c:pt>
                <c:pt idx="22939">
                  <c:v>92.323180000000008</c:v>
                </c:pt>
                <c:pt idx="22940">
                  <c:v>92.327980000000011</c:v>
                </c:pt>
                <c:pt idx="22941">
                  <c:v>92.332800000000006</c:v>
                </c:pt>
                <c:pt idx="22942">
                  <c:v>92.337600000000009</c:v>
                </c:pt>
                <c:pt idx="22943">
                  <c:v>92.342410000000001</c:v>
                </c:pt>
                <c:pt idx="22944">
                  <c:v>92.347210000000004</c:v>
                </c:pt>
                <c:pt idx="22945">
                  <c:v>92.35202000000001</c:v>
                </c:pt>
                <c:pt idx="22946">
                  <c:v>92.356819999999999</c:v>
                </c:pt>
                <c:pt idx="22947">
                  <c:v>92.361630000000005</c:v>
                </c:pt>
                <c:pt idx="22948">
                  <c:v>92.366429999999994</c:v>
                </c:pt>
                <c:pt idx="22949">
                  <c:v>92.37124</c:v>
                </c:pt>
                <c:pt idx="22950">
                  <c:v>92.376050000000006</c:v>
                </c:pt>
                <c:pt idx="22951">
                  <c:v>92.380859999999998</c:v>
                </c:pt>
                <c:pt idx="22952">
                  <c:v>92.385660000000001</c:v>
                </c:pt>
                <c:pt idx="22953">
                  <c:v>92.390470000000008</c:v>
                </c:pt>
                <c:pt idx="22954">
                  <c:v>92.39528</c:v>
                </c:pt>
                <c:pt idx="22955">
                  <c:v>92.400080000000003</c:v>
                </c:pt>
                <c:pt idx="22956">
                  <c:v>92.404890000000009</c:v>
                </c:pt>
                <c:pt idx="22957">
                  <c:v>92.409689999999998</c:v>
                </c:pt>
                <c:pt idx="22958">
                  <c:v>92.41449999999999</c:v>
                </c:pt>
                <c:pt idx="22959">
                  <c:v>92.41931000000001</c:v>
                </c:pt>
                <c:pt idx="22960">
                  <c:v>92.424120000000002</c:v>
                </c:pt>
                <c:pt idx="22961">
                  <c:v>92.428919999999991</c:v>
                </c:pt>
                <c:pt idx="22962">
                  <c:v>92.433730000000011</c:v>
                </c:pt>
                <c:pt idx="22963">
                  <c:v>92.43853</c:v>
                </c:pt>
                <c:pt idx="22964">
                  <c:v>92.443339999999992</c:v>
                </c:pt>
                <c:pt idx="22965">
                  <c:v>92.448150000000012</c:v>
                </c:pt>
                <c:pt idx="22966">
                  <c:v>92.452950000000001</c:v>
                </c:pt>
                <c:pt idx="22967">
                  <c:v>92.457759999999993</c:v>
                </c:pt>
                <c:pt idx="22968">
                  <c:v>92.462569999999999</c:v>
                </c:pt>
                <c:pt idx="22969">
                  <c:v>92.467380000000006</c:v>
                </c:pt>
                <c:pt idx="22970">
                  <c:v>92.472179999999994</c:v>
                </c:pt>
                <c:pt idx="22971">
                  <c:v>92.476990000000001</c:v>
                </c:pt>
                <c:pt idx="22972">
                  <c:v>92.48178999999999</c:v>
                </c:pt>
                <c:pt idx="22973">
                  <c:v>92.486599999999996</c:v>
                </c:pt>
                <c:pt idx="22974">
                  <c:v>92.491399999999999</c:v>
                </c:pt>
                <c:pt idx="22975">
                  <c:v>92.496209999999991</c:v>
                </c:pt>
                <c:pt idx="22976">
                  <c:v>92.501019999999997</c:v>
                </c:pt>
                <c:pt idx="22977">
                  <c:v>92.505830000000003</c:v>
                </c:pt>
                <c:pt idx="22978">
                  <c:v>92.510629999999992</c:v>
                </c:pt>
                <c:pt idx="22979">
                  <c:v>92.515439999999998</c:v>
                </c:pt>
                <c:pt idx="22980">
                  <c:v>92.520240000000001</c:v>
                </c:pt>
                <c:pt idx="22981">
                  <c:v>92.525049999999993</c:v>
                </c:pt>
                <c:pt idx="22982">
                  <c:v>92.529859999999999</c:v>
                </c:pt>
                <c:pt idx="22983">
                  <c:v>92.534660000000002</c:v>
                </c:pt>
                <c:pt idx="22984">
                  <c:v>92.539469999999994</c:v>
                </c:pt>
                <c:pt idx="22985">
                  <c:v>92.544280000000001</c:v>
                </c:pt>
                <c:pt idx="22986">
                  <c:v>92.549090000000007</c:v>
                </c:pt>
                <c:pt idx="22987">
                  <c:v>92.553889999999996</c:v>
                </c:pt>
                <c:pt idx="22988">
                  <c:v>92.558699999999988</c:v>
                </c:pt>
                <c:pt idx="22989">
                  <c:v>92.563500000000005</c:v>
                </c:pt>
                <c:pt idx="22990">
                  <c:v>92.568309999999997</c:v>
                </c:pt>
                <c:pt idx="22991">
                  <c:v>92.57311</c:v>
                </c:pt>
                <c:pt idx="22992">
                  <c:v>92.577919999999992</c:v>
                </c:pt>
                <c:pt idx="22993">
                  <c:v>92.582719999999995</c:v>
                </c:pt>
                <c:pt idx="22994">
                  <c:v>92.58753999999999</c:v>
                </c:pt>
                <c:pt idx="22995">
                  <c:v>92.592339999999993</c:v>
                </c:pt>
                <c:pt idx="22996">
                  <c:v>92.597149999999999</c:v>
                </c:pt>
                <c:pt idx="22997">
                  <c:v>92.601950000000002</c:v>
                </c:pt>
                <c:pt idx="22998">
                  <c:v>92.606759999999994</c:v>
                </c:pt>
                <c:pt idx="22999">
                  <c:v>92.61157</c:v>
                </c:pt>
                <c:pt idx="23000">
                  <c:v>92.616370000000003</c:v>
                </c:pt>
                <c:pt idx="23001">
                  <c:v>92.621179999999995</c:v>
                </c:pt>
                <c:pt idx="23002">
                  <c:v>92.625990000000002</c:v>
                </c:pt>
                <c:pt idx="23003">
                  <c:v>92.630799999999994</c:v>
                </c:pt>
                <c:pt idx="23004">
                  <c:v>92.635599999999997</c:v>
                </c:pt>
                <c:pt idx="23005">
                  <c:v>92.640410000000003</c:v>
                </c:pt>
                <c:pt idx="23006">
                  <c:v>92.645210000000006</c:v>
                </c:pt>
                <c:pt idx="23007">
                  <c:v>92.650019999999998</c:v>
                </c:pt>
                <c:pt idx="23008">
                  <c:v>92.654820000000001</c:v>
                </c:pt>
                <c:pt idx="23009">
                  <c:v>92.659630000000007</c:v>
                </c:pt>
                <c:pt idx="23010">
                  <c:v>92.664439999999999</c:v>
                </c:pt>
                <c:pt idx="23011">
                  <c:v>92.669249999999991</c:v>
                </c:pt>
                <c:pt idx="23012">
                  <c:v>92.674049999999994</c:v>
                </c:pt>
                <c:pt idx="23013">
                  <c:v>92.67886</c:v>
                </c:pt>
                <c:pt idx="23014">
                  <c:v>92.683669999999992</c:v>
                </c:pt>
                <c:pt idx="23015">
                  <c:v>92.688469999999995</c:v>
                </c:pt>
                <c:pt idx="23016">
                  <c:v>92.693280000000001</c:v>
                </c:pt>
                <c:pt idx="23017">
                  <c:v>92.698080000000004</c:v>
                </c:pt>
                <c:pt idx="23018">
                  <c:v>92.7029</c:v>
                </c:pt>
                <c:pt idx="23019">
                  <c:v>92.707700000000003</c:v>
                </c:pt>
                <c:pt idx="23020">
                  <c:v>92.712509999999995</c:v>
                </c:pt>
                <c:pt idx="23021">
                  <c:v>92.717309999999998</c:v>
                </c:pt>
                <c:pt idx="23022">
                  <c:v>92.722120000000004</c:v>
                </c:pt>
                <c:pt idx="23023">
                  <c:v>92.726920000000007</c:v>
                </c:pt>
                <c:pt idx="23024">
                  <c:v>92.731729999999999</c:v>
                </c:pt>
                <c:pt idx="23025">
                  <c:v>92.736530000000002</c:v>
                </c:pt>
                <c:pt idx="23026">
                  <c:v>92.741349999999997</c:v>
                </c:pt>
                <c:pt idx="23027">
                  <c:v>92.74615</c:v>
                </c:pt>
                <c:pt idx="23028">
                  <c:v>92.750959999999992</c:v>
                </c:pt>
                <c:pt idx="23029">
                  <c:v>92.755760000000009</c:v>
                </c:pt>
                <c:pt idx="23030">
                  <c:v>92.760570000000001</c:v>
                </c:pt>
                <c:pt idx="23031">
                  <c:v>92.765379999999993</c:v>
                </c:pt>
                <c:pt idx="23032">
                  <c:v>92.770179999999996</c:v>
                </c:pt>
                <c:pt idx="23033">
                  <c:v>92.774990000000003</c:v>
                </c:pt>
                <c:pt idx="23034">
                  <c:v>92.779799999999994</c:v>
                </c:pt>
                <c:pt idx="23035">
                  <c:v>92.784610000000001</c:v>
                </c:pt>
                <c:pt idx="23036">
                  <c:v>92.789410000000004</c:v>
                </c:pt>
                <c:pt idx="23037">
                  <c:v>92.794219999999996</c:v>
                </c:pt>
                <c:pt idx="23038">
                  <c:v>92.799019999999999</c:v>
                </c:pt>
                <c:pt idx="23039">
                  <c:v>92.803830000000005</c:v>
                </c:pt>
                <c:pt idx="23040">
                  <c:v>92.808630000000008</c:v>
                </c:pt>
                <c:pt idx="23041">
                  <c:v>92.81344</c:v>
                </c:pt>
                <c:pt idx="23042">
                  <c:v>92.818250000000006</c:v>
                </c:pt>
                <c:pt idx="23043">
                  <c:v>92.823059999999998</c:v>
                </c:pt>
                <c:pt idx="23044">
                  <c:v>92.827860000000001</c:v>
                </c:pt>
                <c:pt idx="23045">
                  <c:v>92.832670000000007</c:v>
                </c:pt>
                <c:pt idx="23046">
                  <c:v>92.837479999999999</c:v>
                </c:pt>
                <c:pt idx="23047">
                  <c:v>92.842280000000002</c:v>
                </c:pt>
                <c:pt idx="23048">
                  <c:v>92.847089999999994</c:v>
                </c:pt>
                <c:pt idx="23049">
                  <c:v>92.851890000000012</c:v>
                </c:pt>
                <c:pt idx="23050">
                  <c:v>92.856709999999993</c:v>
                </c:pt>
                <c:pt idx="23051">
                  <c:v>92.861509999999996</c:v>
                </c:pt>
                <c:pt idx="23052">
                  <c:v>92.866320000000002</c:v>
                </c:pt>
                <c:pt idx="23053">
                  <c:v>92.871120000000005</c:v>
                </c:pt>
                <c:pt idx="23054">
                  <c:v>92.875929999999997</c:v>
                </c:pt>
                <c:pt idx="23055">
                  <c:v>92.88073</c:v>
                </c:pt>
                <c:pt idx="23056">
                  <c:v>92.885540000000006</c:v>
                </c:pt>
                <c:pt idx="23057">
                  <c:v>92.890339999999995</c:v>
                </c:pt>
                <c:pt idx="23058">
                  <c:v>92.895160000000004</c:v>
                </c:pt>
                <c:pt idx="23059">
                  <c:v>92.899960000000007</c:v>
                </c:pt>
                <c:pt idx="23060">
                  <c:v>92.904769999999999</c:v>
                </c:pt>
                <c:pt idx="23061">
                  <c:v>92.909570000000002</c:v>
                </c:pt>
                <c:pt idx="23062">
                  <c:v>92.914380000000008</c:v>
                </c:pt>
                <c:pt idx="23063">
                  <c:v>92.91919</c:v>
                </c:pt>
                <c:pt idx="23064">
                  <c:v>92.923990000000003</c:v>
                </c:pt>
                <c:pt idx="23065">
                  <c:v>92.92880000000001</c:v>
                </c:pt>
                <c:pt idx="23066">
                  <c:v>92.933610000000002</c:v>
                </c:pt>
                <c:pt idx="23067">
                  <c:v>92.938419999999994</c:v>
                </c:pt>
                <c:pt idx="23068">
                  <c:v>92.943219999999997</c:v>
                </c:pt>
                <c:pt idx="23069">
                  <c:v>92.948030000000003</c:v>
                </c:pt>
                <c:pt idx="23070">
                  <c:v>92.952830000000006</c:v>
                </c:pt>
                <c:pt idx="23071">
                  <c:v>92.957639999999998</c:v>
                </c:pt>
                <c:pt idx="23072">
                  <c:v>92.962439999999987</c:v>
                </c:pt>
                <c:pt idx="23073">
                  <c:v>92.967259999999996</c:v>
                </c:pt>
                <c:pt idx="23074">
                  <c:v>92.972059999999999</c:v>
                </c:pt>
                <c:pt idx="23075">
                  <c:v>92.976870000000005</c:v>
                </c:pt>
                <c:pt idx="23076">
                  <c:v>92.981670000000008</c:v>
                </c:pt>
                <c:pt idx="23077">
                  <c:v>92.98648</c:v>
                </c:pt>
                <c:pt idx="23078">
                  <c:v>92.991290000000006</c:v>
                </c:pt>
                <c:pt idx="23079">
                  <c:v>92.996090000000009</c:v>
                </c:pt>
                <c:pt idx="23080">
                  <c:v>93.000900000000001</c:v>
                </c:pt>
                <c:pt idx="23081">
                  <c:v>93.005710000000008</c:v>
                </c:pt>
                <c:pt idx="23082">
                  <c:v>93.010510000000011</c:v>
                </c:pt>
                <c:pt idx="23083">
                  <c:v>93.015320000000003</c:v>
                </c:pt>
                <c:pt idx="23084">
                  <c:v>93.020130000000009</c:v>
                </c:pt>
                <c:pt idx="23085">
                  <c:v>93.024930000000012</c:v>
                </c:pt>
                <c:pt idx="23086">
                  <c:v>93.029740000000004</c:v>
                </c:pt>
                <c:pt idx="23087">
                  <c:v>93.034539999999993</c:v>
                </c:pt>
                <c:pt idx="23088">
                  <c:v>93.039360000000002</c:v>
                </c:pt>
                <c:pt idx="23089">
                  <c:v>93.044160000000005</c:v>
                </c:pt>
                <c:pt idx="23090">
                  <c:v>93.048969999999997</c:v>
                </c:pt>
                <c:pt idx="23091">
                  <c:v>93.05377</c:v>
                </c:pt>
                <c:pt idx="23092">
                  <c:v>93.058580000000006</c:v>
                </c:pt>
                <c:pt idx="23093">
                  <c:v>93.063379999999995</c:v>
                </c:pt>
                <c:pt idx="23094">
                  <c:v>93.068190000000001</c:v>
                </c:pt>
                <c:pt idx="23095">
                  <c:v>93.073000000000008</c:v>
                </c:pt>
                <c:pt idx="23096">
                  <c:v>93.077809999999999</c:v>
                </c:pt>
                <c:pt idx="23097">
                  <c:v>93.082610000000003</c:v>
                </c:pt>
                <c:pt idx="23098">
                  <c:v>93.087420000000009</c:v>
                </c:pt>
                <c:pt idx="23099">
                  <c:v>93.092230000000001</c:v>
                </c:pt>
                <c:pt idx="23100">
                  <c:v>93.097030000000004</c:v>
                </c:pt>
                <c:pt idx="23101">
                  <c:v>93.10184000000001</c:v>
                </c:pt>
                <c:pt idx="23102">
                  <c:v>93.106639999999999</c:v>
                </c:pt>
                <c:pt idx="23103">
                  <c:v>93.111459999999994</c:v>
                </c:pt>
                <c:pt idx="23104">
                  <c:v>93.116260000000011</c:v>
                </c:pt>
                <c:pt idx="23105">
                  <c:v>93.121070000000003</c:v>
                </c:pt>
                <c:pt idx="23106">
                  <c:v>93.125870000000006</c:v>
                </c:pt>
                <c:pt idx="23107">
                  <c:v>93.130679999999998</c:v>
                </c:pt>
                <c:pt idx="23108">
                  <c:v>93.135480000000001</c:v>
                </c:pt>
                <c:pt idx="23109">
                  <c:v>93.140290000000007</c:v>
                </c:pt>
                <c:pt idx="23110">
                  <c:v>93.145099999999999</c:v>
                </c:pt>
                <c:pt idx="23111">
                  <c:v>93.149910000000006</c:v>
                </c:pt>
                <c:pt idx="23112">
                  <c:v>93.154710000000009</c:v>
                </c:pt>
                <c:pt idx="23113">
                  <c:v>93.159520000000001</c:v>
                </c:pt>
                <c:pt idx="23114">
                  <c:v>93.164319999999989</c:v>
                </c:pt>
                <c:pt idx="23115">
                  <c:v>93.16913000000001</c:v>
                </c:pt>
                <c:pt idx="23116">
                  <c:v>93.173940000000002</c:v>
                </c:pt>
                <c:pt idx="23117">
                  <c:v>93.178750000000008</c:v>
                </c:pt>
                <c:pt idx="23118">
                  <c:v>93.183549999999997</c:v>
                </c:pt>
                <c:pt idx="23119">
                  <c:v>93.188360000000003</c:v>
                </c:pt>
                <c:pt idx="23120">
                  <c:v>93.193170000000009</c:v>
                </c:pt>
                <c:pt idx="23121">
                  <c:v>93.197969999999998</c:v>
                </c:pt>
                <c:pt idx="23122">
                  <c:v>93.202780000000004</c:v>
                </c:pt>
                <c:pt idx="23123">
                  <c:v>93.207579999999993</c:v>
                </c:pt>
                <c:pt idx="23124">
                  <c:v>93.212400000000002</c:v>
                </c:pt>
                <c:pt idx="23125">
                  <c:v>93.217200000000005</c:v>
                </c:pt>
                <c:pt idx="23126">
                  <c:v>93.222009999999997</c:v>
                </c:pt>
                <c:pt idx="23127">
                  <c:v>93.22681</c:v>
                </c:pt>
                <c:pt idx="23128">
                  <c:v>93.231620000000007</c:v>
                </c:pt>
                <c:pt idx="23129">
                  <c:v>93.236419999999995</c:v>
                </c:pt>
                <c:pt idx="23130">
                  <c:v>93.241229999999987</c:v>
                </c:pt>
                <c:pt idx="23131">
                  <c:v>93.246040000000008</c:v>
                </c:pt>
                <c:pt idx="23132">
                  <c:v>93.25085</c:v>
                </c:pt>
                <c:pt idx="23133">
                  <c:v>93.255649999999989</c:v>
                </c:pt>
                <c:pt idx="23134">
                  <c:v>93.260460000000009</c:v>
                </c:pt>
                <c:pt idx="23135">
                  <c:v>93.265270000000001</c:v>
                </c:pt>
                <c:pt idx="23136">
                  <c:v>93.27006999999999</c:v>
                </c:pt>
                <c:pt idx="23137">
                  <c:v>93.27488000000001</c:v>
                </c:pt>
                <c:pt idx="23138">
                  <c:v>93.279690000000002</c:v>
                </c:pt>
                <c:pt idx="23139">
                  <c:v>93.284500000000008</c:v>
                </c:pt>
                <c:pt idx="23140">
                  <c:v>93.289300000000011</c:v>
                </c:pt>
                <c:pt idx="23141">
                  <c:v>93.294110000000003</c:v>
                </c:pt>
                <c:pt idx="23142">
                  <c:v>93.298909999999992</c:v>
                </c:pt>
                <c:pt idx="23143">
                  <c:v>93.303720000000013</c:v>
                </c:pt>
                <c:pt idx="23144">
                  <c:v>93.308520000000001</c:v>
                </c:pt>
                <c:pt idx="23145">
                  <c:v>93.313339999999997</c:v>
                </c:pt>
                <c:pt idx="23146">
                  <c:v>93.31814</c:v>
                </c:pt>
                <c:pt idx="23147">
                  <c:v>93.322950000000006</c:v>
                </c:pt>
                <c:pt idx="23148">
                  <c:v>93.327749999999995</c:v>
                </c:pt>
                <c:pt idx="23149">
                  <c:v>93.332560000000001</c:v>
                </c:pt>
                <c:pt idx="23150">
                  <c:v>93.33735999999999</c:v>
                </c:pt>
                <c:pt idx="23151">
                  <c:v>93.342169999999996</c:v>
                </c:pt>
                <c:pt idx="23152">
                  <c:v>93.346980000000002</c:v>
                </c:pt>
                <c:pt idx="23153">
                  <c:v>93.351790000000008</c:v>
                </c:pt>
                <c:pt idx="23154">
                  <c:v>93.356589999999997</c:v>
                </c:pt>
                <c:pt idx="23155">
                  <c:v>93.361400000000003</c:v>
                </c:pt>
                <c:pt idx="23156">
                  <c:v>93.366210000000009</c:v>
                </c:pt>
                <c:pt idx="23157">
                  <c:v>93.371009999999998</c:v>
                </c:pt>
                <c:pt idx="23158">
                  <c:v>93.375820000000004</c:v>
                </c:pt>
                <c:pt idx="23159">
                  <c:v>93.380630000000011</c:v>
                </c:pt>
                <c:pt idx="23160">
                  <c:v>93.385440000000003</c:v>
                </c:pt>
                <c:pt idx="23161">
                  <c:v>93.390240000000006</c:v>
                </c:pt>
                <c:pt idx="23162">
                  <c:v>93.395049999999998</c:v>
                </c:pt>
                <c:pt idx="23163">
                  <c:v>93.399850000000001</c:v>
                </c:pt>
                <c:pt idx="23164">
                  <c:v>93.404660000000007</c:v>
                </c:pt>
                <c:pt idx="23165">
                  <c:v>93.409469999999999</c:v>
                </c:pt>
                <c:pt idx="23166">
                  <c:v>93.414280000000005</c:v>
                </c:pt>
                <c:pt idx="23167">
                  <c:v>93.419080000000008</c:v>
                </c:pt>
                <c:pt idx="23168">
                  <c:v>93.42389</c:v>
                </c:pt>
                <c:pt idx="23169">
                  <c:v>93.428689999999989</c:v>
                </c:pt>
                <c:pt idx="23170">
                  <c:v>93.433500000000009</c:v>
                </c:pt>
                <c:pt idx="23171">
                  <c:v>93.438299999999998</c:v>
                </c:pt>
                <c:pt idx="23172">
                  <c:v>93.443120000000008</c:v>
                </c:pt>
                <c:pt idx="23173">
                  <c:v>93.447920000000011</c:v>
                </c:pt>
                <c:pt idx="23174">
                  <c:v>93.452730000000003</c:v>
                </c:pt>
                <c:pt idx="23175">
                  <c:v>93.457529999999991</c:v>
                </c:pt>
                <c:pt idx="23176">
                  <c:v>93.462340000000012</c:v>
                </c:pt>
                <c:pt idx="23177">
                  <c:v>93.467150000000004</c:v>
                </c:pt>
                <c:pt idx="23178">
                  <c:v>93.471949999999993</c:v>
                </c:pt>
                <c:pt idx="23179">
                  <c:v>93.476760000000013</c:v>
                </c:pt>
                <c:pt idx="23180">
                  <c:v>93.481570000000005</c:v>
                </c:pt>
                <c:pt idx="23181">
                  <c:v>93.486379999999997</c:v>
                </c:pt>
                <c:pt idx="23182">
                  <c:v>93.49118</c:v>
                </c:pt>
                <c:pt idx="23183">
                  <c:v>93.495990000000006</c:v>
                </c:pt>
                <c:pt idx="23184">
                  <c:v>93.500789999999995</c:v>
                </c:pt>
                <c:pt idx="23185">
                  <c:v>93.505610000000004</c:v>
                </c:pt>
                <c:pt idx="23186">
                  <c:v>93.510410000000007</c:v>
                </c:pt>
                <c:pt idx="23187">
                  <c:v>93.515219999999999</c:v>
                </c:pt>
                <c:pt idx="23188">
                  <c:v>93.520020000000002</c:v>
                </c:pt>
                <c:pt idx="23189">
                  <c:v>93.524830000000009</c:v>
                </c:pt>
                <c:pt idx="23190">
                  <c:v>93.529629999999997</c:v>
                </c:pt>
                <c:pt idx="23191">
                  <c:v>93.534439999999989</c:v>
                </c:pt>
                <c:pt idx="23192">
                  <c:v>93.53925000000001</c:v>
                </c:pt>
                <c:pt idx="23193">
                  <c:v>93.544060000000002</c:v>
                </c:pt>
                <c:pt idx="23194">
                  <c:v>93.548859999999991</c:v>
                </c:pt>
                <c:pt idx="23195">
                  <c:v>93.553670000000011</c:v>
                </c:pt>
                <c:pt idx="23196">
                  <c:v>93.558480000000003</c:v>
                </c:pt>
                <c:pt idx="23197">
                  <c:v>93.563279999999992</c:v>
                </c:pt>
                <c:pt idx="23198">
                  <c:v>93.568090000000012</c:v>
                </c:pt>
                <c:pt idx="23199">
                  <c:v>93.572900000000004</c:v>
                </c:pt>
                <c:pt idx="23200">
                  <c:v>93.577709999999996</c:v>
                </c:pt>
                <c:pt idx="23201">
                  <c:v>93.582509999999999</c:v>
                </c:pt>
                <c:pt idx="23202">
                  <c:v>93.587320000000005</c:v>
                </c:pt>
                <c:pt idx="23203">
                  <c:v>93.592119999999994</c:v>
                </c:pt>
                <c:pt idx="23204">
                  <c:v>93.59693</c:v>
                </c:pt>
                <c:pt idx="23205">
                  <c:v>93.601740000000007</c:v>
                </c:pt>
                <c:pt idx="23206">
                  <c:v>93.606549999999999</c:v>
                </c:pt>
                <c:pt idx="23207">
                  <c:v>93.611350000000002</c:v>
                </c:pt>
                <c:pt idx="23208">
                  <c:v>93.616160000000008</c:v>
                </c:pt>
                <c:pt idx="23209">
                  <c:v>93.620959999999997</c:v>
                </c:pt>
                <c:pt idx="23210">
                  <c:v>93.625770000000003</c:v>
                </c:pt>
                <c:pt idx="23211">
                  <c:v>93.630580000000009</c:v>
                </c:pt>
                <c:pt idx="23212">
                  <c:v>93.635390000000001</c:v>
                </c:pt>
                <c:pt idx="23213">
                  <c:v>93.640190000000004</c:v>
                </c:pt>
                <c:pt idx="23214">
                  <c:v>93.64500000000001</c:v>
                </c:pt>
                <c:pt idx="23215">
                  <c:v>93.649799999999999</c:v>
                </c:pt>
                <c:pt idx="23216">
                  <c:v>93.654610000000005</c:v>
                </c:pt>
                <c:pt idx="23217">
                  <c:v>93.659419999999997</c:v>
                </c:pt>
                <c:pt idx="23218">
                  <c:v>93.664230000000003</c:v>
                </c:pt>
                <c:pt idx="23219">
                  <c:v>93.669030000000006</c:v>
                </c:pt>
                <c:pt idx="23220">
                  <c:v>93.673839999999998</c:v>
                </c:pt>
                <c:pt idx="23221">
                  <c:v>93.678650000000005</c:v>
                </c:pt>
                <c:pt idx="23222">
                  <c:v>93.683450000000008</c:v>
                </c:pt>
                <c:pt idx="23223">
                  <c:v>93.68826</c:v>
                </c:pt>
                <c:pt idx="23224">
                  <c:v>93.693070000000006</c:v>
                </c:pt>
                <c:pt idx="23225">
                  <c:v>93.697879999999998</c:v>
                </c:pt>
                <c:pt idx="23226">
                  <c:v>93.702680000000001</c:v>
                </c:pt>
                <c:pt idx="23227">
                  <c:v>93.707490000000007</c:v>
                </c:pt>
                <c:pt idx="23228">
                  <c:v>93.71229000000001</c:v>
                </c:pt>
                <c:pt idx="23229">
                  <c:v>93.717100000000002</c:v>
                </c:pt>
                <c:pt idx="23230">
                  <c:v>93.721910000000008</c:v>
                </c:pt>
                <c:pt idx="23231">
                  <c:v>93.72672</c:v>
                </c:pt>
                <c:pt idx="23232">
                  <c:v>93.731520000000003</c:v>
                </c:pt>
                <c:pt idx="23233">
                  <c:v>93.736330000000009</c:v>
                </c:pt>
                <c:pt idx="23234">
                  <c:v>93.741130000000013</c:v>
                </c:pt>
                <c:pt idx="23235">
                  <c:v>93.745940000000004</c:v>
                </c:pt>
                <c:pt idx="23236">
                  <c:v>93.750749999999996</c:v>
                </c:pt>
                <c:pt idx="23237">
                  <c:v>93.755560000000003</c:v>
                </c:pt>
                <c:pt idx="23238">
                  <c:v>93.760360000000006</c:v>
                </c:pt>
                <c:pt idx="23239">
                  <c:v>93.765169999999998</c:v>
                </c:pt>
                <c:pt idx="23240">
                  <c:v>93.769980000000004</c:v>
                </c:pt>
                <c:pt idx="23241">
                  <c:v>93.774780000000007</c:v>
                </c:pt>
                <c:pt idx="23242">
                  <c:v>93.779589999999999</c:v>
                </c:pt>
                <c:pt idx="23243">
                  <c:v>93.784400000000005</c:v>
                </c:pt>
                <c:pt idx="23244">
                  <c:v>93.789200000000008</c:v>
                </c:pt>
                <c:pt idx="23245">
                  <c:v>93.79401</c:v>
                </c:pt>
                <c:pt idx="23246">
                  <c:v>93.798820000000006</c:v>
                </c:pt>
                <c:pt idx="23247">
                  <c:v>93.803620000000009</c:v>
                </c:pt>
                <c:pt idx="23248">
                  <c:v>93.808430000000001</c:v>
                </c:pt>
                <c:pt idx="23249">
                  <c:v>93.813240000000008</c:v>
                </c:pt>
                <c:pt idx="23250">
                  <c:v>93.818049999999999</c:v>
                </c:pt>
                <c:pt idx="23251">
                  <c:v>93.822850000000003</c:v>
                </c:pt>
                <c:pt idx="23252">
                  <c:v>93.827659999999995</c:v>
                </c:pt>
                <c:pt idx="23253">
                  <c:v>93.832460000000012</c:v>
                </c:pt>
                <c:pt idx="23254">
                  <c:v>93.837270000000004</c:v>
                </c:pt>
                <c:pt idx="23255">
                  <c:v>93.842079999999996</c:v>
                </c:pt>
                <c:pt idx="23256">
                  <c:v>93.846890000000002</c:v>
                </c:pt>
                <c:pt idx="23257">
                  <c:v>93.851690000000005</c:v>
                </c:pt>
                <c:pt idx="23258">
                  <c:v>93.856499999999997</c:v>
                </c:pt>
                <c:pt idx="23259">
                  <c:v>93.8613</c:v>
                </c:pt>
                <c:pt idx="23260">
                  <c:v>93.866110000000006</c:v>
                </c:pt>
                <c:pt idx="23261">
                  <c:v>93.870919999999998</c:v>
                </c:pt>
                <c:pt idx="23262">
                  <c:v>93.875730000000004</c:v>
                </c:pt>
                <c:pt idx="23263">
                  <c:v>93.880530000000007</c:v>
                </c:pt>
                <c:pt idx="23264">
                  <c:v>93.885339999999999</c:v>
                </c:pt>
                <c:pt idx="23265">
                  <c:v>93.890150000000006</c:v>
                </c:pt>
                <c:pt idx="23266">
                  <c:v>93.894950000000009</c:v>
                </c:pt>
                <c:pt idx="23267">
                  <c:v>93.899760000000001</c:v>
                </c:pt>
                <c:pt idx="23268">
                  <c:v>93.904570000000007</c:v>
                </c:pt>
                <c:pt idx="23269">
                  <c:v>93.909379999999999</c:v>
                </c:pt>
                <c:pt idx="23270">
                  <c:v>93.914180000000002</c:v>
                </c:pt>
                <c:pt idx="23271">
                  <c:v>93.918989999999994</c:v>
                </c:pt>
                <c:pt idx="23272">
                  <c:v>93.923789999999997</c:v>
                </c:pt>
                <c:pt idx="23273">
                  <c:v>93.928609999999992</c:v>
                </c:pt>
                <c:pt idx="23274">
                  <c:v>93.933409999999995</c:v>
                </c:pt>
                <c:pt idx="23275">
                  <c:v>93.938220000000001</c:v>
                </c:pt>
                <c:pt idx="23276">
                  <c:v>93.943020000000004</c:v>
                </c:pt>
                <c:pt idx="23277">
                  <c:v>93.947829999999996</c:v>
                </c:pt>
                <c:pt idx="23278">
                  <c:v>93.952629999999999</c:v>
                </c:pt>
                <c:pt idx="23279">
                  <c:v>93.957449999999994</c:v>
                </c:pt>
                <c:pt idx="23280">
                  <c:v>93.962249999999997</c:v>
                </c:pt>
                <c:pt idx="23281">
                  <c:v>93.967060000000004</c:v>
                </c:pt>
                <c:pt idx="23282">
                  <c:v>93.971860000000007</c:v>
                </c:pt>
                <c:pt idx="23283">
                  <c:v>93.976669999999999</c:v>
                </c:pt>
                <c:pt idx="23284">
                  <c:v>93.981470000000002</c:v>
                </c:pt>
                <c:pt idx="23285">
                  <c:v>93.986289999999997</c:v>
                </c:pt>
                <c:pt idx="23286">
                  <c:v>93.99109</c:v>
                </c:pt>
                <c:pt idx="23287">
                  <c:v>93.995899999999992</c:v>
                </c:pt>
                <c:pt idx="23288">
                  <c:v>94.000700000000009</c:v>
                </c:pt>
                <c:pt idx="23289">
                  <c:v>94.005510000000001</c:v>
                </c:pt>
                <c:pt idx="23290">
                  <c:v>94.010319999999993</c:v>
                </c:pt>
                <c:pt idx="23291">
                  <c:v>94.015129999999999</c:v>
                </c:pt>
                <c:pt idx="23292">
                  <c:v>94.019930000000002</c:v>
                </c:pt>
                <c:pt idx="23293">
                  <c:v>94.024739999999994</c:v>
                </c:pt>
                <c:pt idx="23294">
                  <c:v>94.02955</c:v>
                </c:pt>
                <c:pt idx="23295">
                  <c:v>94.034350000000003</c:v>
                </c:pt>
                <c:pt idx="23296">
                  <c:v>94.039159999999995</c:v>
                </c:pt>
                <c:pt idx="23297">
                  <c:v>94.043970000000002</c:v>
                </c:pt>
                <c:pt idx="23298">
                  <c:v>94.048779999999994</c:v>
                </c:pt>
                <c:pt idx="23299">
                  <c:v>94.053579999999997</c:v>
                </c:pt>
                <c:pt idx="23300">
                  <c:v>94.058390000000003</c:v>
                </c:pt>
                <c:pt idx="23301">
                  <c:v>94.063190000000006</c:v>
                </c:pt>
                <c:pt idx="23302">
                  <c:v>94.068009999999987</c:v>
                </c:pt>
                <c:pt idx="23303">
                  <c:v>94.072810000000004</c:v>
                </c:pt>
                <c:pt idx="23304">
                  <c:v>94.077619999999996</c:v>
                </c:pt>
                <c:pt idx="23305">
                  <c:v>94.082419999999999</c:v>
                </c:pt>
                <c:pt idx="23306">
                  <c:v>94.087229999999991</c:v>
                </c:pt>
                <c:pt idx="23307">
                  <c:v>94.092029999999994</c:v>
                </c:pt>
                <c:pt idx="23308">
                  <c:v>94.096849999999989</c:v>
                </c:pt>
                <c:pt idx="23309">
                  <c:v>94.101649999999992</c:v>
                </c:pt>
                <c:pt idx="23310">
                  <c:v>94.106459999999998</c:v>
                </c:pt>
                <c:pt idx="23311">
                  <c:v>94.111260000000001</c:v>
                </c:pt>
                <c:pt idx="23312">
                  <c:v>94.116069999999993</c:v>
                </c:pt>
                <c:pt idx="23313">
                  <c:v>94.12088</c:v>
                </c:pt>
                <c:pt idx="23314">
                  <c:v>94.125689999999992</c:v>
                </c:pt>
                <c:pt idx="23315">
                  <c:v>94.130489999999995</c:v>
                </c:pt>
                <c:pt idx="23316">
                  <c:v>94.135300000000001</c:v>
                </c:pt>
                <c:pt idx="23317">
                  <c:v>94.140100000000004</c:v>
                </c:pt>
                <c:pt idx="23318">
                  <c:v>94.144909999999996</c:v>
                </c:pt>
                <c:pt idx="23319">
                  <c:v>94.149720000000002</c:v>
                </c:pt>
                <c:pt idx="23320">
                  <c:v>94.154529999999994</c:v>
                </c:pt>
                <c:pt idx="23321">
                  <c:v>94.159329999999997</c:v>
                </c:pt>
                <c:pt idx="23322">
                  <c:v>94.164139999999989</c:v>
                </c:pt>
                <c:pt idx="23323">
                  <c:v>94.168949999999995</c:v>
                </c:pt>
                <c:pt idx="23324">
                  <c:v>94.173749999999998</c:v>
                </c:pt>
                <c:pt idx="23325">
                  <c:v>94.17855999999999</c:v>
                </c:pt>
                <c:pt idx="23326">
                  <c:v>94.183369999999996</c:v>
                </c:pt>
                <c:pt idx="23327">
                  <c:v>94.188180000000003</c:v>
                </c:pt>
                <c:pt idx="23328">
                  <c:v>94.192979999999991</c:v>
                </c:pt>
                <c:pt idx="23329">
                  <c:v>94.197789999999998</c:v>
                </c:pt>
                <c:pt idx="23330">
                  <c:v>94.202590000000001</c:v>
                </c:pt>
                <c:pt idx="23331">
                  <c:v>94.20741000000001</c:v>
                </c:pt>
                <c:pt idx="23332">
                  <c:v>94.212209999999999</c:v>
                </c:pt>
                <c:pt idx="23333">
                  <c:v>94.217020000000005</c:v>
                </c:pt>
                <c:pt idx="23334">
                  <c:v>94.221819999999994</c:v>
                </c:pt>
                <c:pt idx="23335">
                  <c:v>94.22663</c:v>
                </c:pt>
                <c:pt idx="23336">
                  <c:v>94.231430000000003</c:v>
                </c:pt>
                <c:pt idx="23337">
                  <c:v>94.236249999999998</c:v>
                </c:pt>
                <c:pt idx="23338">
                  <c:v>94.241050000000001</c:v>
                </c:pt>
                <c:pt idx="23339">
                  <c:v>94.245860000000008</c:v>
                </c:pt>
                <c:pt idx="23340">
                  <c:v>94.250659999999996</c:v>
                </c:pt>
                <c:pt idx="23341">
                  <c:v>94.255469999999988</c:v>
                </c:pt>
                <c:pt idx="23342">
                  <c:v>94.260280000000009</c:v>
                </c:pt>
                <c:pt idx="23343">
                  <c:v>94.265090000000001</c:v>
                </c:pt>
                <c:pt idx="23344">
                  <c:v>94.26988999999999</c:v>
                </c:pt>
                <c:pt idx="23345">
                  <c:v>94.27470000000001</c:v>
                </c:pt>
                <c:pt idx="23346">
                  <c:v>94.279510000000002</c:v>
                </c:pt>
                <c:pt idx="23347">
                  <c:v>94.284309999999991</c:v>
                </c:pt>
                <c:pt idx="23348">
                  <c:v>94.289119999999997</c:v>
                </c:pt>
                <c:pt idx="23349">
                  <c:v>94.293930000000003</c:v>
                </c:pt>
                <c:pt idx="23350">
                  <c:v>94.298740000000009</c:v>
                </c:pt>
                <c:pt idx="23351">
                  <c:v>94.303539999999998</c:v>
                </c:pt>
                <c:pt idx="23352">
                  <c:v>94.308350000000004</c:v>
                </c:pt>
                <c:pt idx="23353">
                  <c:v>94.313149999999993</c:v>
                </c:pt>
                <c:pt idx="23354">
                  <c:v>94.317970000000003</c:v>
                </c:pt>
                <c:pt idx="23355">
                  <c:v>94.322770000000006</c:v>
                </c:pt>
                <c:pt idx="23356">
                  <c:v>94.327579999999998</c:v>
                </c:pt>
                <c:pt idx="23357">
                  <c:v>94.332380000000001</c:v>
                </c:pt>
                <c:pt idx="23358">
                  <c:v>94.337190000000007</c:v>
                </c:pt>
                <c:pt idx="23359">
                  <c:v>94.341999999999999</c:v>
                </c:pt>
                <c:pt idx="23360">
                  <c:v>94.346810000000005</c:v>
                </c:pt>
                <c:pt idx="23361">
                  <c:v>94.351610000000008</c:v>
                </c:pt>
                <c:pt idx="23362">
                  <c:v>94.35642</c:v>
                </c:pt>
                <c:pt idx="23363">
                  <c:v>94.361219999999989</c:v>
                </c:pt>
                <c:pt idx="23364">
                  <c:v>94.366030000000009</c:v>
                </c:pt>
                <c:pt idx="23365">
                  <c:v>94.370840000000001</c:v>
                </c:pt>
                <c:pt idx="23366">
                  <c:v>94.375650000000007</c:v>
                </c:pt>
                <c:pt idx="23367">
                  <c:v>94.38045000000001</c:v>
                </c:pt>
                <c:pt idx="23368">
                  <c:v>94.385260000000002</c:v>
                </c:pt>
                <c:pt idx="23369">
                  <c:v>94.390059999999991</c:v>
                </c:pt>
                <c:pt idx="23370">
                  <c:v>94.394880000000001</c:v>
                </c:pt>
                <c:pt idx="23371">
                  <c:v>94.399680000000004</c:v>
                </c:pt>
                <c:pt idx="23372">
                  <c:v>94.404489999999996</c:v>
                </c:pt>
                <c:pt idx="23373">
                  <c:v>94.409290000000013</c:v>
                </c:pt>
                <c:pt idx="23374">
                  <c:v>94.414100000000005</c:v>
                </c:pt>
                <c:pt idx="23375">
                  <c:v>94.418909999999997</c:v>
                </c:pt>
                <c:pt idx="23376">
                  <c:v>94.423720000000003</c:v>
                </c:pt>
                <c:pt idx="23377">
                  <c:v>94.428520000000006</c:v>
                </c:pt>
                <c:pt idx="23378">
                  <c:v>94.433329999999998</c:v>
                </c:pt>
                <c:pt idx="23379">
                  <c:v>94.438140000000004</c:v>
                </c:pt>
                <c:pt idx="23380">
                  <c:v>94.442940000000007</c:v>
                </c:pt>
                <c:pt idx="23381">
                  <c:v>94.447749999999999</c:v>
                </c:pt>
                <c:pt idx="23382">
                  <c:v>94.452560000000005</c:v>
                </c:pt>
                <c:pt idx="23383">
                  <c:v>94.457369999999997</c:v>
                </c:pt>
                <c:pt idx="23384">
                  <c:v>94.46217</c:v>
                </c:pt>
                <c:pt idx="23385">
                  <c:v>94.466980000000007</c:v>
                </c:pt>
                <c:pt idx="23386">
                  <c:v>94.471789999999999</c:v>
                </c:pt>
                <c:pt idx="23387">
                  <c:v>94.476599999999991</c:v>
                </c:pt>
                <c:pt idx="23388">
                  <c:v>94.481399999999994</c:v>
                </c:pt>
                <c:pt idx="23389">
                  <c:v>94.48621</c:v>
                </c:pt>
                <c:pt idx="23390">
                  <c:v>94.491010000000003</c:v>
                </c:pt>
                <c:pt idx="23391">
                  <c:v>94.495819999999995</c:v>
                </c:pt>
                <c:pt idx="23392">
                  <c:v>94.500630000000001</c:v>
                </c:pt>
                <c:pt idx="23393">
                  <c:v>94.505439999999993</c:v>
                </c:pt>
                <c:pt idx="23394">
                  <c:v>94.510239999999996</c:v>
                </c:pt>
                <c:pt idx="23395">
                  <c:v>94.515050000000002</c:v>
                </c:pt>
                <c:pt idx="23396">
                  <c:v>94.519850000000005</c:v>
                </c:pt>
                <c:pt idx="23397">
                  <c:v>94.52467</c:v>
                </c:pt>
                <c:pt idx="23398">
                  <c:v>94.529470000000003</c:v>
                </c:pt>
                <c:pt idx="23399">
                  <c:v>94.534279999999995</c:v>
                </c:pt>
                <c:pt idx="23400">
                  <c:v>94.539079999999998</c:v>
                </c:pt>
                <c:pt idx="23401">
                  <c:v>94.543890000000005</c:v>
                </c:pt>
                <c:pt idx="23402">
                  <c:v>94.548699999999997</c:v>
                </c:pt>
                <c:pt idx="23403">
                  <c:v>94.553509999999989</c:v>
                </c:pt>
                <c:pt idx="23404">
                  <c:v>94.558310000000006</c:v>
                </c:pt>
                <c:pt idx="23405">
                  <c:v>94.563119999999998</c:v>
                </c:pt>
                <c:pt idx="23406">
                  <c:v>94.567920000000001</c:v>
                </c:pt>
                <c:pt idx="23407">
                  <c:v>94.572729999999993</c:v>
                </c:pt>
                <c:pt idx="23408">
                  <c:v>94.577539999999999</c:v>
                </c:pt>
                <c:pt idx="23409">
                  <c:v>94.582349999999991</c:v>
                </c:pt>
                <c:pt idx="23410">
                  <c:v>94.587149999999994</c:v>
                </c:pt>
                <c:pt idx="23411">
                  <c:v>94.59196</c:v>
                </c:pt>
                <c:pt idx="23412">
                  <c:v>94.596769999999992</c:v>
                </c:pt>
                <c:pt idx="23413">
                  <c:v>94.601579999999998</c:v>
                </c:pt>
                <c:pt idx="23414">
                  <c:v>94.606380000000001</c:v>
                </c:pt>
                <c:pt idx="23415">
                  <c:v>94.611189999999993</c:v>
                </c:pt>
                <c:pt idx="23416">
                  <c:v>94.616</c:v>
                </c:pt>
                <c:pt idx="23417">
                  <c:v>94.620800000000003</c:v>
                </c:pt>
                <c:pt idx="23418">
                  <c:v>94.625609999999995</c:v>
                </c:pt>
                <c:pt idx="23419">
                  <c:v>94.630420000000001</c:v>
                </c:pt>
                <c:pt idx="23420">
                  <c:v>94.635230000000007</c:v>
                </c:pt>
                <c:pt idx="23421">
                  <c:v>94.640029999999996</c:v>
                </c:pt>
                <c:pt idx="23422">
                  <c:v>94.644839999999988</c:v>
                </c:pt>
                <c:pt idx="23423">
                  <c:v>94.649650000000008</c:v>
                </c:pt>
                <c:pt idx="23424">
                  <c:v>94.65446</c:v>
                </c:pt>
                <c:pt idx="23425">
                  <c:v>94.659259999999989</c:v>
                </c:pt>
                <c:pt idx="23426">
                  <c:v>94.664070000000009</c:v>
                </c:pt>
                <c:pt idx="23427">
                  <c:v>94.668869999999998</c:v>
                </c:pt>
                <c:pt idx="23428">
                  <c:v>94.67367999999999</c:v>
                </c:pt>
                <c:pt idx="23429">
                  <c:v>94.678490000000011</c:v>
                </c:pt>
                <c:pt idx="23430">
                  <c:v>94.683300000000003</c:v>
                </c:pt>
                <c:pt idx="23431">
                  <c:v>94.688099999999991</c:v>
                </c:pt>
                <c:pt idx="23432">
                  <c:v>94.692910000000012</c:v>
                </c:pt>
                <c:pt idx="23433">
                  <c:v>94.697710000000001</c:v>
                </c:pt>
                <c:pt idx="23434">
                  <c:v>94.702529999999996</c:v>
                </c:pt>
                <c:pt idx="23435">
                  <c:v>94.707330000000013</c:v>
                </c:pt>
                <c:pt idx="23436">
                  <c:v>94.712140000000005</c:v>
                </c:pt>
                <c:pt idx="23437">
                  <c:v>94.716939999999994</c:v>
                </c:pt>
                <c:pt idx="23438">
                  <c:v>94.72175</c:v>
                </c:pt>
                <c:pt idx="23439">
                  <c:v>94.726560000000006</c:v>
                </c:pt>
                <c:pt idx="23440">
                  <c:v>94.731369999999998</c:v>
                </c:pt>
                <c:pt idx="23441">
                  <c:v>94.736170000000001</c:v>
                </c:pt>
                <c:pt idx="23442">
                  <c:v>94.740980000000008</c:v>
                </c:pt>
                <c:pt idx="23443">
                  <c:v>94.745779999999996</c:v>
                </c:pt>
                <c:pt idx="23444">
                  <c:v>94.750600000000006</c:v>
                </c:pt>
                <c:pt idx="23445">
                  <c:v>94.755400000000009</c:v>
                </c:pt>
                <c:pt idx="23446">
                  <c:v>94.760210000000001</c:v>
                </c:pt>
                <c:pt idx="23447">
                  <c:v>94.765010000000004</c:v>
                </c:pt>
                <c:pt idx="23448">
                  <c:v>94.76982000000001</c:v>
                </c:pt>
                <c:pt idx="23449">
                  <c:v>94.774630000000002</c:v>
                </c:pt>
                <c:pt idx="23450">
                  <c:v>94.779440000000008</c:v>
                </c:pt>
                <c:pt idx="23451">
                  <c:v>94.784240000000011</c:v>
                </c:pt>
                <c:pt idx="23452">
                  <c:v>94.789050000000003</c:v>
                </c:pt>
                <c:pt idx="23453">
                  <c:v>94.793859999999995</c:v>
                </c:pt>
                <c:pt idx="23454">
                  <c:v>94.798670000000001</c:v>
                </c:pt>
                <c:pt idx="23455">
                  <c:v>94.803470000000004</c:v>
                </c:pt>
                <c:pt idx="23456">
                  <c:v>94.808279999999996</c:v>
                </c:pt>
                <c:pt idx="23457">
                  <c:v>94.813090000000003</c:v>
                </c:pt>
                <c:pt idx="23458">
                  <c:v>94.817890000000006</c:v>
                </c:pt>
                <c:pt idx="23459">
                  <c:v>94.822699999999998</c:v>
                </c:pt>
                <c:pt idx="23460">
                  <c:v>94.827510000000004</c:v>
                </c:pt>
                <c:pt idx="23461">
                  <c:v>94.832319999999996</c:v>
                </c:pt>
                <c:pt idx="23462">
                  <c:v>94.837119999999999</c:v>
                </c:pt>
                <c:pt idx="23463">
                  <c:v>94.841930000000005</c:v>
                </c:pt>
                <c:pt idx="23464">
                  <c:v>94.846730000000008</c:v>
                </c:pt>
                <c:pt idx="23465">
                  <c:v>94.851550000000003</c:v>
                </c:pt>
                <c:pt idx="23466">
                  <c:v>94.856350000000006</c:v>
                </c:pt>
                <c:pt idx="23467">
                  <c:v>94.861159999999998</c:v>
                </c:pt>
                <c:pt idx="23468">
                  <c:v>94.865960000000001</c:v>
                </c:pt>
                <c:pt idx="23469">
                  <c:v>94.870769999999993</c:v>
                </c:pt>
                <c:pt idx="23470">
                  <c:v>94.875579999999999</c:v>
                </c:pt>
                <c:pt idx="23471">
                  <c:v>94.880389999999991</c:v>
                </c:pt>
                <c:pt idx="23472">
                  <c:v>94.885189999999994</c:v>
                </c:pt>
                <c:pt idx="23473">
                  <c:v>94.89</c:v>
                </c:pt>
                <c:pt idx="23474">
                  <c:v>94.894800000000004</c:v>
                </c:pt>
                <c:pt idx="23475">
                  <c:v>94.899619999999999</c:v>
                </c:pt>
                <c:pt idx="23476">
                  <c:v>94.904420000000002</c:v>
                </c:pt>
                <c:pt idx="23477">
                  <c:v>94.909229999999994</c:v>
                </c:pt>
                <c:pt idx="23478">
                  <c:v>94.914029999999997</c:v>
                </c:pt>
                <c:pt idx="23479">
                  <c:v>94.918840000000003</c:v>
                </c:pt>
                <c:pt idx="23480">
                  <c:v>94.923649999999995</c:v>
                </c:pt>
                <c:pt idx="23481">
                  <c:v>94.928460000000001</c:v>
                </c:pt>
                <c:pt idx="23482">
                  <c:v>94.933260000000004</c:v>
                </c:pt>
                <c:pt idx="23483">
                  <c:v>94.938069999999996</c:v>
                </c:pt>
                <c:pt idx="23484">
                  <c:v>94.942879999999988</c:v>
                </c:pt>
                <c:pt idx="23485">
                  <c:v>94.947689999999994</c:v>
                </c:pt>
                <c:pt idx="23486">
                  <c:v>94.952489999999997</c:v>
                </c:pt>
                <c:pt idx="23487">
                  <c:v>94.957299999999989</c:v>
                </c:pt>
                <c:pt idx="23488">
                  <c:v>94.962109999999996</c:v>
                </c:pt>
                <c:pt idx="23489">
                  <c:v>94.966909999999999</c:v>
                </c:pt>
                <c:pt idx="23490">
                  <c:v>94.971719999999991</c:v>
                </c:pt>
                <c:pt idx="23491">
                  <c:v>94.976529999999997</c:v>
                </c:pt>
                <c:pt idx="23492">
                  <c:v>94.981340000000003</c:v>
                </c:pt>
                <c:pt idx="23493">
                  <c:v>94.986139999999992</c:v>
                </c:pt>
                <c:pt idx="23494">
                  <c:v>94.990949999999998</c:v>
                </c:pt>
                <c:pt idx="23495">
                  <c:v>94.995760000000004</c:v>
                </c:pt>
                <c:pt idx="23496">
                  <c:v>95.00057000000001</c:v>
                </c:pt>
                <c:pt idx="23497">
                  <c:v>95.005369999999999</c:v>
                </c:pt>
                <c:pt idx="23498">
                  <c:v>95.010180000000005</c:v>
                </c:pt>
                <c:pt idx="23499">
                  <c:v>95.014979999999994</c:v>
                </c:pt>
                <c:pt idx="23500">
                  <c:v>95.019800000000004</c:v>
                </c:pt>
                <c:pt idx="23501">
                  <c:v>95.024600000000007</c:v>
                </c:pt>
                <c:pt idx="23502">
                  <c:v>95.029409999999999</c:v>
                </c:pt>
                <c:pt idx="23503">
                  <c:v>95.034209999999987</c:v>
                </c:pt>
                <c:pt idx="23504">
                  <c:v>95.039020000000008</c:v>
                </c:pt>
                <c:pt idx="23505">
                  <c:v>95.04383</c:v>
                </c:pt>
                <c:pt idx="23506">
                  <c:v>95.048640000000006</c:v>
                </c:pt>
                <c:pt idx="23507">
                  <c:v>95.053440000000009</c:v>
                </c:pt>
                <c:pt idx="23508">
                  <c:v>95.058250000000001</c:v>
                </c:pt>
                <c:pt idx="23509">
                  <c:v>95.063060000000007</c:v>
                </c:pt>
                <c:pt idx="23510">
                  <c:v>95.067869999999999</c:v>
                </c:pt>
                <c:pt idx="23511">
                  <c:v>95.072670000000002</c:v>
                </c:pt>
                <c:pt idx="23512">
                  <c:v>95.077480000000008</c:v>
                </c:pt>
                <c:pt idx="23513">
                  <c:v>95.082280000000011</c:v>
                </c:pt>
                <c:pt idx="23514">
                  <c:v>95.087099999999992</c:v>
                </c:pt>
                <c:pt idx="23515">
                  <c:v>95.091899999999995</c:v>
                </c:pt>
                <c:pt idx="23516">
                  <c:v>95.096710000000002</c:v>
                </c:pt>
                <c:pt idx="23517">
                  <c:v>95.101510000000005</c:v>
                </c:pt>
                <c:pt idx="23518">
                  <c:v>95.106319999999997</c:v>
                </c:pt>
                <c:pt idx="23519">
                  <c:v>95.111130000000003</c:v>
                </c:pt>
                <c:pt idx="23520">
                  <c:v>95.115939999999995</c:v>
                </c:pt>
                <c:pt idx="23521">
                  <c:v>95.120739999999998</c:v>
                </c:pt>
                <c:pt idx="23522">
                  <c:v>95.125550000000004</c:v>
                </c:pt>
                <c:pt idx="23523">
                  <c:v>95.130350000000007</c:v>
                </c:pt>
                <c:pt idx="23524">
                  <c:v>95.135170000000002</c:v>
                </c:pt>
                <c:pt idx="23525">
                  <c:v>95.139970000000005</c:v>
                </c:pt>
                <c:pt idx="23526">
                  <c:v>95.144779999999997</c:v>
                </c:pt>
                <c:pt idx="23527">
                  <c:v>95.14958</c:v>
                </c:pt>
                <c:pt idx="23528">
                  <c:v>95.154390000000006</c:v>
                </c:pt>
                <c:pt idx="23529">
                  <c:v>95.159199999999998</c:v>
                </c:pt>
                <c:pt idx="23530">
                  <c:v>95.16400999999999</c:v>
                </c:pt>
                <c:pt idx="23531">
                  <c:v>95.168810000000008</c:v>
                </c:pt>
                <c:pt idx="23532">
                  <c:v>95.17362</c:v>
                </c:pt>
                <c:pt idx="23533">
                  <c:v>95.178429999999992</c:v>
                </c:pt>
                <c:pt idx="23534">
                  <c:v>95.183239999999998</c:v>
                </c:pt>
                <c:pt idx="23535">
                  <c:v>95.188040000000001</c:v>
                </c:pt>
                <c:pt idx="23536">
                  <c:v>95.192849999999993</c:v>
                </c:pt>
                <c:pt idx="23537">
                  <c:v>95.197659999999999</c:v>
                </c:pt>
                <c:pt idx="23538">
                  <c:v>95.202469999999991</c:v>
                </c:pt>
                <c:pt idx="23539">
                  <c:v>95.207269999999994</c:v>
                </c:pt>
                <c:pt idx="23540">
                  <c:v>95.21208</c:v>
                </c:pt>
                <c:pt idx="23541">
                  <c:v>95.216889999999992</c:v>
                </c:pt>
                <c:pt idx="23542">
                  <c:v>95.221689999999995</c:v>
                </c:pt>
                <c:pt idx="23543">
                  <c:v>95.226500000000001</c:v>
                </c:pt>
                <c:pt idx="23544">
                  <c:v>95.231309999999993</c:v>
                </c:pt>
                <c:pt idx="23545">
                  <c:v>95.23612</c:v>
                </c:pt>
                <c:pt idx="23546">
                  <c:v>95.240920000000003</c:v>
                </c:pt>
                <c:pt idx="23547">
                  <c:v>95.245729999999995</c:v>
                </c:pt>
                <c:pt idx="23548">
                  <c:v>95.250540000000001</c:v>
                </c:pt>
                <c:pt idx="23549">
                  <c:v>95.255350000000007</c:v>
                </c:pt>
                <c:pt idx="23550">
                  <c:v>95.260149999999996</c:v>
                </c:pt>
                <c:pt idx="23551">
                  <c:v>95.264960000000002</c:v>
                </c:pt>
                <c:pt idx="23552">
                  <c:v>95.269759999999991</c:v>
                </c:pt>
                <c:pt idx="23553">
                  <c:v>95.27458</c:v>
                </c:pt>
                <c:pt idx="23554">
                  <c:v>95.279380000000003</c:v>
                </c:pt>
                <c:pt idx="23555">
                  <c:v>95.284190000000009</c:v>
                </c:pt>
                <c:pt idx="23556">
                  <c:v>95.288989999999998</c:v>
                </c:pt>
                <c:pt idx="23557">
                  <c:v>95.293800000000005</c:v>
                </c:pt>
                <c:pt idx="23558">
                  <c:v>95.298610000000011</c:v>
                </c:pt>
                <c:pt idx="23559">
                  <c:v>95.303420000000003</c:v>
                </c:pt>
                <c:pt idx="23560">
                  <c:v>95.308220000000006</c:v>
                </c:pt>
                <c:pt idx="23561">
                  <c:v>95.313030000000012</c:v>
                </c:pt>
                <c:pt idx="23562">
                  <c:v>95.317840000000004</c:v>
                </c:pt>
                <c:pt idx="23563">
                  <c:v>95.322649999999996</c:v>
                </c:pt>
                <c:pt idx="23564">
                  <c:v>95.327449999999999</c:v>
                </c:pt>
                <c:pt idx="23565">
                  <c:v>95.332260000000005</c:v>
                </c:pt>
                <c:pt idx="23566">
                  <c:v>95.337060000000008</c:v>
                </c:pt>
                <c:pt idx="23567">
                  <c:v>95.341880000000003</c:v>
                </c:pt>
                <c:pt idx="23568">
                  <c:v>95.346680000000006</c:v>
                </c:pt>
                <c:pt idx="23569">
                  <c:v>95.351489999999998</c:v>
                </c:pt>
                <c:pt idx="23570">
                  <c:v>95.356290000000001</c:v>
                </c:pt>
                <c:pt idx="23571">
                  <c:v>95.361100000000008</c:v>
                </c:pt>
                <c:pt idx="23572">
                  <c:v>95.36591</c:v>
                </c:pt>
                <c:pt idx="23573">
                  <c:v>95.370720000000006</c:v>
                </c:pt>
                <c:pt idx="23574">
                  <c:v>95.375520000000009</c:v>
                </c:pt>
                <c:pt idx="23575">
                  <c:v>95.380330000000001</c:v>
                </c:pt>
                <c:pt idx="23576">
                  <c:v>95.385139999999993</c:v>
                </c:pt>
                <c:pt idx="23577">
                  <c:v>95.389949999999999</c:v>
                </c:pt>
                <c:pt idx="23578">
                  <c:v>95.394750000000002</c:v>
                </c:pt>
                <c:pt idx="23579">
                  <c:v>95.399559999999994</c:v>
                </c:pt>
                <c:pt idx="23580">
                  <c:v>95.404359999999997</c:v>
                </c:pt>
                <c:pt idx="23581">
                  <c:v>95.409179999999992</c:v>
                </c:pt>
                <c:pt idx="23582">
                  <c:v>95.413979999999995</c:v>
                </c:pt>
                <c:pt idx="23583">
                  <c:v>95.418790000000001</c:v>
                </c:pt>
                <c:pt idx="23584">
                  <c:v>95.423590000000004</c:v>
                </c:pt>
                <c:pt idx="23585">
                  <c:v>95.428399999999996</c:v>
                </c:pt>
                <c:pt idx="23586">
                  <c:v>95.433210000000003</c:v>
                </c:pt>
                <c:pt idx="23587">
                  <c:v>95.438019999999995</c:v>
                </c:pt>
                <c:pt idx="23588">
                  <c:v>95.442819999999998</c:v>
                </c:pt>
                <c:pt idx="23589">
                  <c:v>95.447630000000004</c:v>
                </c:pt>
                <c:pt idx="23590">
                  <c:v>95.452439999999996</c:v>
                </c:pt>
                <c:pt idx="23591">
                  <c:v>95.457249999999988</c:v>
                </c:pt>
                <c:pt idx="23592">
                  <c:v>95.462050000000005</c:v>
                </c:pt>
                <c:pt idx="23593">
                  <c:v>95.466859999999997</c:v>
                </c:pt>
                <c:pt idx="23594">
                  <c:v>95.471669999999989</c:v>
                </c:pt>
                <c:pt idx="23595">
                  <c:v>95.476480000000009</c:v>
                </c:pt>
                <c:pt idx="23596">
                  <c:v>95.481279999999998</c:v>
                </c:pt>
                <c:pt idx="23597">
                  <c:v>95.48608999999999</c:v>
                </c:pt>
                <c:pt idx="23598">
                  <c:v>95.490900000000011</c:v>
                </c:pt>
                <c:pt idx="23599">
                  <c:v>95.495710000000003</c:v>
                </c:pt>
                <c:pt idx="23600">
                  <c:v>95.500509999999991</c:v>
                </c:pt>
                <c:pt idx="23601">
                  <c:v>95.505320000000012</c:v>
                </c:pt>
                <c:pt idx="23602">
                  <c:v>95.510130000000004</c:v>
                </c:pt>
                <c:pt idx="23603">
                  <c:v>95.514929999999993</c:v>
                </c:pt>
                <c:pt idx="23604">
                  <c:v>95.519739999999999</c:v>
                </c:pt>
                <c:pt idx="23605">
                  <c:v>95.524550000000005</c:v>
                </c:pt>
                <c:pt idx="23606">
                  <c:v>95.529359999999997</c:v>
                </c:pt>
                <c:pt idx="23607">
                  <c:v>95.53416</c:v>
                </c:pt>
                <c:pt idx="23608">
                  <c:v>95.538970000000006</c:v>
                </c:pt>
                <c:pt idx="23609">
                  <c:v>95.543779999999998</c:v>
                </c:pt>
                <c:pt idx="23610">
                  <c:v>95.548590000000004</c:v>
                </c:pt>
                <c:pt idx="23611">
                  <c:v>95.553390000000007</c:v>
                </c:pt>
                <c:pt idx="23612">
                  <c:v>95.558199999999999</c:v>
                </c:pt>
                <c:pt idx="23613">
                  <c:v>95.563010000000006</c:v>
                </c:pt>
                <c:pt idx="23614">
                  <c:v>95.567819999999998</c:v>
                </c:pt>
                <c:pt idx="23615">
                  <c:v>95.572620000000001</c:v>
                </c:pt>
                <c:pt idx="23616">
                  <c:v>95.577430000000007</c:v>
                </c:pt>
                <c:pt idx="23617">
                  <c:v>95.58223000000001</c:v>
                </c:pt>
                <c:pt idx="23618">
                  <c:v>95.587040000000002</c:v>
                </c:pt>
                <c:pt idx="23619">
                  <c:v>95.591850000000008</c:v>
                </c:pt>
                <c:pt idx="23620">
                  <c:v>95.59666</c:v>
                </c:pt>
                <c:pt idx="23621">
                  <c:v>95.601460000000003</c:v>
                </c:pt>
                <c:pt idx="23622">
                  <c:v>95.606269999999995</c:v>
                </c:pt>
                <c:pt idx="23623">
                  <c:v>95.611080000000001</c:v>
                </c:pt>
                <c:pt idx="23624">
                  <c:v>95.615889999999993</c:v>
                </c:pt>
                <c:pt idx="23625">
                  <c:v>95.620689999999996</c:v>
                </c:pt>
                <c:pt idx="23626">
                  <c:v>95.625500000000002</c:v>
                </c:pt>
                <c:pt idx="23627">
                  <c:v>95.630309999999994</c:v>
                </c:pt>
                <c:pt idx="23628">
                  <c:v>95.635120000000001</c:v>
                </c:pt>
                <c:pt idx="23629">
                  <c:v>95.639920000000004</c:v>
                </c:pt>
                <c:pt idx="23630">
                  <c:v>95.644729999999996</c:v>
                </c:pt>
                <c:pt idx="23631">
                  <c:v>95.649540000000002</c:v>
                </c:pt>
                <c:pt idx="23632">
                  <c:v>95.654349999999994</c:v>
                </c:pt>
                <c:pt idx="23633">
                  <c:v>95.659149999999997</c:v>
                </c:pt>
                <c:pt idx="23634">
                  <c:v>95.663960000000003</c:v>
                </c:pt>
                <c:pt idx="23635">
                  <c:v>95.668760000000006</c:v>
                </c:pt>
                <c:pt idx="23636">
                  <c:v>95.673580000000001</c:v>
                </c:pt>
                <c:pt idx="23637">
                  <c:v>95.67837999999999</c:v>
                </c:pt>
                <c:pt idx="23638">
                  <c:v>95.683189999999996</c:v>
                </c:pt>
                <c:pt idx="23639">
                  <c:v>95.687989999999999</c:v>
                </c:pt>
                <c:pt idx="23640">
                  <c:v>95.692810000000009</c:v>
                </c:pt>
                <c:pt idx="23641">
                  <c:v>95.697609999999997</c:v>
                </c:pt>
                <c:pt idx="23642">
                  <c:v>95.702419999999989</c:v>
                </c:pt>
                <c:pt idx="23643">
                  <c:v>95.707219999999992</c:v>
                </c:pt>
                <c:pt idx="23644">
                  <c:v>95.712029999999999</c:v>
                </c:pt>
                <c:pt idx="23645">
                  <c:v>95.716839999999991</c:v>
                </c:pt>
                <c:pt idx="23646">
                  <c:v>95.721650000000011</c:v>
                </c:pt>
                <c:pt idx="23647">
                  <c:v>95.72645</c:v>
                </c:pt>
                <c:pt idx="23648">
                  <c:v>95.731259999999992</c:v>
                </c:pt>
                <c:pt idx="23649">
                  <c:v>95.736070000000012</c:v>
                </c:pt>
                <c:pt idx="23650">
                  <c:v>95.740880000000004</c:v>
                </c:pt>
                <c:pt idx="23651">
                  <c:v>95.745679999999993</c:v>
                </c:pt>
                <c:pt idx="23652">
                  <c:v>95.750489999999999</c:v>
                </c:pt>
                <c:pt idx="23653">
                  <c:v>95.755290000000002</c:v>
                </c:pt>
                <c:pt idx="23654">
                  <c:v>95.760109999999997</c:v>
                </c:pt>
                <c:pt idx="23655">
                  <c:v>95.76491</c:v>
                </c:pt>
                <c:pt idx="23656">
                  <c:v>95.769720000000007</c:v>
                </c:pt>
                <c:pt idx="23657">
                  <c:v>95.774519999999995</c:v>
                </c:pt>
                <c:pt idx="23658">
                  <c:v>95.779340000000005</c:v>
                </c:pt>
                <c:pt idx="23659">
                  <c:v>95.784140000000008</c:v>
                </c:pt>
                <c:pt idx="23660">
                  <c:v>95.78895</c:v>
                </c:pt>
                <c:pt idx="23661">
                  <c:v>95.793750000000003</c:v>
                </c:pt>
                <c:pt idx="23662">
                  <c:v>95.798560000000009</c:v>
                </c:pt>
                <c:pt idx="23663">
                  <c:v>95.803370000000001</c:v>
                </c:pt>
                <c:pt idx="23664">
                  <c:v>95.808180000000007</c:v>
                </c:pt>
                <c:pt idx="23665">
                  <c:v>95.81298000000001</c:v>
                </c:pt>
                <c:pt idx="23666">
                  <c:v>95.817790000000002</c:v>
                </c:pt>
                <c:pt idx="23667">
                  <c:v>95.822599999999994</c:v>
                </c:pt>
                <c:pt idx="23668">
                  <c:v>95.82741</c:v>
                </c:pt>
                <c:pt idx="23669">
                  <c:v>95.832210000000003</c:v>
                </c:pt>
                <c:pt idx="23670">
                  <c:v>95.837019999999995</c:v>
                </c:pt>
                <c:pt idx="23671">
                  <c:v>95.841830000000002</c:v>
                </c:pt>
                <c:pt idx="23672">
                  <c:v>95.846639999999994</c:v>
                </c:pt>
                <c:pt idx="23673">
                  <c:v>95.851439999999997</c:v>
                </c:pt>
                <c:pt idx="23674">
                  <c:v>95.856250000000003</c:v>
                </c:pt>
                <c:pt idx="23675">
                  <c:v>95.861050000000006</c:v>
                </c:pt>
                <c:pt idx="23676">
                  <c:v>95.865870000000001</c:v>
                </c:pt>
                <c:pt idx="23677">
                  <c:v>95.870670000000004</c:v>
                </c:pt>
                <c:pt idx="23678">
                  <c:v>95.875479999999996</c:v>
                </c:pt>
                <c:pt idx="23679">
                  <c:v>95.880279999999999</c:v>
                </c:pt>
                <c:pt idx="23680">
                  <c:v>95.885099999999994</c:v>
                </c:pt>
                <c:pt idx="23681">
                  <c:v>95.889899999999997</c:v>
                </c:pt>
                <c:pt idx="23682">
                  <c:v>95.894709999999989</c:v>
                </c:pt>
                <c:pt idx="23683">
                  <c:v>95.899509999999992</c:v>
                </c:pt>
                <c:pt idx="23684">
                  <c:v>95.904330000000002</c:v>
                </c:pt>
                <c:pt idx="23685">
                  <c:v>95.90912999999999</c:v>
                </c:pt>
                <c:pt idx="23686">
                  <c:v>95.913939999999997</c:v>
                </c:pt>
                <c:pt idx="23687">
                  <c:v>95.91874</c:v>
                </c:pt>
                <c:pt idx="23688">
                  <c:v>95.923549999999992</c:v>
                </c:pt>
                <c:pt idx="23689">
                  <c:v>95.928359999999998</c:v>
                </c:pt>
                <c:pt idx="23690">
                  <c:v>95.933170000000004</c:v>
                </c:pt>
                <c:pt idx="23691">
                  <c:v>95.937969999999993</c:v>
                </c:pt>
                <c:pt idx="23692">
                  <c:v>95.942779999999999</c:v>
                </c:pt>
                <c:pt idx="23693">
                  <c:v>95.947590000000005</c:v>
                </c:pt>
                <c:pt idx="23694">
                  <c:v>95.952399999999997</c:v>
                </c:pt>
                <c:pt idx="23695">
                  <c:v>95.9572</c:v>
                </c:pt>
                <c:pt idx="23696">
                  <c:v>95.962010000000006</c:v>
                </c:pt>
                <c:pt idx="23697">
                  <c:v>95.966819999999998</c:v>
                </c:pt>
                <c:pt idx="23698">
                  <c:v>95.971630000000005</c:v>
                </c:pt>
                <c:pt idx="23699">
                  <c:v>95.976430000000008</c:v>
                </c:pt>
                <c:pt idx="23700">
                  <c:v>95.98124</c:v>
                </c:pt>
                <c:pt idx="23701">
                  <c:v>95.986050000000006</c:v>
                </c:pt>
                <c:pt idx="23702">
                  <c:v>95.990859999999998</c:v>
                </c:pt>
                <c:pt idx="23703">
                  <c:v>95.995660000000001</c:v>
                </c:pt>
                <c:pt idx="23704">
                  <c:v>96.000470000000007</c:v>
                </c:pt>
                <c:pt idx="23705">
                  <c:v>96.005279999999999</c:v>
                </c:pt>
                <c:pt idx="23706">
                  <c:v>96.010090000000005</c:v>
                </c:pt>
                <c:pt idx="23707">
                  <c:v>96.014890000000008</c:v>
                </c:pt>
                <c:pt idx="23708">
                  <c:v>96.0197</c:v>
                </c:pt>
                <c:pt idx="23709">
                  <c:v>96.024509999999992</c:v>
                </c:pt>
                <c:pt idx="23710">
                  <c:v>96.029319999999998</c:v>
                </c:pt>
                <c:pt idx="23711">
                  <c:v>96.034120000000001</c:v>
                </c:pt>
                <c:pt idx="23712">
                  <c:v>96.038929999999993</c:v>
                </c:pt>
                <c:pt idx="23713">
                  <c:v>96.04374</c:v>
                </c:pt>
                <c:pt idx="23714">
                  <c:v>96.048540000000003</c:v>
                </c:pt>
                <c:pt idx="23715">
                  <c:v>96.053349999999995</c:v>
                </c:pt>
                <c:pt idx="23716">
                  <c:v>96.058160000000001</c:v>
                </c:pt>
                <c:pt idx="23717">
                  <c:v>96.062969999999993</c:v>
                </c:pt>
                <c:pt idx="23718">
                  <c:v>96.067769999999996</c:v>
                </c:pt>
                <c:pt idx="23719">
                  <c:v>96.072580000000002</c:v>
                </c:pt>
                <c:pt idx="23720">
                  <c:v>96.077389999999994</c:v>
                </c:pt>
                <c:pt idx="23721">
                  <c:v>96.0822</c:v>
                </c:pt>
                <c:pt idx="23722">
                  <c:v>96.087000000000003</c:v>
                </c:pt>
                <c:pt idx="23723">
                  <c:v>96.091809999999995</c:v>
                </c:pt>
                <c:pt idx="23724">
                  <c:v>96.096619999999987</c:v>
                </c:pt>
                <c:pt idx="23725">
                  <c:v>96.101430000000008</c:v>
                </c:pt>
                <c:pt idx="23726">
                  <c:v>96.106229999999996</c:v>
                </c:pt>
                <c:pt idx="23727">
                  <c:v>96.111039999999988</c:v>
                </c:pt>
                <c:pt idx="23728">
                  <c:v>96.115850000000009</c:v>
                </c:pt>
                <c:pt idx="23729">
                  <c:v>96.120660000000001</c:v>
                </c:pt>
                <c:pt idx="23730">
                  <c:v>96.12545999999999</c:v>
                </c:pt>
                <c:pt idx="23731">
                  <c:v>96.13027000000001</c:v>
                </c:pt>
                <c:pt idx="23732">
                  <c:v>96.135080000000002</c:v>
                </c:pt>
                <c:pt idx="23733">
                  <c:v>96.139890000000008</c:v>
                </c:pt>
                <c:pt idx="23734">
                  <c:v>96.144690000000011</c:v>
                </c:pt>
                <c:pt idx="23735">
                  <c:v>96.149500000000003</c:v>
                </c:pt>
                <c:pt idx="23736">
                  <c:v>96.154310000000009</c:v>
                </c:pt>
                <c:pt idx="23737">
                  <c:v>96.159120000000001</c:v>
                </c:pt>
                <c:pt idx="23738">
                  <c:v>96.163920000000005</c:v>
                </c:pt>
                <c:pt idx="23739">
                  <c:v>96.168729999999996</c:v>
                </c:pt>
                <c:pt idx="23740">
                  <c:v>96.173540000000003</c:v>
                </c:pt>
                <c:pt idx="23741">
                  <c:v>96.178349999999995</c:v>
                </c:pt>
                <c:pt idx="23742">
                  <c:v>96.183149999999998</c:v>
                </c:pt>
                <c:pt idx="23743">
                  <c:v>96.187960000000004</c:v>
                </c:pt>
                <c:pt idx="23744">
                  <c:v>96.192769999999996</c:v>
                </c:pt>
                <c:pt idx="23745">
                  <c:v>96.197580000000002</c:v>
                </c:pt>
                <c:pt idx="23746">
                  <c:v>96.202380000000005</c:v>
                </c:pt>
                <c:pt idx="23747">
                  <c:v>96.207189999999997</c:v>
                </c:pt>
                <c:pt idx="23748">
                  <c:v>96.21199</c:v>
                </c:pt>
                <c:pt idx="23749">
                  <c:v>96.216809999999995</c:v>
                </c:pt>
                <c:pt idx="23750">
                  <c:v>96.221609999999998</c:v>
                </c:pt>
                <c:pt idx="23751">
                  <c:v>96.22641999999999</c:v>
                </c:pt>
                <c:pt idx="23752">
                  <c:v>96.231220000000008</c:v>
                </c:pt>
                <c:pt idx="23753">
                  <c:v>96.236039999999988</c:v>
                </c:pt>
                <c:pt idx="23754">
                  <c:v>96.240839999999992</c:v>
                </c:pt>
                <c:pt idx="23755">
                  <c:v>96.245649999999998</c:v>
                </c:pt>
                <c:pt idx="23756">
                  <c:v>96.250450000000001</c:v>
                </c:pt>
                <c:pt idx="23757">
                  <c:v>96.25527000000001</c:v>
                </c:pt>
                <c:pt idx="23758">
                  <c:v>96.260069999999999</c:v>
                </c:pt>
                <c:pt idx="23759">
                  <c:v>96.264879999999991</c:v>
                </c:pt>
                <c:pt idx="23760">
                  <c:v>96.269679999999994</c:v>
                </c:pt>
                <c:pt idx="23761">
                  <c:v>96.274500000000003</c:v>
                </c:pt>
                <c:pt idx="23762">
                  <c:v>96.279299999999992</c:v>
                </c:pt>
                <c:pt idx="23763">
                  <c:v>96.284110000000013</c:v>
                </c:pt>
                <c:pt idx="23764">
                  <c:v>96.288910000000001</c:v>
                </c:pt>
                <c:pt idx="23765">
                  <c:v>96.293729999999996</c:v>
                </c:pt>
                <c:pt idx="23766">
                  <c:v>96.29853</c:v>
                </c:pt>
                <c:pt idx="23767">
                  <c:v>96.303340000000006</c:v>
                </c:pt>
                <c:pt idx="23768">
                  <c:v>96.308139999999995</c:v>
                </c:pt>
                <c:pt idx="23769">
                  <c:v>96.312960000000004</c:v>
                </c:pt>
                <c:pt idx="23770">
                  <c:v>96.317760000000007</c:v>
                </c:pt>
                <c:pt idx="23771">
                  <c:v>96.322569999999999</c:v>
                </c:pt>
                <c:pt idx="23772">
                  <c:v>96.327370000000002</c:v>
                </c:pt>
                <c:pt idx="23773">
                  <c:v>96.332180000000008</c:v>
                </c:pt>
                <c:pt idx="23774">
                  <c:v>96.33699</c:v>
                </c:pt>
                <c:pt idx="23775">
                  <c:v>96.341800000000006</c:v>
                </c:pt>
                <c:pt idx="23776">
                  <c:v>96.346600000000009</c:v>
                </c:pt>
                <c:pt idx="23777">
                  <c:v>96.351410000000001</c:v>
                </c:pt>
                <c:pt idx="23778">
                  <c:v>96.356220000000008</c:v>
                </c:pt>
                <c:pt idx="23779">
                  <c:v>96.36103</c:v>
                </c:pt>
                <c:pt idx="23780">
                  <c:v>96.365830000000003</c:v>
                </c:pt>
                <c:pt idx="23781">
                  <c:v>96.370639999999995</c:v>
                </c:pt>
                <c:pt idx="23782">
                  <c:v>96.375450000000001</c:v>
                </c:pt>
                <c:pt idx="23783">
                  <c:v>96.380259999999993</c:v>
                </c:pt>
                <c:pt idx="23784">
                  <c:v>96.385059999999996</c:v>
                </c:pt>
                <c:pt idx="23785">
                  <c:v>96.389870000000002</c:v>
                </c:pt>
                <c:pt idx="23786">
                  <c:v>96.394679999999994</c:v>
                </c:pt>
                <c:pt idx="23787">
                  <c:v>96.39949</c:v>
                </c:pt>
                <c:pt idx="23788">
                  <c:v>96.404290000000003</c:v>
                </c:pt>
                <c:pt idx="23789">
                  <c:v>96.409099999999995</c:v>
                </c:pt>
                <c:pt idx="23790">
                  <c:v>96.413910000000001</c:v>
                </c:pt>
                <c:pt idx="23791">
                  <c:v>96.418719999999993</c:v>
                </c:pt>
                <c:pt idx="23792">
                  <c:v>96.423519999999996</c:v>
                </c:pt>
                <c:pt idx="23793">
                  <c:v>96.428330000000003</c:v>
                </c:pt>
                <c:pt idx="23794">
                  <c:v>96.433139999999995</c:v>
                </c:pt>
                <c:pt idx="23795">
                  <c:v>96.437950000000001</c:v>
                </c:pt>
                <c:pt idx="23796">
                  <c:v>96.44274999999999</c:v>
                </c:pt>
                <c:pt idx="23797">
                  <c:v>96.447559999999996</c:v>
                </c:pt>
                <c:pt idx="23798">
                  <c:v>96.452370000000002</c:v>
                </c:pt>
                <c:pt idx="23799">
                  <c:v>96.457180000000008</c:v>
                </c:pt>
                <c:pt idx="23800">
                  <c:v>96.461979999999997</c:v>
                </c:pt>
                <c:pt idx="23801">
                  <c:v>96.466790000000003</c:v>
                </c:pt>
                <c:pt idx="23802">
                  <c:v>96.471600000000009</c:v>
                </c:pt>
                <c:pt idx="23803">
                  <c:v>96.476410000000001</c:v>
                </c:pt>
                <c:pt idx="23804">
                  <c:v>96.481210000000004</c:v>
                </c:pt>
                <c:pt idx="23805">
                  <c:v>96.486020000000011</c:v>
                </c:pt>
                <c:pt idx="23806">
                  <c:v>96.490830000000003</c:v>
                </c:pt>
                <c:pt idx="23807">
                  <c:v>96.495639999999995</c:v>
                </c:pt>
                <c:pt idx="23808">
                  <c:v>96.500440000000012</c:v>
                </c:pt>
                <c:pt idx="23809">
                  <c:v>96.505250000000004</c:v>
                </c:pt>
                <c:pt idx="23810">
                  <c:v>96.510059999999996</c:v>
                </c:pt>
                <c:pt idx="23811">
                  <c:v>96.514870000000002</c:v>
                </c:pt>
                <c:pt idx="23812">
                  <c:v>96.519670000000005</c:v>
                </c:pt>
                <c:pt idx="23813">
                  <c:v>96.524479999999997</c:v>
                </c:pt>
                <c:pt idx="23814">
                  <c:v>96.529290000000003</c:v>
                </c:pt>
                <c:pt idx="23815">
                  <c:v>96.534099999999995</c:v>
                </c:pt>
                <c:pt idx="23816">
                  <c:v>96.538899999999998</c:v>
                </c:pt>
                <c:pt idx="23817">
                  <c:v>96.543710000000004</c:v>
                </c:pt>
                <c:pt idx="23818">
                  <c:v>96.548519999999996</c:v>
                </c:pt>
                <c:pt idx="23819">
                  <c:v>96.553330000000003</c:v>
                </c:pt>
                <c:pt idx="23820">
                  <c:v>96.558130000000006</c:v>
                </c:pt>
                <c:pt idx="23821">
                  <c:v>96.562939999999998</c:v>
                </c:pt>
                <c:pt idx="23822">
                  <c:v>96.567740000000001</c:v>
                </c:pt>
                <c:pt idx="23823">
                  <c:v>96.572559999999996</c:v>
                </c:pt>
                <c:pt idx="23824">
                  <c:v>96.577359999999999</c:v>
                </c:pt>
                <c:pt idx="23825">
                  <c:v>96.582169999999991</c:v>
                </c:pt>
                <c:pt idx="23826">
                  <c:v>96.586969999999994</c:v>
                </c:pt>
                <c:pt idx="23827">
                  <c:v>96.591790000000003</c:v>
                </c:pt>
                <c:pt idx="23828">
                  <c:v>96.596589999999992</c:v>
                </c:pt>
                <c:pt idx="23829">
                  <c:v>96.601399999999998</c:v>
                </c:pt>
                <c:pt idx="23830">
                  <c:v>96.606200000000001</c:v>
                </c:pt>
                <c:pt idx="23831">
                  <c:v>96.611020000000011</c:v>
                </c:pt>
                <c:pt idx="23832">
                  <c:v>96.615819999999999</c:v>
                </c:pt>
                <c:pt idx="23833">
                  <c:v>96.620630000000006</c:v>
                </c:pt>
                <c:pt idx="23834">
                  <c:v>96.625429999999994</c:v>
                </c:pt>
                <c:pt idx="23835">
                  <c:v>96.630250000000004</c:v>
                </c:pt>
                <c:pt idx="23836">
                  <c:v>96.635050000000007</c:v>
                </c:pt>
                <c:pt idx="23837">
                  <c:v>96.639859999999999</c:v>
                </c:pt>
                <c:pt idx="23838">
                  <c:v>96.644659999999988</c:v>
                </c:pt>
                <c:pt idx="23839">
                  <c:v>96.649479999999997</c:v>
                </c:pt>
                <c:pt idx="23840">
                  <c:v>96.65428</c:v>
                </c:pt>
                <c:pt idx="23841">
                  <c:v>96.659090000000006</c:v>
                </c:pt>
                <c:pt idx="23842">
                  <c:v>96.663890000000009</c:v>
                </c:pt>
                <c:pt idx="23843">
                  <c:v>96.668710000000004</c:v>
                </c:pt>
                <c:pt idx="23844">
                  <c:v>96.673510000000007</c:v>
                </c:pt>
                <c:pt idx="23845">
                  <c:v>96.678319999999999</c:v>
                </c:pt>
                <c:pt idx="23846">
                  <c:v>96.683120000000002</c:v>
                </c:pt>
                <c:pt idx="23847">
                  <c:v>96.687939999999998</c:v>
                </c:pt>
                <c:pt idx="23848">
                  <c:v>96.692740000000001</c:v>
                </c:pt>
                <c:pt idx="23849">
                  <c:v>96.697549999999993</c:v>
                </c:pt>
                <c:pt idx="23850">
                  <c:v>96.70235000000001</c:v>
                </c:pt>
                <c:pt idx="23851">
                  <c:v>96.707169999999991</c:v>
                </c:pt>
                <c:pt idx="23852">
                  <c:v>96.711969999999994</c:v>
                </c:pt>
                <c:pt idx="23853">
                  <c:v>96.71678</c:v>
                </c:pt>
                <c:pt idx="23854">
                  <c:v>96.721580000000003</c:v>
                </c:pt>
                <c:pt idx="23855">
                  <c:v>96.726399999999998</c:v>
                </c:pt>
                <c:pt idx="23856">
                  <c:v>96.731200000000001</c:v>
                </c:pt>
                <c:pt idx="23857">
                  <c:v>96.736009999999993</c:v>
                </c:pt>
                <c:pt idx="23858">
                  <c:v>96.740819999999999</c:v>
                </c:pt>
                <c:pt idx="23859">
                  <c:v>96.745630000000006</c:v>
                </c:pt>
                <c:pt idx="23860">
                  <c:v>96.750429999999994</c:v>
                </c:pt>
                <c:pt idx="23861">
                  <c:v>96.755240000000001</c:v>
                </c:pt>
                <c:pt idx="23862">
                  <c:v>96.760050000000007</c:v>
                </c:pt>
                <c:pt idx="23863">
                  <c:v>96.764859999999999</c:v>
                </c:pt>
                <c:pt idx="23864">
                  <c:v>96.769659999999988</c:v>
                </c:pt>
                <c:pt idx="23865">
                  <c:v>96.774470000000008</c:v>
                </c:pt>
                <c:pt idx="23866">
                  <c:v>96.77928</c:v>
                </c:pt>
                <c:pt idx="23867">
                  <c:v>96.784090000000006</c:v>
                </c:pt>
                <c:pt idx="23868">
                  <c:v>96.788890000000009</c:v>
                </c:pt>
                <c:pt idx="23869">
                  <c:v>96.793700000000001</c:v>
                </c:pt>
                <c:pt idx="23870">
                  <c:v>96.798510000000007</c:v>
                </c:pt>
                <c:pt idx="23871">
                  <c:v>96.80331000000001</c:v>
                </c:pt>
                <c:pt idx="23872">
                  <c:v>96.808120000000002</c:v>
                </c:pt>
                <c:pt idx="23873">
                  <c:v>96.812930000000009</c:v>
                </c:pt>
                <c:pt idx="23874">
                  <c:v>96.817740000000001</c:v>
                </c:pt>
                <c:pt idx="23875">
                  <c:v>96.822540000000004</c:v>
                </c:pt>
                <c:pt idx="23876">
                  <c:v>96.82735000000001</c:v>
                </c:pt>
                <c:pt idx="23877">
                  <c:v>96.832160000000002</c:v>
                </c:pt>
                <c:pt idx="23878">
                  <c:v>96.836969999999994</c:v>
                </c:pt>
                <c:pt idx="23879">
                  <c:v>96.841769999999997</c:v>
                </c:pt>
                <c:pt idx="23880">
                  <c:v>96.846580000000003</c:v>
                </c:pt>
                <c:pt idx="23881">
                  <c:v>96.851389999999995</c:v>
                </c:pt>
                <c:pt idx="23882">
                  <c:v>96.856200000000001</c:v>
                </c:pt>
                <c:pt idx="23883">
                  <c:v>96.861000000000004</c:v>
                </c:pt>
                <c:pt idx="23884">
                  <c:v>96.865809999999996</c:v>
                </c:pt>
                <c:pt idx="23885">
                  <c:v>96.870620000000002</c:v>
                </c:pt>
                <c:pt idx="23886">
                  <c:v>96.875429999999994</c:v>
                </c:pt>
                <c:pt idx="23887">
                  <c:v>96.880229999999997</c:v>
                </c:pt>
                <c:pt idx="23888">
                  <c:v>96.885040000000004</c:v>
                </c:pt>
                <c:pt idx="23889">
                  <c:v>96.889849999999996</c:v>
                </c:pt>
                <c:pt idx="23890">
                  <c:v>96.894659999999988</c:v>
                </c:pt>
                <c:pt idx="23891">
                  <c:v>96.899460000000005</c:v>
                </c:pt>
                <c:pt idx="23892">
                  <c:v>96.904269999999997</c:v>
                </c:pt>
                <c:pt idx="23893">
                  <c:v>96.909079999999989</c:v>
                </c:pt>
                <c:pt idx="23894">
                  <c:v>96.913890000000009</c:v>
                </c:pt>
                <c:pt idx="23895">
                  <c:v>96.918689999999998</c:v>
                </c:pt>
                <c:pt idx="23896">
                  <c:v>96.92349999999999</c:v>
                </c:pt>
                <c:pt idx="23897">
                  <c:v>96.92831000000001</c:v>
                </c:pt>
                <c:pt idx="23898">
                  <c:v>96.933120000000002</c:v>
                </c:pt>
                <c:pt idx="23899">
                  <c:v>96.937919999999991</c:v>
                </c:pt>
                <c:pt idx="23900">
                  <c:v>96.942730000000012</c:v>
                </c:pt>
                <c:pt idx="23901">
                  <c:v>96.947540000000004</c:v>
                </c:pt>
                <c:pt idx="23902">
                  <c:v>96.95235000000001</c:v>
                </c:pt>
                <c:pt idx="23903">
                  <c:v>96.957150000000013</c:v>
                </c:pt>
                <c:pt idx="23904">
                  <c:v>96.961960000000005</c:v>
                </c:pt>
                <c:pt idx="23905">
                  <c:v>96.966769999999997</c:v>
                </c:pt>
                <c:pt idx="23906">
                  <c:v>96.971580000000003</c:v>
                </c:pt>
                <c:pt idx="23907">
                  <c:v>96.976380000000006</c:v>
                </c:pt>
                <c:pt idx="23908">
                  <c:v>96.981189999999998</c:v>
                </c:pt>
                <c:pt idx="23909">
                  <c:v>96.986000000000004</c:v>
                </c:pt>
                <c:pt idx="23910">
                  <c:v>96.990809999999996</c:v>
                </c:pt>
                <c:pt idx="23911">
                  <c:v>96.995609999999999</c:v>
                </c:pt>
                <c:pt idx="23912">
                  <c:v>97.000420000000005</c:v>
                </c:pt>
                <c:pt idx="23913">
                  <c:v>97.005229999999997</c:v>
                </c:pt>
                <c:pt idx="23914">
                  <c:v>97.010040000000004</c:v>
                </c:pt>
                <c:pt idx="23915">
                  <c:v>97.014840000000007</c:v>
                </c:pt>
                <c:pt idx="23916">
                  <c:v>97.019649999999999</c:v>
                </c:pt>
                <c:pt idx="23917">
                  <c:v>97.024460000000005</c:v>
                </c:pt>
                <c:pt idx="23918">
                  <c:v>97.029269999999997</c:v>
                </c:pt>
                <c:pt idx="23919">
                  <c:v>97.03407</c:v>
                </c:pt>
                <c:pt idx="23920">
                  <c:v>97.038879999999992</c:v>
                </c:pt>
                <c:pt idx="23921">
                  <c:v>97.043689999999998</c:v>
                </c:pt>
                <c:pt idx="23922">
                  <c:v>97.04849999999999</c:v>
                </c:pt>
                <c:pt idx="23923">
                  <c:v>97.053299999999993</c:v>
                </c:pt>
                <c:pt idx="23924">
                  <c:v>97.058109999999999</c:v>
                </c:pt>
                <c:pt idx="23925">
                  <c:v>97.062919999999991</c:v>
                </c:pt>
                <c:pt idx="23926">
                  <c:v>97.067730000000012</c:v>
                </c:pt>
                <c:pt idx="23927">
                  <c:v>97.07253</c:v>
                </c:pt>
                <c:pt idx="23928">
                  <c:v>97.07735000000001</c:v>
                </c:pt>
                <c:pt idx="23929">
                  <c:v>97.082150000000013</c:v>
                </c:pt>
                <c:pt idx="23930">
                  <c:v>97.086960000000005</c:v>
                </c:pt>
                <c:pt idx="23931">
                  <c:v>97.091759999999994</c:v>
                </c:pt>
                <c:pt idx="23932">
                  <c:v>97.096580000000003</c:v>
                </c:pt>
                <c:pt idx="23933">
                  <c:v>97.101380000000006</c:v>
                </c:pt>
                <c:pt idx="23934">
                  <c:v>97.106189999999998</c:v>
                </c:pt>
                <c:pt idx="23935">
                  <c:v>97.110990000000001</c:v>
                </c:pt>
                <c:pt idx="23936">
                  <c:v>97.115809999999996</c:v>
                </c:pt>
                <c:pt idx="23937">
                  <c:v>97.120609999999999</c:v>
                </c:pt>
                <c:pt idx="23938">
                  <c:v>97.125420000000005</c:v>
                </c:pt>
                <c:pt idx="23939">
                  <c:v>97.130220000000008</c:v>
                </c:pt>
                <c:pt idx="23940">
                  <c:v>97.135040000000004</c:v>
                </c:pt>
                <c:pt idx="23941">
                  <c:v>97.139840000000007</c:v>
                </c:pt>
                <c:pt idx="23942">
                  <c:v>97.144649999999999</c:v>
                </c:pt>
                <c:pt idx="23943">
                  <c:v>97.149450000000002</c:v>
                </c:pt>
                <c:pt idx="23944">
                  <c:v>97.154269999999997</c:v>
                </c:pt>
                <c:pt idx="23945">
                  <c:v>97.15907</c:v>
                </c:pt>
                <c:pt idx="23946">
                  <c:v>97.163879999999992</c:v>
                </c:pt>
                <c:pt idx="23947">
                  <c:v>97.168689999999998</c:v>
                </c:pt>
                <c:pt idx="23948">
                  <c:v>97.17349999999999</c:v>
                </c:pt>
                <c:pt idx="23949">
                  <c:v>97.178299999999993</c:v>
                </c:pt>
                <c:pt idx="23950">
                  <c:v>97.183109999999999</c:v>
                </c:pt>
                <c:pt idx="23951">
                  <c:v>97.187919999999991</c:v>
                </c:pt>
                <c:pt idx="23952">
                  <c:v>97.192730000000012</c:v>
                </c:pt>
                <c:pt idx="23953">
                  <c:v>97.19753</c:v>
                </c:pt>
                <c:pt idx="23954">
                  <c:v>97.202339999999992</c:v>
                </c:pt>
                <c:pt idx="23955">
                  <c:v>97.207150000000013</c:v>
                </c:pt>
                <c:pt idx="23956">
                  <c:v>97.211960000000005</c:v>
                </c:pt>
                <c:pt idx="23957">
                  <c:v>97.216759999999994</c:v>
                </c:pt>
                <c:pt idx="23958">
                  <c:v>97.22157</c:v>
                </c:pt>
                <c:pt idx="23959">
                  <c:v>97.226380000000006</c:v>
                </c:pt>
                <c:pt idx="23960">
                  <c:v>97.231189999999998</c:v>
                </c:pt>
                <c:pt idx="23961">
                  <c:v>97.235990000000001</c:v>
                </c:pt>
                <c:pt idx="23962">
                  <c:v>97.240800000000007</c:v>
                </c:pt>
                <c:pt idx="23963">
                  <c:v>97.245609999999999</c:v>
                </c:pt>
                <c:pt idx="23964">
                  <c:v>97.250420000000005</c:v>
                </c:pt>
                <c:pt idx="23965">
                  <c:v>97.255220000000008</c:v>
                </c:pt>
                <c:pt idx="23966">
                  <c:v>97.260040000000004</c:v>
                </c:pt>
                <c:pt idx="23967">
                  <c:v>97.264840000000007</c:v>
                </c:pt>
                <c:pt idx="23968">
                  <c:v>97.269649999999999</c:v>
                </c:pt>
                <c:pt idx="23969">
                  <c:v>97.274450000000002</c:v>
                </c:pt>
                <c:pt idx="23970">
                  <c:v>97.279269999999997</c:v>
                </c:pt>
                <c:pt idx="23971">
                  <c:v>97.28407</c:v>
                </c:pt>
                <c:pt idx="23972">
                  <c:v>97.288879999999992</c:v>
                </c:pt>
                <c:pt idx="23973">
                  <c:v>97.293679999999995</c:v>
                </c:pt>
                <c:pt idx="23974">
                  <c:v>97.29849999999999</c:v>
                </c:pt>
                <c:pt idx="23975">
                  <c:v>97.303299999999993</c:v>
                </c:pt>
                <c:pt idx="23976">
                  <c:v>97.308109999999999</c:v>
                </c:pt>
                <c:pt idx="23977">
                  <c:v>97.312910000000002</c:v>
                </c:pt>
                <c:pt idx="23978">
                  <c:v>97.317730000000012</c:v>
                </c:pt>
                <c:pt idx="23979">
                  <c:v>97.32253</c:v>
                </c:pt>
                <c:pt idx="23980">
                  <c:v>97.327339999999992</c:v>
                </c:pt>
                <c:pt idx="23981">
                  <c:v>97.332150000000013</c:v>
                </c:pt>
                <c:pt idx="23982">
                  <c:v>97.336960000000005</c:v>
                </c:pt>
                <c:pt idx="23983">
                  <c:v>97.341759999999994</c:v>
                </c:pt>
                <c:pt idx="23984">
                  <c:v>97.34657</c:v>
                </c:pt>
                <c:pt idx="23985">
                  <c:v>97.351380000000006</c:v>
                </c:pt>
                <c:pt idx="23986">
                  <c:v>97.356189999999998</c:v>
                </c:pt>
                <c:pt idx="23987">
                  <c:v>97.360990000000001</c:v>
                </c:pt>
                <c:pt idx="23988">
                  <c:v>97.365800000000007</c:v>
                </c:pt>
                <c:pt idx="23989">
                  <c:v>97.370609999999999</c:v>
                </c:pt>
                <c:pt idx="23990">
                  <c:v>97.375420000000005</c:v>
                </c:pt>
                <c:pt idx="23991">
                  <c:v>97.380220000000008</c:v>
                </c:pt>
                <c:pt idx="23992">
                  <c:v>97.38503</c:v>
                </c:pt>
                <c:pt idx="23993">
                  <c:v>97.389840000000007</c:v>
                </c:pt>
                <c:pt idx="23994">
                  <c:v>97.394649999999999</c:v>
                </c:pt>
                <c:pt idx="23995">
                  <c:v>97.399450000000002</c:v>
                </c:pt>
                <c:pt idx="23996">
                  <c:v>97.404260000000008</c:v>
                </c:pt>
                <c:pt idx="23997">
                  <c:v>97.40907</c:v>
                </c:pt>
                <c:pt idx="23998">
                  <c:v>97.413879999999992</c:v>
                </c:pt>
                <c:pt idx="23999">
                  <c:v>97.418679999999995</c:v>
                </c:pt>
                <c:pt idx="24000">
                  <c:v>97.423490000000001</c:v>
                </c:pt>
                <c:pt idx="24001">
                  <c:v>97.428299999999993</c:v>
                </c:pt>
                <c:pt idx="24002">
                  <c:v>97.433109999999999</c:v>
                </c:pt>
                <c:pt idx="24003">
                  <c:v>97.437910000000002</c:v>
                </c:pt>
                <c:pt idx="24004">
                  <c:v>97.442719999999994</c:v>
                </c:pt>
                <c:pt idx="24005">
                  <c:v>97.44753</c:v>
                </c:pt>
                <c:pt idx="24006">
                  <c:v>97.452339999999992</c:v>
                </c:pt>
                <c:pt idx="24007">
                  <c:v>97.457150000000013</c:v>
                </c:pt>
                <c:pt idx="24008">
                  <c:v>97.461950000000002</c:v>
                </c:pt>
                <c:pt idx="24009">
                  <c:v>97.466759999999994</c:v>
                </c:pt>
                <c:pt idx="24010">
                  <c:v>97.47157</c:v>
                </c:pt>
                <c:pt idx="24011">
                  <c:v>97.476380000000006</c:v>
                </c:pt>
                <c:pt idx="24012">
                  <c:v>97.481179999999995</c:v>
                </c:pt>
                <c:pt idx="24013">
                  <c:v>97.485990000000001</c:v>
                </c:pt>
                <c:pt idx="24014">
                  <c:v>97.49078999999999</c:v>
                </c:pt>
                <c:pt idx="24015">
                  <c:v>97.495609999999999</c:v>
                </c:pt>
                <c:pt idx="24016">
                  <c:v>97.500410000000002</c:v>
                </c:pt>
                <c:pt idx="24017">
                  <c:v>97.505220000000008</c:v>
                </c:pt>
                <c:pt idx="24018">
                  <c:v>97.51003</c:v>
                </c:pt>
                <c:pt idx="24019">
                  <c:v>97.514840000000007</c:v>
                </c:pt>
                <c:pt idx="24020">
                  <c:v>97.51964000000001</c:v>
                </c:pt>
                <c:pt idx="24021">
                  <c:v>97.524450000000002</c:v>
                </c:pt>
                <c:pt idx="24022">
                  <c:v>97.529260000000008</c:v>
                </c:pt>
                <c:pt idx="24023">
                  <c:v>97.53407</c:v>
                </c:pt>
                <c:pt idx="24024">
                  <c:v>97.538870000000003</c:v>
                </c:pt>
                <c:pt idx="24025">
                  <c:v>97.543679999999995</c:v>
                </c:pt>
                <c:pt idx="24026">
                  <c:v>97.548490000000001</c:v>
                </c:pt>
                <c:pt idx="24027">
                  <c:v>97.553299999999993</c:v>
                </c:pt>
                <c:pt idx="24028">
                  <c:v>97.558099999999996</c:v>
                </c:pt>
                <c:pt idx="24029">
                  <c:v>97.562919999999991</c:v>
                </c:pt>
                <c:pt idx="24030">
                  <c:v>97.567719999999994</c:v>
                </c:pt>
                <c:pt idx="24031">
                  <c:v>97.57253</c:v>
                </c:pt>
                <c:pt idx="24032">
                  <c:v>97.577330000000003</c:v>
                </c:pt>
                <c:pt idx="24033">
                  <c:v>97.582150000000013</c:v>
                </c:pt>
                <c:pt idx="24034">
                  <c:v>97.586950000000002</c:v>
                </c:pt>
                <c:pt idx="24035">
                  <c:v>97.591759999999994</c:v>
                </c:pt>
                <c:pt idx="24036">
                  <c:v>97.596559999999997</c:v>
                </c:pt>
                <c:pt idx="24037">
                  <c:v>97.601380000000006</c:v>
                </c:pt>
                <c:pt idx="24038">
                  <c:v>97.606179999999995</c:v>
                </c:pt>
                <c:pt idx="24039">
                  <c:v>97.610990000000001</c:v>
                </c:pt>
                <c:pt idx="24040">
                  <c:v>97.615800000000007</c:v>
                </c:pt>
                <c:pt idx="24041">
                  <c:v>97.620609999999999</c:v>
                </c:pt>
                <c:pt idx="24042">
                  <c:v>97.625410000000002</c:v>
                </c:pt>
                <c:pt idx="24043">
                  <c:v>97.630220000000008</c:v>
                </c:pt>
                <c:pt idx="24044">
                  <c:v>97.63503</c:v>
                </c:pt>
                <c:pt idx="24045">
                  <c:v>97.639840000000007</c:v>
                </c:pt>
                <c:pt idx="24046">
                  <c:v>97.64464000000001</c:v>
                </c:pt>
                <c:pt idx="24047">
                  <c:v>97.649450000000002</c:v>
                </c:pt>
                <c:pt idx="24048">
                  <c:v>97.654260000000008</c:v>
                </c:pt>
                <c:pt idx="24049">
                  <c:v>97.65907</c:v>
                </c:pt>
                <c:pt idx="24050">
                  <c:v>97.663870000000003</c:v>
                </c:pt>
                <c:pt idx="24051">
                  <c:v>97.668689999999998</c:v>
                </c:pt>
                <c:pt idx="24052">
                  <c:v>97.673490000000001</c:v>
                </c:pt>
                <c:pt idx="24053">
                  <c:v>97.678299999999993</c:v>
                </c:pt>
                <c:pt idx="24054">
                  <c:v>97.683099999999996</c:v>
                </c:pt>
                <c:pt idx="24055">
                  <c:v>97.687910000000002</c:v>
                </c:pt>
                <c:pt idx="24056">
                  <c:v>97.692719999999994</c:v>
                </c:pt>
                <c:pt idx="24057">
                  <c:v>97.69753</c:v>
                </c:pt>
                <c:pt idx="24058">
                  <c:v>97.702339999999992</c:v>
                </c:pt>
                <c:pt idx="24059">
                  <c:v>97.707139999999995</c:v>
                </c:pt>
                <c:pt idx="24060">
                  <c:v>97.711950000000002</c:v>
                </c:pt>
                <c:pt idx="24061">
                  <c:v>97.716759999999994</c:v>
                </c:pt>
                <c:pt idx="24062">
                  <c:v>97.72157</c:v>
                </c:pt>
                <c:pt idx="24063">
                  <c:v>97.726370000000003</c:v>
                </c:pt>
                <c:pt idx="24064">
                  <c:v>97.731179999999995</c:v>
                </c:pt>
                <c:pt idx="24065">
                  <c:v>97.735990000000001</c:v>
                </c:pt>
                <c:pt idx="24066">
                  <c:v>97.740800000000007</c:v>
                </c:pt>
                <c:pt idx="24067">
                  <c:v>97.745599999999996</c:v>
                </c:pt>
                <c:pt idx="24068">
                  <c:v>97.750410000000002</c:v>
                </c:pt>
                <c:pt idx="24069">
                  <c:v>97.755220000000008</c:v>
                </c:pt>
                <c:pt idx="24070">
                  <c:v>97.76003</c:v>
                </c:pt>
                <c:pt idx="24071">
                  <c:v>97.764830000000003</c:v>
                </c:pt>
                <c:pt idx="24072">
                  <c:v>97.76964000000001</c:v>
                </c:pt>
                <c:pt idx="24073">
                  <c:v>97.774450000000002</c:v>
                </c:pt>
                <c:pt idx="24074">
                  <c:v>97.779260000000008</c:v>
                </c:pt>
                <c:pt idx="24075">
                  <c:v>97.784060000000011</c:v>
                </c:pt>
                <c:pt idx="24076">
                  <c:v>97.788879999999992</c:v>
                </c:pt>
                <c:pt idx="24077">
                  <c:v>97.793679999999995</c:v>
                </c:pt>
                <c:pt idx="24078">
                  <c:v>97.798490000000001</c:v>
                </c:pt>
                <c:pt idx="24079">
                  <c:v>97.803290000000004</c:v>
                </c:pt>
                <c:pt idx="24080">
                  <c:v>97.808109999999999</c:v>
                </c:pt>
                <c:pt idx="24081">
                  <c:v>97.812910000000002</c:v>
                </c:pt>
                <c:pt idx="24082">
                  <c:v>97.817719999999994</c:v>
                </c:pt>
                <c:pt idx="24083">
                  <c:v>97.822519999999997</c:v>
                </c:pt>
                <c:pt idx="24084">
                  <c:v>97.827339999999992</c:v>
                </c:pt>
                <c:pt idx="24085">
                  <c:v>97.832139999999995</c:v>
                </c:pt>
                <c:pt idx="24086">
                  <c:v>97.836950000000002</c:v>
                </c:pt>
                <c:pt idx="24087">
                  <c:v>97.841759999999994</c:v>
                </c:pt>
                <c:pt idx="24088">
                  <c:v>97.84657</c:v>
                </c:pt>
                <c:pt idx="24089">
                  <c:v>97.851369999999989</c:v>
                </c:pt>
                <c:pt idx="24090">
                  <c:v>97.856179999999995</c:v>
                </c:pt>
                <c:pt idx="24091">
                  <c:v>97.860990000000001</c:v>
                </c:pt>
                <c:pt idx="24092">
                  <c:v>97.865800000000007</c:v>
                </c:pt>
                <c:pt idx="24093">
                  <c:v>97.870599999999996</c:v>
                </c:pt>
                <c:pt idx="24094">
                  <c:v>97.875420000000005</c:v>
                </c:pt>
                <c:pt idx="24095">
                  <c:v>97.880220000000008</c:v>
                </c:pt>
                <c:pt idx="24096">
                  <c:v>97.88503</c:v>
                </c:pt>
                <c:pt idx="24097">
                  <c:v>97.889830000000003</c:v>
                </c:pt>
                <c:pt idx="24098">
                  <c:v>97.894649999999999</c:v>
                </c:pt>
                <c:pt idx="24099">
                  <c:v>97.899450000000002</c:v>
                </c:pt>
                <c:pt idx="24100">
                  <c:v>97.904260000000008</c:v>
                </c:pt>
                <c:pt idx="24101">
                  <c:v>97.90907</c:v>
                </c:pt>
                <c:pt idx="24102">
                  <c:v>97.913879999999992</c:v>
                </c:pt>
                <c:pt idx="24103">
                  <c:v>97.918679999999995</c:v>
                </c:pt>
                <c:pt idx="24104">
                  <c:v>97.923490000000001</c:v>
                </c:pt>
                <c:pt idx="24105">
                  <c:v>97.928299999999993</c:v>
                </c:pt>
                <c:pt idx="24106">
                  <c:v>97.933109999999999</c:v>
                </c:pt>
                <c:pt idx="24107">
                  <c:v>97.937910000000002</c:v>
                </c:pt>
                <c:pt idx="24108">
                  <c:v>97.942719999999994</c:v>
                </c:pt>
                <c:pt idx="24109">
                  <c:v>97.94753</c:v>
                </c:pt>
                <c:pt idx="24110">
                  <c:v>97.952339999999992</c:v>
                </c:pt>
                <c:pt idx="24111">
                  <c:v>97.957139999999995</c:v>
                </c:pt>
                <c:pt idx="24112">
                  <c:v>97.961950000000002</c:v>
                </c:pt>
                <c:pt idx="24113">
                  <c:v>97.966759999999994</c:v>
                </c:pt>
                <c:pt idx="24114">
                  <c:v>97.97157</c:v>
                </c:pt>
                <c:pt idx="24115">
                  <c:v>97.976380000000006</c:v>
                </c:pt>
                <c:pt idx="24116">
                  <c:v>97.981179999999995</c:v>
                </c:pt>
                <c:pt idx="24117">
                  <c:v>97.985990000000001</c:v>
                </c:pt>
                <c:pt idx="24118">
                  <c:v>97.990800000000007</c:v>
                </c:pt>
                <c:pt idx="24119">
                  <c:v>97.995609999999999</c:v>
                </c:pt>
                <c:pt idx="24120">
                  <c:v>98.000410000000002</c:v>
                </c:pt>
                <c:pt idx="24121">
                  <c:v>98.005220000000008</c:v>
                </c:pt>
                <c:pt idx="24122">
                  <c:v>98.01003</c:v>
                </c:pt>
                <c:pt idx="24123">
                  <c:v>98.014840000000007</c:v>
                </c:pt>
                <c:pt idx="24124">
                  <c:v>98.01964000000001</c:v>
                </c:pt>
                <c:pt idx="24125">
                  <c:v>98.024450000000002</c:v>
                </c:pt>
                <c:pt idx="24126">
                  <c:v>98.029259999999994</c:v>
                </c:pt>
                <c:pt idx="24127">
                  <c:v>98.03407</c:v>
                </c:pt>
                <c:pt idx="24128">
                  <c:v>98.038870000000003</c:v>
                </c:pt>
                <c:pt idx="24129">
                  <c:v>98.043679999999995</c:v>
                </c:pt>
                <c:pt idx="24130">
                  <c:v>98.048490000000001</c:v>
                </c:pt>
                <c:pt idx="24131">
                  <c:v>98.053299999999993</c:v>
                </c:pt>
                <c:pt idx="24132">
                  <c:v>98.058099999999996</c:v>
                </c:pt>
                <c:pt idx="24133">
                  <c:v>98.062919999999991</c:v>
                </c:pt>
                <c:pt idx="24134">
                  <c:v>98.067719999999994</c:v>
                </c:pt>
                <c:pt idx="24135">
                  <c:v>98.07253</c:v>
                </c:pt>
                <c:pt idx="24136">
                  <c:v>98.077330000000003</c:v>
                </c:pt>
                <c:pt idx="24137">
                  <c:v>98.082150000000013</c:v>
                </c:pt>
                <c:pt idx="24138">
                  <c:v>98.086950000000002</c:v>
                </c:pt>
                <c:pt idx="24139">
                  <c:v>98.091759999999994</c:v>
                </c:pt>
                <c:pt idx="24140">
                  <c:v>98.09657</c:v>
                </c:pt>
                <c:pt idx="24141">
                  <c:v>98.101380000000006</c:v>
                </c:pt>
                <c:pt idx="24142">
                  <c:v>98.106179999999995</c:v>
                </c:pt>
                <c:pt idx="24143">
                  <c:v>98.110990000000001</c:v>
                </c:pt>
                <c:pt idx="24144">
                  <c:v>98.115800000000007</c:v>
                </c:pt>
                <c:pt idx="24145">
                  <c:v>98.120609999999999</c:v>
                </c:pt>
                <c:pt idx="24146">
                  <c:v>98.125410000000002</c:v>
                </c:pt>
                <c:pt idx="24147">
                  <c:v>98.130229999999997</c:v>
                </c:pt>
                <c:pt idx="24148">
                  <c:v>98.13503</c:v>
                </c:pt>
                <c:pt idx="24149">
                  <c:v>98.139840000000007</c:v>
                </c:pt>
                <c:pt idx="24150">
                  <c:v>98.14464000000001</c:v>
                </c:pt>
                <c:pt idx="24151">
                  <c:v>98.149459999999991</c:v>
                </c:pt>
                <c:pt idx="24152">
                  <c:v>98.154259999999994</c:v>
                </c:pt>
                <c:pt idx="24153">
                  <c:v>98.15907</c:v>
                </c:pt>
                <c:pt idx="24154">
                  <c:v>98.163879999999992</c:v>
                </c:pt>
                <c:pt idx="24155">
                  <c:v>98.168689999999998</c:v>
                </c:pt>
                <c:pt idx="24156">
                  <c:v>98.173490000000001</c:v>
                </c:pt>
                <c:pt idx="24157">
                  <c:v>98.178299999999993</c:v>
                </c:pt>
                <c:pt idx="24158">
                  <c:v>98.183109999999999</c:v>
                </c:pt>
                <c:pt idx="24159">
                  <c:v>98.187919999999991</c:v>
                </c:pt>
                <c:pt idx="24160">
                  <c:v>98.192719999999994</c:v>
                </c:pt>
                <c:pt idx="24161">
                  <c:v>98.19753</c:v>
                </c:pt>
                <c:pt idx="24162">
                  <c:v>98.202339999999992</c:v>
                </c:pt>
                <c:pt idx="24163">
                  <c:v>98.207149999999999</c:v>
                </c:pt>
                <c:pt idx="24164">
                  <c:v>98.211960000000005</c:v>
                </c:pt>
                <c:pt idx="24165">
                  <c:v>98.216759999999994</c:v>
                </c:pt>
                <c:pt idx="24166">
                  <c:v>98.22157</c:v>
                </c:pt>
                <c:pt idx="24167">
                  <c:v>98.226380000000006</c:v>
                </c:pt>
                <c:pt idx="24168">
                  <c:v>98.231189999999998</c:v>
                </c:pt>
                <c:pt idx="24169">
                  <c:v>98.235990000000001</c:v>
                </c:pt>
                <c:pt idx="24170">
                  <c:v>98.240800000000007</c:v>
                </c:pt>
                <c:pt idx="24171">
                  <c:v>98.245609999999999</c:v>
                </c:pt>
                <c:pt idx="24172">
                  <c:v>98.250420000000005</c:v>
                </c:pt>
                <c:pt idx="24173">
                  <c:v>98.255220000000008</c:v>
                </c:pt>
                <c:pt idx="24174">
                  <c:v>98.26003</c:v>
                </c:pt>
                <c:pt idx="24175">
                  <c:v>98.264840000000007</c:v>
                </c:pt>
                <c:pt idx="24176">
                  <c:v>98.269649999999999</c:v>
                </c:pt>
                <c:pt idx="24177">
                  <c:v>98.274450000000002</c:v>
                </c:pt>
                <c:pt idx="24178">
                  <c:v>98.279269999999997</c:v>
                </c:pt>
                <c:pt idx="24179">
                  <c:v>98.28407</c:v>
                </c:pt>
                <c:pt idx="24180">
                  <c:v>98.288879999999992</c:v>
                </c:pt>
                <c:pt idx="24181">
                  <c:v>98.293679999999995</c:v>
                </c:pt>
                <c:pt idx="24182">
                  <c:v>98.29849999999999</c:v>
                </c:pt>
                <c:pt idx="24183">
                  <c:v>98.303299999999993</c:v>
                </c:pt>
                <c:pt idx="24184">
                  <c:v>98.308109999999999</c:v>
                </c:pt>
                <c:pt idx="24185">
                  <c:v>98.312919999999991</c:v>
                </c:pt>
                <c:pt idx="24186">
                  <c:v>98.317730000000012</c:v>
                </c:pt>
                <c:pt idx="24187">
                  <c:v>98.32253</c:v>
                </c:pt>
                <c:pt idx="24188">
                  <c:v>98.327349999999996</c:v>
                </c:pt>
                <c:pt idx="24189">
                  <c:v>98.332149999999999</c:v>
                </c:pt>
                <c:pt idx="24190">
                  <c:v>98.336960000000005</c:v>
                </c:pt>
                <c:pt idx="24191">
                  <c:v>98.341759999999994</c:v>
                </c:pt>
                <c:pt idx="24192">
                  <c:v>98.346580000000003</c:v>
                </c:pt>
                <c:pt idx="24193">
                  <c:v>98.351380000000006</c:v>
                </c:pt>
                <c:pt idx="24194">
                  <c:v>98.356189999999998</c:v>
                </c:pt>
                <c:pt idx="24195">
                  <c:v>98.361000000000004</c:v>
                </c:pt>
                <c:pt idx="24196">
                  <c:v>98.365809999999996</c:v>
                </c:pt>
                <c:pt idx="24197">
                  <c:v>98.370609999999999</c:v>
                </c:pt>
                <c:pt idx="24198">
                  <c:v>98.375420000000005</c:v>
                </c:pt>
                <c:pt idx="24199">
                  <c:v>98.380229999999997</c:v>
                </c:pt>
                <c:pt idx="24200">
                  <c:v>98.385040000000004</c:v>
                </c:pt>
                <c:pt idx="24201">
                  <c:v>98.389840000000007</c:v>
                </c:pt>
                <c:pt idx="24202">
                  <c:v>98.394649999999999</c:v>
                </c:pt>
                <c:pt idx="24203">
                  <c:v>98.399459999999991</c:v>
                </c:pt>
                <c:pt idx="24204">
                  <c:v>98.404269999999997</c:v>
                </c:pt>
                <c:pt idx="24205">
                  <c:v>98.40907</c:v>
                </c:pt>
                <c:pt idx="24206">
                  <c:v>98.413879999999992</c:v>
                </c:pt>
                <c:pt idx="24207">
                  <c:v>98.418689999999998</c:v>
                </c:pt>
                <c:pt idx="24208">
                  <c:v>98.42349999999999</c:v>
                </c:pt>
                <c:pt idx="24209">
                  <c:v>98.42831000000001</c:v>
                </c:pt>
                <c:pt idx="24210">
                  <c:v>98.433109999999999</c:v>
                </c:pt>
                <c:pt idx="24211">
                  <c:v>98.437919999999991</c:v>
                </c:pt>
                <c:pt idx="24212">
                  <c:v>98.442730000000012</c:v>
                </c:pt>
                <c:pt idx="24213">
                  <c:v>98.447540000000004</c:v>
                </c:pt>
                <c:pt idx="24214">
                  <c:v>98.452339999999992</c:v>
                </c:pt>
                <c:pt idx="24215">
                  <c:v>98.457149999999999</c:v>
                </c:pt>
                <c:pt idx="24216">
                  <c:v>98.461960000000005</c:v>
                </c:pt>
                <c:pt idx="24217">
                  <c:v>98.466769999999997</c:v>
                </c:pt>
                <c:pt idx="24218">
                  <c:v>98.47157</c:v>
                </c:pt>
                <c:pt idx="24219">
                  <c:v>98.476389999999995</c:v>
                </c:pt>
                <c:pt idx="24220">
                  <c:v>98.481189999999998</c:v>
                </c:pt>
                <c:pt idx="24221">
                  <c:v>98.486000000000004</c:v>
                </c:pt>
                <c:pt idx="24222">
                  <c:v>98.490800000000007</c:v>
                </c:pt>
                <c:pt idx="24223">
                  <c:v>98.495620000000002</c:v>
                </c:pt>
                <c:pt idx="24224">
                  <c:v>98.500420000000005</c:v>
                </c:pt>
                <c:pt idx="24225">
                  <c:v>98.505229999999997</c:v>
                </c:pt>
                <c:pt idx="24226">
                  <c:v>98.510039999999989</c:v>
                </c:pt>
                <c:pt idx="24227">
                  <c:v>98.514849999999996</c:v>
                </c:pt>
                <c:pt idx="24228">
                  <c:v>98.519649999999999</c:v>
                </c:pt>
                <c:pt idx="24229">
                  <c:v>98.524470000000008</c:v>
                </c:pt>
                <c:pt idx="24230">
                  <c:v>98.529269999999997</c:v>
                </c:pt>
                <c:pt idx="24231">
                  <c:v>98.534080000000003</c:v>
                </c:pt>
                <c:pt idx="24232">
                  <c:v>98.538879999999992</c:v>
                </c:pt>
                <c:pt idx="24233">
                  <c:v>98.543700000000001</c:v>
                </c:pt>
                <c:pt idx="24234">
                  <c:v>98.548500000000004</c:v>
                </c:pt>
                <c:pt idx="24235">
                  <c:v>98.55331000000001</c:v>
                </c:pt>
                <c:pt idx="24236">
                  <c:v>98.558120000000002</c:v>
                </c:pt>
                <c:pt idx="24237">
                  <c:v>98.562930000000009</c:v>
                </c:pt>
                <c:pt idx="24238">
                  <c:v>98.567730000000012</c:v>
                </c:pt>
                <c:pt idx="24239">
                  <c:v>98.572540000000004</c:v>
                </c:pt>
                <c:pt idx="24240">
                  <c:v>98.577349999999996</c:v>
                </c:pt>
                <c:pt idx="24241">
                  <c:v>98.582160000000002</c:v>
                </c:pt>
                <c:pt idx="24242">
                  <c:v>98.586960000000005</c:v>
                </c:pt>
                <c:pt idx="24243">
                  <c:v>98.591769999999997</c:v>
                </c:pt>
                <c:pt idx="24244">
                  <c:v>98.596580000000003</c:v>
                </c:pt>
                <c:pt idx="24245">
                  <c:v>98.601389999999995</c:v>
                </c:pt>
                <c:pt idx="24246">
                  <c:v>98.606200000000001</c:v>
                </c:pt>
                <c:pt idx="24247">
                  <c:v>98.611000000000004</c:v>
                </c:pt>
                <c:pt idx="24248">
                  <c:v>98.615809999999996</c:v>
                </c:pt>
                <c:pt idx="24249">
                  <c:v>98.620620000000002</c:v>
                </c:pt>
                <c:pt idx="24250">
                  <c:v>98.625429999999994</c:v>
                </c:pt>
                <c:pt idx="24251">
                  <c:v>98.630229999999997</c:v>
                </c:pt>
                <c:pt idx="24252">
                  <c:v>98.635039999999989</c:v>
                </c:pt>
                <c:pt idx="24253">
                  <c:v>98.639849999999996</c:v>
                </c:pt>
                <c:pt idx="24254">
                  <c:v>98.644660000000002</c:v>
                </c:pt>
                <c:pt idx="24255">
                  <c:v>98.649459999999991</c:v>
                </c:pt>
                <c:pt idx="24256">
                  <c:v>98.65428</c:v>
                </c:pt>
                <c:pt idx="24257">
                  <c:v>98.659080000000003</c:v>
                </c:pt>
                <c:pt idx="24258">
                  <c:v>98.663890000000009</c:v>
                </c:pt>
                <c:pt idx="24259">
                  <c:v>98.668689999999998</c:v>
                </c:pt>
                <c:pt idx="24260">
                  <c:v>98.673510000000007</c:v>
                </c:pt>
                <c:pt idx="24261">
                  <c:v>98.67831000000001</c:v>
                </c:pt>
                <c:pt idx="24262">
                  <c:v>98.683120000000002</c:v>
                </c:pt>
                <c:pt idx="24263">
                  <c:v>98.687929999999994</c:v>
                </c:pt>
                <c:pt idx="24264">
                  <c:v>98.692740000000001</c:v>
                </c:pt>
                <c:pt idx="24265">
                  <c:v>98.697540000000004</c:v>
                </c:pt>
                <c:pt idx="24266">
                  <c:v>98.702359999999999</c:v>
                </c:pt>
                <c:pt idx="24267">
                  <c:v>98.707160000000002</c:v>
                </c:pt>
                <c:pt idx="24268">
                  <c:v>98.711969999999994</c:v>
                </c:pt>
                <c:pt idx="24269">
                  <c:v>98.716769999999997</c:v>
                </c:pt>
                <c:pt idx="24270">
                  <c:v>98.721589999999992</c:v>
                </c:pt>
                <c:pt idx="24271">
                  <c:v>98.726389999999995</c:v>
                </c:pt>
                <c:pt idx="24272">
                  <c:v>98.731200000000001</c:v>
                </c:pt>
                <c:pt idx="24273">
                  <c:v>98.736009999999993</c:v>
                </c:pt>
                <c:pt idx="24274">
                  <c:v>98.740820000000014</c:v>
                </c:pt>
                <c:pt idx="24275">
                  <c:v>98.745620000000002</c:v>
                </c:pt>
                <c:pt idx="24276">
                  <c:v>98.750429999999994</c:v>
                </c:pt>
                <c:pt idx="24277">
                  <c:v>98.755240000000001</c:v>
                </c:pt>
                <c:pt idx="24278">
                  <c:v>98.760050000000007</c:v>
                </c:pt>
                <c:pt idx="24279">
                  <c:v>98.764849999999996</c:v>
                </c:pt>
                <c:pt idx="24280">
                  <c:v>98.769660000000002</c:v>
                </c:pt>
                <c:pt idx="24281">
                  <c:v>98.774470000000008</c:v>
                </c:pt>
                <c:pt idx="24282">
                  <c:v>98.77928</c:v>
                </c:pt>
                <c:pt idx="24283">
                  <c:v>98.784090000000006</c:v>
                </c:pt>
                <c:pt idx="24284">
                  <c:v>98.788890000000009</c:v>
                </c:pt>
                <c:pt idx="24285">
                  <c:v>98.793700000000001</c:v>
                </c:pt>
                <c:pt idx="24286">
                  <c:v>98.798510000000007</c:v>
                </c:pt>
                <c:pt idx="24287">
                  <c:v>98.803319999999999</c:v>
                </c:pt>
                <c:pt idx="24288">
                  <c:v>98.808120000000002</c:v>
                </c:pt>
                <c:pt idx="24289">
                  <c:v>98.812929999999994</c:v>
                </c:pt>
                <c:pt idx="24290">
                  <c:v>98.817740000000001</c:v>
                </c:pt>
                <c:pt idx="24291">
                  <c:v>98.822549999999993</c:v>
                </c:pt>
                <c:pt idx="24292">
                  <c:v>98.827349999999996</c:v>
                </c:pt>
                <c:pt idx="24293">
                  <c:v>98.832169999999991</c:v>
                </c:pt>
                <c:pt idx="24294">
                  <c:v>98.836969999999994</c:v>
                </c:pt>
                <c:pt idx="24295">
                  <c:v>98.84178</c:v>
                </c:pt>
                <c:pt idx="24296">
                  <c:v>98.846589999999992</c:v>
                </c:pt>
                <c:pt idx="24297">
                  <c:v>98.851400000000012</c:v>
                </c:pt>
                <c:pt idx="24298">
                  <c:v>98.856200000000001</c:v>
                </c:pt>
                <c:pt idx="24299">
                  <c:v>98.861019999999996</c:v>
                </c:pt>
                <c:pt idx="24300">
                  <c:v>98.865819999999999</c:v>
                </c:pt>
                <c:pt idx="24301">
                  <c:v>98.870630000000006</c:v>
                </c:pt>
                <c:pt idx="24302">
                  <c:v>98.875429999999994</c:v>
                </c:pt>
                <c:pt idx="24303">
                  <c:v>98.880250000000004</c:v>
                </c:pt>
                <c:pt idx="24304">
                  <c:v>98.885050000000007</c:v>
                </c:pt>
                <c:pt idx="24305">
                  <c:v>98.889859999999999</c:v>
                </c:pt>
                <c:pt idx="24306">
                  <c:v>98.894670000000005</c:v>
                </c:pt>
                <c:pt idx="24307">
                  <c:v>98.899479999999997</c:v>
                </c:pt>
                <c:pt idx="24308">
                  <c:v>98.90428</c:v>
                </c:pt>
                <c:pt idx="24309">
                  <c:v>98.909090000000006</c:v>
                </c:pt>
                <c:pt idx="24310">
                  <c:v>98.913899999999998</c:v>
                </c:pt>
                <c:pt idx="24311">
                  <c:v>98.918710000000004</c:v>
                </c:pt>
                <c:pt idx="24312">
                  <c:v>98.923510000000007</c:v>
                </c:pt>
                <c:pt idx="24313">
                  <c:v>98.928319999999999</c:v>
                </c:pt>
                <c:pt idx="24314">
                  <c:v>98.933129999999991</c:v>
                </c:pt>
                <c:pt idx="24315">
                  <c:v>98.937939999999998</c:v>
                </c:pt>
                <c:pt idx="24316">
                  <c:v>98.94274999999999</c:v>
                </c:pt>
                <c:pt idx="24317">
                  <c:v>98.947549999999993</c:v>
                </c:pt>
                <c:pt idx="24318">
                  <c:v>98.952359999999999</c:v>
                </c:pt>
                <c:pt idx="24319">
                  <c:v>98.957169999999991</c:v>
                </c:pt>
                <c:pt idx="24320">
                  <c:v>98.961980000000011</c:v>
                </c:pt>
                <c:pt idx="24321">
                  <c:v>98.96678</c:v>
                </c:pt>
                <c:pt idx="24322">
                  <c:v>98.971600000000009</c:v>
                </c:pt>
                <c:pt idx="24323">
                  <c:v>98.976400000000012</c:v>
                </c:pt>
                <c:pt idx="24324">
                  <c:v>98.981210000000004</c:v>
                </c:pt>
                <c:pt idx="24325">
                  <c:v>98.986009999999993</c:v>
                </c:pt>
                <c:pt idx="24326">
                  <c:v>98.990830000000003</c:v>
                </c:pt>
                <c:pt idx="24327">
                  <c:v>98.995630000000006</c:v>
                </c:pt>
                <c:pt idx="24328">
                  <c:v>99.000439999999998</c:v>
                </c:pt>
                <c:pt idx="24329">
                  <c:v>99.005250000000004</c:v>
                </c:pt>
                <c:pt idx="24330">
                  <c:v>99.010059999999996</c:v>
                </c:pt>
                <c:pt idx="24331">
                  <c:v>99.014859999999999</c:v>
                </c:pt>
                <c:pt idx="24332">
                  <c:v>99.019679999999994</c:v>
                </c:pt>
                <c:pt idx="24333">
                  <c:v>99.024479999999997</c:v>
                </c:pt>
                <c:pt idx="24334">
                  <c:v>99.029290000000003</c:v>
                </c:pt>
                <c:pt idx="24335">
                  <c:v>99.034090000000006</c:v>
                </c:pt>
                <c:pt idx="24336">
                  <c:v>99.038909999999987</c:v>
                </c:pt>
                <c:pt idx="24337">
                  <c:v>99.04370999999999</c:v>
                </c:pt>
                <c:pt idx="24338">
                  <c:v>99.048519999999996</c:v>
                </c:pt>
                <c:pt idx="24339">
                  <c:v>99.053329999999988</c:v>
                </c:pt>
                <c:pt idx="24340">
                  <c:v>99.058140000000009</c:v>
                </c:pt>
                <c:pt idx="24341">
                  <c:v>99.062939999999998</c:v>
                </c:pt>
                <c:pt idx="24342">
                  <c:v>99.067760000000007</c:v>
                </c:pt>
                <c:pt idx="24343">
                  <c:v>99.07256000000001</c:v>
                </c:pt>
                <c:pt idx="24344">
                  <c:v>99.077370000000002</c:v>
                </c:pt>
                <c:pt idx="24345">
                  <c:v>99.082180000000008</c:v>
                </c:pt>
                <c:pt idx="24346">
                  <c:v>99.086980000000011</c:v>
                </c:pt>
                <c:pt idx="24347">
                  <c:v>99.091790000000003</c:v>
                </c:pt>
                <c:pt idx="24348">
                  <c:v>99.096600000000009</c:v>
                </c:pt>
                <c:pt idx="24349">
                  <c:v>99.101410000000001</c:v>
                </c:pt>
                <c:pt idx="24350">
                  <c:v>99.106210000000004</c:v>
                </c:pt>
                <c:pt idx="24351">
                  <c:v>99.111019999999996</c:v>
                </c:pt>
                <c:pt idx="24352">
                  <c:v>99.115830000000003</c:v>
                </c:pt>
                <c:pt idx="24353">
                  <c:v>99.120639999999995</c:v>
                </c:pt>
                <c:pt idx="24354">
                  <c:v>99.125439999999998</c:v>
                </c:pt>
                <c:pt idx="24355">
                  <c:v>99.130259999999993</c:v>
                </c:pt>
                <c:pt idx="24356">
                  <c:v>99.135059999999996</c:v>
                </c:pt>
                <c:pt idx="24357">
                  <c:v>99.139870000000002</c:v>
                </c:pt>
                <c:pt idx="24358">
                  <c:v>99.144679999999994</c:v>
                </c:pt>
                <c:pt idx="24359">
                  <c:v>99.14949</c:v>
                </c:pt>
                <c:pt idx="24360">
                  <c:v>99.154290000000003</c:v>
                </c:pt>
                <c:pt idx="24361">
                  <c:v>99.159109999999998</c:v>
                </c:pt>
                <c:pt idx="24362">
                  <c:v>99.163909999999987</c:v>
                </c:pt>
                <c:pt idx="24363">
                  <c:v>99.168720000000008</c:v>
                </c:pt>
                <c:pt idx="24364">
                  <c:v>99.173519999999996</c:v>
                </c:pt>
                <c:pt idx="24365">
                  <c:v>99.178340000000006</c:v>
                </c:pt>
                <c:pt idx="24366">
                  <c:v>99.183140000000009</c:v>
                </c:pt>
                <c:pt idx="24367">
                  <c:v>99.187950000000001</c:v>
                </c:pt>
                <c:pt idx="24368">
                  <c:v>99.192760000000007</c:v>
                </c:pt>
                <c:pt idx="24369">
                  <c:v>99.197569999999999</c:v>
                </c:pt>
                <c:pt idx="24370">
                  <c:v>99.202370000000002</c:v>
                </c:pt>
                <c:pt idx="24371">
                  <c:v>99.207189999999997</c:v>
                </c:pt>
                <c:pt idx="24372">
                  <c:v>99.21199</c:v>
                </c:pt>
                <c:pt idx="24373">
                  <c:v>99.216799999999992</c:v>
                </c:pt>
                <c:pt idx="24374">
                  <c:v>99.221609999999998</c:v>
                </c:pt>
                <c:pt idx="24375">
                  <c:v>99.22641999999999</c:v>
                </c:pt>
                <c:pt idx="24376">
                  <c:v>99.231219999999993</c:v>
                </c:pt>
                <c:pt idx="24377">
                  <c:v>99.23603</c:v>
                </c:pt>
                <c:pt idx="24378">
                  <c:v>99.240839999999992</c:v>
                </c:pt>
                <c:pt idx="24379">
                  <c:v>99.245649999999998</c:v>
                </c:pt>
                <c:pt idx="24380">
                  <c:v>99.250450000000001</c:v>
                </c:pt>
                <c:pt idx="24381">
                  <c:v>99.255259999999993</c:v>
                </c:pt>
                <c:pt idx="24382">
                  <c:v>99.260069999999999</c:v>
                </c:pt>
                <c:pt idx="24383">
                  <c:v>99.264880000000005</c:v>
                </c:pt>
                <c:pt idx="24384">
                  <c:v>99.269689999999997</c:v>
                </c:pt>
                <c:pt idx="24385">
                  <c:v>99.27449</c:v>
                </c:pt>
                <c:pt idx="24386">
                  <c:v>99.279300000000006</c:v>
                </c:pt>
                <c:pt idx="24387">
                  <c:v>99.284109999999998</c:v>
                </c:pt>
                <c:pt idx="24388">
                  <c:v>99.288920000000005</c:v>
                </c:pt>
                <c:pt idx="24389">
                  <c:v>99.293720000000008</c:v>
                </c:pt>
                <c:pt idx="24390">
                  <c:v>99.298540000000003</c:v>
                </c:pt>
                <c:pt idx="24391">
                  <c:v>99.303340000000006</c:v>
                </c:pt>
                <c:pt idx="24392">
                  <c:v>99.308149999999998</c:v>
                </c:pt>
                <c:pt idx="24393">
                  <c:v>99.312950000000001</c:v>
                </c:pt>
                <c:pt idx="24394">
                  <c:v>99.317769999999996</c:v>
                </c:pt>
                <c:pt idx="24395">
                  <c:v>99.322569999999999</c:v>
                </c:pt>
                <c:pt idx="24396">
                  <c:v>99.327380000000005</c:v>
                </c:pt>
                <c:pt idx="24397">
                  <c:v>99.332189999999997</c:v>
                </c:pt>
                <c:pt idx="24398">
                  <c:v>99.336999999999989</c:v>
                </c:pt>
                <c:pt idx="24399">
                  <c:v>99.341799999999992</c:v>
                </c:pt>
                <c:pt idx="24400">
                  <c:v>99.346620000000001</c:v>
                </c:pt>
                <c:pt idx="24401">
                  <c:v>99.35141999999999</c:v>
                </c:pt>
                <c:pt idx="24402">
                  <c:v>99.356230000000011</c:v>
                </c:pt>
                <c:pt idx="24403">
                  <c:v>99.361040000000003</c:v>
                </c:pt>
                <c:pt idx="24404">
                  <c:v>99.365850000000009</c:v>
                </c:pt>
                <c:pt idx="24405">
                  <c:v>99.370650000000012</c:v>
                </c:pt>
                <c:pt idx="24406">
                  <c:v>99.375460000000004</c:v>
                </c:pt>
                <c:pt idx="24407">
                  <c:v>99.38027000000001</c:v>
                </c:pt>
                <c:pt idx="24408">
                  <c:v>99.385080000000002</c:v>
                </c:pt>
                <c:pt idx="24409">
                  <c:v>99.389880000000005</c:v>
                </c:pt>
                <c:pt idx="24410">
                  <c:v>99.394689999999997</c:v>
                </c:pt>
                <c:pt idx="24411">
                  <c:v>99.399500000000003</c:v>
                </c:pt>
                <c:pt idx="24412">
                  <c:v>99.404309999999995</c:v>
                </c:pt>
                <c:pt idx="24413">
                  <c:v>99.409120000000001</c:v>
                </c:pt>
                <c:pt idx="24414">
                  <c:v>99.413920000000005</c:v>
                </c:pt>
                <c:pt idx="24415">
                  <c:v>99.418729999999996</c:v>
                </c:pt>
                <c:pt idx="24416">
                  <c:v>99.423540000000003</c:v>
                </c:pt>
                <c:pt idx="24417">
                  <c:v>99.428349999999995</c:v>
                </c:pt>
                <c:pt idx="24418">
                  <c:v>99.433149999999998</c:v>
                </c:pt>
                <c:pt idx="24419">
                  <c:v>99.437970000000007</c:v>
                </c:pt>
                <c:pt idx="24420">
                  <c:v>99.442769999999996</c:v>
                </c:pt>
                <c:pt idx="24421">
                  <c:v>99.447579999999988</c:v>
                </c:pt>
                <c:pt idx="24422">
                  <c:v>99.452390000000008</c:v>
                </c:pt>
                <c:pt idx="24423">
                  <c:v>99.4572</c:v>
                </c:pt>
                <c:pt idx="24424">
                  <c:v>99.461999999999989</c:v>
                </c:pt>
                <c:pt idx="24425">
                  <c:v>99.466810000000009</c:v>
                </c:pt>
                <c:pt idx="24426">
                  <c:v>99.471620000000001</c:v>
                </c:pt>
                <c:pt idx="24427">
                  <c:v>99.476430000000008</c:v>
                </c:pt>
                <c:pt idx="24428">
                  <c:v>99.481230000000011</c:v>
                </c:pt>
                <c:pt idx="24429">
                  <c:v>99.486050000000006</c:v>
                </c:pt>
                <c:pt idx="24430">
                  <c:v>99.490850000000009</c:v>
                </c:pt>
                <c:pt idx="24431">
                  <c:v>99.495660000000001</c:v>
                </c:pt>
                <c:pt idx="24432">
                  <c:v>99.500469999999993</c:v>
                </c:pt>
                <c:pt idx="24433">
                  <c:v>99.505279999999999</c:v>
                </c:pt>
                <c:pt idx="24434">
                  <c:v>99.510080000000002</c:v>
                </c:pt>
                <c:pt idx="24435">
                  <c:v>99.514889999999994</c:v>
                </c:pt>
                <c:pt idx="24436">
                  <c:v>99.5197</c:v>
                </c:pt>
                <c:pt idx="24437">
                  <c:v>99.524509999999992</c:v>
                </c:pt>
                <c:pt idx="24438">
                  <c:v>99.529319999999998</c:v>
                </c:pt>
                <c:pt idx="24439">
                  <c:v>99.534120000000001</c:v>
                </c:pt>
                <c:pt idx="24440">
                  <c:v>99.538929999999993</c:v>
                </c:pt>
                <c:pt idx="24441">
                  <c:v>99.54374</c:v>
                </c:pt>
                <c:pt idx="24442">
                  <c:v>99.548550000000006</c:v>
                </c:pt>
                <c:pt idx="24443">
                  <c:v>99.553349999999995</c:v>
                </c:pt>
                <c:pt idx="24444">
                  <c:v>99.558170000000004</c:v>
                </c:pt>
                <c:pt idx="24445">
                  <c:v>99.562970000000007</c:v>
                </c:pt>
                <c:pt idx="24446">
                  <c:v>99.567779999999999</c:v>
                </c:pt>
                <c:pt idx="24447">
                  <c:v>99.572579999999988</c:v>
                </c:pt>
                <c:pt idx="24448">
                  <c:v>99.577399999999997</c:v>
                </c:pt>
                <c:pt idx="24449">
                  <c:v>99.5822</c:v>
                </c:pt>
                <c:pt idx="24450">
                  <c:v>99.587010000000006</c:v>
                </c:pt>
                <c:pt idx="24451">
                  <c:v>99.591819999999998</c:v>
                </c:pt>
                <c:pt idx="24452">
                  <c:v>99.596630000000005</c:v>
                </c:pt>
                <c:pt idx="24453">
                  <c:v>99.601430000000008</c:v>
                </c:pt>
                <c:pt idx="24454">
                  <c:v>99.606249999999989</c:v>
                </c:pt>
                <c:pt idx="24455">
                  <c:v>99.611050000000006</c:v>
                </c:pt>
                <c:pt idx="24456">
                  <c:v>99.615859999999998</c:v>
                </c:pt>
                <c:pt idx="24457">
                  <c:v>99.62066999999999</c:v>
                </c:pt>
                <c:pt idx="24458">
                  <c:v>99.625479999999996</c:v>
                </c:pt>
                <c:pt idx="24459">
                  <c:v>99.630279999999999</c:v>
                </c:pt>
                <c:pt idx="24460">
                  <c:v>99.635089999999991</c:v>
                </c:pt>
                <c:pt idx="24461">
                  <c:v>99.639899999999997</c:v>
                </c:pt>
                <c:pt idx="24462">
                  <c:v>99.644710000000003</c:v>
                </c:pt>
                <c:pt idx="24463">
                  <c:v>99.64952000000001</c:v>
                </c:pt>
                <c:pt idx="24464">
                  <c:v>99.654319999999998</c:v>
                </c:pt>
                <c:pt idx="24465">
                  <c:v>99.659130000000005</c:v>
                </c:pt>
                <c:pt idx="24466">
                  <c:v>99.663940000000011</c:v>
                </c:pt>
                <c:pt idx="24467">
                  <c:v>99.668750000000003</c:v>
                </c:pt>
                <c:pt idx="24468">
                  <c:v>99.673550000000006</c:v>
                </c:pt>
                <c:pt idx="24469">
                  <c:v>99.678359999999998</c:v>
                </c:pt>
                <c:pt idx="24470">
                  <c:v>99.683170000000004</c:v>
                </c:pt>
                <c:pt idx="24471">
                  <c:v>99.687979999999996</c:v>
                </c:pt>
                <c:pt idx="24472">
                  <c:v>99.692779999999999</c:v>
                </c:pt>
                <c:pt idx="24473">
                  <c:v>99.697599999999994</c:v>
                </c:pt>
                <c:pt idx="24474">
                  <c:v>99.702399999999997</c:v>
                </c:pt>
                <c:pt idx="24475">
                  <c:v>99.707210000000003</c:v>
                </c:pt>
                <c:pt idx="24476">
                  <c:v>99.712019999999995</c:v>
                </c:pt>
                <c:pt idx="24477">
                  <c:v>99.716830000000002</c:v>
                </c:pt>
                <c:pt idx="24478">
                  <c:v>99.721630000000005</c:v>
                </c:pt>
                <c:pt idx="24479">
                  <c:v>99.72645</c:v>
                </c:pt>
                <c:pt idx="24480">
                  <c:v>99.731249999999989</c:v>
                </c:pt>
                <c:pt idx="24481">
                  <c:v>99.736059999999995</c:v>
                </c:pt>
                <c:pt idx="24482">
                  <c:v>99.740870000000001</c:v>
                </c:pt>
                <c:pt idx="24483">
                  <c:v>99.745680000000007</c:v>
                </c:pt>
                <c:pt idx="24484">
                  <c:v>99.750479999999996</c:v>
                </c:pt>
                <c:pt idx="24485">
                  <c:v>99.755290000000002</c:v>
                </c:pt>
                <c:pt idx="24486">
                  <c:v>99.760100000000008</c:v>
                </c:pt>
                <c:pt idx="24487">
                  <c:v>99.76491</c:v>
                </c:pt>
                <c:pt idx="24488">
                  <c:v>99.769720000000007</c:v>
                </c:pt>
                <c:pt idx="24489">
                  <c:v>99.77452000000001</c:v>
                </c:pt>
                <c:pt idx="24490">
                  <c:v>99.779330000000002</c:v>
                </c:pt>
                <c:pt idx="24491">
                  <c:v>99.784139999999994</c:v>
                </c:pt>
                <c:pt idx="24492">
                  <c:v>99.78895</c:v>
                </c:pt>
                <c:pt idx="24493">
                  <c:v>99.793750000000003</c:v>
                </c:pt>
                <c:pt idx="24494">
                  <c:v>99.798559999999995</c:v>
                </c:pt>
                <c:pt idx="24495">
                  <c:v>99.803370000000001</c:v>
                </c:pt>
                <c:pt idx="24496">
                  <c:v>99.808179999999993</c:v>
                </c:pt>
                <c:pt idx="24497">
                  <c:v>99.812979999999996</c:v>
                </c:pt>
                <c:pt idx="24498">
                  <c:v>99.817799999999991</c:v>
                </c:pt>
                <c:pt idx="24499">
                  <c:v>99.822599999999994</c:v>
                </c:pt>
                <c:pt idx="24500">
                  <c:v>99.82741</c:v>
                </c:pt>
                <c:pt idx="24501">
                  <c:v>99.832219999999992</c:v>
                </c:pt>
                <c:pt idx="24502">
                  <c:v>99.837029999999999</c:v>
                </c:pt>
                <c:pt idx="24503">
                  <c:v>99.841830000000002</c:v>
                </c:pt>
                <c:pt idx="24504">
                  <c:v>99.846649999999997</c:v>
                </c:pt>
                <c:pt idx="24505">
                  <c:v>99.85145</c:v>
                </c:pt>
                <c:pt idx="24506">
                  <c:v>99.856260000000006</c:v>
                </c:pt>
                <c:pt idx="24507">
                  <c:v>99.861069999999998</c:v>
                </c:pt>
                <c:pt idx="24508">
                  <c:v>99.865880000000004</c:v>
                </c:pt>
                <c:pt idx="24509">
                  <c:v>99.870680000000007</c:v>
                </c:pt>
                <c:pt idx="24510">
                  <c:v>99.875489999999999</c:v>
                </c:pt>
                <c:pt idx="24511">
                  <c:v>99.880300000000005</c:v>
                </c:pt>
                <c:pt idx="24512">
                  <c:v>99.885109999999997</c:v>
                </c:pt>
                <c:pt idx="24513">
                  <c:v>99.889919999999989</c:v>
                </c:pt>
                <c:pt idx="24514">
                  <c:v>99.894720000000007</c:v>
                </c:pt>
                <c:pt idx="24515">
                  <c:v>99.899529999999999</c:v>
                </c:pt>
                <c:pt idx="24516">
                  <c:v>99.904339999999991</c:v>
                </c:pt>
                <c:pt idx="24517">
                  <c:v>99.909149999999997</c:v>
                </c:pt>
                <c:pt idx="24518">
                  <c:v>99.91395</c:v>
                </c:pt>
                <c:pt idx="24519">
                  <c:v>99.918770000000009</c:v>
                </c:pt>
                <c:pt idx="24520">
                  <c:v>99.923569999999998</c:v>
                </c:pt>
                <c:pt idx="24521">
                  <c:v>99.928380000000004</c:v>
                </c:pt>
                <c:pt idx="24522">
                  <c:v>99.93319000000001</c:v>
                </c:pt>
                <c:pt idx="24523">
                  <c:v>99.938000000000002</c:v>
                </c:pt>
                <c:pt idx="24524">
                  <c:v>99.942800000000005</c:v>
                </c:pt>
                <c:pt idx="24525">
                  <c:v>99.947620000000001</c:v>
                </c:pt>
                <c:pt idx="24526">
                  <c:v>99.952420000000004</c:v>
                </c:pt>
                <c:pt idx="24527">
                  <c:v>99.957229999999996</c:v>
                </c:pt>
                <c:pt idx="24528">
                  <c:v>99.962029999999999</c:v>
                </c:pt>
                <c:pt idx="24529">
                  <c:v>99.966849999999994</c:v>
                </c:pt>
                <c:pt idx="24530">
                  <c:v>99.971649999999997</c:v>
                </c:pt>
                <c:pt idx="24531">
                  <c:v>99.976460000000003</c:v>
                </c:pt>
                <c:pt idx="24532">
                  <c:v>99.981269999999995</c:v>
                </c:pt>
                <c:pt idx="24533">
                  <c:v>99.986080000000001</c:v>
                </c:pt>
                <c:pt idx="24534">
                  <c:v>99.990880000000004</c:v>
                </c:pt>
                <c:pt idx="24535">
                  <c:v>99.995700000000014</c:v>
                </c:pt>
                <c:pt idx="24536">
                  <c:v>100.0005</c:v>
                </c:pt>
                <c:pt idx="24537">
                  <c:v>100.00530000000001</c:v>
                </c:pt>
                <c:pt idx="24538">
                  <c:v>100.01010000000001</c:v>
                </c:pt>
                <c:pt idx="24539">
                  <c:v>100.0149</c:v>
                </c:pt>
                <c:pt idx="24540">
                  <c:v>100.0197</c:v>
                </c:pt>
                <c:pt idx="24541">
                  <c:v>100.0245</c:v>
                </c:pt>
                <c:pt idx="24542">
                  <c:v>100.02930000000001</c:v>
                </c:pt>
                <c:pt idx="24543">
                  <c:v>100.0342</c:v>
                </c:pt>
                <c:pt idx="24544">
                  <c:v>100.039</c:v>
                </c:pt>
                <c:pt idx="24545">
                  <c:v>100.0438</c:v>
                </c:pt>
                <c:pt idx="24546">
                  <c:v>100.04860000000001</c:v>
                </c:pt>
                <c:pt idx="24547">
                  <c:v>100.0534</c:v>
                </c:pt>
                <c:pt idx="24548">
                  <c:v>100.0582</c:v>
                </c:pt>
                <c:pt idx="24549">
                  <c:v>100.063</c:v>
                </c:pt>
                <c:pt idx="24550">
                  <c:v>100.06780000000001</c:v>
                </c:pt>
                <c:pt idx="24551">
                  <c:v>100.07259999999999</c:v>
                </c:pt>
                <c:pt idx="24552">
                  <c:v>100.0774</c:v>
                </c:pt>
                <c:pt idx="24553">
                  <c:v>100.0822</c:v>
                </c:pt>
                <c:pt idx="24554">
                  <c:v>100.08699999999999</c:v>
                </c:pt>
                <c:pt idx="24555">
                  <c:v>100.0919</c:v>
                </c:pt>
                <c:pt idx="24556">
                  <c:v>100.0967</c:v>
                </c:pt>
                <c:pt idx="24557">
                  <c:v>100.1015</c:v>
                </c:pt>
                <c:pt idx="24558">
                  <c:v>100.10629999999999</c:v>
                </c:pt>
                <c:pt idx="24559">
                  <c:v>100.11109999999999</c:v>
                </c:pt>
                <c:pt idx="24560">
                  <c:v>100.1159</c:v>
                </c:pt>
                <c:pt idx="24561">
                  <c:v>100.12070000000001</c:v>
                </c:pt>
                <c:pt idx="24562">
                  <c:v>100.1255</c:v>
                </c:pt>
                <c:pt idx="24563">
                  <c:v>100.13030000000001</c:v>
                </c:pt>
                <c:pt idx="24564">
                  <c:v>100.13510000000001</c:v>
                </c:pt>
                <c:pt idx="24565">
                  <c:v>100.1399</c:v>
                </c:pt>
                <c:pt idx="24566">
                  <c:v>100.1447</c:v>
                </c:pt>
                <c:pt idx="24567">
                  <c:v>100.1495</c:v>
                </c:pt>
                <c:pt idx="24568">
                  <c:v>100.15440000000001</c:v>
                </c:pt>
                <c:pt idx="24569">
                  <c:v>100.1592</c:v>
                </c:pt>
                <c:pt idx="24570">
                  <c:v>100.164</c:v>
                </c:pt>
                <c:pt idx="24571">
                  <c:v>100.1688</c:v>
                </c:pt>
                <c:pt idx="24572">
                  <c:v>100.17360000000001</c:v>
                </c:pt>
                <c:pt idx="24573">
                  <c:v>100.1784</c:v>
                </c:pt>
                <c:pt idx="24574">
                  <c:v>100.1832</c:v>
                </c:pt>
                <c:pt idx="24575">
                  <c:v>100.188</c:v>
                </c:pt>
                <c:pt idx="24576">
                  <c:v>100.19280000000001</c:v>
                </c:pt>
                <c:pt idx="24577">
                  <c:v>100.19759999999999</c:v>
                </c:pt>
                <c:pt idx="24578">
                  <c:v>100.2024</c:v>
                </c:pt>
                <c:pt idx="24579">
                  <c:v>100.2072</c:v>
                </c:pt>
                <c:pt idx="24580">
                  <c:v>100.21209999999999</c:v>
                </c:pt>
                <c:pt idx="24581">
                  <c:v>100.2169</c:v>
                </c:pt>
                <c:pt idx="24582">
                  <c:v>100.2217</c:v>
                </c:pt>
                <c:pt idx="24583">
                  <c:v>100.2265</c:v>
                </c:pt>
                <c:pt idx="24584">
                  <c:v>100.23129999999999</c:v>
                </c:pt>
                <c:pt idx="24585">
                  <c:v>100.23609999999999</c:v>
                </c:pt>
                <c:pt idx="24586">
                  <c:v>100.2409</c:v>
                </c:pt>
                <c:pt idx="24587">
                  <c:v>100.2457</c:v>
                </c:pt>
                <c:pt idx="24588">
                  <c:v>100.2505</c:v>
                </c:pt>
                <c:pt idx="24589">
                  <c:v>100.25530000000001</c:v>
                </c:pt>
                <c:pt idx="24590">
                  <c:v>100.26010000000001</c:v>
                </c:pt>
                <c:pt idx="24591">
                  <c:v>100.2649</c:v>
                </c:pt>
                <c:pt idx="24592">
                  <c:v>100.2697</c:v>
                </c:pt>
                <c:pt idx="24593">
                  <c:v>100.27460000000001</c:v>
                </c:pt>
                <c:pt idx="24594">
                  <c:v>100.27940000000001</c:v>
                </c:pt>
                <c:pt idx="24595">
                  <c:v>100.2842</c:v>
                </c:pt>
                <c:pt idx="24596">
                  <c:v>100.289</c:v>
                </c:pt>
                <c:pt idx="24597">
                  <c:v>100.2938</c:v>
                </c:pt>
                <c:pt idx="24598">
                  <c:v>100.29860000000001</c:v>
                </c:pt>
                <c:pt idx="24599">
                  <c:v>100.3034</c:v>
                </c:pt>
                <c:pt idx="24600">
                  <c:v>100.3082</c:v>
                </c:pt>
                <c:pt idx="24601">
                  <c:v>100.313</c:v>
                </c:pt>
                <c:pt idx="24602">
                  <c:v>100.31780000000001</c:v>
                </c:pt>
                <c:pt idx="24603">
                  <c:v>100.32259999999999</c:v>
                </c:pt>
                <c:pt idx="24604">
                  <c:v>100.3274</c:v>
                </c:pt>
                <c:pt idx="24605">
                  <c:v>100.3323</c:v>
                </c:pt>
                <c:pt idx="24606">
                  <c:v>100.33709999999999</c:v>
                </c:pt>
                <c:pt idx="24607">
                  <c:v>100.3419</c:v>
                </c:pt>
                <c:pt idx="24608">
                  <c:v>100.3467</c:v>
                </c:pt>
                <c:pt idx="24609">
                  <c:v>100.3515</c:v>
                </c:pt>
                <c:pt idx="24610">
                  <c:v>100.35629999999999</c:v>
                </c:pt>
                <c:pt idx="24611">
                  <c:v>100.36109999999999</c:v>
                </c:pt>
                <c:pt idx="24612">
                  <c:v>100.3659</c:v>
                </c:pt>
                <c:pt idx="24613">
                  <c:v>100.3707</c:v>
                </c:pt>
                <c:pt idx="24614">
                  <c:v>100.3755</c:v>
                </c:pt>
                <c:pt idx="24615">
                  <c:v>100.38030000000001</c:v>
                </c:pt>
                <c:pt idx="24616">
                  <c:v>100.38510000000001</c:v>
                </c:pt>
                <c:pt idx="24617">
                  <c:v>100.38999999999999</c:v>
                </c:pt>
                <c:pt idx="24618">
                  <c:v>100.3948</c:v>
                </c:pt>
                <c:pt idx="24619">
                  <c:v>100.39960000000001</c:v>
                </c:pt>
                <c:pt idx="24620">
                  <c:v>100.40440000000001</c:v>
                </c:pt>
                <c:pt idx="24621">
                  <c:v>100.4092</c:v>
                </c:pt>
                <c:pt idx="24622">
                  <c:v>100.414</c:v>
                </c:pt>
                <c:pt idx="24623">
                  <c:v>100.4188</c:v>
                </c:pt>
                <c:pt idx="24624">
                  <c:v>100.42360000000001</c:v>
                </c:pt>
                <c:pt idx="24625">
                  <c:v>100.4284</c:v>
                </c:pt>
                <c:pt idx="24626">
                  <c:v>100.4332</c:v>
                </c:pt>
                <c:pt idx="24627">
                  <c:v>100.438</c:v>
                </c:pt>
                <c:pt idx="24628">
                  <c:v>100.44280000000001</c:v>
                </c:pt>
                <c:pt idx="24629">
                  <c:v>100.4477</c:v>
                </c:pt>
                <c:pt idx="24630">
                  <c:v>100.4525</c:v>
                </c:pt>
                <c:pt idx="24631">
                  <c:v>100.4573</c:v>
                </c:pt>
                <c:pt idx="24632">
                  <c:v>100.46209999999999</c:v>
                </c:pt>
                <c:pt idx="24633">
                  <c:v>100.4669</c:v>
                </c:pt>
                <c:pt idx="24634">
                  <c:v>100.4717</c:v>
                </c:pt>
                <c:pt idx="24635">
                  <c:v>100.4765</c:v>
                </c:pt>
                <c:pt idx="24636">
                  <c:v>100.48129999999999</c:v>
                </c:pt>
                <c:pt idx="24637">
                  <c:v>100.48609999999999</c:v>
                </c:pt>
                <c:pt idx="24638">
                  <c:v>100.4909</c:v>
                </c:pt>
                <c:pt idx="24639">
                  <c:v>100.4957</c:v>
                </c:pt>
                <c:pt idx="24640">
                  <c:v>100.5005</c:v>
                </c:pt>
                <c:pt idx="24641">
                  <c:v>100.50539999999999</c:v>
                </c:pt>
                <c:pt idx="24642">
                  <c:v>100.5102</c:v>
                </c:pt>
                <c:pt idx="24643">
                  <c:v>100.51499999999999</c:v>
                </c:pt>
                <c:pt idx="24644">
                  <c:v>100.5198</c:v>
                </c:pt>
                <c:pt idx="24645">
                  <c:v>100.52460000000001</c:v>
                </c:pt>
                <c:pt idx="24646">
                  <c:v>100.52940000000001</c:v>
                </c:pt>
                <c:pt idx="24647">
                  <c:v>100.5342</c:v>
                </c:pt>
                <c:pt idx="24648">
                  <c:v>100.539</c:v>
                </c:pt>
                <c:pt idx="24649">
                  <c:v>100.5438</c:v>
                </c:pt>
                <c:pt idx="24650">
                  <c:v>100.54860000000001</c:v>
                </c:pt>
                <c:pt idx="24651">
                  <c:v>100.5534</c:v>
                </c:pt>
                <c:pt idx="24652">
                  <c:v>100.5582</c:v>
                </c:pt>
                <c:pt idx="24653">
                  <c:v>100.563</c:v>
                </c:pt>
                <c:pt idx="24654">
                  <c:v>100.56790000000001</c:v>
                </c:pt>
                <c:pt idx="24655">
                  <c:v>100.5727</c:v>
                </c:pt>
                <c:pt idx="24656">
                  <c:v>100.5775</c:v>
                </c:pt>
                <c:pt idx="24657">
                  <c:v>100.5823</c:v>
                </c:pt>
                <c:pt idx="24658">
                  <c:v>100.58709999999999</c:v>
                </c:pt>
                <c:pt idx="24659">
                  <c:v>100.5919</c:v>
                </c:pt>
                <c:pt idx="24660">
                  <c:v>100.5967</c:v>
                </c:pt>
                <c:pt idx="24661">
                  <c:v>100.6015</c:v>
                </c:pt>
                <c:pt idx="24662">
                  <c:v>100.60629999999999</c:v>
                </c:pt>
                <c:pt idx="24663">
                  <c:v>100.61109999999999</c:v>
                </c:pt>
                <c:pt idx="24664">
                  <c:v>100.6159</c:v>
                </c:pt>
                <c:pt idx="24665">
                  <c:v>100.6207</c:v>
                </c:pt>
                <c:pt idx="24666">
                  <c:v>100.62559999999999</c:v>
                </c:pt>
                <c:pt idx="24667">
                  <c:v>100.63039999999999</c:v>
                </c:pt>
                <c:pt idx="24668">
                  <c:v>100.6352</c:v>
                </c:pt>
                <c:pt idx="24669">
                  <c:v>100.63999999999999</c:v>
                </c:pt>
                <c:pt idx="24670">
                  <c:v>100.6448</c:v>
                </c:pt>
                <c:pt idx="24671">
                  <c:v>100.64960000000001</c:v>
                </c:pt>
                <c:pt idx="24672">
                  <c:v>100.65440000000001</c:v>
                </c:pt>
                <c:pt idx="24673">
                  <c:v>100.6592</c:v>
                </c:pt>
                <c:pt idx="24674">
                  <c:v>100.664</c:v>
                </c:pt>
                <c:pt idx="24675">
                  <c:v>100.6688</c:v>
                </c:pt>
                <c:pt idx="24676">
                  <c:v>100.67360000000001</c:v>
                </c:pt>
                <c:pt idx="24677">
                  <c:v>100.6784</c:v>
                </c:pt>
                <c:pt idx="24678">
                  <c:v>100.6832</c:v>
                </c:pt>
                <c:pt idx="24679">
                  <c:v>100.68810000000001</c:v>
                </c:pt>
                <c:pt idx="24680">
                  <c:v>100.69290000000001</c:v>
                </c:pt>
                <c:pt idx="24681">
                  <c:v>100.6977</c:v>
                </c:pt>
                <c:pt idx="24682">
                  <c:v>100.7025</c:v>
                </c:pt>
                <c:pt idx="24683">
                  <c:v>100.7073</c:v>
                </c:pt>
                <c:pt idx="24684">
                  <c:v>100.71209999999999</c:v>
                </c:pt>
                <c:pt idx="24685">
                  <c:v>100.7169</c:v>
                </c:pt>
                <c:pt idx="24686">
                  <c:v>100.7217</c:v>
                </c:pt>
                <c:pt idx="24687">
                  <c:v>100.7265</c:v>
                </c:pt>
                <c:pt idx="24688">
                  <c:v>100.73129999999999</c:v>
                </c:pt>
                <c:pt idx="24689">
                  <c:v>100.73609999999999</c:v>
                </c:pt>
                <c:pt idx="24690">
                  <c:v>100.7409</c:v>
                </c:pt>
                <c:pt idx="24691">
                  <c:v>100.7458</c:v>
                </c:pt>
                <c:pt idx="24692">
                  <c:v>100.75059999999999</c:v>
                </c:pt>
                <c:pt idx="24693">
                  <c:v>100.75539999999999</c:v>
                </c:pt>
                <c:pt idx="24694">
                  <c:v>100.7602</c:v>
                </c:pt>
                <c:pt idx="24695">
                  <c:v>100.76499999999999</c:v>
                </c:pt>
                <c:pt idx="24696">
                  <c:v>100.7698</c:v>
                </c:pt>
                <c:pt idx="24697">
                  <c:v>100.77460000000001</c:v>
                </c:pt>
                <c:pt idx="24698">
                  <c:v>100.77940000000001</c:v>
                </c:pt>
                <c:pt idx="24699">
                  <c:v>100.7842</c:v>
                </c:pt>
                <c:pt idx="24700">
                  <c:v>100.789</c:v>
                </c:pt>
                <c:pt idx="24701">
                  <c:v>100.7938</c:v>
                </c:pt>
                <c:pt idx="24702">
                  <c:v>100.79860000000001</c:v>
                </c:pt>
                <c:pt idx="24703">
                  <c:v>100.8035</c:v>
                </c:pt>
                <c:pt idx="24704">
                  <c:v>100.8083</c:v>
                </c:pt>
                <c:pt idx="24705">
                  <c:v>100.81310000000001</c:v>
                </c:pt>
                <c:pt idx="24706">
                  <c:v>100.81790000000001</c:v>
                </c:pt>
                <c:pt idx="24707">
                  <c:v>100.8227</c:v>
                </c:pt>
                <c:pt idx="24708">
                  <c:v>100.8275</c:v>
                </c:pt>
                <c:pt idx="24709">
                  <c:v>100.8323</c:v>
                </c:pt>
                <c:pt idx="24710">
                  <c:v>100.83709999999999</c:v>
                </c:pt>
                <c:pt idx="24711">
                  <c:v>100.8419</c:v>
                </c:pt>
                <c:pt idx="24712">
                  <c:v>100.8467</c:v>
                </c:pt>
                <c:pt idx="24713">
                  <c:v>100.8515</c:v>
                </c:pt>
                <c:pt idx="24714">
                  <c:v>100.85629999999999</c:v>
                </c:pt>
                <c:pt idx="24715">
                  <c:v>100.8612</c:v>
                </c:pt>
                <c:pt idx="24716">
                  <c:v>100.866</c:v>
                </c:pt>
                <c:pt idx="24717">
                  <c:v>100.8708</c:v>
                </c:pt>
                <c:pt idx="24718">
                  <c:v>100.87559999999999</c:v>
                </c:pt>
                <c:pt idx="24719">
                  <c:v>100.88039999999999</c:v>
                </c:pt>
                <c:pt idx="24720">
                  <c:v>100.8852</c:v>
                </c:pt>
                <c:pt idx="24721">
                  <c:v>100.89</c:v>
                </c:pt>
                <c:pt idx="24722">
                  <c:v>100.8948</c:v>
                </c:pt>
                <c:pt idx="24723">
                  <c:v>100.89960000000001</c:v>
                </c:pt>
                <c:pt idx="24724">
                  <c:v>100.90440000000001</c:v>
                </c:pt>
                <c:pt idx="24725">
                  <c:v>100.9092</c:v>
                </c:pt>
                <c:pt idx="24726">
                  <c:v>100.914</c:v>
                </c:pt>
                <c:pt idx="24727">
                  <c:v>100.91890000000001</c:v>
                </c:pt>
                <c:pt idx="24728">
                  <c:v>100.92370000000001</c:v>
                </c:pt>
                <c:pt idx="24729">
                  <c:v>100.9285</c:v>
                </c:pt>
                <c:pt idx="24730">
                  <c:v>100.9333</c:v>
                </c:pt>
                <c:pt idx="24731">
                  <c:v>100.93810000000001</c:v>
                </c:pt>
                <c:pt idx="24732">
                  <c:v>100.94290000000001</c:v>
                </c:pt>
                <c:pt idx="24733">
                  <c:v>100.9477</c:v>
                </c:pt>
                <c:pt idx="24734">
                  <c:v>100.9525</c:v>
                </c:pt>
                <c:pt idx="24735">
                  <c:v>100.9573</c:v>
                </c:pt>
                <c:pt idx="24736">
                  <c:v>100.96209999999999</c:v>
                </c:pt>
                <c:pt idx="24737">
                  <c:v>100.9669</c:v>
                </c:pt>
                <c:pt idx="24738">
                  <c:v>100.9717</c:v>
                </c:pt>
                <c:pt idx="24739">
                  <c:v>100.9765</c:v>
                </c:pt>
                <c:pt idx="24740">
                  <c:v>100.98139999999999</c:v>
                </c:pt>
                <c:pt idx="24741">
                  <c:v>100.9862</c:v>
                </c:pt>
                <c:pt idx="24742">
                  <c:v>100.991</c:v>
                </c:pt>
                <c:pt idx="24743">
                  <c:v>100.9958</c:v>
                </c:pt>
                <c:pt idx="24744">
                  <c:v>101.00059999999999</c:v>
                </c:pt>
                <c:pt idx="24745">
                  <c:v>101.00539999999999</c:v>
                </c:pt>
                <c:pt idx="24746">
                  <c:v>101.0102</c:v>
                </c:pt>
                <c:pt idx="24747">
                  <c:v>101.015</c:v>
                </c:pt>
                <c:pt idx="24748">
                  <c:v>101.0198</c:v>
                </c:pt>
                <c:pt idx="24749">
                  <c:v>101.02460000000001</c:v>
                </c:pt>
                <c:pt idx="24750">
                  <c:v>101.02940000000001</c:v>
                </c:pt>
                <c:pt idx="24751">
                  <c:v>101.0342</c:v>
                </c:pt>
                <c:pt idx="24752">
                  <c:v>101.0391</c:v>
                </c:pt>
                <c:pt idx="24753">
                  <c:v>101.04390000000001</c:v>
                </c:pt>
                <c:pt idx="24754">
                  <c:v>101.04870000000001</c:v>
                </c:pt>
                <c:pt idx="24755">
                  <c:v>101.0535</c:v>
                </c:pt>
                <c:pt idx="24756">
                  <c:v>101.0583</c:v>
                </c:pt>
                <c:pt idx="24757">
                  <c:v>101.06310000000001</c:v>
                </c:pt>
                <c:pt idx="24758">
                  <c:v>101.06790000000001</c:v>
                </c:pt>
                <c:pt idx="24759">
                  <c:v>101.0727</c:v>
                </c:pt>
                <c:pt idx="24760">
                  <c:v>101.0775</c:v>
                </c:pt>
                <c:pt idx="24761">
                  <c:v>101.0823</c:v>
                </c:pt>
                <c:pt idx="24762">
                  <c:v>101.08709999999999</c:v>
                </c:pt>
                <c:pt idx="24763">
                  <c:v>101.0919</c:v>
                </c:pt>
                <c:pt idx="24764">
                  <c:v>101.0967</c:v>
                </c:pt>
                <c:pt idx="24765">
                  <c:v>101.1016</c:v>
                </c:pt>
                <c:pt idx="24766">
                  <c:v>101.10639999999999</c:v>
                </c:pt>
                <c:pt idx="24767">
                  <c:v>101.1112</c:v>
                </c:pt>
                <c:pt idx="24768">
                  <c:v>101.116</c:v>
                </c:pt>
                <c:pt idx="24769">
                  <c:v>101.1208</c:v>
                </c:pt>
                <c:pt idx="24770">
                  <c:v>101.12559999999999</c:v>
                </c:pt>
                <c:pt idx="24771">
                  <c:v>101.13039999999999</c:v>
                </c:pt>
                <c:pt idx="24772">
                  <c:v>101.1352</c:v>
                </c:pt>
                <c:pt idx="24773">
                  <c:v>101.14</c:v>
                </c:pt>
                <c:pt idx="24774">
                  <c:v>101.1448</c:v>
                </c:pt>
                <c:pt idx="24775">
                  <c:v>101.14960000000001</c:v>
                </c:pt>
                <c:pt idx="24776">
                  <c:v>101.1545</c:v>
                </c:pt>
                <c:pt idx="24777">
                  <c:v>101.15929999999999</c:v>
                </c:pt>
                <c:pt idx="24778">
                  <c:v>101.1641</c:v>
                </c:pt>
                <c:pt idx="24779">
                  <c:v>101.16890000000001</c:v>
                </c:pt>
                <c:pt idx="24780">
                  <c:v>101.17370000000001</c:v>
                </c:pt>
                <c:pt idx="24781">
                  <c:v>101.1785</c:v>
                </c:pt>
                <c:pt idx="24782">
                  <c:v>101.1833</c:v>
                </c:pt>
                <c:pt idx="24783">
                  <c:v>101.18810000000001</c:v>
                </c:pt>
                <c:pt idx="24784">
                  <c:v>101.19290000000001</c:v>
                </c:pt>
                <c:pt idx="24785">
                  <c:v>101.1977</c:v>
                </c:pt>
                <c:pt idx="24786">
                  <c:v>101.2025</c:v>
                </c:pt>
                <c:pt idx="24787">
                  <c:v>101.2073</c:v>
                </c:pt>
                <c:pt idx="24788">
                  <c:v>101.2122</c:v>
                </c:pt>
                <c:pt idx="24789">
                  <c:v>101.217</c:v>
                </c:pt>
                <c:pt idx="24790">
                  <c:v>101.2218</c:v>
                </c:pt>
                <c:pt idx="24791">
                  <c:v>101.2266</c:v>
                </c:pt>
                <c:pt idx="24792">
                  <c:v>101.23139999999999</c:v>
                </c:pt>
                <c:pt idx="24793">
                  <c:v>101.2362</c:v>
                </c:pt>
                <c:pt idx="24794">
                  <c:v>101.241</c:v>
                </c:pt>
                <c:pt idx="24795">
                  <c:v>101.2458</c:v>
                </c:pt>
                <c:pt idx="24796">
                  <c:v>101.25059999999999</c:v>
                </c:pt>
                <c:pt idx="24797">
                  <c:v>101.25539999999999</c:v>
                </c:pt>
                <c:pt idx="24798">
                  <c:v>101.2602</c:v>
                </c:pt>
                <c:pt idx="24799">
                  <c:v>101.265</c:v>
                </c:pt>
                <c:pt idx="24800">
                  <c:v>101.26979999999999</c:v>
                </c:pt>
                <c:pt idx="24801">
                  <c:v>101.2747</c:v>
                </c:pt>
                <c:pt idx="24802">
                  <c:v>101.2795</c:v>
                </c:pt>
                <c:pt idx="24803">
                  <c:v>101.28429999999999</c:v>
                </c:pt>
                <c:pt idx="24804">
                  <c:v>101.2891</c:v>
                </c:pt>
                <c:pt idx="24805">
                  <c:v>101.29390000000001</c:v>
                </c:pt>
                <c:pt idx="24806">
                  <c:v>101.29870000000001</c:v>
                </c:pt>
                <c:pt idx="24807">
                  <c:v>101.3035</c:v>
                </c:pt>
                <c:pt idx="24808">
                  <c:v>101.3083</c:v>
                </c:pt>
                <c:pt idx="24809">
                  <c:v>101.31310000000001</c:v>
                </c:pt>
                <c:pt idx="24810">
                  <c:v>101.31790000000001</c:v>
                </c:pt>
                <c:pt idx="24811">
                  <c:v>101.3227</c:v>
                </c:pt>
                <c:pt idx="24812">
                  <c:v>101.3275</c:v>
                </c:pt>
                <c:pt idx="24813">
                  <c:v>101.33240000000001</c:v>
                </c:pt>
                <c:pt idx="24814">
                  <c:v>101.3372</c:v>
                </c:pt>
                <c:pt idx="24815">
                  <c:v>101.342</c:v>
                </c:pt>
                <c:pt idx="24816">
                  <c:v>101.3468</c:v>
                </c:pt>
                <c:pt idx="24817">
                  <c:v>101.3516</c:v>
                </c:pt>
                <c:pt idx="24818">
                  <c:v>101.35639999999999</c:v>
                </c:pt>
                <c:pt idx="24819">
                  <c:v>101.3612</c:v>
                </c:pt>
                <c:pt idx="24820">
                  <c:v>101.366</c:v>
                </c:pt>
                <c:pt idx="24821">
                  <c:v>101.3708</c:v>
                </c:pt>
                <c:pt idx="24822">
                  <c:v>101.37559999999999</c:v>
                </c:pt>
                <c:pt idx="24823">
                  <c:v>101.38039999999999</c:v>
                </c:pt>
                <c:pt idx="24824">
                  <c:v>101.3852</c:v>
                </c:pt>
                <c:pt idx="24825">
                  <c:v>101.3901</c:v>
                </c:pt>
                <c:pt idx="24826">
                  <c:v>101.39489999999999</c:v>
                </c:pt>
                <c:pt idx="24827">
                  <c:v>101.3997</c:v>
                </c:pt>
                <c:pt idx="24828">
                  <c:v>101.4045</c:v>
                </c:pt>
                <c:pt idx="24829">
                  <c:v>101.40929999999999</c:v>
                </c:pt>
                <c:pt idx="24830">
                  <c:v>101.41409999999999</c:v>
                </c:pt>
                <c:pt idx="24831">
                  <c:v>101.41890000000001</c:v>
                </c:pt>
                <c:pt idx="24832">
                  <c:v>101.42370000000001</c:v>
                </c:pt>
                <c:pt idx="24833">
                  <c:v>101.4285</c:v>
                </c:pt>
                <c:pt idx="24834">
                  <c:v>101.4333</c:v>
                </c:pt>
                <c:pt idx="24835">
                  <c:v>101.43810000000001</c:v>
                </c:pt>
                <c:pt idx="24836">
                  <c:v>101.44290000000001</c:v>
                </c:pt>
                <c:pt idx="24837">
                  <c:v>101.4478</c:v>
                </c:pt>
                <c:pt idx="24838">
                  <c:v>101.4526</c:v>
                </c:pt>
                <c:pt idx="24839">
                  <c:v>101.45740000000001</c:v>
                </c:pt>
                <c:pt idx="24840">
                  <c:v>101.4622</c:v>
                </c:pt>
                <c:pt idx="24841">
                  <c:v>101.467</c:v>
                </c:pt>
                <c:pt idx="24842">
                  <c:v>101.4718</c:v>
                </c:pt>
                <c:pt idx="24843">
                  <c:v>101.4766</c:v>
                </c:pt>
                <c:pt idx="24844">
                  <c:v>101.48139999999999</c:v>
                </c:pt>
                <c:pt idx="24845">
                  <c:v>101.4862</c:v>
                </c:pt>
                <c:pt idx="24846">
                  <c:v>101.491</c:v>
                </c:pt>
                <c:pt idx="24847">
                  <c:v>101.4958</c:v>
                </c:pt>
                <c:pt idx="24848">
                  <c:v>101.50059999999999</c:v>
                </c:pt>
                <c:pt idx="24849">
                  <c:v>101.5055</c:v>
                </c:pt>
                <c:pt idx="24850">
                  <c:v>101.5103</c:v>
                </c:pt>
                <c:pt idx="24851">
                  <c:v>101.5151</c:v>
                </c:pt>
                <c:pt idx="24852">
                  <c:v>101.51989999999999</c:v>
                </c:pt>
                <c:pt idx="24853">
                  <c:v>101.5247</c:v>
                </c:pt>
                <c:pt idx="24854">
                  <c:v>101.5295</c:v>
                </c:pt>
                <c:pt idx="24855">
                  <c:v>101.53429999999999</c:v>
                </c:pt>
                <c:pt idx="24856">
                  <c:v>101.53909999999999</c:v>
                </c:pt>
                <c:pt idx="24857">
                  <c:v>101.54390000000001</c:v>
                </c:pt>
                <c:pt idx="24858">
                  <c:v>101.54870000000001</c:v>
                </c:pt>
                <c:pt idx="24859">
                  <c:v>101.5535</c:v>
                </c:pt>
                <c:pt idx="24860">
                  <c:v>101.5583</c:v>
                </c:pt>
                <c:pt idx="24861">
                  <c:v>101.56310000000001</c:v>
                </c:pt>
                <c:pt idx="24862">
                  <c:v>101.56800000000001</c:v>
                </c:pt>
                <c:pt idx="24863">
                  <c:v>101.5728</c:v>
                </c:pt>
                <c:pt idx="24864">
                  <c:v>101.5776</c:v>
                </c:pt>
                <c:pt idx="24865">
                  <c:v>101.58240000000001</c:v>
                </c:pt>
                <c:pt idx="24866">
                  <c:v>101.5872</c:v>
                </c:pt>
                <c:pt idx="24867">
                  <c:v>101.592</c:v>
                </c:pt>
                <c:pt idx="24868">
                  <c:v>101.5968</c:v>
                </c:pt>
                <c:pt idx="24869">
                  <c:v>101.6016</c:v>
                </c:pt>
                <c:pt idx="24870">
                  <c:v>101.60639999999999</c:v>
                </c:pt>
                <c:pt idx="24871">
                  <c:v>101.6112</c:v>
                </c:pt>
                <c:pt idx="24872">
                  <c:v>101.616</c:v>
                </c:pt>
                <c:pt idx="24873">
                  <c:v>101.6208</c:v>
                </c:pt>
                <c:pt idx="24874">
                  <c:v>101.62569999999999</c:v>
                </c:pt>
                <c:pt idx="24875">
                  <c:v>101.6305</c:v>
                </c:pt>
                <c:pt idx="24876">
                  <c:v>101.6353</c:v>
                </c:pt>
                <c:pt idx="24877">
                  <c:v>101.6401</c:v>
                </c:pt>
                <c:pt idx="24878">
                  <c:v>101.64489999999999</c:v>
                </c:pt>
                <c:pt idx="24879">
                  <c:v>101.6497</c:v>
                </c:pt>
                <c:pt idx="24880">
                  <c:v>101.6545</c:v>
                </c:pt>
                <c:pt idx="24881">
                  <c:v>101.65929999999999</c:v>
                </c:pt>
                <c:pt idx="24882">
                  <c:v>101.66409999999999</c:v>
                </c:pt>
                <c:pt idx="24883">
                  <c:v>101.66890000000001</c:v>
                </c:pt>
                <c:pt idx="24884">
                  <c:v>101.67370000000001</c:v>
                </c:pt>
                <c:pt idx="24885">
                  <c:v>101.67859999999999</c:v>
                </c:pt>
                <c:pt idx="24886">
                  <c:v>101.68339999999999</c:v>
                </c:pt>
                <c:pt idx="24887">
                  <c:v>101.68820000000001</c:v>
                </c:pt>
                <c:pt idx="24888">
                  <c:v>101.69300000000001</c:v>
                </c:pt>
                <c:pt idx="24889">
                  <c:v>101.6978</c:v>
                </c:pt>
                <c:pt idx="24890">
                  <c:v>101.7026</c:v>
                </c:pt>
                <c:pt idx="24891">
                  <c:v>101.70740000000001</c:v>
                </c:pt>
                <c:pt idx="24892">
                  <c:v>101.7122</c:v>
                </c:pt>
                <c:pt idx="24893">
                  <c:v>101.717</c:v>
                </c:pt>
                <c:pt idx="24894">
                  <c:v>101.7218</c:v>
                </c:pt>
                <c:pt idx="24895">
                  <c:v>101.7266</c:v>
                </c:pt>
                <c:pt idx="24896">
                  <c:v>101.73139999999999</c:v>
                </c:pt>
                <c:pt idx="24897">
                  <c:v>101.7362</c:v>
                </c:pt>
                <c:pt idx="24898">
                  <c:v>101.7411</c:v>
                </c:pt>
                <c:pt idx="24899">
                  <c:v>101.74590000000001</c:v>
                </c:pt>
                <c:pt idx="24900">
                  <c:v>101.75069999999999</c:v>
                </c:pt>
                <c:pt idx="24901">
                  <c:v>101.7555</c:v>
                </c:pt>
                <c:pt idx="24902">
                  <c:v>101.7603</c:v>
                </c:pt>
                <c:pt idx="24903">
                  <c:v>101.7651</c:v>
                </c:pt>
                <c:pt idx="24904">
                  <c:v>101.76989999999999</c:v>
                </c:pt>
                <c:pt idx="24905">
                  <c:v>101.7747</c:v>
                </c:pt>
                <c:pt idx="24906">
                  <c:v>101.7795</c:v>
                </c:pt>
                <c:pt idx="24907">
                  <c:v>101.78429999999999</c:v>
                </c:pt>
                <c:pt idx="24908">
                  <c:v>101.78909999999999</c:v>
                </c:pt>
                <c:pt idx="24909">
                  <c:v>101.79390000000001</c:v>
                </c:pt>
                <c:pt idx="24910">
                  <c:v>101.7988</c:v>
                </c:pt>
                <c:pt idx="24911">
                  <c:v>101.80359999999999</c:v>
                </c:pt>
                <c:pt idx="24912">
                  <c:v>101.80839999999999</c:v>
                </c:pt>
                <c:pt idx="24913">
                  <c:v>101.81320000000001</c:v>
                </c:pt>
                <c:pt idx="24914">
                  <c:v>101.81800000000001</c:v>
                </c:pt>
                <c:pt idx="24915">
                  <c:v>101.8228</c:v>
                </c:pt>
                <c:pt idx="24916">
                  <c:v>101.8276</c:v>
                </c:pt>
                <c:pt idx="24917">
                  <c:v>101.83240000000001</c:v>
                </c:pt>
                <c:pt idx="24918">
                  <c:v>101.8372</c:v>
                </c:pt>
                <c:pt idx="24919">
                  <c:v>101.842</c:v>
                </c:pt>
                <c:pt idx="24920">
                  <c:v>101.8468</c:v>
                </c:pt>
                <c:pt idx="24921">
                  <c:v>101.8516</c:v>
                </c:pt>
                <c:pt idx="24922">
                  <c:v>101.8565</c:v>
                </c:pt>
                <c:pt idx="24923">
                  <c:v>101.8613</c:v>
                </c:pt>
                <c:pt idx="24924">
                  <c:v>101.8661</c:v>
                </c:pt>
                <c:pt idx="24925">
                  <c:v>101.87090000000001</c:v>
                </c:pt>
                <c:pt idx="24926">
                  <c:v>101.87569999999999</c:v>
                </c:pt>
                <c:pt idx="24927">
                  <c:v>101.8805</c:v>
                </c:pt>
                <c:pt idx="24928">
                  <c:v>101.8853</c:v>
                </c:pt>
                <c:pt idx="24929">
                  <c:v>101.8901</c:v>
                </c:pt>
                <c:pt idx="24930">
                  <c:v>101.89489999999999</c:v>
                </c:pt>
                <c:pt idx="24931">
                  <c:v>101.8997</c:v>
                </c:pt>
                <c:pt idx="24932">
                  <c:v>101.9045</c:v>
                </c:pt>
                <c:pt idx="24933">
                  <c:v>101.90929999999999</c:v>
                </c:pt>
                <c:pt idx="24934">
                  <c:v>101.91419999999999</c:v>
                </c:pt>
                <c:pt idx="24935">
                  <c:v>101.919</c:v>
                </c:pt>
                <c:pt idx="24936">
                  <c:v>101.9238</c:v>
                </c:pt>
                <c:pt idx="24937">
                  <c:v>101.92859999999999</c:v>
                </c:pt>
                <c:pt idx="24938">
                  <c:v>101.93339999999999</c:v>
                </c:pt>
                <c:pt idx="24939">
                  <c:v>101.93820000000001</c:v>
                </c:pt>
                <c:pt idx="24940">
                  <c:v>101.94300000000001</c:v>
                </c:pt>
                <c:pt idx="24941">
                  <c:v>101.9478</c:v>
                </c:pt>
                <c:pt idx="24942">
                  <c:v>101.9526</c:v>
                </c:pt>
                <c:pt idx="24943">
                  <c:v>101.95740000000001</c:v>
                </c:pt>
                <c:pt idx="24944">
                  <c:v>101.9622</c:v>
                </c:pt>
                <c:pt idx="24945">
                  <c:v>101.967</c:v>
                </c:pt>
                <c:pt idx="24946">
                  <c:v>101.9718</c:v>
                </c:pt>
                <c:pt idx="24947">
                  <c:v>101.97670000000001</c:v>
                </c:pt>
                <c:pt idx="24948">
                  <c:v>101.9815</c:v>
                </c:pt>
                <c:pt idx="24949">
                  <c:v>101.9863</c:v>
                </c:pt>
                <c:pt idx="24950">
                  <c:v>101.9911</c:v>
                </c:pt>
                <c:pt idx="24951">
                  <c:v>101.99590000000001</c:v>
                </c:pt>
                <c:pt idx="24952">
                  <c:v>102.00069999999999</c:v>
                </c:pt>
                <c:pt idx="24953">
                  <c:v>102.0055</c:v>
                </c:pt>
                <c:pt idx="24954">
                  <c:v>102.0103</c:v>
                </c:pt>
                <c:pt idx="24955">
                  <c:v>102.0151</c:v>
                </c:pt>
                <c:pt idx="24956">
                  <c:v>102.01989999999999</c:v>
                </c:pt>
                <c:pt idx="24957">
                  <c:v>102.0247</c:v>
                </c:pt>
                <c:pt idx="24958">
                  <c:v>102.0296</c:v>
                </c:pt>
                <c:pt idx="24959">
                  <c:v>102.03439999999999</c:v>
                </c:pt>
                <c:pt idx="24960">
                  <c:v>102.03919999999999</c:v>
                </c:pt>
                <c:pt idx="24961">
                  <c:v>102.044</c:v>
                </c:pt>
                <c:pt idx="24962">
                  <c:v>102.0488</c:v>
                </c:pt>
                <c:pt idx="24963">
                  <c:v>102.05359999999999</c:v>
                </c:pt>
                <c:pt idx="24964">
                  <c:v>102.05839999999999</c:v>
                </c:pt>
                <c:pt idx="24965">
                  <c:v>102.06320000000001</c:v>
                </c:pt>
                <c:pt idx="24966">
                  <c:v>102.06800000000001</c:v>
                </c:pt>
                <c:pt idx="24967">
                  <c:v>102.0728</c:v>
                </c:pt>
                <c:pt idx="24968">
                  <c:v>102.0776</c:v>
                </c:pt>
                <c:pt idx="24969">
                  <c:v>102.08240000000001</c:v>
                </c:pt>
                <c:pt idx="24970">
                  <c:v>102.0873</c:v>
                </c:pt>
                <c:pt idx="24971">
                  <c:v>102.0921</c:v>
                </c:pt>
                <c:pt idx="24972">
                  <c:v>102.09690000000001</c:v>
                </c:pt>
                <c:pt idx="24973">
                  <c:v>102.10170000000001</c:v>
                </c:pt>
                <c:pt idx="24974">
                  <c:v>102.1065</c:v>
                </c:pt>
                <c:pt idx="24975">
                  <c:v>102.1113</c:v>
                </c:pt>
                <c:pt idx="24976">
                  <c:v>102.1161</c:v>
                </c:pt>
                <c:pt idx="24977">
                  <c:v>102.12090000000001</c:v>
                </c:pt>
                <c:pt idx="24978">
                  <c:v>102.12569999999999</c:v>
                </c:pt>
                <c:pt idx="24979">
                  <c:v>102.1305</c:v>
                </c:pt>
                <c:pt idx="24980">
                  <c:v>102.1353</c:v>
                </c:pt>
                <c:pt idx="24981">
                  <c:v>102.1401</c:v>
                </c:pt>
                <c:pt idx="24982">
                  <c:v>102.14489999999999</c:v>
                </c:pt>
                <c:pt idx="24983">
                  <c:v>102.1498</c:v>
                </c:pt>
                <c:pt idx="24984">
                  <c:v>102.1546</c:v>
                </c:pt>
                <c:pt idx="24985">
                  <c:v>102.15939999999999</c:v>
                </c:pt>
                <c:pt idx="24986">
                  <c:v>102.16419999999999</c:v>
                </c:pt>
                <c:pt idx="24987">
                  <c:v>102.169</c:v>
                </c:pt>
                <c:pt idx="24988">
                  <c:v>102.1738</c:v>
                </c:pt>
                <c:pt idx="24989">
                  <c:v>102.17859999999999</c:v>
                </c:pt>
                <c:pt idx="24990">
                  <c:v>102.18339999999999</c:v>
                </c:pt>
                <c:pt idx="24991">
                  <c:v>102.18820000000001</c:v>
                </c:pt>
                <c:pt idx="24992">
                  <c:v>102.19300000000001</c:v>
                </c:pt>
                <c:pt idx="24993">
                  <c:v>102.1978</c:v>
                </c:pt>
                <c:pt idx="24994">
                  <c:v>102.20269999999999</c:v>
                </c:pt>
                <c:pt idx="24995">
                  <c:v>102.20750000000001</c:v>
                </c:pt>
                <c:pt idx="24996">
                  <c:v>102.2123</c:v>
                </c:pt>
                <c:pt idx="24997">
                  <c:v>102.2171</c:v>
                </c:pt>
                <c:pt idx="24998">
                  <c:v>102.22190000000001</c:v>
                </c:pt>
                <c:pt idx="24999">
                  <c:v>102.22670000000001</c:v>
                </c:pt>
                <c:pt idx="25000">
                  <c:v>102.2315</c:v>
                </c:pt>
                <c:pt idx="25001">
                  <c:v>102.2363</c:v>
                </c:pt>
                <c:pt idx="25002">
                  <c:v>102.2411</c:v>
                </c:pt>
                <c:pt idx="25003">
                  <c:v>102.24590000000001</c:v>
                </c:pt>
                <c:pt idx="25004">
                  <c:v>102.25069999999999</c:v>
                </c:pt>
                <c:pt idx="25005">
                  <c:v>102.2555</c:v>
                </c:pt>
                <c:pt idx="25006">
                  <c:v>102.2604</c:v>
                </c:pt>
                <c:pt idx="25007">
                  <c:v>102.26520000000001</c:v>
                </c:pt>
                <c:pt idx="25008">
                  <c:v>102.27</c:v>
                </c:pt>
                <c:pt idx="25009">
                  <c:v>102.2748</c:v>
                </c:pt>
                <c:pt idx="25010">
                  <c:v>102.2796</c:v>
                </c:pt>
                <c:pt idx="25011">
                  <c:v>102.28439999999999</c:v>
                </c:pt>
                <c:pt idx="25012">
                  <c:v>102.28919999999999</c:v>
                </c:pt>
                <c:pt idx="25013">
                  <c:v>102.294</c:v>
                </c:pt>
                <c:pt idx="25014">
                  <c:v>102.2988</c:v>
                </c:pt>
                <c:pt idx="25015">
                  <c:v>102.30359999999999</c:v>
                </c:pt>
                <c:pt idx="25016">
                  <c:v>102.30839999999999</c:v>
                </c:pt>
                <c:pt idx="25017">
                  <c:v>102.31320000000001</c:v>
                </c:pt>
                <c:pt idx="25018">
                  <c:v>102.31800000000001</c:v>
                </c:pt>
                <c:pt idx="25019">
                  <c:v>102.32289999999999</c:v>
                </c:pt>
                <c:pt idx="25020">
                  <c:v>102.32769999999999</c:v>
                </c:pt>
                <c:pt idx="25021">
                  <c:v>102.33250000000001</c:v>
                </c:pt>
                <c:pt idx="25022">
                  <c:v>102.3373</c:v>
                </c:pt>
                <c:pt idx="25023">
                  <c:v>102.3421</c:v>
                </c:pt>
                <c:pt idx="25024">
                  <c:v>102.34690000000001</c:v>
                </c:pt>
                <c:pt idx="25025">
                  <c:v>102.35170000000001</c:v>
                </c:pt>
                <c:pt idx="25026">
                  <c:v>102.3565</c:v>
                </c:pt>
                <c:pt idx="25027">
                  <c:v>102.3613</c:v>
                </c:pt>
                <c:pt idx="25028">
                  <c:v>102.3661</c:v>
                </c:pt>
                <c:pt idx="25029">
                  <c:v>102.37090000000001</c:v>
                </c:pt>
                <c:pt idx="25030">
                  <c:v>102.3758</c:v>
                </c:pt>
                <c:pt idx="25031">
                  <c:v>102.3806</c:v>
                </c:pt>
                <c:pt idx="25032">
                  <c:v>102.3854</c:v>
                </c:pt>
                <c:pt idx="25033">
                  <c:v>102.39020000000001</c:v>
                </c:pt>
                <c:pt idx="25034">
                  <c:v>102.395</c:v>
                </c:pt>
                <c:pt idx="25035">
                  <c:v>102.3998</c:v>
                </c:pt>
                <c:pt idx="25036">
                  <c:v>102.4046</c:v>
                </c:pt>
                <c:pt idx="25037">
                  <c:v>102.40939999999999</c:v>
                </c:pt>
                <c:pt idx="25038">
                  <c:v>102.41419999999999</c:v>
                </c:pt>
                <c:pt idx="25039">
                  <c:v>102.419</c:v>
                </c:pt>
                <c:pt idx="25040">
                  <c:v>102.4238</c:v>
                </c:pt>
                <c:pt idx="25041">
                  <c:v>102.42859999999999</c:v>
                </c:pt>
                <c:pt idx="25042">
                  <c:v>102.4335</c:v>
                </c:pt>
                <c:pt idx="25043">
                  <c:v>102.4383</c:v>
                </c:pt>
                <c:pt idx="25044">
                  <c:v>102.4431</c:v>
                </c:pt>
                <c:pt idx="25045">
                  <c:v>102.44789999999999</c:v>
                </c:pt>
                <c:pt idx="25046">
                  <c:v>102.45269999999999</c:v>
                </c:pt>
                <c:pt idx="25047">
                  <c:v>102.45750000000001</c:v>
                </c:pt>
                <c:pt idx="25048">
                  <c:v>102.4623</c:v>
                </c:pt>
                <c:pt idx="25049">
                  <c:v>102.4671</c:v>
                </c:pt>
                <c:pt idx="25050">
                  <c:v>102.47190000000001</c:v>
                </c:pt>
                <c:pt idx="25051">
                  <c:v>102.47670000000001</c:v>
                </c:pt>
                <c:pt idx="25052">
                  <c:v>102.4815</c:v>
                </c:pt>
                <c:pt idx="25053">
                  <c:v>102.4863</c:v>
                </c:pt>
                <c:pt idx="25054">
                  <c:v>102.4911</c:v>
                </c:pt>
                <c:pt idx="25055">
                  <c:v>102.49600000000001</c:v>
                </c:pt>
                <c:pt idx="25056">
                  <c:v>102.5008</c:v>
                </c:pt>
                <c:pt idx="25057">
                  <c:v>102.5056</c:v>
                </c:pt>
                <c:pt idx="25058">
                  <c:v>102.5104</c:v>
                </c:pt>
                <c:pt idx="25059">
                  <c:v>102.51520000000001</c:v>
                </c:pt>
                <c:pt idx="25060">
                  <c:v>102.52</c:v>
                </c:pt>
                <c:pt idx="25061">
                  <c:v>102.5248</c:v>
                </c:pt>
                <c:pt idx="25062">
                  <c:v>102.5296</c:v>
                </c:pt>
                <c:pt idx="25063">
                  <c:v>102.53439999999999</c:v>
                </c:pt>
                <c:pt idx="25064">
                  <c:v>102.53919999999999</c:v>
                </c:pt>
                <c:pt idx="25065">
                  <c:v>102.544</c:v>
                </c:pt>
                <c:pt idx="25066">
                  <c:v>102.5489</c:v>
                </c:pt>
                <c:pt idx="25067">
                  <c:v>102.55369999999999</c:v>
                </c:pt>
                <c:pt idx="25068">
                  <c:v>102.5585</c:v>
                </c:pt>
                <c:pt idx="25069">
                  <c:v>102.5633</c:v>
                </c:pt>
                <c:pt idx="25070">
                  <c:v>102.5681</c:v>
                </c:pt>
                <c:pt idx="25071">
                  <c:v>102.57289999999999</c:v>
                </c:pt>
                <c:pt idx="25072">
                  <c:v>102.57769999999999</c:v>
                </c:pt>
                <c:pt idx="25073">
                  <c:v>102.5825</c:v>
                </c:pt>
                <c:pt idx="25074">
                  <c:v>102.58730000000001</c:v>
                </c:pt>
                <c:pt idx="25075">
                  <c:v>102.5921</c:v>
                </c:pt>
                <c:pt idx="25076">
                  <c:v>102.59690000000001</c:v>
                </c:pt>
                <c:pt idx="25077">
                  <c:v>102.60170000000001</c:v>
                </c:pt>
                <c:pt idx="25078">
                  <c:v>102.6065</c:v>
                </c:pt>
                <c:pt idx="25079">
                  <c:v>102.6114</c:v>
                </c:pt>
                <c:pt idx="25080">
                  <c:v>102.61620000000001</c:v>
                </c:pt>
                <c:pt idx="25081">
                  <c:v>102.62100000000001</c:v>
                </c:pt>
                <c:pt idx="25082">
                  <c:v>102.6258</c:v>
                </c:pt>
                <c:pt idx="25083">
                  <c:v>102.6306</c:v>
                </c:pt>
                <c:pt idx="25084">
                  <c:v>102.6354</c:v>
                </c:pt>
                <c:pt idx="25085">
                  <c:v>102.64020000000001</c:v>
                </c:pt>
                <c:pt idx="25086">
                  <c:v>102.645</c:v>
                </c:pt>
                <c:pt idx="25087">
                  <c:v>102.6498</c:v>
                </c:pt>
                <c:pt idx="25088">
                  <c:v>102.6546</c:v>
                </c:pt>
                <c:pt idx="25089">
                  <c:v>102.65939999999999</c:v>
                </c:pt>
                <c:pt idx="25090">
                  <c:v>102.66419999999999</c:v>
                </c:pt>
                <c:pt idx="25091">
                  <c:v>102.6691</c:v>
                </c:pt>
                <c:pt idx="25092">
                  <c:v>102.6739</c:v>
                </c:pt>
                <c:pt idx="25093">
                  <c:v>102.67869999999999</c:v>
                </c:pt>
                <c:pt idx="25094">
                  <c:v>102.6835</c:v>
                </c:pt>
                <c:pt idx="25095">
                  <c:v>102.6883</c:v>
                </c:pt>
                <c:pt idx="25096">
                  <c:v>102.6931</c:v>
                </c:pt>
                <c:pt idx="25097">
                  <c:v>102.69789999999999</c:v>
                </c:pt>
                <c:pt idx="25098">
                  <c:v>102.70269999999999</c:v>
                </c:pt>
                <c:pt idx="25099">
                  <c:v>102.7075</c:v>
                </c:pt>
                <c:pt idx="25100">
                  <c:v>102.71230000000001</c:v>
                </c:pt>
                <c:pt idx="25101">
                  <c:v>102.7171</c:v>
                </c:pt>
                <c:pt idx="25102">
                  <c:v>102.72199999999999</c:v>
                </c:pt>
                <c:pt idx="25103">
                  <c:v>102.7268</c:v>
                </c:pt>
                <c:pt idx="25104">
                  <c:v>102.7316</c:v>
                </c:pt>
                <c:pt idx="25105">
                  <c:v>102.7364</c:v>
                </c:pt>
                <c:pt idx="25106">
                  <c:v>102.74120000000001</c:v>
                </c:pt>
                <c:pt idx="25107">
                  <c:v>102.74600000000001</c:v>
                </c:pt>
                <c:pt idx="25108">
                  <c:v>102.7508</c:v>
                </c:pt>
                <c:pt idx="25109">
                  <c:v>102.7556</c:v>
                </c:pt>
                <c:pt idx="25110">
                  <c:v>102.7604</c:v>
                </c:pt>
                <c:pt idx="25111">
                  <c:v>102.76520000000001</c:v>
                </c:pt>
                <c:pt idx="25112">
                  <c:v>102.77</c:v>
                </c:pt>
                <c:pt idx="25113">
                  <c:v>102.7748</c:v>
                </c:pt>
                <c:pt idx="25114">
                  <c:v>102.7796</c:v>
                </c:pt>
                <c:pt idx="25115">
                  <c:v>102.78449999999999</c:v>
                </c:pt>
                <c:pt idx="25116">
                  <c:v>102.7893</c:v>
                </c:pt>
                <c:pt idx="25117">
                  <c:v>102.7941</c:v>
                </c:pt>
                <c:pt idx="25118">
                  <c:v>102.7989</c:v>
                </c:pt>
                <c:pt idx="25119">
                  <c:v>102.80369999999999</c:v>
                </c:pt>
                <c:pt idx="25120">
                  <c:v>102.8085</c:v>
                </c:pt>
                <c:pt idx="25121">
                  <c:v>102.8133</c:v>
                </c:pt>
                <c:pt idx="25122">
                  <c:v>102.8181</c:v>
                </c:pt>
                <c:pt idx="25123">
                  <c:v>102.82289999999999</c:v>
                </c:pt>
                <c:pt idx="25124">
                  <c:v>102.82769999999999</c:v>
                </c:pt>
                <c:pt idx="25125">
                  <c:v>102.8325</c:v>
                </c:pt>
                <c:pt idx="25126">
                  <c:v>102.8374</c:v>
                </c:pt>
                <c:pt idx="25127">
                  <c:v>102.84219999999999</c:v>
                </c:pt>
                <c:pt idx="25128">
                  <c:v>102.84699999999999</c:v>
                </c:pt>
                <c:pt idx="25129">
                  <c:v>102.8518</c:v>
                </c:pt>
                <c:pt idx="25130">
                  <c:v>102.8566</c:v>
                </c:pt>
                <c:pt idx="25131">
                  <c:v>102.8614</c:v>
                </c:pt>
                <c:pt idx="25132">
                  <c:v>102.86620000000001</c:v>
                </c:pt>
                <c:pt idx="25133">
                  <c:v>102.87100000000001</c:v>
                </c:pt>
                <c:pt idx="25134">
                  <c:v>102.8758</c:v>
                </c:pt>
                <c:pt idx="25135">
                  <c:v>102.8806</c:v>
                </c:pt>
                <c:pt idx="25136">
                  <c:v>102.8854</c:v>
                </c:pt>
                <c:pt idx="25137">
                  <c:v>102.89020000000001</c:v>
                </c:pt>
                <c:pt idx="25138">
                  <c:v>102.8951</c:v>
                </c:pt>
                <c:pt idx="25139">
                  <c:v>102.8999</c:v>
                </c:pt>
                <c:pt idx="25140">
                  <c:v>102.90470000000001</c:v>
                </c:pt>
                <c:pt idx="25141">
                  <c:v>102.90949999999999</c:v>
                </c:pt>
                <c:pt idx="25142">
                  <c:v>102.9143</c:v>
                </c:pt>
                <c:pt idx="25143">
                  <c:v>102.9191</c:v>
                </c:pt>
                <c:pt idx="25144">
                  <c:v>102.9239</c:v>
                </c:pt>
                <c:pt idx="25145">
                  <c:v>102.92869999999999</c:v>
                </c:pt>
                <c:pt idx="25146">
                  <c:v>102.9335</c:v>
                </c:pt>
                <c:pt idx="25147">
                  <c:v>102.9383</c:v>
                </c:pt>
                <c:pt idx="25148">
                  <c:v>102.9431</c:v>
                </c:pt>
                <c:pt idx="25149">
                  <c:v>102.94789999999999</c:v>
                </c:pt>
                <c:pt idx="25150">
                  <c:v>102.95269999999999</c:v>
                </c:pt>
                <c:pt idx="25151">
                  <c:v>102.9576</c:v>
                </c:pt>
                <c:pt idx="25152">
                  <c:v>102.9624</c:v>
                </c:pt>
                <c:pt idx="25153">
                  <c:v>102.96719999999999</c:v>
                </c:pt>
                <c:pt idx="25154">
                  <c:v>102.97199999999999</c:v>
                </c:pt>
                <c:pt idx="25155">
                  <c:v>102.9768</c:v>
                </c:pt>
                <c:pt idx="25156">
                  <c:v>102.9816</c:v>
                </c:pt>
                <c:pt idx="25157">
                  <c:v>102.9864</c:v>
                </c:pt>
                <c:pt idx="25158">
                  <c:v>102.99120000000001</c:v>
                </c:pt>
                <c:pt idx="25159">
                  <c:v>102.99600000000001</c:v>
                </c:pt>
                <c:pt idx="25160">
                  <c:v>103.0008</c:v>
                </c:pt>
                <c:pt idx="25161">
                  <c:v>103.0056</c:v>
                </c:pt>
                <c:pt idx="25162">
                  <c:v>103.01050000000001</c:v>
                </c:pt>
                <c:pt idx="25163">
                  <c:v>103.01530000000001</c:v>
                </c:pt>
                <c:pt idx="25164">
                  <c:v>103.0201</c:v>
                </c:pt>
                <c:pt idx="25165">
                  <c:v>103.0249</c:v>
                </c:pt>
                <c:pt idx="25166">
                  <c:v>103.02970000000001</c:v>
                </c:pt>
                <c:pt idx="25167">
                  <c:v>103.03449999999999</c:v>
                </c:pt>
                <c:pt idx="25168">
                  <c:v>103.0393</c:v>
                </c:pt>
                <c:pt idx="25169">
                  <c:v>103.0441</c:v>
                </c:pt>
                <c:pt idx="25170">
                  <c:v>103.0489</c:v>
                </c:pt>
                <c:pt idx="25171">
                  <c:v>103.05369999999999</c:v>
                </c:pt>
                <c:pt idx="25172">
                  <c:v>103.0585</c:v>
                </c:pt>
                <c:pt idx="25173">
                  <c:v>103.0633</c:v>
                </c:pt>
                <c:pt idx="25174">
                  <c:v>103.0682</c:v>
                </c:pt>
                <c:pt idx="25175">
                  <c:v>103.07299999999999</c:v>
                </c:pt>
                <c:pt idx="25176">
                  <c:v>103.0778</c:v>
                </c:pt>
                <c:pt idx="25177">
                  <c:v>103.0826</c:v>
                </c:pt>
                <c:pt idx="25178">
                  <c:v>103.0874</c:v>
                </c:pt>
                <c:pt idx="25179">
                  <c:v>103.09219999999999</c:v>
                </c:pt>
                <c:pt idx="25180">
                  <c:v>103.09699999999999</c:v>
                </c:pt>
                <c:pt idx="25181">
                  <c:v>103.1018</c:v>
                </c:pt>
                <c:pt idx="25182">
                  <c:v>103.1066</c:v>
                </c:pt>
                <c:pt idx="25183">
                  <c:v>103.1114</c:v>
                </c:pt>
                <c:pt idx="25184">
                  <c:v>103.11620000000001</c:v>
                </c:pt>
                <c:pt idx="25185">
                  <c:v>103.12100000000001</c:v>
                </c:pt>
                <c:pt idx="25186">
                  <c:v>103.1259</c:v>
                </c:pt>
                <c:pt idx="25187">
                  <c:v>103.1307</c:v>
                </c:pt>
                <c:pt idx="25188">
                  <c:v>103.13550000000001</c:v>
                </c:pt>
                <c:pt idx="25189">
                  <c:v>103.14030000000001</c:v>
                </c:pt>
                <c:pt idx="25190">
                  <c:v>103.1451</c:v>
                </c:pt>
                <c:pt idx="25191">
                  <c:v>103.1499</c:v>
                </c:pt>
                <c:pt idx="25192">
                  <c:v>103.15470000000001</c:v>
                </c:pt>
                <c:pt idx="25193">
                  <c:v>103.15949999999999</c:v>
                </c:pt>
                <c:pt idx="25194">
                  <c:v>103.1643</c:v>
                </c:pt>
                <c:pt idx="25195">
                  <c:v>103.1691</c:v>
                </c:pt>
                <c:pt idx="25196">
                  <c:v>103.1739</c:v>
                </c:pt>
                <c:pt idx="25197">
                  <c:v>103.17869999999999</c:v>
                </c:pt>
                <c:pt idx="25198">
                  <c:v>103.1836</c:v>
                </c:pt>
                <c:pt idx="25199">
                  <c:v>103.1884</c:v>
                </c:pt>
                <c:pt idx="25200">
                  <c:v>103.1932</c:v>
                </c:pt>
                <c:pt idx="25201">
                  <c:v>103.19799999999999</c:v>
                </c:pt>
                <c:pt idx="25202">
                  <c:v>103.2028</c:v>
                </c:pt>
                <c:pt idx="25203">
                  <c:v>103.2076</c:v>
                </c:pt>
                <c:pt idx="25204">
                  <c:v>103.2124</c:v>
                </c:pt>
                <c:pt idx="25205">
                  <c:v>103.21719999999999</c:v>
                </c:pt>
                <c:pt idx="25206">
                  <c:v>103.22199999999999</c:v>
                </c:pt>
                <c:pt idx="25207">
                  <c:v>103.2268</c:v>
                </c:pt>
                <c:pt idx="25208">
                  <c:v>103.2316</c:v>
                </c:pt>
                <c:pt idx="25209">
                  <c:v>103.2364</c:v>
                </c:pt>
                <c:pt idx="25210">
                  <c:v>103.2413</c:v>
                </c:pt>
                <c:pt idx="25211">
                  <c:v>103.2461</c:v>
                </c:pt>
                <c:pt idx="25212">
                  <c:v>103.2509</c:v>
                </c:pt>
                <c:pt idx="25213">
                  <c:v>103.2557</c:v>
                </c:pt>
                <c:pt idx="25214">
                  <c:v>103.26050000000001</c:v>
                </c:pt>
                <c:pt idx="25215">
                  <c:v>103.26530000000001</c:v>
                </c:pt>
                <c:pt idx="25216">
                  <c:v>103.2701</c:v>
                </c:pt>
                <c:pt idx="25217">
                  <c:v>103.2749</c:v>
                </c:pt>
                <c:pt idx="25218">
                  <c:v>103.27970000000001</c:v>
                </c:pt>
                <c:pt idx="25219">
                  <c:v>103.28450000000001</c:v>
                </c:pt>
                <c:pt idx="25220">
                  <c:v>103.2893</c:v>
                </c:pt>
                <c:pt idx="25221">
                  <c:v>103.2941</c:v>
                </c:pt>
                <c:pt idx="25222">
                  <c:v>103.29900000000001</c:v>
                </c:pt>
                <c:pt idx="25223">
                  <c:v>103.3038</c:v>
                </c:pt>
                <c:pt idx="25224">
                  <c:v>103.3086</c:v>
                </c:pt>
                <c:pt idx="25225">
                  <c:v>103.3134</c:v>
                </c:pt>
                <c:pt idx="25226">
                  <c:v>103.3182</c:v>
                </c:pt>
                <c:pt idx="25227">
                  <c:v>103.32299999999999</c:v>
                </c:pt>
                <c:pt idx="25228">
                  <c:v>103.3278</c:v>
                </c:pt>
                <c:pt idx="25229">
                  <c:v>103.3326</c:v>
                </c:pt>
                <c:pt idx="25230">
                  <c:v>103.3374</c:v>
                </c:pt>
                <c:pt idx="25231">
                  <c:v>103.34219999999999</c:v>
                </c:pt>
                <c:pt idx="25232">
                  <c:v>103.34699999999999</c:v>
                </c:pt>
                <c:pt idx="25233">
                  <c:v>103.3518</c:v>
                </c:pt>
                <c:pt idx="25234">
                  <c:v>103.35669999999999</c:v>
                </c:pt>
                <c:pt idx="25235">
                  <c:v>103.36149999999999</c:v>
                </c:pt>
                <c:pt idx="25236">
                  <c:v>103.3663</c:v>
                </c:pt>
                <c:pt idx="25237">
                  <c:v>103.3711</c:v>
                </c:pt>
                <c:pt idx="25238">
                  <c:v>103.3759</c:v>
                </c:pt>
                <c:pt idx="25239">
                  <c:v>103.3807</c:v>
                </c:pt>
                <c:pt idx="25240">
                  <c:v>103.38550000000001</c:v>
                </c:pt>
                <c:pt idx="25241">
                  <c:v>103.39030000000001</c:v>
                </c:pt>
                <c:pt idx="25242">
                  <c:v>103.3951</c:v>
                </c:pt>
                <c:pt idx="25243">
                  <c:v>103.3999</c:v>
                </c:pt>
                <c:pt idx="25244">
                  <c:v>103.40470000000001</c:v>
                </c:pt>
                <c:pt idx="25245">
                  <c:v>103.4096</c:v>
                </c:pt>
                <c:pt idx="25246">
                  <c:v>103.4144</c:v>
                </c:pt>
                <c:pt idx="25247">
                  <c:v>103.4192</c:v>
                </c:pt>
                <c:pt idx="25248">
                  <c:v>103.42400000000001</c:v>
                </c:pt>
                <c:pt idx="25249">
                  <c:v>103.4288</c:v>
                </c:pt>
                <c:pt idx="25250">
                  <c:v>103.4336</c:v>
                </c:pt>
                <c:pt idx="25251">
                  <c:v>103.4384</c:v>
                </c:pt>
                <c:pt idx="25252">
                  <c:v>103.4432</c:v>
                </c:pt>
                <c:pt idx="25253">
                  <c:v>103.44799999999999</c:v>
                </c:pt>
                <c:pt idx="25254">
                  <c:v>103.4528</c:v>
                </c:pt>
                <c:pt idx="25255">
                  <c:v>103.4576</c:v>
                </c:pt>
                <c:pt idx="25256">
                  <c:v>103.4624</c:v>
                </c:pt>
                <c:pt idx="25257">
                  <c:v>103.46719999999999</c:v>
                </c:pt>
                <c:pt idx="25258">
                  <c:v>103.4721</c:v>
                </c:pt>
                <c:pt idx="25259">
                  <c:v>103.4769</c:v>
                </c:pt>
                <c:pt idx="25260">
                  <c:v>103.48169999999999</c:v>
                </c:pt>
                <c:pt idx="25261">
                  <c:v>103.48649999999999</c:v>
                </c:pt>
                <c:pt idx="25262">
                  <c:v>103.4913</c:v>
                </c:pt>
                <c:pt idx="25263">
                  <c:v>103.4961</c:v>
                </c:pt>
                <c:pt idx="25264">
                  <c:v>103.5009</c:v>
                </c:pt>
                <c:pt idx="25265">
                  <c:v>103.5057</c:v>
                </c:pt>
                <c:pt idx="25266">
                  <c:v>103.51050000000001</c:v>
                </c:pt>
                <c:pt idx="25267">
                  <c:v>103.51530000000001</c:v>
                </c:pt>
                <c:pt idx="25268">
                  <c:v>103.5201</c:v>
                </c:pt>
                <c:pt idx="25269">
                  <c:v>103.52500000000001</c:v>
                </c:pt>
                <c:pt idx="25270">
                  <c:v>103.52980000000001</c:v>
                </c:pt>
                <c:pt idx="25271">
                  <c:v>103.5346</c:v>
                </c:pt>
                <c:pt idx="25272">
                  <c:v>103.5394</c:v>
                </c:pt>
                <c:pt idx="25273">
                  <c:v>103.5442</c:v>
                </c:pt>
                <c:pt idx="25274">
                  <c:v>103.54900000000001</c:v>
                </c:pt>
                <c:pt idx="25275">
                  <c:v>103.5538</c:v>
                </c:pt>
                <c:pt idx="25276">
                  <c:v>103.5586</c:v>
                </c:pt>
                <c:pt idx="25277">
                  <c:v>103.5634</c:v>
                </c:pt>
                <c:pt idx="25278">
                  <c:v>103.5682</c:v>
                </c:pt>
                <c:pt idx="25279">
                  <c:v>103.57299999999999</c:v>
                </c:pt>
                <c:pt idx="25280">
                  <c:v>103.5778</c:v>
                </c:pt>
                <c:pt idx="25281">
                  <c:v>103.5827</c:v>
                </c:pt>
                <c:pt idx="25282">
                  <c:v>103.58750000000001</c:v>
                </c:pt>
                <c:pt idx="25283">
                  <c:v>103.59229999999999</c:v>
                </c:pt>
                <c:pt idx="25284">
                  <c:v>103.5971</c:v>
                </c:pt>
                <c:pt idx="25285">
                  <c:v>103.6019</c:v>
                </c:pt>
                <c:pt idx="25286">
                  <c:v>103.60669999999999</c:v>
                </c:pt>
                <c:pt idx="25287">
                  <c:v>103.61149999999999</c:v>
                </c:pt>
                <c:pt idx="25288">
                  <c:v>103.6163</c:v>
                </c:pt>
                <c:pt idx="25289">
                  <c:v>103.6211</c:v>
                </c:pt>
                <c:pt idx="25290">
                  <c:v>103.6259</c:v>
                </c:pt>
                <c:pt idx="25291">
                  <c:v>103.6307</c:v>
                </c:pt>
                <c:pt idx="25292">
                  <c:v>103.63550000000001</c:v>
                </c:pt>
                <c:pt idx="25293">
                  <c:v>103.6404</c:v>
                </c:pt>
                <c:pt idx="25294">
                  <c:v>103.6452</c:v>
                </c:pt>
                <c:pt idx="25295">
                  <c:v>103.65</c:v>
                </c:pt>
                <c:pt idx="25296">
                  <c:v>103.65480000000001</c:v>
                </c:pt>
                <c:pt idx="25297">
                  <c:v>103.6596</c:v>
                </c:pt>
                <c:pt idx="25298">
                  <c:v>103.6644</c:v>
                </c:pt>
                <c:pt idx="25299">
                  <c:v>103.6692</c:v>
                </c:pt>
                <c:pt idx="25300">
                  <c:v>103.67400000000001</c:v>
                </c:pt>
                <c:pt idx="25301">
                  <c:v>103.6788</c:v>
                </c:pt>
                <c:pt idx="25302">
                  <c:v>103.6836</c:v>
                </c:pt>
                <c:pt idx="25303">
                  <c:v>103.6884</c:v>
                </c:pt>
                <c:pt idx="25304">
                  <c:v>103.6932</c:v>
                </c:pt>
                <c:pt idx="25305">
                  <c:v>103.6981</c:v>
                </c:pt>
                <c:pt idx="25306">
                  <c:v>103.7029</c:v>
                </c:pt>
                <c:pt idx="25307">
                  <c:v>103.7077</c:v>
                </c:pt>
                <c:pt idx="25308">
                  <c:v>103.71250000000001</c:v>
                </c:pt>
                <c:pt idx="25309">
                  <c:v>103.71729999999999</c:v>
                </c:pt>
                <c:pt idx="25310">
                  <c:v>103.7221</c:v>
                </c:pt>
                <c:pt idx="25311">
                  <c:v>103.7269</c:v>
                </c:pt>
                <c:pt idx="25312">
                  <c:v>103.73169999999999</c:v>
                </c:pt>
                <c:pt idx="25313">
                  <c:v>103.73649999999999</c:v>
                </c:pt>
                <c:pt idx="25314">
                  <c:v>103.7413</c:v>
                </c:pt>
                <c:pt idx="25315">
                  <c:v>103.7461</c:v>
                </c:pt>
                <c:pt idx="25316">
                  <c:v>103.75089999999999</c:v>
                </c:pt>
                <c:pt idx="25317">
                  <c:v>103.75579999999999</c:v>
                </c:pt>
                <c:pt idx="25318">
                  <c:v>103.7606</c:v>
                </c:pt>
                <c:pt idx="25319">
                  <c:v>103.7654</c:v>
                </c:pt>
                <c:pt idx="25320">
                  <c:v>103.7702</c:v>
                </c:pt>
                <c:pt idx="25321">
                  <c:v>103.77500000000001</c:v>
                </c:pt>
                <c:pt idx="25322">
                  <c:v>103.77980000000001</c:v>
                </c:pt>
                <c:pt idx="25323">
                  <c:v>103.78460000000001</c:v>
                </c:pt>
                <c:pt idx="25324">
                  <c:v>103.7894</c:v>
                </c:pt>
                <c:pt idx="25325">
                  <c:v>103.7942</c:v>
                </c:pt>
                <c:pt idx="25326">
                  <c:v>103.79900000000001</c:v>
                </c:pt>
                <c:pt idx="25327">
                  <c:v>103.8038</c:v>
                </c:pt>
                <c:pt idx="25328">
                  <c:v>103.8086</c:v>
                </c:pt>
                <c:pt idx="25329">
                  <c:v>103.8135</c:v>
                </c:pt>
                <c:pt idx="25330">
                  <c:v>103.81830000000001</c:v>
                </c:pt>
                <c:pt idx="25331">
                  <c:v>103.8231</c:v>
                </c:pt>
                <c:pt idx="25332">
                  <c:v>103.8279</c:v>
                </c:pt>
                <c:pt idx="25333">
                  <c:v>103.8327</c:v>
                </c:pt>
                <c:pt idx="25334">
                  <c:v>103.83750000000001</c:v>
                </c:pt>
                <c:pt idx="25335">
                  <c:v>103.84229999999999</c:v>
                </c:pt>
                <c:pt idx="25336">
                  <c:v>103.8471</c:v>
                </c:pt>
                <c:pt idx="25337">
                  <c:v>103.8519</c:v>
                </c:pt>
                <c:pt idx="25338">
                  <c:v>103.85669999999999</c:v>
                </c:pt>
                <c:pt idx="25339">
                  <c:v>103.86149999999999</c:v>
                </c:pt>
                <c:pt idx="25340">
                  <c:v>103.8663</c:v>
                </c:pt>
                <c:pt idx="25341">
                  <c:v>103.8712</c:v>
                </c:pt>
                <c:pt idx="25342">
                  <c:v>103.87599999999999</c:v>
                </c:pt>
                <c:pt idx="25343">
                  <c:v>103.88079999999999</c:v>
                </c:pt>
                <c:pt idx="25344">
                  <c:v>103.8856</c:v>
                </c:pt>
                <c:pt idx="25345">
                  <c:v>103.8904</c:v>
                </c:pt>
                <c:pt idx="25346">
                  <c:v>103.89519999999999</c:v>
                </c:pt>
                <c:pt idx="25347">
                  <c:v>103.9</c:v>
                </c:pt>
                <c:pt idx="25348">
                  <c:v>103.90480000000001</c:v>
                </c:pt>
                <c:pt idx="25349">
                  <c:v>103.90960000000001</c:v>
                </c:pt>
                <c:pt idx="25350">
                  <c:v>103.9144</c:v>
                </c:pt>
                <c:pt idx="25351">
                  <c:v>103.9192</c:v>
                </c:pt>
                <c:pt idx="25352">
                  <c:v>103.92410000000001</c:v>
                </c:pt>
                <c:pt idx="25353">
                  <c:v>103.9289</c:v>
                </c:pt>
                <c:pt idx="25354">
                  <c:v>103.9337</c:v>
                </c:pt>
                <c:pt idx="25355">
                  <c:v>103.9385</c:v>
                </c:pt>
                <c:pt idx="25356">
                  <c:v>103.94330000000001</c:v>
                </c:pt>
                <c:pt idx="25357">
                  <c:v>103.9481</c:v>
                </c:pt>
                <c:pt idx="25358">
                  <c:v>103.9529</c:v>
                </c:pt>
                <c:pt idx="25359">
                  <c:v>103.9577</c:v>
                </c:pt>
                <c:pt idx="25360">
                  <c:v>103.96250000000001</c:v>
                </c:pt>
                <c:pt idx="25361">
                  <c:v>103.96729999999999</c:v>
                </c:pt>
                <c:pt idx="25362">
                  <c:v>103.9721</c:v>
                </c:pt>
                <c:pt idx="25363">
                  <c:v>103.9769</c:v>
                </c:pt>
                <c:pt idx="25364">
                  <c:v>103.98179999999999</c:v>
                </c:pt>
                <c:pt idx="25365">
                  <c:v>103.9866</c:v>
                </c:pt>
                <c:pt idx="25366">
                  <c:v>103.9914</c:v>
                </c:pt>
                <c:pt idx="25367">
                  <c:v>103.9962</c:v>
                </c:pt>
                <c:pt idx="25368">
                  <c:v>104.00099999999999</c:v>
                </c:pt>
                <c:pt idx="25369">
                  <c:v>104.00579999999999</c:v>
                </c:pt>
                <c:pt idx="25370">
                  <c:v>104.0106</c:v>
                </c:pt>
                <c:pt idx="25371">
                  <c:v>104.0154</c:v>
                </c:pt>
                <c:pt idx="25372">
                  <c:v>104.02019999999999</c:v>
                </c:pt>
                <c:pt idx="25373">
                  <c:v>104.02500000000001</c:v>
                </c:pt>
                <c:pt idx="25374">
                  <c:v>104.02980000000001</c:v>
                </c:pt>
                <c:pt idx="25375">
                  <c:v>104.03460000000001</c:v>
                </c:pt>
                <c:pt idx="25376">
                  <c:v>104.03949999999999</c:v>
                </c:pt>
                <c:pt idx="25377">
                  <c:v>104.04430000000001</c:v>
                </c:pt>
                <c:pt idx="25378">
                  <c:v>104.04910000000001</c:v>
                </c:pt>
                <c:pt idx="25379">
                  <c:v>104.0539</c:v>
                </c:pt>
                <c:pt idx="25380">
                  <c:v>104.0587</c:v>
                </c:pt>
                <c:pt idx="25381">
                  <c:v>104.0635</c:v>
                </c:pt>
                <c:pt idx="25382">
                  <c:v>104.06830000000001</c:v>
                </c:pt>
                <c:pt idx="25383">
                  <c:v>104.0731</c:v>
                </c:pt>
                <c:pt idx="25384">
                  <c:v>104.0779</c:v>
                </c:pt>
                <c:pt idx="25385">
                  <c:v>104.0827</c:v>
                </c:pt>
                <c:pt idx="25386">
                  <c:v>104.08750000000001</c:v>
                </c:pt>
                <c:pt idx="25387">
                  <c:v>104.09229999999999</c:v>
                </c:pt>
                <c:pt idx="25388">
                  <c:v>104.0972</c:v>
                </c:pt>
                <c:pt idx="25389">
                  <c:v>104.102</c:v>
                </c:pt>
                <c:pt idx="25390">
                  <c:v>104.10679999999999</c:v>
                </c:pt>
                <c:pt idx="25391">
                  <c:v>104.1116</c:v>
                </c:pt>
                <c:pt idx="25392">
                  <c:v>104.1164</c:v>
                </c:pt>
                <c:pt idx="25393">
                  <c:v>104.1212</c:v>
                </c:pt>
                <c:pt idx="25394">
                  <c:v>104.12599999999999</c:v>
                </c:pt>
                <c:pt idx="25395">
                  <c:v>104.13079999999999</c:v>
                </c:pt>
                <c:pt idx="25396">
                  <c:v>104.1356</c:v>
                </c:pt>
                <c:pt idx="25397">
                  <c:v>104.1404</c:v>
                </c:pt>
                <c:pt idx="25398">
                  <c:v>104.14519999999999</c:v>
                </c:pt>
                <c:pt idx="25399">
                  <c:v>104.15</c:v>
                </c:pt>
                <c:pt idx="25400">
                  <c:v>104.1549</c:v>
                </c:pt>
                <c:pt idx="25401">
                  <c:v>104.1597</c:v>
                </c:pt>
                <c:pt idx="25402">
                  <c:v>104.16449999999999</c:v>
                </c:pt>
                <c:pt idx="25403">
                  <c:v>104.16930000000001</c:v>
                </c:pt>
                <c:pt idx="25404">
                  <c:v>104.17410000000001</c:v>
                </c:pt>
                <c:pt idx="25405">
                  <c:v>104.1789</c:v>
                </c:pt>
                <c:pt idx="25406">
                  <c:v>104.1837</c:v>
                </c:pt>
                <c:pt idx="25407">
                  <c:v>104.1885</c:v>
                </c:pt>
                <c:pt idx="25408">
                  <c:v>104.19330000000001</c:v>
                </c:pt>
                <c:pt idx="25409">
                  <c:v>104.1981</c:v>
                </c:pt>
                <c:pt idx="25410">
                  <c:v>104.2029</c:v>
                </c:pt>
                <c:pt idx="25411">
                  <c:v>104.2077</c:v>
                </c:pt>
                <c:pt idx="25412">
                  <c:v>104.21260000000001</c:v>
                </c:pt>
                <c:pt idx="25413">
                  <c:v>104.2174</c:v>
                </c:pt>
                <c:pt idx="25414">
                  <c:v>104.2222</c:v>
                </c:pt>
                <c:pt idx="25415">
                  <c:v>104.227</c:v>
                </c:pt>
                <c:pt idx="25416">
                  <c:v>104.23179999999999</c:v>
                </c:pt>
                <c:pt idx="25417">
                  <c:v>104.2366</c:v>
                </c:pt>
                <c:pt idx="25418">
                  <c:v>104.2414</c:v>
                </c:pt>
                <c:pt idx="25419">
                  <c:v>104.2462</c:v>
                </c:pt>
                <c:pt idx="25420">
                  <c:v>104.25099999999999</c:v>
                </c:pt>
                <c:pt idx="25421">
                  <c:v>104.25579999999999</c:v>
                </c:pt>
                <c:pt idx="25422">
                  <c:v>104.2606</c:v>
                </c:pt>
                <c:pt idx="25423">
                  <c:v>104.2655</c:v>
                </c:pt>
                <c:pt idx="25424">
                  <c:v>104.27029999999999</c:v>
                </c:pt>
                <c:pt idx="25425">
                  <c:v>104.27509999999999</c:v>
                </c:pt>
                <c:pt idx="25426">
                  <c:v>104.2799</c:v>
                </c:pt>
                <c:pt idx="25427">
                  <c:v>104.2847</c:v>
                </c:pt>
                <c:pt idx="25428">
                  <c:v>104.28949999999999</c:v>
                </c:pt>
                <c:pt idx="25429">
                  <c:v>104.29430000000001</c:v>
                </c:pt>
                <c:pt idx="25430">
                  <c:v>104.29910000000001</c:v>
                </c:pt>
                <c:pt idx="25431">
                  <c:v>104.3039</c:v>
                </c:pt>
                <c:pt idx="25432">
                  <c:v>104.3087</c:v>
                </c:pt>
                <c:pt idx="25433">
                  <c:v>104.3135</c:v>
                </c:pt>
                <c:pt idx="25434">
                  <c:v>104.31830000000001</c:v>
                </c:pt>
                <c:pt idx="25435">
                  <c:v>104.3232</c:v>
                </c:pt>
                <c:pt idx="25436">
                  <c:v>104.328</c:v>
                </c:pt>
                <c:pt idx="25437">
                  <c:v>104.33280000000001</c:v>
                </c:pt>
                <c:pt idx="25438">
                  <c:v>104.33760000000001</c:v>
                </c:pt>
                <c:pt idx="25439">
                  <c:v>104.3424</c:v>
                </c:pt>
                <c:pt idx="25440">
                  <c:v>104.3472</c:v>
                </c:pt>
                <c:pt idx="25441">
                  <c:v>104.352</c:v>
                </c:pt>
                <c:pt idx="25442">
                  <c:v>104.35679999999999</c:v>
                </c:pt>
                <c:pt idx="25443">
                  <c:v>104.3616</c:v>
                </c:pt>
                <c:pt idx="25444">
                  <c:v>104.3664</c:v>
                </c:pt>
                <c:pt idx="25445">
                  <c:v>104.3712</c:v>
                </c:pt>
                <c:pt idx="25446">
                  <c:v>104.37599999999999</c:v>
                </c:pt>
                <c:pt idx="25447">
                  <c:v>104.3809</c:v>
                </c:pt>
                <c:pt idx="25448">
                  <c:v>104.3857</c:v>
                </c:pt>
                <c:pt idx="25449">
                  <c:v>104.3905</c:v>
                </c:pt>
                <c:pt idx="25450">
                  <c:v>104.39529999999999</c:v>
                </c:pt>
                <c:pt idx="25451">
                  <c:v>104.40009999999999</c:v>
                </c:pt>
                <c:pt idx="25452">
                  <c:v>104.4049</c:v>
                </c:pt>
                <c:pt idx="25453">
                  <c:v>104.4097</c:v>
                </c:pt>
                <c:pt idx="25454">
                  <c:v>104.41449999999999</c:v>
                </c:pt>
                <c:pt idx="25455">
                  <c:v>104.41930000000001</c:v>
                </c:pt>
                <c:pt idx="25456">
                  <c:v>104.42410000000001</c:v>
                </c:pt>
                <c:pt idx="25457">
                  <c:v>104.4289</c:v>
                </c:pt>
                <c:pt idx="25458">
                  <c:v>104.4337</c:v>
                </c:pt>
                <c:pt idx="25459">
                  <c:v>104.43860000000001</c:v>
                </c:pt>
                <c:pt idx="25460">
                  <c:v>104.44340000000001</c:v>
                </c:pt>
                <c:pt idx="25461">
                  <c:v>104.4482</c:v>
                </c:pt>
                <c:pt idx="25462">
                  <c:v>104.453</c:v>
                </c:pt>
                <c:pt idx="25463">
                  <c:v>104.45780000000001</c:v>
                </c:pt>
                <c:pt idx="25464">
                  <c:v>104.46260000000001</c:v>
                </c:pt>
                <c:pt idx="25465">
                  <c:v>104.4674</c:v>
                </c:pt>
                <c:pt idx="25466">
                  <c:v>104.4722</c:v>
                </c:pt>
                <c:pt idx="25467">
                  <c:v>104.477</c:v>
                </c:pt>
                <c:pt idx="25468">
                  <c:v>104.48179999999999</c:v>
                </c:pt>
                <c:pt idx="25469">
                  <c:v>104.4866</c:v>
                </c:pt>
                <c:pt idx="25470">
                  <c:v>104.4914</c:v>
                </c:pt>
                <c:pt idx="25471">
                  <c:v>104.49630000000001</c:v>
                </c:pt>
                <c:pt idx="25472">
                  <c:v>104.50109999999999</c:v>
                </c:pt>
                <c:pt idx="25473">
                  <c:v>104.5059</c:v>
                </c:pt>
                <c:pt idx="25474">
                  <c:v>104.5107</c:v>
                </c:pt>
                <c:pt idx="25475">
                  <c:v>104.5155</c:v>
                </c:pt>
                <c:pt idx="25476">
                  <c:v>104.52029999999999</c:v>
                </c:pt>
                <c:pt idx="25477">
                  <c:v>104.52509999999999</c:v>
                </c:pt>
                <c:pt idx="25478">
                  <c:v>104.5299</c:v>
                </c:pt>
                <c:pt idx="25479">
                  <c:v>104.5347</c:v>
                </c:pt>
                <c:pt idx="25480">
                  <c:v>104.53949999999999</c:v>
                </c:pt>
                <c:pt idx="25481">
                  <c:v>104.54430000000001</c:v>
                </c:pt>
                <c:pt idx="25482">
                  <c:v>104.5492</c:v>
                </c:pt>
                <c:pt idx="25483">
                  <c:v>104.55399999999999</c:v>
                </c:pt>
                <c:pt idx="25484">
                  <c:v>104.55879999999999</c:v>
                </c:pt>
                <c:pt idx="25485">
                  <c:v>104.56360000000001</c:v>
                </c:pt>
                <c:pt idx="25486">
                  <c:v>104.56840000000001</c:v>
                </c:pt>
                <c:pt idx="25487">
                  <c:v>104.5732</c:v>
                </c:pt>
                <c:pt idx="25488">
                  <c:v>104.578</c:v>
                </c:pt>
                <c:pt idx="25489">
                  <c:v>104.58280000000001</c:v>
                </c:pt>
                <c:pt idx="25490">
                  <c:v>104.58760000000001</c:v>
                </c:pt>
                <c:pt idx="25491">
                  <c:v>104.5924</c:v>
                </c:pt>
                <c:pt idx="25492">
                  <c:v>104.5972</c:v>
                </c:pt>
                <c:pt idx="25493">
                  <c:v>104.602</c:v>
                </c:pt>
                <c:pt idx="25494">
                  <c:v>104.6069</c:v>
                </c:pt>
                <c:pt idx="25495">
                  <c:v>104.6117</c:v>
                </c:pt>
                <c:pt idx="25496">
                  <c:v>104.6165</c:v>
                </c:pt>
                <c:pt idx="25497">
                  <c:v>104.62130000000001</c:v>
                </c:pt>
                <c:pt idx="25498">
                  <c:v>104.62609999999999</c:v>
                </c:pt>
                <c:pt idx="25499">
                  <c:v>104.6309</c:v>
                </c:pt>
                <c:pt idx="25500">
                  <c:v>104.6357</c:v>
                </c:pt>
                <c:pt idx="25501">
                  <c:v>104.6405</c:v>
                </c:pt>
                <c:pt idx="25502">
                  <c:v>104.64529999999999</c:v>
                </c:pt>
                <c:pt idx="25503">
                  <c:v>104.65009999999999</c:v>
                </c:pt>
                <c:pt idx="25504">
                  <c:v>104.6549</c:v>
                </c:pt>
                <c:pt idx="25505">
                  <c:v>104.6598</c:v>
                </c:pt>
                <c:pt idx="25506">
                  <c:v>104.66459999999999</c:v>
                </c:pt>
                <c:pt idx="25507">
                  <c:v>104.6694</c:v>
                </c:pt>
                <c:pt idx="25508">
                  <c:v>104.6742</c:v>
                </c:pt>
                <c:pt idx="25509">
                  <c:v>104.67899999999999</c:v>
                </c:pt>
                <c:pt idx="25510">
                  <c:v>104.68379999999999</c:v>
                </c:pt>
                <c:pt idx="25511">
                  <c:v>104.68860000000001</c:v>
                </c:pt>
                <c:pt idx="25512">
                  <c:v>104.69340000000001</c:v>
                </c:pt>
                <c:pt idx="25513">
                  <c:v>104.6982</c:v>
                </c:pt>
                <c:pt idx="25514">
                  <c:v>104.703</c:v>
                </c:pt>
                <c:pt idx="25515">
                  <c:v>104.70780000000001</c:v>
                </c:pt>
                <c:pt idx="25516">
                  <c:v>104.71260000000001</c:v>
                </c:pt>
                <c:pt idx="25517">
                  <c:v>104.7174</c:v>
                </c:pt>
                <c:pt idx="25518">
                  <c:v>104.7223</c:v>
                </c:pt>
                <c:pt idx="25519">
                  <c:v>104.72710000000001</c:v>
                </c:pt>
                <c:pt idx="25520">
                  <c:v>104.7319</c:v>
                </c:pt>
                <c:pt idx="25521">
                  <c:v>104.7367</c:v>
                </c:pt>
                <c:pt idx="25522">
                  <c:v>104.7415</c:v>
                </c:pt>
                <c:pt idx="25523">
                  <c:v>104.74630000000001</c:v>
                </c:pt>
                <c:pt idx="25524">
                  <c:v>104.75109999999999</c:v>
                </c:pt>
                <c:pt idx="25525">
                  <c:v>104.7559</c:v>
                </c:pt>
                <c:pt idx="25526">
                  <c:v>104.7607</c:v>
                </c:pt>
                <c:pt idx="25527">
                  <c:v>104.7655</c:v>
                </c:pt>
                <c:pt idx="25528">
                  <c:v>104.77029999999999</c:v>
                </c:pt>
                <c:pt idx="25529">
                  <c:v>104.7752</c:v>
                </c:pt>
                <c:pt idx="25530">
                  <c:v>104.78</c:v>
                </c:pt>
                <c:pt idx="25531">
                  <c:v>104.7848</c:v>
                </c:pt>
                <c:pt idx="25532">
                  <c:v>104.78959999999999</c:v>
                </c:pt>
                <c:pt idx="25533">
                  <c:v>104.7944</c:v>
                </c:pt>
                <c:pt idx="25534">
                  <c:v>104.7992</c:v>
                </c:pt>
                <c:pt idx="25535">
                  <c:v>104.80399999999999</c:v>
                </c:pt>
                <c:pt idx="25536">
                  <c:v>104.80879999999999</c:v>
                </c:pt>
                <c:pt idx="25537">
                  <c:v>104.81360000000001</c:v>
                </c:pt>
                <c:pt idx="25538">
                  <c:v>104.81840000000001</c:v>
                </c:pt>
                <c:pt idx="25539">
                  <c:v>104.8232</c:v>
                </c:pt>
                <c:pt idx="25540">
                  <c:v>104.828</c:v>
                </c:pt>
                <c:pt idx="25541">
                  <c:v>104.83290000000001</c:v>
                </c:pt>
                <c:pt idx="25542">
                  <c:v>104.83770000000001</c:v>
                </c:pt>
                <c:pt idx="25543">
                  <c:v>104.8425</c:v>
                </c:pt>
                <c:pt idx="25544">
                  <c:v>104.8473</c:v>
                </c:pt>
                <c:pt idx="25545">
                  <c:v>104.85210000000001</c:v>
                </c:pt>
                <c:pt idx="25546">
                  <c:v>104.8569</c:v>
                </c:pt>
                <c:pt idx="25547">
                  <c:v>104.8617</c:v>
                </c:pt>
                <c:pt idx="25548">
                  <c:v>104.8665</c:v>
                </c:pt>
                <c:pt idx="25549">
                  <c:v>104.87130000000001</c:v>
                </c:pt>
                <c:pt idx="25550">
                  <c:v>104.87609999999999</c:v>
                </c:pt>
                <c:pt idx="25551">
                  <c:v>104.8809</c:v>
                </c:pt>
                <c:pt idx="25552">
                  <c:v>104.8857</c:v>
                </c:pt>
                <c:pt idx="25553">
                  <c:v>104.89060000000001</c:v>
                </c:pt>
                <c:pt idx="25554">
                  <c:v>104.8954</c:v>
                </c:pt>
                <c:pt idx="25555">
                  <c:v>104.9002</c:v>
                </c:pt>
                <c:pt idx="25556">
                  <c:v>104.905</c:v>
                </c:pt>
                <c:pt idx="25557">
                  <c:v>104.9098</c:v>
                </c:pt>
                <c:pt idx="25558">
                  <c:v>104.91459999999999</c:v>
                </c:pt>
                <c:pt idx="25559">
                  <c:v>104.9194</c:v>
                </c:pt>
                <c:pt idx="25560">
                  <c:v>104.9242</c:v>
                </c:pt>
                <c:pt idx="25561">
                  <c:v>104.92899999999999</c:v>
                </c:pt>
                <c:pt idx="25562">
                  <c:v>104.93379999999999</c:v>
                </c:pt>
                <c:pt idx="25563">
                  <c:v>104.93860000000001</c:v>
                </c:pt>
                <c:pt idx="25564">
                  <c:v>104.94340000000001</c:v>
                </c:pt>
                <c:pt idx="25565">
                  <c:v>104.94829999999999</c:v>
                </c:pt>
                <c:pt idx="25566">
                  <c:v>104.95309999999999</c:v>
                </c:pt>
                <c:pt idx="25567">
                  <c:v>104.95790000000001</c:v>
                </c:pt>
                <c:pt idx="25568">
                  <c:v>104.96270000000001</c:v>
                </c:pt>
                <c:pt idx="25569">
                  <c:v>104.9675</c:v>
                </c:pt>
                <c:pt idx="25570">
                  <c:v>104.9723</c:v>
                </c:pt>
                <c:pt idx="25571">
                  <c:v>104.97710000000001</c:v>
                </c:pt>
                <c:pt idx="25572">
                  <c:v>104.9819</c:v>
                </c:pt>
                <c:pt idx="25573">
                  <c:v>104.9867</c:v>
                </c:pt>
                <c:pt idx="25574">
                  <c:v>104.9915</c:v>
                </c:pt>
                <c:pt idx="25575">
                  <c:v>104.99630000000001</c:v>
                </c:pt>
                <c:pt idx="25576">
                  <c:v>105.0012</c:v>
                </c:pt>
                <c:pt idx="25577">
                  <c:v>105.006</c:v>
                </c:pt>
                <c:pt idx="25578">
                  <c:v>105.0108</c:v>
                </c:pt>
                <c:pt idx="25579">
                  <c:v>105.01560000000001</c:v>
                </c:pt>
                <c:pt idx="25580">
                  <c:v>105.0204</c:v>
                </c:pt>
                <c:pt idx="25581">
                  <c:v>105.0252</c:v>
                </c:pt>
                <c:pt idx="25582">
                  <c:v>105.03</c:v>
                </c:pt>
                <c:pt idx="25583">
                  <c:v>105.0348</c:v>
                </c:pt>
                <c:pt idx="25584">
                  <c:v>105.03959999999999</c:v>
                </c:pt>
                <c:pt idx="25585">
                  <c:v>105.0444</c:v>
                </c:pt>
                <c:pt idx="25586">
                  <c:v>105.0492</c:v>
                </c:pt>
                <c:pt idx="25587">
                  <c:v>105.05399999999999</c:v>
                </c:pt>
                <c:pt idx="25588">
                  <c:v>105.05889999999999</c:v>
                </c:pt>
                <c:pt idx="25589">
                  <c:v>105.0637</c:v>
                </c:pt>
                <c:pt idx="25590">
                  <c:v>105.0685</c:v>
                </c:pt>
                <c:pt idx="25591">
                  <c:v>105.07329999999999</c:v>
                </c:pt>
                <c:pt idx="25592">
                  <c:v>105.07809999999999</c:v>
                </c:pt>
                <c:pt idx="25593">
                  <c:v>105.08290000000001</c:v>
                </c:pt>
                <c:pt idx="25594">
                  <c:v>105.08770000000001</c:v>
                </c:pt>
                <c:pt idx="25595">
                  <c:v>105.0925</c:v>
                </c:pt>
                <c:pt idx="25596">
                  <c:v>105.0973</c:v>
                </c:pt>
                <c:pt idx="25597">
                  <c:v>105.10210000000001</c:v>
                </c:pt>
                <c:pt idx="25598">
                  <c:v>105.1069</c:v>
                </c:pt>
                <c:pt idx="25599">
                  <c:v>105.1117</c:v>
                </c:pt>
                <c:pt idx="25600">
                  <c:v>105.11660000000001</c:v>
                </c:pt>
                <c:pt idx="25601">
                  <c:v>105.12140000000001</c:v>
                </c:pt>
                <c:pt idx="25602">
                  <c:v>105.1262</c:v>
                </c:pt>
                <c:pt idx="25603">
                  <c:v>105.131</c:v>
                </c:pt>
                <c:pt idx="25604">
                  <c:v>105.1358</c:v>
                </c:pt>
                <c:pt idx="25605">
                  <c:v>105.14060000000001</c:v>
                </c:pt>
                <c:pt idx="25606">
                  <c:v>105.1454</c:v>
                </c:pt>
                <c:pt idx="25607">
                  <c:v>105.1502</c:v>
                </c:pt>
                <c:pt idx="25608">
                  <c:v>105.155</c:v>
                </c:pt>
                <c:pt idx="25609">
                  <c:v>105.1598</c:v>
                </c:pt>
                <c:pt idx="25610">
                  <c:v>105.16459999999999</c:v>
                </c:pt>
                <c:pt idx="25611">
                  <c:v>105.1695</c:v>
                </c:pt>
                <c:pt idx="25612">
                  <c:v>105.1743</c:v>
                </c:pt>
                <c:pt idx="25613">
                  <c:v>105.17909999999999</c:v>
                </c:pt>
                <c:pt idx="25614">
                  <c:v>105.18389999999999</c:v>
                </c:pt>
                <c:pt idx="25615">
                  <c:v>105.1887</c:v>
                </c:pt>
                <c:pt idx="25616">
                  <c:v>105.1935</c:v>
                </c:pt>
                <c:pt idx="25617">
                  <c:v>105.19829999999999</c:v>
                </c:pt>
                <c:pt idx="25618">
                  <c:v>105.20309999999999</c:v>
                </c:pt>
                <c:pt idx="25619">
                  <c:v>105.2079</c:v>
                </c:pt>
                <c:pt idx="25620">
                  <c:v>105.21270000000001</c:v>
                </c:pt>
                <c:pt idx="25621">
                  <c:v>105.2175</c:v>
                </c:pt>
                <c:pt idx="25622">
                  <c:v>105.2223</c:v>
                </c:pt>
                <c:pt idx="25623">
                  <c:v>105.22720000000001</c:v>
                </c:pt>
                <c:pt idx="25624">
                  <c:v>105.232</c:v>
                </c:pt>
                <c:pt idx="25625">
                  <c:v>105.2368</c:v>
                </c:pt>
                <c:pt idx="25626">
                  <c:v>105.24160000000001</c:v>
                </c:pt>
                <c:pt idx="25627">
                  <c:v>105.24640000000001</c:v>
                </c:pt>
                <c:pt idx="25628">
                  <c:v>105.2512</c:v>
                </c:pt>
                <c:pt idx="25629">
                  <c:v>105.256</c:v>
                </c:pt>
                <c:pt idx="25630">
                  <c:v>105.2608</c:v>
                </c:pt>
                <c:pt idx="25631">
                  <c:v>105.26560000000001</c:v>
                </c:pt>
                <c:pt idx="25632">
                  <c:v>105.2704</c:v>
                </c:pt>
                <c:pt idx="25633">
                  <c:v>105.2752</c:v>
                </c:pt>
                <c:pt idx="25634">
                  <c:v>105.28</c:v>
                </c:pt>
                <c:pt idx="25635">
                  <c:v>105.28490000000001</c:v>
                </c:pt>
                <c:pt idx="25636">
                  <c:v>105.2897</c:v>
                </c:pt>
                <c:pt idx="25637">
                  <c:v>105.2945</c:v>
                </c:pt>
                <c:pt idx="25638">
                  <c:v>105.2993</c:v>
                </c:pt>
                <c:pt idx="25639">
                  <c:v>105.30409999999999</c:v>
                </c:pt>
                <c:pt idx="25640">
                  <c:v>105.30889999999999</c:v>
                </c:pt>
                <c:pt idx="25641">
                  <c:v>105.3137</c:v>
                </c:pt>
                <c:pt idx="25642">
                  <c:v>105.3185</c:v>
                </c:pt>
                <c:pt idx="25643">
                  <c:v>105.32329999999999</c:v>
                </c:pt>
                <c:pt idx="25644">
                  <c:v>105.32809999999999</c:v>
                </c:pt>
                <c:pt idx="25645">
                  <c:v>105.3329</c:v>
                </c:pt>
                <c:pt idx="25646">
                  <c:v>105.33770000000001</c:v>
                </c:pt>
                <c:pt idx="25647">
                  <c:v>105.34259999999999</c:v>
                </c:pt>
                <c:pt idx="25648">
                  <c:v>105.34739999999999</c:v>
                </c:pt>
                <c:pt idx="25649">
                  <c:v>105.3522</c:v>
                </c:pt>
                <c:pt idx="25650">
                  <c:v>105.357</c:v>
                </c:pt>
                <c:pt idx="25651">
                  <c:v>105.3618</c:v>
                </c:pt>
                <c:pt idx="25652">
                  <c:v>105.36660000000001</c:v>
                </c:pt>
                <c:pt idx="25653">
                  <c:v>105.37140000000001</c:v>
                </c:pt>
                <c:pt idx="25654">
                  <c:v>105.3762</c:v>
                </c:pt>
                <c:pt idx="25655">
                  <c:v>105.381</c:v>
                </c:pt>
                <c:pt idx="25656">
                  <c:v>105.3858</c:v>
                </c:pt>
                <c:pt idx="25657">
                  <c:v>105.39060000000001</c:v>
                </c:pt>
                <c:pt idx="25658">
                  <c:v>105.3955</c:v>
                </c:pt>
                <c:pt idx="25659">
                  <c:v>105.4003</c:v>
                </c:pt>
                <c:pt idx="25660">
                  <c:v>105.4051</c:v>
                </c:pt>
                <c:pt idx="25661">
                  <c:v>105.40990000000001</c:v>
                </c:pt>
                <c:pt idx="25662">
                  <c:v>105.4147</c:v>
                </c:pt>
                <c:pt idx="25663">
                  <c:v>105.4195</c:v>
                </c:pt>
                <c:pt idx="25664">
                  <c:v>105.4243</c:v>
                </c:pt>
                <c:pt idx="25665">
                  <c:v>105.42909999999999</c:v>
                </c:pt>
                <c:pt idx="25666">
                  <c:v>105.43389999999999</c:v>
                </c:pt>
                <c:pt idx="25667">
                  <c:v>105.4387</c:v>
                </c:pt>
                <c:pt idx="25668">
                  <c:v>105.4435</c:v>
                </c:pt>
                <c:pt idx="25669">
                  <c:v>105.44829999999999</c:v>
                </c:pt>
                <c:pt idx="25670">
                  <c:v>105.4532</c:v>
                </c:pt>
                <c:pt idx="25671">
                  <c:v>105.458</c:v>
                </c:pt>
                <c:pt idx="25672">
                  <c:v>105.4628</c:v>
                </c:pt>
                <c:pt idx="25673">
                  <c:v>105.46759999999999</c:v>
                </c:pt>
                <c:pt idx="25674">
                  <c:v>105.47239999999999</c:v>
                </c:pt>
                <c:pt idx="25675">
                  <c:v>105.4772</c:v>
                </c:pt>
                <c:pt idx="25676">
                  <c:v>105.482</c:v>
                </c:pt>
                <c:pt idx="25677">
                  <c:v>105.4868</c:v>
                </c:pt>
                <c:pt idx="25678">
                  <c:v>105.49160000000001</c:v>
                </c:pt>
                <c:pt idx="25679">
                  <c:v>105.49640000000001</c:v>
                </c:pt>
                <c:pt idx="25680">
                  <c:v>105.5012</c:v>
                </c:pt>
                <c:pt idx="25681">
                  <c:v>105.506</c:v>
                </c:pt>
                <c:pt idx="25682">
                  <c:v>105.51090000000001</c:v>
                </c:pt>
                <c:pt idx="25683">
                  <c:v>105.51570000000001</c:v>
                </c:pt>
                <c:pt idx="25684">
                  <c:v>105.5205</c:v>
                </c:pt>
                <c:pt idx="25685">
                  <c:v>105.5253</c:v>
                </c:pt>
                <c:pt idx="25686">
                  <c:v>105.5301</c:v>
                </c:pt>
                <c:pt idx="25687">
                  <c:v>105.53490000000001</c:v>
                </c:pt>
                <c:pt idx="25688">
                  <c:v>105.5397</c:v>
                </c:pt>
                <c:pt idx="25689">
                  <c:v>105.5445</c:v>
                </c:pt>
                <c:pt idx="25690">
                  <c:v>105.5493</c:v>
                </c:pt>
                <c:pt idx="25691">
                  <c:v>105.55409999999999</c:v>
                </c:pt>
                <c:pt idx="25692">
                  <c:v>105.55889999999999</c:v>
                </c:pt>
                <c:pt idx="25693">
                  <c:v>105.5638</c:v>
                </c:pt>
                <c:pt idx="25694">
                  <c:v>105.5686</c:v>
                </c:pt>
                <c:pt idx="25695">
                  <c:v>105.57339999999999</c:v>
                </c:pt>
                <c:pt idx="25696">
                  <c:v>105.5782</c:v>
                </c:pt>
                <c:pt idx="25697">
                  <c:v>105.583</c:v>
                </c:pt>
                <c:pt idx="25698">
                  <c:v>105.5878</c:v>
                </c:pt>
                <c:pt idx="25699">
                  <c:v>105.59259999999999</c:v>
                </c:pt>
                <c:pt idx="25700">
                  <c:v>105.59739999999999</c:v>
                </c:pt>
                <c:pt idx="25701">
                  <c:v>105.6022</c:v>
                </c:pt>
                <c:pt idx="25702">
                  <c:v>105.607</c:v>
                </c:pt>
                <c:pt idx="25703">
                  <c:v>105.6118</c:v>
                </c:pt>
                <c:pt idx="25704">
                  <c:v>105.61660000000001</c:v>
                </c:pt>
                <c:pt idx="25705">
                  <c:v>105.62140000000001</c:v>
                </c:pt>
                <c:pt idx="25706">
                  <c:v>105.6263</c:v>
                </c:pt>
                <c:pt idx="25707">
                  <c:v>105.6311</c:v>
                </c:pt>
                <c:pt idx="25708">
                  <c:v>105.63590000000001</c:v>
                </c:pt>
                <c:pt idx="25709">
                  <c:v>105.64070000000001</c:v>
                </c:pt>
                <c:pt idx="25710">
                  <c:v>105.6455</c:v>
                </c:pt>
                <c:pt idx="25711">
                  <c:v>105.6503</c:v>
                </c:pt>
                <c:pt idx="25712">
                  <c:v>105.6551</c:v>
                </c:pt>
                <c:pt idx="25713">
                  <c:v>105.65990000000001</c:v>
                </c:pt>
                <c:pt idx="25714">
                  <c:v>105.6647</c:v>
                </c:pt>
                <c:pt idx="25715">
                  <c:v>105.6695</c:v>
                </c:pt>
                <c:pt idx="25716">
                  <c:v>105.6743</c:v>
                </c:pt>
                <c:pt idx="25717">
                  <c:v>105.67919999999999</c:v>
                </c:pt>
                <c:pt idx="25718">
                  <c:v>105.684</c:v>
                </c:pt>
                <c:pt idx="25719">
                  <c:v>105.6888</c:v>
                </c:pt>
                <c:pt idx="25720">
                  <c:v>105.6936</c:v>
                </c:pt>
                <c:pt idx="25721">
                  <c:v>105.69839999999999</c:v>
                </c:pt>
                <c:pt idx="25722">
                  <c:v>105.7032</c:v>
                </c:pt>
                <c:pt idx="25723">
                  <c:v>105.708</c:v>
                </c:pt>
                <c:pt idx="25724">
                  <c:v>105.7128</c:v>
                </c:pt>
                <c:pt idx="25725">
                  <c:v>105.71759999999999</c:v>
                </c:pt>
                <c:pt idx="25726">
                  <c:v>105.72239999999999</c:v>
                </c:pt>
                <c:pt idx="25727">
                  <c:v>105.7272</c:v>
                </c:pt>
                <c:pt idx="25728">
                  <c:v>105.73200000000001</c:v>
                </c:pt>
                <c:pt idx="25729">
                  <c:v>105.73689999999999</c:v>
                </c:pt>
                <c:pt idx="25730">
                  <c:v>105.74169999999999</c:v>
                </c:pt>
                <c:pt idx="25731">
                  <c:v>105.7465</c:v>
                </c:pt>
                <c:pt idx="25732">
                  <c:v>105.7513</c:v>
                </c:pt>
                <c:pt idx="25733">
                  <c:v>105.7561</c:v>
                </c:pt>
                <c:pt idx="25734">
                  <c:v>105.76090000000001</c:v>
                </c:pt>
                <c:pt idx="25735">
                  <c:v>105.76570000000001</c:v>
                </c:pt>
                <c:pt idx="25736">
                  <c:v>105.7705</c:v>
                </c:pt>
                <c:pt idx="25737">
                  <c:v>105.7753</c:v>
                </c:pt>
                <c:pt idx="25738">
                  <c:v>105.7801</c:v>
                </c:pt>
                <c:pt idx="25739">
                  <c:v>105.78490000000001</c:v>
                </c:pt>
                <c:pt idx="25740">
                  <c:v>105.7898</c:v>
                </c:pt>
                <c:pt idx="25741">
                  <c:v>105.7946</c:v>
                </c:pt>
                <c:pt idx="25742">
                  <c:v>105.79940000000001</c:v>
                </c:pt>
                <c:pt idx="25743">
                  <c:v>105.80419999999999</c:v>
                </c:pt>
                <c:pt idx="25744">
                  <c:v>105.809</c:v>
                </c:pt>
                <c:pt idx="25745">
                  <c:v>105.8138</c:v>
                </c:pt>
                <c:pt idx="25746">
                  <c:v>105.8186</c:v>
                </c:pt>
                <c:pt idx="25747">
                  <c:v>105.82339999999999</c:v>
                </c:pt>
                <c:pt idx="25748">
                  <c:v>105.8282</c:v>
                </c:pt>
                <c:pt idx="25749">
                  <c:v>105.833</c:v>
                </c:pt>
                <c:pt idx="25750">
                  <c:v>105.8378</c:v>
                </c:pt>
                <c:pt idx="25751">
                  <c:v>105.84259999999999</c:v>
                </c:pt>
                <c:pt idx="25752">
                  <c:v>105.8475</c:v>
                </c:pt>
                <c:pt idx="25753">
                  <c:v>105.8523</c:v>
                </c:pt>
                <c:pt idx="25754">
                  <c:v>105.8571</c:v>
                </c:pt>
                <c:pt idx="25755">
                  <c:v>105.86189999999999</c:v>
                </c:pt>
                <c:pt idx="25756">
                  <c:v>105.86669999999999</c:v>
                </c:pt>
                <c:pt idx="25757">
                  <c:v>105.8715</c:v>
                </c:pt>
                <c:pt idx="25758">
                  <c:v>105.8763</c:v>
                </c:pt>
                <c:pt idx="25759">
                  <c:v>105.8811</c:v>
                </c:pt>
                <c:pt idx="25760">
                  <c:v>105.88590000000001</c:v>
                </c:pt>
                <c:pt idx="25761">
                  <c:v>105.89070000000001</c:v>
                </c:pt>
                <c:pt idx="25762">
                  <c:v>105.8955</c:v>
                </c:pt>
                <c:pt idx="25763">
                  <c:v>105.9003</c:v>
                </c:pt>
                <c:pt idx="25764">
                  <c:v>105.90520000000001</c:v>
                </c:pt>
                <c:pt idx="25765">
                  <c:v>105.91000000000001</c:v>
                </c:pt>
                <c:pt idx="25766">
                  <c:v>105.9148</c:v>
                </c:pt>
                <c:pt idx="25767">
                  <c:v>105.9196</c:v>
                </c:pt>
                <c:pt idx="25768">
                  <c:v>105.92440000000001</c:v>
                </c:pt>
                <c:pt idx="25769">
                  <c:v>105.92919999999999</c:v>
                </c:pt>
                <c:pt idx="25770">
                  <c:v>105.934</c:v>
                </c:pt>
                <c:pt idx="25771">
                  <c:v>105.9388</c:v>
                </c:pt>
                <c:pt idx="25772">
                  <c:v>105.9436</c:v>
                </c:pt>
                <c:pt idx="25773">
                  <c:v>105.94839999999999</c:v>
                </c:pt>
                <c:pt idx="25774">
                  <c:v>105.9532</c:v>
                </c:pt>
                <c:pt idx="25775">
                  <c:v>105.9581</c:v>
                </c:pt>
                <c:pt idx="25776">
                  <c:v>105.9629</c:v>
                </c:pt>
                <c:pt idx="25777">
                  <c:v>105.96769999999999</c:v>
                </c:pt>
                <c:pt idx="25778">
                  <c:v>105.9725</c:v>
                </c:pt>
                <c:pt idx="25779">
                  <c:v>105.9773</c:v>
                </c:pt>
                <c:pt idx="25780">
                  <c:v>105.9821</c:v>
                </c:pt>
                <c:pt idx="25781">
                  <c:v>105.98689999999999</c:v>
                </c:pt>
                <c:pt idx="25782">
                  <c:v>105.99169999999999</c:v>
                </c:pt>
                <c:pt idx="25783">
                  <c:v>105.9965</c:v>
                </c:pt>
                <c:pt idx="25784">
                  <c:v>106.0013</c:v>
                </c:pt>
                <c:pt idx="25785">
                  <c:v>106.0061</c:v>
                </c:pt>
                <c:pt idx="25786">
                  <c:v>106.01090000000001</c:v>
                </c:pt>
                <c:pt idx="25787">
                  <c:v>106.01570000000001</c:v>
                </c:pt>
                <c:pt idx="25788">
                  <c:v>106.0206</c:v>
                </c:pt>
                <c:pt idx="25789">
                  <c:v>106.0254</c:v>
                </c:pt>
                <c:pt idx="25790">
                  <c:v>106.03020000000001</c:v>
                </c:pt>
                <c:pt idx="25791">
                  <c:v>106.03500000000001</c:v>
                </c:pt>
                <c:pt idx="25792">
                  <c:v>106.0398</c:v>
                </c:pt>
                <c:pt idx="25793">
                  <c:v>106.0446</c:v>
                </c:pt>
                <c:pt idx="25794">
                  <c:v>106.04940000000001</c:v>
                </c:pt>
                <c:pt idx="25795">
                  <c:v>106.05419999999999</c:v>
                </c:pt>
                <c:pt idx="25796">
                  <c:v>106.059</c:v>
                </c:pt>
                <c:pt idx="25797">
                  <c:v>106.0638</c:v>
                </c:pt>
                <c:pt idx="25798">
                  <c:v>106.0686</c:v>
                </c:pt>
                <c:pt idx="25799">
                  <c:v>106.0735</c:v>
                </c:pt>
                <c:pt idx="25800">
                  <c:v>106.0783</c:v>
                </c:pt>
                <c:pt idx="25801">
                  <c:v>106.0831</c:v>
                </c:pt>
                <c:pt idx="25802">
                  <c:v>106.0879</c:v>
                </c:pt>
                <c:pt idx="25803">
                  <c:v>106.09269999999999</c:v>
                </c:pt>
                <c:pt idx="25804">
                  <c:v>106.0975</c:v>
                </c:pt>
                <c:pt idx="25805">
                  <c:v>106.1023</c:v>
                </c:pt>
                <c:pt idx="25806">
                  <c:v>106.1071</c:v>
                </c:pt>
                <c:pt idx="25807">
                  <c:v>106.11189999999999</c:v>
                </c:pt>
                <c:pt idx="25808">
                  <c:v>106.11669999999999</c:v>
                </c:pt>
                <c:pt idx="25809">
                  <c:v>106.1215</c:v>
                </c:pt>
                <c:pt idx="25810">
                  <c:v>106.1263</c:v>
                </c:pt>
                <c:pt idx="25811">
                  <c:v>106.13119999999999</c:v>
                </c:pt>
                <c:pt idx="25812">
                  <c:v>106.136</c:v>
                </c:pt>
                <c:pt idx="25813">
                  <c:v>106.1408</c:v>
                </c:pt>
                <c:pt idx="25814">
                  <c:v>106.1456</c:v>
                </c:pt>
                <c:pt idx="25815">
                  <c:v>106.1504</c:v>
                </c:pt>
                <c:pt idx="25816">
                  <c:v>106.15520000000001</c:v>
                </c:pt>
                <c:pt idx="25817">
                  <c:v>106.16000000000001</c:v>
                </c:pt>
                <c:pt idx="25818">
                  <c:v>106.1648</c:v>
                </c:pt>
                <c:pt idx="25819">
                  <c:v>106.1696</c:v>
                </c:pt>
                <c:pt idx="25820">
                  <c:v>106.17440000000001</c:v>
                </c:pt>
                <c:pt idx="25821">
                  <c:v>106.17919999999999</c:v>
                </c:pt>
                <c:pt idx="25822">
                  <c:v>106.1841</c:v>
                </c:pt>
                <c:pt idx="25823">
                  <c:v>106.1889</c:v>
                </c:pt>
                <c:pt idx="25824">
                  <c:v>106.19370000000001</c:v>
                </c:pt>
                <c:pt idx="25825">
                  <c:v>106.1985</c:v>
                </c:pt>
                <c:pt idx="25826">
                  <c:v>106.2033</c:v>
                </c:pt>
                <c:pt idx="25827">
                  <c:v>106.2081</c:v>
                </c:pt>
                <c:pt idx="25828">
                  <c:v>106.2129</c:v>
                </c:pt>
                <c:pt idx="25829">
                  <c:v>106.21769999999999</c:v>
                </c:pt>
                <c:pt idx="25830">
                  <c:v>106.2225</c:v>
                </c:pt>
                <c:pt idx="25831">
                  <c:v>106.2273</c:v>
                </c:pt>
                <c:pt idx="25832">
                  <c:v>106.2321</c:v>
                </c:pt>
                <c:pt idx="25833">
                  <c:v>106.23689999999999</c:v>
                </c:pt>
                <c:pt idx="25834">
                  <c:v>106.2418</c:v>
                </c:pt>
                <c:pt idx="25835">
                  <c:v>106.2466</c:v>
                </c:pt>
                <c:pt idx="25836">
                  <c:v>106.25139999999999</c:v>
                </c:pt>
                <c:pt idx="25837">
                  <c:v>106.25619999999999</c:v>
                </c:pt>
                <c:pt idx="25838">
                  <c:v>106.261</c:v>
                </c:pt>
                <c:pt idx="25839">
                  <c:v>106.2658</c:v>
                </c:pt>
                <c:pt idx="25840">
                  <c:v>106.2706</c:v>
                </c:pt>
                <c:pt idx="25841">
                  <c:v>106.2754</c:v>
                </c:pt>
                <c:pt idx="25842">
                  <c:v>106.28020000000001</c:v>
                </c:pt>
                <c:pt idx="25843">
                  <c:v>106.28500000000001</c:v>
                </c:pt>
                <c:pt idx="25844">
                  <c:v>106.2898</c:v>
                </c:pt>
                <c:pt idx="25845">
                  <c:v>106.2946</c:v>
                </c:pt>
                <c:pt idx="25846">
                  <c:v>106.29950000000001</c:v>
                </c:pt>
                <c:pt idx="25847">
                  <c:v>106.3043</c:v>
                </c:pt>
                <c:pt idx="25848">
                  <c:v>106.3091</c:v>
                </c:pt>
                <c:pt idx="25849">
                  <c:v>106.3139</c:v>
                </c:pt>
                <c:pt idx="25850">
                  <c:v>106.31870000000001</c:v>
                </c:pt>
                <c:pt idx="25851">
                  <c:v>106.3235</c:v>
                </c:pt>
                <c:pt idx="25852">
                  <c:v>106.3283</c:v>
                </c:pt>
                <c:pt idx="25853">
                  <c:v>106.3331</c:v>
                </c:pt>
                <c:pt idx="25854">
                  <c:v>106.3379</c:v>
                </c:pt>
                <c:pt idx="25855">
                  <c:v>106.34269999999999</c:v>
                </c:pt>
                <c:pt idx="25856">
                  <c:v>106.3475</c:v>
                </c:pt>
                <c:pt idx="25857">
                  <c:v>106.3524</c:v>
                </c:pt>
                <c:pt idx="25858">
                  <c:v>106.35720000000001</c:v>
                </c:pt>
                <c:pt idx="25859">
                  <c:v>106.36199999999999</c:v>
                </c:pt>
                <c:pt idx="25860">
                  <c:v>106.3668</c:v>
                </c:pt>
                <c:pt idx="25861">
                  <c:v>106.3716</c:v>
                </c:pt>
                <c:pt idx="25862">
                  <c:v>106.37639999999999</c:v>
                </c:pt>
                <c:pt idx="25863">
                  <c:v>106.38119999999999</c:v>
                </c:pt>
                <c:pt idx="25864">
                  <c:v>106.386</c:v>
                </c:pt>
                <c:pt idx="25865">
                  <c:v>106.3908</c:v>
                </c:pt>
                <c:pt idx="25866">
                  <c:v>106.3956</c:v>
                </c:pt>
                <c:pt idx="25867">
                  <c:v>106.4004</c:v>
                </c:pt>
                <c:pt idx="25868">
                  <c:v>106.40520000000001</c:v>
                </c:pt>
                <c:pt idx="25869">
                  <c:v>106.4101</c:v>
                </c:pt>
                <c:pt idx="25870">
                  <c:v>106.4149</c:v>
                </c:pt>
                <c:pt idx="25871">
                  <c:v>106.41970000000001</c:v>
                </c:pt>
                <c:pt idx="25872">
                  <c:v>106.42450000000001</c:v>
                </c:pt>
                <c:pt idx="25873">
                  <c:v>106.4293</c:v>
                </c:pt>
                <c:pt idx="25874">
                  <c:v>106.4341</c:v>
                </c:pt>
                <c:pt idx="25875">
                  <c:v>106.4389</c:v>
                </c:pt>
                <c:pt idx="25876">
                  <c:v>106.44370000000001</c:v>
                </c:pt>
                <c:pt idx="25877">
                  <c:v>106.4485</c:v>
                </c:pt>
                <c:pt idx="25878">
                  <c:v>106.4533</c:v>
                </c:pt>
                <c:pt idx="25879">
                  <c:v>106.4581</c:v>
                </c:pt>
                <c:pt idx="25880">
                  <c:v>106.4629</c:v>
                </c:pt>
                <c:pt idx="25881">
                  <c:v>106.4678</c:v>
                </c:pt>
                <c:pt idx="25882">
                  <c:v>106.4726</c:v>
                </c:pt>
                <c:pt idx="25883">
                  <c:v>106.4774</c:v>
                </c:pt>
                <c:pt idx="25884">
                  <c:v>106.48220000000001</c:v>
                </c:pt>
                <c:pt idx="25885">
                  <c:v>106.48699999999999</c:v>
                </c:pt>
                <c:pt idx="25886">
                  <c:v>106.4918</c:v>
                </c:pt>
                <c:pt idx="25887">
                  <c:v>106.4966</c:v>
                </c:pt>
                <c:pt idx="25888">
                  <c:v>106.50139999999999</c:v>
                </c:pt>
                <c:pt idx="25889">
                  <c:v>106.50619999999999</c:v>
                </c:pt>
                <c:pt idx="25890">
                  <c:v>106.511</c:v>
                </c:pt>
                <c:pt idx="25891">
                  <c:v>106.5158</c:v>
                </c:pt>
                <c:pt idx="25892">
                  <c:v>106.52069999999999</c:v>
                </c:pt>
                <c:pt idx="25893">
                  <c:v>106.52549999999999</c:v>
                </c:pt>
                <c:pt idx="25894">
                  <c:v>106.5303</c:v>
                </c:pt>
                <c:pt idx="25895">
                  <c:v>106.5351</c:v>
                </c:pt>
                <c:pt idx="25896">
                  <c:v>106.5399</c:v>
                </c:pt>
                <c:pt idx="25897">
                  <c:v>106.54470000000001</c:v>
                </c:pt>
                <c:pt idx="25898">
                  <c:v>106.54950000000001</c:v>
                </c:pt>
                <c:pt idx="25899">
                  <c:v>106.5543</c:v>
                </c:pt>
                <c:pt idx="25900">
                  <c:v>106.5591</c:v>
                </c:pt>
                <c:pt idx="25901">
                  <c:v>106.5639</c:v>
                </c:pt>
                <c:pt idx="25902">
                  <c:v>106.56870000000001</c:v>
                </c:pt>
                <c:pt idx="25903">
                  <c:v>106.5735</c:v>
                </c:pt>
                <c:pt idx="25904">
                  <c:v>106.5784</c:v>
                </c:pt>
                <c:pt idx="25905">
                  <c:v>106.58320000000001</c:v>
                </c:pt>
                <c:pt idx="25906">
                  <c:v>106.58800000000001</c:v>
                </c:pt>
                <c:pt idx="25907">
                  <c:v>106.5928</c:v>
                </c:pt>
                <c:pt idx="25908">
                  <c:v>106.5976</c:v>
                </c:pt>
                <c:pt idx="25909">
                  <c:v>106.6024</c:v>
                </c:pt>
                <c:pt idx="25910">
                  <c:v>106.60720000000001</c:v>
                </c:pt>
                <c:pt idx="25911">
                  <c:v>106.61199999999999</c:v>
                </c:pt>
                <c:pt idx="25912">
                  <c:v>106.6168</c:v>
                </c:pt>
                <c:pt idx="25913">
                  <c:v>106.6216</c:v>
                </c:pt>
                <c:pt idx="25914">
                  <c:v>106.62639999999999</c:v>
                </c:pt>
                <c:pt idx="25915">
                  <c:v>106.63119999999999</c:v>
                </c:pt>
                <c:pt idx="25916">
                  <c:v>106.6361</c:v>
                </c:pt>
                <c:pt idx="25917">
                  <c:v>106.6409</c:v>
                </c:pt>
                <c:pt idx="25918">
                  <c:v>106.64569999999999</c:v>
                </c:pt>
                <c:pt idx="25919">
                  <c:v>106.65049999999999</c:v>
                </c:pt>
                <c:pt idx="25920">
                  <c:v>106.6553</c:v>
                </c:pt>
                <c:pt idx="25921">
                  <c:v>106.6601</c:v>
                </c:pt>
                <c:pt idx="25922">
                  <c:v>106.6649</c:v>
                </c:pt>
                <c:pt idx="25923">
                  <c:v>106.66970000000001</c:v>
                </c:pt>
                <c:pt idx="25924">
                  <c:v>106.67450000000001</c:v>
                </c:pt>
                <c:pt idx="25925">
                  <c:v>106.6793</c:v>
                </c:pt>
                <c:pt idx="25926">
                  <c:v>106.6841</c:v>
                </c:pt>
                <c:pt idx="25927">
                  <c:v>106.68900000000001</c:v>
                </c:pt>
                <c:pt idx="25928">
                  <c:v>106.69380000000001</c:v>
                </c:pt>
                <c:pt idx="25929">
                  <c:v>106.6986</c:v>
                </c:pt>
                <c:pt idx="25930">
                  <c:v>106.7034</c:v>
                </c:pt>
                <c:pt idx="25931">
                  <c:v>106.70820000000001</c:v>
                </c:pt>
                <c:pt idx="25932">
                  <c:v>106.71300000000001</c:v>
                </c:pt>
                <c:pt idx="25933">
                  <c:v>106.7178</c:v>
                </c:pt>
                <c:pt idx="25934">
                  <c:v>106.7226</c:v>
                </c:pt>
                <c:pt idx="25935">
                  <c:v>106.7274</c:v>
                </c:pt>
                <c:pt idx="25936">
                  <c:v>106.73220000000001</c:v>
                </c:pt>
                <c:pt idx="25937">
                  <c:v>106.73699999999999</c:v>
                </c:pt>
                <c:pt idx="25938">
                  <c:v>106.7418</c:v>
                </c:pt>
                <c:pt idx="25939">
                  <c:v>106.7467</c:v>
                </c:pt>
                <c:pt idx="25940">
                  <c:v>106.75149999999999</c:v>
                </c:pt>
                <c:pt idx="25941">
                  <c:v>106.7563</c:v>
                </c:pt>
                <c:pt idx="25942">
                  <c:v>106.7611</c:v>
                </c:pt>
                <c:pt idx="25943">
                  <c:v>106.7659</c:v>
                </c:pt>
                <c:pt idx="25944">
                  <c:v>106.77069999999999</c:v>
                </c:pt>
                <c:pt idx="25945">
                  <c:v>106.77549999999999</c:v>
                </c:pt>
                <c:pt idx="25946">
                  <c:v>106.7803</c:v>
                </c:pt>
                <c:pt idx="25947">
                  <c:v>106.7851</c:v>
                </c:pt>
                <c:pt idx="25948">
                  <c:v>106.78989999999999</c:v>
                </c:pt>
                <c:pt idx="25949">
                  <c:v>106.79470000000001</c:v>
                </c:pt>
                <c:pt idx="25950">
                  <c:v>106.7996</c:v>
                </c:pt>
                <c:pt idx="25951">
                  <c:v>106.80439999999999</c:v>
                </c:pt>
                <c:pt idx="25952">
                  <c:v>106.8092</c:v>
                </c:pt>
                <c:pt idx="25953">
                  <c:v>106.81400000000001</c:v>
                </c:pt>
                <c:pt idx="25954">
                  <c:v>106.81880000000001</c:v>
                </c:pt>
                <c:pt idx="25955">
                  <c:v>106.8236</c:v>
                </c:pt>
                <c:pt idx="25956">
                  <c:v>106.8284</c:v>
                </c:pt>
                <c:pt idx="25957">
                  <c:v>106.83320000000001</c:v>
                </c:pt>
                <c:pt idx="25958">
                  <c:v>106.83800000000001</c:v>
                </c:pt>
                <c:pt idx="25959">
                  <c:v>106.8428</c:v>
                </c:pt>
                <c:pt idx="25960">
                  <c:v>106.8476</c:v>
                </c:pt>
                <c:pt idx="25961">
                  <c:v>106.8524</c:v>
                </c:pt>
                <c:pt idx="25962">
                  <c:v>106.85730000000001</c:v>
                </c:pt>
                <c:pt idx="25963">
                  <c:v>106.8621</c:v>
                </c:pt>
                <c:pt idx="25964">
                  <c:v>106.8669</c:v>
                </c:pt>
                <c:pt idx="25965">
                  <c:v>106.8717</c:v>
                </c:pt>
                <c:pt idx="25966">
                  <c:v>106.87649999999999</c:v>
                </c:pt>
                <c:pt idx="25967">
                  <c:v>106.8813</c:v>
                </c:pt>
                <c:pt idx="25968">
                  <c:v>106.8861</c:v>
                </c:pt>
                <c:pt idx="25969">
                  <c:v>106.8909</c:v>
                </c:pt>
                <c:pt idx="25970">
                  <c:v>106.89569999999999</c:v>
                </c:pt>
                <c:pt idx="25971">
                  <c:v>106.90049999999999</c:v>
                </c:pt>
                <c:pt idx="25972">
                  <c:v>106.9053</c:v>
                </c:pt>
                <c:pt idx="25973">
                  <c:v>106.9101</c:v>
                </c:pt>
                <c:pt idx="25974">
                  <c:v>106.91499999999999</c:v>
                </c:pt>
                <c:pt idx="25975">
                  <c:v>106.9198</c:v>
                </c:pt>
                <c:pt idx="25976">
                  <c:v>106.9246</c:v>
                </c:pt>
                <c:pt idx="25977">
                  <c:v>106.92939999999999</c:v>
                </c:pt>
                <c:pt idx="25978">
                  <c:v>106.93419999999999</c:v>
                </c:pt>
                <c:pt idx="25979">
                  <c:v>106.93900000000001</c:v>
                </c:pt>
                <c:pt idx="25980">
                  <c:v>106.94380000000001</c:v>
                </c:pt>
                <c:pt idx="25981">
                  <c:v>106.9486</c:v>
                </c:pt>
                <c:pt idx="25982">
                  <c:v>106.9534</c:v>
                </c:pt>
                <c:pt idx="25983">
                  <c:v>106.95820000000001</c:v>
                </c:pt>
                <c:pt idx="25984">
                  <c:v>106.96300000000001</c:v>
                </c:pt>
                <c:pt idx="25985">
                  <c:v>106.9679</c:v>
                </c:pt>
                <c:pt idx="25986">
                  <c:v>106.9727</c:v>
                </c:pt>
                <c:pt idx="25987">
                  <c:v>106.97750000000001</c:v>
                </c:pt>
                <c:pt idx="25988">
                  <c:v>106.98230000000001</c:v>
                </c:pt>
                <c:pt idx="25989">
                  <c:v>106.9871</c:v>
                </c:pt>
                <c:pt idx="25990">
                  <c:v>106.9919</c:v>
                </c:pt>
                <c:pt idx="25991">
                  <c:v>106.9967</c:v>
                </c:pt>
                <c:pt idx="25992">
                  <c:v>107.00149999999999</c:v>
                </c:pt>
                <c:pt idx="25993">
                  <c:v>107.0063</c:v>
                </c:pt>
                <c:pt idx="25994">
                  <c:v>107.0111</c:v>
                </c:pt>
                <c:pt idx="25995">
                  <c:v>107.0159</c:v>
                </c:pt>
                <c:pt idx="25996">
                  <c:v>107.02069999999999</c:v>
                </c:pt>
                <c:pt idx="25997">
                  <c:v>107.0256</c:v>
                </c:pt>
                <c:pt idx="25998">
                  <c:v>107.0304</c:v>
                </c:pt>
                <c:pt idx="25999">
                  <c:v>107.0352</c:v>
                </c:pt>
                <c:pt idx="26000">
                  <c:v>107.03999999999999</c:v>
                </c:pt>
                <c:pt idx="26001">
                  <c:v>107.0448</c:v>
                </c:pt>
                <c:pt idx="26002">
                  <c:v>107.0496</c:v>
                </c:pt>
                <c:pt idx="26003">
                  <c:v>107.05439999999999</c:v>
                </c:pt>
                <c:pt idx="26004">
                  <c:v>107.05919999999999</c:v>
                </c:pt>
                <c:pt idx="26005">
                  <c:v>107.06400000000001</c:v>
                </c:pt>
                <c:pt idx="26006">
                  <c:v>107.06880000000001</c:v>
                </c:pt>
                <c:pt idx="26007">
                  <c:v>107.0736</c:v>
                </c:pt>
                <c:pt idx="26008">
                  <c:v>107.0784</c:v>
                </c:pt>
                <c:pt idx="26009">
                  <c:v>107.08330000000001</c:v>
                </c:pt>
                <c:pt idx="26010">
                  <c:v>107.08810000000001</c:v>
                </c:pt>
                <c:pt idx="26011">
                  <c:v>107.0929</c:v>
                </c:pt>
                <c:pt idx="26012">
                  <c:v>107.0977</c:v>
                </c:pt>
                <c:pt idx="26013">
                  <c:v>107.10250000000001</c:v>
                </c:pt>
                <c:pt idx="26014">
                  <c:v>107.10730000000001</c:v>
                </c:pt>
                <c:pt idx="26015">
                  <c:v>107.1121</c:v>
                </c:pt>
                <c:pt idx="26016">
                  <c:v>107.1169</c:v>
                </c:pt>
                <c:pt idx="26017">
                  <c:v>107.1217</c:v>
                </c:pt>
                <c:pt idx="26018">
                  <c:v>107.12649999999999</c:v>
                </c:pt>
                <c:pt idx="26019">
                  <c:v>107.1313</c:v>
                </c:pt>
                <c:pt idx="26020">
                  <c:v>107.1362</c:v>
                </c:pt>
                <c:pt idx="26021">
                  <c:v>107.14100000000001</c:v>
                </c:pt>
                <c:pt idx="26022">
                  <c:v>107.14579999999999</c:v>
                </c:pt>
                <c:pt idx="26023">
                  <c:v>107.1506</c:v>
                </c:pt>
                <c:pt idx="26024">
                  <c:v>107.1554</c:v>
                </c:pt>
                <c:pt idx="26025">
                  <c:v>107.1602</c:v>
                </c:pt>
                <c:pt idx="26026">
                  <c:v>107.16499999999999</c:v>
                </c:pt>
                <c:pt idx="26027">
                  <c:v>107.1698</c:v>
                </c:pt>
                <c:pt idx="26028">
                  <c:v>107.1746</c:v>
                </c:pt>
                <c:pt idx="26029">
                  <c:v>107.1794</c:v>
                </c:pt>
                <c:pt idx="26030">
                  <c:v>107.18419999999999</c:v>
                </c:pt>
                <c:pt idx="26031">
                  <c:v>107.18900000000001</c:v>
                </c:pt>
                <c:pt idx="26032">
                  <c:v>107.19380000000001</c:v>
                </c:pt>
                <c:pt idx="26033">
                  <c:v>107.19869999999999</c:v>
                </c:pt>
                <c:pt idx="26034">
                  <c:v>107.20349999999999</c:v>
                </c:pt>
                <c:pt idx="26035">
                  <c:v>107.20830000000001</c:v>
                </c:pt>
                <c:pt idx="26036">
                  <c:v>107.21310000000001</c:v>
                </c:pt>
                <c:pt idx="26037">
                  <c:v>107.2179</c:v>
                </c:pt>
                <c:pt idx="26038">
                  <c:v>107.2227</c:v>
                </c:pt>
                <c:pt idx="26039">
                  <c:v>107.22750000000001</c:v>
                </c:pt>
                <c:pt idx="26040">
                  <c:v>107.23230000000001</c:v>
                </c:pt>
                <c:pt idx="26041">
                  <c:v>107.2371</c:v>
                </c:pt>
                <c:pt idx="26042">
                  <c:v>107.2419</c:v>
                </c:pt>
                <c:pt idx="26043">
                  <c:v>107.2467</c:v>
                </c:pt>
                <c:pt idx="26044">
                  <c:v>107.2516</c:v>
                </c:pt>
                <c:pt idx="26045">
                  <c:v>107.2564</c:v>
                </c:pt>
                <c:pt idx="26046">
                  <c:v>107.2612</c:v>
                </c:pt>
                <c:pt idx="26047">
                  <c:v>107.26600000000001</c:v>
                </c:pt>
                <c:pt idx="26048">
                  <c:v>107.27079999999999</c:v>
                </c:pt>
                <c:pt idx="26049">
                  <c:v>107.2756</c:v>
                </c:pt>
                <c:pt idx="26050">
                  <c:v>107.2804</c:v>
                </c:pt>
                <c:pt idx="26051">
                  <c:v>107.2852</c:v>
                </c:pt>
                <c:pt idx="26052">
                  <c:v>107.28999999999999</c:v>
                </c:pt>
                <c:pt idx="26053">
                  <c:v>107.2948</c:v>
                </c:pt>
                <c:pt idx="26054">
                  <c:v>107.2996</c:v>
                </c:pt>
                <c:pt idx="26055">
                  <c:v>107.30449999999999</c:v>
                </c:pt>
                <c:pt idx="26056">
                  <c:v>107.30929999999999</c:v>
                </c:pt>
                <c:pt idx="26057">
                  <c:v>107.3141</c:v>
                </c:pt>
                <c:pt idx="26058">
                  <c:v>107.3189</c:v>
                </c:pt>
                <c:pt idx="26059">
                  <c:v>107.32369999999999</c:v>
                </c:pt>
                <c:pt idx="26060">
                  <c:v>107.32849999999999</c:v>
                </c:pt>
                <c:pt idx="26061">
                  <c:v>107.33330000000001</c:v>
                </c:pt>
                <c:pt idx="26062">
                  <c:v>107.33810000000001</c:v>
                </c:pt>
                <c:pt idx="26063">
                  <c:v>107.3429</c:v>
                </c:pt>
                <c:pt idx="26064">
                  <c:v>107.3477</c:v>
                </c:pt>
                <c:pt idx="26065">
                  <c:v>107.35250000000001</c:v>
                </c:pt>
                <c:pt idx="26066">
                  <c:v>107.35730000000001</c:v>
                </c:pt>
                <c:pt idx="26067">
                  <c:v>107.3622</c:v>
                </c:pt>
                <c:pt idx="26068">
                  <c:v>107.367</c:v>
                </c:pt>
                <c:pt idx="26069">
                  <c:v>107.37180000000001</c:v>
                </c:pt>
                <c:pt idx="26070">
                  <c:v>107.3766</c:v>
                </c:pt>
                <c:pt idx="26071">
                  <c:v>107.3814</c:v>
                </c:pt>
                <c:pt idx="26072">
                  <c:v>107.3862</c:v>
                </c:pt>
                <c:pt idx="26073">
                  <c:v>107.39100000000001</c:v>
                </c:pt>
                <c:pt idx="26074">
                  <c:v>107.39579999999999</c:v>
                </c:pt>
                <c:pt idx="26075">
                  <c:v>107.4006</c:v>
                </c:pt>
                <c:pt idx="26076">
                  <c:v>107.4054</c:v>
                </c:pt>
                <c:pt idx="26077">
                  <c:v>107.4102</c:v>
                </c:pt>
                <c:pt idx="26078">
                  <c:v>107.4151</c:v>
                </c:pt>
                <c:pt idx="26079">
                  <c:v>107.4199</c:v>
                </c:pt>
                <c:pt idx="26080">
                  <c:v>107.4247</c:v>
                </c:pt>
                <c:pt idx="26081">
                  <c:v>107.42949999999999</c:v>
                </c:pt>
                <c:pt idx="26082">
                  <c:v>107.43429999999999</c:v>
                </c:pt>
                <c:pt idx="26083">
                  <c:v>107.4391</c:v>
                </c:pt>
                <c:pt idx="26084">
                  <c:v>107.4439</c:v>
                </c:pt>
                <c:pt idx="26085">
                  <c:v>107.44869999999999</c:v>
                </c:pt>
                <c:pt idx="26086">
                  <c:v>107.45349999999999</c:v>
                </c:pt>
                <c:pt idx="26087">
                  <c:v>107.45830000000001</c:v>
                </c:pt>
                <c:pt idx="26088">
                  <c:v>107.46310000000001</c:v>
                </c:pt>
                <c:pt idx="26089">
                  <c:v>107.4679</c:v>
                </c:pt>
                <c:pt idx="26090">
                  <c:v>107.47279999999999</c:v>
                </c:pt>
                <c:pt idx="26091">
                  <c:v>107.47760000000001</c:v>
                </c:pt>
                <c:pt idx="26092">
                  <c:v>107.48240000000001</c:v>
                </c:pt>
                <c:pt idx="26093">
                  <c:v>107.4872</c:v>
                </c:pt>
                <c:pt idx="26094">
                  <c:v>107.492</c:v>
                </c:pt>
                <c:pt idx="26095">
                  <c:v>107.49680000000001</c:v>
                </c:pt>
                <c:pt idx="26096">
                  <c:v>107.5016</c:v>
                </c:pt>
                <c:pt idx="26097">
                  <c:v>107.5064</c:v>
                </c:pt>
                <c:pt idx="26098">
                  <c:v>107.5112</c:v>
                </c:pt>
                <c:pt idx="26099">
                  <c:v>107.51600000000001</c:v>
                </c:pt>
                <c:pt idx="26100">
                  <c:v>107.52079999999999</c:v>
                </c:pt>
                <c:pt idx="26101">
                  <c:v>107.5256</c:v>
                </c:pt>
                <c:pt idx="26102">
                  <c:v>107.5305</c:v>
                </c:pt>
                <c:pt idx="26103">
                  <c:v>107.53530000000001</c:v>
                </c:pt>
                <c:pt idx="26104">
                  <c:v>107.5401</c:v>
                </c:pt>
                <c:pt idx="26105">
                  <c:v>107.5449</c:v>
                </c:pt>
                <c:pt idx="26106">
                  <c:v>107.5497</c:v>
                </c:pt>
                <c:pt idx="26107">
                  <c:v>107.55449999999999</c:v>
                </c:pt>
                <c:pt idx="26108">
                  <c:v>107.55929999999999</c:v>
                </c:pt>
                <c:pt idx="26109">
                  <c:v>107.5641</c:v>
                </c:pt>
                <c:pt idx="26110">
                  <c:v>107.5689</c:v>
                </c:pt>
                <c:pt idx="26111">
                  <c:v>107.57369999999999</c:v>
                </c:pt>
                <c:pt idx="26112">
                  <c:v>107.57849999999999</c:v>
                </c:pt>
                <c:pt idx="26113">
                  <c:v>107.5834</c:v>
                </c:pt>
                <c:pt idx="26114">
                  <c:v>107.5882</c:v>
                </c:pt>
                <c:pt idx="26115">
                  <c:v>107.59299999999999</c:v>
                </c:pt>
                <c:pt idx="26116">
                  <c:v>107.59779999999999</c:v>
                </c:pt>
                <c:pt idx="26117">
                  <c:v>107.60260000000001</c:v>
                </c:pt>
                <c:pt idx="26118">
                  <c:v>107.60740000000001</c:v>
                </c:pt>
                <c:pt idx="26119">
                  <c:v>107.6122</c:v>
                </c:pt>
                <c:pt idx="26120">
                  <c:v>107.617</c:v>
                </c:pt>
                <c:pt idx="26121">
                  <c:v>107.62180000000001</c:v>
                </c:pt>
                <c:pt idx="26122">
                  <c:v>107.6266</c:v>
                </c:pt>
                <c:pt idx="26123">
                  <c:v>107.6314</c:v>
                </c:pt>
                <c:pt idx="26124">
                  <c:v>107.6362</c:v>
                </c:pt>
                <c:pt idx="26125">
                  <c:v>107.64110000000001</c:v>
                </c:pt>
                <c:pt idx="26126">
                  <c:v>107.6459</c:v>
                </c:pt>
                <c:pt idx="26127">
                  <c:v>107.6507</c:v>
                </c:pt>
                <c:pt idx="26128">
                  <c:v>107.6555</c:v>
                </c:pt>
                <c:pt idx="26129">
                  <c:v>107.66030000000001</c:v>
                </c:pt>
                <c:pt idx="26130">
                  <c:v>107.6651</c:v>
                </c:pt>
                <c:pt idx="26131">
                  <c:v>107.6699</c:v>
                </c:pt>
                <c:pt idx="26132">
                  <c:v>107.6747</c:v>
                </c:pt>
                <c:pt idx="26133">
                  <c:v>107.6795</c:v>
                </c:pt>
                <c:pt idx="26134">
                  <c:v>107.68429999999999</c:v>
                </c:pt>
                <c:pt idx="26135">
                  <c:v>107.6891</c:v>
                </c:pt>
                <c:pt idx="26136">
                  <c:v>107.6939</c:v>
                </c:pt>
                <c:pt idx="26137">
                  <c:v>107.69879999999999</c:v>
                </c:pt>
                <c:pt idx="26138">
                  <c:v>107.70359999999999</c:v>
                </c:pt>
                <c:pt idx="26139">
                  <c:v>107.7084</c:v>
                </c:pt>
                <c:pt idx="26140">
                  <c:v>107.7132</c:v>
                </c:pt>
                <c:pt idx="26141">
                  <c:v>107.71799999999999</c:v>
                </c:pt>
                <c:pt idx="26142">
                  <c:v>107.72279999999999</c:v>
                </c:pt>
                <c:pt idx="26143">
                  <c:v>107.72760000000001</c:v>
                </c:pt>
                <c:pt idx="26144">
                  <c:v>107.73240000000001</c:v>
                </c:pt>
                <c:pt idx="26145">
                  <c:v>107.7372</c:v>
                </c:pt>
                <c:pt idx="26146">
                  <c:v>107.742</c:v>
                </c:pt>
                <c:pt idx="26147">
                  <c:v>107.74680000000001</c:v>
                </c:pt>
                <c:pt idx="26148">
                  <c:v>107.7517</c:v>
                </c:pt>
                <c:pt idx="26149">
                  <c:v>107.7565</c:v>
                </c:pt>
                <c:pt idx="26150">
                  <c:v>107.76130000000001</c:v>
                </c:pt>
                <c:pt idx="26151">
                  <c:v>107.76610000000001</c:v>
                </c:pt>
                <c:pt idx="26152">
                  <c:v>107.7709</c:v>
                </c:pt>
                <c:pt idx="26153">
                  <c:v>107.7757</c:v>
                </c:pt>
                <c:pt idx="26154">
                  <c:v>107.7805</c:v>
                </c:pt>
                <c:pt idx="26155">
                  <c:v>107.78530000000001</c:v>
                </c:pt>
                <c:pt idx="26156">
                  <c:v>107.7901</c:v>
                </c:pt>
                <c:pt idx="26157">
                  <c:v>107.7949</c:v>
                </c:pt>
                <c:pt idx="26158">
                  <c:v>107.7997</c:v>
                </c:pt>
                <c:pt idx="26159">
                  <c:v>107.8045</c:v>
                </c:pt>
                <c:pt idx="26160">
                  <c:v>107.80929999999999</c:v>
                </c:pt>
                <c:pt idx="26161">
                  <c:v>107.8142</c:v>
                </c:pt>
                <c:pt idx="26162">
                  <c:v>107.819</c:v>
                </c:pt>
                <c:pt idx="26163">
                  <c:v>107.82379999999999</c:v>
                </c:pt>
                <c:pt idx="26164">
                  <c:v>107.82859999999999</c:v>
                </c:pt>
                <c:pt idx="26165">
                  <c:v>107.8334</c:v>
                </c:pt>
                <c:pt idx="26166">
                  <c:v>107.8382</c:v>
                </c:pt>
                <c:pt idx="26167">
                  <c:v>107.84299999999999</c:v>
                </c:pt>
                <c:pt idx="26168">
                  <c:v>107.84779999999999</c:v>
                </c:pt>
                <c:pt idx="26169">
                  <c:v>107.85260000000001</c:v>
                </c:pt>
                <c:pt idx="26170">
                  <c:v>107.85740000000001</c:v>
                </c:pt>
                <c:pt idx="26171">
                  <c:v>107.8622</c:v>
                </c:pt>
                <c:pt idx="26172">
                  <c:v>107.86709999999999</c:v>
                </c:pt>
                <c:pt idx="26173">
                  <c:v>107.87190000000001</c:v>
                </c:pt>
                <c:pt idx="26174">
                  <c:v>107.8767</c:v>
                </c:pt>
                <c:pt idx="26175">
                  <c:v>107.8815</c:v>
                </c:pt>
                <c:pt idx="26176">
                  <c:v>107.88630000000001</c:v>
                </c:pt>
                <c:pt idx="26177">
                  <c:v>107.89110000000001</c:v>
                </c:pt>
                <c:pt idx="26178">
                  <c:v>107.8959</c:v>
                </c:pt>
                <c:pt idx="26179">
                  <c:v>107.9007</c:v>
                </c:pt>
                <c:pt idx="26180">
                  <c:v>107.9055</c:v>
                </c:pt>
                <c:pt idx="26181">
                  <c:v>107.91030000000001</c:v>
                </c:pt>
                <c:pt idx="26182">
                  <c:v>107.9151</c:v>
                </c:pt>
                <c:pt idx="26183">
                  <c:v>107.92</c:v>
                </c:pt>
                <c:pt idx="26184">
                  <c:v>107.9248</c:v>
                </c:pt>
                <c:pt idx="26185">
                  <c:v>107.92959999999999</c:v>
                </c:pt>
                <c:pt idx="26186">
                  <c:v>107.9344</c:v>
                </c:pt>
                <c:pt idx="26187">
                  <c:v>107.9392</c:v>
                </c:pt>
                <c:pt idx="26188">
                  <c:v>107.944</c:v>
                </c:pt>
                <c:pt idx="26189">
                  <c:v>107.94879999999999</c:v>
                </c:pt>
                <c:pt idx="26190">
                  <c:v>107.95359999999999</c:v>
                </c:pt>
                <c:pt idx="26191">
                  <c:v>107.9584</c:v>
                </c:pt>
                <c:pt idx="26192">
                  <c:v>107.9632</c:v>
                </c:pt>
                <c:pt idx="26193">
                  <c:v>107.96799999999999</c:v>
                </c:pt>
                <c:pt idx="26194">
                  <c:v>107.97279999999999</c:v>
                </c:pt>
                <c:pt idx="26195">
                  <c:v>107.9777</c:v>
                </c:pt>
                <c:pt idx="26196">
                  <c:v>107.9825</c:v>
                </c:pt>
                <c:pt idx="26197">
                  <c:v>107.98729999999999</c:v>
                </c:pt>
                <c:pt idx="26198">
                  <c:v>107.99209999999999</c:v>
                </c:pt>
                <c:pt idx="26199">
                  <c:v>107.99690000000001</c:v>
                </c:pt>
                <c:pt idx="26200">
                  <c:v>108.0017</c:v>
                </c:pt>
                <c:pt idx="26201">
                  <c:v>108.0065</c:v>
                </c:pt>
                <c:pt idx="26202">
                  <c:v>108.01130000000001</c:v>
                </c:pt>
                <c:pt idx="26203">
                  <c:v>108.01610000000001</c:v>
                </c:pt>
                <c:pt idx="26204">
                  <c:v>108.0209</c:v>
                </c:pt>
                <c:pt idx="26205">
                  <c:v>108.0257</c:v>
                </c:pt>
                <c:pt idx="26206">
                  <c:v>108.03060000000001</c:v>
                </c:pt>
                <c:pt idx="26207">
                  <c:v>108.03540000000001</c:v>
                </c:pt>
                <c:pt idx="26208">
                  <c:v>108.0402</c:v>
                </c:pt>
                <c:pt idx="26209">
                  <c:v>108.045</c:v>
                </c:pt>
                <c:pt idx="26210">
                  <c:v>108.0498</c:v>
                </c:pt>
                <c:pt idx="26211">
                  <c:v>108.05459999999999</c:v>
                </c:pt>
                <c:pt idx="26212">
                  <c:v>108.0594</c:v>
                </c:pt>
                <c:pt idx="26213">
                  <c:v>108.0642</c:v>
                </c:pt>
                <c:pt idx="26214">
                  <c:v>108.069</c:v>
                </c:pt>
                <c:pt idx="26215">
                  <c:v>108.07379999999999</c:v>
                </c:pt>
                <c:pt idx="26216">
                  <c:v>108.07859999999999</c:v>
                </c:pt>
                <c:pt idx="26217">
                  <c:v>108.0834</c:v>
                </c:pt>
                <c:pt idx="26218">
                  <c:v>108.0883</c:v>
                </c:pt>
                <c:pt idx="26219">
                  <c:v>108.09309999999999</c:v>
                </c:pt>
                <c:pt idx="26220">
                  <c:v>108.0979</c:v>
                </c:pt>
                <c:pt idx="26221">
                  <c:v>108.1027</c:v>
                </c:pt>
                <c:pt idx="26222">
                  <c:v>108.1075</c:v>
                </c:pt>
                <c:pt idx="26223">
                  <c:v>108.11229999999999</c:v>
                </c:pt>
                <c:pt idx="26224">
                  <c:v>108.11709999999999</c:v>
                </c:pt>
                <c:pt idx="26225">
                  <c:v>108.12190000000001</c:v>
                </c:pt>
                <c:pt idx="26226">
                  <c:v>108.1267</c:v>
                </c:pt>
                <c:pt idx="26227">
                  <c:v>108.1315</c:v>
                </c:pt>
                <c:pt idx="26228">
                  <c:v>108.13630000000001</c:v>
                </c:pt>
                <c:pt idx="26229">
                  <c:v>108.14110000000001</c:v>
                </c:pt>
                <c:pt idx="26230">
                  <c:v>108.146</c:v>
                </c:pt>
                <c:pt idx="26231">
                  <c:v>108.1508</c:v>
                </c:pt>
                <c:pt idx="26232">
                  <c:v>108.15560000000001</c:v>
                </c:pt>
                <c:pt idx="26233">
                  <c:v>108.16040000000001</c:v>
                </c:pt>
                <c:pt idx="26234">
                  <c:v>108.1652</c:v>
                </c:pt>
                <c:pt idx="26235">
                  <c:v>108.17</c:v>
                </c:pt>
                <c:pt idx="26236">
                  <c:v>108.1748</c:v>
                </c:pt>
                <c:pt idx="26237">
                  <c:v>108.17960000000001</c:v>
                </c:pt>
                <c:pt idx="26238">
                  <c:v>108.1844</c:v>
                </c:pt>
                <c:pt idx="26239">
                  <c:v>108.1892</c:v>
                </c:pt>
                <c:pt idx="26240">
                  <c:v>108.194</c:v>
                </c:pt>
                <c:pt idx="26241">
                  <c:v>108.19889999999999</c:v>
                </c:pt>
                <c:pt idx="26242">
                  <c:v>108.2037</c:v>
                </c:pt>
                <c:pt idx="26243">
                  <c:v>108.2085</c:v>
                </c:pt>
                <c:pt idx="26244">
                  <c:v>108.2133</c:v>
                </c:pt>
                <c:pt idx="26245">
                  <c:v>108.21809999999999</c:v>
                </c:pt>
                <c:pt idx="26246">
                  <c:v>108.2229</c:v>
                </c:pt>
                <c:pt idx="26247">
                  <c:v>108.2277</c:v>
                </c:pt>
                <c:pt idx="26248">
                  <c:v>108.2325</c:v>
                </c:pt>
                <c:pt idx="26249">
                  <c:v>108.23729999999999</c:v>
                </c:pt>
                <c:pt idx="26250">
                  <c:v>108.24209999999999</c:v>
                </c:pt>
                <c:pt idx="26251">
                  <c:v>108.2469</c:v>
                </c:pt>
                <c:pt idx="26252">
                  <c:v>108.2517</c:v>
                </c:pt>
                <c:pt idx="26253">
                  <c:v>108.25659999999999</c:v>
                </c:pt>
                <c:pt idx="26254">
                  <c:v>108.26139999999999</c:v>
                </c:pt>
                <c:pt idx="26255">
                  <c:v>108.26620000000001</c:v>
                </c:pt>
                <c:pt idx="26256">
                  <c:v>108.271</c:v>
                </c:pt>
                <c:pt idx="26257">
                  <c:v>108.2758</c:v>
                </c:pt>
                <c:pt idx="26258">
                  <c:v>108.28060000000001</c:v>
                </c:pt>
                <c:pt idx="26259">
                  <c:v>108.28540000000001</c:v>
                </c:pt>
                <c:pt idx="26260">
                  <c:v>108.2902</c:v>
                </c:pt>
                <c:pt idx="26261">
                  <c:v>108.295</c:v>
                </c:pt>
                <c:pt idx="26262">
                  <c:v>108.2998</c:v>
                </c:pt>
                <c:pt idx="26263">
                  <c:v>108.30460000000001</c:v>
                </c:pt>
                <c:pt idx="26264">
                  <c:v>108.3094</c:v>
                </c:pt>
                <c:pt idx="26265">
                  <c:v>108.3143</c:v>
                </c:pt>
                <c:pt idx="26266">
                  <c:v>108.31910000000001</c:v>
                </c:pt>
                <c:pt idx="26267">
                  <c:v>108.32389999999999</c:v>
                </c:pt>
                <c:pt idx="26268">
                  <c:v>108.3287</c:v>
                </c:pt>
                <c:pt idx="26269">
                  <c:v>108.3335</c:v>
                </c:pt>
                <c:pt idx="26270">
                  <c:v>108.3383</c:v>
                </c:pt>
                <c:pt idx="26271">
                  <c:v>108.34309999999999</c:v>
                </c:pt>
                <c:pt idx="26272">
                  <c:v>108.3479</c:v>
                </c:pt>
                <c:pt idx="26273">
                  <c:v>108.3527</c:v>
                </c:pt>
                <c:pt idx="26274">
                  <c:v>108.3575</c:v>
                </c:pt>
                <c:pt idx="26275">
                  <c:v>108.36229999999999</c:v>
                </c:pt>
                <c:pt idx="26276">
                  <c:v>108.3672</c:v>
                </c:pt>
                <c:pt idx="26277">
                  <c:v>108.372</c:v>
                </c:pt>
                <c:pt idx="26278">
                  <c:v>108.37679999999999</c:v>
                </c:pt>
                <c:pt idx="26279">
                  <c:v>108.38159999999999</c:v>
                </c:pt>
                <c:pt idx="26280">
                  <c:v>108.38639999999999</c:v>
                </c:pt>
                <c:pt idx="26281">
                  <c:v>108.3912</c:v>
                </c:pt>
                <c:pt idx="26282">
                  <c:v>108.396</c:v>
                </c:pt>
                <c:pt idx="26283">
                  <c:v>108.4008</c:v>
                </c:pt>
                <c:pt idx="26284">
                  <c:v>108.40560000000001</c:v>
                </c:pt>
                <c:pt idx="26285">
                  <c:v>108.41040000000001</c:v>
                </c:pt>
                <c:pt idx="26286">
                  <c:v>108.4152</c:v>
                </c:pt>
                <c:pt idx="26287">
                  <c:v>108.42</c:v>
                </c:pt>
                <c:pt idx="26288">
                  <c:v>108.42490000000001</c:v>
                </c:pt>
                <c:pt idx="26289">
                  <c:v>108.4297</c:v>
                </c:pt>
                <c:pt idx="26290">
                  <c:v>108.4345</c:v>
                </c:pt>
                <c:pt idx="26291">
                  <c:v>108.4393</c:v>
                </c:pt>
                <c:pt idx="26292">
                  <c:v>108.44410000000001</c:v>
                </c:pt>
                <c:pt idx="26293">
                  <c:v>108.44889999999999</c:v>
                </c:pt>
                <c:pt idx="26294">
                  <c:v>108.4537</c:v>
                </c:pt>
                <c:pt idx="26295">
                  <c:v>108.4585</c:v>
                </c:pt>
                <c:pt idx="26296">
                  <c:v>108.4633</c:v>
                </c:pt>
                <c:pt idx="26297">
                  <c:v>108.46809999999999</c:v>
                </c:pt>
                <c:pt idx="26298">
                  <c:v>108.4729</c:v>
                </c:pt>
                <c:pt idx="26299">
                  <c:v>108.4777</c:v>
                </c:pt>
                <c:pt idx="26300">
                  <c:v>108.48260000000001</c:v>
                </c:pt>
                <c:pt idx="26301">
                  <c:v>108.48739999999999</c:v>
                </c:pt>
                <c:pt idx="26302">
                  <c:v>108.4922</c:v>
                </c:pt>
                <c:pt idx="26303">
                  <c:v>108.497</c:v>
                </c:pt>
                <c:pt idx="26304">
                  <c:v>108.50179999999999</c:v>
                </c:pt>
                <c:pt idx="26305">
                  <c:v>108.50659999999999</c:v>
                </c:pt>
                <c:pt idx="26306">
                  <c:v>108.51139999999999</c:v>
                </c:pt>
                <c:pt idx="26307">
                  <c:v>108.5162</c:v>
                </c:pt>
                <c:pt idx="26308">
                  <c:v>108.521</c:v>
                </c:pt>
                <c:pt idx="26309">
                  <c:v>108.5258</c:v>
                </c:pt>
                <c:pt idx="26310">
                  <c:v>108.53060000000001</c:v>
                </c:pt>
                <c:pt idx="26311">
                  <c:v>108.5355</c:v>
                </c:pt>
                <c:pt idx="26312">
                  <c:v>108.5403</c:v>
                </c:pt>
                <c:pt idx="26313">
                  <c:v>108.54510000000001</c:v>
                </c:pt>
                <c:pt idx="26314">
                  <c:v>108.54990000000001</c:v>
                </c:pt>
                <c:pt idx="26315">
                  <c:v>108.5547</c:v>
                </c:pt>
                <c:pt idx="26316">
                  <c:v>108.5595</c:v>
                </c:pt>
                <c:pt idx="26317">
                  <c:v>108.5643</c:v>
                </c:pt>
                <c:pt idx="26318">
                  <c:v>108.56910000000001</c:v>
                </c:pt>
                <c:pt idx="26319">
                  <c:v>108.57389999999999</c:v>
                </c:pt>
                <c:pt idx="26320">
                  <c:v>108.5787</c:v>
                </c:pt>
                <c:pt idx="26321">
                  <c:v>108.5835</c:v>
                </c:pt>
                <c:pt idx="26322">
                  <c:v>108.5883</c:v>
                </c:pt>
                <c:pt idx="26323">
                  <c:v>108.5932</c:v>
                </c:pt>
                <c:pt idx="26324">
                  <c:v>108.598</c:v>
                </c:pt>
                <c:pt idx="26325">
                  <c:v>108.6028</c:v>
                </c:pt>
                <c:pt idx="26326">
                  <c:v>108.60760000000001</c:v>
                </c:pt>
                <c:pt idx="26327">
                  <c:v>108.61239999999999</c:v>
                </c:pt>
                <c:pt idx="26328">
                  <c:v>108.6172</c:v>
                </c:pt>
                <c:pt idx="26329">
                  <c:v>108.622</c:v>
                </c:pt>
                <c:pt idx="26330">
                  <c:v>108.62679999999999</c:v>
                </c:pt>
                <c:pt idx="26331">
                  <c:v>108.63159999999999</c:v>
                </c:pt>
                <c:pt idx="26332">
                  <c:v>108.63639999999999</c:v>
                </c:pt>
                <c:pt idx="26333">
                  <c:v>108.6412</c:v>
                </c:pt>
                <c:pt idx="26334">
                  <c:v>108.64609999999999</c:v>
                </c:pt>
                <c:pt idx="26335">
                  <c:v>108.65089999999999</c:v>
                </c:pt>
                <c:pt idx="26336">
                  <c:v>108.6557</c:v>
                </c:pt>
                <c:pt idx="26337">
                  <c:v>108.6605</c:v>
                </c:pt>
                <c:pt idx="26338">
                  <c:v>108.6653</c:v>
                </c:pt>
                <c:pt idx="26339">
                  <c:v>108.67010000000001</c:v>
                </c:pt>
                <c:pt idx="26340">
                  <c:v>108.67490000000001</c:v>
                </c:pt>
                <c:pt idx="26341">
                  <c:v>108.67970000000001</c:v>
                </c:pt>
                <c:pt idx="26342">
                  <c:v>108.6845</c:v>
                </c:pt>
                <c:pt idx="26343">
                  <c:v>108.6893</c:v>
                </c:pt>
                <c:pt idx="26344">
                  <c:v>108.69410000000001</c:v>
                </c:pt>
                <c:pt idx="26345">
                  <c:v>108.69889999999999</c:v>
                </c:pt>
                <c:pt idx="26346">
                  <c:v>108.7038</c:v>
                </c:pt>
                <c:pt idx="26347">
                  <c:v>108.7086</c:v>
                </c:pt>
                <c:pt idx="26348">
                  <c:v>108.71340000000001</c:v>
                </c:pt>
                <c:pt idx="26349">
                  <c:v>108.7182</c:v>
                </c:pt>
                <c:pt idx="26350">
                  <c:v>108.723</c:v>
                </c:pt>
                <c:pt idx="26351">
                  <c:v>108.7278</c:v>
                </c:pt>
                <c:pt idx="26352">
                  <c:v>108.73260000000001</c:v>
                </c:pt>
                <c:pt idx="26353">
                  <c:v>108.73739999999999</c:v>
                </c:pt>
                <c:pt idx="26354">
                  <c:v>108.7422</c:v>
                </c:pt>
                <c:pt idx="26355">
                  <c:v>108.747</c:v>
                </c:pt>
                <c:pt idx="26356">
                  <c:v>108.75179999999999</c:v>
                </c:pt>
                <c:pt idx="26357">
                  <c:v>108.75659999999999</c:v>
                </c:pt>
                <c:pt idx="26358">
                  <c:v>108.7615</c:v>
                </c:pt>
                <c:pt idx="26359">
                  <c:v>108.7663</c:v>
                </c:pt>
                <c:pt idx="26360">
                  <c:v>108.77109999999999</c:v>
                </c:pt>
                <c:pt idx="26361">
                  <c:v>108.77589999999999</c:v>
                </c:pt>
                <c:pt idx="26362">
                  <c:v>108.7807</c:v>
                </c:pt>
                <c:pt idx="26363">
                  <c:v>108.7855</c:v>
                </c:pt>
                <c:pt idx="26364">
                  <c:v>108.7903</c:v>
                </c:pt>
                <c:pt idx="26365">
                  <c:v>108.79510000000001</c:v>
                </c:pt>
                <c:pt idx="26366">
                  <c:v>108.79990000000001</c:v>
                </c:pt>
                <c:pt idx="26367">
                  <c:v>108.80470000000001</c:v>
                </c:pt>
                <c:pt idx="26368">
                  <c:v>108.8095</c:v>
                </c:pt>
                <c:pt idx="26369">
                  <c:v>108.81440000000001</c:v>
                </c:pt>
                <c:pt idx="26370">
                  <c:v>108.81920000000001</c:v>
                </c:pt>
                <c:pt idx="26371">
                  <c:v>108.824</c:v>
                </c:pt>
                <c:pt idx="26372">
                  <c:v>108.8288</c:v>
                </c:pt>
                <c:pt idx="26373">
                  <c:v>108.8336</c:v>
                </c:pt>
                <c:pt idx="26374">
                  <c:v>108.83840000000001</c:v>
                </c:pt>
                <c:pt idx="26375">
                  <c:v>108.8432</c:v>
                </c:pt>
                <c:pt idx="26376">
                  <c:v>108.848</c:v>
                </c:pt>
                <c:pt idx="26377">
                  <c:v>108.8528</c:v>
                </c:pt>
                <c:pt idx="26378">
                  <c:v>108.85760000000001</c:v>
                </c:pt>
                <c:pt idx="26379">
                  <c:v>108.86239999999999</c:v>
                </c:pt>
                <c:pt idx="26380">
                  <c:v>108.8672</c:v>
                </c:pt>
                <c:pt idx="26381">
                  <c:v>108.8721</c:v>
                </c:pt>
                <c:pt idx="26382">
                  <c:v>108.87689999999999</c:v>
                </c:pt>
                <c:pt idx="26383">
                  <c:v>108.8817</c:v>
                </c:pt>
                <c:pt idx="26384">
                  <c:v>108.8865</c:v>
                </c:pt>
                <c:pt idx="26385">
                  <c:v>108.8913</c:v>
                </c:pt>
                <c:pt idx="26386">
                  <c:v>108.89609999999999</c:v>
                </c:pt>
                <c:pt idx="26387">
                  <c:v>108.90089999999999</c:v>
                </c:pt>
                <c:pt idx="26388">
                  <c:v>108.9057</c:v>
                </c:pt>
                <c:pt idx="26389">
                  <c:v>108.9105</c:v>
                </c:pt>
                <c:pt idx="26390">
                  <c:v>108.9153</c:v>
                </c:pt>
                <c:pt idx="26391">
                  <c:v>108.92010000000001</c:v>
                </c:pt>
                <c:pt idx="26392">
                  <c:v>108.92490000000001</c:v>
                </c:pt>
                <c:pt idx="26393">
                  <c:v>108.9298</c:v>
                </c:pt>
                <c:pt idx="26394">
                  <c:v>108.9346</c:v>
                </c:pt>
                <c:pt idx="26395">
                  <c:v>108.93940000000001</c:v>
                </c:pt>
                <c:pt idx="26396">
                  <c:v>108.94420000000001</c:v>
                </c:pt>
                <c:pt idx="26397">
                  <c:v>108.949</c:v>
                </c:pt>
                <c:pt idx="26398">
                  <c:v>108.9538</c:v>
                </c:pt>
                <c:pt idx="26399">
                  <c:v>108.9586</c:v>
                </c:pt>
                <c:pt idx="26400">
                  <c:v>108.96340000000001</c:v>
                </c:pt>
                <c:pt idx="26401">
                  <c:v>108.9682</c:v>
                </c:pt>
                <c:pt idx="26402">
                  <c:v>108.973</c:v>
                </c:pt>
                <c:pt idx="26403">
                  <c:v>108.9778</c:v>
                </c:pt>
                <c:pt idx="26404">
                  <c:v>108.98270000000001</c:v>
                </c:pt>
                <c:pt idx="26405">
                  <c:v>108.9875</c:v>
                </c:pt>
                <c:pt idx="26406">
                  <c:v>108.9923</c:v>
                </c:pt>
                <c:pt idx="26407">
                  <c:v>108.9971</c:v>
                </c:pt>
                <c:pt idx="26408">
                  <c:v>109.00189999999999</c:v>
                </c:pt>
                <c:pt idx="26409">
                  <c:v>109.0067</c:v>
                </c:pt>
                <c:pt idx="26410">
                  <c:v>109.0115</c:v>
                </c:pt>
                <c:pt idx="26411">
                  <c:v>109.0163</c:v>
                </c:pt>
                <c:pt idx="26412">
                  <c:v>109.02109999999999</c:v>
                </c:pt>
                <c:pt idx="26413">
                  <c:v>109.02589999999999</c:v>
                </c:pt>
                <c:pt idx="26414">
                  <c:v>109.0307</c:v>
                </c:pt>
                <c:pt idx="26415">
                  <c:v>109.0355</c:v>
                </c:pt>
                <c:pt idx="26416">
                  <c:v>109.04039999999999</c:v>
                </c:pt>
                <c:pt idx="26417">
                  <c:v>109.04519999999999</c:v>
                </c:pt>
                <c:pt idx="26418">
                  <c:v>109.05</c:v>
                </c:pt>
                <c:pt idx="26419">
                  <c:v>109.0548</c:v>
                </c:pt>
                <c:pt idx="26420">
                  <c:v>109.0596</c:v>
                </c:pt>
                <c:pt idx="26421">
                  <c:v>109.06440000000001</c:v>
                </c:pt>
                <c:pt idx="26422">
                  <c:v>109.06920000000001</c:v>
                </c:pt>
                <c:pt idx="26423">
                  <c:v>109.074</c:v>
                </c:pt>
                <c:pt idx="26424">
                  <c:v>109.0788</c:v>
                </c:pt>
                <c:pt idx="26425">
                  <c:v>109.0836</c:v>
                </c:pt>
                <c:pt idx="26426">
                  <c:v>109.08840000000001</c:v>
                </c:pt>
                <c:pt idx="26427">
                  <c:v>109.0932</c:v>
                </c:pt>
                <c:pt idx="26428">
                  <c:v>109.0981</c:v>
                </c:pt>
                <c:pt idx="26429">
                  <c:v>109.10290000000001</c:v>
                </c:pt>
                <c:pt idx="26430">
                  <c:v>109.10770000000001</c:v>
                </c:pt>
                <c:pt idx="26431">
                  <c:v>109.1125</c:v>
                </c:pt>
                <c:pt idx="26432">
                  <c:v>109.1173</c:v>
                </c:pt>
                <c:pt idx="26433">
                  <c:v>109.1221</c:v>
                </c:pt>
                <c:pt idx="26434">
                  <c:v>109.12689999999999</c:v>
                </c:pt>
                <c:pt idx="26435">
                  <c:v>109.1317</c:v>
                </c:pt>
                <c:pt idx="26436">
                  <c:v>109.1365</c:v>
                </c:pt>
                <c:pt idx="26437">
                  <c:v>109.1413</c:v>
                </c:pt>
                <c:pt idx="26438">
                  <c:v>109.14609999999999</c:v>
                </c:pt>
                <c:pt idx="26439">
                  <c:v>109.151</c:v>
                </c:pt>
                <c:pt idx="26440">
                  <c:v>109.1558</c:v>
                </c:pt>
                <c:pt idx="26441">
                  <c:v>109.1606</c:v>
                </c:pt>
                <c:pt idx="26442">
                  <c:v>109.16539999999999</c:v>
                </c:pt>
                <c:pt idx="26443">
                  <c:v>109.17019999999999</c:v>
                </c:pt>
                <c:pt idx="26444">
                  <c:v>109.175</c:v>
                </c:pt>
                <c:pt idx="26445">
                  <c:v>109.1798</c:v>
                </c:pt>
                <c:pt idx="26446">
                  <c:v>109.1846</c:v>
                </c:pt>
                <c:pt idx="26447">
                  <c:v>109.18940000000001</c:v>
                </c:pt>
                <c:pt idx="26448">
                  <c:v>109.19420000000001</c:v>
                </c:pt>
                <c:pt idx="26449">
                  <c:v>109.199</c:v>
                </c:pt>
                <c:pt idx="26450">
                  <c:v>109.2038</c:v>
                </c:pt>
                <c:pt idx="26451">
                  <c:v>109.20870000000001</c:v>
                </c:pt>
                <c:pt idx="26452">
                  <c:v>109.21350000000001</c:v>
                </c:pt>
                <c:pt idx="26453">
                  <c:v>109.2183</c:v>
                </c:pt>
                <c:pt idx="26454">
                  <c:v>109.2231</c:v>
                </c:pt>
                <c:pt idx="26455">
                  <c:v>109.22790000000001</c:v>
                </c:pt>
                <c:pt idx="26456">
                  <c:v>109.23270000000001</c:v>
                </c:pt>
                <c:pt idx="26457">
                  <c:v>109.2375</c:v>
                </c:pt>
                <c:pt idx="26458">
                  <c:v>109.2423</c:v>
                </c:pt>
                <c:pt idx="26459">
                  <c:v>109.2471</c:v>
                </c:pt>
                <c:pt idx="26460">
                  <c:v>109.25189999999999</c:v>
                </c:pt>
                <c:pt idx="26461">
                  <c:v>109.2567</c:v>
                </c:pt>
                <c:pt idx="26462">
                  <c:v>109.2616</c:v>
                </c:pt>
                <c:pt idx="26463">
                  <c:v>109.2664</c:v>
                </c:pt>
                <c:pt idx="26464">
                  <c:v>109.27119999999999</c:v>
                </c:pt>
                <c:pt idx="26465">
                  <c:v>109.276</c:v>
                </c:pt>
                <c:pt idx="26466">
                  <c:v>109.2808</c:v>
                </c:pt>
                <c:pt idx="26467">
                  <c:v>109.2856</c:v>
                </c:pt>
                <c:pt idx="26468">
                  <c:v>109.29039999999999</c:v>
                </c:pt>
                <c:pt idx="26469">
                  <c:v>109.29519999999999</c:v>
                </c:pt>
                <c:pt idx="26470">
                  <c:v>109.3</c:v>
                </c:pt>
                <c:pt idx="26471">
                  <c:v>109.3048</c:v>
                </c:pt>
                <c:pt idx="26472">
                  <c:v>109.3096</c:v>
                </c:pt>
                <c:pt idx="26473">
                  <c:v>109.31440000000001</c:v>
                </c:pt>
                <c:pt idx="26474">
                  <c:v>109.3193</c:v>
                </c:pt>
                <c:pt idx="26475">
                  <c:v>109.32409999999999</c:v>
                </c:pt>
                <c:pt idx="26476">
                  <c:v>109.3289</c:v>
                </c:pt>
                <c:pt idx="26477">
                  <c:v>109.33370000000001</c:v>
                </c:pt>
                <c:pt idx="26478">
                  <c:v>109.33850000000001</c:v>
                </c:pt>
                <c:pt idx="26479">
                  <c:v>109.3433</c:v>
                </c:pt>
                <c:pt idx="26480">
                  <c:v>109.3481</c:v>
                </c:pt>
                <c:pt idx="26481">
                  <c:v>109.35290000000001</c:v>
                </c:pt>
                <c:pt idx="26482">
                  <c:v>109.35770000000001</c:v>
                </c:pt>
                <c:pt idx="26483">
                  <c:v>109.3625</c:v>
                </c:pt>
                <c:pt idx="26484">
                  <c:v>109.3673</c:v>
                </c:pt>
                <c:pt idx="26485">
                  <c:v>109.3721</c:v>
                </c:pt>
                <c:pt idx="26486">
                  <c:v>109.377</c:v>
                </c:pt>
                <c:pt idx="26487">
                  <c:v>109.3818</c:v>
                </c:pt>
                <c:pt idx="26488">
                  <c:v>109.3866</c:v>
                </c:pt>
                <c:pt idx="26489">
                  <c:v>109.3914</c:v>
                </c:pt>
                <c:pt idx="26490">
                  <c:v>109.39619999999999</c:v>
                </c:pt>
                <c:pt idx="26491">
                  <c:v>109.401</c:v>
                </c:pt>
                <c:pt idx="26492">
                  <c:v>109.4058</c:v>
                </c:pt>
                <c:pt idx="26493">
                  <c:v>109.4106</c:v>
                </c:pt>
                <c:pt idx="26494">
                  <c:v>109.41539999999999</c:v>
                </c:pt>
                <c:pt idx="26495">
                  <c:v>109.42019999999999</c:v>
                </c:pt>
                <c:pt idx="26496">
                  <c:v>109.425</c:v>
                </c:pt>
                <c:pt idx="26497">
                  <c:v>109.4299</c:v>
                </c:pt>
                <c:pt idx="26498">
                  <c:v>109.43469999999999</c:v>
                </c:pt>
                <c:pt idx="26499">
                  <c:v>109.4395</c:v>
                </c:pt>
                <c:pt idx="26500">
                  <c:v>109.4443</c:v>
                </c:pt>
                <c:pt idx="26501">
                  <c:v>109.44909999999999</c:v>
                </c:pt>
                <c:pt idx="26502">
                  <c:v>109.4539</c:v>
                </c:pt>
                <c:pt idx="26503">
                  <c:v>109.45870000000001</c:v>
                </c:pt>
                <c:pt idx="26504">
                  <c:v>109.46350000000001</c:v>
                </c:pt>
                <c:pt idx="26505">
                  <c:v>109.4683</c:v>
                </c:pt>
                <c:pt idx="26506">
                  <c:v>109.4731</c:v>
                </c:pt>
                <c:pt idx="26507">
                  <c:v>109.47790000000001</c:v>
                </c:pt>
                <c:pt idx="26508">
                  <c:v>109.48270000000001</c:v>
                </c:pt>
                <c:pt idx="26509">
                  <c:v>109.4876</c:v>
                </c:pt>
                <c:pt idx="26510">
                  <c:v>109.4924</c:v>
                </c:pt>
                <c:pt idx="26511">
                  <c:v>109.49720000000001</c:v>
                </c:pt>
                <c:pt idx="26512">
                  <c:v>109.502</c:v>
                </c:pt>
                <c:pt idx="26513">
                  <c:v>109.5068</c:v>
                </c:pt>
                <c:pt idx="26514">
                  <c:v>109.5116</c:v>
                </c:pt>
                <c:pt idx="26515">
                  <c:v>109.5164</c:v>
                </c:pt>
                <c:pt idx="26516">
                  <c:v>109.52119999999999</c:v>
                </c:pt>
                <c:pt idx="26517">
                  <c:v>109.526</c:v>
                </c:pt>
                <c:pt idx="26518">
                  <c:v>109.5308</c:v>
                </c:pt>
                <c:pt idx="26519">
                  <c:v>109.5356</c:v>
                </c:pt>
                <c:pt idx="26520">
                  <c:v>109.54039999999999</c:v>
                </c:pt>
                <c:pt idx="26521">
                  <c:v>109.5453</c:v>
                </c:pt>
                <c:pt idx="26522">
                  <c:v>109.5501</c:v>
                </c:pt>
                <c:pt idx="26523">
                  <c:v>109.5549</c:v>
                </c:pt>
                <c:pt idx="26524">
                  <c:v>109.55969999999999</c:v>
                </c:pt>
                <c:pt idx="26525">
                  <c:v>109.5645</c:v>
                </c:pt>
                <c:pt idx="26526">
                  <c:v>109.5693</c:v>
                </c:pt>
                <c:pt idx="26527">
                  <c:v>109.57409999999999</c:v>
                </c:pt>
                <c:pt idx="26528">
                  <c:v>109.5789</c:v>
                </c:pt>
                <c:pt idx="26529">
                  <c:v>109.58370000000001</c:v>
                </c:pt>
                <c:pt idx="26530">
                  <c:v>109.58850000000001</c:v>
                </c:pt>
                <c:pt idx="26531">
                  <c:v>109.5933</c:v>
                </c:pt>
                <c:pt idx="26532">
                  <c:v>109.59820000000001</c:v>
                </c:pt>
                <c:pt idx="26533">
                  <c:v>109.60300000000001</c:v>
                </c:pt>
                <c:pt idx="26534">
                  <c:v>109.60780000000001</c:v>
                </c:pt>
                <c:pt idx="26535">
                  <c:v>109.6126</c:v>
                </c:pt>
                <c:pt idx="26536">
                  <c:v>109.6174</c:v>
                </c:pt>
                <c:pt idx="26537">
                  <c:v>109.62220000000001</c:v>
                </c:pt>
                <c:pt idx="26538">
                  <c:v>109.627</c:v>
                </c:pt>
                <c:pt idx="26539">
                  <c:v>109.6318</c:v>
                </c:pt>
                <c:pt idx="26540">
                  <c:v>109.6366</c:v>
                </c:pt>
                <c:pt idx="26541">
                  <c:v>109.6414</c:v>
                </c:pt>
                <c:pt idx="26542">
                  <c:v>109.64619999999999</c:v>
                </c:pt>
                <c:pt idx="26543">
                  <c:v>109.651</c:v>
                </c:pt>
                <c:pt idx="26544">
                  <c:v>109.6559</c:v>
                </c:pt>
                <c:pt idx="26545">
                  <c:v>109.66070000000001</c:v>
                </c:pt>
                <c:pt idx="26546">
                  <c:v>109.66549999999999</c:v>
                </c:pt>
                <c:pt idx="26547">
                  <c:v>109.6703</c:v>
                </c:pt>
                <c:pt idx="26548">
                  <c:v>109.6751</c:v>
                </c:pt>
                <c:pt idx="26549">
                  <c:v>109.6799</c:v>
                </c:pt>
                <c:pt idx="26550">
                  <c:v>109.68469999999999</c:v>
                </c:pt>
                <c:pt idx="26551">
                  <c:v>109.6895</c:v>
                </c:pt>
                <c:pt idx="26552">
                  <c:v>109.6943</c:v>
                </c:pt>
                <c:pt idx="26553">
                  <c:v>109.69909999999999</c:v>
                </c:pt>
                <c:pt idx="26554">
                  <c:v>109.70389999999999</c:v>
                </c:pt>
                <c:pt idx="26555">
                  <c:v>109.70870000000001</c:v>
                </c:pt>
                <c:pt idx="26556">
                  <c:v>109.7136</c:v>
                </c:pt>
                <c:pt idx="26557">
                  <c:v>109.71839999999999</c:v>
                </c:pt>
                <c:pt idx="26558">
                  <c:v>109.72320000000001</c:v>
                </c:pt>
                <c:pt idx="26559">
                  <c:v>109.72800000000001</c:v>
                </c:pt>
                <c:pt idx="26560">
                  <c:v>109.73280000000001</c:v>
                </c:pt>
                <c:pt idx="26561">
                  <c:v>109.7376</c:v>
                </c:pt>
                <c:pt idx="26562">
                  <c:v>109.7424</c:v>
                </c:pt>
                <c:pt idx="26563">
                  <c:v>109.74720000000001</c:v>
                </c:pt>
                <c:pt idx="26564">
                  <c:v>109.752</c:v>
                </c:pt>
                <c:pt idx="26565">
                  <c:v>109.7568</c:v>
                </c:pt>
                <c:pt idx="26566">
                  <c:v>109.7616</c:v>
                </c:pt>
                <c:pt idx="26567">
                  <c:v>109.76650000000001</c:v>
                </c:pt>
                <c:pt idx="26568">
                  <c:v>109.7713</c:v>
                </c:pt>
                <c:pt idx="26569">
                  <c:v>109.7761</c:v>
                </c:pt>
                <c:pt idx="26570">
                  <c:v>109.7809</c:v>
                </c:pt>
                <c:pt idx="26571">
                  <c:v>109.78570000000001</c:v>
                </c:pt>
                <c:pt idx="26572">
                  <c:v>109.79049999999999</c:v>
                </c:pt>
                <c:pt idx="26573">
                  <c:v>109.7953</c:v>
                </c:pt>
                <c:pt idx="26574">
                  <c:v>109.8001</c:v>
                </c:pt>
                <c:pt idx="26575">
                  <c:v>109.8049</c:v>
                </c:pt>
                <c:pt idx="26576">
                  <c:v>109.80969999999999</c:v>
                </c:pt>
                <c:pt idx="26577">
                  <c:v>109.8145</c:v>
                </c:pt>
                <c:pt idx="26578">
                  <c:v>109.8193</c:v>
                </c:pt>
                <c:pt idx="26579">
                  <c:v>109.82419999999999</c:v>
                </c:pt>
                <c:pt idx="26580">
                  <c:v>109.82899999999999</c:v>
                </c:pt>
                <c:pt idx="26581">
                  <c:v>109.8338</c:v>
                </c:pt>
                <c:pt idx="26582">
                  <c:v>109.8386</c:v>
                </c:pt>
                <c:pt idx="26583">
                  <c:v>109.84339999999999</c:v>
                </c:pt>
                <c:pt idx="26584">
                  <c:v>109.84819999999999</c:v>
                </c:pt>
                <c:pt idx="26585">
                  <c:v>109.85300000000001</c:v>
                </c:pt>
                <c:pt idx="26586">
                  <c:v>109.85780000000001</c:v>
                </c:pt>
                <c:pt idx="26587">
                  <c:v>109.8626</c:v>
                </c:pt>
                <c:pt idx="26588">
                  <c:v>109.8674</c:v>
                </c:pt>
                <c:pt idx="26589">
                  <c:v>109.87220000000001</c:v>
                </c:pt>
                <c:pt idx="26590">
                  <c:v>109.87700000000001</c:v>
                </c:pt>
                <c:pt idx="26591">
                  <c:v>109.8819</c:v>
                </c:pt>
                <c:pt idx="26592">
                  <c:v>109.8867</c:v>
                </c:pt>
                <c:pt idx="26593">
                  <c:v>109.89150000000001</c:v>
                </c:pt>
                <c:pt idx="26594">
                  <c:v>109.8963</c:v>
                </c:pt>
                <c:pt idx="26595">
                  <c:v>109.9011</c:v>
                </c:pt>
                <c:pt idx="26596">
                  <c:v>109.9059</c:v>
                </c:pt>
                <c:pt idx="26597">
                  <c:v>109.91070000000001</c:v>
                </c:pt>
                <c:pt idx="26598">
                  <c:v>109.91549999999999</c:v>
                </c:pt>
                <c:pt idx="26599">
                  <c:v>109.9203</c:v>
                </c:pt>
                <c:pt idx="26600">
                  <c:v>109.9251</c:v>
                </c:pt>
                <c:pt idx="26601">
                  <c:v>109.9299</c:v>
                </c:pt>
                <c:pt idx="26602">
                  <c:v>109.9348</c:v>
                </c:pt>
                <c:pt idx="26603">
                  <c:v>109.9396</c:v>
                </c:pt>
                <c:pt idx="26604">
                  <c:v>109.9444</c:v>
                </c:pt>
                <c:pt idx="26605">
                  <c:v>109.94919999999999</c:v>
                </c:pt>
                <c:pt idx="26606">
                  <c:v>109.95399999999999</c:v>
                </c:pt>
                <c:pt idx="26607">
                  <c:v>109.9588</c:v>
                </c:pt>
                <c:pt idx="26608">
                  <c:v>109.9636</c:v>
                </c:pt>
                <c:pt idx="26609">
                  <c:v>109.96839999999999</c:v>
                </c:pt>
                <c:pt idx="26610">
                  <c:v>109.97319999999999</c:v>
                </c:pt>
                <c:pt idx="26611">
                  <c:v>109.97800000000001</c:v>
                </c:pt>
                <c:pt idx="26612">
                  <c:v>109.98280000000001</c:v>
                </c:pt>
                <c:pt idx="26613">
                  <c:v>109.9876</c:v>
                </c:pt>
                <c:pt idx="26614">
                  <c:v>109.99250000000001</c:v>
                </c:pt>
                <c:pt idx="26615">
                  <c:v>109.99730000000001</c:v>
                </c:pt>
                <c:pt idx="26616">
                  <c:v>110.0021</c:v>
                </c:pt>
                <c:pt idx="26617">
                  <c:v>110.0069</c:v>
                </c:pt>
                <c:pt idx="26618">
                  <c:v>110.0117</c:v>
                </c:pt>
                <c:pt idx="26619">
                  <c:v>110.01650000000001</c:v>
                </c:pt>
                <c:pt idx="26620">
                  <c:v>110.0213</c:v>
                </c:pt>
                <c:pt idx="26621">
                  <c:v>110.0261</c:v>
                </c:pt>
                <c:pt idx="26622">
                  <c:v>110.0309</c:v>
                </c:pt>
                <c:pt idx="26623">
                  <c:v>110.03570000000001</c:v>
                </c:pt>
                <c:pt idx="26624">
                  <c:v>110.04049999999999</c:v>
                </c:pt>
                <c:pt idx="26625">
                  <c:v>110.0454</c:v>
                </c:pt>
                <c:pt idx="26626">
                  <c:v>110.0502</c:v>
                </c:pt>
                <c:pt idx="26627">
                  <c:v>110.05500000000001</c:v>
                </c:pt>
                <c:pt idx="26628">
                  <c:v>110.0598</c:v>
                </c:pt>
                <c:pt idx="26629">
                  <c:v>110.0646</c:v>
                </c:pt>
                <c:pt idx="26630">
                  <c:v>110.0694</c:v>
                </c:pt>
                <c:pt idx="26631">
                  <c:v>110.07419999999999</c:v>
                </c:pt>
                <c:pt idx="26632">
                  <c:v>110.07899999999999</c:v>
                </c:pt>
                <c:pt idx="26633">
                  <c:v>110.0838</c:v>
                </c:pt>
                <c:pt idx="26634">
                  <c:v>110.0886</c:v>
                </c:pt>
                <c:pt idx="26635">
                  <c:v>110.09339999999999</c:v>
                </c:pt>
                <c:pt idx="26636">
                  <c:v>110.09819999999999</c:v>
                </c:pt>
                <c:pt idx="26637">
                  <c:v>110.1031</c:v>
                </c:pt>
                <c:pt idx="26638">
                  <c:v>110.1079</c:v>
                </c:pt>
                <c:pt idx="26639">
                  <c:v>110.11269999999999</c:v>
                </c:pt>
                <c:pt idx="26640">
                  <c:v>110.11749999999999</c:v>
                </c:pt>
                <c:pt idx="26641">
                  <c:v>110.12230000000001</c:v>
                </c:pt>
                <c:pt idx="26642">
                  <c:v>110.1271</c:v>
                </c:pt>
                <c:pt idx="26643">
                  <c:v>110.1319</c:v>
                </c:pt>
                <c:pt idx="26644">
                  <c:v>110.1367</c:v>
                </c:pt>
                <c:pt idx="26645">
                  <c:v>110.14150000000001</c:v>
                </c:pt>
                <c:pt idx="26646">
                  <c:v>110.1463</c:v>
                </c:pt>
                <c:pt idx="26647">
                  <c:v>110.1511</c:v>
                </c:pt>
                <c:pt idx="26648">
                  <c:v>110.1559</c:v>
                </c:pt>
                <c:pt idx="26649">
                  <c:v>110.16080000000001</c:v>
                </c:pt>
                <c:pt idx="26650">
                  <c:v>110.1656</c:v>
                </c:pt>
                <c:pt idx="26651">
                  <c:v>110.1704</c:v>
                </c:pt>
                <c:pt idx="26652">
                  <c:v>110.1752</c:v>
                </c:pt>
                <c:pt idx="26653">
                  <c:v>110.18</c:v>
                </c:pt>
                <c:pt idx="26654">
                  <c:v>110.1848</c:v>
                </c:pt>
                <c:pt idx="26655">
                  <c:v>110.1896</c:v>
                </c:pt>
                <c:pt idx="26656">
                  <c:v>110.1944</c:v>
                </c:pt>
                <c:pt idx="26657">
                  <c:v>110.19919999999999</c:v>
                </c:pt>
                <c:pt idx="26658">
                  <c:v>110.20399999999999</c:v>
                </c:pt>
                <c:pt idx="26659">
                  <c:v>110.2088</c:v>
                </c:pt>
                <c:pt idx="26660">
                  <c:v>110.2137</c:v>
                </c:pt>
                <c:pt idx="26661">
                  <c:v>110.21849999999999</c:v>
                </c:pt>
                <c:pt idx="26662">
                  <c:v>110.22329999999999</c:v>
                </c:pt>
                <c:pt idx="26663">
                  <c:v>110.2281</c:v>
                </c:pt>
                <c:pt idx="26664">
                  <c:v>110.2329</c:v>
                </c:pt>
                <c:pt idx="26665">
                  <c:v>110.23769999999999</c:v>
                </c:pt>
                <c:pt idx="26666">
                  <c:v>110.24249999999999</c:v>
                </c:pt>
                <c:pt idx="26667">
                  <c:v>110.24730000000001</c:v>
                </c:pt>
                <c:pt idx="26668">
                  <c:v>110.2521</c:v>
                </c:pt>
                <c:pt idx="26669">
                  <c:v>110.2569</c:v>
                </c:pt>
                <c:pt idx="26670">
                  <c:v>110.2617</c:v>
                </c:pt>
                <c:pt idx="26671">
                  <c:v>110.26650000000001</c:v>
                </c:pt>
                <c:pt idx="26672">
                  <c:v>110.2714</c:v>
                </c:pt>
                <c:pt idx="26673">
                  <c:v>110.2762</c:v>
                </c:pt>
                <c:pt idx="26674">
                  <c:v>110.28100000000001</c:v>
                </c:pt>
                <c:pt idx="26675">
                  <c:v>110.28580000000001</c:v>
                </c:pt>
                <c:pt idx="26676">
                  <c:v>110.2906</c:v>
                </c:pt>
                <c:pt idx="26677">
                  <c:v>110.2954</c:v>
                </c:pt>
                <c:pt idx="26678">
                  <c:v>110.3002</c:v>
                </c:pt>
                <c:pt idx="26679">
                  <c:v>110.30500000000001</c:v>
                </c:pt>
                <c:pt idx="26680">
                  <c:v>110.3098</c:v>
                </c:pt>
                <c:pt idx="26681">
                  <c:v>110.3146</c:v>
                </c:pt>
                <c:pt idx="26682">
                  <c:v>110.3194</c:v>
                </c:pt>
                <c:pt idx="26683">
                  <c:v>110.32419999999999</c:v>
                </c:pt>
                <c:pt idx="26684">
                  <c:v>110.3291</c:v>
                </c:pt>
                <c:pt idx="26685">
                  <c:v>110.3339</c:v>
                </c:pt>
                <c:pt idx="26686">
                  <c:v>110.3387</c:v>
                </c:pt>
                <c:pt idx="26687">
                  <c:v>110.34349999999999</c:v>
                </c:pt>
                <c:pt idx="26688">
                  <c:v>110.34829999999999</c:v>
                </c:pt>
                <c:pt idx="26689">
                  <c:v>110.3531</c:v>
                </c:pt>
                <c:pt idx="26690">
                  <c:v>110.3579</c:v>
                </c:pt>
                <c:pt idx="26691">
                  <c:v>110.36269999999999</c:v>
                </c:pt>
                <c:pt idx="26692">
                  <c:v>110.36749999999999</c:v>
                </c:pt>
                <c:pt idx="26693">
                  <c:v>110.37230000000001</c:v>
                </c:pt>
                <c:pt idx="26694">
                  <c:v>110.37710000000001</c:v>
                </c:pt>
                <c:pt idx="26695">
                  <c:v>110.38199999999999</c:v>
                </c:pt>
                <c:pt idx="26696">
                  <c:v>110.38679999999999</c:v>
                </c:pt>
                <c:pt idx="26697">
                  <c:v>110.39160000000001</c:v>
                </c:pt>
                <c:pt idx="26698">
                  <c:v>110.3964</c:v>
                </c:pt>
                <c:pt idx="26699">
                  <c:v>110.4012</c:v>
                </c:pt>
                <c:pt idx="26700">
                  <c:v>110.40600000000001</c:v>
                </c:pt>
                <c:pt idx="26701">
                  <c:v>110.41080000000001</c:v>
                </c:pt>
                <c:pt idx="26702">
                  <c:v>110.4156</c:v>
                </c:pt>
                <c:pt idx="26703">
                  <c:v>110.4204</c:v>
                </c:pt>
                <c:pt idx="26704">
                  <c:v>110.4252</c:v>
                </c:pt>
                <c:pt idx="26705">
                  <c:v>110.43</c:v>
                </c:pt>
                <c:pt idx="26706">
                  <c:v>110.4348</c:v>
                </c:pt>
                <c:pt idx="26707">
                  <c:v>110.4397</c:v>
                </c:pt>
                <c:pt idx="26708">
                  <c:v>110.44450000000001</c:v>
                </c:pt>
                <c:pt idx="26709">
                  <c:v>110.44929999999999</c:v>
                </c:pt>
                <c:pt idx="26710">
                  <c:v>110.4541</c:v>
                </c:pt>
                <c:pt idx="26711">
                  <c:v>110.4589</c:v>
                </c:pt>
                <c:pt idx="26712">
                  <c:v>110.4637</c:v>
                </c:pt>
                <c:pt idx="26713">
                  <c:v>110.46849999999999</c:v>
                </c:pt>
                <c:pt idx="26714">
                  <c:v>110.47329999999999</c:v>
                </c:pt>
                <c:pt idx="26715">
                  <c:v>110.4781</c:v>
                </c:pt>
                <c:pt idx="26716">
                  <c:v>110.4829</c:v>
                </c:pt>
                <c:pt idx="26717">
                  <c:v>110.48769999999999</c:v>
                </c:pt>
                <c:pt idx="26718">
                  <c:v>110.49249999999999</c:v>
                </c:pt>
                <c:pt idx="26719">
                  <c:v>110.4974</c:v>
                </c:pt>
                <c:pt idx="26720">
                  <c:v>110.50219999999999</c:v>
                </c:pt>
                <c:pt idx="26721">
                  <c:v>110.50699999999999</c:v>
                </c:pt>
                <c:pt idx="26722">
                  <c:v>110.51179999999999</c:v>
                </c:pt>
                <c:pt idx="26723">
                  <c:v>110.51660000000001</c:v>
                </c:pt>
                <c:pt idx="26724">
                  <c:v>110.5214</c:v>
                </c:pt>
                <c:pt idx="26725">
                  <c:v>110.5262</c:v>
                </c:pt>
                <c:pt idx="26726">
                  <c:v>110.53100000000001</c:v>
                </c:pt>
                <c:pt idx="26727">
                  <c:v>110.53580000000001</c:v>
                </c:pt>
                <c:pt idx="26728">
                  <c:v>110.5406</c:v>
                </c:pt>
                <c:pt idx="26729">
                  <c:v>110.5454</c:v>
                </c:pt>
                <c:pt idx="26730">
                  <c:v>110.5502</c:v>
                </c:pt>
                <c:pt idx="26731">
                  <c:v>110.55510000000001</c:v>
                </c:pt>
                <c:pt idx="26732">
                  <c:v>110.5599</c:v>
                </c:pt>
                <c:pt idx="26733">
                  <c:v>110.5647</c:v>
                </c:pt>
                <c:pt idx="26734">
                  <c:v>110.56950000000001</c:v>
                </c:pt>
                <c:pt idx="26735">
                  <c:v>110.57429999999999</c:v>
                </c:pt>
                <c:pt idx="26736">
                  <c:v>110.5791</c:v>
                </c:pt>
                <c:pt idx="26737">
                  <c:v>110.5839</c:v>
                </c:pt>
                <c:pt idx="26738">
                  <c:v>110.5887</c:v>
                </c:pt>
                <c:pt idx="26739">
                  <c:v>110.59349999999999</c:v>
                </c:pt>
                <c:pt idx="26740">
                  <c:v>110.59829999999999</c:v>
                </c:pt>
                <c:pt idx="26741">
                  <c:v>110.6031</c:v>
                </c:pt>
                <c:pt idx="26742">
                  <c:v>110.608</c:v>
                </c:pt>
                <c:pt idx="26743">
                  <c:v>110.61279999999999</c:v>
                </c:pt>
                <c:pt idx="26744">
                  <c:v>110.6176</c:v>
                </c:pt>
                <c:pt idx="26745">
                  <c:v>110.6224</c:v>
                </c:pt>
                <c:pt idx="26746">
                  <c:v>110.6272</c:v>
                </c:pt>
                <c:pt idx="26747">
                  <c:v>110.63199999999999</c:v>
                </c:pt>
                <c:pt idx="26748">
                  <c:v>110.63679999999999</c:v>
                </c:pt>
                <c:pt idx="26749">
                  <c:v>110.64160000000001</c:v>
                </c:pt>
                <c:pt idx="26750">
                  <c:v>110.6464</c:v>
                </c:pt>
                <c:pt idx="26751">
                  <c:v>110.6512</c:v>
                </c:pt>
                <c:pt idx="26752">
                  <c:v>110.65600000000001</c:v>
                </c:pt>
                <c:pt idx="26753">
                  <c:v>110.66090000000001</c:v>
                </c:pt>
                <c:pt idx="26754">
                  <c:v>110.6657</c:v>
                </c:pt>
                <c:pt idx="26755">
                  <c:v>110.6705</c:v>
                </c:pt>
                <c:pt idx="26756">
                  <c:v>110.67530000000001</c:v>
                </c:pt>
                <c:pt idx="26757">
                  <c:v>110.68010000000001</c:v>
                </c:pt>
                <c:pt idx="26758">
                  <c:v>110.6849</c:v>
                </c:pt>
                <c:pt idx="26759">
                  <c:v>110.6897</c:v>
                </c:pt>
                <c:pt idx="26760">
                  <c:v>110.69450000000001</c:v>
                </c:pt>
                <c:pt idx="26761">
                  <c:v>110.69929999999999</c:v>
                </c:pt>
                <c:pt idx="26762">
                  <c:v>110.7041</c:v>
                </c:pt>
                <c:pt idx="26763">
                  <c:v>110.7089</c:v>
                </c:pt>
                <c:pt idx="26764">
                  <c:v>110.7137</c:v>
                </c:pt>
                <c:pt idx="26765">
                  <c:v>110.71849999999999</c:v>
                </c:pt>
                <c:pt idx="26766">
                  <c:v>110.7234</c:v>
                </c:pt>
                <c:pt idx="26767">
                  <c:v>110.7282</c:v>
                </c:pt>
                <c:pt idx="26768">
                  <c:v>110.733</c:v>
                </c:pt>
                <c:pt idx="26769">
                  <c:v>110.73779999999999</c:v>
                </c:pt>
                <c:pt idx="26770">
                  <c:v>110.7426</c:v>
                </c:pt>
                <c:pt idx="26771">
                  <c:v>110.7474</c:v>
                </c:pt>
                <c:pt idx="26772">
                  <c:v>110.7522</c:v>
                </c:pt>
                <c:pt idx="26773">
                  <c:v>110.75699999999999</c:v>
                </c:pt>
                <c:pt idx="26774">
                  <c:v>110.76179999999999</c:v>
                </c:pt>
                <c:pt idx="26775">
                  <c:v>110.76660000000001</c:v>
                </c:pt>
                <c:pt idx="26776">
                  <c:v>110.7714</c:v>
                </c:pt>
                <c:pt idx="26777">
                  <c:v>110.77629999999999</c:v>
                </c:pt>
                <c:pt idx="26778">
                  <c:v>110.7811</c:v>
                </c:pt>
                <c:pt idx="26779">
                  <c:v>110.78590000000001</c:v>
                </c:pt>
                <c:pt idx="26780">
                  <c:v>110.7907</c:v>
                </c:pt>
                <c:pt idx="26781">
                  <c:v>110.7955</c:v>
                </c:pt>
                <c:pt idx="26782">
                  <c:v>110.80030000000001</c:v>
                </c:pt>
                <c:pt idx="26783">
                  <c:v>110.80510000000001</c:v>
                </c:pt>
                <c:pt idx="26784">
                  <c:v>110.8099</c:v>
                </c:pt>
                <c:pt idx="26785">
                  <c:v>110.8147</c:v>
                </c:pt>
                <c:pt idx="26786">
                  <c:v>110.81950000000001</c:v>
                </c:pt>
                <c:pt idx="26787">
                  <c:v>110.82429999999999</c:v>
                </c:pt>
                <c:pt idx="26788">
                  <c:v>110.8291</c:v>
                </c:pt>
                <c:pt idx="26789">
                  <c:v>110.834</c:v>
                </c:pt>
                <c:pt idx="26790">
                  <c:v>110.83880000000001</c:v>
                </c:pt>
                <c:pt idx="26791">
                  <c:v>110.8436</c:v>
                </c:pt>
                <c:pt idx="26792">
                  <c:v>110.8484</c:v>
                </c:pt>
                <c:pt idx="26793">
                  <c:v>110.8532</c:v>
                </c:pt>
                <c:pt idx="26794">
                  <c:v>110.858</c:v>
                </c:pt>
                <c:pt idx="26795">
                  <c:v>110.86279999999999</c:v>
                </c:pt>
                <c:pt idx="26796">
                  <c:v>110.8676</c:v>
                </c:pt>
                <c:pt idx="26797">
                  <c:v>110.8724</c:v>
                </c:pt>
                <c:pt idx="26798">
                  <c:v>110.8772</c:v>
                </c:pt>
                <c:pt idx="26799">
                  <c:v>110.88199999999999</c:v>
                </c:pt>
                <c:pt idx="26800">
                  <c:v>110.88679999999999</c:v>
                </c:pt>
                <c:pt idx="26801">
                  <c:v>110.8917</c:v>
                </c:pt>
                <c:pt idx="26802">
                  <c:v>110.89649999999999</c:v>
                </c:pt>
                <c:pt idx="26803">
                  <c:v>110.90129999999999</c:v>
                </c:pt>
                <c:pt idx="26804">
                  <c:v>110.9061</c:v>
                </c:pt>
                <c:pt idx="26805">
                  <c:v>110.91090000000001</c:v>
                </c:pt>
                <c:pt idx="26806">
                  <c:v>110.9157</c:v>
                </c:pt>
                <c:pt idx="26807">
                  <c:v>110.9205</c:v>
                </c:pt>
                <c:pt idx="26808">
                  <c:v>110.92530000000001</c:v>
                </c:pt>
                <c:pt idx="26809">
                  <c:v>110.93010000000001</c:v>
                </c:pt>
                <c:pt idx="26810">
                  <c:v>110.9349</c:v>
                </c:pt>
                <c:pt idx="26811">
                  <c:v>110.9397</c:v>
                </c:pt>
                <c:pt idx="26812">
                  <c:v>110.94460000000001</c:v>
                </c:pt>
                <c:pt idx="26813">
                  <c:v>110.9494</c:v>
                </c:pt>
                <c:pt idx="26814">
                  <c:v>110.9542</c:v>
                </c:pt>
                <c:pt idx="26815">
                  <c:v>110.959</c:v>
                </c:pt>
                <c:pt idx="26816">
                  <c:v>110.96380000000001</c:v>
                </c:pt>
                <c:pt idx="26817">
                  <c:v>110.9686</c:v>
                </c:pt>
                <c:pt idx="26818">
                  <c:v>110.9734</c:v>
                </c:pt>
                <c:pt idx="26819">
                  <c:v>110.9782</c:v>
                </c:pt>
                <c:pt idx="26820">
                  <c:v>110.983</c:v>
                </c:pt>
                <c:pt idx="26821">
                  <c:v>110.98779999999999</c:v>
                </c:pt>
                <c:pt idx="26822">
                  <c:v>110.9926</c:v>
                </c:pt>
                <c:pt idx="26823">
                  <c:v>110.9974</c:v>
                </c:pt>
                <c:pt idx="26824">
                  <c:v>111.00229999999999</c:v>
                </c:pt>
                <c:pt idx="26825">
                  <c:v>111.00709999999999</c:v>
                </c:pt>
                <c:pt idx="26826">
                  <c:v>111.0119</c:v>
                </c:pt>
                <c:pt idx="26827">
                  <c:v>111.0167</c:v>
                </c:pt>
                <c:pt idx="26828">
                  <c:v>111.02149999999999</c:v>
                </c:pt>
                <c:pt idx="26829">
                  <c:v>111.02629999999999</c:v>
                </c:pt>
                <c:pt idx="26830">
                  <c:v>111.0311</c:v>
                </c:pt>
                <c:pt idx="26831">
                  <c:v>111.03590000000001</c:v>
                </c:pt>
                <c:pt idx="26832">
                  <c:v>111.0407</c:v>
                </c:pt>
                <c:pt idx="26833">
                  <c:v>111.0455</c:v>
                </c:pt>
                <c:pt idx="26834">
                  <c:v>111.05030000000001</c:v>
                </c:pt>
                <c:pt idx="26835">
                  <c:v>111.05520000000001</c:v>
                </c:pt>
                <c:pt idx="26836">
                  <c:v>111.06</c:v>
                </c:pt>
                <c:pt idx="26837">
                  <c:v>111.06480000000001</c:v>
                </c:pt>
                <c:pt idx="26838">
                  <c:v>111.06960000000001</c:v>
                </c:pt>
                <c:pt idx="26839">
                  <c:v>111.0744</c:v>
                </c:pt>
                <c:pt idx="26840">
                  <c:v>111.0792</c:v>
                </c:pt>
                <c:pt idx="26841">
                  <c:v>111.084</c:v>
                </c:pt>
                <c:pt idx="26842">
                  <c:v>111.08880000000001</c:v>
                </c:pt>
                <c:pt idx="26843">
                  <c:v>111.0936</c:v>
                </c:pt>
                <c:pt idx="26844">
                  <c:v>111.0984</c:v>
                </c:pt>
                <c:pt idx="26845">
                  <c:v>111.1032</c:v>
                </c:pt>
                <c:pt idx="26846">
                  <c:v>111.108</c:v>
                </c:pt>
                <c:pt idx="26847">
                  <c:v>111.1129</c:v>
                </c:pt>
                <c:pt idx="26848">
                  <c:v>111.1177</c:v>
                </c:pt>
                <c:pt idx="26849">
                  <c:v>111.1225</c:v>
                </c:pt>
                <c:pt idx="26850">
                  <c:v>111.12730000000001</c:v>
                </c:pt>
                <c:pt idx="26851">
                  <c:v>111.13209999999999</c:v>
                </c:pt>
                <c:pt idx="26852">
                  <c:v>111.1369</c:v>
                </c:pt>
                <c:pt idx="26853">
                  <c:v>111.1417</c:v>
                </c:pt>
                <c:pt idx="26854">
                  <c:v>111.14649999999999</c:v>
                </c:pt>
                <c:pt idx="26855">
                  <c:v>111.15129999999999</c:v>
                </c:pt>
                <c:pt idx="26856">
                  <c:v>111.1561</c:v>
                </c:pt>
                <c:pt idx="26857">
                  <c:v>111.16090000000001</c:v>
                </c:pt>
                <c:pt idx="26858">
                  <c:v>111.1657</c:v>
                </c:pt>
                <c:pt idx="26859">
                  <c:v>111.17059999999999</c:v>
                </c:pt>
                <c:pt idx="26860">
                  <c:v>111.1754</c:v>
                </c:pt>
                <c:pt idx="26861">
                  <c:v>111.18020000000001</c:v>
                </c:pt>
                <c:pt idx="26862">
                  <c:v>111.185</c:v>
                </c:pt>
                <c:pt idx="26863">
                  <c:v>111.18980000000001</c:v>
                </c:pt>
                <c:pt idx="26864">
                  <c:v>111.19460000000001</c:v>
                </c:pt>
                <c:pt idx="26865">
                  <c:v>111.1994</c:v>
                </c:pt>
                <c:pt idx="26866">
                  <c:v>111.2042</c:v>
                </c:pt>
                <c:pt idx="26867">
                  <c:v>111.209</c:v>
                </c:pt>
                <c:pt idx="26868">
                  <c:v>111.21380000000001</c:v>
                </c:pt>
                <c:pt idx="26869">
                  <c:v>111.2186</c:v>
                </c:pt>
                <c:pt idx="26870">
                  <c:v>111.2235</c:v>
                </c:pt>
                <c:pt idx="26871">
                  <c:v>111.2283</c:v>
                </c:pt>
                <c:pt idx="26872">
                  <c:v>111.23310000000001</c:v>
                </c:pt>
                <c:pt idx="26873">
                  <c:v>111.2379</c:v>
                </c:pt>
                <c:pt idx="26874">
                  <c:v>111.2427</c:v>
                </c:pt>
                <c:pt idx="26875">
                  <c:v>111.2475</c:v>
                </c:pt>
                <c:pt idx="26876">
                  <c:v>111.25230000000001</c:v>
                </c:pt>
                <c:pt idx="26877">
                  <c:v>111.25709999999999</c:v>
                </c:pt>
                <c:pt idx="26878">
                  <c:v>111.2619</c:v>
                </c:pt>
                <c:pt idx="26879">
                  <c:v>111.2667</c:v>
                </c:pt>
                <c:pt idx="26880">
                  <c:v>111.27149999999999</c:v>
                </c:pt>
                <c:pt idx="26881">
                  <c:v>111.27629999999999</c:v>
                </c:pt>
                <c:pt idx="26882">
                  <c:v>111.2811</c:v>
                </c:pt>
                <c:pt idx="26883">
                  <c:v>111.286</c:v>
                </c:pt>
                <c:pt idx="26884">
                  <c:v>111.29079999999999</c:v>
                </c:pt>
                <c:pt idx="26885">
                  <c:v>111.29559999999999</c:v>
                </c:pt>
                <c:pt idx="26886">
                  <c:v>111.3004</c:v>
                </c:pt>
                <c:pt idx="26887">
                  <c:v>111.30520000000001</c:v>
                </c:pt>
                <c:pt idx="26888">
                  <c:v>111.31</c:v>
                </c:pt>
                <c:pt idx="26889">
                  <c:v>111.31480000000001</c:v>
                </c:pt>
                <c:pt idx="26890">
                  <c:v>111.31960000000001</c:v>
                </c:pt>
                <c:pt idx="26891">
                  <c:v>111.3244</c:v>
                </c:pt>
                <c:pt idx="26892">
                  <c:v>111.3292</c:v>
                </c:pt>
                <c:pt idx="26893">
                  <c:v>111.334</c:v>
                </c:pt>
                <c:pt idx="26894">
                  <c:v>111.33890000000001</c:v>
                </c:pt>
                <c:pt idx="26895">
                  <c:v>111.3437</c:v>
                </c:pt>
                <c:pt idx="26896">
                  <c:v>111.3485</c:v>
                </c:pt>
                <c:pt idx="26897">
                  <c:v>111.3533</c:v>
                </c:pt>
                <c:pt idx="26898">
                  <c:v>111.35810000000001</c:v>
                </c:pt>
                <c:pt idx="26899">
                  <c:v>111.3629</c:v>
                </c:pt>
                <c:pt idx="26900">
                  <c:v>111.3677</c:v>
                </c:pt>
                <c:pt idx="26901">
                  <c:v>111.3725</c:v>
                </c:pt>
                <c:pt idx="26902">
                  <c:v>111.37730000000001</c:v>
                </c:pt>
                <c:pt idx="26903">
                  <c:v>111.38209999999999</c:v>
                </c:pt>
                <c:pt idx="26904">
                  <c:v>111.3869</c:v>
                </c:pt>
                <c:pt idx="26905">
                  <c:v>111.3917</c:v>
                </c:pt>
                <c:pt idx="26906">
                  <c:v>111.39659999999999</c:v>
                </c:pt>
                <c:pt idx="26907">
                  <c:v>111.4014</c:v>
                </c:pt>
                <c:pt idx="26908">
                  <c:v>111.4062</c:v>
                </c:pt>
                <c:pt idx="26909">
                  <c:v>111.411</c:v>
                </c:pt>
                <c:pt idx="26910">
                  <c:v>111.41579999999999</c:v>
                </c:pt>
                <c:pt idx="26911">
                  <c:v>111.42059999999999</c:v>
                </c:pt>
                <c:pt idx="26912">
                  <c:v>111.4254</c:v>
                </c:pt>
                <c:pt idx="26913">
                  <c:v>111.4302</c:v>
                </c:pt>
                <c:pt idx="26914">
                  <c:v>111.435</c:v>
                </c:pt>
                <c:pt idx="26915">
                  <c:v>111.43980000000001</c:v>
                </c:pt>
                <c:pt idx="26916">
                  <c:v>111.44460000000001</c:v>
                </c:pt>
                <c:pt idx="26917">
                  <c:v>111.4495</c:v>
                </c:pt>
                <c:pt idx="26918">
                  <c:v>111.4543</c:v>
                </c:pt>
                <c:pt idx="26919">
                  <c:v>111.45910000000001</c:v>
                </c:pt>
                <c:pt idx="26920">
                  <c:v>111.46390000000001</c:v>
                </c:pt>
                <c:pt idx="26921">
                  <c:v>111.4687</c:v>
                </c:pt>
                <c:pt idx="26922">
                  <c:v>111.4735</c:v>
                </c:pt>
                <c:pt idx="26923">
                  <c:v>111.4783</c:v>
                </c:pt>
                <c:pt idx="26924">
                  <c:v>111.48310000000001</c:v>
                </c:pt>
                <c:pt idx="26925">
                  <c:v>111.4879</c:v>
                </c:pt>
                <c:pt idx="26926">
                  <c:v>111.4927</c:v>
                </c:pt>
                <c:pt idx="26927">
                  <c:v>111.4975</c:v>
                </c:pt>
                <c:pt idx="26928">
                  <c:v>111.50230000000001</c:v>
                </c:pt>
                <c:pt idx="26929">
                  <c:v>111.5072</c:v>
                </c:pt>
                <c:pt idx="26930">
                  <c:v>111.512</c:v>
                </c:pt>
                <c:pt idx="26931">
                  <c:v>111.5168</c:v>
                </c:pt>
                <c:pt idx="26932">
                  <c:v>111.52159999999999</c:v>
                </c:pt>
                <c:pt idx="26933">
                  <c:v>111.5264</c:v>
                </c:pt>
                <c:pt idx="26934">
                  <c:v>111.5312</c:v>
                </c:pt>
                <c:pt idx="26935">
                  <c:v>111.536</c:v>
                </c:pt>
                <c:pt idx="26936">
                  <c:v>111.54079999999999</c:v>
                </c:pt>
                <c:pt idx="26937">
                  <c:v>111.54559999999999</c:v>
                </c:pt>
                <c:pt idx="26938">
                  <c:v>111.5504</c:v>
                </c:pt>
                <c:pt idx="26939">
                  <c:v>111.5552</c:v>
                </c:pt>
                <c:pt idx="26940">
                  <c:v>111.56</c:v>
                </c:pt>
                <c:pt idx="26941">
                  <c:v>111.56489999999999</c:v>
                </c:pt>
                <c:pt idx="26942">
                  <c:v>111.5697</c:v>
                </c:pt>
                <c:pt idx="26943">
                  <c:v>111.57449999999999</c:v>
                </c:pt>
                <c:pt idx="26944">
                  <c:v>111.5793</c:v>
                </c:pt>
                <c:pt idx="26945">
                  <c:v>111.58410000000001</c:v>
                </c:pt>
                <c:pt idx="26946">
                  <c:v>111.58890000000001</c:v>
                </c:pt>
                <c:pt idx="26947">
                  <c:v>111.5937</c:v>
                </c:pt>
                <c:pt idx="26948">
                  <c:v>111.5985</c:v>
                </c:pt>
                <c:pt idx="26949">
                  <c:v>111.6033</c:v>
                </c:pt>
                <c:pt idx="26950">
                  <c:v>111.60810000000001</c:v>
                </c:pt>
                <c:pt idx="26951">
                  <c:v>111.6129</c:v>
                </c:pt>
                <c:pt idx="26952">
                  <c:v>111.6178</c:v>
                </c:pt>
                <c:pt idx="26953">
                  <c:v>111.62260000000001</c:v>
                </c:pt>
                <c:pt idx="26954">
                  <c:v>111.62740000000001</c:v>
                </c:pt>
                <c:pt idx="26955">
                  <c:v>111.6322</c:v>
                </c:pt>
                <c:pt idx="26956">
                  <c:v>111.637</c:v>
                </c:pt>
                <c:pt idx="26957">
                  <c:v>111.6418</c:v>
                </c:pt>
                <c:pt idx="26958">
                  <c:v>111.64659999999999</c:v>
                </c:pt>
                <c:pt idx="26959">
                  <c:v>111.6514</c:v>
                </c:pt>
                <c:pt idx="26960">
                  <c:v>111.6562</c:v>
                </c:pt>
                <c:pt idx="26961">
                  <c:v>111.661</c:v>
                </c:pt>
                <c:pt idx="26962">
                  <c:v>111.66579999999999</c:v>
                </c:pt>
                <c:pt idx="26963">
                  <c:v>111.67059999999999</c:v>
                </c:pt>
                <c:pt idx="26964">
                  <c:v>111.6754</c:v>
                </c:pt>
                <c:pt idx="26965">
                  <c:v>111.6803</c:v>
                </c:pt>
                <c:pt idx="26966">
                  <c:v>111.68509999999999</c:v>
                </c:pt>
                <c:pt idx="26967">
                  <c:v>111.68989999999999</c:v>
                </c:pt>
                <c:pt idx="26968">
                  <c:v>111.6947</c:v>
                </c:pt>
                <c:pt idx="26969">
                  <c:v>111.69949999999999</c:v>
                </c:pt>
                <c:pt idx="26970">
                  <c:v>111.7043</c:v>
                </c:pt>
                <c:pt idx="26971">
                  <c:v>111.70910000000001</c:v>
                </c:pt>
                <c:pt idx="26972">
                  <c:v>111.71390000000001</c:v>
                </c:pt>
                <c:pt idx="26973">
                  <c:v>111.7187</c:v>
                </c:pt>
                <c:pt idx="26974">
                  <c:v>111.7235</c:v>
                </c:pt>
                <c:pt idx="26975">
                  <c:v>111.7283</c:v>
                </c:pt>
                <c:pt idx="26976">
                  <c:v>111.73320000000001</c:v>
                </c:pt>
                <c:pt idx="26977">
                  <c:v>111.738</c:v>
                </c:pt>
                <c:pt idx="26978">
                  <c:v>111.7428</c:v>
                </c:pt>
                <c:pt idx="26979">
                  <c:v>111.74760000000001</c:v>
                </c:pt>
                <c:pt idx="26980">
                  <c:v>111.75240000000001</c:v>
                </c:pt>
                <c:pt idx="26981">
                  <c:v>111.7572</c:v>
                </c:pt>
                <c:pt idx="26982">
                  <c:v>111.762</c:v>
                </c:pt>
                <c:pt idx="26983">
                  <c:v>111.7668</c:v>
                </c:pt>
                <c:pt idx="26984">
                  <c:v>111.77159999999999</c:v>
                </c:pt>
                <c:pt idx="26985">
                  <c:v>111.7764</c:v>
                </c:pt>
                <c:pt idx="26986">
                  <c:v>111.7812</c:v>
                </c:pt>
                <c:pt idx="26987">
                  <c:v>111.786</c:v>
                </c:pt>
                <c:pt idx="26988">
                  <c:v>111.79089999999999</c:v>
                </c:pt>
                <c:pt idx="26989">
                  <c:v>111.7957</c:v>
                </c:pt>
                <c:pt idx="26990">
                  <c:v>111.8005</c:v>
                </c:pt>
                <c:pt idx="26991">
                  <c:v>111.8053</c:v>
                </c:pt>
                <c:pt idx="26992">
                  <c:v>111.81009999999999</c:v>
                </c:pt>
                <c:pt idx="26993">
                  <c:v>111.81489999999999</c:v>
                </c:pt>
                <c:pt idx="26994">
                  <c:v>111.8197</c:v>
                </c:pt>
                <c:pt idx="26995">
                  <c:v>111.8245</c:v>
                </c:pt>
                <c:pt idx="26996">
                  <c:v>111.8293</c:v>
                </c:pt>
                <c:pt idx="26997">
                  <c:v>111.83410000000001</c:v>
                </c:pt>
                <c:pt idx="26998">
                  <c:v>111.83890000000001</c:v>
                </c:pt>
                <c:pt idx="26999">
                  <c:v>111.8437</c:v>
                </c:pt>
                <c:pt idx="27000">
                  <c:v>111.8486</c:v>
                </c:pt>
                <c:pt idx="27001">
                  <c:v>111.85340000000001</c:v>
                </c:pt>
                <c:pt idx="27002">
                  <c:v>111.85820000000001</c:v>
                </c:pt>
                <c:pt idx="27003">
                  <c:v>111.863</c:v>
                </c:pt>
                <c:pt idx="27004">
                  <c:v>111.8678</c:v>
                </c:pt>
                <c:pt idx="27005">
                  <c:v>111.87260000000001</c:v>
                </c:pt>
                <c:pt idx="27006">
                  <c:v>111.87740000000001</c:v>
                </c:pt>
                <c:pt idx="27007">
                  <c:v>111.8822</c:v>
                </c:pt>
                <c:pt idx="27008">
                  <c:v>111.887</c:v>
                </c:pt>
                <c:pt idx="27009">
                  <c:v>111.8918</c:v>
                </c:pt>
                <c:pt idx="27010">
                  <c:v>111.89659999999999</c:v>
                </c:pt>
                <c:pt idx="27011">
                  <c:v>111.9015</c:v>
                </c:pt>
                <c:pt idx="27012">
                  <c:v>111.9063</c:v>
                </c:pt>
                <c:pt idx="27013">
                  <c:v>111.9111</c:v>
                </c:pt>
                <c:pt idx="27014">
                  <c:v>111.91589999999999</c:v>
                </c:pt>
                <c:pt idx="27015">
                  <c:v>111.9207</c:v>
                </c:pt>
                <c:pt idx="27016">
                  <c:v>111.9255</c:v>
                </c:pt>
                <c:pt idx="27017">
                  <c:v>111.9303</c:v>
                </c:pt>
                <c:pt idx="27018">
                  <c:v>111.93509999999999</c:v>
                </c:pt>
                <c:pt idx="27019">
                  <c:v>111.93989999999999</c:v>
                </c:pt>
                <c:pt idx="27020">
                  <c:v>111.9447</c:v>
                </c:pt>
                <c:pt idx="27021">
                  <c:v>111.9495</c:v>
                </c:pt>
                <c:pt idx="27022">
                  <c:v>111.9543</c:v>
                </c:pt>
                <c:pt idx="27023">
                  <c:v>111.9592</c:v>
                </c:pt>
                <c:pt idx="27024">
                  <c:v>111.964</c:v>
                </c:pt>
                <c:pt idx="27025">
                  <c:v>111.96879999999999</c:v>
                </c:pt>
                <c:pt idx="27026">
                  <c:v>111.9736</c:v>
                </c:pt>
                <c:pt idx="27027">
                  <c:v>111.97840000000001</c:v>
                </c:pt>
                <c:pt idx="27028">
                  <c:v>111.98320000000001</c:v>
                </c:pt>
                <c:pt idx="27029">
                  <c:v>111.988</c:v>
                </c:pt>
                <c:pt idx="27030">
                  <c:v>111.9928</c:v>
                </c:pt>
                <c:pt idx="27031">
                  <c:v>111.99760000000001</c:v>
                </c:pt>
                <c:pt idx="27032">
                  <c:v>112.00240000000001</c:v>
                </c:pt>
                <c:pt idx="27033">
                  <c:v>112.0072</c:v>
                </c:pt>
                <c:pt idx="27034">
                  <c:v>112.012</c:v>
                </c:pt>
                <c:pt idx="27035">
                  <c:v>112.01690000000001</c:v>
                </c:pt>
                <c:pt idx="27036">
                  <c:v>112.0217</c:v>
                </c:pt>
                <c:pt idx="27037">
                  <c:v>112.0265</c:v>
                </c:pt>
                <c:pt idx="27038">
                  <c:v>112.0313</c:v>
                </c:pt>
                <c:pt idx="27039">
                  <c:v>112.0361</c:v>
                </c:pt>
                <c:pt idx="27040">
                  <c:v>112.04089999999999</c:v>
                </c:pt>
                <c:pt idx="27041">
                  <c:v>112.0457</c:v>
                </c:pt>
                <c:pt idx="27042">
                  <c:v>112.0505</c:v>
                </c:pt>
                <c:pt idx="27043">
                  <c:v>112.0553</c:v>
                </c:pt>
                <c:pt idx="27044">
                  <c:v>112.06009999999999</c:v>
                </c:pt>
                <c:pt idx="27045">
                  <c:v>112.06489999999999</c:v>
                </c:pt>
                <c:pt idx="27046">
                  <c:v>112.0697</c:v>
                </c:pt>
                <c:pt idx="27047">
                  <c:v>112.07459999999999</c:v>
                </c:pt>
                <c:pt idx="27048">
                  <c:v>112.07939999999999</c:v>
                </c:pt>
                <c:pt idx="27049">
                  <c:v>112.0842</c:v>
                </c:pt>
                <c:pt idx="27050">
                  <c:v>112.089</c:v>
                </c:pt>
                <c:pt idx="27051">
                  <c:v>112.09379999999999</c:v>
                </c:pt>
                <c:pt idx="27052">
                  <c:v>112.0986</c:v>
                </c:pt>
                <c:pt idx="27053">
                  <c:v>112.10340000000001</c:v>
                </c:pt>
                <c:pt idx="27054">
                  <c:v>112.10820000000001</c:v>
                </c:pt>
                <c:pt idx="27055">
                  <c:v>112.113</c:v>
                </c:pt>
                <c:pt idx="27056">
                  <c:v>112.1178</c:v>
                </c:pt>
                <c:pt idx="27057">
                  <c:v>112.12260000000001</c:v>
                </c:pt>
                <c:pt idx="27058">
                  <c:v>112.12750000000001</c:v>
                </c:pt>
                <c:pt idx="27059">
                  <c:v>112.1323</c:v>
                </c:pt>
                <c:pt idx="27060">
                  <c:v>112.1371</c:v>
                </c:pt>
                <c:pt idx="27061">
                  <c:v>112.14190000000001</c:v>
                </c:pt>
                <c:pt idx="27062">
                  <c:v>112.1467</c:v>
                </c:pt>
                <c:pt idx="27063">
                  <c:v>112.1515</c:v>
                </c:pt>
                <c:pt idx="27064">
                  <c:v>112.1563</c:v>
                </c:pt>
                <c:pt idx="27065">
                  <c:v>112.1611</c:v>
                </c:pt>
                <c:pt idx="27066">
                  <c:v>112.16589999999999</c:v>
                </c:pt>
                <c:pt idx="27067">
                  <c:v>112.1707</c:v>
                </c:pt>
                <c:pt idx="27068">
                  <c:v>112.1755</c:v>
                </c:pt>
                <c:pt idx="27069">
                  <c:v>112.1803</c:v>
                </c:pt>
                <c:pt idx="27070">
                  <c:v>112.18519999999999</c:v>
                </c:pt>
                <c:pt idx="27071">
                  <c:v>112.19</c:v>
                </c:pt>
                <c:pt idx="27072">
                  <c:v>112.1948</c:v>
                </c:pt>
                <c:pt idx="27073">
                  <c:v>112.19959999999999</c:v>
                </c:pt>
                <c:pt idx="27074">
                  <c:v>112.20439999999999</c:v>
                </c:pt>
                <c:pt idx="27075">
                  <c:v>112.2092</c:v>
                </c:pt>
                <c:pt idx="27076">
                  <c:v>112.214</c:v>
                </c:pt>
                <c:pt idx="27077">
                  <c:v>112.21879999999999</c:v>
                </c:pt>
                <c:pt idx="27078">
                  <c:v>112.2236</c:v>
                </c:pt>
                <c:pt idx="27079">
                  <c:v>112.22840000000001</c:v>
                </c:pt>
                <c:pt idx="27080">
                  <c:v>112.23320000000001</c:v>
                </c:pt>
                <c:pt idx="27081">
                  <c:v>112.238</c:v>
                </c:pt>
                <c:pt idx="27082">
                  <c:v>112.24290000000001</c:v>
                </c:pt>
                <c:pt idx="27083">
                  <c:v>112.24770000000001</c:v>
                </c:pt>
                <c:pt idx="27084">
                  <c:v>112.25250000000001</c:v>
                </c:pt>
                <c:pt idx="27085">
                  <c:v>112.2573</c:v>
                </c:pt>
                <c:pt idx="27086">
                  <c:v>112.2621</c:v>
                </c:pt>
                <c:pt idx="27087">
                  <c:v>112.26690000000001</c:v>
                </c:pt>
                <c:pt idx="27088">
                  <c:v>112.2717</c:v>
                </c:pt>
                <c:pt idx="27089">
                  <c:v>112.2765</c:v>
                </c:pt>
                <c:pt idx="27090">
                  <c:v>112.2813</c:v>
                </c:pt>
                <c:pt idx="27091">
                  <c:v>112.2861</c:v>
                </c:pt>
                <c:pt idx="27092">
                  <c:v>112.29089999999999</c:v>
                </c:pt>
                <c:pt idx="27093">
                  <c:v>112.2957</c:v>
                </c:pt>
                <c:pt idx="27094">
                  <c:v>112.3006</c:v>
                </c:pt>
                <c:pt idx="27095">
                  <c:v>112.30540000000001</c:v>
                </c:pt>
                <c:pt idx="27096">
                  <c:v>112.31019999999999</c:v>
                </c:pt>
                <c:pt idx="27097">
                  <c:v>112.315</c:v>
                </c:pt>
                <c:pt idx="27098">
                  <c:v>112.3198</c:v>
                </c:pt>
                <c:pt idx="27099">
                  <c:v>112.3246</c:v>
                </c:pt>
                <c:pt idx="27100">
                  <c:v>112.32939999999999</c:v>
                </c:pt>
                <c:pt idx="27101">
                  <c:v>112.3342</c:v>
                </c:pt>
                <c:pt idx="27102">
                  <c:v>112.339</c:v>
                </c:pt>
                <c:pt idx="27103">
                  <c:v>112.34379999999999</c:v>
                </c:pt>
                <c:pt idx="27104">
                  <c:v>112.3486</c:v>
                </c:pt>
                <c:pt idx="27105">
                  <c:v>112.3535</c:v>
                </c:pt>
                <c:pt idx="27106">
                  <c:v>112.3583</c:v>
                </c:pt>
                <c:pt idx="27107">
                  <c:v>112.36309999999999</c:v>
                </c:pt>
                <c:pt idx="27108">
                  <c:v>112.36790000000001</c:v>
                </c:pt>
                <c:pt idx="27109">
                  <c:v>112.37270000000001</c:v>
                </c:pt>
                <c:pt idx="27110">
                  <c:v>112.37750000000001</c:v>
                </c:pt>
                <c:pt idx="27111">
                  <c:v>112.3823</c:v>
                </c:pt>
                <c:pt idx="27112">
                  <c:v>112.3871</c:v>
                </c:pt>
                <c:pt idx="27113">
                  <c:v>112.39190000000001</c:v>
                </c:pt>
                <c:pt idx="27114">
                  <c:v>112.3967</c:v>
                </c:pt>
                <c:pt idx="27115">
                  <c:v>112.4015</c:v>
                </c:pt>
                <c:pt idx="27116">
                  <c:v>112.4063</c:v>
                </c:pt>
                <c:pt idx="27117">
                  <c:v>112.4111</c:v>
                </c:pt>
                <c:pt idx="27118">
                  <c:v>112.416</c:v>
                </c:pt>
                <c:pt idx="27119">
                  <c:v>112.4208</c:v>
                </c:pt>
                <c:pt idx="27120">
                  <c:v>112.4256</c:v>
                </c:pt>
                <c:pt idx="27121">
                  <c:v>112.43040000000001</c:v>
                </c:pt>
                <c:pt idx="27122">
                  <c:v>112.43519999999999</c:v>
                </c:pt>
                <c:pt idx="27123">
                  <c:v>112.44</c:v>
                </c:pt>
                <c:pt idx="27124">
                  <c:v>112.4448</c:v>
                </c:pt>
                <c:pt idx="27125">
                  <c:v>112.4496</c:v>
                </c:pt>
                <c:pt idx="27126">
                  <c:v>112.45439999999999</c:v>
                </c:pt>
                <c:pt idx="27127">
                  <c:v>112.4592</c:v>
                </c:pt>
                <c:pt idx="27128">
                  <c:v>112.464</c:v>
                </c:pt>
                <c:pt idx="27129">
                  <c:v>112.46889999999999</c:v>
                </c:pt>
                <c:pt idx="27130">
                  <c:v>112.47369999999999</c:v>
                </c:pt>
                <c:pt idx="27131">
                  <c:v>112.4785</c:v>
                </c:pt>
                <c:pt idx="27132">
                  <c:v>112.4833</c:v>
                </c:pt>
                <c:pt idx="27133">
                  <c:v>112.48809999999999</c:v>
                </c:pt>
                <c:pt idx="27134">
                  <c:v>112.49290000000001</c:v>
                </c:pt>
                <c:pt idx="27135">
                  <c:v>112.49770000000001</c:v>
                </c:pt>
                <c:pt idx="27136">
                  <c:v>112.50250000000001</c:v>
                </c:pt>
                <c:pt idx="27137">
                  <c:v>112.5073</c:v>
                </c:pt>
                <c:pt idx="27138">
                  <c:v>112.5121</c:v>
                </c:pt>
                <c:pt idx="27139">
                  <c:v>112.51690000000001</c:v>
                </c:pt>
                <c:pt idx="27140">
                  <c:v>112.5217</c:v>
                </c:pt>
                <c:pt idx="27141">
                  <c:v>112.5266</c:v>
                </c:pt>
                <c:pt idx="27142">
                  <c:v>112.5314</c:v>
                </c:pt>
                <c:pt idx="27143">
                  <c:v>112.53620000000001</c:v>
                </c:pt>
                <c:pt idx="27144">
                  <c:v>112.541</c:v>
                </c:pt>
                <c:pt idx="27145">
                  <c:v>112.5458</c:v>
                </c:pt>
                <c:pt idx="27146">
                  <c:v>112.5506</c:v>
                </c:pt>
                <c:pt idx="27147">
                  <c:v>112.55540000000001</c:v>
                </c:pt>
                <c:pt idx="27148">
                  <c:v>112.56019999999999</c:v>
                </c:pt>
                <c:pt idx="27149">
                  <c:v>112.565</c:v>
                </c:pt>
                <c:pt idx="27150">
                  <c:v>112.5698</c:v>
                </c:pt>
                <c:pt idx="27151">
                  <c:v>112.5746</c:v>
                </c:pt>
                <c:pt idx="27152">
                  <c:v>112.5795</c:v>
                </c:pt>
                <c:pt idx="27153">
                  <c:v>112.5843</c:v>
                </c:pt>
                <c:pt idx="27154">
                  <c:v>112.5891</c:v>
                </c:pt>
                <c:pt idx="27155">
                  <c:v>112.59389999999999</c:v>
                </c:pt>
                <c:pt idx="27156">
                  <c:v>112.59869999999999</c:v>
                </c:pt>
                <c:pt idx="27157">
                  <c:v>112.6035</c:v>
                </c:pt>
                <c:pt idx="27158">
                  <c:v>112.6083</c:v>
                </c:pt>
                <c:pt idx="27159">
                  <c:v>112.61309999999999</c:v>
                </c:pt>
                <c:pt idx="27160">
                  <c:v>112.61790000000001</c:v>
                </c:pt>
                <c:pt idx="27161">
                  <c:v>112.62270000000001</c:v>
                </c:pt>
                <c:pt idx="27162">
                  <c:v>112.62750000000001</c:v>
                </c:pt>
                <c:pt idx="27163">
                  <c:v>112.6323</c:v>
                </c:pt>
                <c:pt idx="27164">
                  <c:v>112.6371</c:v>
                </c:pt>
                <c:pt idx="27165">
                  <c:v>112.64200000000001</c:v>
                </c:pt>
                <c:pt idx="27166">
                  <c:v>112.6468</c:v>
                </c:pt>
                <c:pt idx="27167">
                  <c:v>112.6516</c:v>
                </c:pt>
                <c:pt idx="27168">
                  <c:v>112.6564</c:v>
                </c:pt>
                <c:pt idx="27169">
                  <c:v>112.66120000000001</c:v>
                </c:pt>
                <c:pt idx="27170">
                  <c:v>112.666</c:v>
                </c:pt>
                <c:pt idx="27171">
                  <c:v>112.6708</c:v>
                </c:pt>
                <c:pt idx="27172">
                  <c:v>112.6756</c:v>
                </c:pt>
                <c:pt idx="27173">
                  <c:v>112.68040000000001</c:v>
                </c:pt>
                <c:pt idx="27174">
                  <c:v>112.68519999999999</c:v>
                </c:pt>
                <c:pt idx="27175">
                  <c:v>112.69</c:v>
                </c:pt>
                <c:pt idx="27176">
                  <c:v>112.6949</c:v>
                </c:pt>
                <c:pt idx="27177">
                  <c:v>112.69969999999999</c:v>
                </c:pt>
                <c:pt idx="27178">
                  <c:v>112.7045</c:v>
                </c:pt>
                <c:pt idx="27179">
                  <c:v>112.7093</c:v>
                </c:pt>
                <c:pt idx="27180">
                  <c:v>112.7141</c:v>
                </c:pt>
                <c:pt idx="27181">
                  <c:v>112.71889999999999</c:v>
                </c:pt>
                <c:pt idx="27182">
                  <c:v>112.72369999999999</c:v>
                </c:pt>
                <c:pt idx="27183">
                  <c:v>112.7285</c:v>
                </c:pt>
                <c:pt idx="27184">
                  <c:v>112.7333</c:v>
                </c:pt>
                <c:pt idx="27185">
                  <c:v>112.73809999999999</c:v>
                </c:pt>
                <c:pt idx="27186">
                  <c:v>112.74289999999999</c:v>
                </c:pt>
                <c:pt idx="27187">
                  <c:v>112.74770000000001</c:v>
                </c:pt>
                <c:pt idx="27188">
                  <c:v>112.7526</c:v>
                </c:pt>
                <c:pt idx="27189">
                  <c:v>112.75739999999999</c:v>
                </c:pt>
                <c:pt idx="27190">
                  <c:v>112.76220000000001</c:v>
                </c:pt>
                <c:pt idx="27191">
                  <c:v>112.76700000000001</c:v>
                </c:pt>
                <c:pt idx="27192">
                  <c:v>112.7718</c:v>
                </c:pt>
                <c:pt idx="27193">
                  <c:v>112.7766</c:v>
                </c:pt>
                <c:pt idx="27194">
                  <c:v>112.7814</c:v>
                </c:pt>
                <c:pt idx="27195">
                  <c:v>112.78620000000001</c:v>
                </c:pt>
                <c:pt idx="27196">
                  <c:v>112.791</c:v>
                </c:pt>
                <c:pt idx="27197">
                  <c:v>112.7958</c:v>
                </c:pt>
                <c:pt idx="27198">
                  <c:v>112.8006</c:v>
                </c:pt>
                <c:pt idx="27199">
                  <c:v>112.80540000000001</c:v>
                </c:pt>
                <c:pt idx="27200">
                  <c:v>112.8103</c:v>
                </c:pt>
                <c:pt idx="27201">
                  <c:v>112.8151</c:v>
                </c:pt>
                <c:pt idx="27202">
                  <c:v>112.8199</c:v>
                </c:pt>
                <c:pt idx="27203">
                  <c:v>112.82470000000001</c:v>
                </c:pt>
                <c:pt idx="27204">
                  <c:v>112.8295</c:v>
                </c:pt>
                <c:pt idx="27205">
                  <c:v>112.8343</c:v>
                </c:pt>
                <c:pt idx="27206">
                  <c:v>112.8391</c:v>
                </c:pt>
                <c:pt idx="27207">
                  <c:v>112.84389999999999</c:v>
                </c:pt>
                <c:pt idx="27208">
                  <c:v>112.84869999999999</c:v>
                </c:pt>
                <c:pt idx="27209">
                  <c:v>112.8535</c:v>
                </c:pt>
                <c:pt idx="27210">
                  <c:v>112.8583</c:v>
                </c:pt>
                <c:pt idx="27211">
                  <c:v>112.86309999999999</c:v>
                </c:pt>
                <c:pt idx="27212">
                  <c:v>112.86799999999999</c:v>
                </c:pt>
                <c:pt idx="27213">
                  <c:v>112.8728</c:v>
                </c:pt>
                <c:pt idx="27214">
                  <c:v>112.8776</c:v>
                </c:pt>
                <c:pt idx="27215">
                  <c:v>112.88239999999999</c:v>
                </c:pt>
                <c:pt idx="27216">
                  <c:v>112.88719999999999</c:v>
                </c:pt>
                <c:pt idx="27217">
                  <c:v>112.89200000000001</c:v>
                </c:pt>
                <c:pt idx="27218">
                  <c:v>112.8968</c:v>
                </c:pt>
                <c:pt idx="27219">
                  <c:v>112.9016</c:v>
                </c:pt>
                <c:pt idx="27220">
                  <c:v>112.9064</c:v>
                </c:pt>
                <c:pt idx="27221">
                  <c:v>112.91120000000001</c:v>
                </c:pt>
                <c:pt idx="27222">
                  <c:v>112.916</c:v>
                </c:pt>
                <c:pt idx="27223">
                  <c:v>112.9209</c:v>
                </c:pt>
                <c:pt idx="27224">
                  <c:v>112.92570000000001</c:v>
                </c:pt>
                <c:pt idx="27225">
                  <c:v>112.93050000000001</c:v>
                </c:pt>
                <c:pt idx="27226">
                  <c:v>112.9353</c:v>
                </c:pt>
                <c:pt idx="27227">
                  <c:v>112.9401</c:v>
                </c:pt>
                <c:pt idx="27228">
                  <c:v>112.9449</c:v>
                </c:pt>
                <c:pt idx="27229">
                  <c:v>112.94970000000001</c:v>
                </c:pt>
                <c:pt idx="27230">
                  <c:v>112.9545</c:v>
                </c:pt>
                <c:pt idx="27231">
                  <c:v>112.9593</c:v>
                </c:pt>
                <c:pt idx="27232">
                  <c:v>112.9641</c:v>
                </c:pt>
                <c:pt idx="27233">
                  <c:v>112.96889999999999</c:v>
                </c:pt>
                <c:pt idx="27234">
                  <c:v>112.97369999999999</c:v>
                </c:pt>
                <c:pt idx="27235">
                  <c:v>112.9786</c:v>
                </c:pt>
                <c:pt idx="27236">
                  <c:v>112.9834</c:v>
                </c:pt>
                <c:pt idx="27237">
                  <c:v>112.98819999999999</c:v>
                </c:pt>
                <c:pt idx="27238">
                  <c:v>112.99299999999999</c:v>
                </c:pt>
                <c:pt idx="27239">
                  <c:v>112.9978</c:v>
                </c:pt>
                <c:pt idx="27240">
                  <c:v>113.0026</c:v>
                </c:pt>
                <c:pt idx="27241">
                  <c:v>113.00739999999999</c:v>
                </c:pt>
                <c:pt idx="27242">
                  <c:v>113.01219999999999</c:v>
                </c:pt>
                <c:pt idx="27243">
                  <c:v>113.01700000000001</c:v>
                </c:pt>
                <c:pt idx="27244">
                  <c:v>113.0218</c:v>
                </c:pt>
                <c:pt idx="27245">
                  <c:v>113.0266</c:v>
                </c:pt>
                <c:pt idx="27246">
                  <c:v>113.0314</c:v>
                </c:pt>
                <c:pt idx="27247">
                  <c:v>113.03630000000001</c:v>
                </c:pt>
                <c:pt idx="27248">
                  <c:v>113.0411</c:v>
                </c:pt>
                <c:pt idx="27249">
                  <c:v>113.0459</c:v>
                </c:pt>
                <c:pt idx="27250">
                  <c:v>113.05070000000001</c:v>
                </c:pt>
                <c:pt idx="27251">
                  <c:v>113.05550000000001</c:v>
                </c:pt>
                <c:pt idx="27252">
                  <c:v>113.0603</c:v>
                </c:pt>
                <c:pt idx="27253">
                  <c:v>113.0651</c:v>
                </c:pt>
                <c:pt idx="27254">
                  <c:v>113.0699</c:v>
                </c:pt>
                <c:pt idx="27255">
                  <c:v>113.07470000000001</c:v>
                </c:pt>
                <c:pt idx="27256">
                  <c:v>113.0795</c:v>
                </c:pt>
                <c:pt idx="27257">
                  <c:v>113.0843</c:v>
                </c:pt>
                <c:pt idx="27258">
                  <c:v>113.0891</c:v>
                </c:pt>
                <c:pt idx="27259">
                  <c:v>113.09399999999999</c:v>
                </c:pt>
                <c:pt idx="27260">
                  <c:v>113.0988</c:v>
                </c:pt>
                <c:pt idx="27261">
                  <c:v>113.1036</c:v>
                </c:pt>
                <c:pt idx="27262">
                  <c:v>113.1084</c:v>
                </c:pt>
                <c:pt idx="27263">
                  <c:v>113.11319999999999</c:v>
                </c:pt>
                <c:pt idx="27264">
                  <c:v>113.11799999999999</c:v>
                </c:pt>
                <c:pt idx="27265">
                  <c:v>113.1228</c:v>
                </c:pt>
                <c:pt idx="27266">
                  <c:v>113.1276</c:v>
                </c:pt>
                <c:pt idx="27267">
                  <c:v>113.13239999999999</c:v>
                </c:pt>
                <c:pt idx="27268">
                  <c:v>113.13719999999999</c:v>
                </c:pt>
                <c:pt idx="27269">
                  <c:v>113.14200000000001</c:v>
                </c:pt>
                <c:pt idx="27270">
                  <c:v>113.1468</c:v>
                </c:pt>
                <c:pt idx="27271">
                  <c:v>113.15169999999999</c:v>
                </c:pt>
                <c:pt idx="27272">
                  <c:v>113.15649999999999</c:v>
                </c:pt>
                <c:pt idx="27273">
                  <c:v>113.16130000000001</c:v>
                </c:pt>
                <c:pt idx="27274">
                  <c:v>113.1661</c:v>
                </c:pt>
                <c:pt idx="27275">
                  <c:v>113.1709</c:v>
                </c:pt>
                <c:pt idx="27276">
                  <c:v>113.17570000000001</c:v>
                </c:pt>
                <c:pt idx="27277">
                  <c:v>113.18050000000001</c:v>
                </c:pt>
                <c:pt idx="27278">
                  <c:v>113.1853</c:v>
                </c:pt>
                <c:pt idx="27279">
                  <c:v>113.1901</c:v>
                </c:pt>
                <c:pt idx="27280">
                  <c:v>113.1949</c:v>
                </c:pt>
                <c:pt idx="27281">
                  <c:v>113.19970000000001</c:v>
                </c:pt>
                <c:pt idx="27282">
                  <c:v>113.2045</c:v>
                </c:pt>
                <c:pt idx="27283">
                  <c:v>113.2094</c:v>
                </c:pt>
                <c:pt idx="27284">
                  <c:v>113.21420000000001</c:v>
                </c:pt>
                <c:pt idx="27285">
                  <c:v>113.21899999999999</c:v>
                </c:pt>
                <c:pt idx="27286">
                  <c:v>113.2238</c:v>
                </c:pt>
                <c:pt idx="27287">
                  <c:v>113.2286</c:v>
                </c:pt>
                <c:pt idx="27288">
                  <c:v>113.2334</c:v>
                </c:pt>
                <c:pt idx="27289">
                  <c:v>113.23819999999999</c:v>
                </c:pt>
                <c:pt idx="27290">
                  <c:v>113.24299999999999</c:v>
                </c:pt>
                <c:pt idx="27291">
                  <c:v>113.2478</c:v>
                </c:pt>
                <c:pt idx="27292">
                  <c:v>113.2526</c:v>
                </c:pt>
                <c:pt idx="27293">
                  <c:v>113.25739999999999</c:v>
                </c:pt>
                <c:pt idx="27294">
                  <c:v>113.2623</c:v>
                </c:pt>
                <c:pt idx="27295">
                  <c:v>113.2671</c:v>
                </c:pt>
                <c:pt idx="27296">
                  <c:v>113.27189999999999</c:v>
                </c:pt>
                <c:pt idx="27297">
                  <c:v>113.27669999999999</c:v>
                </c:pt>
                <c:pt idx="27298">
                  <c:v>113.28149999999999</c:v>
                </c:pt>
                <c:pt idx="27299">
                  <c:v>113.28630000000001</c:v>
                </c:pt>
                <c:pt idx="27300">
                  <c:v>113.2911</c:v>
                </c:pt>
                <c:pt idx="27301">
                  <c:v>113.2959</c:v>
                </c:pt>
                <c:pt idx="27302">
                  <c:v>113.30070000000001</c:v>
                </c:pt>
                <c:pt idx="27303">
                  <c:v>113.30550000000001</c:v>
                </c:pt>
                <c:pt idx="27304">
                  <c:v>113.3103</c:v>
                </c:pt>
                <c:pt idx="27305">
                  <c:v>113.3151</c:v>
                </c:pt>
                <c:pt idx="27306">
                  <c:v>113.3199</c:v>
                </c:pt>
                <c:pt idx="27307">
                  <c:v>113.32480000000001</c:v>
                </c:pt>
                <c:pt idx="27308">
                  <c:v>113.3296</c:v>
                </c:pt>
                <c:pt idx="27309">
                  <c:v>113.3344</c:v>
                </c:pt>
                <c:pt idx="27310">
                  <c:v>113.33920000000001</c:v>
                </c:pt>
                <c:pt idx="27311">
                  <c:v>113.34399999999999</c:v>
                </c:pt>
                <c:pt idx="27312">
                  <c:v>113.3488</c:v>
                </c:pt>
                <c:pt idx="27313">
                  <c:v>113.3536</c:v>
                </c:pt>
                <c:pt idx="27314">
                  <c:v>113.3584</c:v>
                </c:pt>
                <c:pt idx="27315">
                  <c:v>113.36319999999999</c:v>
                </c:pt>
                <c:pt idx="27316">
                  <c:v>113.36799999999999</c:v>
                </c:pt>
                <c:pt idx="27317">
                  <c:v>113.3728</c:v>
                </c:pt>
                <c:pt idx="27318">
                  <c:v>113.3777</c:v>
                </c:pt>
                <c:pt idx="27319">
                  <c:v>113.38249999999999</c:v>
                </c:pt>
                <c:pt idx="27320">
                  <c:v>113.3873</c:v>
                </c:pt>
                <c:pt idx="27321">
                  <c:v>113.3921</c:v>
                </c:pt>
                <c:pt idx="27322">
                  <c:v>113.39689999999999</c:v>
                </c:pt>
                <c:pt idx="27323">
                  <c:v>113.40169999999999</c:v>
                </c:pt>
                <c:pt idx="27324">
                  <c:v>113.40649999999999</c:v>
                </c:pt>
                <c:pt idx="27325">
                  <c:v>113.41130000000001</c:v>
                </c:pt>
                <c:pt idx="27326">
                  <c:v>113.4161</c:v>
                </c:pt>
                <c:pt idx="27327">
                  <c:v>113.4209</c:v>
                </c:pt>
                <c:pt idx="27328">
                  <c:v>113.42570000000001</c:v>
                </c:pt>
                <c:pt idx="27329">
                  <c:v>113.43050000000001</c:v>
                </c:pt>
                <c:pt idx="27330">
                  <c:v>113.4354</c:v>
                </c:pt>
                <c:pt idx="27331">
                  <c:v>113.4402</c:v>
                </c:pt>
                <c:pt idx="27332">
                  <c:v>113.44500000000001</c:v>
                </c:pt>
                <c:pt idx="27333">
                  <c:v>113.44980000000001</c:v>
                </c:pt>
                <c:pt idx="27334">
                  <c:v>113.4546</c:v>
                </c:pt>
                <c:pt idx="27335">
                  <c:v>113.4594</c:v>
                </c:pt>
                <c:pt idx="27336">
                  <c:v>113.46420000000001</c:v>
                </c:pt>
                <c:pt idx="27337">
                  <c:v>113.46899999999999</c:v>
                </c:pt>
                <c:pt idx="27338">
                  <c:v>113.4738</c:v>
                </c:pt>
                <c:pt idx="27339">
                  <c:v>113.4786</c:v>
                </c:pt>
                <c:pt idx="27340">
                  <c:v>113.4834</c:v>
                </c:pt>
                <c:pt idx="27341">
                  <c:v>113.48819999999999</c:v>
                </c:pt>
                <c:pt idx="27342">
                  <c:v>113.4931</c:v>
                </c:pt>
                <c:pt idx="27343">
                  <c:v>113.4979</c:v>
                </c:pt>
                <c:pt idx="27344">
                  <c:v>113.5027</c:v>
                </c:pt>
                <c:pt idx="27345">
                  <c:v>113.50749999999999</c:v>
                </c:pt>
                <c:pt idx="27346">
                  <c:v>113.5123</c:v>
                </c:pt>
                <c:pt idx="27347">
                  <c:v>113.5171</c:v>
                </c:pt>
                <c:pt idx="27348">
                  <c:v>113.52189999999999</c:v>
                </c:pt>
                <c:pt idx="27349">
                  <c:v>113.52669999999999</c:v>
                </c:pt>
                <c:pt idx="27350">
                  <c:v>113.53149999999999</c:v>
                </c:pt>
                <c:pt idx="27351">
                  <c:v>113.53630000000001</c:v>
                </c:pt>
                <c:pt idx="27352">
                  <c:v>113.5411</c:v>
                </c:pt>
                <c:pt idx="27353">
                  <c:v>113.5459</c:v>
                </c:pt>
                <c:pt idx="27354">
                  <c:v>113.5508</c:v>
                </c:pt>
                <c:pt idx="27355">
                  <c:v>113.55560000000001</c:v>
                </c:pt>
                <c:pt idx="27356">
                  <c:v>113.5604</c:v>
                </c:pt>
                <c:pt idx="27357">
                  <c:v>113.5652</c:v>
                </c:pt>
                <c:pt idx="27358">
                  <c:v>113.57000000000001</c:v>
                </c:pt>
                <c:pt idx="27359">
                  <c:v>113.57480000000001</c:v>
                </c:pt>
                <c:pt idx="27360">
                  <c:v>113.5796</c:v>
                </c:pt>
                <c:pt idx="27361">
                  <c:v>113.5844</c:v>
                </c:pt>
                <c:pt idx="27362">
                  <c:v>113.58920000000001</c:v>
                </c:pt>
                <c:pt idx="27363">
                  <c:v>113.59399999999999</c:v>
                </c:pt>
                <c:pt idx="27364">
                  <c:v>113.5988</c:v>
                </c:pt>
                <c:pt idx="27365">
                  <c:v>113.6037</c:v>
                </c:pt>
                <c:pt idx="27366">
                  <c:v>113.60850000000001</c:v>
                </c:pt>
                <c:pt idx="27367">
                  <c:v>113.6133</c:v>
                </c:pt>
                <c:pt idx="27368">
                  <c:v>113.6181</c:v>
                </c:pt>
                <c:pt idx="27369">
                  <c:v>113.6229</c:v>
                </c:pt>
                <c:pt idx="27370">
                  <c:v>113.6277</c:v>
                </c:pt>
                <c:pt idx="27371">
                  <c:v>113.63249999999999</c:v>
                </c:pt>
                <c:pt idx="27372">
                  <c:v>113.6373</c:v>
                </c:pt>
                <c:pt idx="27373">
                  <c:v>113.6421</c:v>
                </c:pt>
                <c:pt idx="27374">
                  <c:v>113.64689999999999</c:v>
                </c:pt>
                <c:pt idx="27375">
                  <c:v>113.65169999999999</c:v>
                </c:pt>
                <c:pt idx="27376">
                  <c:v>113.65649999999999</c:v>
                </c:pt>
                <c:pt idx="27377">
                  <c:v>113.66130000000001</c:v>
                </c:pt>
                <c:pt idx="27378">
                  <c:v>113.66619999999999</c:v>
                </c:pt>
                <c:pt idx="27379">
                  <c:v>113.67099999999999</c:v>
                </c:pt>
                <c:pt idx="27380">
                  <c:v>113.6758</c:v>
                </c:pt>
                <c:pt idx="27381">
                  <c:v>113.68060000000001</c:v>
                </c:pt>
                <c:pt idx="27382">
                  <c:v>113.6854</c:v>
                </c:pt>
                <c:pt idx="27383">
                  <c:v>113.6902</c:v>
                </c:pt>
                <c:pt idx="27384">
                  <c:v>113.69500000000001</c:v>
                </c:pt>
                <c:pt idx="27385">
                  <c:v>113.69980000000001</c:v>
                </c:pt>
                <c:pt idx="27386">
                  <c:v>113.7046</c:v>
                </c:pt>
                <c:pt idx="27387">
                  <c:v>113.7094</c:v>
                </c:pt>
                <c:pt idx="27388">
                  <c:v>113.71420000000001</c:v>
                </c:pt>
                <c:pt idx="27389">
                  <c:v>113.7191</c:v>
                </c:pt>
                <c:pt idx="27390">
                  <c:v>113.7239</c:v>
                </c:pt>
                <c:pt idx="27391">
                  <c:v>113.7287</c:v>
                </c:pt>
                <c:pt idx="27392">
                  <c:v>113.73350000000001</c:v>
                </c:pt>
                <c:pt idx="27393">
                  <c:v>113.7383</c:v>
                </c:pt>
                <c:pt idx="27394">
                  <c:v>113.7431</c:v>
                </c:pt>
                <c:pt idx="27395">
                  <c:v>113.7479</c:v>
                </c:pt>
                <c:pt idx="27396">
                  <c:v>113.7527</c:v>
                </c:pt>
                <c:pt idx="27397">
                  <c:v>113.75749999999999</c:v>
                </c:pt>
                <c:pt idx="27398">
                  <c:v>113.7623</c:v>
                </c:pt>
                <c:pt idx="27399">
                  <c:v>113.7671</c:v>
                </c:pt>
                <c:pt idx="27400">
                  <c:v>113.7719</c:v>
                </c:pt>
                <c:pt idx="27401">
                  <c:v>113.77679999999999</c:v>
                </c:pt>
                <c:pt idx="27402">
                  <c:v>113.7816</c:v>
                </c:pt>
                <c:pt idx="27403">
                  <c:v>113.7864</c:v>
                </c:pt>
                <c:pt idx="27404">
                  <c:v>113.79119999999999</c:v>
                </c:pt>
                <c:pt idx="27405">
                  <c:v>113.79599999999999</c:v>
                </c:pt>
                <c:pt idx="27406">
                  <c:v>113.8008</c:v>
                </c:pt>
                <c:pt idx="27407">
                  <c:v>113.80560000000001</c:v>
                </c:pt>
                <c:pt idx="27408">
                  <c:v>113.8104</c:v>
                </c:pt>
                <c:pt idx="27409">
                  <c:v>113.8152</c:v>
                </c:pt>
                <c:pt idx="27410">
                  <c:v>113.82000000000001</c:v>
                </c:pt>
                <c:pt idx="27411">
                  <c:v>113.82480000000001</c:v>
                </c:pt>
                <c:pt idx="27412">
                  <c:v>113.8296</c:v>
                </c:pt>
                <c:pt idx="27413">
                  <c:v>113.8344</c:v>
                </c:pt>
                <c:pt idx="27414">
                  <c:v>113.83930000000001</c:v>
                </c:pt>
                <c:pt idx="27415">
                  <c:v>113.8441</c:v>
                </c:pt>
                <c:pt idx="27416">
                  <c:v>113.8489</c:v>
                </c:pt>
                <c:pt idx="27417">
                  <c:v>113.8537</c:v>
                </c:pt>
                <c:pt idx="27418">
                  <c:v>113.85850000000001</c:v>
                </c:pt>
                <c:pt idx="27419">
                  <c:v>113.8633</c:v>
                </c:pt>
                <c:pt idx="27420">
                  <c:v>113.8681</c:v>
                </c:pt>
                <c:pt idx="27421">
                  <c:v>113.8729</c:v>
                </c:pt>
                <c:pt idx="27422">
                  <c:v>113.8777</c:v>
                </c:pt>
                <c:pt idx="27423">
                  <c:v>113.88249999999999</c:v>
                </c:pt>
                <c:pt idx="27424">
                  <c:v>113.8873</c:v>
                </c:pt>
                <c:pt idx="27425">
                  <c:v>113.8922</c:v>
                </c:pt>
                <c:pt idx="27426">
                  <c:v>113.89699999999999</c:v>
                </c:pt>
                <c:pt idx="27427">
                  <c:v>113.90179999999999</c:v>
                </c:pt>
                <c:pt idx="27428">
                  <c:v>113.9066</c:v>
                </c:pt>
                <c:pt idx="27429">
                  <c:v>113.9114</c:v>
                </c:pt>
                <c:pt idx="27430">
                  <c:v>113.91619999999999</c:v>
                </c:pt>
                <c:pt idx="27431">
                  <c:v>113.92099999999999</c:v>
                </c:pt>
                <c:pt idx="27432">
                  <c:v>113.9258</c:v>
                </c:pt>
                <c:pt idx="27433">
                  <c:v>113.93060000000001</c:v>
                </c:pt>
                <c:pt idx="27434">
                  <c:v>113.9354</c:v>
                </c:pt>
                <c:pt idx="27435">
                  <c:v>113.9402</c:v>
                </c:pt>
                <c:pt idx="27436">
                  <c:v>113.94500000000001</c:v>
                </c:pt>
                <c:pt idx="27437">
                  <c:v>113.94990000000001</c:v>
                </c:pt>
                <c:pt idx="27438">
                  <c:v>113.9547</c:v>
                </c:pt>
                <c:pt idx="27439">
                  <c:v>113.95950000000001</c:v>
                </c:pt>
                <c:pt idx="27440">
                  <c:v>113.96430000000001</c:v>
                </c:pt>
                <c:pt idx="27441">
                  <c:v>113.9691</c:v>
                </c:pt>
                <c:pt idx="27442">
                  <c:v>113.9739</c:v>
                </c:pt>
                <c:pt idx="27443">
                  <c:v>113.9787</c:v>
                </c:pt>
                <c:pt idx="27444">
                  <c:v>113.98350000000001</c:v>
                </c:pt>
                <c:pt idx="27445">
                  <c:v>113.9883</c:v>
                </c:pt>
                <c:pt idx="27446">
                  <c:v>113.9931</c:v>
                </c:pt>
                <c:pt idx="27447">
                  <c:v>113.9979</c:v>
                </c:pt>
                <c:pt idx="27448">
                  <c:v>114.0027</c:v>
                </c:pt>
                <c:pt idx="27449">
                  <c:v>114.0076</c:v>
                </c:pt>
                <c:pt idx="27450">
                  <c:v>114.0124</c:v>
                </c:pt>
                <c:pt idx="27451">
                  <c:v>114.0172</c:v>
                </c:pt>
                <c:pt idx="27452">
                  <c:v>114.02199999999999</c:v>
                </c:pt>
                <c:pt idx="27453">
                  <c:v>114.02679999999999</c:v>
                </c:pt>
                <c:pt idx="27454">
                  <c:v>114.0316</c:v>
                </c:pt>
                <c:pt idx="27455">
                  <c:v>114.0364</c:v>
                </c:pt>
                <c:pt idx="27456">
                  <c:v>114.04119999999999</c:v>
                </c:pt>
                <c:pt idx="27457">
                  <c:v>114.04599999999999</c:v>
                </c:pt>
                <c:pt idx="27458">
                  <c:v>114.0508</c:v>
                </c:pt>
                <c:pt idx="27459">
                  <c:v>114.0556</c:v>
                </c:pt>
                <c:pt idx="27460">
                  <c:v>114.0604</c:v>
                </c:pt>
                <c:pt idx="27461">
                  <c:v>114.06529999999999</c:v>
                </c:pt>
                <c:pt idx="27462">
                  <c:v>114.0701</c:v>
                </c:pt>
                <c:pt idx="27463">
                  <c:v>114.07490000000001</c:v>
                </c:pt>
                <c:pt idx="27464">
                  <c:v>114.0797</c:v>
                </c:pt>
                <c:pt idx="27465">
                  <c:v>114.08450000000001</c:v>
                </c:pt>
                <c:pt idx="27466">
                  <c:v>114.08930000000001</c:v>
                </c:pt>
                <c:pt idx="27467">
                  <c:v>114.0941</c:v>
                </c:pt>
                <c:pt idx="27468">
                  <c:v>114.0989</c:v>
                </c:pt>
                <c:pt idx="27469">
                  <c:v>114.1037</c:v>
                </c:pt>
                <c:pt idx="27470">
                  <c:v>114.10850000000001</c:v>
                </c:pt>
                <c:pt idx="27471">
                  <c:v>114.1133</c:v>
                </c:pt>
                <c:pt idx="27472">
                  <c:v>114.1181</c:v>
                </c:pt>
                <c:pt idx="27473">
                  <c:v>114.123</c:v>
                </c:pt>
                <c:pt idx="27474">
                  <c:v>114.12780000000001</c:v>
                </c:pt>
                <c:pt idx="27475">
                  <c:v>114.1326</c:v>
                </c:pt>
                <c:pt idx="27476">
                  <c:v>114.1374</c:v>
                </c:pt>
                <c:pt idx="27477">
                  <c:v>114.1422</c:v>
                </c:pt>
                <c:pt idx="27478">
                  <c:v>114.14699999999999</c:v>
                </c:pt>
                <c:pt idx="27479">
                  <c:v>114.15179999999999</c:v>
                </c:pt>
                <c:pt idx="27480">
                  <c:v>114.1566</c:v>
                </c:pt>
                <c:pt idx="27481">
                  <c:v>114.1614</c:v>
                </c:pt>
                <c:pt idx="27482">
                  <c:v>114.16619999999999</c:v>
                </c:pt>
                <c:pt idx="27483">
                  <c:v>114.17099999999999</c:v>
                </c:pt>
                <c:pt idx="27484">
                  <c:v>114.1758</c:v>
                </c:pt>
                <c:pt idx="27485">
                  <c:v>114.1807</c:v>
                </c:pt>
                <c:pt idx="27486">
                  <c:v>114.18549999999999</c:v>
                </c:pt>
                <c:pt idx="27487">
                  <c:v>114.19029999999999</c:v>
                </c:pt>
                <c:pt idx="27488">
                  <c:v>114.1951</c:v>
                </c:pt>
                <c:pt idx="27489">
                  <c:v>114.1999</c:v>
                </c:pt>
                <c:pt idx="27490">
                  <c:v>114.2047</c:v>
                </c:pt>
                <c:pt idx="27491">
                  <c:v>114.20950000000001</c:v>
                </c:pt>
                <c:pt idx="27492">
                  <c:v>114.21430000000001</c:v>
                </c:pt>
                <c:pt idx="27493">
                  <c:v>114.2191</c:v>
                </c:pt>
                <c:pt idx="27494">
                  <c:v>114.2239</c:v>
                </c:pt>
                <c:pt idx="27495">
                  <c:v>114.2287</c:v>
                </c:pt>
                <c:pt idx="27496">
                  <c:v>114.23350000000001</c:v>
                </c:pt>
                <c:pt idx="27497">
                  <c:v>114.2384</c:v>
                </c:pt>
                <c:pt idx="27498">
                  <c:v>114.2432</c:v>
                </c:pt>
                <c:pt idx="27499">
                  <c:v>114.248</c:v>
                </c:pt>
                <c:pt idx="27500">
                  <c:v>114.25280000000001</c:v>
                </c:pt>
                <c:pt idx="27501">
                  <c:v>114.2576</c:v>
                </c:pt>
                <c:pt idx="27502">
                  <c:v>114.2624</c:v>
                </c:pt>
                <c:pt idx="27503">
                  <c:v>114.2672</c:v>
                </c:pt>
                <c:pt idx="27504">
                  <c:v>114.27200000000001</c:v>
                </c:pt>
                <c:pt idx="27505">
                  <c:v>114.27679999999999</c:v>
                </c:pt>
                <c:pt idx="27506">
                  <c:v>114.2816</c:v>
                </c:pt>
                <c:pt idx="27507">
                  <c:v>114.2864</c:v>
                </c:pt>
                <c:pt idx="27508">
                  <c:v>114.29129999999999</c:v>
                </c:pt>
                <c:pt idx="27509">
                  <c:v>114.2961</c:v>
                </c:pt>
                <c:pt idx="27510">
                  <c:v>114.3009</c:v>
                </c:pt>
                <c:pt idx="27511">
                  <c:v>114.3057</c:v>
                </c:pt>
                <c:pt idx="27512">
                  <c:v>114.31049999999999</c:v>
                </c:pt>
                <c:pt idx="27513">
                  <c:v>114.31529999999999</c:v>
                </c:pt>
                <c:pt idx="27514">
                  <c:v>114.3201</c:v>
                </c:pt>
                <c:pt idx="27515">
                  <c:v>114.3249</c:v>
                </c:pt>
                <c:pt idx="27516">
                  <c:v>114.3297</c:v>
                </c:pt>
                <c:pt idx="27517">
                  <c:v>114.33450000000001</c:v>
                </c:pt>
                <c:pt idx="27518">
                  <c:v>114.33930000000001</c:v>
                </c:pt>
                <c:pt idx="27519">
                  <c:v>114.3441</c:v>
                </c:pt>
                <c:pt idx="27520">
                  <c:v>114.3489</c:v>
                </c:pt>
                <c:pt idx="27521">
                  <c:v>114.35380000000001</c:v>
                </c:pt>
                <c:pt idx="27522">
                  <c:v>114.35860000000001</c:v>
                </c:pt>
                <c:pt idx="27523">
                  <c:v>114.3634</c:v>
                </c:pt>
                <c:pt idx="27524">
                  <c:v>114.3682</c:v>
                </c:pt>
                <c:pt idx="27525">
                  <c:v>114.373</c:v>
                </c:pt>
                <c:pt idx="27526">
                  <c:v>114.37780000000001</c:v>
                </c:pt>
                <c:pt idx="27527">
                  <c:v>114.3826</c:v>
                </c:pt>
                <c:pt idx="27528">
                  <c:v>114.3874</c:v>
                </c:pt>
                <c:pt idx="27529">
                  <c:v>114.3922</c:v>
                </c:pt>
                <c:pt idx="27530">
                  <c:v>114.39700000000001</c:v>
                </c:pt>
                <c:pt idx="27531">
                  <c:v>114.40179999999999</c:v>
                </c:pt>
                <c:pt idx="27532">
                  <c:v>114.4066</c:v>
                </c:pt>
                <c:pt idx="27533">
                  <c:v>114.4115</c:v>
                </c:pt>
                <c:pt idx="27534">
                  <c:v>114.41629999999999</c:v>
                </c:pt>
                <c:pt idx="27535">
                  <c:v>114.4211</c:v>
                </c:pt>
                <c:pt idx="27536">
                  <c:v>114.4259</c:v>
                </c:pt>
                <c:pt idx="27537">
                  <c:v>114.4307</c:v>
                </c:pt>
                <c:pt idx="27538">
                  <c:v>114.43549999999999</c:v>
                </c:pt>
                <c:pt idx="27539">
                  <c:v>114.44029999999999</c:v>
                </c:pt>
                <c:pt idx="27540">
                  <c:v>114.4451</c:v>
                </c:pt>
                <c:pt idx="27541">
                  <c:v>114.4499</c:v>
                </c:pt>
                <c:pt idx="27542">
                  <c:v>114.4547</c:v>
                </c:pt>
                <c:pt idx="27543">
                  <c:v>114.45950000000001</c:v>
                </c:pt>
                <c:pt idx="27544">
                  <c:v>114.4644</c:v>
                </c:pt>
                <c:pt idx="27545">
                  <c:v>114.46919999999999</c:v>
                </c:pt>
                <c:pt idx="27546">
                  <c:v>114.474</c:v>
                </c:pt>
                <c:pt idx="27547">
                  <c:v>114.47880000000001</c:v>
                </c:pt>
                <c:pt idx="27548">
                  <c:v>114.48360000000001</c:v>
                </c:pt>
                <c:pt idx="27549">
                  <c:v>114.4884</c:v>
                </c:pt>
                <c:pt idx="27550">
                  <c:v>114.4932</c:v>
                </c:pt>
                <c:pt idx="27551">
                  <c:v>114.498</c:v>
                </c:pt>
                <c:pt idx="27552">
                  <c:v>114.50280000000001</c:v>
                </c:pt>
                <c:pt idx="27553">
                  <c:v>114.5076</c:v>
                </c:pt>
                <c:pt idx="27554">
                  <c:v>114.5124</c:v>
                </c:pt>
                <c:pt idx="27555">
                  <c:v>114.5172</c:v>
                </c:pt>
                <c:pt idx="27556">
                  <c:v>114.52200000000001</c:v>
                </c:pt>
                <c:pt idx="27557">
                  <c:v>114.5269</c:v>
                </c:pt>
                <c:pt idx="27558">
                  <c:v>114.5317</c:v>
                </c:pt>
                <c:pt idx="27559">
                  <c:v>114.5365</c:v>
                </c:pt>
                <c:pt idx="27560">
                  <c:v>114.54129999999999</c:v>
                </c:pt>
                <c:pt idx="27561">
                  <c:v>114.5461</c:v>
                </c:pt>
                <c:pt idx="27562">
                  <c:v>114.5509</c:v>
                </c:pt>
                <c:pt idx="27563">
                  <c:v>114.5557</c:v>
                </c:pt>
                <c:pt idx="27564">
                  <c:v>114.56049999999999</c:v>
                </c:pt>
                <c:pt idx="27565">
                  <c:v>114.56529999999999</c:v>
                </c:pt>
                <c:pt idx="27566">
                  <c:v>114.5701</c:v>
                </c:pt>
                <c:pt idx="27567">
                  <c:v>114.5749</c:v>
                </c:pt>
                <c:pt idx="27568">
                  <c:v>114.57979999999999</c:v>
                </c:pt>
                <c:pt idx="27569">
                  <c:v>114.58459999999999</c:v>
                </c:pt>
                <c:pt idx="27570">
                  <c:v>114.5894</c:v>
                </c:pt>
                <c:pt idx="27571">
                  <c:v>114.59419999999999</c:v>
                </c:pt>
                <c:pt idx="27572">
                  <c:v>114.599</c:v>
                </c:pt>
                <c:pt idx="27573">
                  <c:v>114.60380000000001</c:v>
                </c:pt>
                <c:pt idx="27574">
                  <c:v>114.60860000000001</c:v>
                </c:pt>
                <c:pt idx="27575">
                  <c:v>114.6134</c:v>
                </c:pt>
                <c:pt idx="27576">
                  <c:v>114.6182</c:v>
                </c:pt>
                <c:pt idx="27577">
                  <c:v>114.623</c:v>
                </c:pt>
                <c:pt idx="27578">
                  <c:v>114.62780000000001</c:v>
                </c:pt>
                <c:pt idx="27579">
                  <c:v>114.6326</c:v>
                </c:pt>
                <c:pt idx="27580">
                  <c:v>114.6374</c:v>
                </c:pt>
                <c:pt idx="27581">
                  <c:v>114.64230000000001</c:v>
                </c:pt>
                <c:pt idx="27582">
                  <c:v>114.64709999999999</c:v>
                </c:pt>
                <c:pt idx="27583">
                  <c:v>114.6519</c:v>
                </c:pt>
                <c:pt idx="27584">
                  <c:v>114.6567</c:v>
                </c:pt>
                <c:pt idx="27585">
                  <c:v>114.6615</c:v>
                </c:pt>
                <c:pt idx="27586">
                  <c:v>114.66629999999999</c:v>
                </c:pt>
                <c:pt idx="27587">
                  <c:v>114.6711</c:v>
                </c:pt>
                <c:pt idx="27588">
                  <c:v>114.6759</c:v>
                </c:pt>
                <c:pt idx="27589">
                  <c:v>114.6807</c:v>
                </c:pt>
                <c:pt idx="27590">
                  <c:v>114.68549999999999</c:v>
                </c:pt>
                <c:pt idx="27591">
                  <c:v>114.69029999999999</c:v>
                </c:pt>
                <c:pt idx="27592">
                  <c:v>114.6951</c:v>
                </c:pt>
                <c:pt idx="27593">
                  <c:v>114.7</c:v>
                </c:pt>
                <c:pt idx="27594">
                  <c:v>114.70479999999999</c:v>
                </c:pt>
                <c:pt idx="27595">
                  <c:v>114.70959999999999</c:v>
                </c:pt>
                <c:pt idx="27596">
                  <c:v>114.7144</c:v>
                </c:pt>
                <c:pt idx="27597">
                  <c:v>114.71919999999999</c:v>
                </c:pt>
                <c:pt idx="27598">
                  <c:v>114.724</c:v>
                </c:pt>
                <c:pt idx="27599">
                  <c:v>114.72880000000001</c:v>
                </c:pt>
                <c:pt idx="27600">
                  <c:v>114.73360000000001</c:v>
                </c:pt>
                <c:pt idx="27601">
                  <c:v>114.7384</c:v>
                </c:pt>
                <c:pt idx="27602">
                  <c:v>114.7432</c:v>
                </c:pt>
                <c:pt idx="27603">
                  <c:v>114.748</c:v>
                </c:pt>
                <c:pt idx="27604">
                  <c:v>114.75290000000001</c:v>
                </c:pt>
                <c:pt idx="27605">
                  <c:v>114.7577</c:v>
                </c:pt>
                <c:pt idx="27606">
                  <c:v>114.7625</c:v>
                </c:pt>
                <c:pt idx="27607">
                  <c:v>114.76730000000001</c:v>
                </c:pt>
                <c:pt idx="27608">
                  <c:v>114.77210000000001</c:v>
                </c:pt>
                <c:pt idx="27609">
                  <c:v>114.7769</c:v>
                </c:pt>
                <c:pt idx="27610">
                  <c:v>114.7817</c:v>
                </c:pt>
                <c:pt idx="27611">
                  <c:v>114.7865</c:v>
                </c:pt>
                <c:pt idx="27612">
                  <c:v>114.79129999999999</c:v>
                </c:pt>
                <c:pt idx="27613">
                  <c:v>114.7961</c:v>
                </c:pt>
                <c:pt idx="27614">
                  <c:v>114.8009</c:v>
                </c:pt>
                <c:pt idx="27615">
                  <c:v>114.8057</c:v>
                </c:pt>
                <c:pt idx="27616">
                  <c:v>114.81049999999999</c:v>
                </c:pt>
                <c:pt idx="27617">
                  <c:v>114.8154</c:v>
                </c:pt>
                <c:pt idx="27618">
                  <c:v>114.8202</c:v>
                </c:pt>
                <c:pt idx="27619">
                  <c:v>114.825</c:v>
                </c:pt>
                <c:pt idx="27620">
                  <c:v>114.82979999999999</c:v>
                </c:pt>
                <c:pt idx="27621">
                  <c:v>114.83459999999999</c:v>
                </c:pt>
                <c:pt idx="27622">
                  <c:v>114.8394</c:v>
                </c:pt>
                <c:pt idx="27623">
                  <c:v>114.84419999999999</c:v>
                </c:pt>
                <c:pt idx="27624">
                  <c:v>114.849</c:v>
                </c:pt>
                <c:pt idx="27625">
                  <c:v>114.85380000000001</c:v>
                </c:pt>
                <c:pt idx="27626">
                  <c:v>114.85860000000001</c:v>
                </c:pt>
                <c:pt idx="27627">
                  <c:v>114.8634</c:v>
                </c:pt>
                <c:pt idx="27628">
                  <c:v>114.8682</c:v>
                </c:pt>
                <c:pt idx="27629">
                  <c:v>114.87310000000001</c:v>
                </c:pt>
                <c:pt idx="27630">
                  <c:v>114.87790000000001</c:v>
                </c:pt>
                <c:pt idx="27631">
                  <c:v>114.8827</c:v>
                </c:pt>
                <c:pt idx="27632">
                  <c:v>114.8875</c:v>
                </c:pt>
                <c:pt idx="27633">
                  <c:v>114.89230000000001</c:v>
                </c:pt>
                <c:pt idx="27634">
                  <c:v>114.89710000000001</c:v>
                </c:pt>
                <c:pt idx="27635">
                  <c:v>114.9019</c:v>
                </c:pt>
                <c:pt idx="27636">
                  <c:v>114.9067</c:v>
                </c:pt>
                <c:pt idx="27637">
                  <c:v>114.9115</c:v>
                </c:pt>
                <c:pt idx="27638">
                  <c:v>114.91629999999999</c:v>
                </c:pt>
                <c:pt idx="27639">
                  <c:v>114.9211</c:v>
                </c:pt>
                <c:pt idx="27640">
                  <c:v>114.926</c:v>
                </c:pt>
                <c:pt idx="27641">
                  <c:v>114.9308</c:v>
                </c:pt>
                <c:pt idx="27642">
                  <c:v>114.93559999999999</c:v>
                </c:pt>
                <c:pt idx="27643">
                  <c:v>114.9404</c:v>
                </c:pt>
                <c:pt idx="27644">
                  <c:v>114.9452</c:v>
                </c:pt>
                <c:pt idx="27645">
                  <c:v>114.95</c:v>
                </c:pt>
                <c:pt idx="27646">
                  <c:v>114.95479999999999</c:v>
                </c:pt>
                <c:pt idx="27647">
                  <c:v>114.95959999999999</c:v>
                </c:pt>
                <c:pt idx="27648">
                  <c:v>114.9644</c:v>
                </c:pt>
                <c:pt idx="27649">
                  <c:v>114.9692</c:v>
                </c:pt>
                <c:pt idx="27650">
                  <c:v>114.974</c:v>
                </c:pt>
                <c:pt idx="27651">
                  <c:v>114.97880000000001</c:v>
                </c:pt>
                <c:pt idx="27652">
                  <c:v>114.98360000000001</c:v>
                </c:pt>
                <c:pt idx="27653">
                  <c:v>114.98849999999999</c:v>
                </c:pt>
                <c:pt idx="27654">
                  <c:v>114.9933</c:v>
                </c:pt>
                <c:pt idx="27655">
                  <c:v>114.99810000000001</c:v>
                </c:pt>
                <c:pt idx="27656">
                  <c:v>115.00290000000001</c:v>
                </c:pt>
                <c:pt idx="27657">
                  <c:v>115.0077</c:v>
                </c:pt>
                <c:pt idx="27658">
                  <c:v>115.0125</c:v>
                </c:pt>
                <c:pt idx="27659">
                  <c:v>115.01730000000001</c:v>
                </c:pt>
                <c:pt idx="27660">
                  <c:v>115.02210000000001</c:v>
                </c:pt>
                <c:pt idx="27661">
                  <c:v>115.0269</c:v>
                </c:pt>
                <c:pt idx="27662">
                  <c:v>115.0317</c:v>
                </c:pt>
                <c:pt idx="27663">
                  <c:v>115.0365</c:v>
                </c:pt>
                <c:pt idx="27664">
                  <c:v>115.04129999999999</c:v>
                </c:pt>
                <c:pt idx="27665">
                  <c:v>115.0462</c:v>
                </c:pt>
                <c:pt idx="27666">
                  <c:v>115.051</c:v>
                </c:pt>
                <c:pt idx="27667">
                  <c:v>115.0558</c:v>
                </c:pt>
                <c:pt idx="27668">
                  <c:v>115.06059999999999</c:v>
                </c:pt>
                <c:pt idx="27669">
                  <c:v>115.0654</c:v>
                </c:pt>
                <c:pt idx="27670">
                  <c:v>115.0702</c:v>
                </c:pt>
                <c:pt idx="27671">
                  <c:v>115.075</c:v>
                </c:pt>
                <c:pt idx="27672">
                  <c:v>115.07979999999999</c:v>
                </c:pt>
                <c:pt idx="27673">
                  <c:v>115.08459999999999</c:v>
                </c:pt>
                <c:pt idx="27674">
                  <c:v>115.0894</c:v>
                </c:pt>
                <c:pt idx="27675">
                  <c:v>115.0942</c:v>
                </c:pt>
                <c:pt idx="27676">
                  <c:v>115.09909999999999</c:v>
                </c:pt>
                <c:pt idx="27677">
                  <c:v>115.1039</c:v>
                </c:pt>
                <c:pt idx="27678">
                  <c:v>115.1087</c:v>
                </c:pt>
                <c:pt idx="27679">
                  <c:v>115.11349999999999</c:v>
                </c:pt>
                <c:pt idx="27680">
                  <c:v>115.1183</c:v>
                </c:pt>
                <c:pt idx="27681">
                  <c:v>115.12310000000001</c:v>
                </c:pt>
                <c:pt idx="27682">
                  <c:v>115.12790000000001</c:v>
                </c:pt>
                <c:pt idx="27683">
                  <c:v>115.1327</c:v>
                </c:pt>
                <c:pt idx="27684">
                  <c:v>115.1375</c:v>
                </c:pt>
                <c:pt idx="27685">
                  <c:v>115.14230000000001</c:v>
                </c:pt>
                <c:pt idx="27686">
                  <c:v>115.14710000000001</c:v>
                </c:pt>
                <c:pt idx="27687">
                  <c:v>115.1519</c:v>
                </c:pt>
                <c:pt idx="27688">
                  <c:v>115.1567</c:v>
                </c:pt>
                <c:pt idx="27689">
                  <c:v>115.16160000000001</c:v>
                </c:pt>
                <c:pt idx="27690">
                  <c:v>115.1664</c:v>
                </c:pt>
                <c:pt idx="27691">
                  <c:v>115.1712</c:v>
                </c:pt>
                <c:pt idx="27692">
                  <c:v>115.176</c:v>
                </c:pt>
                <c:pt idx="27693">
                  <c:v>115.1808</c:v>
                </c:pt>
                <c:pt idx="27694">
                  <c:v>115.18559999999999</c:v>
                </c:pt>
                <c:pt idx="27695">
                  <c:v>115.1904</c:v>
                </c:pt>
                <c:pt idx="27696">
                  <c:v>115.1952</c:v>
                </c:pt>
                <c:pt idx="27697">
                  <c:v>115.2</c:v>
                </c:pt>
                <c:pt idx="27698">
                  <c:v>115.20479999999999</c:v>
                </c:pt>
                <c:pt idx="27699">
                  <c:v>115.20959999999999</c:v>
                </c:pt>
                <c:pt idx="27700">
                  <c:v>115.2144</c:v>
                </c:pt>
                <c:pt idx="27701">
                  <c:v>115.21929999999999</c:v>
                </c:pt>
                <c:pt idx="27702">
                  <c:v>115.22409999999999</c:v>
                </c:pt>
                <c:pt idx="27703">
                  <c:v>115.2289</c:v>
                </c:pt>
                <c:pt idx="27704">
                  <c:v>115.2337</c:v>
                </c:pt>
                <c:pt idx="27705">
                  <c:v>115.23849999999999</c:v>
                </c:pt>
                <c:pt idx="27706">
                  <c:v>115.2433</c:v>
                </c:pt>
                <c:pt idx="27707">
                  <c:v>115.24810000000001</c:v>
                </c:pt>
                <c:pt idx="27708">
                  <c:v>115.25290000000001</c:v>
                </c:pt>
                <c:pt idx="27709">
                  <c:v>115.2577</c:v>
                </c:pt>
                <c:pt idx="27710">
                  <c:v>115.2625</c:v>
                </c:pt>
                <c:pt idx="27711">
                  <c:v>115.26730000000001</c:v>
                </c:pt>
                <c:pt idx="27712">
                  <c:v>115.27210000000001</c:v>
                </c:pt>
                <c:pt idx="27713">
                  <c:v>115.277</c:v>
                </c:pt>
                <c:pt idx="27714">
                  <c:v>115.2818</c:v>
                </c:pt>
                <c:pt idx="27715">
                  <c:v>115.28660000000001</c:v>
                </c:pt>
                <c:pt idx="27716">
                  <c:v>115.2914</c:v>
                </c:pt>
                <c:pt idx="27717">
                  <c:v>115.2962</c:v>
                </c:pt>
                <c:pt idx="27718">
                  <c:v>115.301</c:v>
                </c:pt>
                <c:pt idx="27719">
                  <c:v>115.3058</c:v>
                </c:pt>
                <c:pt idx="27720">
                  <c:v>115.31059999999999</c:v>
                </c:pt>
                <c:pt idx="27721">
                  <c:v>115.3154</c:v>
                </c:pt>
                <c:pt idx="27722">
                  <c:v>115.3202</c:v>
                </c:pt>
                <c:pt idx="27723">
                  <c:v>115.325</c:v>
                </c:pt>
                <c:pt idx="27724">
                  <c:v>115.32979999999999</c:v>
                </c:pt>
                <c:pt idx="27725">
                  <c:v>115.3347</c:v>
                </c:pt>
                <c:pt idx="27726">
                  <c:v>115.3395</c:v>
                </c:pt>
                <c:pt idx="27727">
                  <c:v>115.34429999999999</c:v>
                </c:pt>
                <c:pt idx="27728">
                  <c:v>115.34909999999999</c:v>
                </c:pt>
                <c:pt idx="27729">
                  <c:v>115.3539</c:v>
                </c:pt>
                <c:pt idx="27730">
                  <c:v>115.3587</c:v>
                </c:pt>
                <c:pt idx="27731">
                  <c:v>115.36349999999999</c:v>
                </c:pt>
                <c:pt idx="27732">
                  <c:v>115.36829999999999</c:v>
                </c:pt>
                <c:pt idx="27733">
                  <c:v>115.37310000000001</c:v>
                </c:pt>
                <c:pt idx="27734">
                  <c:v>115.37790000000001</c:v>
                </c:pt>
                <c:pt idx="27735">
                  <c:v>115.3827</c:v>
                </c:pt>
                <c:pt idx="27736">
                  <c:v>115.3875</c:v>
                </c:pt>
                <c:pt idx="27737">
                  <c:v>115.39230000000001</c:v>
                </c:pt>
                <c:pt idx="27738">
                  <c:v>115.39720000000001</c:v>
                </c:pt>
                <c:pt idx="27739">
                  <c:v>115.402</c:v>
                </c:pt>
                <c:pt idx="27740">
                  <c:v>115.4068</c:v>
                </c:pt>
                <c:pt idx="27741">
                  <c:v>115.41160000000001</c:v>
                </c:pt>
                <c:pt idx="27742">
                  <c:v>115.4164</c:v>
                </c:pt>
                <c:pt idx="27743">
                  <c:v>115.4212</c:v>
                </c:pt>
                <c:pt idx="27744">
                  <c:v>115.426</c:v>
                </c:pt>
                <c:pt idx="27745">
                  <c:v>115.4308</c:v>
                </c:pt>
                <c:pt idx="27746">
                  <c:v>115.43559999999999</c:v>
                </c:pt>
                <c:pt idx="27747">
                  <c:v>115.4404</c:v>
                </c:pt>
                <c:pt idx="27748">
                  <c:v>115.4452</c:v>
                </c:pt>
                <c:pt idx="27749">
                  <c:v>115.45010000000001</c:v>
                </c:pt>
                <c:pt idx="27750">
                  <c:v>115.45489999999999</c:v>
                </c:pt>
                <c:pt idx="27751">
                  <c:v>115.4597</c:v>
                </c:pt>
                <c:pt idx="27752">
                  <c:v>115.4645</c:v>
                </c:pt>
                <c:pt idx="27753">
                  <c:v>115.4693</c:v>
                </c:pt>
                <c:pt idx="27754">
                  <c:v>115.47409999999999</c:v>
                </c:pt>
                <c:pt idx="27755">
                  <c:v>115.4789</c:v>
                </c:pt>
                <c:pt idx="27756">
                  <c:v>115.4837</c:v>
                </c:pt>
                <c:pt idx="27757">
                  <c:v>115.48849999999999</c:v>
                </c:pt>
                <c:pt idx="27758">
                  <c:v>115.49329999999999</c:v>
                </c:pt>
                <c:pt idx="27759">
                  <c:v>115.49810000000001</c:v>
                </c:pt>
                <c:pt idx="27760">
                  <c:v>115.50290000000001</c:v>
                </c:pt>
                <c:pt idx="27761">
                  <c:v>115.50779999999999</c:v>
                </c:pt>
                <c:pt idx="27762">
                  <c:v>115.51259999999999</c:v>
                </c:pt>
                <c:pt idx="27763">
                  <c:v>115.51740000000001</c:v>
                </c:pt>
                <c:pt idx="27764">
                  <c:v>115.52220000000001</c:v>
                </c:pt>
                <c:pt idx="27765">
                  <c:v>115.527</c:v>
                </c:pt>
                <c:pt idx="27766">
                  <c:v>115.5318</c:v>
                </c:pt>
                <c:pt idx="27767">
                  <c:v>115.53660000000001</c:v>
                </c:pt>
                <c:pt idx="27768">
                  <c:v>115.5414</c:v>
                </c:pt>
                <c:pt idx="27769">
                  <c:v>115.5462</c:v>
                </c:pt>
                <c:pt idx="27770">
                  <c:v>115.551</c:v>
                </c:pt>
                <c:pt idx="27771">
                  <c:v>115.5558</c:v>
                </c:pt>
                <c:pt idx="27772">
                  <c:v>115.56059999999999</c:v>
                </c:pt>
                <c:pt idx="27773">
                  <c:v>115.5654</c:v>
                </c:pt>
                <c:pt idx="27774">
                  <c:v>115.5703</c:v>
                </c:pt>
                <c:pt idx="27775">
                  <c:v>115.57510000000001</c:v>
                </c:pt>
                <c:pt idx="27776">
                  <c:v>115.57989999999999</c:v>
                </c:pt>
                <c:pt idx="27777">
                  <c:v>115.5847</c:v>
                </c:pt>
                <c:pt idx="27778">
                  <c:v>115.5895</c:v>
                </c:pt>
                <c:pt idx="27779">
                  <c:v>115.5943</c:v>
                </c:pt>
                <c:pt idx="27780">
                  <c:v>115.59909999999999</c:v>
                </c:pt>
                <c:pt idx="27781">
                  <c:v>115.6039</c:v>
                </c:pt>
                <c:pt idx="27782">
                  <c:v>115.6087</c:v>
                </c:pt>
                <c:pt idx="27783">
                  <c:v>115.61349999999999</c:v>
                </c:pt>
                <c:pt idx="27784">
                  <c:v>115.61829999999999</c:v>
                </c:pt>
                <c:pt idx="27785">
                  <c:v>115.62310000000001</c:v>
                </c:pt>
                <c:pt idx="27786">
                  <c:v>115.628</c:v>
                </c:pt>
                <c:pt idx="27787">
                  <c:v>115.63279999999999</c:v>
                </c:pt>
                <c:pt idx="27788">
                  <c:v>115.63759999999999</c:v>
                </c:pt>
                <c:pt idx="27789">
                  <c:v>115.64240000000001</c:v>
                </c:pt>
                <c:pt idx="27790">
                  <c:v>115.64720000000001</c:v>
                </c:pt>
                <c:pt idx="27791">
                  <c:v>115.652</c:v>
                </c:pt>
                <c:pt idx="27792">
                  <c:v>115.6568</c:v>
                </c:pt>
                <c:pt idx="27793">
                  <c:v>115.66160000000001</c:v>
                </c:pt>
                <c:pt idx="27794">
                  <c:v>115.6664</c:v>
                </c:pt>
                <c:pt idx="27795">
                  <c:v>115.6712</c:v>
                </c:pt>
                <c:pt idx="27796">
                  <c:v>115.676</c:v>
                </c:pt>
                <c:pt idx="27797">
                  <c:v>115.68090000000001</c:v>
                </c:pt>
                <c:pt idx="27798">
                  <c:v>115.6857</c:v>
                </c:pt>
                <c:pt idx="27799">
                  <c:v>115.6905</c:v>
                </c:pt>
                <c:pt idx="27800">
                  <c:v>115.6953</c:v>
                </c:pt>
                <c:pt idx="27801">
                  <c:v>115.70010000000001</c:v>
                </c:pt>
                <c:pt idx="27802">
                  <c:v>115.70489999999999</c:v>
                </c:pt>
                <c:pt idx="27803">
                  <c:v>115.7097</c:v>
                </c:pt>
                <c:pt idx="27804">
                  <c:v>115.7145</c:v>
                </c:pt>
                <c:pt idx="27805">
                  <c:v>115.7193</c:v>
                </c:pt>
                <c:pt idx="27806">
                  <c:v>115.72409999999999</c:v>
                </c:pt>
                <c:pt idx="27807">
                  <c:v>115.7289</c:v>
                </c:pt>
                <c:pt idx="27808">
                  <c:v>115.7337</c:v>
                </c:pt>
                <c:pt idx="27809">
                  <c:v>115.73849999999999</c:v>
                </c:pt>
                <c:pt idx="27810">
                  <c:v>115.74339999999999</c:v>
                </c:pt>
                <c:pt idx="27811">
                  <c:v>115.7482</c:v>
                </c:pt>
                <c:pt idx="27812">
                  <c:v>115.753</c:v>
                </c:pt>
                <c:pt idx="27813">
                  <c:v>115.75779999999999</c:v>
                </c:pt>
                <c:pt idx="27814">
                  <c:v>115.76259999999999</c:v>
                </c:pt>
                <c:pt idx="27815">
                  <c:v>115.76740000000001</c:v>
                </c:pt>
                <c:pt idx="27816">
                  <c:v>115.77220000000001</c:v>
                </c:pt>
                <c:pt idx="27817">
                  <c:v>115.777</c:v>
                </c:pt>
                <c:pt idx="27818">
                  <c:v>115.7818</c:v>
                </c:pt>
                <c:pt idx="27819">
                  <c:v>115.78660000000001</c:v>
                </c:pt>
                <c:pt idx="27820">
                  <c:v>115.7914</c:v>
                </c:pt>
                <c:pt idx="27821">
                  <c:v>115.7962</c:v>
                </c:pt>
                <c:pt idx="27822">
                  <c:v>115.80110000000001</c:v>
                </c:pt>
                <c:pt idx="27823">
                  <c:v>115.80590000000001</c:v>
                </c:pt>
                <c:pt idx="27824">
                  <c:v>115.8107</c:v>
                </c:pt>
                <c:pt idx="27825">
                  <c:v>115.8155</c:v>
                </c:pt>
                <c:pt idx="27826">
                  <c:v>115.8203</c:v>
                </c:pt>
                <c:pt idx="27827">
                  <c:v>115.82510000000001</c:v>
                </c:pt>
                <c:pt idx="27828">
                  <c:v>115.82989999999999</c:v>
                </c:pt>
                <c:pt idx="27829">
                  <c:v>115.8347</c:v>
                </c:pt>
                <c:pt idx="27830">
                  <c:v>115.8395</c:v>
                </c:pt>
                <c:pt idx="27831">
                  <c:v>115.8443</c:v>
                </c:pt>
                <c:pt idx="27832">
                  <c:v>115.84909999999999</c:v>
                </c:pt>
                <c:pt idx="27833">
                  <c:v>115.8539</c:v>
                </c:pt>
                <c:pt idx="27834">
                  <c:v>115.8587</c:v>
                </c:pt>
                <c:pt idx="27835">
                  <c:v>115.86359999999999</c:v>
                </c:pt>
                <c:pt idx="27836">
                  <c:v>115.86839999999999</c:v>
                </c:pt>
                <c:pt idx="27837">
                  <c:v>115.8732</c:v>
                </c:pt>
                <c:pt idx="27838">
                  <c:v>115.878</c:v>
                </c:pt>
                <c:pt idx="27839">
                  <c:v>115.88279999999999</c:v>
                </c:pt>
                <c:pt idx="27840">
                  <c:v>115.88759999999999</c:v>
                </c:pt>
                <c:pt idx="27841">
                  <c:v>115.89240000000001</c:v>
                </c:pt>
                <c:pt idx="27842">
                  <c:v>115.89720000000001</c:v>
                </c:pt>
                <c:pt idx="27843">
                  <c:v>115.902</c:v>
                </c:pt>
                <c:pt idx="27844">
                  <c:v>115.9068</c:v>
                </c:pt>
                <c:pt idx="27845">
                  <c:v>115.91160000000001</c:v>
                </c:pt>
                <c:pt idx="27846">
                  <c:v>115.9165</c:v>
                </c:pt>
                <c:pt idx="27847">
                  <c:v>115.9213</c:v>
                </c:pt>
                <c:pt idx="27848">
                  <c:v>115.92610000000001</c:v>
                </c:pt>
                <c:pt idx="27849">
                  <c:v>115.93090000000001</c:v>
                </c:pt>
                <c:pt idx="27850">
                  <c:v>115.9357</c:v>
                </c:pt>
                <c:pt idx="27851">
                  <c:v>115.9405</c:v>
                </c:pt>
                <c:pt idx="27852">
                  <c:v>115.9453</c:v>
                </c:pt>
                <c:pt idx="27853">
                  <c:v>115.95010000000001</c:v>
                </c:pt>
                <c:pt idx="27854">
                  <c:v>115.95489999999999</c:v>
                </c:pt>
                <c:pt idx="27855">
                  <c:v>115.9597</c:v>
                </c:pt>
                <c:pt idx="27856">
                  <c:v>115.9645</c:v>
                </c:pt>
                <c:pt idx="27857">
                  <c:v>115.9693</c:v>
                </c:pt>
                <c:pt idx="27858">
                  <c:v>115.9742</c:v>
                </c:pt>
                <c:pt idx="27859">
                  <c:v>115.979</c:v>
                </c:pt>
                <c:pt idx="27860">
                  <c:v>115.9838</c:v>
                </c:pt>
                <c:pt idx="27861">
                  <c:v>115.98859999999999</c:v>
                </c:pt>
                <c:pt idx="27862">
                  <c:v>115.99339999999999</c:v>
                </c:pt>
                <c:pt idx="27863">
                  <c:v>115.9982</c:v>
                </c:pt>
                <c:pt idx="27864">
                  <c:v>116.003</c:v>
                </c:pt>
                <c:pt idx="27865">
                  <c:v>116.00779999999999</c:v>
                </c:pt>
                <c:pt idx="27866">
                  <c:v>116.01259999999999</c:v>
                </c:pt>
                <c:pt idx="27867">
                  <c:v>116.01740000000001</c:v>
                </c:pt>
                <c:pt idx="27868">
                  <c:v>116.02220000000001</c:v>
                </c:pt>
                <c:pt idx="27869">
                  <c:v>116.027</c:v>
                </c:pt>
                <c:pt idx="27870">
                  <c:v>116.0318</c:v>
                </c:pt>
                <c:pt idx="27871">
                  <c:v>116.03670000000001</c:v>
                </c:pt>
                <c:pt idx="27872">
                  <c:v>116.0415</c:v>
                </c:pt>
                <c:pt idx="27873">
                  <c:v>116.0463</c:v>
                </c:pt>
                <c:pt idx="27874">
                  <c:v>116.05110000000001</c:v>
                </c:pt>
                <c:pt idx="27875">
                  <c:v>116.05590000000001</c:v>
                </c:pt>
                <c:pt idx="27876">
                  <c:v>116.0607</c:v>
                </c:pt>
                <c:pt idx="27877">
                  <c:v>116.0655</c:v>
                </c:pt>
                <c:pt idx="27878">
                  <c:v>116.0703</c:v>
                </c:pt>
                <c:pt idx="27879">
                  <c:v>116.07510000000001</c:v>
                </c:pt>
                <c:pt idx="27880">
                  <c:v>116.07989999999999</c:v>
                </c:pt>
                <c:pt idx="27881">
                  <c:v>116.0847</c:v>
                </c:pt>
                <c:pt idx="27882">
                  <c:v>116.0895</c:v>
                </c:pt>
                <c:pt idx="27883">
                  <c:v>116.09440000000001</c:v>
                </c:pt>
                <c:pt idx="27884">
                  <c:v>116.0992</c:v>
                </c:pt>
                <c:pt idx="27885">
                  <c:v>116.104</c:v>
                </c:pt>
                <c:pt idx="27886">
                  <c:v>116.1088</c:v>
                </c:pt>
                <c:pt idx="27887">
                  <c:v>116.11359999999999</c:v>
                </c:pt>
                <c:pt idx="27888">
                  <c:v>116.11839999999999</c:v>
                </c:pt>
                <c:pt idx="27889">
                  <c:v>116.1232</c:v>
                </c:pt>
                <c:pt idx="27890">
                  <c:v>116.128</c:v>
                </c:pt>
                <c:pt idx="27891">
                  <c:v>116.13279999999999</c:v>
                </c:pt>
                <c:pt idx="27892">
                  <c:v>116.13759999999999</c:v>
                </c:pt>
                <c:pt idx="27893">
                  <c:v>116.14240000000001</c:v>
                </c:pt>
                <c:pt idx="27894">
                  <c:v>116.14720000000001</c:v>
                </c:pt>
                <c:pt idx="27895">
                  <c:v>116.15209999999999</c:v>
                </c:pt>
                <c:pt idx="27896">
                  <c:v>116.15689999999999</c:v>
                </c:pt>
                <c:pt idx="27897">
                  <c:v>116.16170000000001</c:v>
                </c:pt>
                <c:pt idx="27898">
                  <c:v>116.1665</c:v>
                </c:pt>
                <c:pt idx="27899">
                  <c:v>116.1713</c:v>
                </c:pt>
                <c:pt idx="27900">
                  <c:v>116.17610000000001</c:v>
                </c:pt>
                <c:pt idx="27901">
                  <c:v>116.18090000000001</c:v>
                </c:pt>
                <c:pt idx="27902">
                  <c:v>116.1857</c:v>
                </c:pt>
                <c:pt idx="27903">
                  <c:v>116.1905</c:v>
                </c:pt>
                <c:pt idx="27904">
                  <c:v>116.1953</c:v>
                </c:pt>
                <c:pt idx="27905">
                  <c:v>116.20010000000001</c:v>
                </c:pt>
                <c:pt idx="27906">
                  <c:v>116.20489999999999</c:v>
                </c:pt>
                <c:pt idx="27907">
                  <c:v>116.2098</c:v>
                </c:pt>
                <c:pt idx="27908">
                  <c:v>116.2146</c:v>
                </c:pt>
                <c:pt idx="27909">
                  <c:v>116.21940000000001</c:v>
                </c:pt>
                <c:pt idx="27910">
                  <c:v>116.2242</c:v>
                </c:pt>
                <c:pt idx="27911">
                  <c:v>116.229</c:v>
                </c:pt>
                <c:pt idx="27912">
                  <c:v>116.2338</c:v>
                </c:pt>
                <c:pt idx="27913">
                  <c:v>116.23859999999999</c:v>
                </c:pt>
                <c:pt idx="27914">
                  <c:v>116.24339999999999</c:v>
                </c:pt>
                <c:pt idx="27915">
                  <c:v>116.2482</c:v>
                </c:pt>
                <c:pt idx="27916">
                  <c:v>116.253</c:v>
                </c:pt>
                <c:pt idx="27917">
                  <c:v>116.25779999999999</c:v>
                </c:pt>
                <c:pt idx="27918">
                  <c:v>116.26259999999999</c:v>
                </c:pt>
                <c:pt idx="27919">
                  <c:v>116.2675</c:v>
                </c:pt>
                <c:pt idx="27920">
                  <c:v>116.2723</c:v>
                </c:pt>
                <c:pt idx="27921">
                  <c:v>116.27709999999999</c:v>
                </c:pt>
                <c:pt idx="27922">
                  <c:v>116.28189999999999</c:v>
                </c:pt>
                <c:pt idx="27923">
                  <c:v>116.28670000000001</c:v>
                </c:pt>
                <c:pt idx="27924">
                  <c:v>116.2915</c:v>
                </c:pt>
                <c:pt idx="27925">
                  <c:v>116.2963</c:v>
                </c:pt>
                <c:pt idx="27926">
                  <c:v>116.30110000000001</c:v>
                </c:pt>
                <c:pt idx="27927">
                  <c:v>116.30590000000001</c:v>
                </c:pt>
                <c:pt idx="27928">
                  <c:v>116.3107</c:v>
                </c:pt>
                <c:pt idx="27929">
                  <c:v>116.3155</c:v>
                </c:pt>
                <c:pt idx="27930">
                  <c:v>116.3203</c:v>
                </c:pt>
                <c:pt idx="27931">
                  <c:v>116.32510000000001</c:v>
                </c:pt>
                <c:pt idx="27932">
                  <c:v>116.33</c:v>
                </c:pt>
                <c:pt idx="27933">
                  <c:v>116.3348</c:v>
                </c:pt>
                <c:pt idx="27934">
                  <c:v>116.3396</c:v>
                </c:pt>
                <c:pt idx="27935">
                  <c:v>116.34440000000001</c:v>
                </c:pt>
                <c:pt idx="27936">
                  <c:v>116.3492</c:v>
                </c:pt>
                <c:pt idx="27937">
                  <c:v>116.354</c:v>
                </c:pt>
                <c:pt idx="27938">
                  <c:v>116.3588</c:v>
                </c:pt>
                <c:pt idx="27939">
                  <c:v>116.36359999999999</c:v>
                </c:pt>
                <c:pt idx="27940">
                  <c:v>116.36839999999999</c:v>
                </c:pt>
                <c:pt idx="27941">
                  <c:v>116.3732</c:v>
                </c:pt>
                <c:pt idx="27942">
                  <c:v>116.378</c:v>
                </c:pt>
                <c:pt idx="27943">
                  <c:v>116.38279999999999</c:v>
                </c:pt>
                <c:pt idx="27944">
                  <c:v>116.3877</c:v>
                </c:pt>
                <c:pt idx="27945">
                  <c:v>116.3925</c:v>
                </c:pt>
                <c:pt idx="27946">
                  <c:v>116.3973</c:v>
                </c:pt>
                <c:pt idx="27947">
                  <c:v>116.40209999999999</c:v>
                </c:pt>
                <c:pt idx="27948">
                  <c:v>116.40689999999999</c:v>
                </c:pt>
                <c:pt idx="27949">
                  <c:v>116.41170000000001</c:v>
                </c:pt>
                <c:pt idx="27950">
                  <c:v>116.4165</c:v>
                </c:pt>
                <c:pt idx="27951">
                  <c:v>116.4213</c:v>
                </c:pt>
                <c:pt idx="27952">
                  <c:v>116.42610000000001</c:v>
                </c:pt>
                <c:pt idx="27953">
                  <c:v>116.43090000000001</c:v>
                </c:pt>
                <c:pt idx="27954">
                  <c:v>116.4357</c:v>
                </c:pt>
                <c:pt idx="27955">
                  <c:v>116.4405</c:v>
                </c:pt>
                <c:pt idx="27956">
                  <c:v>116.44540000000001</c:v>
                </c:pt>
                <c:pt idx="27957">
                  <c:v>116.45020000000001</c:v>
                </c:pt>
                <c:pt idx="27958">
                  <c:v>116.455</c:v>
                </c:pt>
                <c:pt idx="27959">
                  <c:v>116.4598</c:v>
                </c:pt>
                <c:pt idx="27960">
                  <c:v>116.4646</c:v>
                </c:pt>
                <c:pt idx="27961">
                  <c:v>116.46940000000001</c:v>
                </c:pt>
                <c:pt idx="27962">
                  <c:v>116.4742</c:v>
                </c:pt>
                <c:pt idx="27963">
                  <c:v>116.479</c:v>
                </c:pt>
                <c:pt idx="27964">
                  <c:v>116.4838</c:v>
                </c:pt>
                <c:pt idx="27965">
                  <c:v>116.48859999999999</c:v>
                </c:pt>
                <c:pt idx="27966">
                  <c:v>116.49339999999999</c:v>
                </c:pt>
                <c:pt idx="27967">
                  <c:v>116.4982</c:v>
                </c:pt>
                <c:pt idx="27968">
                  <c:v>116.5031</c:v>
                </c:pt>
                <c:pt idx="27969">
                  <c:v>116.50789999999999</c:v>
                </c:pt>
                <c:pt idx="27970">
                  <c:v>116.5127</c:v>
                </c:pt>
                <c:pt idx="27971">
                  <c:v>116.5175</c:v>
                </c:pt>
                <c:pt idx="27972">
                  <c:v>116.5223</c:v>
                </c:pt>
                <c:pt idx="27973">
                  <c:v>116.52709999999999</c:v>
                </c:pt>
                <c:pt idx="27974">
                  <c:v>116.53189999999999</c:v>
                </c:pt>
                <c:pt idx="27975">
                  <c:v>116.5367</c:v>
                </c:pt>
                <c:pt idx="27976">
                  <c:v>116.5415</c:v>
                </c:pt>
                <c:pt idx="27977">
                  <c:v>116.5463</c:v>
                </c:pt>
                <c:pt idx="27978">
                  <c:v>116.55110000000001</c:v>
                </c:pt>
                <c:pt idx="27979">
                  <c:v>116.55590000000001</c:v>
                </c:pt>
                <c:pt idx="27980">
                  <c:v>116.5607</c:v>
                </c:pt>
                <c:pt idx="27981">
                  <c:v>116.5656</c:v>
                </c:pt>
                <c:pt idx="27982">
                  <c:v>116.57040000000001</c:v>
                </c:pt>
                <c:pt idx="27983">
                  <c:v>116.57520000000001</c:v>
                </c:pt>
                <c:pt idx="27984">
                  <c:v>116.58</c:v>
                </c:pt>
                <c:pt idx="27985">
                  <c:v>116.5848</c:v>
                </c:pt>
                <c:pt idx="27986">
                  <c:v>116.5896</c:v>
                </c:pt>
                <c:pt idx="27987">
                  <c:v>116.59440000000001</c:v>
                </c:pt>
                <c:pt idx="27988">
                  <c:v>116.5992</c:v>
                </c:pt>
                <c:pt idx="27989">
                  <c:v>116.604</c:v>
                </c:pt>
                <c:pt idx="27990">
                  <c:v>116.6088</c:v>
                </c:pt>
                <c:pt idx="27991">
                  <c:v>116.61359999999999</c:v>
                </c:pt>
                <c:pt idx="27992">
                  <c:v>116.61839999999999</c:v>
                </c:pt>
                <c:pt idx="27993">
                  <c:v>116.6233</c:v>
                </c:pt>
                <c:pt idx="27994">
                  <c:v>116.6281</c:v>
                </c:pt>
                <c:pt idx="27995">
                  <c:v>116.63289999999999</c:v>
                </c:pt>
                <c:pt idx="27996">
                  <c:v>116.6377</c:v>
                </c:pt>
                <c:pt idx="27997">
                  <c:v>116.6425</c:v>
                </c:pt>
                <c:pt idx="27998">
                  <c:v>116.6473</c:v>
                </c:pt>
                <c:pt idx="27999">
                  <c:v>116.65209999999999</c:v>
                </c:pt>
                <c:pt idx="28000">
                  <c:v>116.65689999999999</c:v>
                </c:pt>
                <c:pt idx="28001">
                  <c:v>116.6617</c:v>
                </c:pt>
                <c:pt idx="28002">
                  <c:v>116.66650000000001</c:v>
                </c:pt>
                <c:pt idx="28003">
                  <c:v>116.6713</c:v>
                </c:pt>
                <c:pt idx="28004">
                  <c:v>116.67610000000001</c:v>
                </c:pt>
                <c:pt idx="28005">
                  <c:v>116.68090000000001</c:v>
                </c:pt>
                <c:pt idx="28006">
                  <c:v>116.6858</c:v>
                </c:pt>
                <c:pt idx="28007">
                  <c:v>116.6906</c:v>
                </c:pt>
                <c:pt idx="28008">
                  <c:v>116.69540000000001</c:v>
                </c:pt>
                <c:pt idx="28009">
                  <c:v>116.70020000000001</c:v>
                </c:pt>
                <c:pt idx="28010">
                  <c:v>116.705</c:v>
                </c:pt>
                <c:pt idx="28011">
                  <c:v>116.7098</c:v>
                </c:pt>
                <c:pt idx="28012">
                  <c:v>116.7146</c:v>
                </c:pt>
                <c:pt idx="28013">
                  <c:v>116.71940000000001</c:v>
                </c:pt>
                <c:pt idx="28014">
                  <c:v>116.7242</c:v>
                </c:pt>
                <c:pt idx="28015">
                  <c:v>116.729</c:v>
                </c:pt>
                <c:pt idx="28016">
                  <c:v>116.7338</c:v>
                </c:pt>
                <c:pt idx="28017">
                  <c:v>116.73859999999999</c:v>
                </c:pt>
                <c:pt idx="28018">
                  <c:v>116.7435</c:v>
                </c:pt>
                <c:pt idx="28019">
                  <c:v>116.7483</c:v>
                </c:pt>
                <c:pt idx="28020">
                  <c:v>116.7531</c:v>
                </c:pt>
                <c:pt idx="28021">
                  <c:v>116.75789999999999</c:v>
                </c:pt>
                <c:pt idx="28022">
                  <c:v>116.7627</c:v>
                </c:pt>
                <c:pt idx="28023">
                  <c:v>116.7675</c:v>
                </c:pt>
                <c:pt idx="28024">
                  <c:v>116.7723</c:v>
                </c:pt>
                <c:pt idx="28025">
                  <c:v>116.77709999999999</c:v>
                </c:pt>
                <c:pt idx="28026">
                  <c:v>116.78189999999999</c:v>
                </c:pt>
                <c:pt idx="28027">
                  <c:v>116.7867</c:v>
                </c:pt>
                <c:pt idx="28028">
                  <c:v>116.79150000000001</c:v>
                </c:pt>
                <c:pt idx="28029">
                  <c:v>116.7963</c:v>
                </c:pt>
                <c:pt idx="28030">
                  <c:v>116.80119999999999</c:v>
                </c:pt>
                <c:pt idx="28031">
                  <c:v>116.806</c:v>
                </c:pt>
                <c:pt idx="28032">
                  <c:v>116.8108</c:v>
                </c:pt>
                <c:pt idx="28033">
                  <c:v>116.8156</c:v>
                </c:pt>
                <c:pt idx="28034">
                  <c:v>116.82040000000001</c:v>
                </c:pt>
                <c:pt idx="28035">
                  <c:v>116.82520000000001</c:v>
                </c:pt>
                <c:pt idx="28036">
                  <c:v>116.83</c:v>
                </c:pt>
                <c:pt idx="28037">
                  <c:v>116.8348</c:v>
                </c:pt>
                <c:pt idx="28038">
                  <c:v>116.8396</c:v>
                </c:pt>
                <c:pt idx="28039">
                  <c:v>116.84440000000001</c:v>
                </c:pt>
                <c:pt idx="28040">
                  <c:v>116.8492</c:v>
                </c:pt>
                <c:pt idx="28041">
                  <c:v>116.854</c:v>
                </c:pt>
                <c:pt idx="28042">
                  <c:v>116.85890000000001</c:v>
                </c:pt>
                <c:pt idx="28043">
                  <c:v>116.86369999999999</c:v>
                </c:pt>
                <c:pt idx="28044">
                  <c:v>116.8685</c:v>
                </c:pt>
                <c:pt idx="28045">
                  <c:v>116.8733</c:v>
                </c:pt>
                <c:pt idx="28046">
                  <c:v>116.8781</c:v>
                </c:pt>
                <c:pt idx="28047">
                  <c:v>116.88289999999999</c:v>
                </c:pt>
                <c:pt idx="28048">
                  <c:v>116.8877</c:v>
                </c:pt>
                <c:pt idx="28049">
                  <c:v>116.8925</c:v>
                </c:pt>
                <c:pt idx="28050">
                  <c:v>116.8973</c:v>
                </c:pt>
                <c:pt idx="28051">
                  <c:v>116.90209999999999</c:v>
                </c:pt>
                <c:pt idx="28052">
                  <c:v>116.90689999999999</c:v>
                </c:pt>
                <c:pt idx="28053">
                  <c:v>116.9117</c:v>
                </c:pt>
                <c:pt idx="28054">
                  <c:v>116.9166</c:v>
                </c:pt>
                <c:pt idx="28055">
                  <c:v>116.92139999999999</c:v>
                </c:pt>
                <c:pt idx="28056">
                  <c:v>116.92619999999999</c:v>
                </c:pt>
                <c:pt idx="28057">
                  <c:v>116.931</c:v>
                </c:pt>
                <c:pt idx="28058">
                  <c:v>116.9358</c:v>
                </c:pt>
                <c:pt idx="28059">
                  <c:v>116.9406</c:v>
                </c:pt>
                <c:pt idx="28060">
                  <c:v>116.94540000000001</c:v>
                </c:pt>
                <c:pt idx="28061">
                  <c:v>116.95020000000001</c:v>
                </c:pt>
                <c:pt idx="28062">
                  <c:v>116.955</c:v>
                </c:pt>
                <c:pt idx="28063">
                  <c:v>116.9598</c:v>
                </c:pt>
                <c:pt idx="28064">
                  <c:v>116.9646</c:v>
                </c:pt>
                <c:pt idx="28065">
                  <c:v>116.96940000000001</c:v>
                </c:pt>
                <c:pt idx="28066">
                  <c:v>116.9742</c:v>
                </c:pt>
                <c:pt idx="28067">
                  <c:v>116.9791</c:v>
                </c:pt>
                <c:pt idx="28068">
                  <c:v>116.98390000000001</c:v>
                </c:pt>
                <c:pt idx="28069">
                  <c:v>116.98869999999999</c:v>
                </c:pt>
                <c:pt idx="28070">
                  <c:v>116.9935</c:v>
                </c:pt>
                <c:pt idx="28071">
                  <c:v>116.9983</c:v>
                </c:pt>
                <c:pt idx="28072">
                  <c:v>117.0031</c:v>
                </c:pt>
                <c:pt idx="28073">
                  <c:v>117.00789999999999</c:v>
                </c:pt>
                <c:pt idx="28074">
                  <c:v>117.0127</c:v>
                </c:pt>
                <c:pt idx="28075">
                  <c:v>117.0175</c:v>
                </c:pt>
                <c:pt idx="28076">
                  <c:v>117.0223</c:v>
                </c:pt>
                <c:pt idx="28077">
                  <c:v>117.02709999999999</c:v>
                </c:pt>
                <c:pt idx="28078">
                  <c:v>117.03189999999999</c:v>
                </c:pt>
                <c:pt idx="28079">
                  <c:v>117.0368</c:v>
                </c:pt>
                <c:pt idx="28080">
                  <c:v>117.0416</c:v>
                </c:pt>
                <c:pt idx="28081">
                  <c:v>117.04639999999999</c:v>
                </c:pt>
                <c:pt idx="28082">
                  <c:v>117.05119999999999</c:v>
                </c:pt>
                <c:pt idx="28083">
                  <c:v>117.056</c:v>
                </c:pt>
                <c:pt idx="28084">
                  <c:v>117.0608</c:v>
                </c:pt>
                <c:pt idx="28085">
                  <c:v>117.0656</c:v>
                </c:pt>
                <c:pt idx="28086">
                  <c:v>117.07040000000001</c:v>
                </c:pt>
                <c:pt idx="28087">
                  <c:v>117.07520000000001</c:v>
                </c:pt>
                <c:pt idx="28088">
                  <c:v>117.08</c:v>
                </c:pt>
                <c:pt idx="28089">
                  <c:v>117.0848</c:v>
                </c:pt>
                <c:pt idx="28090">
                  <c:v>117.0896</c:v>
                </c:pt>
                <c:pt idx="28091">
                  <c:v>117.09440000000001</c:v>
                </c:pt>
                <c:pt idx="28092">
                  <c:v>117.0993</c:v>
                </c:pt>
                <c:pt idx="28093">
                  <c:v>117.1041</c:v>
                </c:pt>
                <c:pt idx="28094">
                  <c:v>117.10890000000001</c:v>
                </c:pt>
                <c:pt idx="28095">
                  <c:v>117.11369999999999</c:v>
                </c:pt>
                <c:pt idx="28096">
                  <c:v>117.1185</c:v>
                </c:pt>
                <c:pt idx="28097">
                  <c:v>117.1233</c:v>
                </c:pt>
                <c:pt idx="28098">
                  <c:v>117.1281</c:v>
                </c:pt>
                <c:pt idx="28099">
                  <c:v>117.13289999999999</c:v>
                </c:pt>
                <c:pt idx="28100">
                  <c:v>117.1377</c:v>
                </c:pt>
                <c:pt idx="28101">
                  <c:v>117.1425</c:v>
                </c:pt>
                <c:pt idx="28102">
                  <c:v>117.1473</c:v>
                </c:pt>
                <c:pt idx="28103">
                  <c:v>117.15209999999999</c:v>
                </c:pt>
                <c:pt idx="28104">
                  <c:v>117.157</c:v>
                </c:pt>
                <c:pt idx="28105">
                  <c:v>117.1618</c:v>
                </c:pt>
                <c:pt idx="28106">
                  <c:v>117.1666</c:v>
                </c:pt>
                <c:pt idx="28107">
                  <c:v>117.17139999999999</c:v>
                </c:pt>
                <c:pt idx="28108">
                  <c:v>117.17619999999999</c:v>
                </c:pt>
                <c:pt idx="28109">
                  <c:v>117.181</c:v>
                </c:pt>
                <c:pt idx="28110">
                  <c:v>117.1858</c:v>
                </c:pt>
                <c:pt idx="28111">
                  <c:v>117.1906</c:v>
                </c:pt>
                <c:pt idx="28112">
                  <c:v>117.19540000000001</c:v>
                </c:pt>
                <c:pt idx="28113">
                  <c:v>117.20020000000001</c:v>
                </c:pt>
                <c:pt idx="28114">
                  <c:v>117.205</c:v>
                </c:pt>
                <c:pt idx="28115">
                  <c:v>117.2098</c:v>
                </c:pt>
                <c:pt idx="28116">
                  <c:v>117.2146</c:v>
                </c:pt>
                <c:pt idx="28117">
                  <c:v>117.21950000000001</c:v>
                </c:pt>
                <c:pt idx="28118">
                  <c:v>117.2243</c:v>
                </c:pt>
                <c:pt idx="28119">
                  <c:v>117.2291</c:v>
                </c:pt>
                <c:pt idx="28120">
                  <c:v>117.23390000000001</c:v>
                </c:pt>
                <c:pt idx="28121">
                  <c:v>117.23869999999999</c:v>
                </c:pt>
                <c:pt idx="28122">
                  <c:v>117.2435</c:v>
                </c:pt>
                <c:pt idx="28123">
                  <c:v>117.2483</c:v>
                </c:pt>
                <c:pt idx="28124">
                  <c:v>117.2531</c:v>
                </c:pt>
                <c:pt idx="28125">
                  <c:v>117.25789999999999</c:v>
                </c:pt>
                <c:pt idx="28126">
                  <c:v>117.2627</c:v>
                </c:pt>
                <c:pt idx="28127">
                  <c:v>117.2675</c:v>
                </c:pt>
                <c:pt idx="28128">
                  <c:v>117.2723</c:v>
                </c:pt>
                <c:pt idx="28129">
                  <c:v>117.27719999999999</c:v>
                </c:pt>
                <c:pt idx="28130">
                  <c:v>117.282</c:v>
                </c:pt>
                <c:pt idx="28131">
                  <c:v>117.2868</c:v>
                </c:pt>
                <c:pt idx="28132">
                  <c:v>117.2916</c:v>
                </c:pt>
                <c:pt idx="28133">
                  <c:v>117.29639999999999</c:v>
                </c:pt>
                <c:pt idx="28134">
                  <c:v>117.30119999999999</c:v>
                </c:pt>
                <c:pt idx="28135">
                  <c:v>117.306</c:v>
                </c:pt>
                <c:pt idx="28136">
                  <c:v>117.3108</c:v>
                </c:pt>
                <c:pt idx="28137">
                  <c:v>117.3156</c:v>
                </c:pt>
                <c:pt idx="28138">
                  <c:v>117.32040000000001</c:v>
                </c:pt>
                <c:pt idx="28139">
                  <c:v>117.32520000000001</c:v>
                </c:pt>
                <c:pt idx="28140">
                  <c:v>117.33</c:v>
                </c:pt>
                <c:pt idx="28141">
                  <c:v>117.3349</c:v>
                </c:pt>
                <c:pt idx="28142">
                  <c:v>117.33970000000001</c:v>
                </c:pt>
                <c:pt idx="28143">
                  <c:v>117.34450000000001</c:v>
                </c:pt>
                <c:pt idx="28144">
                  <c:v>117.3493</c:v>
                </c:pt>
                <c:pt idx="28145">
                  <c:v>117.3541</c:v>
                </c:pt>
                <c:pt idx="28146">
                  <c:v>117.35890000000001</c:v>
                </c:pt>
                <c:pt idx="28147">
                  <c:v>117.36369999999999</c:v>
                </c:pt>
                <c:pt idx="28148">
                  <c:v>117.3685</c:v>
                </c:pt>
                <c:pt idx="28149">
                  <c:v>117.3733</c:v>
                </c:pt>
                <c:pt idx="28150">
                  <c:v>117.3781</c:v>
                </c:pt>
                <c:pt idx="28151">
                  <c:v>117.38289999999999</c:v>
                </c:pt>
                <c:pt idx="28152">
                  <c:v>117.3877</c:v>
                </c:pt>
                <c:pt idx="28153">
                  <c:v>117.3925</c:v>
                </c:pt>
                <c:pt idx="28154">
                  <c:v>117.3974</c:v>
                </c:pt>
                <c:pt idx="28155">
                  <c:v>117.40219999999999</c:v>
                </c:pt>
                <c:pt idx="28156">
                  <c:v>117.407</c:v>
                </c:pt>
                <c:pt idx="28157">
                  <c:v>117.4118</c:v>
                </c:pt>
                <c:pt idx="28158">
                  <c:v>117.4166</c:v>
                </c:pt>
                <c:pt idx="28159">
                  <c:v>117.42139999999999</c:v>
                </c:pt>
                <c:pt idx="28160">
                  <c:v>117.42619999999999</c:v>
                </c:pt>
                <c:pt idx="28161">
                  <c:v>117.431</c:v>
                </c:pt>
                <c:pt idx="28162">
                  <c:v>117.4358</c:v>
                </c:pt>
                <c:pt idx="28163">
                  <c:v>117.4406</c:v>
                </c:pt>
                <c:pt idx="28164">
                  <c:v>117.44540000000001</c:v>
                </c:pt>
                <c:pt idx="28165">
                  <c:v>117.45020000000001</c:v>
                </c:pt>
                <c:pt idx="28166">
                  <c:v>117.4551</c:v>
                </c:pt>
                <c:pt idx="28167">
                  <c:v>117.4599</c:v>
                </c:pt>
                <c:pt idx="28168">
                  <c:v>117.46470000000001</c:v>
                </c:pt>
                <c:pt idx="28169">
                  <c:v>117.46950000000001</c:v>
                </c:pt>
                <c:pt idx="28170">
                  <c:v>117.4743</c:v>
                </c:pt>
                <c:pt idx="28171">
                  <c:v>117.4791</c:v>
                </c:pt>
                <c:pt idx="28172">
                  <c:v>117.48390000000001</c:v>
                </c:pt>
                <c:pt idx="28173">
                  <c:v>117.48869999999999</c:v>
                </c:pt>
                <c:pt idx="28174">
                  <c:v>117.4935</c:v>
                </c:pt>
                <c:pt idx="28175">
                  <c:v>117.4983</c:v>
                </c:pt>
                <c:pt idx="28176">
                  <c:v>117.5031</c:v>
                </c:pt>
                <c:pt idx="28177">
                  <c:v>117.50789999999999</c:v>
                </c:pt>
                <c:pt idx="28178">
                  <c:v>117.5127</c:v>
                </c:pt>
                <c:pt idx="28179">
                  <c:v>117.5176</c:v>
                </c:pt>
                <c:pt idx="28180">
                  <c:v>117.5224</c:v>
                </c:pt>
                <c:pt idx="28181">
                  <c:v>117.52719999999999</c:v>
                </c:pt>
                <c:pt idx="28182">
                  <c:v>117.532</c:v>
                </c:pt>
                <c:pt idx="28183">
                  <c:v>117.5368</c:v>
                </c:pt>
                <c:pt idx="28184">
                  <c:v>117.5416</c:v>
                </c:pt>
                <c:pt idx="28185">
                  <c:v>117.54639999999999</c:v>
                </c:pt>
                <c:pt idx="28186">
                  <c:v>117.55119999999999</c:v>
                </c:pt>
                <c:pt idx="28187">
                  <c:v>117.556</c:v>
                </c:pt>
                <c:pt idx="28188">
                  <c:v>117.56079999999999</c:v>
                </c:pt>
                <c:pt idx="28189">
                  <c:v>117.5656</c:v>
                </c:pt>
                <c:pt idx="28190">
                  <c:v>117.57040000000001</c:v>
                </c:pt>
                <c:pt idx="28191">
                  <c:v>117.5753</c:v>
                </c:pt>
                <c:pt idx="28192">
                  <c:v>117.5801</c:v>
                </c:pt>
                <c:pt idx="28193">
                  <c:v>117.5849</c:v>
                </c:pt>
                <c:pt idx="28194">
                  <c:v>117.58970000000001</c:v>
                </c:pt>
                <c:pt idx="28195">
                  <c:v>117.59450000000001</c:v>
                </c:pt>
                <c:pt idx="28196">
                  <c:v>117.5993</c:v>
                </c:pt>
                <c:pt idx="28197">
                  <c:v>117.6041</c:v>
                </c:pt>
                <c:pt idx="28198">
                  <c:v>117.60890000000001</c:v>
                </c:pt>
                <c:pt idx="28199">
                  <c:v>117.61370000000001</c:v>
                </c:pt>
                <c:pt idx="28200">
                  <c:v>117.6185</c:v>
                </c:pt>
                <c:pt idx="28201">
                  <c:v>117.6233</c:v>
                </c:pt>
                <c:pt idx="28202">
                  <c:v>117.6281</c:v>
                </c:pt>
                <c:pt idx="28203">
                  <c:v>117.633</c:v>
                </c:pt>
                <c:pt idx="28204">
                  <c:v>117.6378</c:v>
                </c:pt>
                <c:pt idx="28205">
                  <c:v>117.6426</c:v>
                </c:pt>
                <c:pt idx="28206">
                  <c:v>117.6474</c:v>
                </c:pt>
                <c:pt idx="28207">
                  <c:v>117.65219999999999</c:v>
                </c:pt>
                <c:pt idx="28208">
                  <c:v>117.657</c:v>
                </c:pt>
                <c:pt idx="28209">
                  <c:v>117.6618</c:v>
                </c:pt>
                <c:pt idx="28210">
                  <c:v>117.6666</c:v>
                </c:pt>
                <c:pt idx="28211">
                  <c:v>117.67139999999999</c:v>
                </c:pt>
                <c:pt idx="28212">
                  <c:v>117.67619999999999</c:v>
                </c:pt>
                <c:pt idx="28213">
                  <c:v>117.681</c:v>
                </c:pt>
                <c:pt idx="28214">
                  <c:v>117.68579999999999</c:v>
                </c:pt>
                <c:pt idx="28215">
                  <c:v>117.6906</c:v>
                </c:pt>
                <c:pt idx="28216">
                  <c:v>117.6955</c:v>
                </c:pt>
                <c:pt idx="28217">
                  <c:v>117.7003</c:v>
                </c:pt>
                <c:pt idx="28218">
                  <c:v>117.70509999999999</c:v>
                </c:pt>
                <c:pt idx="28219">
                  <c:v>117.7099</c:v>
                </c:pt>
                <c:pt idx="28220">
                  <c:v>117.71470000000001</c:v>
                </c:pt>
                <c:pt idx="28221">
                  <c:v>117.71950000000001</c:v>
                </c:pt>
                <c:pt idx="28222">
                  <c:v>117.7243</c:v>
                </c:pt>
                <c:pt idx="28223">
                  <c:v>117.7291</c:v>
                </c:pt>
                <c:pt idx="28224">
                  <c:v>117.73390000000001</c:v>
                </c:pt>
                <c:pt idx="28225">
                  <c:v>117.73870000000001</c:v>
                </c:pt>
                <c:pt idx="28226">
                  <c:v>117.7435</c:v>
                </c:pt>
                <c:pt idx="28227">
                  <c:v>117.7483</c:v>
                </c:pt>
                <c:pt idx="28228">
                  <c:v>117.75320000000001</c:v>
                </c:pt>
                <c:pt idx="28229">
                  <c:v>117.758</c:v>
                </c:pt>
                <c:pt idx="28230">
                  <c:v>117.7628</c:v>
                </c:pt>
                <c:pt idx="28231">
                  <c:v>117.7676</c:v>
                </c:pt>
                <c:pt idx="28232">
                  <c:v>117.7724</c:v>
                </c:pt>
                <c:pt idx="28233">
                  <c:v>117.77719999999999</c:v>
                </c:pt>
                <c:pt idx="28234">
                  <c:v>117.782</c:v>
                </c:pt>
                <c:pt idx="28235">
                  <c:v>117.7868</c:v>
                </c:pt>
                <c:pt idx="28236">
                  <c:v>117.7916</c:v>
                </c:pt>
                <c:pt idx="28237">
                  <c:v>117.79639999999999</c:v>
                </c:pt>
                <c:pt idx="28238">
                  <c:v>117.80119999999999</c:v>
                </c:pt>
                <c:pt idx="28239">
                  <c:v>117.806</c:v>
                </c:pt>
                <c:pt idx="28240">
                  <c:v>117.8108</c:v>
                </c:pt>
                <c:pt idx="28241">
                  <c:v>117.81569999999999</c:v>
                </c:pt>
                <c:pt idx="28242">
                  <c:v>117.8205</c:v>
                </c:pt>
                <c:pt idx="28243">
                  <c:v>117.8253</c:v>
                </c:pt>
                <c:pt idx="28244">
                  <c:v>117.83009999999999</c:v>
                </c:pt>
                <c:pt idx="28245">
                  <c:v>117.8349</c:v>
                </c:pt>
                <c:pt idx="28246">
                  <c:v>117.83970000000001</c:v>
                </c:pt>
                <c:pt idx="28247">
                  <c:v>117.84450000000001</c:v>
                </c:pt>
                <c:pt idx="28248">
                  <c:v>117.8493</c:v>
                </c:pt>
                <c:pt idx="28249">
                  <c:v>117.8541</c:v>
                </c:pt>
                <c:pt idx="28250">
                  <c:v>117.85890000000001</c:v>
                </c:pt>
                <c:pt idx="28251">
                  <c:v>117.86370000000001</c:v>
                </c:pt>
                <c:pt idx="28252">
                  <c:v>117.8685</c:v>
                </c:pt>
                <c:pt idx="28253">
                  <c:v>117.8734</c:v>
                </c:pt>
                <c:pt idx="28254">
                  <c:v>117.87820000000001</c:v>
                </c:pt>
                <c:pt idx="28255">
                  <c:v>117.883</c:v>
                </c:pt>
                <c:pt idx="28256">
                  <c:v>117.8878</c:v>
                </c:pt>
                <c:pt idx="28257">
                  <c:v>117.8926</c:v>
                </c:pt>
                <c:pt idx="28258">
                  <c:v>117.8974</c:v>
                </c:pt>
                <c:pt idx="28259">
                  <c:v>117.90219999999999</c:v>
                </c:pt>
                <c:pt idx="28260">
                  <c:v>117.907</c:v>
                </c:pt>
                <c:pt idx="28261">
                  <c:v>117.9118</c:v>
                </c:pt>
                <c:pt idx="28262">
                  <c:v>117.9166</c:v>
                </c:pt>
                <c:pt idx="28263">
                  <c:v>117.92139999999999</c:v>
                </c:pt>
                <c:pt idx="28264">
                  <c:v>117.92619999999999</c:v>
                </c:pt>
                <c:pt idx="28265">
                  <c:v>117.931</c:v>
                </c:pt>
                <c:pt idx="28266">
                  <c:v>117.93589999999999</c:v>
                </c:pt>
                <c:pt idx="28267">
                  <c:v>117.94069999999999</c:v>
                </c:pt>
                <c:pt idx="28268">
                  <c:v>117.9455</c:v>
                </c:pt>
                <c:pt idx="28269">
                  <c:v>117.9503</c:v>
                </c:pt>
                <c:pt idx="28270">
                  <c:v>117.95509999999999</c:v>
                </c:pt>
                <c:pt idx="28271">
                  <c:v>117.9599</c:v>
                </c:pt>
                <c:pt idx="28272">
                  <c:v>117.96470000000001</c:v>
                </c:pt>
                <c:pt idx="28273">
                  <c:v>117.96950000000001</c:v>
                </c:pt>
                <c:pt idx="28274">
                  <c:v>117.9743</c:v>
                </c:pt>
                <c:pt idx="28275">
                  <c:v>117.9791</c:v>
                </c:pt>
                <c:pt idx="28276">
                  <c:v>117.98390000000001</c:v>
                </c:pt>
                <c:pt idx="28277">
                  <c:v>117.98870000000001</c:v>
                </c:pt>
                <c:pt idx="28278">
                  <c:v>117.9936</c:v>
                </c:pt>
                <c:pt idx="28279">
                  <c:v>117.9984</c:v>
                </c:pt>
                <c:pt idx="28280">
                  <c:v>118.00320000000001</c:v>
                </c:pt>
                <c:pt idx="28281">
                  <c:v>118.008</c:v>
                </c:pt>
                <c:pt idx="28282">
                  <c:v>118.0128</c:v>
                </c:pt>
                <c:pt idx="28283">
                  <c:v>118.0176</c:v>
                </c:pt>
                <c:pt idx="28284">
                  <c:v>118.0224</c:v>
                </c:pt>
                <c:pt idx="28285">
                  <c:v>118.02719999999999</c:v>
                </c:pt>
                <c:pt idx="28286">
                  <c:v>118.032</c:v>
                </c:pt>
                <c:pt idx="28287">
                  <c:v>118.0368</c:v>
                </c:pt>
                <c:pt idx="28288">
                  <c:v>118.0416</c:v>
                </c:pt>
                <c:pt idx="28289">
                  <c:v>118.04639999999999</c:v>
                </c:pt>
                <c:pt idx="28290">
                  <c:v>118.05119999999999</c:v>
                </c:pt>
                <c:pt idx="28291">
                  <c:v>118.0561</c:v>
                </c:pt>
                <c:pt idx="28292">
                  <c:v>118.06089999999999</c:v>
                </c:pt>
                <c:pt idx="28293">
                  <c:v>118.06569999999999</c:v>
                </c:pt>
                <c:pt idx="28294">
                  <c:v>118.0705</c:v>
                </c:pt>
                <c:pt idx="28295">
                  <c:v>118.0753</c:v>
                </c:pt>
                <c:pt idx="28296">
                  <c:v>118.08009999999999</c:v>
                </c:pt>
                <c:pt idx="28297">
                  <c:v>118.0849</c:v>
                </c:pt>
                <c:pt idx="28298">
                  <c:v>118.08970000000001</c:v>
                </c:pt>
                <c:pt idx="28299">
                  <c:v>118.09450000000001</c:v>
                </c:pt>
                <c:pt idx="28300">
                  <c:v>118.0993</c:v>
                </c:pt>
                <c:pt idx="28301">
                  <c:v>118.1041</c:v>
                </c:pt>
                <c:pt idx="28302">
                  <c:v>118.10890000000001</c:v>
                </c:pt>
                <c:pt idx="28303">
                  <c:v>118.11370000000001</c:v>
                </c:pt>
                <c:pt idx="28304">
                  <c:v>118.1186</c:v>
                </c:pt>
                <c:pt idx="28305">
                  <c:v>118.1234</c:v>
                </c:pt>
                <c:pt idx="28306">
                  <c:v>118.12820000000001</c:v>
                </c:pt>
                <c:pt idx="28307">
                  <c:v>118.133</c:v>
                </c:pt>
                <c:pt idx="28308">
                  <c:v>118.1378</c:v>
                </c:pt>
                <c:pt idx="28309">
                  <c:v>118.1426</c:v>
                </c:pt>
                <c:pt idx="28310">
                  <c:v>118.1474</c:v>
                </c:pt>
                <c:pt idx="28311">
                  <c:v>118.15219999999999</c:v>
                </c:pt>
                <c:pt idx="28312">
                  <c:v>118.157</c:v>
                </c:pt>
                <c:pt idx="28313">
                  <c:v>118.1618</c:v>
                </c:pt>
                <c:pt idx="28314">
                  <c:v>118.1666</c:v>
                </c:pt>
                <c:pt idx="28315">
                  <c:v>118.17139999999999</c:v>
                </c:pt>
                <c:pt idx="28316">
                  <c:v>118.1763</c:v>
                </c:pt>
                <c:pt idx="28317">
                  <c:v>118.1811</c:v>
                </c:pt>
                <c:pt idx="28318">
                  <c:v>118.18589999999999</c:v>
                </c:pt>
                <c:pt idx="28319">
                  <c:v>118.19069999999999</c:v>
                </c:pt>
                <c:pt idx="28320">
                  <c:v>118.1955</c:v>
                </c:pt>
                <c:pt idx="28321">
                  <c:v>118.2003</c:v>
                </c:pt>
                <c:pt idx="28322">
                  <c:v>118.20509999999999</c:v>
                </c:pt>
                <c:pt idx="28323">
                  <c:v>118.2099</c:v>
                </c:pt>
                <c:pt idx="28324">
                  <c:v>118.21470000000001</c:v>
                </c:pt>
                <c:pt idx="28325">
                  <c:v>118.21950000000001</c:v>
                </c:pt>
                <c:pt idx="28326">
                  <c:v>118.2243</c:v>
                </c:pt>
                <c:pt idx="28327">
                  <c:v>118.2291</c:v>
                </c:pt>
                <c:pt idx="28328">
                  <c:v>118.23390000000001</c:v>
                </c:pt>
                <c:pt idx="28329">
                  <c:v>118.23880000000001</c:v>
                </c:pt>
                <c:pt idx="28330">
                  <c:v>118.2436</c:v>
                </c:pt>
                <c:pt idx="28331">
                  <c:v>118.2484</c:v>
                </c:pt>
                <c:pt idx="28332">
                  <c:v>118.25320000000001</c:v>
                </c:pt>
                <c:pt idx="28333">
                  <c:v>118.258</c:v>
                </c:pt>
                <c:pt idx="28334">
                  <c:v>118.2628</c:v>
                </c:pt>
                <c:pt idx="28335">
                  <c:v>118.2676</c:v>
                </c:pt>
                <c:pt idx="28336">
                  <c:v>118.2724</c:v>
                </c:pt>
                <c:pt idx="28337">
                  <c:v>118.27719999999999</c:v>
                </c:pt>
                <c:pt idx="28338">
                  <c:v>118.282</c:v>
                </c:pt>
                <c:pt idx="28339">
                  <c:v>118.2868</c:v>
                </c:pt>
                <c:pt idx="28340">
                  <c:v>118.2916</c:v>
                </c:pt>
                <c:pt idx="28341">
                  <c:v>118.29649999999999</c:v>
                </c:pt>
                <c:pt idx="28342">
                  <c:v>118.3013</c:v>
                </c:pt>
                <c:pt idx="28343">
                  <c:v>118.3061</c:v>
                </c:pt>
                <c:pt idx="28344">
                  <c:v>118.3109</c:v>
                </c:pt>
                <c:pt idx="28345">
                  <c:v>118.31569999999999</c:v>
                </c:pt>
                <c:pt idx="28346">
                  <c:v>118.3205</c:v>
                </c:pt>
                <c:pt idx="28347">
                  <c:v>118.3253</c:v>
                </c:pt>
                <c:pt idx="28348">
                  <c:v>118.33009999999999</c:v>
                </c:pt>
                <c:pt idx="28349">
                  <c:v>118.3349</c:v>
                </c:pt>
                <c:pt idx="28350">
                  <c:v>118.33970000000001</c:v>
                </c:pt>
                <c:pt idx="28351">
                  <c:v>118.34450000000001</c:v>
                </c:pt>
                <c:pt idx="28352">
                  <c:v>118.3493</c:v>
                </c:pt>
                <c:pt idx="28353">
                  <c:v>118.3541</c:v>
                </c:pt>
                <c:pt idx="28354">
                  <c:v>118.35900000000001</c:v>
                </c:pt>
                <c:pt idx="28355">
                  <c:v>118.36380000000001</c:v>
                </c:pt>
                <c:pt idx="28356">
                  <c:v>118.3686</c:v>
                </c:pt>
                <c:pt idx="28357">
                  <c:v>118.3734</c:v>
                </c:pt>
                <c:pt idx="28358">
                  <c:v>118.37820000000001</c:v>
                </c:pt>
                <c:pt idx="28359">
                  <c:v>118.383</c:v>
                </c:pt>
                <c:pt idx="28360">
                  <c:v>118.3878</c:v>
                </c:pt>
                <c:pt idx="28361">
                  <c:v>118.3926</c:v>
                </c:pt>
                <c:pt idx="28362">
                  <c:v>118.3974</c:v>
                </c:pt>
                <c:pt idx="28363">
                  <c:v>118.40219999999999</c:v>
                </c:pt>
                <c:pt idx="28364">
                  <c:v>118.407</c:v>
                </c:pt>
                <c:pt idx="28365">
                  <c:v>118.4118</c:v>
                </c:pt>
                <c:pt idx="28366">
                  <c:v>118.41670000000001</c:v>
                </c:pt>
                <c:pt idx="28367">
                  <c:v>118.42149999999999</c:v>
                </c:pt>
                <c:pt idx="28368">
                  <c:v>118.4263</c:v>
                </c:pt>
                <c:pt idx="28369">
                  <c:v>118.4311</c:v>
                </c:pt>
                <c:pt idx="28370">
                  <c:v>118.4359</c:v>
                </c:pt>
                <c:pt idx="28371">
                  <c:v>118.44069999999999</c:v>
                </c:pt>
                <c:pt idx="28372">
                  <c:v>118.4455</c:v>
                </c:pt>
                <c:pt idx="28373">
                  <c:v>118.4503</c:v>
                </c:pt>
                <c:pt idx="28374">
                  <c:v>118.45509999999999</c:v>
                </c:pt>
                <c:pt idx="28375">
                  <c:v>118.4599</c:v>
                </c:pt>
                <c:pt idx="28376">
                  <c:v>118.46470000000001</c:v>
                </c:pt>
                <c:pt idx="28377">
                  <c:v>118.46950000000001</c:v>
                </c:pt>
                <c:pt idx="28378">
                  <c:v>118.4743</c:v>
                </c:pt>
                <c:pt idx="28379">
                  <c:v>118.47920000000001</c:v>
                </c:pt>
                <c:pt idx="28380">
                  <c:v>118.48400000000001</c:v>
                </c:pt>
                <c:pt idx="28381">
                  <c:v>118.48880000000001</c:v>
                </c:pt>
                <c:pt idx="28382">
                  <c:v>118.4936</c:v>
                </c:pt>
                <c:pt idx="28383">
                  <c:v>118.4984</c:v>
                </c:pt>
                <c:pt idx="28384">
                  <c:v>118.50320000000001</c:v>
                </c:pt>
                <c:pt idx="28385">
                  <c:v>118.508</c:v>
                </c:pt>
                <c:pt idx="28386">
                  <c:v>118.5128</c:v>
                </c:pt>
                <c:pt idx="28387">
                  <c:v>118.5176</c:v>
                </c:pt>
                <c:pt idx="28388">
                  <c:v>118.5224</c:v>
                </c:pt>
                <c:pt idx="28389">
                  <c:v>118.52719999999999</c:v>
                </c:pt>
                <c:pt idx="28390">
                  <c:v>118.532</c:v>
                </c:pt>
                <c:pt idx="28391">
                  <c:v>118.5369</c:v>
                </c:pt>
                <c:pt idx="28392">
                  <c:v>118.54170000000001</c:v>
                </c:pt>
                <c:pt idx="28393">
                  <c:v>118.54649999999999</c:v>
                </c:pt>
                <c:pt idx="28394">
                  <c:v>118.5513</c:v>
                </c:pt>
                <c:pt idx="28395">
                  <c:v>118.5561</c:v>
                </c:pt>
                <c:pt idx="28396">
                  <c:v>118.5609</c:v>
                </c:pt>
                <c:pt idx="28397">
                  <c:v>118.56569999999999</c:v>
                </c:pt>
                <c:pt idx="28398">
                  <c:v>118.5705</c:v>
                </c:pt>
                <c:pt idx="28399">
                  <c:v>118.5753</c:v>
                </c:pt>
                <c:pt idx="28400">
                  <c:v>118.58009999999999</c:v>
                </c:pt>
                <c:pt idx="28401">
                  <c:v>118.58489999999999</c:v>
                </c:pt>
                <c:pt idx="28402">
                  <c:v>118.58970000000001</c:v>
                </c:pt>
                <c:pt idx="28403">
                  <c:v>118.59450000000001</c:v>
                </c:pt>
                <c:pt idx="28404">
                  <c:v>118.59939999999999</c:v>
                </c:pt>
                <c:pt idx="28405">
                  <c:v>118.60420000000001</c:v>
                </c:pt>
                <c:pt idx="28406">
                  <c:v>118.60900000000001</c:v>
                </c:pt>
                <c:pt idx="28407">
                  <c:v>118.61380000000001</c:v>
                </c:pt>
                <c:pt idx="28408">
                  <c:v>118.6186</c:v>
                </c:pt>
                <c:pt idx="28409">
                  <c:v>118.6234</c:v>
                </c:pt>
                <c:pt idx="28410">
                  <c:v>118.62820000000001</c:v>
                </c:pt>
                <c:pt idx="28411">
                  <c:v>118.633</c:v>
                </c:pt>
                <c:pt idx="28412">
                  <c:v>118.6378</c:v>
                </c:pt>
                <c:pt idx="28413">
                  <c:v>118.6426</c:v>
                </c:pt>
                <c:pt idx="28414">
                  <c:v>118.6474</c:v>
                </c:pt>
                <c:pt idx="28415">
                  <c:v>118.65219999999999</c:v>
                </c:pt>
                <c:pt idx="28416">
                  <c:v>118.6571</c:v>
                </c:pt>
                <c:pt idx="28417">
                  <c:v>118.6619</c:v>
                </c:pt>
                <c:pt idx="28418">
                  <c:v>118.66670000000001</c:v>
                </c:pt>
                <c:pt idx="28419">
                  <c:v>118.67149999999999</c:v>
                </c:pt>
                <c:pt idx="28420">
                  <c:v>118.6763</c:v>
                </c:pt>
                <c:pt idx="28421">
                  <c:v>118.6811</c:v>
                </c:pt>
                <c:pt idx="28422">
                  <c:v>118.6859</c:v>
                </c:pt>
                <c:pt idx="28423">
                  <c:v>118.69069999999999</c:v>
                </c:pt>
                <c:pt idx="28424">
                  <c:v>118.6955</c:v>
                </c:pt>
                <c:pt idx="28425">
                  <c:v>118.7003</c:v>
                </c:pt>
                <c:pt idx="28426">
                  <c:v>118.70509999999999</c:v>
                </c:pt>
                <c:pt idx="28427">
                  <c:v>118.70989999999999</c:v>
                </c:pt>
                <c:pt idx="28428">
                  <c:v>118.71470000000001</c:v>
                </c:pt>
                <c:pt idx="28429">
                  <c:v>118.71950000000001</c:v>
                </c:pt>
                <c:pt idx="28430">
                  <c:v>118.72439999999999</c:v>
                </c:pt>
                <c:pt idx="28431">
                  <c:v>118.72919999999999</c:v>
                </c:pt>
                <c:pt idx="28432">
                  <c:v>118.73400000000001</c:v>
                </c:pt>
                <c:pt idx="28433">
                  <c:v>118.73880000000001</c:v>
                </c:pt>
                <c:pt idx="28434">
                  <c:v>118.7436</c:v>
                </c:pt>
                <c:pt idx="28435">
                  <c:v>118.7484</c:v>
                </c:pt>
                <c:pt idx="28436">
                  <c:v>118.75320000000001</c:v>
                </c:pt>
                <c:pt idx="28437">
                  <c:v>118.758</c:v>
                </c:pt>
                <c:pt idx="28438">
                  <c:v>118.7628</c:v>
                </c:pt>
                <c:pt idx="28439">
                  <c:v>118.7676</c:v>
                </c:pt>
                <c:pt idx="28440">
                  <c:v>118.7724</c:v>
                </c:pt>
                <c:pt idx="28441">
                  <c:v>118.77719999999999</c:v>
                </c:pt>
                <c:pt idx="28442">
                  <c:v>118.7821</c:v>
                </c:pt>
                <c:pt idx="28443">
                  <c:v>118.7869</c:v>
                </c:pt>
                <c:pt idx="28444">
                  <c:v>118.79170000000001</c:v>
                </c:pt>
                <c:pt idx="28445">
                  <c:v>118.79649999999999</c:v>
                </c:pt>
                <c:pt idx="28446">
                  <c:v>118.8013</c:v>
                </c:pt>
                <c:pt idx="28447">
                  <c:v>118.8061</c:v>
                </c:pt>
                <c:pt idx="28448">
                  <c:v>118.8109</c:v>
                </c:pt>
                <c:pt idx="28449">
                  <c:v>118.81569999999999</c:v>
                </c:pt>
                <c:pt idx="28450">
                  <c:v>118.8205</c:v>
                </c:pt>
                <c:pt idx="28451">
                  <c:v>118.8253</c:v>
                </c:pt>
                <c:pt idx="28452">
                  <c:v>118.83009999999999</c:v>
                </c:pt>
                <c:pt idx="28453">
                  <c:v>118.83489999999999</c:v>
                </c:pt>
                <c:pt idx="28454">
                  <c:v>118.83970000000001</c:v>
                </c:pt>
                <c:pt idx="28455">
                  <c:v>118.8446</c:v>
                </c:pt>
                <c:pt idx="28456">
                  <c:v>118.84939999999999</c:v>
                </c:pt>
                <c:pt idx="28457">
                  <c:v>118.85419999999999</c:v>
                </c:pt>
                <c:pt idx="28458">
                  <c:v>118.85900000000001</c:v>
                </c:pt>
                <c:pt idx="28459">
                  <c:v>118.86380000000001</c:v>
                </c:pt>
                <c:pt idx="28460">
                  <c:v>118.8686</c:v>
                </c:pt>
                <c:pt idx="28461">
                  <c:v>118.8734</c:v>
                </c:pt>
                <c:pt idx="28462">
                  <c:v>118.87820000000001</c:v>
                </c:pt>
                <c:pt idx="28463">
                  <c:v>118.883</c:v>
                </c:pt>
                <c:pt idx="28464">
                  <c:v>118.8878</c:v>
                </c:pt>
                <c:pt idx="28465">
                  <c:v>118.8926</c:v>
                </c:pt>
                <c:pt idx="28466">
                  <c:v>118.8974</c:v>
                </c:pt>
                <c:pt idx="28467">
                  <c:v>118.9023</c:v>
                </c:pt>
                <c:pt idx="28468">
                  <c:v>118.9071</c:v>
                </c:pt>
                <c:pt idx="28469">
                  <c:v>118.9119</c:v>
                </c:pt>
                <c:pt idx="28470">
                  <c:v>118.91670000000001</c:v>
                </c:pt>
                <c:pt idx="28471">
                  <c:v>118.92149999999999</c:v>
                </c:pt>
                <c:pt idx="28472">
                  <c:v>118.9263</c:v>
                </c:pt>
                <c:pt idx="28473">
                  <c:v>118.9311</c:v>
                </c:pt>
                <c:pt idx="28474">
                  <c:v>118.9359</c:v>
                </c:pt>
                <c:pt idx="28475">
                  <c:v>118.94069999999999</c:v>
                </c:pt>
                <c:pt idx="28476">
                  <c:v>118.9455</c:v>
                </c:pt>
                <c:pt idx="28477">
                  <c:v>118.9503</c:v>
                </c:pt>
                <c:pt idx="28478">
                  <c:v>118.95509999999999</c:v>
                </c:pt>
                <c:pt idx="28479">
                  <c:v>118.95989999999999</c:v>
                </c:pt>
                <c:pt idx="28480">
                  <c:v>118.9648</c:v>
                </c:pt>
                <c:pt idx="28481">
                  <c:v>118.9696</c:v>
                </c:pt>
                <c:pt idx="28482">
                  <c:v>118.97439999999999</c:v>
                </c:pt>
                <c:pt idx="28483">
                  <c:v>118.97919999999999</c:v>
                </c:pt>
                <c:pt idx="28484">
                  <c:v>118.98400000000001</c:v>
                </c:pt>
                <c:pt idx="28485">
                  <c:v>118.98880000000001</c:v>
                </c:pt>
                <c:pt idx="28486">
                  <c:v>118.9936</c:v>
                </c:pt>
                <c:pt idx="28487">
                  <c:v>118.9984</c:v>
                </c:pt>
                <c:pt idx="28488">
                  <c:v>119.00320000000001</c:v>
                </c:pt>
                <c:pt idx="28489">
                  <c:v>119.00800000000001</c:v>
                </c:pt>
                <c:pt idx="28490">
                  <c:v>119.0128</c:v>
                </c:pt>
                <c:pt idx="28491">
                  <c:v>119.0176</c:v>
                </c:pt>
                <c:pt idx="28492">
                  <c:v>119.02250000000001</c:v>
                </c:pt>
                <c:pt idx="28493">
                  <c:v>119.0273</c:v>
                </c:pt>
                <c:pt idx="28494">
                  <c:v>119.0321</c:v>
                </c:pt>
                <c:pt idx="28495">
                  <c:v>119.0369</c:v>
                </c:pt>
                <c:pt idx="28496">
                  <c:v>119.04170000000001</c:v>
                </c:pt>
                <c:pt idx="28497">
                  <c:v>119.04649999999999</c:v>
                </c:pt>
                <c:pt idx="28498">
                  <c:v>119.0513</c:v>
                </c:pt>
                <c:pt idx="28499">
                  <c:v>119.0561</c:v>
                </c:pt>
                <c:pt idx="28500">
                  <c:v>119.0609</c:v>
                </c:pt>
                <c:pt idx="28501">
                  <c:v>119.06569999999999</c:v>
                </c:pt>
                <c:pt idx="28502">
                  <c:v>119.0705</c:v>
                </c:pt>
                <c:pt idx="28503">
                  <c:v>119.0753</c:v>
                </c:pt>
                <c:pt idx="28504">
                  <c:v>119.08009999999999</c:v>
                </c:pt>
                <c:pt idx="28505">
                  <c:v>119.08489999999999</c:v>
                </c:pt>
                <c:pt idx="28506">
                  <c:v>119.0898</c:v>
                </c:pt>
                <c:pt idx="28507">
                  <c:v>119.0946</c:v>
                </c:pt>
                <c:pt idx="28508">
                  <c:v>119.09939999999999</c:v>
                </c:pt>
                <c:pt idx="28509">
                  <c:v>119.10419999999999</c:v>
                </c:pt>
                <c:pt idx="28510">
                  <c:v>119.10900000000001</c:v>
                </c:pt>
                <c:pt idx="28511">
                  <c:v>119.11380000000001</c:v>
                </c:pt>
                <c:pt idx="28512">
                  <c:v>119.1186</c:v>
                </c:pt>
                <c:pt idx="28513">
                  <c:v>119.1234</c:v>
                </c:pt>
                <c:pt idx="28514">
                  <c:v>119.12820000000001</c:v>
                </c:pt>
                <c:pt idx="28515">
                  <c:v>119.13300000000001</c:v>
                </c:pt>
                <c:pt idx="28516">
                  <c:v>119.1378</c:v>
                </c:pt>
                <c:pt idx="28517">
                  <c:v>119.1426</c:v>
                </c:pt>
                <c:pt idx="28518">
                  <c:v>119.1474</c:v>
                </c:pt>
                <c:pt idx="28519">
                  <c:v>119.1523</c:v>
                </c:pt>
                <c:pt idx="28520">
                  <c:v>119.1571</c:v>
                </c:pt>
                <c:pt idx="28521">
                  <c:v>119.1619</c:v>
                </c:pt>
                <c:pt idx="28522">
                  <c:v>119.16670000000001</c:v>
                </c:pt>
                <c:pt idx="28523">
                  <c:v>119.17149999999999</c:v>
                </c:pt>
                <c:pt idx="28524">
                  <c:v>119.1763</c:v>
                </c:pt>
                <c:pt idx="28525">
                  <c:v>119.1811</c:v>
                </c:pt>
                <c:pt idx="28526">
                  <c:v>119.1859</c:v>
                </c:pt>
                <c:pt idx="28527">
                  <c:v>119.19069999999999</c:v>
                </c:pt>
                <c:pt idx="28528">
                  <c:v>119.1955</c:v>
                </c:pt>
                <c:pt idx="28529">
                  <c:v>119.2003</c:v>
                </c:pt>
                <c:pt idx="28530">
                  <c:v>119.20509999999999</c:v>
                </c:pt>
                <c:pt idx="28531">
                  <c:v>119.21</c:v>
                </c:pt>
                <c:pt idx="28532">
                  <c:v>119.2148</c:v>
                </c:pt>
                <c:pt idx="28533">
                  <c:v>119.2196</c:v>
                </c:pt>
                <c:pt idx="28534">
                  <c:v>119.22439999999999</c:v>
                </c:pt>
                <c:pt idx="28535">
                  <c:v>119.22919999999999</c:v>
                </c:pt>
                <c:pt idx="28536">
                  <c:v>119.23400000000001</c:v>
                </c:pt>
                <c:pt idx="28537">
                  <c:v>119.23880000000001</c:v>
                </c:pt>
                <c:pt idx="28538">
                  <c:v>119.2436</c:v>
                </c:pt>
                <c:pt idx="28539">
                  <c:v>119.2484</c:v>
                </c:pt>
                <c:pt idx="28540">
                  <c:v>119.25320000000001</c:v>
                </c:pt>
                <c:pt idx="28541">
                  <c:v>119.25800000000001</c:v>
                </c:pt>
                <c:pt idx="28542">
                  <c:v>119.2628</c:v>
                </c:pt>
                <c:pt idx="28543">
                  <c:v>119.2676</c:v>
                </c:pt>
                <c:pt idx="28544">
                  <c:v>119.27250000000001</c:v>
                </c:pt>
                <c:pt idx="28545">
                  <c:v>119.2773</c:v>
                </c:pt>
                <c:pt idx="28546">
                  <c:v>119.2821</c:v>
                </c:pt>
                <c:pt idx="28547">
                  <c:v>119.2869</c:v>
                </c:pt>
                <c:pt idx="28548">
                  <c:v>119.29170000000001</c:v>
                </c:pt>
                <c:pt idx="28549">
                  <c:v>119.29649999999999</c:v>
                </c:pt>
                <c:pt idx="28550">
                  <c:v>119.3013</c:v>
                </c:pt>
                <c:pt idx="28551">
                  <c:v>119.3061</c:v>
                </c:pt>
                <c:pt idx="28552">
                  <c:v>119.3109</c:v>
                </c:pt>
                <c:pt idx="28553">
                  <c:v>119.31569999999999</c:v>
                </c:pt>
                <c:pt idx="28554">
                  <c:v>119.3205</c:v>
                </c:pt>
                <c:pt idx="28555">
                  <c:v>119.3253</c:v>
                </c:pt>
                <c:pt idx="28556">
                  <c:v>119.33019999999999</c:v>
                </c:pt>
                <c:pt idx="28557">
                  <c:v>119.33499999999999</c:v>
                </c:pt>
                <c:pt idx="28558">
                  <c:v>119.3398</c:v>
                </c:pt>
                <c:pt idx="28559">
                  <c:v>119.3446</c:v>
                </c:pt>
                <c:pt idx="28560">
                  <c:v>119.34939999999999</c:v>
                </c:pt>
                <c:pt idx="28561">
                  <c:v>119.35419999999999</c:v>
                </c:pt>
                <c:pt idx="28562">
                  <c:v>119.35900000000001</c:v>
                </c:pt>
                <c:pt idx="28563">
                  <c:v>119.36380000000001</c:v>
                </c:pt>
                <c:pt idx="28564">
                  <c:v>119.3686</c:v>
                </c:pt>
                <c:pt idx="28565">
                  <c:v>119.3734</c:v>
                </c:pt>
                <c:pt idx="28566">
                  <c:v>119.37820000000001</c:v>
                </c:pt>
                <c:pt idx="28567">
                  <c:v>119.38300000000001</c:v>
                </c:pt>
                <c:pt idx="28568">
                  <c:v>119.3878</c:v>
                </c:pt>
                <c:pt idx="28569">
                  <c:v>119.3926</c:v>
                </c:pt>
                <c:pt idx="28570">
                  <c:v>119.39750000000001</c:v>
                </c:pt>
                <c:pt idx="28571">
                  <c:v>119.4023</c:v>
                </c:pt>
                <c:pt idx="28572">
                  <c:v>119.4071</c:v>
                </c:pt>
                <c:pt idx="28573">
                  <c:v>119.4119</c:v>
                </c:pt>
                <c:pt idx="28574">
                  <c:v>119.41670000000001</c:v>
                </c:pt>
                <c:pt idx="28575">
                  <c:v>119.42149999999999</c:v>
                </c:pt>
                <c:pt idx="28576">
                  <c:v>119.4263</c:v>
                </c:pt>
                <c:pt idx="28577">
                  <c:v>119.4311</c:v>
                </c:pt>
                <c:pt idx="28578">
                  <c:v>119.4359</c:v>
                </c:pt>
                <c:pt idx="28579">
                  <c:v>119.44069999999999</c:v>
                </c:pt>
                <c:pt idx="28580">
                  <c:v>119.4455</c:v>
                </c:pt>
                <c:pt idx="28581">
                  <c:v>119.4503</c:v>
                </c:pt>
                <c:pt idx="28582">
                  <c:v>119.45519999999999</c:v>
                </c:pt>
                <c:pt idx="28583">
                  <c:v>119.46</c:v>
                </c:pt>
                <c:pt idx="28584">
                  <c:v>119.4648</c:v>
                </c:pt>
                <c:pt idx="28585">
                  <c:v>119.4696</c:v>
                </c:pt>
                <c:pt idx="28586">
                  <c:v>119.47439999999999</c:v>
                </c:pt>
                <c:pt idx="28587">
                  <c:v>119.47919999999999</c:v>
                </c:pt>
                <c:pt idx="28588">
                  <c:v>119.48400000000001</c:v>
                </c:pt>
                <c:pt idx="28589">
                  <c:v>119.48880000000001</c:v>
                </c:pt>
                <c:pt idx="28590">
                  <c:v>119.4936</c:v>
                </c:pt>
                <c:pt idx="28591">
                  <c:v>119.4984</c:v>
                </c:pt>
                <c:pt idx="28592">
                  <c:v>119.50320000000001</c:v>
                </c:pt>
                <c:pt idx="28593">
                  <c:v>119.50800000000001</c:v>
                </c:pt>
                <c:pt idx="28594">
                  <c:v>119.5128</c:v>
                </c:pt>
                <c:pt idx="28595">
                  <c:v>119.5177</c:v>
                </c:pt>
                <c:pt idx="28596">
                  <c:v>119.52250000000001</c:v>
                </c:pt>
                <c:pt idx="28597">
                  <c:v>119.5273</c:v>
                </c:pt>
                <c:pt idx="28598">
                  <c:v>119.5321</c:v>
                </c:pt>
                <c:pt idx="28599">
                  <c:v>119.5369</c:v>
                </c:pt>
                <c:pt idx="28600">
                  <c:v>119.54170000000001</c:v>
                </c:pt>
                <c:pt idx="28601">
                  <c:v>119.54649999999999</c:v>
                </c:pt>
                <c:pt idx="28602">
                  <c:v>119.5513</c:v>
                </c:pt>
                <c:pt idx="28603">
                  <c:v>119.5561</c:v>
                </c:pt>
                <c:pt idx="28604">
                  <c:v>119.5609</c:v>
                </c:pt>
                <c:pt idx="28605">
                  <c:v>119.56569999999999</c:v>
                </c:pt>
                <c:pt idx="28606">
                  <c:v>119.5705</c:v>
                </c:pt>
                <c:pt idx="28607">
                  <c:v>119.5753</c:v>
                </c:pt>
                <c:pt idx="28608">
                  <c:v>119.58019999999999</c:v>
                </c:pt>
                <c:pt idx="28609">
                  <c:v>119.58499999999999</c:v>
                </c:pt>
                <c:pt idx="28610">
                  <c:v>119.5898</c:v>
                </c:pt>
                <c:pt idx="28611">
                  <c:v>119.5946</c:v>
                </c:pt>
                <c:pt idx="28612">
                  <c:v>119.59939999999999</c:v>
                </c:pt>
                <c:pt idx="28613">
                  <c:v>119.60419999999999</c:v>
                </c:pt>
                <c:pt idx="28614">
                  <c:v>119.60899999999999</c:v>
                </c:pt>
                <c:pt idx="28615">
                  <c:v>119.61380000000001</c:v>
                </c:pt>
                <c:pt idx="28616">
                  <c:v>119.6186</c:v>
                </c:pt>
                <c:pt idx="28617">
                  <c:v>119.6234</c:v>
                </c:pt>
                <c:pt idx="28618">
                  <c:v>119.62820000000001</c:v>
                </c:pt>
                <c:pt idx="28619">
                  <c:v>119.63300000000001</c:v>
                </c:pt>
                <c:pt idx="28620">
                  <c:v>119.6378</c:v>
                </c:pt>
                <c:pt idx="28621">
                  <c:v>119.6427</c:v>
                </c:pt>
                <c:pt idx="28622">
                  <c:v>119.64750000000001</c:v>
                </c:pt>
                <c:pt idx="28623">
                  <c:v>119.6523</c:v>
                </c:pt>
                <c:pt idx="28624">
                  <c:v>119.6571</c:v>
                </c:pt>
                <c:pt idx="28625">
                  <c:v>119.6619</c:v>
                </c:pt>
                <c:pt idx="28626">
                  <c:v>119.66670000000001</c:v>
                </c:pt>
                <c:pt idx="28627">
                  <c:v>119.67149999999999</c:v>
                </c:pt>
                <c:pt idx="28628">
                  <c:v>119.6763</c:v>
                </c:pt>
                <c:pt idx="28629">
                  <c:v>119.6811</c:v>
                </c:pt>
                <c:pt idx="28630">
                  <c:v>119.6859</c:v>
                </c:pt>
                <c:pt idx="28631">
                  <c:v>119.69069999999999</c:v>
                </c:pt>
                <c:pt idx="28632">
                  <c:v>119.6955</c:v>
                </c:pt>
                <c:pt idx="28633">
                  <c:v>119.7003</c:v>
                </c:pt>
                <c:pt idx="28634">
                  <c:v>119.70519999999999</c:v>
                </c:pt>
                <c:pt idx="28635">
                  <c:v>119.71</c:v>
                </c:pt>
                <c:pt idx="28636">
                  <c:v>119.7148</c:v>
                </c:pt>
                <c:pt idx="28637">
                  <c:v>119.7196</c:v>
                </c:pt>
                <c:pt idx="28638">
                  <c:v>119.72439999999999</c:v>
                </c:pt>
                <c:pt idx="28639">
                  <c:v>119.72919999999999</c:v>
                </c:pt>
                <c:pt idx="28640">
                  <c:v>119.73399999999999</c:v>
                </c:pt>
                <c:pt idx="28641">
                  <c:v>119.73880000000001</c:v>
                </c:pt>
                <c:pt idx="28642">
                  <c:v>119.7436</c:v>
                </c:pt>
                <c:pt idx="28643">
                  <c:v>119.7484</c:v>
                </c:pt>
                <c:pt idx="28644">
                  <c:v>119.75320000000001</c:v>
                </c:pt>
                <c:pt idx="28645">
                  <c:v>119.75800000000001</c:v>
                </c:pt>
                <c:pt idx="28646">
                  <c:v>119.7629</c:v>
                </c:pt>
                <c:pt idx="28647">
                  <c:v>119.7677</c:v>
                </c:pt>
                <c:pt idx="28648">
                  <c:v>119.77250000000001</c:v>
                </c:pt>
                <c:pt idx="28649">
                  <c:v>119.7773</c:v>
                </c:pt>
                <c:pt idx="28650">
                  <c:v>119.7821</c:v>
                </c:pt>
                <c:pt idx="28651">
                  <c:v>119.7869</c:v>
                </c:pt>
                <c:pt idx="28652">
                  <c:v>119.79170000000001</c:v>
                </c:pt>
                <c:pt idx="28653">
                  <c:v>119.79649999999999</c:v>
                </c:pt>
                <c:pt idx="28654">
                  <c:v>119.8013</c:v>
                </c:pt>
                <c:pt idx="28655">
                  <c:v>119.8061</c:v>
                </c:pt>
                <c:pt idx="28656">
                  <c:v>119.8109</c:v>
                </c:pt>
                <c:pt idx="28657">
                  <c:v>119.81569999999999</c:v>
                </c:pt>
                <c:pt idx="28658">
                  <c:v>119.8205</c:v>
                </c:pt>
                <c:pt idx="28659">
                  <c:v>119.8253</c:v>
                </c:pt>
                <c:pt idx="28660">
                  <c:v>119.83019999999999</c:v>
                </c:pt>
                <c:pt idx="28661">
                  <c:v>119.83499999999999</c:v>
                </c:pt>
                <c:pt idx="28662">
                  <c:v>119.8398</c:v>
                </c:pt>
                <c:pt idx="28663">
                  <c:v>119.8446</c:v>
                </c:pt>
                <c:pt idx="28664">
                  <c:v>119.84939999999999</c:v>
                </c:pt>
                <c:pt idx="28665">
                  <c:v>119.85419999999999</c:v>
                </c:pt>
                <c:pt idx="28666">
                  <c:v>119.85899999999999</c:v>
                </c:pt>
                <c:pt idx="28667">
                  <c:v>119.86380000000001</c:v>
                </c:pt>
                <c:pt idx="28668">
                  <c:v>119.8686</c:v>
                </c:pt>
                <c:pt idx="28669">
                  <c:v>119.8734</c:v>
                </c:pt>
                <c:pt idx="28670">
                  <c:v>119.87820000000001</c:v>
                </c:pt>
                <c:pt idx="28671">
                  <c:v>119.88300000000001</c:v>
                </c:pt>
                <c:pt idx="28672">
                  <c:v>119.8879</c:v>
                </c:pt>
                <c:pt idx="28673">
                  <c:v>119.8927</c:v>
                </c:pt>
                <c:pt idx="28674">
                  <c:v>119.89750000000001</c:v>
                </c:pt>
                <c:pt idx="28675">
                  <c:v>119.9023</c:v>
                </c:pt>
                <c:pt idx="28676">
                  <c:v>119.9071</c:v>
                </c:pt>
                <c:pt idx="28677">
                  <c:v>119.9119</c:v>
                </c:pt>
                <c:pt idx="28678">
                  <c:v>119.91670000000001</c:v>
                </c:pt>
                <c:pt idx="28679">
                  <c:v>119.92149999999999</c:v>
                </c:pt>
                <c:pt idx="28680">
                  <c:v>119.9263</c:v>
                </c:pt>
                <c:pt idx="28681">
                  <c:v>119.9311</c:v>
                </c:pt>
                <c:pt idx="28682">
                  <c:v>119.9359</c:v>
                </c:pt>
                <c:pt idx="28683">
                  <c:v>119.94069999999999</c:v>
                </c:pt>
                <c:pt idx="28684">
                  <c:v>119.9455</c:v>
                </c:pt>
                <c:pt idx="28685">
                  <c:v>119.9504</c:v>
                </c:pt>
                <c:pt idx="28686">
                  <c:v>119.9552</c:v>
                </c:pt>
                <c:pt idx="28687">
                  <c:v>119.96</c:v>
                </c:pt>
                <c:pt idx="28688">
                  <c:v>119.9648</c:v>
                </c:pt>
                <c:pt idx="28689">
                  <c:v>119.9696</c:v>
                </c:pt>
                <c:pt idx="28690">
                  <c:v>119.97439999999999</c:v>
                </c:pt>
                <c:pt idx="28691">
                  <c:v>119.97919999999999</c:v>
                </c:pt>
                <c:pt idx="28692">
                  <c:v>119.98399999999999</c:v>
                </c:pt>
                <c:pt idx="28693">
                  <c:v>119.98880000000001</c:v>
                </c:pt>
                <c:pt idx="28694">
                  <c:v>119.9936</c:v>
                </c:pt>
                <c:pt idx="28695">
                  <c:v>119.9984</c:v>
                </c:pt>
                <c:pt idx="28696">
                  <c:v>120.00320000000001</c:v>
                </c:pt>
                <c:pt idx="28697">
                  <c:v>120.00800000000001</c:v>
                </c:pt>
                <c:pt idx="28698">
                  <c:v>120.0128</c:v>
                </c:pt>
                <c:pt idx="28699">
                  <c:v>120.0177</c:v>
                </c:pt>
                <c:pt idx="28700">
                  <c:v>120.02250000000001</c:v>
                </c:pt>
                <c:pt idx="28701">
                  <c:v>120.0273</c:v>
                </c:pt>
                <c:pt idx="28702">
                  <c:v>120.0321</c:v>
                </c:pt>
                <c:pt idx="28703">
                  <c:v>120.0369</c:v>
                </c:pt>
                <c:pt idx="28704">
                  <c:v>120.04170000000001</c:v>
                </c:pt>
                <c:pt idx="28705">
                  <c:v>120.04649999999999</c:v>
                </c:pt>
                <c:pt idx="28706">
                  <c:v>120.0513</c:v>
                </c:pt>
                <c:pt idx="28707">
                  <c:v>120.0561</c:v>
                </c:pt>
                <c:pt idx="28708">
                  <c:v>120.0609</c:v>
                </c:pt>
                <c:pt idx="28709">
                  <c:v>120.06569999999999</c:v>
                </c:pt>
                <c:pt idx="28710">
                  <c:v>120.0705</c:v>
                </c:pt>
                <c:pt idx="28711">
                  <c:v>120.0754</c:v>
                </c:pt>
                <c:pt idx="28712">
                  <c:v>120.0802</c:v>
                </c:pt>
                <c:pt idx="28713">
                  <c:v>120.08499999999999</c:v>
                </c:pt>
                <c:pt idx="28714">
                  <c:v>120.0898</c:v>
                </c:pt>
                <c:pt idx="28715">
                  <c:v>120.0946</c:v>
                </c:pt>
                <c:pt idx="28716">
                  <c:v>120.09939999999999</c:v>
                </c:pt>
                <c:pt idx="28717">
                  <c:v>120.10419999999999</c:v>
                </c:pt>
                <c:pt idx="28718">
                  <c:v>120.10899999999999</c:v>
                </c:pt>
                <c:pt idx="28719">
                  <c:v>120.11380000000001</c:v>
                </c:pt>
                <c:pt idx="28720">
                  <c:v>120.1186</c:v>
                </c:pt>
                <c:pt idx="28721">
                  <c:v>120.1234</c:v>
                </c:pt>
                <c:pt idx="28722">
                  <c:v>120.12820000000001</c:v>
                </c:pt>
                <c:pt idx="28723">
                  <c:v>120.13300000000001</c:v>
                </c:pt>
                <c:pt idx="28724">
                  <c:v>120.1379</c:v>
                </c:pt>
                <c:pt idx="28725">
                  <c:v>120.1427</c:v>
                </c:pt>
                <c:pt idx="28726">
                  <c:v>120.14750000000001</c:v>
                </c:pt>
                <c:pt idx="28727">
                  <c:v>120.1523</c:v>
                </c:pt>
                <c:pt idx="28728">
                  <c:v>120.1571</c:v>
                </c:pt>
                <c:pt idx="28729">
                  <c:v>120.1619</c:v>
                </c:pt>
                <c:pt idx="28730">
                  <c:v>120.16670000000001</c:v>
                </c:pt>
                <c:pt idx="28731">
                  <c:v>120.17149999999999</c:v>
                </c:pt>
                <c:pt idx="28732">
                  <c:v>120.1763</c:v>
                </c:pt>
                <c:pt idx="28733">
                  <c:v>120.1811</c:v>
                </c:pt>
                <c:pt idx="28734">
                  <c:v>120.1859</c:v>
                </c:pt>
                <c:pt idx="28735">
                  <c:v>120.19069999999999</c:v>
                </c:pt>
                <c:pt idx="28736">
                  <c:v>120.1955</c:v>
                </c:pt>
                <c:pt idx="28737">
                  <c:v>120.2004</c:v>
                </c:pt>
                <c:pt idx="28738">
                  <c:v>120.2052</c:v>
                </c:pt>
                <c:pt idx="28739">
                  <c:v>120.21</c:v>
                </c:pt>
                <c:pt idx="28740">
                  <c:v>120.2148</c:v>
                </c:pt>
                <c:pt idx="28741">
                  <c:v>120.2196</c:v>
                </c:pt>
                <c:pt idx="28742">
                  <c:v>120.22439999999999</c:v>
                </c:pt>
                <c:pt idx="28743">
                  <c:v>120.22919999999999</c:v>
                </c:pt>
                <c:pt idx="28744">
                  <c:v>120.23399999999999</c:v>
                </c:pt>
                <c:pt idx="28745">
                  <c:v>120.23880000000001</c:v>
                </c:pt>
                <c:pt idx="28746">
                  <c:v>120.2436</c:v>
                </c:pt>
                <c:pt idx="28747">
                  <c:v>120.2484</c:v>
                </c:pt>
                <c:pt idx="28748">
                  <c:v>120.25320000000001</c:v>
                </c:pt>
                <c:pt idx="28749">
                  <c:v>120.25800000000001</c:v>
                </c:pt>
                <c:pt idx="28750">
                  <c:v>120.2629</c:v>
                </c:pt>
                <c:pt idx="28751">
                  <c:v>120.2677</c:v>
                </c:pt>
                <c:pt idx="28752">
                  <c:v>120.27250000000001</c:v>
                </c:pt>
                <c:pt idx="28753">
                  <c:v>120.2773</c:v>
                </c:pt>
                <c:pt idx="28754">
                  <c:v>120.2821</c:v>
                </c:pt>
                <c:pt idx="28755">
                  <c:v>120.2869</c:v>
                </c:pt>
                <c:pt idx="28756">
                  <c:v>120.29170000000001</c:v>
                </c:pt>
                <c:pt idx="28757">
                  <c:v>120.29649999999999</c:v>
                </c:pt>
                <c:pt idx="28758">
                  <c:v>120.3013</c:v>
                </c:pt>
                <c:pt idx="28759">
                  <c:v>120.3061</c:v>
                </c:pt>
                <c:pt idx="28760">
                  <c:v>120.3109</c:v>
                </c:pt>
                <c:pt idx="28761">
                  <c:v>120.31569999999999</c:v>
                </c:pt>
                <c:pt idx="28762">
                  <c:v>120.3205</c:v>
                </c:pt>
                <c:pt idx="28763">
                  <c:v>120.3253</c:v>
                </c:pt>
                <c:pt idx="28764">
                  <c:v>120.3302</c:v>
                </c:pt>
                <c:pt idx="28765">
                  <c:v>120.33499999999999</c:v>
                </c:pt>
                <c:pt idx="28766">
                  <c:v>120.3398</c:v>
                </c:pt>
                <c:pt idx="28767">
                  <c:v>120.3446</c:v>
                </c:pt>
                <c:pt idx="28768">
                  <c:v>120.34939999999999</c:v>
                </c:pt>
                <c:pt idx="28769">
                  <c:v>120.35419999999999</c:v>
                </c:pt>
                <c:pt idx="28770">
                  <c:v>120.35899999999999</c:v>
                </c:pt>
                <c:pt idx="28771">
                  <c:v>120.36380000000001</c:v>
                </c:pt>
                <c:pt idx="28772">
                  <c:v>120.3686</c:v>
                </c:pt>
                <c:pt idx="28773">
                  <c:v>120.3734</c:v>
                </c:pt>
                <c:pt idx="28774">
                  <c:v>120.37820000000001</c:v>
                </c:pt>
                <c:pt idx="28775">
                  <c:v>120.38300000000001</c:v>
                </c:pt>
                <c:pt idx="28776">
                  <c:v>120.3879</c:v>
                </c:pt>
                <c:pt idx="28777">
                  <c:v>120.3927</c:v>
                </c:pt>
                <c:pt idx="28778">
                  <c:v>120.39750000000001</c:v>
                </c:pt>
                <c:pt idx="28779">
                  <c:v>120.4023</c:v>
                </c:pt>
                <c:pt idx="28780">
                  <c:v>120.4071</c:v>
                </c:pt>
                <c:pt idx="28781">
                  <c:v>120.4119</c:v>
                </c:pt>
                <c:pt idx="28782">
                  <c:v>120.41670000000001</c:v>
                </c:pt>
                <c:pt idx="28783">
                  <c:v>120.42149999999999</c:v>
                </c:pt>
                <c:pt idx="28784">
                  <c:v>120.4263</c:v>
                </c:pt>
                <c:pt idx="28785">
                  <c:v>120.4311</c:v>
                </c:pt>
                <c:pt idx="28786">
                  <c:v>120.4359</c:v>
                </c:pt>
                <c:pt idx="28787">
                  <c:v>120.44069999999999</c:v>
                </c:pt>
                <c:pt idx="28788">
                  <c:v>120.4455</c:v>
                </c:pt>
                <c:pt idx="28789">
                  <c:v>120.4503</c:v>
                </c:pt>
                <c:pt idx="28790">
                  <c:v>120.4552</c:v>
                </c:pt>
                <c:pt idx="28791">
                  <c:v>120.46</c:v>
                </c:pt>
                <c:pt idx="28792">
                  <c:v>120.4648</c:v>
                </c:pt>
                <c:pt idx="28793">
                  <c:v>120.4696</c:v>
                </c:pt>
                <c:pt idx="28794">
                  <c:v>120.47439999999999</c:v>
                </c:pt>
                <c:pt idx="28795">
                  <c:v>120.47919999999999</c:v>
                </c:pt>
                <c:pt idx="28796">
                  <c:v>120.48399999999999</c:v>
                </c:pt>
                <c:pt idx="28797">
                  <c:v>120.4888</c:v>
                </c:pt>
                <c:pt idx="28798">
                  <c:v>120.4936</c:v>
                </c:pt>
                <c:pt idx="28799">
                  <c:v>120.4984</c:v>
                </c:pt>
                <c:pt idx="28800">
                  <c:v>120.50320000000001</c:v>
                </c:pt>
                <c:pt idx="28801">
                  <c:v>120.50800000000001</c:v>
                </c:pt>
                <c:pt idx="28802">
                  <c:v>120.5129</c:v>
                </c:pt>
                <c:pt idx="28803">
                  <c:v>120.5177</c:v>
                </c:pt>
                <c:pt idx="28804">
                  <c:v>120.52250000000001</c:v>
                </c:pt>
                <c:pt idx="28805">
                  <c:v>120.5273</c:v>
                </c:pt>
                <c:pt idx="28806">
                  <c:v>120.5321</c:v>
                </c:pt>
                <c:pt idx="28807">
                  <c:v>120.5369</c:v>
                </c:pt>
                <c:pt idx="28808">
                  <c:v>120.54170000000001</c:v>
                </c:pt>
                <c:pt idx="28809">
                  <c:v>120.54649999999999</c:v>
                </c:pt>
                <c:pt idx="28810">
                  <c:v>120.5513</c:v>
                </c:pt>
                <c:pt idx="28811">
                  <c:v>120.5561</c:v>
                </c:pt>
                <c:pt idx="28812">
                  <c:v>120.5609</c:v>
                </c:pt>
                <c:pt idx="28813">
                  <c:v>120.56569999999999</c:v>
                </c:pt>
                <c:pt idx="28814">
                  <c:v>120.5705</c:v>
                </c:pt>
                <c:pt idx="28815">
                  <c:v>120.5753</c:v>
                </c:pt>
                <c:pt idx="28816">
                  <c:v>120.5802</c:v>
                </c:pt>
                <c:pt idx="28817">
                  <c:v>120.58499999999999</c:v>
                </c:pt>
                <c:pt idx="28818">
                  <c:v>120.5898</c:v>
                </c:pt>
                <c:pt idx="28819">
                  <c:v>120.5946</c:v>
                </c:pt>
                <c:pt idx="28820">
                  <c:v>120.59939999999999</c:v>
                </c:pt>
                <c:pt idx="28821">
                  <c:v>120.60419999999999</c:v>
                </c:pt>
                <c:pt idx="28822">
                  <c:v>120.60899999999999</c:v>
                </c:pt>
                <c:pt idx="28823">
                  <c:v>120.6138</c:v>
                </c:pt>
                <c:pt idx="28824">
                  <c:v>120.6186</c:v>
                </c:pt>
                <c:pt idx="28825">
                  <c:v>120.6234</c:v>
                </c:pt>
                <c:pt idx="28826">
                  <c:v>120.62820000000001</c:v>
                </c:pt>
                <c:pt idx="28827">
                  <c:v>120.63300000000001</c:v>
                </c:pt>
                <c:pt idx="28828">
                  <c:v>120.6378</c:v>
                </c:pt>
                <c:pt idx="28829">
                  <c:v>120.6427</c:v>
                </c:pt>
                <c:pt idx="28830">
                  <c:v>120.64750000000001</c:v>
                </c:pt>
                <c:pt idx="28831">
                  <c:v>120.65230000000001</c:v>
                </c:pt>
                <c:pt idx="28832">
                  <c:v>120.6571</c:v>
                </c:pt>
                <c:pt idx="28833">
                  <c:v>120.6619</c:v>
                </c:pt>
                <c:pt idx="28834">
                  <c:v>120.66670000000001</c:v>
                </c:pt>
                <c:pt idx="28835">
                  <c:v>120.67149999999999</c:v>
                </c:pt>
                <c:pt idx="28836">
                  <c:v>120.6763</c:v>
                </c:pt>
                <c:pt idx="28837">
                  <c:v>120.6811</c:v>
                </c:pt>
                <c:pt idx="28838">
                  <c:v>120.6859</c:v>
                </c:pt>
                <c:pt idx="28839">
                  <c:v>120.69069999999999</c:v>
                </c:pt>
                <c:pt idx="28840">
                  <c:v>120.6955</c:v>
                </c:pt>
                <c:pt idx="28841">
                  <c:v>120.7003</c:v>
                </c:pt>
                <c:pt idx="28842">
                  <c:v>120.7052</c:v>
                </c:pt>
                <c:pt idx="28843">
                  <c:v>120.71</c:v>
                </c:pt>
                <c:pt idx="28844">
                  <c:v>120.7148</c:v>
                </c:pt>
                <c:pt idx="28845">
                  <c:v>120.7196</c:v>
                </c:pt>
                <c:pt idx="28846">
                  <c:v>120.72439999999999</c:v>
                </c:pt>
                <c:pt idx="28847">
                  <c:v>120.72919999999999</c:v>
                </c:pt>
                <c:pt idx="28848">
                  <c:v>120.73399999999999</c:v>
                </c:pt>
                <c:pt idx="28849">
                  <c:v>120.7388</c:v>
                </c:pt>
                <c:pt idx="28850">
                  <c:v>120.7436</c:v>
                </c:pt>
                <c:pt idx="28851">
                  <c:v>120.7484</c:v>
                </c:pt>
                <c:pt idx="28852">
                  <c:v>120.75320000000001</c:v>
                </c:pt>
                <c:pt idx="28853">
                  <c:v>120.75800000000001</c:v>
                </c:pt>
                <c:pt idx="28854">
                  <c:v>120.7628</c:v>
                </c:pt>
                <c:pt idx="28855">
                  <c:v>120.7677</c:v>
                </c:pt>
                <c:pt idx="28856">
                  <c:v>120.77250000000001</c:v>
                </c:pt>
                <c:pt idx="28857">
                  <c:v>120.77730000000001</c:v>
                </c:pt>
                <c:pt idx="28858">
                  <c:v>120.7821</c:v>
                </c:pt>
                <c:pt idx="28859">
                  <c:v>120.7869</c:v>
                </c:pt>
                <c:pt idx="28860">
                  <c:v>120.79170000000001</c:v>
                </c:pt>
                <c:pt idx="28861">
                  <c:v>120.79649999999999</c:v>
                </c:pt>
                <c:pt idx="28862">
                  <c:v>120.8013</c:v>
                </c:pt>
                <c:pt idx="28863">
                  <c:v>120.8061</c:v>
                </c:pt>
                <c:pt idx="28864">
                  <c:v>120.8109</c:v>
                </c:pt>
                <c:pt idx="28865">
                  <c:v>120.81569999999999</c:v>
                </c:pt>
                <c:pt idx="28866">
                  <c:v>120.8205</c:v>
                </c:pt>
                <c:pt idx="28867">
                  <c:v>120.8253</c:v>
                </c:pt>
                <c:pt idx="28868">
                  <c:v>120.8302</c:v>
                </c:pt>
                <c:pt idx="28869">
                  <c:v>120.83499999999999</c:v>
                </c:pt>
                <c:pt idx="28870">
                  <c:v>120.8398</c:v>
                </c:pt>
                <c:pt idx="28871">
                  <c:v>120.8446</c:v>
                </c:pt>
                <c:pt idx="28872">
                  <c:v>120.8494</c:v>
                </c:pt>
                <c:pt idx="28873">
                  <c:v>120.85419999999999</c:v>
                </c:pt>
                <c:pt idx="28874">
                  <c:v>120.85899999999999</c:v>
                </c:pt>
                <c:pt idx="28875">
                  <c:v>120.8638</c:v>
                </c:pt>
                <c:pt idx="28876">
                  <c:v>120.8686</c:v>
                </c:pt>
                <c:pt idx="28877">
                  <c:v>120.8734</c:v>
                </c:pt>
                <c:pt idx="28878">
                  <c:v>120.87820000000001</c:v>
                </c:pt>
                <c:pt idx="28879">
                  <c:v>120.88300000000001</c:v>
                </c:pt>
                <c:pt idx="28880">
                  <c:v>120.8878</c:v>
                </c:pt>
                <c:pt idx="28881">
                  <c:v>120.8927</c:v>
                </c:pt>
                <c:pt idx="28882">
                  <c:v>120.89750000000001</c:v>
                </c:pt>
                <c:pt idx="28883">
                  <c:v>120.90230000000001</c:v>
                </c:pt>
                <c:pt idx="28884">
                  <c:v>120.9071</c:v>
                </c:pt>
                <c:pt idx="28885">
                  <c:v>120.9119</c:v>
                </c:pt>
                <c:pt idx="28886">
                  <c:v>120.91670000000001</c:v>
                </c:pt>
                <c:pt idx="28887">
                  <c:v>120.92149999999999</c:v>
                </c:pt>
                <c:pt idx="28888">
                  <c:v>120.9263</c:v>
                </c:pt>
                <c:pt idx="28889">
                  <c:v>120.9311</c:v>
                </c:pt>
                <c:pt idx="28890">
                  <c:v>120.9359</c:v>
                </c:pt>
                <c:pt idx="28891">
                  <c:v>120.94069999999999</c:v>
                </c:pt>
                <c:pt idx="28892">
                  <c:v>120.9455</c:v>
                </c:pt>
                <c:pt idx="28893">
                  <c:v>120.9503</c:v>
                </c:pt>
                <c:pt idx="28894">
                  <c:v>120.9551</c:v>
                </c:pt>
                <c:pt idx="28895">
                  <c:v>120.96</c:v>
                </c:pt>
                <c:pt idx="28896">
                  <c:v>120.9648</c:v>
                </c:pt>
                <c:pt idx="28897">
                  <c:v>120.9696</c:v>
                </c:pt>
                <c:pt idx="28898">
                  <c:v>120.9744</c:v>
                </c:pt>
                <c:pt idx="28899">
                  <c:v>120.97919999999999</c:v>
                </c:pt>
                <c:pt idx="28900">
                  <c:v>120.98399999999999</c:v>
                </c:pt>
                <c:pt idx="28901">
                  <c:v>120.9888</c:v>
                </c:pt>
                <c:pt idx="28902">
                  <c:v>120.9936</c:v>
                </c:pt>
                <c:pt idx="28903">
                  <c:v>120.9984</c:v>
                </c:pt>
                <c:pt idx="28904">
                  <c:v>121.00320000000001</c:v>
                </c:pt>
                <c:pt idx="28905">
                  <c:v>121.00800000000001</c:v>
                </c:pt>
                <c:pt idx="28906">
                  <c:v>121.0128</c:v>
                </c:pt>
                <c:pt idx="28907">
                  <c:v>121.0176</c:v>
                </c:pt>
                <c:pt idx="28908">
                  <c:v>121.02250000000001</c:v>
                </c:pt>
                <c:pt idx="28909">
                  <c:v>121.02730000000001</c:v>
                </c:pt>
                <c:pt idx="28910">
                  <c:v>121.0321</c:v>
                </c:pt>
                <c:pt idx="28911">
                  <c:v>121.0369</c:v>
                </c:pt>
                <c:pt idx="28912">
                  <c:v>121.04170000000001</c:v>
                </c:pt>
                <c:pt idx="28913">
                  <c:v>121.04649999999999</c:v>
                </c:pt>
                <c:pt idx="28914">
                  <c:v>121.0513</c:v>
                </c:pt>
                <c:pt idx="28915">
                  <c:v>121.0561</c:v>
                </c:pt>
                <c:pt idx="28916">
                  <c:v>121.0609</c:v>
                </c:pt>
                <c:pt idx="28917">
                  <c:v>121.06569999999999</c:v>
                </c:pt>
                <c:pt idx="28918">
                  <c:v>121.0705</c:v>
                </c:pt>
                <c:pt idx="28919">
                  <c:v>121.0753</c:v>
                </c:pt>
                <c:pt idx="28920">
                  <c:v>121.0801</c:v>
                </c:pt>
                <c:pt idx="28921">
                  <c:v>121.08499999999999</c:v>
                </c:pt>
                <c:pt idx="28922">
                  <c:v>121.0898</c:v>
                </c:pt>
                <c:pt idx="28923">
                  <c:v>121.0946</c:v>
                </c:pt>
                <c:pt idx="28924">
                  <c:v>121.0994</c:v>
                </c:pt>
                <c:pt idx="28925">
                  <c:v>121.10419999999999</c:v>
                </c:pt>
                <c:pt idx="28926">
                  <c:v>121.10899999999999</c:v>
                </c:pt>
                <c:pt idx="28927">
                  <c:v>121.1138</c:v>
                </c:pt>
                <c:pt idx="28928">
                  <c:v>121.1186</c:v>
                </c:pt>
                <c:pt idx="28929">
                  <c:v>121.1234</c:v>
                </c:pt>
                <c:pt idx="28930">
                  <c:v>121.12820000000001</c:v>
                </c:pt>
                <c:pt idx="28931">
                  <c:v>121.13300000000001</c:v>
                </c:pt>
                <c:pt idx="28932">
                  <c:v>121.1378</c:v>
                </c:pt>
                <c:pt idx="28933">
                  <c:v>121.1426</c:v>
                </c:pt>
                <c:pt idx="28934">
                  <c:v>121.14750000000001</c:v>
                </c:pt>
                <c:pt idx="28935">
                  <c:v>121.15230000000001</c:v>
                </c:pt>
                <c:pt idx="28936">
                  <c:v>121.1571</c:v>
                </c:pt>
                <c:pt idx="28937">
                  <c:v>121.1619</c:v>
                </c:pt>
                <c:pt idx="28938">
                  <c:v>121.16670000000001</c:v>
                </c:pt>
                <c:pt idx="28939">
                  <c:v>121.17149999999999</c:v>
                </c:pt>
                <c:pt idx="28940">
                  <c:v>121.1763</c:v>
                </c:pt>
                <c:pt idx="28941">
                  <c:v>121.1811</c:v>
                </c:pt>
                <c:pt idx="28942">
                  <c:v>121.1859</c:v>
                </c:pt>
                <c:pt idx="28943">
                  <c:v>121.19069999999999</c:v>
                </c:pt>
                <c:pt idx="28944">
                  <c:v>121.1955</c:v>
                </c:pt>
                <c:pt idx="28945">
                  <c:v>121.2003</c:v>
                </c:pt>
                <c:pt idx="28946">
                  <c:v>121.2051</c:v>
                </c:pt>
                <c:pt idx="28947">
                  <c:v>121.20989999999999</c:v>
                </c:pt>
                <c:pt idx="28948">
                  <c:v>121.2148</c:v>
                </c:pt>
                <c:pt idx="28949">
                  <c:v>121.2196</c:v>
                </c:pt>
                <c:pt idx="28950">
                  <c:v>121.2244</c:v>
                </c:pt>
                <c:pt idx="28951">
                  <c:v>121.22919999999999</c:v>
                </c:pt>
                <c:pt idx="28952">
                  <c:v>121.23399999999999</c:v>
                </c:pt>
                <c:pt idx="28953">
                  <c:v>121.2388</c:v>
                </c:pt>
                <c:pt idx="28954">
                  <c:v>121.2436</c:v>
                </c:pt>
                <c:pt idx="28955">
                  <c:v>121.2484</c:v>
                </c:pt>
                <c:pt idx="28956">
                  <c:v>121.25320000000001</c:v>
                </c:pt>
                <c:pt idx="28957">
                  <c:v>121.25800000000001</c:v>
                </c:pt>
                <c:pt idx="28958">
                  <c:v>121.2628</c:v>
                </c:pt>
                <c:pt idx="28959">
                  <c:v>121.2676</c:v>
                </c:pt>
                <c:pt idx="28960">
                  <c:v>121.27250000000001</c:v>
                </c:pt>
                <c:pt idx="28961">
                  <c:v>121.27730000000001</c:v>
                </c:pt>
                <c:pt idx="28962">
                  <c:v>121.2821</c:v>
                </c:pt>
                <c:pt idx="28963">
                  <c:v>121.2869</c:v>
                </c:pt>
                <c:pt idx="28964">
                  <c:v>121.29170000000001</c:v>
                </c:pt>
                <c:pt idx="28965">
                  <c:v>121.29649999999999</c:v>
                </c:pt>
                <c:pt idx="28966">
                  <c:v>121.3013</c:v>
                </c:pt>
                <c:pt idx="28967">
                  <c:v>121.3061</c:v>
                </c:pt>
                <c:pt idx="28968">
                  <c:v>121.3109</c:v>
                </c:pt>
                <c:pt idx="28969">
                  <c:v>121.31569999999999</c:v>
                </c:pt>
                <c:pt idx="28970">
                  <c:v>121.3205</c:v>
                </c:pt>
                <c:pt idx="28971">
                  <c:v>121.3253</c:v>
                </c:pt>
                <c:pt idx="28972">
                  <c:v>121.3301</c:v>
                </c:pt>
                <c:pt idx="28973">
                  <c:v>121.33489999999999</c:v>
                </c:pt>
                <c:pt idx="28974">
                  <c:v>121.3398</c:v>
                </c:pt>
                <c:pt idx="28975">
                  <c:v>121.3446</c:v>
                </c:pt>
                <c:pt idx="28976">
                  <c:v>121.3494</c:v>
                </c:pt>
                <c:pt idx="28977">
                  <c:v>121.35419999999999</c:v>
                </c:pt>
                <c:pt idx="28978">
                  <c:v>121.35899999999999</c:v>
                </c:pt>
                <c:pt idx="28979">
                  <c:v>121.3638</c:v>
                </c:pt>
                <c:pt idx="28980">
                  <c:v>121.36859999999999</c:v>
                </c:pt>
                <c:pt idx="28981">
                  <c:v>121.3734</c:v>
                </c:pt>
                <c:pt idx="28982">
                  <c:v>121.37820000000001</c:v>
                </c:pt>
                <c:pt idx="28983">
                  <c:v>121.38300000000001</c:v>
                </c:pt>
                <c:pt idx="28984">
                  <c:v>121.3878</c:v>
                </c:pt>
                <c:pt idx="28985">
                  <c:v>121.3926</c:v>
                </c:pt>
                <c:pt idx="28986">
                  <c:v>121.3974</c:v>
                </c:pt>
                <c:pt idx="28987">
                  <c:v>121.40220000000001</c:v>
                </c:pt>
                <c:pt idx="28988">
                  <c:v>121.4071</c:v>
                </c:pt>
                <c:pt idx="28989">
                  <c:v>121.4119</c:v>
                </c:pt>
                <c:pt idx="28990">
                  <c:v>121.41670000000001</c:v>
                </c:pt>
                <c:pt idx="28991">
                  <c:v>121.42149999999999</c:v>
                </c:pt>
                <c:pt idx="28992">
                  <c:v>121.4263</c:v>
                </c:pt>
                <c:pt idx="28993">
                  <c:v>121.4311</c:v>
                </c:pt>
                <c:pt idx="28994">
                  <c:v>121.4359</c:v>
                </c:pt>
                <c:pt idx="28995">
                  <c:v>121.44069999999999</c:v>
                </c:pt>
                <c:pt idx="28996">
                  <c:v>121.4455</c:v>
                </c:pt>
                <c:pt idx="28997">
                  <c:v>121.4503</c:v>
                </c:pt>
                <c:pt idx="28998">
                  <c:v>121.4551</c:v>
                </c:pt>
                <c:pt idx="28999">
                  <c:v>121.45989999999999</c:v>
                </c:pt>
                <c:pt idx="29000">
                  <c:v>121.4648</c:v>
                </c:pt>
                <c:pt idx="29001">
                  <c:v>121.4696</c:v>
                </c:pt>
                <c:pt idx="29002">
                  <c:v>121.4744</c:v>
                </c:pt>
                <c:pt idx="29003">
                  <c:v>121.47919999999999</c:v>
                </c:pt>
                <c:pt idx="29004">
                  <c:v>121.48399999999999</c:v>
                </c:pt>
                <c:pt idx="29005">
                  <c:v>121.4888</c:v>
                </c:pt>
                <c:pt idx="29006">
                  <c:v>121.49359999999999</c:v>
                </c:pt>
                <c:pt idx="29007">
                  <c:v>121.4984</c:v>
                </c:pt>
                <c:pt idx="29008">
                  <c:v>121.50320000000001</c:v>
                </c:pt>
                <c:pt idx="29009">
                  <c:v>121.50800000000001</c:v>
                </c:pt>
                <c:pt idx="29010">
                  <c:v>121.5128</c:v>
                </c:pt>
                <c:pt idx="29011">
                  <c:v>121.5176</c:v>
                </c:pt>
                <c:pt idx="29012">
                  <c:v>121.5224</c:v>
                </c:pt>
                <c:pt idx="29013">
                  <c:v>121.52720000000001</c:v>
                </c:pt>
                <c:pt idx="29014">
                  <c:v>121.5321</c:v>
                </c:pt>
                <c:pt idx="29015">
                  <c:v>121.5369</c:v>
                </c:pt>
                <c:pt idx="29016">
                  <c:v>121.54170000000001</c:v>
                </c:pt>
                <c:pt idx="29017">
                  <c:v>121.54650000000001</c:v>
                </c:pt>
                <c:pt idx="29018">
                  <c:v>121.5513</c:v>
                </c:pt>
                <c:pt idx="29019">
                  <c:v>121.5561</c:v>
                </c:pt>
                <c:pt idx="29020">
                  <c:v>121.5609</c:v>
                </c:pt>
                <c:pt idx="29021">
                  <c:v>121.56569999999999</c:v>
                </c:pt>
                <c:pt idx="29022">
                  <c:v>121.5705</c:v>
                </c:pt>
                <c:pt idx="29023">
                  <c:v>121.5753</c:v>
                </c:pt>
                <c:pt idx="29024">
                  <c:v>121.5801</c:v>
                </c:pt>
                <c:pt idx="29025">
                  <c:v>121.58489999999999</c:v>
                </c:pt>
                <c:pt idx="29026">
                  <c:v>121.58969999999999</c:v>
                </c:pt>
                <c:pt idx="29027">
                  <c:v>121.5945</c:v>
                </c:pt>
                <c:pt idx="29028">
                  <c:v>121.5994</c:v>
                </c:pt>
                <c:pt idx="29029">
                  <c:v>121.60419999999999</c:v>
                </c:pt>
                <c:pt idx="29030">
                  <c:v>121.60899999999999</c:v>
                </c:pt>
                <c:pt idx="29031">
                  <c:v>121.6138</c:v>
                </c:pt>
                <c:pt idx="29032">
                  <c:v>121.61859999999999</c:v>
                </c:pt>
                <c:pt idx="29033">
                  <c:v>121.6234</c:v>
                </c:pt>
                <c:pt idx="29034">
                  <c:v>121.62820000000001</c:v>
                </c:pt>
                <c:pt idx="29035">
                  <c:v>121.63300000000001</c:v>
                </c:pt>
                <c:pt idx="29036">
                  <c:v>121.6378</c:v>
                </c:pt>
                <c:pt idx="29037">
                  <c:v>121.6426</c:v>
                </c:pt>
                <c:pt idx="29038">
                  <c:v>121.6474</c:v>
                </c:pt>
                <c:pt idx="29039">
                  <c:v>121.65220000000001</c:v>
                </c:pt>
                <c:pt idx="29040">
                  <c:v>121.6571</c:v>
                </c:pt>
                <c:pt idx="29041">
                  <c:v>121.6619</c:v>
                </c:pt>
                <c:pt idx="29042">
                  <c:v>121.66670000000001</c:v>
                </c:pt>
                <c:pt idx="29043">
                  <c:v>121.67150000000001</c:v>
                </c:pt>
                <c:pt idx="29044">
                  <c:v>121.6763</c:v>
                </c:pt>
                <c:pt idx="29045">
                  <c:v>121.6811</c:v>
                </c:pt>
                <c:pt idx="29046">
                  <c:v>121.6859</c:v>
                </c:pt>
                <c:pt idx="29047">
                  <c:v>121.69069999999999</c:v>
                </c:pt>
                <c:pt idx="29048">
                  <c:v>121.6955</c:v>
                </c:pt>
                <c:pt idx="29049">
                  <c:v>121.7003</c:v>
                </c:pt>
                <c:pt idx="29050">
                  <c:v>121.7051</c:v>
                </c:pt>
                <c:pt idx="29051">
                  <c:v>121.70989999999999</c:v>
                </c:pt>
                <c:pt idx="29052">
                  <c:v>121.71469999999999</c:v>
                </c:pt>
                <c:pt idx="29053">
                  <c:v>121.7195</c:v>
                </c:pt>
                <c:pt idx="29054">
                  <c:v>121.7244</c:v>
                </c:pt>
                <c:pt idx="29055">
                  <c:v>121.72919999999999</c:v>
                </c:pt>
                <c:pt idx="29056">
                  <c:v>121.73399999999999</c:v>
                </c:pt>
                <c:pt idx="29057">
                  <c:v>121.7388</c:v>
                </c:pt>
                <c:pt idx="29058">
                  <c:v>121.74359999999999</c:v>
                </c:pt>
                <c:pt idx="29059">
                  <c:v>121.7484</c:v>
                </c:pt>
                <c:pt idx="29060">
                  <c:v>121.75320000000001</c:v>
                </c:pt>
                <c:pt idx="29061">
                  <c:v>121.75800000000001</c:v>
                </c:pt>
                <c:pt idx="29062">
                  <c:v>121.7628</c:v>
                </c:pt>
                <c:pt idx="29063">
                  <c:v>121.7676</c:v>
                </c:pt>
                <c:pt idx="29064">
                  <c:v>121.7724</c:v>
                </c:pt>
                <c:pt idx="29065">
                  <c:v>121.77720000000001</c:v>
                </c:pt>
                <c:pt idx="29066">
                  <c:v>121.782</c:v>
                </c:pt>
                <c:pt idx="29067">
                  <c:v>121.7868</c:v>
                </c:pt>
                <c:pt idx="29068">
                  <c:v>121.79170000000001</c:v>
                </c:pt>
                <c:pt idx="29069">
                  <c:v>121.79650000000001</c:v>
                </c:pt>
                <c:pt idx="29070">
                  <c:v>121.8013</c:v>
                </c:pt>
                <c:pt idx="29071">
                  <c:v>121.8061</c:v>
                </c:pt>
                <c:pt idx="29072">
                  <c:v>121.8109</c:v>
                </c:pt>
                <c:pt idx="29073">
                  <c:v>121.81569999999999</c:v>
                </c:pt>
                <c:pt idx="29074">
                  <c:v>121.8205</c:v>
                </c:pt>
                <c:pt idx="29075">
                  <c:v>121.8253</c:v>
                </c:pt>
                <c:pt idx="29076">
                  <c:v>121.8301</c:v>
                </c:pt>
                <c:pt idx="29077">
                  <c:v>121.83489999999999</c:v>
                </c:pt>
                <c:pt idx="29078">
                  <c:v>121.83969999999999</c:v>
                </c:pt>
                <c:pt idx="29079">
                  <c:v>121.8445</c:v>
                </c:pt>
                <c:pt idx="29080">
                  <c:v>121.8493</c:v>
                </c:pt>
                <c:pt idx="29081">
                  <c:v>121.85419999999999</c:v>
                </c:pt>
                <c:pt idx="29082">
                  <c:v>121.85899999999999</c:v>
                </c:pt>
                <c:pt idx="29083">
                  <c:v>121.8638</c:v>
                </c:pt>
                <c:pt idx="29084">
                  <c:v>121.86859999999999</c:v>
                </c:pt>
                <c:pt idx="29085">
                  <c:v>121.8734</c:v>
                </c:pt>
                <c:pt idx="29086">
                  <c:v>121.87820000000001</c:v>
                </c:pt>
                <c:pt idx="29087">
                  <c:v>121.88300000000001</c:v>
                </c:pt>
                <c:pt idx="29088">
                  <c:v>121.8878</c:v>
                </c:pt>
                <c:pt idx="29089">
                  <c:v>121.8926</c:v>
                </c:pt>
                <c:pt idx="29090">
                  <c:v>121.8974</c:v>
                </c:pt>
                <c:pt idx="29091">
                  <c:v>121.90220000000001</c:v>
                </c:pt>
                <c:pt idx="29092">
                  <c:v>121.907</c:v>
                </c:pt>
                <c:pt idx="29093">
                  <c:v>121.9118</c:v>
                </c:pt>
                <c:pt idx="29094">
                  <c:v>121.91670000000001</c:v>
                </c:pt>
                <c:pt idx="29095">
                  <c:v>121.92150000000001</c:v>
                </c:pt>
                <c:pt idx="29096">
                  <c:v>121.9263</c:v>
                </c:pt>
                <c:pt idx="29097">
                  <c:v>121.9311</c:v>
                </c:pt>
                <c:pt idx="29098">
                  <c:v>121.9359</c:v>
                </c:pt>
                <c:pt idx="29099">
                  <c:v>121.94069999999999</c:v>
                </c:pt>
                <c:pt idx="29100">
                  <c:v>121.9455</c:v>
                </c:pt>
                <c:pt idx="29101">
                  <c:v>121.9503</c:v>
                </c:pt>
                <c:pt idx="29102">
                  <c:v>121.9551</c:v>
                </c:pt>
                <c:pt idx="29103">
                  <c:v>121.95989999999999</c:v>
                </c:pt>
                <c:pt idx="29104">
                  <c:v>121.96469999999999</c:v>
                </c:pt>
                <c:pt idx="29105">
                  <c:v>121.9695</c:v>
                </c:pt>
                <c:pt idx="29106">
                  <c:v>121.9743</c:v>
                </c:pt>
                <c:pt idx="29107">
                  <c:v>121.97909999999999</c:v>
                </c:pt>
                <c:pt idx="29108">
                  <c:v>121.98399999999999</c:v>
                </c:pt>
                <c:pt idx="29109">
                  <c:v>121.9888</c:v>
                </c:pt>
                <c:pt idx="29110">
                  <c:v>121.9936</c:v>
                </c:pt>
                <c:pt idx="29111">
                  <c:v>121.9984</c:v>
                </c:pt>
                <c:pt idx="29112">
                  <c:v>122.00320000000001</c:v>
                </c:pt>
                <c:pt idx="29113">
                  <c:v>122.00800000000001</c:v>
                </c:pt>
                <c:pt idx="29114">
                  <c:v>122.0128</c:v>
                </c:pt>
                <c:pt idx="29115">
                  <c:v>122.0176</c:v>
                </c:pt>
                <c:pt idx="29116">
                  <c:v>122.0224</c:v>
                </c:pt>
                <c:pt idx="29117">
                  <c:v>122.02720000000001</c:v>
                </c:pt>
                <c:pt idx="29118">
                  <c:v>122.032</c:v>
                </c:pt>
                <c:pt idx="29119">
                  <c:v>122.0368</c:v>
                </c:pt>
                <c:pt idx="29120">
                  <c:v>122.0416</c:v>
                </c:pt>
                <c:pt idx="29121">
                  <c:v>122.04640000000001</c:v>
                </c:pt>
                <c:pt idx="29122">
                  <c:v>122.0513</c:v>
                </c:pt>
                <c:pt idx="29123">
                  <c:v>122.0561</c:v>
                </c:pt>
                <c:pt idx="29124">
                  <c:v>122.0609</c:v>
                </c:pt>
                <c:pt idx="29125">
                  <c:v>122.06569999999999</c:v>
                </c:pt>
                <c:pt idx="29126">
                  <c:v>122.0705</c:v>
                </c:pt>
                <c:pt idx="29127">
                  <c:v>122.0753</c:v>
                </c:pt>
                <c:pt idx="29128">
                  <c:v>122.0801</c:v>
                </c:pt>
                <c:pt idx="29129">
                  <c:v>122.08489999999999</c:v>
                </c:pt>
                <c:pt idx="29130">
                  <c:v>122.08969999999999</c:v>
                </c:pt>
                <c:pt idx="29131">
                  <c:v>122.0945</c:v>
                </c:pt>
                <c:pt idx="29132">
                  <c:v>122.0993</c:v>
                </c:pt>
                <c:pt idx="29133">
                  <c:v>122.10409999999999</c:v>
                </c:pt>
                <c:pt idx="29134">
                  <c:v>122.10890000000001</c:v>
                </c:pt>
                <c:pt idx="29135">
                  <c:v>122.1138</c:v>
                </c:pt>
                <c:pt idx="29136">
                  <c:v>122.1186</c:v>
                </c:pt>
                <c:pt idx="29137">
                  <c:v>122.12339999999999</c:v>
                </c:pt>
                <c:pt idx="29138">
                  <c:v>122.12820000000001</c:v>
                </c:pt>
                <c:pt idx="29139">
                  <c:v>122.13300000000001</c:v>
                </c:pt>
                <c:pt idx="29140">
                  <c:v>122.1378</c:v>
                </c:pt>
                <c:pt idx="29141">
                  <c:v>122.1426</c:v>
                </c:pt>
                <c:pt idx="29142">
                  <c:v>122.1474</c:v>
                </c:pt>
                <c:pt idx="29143">
                  <c:v>122.15220000000001</c:v>
                </c:pt>
                <c:pt idx="29144">
                  <c:v>122.157</c:v>
                </c:pt>
                <c:pt idx="29145">
                  <c:v>122.1618</c:v>
                </c:pt>
                <c:pt idx="29146">
                  <c:v>122.1666</c:v>
                </c:pt>
                <c:pt idx="29147">
                  <c:v>122.17140000000001</c:v>
                </c:pt>
                <c:pt idx="29148">
                  <c:v>122.1763</c:v>
                </c:pt>
                <c:pt idx="29149">
                  <c:v>122.1811</c:v>
                </c:pt>
                <c:pt idx="29150">
                  <c:v>122.1859</c:v>
                </c:pt>
                <c:pt idx="29151">
                  <c:v>122.19069999999999</c:v>
                </c:pt>
                <c:pt idx="29152">
                  <c:v>122.1955</c:v>
                </c:pt>
                <c:pt idx="29153">
                  <c:v>122.2003</c:v>
                </c:pt>
                <c:pt idx="29154">
                  <c:v>122.2051</c:v>
                </c:pt>
                <c:pt idx="29155">
                  <c:v>122.20989999999999</c:v>
                </c:pt>
                <c:pt idx="29156">
                  <c:v>122.21469999999999</c:v>
                </c:pt>
                <c:pt idx="29157">
                  <c:v>122.2195</c:v>
                </c:pt>
                <c:pt idx="29158">
                  <c:v>122.2243</c:v>
                </c:pt>
                <c:pt idx="29159">
                  <c:v>122.22909999999999</c:v>
                </c:pt>
                <c:pt idx="29160">
                  <c:v>122.23390000000001</c:v>
                </c:pt>
                <c:pt idx="29161">
                  <c:v>122.23870000000001</c:v>
                </c:pt>
                <c:pt idx="29162">
                  <c:v>122.2436</c:v>
                </c:pt>
                <c:pt idx="29163">
                  <c:v>122.24839999999999</c:v>
                </c:pt>
                <c:pt idx="29164">
                  <c:v>122.25320000000001</c:v>
                </c:pt>
                <c:pt idx="29165">
                  <c:v>122.25800000000001</c:v>
                </c:pt>
                <c:pt idx="29166">
                  <c:v>122.2628</c:v>
                </c:pt>
                <c:pt idx="29167">
                  <c:v>122.2676</c:v>
                </c:pt>
                <c:pt idx="29168">
                  <c:v>122.2724</c:v>
                </c:pt>
                <c:pt idx="29169">
                  <c:v>122.27720000000001</c:v>
                </c:pt>
                <c:pt idx="29170">
                  <c:v>122.282</c:v>
                </c:pt>
                <c:pt idx="29171">
                  <c:v>122.2868</c:v>
                </c:pt>
                <c:pt idx="29172">
                  <c:v>122.2916</c:v>
                </c:pt>
                <c:pt idx="29173">
                  <c:v>122.29640000000001</c:v>
                </c:pt>
                <c:pt idx="29174">
                  <c:v>122.30119999999999</c:v>
                </c:pt>
                <c:pt idx="29175">
                  <c:v>122.306</c:v>
                </c:pt>
                <c:pt idx="29176">
                  <c:v>122.3109</c:v>
                </c:pt>
                <c:pt idx="29177">
                  <c:v>122.31569999999999</c:v>
                </c:pt>
                <c:pt idx="29178">
                  <c:v>122.3205</c:v>
                </c:pt>
                <c:pt idx="29179">
                  <c:v>122.3253</c:v>
                </c:pt>
                <c:pt idx="29180">
                  <c:v>122.3301</c:v>
                </c:pt>
                <c:pt idx="29181">
                  <c:v>122.33489999999999</c:v>
                </c:pt>
                <c:pt idx="29182">
                  <c:v>122.33969999999999</c:v>
                </c:pt>
                <c:pt idx="29183">
                  <c:v>122.3445</c:v>
                </c:pt>
                <c:pt idx="29184">
                  <c:v>122.3493</c:v>
                </c:pt>
                <c:pt idx="29185">
                  <c:v>122.35409999999999</c:v>
                </c:pt>
                <c:pt idx="29186">
                  <c:v>122.35890000000001</c:v>
                </c:pt>
                <c:pt idx="29187">
                  <c:v>122.36370000000001</c:v>
                </c:pt>
                <c:pt idx="29188">
                  <c:v>122.36850000000001</c:v>
                </c:pt>
                <c:pt idx="29189">
                  <c:v>122.3733</c:v>
                </c:pt>
                <c:pt idx="29190">
                  <c:v>122.37820000000001</c:v>
                </c:pt>
                <c:pt idx="29191">
                  <c:v>122.38300000000001</c:v>
                </c:pt>
                <c:pt idx="29192">
                  <c:v>122.3878</c:v>
                </c:pt>
                <c:pt idx="29193">
                  <c:v>122.3926</c:v>
                </c:pt>
                <c:pt idx="29194">
                  <c:v>122.3974</c:v>
                </c:pt>
                <c:pt idx="29195">
                  <c:v>122.40220000000001</c:v>
                </c:pt>
                <c:pt idx="29196">
                  <c:v>122.407</c:v>
                </c:pt>
                <c:pt idx="29197">
                  <c:v>122.4118</c:v>
                </c:pt>
                <c:pt idx="29198">
                  <c:v>122.4166</c:v>
                </c:pt>
                <c:pt idx="29199">
                  <c:v>122.42140000000001</c:v>
                </c:pt>
                <c:pt idx="29200">
                  <c:v>122.42619999999999</c:v>
                </c:pt>
                <c:pt idx="29201">
                  <c:v>122.431</c:v>
                </c:pt>
                <c:pt idx="29202">
                  <c:v>122.4358</c:v>
                </c:pt>
                <c:pt idx="29203">
                  <c:v>122.44069999999999</c:v>
                </c:pt>
                <c:pt idx="29204">
                  <c:v>122.4455</c:v>
                </c:pt>
                <c:pt idx="29205">
                  <c:v>122.4503</c:v>
                </c:pt>
                <c:pt idx="29206">
                  <c:v>122.4551</c:v>
                </c:pt>
                <c:pt idx="29207">
                  <c:v>122.45989999999999</c:v>
                </c:pt>
                <c:pt idx="29208">
                  <c:v>122.46469999999999</c:v>
                </c:pt>
                <c:pt idx="29209">
                  <c:v>122.4695</c:v>
                </c:pt>
                <c:pt idx="29210">
                  <c:v>122.4743</c:v>
                </c:pt>
                <c:pt idx="29211">
                  <c:v>122.47909999999999</c:v>
                </c:pt>
                <c:pt idx="29212">
                  <c:v>122.48390000000001</c:v>
                </c:pt>
                <c:pt idx="29213">
                  <c:v>122.48870000000001</c:v>
                </c:pt>
                <c:pt idx="29214">
                  <c:v>122.49350000000001</c:v>
                </c:pt>
                <c:pt idx="29215">
                  <c:v>122.4983</c:v>
                </c:pt>
                <c:pt idx="29216">
                  <c:v>122.5031</c:v>
                </c:pt>
                <c:pt idx="29217">
                  <c:v>122.50800000000001</c:v>
                </c:pt>
                <c:pt idx="29218">
                  <c:v>122.5128</c:v>
                </c:pt>
                <c:pt idx="29219">
                  <c:v>122.5176</c:v>
                </c:pt>
                <c:pt idx="29220">
                  <c:v>122.5224</c:v>
                </c:pt>
                <c:pt idx="29221">
                  <c:v>122.52720000000001</c:v>
                </c:pt>
                <c:pt idx="29222">
                  <c:v>122.532</c:v>
                </c:pt>
                <c:pt idx="29223">
                  <c:v>122.5368</c:v>
                </c:pt>
                <c:pt idx="29224">
                  <c:v>122.5416</c:v>
                </c:pt>
                <c:pt idx="29225">
                  <c:v>122.54640000000001</c:v>
                </c:pt>
                <c:pt idx="29226">
                  <c:v>122.55119999999999</c:v>
                </c:pt>
                <c:pt idx="29227">
                  <c:v>122.556</c:v>
                </c:pt>
                <c:pt idx="29228">
                  <c:v>122.5608</c:v>
                </c:pt>
                <c:pt idx="29229">
                  <c:v>122.5656</c:v>
                </c:pt>
                <c:pt idx="29230">
                  <c:v>122.5705</c:v>
                </c:pt>
                <c:pt idx="29231">
                  <c:v>122.5753</c:v>
                </c:pt>
                <c:pt idx="29232">
                  <c:v>122.5801</c:v>
                </c:pt>
                <c:pt idx="29233">
                  <c:v>122.58489999999999</c:v>
                </c:pt>
                <c:pt idx="29234">
                  <c:v>122.58969999999999</c:v>
                </c:pt>
                <c:pt idx="29235">
                  <c:v>122.5945</c:v>
                </c:pt>
                <c:pt idx="29236">
                  <c:v>122.5993</c:v>
                </c:pt>
                <c:pt idx="29237">
                  <c:v>122.60409999999999</c:v>
                </c:pt>
                <c:pt idx="29238">
                  <c:v>122.60890000000001</c:v>
                </c:pt>
                <c:pt idx="29239">
                  <c:v>122.61370000000001</c:v>
                </c:pt>
                <c:pt idx="29240">
                  <c:v>122.61850000000001</c:v>
                </c:pt>
                <c:pt idx="29241">
                  <c:v>122.6233</c:v>
                </c:pt>
                <c:pt idx="29242">
                  <c:v>122.6281</c:v>
                </c:pt>
                <c:pt idx="29243">
                  <c:v>122.63290000000001</c:v>
                </c:pt>
                <c:pt idx="29244">
                  <c:v>122.6378</c:v>
                </c:pt>
                <c:pt idx="29245">
                  <c:v>122.6426</c:v>
                </c:pt>
                <c:pt idx="29246">
                  <c:v>122.6474</c:v>
                </c:pt>
                <c:pt idx="29247">
                  <c:v>122.65220000000001</c:v>
                </c:pt>
                <c:pt idx="29248">
                  <c:v>122.657</c:v>
                </c:pt>
                <c:pt idx="29249">
                  <c:v>122.6618</c:v>
                </c:pt>
                <c:pt idx="29250">
                  <c:v>122.6666</c:v>
                </c:pt>
                <c:pt idx="29251">
                  <c:v>122.67140000000001</c:v>
                </c:pt>
                <c:pt idx="29252">
                  <c:v>122.67619999999999</c:v>
                </c:pt>
                <c:pt idx="29253">
                  <c:v>122.681</c:v>
                </c:pt>
                <c:pt idx="29254">
                  <c:v>122.6858</c:v>
                </c:pt>
                <c:pt idx="29255">
                  <c:v>122.6906</c:v>
                </c:pt>
                <c:pt idx="29256">
                  <c:v>122.69539999999999</c:v>
                </c:pt>
                <c:pt idx="29257">
                  <c:v>122.7003</c:v>
                </c:pt>
                <c:pt idx="29258">
                  <c:v>122.7051</c:v>
                </c:pt>
                <c:pt idx="29259">
                  <c:v>122.70989999999999</c:v>
                </c:pt>
                <c:pt idx="29260">
                  <c:v>122.71469999999999</c:v>
                </c:pt>
                <c:pt idx="29261">
                  <c:v>122.7195</c:v>
                </c:pt>
                <c:pt idx="29262">
                  <c:v>122.7243</c:v>
                </c:pt>
                <c:pt idx="29263">
                  <c:v>122.72909999999999</c:v>
                </c:pt>
                <c:pt idx="29264">
                  <c:v>122.73390000000001</c:v>
                </c:pt>
                <c:pt idx="29265">
                  <c:v>122.73870000000001</c:v>
                </c:pt>
                <c:pt idx="29266">
                  <c:v>122.74350000000001</c:v>
                </c:pt>
                <c:pt idx="29267">
                  <c:v>122.7483</c:v>
                </c:pt>
                <c:pt idx="29268">
                  <c:v>122.7531</c:v>
                </c:pt>
                <c:pt idx="29269">
                  <c:v>122.75790000000001</c:v>
                </c:pt>
                <c:pt idx="29270">
                  <c:v>122.7627</c:v>
                </c:pt>
                <c:pt idx="29271">
                  <c:v>122.7676</c:v>
                </c:pt>
                <c:pt idx="29272">
                  <c:v>122.7724</c:v>
                </c:pt>
                <c:pt idx="29273">
                  <c:v>122.77720000000001</c:v>
                </c:pt>
                <c:pt idx="29274">
                  <c:v>122.782</c:v>
                </c:pt>
                <c:pt idx="29275">
                  <c:v>122.7868</c:v>
                </c:pt>
                <c:pt idx="29276">
                  <c:v>122.7916</c:v>
                </c:pt>
                <c:pt idx="29277">
                  <c:v>122.79640000000001</c:v>
                </c:pt>
                <c:pt idx="29278">
                  <c:v>122.80119999999999</c:v>
                </c:pt>
                <c:pt idx="29279">
                  <c:v>122.806</c:v>
                </c:pt>
                <c:pt idx="29280">
                  <c:v>122.8108</c:v>
                </c:pt>
                <c:pt idx="29281">
                  <c:v>122.8156</c:v>
                </c:pt>
                <c:pt idx="29282">
                  <c:v>122.82039999999999</c:v>
                </c:pt>
                <c:pt idx="29283">
                  <c:v>122.8252</c:v>
                </c:pt>
                <c:pt idx="29284">
                  <c:v>122.83</c:v>
                </c:pt>
                <c:pt idx="29285">
                  <c:v>122.83489999999999</c:v>
                </c:pt>
                <c:pt idx="29286">
                  <c:v>122.83969999999999</c:v>
                </c:pt>
                <c:pt idx="29287">
                  <c:v>122.8445</c:v>
                </c:pt>
                <c:pt idx="29288">
                  <c:v>122.8493</c:v>
                </c:pt>
                <c:pt idx="29289">
                  <c:v>122.85409999999999</c:v>
                </c:pt>
                <c:pt idx="29290">
                  <c:v>122.85889999999999</c:v>
                </c:pt>
                <c:pt idx="29291">
                  <c:v>122.86370000000001</c:v>
                </c:pt>
                <c:pt idx="29292">
                  <c:v>122.86850000000001</c:v>
                </c:pt>
                <c:pt idx="29293">
                  <c:v>122.8733</c:v>
                </c:pt>
                <c:pt idx="29294">
                  <c:v>122.8781</c:v>
                </c:pt>
                <c:pt idx="29295">
                  <c:v>122.88290000000001</c:v>
                </c:pt>
                <c:pt idx="29296">
                  <c:v>122.88770000000001</c:v>
                </c:pt>
                <c:pt idx="29297">
                  <c:v>122.8925</c:v>
                </c:pt>
                <c:pt idx="29298">
                  <c:v>122.8973</c:v>
                </c:pt>
                <c:pt idx="29299">
                  <c:v>122.90220000000001</c:v>
                </c:pt>
                <c:pt idx="29300">
                  <c:v>122.907</c:v>
                </c:pt>
                <c:pt idx="29301">
                  <c:v>122.9118</c:v>
                </c:pt>
                <c:pt idx="29302">
                  <c:v>122.9166</c:v>
                </c:pt>
                <c:pt idx="29303">
                  <c:v>122.92140000000001</c:v>
                </c:pt>
                <c:pt idx="29304">
                  <c:v>122.92619999999999</c:v>
                </c:pt>
                <c:pt idx="29305">
                  <c:v>122.931</c:v>
                </c:pt>
                <c:pt idx="29306">
                  <c:v>122.9358</c:v>
                </c:pt>
                <c:pt idx="29307">
                  <c:v>122.9406</c:v>
                </c:pt>
                <c:pt idx="29308">
                  <c:v>122.94539999999999</c:v>
                </c:pt>
                <c:pt idx="29309">
                  <c:v>122.9502</c:v>
                </c:pt>
                <c:pt idx="29310">
                  <c:v>122.955</c:v>
                </c:pt>
                <c:pt idx="29311">
                  <c:v>122.95979999999999</c:v>
                </c:pt>
                <c:pt idx="29312">
                  <c:v>122.96469999999999</c:v>
                </c:pt>
                <c:pt idx="29313">
                  <c:v>122.9695</c:v>
                </c:pt>
                <c:pt idx="29314">
                  <c:v>122.9743</c:v>
                </c:pt>
                <c:pt idx="29315">
                  <c:v>122.97909999999999</c:v>
                </c:pt>
                <c:pt idx="29316">
                  <c:v>122.98389999999999</c:v>
                </c:pt>
                <c:pt idx="29317">
                  <c:v>122.98870000000001</c:v>
                </c:pt>
                <c:pt idx="29318">
                  <c:v>122.99350000000001</c:v>
                </c:pt>
                <c:pt idx="29319">
                  <c:v>122.9983</c:v>
                </c:pt>
                <c:pt idx="29320">
                  <c:v>123.0031</c:v>
                </c:pt>
                <c:pt idx="29321">
                  <c:v>123.00790000000001</c:v>
                </c:pt>
                <c:pt idx="29322">
                  <c:v>123.01270000000001</c:v>
                </c:pt>
                <c:pt idx="29323">
                  <c:v>123.0175</c:v>
                </c:pt>
                <c:pt idx="29324">
                  <c:v>123.0223</c:v>
                </c:pt>
                <c:pt idx="29325">
                  <c:v>123.0271</c:v>
                </c:pt>
                <c:pt idx="29326">
                  <c:v>123.032</c:v>
                </c:pt>
                <c:pt idx="29327">
                  <c:v>123.0368</c:v>
                </c:pt>
                <c:pt idx="29328">
                  <c:v>123.0416</c:v>
                </c:pt>
                <c:pt idx="29329">
                  <c:v>123.04640000000001</c:v>
                </c:pt>
                <c:pt idx="29330">
                  <c:v>123.05119999999999</c:v>
                </c:pt>
                <c:pt idx="29331">
                  <c:v>123.056</c:v>
                </c:pt>
                <c:pt idx="29332">
                  <c:v>123.0608</c:v>
                </c:pt>
                <c:pt idx="29333">
                  <c:v>123.0656</c:v>
                </c:pt>
                <c:pt idx="29334">
                  <c:v>123.07039999999999</c:v>
                </c:pt>
                <c:pt idx="29335">
                  <c:v>123.0752</c:v>
                </c:pt>
                <c:pt idx="29336">
                  <c:v>123.08</c:v>
                </c:pt>
                <c:pt idx="29337">
                  <c:v>123.0848</c:v>
                </c:pt>
                <c:pt idx="29338">
                  <c:v>123.08959999999999</c:v>
                </c:pt>
                <c:pt idx="29339">
                  <c:v>123.09440000000001</c:v>
                </c:pt>
                <c:pt idx="29340">
                  <c:v>123.0993</c:v>
                </c:pt>
                <c:pt idx="29341">
                  <c:v>123.10409999999999</c:v>
                </c:pt>
                <c:pt idx="29342">
                  <c:v>123.10889999999999</c:v>
                </c:pt>
                <c:pt idx="29343">
                  <c:v>123.11370000000001</c:v>
                </c:pt>
                <c:pt idx="29344">
                  <c:v>123.11850000000001</c:v>
                </c:pt>
                <c:pt idx="29345">
                  <c:v>123.1233</c:v>
                </c:pt>
                <c:pt idx="29346">
                  <c:v>123.1281</c:v>
                </c:pt>
                <c:pt idx="29347">
                  <c:v>123.13290000000001</c:v>
                </c:pt>
                <c:pt idx="29348">
                  <c:v>123.13770000000001</c:v>
                </c:pt>
                <c:pt idx="29349">
                  <c:v>123.1425</c:v>
                </c:pt>
                <c:pt idx="29350">
                  <c:v>123.1473</c:v>
                </c:pt>
                <c:pt idx="29351">
                  <c:v>123.1521</c:v>
                </c:pt>
                <c:pt idx="29352">
                  <c:v>123.15689999999999</c:v>
                </c:pt>
                <c:pt idx="29353">
                  <c:v>123.1617</c:v>
                </c:pt>
                <c:pt idx="29354">
                  <c:v>123.1666</c:v>
                </c:pt>
                <c:pt idx="29355">
                  <c:v>123.17140000000001</c:v>
                </c:pt>
                <c:pt idx="29356">
                  <c:v>123.17619999999999</c:v>
                </c:pt>
                <c:pt idx="29357">
                  <c:v>123.181</c:v>
                </c:pt>
                <c:pt idx="29358">
                  <c:v>123.1858</c:v>
                </c:pt>
                <c:pt idx="29359">
                  <c:v>123.1906</c:v>
                </c:pt>
                <c:pt idx="29360">
                  <c:v>123.19539999999999</c:v>
                </c:pt>
                <c:pt idx="29361">
                  <c:v>123.2002</c:v>
                </c:pt>
                <c:pt idx="29362">
                  <c:v>123.205</c:v>
                </c:pt>
                <c:pt idx="29363">
                  <c:v>123.2098</c:v>
                </c:pt>
                <c:pt idx="29364">
                  <c:v>123.21459999999999</c:v>
                </c:pt>
                <c:pt idx="29365">
                  <c:v>123.21940000000001</c:v>
                </c:pt>
                <c:pt idx="29366">
                  <c:v>123.22420000000001</c:v>
                </c:pt>
                <c:pt idx="29367">
                  <c:v>123.229</c:v>
                </c:pt>
                <c:pt idx="29368">
                  <c:v>123.23389999999999</c:v>
                </c:pt>
                <c:pt idx="29369">
                  <c:v>123.23870000000001</c:v>
                </c:pt>
                <c:pt idx="29370">
                  <c:v>123.24350000000001</c:v>
                </c:pt>
                <c:pt idx="29371">
                  <c:v>123.2483</c:v>
                </c:pt>
                <c:pt idx="29372">
                  <c:v>123.2531</c:v>
                </c:pt>
                <c:pt idx="29373">
                  <c:v>123.25790000000001</c:v>
                </c:pt>
                <c:pt idx="29374">
                  <c:v>123.26270000000001</c:v>
                </c:pt>
                <c:pt idx="29375">
                  <c:v>123.2675</c:v>
                </c:pt>
                <c:pt idx="29376">
                  <c:v>123.2723</c:v>
                </c:pt>
                <c:pt idx="29377">
                  <c:v>123.2771</c:v>
                </c:pt>
                <c:pt idx="29378">
                  <c:v>123.28189999999999</c:v>
                </c:pt>
                <c:pt idx="29379">
                  <c:v>123.2867</c:v>
                </c:pt>
                <c:pt idx="29380">
                  <c:v>123.2915</c:v>
                </c:pt>
                <c:pt idx="29381">
                  <c:v>123.2963</c:v>
                </c:pt>
                <c:pt idx="29382">
                  <c:v>123.30119999999999</c:v>
                </c:pt>
                <c:pt idx="29383">
                  <c:v>123.306</c:v>
                </c:pt>
                <c:pt idx="29384">
                  <c:v>123.3108</c:v>
                </c:pt>
                <c:pt idx="29385">
                  <c:v>123.3156</c:v>
                </c:pt>
                <c:pt idx="29386">
                  <c:v>123.32039999999999</c:v>
                </c:pt>
                <c:pt idx="29387">
                  <c:v>123.3252</c:v>
                </c:pt>
                <c:pt idx="29388">
                  <c:v>123.33</c:v>
                </c:pt>
                <c:pt idx="29389">
                  <c:v>123.3348</c:v>
                </c:pt>
                <c:pt idx="29390">
                  <c:v>123.33959999999999</c:v>
                </c:pt>
                <c:pt idx="29391">
                  <c:v>123.34440000000001</c:v>
                </c:pt>
                <c:pt idx="29392">
                  <c:v>123.34920000000001</c:v>
                </c:pt>
                <c:pt idx="29393">
                  <c:v>123.354</c:v>
                </c:pt>
                <c:pt idx="29394">
                  <c:v>123.3588</c:v>
                </c:pt>
                <c:pt idx="29395">
                  <c:v>123.36360000000001</c:v>
                </c:pt>
                <c:pt idx="29396">
                  <c:v>123.36840000000001</c:v>
                </c:pt>
                <c:pt idx="29397">
                  <c:v>123.3733</c:v>
                </c:pt>
                <c:pt idx="29398">
                  <c:v>123.3781</c:v>
                </c:pt>
                <c:pt idx="29399">
                  <c:v>123.38290000000001</c:v>
                </c:pt>
                <c:pt idx="29400">
                  <c:v>123.38770000000001</c:v>
                </c:pt>
                <c:pt idx="29401">
                  <c:v>123.3925</c:v>
                </c:pt>
                <c:pt idx="29402">
                  <c:v>123.3973</c:v>
                </c:pt>
                <c:pt idx="29403">
                  <c:v>123.4021</c:v>
                </c:pt>
                <c:pt idx="29404">
                  <c:v>123.40689999999999</c:v>
                </c:pt>
                <c:pt idx="29405">
                  <c:v>123.4117</c:v>
                </c:pt>
                <c:pt idx="29406">
                  <c:v>123.4165</c:v>
                </c:pt>
                <c:pt idx="29407">
                  <c:v>123.4213</c:v>
                </c:pt>
                <c:pt idx="29408">
                  <c:v>123.42609999999999</c:v>
                </c:pt>
                <c:pt idx="29409">
                  <c:v>123.43089999999999</c:v>
                </c:pt>
                <c:pt idx="29410">
                  <c:v>123.4358</c:v>
                </c:pt>
                <c:pt idx="29411">
                  <c:v>123.4406</c:v>
                </c:pt>
                <c:pt idx="29412">
                  <c:v>123.44539999999999</c:v>
                </c:pt>
                <c:pt idx="29413">
                  <c:v>123.4502</c:v>
                </c:pt>
                <c:pt idx="29414">
                  <c:v>123.455</c:v>
                </c:pt>
                <c:pt idx="29415">
                  <c:v>123.4598</c:v>
                </c:pt>
                <c:pt idx="29416">
                  <c:v>123.46459999999999</c:v>
                </c:pt>
                <c:pt idx="29417">
                  <c:v>123.46940000000001</c:v>
                </c:pt>
                <c:pt idx="29418">
                  <c:v>123.47420000000001</c:v>
                </c:pt>
                <c:pt idx="29419">
                  <c:v>123.479</c:v>
                </c:pt>
                <c:pt idx="29420">
                  <c:v>123.4838</c:v>
                </c:pt>
                <c:pt idx="29421">
                  <c:v>123.48860000000001</c:v>
                </c:pt>
                <c:pt idx="29422">
                  <c:v>123.49340000000001</c:v>
                </c:pt>
                <c:pt idx="29423">
                  <c:v>123.4982</c:v>
                </c:pt>
                <c:pt idx="29424">
                  <c:v>123.5031</c:v>
                </c:pt>
                <c:pt idx="29425">
                  <c:v>123.50790000000001</c:v>
                </c:pt>
                <c:pt idx="29426">
                  <c:v>123.51270000000001</c:v>
                </c:pt>
                <c:pt idx="29427">
                  <c:v>123.5175</c:v>
                </c:pt>
                <c:pt idx="29428">
                  <c:v>123.5223</c:v>
                </c:pt>
                <c:pt idx="29429">
                  <c:v>123.5271</c:v>
                </c:pt>
                <c:pt idx="29430">
                  <c:v>123.53189999999999</c:v>
                </c:pt>
                <c:pt idx="29431">
                  <c:v>123.5367</c:v>
                </c:pt>
                <c:pt idx="29432">
                  <c:v>123.5415</c:v>
                </c:pt>
                <c:pt idx="29433">
                  <c:v>123.5463</c:v>
                </c:pt>
                <c:pt idx="29434">
                  <c:v>123.55109999999999</c:v>
                </c:pt>
                <c:pt idx="29435">
                  <c:v>123.55589999999999</c:v>
                </c:pt>
                <c:pt idx="29436">
                  <c:v>123.5607</c:v>
                </c:pt>
                <c:pt idx="29437">
                  <c:v>123.5655</c:v>
                </c:pt>
                <c:pt idx="29438">
                  <c:v>123.57039999999999</c:v>
                </c:pt>
                <c:pt idx="29439">
                  <c:v>123.5752</c:v>
                </c:pt>
                <c:pt idx="29440">
                  <c:v>123.58</c:v>
                </c:pt>
                <c:pt idx="29441">
                  <c:v>123.5848</c:v>
                </c:pt>
                <c:pt idx="29442">
                  <c:v>123.58959999999999</c:v>
                </c:pt>
                <c:pt idx="29443">
                  <c:v>123.59439999999999</c:v>
                </c:pt>
                <c:pt idx="29444">
                  <c:v>123.59920000000001</c:v>
                </c:pt>
                <c:pt idx="29445">
                  <c:v>123.604</c:v>
                </c:pt>
                <c:pt idx="29446">
                  <c:v>123.6088</c:v>
                </c:pt>
                <c:pt idx="29447">
                  <c:v>123.61360000000001</c:v>
                </c:pt>
                <c:pt idx="29448">
                  <c:v>123.61840000000001</c:v>
                </c:pt>
                <c:pt idx="29449">
                  <c:v>123.6232</c:v>
                </c:pt>
                <c:pt idx="29450">
                  <c:v>123.628</c:v>
                </c:pt>
                <c:pt idx="29451">
                  <c:v>123.6328</c:v>
                </c:pt>
                <c:pt idx="29452">
                  <c:v>123.63770000000001</c:v>
                </c:pt>
                <c:pt idx="29453">
                  <c:v>123.6425</c:v>
                </c:pt>
                <c:pt idx="29454">
                  <c:v>123.6473</c:v>
                </c:pt>
                <c:pt idx="29455">
                  <c:v>123.6521</c:v>
                </c:pt>
                <c:pt idx="29456">
                  <c:v>123.65689999999999</c:v>
                </c:pt>
                <c:pt idx="29457">
                  <c:v>123.6617</c:v>
                </c:pt>
                <c:pt idx="29458">
                  <c:v>123.6665</c:v>
                </c:pt>
                <c:pt idx="29459">
                  <c:v>123.6713</c:v>
                </c:pt>
                <c:pt idx="29460">
                  <c:v>123.67609999999999</c:v>
                </c:pt>
                <c:pt idx="29461">
                  <c:v>123.68089999999999</c:v>
                </c:pt>
                <c:pt idx="29462">
                  <c:v>123.6857</c:v>
                </c:pt>
                <c:pt idx="29463">
                  <c:v>123.6905</c:v>
                </c:pt>
                <c:pt idx="29464">
                  <c:v>123.69529999999999</c:v>
                </c:pt>
                <c:pt idx="29465">
                  <c:v>123.70009999999999</c:v>
                </c:pt>
                <c:pt idx="29466">
                  <c:v>123.705</c:v>
                </c:pt>
                <c:pt idx="29467">
                  <c:v>123.7098</c:v>
                </c:pt>
                <c:pt idx="29468">
                  <c:v>123.71459999999999</c:v>
                </c:pt>
                <c:pt idx="29469">
                  <c:v>123.71939999999999</c:v>
                </c:pt>
                <c:pt idx="29470">
                  <c:v>123.72420000000001</c:v>
                </c:pt>
                <c:pt idx="29471">
                  <c:v>123.729</c:v>
                </c:pt>
                <c:pt idx="29472">
                  <c:v>123.7338</c:v>
                </c:pt>
                <c:pt idx="29473">
                  <c:v>123.73860000000001</c:v>
                </c:pt>
                <c:pt idx="29474">
                  <c:v>123.74340000000001</c:v>
                </c:pt>
                <c:pt idx="29475">
                  <c:v>123.7482</c:v>
                </c:pt>
                <c:pt idx="29476">
                  <c:v>123.753</c:v>
                </c:pt>
                <c:pt idx="29477">
                  <c:v>123.7578</c:v>
                </c:pt>
                <c:pt idx="29478">
                  <c:v>123.76260000000001</c:v>
                </c:pt>
                <c:pt idx="29479">
                  <c:v>123.76739999999999</c:v>
                </c:pt>
                <c:pt idx="29480">
                  <c:v>123.7722</c:v>
                </c:pt>
                <c:pt idx="29481">
                  <c:v>123.7771</c:v>
                </c:pt>
                <c:pt idx="29482">
                  <c:v>123.78190000000001</c:v>
                </c:pt>
                <c:pt idx="29483">
                  <c:v>123.7867</c:v>
                </c:pt>
                <c:pt idx="29484">
                  <c:v>123.7915</c:v>
                </c:pt>
                <c:pt idx="29485">
                  <c:v>123.7963</c:v>
                </c:pt>
                <c:pt idx="29486">
                  <c:v>123.80109999999999</c:v>
                </c:pt>
                <c:pt idx="29487">
                  <c:v>123.80589999999999</c:v>
                </c:pt>
                <c:pt idx="29488">
                  <c:v>123.8107</c:v>
                </c:pt>
                <c:pt idx="29489">
                  <c:v>123.8155</c:v>
                </c:pt>
                <c:pt idx="29490">
                  <c:v>123.82029999999999</c:v>
                </c:pt>
                <c:pt idx="29491">
                  <c:v>123.82509999999999</c:v>
                </c:pt>
                <c:pt idx="29492">
                  <c:v>123.82990000000001</c:v>
                </c:pt>
                <c:pt idx="29493">
                  <c:v>123.83470000000001</c:v>
                </c:pt>
                <c:pt idx="29494">
                  <c:v>123.8395</c:v>
                </c:pt>
                <c:pt idx="29495">
                  <c:v>123.84439999999999</c:v>
                </c:pt>
                <c:pt idx="29496">
                  <c:v>123.84920000000001</c:v>
                </c:pt>
                <c:pt idx="29497">
                  <c:v>123.854</c:v>
                </c:pt>
                <c:pt idx="29498">
                  <c:v>123.8588</c:v>
                </c:pt>
                <c:pt idx="29499">
                  <c:v>123.86360000000001</c:v>
                </c:pt>
                <c:pt idx="29500">
                  <c:v>123.86840000000001</c:v>
                </c:pt>
                <c:pt idx="29501">
                  <c:v>123.8732</c:v>
                </c:pt>
                <c:pt idx="29502">
                  <c:v>123.878</c:v>
                </c:pt>
                <c:pt idx="29503">
                  <c:v>123.8828</c:v>
                </c:pt>
                <c:pt idx="29504">
                  <c:v>123.88760000000001</c:v>
                </c:pt>
                <c:pt idx="29505">
                  <c:v>123.89239999999999</c:v>
                </c:pt>
                <c:pt idx="29506">
                  <c:v>123.8972</c:v>
                </c:pt>
                <c:pt idx="29507">
                  <c:v>123.902</c:v>
                </c:pt>
                <c:pt idx="29508">
                  <c:v>123.90690000000001</c:v>
                </c:pt>
                <c:pt idx="29509">
                  <c:v>123.9117</c:v>
                </c:pt>
                <c:pt idx="29510">
                  <c:v>123.9165</c:v>
                </c:pt>
                <c:pt idx="29511">
                  <c:v>123.9213</c:v>
                </c:pt>
                <c:pt idx="29512">
                  <c:v>123.92609999999999</c:v>
                </c:pt>
                <c:pt idx="29513">
                  <c:v>123.93089999999999</c:v>
                </c:pt>
                <c:pt idx="29514">
                  <c:v>123.9357</c:v>
                </c:pt>
                <c:pt idx="29515">
                  <c:v>123.9405</c:v>
                </c:pt>
                <c:pt idx="29516">
                  <c:v>123.94529999999999</c:v>
                </c:pt>
                <c:pt idx="29517">
                  <c:v>123.95009999999999</c:v>
                </c:pt>
                <c:pt idx="29518">
                  <c:v>123.95490000000001</c:v>
                </c:pt>
                <c:pt idx="29519">
                  <c:v>123.95970000000001</c:v>
                </c:pt>
                <c:pt idx="29520">
                  <c:v>123.9645</c:v>
                </c:pt>
                <c:pt idx="29521">
                  <c:v>123.9693</c:v>
                </c:pt>
                <c:pt idx="29522">
                  <c:v>123.97420000000001</c:v>
                </c:pt>
                <c:pt idx="29523">
                  <c:v>123.979</c:v>
                </c:pt>
                <c:pt idx="29524">
                  <c:v>123.9838</c:v>
                </c:pt>
                <c:pt idx="29525">
                  <c:v>123.98860000000001</c:v>
                </c:pt>
                <c:pt idx="29526">
                  <c:v>123.99340000000001</c:v>
                </c:pt>
                <c:pt idx="29527">
                  <c:v>123.9982</c:v>
                </c:pt>
                <c:pt idx="29528">
                  <c:v>124.003</c:v>
                </c:pt>
                <c:pt idx="29529">
                  <c:v>124.0078</c:v>
                </c:pt>
                <c:pt idx="29530">
                  <c:v>124.01260000000001</c:v>
                </c:pt>
                <c:pt idx="29531">
                  <c:v>124.01739999999999</c:v>
                </c:pt>
                <c:pt idx="29532">
                  <c:v>124.0222</c:v>
                </c:pt>
                <c:pt idx="29533">
                  <c:v>124.027</c:v>
                </c:pt>
                <c:pt idx="29534">
                  <c:v>124.0318</c:v>
                </c:pt>
                <c:pt idx="29535">
                  <c:v>124.03659999999999</c:v>
                </c:pt>
                <c:pt idx="29536">
                  <c:v>124.0414</c:v>
                </c:pt>
                <c:pt idx="29537">
                  <c:v>124.0463</c:v>
                </c:pt>
                <c:pt idx="29538">
                  <c:v>124.05109999999999</c:v>
                </c:pt>
                <c:pt idx="29539">
                  <c:v>124.05589999999999</c:v>
                </c:pt>
                <c:pt idx="29540">
                  <c:v>124.0607</c:v>
                </c:pt>
                <c:pt idx="29541">
                  <c:v>124.0655</c:v>
                </c:pt>
                <c:pt idx="29542">
                  <c:v>124.07029999999999</c:v>
                </c:pt>
                <c:pt idx="29543">
                  <c:v>124.07509999999999</c:v>
                </c:pt>
                <c:pt idx="29544">
                  <c:v>124.07990000000001</c:v>
                </c:pt>
                <c:pt idx="29545">
                  <c:v>124.08470000000001</c:v>
                </c:pt>
                <c:pt idx="29546">
                  <c:v>124.0895</c:v>
                </c:pt>
                <c:pt idx="29547">
                  <c:v>124.0943</c:v>
                </c:pt>
                <c:pt idx="29548">
                  <c:v>124.09910000000001</c:v>
                </c:pt>
                <c:pt idx="29549">
                  <c:v>124.10390000000001</c:v>
                </c:pt>
                <c:pt idx="29550">
                  <c:v>124.1087</c:v>
                </c:pt>
                <c:pt idx="29551">
                  <c:v>124.11360000000001</c:v>
                </c:pt>
                <c:pt idx="29552">
                  <c:v>124.11840000000001</c:v>
                </c:pt>
                <c:pt idx="29553">
                  <c:v>124.1232</c:v>
                </c:pt>
                <c:pt idx="29554">
                  <c:v>124.128</c:v>
                </c:pt>
                <c:pt idx="29555">
                  <c:v>124.1328</c:v>
                </c:pt>
                <c:pt idx="29556">
                  <c:v>124.13760000000001</c:v>
                </c:pt>
                <c:pt idx="29557">
                  <c:v>124.14239999999999</c:v>
                </c:pt>
                <c:pt idx="29558">
                  <c:v>124.1472</c:v>
                </c:pt>
                <c:pt idx="29559">
                  <c:v>124.152</c:v>
                </c:pt>
                <c:pt idx="29560">
                  <c:v>124.1568</c:v>
                </c:pt>
                <c:pt idx="29561">
                  <c:v>124.16159999999999</c:v>
                </c:pt>
                <c:pt idx="29562">
                  <c:v>124.1664</c:v>
                </c:pt>
                <c:pt idx="29563">
                  <c:v>124.1712</c:v>
                </c:pt>
                <c:pt idx="29564">
                  <c:v>124.17599999999999</c:v>
                </c:pt>
                <c:pt idx="29565">
                  <c:v>124.18089999999999</c:v>
                </c:pt>
                <c:pt idx="29566">
                  <c:v>124.1857</c:v>
                </c:pt>
                <c:pt idx="29567">
                  <c:v>124.1905</c:v>
                </c:pt>
                <c:pt idx="29568">
                  <c:v>124.19529999999999</c:v>
                </c:pt>
                <c:pt idx="29569">
                  <c:v>124.20009999999999</c:v>
                </c:pt>
                <c:pt idx="29570">
                  <c:v>124.20489999999999</c:v>
                </c:pt>
                <c:pt idx="29571">
                  <c:v>124.20970000000001</c:v>
                </c:pt>
                <c:pt idx="29572">
                  <c:v>124.2145</c:v>
                </c:pt>
                <c:pt idx="29573">
                  <c:v>124.2193</c:v>
                </c:pt>
                <c:pt idx="29574">
                  <c:v>124.22410000000001</c:v>
                </c:pt>
                <c:pt idx="29575">
                  <c:v>124.22890000000001</c:v>
                </c:pt>
                <c:pt idx="29576">
                  <c:v>124.2337</c:v>
                </c:pt>
                <c:pt idx="29577">
                  <c:v>124.2385</c:v>
                </c:pt>
                <c:pt idx="29578">
                  <c:v>124.2433</c:v>
                </c:pt>
                <c:pt idx="29579">
                  <c:v>124.24809999999999</c:v>
                </c:pt>
                <c:pt idx="29580">
                  <c:v>124.253</c:v>
                </c:pt>
                <c:pt idx="29581">
                  <c:v>124.2578</c:v>
                </c:pt>
                <c:pt idx="29582">
                  <c:v>124.26260000000001</c:v>
                </c:pt>
                <c:pt idx="29583">
                  <c:v>124.26739999999999</c:v>
                </c:pt>
                <c:pt idx="29584">
                  <c:v>124.2722</c:v>
                </c:pt>
                <c:pt idx="29585">
                  <c:v>124.277</c:v>
                </c:pt>
                <c:pt idx="29586">
                  <c:v>124.2818</c:v>
                </c:pt>
                <c:pt idx="29587">
                  <c:v>124.28659999999999</c:v>
                </c:pt>
                <c:pt idx="29588">
                  <c:v>124.2914</c:v>
                </c:pt>
                <c:pt idx="29589">
                  <c:v>124.2962</c:v>
                </c:pt>
                <c:pt idx="29590">
                  <c:v>124.30099999999999</c:v>
                </c:pt>
                <c:pt idx="29591">
                  <c:v>124.30579999999999</c:v>
                </c:pt>
                <c:pt idx="29592">
                  <c:v>124.31059999999999</c:v>
                </c:pt>
                <c:pt idx="29593">
                  <c:v>124.31540000000001</c:v>
                </c:pt>
                <c:pt idx="29594">
                  <c:v>124.32029999999999</c:v>
                </c:pt>
                <c:pt idx="29595">
                  <c:v>124.32509999999999</c:v>
                </c:pt>
                <c:pt idx="29596">
                  <c:v>124.32989999999999</c:v>
                </c:pt>
                <c:pt idx="29597">
                  <c:v>124.33470000000001</c:v>
                </c:pt>
                <c:pt idx="29598">
                  <c:v>124.3395</c:v>
                </c:pt>
                <c:pt idx="29599">
                  <c:v>124.3443</c:v>
                </c:pt>
                <c:pt idx="29600">
                  <c:v>124.34910000000001</c:v>
                </c:pt>
                <c:pt idx="29601">
                  <c:v>124.35390000000001</c:v>
                </c:pt>
                <c:pt idx="29602">
                  <c:v>124.3587</c:v>
                </c:pt>
                <c:pt idx="29603">
                  <c:v>124.3635</c:v>
                </c:pt>
                <c:pt idx="29604">
                  <c:v>124.3683</c:v>
                </c:pt>
                <c:pt idx="29605">
                  <c:v>124.37309999999999</c:v>
                </c:pt>
                <c:pt idx="29606">
                  <c:v>124.3779</c:v>
                </c:pt>
                <c:pt idx="29607">
                  <c:v>124.3827</c:v>
                </c:pt>
                <c:pt idx="29608">
                  <c:v>124.38760000000001</c:v>
                </c:pt>
                <c:pt idx="29609">
                  <c:v>124.39239999999999</c:v>
                </c:pt>
                <c:pt idx="29610">
                  <c:v>124.3972</c:v>
                </c:pt>
                <c:pt idx="29611">
                  <c:v>124.402</c:v>
                </c:pt>
                <c:pt idx="29612">
                  <c:v>124.4068</c:v>
                </c:pt>
                <c:pt idx="29613">
                  <c:v>124.41159999999999</c:v>
                </c:pt>
                <c:pt idx="29614">
                  <c:v>124.4164</c:v>
                </c:pt>
                <c:pt idx="29615">
                  <c:v>124.4212</c:v>
                </c:pt>
                <c:pt idx="29616">
                  <c:v>124.426</c:v>
                </c:pt>
                <c:pt idx="29617">
                  <c:v>124.43079999999999</c:v>
                </c:pt>
                <c:pt idx="29618">
                  <c:v>124.43559999999999</c:v>
                </c:pt>
                <c:pt idx="29619">
                  <c:v>124.44040000000001</c:v>
                </c:pt>
                <c:pt idx="29620">
                  <c:v>124.4452</c:v>
                </c:pt>
                <c:pt idx="29621">
                  <c:v>124.45</c:v>
                </c:pt>
                <c:pt idx="29622">
                  <c:v>124.45480000000001</c:v>
                </c:pt>
                <c:pt idx="29623">
                  <c:v>124.45970000000001</c:v>
                </c:pt>
                <c:pt idx="29624">
                  <c:v>124.4645</c:v>
                </c:pt>
                <c:pt idx="29625">
                  <c:v>124.4693</c:v>
                </c:pt>
                <c:pt idx="29626">
                  <c:v>124.47410000000001</c:v>
                </c:pt>
                <c:pt idx="29627">
                  <c:v>124.47890000000001</c:v>
                </c:pt>
                <c:pt idx="29628">
                  <c:v>124.4837</c:v>
                </c:pt>
                <c:pt idx="29629">
                  <c:v>124.4885</c:v>
                </c:pt>
                <c:pt idx="29630">
                  <c:v>124.4933</c:v>
                </c:pt>
                <c:pt idx="29631">
                  <c:v>124.49809999999999</c:v>
                </c:pt>
                <c:pt idx="29632">
                  <c:v>124.5029</c:v>
                </c:pt>
                <c:pt idx="29633">
                  <c:v>124.5077</c:v>
                </c:pt>
                <c:pt idx="29634">
                  <c:v>124.5125</c:v>
                </c:pt>
                <c:pt idx="29635">
                  <c:v>124.51729999999999</c:v>
                </c:pt>
                <c:pt idx="29636">
                  <c:v>124.52209999999999</c:v>
                </c:pt>
                <c:pt idx="29637">
                  <c:v>124.527</c:v>
                </c:pt>
                <c:pt idx="29638">
                  <c:v>124.5318</c:v>
                </c:pt>
                <c:pt idx="29639">
                  <c:v>124.53659999999999</c:v>
                </c:pt>
                <c:pt idx="29640">
                  <c:v>124.5414</c:v>
                </c:pt>
                <c:pt idx="29641">
                  <c:v>124.5462</c:v>
                </c:pt>
                <c:pt idx="29642">
                  <c:v>124.551</c:v>
                </c:pt>
                <c:pt idx="29643">
                  <c:v>124.55579999999999</c:v>
                </c:pt>
                <c:pt idx="29644">
                  <c:v>124.56059999999999</c:v>
                </c:pt>
                <c:pt idx="29645">
                  <c:v>124.56540000000001</c:v>
                </c:pt>
                <c:pt idx="29646">
                  <c:v>124.5702</c:v>
                </c:pt>
                <c:pt idx="29647">
                  <c:v>124.575</c:v>
                </c:pt>
                <c:pt idx="29648">
                  <c:v>124.57980000000001</c:v>
                </c:pt>
                <c:pt idx="29649">
                  <c:v>124.58460000000001</c:v>
                </c:pt>
                <c:pt idx="29650">
                  <c:v>124.5894</c:v>
                </c:pt>
                <c:pt idx="29651">
                  <c:v>124.5942</c:v>
                </c:pt>
                <c:pt idx="29652">
                  <c:v>124.59910000000001</c:v>
                </c:pt>
                <c:pt idx="29653">
                  <c:v>124.60390000000001</c:v>
                </c:pt>
                <c:pt idx="29654">
                  <c:v>124.6087</c:v>
                </c:pt>
                <c:pt idx="29655">
                  <c:v>124.6135</c:v>
                </c:pt>
                <c:pt idx="29656">
                  <c:v>124.6183</c:v>
                </c:pt>
                <c:pt idx="29657">
                  <c:v>124.62309999999999</c:v>
                </c:pt>
                <c:pt idx="29658">
                  <c:v>124.6279</c:v>
                </c:pt>
                <c:pt idx="29659">
                  <c:v>124.6327</c:v>
                </c:pt>
                <c:pt idx="29660">
                  <c:v>124.6375</c:v>
                </c:pt>
                <c:pt idx="29661">
                  <c:v>124.64229999999999</c:v>
                </c:pt>
                <c:pt idx="29662">
                  <c:v>124.64709999999999</c:v>
                </c:pt>
                <c:pt idx="29663">
                  <c:v>124.6519</c:v>
                </c:pt>
                <c:pt idx="29664">
                  <c:v>124.6567</c:v>
                </c:pt>
                <c:pt idx="29665">
                  <c:v>124.66149999999999</c:v>
                </c:pt>
                <c:pt idx="29666">
                  <c:v>124.6664</c:v>
                </c:pt>
                <c:pt idx="29667">
                  <c:v>124.6712</c:v>
                </c:pt>
                <c:pt idx="29668">
                  <c:v>124.676</c:v>
                </c:pt>
                <c:pt idx="29669">
                  <c:v>124.68079999999999</c:v>
                </c:pt>
                <c:pt idx="29670">
                  <c:v>124.68559999999999</c:v>
                </c:pt>
                <c:pt idx="29671">
                  <c:v>124.69040000000001</c:v>
                </c:pt>
                <c:pt idx="29672">
                  <c:v>124.6952</c:v>
                </c:pt>
                <c:pt idx="29673">
                  <c:v>124.7</c:v>
                </c:pt>
                <c:pt idx="29674">
                  <c:v>124.70480000000001</c:v>
                </c:pt>
                <c:pt idx="29675">
                  <c:v>124.70960000000001</c:v>
                </c:pt>
                <c:pt idx="29676">
                  <c:v>124.7144</c:v>
                </c:pt>
                <c:pt idx="29677">
                  <c:v>124.7192</c:v>
                </c:pt>
                <c:pt idx="29678">
                  <c:v>124.724</c:v>
                </c:pt>
                <c:pt idx="29679">
                  <c:v>124.72880000000001</c:v>
                </c:pt>
                <c:pt idx="29680">
                  <c:v>124.7337</c:v>
                </c:pt>
                <c:pt idx="29681">
                  <c:v>124.7385</c:v>
                </c:pt>
                <c:pt idx="29682">
                  <c:v>124.7433</c:v>
                </c:pt>
                <c:pt idx="29683">
                  <c:v>124.74809999999999</c:v>
                </c:pt>
                <c:pt idx="29684">
                  <c:v>124.7529</c:v>
                </c:pt>
                <c:pt idx="29685">
                  <c:v>124.7577</c:v>
                </c:pt>
                <c:pt idx="29686">
                  <c:v>124.7625</c:v>
                </c:pt>
                <c:pt idx="29687">
                  <c:v>124.76729999999999</c:v>
                </c:pt>
                <c:pt idx="29688">
                  <c:v>124.77209999999999</c:v>
                </c:pt>
                <c:pt idx="29689">
                  <c:v>124.7769</c:v>
                </c:pt>
                <c:pt idx="29690">
                  <c:v>124.7817</c:v>
                </c:pt>
                <c:pt idx="29691">
                  <c:v>124.78649999999999</c:v>
                </c:pt>
                <c:pt idx="29692">
                  <c:v>124.79129999999999</c:v>
                </c:pt>
                <c:pt idx="29693">
                  <c:v>124.7961</c:v>
                </c:pt>
                <c:pt idx="29694">
                  <c:v>124.801</c:v>
                </c:pt>
                <c:pt idx="29695">
                  <c:v>124.80579999999999</c:v>
                </c:pt>
                <c:pt idx="29696">
                  <c:v>124.81059999999999</c:v>
                </c:pt>
                <c:pt idx="29697">
                  <c:v>124.81540000000001</c:v>
                </c:pt>
                <c:pt idx="29698">
                  <c:v>124.8202</c:v>
                </c:pt>
                <c:pt idx="29699">
                  <c:v>124.825</c:v>
                </c:pt>
                <c:pt idx="29700">
                  <c:v>124.82980000000001</c:v>
                </c:pt>
                <c:pt idx="29701">
                  <c:v>124.83460000000001</c:v>
                </c:pt>
                <c:pt idx="29702">
                  <c:v>124.8394</c:v>
                </c:pt>
                <c:pt idx="29703">
                  <c:v>124.8442</c:v>
                </c:pt>
                <c:pt idx="29704">
                  <c:v>124.849</c:v>
                </c:pt>
                <c:pt idx="29705">
                  <c:v>124.85380000000001</c:v>
                </c:pt>
                <c:pt idx="29706">
                  <c:v>124.8586</c:v>
                </c:pt>
                <c:pt idx="29707">
                  <c:v>124.8634</c:v>
                </c:pt>
                <c:pt idx="29708">
                  <c:v>124.8682</c:v>
                </c:pt>
                <c:pt idx="29709">
                  <c:v>124.87309999999999</c:v>
                </c:pt>
                <c:pt idx="29710">
                  <c:v>124.8779</c:v>
                </c:pt>
                <c:pt idx="29711">
                  <c:v>124.8827</c:v>
                </c:pt>
                <c:pt idx="29712">
                  <c:v>124.8875</c:v>
                </c:pt>
                <c:pt idx="29713">
                  <c:v>124.89229999999999</c:v>
                </c:pt>
                <c:pt idx="29714">
                  <c:v>124.89709999999999</c:v>
                </c:pt>
                <c:pt idx="29715">
                  <c:v>124.9019</c:v>
                </c:pt>
                <c:pt idx="29716">
                  <c:v>124.9067</c:v>
                </c:pt>
                <c:pt idx="29717">
                  <c:v>124.91149999999999</c:v>
                </c:pt>
                <c:pt idx="29718">
                  <c:v>124.91629999999999</c:v>
                </c:pt>
                <c:pt idx="29719">
                  <c:v>124.9211</c:v>
                </c:pt>
                <c:pt idx="29720">
                  <c:v>124.92590000000001</c:v>
                </c:pt>
                <c:pt idx="29721">
                  <c:v>124.9307</c:v>
                </c:pt>
                <c:pt idx="29722">
                  <c:v>124.9355</c:v>
                </c:pt>
                <c:pt idx="29723">
                  <c:v>124.9404</c:v>
                </c:pt>
                <c:pt idx="29724">
                  <c:v>124.9452</c:v>
                </c:pt>
                <c:pt idx="29725">
                  <c:v>124.95</c:v>
                </c:pt>
                <c:pt idx="29726">
                  <c:v>124.95480000000001</c:v>
                </c:pt>
                <c:pt idx="29727">
                  <c:v>124.95960000000001</c:v>
                </c:pt>
                <c:pt idx="29728">
                  <c:v>124.9644</c:v>
                </c:pt>
                <c:pt idx="29729">
                  <c:v>124.9692</c:v>
                </c:pt>
                <c:pt idx="29730">
                  <c:v>124.974</c:v>
                </c:pt>
                <c:pt idx="29731">
                  <c:v>124.97880000000001</c:v>
                </c:pt>
                <c:pt idx="29732">
                  <c:v>124.9836</c:v>
                </c:pt>
                <c:pt idx="29733">
                  <c:v>124.9884</c:v>
                </c:pt>
                <c:pt idx="29734">
                  <c:v>124.9932</c:v>
                </c:pt>
                <c:pt idx="29735">
                  <c:v>124.998</c:v>
                </c:pt>
                <c:pt idx="29736">
                  <c:v>125.00279999999999</c:v>
                </c:pt>
                <c:pt idx="29737">
                  <c:v>125.0076</c:v>
                </c:pt>
                <c:pt idx="29738">
                  <c:v>125.0125</c:v>
                </c:pt>
                <c:pt idx="29739">
                  <c:v>125.01729999999999</c:v>
                </c:pt>
                <c:pt idx="29740">
                  <c:v>125.02209999999999</c:v>
                </c:pt>
                <c:pt idx="29741">
                  <c:v>125.0269</c:v>
                </c:pt>
                <c:pt idx="29742">
                  <c:v>125.0317</c:v>
                </c:pt>
                <c:pt idx="29743">
                  <c:v>125.03649999999999</c:v>
                </c:pt>
                <c:pt idx="29744">
                  <c:v>125.04129999999999</c:v>
                </c:pt>
                <c:pt idx="29745">
                  <c:v>125.0461</c:v>
                </c:pt>
                <c:pt idx="29746">
                  <c:v>125.0509</c:v>
                </c:pt>
                <c:pt idx="29747">
                  <c:v>125.05569999999999</c:v>
                </c:pt>
                <c:pt idx="29748">
                  <c:v>125.06049999999999</c:v>
                </c:pt>
                <c:pt idx="29749">
                  <c:v>125.06529999999999</c:v>
                </c:pt>
                <c:pt idx="29750">
                  <c:v>125.0701</c:v>
                </c:pt>
                <c:pt idx="29751">
                  <c:v>125.07489999999999</c:v>
                </c:pt>
                <c:pt idx="29752">
                  <c:v>125.07979999999999</c:v>
                </c:pt>
                <c:pt idx="29753">
                  <c:v>125.08449999999999</c:v>
                </c:pt>
                <c:pt idx="29754">
                  <c:v>125.08939999999998</c:v>
                </c:pt>
                <c:pt idx="29755">
                  <c:v>125.09419999999999</c:v>
                </c:pt>
                <c:pt idx="29756">
                  <c:v>125.09899999999999</c:v>
                </c:pt>
                <c:pt idx="29757">
                  <c:v>125.10379999999999</c:v>
                </c:pt>
                <c:pt idx="29758">
                  <c:v>125.10859999999998</c:v>
                </c:pt>
                <c:pt idx="29759">
                  <c:v>125.11340000000001</c:v>
                </c:pt>
                <c:pt idx="29760">
                  <c:v>125.11820000000002</c:v>
                </c:pt>
                <c:pt idx="29761">
                  <c:v>125.12300000000002</c:v>
                </c:pt>
                <c:pt idx="29762">
                  <c:v>125.12780000000001</c:v>
                </c:pt>
                <c:pt idx="29763">
                  <c:v>125.13260000000001</c:v>
                </c:pt>
                <c:pt idx="29764">
                  <c:v>125.13740000000001</c:v>
                </c:pt>
                <c:pt idx="29765">
                  <c:v>125.1422</c:v>
                </c:pt>
                <c:pt idx="29766">
                  <c:v>125.14700000000001</c:v>
                </c:pt>
                <c:pt idx="29767">
                  <c:v>125.15190000000001</c:v>
                </c:pt>
                <c:pt idx="29768">
                  <c:v>125.15670000000001</c:v>
                </c:pt>
                <c:pt idx="29769">
                  <c:v>125.1615</c:v>
                </c:pt>
                <c:pt idx="29770">
                  <c:v>125.16630000000001</c:v>
                </c:pt>
                <c:pt idx="29771">
                  <c:v>125.17110000000001</c:v>
                </c:pt>
                <c:pt idx="29772">
                  <c:v>125.17590000000001</c:v>
                </c:pt>
                <c:pt idx="29773">
                  <c:v>125.1807</c:v>
                </c:pt>
                <c:pt idx="29774">
                  <c:v>125.1855</c:v>
                </c:pt>
                <c:pt idx="29775">
                  <c:v>125.19030000000001</c:v>
                </c:pt>
                <c:pt idx="29776">
                  <c:v>125.1951</c:v>
                </c:pt>
                <c:pt idx="29777">
                  <c:v>125.1999</c:v>
                </c:pt>
                <c:pt idx="29778">
                  <c:v>125.2047</c:v>
                </c:pt>
                <c:pt idx="29779">
                  <c:v>125.20950000000001</c:v>
                </c:pt>
                <c:pt idx="29780">
                  <c:v>125.21429999999999</c:v>
                </c:pt>
                <c:pt idx="29781">
                  <c:v>125.2192</c:v>
                </c:pt>
                <c:pt idx="29782">
                  <c:v>125.2239</c:v>
                </c:pt>
                <c:pt idx="29783">
                  <c:v>125.22880000000001</c:v>
                </c:pt>
                <c:pt idx="29784">
                  <c:v>125.2336</c:v>
                </c:pt>
                <c:pt idx="29785">
                  <c:v>125.2384</c:v>
                </c:pt>
                <c:pt idx="29786">
                  <c:v>125.2432</c:v>
                </c:pt>
                <c:pt idx="29787">
                  <c:v>125.248</c:v>
                </c:pt>
                <c:pt idx="29788">
                  <c:v>125.25279999999999</c:v>
                </c:pt>
                <c:pt idx="29789">
                  <c:v>125.2576</c:v>
                </c:pt>
                <c:pt idx="29790">
                  <c:v>125.2624</c:v>
                </c:pt>
                <c:pt idx="29791">
                  <c:v>125.26719999999999</c:v>
                </c:pt>
                <c:pt idx="29792">
                  <c:v>125.27199999999999</c:v>
                </c:pt>
                <c:pt idx="29793">
                  <c:v>125.27679999999999</c:v>
                </c:pt>
                <c:pt idx="29794">
                  <c:v>125.2816</c:v>
                </c:pt>
                <c:pt idx="29795">
                  <c:v>125.28639999999999</c:v>
                </c:pt>
                <c:pt idx="29796">
                  <c:v>125.29119999999999</c:v>
                </c:pt>
                <c:pt idx="29797">
                  <c:v>125.2961</c:v>
                </c:pt>
                <c:pt idx="29798">
                  <c:v>125.3009</c:v>
                </c:pt>
                <c:pt idx="29799">
                  <c:v>125.30569999999999</c:v>
                </c:pt>
                <c:pt idx="29800">
                  <c:v>125.31049999999999</c:v>
                </c:pt>
                <c:pt idx="29801">
                  <c:v>125.31529999999999</c:v>
                </c:pt>
                <c:pt idx="29802">
                  <c:v>125.3201</c:v>
                </c:pt>
                <c:pt idx="29803">
                  <c:v>125.32489999999999</c:v>
                </c:pt>
                <c:pt idx="29804">
                  <c:v>125.32969999999999</c:v>
                </c:pt>
                <c:pt idx="29805">
                  <c:v>125.33449999999999</c:v>
                </c:pt>
                <c:pt idx="29806">
                  <c:v>125.33929999999998</c:v>
                </c:pt>
                <c:pt idx="29807">
                  <c:v>125.34410000000001</c:v>
                </c:pt>
                <c:pt idx="29808">
                  <c:v>125.34890000000001</c:v>
                </c:pt>
                <c:pt idx="29809">
                  <c:v>125.35370000000002</c:v>
                </c:pt>
                <c:pt idx="29810">
                  <c:v>125.35850000000001</c:v>
                </c:pt>
                <c:pt idx="29811">
                  <c:v>125.36330000000001</c:v>
                </c:pt>
                <c:pt idx="29812">
                  <c:v>125.36820000000002</c:v>
                </c:pt>
                <c:pt idx="29813">
                  <c:v>125.37300000000002</c:v>
                </c:pt>
                <c:pt idx="29814">
                  <c:v>125.37780000000001</c:v>
                </c:pt>
                <c:pt idx="29815">
                  <c:v>125.38260000000001</c:v>
                </c:pt>
                <c:pt idx="29816">
                  <c:v>125.38740000000001</c:v>
                </c:pt>
                <c:pt idx="29817">
                  <c:v>125.3922</c:v>
                </c:pt>
                <c:pt idx="29818">
                  <c:v>125.39700000000001</c:v>
                </c:pt>
                <c:pt idx="29819">
                  <c:v>125.40180000000001</c:v>
                </c:pt>
                <c:pt idx="29820">
                  <c:v>125.40660000000001</c:v>
                </c:pt>
                <c:pt idx="29821">
                  <c:v>125.4114</c:v>
                </c:pt>
                <c:pt idx="29822">
                  <c:v>125.4162</c:v>
                </c:pt>
                <c:pt idx="29823">
                  <c:v>125.42100000000001</c:v>
                </c:pt>
                <c:pt idx="29824">
                  <c:v>125.42580000000001</c:v>
                </c:pt>
                <c:pt idx="29825">
                  <c:v>125.4306</c:v>
                </c:pt>
                <c:pt idx="29826">
                  <c:v>125.4355</c:v>
                </c:pt>
                <c:pt idx="29827">
                  <c:v>125.44030000000001</c:v>
                </c:pt>
                <c:pt idx="29828">
                  <c:v>125.44510000000001</c:v>
                </c:pt>
                <c:pt idx="29829">
                  <c:v>125.4499</c:v>
                </c:pt>
                <c:pt idx="29830">
                  <c:v>125.4547</c:v>
                </c:pt>
                <c:pt idx="29831">
                  <c:v>125.45950000000001</c:v>
                </c:pt>
                <c:pt idx="29832">
                  <c:v>125.46429999999999</c:v>
                </c:pt>
                <c:pt idx="29833">
                  <c:v>125.4691</c:v>
                </c:pt>
                <c:pt idx="29834">
                  <c:v>125.4739</c:v>
                </c:pt>
                <c:pt idx="29835">
                  <c:v>125.4787</c:v>
                </c:pt>
                <c:pt idx="29836">
                  <c:v>125.48349999999999</c:v>
                </c:pt>
                <c:pt idx="29837">
                  <c:v>125.4883</c:v>
                </c:pt>
                <c:pt idx="29838">
                  <c:v>125.4931</c:v>
                </c:pt>
                <c:pt idx="29839">
                  <c:v>125.4979</c:v>
                </c:pt>
                <c:pt idx="29840">
                  <c:v>125.50279999999999</c:v>
                </c:pt>
                <c:pt idx="29841">
                  <c:v>125.50749999999999</c:v>
                </c:pt>
                <c:pt idx="29842">
                  <c:v>125.5124</c:v>
                </c:pt>
                <c:pt idx="29843">
                  <c:v>125.5172</c:v>
                </c:pt>
                <c:pt idx="29844">
                  <c:v>125.52199999999999</c:v>
                </c:pt>
                <c:pt idx="29845">
                  <c:v>125.52679999999999</c:v>
                </c:pt>
                <c:pt idx="29846">
                  <c:v>125.5316</c:v>
                </c:pt>
                <c:pt idx="29847">
                  <c:v>125.53639999999999</c:v>
                </c:pt>
                <c:pt idx="29848">
                  <c:v>125.54119999999999</c:v>
                </c:pt>
                <c:pt idx="29849">
                  <c:v>125.54599999999999</c:v>
                </c:pt>
                <c:pt idx="29850">
                  <c:v>125.5508</c:v>
                </c:pt>
                <c:pt idx="29851">
                  <c:v>125.55559999999998</c:v>
                </c:pt>
                <c:pt idx="29852">
                  <c:v>125.56039999999999</c:v>
                </c:pt>
                <c:pt idx="29853">
                  <c:v>125.56519999999999</c:v>
                </c:pt>
                <c:pt idx="29854">
                  <c:v>125.57</c:v>
                </c:pt>
                <c:pt idx="29855">
                  <c:v>125.57479999999998</c:v>
                </c:pt>
                <c:pt idx="29856">
                  <c:v>125.57969999999999</c:v>
                </c:pt>
                <c:pt idx="29857">
                  <c:v>125.58449999999999</c:v>
                </c:pt>
                <c:pt idx="29858">
                  <c:v>125.58929999999998</c:v>
                </c:pt>
                <c:pt idx="29859">
                  <c:v>125.59409999999998</c:v>
                </c:pt>
                <c:pt idx="29860">
                  <c:v>125.59890000000001</c:v>
                </c:pt>
                <c:pt idx="29861">
                  <c:v>125.60370000000002</c:v>
                </c:pt>
                <c:pt idx="29862">
                  <c:v>125.60850000000001</c:v>
                </c:pt>
                <c:pt idx="29863">
                  <c:v>125.61330000000001</c:v>
                </c:pt>
                <c:pt idx="29864">
                  <c:v>125.61810000000001</c:v>
                </c:pt>
                <c:pt idx="29865">
                  <c:v>125.62290000000002</c:v>
                </c:pt>
                <c:pt idx="29866">
                  <c:v>125.6277</c:v>
                </c:pt>
                <c:pt idx="29867">
                  <c:v>125.63250000000001</c:v>
                </c:pt>
                <c:pt idx="29868">
                  <c:v>125.63730000000001</c:v>
                </c:pt>
                <c:pt idx="29869">
                  <c:v>125.64210000000001</c:v>
                </c:pt>
                <c:pt idx="29870">
                  <c:v>125.6469</c:v>
                </c:pt>
                <c:pt idx="29871">
                  <c:v>125.65180000000001</c:v>
                </c:pt>
                <c:pt idx="29872">
                  <c:v>125.65660000000001</c:v>
                </c:pt>
                <c:pt idx="29873">
                  <c:v>125.6614</c:v>
                </c:pt>
                <c:pt idx="29874">
                  <c:v>125.6662</c:v>
                </c:pt>
                <c:pt idx="29875">
                  <c:v>125.67100000000001</c:v>
                </c:pt>
                <c:pt idx="29876">
                  <c:v>125.67580000000001</c:v>
                </c:pt>
                <c:pt idx="29877">
                  <c:v>125.6806</c:v>
                </c:pt>
                <c:pt idx="29878">
                  <c:v>125.6854</c:v>
                </c:pt>
                <c:pt idx="29879">
                  <c:v>125.6902</c:v>
                </c:pt>
                <c:pt idx="29880">
                  <c:v>125.69500000000001</c:v>
                </c:pt>
                <c:pt idx="29881">
                  <c:v>125.6998</c:v>
                </c:pt>
                <c:pt idx="29882">
                  <c:v>125.7046</c:v>
                </c:pt>
                <c:pt idx="29883">
                  <c:v>125.7094</c:v>
                </c:pt>
                <c:pt idx="29884">
                  <c:v>125.71420000000001</c:v>
                </c:pt>
                <c:pt idx="29885">
                  <c:v>125.7191</c:v>
                </c:pt>
                <c:pt idx="29886">
                  <c:v>125.7239</c:v>
                </c:pt>
                <c:pt idx="29887">
                  <c:v>125.7287</c:v>
                </c:pt>
                <c:pt idx="29888">
                  <c:v>125.73349999999999</c:v>
                </c:pt>
                <c:pt idx="29889">
                  <c:v>125.7383</c:v>
                </c:pt>
                <c:pt idx="29890">
                  <c:v>125.7431</c:v>
                </c:pt>
                <c:pt idx="29891">
                  <c:v>125.7479</c:v>
                </c:pt>
                <c:pt idx="29892">
                  <c:v>125.75269999999999</c:v>
                </c:pt>
                <c:pt idx="29893">
                  <c:v>125.75749999999999</c:v>
                </c:pt>
                <c:pt idx="29894">
                  <c:v>125.7623</c:v>
                </c:pt>
                <c:pt idx="29895">
                  <c:v>125.7671</c:v>
                </c:pt>
                <c:pt idx="29896">
                  <c:v>125.77189999999999</c:v>
                </c:pt>
                <c:pt idx="29897">
                  <c:v>125.77669999999999</c:v>
                </c:pt>
                <c:pt idx="29898">
                  <c:v>125.78149999999999</c:v>
                </c:pt>
                <c:pt idx="29899">
                  <c:v>125.78629999999998</c:v>
                </c:pt>
                <c:pt idx="29900">
                  <c:v>125.79109999999999</c:v>
                </c:pt>
                <c:pt idx="29901">
                  <c:v>125.79599999999999</c:v>
                </c:pt>
                <c:pt idx="29902">
                  <c:v>125.8008</c:v>
                </c:pt>
                <c:pt idx="29903">
                  <c:v>125.80559999999998</c:v>
                </c:pt>
                <c:pt idx="29904">
                  <c:v>125.81039999999999</c:v>
                </c:pt>
                <c:pt idx="29905">
                  <c:v>125.81519999999999</c:v>
                </c:pt>
                <c:pt idx="29906">
                  <c:v>125.82</c:v>
                </c:pt>
                <c:pt idx="29907">
                  <c:v>125.82479999999998</c:v>
                </c:pt>
                <c:pt idx="29908">
                  <c:v>125.82960000000001</c:v>
                </c:pt>
                <c:pt idx="29909">
                  <c:v>125.83440000000002</c:v>
                </c:pt>
                <c:pt idx="29910">
                  <c:v>125.83920000000001</c:v>
                </c:pt>
                <c:pt idx="29911">
                  <c:v>125.84400000000001</c:v>
                </c:pt>
                <c:pt idx="29912">
                  <c:v>125.84880000000001</c:v>
                </c:pt>
                <c:pt idx="29913">
                  <c:v>125.85360000000001</c:v>
                </c:pt>
                <c:pt idx="29914">
                  <c:v>125.8584</c:v>
                </c:pt>
                <c:pt idx="29915">
                  <c:v>125.86330000000001</c:v>
                </c:pt>
                <c:pt idx="29916">
                  <c:v>125.86810000000001</c:v>
                </c:pt>
                <c:pt idx="29917">
                  <c:v>125.87290000000002</c:v>
                </c:pt>
                <c:pt idx="29918">
                  <c:v>125.8777</c:v>
                </c:pt>
                <c:pt idx="29919">
                  <c:v>125.88250000000001</c:v>
                </c:pt>
                <c:pt idx="29920">
                  <c:v>125.88730000000001</c:v>
                </c:pt>
                <c:pt idx="29921">
                  <c:v>125.89210000000001</c:v>
                </c:pt>
                <c:pt idx="29922">
                  <c:v>125.8969</c:v>
                </c:pt>
                <c:pt idx="29923">
                  <c:v>125.90170000000001</c:v>
                </c:pt>
                <c:pt idx="29924">
                  <c:v>125.90650000000001</c:v>
                </c:pt>
                <c:pt idx="29925">
                  <c:v>125.9113</c:v>
                </c:pt>
                <c:pt idx="29926">
                  <c:v>125.9161</c:v>
                </c:pt>
                <c:pt idx="29927">
                  <c:v>125.9209</c:v>
                </c:pt>
                <c:pt idx="29928">
                  <c:v>125.92570000000001</c:v>
                </c:pt>
                <c:pt idx="29929">
                  <c:v>125.93049999999999</c:v>
                </c:pt>
                <c:pt idx="29930">
                  <c:v>125.9353</c:v>
                </c:pt>
                <c:pt idx="29931">
                  <c:v>125.9402</c:v>
                </c:pt>
                <c:pt idx="29932">
                  <c:v>125.94500000000001</c:v>
                </c:pt>
                <c:pt idx="29933">
                  <c:v>125.9498</c:v>
                </c:pt>
                <c:pt idx="29934">
                  <c:v>125.9546</c:v>
                </c:pt>
                <c:pt idx="29935">
                  <c:v>125.9594</c:v>
                </c:pt>
                <c:pt idx="29936">
                  <c:v>125.96420000000001</c:v>
                </c:pt>
                <c:pt idx="29937">
                  <c:v>125.96899999999999</c:v>
                </c:pt>
                <c:pt idx="29938">
                  <c:v>125.9738</c:v>
                </c:pt>
                <c:pt idx="29939">
                  <c:v>125.9786</c:v>
                </c:pt>
                <c:pt idx="29940">
                  <c:v>125.98339999999999</c:v>
                </c:pt>
                <c:pt idx="29941">
                  <c:v>125.98819999999999</c:v>
                </c:pt>
                <c:pt idx="29942">
                  <c:v>125.99299999999999</c:v>
                </c:pt>
                <c:pt idx="29943">
                  <c:v>125.9978</c:v>
                </c:pt>
                <c:pt idx="29944">
                  <c:v>126.00259999999999</c:v>
                </c:pt>
                <c:pt idx="29945">
                  <c:v>126.00749999999999</c:v>
                </c:pt>
                <c:pt idx="29946">
                  <c:v>126.0123</c:v>
                </c:pt>
                <c:pt idx="29947">
                  <c:v>126.0171</c:v>
                </c:pt>
                <c:pt idx="29948">
                  <c:v>126.02189999999999</c:v>
                </c:pt>
                <c:pt idx="29949">
                  <c:v>126.02669999999999</c:v>
                </c:pt>
                <c:pt idx="29950">
                  <c:v>126.03149999999999</c:v>
                </c:pt>
                <c:pt idx="29951">
                  <c:v>126.03629999999998</c:v>
                </c:pt>
                <c:pt idx="29952">
                  <c:v>126.04109999999999</c:v>
                </c:pt>
                <c:pt idx="29953">
                  <c:v>126.04589999999999</c:v>
                </c:pt>
                <c:pt idx="29954">
                  <c:v>126.05069999999999</c:v>
                </c:pt>
                <c:pt idx="29955">
                  <c:v>126.05549999999998</c:v>
                </c:pt>
                <c:pt idx="29956">
                  <c:v>126.06029999999998</c:v>
                </c:pt>
                <c:pt idx="29957">
                  <c:v>126.06510000000002</c:v>
                </c:pt>
                <c:pt idx="29958">
                  <c:v>126.06990000000002</c:v>
                </c:pt>
                <c:pt idx="29959">
                  <c:v>126.07470000000001</c:v>
                </c:pt>
                <c:pt idx="29960">
                  <c:v>126.07950000000001</c:v>
                </c:pt>
                <c:pt idx="29961">
                  <c:v>126.08440000000002</c:v>
                </c:pt>
                <c:pt idx="29962">
                  <c:v>126.08920000000001</c:v>
                </c:pt>
                <c:pt idx="29963">
                  <c:v>126.09400000000001</c:v>
                </c:pt>
                <c:pt idx="29964">
                  <c:v>126.09880000000001</c:v>
                </c:pt>
                <c:pt idx="29965">
                  <c:v>126.10360000000001</c:v>
                </c:pt>
                <c:pt idx="29966">
                  <c:v>126.1084</c:v>
                </c:pt>
                <c:pt idx="29967">
                  <c:v>126.11320000000001</c:v>
                </c:pt>
                <c:pt idx="29968">
                  <c:v>126.11800000000001</c:v>
                </c:pt>
                <c:pt idx="29969">
                  <c:v>126.12280000000001</c:v>
                </c:pt>
                <c:pt idx="29970">
                  <c:v>126.1276</c:v>
                </c:pt>
                <c:pt idx="29971">
                  <c:v>126.1324</c:v>
                </c:pt>
                <c:pt idx="29972">
                  <c:v>126.13720000000001</c:v>
                </c:pt>
                <c:pt idx="29973">
                  <c:v>126.14200000000001</c:v>
                </c:pt>
                <c:pt idx="29974">
                  <c:v>126.1468</c:v>
                </c:pt>
                <c:pt idx="29975">
                  <c:v>126.15170000000001</c:v>
                </c:pt>
                <c:pt idx="29976">
                  <c:v>126.15650000000001</c:v>
                </c:pt>
                <c:pt idx="29977">
                  <c:v>126.1613</c:v>
                </c:pt>
                <c:pt idx="29978">
                  <c:v>126.1661</c:v>
                </c:pt>
                <c:pt idx="29979">
                  <c:v>126.1709</c:v>
                </c:pt>
                <c:pt idx="29980">
                  <c:v>126.17570000000001</c:v>
                </c:pt>
                <c:pt idx="29981">
                  <c:v>126.18049999999999</c:v>
                </c:pt>
                <c:pt idx="29982">
                  <c:v>126.1853</c:v>
                </c:pt>
                <c:pt idx="29983">
                  <c:v>126.1901</c:v>
                </c:pt>
                <c:pt idx="29984">
                  <c:v>126.1949</c:v>
                </c:pt>
                <c:pt idx="29985">
                  <c:v>126.19969999999999</c:v>
                </c:pt>
                <c:pt idx="29986">
                  <c:v>126.2045</c:v>
                </c:pt>
                <c:pt idx="29987">
                  <c:v>126.2093</c:v>
                </c:pt>
                <c:pt idx="29988">
                  <c:v>126.2141</c:v>
                </c:pt>
                <c:pt idx="29989">
                  <c:v>126.21889999999999</c:v>
                </c:pt>
                <c:pt idx="29990">
                  <c:v>126.22369999999999</c:v>
                </c:pt>
                <c:pt idx="29991">
                  <c:v>126.2286</c:v>
                </c:pt>
                <c:pt idx="29992">
                  <c:v>126.23339999999999</c:v>
                </c:pt>
                <c:pt idx="29993">
                  <c:v>126.23819999999999</c:v>
                </c:pt>
                <c:pt idx="29994">
                  <c:v>126.24299999999999</c:v>
                </c:pt>
                <c:pt idx="29995">
                  <c:v>126.2478</c:v>
                </c:pt>
                <c:pt idx="29996">
                  <c:v>126.25259999999999</c:v>
                </c:pt>
                <c:pt idx="29997">
                  <c:v>126.25739999999999</c:v>
                </c:pt>
                <c:pt idx="29998">
                  <c:v>126.26219999999999</c:v>
                </c:pt>
                <c:pt idx="29999">
                  <c:v>126.267</c:v>
                </c:pt>
                <c:pt idx="30000">
                  <c:v>126.27179999999998</c:v>
                </c:pt>
                <c:pt idx="30001">
                  <c:v>126.27659999999999</c:v>
                </c:pt>
                <c:pt idx="30002">
                  <c:v>126.28139999999999</c:v>
                </c:pt>
                <c:pt idx="30003">
                  <c:v>126.28619999999999</c:v>
                </c:pt>
                <c:pt idx="30004">
                  <c:v>126.29099999999998</c:v>
                </c:pt>
                <c:pt idx="30005">
                  <c:v>126.29580000000001</c:v>
                </c:pt>
                <c:pt idx="30006">
                  <c:v>126.30069999999999</c:v>
                </c:pt>
                <c:pt idx="30007">
                  <c:v>126.30549999999998</c:v>
                </c:pt>
                <c:pt idx="30008">
                  <c:v>126.31029999999998</c:v>
                </c:pt>
                <c:pt idx="30009">
                  <c:v>126.31510000000002</c:v>
                </c:pt>
                <c:pt idx="30010">
                  <c:v>126.31990000000002</c:v>
                </c:pt>
                <c:pt idx="30011">
                  <c:v>126.32470000000001</c:v>
                </c:pt>
                <c:pt idx="30012">
                  <c:v>126.32950000000001</c:v>
                </c:pt>
                <c:pt idx="30013">
                  <c:v>126.33430000000001</c:v>
                </c:pt>
                <c:pt idx="30014">
                  <c:v>126.33910000000002</c:v>
                </c:pt>
                <c:pt idx="30015">
                  <c:v>126.3439</c:v>
                </c:pt>
                <c:pt idx="30016">
                  <c:v>126.34870000000001</c:v>
                </c:pt>
                <c:pt idx="30017">
                  <c:v>126.35350000000001</c:v>
                </c:pt>
                <c:pt idx="30018">
                  <c:v>126.3583</c:v>
                </c:pt>
                <c:pt idx="30019">
                  <c:v>126.3631</c:v>
                </c:pt>
                <c:pt idx="30020">
                  <c:v>126.36790000000001</c:v>
                </c:pt>
                <c:pt idx="30021">
                  <c:v>126.37280000000001</c:v>
                </c:pt>
                <c:pt idx="30022">
                  <c:v>126.3776</c:v>
                </c:pt>
                <c:pt idx="30023">
                  <c:v>126.3824</c:v>
                </c:pt>
                <c:pt idx="30024">
                  <c:v>126.38720000000001</c:v>
                </c:pt>
                <c:pt idx="30025">
                  <c:v>126.39200000000001</c:v>
                </c:pt>
                <c:pt idx="30026">
                  <c:v>126.3968</c:v>
                </c:pt>
                <c:pt idx="30027">
                  <c:v>126.4016</c:v>
                </c:pt>
                <c:pt idx="30028">
                  <c:v>126.4064</c:v>
                </c:pt>
                <c:pt idx="30029">
                  <c:v>126.41120000000001</c:v>
                </c:pt>
                <c:pt idx="30030">
                  <c:v>126.416</c:v>
                </c:pt>
                <c:pt idx="30031">
                  <c:v>126.4208</c:v>
                </c:pt>
                <c:pt idx="30032">
                  <c:v>126.4256</c:v>
                </c:pt>
                <c:pt idx="30033">
                  <c:v>126.43039999999999</c:v>
                </c:pt>
                <c:pt idx="30034">
                  <c:v>126.43519999999999</c:v>
                </c:pt>
                <c:pt idx="30035">
                  <c:v>126.44</c:v>
                </c:pt>
                <c:pt idx="30036">
                  <c:v>126.4448</c:v>
                </c:pt>
                <c:pt idx="30037">
                  <c:v>126.44969999999999</c:v>
                </c:pt>
                <c:pt idx="30038">
                  <c:v>126.4545</c:v>
                </c:pt>
                <c:pt idx="30039">
                  <c:v>126.4593</c:v>
                </c:pt>
                <c:pt idx="30040">
                  <c:v>126.4641</c:v>
                </c:pt>
                <c:pt idx="30041">
                  <c:v>126.46889999999999</c:v>
                </c:pt>
                <c:pt idx="30042">
                  <c:v>126.47369999999999</c:v>
                </c:pt>
                <c:pt idx="30043">
                  <c:v>126.4785</c:v>
                </c:pt>
                <c:pt idx="30044">
                  <c:v>126.4833</c:v>
                </c:pt>
                <c:pt idx="30045">
                  <c:v>126.48809999999999</c:v>
                </c:pt>
                <c:pt idx="30046">
                  <c:v>126.49289999999999</c:v>
                </c:pt>
                <c:pt idx="30047">
                  <c:v>126.49769999999999</c:v>
                </c:pt>
                <c:pt idx="30048">
                  <c:v>126.50249999999998</c:v>
                </c:pt>
                <c:pt idx="30049">
                  <c:v>126.50729999999999</c:v>
                </c:pt>
                <c:pt idx="30050">
                  <c:v>126.51209999999999</c:v>
                </c:pt>
                <c:pt idx="30051">
                  <c:v>126.517</c:v>
                </c:pt>
                <c:pt idx="30052">
                  <c:v>126.52179999999998</c:v>
                </c:pt>
                <c:pt idx="30053">
                  <c:v>126.52659999999999</c:v>
                </c:pt>
                <c:pt idx="30054">
                  <c:v>126.53139999999999</c:v>
                </c:pt>
                <c:pt idx="30055">
                  <c:v>126.53619999999999</c:v>
                </c:pt>
                <c:pt idx="30056">
                  <c:v>126.54099999999998</c:v>
                </c:pt>
                <c:pt idx="30057">
                  <c:v>126.54580000000001</c:v>
                </c:pt>
                <c:pt idx="30058">
                  <c:v>126.55060000000002</c:v>
                </c:pt>
                <c:pt idx="30059">
                  <c:v>126.55540000000001</c:v>
                </c:pt>
                <c:pt idx="30060">
                  <c:v>126.56020000000001</c:v>
                </c:pt>
                <c:pt idx="30061">
                  <c:v>126.56500000000001</c:v>
                </c:pt>
                <c:pt idx="30062">
                  <c:v>126.56980000000001</c:v>
                </c:pt>
                <c:pt idx="30063">
                  <c:v>126.5746</c:v>
                </c:pt>
                <c:pt idx="30064">
                  <c:v>126.57940000000001</c:v>
                </c:pt>
                <c:pt idx="30065">
                  <c:v>126.58420000000001</c:v>
                </c:pt>
                <c:pt idx="30066">
                  <c:v>126.58900000000001</c:v>
                </c:pt>
                <c:pt idx="30067">
                  <c:v>126.5939</c:v>
                </c:pt>
                <c:pt idx="30068">
                  <c:v>126.59870000000001</c:v>
                </c:pt>
                <c:pt idx="30069">
                  <c:v>126.60350000000001</c:v>
                </c:pt>
                <c:pt idx="30070">
                  <c:v>126.60830000000001</c:v>
                </c:pt>
                <c:pt idx="30071">
                  <c:v>126.6131</c:v>
                </c:pt>
                <c:pt idx="30072">
                  <c:v>126.61790000000001</c:v>
                </c:pt>
                <c:pt idx="30073">
                  <c:v>126.62270000000001</c:v>
                </c:pt>
                <c:pt idx="30074">
                  <c:v>126.6275</c:v>
                </c:pt>
                <c:pt idx="30075">
                  <c:v>126.6323</c:v>
                </c:pt>
                <c:pt idx="30076">
                  <c:v>126.6371</c:v>
                </c:pt>
                <c:pt idx="30077">
                  <c:v>126.64190000000001</c:v>
                </c:pt>
                <c:pt idx="30078">
                  <c:v>126.6467</c:v>
                </c:pt>
                <c:pt idx="30079">
                  <c:v>126.6515</c:v>
                </c:pt>
                <c:pt idx="30080">
                  <c:v>126.6563</c:v>
                </c:pt>
                <c:pt idx="30081">
                  <c:v>126.66120000000001</c:v>
                </c:pt>
                <c:pt idx="30082">
                  <c:v>126.66589999999999</c:v>
                </c:pt>
                <c:pt idx="30083">
                  <c:v>126.6708</c:v>
                </c:pt>
                <c:pt idx="30084">
                  <c:v>126.6756</c:v>
                </c:pt>
                <c:pt idx="30085">
                  <c:v>126.68039999999999</c:v>
                </c:pt>
                <c:pt idx="30086">
                  <c:v>126.68519999999999</c:v>
                </c:pt>
                <c:pt idx="30087">
                  <c:v>126.69</c:v>
                </c:pt>
                <c:pt idx="30088">
                  <c:v>126.6948</c:v>
                </c:pt>
                <c:pt idx="30089">
                  <c:v>126.69959999999999</c:v>
                </c:pt>
                <c:pt idx="30090">
                  <c:v>126.70439999999999</c:v>
                </c:pt>
                <c:pt idx="30091">
                  <c:v>126.7092</c:v>
                </c:pt>
                <c:pt idx="30092">
                  <c:v>126.714</c:v>
                </c:pt>
                <c:pt idx="30093">
                  <c:v>126.71879999999999</c:v>
                </c:pt>
                <c:pt idx="30094">
                  <c:v>126.72359999999999</c:v>
                </c:pt>
                <c:pt idx="30095">
                  <c:v>126.72839999999999</c:v>
                </c:pt>
                <c:pt idx="30096">
                  <c:v>126.7332</c:v>
                </c:pt>
                <c:pt idx="30097">
                  <c:v>126.73809999999999</c:v>
                </c:pt>
                <c:pt idx="30098">
                  <c:v>126.74289999999999</c:v>
                </c:pt>
                <c:pt idx="30099">
                  <c:v>126.74769999999999</c:v>
                </c:pt>
                <c:pt idx="30100">
                  <c:v>126.75249999999998</c:v>
                </c:pt>
                <c:pt idx="30101">
                  <c:v>126.75729999999999</c:v>
                </c:pt>
                <c:pt idx="30102">
                  <c:v>126.76209999999999</c:v>
                </c:pt>
                <c:pt idx="30103">
                  <c:v>126.76689999999999</c:v>
                </c:pt>
                <c:pt idx="30104">
                  <c:v>126.77169999999998</c:v>
                </c:pt>
                <c:pt idx="30105">
                  <c:v>126.77649999999998</c:v>
                </c:pt>
                <c:pt idx="30106">
                  <c:v>126.78130000000002</c:v>
                </c:pt>
                <c:pt idx="30107">
                  <c:v>126.78610000000002</c:v>
                </c:pt>
                <c:pt idx="30108">
                  <c:v>126.79090000000001</c:v>
                </c:pt>
                <c:pt idx="30109">
                  <c:v>126.79570000000001</c:v>
                </c:pt>
                <c:pt idx="30110">
                  <c:v>126.80050000000001</c:v>
                </c:pt>
                <c:pt idx="30111">
                  <c:v>126.80540000000001</c:v>
                </c:pt>
                <c:pt idx="30112">
                  <c:v>126.81010000000001</c:v>
                </c:pt>
                <c:pt idx="30113">
                  <c:v>126.81500000000001</c:v>
                </c:pt>
                <c:pt idx="30114">
                  <c:v>126.81980000000001</c:v>
                </c:pt>
                <c:pt idx="30115">
                  <c:v>126.8246</c:v>
                </c:pt>
                <c:pt idx="30116">
                  <c:v>126.82940000000001</c:v>
                </c:pt>
                <c:pt idx="30117">
                  <c:v>126.83420000000001</c:v>
                </c:pt>
                <c:pt idx="30118">
                  <c:v>126.83900000000001</c:v>
                </c:pt>
                <c:pt idx="30119">
                  <c:v>126.8438</c:v>
                </c:pt>
                <c:pt idx="30120">
                  <c:v>126.8486</c:v>
                </c:pt>
                <c:pt idx="30121">
                  <c:v>126.85340000000001</c:v>
                </c:pt>
                <c:pt idx="30122">
                  <c:v>126.85820000000001</c:v>
                </c:pt>
                <c:pt idx="30123">
                  <c:v>126.863</c:v>
                </c:pt>
                <c:pt idx="30124">
                  <c:v>126.8678</c:v>
                </c:pt>
                <c:pt idx="30125">
                  <c:v>126.87260000000001</c:v>
                </c:pt>
                <c:pt idx="30126">
                  <c:v>126.87739999999999</c:v>
                </c:pt>
                <c:pt idx="30127">
                  <c:v>126.8822</c:v>
                </c:pt>
                <c:pt idx="30128">
                  <c:v>126.8871</c:v>
                </c:pt>
                <c:pt idx="30129">
                  <c:v>126.89190000000001</c:v>
                </c:pt>
                <c:pt idx="30130">
                  <c:v>126.8967</c:v>
                </c:pt>
                <c:pt idx="30131">
                  <c:v>126.9015</c:v>
                </c:pt>
                <c:pt idx="30132">
                  <c:v>126.9063</c:v>
                </c:pt>
                <c:pt idx="30133">
                  <c:v>126.9111</c:v>
                </c:pt>
                <c:pt idx="30134">
                  <c:v>126.91589999999999</c:v>
                </c:pt>
                <c:pt idx="30135">
                  <c:v>126.9207</c:v>
                </c:pt>
                <c:pt idx="30136">
                  <c:v>126.9255</c:v>
                </c:pt>
                <c:pt idx="30137">
                  <c:v>126.9303</c:v>
                </c:pt>
                <c:pt idx="30138">
                  <c:v>126.93509999999999</c:v>
                </c:pt>
                <c:pt idx="30139">
                  <c:v>126.93989999999999</c:v>
                </c:pt>
                <c:pt idx="30140">
                  <c:v>126.9447</c:v>
                </c:pt>
                <c:pt idx="30141">
                  <c:v>126.94949999999999</c:v>
                </c:pt>
                <c:pt idx="30142">
                  <c:v>126.95429999999999</c:v>
                </c:pt>
                <c:pt idx="30143">
                  <c:v>126.95909999999999</c:v>
                </c:pt>
                <c:pt idx="30144">
                  <c:v>126.964</c:v>
                </c:pt>
                <c:pt idx="30145">
                  <c:v>126.96879999999999</c:v>
                </c:pt>
                <c:pt idx="30146">
                  <c:v>126.97359999999999</c:v>
                </c:pt>
                <c:pt idx="30147">
                  <c:v>126.97839999999999</c:v>
                </c:pt>
                <c:pt idx="30148">
                  <c:v>126.9832</c:v>
                </c:pt>
                <c:pt idx="30149">
                  <c:v>126.98799999999999</c:v>
                </c:pt>
                <c:pt idx="30150">
                  <c:v>126.99279999999999</c:v>
                </c:pt>
                <c:pt idx="30151">
                  <c:v>126.99759999999999</c:v>
                </c:pt>
                <c:pt idx="30152">
                  <c:v>127.00239999999999</c:v>
                </c:pt>
                <c:pt idx="30153">
                  <c:v>127.00719999999998</c:v>
                </c:pt>
                <c:pt idx="30154">
                  <c:v>127.01200000000001</c:v>
                </c:pt>
                <c:pt idx="30155">
                  <c:v>127.01680000000002</c:v>
                </c:pt>
                <c:pt idx="30156">
                  <c:v>127.02160000000001</c:v>
                </c:pt>
                <c:pt idx="30157">
                  <c:v>127.02640000000001</c:v>
                </c:pt>
                <c:pt idx="30158">
                  <c:v>127.03130000000002</c:v>
                </c:pt>
                <c:pt idx="30159">
                  <c:v>127.03600000000002</c:v>
                </c:pt>
                <c:pt idx="30160">
                  <c:v>127.04090000000001</c:v>
                </c:pt>
                <c:pt idx="30161">
                  <c:v>127.04570000000001</c:v>
                </c:pt>
                <c:pt idx="30162">
                  <c:v>127.05050000000001</c:v>
                </c:pt>
                <c:pt idx="30163">
                  <c:v>127.05530000000002</c:v>
                </c:pt>
                <c:pt idx="30164">
                  <c:v>127.06010000000001</c:v>
                </c:pt>
                <c:pt idx="30165">
                  <c:v>127.06490000000001</c:v>
                </c:pt>
                <c:pt idx="30166">
                  <c:v>127.06970000000001</c:v>
                </c:pt>
                <c:pt idx="30167">
                  <c:v>127.0745</c:v>
                </c:pt>
                <c:pt idx="30168">
                  <c:v>127.0793</c:v>
                </c:pt>
                <c:pt idx="30169">
                  <c:v>127.08410000000001</c:v>
                </c:pt>
                <c:pt idx="30170">
                  <c:v>127.08890000000001</c:v>
                </c:pt>
                <c:pt idx="30171">
                  <c:v>127.0937</c:v>
                </c:pt>
                <c:pt idx="30172">
                  <c:v>127.0985</c:v>
                </c:pt>
                <c:pt idx="30173">
                  <c:v>127.1033</c:v>
                </c:pt>
                <c:pt idx="30174">
                  <c:v>127.10820000000001</c:v>
                </c:pt>
                <c:pt idx="30175">
                  <c:v>127.113</c:v>
                </c:pt>
                <c:pt idx="30176">
                  <c:v>127.1178</c:v>
                </c:pt>
                <c:pt idx="30177">
                  <c:v>127.12260000000001</c:v>
                </c:pt>
                <c:pt idx="30178">
                  <c:v>127.12739999999999</c:v>
                </c:pt>
                <c:pt idx="30179">
                  <c:v>127.1322</c:v>
                </c:pt>
                <c:pt idx="30180">
                  <c:v>127.137</c:v>
                </c:pt>
                <c:pt idx="30181">
                  <c:v>127.1418</c:v>
                </c:pt>
                <c:pt idx="30182">
                  <c:v>127.14659999999999</c:v>
                </c:pt>
                <c:pt idx="30183">
                  <c:v>127.1514</c:v>
                </c:pt>
                <c:pt idx="30184">
                  <c:v>127.1562</c:v>
                </c:pt>
                <c:pt idx="30185">
                  <c:v>127.161</c:v>
                </c:pt>
                <c:pt idx="30186">
                  <c:v>127.16579999999999</c:v>
                </c:pt>
                <c:pt idx="30187">
                  <c:v>127.17059999999999</c:v>
                </c:pt>
                <c:pt idx="30188">
                  <c:v>127.1754</c:v>
                </c:pt>
                <c:pt idx="30189">
                  <c:v>127.1802</c:v>
                </c:pt>
                <c:pt idx="30190">
                  <c:v>127.18499999999999</c:v>
                </c:pt>
                <c:pt idx="30191">
                  <c:v>127.18989999999999</c:v>
                </c:pt>
                <c:pt idx="30192">
                  <c:v>127.1947</c:v>
                </c:pt>
                <c:pt idx="30193">
                  <c:v>127.19949999999999</c:v>
                </c:pt>
                <c:pt idx="30194">
                  <c:v>127.20429999999999</c:v>
                </c:pt>
                <c:pt idx="30195">
                  <c:v>127.20909999999999</c:v>
                </c:pt>
                <c:pt idx="30196">
                  <c:v>127.2139</c:v>
                </c:pt>
                <c:pt idx="30197">
                  <c:v>127.21869999999998</c:v>
                </c:pt>
                <c:pt idx="30198">
                  <c:v>127.22349999999999</c:v>
                </c:pt>
                <c:pt idx="30199">
                  <c:v>127.22829999999999</c:v>
                </c:pt>
                <c:pt idx="30200">
                  <c:v>127.23309999999999</c:v>
                </c:pt>
                <c:pt idx="30201">
                  <c:v>127.23789999999998</c:v>
                </c:pt>
                <c:pt idx="30202">
                  <c:v>127.24269999999999</c:v>
                </c:pt>
                <c:pt idx="30203">
                  <c:v>127.24750000000002</c:v>
                </c:pt>
                <c:pt idx="30204">
                  <c:v>127.25230000000002</c:v>
                </c:pt>
                <c:pt idx="30205">
                  <c:v>127.25719999999998</c:v>
                </c:pt>
                <c:pt idx="30206">
                  <c:v>127.26199999999999</c:v>
                </c:pt>
                <c:pt idx="30207">
                  <c:v>127.26680000000002</c:v>
                </c:pt>
                <c:pt idx="30208">
                  <c:v>127.27160000000001</c:v>
                </c:pt>
                <c:pt idx="30209">
                  <c:v>127.27640000000001</c:v>
                </c:pt>
                <c:pt idx="30210">
                  <c:v>127.28120000000001</c:v>
                </c:pt>
                <c:pt idx="30211">
                  <c:v>127.28600000000002</c:v>
                </c:pt>
                <c:pt idx="30212">
                  <c:v>127.2908</c:v>
                </c:pt>
                <c:pt idx="30213">
                  <c:v>127.29560000000001</c:v>
                </c:pt>
                <c:pt idx="30214">
                  <c:v>127.30040000000001</c:v>
                </c:pt>
                <c:pt idx="30215">
                  <c:v>127.30520000000001</c:v>
                </c:pt>
                <c:pt idx="30216">
                  <c:v>127.31</c:v>
                </c:pt>
                <c:pt idx="30217">
                  <c:v>127.31480000000001</c:v>
                </c:pt>
                <c:pt idx="30218">
                  <c:v>127.31960000000001</c:v>
                </c:pt>
                <c:pt idx="30219">
                  <c:v>127.3244</c:v>
                </c:pt>
                <c:pt idx="30220">
                  <c:v>127.3292</c:v>
                </c:pt>
                <c:pt idx="30221">
                  <c:v>127.33410000000001</c:v>
                </c:pt>
                <c:pt idx="30222">
                  <c:v>127.33890000000001</c:v>
                </c:pt>
                <c:pt idx="30223">
                  <c:v>127.3437</c:v>
                </c:pt>
                <c:pt idx="30224">
                  <c:v>127.3485</c:v>
                </c:pt>
                <c:pt idx="30225">
                  <c:v>127.3533</c:v>
                </c:pt>
                <c:pt idx="30226">
                  <c:v>127.35810000000001</c:v>
                </c:pt>
                <c:pt idx="30227">
                  <c:v>127.3629</c:v>
                </c:pt>
                <c:pt idx="30228">
                  <c:v>127.3677</c:v>
                </c:pt>
                <c:pt idx="30229">
                  <c:v>127.3725</c:v>
                </c:pt>
                <c:pt idx="30230">
                  <c:v>127.37730000000001</c:v>
                </c:pt>
                <c:pt idx="30231">
                  <c:v>127.38209999999999</c:v>
                </c:pt>
                <c:pt idx="30232">
                  <c:v>127.3869</c:v>
                </c:pt>
                <c:pt idx="30233">
                  <c:v>127.3917</c:v>
                </c:pt>
                <c:pt idx="30234">
                  <c:v>127.39649999999999</c:v>
                </c:pt>
                <c:pt idx="30235">
                  <c:v>127.40129999999999</c:v>
                </c:pt>
                <c:pt idx="30236">
                  <c:v>127.4062</c:v>
                </c:pt>
                <c:pt idx="30237">
                  <c:v>127.4109</c:v>
                </c:pt>
                <c:pt idx="30238">
                  <c:v>127.41579999999999</c:v>
                </c:pt>
                <c:pt idx="30239">
                  <c:v>127.42059999999999</c:v>
                </c:pt>
                <c:pt idx="30240">
                  <c:v>127.4254</c:v>
                </c:pt>
                <c:pt idx="30241">
                  <c:v>127.4302</c:v>
                </c:pt>
                <c:pt idx="30242">
                  <c:v>127.43499999999999</c:v>
                </c:pt>
                <c:pt idx="30243">
                  <c:v>127.43979999999999</c:v>
                </c:pt>
                <c:pt idx="30244">
                  <c:v>127.44459999999999</c:v>
                </c:pt>
                <c:pt idx="30245">
                  <c:v>127.4494</c:v>
                </c:pt>
                <c:pt idx="30246">
                  <c:v>127.45419999999999</c:v>
                </c:pt>
                <c:pt idx="30247">
                  <c:v>127.45899999999999</c:v>
                </c:pt>
                <c:pt idx="30248">
                  <c:v>127.46379999999999</c:v>
                </c:pt>
                <c:pt idx="30249">
                  <c:v>127.46859999999998</c:v>
                </c:pt>
                <c:pt idx="30250">
                  <c:v>127.47339999999998</c:v>
                </c:pt>
                <c:pt idx="30251">
                  <c:v>127.47820000000002</c:v>
                </c:pt>
                <c:pt idx="30252">
                  <c:v>127.48309999999999</c:v>
                </c:pt>
                <c:pt idx="30253">
                  <c:v>127.48789999999998</c:v>
                </c:pt>
                <c:pt idx="30254">
                  <c:v>127.49269999999999</c:v>
                </c:pt>
                <c:pt idx="30255">
                  <c:v>127.49750000000002</c:v>
                </c:pt>
                <c:pt idx="30256">
                  <c:v>127.50230000000002</c:v>
                </c:pt>
                <c:pt idx="30257">
                  <c:v>127.50710000000001</c:v>
                </c:pt>
                <c:pt idx="30258">
                  <c:v>127.51190000000001</c:v>
                </c:pt>
                <c:pt idx="30259">
                  <c:v>127.51670000000001</c:v>
                </c:pt>
                <c:pt idx="30260">
                  <c:v>127.5215</c:v>
                </c:pt>
                <c:pt idx="30261">
                  <c:v>127.52630000000001</c:v>
                </c:pt>
                <c:pt idx="30262">
                  <c:v>127.53110000000001</c:v>
                </c:pt>
                <c:pt idx="30263">
                  <c:v>127.53590000000001</c:v>
                </c:pt>
                <c:pt idx="30264">
                  <c:v>127.5407</c:v>
                </c:pt>
                <c:pt idx="30265">
                  <c:v>127.5455</c:v>
                </c:pt>
                <c:pt idx="30266">
                  <c:v>127.55030000000001</c:v>
                </c:pt>
                <c:pt idx="30267">
                  <c:v>127.55510000000001</c:v>
                </c:pt>
                <c:pt idx="30268">
                  <c:v>127.5599</c:v>
                </c:pt>
                <c:pt idx="30269">
                  <c:v>127.56480000000001</c:v>
                </c:pt>
                <c:pt idx="30270">
                  <c:v>127.56960000000001</c:v>
                </c:pt>
                <c:pt idx="30271">
                  <c:v>127.57440000000001</c:v>
                </c:pt>
                <c:pt idx="30272">
                  <c:v>127.5792</c:v>
                </c:pt>
                <c:pt idx="30273">
                  <c:v>127.584</c:v>
                </c:pt>
                <c:pt idx="30274">
                  <c:v>127.58880000000001</c:v>
                </c:pt>
                <c:pt idx="30275">
                  <c:v>127.5936</c:v>
                </c:pt>
                <c:pt idx="30276">
                  <c:v>127.5984</c:v>
                </c:pt>
                <c:pt idx="30277">
                  <c:v>127.6032</c:v>
                </c:pt>
                <c:pt idx="30278">
                  <c:v>127.608</c:v>
                </c:pt>
                <c:pt idx="30279">
                  <c:v>127.61279999999999</c:v>
                </c:pt>
                <c:pt idx="30280">
                  <c:v>127.6176</c:v>
                </c:pt>
                <c:pt idx="30281">
                  <c:v>127.6224</c:v>
                </c:pt>
                <c:pt idx="30282">
                  <c:v>127.6272</c:v>
                </c:pt>
                <c:pt idx="30283">
                  <c:v>127.63199999999999</c:v>
                </c:pt>
                <c:pt idx="30284">
                  <c:v>127.63679999999999</c:v>
                </c:pt>
                <c:pt idx="30285">
                  <c:v>127.6417</c:v>
                </c:pt>
                <c:pt idx="30286">
                  <c:v>127.6465</c:v>
                </c:pt>
                <c:pt idx="30287">
                  <c:v>127.65129999999999</c:v>
                </c:pt>
                <c:pt idx="30288">
                  <c:v>127.6561</c:v>
                </c:pt>
                <c:pt idx="30289">
                  <c:v>127.6609</c:v>
                </c:pt>
                <c:pt idx="30290">
                  <c:v>127.66569999999999</c:v>
                </c:pt>
                <c:pt idx="30291">
                  <c:v>127.67049999999999</c:v>
                </c:pt>
                <c:pt idx="30292">
                  <c:v>127.67529999999999</c:v>
                </c:pt>
                <c:pt idx="30293">
                  <c:v>127.6801</c:v>
                </c:pt>
                <c:pt idx="30294">
                  <c:v>127.68489999999998</c:v>
                </c:pt>
                <c:pt idx="30295">
                  <c:v>127.68969999999999</c:v>
                </c:pt>
                <c:pt idx="30296">
                  <c:v>127.69449999999999</c:v>
                </c:pt>
                <c:pt idx="30297">
                  <c:v>127.69929999999999</c:v>
                </c:pt>
                <c:pt idx="30298">
                  <c:v>127.70409999999998</c:v>
                </c:pt>
                <c:pt idx="30299">
                  <c:v>127.70889999999999</c:v>
                </c:pt>
                <c:pt idx="30300">
                  <c:v>127.71379999999999</c:v>
                </c:pt>
                <c:pt idx="30301">
                  <c:v>127.71859999999998</c:v>
                </c:pt>
                <c:pt idx="30302">
                  <c:v>127.72339999999998</c:v>
                </c:pt>
                <c:pt idx="30303">
                  <c:v>127.72819999999999</c:v>
                </c:pt>
                <c:pt idx="30304">
                  <c:v>127.73300000000002</c:v>
                </c:pt>
                <c:pt idx="30305">
                  <c:v>127.73780000000001</c:v>
                </c:pt>
                <c:pt idx="30306">
                  <c:v>127.74260000000001</c:v>
                </c:pt>
                <c:pt idx="30307">
                  <c:v>127.74740000000001</c:v>
                </c:pt>
                <c:pt idx="30308">
                  <c:v>127.75220000000002</c:v>
                </c:pt>
                <c:pt idx="30309">
                  <c:v>127.75700000000001</c:v>
                </c:pt>
                <c:pt idx="30310">
                  <c:v>127.76180000000001</c:v>
                </c:pt>
                <c:pt idx="30311">
                  <c:v>127.76660000000001</c:v>
                </c:pt>
                <c:pt idx="30312">
                  <c:v>127.77140000000001</c:v>
                </c:pt>
                <c:pt idx="30313">
                  <c:v>127.7762</c:v>
                </c:pt>
                <c:pt idx="30314">
                  <c:v>127.78100000000001</c:v>
                </c:pt>
                <c:pt idx="30315">
                  <c:v>127.78580000000001</c:v>
                </c:pt>
                <c:pt idx="30316">
                  <c:v>127.7906</c:v>
                </c:pt>
                <c:pt idx="30317">
                  <c:v>127.7955</c:v>
                </c:pt>
                <c:pt idx="30318">
                  <c:v>127.80030000000001</c:v>
                </c:pt>
                <c:pt idx="30319">
                  <c:v>127.80510000000001</c:v>
                </c:pt>
                <c:pt idx="30320">
                  <c:v>127.8099</c:v>
                </c:pt>
                <c:pt idx="30321">
                  <c:v>127.8147</c:v>
                </c:pt>
                <c:pt idx="30322">
                  <c:v>127.81950000000001</c:v>
                </c:pt>
                <c:pt idx="30323">
                  <c:v>127.82430000000001</c:v>
                </c:pt>
                <c:pt idx="30324">
                  <c:v>127.8291</c:v>
                </c:pt>
                <c:pt idx="30325">
                  <c:v>127.8339</c:v>
                </c:pt>
                <c:pt idx="30326">
                  <c:v>127.8387</c:v>
                </c:pt>
                <c:pt idx="30327">
                  <c:v>127.84350000000001</c:v>
                </c:pt>
                <c:pt idx="30328">
                  <c:v>127.84829999999999</c:v>
                </c:pt>
                <c:pt idx="30329">
                  <c:v>127.8531</c:v>
                </c:pt>
                <c:pt idx="30330">
                  <c:v>127.8579</c:v>
                </c:pt>
                <c:pt idx="30331">
                  <c:v>127.86279999999999</c:v>
                </c:pt>
                <c:pt idx="30332">
                  <c:v>127.86749999999999</c:v>
                </c:pt>
                <c:pt idx="30333">
                  <c:v>127.8724</c:v>
                </c:pt>
                <c:pt idx="30334">
                  <c:v>127.8772</c:v>
                </c:pt>
                <c:pt idx="30335">
                  <c:v>127.88199999999999</c:v>
                </c:pt>
                <c:pt idx="30336">
                  <c:v>127.88679999999999</c:v>
                </c:pt>
                <c:pt idx="30337">
                  <c:v>127.8916</c:v>
                </c:pt>
                <c:pt idx="30338">
                  <c:v>127.8964</c:v>
                </c:pt>
                <c:pt idx="30339">
                  <c:v>127.90119999999999</c:v>
                </c:pt>
                <c:pt idx="30340">
                  <c:v>127.90599999999999</c:v>
                </c:pt>
                <c:pt idx="30341">
                  <c:v>127.91079999999999</c:v>
                </c:pt>
                <c:pt idx="30342">
                  <c:v>127.91559999999998</c:v>
                </c:pt>
                <c:pt idx="30343">
                  <c:v>127.92039999999999</c:v>
                </c:pt>
                <c:pt idx="30344">
                  <c:v>127.92519999999999</c:v>
                </c:pt>
                <c:pt idx="30345">
                  <c:v>127.92999999999999</c:v>
                </c:pt>
                <c:pt idx="30346">
                  <c:v>127.93479999999998</c:v>
                </c:pt>
                <c:pt idx="30347">
                  <c:v>127.93959999999998</c:v>
                </c:pt>
                <c:pt idx="30348">
                  <c:v>127.94449999999999</c:v>
                </c:pt>
                <c:pt idx="30349">
                  <c:v>127.94929999999999</c:v>
                </c:pt>
                <c:pt idx="30350">
                  <c:v>127.95409999999998</c:v>
                </c:pt>
                <c:pt idx="30351">
                  <c:v>127.95889999999999</c:v>
                </c:pt>
                <c:pt idx="30352">
                  <c:v>127.96370000000002</c:v>
                </c:pt>
                <c:pt idx="30353">
                  <c:v>127.96850000000001</c:v>
                </c:pt>
                <c:pt idx="30354">
                  <c:v>127.97330000000001</c:v>
                </c:pt>
                <c:pt idx="30355">
                  <c:v>127.97810000000001</c:v>
                </c:pt>
                <c:pt idx="30356">
                  <c:v>127.98290000000001</c:v>
                </c:pt>
                <c:pt idx="30357">
                  <c:v>127.9877</c:v>
                </c:pt>
                <c:pt idx="30358">
                  <c:v>127.99250000000001</c:v>
                </c:pt>
                <c:pt idx="30359">
                  <c:v>127.99730000000001</c:v>
                </c:pt>
                <c:pt idx="30360">
                  <c:v>128.00210000000001</c:v>
                </c:pt>
                <c:pt idx="30361">
                  <c:v>128.0069</c:v>
                </c:pt>
                <c:pt idx="30362">
                  <c:v>128.01170000000002</c:v>
                </c:pt>
                <c:pt idx="30363">
                  <c:v>128.01650000000001</c:v>
                </c:pt>
                <c:pt idx="30364">
                  <c:v>128.0213</c:v>
                </c:pt>
                <c:pt idx="30365">
                  <c:v>128.02620000000002</c:v>
                </c:pt>
                <c:pt idx="30366">
                  <c:v>128.03100000000001</c:v>
                </c:pt>
                <c:pt idx="30367">
                  <c:v>128.03579999999999</c:v>
                </c:pt>
                <c:pt idx="30368">
                  <c:v>128.04060000000001</c:v>
                </c:pt>
                <c:pt idx="30369">
                  <c:v>128.0454</c:v>
                </c:pt>
                <c:pt idx="30370">
                  <c:v>128.05019999999999</c:v>
                </c:pt>
                <c:pt idx="30371">
                  <c:v>128.05500000000001</c:v>
                </c:pt>
                <c:pt idx="30372">
                  <c:v>128.0598</c:v>
                </c:pt>
                <c:pt idx="30373">
                  <c:v>128.06460000000001</c:v>
                </c:pt>
                <c:pt idx="30374">
                  <c:v>128.0694</c:v>
                </c:pt>
                <c:pt idx="30375">
                  <c:v>128.07419999999999</c:v>
                </c:pt>
                <c:pt idx="30376">
                  <c:v>128.07900000000001</c:v>
                </c:pt>
                <c:pt idx="30377">
                  <c:v>128.0838</c:v>
                </c:pt>
                <c:pt idx="30378">
                  <c:v>128.08859999999999</c:v>
                </c:pt>
                <c:pt idx="30379">
                  <c:v>128.09350000000001</c:v>
                </c:pt>
                <c:pt idx="30380">
                  <c:v>128.09819999999999</c:v>
                </c:pt>
                <c:pt idx="30381">
                  <c:v>128.10309999999998</c:v>
                </c:pt>
                <c:pt idx="30382">
                  <c:v>128.1079</c:v>
                </c:pt>
                <c:pt idx="30383">
                  <c:v>128.11269999999999</c:v>
                </c:pt>
                <c:pt idx="30384">
                  <c:v>128.11750000000001</c:v>
                </c:pt>
                <c:pt idx="30385">
                  <c:v>128.1223</c:v>
                </c:pt>
                <c:pt idx="30386">
                  <c:v>128.12709999999998</c:v>
                </c:pt>
                <c:pt idx="30387">
                  <c:v>128.1319</c:v>
                </c:pt>
                <c:pt idx="30388">
                  <c:v>128.13669999999999</c:v>
                </c:pt>
                <c:pt idx="30389">
                  <c:v>128.14149999999998</c:v>
                </c:pt>
                <c:pt idx="30390">
                  <c:v>128.1463</c:v>
                </c:pt>
                <c:pt idx="30391">
                  <c:v>128.15109999999999</c:v>
                </c:pt>
                <c:pt idx="30392">
                  <c:v>128.1559</c:v>
                </c:pt>
                <c:pt idx="30393">
                  <c:v>128.16069999999999</c:v>
                </c:pt>
                <c:pt idx="30394">
                  <c:v>128.16549999999998</c:v>
                </c:pt>
                <c:pt idx="30395">
                  <c:v>128.1703</c:v>
                </c:pt>
                <c:pt idx="30396">
                  <c:v>128.17519999999999</c:v>
                </c:pt>
                <c:pt idx="30397">
                  <c:v>128.17999999999998</c:v>
                </c:pt>
                <c:pt idx="30398">
                  <c:v>128.1848</c:v>
                </c:pt>
                <c:pt idx="30399">
                  <c:v>128.18959999999998</c:v>
                </c:pt>
                <c:pt idx="30400">
                  <c:v>128.19439999999997</c:v>
                </c:pt>
                <c:pt idx="30401">
                  <c:v>128.19920000000002</c:v>
                </c:pt>
                <c:pt idx="30402">
                  <c:v>128.20400000000001</c:v>
                </c:pt>
                <c:pt idx="30403">
                  <c:v>128.20880000000002</c:v>
                </c:pt>
                <c:pt idx="30404">
                  <c:v>128.21360000000001</c:v>
                </c:pt>
                <c:pt idx="30405">
                  <c:v>128.2184</c:v>
                </c:pt>
                <c:pt idx="30406">
                  <c:v>128.22320000000002</c:v>
                </c:pt>
                <c:pt idx="30407">
                  <c:v>128.22800000000001</c:v>
                </c:pt>
                <c:pt idx="30408">
                  <c:v>128.2328</c:v>
                </c:pt>
                <c:pt idx="30409">
                  <c:v>128.23760000000001</c:v>
                </c:pt>
                <c:pt idx="30410">
                  <c:v>128.2424</c:v>
                </c:pt>
                <c:pt idx="30411">
                  <c:v>128.24719999999999</c:v>
                </c:pt>
                <c:pt idx="30412">
                  <c:v>128.25200000000001</c:v>
                </c:pt>
                <c:pt idx="30413">
                  <c:v>128.2569</c:v>
                </c:pt>
                <c:pt idx="30414">
                  <c:v>128.26170000000002</c:v>
                </c:pt>
                <c:pt idx="30415">
                  <c:v>128.26650000000001</c:v>
                </c:pt>
                <c:pt idx="30416">
                  <c:v>128.2713</c:v>
                </c:pt>
                <c:pt idx="30417">
                  <c:v>128.27610000000001</c:v>
                </c:pt>
                <c:pt idx="30418">
                  <c:v>128.2809</c:v>
                </c:pt>
                <c:pt idx="30419">
                  <c:v>128.28569999999999</c:v>
                </c:pt>
                <c:pt idx="30420">
                  <c:v>128.29050000000001</c:v>
                </c:pt>
                <c:pt idx="30421">
                  <c:v>128.2953</c:v>
                </c:pt>
                <c:pt idx="30422">
                  <c:v>128.30009999999999</c:v>
                </c:pt>
                <c:pt idx="30423">
                  <c:v>128.3049</c:v>
                </c:pt>
                <c:pt idx="30424">
                  <c:v>128.30969999999999</c:v>
                </c:pt>
                <c:pt idx="30425">
                  <c:v>128.31450000000001</c:v>
                </c:pt>
                <c:pt idx="30426">
                  <c:v>128.3193</c:v>
                </c:pt>
                <c:pt idx="30427">
                  <c:v>128.32409999999999</c:v>
                </c:pt>
                <c:pt idx="30428">
                  <c:v>128.3289</c:v>
                </c:pt>
                <c:pt idx="30429">
                  <c:v>128.33369999999999</c:v>
                </c:pt>
                <c:pt idx="30430">
                  <c:v>128.33859999999999</c:v>
                </c:pt>
                <c:pt idx="30431">
                  <c:v>128.3434</c:v>
                </c:pt>
                <c:pt idx="30432">
                  <c:v>128.34819999999999</c:v>
                </c:pt>
                <c:pt idx="30433">
                  <c:v>128.35300000000001</c:v>
                </c:pt>
                <c:pt idx="30434">
                  <c:v>128.3578</c:v>
                </c:pt>
                <c:pt idx="30435">
                  <c:v>128.36259999999999</c:v>
                </c:pt>
                <c:pt idx="30436">
                  <c:v>128.3674</c:v>
                </c:pt>
                <c:pt idx="30437">
                  <c:v>128.37219999999999</c:v>
                </c:pt>
                <c:pt idx="30438">
                  <c:v>128.37699999999998</c:v>
                </c:pt>
                <c:pt idx="30439">
                  <c:v>128.3818</c:v>
                </c:pt>
                <c:pt idx="30440">
                  <c:v>128.38659999999999</c:v>
                </c:pt>
                <c:pt idx="30441">
                  <c:v>128.39139999999998</c:v>
                </c:pt>
                <c:pt idx="30442">
                  <c:v>128.39619999999999</c:v>
                </c:pt>
                <c:pt idx="30443">
                  <c:v>128.40099999999998</c:v>
                </c:pt>
                <c:pt idx="30444">
                  <c:v>128.4058</c:v>
                </c:pt>
                <c:pt idx="30445">
                  <c:v>128.41069999999999</c:v>
                </c:pt>
                <c:pt idx="30446">
                  <c:v>128.41549999999998</c:v>
                </c:pt>
                <c:pt idx="30447">
                  <c:v>128.4203</c:v>
                </c:pt>
                <c:pt idx="30448">
                  <c:v>128.42509999999999</c:v>
                </c:pt>
                <c:pt idx="30449">
                  <c:v>128.4299</c:v>
                </c:pt>
                <c:pt idx="30450">
                  <c:v>128.43470000000002</c:v>
                </c:pt>
                <c:pt idx="30451">
                  <c:v>128.43950000000001</c:v>
                </c:pt>
                <c:pt idx="30452">
                  <c:v>128.4443</c:v>
                </c:pt>
                <c:pt idx="30453">
                  <c:v>128.44910000000002</c:v>
                </c:pt>
                <c:pt idx="30454">
                  <c:v>128.4539</c:v>
                </c:pt>
                <c:pt idx="30455">
                  <c:v>128.45870000000002</c:v>
                </c:pt>
                <c:pt idx="30456">
                  <c:v>128.46350000000001</c:v>
                </c:pt>
                <c:pt idx="30457">
                  <c:v>128.4683</c:v>
                </c:pt>
                <c:pt idx="30458">
                  <c:v>128.47310000000002</c:v>
                </c:pt>
                <c:pt idx="30459">
                  <c:v>128.47790000000001</c:v>
                </c:pt>
                <c:pt idx="30460">
                  <c:v>128.48269999999999</c:v>
                </c:pt>
                <c:pt idx="30461">
                  <c:v>128.48760000000001</c:v>
                </c:pt>
                <c:pt idx="30462">
                  <c:v>128.4924</c:v>
                </c:pt>
                <c:pt idx="30463">
                  <c:v>128.49719999999999</c:v>
                </c:pt>
                <c:pt idx="30464">
                  <c:v>128.50200000000001</c:v>
                </c:pt>
                <c:pt idx="30465">
                  <c:v>128.5068</c:v>
                </c:pt>
                <c:pt idx="30466">
                  <c:v>128.51160000000002</c:v>
                </c:pt>
                <c:pt idx="30467">
                  <c:v>128.5164</c:v>
                </c:pt>
                <c:pt idx="30468">
                  <c:v>128.52119999999999</c:v>
                </c:pt>
                <c:pt idx="30469">
                  <c:v>128.52600000000001</c:v>
                </c:pt>
                <c:pt idx="30470">
                  <c:v>128.5308</c:v>
                </c:pt>
                <c:pt idx="30471">
                  <c:v>128.53559999999999</c:v>
                </c:pt>
                <c:pt idx="30472">
                  <c:v>128.54040000000001</c:v>
                </c:pt>
                <c:pt idx="30473">
                  <c:v>128.54519999999999</c:v>
                </c:pt>
                <c:pt idx="30474">
                  <c:v>128.55000000000001</c:v>
                </c:pt>
                <c:pt idx="30475">
                  <c:v>128.5548</c:v>
                </c:pt>
                <c:pt idx="30476">
                  <c:v>128.55959999999999</c:v>
                </c:pt>
                <c:pt idx="30477">
                  <c:v>128.56440000000001</c:v>
                </c:pt>
                <c:pt idx="30478">
                  <c:v>128.5693</c:v>
                </c:pt>
                <c:pt idx="30479">
                  <c:v>128.57409999999999</c:v>
                </c:pt>
                <c:pt idx="30480">
                  <c:v>128.5789</c:v>
                </c:pt>
                <c:pt idx="30481">
                  <c:v>128.58369999999999</c:v>
                </c:pt>
                <c:pt idx="30482">
                  <c:v>128.58849999999998</c:v>
                </c:pt>
                <c:pt idx="30483">
                  <c:v>128.5933</c:v>
                </c:pt>
                <c:pt idx="30484">
                  <c:v>128.59809999999999</c:v>
                </c:pt>
                <c:pt idx="30485">
                  <c:v>128.60290000000001</c:v>
                </c:pt>
                <c:pt idx="30486">
                  <c:v>128.60769999999999</c:v>
                </c:pt>
                <c:pt idx="30487">
                  <c:v>128.61249999999998</c:v>
                </c:pt>
                <c:pt idx="30488">
                  <c:v>128.6173</c:v>
                </c:pt>
                <c:pt idx="30489">
                  <c:v>128.62209999999999</c:v>
                </c:pt>
                <c:pt idx="30490">
                  <c:v>128.62689999999998</c:v>
                </c:pt>
                <c:pt idx="30491">
                  <c:v>128.6317</c:v>
                </c:pt>
                <c:pt idx="30492">
                  <c:v>128.63649999999998</c:v>
                </c:pt>
                <c:pt idx="30493">
                  <c:v>128.64139999999998</c:v>
                </c:pt>
                <c:pt idx="30494">
                  <c:v>128.64619999999999</c:v>
                </c:pt>
                <c:pt idx="30495">
                  <c:v>128.65099999999998</c:v>
                </c:pt>
                <c:pt idx="30496">
                  <c:v>128.6558</c:v>
                </c:pt>
                <c:pt idx="30497">
                  <c:v>128.66060000000002</c:v>
                </c:pt>
                <c:pt idx="30498">
                  <c:v>128.66540000000001</c:v>
                </c:pt>
                <c:pt idx="30499">
                  <c:v>128.67020000000002</c:v>
                </c:pt>
                <c:pt idx="30500">
                  <c:v>128.67500000000001</c:v>
                </c:pt>
                <c:pt idx="30501">
                  <c:v>128.6798</c:v>
                </c:pt>
                <c:pt idx="30502">
                  <c:v>128.68460000000002</c:v>
                </c:pt>
                <c:pt idx="30503">
                  <c:v>128.68940000000001</c:v>
                </c:pt>
                <c:pt idx="30504">
                  <c:v>128.6942</c:v>
                </c:pt>
                <c:pt idx="30505">
                  <c:v>128.69900000000001</c:v>
                </c:pt>
                <c:pt idx="30506">
                  <c:v>128.7038</c:v>
                </c:pt>
                <c:pt idx="30507">
                  <c:v>128.70860000000002</c:v>
                </c:pt>
                <c:pt idx="30508">
                  <c:v>128.71340000000001</c:v>
                </c:pt>
                <c:pt idx="30509">
                  <c:v>128.7182</c:v>
                </c:pt>
                <c:pt idx="30510">
                  <c:v>128.72310000000002</c:v>
                </c:pt>
                <c:pt idx="30511">
                  <c:v>128.72790000000001</c:v>
                </c:pt>
                <c:pt idx="30512">
                  <c:v>128.73269999999999</c:v>
                </c:pt>
                <c:pt idx="30513">
                  <c:v>128.73750000000001</c:v>
                </c:pt>
                <c:pt idx="30514">
                  <c:v>128.7423</c:v>
                </c:pt>
                <c:pt idx="30515">
                  <c:v>128.74709999999999</c:v>
                </c:pt>
                <c:pt idx="30516">
                  <c:v>128.75190000000001</c:v>
                </c:pt>
                <c:pt idx="30517">
                  <c:v>128.7567</c:v>
                </c:pt>
                <c:pt idx="30518">
                  <c:v>128.76150000000001</c:v>
                </c:pt>
                <c:pt idx="30519">
                  <c:v>128.7663</c:v>
                </c:pt>
                <c:pt idx="30520">
                  <c:v>128.77109999999999</c:v>
                </c:pt>
                <c:pt idx="30521">
                  <c:v>128.77590000000001</c:v>
                </c:pt>
                <c:pt idx="30522">
                  <c:v>128.7807</c:v>
                </c:pt>
                <c:pt idx="30523">
                  <c:v>128.78549999999998</c:v>
                </c:pt>
                <c:pt idx="30524">
                  <c:v>128.7903</c:v>
                </c:pt>
                <c:pt idx="30525">
                  <c:v>128.79509999999999</c:v>
                </c:pt>
                <c:pt idx="30526">
                  <c:v>128.79990000000001</c:v>
                </c:pt>
                <c:pt idx="30527">
                  <c:v>128.8048</c:v>
                </c:pt>
                <c:pt idx="30528">
                  <c:v>128.80959999999999</c:v>
                </c:pt>
                <c:pt idx="30529">
                  <c:v>128.81440000000001</c:v>
                </c:pt>
                <c:pt idx="30530">
                  <c:v>128.8192</c:v>
                </c:pt>
                <c:pt idx="30531">
                  <c:v>128.82399999999998</c:v>
                </c:pt>
                <c:pt idx="30532">
                  <c:v>128.8288</c:v>
                </c:pt>
                <c:pt idx="30533">
                  <c:v>128.83359999999999</c:v>
                </c:pt>
                <c:pt idx="30534">
                  <c:v>128.83839999999998</c:v>
                </c:pt>
                <c:pt idx="30535">
                  <c:v>128.8432</c:v>
                </c:pt>
                <c:pt idx="30536">
                  <c:v>128.84799999999998</c:v>
                </c:pt>
                <c:pt idx="30537">
                  <c:v>128.8528</c:v>
                </c:pt>
                <c:pt idx="30538">
                  <c:v>128.85759999999999</c:v>
                </c:pt>
                <c:pt idx="30539">
                  <c:v>128.86239999999998</c:v>
                </c:pt>
                <c:pt idx="30540">
                  <c:v>128.8672</c:v>
                </c:pt>
                <c:pt idx="30541">
                  <c:v>128.87199999999999</c:v>
                </c:pt>
                <c:pt idx="30542">
                  <c:v>128.87689999999998</c:v>
                </c:pt>
                <c:pt idx="30543">
                  <c:v>128.88160000000002</c:v>
                </c:pt>
                <c:pt idx="30544">
                  <c:v>128.88649999999998</c:v>
                </c:pt>
                <c:pt idx="30545">
                  <c:v>128.89129999999997</c:v>
                </c:pt>
                <c:pt idx="30546">
                  <c:v>128.89610000000002</c:v>
                </c:pt>
                <c:pt idx="30547">
                  <c:v>128.90090000000001</c:v>
                </c:pt>
                <c:pt idx="30548">
                  <c:v>128.90570000000002</c:v>
                </c:pt>
                <c:pt idx="30549">
                  <c:v>128.91050000000001</c:v>
                </c:pt>
                <c:pt idx="30550">
                  <c:v>128.9153</c:v>
                </c:pt>
                <c:pt idx="30551">
                  <c:v>128.92010000000002</c:v>
                </c:pt>
                <c:pt idx="30552">
                  <c:v>128.92490000000001</c:v>
                </c:pt>
                <c:pt idx="30553">
                  <c:v>128.9297</c:v>
                </c:pt>
                <c:pt idx="30554">
                  <c:v>128.93450000000001</c:v>
                </c:pt>
                <c:pt idx="30555">
                  <c:v>128.9393</c:v>
                </c:pt>
                <c:pt idx="30556">
                  <c:v>128.94409999999999</c:v>
                </c:pt>
                <c:pt idx="30557">
                  <c:v>128.94890000000001</c:v>
                </c:pt>
                <c:pt idx="30558">
                  <c:v>128.9537</c:v>
                </c:pt>
                <c:pt idx="30559">
                  <c:v>128.95850000000002</c:v>
                </c:pt>
                <c:pt idx="30560">
                  <c:v>128.96340000000001</c:v>
                </c:pt>
                <c:pt idx="30561">
                  <c:v>128.9682</c:v>
                </c:pt>
                <c:pt idx="30562">
                  <c:v>128.97300000000001</c:v>
                </c:pt>
                <c:pt idx="30563">
                  <c:v>128.9778</c:v>
                </c:pt>
                <c:pt idx="30564">
                  <c:v>128.98259999999999</c:v>
                </c:pt>
                <c:pt idx="30565">
                  <c:v>128.98740000000001</c:v>
                </c:pt>
                <c:pt idx="30566">
                  <c:v>128.9922</c:v>
                </c:pt>
                <c:pt idx="30567">
                  <c:v>128.99700000000001</c:v>
                </c:pt>
                <c:pt idx="30568">
                  <c:v>129.0018</c:v>
                </c:pt>
                <c:pt idx="30569">
                  <c:v>129.00659999999999</c:v>
                </c:pt>
                <c:pt idx="30570">
                  <c:v>129.01140000000001</c:v>
                </c:pt>
                <c:pt idx="30571">
                  <c:v>129.0162</c:v>
                </c:pt>
                <c:pt idx="30572">
                  <c:v>129.02099999999999</c:v>
                </c:pt>
                <c:pt idx="30573">
                  <c:v>129.0258</c:v>
                </c:pt>
                <c:pt idx="30574">
                  <c:v>129.03059999999999</c:v>
                </c:pt>
                <c:pt idx="30575">
                  <c:v>129.03539999999998</c:v>
                </c:pt>
                <c:pt idx="30576">
                  <c:v>129.0402</c:v>
                </c:pt>
                <c:pt idx="30577">
                  <c:v>129.04509999999999</c:v>
                </c:pt>
                <c:pt idx="30578">
                  <c:v>129.04990000000001</c:v>
                </c:pt>
                <c:pt idx="30579">
                  <c:v>129.0547</c:v>
                </c:pt>
                <c:pt idx="30580">
                  <c:v>129.05949999999999</c:v>
                </c:pt>
                <c:pt idx="30581">
                  <c:v>129.0643</c:v>
                </c:pt>
                <c:pt idx="30582">
                  <c:v>129.06909999999999</c:v>
                </c:pt>
                <c:pt idx="30583">
                  <c:v>129.07389999999998</c:v>
                </c:pt>
                <c:pt idx="30584">
                  <c:v>129.0787</c:v>
                </c:pt>
                <c:pt idx="30585">
                  <c:v>129.08349999999999</c:v>
                </c:pt>
                <c:pt idx="30586">
                  <c:v>129.08829999999998</c:v>
                </c:pt>
                <c:pt idx="30587">
                  <c:v>129.09309999999999</c:v>
                </c:pt>
                <c:pt idx="30588">
                  <c:v>129.09789999999998</c:v>
                </c:pt>
                <c:pt idx="30589">
                  <c:v>129.1027</c:v>
                </c:pt>
                <c:pt idx="30590">
                  <c:v>129.10749999999999</c:v>
                </c:pt>
                <c:pt idx="30591">
                  <c:v>129.1123</c:v>
                </c:pt>
                <c:pt idx="30592">
                  <c:v>129.11710000000002</c:v>
                </c:pt>
                <c:pt idx="30593">
                  <c:v>129.12190000000001</c:v>
                </c:pt>
                <c:pt idx="30594">
                  <c:v>129.1268</c:v>
                </c:pt>
                <c:pt idx="30595">
                  <c:v>129.13160000000002</c:v>
                </c:pt>
                <c:pt idx="30596">
                  <c:v>129.13640000000001</c:v>
                </c:pt>
                <c:pt idx="30597">
                  <c:v>129.1412</c:v>
                </c:pt>
                <c:pt idx="30598">
                  <c:v>129.14600000000002</c:v>
                </c:pt>
                <c:pt idx="30599">
                  <c:v>129.1508</c:v>
                </c:pt>
                <c:pt idx="30600">
                  <c:v>129.15560000000002</c:v>
                </c:pt>
                <c:pt idx="30601">
                  <c:v>129.16040000000001</c:v>
                </c:pt>
                <c:pt idx="30602">
                  <c:v>129.1652</c:v>
                </c:pt>
                <c:pt idx="30603">
                  <c:v>129.17000000000002</c:v>
                </c:pt>
                <c:pt idx="30604">
                  <c:v>129.1748</c:v>
                </c:pt>
                <c:pt idx="30605">
                  <c:v>129.17959999999999</c:v>
                </c:pt>
                <c:pt idx="30606">
                  <c:v>129.18440000000001</c:v>
                </c:pt>
                <c:pt idx="30607">
                  <c:v>129.1892</c:v>
                </c:pt>
                <c:pt idx="30608">
                  <c:v>129.19400000000002</c:v>
                </c:pt>
                <c:pt idx="30609">
                  <c:v>129.19880000000001</c:v>
                </c:pt>
                <c:pt idx="30610">
                  <c:v>129.20359999999999</c:v>
                </c:pt>
                <c:pt idx="30611">
                  <c:v>129.20850000000002</c:v>
                </c:pt>
                <c:pt idx="30612">
                  <c:v>129.2133</c:v>
                </c:pt>
                <c:pt idx="30613">
                  <c:v>129.21809999999999</c:v>
                </c:pt>
                <c:pt idx="30614">
                  <c:v>129.22290000000001</c:v>
                </c:pt>
                <c:pt idx="30615">
                  <c:v>129.2277</c:v>
                </c:pt>
                <c:pt idx="30616">
                  <c:v>129.23249999999999</c:v>
                </c:pt>
                <c:pt idx="30617">
                  <c:v>129.2373</c:v>
                </c:pt>
                <c:pt idx="30618">
                  <c:v>129.24209999999999</c:v>
                </c:pt>
                <c:pt idx="30619">
                  <c:v>129.24690000000001</c:v>
                </c:pt>
                <c:pt idx="30620">
                  <c:v>129.2517</c:v>
                </c:pt>
                <c:pt idx="30621">
                  <c:v>129.25649999999999</c:v>
                </c:pt>
                <c:pt idx="30622">
                  <c:v>129.26130000000001</c:v>
                </c:pt>
                <c:pt idx="30623">
                  <c:v>129.26609999999999</c:v>
                </c:pt>
                <c:pt idx="30624">
                  <c:v>129.27089999999998</c:v>
                </c:pt>
                <c:pt idx="30625">
                  <c:v>129.2757</c:v>
                </c:pt>
                <c:pt idx="30626">
                  <c:v>129.28059999999999</c:v>
                </c:pt>
                <c:pt idx="30627">
                  <c:v>129.28539999999998</c:v>
                </c:pt>
                <c:pt idx="30628">
                  <c:v>129.2902</c:v>
                </c:pt>
                <c:pt idx="30629">
                  <c:v>129.29499999999999</c:v>
                </c:pt>
                <c:pt idx="30630">
                  <c:v>129.2998</c:v>
                </c:pt>
                <c:pt idx="30631">
                  <c:v>129.30459999999999</c:v>
                </c:pt>
                <c:pt idx="30632">
                  <c:v>129.30939999999998</c:v>
                </c:pt>
                <c:pt idx="30633">
                  <c:v>129.3142</c:v>
                </c:pt>
                <c:pt idx="30634">
                  <c:v>129.31899999999999</c:v>
                </c:pt>
                <c:pt idx="30635">
                  <c:v>129.32379999999998</c:v>
                </c:pt>
                <c:pt idx="30636">
                  <c:v>129.32859999999999</c:v>
                </c:pt>
                <c:pt idx="30637">
                  <c:v>129.33339999999998</c:v>
                </c:pt>
                <c:pt idx="30638">
                  <c:v>129.3382</c:v>
                </c:pt>
                <c:pt idx="30639">
                  <c:v>129.34300000000002</c:v>
                </c:pt>
                <c:pt idx="30640">
                  <c:v>129.34780000000001</c:v>
                </c:pt>
                <c:pt idx="30641">
                  <c:v>129.35260000000002</c:v>
                </c:pt>
                <c:pt idx="30642">
                  <c:v>129.35740000000001</c:v>
                </c:pt>
                <c:pt idx="30643">
                  <c:v>129.3622</c:v>
                </c:pt>
                <c:pt idx="30644">
                  <c:v>129.36710000000002</c:v>
                </c:pt>
                <c:pt idx="30645">
                  <c:v>129.37190000000001</c:v>
                </c:pt>
                <c:pt idx="30646">
                  <c:v>129.3767</c:v>
                </c:pt>
                <c:pt idx="30647">
                  <c:v>129.38150000000002</c:v>
                </c:pt>
                <c:pt idx="30648">
                  <c:v>129.38630000000001</c:v>
                </c:pt>
                <c:pt idx="30649">
                  <c:v>129.39110000000002</c:v>
                </c:pt>
                <c:pt idx="30650">
                  <c:v>129.39590000000001</c:v>
                </c:pt>
                <c:pt idx="30651">
                  <c:v>129.4007</c:v>
                </c:pt>
                <c:pt idx="30652">
                  <c:v>129.40550000000002</c:v>
                </c:pt>
                <c:pt idx="30653">
                  <c:v>129.41030000000001</c:v>
                </c:pt>
                <c:pt idx="30654">
                  <c:v>129.4151</c:v>
                </c:pt>
                <c:pt idx="30655">
                  <c:v>129.41990000000001</c:v>
                </c:pt>
                <c:pt idx="30656">
                  <c:v>129.4247</c:v>
                </c:pt>
                <c:pt idx="30657">
                  <c:v>129.42949999999999</c:v>
                </c:pt>
                <c:pt idx="30658">
                  <c:v>129.43430000000001</c:v>
                </c:pt>
                <c:pt idx="30659">
                  <c:v>129.4391</c:v>
                </c:pt>
                <c:pt idx="30660">
                  <c:v>129.44390000000001</c:v>
                </c:pt>
                <c:pt idx="30661">
                  <c:v>129.44880000000001</c:v>
                </c:pt>
                <c:pt idx="30662">
                  <c:v>129.45359999999999</c:v>
                </c:pt>
                <c:pt idx="30663">
                  <c:v>129.45840000000001</c:v>
                </c:pt>
                <c:pt idx="30664">
                  <c:v>129.4632</c:v>
                </c:pt>
                <c:pt idx="30665">
                  <c:v>129.46799999999999</c:v>
                </c:pt>
                <c:pt idx="30666">
                  <c:v>129.47280000000001</c:v>
                </c:pt>
                <c:pt idx="30667">
                  <c:v>129.4776</c:v>
                </c:pt>
                <c:pt idx="30668">
                  <c:v>129.48239999999998</c:v>
                </c:pt>
                <c:pt idx="30669">
                  <c:v>129.4872</c:v>
                </c:pt>
                <c:pt idx="30670">
                  <c:v>129.49199999999999</c:v>
                </c:pt>
                <c:pt idx="30671">
                  <c:v>129.49680000000001</c:v>
                </c:pt>
                <c:pt idx="30672">
                  <c:v>129.5016</c:v>
                </c:pt>
                <c:pt idx="30673">
                  <c:v>129.50639999999999</c:v>
                </c:pt>
                <c:pt idx="30674">
                  <c:v>129.5112</c:v>
                </c:pt>
                <c:pt idx="30675">
                  <c:v>129.51599999999999</c:v>
                </c:pt>
                <c:pt idx="30676">
                  <c:v>129.52079999999998</c:v>
                </c:pt>
                <c:pt idx="30677">
                  <c:v>129.5256</c:v>
                </c:pt>
                <c:pt idx="30678">
                  <c:v>129.53039999999999</c:v>
                </c:pt>
                <c:pt idx="30679">
                  <c:v>129.53529999999998</c:v>
                </c:pt>
                <c:pt idx="30680">
                  <c:v>129.5401</c:v>
                </c:pt>
                <c:pt idx="30681">
                  <c:v>129.54489999999998</c:v>
                </c:pt>
                <c:pt idx="30682">
                  <c:v>129.5497</c:v>
                </c:pt>
                <c:pt idx="30683">
                  <c:v>129.55449999999999</c:v>
                </c:pt>
                <c:pt idx="30684">
                  <c:v>129.55929999999998</c:v>
                </c:pt>
                <c:pt idx="30685">
                  <c:v>129.5641</c:v>
                </c:pt>
                <c:pt idx="30686">
                  <c:v>129.56889999999999</c:v>
                </c:pt>
                <c:pt idx="30687">
                  <c:v>129.5737</c:v>
                </c:pt>
                <c:pt idx="30688">
                  <c:v>129.57850000000002</c:v>
                </c:pt>
                <c:pt idx="30689">
                  <c:v>129.58330000000001</c:v>
                </c:pt>
                <c:pt idx="30690">
                  <c:v>129.58810000000003</c:v>
                </c:pt>
                <c:pt idx="30691">
                  <c:v>129.59290000000001</c:v>
                </c:pt>
                <c:pt idx="30692">
                  <c:v>129.5977</c:v>
                </c:pt>
                <c:pt idx="30693">
                  <c:v>129.60250000000002</c:v>
                </c:pt>
                <c:pt idx="30694">
                  <c:v>129.60730000000001</c:v>
                </c:pt>
                <c:pt idx="30695">
                  <c:v>129.6121</c:v>
                </c:pt>
                <c:pt idx="30696">
                  <c:v>129.61700000000002</c:v>
                </c:pt>
                <c:pt idx="30697">
                  <c:v>129.62180000000001</c:v>
                </c:pt>
                <c:pt idx="30698">
                  <c:v>129.6266</c:v>
                </c:pt>
                <c:pt idx="30699">
                  <c:v>129.63140000000001</c:v>
                </c:pt>
                <c:pt idx="30700">
                  <c:v>129.6362</c:v>
                </c:pt>
                <c:pt idx="30701">
                  <c:v>129.64100000000002</c:v>
                </c:pt>
                <c:pt idx="30702">
                  <c:v>129.64580000000001</c:v>
                </c:pt>
                <c:pt idx="30703">
                  <c:v>129.6506</c:v>
                </c:pt>
                <c:pt idx="30704">
                  <c:v>129.65540000000001</c:v>
                </c:pt>
                <c:pt idx="30705">
                  <c:v>129.6602</c:v>
                </c:pt>
                <c:pt idx="30706">
                  <c:v>129.66499999999999</c:v>
                </c:pt>
                <c:pt idx="30707">
                  <c:v>129.66980000000001</c:v>
                </c:pt>
                <c:pt idx="30708">
                  <c:v>129.6746</c:v>
                </c:pt>
                <c:pt idx="30709">
                  <c:v>129.67939999999999</c:v>
                </c:pt>
                <c:pt idx="30710">
                  <c:v>129.6842</c:v>
                </c:pt>
                <c:pt idx="30711">
                  <c:v>129.6891</c:v>
                </c:pt>
                <c:pt idx="30712">
                  <c:v>129.69390000000001</c:v>
                </c:pt>
                <c:pt idx="30713">
                  <c:v>129.6987</c:v>
                </c:pt>
                <c:pt idx="30714">
                  <c:v>129.70349999999999</c:v>
                </c:pt>
                <c:pt idx="30715">
                  <c:v>129.70830000000001</c:v>
                </c:pt>
                <c:pt idx="30716">
                  <c:v>129.7131</c:v>
                </c:pt>
                <c:pt idx="30717">
                  <c:v>129.71789999999999</c:v>
                </c:pt>
                <c:pt idx="30718">
                  <c:v>129.7227</c:v>
                </c:pt>
                <c:pt idx="30719">
                  <c:v>129.72749999999999</c:v>
                </c:pt>
                <c:pt idx="30720">
                  <c:v>129.73229999999998</c:v>
                </c:pt>
                <c:pt idx="30721">
                  <c:v>129.7371</c:v>
                </c:pt>
                <c:pt idx="30722">
                  <c:v>129.74189999999999</c:v>
                </c:pt>
                <c:pt idx="30723">
                  <c:v>129.7467</c:v>
                </c:pt>
                <c:pt idx="30724">
                  <c:v>129.75149999999999</c:v>
                </c:pt>
                <c:pt idx="30725">
                  <c:v>129.75629999999998</c:v>
                </c:pt>
                <c:pt idx="30726">
                  <c:v>129.7611</c:v>
                </c:pt>
                <c:pt idx="30727">
                  <c:v>129.76589999999999</c:v>
                </c:pt>
                <c:pt idx="30728">
                  <c:v>129.77069999999998</c:v>
                </c:pt>
                <c:pt idx="30729">
                  <c:v>129.7756</c:v>
                </c:pt>
                <c:pt idx="30730">
                  <c:v>129.78039999999999</c:v>
                </c:pt>
                <c:pt idx="30731">
                  <c:v>129.7852</c:v>
                </c:pt>
                <c:pt idx="30732">
                  <c:v>129.79</c:v>
                </c:pt>
                <c:pt idx="30733">
                  <c:v>129.79479999999998</c:v>
                </c:pt>
                <c:pt idx="30734">
                  <c:v>129.7996</c:v>
                </c:pt>
                <c:pt idx="30735">
                  <c:v>129.80439999999999</c:v>
                </c:pt>
                <c:pt idx="30736">
                  <c:v>129.8092</c:v>
                </c:pt>
                <c:pt idx="30737">
                  <c:v>129.81400000000002</c:v>
                </c:pt>
                <c:pt idx="30738">
                  <c:v>129.81880000000001</c:v>
                </c:pt>
                <c:pt idx="30739">
                  <c:v>129.8236</c:v>
                </c:pt>
                <c:pt idx="30740">
                  <c:v>129.82840000000002</c:v>
                </c:pt>
                <c:pt idx="30741">
                  <c:v>129.83320000000001</c:v>
                </c:pt>
                <c:pt idx="30742">
                  <c:v>129.83800000000002</c:v>
                </c:pt>
                <c:pt idx="30743">
                  <c:v>129.84280000000001</c:v>
                </c:pt>
                <c:pt idx="30744">
                  <c:v>129.8476</c:v>
                </c:pt>
                <c:pt idx="30745">
                  <c:v>129.85240000000002</c:v>
                </c:pt>
                <c:pt idx="30746">
                  <c:v>129.85720000000001</c:v>
                </c:pt>
                <c:pt idx="30747">
                  <c:v>129.8621</c:v>
                </c:pt>
                <c:pt idx="30748">
                  <c:v>129.86690000000002</c:v>
                </c:pt>
                <c:pt idx="30749">
                  <c:v>129.8717</c:v>
                </c:pt>
                <c:pt idx="30750">
                  <c:v>129.87649999999999</c:v>
                </c:pt>
                <c:pt idx="30751">
                  <c:v>129.88130000000001</c:v>
                </c:pt>
                <c:pt idx="30752">
                  <c:v>129.8861</c:v>
                </c:pt>
                <c:pt idx="30753">
                  <c:v>129.89090000000002</c:v>
                </c:pt>
                <c:pt idx="30754">
                  <c:v>129.89570000000001</c:v>
                </c:pt>
                <c:pt idx="30755">
                  <c:v>129.90049999999999</c:v>
                </c:pt>
                <c:pt idx="30756">
                  <c:v>129.90530000000001</c:v>
                </c:pt>
                <c:pt idx="30757">
                  <c:v>129.9101</c:v>
                </c:pt>
                <c:pt idx="30758">
                  <c:v>129.91489999999999</c:v>
                </c:pt>
                <c:pt idx="30759">
                  <c:v>129.91970000000001</c:v>
                </c:pt>
                <c:pt idx="30760">
                  <c:v>129.92449999999999</c:v>
                </c:pt>
                <c:pt idx="30761">
                  <c:v>129.92929999999998</c:v>
                </c:pt>
                <c:pt idx="30762">
                  <c:v>129.9341</c:v>
                </c:pt>
                <c:pt idx="30763">
                  <c:v>129.93889999999999</c:v>
                </c:pt>
                <c:pt idx="30764">
                  <c:v>129.94380000000001</c:v>
                </c:pt>
                <c:pt idx="30765">
                  <c:v>129.9486</c:v>
                </c:pt>
                <c:pt idx="30766">
                  <c:v>129.95339999999999</c:v>
                </c:pt>
                <c:pt idx="30767">
                  <c:v>129.95820000000001</c:v>
                </c:pt>
                <c:pt idx="30768">
                  <c:v>129.96299999999999</c:v>
                </c:pt>
                <c:pt idx="30769">
                  <c:v>129.96779999999998</c:v>
                </c:pt>
                <c:pt idx="30770">
                  <c:v>129.9726</c:v>
                </c:pt>
                <c:pt idx="30771">
                  <c:v>129.97739999999999</c:v>
                </c:pt>
                <c:pt idx="30772">
                  <c:v>129.98220000000001</c:v>
                </c:pt>
                <c:pt idx="30773">
                  <c:v>129.98699999999999</c:v>
                </c:pt>
                <c:pt idx="30774">
                  <c:v>129.99179999999998</c:v>
                </c:pt>
                <c:pt idx="30775">
                  <c:v>129.9966</c:v>
                </c:pt>
                <c:pt idx="30776">
                  <c:v>130.00139999999999</c:v>
                </c:pt>
                <c:pt idx="30777">
                  <c:v>130.00619999999998</c:v>
                </c:pt>
                <c:pt idx="30778">
                  <c:v>130.011</c:v>
                </c:pt>
                <c:pt idx="30779">
                  <c:v>130.01579999999998</c:v>
                </c:pt>
                <c:pt idx="30780">
                  <c:v>130.02059999999997</c:v>
                </c:pt>
                <c:pt idx="30781">
                  <c:v>130.02540000000002</c:v>
                </c:pt>
                <c:pt idx="30782">
                  <c:v>130.03029999999998</c:v>
                </c:pt>
                <c:pt idx="30783">
                  <c:v>130.0351</c:v>
                </c:pt>
                <c:pt idx="30784">
                  <c:v>130.03990000000002</c:v>
                </c:pt>
                <c:pt idx="30785">
                  <c:v>130.04470000000001</c:v>
                </c:pt>
                <c:pt idx="30786">
                  <c:v>130.04950000000002</c:v>
                </c:pt>
                <c:pt idx="30787">
                  <c:v>130.05430000000001</c:v>
                </c:pt>
                <c:pt idx="30788">
                  <c:v>130.0591</c:v>
                </c:pt>
                <c:pt idx="30789">
                  <c:v>130.06390000000002</c:v>
                </c:pt>
                <c:pt idx="30790">
                  <c:v>130.06870000000001</c:v>
                </c:pt>
                <c:pt idx="30791">
                  <c:v>130.0735</c:v>
                </c:pt>
                <c:pt idx="30792">
                  <c:v>130.07830000000001</c:v>
                </c:pt>
                <c:pt idx="30793">
                  <c:v>130.0831</c:v>
                </c:pt>
                <c:pt idx="30794">
                  <c:v>130.08790000000002</c:v>
                </c:pt>
                <c:pt idx="30795">
                  <c:v>130.09270000000001</c:v>
                </c:pt>
                <c:pt idx="30796">
                  <c:v>130.0975</c:v>
                </c:pt>
                <c:pt idx="30797">
                  <c:v>130.10230000000001</c:v>
                </c:pt>
                <c:pt idx="30798">
                  <c:v>130.1071</c:v>
                </c:pt>
                <c:pt idx="30799">
                  <c:v>130.11189999999999</c:v>
                </c:pt>
                <c:pt idx="30800">
                  <c:v>130.11680000000001</c:v>
                </c:pt>
                <c:pt idx="30801">
                  <c:v>130.1216</c:v>
                </c:pt>
                <c:pt idx="30802">
                  <c:v>130.12639999999999</c:v>
                </c:pt>
                <c:pt idx="30803">
                  <c:v>130.13120000000001</c:v>
                </c:pt>
                <c:pt idx="30804">
                  <c:v>130.136</c:v>
                </c:pt>
                <c:pt idx="30805">
                  <c:v>130.14080000000001</c:v>
                </c:pt>
                <c:pt idx="30806">
                  <c:v>130.1456</c:v>
                </c:pt>
                <c:pt idx="30807">
                  <c:v>130.15039999999999</c:v>
                </c:pt>
                <c:pt idx="30808">
                  <c:v>130.15520000000001</c:v>
                </c:pt>
                <c:pt idx="30809">
                  <c:v>130.16</c:v>
                </c:pt>
                <c:pt idx="30810">
                  <c:v>130.16479999999999</c:v>
                </c:pt>
                <c:pt idx="30811">
                  <c:v>130.1696</c:v>
                </c:pt>
                <c:pt idx="30812">
                  <c:v>130.17439999999999</c:v>
                </c:pt>
                <c:pt idx="30813">
                  <c:v>130.17920000000001</c:v>
                </c:pt>
                <c:pt idx="30814">
                  <c:v>130.184</c:v>
                </c:pt>
                <c:pt idx="30815">
                  <c:v>130.18889999999999</c:v>
                </c:pt>
                <c:pt idx="30816">
                  <c:v>130.19370000000001</c:v>
                </c:pt>
                <c:pt idx="30817">
                  <c:v>130.1985</c:v>
                </c:pt>
                <c:pt idx="30818">
                  <c:v>130.20329999999998</c:v>
                </c:pt>
                <c:pt idx="30819">
                  <c:v>130.2081</c:v>
                </c:pt>
                <c:pt idx="30820">
                  <c:v>130.21289999999999</c:v>
                </c:pt>
                <c:pt idx="30821">
                  <c:v>130.21769999999998</c:v>
                </c:pt>
                <c:pt idx="30822">
                  <c:v>130.2225</c:v>
                </c:pt>
                <c:pt idx="30823">
                  <c:v>130.22729999999999</c:v>
                </c:pt>
                <c:pt idx="30824">
                  <c:v>130.2321</c:v>
                </c:pt>
                <c:pt idx="30825">
                  <c:v>130.23689999999999</c:v>
                </c:pt>
                <c:pt idx="30826">
                  <c:v>130.24169999999998</c:v>
                </c:pt>
                <c:pt idx="30827">
                  <c:v>130.2465</c:v>
                </c:pt>
                <c:pt idx="30828">
                  <c:v>130.25129999999999</c:v>
                </c:pt>
                <c:pt idx="30829">
                  <c:v>130.2561</c:v>
                </c:pt>
                <c:pt idx="30830">
                  <c:v>130.26090000000002</c:v>
                </c:pt>
                <c:pt idx="30831">
                  <c:v>130.26570000000001</c:v>
                </c:pt>
                <c:pt idx="30832">
                  <c:v>130.2705</c:v>
                </c:pt>
                <c:pt idx="30833">
                  <c:v>130.27540000000002</c:v>
                </c:pt>
                <c:pt idx="30834">
                  <c:v>130.28020000000001</c:v>
                </c:pt>
                <c:pt idx="30835">
                  <c:v>130.28500000000003</c:v>
                </c:pt>
                <c:pt idx="30836">
                  <c:v>130.28980000000001</c:v>
                </c:pt>
                <c:pt idx="30837">
                  <c:v>130.2946</c:v>
                </c:pt>
                <c:pt idx="30838">
                  <c:v>130.29940000000002</c:v>
                </c:pt>
                <c:pt idx="30839">
                  <c:v>130.30420000000001</c:v>
                </c:pt>
                <c:pt idx="30840">
                  <c:v>130.309</c:v>
                </c:pt>
                <c:pt idx="30841">
                  <c:v>130.31380000000001</c:v>
                </c:pt>
                <c:pt idx="30842">
                  <c:v>130.3186</c:v>
                </c:pt>
                <c:pt idx="30843">
                  <c:v>130.32339999999999</c:v>
                </c:pt>
                <c:pt idx="30844">
                  <c:v>130.32820000000001</c:v>
                </c:pt>
                <c:pt idx="30845">
                  <c:v>130.333</c:v>
                </c:pt>
                <c:pt idx="30846">
                  <c:v>130.33780000000002</c:v>
                </c:pt>
                <c:pt idx="30847">
                  <c:v>130.3426</c:v>
                </c:pt>
                <c:pt idx="30848">
                  <c:v>130.34739999999999</c:v>
                </c:pt>
                <c:pt idx="30849">
                  <c:v>130.35220000000001</c:v>
                </c:pt>
                <c:pt idx="30850">
                  <c:v>130.357</c:v>
                </c:pt>
                <c:pt idx="30851">
                  <c:v>130.36189999999999</c:v>
                </c:pt>
                <c:pt idx="30852">
                  <c:v>130.36670000000001</c:v>
                </c:pt>
                <c:pt idx="30853">
                  <c:v>130.3715</c:v>
                </c:pt>
                <c:pt idx="30854">
                  <c:v>130.37630000000001</c:v>
                </c:pt>
                <c:pt idx="30855">
                  <c:v>130.3811</c:v>
                </c:pt>
                <c:pt idx="30856">
                  <c:v>130.38589999999999</c:v>
                </c:pt>
                <c:pt idx="30857">
                  <c:v>130.39070000000001</c:v>
                </c:pt>
                <c:pt idx="30858">
                  <c:v>130.3955</c:v>
                </c:pt>
                <c:pt idx="30859">
                  <c:v>130.40029999999999</c:v>
                </c:pt>
                <c:pt idx="30860">
                  <c:v>130.4051</c:v>
                </c:pt>
                <c:pt idx="30861">
                  <c:v>130.40989999999999</c:v>
                </c:pt>
                <c:pt idx="30862">
                  <c:v>130.41469999999998</c:v>
                </c:pt>
                <c:pt idx="30863">
                  <c:v>130.4195</c:v>
                </c:pt>
                <c:pt idx="30864">
                  <c:v>130.42429999999999</c:v>
                </c:pt>
                <c:pt idx="30865">
                  <c:v>130.42910000000001</c:v>
                </c:pt>
                <c:pt idx="30866">
                  <c:v>130.43389999999999</c:v>
                </c:pt>
                <c:pt idx="30867">
                  <c:v>130.43869999999998</c:v>
                </c:pt>
                <c:pt idx="30868">
                  <c:v>130.4435</c:v>
                </c:pt>
                <c:pt idx="30869">
                  <c:v>130.44839999999999</c:v>
                </c:pt>
                <c:pt idx="30870">
                  <c:v>130.45319999999998</c:v>
                </c:pt>
                <c:pt idx="30871">
                  <c:v>130.458</c:v>
                </c:pt>
                <c:pt idx="30872">
                  <c:v>130.46279999999999</c:v>
                </c:pt>
                <c:pt idx="30873">
                  <c:v>130.46759999999998</c:v>
                </c:pt>
                <c:pt idx="30874">
                  <c:v>130.47239999999999</c:v>
                </c:pt>
                <c:pt idx="30875">
                  <c:v>130.47719999999998</c:v>
                </c:pt>
                <c:pt idx="30876">
                  <c:v>130.482</c:v>
                </c:pt>
                <c:pt idx="30877">
                  <c:v>130.48679999999999</c:v>
                </c:pt>
                <c:pt idx="30878">
                  <c:v>130.49160000000001</c:v>
                </c:pt>
                <c:pt idx="30879">
                  <c:v>130.49640000000002</c:v>
                </c:pt>
                <c:pt idx="30880">
                  <c:v>130.50120000000001</c:v>
                </c:pt>
                <c:pt idx="30881">
                  <c:v>130.506</c:v>
                </c:pt>
                <c:pt idx="30882">
                  <c:v>130.51080000000002</c:v>
                </c:pt>
                <c:pt idx="30883">
                  <c:v>130.51560000000001</c:v>
                </c:pt>
                <c:pt idx="30884">
                  <c:v>130.5204</c:v>
                </c:pt>
                <c:pt idx="30885">
                  <c:v>130.52520000000001</c:v>
                </c:pt>
                <c:pt idx="30886">
                  <c:v>130.53</c:v>
                </c:pt>
                <c:pt idx="30887">
                  <c:v>130.53490000000002</c:v>
                </c:pt>
                <c:pt idx="30888">
                  <c:v>130.53970000000001</c:v>
                </c:pt>
                <c:pt idx="30889">
                  <c:v>130.5445</c:v>
                </c:pt>
                <c:pt idx="30890">
                  <c:v>130.54930000000002</c:v>
                </c:pt>
                <c:pt idx="30891">
                  <c:v>130.55410000000001</c:v>
                </c:pt>
                <c:pt idx="30892">
                  <c:v>130.55889999999999</c:v>
                </c:pt>
                <c:pt idx="30893">
                  <c:v>130.56370000000001</c:v>
                </c:pt>
                <c:pt idx="30894">
                  <c:v>130.5685</c:v>
                </c:pt>
                <c:pt idx="30895">
                  <c:v>130.57330000000002</c:v>
                </c:pt>
                <c:pt idx="30896">
                  <c:v>130.57810000000001</c:v>
                </c:pt>
                <c:pt idx="30897">
                  <c:v>130.5829</c:v>
                </c:pt>
                <c:pt idx="30898">
                  <c:v>130.58770000000001</c:v>
                </c:pt>
                <c:pt idx="30899">
                  <c:v>130.5925</c:v>
                </c:pt>
                <c:pt idx="30900">
                  <c:v>130.59729999999999</c:v>
                </c:pt>
                <c:pt idx="30901">
                  <c:v>130.60210000000001</c:v>
                </c:pt>
                <c:pt idx="30902">
                  <c:v>130.6069</c:v>
                </c:pt>
                <c:pt idx="30903">
                  <c:v>130.61169999999998</c:v>
                </c:pt>
                <c:pt idx="30904">
                  <c:v>130.6165</c:v>
                </c:pt>
                <c:pt idx="30905">
                  <c:v>130.62139999999999</c:v>
                </c:pt>
                <c:pt idx="30906">
                  <c:v>130.62620000000001</c:v>
                </c:pt>
                <c:pt idx="30907">
                  <c:v>130.631</c:v>
                </c:pt>
                <c:pt idx="30908">
                  <c:v>130.63579999999999</c:v>
                </c:pt>
                <c:pt idx="30909">
                  <c:v>130.64060000000001</c:v>
                </c:pt>
                <c:pt idx="30910">
                  <c:v>130.6454</c:v>
                </c:pt>
                <c:pt idx="30911">
                  <c:v>130.65019999999998</c:v>
                </c:pt>
                <c:pt idx="30912">
                  <c:v>130.655</c:v>
                </c:pt>
                <c:pt idx="30913">
                  <c:v>130.65979999999999</c:v>
                </c:pt>
                <c:pt idx="30914">
                  <c:v>130.66459999999998</c:v>
                </c:pt>
                <c:pt idx="30915">
                  <c:v>130.6694</c:v>
                </c:pt>
                <c:pt idx="30916">
                  <c:v>130.67419999999998</c:v>
                </c:pt>
                <c:pt idx="30917">
                  <c:v>130.679</c:v>
                </c:pt>
                <c:pt idx="30918">
                  <c:v>130.68379999999999</c:v>
                </c:pt>
                <c:pt idx="30919">
                  <c:v>130.68859999999998</c:v>
                </c:pt>
                <c:pt idx="30920">
                  <c:v>130.6934</c:v>
                </c:pt>
                <c:pt idx="30921">
                  <c:v>130.69819999999999</c:v>
                </c:pt>
                <c:pt idx="30922">
                  <c:v>130.703</c:v>
                </c:pt>
                <c:pt idx="30923">
                  <c:v>130.7079</c:v>
                </c:pt>
                <c:pt idx="30924">
                  <c:v>130.71269999999998</c:v>
                </c:pt>
                <c:pt idx="30925">
                  <c:v>130.71749999999997</c:v>
                </c:pt>
                <c:pt idx="30926">
                  <c:v>130.72230000000002</c:v>
                </c:pt>
                <c:pt idx="30927">
                  <c:v>130.72710000000001</c:v>
                </c:pt>
                <c:pt idx="30928">
                  <c:v>130.73190000000002</c:v>
                </c:pt>
                <c:pt idx="30929">
                  <c:v>130.73670000000001</c:v>
                </c:pt>
                <c:pt idx="30930">
                  <c:v>130.7415</c:v>
                </c:pt>
                <c:pt idx="30931">
                  <c:v>130.74630000000002</c:v>
                </c:pt>
                <c:pt idx="30932">
                  <c:v>130.75110000000001</c:v>
                </c:pt>
                <c:pt idx="30933">
                  <c:v>130.7559</c:v>
                </c:pt>
                <c:pt idx="30934">
                  <c:v>130.76070000000001</c:v>
                </c:pt>
                <c:pt idx="30935">
                  <c:v>130.7655</c:v>
                </c:pt>
                <c:pt idx="30936">
                  <c:v>130.77030000000002</c:v>
                </c:pt>
                <c:pt idx="30937">
                  <c:v>130.77510000000001</c:v>
                </c:pt>
                <c:pt idx="30938">
                  <c:v>130.7799</c:v>
                </c:pt>
                <c:pt idx="30939">
                  <c:v>130.78470000000002</c:v>
                </c:pt>
                <c:pt idx="30940">
                  <c:v>130.7895</c:v>
                </c:pt>
                <c:pt idx="30941">
                  <c:v>130.7944</c:v>
                </c:pt>
                <c:pt idx="30942">
                  <c:v>130.79920000000001</c:v>
                </c:pt>
                <c:pt idx="30943">
                  <c:v>130.804</c:v>
                </c:pt>
                <c:pt idx="30944">
                  <c:v>130.80879999999999</c:v>
                </c:pt>
                <c:pt idx="30945">
                  <c:v>130.81360000000001</c:v>
                </c:pt>
                <c:pt idx="30946">
                  <c:v>130.8184</c:v>
                </c:pt>
                <c:pt idx="30947">
                  <c:v>130.82320000000001</c:v>
                </c:pt>
                <c:pt idx="30948">
                  <c:v>130.828</c:v>
                </c:pt>
                <c:pt idx="30949">
                  <c:v>130.83279999999999</c:v>
                </c:pt>
                <c:pt idx="30950">
                  <c:v>130.83760000000001</c:v>
                </c:pt>
                <c:pt idx="30951">
                  <c:v>130.8424</c:v>
                </c:pt>
                <c:pt idx="30952">
                  <c:v>130.84719999999999</c:v>
                </c:pt>
                <c:pt idx="30953">
                  <c:v>130.852</c:v>
                </c:pt>
                <c:pt idx="30954">
                  <c:v>130.85679999999999</c:v>
                </c:pt>
                <c:pt idx="30955">
                  <c:v>130.86159999999998</c:v>
                </c:pt>
                <c:pt idx="30956">
                  <c:v>130.8664</c:v>
                </c:pt>
                <c:pt idx="30957">
                  <c:v>130.87129999999999</c:v>
                </c:pt>
                <c:pt idx="30958">
                  <c:v>130.876</c:v>
                </c:pt>
                <c:pt idx="30959">
                  <c:v>130.8809</c:v>
                </c:pt>
                <c:pt idx="30960">
                  <c:v>130.88569999999999</c:v>
                </c:pt>
                <c:pt idx="30961">
                  <c:v>130.8905</c:v>
                </c:pt>
                <c:pt idx="30962">
                  <c:v>130.89529999999999</c:v>
                </c:pt>
                <c:pt idx="30963">
                  <c:v>130.90009999999998</c:v>
                </c:pt>
                <c:pt idx="30964">
                  <c:v>130.9049</c:v>
                </c:pt>
                <c:pt idx="30965">
                  <c:v>130.90969999999999</c:v>
                </c:pt>
                <c:pt idx="30966">
                  <c:v>130.91449999999998</c:v>
                </c:pt>
                <c:pt idx="30967">
                  <c:v>130.91929999999999</c:v>
                </c:pt>
                <c:pt idx="30968">
                  <c:v>130.92409999999998</c:v>
                </c:pt>
                <c:pt idx="30969">
                  <c:v>130.9289</c:v>
                </c:pt>
                <c:pt idx="30970">
                  <c:v>130.93369999999999</c:v>
                </c:pt>
                <c:pt idx="30971">
                  <c:v>130.9385</c:v>
                </c:pt>
                <c:pt idx="30972">
                  <c:v>130.94330000000002</c:v>
                </c:pt>
                <c:pt idx="30973">
                  <c:v>130.94810000000001</c:v>
                </c:pt>
                <c:pt idx="30974">
                  <c:v>130.9529</c:v>
                </c:pt>
                <c:pt idx="30975">
                  <c:v>130.95780000000002</c:v>
                </c:pt>
                <c:pt idx="30976">
                  <c:v>130.96260000000001</c:v>
                </c:pt>
                <c:pt idx="30977">
                  <c:v>130.9674</c:v>
                </c:pt>
                <c:pt idx="30978">
                  <c:v>130.97220000000002</c:v>
                </c:pt>
                <c:pt idx="30979">
                  <c:v>130.977</c:v>
                </c:pt>
                <c:pt idx="30980">
                  <c:v>130.98180000000002</c:v>
                </c:pt>
                <c:pt idx="30981">
                  <c:v>130.98660000000001</c:v>
                </c:pt>
                <c:pt idx="30982">
                  <c:v>130.9914</c:v>
                </c:pt>
                <c:pt idx="30983">
                  <c:v>130.99620000000002</c:v>
                </c:pt>
                <c:pt idx="30984">
                  <c:v>131.001</c:v>
                </c:pt>
                <c:pt idx="30985">
                  <c:v>131.00579999999999</c:v>
                </c:pt>
                <c:pt idx="30986">
                  <c:v>131.01060000000001</c:v>
                </c:pt>
                <c:pt idx="30987">
                  <c:v>131.0154</c:v>
                </c:pt>
                <c:pt idx="30988">
                  <c:v>131.02020000000002</c:v>
                </c:pt>
                <c:pt idx="30989">
                  <c:v>131.02500000000001</c:v>
                </c:pt>
                <c:pt idx="30990">
                  <c:v>131.02979999999999</c:v>
                </c:pt>
                <c:pt idx="30991">
                  <c:v>131.03460000000001</c:v>
                </c:pt>
                <c:pt idx="30992">
                  <c:v>131.0394</c:v>
                </c:pt>
                <c:pt idx="30993">
                  <c:v>131.04419999999999</c:v>
                </c:pt>
                <c:pt idx="30994">
                  <c:v>131.04910000000001</c:v>
                </c:pt>
                <c:pt idx="30995">
                  <c:v>131.0539</c:v>
                </c:pt>
                <c:pt idx="30996">
                  <c:v>131.05869999999999</c:v>
                </c:pt>
                <c:pt idx="30997">
                  <c:v>131.0635</c:v>
                </c:pt>
                <c:pt idx="30998">
                  <c:v>131.06829999999999</c:v>
                </c:pt>
                <c:pt idx="30999">
                  <c:v>131.07310000000001</c:v>
                </c:pt>
                <c:pt idx="31000">
                  <c:v>131.0779</c:v>
                </c:pt>
                <c:pt idx="31001">
                  <c:v>131.08269999999999</c:v>
                </c:pt>
                <c:pt idx="31002">
                  <c:v>131.08750000000001</c:v>
                </c:pt>
                <c:pt idx="31003">
                  <c:v>131.09229999999999</c:v>
                </c:pt>
                <c:pt idx="31004">
                  <c:v>131.09709999999998</c:v>
                </c:pt>
                <c:pt idx="31005">
                  <c:v>131.1019</c:v>
                </c:pt>
                <c:pt idx="31006">
                  <c:v>131.10669999999999</c:v>
                </c:pt>
                <c:pt idx="31007">
                  <c:v>131.11149999999998</c:v>
                </c:pt>
                <c:pt idx="31008">
                  <c:v>131.1163</c:v>
                </c:pt>
                <c:pt idx="31009">
                  <c:v>131.12109999999998</c:v>
                </c:pt>
                <c:pt idx="31010">
                  <c:v>131.1259</c:v>
                </c:pt>
                <c:pt idx="31011">
                  <c:v>131.13069999999999</c:v>
                </c:pt>
                <c:pt idx="31012">
                  <c:v>131.13559999999998</c:v>
                </c:pt>
                <c:pt idx="31013">
                  <c:v>131.1404</c:v>
                </c:pt>
                <c:pt idx="31014">
                  <c:v>131.14519999999999</c:v>
                </c:pt>
                <c:pt idx="31015">
                  <c:v>131.14999999999998</c:v>
                </c:pt>
                <c:pt idx="31016">
                  <c:v>131.15479999999999</c:v>
                </c:pt>
                <c:pt idx="31017">
                  <c:v>131.15959999999998</c:v>
                </c:pt>
                <c:pt idx="31018">
                  <c:v>131.1644</c:v>
                </c:pt>
                <c:pt idx="31019">
                  <c:v>131.16920000000002</c:v>
                </c:pt>
                <c:pt idx="31020">
                  <c:v>131.17400000000001</c:v>
                </c:pt>
                <c:pt idx="31021">
                  <c:v>131.17880000000002</c:v>
                </c:pt>
                <c:pt idx="31022">
                  <c:v>131.18360000000001</c:v>
                </c:pt>
                <c:pt idx="31023">
                  <c:v>131.1884</c:v>
                </c:pt>
                <c:pt idx="31024">
                  <c:v>131.19320000000002</c:v>
                </c:pt>
                <c:pt idx="31025">
                  <c:v>131.19800000000001</c:v>
                </c:pt>
                <c:pt idx="31026">
                  <c:v>131.2028</c:v>
                </c:pt>
                <c:pt idx="31027">
                  <c:v>131.20760000000001</c:v>
                </c:pt>
                <c:pt idx="31028">
                  <c:v>131.2124</c:v>
                </c:pt>
                <c:pt idx="31029">
                  <c:v>131.21720000000002</c:v>
                </c:pt>
                <c:pt idx="31030">
                  <c:v>131.22210000000001</c:v>
                </c:pt>
                <c:pt idx="31031">
                  <c:v>131.2269</c:v>
                </c:pt>
                <c:pt idx="31032">
                  <c:v>131.23170000000002</c:v>
                </c:pt>
                <c:pt idx="31033">
                  <c:v>131.23650000000001</c:v>
                </c:pt>
                <c:pt idx="31034">
                  <c:v>131.2413</c:v>
                </c:pt>
                <c:pt idx="31035">
                  <c:v>131.24610000000001</c:v>
                </c:pt>
                <c:pt idx="31036">
                  <c:v>131.2509</c:v>
                </c:pt>
                <c:pt idx="31037">
                  <c:v>131.25569999999999</c:v>
                </c:pt>
                <c:pt idx="31038">
                  <c:v>131.26050000000001</c:v>
                </c:pt>
                <c:pt idx="31039">
                  <c:v>131.2653</c:v>
                </c:pt>
                <c:pt idx="31040">
                  <c:v>131.27010000000001</c:v>
                </c:pt>
                <c:pt idx="31041">
                  <c:v>131.2749</c:v>
                </c:pt>
                <c:pt idx="31042">
                  <c:v>131.27969999999999</c:v>
                </c:pt>
                <c:pt idx="31043">
                  <c:v>131.28450000000001</c:v>
                </c:pt>
                <c:pt idx="31044">
                  <c:v>131.2893</c:v>
                </c:pt>
                <c:pt idx="31045">
                  <c:v>131.29409999999999</c:v>
                </c:pt>
                <c:pt idx="31046">
                  <c:v>131.2989</c:v>
                </c:pt>
                <c:pt idx="31047">
                  <c:v>131.30369999999999</c:v>
                </c:pt>
                <c:pt idx="31048">
                  <c:v>131.30849999999998</c:v>
                </c:pt>
                <c:pt idx="31049">
                  <c:v>131.3134</c:v>
                </c:pt>
                <c:pt idx="31050">
                  <c:v>131.31819999999999</c:v>
                </c:pt>
                <c:pt idx="31051">
                  <c:v>131.32300000000001</c:v>
                </c:pt>
                <c:pt idx="31052">
                  <c:v>131.3278</c:v>
                </c:pt>
                <c:pt idx="31053">
                  <c:v>131.33259999999999</c:v>
                </c:pt>
                <c:pt idx="31054">
                  <c:v>131.3374</c:v>
                </c:pt>
                <c:pt idx="31055">
                  <c:v>131.34219999999999</c:v>
                </c:pt>
                <c:pt idx="31056">
                  <c:v>131.34699999999998</c:v>
                </c:pt>
                <c:pt idx="31057">
                  <c:v>131.3518</c:v>
                </c:pt>
                <c:pt idx="31058">
                  <c:v>131.35659999999999</c:v>
                </c:pt>
                <c:pt idx="31059">
                  <c:v>131.3614</c:v>
                </c:pt>
                <c:pt idx="31060">
                  <c:v>131.36619999999999</c:v>
                </c:pt>
                <c:pt idx="31061">
                  <c:v>131.37099999999998</c:v>
                </c:pt>
                <c:pt idx="31062">
                  <c:v>131.3758</c:v>
                </c:pt>
                <c:pt idx="31063">
                  <c:v>131.38059999999999</c:v>
                </c:pt>
                <c:pt idx="31064">
                  <c:v>131.3854</c:v>
                </c:pt>
                <c:pt idx="31065">
                  <c:v>131.39020000000002</c:v>
                </c:pt>
                <c:pt idx="31066">
                  <c:v>131.39500000000001</c:v>
                </c:pt>
                <c:pt idx="31067">
                  <c:v>131.39989999999997</c:v>
                </c:pt>
                <c:pt idx="31068">
                  <c:v>131.40470000000002</c:v>
                </c:pt>
                <c:pt idx="31069">
                  <c:v>131.40950000000001</c:v>
                </c:pt>
                <c:pt idx="31070">
                  <c:v>131.41430000000003</c:v>
                </c:pt>
                <c:pt idx="31071">
                  <c:v>131.41910000000001</c:v>
                </c:pt>
                <c:pt idx="31072">
                  <c:v>131.4239</c:v>
                </c:pt>
                <c:pt idx="31073">
                  <c:v>131.42870000000002</c:v>
                </c:pt>
                <c:pt idx="31074">
                  <c:v>131.43350000000001</c:v>
                </c:pt>
                <c:pt idx="31075">
                  <c:v>131.4383</c:v>
                </c:pt>
                <c:pt idx="31076">
                  <c:v>131.44310000000002</c:v>
                </c:pt>
                <c:pt idx="31077">
                  <c:v>131.4479</c:v>
                </c:pt>
                <c:pt idx="31078">
                  <c:v>131.45269999999999</c:v>
                </c:pt>
                <c:pt idx="31079">
                  <c:v>131.45750000000001</c:v>
                </c:pt>
                <c:pt idx="31080">
                  <c:v>131.4623</c:v>
                </c:pt>
                <c:pt idx="31081">
                  <c:v>131.46710000000002</c:v>
                </c:pt>
                <c:pt idx="31082">
                  <c:v>131.47190000000001</c:v>
                </c:pt>
                <c:pt idx="31083">
                  <c:v>131.47669999999999</c:v>
                </c:pt>
                <c:pt idx="31084">
                  <c:v>131.48150000000001</c:v>
                </c:pt>
                <c:pt idx="31085">
                  <c:v>131.4863</c:v>
                </c:pt>
                <c:pt idx="31086">
                  <c:v>131.49119999999999</c:v>
                </c:pt>
                <c:pt idx="31087">
                  <c:v>131.49600000000001</c:v>
                </c:pt>
                <c:pt idx="31088">
                  <c:v>131.5008</c:v>
                </c:pt>
                <c:pt idx="31089">
                  <c:v>131.50559999999999</c:v>
                </c:pt>
                <c:pt idx="31090">
                  <c:v>131.5104</c:v>
                </c:pt>
                <c:pt idx="31091">
                  <c:v>131.51519999999999</c:v>
                </c:pt>
                <c:pt idx="31092">
                  <c:v>131.52000000000001</c:v>
                </c:pt>
                <c:pt idx="31093">
                  <c:v>131.5248</c:v>
                </c:pt>
                <c:pt idx="31094">
                  <c:v>131.52959999999999</c:v>
                </c:pt>
                <c:pt idx="31095">
                  <c:v>131.53440000000001</c:v>
                </c:pt>
                <c:pt idx="31096">
                  <c:v>131.53919999999999</c:v>
                </c:pt>
                <c:pt idx="31097">
                  <c:v>131.54399999999998</c:v>
                </c:pt>
                <c:pt idx="31098">
                  <c:v>131.5488</c:v>
                </c:pt>
                <c:pt idx="31099">
                  <c:v>131.55359999999999</c:v>
                </c:pt>
                <c:pt idx="31100">
                  <c:v>131.55840000000001</c:v>
                </c:pt>
                <c:pt idx="31101">
                  <c:v>131.56319999999999</c:v>
                </c:pt>
                <c:pt idx="31102">
                  <c:v>131.56799999999998</c:v>
                </c:pt>
                <c:pt idx="31103">
                  <c:v>131.5728</c:v>
                </c:pt>
                <c:pt idx="31104">
                  <c:v>131.57769999999999</c:v>
                </c:pt>
                <c:pt idx="31105">
                  <c:v>131.58249999999998</c:v>
                </c:pt>
                <c:pt idx="31106">
                  <c:v>131.5873</c:v>
                </c:pt>
                <c:pt idx="31107">
                  <c:v>131.59209999999999</c:v>
                </c:pt>
                <c:pt idx="31108">
                  <c:v>131.59689999999998</c:v>
                </c:pt>
                <c:pt idx="31109">
                  <c:v>131.60169999999999</c:v>
                </c:pt>
                <c:pt idx="31110">
                  <c:v>131.60649999999998</c:v>
                </c:pt>
                <c:pt idx="31111">
                  <c:v>131.6113</c:v>
                </c:pt>
                <c:pt idx="31112">
                  <c:v>131.61610000000002</c:v>
                </c:pt>
                <c:pt idx="31113">
                  <c:v>131.62090000000001</c:v>
                </c:pt>
                <c:pt idx="31114">
                  <c:v>131.62570000000002</c:v>
                </c:pt>
                <c:pt idx="31115">
                  <c:v>131.63050000000001</c:v>
                </c:pt>
                <c:pt idx="31116">
                  <c:v>131.6353</c:v>
                </c:pt>
                <c:pt idx="31117">
                  <c:v>131.64010000000002</c:v>
                </c:pt>
                <c:pt idx="31118">
                  <c:v>131.64490000000001</c:v>
                </c:pt>
                <c:pt idx="31119">
                  <c:v>131.6497</c:v>
                </c:pt>
                <c:pt idx="31120">
                  <c:v>131.65450000000001</c:v>
                </c:pt>
                <c:pt idx="31121">
                  <c:v>131.6593</c:v>
                </c:pt>
                <c:pt idx="31122">
                  <c:v>131.66410000000002</c:v>
                </c:pt>
                <c:pt idx="31123">
                  <c:v>131.66900000000001</c:v>
                </c:pt>
                <c:pt idx="31124">
                  <c:v>131.6738</c:v>
                </c:pt>
                <c:pt idx="31125">
                  <c:v>131.67860000000002</c:v>
                </c:pt>
                <c:pt idx="31126">
                  <c:v>131.68340000000001</c:v>
                </c:pt>
                <c:pt idx="31127">
                  <c:v>131.68819999999999</c:v>
                </c:pt>
                <c:pt idx="31128">
                  <c:v>131.69300000000001</c:v>
                </c:pt>
                <c:pt idx="31129">
                  <c:v>131.6978</c:v>
                </c:pt>
                <c:pt idx="31130">
                  <c:v>131.70259999999999</c:v>
                </c:pt>
                <c:pt idx="31131">
                  <c:v>131.70740000000001</c:v>
                </c:pt>
                <c:pt idx="31132">
                  <c:v>131.7122</c:v>
                </c:pt>
                <c:pt idx="31133">
                  <c:v>131.71700000000001</c:v>
                </c:pt>
                <c:pt idx="31134">
                  <c:v>131.7218</c:v>
                </c:pt>
                <c:pt idx="31135">
                  <c:v>131.72659999999999</c:v>
                </c:pt>
                <c:pt idx="31136">
                  <c:v>131.73140000000001</c:v>
                </c:pt>
                <c:pt idx="31137">
                  <c:v>131.7362</c:v>
                </c:pt>
                <c:pt idx="31138">
                  <c:v>131.74099999999999</c:v>
                </c:pt>
                <c:pt idx="31139">
                  <c:v>131.7458</c:v>
                </c:pt>
                <c:pt idx="31140">
                  <c:v>131.75059999999999</c:v>
                </c:pt>
                <c:pt idx="31141">
                  <c:v>131.75540000000001</c:v>
                </c:pt>
                <c:pt idx="31142">
                  <c:v>131.7603</c:v>
                </c:pt>
                <c:pt idx="31143">
                  <c:v>131.76509999999999</c:v>
                </c:pt>
                <c:pt idx="31144">
                  <c:v>131.76990000000001</c:v>
                </c:pt>
                <c:pt idx="31145">
                  <c:v>131.7747</c:v>
                </c:pt>
                <c:pt idx="31146">
                  <c:v>131.77949999999998</c:v>
                </c:pt>
                <c:pt idx="31147">
                  <c:v>131.7843</c:v>
                </c:pt>
                <c:pt idx="31148">
                  <c:v>131.78909999999999</c:v>
                </c:pt>
                <c:pt idx="31149">
                  <c:v>131.79389999999998</c:v>
                </c:pt>
                <c:pt idx="31150">
                  <c:v>131.7987</c:v>
                </c:pt>
                <c:pt idx="31151">
                  <c:v>131.80349999999999</c:v>
                </c:pt>
                <c:pt idx="31152">
                  <c:v>131.8083</c:v>
                </c:pt>
                <c:pt idx="31153">
                  <c:v>131.81309999999999</c:v>
                </c:pt>
                <c:pt idx="31154">
                  <c:v>131.81789999999998</c:v>
                </c:pt>
                <c:pt idx="31155">
                  <c:v>131.8227</c:v>
                </c:pt>
                <c:pt idx="31156">
                  <c:v>131.82749999999999</c:v>
                </c:pt>
                <c:pt idx="31157">
                  <c:v>131.8323</c:v>
                </c:pt>
                <c:pt idx="31158">
                  <c:v>131.83710000000002</c:v>
                </c:pt>
                <c:pt idx="31159">
                  <c:v>131.84190000000001</c:v>
                </c:pt>
                <c:pt idx="31160">
                  <c:v>131.8467</c:v>
                </c:pt>
                <c:pt idx="31161">
                  <c:v>131.85160000000002</c:v>
                </c:pt>
                <c:pt idx="31162">
                  <c:v>131.85640000000001</c:v>
                </c:pt>
                <c:pt idx="31163">
                  <c:v>131.86120000000003</c:v>
                </c:pt>
                <c:pt idx="31164">
                  <c:v>131.86600000000001</c:v>
                </c:pt>
                <c:pt idx="31165">
                  <c:v>131.8708</c:v>
                </c:pt>
                <c:pt idx="31166">
                  <c:v>131.87560000000002</c:v>
                </c:pt>
                <c:pt idx="31167">
                  <c:v>131.88040000000001</c:v>
                </c:pt>
                <c:pt idx="31168">
                  <c:v>131.8852</c:v>
                </c:pt>
                <c:pt idx="31169">
                  <c:v>131.89000000000001</c:v>
                </c:pt>
                <c:pt idx="31170">
                  <c:v>131.8948</c:v>
                </c:pt>
                <c:pt idx="31171">
                  <c:v>131.89959999999999</c:v>
                </c:pt>
                <c:pt idx="31172">
                  <c:v>131.90440000000001</c:v>
                </c:pt>
                <c:pt idx="31173">
                  <c:v>131.9092</c:v>
                </c:pt>
                <c:pt idx="31174">
                  <c:v>131.91400000000002</c:v>
                </c:pt>
                <c:pt idx="31175">
                  <c:v>131.9188</c:v>
                </c:pt>
                <c:pt idx="31176">
                  <c:v>131.92359999999999</c:v>
                </c:pt>
                <c:pt idx="31177">
                  <c:v>131.92840000000001</c:v>
                </c:pt>
                <c:pt idx="31178">
                  <c:v>131.9332</c:v>
                </c:pt>
                <c:pt idx="31179">
                  <c:v>131.93809999999999</c:v>
                </c:pt>
                <c:pt idx="31180">
                  <c:v>131.94290000000001</c:v>
                </c:pt>
                <c:pt idx="31181">
                  <c:v>131.9477</c:v>
                </c:pt>
                <c:pt idx="31182">
                  <c:v>131.95249999999999</c:v>
                </c:pt>
                <c:pt idx="31183">
                  <c:v>131.9573</c:v>
                </c:pt>
                <c:pt idx="31184">
                  <c:v>131.96209999999999</c:v>
                </c:pt>
                <c:pt idx="31185">
                  <c:v>131.96690000000001</c:v>
                </c:pt>
                <c:pt idx="31186">
                  <c:v>131.9717</c:v>
                </c:pt>
                <c:pt idx="31187">
                  <c:v>131.97649999999999</c:v>
                </c:pt>
                <c:pt idx="31188">
                  <c:v>131.9813</c:v>
                </c:pt>
                <c:pt idx="31189">
                  <c:v>131.98609999999999</c:v>
                </c:pt>
                <c:pt idx="31190">
                  <c:v>131.99089999999998</c:v>
                </c:pt>
                <c:pt idx="31191">
                  <c:v>131.9957</c:v>
                </c:pt>
                <c:pt idx="31192">
                  <c:v>132.00049999999999</c:v>
                </c:pt>
                <c:pt idx="31193">
                  <c:v>132.00530000000001</c:v>
                </c:pt>
                <c:pt idx="31194">
                  <c:v>132.01009999999999</c:v>
                </c:pt>
                <c:pt idx="31195">
                  <c:v>132.01489999999998</c:v>
                </c:pt>
                <c:pt idx="31196">
                  <c:v>132.0197</c:v>
                </c:pt>
                <c:pt idx="31197">
                  <c:v>132.02449999999999</c:v>
                </c:pt>
                <c:pt idx="31198">
                  <c:v>132.02939999999998</c:v>
                </c:pt>
                <c:pt idx="31199">
                  <c:v>132.0342</c:v>
                </c:pt>
                <c:pt idx="31200">
                  <c:v>132.03899999999999</c:v>
                </c:pt>
                <c:pt idx="31201">
                  <c:v>132.04379999999998</c:v>
                </c:pt>
                <c:pt idx="31202">
                  <c:v>132.04859999999999</c:v>
                </c:pt>
                <c:pt idx="31203">
                  <c:v>132.05339999999998</c:v>
                </c:pt>
                <c:pt idx="31204">
                  <c:v>132.0582</c:v>
                </c:pt>
                <c:pt idx="31205">
                  <c:v>132.06300000000002</c:v>
                </c:pt>
                <c:pt idx="31206">
                  <c:v>132.06780000000001</c:v>
                </c:pt>
                <c:pt idx="31207">
                  <c:v>132.07260000000002</c:v>
                </c:pt>
                <c:pt idx="31208">
                  <c:v>132.07740000000001</c:v>
                </c:pt>
                <c:pt idx="31209">
                  <c:v>132.0822</c:v>
                </c:pt>
                <c:pt idx="31210">
                  <c:v>132.08700000000002</c:v>
                </c:pt>
                <c:pt idx="31211">
                  <c:v>132.09180000000001</c:v>
                </c:pt>
                <c:pt idx="31212">
                  <c:v>132.0966</c:v>
                </c:pt>
                <c:pt idx="31213">
                  <c:v>132.10140000000001</c:v>
                </c:pt>
                <c:pt idx="31214">
                  <c:v>132.1062</c:v>
                </c:pt>
                <c:pt idx="31215">
                  <c:v>132.11100000000002</c:v>
                </c:pt>
                <c:pt idx="31216">
                  <c:v>132.11580000000001</c:v>
                </c:pt>
                <c:pt idx="31217">
                  <c:v>132.1207</c:v>
                </c:pt>
                <c:pt idx="31218">
                  <c:v>132.12550000000002</c:v>
                </c:pt>
                <c:pt idx="31219">
                  <c:v>132.13030000000001</c:v>
                </c:pt>
                <c:pt idx="31220">
                  <c:v>132.13509999999999</c:v>
                </c:pt>
                <c:pt idx="31221">
                  <c:v>132.13990000000001</c:v>
                </c:pt>
                <c:pt idx="31222">
                  <c:v>132.1447</c:v>
                </c:pt>
                <c:pt idx="31223">
                  <c:v>132.14949999999999</c:v>
                </c:pt>
                <c:pt idx="31224">
                  <c:v>132.15430000000001</c:v>
                </c:pt>
                <c:pt idx="31225">
                  <c:v>132.1591</c:v>
                </c:pt>
                <c:pt idx="31226">
                  <c:v>132.16390000000001</c:v>
                </c:pt>
                <c:pt idx="31227">
                  <c:v>132.1687</c:v>
                </c:pt>
                <c:pt idx="31228">
                  <c:v>132.17349999999999</c:v>
                </c:pt>
                <c:pt idx="31229">
                  <c:v>132.17830000000001</c:v>
                </c:pt>
                <c:pt idx="31230">
                  <c:v>132.1831</c:v>
                </c:pt>
                <c:pt idx="31231">
                  <c:v>132.18789999999998</c:v>
                </c:pt>
                <c:pt idx="31232">
                  <c:v>132.1927</c:v>
                </c:pt>
                <c:pt idx="31233">
                  <c:v>132.19749999999999</c:v>
                </c:pt>
                <c:pt idx="31234">
                  <c:v>132.20230000000001</c:v>
                </c:pt>
                <c:pt idx="31235">
                  <c:v>132.2071</c:v>
                </c:pt>
                <c:pt idx="31236">
                  <c:v>132.21199999999999</c:v>
                </c:pt>
                <c:pt idx="31237">
                  <c:v>132.21680000000001</c:v>
                </c:pt>
                <c:pt idx="31238">
                  <c:v>132.22149999999999</c:v>
                </c:pt>
                <c:pt idx="31239">
                  <c:v>132.22639999999998</c:v>
                </c:pt>
                <c:pt idx="31240">
                  <c:v>132.2312</c:v>
                </c:pt>
                <c:pt idx="31241">
                  <c:v>132.23599999999999</c:v>
                </c:pt>
                <c:pt idx="31242">
                  <c:v>132.24079999999998</c:v>
                </c:pt>
                <c:pt idx="31243">
                  <c:v>132.2456</c:v>
                </c:pt>
                <c:pt idx="31244">
                  <c:v>132.25039999999998</c:v>
                </c:pt>
                <c:pt idx="31245">
                  <c:v>132.2552</c:v>
                </c:pt>
                <c:pt idx="31246">
                  <c:v>132.26</c:v>
                </c:pt>
                <c:pt idx="31247">
                  <c:v>132.26479999999998</c:v>
                </c:pt>
                <c:pt idx="31248">
                  <c:v>132.2696</c:v>
                </c:pt>
                <c:pt idx="31249">
                  <c:v>132.27439999999999</c:v>
                </c:pt>
                <c:pt idx="31250">
                  <c:v>132.2792</c:v>
                </c:pt>
                <c:pt idx="31251">
                  <c:v>132.28400000000002</c:v>
                </c:pt>
                <c:pt idx="31252">
                  <c:v>132.28880000000001</c:v>
                </c:pt>
                <c:pt idx="31253">
                  <c:v>132.2936</c:v>
                </c:pt>
                <c:pt idx="31254">
                  <c:v>132.29840000000002</c:v>
                </c:pt>
                <c:pt idx="31255">
                  <c:v>132.3032</c:v>
                </c:pt>
                <c:pt idx="31256">
                  <c:v>132.30810000000002</c:v>
                </c:pt>
                <c:pt idx="31257">
                  <c:v>132.31280000000001</c:v>
                </c:pt>
                <c:pt idx="31258">
                  <c:v>132.3177</c:v>
                </c:pt>
                <c:pt idx="31259">
                  <c:v>132.32250000000002</c:v>
                </c:pt>
                <c:pt idx="31260">
                  <c:v>132.32730000000001</c:v>
                </c:pt>
                <c:pt idx="31261">
                  <c:v>132.3321</c:v>
                </c:pt>
                <c:pt idx="31262">
                  <c:v>132.33690000000001</c:v>
                </c:pt>
                <c:pt idx="31263">
                  <c:v>132.3417</c:v>
                </c:pt>
                <c:pt idx="31264">
                  <c:v>132.34649999999999</c:v>
                </c:pt>
                <c:pt idx="31265">
                  <c:v>132.35130000000001</c:v>
                </c:pt>
                <c:pt idx="31266">
                  <c:v>132.3561</c:v>
                </c:pt>
                <c:pt idx="31267">
                  <c:v>132.36090000000002</c:v>
                </c:pt>
                <c:pt idx="31268">
                  <c:v>132.3657</c:v>
                </c:pt>
                <c:pt idx="31269">
                  <c:v>132.37049999999999</c:v>
                </c:pt>
                <c:pt idx="31270">
                  <c:v>132.37530000000001</c:v>
                </c:pt>
                <c:pt idx="31271">
                  <c:v>132.3801</c:v>
                </c:pt>
                <c:pt idx="31272">
                  <c:v>132.38489999999999</c:v>
                </c:pt>
                <c:pt idx="31273">
                  <c:v>132.3897</c:v>
                </c:pt>
                <c:pt idx="31274">
                  <c:v>132.39449999999999</c:v>
                </c:pt>
                <c:pt idx="31275">
                  <c:v>132.39940000000001</c:v>
                </c:pt>
                <c:pt idx="31276">
                  <c:v>132.4041</c:v>
                </c:pt>
                <c:pt idx="31277">
                  <c:v>132.40899999999999</c:v>
                </c:pt>
                <c:pt idx="31278">
                  <c:v>132.41380000000001</c:v>
                </c:pt>
                <c:pt idx="31279">
                  <c:v>132.4186</c:v>
                </c:pt>
                <c:pt idx="31280">
                  <c:v>132.42339999999999</c:v>
                </c:pt>
                <c:pt idx="31281">
                  <c:v>132.4282</c:v>
                </c:pt>
                <c:pt idx="31282">
                  <c:v>132.43299999999999</c:v>
                </c:pt>
                <c:pt idx="31283">
                  <c:v>132.43779999999998</c:v>
                </c:pt>
                <c:pt idx="31284">
                  <c:v>132.4426</c:v>
                </c:pt>
                <c:pt idx="31285">
                  <c:v>132.44739999999999</c:v>
                </c:pt>
                <c:pt idx="31286">
                  <c:v>132.4522</c:v>
                </c:pt>
                <c:pt idx="31287">
                  <c:v>132.45699999999999</c:v>
                </c:pt>
                <c:pt idx="31288">
                  <c:v>132.46179999999998</c:v>
                </c:pt>
                <c:pt idx="31289">
                  <c:v>132.4666</c:v>
                </c:pt>
                <c:pt idx="31290">
                  <c:v>132.47139999999999</c:v>
                </c:pt>
                <c:pt idx="31291">
                  <c:v>132.47619999999998</c:v>
                </c:pt>
                <c:pt idx="31292">
                  <c:v>132.48099999999999</c:v>
                </c:pt>
                <c:pt idx="31293">
                  <c:v>132.48579999999998</c:v>
                </c:pt>
                <c:pt idx="31294">
                  <c:v>132.49059999999997</c:v>
                </c:pt>
                <c:pt idx="31295">
                  <c:v>132.49540000000002</c:v>
                </c:pt>
                <c:pt idx="31296">
                  <c:v>132.50029999999998</c:v>
                </c:pt>
                <c:pt idx="31297">
                  <c:v>132.5051</c:v>
                </c:pt>
                <c:pt idx="31298">
                  <c:v>132.50990000000002</c:v>
                </c:pt>
                <c:pt idx="31299">
                  <c:v>132.5147</c:v>
                </c:pt>
                <c:pt idx="31300">
                  <c:v>132.51950000000002</c:v>
                </c:pt>
                <c:pt idx="31301">
                  <c:v>132.52430000000001</c:v>
                </c:pt>
                <c:pt idx="31302">
                  <c:v>132.5291</c:v>
                </c:pt>
                <c:pt idx="31303">
                  <c:v>132.53390000000002</c:v>
                </c:pt>
                <c:pt idx="31304">
                  <c:v>132.53870000000001</c:v>
                </c:pt>
                <c:pt idx="31305">
                  <c:v>132.54349999999999</c:v>
                </c:pt>
                <c:pt idx="31306">
                  <c:v>132.54830000000001</c:v>
                </c:pt>
                <c:pt idx="31307">
                  <c:v>132.5531</c:v>
                </c:pt>
                <c:pt idx="31308">
                  <c:v>132.55790000000002</c:v>
                </c:pt>
                <c:pt idx="31309">
                  <c:v>132.56270000000001</c:v>
                </c:pt>
                <c:pt idx="31310">
                  <c:v>132.5675</c:v>
                </c:pt>
                <c:pt idx="31311">
                  <c:v>132.57230000000001</c:v>
                </c:pt>
                <c:pt idx="31312">
                  <c:v>132.5771</c:v>
                </c:pt>
                <c:pt idx="31313">
                  <c:v>132.58189999999999</c:v>
                </c:pt>
                <c:pt idx="31314">
                  <c:v>132.58670000000001</c:v>
                </c:pt>
                <c:pt idx="31315">
                  <c:v>132.5916</c:v>
                </c:pt>
                <c:pt idx="31316">
                  <c:v>132.59640000000002</c:v>
                </c:pt>
                <c:pt idx="31317">
                  <c:v>132.60120000000001</c:v>
                </c:pt>
                <c:pt idx="31318">
                  <c:v>132.60599999999999</c:v>
                </c:pt>
                <c:pt idx="31319">
                  <c:v>132.61080000000001</c:v>
                </c:pt>
                <c:pt idx="31320">
                  <c:v>132.6156</c:v>
                </c:pt>
                <c:pt idx="31321">
                  <c:v>132.62039999999999</c:v>
                </c:pt>
                <c:pt idx="31322">
                  <c:v>132.62520000000001</c:v>
                </c:pt>
                <c:pt idx="31323">
                  <c:v>132.63</c:v>
                </c:pt>
                <c:pt idx="31324">
                  <c:v>132.63479999999998</c:v>
                </c:pt>
                <c:pt idx="31325">
                  <c:v>132.6396</c:v>
                </c:pt>
                <c:pt idx="31326">
                  <c:v>132.64439999999999</c:v>
                </c:pt>
                <c:pt idx="31327">
                  <c:v>132.64920000000001</c:v>
                </c:pt>
                <c:pt idx="31328">
                  <c:v>132.654</c:v>
                </c:pt>
                <c:pt idx="31329">
                  <c:v>132.65879999999999</c:v>
                </c:pt>
                <c:pt idx="31330">
                  <c:v>132.6636</c:v>
                </c:pt>
                <c:pt idx="31331">
                  <c:v>132.66839999999999</c:v>
                </c:pt>
                <c:pt idx="31332">
                  <c:v>132.67319999999998</c:v>
                </c:pt>
                <c:pt idx="31333">
                  <c:v>132.678</c:v>
                </c:pt>
                <c:pt idx="31334">
                  <c:v>132.68279999999999</c:v>
                </c:pt>
                <c:pt idx="31335">
                  <c:v>132.68769999999998</c:v>
                </c:pt>
                <c:pt idx="31336">
                  <c:v>132.6925</c:v>
                </c:pt>
                <c:pt idx="31337">
                  <c:v>132.69729999999998</c:v>
                </c:pt>
                <c:pt idx="31338">
                  <c:v>132.7021</c:v>
                </c:pt>
                <c:pt idx="31339">
                  <c:v>132.70689999999999</c:v>
                </c:pt>
                <c:pt idx="31340">
                  <c:v>132.71169999999998</c:v>
                </c:pt>
                <c:pt idx="31341">
                  <c:v>132.7165</c:v>
                </c:pt>
                <c:pt idx="31342">
                  <c:v>132.72129999999999</c:v>
                </c:pt>
                <c:pt idx="31343">
                  <c:v>132.7261</c:v>
                </c:pt>
                <c:pt idx="31344">
                  <c:v>132.73090000000002</c:v>
                </c:pt>
                <c:pt idx="31345">
                  <c:v>132.73570000000001</c:v>
                </c:pt>
                <c:pt idx="31346">
                  <c:v>132.7405</c:v>
                </c:pt>
                <c:pt idx="31347">
                  <c:v>132.74530000000001</c:v>
                </c:pt>
                <c:pt idx="31348">
                  <c:v>132.7501</c:v>
                </c:pt>
                <c:pt idx="31349">
                  <c:v>132.75490000000002</c:v>
                </c:pt>
                <c:pt idx="31350">
                  <c:v>132.75970000000001</c:v>
                </c:pt>
                <c:pt idx="31351">
                  <c:v>132.7645</c:v>
                </c:pt>
                <c:pt idx="31352">
                  <c:v>132.76930000000002</c:v>
                </c:pt>
                <c:pt idx="31353">
                  <c:v>132.7741</c:v>
                </c:pt>
                <c:pt idx="31354">
                  <c:v>132.779</c:v>
                </c:pt>
                <c:pt idx="31355">
                  <c:v>132.78380000000001</c:v>
                </c:pt>
                <c:pt idx="31356">
                  <c:v>132.7886</c:v>
                </c:pt>
                <c:pt idx="31357">
                  <c:v>132.79340000000002</c:v>
                </c:pt>
                <c:pt idx="31358">
                  <c:v>132.79820000000001</c:v>
                </c:pt>
                <c:pt idx="31359">
                  <c:v>132.803</c:v>
                </c:pt>
                <c:pt idx="31360">
                  <c:v>132.80780000000001</c:v>
                </c:pt>
                <c:pt idx="31361">
                  <c:v>132.8126</c:v>
                </c:pt>
                <c:pt idx="31362">
                  <c:v>132.81739999999999</c:v>
                </c:pt>
                <c:pt idx="31363">
                  <c:v>132.82220000000001</c:v>
                </c:pt>
                <c:pt idx="31364">
                  <c:v>132.827</c:v>
                </c:pt>
                <c:pt idx="31365">
                  <c:v>132.83179999999999</c:v>
                </c:pt>
                <c:pt idx="31366">
                  <c:v>132.8366</c:v>
                </c:pt>
                <c:pt idx="31367">
                  <c:v>132.84139999999999</c:v>
                </c:pt>
                <c:pt idx="31368">
                  <c:v>132.84620000000001</c:v>
                </c:pt>
                <c:pt idx="31369">
                  <c:v>132.851</c:v>
                </c:pt>
                <c:pt idx="31370">
                  <c:v>132.85579999999999</c:v>
                </c:pt>
                <c:pt idx="31371">
                  <c:v>132.86060000000001</c:v>
                </c:pt>
                <c:pt idx="31372">
                  <c:v>132.86539999999999</c:v>
                </c:pt>
                <c:pt idx="31373">
                  <c:v>132.87019999999998</c:v>
                </c:pt>
                <c:pt idx="31374">
                  <c:v>132.8751</c:v>
                </c:pt>
                <c:pt idx="31375">
                  <c:v>132.87989999999999</c:v>
                </c:pt>
                <c:pt idx="31376">
                  <c:v>132.88469999999998</c:v>
                </c:pt>
                <c:pt idx="31377">
                  <c:v>132.8895</c:v>
                </c:pt>
                <c:pt idx="31378">
                  <c:v>132.89429999999999</c:v>
                </c:pt>
                <c:pt idx="31379">
                  <c:v>132.8991</c:v>
                </c:pt>
                <c:pt idx="31380">
                  <c:v>132.90389999999999</c:v>
                </c:pt>
                <c:pt idx="31381">
                  <c:v>132.90869999999998</c:v>
                </c:pt>
                <c:pt idx="31382">
                  <c:v>132.9135</c:v>
                </c:pt>
                <c:pt idx="31383">
                  <c:v>132.91829999999999</c:v>
                </c:pt>
                <c:pt idx="31384">
                  <c:v>132.92309999999998</c:v>
                </c:pt>
                <c:pt idx="31385">
                  <c:v>132.92789999999999</c:v>
                </c:pt>
                <c:pt idx="31386">
                  <c:v>132.93269999999998</c:v>
                </c:pt>
                <c:pt idx="31387">
                  <c:v>132.9375</c:v>
                </c:pt>
                <c:pt idx="31388">
                  <c:v>132.94230000000002</c:v>
                </c:pt>
                <c:pt idx="31389">
                  <c:v>132.94710000000001</c:v>
                </c:pt>
                <c:pt idx="31390">
                  <c:v>132.95190000000002</c:v>
                </c:pt>
                <c:pt idx="31391">
                  <c:v>132.95670000000001</c:v>
                </c:pt>
                <c:pt idx="31392">
                  <c:v>132.9615</c:v>
                </c:pt>
                <c:pt idx="31393">
                  <c:v>132.96640000000002</c:v>
                </c:pt>
                <c:pt idx="31394">
                  <c:v>132.97120000000001</c:v>
                </c:pt>
                <c:pt idx="31395">
                  <c:v>132.976</c:v>
                </c:pt>
                <c:pt idx="31396">
                  <c:v>132.98080000000002</c:v>
                </c:pt>
                <c:pt idx="31397">
                  <c:v>132.98560000000001</c:v>
                </c:pt>
                <c:pt idx="31398">
                  <c:v>132.99040000000002</c:v>
                </c:pt>
                <c:pt idx="31399">
                  <c:v>132.99520000000001</c:v>
                </c:pt>
                <c:pt idx="31400">
                  <c:v>133</c:v>
                </c:pt>
                <c:pt idx="31401">
                  <c:v>133.00480000000002</c:v>
                </c:pt>
                <c:pt idx="31402">
                  <c:v>133.00960000000001</c:v>
                </c:pt>
                <c:pt idx="31403">
                  <c:v>133.01439999999999</c:v>
                </c:pt>
                <c:pt idx="31404">
                  <c:v>133.01920000000001</c:v>
                </c:pt>
                <c:pt idx="31405">
                  <c:v>133.024</c:v>
                </c:pt>
                <c:pt idx="31406">
                  <c:v>133.02879999999999</c:v>
                </c:pt>
                <c:pt idx="31407">
                  <c:v>133.03360000000001</c:v>
                </c:pt>
                <c:pt idx="31408">
                  <c:v>133.0384</c:v>
                </c:pt>
                <c:pt idx="31409">
                  <c:v>133.04320000000001</c:v>
                </c:pt>
                <c:pt idx="31410">
                  <c:v>133.048</c:v>
                </c:pt>
                <c:pt idx="31411">
                  <c:v>133.05279999999999</c:v>
                </c:pt>
                <c:pt idx="31412">
                  <c:v>133.05760000000001</c:v>
                </c:pt>
                <c:pt idx="31413">
                  <c:v>133.0625</c:v>
                </c:pt>
                <c:pt idx="31414">
                  <c:v>133.06729999999999</c:v>
                </c:pt>
                <c:pt idx="31415">
                  <c:v>133.07210000000001</c:v>
                </c:pt>
                <c:pt idx="31416">
                  <c:v>133.07689999999999</c:v>
                </c:pt>
                <c:pt idx="31417">
                  <c:v>133.08169999999998</c:v>
                </c:pt>
                <c:pt idx="31418">
                  <c:v>133.0865</c:v>
                </c:pt>
                <c:pt idx="31419">
                  <c:v>133.09129999999999</c:v>
                </c:pt>
                <c:pt idx="31420">
                  <c:v>133.09610000000001</c:v>
                </c:pt>
                <c:pt idx="31421">
                  <c:v>133.1009</c:v>
                </c:pt>
                <c:pt idx="31422">
                  <c:v>133.10569999999998</c:v>
                </c:pt>
                <c:pt idx="31423">
                  <c:v>133.1105</c:v>
                </c:pt>
                <c:pt idx="31424">
                  <c:v>133.11529999999999</c:v>
                </c:pt>
                <c:pt idx="31425">
                  <c:v>133.12009999999998</c:v>
                </c:pt>
                <c:pt idx="31426">
                  <c:v>133.1249</c:v>
                </c:pt>
                <c:pt idx="31427">
                  <c:v>133.12969999999999</c:v>
                </c:pt>
                <c:pt idx="31428">
                  <c:v>133.1345</c:v>
                </c:pt>
                <c:pt idx="31429">
                  <c:v>133.13929999999999</c:v>
                </c:pt>
                <c:pt idx="31430">
                  <c:v>133.14409999999998</c:v>
                </c:pt>
                <c:pt idx="31431">
                  <c:v>133.1489</c:v>
                </c:pt>
                <c:pt idx="31432">
                  <c:v>133.15370000000001</c:v>
                </c:pt>
                <c:pt idx="31433">
                  <c:v>133.1585</c:v>
                </c:pt>
                <c:pt idx="31434">
                  <c:v>133.16330000000002</c:v>
                </c:pt>
                <c:pt idx="31435">
                  <c:v>133.16819999999998</c:v>
                </c:pt>
                <c:pt idx="31436">
                  <c:v>133.173</c:v>
                </c:pt>
                <c:pt idx="31437">
                  <c:v>133.17780000000002</c:v>
                </c:pt>
                <c:pt idx="31438">
                  <c:v>133.18260000000001</c:v>
                </c:pt>
                <c:pt idx="31439">
                  <c:v>133.18740000000003</c:v>
                </c:pt>
                <c:pt idx="31440">
                  <c:v>133.19220000000001</c:v>
                </c:pt>
                <c:pt idx="31441">
                  <c:v>133.197</c:v>
                </c:pt>
                <c:pt idx="31442">
                  <c:v>133.20180000000002</c:v>
                </c:pt>
                <c:pt idx="31443">
                  <c:v>133.20660000000001</c:v>
                </c:pt>
                <c:pt idx="31444">
                  <c:v>133.2114</c:v>
                </c:pt>
                <c:pt idx="31445">
                  <c:v>133.21620000000001</c:v>
                </c:pt>
                <c:pt idx="31446">
                  <c:v>133.221</c:v>
                </c:pt>
                <c:pt idx="31447">
                  <c:v>133.22579999999999</c:v>
                </c:pt>
                <c:pt idx="31448">
                  <c:v>133.23060000000001</c:v>
                </c:pt>
                <c:pt idx="31449">
                  <c:v>133.2354</c:v>
                </c:pt>
                <c:pt idx="31450">
                  <c:v>133.24020000000002</c:v>
                </c:pt>
                <c:pt idx="31451">
                  <c:v>133.245</c:v>
                </c:pt>
                <c:pt idx="31452">
                  <c:v>133.24979999999999</c:v>
                </c:pt>
                <c:pt idx="31453">
                  <c:v>133.25460000000001</c:v>
                </c:pt>
                <c:pt idx="31454">
                  <c:v>133.2594</c:v>
                </c:pt>
                <c:pt idx="31455">
                  <c:v>133.26429999999999</c:v>
                </c:pt>
                <c:pt idx="31456">
                  <c:v>133.26910000000001</c:v>
                </c:pt>
                <c:pt idx="31457">
                  <c:v>133.2739</c:v>
                </c:pt>
                <c:pt idx="31458">
                  <c:v>133.27869999999999</c:v>
                </c:pt>
                <c:pt idx="31459">
                  <c:v>133.2835</c:v>
                </c:pt>
                <c:pt idx="31460">
                  <c:v>133.28829999999999</c:v>
                </c:pt>
                <c:pt idx="31461">
                  <c:v>133.29310000000001</c:v>
                </c:pt>
                <c:pt idx="31462">
                  <c:v>133.2979</c:v>
                </c:pt>
                <c:pt idx="31463">
                  <c:v>133.30269999999999</c:v>
                </c:pt>
                <c:pt idx="31464">
                  <c:v>133.3075</c:v>
                </c:pt>
                <c:pt idx="31465">
                  <c:v>133.31229999999999</c:v>
                </c:pt>
                <c:pt idx="31466">
                  <c:v>133.31709999999998</c:v>
                </c:pt>
                <c:pt idx="31467">
                  <c:v>133.3219</c:v>
                </c:pt>
                <c:pt idx="31468">
                  <c:v>133.32669999999999</c:v>
                </c:pt>
                <c:pt idx="31469">
                  <c:v>133.33150000000001</c:v>
                </c:pt>
                <c:pt idx="31470">
                  <c:v>133.33629999999999</c:v>
                </c:pt>
                <c:pt idx="31471">
                  <c:v>133.34109999999998</c:v>
                </c:pt>
                <c:pt idx="31472">
                  <c:v>133.3459</c:v>
                </c:pt>
                <c:pt idx="31473">
                  <c:v>133.35069999999999</c:v>
                </c:pt>
                <c:pt idx="31474">
                  <c:v>133.35549999999998</c:v>
                </c:pt>
                <c:pt idx="31475">
                  <c:v>133.3604</c:v>
                </c:pt>
                <c:pt idx="31476">
                  <c:v>133.36519999999999</c:v>
                </c:pt>
                <c:pt idx="31477">
                  <c:v>133.36999999999998</c:v>
                </c:pt>
                <c:pt idx="31478">
                  <c:v>133.37479999999999</c:v>
                </c:pt>
                <c:pt idx="31479">
                  <c:v>133.37959999999998</c:v>
                </c:pt>
                <c:pt idx="31480">
                  <c:v>133.3844</c:v>
                </c:pt>
                <c:pt idx="31481">
                  <c:v>133.38920000000002</c:v>
                </c:pt>
                <c:pt idx="31482">
                  <c:v>133.39400000000001</c:v>
                </c:pt>
                <c:pt idx="31483">
                  <c:v>133.39880000000002</c:v>
                </c:pt>
                <c:pt idx="31484">
                  <c:v>133.40360000000001</c:v>
                </c:pt>
                <c:pt idx="31485">
                  <c:v>133.4084</c:v>
                </c:pt>
                <c:pt idx="31486">
                  <c:v>133.41320000000002</c:v>
                </c:pt>
                <c:pt idx="31487">
                  <c:v>133.41800000000001</c:v>
                </c:pt>
                <c:pt idx="31488">
                  <c:v>133.4228</c:v>
                </c:pt>
                <c:pt idx="31489">
                  <c:v>133.42760000000001</c:v>
                </c:pt>
                <c:pt idx="31490">
                  <c:v>133.4324</c:v>
                </c:pt>
                <c:pt idx="31491">
                  <c:v>133.43720000000002</c:v>
                </c:pt>
                <c:pt idx="31492">
                  <c:v>133.44200000000001</c:v>
                </c:pt>
                <c:pt idx="31493">
                  <c:v>133.4468</c:v>
                </c:pt>
                <c:pt idx="31494">
                  <c:v>133.45160000000001</c:v>
                </c:pt>
                <c:pt idx="31495">
                  <c:v>133.45650000000001</c:v>
                </c:pt>
                <c:pt idx="31496">
                  <c:v>133.46129999999999</c:v>
                </c:pt>
                <c:pt idx="31497">
                  <c:v>133.46610000000001</c:v>
                </c:pt>
                <c:pt idx="31498">
                  <c:v>133.4709</c:v>
                </c:pt>
                <c:pt idx="31499">
                  <c:v>133.47569999999999</c:v>
                </c:pt>
                <c:pt idx="31500">
                  <c:v>133.48050000000001</c:v>
                </c:pt>
                <c:pt idx="31501">
                  <c:v>133.4853</c:v>
                </c:pt>
                <c:pt idx="31502">
                  <c:v>133.49010000000001</c:v>
                </c:pt>
                <c:pt idx="31503">
                  <c:v>133.4949</c:v>
                </c:pt>
                <c:pt idx="31504">
                  <c:v>133.49969999999999</c:v>
                </c:pt>
                <c:pt idx="31505">
                  <c:v>133.50450000000001</c:v>
                </c:pt>
                <c:pt idx="31506">
                  <c:v>133.5093</c:v>
                </c:pt>
                <c:pt idx="31507">
                  <c:v>133.51409999999998</c:v>
                </c:pt>
                <c:pt idx="31508">
                  <c:v>133.5189</c:v>
                </c:pt>
                <c:pt idx="31509">
                  <c:v>133.52369999999999</c:v>
                </c:pt>
                <c:pt idx="31510">
                  <c:v>133.52850000000001</c:v>
                </c:pt>
                <c:pt idx="31511">
                  <c:v>133.5333</c:v>
                </c:pt>
                <c:pt idx="31512">
                  <c:v>133.53809999999999</c:v>
                </c:pt>
                <c:pt idx="31513">
                  <c:v>133.5429</c:v>
                </c:pt>
                <c:pt idx="31514">
                  <c:v>133.54769999999999</c:v>
                </c:pt>
                <c:pt idx="31515">
                  <c:v>133.55259999999998</c:v>
                </c:pt>
                <c:pt idx="31516">
                  <c:v>133.5573</c:v>
                </c:pt>
                <c:pt idx="31517">
                  <c:v>133.56219999999999</c:v>
                </c:pt>
                <c:pt idx="31518">
                  <c:v>133.56699999999998</c:v>
                </c:pt>
                <c:pt idx="31519">
                  <c:v>133.5718</c:v>
                </c:pt>
                <c:pt idx="31520">
                  <c:v>133.57659999999998</c:v>
                </c:pt>
                <c:pt idx="31521">
                  <c:v>133.5814</c:v>
                </c:pt>
                <c:pt idx="31522">
                  <c:v>133.58619999999999</c:v>
                </c:pt>
                <c:pt idx="31523">
                  <c:v>133.59099999999998</c:v>
                </c:pt>
                <c:pt idx="31524">
                  <c:v>133.5958</c:v>
                </c:pt>
                <c:pt idx="31525">
                  <c:v>133.60060000000001</c:v>
                </c:pt>
                <c:pt idx="31526">
                  <c:v>133.6054</c:v>
                </c:pt>
                <c:pt idx="31527">
                  <c:v>133.61020000000002</c:v>
                </c:pt>
                <c:pt idx="31528">
                  <c:v>133.61500000000001</c:v>
                </c:pt>
                <c:pt idx="31529">
                  <c:v>133.6198</c:v>
                </c:pt>
                <c:pt idx="31530">
                  <c:v>133.62460000000002</c:v>
                </c:pt>
                <c:pt idx="31531">
                  <c:v>133.6294</c:v>
                </c:pt>
                <c:pt idx="31532">
                  <c:v>133.63420000000002</c:v>
                </c:pt>
                <c:pt idx="31533">
                  <c:v>133.63900000000001</c:v>
                </c:pt>
                <c:pt idx="31534">
                  <c:v>133.6438</c:v>
                </c:pt>
                <c:pt idx="31535">
                  <c:v>133.64860000000002</c:v>
                </c:pt>
                <c:pt idx="31536">
                  <c:v>133.6534</c:v>
                </c:pt>
                <c:pt idx="31537">
                  <c:v>133.6583</c:v>
                </c:pt>
                <c:pt idx="31538">
                  <c:v>133.66310000000001</c:v>
                </c:pt>
                <c:pt idx="31539">
                  <c:v>133.6679</c:v>
                </c:pt>
                <c:pt idx="31540">
                  <c:v>133.67269999999999</c:v>
                </c:pt>
                <c:pt idx="31541">
                  <c:v>133.67750000000001</c:v>
                </c:pt>
                <c:pt idx="31542">
                  <c:v>133.6823</c:v>
                </c:pt>
                <c:pt idx="31543">
                  <c:v>133.68710000000002</c:v>
                </c:pt>
                <c:pt idx="31544">
                  <c:v>133.6919</c:v>
                </c:pt>
                <c:pt idx="31545">
                  <c:v>133.69669999999999</c:v>
                </c:pt>
                <c:pt idx="31546">
                  <c:v>133.70150000000001</c:v>
                </c:pt>
                <c:pt idx="31547">
                  <c:v>133.7063</c:v>
                </c:pt>
                <c:pt idx="31548">
                  <c:v>133.71109999999999</c:v>
                </c:pt>
                <c:pt idx="31549">
                  <c:v>133.7159</c:v>
                </c:pt>
                <c:pt idx="31550">
                  <c:v>133.72069999999999</c:v>
                </c:pt>
                <c:pt idx="31551">
                  <c:v>133.72550000000001</c:v>
                </c:pt>
                <c:pt idx="31552">
                  <c:v>133.7303</c:v>
                </c:pt>
                <c:pt idx="31553">
                  <c:v>133.73509999999999</c:v>
                </c:pt>
                <c:pt idx="31554">
                  <c:v>133.73990000000001</c:v>
                </c:pt>
                <c:pt idx="31555">
                  <c:v>133.74469999999999</c:v>
                </c:pt>
                <c:pt idx="31556">
                  <c:v>133.74949999999998</c:v>
                </c:pt>
                <c:pt idx="31557">
                  <c:v>133.7544</c:v>
                </c:pt>
                <c:pt idx="31558">
                  <c:v>133.75919999999999</c:v>
                </c:pt>
                <c:pt idx="31559">
                  <c:v>133.76399999999998</c:v>
                </c:pt>
                <c:pt idx="31560">
                  <c:v>133.7688</c:v>
                </c:pt>
                <c:pt idx="31561">
                  <c:v>133.77359999999999</c:v>
                </c:pt>
                <c:pt idx="31562">
                  <c:v>133.7784</c:v>
                </c:pt>
                <c:pt idx="31563">
                  <c:v>133.78319999999999</c:v>
                </c:pt>
                <c:pt idx="31564">
                  <c:v>133.78799999999998</c:v>
                </c:pt>
                <c:pt idx="31565">
                  <c:v>133.7928</c:v>
                </c:pt>
                <c:pt idx="31566">
                  <c:v>133.79759999999999</c:v>
                </c:pt>
                <c:pt idx="31567">
                  <c:v>133.80239999999998</c:v>
                </c:pt>
                <c:pt idx="31568">
                  <c:v>133.80719999999999</c:v>
                </c:pt>
                <c:pt idx="31569">
                  <c:v>133.81199999999998</c:v>
                </c:pt>
                <c:pt idx="31570">
                  <c:v>133.8168</c:v>
                </c:pt>
                <c:pt idx="31571">
                  <c:v>133.82160000000002</c:v>
                </c:pt>
                <c:pt idx="31572">
                  <c:v>133.82640000000001</c:v>
                </c:pt>
                <c:pt idx="31573">
                  <c:v>133.83120000000002</c:v>
                </c:pt>
                <c:pt idx="31574">
                  <c:v>133.83600000000001</c:v>
                </c:pt>
                <c:pt idx="31575">
                  <c:v>133.8408</c:v>
                </c:pt>
                <c:pt idx="31576">
                  <c:v>133.84560000000002</c:v>
                </c:pt>
                <c:pt idx="31577">
                  <c:v>133.85040000000001</c:v>
                </c:pt>
                <c:pt idx="31578">
                  <c:v>133.8553</c:v>
                </c:pt>
                <c:pt idx="31579">
                  <c:v>133.86010000000002</c:v>
                </c:pt>
                <c:pt idx="31580">
                  <c:v>133.86490000000001</c:v>
                </c:pt>
                <c:pt idx="31581">
                  <c:v>133.86969999999999</c:v>
                </c:pt>
                <c:pt idx="31582">
                  <c:v>133.87450000000001</c:v>
                </c:pt>
                <c:pt idx="31583">
                  <c:v>133.8793</c:v>
                </c:pt>
                <c:pt idx="31584">
                  <c:v>133.88410000000002</c:v>
                </c:pt>
                <c:pt idx="31585">
                  <c:v>133.88890000000001</c:v>
                </c:pt>
                <c:pt idx="31586">
                  <c:v>133.8937</c:v>
                </c:pt>
                <c:pt idx="31587">
                  <c:v>133.89850000000001</c:v>
                </c:pt>
                <c:pt idx="31588">
                  <c:v>133.9033</c:v>
                </c:pt>
                <c:pt idx="31589">
                  <c:v>133.90809999999999</c:v>
                </c:pt>
                <c:pt idx="31590">
                  <c:v>133.91290000000001</c:v>
                </c:pt>
                <c:pt idx="31591">
                  <c:v>133.9177</c:v>
                </c:pt>
                <c:pt idx="31592">
                  <c:v>133.92250000000001</c:v>
                </c:pt>
                <c:pt idx="31593">
                  <c:v>133.9273</c:v>
                </c:pt>
                <c:pt idx="31594">
                  <c:v>133.93209999999999</c:v>
                </c:pt>
                <c:pt idx="31595">
                  <c:v>133.93690000000001</c:v>
                </c:pt>
                <c:pt idx="31596">
                  <c:v>133.9417</c:v>
                </c:pt>
                <c:pt idx="31597">
                  <c:v>133.94649999999999</c:v>
                </c:pt>
                <c:pt idx="31598">
                  <c:v>133.95140000000001</c:v>
                </c:pt>
                <c:pt idx="31599">
                  <c:v>133.95609999999999</c:v>
                </c:pt>
                <c:pt idx="31600">
                  <c:v>133.96099999999998</c:v>
                </c:pt>
                <c:pt idx="31601">
                  <c:v>133.9658</c:v>
                </c:pt>
                <c:pt idx="31602">
                  <c:v>133.97059999999999</c:v>
                </c:pt>
                <c:pt idx="31603">
                  <c:v>133.97540000000001</c:v>
                </c:pt>
                <c:pt idx="31604">
                  <c:v>133.9802</c:v>
                </c:pt>
                <c:pt idx="31605">
                  <c:v>133.98499999999999</c:v>
                </c:pt>
                <c:pt idx="31606">
                  <c:v>133.9898</c:v>
                </c:pt>
                <c:pt idx="31607">
                  <c:v>133.99459999999999</c:v>
                </c:pt>
                <c:pt idx="31608">
                  <c:v>133.99939999999998</c:v>
                </c:pt>
                <c:pt idx="31609">
                  <c:v>134.0042</c:v>
                </c:pt>
                <c:pt idx="31610">
                  <c:v>134.00899999999999</c:v>
                </c:pt>
                <c:pt idx="31611">
                  <c:v>134.01379999999997</c:v>
                </c:pt>
                <c:pt idx="31612">
                  <c:v>134.01859999999999</c:v>
                </c:pt>
                <c:pt idx="31613">
                  <c:v>134.02339999999998</c:v>
                </c:pt>
                <c:pt idx="31614">
                  <c:v>134.0282</c:v>
                </c:pt>
                <c:pt idx="31615">
                  <c:v>134.03300000000002</c:v>
                </c:pt>
                <c:pt idx="31616">
                  <c:v>134.0378</c:v>
                </c:pt>
                <c:pt idx="31617">
                  <c:v>134.04260000000002</c:v>
                </c:pt>
                <c:pt idx="31618">
                  <c:v>134.04740000000001</c:v>
                </c:pt>
                <c:pt idx="31619">
                  <c:v>134.0522</c:v>
                </c:pt>
                <c:pt idx="31620">
                  <c:v>134.05700000000002</c:v>
                </c:pt>
                <c:pt idx="31621">
                  <c:v>134.06190000000001</c:v>
                </c:pt>
                <c:pt idx="31622">
                  <c:v>134.0667</c:v>
                </c:pt>
                <c:pt idx="31623">
                  <c:v>134.07150000000001</c:v>
                </c:pt>
                <c:pt idx="31624">
                  <c:v>134.0763</c:v>
                </c:pt>
                <c:pt idx="31625">
                  <c:v>134.08110000000002</c:v>
                </c:pt>
                <c:pt idx="31626">
                  <c:v>134.08590000000001</c:v>
                </c:pt>
                <c:pt idx="31627">
                  <c:v>134.0907</c:v>
                </c:pt>
                <c:pt idx="31628">
                  <c:v>134.09550000000002</c:v>
                </c:pt>
                <c:pt idx="31629">
                  <c:v>134.1003</c:v>
                </c:pt>
                <c:pt idx="31630">
                  <c:v>134.10509999999999</c:v>
                </c:pt>
                <c:pt idx="31631">
                  <c:v>134.10990000000001</c:v>
                </c:pt>
                <c:pt idx="31632">
                  <c:v>134.1147</c:v>
                </c:pt>
                <c:pt idx="31633">
                  <c:v>134.11950000000002</c:v>
                </c:pt>
                <c:pt idx="31634">
                  <c:v>134.12430000000001</c:v>
                </c:pt>
                <c:pt idx="31635">
                  <c:v>134.12909999999999</c:v>
                </c:pt>
                <c:pt idx="31636">
                  <c:v>134.13390000000001</c:v>
                </c:pt>
                <c:pt idx="31637">
                  <c:v>134.1387</c:v>
                </c:pt>
                <c:pt idx="31638">
                  <c:v>134.14349999999999</c:v>
                </c:pt>
                <c:pt idx="31639">
                  <c:v>134.14830000000001</c:v>
                </c:pt>
                <c:pt idx="31640">
                  <c:v>134.15309999999999</c:v>
                </c:pt>
                <c:pt idx="31641">
                  <c:v>134.15799999999999</c:v>
                </c:pt>
                <c:pt idx="31642">
                  <c:v>134.1628</c:v>
                </c:pt>
                <c:pt idx="31643">
                  <c:v>134.16759999999999</c:v>
                </c:pt>
                <c:pt idx="31644">
                  <c:v>134.17240000000001</c:v>
                </c:pt>
                <c:pt idx="31645">
                  <c:v>134.1772</c:v>
                </c:pt>
                <c:pt idx="31646">
                  <c:v>134.18199999999999</c:v>
                </c:pt>
                <c:pt idx="31647">
                  <c:v>134.18680000000001</c:v>
                </c:pt>
                <c:pt idx="31648">
                  <c:v>134.19159999999999</c:v>
                </c:pt>
                <c:pt idx="31649">
                  <c:v>134.19639999999998</c:v>
                </c:pt>
                <c:pt idx="31650">
                  <c:v>134.2012</c:v>
                </c:pt>
                <c:pt idx="31651">
                  <c:v>134.20599999999999</c:v>
                </c:pt>
                <c:pt idx="31652">
                  <c:v>134.21079999999998</c:v>
                </c:pt>
                <c:pt idx="31653">
                  <c:v>134.21559999999999</c:v>
                </c:pt>
                <c:pt idx="31654">
                  <c:v>134.22039999999998</c:v>
                </c:pt>
                <c:pt idx="31655">
                  <c:v>134.2252</c:v>
                </c:pt>
                <c:pt idx="31656">
                  <c:v>134.22999999999999</c:v>
                </c:pt>
                <c:pt idx="31657">
                  <c:v>134.23479999999998</c:v>
                </c:pt>
                <c:pt idx="31658">
                  <c:v>134.2396</c:v>
                </c:pt>
                <c:pt idx="31659">
                  <c:v>134.24440000000001</c:v>
                </c:pt>
                <c:pt idx="31660">
                  <c:v>134.2492</c:v>
                </c:pt>
                <c:pt idx="31661">
                  <c:v>134.25400000000002</c:v>
                </c:pt>
                <c:pt idx="31662">
                  <c:v>134.25889999999998</c:v>
                </c:pt>
                <c:pt idx="31663">
                  <c:v>134.2636</c:v>
                </c:pt>
                <c:pt idx="31664">
                  <c:v>134.26850000000002</c:v>
                </c:pt>
                <c:pt idx="31665">
                  <c:v>134.27330000000001</c:v>
                </c:pt>
                <c:pt idx="31666">
                  <c:v>134.27810000000002</c:v>
                </c:pt>
                <c:pt idx="31667">
                  <c:v>134.28290000000001</c:v>
                </c:pt>
                <c:pt idx="31668">
                  <c:v>134.2877</c:v>
                </c:pt>
                <c:pt idx="31669">
                  <c:v>134.29250000000002</c:v>
                </c:pt>
                <c:pt idx="31670">
                  <c:v>134.29730000000001</c:v>
                </c:pt>
                <c:pt idx="31671">
                  <c:v>134.3021</c:v>
                </c:pt>
                <c:pt idx="31672">
                  <c:v>134.30690000000001</c:v>
                </c:pt>
                <c:pt idx="31673">
                  <c:v>134.3117</c:v>
                </c:pt>
                <c:pt idx="31674">
                  <c:v>134.31650000000002</c:v>
                </c:pt>
                <c:pt idx="31675">
                  <c:v>134.32130000000001</c:v>
                </c:pt>
                <c:pt idx="31676">
                  <c:v>134.3261</c:v>
                </c:pt>
                <c:pt idx="31677">
                  <c:v>134.33090000000001</c:v>
                </c:pt>
                <c:pt idx="31678">
                  <c:v>134.3357</c:v>
                </c:pt>
                <c:pt idx="31679">
                  <c:v>134.34049999999999</c:v>
                </c:pt>
                <c:pt idx="31680">
                  <c:v>134.34530000000001</c:v>
                </c:pt>
                <c:pt idx="31681">
                  <c:v>134.3501</c:v>
                </c:pt>
                <c:pt idx="31682">
                  <c:v>134.35489999999999</c:v>
                </c:pt>
                <c:pt idx="31683">
                  <c:v>134.3597</c:v>
                </c:pt>
                <c:pt idx="31684">
                  <c:v>134.36449999999999</c:v>
                </c:pt>
                <c:pt idx="31685">
                  <c:v>134.36940000000001</c:v>
                </c:pt>
                <c:pt idx="31686">
                  <c:v>134.3742</c:v>
                </c:pt>
                <c:pt idx="31687">
                  <c:v>134.37899999999999</c:v>
                </c:pt>
                <c:pt idx="31688">
                  <c:v>134.38380000000001</c:v>
                </c:pt>
                <c:pt idx="31689">
                  <c:v>134.3886</c:v>
                </c:pt>
                <c:pt idx="31690">
                  <c:v>134.39339999999999</c:v>
                </c:pt>
                <c:pt idx="31691">
                  <c:v>134.3982</c:v>
                </c:pt>
                <c:pt idx="31692">
                  <c:v>134.40299999999999</c:v>
                </c:pt>
                <c:pt idx="31693">
                  <c:v>134.40779999999998</c:v>
                </c:pt>
                <c:pt idx="31694">
                  <c:v>134.4126</c:v>
                </c:pt>
                <c:pt idx="31695">
                  <c:v>134.41739999999999</c:v>
                </c:pt>
                <c:pt idx="31696">
                  <c:v>134.4222</c:v>
                </c:pt>
                <c:pt idx="31697">
                  <c:v>134.42699999999999</c:v>
                </c:pt>
                <c:pt idx="31698">
                  <c:v>134.43179999999998</c:v>
                </c:pt>
                <c:pt idx="31699">
                  <c:v>134.4366</c:v>
                </c:pt>
                <c:pt idx="31700">
                  <c:v>134.44139999999999</c:v>
                </c:pt>
                <c:pt idx="31701">
                  <c:v>134.44619999999998</c:v>
                </c:pt>
                <c:pt idx="31702">
                  <c:v>134.45099999999999</c:v>
                </c:pt>
                <c:pt idx="31703">
                  <c:v>134.45579999999998</c:v>
                </c:pt>
                <c:pt idx="31704">
                  <c:v>134.4606</c:v>
                </c:pt>
                <c:pt idx="31705">
                  <c:v>134.46540000000002</c:v>
                </c:pt>
                <c:pt idx="31706">
                  <c:v>134.47029999999998</c:v>
                </c:pt>
                <c:pt idx="31707">
                  <c:v>134.4751</c:v>
                </c:pt>
                <c:pt idx="31708">
                  <c:v>134.47990000000001</c:v>
                </c:pt>
                <c:pt idx="31709">
                  <c:v>134.4847</c:v>
                </c:pt>
                <c:pt idx="31710">
                  <c:v>134.48950000000002</c:v>
                </c:pt>
                <c:pt idx="31711">
                  <c:v>134.49430000000001</c:v>
                </c:pt>
                <c:pt idx="31712">
                  <c:v>134.4991</c:v>
                </c:pt>
                <c:pt idx="31713">
                  <c:v>134.50390000000002</c:v>
                </c:pt>
                <c:pt idx="31714">
                  <c:v>134.5087</c:v>
                </c:pt>
                <c:pt idx="31715">
                  <c:v>134.51350000000002</c:v>
                </c:pt>
                <c:pt idx="31716">
                  <c:v>134.51830000000001</c:v>
                </c:pt>
                <c:pt idx="31717">
                  <c:v>134.5231</c:v>
                </c:pt>
                <c:pt idx="31718">
                  <c:v>134.52790000000002</c:v>
                </c:pt>
                <c:pt idx="31719">
                  <c:v>134.53270000000001</c:v>
                </c:pt>
                <c:pt idx="31720">
                  <c:v>134.53749999999999</c:v>
                </c:pt>
                <c:pt idx="31721">
                  <c:v>134.54230000000001</c:v>
                </c:pt>
                <c:pt idx="31722">
                  <c:v>134.5471</c:v>
                </c:pt>
                <c:pt idx="31723">
                  <c:v>134.55189999999999</c:v>
                </c:pt>
                <c:pt idx="31724">
                  <c:v>134.55670000000001</c:v>
                </c:pt>
                <c:pt idx="31725">
                  <c:v>134.5615</c:v>
                </c:pt>
                <c:pt idx="31726">
                  <c:v>134.56630000000001</c:v>
                </c:pt>
                <c:pt idx="31727">
                  <c:v>134.5711</c:v>
                </c:pt>
                <c:pt idx="31728">
                  <c:v>134.57589999999999</c:v>
                </c:pt>
                <c:pt idx="31729">
                  <c:v>134.58080000000001</c:v>
                </c:pt>
                <c:pt idx="31730">
                  <c:v>134.5856</c:v>
                </c:pt>
                <c:pt idx="31731">
                  <c:v>134.59039999999999</c:v>
                </c:pt>
                <c:pt idx="31732">
                  <c:v>134.59520000000001</c:v>
                </c:pt>
                <c:pt idx="31733">
                  <c:v>134.6</c:v>
                </c:pt>
                <c:pt idx="31734">
                  <c:v>134.60479999999998</c:v>
                </c:pt>
                <c:pt idx="31735">
                  <c:v>134.6096</c:v>
                </c:pt>
                <c:pt idx="31736">
                  <c:v>134.61439999999999</c:v>
                </c:pt>
                <c:pt idx="31737">
                  <c:v>134.61920000000001</c:v>
                </c:pt>
                <c:pt idx="31738">
                  <c:v>134.624</c:v>
                </c:pt>
                <c:pt idx="31739">
                  <c:v>134.62879999999998</c:v>
                </c:pt>
                <c:pt idx="31740">
                  <c:v>134.6336</c:v>
                </c:pt>
                <c:pt idx="31741">
                  <c:v>134.63839999999999</c:v>
                </c:pt>
                <c:pt idx="31742">
                  <c:v>134.64319999999998</c:v>
                </c:pt>
                <c:pt idx="31743">
                  <c:v>134.648</c:v>
                </c:pt>
                <c:pt idx="31744">
                  <c:v>134.65279999999998</c:v>
                </c:pt>
                <c:pt idx="31745">
                  <c:v>134.6576</c:v>
                </c:pt>
                <c:pt idx="31746">
                  <c:v>134.66239999999999</c:v>
                </c:pt>
                <c:pt idx="31747">
                  <c:v>134.66719999999998</c:v>
                </c:pt>
                <c:pt idx="31748">
                  <c:v>134.672</c:v>
                </c:pt>
                <c:pt idx="31749">
                  <c:v>134.67680000000001</c:v>
                </c:pt>
                <c:pt idx="31750">
                  <c:v>134.68169999999998</c:v>
                </c:pt>
                <c:pt idx="31751">
                  <c:v>134.6865</c:v>
                </c:pt>
                <c:pt idx="31752">
                  <c:v>134.69130000000001</c:v>
                </c:pt>
                <c:pt idx="31753">
                  <c:v>134.6961</c:v>
                </c:pt>
                <c:pt idx="31754">
                  <c:v>134.70090000000002</c:v>
                </c:pt>
                <c:pt idx="31755">
                  <c:v>134.70570000000001</c:v>
                </c:pt>
                <c:pt idx="31756">
                  <c:v>134.71050000000002</c:v>
                </c:pt>
                <c:pt idx="31757">
                  <c:v>134.71530000000001</c:v>
                </c:pt>
                <c:pt idx="31758">
                  <c:v>134.7201</c:v>
                </c:pt>
                <c:pt idx="31759">
                  <c:v>134.72490000000002</c:v>
                </c:pt>
                <c:pt idx="31760">
                  <c:v>134.72970000000001</c:v>
                </c:pt>
                <c:pt idx="31761">
                  <c:v>134.7345</c:v>
                </c:pt>
                <c:pt idx="31762">
                  <c:v>134.73930000000001</c:v>
                </c:pt>
                <c:pt idx="31763">
                  <c:v>134.7441</c:v>
                </c:pt>
                <c:pt idx="31764">
                  <c:v>134.74889999999999</c:v>
                </c:pt>
                <c:pt idx="31765">
                  <c:v>134.75370000000001</c:v>
                </c:pt>
                <c:pt idx="31766">
                  <c:v>134.7585</c:v>
                </c:pt>
                <c:pt idx="31767">
                  <c:v>134.76330000000002</c:v>
                </c:pt>
                <c:pt idx="31768">
                  <c:v>134.7681</c:v>
                </c:pt>
                <c:pt idx="31769">
                  <c:v>134.77289999999999</c:v>
                </c:pt>
                <c:pt idx="31770">
                  <c:v>134.77770000000001</c:v>
                </c:pt>
                <c:pt idx="31771">
                  <c:v>134.7826</c:v>
                </c:pt>
                <c:pt idx="31772">
                  <c:v>134.78739999999999</c:v>
                </c:pt>
                <c:pt idx="31773">
                  <c:v>134.7921</c:v>
                </c:pt>
                <c:pt idx="31774">
                  <c:v>134.797</c:v>
                </c:pt>
                <c:pt idx="31775">
                  <c:v>134.80179999999999</c:v>
                </c:pt>
                <c:pt idx="31776">
                  <c:v>134.8066</c:v>
                </c:pt>
                <c:pt idx="31777">
                  <c:v>134.81139999999999</c:v>
                </c:pt>
                <c:pt idx="31778">
                  <c:v>134.81620000000001</c:v>
                </c:pt>
                <c:pt idx="31779">
                  <c:v>134.821</c:v>
                </c:pt>
                <c:pt idx="31780">
                  <c:v>134.82579999999999</c:v>
                </c:pt>
                <c:pt idx="31781">
                  <c:v>134.8306</c:v>
                </c:pt>
                <c:pt idx="31782">
                  <c:v>134.83539999999999</c:v>
                </c:pt>
                <c:pt idx="31783">
                  <c:v>134.84019999999998</c:v>
                </c:pt>
                <c:pt idx="31784">
                  <c:v>134.845</c:v>
                </c:pt>
                <c:pt idx="31785">
                  <c:v>134.84979999999999</c:v>
                </c:pt>
                <c:pt idx="31786">
                  <c:v>134.8546</c:v>
                </c:pt>
                <c:pt idx="31787">
                  <c:v>134.85939999999999</c:v>
                </c:pt>
                <c:pt idx="31788">
                  <c:v>134.86419999999998</c:v>
                </c:pt>
                <c:pt idx="31789">
                  <c:v>134.869</c:v>
                </c:pt>
                <c:pt idx="31790">
                  <c:v>134.87379999999999</c:v>
                </c:pt>
                <c:pt idx="31791">
                  <c:v>134.87859999999998</c:v>
                </c:pt>
                <c:pt idx="31792">
                  <c:v>134.88339999999999</c:v>
                </c:pt>
                <c:pt idx="31793">
                  <c:v>134.88820000000001</c:v>
                </c:pt>
                <c:pt idx="31794">
                  <c:v>134.893</c:v>
                </c:pt>
                <c:pt idx="31795">
                  <c:v>134.89789999999999</c:v>
                </c:pt>
                <c:pt idx="31796">
                  <c:v>134.90269999999998</c:v>
                </c:pt>
                <c:pt idx="31797">
                  <c:v>134.90750000000003</c:v>
                </c:pt>
                <c:pt idx="31798">
                  <c:v>134.91230000000002</c:v>
                </c:pt>
                <c:pt idx="31799">
                  <c:v>134.9171</c:v>
                </c:pt>
                <c:pt idx="31800">
                  <c:v>134.92190000000002</c:v>
                </c:pt>
                <c:pt idx="31801">
                  <c:v>134.92670000000001</c:v>
                </c:pt>
                <c:pt idx="31802">
                  <c:v>134.9315</c:v>
                </c:pt>
                <c:pt idx="31803">
                  <c:v>134.93630000000002</c:v>
                </c:pt>
                <c:pt idx="31804">
                  <c:v>134.94110000000001</c:v>
                </c:pt>
                <c:pt idx="31805">
                  <c:v>134.94589999999999</c:v>
                </c:pt>
                <c:pt idx="31806">
                  <c:v>134.95070000000001</c:v>
                </c:pt>
                <c:pt idx="31807">
                  <c:v>134.9555</c:v>
                </c:pt>
                <c:pt idx="31808">
                  <c:v>134.96030000000002</c:v>
                </c:pt>
                <c:pt idx="31809">
                  <c:v>134.96510000000001</c:v>
                </c:pt>
                <c:pt idx="31810">
                  <c:v>134.9699</c:v>
                </c:pt>
                <c:pt idx="31811">
                  <c:v>134.97470000000001</c:v>
                </c:pt>
                <c:pt idx="31812">
                  <c:v>134.9795</c:v>
                </c:pt>
                <c:pt idx="31813">
                  <c:v>134.98429999999999</c:v>
                </c:pt>
                <c:pt idx="31814">
                  <c:v>134.98910000000001</c:v>
                </c:pt>
                <c:pt idx="31815">
                  <c:v>134.9939</c:v>
                </c:pt>
                <c:pt idx="31816">
                  <c:v>134.99879999999999</c:v>
                </c:pt>
                <c:pt idx="31817">
                  <c:v>135.00360000000001</c:v>
                </c:pt>
                <c:pt idx="31818">
                  <c:v>135.00839999999999</c:v>
                </c:pt>
                <c:pt idx="31819">
                  <c:v>135.01320000000001</c:v>
                </c:pt>
                <c:pt idx="31820">
                  <c:v>135.018</c:v>
                </c:pt>
                <c:pt idx="31821">
                  <c:v>135.02279999999999</c:v>
                </c:pt>
                <c:pt idx="31822">
                  <c:v>135.02760000000001</c:v>
                </c:pt>
                <c:pt idx="31823">
                  <c:v>135.0324</c:v>
                </c:pt>
                <c:pt idx="31824">
                  <c:v>135.03719999999998</c:v>
                </c:pt>
                <c:pt idx="31825">
                  <c:v>135.042</c:v>
                </c:pt>
                <c:pt idx="31826">
                  <c:v>135.04679999999999</c:v>
                </c:pt>
                <c:pt idx="31827">
                  <c:v>135.05160000000001</c:v>
                </c:pt>
                <c:pt idx="31828">
                  <c:v>135.0564</c:v>
                </c:pt>
                <c:pt idx="31829">
                  <c:v>135.06119999999999</c:v>
                </c:pt>
                <c:pt idx="31830">
                  <c:v>135.066</c:v>
                </c:pt>
                <c:pt idx="31831">
                  <c:v>135.07079999999999</c:v>
                </c:pt>
                <c:pt idx="31832">
                  <c:v>135.07559999999998</c:v>
                </c:pt>
                <c:pt idx="31833">
                  <c:v>135.0804</c:v>
                </c:pt>
                <c:pt idx="31834">
                  <c:v>135.08519999999999</c:v>
                </c:pt>
                <c:pt idx="31835">
                  <c:v>135.08999999999997</c:v>
                </c:pt>
                <c:pt idx="31836">
                  <c:v>135.09479999999999</c:v>
                </c:pt>
                <c:pt idx="31837">
                  <c:v>135.09959999999998</c:v>
                </c:pt>
                <c:pt idx="31838">
                  <c:v>135.10440000000003</c:v>
                </c:pt>
                <c:pt idx="31839">
                  <c:v>135.10920000000002</c:v>
                </c:pt>
                <c:pt idx="31840">
                  <c:v>135.11409999999998</c:v>
                </c:pt>
                <c:pt idx="31841">
                  <c:v>135.1189</c:v>
                </c:pt>
                <c:pt idx="31842">
                  <c:v>135.12370000000001</c:v>
                </c:pt>
                <c:pt idx="31843">
                  <c:v>135.1285</c:v>
                </c:pt>
                <c:pt idx="31844">
                  <c:v>135.13330000000002</c:v>
                </c:pt>
                <c:pt idx="31845">
                  <c:v>135.13810000000001</c:v>
                </c:pt>
                <c:pt idx="31846">
                  <c:v>135.1429</c:v>
                </c:pt>
                <c:pt idx="31847">
                  <c:v>135.14770000000001</c:v>
                </c:pt>
                <c:pt idx="31848">
                  <c:v>135.1525</c:v>
                </c:pt>
                <c:pt idx="31849">
                  <c:v>135.15730000000002</c:v>
                </c:pt>
                <c:pt idx="31850">
                  <c:v>135.16210000000001</c:v>
                </c:pt>
                <c:pt idx="31851">
                  <c:v>135.1669</c:v>
                </c:pt>
                <c:pt idx="31852">
                  <c:v>135.17170000000002</c:v>
                </c:pt>
                <c:pt idx="31853">
                  <c:v>135.1765</c:v>
                </c:pt>
                <c:pt idx="31854">
                  <c:v>135.18129999999999</c:v>
                </c:pt>
                <c:pt idx="31855">
                  <c:v>135.18610000000001</c:v>
                </c:pt>
                <c:pt idx="31856">
                  <c:v>135.1909</c:v>
                </c:pt>
                <c:pt idx="31857">
                  <c:v>135.19569999999999</c:v>
                </c:pt>
                <c:pt idx="31858">
                  <c:v>135.20050000000001</c:v>
                </c:pt>
                <c:pt idx="31859">
                  <c:v>135.20529999999999</c:v>
                </c:pt>
                <c:pt idx="31860">
                  <c:v>135.21010000000001</c:v>
                </c:pt>
                <c:pt idx="31861">
                  <c:v>135.215</c:v>
                </c:pt>
                <c:pt idx="31862">
                  <c:v>135.21979999999999</c:v>
                </c:pt>
                <c:pt idx="31863">
                  <c:v>135.22460000000001</c:v>
                </c:pt>
                <c:pt idx="31864">
                  <c:v>135.2294</c:v>
                </c:pt>
                <c:pt idx="31865">
                  <c:v>135.23419999999999</c:v>
                </c:pt>
                <c:pt idx="31866">
                  <c:v>135.239</c:v>
                </c:pt>
                <c:pt idx="31867">
                  <c:v>135.24379999999999</c:v>
                </c:pt>
                <c:pt idx="31868">
                  <c:v>135.24860000000001</c:v>
                </c:pt>
                <c:pt idx="31869">
                  <c:v>135.2534</c:v>
                </c:pt>
                <c:pt idx="31870">
                  <c:v>135.25819999999999</c:v>
                </c:pt>
                <c:pt idx="31871">
                  <c:v>135.26300000000001</c:v>
                </c:pt>
                <c:pt idx="31872">
                  <c:v>135.26779999999999</c:v>
                </c:pt>
                <c:pt idx="31873">
                  <c:v>135.27259999999998</c:v>
                </c:pt>
                <c:pt idx="31874">
                  <c:v>135.2774</c:v>
                </c:pt>
                <c:pt idx="31875">
                  <c:v>135.28219999999999</c:v>
                </c:pt>
                <c:pt idx="31876">
                  <c:v>135.28699999999998</c:v>
                </c:pt>
                <c:pt idx="31877">
                  <c:v>135.29179999999999</c:v>
                </c:pt>
                <c:pt idx="31878">
                  <c:v>135.29659999999998</c:v>
                </c:pt>
                <c:pt idx="31879">
                  <c:v>135.3014</c:v>
                </c:pt>
                <c:pt idx="31880">
                  <c:v>135.30619999999999</c:v>
                </c:pt>
                <c:pt idx="31881">
                  <c:v>135.31099999999998</c:v>
                </c:pt>
                <c:pt idx="31882">
                  <c:v>135.31580000000002</c:v>
                </c:pt>
                <c:pt idx="31883">
                  <c:v>135.32060000000001</c:v>
                </c:pt>
                <c:pt idx="31884">
                  <c:v>135.3254</c:v>
                </c:pt>
                <c:pt idx="31885">
                  <c:v>135.33029999999999</c:v>
                </c:pt>
                <c:pt idx="31886">
                  <c:v>135.33510000000001</c:v>
                </c:pt>
                <c:pt idx="31887">
                  <c:v>135.3399</c:v>
                </c:pt>
                <c:pt idx="31888">
                  <c:v>135.34470000000002</c:v>
                </c:pt>
                <c:pt idx="31889">
                  <c:v>135.34950000000001</c:v>
                </c:pt>
                <c:pt idx="31890">
                  <c:v>135.35430000000002</c:v>
                </c:pt>
                <c:pt idx="31891">
                  <c:v>135.35910000000001</c:v>
                </c:pt>
                <c:pt idx="31892">
                  <c:v>135.3639</c:v>
                </c:pt>
                <c:pt idx="31893">
                  <c:v>135.36870000000002</c:v>
                </c:pt>
                <c:pt idx="31894">
                  <c:v>135.37350000000001</c:v>
                </c:pt>
                <c:pt idx="31895">
                  <c:v>135.3783</c:v>
                </c:pt>
                <c:pt idx="31896">
                  <c:v>135.38310000000001</c:v>
                </c:pt>
                <c:pt idx="31897">
                  <c:v>135.3879</c:v>
                </c:pt>
                <c:pt idx="31898">
                  <c:v>135.39269999999999</c:v>
                </c:pt>
                <c:pt idx="31899">
                  <c:v>135.39750000000001</c:v>
                </c:pt>
                <c:pt idx="31900">
                  <c:v>135.4023</c:v>
                </c:pt>
                <c:pt idx="31901">
                  <c:v>135.40710000000001</c:v>
                </c:pt>
                <c:pt idx="31902">
                  <c:v>135.4119</c:v>
                </c:pt>
                <c:pt idx="31903">
                  <c:v>135.41669999999999</c:v>
                </c:pt>
                <c:pt idx="31904">
                  <c:v>135.42150000000001</c:v>
                </c:pt>
                <c:pt idx="31905">
                  <c:v>135.4263</c:v>
                </c:pt>
                <c:pt idx="31906">
                  <c:v>135.43109999999999</c:v>
                </c:pt>
                <c:pt idx="31907">
                  <c:v>135.43600000000001</c:v>
                </c:pt>
                <c:pt idx="31908">
                  <c:v>135.4408</c:v>
                </c:pt>
                <c:pt idx="31909">
                  <c:v>135.44560000000001</c:v>
                </c:pt>
                <c:pt idx="31910">
                  <c:v>135.4504</c:v>
                </c:pt>
                <c:pt idx="31911">
                  <c:v>135.45519999999999</c:v>
                </c:pt>
                <c:pt idx="31912">
                  <c:v>135.46</c:v>
                </c:pt>
                <c:pt idx="31913">
                  <c:v>135.4648</c:v>
                </c:pt>
                <c:pt idx="31914">
                  <c:v>135.46959999999999</c:v>
                </c:pt>
                <c:pt idx="31915">
                  <c:v>135.4744</c:v>
                </c:pt>
                <c:pt idx="31916">
                  <c:v>135.47919999999999</c:v>
                </c:pt>
                <c:pt idx="31917">
                  <c:v>135.48399999999998</c:v>
                </c:pt>
                <c:pt idx="31918">
                  <c:v>135.4888</c:v>
                </c:pt>
                <c:pt idx="31919">
                  <c:v>135.49359999999999</c:v>
                </c:pt>
                <c:pt idx="31920">
                  <c:v>135.4984</c:v>
                </c:pt>
                <c:pt idx="31921">
                  <c:v>135.50319999999999</c:v>
                </c:pt>
                <c:pt idx="31922">
                  <c:v>135.50799999999998</c:v>
                </c:pt>
                <c:pt idx="31923">
                  <c:v>135.5128</c:v>
                </c:pt>
                <c:pt idx="31924">
                  <c:v>135.51759999999999</c:v>
                </c:pt>
                <c:pt idx="31925">
                  <c:v>135.52239999999998</c:v>
                </c:pt>
                <c:pt idx="31926">
                  <c:v>135.52719999999999</c:v>
                </c:pt>
                <c:pt idx="31927">
                  <c:v>135.53200000000001</c:v>
                </c:pt>
                <c:pt idx="31928">
                  <c:v>135.5368</c:v>
                </c:pt>
                <c:pt idx="31929">
                  <c:v>135.54160000000002</c:v>
                </c:pt>
                <c:pt idx="31930">
                  <c:v>135.54640000000001</c:v>
                </c:pt>
                <c:pt idx="31931">
                  <c:v>135.55120000000002</c:v>
                </c:pt>
                <c:pt idx="31932">
                  <c:v>135.55610000000001</c:v>
                </c:pt>
                <c:pt idx="31933">
                  <c:v>135.5609</c:v>
                </c:pt>
                <c:pt idx="31934">
                  <c:v>135.56570000000002</c:v>
                </c:pt>
                <c:pt idx="31935">
                  <c:v>135.57050000000001</c:v>
                </c:pt>
                <c:pt idx="31936">
                  <c:v>135.5753</c:v>
                </c:pt>
                <c:pt idx="31937">
                  <c:v>135.58010000000002</c:v>
                </c:pt>
                <c:pt idx="31938">
                  <c:v>135.5849</c:v>
                </c:pt>
                <c:pt idx="31939">
                  <c:v>135.58969999999999</c:v>
                </c:pt>
                <c:pt idx="31940">
                  <c:v>135.59450000000001</c:v>
                </c:pt>
                <c:pt idx="31941">
                  <c:v>135.5993</c:v>
                </c:pt>
                <c:pt idx="31942">
                  <c:v>135.60410000000002</c:v>
                </c:pt>
                <c:pt idx="31943">
                  <c:v>135.60890000000001</c:v>
                </c:pt>
                <c:pt idx="31944">
                  <c:v>135.61369999999999</c:v>
                </c:pt>
                <c:pt idx="31945">
                  <c:v>135.61850000000001</c:v>
                </c:pt>
                <c:pt idx="31946">
                  <c:v>135.6233</c:v>
                </c:pt>
                <c:pt idx="31947">
                  <c:v>135.62809999999999</c:v>
                </c:pt>
                <c:pt idx="31948">
                  <c:v>135.63290000000001</c:v>
                </c:pt>
                <c:pt idx="31949">
                  <c:v>135.6377</c:v>
                </c:pt>
                <c:pt idx="31950">
                  <c:v>135.64250000000001</c:v>
                </c:pt>
                <c:pt idx="31951">
                  <c:v>135.6473</c:v>
                </c:pt>
                <c:pt idx="31952">
                  <c:v>135.65209999999999</c:v>
                </c:pt>
                <c:pt idx="31953">
                  <c:v>135.65690000000001</c:v>
                </c:pt>
                <c:pt idx="31954">
                  <c:v>135.6618</c:v>
                </c:pt>
                <c:pt idx="31955">
                  <c:v>135.66649999999998</c:v>
                </c:pt>
                <c:pt idx="31956">
                  <c:v>135.67140000000001</c:v>
                </c:pt>
                <c:pt idx="31957">
                  <c:v>135.67619999999999</c:v>
                </c:pt>
                <c:pt idx="31958">
                  <c:v>135.68099999999998</c:v>
                </c:pt>
                <c:pt idx="31959">
                  <c:v>135.6858</c:v>
                </c:pt>
                <c:pt idx="31960">
                  <c:v>135.69059999999999</c:v>
                </c:pt>
                <c:pt idx="31961">
                  <c:v>135.69540000000001</c:v>
                </c:pt>
                <c:pt idx="31962">
                  <c:v>135.7002</c:v>
                </c:pt>
                <c:pt idx="31963">
                  <c:v>135.70499999999998</c:v>
                </c:pt>
                <c:pt idx="31964">
                  <c:v>135.7098</c:v>
                </c:pt>
                <c:pt idx="31965">
                  <c:v>135.71459999999999</c:v>
                </c:pt>
                <c:pt idx="31966">
                  <c:v>135.71939999999998</c:v>
                </c:pt>
                <c:pt idx="31967">
                  <c:v>135.7242</c:v>
                </c:pt>
                <c:pt idx="31968">
                  <c:v>135.72899999999998</c:v>
                </c:pt>
                <c:pt idx="31969">
                  <c:v>135.73379999999997</c:v>
                </c:pt>
                <c:pt idx="31970">
                  <c:v>135.73859999999999</c:v>
                </c:pt>
                <c:pt idx="31971">
                  <c:v>135.74339999999998</c:v>
                </c:pt>
                <c:pt idx="31972">
                  <c:v>135.74820000000003</c:v>
                </c:pt>
                <c:pt idx="31973">
                  <c:v>135.75300000000001</c:v>
                </c:pt>
                <c:pt idx="31974">
                  <c:v>135.7578</c:v>
                </c:pt>
                <c:pt idx="31975">
                  <c:v>135.76260000000002</c:v>
                </c:pt>
                <c:pt idx="31976">
                  <c:v>135.76740000000001</c:v>
                </c:pt>
                <c:pt idx="31977">
                  <c:v>135.7722</c:v>
                </c:pt>
                <c:pt idx="31978">
                  <c:v>135.77710000000002</c:v>
                </c:pt>
                <c:pt idx="31979">
                  <c:v>135.78190000000001</c:v>
                </c:pt>
                <c:pt idx="31980">
                  <c:v>135.7867</c:v>
                </c:pt>
                <c:pt idx="31981">
                  <c:v>135.79150000000001</c:v>
                </c:pt>
                <c:pt idx="31982">
                  <c:v>135.7963</c:v>
                </c:pt>
                <c:pt idx="31983">
                  <c:v>135.80110000000002</c:v>
                </c:pt>
                <c:pt idx="31984">
                  <c:v>135.80590000000001</c:v>
                </c:pt>
                <c:pt idx="31985">
                  <c:v>135.8107</c:v>
                </c:pt>
                <c:pt idx="31986">
                  <c:v>135.81550000000001</c:v>
                </c:pt>
                <c:pt idx="31987">
                  <c:v>135.8203</c:v>
                </c:pt>
                <c:pt idx="31988">
                  <c:v>135.82509999999999</c:v>
                </c:pt>
                <c:pt idx="31989">
                  <c:v>135.82990000000001</c:v>
                </c:pt>
                <c:pt idx="31990">
                  <c:v>135.8347</c:v>
                </c:pt>
                <c:pt idx="31991">
                  <c:v>135.83950000000002</c:v>
                </c:pt>
                <c:pt idx="31992">
                  <c:v>135.8443</c:v>
                </c:pt>
                <c:pt idx="31993">
                  <c:v>135.84909999999999</c:v>
                </c:pt>
                <c:pt idx="31994">
                  <c:v>135.85390000000001</c:v>
                </c:pt>
                <c:pt idx="31995">
                  <c:v>135.8587</c:v>
                </c:pt>
                <c:pt idx="31996">
                  <c:v>135.86349999999999</c:v>
                </c:pt>
                <c:pt idx="31997">
                  <c:v>135.8683</c:v>
                </c:pt>
                <c:pt idx="31998">
                  <c:v>135.87309999999999</c:v>
                </c:pt>
                <c:pt idx="31999">
                  <c:v>135.87789999999998</c:v>
                </c:pt>
                <c:pt idx="32000">
                  <c:v>135.8828</c:v>
                </c:pt>
                <c:pt idx="32001">
                  <c:v>135.88749999999999</c:v>
                </c:pt>
                <c:pt idx="32002">
                  <c:v>135.89230000000001</c:v>
                </c:pt>
                <c:pt idx="32003">
                  <c:v>135.8972</c:v>
                </c:pt>
                <c:pt idx="32004">
                  <c:v>135.90199999999999</c:v>
                </c:pt>
                <c:pt idx="32005">
                  <c:v>135.9068</c:v>
                </c:pt>
                <c:pt idx="32006">
                  <c:v>135.91159999999999</c:v>
                </c:pt>
                <c:pt idx="32007">
                  <c:v>135.91639999999998</c:v>
                </c:pt>
                <c:pt idx="32008">
                  <c:v>135.9212</c:v>
                </c:pt>
                <c:pt idx="32009">
                  <c:v>135.92599999999999</c:v>
                </c:pt>
                <c:pt idx="32010">
                  <c:v>135.93079999999998</c:v>
                </c:pt>
                <c:pt idx="32011">
                  <c:v>135.93559999999999</c:v>
                </c:pt>
                <c:pt idx="32012">
                  <c:v>135.94039999999998</c:v>
                </c:pt>
                <c:pt idx="32013">
                  <c:v>135.9452</c:v>
                </c:pt>
                <c:pt idx="32014">
                  <c:v>135.94999999999999</c:v>
                </c:pt>
                <c:pt idx="32015">
                  <c:v>135.95479999999998</c:v>
                </c:pt>
                <c:pt idx="32016">
                  <c:v>135.95960000000002</c:v>
                </c:pt>
                <c:pt idx="32017">
                  <c:v>135.96440000000001</c:v>
                </c:pt>
                <c:pt idx="32018">
                  <c:v>135.9692</c:v>
                </c:pt>
                <c:pt idx="32019">
                  <c:v>135.97400000000002</c:v>
                </c:pt>
                <c:pt idx="32020">
                  <c:v>135.97880000000001</c:v>
                </c:pt>
                <c:pt idx="32021">
                  <c:v>135.98360000000002</c:v>
                </c:pt>
                <c:pt idx="32022">
                  <c:v>135.98840000000001</c:v>
                </c:pt>
                <c:pt idx="32023">
                  <c:v>135.9932</c:v>
                </c:pt>
                <c:pt idx="32024">
                  <c:v>135.99800000000002</c:v>
                </c:pt>
                <c:pt idx="32025">
                  <c:v>136.00290000000001</c:v>
                </c:pt>
                <c:pt idx="32026">
                  <c:v>136.0077</c:v>
                </c:pt>
                <c:pt idx="32027">
                  <c:v>136.01240000000001</c:v>
                </c:pt>
                <c:pt idx="32028">
                  <c:v>136.01730000000001</c:v>
                </c:pt>
                <c:pt idx="32029">
                  <c:v>136.02209999999999</c:v>
                </c:pt>
                <c:pt idx="32030">
                  <c:v>136.02690000000001</c:v>
                </c:pt>
                <c:pt idx="32031">
                  <c:v>136.0317</c:v>
                </c:pt>
                <c:pt idx="32032">
                  <c:v>136.03650000000002</c:v>
                </c:pt>
                <c:pt idx="32033">
                  <c:v>136.04130000000001</c:v>
                </c:pt>
                <c:pt idx="32034">
                  <c:v>136.0461</c:v>
                </c:pt>
                <c:pt idx="32035">
                  <c:v>136.05090000000001</c:v>
                </c:pt>
                <c:pt idx="32036">
                  <c:v>136.0557</c:v>
                </c:pt>
                <c:pt idx="32037">
                  <c:v>136.06049999999999</c:v>
                </c:pt>
                <c:pt idx="32038">
                  <c:v>136.06530000000001</c:v>
                </c:pt>
                <c:pt idx="32039">
                  <c:v>136.0701</c:v>
                </c:pt>
                <c:pt idx="32040">
                  <c:v>136.07489999999999</c:v>
                </c:pt>
                <c:pt idx="32041">
                  <c:v>136.0797</c:v>
                </c:pt>
                <c:pt idx="32042">
                  <c:v>136.08449999999999</c:v>
                </c:pt>
                <c:pt idx="32043">
                  <c:v>136.08930000000001</c:v>
                </c:pt>
                <c:pt idx="32044">
                  <c:v>136.0941</c:v>
                </c:pt>
                <c:pt idx="32045">
                  <c:v>136.09889999999999</c:v>
                </c:pt>
                <c:pt idx="32046">
                  <c:v>136.1037</c:v>
                </c:pt>
                <c:pt idx="32047">
                  <c:v>136.10849999999999</c:v>
                </c:pt>
                <c:pt idx="32048">
                  <c:v>136.11329999999998</c:v>
                </c:pt>
                <c:pt idx="32049">
                  <c:v>136.1181</c:v>
                </c:pt>
                <c:pt idx="32050">
                  <c:v>136.12299999999999</c:v>
                </c:pt>
                <c:pt idx="32051">
                  <c:v>136.12779999999998</c:v>
                </c:pt>
                <c:pt idx="32052">
                  <c:v>136.1326</c:v>
                </c:pt>
                <c:pt idx="32053">
                  <c:v>136.13739999999999</c:v>
                </c:pt>
                <c:pt idx="32054">
                  <c:v>136.1422</c:v>
                </c:pt>
                <c:pt idx="32055">
                  <c:v>136.14699999999999</c:v>
                </c:pt>
                <c:pt idx="32056">
                  <c:v>136.15179999999998</c:v>
                </c:pt>
                <c:pt idx="32057">
                  <c:v>136.1566</c:v>
                </c:pt>
                <c:pt idx="32058">
                  <c:v>136.16139999999999</c:v>
                </c:pt>
                <c:pt idx="32059">
                  <c:v>136.16619999999998</c:v>
                </c:pt>
                <c:pt idx="32060">
                  <c:v>136.17099999999999</c:v>
                </c:pt>
                <c:pt idx="32061">
                  <c:v>136.17580000000001</c:v>
                </c:pt>
                <c:pt idx="32062">
                  <c:v>136.18060000000003</c:v>
                </c:pt>
                <c:pt idx="32063">
                  <c:v>136.18540000000002</c:v>
                </c:pt>
                <c:pt idx="32064">
                  <c:v>136.1902</c:v>
                </c:pt>
                <c:pt idx="32065">
                  <c:v>136.19500000000002</c:v>
                </c:pt>
                <c:pt idx="32066">
                  <c:v>136.19980000000001</c:v>
                </c:pt>
                <c:pt idx="32067">
                  <c:v>136.2046</c:v>
                </c:pt>
                <c:pt idx="32068">
                  <c:v>136.20940000000002</c:v>
                </c:pt>
                <c:pt idx="32069">
                  <c:v>136.21420000000001</c:v>
                </c:pt>
                <c:pt idx="32070">
                  <c:v>136.21899999999999</c:v>
                </c:pt>
                <c:pt idx="32071">
                  <c:v>136.22380000000001</c:v>
                </c:pt>
                <c:pt idx="32072">
                  <c:v>136.2286</c:v>
                </c:pt>
                <c:pt idx="32073">
                  <c:v>136.23340000000002</c:v>
                </c:pt>
                <c:pt idx="32074">
                  <c:v>136.23820000000001</c:v>
                </c:pt>
                <c:pt idx="32075">
                  <c:v>136.2431</c:v>
                </c:pt>
                <c:pt idx="32076">
                  <c:v>136.24790000000002</c:v>
                </c:pt>
                <c:pt idx="32077">
                  <c:v>136.2527</c:v>
                </c:pt>
                <c:pt idx="32078">
                  <c:v>136.25749999999999</c:v>
                </c:pt>
                <c:pt idx="32079">
                  <c:v>136.26230000000001</c:v>
                </c:pt>
                <c:pt idx="32080">
                  <c:v>136.2671</c:v>
                </c:pt>
                <c:pt idx="32081">
                  <c:v>136.27189999999999</c:v>
                </c:pt>
                <c:pt idx="32082">
                  <c:v>136.27670000000001</c:v>
                </c:pt>
                <c:pt idx="32083">
                  <c:v>136.28149999999999</c:v>
                </c:pt>
                <c:pt idx="32084">
                  <c:v>136.28630000000001</c:v>
                </c:pt>
                <c:pt idx="32085">
                  <c:v>136.2911</c:v>
                </c:pt>
                <c:pt idx="32086">
                  <c:v>136.29589999999999</c:v>
                </c:pt>
                <c:pt idx="32087">
                  <c:v>136.30070000000001</c:v>
                </c:pt>
                <c:pt idx="32088">
                  <c:v>136.30549999999999</c:v>
                </c:pt>
                <c:pt idx="32089">
                  <c:v>136.31029999999998</c:v>
                </c:pt>
                <c:pt idx="32090">
                  <c:v>136.3151</c:v>
                </c:pt>
                <c:pt idx="32091">
                  <c:v>136.31989999999999</c:v>
                </c:pt>
                <c:pt idx="32092">
                  <c:v>136.32470000000001</c:v>
                </c:pt>
                <c:pt idx="32093">
                  <c:v>136.3295</c:v>
                </c:pt>
                <c:pt idx="32094">
                  <c:v>136.33429999999998</c:v>
                </c:pt>
                <c:pt idx="32095">
                  <c:v>136.3391</c:v>
                </c:pt>
                <c:pt idx="32096">
                  <c:v>136.34389999999999</c:v>
                </c:pt>
                <c:pt idx="32097">
                  <c:v>136.34869999999998</c:v>
                </c:pt>
                <c:pt idx="32098">
                  <c:v>136.3536</c:v>
                </c:pt>
                <c:pt idx="32099">
                  <c:v>136.35839999999999</c:v>
                </c:pt>
                <c:pt idx="32100">
                  <c:v>136.36319999999998</c:v>
                </c:pt>
                <c:pt idx="32101">
                  <c:v>136.36799999999999</c:v>
                </c:pt>
                <c:pt idx="32102">
                  <c:v>136.37279999999998</c:v>
                </c:pt>
                <c:pt idx="32103">
                  <c:v>136.3776</c:v>
                </c:pt>
                <c:pt idx="32104">
                  <c:v>136.38239999999999</c:v>
                </c:pt>
                <c:pt idx="32105">
                  <c:v>136.38719999999998</c:v>
                </c:pt>
                <c:pt idx="32106">
                  <c:v>136.39200000000002</c:v>
                </c:pt>
                <c:pt idx="32107">
                  <c:v>136.39680000000001</c:v>
                </c:pt>
                <c:pt idx="32108">
                  <c:v>136.4016</c:v>
                </c:pt>
                <c:pt idx="32109">
                  <c:v>136.40640000000002</c:v>
                </c:pt>
                <c:pt idx="32110">
                  <c:v>136.41120000000001</c:v>
                </c:pt>
                <c:pt idx="32111">
                  <c:v>136.416</c:v>
                </c:pt>
                <c:pt idx="32112">
                  <c:v>136.42080000000001</c:v>
                </c:pt>
                <c:pt idx="32113">
                  <c:v>136.4256</c:v>
                </c:pt>
                <c:pt idx="32114">
                  <c:v>136.43040000000002</c:v>
                </c:pt>
                <c:pt idx="32115">
                  <c:v>136.43520000000001</c:v>
                </c:pt>
                <c:pt idx="32116">
                  <c:v>136.44</c:v>
                </c:pt>
                <c:pt idx="32117">
                  <c:v>136.44480000000001</c:v>
                </c:pt>
                <c:pt idx="32118">
                  <c:v>136.4496</c:v>
                </c:pt>
                <c:pt idx="32119">
                  <c:v>136.45439999999999</c:v>
                </c:pt>
                <c:pt idx="32120">
                  <c:v>136.45920000000001</c:v>
                </c:pt>
                <c:pt idx="32121">
                  <c:v>136.464</c:v>
                </c:pt>
                <c:pt idx="32122">
                  <c:v>136.46879999999999</c:v>
                </c:pt>
                <c:pt idx="32123">
                  <c:v>136.47370000000001</c:v>
                </c:pt>
                <c:pt idx="32124">
                  <c:v>136.4785</c:v>
                </c:pt>
                <c:pt idx="32125">
                  <c:v>136.48330000000001</c:v>
                </c:pt>
                <c:pt idx="32126">
                  <c:v>136.4881</c:v>
                </c:pt>
                <c:pt idx="32127">
                  <c:v>136.49289999999999</c:v>
                </c:pt>
                <c:pt idx="32128">
                  <c:v>136.49770000000001</c:v>
                </c:pt>
                <c:pt idx="32129">
                  <c:v>136.5025</c:v>
                </c:pt>
                <c:pt idx="32130">
                  <c:v>136.50729999999999</c:v>
                </c:pt>
                <c:pt idx="32131">
                  <c:v>136.5121</c:v>
                </c:pt>
                <c:pt idx="32132">
                  <c:v>136.51689999999999</c:v>
                </c:pt>
                <c:pt idx="32133">
                  <c:v>136.52170000000001</c:v>
                </c:pt>
                <c:pt idx="32134">
                  <c:v>136.5265</c:v>
                </c:pt>
                <c:pt idx="32135">
                  <c:v>136.53129999999999</c:v>
                </c:pt>
                <c:pt idx="32136">
                  <c:v>136.5361</c:v>
                </c:pt>
                <c:pt idx="32137">
                  <c:v>136.54089999999999</c:v>
                </c:pt>
                <c:pt idx="32138">
                  <c:v>136.54569999999998</c:v>
                </c:pt>
                <c:pt idx="32139">
                  <c:v>136.5505</c:v>
                </c:pt>
                <c:pt idx="32140">
                  <c:v>136.55529999999999</c:v>
                </c:pt>
                <c:pt idx="32141">
                  <c:v>136.56009999999998</c:v>
                </c:pt>
                <c:pt idx="32142">
                  <c:v>136.56489999999999</c:v>
                </c:pt>
                <c:pt idx="32143">
                  <c:v>136.56969999999998</c:v>
                </c:pt>
                <c:pt idx="32144">
                  <c:v>136.5745</c:v>
                </c:pt>
                <c:pt idx="32145">
                  <c:v>136.57929999999999</c:v>
                </c:pt>
                <c:pt idx="32146">
                  <c:v>136.58410000000001</c:v>
                </c:pt>
                <c:pt idx="32147">
                  <c:v>136.58890000000002</c:v>
                </c:pt>
                <c:pt idx="32148">
                  <c:v>136.59370000000001</c:v>
                </c:pt>
                <c:pt idx="32149">
                  <c:v>136.59859999999998</c:v>
                </c:pt>
                <c:pt idx="32150">
                  <c:v>136.60340000000002</c:v>
                </c:pt>
                <c:pt idx="32151">
                  <c:v>136.60820000000001</c:v>
                </c:pt>
                <c:pt idx="32152">
                  <c:v>136.613</c:v>
                </c:pt>
                <c:pt idx="32153">
                  <c:v>136.61780000000002</c:v>
                </c:pt>
                <c:pt idx="32154">
                  <c:v>136.62260000000001</c:v>
                </c:pt>
                <c:pt idx="32155">
                  <c:v>136.62740000000002</c:v>
                </c:pt>
                <c:pt idx="32156">
                  <c:v>136.63220000000001</c:v>
                </c:pt>
                <c:pt idx="32157">
                  <c:v>136.637</c:v>
                </c:pt>
                <c:pt idx="32158">
                  <c:v>136.64180000000002</c:v>
                </c:pt>
                <c:pt idx="32159">
                  <c:v>136.64660000000001</c:v>
                </c:pt>
                <c:pt idx="32160">
                  <c:v>136.6514</c:v>
                </c:pt>
                <c:pt idx="32161">
                  <c:v>136.65620000000001</c:v>
                </c:pt>
                <c:pt idx="32162">
                  <c:v>136.661</c:v>
                </c:pt>
                <c:pt idx="32163">
                  <c:v>136.66579999999999</c:v>
                </c:pt>
                <c:pt idx="32164">
                  <c:v>136.67060000000001</c:v>
                </c:pt>
                <c:pt idx="32165">
                  <c:v>136.6754</c:v>
                </c:pt>
                <c:pt idx="32166">
                  <c:v>136.68020000000001</c:v>
                </c:pt>
                <c:pt idx="32167">
                  <c:v>136.685</c:v>
                </c:pt>
                <c:pt idx="32168">
                  <c:v>136.68979999999999</c:v>
                </c:pt>
                <c:pt idx="32169">
                  <c:v>136.69460000000001</c:v>
                </c:pt>
                <c:pt idx="32170">
                  <c:v>136.6994</c:v>
                </c:pt>
                <c:pt idx="32171">
                  <c:v>136.70419999999999</c:v>
                </c:pt>
                <c:pt idx="32172">
                  <c:v>136.709</c:v>
                </c:pt>
                <c:pt idx="32173">
                  <c:v>136.71379999999999</c:v>
                </c:pt>
                <c:pt idx="32174">
                  <c:v>136.71860000000001</c:v>
                </c:pt>
                <c:pt idx="32175">
                  <c:v>136.7235</c:v>
                </c:pt>
                <c:pt idx="32176">
                  <c:v>136.72829999999999</c:v>
                </c:pt>
                <c:pt idx="32177">
                  <c:v>136.73310000000001</c:v>
                </c:pt>
                <c:pt idx="32178">
                  <c:v>136.7379</c:v>
                </c:pt>
                <c:pt idx="32179">
                  <c:v>136.74269999999999</c:v>
                </c:pt>
                <c:pt idx="32180">
                  <c:v>136.7475</c:v>
                </c:pt>
                <c:pt idx="32181">
                  <c:v>136.75229999999999</c:v>
                </c:pt>
                <c:pt idx="32182">
                  <c:v>136.75709999999998</c:v>
                </c:pt>
                <c:pt idx="32183">
                  <c:v>136.7619</c:v>
                </c:pt>
                <c:pt idx="32184">
                  <c:v>136.76669999999999</c:v>
                </c:pt>
                <c:pt idx="32185">
                  <c:v>136.7715</c:v>
                </c:pt>
                <c:pt idx="32186">
                  <c:v>136.77629999999999</c:v>
                </c:pt>
                <c:pt idx="32187">
                  <c:v>136.78109999999998</c:v>
                </c:pt>
                <c:pt idx="32188">
                  <c:v>136.7859</c:v>
                </c:pt>
                <c:pt idx="32189">
                  <c:v>136.79069999999999</c:v>
                </c:pt>
                <c:pt idx="32190">
                  <c:v>136.79549999999998</c:v>
                </c:pt>
                <c:pt idx="32191">
                  <c:v>136.80030000000002</c:v>
                </c:pt>
                <c:pt idx="32192">
                  <c:v>136.80510000000001</c:v>
                </c:pt>
                <c:pt idx="32193">
                  <c:v>136.8099</c:v>
                </c:pt>
                <c:pt idx="32194">
                  <c:v>136.81470000000002</c:v>
                </c:pt>
                <c:pt idx="32195">
                  <c:v>136.81950000000001</c:v>
                </c:pt>
                <c:pt idx="32196">
                  <c:v>136.82430000000002</c:v>
                </c:pt>
                <c:pt idx="32197">
                  <c:v>136.82910000000001</c:v>
                </c:pt>
                <c:pt idx="32198">
                  <c:v>136.834</c:v>
                </c:pt>
                <c:pt idx="32199">
                  <c:v>136.83870000000002</c:v>
                </c:pt>
                <c:pt idx="32200">
                  <c:v>136.84360000000001</c:v>
                </c:pt>
                <c:pt idx="32201">
                  <c:v>136.8484</c:v>
                </c:pt>
                <c:pt idx="32202">
                  <c:v>136.85320000000002</c:v>
                </c:pt>
                <c:pt idx="32203">
                  <c:v>136.858</c:v>
                </c:pt>
                <c:pt idx="32204">
                  <c:v>136.86279999999999</c:v>
                </c:pt>
                <c:pt idx="32205">
                  <c:v>136.86760000000001</c:v>
                </c:pt>
                <c:pt idx="32206">
                  <c:v>136.8724</c:v>
                </c:pt>
                <c:pt idx="32207">
                  <c:v>136.87720000000002</c:v>
                </c:pt>
                <c:pt idx="32208">
                  <c:v>136.88200000000001</c:v>
                </c:pt>
                <c:pt idx="32209">
                  <c:v>136.88679999999999</c:v>
                </c:pt>
                <c:pt idx="32210">
                  <c:v>136.89160000000001</c:v>
                </c:pt>
                <c:pt idx="32211">
                  <c:v>136.8964</c:v>
                </c:pt>
                <c:pt idx="32212">
                  <c:v>136.90119999999999</c:v>
                </c:pt>
                <c:pt idx="32213">
                  <c:v>136.90600000000001</c:v>
                </c:pt>
                <c:pt idx="32214">
                  <c:v>136.91079999999999</c:v>
                </c:pt>
                <c:pt idx="32215">
                  <c:v>136.91560000000001</c:v>
                </c:pt>
                <c:pt idx="32216">
                  <c:v>136.9204</c:v>
                </c:pt>
                <c:pt idx="32217">
                  <c:v>136.92519999999999</c:v>
                </c:pt>
                <c:pt idx="32218">
                  <c:v>136.93</c:v>
                </c:pt>
                <c:pt idx="32219">
                  <c:v>136.9348</c:v>
                </c:pt>
                <c:pt idx="32220">
                  <c:v>136.93959999999998</c:v>
                </c:pt>
                <c:pt idx="32221">
                  <c:v>136.9444</c:v>
                </c:pt>
                <c:pt idx="32222">
                  <c:v>136.94919999999999</c:v>
                </c:pt>
                <c:pt idx="32223">
                  <c:v>136.95399999999998</c:v>
                </c:pt>
                <c:pt idx="32224">
                  <c:v>136.9589</c:v>
                </c:pt>
                <c:pt idx="32225">
                  <c:v>136.96369999999999</c:v>
                </c:pt>
                <c:pt idx="32226">
                  <c:v>136.9684</c:v>
                </c:pt>
                <c:pt idx="32227">
                  <c:v>136.97329999999999</c:v>
                </c:pt>
                <c:pt idx="32228">
                  <c:v>136.97809999999998</c:v>
                </c:pt>
                <c:pt idx="32229">
                  <c:v>136.9829</c:v>
                </c:pt>
                <c:pt idx="32230">
                  <c:v>136.98769999999999</c:v>
                </c:pt>
                <c:pt idx="32231">
                  <c:v>136.99249999999998</c:v>
                </c:pt>
                <c:pt idx="32232">
                  <c:v>136.9973</c:v>
                </c:pt>
                <c:pt idx="32233">
                  <c:v>137.00209999999998</c:v>
                </c:pt>
                <c:pt idx="32234">
                  <c:v>137.00689999999997</c:v>
                </c:pt>
                <c:pt idx="32235">
                  <c:v>137.01169999999999</c:v>
                </c:pt>
                <c:pt idx="32236">
                  <c:v>137.01650000000001</c:v>
                </c:pt>
                <c:pt idx="32237">
                  <c:v>137.02130000000002</c:v>
                </c:pt>
                <c:pt idx="32238">
                  <c:v>137.02610000000001</c:v>
                </c:pt>
                <c:pt idx="32239">
                  <c:v>137.0309</c:v>
                </c:pt>
                <c:pt idx="32240">
                  <c:v>137.03570000000002</c:v>
                </c:pt>
                <c:pt idx="32241">
                  <c:v>137.04050000000001</c:v>
                </c:pt>
                <c:pt idx="32242">
                  <c:v>137.0453</c:v>
                </c:pt>
                <c:pt idx="32243">
                  <c:v>137.05010000000001</c:v>
                </c:pt>
                <c:pt idx="32244">
                  <c:v>137.0549</c:v>
                </c:pt>
                <c:pt idx="32245">
                  <c:v>137.05970000000002</c:v>
                </c:pt>
                <c:pt idx="32246">
                  <c:v>137.06450000000001</c:v>
                </c:pt>
                <c:pt idx="32247">
                  <c:v>137.0693</c:v>
                </c:pt>
                <c:pt idx="32248">
                  <c:v>137.07410000000002</c:v>
                </c:pt>
                <c:pt idx="32249">
                  <c:v>137.0789</c:v>
                </c:pt>
                <c:pt idx="32250">
                  <c:v>137.0838</c:v>
                </c:pt>
                <c:pt idx="32251">
                  <c:v>137.08860000000001</c:v>
                </c:pt>
                <c:pt idx="32252">
                  <c:v>137.0934</c:v>
                </c:pt>
                <c:pt idx="32253">
                  <c:v>137.09819999999999</c:v>
                </c:pt>
                <c:pt idx="32254">
                  <c:v>137.10300000000001</c:v>
                </c:pt>
                <c:pt idx="32255">
                  <c:v>137.1078</c:v>
                </c:pt>
                <c:pt idx="32256">
                  <c:v>137.11260000000001</c:v>
                </c:pt>
                <c:pt idx="32257">
                  <c:v>137.1174</c:v>
                </c:pt>
                <c:pt idx="32258">
                  <c:v>137.12219999999999</c:v>
                </c:pt>
                <c:pt idx="32259">
                  <c:v>137.12700000000001</c:v>
                </c:pt>
                <c:pt idx="32260">
                  <c:v>137.1318</c:v>
                </c:pt>
                <c:pt idx="32261">
                  <c:v>137.13659999999999</c:v>
                </c:pt>
                <c:pt idx="32262">
                  <c:v>137.1414</c:v>
                </c:pt>
                <c:pt idx="32263">
                  <c:v>137.14619999999999</c:v>
                </c:pt>
                <c:pt idx="32264">
                  <c:v>137.15099999999998</c:v>
                </c:pt>
                <c:pt idx="32265">
                  <c:v>137.1558</c:v>
                </c:pt>
                <c:pt idx="32266">
                  <c:v>137.16059999999999</c:v>
                </c:pt>
                <c:pt idx="32267">
                  <c:v>137.16540000000001</c:v>
                </c:pt>
                <c:pt idx="32268">
                  <c:v>137.17019999999999</c:v>
                </c:pt>
                <c:pt idx="32269">
                  <c:v>137.17499999999998</c:v>
                </c:pt>
                <c:pt idx="32270">
                  <c:v>137.1798</c:v>
                </c:pt>
                <c:pt idx="32271">
                  <c:v>137.18459999999999</c:v>
                </c:pt>
                <c:pt idx="32272">
                  <c:v>137.18939999999998</c:v>
                </c:pt>
                <c:pt idx="32273">
                  <c:v>137.1942</c:v>
                </c:pt>
                <c:pt idx="32274">
                  <c:v>137.19899999999998</c:v>
                </c:pt>
                <c:pt idx="32275">
                  <c:v>137.2038</c:v>
                </c:pt>
                <c:pt idx="32276">
                  <c:v>137.20859999999999</c:v>
                </c:pt>
                <c:pt idx="32277">
                  <c:v>137.21349999999998</c:v>
                </c:pt>
                <c:pt idx="32278">
                  <c:v>137.2183</c:v>
                </c:pt>
                <c:pt idx="32279">
                  <c:v>137.22309999999999</c:v>
                </c:pt>
                <c:pt idx="32280">
                  <c:v>137.22790000000001</c:v>
                </c:pt>
                <c:pt idx="32281">
                  <c:v>137.23270000000002</c:v>
                </c:pt>
                <c:pt idx="32282">
                  <c:v>137.23750000000001</c:v>
                </c:pt>
                <c:pt idx="32283">
                  <c:v>137.2423</c:v>
                </c:pt>
                <c:pt idx="32284">
                  <c:v>137.24710000000002</c:v>
                </c:pt>
                <c:pt idx="32285">
                  <c:v>137.25190000000001</c:v>
                </c:pt>
                <c:pt idx="32286">
                  <c:v>137.25670000000002</c:v>
                </c:pt>
                <c:pt idx="32287">
                  <c:v>137.26150000000001</c:v>
                </c:pt>
                <c:pt idx="32288">
                  <c:v>137.2663</c:v>
                </c:pt>
                <c:pt idx="32289">
                  <c:v>137.27110000000002</c:v>
                </c:pt>
                <c:pt idx="32290">
                  <c:v>137.27590000000001</c:v>
                </c:pt>
                <c:pt idx="32291">
                  <c:v>137.2807</c:v>
                </c:pt>
                <c:pt idx="32292">
                  <c:v>137.28550000000001</c:v>
                </c:pt>
                <c:pt idx="32293">
                  <c:v>137.2903</c:v>
                </c:pt>
                <c:pt idx="32294">
                  <c:v>137.29509999999999</c:v>
                </c:pt>
                <c:pt idx="32295">
                  <c:v>137.29990000000001</c:v>
                </c:pt>
                <c:pt idx="32296">
                  <c:v>137.3047</c:v>
                </c:pt>
                <c:pt idx="32297">
                  <c:v>137.30950000000001</c:v>
                </c:pt>
                <c:pt idx="32298">
                  <c:v>137.3143</c:v>
                </c:pt>
                <c:pt idx="32299">
                  <c:v>137.31909999999999</c:v>
                </c:pt>
                <c:pt idx="32300">
                  <c:v>137.32390000000001</c:v>
                </c:pt>
                <c:pt idx="32301">
                  <c:v>137.3287</c:v>
                </c:pt>
                <c:pt idx="32302">
                  <c:v>137.33349999999999</c:v>
                </c:pt>
                <c:pt idx="32303">
                  <c:v>137.33840000000001</c:v>
                </c:pt>
                <c:pt idx="32304">
                  <c:v>137.3432</c:v>
                </c:pt>
                <c:pt idx="32305">
                  <c:v>137.34799999999998</c:v>
                </c:pt>
                <c:pt idx="32306">
                  <c:v>137.3528</c:v>
                </c:pt>
                <c:pt idx="32307">
                  <c:v>137.35759999999999</c:v>
                </c:pt>
                <c:pt idx="32308">
                  <c:v>137.36240000000001</c:v>
                </c:pt>
                <c:pt idx="32309">
                  <c:v>137.3672</c:v>
                </c:pt>
                <c:pt idx="32310">
                  <c:v>137.37199999999999</c:v>
                </c:pt>
                <c:pt idx="32311">
                  <c:v>137.3768</c:v>
                </c:pt>
                <c:pt idx="32312">
                  <c:v>137.38159999999999</c:v>
                </c:pt>
                <c:pt idx="32313">
                  <c:v>137.38639999999998</c:v>
                </c:pt>
                <c:pt idx="32314">
                  <c:v>137.3912</c:v>
                </c:pt>
                <c:pt idx="32315">
                  <c:v>137.39599999999999</c:v>
                </c:pt>
                <c:pt idx="32316">
                  <c:v>137.4008</c:v>
                </c:pt>
                <c:pt idx="32317">
                  <c:v>137.40559999999999</c:v>
                </c:pt>
                <c:pt idx="32318">
                  <c:v>137.41039999999998</c:v>
                </c:pt>
                <c:pt idx="32319">
                  <c:v>137.4152</c:v>
                </c:pt>
                <c:pt idx="32320">
                  <c:v>137.41999999999999</c:v>
                </c:pt>
                <c:pt idx="32321">
                  <c:v>137.4248</c:v>
                </c:pt>
                <c:pt idx="32322">
                  <c:v>137.42960000000002</c:v>
                </c:pt>
                <c:pt idx="32323">
                  <c:v>137.43440000000001</c:v>
                </c:pt>
                <c:pt idx="32324">
                  <c:v>137.4392</c:v>
                </c:pt>
                <c:pt idx="32325">
                  <c:v>137.44400000000002</c:v>
                </c:pt>
                <c:pt idx="32326">
                  <c:v>137.44880000000001</c:v>
                </c:pt>
                <c:pt idx="32327">
                  <c:v>137.45360000000002</c:v>
                </c:pt>
                <c:pt idx="32328">
                  <c:v>137.45840000000001</c:v>
                </c:pt>
                <c:pt idx="32329">
                  <c:v>137.4632</c:v>
                </c:pt>
                <c:pt idx="32330">
                  <c:v>137.46810000000002</c:v>
                </c:pt>
                <c:pt idx="32331">
                  <c:v>137.47290000000001</c:v>
                </c:pt>
                <c:pt idx="32332">
                  <c:v>137.4777</c:v>
                </c:pt>
                <c:pt idx="32333">
                  <c:v>137.48250000000002</c:v>
                </c:pt>
                <c:pt idx="32334">
                  <c:v>137.4873</c:v>
                </c:pt>
                <c:pt idx="32335">
                  <c:v>137.49209999999999</c:v>
                </c:pt>
                <c:pt idx="32336">
                  <c:v>137.49690000000001</c:v>
                </c:pt>
                <c:pt idx="32337">
                  <c:v>137.5017</c:v>
                </c:pt>
                <c:pt idx="32338">
                  <c:v>137.50650000000002</c:v>
                </c:pt>
                <c:pt idx="32339">
                  <c:v>137.51130000000001</c:v>
                </c:pt>
                <c:pt idx="32340">
                  <c:v>137.51609999999999</c:v>
                </c:pt>
                <c:pt idx="32341">
                  <c:v>137.52090000000001</c:v>
                </c:pt>
                <c:pt idx="32342">
                  <c:v>137.5257</c:v>
                </c:pt>
                <c:pt idx="32343">
                  <c:v>137.53049999999999</c:v>
                </c:pt>
                <c:pt idx="32344">
                  <c:v>137.53530000000001</c:v>
                </c:pt>
                <c:pt idx="32345">
                  <c:v>137.5401</c:v>
                </c:pt>
                <c:pt idx="32346">
                  <c:v>137.54489999999998</c:v>
                </c:pt>
                <c:pt idx="32347">
                  <c:v>137.5497</c:v>
                </c:pt>
                <c:pt idx="32348">
                  <c:v>137.55449999999999</c:v>
                </c:pt>
                <c:pt idx="32349">
                  <c:v>137.55930000000001</c:v>
                </c:pt>
                <c:pt idx="32350">
                  <c:v>137.5641</c:v>
                </c:pt>
                <c:pt idx="32351">
                  <c:v>137.56889999999999</c:v>
                </c:pt>
                <c:pt idx="32352">
                  <c:v>137.5737</c:v>
                </c:pt>
                <c:pt idx="32353">
                  <c:v>137.57849999999999</c:v>
                </c:pt>
                <c:pt idx="32354">
                  <c:v>137.58329999999998</c:v>
                </c:pt>
                <c:pt idx="32355">
                  <c:v>137.5881</c:v>
                </c:pt>
                <c:pt idx="32356">
                  <c:v>137.59289999999999</c:v>
                </c:pt>
                <c:pt idx="32357">
                  <c:v>137.59780000000001</c:v>
                </c:pt>
                <c:pt idx="32358">
                  <c:v>137.6026</c:v>
                </c:pt>
                <c:pt idx="32359">
                  <c:v>137.60739999999998</c:v>
                </c:pt>
                <c:pt idx="32360">
                  <c:v>137.6122</c:v>
                </c:pt>
                <c:pt idx="32361">
                  <c:v>137.61699999999999</c:v>
                </c:pt>
                <c:pt idx="32362">
                  <c:v>137.62179999999998</c:v>
                </c:pt>
                <c:pt idx="32363">
                  <c:v>137.6266</c:v>
                </c:pt>
                <c:pt idx="32364">
                  <c:v>137.63139999999999</c:v>
                </c:pt>
                <c:pt idx="32365">
                  <c:v>137.63619999999997</c:v>
                </c:pt>
                <c:pt idx="32366">
                  <c:v>137.64100000000002</c:v>
                </c:pt>
                <c:pt idx="32367">
                  <c:v>137.64580000000001</c:v>
                </c:pt>
                <c:pt idx="32368">
                  <c:v>137.65060000000003</c:v>
                </c:pt>
                <c:pt idx="32369">
                  <c:v>137.65540000000001</c:v>
                </c:pt>
                <c:pt idx="32370">
                  <c:v>137.6602</c:v>
                </c:pt>
                <c:pt idx="32371">
                  <c:v>137.66500000000002</c:v>
                </c:pt>
                <c:pt idx="32372">
                  <c:v>137.66980000000001</c:v>
                </c:pt>
                <c:pt idx="32373">
                  <c:v>137.6746</c:v>
                </c:pt>
                <c:pt idx="32374">
                  <c:v>137.67940000000002</c:v>
                </c:pt>
                <c:pt idx="32375">
                  <c:v>137.6842</c:v>
                </c:pt>
                <c:pt idx="32376">
                  <c:v>137.68899999999999</c:v>
                </c:pt>
                <c:pt idx="32377">
                  <c:v>137.69380000000001</c:v>
                </c:pt>
                <c:pt idx="32378">
                  <c:v>137.6986</c:v>
                </c:pt>
                <c:pt idx="32379">
                  <c:v>137.70340000000002</c:v>
                </c:pt>
                <c:pt idx="32380">
                  <c:v>137.70820000000001</c:v>
                </c:pt>
                <c:pt idx="32381">
                  <c:v>137.71299999999999</c:v>
                </c:pt>
                <c:pt idx="32382">
                  <c:v>137.71780000000001</c:v>
                </c:pt>
                <c:pt idx="32383">
                  <c:v>137.7226</c:v>
                </c:pt>
                <c:pt idx="32384">
                  <c:v>137.72749999999999</c:v>
                </c:pt>
                <c:pt idx="32385">
                  <c:v>137.73230000000001</c:v>
                </c:pt>
                <c:pt idx="32386">
                  <c:v>137.7371</c:v>
                </c:pt>
                <c:pt idx="32387">
                  <c:v>137.74189999999999</c:v>
                </c:pt>
                <c:pt idx="32388">
                  <c:v>137.7467</c:v>
                </c:pt>
                <c:pt idx="32389">
                  <c:v>137.75149999999999</c:v>
                </c:pt>
                <c:pt idx="32390">
                  <c:v>137.75630000000001</c:v>
                </c:pt>
                <c:pt idx="32391">
                  <c:v>137.7611</c:v>
                </c:pt>
                <c:pt idx="32392">
                  <c:v>137.76589999999999</c:v>
                </c:pt>
                <c:pt idx="32393">
                  <c:v>137.77070000000001</c:v>
                </c:pt>
                <c:pt idx="32394">
                  <c:v>137.77549999999999</c:v>
                </c:pt>
                <c:pt idx="32395">
                  <c:v>137.78029999999998</c:v>
                </c:pt>
                <c:pt idx="32396">
                  <c:v>137.7851</c:v>
                </c:pt>
                <c:pt idx="32397">
                  <c:v>137.78989999999999</c:v>
                </c:pt>
                <c:pt idx="32398">
                  <c:v>137.79470000000001</c:v>
                </c:pt>
                <c:pt idx="32399">
                  <c:v>137.79949999999999</c:v>
                </c:pt>
                <c:pt idx="32400">
                  <c:v>137.80429999999998</c:v>
                </c:pt>
                <c:pt idx="32401">
                  <c:v>137.8091</c:v>
                </c:pt>
                <c:pt idx="32402">
                  <c:v>137.81389999999999</c:v>
                </c:pt>
                <c:pt idx="32403">
                  <c:v>137.81869999999998</c:v>
                </c:pt>
                <c:pt idx="32404">
                  <c:v>137.8235</c:v>
                </c:pt>
                <c:pt idx="32405">
                  <c:v>137.82829999999998</c:v>
                </c:pt>
                <c:pt idx="32406">
                  <c:v>137.83309999999997</c:v>
                </c:pt>
                <c:pt idx="32407">
                  <c:v>137.83790000000002</c:v>
                </c:pt>
                <c:pt idx="32408">
                  <c:v>137.84270000000001</c:v>
                </c:pt>
                <c:pt idx="32409">
                  <c:v>137.84750000000003</c:v>
                </c:pt>
                <c:pt idx="32410">
                  <c:v>137.85230000000001</c:v>
                </c:pt>
                <c:pt idx="32411">
                  <c:v>137.85720000000001</c:v>
                </c:pt>
                <c:pt idx="32412">
                  <c:v>137.86200000000002</c:v>
                </c:pt>
                <c:pt idx="32413">
                  <c:v>137.86680000000001</c:v>
                </c:pt>
                <c:pt idx="32414">
                  <c:v>137.8716</c:v>
                </c:pt>
                <c:pt idx="32415">
                  <c:v>137.87640000000002</c:v>
                </c:pt>
                <c:pt idx="32416">
                  <c:v>137.88120000000001</c:v>
                </c:pt>
                <c:pt idx="32417">
                  <c:v>137.886</c:v>
                </c:pt>
                <c:pt idx="32418">
                  <c:v>137.89080000000001</c:v>
                </c:pt>
                <c:pt idx="32419">
                  <c:v>137.8956</c:v>
                </c:pt>
                <c:pt idx="32420">
                  <c:v>137.90040000000002</c:v>
                </c:pt>
                <c:pt idx="32421">
                  <c:v>137.90520000000001</c:v>
                </c:pt>
                <c:pt idx="32422">
                  <c:v>137.91</c:v>
                </c:pt>
                <c:pt idx="32423">
                  <c:v>137.91480000000001</c:v>
                </c:pt>
                <c:pt idx="32424">
                  <c:v>137.9196</c:v>
                </c:pt>
                <c:pt idx="32425">
                  <c:v>137.92439999999999</c:v>
                </c:pt>
                <c:pt idx="32426">
                  <c:v>137.92920000000001</c:v>
                </c:pt>
                <c:pt idx="32427">
                  <c:v>137.934</c:v>
                </c:pt>
                <c:pt idx="32428">
                  <c:v>137.93879999999999</c:v>
                </c:pt>
                <c:pt idx="32429">
                  <c:v>137.9436</c:v>
                </c:pt>
                <c:pt idx="32430">
                  <c:v>137.94839999999999</c:v>
                </c:pt>
                <c:pt idx="32431">
                  <c:v>137.95320000000001</c:v>
                </c:pt>
                <c:pt idx="32432">
                  <c:v>137.958</c:v>
                </c:pt>
                <c:pt idx="32433">
                  <c:v>137.96279999999999</c:v>
                </c:pt>
                <c:pt idx="32434">
                  <c:v>137.9676</c:v>
                </c:pt>
                <c:pt idx="32435">
                  <c:v>137.97239999999999</c:v>
                </c:pt>
                <c:pt idx="32436">
                  <c:v>137.97719999999998</c:v>
                </c:pt>
                <c:pt idx="32437">
                  <c:v>137.982</c:v>
                </c:pt>
                <c:pt idx="32438">
                  <c:v>137.98679999999999</c:v>
                </c:pt>
                <c:pt idx="32439">
                  <c:v>137.99170000000001</c:v>
                </c:pt>
                <c:pt idx="32440">
                  <c:v>137.9965</c:v>
                </c:pt>
                <c:pt idx="32441">
                  <c:v>138.00119999999998</c:v>
                </c:pt>
                <c:pt idx="32442">
                  <c:v>138.0061</c:v>
                </c:pt>
                <c:pt idx="32443">
                  <c:v>138.01089999999999</c:v>
                </c:pt>
                <c:pt idx="32444">
                  <c:v>138.01569999999998</c:v>
                </c:pt>
                <c:pt idx="32445">
                  <c:v>138.0205</c:v>
                </c:pt>
                <c:pt idx="32446">
                  <c:v>138.02529999999999</c:v>
                </c:pt>
                <c:pt idx="32447">
                  <c:v>138.03009999999998</c:v>
                </c:pt>
                <c:pt idx="32448">
                  <c:v>138.03489999999999</c:v>
                </c:pt>
                <c:pt idx="32449">
                  <c:v>138.03969999999998</c:v>
                </c:pt>
                <c:pt idx="32450">
                  <c:v>138.0445</c:v>
                </c:pt>
                <c:pt idx="32451">
                  <c:v>138.04930000000002</c:v>
                </c:pt>
                <c:pt idx="32452">
                  <c:v>138.05410000000001</c:v>
                </c:pt>
                <c:pt idx="32453">
                  <c:v>138.05890000000002</c:v>
                </c:pt>
                <c:pt idx="32454">
                  <c:v>138.06370000000001</c:v>
                </c:pt>
                <c:pt idx="32455">
                  <c:v>138.0685</c:v>
                </c:pt>
                <c:pt idx="32456">
                  <c:v>138.07330000000002</c:v>
                </c:pt>
                <c:pt idx="32457">
                  <c:v>138.07810000000001</c:v>
                </c:pt>
                <c:pt idx="32458">
                  <c:v>138.0829</c:v>
                </c:pt>
                <c:pt idx="32459">
                  <c:v>138.08770000000001</c:v>
                </c:pt>
                <c:pt idx="32460">
                  <c:v>138.0925</c:v>
                </c:pt>
                <c:pt idx="32461">
                  <c:v>138.09730000000002</c:v>
                </c:pt>
                <c:pt idx="32462">
                  <c:v>138.10210000000001</c:v>
                </c:pt>
                <c:pt idx="32463">
                  <c:v>138.1069</c:v>
                </c:pt>
                <c:pt idx="32464">
                  <c:v>138.11170000000001</c:v>
                </c:pt>
                <c:pt idx="32465">
                  <c:v>138.1165</c:v>
                </c:pt>
                <c:pt idx="32466">
                  <c:v>138.12139999999999</c:v>
                </c:pt>
                <c:pt idx="32467">
                  <c:v>138.12610000000001</c:v>
                </c:pt>
                <c:pt idx="32468">
                  <c:v>138.1309</c:v>
                </c:pt>
                <c:pt idx="32469">
                  <c:v>138.13579999999999</c:v>
                </c:pt>
                <c:pt idx="32470">
                  <c:v>138.14060000000001</c:v>
                </c:pt>
                <c:pt idx="32471">
                  <c:v>138.1454</c:v>
                </c:pt>
                <c:pt idx="32472">
                  <c:v>138.15020000000001</c:v>
                </c:pt>
                <c:pt idx="32473">
                  <c:v>138.155</c:v>
                </c:pt>
                <c:pt idx="32474">
                  <c:v>138.15979999999999</c:v>
                </c:pt>
                <c:pt idx="32475">
                  <c:v>138.16460000000001</c:v>
                </c:pt>
                <c:pt idx="32476">
                  <c:v>138.1694</c:v>
                </c:pt>
                <c:pt idx="32477">
                  <c:v>138.17419999999998</c:v>
                </c:pt>
                <c:pt idx="32478">
                  <c:v>138.179</c:v>
                </c:pt>
                <c:pt idx="32479">
                  <c:v>138.18379999999999</c:v>
                </c:pt>
                <c:pt idx="32480">
                  <c:v>138.18860000000001</c:v>
                </c:pt>
                <c:pt idx="32481">
                  <c:v>138.1934</c:v>
                </c:pt>
                <c:pt idx="32482">
                  <c:v>138.19819999999999</c:v>
                </c:pt>
                <c:pt idx="32483">
                  <c:v>138.203</c:v>
                </c:pt>
                <c:pt idx="32484">
                  <c:v>138.20779999999999</c:v>
                </c:pt>
                <c:pt idx="32485">
                  <c:v>138.21259999999998</c:v>
                </c:pt>
                <c:pt idx="32486">
                  <c:v>138.2174</c:v>
                </c:pt>
                <c:pt idx="32487">
                  <c:v>138.22219999999999</c:v>
                </c:pt>
                <c:pt idx="32488">
                  <c:v>138.22699999999998</c:v>
                </c:pt>
                <c:pt idx="32489">
                  <c:v>138.23179999999999</c:v>
                </c:pt>
                <c:pt idx="32490">
                  <c:v>138.23659999999998</c:v>
                </c:pt>
                <c:pt idx="32491">
                  <c:v>138.2414</c:v>
                </c:pt>
                <c:pt idx="32492">
                  <c:v>138.24620000000002</c:v>
                </c:pt>
                <c:pt idx="32493">
                  <c:v>138.251</c:v>
                </c:pt>
                <c:pt idx="32494">
                  <c:v>138.25580000000002</c:v>
                </c:pt>
                <c:pt idx="32495">
                  <c:v>138.26060000000001</c:v>
                </c:pt>
                <c:pt idx="32496">
                  <c:v>138.2654</c:v>
                </c:pt>
                <c:pt idx="32497">
                  <c:v>138.27030000000002</c:v>
                </c:pt>
                <c:pt idx="32498">
                  <c:v>138.27510000000001</c:v>
                </c:pt>
                <c:pt idx="32499">
                  <c:v>138.2799</c:v>
                </c:pt>
                <c:pt idx="32500">
                  <c:v>138.28470000000002</c:v>
                </c:pt>
                <c:pt idx="32501">
                  <c:v>138.2895</c:v>
                </c:pt>
                <c:pt idx="32502">
                  <c:v>138.29430000000002</c:v>
                </c:pt>
                <c:pt idx="32503">
                  <c:v>138.29910000000001</c:v>
                </c:pt>
                <c:pt idx="32504">
                  <c:v>138.3039</c:v>
                </c:pt>
                <c:pt idx="32505">
                  <c:v>138.30870000000002</c:v>
                </c:pt>
                <c:pt idx="32506">
                  <c:v>138.3135</c:v>
                </c:pt>
                <c:pt idx="32507">
                  <c:v>138.31829999999999</c:v>
                </c:pt>
                <c:pt idx="32508">
                  <c:v>138.32310000000001</c:v>
                </c:pt>
                <c:pt idx="32509">
                  <c:v>138.3279</c:v>
                </c:pt>
                <c:pt idx="32510">
                  <c:v>138.33270000000002</c:v>
                </c:pt>
                <c:pt idx="32511">
                  <c:v>138.33750000000001</c:v>
                </c:pt>
                <c:pt idx="32512">
                  <c:v>138.34229999999999</c:v>
                </c:pt>
                <c:pt idx="32513">
                  <c:v>138.34710000000001</c:v>
                </c:pt>
                <c:pt idx="32514">
                  <c:v>138.3519</c:v>
                </c:pt>
                <c:pt idx="32515">
                  <c:v>138.35669999999999</c:v>
                </c:pt>
                <c:pt idx="32516">
                  <c:v>138.36150000000001</c:v>
                </c:pt>
                <c:pt idx="32517">
                  <c:v>138.3663</c:v>
                </c:pt>
                <c:pt idx="32518">
                  <c:v>138.37109999999998</c:v>
                </c:pt>
                <c:pt idx="32519">
                  <c:v>138.3759</c:v>
                </c:pt>
                <c:pt idx="32520">
                  <c:v>138.38069999999999</c:v>
                </c:pt>
                <c:pt idx="32521">
                  <c:v>138.38550000000001</c:v>
                </c:pt>
                <c:pt idx="32522">
                  <c:v>138.3903</c:v>
                </c:pt>
                <c:pt idx="32523">
                  <c:v>138.39509999999999</c:v>
                </c:pt>
                <c:pt idx="32524">
                  <c:v>138.3999</c:v>
                </c:pt>
                <c:pt idx="32525">
                  <c:v>138.40479999999999</c:v>
                </c:pt>
                <c:pt idx="32526">
                  <c:v>138.40959999999998</c:v>
                </c:pt>
                <c:pt idx="32527">
                  <c:v>138.4144</c:v>
                </c:pt>
                <c:pt idx="32528">
                  <c:v>138.41919999999999</c:v>
                </c:pt>
                <c:pt idx="32529">
                  <c:v>138.42399999999998</c:v>
                </c:pt>
                <c:pt idx="32530">
                  <c:v>138.4288</c:v>
                </c:pt>
                <c:pt idx="32531">
                  <c:v>138.43359999999998</c:v>
                </c:pt>
                <c:pt idx="32532">
                  <c:v>138.4384</c:v>
                </c:pt>
                <c:pt idx="32533">
                  <c:v>138.44319999999999</c:v>
                </c:pt>
                <c:pt idx="32534">
                  <c:v>138.44799999999998</c:v>
                </c:pt>
                <c:pt idx="32535">
                  <c:v>138.4528</c:v>
                </c:pt>
                <c:pt idx="32536">
                  <c:v>138.45759999999999</c:v>
                </c:pt>
                <c:pt idx="32537">
                  <c:v>138.4624</c:v>
                </c:pt>
                <c:pt idx="32538">
                  <c:v>138.46720000000002</c:v>
                </c:pt>
                <c:pt idx="32539">
                  <c:v>138.47200000000001</c:v>
                </c:pt>
                <c:pt idx="32540">
                  <c:v>138.4768</c:v>
                </c:pt>
                <c:pt idx="32541">
                  <c:v>138.48160000000001</c:v>
                </c:pt>
                <c:pt idx="32542">
                  <c:v>138.4864</c:v>
                </c:pt>
                <c:pt idx="32543">
                  <c:v>138.49120000000002</c:v>
                </c:pt>
                <c:pt idx="32544">
                  <c:v>138.49600000000001</c:v>
                </c:pt>
                <c:pt idx="32545">
                  <c:v>138.5008</c:v>
                </c:pt>
                <c:pt idx="32546">
                  <c:v>138.50560000000002</c:v>
                </c:pt>
                <c:pt idx="32547">
                  <c:v>138.5104</c:v>
                </c:pt>
                <c:pt idx="32548">
                  <c:v>138.51519999999999</c:v>
                </c:pt>
                <c:pt idx="32549">
                  <c:v>138.52000000000001</c:v>
                </c:pt>
                <c:pt idx="32550">
                  <c:v>138.5248</c:v>
                </c:pt>
                <c:pt idx="32551">
                  <c:v>138.52960000000002</c:v>
                </c:pt>
                <c:pt idx="32552">
                  <c:v>138.53440000000001</c:v>
                </c:pt>
                <c:pt idx="32553">
                  <c:v>138.53919999999999</c:v>
                </c:pt>
                <c:pt idx="32554">
                  <c:v>138.54410000000001</c:v>
                </c:pt>
                <c:pt idx="32555">
                  <c:v>138.5489</c:v>
                </c:pt>
                <c:pt idx="32556">
                  <c:v>138.55359999999999</c:v>
                </c:pt>
                <c:pt idx="32557">
                  <c:v>138.55850000000001</c:v>
                </c:pt>
                <c:pt idx="32558">
                  <c:v>138.5633</c:v>
                </c:pt>
                <c:pt idx="32559">
                  <c:v>138.56809999999999</c:v>
                </c:pt>
                <c:pt idx="32560">
                  <c:v>138.5729</c:v>
                </c:pt>
                <c:pt idx="32561">
                  <c:v>138.57769999999999</c:v>
                </c:pt>
                <c:pt idx="32562">
                  <c:v>138.58250000000001</c:v>
                </c:pt>
                <c:pt idx="32563">
                  <c:v>138.5873</c:v>
                </c:pt>
                <c:pt idx="32564">
                  <c:v>138.59209999999999</c:v>
                </c:pt>
                <c:pt idx="32565">
                  <c:v>138.59690000000001</c:v>
                </c:pt>
                <c:pt idx="32566">
                  <c:v>138.60169999999999</c:v>
                </c:pt>
                <c:pt idx="32567">
                  <c:v>138.60649999999998</c:v>
                </c:pt>
                <c:pt idx="32568">
                  <c:v>138.6113</c:v>
                </c:pt>
                <c:pt idx="32569">
                  <c:v>138.61609999999999</c:v>
                </c:pt>
                <c:pt idx="32570">
                  <c:v>138.62089999999998</c:v>
                </c:pt>
                <c:pt idx="32571">
                  <c:v>138.62569999999999</c:v>
                </c:pt>
                <c:pt idx="32572">
                  <c:v>138.63049999999998</c:v>
                </c:pt>
                <c:pt idx="32573">
                  <c:v>138.6353</c:v>
                </c:pt>
                <c:pt idx="32574">
                  <c:v>138.64009999999999</c:v>
                </c:pt>
                <c:pt idx="32575">
                  <c:v>138.64489999999998</c:v>
                </c:pt>
                <c:pt idx="32576">
                  <c:v>138.6497</c:v>
                </c:pt>
                <c:pt idx="32577">
                  <c:v>138.65450000000001</c:v>
                </c:pt>
                <c:pt idx="32578">
                  <c:v>138.6593</c:v>
                </c:pt>
                <c:pt idx="32579">
                  <c:v>138.66410000000002</c:v>
                </c:pt>
                <c:pt idx="32580">
                  <c:v>138.66890000000001</c:v>
                </c:pt>
                <c:pt idx="32581">
                  <c:v>138.6737</c:v>
                </c:pt>
                <c:pt idx="32582">
                  <c:v>138.67850000000001</c:v>
                </c:pt>
                <c:pt idx="32583">
                  <c:v>138.6833</c:v>
                </c:pt>
                <c:pt idx="32584">
                  <c:v>138.68810000000002</c:v>
                </c:pt>
                <c:pt idx="32585">
                  <c:v>138.69300000000001</c:v>
                </c:pt>
                <c:pt idx="32586">
                  <c:v>138.6978</c:v>
                </c:pt>
                <c:pt idx="32587">
                  <c:v>138.70260000000002</c:v>
                </c:pt>
                <c:pt idx="32588">
                  <c:v>138.70740000000001</c:v>
                </c:pt>
                <c:pt idx="32589">
                  <c:v>138.7122</c:v>
                </c:pt>
                <c:pt idx="32590">
                  <c:v>138.71700000000001</c:v>
                </c:pt>
                <c:pt idx="32591">
                  <c:v>138.7218</c:v>
                </c:pt>
                <c:pt idx="32592">
                  <c:v>138.72660000000002</c:v>
                </c:pt>
                <c:pt idx="32593">
                  <c:v>138.73140000000001</c:v>
                </c:pt>
                <c:pt idx="32594">
                  <c:v>138.7362</c:v>
                </c:pt>
                <c:pt idx="32595">
                  <c:v>138.74100000000001</c:v>
                </c:pt>
                <c:pt idx="32596">
                  <c:v>138.7458</c:v>
                </c:pt>
                <c:pt idx="32597">
                  <c:v>138.75059999999999</c:v>
                </c:pt>
                <c:pt idx="32598">
                  <c:v>138.75540000000001</c:v>
                </c:pt>
                <c:pt idx="32599">
                  <c:v>138.7602</c:v>
                </c:pt>
                <c:pt idx="32600">
                  <c:v>138.76499999999999</c:v>
                </c:pt>
                <c:pt idx="32601">
                  <c:v>138.7698</c:v>
                </c:pt>
                <c:pt idx="32602">
                  <c:v>138.77459999999999</c:v>
                </c:pt>
                <c:pt idx="32603">
                  <c:v>138.77940000000001</c:v>
                </c:pt>
                <c:pt idx="32604">
                  <c:v>138.7842</c:v>
                </c:pt>
                <c:pt idx="32605">
                  <c:v>138.78899999999999</c:v>
                </c:pt>
                <c:pt idx="32606">
                  <c:v>138.7938</c:v>
                </c:pt>
                <c:pt idx="32607">
                  <c:v>138.79859999999999</c:v>
                </c:pt>
                <c:pt idx="32608">
                  <c:v>138.80339999999998</c:v>
                </c:pt>
                <c:pt idx="32609">
                  <c:v>138.8082</c:v>
                </c:pt>
                <c:pt idx="32610">
                  <c:v>138.81299999999999</c:v>
                </c:pt>
                <c:pt idx="32611">
                  <c:v>138.81779999999998</c:v>
                </c:pt>
                <c:pt idx="32612">
                  <c:v>138.82259999999999</c:v>
                </c:pt>
                <c:pt idx="32613">
                  <c:v>138.82739999999998</c:v>
                </c:pt>
                <c:pt idx="32614">
                  <c:v>138.8323</c:v>
                </c:pt>
                <c:pt idx="32615">
                  <c:v>138.83709999999999</c:v>
                </c:pt>
                <c:pt idx="32616">
                  <c:v>138.84189999999998</c:v>
                </c:pt>
                <c:pt idx="32617">
                  <c:v>138.8467</c:v>
                </c:pt>
                <c:pt idx="32618">
                  <c:v>138.85149999999999</c:v>
                </c:pt>
                <c:pt idx="32619">
                  <c:v>138.85629999999998</c:v>
                </c:pt>
                <c:pt idx="32620">
                  <c:v>138.86109999999999</c:v>
                </c:pt>
                <c:pt idx="32621">
                  <c:v>138.86589999999998</c:v>
                </c:pt>
                <c:pt idx="32622">
                  <c:v>138.8707</c:v>
                </c:pt>
                <c:pt idx="32623">
                  <c:v>138.87550000000002</c:v>
                </c:pt>
                <c:pt idx="32624">
                  <c:v>138.88030000000001</c:v>
                </c:pt>
                <c:pt idx="32625">
                  <c:v>138.88510000000002</c:v>
                </c:pt>
                <c:pt idx="32626">
                  <c:v>138.88990000000001</c:v>
                </c:pt>
                <c:pt idx="32627">
                  <c:v>138.8947</c:v>
                </c:pt>
                <c:pt idx="32628">
                  <c:v>138.89950000000002</c:v>
                </c:pt>
                <c:pt idx="32629">
                  <c:v>138.90430000000001</c:v>
                </c:pt>
                <c:pt idx="32630">
                  <c:v>138.9091</c:v>
                </c:pt>
                <c:pt idx="32631">
                  <c:v>138.91390000000001</c:v>
                </c:pt>
                <c:pt idx="32632">
                  <c:v>138.9187</c:v>
                </c:pt>
                <c:pt idx="32633">
                  <c:v>138.92350000000002</c:v>
                </c:pt>
                <c:pt idx="32634">
                  <c:v>138.92830000000001</c:v>
                </c:pt>
                <c:pt idx="32635">
                  <c:v>138.9331</c:v>
                </c:pt>
                <c:pt idx="32636">
                  <c:v>138.93790000000001</c:v>
                </c:pt>
                <c:pt idx="32637">
                  <c:v>138.9427</c:v>
                </c:pt>
                <c:pt idx="32638">
                  <c:v>138.94749999999999</c:v>
                </c:pt>
                <c:pt idx="32639">
                  <c:v>138.95230000000001</c:v>
                </c:pt>
                <c:pt idx="32640">
                  <c:v>138.9571</c:v>
                </c:pt>
                <c:pt idx="32641">
                  <c:v>138.96189999999999</c:v>
                </c:pt>
                <c:pt idx="32642">
                  <c:v>138.9667</c:v>
                </c:pt>
                <c:pt idx="32643">
                  <c:v>138.9716</c:v>
                </c:pt>
                <c:pt idx="32644">
                  <c:v>138.97640000000001</c:v>
                </c:pt>
                <c:pt idx="32645">
                  <c:v>138.9811</c:v>
                </c:pt>
                <c:pt idx="32646">
                  <c:v>138.98599999999999</c:v>
                </c:pt>
                <c:pt idx="32647">
                  <c:v>138.99080000000001</c:v>
                </c:pt>
                <c:pt idx="32648">
                  <c:v>138.9956</c:v>
                </c:pt>
                <c:pt idx="32649">
                  <c:v>139.00039999999998</c:v>
                </c:pt>
                <c:pt idx="32650">
                  <c:v>139.0052</c:v>
                </c:pt>
                <c:pt idx="32651">
                  <c:v>139.01</c:v>
                </c:pt>
                <c:pt idx="32652">
                  <c:v>139.01479999999998</c:v>
                </c:pt>
                <c:pt idx="32653">
                  <c:v>139.0196</c:v>
                </c:pt>
                <c:pt idx="32654">
                  <c:v>139.02439999999999</c:v>
                </c:pt>
                <c:pt idx="32655">
                  <c:v>139.0292</c:v>
                </c:pt>
                <c:pt idx="32656">
                  <c:v>139.03399999999999</c:v>
                </c:pt>
                <c:pt idx="32657">
                  <c:v>139.03879999999998</c:v>
                </c:pt>
                <c:pt idx="32658">
                  <c:v>139.0436</c:v>
                </c:pt>
                <c:pt idx="32659">
                  <c:v>139.04839999999999</c:v>
                </c:pt>
                <c:pt idx="32660">
                  <c:v>139.05319999999998</c:v>
                </c:pt>
                <c:pt idx="32661">
                  <c:v>139.05799999999999</c:v>
                </c:pt>
                <c:pt idx="32662">
                  <c:v>139.06279999999998</c:v>
                </c:pt>
                <c:pt idx="32663">
                  <c:v>139.06760000000003</c:v>
                </c:pt>
                <c:pt idx="32664">
                  <c:v>139.07240000000002</c:v>
                </c:pt>
                <c:pt idx="32665">
                  <c:v>139.0772</c:v>
                </c:pt>
                <c:pt idx="32666">
                  <c:v>139.08200000000002</c:v>
                </c:pt>
                <c:pt idx="32667">
                  <c:v>139.08680000000001</c:v>
                </c:pt>
                <c:pt idx="32668">
                  <c:v>139.0916</c:v>
                </c:pt>
                <c:pt idx="32669">
                  <c:v>139.09640000000002</c:v>
                </c:pt>
                <c:pt idx="32670">
                  <c:v>139.10120000000001</c:v>
                </c:pt>
                <c:pt idx="32671">
                  <c:v>139.10599999999999</c:v>
                </c:pt>
                <c:pt idx="32672">
                  <c:v>139.11080000000001</c:v>
                </c:pt>
                <c:pt idx="32673">
                  <c:v>139.1156</c:v>
                </c:pt>
                <c:pt idx="32674">
                  <c:v>139.12040000000002</c:v>
                </c:pt>
                <c:pt idx="32675">
                  <c:v>139.12520000000001</c:v>
                </c:pt>
                <c:pt idx="32676">
                  <c:v>139.1301</c:v>
                </c:pt>
                <c:pt idx="32677">
                  <c:v>139.13490000000002</c:v>
                </c:pt>
                <c:pt idx="32678">
                  <c:v>139.1397</c:v>
                </c:pt>
                <c:pt idx="32679">
                  <c:v>139.14449999999999</c:v>
                </c:pt>
                <c:pt idx="32680">
                  <c:v>139.14930000000001</c:v>
                </c:pt>
                <c:pt idx="32681">
                  <c:v>139.1541</c:v>
                </c:pt>
                <c:pt idx="32682">
                  <c:v>139.15889999999999</c:v>
                </c:pt>
                <c:pt idx="32683">
                  <c:v>139.16370000000001</c:v>
                </c:pt>
                <c:pt idx="32684">
                  <c:v>139.16849999999999</c:v>
                </c:pt>
                <c:pt idx="32685">
                  <c:v>139.17330000000001</c:v>
                </c:pt>
                <c:pt idx="32686">
                  <c:v>139.1781</c:v>
                </c:pt>
                <c:pt idx="32687">
                  <c:v>139.18289999999999</c:v>
                </c:pt>
                <c:pt idx="32688">
                  <c:v>139.18770000000001</c:v>
                </c:pt>
                <c:pt idx="32689">
                  <c:v>139.1925</c:v>
                </c:pt>
                <c:pt idx="32690">
                  <c:v>139.19729999999998</c:v>
                </c:pt>
                <c:pt idx="32691">
                  <c:v>139.2021</c:v>
                </c:pt>
                <c:pt idx="32692">
                  <c:v>139.20689999999999</c:v>
                </c:pt>
                <c:pt idx="32693">
                  <c:v>139.21170000000001</c:v>
                </c:pt>
                <c:pt idx="32694">
                  <c:v>139.2165</c:v>
                </c:pt>
                <c:pt idx="32695">
                  <c:v>139.22129999999999</c:v>
                </c:pt>
                <c:pt idx="32696">
                  <c:v>139.2261</c:v>
                </c:pt>
                <c:pt idx="32697">
                  <c:v>139.23089999999999</c:v>
                </c:pt>
                <c:pt idx="32698">
                  <c:v>139.23569999999998</c:v>
                </c:pt>
                <c:pt idx="32699">
                  <c:v>139.2405</c:v>
                </c:pt>
                <c:pt idx="32700">
                  <c:v>139.24529999999999</c:v>
                </c:pt>
                <c:pt idx="32701">
                  <c:v>139.25009999999997</c:v>
                </c:pt>
                <c:pt idx="32702">
                  <c:v>139.25489999999999</c:v>
                </c:pt>
                <c:pt idx="32703">
                  <c:v>139.25969999999998</c:v>
                </c:pt>
                <c:pt idx="32704">
                  <c:v>139.26450000000003</c:v>
                </c:pt>
                <c:pt idx="32705">
                  <c:v>139.26930000000002</c:v>
                </c:pt>
                <c:pt idx="32706">
                  <c:v>139.27419999999998</c:v>
                </c:pt>
                <c:pt idx="32707">
                  <c:v>139.27890000000002</c:v>
                </c:pt>
                <c:pt idx="32708">
                  <c:v>139.28370000000001</c:v>
                </c:pt>
                <c:pt idx="32709">
                  <c:v>139.2886</c:v>
                </c:pt>
                <c:pt idx="32710">
                  <c:v>139.29340000000002</c:v>
                </c:pt>
                <c:pt idx="32711">
                  <c:v>139.29820000000001</c:v>
                </c:pt>
                <c:pt idx="32712">
                  <c:v>139.303</c:v>
                </c:pt>
                <c:pt idx="32713">
                  <c:v>139.30780000000001</c:v>
                </c:pt>
                <c:pt idx="32714">
                  <c:v>139.3126</c:v>
                </c:pt>
                <c:pt idx="32715">
                  <c:v>139.31740000000002</c:v>
                </c:pt>
                <c:pt idx="32716">
                  <c:v>139.32220000000001</c:v>
                </c:pt>
                <c:pt idx="32717">
                  <c:v>139.327</c:v>
                </c:pt>
                <c:pt idx="32718">
                  <c:v>139.33180000000002</c:v>
                </c:pt>
                <c:pt idx="32719">
                  <c:v>139.3366</c:v>
                </c:pt>
                <c:pt idx="32720">
                  <c:v>139.34139999999999</c:v>
                </c:pt>
                <c:pt idx="32721">
                  <c:v>139.34620000000001</c:v>
                </c:pt>
                <c:pt idx="32722">
                  <c:v>139.351</c:v>
                </c:pt>
                <c:pt idx="32723">
                  <c:v>139.35579999999999</c:v>
                </c:pt>
                <c:pt idx="32724">
                  <c:v>139.36060000000001</c:v>
                </c:pt>
                <c:pt idx="32725">
                  <c:v>139.36539999999999</c:v>
                </c:pt>
                <c:pt idx="32726">
                  <c:v>139.37020000000001</c:v>
                </c:pt>
                <c:pt idx="32727">
                  <c:v>139.375</c:v>
                </c:pt>
                <c:pt idx="32728">
                  <c:v>139.37979999999999</c:v>
                </c:pt>
                <c:pt idx="32729">
                  <c:v>139.38460000000001</c:v>
                </c:pt>
                <c:pt idx="32730">
                  <c:v>139.38939999999999</c:v>
                </c:pt>
                <c:pt idx="32731">
                  <c:v>139.39419999999998</c:v>
                </c:pt>
                <c:pt idx="32732">
                  <c:v>139.399</c:v>
                </c:pt>
                <c:pt idx="32733">
                  <c:v>139.40379999999999</c:v>
                </c:pt>
                <c:pt idx="32734">
                  <c:v>139.40860000000001</c:v>
                </c:pt>
                <c:pt idx="32735">
                  <c:v>139.4134</c:v>
                </c:pt>
                <c:pt idx="32736">
                  <c:v>139.41819999999998</c:v>
                </c:pt>
                <c:pt idx="32737">
                  <c:v>139.423</c:v>
                </c:pt>
                <c:pt idx="32738">
                  <c:v>139.42779999999999</c:v>
                </c:pt>
                <c:pt idx="32739">
                  <c:v>139.43269999999998</c:v>
                </c:pt>
                <c:pt idx="32740">
                  <c:v>139.4375</c:v>
                </c:pt>
                <c:pt idx="32741">
                  <c:v>139.44229999999999</c:v>
                </c:pt>
                <c:pt idx="32742">
                  <c:v>139.44709999999998</c:v>
                </c:pt>
                <c:pt idx="32743">
                  <c:v>139.45189999999999</c:v>
                </c:pt>
                <c:pt idx="32744">
                  <c:v>139.45669999999998</c:v>
                </c:pt>
                <c:pt idx="32745">
                  <c:v>139.4615</c:v>
                </c:pt>
                <c:pt idx="32746">
                  <c:v>139.46629999999999</c:v>
                </c:pt>
                <c:pt idx="32747">
                  <c:v>139.47109999999998</c:v>
                </c:pt>
                <c:pt idx="32748">
                  <c:v>139.47590000000002</c:v>
                </c:pt>
                <c:pt idx="32749">
                  <c:v>139.48070000000001</c:v>
                </c:pt>
                <c:pt idx="32750">
                  <c:v>139.4855</c:v>
                </c:pt>
                <c:pt idx="32751">
                  <c:v>139.49030000000002</c:v>
                </c:pt>
                <c:pt idx="32752">
                  <c:v>139.49510000000001</c:v>
                </c:pt>
                <c:pt idx="32753">
                  <c:v>139.4999</c:v>
                </c:pt>
                <c:pt idx="32754">
                  <c:v>139.50470000000001</c:v>
                </c:pt>
                <c:pt idx="32755">
                  <c:v>139.5095</c:v>
                </c:pt>
                <c:pt idx="32756">
                  <c:v>139.51430000000002</c:v>
                </c:pt>
                <c:pt idx="32757">
                  <c:v>139.51910000000001</c:v>
                </c:pt>
                <c:pt idx="32758">
                  <c:v>139.5239</c:v>
                </c:pt>
                <c:pt idx="32759">
                  <c:v>139.52870000000001</c:v>
                </c:pt>
                <c:pt idx="32760">
                  <c:v>139.5335</c:v>
                </c:pt>
                <c:pt idx="32761">
                  <c:v>139.53829999999999</c:v>
                </c:pt>
                <c:pt idx="32762">
                  <c:v>139.54310000000001</c:v>
                </c:pt>
                <c:pt idx="32763">
                  <c:v>139.5479</c:v>
                </c:pt>
                <c:pt idx="32764">
                  <c:v>139.55270000000002</c:v>
                </c:pt>
                <c:pt idx="32765">
                  <c:v>139.5575</c:v>
                </c:pt>
                <c:pt idx="32766">
                  <c:v>139.56229999999999</c:v>
                </c:pt>
                <c:pt idx="32767">
                  <c:v>139.56710000000001</c:v>
                </c:pt>
                <c:pt idx="32768">
                  <c:v>139.5719</c:v>
                </c:pt>
                <c:pt idx="32769">
                  <c:v>139.57669999999999</c:v>
                </c:pt>
                <c:pt idx="32770">
                  <c:v>139.58150000000001</c:v>
                </c:pt>
                <c:pt idx="32771">
                  <c:v>139.58629999999999</c:v>
                </c:pt>
                <c:pt idx="32772">
                  <c:v>139.59119999999999</c:v>
                </c:pt>
                <c:pt idx="32773">
                  <c:v>139.596</c:v>
                </c:pt>
                <c:pt idx="32774">
                  <c:v>139.60079999999999</c:v>
                </c:pt>
                <c:pt idx="32775">
                  <c:v>139.60560000000001</c:v>
                </c:pt>
                <c:pt idx="32776">
                  <c:v>139.6104</c:v>
                </c:pt>
                <c:pt idx="32777">
                  <c:v>139.61519999999999</c:v>
                </c:pt>
                <c:pt idx="32778">
                  <c:v>139.62</c:v>
                </c:pt>
                <c:pt idx="32779">
                  <c:v>139.62479999999999</c:v>
                </c:pt>
                <c:pt idx="32780">
                  <c:v>139.62959999999998</c:v>
                </c:pt>
                <c:pt idx="32781">
                  <c:v>139.6344</c:v>
                </c:pt>
                <c:pt idx="32782">
                  <c:v>139.63919999999999</c:v>
                </c:pt>
                <c:pt idx="32783">
                  <c:v>139.64399999999998</c:v>
                </c:pt>
                <c:pt idx="32784">
                  <c:v>139.64879999999999</c:v>
                </c:pt>
                <c:pt idx="32785">
                  <c:v>139.65359999999998</c:v>
                </c:pt>
                <c:pt idx="32786">
                  <c:v>139.6584</c:v>
                </c:pt>
                <c:pt idx="32787">
                  <c:v>139.66319999999999</c:v>
                </c:pt>
                <c:pt idx="32788">
                  <c:v>139.66799999999998</c:v>
                </c:pt>
                <c:pt idx="32789">
                  <c:v>139.67280000000002</c:v>
                </c:pt>
                <c:pt idx="32790">
                  <c:v>139.67760000000001</c:v>
                </c:pt>
                <c:pt idx="32791">
                  <c:v>139.6824</c:v>
                </c:pt>
                <c:pt idx="32792">
                  <c:v>139.68720000000002</c:v>
                </c:pt>
                <c:pt idx="32793">
                  <c:v>139.69200000000001</c:v>
                </c:pt>
                <c:pt idx="32794">
                  <c:v>139.6968</c:v>
                </c:pt>
                <c:pt idx="32795">
                  <c:v>139.70160000000001</c:v>
                </c:pt>
                <c:pt idx="32796">
                  <c:v>139.7064</c:v>
                </c:pt>
                <c:pt idx="32797">
                  <c:v>139.71120000000002</c:v>
                </c:pt>
                <c:pt idx="32798">
                  <c:v>139.71600000000001</c:v>
                </c:pt>
                <c:pt idx="32799">
                  <c:v>139.7208</c:v>
                </c:pt>
                <c:pt idx="32800">
                  <c:v>139.72560000000001</c:v>
                </c:pt>
                <c:pt idx="32801">
                  <c:v>139.7304</c:v>
                </c:pt>
                <c:pt idx="32802">
                  <c:v>139.7353</c:v>
                </c:pt>
                <c:pt idx="32803">
                  <c:v>139.74</c:v>
                </c:pt>
                <c:pt idx="32804">
                  <c:v>139.7448</c:v>
                </c:pt>
                <c:pt idx="32805">
                  <c:v>139.74970000000002</c:v>
                </c:pt>
                <c:pt idx="32806">
                  <c:v>139.75450000000001</c:v>
                </c:pt>
                <c:pt idx="32807">
                  <c:v>139.7593</c:v>
                </c:pt>
                <c:pt idx="32808">
                  <c:v>139.76410000000001</c:v>
                </c:pt>
                <c:pt idx="32809">
                  <c:v>139.7689</c:v>
                </c:pt>
                <c:pt idx="32810">
                  <c:v>139.77369999999999</c:v>
                </c:pt>
                <c:pt idx="32811">
                  <c:v>139.77850000000001</c:v>
                </c:pt>
                <c:pt idx="32812">
                  <c:v>139.7833</c:v>
                </c:pt>
                <c:pt idx="32813">
                  <c:v>139.78809999999999</c:v>
                </c:pt>
                <c:pt idx="32814">
                  <c:v>139.7929</c:v>
                </c:pt>
                <c:pt idx="32815">
                  <c:v>139.79769999999999</c:v>
                </c:pt>
                <c:pt idx="32816">
                  <c:v>139.80250000000001</c:v>
                </c:pt>
                <c:pt idx="32817">
                  <c:v>139.8073</c:v>
                </c:pt>
                <c:pt idx="32818">
                  <c:v>139.81209999999999</c:v>
                </c:pt>
                <c:pt idx="32819">
                  <c:v>139.8169</c:v>
                </c:pt>
                <c:pt idx="32820">
                  <c:v>139.82169999999999</c:v>
                </c:pt>
                <c:pt idx="32821">
                  <c:v>139.82649999999998</c:v>
                </c:pt>
                <c:pt idx="32822">
                  <c:v>139.8313</c:v>
                </c:pt>
                <c:pt idx="32823">
                  <c:v>139.83609999999999</c:v>
                </c:pt>
                <c:pt idx="32824">
                  <c:v>139.84089999999998</c:v>
                </c:pt>
                <c:pt idx="32825">
                  <c:v>139.84569999999999</c:v>
                </c:pt>
                <c:pt idx="32826">
                  <c:v>139.85049999999998</c:v>
                </c:pt>
                <c:pt idx="32827">
                  <c:v>139.8553</c:v>
                </c:pt>
                <c:pt idx="32828">
                  <c:v>139.86009999999999</c:v>
                </c:pt>
                <c:pt idx="32829">
                  <c:v>139.86489999999998</c:v>
                </c:pt>
                <c:pt idx="32830">
                  <c:v>139.86970000000002</c:v>
                </c:pt>
                <c:pt idx="32831">
                  <c:v>139.87450000000001</c:v>
                </c:pt>
                <c:pt idx="32832">
                  <c:v>139.8793</c:v>
                </c:pt>
                <c:pt idx="32833">
                  <c:v>139.88410000000002</c:v>
                </c:pt>
                <c:pt idx="32834">
                  <c:v>139.88890000000001</c:v>
                </c:pt>
                <c:pt idx="32835">
                  <c:v>139.89370000000002</c:v>
                </c:pt>
                <c:pt idx="32836">
                  <c:v>139.89860000000002</c:v>
                </c:pt>
                <c:pt idx="32837">
                  <c:v>139.9034</c:v>
                </c:pt>
                <c:pt idx="32838">
                  <c:v>139.90810000000002</c:v>
                </c:pt>
                <c:pt idx="32839">
                  <c:v>139.91290000000001</c:v>
                </c:pt>
                <c:pt idx="32840">
                  <c:v>139.9178</c:v>
                </c:pt>
                <c:pt idx="32841">
                  <c:v>139.92260000000002</c:v>
                </c:pt>
                <c:pt idx="32842">
                  <c:v>139.92740000000001</c:v>
                </c:pt>
                <c:pt idx="32843">
                  <c:v>139.93219999999999</c:v>
                </c:pt>
                <c:pt idx="32844">
                  <c:v>139.93700000000001</c:v>
                </c:pt>
                <c:pt idx="32845">
                  <c:v>139.9418</c:v>
                </c:pt>
                <c:pt idx="32846">
                  <c:v>139.94660000000002</c:v>
                </c:pt>
                <c:pt idx="32847">
                  <c:v>139.95140000000001</c:v>
                </c:pt>
                <c:pt idx="32848">
                  <c:v>139.9562</c:v>
                </c:pt>
                <c:pt idx="32849">
                  <c:v>139.96100000000001</c:v>
                </c:pt>
                <c:pt idx="32850">
                  <c:v>139.9658</c:v>
                </c:pt>
                <c:pt idx="32851">
                  <c:v>139.97059999999999</c:v>
                </c:pt>
                <c:pt idx="32852">
                  <c:v>139.97540000000001</c:v>
                </c:pt>
                <c:pt idx="32853">
                  <c:v>139.9802</c:v>
                </c:pt>
                <c:pt idx="32854">
                  <c:v>139.98499999999999</c:v>
                </c:pt>
                <c:pt idx="32855">
                  <c:v>139.9898</c:v>
                </c:pt>
                <c:pt idx="32856">
                  <c:v>139.99459999999999</c:v>
                </c:pt>
                <c:pt idx="32857">
                  <c:v>139.99940000000001</c:v>
                </c:pt>
                <c:pt idx="32858">
                  <c:v>140.0042</c:v>
                </c:pt>
                <c:pt idx="32859">
                  <c:v>140.00899999999999</c:v>
                </c:pt>
                <c:pt idx="32860">
                  <c:v>140.0138</c:v>
                </c:pt>
                <c:pt idx="32861">
                  <c:v>140.01859999999999</c:v>
                </c:pt>
                <c:pt idx="32862">
                  <c:v>140.02339999999998</c:v>
                </c:pt>
                <c:pt idx="32863">
                  <c:v>140.0282</c:v>
                </c:pt>
                <c:pt idx="32864">
                  <c:v>140.03299999999999</c:v>
                </c:pt>
                <c:pt idx="32865">
                  <c:v>140.0378</c:v>
                </c:pt>
                <c:pt idx="32866">
                  <c:v>140.04259999999999</c:v>
                </c:pt>
                <c:pt idx="32867">
                  <c:v>140.04739999999998</c:v>
                </c:pt>
                <c:pt idx="32868">
                  <c:v>140.0522</c:v>
                </c:pt>
                <c:pt idx="32869">
                  <c:v>140.05699999999999</c:v>
                </c:pt>
                <c:pt idx="32870">
                  <c:v>140.06179999999998</c:v>
                </c:pt>
                <c:pt idx="32871">
                  <c:v>140.0667</c:v>
                </c:pt>
                <c:pt idx="32872">
                  <c:v>140.07149999999999</c:v>
                </c:pt>
                <c:pt idx="32873">
                  <c:v>140.0762</c:v>
                </c:pt>
                <c:pt idx="32874">
                  <c:v>140.08109999999999</c:v>
                </c:pt>
                <c:pt idx="32875">
                  <c:v>140.08590000000001</c:v>
                </c:pt>
                <c:pt idx="32876">
                  <c:v>140.09070000000003</c:v>
                </c:pt>
                <c:pt idx="32877">
                  <c:v>140.09550000000002</c:v>
                </c:pt>
                <c:pt idx="32878">
                  <c:v>140.1003</c:v>
                </c:pt>
                <c:pt idx="32879">
                  <c:v>140.10510000000002</c:v>
                </c:pt>
                <c:pt idx="32880">
                  <c:v>140.10990000000001</c:v>
                </c:pt>
                <c:pt idx="32881">
                  <c:v>140.1147</c:v>
                </c:pt>
                <c:pt idx="32882">
                  <c:v>140.11950000000002</c:v>
                </c:pt>
                <c:pt idx="32883">
                  <c:v>140.12430000000001</c:v>
                </c:pt>
                <c:pt idx="32884">
                  <c:v>140.12909999999999</c:v>
                </c:pt>
                <c:pt idx="32885">
                  <c:v>140.13390000000001</c:v>
                </c:pt>
                <c:pt idx="32886">
                  <c:v>140.1387</c:v>
                </c:pt>
                <c:pt idx="32887">
                  <c:v>140.14350000000002</c:v>
                </c:pt>
                <c:pt idx="32888">
                  <c:v>140.14830000000001</c:v>
                </c:pt>
                <c:pt idx="32889">
                  <c:v>140.15309999999999</c:v>
                </c:pt>
                <c:pt idx="32890">
                  <c:v>140.15790000000001</c:v>
                </c:pt>
                <c:pt idx="32891">
                  <c:v>140.1627</c:v>
                </c:pt>
                <c:pt idx="32892">
                  <c:v>140.16749999999999</c:v>
                </c:pt>
                <c:pt idx="32893">
                  <c:v>140.17230000000001</c:v>
                </c:pt>
                <c:pt idx="32894">
                  <c:v>140.1771</c:v>
                </c:pt>
                <c:pt idx="32895">
                  <c:v>140.18189999999998</c:v>
                </c:pt>
                <c:pt idx="32896">
                  <c:v>140.1867</c:v>
                </c:pt>
                <c:pt idx="32897">
                  <c:v>140.19149999999999</c:v>
                </c:pt>
                <c:pt idx="32898">
                  <c:v>140.19630000000001</c:v>
                </c:pt>
                <c:pt idx="32899">
                  <c:v>140.2011</c:v>
                </c:pt>
                <c:pt idx="32900">
                  <c:v>140.20589999999999</c:v>
                </c:pt>
                <c:pt idx="32901">
                  <c:v>140.2107</c:v>
                </c:pt>
                <c:pt idx="32902">
                  <c:v>140.21549999999999</c:v>
                </c:pt>
                <c:pt idx="32903">
                  <c:v>140.22029999999998</c:v>
                </c:pt>
                <c:pt idx="32904">
                  <c:v>140.2251</c:v>
                </c:pt>
                <c:pt idx="32905">
                  <c:v>140.22989999999999</c:v>
                </c:pt>
                <c:pt idx="32906">
                  <c:v>140.23480000000001</c:v>
                </c:pt>
                <c:pt idx="32907">
                  <c:v>140.2396</c:v>
                </c:pt>
                <c:pt idx="32908">
                  <c:v>140.24429999999998</c:v>
                </c:pt>
                <c:pt idx="32909">
                  <c:v>140.2492</c:v>
                </c:pt>
                <c:pt idx="32910">
                  <c:v>140.25399999999999</c:v>
                </c:pt>
                <c:pt idx="32911">
                  <c:v>140.25879999999998</c:v>
                </c:pt>
                <c:pt idx="32912">
                  <c:v>140.2636</c:v>
                </c:pt>
                <c:pt idx="32913">
                  <c:v>140.26839999999999</c:v>
                </c:pt>
                <c:pt idx="32914">
                  <c:v>140.27319999999997</c:v>
                </c:pt>
                <c:pt idx="32915">
                  <c:v>140.27800000000002</c:v>
                </c:pt>
                <c:pt idx="32916">
                  <c:v>140.28280000000001</c:v>
                </c:pt>
                <c:pt idx="32917">
                  <c:v>140.28760000000003</c:v>
                </c:pt>
                <c:pt idx="32918">
                  <c:v>140.29240000000001</c:v>
                </c:pt>
                <c:pt idx="32919">
                  <c:v>140.2972</c:v>
                </c:pt>
                <c:pt idx="32920">
                  <c:v>140.30200000000002</c:v>
                </c:pt>
                <c:pt idx="32921">
                  <c:v>140.30680000000001</c:v>
                </c:pt>
                <c:pt idx="32922">
                  <c:v>140.3116</c:v>
                </c:pt>
                <c:pt idx="32923">
                  <c:v>140.31640000000002</c:v>
                </c:pt>
                <c:pt idx="32924">
                  <c:v>140.3212</c:v>
                </c:pt>
                <c:pt idx="32925">
                  <c:v>140.32599999999999</c:v>
                </c:pt>
                <c:pt idx="32926">
                  <c:v>140.33080000000001</c:v>
                </c:pt>
                <c:pt idx="32927">
                  <c:v>140.3356</c:v>
                </c:pt>
                <c:pt idx="32928">
                  <c:v>140.34040000000002</c:v>
                </c:pt>
                <c:pt idx="32929">
                  <c:v>140.34520000000001</c:v>
                </c:pt>
                <c:pt idx="32930">
                  <c:v>140.35</c:v>
                </c:pt>
                <c:pt idx="32931">
                  <c:v>140.35480000000001</c:v>
                </c:pt>
                <c:pt idx="32932">
                  <c:v>140.3596</c:v>
                </c:pt>
                <c:pt idx="32933">
                  <c:v>140.36439999999999</c:v>
                </c:pt>
                <c:pt idx="32934">
                  <c:v>140.36920000000001</c:v>
                </c:pt>
                <c:pt idx="32935">
                  <c:v>140.374</c:v>
                </c:pt>
                <c:pt idx="32936">
                  <c:v>140.37879999999998</c:v>
                </c:pt>
                <c:pt idx="32937">
                  <c:v>140.3836</c:v>
                </c:pt>
                <c:pt idx="32938">
                  <c:v>140.38839999999999</c:v>
                </c:pt>
                <c:pt idx="32939">
                  <c:v>140.39320000000001</c:v>
                </c:pt>
                <c:pt idx="32940">
                  <c:v>140.398</c:v>
                </c:pt>
                <c:pt idx="32941">
                  <c:v>140.40289999999999</c:v>
                </c:pt>
                <c:pt idx="32942">
                  <c:v>140.40770000000001</c:v>
                </c:pt>
                <c:pt idx="32943">
                  <c:v>140.41239999999999</c:v>
                </c:pt>
                <c:pt idx="32944">
                  <c:v>140.41729999999998</c:v>
                </c:pt>
                <c:pt idx="32945">
                  <c:v>140.4221</c:v>
                </c:pt>
                <c:pt idx="32946">
                  <c:v>140.42689999999999</c:v>
                </c:pt>
                <c:pt idx="32947">
                  <c:v>140.43170000000001</c:v>
                </c:pt>
                <c:pt idx="32948">
                  <c:v>140.4365</c:v>
                </c:pt>
                <c:pt idx="32949">
                  <c:v>140.44129999999998</c:v>
                </c:pt>
                <c:pt idx="32950">
                  <c:v>140.4461</c:v>
                </c:pt>
                <c:pt idx="32951">
                  <c:v>140.45089999999999</c:v>
                </c:pt>
                <c:pt idx="32952">
                  <c:v>140.45569999999998</c:v>
                </c:pt>
                <c:pt idx="32953">
                  <c:v>140.4605</c:v>
                </c:pt>
                <c:pt idx="32954">
                  <c:v>140.46529999999998</c:v>
                </c:pt>
                <c:pt idx="32955">
                  <c:v>140.47009999999997</c:v>
                </c:pt>
                <c:pt idx="32956">
                  <c:v>140.47490000000002</c:v>
                </c:pt>
                <c:pt idx="32957">
                  <c:v>140.47970000000001</c:v>
                </c:pt>
                <c:pt idx="32958">
                  <c:v>140.48450000000003</c:v>
                </c:pt>
                <c:pt idx="32959">
                  <c:v>140.48930000000001</c:v>
                </c:pt>
                <c:pt idx="32960">
                  <c:v>140.4941</c:v>
                </c:pt>
                <c:pt idx="32961">
                  <c:v>140.49890000000002</c:v>
                </c:pt>
                <c:pt idx="32962">
                  <c:v>140.50370000000001</c:v>
                </c:pt>
                <c:pt idx="32963">
                  <c:v>140.5085</c:v>
                </c:pt>
                <c:pt idx="32964">
                  <c:v>140.51330000000002</c:v>
                </c:pt>
                <c:pt idx="32965">
                  <c:v>140.5181</c:v>
                </c:pt>
                <c:pt idx="32966">
                  <c:v>140.52289999999999</c:v>
                </c:pt>
                <c:pt idx="32967">
                  <c:v>140.52770000000001</c:v>
                </c:pt>
                <c:pt idx="32968">
                  <c:v>140.5325</c:v>
                </c:pt>
                <c:pt idx="32969">
                  <c:v>140.53730000000002</c:v>
                </c:pt>
                <c:pt idx="32970">
                  <c:v>140.5421</c:v>
                </c:pt>
                <c:pt idx="32971">
                  <c:v>140.54689999999999</c:v>
                </c:pt>
                <c:pt idx="32972">
                  <c:v>140.55170000000001</c:v>
                </c:pt>
                <c:pt idx="32973">
                  <c:v>140.5565</c:v>
                </c:pt>
                <c:pt idx="32974">
                  <c:v>140.56129999999999</c:v>
                </c:pt>
                <c:pt idx="32975">
                  <c:v>140.56610000000001</c:v>
                </c:pt>
                <c:pt idx="32976">
                  <c:v>140.571</c:v>
                </c:pt>
                <c:pt idx="32977">
                  <c:v>140.57579999999999</c:v>
                </c:pt>
                <c:pt idx="32978">
                  <c:v>140.5805</c:v>
                </c:pt>
                <c:pt idx="32979">
                  <c:v>140.58529999999999</c:v>
                </c:pt>
                <c:pt idx="32980">
                  <c:v>140.59020000000001</c:v>
                </c:pt>
                <c:pt idx="32981">
                  <c:v>140.595</c:v>
                </c:pt>
                <c:pt idx="32982">
                  <c:v>140.59979999999999</c:v>
                </c:pt>
                <c:pt idx="32983">
                  <c:v>140.6046</c:v>
                </c:pt>
                <c:pt idx="32984">
                  <c:v>140.60939999999999</c:v>
                </c:pt>
                <c:pt idx="32985">
                  <c:v>140.61419999999998</c:v>
                </c:pt>
                <c:pt idx="32986">
                  <c:v>140.619</c:v>
                </c:pt>
                <c:pt idx="32987">
                  <c:v>140.62379999999999</c:v>
                </c:pt>
                <c:pt idx="32988">
                  <c:v>140.62860000000001</c:v>
                </c:pt>
                <c:pt idx="32989">
                  <c:v>140.63339999999999</c:v>
                </c:pt>
                <c:pt idx="32990">
                  <c:v>140.63819999999998</c:v>
                </c:pt>
                <c:pt idx="32991">
                  <c:v>140.643</c:v>
                </c:pt>
                <c:pt idx="32992">
                  <c:v>140.64779999999999</c:v>
                </c:pt>
                <c:pt idx="32993">
                  <c:v>140.65259999999998</c:v>
                </c:pt>
                <c:pt idx="32994">
                  <c:v>140.6574</c:v>
                </c:pt>
                <c:pt idx="32995">
                  <c:v>140.66219999999998</c:v>
                </c:pt>
                <c:pt idx="32996">
                  <c:v>140.66699999999997</c:v>
                </c:pt>
                <c:pt idx="32997">
                  <c:v>140.67180000000002</c:v>
                </c:pt>
                <c:pt idx="32998">
                  <c:v>140.67660000000001</c:v>
                </c:pt>
                <c:pt idx="32999">
                  <c:v>140.68140000000002</c:v>
                </c:pt>
                <c:pt idx="33000">
                  <c:v>140.68620000000001</c:v>
                </c:pt>
              </c:numCache>
            </c:numRef>
          </c:yVal>
          <c:smooth val="0"/>
        </c:ser>
        <c:ser>
          <c:idx val="3"/>
          <c:order val="3"/>
          <c:tx>
            <c:strRef>
              <c:f>'Sheet1 (2)'!$E$1</c:f>
              <c:strCache>
                <c:ptCount val="1"/>
                <c:pt idx="0">
                  <c:v>I(R1)@1.8V (mA)</c:v>
                </c:pt>
              </c:strCache>
            </c:strRef>
          </c:tx>
          <c:spPr>
            <a:ln w="1905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1.6858974358974359E-2"/>
                  <c:y val="0.4415322228557047"/>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(2)'!$E$2:$E$33002</c:f>
              <c:numCache>
                <c:formatCode>0.000</c:formatCode>
                <c:ptCount val="33001"/>
                <c:pt idx="0">
                  <c:v>5.7510979999999996E-2</c:v>
                </c:pt>
                <c:pt idx="1">
                  <c:v>5.7507820000000001E-2</c:v>
                </c:pt>
                <c:pt idx="2">
                  <c:v>5.7504650000000004E-2</c:v>
                </c:pt>
                <c:pt idx="3">
                  <c:v>5.7501489999999995E-2</c:v>
                </c:pt>
                <c:pt idx="4">
                  <c:v>5.749833E-2</c:v>
                </c:pt>
                <c:pt idx="5">
                  <c:v>5.7495160000000003E-2</c:v>
                </c:pt>
                <c:pt idx="6">
                  <c:v>5.7491999999999994E-2</c:v>
                </c:pt>
                <c:pt idx="7">
                  <c:v>5.7488839999999999E-2</c:v>
                </c:pt>
                <c:pt idx="8">
                  <c:v>5.7485670000000003E-2</c:v>
                </c:pt>
                <c:pt idx="9">
                  <c:v>5.7482510000000001E-2</c:v>
                </c:pt>
                <c:pt idx="10">
                  <c:v>5.7479339999999997E-2</c:v>
                </c:pt>
                <c:pt idx="11">
                  <c:v>5.7476180000000002E-2</c:v>
                </c:pt>
                <c:pt idx="12">
                  <c:v>5.747302E-2</c:v>
                </c:pt>
                <c:pt idx="13">
                  <c:v>5.7469859999999998E-2</c:v>
                </c:pt>
                <c:pt idx="14">
                  <c:v>5.7466700000000003E-2</c:v>
                </c:pt>
                <c:pt idx="15">
                  <c:v>5.7463529999999999E-2</c:v>
                </c:pt>
                <c:pt idx="16">
                  <c:v>5.7460370000000004E-2</c:v>
                </c:pt>
                <c:pt idx="17">
                  <c:v>5.7457209999999995E-2</c:v>
                </c:pt>
                <c:pt idx="18">
                  <c:v>5.7454039999999998E-2</c:v>
                </c:pt>
                <c:pt idx="19">
                  <c:v>5.7450880000000003E-2</c:v>
                </c:pt>
                <c:pt idx="20">
                  <c:v>5.7447719999999994E-2</c:v>
                </c:pt>
                <c:pt idx="21">
                  <c:v>5.7444559999999999E-2</c:v>
                </c:pt>
                <c:pt idx="22">
                  <c:v>5.7441400000000004E-2</c:v>
                </c:pt>
                <c:pt idx="23">
                  <c:v>5.7438239999999995E-2</c:v>
                </c:pt>
                <c:pt idx="24">
                  <c:v>5.7435069999999998E-2</c:v>
                </c:pt>
                <c:pt idx="25">
                  <c:v>5.7431910000000003E-2</c:v>
                </c:pt>
                <c:pt idx="26">
                  <c:v>5.7428750000000001E-2</c:v>
                </c:pt>
                <c:pt idx="27">
                  <c:v>5.7425589999999999E-2</c:v>
                </c:pt>
                <c:pt idx="28">
                  <c:v>5.7422430000000003E-2</c:v>
                </c:pt>
                <c:pt idx="29">
                  <c:v>5.7419270000000001E-2</c:v>
                </c:pt>
                <c:pt idx="30">
                  <c:v>5.7416109999999999E-2</c:v>
                </c:pt>
                <c:pt idx="31">
                  <c:v>5.7412940000000003E-2</c:v>
                </c:pt>
                <c:pt idx="32">
                  <c:v>5.7409780000000001E-2</c:v>
                </c:pt>
                <c:pt idx="33">
                  <c:v>5.7406619999999998E-2</c:v>
                </c:pt>
                <c:pt idx="34">
                  <c:v>5.7403459999999996E-2</c:v>
                </c:pt>
                <c:pt idx="35">
                  <c:v>5.7400300000000001E-2</c:v>
                </c:pt>
                <c:pt idx="36">
                  <c:v>5.7397139999999999E-2</c:v>
                </c:pt>
                <c:pt idx="37">
                  <c:v>5.7393979999999997E-2</c:v>
                </c:pt>
                <c:pt idx="38">
                  <c:v>5.7390820000000002E-2</c:v>
                </c:pt>
                <c:pt idx="39">
                  <c:v>5.738766E-2</c:v>
                </c:pt>
                <c:pt idx="40">
                  <c:v>5.7384499999999998E-2</c:v>
                </c:pt>
                <c:pt idx="41">
                  <c:v>5.7381340000000003E-2</c:v>
                </c:pt>
                <c:pt idx="42">
                  <c:v>5.7378180000000001E-2</c:v>
                </c:pt>
                <c:pt idx="43">
                  <c:v>5.7375019999999999E-2</c:v>
                </c:pt>
                <c:pt idx="44">
                  <c:v>5.7371860000000004E-2</c:v>
                </c:pt>
                <c:pt idx="45">
                  <c:v>5.7368700000000002E-2</c:v>
                </c:pt>
                <c:pt idx="46">
                  <c:v>5.7365550000000001E-2</c:v>
                </c:pt>
                <c:pt idx="47">
                  <c:v>5.7362379999999998E-2</c:v>
                </c:pt>
                <c:pt idx="48">
                  <c:v>5.7359229999999997E-2</c:v>
                </c:pt>
                <c:pt idx="49">
                  <c:v>5.7356070000000002E-2</c:v>
                </c:pt>
                <c:pt idx="50">
                  <c:v>5.735291E-2</c:v>
                </c:pt>
                <c:pt idx="51">
                  <c:v>5.7349749999999998E-2</c:v>
                </c:pt>
                <c:pt idx="52">
                  <c:v>5.7346589999999996E-2</c:v>
                </c:pt>
                <c:pt idx="53">
                  <c:v>5.7343430000000001E-2</c:v>
                </c:pt>
                <c:pt idx="54">
                  <c:v>5.734028E-2</c:v>
                </c:pt>
                <c:pt idx="55">
                  <c:v>5.7337119999999998E-2</c:v>
                </c:pt>
                <c:pt idx="56">
                  <c:v>5.7333960000000003E-2</c:v>
                </c:pt>
                <c:pt idx="57">
                  <c:v>5.7330799999999994E-2</c:v>
                </c:pt>
                <c:pt idx="58">
                  <c:v>5.7327639999999999E-2</c:v>
                </c:pt>
                <c:pt idx="59">
                  <c:v>5.7324490000000006E-2</c:v>
                </c:pt>
                <c:pt idx="60">
                  <c:v>5.7321329999999997E-2</c:v>
                </c:pt>
                <c:pt idx="61">
                  <c:v>5.7318170000000002E-2</c:v>
                </c:pt>
                <c:pt idx="62">
                  <c:v>5.7315010000000007E-2</c:v>
                </c:pt>
                <c:pt idx="63">
                  <c:v>5.7311859999999999E-2</c:v>
                </c:pt>
                <c:pt idx="64">
                  <c:v>5.7308700000000004E-2</c:v>
                </c:pt>
                <c:pt idx="65">
                  <c:v>5.7305539999999995E-2</c:v>
                </c:pt>
                <c:pt idx="66">
                  <c:v>5.7302390000000002E-2</c:v>
                </c:pt>
                <c:pt idx="67">
                  <c:v>5.729923E-2</c:v>
                </c:pt>
                <c:pt idx="68">
                  <c:v>5.7296069999999998E-2</c:v>
                </c:pt>
                <c:pt idx="69">
                  <c:v>5.7292920000000004E-2</c:v>
                </c:pt>
                <c:pt idx="70">
                  <c:v>5.7289760000000002E-2</c:v>
                </c:pt>
                <c:pt idx="71">
                  <c:v>5.72866E-2</c:v>
                </c:pt>
                <c:pt idx="72">
                  <c:v>5.728345E-2</c:v>
                </c:pt>
                <c:pt idx="73">
                  <c:v>5.7280289999999998E-2</c:v>
                </c:pt>
                <c:pt idx="74">
                  <c:v>5.7277139999999997E-2</c:v>
                </c:pt>
                <c:pt idx="75">
                  <c:v>5.7273980000000002E-2</c:v>
                </c:pt>
                <c:pt idx="76">
                  <c:v>5.7270830000000002E-2</c:v>
                </c:pt>
                <c:pt idx="77">
                  <c:v>5.726767E-2</c:v>
                </c:pt>
                <c:pt idx="78">
                  <c:v>5.7264509999999998E-2</c:v>
                </c:pt>
                <c:pt idx="79">
                  <c:v>5.7261359999999997E-2</c:v>
                </c:pt>
                <c:pt idx="80">
                  <c:v>5.7258210000000004E-2</c:v>
                </c:pt>
                <c:pt idx="81">
                  <c:v>5.7255050000000002E-2</c:v>
                </c:pt>
                <c:pt idx="82">
                  <c:v>5.7251900000000001E-2</c:v>
                </c:pt>
                <c:pt idx="83">
                  <c:v>5.7248739999999999E-2</c:v>
                </c:pt>
                <c:pt idx="84">
                  <c:v>5.7245589999999999E-2</c:v>
                </c:pt>
                <c:pt idx="85">
                  <c:v>5.7242430000000004E-2</c:v>
                </c:pt>
                <c:pt idx="86">
                  <c:v>5.7239279999999997E-2</c:v>
                </c:pt>
                <c:pt idx="87">
                  <c:v>5.7236120000000001E-2</c:v>
                </c:pt>
                <c:pt idx="88">
                  <c:v>5.7232969999999994E-2</c:v>
                </c:pt>
                <c:pt idx="89">
                  <c:v>5.7229820000000001E-2</c:v>
                </c:pt>
                <c:pt idx="90">
                  <c:v>5.7226669999999993E-2</c:v>
                </c:pt>
                <c:pt idx="91">
                  <c:v>5.7223509999999998E-2</c:v>
                </c:pt>
                <c:pt idx="92">
                  <c:v>5.7220360000000005E-2</c:v>
                </c:pt>
                <c:pt idx="93">
                  <c:v>5.7217209999999998E-2</c:v>
                </c:pt>
                <c:pt idx="94">
                  <c:v>5.7214050000000002E-2</c:v>
                </c:pt>
                <c:pt idx="95">
                  <c:v>5.7210899999999995E-2</c:v>
                </c:pt>
                <c:pt idx="96">
                  <c:v>5.7207750000000002E-2</c:v>
                </c:pt>
                <c:pt idx="97">
                  <c:v>5.720459E-2</c:v>
                </c:pt>
                <c:pt idx="98">
                  <c:v>5.7201439999999999E-2</c:v>
                </c:pt>
                <c:pt idx="99">
                  <c:v>5.7198289999999999E-2</c:v>
                </c:pt>
                <c:pt idx="100">
                  <c:v>5.7195139999999998E-2</c:v>
                </c:pt>
                <c:pt idx="101">
                  <c:v>5.7191980000000003E-2</c:v>
                </c:pt>
                <c:pt idx="102">
                  <c:v>5.7188829999999996E-2</c:v>
                </c:pt>
                <c:pt idx="103">
                  <c:v>5.7185680000000003E-2</c:v>
                </c:pt>
                <c:pt idx="104">
                  <c:v>5.7182530000000002E-2</c:v>
                </c:pt>
                <c:pt idx="105">
                  <c:v>5.7179380000000002E-2</c:v>
                </c:pt>
                <c:pt idx="106">
                  <c:v>5.7176230000000001E-2</c:v>
                </c:pt>
                <c:pt idx="107">
                  <c:v>5.7173080000000001E-2</c:v>
                </c:pt>
                <c:pt idx="108">
                  <c:v>5.7169919999999999E-2</c:v>
                </c:pt>
                <c:pt idx="109">
                  <c:v>5.7166769999999999E-2</c:v>
                </c:pt>
                <c:pt idx="110">
                  <c:v>5.7163619999999998E-2</c:v>
                </c:pt>
                <c:pt idx="111">
                  <c:v>5.7160469999999998E-2</c:v>
                </c:pt>
                <c:pt idx="112">
                  <c:v>5.7157319999999998E-2</c:v>
                </c:pt>
                <c:pt idx="113">
                  <c:v>5.7154169999999997E-2</c:v>
                </c:pt>
                <c:pt idx="114">
                  <c:v>5.7151019999999997E-2</c:v>
                </c:pt>
                <c:pt idx="115">
                  <c:v>5.7147870000000003E-2</c:v>
                </c:pt>
                <c:pt idx="116">
                  <c:v>5.7144720000000003E-2</c:v>
                </c:pt>
                <c:pt idx="117">
                  <c:v>5.7141570000000003E-2</c:v>
                </c:pt>
                <c:pt idx="118">
                  <c:v>5.7138420000000002E-2</c:v>
                </c:pt>
                <c:pt idx="119">
                  <c:v>5.7135280000000004E-2</c:v>
                </c:pt>
                <c:pt idx="120">
                  <c:v>5.7132129999999996E-2</c:v>
                </c:pt>
                <c:pt idx="121">
                  <c:v>5.7128970000000001E-2</c:v>
                </c:pt>
                <c:pt idx="122">
                  <c:v>5.7125830000000002E-2</c:v>
                </c:pt>
                <c:pt idx="123">
                  <c:v>5.7122680000000002E-2</c:v>
                </c:pt>
                <c:pt idx="124">
                  <c:v>5.7119530000000002E-2</c:v>
                </c:pt>
                <c:pt idx="125">
                  <c:v>5.7116380000000001E-2</c:v>
                </c:pt>
                <c:pt idx="126">
                  <c:v>5.7113230000000001E-2</c:v>
                </c:pt>
                <c:pt idx="127">
                  <c:v>5.7110090000000002E-2</c:v>
                </c:pt>
                <c:pt idx="128">
                  <c:v>5.7106940000000002E-2</c:v>
                </c:pt>
                <c:pt idx="129">
                  <c:v>5.7103790000000001E-2</c:v>
                </c:pt>
                <c:pt idx="130">
                  <c:v>5.7100640000000001E-2</c:v>
                </c:pt>
                <c:pt idx="131">
                  <c:v>5.7097500000000002E-2</c:v>
                </c:pt>
                <c:pt idx="132">
                  <c:v>5.7094350000000002E-2</c:v>
                </c:pt>
                <c:pt idx="133">
                  <c:v>5.7091200000000002E-2</c:v>
                </c:pt>
                <c:pt idx="134">
                  <c:v>5.7088050000000001E-2</c:v>
                </c:pt>
                <c:pt idx="135">
                  <c:v>5.7084900000000001E-2</c:v>
                </c:pt>
                <c:pt idx="136">
                  <c:v>5.7081759999999995E-2</c:v>
                </c:pt>
                <c:pt idx="137">
                  <c:v>5.7078610000000002E-2</c:v>
                </c:pt>
                <c:pt idx="138">
                  <c:v>5.7075469999999996E-2</c:v>
                </c:pt>
                <c:pt idx="139">
                  <c:v>5.7072320000000003E-2</c:v>
                </c:pt>
                <c:pt idx="140">
                  <c:v>5.7069169999999995E-2</c:v>
                </c:pt>
                <c:pt idx="141">
                  <c:v>5.7066030000000004E-2</c:v>
                </c:pt>
                <c:pt idx="142">
                  <c:v>5.7062879999999996E-2</c:v>
                </c:pt>
                <c:pt idx="143">
                  <c:v>5.7059740000000005E-2</c:v>
                </c:pt>
                <c:pt idx="144">
                  <c:v>5.7056589999999997E-2</c:v>
                </c:pt>
                <c:pt idx="145">
                  <c:v>5.7053449999999999E-2</c:v>
                </c:pt>
                <c:pt idx="146">
                  <c:v>5.7050299999999998E-2</c:v>
                </c:pt>
                <c:pt idx="147">
                  <c:v>5.704716E-2</c:v>
                </c:pt>
                <c:pt idx="148">
                  <c:v>5.7044009999999999E-2</c:v>
                </c:pt>
                <c:pt idx="149">
                  <c:v>5.704087E-2</c:v>
                </c:pt>
                <c:pt idx="150">
                  <c:v>5.703772E-2</c:v>
                </c:pt>
                <c:pt idx="151">
                  <c:v>5.7034580000000001E-2</c:v>
                </c:pt>
                <c:pt idx="152">
                  <c:v>5.7031430000000001E-2</c:v>
                </c:pt>
                <c:pt idx="153">
                  <c:v>5.7028289999999995E-2</c:v>
                </c:pt>
                <c:pt idx="154">
                  <c:v>5.7025150000000004E-2</c:v>
                </c:pt>
                <c:pt idx="155">
                  <c:v>5.7021999999999996E-2</c:v>
                </c:pt>
                <c:pt idx="156">
                  <c:v>5.7018860000000005E-2</c:v>
                </c:pt>
                <c:pt idx="157">
                  <c:v>5.7015719999999999E-2</c:v>
                </c:pt>
                <c:pt idx="158">
                  <c:v>5.7012569999999999E-2</c:v>
                </c:pt>
                <c:pt idx="159">
                  <c:v>5.700943E-2</c:v>
                </c:pt>
                <c:pt idx="160">
                  <c:v>5.7006290000000001E-2</c:v>
                </c:pt>
                <c:pt idx="161">
                  <c:v>5.7003140000000001E-2</c:v>
                </c:pt>
                <c:pt idx="162">
                  <c:v>5.7000000000000002E-2</c:v>
                </c:pt>
                <c:pt idx="163">
                  <c:v>5.6996860000000003E-2</c:v>
                </c:pt>
                <c:pt idx="164">
                  <c:v>5.6993719999999998E-2</c:v>
                </c:pt>
                <c:pt idx="165">
                  <c:v>5.6990579999999999E-2</c:v>
                </c:pt>
                <c:pt idx="166">
                  <c:v>5.698744E-2</c:v>
                </c:pt>
                <c:pt idx="167">
                  <c:v>5.6984300000000002E-2</c:v>
                </c:pt>
                <c:pt idx="168">
                  <c:v>5.6981150000000001E-2</c:v>
                </c:pt>
                <c:pt idx="169">
                  <c:v>5.6978010000000003E-2</c:v>
                </c:pt>
                <c:pt idx="170">
                  <c:v>5.6974869999999997E-2</c:v>
                </c:pt>
                <c:pt idx="171">
                  <c:v>5.6971729999999998E-2</c:v>
                </c:pt>
                <c:pt idx="172">
                  <c:v>5.696859E-2</c:v>
                </c:pt>
                <c:pt idx="173">
                  <c:v>5.6965450000000001E-2</c:v>
                </c:pt>
                <c:pt idx="174">
                  <c:v>5.6962310000000002E-2</c:v>
                </c:pt>
                <c:pt idx="175">
                  <c:v>5.6959169999999996E-2</c:v>
                </c:pt>
                <c:pt idx="176">
                  <c:v>5.6956029999999998E-2</c:v>
                </c:pt>
                <c:pt idx="177">
                  <c:v>5.6952889999999999E-2</c:v>
                </c:pt>
                <c:pt idx="178">
                  <c:v>5.694975E-2</c:v>
                </c:pt>
                <c:pt idx="179">
                  <c:v>5.6946610000000002E-2</c:v>
                </c:pt>
                <c:pt idx="180">
                  <c:v>5.6943469999999996E-2</c:v>
                </c:pt>
                <c:pt idx="181">
                  <c:v>5.6940330000000004E-2</c:v>
                </c:pt>
                <c:pt idx="182">
                  <c:v>5.69372E-2</c:v>
                </c:pt>
                <c:pt idx="183">
                  <c:v>5.6934059999999995E-2</c:v>
                </c:pt>
                <c:pt idx="184">
                  <c:v>5.6930920000000003E-2</c:v>
                </c:pt>
                <c:pt idx="185">
                  <c:v>5.6927779999999997E-2</c:v>
                </c:pt>
                <c:pt idx="186">
                  <c:v>5.6924640000000006E-2</c:v>
                </c:pt>
                <c:pt idx="187">
                  <c:v>5.69215E-2</c:v>
                </c:pt>
                <c:pt idx="188">
                  <c:v>5.6918359999999994E-2</c:v>
                </c:pt>
                <c:pt idx="189">
                  <c:v>5.6915230000000004E-2</c:v>
                </c:pt>
                <c:pt idx="190">
                  <c:v>5.6912089999999999E-2</c:v>
                </c:pt>
                <c:pt idx="191">
                  <c:v>5.690895E-2</c:v>
                </c:pt>
                <c:pt idx="192">
                  <c:v>5.6905820000000003E-2</c:v>
                </c:pt>
                <c:pt idx="193">
                  <c:v>5.6902679999999997E-2</c:v>
                </c:pt>
                <c:pt idx="194">
                  <c:v>5.689955E-2</c:v>
                </c:pt>
                <c:pt idx="195">
                  <c:v>5.6896410000000001E-2</c:v>
                </c:pt>
                <c:pt idx="196">
                  <c:v>5.6893269999999996E-2</c:v>
                </c:pt>
                <c:pt idx="197">
                  <c:v>5.6890139999999999E-2</c:v>
                </c:pt>
                <c:pt idx="198">
                  <c:v>5.6887E-2</c:v>
                </c:pt>
                <c:pt idx="199">
                  <c:v>5.6883869999999996E-2</c:v>
                </c:pt>
                <c:pt idx="200">
                  <c:v>5.6880730000000004E-2</c:v>
                </c:pt>
                <c:pt idx="201">
                  <c:v>5.6877589999999999E-2</c:v>
                </c:pt>
                <c:pt idx="202">
                  <c:v>5.6874460000000002E-2</c:v>
                </c:pt>
                <c:pt idx="203">
                  <c:v>5.6871329999999998E-2</c:v>
                </c:pt>
                <c:pt idx="204">
                  <c:v>5.6868189999999999E-2</c:v>
                </c:pt>
                <c:pt idx="205">
                  <c:v>5.6865060000000002E-2</c:v>
                </c:pt>
                <c:pt idx="206">
                  <c:v>5.6861920000000003E-2</c:v>
                </c:pt>
                <c:pt idx="207">
                  <c:v>5.6858789999999999E-2</c:v>
                </c:pt>
                <c:pt idx="208">
                  <c:v>5.6855660000000002E-2</c:v>
                </c:pt>
                <c:pt idx="209">
                  <c:v>5.6852519999999997E-2</c:v>
                </c:pt>
                <c:pt idx="210">
                  <c:v>5.684939E-2</c:v>
                </c:pt>
                <c:pt idx="211">
                  <c:v>5.6846260000000003E-2</c:v>
                </c:pt>
                <c:pt idx="212">
                  <c:v>5.6843119999999997E-2</c:v>
                </c:pt>
                <c:pt idx="213">
                  <c:v>5.683999E-2</c:v>
                </c:pt>
                <c:pt idx="214">
                  <c:v>5.6836860000000003E-2</c:v>
                </c:pt>
                <c:pt idx="215">
                  <c:v>5.6833729999999999E-2</c:v>
                </c:pt>
                <c:pt idx="216">
                  <c:v>5.683059E-2</c:v>
                </c:pt>
                <c:pt idx="217">
                  <c:v>5.6827460000000003E-2</c:v>
                </c:pt>
                <c:pt idx="218">
                  <c:v>5.6824329999999999E-2</c:v>
                </c:pt>
                <c:pt idx="219">
                  <c:v>5.6821199999999995E-2</c:v>
                </c:pt>
                <c:pt idx="220">
                  <c:v>5.6818070000000005E-2</c:v>
                </c:pt>
                <c:pt idx="221">
                  <c:v>5.6814940000000001E-2</c:v>
                </c:pt>
                <c:pt idx="222">
                  <c:v>5.6811809999999997E-2</c:v>
                </c:pt>
                <c:pt idx="223">
                  <c:v>5.680868E-2</c:v>
                </c:pt>
                <c:pt idx="224">
                  <c:v>5.6805550000000003E-2</c:v>
                </c:pt>
                <c:pt idx="225">
                  <c:v>5.6802419999999999E-2</c:v>
                </c:pt>
                <c:pt idx="226">
                  <c:v>5.6799290000000002E-2</c:v>
                </c:pt>
                <c:pt idx="227">
                  <c:v>5.6796159999999998E-2</c:v>
                </c:pt>
                <c:pt idx="228">
                  <c:v>5.6793030000000001E-2</c:v>
                </c:pt>
                <c:pt idx="229">
                  <c:v>5.6789900000000004E-2</c:v>
                </c:pt>
                <c:pt idx="230">
                  <c:v>5.678677E-2</c:v>
                </c:pt>
                <c:pt idx="231">
                  <c:v>5.6783639999999996E-2</c:v>
                </c:pt>
                <c:pt idx="232">
                  <c:v>5.6780509999999999E-2</c:v>
                </c:pt>
                <c:pt idx="233">
                  <c:v>5.6777380000000002E-2</c:v>
                </c:pt>
                <c:pt idx="234">
                  <c:v>5.677426E-2</c:v>
                </c:pt>
                <c:pt idx="235">
                  <c:v>5.6771129999999996E-2</c:v>
                </c:pt>
                <c:pt idx="236">
                  <c:v>5.6768000000000006E-2</c:v>
                </c:pt>
                <c:pt idx="237">
                  <c:v>5.6764870000000002E-2</c:v>
                </c:pt>
                <c:pt idx="238">
                  <c:v>5.676175E-2</c:v>
                </c:pt>
                <c:pt idx="239">
                  <c:v>5.6758619999999996E-2</c:v>
                </c:pt>
                <c:pt idx="240">
                  <c:v>5.6755489999999999E-2</c:v>
                </c:pt>
                <c:pt idx="241">
                  <c:v>5.6752370000000003E-2</c:v>
                </c:pt>
                <c:pt idx="242">
                  <c:v>5.6749239999999999E-2</c:v>
                </c:pt>
                <c:pt idx="243">
                  <c:v>5.6746110000000002E-2</c:v>
                </c:pt>
                <c:pt idx="244">
                  <c:v>5.674299E-2</c:v>
                </c:pt>
                <c:pt idx="245">
                  <c:v>5.6739859999999996E-2</c:v>
                </c:pt>
                <c:pt idx="246">
                  <c:v>5.6736740000000001E-2</c:v>
                </c:pt>
                <c:pt idx="247">
                  <c:v>5.6733610000000004E-2</c:v>
                </c:pt>
                <c:pt idx="248">
                  <c:v>5.6730490000000001E-2</c:v>
                </c:pt>
                <c:pt idx="249">
                  <c:v>5.6727359999999998E-2</c:v>
                </c:pt>
                <c:pt idx="250">
                  <c:v>5.6724239999999995E-2</c:v>
                </c:pt>
                <c:pt idx="251">
                  <c:v>5.6721110000000005E-2</c:v>
                </c:pt>
                <c:pt idx="252">
                  <c:v>5.6717990000000003E-2</c:v>
                </c:pt>
                <c:pt idx="253">
                  <c:v>5.6714870000000001E-2</c:v>
                </c:pt>
                <c:pt idx="254">
                  <c:v>5.6711739999999997E-2</c:v>
                </c:pt>
                <c:pt idx="255">
                  <c:v>5.6708620000000001E-2</c:v>
                </c:pt>
                <c:pt idx="256">
                  <c:v>5.6705499999999999E-2</c:v>
                </c:pt>
                <c:pt idx="257">
                  <c:v>5.6702370000000002E-2</c:v>
                </c:pt>
                <c:pt idx="258">
                  <c:v>5.669925E-2</c:v>
                </c:pt>
                <c:pt idx="259">
                  <c:v>5.6696130000000004E-2</c:v>
                </c:pt>
                <c:pt idx="260">
                  <c:v>5.6693010000000002E-2</c:v>
                </c:pt>
                <c:pt idx="261">
                  <c:v>5.668989E-2</c:v>
                </c:pt>
                <c:pt idx="262">
                  <c:v>5.6686759999999996E-2</c:v>
                </c:pt>
                <c:pt idx="263">
                  <c:v>5.668364E-2</c:v>
                </c:pt>
                <c:pt idx="264">
                  <c:v>5.6680520000000005E-2</c:v>
                </c:pt>
                <c:pt idx="265">
                  <c:v>5.6677400000000003E-2</c:v>
                </c:pt>
                <c:pt idx="266">
                  <c:v>5.667428E-2</c:v>
                </c:pt>
                <c:pt idx="267">
                  <c:v>5.6671159999999998E-2</c:v>
                </c:pt>
                <c:pt idx="268">
                  <c:v>5.6668040000000003E-2</c:v>
                </c:pt>
                <c:pt idx="269">
                  <c:v>5.6664920000000001E-2</c:v>
                </c:pt>
                <c:pt idx="270">
                  <c:v>5.6661799999999998E-2</c:v>
                </c:pt>
                <c:pt idx="271">
                  <c:v>5.6658679999999996E-2</c:v>
                </c:pt>
                <c:pt idx="272">
                  <c:v>5.6655560000000001E-2</c:v>
                </c:pt>
                <c:pt idx="273">
                  <c:v>5.6652440000000005E-2</c:v>
                </c:pt>
                <c:pt idx="274">
                  <c:v>5.6649330000000005E-2</c:v>
                </c:pt>
                <c:pt idx="275">
                  <c:v>5.6646210000000002E-2</c:v>
                </c:pt>
                <c:pt idx="276">
                  <c:v>5.664309E-2</c:v>
                </c:pt>
                <c:pt idx="277">
                  <c:v>5.6639969999999998E-2</c:v>
                </c:pt>
                <c:pt idx="278">
                  <c:v>5.6636850000000002E-2</c:v>
                </c:pt>
                <c:pt idx="279">
                  <c:v>5.6633740000000002E-2</c:v>
                </c:pt>
                <c:pt idx="280">
                  <c:v>5.663062E-2</c:v>
                </c:pt>
                <c:pt idx="281">
                  <c:v>5.6627499999999997E-2</c:v>
                </c:pt>
                <c:pt idx="282">
                  <c:v>5.6624389999999997E-2</c:v>
                </c:pt>
                <c:pt idx="283">
                  <c:v>5.6621269999999994E-2</c:v>
                </c:pt>
                <c:pt idx="284">
                  <c:v>5.6618159999999994E-2</c:v>
                </c:pt>
                <c:pt idx="285">
                  <c:v>5.6615040000000005E-2</c:v>
                </c:pt>
                <c:pt idx="286">
                  <c:v>5.6611920000000003E-2</c:v>
                </c:pt>
                <c:pt idx="287">
                  <c:v>5.6608810000000002E-2</c:v>
                </c:pt>
                <c:pt idx="288">
                  <c:v>5.6605700000000002E-2</c:v>
                </c:pt>
                <c:pt idx="289">
                  <c:v>5.660258E-2</c:v>
                </c:pt>
                <c:pt idx="290">
                  <c:v>5.6599460000000004E-2</c:v>
                </c:pt>
                <c:pt idx="291">
                  <c:v>5.6596350000000004E-2</c:v>
                </c:pt>
                <c:pt idx="292">
                  <c:v>5.6593240000000003E-2</c:v>
                </c:pt>
                <c:pt idx="293">
                  <c:v>5.6590120000000001E-2</c:v>
                </c:pt>
                <c:pt idx="294">
                  <c:v>5.658701E-2</c:v>
                </c:pt>
                <c:pt idx="295">
                  <c:v>5.6583899999999999E-2</c:v>
                </c:pt>
                <c:pt idx="296">
                  <c:v>5.6580789999999999E-2</c:v>
                </c:pt>
                <c:pt idx="297">
                  <c:v>5.6577669999999997E-2</c:v>
                </c:pt>
                <c:pt idx="298">
                  <c:v>5.6574560000000003E-2</c:v>
                </c:pt>
                <c:pt idx="299">
                  <c:v>5.6571450000000002E-2</c:v>
                </c:pt>
                <c:pt idx="300">
                  <c:v>5.6568340000000002E-2</c:v>
                </c:pt>
                <c:pt idx="301">
                  <c:v>5.6565230000000001E-2</c:v>
                </c:pt>
                <c:pt idx="302">
                  <c:v>5.656212E-2</c:v>
                </c:pt>
                <c:pt idx="303">
                  <c:v>5.6558999999999998E-2</c:v>
                </c:pt>
                <c:pt idx="304">
                  <c:v>5.6555889999999998E-2</c:v>
                </c:pt>
                <c:pt idx="305">
                  <c:v>5.6552779999999997E-2</c:v>
                </c:pt>
                <c:pt idx="306">
                  <c:v>5.6549670000000003E-2</c:v>
                </c:pt>
                <c:pt idx="307">
                  <c:v>5.6546560000000003E-2</c:v>
                </c:pt>
                <c:pt idx="308">
                  <c:v>5.6543450000000002E-2</c:v>
                </c:pt>
                <c:pt idx="309">
                  <c:v>5.6540350000000003E-2</c:v>
                </c:pt>
                <c:pt idx="310">
                  <c:v>5.6537240000000002E-2</c:v>
                </c:pt>
                <c:pt idx="311">
                  <c:v>5.6534130000000002E-2</c:v>
                </c:pt>
                <c:pt idx="312">
                  <c:v>5.6531020000000001E-2</c:v>
                </c:pt>
                <c:pt idx="313">
                  <c:v>5.6527910000000001E-2</c:v>
                </c:pt>
                <c:pt idx="314">
                  <c:v>5.65248E-2</c:v>
                </c:pt>
                <c:pt idx="315">
                  <c:v>5.6521700000000001E-2</c:v>
                </c:pt>
                <c:pt idx="316">
                  <c:v>5.651859E-2</c:v>
                </c:pt>
                <c:pt idx="317">
                  <c:v>5.651548E-2</c:v>
                </c:pt>
                <c:pt idx="318">
                  <c:v>5.6512380000000001E-2</c:v>
                </c:pt>
                <c:pt idx="319">
                  <c:v>5.650927E-2</c:v>
                </c:pt>
                <c:pt idx="320">
                  <c:v>5.650616E-2</c:v>
                </c:pt>
                <c:pt idx="321">
                  <c:v>5.6503060000000001E-2</c:v>
                </c:pt>
                <c:pt idx="322">
                  <c:v>5.649995E-2</c:v>
                </c:pt>
                <c:pt idx="323">
                  <c:v>5.6496850000000001E-2</c:v>
                </c:pt>
                <c:pt idx="324">
                  <c:v>5.6493740000000001E-2</c:v>
                </c:pt>
                <c:pt idx="325">
                  <c:v>5.6490640000000002E-2</c:v>
                </c:pt>
                <c:pt idx="326">
                  <c:v>5.6487540000000003E-2</c:v>
                </c:pt>
                <c:pt idx="327">
                  <c:v>5.6484430000000002E-2</c:v>
                </c:pt>
                <c:pt idx="328">
                  <c:v>5.6481329999999996E-2</c:v>
                </c:pt>
                <c:pt idx="329">
                  <c:v>5.6478229999999997E-2</c:v>
                </c:pt>
                <c:pt idx="330">
                  <c:v>5.6475119999999997E-2</c:v>
                </c:pt>
                <c:pt idx="331">
                  <c:v>5.6472019999999998E-2</c:v>
                </c:pt>
                <c:pt idx="332">
                  <c:v>5.6468919999999999E-2</c:v>
                </c:pt>
                <c:pt idx="333">
                  <c:v>5.6465809999999998E-2</c:v>
                </c:pt>
                <c:pt idx="334">
                  <c:v>5.6462720000000001E-2</c:v>
                </c:pt>
                <c:pt idx="335">
                  <c:v>5.645961E-2</c:v>
                </c:pt>
                <c:pt idx="336">
                  <c:v>5.6456510000000001E-2</c:v>
                </c:pt>
                <c:pt idx="337">
                  <c:v>5.6453409999999996E-2</c:v>
                </c:pt>
                <c:pt idx="338">
                  <c:v>5.6450309999999997E-2</c:v>
                </c:pt>
                <c:pt idx="339">
                  <c:v>5.6447209999999998E-2</c:v>
                </c:pt>
                <c:pt idx="340">
                  <c:v>5.6444109999999999E-2</c:v>
                </c:pt>
                <c:pt idx="341">
                  <c:v>5.644101E-2</c:v>
                </c:pt>
                <c:pt idx="342">
                  <c:v>5.6437919999999996E-2</c:v>
                </c:pt>
                <c:pt idx="343">
                  <c:v>5.6434819999999997E-2</c:v>
                </c:pt>
                <c:pt idx="344">
                  <c:v>5.6431719999999998E-2</c:v>
                </c:pt>
                <c:pt idx="345">
                  <c:v>5.6428619999999999E-2</c:v>
                </c:pt>
                <c:pt idx="346">
                  <c:v>5.642552E-2</c:v>
                </c:pt>
                <c:pt idx="347">
                  <c:v>5.6422420000000001E-2</c:v>
                </c:pt>
                <c:pt idx="348">
                  <c:v>5.6419329999999997E-2</c:v>
                </c:pt>
                <c:pt idx="349">
                  <c:v>5.6416229999999998E-2</c:v>
                </c:pt>
                <c:pt idx="350">
                  <c:v>5.6413129999999999E-2</c:v>
                </c:pt>
                <c:pt idx="351">
                  <c:v>5.6410040000000002E-2</c:v>
                </c:pt>
                <c:pt idx="352">
                  <c:v>5.6406940000000003E-2</c:v>
                </c:pt>
                <c:pt idx="353">
                  <c:v>5.6403849999999998E-2</c:v>
                </c:pt>
                <c:pt idx="354">
                  <c:v>5.6400749999999999E-2</c:v>
                </c:pt>
                <c:pt idx="355">
                  <c:v>5.6397660000000002E-2</c:v>
                </c:pt>
                <c:pt idx="356">
                  <c:v>5.6394560000000003E-2</c:v>
                </c:pt>
                <c:pt idx="357">
                  <c:v>5.6391469999999999E-2</c:v>
                </c:pt>
                <c:pt idx="358">
                  <c:v>5.638837E-2</c:v>
                </c:pt>
                <c:pt idx="359">
                  <c:v>5.6385280000000003E-2</c:v>
                </c:pt>
                <c:pt idx="360">
                  <c:v>5.6382190000000006E-2</c:v>
                </c:pt>
                <c:pt idx="361">
                  <c:v>5.6379099999999994E-2</c:v>
                </c:pt>
                <c:pt idx="362">
                  <c:v>5.6375999999999996E-2</c:v>
                </c:pt>
                <c:pt idx="363">
                  <c:v>5.6372909999999998E-2</c:v>
                </c:pt>
                <c:pt idx="364">
                  <c:v>5.6369820000000001E-2</c:v>
                </c:pt>
                <c:pt idx="365">
                  <c:v>5.6366729999999997E-2</c:v>
                </c:pt>
                <c:pt idx="366">
                  <c:v>5.6363629999999998E-2</c:v>
                </c:pt>
                <c:pt idx="367">
                  <c:v>5.6360550000000002E-2</c:v>
                </c:pt>
                <c:pt idx="368">
                  <c:v>5.6357450000000003E-2</c:v>
                </c:pt>
                <c:pt idx="369">
                  <c:v>5.6354370000000001E-2</c:v>
                </c:pt>
                <c:pt idx="370">
                  <c:v>5.6351280000000004E-2</c:v>
                </c:pt>
                <c:pt idx="371">
                  <c:v>5.6348190000000006E-2</c:v>
                </c:pt>
                <c:pt idx="372">
                  <c:v>5.6345099999999995E-2</c:v>
                </c:pt>
                <c:pt idx="373">
                  <c:v>5.6342009999999998E-2</c:v>
                </c:pt>
                <c:pt idx="374">
                  <c:v>5.6338920000000001E-2</c:v>
                </c:pt>
                <c:pt idx="375">
                  <c:v>5.6335829999999996E-2</c:v>
                </c:pt>
                <c:pt idx="376">
                  <c:v>5.6332739999999999E-2</c:v>
                </c:pt>
                <c:pt idx="377">
                  <c:v>5.6329660000000004E-2</c:v>
                </c:pt>
                <c:pt idx="378">
                  <c:v>5.6326569999999999E-2</c:v>
                </c:pt>
                <c:pt idx="379">
                  <c:v>5.6323490000000004E-2</c:v>
                </c:pt>
                <c:pt idx="380">
                  <c:v>5.63204E-2</c:v>
                </c:pt>
                <c:pt idx="381">
                  <c:v>5.6317309999999995E-2</c:v>
                </c:pt>
                <c:pt idx="382">
                  <c:v>5.631423E-2</c:v>
                </c:pt>
                <c:pt idx="383">
                  <c:v>5.6311140000000003E-2</c:v>
                </c:pt>
                <c:pt idx="384">
                  <c:v>5.630806E-2</c:v>
                </c:pt>
                <c:pt idx="385">
                  <c:v>5.6304980000000004E-2</c:v>
                </c:pt>
                <c:pt idx="386">
                  <c:v>5.630189E-2</c:v>
                </c:pt>
                <c:pt idx="387">
                  <c:v>5.6298809999999998E-2</c:v>
                </c:pt>
                <c:pt idx="388">
                  <c:v>5.629572E-2</c:v>
                </c:pt>
                <c:pt idx="389">
                  <c:v>5.6292639999999998E-2</c:v>
                </c:pt>
                <c:pt idx="390">
                  <c:v>5.6289560000000002E-2</c:v>
                </c:pt>
                <c:pt idx="391">
                  <c:v>5.628648E-2</c:v>
                </c:pt>
                <c:pt idx="392">
                  <c:v>5.6283399999999997E-2</c:v>
                </c:pt>
                <c:pt idx="393">
                  <c:v>5.628031E-2</c:v>
                </c:pt>
                <c:pt idx="394">
                  <c:v>5.6277229999999998E-2</c:v>
                </c:pt>
                <c:pt idx="395">
                  <c:v>5.6274160000000004E-2</c:v>
                </c:pt>
                <c:pt idx="396">
                  <c:v>5.6271069999999999E-2</c:v>
                </c:pt>
                <c:pt idx="397">
                  <c:v>5.6267990000000004E-2</c:v>
                </c:pt>
                <c:pt idx="398">
                  <c:v>5.6264910000000001E-2</c:v>
                </c:pt>
                <c:pt idx="399">
                  <c:v>5.626184E-2</c:v>
                </c:pt>
                <c:pt idx="400">
                  <c:v>5.6258760000000005E-2</c:v>
                </c:pt>
                <c:pt idx="401">
                  <c:v>5.6255680000000002E-2</c:v>
                </c:pt>
                <c:pt idx="402">
                  <c:v>5.62526E-2</c:v>
                </c:pt>
                <c:pt idx="403">
                  <c:v>5.6249529999999999E-2</c:v>
                </c:pt>
                <c:pt idx="404">
                  <c:v>5.6246450000000003E-2</c:v>
                </c:pt>
                <c:pt idx="405">
                  <c:v>5.6243370000000001E-2</c:v>
                </c:pt>
                <c:pt idx="406">
                  <c:v>5.62403E-2</c:v>
                </c:pt>
                <c:pt idx="407">
                  <c:v>5.6237219999999997E-2</c:v>
                </c:pt>
                <c:pt idx="408">
                  <c:v>5.6234140000000002E-2</c:v>
                </c:pt>
                <c:pt idx="409">
                  <c:v>5.6231070000000001E-2</c:v>
                </c:pt>
                <c:pt idx="410">
                  <c:v>5.6227989999999999E-2</c:v>
                </c:pt>
                <c:pt idx="411">
                  <c:v>5.6224919999999998E-2</c:v>
                </c:pt>
                <c:pt idx="412">
                  <c:v>5.6221840000000002E-2</c:v>
                </c:pt>
                <c:pt idx="413">
                  <c:v>5.6218770000000001E-2</c:v>
                </c:pt>
                <c:pt idx="414">
                  <c:v>5.62157E-2</c:v>
                </c:pt>
                <c:pt idx="415">
                  <c:v>5.621263E-2</c:v>
                </c:pt>
                <c:pt idx="416">
                  <c:v>5.6209559999999999E-2</c:v>
                </c:pt>
                <c:pt idx="417">
                  <c:v>5.6206489999999998E-2</c:v>
                </c:pt>
                <c:pt idx="418">
                  <c:v>5.6203409999999995E-2</c:v>
                </c:pt>
                <c:pt idx="419">
                  <c:v>5.6200340000000001E-2</c:v>
                </c:pt>
                <c:pt idx="420">
                  <c:v>5.6197270000000001E-2</c:v>
                </c:pt>
                <c:pt idx="421">
                  <c:v>5.61942E-2</c:v>
                </c:pt>
                <c:pt idx="422">
                  <c:v>5.6191129999999999E-2</c:v>
                </c:pt>
                <c:pt idx="423">
                  <c:v>5.6188060000000005E-2</c:v>
                </c:pt>
                <c:pt idx="424">
                  <c:v>5.6184999999999999E-2</c:v>
                </c:pt>
                <c:pt idx="425">
                  <c:v>5.6181929999999998E-2</c:v>
                </c:pt>
                <c:pt idx="426">
                  <c:v>5.6178860000000004E-2</c:v>
                </c:pt>
                <c:pt idx="427">
                  <c:v>5.6175789999999996E-2</c:v>
                </c:pt>
                <c:pt idx="428">
                  <c:v>5.6172720000000002E-2</c:v>
                </c:pt>
                <c:pt idx="429">
                  <c:v>5.6169660000000003E-2</c:v>
                </c:pt>
                <c:pt idx="430">
                  <c:v>5.6166589999999995E-2</c:v>
                </c:pt>
                <c:pt idx="431">
                  <c:v>5.6163520000000001E-2</c:v>
                </c:pt>
                <c:pt idx="432">
                  <c:v>5.6160460000000002E-2</c:v>
                </c:pt>
                <c:pt idx="433">
                  <c:v>5.6157390000000001E-2</c:v>
                </c:pt>
                <c:pt idx="434">
                  <c:v>5.6154330000000002E-2</c:v>
                </c:pt>
                <c:pt idx="435">
                  <c:v>5.6151260000000001E-2</c:v>
                </c:pt>
                <c:pt idx="436">
                  <c:v>5.6148200000000002E-2</c:v>
                </c:pt>
                <c:pt idx="437">
                  <c:v>5.6145140000000003E-2</c:v>
                </c:pt>
                <c:pt idx="438">
                  <c:v>5.6142069999999995E-2</c:v>
                </c:pt>
                <c:pt idx="439">
                  <c:v>5.6139019999999998E-2</c:v>
                </c:pt>
                <c:pt idx="440">
                  <c:v>5.6135950000000004E-2</c:v>
                </c:pt>
                <c:pt idx="441">
                  <c:v>5.6132889999999998E-2</c:v>
                </c:pt>
                <c:pt idx="442">
                  <c:v>5.6129829999999999E-2</c:v>
                </c:pt>
                <c:pt idx="443">
                  <c:v>5.6126769999999999E-2</c:v>
                </c:pt>
                <c:pt idx="444">
                  <c:v>5.612371E-2</c:v>
                </c:pt>
                <c:pt idx="445">
                  <c:v>5.6120650000000001E-2</c:v>
                </c:pt>
                <c:pt idx="446">
                  <c:v>5.6117590000000002E-2</c:v>
                </c:pt>
                <c:pt idx="447">
                  <c:v>5.6114530000000003E-2</c:v>
                </c:pt>
                <c:pt idx="448">
                  <c:v>5.6111469999999997E-2</c:v>
                </c:pt>
                <c:pt idx="449">
                  <c:v>5.6108419999999999E-2</c:v>
                </c:pt>
                <c:pt idx="450">
                  <c:v>5.610536E-2</c:v>
                </c:pt>
                <c:pt idx="451">
                  <c:v>5.6102300000000001E-2</c:v>
                </c:pt>
                <c:pt idx="452">
                  <c:v>5.6099240000000002E-2</c:v>
                </c:pt>
                <c:pt idx="453">
                  <c:v>5.6096189999999997E-2</c:v>
                </c:pt>
                <c:pt idx="454">
                  <c:v>5.6093130000000005E-2</c:v>
                </c:pt>
                <c:pt idx="455">
                  <c:v>5.609008E-2</c:v>
                </c:pt>
                <c:pt idx="456">
                  <c:v>5.6087020000000001E-2</c:v>
                </c:pt>
                <c:pt idx="457">
                  <c:v>5.6083969999999997E-2</c:v>
                </c:pt>
                <c:pt idx="458">
                  <c:v>5.6080919999999999E-2</c:v>
                </c:pt>
                <c:pt idx="459">
                  <c:v>5.607786E-2</c:v>
                </c:pt>
                <c:pt idx="460">
                  <c:v>5.6074810000000003E-2</c:v>
                </c:pt>
                <c:pt idx="461">
                  <c:v>5.6071759999999998E-2</c:v>
                </c:pt>
                <c:pt idx="462">
                  <c:v>5.6068710000000001E-2</c:v>
                </c:pt>
                <c:pt idx="463">
                  <c:v>5.6065659999999996E-2</c:v>
                </c:pt>
                <c:pt idx="464">
                  <c:v>5.6062609999999999E-2</c:v>
                </c:pt>
                <c:pt idx="465">
                  <c:v>5.605955E-2</c:v>
                </c:pt>
                <c:pt idx="466">
                  <c:v>5.6056510000000004E-2</c:v>
                </c:pt>
                <c:pt idx="467">
                  <c:v>5.6053459999999999E-2</c:v>
                </c:pt>
                <c:pt idx="468">
                  <c:v>5.6050410000000002E-2</c:v>
                </c:pt>
                <c:pt idx="469">
                  <c:v>5.6047359999999997E-2</c:v>
                </c:pt>
                <c:pt idx="470">
                  <c:v>5.604431E-2</c:v>
                </c:pt>
                <c:pt idx="471">
                  <c:v>5.6041269999999997E-2</c:v>
                </c:pt>
                <c:pt idx="472">
                  <c:v>5.603822E-2</c:v>
                </c:pt>
                <c:pt idx="473">
                  <c:v>5.6035170000000002E-2</c:v>
                </c:pt>
                <c:pt idx="474">
                  <c:v>5.6032120000000005E-2</c:v>
                </c:pt>
                <c:pt idx="475">
                  <c:v>5.6029080000000002E-2</c:v>
                </c:pt>
                <c:pt idx="476">
                  <c:v>5.6026029999999997E-2</c:v>
                </c:pt>
                <c:pt idx="477">
                  <c:v>5.6022990000000002E-2</c:v>
                </c:pt>
                <c:pt idx="478">
                  <c:v>5.6019949999999999E-2</c:v>
                </c:pt>
                <c:pt idx="479">
                  <c:v>5.6016900000000001E-2</c:v>
                </c:pt>
                <c:pt idx="480">
                  <c:v>5.6013859999999999E-2</c:v>
                </c:pt>
                <c:pt idx="481">
                  <c:v>5.6010819999999996E-2</c:v>
                </c:pt>
                <c:pt idx="482">
                  <c:v>5.600778E-2</c:v>
                </c:pt>
                <c:pt idx="483">
                  <c:v>5.6004739999999997E-2</c:v>
                </c:pt>
                <c:pt idx="484">
                  <c:v>5.6001700000000001E-2</c:v>
                </c:pt>
                <c:pt idx="485">
                  <c:v>5.5998649999999997E-2</c:v>
                </c:pt>
                <c:pt idx="486">
                  <c:v>5.5995619999999996E-2</c:v>
                </c:pt>
                <c:pt idx="487">
                  <c:v>5.599258E-2</c:v>
                </c:pt>
                <c:pt idx="488">
                  <c:v>5.5989539999999997E-2</c:v>
                </c:pt>
                <c:pt idx="489">
                  <c:v>5.5986499999999995E-2</c:v>
                </c:pt>
                <c:pt idx="490">
                  <c:v>5.5983459999999999E-2</c:v>
                </c:pt>
                <c:pt idx="491">
                  <c:v>5.5980419999999996E-2</c:v>
                </c:pt>
                <c:pt idx="492">
                  <c:v>5.5977390000000002E-2</c:v>
                </c:pt>
                <c:pt idx="493">
                  <c:v>5.5974349999999999E-2</c:v>
                </c:pt>
                <c:pt idx="494">
                  <c:v>5.5971319999999998E-2</c:v>
                </c:pt>
                <c:pt idx="495">
                  <c:v>5.5968280000000002E-2</c:v>
                </c:pt>
                <c:pt idx="496">
                  <c:v>5.5965250000000001E-2</c:v>
                </c:pt>
                <c:pt idx="497">
                  <c:v>5.5962209999999998E-2</c:v>
                </c:pt>
                <c:pt idx="498">
                  <c:v>5.5959180000000004E-2</c:v>
                </c:pt>
                <c:pt idx="499">
                  <c:v>5.5956150000000003E-2</c:v>
                </c:pt>
                <c:pt idx="500">
                  <c:v>5.595311E-2</c:v>
                </c:pt>
                <c:pt idx="501">
                  <c:v>5.5950079999999999E-2</c:v>
                </c:pt>
                <c:pt idx="502">
                  <c:v>5.5947049999999998E-2</c:v>
                </c:pt>
                <c:pt idx="503">
                  <c:v>5.5944019999999997E-2</c:v>
                </c:pt>
                <c:pt idx="504">
                  <c:v>5.5940989999999996E-2</c:v>
                </c:pt>
                <c:pt idx="505">
                  <c:v>5.5937960000000002E-2</c:v>
                </c:pt>
                <c:pt idx="506">
                  <c:v>5.5934940000000002E-2</c:v>
                </c:pt>
                <c:pt idx="507">
                  <c:v>5.5931910000000001E-2</c:v>
                </c:pt>
                <c:pt idx="508">
                  <c:v>5.592888E-2</c:v>
                </c:pt>
                <c:pt idx="509">
                  <c:v>5.5925849999999999E-2</c:v>
                </c:pt>
                <c:pt idx="510">
                  <c:v>5.5922819999999998E-2</c:v>
                </c:pt>
                <c:pt idx="511">
                  <c:v>5.5919799999999999E-2</c:v>
                </c:pt>
                <c:pt idx="512">
                  <c:v>5.5916769999999998E-2</c:v>
                </c:pt>
                <c:pt idx="513">
                  <c:v>5.5913750000000005E-2</c:v>
                </c:pt>
                <c:pt idx="514">
                  <c:v>5.5910720000000004E-2</c:v>
                </c:pt>
                <c:pt idx="515">
                  <c:v>5.5907699999999998E-2</c:v>
                </c:pt>
                <c:pt idx="516">
                  <c:v>5.5904669999999997E-2</c:v>
                </c:pt>
                <c:pt idx="517">
                  <c:v>5.5901659999999999E-2</c:v>
                </c:pt>
                <c:pt idx="518">
                  <c:v>5.5898630000000005E-2</c:v>
                </c:pt>
                <c:pt idx="519">
                  <c:v>5.5895609999999998E-2</c:v>
                </c:pt>
                <c:pt idx="520">
                  <c:v>5.5892589999999999E-2</c:v>
                </c:pt>
                <c:pt idx="521">
                  <c:v>5.588957E-2</c:v>
                </c:pt>
                <c:pt idx="522">
                  <c:v>5.588655E-2</c:v>
                </c:pt>
                <c:pt idx="523">
                  <c:v>5.5883530000000001E-2</c:v>
                </c:pt>
                <c:pt idx="524">
                  <c:v>5.5880510000000001E-2</c:v>
                </c:pt>
                <c:pt idx="525">
                  <c:v>5.5877490000000002E-2</c:v>
                </c:pt>
                <c:pt idx="526">
                  <c:v>5.5874479999999997E-2</c:v>
                </c:pt>
                <c:pt idx="527">
                  <c:v>5.5871459999999998E-2</c:v>
                </c:pt>
                <c:pt idx="528">
                  <c:v>5.5868439999999998E-2</c:v>
                </c:pt>
                <c:pt idx="529">
                  <c:v>5.5865430000000001E-2</c:v>
                </c:pt>
                <c:pt idx="530">
                  <c:v>5.5862410000000001E-2</c:v>
                </c:pt>
                <c:pt idx="531">
                  <c:v>5.5859400000000003E-2</c:v>
                </c:pt>
                <c:pt idx="532">
                  <c:v>5.5856380000000004E-2</c:v>
                </c:pt>
                <c:pt idx="533">
                  <c:v>5.5853369999999999E-2</c:v>
                </c:pt>
                <c:pt idx="534">
                  <c:v>5.5850360000000002E-2</c:v>
                </c:pt>
                <c:pt idx="535">
                  <c:v>5.5847349999999997E-2</c:v>
                </c:pt>
                <c:pt idx="536">
                  <c:v>5.5844339999999999E-2</c:v>
                </c:pt>
                <c:pt idx="537">
                  <c:v>5.584132E-2</c:v>
                </c:pt>
                <c:pt idx="538">
                  <c:v>5.5838309999999995E-2</c:v>
                </c:pt>
                <c:pt idx="539">
                  <c:v>5.5835309999999999E-2</c:v>
                </c:pt>
                <c:pt idx="540">
                  <c:v>5.583229E-2</c:v>
                </c:pt>
                <c:pt idx="541">
                  <c:v>5.5829289999999997E-2</c:v>
                </c:pt>
                <c:pt idx="542">
                  <c:v>5.5826280000000006E-2</c:v>
                </c:pt>
                <c:pt idx="543">
                  <c:v>5.5823270000000001E-2</c:v>
                </c:pt>
                <c:pt idx="544">
                  <c:v>5.5820270000000005E-2</c:v>
                </c:pt>
                <c:pt idx="545">
                  <c:v>5.581726E-2</c:v>
                </c:pt>
                <c:pt idx="546">
                  <c:v>5.5814260000000004E-2</c:v>
                </c:pt>
                <c:pt idx="547">
                  <c:v>5.581125E-2</c:v>
                </c:pt>
                <c:pt idx="548">
                  <c:v>5.5808250000000004E-2</c:v>
                </c:pt>
                <c:pt idx="549">
                  <c:v>5.5805239999999999E-2</c:v>
                </c:pt>
                <c:pt idx="550">
                  <c:v>5.5802240000000003E-2</c:v>
                </c:pt>
                <c:pt idx="551">
                  <c:v>5.579924E-2</c:v>
                </c:pt>
                <c:pt idx="552">
                  <c:v>5.5796240000000004E-2</c:v>
                </c:pt>
                <c:pt idx="553">
                  <c:v>5.5793240000000001E-2</c:v>
                </c:pt>
                <c:pt idx="554">
                  <c:v>5.5790240000000005E-2</c:v>
                </c:pt>
                <c:pt idx="555">
                  <c:v>5.5787240000000002E-2</c:v>
                </c:pt>
                <c:pt idx="556">
                  <c:v>5.5784240000000006E-2</c:v>
                </c:pt>
                <c:pt idx="557">
                  <c:v>5.5781240000000003E-2</c:v>
                </c:pt>
                <c:pt idx="558">
                  <c:v>5.577824E-2</c:v>
                </c:pt>
                <c:pt idx="559">
                  <c:v>5.5775249999999998E-2</c:v>
                </c:pt>
                <c:pt idx="560">
                  <c:v>5.5772249999999995E-2</c:v>
                </c:pt>
                <c:pt idx="561">
                  <c:v>5.5769249999999999E-2</c:v>
                </c:pt>
                <c:pt idx="562">
                  <c:v>5.5766259999999998E-2</c:v>
                </c:pt>
                <c:pt idx="563">
                  <c:v>5.5763269999999997E-2</c:v>
                </c:pt>
                <c:pt idx="564">
                  <c:v>5.5760270000000001E-2</c:v>
                </c:pt>
                <c:pt idx="565">
                  <c:v>5.5757279999999999E-2</c:v>
                </c:pt>
                <c:pt idx="566">
                  <c:v>5.5754290000000005E-2</c:v>
                </c:pt>
                <c:pt idx="567">
                  <c:v>5.5751300000000004E-2</c:v>
                </c:pt>
                <c:pt idx="568">
                  <c:v>5.5748309999999995E-2</c:v>
                </c:pt>
                <c:pt idx="569">
                  <c:v>5.5745320000000001E-2</c:v>
                </c:pt>
                <c:pt idx="570">
                  <c:v>5.574233E-2</c:v>
                </c:pt>
                <c:pt idx="571">
                  <c:v>5.5739339999999998E-2</c:v>
                </c:pt>
                <c:pt idx="572">
                  <c:v>5.5736349999999997E-2</c:v>
                </c:pt>
                <c:pt idx="573">
                  <c:v>5.5733370000000004E-2</c:v>
                </c:pt>
                <c:pt idx="574">
                  <c:v>5.5730380000000003E-2</c:v>
                </c:pt>
                <c:pt idx="575">
                  <c:v>5.5727389999999995E-2</c:v>
                </c:pt>
                <c:pt idx="576">
                  <c:v>5.5724410000000002E-2</c:v>
                </c:pt>
                <c:pt idx="577">
                  <c:v>5.5721420000000001E-2</c:v>
                </c:pt>
                <c:pt idx="578">
                  <c:v>5.5718440000000001E-2</c:v>
                </c:pt>
                <c:pt idx="579">
                  <c:v>5.5715460000000001E-2</c:v>
                </c:pt>
                <c:pt idx="580">
                  <c:v>5.571247E-2</c:v>
                </c:pt>
                <c:pt idx="581">
                  <c:v>5.570949E-2</c:v>
                </c:pt>
                <c:pt idx="582">
                  <c:v>5.5706510000000001E-2</c:v>
                </c:pt>
                <c:pt idx="583">
                  <c:v>5.5703530000000001E-2</c:v>
                </c:pt>
                <c:pt idx="584">
                  <c:v>5.5700550000000001E-2</c:v>
                </c:pt>
                <c:pt idx="585">
                  <c:v>5.5697569999999995E-2</c:v>
                </c:pt>
                <c:pt idx="586">
                  <c:v>5.5694599999999997E-2</c:v>
                </c:pt>
                <c:pt idx="587">
                  <c:v>5.5691620000000004E-2</c:v>
                </c:pt>
                <c:pt idx="588">
                  <c:v>5.5688639999999998E-2</c:v>
                </c:pt>
                <c:pt idx="589">
                  <c:v>5.5685659999999998E-2</c:v>
                </c:pt>
                <c:pt idx="590">
                  <c:v>5.568269E-2</c:v>
                </c:pt>
                <c:pt idx="591">
                  <c:v>5.5679720000000002E-2</c:v>
                </c:pt>
                <c:pt idx="592">
                  <c:v>5.5676739999999995E-2</c:v>
                </c:pt>
                <c:pt idx="593">
                  <c:v>5.5673769999999997E-2</c:v>
                </c:pt>
                <c:pt idx="594">
                  <c:v>5.5670799999999999E-2</c:v>
                </c:pt>
                <c:pt idx="595">
                  <c:v>5.5667829999999995E-2</c:v>
                </c:pt>
                <c:pt idx="596">
                  <c:v>5.5664860000000004E-2</c:v>
                </c:pt>
                <c:pt idx="597">
                  <c:v>5.5661890000000006E-2</c:v>
                </c:pt>
                <c:pt idx="598">
                  <c:v>5.5658920000000001E-2</c:v>
                </c:pt>
                <c:pt idx="599">
                  <c:v>5.5655950000000003E-2</c:v>
                </c:pt>
                <c:pt idx="600">
                  <c:v>5.5652980000000005E-2</c:v>
                </c:pt>
                <c:pt idx="601">
                  <c:v>5.5650020000000001E-2</c:v>
                </c:pt>
                <c:pt idx="602">
                  <c:v>5.5647050000000003E-2</c:v>
                </c:pt>
                <c:pt idx="603">
                  <c:v>5.5644079999999999E-2</c:v>
                </c:pt>
                <c:pt idx="604">
                  <c:v>5.5641120000000002E-2</c:v>
                </c:pt>
                <c:pt idx="605">
                  <c:v>5.5638160000000006E-2</c:v>
                </c:pt>
                <c:pt idx="606">
                  <c:v>5.5635199999999996E-2</c:v>
                </c:pt>
                <c:pt idx="607">
                  <c:v>5.5632229999999998E-2</c:v>
                </c:pt>
                <c:pt idx="608">
                  <c:v>5.5629269999999995E-2</c:v>
                </c:pt>
                <c:pt idx="609">
                  <c:v>5.5626309999999998E-2</c:v>
                </c:pt>
                <c:pt idx="610">
                  <c:v>5.5623350000000002E-2</c:v>
                </c:pt>
                <c:pt idx="611">
                  <c:v>5.5620389999999999E-2</c:v>
                </c:pt>
                <c:pt idx="612">
                  <c:v>5.5617430000000002E-2</c:v>
                </c:pt>
                <c:pt idx="613">
                  <c:v>5.5614480000000001E-2</c:v>
                </c:pt>
                <c:pt idx="614">
                  <c:v>5.5611520000000005E-2</c:v>
                </c:pt>
                <c:pt idx="615">
                  <c:v>5.5608560000000001E-2</c:v>
                </c:pt>
                <c:pt idx="616">
                  <c:v>5.560561E-2</c:v>
                </c:pt>
                <c:pt idx="617">
                  <c:v>5.5602649999999997E-2</c:v>
                </c:pt>
                <c:pt idx="618">
                  <c:v>5.5599700000000002E-2</c:v>
                </c:pt>
                <c:pt idx="619">
                  <c:v>5.559675E-2</c:v>
                </c:pt>
                <c:pt idx="620">
                  <c:v>5.5593790000000004E-2</c:v>
                </c:pt>
                <c:pt idx="621">
                  <c:v>5.5590840000000002E-2</c:v>
                </c:pt>
                <c:pt idx="622">
                  <c:v>5.5587890000000001E-2</c:v>
                </c:pt>
                <c:pt idx="623">
                  <c:v>5.5584950000000001E-2</c:v>
                </c:pt>
                <c:pt idx="624">
                  <c:v>5.5581999999999999E-2</c:v>
                </c:pt>
                <c:pt idx="625">
                  <c:v>5.5579049999999998E-2</c:v>
                </c:pt>
                <c:pt idx="626">
                  <c:v>5.5576099999999996E-2</c:v>
                </c:pt>
                <c:pt idx="627">
                  <c:v>5.5573160000000003E-2</c:v>
                </c:pt>
                <c:pt idx="628">
                  <c:v>5.5570210000000002E-2</c:v>
                </c:pt>
                <c:pt idx="629">
                  <c:v>5.5567269999999995E-2</c:v>
                </c:pt>
                <c:pt idx="630">
                  <c:v>5.556432E-2</c:v>
                </c:pt>
                <c:pt idx="631">
                  <c:v>5.556138E-2</c:v>
                </c:pt>
                <c:pt idx="632">
                  <c:v>5.5558440000000001E-2</c:v>
                </c:pt>
                <c:pt idx="633">
                  <c:v>5.5555500000000001E-2</c:v>
                </c:pt>
                <c:pt idx="634">
                  <c:v>5.5552560000000001E-2</c:v>
                </c:pt>
                <c:pt idx="635">
                  <c:v>5.5549620000000001E-2</c:v>
                </c:pt>
                <c:pt idx="636">
                  <c:v>5.5546680000000001E-2</c:v>
                </c:pt>
                <c:pt idx="637">
                  <c:v>5.5543739999999994E-2</c:v>
                </c:pt>
                <c:pt idx="638">
                  <c:v>5.5540810000000003E-2</c:v>
                </c:pt>
                <c:pt idx="639">
                  <c:v>5.5537870000000003E-2</c:v>
                </c:pt>
                <c:pt idx="640">
                  <c:v>5.5534939999999998E-2</c:v>
                </c:pt>
                <c:pt idx="641">
                  <c:v>5.5532000000000005E-2</c:v>
                </c:pt>
                <c:pt idx="642">
                  <c:v>5.552907E-2</c:v>
                </c:pt>
                <c:pt idx="643">
                  <c:v>5.5526140000000002E-2</c:v>
                </c:pt>
                <c:pt idx="644">
                  <c:v>5.5523209999999996E-2</c:v>
                </c:pt>
                <c:pt idx="645">
                  <c:v>5.5520280000000005E-2</c:v>
                </c:pt>
                <c:pt idx="646">
                  <c:v>5.551735E-2</c:v>
                </c:pt>
                <c:pt idx="647">
                  <c:v>5.5514420000000002E-2</c:v>
                </c:pt>
                <c:pt idx="648">
                  <c:v>5.5511489999999997E-2</c:v>
                </c:pt>
                <c:pt idx="649">
                  <c:v>5.5508560000000005E-2</c:v>
                </c:pt>
                <c:pt idx="650">
                  <c:v>5.5505640000000002E-2</c:v>
                </c:pt>
                <c:pt idx="651">
                  <c:v>5.5502710000000004E-2</c:v>
                </c:pt>
                <c:pt idx="652">
                  <c:v>5.549979E-2</c:v>
                </c:pt>
                <c:pt idx="653">
                  <c:v>5.5496859999999995E-2</c:v>
                </c:pt>
                <c:pt idx="654">
                  <c:v>5.5493939999999999E-2</c:v>
                </c:pt>
                <c:pt idx="655">
                  <c:v>5.5491020000000002E-2</c:v>
                </c:pt>
                <c:pt idx="656">
                  <c:v>5.5488099999999999E-2</c:v>
                </c:pt>
                <c:pt idx="657">
                  <c:v>5.5485180000000002E-2</c:v>
                </c:pt>
                <c:pt idx="658">
                  <c:v>5.5482259999999999E-2</c:v>
                </c:pt>
                <c:pt idx="659">
                  <c:v>5.5479340000000002E-2</c:v>
                </c:pt>
                <c:pt idx="660">
                  <c:v>5.547643E-2</c:v>
                </c:pt>
                <c:pt idx="661">
                  <c:v>5.5473509999999997E-2</c:v>
                </c:pt>
                <c:pt idx="662">
                  <c:v>5.547059E-2</c:v>
                </c:pt>
                <c:pt idx="663">
                  <c:v>5.5467680000000005E-2</c:v>
                </c:pt>
                <c:pt idx="664">
                  <c:v>5.5464770000000004E-2</c:v>
                </c:pt>
                <c:pt idx="665">
                  <c:v>5.5461860000000002E-2</c:v>
                </c:pt>
                <c:pt idx="666">
                  <c:v>5.545895E-2</c:v>
                </c:pt>
                <c:pt idx="667">
                  <c:v>5.5456040000000005E-2</c:v>
                </c:pt>
                <c:pt idx="668">
                  <c:v>5.5453130000000003E-2</c:v>
                </c:pt>
                <c:pt idx="669">
                  <c:v>5.5450220000000001E-2</c:v>
                </c:pt>
                <c:pt idx="670">
                  <c:v>5.544731E-2</c:v>
                </c:pt>
                <c:pt idx="671">
                  <c:v>5.5444399999999998E-2</c:v>
                </c:pt>
                <c:pt idx="672">
                  <c:v>5.5441499999999998E-2</c:v>
                </c:pt>
                <c:pt idx="673">
                  <c:v>5.5438590000000003E-2</c:v>
                </c:pt>
                <c:pt idx="674">
                  <c:v>5.5435690000000003E-2</c:v>
                </c:pt>
                <c:pt idx="675">
                  <c:v>5.5432790000000003E-2</c:v>
                </c:pt>
                <c:pt idx="676">
                  <c:v>5.5429890000000002E-2</c:v>
                </c:pt>
                <c:pt idx="677">
                  <c:v>5.5426990000000002E-2</c:v>
                </c:pt>
                <c:pt idx="678">
                  <c:v>5.5424090000000002E-2</c:v>
                </c:pt>
                <c:pt idx="679">
                  <c:v>5.5421190000000002E-2</c:v>
                </c:pt>
                <c:pt idx="680">
                  <c:v>5.5418289999999995E-2</c:v>
                </c:pt>
                <c:pt idx="681">
                  <c:v>5.5415389999999995E-2</c:v>
                </c:pt>
                <c:pt idx="682">
                  <c:v>5.5412499999999996E-2</c:v>
                </c:pt>
                <c:pt idx="683">
                  <c:v>5.5409599999999996E-2</c:v>
                </c:pt>
                <c:pt idx="684">
                  <c:v>5.5406709999999998E-2</c:v>
                </c:pt>
                <c:pt idx="685">
                  <c:v>5.5403819999999999E-2</c:v>
                </c:pt>
                <c:pt idx="686">
                  <c:v>5.5400919999999999E-2</c:v>
                </c:pt>
                <c:pt idx="687">
                  <c:v>5.5398040000000003E-2</c:v>
                </c:pt>
                <c:pt idx="688">
                  <c:v>5.5395139999999995E-2</c:v>
                </c:pt>
                <c:pt idx="689">
                  <c:v>5.5392249999999997E-2</c:v>
                </c:pt>
                <c:pt idx="690">
                  <c:v>5.538937E-2</c:v>
                </c:pt>
                <c:pt idx="691">
                  <c:v>5.5386480000000002E-2</c:v>
                </c:pt>
                <c:pt idx="692">
                  <c:v>5.5383600000000005E-2</c:v>
                </c:pt>
                <c:pt idx="693">
                  <c:v>5.538071E-2</c:v>
                </c:pt>
                <c:pt idx="694">
                  <c:v>5.5377829999999996E-2</c:v>
                </c:pt>
                <c:pt idx="695">
                  <c:v>5.5374949999999999E-2</c:v>
                </c:pt>
                <c:pt idx="696">
                  <c:v>5.5372070000000002E-2</c:v>
                </c:pt>
                <c:pt idx="697">
                  <c:v>5.5369189999999999E-2</c:v>
                </c:pt>
                <c:pt idx="698">
                  <c:v>5.53663E-2</c:v>
                </c:pt>
                <c:pt idx="699">
                  <c:v>5.5363429999999998E-2</c:v>
                </c:pt>
                <c:pt idx="700">
                  <c:v>5.5360550000000001E-2</c:v>
                </c:pt>
                <c:pt idx="701">
                  <c:v>5.5357679999999999E-2</c:v>
                </c:pt>
                <c:pt idx="702">
                  <c:v>5.5354800000000003E-2</c:v>
                </c:pt>
                <c:pt idx="703">
                  <c:v>5.5351930000000001E-2</c:v>
                </c:pt>
                <c:pt idx="704">
                  <c:v>5.5349049999999997E-2</c:v>
                </c:pt>
                <c:pt idx="705">
                  <c:v>5.5346180000000002E-2</c:v>
                </c:pt>
                <c:pt idx="706">
                  <c:v>5.5343310000000007E-2</c:v>
                </c:pt>
                <c:pt idx="707">
                  <c:v>5.5340439999999998E-2</c:v>
                </c:pt>
                <c:pt idx="708">
                  <c:v>5.5337580000000004E-2</c:v>
                </c:pt>
                <c:pt idx="709">
                  <c:v>5.5334709999999995E-2</c:v>
                </c:pt>
                <c:pt idx="710">
                  <c:v>5.533184E-2</c:v>
                </c:pt>
                <c:pt idx="711">
                  <c:v>5.532898E-2</c:v>
                </c:pt>
                <c:pt idx="712">
                  <c:v>5.5326109999999998E-2</c:v>
                </c:pt>
                <c:pt idx="713">
                  <c:v>5.5323250000000004E-2</c:v>
                </c:pt>
                <c:pt idx="714">
                  <c:v>5.5320389999999997E-2</c:v>
                </c:pt>
                <c:pt idx="715">
                  <c:v>5.5317530000000004E-2</c:v>
                </c:pt>
                <c:pt idx="716">
                  <c:v>5.5314669999999996E-2</c:v>
                </c:pt>
                <c:pt idx="717">
                  <c:v>5.5311810000000003E-2</c:v>
                </c:pt>
                <c:pt idx="718">
                  <c:v>5.5308949999999996E-2</c:v>
                </c:pt>
                <c:pt idx="719">
                  <c:v>5.5306100000000004E-2</c:v>
                </c:pt>
                <c:pt idx="720">
                  <c:v>5.5303239999999997E-2</c:v>
                </c:pt>
                <c:pt idx="721">
                  <c:v>5.5300390000000005E-2</c:v>
                </c:pt>
                <c:pt idx="722">
                  <c:v>5.5297539999999999E-2</c:v>
                </c:pt>
                <c:pt idx="723">
                  <c:v>5.5294680000000006E-2</c:v>
                </c:pt>
                <c:pt idx="724">
                  <c:v>5.529183E-2</c:v>
                </c:pt>
                <c:pt idx="725">
                  <c:v>5.5288979999999995E-2</c:v>
                </c:pt>
                <c:pt idx="726">
                  <c:v>5.5286130000000003E-2</c:v>
                </c:pt>
                <c:pt idx="727">
                  <c:v>5.5283289999999999E-2</c:v>
                </c:pt>
                <c:pt idx="728">
                  <c:v>5.528044E-2</c:v>
                </c:pt>
                <c:pt idx="729">
                  <c:v>5.5277600000000003E-2</c:v>
                </c:pt>
                <c:pt idx="730">
                  <c:v>5.5274759999999999E-2</c:v>
                </c:pt>
                <c:pt idx="731">
                  <c:v>5.527191E-2</c:v>
                </c:pt>
                <c:pt idx="732">
                  <c:v>5.5269070000000003E-2</c:v>
                </c:pt>
                <c:pt idx="733">
                  <c:v>5.526623E-2</c:v>
                </c:pt>
                <c:pt idx="734">
                  <c:v>5.5263390000000003E-2</c:v>
                </c:pt>
                <c:pt idx="735">
                  <c:v>5.526056E-2</c:v>
                </c:pt>
                <c:pt idx="736">
                  <c:v>5.5257719999999996E-2</c:v>
                </c:pt>
                <c:pt idx="737">
                  <c:v>5.5254879999999999E-2</c:v>
                </c:pt>
                <c:pt idx="738">
                  <c:v>5.5252050000000004E-2</c:v>
                </c:pt>
                <c:pt idx="739">
                  <c:v>5.5249220000000002E-2</c:v>
                </c:pt>
                <c:pt idx="740">
                  <c:v>5.5246389999999999E-2</c:v>
                </c:pt>
                <c:pt idx="741">
                  <c:v>5.5243559999999997E-2</c:v>
                </c:pt>
                <c:pt idx="742">
                  <c:v>5.5240730000000002E-2</c:v>
                </c:pt>
                <c:pt idx="743">
                  <c:v>5.52379E-2</c:v>
                </c:pt>
                <c:pt idx="744">
                  <c:v>5.5235069999999997E-2</c:v>
                </c:pt>
                <c:pt idx="745">
                  <c:v>5.5232249999999997E-2</c:v>
                </c:pt>
                <c:pt idx="746">
                  <c:v>5.5229429999999996E-2</c:v>
                </c:pt>
                <c:pt idx="747">
                  <c:v>5.5226600000000001E-2</c:v>
                </c:pt>
                <c:pt idx="748">
                  <c:v>5.522378E-2</c:v>
                </c:pt>
                <c:pt idx="749">
                  <c:v>5.5220959999999999E-2</c:v>
                </c:pt>
                <c:pt idx="750">
                  <c:v>5.5218139999999999E-2</c:v>
                </c:pt>
                <c:pt idx="751">
                  <c:v>5.521533E-2</c:v>
                </c:pt>
                <c:pt idx="752">
                  <c:v>5.5212509999999999E-2</c:v>
                </c:pt>
                <c:pt idx="753">
                  <c:v>5.5209689999999999E-2</c:v>
                </c:pt>
                <c:pt idx="754">
                  <c:v>5.520688E-2</c:v>
                </c:pt>
                <c:pt idx="755">
                  <c:v>5.5204070000000001E-2</c:v>
                </c:pt>
                <c:pt idx="756">
                  <c:v>5.520125E-2</c:v>
                </c:pt>
                <c:pt idx="757">
                  <c:v>5.5198440000000001E-2</c:v>
                </c:pt>
                <c:pt idx="758">
                  <c:v>5.5195639999999997E-2</c:v>
                </c:pt>
                <c:pt idx="759">
                  <c:v>5.5192829999999998E-2</c:v>
                </c:pt>
                <c:pt idx="760">
                  <c:v>5.5190019999999999E-2</c:v>
                </c:pt>
                <c:pt idx="761">
                  <c:v>5.5187220000000002E-2</c:v>
                </c:pt>
                <c:pt idx="762">
                  <c:v>5.5184410000000003E-2</c:v>
                </c:pt>
                <c:pt idx="763">
                  <c:v>5.5181609999999999E-2</c:v>
                </c:pt>
                <c:pt idx="764">
                  <c:v>5.5178810000000002E-2</c:v>
                </c:pt>
                <c:pt idx="765">
                  <c:v>5.5176010000000004E-2</c:v>
                </c:pt>
                <c:pt idx="766">
                  <c:v>5.517321E-2</c:v>
                </c:pt>
                <c:pt idx="767">
                  <c:v>5.5170409999999996E-2</c:v>
                </c:pt>
                <c:pt idx="768">
                  <c:v>5.5167620000000001E-2</c:v>
                </c:pt>
                <c:pt idx="769">
                  <c:v>5.5164829999999998E-2</c:v>
                </c:pt>
                <c:pt idx="770">
                  <c:v>5.5162030000000001E-2</c:v>
                </c:pt>
                <c:pt idx="771">
                  <c:v>5.5159239999999998E-2</c:v>
                </c:pt>
                <c:pt idx="772">
                  <c:v>5.5156450000000003E-2</c:v>
                </c:pt>
                <c:pt idx="773">
                  <c:v>5.515366E-2</c:v>
                </c:pt>
                <c:pt idx="774">
                  <c:v>5.5150869999999998E-2</c:v>
                </c:pt>
                <c:pt idx="775">
                  <c:v>5.5148090000000004E-2</c:v>
                </c:pt>
                <c:pt idx="776">
                  <c:v>5.5145300000000001E-2</c:v>
                </c:pt>
                <c:pt idx="777">
                  <c:v>5.514252E-2</c:v>
                </c:pt>
                <c:pt idx="778">
                  <c:v>5.513974E-2</c:v>
                </c:pt>
                <c:pt idx="779">
                  <c:v>5.5136959999999999E-2</c:v>
                </c:pt>
                <c:pt idx="780">
                  <c:v>5.5134179999999998E-2</c:v>
                </c:pt>
                <c:pt idx="781">
                  <c:v>5.5131399999999997E-2</c:v>
                </c:pt>
                <c:pt idx="782">
                  <c:v>5.5128620000000003E-2</c:v>
                </c:pt>
                <c:pt idx="783">
                  <c:v>5.5125849999999997E-2</c:v>
                </c:pt>
                <c:pt idx="784">
                  <c:v>5.5123079999999998E-2</c:v>
                </c:pt>
                <c:pt idx="785">
                  <c:v>5.5120300000000004E-2</c:v>
                </c:pt>
                <c:pt idx="786">
                  <c:v>5.5117529999999998E-2</c:v>
                </c:pt>
                <c:pt idx="787">
                  <c:v>5.5114759999999999E-2</c:v>
                </c:pt>
                <c:pt idx="788">
                  <c:v>5.5111999999999994E-2</c:v>
                </c:pt>
                <c:pt idx="789">
                  <c:v>5.5109230000000002E-2</c:v>
                </c:pt>
                <c:pt idx="790">
                  <c:v>5.5106470000000005E-2</c:v>
                </c:pt>
                <c:pt idx="791">
                  <c:v>5.5103699999999999E-2</c:v>
                </c:pt>
                <c:pt idx="792">
                  <c:v>5.5100940000000001E-2</c:v>
                </c:pt>
                <c:pt idx="793">
                  <c:v>5.5098179999999997E-2</c:v>
                </c:pt>
                <c:pt idx="794">
                  <c:v>5.5095419999999999E-2</c:v>
                </c:pt>
                <c:pt idx="795">
                  <c:v>5.5092660000000002E-2</c:v>
                </c:pt>
                <c:pt idx="796">
                  <c:v>5.5089910000000006E-2</c:v>
                </c:pt>
                <c:pt idx="797">
                  <c:v>5.5087150000000001E-2</c:v>
                </c:pt>
                <c:pt idx="798">
                  <c:v>5.5084399999999999E-2</c:v>
                </c:pt>
                <c:pt idx="799">
                  <c:v>5.5081640000000001E-2</c:v>
                </c:pt>
                <c:pt idx="800">
                  <c:v>5.5078889999999998E-2</c:v>
                </c:pt>
                <c:pt idx="801">
                  <c:v>5.5076140000000003E-2</c:v>
                </c:pt>
                <c:pt idx="802">
                  <c:v>5.5073400000000002E-2</c:v>
                </c:pt>
                <c:pt idx="803">
                  <c:v>5.5070649999999999E-2</c:v>
                </c:pt>
                <c:pt idx="804">
                  <c:v>5.5067910000000005E-2</c:v>
                </c:pt>
                <c:pt idx="805">
                  <c:v>5.5065160000000002E-2</c:v>
                </c:pt>
                <c:pt idx="806">
                  <c:v>5.5062420000000001E-2</c:v>
                </c:pt>
                <c:pt idx="807">
                  <c:v>5.5059689999999994E-2</c:v>
                </c:pt>
                <c:pt idx="808">
                  <c:v>5.505695E-2</c:v>
                </c:pt>
                <c:pt idx="809">
                  <c:v>5.5054209999999999E-2</c:v>
                </c:pt>
                <c:pt idx="810">
                  <c:v>5.5051469999999998E-2</c:v>
                </c:pt>
                <c:pt idx="811">
                  <c:v>5.5048740000000006E-2</c:v>
                </c:pt>
                <c:pt idx="812">
                  <c:v>5.5046009999999999E-2</c:v>
                </c:pt>
                <c:pt idx="813">
                  <c:v>5.504328E-2</c:v>
                </c:pt>
                <c:pt idx="814">
                  <c:v>5.5040550000000001E-2</c:v>
                </c:pt>
                <c:pt idx="815">
                  <c:v>5.5037820000000001E-2</c:v>
                </c:pt>
                <c:pt idx="816">
                  <c:v>5.5035099999999997E-2</c:v>
                </c:pt>
                <c:pt idx="817">
                  <c:v>5.5032370000000004E-2</c:v>
                </c:pt>
                <c:pt idx="818">
                  <c:v>5.5029649999999999E-2</c:v>
                </c:pt>
                <c:pt idx="819">
                  <c:v>5.5026930000000002E-2</c:v>
                </c:pt>
                <c:pt idx="820">
                  <c:v>5.5024210000000004E-2</c:v>
                </c:pt>
                <c:pt idx="821">
                  <c:v>5.5021489999999999E-2</c:v>
                </c:pt>
                <c:pt idx="822">
                  <c:v>5.5018770000000002E-2</c:v>
                </c:pt>
                <c:pt idx="823">
                  <c:v>5.5016059999999999E-2</c:v>
                </c:pt>
                <c:pt idx="824">
                  <c:v>5.5013340000000001E-2</c:v>
                </c:pt>
                <c:pt idx="825">
                  <c:v>5.5010629999999998E-2</c:v>
                </c:pt>
                <c:pt idx="826">
                  <c:v>5.5007920000000002E-2</c:v>
                </c:pt>
                <c:pt idx="827">
                  <c:v>5.5005209999999999E-2</c:v>
                </c:pt>
                <c:pt idx="828">
                  <c:v>5.5002510000000004E-2</c:v>
                </c:pt>
                <c:pt idx="829">
                  <c:v>5.4999800000000001E-2</c:v>
                </c:pt>
                <c:pt idx="830">
                  <c:v>5.49971E-2</c:v>
                </c:pt>
                <c:pt idx="831">
                  <c:v>5.4994400000000006E-2</c:v>
                </c:pt>
                <c:pt idx="832">
                  <c:v>5.4991699999999998E-2</c:v>
                </c:pt>
                <c:pt idx="833">
                  <c:v>5.4988999999999996E-2</c:v>
                </c:pt>
                <c:pt idx="834">
                  <c:v>5.4986300000000002E-2</c:v>
                </c:pt>
                <c:pt idx="835">
                  <c:v>5.4983610000000002E-2</c:v>
                </c:pt>
                <c:pt idx="836">
                  <c:v>5.4980920000000003E-2</c:v>
                </c:pt>
                <c:pt idx="837">
                  <c:v>5.4978220000000001E-2</c:v>
                </c:pt>
                <c:pt idx="838">
                  <c:v>5.4975529999999995E-2</c:v>
                </c:pt>
                <c:pt idx="839">
                  <c:v>5.4972849999999997E-2</c:v>
                </c:pt>
                <c:pt idx="840">
                  <c:v>5.4970160000000004E-2</c:v>
                </c:pt>
                <c:pt idx="841">
                  <c:v>5.4967470000000004E-2</c:v>
                </c:pt>
                <c:pt idx="842">
                  <c:v>5.4964789999999999E-2</c:v>
                </c:pt>
                <c:pt idx="843">
                  <c:v>5.4962110000000002E-2</c:v>
                </c:pt>
                <c:pt idx="844">
                  <c:v>5.4959430000000004E-2</c:v>
                </c:pt>
                <c:pt idx="845">
                  <c:v>5.4956749999999999E-2</c:v>
                </c:pt>
                <c:pt idx="846">
                  <c:v>5.4954070000000001E-2</c:v>
                </c:pt>
                <c:pt idx="847">
                  <c:v>5.4951399999999997E-2</c:v>
                </c:pt>
                <c:pt idx="848">
                  <c:v>5.4948730000000001E-2</c:v>
                </c:pt>
                <c:pt idx="849">
                  <c:v>5.4946060000000005E-2</c:v>
                </c:pt>
                <c:pt idx="850">
                  <c:v>5.4943390000000002E-2</c:v>
                </c:pt>
                <c:pt idx="851">
                  <c:v>5.4940720000000005E-2</c:v>
                </c:pt>
                <c:pt idx="852">
                  <c:v>5.4938049999999995E-2</c:v>
                </c:pt>
                <c:pt idx="853">
                  <c:v>5.4935390000000001E-2</c:v>
                </c:pt>
                <c:pt idx="854">
                  <c:v>5.4932729999999999E-2</c:v>
                </c:pt>
                <c:pt idx="855">
                  <c:v>5.4930070000000004E-2</c:v>
                </c:pt>
                <c:pt idx="856">
                  <c:v>5.4927409999999996E-2</c:v>
                </c:pt>
                <c:pt idx="857">
                  <c:v>5.4924750000000001E-2</c:v>
                </c:pt>
                <c:pt idx="858">
                  <c:v>5.4922100000000001E-2</c:v>
                </c:pt>
                <c:pt idx="859">
                  <c:v>5.491944E-2</c:v>
                </c:pt>
                <c:pt idx="860">
                  <c:v>5.491679E-2</c:v>
                </c:pt>
                <c:pt idx="861">
                  <c:v>5.491414E-2</c:v>
                </c:pt>
                <c:pt idx="862">
                  <c:v>5.4911499999999995E-2</c:v>
                </c:pt>
                <c:pt idx="863">
                  <c:v>5.4908850000000002E-2</c:v>
                </c:pt>
                <c:pt idx="864">
                  <c:v>5.4906209999999997E-2</c:v>
                </c:pt>
                <c:pt idx="865">
                  <c:v>5.4903559999999997E-2</c:v>
                </c:pt>
                <c:pt idx="866">
                  <c:v>5.4900920000000006E-2</c:v>
                </c:pt>
                <c:pt idx="867">
                  <c:v>5.4898290000000002E-2</c:v>
                </c:pt>
                <c:pt idx="868">
                  <c:v>5.4895649999999997E-2</c:v>
                </c:pt>
                <c:pt idx="869">
                  <c:v>5.4893009999999999E-2</c:v>
                </c:pt>
                <c:pt idx="870">
                  <c:v>5.4890379999999996E-2</c:v>
                </c:pt>
                <c:pt idx="871">
                  <c:v>5.4887750000000006E-2</c:v>
                </c:pt>
                <c:pt idx="872">
                  <c:v>5.4885120000000003E-2</c:v>
                </c:pt>
                <c:pt idx="873">
                  <c:v>5.4882489999999999E-2</c:v>
                </c:pt>
                <c:pt idx="874">
                  <c:v>5.4879870000000004E-2</c:v>
                </c:pt>
                <c:pt idx="875">
                  <c:v>5.4877240000000001E-2</c:v>
                </c:pt>
                <c:pt idx="876">
                  <c:v>5.4874619999999999E-2</c:v>
                </c:pt>
                <c:pt idx="877">
                  <c:v>5.4872009999999999E-2</c:v>
                </c:pt>
                <c:pt idx="878">
                  <c:v>5.4869389999999997E-2</c:v>
                </c:pt>
                <c:pt idx="879">
                  <c:v>5.4866770000000002E-2</c:v>
                </c:pt>
                <c:pt idx="880">
                  <c:v>5.4864160000000002E-2</c:v>
                </c:pt>
                <c:pt idx="881">
                  <c:v>5.4861550000000002E-2</c:v>
                </c:pt>
                <c:pt idx="882">
                  <c:v>5.4858940000000002E-2</c:v>
                </c:pt>
                <c:pt idx="883">
                  <c:v>5.4856330000000002E-2</c:v>
                </c:pt>
                <c:pt idx="884">
                  <c:v>5.4853720000000002E-2</c:v>
                </c:pt>
                <c:pt idx="885">
                  <c:v>5.4851120000000003E-2</c:v>
                </c:pt>
                <c:pt idx="886">
                  <c:v>5.4848520000000005E-2</c:v>
                </c:pt>
                <c:pt idx="887">
                  <c:v>5.4845919999999999E-2</c:v>
                </c:pt>
                <c:pt idx="888">
                  <c:v>5.4843320000000001E-2</c:v>
                </c:pt>
                <c:pt idx="889">
                  <c:v>5.4840720000000003E-2</c:v>
                </c:pt>
                <c:pt idx="890">
                  <c:v>5.4838129999999999E-2</c:v>
                </c:pt>
                <c:pt idx="891">
                  <c:v>5.4835540000000002E-2</c:v>
                </c:pt>
                <c:pt idx="892">
                  <c:v>5.4832949999999998E-2</c:v>
                </c:pt>
                <c:pt idx="893">
                  <c:v>5.4830360000000002E-2</c:v>
                </c:pt>
                <c:pt idx="894">
                  <c:v>5.4827770000000005E-2</c:v>
                </c:pt>
                <c:pt idx="895">
                  <c:v>5.4825189999999996E-2</c:v>
                </c:pt>
                <c:pt idx="896">
                  <c:v>5.4822610000000001E-2</c:v>
                </c:pt>
                <c:pt idx="897">
                  <c:v>5.4820030000000006E-2</c:v>
                </c:pt>
                <c:pt idx="898">
                  <c:v>5.4817449999999997E-2</c:v>
                </c:pt>
                <c:pt idx="899">
                  <c:v>5.4814880000000003E-2</c:v>
                </c:pt>
                <c:pt idx="900">
                  <c:v>5.4812299999999994E-2</c:v>
                </c:pt>
                <c:pt idx="901">
                  <c:v>5.4809730000000001E-2</c:v>
                </c:pt>
                <c:pt idx="902">
                  <c:v>5.4807160000000001E-2</c:v>
                </c:pt>
                <c:pt idx="903">
                  <c:v>5.4804600000000002E-2</c:v>
                </c:pt>
                <c:pt idx="904">
                  <c:v>5.4802029999999995E-2</c:v>
                </c:pt>
                <c:pt idx="905">
                  <c:v>5.4799470000000003E-2</c:v>
                </c:pt>
                <c:pt idx="906">
                  <c:v>5.4796909999999997E-2</c:v>
                </c:pt>
                <c:pt idx="907">
                  <c:v>5.4794349999999999E-2</c:v>
                </c:pt>
                <c:pt idx="908">
                  <c:v>5.479179E-2</c:v>
                </c:pt>
                <c:pt idx="909">
                  <c:v>5.4789240000000003E-2</c:v>
                </c:pt>
                <c:pt idx="910">
                  <c:v>5.4786689999999999E-2</c:v>
                </c:pt>
                <c:pt idx="911">
                  <c:v>5.4784140000000002E-2</c:v>
                </c:pt>
                <c:pt idx="912">
                  <c:v>5.4781589999999998E-2</c:v>
                </c:pt>
                <c:pt idx="913">
                  <c:v>5.4779040000000001E-2</c:v>
                </c:pt>
                <c:pt idx="914">
                  <c:v>5.4776499999999999E-2</c:v>
                </c:pt>
                <c:pt idx="915">
                  <c:v>5.4773959999999997E-2</c:v>
                </c:pt>
                <c:pt idx="916">
                  <c:v>5.4771419999999994E-2</c:v>
                </c:pt>
                <c:pt idx="917">
                  <c:v>5.4768879999999999E-2</c:v>
                </c:pt>
                <c:pt idx="918">
                  <c:v>5.4766349999999998E-2</c:v>
                </c:pt>
                <c:pt idx="919">
                  <c:v>5.4763819999999998E-2</c:v>
                </c:pt>
                <c:pt idx="920">
                  <c:v>5.4761279999999996E-2</c:v>
                </c:pt>
                <c:pt idx="921">
                  <c:v>5.4758759999999997E-2</c:v>
                </c:pt>
                <c:pt idx="922">
                  <c:v>5.4756229999999996E-2</c:v>
                </c:pt>
                <c:pt idx="923">
                  <c:v>5.4753709999999997E-2</c:v>
                </c:pt>
                <c:pt idx="924">
                  <c:v>5.4751189999999998E-2</c:v>
                </c:pt>
                <c:pt idx="925">
                  <c:v>5.4748669999999999E-2</c:v>
                </c:pt>
                <c:pt idx="926">
                  <c:v>5.474615E-2</c:v>
                </c:pt>
                <c:pt idx="927">
                  <c:v>5.4743639999999996E-2</c:v>
                </c:pt>
                <c:pt idx="928">
                  <c:v>5.4741129999999999E-2</c:v>
                </c:pt>
                <c:pt idx="929">
                  <c:v>5.4738620000000002E-2</c:v>
                </c:pt>
                <c:pt idx="930">
                  <c:v>5.4736109999999998E-2</c:v>
                </c:pt>
                <c:pt idx="931">
                  <c:v>5.47336E-2</c:v>
                </c:pt>
                <c:pt idx="932">
                  <c:v>5.4731100000000005E-2</c:v>
                </c:pt>
                <c:pt idx="933">
                  <c:v>5.4728600000000002E-2</c:v>
                </c:pt>
                <c:pt idx="934">
                  <c:v>5.47261E-2</c:v>
                </c:pt>
                <c:pt idx="935">
                  <c:v>5.4723599999999997E-2</c:v>
                </c:pt>
                <c:pt idx="936">
                  <c:v>5.4721110000000003E-2</c:v>
                </c:pt>
                <c:pt idx="937">
                  <c:v>5.4718620000000003E-2</c:v>
                </c:pt>
                <c:pt idx="938">
                  <c:v>5.4716129999999995E-2</c:v>
                </c:pt>
                <c:pt idx="939">
                  <c:v>5.4713640000000001E-2</c:v>
                </c:pt>
                <c:pt idx="940">
                  <c:v>5.4711160000000002E-2</c:v>
                </c:pt>
                <c:pt idx="941">
                  <c:v>5.4708679999999996E-2</c:v>
                </c:pt>
                <c:pt idx="942">
                  <c:v>5.4706200000000003E-2</c:v>
                </c:pt>
                <c:pt idx="943">
                  <c:v>5.4703719999999997E-2</c:v>
                </c:pt>
                <c:pt idx="944">
                  <c:v>5.470125E-2</c:v>
                </c:pt>
                <c:pt idx="945">
                  <c:v>5.4698779999999995E-2</c:v>
                </c:pt>
                <c:pt idx="946">
                  <c:v>5.4696309999999998E-2</c:v>
                </c:pt>
                <c:pt idx="947">
                  <c:v>5.4693840000000001E-2</c:v>
                </c:pt>
                <c:pt idx="948">
                  <c:v>5.4691370000000003E-2</c:v>
                </c:pt>
                <c:pt idx="949">
                  <c:v>5.468891E-2</c:v>
                </c:pt>
                <c:pt idx="950">
                  <c:v>5.4686450000000005E-2</c:v>
                </c:pt>
                <c:pt idx="951">
                  <c:v>5.4683990000000002E-2</c:v>
                </c:pt>
                <c:pt idx="952">
                  <c:v>5.4681540000000001E-2</c:v>
                </c:pt>
                <c:pt idx="953">
                  <c:v>5.467909E-2</c:v>
                </c:pt>
                <c:pt idx="954">
                  <c:v>5.4676639999999999E-2</c:v>
                </c:pt>
                <c:pt idx="955">
                  <c:v>5.4674189999999998E-2</c:v>
                </c:pt>
                <c:pt idx="956">
                  <c:v>5.4671740000000003E-2</c:v>
                </c:pt>
                <c:pt idx="957">
                  <c:v>5.4669300000000004E-2</c:v>
                </c:pt>
                <c:pt idx="958">
                  <c:v>5.4666859999999998E-2</c:v>
                </c:pt>
                <c:pt idx="959">
                  <c:v>5.4664419999999998E-2</c:v>
                </c:pt>
                <c:pt idx="960">
                  <c:v>5.4661990000000001E-2</c:v>
                </c:pt>
                <c:pt idx="961">
                  <c:v>5.4659559999999996E-2</c:v>
                </c:pt>
                <c:pt idx="962">
                  <c:v>5.4657129999999998E-2</c:v>
                </c:pt>
                <c:pt idx="963">
                  <c:v>5.4654699999999994E-2</c:v>
                </c:pt>
                <c:pt idx="964">
                  <c:v>5.4652279999999998E-2</c:v>
                </c:pt>
                <c:pt idx="965">
                  <c:v>5.464985E-2</c:v>
                </c:pt>
                <c:pt idx="966">
                  <c:v>5.4647429999999997E-2</c:v>
                </c:pt>
                <c:pt idx="967">
                  <c:v>5.4645019999999996E-2</c:v>
                </c:pt>
                <c:pt idx="968">
                  <c:v>5.46426E-2</c:v>
                </c:pt>
                <c:pt idx="969">
                  <c:v>5.4640189999999998E-2</c:v>
                </c:pt>
                <c:pt idx="970">
                  <c:v>5.4637779999999997E-2</c:v>
                </c:pt>
                <c:pt idx="971">
                  <c:v>5.4635379999999997E-2</c:v>
                </c:pt>
                <c:pt idx="972">
                  <c:v>5.4632970000000003E-2</c:v>
                </c:pt>
                <c:pt idx="973">
                  <c:v>5.4630570000000003E-2</c:v>
                </c:pt>
                <c:pt idx="974">
                  <c:v>5.4628169999999997E-2</c:v>
                </c:pt>
                <c:pt idx="975">
                  <c:v>5.4625779999999999E-2</c:v>
                </c:pt>
                <c:pt idx="976">
                  <c:v>5.4623390000000001E-2</c:v>
                </c:pt>
                <c:pt idx="977">
                  <c:v>5.4620999999999996E-2</c:v>
                </c:pt>
                <c:pt idx="978">
                  <c:v>5.4618609999999998E-2</c:v>
                </c:pt>
                <c:pt idx="979">
                  <c:v>5.461622E-2</c:v>
                </c:pt>
                <c:pt idx="980">
                  <c:v>5.4613839999999997E-2</c:v>
                </c:pt>
                <c:pt idx="981">
                  <c:v>5.4611460000000001E-2</c:v>
                </c:pt>
                <c:pt idx="982">
                  <c:v>5.4609089999999999E-2</c:v>
                </c:pt>
                <c:pt idx="983">
                  <c:v>5.4606710000000003E-2</c:v>
                </c:pt>
                <c:pt idx="984">
                  <c:v>5.4604339999999994E-2</c:v>
                </c:pt>
                <c:pt idx="985">
                  <c:v>5.460197E-2</c:v>
                </c:pt>
                <c:pt idx="986">
                  <c:v>5.4599599999999998E-2</c:v>
                </c:pt>
                <c:pt idx="987">
                  <c:v>5.4597240000000005E-2</c:v>
                </c:pt>
                <c:pt idx="988">
                  <c:v>5.4594879999999998E-2</c:v>
                </c:pt>
                <c:pt idx="989">
                  <c:v>5.4592519999999999E-2</c:v>
                </c:pt>
                <c:pt idx="990">
                  <c:v>5.459017E-2</c:v>
                </c:pt>
                <c:pt idx="991">
                  <c:v>5.4587820000000002E-2</c:v>
                </c:pt>
                <c:pt idx="992">
                  <c:v>5.4585469999999997E-2</c:v>
                </c:pt>
                <c:pt idx="993">
                  <c:v>5.4583119999999999E-2</c:v>
                </c:pt>
                <c:pt idx="994">
                  <c:v>5.4580780000000002E-2</c:v>
                </c:pt>
                <c:pt idx="995">
                  <c:v>5.4578439999999999E-2</c:v>
                </c:pt>
                <c:pt idx="996">
                  <c:v>5.4576100000000002E-2</c:v>
                </c:pt>
                <c:pt idx="997">
                  <c:v>5.4573770000000001E-2</c:v>
                </c:pt>
                <c:pt idx="998">
                  <c:v>5.4571439999999999E-2</c:v>
                </c:pt>
                <c:pt idx="999">
                  <c:v>5.4569109999999997E-2</c:v>
                </c:pt>
                <c:pt idx="1000">
                  <c:v>5.4566780000000002E-2</c:v>
                </c:pt>
                <c:pt idx="1001">
                  <c:v>5.4564460000000002E-2</c:v>
                </c:pt>
                <c:pt idx="1002">
                  <c:v>5.4562140000000002E-2</c:v>
                </c:pt>
                <c:pt idx="1003">
                  <c:v>5.4559820000000002E-2</c:v>
                </c:pt>
                <c:pt idx="1004">
                  <c:v>5.4557510000000004E-2</c:v>
                </c:pt>
                <c:pt idx="1005">
                  <c:v>5.4555200000000005E-2</c:v>
                </c:pt>
                <c:pt idx="1006">
                  <c:v>5.455289E-2</c:v>
                </c:pt>
                <c:pt idx="1007">
                  <c:v>5.4550589999999996E-2</c:v>
                </c:pt>
                <c:pt idx="1008">
                  <c:v>5.4548279999999998E-2</c:v>
                </c:pt>
                <c:pt idx="1009">
                  <c:v>5.4545980000000001E-2</c:v>
                </c:pt>
                <c:pt idx="1010">
                  <c:v>5.4543689999999999E-2</c:v>
                </c:pt>
                <c:pt idx="1011">
                  <c:v>5.4541399999999997E-2</c:v>
                </c:pt>
                <c:pt idx="1012">
                  <c:v>5.45391E-2</c:v>
                </c:pt>
                <c:pt idx="1013">
                  <c:v>5.453682E-2</c:v>
                </c:pt>
                <c:pt idx="1014">
                  <c:v>5.4534539999999999E-2</c:v>
                </c:pt>
                <c:pt idx="1015">
                  <c:v>5.4532250000000004E-2</c:v>
                </c:pt>
                <c:pt idx="1016">
                  <c:v>5.4529979999999999E-2</c:v>
                </c:pt>
                <c:pt idx="1017">
                  <c:v>5.4527700000000005E-2</c:v>
                </c:pt>
                <c:pt idx="1018">
                  <c:v>5.452543E-2</c:v>
                </c:pt>
                <c:pt idx="1019">
                  <c:v>5.4523159999999994E-2</c:v>
                </c:pt>
                <c:pt idx="1020">
                  <c:v>5.4520900000000004E-2</c:v>
                </c:pt>
                <c:pt idx="1021">
                  <c:v>5.4518629999999998E-2</c:v>
                </c:pt>
                <c:pt idx="1022">
                  <c:v>5.4516370000000001E-2</c:v>
                </c:pt>
                <c:pt idx="1023">
                  <c:v>5.4514119999999999E-2</c:v>
                </c:pt>
                <c:pt idx="1024">
                  <c:v>5.4511860000000002E-2</c:v>
                </c:pt>
                <c:pt idx="1025">
                  <c:v>5.4509620000000002E-2</c:v>
                </c:pt>
                <c:pt idx="1026">
                  <c:v>5.4507369999999999E-2</c:v>
                </c:pt>
                <c:pt idx="1027">
                  <c:v>5.4505130000000006E-2</c:v>
                </c:pt>
                <c:pt idx="1028">
                  <c:v>5.4502890000000005E-2</c:v>
                </c:pt>
                <c:pt idx="1029">
                  <c:v>5.4500650000000005E-2</c:v>
                </c:pt>
                <c:pt idx="1030">
                  <c:v>5.4498409999999997E-2</c:v>
                </c:pt>
                <c:pt idx="1031">
                  <c:v>5.4496179999999998E-2</c:v>
                </c:pt>
                <c:pt idx="1032">
                  <c:v>5.4493960000000001E-2</c:v>
                </c:pt>
                <c:pt idx="1033">
                  <c:v>5.4491730000000002E-2</c:v>
                </c:pt>
                <c:pt idx="1034">
                  <c:v>5.4489509999999998E-2</c:v>
                </c:pt>
                <c:pt idx="1035">
                  <c:v>5.4487290000000001E-2</c:v>
                </c:pt>
                <c:pt idx="1036">
                  <c:v>5.4485080000000005E-2</c:v>
                </c:pt>
                <c:pt idx="1037">
                  <c:v>5.4482869999999996E-2</c:v>
                </c:pt>
                <c:pt idx="1038">
                  <c:v>5.448066E-2</c:v>
                </c:pt>
                <c:pt idx="1039">
                  <c:v>5.4478459999999999E-2</c:v>
                </c:pt>
                <c:pt idx="1040">
                  <c:v>5.4476260000000006E-2</c:v>
                </c:pt>
                <c:pt idx="1041">
                  <c:v>5.4474059999999998E-2</c:v>
                </c:pt>
                <c:pt idx="1042">
                  <c:v>5.4471859999999997E-2</c:v>
                </c:pt>
                <c:pt idx="1043">
                  <c:v>5.4469670000000005E-2</c:v>
                </c:pt>
                <c:pt idx="1044">
                  <c:v>5.4467479999999999E-2</c:v>
                </c:pt>
                <c:pt idx="1045">
                  <c:v>5.4465300000000001E-2</c:v>
                </c:pt>
                <c:pt idx="1046">
                  <c:v>5.4463119999999997E-2</c:v>
                </c:pt>
                <c:pt idx="1047">
                  <c:v>5.4460939999999999E-2</c:v>
                </c:pt>
                <c:pt idx="1048">
                  <c:v>5.4458769999999997E-2</c:v>
                </c:pt>
                <c:pt idx="1049">
                  <c:v>5.4456600000000001E-2</c:v>
                </c:pt>
                <c:pt idx="1050">
                  <c:v>5.4454429999999998E-2</c:v>
                </c:pt>
                <c:pt idx="1051">
                  <c:v>5.4452269999999997E-2</c:v>
                </c:pt>
                <c:pt idx="1052">
                  <c:v>5.4450110000000003E-2</c:v>
                </c:pt>
                <c:pt idx="1053">
                  <c:v>5.4447950000000002E-2</c:v>
                </c:pt>
                <c:pt idx="1054">
                  <c:v>5.4445800000000003E-2</c:v>
                </c:pt>
                <c:pt idx="1055">
                  <c:v>5.4443649999999996E-2</c:v>
                </c:pt>
                <c:pt idx="1056">
                  <c:v>5.4441499999999997E-2</c:v>
                </c:pt>
                <c:pt idx="1057">
                  <c:v>5.4439360000000006E-2</c:v>
                </c:pt>
                <c:pt idx="1058">
                  <c:v>5.4437220000000001E-2</c:v>
                </c:pt>
                <c:pt idx="1059">
                  <c:v>5.4435080000000004E-2</c:v>
                </c:pt>
                <c:pt idx="1060">
                  <c:v>5.4432950000000001E-2</c:v>
                </c:pt>
                <c:pt idx="1061">
                  <c:v>5.4430820000000005E-2</c:v>
                </c:pt>
                <c:pt idx="1062">
                  <c:v>5.4428700000000003E-2</c:v>
                </c:pt>
                <c:pt idx="1063">
                  <c:v>5.4426579999999995E-2</c:v>
                </c:pt>
                <c:pt idx="1064">
                  <c:v>5.4424460000000001E-2</c:v>
                </c:pt>
                <c:pt idx="1065">
                  <c:v>5.442234E-2</c:v>
                </c:pt>
                <c:pt idx="1066">
                  <c:v>5.442023E-2</c:v>
                </c:pt>
                <c:pt idx="1067">
                  <c:v>5.4418130000000002E-2</c:v>
                </c:pt>
                <c:pt idx="1068">
                  <c:v>5.4416019999999996E-2</c:v>
                </c:pt>
                <c:pt idx="1069">
                  <c:v>5.4413929999999999E-2</c:v>
                </c:pt>
                <c:pt idx="1070">
                  <c:v>5.4411830000000001E-2</c:v>
                </c:pt>
                <c:pt idx="1071">
                  <c:v>5.4409739999999998E-2</c:v>
                </c:pt>
                <c:pt idx="1072">
                  <c:v>5.4407650000000002E-2</c:v>
                </c:pt>
                <c:pt idx="1073">
                  <c:v>5.440557E-2</c:v>
                </c:pt>
                <c:pt idx="1074">
                  <c:v>5.4403479999999997E-2</c:v>
                </c:pt>
                <c:pt idx="1075">
                  <c:v>5.4401409999999997E-2</c:v>
                </c:pt>
                <c:pt idx="1076">
                  <c:v>5.4399330000000003E-2</c:v>
                </c:pt>
                <c:pt idx="1077">
                  <c:v>5.4397259999999996E-2</c:v>
                </c:pt>
                <c:pt idx="1078">
                  <c:v>5.4395199999999998E-2</c:v>
                </c:pt>
                <c:pt idx="1079">
                  <c:v>5.4393130000000005E-2</c:v>
                </c:pt>
                <c:pt idx="1080">
                  <c:v>5.4391080000000001E-2</c:v>
                </c:pt>
                <c:pt idx="1081">
                  <c:v>5.4389019999999996E-2</c:v>
                </c:pt>
                <c:pt idx="1082">
                  <c:v>5.438697E-2</c:v>
                </c:pt>
                <c:pt idx="1083">
                  <c:v>5.4384920000000003E-2</c:v>
                </c:pt>
                <c:pt idx="1084">
                  <c:v>5.4382880000000001E-2</c:v>
                </c:pt>
                <c:pt idx="1085">
                  <c:v>5.438084E-2</c:v>
                </c:pt>
                <c:pt idx="1086">
                  <c:v>5.4378800000000005E-2</c:v>
                </c:pt>
                <c:pt idx="1087">
                  <c:v>5.4376770000000005E-2</c:v>
                </c:pt>
                <c:pt idx="1088">
                  <c:v>5.4374750000000006E-2</c:v>
                </c:pt>
                <c:pt idx="1089">
                  <c:v>5.4372729999999994E-2</c:v>
                </c:pt>
                <c:pt idx="1090">
                  <c:v>5.4370700000000001E-2</c:v>
                </c:pt>
                <c:pt idx="1091">
                  <c:v>5.4368689999999997E-2</c:v>
                </c:pt>
                <c:pt idx="1092">
                  <c:v>5.4366680000000001E-2</c:v>
                </c:pt>
                <c:pt idx="1093">
                  <c:v>5.4364670000000004E-2</c:v>
                </c:pt>
                <c:pt idx="1094">
                  <c:v>5.4362670000000002E-2</c:v>
                </c:pt>
                <c:pt idx="1095">
                  <c:v>5.436067E-2</c:v>
                </c:pt>
                <c:pt idx="1096">
                  <c:v>5.4358670000000005E-2</c:v>
                </c:pt>
                <c:pt idx="1097">
                  <c:v>5.4356679999999997E-2</c:v>
                </c:pt>
                <c:pt idx="1098">
                  <c:v>5.4354690000000004E-2</c:v>
                </c:pt>
                <c:pt idx="1099">
                  <c:v>5.4352709999999999E-2</c:v>
                </c:pt>
                <c:pt idx="1100">
                  <c:v>5.435073E-2</c:v>
                </c:pt>
                <c:pt idx="1101">
                  <c:v>5.4348750000000001E-2</c:v>
                </c:pt>
                <c:pt idx="1102">
                  <c:v>5.4346779999999997E-2</c:v>
                </c:pt>
                <c:pt idx="1103">
                  <c:v>5.434481E-2</c:v>
                </c:pt>
                <c:pt idx="1104">
                  <c:v>5.4342849999999998E-2</c:v>
                </c:pt>
                <c:pt idx="1105">
                  <c:v>5.4340890000000003E-2</c:v>
                </c:pt>
                <c:pt idx="1106">
                  <c:v>5.4338939999999995E-2</c:v>
                </c:pt>
                <c:pt idx="1107">
                  <c:v>5.4336989999999995E-2</c:v>
                </c:pt>
                <c:pt idx="1108">
                  <c:v>5.4335039999999994E-2</c:v>
                </c:pt>
                <c:pt idx="1109">
                  <c:v>5.4333100000000002E-2</c:v>
                </c:pt>
                <c:pt idx="1110">
                  <c:v>5.4331160000000003E-2</c:v>
                </c:pt>
                <c:pt idx="1111">
                  <c:v>5.4329229999999999E-2</c:v>
                </c:pt>
                <c:pt idx="1112">
                  <c:v>5.4327289999999993E-2</c:v>
                </c:pt>
                <c:pt idx="1113">
                  <c:v>5.4325369999999998E-2</c:v>
                </c:pt>
                <c:pt idx="1114">
                  <c:v>5.4323450000000002E-2</c:v>
                </c:pt>
                <c:pt idx="1115">
                  <c:v>5.432153E-2</c:v>
                </c:pt>
                <c:pt idx="1116">
                  <c:v>5.4319619999999999E-2</c:v>
                </c:pt>
                <c:pt idx="1117">
                  <c:v>5.4317709999999998E-2</c:v>
                </c:pt>
                <c:pt idx="1118">
                  <c:v>5.4315809999999999E-2</c:v>
                </c:pt>
                <c:pt idx="1119">
                  <c:v>5.431391E-2</c:v>
                </c:pt>
                <c:pt idx="1120">
                  <c:v>5.4312010000000001E-2</c:v>
                </c:pt>
                <c:pt idx="1121">
                  <c:v>5.4310120000000003E-2</c:v>
                </c:pt>
                <c:pt idx="1122">
                  <c:v>5.4308240000000001E-2</c:v>
                </c:pt>
                <c:pt idx="1123">
                  <c:v>5.4306350000000003E-2</c:v>
                </c:pt>
                <c:pt idx="1124">
                  <c:v>5.4304470000000001E-2</c:v>
                </c:pt>
                <c:pt idx="1125">
                  <c:v>5.4302599999999999E-2</c:v>
                </c:pt>
                <c:pt idx="1126">
                  <c:v>5.4300730000000005E-2</c:v>
                </c:pt>
                <c:pt idx="1127">
                  <c:v>5.4298869999999999E-2</c:v>
                </c:pt>
                <c:pt idx="1128">
                  <c:v>5.429701E-2</c:v>
                </c:pt>
                <c:pt idx="1129">
                  <c:v>5.429515E-2</c:v>
                </c:pt>
                <c:pt idx="1130">
                  <c:v>5.4293299999999996E-2</c:v>
                </c:pt>
                <c:pt idx="1131">
                  <c:v>5.429146E-2</c:v>
                </c:pt>
                <c:pt idx="1132">
                  <c:v>5.4289609999999995E-2</c:v>
                </c:pt>
                <c:pt idx="1133">
                  <c:v>5.4287780000000001E-2</c:v>
                </c:pt>
                <c:pt idx="1134">
                  <c:v>5.4285939999999998E-2</c:v>
                </c:pt>
                <c:pt idx="1135">
                  <c:v>5.4284119999999998E-2</c:v>
                </c:pt>
                <c:pt idx="1136">
                  <c:v>5.4282289999999997E-2</c:v>
                </c:pt>
                <c:pt idx="1137">
                  <c:v>5.4280470000000004E-2</c:v>
                </c:pt>
                <c:pt idx="1138">
                  <c:v>5.4278660000000006E-2</c:v>
                </c:pt>
                <c:pt idx="1139">
                  <c:v>5.4276850000000001E-2</c:v>
                </c:pt>
                <c:pt idx="1140">
                  <c:v>5.4275040000000004E-2</c:v>
                </c:pt>
                <c:pt idx="1141">
                  <c:v>5.4273239999999993E-2</c:v>
                </c:pt>
                <c:pt idx="1142">
                  <c:v>5.4271449999999999E-2</c:v>
                </c:pt>
                <c:pt idx="1143">
                  <c:v>5.4269650000000003E-2</c:v>
                </c:pt>
                <c:pt idx="1144">
                  <c:v>5.4267870000000003E-2</c:v>
                </c:pt>
                <c:pt idx="1145">
                  <c:v>5.4266089999999996E-2</c:v>
                </c:pt>
                <c:pt idx="1146">
                  <c:v>5.4264310000000003E-2</c:v>
                </c:pt>
                <c:pt idx="1147">
                  <c:v>5.4262539999999998E-2</c:v>
                </c:pt>
                <c:pt idx="1148">
                  <c:v>5.426077E-2</c:v>
                </c:pt>
                <c:pt idx="1149">
                  <c:v>5.4259009999999996E-2</c:v>
                </c:pt>
                <c:pt idx="1150">
                  <c:v>5.425725E-2</c:v>
                </c:pt>
                <c:pt idx="1151">
                  <c:v>5.4255500000000005E-2</c:v>
                </c:pt>
                <c:pt idx="1152">
                  <c:v>5.4253750000000003E-2</c:v>
                </c:pt>
                <c:pt idx="1153">
                  <c:v>5.4252010000000003E-2</c:v>
                </c:pt>
                <c:pt idx="1154">
                  <c:v>5.4250270000000003E-2</c:v>
                </c:pt>
                <c:pt idx="1155">
                  <c:v>5.4248539999999998E-2</c:v>
                </c:pt>
                <c:pt idx="1156">
                  <c:v>5.4246799999999998E-2</c:v>
                </c:pt>
                <c:pt idx="1157">
                  <c:v>5.4245080000000001E-2</c:v>
                </c:pt>
                <c:pt idx="1158">
                  <c:v>5.4243359999999997E-2</c:v>
                </c:pt>
                <c:pt idx="1159">
                  <c:v>5.4241650000000002E-2</c:v>
                </c:pt>
                <c:pt idx="1160">
                  <c:v>5.423994E-2</c:v>
                </c:pt>
                <c:pt idx="1161">
                  <c:v>5.423824E-2</c:v>
                </c:pt>
                <c:pt idx="1162">
                  <c:v>5.423654E-2</c:v>
                </c:pt>
                <c:pt idx="1163">
                  <c:v>5.4234850000000001E-2</c:v>
                </c:pt>
                <c:pt idx="1164">
                  <c:v>5.4233150000000001E-2</c:v>
                </c:pt>
                <c:pt idx="1165">
                  <c:v>5.4231470000000004E-2</c:v>
                </c:pt>
                <c:pt idx="1166">
                  <c:v>5.422979E-2</c:v>
                </c:pt>
                <c:pt idx="1167">
                  <c:v>5.4228119999999998E-2</c:v>
                </c:pt>
                <c:pt idx="1168">
                  <c:v>5.4226450000000002E-2</c:v>
                </c:pt>
                <c:pt idx="1169">
                  <c:v>5.4224790000000002E-2</c:v>
                </c:pt>
                <c:pt idx="1170">
                  <c:v>5.4223130000000001E-2</c:v>
                </c:pt>
                <c:pt idx="1171">
                  <c:v>5.4221480000000002E-2</c:v>
                </c:pt>
                <c:pt idx="1172">
                  <c:v>5.4219830000000004E-2</c:v>
                </c:pt>
                <c:pt idx="1173">
                  <c:v>5.4218189999999999E-2</c:v>
                </c:pt>
                <c:pt idx="1174">
                  <c:v>5.4216550000000002E-2</c:v>
                </c:pt>
                <c:pt idx="1175">
                  <c:v>5.421492E-2</c:v>
                </c:pt>
                <c:pt idx="1176">
                  <c:v>5.4213289999999997E-2</c:v>
                </c:pt>
                <c:pt idx="1177">
                  <c:v>5.4211669999999997E-2</c:v>
                </c:pt>
                <c:pt idx="1178">
                  <c:v>5.4210050000000003E-2</c:v>
                </c:pt>
                <c:pt idx="1179">
                  <c:v>5.4208439999999997E-2</c:v>
                </c:pt>
                <c:pt idx="1180">
                  <c:v>5.4206839999999999E-2</c:v>
                </c:pt>
                <c:pt idx="1181">
                  <c:v>5.4205239999999995E-2</c:v>
                </c:pt>
                <c:pt idx="1182">
                  <c:v>5.4203639999999997E-2</c:v>
                </c:pt>
                <c:pt idx="1183">
                  <c:v>5.4202049999999995E-2</c:v>
                </c:pt>
                <c:pt idx="1184">
                  <c:v>5.4200470000000001E-2</c:v>
                </c:pt>
                <c:pt idx="1185">
                  <c:v>5.419889E-2</c:v>
                </c:pt>
                <c:pt idx="1186">
                  <c:v>5.4197309999999999E-2</c:v>
                </c:pt>
                <c:pt idx="1187">
                  <c:v>5.4195749999999994E-2</c:v>
                </c:pt>
                <c:pt idx="1188">
                  <c:v>5.4194180000000002E-2</c:v>
                </c:pt>
                <c:pt idx="1189">
                  <c:v>5.4192630000000006E-2</c:v>
                </c:pt>
                <c:pt idx="1190">
                  <c:v>5.4191070000000001E-2</c:v>
                </c:pt>
                <c:pt idx="1191">
                  <c:v>5.418953E-2</c:v>
                </c:pt>
                <c:pt idx="1192">
                  <c:v>5.4187990000000005E-2</c:v>
                </c:pt>
                <c:pt idx="1193">
                  <c:v>5.4186449999999997E-2</c:v>
                </c:pt>
                <c:pt idx="1194">
                  <c:v>5.4184919999999998E-2</c:v>
                </c:pt>
                <c:pt idx="1195">
                  <c:v>5.41834E-2</c:v>
                </c:pt>
                <c:pt idx="1196">
                  <c:v>5.4181880000000002E-2</c:v>
                </c:pt>
                <c:pt idx="1197">
                  <c:v>5.4180369999999999E-2</c:v>
                </c:pt>
                <c:pt idx="1198">
                  <c:v>5.4178860000000002E-2</c:v>
                </c:pt>
                <c:pt idx="1199">
                  <c:v>5.4177360000000001E-2</c:v>
                </c:pt>
                <c:pt idx="1200">
                  <c:v>5.4175870000000001E-2</c:v>
                </c:pt>
                <c:pt idx="1201">
                  <c:v>5.4174380000000001E-2</c:v>
                </c:pt>
                <c:pt idx="1202">
                  <c:v>5.4172889999999994E-2</c:v>
                </c:pt>
                <c:pt idx="1203">
                  <c:v>5.4171410000000003E-2</c:v>
                </c:pt>
                <c:pt idx="1204">
                  <c:v>5.416994E-2</c:v>
                </c:pt>
                <c:pt idx="1205">
                  <c:v>5.4168469999999996E-2</c:v>
                </c:pt>
                <c:pt idx="1206">
                  <c:v>5.4167010000000002E-2</c:v>
                </c:pt>
                <c:pt idx="1207">
                  <c:v>5.4165560000000001E-2</c:v>
                </c:pt>
                <c:pt idx="1208">
                  <c:v>5.4164110000000001E-2</c:v>
                </c:pt>
                <c:pt idx="1209">
                  <c:v>5.4162670000000003E-2</c:v>
                </c:pt>
                <c:pt idx="1210">
                  <c:v>5.4161230000000005E-2</c:v>
                </c:pt>
                <c:pt idx="1211">
                  <c:v>5.4159789999999999E-2</c:v>
                </c:pt>
                <c:pt idx="1212">
                  <c:v>5.4158369999999997E-2</c:v>
                </c:pt>
                <c:pt idx="1213">
                  <c:v>5.4156950000000002E-2</c:v>
                </c:pt>
                <c:pt idx="1214">
                  <c:v>5.415553E-2</c:v>
                </c:pt>
                <c:pt idx="1215">
                  <c:v>5.4154130000000002E-2</c:v>
                </c:pt>
                <c:pt idx="1216">
                  <c:v>5.4152730000000003E-2</c:v>
                </c:pt>
                <c:pt idx="1217">
                  <c:v>5.4151329999999998E-2</c:v>
                </c:pt>
                <c:pt idx="1218">
                  <c:v>5.4149940000000001E-2</c:v>
                </c:pt>
                <c:pt idx="1219">
                  <c:v>5.4148560000000005E-2</c:v>
                </c:pt>
                <c:pt idx="1220">
                  <c:v>5.4147180000000003E-2</c:v>
                </c:pt>
                <c:pt idx="1221">
                  <c:v>5.4145810000000003E-2</c:v>
                </c:pt>
                <c:pt idx="1222">
                  <c:v>5.4144440000000002E-2</c:v>
                </c:pt>
                <c:pt idx="1223">
                  <c:v>5.4143079999999996E-2</c:v>
                </c:pt>
                <c:pt idx="1224">
                  <c:v>5.4141729999999999E-2</c:v>
                </c:pt>
                <c:pt idx="1225">
                  <c:v>5.4140380000000002E-2</c:v>
                </c:pt>
                <c:pt idx="1226">
                  <c:v>5.4139039999999999E-2</c:v>
                </c:pt>
                <c:pt idx="1227">
                  <c:v>5.4137700000000004E-2</c:v>
                </c:pt>
                <c:pt idx="1228">
                  <c:v>5.4136379999999998E-2</c:v>
                </c:pt>
                <c:pt idx="1229">
                  <c:v>5.4135059999999999E-2</c:v>
                </c:pt>
                <c:pt idx="1230">
                  <c:v>5.413374E-2</c:v>
                </c:pt>
                <c:pt idx="1231">
                  <c:v>5.4132430000000002E-2</c:v>
                </c:pt>
                <c:pt idx="1232">
                  <c:v>5.413113E-2</c:v>
                </c:pt>
                <c:pt idx="1233">
                  <c:v>5.4129829999999997E-2</c:v>
                </c:pt>
                <c:pt idx="1234">
                  <c:v>5.4128539999999996E-2</c:v>
                </c:pt>
                <c:pt idx="1235">
                  <c:v>5.4127260000000003E-2</c:v>
                </c:pt>
                <c:pt idx="1236">
                  <c:v>5.4125980000000004E-2</c:v>
                </c:pt>
                <c:pt idx="1237">
                  <c:v>5.4124709999999999E-2</c:v>
                </c:pt>
                <c:pt idx="1238">
                  <c:v>5.4123440000000002E-2</c:v>
                </c:pt>
                <c:pt idx="1239">
                  <c:v>5.4122190000000001E-2</c:v>
                </c:pt>
                <c:pt idx="1240">
                  <c:v>5.4120929999999998E-2</c:v>
                </c:pt>
                <c:pt idx="1241">
                  <c:v>5.4119690000000005E-2</c:v>
                </c:pt>
                <c:pt idx="1242">
                  <c:v>5.4118449999999999E-2</c:v>
                </c:pt>
                <c:pt idx="1243">
                  <c:v>5.4117220000000001E-2</c:v>
                </c:pt>
                <c:pt idx="1244">
                  <c:v>5.4115990000000003E-2</c:v>
                </c:pt>
                <c:pt idx="1245">
                  <c:v>5.411477E-2</c:v>
                </c:pt>
                <c:pt idx="1246">
                  <c:v>5.4113559999999998E-2</c:v>
                </c:pt>
                <c:pt idx="1247">
                  <c:v>5.4112359999999998E-2</c:v>
                </c:pt>
                <c:pt idx="1248">
                  <c:v>5.4111150000000004E-2</c:v>
                </c:pt>
                <c:pt idx="1249">
                  <c:v>5.4109959999999999E-2</c:v>
                </c:pt>
                <c:pt idx="1250">
                  <c:v>5.4108779999999995E-2</c:v>
                </c:pt>
                <c:pt idx="1251">
                  <c:v>5.4107599999999999E-2</c:v>
                </c:pt>
                <c:pt idx="1252">
                  <c:v>5.4106430000000004E-2</c:v>
                </c:pt>
                <c:pt idx="1253">
                  <c:v>5.4105260000000002E-2</c:v>
                </c:pt>
                <c:pt idx="1254">
                  <c:v>5.4104100000000002E-2</c:v>
                </c:pt>
                <c:pt idx="1255">
                  <c:v>5.4102949999999997E-2</c:v>
                </c:pt>
                <c:pt idx="1256">
                  <c:v>5.410181E-2</c:v>
                </c:pt>
                <c:pt idx="1257">
                  <c:v>5.4100669999999997E-2</c:v>
                </c:pt>
                <c:pt idx="1258">
                  <c:v>5.4099540000000002E-2</c:v>
                </c:pt>
                <c:pt idx="1259">
                  <c:v>5.409841E-2</c:v>
                </c:pt>
                <c:pt idx="1260">
                  <c:v>5.4097300000000001E-2</c:v>
                </c:pt>
                <c:pt idx="1261">
                  <c:v>5.4096180000000001E-2</c:v>
                </c:pt>
                <c:pt idx="1262">
                  <c:v>5.4095080000000004E-2</c:v>
                </c:pt>
                <c:pt idx="1263">
                  <c:v>5.4093990000000002E-2</c:v>
                </c:pt>
                <c:pt idx="1264">
                  <c:v>5.4092899999999999E-2</c:v>
                </c:pt>
                <c:pt idx="1265">
                  <c:v>5.4091819999999999E-2</c:v>
                </c:pt>
                <c:pt idx="1266">
                  <c:v>5.4090740000000005E-2</c:v>
                </c:pt>
                <c:pt idx="1267">
                  <c:v>5.4089669999999999E-2</c:v>
                </c:pt>
                <c:pt idx="1268">
                  <c:v>5.4088610000000002E-2</c:v>
                </c:pt>
                <c:pt idx="1269">
                  <c:v>5.408756E-2</c:v>
                </c:pt>
                <c:pt idx="1270">
                  <c:v>5.4086509999999997E-2</c:v>
                </c:pt>
                <c:pt idx="1271">
                  <c:v>5.4085470000000004E-2</c:v>
                </c:pt>
                <c:pt idx="1272">
                  <c:v>5.4084440000000004E-2</c:v>
                </c:pt>
                <c:pt idx="1273">
                  <c:v>5.408342E-2</c:v>
                </c:pt>
                <c:pt idx="1274">
                  <c:v>5.4082400000000003E-2</c:v>
                </c:pt>
                <c:pt idx="1275">
                  <c:v>5.408139E-2</c:v>
                </c:pt>
                <c:pt idx="1276">
                  <c:v>5.4080389999999999E-2</c:v>
                </c:pt>
                <c:pt idx="1277">
                  <c:v>5.4079390000000005E-2</c:v>
                </c:pt>
                <c:pt idx="1278">
                  <c:v>5.407841E-2</c:v>
                </c:pt>
                <c:pt idx="1279">
                  <c:v>5.4077420000000001E-2</c:v>
                </c:pt>
                <c:pt idx="1280">
                  <c:v>5.4076449999999998E-2</c:v>
                </c:pt>
                <c:pt idx="1281">
                  <c:v>5.4075480000000002E-2</c:v>
                </c:pt>
                <c:pt idx="1282">
                  <c:v>5.4074530000000003E-2</c:v>
                </c:pt>
                <c:pt idx="1283">
                  <c:v>5.4073580000000003E-2</c:v>
                </c:pt>
                <c:pt idx="1284">
                  <c:v>5.4072629999999997E-2</c:v>
                </c:pt>
                <c:pt idx="1285">
                  <c:v>5.40717E-2</c:v>
                </c:pt>
                <c:pt idx="1286">
                  <c:v>5.4070770000000004E-2</c:v>
                </c:pt>
                <c:pt idx="1287">
                  <c:v>5.4069849999999996E-2</c:v>
                </c:pt>
                <c:pt idx="1288">
                  <c:v>5.4068940000000003E-2</c:v>
                </c:pt>
                <c:pt idx="1289">
                  <c:v>5.4068030000000003E-2</c:v>
                </c:pt>
                <c:pt idx="1290">
                  <c:v>5.406714E-2</c:v>
                </c:pt>
                <c:pt idx="1291">
                  <c:v>5.4066239999999995E-2</c:v>
                </c:pt>
                <c:pt idx="1292">
                  <c:v>5.406536E-2</c:v>
                </c:pt>
                <c:pt idx="1293">
                  <c:v>5.406449E-2</c:v>
                </c:pt>
                <c:pt idx="1294">
                  <c:v>5.4063620000000007E-2</c:v>
                </c:pt>
                <c:pt idx="1295">
                  <c:v>5.4062769999999996E-2</c:v>
                </c:pt>
                <c:pt idx="1296">
                  <c:v>5.4061909999999998E-2</c:v>
                </c:pt>
                <c:pt idx="1297">
                  <c:v>5.4061070000000003E-2</c:v>
                </c:pt>
                <c:pt idx="1298">
                  <c:v>5.4060239999999996E-2</c:v>
                </c:pt>
                <c:pt idx="1299">
                  <c:v>5.4059410000000002E-2</c:v>
                </c:pt>
                <c:pt idx="1300">
                  <c:v>5.4058589999999997E-2</c:v>
                </c:pt>
                <c:pt idx="1301">
                  <c:v>5.405778E-2</c:v>
                </c:pt>
                <c:pt idx="1302">
                  <c:v>5.4056979999999998E-2</c:v>
                </c:pt>
                <c:pt idx="1303">
                  <c:v>5.4056179999999995E-2</c:v>
                </c:pt>
                <c:pt idx="1304">
                  <c:v>5.4055399999999997E-2</c:v>
                </c:pt>
                <c:pt idx="1305">
                  <c:v>5.4054619999999998E-2</c:v>
                </c:pt>
                <c:pt idx="1306">
                  <c:v>5.4053850000000001E-2</c:v>
                </c:pt>
                <c:pt idx="1307">
                  <c:v>5.4053079999999996E-2</c:v>
                </c:pt>
                <c:pt idx="1308">
                  <c:v>5.4052330000000003E-2</c:v>
                </c:pt>
                <c:pt idx="1309">
                  <c:v>5.4051580000000002E-2</c:v>
                </c:pt>
                <c:pt idx="1310">
                  <c:v>5.4050839999999996E-2</c:v>
                </c:pt>
                <c:pt idx="1311">
                  <c:v>5.4050109999999998E-2</c:v>
                </c:pt>
                <c:pt idx="1312">
                  <c:v>5.4049389999999996E-2</c:v>
                </c:pt>
                <c:pt idx="1313">
                  <c:v>5.4048680000000002E-2</c:v>
                </c:pt>
                <c:pt idx="1314">
                  <c:v>5.4047970000000001E-2</c:v>
                </c:pt>
                <c:pt idx="1315">
                  <c:v>5.4047279999999996E-2</c:v>
                </c:pt>
                <c:pt idx="1316">
                  <c:v>5.4046589999999999E-2</c:v>
                </c:pt>
                <c:pt idx="1317">
                  <c:v>5.4045909999999996E-2</c:v>
                </c:pt>
                <c:pt idx="1318">
                  <c:v>5.4045240000000001E-2</c:v>
                </c:pt>
                <c:pt idx="1319">
                  <c:v>5.4044580000000002E-2</c:v>
                </c:pt>
                <c:pt idx="1320">
                  <c:v>5.4043920000000002E-2</c:v>
                </c:pt>
                <c:pt idx="1321">
                  <c:v>5.4043270000000004E-2</c:v>
                </c:pt>
                <c:pt idx="1322">
                  <c:v>5.4042639999999996E-2</c:v>
                </c:pt>
                <c:pt idx="1323">
                  <c:v>5.4042010000000001E-2</c:v>
                </c:pt>
                <c:pt idx="1324">
                  <c:v>5.4041390000000002E-2</c:v>
                </c:pt>
                <c:pt idx="1325">
                  <c:v>5.4040779999999997E-2</c:v>
                </c:pt>
                <c:pt idx="1326">
                  <c:v>5.4040170000000005E-2</c:v>
                </c:pt>
                <c:pt idx="1327">
                  <c:v>5.4039580000000004E-2</c:v>
                </c:pt>
                <c:pt idx="1328">
                  <c:v>5.4039000000000004E-2</c:v>
                </c:pt>
                <c:pt idx="1329">
                  <c:v>5.4038420000000004E-2</c:v>
                </c:pt>
                <c:pt idx="1330">
                  <c:v>5.4037850000000005E-2</c:v>
                </c:pt>
                <c:pt idx="1331">
                  <c:v>5.4037289999999995E-2</c:v>
                </c:pt>
                <c:pt idx="1332">
                  <c:v>5.403674E-2</c:v>
                </c:pt>
                <c:pt idx="1333">
                  <c:v>5.40362E-2</c:v>
                </c:pt>
                <c:pt idx="1334">
                  <c:v>5.4035670000000001E-2</c:v>
                </c:pt>
                <c:pt idx="1335">
                  <c:v>5.4035140000000002E-2</c:v>
                </c:pt>
                <c:pt idx="1336">
                  <c:v>5.403463E-2</c:v>
                </c:pt>
                <c:pt idx="1337">
                  <c:v>5.4034119999999998E-2</c:v>
                </c:pt>
                <c:pt idx="1338">
                  <c:v>5.4033629999999999E-2</c:v>
                </c:pt>
                <c:pt idx="1339">
                  <c:v>5.403314E-2</c:v>
                </c:pt>
                <c:pt idx="1340">
                  <c:v>5.4032659999999996E-2</c:v>
                </c:pt>
                <c:pt idx="1341">
                  <c:v>5.4032190000000001E-2</c:v>
                </c:pt>
                <c:pt idx="1342">
                  <c:v>5.403173E-2</c:v>
                </c:pt>
                <c:pt idx="1343">
                  <c:v>5.4031279999999994E-2</c:v>
                </c:pt>
                <c:pt idx="1344">
                  <c:v>5.4030840000000004E-2</c:v>
                </c:pt>
                <c:pt idx="1345">
                  <c:v>5.4030410000000001E-2</c:v>
                </c:pt>
                <c:pt idx="1346">
                  <c:v>5.4029979999999998E-2</c:v>
                </c:pt>
                <c:pt idx="1347">
                  <c:v>5.4029569999999999E-2</c:v>
                </c:pt>
                <c:pt idx="1348">
                  <c:v>5.4029170000000001E-2</c:v>
                </c:pt>
                <c:pt idx="1349">
                  <c:v>5.4028769999999997E-2</c:v>
                </c:pt>
                <c:pt idx="1350">
                  <c:v>5.4028380000000001E-2</c:v>
                </c:pt>
                <c:pt idx="1351">
                  <c:v>5.4028010000000001E-2</c:v>
                </c:pt>
                <c:pt idx="1352">
                  <c:v>5.4027640000000002E-2</c:v>
                </c:pt>
                <c:pt idx="1353">
                  <c:v>5.4027280000000004E-2</c:v>
                </c:pt>
                <c:pt idx="1354">
                  <c:v>5.4026939999999996E-2</c:v>
                </c:pt>
                <c:pt idx="1355">
                  <c:v>5.4026600000000001E-2</c:v>
                </c:pt>
                <c:pt idx="1356">
                  <c:v>5.4026270000000001E-2</c:v>
                </c:pt>
                <c:pt idx="1357">
                  <c:v>5.4025949999999996E-2</c:v>
                </c:pt>
                <c:pt idx="1358">
                  <c:v>5.402564E-2</c:v>
                </c:pt>
                <c:pt idx="1359">
                  <c:v>5.4025340000000005E-2</c:v>
                </c:pt>
                <c:pt idx="1360">
                  <c:v>5.4025050000000005E-2</c:v>
                </c:pt>
                <c:pt idx="1361">
                  <c:v>5.402477E-2</c:v>
                </c:pt>
                <c:pt idx="1362">
                  <c:v>5.4024499999999996E-2</c:v>
                </c:pt>
                <c:pt idx="1363">
                  <c:v>5.4024240000000001E-2</c:v>
                </c:pt>
                <c:pt idx="1364">
                  <c:v>5.4023990000000001E-2</c:v>
                </c:pt>
                <c:pt idx="1365">
                  <c:v>5.4023750000000002E-2</c:v>
                </c:pt>
                <c:pt idx="1366">
                  <c:v>5.4023519999999998E-2</c:v>
                </c:pt>
                <c:pt idx="1367">
                  <c:v>5.4023290000000002E-2</c:v>
                </c:pt>
                <c:pt idx="1368">
                  <c:v>5.4023080000000001E-2</c:v>
                </c:pt>
                <c:pt idx="1369">
                  <c:v>5.4022880000000002E-2</c:v>
                </c:pt>
                <c:pt idx="1370">
                  <c:v>5.4022689999999998E-2</c:v>
                </c:pt>
                <c:pt idx="1371">
                  <c:v>5.4022510000000003E-2</c:v>
                </c:pt>
                <c:pt idx="1372">
                  <c:v>5.4022340000000002E-2</c:v>
                </c:pt>
                <c:pt idx="1373">
                  <c:v>5.4022179999999996E-2</c:v>
                </c:pt>
                <c:pt idx="1374">
                  <c:v>5.4022029999999999E-2</c:v>
                </c:pt>
                <c:pt idx="1375">
                  <c:v>5.4021889999999996E-2</c:v>
                </c:pt>
                <c:pt idx="1376">
                  <c:v>5.4021760000000002E-2</c:v>
                </c:pt>
                <c:pt idx="1377">
                  <c:v>5.4021640000000003E-2</c:v>
                </c:pt>
                <c:pt idx="1378">
                  <c:v>5.4021529999999998E-2</c:v>
                </c:pt>
                <c:pt idx="1379">
                  <c:v>5.4021430000000002E-2</c:v>
                </c:pt>
                <c:pt idx="1380">
                  <c:v>5.4021340000000001E-2</c:v>
                </c:pt>
                <c:pt idx="1381">
                  <c:v>5.4021260000000001E-2</c:v>
                </c:pt>
                <c:pt idx="1382">
                  <c:v>5.4021190000000004E-2</c:v>
                </c:pt>
                <c:pt idx="1383">
                  <c:v>5.4021140000000002E-2</c:v>
                </c:pt>
                <c:pt idx="1384">
                  <c:v>5.4021090000000001E-2</c:v>
                </c:pt>
                <c:pt idx="1385">
                  <c:v>5.4021050000000001E-2</c:v>
                </c:pt>
                <c:pt idx="1386">
                  <c:v>5.4021029999999998E-2</c:v>
                </c:pt>
                <c:pt idx="1387">
                  <c:v>5.4021009999999994E-2</c:v>
                </c:pt>
                <c:pt idx="1388">
                  <c:v>5.4021009999999994E-2</c:v>
                </c:pt>
                <c:pt idx="1389">
                  <c:v>5.4021009999999994E-2</c:v>
                </c:pt>
                <c:pt idx="1390">
                  <c:v>5.4021029999999998E-2</c:v>
                </c:pt>
                <c:pt idx="1391">
                  <c:v>5.4021060000000003E-2</c:v>
                </c:pt>
                <c:pt idx="1392">
                  <c:v>5.4021099999999996E-2</c:v>
                </c:pt>
                <c:pt idx="1393">
                  <c:v>5.4021149999999997E-2</c:v>
                </c:pt>
                <c:pt idx="1394">
                  <c:v>5.402121E-2</c:v>
                </c:pt>
                <c:pt idx="1395">
                  <c:v>5.4021280000000005E-2</c:v>
                </c:pt>
                <c:pt idx="1396">
                  <c:v>5.4021360000000004E-2</c:v>
                </c:pt>
                <c:pt idx="1397">
                  <c:v>5.4021449999999999E-2</c:v>
                </c:pt>
                <c:pt idx="1398">
                  <c:v>5.4021560000000003E-2</c:v>
                </c:pt>
                <c:pt idx="1399">
                  <c:v>5.4021670000000001E-2</c:v>
                </c:pt>
                <c:pt idx="1400">
                  <c:v>5.4021800000000002E-2</c:v>
                </c:pt>
                <c:pt idx="1401">
                  <c:v>5.4021940000000004E-2</c:v>
                </c:pt>
                <c:pt idx="1402">
                  <c:v>5.4022089999999995E-2</c:v>
                </c:pt>
                <c:pt idx="1403">
                  <c:v>5.4022239999999999E-2</c:v>
                </c:pt>
                <c:pt idx="1404">
                  <c:v>5.4022420000000002E-2</c:v>
                </c:pt>
                <c:pt idx="1405">
                  <c:v>5.4022599999999997E-2</c:v>
                </c:pt>
                <c:pt idx="1406">
                  <c:v>5.4022790000000001E-2</c:v>
                </c:pt>
                <c:pt idx="1407">
                  <c:v>5.4023000000000002E-2</c:v>
                </c:pt>
                <c:pt idx="1408">
                  <c:v>5.4023210000000002E-2</c:v>
                </c:pt>
                <c:pt idx="1409">
                  <c:v>5.4023439999999999E-2</c:v>
                </c:pt>
                <c:pt idx="1410">
                  <c:v>5.4023680000000004E-2</c:v>
                </c:pt>
                <c:pt idx="1411">
                  <c:v>5.4023929999999998E-2</c:v>
                </c:pt>
                <c:pt idx="1412">
                  <c:v>5.402419E-2</c:v>
                </c:pt>
                <c:pt idx="1413">
                  <c:v>5.4024470000000005E-2</c:v>
                </c:pt>
                <c:pt idx="1414">
                  <c:v>5.4024750000000003E-2</c:v>
                </c:pt>
                <c:pt idx="1415">
                  <c:v>5.4025050000000005E-2</c:v>
                </c:pt>
                <c:pt idx="1416">
                  <c:v>5.4025359999999994E-2</c:v>
                </c:pt>
                <c:pt idx="1417">
                  <c:v>5.402568E-2</c:v>
                </c:pt>
                <c:pt idx="1418">
                  <c:v>5.4026020000000001E-2</c:v>
                </c:pt>
                <c:pt idx="1419">
                  <c:v>5.4026359999999995E-2</c:v>
                </c:pt>
                <c:pt idx="1420">
                  <c:v>5.4026710000000006E-2</c:v>
                </c:pt>
                <c:pt idx="1421">
                  <c:v>5.4027080000000005E-2</c:v>
                </c:pt>
                <c:pt idx="1422">
                  <c:v>5.4027459999999999E-2</c:v>
                </c:pt>
                <c:pt idx="1423">
                  <c:v>5.4027860000000004E-2</c:v>
                </c:pt>
                <c:pt idx="1424">
                  <c:v>5.4028260000000002E-2</c:v>
                </c:pt>
                <c:pt idx="1425">
                  <c:v>5.4028679999999996E-2</c:v>
                </c:pt>
                <c:pt idx="1426">
                  <c:v>5.4029100000000004E-2</c:v>
                </c:pt>
                <c:pt idx="1427">
                  <c:v>5.4029540000000001E-2</c:v>
                </c:pt>
                <c:pt idx="1428">
                  <c:v>5.4030000000000002E-2</c:v>
                </c:pt>
                <c:pt idx="1429">
                  <c:v>5.4030460000000002E-2</c:v>
                </c:pt>
                <c:pt idx="1430">
                  <c:v>5.403094E-2</c:v>
                </c:pt>
                <c:pt idx="1431">
                  <c:v>5.4031429999999998E-2</c:v>
                </c:pt>
                <c:pt idx="1432">
                  <c:v>5.4031929999999999E-2</c:v>
                </c:pt>
                <c:pt idx="1433">
                  <c:v>5.4032449999999996E-2</c:v>
                </c:pt>
                <c:pt idx="1434">
                  <c:v>5.403297E-2</c:v>
                </c:pt>
                <c:pt idx="1435">
                  <c:v>5.403351E-2</c:v>
                </c:pt>
                <c:pt idx="1436">
                  <c:v>5.4034070000000003E-2</c:v>
                </c:pt>
                <c:pt idx="1437">
                  <c:v>5.403463E-2</c:v>
                </c:pt>
                <c:pt idx="1438">
                  <c:v>5.4035199999999999E-2</c:v>
                </c:pt>
                <c:pt idx="1439">
                  <c:v>5.4035800000000002E-2</c:v>
                </c:pt>
                <c:pt idx="1440">
                  <c:v>5.4036400000000005E-2</c:v>
                </c:pt>
                <c:pt idx="1441">
                  <c:v>5.4037009999999996E-2</c:v>
                </c:pt>
                <c:pt idx="1442">
                  <c:v>5.4037640000000005E-2</c:v>
                </c:pt>
                <c:pt idx="1443">
                  <c:v>5.4038280000000001E-2</c:v>
                </c:pt>
                <c:pt idx="1444">
                  <c:v>5.4038929999999999E-2</c:v>
                </c:pt>
                <c:pt idx="1445">
                  <c:v>5.40396E-2</c:v>
                </c:pt>
                <c:pt idx="1446">
                  <c:v>5.4040279999999996E-2</c:v>
                </c:pt>
                <c:pt idx="1447">
                  <c:v>5.4040970000000001E-2</c:v>
                </c:pt>
                <c:pt idx="1448">
                  <c:v>5.4041680000000002E-2</c:v>
                </c:pt>
                <c:pt idx="1449">
                  <c:v>5.4042400000000004E-2</c:v>
                </c:pt>
                <c:pt idx="1450">
                  <c:v>5.4043130000000002E-2</c:v>
                </c:pt>
                <c:pt idx="1451">
                  <c:v>5.4043869999999994E-2</c:v>
                </c:pt>
                <c:pt idx="1452">
                  <c:v>5.4044630000000003E-2</c:v>
                </c:pt>
                <c:pt idx="1453">
                  <c:v>5.40454E-2</c:v>
                </c:pt>
                <c:pt idx="1454">
                  <c:v>5.4046189999999994E-2</c:v>
                </c:pt>
                <c:pt idx="1455">
                  <c:v>5.4046980000000001E-2</c:v>
                </c:pt>
                <c:pt idx="1456">
                  <c:v>5.40478E-2</c:v>
                </c:pt>
                <c:pt idx="1457">
                  <c:v>5.4048619999999999E-2</c:v>
                </c:pt>
                <c:pt idx="1458">
                  <c:v>5.4049460000000001E-2</c:v>
                </c:pt>
                <c:pt idx="1459">
                  <c:v>5.4050309999999997E-2</c:v>
                </c:pt>
                <c:pt idx="1460">
                  <c:v>5.4051179999999997E-2</c:v>
                </c:pt>
                <c:pt idx="1461">
                  <c:v>5.4052059999999999E-2</c:v>
                </c:pt>
                <c:pt idx="1462">
                  <c:v>5.4052950000000002E-2</c:v>
                </c:pt>
                <c:pt idx="1463">
                  <c:v>5.4053859999999995E-2</c:v>
                </c:pt>
                <c:pt idx="1464">
                  <c:v>5.4054770000000002E-2</c:v>
                </c:pt>
                <c:pt idx="1465">
                  <c:v>5.405571E-2</c:v>
                </c:pt>
                <c:pt idx="1466">
                  <c:v>5.4056659999999999E-2</c:v>
                </c:pt>
                <c:pt idx="1467">
                  <c:v>5.4057619999999994E-2</c:v>
                </c:pt>
                <c:pt idx="1468">
                  <c:v>5.4058589999999997E-2</c:v>
                </c:pt>
                <c:pt idx="1469">
                  <c:v>5.4059579999999996E-2</c:v>
                </c:pt>
                <c:pt idx="1470">
                  <c:v>5.4060589999999999E-2</c:v>
                </c:pt>
                <c:pt idx="1471">
                  <c:v>5.4061609999999996E-2</c:v>
                </c:pt>
                <c:pt idx="1472">
                  <c:v>5.4062640000000002E-2</c:v>
                </c:pt>
                <c:pt idx="1473">
                  <c:v>5.4063680000000003E-2</c:v>
                </c:pt>
                <c:pt idx="1474">
                  <c:v>5.406474E-2</c:v>
                </c:pt>
                <c:pt idx="1475">
                  <c:v>5.4065809999999999E-2</c:v>
                </c:pt>
                <c:pt idx="1476">
                  <c:v>5.4066910000000003E-2</c:v>
                </c:pt>
                <c:pt idx="1477">
                  <c:v>5.406801E-2</c:v>
                </c:pt>
                <c:pt idx="1478">
                  <c:v>5.406913E-2</c:v>
                </c:pt>
                <c:pt idx="1479">
                  <c:v>5.4070260000000002E-2</c:v>
                </c:pt>
                <c:pt idx="1480">
                  <c:v>5.4071399999999999E-2</c:v>
                </c:pt>
                <c:pt idx="1481">
                  <c:v>5.4072559999999999E-2</c:v>
                </c:pt>
                <c:pt idx="1482">
                  <c:v>5.4073740000000002E-2</c:v>
                </c:pt>
                <c:pt idx="1483">
                  <c:v>5.407493E-2</c:v>
                </c:pt>
                <c:pt idx="1484">
                  <c:v>5.4076139999999995E-2</c:v>
                </c:pt>
                <c:pt idx="1485">
                  <c:v>5.4077350000000003E-2</c:v>
                </c:pt>
                <c:pt idx="1486">
                  <c:v>5.4078590000000003E-2</c:v>
                </c:pt>
                <c:pt idx="1487">
                  <c:v>5.4079839999999997E-2</c:v>
                </c:pt>
                <c:pt idx="1488">
                  <c:v>5.40811E-2</c:v>
                </c:pt>
                <c:pt idx="1489">
                  <c:v>5.4082379999999999E-2</c:v>
                </c:pt>
                <c:pt idx="1490">
                  <c:v>5.4083679999999995E-2</c:v>
                </c:pt>
                <c:pt idx="1491">
                  <c:v>5.4084989999999999E-2</c:v>
                </c:pt>
                <c:pt idx="1492">
                  <c:v>5.4086309999999999E-2</c:v>
                </c:pt>
                <c:pt idx="1493">
                  <c:v>5.4087649999999994E-2</c:v>
                </c:pt>
                <c:pt idx="1494">
                  <c:v>5.4088999999999998E-2</c:v>
                </c:pt>
                <c:pt idx="1495">
                  <c:v>5.4090369999999999E-2</c:v>
                </c:pt>
                <c:pt idx="1496">
                  <c:v>5.4091760000000003E-2</c:v>
                </c:pt>
                <c:pt idx="1497">
                  <c:v>5.4093160000000001E-2</c:v>
                </c:pt>
                <c:pt idx="1498">
                  <c:v>5.4094580000000003E-2</c:v>
                </c:pt>
                <c:pt idx="1499">
                  <c:v>5.409601E-2</c:v>
                </c:pt>
                <c:pt idx="1500">
                  <c:v>5.4097449999999998E-2</c:v>
                </c:pt>
                <c:pt idx="1501">
                  <c:v>5.4098920000000002E-2</c:v>
                </c:pt>
                <c:pt idx="1502">
                  <c:v>5.4100389999999998E-2</c:v>
                </c:pt>
                <c:pt idx="1503">
                  <c:v>5.410189E-2</c:v>
                </c:pt>
                <c:pt idx="1504">
                  <c:v>5.4103400000000003E-2</c:v>
                </c:pt>
                <c:pt idx="1505">
                  <c:v>5.4104920000000001E-2</c:v>
                </c:pt>
                <c:pt idx="1506">
                  <c:v>5.4106469999999997E-2</c:v>
                </c:pt>
                <c:pt idx="1507">
                  <c:v>5.410802E-2</c:v>
                </c:pt>
                <c:pt idx="1508">
                  <c:v>5.4109589999999999E-2</c:v>
                </c:pt>
                <c:pt idx="1509">
                  <c:v>5.4111180000000002E-2</c:v>
                </c:pt>
                <c:pt idx="1510">
                  <c:v>5.4112790000000001E-2</c:v>
                </c:pt>
                <c:pt idx="1511">
                  <c:v>5.4114410000000002E-2</c:v>
                </c:pt>
                <c:pt idx="1512">
                  <c:v>5.4116049999999999E-2</c:v>
                </c:pt>
                <c:pt idx="1513">
                  <c:v>5.4117699999999998E-2</c:v>
                </c:pt>
                <c:pt idx="1514">
                  <c:v>5.411937E-2</c:v>
                </c:pt>
                <c:pt idx="1515">
                  <c:v>5.4121050000000004E-2</c:v>
                </c:pt>
                <c:pt idx="1516">
                  <c:v>5.4122759999999999E-2</c:v>
                </c:pt>
                <c:pt idx="1517">
                  <c:v>5.4124479999999996E-2</c:v>
                </c:pt>
                <c:pt idx="1518">
                  <c:v>5.4126210000000001E-2</c:v>
                </c:pt>
                <c:pt idx="1519">
                  <c:v>5.4127959999999996E-2</c:v>
                </c:pt>
                <c:pt idx="1520">
                  <c:v>5.4129730000000001E-2</c:v>
                </c:pt>
                <c:pt idx="1521">
                  <c:v>5.4131520000000002E-2</c:v>
                </c:pt>
                <c:pt idx="1522">
                  <c:v>5.4133319999999999E-2</c:v>
                </c:pt>
                <c:pt idx="1523">
                  <c:v>5.4135139999999998E-2</c:v>
                </c:pt>
                <c:pt idx="1524">
                  <c:v>5.413697E-2</c:v>
                </c:pt>
                <c:pt idx="1525">
                  <c:v>5.4138819999999997E-2</c:v>
                </c:pt>
                <c:pt idx="1526">
                  <c:v>5.4140689999999998E-2</c:v>
                </c:pt>
                <c:pt idx="1527">
                  <c:v>5.4142579999999996E-2</c:v>
                </c:pt>
                <c:pt idx="1528">
                  <c:v>5.4144480000000002E-2</c:v>
                </c:pt>
                <c:pt idx="1529">
                  <c:v>5.4146399999999997E-2</c:v>
                </c:pt>
                <c:pt idx="1530">
                  <c:v>5.4148340000000003E-2</c:v>
                </c:pt>
                <c:pt idx="1531">
                  <c:v>5.4150290000000004E-2</c:v>
                </c:pt>
                <c:pt idx="1532">
                  <c:v>5.4152259999999994E-2</c:v>
                </c:pt>
                <c:pt idx="1533">
                  <c:v>5.4154250000000001E-2</c:v>
                </c:pt>
                <c:pt idx="1534">
                  <c:v>5.4156259999999998E-2</c:v>
                </c:pt>
                <c:pt idx="1535">
                  <c:v>5.4158279999999996E-2</c:v>
                </c:pt>
                <c:pt idx="1536">
                  <c:v>5.4160319999999998E-2</c:v>
                </c:pt>
                <c:pt idx="1537">
                  <c:v>5.4162380000000003E-2</c:v>
                </c:pt>
                <c:pt idx="1538">
                  <c:v>5.4164459999999998E-2</c:v>
                </c:pt>
                <c:pt idx="1539">
                  <c:v>5.4166550000000001E-2</c:v>
                </c:pt>
                <c:pt idx="1540">
                  <c:v>5.416866E-2</c:v>
                </c:pt>
                <c:pt idx="1541">
                  <c:v>5.4170789999999996E-2</c:v>
                </c:pt>
                <c:pt idx="1542">
                  <c:v>5.4172940000000003E-2</c:v>
                </c:pt>
                <c:pt idx="1543">
                  <c:v>5.4175110000000005E-2</c:v>
                </c:pt>
                <c:pt idx="1544">
                  <c:v>5.4177290000000003E-2</c:v>
                </c:pt>
                <c:pt idx="1545">
                  <c:v>5.4179489999999997E-2</c:v>
                </c:pt>
                <c:pt idx="1546">
                  <c:v>5.4181709999999994E-2</c:v>
                </c:pt>
                <c:pt idx="1547">
                  <c:v>5.4183950000000002E-2</c:v>
                </c:pt>
                <c:pt idx="1548">
                  <c:v>5.4186199999999997E-2</c:v>
                </c:pt>
                <c:pt idx="1549">
                  <c:v>5.4188480000000004E-2</c:v>
                </c:pt>
                <c:pt idx="1550">
                  <c:v>5.4190769999999999E-2</c:v>
                </c:pt>
                <c:pt idx="1551">
                  <c:v>5.4193079999999998E-2</c:v>
                </c:pt>
                <c:pt idx="1552">
                  <c:v>5.4195409999999999E-2</c:v>
                </c:pt>
                <c:pt idx="1553">
                  <c:v>5.4197760000000005E-2</c:v>
                </c:pt>
                <c:pt idx="1554">
                  <c:v>5.4200119999999997E-2</c:v>
                </c:pt>
                <c:pt idx="1555">
                  <c:v>5.4202510000000002E-2</c:v>
                </c:pt>
                <c:pt idx="1556">
                  <c:v>5.4204910000000002E-2</c:v>
                </c:pt>
                <c:pt idx="1557">
                  <c:v>5.4207329999999998E-2</c:v>
                </c:pt>
                <c:pt idx="1558">
                  <c:v>5.4209770000000004E-2</c:v>
                </c:pt>
                <c:pt idx="1559">
                  <c:v>5.421223E-2</c:v>
                </c:pt>
                <c:pt idx="1560">
                  <c:v>5.4214709999999999E-2</c:v>
                </c:pt>
                <c:pt idx="1561">
                  <c:v>5.4217210000000002E-2</c:v>
                </c:pt>
                <c:pt idx="1562">
                  <c:v>5.4219730000000001E-2</c:v>
                </c:pt>
                <c:pt idx="1563">
                  <c:v>5.4222260000000001E-2</c:v>
                </c:pt>
                <c:pt idx="1564">
                  <c:v>5.422482E-2</c:v>
                </c:pt>
                <c:pt idx="1565">
                  <c:v>5.422739E-2</c:v>
                </c:pt>
                <c:pt idx="1566">
                  <c:v>5.4229989999999999E-2</c:v>
                </c:pt>
                <c:pt idx="1567">
                  <c:v>5.4232599999999999E-2</c:v>
                </c:pt>
                <c:pt idx="1568">
                  <c:v>5.4235230000000002E-2</c:v>
                </c:pt>
                <c:pt idx="1569">
                  <c:v>5.4237880000000002E-2</c:v>
                </c:pt>
                <c:pt idx="1570">
                  <c:v>5.424056E-2</c:v>
                </c:pt>
                <c:pt idx="1571">
                  <c:v>5.424325E-2</c:v>
                </c:pt>
                <c:pt idx="1572">
                  <c:v>5.4245959999999996E-2</c:v>
                </c:pt>
                <c:pt idx="1573">
                  <c:v>5.4248690000000002E-2</c:v>
                </c:pt>
                <c:pt idx="1574">
                  <c:v>5.4251440000000005E-2</c:v>
                </c:pt>
                <c:pt idx="1575">
                  <c:v>5.4254209999999997E-2</c:v>
                </c:pt>
                <c:pt idx="1576">
                  <c:v>5.4257010000000001E-2</c:v>
                </c:pt>
                <c:pt idx="1577">
                  <c:v>5.4259809999999999E-2</c:v>
                </c:pt>
                <c:pt idx="1578">
                  <c:v>5.4262640000000001E-2</c:v>
                </c:pt>
                <c:pt idx="1579">
                  <c:v>5.4265499999999994E-2</c:v>
                </c:pt>
                <c:pt idx="1580">
                  <c:v>5.4268370000000003E-2</c:v>
                </c:pt>
                <c:pt idx="1581">
                  <c:v>5.4271260000000002E-2</c:v>
                </c:pt>
                <c:pt idx="1582">
                  <c:v>5.4274170000000004E-2</c:v>
                </c:pt>
                <c:pt idx="1583">
                  <c:v>5.4277100000000002E-2</c:v>
                </c:pt>
                <c:pt idx="1584">
                  <c:v>5.4280059999999998E-2</c:v>
                </c:pt>
                <c:pt idx="1585">
                  <c:v>5.4283029999999996E-2</c:v>
                </c:pt>
                <c:pt idx="1586">
                  <c:v>5.4286029999999999E-2</c:v>
                </c:pt>
                <c:pt idx="1587">
                  <c:v>5.4289039999999997E-2</c:v>
                </c:pt>
                <c:pt idx="1588">
                  <c:v>5.429208E-2</c:v>
                </c:pt>
                <c:pt idx="1589">
                  <c:v>5.4295129999999997E-2</c:v>
                </c:pt>
                <c:pt idx="1590">
                  <c:v>5.429821E-2</c:v>
                </c:pt>
                <c:pt idx="1591">
                  <c:v>5.4301310000000005E-2</c:v>
                </c:pt>
                <c:pt idx="1592">
                  <c:v>5.4304429999999994E-2</c:v>
                </c:pt>
                <c:pt idx="1593">
                  <c:v>5.4307569999999999E-2</c:v>
                </c:pt>
                <c:pt idx="1594">
                  <c:v>5.4310729999999995E-2</c:v>
                </c:pt>
                <c:pt idx="1595">
                  <c:v>5.431391E-2</c:v>
                </c:pt>
                <c:pt idx="1596">
                  <c:v>5.4317119999999997E-2</c:v>
                </c:pt>
                <c:pt idx="1597">
                  <c:v>5.4320349999999996E-2</c:v>
                </c:pt>
                <c:pt idx="1598">
                  <c:v>5.4323590000000005E-2</c:v>
                </c:pt>
                <c:pt idx="1599">
                  <c:v>5.4326859999999998E-2</c:v>
                </c:pt>
                <c:pt idx="1600">
                  <c:v>5.4330150000000001E-2</c:v>
                </c:pt>
                <c:pt idx="1601">
                  <c:v>5.433346E-2</c:v>
                </c:pt>
                <c:pt idx="1602">
                  <c:v>5.4336799999999998E-2</c:v>
                </c:pt>
                <c:pt idx="1603">
                  <c:v>5.4340150000000004E-2</c:v>
                </c:pt>
                <c:pt idx="1604">
                  <c:v>5.4343530000000001E-2</c:v>
                </c:pt>
                <c:pt idx="1605">
                  <c:v>5.4346930000000002E-2</c:v>
                </c:pt>
                <c:pt idx="1606">
                  <c:v>5.435036E-2</c:v>
                </c:pt>
                <c:pt idx="1607">
                  <c:v>5.4353800000000001E-2</c:v>
                </c:pt>
                <c:pt idx="1608">
                  <c:v>5.4357269999999999E-2</c:v>
                </c:pt>
                <c:pt idx="1609">
                  <c:v>5.4360760000000001E-2</c:v>
                </c:pt>
                <c:pt idx="1610">
                  <c:v>5.4364269999999999E-2</c:v>
                </c:pt>
                <c:pt idx="1611">
                  <c:v>5.4367800000000001E-2</c:v>
                </c:pt>
                <c:pt idx="1612">
                  <c:v>5.4371360000000001E-2</c:v>
                </c:pt>
                <c:pt idx="1613">
                  <c:v>5.4374940000000004E-2</c:v>
                </c:pt>
                <c:pt idx="1614">
                  <c:v>5.4378539999999996E-2</c:v>
                </c:pt>
                <c:pt idx="1615">
                  <c:v>5.4382159999999999E-2</c:v>
                </c:pt>
                <c:pt idx="1616">
                  <c:v>5.438581E-2</c:v>
                </c:pt>
                <c:pt idx="1617">
                  <c:v>5.4389479999999997E-2</c:v>
                </c:pt>
                <c:pt idx="1618">
                  <c:v>5.4393169999999998E-2</c:v>
                </c:pt>
                <c:pt idx="1619">
                  <c:v>5.4396890000000003E-2</c:v>
                </c:pt>
                <c:pt idx="1620">
                  <c:v>5.4400629999999998E-2</c:v>
                </c:pt>
                <c:pt idx="1621">
                  <c:v>5.4404390000000004E-2</c:v>
                </c:pt>
                <c:pt idx="1622">
                  <c:v>5.440818E-2</c:v>
                </c:pt>
                <c:pt idx="1623">
                  <c:v>5.441199E-2</c:v>
                </c:pt>
                <c:pt idx="1624">
                  <c:v>5.4415820000000004E-2</c:v>
                </c:pt>
                <c:pt idx="1625">
                  <c:v>5.4419670000000003E-2</c:v>
                </c:pt>
                <c:pt idx="1626">
                  <c:v>5.4423560000000003E-2</c:v>
                </c:pt>
                <c:pt idx="1627">
                  <c:v>5.4427459999999997E-2</c:v>
                </c:pt>
                <c:pt idx="1628">
                  <c:v>5.4431380000000001E-2</c:v>
                </c:pt>
                <c:pt idx="1629">
                  <c:v>5.4435339999999999E-2</c:v>
                </c:pt>
                <c:pt idx="1630">
                  <c:v>5.4439309999999998E-2</c:v>
                </c:pt>
                <c:pt idx="1631">
                  <c:v>5.4443310000000002E-2</c:v>
                </c:pt>
                <c:pt idx="1632">
                  <c:v>5.4447329999999995E-2</c:v>
                </c:pt>
                <c:pt idx="1633">
                  <c:v>5.4451379999999994E-2</c:v>
                </c:pt>
                <c:pt idx="1634">
                  <c:v>5.4455449999999996E-2</c:v>
                </c:pt>
                <c:pt idx="1635">
                  <c:v>5.4459550000000002E-2</c:v>
                </c:pt>
                <c:pt idx="1636">
                  <c:v>5.4463670000000006E-2</c:v>
                </c:pt>
                <c:pt idx="1637">
                  <c:v>5.4467809999999998E-2</c:v>
                </c:pt>
                <c:pt idx="1638">
                  <c:v>5.4471980000000003E-2</c:v>
                </c:pt>
                <c:pt idx="1639">
                  <c:v>5.4476179999999999E-2</c:v>
                </c:pt>
                <c:pt idx="1640">
                  <c:v>5.4480399999999998E-2</c:v>
                </c:pt>
                <c:pt idx="1641">
                  <c:v>5.4484640000000001E-2</c:v>
                </c:pt>
                <c:pt idx="1642">
                  <c:v>5.44889E-2</c:v>
                </c:pt>
                <c:pt idx="1643">
                  <c:v>5.4493199999999999E-2</c:v>
                </c:pt>
                <c:pt idx="1644">
                  <c:v>5.4497520000000001E-2</c:v>
                </c:pt>
                <c:pt idx="1645">
                  <c:v>5.4501859999999999E-2</c:v>
                </c:pt>
                <c:pt idx="1646">
                  <c:v>5.4506229999999996E-2</c:v>
                </c:pt>
                <c:pt idx="1647">
                  <c:v>5.4510620000000003E-2</c:v>
                </c:pt>
                <c:pt idx="1648">
                  <c:v>5.4515040000000001E-2</c:v>
                </c:pt>
                <c:pt idx="1649">
                  <c:v>5.4519489999999997E-2</c:v>
                </c:pt>
                <c:pt idx="1650">
                  <c:v>5.4523959999999996E-2</c:v>
                </c:pt>
                <c:pt idx="1651">
                  <c:v>5.4528449999999999E-2</c:v>
                </c:pt>
                <c:pt idx="1652">
                  <c:v>5.453297E-2</c:v>
                </c:pt>
                <c:pt idx="1653">
                  <c:v>5.4537530000000001E-2</c:v>
                </c:pt>
                <c:pt idx="1654">
                  <c:v>5.4542100000000003E-2</c:v>
                </c:pt>
                <c:pt idx="1655">
                  <c:v>5.4546699999999997E-2</c:v>
                </c:pt>
                <c:pt idx="1656">
                  <c:v>5.455132E-2</c:v>
                </c:pt>
                <c:pt idx="1657">
                  <c:v>5.4555970000000002E-2</c:v>
                </c:pt>
                <c:pt idx="1658">
                  <c:v>5.4560649999999995E-2</c:v>
                </c:pt>
                <c:pt idx="1659">
                  <c:v>5.456536E-2</c:v>
                </c:pt>
                <c:pt idx="1660">
                  <c:v>5.4570090000000002E-2</c:v>
                </c:pt>
                <c:pt idx="1661">
                  <c:v>5.4574839999999999E-2</c:v>
                </c:pt>
                <c:pt idx="1662">
                  <c:v>5.4579629999999997E-2</c:v>
                </c:pt>
                <c:pt idx="1663">
                  <c:v>5.4584440000000005E-2</c:v>
                </c:pt>
                <c:pt idx="1664">
                  <c:v>5.4589280000000004E-2</c:v>
                </c:pt>
                <c:pt idx="1665">
                  <c:v>5.4594139999999999E-2</c:v>
                </c:pt>
                <c:pt idx="1666">
                  <c:v>5.459903E-2</c:v>
                </c:pt>
                <c:pt idx="1667">
                  <c:v>5.4603949999999998E-2</c:v>
                </c:pt>
                <c:pt idx="1668">
                  <c:v>5.4608899999999995E-2</c:v>
                </c:pt>
                <c:pt idx="1669">
                  <c:v>5.4613870000000002E-2</c:v>
                </c:pt>
                <c:pt idx="1670">
                  <c:v>5.461887E-2</c:v>
                </c:pt>
                <c:pt idx="1671">
                  <c:v>5.4623899999999996E-2</c:v>
                </c:pt>
                <c:pt idx="1672">
                  <c:v>5.4628949999999996E-2</c:v>
                </c:pt>
                <c:pt idx="1673">
                  <c:v>5.4634040000000002E-2</c:v>
                </c:pt>
                <c:pt idx="1674">
                  <c:v>5.4639149999999997E-2</c:v>
                </c:pt>
                <c:pt idx="1675">
                  <c:v>5.4644289999999998E-2</c:v>
                </c:pt>
                <c:pt idx="1676">
                  <c:v>5.4649450000000002E-2</c:v>
                </c:pt>
                <c:pt idx="1677">
                  <c:v>5.4654639999999997E-2</c:v>
                </c:pt>
                <c:pt idx="1678">
                  <c:v>5.4659869999999999E-2</c:v>
                </c:pt>
                <c:pt idx="1679">
                  <c:v>5.4665119999999998E-2</c:v>
                </c:pt>
                <c:pt idx="1680">
                  <c:v>5.4670400000000001E-2</c:v>
                </c:pt>
                <c:pt idx="1681">
                  <c:v>5.4675700000000001E-2</c:v>
                </c:pt>
                <c:pt idx="1682">
                  <c:v>5.468104E-2</c:v>
                </c:pt>
                <c:pt idx="1683">
                  <c:v>5.4686399999999996E-2</c:v>
                </c:pt>
                <c:pt idx="1684">
                  <c:v>5.4691790000000004E-2</c:v>
                </c:pt>
                <c:pt idx="1685">
                  <c:v>5.4697219999999998E-2</c:v>
                </c:pt>
                <c:pt idx="1686">
                  <c:v>5.470266E-2</c:v>
                </c:pt>
                <c:pt idx="1687">
                  <c:v>5.4708140000000002E-2</c:v>
                </c:pt>
                <c:pt idx="1688">
                  <c:v>5.4713650000000003E-2</c:v>
                </c:pt>
                <c:pt idx="1689">
                  <c:v>5.4719190000000001E-2</c:v>
                </c:pt>
                <c:pt idx="1690">
                  <c:v>5.4724749999999996E-2</c:v>
                </c:pt>
                <c:pt idx="1691">
                  <c:v>5.4730349999999997E-2</c:v>
                </c:pt>
                <c:pt idx="1692">
                  <c:v>5.4735969999999995E-2</c:v>
                </c:pt>
                <c:pt idx="1693">
                  <c:v>5.4741629999999999E-2</c:v>
                </c:pt>
                <c:pt idx="1694">
                  <c:v>5.474731E-2</c:v>
                </c:pt>
                <c:pt idx="1695">
                  <c:v>5.4753030000000001E-2</c:v>
                </c:pt>
                <c:pt idx="1696">
                  <c:v>5.4758769999999998E-2</c:v>
                </c:pt>
                <c:pt idx="1697">
                  <c:v>5.476454E-2</c:v>
                </c:pt>
                <c:pt idx="1698">
                  <c:v>5.4770350000000002E-2</c:v>
                </c:pt>
                <c:pt idx="1699">
                  <c:v>5.4776180000000001E-2</c:v>
                </c:pt>
                <c:pt idx="1700">
                  <c:v>5.4782049999999999E-2</c:v>
                </c:pt>
                <c:pt idx="1701">
                  <c:v>5.478794E-2</c:v>
                </c:pt>
                <c:pt idx="1702">
                  <c:v>5.479386E-2</c:v>
                </c:pt>
                <c:pt idx="1703">
                  <c:v>5.4799819999999999E-2</c:v>
                </c:pt>
                <c:pt idx="1704">
                  <c:v>5.4805809999999996E-2</c:v>
                </c:pt>
                <c:pt idx="1705">
                  <c:v>5.4811819999999997E-2</c:v>
                </c:pt>
                <c:pt idx="1706">
                  <c:v>5.4817869999999998E-2</c:v>
                </c:pt>
                <c:pt idx="1707">
                  <c:v>5.4823940000000002E-2</c:v>
                </c:pt>
                <c:pt idx="1708">
                  <c:v>5.4830049999999998E-2</c:v>
                </c:pt>
                <c:pt idx="1709">
                  <c:v>5.483619E-2</c:v>
                </c:pt>
                <c:pt idx="1710">
                  <c:v>5.484236E-2</c:v>
                </c:pt>
                <c:pt idx="1711">
                  <c:v>5.4848569999999999E-2</c:v>
                </c:pt>
                <c:pt idx="1712">
                  <c:v>5.4854800000000002E-2</c:v>
                </c:pt>
                <c:pt idx="1713">
                  <c:v>5.4861069999999998E-2</c:v>
                </c:pt>
                <c:pt idx="1714">
                  <c:v>5.4867359999999997E-2</c:v>
                </c:pt>
                <c:pt idx="1715">
                  <c:v>5.4873690000000003E-2</c:v>
                </c:pt>
                <c:pt idx="1716">
                  <c:v>5.488005E-2</c:v>
                </c:pt>
                <c:pt idx="1717">
                  <c:v>5.4886440000000002E-2</c:v>
                </c:pt>
                <c:pt idx="1718">
                  <c:v>5.4892870000000003E-2</c:v>
                </c:pt>
                <c:pt idx="1719">
                  <c:v>5.4899330000000003E-2</c:v>
                </c:pt>
                <c:pt idx="1720">
                  <c:v>5.4905820000000001E-2</c:v>
                </c:pt>
                <c:pt idx="1721">
                  <c:v>5.4912340000000004E-2</c:v>
                </c:pt>
                <c:pt idx="1722">
                  <c:v>5.4918889999999998E-2</c:v>
                </c:pt>
                <c:pt idx="1723">
                  <c:v>5.4925479999999999E-2</c:v>
                </c:pt>
                <c:pt idx="1724">
                  <c:v>5.4932100000000005E-2</c:v>
                </c:pt>
                <c:pt idx="1725">
                  <c:v>5.4938750000000001E-2</c:v>
                </c:pt>
                <c:pt idx="1726">
                  <c:v>5.4945429999999996E-2</c:v>
                </c:pt>
                <c:pt idx="1727">
                  <c:v>5.4952150000000005E-2</c:v>
                </c:pt>
                <c:pt idx="1728">
                  <c:v>5.4958899999999998E-2</c:v>
                </c:pt>
                <c:pt idx="1729">
                  <c:v>5.4965689999999998E-2</c:v>
                </c:pt>
                <c:pt idx="1730">
                  <c:v>5.4972500000000001E-2</c:v>
                </c:pt>
                <c:pt idx="1731">
                  <c:v>5.4979350000000003E-2</c:v>
                </c:pt>
                <c:pt idx="1732">
                  <c:v>5.4986239999999999E-2</c:v>
                </c:pt>
                <c:pt idx="1733">
                  <c:v>5.4993159999999999E-2</c:v>
                </c:pt>
                <c:pt idx="1734">
                  <c:v>5.5000110000000005E-2</c:v>
                </c:pt>
                <c:pt idx="1735">
                  <c:v>5.5007099999999996E-2</c:v>
                </c:pt>
                <c:pt idx="1736">
                  <c:v>5.501412E-2</c:v>
                </c:pt>
                <c:pt idx="1737">
                  <c:v>5.5021170000000001E-2</c:v>
                </c:pt>
                <c:pt idx="1738">
                  <c:v>5.5028260000000002E-2</c:v>
                </c:pt>
                <c:pt idx="1739">
                  <c:v>5.5035379999999995E-2</c:v>
                </c:pt>
                <c:pt idx="1740">
                  <c:v>5.5042540000000001E-2</c:v>
                </c:pt>
                <c:pt idx="1741">
                  <c:v>5.5049729999999998E-2</c:v>
                </c:pt>
                <c:pt idx="1742">
                  <c:v>5.5056960000000002E-2</c:v>
                </c:pt>
                <c:pt idx="1743">
                  <c:v>5.5064220000000004E-2</c:v>
                </c:pt>
                <c:pt idx="1744">
                  <c:v>5.5071519999999999E-2</c:v>
                </c:pt>
                <c:pt idx="1745">
                  <c:v>5.5078849999999999E-2</c:v>
                </c:pt>
                <c:pt idx="1746">
                  <c:v>5.5086220000000005E-2</c:v>
                </c:pt>
                <c:pt idx="1747">
                  <c:v>5.5093619999999996E-2</c:v>
                </c:pt>
                <c:pt idx="1748">
                  <c:v>5.510106E-2</c:v>
                </c:pt>
                <c:pt idx="1749">
                  <c:v>5.5108529999999996E-2</c:v>
                </c:pt>
                <c:pt idx="1750">
                  <c:v>5.5116040000000005E-2</c:v>
                </c:pt>
                <c:pt idx="1751">
                  <c:v>5.5123579999999998E-2</c:v>
                </c:pt>
                <c:pt idx="1752">
                  <c:v>5.5131160000000005E-2</c:v>
                </c:pt>
                <c:pt idx="1753">
                  <c:v>5.5138779999999998E-2</c:v>
                </c:pt>
                <c:pt idx="1754">
                  <c:v>5.5146430000000003E-2</c:v>
                </c:pt>
                <c:pt idx="1755">
                  <c:v>5.5154120000000001E-2</c:v>
                </c:pt>
                <c:pt idx="1756">
                  <c:v>5.5161840000000004E-2</c:v>
                </c:pt>
                <c:pt idx="1757">
                  <c:v>5.5169610000000001E-2</c:v>
                </c:pt>
                <c:pt idx="1758">
                  <c:v>5.5177399999999995E-2</c:v>
                </c:pt>
                <c:pt idx="1759">
                  <c:v>5.5185239999999997E-2</c:v>
                </c:pt>
                <c:pt idx="1760">
                  <c:v>5.5193109999999997E-2</c:v>
                </c:pt>
                <c:pt idx="1761">
                  <c:v>5.5201019999999996E-2</c:v>
                </c:pt>
                <c:pt idx="1762">
                  <c:v>5.5208969999999996E-2</c:v>
                </c:pt>
                <c:pt idx="1763">
                  <c:v>5.5216950000000001E-2</c:v>
                </c:pt>
                <c:pt idx="1764">
                  <c:v>5.5224969999999998E-2</c:v>
                </c:pt>
                <c:pt idx="1765">
                  <c:v>5.5233020000000001E-2</c:v>
                </c:pt>
                <c:pt idx="1766">
                  <c:v>5.5241119999999998E-2</c:v>
                </c:pt>
                <c:pt idx="1767">
                  <c:v>5.524925E-2</c:v>
                </c:pt>
                <c:pt idx="1768">
                  <c:v>5.5257420000000002E-2</c:v>
                </c:pt>
                <c:pt idx="1769">
                  <c:v>5.5265629999999996E-2</c:v>
                </c:pt>
                <c:pt idx="1770">
                  <c:v>5.5273879999999997E-2</c:v>
                </c:pt>
                <c:pt idx="1771">
                  <c:v>5.5282170000000005E-2</c:v>
                </c:pt>
                <c:pt idx="1772">
                  <c:v>5.5290490000000005E-2</c:v>
                </c:pt>
                <c:pt idx="1773">
                  <c:v>5.5298850000000004E-2</c:v>
                </c:pt>
                <c:pt idx="1774">
                  <c:v>5.5307250000000002E-2</c:v>
                </c:pt>
                <c:pt idx="1775">
                  <c:v>5.5315690000000001E-2</c:v>
                </c:pt>
                <c:pt idx="1776">
                  <c:v>5.5324169999999999E-2</c:v>
                </c:pt>
                <c:pt idx="1777">
                  <c:v>5.5332689999999997E-2</c:v>
                </c:pt>
                <c:pt idx="1778">
                  <c:v>5.534124E-2</c:v>
                </c:pt>
                <c:pt idx="1779">
                  <c:v>5.5349839999999997E-2</c:v>
                </c:pt>
                <c:pt idx="1780">
                  <c:v>5.535847E-2</c:v>
                </c:pt>
                <c:pt idx="1781">
                  <c:v>5.5367149999999997E-2</c:v>
                </c:pt>
                <c:pt idx="1782">
                  <c:v>5.5375859999999999E-2</c:v>
                </c:pt>
                <c:pt idx="1783">
                  <c:v>5.5384610000000001E-2</c:v>
                </c:pt>
                <c:pt idx="1784">
                  <c:v>5.5393409999999997E-2</c:v>
                </c:pt>
                <c:pt idx="1785">
                  <c:v>5.5402239999999998E-2</c:v>
                </c:pt>
                <c:pt idx="1786">
                  <c:v>5.541111E-2</c:v>
                </c:pt>
                <c:pt idx="1787">
                  <c:v>5.5420029999999995E-2</c:v>
                </c:pt>
                <c:pt idx="1788">
                  <c:v>5.5428980000000003E-2</c:v>
                </c:pt>
                <c:pt idx="1789">
                  <c:v>5.5437979999999998E-2</c:v>
                </c:pt>
                <c:pt idx="1790">
                  <c:v>5.5447009999999998E-2</c:v>
                </c:pt>
                <c:pt idx="1791">
                  <c:v>5.545609E-2</c:v>
                </c:pt>
                <c:pt idx="1792">
                  <c:v>5.5465210000000001E-2</c:v>
                </c:pt>
                <c:pt idx="1793">
                  <c:v>5.5474370000000002E-2</c:v>
                </c:pt>
                <c:pt idx="1794">
                  <c:v>5.5483570000000003E-2</c:v>
                </c:pt>
                <c:pt idx="1795">
                  <c:v>5.5492809999999997E-2</c:v>
                </c:pt>
                <c:pt idx="1796">
                  <c:v>5.5502089999999997E-2</c:v>
                </c:pt>
                <c:pt idx="1797">
                  <c:v>5.5511419999999999E-2</c:v>
                </c:pt>
                <c:pt idx="1798">
                  <c:v>5.5520779999999999E-2</c:v>
                </c:pt>
                <c:pt idx="1799">
                  <c:v>5.553019E-2</c:v>
                </c:pt>
                <c:pt idx="1800">
                  <c:v>5.5539640000000001E-2</c:v>
                </c:pt>
                <c:pt idx="1801">
                  <c:v>5.5549140000000004E-2</c:v>
                </c:pt>
                <c:pt idx="1802">
                  <c:v>5.5558669999999998E-2</c:v>
                </c:pt>
                <c:pt idx="1803">
                  <c:v>5.556825E-2</c:v>
                </c:pt>
                <c:pt idx="1804">
                  <c:v>5.557786E-2</c:v>
                </c:pt>
                <c:pt idx="1805">
                  <c:v>5.5587529999999996E-2</c:v>
                </c:pt>
                <c:pt idx="1806">
                  <c:v>5.5597229999999997E-2</c:v>
                </c:pt>
                <c:pt idx="1807">
                  <c:v>5.5606979999999993E-2</c:v>
                </c:pt>
                <c:pt idx="1808">
                  <c:v>5.5616779999999998E-2</c:v>
                </c:pt>
                <c:pt idx="1809">
                  <c:v>5.562661E-2</c:v>
                </c:pt>
                <c:pt idx="1810">
                  <c:v>5.5636490000000004E-2</c:v>
                </c:pt>
                <c:pt idx="1811">
                  <c:v>5.564641E-2</c:v>
                </c:pt>
                <c:pt idx="1812">
                  <c:v>5.5656380000000005E-2</c:v>
                </c:pt>
                <c:pt idx="1813">
                  <c:v>5.5666389999999996E-2</c:v>
                </c:pt>
                <c:pt idx="1814">
                  <c:v>5.5676439999999994E-2</c:v>
                </c:pt>
                <c:pt idx="1815">
                  <c:v>5.568654E-2</c:v>
                </c:pt>
                <c:pt idx="1816">
                  <c:v>5.5696679999999998E-2</c:v>
                </c:pt>
                <c:pt idx="1817">
                  <c:v>5.5706869999999999E-2</c:v>
                </c:pt>
                <c:pt idx="1818">
                  <c:v>5.5717100000000006E-2</c:v>
                </c:pt>
                <c:pt idx="1819">
                  <c:v>5.572738E-2</c:v>
                </c:pt>
                <c:pt idx="1820">
                  <c:v>5.5737700000000001E-2</c:v>
                </c:pt>
                <c:pt idx="1821">
                  <c:v>5.5748070000000004E-2</c:v>
                </c:pt>
                <c:pt idx="1822">
                  <c:v>5.5758479999999999E-2</c:v>
                </c:pt>
                <c:pt idx="1823">
                  <c:v>5.5768930000000001E-2</c:v>
                </c:pt>
                <c:pt idx="1824">
                  <c:v>5.577944E-2</c:v>
                </c:pt>
                <c:pt idx="1825">
                  <c:v>5.5789989999999998E-2</c:v>
                </c:pt>
                <c:pt idx="1826">
                  <c:v>5.5800580000000002E-2</c:v>
                </c:pt>
                <c:pt idx="1827">
                  <c:v>5.5811220000000002E-2</c:v>
                </c:pt>
                <c:pt idx="1828">
                  <c:v>5.5821910000000002E-2</c:v>
                </c:pt>
                <c:pt idx="1829">
                  <c:v>5.5832640000000003E-2</c:v>
                </c:pt>
                <c:pt idx="1830">
                  <c:v>5.5843420000000005E-2</c:v>
                </c:pt>
                <c:pt idx="1831">
                  <c:v>5.5854250000000001E-2</c:v>
                </c:pt>
                <c:pt idx="1832">
                  <c:v>5.5865120000000004E-2</c:v>
                </c:pt>
                <c:pt idx="1833">
                  <c:v>5.5876040000000002E-2</c:v>
                </c:pt>
                <c:pt idx="1834">
                  <c:v>5.5887010000000001E-2</c:v>
                </c:pt>
                <c:pt idx="1835">
                  <c:v>5.589802E-2</c:v>
                </c:pt>
                <c:pt idx="1836">
                  <c:v>5.590908E-2</c:v>
                </c:pt>
                <c:pt idx="1837">
                  <c:v>5.5920190000000002E-2</c:v>
                </c:pt>
                <c:pt idx="1838">
                  <c:v>5.5931340000000003E-2</c:v>
                </c:pt>
                <c:pt idx="1839">
                  <c:v>5.5942550000000001E-2</c:v>
                </c:pt>
                <c:pt idx="1840">
                  <c:v>5.5953799999999998E-2</c:v>
                </c:pt>
                <c:pt idx="1841">
                  <c:v>5.5965109999999998E-2</c:v>
                </c:pt>
                <c:pt idx="1842">
                  <c:v>5.5976449999999997E-2</c:v>
                </c:pt>
                <c:pt idx="1843">
                  <c:v>5.5987850000000006E-2</c:v>
                </c:pt>
                <c:pt idx="1844">
                  <c:v>5.5999299999999995E-2</c:v>
                </c:pt>
                <c:pt idx="1845">
                  <c:v>5.6010790000000005E-2</c:v>
                </c:pt>
                <c:pt idx="1846">
                  <c:v>5.6022330000000002E-2</c:v>
                </c:pt>
                <c:pt idx="1847">
                  <c:v>5.6033930000000003E-2</c:v>
                </c:pt>
                <c:pt idx="1848">
                  <c:v>5.6045570000000003E-2</c:v>
                </c:pt>
                <c:pt idx="1849">
                  <c:v>5.6057259999999998E-2</c:v>
                </c:pt>
                <c:pt idx="1850">
                  <c:v>5.6069010000000002E-2</c:v>
                </c:pt>
                <c:pt idx="1851">
                  <c:v>5.60808E-2</c:v>
                </c:pt>
                <c:pt idx="1852">
                  <c:v>5.6092639999999999E-2</c:v>
                </c:pt>
                <c:pt idx="1853">
                  <c:v>5.610453E-2</c:v>
                </c:pt>
                <c:pt idx="1854">
                  <c:v>5.6116470000000002E-2</c:v>
                </c:pt>
                <c:pt idx="1855">
                  <c:v>5.6128459999999998E-2</c:v>
                </c:pt>
                <c:pt idx="1856">
                  <c:v>5.6140500000000003E-2</c:v>
                </c:pt>
                <c:pt idx="1857">
                  <c:v>5.6152600000000004E-2</c:v>
                </c:pt>
                <c:pt idx="1858">
                  <c:v>5.6164739999999998E-2</c:v>
                </c:pt>
                <c:pt idx="1859">
                  <c:v>5.6176939999999995E-2</c:v>
                </c:pt>
                <c:pt idx="1860">
                  <c:v>5.618919E-2</c:v>
                </c:pt>
                <c:pt idx="1861">
                  <c:v>5.6201479999999998E-2</c:v>
                </c:pt>
                <c:pt idx="1862">
                  <c:v>5.6213829999999999E-2</c:v>
                </c:pt>
                <c:pt idx="1863">
                  <c:v>5.6226240000000004E-2</c:v>
                </c:pt>
                <c:pt idx="1864">
                  <c:v>5.6238690000000001E-2</c:v>
                </c:pt>
                <c:pt idx="1865">
                  <c:v>5.6251200000000001E-2</c:v>
                </c:pt>
                <c:pt idx="1866">
                  <c:v>5.6263750000000001E-2</c:v>
                </c:pt>
                <c:pt idx="1867">
                  <c:v>5.6276359999999997E-2</c:v>
                </c:pt>
                <c:pt idx="1868">
                  <c:v>5.6289029999999997E-2</c:v>
                </c:pt>
                <c:pt idx="1869">
                  <c:v>5.6301749999999998E-2</c:v>
                </c:pt>
                <c:pt idx="1870">
                  <c:v>5.6314509999999998E-2</c:v>
                </c:pt>
                <c:pt idx="1871">
                  <c:v>5.6327340000000004E-2</c:v>
                </c:pt>
                <c:pt idx="1872">
                  <c:v>5.6340210000000002E-2</c:v>
                </c:pt>
                <c:pt idx="1873">
                  <c:v>5.6353139999999996E-2</c:v>
                </c:pt>
                <c:pt idx="1874">
                  <c:v>5.636613E-2</c:v>
                </c:pt>
                <c:pt idx="1875">
                  <c:v>5.6379160000000005E-2</c:v>
                </c:pt>
                <c:pt idx="1876">
                  <c:v>5.6392250000000005E-2</c:v>
                </c:pt>
                <c:pt idx="1877">
                  <c:v>5.6405400000000001E-2</c:v>
                </c:pt>
                <c:pt idx="1878">
                  <c:v>5.6418599999999999E-2</c:v>
                </c:pt>
                <c:pt idx="1879">
                  <c:v>5.6431849999999999E-2</c:v>
                </c:pt>
                <c:pt idx="1880">
                  <c:v>5.6445159999999994E-2</c:v>
                </c:pt>
                <c:pt idx="1881">
                  <c:v>5.645853E-2</c:v>
                </c:pt>
                <c:pt idx="1882">
                  <c:v>5.6471939999999998E-2</c:v>
                </c:pt>
                <c:pt idx="1883">
                  <c:v>5.6485420000000001E-2</c:v>
                </c:pt>
                <c:pt idx="1884">
                  <c:v>5.6498949999999999E-2</c:v>
                </c:pt>
                <c:pt idx="1885">
                  <c:v>5.651254E-2</c:v>
                </c:pt>
                <c:pt idx="1886">
                  <c:v>5.6526180000000002E-2</c:v>
                </c:pt>
                <c:pt idx="1887">
                  <c:v>5.6539880000000001E-2</c:v>
                </c:pt>
                <c:pt idx="1888">
                  <c:v>5.6553630000000001E-2</c:v>
                </c:pt>
                <c:pt idx="1889">
                  <c:v>5.6567439999999997E-2</c:v>
                </c:pt>
                <c:pt idx="1890">
                  <c:v>5.6581310000000003E-2</c:v>
                </c:pt>
                <c:pt idx="1891">
                  <c:v>5.6595229999999996E-2</c:v>
                </c:pt>
                <c:pt idx="1892">
                  <c:v>5.6609220000000002E-2</c:v>
                </c:pt>
                <c:pt idx="1893">
                  <c:v>5.662325E-2</c:v>
                </c:pt>
                <c:pt idx="1894">
                  <c:v>5.6637349999999996E-2</c:v>
                </c:pt>
                <c:pt idx="1895">
                  <c:v>5.66515E-2</c:v>
                </c:pt>
                <c:pt idx="1896">
                  <c:v>5.6665710000000001E-2</c:v>
                </c:pt>
                <c:pt idx="1897">
                  <c:v>5.6679979999999998E-2</c:v>
                </c:pt>
                <c:pt idx="1898">
                  <c:v>5.6694309999999998E-2</c:v>
                </c:pt>
                <c:pt idx="1899">
                  <c:v>5.6708700000000001E-2</c:v>
                </c:pt>
                <c:pt idx="1900">
                  <c:v>5.6723140000000005E-2</c:v>
                </c:pt>
                <c:pt idx="1901">
                  <c:v>5.6737639999999999E-2</c:v>
                </c:pt>
                <c:pt idx="1902">
                  <c:v>5.6752200000000003E-2</c:v>
                </c:pt>
                <c:pt idx="1903">
                  <c:v>5.6766820000000003E-2</c:v>
                </c:pt>
                <c:pt idx="1904">
                  <c:v>5.6781499999999999E-2</c:v>
                </c:pt>
                <c:pt idx="1905">
                  <c:v>5.679625E-2</c:v>
                </c:pt>
                <c:pt idx="1906">
                  <c:v>5.681104E-2</c:v>
                </c:pt>
                <c:pt idx="1907">
                  <c:v>5.6825899999999999E-2</c:v>
                </c:pt>
                <c:pt idx="1908">
                  <c:v>5.684082E-2</c:v>
                </c:pt>
                <c:pt idx="1909">
                  <c:v>5.6855799999999998E-2</c:v>
                </c:pt>
                <c:pt idx="1910">
                  <c:v>5.6870839999999999E-2</c:v>
                </c:pt>
                <c:pt idx="1911">
                  <c:v>5.6885940000000003E-2</c:v>
                </c:pt>
                <c:pt idx="1912">
                  <c:v>5.6901109999999998E-2</c:v>
                </c:pt>
                <c:pt idx="1913">
                  <c:v>5.6916330000000001E-2</c:v>
                </c:pt>
                <c:pt idx="1914">
                  <c:v>5.6931610000000001E-2</c:v>
                </c:pt>
                <c:pt idx="1915">
                  <c:v>5.6946959999999998E-2</c:v>
                </c:pt>
                <c:pt idx="1916">
                  <c:v>5.6962369999999998E-2</c:v>
                </c:pt>
                <c:pt idx="1917">
                  <c:v>5.697783E-2</c:v>
                </c:pt>
                <c:pt idx="1918">
                  <c:v>5.6993370000000002E-2</c:v>
                </c:pt>
                <c:pt idx="1919">
                  <c:v>5.7008959999999997E-2</c:v>
                </c:pt>
                <c:pt idx="1920">
                  <c:v>5.7024619999999998E-2</c:v>
                </c:pt>
                <c:pt idx="1921">
                  <c:v>5.7040340000000002E-2</c:v>
                </c:pt>
                <c:pt idx="1922">
                  <c:v>5.7056120000000002E-2</c:v>
                </c:pt>
                <c:pt idx="1923">
                  <c:v>5.7071960000000005E-2</c:v>
                </c:pt>
                <c:pt idx="1924">
                  <c:v>5.7087869999999999E-2</c:v>
                </c:pt>
                <c:pt idx="1925">
                  <c:v>5.7103840000000003E-2</c:v>
                </c:pt>
                <c:pt idx="1926">
                  <c:v>5.7119879999999998E-2</c:v>
                </c:pt>
                <c:pt idx="1927">
                  <c:v>5.7135980000000003E-2</c:v>
                </c:pt>
                <c:pt idx="1928">
                  <c:v>5.7152140000000004E-2</c:v>
                </c:pt>
                <c:pt idx="1929">
                  <c:v>5.7168369999999996E-2</c:v>
                </c:pt>
                <c:pt idx="1930">
                  <c:v>5.7184659999999998E-2</c:v>
                </c:pt>
                <c:pt idx="1931">
                  <c:v>5.7201019999999998E-2</c:v>
                </c:pt>
                <c:pt idx="1932">
                  <c:v>5.7217440000000001E-2</c:v>
                </c:pt>
                <c:pt idx="1933">
                  <c:v>5.7233930000000002E-2</c:v>
                </c:pt>
                <c:pt idx="1934">
                  <c:v>5.7250479999999999E-2</c:v>
                </c:pt>
                <c:pt idx="1935">
                  <c:v>5.7267100000000001E-2</c:v>
                </c:pt>
                <c:pt idx="1936">
                  <c:v>5.7283790000000001E-2</c:v>
                </c:pt>
                <c:pt idx="1937">
                  <c:v>5.7300540000000004E-2</c:v>
                </c:pt>
                <c:pt idx="1938">
                  <c:v>5.7317359999999998E-2</c:v>
                </c:pt>
                <c:pt idx="1939">
                  <c:v>5.7334240000000002E-2</c:v>
                </c:pt>
                <c:pt idx="1940">
                  <c:v>5.7351190000000003E-2</c:v>
                </c:pt>
                <c:pt idx="1941">
                  <c:v>5.7368209999999996E-2</c:v>
                </c:pt>
                <c:pt idx="1942">
                  <c:v>5.7385289999999999E-2</c:v>
                </c:pt>
                <c:pt idx="1943">
                  <c:v>5.7402450000000001E-2</c:v>
                </c:pt>
                <c:pt idx="1944">
                  <c:v>5.7419659999999997E-2</c:v>
                </c:pt>
                <c:pt idx="1945">
                  <c:v>5.7436950000000001E-2</c:v>
                </c:pt>
                <c:pt idx="1946">
                  <c:v>5.7454309999999995E-2</c:v>
                </c:pt>
                <c:pt idx="1947">
                  <c:v>5.7471730000000006E-2</c:v>
                </c:pt>
                <c:pt idx="1948">
                  <c:v>5.7489230000000002E-2</c:v>
                </c:pt>
                <c:pt idx="1949">
                  <c:v>5.7506790000000002E-2</c:v>
                </c:pt>
                <c:pt idx="1950">
                  <c:v>5.752442E-2</c:v>
                </c:pt>
                <c:pt idx="1951">
                  <c:v>5.7542120000000002E-2</c:v>
                </c:pt>
                <c:pt idx="1952">
                  <c:v>5.7559889999999996E-2</c:v>
                </c:pt>
                <c:pt idx="1953">
                  <c:v>5.7577730000000001E-2</c:v>
                </c:pt>
                <c:pt idx="1954">
                  <c:v>5.7595629999999995E-2</c:v>
                </c:pt>
                <c:pt idx="1955">
                  <c:v>5.7613610000000003E-2</c:v>
                </c:pt>
                <c:pt idx="1956">
                  <c:v>5.7631660000000001E-2</c:v>
                </c:pt>
                <c:pt idx="1957">
                  <c:v>5.7649779999999998E-2</c:v>
                </c:pt>
                <c:pt idx="1958">
                  <c:v>5.7667969999999999E-2</c:v>
                </c:pt>
                <c:pt idx="1959">
                  <c:v>5.768624E-2</c:v>
                </c:pt>
                <c:pt idx="1960">
                  <c:v>5.7704570000000004E-2</c:v>
                </c:pt>
                <c:pt idx="1961">
                  <c:v>5.7722969999999998E-2</c:v>
                </c:pt>
                <c:pt idx="1962">
                  <c:v>5.774145E-2</c:v>
                </c:pt>
                <c:pt idx="1963">
                  <c:v>5.7760000000000006E-2</c:v>
                </c:pt>
                <c:pt idx="1964">
                  <c:v>5.7778619999999996E-2</c:v>
                </c:pt>
                <c:pt idx="1965">
                  <c:v>5.7797309999999998E-2</c:v>
                </c:pt>
                <c:pt idx="1966">
                  <c:v>5.7816079999999999E-2</c:v>
                </c:pt>
                <c:pt idx="1967">
                  <c:v>5.7834919999999998E-2</c:v>
                </c:pt>
                <c:pt idx="1968">
                  <c:v>5.7853830000000002E-2</c:v>
                </c:pt>
                <c:pt idx="1969">
                  <c:v>5.7872809999999997E-2</c:v>
                </c:pt>
                <c:pt idx="1970">
                  <c:v>5.7891869999999998E-2</c:v>
                </c:pt>
                <c:pt idx="1971">
                  <c:v>5.7911010000000006E-2</c:v>
                </c:pt>
                <c:pt idx="1972">
                  <c:v>5.7930209999999996E-2</c:v>
                </c:pt>
                <c:pt idx="1973">
                  <c:v>5.7949500000000001E-2</c:v>
                </c:pt>
                <c:pt idx="1974">
                  <c:v>5.7968850000000002E-2</c:v>
                </c:pt>
                <c:pt idx="1975">
                  <c:v>5.7988280000000003E-2</c:v>
                </c:pt>
                <c:pt idx="1976">
                  <c:v>5.8007790000000004E-2</c:v>
                </c:pt>
                <c:pt idx="1977">
                  <c:v>5.8027369999999995E-2</c:v>
                </c:pt>
                <c:pt idx="1978">
                  <c:v>5.8047029999999999E-2</c:v>
                </c:pt>
                <c:pt idx="1979">
                  <c:v>5.8066760000000002E-2</c:v>
                </c:pt>
                <c:pt idx="1980">
                  <c:v>5.8086569999999997E-2</c:v>
                </c:pt>
                <c:pt idx="1981">
                  <c:v>5.8106459999999999E-2</c:v>
                </c:pt>
                <c:pt idx="1982">
                  <c:v>5.8126419999999998E-2</c:v>
                </c:pt>
                <c:pt idx="1983">
                  <c:v>5.8146459999999997E-2</c:v>
                </c:pt>
                <c:pt idx="1984">
                  <c:v>5.8166570000000001E-2</c:v>
                </c:pt>
                <c:pt idx="1985">
                  <c:v>5.8186769999999999E-2</c:v>
                </c:pt>
                <c:pt idx="1986">
                  <c:v>5.8207040000000002E-2</c:v>
                </c:pt>
                <c:pt idx="1987">
                  <c:v>5.8227389999999997E-2</c:v>
                </c:pt>
                <c:pt idx="1988">
                  <c:v>5.8247820000000006E-2</c:v>
                </c:pt>
                <c:pt idx="1989">
                  <c:v>5.8268319999999998E-2</c:v>
                </c:pt>
                <c:pt idx="1990">
                  <c:v>5.8288909999999999E-2</c:v>
                </c:pt>
                <c:pt idx="1991">
                  <c:v>5.8309569999999998E-2</c:v>
                </c:pt>
                <c:pt idx="1992">
                  <c:v>5.8330310000000003E-2</c:v>
                </c:pt>
                <c:pt idx="1993">
                  <c:v>5.8351140000000003E-2</c:v>
                </c:pt>
                <c:pt idx="1994">
                  <c:v>5.837204E-2</c:v>
                </c:pt>
                <c:pt idx="1995">
                  <c:v>5.8393020000000004E-2</c:v>
                </c:pt>
                <c:pt idx="1996">
                  <c:v>5.841408E-2</c:v>
                </c:pt>
                <c:pt idx="1997">
                  <c:v>5.8435220000000003E-2</c:v>
                </c:pt>
                <c:pt idx="1998">
                  <c:v>5.8456439999999998E-2</c:v>
                </c:pt>
                <c:pt idx="1999">
                  <c:v>5.8477750000000002E-2</c:v>
                </c:pt>
                <c:pt idx="2000">
                  <c:v>5.8499139999999998E-2</c:v>
                </c:pt>
                <c:pt idx="2001">
                  <c:v>5.8520599999999999E-2</c:v>
                </c:pt>
                <c:pt idx="2002">
                  <c:v>5.8542150000000001E-2</c:v>
                </c:pt>
                <c:pt idx="2003">
                  <c:v>5.8563780000000003E-2</c:v>
                </c:pt>
                <c:pt idx="2004">
                  <c:v>5.8585490000000004E-2</c:v>
                </c:pt>
                <c:pt idx="2005">
                  <c:v>5.8607290000000006E-2</c:v>
                </c:pt>
                <c:pt idx="2006">
                  <c:v>5.8629170000000001E-2</c:v>
                </c:pt>
                <c:pt idx="2007">
                  <c:v>5.8651130000000003E-2</c:v>
                </c:pt>
                <c:pt idx="2008">
                  <c:v>5.8673179999999998E-2</c:v>
                </c:pt>
                <c:pt idx="2009">
                  <c:v>5.8695310000000001E-2</c:v>
                </c:pt>
                <c:pt idx="2010">
                  <c:v>5.8717520000000002E-2</c:v>
                </c:pt>
                <c:pt idx="2011">
                  <c:v>5.8739819999999998E-2</c:v>
                </c:pt>
                <c:pt idx="2012">
                  <c:v>5.8762200000000001E-2</c:v>
                </c:pt>
                <c:pt idx="2013">
                  <c:v>5.8784669999999997E-2</c:v>
                </c:pt>
                <c:pt idx="2014">
                  <c:v>5.880722E-2</c:v>
                </c:pt>
                <c:pt idx="2015">
                  <c:v>5.8829860000000005E-2</c:v>
                </c:pt>
                <c:pt idx="2016">
                  <c:v>5.8852580000000002E-2</c:v>
                </c:pt>
                <c:pt idx="2017">
                  <c:v>5.887539E-2</c:v>
                </c:pt>
                <c:pt idx="2018">
                  <c:v>5.8898279999999997E-2</c:v>
                </c:pt>
                <c:pt idx="2019">
                  <c:v>5.8921269999999998E-2</c:v>
                </c:pt>
                <c:pt idx="2020">
                  <c:v>5.8944329999999996E-2</c:v>
                </c:pt>
                <c:pt idx="2021">
                  <c:v>5.8967489999999997E-2</c:v>
                </c:pt>
                <c:pt idx="2022">
                  <c:v>5.8990729999999998E-2</c:v>
                </c:pt>
                <c:pt idx="2023">
                  <c:v>5.901406E-2</c:v>
                </c:pt>
                <c:pt idx="2024">
                  <c:v>5.9037479999999996E-2</c:v>
                </c:pt>
                <c:pt idx="2025">
                  <c:v>5.9060990000000001E-2</c:v>
                </c:pt>
                <c:pt idx="2026">
                  <c:v>5.9084579999999998E-2</c:v>
                </c:pt>
                <c:pt idx="2027">
                  <c:v>5.9108260000000003E-2</c:v>
                </c:pt>
                <c:pt idx="2028">
                  <c:v>5.9132039999999997E-2</c:v>
                </c:pt>
                <c:pt idx="2029">
                  <c:v>5.9155899999999997E-2</c:v>
                </c:pt>
                <c:pt idx="2030">
                  <c:v>5.9179849999999999E-2</c:v>
                </c:pt>
                <c:pt idx="2031">
                  <c:v>5.9203889999999995E-2</c:v>
                </c:pt>
                <c:pt idx="2032">
                  <c:v>5.9228030000000001E-2</c:v>
                </c:pt>
                <c:pt idx="2033">
                  <c:v>5.9252249999999999E-2</c:v>
                </c:pt>
                <c:pt idx="2034">
                  <c:v>5.9276559999999999E-2</c:v>
                </c:pt>
                <c:pt idx="2035">
                  <c:v>5.930096E-2</c:v>
                </c:pt>
                <c:pt idx="2036">
                  <c:v>5.9325459999999997E-2</c:v>
                </c:pt>
                <c:pt idx="2037">
                  <c:v>5.9350050000000001E-2</c:v>
                </c:pt>
                <c:pt idx="2038">
                  <c:v>5.9374730000000001E-2</c:v>
                </c:pt>
                <c:pt idx="2039">
                  <c:v>5.9399500000000001E-2</c:v>
                </c:pt>
                <c:pt idx="2040">
                  <c:v>5.9424359999999996E-2</c:v>
                </c:pt>
                <c:pt idx="2041">
                  <c:v>5.944932E-2</c:v>
                </c:pt>
                <c:pt idx="2042">
                  <c:v>5.947438E-2</c:v>
                </c:pt>
                <c:pt idx="2043">
                  <c:v>5.949952E-2</c:v>
                </c:pt>
                <c:pt idx="2044">
                  <c:v>5.9524760000000003E-2</c:v>
                </c:pt>
                <c:pt idx="2045">
                  <c:v>5.955009E-2</c:v>
                </c:pt>
                <c:pt idx="2046">
                  <c:v>5.957552E-2</c:v>
                </c:pt>
                <c:pt idx="2047">
                  <c:v>5.9601039999999994E-2</c:v>
                </c:pt>
                <c:pt idx="2048">
                  <c:v>5.9626649999999996E-2</c:v>
                </c:pt>
                <c:pt idx="2049">
                  <c:v>5.9652370000000003E-2</c:v>
                </c:pt>
                <c:pt idx="2050">
                  <c:v>5.9678179999999997E-2</c:v>
                </c:pt>
                <c:pt idx="2051">
                  <c:v>5.970408E-2</c:v>
                </c:pt>
                <c:pt idx="2052">
                  <c:v>5.9730079999999998E-2</c:v>
                </c:pt>
                <c:pt idx="2053">
                  <c:v>5.9756169999999997E-2</c:v>
                </c:pt>
                <c:pt idx="2054">
                  <c:v>5.9782369999999994E-2</c:v>
                </c:pt>
                <c:pt idx="2055">
                  <c:v>5.980866E-2</c:v>
                </c:pt>
                <c:pt idx="2056">
                  <c:v>5.9835050000000001E-2</c:v>
                </c:pt>
                <c:pt idx="2057">
                  <c:v>5.9861539999999998E-2</c:v>
                </c:pt>
                <c:pt idx="2058">
                  <c:v>5.9888120000000003E-2</c:v>
                </c:pt>
                <c:pt idx="2059">
                  <c:v>5.9914799999999997E-2</c:v>
                </c:pt>
                <c:pt idx="2060">
                  <c:v>5.9941590000000003E-2</c:v>
                </c:pt>
                <c:pt idx="2061">
                  <c:v>5.9968469999999996E-2</c:v>
                </c:pt>
                <c:pt idx="2062">
                  <c:v>5.9995449999999999E-2</c:v>
                </c:pt>
                <c:pt idx="2063">
                  <c:v>6.0022529999999998E-2</c:v>
                </c:pt>
                <c:pt idx="2064">
                  <c:v>6.0049710000000006E-2</c:v>
                </c:pt>
                <c:pt idx="2065">
                  <c:v>6.0076989999999997E-2</c:v>
                </c:pt>
                <c:pt idx="2066">
                  <c:v>6.0104369999999997E-2</c:v>
                </c:pt>
                <c:pt idx="2067">
                  <c:v>6.0131860000000002E-2</c:v>
                </c:pt>
                <c:pt idx="2068">
                  <c:v>6.0159440000000002E-2</c:v>
                </c:pt>
                <c:pt idx="2069">
                  <c:v>6.0187129999999998E-2</c:v>
                </c:pt>
                <c:pt idx="2070">
                  <c:v>6.0214919999999998E-2</c:v>
                </c:pt>
                <c:pt idx="2071">
                  <c:v>6.0242810000000001E-2</c:v>
                </c:pt>
                <c:pt idx="2072">
                  <c:v>6.0270799999999999E-2</c:v>
                </c:pt>
                <c:pt idx="2073">
                  <c:v>6.0298900000000002E-2</c:v>
                </c:pt>
                <c:pt idx="2074">
                  <c:v>6.0327100000000002E-2</c:v>
                </c:pt>
                <c:pt idx="2075">
                  <c:v>6.0355400000000003E-2</c:v>
                </c:pt>
                <c:pt idx="2076">
                  <c:v>6.0383809999999996E-2</c:v>
                </c:pt>
                <c:pt idx="2077">
                  <c:v>6.0412319999999999E-2</c:v>
                </c:pt>
                <c:pt idx="2078">
                  <c:v>6.0440940000000005E-2</c:v>
                </c:pt>
                <c:pt idx="2079">
                  <c:v>6.0469669999999996E-2</c:v>
                </c:pt>
                <c:pt idx="2080">
                  <c:v>6.0498499999999997E-2</c:v>
                </c:pt>
                <c:pt idx="2081">
                  <c:v>6.052743E-2</c:v>
                </c:pt>
                <c:pt idx="2082">
                  <c:v>6.0556470000000001E-2</c:v>
                </c:pt>
                <c:pt idx="2083">
                  <c:v>6.0585609999999998E-2</c:v>
                </c:pt>
                <c:pt idx="2084">
                  <c:v>6.0614870000000001E-2</c:v>
                </c:pt>
                <c:pt idx="2085">
                  <c:v>6.064423E-2</c:v>
                </c:pt>
                <c:pt idx="2086">
                  <c:v>6.0673700000000004E-2</c:v>
                </c:pt>
                <c:pt idx="2087">
                  <c:v>6.0703279999999998E-2</c:v>
                </c:pt>
                <c:pt idx="2088">
                  <c:v>6.0732960000000002E-2</c:v>
                </c:pt>
                <c:pt idx="2089">
                  <c:v>6.0762759999999999E-2</c:v>
                </c:pt>
                <c:pt idx="2090">
                  <c:v>6.0792660000000005E-2</c:v>
                </c:pt>
                <c:pt idx="2091">
                  <c:v>6.0822670000000002E-2</c:v>
                </c:pt>
                <c:pt idx="2092">
                  <c:v>6.0852790000000004E-2</c:v>
                </c:pt>
                <c:pt idx="2093">
                  <c:v>6.0883020000000003E-2</c:v>
                </c:pt>
                <c:pt idx="2094">
                  <c:v>6.0913370000000001E-2</c:v>
                </c:pt>
                <c:pt idx="2095">
                  <c:v>6.0943819999999996E-2</c:v>
                </c:pt>
                <c:pt idx="2096">
                  <c:v>6.0974380000000002E-2</c:v>
                </c:pt>
                <c:pt idx="2097">
                  <c:v>6.100506E-2</c:v>
                </c:pt>
                <c:pt idx="2098">
                  <c:v>6.103585000000001E-2</c:v>
                </c:pt>
                <c:pt idx="2099">
                  <c:v>6.1066749999999996E-2</c:v>
                </c:pt>
                <c:pt idx="2100">
                  <c:v>6.1097760000000001E-2</c:v>
                </c:pt>
                <c:pt idx="2101">
                  <c:v>6.1128889999999998E-2</c:v>
                </c:pt>
                <c:pt idx="2102">
                  <c:v>6.1160119999999998E-2</c:v>
                </c:pt>
                <c:pt idx="2103">
                  <c:v>6.1191469999999998E-2</c:v>
                </c:pt>
                <c:pt idx="2104">
                  <c:v>6.1222940000000003E-2</c:v>
                </c:pt>
                <c:pt idx="2105">
                  <c:v>6.125452E-2</c:v>
                </c:pt>
                <c:pt idx="2106">
                  <c:v>6.1286219999999995E-2</c:v>
                </c:pt>
                <c:pt idx="2107">
                  <c:v>6.1318030000000003E-2</c:v>
                </c:pt>
                <c:pt idx="2108">
                  <c:v>6.134995E-2</c:v>
                </c:pt>
                <c:pt idx="2109">
                  <c:v>6.1381990000000004E-2</c:v>
                </c:pt>
                <c:pt idx="2110">
                  <c:v>6.1414150000000001E-2</c:v>
                </c:pt>
                <c:pt idx="2111">
                  <c:v>6.1446429999999996E-2</c:v>
                </c:pt>
                <c:pt idx="2112">
                  <c:v>6.1478819999999997E-2</c:v>
                </c:pt>
                <c:pt idx="2113">
                  <c:v>6.1511329999999996E-2</c:v>
                </c:pt>
                <c:pt idx="2114">
                  <c:v>6.1543960000000002E-2</c:v>
                </c:pt>
                <c:pt idx="2115">
                  <c:v>6.1576710000000007E-2</c:v>
                </c:pt>
                <c:pt idx="2116">
                  <c:v>6.1609569999999995E-2</c:v>
                </c:pt>
                <c:pt idx="2117">
                  <c:v>6.1642550000000004E-2</c:v>
                </c:pt>
                <c:pt idx="2118">
                  <c:v>6.1675649999999999E-2</c:v>
                </c:pt>
                <c:pt idx="2119">
                  <c:v>6.1708870000000006E-2</c:v>
                </c:pt>
                <c:pt idx="2120">
                  <c:v>6.1742219999999993E-2</c:v>
                </c:pt>
                <c:pt idx="2121">
                  <c:v>6.1775680000000006E-2</c:v>
                </c:pt>
                <c:pt idx="2122">
                  <c:v>6.1809269999999993E-2</c:v>
                </c:pt>
                <c:pt idx="2123">
                  <c:v>6.1842969999999997E-2</c:v>
                </c:pt>
                <c:pt idx="2124">
                  <c:v>6.1876800000000003E-2</c:v>
                </c:pt>
                <c:pt idx="2125">
                  <c:v>6.1910740000000006E-2</c:v>
                </c:pt>
                <c:pt idx="2126">
                  <c:v>6.1944820000000005E-2</c:v>
                </c:pt>
                <c:pt idx="2127">
                  <c:v>6.1979010000000001E-2</c:v>
                </c:pt>
                <c:pt idx="2128">
                  <c:v>6.2013329999999998E-2</c:v>
                </c:pt>
                <c:pt idx="2129">
                  <c:v>6.2047769999999995E-2</c:v>
                </c:pt>
                <c:pt idx="2130">
                  <c:v>6.2082330000000005E-2</c:v>
                </c:pt>
                <c:pt idx="2131">
                  <c:v>6.2117030000000004E-2</c:v>
                </c:pt>
                <c:pt idx="2132">
                  <c:v>6.215184E-2</c:v>
                </c:pt>
                <c:pt idx="2133">
                  <c:v>6.2186780000000004E-2</c:v>
                </c:pt>
                <c:pt idx="2134">
                  <c:v>6.222184E-2</c:v>
                </c:pt>
                <c:pt idx="2135">
                  <c:v>6.225704E-2</c:v>
                </c:pt>
                <c:pt idx="2136">
                  <c:v>6.2292350000000003E-2</c:v>
                </c:pt>
                <c:pt idx="2137">
                  <c:v>6.2327800000000003E-2</c:v>
                </c:pt>
                <c:pt idx="2138">
                  <c:v>6.2363370000000001E-2</c:v>
                </c:pt>
                <c:pt idx="2139">
                  <c:v>6.2399070000000001E-2</c:v>
                </c:pt>
                <c:pt idx="2140">
                  <c:v>6.2434900000000002E-2</c:v>
                </c:pt>
                <c:pt idx="2141">
                  <c:v>6.2470859999999996E-2</c:v>
                </c:pt>
                <c:pt idx="2142">
                  <c:v>6.2506939999999997E-2</c:v>
                </c:pt>
                <c:pt idx="2143">
                  <c:v>6.254316E-2</c:v>
                </c:pt>
                <c:pt idx="2144">
                  <c:v>6.257950000000001E-2</c:v>
                </c:pt>
                <c:pt idx="2145">
                  <c:v>6.2615969999999993E-2</c:v>
                </c:pt>
                <c:pt idx="2146">
                  <c:v>6.2652579999999999E-2</c:v>
                </c:pt>
                <c:pt idx="2147">
                  <c:v>6.2689320000000007E-2</c:v>
                </c:pt>
                <c:pt idx="2148">
                  <c:v>6.2726179999999992E-2</c:v>
                </c:pt>
                <c:pt idx="2149">
                  <c:v>6.2763179999999988E-2</c:v>
                </c:pt>
                <c:pt idx="2150">
                  <c:v>6.2800320000000007E-2</c:v>
                </c:pt>
                <c:pt idx="2151">
                  <c:v>6.283757999999999E-2</c:v>
                </c:pt>
                <c:pt idx="2152">
                  <c:v>6.2874979999999997E-2</c:v>
                </c:pt>
                <c:pt idx="2153">
                  <c:v>6.2912510000000005E-2</c:v>
                </c:pt>
                <c:pt idx="2154">
                  <c:v>6.295017E-2</c:v>
                </c:pt>
                <c:pt idx="2155">
                  <c:v>6.2987979999999999E-2</c:v>
                </c:pt>
                <c:pt idx="2156">
                  <c:v>6.3025909999999991E-2</c:v>
                </c:pt>
                <c:pt idx="2157">
                  <c:v>6.3063980000000006E-2</c:v>
                </c:pt>
                <c:pt idx="2158">
                  <c:v>6.3102190000000002E-2</c:v>
                </c:pt>
                <c:pt idx="2159">
                  <c:v>6.314053E-2</c:v>
                </c:pt>
                <c:pt idx="2160">
                  <c:v>6.3179009999999994E-2</c:v>
                </c:pt>
                <c:pt idx="2161">
                  <c:v>6.3217620000000002E-2</c:v>
                </c:pt>
                <c:pt idx="2162">
                  <c:v>6.3256380000000001E-2</c:v>
                </c:pt>
                <c:pt idx="2163">
                  <c:v>6.3295270000000001E-2</c:v>
                </c:pt>
                <c:pt idx="2164">
                  <c:v>6.3334299999999996E-2</c:v>
                </c:pt>
                <c:pt idx="2165">
                  <c:v>6.3373470000000001E-2</c:v>
                </c:pt>
                <c:pt idx="2166">
                  <c:v>6.3412780000000002E-2</c:v>
                </c:pt>
                <c:pt idx="2167">
                  <c:v>6.3452229999999998E-2</c:v>
                </c:pt>
                <c:pt idx="2168">
                  <c:v>6.349181999999999E-2</c:v>
                </c:pt>
                <c:pt idx="2169">
                  <c:v>6.3531539999999997E-2</c:v>
                </c:pt>
                <c:pt idx="2170">
                  <c:v>6.357141999999999E-2</c:v>
                </c:pt>
                <c:pt idx="2171">
                  <c:v>6.3611429999999997E-2</c:v>
                </c:pt>
                <c:pt idx="2172">
                  <c:v>6.3651579999999999E-2</c:v>
                </c:pt>
                <c:pt idx="2173">
                  <c:v>6.3691880000000006E-2</c:v>
                </c:pt>
                <c:pt idx="2174">
                  <c:v>6.3732319999999995E-2</c:v>
                </c:pt>
                <c:pt idx="2175">
                  <c:v>6.3772899999999993E-2</c:v>
                </c:pt>
                <c:pt idx="2176">
                  <c:v>6.3813629999999996E-2</c:v>
                </c:pt>
                <c:pt idx="2177">
                  <c:v>6.3854499999999995E-2</c:v>
                </c:pt>
                <c:pt idx="2178">
                  <c:v>6.3895520000000011E-2</c:v>
                </c:pt>
                <c:pt idx="2179">
                  <c:v>6.3936679999999996E-2</c:v>
                </c:pt>
                <c:pt idx="2180">
                  <c:v>6.3977980000000004E-2</c:v>
                </c:pt>
                <c:pt idx="2181">
                  <c:v>6.4019430000000002E-2</c:v>
                </c:pt>
                <c:pt idx="2182">
                  <c:v>6.406104E-2</c:v>
                </c:pt>
                <c:pt idx="2183">
                  <c:v>6.4102790000000007E-2</c:v>
                </c:pt>
                <c:pt idx="2184">
                  <c:v>6.4144669999999987E-2</c:v>
                </c:pt>
                <c:pt idx="2185">
                  <c:v>6.4186719999999989E-2</c:v>
                </c:pt>
                <c:pt idx="2186">
                  <c:v>6.422891E-2</c:v>
                </c:pt>
                <c:pt idx="2187">
                  <c:v>6.4271250000000002E-2</c:v>
                </c:pt>
                <c:pt idx="2188">
                  <c:v>6.4313740000000008E-2</c:v>
                </c:pt>
                <c:pt idx="2189">
                  <c:v>6.4356380000000005E-2</c:v>
                </c:pt>
                <c:pt idx="2190">
                  <c:v>6.4399170000000006E-2</c:v>
                </c:pt>
                <c:pt idx="2191">
                  <c:v>6.4442120000000006E-2</c:v>
                </c:pt>
                <c:pt idx="2192">
                  <c:v>6.4485200000000006E-2</c:v>
                </c:pt>
                <c:pt idx="2193">
                  <c:v>6.4528449999999987E-2</c:v>
                </c:pt>
                <c:pt idx="2194">
                  <c:v>6.457185E-2</c:v>
                </c:pt>
                <c:pt idx="2195">
                  <c:v>6.4615400000000003E-2</c:v>
                </c:pt>
                <c:pt idx="2196">
                  <c:v>6.4659099999999997E-2</c:v>
                </c:pt>
                <c:pt idx="2197">
                  <c:v>6.4702960000000004E-2</c:v>
                </c:pt>
                <c:pt idx="2198">
                  <c:v>6.4746970000000001E-2</c:v>
                </c:pt>
                <c:pt idx="2199">
                  <c:v>6.4791140000000011E-2</c:v>
                </c:pt>
                <c:pt idx="2200">
                  <c:v>6.4835459999999998E-2</c:v>
                </c:pt>
                <c:pt idx="2201">
                  <c:v>6.4879939999999997E-2</c:v>
                </c:pt>
                <c:pt idx="2202">
                  <c:v>6.4924570000000001E-2</c:v>
                </c:pt>
                <c:pt idx="2203">
                  <c:v>6.4969360000000004E-2</c:v>
                </c:pt>
                <c:pt idx="2204">
                  <c:v>6.5014310000000006E-2</c:v>
                </c:pt>
                <c:pt idx="2205">
                  <c:v>6.5059420000000007E-2</c:v>
                </c:pt>
                <c:pt idx="2206">
                  <c:v>6.5104679999999998E-2</c:v>
                </c:pt>
                <c:pt idx="2207">
                  <c:v>6.5150100000000002E-2</c:v>
                </c:pt>
                <c:pt idx="2208">
                  <c:v>6.5195690000000001E-2</c:v>
                </c:pt>
                <c:pt idx="2209">
                  <c:v>6.5241430000000003E-2</c:v>
                </c:pt>
                <c:pt idx="2210">
                  <c:v>6.5287339999999999E-2</c:v>
                </c:pt>
                <c:pt idx="2211">
                  <c:v>6.53334E-2</c:v>
                </c:pt>
                <c:pt idx="2212">
                  <c:v>6.5379619999999999E-2</c:v>
                </c:pt>
                <c:pt idx="2213">
                  <c:v>6.5426009999999993E-2</c:v>
                </c:pt>
                <c:pt idx="2214">
                  <c:v>6.5472569999999994E-2</c:v>
                </c:pt>
                <c:pt idx="2215">
                  <c:v>6.5519279999999999E-2</c:v>
                </c:pt>
                <c:pt idx="2216">
                  <c:v>6.5566150000000004E-2</c:v>
                </c:pt>
                <c:pt idx="2217">
                  <c:v>6.5613199999999997E-2</c:v>
                </c:pt>
                <c:pt idx="2218">
                  <c:v>6.5660400000000008E-2</c:v>
                </c:pt>
                <c:pt idx="2219">
                  <c:v>6.5707769999999999E-2</c:v>
                </c:pt>
                <c:pt idx="2220">
                  <c:v>6.5755310000000011E-2</c:v>
                </c:pt>
                <c:pt idx="2221">
                  <c:v>6.5803009999999995E-2</c:v>
                </c:pt>
                <c:pt idx="2222">
                  <c:v>6.5850880000000001E-2</c:v>
                </c:pt>
                <c:pt idx="2223">
                  <c:v>6.589892E-2</c:v>
                </c:pt>
                <c:pt idx="2224">
                  <c:v>6.5947120000000012E-2</c:v>
                </c:pt>
                <c:pt idx="2225">
                  <c:v>6.5995490000000004E-2</c:v>
                </c:pt>
                <c:pt idx="2226">
                  <c:v>6.604402999999999E-2</c:v>
                </c:pt>
                <c:pt idx="2227">
                  <c:v>6.6092739999999997E-2</c:v>
                </c:pt>
                <c:pt idx="2228">
                  <c:v>6.6141630000000007E-2</c:v>
                </c:pt>
                <c:pt idx="2229">
                  <c:v>6.6190669999999993E-2</c:v>
                </c:pt>
                <c:pt idx="2230">
                  <c:v>6.623989999999999E-2</c:v>
                </c:pt>
                <c:pt idx="2231">
                  <c:v>6.6289290000000001E-2</c:v>
                </c:pt>
                <c:pt idx="2232">
                  <c:v>6.6338860000000013E-2</c:v>
                </c:pt>
                <c:pt idx="2233">
                  <c:v>6.6388589999999997E-2</c:v>
                </c:pt>
                <c:pt idx="2234">
                  <c:v>6.6438509999999992E-2</c:v>
                </c:pt>
                <c:pt idx="2235">
                  <c:v>6.648859E-2</c:v>
                </c:pt>
                <c:pt idx="2236">
                  <c:v>6.6538849999999997E-2</c:v>
                </c:pt>
                <c:pt idx="2237">
                  <c:v>6.6589289999999995E-2</c:v>
                </c:pt>
                <c:pt idx="2238">
                  <c:v>6.6639890000000007E-2</c:v>
                </c:pt>
                <c:pt idx="2239">
                  <c:v>6.6690679999999988E-2</c:v>
                </c:pt>
                <c:pt idx="2240">
                  <c:v>6.674165E-2</c:v>
                </c:pt>
                <c:pt idx="2241">
                  <c:v>6.6792779999999996E-2</c:v>
                </c:pt>
                <c:pt idx="2242">
                  <c:v>6.6844100000000004E-2</c:v>
                </c:pt>
                <c:pt idx="2243">
                  <c:v>6.68956E-2</c:v>
                </c:pt>
                <c:pt idx="2244">
                  <c:v>6.6947270000000003E-2</c:v>
                </c:pt>
                <c:pt idx="2245">
                  <c:v>6.6999119999999995E-2</c:v>
                </c:pt>
                <c:pt idx="2246">
                  <c:v>6.7051159999999999E-2</c:v>
                </c:pt>
                <c:pt idx="2247">
                  <c:v>6.7103369999999996E-2</c:v>
                </c:pt>
                <c:pt idx="2248">
                  <c:v>6.7155760000000009E-2</c:v>
                </c:pt>
                <c:pt idx="2249">
                  <c:v>6.7208339999999991E-2</c:v>
                </c:pt>
                <c:pt idx="2250">
                  <c:v>6.7261100000000004E-2</c:v>
                </c:pt>
                <c:pt idx="2251">
                  <c:v>6.731405E-2</c:v>
                </c:pt>
                <c:pt idx="2252">
                  <c:v>6.7367170000000004E-2</c:v>
                </c:pt>
                <c:pt idx="2253">
                  <c:v>6.7420479999999991E-2</c:v>
                </c:pt>
                <c:pt idx="2254">
                  <c:v>6.7473969999999994E-2</c:v>
                </c:pt>
                <c:pt idx="2255">
                  <c:v>6.7527649999999995E-2</c:v>
                </c:pt>
                <c:pt idx="2256">
                  <c:v>6.7581519999999992E-2</c:v>
                </c:pt>
                <c:pt idx="2257">
                  <c:v>6.7635559999999997E-2</c:v>
                </c:pt>
                <c:pt idx="2258">
                  <c:v>6.7689810000000003E-2</c:v>
                </c:pt>
                <c:pt idx="2259">
                  <c:v>6.7744230000000003E-2</c:v>
                </c:pt>
                <c:pt idx="2260">
                  <c:v>6.7798839999999999E-2</c:v>
                </c:pt>
                <c:pt idx="2261">
                  <c:v>6.7853649999999988E-2</c:v>
                </c:pt>
                <c:pt idx="2262">
                  <c:v>6.7908640000000006E-2</c:v>
                </c:pt>
                <c:pt idx="2263">
                  <c:v>6.7963820000000008E-2</c:v>
                </c:pt>
                <c:pt idx="2264">
                  <c:v>6.8019190000000007E-2</c:v>
                </c:pt>
                <c:pt idx="2265">
                  <c:v>6.8074750000000003E-2</c:v>
                </c:pt>
                <c:pt idx="2266">
                  <c:v>6.8130499999999997E-2</c:v>
                </c:pt>
                <c:pt idx="2267">
                  <c:v>6.818645000000001E-2</c:v>
                </c:pt>
                <c:pt idx="2268">
                  <c:v>6.8242590000000006E-2</c:v>
                </c:pt>
                <c:pt idx="2269">
                  <c:v>6.8298929999999994E-2</c:v>
                </c:pt>
                <c:pt idx="2270">
                  <c:v>6.8355449999999998E-2</c:v>
                </c:pt>
                <c:pt idx="2271">
                  <c:v>6.8412179999999989E-2</c:v>
                </c:pt>
                <c:pt idx="2272">
                  <c:v>6.8469100000000005E-2</c:v>
                </c:pt>
                <c:pt idx="2273">
                  <c:v>6.8526210000000004E-2</c:v>
                </c:pt>
                <c:pt idx="2274">
                  <c:v>6.8583519999999995E-2</c:v>
                </c:pt>
                <c:pt idx="2275">
                  <c:v>6.8641029999999992E-2</c:v>
                </c:pt>
                <c:pt idx="2276">
                  <c:v>6.869873E-2</c:v>
                </c:pt>
                <c:pt idx="2277">
                  <c:v>6.8756639999999994E-2</c:v>
                </c:pt>
                <c:pt idx="2278">
                  <c:v>6.8814740000000013E-2</c:v>
                </c:pt>
                <c:pt idx="2279">
                  <c:v>6.887304000000001E-2</c:v>
                </c:pt>
                <c:pt idx="2280">
                  <c:v>6.8931539999999999E-2</c:v>
                </c:pt>
                <c:pt idx="2281">
                  <c:v>6.8990250000000003E-2</c:v>
                </c:pt>
                <c:pt idx="2282">
                  <c:v>6.9049159999999998E-2</c:v>
                </c:pt>
                <c:pt idx="2283">
                  <c:v>6.9108259999999991E-2</c:v>
                </c:pt>
                <c:pt idx="2284">
                  <c:v>6.9167569999999998E-2</c:v>
                </c:pt>
                <c:pt idx="2285">
                  <c:v>6.9227090000000005E-2</c:v>
                </c:pt>
                <c:pt idx="2286">
                  <c:v>6.9286810000000004E-2</c:v>
                </c:pt>
                <c:pt idx="2287">
                  <c:v>6.9346729999999995E-2</c:v>
                </c:pt>
                <c:pt idx="2288">
                  <c:v>6.9406860000000001E-2</c:v>
                </c:pt>
                <c:pt idx="2289">
                  <c:v>6.9467200000000007E-2</c:v>
                </c:pt>
                <c:pt idx="2290">
                  <c:v>6.9527740000000005E-2</c:v>
                </c:pt>
                <c:pt idx="2291">
                  <c:v>6.9588490000000003E-2</c:v>
                </c:pt>
                <c:pt idx="2292">
                  <c:v>6.9649450000000002E-2</c:v>
                </c:pt>
                <c:pt idx="2293">
                  <c:v>6.9710620000000001E-2</c:v>
                </c:pt>
                <c:pt idx="2294">
                  <c:v>6.9771989999999992E-2</c:v>
                </c:pt>
                <c:pt idx="2295">
                  <c:v>6.9833579999999992E-2</c:v>
                </c:pt>
                <c:pt idx="2296">
                  <c:v>6.9895370000000012E-2</c:v>
                </c:pt>
                <c:pt idx="2297">
                  <c:v>6.995738E-2</c:v>
                </c:pt>
                <c:pt idx="2298">
                  <c:v>7.0019600000000001E-2</c:v>
                </c:pt>
                <c:pt idx="2299">
                  <c:v>7.0082039999999998E-2</c:v>
                </c:pt>
                <c:pt idx="2300">
                  <c:v>7.0144680000000001E-2</c:v>
                </c:pt>
                <c:pt idx="2301">
                  <c:v>7.0207539999999999E-2</c:v>
                </c:pt>
                <c:pt idx="2302">
                  <c:v>7.0270620000000006E-2</c:v>
                </c:pt>
                <c:pt idx="2303">
                  <c:v>7.0333909999999999E-2</c:v>
                </c:pt>
                <c:pt idx="2304">
                  <c:v>7.0397409999999994E-2</c:v>
                </c:pt>
                <c:pt idx="2305">
                  <c:v>7.0461139999999992E-2</c:v>
                </c:pt>
                <c:pt idx="2306">
                  <c:v>7.0525089999999999E-2</c:v>
                </c:pt>
                <c:pt idx="2307">
                  <c:v>7.0589250000000006E-2</c:v>
                </c:pt>
                <c:pt idx="2308">
                  <c:v>7.065362E-2</c:v>
                </c:pt>
                <c:pt idx="2309">
                  <c:v>7.0718219999999998E-2</c:v>
                </c:pt>
                <c:pt idx="2310">
                  <c:v>7.0783040000000005E-2</c:v>
                </c:pt>
                <c:pt idx="2311">
                  <c:v>7.0848080000000008E-2</c:v>
                </c:pt>
                <c:pt idx="2312">
                  <c:v>7.0913340000000005E-2</c:v>
                </c:pt>
                <c:pt idx="2313">
                  <c:v>7.0978819999999998E-2</c:v>
                </c:pt>
                <c:pt idx="2314">
                  <c:v>7.1044530000000009E-2</c:v>
                </c:pt>
                <c:pt idx="2315">
                  <c:v>7.1110459999999986E-2</c:v>
                </c:pt>
                <c:pt idx="2316">
                  <c:v>7.1176610000000001E-2</c:v>
                </c:pt>
                <c:pt idx="2317">
                  <c:v>7.1242989999999992E-2</c:v>
                </c:pt>
                <c:pt idx="2318">
                  <c:v>7.1309600000000001E-2</c:v>
                </c:pt>
                <c:pt idx="2319">
                  <c:v>7.1376430000000005E-2</c:v>
                </c:pt>
                <c:pt idx="2320">
                  <c:v>7.1443489999999998E-2</c:v>
                </c:pt>
                <c:pt idx="2321">
                  <c:v>7.1510770000000001E-2</c:v>
                </c:pt>
                <c:pt idx="2322">
                  <c:v>7.1578300000000011E-2</c:v>
                </c:pt>
                <c:pt idx="2323">
                  <c:v>7.1646029999999999E-2</c:v>
                </c:pt>
                <c:pt idx="2324">
                  <c:v>7.1714009999999995E-2</c:v>
                </c:pt>
                <c:pt idx="2325">
                  <c:v>7.1782219999999994E-2</c:v>
                </c:pt>
                <c:pt idx="2326">
                  <c:v>7.1850660000000011E-2</c:v>
                </c:pt>
                <c:pt idx="2327">
                  <c:v>7.191932999999999E-2</c:v>
                </c:pt>
                <c:pt idx="2328">
                  <c:v>7.198823E-2</c:v>
                </c:pt>
                <c:pt idx="2329">
                  <c:v>7.2057370000000009E-2</c:v>
                </c:pt>
                <c:pt idx="2330">
                  <c:v>7.2126740000000009E-2</c:v>
                </c:pt>
                <c:pt idx="2331">
                  <c:v>7.2196339999999998E-2</c:v>
                </c:pt>
                <c:pt idx="2332">
                  <c:v>7.2266190000000008E-2</c:v>
                </c:pt>
                <c:pt idx="2333">
                  <c:v>7.2336269999999994E-2</c:v>
                </c:pt>
                <c:pt idx="2334">
                  <c:v>7.2406579999999998E-2</c:v>
                </c:pt>
                <c:pt idx="2335">
                  <c:v>7.2477139999999995E-2</c:v>
                </c:pt>
                <c:pt idx="2336">
                  <c:v>7.254793000000001E-2</c:v>
                </c:pt>
                <c:pt idx="2337">
                  <c:v>7.2618959999999996E-2</c:v>
                </c:pt>
                <c:pt idx="2338">
                  <c:v>7.2690240000000003E-2</c:v>
                </c:pt>
                <c:pt idx="2339">
                  <c:v>7.276175E-2</c:v>
                </c:pt>
                <c:pt idx="2340">
                  <c:v>7.283350999999999E-2</c:v>
                </c:pt>
                <c:pt idx="2341">
                  <c:v>7.2905510000000007E-2</c:v>
                </c:pt>
                <c:pt idx="2342">
                  <c:v>7.2977750000000008E-2</c:v>
                </c:pt>
                <c:pt idx="2343">
                  <c:v>7.3050240000000002E-2</c:v>
                </c:pt>
                <c:pt idx="2344">
                  <c:v>7.3122969999999995E-2</c:v>
                </c:pt>
                <c:pt idx="2345">
                  <c:v>7.319595000000001E-2</c:v>
                </c:pt>
                <c:pt idx="2346">
                  <c:v>7.3269170000000008E-2</c:v>
                </c:pt>
                <c:pt idx="2347">
                  <c:v>7.3342640000000001E-2</c:v>
                </c:pt>
                <c:pt idx="2348">
                  <c:v>7.341636E-2</c:v>
                </c:pt>
                <c:pt idx="2349">
                  <c:v>7.3490329999999993E-2</c:v>
                </c:pt>
                <c:pt idx="2350">
                  <c:v>7.3564550000000006E-2</c:v>
                </c:pt>
                <c:pt idx="2351">
                  <c:v>7.3639010000000005E-2</c:v>
                </c:pt>
                <c:pt idx="2352">
                  <c:v>7.371374E-2</c:v>
                </c:pt>
                <c:pt idx="2353">
                  <c:v>7.3788710000000007E-2</c:v>
                </c:pt>
                <c:pt idx="2354">
                  <c:v>7.3863930000000008E-2</c:v>
                </c:pt>
                <c:pt idx="2355">
                  <c:v>7.3939409999999997E-2</c:v>
                </c:pt>
                <c:pt idx="2356">
                  <c:v>7.4015139999999993E-2</c:v>
                </c:pt>
                <c:pt idx="2357">
                  <c:v>7.4091130000000005E-2</c:v>
                </c:pt>
                <c:pt idx="2358">
                  <c:v>7.4167369999999996E-2</c:v>
                </c:pt>
                <c:pt idx="2359">
                  <c:v>7.424386999999999E-2</c:v>
                </c:pt>
                <c:pt idx="2360">
                  <c:v>7.4320629999999999E-2</c:v>
                </c:pt>
                <c:pt idx="2361">
                  <c:v>7.4397640000000001E-2</c:v>
                </c:pt>
                <c:pt idx="2362">
                  <c:v>7.4474910000000005E-2</c:v>
                </c:pt>
                <c:pt idx="2363">
                  <c:v>7.4552439999999998E-2</c:v>
                </c:pt>
                <c:pt idx="2364">
                  <c:v>7.463024E-2</c:v>
                </c:pt>
                <c:pt idx="2365">
                  <c:v>7.4708299999999991E-2</c:v>
                </c:pt>
                <c:pt idx="2366">
                  <c:v>7.4786610000000003E-2</c:v>
                </c:pt>
                <c:pt idx="2367">
                  <c:v>7.4865189999999998E-2</c:v>
                </c:pt>
                <c:pt idx="2368">
                  <c:v>7.494403999999999E-2</c:v>
                </c:pt>
                <c:pt idx="2369">
                  <c:v>7.5023149999999997E-2</c:v>
                </c:pt>
                <c:pt idx="2370">
                  <c:v>7.5102530000000001E-2</c:v>
                </c:pt>
                <c:pt idx="2371">
                  <c:v>7.5182159999999998E-2</c:v>
                </c:pt>
                <c:pt idx="2372">
                  <c:v>7.5262080000000009E-2</c:v>
                </c:pt>
                <c:pt idx="2373">
                  <c:v>7.5342249999999999E-2</c:v>
                </c:pt>
                <c:pt idx="2374">
                  <c:v>7.5422700000000009E-2</c:v>
                </c:pt>
                <c:pt idx="2375">
                  <c:v>7.5503410000000007E-2</c:v>
                </c:pt>
                <c:pt idx="2376">
                  <c:v>7.5584399999999996E-2</c:v>
                </c:pt>
                <c:pt idx="2377">
                  <c:v>7.5665659999999996E-2</c:v>
                </c:pt>
                <c:pt idx="2378">
                  <c:v>7.5747190000000006E-2</c:v>
                </c:pt>
                <c:pt idx="2379">
                  <c:v>7.5828989999999999E-2</c:v>
                </c:pt>
                <c:pt idx="2380">
                  <c:v>7.5911060000000002E-2</c:v>
                </c:pt>
                <c:pt idx="2381">
                  <c:v>7.5993420000000006E-2</c:v>
                </c:pt>
                <c:pt idx="2382">
                  <c:v>7.6076039999999998E-2</c:v>
                </c:pt>
                <c:pt idx="2383">
                  <c:v>7.6158950000000003E-2</c:v>
                </c:pt>
                <c:pt idx="2384">
                  <c:v>7.6242130000000005E-2</c:v>
                </c:pt>
                <c:pt idx="2385">
                  <c:v>7.6325589999999999E-2</c:v>
                </c:pt>
                <c:pt idx="2386">
                  <c:v>7.6409320000000003E-2</c:v>
                </c:pt>
                <c:pt idx="2387">
                  <c:v>7.6493339999999993E-2</c:v>
                </c:pt>
                <c:pt idx="2388">
                  <c:v>7.6577629999999994E-2</c:v>
                </c:pt>
                <c:pt idx="2389">
                  <c:v>7.6662219999999989E-2</c:v>
                </c:pt>
                <c:pt idx="2390">
                  <c:v>7.6747079999999995E-2</c:v>
                </c:pt>
                <c:pt idx="2391">
                  <c:v>7.6832230000000001E-2</c:v>
                </c:pt>
                <c:pt idx="2392">
                  <c:v>7.6917650000000004E-2</c:v>
                </c:pt>
                <c:pt idx="2393">
                  <c:v>7.7003370000000002E-2</c:v>
                </c:pt>
                <c:pt idx="2394">
                  <c:v>7.7089370000000004E-2</c:v>
                </c:pt>
                <c:pt idx="2395">
                  <c:v>7.7175659999999993E-2</c:v>
                </c:pt>
                <c:pt idx="2396">
                  <c:v>7.7262230000000001E-2</c:v>
                </c:pt>
                <c:pt idx="2397">
                  <c:v>7.7349100000000004E-2</c:v>
                </c:pt>
                <c:pt idx="2398">
                  <c:v>7.7436249999999998E-2</c:v>
                </c:pt>
                <c:pt idx="2399">
                  <c:v>7.7523690000000006E-2</c:v>
                </c:pt>
                <c:pt idx="2400">
                  <c:v>7.7611430000000009E-2</c:v>
                </c:pt>
                <c:pt idx="2401">
                  <c:v>7.7699459999999998E-2</c:v>
                </c:pt>
                <c:pt idx="2402">
                  <c:v>7.7787780000000001E-2</c:v>
                </c:pt>
                <c:pt idx="2403">
                  <c:v>7.7876390000000004E-2</c:v>
                </c:pt>
                <c:pt idx="2404">
                  <c:v>7.7965300000000001E-2</c:v>
                </c:pt>
                <c:pt idx="2405">
                  <c:v>7.8054499999999999E-2</c:v>
                </c:pt>
                <c:pt idx="2406">
                  <c:v>7.8144000000000005E-2</c:v>
                </c:pt>
                <c:pt idx="2407">
                  <c:v>7.8233799999999992E-2</c:v>
                </c:pt>
                <c:pt idx="2408">
                  <c:v>7.8323900000000002E-2</c:v>
                </c:pt>
                <c:pt idx="2409">
                  <c:v>7.8414300000000006E-2</c:v>
                </c:pt>
                <c:pt idx="2410">
                  <c:v>7.8504999999999991E-2</c:v>
                </c:pt>
                <c:pt idx="2411">
                  <c:v>7.8595990000000004E-2</c:v>
                </c:pt>
                <c:pt idx="2412">
                  <c:v>7.8687299999999988E-2</c:v>
                </c:pt>
                <c:pt idx="2413">
                  <c:v>7.8778899999999999E-2</c:v>
                </c:pt>
                <c:pt idx="2414">
                  <c:v>7.887081E-2</c:v>
                </c:pt>
                <c:pt idx="2415">
                  <c:v>7.8963019999999995E-2</c:v>
                </c:pt>
                <c:pt idx="2416">
                  <c:v>7.9055540000000007E-2</c:v>
                </c:pt>
                <c:pt idx="2417">
                  <c:v>7.9148369999999996E-2</c:v>
                </c:pt>
                <c:pt idx="2418">
                  <c:v>7.9241500000000006E-2</c:v>
                </c:pt>
                <c:pt idx="2419">
                  <c:v>7.9334939999999993E-2</c:v>
                </c:pt>
                <c:pt idx="2420">
                  <c:v>7.942869000000001E-2</c:v>
                </c:pt>
                <c:pt idx="2421">
                  <c:v>7.9522750000000003E-2</c:v>
                </c:pt>
                <c:pt idx="2422">
                  <c:v>7.9617130000000008E-2</c:v>
                </c:pt>
                <c:pt idx="2423">
                  <c:v>7.9711820000000003E-2</c:v>
                </c:pt>
                <c:pt idx="2424">
                  <c:v>7.9806810000000006E-2</c:v>
                </c:pt>
                <c:pt idx="2425">
                  <c:v>7.9902130000000002E-2</c:v>
                </c:pt>
                <c:pt idx="2426">
                  <c:v>7.9997760000000001E-2</c:v>
                </c:pt>
                <c:pt idx="2427">
                  <c:v>8.0093709999999999E-2</c:v>
                </c:pt>
                <c:pt idx="2428">
                  <c:v>8.0189969999999999E-2</c:v>
                </c:pt>
                <c:pt idx="2429">
                  <c:v>8.0286549999999998E-2</c:v>
                </c:pt>
                <c:pt idx="2430">
                  <c:v>8.0383460000000004E-2</c:v>
                </c:pt>
                <c:pt idx="2431">
                  <c:v>8.0480679999999999E-2</c:v>
                </c:pt>
                <c:pt idx="2432">
                  <c:v>8.0578220000000006E-2</c:v>
                </c:pt>
                <c:pt idx="2433">
                  <c:v>8.0676079999999997E-2</c:v>
                </c:pt>
                <c:pt idx="2434">
                  <c:v>8.0774269999999995E-2</c:v>
                </c:pt>
                <c:pt idx="2435">
                  <c:v>8.0872779999999991E-2</c:v>
                </c:pt>
                <c:pt idx="2436">
                  <c:v>8.0971619999999994E-2</c:v>
                </c:pt>
                <c:pt idx="2437">
                  <c:v>8.1070779999999995E-2</c:v>
                </c:pt>
                <c:pt idx="2438">
                  <c:v>8.1170270000000003E-2</c:v>
                </c:pt>
                <c:pt idx="2439">
                  <c:v>8.1270090000000003E-2</c:v>
                </c:pt>
                <c:pt idx="2440">
                  <c:v>8.137024000000001E-2</c:v>
                </c:pt>
                <c:pt idx="2441">
                  <c:v>8.1470719999999996E-2</c:v>
                </c:pt>
                <c:pt idx="2442">
                  <c:v>8.1571520000000008E-2</c:v>
                </c:pt>
                <c:pt idx="2443">
                  <c:v>8.1672670000000003E-2</c:v>
                </c:pt>
                <c:pt idx="2444">
                  <c:v>8.1774140000000009E-2</c:v>
                </c:pt>
                <c:pt idx="2445">
                  <c:v>8.1875950000000003E-2</c:v>
                </c:pt>
                <c:pt idx="2446">
                  <c:v>8.1978090000000003E-2</c:v>
                </c:pt>
                <c:pt idx="2447">
                  <c:v>8.2080570000000005E-2</c:v>
                </c:pt>
                <c:pt idx="2448">
                  <c:v>8.2183389999999995E-2</c:v>
                </c:pt>
                <c:pt idx="2449">
                  <c:v>8.2286540000000005E-2</c:v>
                </c:pt>
                <c:pt idx="2450">
                  <c:v>8.2390030000000003E-2</c:v>
                </c:pt>
                <c:pt idx="2451">
                  <c:v>8.2493870000000011E-2</c:v>
                </c:pt>
                <c:pt idx="2452">
                  <c:v>8.2598050000000006E-2</c:v>
                </c:pt>
                <c:pt idx="2453">
                  <c:v>8.2702569999999989E-2</c:v>
                </c:pt>
                <c:pt idx="2454">
                  <c:v>8.2807430000000001E-2</c:v>
                </c:pt>
                <c:pt idx="2455">
                  <c:v>8.2912630000000001E-2</c:v>
                </c:pt>
                <c:pt idx="2456">
                  <c:v>8.3018179999999997E-2</c:v>
                </c:pt>
                <c:pt idx="2457">
                  <c:v>8.3124080000000003E-2</c:v>
                </c:pt>
                <c:pt idx="2458">
                  <c:v>8.3230329999999991E-2</c:v>
                </c:pt>
                <c:pt idx="2459">
                  <c:v>8.3336919999999995E-2</c:v>
                </c:pt>
                <c:pt idx="2460">
                  <c:v>8.3443859999999995E-2</c:v>
                </c:pt>
                <c:pt idx="2461">
                  <c:v>8.3551159999999999E-2</c:v>
                </c:pt>
                <c:pt idx="2462">
                  <c:v>8.3658800000000005E-2</c:v>
                </c:pt>
                <c:pt idx="2463">
                  <c:v>8.3766800000000002E-2</c:v>
                </c:pt>
                <c:pt idx="2464">
                  <c:v>8.3875150000000009E-2</c:v>
                </c:pt>
                <c:pt idx="2465">
                  <c:v>8.3983860000000007E-2</c:v>
                </c:pt>
                <c:pt idx="2466">
                  <c:v>8.409293000000001E-2</c:v>
                </c:pt>
                <c:pt idx="2467">
                  <c:v>8.4202340000000001E-2</c:v>
                </c:pt>
                <c:pt idx="2468">
                  <c:v>8.431211999999999E-2</c:v>
                </c:pt>
                <c:pt idx="2469">
                  <c:v>8.4422259999999999E-2</c:v>
                </c:pt>
                <c:pt idx="2470">
                  <c:v>8.4532759999999998E-2</c:v>
                </c:pt>
                <c:pt idx="2471">
                  <c:v>8.4643620000000003E-2</c:v>
                </c:pt>
                <c:pt idx="2472">
                  <c:v>8.4754839999999998E-2</c:v>
                </c:pt>
                <c:pt idx="2473">
                  <c:v>8.4866430000000007E-2</c:v>
                </c:pt>
                <c:pt idx="2474">
                  <c:v>8.4978379999999992E-2</c:v>
                </c:pt>
                <c:pt idx="2475">
                  <c:v>8.5090689999999997E-2</c:v>
                </c:pt>
                <c:pt idx="2476">
                  <c:v>8.5203380000000009E-2</c:v>
                </c:pt>
                <c:pt idx="2477">
                  <c:v>8.5316429999999999E-2</c:v>
                </c:pt>
                <c:pt idx="2478">
                  <c:v>8.5429850000000002E-2</c:v>
                </c:pt>
                <c:pt idx="2479">
                  <c:v>8.554363999999999E-2</c:v>
                </c:pt>
                <c:pt idx="2480">
                  <c:v>8.5657799999999992E-2</c:v>
                </c:pt>
                <c:pt idx="2481">
                  <c:v>8.5772340000000002E-2</c:v>
                </c:pt>
                <c:pt idx="2482">
                  <c:v>8.5887240000000004E-2</c:v>
                </c:pt>
                <c:pt idx="2483">
                  <c:v>8.6002519999999999E-2</c:v>
                </c:pt>
                <c:pt idx="2484">
                  <c:v>8.6118180000000003E-2</c:v>
                </c:pt>
                <c:pt idx="2485">
                  <c:v>8.623422E-2</c:v>
                </c:pt>
                <c:pt idx="2486">
                  <c:v>8.6350629999999998E-2</c:v>
                </c:pt>
                <c:pt idx="2487">
                  <c:v>8.6467420000000003E-2</c:v>
                </c:pt>
                <c:pt idx="2488">
                  <c:v>8.6584590000000003E-2</c:v>
                </c:pt>
                <c:pt idx="2489">
                  <c:v>8.6702139999999997E-2</c:v>
                </c:pt>
                <c:pt idx="2490">
                  <c:v>8.6820080000000008E-2</c:v>
                </c:pt>
                <c:pt idx="2491">
                  <c:v>8.6938399999999999E-2</c:v>
                </c:pt>
                <c:pt idx="2492">
                  <c:v>8.7057109999999993E-2</c:v>
                </c:pt>
                <c:pt idx="2493">
                  <c:v>8.7176190000000001E-2</c:v>
                </c:pt>
                <c:pt idx="2494">
                  <c:v>8.7295670000000006E-2</c:v>
                </c:pt>
                <c:pt idx="2495">
                  <c:v>8.741554E-2</c:v>
                </c:pt>
                <c:pt idx="2496">
                  <c:v>8.7535790000000002E-2</c:v>
                </c:pt>
                <c:pt idx="2497">
                  <c:v>8.7656440000000002E-2</c:v>
                </c:pt>
                <c:pt idx="2498">
                  <c:v>8.7777480000000005E-2</c:v>
                </c:pt>
                <c:pt idx="2499">
                  <c:v>8.7898920000000005E-2</c:v>
                </c:pt>
                <c:pt idx="2500">
                  <c:v>8.802074E-2</c:v>
                </c:pt>
                <c:pt idx="2501">
                  <c:v>8.8142959999999992E-2</c:v>
                </c:pt>
                <c:pt idx="2502">
                  <c:v>8.8265570000000002E-2</c:v>
                </c:pt>
                <c:pt idx="2503">
                  <c:v>8.8388589999999989E-2</c:v>
                </c:pt>
                <c:pt idx="2504">
                  <c:v>8.8511999999999993E-2</c:v>
                </c:pt>
                <c:pt idx="2505">
                  <c:v>8.8635820000000004E-2</c:v>
                </c:pt>
                <c:pt idx="2506">
                  <c:v>8.8760030000000004E-2</c:v>
                </c:pt>
                <c:pt idx="2507">
                  <c:v>8.8884650000000009E-2</c:v>
                </c:pt>
                <c:pt idx="2508">
                  <c:v>8.9009660000000004E-2</c:v>
                </c:pt>
                <c:pt idx="2509">
                  <c:v>8.913509E-2</c:v>
                </c:pt>
                <c:pt idx="2510">
                  <c:v>8.9260920000000007E-2</c:v>
                </c:pt>
                <c:pt idx="2511">
                  <c:v>8.9387160000000007E-2</c:v>
                </c:pt>
                <c:pt idx="2512">
                  <c:v>8.9513809999999999E-2</c:v>
                </c:pt>
                <c:pt idx="2513">
                  <c:v>8.9640869999999997E-2</c:v>
                </c:pt>
                <c:pt idx="2514">
                  <c:v>8.9768329999999993E-2</c:v>
                </c:pt>
                <c:pt idx="2515">
                  <c:v>8.989620999999999E-2</c:v>
                </c:pt>
                <c:pt idx="2516">
                  <c:v>9.0024499999999993E-2</c:v>
                </c:pt>
                <c:pt idx="2517">
                  <c:v>9.0153209999999998E-2</c:v>
                </c:pt>
                <c:pt idx="2518">
                  <c:v>9.0282329999999994E-2</c:v>
                </c:pt>
                <c:pt idx="2519">
                  <c:v>9.0411870000000005E-2</c:v>
                </c:pt>
                <c:pt idx="2520">
                  <c:v>9.0541830000000004E-2</c:v>
                </c:pt>
                <c:pt idx="2521">
                  <c:v>9.0672210000000003E-2</c:v>
                </c:pt>
                <c:pt idx="2522">
                  <c:v>9.0803010000000003E-2</c:v>
                </c:pt>
                <c:pt idx="2523">
                  <c:v>9.0934229999999991E-2</c:v>
                </c:pt>
                <c:pt idx="2524">
                  <c:v>9.1065859999999998E-2</c:v>
                </c:pt>
                <c:pt idx="2525">
                  <c:v>9.1197940000000005E-2</c:v>
                </c:pt>
                <c:pt idx="2526">
                  <c:v>9.1330419999999995E-2</c:v>
                </c:pt>
                <c:pt idx="2527">
                  <c:v>9.1463340000000004E-2</c:v>
                </c:pt>
                <c:pt idx="2528">
                  <c:v>9.1596700000000003E-2</c:v>
                </c:pt>
                <c:pt idx="2529">
                  <c:v>9.1730469999999995E-2</c:v>
                </c:pt>
                <c:pt idx="2530">
                  <c:v>9.186467999999999E-2</c:v>
                </c:pt>
                <c:pt idx="2531">
                  <c:v>9.1999320000000009E-2</c:v>
                </c:pt>
                <c:pt idx="2532">
                  <c:v>9.2134389999999997E-2</c:v>
                </c:pt>
                <c:pt idx="2533">
                  <c:v>9.2269900000000002E-2</c:v>
                </c:pt>
                <c:pt idx="2534">
                  <c:v>9.2405840000000003E-2</c:v>
                </c:pt>
                <c:pt idx="2535">
                  <c:v>9.2542219999999994E-2</c:v>
                </c:pt>
                <c:pt idx="2536">
                  <c:v>9.2679040000000004E-2</c:v>
                </c:pt>
                <c:pt idx="2537">
                  <c:v>9.281629999999999E-2</c:v>
                </c:pt>
                <c:pt idx="2538">
                  <c:v>9.2954000000000009E-2</c:v>
                </c:pt>
                <c:pt idx="2539">
                  <c:v>9.3092140000000004E-2</c:v>
                </c:pt>
                <c:pt idx="2540">
                  <c:v>9.3230720000000003E-2</c:v>
                </c:pt>
                <c:pt idx="2541">
                  <c:v>9.3369750000000001E-2</c:v>
                </c:pt>
                <c:pt idx="2542">
                  <c:v>9.3509220000000004E-2</c:v>
                </c:pt>
                <c:pt idx="2543">
                  <c:v>9.364915E-2</c:v>
                </c:pt>
                <c:pt idx="2544">
                  <c:v>9.3789520000000001E-2</c:v>
                </c:pt>
                <c:pt idx="2545">
                  <c:v>9.3930340000000001E-2</c:v>
                </c:pt>
                <c:pt idx="2546">
                  <c:v>9.407161E-2</c:v>
                </c:pt>
                <c:pt idx="2547">
                  <c:v>9.4213329999999998E-2</c:v>
                </c:pt>
                <c:pt idx="2548">
                  <c:v>9.435550999999999E-2</c:v>
                </c:pt>
                <c:pt idx="2549">
                  <c:v>9.4498150000000003E-2</c:v>
                </c:pt>
                <c:pt idx="2550">
                  <c:v>9.4641239999999988E-2</c:v>
                </c:pt>
                <c:pt idx="2551">
                  <c:v>9.4784789999999994E-2</c:v>
                </c:pt>
                <c:pt idx="2552">
                  <c:v>9.4928799999999994E-2</c:v>
                </c:pt>
                <c:pt idx="2553">
                  <c:v>9.5073259999999993E-2</c:v>
                </c:pt>
                <c:pt idx="2554">
                  <c:v>9.5218189999999994E-2</c:v>
                </c:pt>
                <c:pt idx="2555">
                  <c:v>9.5363589999999998E-2</c:v>
                </c:pt>
                <c:pt idx="2556">
                  <c:v>9.5509449999999996E-2</c:v>
                </c:pt>
                <c:pt idx="2557">
                  <c:v>9.5655770000000001E-2</c:v>
                </c:pt>
                <c:pt idx="2558">
                  <c:v>9.5802559999999995E-2</c:v>
                </c:pt>
                <c:pt idx="2559">
                  <c:v>9.594983E-2</c:v>
                </c:pt>
                <c:pt idx="2560">
                  <c:v>9.609754999999999E-2</c:v>
                </c:pt>
                <c:pt idx="2561">
                  <c:v>9.624576E-2</c:v>
                </c:pt>
                <c:pt idx="2562">
                  <c:v>9.6394430000000003E-2</c:v>
                </c:pt>
                <c:pt idx="2563">
                  <c:v>9.6543580000000004E-2</c:v>
                </c:pt>
                <c:pt idx="2564">
                  <c:v>9.6693210000000002E-2</c:v>
                </c:pt>
                <c:pt idx="2565">
                  <c:v>9.6843310000000002E-2</c:v>
                </c:pt>
                <c:pt idx="2566">
                  <c:v>9.6993880000000005E-2</c:v>
                </c:pt>
                <c:pt idx="2567">
                  <c:v>9.7144950000000008E-2</c:v>
                </c:pt>
                <c:pt idx="2568">
                  <c:v>9.7296480000000005E-2</c:v>
                </c:pt>
                <c:pt idx="2569">
                  <c:v>9.7448510000000002E-2</c:v>
                </c:pt>
                <c:pt idx="2570">
                  <c:v>9.7601010000000002E-2</c:v>
                </c:pt>
                <c:pt idx="2571">
                  <c:v>9.7753999999999994E-2</c:v>
                </c:pt>
                <c:pt idx="2572">
                  <c:v>9.7907480000000005E-2</c:v>
                </c:pt>
                <c:pt idx="2573">
                  <c:v>9.8061449999999994E-2</c:v>
                </c:pt>
                <c:pt idx="2574">
                  <c:v>9.8215900000000009E-2</c:v>
                </c:pt>
                <c:pt idx="2575">
                  <c:v>9.8370849999999996E-2</c:v>
                </c:pt>
                <c:pt idx="2576">
                  <c:v>9.8526300000000011E-2</c:v>
                </c:pt>
                <c:pt idx="2577">
                  <c:v>9.868223000000001E-2</c:v>
                </c:pt>
                <c:pt idx="2578">
                  <c:v>9.883865E-2</c:v>
                </c:pt>
                <c:pt idx="2579">
                  <c:v>9.899558E-2</c:v>
                </c:pt>
                <c:pt idx="2580">
                  <c:v>9.9153000000000005E-2</c:v>
                </c:pt>
                <c:pt idx="2581">
                  <c:v>9.9310920000000011E-2</c:v>
                </c:pt>
                <c:pt idx="2582">
                  <c:v>9.9469349999999998E-2</c:v>
                </c:pt>
                <c:pt idx="2583">
                  <c:v>9.9628269999999991E-2</c:v>
                </c:pt>
                <c:pt idx="2584">
                  <c:v>9.9787699999999993E-2</c:v>
                </c:pt>
                <c:pt idx="2585">
                  <c:v>9.9947629999999996E-2</c:v>
                </c:pt>
                <c:pt idx="2586">
                  <c:v>0.10010810000000001</c:v>
                </c:pt>
                <c:pt idx="2587">
                  <c:v>0.100269</c:v>
                </c:pt>
                <c:pt idx="2588">
                  <c:v>0.10043049999999999</c:v>
                </c:pt>
                <c:pt idx="2589">
                  <c:v>0.1005924</c:v>
                </c:pt>
                <c:pt idx="2590">
                  <c:v>0.10075489999999999</c:v>
                </c:pt>
                <c:pt idx="2591">
                  <c:v>0.1009179</c:v>
                </c:pt>
                <c:pt idx="2592">
                  <c:v>0.1010814</c:v>
                </c:pt>
                <c:pt idx="2593">
                  <c:v>0.1012455</c:v>
                </c:pt>
                <c:pt idx="2594">
                  <c:v>0.10141</c:v>
                </c:pt>
                <c:pt idx="2595">
                  <c:v>0.1015751</c:v>
                </c:pt>
                <c:pt idx="2596">
                  <c:v>0.1017407</c:v>
                </c:pt>
                <c:pt idx="2597">
                  <c:v>0.10190679999999999</c:v>
                </c:pt>
                <c:pt idx="2598">
                  <c:v>0.10207339999999999</c:v>
                </c:pt>
                <c:pt idx="2599">
                  <c:v>0.1022406</c:v>
                </c:pt>
                <c:pt idx="2600">
                  <c:v>0.10240829999999999</c:v>
                </c:pt>
                <c:pt idx="2601">
                  <c:v>0.1025765</c:v>
                </c:pt>
                <c:pt idx="2602">
                  <c:v>0.10274519999999999</c:v>
                </c:pt>
                <c:pt idx="2603">
                  <c:v>0.10291450000000001</c:v>
                </c:pt>
                <c:pt idx="2604">
                  <c:v>0.1030843</c:v>
                </c:pt>
                <c:pt idx="2605">
                  <c:v>0.1032546</c:v>
                </c:pt>
                <c:pt idx="2606">
                  <c:v>0.1034255</c:v>
                </c:pt>
                <c:pt idx="2607">
                  <c:v>0.10359689999999999</c:v>
                </c:pt>
                <c:pt idx="2608">
                  <c:v>0.1037689</c:v>
                </c:pt>
                <c:pt idx="2609">
                  <c:v>0.1039414</c:v>
                </c:pt>
                <c:pt idx="2610">
                  <c:v>0.1041144</c:v>
                </c:pt>
                <c:pt idx="2611">
                  <c:v>0.10428800000000001</c:v>
                </c:pt>
                <c:pt idx="2612">
                  <c:v>0.10446220000000001</c:v>
                </c:pt>
                <c:pt idx="2613">
                  <c:v>0.10463679999999999</c:v>
                </c:pt>
                <c:pt idx="2614">
                  <c:v>0.10481210000000001</c:v>
                </c:pt>
                <c:pt idx="2615">
                  <c:v>0.1049879</c:v>
                </c:pt>
                <c:pt idx="2616">
                  <c:v>0.1051642</c:v>
                </c:pt>
                <c:pt idx="2617">
                  <c:v>0.10534110000000001</c:v>
                </c:pt>
                <c:pt idx="2618">
                  <c:v>0.1055185</c:v>
                </c:pt>
                <c:pt idx="2619">
                  <c:v>0.1056965</c:v>
                </c:pt>
                <c:pt idx="2620">
                  <c:v>0.1058751</c:v>
                </c:pt>
                <c:pt idx="2621">
                  <c:v>0.1060542</c:v>
                </c:pt>
                <c:pt idx="2622">
                  <c:v>0.1062338</c:v>
                </c:pt>
                <c:pt idx="2623">
                  <c:v>0.1064141</c:v>
                </c:pt>
                <c:pt idx="2624">
                  <c:v>0.10659489999999999</c:v>
                </c:pt>
                <c:pt idx="2625">
                  <c:v>0.1067762</c:v>
                </c:pt>
                <c:pt idx="2626">
                  <c:v>0.1069582</c:v>
                </c:pt>
                <c:pt idx="2627">
                  <c:v>0.10714070000000001</c:v>
                </c:pt>
                <c:pt idx="2628">
                  <c:v>0.10732369999999999</c:v>
                </c:pt>
                <c:pt idx="2629">
                  <c:v>0.1075074</c:v>
                </c:pt>
                <c:pt idx="2630">
                  <c:v>0.1076916</c:v>
                </c:pt>
                <c:pt idx="2631">
                  <c:v>0.1078764</c:v>
                </c:pt>
                <c:pt idx="2632">
                  <c:v>0.1080618</c:v>
                </c:pt>
                <c:pt idx="2633">
                  <c:v>0.1082477</c:v>
                </c:pt>
                <c:pt idx="2634">
                  <c:v>0.10843430000000001</c:v>
                </c:pt>
                <c:pt idx="2635">
                  <c:v>0.10862140000000001</c:v>
                </c:pt>
                <c:pt idx="2636">
                  <c:v>0.10880910000000001</c:v>
                </c:pt>
                <c:pt idx="2637">
                  <c:v>0.10899729999999999</c:v>
                </c:pt>
                <c:pt idx="2638">
                  <c:v>0.1091862</c:v>
                </c:pt>
                <c:pt idx="2639">
                  <c:v>0.10937569999999999</c:v>
                </c:pt>
                <c:pt idx="2640">
                  <c:v>0.10956569999999999</c:v>
                </c:pt>
                <c:pt idx="2641">
                  <c:v>0.1097564</c:v>
                </c:pt>
                <c:pt idx="2642">
                  <c:v>0.10994759999999999</c:v>
                </c:pt>
                <c:pt idx="2643">
                  <c:v>0.1101394</c:v>
                </c:pt>
                <c:pt idx="2644">
                  <c:v>0.11033179999999999</c:v>
                </c:pt>
                <c:pt idx="2645">
                  <c:v>0.1105249</c:v>
                </c:pt>
                <c:pt idx="2646">
                  <c:v>0.1107185</c:v>
                </c:pt>
                <c:pt idx="2647">
                  <c:v>0.1109127</c:v>
                </c:pt>
                <c:pt idx="2648">
                  <c:v>0.1111075</c:v>
                </c:pt>
                <c:pt idx="2649">
                  <c:v>0.111303</c:v>
                </c:pt>
                <c:pt idx="2650">
                  <c:v>0.111499</c:v>
                </c:pt>
                <c:pt idx="2651">
                  <c:v>0.11169559999999999</c:v>
                </c:pt>
                <c:pt idx="2652">
                  <c:v>0.1118929</c:v>
                </c:pt>
                <c:pt idx="2653">
                  <c:v>0.11209079999999999</c:v>
                </c:pt>
                <c:pt idx="2654">
                  <c:v>0.11228919999999999</c:v>
                </c:pt>
                <c:pt idx="2655">
                  <c:v>0.1124883</c:v>
                </c:pt>
                <c:pt idx="2656">
                  <c:v>0.112688</c:v>
                </c:pt>
                <c:pt idx="2657">
                  <c:v>0.1128884</c:v>
                </c:pt>
                <c:pt idx="2658">
                  <c:v>0.11308929999999999</c:v>
                </c:pt>
                <c:pt idx="2659">
                  <c:v>0.1132909</c:v>
                </c:pt>
                <c:pt idx="2660">
                  <c:v>0.1134931</c:v>
                </c:pt>
                <c:pt idx="2661">
                  <c:v>0.1136959</c:v>
                </c:pt>
                <c:pt idx="2662">
                  <c:v>0.1138994</c:v>
                </c:pt>
                <c:pt idx="2663">
                  <c:v>0.11410340000000001</c:v>
                </c:pt>
                <c:pt idx="2664">
                  <c:v>0.1143082</c:v>
                </c:pt>
                <c:pt idx="2665">
                  <c:v>0.1145135</c:v>
                </c:pt>
                <c:pt idx="2666">
                  <c:v>0.1147195</c:v>
                </c:pt>
                <c:pt idx="2667">
                  <c:v>0.1149261</c:v>
                </c:pt>
                <c:pt idx="2668">
                  <c:v>0.11513330000000001</c:v>
                </c:pt>
                <c:pt idx="2669">
                  <c:v>0.1153412</c:v>
                </c:pt>
                <c:pt idx="2670">
                  <c:v>0.11554969999999999</c:v>
                </c:pt>
                <c:pt idx="2671">
                  <c:v>0.1157589</c:v>
                </c:pt>
                <c:pt idx="2672">
                  <c:v>0.11596870000000001</c:v>
                </c:pt>
                <c:pt idx="2673">
                  <c:v>0.1161792</c:v>
                </c:pt>
                <c:pt idx="2674">
                  <c:v>0.1163903</c:v>
                </c:pt>
                <c:pt idx="2675">
                  <c:v>0.1166021</c:v>
                </c:pt>
                <c:pt idx="2676">
                  <c:v>0.1168145</c:v>
                </c:pt>
                <c:pt idx="2677">
                  <c:v>0.11702749999999999</c:v>
                </c:pt>
                <c:pt idx="2678">
                  <c:v>0.1172412</c:v>
                </c:pt>
                <c:pt idx="2679">
                  <c:v>0.11745559999999999</c:v>
                </c:pt>
                <c:pt idx="2680">
                  <c:v>0.1176707</c:v>
                </c:pt>
                <c:pt idx="2681">
                  <c:v>0.1178864</c:v>
                </c:pt>
                <c:pt idx="2682">
                  <c:v>0.11810269999999999</c:v>
                </c:pt>
                <c:pt idx="2683">
                  <c:v>0.1183197</c:v>
                </c:pt>
                <c:pt idx="2684">
                  <c:v>0.1185374</c:v>
                </c:pt>
                <c:pt idx="2685">
                  <c:v>0.11875579999999999</c:v>
                </c:pt>
                <c:pt idx="2686">
                  <c:v>0.11897480000000001</c:v>
                </c:pt>
                <c:pt idx="2687">
                  <c:v>0.11919450000000001</c:v>
                </c:pt>
                <c:pt idx="2688">
                  <c:v>0.11941479999999999</c:v>
                </c:pt>
                <c:pt idx="2689">
                  <c:v>0.1196359</c:v>
                </c:pt>
                <c:pt idx="2690">
                  <c:v>0.11985760000000001</c:v>
                </c:pt>
                <c:pt idx="2691">
                  <c:v>0.12008000000000001</c:v>
                </c:pt>
                <c:pt idx="2692">
                  <c:v>0.1203031</c:v>
                </c:pt>
                <c:pt idx="2693">
                  <c:v>0.1205268</c:v>
                </c:pt>
                <c:pt idx="2694">
                  <c:v>0.12075130000000001</c:v>
                </c:pt>
                <c:pt idx="2695">
                  <c:v>0.1209764</c:v>
                </c:pt>
                <c:pt idx="2696">
                  <c:v>0.1212022</c:v>
                </c:pt>
                <c:pt idx="2697">
                  <c:v>0.1214287</c:v>
                </c:pt>
                <c:pt idx="2698">
                  <c:v>0.1216559</c:v>
                </c:pt>
                <c:pt idx="2699">
                  <c:v>0.1218838</c:v>
                </c:pt>
                <c:pt idx="2700">
                  <c:v>0.12211240000000001</c:v>
                </c:pt>
                <c:pt idx="2701">
                  <c:v>0.12234170000000001</c:v>
                </c:pt>
                <c:pt idx="2702">
                  <c:v>0.12257169999999999</c:v>
                </c:pt>
                <c:pt idx="2703">
                  <c:v>0.12280240000000001</c:v>
                </c:pt>
                <c:pt idx="2704">
                  <c:v>0.12303379999999998</c:v>
                </c:pt>
                <c:pt idx="2705">
                  <c:v>0.12326589999999998</c:v>
                </c:pt>
                <c:pt idx="2706">
                  <c:v>0.1234986</c:v>
                </c:pt>
                <c:pt idx="2707">
                  <c:v>0.1237322</c:v>
                </c:pt>
                <c:pt idx="2708">
                  <c:v>0.12396640000000002</c:v>
                </c:pt>
                <c:pt idx="2709">
                  <c:v>0.12420129999999999</c:v>
                </c:pt>
                <c:pt idx="2710">
                  <c:v>0.12443689999999999</c:v>
                </c:pt>
                <c:pt idx="2711">
                  <c:v>0.1246733</c:v>
                </c:pt>
                <c:pt idx="2712">
                  <c:v>0.12491039999999999</c:v>
                </c:pt>
                <c:pt idx="2713">
                  <c:v>0.12514819999999999</c:v>
                </c:pt>
                <c:pt idx="2714">
                  <c:v>0.12538669999999999</c:v>
                </c:pt>
                <c:pt idx="2715">
                  <c:v>0.12562590000000001</c:v>
                </c:pt>
                <c:pt idx="2716">
                  <c:v>0.1258659</c:v>
                </c:pt>
                <c:pt idx="2717">
                  <c:v>0.12610660000000001</c:v>
                </c:pt>
                <c:pt idx="2718">
                  <c:v>0.12634800000000002</c:v>
                </c:pt>
                <c:pt idx="2719">
                  <c:v>0.12659010000000001</c:v>
                </c:pt>
                <c:pt idx="2720">
                  <c:v>0.126833</c:v>
                </c:pt>
                <c:pt idx="2721">
                  <c:v>0.12707669999999999</c:v>
                </c:pt>
                <c:pt idx="2722">
                  <c:v>0.12732100000000002</c:v>
                </c:pt>
                <c:pt idx="2723">
                  <c:v>0.12756609999999999</c:v>
                </c:pt>
                <c:pt idx="2724">
                  <c:v>0.12781190000000001</c:v>
                </c:pt>
                <c:pt idx="2725">
                  <c:v>0.12805849999999999</c:v>
                </c:pt>
                <c:pt idx="2726">
                  <c:v>0.1283058</c:v>
                </c:pt>
                <c:pt idx="2727">
                  <c:v>0.1285539</c:v>
                </c:pt>
                <c:pt idx="2728">
                  <c:v>0.12880270000000002</c:v>
                </c:pt>
                <c:pt idx="2729">
                  <c:v>0.12905229999999998</c:v>
                </c:pt>
                <c:pt idx="2730">
                  <c:v>0.12930259999999999</c:v>
                </c:pt>
                <c:pt idx="2731">
                  <c:v>0.12955369999999999</c:v>
                </c:pt>
                <c:pt idx="2732">
                  <c:v>0.12980549999999999</c:v>
                </c:pt>
                <c:pt idx="2733">
                  <c:v>0.13005809999999998</c:v>
                </c:pt>
                <c:pt idx="2734">
                  <c:v>0.1303115</c:v>
                </c:pt>
                <c:pt idx="2735">
                  <c:v>0.1305656</c:v>
                </c:pt>
                <c:pt idx="2736">
                  <c:v>0.13082050000000001</c:v>
                </c:pt>
                <c:pt idx="2737">
                  <c:v>0.1310761</c:v>
                </c:pt>
                <c:pt idx="2738">
                  <c:v>0.13133249999999999</c:v>
                </c:pt>
                <c:pt idx="2739">
                  <c:v>0.1315897</c:v>
                </c:pt>
                <c:pt idx="2740">
                  <c:v>0.13184770000000001</c:v>
                </c:pt>
                <c:pt idx="2741">
                  <c:v>0.13210640000000001</c:v>
                </c:pt>
                <c:pt idx="2742">
                  <c:v>0.13236589999999998</c:v>
                </c:pt>
                <c:pt idx="2743">
                  <c:v>0.1326262</c:v>
                </c:pt>
                <c:pt idx="2744">
                  <c:v>0.13288730000000001</c:v>
                </c:pt>
                <c:pt idx="2745">
                  <c:v>0.13314909999999999</c:v>
                </c:pt>
                <c:pt idx="2746">
                  <c:v>0.13341169999999999</c:v>
                </c:pt>
                <c:pt idx="2747">
                  <c:v>0.13367519999999999</c:v>
                </c:pt>
                <c:pt idx="2748">
                  <c:v>0.13393939999999999</c:v>
                </c:pt>
                <c:pt idx="2749">
                  <c:v>0.1342044</c:v>
                </c:pt>
                <c:pt idx="2750">
                  <c:v>0.13447019999999998</c:v>
                </c:pt>
                <c:pt idx="2751">
                  <c:v>0.13473679999999999</c:v>
                </c:pt>
                <c:pt idx="2752">
                  <c:v>0.13500409999999999</c:v>
                </c:pt>
                <c:pt idx="2753">
                  <c:v>0.13527229999999998</c:v>
                </c:pt>
                <c:pt idx="2754">
                  <c:v>0.1355413</c:v>
                </c:pt>
                <c:pt idx="2755">
                  <c:v>0.13581110000000002</c:v>
                </c:pt>
                <c:pt idx="2756">
                  <c:v>0.1360817</c:v>
                </c:pt>
                <c:pt idx="2757">
                  <c:v>0.1363531</c:v>
                </c:pt>
                <c:pt idx="2758">
                  <c:v>0.13662530000000001</c:v>
                </c:pt>
                <c:pt idx="2759">
                  <c:v>0.1368983</c:v>
                </c:pt>
                <c:pt idx="2760">
                  <c:v>0.13717209999999999</c:v>
                </c:pt>
                <c:pt idx="2761">
                  <c:v>0.13744680000000001</c:v>
                </c:pt>
                <c:pt idx="2762">
                  <c:v>0.13772229999999999</c:v>
                </c:pt>
                <c:pt idx="2763">
                  <c:v>0.1379985</c:v>
                </c:pt>
                <c:pt idx="2764">
                  <c:v>0.1382756</c:v>
                </c:pt>
                <c:pt idx="2765">
                  <c:v>0.1385536</c:v>
                </c:pt>
                <c:pt idx="2766">
                  <c:v>0.13883229999999999</c:v>
                </c:pt>
                <c:pt idx="2767">
                  <c:v>0.13911190000000001</c:v>
                </c:pt>
                <c:pt idx="2768">
                  <c:v>0.1393923</c:v>
                </c:pt>
                <c:pt idx="2769">
                  <c:v>0.13967360000000001</c:v>
                </c:pt>
                <c:pt idx="2770">
                  <c:v>0.13995570000000002</c:v>
                </c:pt>
                <c:pt idx="2771">
                  <c:v>0.14023860000000002</c:v>
                </c:pt>
                <c:pt idx="2772">
                  <c:v>0.14052229999999999</c:v>
                </c:pt>
                <c:pt idx="2773">
                  <c:v>0.14080690000000001</c:v>
                </c:pt>
                <c:pt idx="2774">
                  <c:v>0.14109240000000001</c:v>
                </c:pt>
                <c:pt idx="2775">
                  <c:v>0.1413787</c:v>
                </c:pt>
                <c:pt idx="2776">
                  <c:v>0.14166580000000001</c:v>
                </c:pt>
                <c:pt idx="2777">
                  <c:v>0.14195379999999999</c:v>
                </c:pt>
                <c:pt idx="2778">
                  <c:v>0.14224260000000002</c:v>
                </c:pt>
                <c:pt idx="2779">
                  <c:v>0.1425323</c:v>
                </c:pt>
                <c:pt idx="2780">
                  <c:v>0.1428228</c:v>
                </c:pt>
                <c:pt idx="2781">
                  <c:v>0.1431142</c:v>
                </c:pt>
                <c:pt idx="2782">
                  <c:v>0.14340650000000002</c:v>
                </c:pt>
                <c:pt idx="2783">
                  <c:v>0.14369959999999998</c:v>
                </c:pt>
                <c:pt idx="2784">
                  <c:v>0.1439936</c:v>
                </c:pt>
                <c:pt idx="2785">
                  <c:v>0.14428840000000001</c:v>
                </c:pt>
                <c:pt idx="2786">
                  <c:v>0.1445842</c:v>
                </c:pt>
                <c:pt idx="2787">
                  <c:v>0.1448808</c:v>
                </c:pt>
                <c:pt idx="2788">
                  <c:v>0.14517820000000001</c:v>
                </c:pt>
                <c:pt idx="2789">
                  <c:v>0.14547660000000001</c:v>
                </c:pt>
                <c:pt idx="2790">
                  <c:v>0.14577580000000001</c:v>
                </c:pt>
                <c:pt idx="2791">
                  <c:v>0.14607590000000001</c:v>
                </c:pt>
                <c:pt idx="2792">
                  <c:v>0.1463768</c:v>
                </c:pt>
                <c:pt idx="2793">
                  <c:v>0.1466787</c:v>
                </c:pt>
                <c:pt idx="2794">
                  <c:v>0.14698150000000001</c:v>
                </c:pt>
                <c:pt idx="2795">
                  <c:v>0.1472851</c:v>
                </c:pt>
                <c:pt idx="2796">
                  <c:v>0.14758959999999999</c:v>
                </c:pt>
                <c:pt idx="2797">
                  <c:v>0.147895</c:v>
                </c:pt>
                <c:pt idx="2798">
                  <c:v>0.14820130000000001</c:v>
                </c:pt>
                <c:pt idx="2799">
                  <c:v>0.14850860000000002</c:v>
                </c:pt>
                <c:pt idx="2800">
                  <c:v>0.1488167</c:v>
                </c:pt>
                <c:pt idx="2801">
                  <c:v>0.1491257</c:v>
                </c:pt>
                <c:pt idx="2802">
                  <c:v>0.1494356</c:v>
                </c:pt>
                <c:pt idx="2803">
                  <c:v>0.1497464</c:v>
                </c:pt>
                <c:pt idx="2804">
                  <c:v>0.1500582</c:v>
                </c:pt>
                <c:pt idx="2805">
                  <c:v>0.1503708</c:v>
                </c:pt>
                <c:pt idx="2806">
                  <c:v>0.15068429999999999</c:v>
                </c:pt>
                <c:pt idx="2807">
                  <c:v>0.15099880000000002</c:v>
                </c:pt>
                <c:pt idx="2808">
                  <c:v>0.15131420000000001</c:v>
                </c:pt>
                <c:pt idx="2809">
                  <c:v>0.1516305</c:v>
                </c:pt>
                <c:pt idx="2810">
                  <c:v>0.15194770000000002</c:v>
                </c:pt>
                <c:pt idx="2811">
                  <c:v>0.15226589999999998</c:v>
                </c:pt>
                <c:pt idx="2812">
                  <c:v>0.152585</c:v>
                </c:pt>
                <c:pt idx="2813">
                  <c:v>0.15290500000000001</c:v>
                </c:pt>
                <c:pt idx="2814">
                  <c:v>0.1532259</c:v>
                </c:pt>
                <c:pt idx="2815">
                  <c:v>0.15354780000000001</c:v>
                </c:pt>
                <c:pt idx="2816">
                  <c:v>0.1538706</c:v>
                </c:pt>
                <c:pt idx="2817">
                  <c:v>0.15419429999999998</c:v>
                </c:pt>
                <c:pt idx="2818">
                  <c:v>0.15451899999999999</c:v>
                </c:pt>
                <c:pt idx="2819">
                  <c:v>0.1548446</c:v>
                </c:pt>
                <c:pt idx="2820">
                  <c:v>0.15517120000000001</c:v>
                </c:pt>
                <c:pt idx="2821">
                  <c:v>0.15549869999999999</c:v>
                </c:pt>
                <c:pt idx="2822">
                  <c:v>0.1558272</c:v>
                </c:pt>
                <c:pt idx="2823">
                  <c:v>0.15615660000000001</c:v>
                </c:pt>
                <c:pt idx="2824">
                  <c:v>0.15648689999999998</c:v>
                </c:pt>
                <c:pt idx="2825">
                  <c:v>0.15681829999999999</c:v>
                </c:pt>
                <c:pt idx="2826">
                  <c:v>0.1571506</c:v>
                </c:pt>
                <c:pt idx="2827">
                  <c:v>0.15748380000000001</c:v>
                </c:pt>
                <c:pt idx="2828">
                  <c:v>0.15781799999999999</c:v>
                </c:pt>
                <c:pt idx="2829">
                  <c:v>0.15815319999999999</c:v>
                </c:pt>
                <c:pt idx="2830">
                  <c:v>0.1584893</c:v>
                </c:pt>
                <c:pt idx="2831">
                  <c:v>0.15882639999999998</c:v>
                </c:pt>
                <c:pt idx="2832">
                  <c:v>0.15916450000000001</c:v>
                </c:pt>
                <c:pt idx="2833">
                  <c:v>0.15950349999999999</c:v>
                </c:pt>
                <c:pt idx="2834">
                  <c:v>0.1598436</c:v>
                </c:pt>
                <c:pt idx="2835">
                  <c:v>0.16018460000000001</c:v>
                </c:pt>
                <c:pt idx="2836">
                  <c:v>0.16052659999999999</c:v>
                </c:pt>
                <c:pt idx="2837">
                  <c:v>0.1608696</c:v>
                </c:pt>
                <c:pt idx="2838">
                  <c:v>0.16121350000000001</c:v>
                </c:pt>
                <c:pt idx="2839">
                  <c:v>0.16155849999999999</c:v>
                </c:pt>
                <c:pt idx="2840">
                  <c:v>0.16190439999999998</c:v>
                </c:pt>
                <c:pt idx="2841">
                  <c:v>0.16225129999999999</c:v>
                </c:pt>
                <c:pt idx="2842">
                  <c:v>0.1625993</c:v>
                </c:pt>
                <c:pt idx="2843">
                  <c:v>0.16294820000000002</c:v>
                </c:pt>
                <c:pt idx="2844">
                  <c:v>0.16329809999999997</c:v>
                </c:pt>
                <c:pt idx="2845">
                  <c:v>0.16364900000000002</c:v>
                </c:pt>
                <c:pt idx="2846">
                  <c:v>0.16400099999999998</c:v>
                </c:pt>
                <c:pt idx="2847">
                  <c:v>0.16435390000000002</c:v>
                </c:pt>
                <c:pt idx="2848">
                  <c:v>0.16470789999999999</c:v>
                </c:pt>
                <c:pt idx="2849">
                  <c:v>0.16506280000000001</c:v>
                </c:pt>
                <c:pt idx="2850">
                  <c:v>0.1654188</c:v>
                </c:pt>
                <c:pt idx="2851">
                  <c:v>0.1657758</c:v>
                </c:pt>
                <c:pt idx="2852">
                  <c:v>0.1661338</c:v>
                </c:pt>
                <c:pt idx="2853">
                  <c:v>0.1664929</c:v>
                </c:pt>
                <c:pt idx="2854">
                  <c:v>0.1668529</c:v>
                </c:pt>
                <c:pt idx="2855">
                  <c:v>0.167214</c:v>
                </c:pt>
                <c:pt idx="2856">
                  <c:v>0.16757609999999998</c:v>
                </c:pt>
                <c:pt idx="2857">
                  <c:v>0.16793919999999998</c:v>
                </c:pt>
                <c:pt idx="2858">
                  <c:v>0.16830339999999999</c:v>
                </c:pt>
                <c:pt idx="2859">
                  <c:v>0.1686686</c:v>
                </c:pt>
                <c:pt idx="2860">
                  <c:v>0.16903489999999999</c:v>
                </c:pt>
                <c:pt idx="2861">
                  <c:v>0.1694022</c:v>
                </c:pt>
                <c:pt idx="2862">
                  <c:v>0.16977049999999999</c:v>
                </c:pt>
                <c:pt idx="2863">
                  <c:v>0.17013989999999998</c:v>
                </c:pt>
                <c:pt idx="2864">
                  <c:v>0.1705103</c:v>
                </c:pt>
                <c:pt idx="2865">
                  <c:v>0.1708818</c:v>
                </c:pt>
                <c:pt idx="2866">
                  <c:v>0.1712543</c:v>
                </c:pt>
                <c:pt idx="2867">
                  <c:v>0.1716279</c:v>
                </c:pt>
                <c:pt idx="2868">
                  <c:v>0.17200260000000001</c:v>
                </c:pt>
                <c:pt idx="2869">
                  <c:v>0.17237829999999998</c:v>
                </c:pt>
                <c:pt idx="2870">
                  <c:v>0.17275509999999999</c:v>
                </c:pt>
                <c:pt idx="2871">
                  <c:v>0.17313290000000001</c:v>
                </c:pt>
                <c:pt idx="2872">
                  <c:v>0.17351179999999999</c:v>
                </c:pt>
                <c:pt idx="2873">
                  <c:v>0.17389169999999998</c:v>
                </c:pt>
                <c:pt idx="2874">
                  <c:v>0.17427280000000001</c:v>
                </c:pt>
                <c:pt idx="2875">
                  <c:v>0.1746549</c:v>
                </c:pt>
                <c:pt idx="2876">
                  <c:v>0.1750381</c:v>
                </c:pt>
                <c:pt idx="2877">
                  <c:v>0.17542240000000001</c:v>
                </c:pt>
                <c:pt idx="2878">
                  <c:v>0.17580769999999998</c:v>
                </c:pt>
                <c:pt idx="2879">
                  <c:v>0.1761942</c:v>
                </c:pt>
                <c:pt idx="2880">
                  <c:v>0.17658170000000001</c:v>
                </c:pt>
                <c:pt idx="2881">
                  <c:v>0.1769703</c:v>
                </c:pt>
                <c:pt idx="2882">
                  <c:v>0.17735999999999999</c:v>
                </c:pt>
                <c:pt idx="2883">
                  <c:v>0.17775080000000001</c:v>
                </c:pt>
                <c:pt idx="2884">
                  <c:v>0.17814269999999999</c:v>
                </c:pt>
                <c:pt idx="2885">
                  <c:v>0.17853570000000002</c:v>
                </c:pt>
                <c:pt idx="2886">
                  <c:v>0.1789298</c:v>
                </c:pt>
                <c:pt idx="2887">
                  <c:v>0.17932500000000001</c:v>
                </c:pt>
                <c:pt idx="2888">
                  <c:v>0.1797213</c:v>
                </c:pt>
                <c:pt idx="2889">
                  <c:v>0.1801188</c:v>
                </c:pt>
                <c:pt idx="2890">
                  <c:v>0.18051729999999999</c:v>
                </c:pt>
                <c:pt idx="2891">
                  <c:v>0.18091699999999999</c:v>
                </c:pt>
                <c:pt idx="2892">
                  <c:v>0.1813177</c:v>
                </c:pt>
                <c:pt idx="2893">
                  <c:v>0.18171959999999998</c:v>
                </c:pt>
                <c:pt idx="2894">
                  <c:v>0.1821226</c:v>
                </c:pt>
                <c:pt idx="2895">
                  <c:v>0.18252669999999999</c:v>
                </c:pt>
                <c:pt idx="2896">
                  <c:v>0.18293199999999998</c:v>
                </c:pt>
                <c:pt idx="2897">
                  <c:v>0.18333840000000001</c:v>
                </c:pt>
                <c:pt idx="2898">
                  <c:v>0.18374590000000002</c:v>
                </c:pt>
                <c:pt idx="2899">
                  <c:v>0.1841546</c:v>
                </c:pt>
                <c:pt idx="2900">
                  <c:v>0.18456430000000001</c:v>
                </c:pt>
                <c:pt idx="2901">
                  <c:v>0.18497530000000001</c:v>
                </c:pt>
                <c:pt idx="2902">
                  <c:v>0.1853873</c:v>
                </c:pt>
                <c:pt idx="2903">
                  <c:v>0.18580060000000001</c:v>
                </c:pt>
                <c:pt idx="2904">
                  <c:v>0.18621490000000002</c:v>
                </c:pt>
                <c:pt idx="2905">
                  <c:v>0.1866304</c:v>
                </c:pt>
                <c:pt idx="2906">
                  <c:v>0.18704709999999999</c:v>
                </c:pt>
                <c:pt idx="2907">
                  <c:v>0.18746489999999999</c:v>
                </c:pt>
                <c:pt idx="2908">
                  <c:v>0.18788389999999999</c:v>
                </c:pt>
                <c:pt idx="2909">
                  <c:v>0.188304</c:v>
                </c:pt>
                <c:pt idx="2910">
                  <c:v>0.18872529999999998</c:v>
                </c:pt>
                <c:pt idx="2911">
                  <c:v>0.1891478</c:v>
                </c:pt>
                <c:pt idx="2912">
                  <c:v>0.1895714</c:v>
                </c:pt>
                <c:pt idx="2913">
                  <c:v>0.18999619999999998</c:v>
                </c:pt>
                <c:pt idx="2914">
                  <c:v>0.19042220000000001</c:v>
                </c:pt>
                <c:pt idx="2915">
                  <c:v>0.1908493</c:v>
                </c:pt>
                <c:pt idx="2916">
                  <c:v>0.19127759999999999</c:v>
                </c:pt>
                <c:pt idx="2917">
                  <c:v>0.19170710000000002</c:v>
                </c:pt>
                <c:pt idx="2918">
                  <c:v>0.1921378</c:v>
                </c:pt>
                <c:pt idx="2919">
                  <c:v>0.19256969999999998</c:v>
                </c:pt>
                <c:pt idx="2920">
                  <c:v>0.1930027</c:v>
                </c:pt>
                <c:pt idx="2921">
                  <c:v>0.193437</c:v>
                </c:pt>
                <c:pt idx="2922">
                  <c:v>0.1938724</c:v>
                </c:pt>
                <c:pt idx="2923">
                  <c:v>0.19430909999999998</c:v>
                </c:pt>
                <c:pt idx="2924">
                  <c:v>0.1947469</c:v>
                </c:pt>
                <c:pt idx="2925">
                  <c:v>0.1951859</c:v>
                </c:pt>
                <c:pt idx="2926">
                  <c:v>0.1956262</c:v>
                </c:pt>
                <c:pt idx="2927">
                  <c:v>0.19606760000000001</c:v>
                </c:pt>
                <c:pt idx="2928">
                  <c:v>0.1965102</c:v>
                </c:pt>
                <c:pt idx="2929">
                  <c:v>0.19695409999999999</c:v>
                </c:pt>
                <c:pt idx="2930">
                  <c:v>0.1973992</c:v>
                </c:pt>
                <c:pt idx="2931">
                  <c:v>0.19784550000000001</c:v>
                </c:pt>
                <c:pt idx="2932">
                  <c:v>0.198293</c:v>
                </c:pt>
                <c:pt idx="2933">
                  <c:v>0.19874169999999999</c:v>
                </c:pt>
                <c:pt idx="2934">
                  <c:v>0.1991917</c:v>
                </c:pt>
                <c:pt idx="2935">
                  <c:v>0.19964280000000001</c:v>
                </c:pt>
                <c:pt idx="2936">
                  <c:v>0.2000952</c:v>
                </c:pt>
                <c:pt idx="2937">
                  <c:v>0.2005489</c:v>
                </c:pt>
                <c:pt idx="2938">
                  <c:v>0.20100370000000001</c:v>
                </c:pt>
                <c:pt idx="2939">
                  <c:v>0.2014599</c:v>
                </c:pt>
                <c:pt idx="2940">
                  <c:v>0.20191720000000002</c:v>
                </c:pt>
                <c:pt idx="2941">
                  <c:v>0.20237579999999999</c:v>
                </c:pt>
                <c:pt idx="2942">
                  <c:v>0.2028356</c:v>
                </c:pt>
                <c:pt idx="2943">
                  <c:v>0.2032967</c:v>
                </c:pt>
                <c:pt idx="2944">
                  <c:v>0.203759</c:v>
                </c:pt>
                <c:pt idx="2945">
                  <c:v>0.2042226</c:v>
                </c:pt>
                <c:pt idx="2946">
                  <c:v>0.20468739999999999</c:v>
                </c:pt>
                <c:pt idx="2947">
                  <c:v>0.20515349999999999</c:v>
                </c:pt>
                <c:pt idx="2948">
                  <c:v>0.2056209</c:v>
                </c:pt>
                <c:pt idx="2949">
                  <c:v>0.20608949999999998</c:v>
                </c:pt>
                <c:pt idx="2950">
                  <c:v>0.2065594</c:v>
                </c:pt>
                <c:pt idx="2951">
                  <c:v>0.20703050000000001</c:v>
                </c:pt>
                <c:pt idx="2952">
                  <c:v>0.20750289999999999</c:v>
                </c:pt>
                <c:pt idx="2953">
                  <c:v>0.20797660000000001</c:v>
                </c:pt>
                <c:pt idx="2954">
                  <c:v>0.20845160000000001</c:v>
                </c:pt>
                <c:pt idx="2955">
                  <c:v>0.2089279</c:v>
                </c:pt>
                <c:pt idx="2956">
                  <c:v>0.20940539999999999</c:v>
                </c:pt>
                <c:pt idx="2957">
                  <c:v>0.20988420000000002</c:v>
                </c:pt>
                <c:pt idx="2958">
                  <c:v>0.21036429999999998</c:v>
                </c:pt>
                <c:pt idx="2959">
                  <c:v>0.2108457</c:v>
                </c:pt>
                <c:pt idx="2960">
                  <c:v>0.2113283</c:v>
                </c:pt>
                <c:pt idx="2961">
                  <c:v>0.21181229999999998</c:v>
                </c:pt>
                <c:pt idx="2962">
                  <c:v>0.2122976</c:v>
                </c:pt>
                <c:pt idx="2963">
                  <c:v>0.2127841</c:v>
                </c:pt>
                <c:pt idx="2964">
                  <c:v>0.21327199999999999</c:v>
                </c:pt>
                <c:pt idx="2965">
                  <c:v>0.21376119999999998</c:v>
                </c:pt>
                <c:pt idx="2966">
                  <c:v>0.21425169999999999</c:v>
                </c:pt>
                <c:pt idx="2967">
                  <c:v>0.2147434</c:v>
                </c:pt>
                <c:pt idx="2968">
                  <c:v>0.2152365</c:v>
                </c:pt>
                <c:pt idx="2969">
                  <c:v>0.21573100000000001</c:v>
                </c:pt>
                <c:pt idx="2970">
                  <c:v>0.21622669999999999</c:v>
                </c:pt>
                <c:pt idx="2971">
                  <c:v>0.21672370000000002</c:v>
                </c:pt>
                <c:pt idx="2972">
                  <c:v>0.2172221</c:v>
                </c:pt>
                <c:pt idx="2973">
                  <c:v>0.21772180000000002</c:v>
                </c:pt>
                <c:pt idx="2974">
                  <c:v>0.21822279999999999</c:v>
                </c:pt>
                <c:pt idx="2975">
                  <c:v>0.21872520000000001</c:v>
                </c:pt>
                <c:pt idx="2976">
                  <c:v>0.2192289</c:v>
                </c:pt>
                <c:pt idx="2977">
                  <c:v>0.21973389999999998</c:v>
                </c:pt>
                <c:pt idx="2978">
                  <c:v>0.2202403</c:v>
                </c:pt>
                <c:pt idx="2979">
                  <c:v>0.220748</c:v>
                </c:pt>
                <c:pt idx="2980">
                  <c:v>0.22125709999999998</c:v>
                </c:pt>
                <c:pt idx="2981">
                  <c:v>0.22176750000000001</c:v>
                </c:pt>
                <c:pt idx="2982">
                  <c:v>0.22227919999999998</c:v>
                </c:pt>
                <c:pt idx="2983">
                  <c:v>0.2227923</c:v>
                </c:pt>
                <c:pt idx="2984">
                  <c:v>0.2233068</c:v>
                </c:pt>
                <c:pt idx="2985">
                  <c:v>0.22382260000000001</c:v>
                </c:pt>
                <c:pt idx="2986">
                  <c:v>0.22433980000000001</c:v>
                </c:pt>
                <c:pt idx="2987">
                  <c:v>0.22485830000000001</c:v>
                </c:pt>
                <c:pt idx="2988">
                  <c:v>0.2253782</c:v>
                </c:pt>
                <c:pt idx="2989">
                  <c:v>0.2258995</c:v>
                </c:pt>
                <c:pt idx="2990">
                  <c:v>0.22642210000000002</c:v>
                </c:pt>
                <c:pt idx="2991">
                  <c:v>0.22694610000000001</c:v>
                </c:pt>
                <c:pt idx="2992">
                  <c:v>0.22747150000000002</c:v>
                </c:pt>
                <c:pt idx="2993">
                  <c:v>0.22799830000000001</c:v>
                </c:pt>
                <c:pt idx="2994">
                  <c:v>0.22852639999999999</c:v>
                </c:pt>
                <c:pt idx="2995">
                  <c:v>0.22905600000000001</c:v>
                </c:pt>
                <c:pt idx="2996">
                  <c:v>0.22958690000000001</c:v>
                </c:pt>
                <c:pt idx="2997">
                  <c:v>0.2301192</c:v>
                </c:pt>
                <c:pt idx="2998">
                  <c:v>0.23065290000000002</c:v>
                </c:pt>
                <c:pt idx="2999">
                  <c:v>0.231188</c:v>
                </c:pt>
                <c:pt idx="3000">
                  <c:v>0.2317245</c:v>
                </c:pt>
                <c:pt idx="3001">
                  <c:v>0.23226240000000001</c:v>
                </c:pt>
                <c:pt idx="3002">
                  <c:v>0.2328017</c:v>
                </c:pt>
                <c:pt idx="3003">
                  <c:v>0.23334239999999998</c:v>
                </c:pt>
                <c:pt idx="3004">
                  <c:v>0.2338845</c:v>
                </c:pt>
                <c:pt idx="3005">
                  <c:v>0.23442800000000003</c:v>
                </c:pt>
                <c:pt idx="3006">
                  <c:v>0.23497300000000002</c:v>
                </c:pt>
                <c:pt idx="3007">
                  <c:v>0.23551929999999999</c:v>
                </c:pt>
                <c:pt idx="3008">
                  <c:v>0.2360671</c:v>
                </c:pt>
                <c:pt idx="3009">
                  <c:v>0.2366163</c:v>
                </c:pt>
                <c:pt idx="3010">
                  <c:v>0.23716690000000001</c:v>
                </c:pt>
                <c:pt idx="3011">
                  <c:v>0.23771890000000001</c:v>
                </c:pt>
                <c:pt idx="3012">
                  <c:v>0.23827240000000002</c:v>
                </c:pt>
                <c:pt idx="3013">
                  <c:v>0.23882729999999999</c:v>
                </c:pt>
                <c:pt idx="3014">
                  <c:v>0.2393836</c:v>
                </c:pt>
                <c:pt idx="3015">
                  <c:v>0.2399414</c:v>
                </c:pt>
                <c:pt idx="3016">
                  <c:v>0.24050060000000001</c:v>
                </c:pt>
                <c:pt idx="3017">
                  <c:v>0.24106130000000001</c:v>
                </c:pt>
                <c:pt idx="3018">
                  <c:v>0.24162339999999999</c:v>
                </c:pt>
                <c:pt idx="3019">
                  <c:v>0.24218690000000001</c:v>
                </c:pt>
                <c:pt idx="3020">
                  <c:v>0.24275189999999999</c:v>
                </c:pt>
                <c:pt idx="3021">
                  <c:v>0.24331839999999999</c:v>
                </c:pt>
                <c:pt idx="3022">
                  <c:v>0.2438863</c:v>
                </c:pt>
                <c:pt idx="3023">
                  <c:v>0.24445560000000002</c:v>
                </c:pt>
                <c:pt idx="3024">
                  <c:v>0.24502649999999998</c:v>
                </c:pt>
                <c:pt idx="3025">
                  <c:v>0.24559879999999998</c:v>
                </c:pt>
                <c:pt idx="3026">
                  <c:v>0.24617250000000002</c:v>
                </c:pt>
                <c:pt idx="3027">
                  <c:v>0.24674780000000002</c:v>
                </c:pt>
                <c:pt idx="3028">
                  <c:v>0.2473245</c:v>
                </c:pt>
                <c:pt idx="3029">
                  <c:v>0.24790259999999997</c:v>
                </c:pt>
                <c:pt idx="3030">
                  <c:v>0.24848230000000002</c:v>
                </c:pt>
                <c:pt idx="3031">
                  <c:v>0.24906340000000002</c:v>
                </c:pt>
                <c:pt idx="3032">
                  <c:v>0.24964609999999998</c:v>
                </c:pt>
                <c:pt idx="3033">
                  <c:v>0.25023009999999996</c:v>
                </c:pt>
                <c:pt idx="3034">
                  <c:v>0.25081570000000003</c:v>
                </c:pt>
                <c:pt idx="3035">
                  <c:v>0.25140280000000004</c:v>
                </c:pt>
                <c:pt idx="3036">
                  <c:v>0.25199139999999998</c:v>
                </c:pt>
                <c:pt idx="3037">
                  <c:v>0.25258150000000001</c:v>
                </c:pt>
                <c:pt idx="3038">
                  <c:v>0.25317299999999998</c:v>
                </c:pt>
                <c:pt idx="3039">
                  <c:v>0.25376609999999999</c:v>
                </c:pt>
                <c:pt idx="3040">
                  <c:v>0.2543607</c:v>
                </c:pt>
                <c:pt idx="3041">
                  <c:v>0.25495669999999998</c:v>
                </c:pt>
                <c:pt idx="3042">
                  <c:v>0.25555430000000001</c:v>
                </c:pt>
                <c:pt idx="3043">
                  <c:v>0.25615339999999998</c:v>
                </c:pt>
                <c:pt idx="3044">
                  <c:v>0.25675410000000004</c:v>
                </c:pt>
                <c:pt idx="3045">
                  <c:v>0.25735619999999998</c:v>
                </c:pt>
                <c:pt idx="3046">
                  <c:v>0.25795990000000002</c:v>
                </c:pt>
                <c:pt idx="3047">
                  <c:v>0.25856499999999999</c:v>
                </c:pt>
                <c:pt idx="3048">
                  <c:v>0.2591717</c:v>
                </c:pt>
                <c:pt idx="3049">
                  <c:v>0.25977990000000001</c:v>
                </c:pt>
                <c:pt idx="3050">
                  <c:v>0.2603897</c:v>
                </c:pt>
                <c:pt idx="3051">
                  <c:v>0.26100100000000004</c:v>
                </c:pt>
                <c:pt idx="3052">
                  <c:v>0.26161380000000001</c:v>
                </c:pt>
                <c:pt idx="3053">
                  <c:v>0.26222820000000002</c:v>
                </c:pt>
                <c:pt idx="3054">
                  <c:v>0.26284410000000002</c:v>
                </c:pt>
                <c:pt idx="3055">
                  <c:v>0.26346159999999996</c:v>
                </c:pt>
                <c:pt idx="3056">
                  <c:v>0.2640806</c:v>
                </c:pt>
                <c:pt idx="3057">
                  <c:v>0.26470109999999997</c:v>
                </c:pt>
                <c:pt idx="3058">
                  <c:v>0.26532319999999998</c:v>
                </c:pt>
                <c:pt idx="3059">
                  <c:v>0.26594689999999999</c:v>
                </c:pt>
                <c:pt idx="3060">
                  <c:v>0.26657209999999998</c:v>
                </c:pt>
                <c:pt idx="3061">
                  <c:v>0.26719890000000002</c:v>
                </c:pt>
                <c:pt idx="3062">
                  <c:v>0.26782719999999999</c:v>
                </c:pt>
                <c:pt idx="3063">
                  <c:v>0.26845709999999995</c:v>
                </c:pt>
                <c:pt idx="3064">
                  <c:v>0.26908860000000001</c:v>
                </c:pt>
                <c:pt idx="3065">
                  <c:v>0.26972160000000001</c:v>
                </c:pt>
                <c:pt idx="3066">
                  <c:v>0.27035619999999999</c:v>
                </c:pt>
                <c:pt idx="3067">
                  <c:v>0.27099239999999997</c:v>
                </c:pt>
                <c:pt idx="3068">
                  <c:v>0.27163019999999999</c:v>
                </c:pt>
                <c:pt idx="3069">
                  <c:v>0.2722695</c:v>
                </c:pt>
                <c:pt idx="3070">
                  <c:v>0.2729105</c:v>
                </c:pt>
                <c:pt idx="3071">
                  <c:v>0.27355299999999999</c:v>
                </c:pt>
                <c:pt idx="3072">
                  <c:v>0.27419709999999997</c:v>
                </c:pt>
                <c:pt idx="3073">
                  <c:v>0.2748428</c:v>
                </c:pt>
                <c:pt idx="3074">
                  <c:v>0.27549010000000002</c:v>
                </c:pt>
                <c:pt idx="3075">
                  <c:v>0.27613900000000002</c:v>
                </c:pt>
                <c:pt idx="3076">
                  <c:v>0.27678940000000002</c:v>
                </c:pt>
                <c:pt idx="3077">
                  <c:v>0.27744150000000001</c:v>
                </c:pt>
                <c:pt idx="3078">
                  <c:v>0.27809519999999999</c:v>
                </c:pt>
                <c:pt idx="3079">
                  <c:v>0.27875060000000002</c:v>
                </c:pt>
                <c:pt idx="3080">
                  <c:v>0.27940750000000003</c:v>
                </c:pt>
                <c:pt idx="3081">
                  <c:v>0.28006599999999998</c:v>
                </c:pt>
                <c:pt idx="3082">
                  <c:v>0.28072609999999998</c:v>
                </c:pt>
                <c:pt idx="3083">
                  <c:v>0.28138790000000002</c:v>
                </c:pt>
                <c:pt idx="3084">
                  <c:v>0.2820513</c:v>
                </c:pt>
                <c:pt idx="3085">
                  <c:v>0.28271630000000003</c:v>
                </c:pt>
                <c:pt idx="3086">
                  <c:v>0.28338289999999999</c:v>
                </c:pt>
                <c:pt idx="3087">
                  <c:v>0.2840512</c:v>
                </c:pt>
                <c:pt idx="3088">
                  <c:v>0.2847211</c:v>
                </c:pt>
                <c:pt idx="3089">
                  <c:v>0.2853926</c:v>
                </c:pt>
                <c:pt idx="3090">
                  <c:v>0.28606579999999998</c:v>
                </c:pt>
                <c:pt idx="3091">
                  <c:v>0.28674060000000001</c:v>
                </c:pt>
                <c:pt idx="3092">
                  <c:v>0.28741699999999998</c:v>
                </c:pt>
                <c:pt idx="3093">
                  <c:v>0.28809509999999999</c:v>
                </c:pt>
                <c:pt idx="3094">
                  <c:v>0.2887748</c:v>
                </c:pt>
                <c:pt idx="3095">
                  <c:v>0.2894562</c:v>
                </c:pt>
                <c:pt idx="3096">
                  <c:v>0.29013929999999999</c:v>
                </c:pt>
                <c:pt idx="3097">
                  <c:v>0.29082400000000003</c:v>
                </c:pt>
                <c:pt idx="3098">
                  <c:v>0.2915103</c:v>
                </c:pt>
                <c:pt idx="3099">
                  <c:v>0.29219830000000002</c:v>
                </c:pt>
                <c:pt idx="3100">
                  <c:v>0.29288799999999998</c:v>
                </c:pt>
                <c:pt idx="3101">
                  <c:v>0.29357930000000004</c:v>
                </c:pt>
                <c:pt idx="3102">
                  <c:v>0.29427229999999999</c:v>
                </c:pt>
                <c:pt idx="3103">
                  <c:v>0.29496699999999998</c:v>
                </c:pt>
                <c:pt idx="3104">
                  <c:v>0.29566329999999996</c:v>
                </c:pt>
                <c:pt idx="3105">
                  <c:v>0.2963614</c:v>
                </c:pt>
                <c:pt idx="3106">
                  <c:v>0.29706109999999997</c:v>
                </c:pt>
                <c:pt idx="3107">
                  <c:v>0.29776239999999998</c:v>
                </c:pt>
                <c:pt idx="3108">
                  <c:v>0.29846549999999999</c:v>
                </c:pt>
                <c:pt idx="3109">
                  <c:v>0.2991702</c:v>
                </c:pt>
                <c:pt idx="3110">
                  <c:v>0.2998767</c:v>
                </c:pt>
                <c:pt idx="3111">
                  <c:v>0.30058479999999999</c:v>
                </c:pt>
                <c:pt idx="3112">
                  <c:v>0.30129460000000002</c:v>
                </c:pt>
                <c:pt idx="3113">
                  <c:v>0.3020062</c:v>
                </c:pt>
                <c:pt idx="3114">
                  <c:v>0.30271939999999997</c:v>
                </c:pt>
                <c:pt idx="3115">
                  <c:v>0.30343429999999999</c:v>
                </c:pt>
                <c:pt idx="3116">
                  <c:v>0.3041509</c:v>
                </c:pt>
                <c:pt idx="3117">
                  <c:v>0.30486920000000001</c:v>
                </c:pt>
                <c:pt idx="3118">
                  <c:v>0.30558930000000001</c:v>
                </c:pt>
                <c:pt idx="3119">
                  <c:v>0.306311</c:v>
                </c:pt>
                <c:pt idx="3120">
                  <c:v>0.30703449999999999</c:v>
                </c:pt>
                <c:pt idx="3121">
                  <c:v>0.30775969999999997</c:v>
                </c:pt>
                <c:pt idx="3122">
                  <c:v>0.3084866</c:v>
                </c:pt>
                <c:pt idx="3123">
                  <c:v>0.30921520000000002</c:v>
                </c:pt>
                <c:pt idx="3124">
                  <c:v>0.30994549999999998</c:v>
                </c:pt>
                <c:pt idx="3125">
                  <c:v>0.3106776</c:v>
                </c:pt>
                <c:pt idx="3126">
                  <c:v>0.3114114</c:v>
                </c:pt>
                <c:pt idx="3127">
                  <c:v>0.3121469</c:v>
                </c:pt>
                <c:pt idx="3128">
                  <c:v>0.3128842</c:v>
                </c:pt>
                <c:pt idx="3129">
                  <c:v>0.31362319999999999</c:v>
                </c:pt>
                <c:pt idx="3130">
                  <c:v>0.31436399999999998</c:v>
                </c:pt>
                <c:pt idx="3131">
                  <c:v>0.31510639999999995</c:v>
                </c:pt>
                <c:pt idx="3132">
                  <c:v>0.31585069999999998</c:v>
                </c:pt>
                <c:pt idx="3133">
                  <c:v>0.31659659999999995</c:v>
                </c:pt>
                <c:pt idx="3134">
                  <c:v>0.31734439999999997</c:v>
                </c:pt>
                <c:pt idx="3135">
                  <c:v>0.31809390000000004</c:v>
                </c:pt>
                <c:pt idx="3136">
                  <c:v>0.31884509999999999</c:v>
                </c:pt>
                <c:pt idx="3137">
                  <c:v>0.3195981</c:v>
                </c:pt>
                <c:pt idx="3138">
                  <c:v>0.32035279999999999</c:v>
                </c:pt>
                <c:pt idx="3139">
                  <c:v>0.32110930000000004</c:v>
                </c:pt>
                <c:pt idx="3140">
                  <c:v>0.32186759999999998</c:v>
                </c:pt>
                <c:pt idx="3141">
                  <c:v>0.32262770000000002</c:v>
                </c:pt>
                <c:pt idx="3142">
                  <c:v>0.3233895</c:v>
                </c:pt>
                <c:pt idx="3143">
                  <c:v>0.32415310000000003</c:v>
                </c:pt>
                <c:pt idx="3144">
                  <c:v>0.3249185</c:v>
                </c:pt>
                <c:pt idx="3145">
                  <c:v>0.32568560000000002</c:v>
                </c:pt>
                <c:pt idx="3146">
                  <c:v>0.32645450000000004</c:v>
                </c:pt>
                <c:pt idx="3147">
                  <c:v>0.32722519999999999</c:v>
                </c:pt>
                <c:pt idx="3148">
                  <c:v>0.3279977</c:v>
                </c:pt>
                <c:pt idx="3149">
                  <c:v>0.32877190000000001</c:v>
                </c:pt>
                <c:pt idx="3150">
                  <c:v>0.32954800000000001</c:v>
                </c:pt>
                <c:pt idx="3151">
                  <c:v>0.33032590000000001</c:v>
                </c:pt>
                <c:pt idx="3152">
                  <c:v>0.3311055</c:v>
                </c:pt>
                <c:pt idx="3153">
                  <c:v>0.33188699999999999</c:v>
                </c:pt>
                <c:pt idx="3154">
                  <c:v>0.33267019999999997</c:v>
                </c:pt>
                <c:pt idx="3155">
                  <c:v>0.33345520000000001</c:v>
                </c:pt>
                <c:pt idx="3156">
                  <c:v>0.33424209999999999</c:v>
                </c:pt>
                <c:pt idx="3157">
                  <c:v>0.33503080000000002</c:v>
                </c:pt>
                <c:pt idx="3158">
                  <c:v>0.33582119999999999</c:v>
                </c:pt>
                <c:pt idx="3159">
                  <c:v>0.33661350000000001</c:v>
                </c:pt>
                <c:pt idx="3160">
                  <c:v>0.33740760000000003</c:v>
                </c:pt>
                <c:pt idx="3161">
                  <c:v>0.33820349999999999</c:v>
                </c:pt>
                <c:pt idx="3162">
                  <c:v>0.3390012</c:v>
                </c:pt>
                <c:pt idx="3163">
                  <c:v>0.33980080000000001</c:v>
                </c:pt>
                <c:pt idx="3164">
                  <c:v>0.34060210000000002</c:v>
                </c:pt>
                <c:pt idx="3165">
                  <c:v>0.34140530000000002</c:v>
                </c:pt>
                <c:pt idx="3166">
                  <c:v>0.34221030000000002</c:v>
                </c:pt>
                <c:pt idx="3167">
                  <c:v>0.34301720000000002</c:v>
                </c:pt>
                <c:pt idx="3168">
                  <c:v>0.34382590000000002</c:v>
                </c:pt>
                <c:pt idx="3169">
                  <c:v>0.34463640000000001</c:v>
                </c:pt>
                <c:pt idx="3170">
                  <c:v>0.3454488</c:v>
                </c:pt>
                <c:pt idx="3171">
                  <c:v>0.34626299999999999</c:v>
                </c:pt>
                <c:pt idx="3172">
                  <c:v>0.34707899999999997</c:v>
                </c:pt>
                <c:pt idx="3173">
                  <c:v>0.34789690000000001</c:v>
                </c:pt>
                <c:pt idx="3174">
                  <c:v>0.34871670000000005</c:v>
                </c:pt>
                <c:pt idx="3175">
                  <c:v>0.34953829999999997</c:v>
                </c:pt>
                <c:pt idx="3176">
                  <c:v>0.3503617</c:v>
                </c:pt>
                <c:pt idx="3177">
                  <c:v>0.35118699999999997</c:v>
                </c:pt>
                <c:pt idx="3178">
                  <c:v>0.3520141</c:v>
                </c:pt>
                <c:pt idx="3179">
                  <c:v>0.35284320000000002</c:v>
                </c:pt>
                <c:pt idx="3180">
                  <c:v>0.35367409999999999</c:v>
                </c:pt>
                <c:pt idx="3181">
                  <c:v>0.35450680000000001</c:v>
                </c:pt>
                <c:pt idx="3182">
                  <c:v>0.35534139999999997</c:v>
                </c:pt>
                <c:pt idx="3183">
                  <c:v>0.35617789999999999</c:v>
                </c:pt>
                <c:pt idx="3184">
                  <c:v>0.35701620000000001</c:v>
                </c:pt>
                <c:pt idx="3185">
                  <c:v>0.35785649999999997</c:v>
                </c:pt>
                <c:pt idx="3186">
                  <c:v>0.35869850000000003</c:v>
                </c:pt>
                <c:pt idx="3187">
                  <c:v>0.35954249999999999</c:v>
                </c:pt>
                <c:pt idx="3188">
                  <c:v>0.3603884</c:v>
                </c:pt>
                <c:pt idx="3189">
                  <c:v>0.3612361</c:v>
                </c:pt>
                <c:pt idx="3190">
                  <c:v>0.36208570000000001</c:v>
                </c:pt>
                <c:pt idx="3191">
                  <c:v>0.36293730000000002</c:v>
                </c:pt>
                <c:pt idx="3192">
                  <c:v>0.36379069999999997</c:v>
                </c:pt>
                <c:pt idx="3193">
                  <c:v>0.36464590000000002</c:v>
                </c:pt>
                <c:pt idx="3194">
                  <c:v>0.36550310000000003</c:v>
                </c:pt>
                <c:pt idx="3195">
                  <c:v>0.36636219999999997</c:v>
                </c:pt>
                <c:pt idx="3196">
                  <c:v>0.36722319999999997</c:v>
                </c:pt>
                <c:pt idx="3197">
                  <c:v>0.36808609999999997</c:v>
                </c:pt>
                <c:pt idx="3198">
                  <c:v>0.36895089999999997</c:v>
                </c:pt>
                <c:pt idx="3199">
                  <c:v>0.36981759999999997</c:v>
                </c:pt>
                <c:pt idx="3200">
                  <c:v>0.37068620000000002</c:v>
                </c:pt>
                <c:pt idx="3201">
                  <c:v>0.37155670000000002</c:v>
                </c:pt>
                <c:pt idx="3202">
                  <c:v>0.37242910000000001</c:v>
                </c:pt>
                <c:pt idx="3203">
                  <c:v>0.37330350000000001</c:v>
                </c:pt>
                <c:pt idx="3204">
                  <c:v>0.3741797</c:v>
                </c:pt>
                <c:pt idx="3205">
                  <c:v>0.3750579</c:v>
                </c:pt>
                <c:pt idx="3206">
                  <c:v>0.37593799999999999</c:v>
                </c:pt>
                <c:pt idx="3207">
                  <c:v>0.37681999999999999</c:v>
                </c:pt>
                <c:pt idx="3208">
                  <c:v>0.37770399999999998</c:v>
                </c:pt>
                <c:pt idx="3209">
                  <c:v>0.37858990000000003</c:v>
                </c:pt>
                <c:pt idx="3210">
                  <c:v>0.37947769999999997</c:v>
                </c:pt>
                <c:pt idx="3211">
                  <c:v>0.38036740000000002</c:v>
                </c:pt>
                <c:pt idx="3212">
                  <c:v>0.38125909999999996</c:v>
                </c:pt>
                <c:pt idx="3213">
                  <c:v>0.38215270000000001</c:v>
                </c:pt>
                <c:pt idx="3214">
                  <c:v>0.38304829999999995</c:v>
                </c:pt>
                <c:pt idx="3215">
                  <c:v>0.3839458</c:v>
                </c:pt>
                <c:pt idx="3216">
                  <c:v>0.3848452</c:v>
                </c:pt>
                <c:pt idx="3217">
                  <c:v>0.3857466</c:v>
                </c:pt>
                <c:pt idx="3218">
                  <c:v>0.38664989999999999</c:v>
                </c:pt>
                <c:pt idx="3219">
                  <c:v>0.38755519999999999</c:v>
                </c:pt>
                <c:pt idx="3220">
                  <c:v>0.38846239999999999</c:v>
                </c:pt>
                <c:pt idx="3221">
                  <c:v>0.38937159999999998</c:v>
                </c:pt>
                <c:pt idx="3222">
                  <c:v>0.39028279999999999</c:v>
                </c:pt>
                <c:pt idx="3223">
                  <c:v>0.39119589999999999</c:v>
                </c:pt>
                <c:pt idx="3224">
                  <c:v>0.39211099999999999</c:v>
                </c:pt>
                <c:pt idx="3225">
                  <c:v>0.39302800000000004</c:v>
                </c:pt>
                <c:pt idx="3226">
                  <c:v>0.39394699999999999</c:v>
                </c:pt>
                <c:pt idx="3227">
                  <c:v>0.394868</c:v>
                </c:pt>
                <c:pt idx="3228">
                  <c:v>0.3957909</c:v>
                </c:pt>
                <c:pt idx="3229">
                  <c:v>0.39671590000000001</c:v>
                </c:pt>
                <c:pt idx="3230">
                  <c:v>0.39764270000000002</c:v>
                </c:pt>
                <c:pt idx="3231">
                  <c:v>0.39857160000000003</c:v>
                </c:pt>
                <c:pt idx="3232">
                  <c:v>0.39950240000000004</c:v>
                </c:pt>
                <c:pt idx="3233">
                  <c:v>0.40043529999999999</c:v>
                </c:pt>
                <c:pt idx="3234">
                  <c:v>0.40137010000000001</c:v>
                </c:pt>
                <c:pt idx="3235">
                  <c:v>0.40230680000000002</c:v>
                </c:pt>
                <c:pt idx="3236">
                  <c:v>0.40324559999999998</c:v>
                </c:pt>
                <c:pt idx="3237">
                  <c:v>0.4041864</c:v>
                </c:pt>
                <c:pt idx="3238">
                  <c:v>0.40512909999999996</c:v>
                </c:pt>
                <c:pt idx="3239">
                  <c:v>0.40607389999999999</c:v>
                </c:pt>
                <c:pt idx="3240">
                  <c:v>0.40702060000000001</c:v>
                </c:pt>
                <c:pt idx="3241">
                  <c:v>0.40796940000000004</c:v>
                </c:pt>
                <c:pt idx="3242">
                  <c:v>0.40892010000000001</c:v>
                </c:pt>
                <c:pt idx="3243">
                  <c:v>0.40987290000000004</c:v>
                </c:pt>
                <c:pt idx="3244">
                  <c:v>0.41082760000000001</c:v>
                </c:pt>
                <c:pt idx="3245">
                  <c:v>0.41178439999999999</c:v>
                </c:pt>
                <c:pt idx="3246">
                  <c:v>0.41274310000000003</c:v>
                </c:pt>
                <c:pt idx="3247">
                  <c:v>0.41370390000000001</c:v>
                </c:pt>
                <c:pt idx="3248">
                  <c:v>0.4146667</c:v>
                </c:pt>
                <c:pt idx="3249">
                  <c:v>0.41563150000000004</c:v>
                </c:pt>
                <c:pt idx="3250">
                  <c:v>0.41659830000000003</c:v>
                </c:pt>
                <c:pt idx="3251">
                  <c:v>0.41756710000000002</c:v>
                </c:pt>
                <c:pt idx="3252">
                  <c:v>0.41853790000000002</c:v>
                </c:pt>
                <c:pt idx="3253">
                  <c:v>0.41951080000000002</c:v>
                </c:pt>
                <c:pt idx="3254">
                  <c:v>0.42048569999999996</c:v>
                </c:pt>
                <c:pt idx="3255">
                  <c:v>0.42146259999999997</c:v>
                </c:pt>
                <c:pt idx="3256">
                  <c:v>0.42244150000000003</c:v>
                </c:pt>
                <c:pt idx="3257">
                  <c:v>0.42342250000000003</c:v>
                </c:pt>
                <c:pt idx="3258">
                  <c:v>0.42440549999999999</c:v>
                </c:pt>
                <c:pt idx="3259">
                  <c:v>0.42539059999999995</c:v>
                </c:pt>
                <c:pt idx="3260">
                  <c:v>0.42637769999999997</c:v>
                </c:pt>
                <c:pt idx="3261">
                  <c:v>0.42736679999999999</c:v>
                </c:pt>
                <c:pt idx="3262">
                  <c:v>0.42835790000000001</c:v>
                </c:pt>
                <c:pt idx="3263">
                  <c:v>0.42935109999999999</c:v>
                </c:pt>
                <c:pt idx="3264">
                  <c:v>0.43034640000000002</c:v>
                </c:pt>
                <c:pt idx="3265">
                  <c:v>0.43134359999999999</c:v>
                </c:pt>
                <c:pt idx="3266">
                  <c:v>0.43234300000000003</c:v>
                </c:pt>
                <c:pt idx="3267">
                  <c:v>0.43334430000000002</c:v>
                </c:pt>
                <c:pt idx="3268">
                  <c:v>0.43434780000000001</c:v>
                </c:pt>
                <c:pt idx="3269">
                  <c:v>0.4353533</c:v>
                </c:pt>
                <c:pt idx="3270">
                  <c:v>0.43636079999999999</c:v>
                </c:pt>
                <c:pt idx="3271">
                  <c:v>0.43737039999999999</c:v>
                </c:pt>
                <c:pt idx="3272">
                  <c:v>0.43838199999999999</c:v>
                </c:pt>
                <c:pt idx="3273">
                  <c:v>0.4393957</c:v>
                </c:pt>
                <c:pt idx="3274">
                  <c:v>0.44041150000000001</c:v>
                </c:pt>
                <c:pt idx="3275">
                  <c:v>0.44142939999999997</c:v>
                </c:pt>
                <c:pt idx="3276">
                  <c:v>0.44244930000000005</c:v>
                </c:pt>
                <c:pt idx="3277">
                  <c:v>0.44347120000000001</c:v>
                </c:pt>
                <c:pt idx="3278">
                  <c:v>0.44449529999999998</c:v>
                </c:pt>
                <c:pt idx="3279">
                  <c:v>0.44552140000000001</c:v>
                </c:pt>
                <c:pt idx="3280">
                  <c:v>0.44654959999999999</c:v>
                </c:pt>
                <c:pt idx="3281">
                  <c:v>0.44757979999999997</c:v>
                </c:pt>
                <c:pt idx="3282">
                  <c:v>0.44861220000000002</c:v>
                </c:pt>
                <c:pt idx="3283">
                  <c:v>0.44964660000000001</c:v>
                </c:pt>
                <c:pt idx="3284">
                  <c:v>0.4506831</c:v>
                </c:pt>
                <c:pt idx="3285">
                  <c:v>0.4517217</c:v>
                </c:pt>
                <c:pt idx="3286">
                  <c:v>0.45276239999999995</c:v>
                </c:pt>
                <c:pt idx="3287">
                  <c:v>0.45380509999999996</c:v>
                </c:pt>
                <c:pt idx="3288">
                  <c:v>0.45484989999999997</c:v>
                </c:pt>
                <c:pt idx="3289">
                  <c:v>0.45589689999999999</c:v>
                </c:pt>
                <c:pt idx="3290">
                  <c:v>0.45694589999999996</c:v>
                </c:pt>
                <c:pt idx="3291">
                  <c:v>0.45799700000000004</c:v>
                </c:pt>
                <c:pt idx="3292">
                  <c:v>0.45905019999999996</c:v>
                </c:pt>
                <c:pt idx="3293">
                  <c:v>0.4601055</c:v>
                </c:pt>
                <c:pt idx="3294">
                  <c:v>0.46116290000000004</c:v>
                </c:pt>
                <c:pt idx="3295">
                  <c:v>0.46222240000000003</c:v>
                </c:pt>
                <c:pt idx="3296">
                  <c:v>0.46328400000000003</c:v>
                </c:pt>
                <c:pt idx="3297">
                  <c:v>0.46434770000000003</c:v>
                </c:pt>
                <c:pt idx="3298">
                  <c:v>0.46541360000000004</c:v>
                </c:pt>
                <c:pt idx="3299">
                  <c:v>0.46648149999999999</c:v>
                </c:pt>
                <c:pt idx="3300">
                  <c:v>0.46755149999999995</c:v>
                </c:pt>
                <c:pt idx="3301">
                  <c:v>0.46862359999999997</c:v>
                </c:pt>
                <c:pt idx="3302">
                  <c:v>0.4696979</c:v>
                </c:pt>
                <c:pt idx="3303">
                  <c:v>0.47077430000000003</c:v>
                </c:pt>
                <c:pt idx="3304">
                  <c:v>0.47185270000000001</c:v>
                </c:pt>
                <c:pt idx="3305">
                  <c:v>0.4729333</c:v>
                </c:pt>
                <c:pt idx="3306">
                  <c:v>0.4740161</c:v>
                </c:pt>
                <c:pt idx="3307">
                  <c:v>0.47510089999999999</c:v>
                </c:pt>
                <c:pt idx="3308">
                  <c:v>0.4761879</c:v>
                </c:pt>
                <c:pt idx="3309">
                  <c:v>0.47727700000000001</c:v>
                </c:pt>
                <c:pt idx="3310">
                  <c:v>0.47836820000000002</c:v>
                </c:pt>
                <c:pt idx="3311">
                  <c:v>0.47946149999999998</c:v>
                </c:pt>
                <c:pt idx="3312">
                  <c:v>0.48055700000000001</c:v>
                </c:pt>
                <c:pt idx="3313">
                  <c:v>0.48165460000000004</c:v>
                </c:pt>
                <c:pt idx="3314">
                  <c:v>0.48275430000000003</c:v>
                </c:pt>
                <c:pt idx="3315">
                  <c:v>0.48385620000000001</c:v>
                </c:pt>
                <c:pt idx="3316">
                  <c:v>0.48496020000000001</c:v>
                </c:pt>
                <c:pt idx="3317">
                  <c:v>0.48606630000000001</c:v>
                </c:pt>
                <c:pt idx="3318">
                  <c:v>0.48717459999999996</c:v>
                </c:pt>
                <c:pt idx="3319">
                  <c:v>0.48828499999999997</c:v>
                </c:pt>
                <c:pt idx="3320">
                  <c:v>0.48939760000000004</c:v>
                </c:pt>
                <c:pt idx="3321">
                  <c:v>0.49051220000000001</c:v>
                </c:pt>
                <c:pt idx="3322">
                  <c:v>0.49162909999999999</c:v>
                </c:pt>
                <c:pt idx="3323">
                  <c:v>0.49274810000000002</c:v>
                </c:pt>
                <c:pt idx="3324">
                  <c:v>0.49386920000000006</c:v>
                </c:pt>
                <c:pt idx="3325">
                  <c:v>0.49499250000000006</c:v>
                </c:pt>
                <c:pt idx="3326">
                  <c:v>0.49611800000000006</c:v>
                </c:pt>
                <c:pt idx="3327">
                  <c:v>0.49724549999999995</c:v>
                </c:pt>
                <c:pt idx="3328">
                  <c:v>0.49837530000000002</c:v>
                </c:pt>
                <c:pt idx="3329">
                  <c:v>0.49950720000000004</c:v>
                </c:pt>
                <c:pt idx="3330">
                  <c:v>0.50064120000000001</c:v>
                </c:pt>
                <c:pt idx="3331">
                  <c:v>0.50177749999999999</c:v>
                </c:pt>
                <c:pt idx="3332">
                  <c:v>0.50291580000000002</c:v>
                </c:pt>
                <c:pt idx="3333">
                  <c:v>0.50405630000000001</c:v>
                </c:pt>
                <c:pt idx="3334">
                  <c:v>0.50519910000000001</c:v>
                </c:pt>
                <c:pt idx="3335">
                  <c:v>0.50634389999999996</c:v>
                </c:pt>
                <c:pt idx="3336">
                  <c:v>0.50749089999999997</c:v>
                </c:pt>
                <c:pt idx="3337">
                  <c:v>0.50864010000000004</c:v>
                </c:pt>
                <c:pt idx="3338">
                  <c:v>0.50979149999999995</c:v>
                </c:pt>
                <c:pt idx="3339">
                  <c:v>0.51094499999999998</c:v>
                </c:pt>
                <c:pt idx="3340">
                  <c:v>0.51210080000000002</c:v>
                </c:pt>
                <c:pt idx="3341">
                  <c:v>0.51325860000000001</c:v>
                </c:pt>
                <c:pt idx="3342">
                  <c:v>0.51441870000000001</c:v>
                </c:pt>
                <c:pt idx="3343">
                  <c:v>0.5155808999999999</c:v>
                </c:pt>
                <c:pt idx="3344">
                  <c:v>0.51674529999999996</c:v>
                </c:pt>
                <c:pt idx="3345">
                  <c:v>0.51791189999999998</c:v>
                </c:pt>
                <c:pt idx="3346">
                  <c:v>0.51908070000000006</c:v>
                </c:pt>
                <c:pt idx="3347">
                  <c:v>0.52025160000000004</c:v>
                </c:pt>
                <c:pt idx="3348">
                  <c:v>0.52142480000000002</c:v>
                </c:pt>
                <c:pt idx="3349">
                  <c:v>0.52260010000000001</c:v>
                </c:pt>
                <c:pt idx="3350">
                  <c:v>0.52377759999999995</c:v>
                </c:pt>
                <c:pt idx="3351">
                  <c:v>0.52495730000000007</c:v>
                </c:pt>
                <c:pt idx="3352">
                  <c:v>0.52613910000000008</c:v>
                </c:pt>
                <c:pt idx="3353">
                  <c:v>0.52732319999999999</c:v>
                </c:pt>
                <c:pt idx="3354">
                  <c:v>0.52850939999999991</c:v>
                </c:pt>
                <c:pt idx="3355">
                  <c:v>0.52969789999999994</c:v>
                </c:pt>
                <c:pt idx="3356">
                  <c:v>0.53088849999999999</c:v>
                </c:pt>
                <c:pt idx="3357">
                  <c:v>0.53208140000000004</c:v>
                </c:pt>
                <c:pt idx="3358">
                  <c:v>0.53327639999999998</c:v>
                </c:pt>
                <c:pt idx="3359">
                  <c:v>0.53447359999999999</c:v>
                </c:pt>
                <c:pt idx="3360">
                  <c:v>0.53567310000000001</c:v>
                </c:pt>
                <c:pt idx="3361">
                  <c:v>0.53687459999999998</c:v>
                </c:pt>
                <c:pt idx="3362">
                  <c:v>0.5380784999999999</c:v>
                </c:pt>
                <c:pt idx="3363">
                  <c:v>0.53928449999999994</c:v>
                </c:pt>
                <c:pt idx="3364">
                  <c:v>0.5404928</c:v>
                </c:pt>
                <c:pt idx="3365">
                  <c:v>0.54170320000000005</c:v>
                </c:pt>
                <c:pt idx="3366">
                  <c:v>0.54291579999999995</c:v>
                </c:pt>
                <c:pt idx="3367">
                  <c:v>0.54413069999999997</c:v>
                </c:pt>
                <c:pt idx="3368">
                  <c:v>0.54534769999999999</c:v>
                </c:pt>
                <c:pt idx="3369">
                  <c:v>0.54656700000000003</c:v>
                </c:pt>
                <c:pt idx="3370">
                  <c:v>0.54778850000000001</c:v>
                </c:pt>
                <c:pt idx="3371">
                  <c:v>0.54901220000000006</c:v>
                </c:pt>
                <c:pt idx="3372">
                  <c:v>0.55023810000000006</c:v>
                </c:pt>
                <c:pt idx="3373">
                  <c:v>0.55146620000000002</c:v>
                </c:pt>
                <c:pt idx="3374">
                  <c:v>0.55269650000000003</c:v>
                </c:pt>
                <c:pt idx="3375">
                  <c:v>0.55392910000000006</c:v>
                </c:pt>
                <c:pt idx="3376">
                  <c:v>0.55516390000000004</c:v>
                </c:pt>
                <c:pt idx="3377">
                  <c:v>0.55640089999999998</c:v>
                </c:pt>
                <c:pt idx="3378">
                  <c:v>0.55764000000000002</c:v>
                </c:pt>
                <c:pt idx="3379">
                  <c:v>0.55888149999999992</c:v>
                </c:pt>
                <c:pt idx="3380">
                  <c:v>0.56012519999999999</c:v>
                </c:pt>
                <c:pt idx="3381">
                  <c:v>0.56137099999999995</c:v>
                </c:pt>
                <c:pt idx="3382">
                  <c:v>0.56261910000000004</c:v>
                </c:pt>
                <c:pt idx="3383">
                  <c:v>0.56386950000000002</c:v>
                </c:pt>
                <c:pt idx="3384">
                  <c:v>0.56512209999999996</c:v>
                </c:pt>
                <c:pt idx="3385">
                  <c:v>0.56637680000000001</c:v>
                </c:pt>
                <c:pt idx="3386">
                  <c:v>0.56763379999999997</c:v>
                </c:pt>
                <c:pt idx="3387">
                  <c:v>0.56889310000000004</c:v>
                </c:pt>
                <c:pt idx="3388">
                  <c:v>0.57015459999999996</c:v>
                </c:pt>
                <c:pt idx="3389">
                  <c:v>0.57141829999999993</c:v>
                </c:pt>
                <c:pt idx="3390">
                  <c:v>0.57268419999999998</c:v>
                </c:pt>
                <c:pt idx="3391">
                  <c:v>0.57395240000000003</c:v>
                </c:pt>
                <c:pt idx="3392">
                  <c:v>0.57522279999999992</c:v>
                </c:pt>
                <c:pt idx="3393">
                  <c:v>0.57649539999999999</c:v>
                </c:pt>
                <c:pt idx="3394">
                  <c:v>0.57777029999999996</c:v>
                </c:pt>
                <c:pt idx="3395">
                  <c:v>0.57904750000000005</c:v>
                </c:pt>
                <c:pt idx="3396">
                  <c:v>0.58032680000000003</c:v>
                </c:pt>
                <c:pt idx="3397">
                  <c:v>0.58160840000000003</c:v>
                </c:pt>
                <c:pt idx="3398">
                  <c:v>0.58289230000000003</c:v>
                </c:pt>
                <c:pt idx="3399">
                  <c:v>0.58417839999999999</c:v>
                </c:pt>
                <c:pt idx="3400">
                  <c:v>0.58546670000000001</c:v>
                </c:pt>
                <c:pt idx="3401">
                  <c:v>0.58675730000000004</c:v>
                </c:pt>
                <c:pt idx="3402">
                  <c:v>0.58805010000000002</c:v>
                </c:pt>
                <c:pt idx="3403">
                  <c:v>0.58934520000000001</c:v>
                </c:pt>
                <c:pt idx="3404">
                  <c:v>0.59064249999999996</c:v>
                </c:pt>
                <c:pt idx="3405">
                  <c:v>0.59194209999999992</c:v>
                </c:pt>
                <c:pt idx="3406">
                  <c:v>0.59324390000000005</c:v>
                </c:pt>
                <c:pt idx="3407">
                  <c:v>0.59454790000000002</c:v>
                </c:pt>
                <c:pt idx="3408">
                  <c:v>0.59585430000000006</c:v>
                </c:pt>
                <c:pt idx="3409">
                  <c:v>0.59716290000000005</c:v>
                </c:pt>
                <c:pt idx="3410">
                  <c:v>0.5984737</c:v>
                </c:pt>
                <c:pt idx="3411">
                  <c:v>0.59978679999999995</c:v>
                </c:pt>
                <c:pt idx="3412">
                  <c:v>0.60110209999999997</c:v>
                </c:pt>
                <c:pt idx="3413">
                  <c:v>0.6024197</c:v>
                </c:pt>
                <c:pt idx="3414">
                  <c:v>0.60373960000000004</c:v>
                </c:pt>
                <c:pt idx="3415">
                  <c:v>0.60506169999999992</c:v>
                </c:pt>
                <c:pt idx="3416">
                  <c:v>0.60638599999999998</c:v>
                </c:pt>
                <c:pt idx="3417">
                  <c:v>0.60771269999999999</c:v>
                </c:pt>
                <c:pt idx="3418">
                  <c:v>0.60904150000000001</c:v>
                </c:pt>
                <c:pt idx="3419">
                  <c:v>0.61037269999999999</c:v>
                </c:pt>
                <c:pt idx="3420">
                  <c:v>0.61170610000000003</c:v>
                </c:pt>
                <c:pt idx="3421">
                  <c:v>0.61304169999999991</c:v>
                </c:pt>
                <c:pt idx="3422">
                  <c:v>0.61437969999999997</c:v>
                </c:pt>
                <c:pt idx="3423">
                  <c:v>0.61571989999999999</c:v>
                </c:pt>
                <c:pt idx="3424">
                  <c:v>0.61706230000000006</c:v>
                </c:pt>
                <c:pt idx="3425">
                  <c:v>0.61840709999999999</c:v>
                </c:pt>
                <c:pt idx="3426">
                  <c:v>0.61975409999999997</c:v>
                </c:pt>
                <c:pt idx="3427">
                  <c:v>0.62110330000000002</c:v>
                </c:pt>
                <c:pt idx="3428">
                  <c:v>0.62245490000000003</c:v>
                </c:pt>
                <c:pt idx="3429">
                  <c:v>0.62380859999999994</c:v>
                </c:pt>
                <c:pt idx="3430">
                  <c:v>0.62516470000000002</c:v>
                </c:pt>
                <c:pt idx="3431">
                  <c:v>0.6265231</c:v>
                </c:pt>
                <c:pt idx="3432">
                  <c:v>0.62788370000000004</c:v>
                </c:pt>
                <c:pt idx="3433">
                  <c:v>0.62924659999999999</c:v>
                </c:pt>
                <c:pt idx="3434">
                  <c:v>0.6306117</c:v>
                </c:pt>
                <c:pt idx="3435">
                  <c:v>0.63197910000000002</c:v>
                </c:pt>
                <c:pt idx="3436">
                  <c:v>0.63334889999999999</c:v>
                </c:pt>
                <c:pt idx="3437">
                  <c:v>0.63472079999999997</c:v>
                </c:pt>
                <c:pt idx="3438">
                  <c:v>0.63609509999999991</c:v>
                </c:pt>
                <c:pt idx="3439">
                  <c:v>0.63747160000000003</c:v>
                </c:pt>
                <c:pt idx="3440">
                  <c:v>0.63885039999999993</c:v>
                </c:pt>
                <c:pt idx="3441">
                  <c:v>0.64023149999999995</c:v>
                </c:pt>
                <c:pt idx="3442">
                  <c:v>0.64161489999999999</c:v>
                </c:pt>
                <c:pt idx="3443">
                  <c:v>0.64300049999999997</c:v>
                </c:pt>
                <c:pt idx="3444">
                  <c:v>0.64438839999999997</c:v>
                </c:pt>
                <c:pt idx="3445">
                  <c:v>0.64577869999999993</c:v>
                </c:pt>
                <c:pt idx="3446">
                  <c:v>0.6471711</c:v>
                </c:pt>
                <c:pt idx="3447">
                  <c:v>0.64856590000000003</c:v>
                </c:pt>
                <c:pt idx="3448">
                  <c:v>0.64996290000000001</c:v>
                </c:pt>
                <c:pt idx="3449">
                  <c:v>0.65136230000000006</c:v>
                </c:pt>
                <c:pt idx="3450">
                  <c:v>0.65276389999999995</c:v>
                </c:pt>
                <c:pt idx="3451">
                  <c:v>0.65416780000000008</c:v>
                </c:pt>
                <c:pt idx="3452">
                  <c:v>0.65557399999999999</c:v>
                </c:pt>
                <c:pt idx="3453">
                  <c:v>0.65698239999999997</c:v>
                </c:pt>
                <c:pt idx="3454">
                  <c:v>0.65839320000000001</c:v>
                </c:pt>
                <c:pt idx="3455">
                  <c:v>0.65980620000000001</c:v>
                </c:pt>
                <c:pt idx="3456">
                  <c:v>0.66122150000000002</c:v>
                </c:pt>
                <c:pt idx="3457">
                  <c:v>0.66263919999999998</c:v>
                </c:pt>
                <c:pt idx="3458">
                  <c:v>0.66405900000000007</c:v>
                </c:pt>
                <c:pt idx="3459">
                  <c:v>0.66548119999999999</c:v>
                </c:pt>
                <c:pt idx="3460">
                  <c:v>0.66690570000000005</c:v>
                </c:pt>
                <c:pt idx="3461">
                  <c:v>0.66833240000000005</c:v>
                </c:pt>
                <c:pt idx="3462">
                  <c:v>0.66976150000000001</c:v>
                </c:pt>
                <c:pt idx="3463">
                  <c:v>0.67119289999999998</c:v>
                </c:pt>
                <c:pt idx="3464">
                  <c:v>0.67262650000000002</c:v>
                </c:pt>
                <c:pt idx="3465">
                  <c:v>0.67406240000000006</c:v>
                </c:pt>
                <c:pt idx="3466">
                  <c:v>0.67550070000000006</c:v>
                </c:pt>
                <c:pt idx="3467">
                  <c:v>0.67694109999999996</c:v>
                </c:pt>
                <c:pt idx="3468">
                  <c:v>0.67838399999999999</c:v>
                </c:pt>
                <c:pt idx="3469">
                  <c:v>0.67982899999999991</c:v>
                </c:pt>
                <c:pt idx="3470">
                  <c:v>0.6812764</c:v>
                </c:pt>
                <c:pt idx="3471">
                  <c:v>0.68272619999999995</c:v>
                </c:pt>
                <c:pt idx="3472">
                  <c:v>0.6841780999999999</c:v>
                </c:pt>
                <c:pt idx="3473">
                  <c:v>0.68563239999999992</c:v>
                </c:pt>
                <c:pt idx="3474">
                  <c:v>0.6870889</c:v>
                </c:pt>
                <c:pt idx="3475">
                  <c:v>0.68854780000000004</c:v>
                </c:pt>
                <c:pt idx="3476">
                  <c:v>0.69000899999999998</c:v>
                </c:pt>
                <c:pt idx="3477">
                  <c:v>0.69147239999999999</c:v>
                </c:pt>
                <c:pt idx="3478">
                  <c:v>0.69293819999999995</c:v>
                </c:pt>
                <c:pt idx="3479">
                  <c:v>0.69440619999999997</c:v>
                </c:pt>
                <c:pt idx="3480">
                  <c:v>0.69587659999999996</c:v>
                </c:pt>
                <c:pt idx="3481">
                  <c:v>0.6973492</c:v>
                </c:pt>
                <c:pt idx="3482">
                  <c:v>0.69882420000000001</c:v>
                </c:pt>
                <c:pt idx="3483">
                  <c:v>0.70030139999999996</c:v>
                </c:pt>
                <c:pt idx="3484">
                  <c:v>0.70178099999999999</c:v>
                </c:pt>
                <c:pt idx="3485">
                  <c:v>0.70326279999999997</c:v>
                </c:pt>
                <c:pt idx="3486">
                  <c:v>0.70474689999999995</c:v>
                </c:pt>
                <c:pt idx="3487">
                  <c:v>0.70623340000000001</c:v>
                </c:pt>
                <c:pt idx="3488">
                  <c:v>0.70772209999999991</c:v>
                </c:pt>
                <c:pt idx="3489">
                  <c:v>0.70921310000000004</c:v>
                </c:pt>
                <c:pt idx="3490">
                  <c:v>0.71070650000000002</c:v>
                </c:pt>
                <c:pt idx="3491">
                  <c:v>0.71220220000000001</c:v>
                </c:pt>
                <c:pt idx="3492">
                  <c:v>0.71370009999999995</c:v>
                </c:pt>
                <c:pt idx="3493">
                  <c:v>0.71520030000000001</c:v>
                </c:pt>
                <c:pt idx="3494">
                  <c:v>0.71670290000000003</c:v>
                </c:pt>
                <c:pt idx="3495">
                  <c:v>0.7182077</c:v>
                </c:pt>
                <c:pt idx="3496">
                  <c:v>0.71971489999999994</c:v>
                </c:pt>
                <c:pt idx="3497">
                  <c:v>0.7212244000000001</c:v>
                </c:pt>
                <c:pt idx="3498">
                  <c:v>0.72273609999999999</c:v>
                </c:pt>
                <c:pt idx="3499">
                  <c:v>0.72425020000000007</c:v>
                </c:pt>
                <c:pt idx="3500">
                  <c:v>0.72576650000000009</c:v>
                </c:pt>
                <c:pt idx="3501">
                  <c:v>0.72728519999999997</c:v>
                </c:pt>
                <c:pt idx="3502">
                  <c:v>0.72880619999999996</c:v>
                </c:pt>
                <c:pt idx="3503">
                  <c:v>0.73032949999999996</c:v>
                </c:pt>
                <c:pt idx="3504">
                  <c:v>0.73185500000000003</c:v>
                </c:pt>
                <c:pt idx="3505">
                  <c:v>0.73338289999999995</c:v>
                </c:pt>
                <c:pt idx="3506">
                  <c:v>0.73491319999999993</c:v>
                </c:pt>
                <c:pt idx="3507">
                  <c:v>0.73644569999999998</c:v>
                </c:pt>
                <c:pt idx="3508">
                  <c:v>0.73798039999999998</c:v>
                </c:pt>
                <c:pt idx="3509">
                  <c:v>0.7395176</c:v>
                </c:pt>
                <c:pt idx="3510">
                  <c:v>0.74105700000000008</c:v>
                </c:pt>
                <c:pt idx="3511">
                  <c:v>0.74259870000000006</c:v>
                </c:pt>
                <c:pt idx="3512">
                  <c:v>0.74414269999999993</c:v>
                </c:pt>
                <c:pt idx="3513">
                  <c:v>0.74568900000000005</c:v>
                </c:pt>
                <c:pt idx="3514">
                  <c:v>0.74723759999999995</c:v>
                </c:pt>
                <c:pt idx="3515">
                  <c:v>0.74878860000000003</c:v>
                </c:pt>
                <c:pt idx="3516">
                  <c:v>0.75034190000000001</c:v>
                </c:pt>
                <c:pt idx="3517">
                  <c:v>0.75189739999999994</c:v>
                </c:pt>
                <c:pt idx="3518">
                  <c:v>0.75345529999999994</c:v>
                </c:pt>
                <c:pt idx="3519">
                  <c:v>0.7550154</c:v>
                </c:pt>
                <c:pt idx="3520">
                  <c:v>0.75657790000000003</c:v>
                </c:pt>
                <c:pt idx="3521">
                  <c:v>0.75814269999999995</c:v>
                </c:pt>
                <c:pt idx="3522">
                  <c:v>0.75970970000000004</c:v>
                </c:pt>
                <c:pt idx="3523">
                  <c:v>0.7612791000000001</c:v>
                </c:pt>
                <c:pt idx="3524">
                  <c:v>0.7628509</c:v>
                </c:pt>
                <c:pt idx="3525">
                  <c:v>0.76442489999999996</c:v>
                </c:pt>
                <c:pt idx="3526">
                  <c:v>0.76600119999999994</c:v>
                </c:pt>
                <c:pt idx="3527">
                  <c:v>0.76757979999999992</c:v>
                </c:pt>
                <c:pt idx="3528">
                  <c:v>0.76916070000000003</c:v>
                </c:pt>
                <c:pt idx="3529">
                  <c:v>0.77074390000000004</c:v>
                </c:pt>
                <c:pt idx="3530">
                  <c:v>0.7723295</c:v>
                </c:pt>
                <c:pt idx="3531">
                  <c:v>0.77391730000000003</c:v>
                </c:pt>
                <c:pt idx="3532">
                  <c:v>0.77550750000000002</c:v>
                </c:pt>
                <c:pt idx="3533">
                  <c:v>0.77709990000000007</c:v>
                </c:pt>
                <c:pt idx="3534">
                  <c:v>0.77869470000000007</c:v>
                </c:pt>
                <c:pt idx="3535">
                  <c:v>0.78029170000000003</c:v>
                </c:pt>
                <c:pt idx="3536">
                  <c:v>0.78189120000000001</c:v>
                </c:pt>
                <c:pt idx="3537">
                  <c:v>0.78349279999999999</c:v>
                </c:pt>
                <c:pt idx="3538">
                  <c:v>0.78509680000000004</c:v>
                </c:pt>
                <c:pt idx="3539">
                  <c:v>0.78670309999999999</c:v>
                </c:pt>
                <c:pt idx="3540">
                  <c:v>0.78831169999999995</c:v>
                </c:pt>
                <c:pt idx="3541">
                  <c:v>0.78992259999999992</c:v>
                </c:pt>
                <c:pt idx="3542">
                  <c:v>0.7915357999999999</c:v>
                </c:pt>
                <c:pt idx="3543">
                  <c:v>0.79315139999999995</c:v>
                </c:pt>
                <c:pt idx="3544">
                  <c:v>0.79476920000000006</c:v>
                </c:pt>
                <c:pt idx="3545">
                  <c:v>0.79638940000000003</c:v>
                </c:pt>
                <c:pt idx="3546">
                  <c:v>0.79801180000000005</c:v>
                </c:pt>
                <c:pt idx="3547">
                  <c:v>0.79963649999999997</c:v>
                </c:pt>
                <c:pt idx="3548">
                  <c:v>0.80126359999999996</c:v>
                </c:pt>
                <c:pt idx="3549">
                  <c:v>0.80289290000000002</c:v>
                </c:pt>
                <c:pt idx="3550">
                  <c:v>0.80452460000000003</c:v>
                </c:pt>
                <c:pt idx="3551">
                  <c:v>0.80615859999999995</c:v>
                </c:pt>
                <c:pt idx="3552">
                  <c:v>0.80779479999999992</c:v>
                </c:pt>
                <c:pt idx="3553">
                  <c:v>0.80943339999999997</c:v>
                </c:pt>
                <c:pt idx="3554">
                  <c:v>0.81107429999999991</c:v>
                </c:pt>
                <c:pt idx="3555">
                  <c:v>0.81271749999999998</c:v>
                </c:pt>
                <c:pt idx="3556">
                  <c:v>0.81436300000000006</c:v>
                </c:pt>
                <c:pt idx="3557">
                  <c:v>0.81601080000000004</c:v>
                </c:pt>
                <c:pt idx="3558">
                  <c:v>0.81766090000000002</c:v>
                </c:pt>
                <c:pt idx="3559">
                  <c:v>0.81931330000000002</c:v>
                </c:pt>
                <c:pt idx="3560">
                  <c:v>0.82096800000000003</c:v>
                </c:pt>
                <c:pt idx="3561">
                  <c:v>0.82262500000000005</c:v>
                </c:pt>
                <c:pt idx="3562">
                  <c:v>0.82428429999999997</c:v>
                </c:pt>
                <c:pt idx="3563">
                  <c:v>0.82594590000000001</c:v>
                </c:pt>
                <c:pt idx="3564">
                  <c:v>0.82760990000000001</c:v>
                </c:pt>
                <c:pt idx="3565">
                  <c:v>0.82927600000000001</c:v>
                </c:pt>
                <c:pt idx="3566">
                  <c:v>0.83094460000000003</c:v>
                </c:pt>
                <c:pt idx="3567">
                  <c:v>0.83261540000000001</c:v>
                </c:pt>
                <c:pt idx="3568">
                  <c:v>0.83428849999999999</c:v>
                </c:pt>
                <c:pt idx="3569">
                  <c:v>0.83596389999999998</c:v>
                </c:pt>
                <c:pt idx="3570">
                  <c:v>0.83764170000000004</c:v>
                </c:pt>
                <c:pt idx="3571">
                  <c:v>0.83932169999999995</c:v>
                </c:pt>
                <c:pt idx="3572">
                  <c:v>0.84100399999999997</c:v>
                </c:pt>
                <c:pt idx="3573">
                  <c:v>0.84268869999999996</c:v>
                </c:pt>
                <c:pt idx="3574">
                  <c:v>0.8443756</c:v>
                </c:pt>
                <c:pt idx="3575">
                  <c:v>0.84606480000000006</c:v>
                </c:pt>
                <c:pt idx="3576">
                  <c:v>0.84775639999999997</c:v>
                </c:pt>
                <c:pt idx="3577">
                  <c:v>0.84945020000000004</c:v>
                </c:pt>
                <c:pt idx="3578">
                  <c:v>0.85114640000000008</c:v>
                </c:pt>
                <c:pt idx="3579">
                  <c:v>0.85284470000000001</c:v>
                </c:pt>
                <c:pt idx="3580">
                  <c:v>0.85454550000000007</c:v>
                </c:pt>
                <c:pt idx="3581">
                  <c:v>0.85624850000000008</c:v>
                </c:pt>
                <c:pt idx="3582">
                  <c:v>0.85795379999999999</c:v>
                </c:pt>
                <c:pt idx="3583">
                  <c:v>0.85966140000000002</c:v>
                </c:pt>
                <c:pt idx="3584">
                  <c:v>0.86137129999999995</c:v>
                </c:pt>
                <c:pt idx="3585">
                  <c:v>0.86308360000000006</c:v>
                </c:pt>
                <c:pt idx="3586">
                  <c:v>0.86479810000000001</c:v>
                </c:pt>
                <c:pt idx="3587">
                  <c:v>0.86651489999999998</c:v>
                </c:pt>
                <c:pt idx="3588">
                  <c:v>0.86823399999999995</c:v>
                </c:pt>
                <c:pt idx="3589">
                  <c:v>0.8699553000000001</c:v>
                </c:pt>
                <c:pt idx="3590">
                  <c:v>0.87167899999999998</c:v>
                </c:pt>
                <c:pt idx="3591">
                  <c:v>0.87340499999999999</c:v>
                </c:pt>
                <c:pt idx="3592">
                  <c:v>0.8751333</c:v>
                </c:pt>
                <c:pt idx="3593">
                  <c:v>0.87686379999999997</c:v>
                </c:pt>
                <c:pt idx="3594">
                  <c:v>0.87859670000000001</c:v>
                </c:pt>
                <c:pt idx="3595">
                  <c:v>0.8803318</c:v>
                </c:pt>
                <c:pt idx="3596">
                  <c:v>0.88206929999999995</c:v>
                </c:pt>
                <c:pt idx="3597">
                  <c:v>0.88380910000000001</c:v>
                </c:pt>
                <c:pt idx="3598">
                  <c:v>0.88555109999999992</c:v>
                </c:pt>
                <c:pt idx="3599">
                  <c:v>0.88729539999999996</c:v>
                </c:pt>
                <c:pt idx="3600">
                  <c:v>0.889042</c:v>
                </c:pt>
                <c:pt idx="3601">
                  <c:v>0.89079090000000005</c:v>
                </c:pt>
                <c:pt idx="3602">
                  <c:v>0.8925421</c:v>
                </c:pt>
                <c:pt idx="3603">
                  <c:v>0.89429559999999997</c:v>
                </c:pt>
                <c:pt idx="3604">
                  <c:v>0.8960513</c:v>
                </c:pt>
                <c:pt idx="3605">
                  <c:v>0.89780929999999992</c:v>
                </c:pt>
                <c:pt idx="3606">
                  <c:v>0.89956970000000003</c:v>
                </c:pt>
                <c:pt idx="3607">
                  <c:v>0.90133229999999998</c:v>
                </c:pt>
                <c:pt idx="3608">
                  <c:v>0.90309720000000004</c:v>
                </c:pt>
                <c:pt idx="3609">
                  <c:v>0.90486440000000001</c:v>
                </c:pt>
                <c:pt idx="3610">
                  <c:v>0.90663389999999999</c:v>
                </c:pt>
                <c:pt idx="3611">
                  <c:v>0.90840569999999998</c:v>
                </c:pt>
                <c:pt idx="3612">
                  <c:v>0.91017970000000004</c:v>
                </c:pt>
                <c:pt idx="3613">
                  <c:v>0.91195610000000005</c:v>
                </c:pt>
                <c:pt idx="3614">
                  <c:v>0.91373470000000001</c:v>
                </c:pt>
                <c:pt idx="3615">
                  <c:v>0.91551559999999998</c:v>
                </c:pt>
                <c:pt idx="3616">
                  <c:v>0.91729870000000002</c:v>
                </c:pt>
                <c:pt idx="3617">
                  <c:v>0.91908420000000002</c:v>
                </c:pt>
                <c:pt idx="3618">
                  <c:v>0.92087189999999997</c:v>
                </c:pt>
                <c:pt idx="3619">
                  <c:v>0.92266199999999998</c:v>
                </c:pt>
                <c:pt idx="3620">
                  <c:v>0.9244542</c:v>
                </c:pt>
                <c:pt idx="3621">
                  <c:v>0.92624879999999998</c:v>
                </c:pt>
                <c:pt idx="3622">
                  <c:v>0.92804569999999997</c:v>
                </c:pt>
                <c:pt idx="3623">
                  <c:v>0.92984489999999997</c:v>
                </c:pt>
                <c:pt idx="3624">
                  <c:v>0.93164630000000004</c:v>
                </c:pt>
                <c:pt idx="3625">
                  <c:v>0.93344990000000005</c:v>
                </c:pt>
                <c:pt idx="3626">
                  <c:v>0.93525590000000003</c:v>
                </c:pt>
                <c:pt idx="3627">
                  <c:v>0.93706409999999996</c:v>
                </c:pt>
                <c:pt idx="3628">
                  <c:v>0.93887470000000006</c:v>
                </c:pt>
                <c:pt idx="3629">
                  <c:v>0.94068739999999995</c:v>
                </c:pt>
                <c:pt idx="3630">
                  <c:v>0.94250249999999991</c:v>
                </c:pt>
                <c:pt idx="3631">
                  <c:v>0.94431980000000004</c:v>
                </c:pt>
                <c:pt idx="3632">
                  <c:v>0.94613950000000002</c:v>
                </c:pt>
                <c:pt idx="3633">
                  <c:v>0.94796130000000001</c:v>
                </c:pt>
                <c:pt idx="3634">
                  <c:v>0.94978550000000006</c:v>
                </c:pt>
                <c:pt idx="3635">
                  <c:v>0.95161189999999996</c:v>
                </c:pt>
                <c:pt idx="3636">
                  <c:v>0.95344060000000008</c:v>
                </c:pt>
                <c:pt idx="3637">
                  <c:v>0.95527150000000005</c:v>
                </c:pt>
                <c:pt idx="3638">
                  <c:v>0.95710470000000003</c:v>
                </c:pt>
                <c:pt idx="3639">
                  <c:v>0.95894020000000002</c:v>
                </c:pt>
                <c:pt idx="3640">
                  <c:v>0.96077800000000002</c:v>
                </c:pt>
                <c:pt idx="3641">
                  <c:v>0.96261800000000008</c:v>
                </c:pt>
                <c:pt idx="3642">
                  <c:v>0.96446029999999994</c:v>
                </c:pt>
                <c:pt idx="3643">
                  <c:v>0.96630489999999991</c:v>
                </c:pt>
                <c:pt idx="3644">
                  <c:v>0.96815170000000006</c:v>
                </c:pt>
                <c:pt idx="3645">
                  <c:v>0.9700008</c:v>
                </c:pt>
                <c:pt idx="3646">
                  <c:v>0.9718521</c:v>
                </c:pt>
                <c:pt idx="3647">
                  <c:v>0.97370570000000001</c:v>
                </c:pt>
                <c:pt idx="3648">
                  <c:v>0.97556160000000003</c:v>
                </c:pt>
                <c:pt idx="3649">
                  <c:v>0.9774197</c:v>
                </c:pt>
                <c:pt idx="3650">
                  <c:v>0.97928009999999999</c:v>
                </c:pt>
                <c:pt idx="3651">
                  <c:v>0.98114269999999992</c:v>
                </c:pt>
                <c:pt idx="3652">
                  <c:v>0.98300759999999987</c:v>
                </c:pt>
                <c:pt idx="3653">
                  <c:v>0.98487480000000005</c:v>
                </c:pt>
                <c:pt idx="3654">
                  <c:v>0.98674419999999996</c:v>
                </c:pt>
                <c:pt idx="3655">
                  <c:v>0.9886159000000001</c:v>
                </c:pt>
                <c:pt idx="3656">
                  <c:v>0.99048980000000009</c:v>
                </c:pt>
                <c:pt idx="3657">
                  <c:v>0.99236599999999997</c:v>
                </c:pt>
                <c:pt idx="3658">
                  <c:v>0.99424439999999992</c:v>
                </c:pt>
                <c:pt idx="3659">
                  <c:v>0.99612500000000004</c:v>
                </c:pt>
                <c:pt idx="3660">
                  <c:v>0.99800809999999995</c:v>
                </c:pt>
                <c:pt idx="3661">
                  <c:v>0.99989320000000004</c:v>
                </c:pt>
                <c:pt idx="3662">
                  <c:v>1.001781</c:v>
                </c:pt>
                <c:pt idx="3663">
                  <c:v>1.0036699999999998</c:v>
                </c:pt>
                <c:pt idx="3664">
                  <c:v>1.0055620000000001</c:v>
                </c:pt>
                <c:pt idx="3665">
                  <c:v>1.0074560000000001</c:v>
                </c:pt>
                <c:pt idx="3666">
                  <c:v>1.0093529999999999</c:v>
                </c:pt>
                <c:pt idx="3667">
                  <c:v>1.011252</c:v>
                </c:pt>
                <c:pt idx="3668">
                  <c:v>1.013153</c:v>
                </c:pt>
                <c:pt idx="3669">
                  <c:v>1.0150560000000002</c:v>
                </c:pt>
                <c:pt idx="3670">
                  <c:v>1.016961</c:v>
                </c:pt>
                <c:pt idx="3671">
                  <c:v>1.018869</c:v>
                </c:pt>
                <c:pt idx="3672">
                  <c:v>1.0207790000000001</c:v>
                </c:pt>
                <c:pt idx="3673">
                  <c:v>1.022691</c:v>
                </c:pt>
                <c:pt idx="3674">
                  <c:v>1.024605</c:v>
                </c:pt>
                <c:pt idx="3675">
                  <c:v>1.0265219999999999</c:v>
                </c:pt>
                <c:pt idx="3676">
                  <c:v>1.0284409999999999</c:v>
                </c:pt>
                <c:pt idx="3677">
                  <c:v>1.030362</c:v>
                </c:pt>
                <c:pt idx="3678">
                  <c:v>1.0322849999999999</c:v>
                </c:pt>
                <c:pt idx="3679">
                  <c:v>1.034211</c:v>
                </c:pt>
                <c:pt idx="3680">
                  <c:v>1.036138</c:v>
                </c:pt>
                <c:pt idx="3681">
                  <c:v>1.038068</c:v>
                </c:pt>
                <c:pt idx="3682">
                  <c:v>1.040001</c:v>
                </c:pt>
                <c:pt idx="3683">
                  <c:v>1.0419349999999998</c:v>
                </c:pt>
                <c:pt idx="3684">
                  <c:v>1.0438719999999999</c:v>
                </c:pt>
                <c:pt idx="3685">
                  <c:v>1.045811</c:v>
                </c:pt>
                <c:pt idx="3686">
                  <c:v>1.047752</c:v>
                </c:pt>
                <c:pt idx="3687">
                  <c:v>1.049695</c:v>
                </c:pt>
                <c:pt idx="3688">
                  <c:v>1.051641</c:v>
                </c:pt>
                <c:pt idx="3689">
                  <c:v>1.0535889999999999</c:v>
                </c:pt>
                <c:pt idx="3690">
                  <c:v>1.055539</c:v>
                </c:pt>
                <c:pt idx="3691">
                  <c:v>1.057491</c:v>
                </c:pt>
                <c:pt idx="3692">
                  <c:v>1.0594459999999999</c:v>
                </c:pt>
                <c:pt idx="3693">
                  <c:v>1.061402</c:v>
                </c:pt>
                <c:pt idx="3694">
                  <c:v>1.063361</c:v>
                </c:pt>
                <c:pt idx="3695">
                  <c:v>1.065323</c:v>
                </c:pt>
                <c:pt idx="3696">
                  <c:v>1.067286</c:v>
                </c:pt>
                <c:pt idx="3697">
                  <c:v>1.0692519999999999</c:v>
                </c:pt>
                <c:pt idx="3698">
                  <c:v>1.0712199999999998</c:v>
                </c:pt>
                <c:pt idx="3699">
                  <c:v>1.0731899999999999</c:v>
                </c:pt>
                <c:pt idx="3700">
                  <c:v>1.075162</c:v>
                </c:pt>
                <c:pt idx="3701">
                  <c:v>1.0771360000000001</c:v>
                </c:pt>
                <c:pt idx="3702">
                  <c:v>1.079113</c:v>
                </c:pt>
                <c:pt idx="3703">
                  <c:v>1.0810920000000002</c:v>
                </c:pt>
                <c:pt idx="3704">
                  <c:v>1.083073</c:v>
                </c:pt>
                <c:pt idx="3705">
                  <c:v>1.085056</c:v>
                </c:pt>
                <c:pt idx="3706">
                  <c:v>1.0870420000000001</c:v>
                </c:pt>
                <c:pt idx="3707">
                  <c:v>1.0890299999999999</c:v>
                </c:pt>
                <c:pt idx="3708">
                  <c:v>1.0910200000000001</c:v>
                </c:pt>
                <c:pt idx="3709">
                  <c:v>1.0930119999999999</c:v>
                </c:pt>
                <c:pt idx="3710">
                  <c:v>1.0950059999999999</c:v>
                </c:pt>
                <c:pt idx="3711">
                  <c:v>1.097003</c:v>
                </c:pt>
                <c:pt idx="3712">
                  <c:v>1.099002</c:v>
                </c:pt>
                <c:pt idx="3713">
                  <c:v>1.101003</c:v>
                </c:pt>
                <c:pt idx="3714">
                  <c:v>1.1030059999999999</c:v>
                </c:pt>
                <c:pt idx="3715">
                  <c:v>1.105011</c:v>
                </c:pt>
                <c:pt idx="3716">
                  <c:v>1.1070190000000002</c:v>
                </c:pt>
                <c:pt idx="3717">
                  <c:v>1.109029</c:v>
                </c:pt>
                <c:pt idx="3718">
                  <c:v>1.1110409999999999</c:v>
                </c:pt>
                <c:pt idx="3719">
                  <c:v>1.1130549999999999</c:v>
                </c:pt>
                <c:pt idx="3720">
                  <c:v>1.1150709999999999</c:v>
                </c:pt>
                <c:pt idx="3721">
                  <c:v>1.1170900000000001</c:v>
                </c:pt>
                <c:pt idx="3722">
                  <c:v>1.11911</c:v>
                </c:pt>
                <c:pt idx="3723">
                  <c:v>1.1211330000000002</c:v>
                </c:pt>
                <c:pt idx="3724">
                  <c:v>1.1231579999999999</c:v>
                </c:pt>
                <c:pt idx="3725">
                  <c:v>1.125186</c:v>
                </c:pt>
                <c:pt idx="3726">
                  <c:v>1.1272150000000001</c:v>
                </c:pt>
                <c:pt idx="3727">
                  <c:v>1.1292470000000001</c:v>
                </c:pt>
                <c:pt idx="3728">
                  <c:v>1.131281</c:v>
                </c:pt>
                <c:pt idx="3729">
                  <c:v>1.1333169999999999</c:v>
                </c:pt>
                <c:pt idx="3730">
                  <c:v>1.1353549999999999</c:v>
                </c:pt>
                <c:pt idx="3731">
                  <c:v>1.1373959999999999</c:v>
                </c:pt>
                <c:pt idx="3732">
                  <c:v>1.139438</c:v>
                </c:pt>
                <c:pt idx="3733">
                  <c:v>1.141483</c:v>
                </c:pt>
                <c:pt idx="3734">
                  <c:v>1.1435299999999999</c:v>
                </c:pt>
                <c:pt idx="3735">
                  <c:v>1.1455790000000001</c:v>
                </c:pt>
                <c:pt idx="3736">
                  <c:v>1.1476310000000001</c:v>
                </c:pt>
                <c:pt idx="3737">
                  <c:v>1.1496839999999999</c:v>
                </c:pt>
                <c:pt idx="3738">
                  <c:v>1.15174</c:v>
                </c:pt>
                <c:pt idx="3739">
                  <c:v>1.1537979999999999</c:v>
                </c:pt>
                <c:pt idx="3740">
                  <c:v>1.1558580000000001</c:v>
                </c:pt>
                <c:pt idx="3741">
                  <c:v>1.1579200000000001</c:v>
                </c:pt>
                <c:pt idx="3742">
                  <c:v>1.1599839999999999</c:v>
                </c:pt>
                <c:pt idx="3743">
                  <c:v>1.1620510000000002</c:v>
                </c:pt>
                <c:pt idx="3744">
                  <c:v>1.1641189999999999</c:v>
                </c:pt>
                <c:pt idx="3745">
                  <c:v>1.1661899999999998</c:v>
                </c:pt>
                <c:pt idx="3746">
                  <c:v>1.1682629999999998</c:v>
                </c:pt>
                <c:pt idx="3747">
                  <c:v>1.170339</c:v>
                </c:pt>
                <c:pt idx="3748">
                  <c:v>1.1724159999999999</c:v>
                </c:pt>
                <c:pt idx="3749">
                  <c:v>1.1744950000000001</c:v>
                </c:pt>
                <c:pt idx="3750">
                  <c:v>1.176577</c:v>
                </c:pt>
                <c:pt idx="3751">
                  <c:v>1.178661</c:v>
                </c:pt>
                <c:pt idx="3752">
                  <c:v>1.180747</c:v>
                </c:pt>
                <c:pt idx="3753">
                  <c:v>1.1828349999999999</c:v>
                </c:pt>
                <c:pt idx="3754">
                  <c:v>1.184925</c:v>
                </c:pt>
                <c:pt idx="3755">
                  <c:v>1.1870179999999999</c:v>
                </c:pt>
                <c:pt idx="3756">
                  <c:v>1.1891130000000001</c:v>
                </c:pt>
                <c:pt idx="3757">
                  <c:v>1.191209</c:v>
                </c:pt>
                <c:pt idx="3758">
                  <c:v>1.1933079999999998</c:v>
                </c:pt>
                <c:pt idx="3759">
                  <c:v>1.1954089999999999</c:v>
                </c:pt>
                <c:pt idx="3760">
                  <c:v>1.1975119999999999</c:v>
                </c:pt>
                <c:pt idx="3761">
                  <c:v>1.1996179999999999</c:v>
                </c:pt>
                <c:pt idx="3762">
                  <c:v>1.2017250000000002</c:v>
                </c:pt>
                <c:pt idx="3763">
                  <c:v>1.2038350000000002</c:v>
                </c:pt>
                <c:pt idx="3764">
                  <c:v>1.2059469999999999</c:v>
                </c:pt>
                <c:pt idx="3765">
                  <c:v>1.2080610000000001</c:v>
                </c:pt>
                <c:pt idx="3766">
                  <c:v>1.2101770000000001</c:v>
                </c:pt>
                <c:pt idx="3767">
                  <c:v>1.2122949999999999</c:v>
                </c:pt>
                <c:pt idx="3768">
                  <c:v>1.214415</c:v>
                </c:pt>
                <c:pt idx="3769">
                  <c:v>1.2165380000000001</c:v>
                </c:pt>
                <c:pt idx="3770">
                  <c:v>1.2186630000000001</c:v>
                </c:pt>
                <c:pt idx="3771">
                  <c:v>1.2207889999999999</c:v>
                </c:pt>
                <c:pt idx="3772">
                  <c:v>1.2229179999999999</c:v>
                </c:pt>
                <c:pt idx="3773">
                  <c:v>1.2250490000000001</c:v>
                </c:pt>
                <c:pt idx="3774">
                  <c:v>1.227182</c:v>
                </c:pt>
                <c:pt idx="3775">
                  <c:v>1.2293180000000001</c:v>
                </c:pt>
                <c:pt idx="3776">
                  <c:v>1.231455</c:v>
                </c:pt>
                <c:pt idx="3777">
                  <c:v>1.233595</c:v>
                </c:pt>
                <c:pt idx="3778">
                  <c:v>1.2357360000000002</c:v>
                </c:pt>
                <c:pt idx="3779">
                  <c:v>1.2378800000000001</c:v>
                </c:pt>
                <c:pt idx="3780">
                  <c:v>1.2400260000000001</c:v>
                </c:pt>
                <c:pt idx="3781">
                  <c:v>1.2421739999999999</c:v>
                </c:pt>
                <c:pt idx="3782">
                  <c:v>1.244324</c:v>
                </c:pt>
                <c:pt idx="3783">
                  <c:v>1.2464770000000001</c:v>
                </c:pt>
                <c:pt idx="3784">
                  <c:v>1.248631</c:v>
                </c:pt>
                <c:pt idx="3785">
                  <c:v>1.2507869999999999</c:v>
                </c:pt>
                <c:pt idx="3786">
                  <c:v>1.2529460000000001</c:v>
                </c:pt>
                <c:pt idx="3787">
                  <c:v>1.2551070000000002</c:v>
                </c:pt>
                <c:pt idx="3788">
                  <c:v>1.2572700000000001</c:v>
                </c:pt>
                <c:pt idx="3789">
                  <c:v>1.2594349999999999</c:v>
                </c:pt>
                <c:pt idx="3790">
                  <c:v>1.2616019999999999</c:v>
                </c:pt>
                <c:pt idx="3791">
                  <c:v>1.263771</c:v>
                </c:pt>
                <c:pt idx="3792">
                  <c:v>1.2659419999999999</c:v>
                </c:pt>
                <c:pt idx="3793">
                  <c:v>1.2681150000000001</c:v>
                </c:pt>
                <c:pt idx="3794">
                  <c:v>1.2702910000000001</c:v>
                </c:pt>
                <c:pt idx="3795">
                  <c:v>1.2724690000000001</c:v>
                </c:pt>
                <c:pt idx="3796">
                  <c:v>1.274648</c:v>
                </c:pt>
                <c:pt idx="3797">
                  <c:v>1.2768300000000001</c:v>
                </c:pt>
                <c:pt idx="3798">
                  <c:v>1.2790139999999999</c:v>
                </c:pt>
                <c:pt idx="3799">
                  <c:v>1.2811999999999999</c:v>
                </c:pt>
                <c:pt idx="3800">
                  <c:v>1.2833880000000002</c:v>
                </c:pt>
                <c:pt idx="3801">
                  <c:v>1.2855779999999999</c:v>
                </c:pt>
                <c:pt idx="3802">
                  <c:v>1.287771</c:v>
                </c:pt>
                <c:pt idx="3803">
                  <c:v>1.2899649999999998</c:v>
                </c:pt>
                <c:pt idx="3804">
                  <c:v>1.2921610000000001</c:v>
                </c:pt>
                <c:pt idx="3805">
                  <c:v>1.29436</c:v>
                </c:pt>
                <c:pt idx="3806">
                  <c:v>1.2965609999999999</c:v>
                </c:pt>
                <c:pt idx="3807">
                  <c:v>1.2987630000000001</c:v>
                </c:pt>
                <c:pt idx="3808">
                  <c:v>1.3009679999999999</c:v>
                </c:pt>
                <c:pt idx="3809">
                  <c:v>1.303175</c:v>
                </c:pt>
                <c:pt idx="3810">
                  <c:v>1.3053839999999999</c:v>
                </c:pt>
                <c:pt idx="3811">
                  <c:v>1.3075949999999998</c:v>
                </c:pt>
                <c:pt idx="3812">
                  <c:v>1.3098080000000001</c:v>
                </c:pt>
                <c:pt idx="3813">
                  <c:v>1.3120230000000002</c:v>
                </c:pt>
                <c:pt idx="3814">
                  <c:v>1.314241</c:v>
                </c:pt>
                <c:pt idx="3815">
                  <c:v>1.31646</c:v>
                </c:pt>
                <c:pt idx="3816">
                  <c:v>1.3186820000000001</c:v>
                </c:pt>
                <c:pt idx="3817">
                  <c:v>1.320905</c:v>
                </c:pt>
                <c:pt idx="3818">
                  <c:v>1.3231310000000001</c:v>
                </c:pt>
                <c:pt idx="3819">
                  <c:v>1.325358</c:v>
                </c:pt>
                <c:pt idx="3820">
                  <c:v>1.327588</c:v>
                </c:pt>
                <c:pt idx="3821">
                  <c:v>1.32982</c:v>
                </c:pt>
                <c:pt idx="3822">
                  <c:v>1.3320540000000001</c:v>
                </c:pt>
                <c:pt idx="3823">
                  <c:v>1.33429</c:v>
                </c:pt>
                <c:pt idx="3824">
                  <c:v>1.3365279999999999</c:v>
                </c:pt>
                <c:pt idx="3825">
                  <c:v>1.338768</c:v>
                </c:pt>
                <c:pt idx="3826">
                  <c:v>1.3410099999999998</c:v>
                </c:pt>
                <c:pt idx="3827">
                  <c:v>1.3432540000000002</c:v>
                </c:pt>
                <c:pt idx="3828">
                  <c:v>1.3454999999999999</c:v>
                </c:pt>
                <c:pt idx="3829">
                  <c:v>1.3477479999999999</c:v>
                </c:pt>
                <c:pt idx="3830">
                  <c:v>1.3499989999999999</c:v>
                </c:pt>
                <c:pt idx="3831">
                  <c:v>1.3522510000000001</c:v>
                </c:pt>
                <c:pt idx="3832">
                  <c:v>1.354506</c:v>
                </c:pt>
                <c:pt idx="3833">
                  <c:v>1.356762</c:v>
                </c:pt>
                <c:pt idx="3834">
                  <c:v>1.359021</c:v>
                </c:pt>
                <c:pt idx="3835">
                  <c:v>1.361281</c:v>
                </c:pt>
                <c:pt idx="3836">
                  <c:v>1.3635439999999999</c:v>
                </c:pt>
                <c:pt idx="3837">
                  <c:v>1.3658090000000001</c:v>
                </c:pt>
                <c:pt idx="3838">
                  <c:v>1.3680750000000002</c:v>
                </c:pt>
                <c:pt idx="3839">
                  <c:v>1.370344</c:v>
                </c:pt>
                <c:pt idx="3840">
                  <c:v>1.3726149999999999</c:v>
                </c:pt>
                <c:pt idx="3841">
                  <c:v>1.3748880000000001</c:v>
                </c:pt>
                <c:pt idx="3842">
                  <c:v>1.3771630000000001</c:v>
                </c:pt>
                <c:pt idx="3843">
                  <c:v>1.3794390000000001</c:v>
                </c:pt>
                <c:pt idx="3844">
                  <c:v>1.381718</c:v>
                </c:pt>
                <c:pt idx="3845">
                  <c:v>1.383999</c:v>
                </c:pt>
                <c:pt idx="3846">
                  <c:v>1.386282</c:v>
                </c:pt>
                <c:pt idx="3847">
                  <c:v>1.3885670000000001</c:v>
                </c:pt>
                <c:pt idx="3848">
                  <c:v>1.390854</c:v>
                </c:pt>
                <c:pt idx="3849">
                  <c:v>1.3931439999999999</c:v>
                </c:pt>
                <c:pt idx="3850">
                  <c:v>1.395435</c:v>
                </c:pt>
                <c:pt idx="3851">
                  <c:v>1.3977280000000001</c:v>
                </c:pt>
                <c:pt idx="3852">
                  <c:v>1.400023</c:v>
                </c:pt>
                <c:pt idx="3853">
                  <c:v>1.40232</c:v>
                </c:pt>
                <c:pt idx="3854">
                  <c:v>1.4046190000000001</c:v>
                </c:pt>
                <c:pt idx="3855">
                  <c:v>1.4069210000000001</c:v>
                </c:pt>
                <c:pt idx="3856">
                  <c:v>1.409224</c:v>
                </c:pt>
                <c:pt idx="3857">
                  <c:v>1.4115289999999998</c:v>
                </c:pt>
                <c:pt idx="3858">
                  <c:v>1.4138359999999999</c:v>
                </c:pt>
                <c:pt idx="3859">
                  <c:v>1.4161460000000001</c:v>
                </c:pt>
                <c:pt idx="3860">
                  <c:v>1.4184569999999999</c:v>
                </c:pt>
                <c:pt idx="3861">
                  <c:v>1.4207700000000001</c:v>
                </c:pt>
                <c:pt idx="3862">
                  <c:v>1.4230860000000001</c:v>
                </c:pt>
                <c:pt idx="3863">
                  <c:v>1.425403</c:v>
                </c:pt>
                <c:pt idx="3864">
                  <c:v>1.4277219999999999</c:v>
                </c:pt>
                <c:pt idx="3865">
                  <c:v>1.430043</c:v>
                </c:pt>
                <c:pt idx="3866">
                  <c:v>1.4323669999999999</c:v>
                </c:pt>
                <c:pt idx="3867">
                  <c:v>1.4346920000000001</c:v>
                </c:pt>
                <c:pt idx="3868">
                  <c:v>1.437019</c:v>
                </c:pt>
                <c:pt idx="3869">
                  <c:v>1.439349</c:v>
                </c:pt>
                <c:pt idx="3870">
                  <c:v>1.4416800000000001</c:v>
                </c:pt>
                <c:pt idx="3871">
                  <c:v>1.444013</c:v>
                </c:pt>
                <c:pt idx="3872">
                  <c:v>1.4463489999999999</c:v>
                </c:pt>
                <c:pt idx="3873">
                  <c:v>1.4486859999999999</c:v>
                </c:pt>
                <c:pt idx="3874">
                  <c:v>1.451025</c:v>
                </c:pt>
                <c:pt idx="3875">
                  <c:v>1.4533669999999999</c:v>
                </c:pt>
                <c:pt idx="3876">
                  <c:v>1.4557100000000001</c:v>
                </c:pt>
                <c:pt idx="3877">
                  <c:v>1.4580549999999999</c:v>
                </c:pt>
                <c:pt idx="3878">
                  <c:v>1.460402</c:v>
                </c:pt>
                <c:pt idx="3879">
                  <c:v>1.4627520000000001</c:v>
                </c:pt>
                <c:pt idx="3880">
                  <c:v>1.465103</c:v>
                </c:pt>
                <c:pt idx="3881">
                  <c:v>1.4674560000000001</c:v>
                </c:pt>
                <c:pt idx="3882">
                  <c:v>1.469811</c:v>
                </c:pt>
                <c:pt idx="3883">
                  <c:v>1.4721680000000001</c:v>
                </c:pt>
                <c:pt idx="3884">
                  <c:v>1.4745269999999999</c:v>
                </c:pt>
                <c:pt idx="3885">
                  <c:v>1.476888</c:v>
                </c:pt>
                <c:pt idx="3886">
                  <c:v>1.4792510000000001</c:v>
                </c:pt>
                <c:pt idx="3887">
                  <c:v>1.481616</c:v>
                </c:pt>
                <c:pt idx="3888">
                  <c:v>1.4839829999999998</c:v>
                </c:pt>
                <c:pt idx="3889">
                  <c:v>1.4863520000000001</c:v>
                </c:pt>
                <c:pt idx="3890">
                  <c:v>1.488723</c:v>
                </c:pt>
                <c:pt idx="3891">
                  <c:v>1.491096</c:v>
                </c:pt>
                <c:pt idx="3892">
                  <c:v>1.493471</c:v>
                </c:pt>
                <c:pt idx="3893">
                  <c:v>1.4958479999999998</c:v>
                </c:pt>
                <c:pt idx="3894">
                  <c:v>1.4982260000000001</c:v>
                </c:pt>
                <c:pt idx="3895">
                  <c:v>1.500607</c:v>
                </c:pt>
                <c:pt idx="3896">
                  <c:v>1.50299</c:v>
                </c:pt>
                <c:pt idx="3897">
                  <c:v>1.505374</c:v>
                </c:pt>
                <c:pt idx="3898">
                  <c:v>1.5077610000000001</c:v>
                </c:pt>
                <c:pt idx="3899">
                  <c:v>1.5101500000000001</c:v>
                </c:pt>
                <c:pt idx="3900">
                  <c:v>1.51254</c:v>
                </c:pt>
                <c:pt idx="3901">
                  <c:v>1.5149320000000002</c:v>
                </c:pt>
                <c:pt idx="3902">
                  <c:v>1.5173269999999999</c:v>
                </c:pt>
                <c:pt idx="3903">
                  <c:v>1.5197229999999999</c:v>
                </c:pt>
                <c:pt idx="3904">
                  <c:v>1.5221210000000001</c:v>
                </c:pt>
                <c:pt idx="3905">
                  <c:v>1.5245219999999999</c:v>
                </c:pt>
                <c:pt idx="3906">
                  <c:v>1.5269239999999999</c:v>
                </c:pt>
                <c:pt idx="3907">
                  <c:v>1.529328</c:v>
                </c:pt>
                <c:pt idx="3908">
                  <c:v>1.5317340000000002</c:v>
                </c:pt>
                <c:pt idx="3909">
                  <c:v>1.5341420000000001</c:v>
                </c:pt>
                <c:pt idx="3910">
                  <c:v>1.5365520000000001</c:v>
                </c:pt>
                <c:pt idx="3911">
                  <c:v>1.538964</c:v>
                </c:pt>
                <c:pt idx="3912">
                  <c:v>1.541377</c:v>
                </c:pt>
                <c:pt idx="3913">
                  <c:v>1.543793</c:v>
                </c:pt>
                <c:pt idx="3914">
                  <c:v>1.546211</c:v>
                </c:pt>
                <c:pt idx="3915">
                  <c:v>1.54863</c:v>
                </c:pt>
                <c:pt idx="3916">
                  <c:v>1.5510520000000001</c:v>
                </c:pt>
                <c:pt idx="3917">
                  <c:v>1.5534749999999999</c:v>
                </c:pt>
                <c:pt idx="3918">
                  <c:v>1.5559000000000001</c:v>
                </c:pt>
                <c:pt idx="3919">
                  <c:v>1.558327</c:v>
                </c:pt>
                <c:pt idx="3920">
                  <c:v>1.5607570000000002</c:v>
                </c:pt>
                <c:pt idx="3921">
                  <c:v>1.563188</c:v>
                </c:pt>
                <c:pt idx="3922">
                  <c:v>1.5656209999999999</c:v>
                </c:pt>
                <c:pt idx="3923">
                  <c:v>1.5680559999999999</c:v>
                </c:pt>
                <c:pt idx="3924">
                  <c:v>1.570492</c:v>
                </c:pt>
                <c:pt idx="3925">
                  <c:v>1.5729310000000001</c:v>
                </c:pt>
                <c:pt idx="3926">
                  <c:v>1.575372</c:v>
                </c:pt>
                <c:pt idx="3927">
                  <c:v>1.577814</c:v>
                </c:pt>
                <c:pt idx="3928">
                  <c:v>1.5802590000000001</c:v>
                </c:pt>
                <c:pt idx="3929">
                  <c:v>1.582705</c:v>
                </c:pt>
                <c:pt idx="3930">
                  <c:v>1.585153</c:v>
                </c:pt>
                <c:pt idx="3931">
                  <c:v>1.5876029999999999</c:v>
                </c:pt>
                <c:pt idx="3932">
                  <c:v>1.5900560000000001</c:v>
                </c:pt>
                <c:pt idx="3933">
                  <c:v>1.592509</c:v>
                </c:pt>
                <c:pt idx="3934">
                  <c:v>1.594965</c:v>
                </c:pt>
                <c:pt idx="3935">
                  <c:v>1.597423</c:v>
                </c:pt>
                <c:pt idx="3936">
                  <c:v>1.5998830000000002</c:v>
                </c:pt>
                <c:pt idx="3937">
                  <c:v>1.602344</c:v>
                </c:pt>
                <c:pt idx="3938">
                  <c:v>1.604808</c:v>
                </c:pt>
                <c:pt idx="3939">
                  <c:v>1.607273</c:v>
                </c:pt>
                <c:pt idx="3940">
                  <c:v>1.6097399999999999</c:v>
                </c:pt>
                <c:pt idx="3941">
                  <c:v>1.612209</c:v>
                </c:pt>
                <c:pt idx="3942">
                  <c:v>1.6146800000000001</c:v>
                </c:pt>
                <c:pt idx="3943">
                  <c:v>1.6171530000000001</c:v>
                </c:pt>
                <c:pt idx="3944">
                  <c:v>1.6196279999999998</c:v>
                </c:pt>
                <c:pt idx="3945">
                  <c:v>1.622104</c:v>
                </c:pt>
                <c:pt idx="3946">
                  <c:v>1.6245829999999999</c:v>
                </c:pt>
                <c:pt idx="3947">
                  <c:v>1.6270629999999999</c:v>
                </c:pt>
                <c:pt idx="3948">
                  <c:v>1.629545</c:v>
                </c:pt>
                <c:pt idx="3949">
                  <c:v>1.632029</c:v>
                </c:pt>
                <c:pt idx="3950">
                  <c:v>1.6345149999999999</c:v>
                </c:pt>
                <c:pt idx="3951">
                  <c:v>1.637003</c:v>
                </c:pt>
                <c:pt idx="3952">
                  <c:v>1.6394929999999999</c:v>
                </c:pt>
                <c:pt idx="3953">
                  <c:v>1.641985</c:v>
                </c:pt>
                <c:pt idx="3954">
                  <c:v>1.6444780000000001</c:v>
                </c:pt>
                <c:pt idx="3955">
                  <c:v>1.646973</c:v>
                </c:pt>
                <c:pt idx="3956">
                  <c:v>1.6494709999999999</c:v>
                </c:pt>
                <c:pt idx="3957">
                  <c:v>1.6519699999999999</c:v>
                </c:pt>
                <c:pt idx="3958">
                  <c:v>1.6544699999999999</c:v>
                </c:pt>
                <c:pt idx="3959">
                  <c:v>1.656973</c:v>
                </c:pt>
                <c:pt idx="3960">
                  <c:v>1.659478</c:v>
                </c:pt>
                <c:pt idx="3961">
                  <c:v>1.6619840000000001</c:v>
                </c:pt>
                <c:pt idx="3962">
                  <c:v>1.664493</c:v>
                </c:pt>
                <c:pt idx="3963">
                  <c:v>1.667003</c:v>
                </c:pt>
                <c:pt idx="3964">
                  <c:v>1.6695150000000001</c:v>
                </c:pt>
                <c:pt idx="3965">
                  <c:v>1.6720280000000001</c:v>
                </c:pt>
                <c:pt idx="3966">
                  <c:v>1.674544</c:v>
                </c:pt>
                <c:pt idx="3967">
                  <c:v>1.6770620000000001</c:v>
                </c:pt>
                <c:pt idx="3968">
                  <c:v>1.679581</c:v>
                </c:pt>
                <c:pt idx="3969">
                  <c:v>1.682102</c:v>
                </c:pt>
                <c:pt idx="3970">
                  <c:v>1.6846249999999998</c:v>
                </c:pt>
                <c:pt idx="3971">
                  <c:v>1.6871500000000001</c:v>
                </c:pt>
                <c:pt idx="3972">
                  <c:v>1.6896770000000001</c:v>
                </c:pt>
                <c:pt idx="3973">
                  <c:v>1.6922059999999999</c:v>
                </c:pt>
                <c:pt idx="3974">
                  <c:v>1.694736</c:v>
                </c:pt>
                <c:pt idx="3975">
                  <c:v>1.697268</c:v>
                </c:pt>
                <c:pt idx="3976">
                  <c:v>1.699802</c:v>
                </c:pt>
                <c:pt idx="3977">
                  <c:v>1.7023380000000001</c:v>
                </c:pt>
                <c:pt idx="3978">
                  <c:v>1.7048759999999998</c:v>
                </c:pt>
                <c:pt idx="3979">
                  <c:v>1.7074150000000001</c:v>
                </c:pt>
                <c:pt idx="3980">
                  <c:v>1.7099569999999999</c:v>
                </c:pt>
                <c:pt idx="3981">
                  <c:v>1.7125000000000001</c:v>
                </c:pt>
                <c:pt idx="3982">
                  <c:v>1.7150449999999999</c:v>
                </c:pt>
                <c:pt idx="3983">
                  <c:v>1.717592</c:v>
                </c:pt>
                <c:pt idx="3984">
                  <c:v>1.72014</c:v>
                </c:pt>
                <c:pt idx="3985">
                  <c:v>1.722691</c:v>
                </c:pt>
                <c:pt idx="3986">
                  <c:v>1.7252430000000001</c:v>
                </c:pt>
                <c:pt idx="3987">
                  <c:v>1.727797</c:v>
                </c:pt>
                <c:pt idx="3988">
                  <c:v>1.730353</c:v>
                </c:pt>
                <c:pt idx="3989">
                  <c:v>1.7329109999999999</c:v>
                </c:pt>
                <c:pt idx="3990">
                  <c:v>1.7354700000000001</c:v>
                </c:pt>
                <c:pt idx="3991">
                  <c:v>1.738032</c:v>
                </c:pt>
                <c:pt idx="3992">
                  <c:v>1.7405949999999999</c:v>
                </c:pt>
                <c:pt idx="3993">
                  <c:v>1.7431599999999998</c:v>
                </c:pt>
                <c:pt idx="3994">
                  <c:v>1.7457259999999999</c:v>
                </c:pt>
                <c:pt idx="3995">
                  <c:v>1.7482949999999999</c:v>
                </c:pt>
                <c:pt idx="3996">
                  <c:v>1.7508650000000001</c:v>
                </c:pt>
                <c:pt idx="3997">
                  <c:v>1.7534370000000001</c:v>
                </c:pt>
                <c:pt idx="3998">
                  <c:v>1.756011</c:v>
                </c:pt>
                <c:pt idx="3999">
                  <c:v>1.7585870000000001</c:v>
                </c:pt>
                <c:pt idx="4000">
                  <c:v>1.761164</c:v>
                </c:pt>
                <c:pt idx="4001">
                  <c:v>1.763744</c:v>
                </c:pt>
                <c:pt idx="4002">
                  <c:v>1.7663249999999999</c:v>
                </c:pt>
                <c:pt idx="4003">
                  <c:v>1.7689079999999999</c:v>
                </c:pt>
                <c:pt idx="4004">
                  <c:v>1.7714919999999998</c:v>
                </c:pt>
                <c:pt idx="4005">
                  <c:v>1.774079</c:v>
                </c:pt>
                <c:pt idx="4006">
                  <c:v>1.776667</c:v>
                </c:pt>
                <c:pt idx="4007">
                  <c:v>1.7792570000000001</c:v>
                </c:pt>
                <c:pt idx="4008">
                  <c:v>1.781849</c:v>
                </c:pt>
                <c:pt idx="4009">
                  <c:v>1.7844420000000001</c:v>
                </c:pt>
                <c:pt idx="4010">
                  <c:v>1.787037</c:v>
                </c:pt>
                <c:pt idx="4011">
                  <c:v>1.7896349999999999</c:v>
                </c:pt>
                <c:pt idx="4012">
                  <c:v>1.792233</c:v>
                </c:pt>
                <c:pt idx="4013">
                  <c:v>1.7948339999999998</c:v>
                </c:pt>
                <c:pt idx="4014">
                  <c:v>1.7974359999999998</c:v>
                </c:pt>
                <c:pt idx="4015">
                  <c:v>1.800041</c:v>
                </c:pt>
                <c:pt idx="4016">
                  <c:v>1.8026470000000001</c:v>
                </c:pt>
                <c:pt idx="4017">
                  <c:v>1.8052540000000001</c:v>
                </c:pt>
                <c:pt idx="4018">
                  <c:v>1.8078639999999999</c:v>
                </c:pt>
                <c:pt idx="4019">
                  <c:v>1.8104750000000001</c:v>
                </c:pt>
                <c:pt idx="4020">
                  <c:v>1.813088</c:v>
                </c:pt>
                <c:pt idx="4021">
                  <c:v>1.8157029999999998</c:v>
                </c:pt>
                <c:pt idx="4022">
                  <c:v>1.818319</c:v>
                </c:pt>
                <c:pt idx="4023">
                  <c:v>1.8209369999999998</c:v>
                </c:pt>
                <c:pt idx="4024">
                  <c:v>1.8235569999999999</c:v>
                </c:pt>
                <c:pt idx="4025">
                  <c:v>1.826179</c:v>
                </c:pt>
                <c:pt idx="4026">
                  <c:v>1.828803</c:v>
                </c:pt>
                <c:pt idx="4027">
                  <c:v>1.8314280000000001</c:v>
                </c:pt>
                <c:pt idx="4028">
                  <c:v>1.834055</c:v>
                </c:pt>
                <c:pt idx="4029">
                  <c:v>1.8366830000000001</c:v>
                </c:pt>
                <c:pt idx="4030">
                  <c:v>1.8393140000000001</c:v>
                </c:pt>
                <c:pt idx="4031">
                  <c:v>1.8419459999999999</c:v>
                </c:pt>
                <c:pt idx="4032">
                  <c:v>1.8445799999999999</c:v>
                </c:pt>
                <c:pt idx="4033">
                  <c:v>1.847216</c:v>
                </c:pt>
                <c:pt idx="4034">
                  <c:v>1.849853</c:v>
                </c:pt>
                <c:pt idx="4035">
                  <c:v>1.852492</c:v>
                </c:pt>
                <c:pt idx="4036">
                  <c:v>1.8551329999999999</c:v>
                </c:pt>
                <c:pt idx="4037">
                  <c:v>1.8577760000000001</c:v>
                </c:pt>
                <c:pt idx="4038">
                  <c:v>1.86042</c:v>
                </c:pt>
                <c:pt idx="4039">
                  <c:v>1.8630660000000001</c:v>
                </c:pt>
                <c:pt idx="4040">
                  <c:v>1.8657140000000001</c:v>
                </c:pt>
                <c:pt idx="4041">
                  <c:v>1.8683639999999999</c:v>
                </c:pt>
                <c:pt idx="4042">
                  <c:v>1.8710149999999999</c:v>
                </c:pt>
                <c:pt idx="4043">
                  <c:v>1.8736679999999999</c:v>
                </c:pt>
                <c:pt idx="4044">
                  <c:v>1.876323</c:v>
                </c:pt>
                <c:pt idx="4045">
                  <c:v>1.878979</c:v>
                </c:pt>
                <c:pt idx="4046">
                  <c:v>1.881637</c:v>
                </c:pt>
                <c:pt idx="4047">
                  <c:v>1.8842970000000001</c:v>
                </c:pt>
                <c:pt idx="4048">
                  <c:v>1.8869579999999999</c:v>
                </c:pt>
                <c:pt idx="4049">
                  <c:v>1.8896220000000001</c:v>
                </c:pt>
                <c:pt idx="4050">
                  <c:v>1.8922870000000001</c:v>
                </c:pt>
                <c:pt idx="4051">
                  <c:v>1.8949530000000001</c:v>
                </c:pt>
                <c:pt idx="4052">
                  <c:v>1.8976220000000001</c:v>
                </c:pt>
                <c:pt idx="4053">
                  <c:v>1.9002920000000001</c:v>
                </c:pt>
                <c:pt idx="4054">
                  <c:v>1.9029640000000001</c:v>
                </c:pt>
                <c:pt idx="4055">
                  <c:v>1.905637</c:v>
                </c:pt>
                <c:pt idx="4056">
                  <c:v>1.908312</c:v>
                </c:pt>
                <c:pt idx="4057">
                  <c:v>1.910989</c:v>
                </c:pt>
                <c:pt idx="4058">
                  <c:v>1.9136680000000001</c:v>
                </c:pt>
                <c:pt idx="4059">
                  <c:v>1.9163479999999999</c:v>
                </c:pt>
                <c:pt idx="4060">
                  <c:v>1.91903</c:v>
                </c:pt>
                <c:pt idx="4061">
                  <c:v>1.9217139999999999</c:v>
                </c:pt>
                <c:pt idx="4062">
                  <c:v>1.924399</c:v>
                </c:pt>
                <c:pt idx="4063">
                  <c:v>1.9270859999999999</c:v>
                </c:pt>
                <c:pt idx="4064">
                  <c:v>1.9297749999999998</c:v>
                </c:pt>
                <c:pt idx="4065">
                  <c:v>1.932466</c:v>
                </c:pt>
                <c:pt idx="4066">
                  <c:v>1.9351579999999999</c:v>
                </c:pt>
                <c:pt idx="4067">
                  <c:v>1.9378520000000001</c:v>
                </c:pt>
                <c:pt idx="4068">
                  <c:v>1.940547</c:v>
                </c:pt>
                <c:pt idx="4069">
                  <c:v>1.943244</c:v>
                </c:pt>
                <c:pt idx="4070">
                  <c:v>1.945943</c:v>
                </c:pt>
                <c:pt idx="4071">
                  <c:v>1.948644</c:v>
                </c:pt>
                <c:pt idx="4072">
                  <c:v>1.951346</c:v>
                </c:pt>
                <c:pt idx="4073">
                  <c:v>1.9540500000000001</c:v>
                </c:pt>
                <c:pt idx="4074">
                  <c:v>1.956755</c:v>
                </c:pt>
                <c:pt idx="4075">
                  <c:v>1.9594619999999998</c:v>
                </c:pt>
                <c:pt idx="4076">
                  <c:v>1.9621709999999999</c:v>
                </c:pt>
                <c:pt idx="4077">
                  <c:v>1.9648819999999998</c:v>
                </c:pt>
                <c:pt idx="4078">
                  <c:v>1.9675940000000001</c:v>
                </c:pt>
                <c:pt idx="4079">
                  <c:v>1.9703079999999999</c:v>
                </c:pt>
                <c:pt idx="4080">
                  <c:v>1.973023</c:v>
                </c:pt>
                <c:pt idx="4081">
                  <c:v>1.975741</c:v>
                </c:pt>
                <c:pt idx="4082">
                  <c:v>1.9784600000000001</c:v>
                </c:pt>
                <c:pt idx="4083">
                  <c:v>1.9811799999999999</c:v>
                </c:pt>
                <c:pt idx="4084">
                  <c:v>1.9839020000000001</c:v>
                </c:pt>
                <c:pt idx="4085">
                  <c:v>1.986626</c:v>
                </c:pt>
                <c:pt idx="4086">
                  <c:v>1.9893519999999998</c:v>
                </c:pt>
                <c:pt idx="4087">
                  <c:v>1.9920789999999999</c:v>
                </c:pt>
                <c:pt idx="4088">
                  <c:v>1.9948079999999999</c:v>
                </c:pt>
                <c:pt idx="4089">
                  <c:v>1.997538</c:v>
                </c:pt>
                <c:pt idx="4090">
                  <c:v>2.00027</c:v>
                </c:pt>
                <c:pt idx="4091">
                  <c:v>2.0030040000000002</c:v>
                </c:pt>
                <c:pt idx="4092">
                  <c:v>2.0057389999999997</c:v>
                </c:pt>
                <c:pt idx="4093">
                  <c:v>2.0084759999999999</c:v>
                </c:pt>
                <c:pt idx="4094">
                  <c:v>2.011215</c:v>
                </c:pt>
                <c:pt idx="4095">
                  <c:v>2.0139550000000002</c:v>
                </c:pt>
                <c:pt idx="4096">
                  <c:v>2.0166970000000002</c:v>
                </c:pt>
                <c:pt idx="4097">
                  <c:v>2.019441</c:v>
                </c:pt>
                <c:pt idx="4098">
                  <c:v>2.022186</c:v>
                </c:pt>
                <c:pt idx="4099">
                  <c:v>2.0249329999999999</c:v>
                </c:pt>
                <c:pt idx="4100">
                  <c:v>2.0276809999999998</c:v>
                </c:pt>
                <c:pt idx="4101">
                  <c:v>2.0304310000000001</c:v>
                </c:pt>
                <c:pt idx="4102">
                  <c:v>2.0331830000000002</c:v>
                </c:pt>
                <c:pt idx="4103">
                  <c:v>2.035936</c:v>
                </c:pt>
                <c:pt idx="4104">
                  <c:v>2.038691</c:v>
                </c:pt>
                <c:pt idx="4105">
                  <c:v>2.0414479999999999</c:v>
                </c:pt>
                <c:pt idx="4106">
                  <c:v>2.044206</c:v>
                </c:pt>
                <c:pt idx="4107">
                  <c:v>2.0469659999999998</c:v>
                </c:pt>
                <c:pt idx="4108">
                  <c:v>2.0497269999999999</c:v>
                </c:pt>
                <c:pt idx="4109">
                  <c:v>2.0524900000000001</c:v>
                </c:pt>
                <c:pt idx="4110">
                  <c:v>2.0552550000000003</c:v>
                </c:pt>
                <c:pt idx="4111">
                  <c:v>2.0580210000000001</c:v>
                </c:pt>
                <c:pt idx="4112">
                  <c:v>2.0607889999999998</c:v>
                </c:pt>
                <c:pt idx="4113">
                  <c:v>2.0635590000000001</c:v>
                </c:pt>
                <c:pt idx="4114">
                  <c:v>2.0663299999999998</c:v>
                </c:pt>
                <c:pt idx="4115">
                  <c:v>2.0691030000000001</c:v>
                </c:pt>
                <c:pt idx="4116">
                  <c:v>2.0718770000000002</c:v>
                </c:pt>
                <c:pt idx="4117">
                  <c:v>2.0746530000000001</c:v>
                </c:pt>
                <c:pt idx="4118">
                  <c:v>2.0774300000000001</c:v>
                </c:pt>
                <c:pt idx="4119">
                  <c:v>2.0802099999999997</c:v>
                </c:pt>
                <c:pt idx="4120">
                  <c:v>2.0829899999999997</c:v>
                </c:pt>
                <c:pt idx="4121">
                  <c:v>2.0857730000000001</c:v>
                </c:pt>
                <c:pt idx="4122">
                  <c:v>2.0885570000000002</c:v>
                </c:pt>
                <c:pt idx="4123">
                  <c:v>2.091342</c:v>
                </c:pt>
                <c:pt idx="4124">
                  <c:v>2.0941290000000001</c:v>
                </c:pt>
                <c:pt idx="4125">
                  <c:v>2.0969180000000001</c:v>
                </c:pt>
                <c:pt idx="4126">
                  <c:v>2.0997080000000001</c:v>
                </c:pt>
                <c:pt idx="4127">
                  <c:v>2.1025</c:v>
                </c:pt>
                <c:pt idx="4128">
                  <c:v>2.1052940000000002</c:v>
                </c:pt>
                <c:pt idx="4129">
                  <c:v>2.1080890000000001</c:v>
                </c:pt>
                <c:pt idx="4130">
                  <c:v>2.1108849999999997</c:v>
                </c:pt>
                <c:pt idx="4131">
                  <c:v>2.1136839999999997</c:v>
                </c:pt>
                <c:pt idx="4132">
                  <c:v>2.1164830000000001</c:v>
                </c:pt>
                <c:pt idx="4133">
                  <c:v>2.1192849999999996</c:v>
                </c:pt>
                <c:pt idx="4134">
                  <c:v>2.1220879999999998</c:v>
                </c:pt>
                <c:pt idx="4135">
                  <c:v>2.124892</c:v>
                </c:pt>
                <c:pt idx="4136">
                  <c:v>2.1276980000000001</c:v>
                </c:pt>
                <c:pt idx="4137">
                  <c:v>2.130506</c:v>
                </c:pt>
                <c:pt idx="4138">
                  <c:v>2.1333150000000001</c:v>
                </c:pt>
                <c:pt idx="4139">
                  <c:v>2.136126</c:v>
                </c:pt>
                <c:pt idx="4140">
                  <c:v>2.1389389999999997</c:v>
                </c:pt>
                <c:pt idx="4141">
                  <c:v>2.141753</c:v>
                </c:pt>
                <c:pt idx="4142">
                  <c:v>2.144568</c:v>
                </c:pt>
                <c:pt idx="4143">
                  <c:v>2.1473849999999999</c:v>
                </c:pt>
                <c:pt idx="4144">
                  <c:v>2.150204</c:v>
                </c:pt>
                <c:pt idx="4145">
                  <c:v>2.1530239999999998</c:v>
                </c:pt>
                <c:pt idx="4146">
                  <c:v>2.1558459999999999</c:v>
                </c:pt>
                <c:pt idx="4147">
                  <c:v>2.1586690000000002</c:v>
                </c:pt>
                <c:pt idx="4148">
                  <c:v>2.1614939999999998</c:v>
                </c:pt>
                <c:pt idx="4149">
                  <c:v>2.16432</c:v>
                </c:pt>
                <c:pt idx="4150">
                  <c:v>2.1671479999999996</c:v>
                </c:pt>
                <c:pt idx="4151">
                  <c:v>2.169978</c:v>
                </c:pt>
                <c:pt idx="4152">
                  <c:v>2.172809</c:v>
                </c:pt>
                <c:pt idx="4153">
                  <c:v>2.1756420000000003</c:v>
                </c:pt>
                <c:pt idx="4154">
                  <c:v>2.1784759999999999</c:v>
                </c:pt>
                <c:pt idx="4155">
                  <c:v>2.1813120000000001</c:v>
                </c:pt>
                <c:pt idx="4156">
                  <c:v>2.1841489999999997</c:v>
                </c:pt>
                <c:pt idx="4157">
                  <c:v>2.1869879999999999</c:v>
                </c:pt>
                <c:pt idx="4158">
                  <c:v>2.1898279999999999</c:v>
                </c:pt>
                <c:pt idx="4159">
                  <c:v>2.1926699999999997</c:v>
                </c:pt>
                <c:pt idx="4160">
                  <c:v>2.195513</c:v>
                </c:pt>
                <c:pt idx="4161">
                  <c:v>2.1983580000000003</c:v>
                </c:pt>
                <c:pt idx="4162">
                  <c:v>2.2012049999999999</c:v>
                </c:pt>
                <c:pt idx="4163">
                  <c:v>2.204053</c:v>
                </c:pt>
                <c:pt idx="4164">
                  <c:v>2.2069020000000004</c:v>
                </c:pt>
                <c:pt idx="4165">
                  <c:v>2.2097530000000001</c:v>
                </c:pt>
                <c:pt idx="4166">
                  <c:v>2.2126060000000001</c:v>
                </c:pt>
                <c:pt idx="4167">
                  <c:v>2.2154599999999998</c:v>
                </c:pt>
                <c:pt idx="4168">
                  <c:v>2.2183160000000002</c:v>
                </c:pt>
                <c:pt idx="4169">
                  <c:v>2.2211729999999998</c:v>
                </c:pt>
                <c:pt idx="4170">
                  <c:v>2.2240319999999998</c:v>
                </c:pt>
                <c:pt idx="4171">
                  <c:v>2.2268919999999999</c:v>
                </c:pt>
                <c:pt idx="4172">
                  <c:v>2.2297540000000002</c:v>
                </c:pt>
                <c:pt idx="4173">
                  <c:v>2.2326170000000003</c:v>
                </c:pt>
                <c:pt idx="4174">
                  <c:v>2.2354820000000002</c:v>
                </c:pt>
                <c:pt idx="4175">
                  <c:v>2.2383479999999998</c:v>
                </c:pt>
                <c:pt idx="4176">
                  <c:v>2.2412159999999997</c:v>
                </c:pt>
                <c:pt idx="4177">
                  <c:v>2.2440849999999997</c:v>
                </c:pt>
                <c:pt idx="4178">
                  <c:v>2.246956</c:v>
                </c:pt>
                <c:pt idx="4179">
                  <c:v>2.2498279999999999</c:v>
                </c:pt>
                <c:pt idx="4180">
                  <c:v>2.2527020000000002</c:v>
                </c:pt>
                <c:pt idx="4181">
                  <c:v>2.2555779999999999</c:v>
                </c:pt>
                <c:pt idx="4182">
                  <c:v>2.258454</c:v>
                </c:pt>
                <c:pt idx="4183">
                  <c:v>2.261333</c:v>
                </c:pt>
                <c:pt idx="4184">
                  <c:v>2.2642130000000003</c:v>
                </c:pt>
                <c:pt idx="4185">
                  <c:v>2.2670939999999997</c:v>
                </c:pt>
                <c:pt idx="4186">
                  <c:v>2.2699769999999999</c:v>
                </c:pt>
                <c:pt idx="4187">
                  <c:v>2.2728610000000002</c:v>
                </c:pt>
                <c:pt idx="4188">
                  <c:v>2.275747</c:v>
                </c:pt>
                <c:pt idx="4189">
                  <c:v>2.2786339999999998</c:v>
                </c:pt>
                <c:pt idx="4190">
                  <c:v>2.281523</c:v>
                </c:pt>
                <c:pt idx="4191">
                  <c:v>2.2844129999999998</c:v>
                </c:pt>
                <c:pt idx="4192">
                  <c:v>2.2873049999999999</c:v>
                </c:pt>
                <c:pt idx="4193">
                  <c:v>2.2901979999999997</c:v>
                </c:pt>
                <c:pt idx="4194">
                  <c:v>2.2930929999999998</c:v>
                </c:pt>
                <c:pt idx="4195">
                  <c:v>2.2959899999999998</c:v>
                </c:pt>
                <c:pt idx="4196">
                  <c:v>2.2988869999999997</c:v>
                </c:pt>
                <c:pt idx="4197">
                  <c:v>2.3017859999999999</c:v>
                </c:pt>
                <c:pt idx="4198">
                  <c:v>2.3046869999999999</c:v>
                </c:pt>
                <c:pt idx="4199">
                  <c:v>2.3075890000000001</c:v>
                </c:pt>
                <c:pt idx="4200">
                  <c:v>2.3104929999999997</c:v>
                </c:pt>
                <c:pt idx="4201">
                  <c:v>2.3133979999999998</c:v>
                </c:pt>
                <c:pt idx="4202">
                  <c:v>2.3163049999999998</c:v>
                </c:pt>
                <c:pt idx="4203">
                  <c:v>2.319213</c:v>
                </c:pt>
                <c:pt idx="4204">
                  <c:v>2.3221219999999998</c:v>
                </c:pt>
                <c:pt idx="4205">
                  <c:v>2.3250329999999999</c:v>
                </c:pt>
                <c:pt idx="4206">
                  <c:v>2.3279459999999998</c:v>
                </c:pt>
                <c:pt idx="4207">
                  <c:v>2.3308599999999999</c:v>
                </c:pt>
                <c:pt idx="4208">
                  <c:v>2.3337750000000002</c:v>
                </c:pt>
                <c:pt idx="4209">
                  <c:v>2.3366920000000002</c:v>
                </c:pt>
                <c:pt idx="4210">
                  <c:v>2.3396100000000004</c:v>
                </c:pt>
                <c:pt idx="4211">
                  <c:v>2.34253</c:v>
                </c:pt>
                <c:pt idx="4212">
                  <c:v>2.3454510000000002</c:v>
                </c:pt>
                <c:pt idx="4213">
                  <c:v>2.3483739999999997</c:v>
                </c:pt>
                <c:pt idx="4214">
                  <c:v>2.3512979999999999</c:v>
                </c:pt>
                <c:pt idx="4215">
                  <c:v>2.3542239999999999</c:v>
                </c:pt>
                <c:pt idx="4216">
                  <c:v>2.357151</c:v>
                </c:pt>
                <c:pt idx="4217">
                  <c:v>2.3600790000000003</c:v>
                </c:pt>
                <c:pt idx="4218">
                  <c:v>2.3630089999999999</c:v>
                </c:pt>
                <c:pt idx="4219">
                  <c:v>2.3659409999999998</c:v>
                </c:pt>
                <c:pt idx="4220">
                  <c:v>2.3688730000000002</c:v>
                </c:pt>
                <c:pt idx="4221">
                  <c:v>2.3718080000000001</c:v>
                </c:pt>
                <c:pt idx="4222">
                  <c:v>2.3747439999999997</c:v>
                </c:pt>
                <c:pt idx="4223">
                  <c:v>2.3776809999999999</c:v>
                </c:pt>
                <c:pt idx="4224">
                  <c:v>2.38062</c:v>
                </c:pt>
                <c:pt idx="4225">
                  <c:v>2.383559</c:v>
                </c:pt>
                <c:pt idx="4226">
                  <c:v>2.386501</c:v>
                </c:pt>
                <c:pt idx="4227">
                  <c:v>2.3894440000000001</c:v>
                </c:pt>
                <c:pt idx="4228">
                  <c:v>2.392388</c:v>
                </c:pt>
                <c:pt idx="4229">
                  <c:v>2.3953339999999996</c:v>
                </c:pt>
                <c:pt idx="4230">
                  <c:v>2.3982809999999999</c:v>
                </c:pt>
                <c:pt idx="4231">
                  <c:v>2.40123</c:v>
                </c:pt>
                <c:pt idx="4232">
                  <c:v>2.4041800000000002</c:v>
                </c:pt>
                <c:pt idx="4233">
                  <c:v>2.4071320000000003</c:v>
                </c:pt>
                <c:pt idx="4234">
                  <c:v>2.410085</c:v>
                </c:pt>
                <c:pt idx="4235">
                  <c:v>2.4130389999999999</c:v>
                </c:pt>
                <c:pt idx="4236">
                  <c:v>2.4159950000000001</c:v>
                </c:pt>
                <c:pt idx="4237">
                  <c:v>2.418952</c:v>
                </c:pt>
                <c:pt idx="4238">
                  <c:v>2.4219110000000001</c:v>
                </c:pt>
                <c:pt idx="4239">
                  <c:v>2.424871</c:v>
                </c:pt>
                <c:pt idx="4240">
                  <c:v>2.427832</c:v>
                </c:pt>
                <c:pt idx="4241">
                  <c:v>2.4307949999999998</c:v>
                </c:pt>
                <c:pt idx="4242">
                  <c:v>2.4337590000000002</c:v>
                </c:pt>
                <c:pt idx="4243">
                  <c:v>2.436725</c:v>
                </c:pt>
                <c:pt idx="4244">
                  <c:v>2.439692</c:v>
                </c:pt>
                <c:pt idx="4245">
                  <c:v>2.4426610000000002</c:v>
                </c:pt>
                <c:pt idx="4246">
                  <c:v>2.4456310000000001</c:v>
                </c:pt>
                <c:pt idx="4247">
                  <c:v>2.4486019999999997</c:v>
                </c:pt>
                <c:pt idx="4248">
                  <c:v>2.4515750000000001</c:v>
                </c:pt>
                <c:pt idx="4249">
                  <c:v>2.4545490000000001</c:v>
                </c:pt>
                <c:pt idx="4250">
                  <c:v>2.4575239999999998</c:v>
                </c:pt>
                <c:pt idx="4251">
                  <c:v>2.4605009999999998</c:v>
                </c:pt>
                <c:pt idx="4252">
                  <c:v>2.4634800000000001</c:v>
                </c:pt>
                <c:pt idx="4253">
                  <c:v>2.4664600000000001</c:v>
                </c:pt>
                <c:pt idx="4254">
                  <c:v>2.4694410000000002</c:v>
                </c:pt>
                <c:pt idx="4255">
                  <c:v>2.472423</c:v>
                </c:pt>
                <c:pt idx="4256">
                  <c:v>2.4754070000000001</c:v>
                </c:pt>
                <c:pt idx="4257">
                  <c:v>2.4783930000000001</c:v>
                </c:pt>
                <c:pt idx="4258">
                  <c:v>2.481379</c:v>
                </c:pt>
                <c:pt idx="4259">
                  <c:v>2.4843669999999998</c:v>
                </c:pt>
                <c:pt idx="4260">
                  <c:v>2.4873569999999998</c:v>
                </c:pt>
                <c:pt idx="4261">
                  <c:v>2.490348</c:v>
                </c:pt>
                <c:pt idx="4262">
                  <c:v>2.4933400000000003</c:v>
                </c:pt>
                <c:pt idx="4263">
                  <c:v>2.4963339999999996</c:v>
                </c:pt>
                <c:pt idx="4264">
                  <c:v>2.4993289999999999</c:v>
                </c:pt>
                <c:pt idx="4265">
                  <c:v>2.5023249999999999</c:v>
                </c:pt>
                <c:pt idx="4266">
                  <c:v>2.5053229999999997</c:v>
                </c:pt>
                <c:pt idx="4267">
                  <c:v>2.5083219999999997</c:v>
                </c:pt>
                <c:pt idx="4268">
                  <c:v>2.5113230000000004</c:v>
                </c:pt>
                <c:pt idx="4269">
                  <c:v>2.5143249999999999</c:v>
                </c:pt>
                <c:pt idx="4270">
                  <c:v>2.517328</c:v>
                </c:pt>
                <c:pt idx="4271">
                  <c:v>2.5203329999999999</c:v>
                </c:pt>
                <c:pt idx="4272">
                  <c:v>2.523339</c:v>
                </c:pt>
                <c:pt idx="4273">
                  <c:v>2.5263460000000002</c:v>
                </c:pt>
                <c:pt idx="4274">
                  <c:v>2.5293550000000002</c:v>
                </c:pt>
                <c:pt idx="4275">
                  <c:v>2.532365</c:v>
                </c:pt>
                <c:pt idx="4276">
                  <c:v>2.535377</c:v>
                </c:pt>
                <c:pt idx="4277">
                  <c:v>2.5383900000000001</c:v>
                </c:pt>
                <c:pt idx="4278">
                  <c:v>2.541404</c:v>
                </c:pt>
                <c:pt idx="4279">
                  <c:v>2.5444200000000001</c:v>
                </c:pt>
                <c:pt idx="4280">
                  <c:v>2.5474360000000003</c:v>
                </c:pt>
                <c:pt idx="4281">
                  <c:v>2.5504549999999999</c:v>
                </c:pt>
                <c:pt idx="4282">
                  <c:v>2.5534749999999997</c:v>
                </c:pt>
                <c:pt idx="4283">
                  <c:v>2.5564960000000001</c:v>
                </c:pt>
                <c:pt idx="4284">
                  <c:v>2.5595180000000002</c:v>
                </c:pt>
                <c:pt idx="4285">
                  <c:v>2.5625420000000001</c:v>
                </c:pt>
                <c:pt idx="4286">
                  <c:v>2.5655670000000002</c:v>
                </c:pt>
                <c:pt idx="4287">
                  <c:v>2.5685929999999999</c:v>
                </c:pt>
                <c:pt idx="4288">
                  <c:v>2.5716209999999999</c:v>
                </c:pt>
                <c:pt idx="4289">
                  <c:v>2.5746500000000001</c:v>
                </c:pt>
                <c:pt idx="4290">
                  <c:v>2.5776810000000001</c:v>
                </c:pt>
                <c:pt idx="4291">
                  <c:v>2.5807130000000003</c:v>
                </c:pt>
                <c:pt idx="4292">
                  <c:v>2.5837460000000001</c:v>
                </c:pt>
                <c:pt idx="4293">
                  <c:v>2.5867800000000001</c:v>
                </c:pt>
                <c:pt idx="4294">
                  <c:v>2.5898159999999999</c:v>
                </c:pt>
                <c:pt idx="4295">
                  <c:v>2.5928529999999999</c:v>
                </c:pt>
                <c:pt idx="4296">
                  <c:v>2.5958919999999996</c:v>
                </c:pt>
                <c:pt idx="4297">
                  <c:v>2.598932</c:v>
                </c:pt>
                <c:pt idx="4298">
                  <c:v>2.6019730000000001</c:v>
                </c:pt>
                <c:pt idx="4299">
                  <c:v>2.6050149999999999</c:v>
                </c:pt>
                <c:pt idx="4300">
                  <c:v>2.6080589999999999</c:v>
                </c:pt>
                <c:pt idx="4301">
                  <c:v>2.6111049999999998</c:v>
                </c:pt>
                <c:pt idx="4302">
                  <c:v>2.6141509999999997</c:v>
                </c:pt>
                <c:pt idx="4303">
                  <c:v>2.6171990000000003</c:v>
                </c:pt>
                <c:pt idx="4304">
                  <c:v>2.6202480000000001</c:v>
                </c:pt>
                <c:pt idx="4305">
                  <c:v>2.6232989999999998</c:v>
                </c:pt>
                <c:pt idx="4306">
                  <c:v>2.62635</c:v>
                </c:pt>
                <c:pt idx="4307">
                  <c:v>2.6294040000000001</c:v>
                </c:pt>
                <c:pt idx="4308">
                  <c:v>2.6324579999999997</c:v>
                </c:pt>
                <c:pt idx="4309">
                  <c:v>2.6355139999999997</c:v>
                </c:pt>
                <c:pt idx="4310">
                  <c:v>2.6385710000000002</c:v>
                </c:pt>
                <c:pt idx="4311">
                  <c:v>2.641629</c:v>
                </c:pt>
                <c:pt idx="4312">
                  <c:v>2.6446890000000001</c:v>
                </c:pt>
                <c:pt idx="4313">
                  <c:v>2.6477499999999998</c:v>
                </c:pt>
                <c:pt idx="4314">
                  <c:v>2.6508130000000003</c:v>
                </c:pt>
                <c:pt idx="4315">
                  <c:v>2.6538759999999999</c:v>
                </c:pt>
                <c:pt idx="4316">
                  <c:v>2.6569409999999998</c:v>
                </c:pt>
                <c:pt idx="4317">
                  <c:v>2.6600080000000004</c:v>
                </c:pt>
                <c:pt idx="4318">
                  <c:v>2.6630750000000001</c:v>
                </c:pt>
                <c:pt idx="4319">
                  <c:v>2.6661440000000001</c:v>
                </c:pt>
                <c:pt idx="4320">
                  <c:v>2.6692140000000002</c:v>
                </c:pt>
                <c:pt idx="4321">
                  <c:v>2.6722859999999997</c:v>
                </c:pt>
                <c:pt idx="4322">
                  <c:v>2.6753589999999998</c:v>
                </c:pt>
                <c:pt idx="4323">
                  <c:v>2.6784330000000001</c:v>
                </c:pt>
                <c:pt idx="4324">
                  <c:v>2.681508</c:v>
                </c:pt>
                <c:pt idx="4325">
                  <c:v>2.6845850000000002</c:v>
                </c:pt>
                <c:pt idx="4326">
                  <c:v>2.6876629999999997</c:v>
                </c:pt>
                <c:pt idx="4327">
                  <c:v>2.6907419999999997</c:v>
                </c:pt>
                <c:pt idx="4328">
                  <c:v>2.6938230000000001</c:v>
                </c:pt>
                <c:pt idx="4329">
                  <c:v>2.6969049999999997</c:v>
                </c:pt>
                <c:pt idx="4330">
                  <c:v>2.6999879999999998</c:v>
                </c:pt>
                <c:pt idx="4331">
                  <c:v>2.7030729999999998</c:v>
                </c:pt>
                <c:pt idx="4332">
                  <c:v>2.7061580000000003</c:v>
                </c:pt>
                <c:pt idx="4333">
                  <c:v>2.7092449999999997</c:v>
                </c:pt>
                <c:pt idx="4334">
                  <c:v>2.7123339999999998</c:v>
                </c:pt>
                <c:pt idx="4335">
                  <c:v>2.7154229999999999</c:v>
                </c:pt>
                <c:pt idx="4336">
                  <c:v>2.7185139999999999</c:v>
                </c:pt>
                <c:pt idx="4337">
                  <c:v>2.721606</c:v>
                </c:pt>
                <c:pt idx="4338">
                  <c:v>2.7246999999999999</c:v>
                </c:pt>
                <c:pt idx="4339">
                  <c:v>2.727795</c:v>
                </c:pt>
                <c:pt idx="4340">
                  <c:v>2.7308910000000002</c:v>
                </c:pt>
                <c:pt idx="4341">
                  <c:v>2.7339880000000001</c:v>
                </c:pt>
                <c:pt idx="4342">
                  <c:v>2.7370860000000001</c:v>
                </c:pt>
                <c:pt idx="4343">
                  <c:v>2.740186</c:v>
                </c:pt>
                <c:pt idx="4344">
                  <c:v>2.743287</c:v>
                </c:pt>
                <c:pt idx="4345">
                  <c:v>2.7463899999999999</c:v>
                </c:pt>
                <c:pt idx="4346">
                  <c:v>2.7494939999999999</c:v>
                </c:pt>
                <c:pt idx="4347">
                  <c:v>2.7525980000000003</c:v>
                </c:pt>
                <c:pt idx="4348">
                  <c:v>2.7557049999999998</c:v>
                </c:pt>
                <c:pt idx="4349">
                  <c:v>2.7588119999999998</c:v>
                </c:pt>
                <c:pt idx="4350">
                  <c:v>2.7619210000000001</c:v>
                </c:pt>
                <c:pt idx="4351">
                  <c:v>2.765031</c:v>
                </c:pt>
                <c:pt idx="4352">
                  <c:v>2.7681420000000001</c:v>
                </c:pt>
                <c:pt idx="4353">
                  <c:v>2.771255</c:v>
                </c:pt>
                <c:pt idx="4354">
                  <c:v>2.7743679999999999</c:v>
                </c:pt>
                <c:pt idx="4355">
                  <c:v>2.7774829999999997</c:v>
                </c:pt>
                <c:pt idx="4356">
                  <c:v>2.7805999999999997</c:v>
                </c:pt>
                <c:pt idx="4357">
                  <c:v>2.7837169999999998</c:v>
                </c:pt>
                <c:pt idx="4358">
                  <c:v>2.7868360000000001</c:v>
                </c:pt>
                <c:pt idx="4359">
                  <c:v>2.7899560000000001</c:v>
                </c:pt>
                <c:pt idx="4360">
                  <c:v>2.7930770000000003</c:v>
                </c:pt>
                <c:pt idx="4361">
                  <c:v>2.7961999999999998</c:v>
                </c:pt>
                <c:pt idx="4362">
                  <c:v>2.7993240000000004</c:v>
                </c:pt>
                <c:pt idx="4363">
                  <c:v>2.8024489999999997</c:v>
                </c:pt>
                <c:pt idx="4364">
                  <c:v>2.8055749999999997</c:v>
                </c:pt>
                <c:pt idx="4365">
                  <c:v>2.8087029999999999</c:v>
                </c:pt>
                <c:pt idx="4366">
                  <c:v>2.8118309999999997</c:v>
                </c:pt>
                <c:pt idx="4367">
                  <c:v>2.8149609999999998</c:v>
                </c:pt>
                <c:pt idx="4368">
                  <c:v>2.818092</c:v>
                </c:pt>
                <c:pt idx="4369">
                  <c:v>2.8212250000000001</c:v>
                </c:pt>
                <c:pt idx="4370">
                  <c:v>2.8243589999999998</c:v>
                </c:pt>
                <c:pt idx="4371">
                  <c:v>2.8274939999999997</c:v>
                </c:pt>
                <c:pt idx="4372">
                  <c:v>2.8306300000000002</c:v>
                </c:pt>
                <c:pt idx="4373">
                  <c:v>2.8337669999999999</c:v>
                </c:pt>
                <c:pt idx="4374">
                  <c:v>2.8369059999999999</c:v>
                </c:pt>
                <c:pt idx="4375">
                  <c:v>2.8400460000000001</c:v>
                </c:pt>
                <c:pt idx="4376">
                  <c:v>2.8431869999999999</c:v>
                </c:pt>
                <c:pt idx="4377">
                  <c:v>2.8463289999999999</c:v>
                </c:pt>
                <c:pt idx="4378">
                  <c:v>2.8494730000000001</c:v>
                </c:pt>
                <c:pt idx="4379">
                  <c:v>2.8526180000000001</c:v>
                </c:pt>
                <c:pt idx="4380">
                  <c:v>2.8557639999999997</c:v>
                </c:pt>
                <c:pt idx="4381">
                  <c:v>2.858911</c:v>
                </c:pt>
                <c:pt idx="4382">
                  <c:v>2.86206</c:v>
                </c:pt>
                <c:pt idx="4383">
                  <c:v>2.8652090000000001</c:v>
                </c:pt>
                <c:pt idx="4384">
                  <c:v>2.86836</c:v>
                </c:pt>
                <c:pt idx="4385">
                  <c:v>2.8715120000000001</c:v>
                </c:pt>
                <c:pt idx="4386">
                  <c:v>2.8746659999999999</c:v>
                </c:pt>
                <c:pt idx="4387">
                  <c:v>2.877821</c:v>
                </c:pt>
                <c:pt idx="4388">
                  <c:v>2.880976</c:v>
                </c:pt>
                <c:pt idx="4389">
                  <c:v>2.8841330000000003</c:v>
                </c:pt>
                <c:pt idx="4390">
                  <c:v>2.8872910000000003</c:v>
                </c:pt>
                <c:pt idx="4391">
                  <c:v>2.8904510000000001</c:v>
                </c:pt>
                <c:pt idx="4392">
                  <c:v>2.8936119999999996</c:v>
                </c:pt>
                <c:pt idx="4393">
                  <c:v>2.896773</c:v>
                </c:pt>
                <c:pt idx="4394">
                  <c:v>2.8999360000000003</c:v>
                </c:pt>
                <c:pt idx="4395">
                  <c:v>2.9031009999999999</c:v>
                </c:pt>
                <c:pt idx="4396">
                  <c:v>2.906266</c:v>
                </c:pt>
                <c:pt idx="4397">
                  <c:v>2.9094329999999999</c:v>
                </c:pt>
                <c:pt idx="4398">
                  <c:v>2.912601</c:v>
                </c:pt>
                <c:pt idx="4399">
                  <c:v>2.9157699999999998</c:v>
                </c:pt>
                <c:pt idx="4400">
                  <c:v>2.9189400000000001</c:v>
                </c:pt>
                <c:pt idx="4401">
                  <c:v>2.9221120000000003</c:v>
                </c:pt>
                <c:pt idx="4402">
                  <c:v>2.925284</c:v>
                </c:pt>
                <c:pt idx="4403">
                  <c:v>2.928458</c:v>
                </c:pt>
                <c:pt idx="4404">
                  <c:v>2.9316329999999997</c:v>
                </c:pt>
                <c:pt idx="4405">
                  <c:v>2.9348100000000001</c:v>
                </c:pt>
                <c:pt idx="4406">
                  <c:v>2.9379870000000001</c:v>
                </c:pt>
                <c:pt idx="4407">
                  <c:v>2.9411659999999999</c:v>
                </c:pt>
                <c:pt idx="4408">
                  <c:v>2.9443450000000002</c:v>
                </c:pt>
                <c:pt idx="4409">
                  <c:v>2.9475259999999999</c:v>
                </c:pt>
                <c:pt idx="4410">
                  <c:v>2.9507090000000002</c:v>
                </c:pt>
                <c:pt idx="4411">
                  <c:v>2.9538920000000002</c:v>
                </c:pt>
                <c:pt idx="4412">
                  <c:v>2.957077</c:v>
                </c:pt>
                <c:pt idx="4413">
                  <c:v>2.9602620000000002</c:v>
                </c:pt>
                <c:pt idx="4414">
                  <c:v>2.9634489999999998</c:v>
                </c:pt>
                <c:pt idx="4415">
                  <c:v>2.966637</c:v>
                </c:pt>
                <c:pt idx="4416">
                  <c:v>2.969827</c:v>
                </c:pt>
                <c:pt idx="4417">
                  <c:v>2.973017</c:v>
                </c:pt>
                <c:pt idx="4418">
                  <c:v>2.9762089999999999</c:v>
                </c:pt>
                <c:pt idx="4419">
                  <c:v>2.9794019999999999</c:v>
                </c:pt>
                <c:pt idx="4420">
                  <c:v>2.982596</c:v>
                </c:pt>
                <c:pt idx="4421">
                  <c:v>2.9857909999999999</c:v>
                </c:pt>
                <c:pt idx="4422">
                  <c:v>2.9889869999999998</c:v>
                </c:pt>
                <c:pt idx="4423">
                  <c:v>2.9921850000000001</c:v>
                </c:pt>
                <c:pt idx="4424">
                  <c:v>2.9953829999999999</c:v>
                </c:pt>
                <c:pt idx="4425">
                  <c:v>2.998583</c:v>
                </c:pt>
                <c:pt idx="4426">
                  <c:v>3.0017839999999998</c:v>
                </c:pt>
                <c:pt idx="4427">
                  <c:v>3.0049870000000003</c:v>
                </c:pt>
                <c:pt idx="4428">
                  <c:v>3.0081899999999999</c:v>
                </c:pt>
                <c:pt idx="4429">
                  <c:v>3.0113950000000003</c:v>
                </c:pt>
                <c:pt idx="4430">
                  <c:v>3.0146000000000002</c:v>
                </c:pt>
                <c:pt idx="4431">
                  <c:v>3.0178069999999999</c:v>
                </c:pt>
                <c:pt idx="4432">
                  <c:v>3.0210150000000002</c:v>
                </c:pt>
                <c:pt idx="4433">
                  <c:v>3.0242239999999998</c:v>
                </c:pt>
                <c:pt idx="4434">
                  <c:v>3.027434</c:v>
                </c:pt>
                <c:pt idx="4435">
                  <c:v>3.030646</c:v>
                </c:pt>
                <c:pt idx="4436">
                  <c:v>3.0338589999999996</c:v>
                </c:pt>
                <c:pt idx="4437">
                  <c:v>3.0370720000000002</c:v>
                </c:pt>
                <c:pt idx="4438">
                  <c:v>3.0402870000000002</c:v>
                </c:pt>
                <c:pt idx="4439">
                  <c:v>3.043504</c:v>
                </c:pt>
                <c:pt idx="4440">
                  <c:v>3.0467210000000002</c:v>
                </c:pt>
                <c:pt idx="4441">
                  <c:v>3.0499390000000002</c:v>
                </c:pt>
                <c:pt idx="4442">
                  <c:v>3.053159</c:v>
                </c:pt>
                <c:pt idx="4443">
                  <c:v>3.0563799999999999</c:v>
                </c:pt>
                <c:pt idx="4444">
                  <c:v>3.0596009999999998</c:v>
                </c:pt>
                <c:pt idx="4445">
                  <c:v>3.062824</c:v>
                </c:pt>
                <c:pt idx="4446">
                  <c:v>3.0660479999999999</c:v>
                </c:pt>
                <c:pt idx="4447">
                  <c:v>3.0692740000000001</c:v>
                </c:pt>
                <c:pt idx="4448">
                  <c:v>3.0725000000000002</c:v>
                </c:pt>
                <c:pt idx="4449">
                  <c:v>3.0757270000000001</c:v>
                </c:pt>
                <c:pt idx="4450">
                  <c:v>3.0789559999999998</c:v>
                </c:pt>
                <c:pt idx="4451">
                  <c:v>3.0821860000000001</c:v>
                </c:pt>
                <c:pt idx="4452">
                  <c:v>3.0854170000000001</c:v>
                </c:pt>
                <c:pt idx="4453">
                  <c:v>3.0886490000000002</c:v>
                </c:pt>
                <c:pt idx="4454">
                  <c:v>3.0918819999999996</c:v>
                </c:pt>
                <c:pt idx="4455">
                  <c:v>3.0951170000000001</c:v>
                </c:pt>
                <c:pt idx="4456">
                  <c:v>3.0983519999999998</c:v>
                </c:pt>
                <c:pt idx="4457">
                  <c:v>3.1015890000000002</c:v>
                </c:pt>
                <c:pt idx="4458">
                  <c:v>3.1048270000000002</c:v>
                </c:pt>
                <c:pt idx="4459">
                  <c:v>3.108066</c:v>
                </c:pt>
                <c:pt idx="4460">
                  <c:v>3.1113059999999999</c:v>
                </c:pt>
                <c:pt idx="4461">
                  <c:v>3.114547</c:v>
                </c:pt>
                <c:pt idx="4462">
                  <c:v>3.1177890000000001</c:v>
                </c:pt>
                <c:pt idx="4463">
                  <c:v>3.121032</c:v>
                </c:pt>
                <c:pt idx="4464">
                  <c:v>3.1242769999999997</c:v>
                </c:pt>
                <c:pt idx="4465">
                  <c:v>3.1275230000000001</c:v>
                </c:pt>
                <c:pt idx="4466">
                  <c:v>3.1307689999999999</c:v>
                </c:pt>
                <c:pt idx="4467">
                  <c:v>3.1340169999999996</c:v>
                </c:pt>
                <c:pt idx="4468">
                  <c:v>3.1372659999999999</c:v>
                </c:pt>
                <c:pt idx="4469">
                  <c:v>3.1405159999999999</c:v>
                </c:pt>
                <c:pt idx="4470">
                  <c:v>3.143767</c:v>
                </c:pt>
                <c:pt idx="4471">
                  <c:v>3.1470199999999999</c:v>
                </c:pt>
                <c:pt idx="4472">
                  <c:v>3.1502729999999999</c:v>
                </c:pt>
                <c:pt idx="4473">
                  <c:v>3.1535280000000001</c:v>
                </c:pt>
                <c:pt idx="4474">
                  <c:v>3.1567829999999999</c:v>
                </c:pt>
                <c:pt idx="4475">
                  <c:v>3.16004</c:v>
                </c:pt>
                <c:pt idx="4476">
                  <c:v>3.1632980000000002</c:v>
                </c:pt>
                <c:pt idx="4477">
                  <c:v>3.1665570000000001</c:v>
                </c:pt>
                <c:pt idx="4478">
                  <c:v>3.1698170000000001</c:v>
                </c:pt>
                <c:pt idx="4479">
                  <c:v>3.1730780000000003</c:v>
                </c:pt>
                <c:pt idx="4480">
                  <c:v>3.1763409999999999</c:v>
                </c:pt>
                <c:pt idx="4481">
                  <c:v>3.1796039999999999</c:v>
                </c:pt>
                <c:pt idx="4482">
                  <c:v>3.182868</c:v>
                </c:pt>
                <c:pt idx="4483">
                  <c:v>3.186134</c:v>
                </c:pt>
                <c:pt idx="4484">
                  <c:v>3.1894010000000002</c:v>
                </c:pt>
                <c:pt idx="4485">
                  <c:v>3.192669</c:v>
                </c:pt>
                <c:pt idx="4486">
                  <c:v>3.1959369999999998</c:v>
                </c:pt>
                <c:pt idx="4487">
                  <c:v>3.1992079999999996</c:v>
                </c:pt>
                <c:pt idx="4488">
                  <c:v>3.2024789999999999</c:v>
                </c:pt>
                <c:pt idx="4489">
                  <c:v>3.2057510000000002</c:v>
                </c:pt>
                <c:pt idx="4490">
                  <c:v>3.2090239999999999</c:v>
                </c:pt>
                <c:pt idx="4491">
                  <c:v>3.2122980000000001</c:v>
                </c:pt>
                <c:pt idx="4492">
                  <c:v>3.2155740000000002</c:v>
                </c:pt>
                <c:pt idx="4493">
                  <c:v>3.2188500000000002</c:v>
                </c:pt>
                <c:pt idx="4494">
                  <c:v>3.2221280000000001</c:v>
                </c:pt>
                <c:pt idx="4495">
                  <c:v>3.2254070000000001</c:v>
                </c:pt>
                <c:pt idx="4496">
                  <c:v>3.2286869999999999</c:v>
                </c:pt>
                <c:pt idx="4497">
                  <c:v>3.2319680000000002</c:v>
                </c:pt>
                <c:pt idx="4498">
                  <c:v>3.235249</c:v>
                </c:pt>
                <c:pt idx="4499">
                  <c:v>3.2385320000000002</c:v>
                </c:pt>
                <c:pt idx="4500">
                  <c:v>3.2418170000000002</c:v>
                </c:pt>
                <c:pt idx="4501">
                  <c:v>3.2451020000000002</c:v>
                </c:pt>
                <c:pt idx="4502">
                  <c:v>3.2483880000000003</c:v>
                </c:pt>
                <c:pt idx="4503">
                  <c:v>3.2516759999999998</c:v>
                </c:pt>
                <c:pt idx="4504">
                  <c:v>3.2549639999999997</c:v>
                </c:pt>
                <c:pt idx="4505">
                  <c:v>3.2582529999999998</c:v>
                </c:pt>
                <c:pt idx="4506">
                  <c:v>3.2615439999999998</c:v>
                </c:pt>
                <c:pt idx="4507">
                  <c:v>3.2648360000000003</c:v>
                </c:pt>
                <c:pt idx="4508">
                  <c:v>3.2681279999999999</c:v>
                </c:pt>
                <c:pt idx="4509">
                  <c:v>3.2714219999999998</c:v>
                </c:pt>
                <c:pt idx="4510">
                  <c:v>3.2747169999999999</c:v>
                </c:pt>
                <c:pt idx="4511">
                  <c:v>3.2780130000000001</c:v>
                </c:pt>
                <c:pt idx="4512">
                  <c:v>3.2813099999999999</c:v>
                </c:pt>
                <c:pt idx="4513">
                  <c:v>3.284608</c:v>
                </c:pt>
                <c:pt idx="4514">
                  <c:v>3.2879070000000001</c:v>
                </c:pt>
                <c:pt idx="4515">
                  <c:v>3.291207</c:v>
                </c:pt>
                <c:pt idx="4516">
                  <c:v>3.2945090000000001</c:v>
                </c:pt>
                <c:pt idx="4517">
                  <c:v>3.2978109999999998</c:v>
                </c:pt>
                <c:pt idx="4518">
                  <c:v>3.3011140000000001</c:v>
                </c:pt>
                <c:pt idx="4519">
                  <c:v>3.3044189999999998</c:v>
                </c:pt>
                <c:pt idx="4520">
                  <c:v>3.3077240000000003</c:v>
                </c:pt>
                <c:pt idx="4521">
                  <c:v>3.3110309999999998</c:v>
                </c:pt>
                <c:pt idx="4522">
                  <c:v>3.3143389999999999</c:v>
                </c:pt>
                <c:pt idx="4523">
                  <c:v>3.317647</c:v>
                </c:pt>
                <c:pt idx="4524">
                  <c:v>3.3209569999999999</c:v>
                </c:pt>
                <c:pt idx="4525">
                  <c:v>3.324268</c:v>
                </c:pt>
                <c:pt idx="4526">
                  <c:v>3.3275790000000001</c:v>
                </c:pt>
                <c:pt idx="4527">
                  <c:v>3.330892</c:v>
                </c:pt>
                <c:pt idx="4528">
                  <c:v>3.334206</c:v>
                </c:pt>
                <c:pt idx="4529">
                  <c:v>3.3375210000000002</c:v>
                </c:pt>
                <c:pt idx="4530">
                  <c:v>3.3408370000000001</c:v>
                </c:pt>
                <c:pt idx="4531">
                  <c:v>3.3441539999999996</c:v>
                </c:pt>
                <c:pt idx="4532">
                  <c:v>3.3474729999999999</c:v>
                </c:pt>
                <c:pt idx="4533">
                  <c:v>3.3507920000000002</c:v>
                </c:pt>
                <c:pt idx="4534">
                  <c:v>3.3541119999999998</c:v>
                </c:pt>
                <c:pt idx="4535">
                  <c:v>3.3574329999999999</c:v>
                </c:pt>
                <c:pt idx="4536">
                  <c:v>3.3607559999999999</c:v>
                </c:pt>
                <c:pt idx="4537">
                  <c:v>3.3640789999999998</c:v>
                </c:pt>
                <c:pt idx="4538">
                  <c:v>3.3674030000000004</c:v>
                </c:pt>
                <c:pt idx="4539">
                  <c:v>3.3707289999999999</c:v>
                </c:pt>
                <c:pt idx="4540">
                  <c:v>3.3740549999999998</c:v>
                </c:pt>
                <c:pt idx="4541">
                  <c:v>3.377383</c:v>
                </c:pt>
                <c:pt idx="4542">
                  <c:v>3.3807109999999998</c:v>
                </c:pt>
                <c:pt idx="4543">
                  <c:v>3.3840409999999999</c:v>
                </c:pt>
                <c:pt idx="4544">
                  <c:v>3.3873709999999999</c:v>
                </c:pt>
                <c:pt idx="4545">
                  <c:v>3.3907030000000002</c:v>
                </c:pt>
                <c:pt idx="4546">
                  <c:v>3.3940350000000001</c:v>
                </c:pt>
                <c:pt idx="4547">
                  <c:v>3.3973689999999999</c:v>
                </c:pt>
                <c:pt idx="4548">
                  <c:v>3.4007040000000002</c:v>
                </c:pt>
                <c:pt idx="4549">
                  <c:v>3.404039</c:v>
                </c:pt>
                <c:pt idx="4550">
                  <c:v>3.4073760000000002</c:v>
                </c:pt>
                <c:pt idx="4551">
                  <c:v>3.410714</c:v>
                </c:pt>
                <c:pt idx="4552">
                  <c:v>3.414053</c:v>
                </c:pt>
                <c:pt idx="4553">
                  <c:v>3.4173930000000001</c:v>
                </c:pt>
                <c:pt idx="4554">
                  <c:v>3.4207329999999998</c:v>
                </c:pt>
                <c:pt idx="4555">
                  <c:v>3.4240749999999998</c:v>
                </c:pt>
                <c:pt idx="4556">
                  <c:v>3.4274179999999999</c:v>
                </c:pt>
                <c:pt idx="4557">
                  <c:v>3.4307620000000001</c:v>
                </c:pt>
                <c:pt idx="4558">
                  <c:v>3.434107</c:v>
                </c:pt>
                <c:pt idx="4559">
                  <c:v>3.4374530000000001</c:v>
                </c:pt>
                <c:pt idx="4560">
                  <c:v>3.4407999999999999</c:v>
                </c:pt>
                <c:pt idx="4561">
                  <c:v>3.4441480000000002</c:v>
                </c:pt>
                <c:pt idx="4562">
                  <c:v>3.4474969999999998</c:v>
                </c:pt>
                <c:pt idx="4563">
                  <c:v>3.450847</c:v>
                </c:pt>
                <c:pt idx="4564">
                  <c:v>3.4541979999999999</c:v>
                </c:pt>
                <c:pt idx="4565">
                  <c:v>3.4575500000000003</c:v>
                </c:pt>
                <c:pt idx="4566">
                  <c:v>3.4609030000000001</c:v>
                </c:pt>
                <c:pt idx="4567">
                  <c:v>3.4642569999999999</c:v>
                </c:pt>
                <c:pt idx="4568">
                  <c:v>3.4676119999999999</c:v>
                </c:pt>
                <c:pt idx="4569">
                  <c:v>3.4709680000000001</c:v>
                </c:pt>
                <c:pt idx="4570">
                  <c:v>3.4743249999999999</c:v>
                </c:pt>
                <c:pt idx="4571">
                  <c:v>3.4776829999999999</c:v>
                </c:pt>
                <c:pt idx="4572">
                  <c:v>3.481042</c:v>
                </c:pt>
                <c:pt idx="4573">
                  <c:v>3.4844020000000002</c:v>
                </c:pt>
                <c:pt idx="4574">
                  <c:v>3.4877630000000002</c:v>
                </c:pt>
                <c:pt idx="4575">
                  <c:v>3.4911249999999998</c:v>
                </c:pt>
                <c:pt idx="4576">
                  <c:v>3.494488</c:v>
                </c:pt>
                <c:pt idx="4577">
                  <c:v>3.497852</c:v>
                </c:pt>
                <c:pt idx="4578">
                  <c:v>3.501217</c:v>
                </c:pt>
                <c:pt idx="4579">
                  <c:v>3.5045829999999998</c:v>
                </c:pt>
                <c:pt idx="4580">
                  <c:v>3.5079509999999998</c:v>
                </c:pt>
                <c:pt idx="4581">
                  <c:v>3.5113179999999997</c:v>
                </c:pt>
                <c:pt idx="4582">
                  <c:v>3.514688</c:v>
                </c:pt>
                <c:pt idx="4583">
                  <c:v>3.5180579999999999</c:v>
                </c:pt>
                <c:pt idx="4584">
                  <c:v>3.5214280000000002</c:v>
                </c:pt>
                <c:pt idx="4585">
                  <c:v>3.5248010000000001</c:v>
                </c:pt>
                <c:pt idx="4586">
                  <c:v>3.5281739999999999</c:v>
                </c:pt>
                <c:pt idx="4587">
                  <c:v>3.5315469999999998</c:v>
                </c:pt>
                <c:pt idx="4588">
                  <c:v>3.5349219999999999</c:v>
                </c:pt>
                <c:pt idx="4589">
                  <c:v>3.5382980000000002</c:v>
                </c:pt>
                <c:pt idx="4590">
                  <c:v>3.5416750000000001</c:v>
                </c:pt>
                <c:pt idx="4591">
                  <c:v>3.5450529999999998</c:v>
                </c:pt>
                <c:pt idx="4592">
                  <c:v>3.5484319999999996</c:v>
                </c:pt>
                <c:pt idx="4593">
                  <c:v>3.551812</c:v>
                </c:pt>
                <c:pt idx="4594">
                  <c:v>3.555193</c:v>
                </c:pt>
                <c:pt idx="4595">
                  <c:v>3.5585749999999998</c:v>
                </c:pt>
                <c:pt idx="4596">
                  <c:v>3.5619580000000002</c:v>
                </c:pt>
                <c:pt idx="4597">
                  <c:v>3.5653410000000001</c:v>
                </c:pt>
                <c:pt idx="4598">
                  <c:v>3.5687259999999998</c:v>
                </c:pt>
                <c:pt idx="4599">
                  <c:v>3.5721120000000002</c:v>
                </c:pt>
                <c:pt idx="4600">
                  <c:v>3.5754980000000001</c:v>
                </c:pt>
                <c:pt idx="4601">
                  <c:v>3.5788859999999998</c:v>
                </c:pt>
                <c:pt idx="4602">
                  <c:v>3.5822750000000001</c:v>
                </c:pt>
                <c:pt idx="4603">
                  <c:v>3.585664</c:v>
                </c:pt>
                <c:pt idx="4604">
                  <c:v>3.5890549999999997</c:v>
                </c:pt>
                <c:pt idx="4605">
                  <c:v>3.5924459999999998</c:v>
                </c:pt>
                <c:pt idx="4606">
                  <c:v>3.5958389999999998</c:v>
                </c:pt>
                <c:pt idx="4607">
                  <c:v>3.5992329999999999</c:v>
                </c:pt>
                <c:pt idx="4608">
                  <c:v>3.602627</c:v>
                </c:pt>
                <c:pt idx="4609">
                  <c:v>3.606023</c:v>
                </c:pt>
                <c:pt idx="4610">
                  <c:v>3.6094189999999999</c:v>
                </c:pt>
                <c:pt idx="4611">
                  <c:v>3.612816</c:v>
                </c:pt>
                <c:pt idx="4612">
                  <c:v>3.6162139999999998</c:v>
                </c:pt>
                <c:pt idx="4613">
                  <c:v>3.6196140000000003</c:v>
                </c:pt>
                <c:pt idx="4614">
                  <c:v>3.623014</c:v>
                </c:pt>
                <c:pt idx="4615">
                  <c:v>3.6264150000000002</c:v>
                </c:pt>
                <c:pt idx="4616">
                  <c:v>3.6298170000000001</c:v>
                </c:pt>
                <c:pt idx="4617">
                  <c:v>3.6332200000000001</c:v>
                </c:pt>
                <c:pt idx="4618">
                  <c:v>3.636625</c:v>
                </c:pt>
                <c:pt idx="4619">
                  <c:v>3.6400299999999999</c:v>
                </c:pt>
                <c:pt idx="4620">
                  <c:v>3.6434359999999999</c:v>
                </c:pt>
                <c:pt idx="4621">
                  <c:v>3.6468419999999999</c:v>
                </c:pt>
                <c:pt idx="4622">
                  <c:v>3.6502499999999998</c:v>
                </c:pt>
                <c:pt idx="4623">
                  <c:v>3.6536590000000002</c:v>
                </c:pt>
                <c:pt idx="4624">
                  <c:v>3.6570690000000003</c:v>
                </c:pt>
                <c:pt idx="4625">
                  <c:v>3.6604799999999997</c:v>
                </c:pt>
                <c:pt idx="4626">
                  <c:v>3.663891</c:v>
                </c:pt>
                <c:pt idx="4627">
                  <c:v>3.6673040000000001</c:v>
                </c:pt>
                <c:pt idx="4628">
                  <c:v>3.6707179999999999</c:v>
                </c:pt>
                <c:pt idx="4629">
                  <c:v>3.6741320000000002</c:v>
                </c:pt>
                <c:pt idx="4630">
                  <c:v>3.6775480000000003</c:v>
                </c:pt>
                <c:pt idx="4631">
                  <c:v>3.6809639999999999</c:v>
                </c:pt>
                <c:pt idx="4632">
                  <c:v>3.6843810000000001</c:v>
                </c:pt>
                <c:pt idx="4633">
                  <c:v>3.6878000000000002</c:v>
                </c:pt>
                <c:pt idx="4634">
                  <c:v>3.6912189999999998</c:v>
                </c:pt>
                <c:pt idx="4635">
                  <c:v>3.694639</c:v>
                </c:pt>
                <c:pt idx="4636">
                  <c:v>3.6980599999999999</c:v>
                </c:pt>
                <c:pt idx="4637">
                  <c:v>3.7014819999999999</c:v>
                </c:pt>
                <c:pt idx="4638">
                  <c:v>3.7049050000000001</c:v>
                </c:pt>
                <c:pt idx="4639">
                  <c:v>3.708329</c:v>
                </c:pt>
                <c:pt idx="4640">
                  <c:v>3.711754</c:v>
                </c:pt>
                <c:pt idx="4641">
                  <c:v>3.7151799999999997</c:v>
                </c:pt>
                <c:pt idx="4642">
                  <c:v>3.718607</c:v>
                </c:pt>
                <c:pt idx="4643">
                  <c:v>3.7220339999999998</c:v>
                </c:pt>
                <c:pt idx="4644">
                  <c:v>3.725463</c:v>
                </c:pt>
                <c:pt idx="4645">
                  <c:v>3.7288920000000001</c:v>
                </c:pt>
                <c:pt idx="4646">
                  <c:v>3.7323230000000001</c:v>
                </c:pt>
                <c:pt idx="4647">
                  <c:v>3.735754</c:v>
                </c:pt>
                <c:pt idx="4648">
                  <c:v>3.7391870000000003</c:v>
                </c:pt>
                <c:pt idx="4649">
                  <c:v>3.7426200000000001</c:v>
                </c:pt>
                <c:pt idx="4650">
                  <c:v>3.746054</c:v>
                </c:pt>
                <c:pt idx="4651">
                  <c:v>3.7494890000000001</c:v>
                </c:pt>
                <c:pt idx="4652">
                  <c:v>3.7529249999999998</c:v>
                </c:pt>
                <c:pt idx="4653">
                  <c:v>3.7563620000000002</c:v>
                </c:pt>
                <c:pt idx="4654">
                  <c:v>3.7598000000000003</c:v>
                </c:pt>
                <c:pt idx="4655">
                  <c:v>3.7632379999999999</c:v>
                </c:pt>
                <c:pt idx="4656">
                  <c:v>3.7666779999999997</c:v>
                </c:pt>
                <c:pt idx="4657">
                  <c:v>3.7701190000000002</c:v>
                </c:pt>
                <c:pt idx="4658">
                  <c:v>3.7735599999999998</c:v>
                </c:pt>
                <c:pt idx="4659">
                  <c:v>3.7770030000000001</c:v>
                </c:pt>
                <c:pt idx="4660">
                  <c:v>3.780446</c:v>
                </c:pt>
                <c:pt idx="4661">
                  <c:v>3.7838910000000001</c:v>
                </c:pt>
                <c:pt idx="4662">
                  <c:v>3.7873350000000001</c:v>
                </c:pt>
                <c:pt idx="4663">
                  <c:v>3.7907820000000001</c:v>
                </c:pt>
                <c:pt idx="4664">
                  <c:v>3.7942290000000001</c:v>
                </c:pt>
                <c:pt idx="4665">
                  <c:v>3.7976770000000002</c:v>
                </c:pt>
                <c:pt idx="4666">
                  <c:v>3.8011249999999999</c:v>
                </c:pt>
                <c:pt idx="4667">
                  <c:v>3.8045750000000003</c:v>
                </c:pt>
                <c:pt idx="4668">
                  <c:v>3.8080259999999999</c:v>
                </c:pt>
                <c:pt idx="4669">
                  <c:v>3.811477</c:v>
                </c:pt>
                <c:pt idx="4670">
                  <c:v>3.8149299999999999</c:v>
                </c:pt>
                <c:pt idx="4671">
                  <c:v>3.8183829999999999</c:v>
                </c:pt>
                <c:pt idx="4672">
                  <c:v>3.8218369999999999</c:v>
                </c:pt>
                <c:pt idx="4673">
                  <c:v>3.8252929999999998</c:v>
                </c:pt>
                <c:pt idx="4674">
                  <c:v>3.8287490000000002</c:v>
                </c:pt>
                <c:pt idx="4675">
                  <c:v>3.8322059999999998</c:v>
                </c:pt>
                <c:pt idx="4676">
                  <c:v>3.835664</c:v>
                </c:pt>
                <c:pt idx="4677">
                  <c:v>3.8391220000000001</c:v>
                </c:pt>
                <c:pt idx="4678">
                  <c:v>3.8425820000000002</c:v>
                </c:pt>
                <c:pt idx="4679">
                  <c:v>3.8460429999999999</c:v>
                </c:pt>
                <c:pt idx="4680">
                  <c:v>3.849504</c:v>
                </c:pt>
                <c:pt idx="4681">
                  <c:v>3.8529660000000003</c:v>
                </c:pt>
                <c:pt idx="4682">
                  <c:v>3.85643</c:v>
                </c:pt>
                <c:pt idx="4683">
                  <c:v>3.8598940000000002</c:v>
                </c:pt>
                <c:pt idx="4684">
                  <c:v>3.863359</c:v>
                </c:pt>
                <c:pt idx="4685">
                  <c:v>3.866825</c:v>
                </c:pt>
                <c:pt idx="4686">
                  <c:v>3.8702920000000001</c:v>
                </c:pt>
                <c:pt idx="4687">
                  <c:v>3.8737599999999999</c:v>
                </c:pt>
                <c:pt idx="4688">
                  <c:v>3.8772280000000001</c:v>
                </c:pt>
                <c:pt idx="4689">
                  <c:v>3.8806980000000002</c:v>
                </c:pt>
                <c:pt idx="4690">
                  <c:v>3.8841679999999998</c:v>
                </c:pt>
                <c:pt idx="4691">
                  <c:v>3.8876390000000001</c:v>
                </c:pt>
                <c:pt idx="4692">
                  <c:v>3.8911120000000001</c:v>
                </c:pt>
                <c:pt idx="4693">
                  <c:v>3.8945849999999997</c:v>
                </c:pt>
                <c:pt idx="4694">
                  <c:v>3.8980589999999999</c:v>
                </c:pt>
                <c:pt idx="4695">
                  <c:v>3.9015339999999998</c:v>
                </c:pt>
                <c:pt idx="4696">
                  <c:v>3.9050090000000002</c:v>
                </c:pt>
                <c:pt idx="4697">
                  <c:v>3.9084859999999999</c:v>
                </c:pt>
                <c:pt idx="4698">
                  <c:v>3.9119630000000001</c:v>
                </c:pt>
                <c:pt idx="4699">
                  <c:v>3.9154420000000001</c:v>
                </c:pt>
                <c:pt idx="4700">
                  <c:v>3.9189209999999997</c:v>
                </c:pt>
                <c:pt idx="4701">
                  <c:v>3.9224009999999998</c:v>
                </c:pt>
                <c:pt idx="4702">
                  <c:v>3.9258820000000005</c:v>
                </c:pt>
                <c:pt idx="4703">
                  <c:v>3.9293640000000001</c:v>
                </c:pt>
                <c:pt idx="4704">
                  <c:v>3.9328469999999998</c:v>
                </c:pt>
                <c:pt idx="4705">
                  <c:v>3.9363299999999999</c:v>
                </c:pt>
                <c:pt idx="4706">
                  <c:v>3.9398150000000003</c:v>
                </c:pt>
                <c:pt idx="4707">
                  <c:v>3.9433000000000002</c:v>
                </c:pt>
                <c:pt idx="4708">
                  <c:v>3.9467859999999999</c:v>
                </c:pt>
                <c:pt idx="4709">
                  <c:v>3.9502740000000003</c:v>
                </c:pt>
                <c:pt idx="4710">
                  <c:v>3.9537610000000001</c:v>
                </c:pt>
                <c:pt idx="4711">
                  <c:v>3.9572499999999997</c:v>
                </c:pt>
                <c:pt idx="4712">
                  <c:v>3.9607399999999999</c:v>
                </c:pt>
                <c:pt idx="4713">
                  <c:v>3.9642300000000001</c:v>
                </c:pt>
                <c:pt idx="4714">
                  <c:v>3.9677219999999997</c:v>
                </c:pt>
                <c:pt idx="4715">
                  <c:v>3.9712139999999998</c:v>
                </c:pt>
                <c:pt idx="4716">
                  <c:v>3.974707</c:v>
                </c:pt>
                <c:pt idx="4717">
                  <c:v>3.978202</c:v>
                </c:pt>
                <c:pt idx="4718">
                  <c:v>3.9816959999999999</c:v>
                </c:pt>
                <c:pt idx="4719">
                  <c:v>3.9851920000000001</c:v>
                </c:pt>
                <c:pt idx="4720">
                  <c:v>3.9886889999999999</c:v>
                </c:pt>
                <c:pt idx="4721">
                  <c:v>3.9921859999999998</c:v>
                </c:pt>
                <c:pt idx="4722">
                  <c:v>3.9956849999999995</c:v>
                </c:pt>
                <c:pt idx="4723">
                  <c:v>3.9991840000000001</c:v>
                </c:pt>
                <c:pt idx="4724">
                  <c:v>4.0026840000000004</c:v>
                </c:pt>
                <c:pt idx="4725">
                  <c:v>4.0061849999999994</c:v>
                </c:pt>
                <c:pt idx="4726">
                  <c:v>4.0096869999999996</c:v>
                </c:pt>
                <c:pt idx="4727">
                  <c:v>4.0131899999999998</c:v>
                </c:pt>
                <c:pt idx="4728">
                  <c:v>4.0166930000000001</c:v>
                </c:pt>
                <c:pt idx="4729">
                  <c:v>4.0201969999999996</c:v>
                </c:pt>
                <c:pt idx="4730">
                  <c:v>4.0237019999999992</c:v>
                </c:pt>
                <c:pt idx="4731">
                  <c:v>4.0272079999999999</c:v>
                </c:pt>
                <c:pt idx="4732">
                  <c:v>4.030716</c:v>
                </c:pt>
                <c:pt idx="4733">
                  <c:v>4.0342229999999999</c:v>
                </c:pt>
                <c:pt idx="4734">
                  <c:v>4.0377319999999992</c:v>
                </c:pt>
                <c:pt idx="4735">
                  <c:v>4.0412410000000003</c:v>
                </c:pt>
                <c:pt idx="4736">
                  <c:v>4.0447520000000008</c:v>
                </c:pt>
                <c:pt idx="4737">
                  <c:v>4.0482629999999995</c:v>
                </c:pt>
                <c:pt idx="4738">
                  <c:v>4.0517749999999992</c:v>
                </c:pt>
                <c:pt idx="4739">
                  <c:v>4.055288</c:v>
                </c:pt>
                <c:pt idx="4740">
                  <c:v>4.0588009999999999</c:v>
                </c:pt>
                <c:pt idx="4741">
                  <c:v>4.062316</c:v>
                </c:pt>
                <c:pt idx="4742">
                  <c:v>4.0658310000000002</c:v>
                </c:pt>
                <c:pt idx="4743">
                  <c:v>4.0693470000000005</c:v>
                </c:pt>
                <c:pt idx="4744">
                  <c:v>4.0728650000000002</c:v>
                </c:pt>
                <c:pt idx="4745">
                  <c:v>4.0763829999999999</c:v>
                </c:pt>
                <c:pt idx="4746">
                  <c:v>4.0799010000000004</c:v>
                </c:pt>
                <c:pt idx="4747">
                  <c:v>4.0834210000000004</c:v>
                </c:pt>
                <c:pt idx="4748">
                  <c:v>4.0869410000000004</c:v>
                </c:pt>
                <c:pt idx="4749">
                  <c:v>4.0904619999999996</c:v>
                </c:pt>
                <c:pt idx="4750">
                  <c:v>4.093985</c:v>
                </c:pt>
                <c:pt idx="4751">
                  <c:v>4.0975070000000002</c:v>
                </c:pt>
                <c:pt idx="4752">
                  <c:v>4.1010309999999999</c:v>
                </c:pt>
                <c:pt idx="4753">
                  <c:v>4.1045559999999996</c:v>
                </c:pt>
                <c:pt idx="4754">
                  <c:v>4.1080810000000003</c:v>
                </c:pt>
                <c:pt idx="4755">
                  <c:v>4.1116080000000004</c:v>
                </c:pt>
                <c:pt idx="4756">
                  <c:v>4.1151340000000003</c:v>
                </c:pt>
                <c:pt idx="4757">
                  <c:v>4.1186620000000005</c:v>
                </c:pt>
                <c:pt idx="4758">
                  <c:v>4.1221909999999999</c:v>
                </c:pt>
                <c:pt idx="4759">
                  <c:v>4.1257209999999995</c:v>
                </c:pt>
                <c:pt idx="4760">
                  <c:v>4.129251</c:v>
                </c:pt>
                <c:pt idx="4761">
                  <c:v>4.1327829999999999</c:v>
                </c:pt>
                <c:pt idx="4762">
                  <c:v>4.1363149999999997</c:v>
                </c:pt>
                <c:pt idx="4763">
                  <c:v>4.1398479999999998</c:v>
                </c:pt>
                <c:pt idx="4764">
                  <c:v>4.1433809999999998</c:v>
                </c:pt>
                <c:pt idx="4765">
                  <c:v>4.1469149999999999</c:v>
                </c:pt>
                <c:pt idx="4766">
                  <c:v>4.1504510000000003</c:v>
                </c:pt>
                <c:pt idx="4767">
                  <c:v>4.1539869999999999</c:v>
                </c:pt>
                <c:pt idx="4768">
                  <c:v>4.1575240000000004</c:v>
                </c:pt>
                <c:pt idx="4769">
                  <c:v>4.1610620000000003</c:v>
                </c:pt>
                <c:pt idx="4770">
                  <c:v>4.1646010000000002</c:v>
                </c:pt>
                <c:pt idx="4771">
                  <c:v>4.1681400000000002</c:v>
                </c:pt>
                <c:pt idx="4772">
                  <c:v>4.1716799999999994</c:v>
                </c:pt>
                <c:pt idx="4773">
                  <c:v>4.1752219999999998</c:v>
                </c:pt>
                <c:pt idx="4774">
                  <c:v>4.178763</c:v>
                </c:pt>
                <c:pt idx="4775">
                  <c:v>4.1823060000000005</c:v>
                </c:pt>
                <c:pt idx="4776">
                  <c:v>4.1858499999999994</c:v>
                </c:pt>
                <c:pt idx="4777">
                  <c:v>4.1893940000000001</c:v>
                </c:pt>
                <c:pt idx="4778">
                  <c:v>4.192939</c:v>
                </c:pt>
                <c:pt idx="4779">
                  <c:v>4.196485</c:v>
                </c:pt>
                <c:pt idx="4780">
                  <c:v>4.2000320000000002</c:v>
                </c:pt>
                <c:pt idx="4781">
                  <c:v>4.2035789999999995</c:v>
                </c:pt>
                <c:pt idx="4782">
                  <c:v>4.207128</c:v>
                </c:pt>
                <c:pt idx="4783">
                  <c:v>4.2106770000000004</c:v>
                </c:pt>
                <c:pt idx="4784">
                  <c:v>4.2142270000000002</c:v>
                </c:pt>
                <c:pt idx="4785">
                  <c:v>4.217778</c:v>
                </c:pt>
                <c:pt idx="4786">
                  <c:v>4.2213289999999999</c:v>
                </c:pt>
                <c:pt idx="4787">
                  <c:v>4.224882</c:v>
                </c:pt>
                <c:pt idx="4788">
                  <c:v>4.2284350000000002</c:v>
                </c:pt>
                <c:pt idx="4789">
                  <c:v>4.2319890000000004</c:v>
                </c:pt>
                <c:pt idx="4790">
                  <c:v>4.235544</c:v>
                </c:pt>
                <c:pt idx="4791">
                  <c:v>4.2390999999999996</c:v>
                </c:pt>
                <c:pt idx="4792">
                  <c:v>4.2426560000000002</c:v>
                </c:pt>
                <c:pt idx="4793">
                  <c:v>4.246213</c:v>
                </c:pt>
                <c:pt idx="4794">
                  <c:v>4.2497720000000001</c:v>
                </c:pt>
                <c:pt idx="4795">
                  <c:v>4.2533310000000002</c:v>
                </c:pt>
                <c:pt idx="4796">
                  <c:v>4.2568900000000003</c:v>
                </c:pt>
                <c:pt idx="4797">
                  <c:v>4.2604509999999998</c:v>
                </c:pt>
                <c:pt idx="4798">
                  <c:v>4.2640120000000001</c:v>
                </c:pt>
                <c:pt idx="4799">
                  <c:v>4.2675739999999998</c:v>
                </c:pt>
                <c:pt idx="4800">
                  <c:v>4.2711370000000004</c:v>
                </c:pt>
                <c:pt idx="4801">
                  <c:v>4.2747000000000002</c:v>
                </c:pt>
                <c:pt idx="4802">
                  <c:v>4.2782650000000002</c:v>
                </c:pt>
                <c:pt idx="4803">
                  <c:v>4.2818300000000002</c:v>
                </c:pt>
                <c:pt idx="4804">
                  <c:v>4.2853960000000004</c:v>
                </c:pt>
                <c:pt idx="4805">
                  <c:v>4.2889629999999999</c:v>
                </c:pt>
                <c:pt idx="4806">
                  <c:v>4.2925300000000002</c:v>
                </c:pt>
                <c:pt idx="4807">
                  <c:v>4.2960989999999999</c:v>
                </c:pt>
                <c:pt idx="4808">
                  <c:v>4.2996680000000005</c:v>
                </c:pt>
                <c:pt idx="4809">
                  <c:v>4.3032380000000003</c:v>
                </c:pt>
                <c:pt idx="4810">
                  <c:v>4.3068090000000003</c:v>
                </c:pt>
                <c:pt idx="4811">
                  <c:v>4.3103810000000005</c:v>
                </c:pt>
                <c:pt idx="4812">
                  <c:v>4.3139529999999997</c:v>
                </c:pt>
                <c:pt idx="4813">
                  <c:v>4.317526</c:v>
                </c:pt>
                <c:pt idx="4814">
                  <c:v>4.3210999999999995</c:v>
                </c:pt>
                <c:pt idx="4815">
                  <c:v>4.324675</c:v>
                </c:pt>
                <c:pt idx="4816">
                  <c:v>4.3282499999999997</c:v>
                </c:pt>
                <c:pt idx="4817">
                  <c:v>4.3318260000000004</c:v>
                </c:pt>
                <c:pt idx="4818">
                  <c:v>4.3354029999999995</c:v>
                </c:pt>
                <c:pt idx="4819">
                  <c:v>4.3389809999999995</c:v>
                </c:pt>
                <c:pt idx="4820">
                  <c:v>4.3425599999999998</c:v>
                </c:pt>
                <c:pt idx="4821">
                  <c:v>4.346139</c:v>
                </c:pt>
                <c:pt idx="4822">
                  <c:v>4.3497190000000003</c:v>
                </c:pt>
                <c:pt idx="4823">
                  <c:v>4.3532999999999999</c:v>
                </c:pt>
                <c:pt idx="4824">
                  <c:v>4.3568820000000006</c:v>
                </c:pt>
                <c:pt idx="4825">
                  <c:v>4.3604639999999995</c:v>
                </c:pt>
                <c:pt idx="4826">
                  <c:v>4.3640479999999995</c:v>
                </c:pt>
                <c:pt idx="4827">
                  <c:v>4.3676310000000003</c:v>
                </c:pt>
                <c:pt idx="4828">
                  <c:v>4.3712170000000006</c:v>
                </c:pt>
                <c:pt idx="4829">
                  <c:v>4.3748019999999999</c:v>
                </c:pt>
                <c:pt idx="4830">
                  <c:v>4.3783880000000002</c:v>
                </c:pt>
                <c:pt idx="4831">
                  <c:v>4.3819759999999999</c:v>
                </c:pt>
                <c:pt idx="4832">
                  <c:v>4.3855630000000003</c:v>
                </c:pt>
                <c:pt idx="4833">
                  <c:v>4.3891520000000002</c:v>
                </c:pt>
                <c:pt idx="4834">
                  <c:v>4.392741</c:v>
                </c:pt>
                <c:pt idx="4835">
                  <c:v>4.396331</c:v>
                </c:pt>
                <c:pt idx="4836">
                  <c:v>4.3999230000000003</c:v>
                </c:pt>
                <c:pt idx="4837">
                  <c:v>4.4035139999999995</c:v>
                </c:pt>
                <c:pt idx="4838">
                  <c:v>4.4071070000000008</c:v>
                </c:pt>
                <c:pt idx="4839">
                  <c:v>4.4107000000000003</c:v>
                </c:pt>
                <c:pt idx="4840">
                  <c:v>4.4142939999999999</c:v>
                </c:pt>
                <c:pt idx="4841">
                  <c:v>4.4178890000000006</c:v>
                </c:pt>
                <c:pt idx="4842">
                  <c:v>4.4214839999999995</c:v>
                </c:pt>
                <c:pt idx="4843">
                  <c:v>4.4250809999999996</c:v>
                </c:pt>
                <c:pt idx="4844">
                  <c:v>4.4286780000000006</c:v>
                </c:pt>
                <c:pt idx="4845">
                  <c:v>4.4322750000000006</c:v>
                </c:pt>
                <c:pt idx="4846">
                  <c:v>4.4358740000000001</c:v>
                </c:pt>
                <c:pt idx="4847">
                  <c:v>4.4394739999999997</c:v>
                </c:pt>
                <c:pt idx="4848">
                  <c:v>4.4430740000000002</c:v>
                </c:pt>
                <c:pt idx="4849">
                  <c:v>4.4466749999999999</c:v>
                </c:pt>
                <c:pt idx="4850">
                  <c:v>4.4502760000000006</c:v>
                </c:pt>
                <c:pt idx="4851">
                  <c:v>4.4538789999999997</c:v>
                </c:pt>
                <c:pt idx="4852">
                  <c:v>4.4574819999999997</c:v>
                </c:pt>
                <c:pt idx="4853">
                  <c:v>4.4610860000000008</c:v>
                </c:pt>
                <c:pt idx="4854">
                  <c:v>4.46469</c:v>
                </c:pt>
                <c:pt idx="4855">
                  <c:v>4.4682960000000005</c:v>
                </c:pt>
                <c:pt idx="4856">
                  <c:v>4.471902</c:v>
                </c:pt>
                <c:pt idx="4857">
                  <c:v>4.4755089999999997</c:v>
                </c:pt>
                <c:pt idx="4858">
                  <c:v>4.4791160000000003</c:v>
                </c:pt>
                <c:pt idx="4859">
                  <c:v>4.4827250000000003</c:v>
                </c:pt>
                <c:pt idx="4860">
                  <c:v>4.4863339999999994</c:v>
                </c:pt>
                <c:pt idx="4861">
                  <c:v>4.4899440000000004</c:v>
                </c:pt>
                <c:pt idx="4862">
                  <c:v>4.4935549999999997</c:v>
                </c:pt>
                <c:pt idx="4863">
                  <c:v>4.497166</c:v>
                </c:pt>
                <c:pt idx="4864">
                  <c:v>4.5007780000000004</c:v>
                </c:pt>
                <c:pt idx="4865">
                  <c:v>4.504391</c:v>
                </c:pt>
                <c:pt idx="4866">
                  <c:v>4.5080049999999998</c:v>
                </c:pt>
                <c:pt idx="4867">
                  <c:v>4.5116189999999996</c:v>
                </c:pt>
                <c:pt idx="4868">
                  <c:v>4.5152339999999995</c:v>
                </c:pt>
                <c:pt idx="4869">
                  <c:v>4.5188499999999996</c:v>
                </c:pt>
                <c:pt idx="4870">
                  <c:v>4.5224669999999998</c:v>
                </c:pt>
                <c:pt idx="4871">
                  <c:v>4.526084</c:v>
                </c:pt>
                <c:pt idx="4872">
                  <c:v>4.5297020000000003</c:v>
                </c:pt>
                <c:pt idx="4873">
                  <c:v>4.5333209999999999</c:v>
                </c:pt>
                <c:pt idx="4874">
                  <c:v>4.5369409999999997</c:v>
                </c:pt>
                <c:pt idx="4875">
                  <c:v>4.5405610000000003</c:v>
                </c:pt>
                <c:pt idx="4876">
                  <c:v>4.5441820000000002</c:v>
                </c:pt>
                <c:pt idx="4877">
                  <c:v>4.5478040000000002</c:v>
                </c:pt>
                <c:pt idx="4878">
                  <c:v>4.5514270000000003</c:v>
                </c:pt>
                <c:pt idx="4879">
                  <c:v>4.5550499999999996</c:v>
                </c:pt>
                <c:pt idx="4880">
                  <c:v>4.5586740000000008</c:v>
                </c:pt>
                <c:pt idx="4881">
                  <c:v>4.5622980000000002</c:v>
                </c:pt>
                <c:pt idx="4882">
                  <c:v>4.5659239999999999</c:v>
                </c:pt>
                <c:pt idx="4883">
                  <c:v>4.5695500000000004</c:v>
                </c:pt>
                <c:pt idx="4884">
                  <c:v>4.5731770000000003</c:v>
                </c:pt>
                <c:pt idx="4885">
                  <c:v>4.5768049999999993</c:v>
                </c:pt>
                <c:pt idx="4886">
                  <c:v>4.5804330000000002</c:v>
                </c:pt>
                <c:pt idx="4887">
                  <c:v>4.5840619999999994</c:v>
                </c:pt>
                <c:pt idx="4888">
                  <c:v>4.5876919999999997</c:v>
                </c:pt>
                <c:pt idx="4889">
                  <c:v>4.5913229999999992</c:v>
                </c:pt>
                <c:pt idx="4890">
                  <c:v>4.5949540000000004</c:v>
                </c:pt>
                <c:pt idx="4891">
                  <c:v>4.5985860000000001</c:v>
                </c:pt>
                <c:pt idx="4892">
                  <c:v>4.6022189999999998</c:v>
                </c:pt>
                <c:pt idx="4893">
                  <c:v>4.6058519999999996</c:v>
                </c:pt>
                <c:pt idx="4894">
                  <c:v>4.6094869999999997</c:v>
                </c:pt>
                <c:pt idx="4895">
                  <c:v>4.6131219999999997</c:v>
                </c:pt>
                <c:pt idx="4896">
                  <c:v>4.6167569999999998</c:v>
                </c:pt>
                <c:pt idx="4897">
                  <c:v>4.6203940000000001</c:v>
                </c:pt>
                <c:pt idx="4898">
                  <c:v>4.6240309999999996</c:v>
                </c:pt>
                <c:pt idx="4899">
                  <c:v>4.6276679999999999</c:v>
                </c:pt>
                <c:pt idx="4900">
                  <c:v>4.6313070000000005</c:v>
                </c:pt>
                <c:pt idx="4901">
                  <c:v>4.6349460000000002</c:v>
                </c:pt>
                <c:pt idx="4902">
                  <c:v>4.6385860000000001</c:v>
                </c:pt>
                <c:pt idx="4903">
                  <c:v>4.6422269999999992</c:v>
                </c:pt>
                <c:pt idx="4904">
                  <c:v>4.6458690000000002</c:v>
                </c:pt>
                <c:pt idx="4905">
                  <c:v>4.6495110000000004</c:v>
                </c:pt>
                <c:pt idx="4906">
                  <c:v>4.6531530000000005</c:v>
                </c:pt>
                <c:pt idx="4907">
                  <c:v>4.6567970000000001</c:v>
                </c:pt>
                <c:pt idx="4908">
                  <c:v>4.6604419999999998</c:v>
                </c:pt>
                <c:pt idx="4909">
                  <c:v>4.6640859999999993</c:v>
                </c:pt>
                <c:pt idx="4910">
                  <c:v>4.667732</c:v>
                </c:pt>
                <c:pt idx="4911">
                  <c:v>4.6713789999999999</c:v>
                </c:pt>
                <c:pt idx="4912">
                  <c:v>4.6750259999999999</c:v>
                </c:pt>
                <c:pt idx="4913">
                  <c:v>4.678674</c:v>
                </c:pt>
                <c:pt idx="4914">
                  <c:v>4.6823220000000001</c:v>
                </c:pt>
                <c:pt idx="4915">
                  <c:v>4.6859709999999994</c:v>
                </c:pt>
                <c:pt idx="4916">
                  <c:v>4.689622</c:v>
                </c:pt>
                <c:pt idx="4917">
                  <c:v>4.6932720000000003</c:v>
                </c:pt>
                <c:pt idx="4918">
                  <c:v>4.6969240000000001</c:v>
                </c:pt>
                <c:pt idx="4919">
                  <c:v>4.7005759999999999</c:v>
                </c:pt>
                <c:pt idx="4920">
                  <c:v>4.7042289999999998</c:v>
                </c:pt>
                <c:pt idx="4921">
                  <c:v>4.7078819999999997</c:v>
                </c:pt>
                <c:pt idx="4922">
                  <c:v>4.7115359999999997</c:v>
                </c:pt>
                <c:pt idx="4923">
                  <c:v>4.7151909999999999</c:v>
                </c:pt>
                <c:pt idx="4924">
                  <c:v>4.7188470000000002</c:v>
                </c:pt>
                <c:pt idx="4925">
                  <c:v>4.7225030000000006</c:v>
                </c:pt>
                <c:pt idx="4926">
                  <c:v>4.7261600000000001</c:v>
                </c:pt>
                <c:pt idx="4927">
                  <c:v>4.7298179999999999</c:v>
                </c:pt>
                <c:pt idx="4928">
                  <c:v>4.7334769999999997</c:v>
                </c:pt>
                <c:pt idx="4929">
                  <c:v>4.7371360000000005</c:v>
                </c:pt>
                <c:pt idx="4930">
                  <c:v>4.7407960000000005</c:v>
                </c:pt>
                <c:pt idx="4931">
                  <c:v>4.7444560000000005</c:v>
                </c:pt>
                <c:pt idx="4932">
                  <c:v>4.7481179999999998</c:v>
                </c:pt>
                <c:pt idx="4933">
                  <c:v>4.7517800000000001</c:v>
                </c:pt>
                <c:pt idx="4934">
                  <c:v>4.7554420000000004</c:v>
                </c:pt>
                <c:pt idx="4935">
                  <c:v>4.7591049999999999</c:v>
                </c:pt>
                <c:pt idx="4936">
                  <c:v>4.7627700000000006</c:v>
                </c:pt>
                <c:pt idx="4937">
                  <c:v>4.7664340000000003</c:v>
                </c:pt>
                <c:pt idx="4938">
                  <c:v>4.7701000000000002</c:v>
                </c:pt>
                <c:pt idx="4939">
                  <c:v>4.7737659999999993</c:v>
                </c:pt>
                <c:pt idx="4940">
                  <c:v>4.7774330000000003</c:v>
                </c:pt>
                <c:pt idx="4941">
                  <c:v>4.7811000000000003</c:v>
                </c:pt>
                <c:pt idx="4942">
                  <c:v>4.7847679999999997</c:v>
                </c:pt>
                <c:pt idx="4943">
                  <c:v>4.7884370000000001</c:v>
                </c:pt>
                <c:pt idx="4944">
                  <c:v>4.7921070000000006</c:v>
                </c:pt>
                <c:pt idx="4945">
                  <c:v>4.7957779999999994</c:v>
                </c:pt>
                <c:pt idx="4946">
                  <c:v>4.7994480000000008</c:v>
                </c:pt>
                <c:pt idx="4947">
                  <c:v>4.8031199999999998</c:v>
                </c:pt>
                <c:pt idx="4948">
                  <c:v>4.8067919999999997</c:v>
                </c:pt>
                <c:pt idx="4949">
                  <c:v>4.8104649999999998</c:v>
                </c:pt>
                <c:pt idx="4950">
                  <c:v>4.8141389999999999</c:v>
                </c:pt>
                <c:pt idx="4951">
                  <c:v>4.8178140000000003</c:v>
                </c:pt>
                <c:pt idx="4952">
                  <c:v>4.8214889999999997</c:v>
                </c:pt>
                <c:pt idx="4953">
                  <c:v>4.8251650000000001</c:v>
                </c:pt>
                <c:pt idx="4954">
                  <c:v>4.8288410000000006</c:v>
                </c:pt>
                <c:pt idx="4955">
                  <c:v>4.8325180000000003</c:v>
                </c:pt>
                <c:pt idx="4956">
                  <c:v>4.8361960000000002</c:v>
                </c:pt>
                <c:pt idx="4957">
                  <c:v>4.8398750000000001</c:v>
                </c:pt>
                <c:pt idx="4958">
                  <c:v>4.8435540000000001</c:v>
                </c:pt>
                <c:pt idx="4959">
                  <c:v>4.8472339999999994</c:v>
                </c:pt>
                <c:pt idx="4960">
                  <c:v>4.8509139999999995</c:v>
                </c:pt>
                <c:pt idx="4961">
                  <c:v>4.8545959999999999</c:v>
                </c:pt>
                <c:pt idx="4962">
                  <c:v>4.8582779999999994</c:v>
                </c:pt>
                <c:pt idx="4963">
                  <c:v>4.8619599999999998</c:v>
                </c:pt>
                <c:pt idx="4964">
                  <c:v>4.8656439999999996</c:v>
                </c:pt>
                <c:pt idx="4965">
                  <c:v>4.8693269999999993</c:v>
                </c:pt>
                <c:pt idx="4966">
                  <c:v>4.8730120000000001</c:v>
                </c:pt>
                <c:pt idx="4967">
                  <c:v>4.8766970000000001</c:v>
                </c:pt>
                <c:pt idx="4968">
                  <c:v>4.8803839999999994</c:v>
                </c:pt>
                <c:pt idx="4969">
                  <c:v>4.8840699999999995</c:v>
                </c:pt>
                <c:pt idx="4970">
                  <c:v>4.8877570000000006</c:v>
                </c:pt>
                <c:pt idx="4971">
                  <c:v>4.891445</c:v>
                </c:pt>
                <c:pt idx="4972">
                  <c:v>4.8951339999999997</c:v>
                </c:pt>
                <c:pt idx="4973">
                  <c:v>4.8988240000000003</c:v>
                </c:pt>
                <c:pt idx="4974">
                  <c:v>4.902514</c:v>
                </c:pt>
                <c:pt idx="4975">
                  <c:v>4.9062049999999999</c:v>
                </c:pt>
                <c:pt idx="4976">
                  <c:v>4.9098960000000007</c:v>
                </c:pt>
                <c:pt idx="4977">
                  <c:v>4.9135879999999998</c:v>
                </c:pt>
                <c:pt idx="4978">
                  <c:v>4.9172799999999999</c:v>
                </c:pt>
                <c:pt idx="4979">
                  <c:v>4.9209740000000002</c:v>
                </c:pt>
                <c:pt idx="4980">
                  <c:v>4.9246680000000005</c:v>
                </c:pt>
                <c:pt idx="4981">
                  <c:v>4.928363</c:v>
                </c:pt>
                <c:pt idx="4982">
                  <c:v>4.9320579999999996</c:v>
                </c:pt>
                <c:pt idx="4983">
                  <c:v>4.9357539999999993</c:v>
                </c:pt>
                <c:pt idx="4984">
                  <c:v>4.939451</c:v>
                </c:pt>
                <c:pt idx="4985">
                  <c:v>4.9431479999999999</c:v>
                </c:pt>
                <c:pt idx="4986">
                  <c:v>4.946847</c:v>
                </c:pt>
                <c:pt idx="4987">
                  <c:v>4.950545</c:v>
                </c:pt>
                <c:pt idx="4988">
                  <c:v>4.9542440000000001</c:v>
                </c:pt>
                <c:pt idx="4989">
                  <c:v>4.9579450000000005</c:v>
                </c:pt>
                <c:pt idx="4990">
                  <c:v>4.9616449999999999</c:v>
                </c:pt>
                <c:pt idx="4991">
                  <c:v>4.9653460000000003</c:v>
                </c:pt>
                <c:pt idx="4992">
                  <c:v>4.9690479999999999</c:v>
                </c:pt>
                <c:pt idx="4993">
                  <c:v>4.9727509999999997</c:v>
                </c:pt>
                <c:pt idx="4994">
                  <c:v>4.9764550000000005</c:v>
                </c:pt>
                <c:pt idx="4995">
                  <c:v>4.9801589999999996</c:v>
                </c:pt>
                <c:pt idx="4996">
                  <c:v>4.9838629999999995</c:v>
                </c:pt>
                <c:pt idx="4997">
                  <c:v>4.9875689999999997</c:v>
                </c:pt>
                <c:pt idx="4998">
                  <c:v>4.9912740000000007</c:v>
                </c:pt>
                <c:pt idx="4999">
                  <c:v>4.9949810000000001</c:v>
                </c:pt>
                <c:pt idx="5000">
                  <c:v>4.9986889999999997</c:v>
                </c:pt>
                <c:pt idx="5001">
                  <c:v>5.0023960000000001</c:v>
                </c:pt>
                <c:pt idx="5002">
                  <c:v>5.0061050000000007</c:v>
                </c:pt>
                <c:pt idx="5003">
                  <c:v>5.0098139999999995</c:v>
                </c:pt>
                <c:pt idx="5004">
                  <c:v>5.0135240000000003</c:v>
                </c:pt>
                <c:pt idx="5005">
                  <c:v>5.0172340000000002</c:v>
                </c:pt>
                <c:pt idx="5006">
                  <c:v>5.0209460000000004</c:v>
                </c:pt>
                <c:pt idx="5007">
                  <c:v>5.0246580000000005</c:v>
                </c:pt>
                <c:pt idx="5008">
                  <c:v>5.0283699999999998</c:v>
                </c:pt>
                <c:pt idx="5009">
                  <c:v>5.0320830000000001</c:v>
                </c:pt>
                <c:pt idx="5010">
                  <c:v>5.0357969999999996</c:v>
                </c:pt>
                <c:pt idx="5011">
                  <c:v>5.0395120000000002</c:v>
                </c:pt>
                <c:pt idx="5012">
                  <c:v>5.0432269999999999</c:v>
                </c:pt>
                <c:pt idx="5013">
                  <c:v>5.0469419999999996</c:v>
                </c:pt>
                <c:pt idx="5014">
                  <c:v>5.0506589999999996</c:v>
                </c:pt>
                <c:pt idx="5015">
                  <c:v>5.0543760000000004</c:v>
                </c:pt>
                <c:pt idx="5016">
                  <c:v>5.0580929999999995</c:v>
                </c:pt>
                <c:pt idx="5017">
                  <c:v>5.0618119999999998</c:v>
                </c:pt>
                <c:pt idx="5018">
                  <c:v>5.065531</c:v>
                </c:pt>
                <c:pt idx="5019">
                  <c:v>5.0692510000000004</c:v>
                </c:pt>
                <c:pt idx="5020">
                  <c:v>5.0729709999999999</c:v>
                </c:pt>
                <c:pt idx="5021">
                  <c:v>5.0766919999999995</c:v>
                </c:pt>
                <c:pt idx="5022">
                  <c:v>5.0804130000000001</c:v>
                </c:pt>
                <c:pt idx="5023">
                  <c:v>5.084136</c:v>
                </c:pt>
                <c:pt idx="5024">
                  <c:v>5.0878579999999998</c:v>
                </c:pt>
                <c:pt idx="5025">
                  <c:v>5.0915810000000006</c:v>
                </c:pt>
                <c:pt idx="5026">
                  <c:v>5.0953059999999999</c:v>
                </c:pt>
                <c:pt idx="5027">
                  <c:v>5.0990310000000001</c:v>
                </c:pt>
                <c:pt idx="5028">
                  <c:v>5.1027560000000003</c:v>
                </c:pt>
                <c:pt idx="5029">
                  <c:v>5.1064819999999997</c:v>
                </c:pt>
                <c:pt idx="5030">
                  <c:v>5.1102080000000001</c:v>
                </c:pt>
                <c:pt idx="5031">
                  <c:v>5.1139360000000007</c:v>
                </c:pt>
                <c:pt idx="5032">
                  <c:v>5.1176640000000004</c:v>
                </c:pt>
                <c:pt idx="5033">
                  <c:v>5.1213930000000003</c:v>
                </c:pt>
                <c:pt idx="5034">
                  <c:v>5.1251220000000002</c:v>
                </c:pt>
                <c:pt idx="5035">
                  <c:v>5.1288519999999993</c:v>
                </c:pt>
                <c:pt idx="5036">
                  <c:v>5.1325820000000002</c:v>
                </c:pt>
                <c:pt idx="5037">
                  <c:v>5.1363130000000004</c:v>
                </c:pt>
                <c:pt idx="5038">
                  <c:v>5.1400450000000006</c:v>
                </c:pt>
                <c:pt idx="5039">
                  <c:v>5.143777</c:v>
                </c:pt>
                <c:pt idx="5040">
                  <c:v>5.1475100000000005</c:v>
                </c:pt>
                <c:pt idx="5041">
                  <c:v>5.1512440000000002</c:v>
                </c:pt>
                <c:pt idx="5042">
                  <c:v>5.1549779999999998</c:v>
                </c:pt>
                <c:pt idx="5043">
                  <c:v>5.1587129999999997</c:v>
                </c:pt>
                <c:pt idx="5044">
                  <c:v>5.1624490000000005</c:v>
                </c:pt>
                <c:pt idx="5045">
                  <c:v>5.1661850000000005</c:v>
                </c:pt>
                <c:pt idx="5046">
                  <c:v>5.1699220000000006</c:v>
                </c:pt>
                <c:pt idx="5047">
                  <c:v>5.1736589999999998</c:v>
                </c:pt>
                <c:pt idx="5048">
                  <c:v>5.177397</c:v>
                </c:pt>
                <c:pt idx="5049">
                  <c:v>5.1811360000000004</c:v>
                </c:pt>
                <c:pt idx="5050">
                  <c:v>5.1848749999999999</c:v>
                </c:pt>
                <c:pt idx="5051">
                  <c:v>5.1886149999999995</c:v>
                </c:pt>
                <c:pt idx="5052">
                  <c:v>5.1923550000000001</c:v>
                </c:pt>
                <c:pt idx="5053">
                  <c:v>5.1960959999999998</c:v>
                </c:pt>
                <c:pt idx="5054">
                  <c:v>5.1998379999999997</c:v>
                </c:pt>
                <c:pt idx="5055">
                  <c:v>5.2035800000000005</c:v>
                </c:pt>
                <c:pt idx="5056">
                  <c:v>5.2073229999999997</c:v>
                </c:pt>
                <c:pt idx="5057">
                  <c:v>5.2110669999999999</c:v>
                </c:pt>
                <c:pt idx="5058">
                  <c:v>5.2148110000000001</c:v>
                </c:pt>
                <c:pt idx="5059">
                  <c:v>5.2185560000000004</c:v>
                </c:pt>
                <c:pt idx="5060">
                  <c:v>5.222302</c:v>
                </c:pt>
                <c:pt idx="5061">
                  <c:v>5.2260479999999996</c:v>
                </c:pt>
                <c:pt idx="5062">
                  <c:v>5.2297950000000002</c:v>
                </c:pt>
                <c:pt idx="5063">
                  <c:v>5.2335419999999999</c:v>
                </c:pt>
                <c:pt idx="5064">
                  <c:v>5.2372900000000007</c:v>
                </c:pt>
                <c:pt idx="5065">
                  <c:v>5.2410390000000007</c:v>
                </c:pt>
                <c:pt idx="5066">
                  <c:v>5.2447879999999998</c:v>
                </c:pt>
                <c:pt idx="5067">
                  <c:v>5.2485379999999999</c:v>
                </c:pt>
                <c:pt idx="5068">
                  <c:v>5.2522880000000001</c:v>
                </c:pt>
                <c:pt idx="5069">
                  <c:v>5.2560389999999995</c:v>
                </c:pt>
                <c:pt idx="5070">
                  <c:v>5.2597909999999999</c:v>
                </c:pt>
                <c:pt idx="5071">
                  <c:v>5.2635430000000003</c:v>
                </c:pt>
                <c:pt idx="5072">
                  <c:v>5.267296</c:v>
                </c:pt>
                <c:pt idx="5073">
                  <c:v>5.2710499999999998</c:v>
                </c:pt>
                <c:pt idx="5074">
                  <c:v>5.2748029999999995</c:v>
                </c:pt>
                <c:pt idx="5075">
                  <c:v>5.2785580000000003</c:v>
                </c:pt>
                <c:pt idx="5076">
                  <c:v>5.2823139999999995</c:v>
                </c:pt>
                <c:pt idx="5077">
                  <c:v>5.2860700000000005</c:v>
                </c:pt>
                <c:pt idx="5078">
                  <c:v>5.2898259999999997</c:v>
                </c:pt>
                <c:pt idx="5079">
                  <c:v>5.2935829999999999</c:v>
                </c:pt>
                <c:pt idx="5080">
                  <c:v>5.2973409999999994</c:v>
                </c:pt>
                <c:pt idx="5081">
                  <c:v>5.3010989999999998</c:v>
                </c:pt>
                <c:pt idx="5082">
                  <c:v>5.3048590000000004</c:v>
                </c:pt>
                <c:pt idx="5083">
                  <c:v>5.3086180000000001</c:v>
                </c:pt>
                <c:pt idx="5084">
                  <c:v>5.3123780000000007</c:v>
                </c:pt>
                <c:pt idx="5085">
                  <c:v>5.3161389999999997</c:v>
                </c:pt>
                <c:pt idx="5086">
                  <c:v>5.3198999999999996</c:v>
                </c:pt>
                <c:pt idx="5087">
                  <c:v>5.3236619999999997</c:v>
                </c:pt>
                <c:pt idx="5088">
                  <c:v>5.3274249999999999</c:v>
                </c:pt>
                <c:pt idx="5089">
                  <c:v>5.331188</c:v>
                </c:pt>
                <c:pt idx="5090">
                  <c:v>5.3349519999999995</c:v>
                </c:pt>
                <c:pt idx="5091">
                  <c:v>5.3387169999999999</c:v>
                </c:pt>
                <c:pt idx="5092">
                  <c:v>5.3424820000000004</c:v>
                </c:pt>
                <c:pt idx="5093">
                  <c:v>5.346247</c:v>
                </c:pt>
                <c:pt idx="5094">
                  <c:v>5.3500129999999997</c:v>
                </c:pt>
                <c:pt idx="5095">
                  <c:v>5.3537799999999995</c:v>
                </c:pt>
                <c:pt idx="5096">
                  <c:v>5.3575480000000004</c:v>
                </c:pt>
                <c:pt idx="5097">
                  <c:v>5.3613159999999995</c:v>
                </c:pt>
                <c:pt idx="5098">
                  <c:v>5.3650840000000004</c:v>
                </c:pt>
                <c:pt idx="5099">
                  <c:v>5.3688529999999997</c:v>
                </c:pt>
                <c:pt idx="5100">
                  <c:v>5.3726229999999999</c:v>
                </c:pt>
                <c:pt idx="5101">
                  <c:v>5.3763939999999995</c:v>
                </c:pt>
                <c:pt idx="5102">
                  <c:v>5.3801649999999999</c:v>
                </c:pt>
                <c:pt idx="5103">
                  <c:v>5.3839370000000004</c:v>
                </c:pt>
                <c:pt idx="5104">
                  <c:v>5.3877090000000001</c:v>
                </c:pt>
                <c:pt idx="5105">
                  <c:v>5.3914809999999997</c:v>
                </c:pt>
                <c:pt idx="5106">
                  <c:v>5.3952549999999997</c:v>
                </c:pt>
                <c:pt idx="5107">
                  <c:v>5.3990289999999996</c:v>
                </c:pt>
                <c:pt idx="5108">
                  <c:v>5.4028030000000005</c:v>
                </c:pt>
                <c:pt idx="5109">
                  <c:v>5.4065789999999998</c:v>
                </c:pt>
                <c:pt idx="5110">
                  <c:v>5.410355</c:v>
                </c:pt>
                <c:pt idx="5111">
                  <c:v>5.4141310000000002</c:v>
                </c:pt>
                <c:pt idx="5112">
                  <c:v>5.4179079999999997</c:v>
                </c:pt>
                <c:pt idx="5113">
                  <c:v>5.4216850000000001</c:v>
                </c:pt>
                <c:pt idx="5114">
                  <c:v>5.4254630000000006</c:v>
                </c:pt>
                <c:pt idx="5115">
                  <c:v>5.4292420000000003</c:v>
                </c:pt>
                <c:pt idx="5116">
                  <c:v>5.4330210000000001</c:v>
                </c:pt>
                <c:pt idx="5117">
                  <c:v>5.436801</c:v>
                </c:pt>
                <c:pt idx="5118">
                  <c:v>5.440582</c:v>
                </c:pt>
                <c:pt idx="5119">
                  <c:v>5.4443630000000001</c:v>
                </c:pt>
                <c:pt idx="5120">
                  <c:v>5.4481440000000001</c:v>
                </c:pt>
                <c:pt idx="5121">
                  <c:v>5.4519260000000003</c:v>
                </c:pt>
                <c:pt idx="5122">
                  <c:v>5.4557099999999998</c:v>
                </c:pt>
                <c:pt idx="5123">
                  <c:v>5.4594930000000002</c:v>
                </c:pt>
                <c:pt idx="5124">
                  <c:v>5.4632769999999997</c:v>
                </c:pt>
                <c:pt idx="5125">
                  <c:v>5.4670609999999993</c:v>
                </c:pt>
                <c:pt idx="5126">
                  <c:v>5.470847</c:v>
                </c:pt>
                <c:pt idx="5127">
                  <c:v>5.4746319999999997</c:v>
                </c:pt>
                <c:pt idx="5128">
                  <c:v>5.4784179999999996</c:v>
                </c:pt>
                <c:pt idx="5129">
                  <c:v>5.4822059999999997</c:v>
                </c:pt>
                <c:pt idx="5130">
                  <c:v>5.4859929999999997</c:v>
                </c:pt>
                <c:pt idx="5131">
                  <c:v>5.4897809999999998</c:v>
                </c:pt>
                <c:pt idx="5132">
                  <c:v>5.4935700000000001</c:v>
                </c:pt>
                <c:pt idx="5133">
                  <c:v>5.4973590000000003</c:v>
                </c:pt>
                <c:pt idx="5134">
                  <c:v>5.5011490000000007</c:v>
                </c:pt>
                <c:pt idx="5135">
                  <c:v>5.5049390000000002</c:v>
                </c:pt>
                <c:pt idx="5136">
                  <c:v>5.5087299999999999</c:v>
                </c:pt>
                <c:pt idx="5137">
                  <c:v>5.5125219999999997</c:v>
                </c:pt>
                <c:pt idx="5138">
                  <c:v>5.5163139999999995</c:v>
                </c:pt>
                <c:pt idx="5139">
                  <c:v>5.5201060000000002</c:v>
                </c:pt>
                <c:pt idx="5140">
                  <c:v>5.5239000000000003</c:v>
                </c:pt>
                <c:pt idx="5141">
                  <c:v>5.5276939999999994</c:v>
                </c:pt>
                <c:pt idx="5142">
                  <c:v>5.5314880000000004</c:v>
                </c:pt>
                <c:pt idx="5143">
                  <c:v>5.5352830000000006</c:v>
                </c:pt>
                <c:pt idx="5144">
                  <c:v>5.5390790000000001</c:v>
                </c:pt>
                <c:pt idx="5145">
                  <c:v>5.5428750000000004</c:v>
                </c:pt>
                <c:pt idx="5146">
                  <c:v>5.5466710000000008</c:v>
                </c:pt>
                <c:pt idx="5147">
                  <c:v>5.5504689999999997</c:v>
                </c:pt>
                <c:pt idx="5148">
                  <c:v>5.5542660000000001</c:v>
                </c:pt>
                <c:pt idx="5149">
                  <c:v>5.558065</c:v>
                </c:pt>
                <c:pt idx="5150">
                  <c:v>5.5618639999999999</c:v>
                </c:pt>
                <c:pt idx="5151">
                  <c:v>5.5656629999999998</c:v>
                </c:pt>
                <c:pt idx="5152">
                  <c:v>5.569464</c:v>
                </c:pt>
                <c:pt idx="5153">
                  <c:v>5.573264</c:v>
                </c:pt>
                <c:pt idx="5154">
                  <c:v>5.5770660000000003</c:v>
                </c:pt>
                <c:pt idx="5155">
                  <c:v>5.5808679999999997</c:v>
                </c:pt>
                <c:pt idx="5156">
                  <c:v>5.58467</c:v>
                </c:pt>
                <c:pt idx="5157">
                  <c:v>5.5884730000000005</c:v>
                </c:pt>
                <c:pt idx="5158">
                  <c:v>5.592276</c:v>
                </c:pt>
                <c:pt idx="5159">
                  <c:v>5.5960799999999997</c:v>
                </c:pt>
                <c:pt idx="5160">
                  <c:v>5.5998849999999996</c:v>
                </c:pt>
                <c:pt idx="5161">
                  <c:v>5.6036899999999994</c:v>
                </c:pt>
                <c:pt idx="5162">
                  <c:v>5.6074960000000003</c:v>
                </c:pt>
                <c:pt idx="5163">
                  <c:v>5.6113020000000002</c:v>
                </c:pt>
                <c:pt idx="5164">
                  <c:v>5.6151100000000005</c:v>
                </c:pt>
                <c:pt idx="5165">
                  <c:v>5.6189170000000006</c:v>
                </c:pt>
                <c:pt idx="5166">
                  <c:v>5.622725</c:v>
                </c:pt>
                <c:pt idx="5167">
                  <c:v>5.6265339999999995</c:v>
                </c:pt>
                <c:pt idx="5168">
                  <c:v>5.6303430000000008</c:v>
                </c:pt>
                <c:pt idx="5169">
                  <c:v>5.6341520000000003</c:v>
                </c:pt>
                <c:pt idx="5170">
                  <c:v>5.6379630000000001</c:v>
                </c:pt>
                <c:pt idx="5171">
                  <c:v>5.6417739999999998</c:v>
                </c:pt>
                <c:pt idx="5172">
                  <c:v>5.6455849999999996</c:v>
                </c:pt>
                <c:pt idx="5173">
                  <c:v>5.6493969999999996</c:v>
                </c:pt>
                <c:pt idx="5174">
                  <c:v>5.6532099999999996</c:v>
                </c:pt>
                <c:pt idx="5175">
                  <c:v>5.6570229999999997</c:v>
                </c:pt>
                <c:pt idx="5176">
                  <c:v>5.6608359999999998</c:v>
                </c:pt>
                <c:pt idx="5177">
                  <c:v>5.66465</c:v>
                </c:pt>
                <c:pt idx="5178">
                  <c:v>5.6684659999999996</c:v>
                </c:pt>
                <c:pt idx="5179">
                  <c:v>5.6722810000000008</c:v>
                </c:pt>
                <c:pt idx="5180">
                  <c:v>5.6760960000000003</c:v>
                </c:pt>
                <c:pt idx="5181">
                  <c:v>5.679913</c:v>
                </c:pt>
                <c:pt idx="5182">
                  <c:v>5.6837299999999997</c:v>
                </c:pt>
                <c:pt idx="5183">
                  <c:v>5.6875470000000004</c:v>
                </c:pt>
                <c:pt idx="5184">
                  <c:v>5.6913650000000002</c:v>
                </c:pt>
                <c:pt idx="5185">
                  <c:v>5.6951840000000002</c:v>
                </c:pt>
                <c:pt idx="5186">
                  <c:v>5.6990039999999995</c:v>
                </c:pt>
                <c:pt idx="5187">
                  <c:v>5.7028230000000004</c:v>
                </c:pt>
                <c:pt idx="5188">
                  <c:v>5.7066429999999997</c:v>
                </c:pt>
                <c:pt idx="5189">
                  <c:v>5.710464</c:v>
                </c:pt>
                <c:pt idx="5190">
                  <c:v>5.7142859999999995</c:v>
                </c:pt>
                <c:pt idx="5191">
                  <c:v>5.718108</c:v>
                </c:pt>
                <c:pt idx="5192">
                  <c:v>5.7219300000000004</c:v>
                </c:pt>
                <c:pt idx="5193">
                  <c:v>5.7257530000000001</c:v>
                </c:pt>
                <c:pt idx="5194">
                  <c:v>5.7295769999999999</c:v>
                </c:pt>
                <c:pt idx="5195">
                  <c:v>5.7334009999999997</c:v>
                </c:pt>
                <c:pt idx="5196">
                  <c:v>5.7372259999999997</c:v>
                </c:pt>
                <c:pt idx="5197">
                  <c:v>5.7410509999999997</c:v>
                </c:pt>
                <c:pt idx="5198">
                  <c:v>5.7448769999999998</c:v>
                </c:pt>
                <c:pt idx="5199">
                  <c:v>5.7487029999999999</c:v>
                </c:pt>
                <c:pt idx="5200">
                  <c:v>5.7525299999999993</c:v>
                </c:pt>
                <c:pt idx="5201">
                  <c:v>5.7563570000000004</c:v>
                </c:pt>
                <c:pt idx="5202">
                  <c:v>5.7601849999999999</c:v>
                </c:pt>
                <c:pt idx="5203">
                  <c:v>5.7640139999999995</c:v>
                </c:pt>
                <c:pt idx="5204">
                  <c:v>5.7678430000000001</c:v>
                </c:pt>
                <c:pt idx="5205">
                  <c:v>5.7716720000000006</c:v>
                </c:pt>
                <c:pt idx="5206">
                  <c:v>5.7755020000000004</c:v>
                </c:pt>
                <c:pt idx="5207">
                  <c:v>5.7793330000000003</c:v>
                </c:pt>
                <c:pt idx="5208">
                  <c:v>5.7831640000000002</c:v>
                </c:pt>
                <c:pt idx="5209">
                  <c:v>5.7869960000000003</c:v>
                </c:pt>
                <c:pt idx="5210">
                  <c:v>5.7908279999999994</c:v>
                </c:pt>
                <c:pt idx="5211">
                  <c:v>5.7946610000000005</c:v>
                </c:pt>
                <c:pt idx="5212">
                  <c:v>5.798495</c:v>
                </c:pt>
                <c:pt idx="5213">
                  <c:v>5.8023290000000003</c:v>
                </c:pt>
                <c:pt idx="5214">
                  <c:v>5.8061629999999997</c:v>
                </c:pt>
                <c:pt idx="5215">
                  <c:v>5.8099980000000002</c:v>
                </c:pt>
                <c:pt idx="5216">
                  <c:v>5.8138339999999999</c:v>
                </c:pt>
                <c:pt idx="5217">
                  <c:v>5.8176699999999997</c:v>
                </c:pt>
                <c:pt idx="5218">
                  <c:v>5.8215059999999994</c:v>
                </c:pt>
                <c:pt idx="5219">
                  <c:v>5.8253439999999994</c:v>
                </c:pt>
                <c:pt idx="5220">
                  <c:v>5.8291810000000002</c:v>
                </c:pt>
                <c:pt idx="5221">
                  <c:v>5.8330200000000003</c:v>
                </c:pt>
                <c:pt idx="5222">
                  <c:v>5.8368580000000003</c:v>
                </c:pt>
                <c:pt idx="5223">
                  <c:v>5.8406969999999996</c:v>
                </c:pt>
                <c:pt idx="5224">
                  <c:v>5.8445370000000008</c:v>
                </c:pt>
                <c:pt idx="5225">
                  <c:v>5.8483770000000002</c:v>
                </c:pt>
                <c:pt idx="5226">
                  <c:v>5.8522189999999998</c:v>
                </c:pt>
                <c:pt idx="5227">
                  <c:v>5.8560599999999994</c:v>
                </c:pt>
                <c:pt idx="5228">
                  <c:v>5.8599019999999999</c:v>
                </c:pt>
                <c:pt idx="5229">
                  <c:v>5.8637439999999996</c:v>
                </c:pt>
                <c:pt idx="5230">
                  <c:v>5.8675869999999994</c:v>
                </c:pt>
                <c:pt idx="5231">
                  <c:v>5.8714310000000003</c:v>
                </c:pt>
                <c:pt idx="5232">
                  <c:v>5.8752750000000002</c:v>
                </c:pt>
                <c:pt idx="5233">
                  <c:v>5.8791199999999995</c:v>
                </c:pt>
                <c:pt idx="5234">
                  <c:v>5.8829650000000004</c:v>
                </c:pt>
                <c:pt idx="5235">
                  <c:v>5.8868100000000005</c:v>
                </c:pt>
                <c:pt idx="5236">
                  <c:v>5.890657</c:v>
                </c:pt>
                <c:pt idx="5237">
                  <c:v>5.8945040000000004</c:v>
                </c:pt>
                <c:pt idx="5238">
                  <c:v>5.8983499999999998</c:v>
                </c:pt>
                <c:pt idx="5239">
                  <c:v>5.9021980000000003</c:v>
                </c:pt>
                <c:pt idx="5240">
                  <c:v>5.906047</c:v>
                </c:pt>
                <c:pt idx="5241">
                  <c:v>5.9098960000000007</c:v>
                </c:pt>
                <c:pt idx="5242">
                  <c:v>5.9137449999999996</c:v>
                </c:pt>
                <c:pt idx="5243">
                  <c:v>5.9175950000000004</c:v>
                </c:pt>
                <c:pt idx="5244">
                  <c:v>5.9214450000000003</c:v>
                </c:pt>
                <c:pt idx="5245">
                  <c:v>5.9252960000000003</c:v>
                </c:pt>
                <c:pt idx="5246">
                  <c:v>5.9291470000000004</c:v>
                </c:pt>
                <c:pt idx="5247">
                  <c:v>5.9329990000000006</c:v>
                </c:pt>
                <c:pt idx="5248">
                  <c:v>5.936852</c:v>
                </c:pt>
                <c:pt idx="5249">
                  <c:v>5.9407050000000003</c:v>
                </c:pt>
                <c:pt idx="5250">
                  <c:v>5.9445579999999998</c:v>
                </c:pt>
                <c:pt idx="5251">
                  <c:v>5.9484129999999995</c:v>
                </c:pt>
                <c:pt idx="5252">
                  <c:v>5.952267</c:v>
                </c:pt>
                <c:pt idx="5253">
                  <c:v>5.9561220000000006</c:v>
                </c:pt>
                <c:pt idx="5254">
                  <c:v>5.9599780000000004</c:v>
                </c:pt>
                <c:pt idx="5255">
                  <c:v>5.9638340000000003</c:v>
                </c:pt>
                <c:pt idx="5256">
                  <c:v>5.9676909999999994</c:v>
                </c:pt>
                <c:pt idx="5257">
                  <c:v>5.9715480000000003</c:v>
                </c:pt>
                <c:pt idx="5258">
                  <c:v>5.9754059999999996</c:v>
                </c:pt>
                <c:pt idx="5259">
                  <c:v>5.9792639999999997</c:v>
                </c:pt>
                <c:pt idx="5260">
                  <c:v>5.983123</c:v>
                </c:pt>
                <c:pt idx="5261">
                  <c:v>5.9869820000000002</c:v>
                </c:pt>
                <c:pt idx="5262">
                  <c:v>5.9908410000000005</c:v>
                </c:pt>
                <c:pt idx="5263">
                  <c:v>5.9947020000000002</c:v>
                </c:pt>
                <c:pt idx="5264">
                  <c:v>5.9985629999999999</c:v>
                </c:pt>
                <c:pt idx="5265">
                  <c:v>6.0024240000000004</c:v>
                </c:pt>
                <c:pt idx="5266">
                  <c:v>6.0062859999999993</c:v>
                </c:pt>
                <c:pt idx="5267">
                  <c:v>6.010148</c:v>
                </c:pt>
                <c:pt idx="5268">
                  <c:v>6.014011</c:v>
                </c:pt>
                <c:pt idx="5269">
                  <c:v>6.0178739999999999</c:v>
                </c:pt>
                <c:pt idx="5270">
                  <c:v>6.0217390000000002</c:v>
                </c:pt>
                <c:pt idx="5271">
                  <c:v>6.0256030000000003</c:v>
                </c:pt>
                <c:pt idx="5272">
                  <c:v>6.0294679999999996</c:v>
                </c:pt>
                <c:pt idx="5273">
                  <c:v>6.0333329999999998</c:v>
                </c:pt>
                <c:pt idx="5274">
                  <c:v>6.0371990000000002</c:v>
                </c:pt>
                <c:pt idx="5275">
                  <c:v>6.0410649999999997</c:v>
                </c:pt>
                <c:pt idx="5276">
                  <c:v>6.0449329999999994</c:v>
                </c:pt>
                <c:pt idx="5277">
                  <c:v>6.0488</c:v>
                </c:pt>
                <c:pt idx="5278">
                  <c:v>6.0526679999999997</c:v>
                </c:pt>
                <c:pt idx="5279">
                  <c:v>6.0565360000000004</c:v>
                </c:pt>
                <c:pt idx="5280">
                  <c:v>6.0604049999999994</c:v>
                </c:pt>
                <c:pt idx="5281">
                  <c:v>6.0642750000000003</c:v>
                </c:pt>
                <c:pt idx="5282">
                  <c:v>6.0681449999999995</c:v>
                </c:pt>
                <c:pt idx="5283">
                  <c:v>6.0720160000000005</c:v>
                </c:pt>
                <c:pt idx="5284">
                  <c:v>6.0758870000000007</c:v>
                </c:pt>
                <c:pt idx="5285">
                  <c:v>6.079758</c:v>
                </c:pt>
                <c:pt idx="5286">
                  <c:v>6.0836299999999994</c:v>
                </c:pt>
                <c:pt idx="5287">
                  <c:v>6.0875019999999997</c:v>
                </c:pt>
                <c:pt idx="5288">
                  <c:v>6.0913749999999993</c:v>
                </c:pt>
                <c:pt idx="5289">
                  <c:v>6.0952489999999999</c:v>
                </c:pt>
                <c:pt idx="5290">
                  <c:v>6.0991229999999996</c:v>
                </c:pt>
                <c:pt idx="5291">
                  <c:v>6.1029980000000004</c:v>
                </c:pt>
                <c:pt idx="5292">
                  <c:v>6.1068729999999993</c:v>
                </c:pt>
                <c:pt idx="5293">
                  <c:v>6.1107480000000001</c:v>
                </c:pt>
                <c:pt idx="5294">
                  <c:v>6.1146240000000001</c:v>
                </c:pt>
                <c:pt idx="5295">
                  <c:v>6.1185010000000002</c:v>
                </c:pt>
                <c:pt idx="5296">
                  <c:v>6.1223780000000003</c:v>
                </c:pt>
                <c:pt idx="5297">
                  <c:v>6.1262559999999997</c:v>
                </c:pt>
                <c:pt idx="5298">
                  <c:v>6.130134</c:v>
                </c:pt>
                <c:pt idx="5299">
                  <c:v>6.1340120000000002</c:v>
                </c:pt>
                <c:pt idx="5300">
                  <c:v>6.1378910000000007</c:v>
                </c:pt>
                <c:pt idx="5301">
                  <c:v>6.1417709999999994</c:v>
                </c:pt>
                <c:pt idx="5302">
                  <c:v>6.145651</c:v>
                </c:pt>
                <c:pt idx="5303">
                  <c:v>6.1495309999999996</c:v>
                </c:pt>
                <c:pt idx="5304">
                  <c:v>6.1534129999999996</c:v>
                </c:pt>
                <c:pt idx="5305">
                  <c:v>6.1572939999999994</c:v>
                </c:pt>
                <c:pt idx="5306">
                  <c:v>6.1611760000000002</c:v>
                </c:pt>
                <c:pt idx="5307">
                  <c:v>6.1650589999999994</c:v>
                </c:pt>
                <c:pt idx="5308">
                  <c:v>6.1689420000000004</c:v>
                </c:pt>
                <c:pt idx="5309">
                  <c:v>6.1728249999999996</c:v>
                </c:pt>
                <c:pt idx="5310">
                  <c:v>6.1767089999999998</c:v>
                </c:pt>
                <c:pt idx="5311">
                  <c:v>6.1805940000000001</c:v>
                </c:pt>
                <c:pt idx="5312">
                  <c:v>6.1844789999999996</c:v>
                </c:pt>
                <c:pt idx="5313">
                  <c:v>6.188364</c:v>
                </c:pt>
                <c:pt idx="5314">
                  <c:v>6.1922499999999996</c:v>
                </c:pt>
                <c:pt idx="5315">
                  <c:v>6.1961370000000002</c:v>
                </c:pt>
                <c:pt idx="5316">
                  <c:v>6.200024</c:v>
                </c:pt>
                <c:pt idx="5317">
                  <c:v>6.2039110000000006</c:v>
                </c:pt>
                <c:pt idx="5318">
                  <c:v>6.2078000000000007</c:v>
                </c:pt>
                <c:pt idx="5319">
                  <c:v>6.2116879999999997</c:v>
                </c:pt>
                <c:pt idx="5320">
                  <c:v>6.2155769999999997</c:v>
                </c:pt>
                <c:pt idx="5321">
                  <c:v>6.2194659999999997</c:v>
                </c:pt>
                <c:pt idx="5322">
                  <c:v>6.2233559999999999</c:v>
                </c:pt>
                <c:pt idx="5323">
                  <c:v>6.2272460000000001</c:v>
                </c:pt>
                <c:pt idx="5324">
                  <c:v>6.2311379999999996</c:v>
                </c:pt>
                <c:pt idx="5325">
                  <c:v>6.2350289999999999</c:v>
                </c:pt>
                <c:pt idx="5326">
                  <c:v>6.2389209999999995</c:v>
                </c:pt>
                <c:pt idx="5327">
                  <c:v>6.2428140000000001</c:v>
                </c:pt>
                <c:pt idx="5328">
                  <c:v>6.2467060000000005</c:v>
                </c:pt>
                <c:pt idx="5329">
                  <c:v>6.2505990000000002</c:v>
                </c:pt>
                <c:pt idx="5330">
                  <c:v>6.2544930000000001</c:v>
                </c:pt>
                <c:pt idx="5331">
                  <c:v>6.2583880000000001</c:v>
                </c:pt>
                <c:pt idx="5332">
                  <c:v>6.2622819999999999</c:v>
                </c:pt>
                <c:pt idx="5333">
                  <c:v>6.266178</c:v>
                </c:pt>
                <c:pt idx="5334">
                  <c:v>6.2700739999999993</c:v>
                </c:pt>
                <c:pt idx="5335">
                  <c:v>6.2739700000000003</c:v>
                </c:pt>
                <c:pt idx="5336">
                  <c:v>6.2778670000000005</c:v>
                </c:pt>
                <c:pt idx="5337">
                  <c:v>6.2817639999999999</c:v>
                </c:pt>
                <c:pt idx="5338">
                  <c:v>6.2856620000000003</c:v>
                </c:pt>
                <c:pt idx="5339">
                  <c:v>6.2895599999999998</c:v>
                </c:pt>
                <c:pt idx="5340">
                  <c:v>6.2934590000000004</c:v>
                </c:pt>
                <c:pt idx="5341">
                  <c:v>6.297358</c:v>
                </c:pt>
                <c:pt idx="5342">
                  <c:v>6.3012579999999998</c:v>
                </c:pt>
                <c:pt idx="5343">
                  <c:v>6.3051579999999996</c:v>
                </c:pt>
                <c:pt idx="5344">
                  <c:v>6.3090589999999995</c:v>
                </c:pt>
                <c:pt idx="5345">
                  <c:v>6.3129590000000002</c:v>
                </c:pt>
                <c:pt idx="5346">
                  <c:v>6.3168610000000003</c:v>
                </c:pt>
                <c:pt idx="5347">
                  <c:v>6.3207630000000004</c:v>
                </c:pt>
                <c:pt idx="5348">
                  <c:v>6.3246659999999997</c:v>
                </c:pt>
                <c:pt idx="5349">
                  <c:v>6.3285689999999999</c:v>
                </c:pt>
                <c:pt idx="5350">
                  <c:v>6.3324719999999992</c:v>
                </c:pt>
                <c:pt idx="5351">
                  <c:v>6.3363760000000005</c:v>
                </c:pt>
                <c:pt idx="5352">
                  <c:v>6.3402810000000001</c:v>
                </c:pt>
                <c:pt idx="5353">
                  <c:v>6.3441859999999997</c:v>
                </c:pt>
                <c:pt idx="5354">
                  <c:v>6.3480910000000002</c:v>
                </c:pt>
                <c:pt idx="5355">
                  <c:v>6.3519969999999999</c:v>
                </c:pt>
                <c:pt idx="5356">
                  <c:v>6.3559030000000005</c:v>
                </c:pt>
                <c:pt idx="5357">
                  <c:v>6.3598099999999995</c:v>
                </c:pt>
                <c:pt idx="5358">
                  <c:v>6.3637169999999994</c:v>
                </c:pt>
                <c:pt idx="5359">
                  <c:v>6.3676250000000003</c:v>
                </c:pt>
                <c:pt idx="5360">
                  <c:v>6.3715330000000003</c:v>
                </c:pt>
                <c:pt idx="5361">
                  <c:v>6.3754420000000005</c:v>
                </c:pt>
                <c:pt idx="5362">
                  <c:v>6.3793509999999998</c:v>
                </c:pt>
                <c:pt idx="5363">
                  <c:v>6.3832610000000001</c:v>
                </c:pt>
                <c:pt idx="5364">
                  <c:v>6.3871709999999995</c:v>
                </c:pt>
                <c:pt idx="5365">
                  <c:v>6.3910819999999999</c:v>
                </c:pt>
                <c:pt idx="5366">
                  <c:v>6.3949929999999995</c:v>
                </c:pt>
                <c:pt idx="5367">
                  <c:v>6.3989050000000001</c:v>
                </c:pt>
                <c:pt idx="5368">
                  <c:v>6.4028169999999998</c:v>
                </c:pt>
                <c:pt idx="5369">
                  <c:v>6.4067290000000003</c:v>
                </c:pt>
                <c:pt idx="5370">
                  <c:v>6.4106420000000002</c:v>
                </c:pt>
                <c:pt idx="5371">
                  <c:v>6.414555</c:v>
                </c:pt>
                <c:pt idx="5372">
                  <c:v>6.4184700000000001</c:v>
                </c:pt>
                <c:pt idx="5373">
                  <c:v>6.4223840000000001</c:v>
                </c:pt>
                <c:pt idx="5374">
                  <c:v>6.4262990000000002</c:v>
                </c:pt>
                <c:pt idx="5375">
                  <c:v>6.4302140000000003</c:v>
                </c:pt>
                <c:pt idx="5376">
                  <c:v>6.4341299999999997</c:v>
                </c:pt>
                <c:pt idx="5377">
                  <c:v>6.4380459999999999</c:v>
                </c:pt>
                <c:pt idx="5378">
                  <c:v>6.4419630000000003</c:v>
                </c:pt>
                <c:pt idx="5379">
                  <c:v>6.445881</c:v>
                </c:pt>
                <c:pt idx="5380">
                  <c:v>6.4497979999999995</c:v>
                </c:pt>
                <c:pt idx="5381">
                  <c:v>6.453716</c:v>
                </c:pt>
                <c:pt idx="5382">
                  <c:v>6.4576349999999998</c:v>
                </c:pt>
                <c:pt idx="5383">
                  <c:v>6.4615540000000005</c:v>
                </c:pt>
                <c:pt idx="5384">
                  <c:v>6.4654730000000002</c:v>
                </c:pt>
                <c:pt idx="5385">
                  <c:v>6.4693930000000002</c:v>
                </c:pt>
                <c:pt idx="5386">
                  <c:v>6.4733140000000002</c:v>
                </c:pt>
                <c:pt idx="5387">
                  <c:v>6.4772349999999994</c:v>
                </c:pt>
                <c:pt idx="5388">
                  <c:v>6.4811560000000004</c:v>
                </c:pt>
                <c:pt idx="5389">
                  <c:v>6.4850779999999997</c:v>
                </c:pt>
                <c:pt idx="5390">
                  <c:v>6.4889999999999999</c:v>
                </c:pt>
                <c:pt idx="5391">
                  <c:v>6.4929230000000002</c:v>
                </c:pt>
                <c:pt idx="5392">
                  <c:v>6.4968459999999997</c:v>
                </c:pt>
                <c:pt idx="5393">
                  <c:v>6.5007700000000002</c:v>
                </c:pt>
                <c:pt idx="5394">
                  <c:v>6.5046939999999998</c:v>
                </c:pt>
                <c:pt idx="5395">
                  <c:v>6.5086190000000004</c:v>
                </c:pt>
                <c:pt idx="5396">
                  <c:v>6.5125440000000001</c:v>
                </c:pt>
                <c:pt idx="5397">
                  <c:v>6.51647</c:v>
                </c:pt>
                <c:pt idx="5398">
                  <c:v>6.5203960000000007</c:v>
                </c:pt>
                <c:pt idx="5399">
                  <c:v>6.5243219999999997</c:v>
                </c:pt>
                <c:pt idx="5400">
                  <c:v>6.5282489999999997</c:v>
                </c:pt>
                <c:pt idx="5401">
                  <c:v>6.5321759999999998</c:v>
                </c:pt>
                <c:pt idx="5402">
                  <c:v>6.5361039999999999</c:v>
                </c:pt>
                <c:pt idx="5403">
                  <c:v>6.5400330000000002</c:v>
                </c:pt>
                <c:pt idx="5404">
                  <c:v>6.5439610000000004</c:v>
                </c:pt>
                <c:pt idx="5405">
                  <c:v>6.5478909999999999</c:v>
                </c:pt>
                <c:pt idx="5406">
                  <c:v>6.5518200000000002</c:v>
                </c:pt>
                <c:pt idx="5407">
                  <c:v>6.5557509999999999</c:v>
                </c:pt>
                <c:pt idx="5408">
                  <c:v>6.5596810000000003</c:v>
                </c:pt>
                <c:pt idx="5409">
                  <c:v>6.563612</c:v>
                </c:pt>
                <c:pt idx="5410">
                  <c:v>6.5675430000000006</c:v>
                </c:pt>
                <c:pt idx="5411">
                  <c:v>6.5714750000000004</c:v>
                </c:pt>
                <c:pt idx="5412">
                  <c:v>6.5754079999999995</c:v>
                </c:pt>
                <c:pt idx="5413">
                  <c:v>6.5793400000000002</c:v>
                </c:pt>
                <c:pt idx="5414">
                  <c:v>6.5832740000000003</c:v>
                </c:pt>
                <c:pt idx="5415">
                  <c:v>6.5872079999999995</c:v>
                </c:pt>
                <c:pt idx="5416">
                  <c:v>6.5911420000000005</c:v>
                </c:pt>
                <c:pt idx="5417">
                  <c:v>6.5950770000000007</c:v>
                </c:pt>
                <c:pt idx="5418">
                  <c:v>6.5990119999999992</c:v>
                </c:pt>
                <c:pt idx="5419">
                  <c:v>6.6029469999999995</c:v>
                </c:pt>
                <c:pt idx="5420">
                  <c:v>6.6068829999999998</c:v>
                </c:pt>
                <c:pt idx="5421">
                  <c:v>6.6108199999999995</c:v>
                </c:pt>
                <c:pt idx="5422">
                  <c:v>6.614757</c:v>
                </c:pt>
                <c:pt idx="5423">
                  <c:v>6.6186939999999996</c:v>
                </c:pt>
                <c:pt idx="5424">
                  <c:v>6.6226319999999994</c:v>
                </c:pt>
                <c:pt idx="5425">
                  <c:v>6.6265700000000001</c:v>
                </c:pt>
                <c:pt idx="5426">
                  <c:v>6.630509</c:v>
                </c:pt>
                <c:pt idx="5427">
                  <c:v>6.6344479999999999</c:v>
                </c:pt>
                <c:pt idx="5428">
                  <c:v>6.638388</c:v>
                </c:pt>
                <c:pt idx="5429">
                  <c:v>6.642328</c:v>
                </c:pt>
                <c:pt idx="5430">
                  <c:v>6.6462680000000001</c:v>
                </c:pt>
                <c:pt idx="5431">
                  <c:v>6.6502089999999994</c:v>
                </c:pt>
                <c:pt idx="5432">
                  <c:v>6.6541509999999997</c:v>
                </c:pt>
                <c:pt idx="5433">
                  <c:v>6.658093</c:v>
                </c:pt>
                <c:pt idx="5434">
                  <c:v>6.6620350000000004</c:v>
                </c:pt>
                <c:pt idx="5435">
                  <c:v>6.665978</c:v>
                </c:pt>
                <c:pt idx="5436">
                  <c:v>6.6699209999999995</c:v>
                </c:pt>
                <c:pt idx="5437">
                  <c:v>6.6738650000000002</c:v>
                </c:pt>
                <c:pt idx="5438">
                  <c:v>6.6778089999999999</c:v>
                </c:pt>
                <c:pt idx="5439">
                  <c:v>6.6817530000000005</c:v>
                </c:pt>
                <c:pt idx="5440">
                  <c:v>6.6856980000000004</c:v>
                </c:pt>
                <c:pt idx="5441">
                  <c:v>6.6896430000000002</c:v>
                </c:pt>
                <c:pt idx="5442">
                  <c:v>6.6935889999999993</c:v>
                </c:pt>
                <c:pt idx="5443">
                  <c:v>6.6975359999999995</c:v>
                </c:pt>
                <c:pt idx="5444">
                  <c:v>6.7014819999999995</c:v>
                </c:pt>
                <c:pt idx="5445">
                  <c:v>6.7054289999999996</c:v>
                </c:pt>
                <c:pt idx="5446">
                  <c:v>6.7093769999999999</c:v>
                </c:pt>
                <c:pt idx="5447">
                  <c:v>6.7133250000000002</c:v>
                </c:pt>
                <c:pt idx="5448">
                  <c:v>6.7172730000000005</c:v>
                </c:pt>
                <c:pt idx="5449">
                  <c:v>6.7212230000000002</c:v>
                </c:pt>
                <c:pt idx="5450">
                  <c:v>6.7251719999999997</c:v>
                </c:pt>
                <c:pt idx="5451">
                  <c:v>6.7291219999999994</c:v>
                </c:pt>
                <c:pt idx="5452">
                  <c:v>6.7330719999999999</c:v>
                </c:pt>
                <c:pt idx="5453">
                  <c:v>6.7370229999999998</c:v>
                </c:pt>
                <c:pt idx="5454">
                  <c:v>6.7409740000000005</c:v>
                </c:pt>
                <c:pt idx="5455">
                  <c:v>6.7449249999999994</c:v>
                </c:pt>
                <c:pt idx="5456">
                  <c:v>6.7488770000000002</c:v>
                </c:pt>
                <c:pt idx="5457">
                  <c:v>6.7528299999999994</c:v>
                </c:pt>
                <c:pt idx="5458">
                  <c:v>6.7567829999999995</c:v>
                </c:pt>
                <c:pt idx="5459">
                  <c:v>6.7607359999999996</c:v>
                </c:pt>
                <c:pt idx="5460">
                  <c:v>6.7646899999999999</c:v>
                </c:pt>
                <c:pt idx="5461">
                  <c:v>6.7686440000000001</c:v>
                </c:pt>
                <c:pt idx="5462">
                  <c:v>6.7725989999999996</c:v>
                </c:pt>
                <c:pt idx="5463">
                  <c:v>6.776554</c:v>
                </c:pt>
                <c:pt idx="5464">
                  <c:v>6.7805089999999995</c:v>
                </c:pt>
                <c:pt idx="5465">
                  <c:v>6.7844660000000001</c:v>
                </c:pt>
                <c:pt idx="5466">
                  <c:v>6.7884219999999997</c:v>
                </c:pt>
                <c:pt idx="5467">
                  <c:v>6.7923790000000004</c:v>
                </c:pt>
                <c:pt idx="5468">
                  <c:v>6.7963360000000002</c:v>
                </c:pt>
                <c:pt idx="5469">
                  <c:v>6.8002929999999999</c:v>
                </c:pt>
                <c:pt idx="5470">
                  <c:v>6.804252</c:v>
                </c:pt>
                <c:pt idx="5471">
                  <c:v>6.8082099999999999</c:v>
                </c:pt>
                <c:pt idx="5472">
                  <c:v>6.8121689999999999</c:v>
                </c:pt>
                <c:pt idx="5473">
                  <c:v>6.8161290000000001</c:v>
                </c:pt>
                <c:pt idx="5474">
                  <c:v>6.8200880000000002</c:v>
                </c:pt>
                <c:pt idx="5475">
                  <c:v>6.8240489999999996</c:v>
                </c:pt>
                <c:pt idx="5476">
                  <c:v>6.8280099999999999</c:v>
                </c:pt>
                <c:pt idx="5477">
                  <c:v>6.8319710000000002</c:v>
                </c:pt>
                <c:pt idx="5478">
                  <c:v>6.8359320000000006</c:v>
                </c:pt>
                <c:pt idx="5479">
                  <c:v>6.8398940000000001</c:v>
                </c:pt>
                <c:pt idx="5480">
                  <c:v>6.8438569999999999</c:v>
                </c:pt>
                <c:pt idx="5481">
                  <c:v>6.8478189999999994</c:v>
                </c:pt>
                <c:pt idx="5482">
                  <c:v>6.8517830000000002</c:v>
                </c:pt>
                <c:pt idx="5483">
                  <c:v>6.8557459999999999</c:v>
                </c:pt>
                <c:pt idx="5484">
                  <c:v>6.8597099999999998</c:v>
                </c:pt>
                <c:pt idx="5485">
                  <c:v>6.8636749999999997</c:v>
                </c:pt>
                <c:pt idx="5486">
                  <c:v>6.8676400000000006</c:v>
                </c:pt>
                <c:pt idx="5487">
                  <c:v>6.8716050000000006</c:v>
                </c:pt>
                <c:pt idx="5488">
                  <c:v>6.8755709999999999</c:v>
                </c:pt>
                <c:pt idx="5489">
                  <c:v>6.879537</c:v>
                </c:pt>
                <c:pt idx="5490">
                  <c:v>6.8835040000000003</c:v>
                </c:pt>
                <c:pt idx="5491">
                  <c:v>6.8874709999999997</c:v>
                </c:pt>
                <c:pt idx="5492">
                  <c:v>6.8914390000000001</c:v>
                </c:pt>
                <c:pt idx="5493">
                  <c:v>6.8954070000000005</c:v>
                </c:pt>
                <c:pt idx="5494">
                  <c:v>6.899375</c:v>
                </c:pt>
                <c:pt idx="5495">
                  <c:v>6.9033439999999997</c:v>
                </c:pt>
                <c:pt idx="5496">
                  <c:v>6.9073140000000004</c:v>
                </c:pt>
                <c:pt idx="5497">
                  <c:v>6.9112830000000001</c:v>
                </c:pt>
                <c:pt idx="5498">
                  <c:v>6.9152529999999999</c:v>
                </c:pt>
                <c:pt idx="5499">
                  <c:v>6.9192239999999998</c:v>
                </c:pt>
                <c:pt idx="5500">
                  <c:v>6.9231949999999998</c:v>
                </c:pt>
                <c:pt idx="5501">
                  <c:v>6.9271660000000006</c:v>
                </c:pt>
                <c:pt idx="5502">
                  <c:v>6.9311379999999998</c:v>
                </c:pt>
                <c:pt idx="5503">
                  <c:v>6.9351100000000008</c:v>
                </c:pt>
                <c:pt idx="5504">
                  <c:v>6.939082</c:v>
                </c:pt>
                <c:pt idx="5505">
                  <c:v>6.9430550000000002</c:v>
                </c:pt>
                <c:pt idx="5506">
                  <c:v>6.9470290000000006</c:v>
                </c:pt>
                <c:pt idx="5507">
                  <c:v>6.951003</c:v>
                </c:pt>
                <c:pt idx="5508">
                  <c:v>6.9549770000000004</c:v>
                </c:pt>
                <c:pt idx="5509">
                  <c:v>6.958952</c:v>
                </c:pt>
                <c:pt idx="5510">
                  <c:v>6.9629269999999996</c:v>
                </c:pt>
                <c:pt idx="5511">
                  <c:v>6.9669030000000003</c:v>
                </c:pt>
                <c:pt idx="5512">
                  <c:v>6.970879</c:v>
                </c:pt>
                <c:pt idx="5513">
                  <c:v>6.9748550000000007</c:v>
                </c:pt>
                <c:pt idx="5514">
                  <c:v>6.9788319999999997</c:v>
                </c:pt>
                <c:pt idx="5515">
                  <c:v>6.9828090000000005</c:v>
                </c:pt>
                <c:pt idx="5516">
                  <c:v>6.9867870000000005</c:v>
                </c:pt>
                <c:pt idx="5517">
                  <c:v>6.9907650000000006</c:v>
                </c:pt>
                <c:pt idx="5518">
                  <c:v>6.9947430000000006</c:v>
                </c:pt>
                <c:pt idx="5519">
                  <c:v>6.9987219999999999</c:v>
                </c:pt>
                <c:pt idx="5520">
                  <c:v>7.0027020000000002</c:v>
                </c:pt>
                <c:pt idx="5521">
                  <c:v>7.0066809999999995</c:v>
                </c:pt>
                <c:pt idx="5522">
                  <c:v>7.0106619999999999</c:v>
                </c:pt>
                <c:pt idx="5523">
                  <c:v>7.0146419999999994</c:v>
                </c:pt>
                <c:pt idx="5524">
                  <c:v>7.0186229999999998</c:v>
                </c:pt>
                <c:pt idx="5525">
                  <c:v>7.0226040000000003</c:v>
                </c:pt>
                <c:pt idx="5526">
                  <c:v>7.026586</c:v>
                </c:pt>
                <c:pt idx="5527">
                  <c:v>7.0305679999999997</c:v>
                </c:pt>
                <c:pt idx="5528">
                  <c:v>7.0345510000000004</c:v>
                </c:pt>
                <c:pt idx="5529">
                  <c:v>7.0385340000000003</c:v>
                </c:pt>
                <c:pt idx="5530">
                  <c:v>7.0425170000000001</c:v>
                </c:pt>
                <c:pt idx="5531">
                  <c:v>7.0465010000000001</c:v>
                </c:pt>
                <c:pt idx="5532">
                  <c:v>7.0504850000000001</c:v>
                </c:pt>
                <c:pt idx="5533">
                  <c:v>7.0544700000000002</c:v>
                </c:pt>
                <c:pt idx="5534">
                  <c:v>7.0584550000000004</c:v>
                </c:pt>
                <c:pt idx="5535">
                  <c:v>7.0624409999999997</c:v>
                </c:pt>
                <c:pt idx="5536">
                  <c:v>7.066427</c:v>
                </c:pt>
                <c:pt idx="5537">
                  <c:v>7.0704130000000003</c:v>
                </c:pt>
                <c:pt idx="5538">
                  <c:v>7.0743999999999998</c:v>
                </c:pt>
                <c:pt idx="5539">
                  <c:v>7.0783870000000002</c:v>
                </c:pt>
                <c:pt idx="5540">
                  <c:v>7.0823739999999997</c:v>
                </c:pt>
                <c:pt idx="5541">
                  <c:v>7.0863619999999994</c:v>
                </c:pt>
                <c:pt idx="5542">
                  <c:v>7.0903510000000001</c:v>
                </c:pt>
                <c:pt idx="5543">
                  <c:v>7.0943389999999997</c:v>
                </c:pt>
                <c:pt idx="5544">
                  <c:v>7.0983289999999997</c:v>
                </c:pt>
                <c:pt idx="5545">
                  <c:v>7.1023190000000005</c:v>
                </c:pt>
                <c:pt idx="5546">
                  <c:v>7.1063080000000003</c:v>
                </c:pt>
                <c:pt idx="5547">
                  <c:v>7.1102989999999995</c:v>
                </c:pt>
                <c:pt idx="5548">
                  <c:v>7.1142899999999996</c:v>
                </c:pt>
                <c:pt idx="5549">
                  <c:v>7.1182809999999996</c:v>
                </c:pt>
                <c:pt idx="5550">
                  <c:v>7.1222729999999999</c:v>
                </c:pt>
                <c:pt idx="5551">
                  <c:v>7.1262639999999999</c:v>
                </c:pt>
                <c:pt idx="5552">
                  <c:v>7.1302570000000003</c:v>
                </c:pt>
                <c:pt idx="5553">
                  <c:v>7.1342499999999998</c:v>
                </c:pt>
                <c:pt idx="5554">
                  <c:v>7.1382430000000001</c:v>
                </c:pt>
                <c:pt idx="5555">
                  <c:v>7.1422359999999996</c:v>
                </c:pt>
                <c:pt idx="5556">
                  <c:v>7.1462310000000002</c:v>
                </c:pt>
                <c:pt idx="5557">
                  <c:v>7.1502249999999998</c:v>
                </c:pt>
                <c:pt idx="5558">
                  <c:v>7.1542200000000005</c:v>
                </c:pt>
                <c:pt idx="5559">
                  <c:v>7.1582150000000002</c:v>
                </c:pt>
                <c:pt idx="5560">
                  <c:v>7.1622110000000001</c:v>
                </c:pt>
                <c:pt idx="5561">
                  <c:v>7.166207</c:v>
                </c:pt>
                <c:pt idx="5562">
                  <c:v>7.170204</c:v>
                </c:pt>
                <c:pt idx="5563">
                  <c:v>7.1742000000000008</c:v>
                </c:pt>
                <c:pt idx="5564">
                  <c:v>7.1781980000000001</c:v>
                </c:pt>
                <c:pt idx="5565">
                  <c:v>7.1821950000000001</c:v>
                </c:pt>
                <c:pt idx="5566">
                  <c:v>7.1861929999999994</c:v>
                </c:pt>
                <c:pt idx="5567">
                  <c:v>7.1901919999999997</c:v>
                </c:pt>
                <c:pt idx="5568">
                  <c:v>7.194191</c:v>
                </c:pt>
                <c:pt idx="5569">
                  <c:v>7.1981900000000003</c:v>
                </c:pt>
                <c:pt idx="5570">
                  <c:v>7.2021890000000006</c:v>
                </c:pt>
                <c:pt idx="5571">
                  <c:v>7.2061900000000003</c:v>
                </c:pt>
                <c:pt idx="5572">
                  <c:v>7.2101899999999999</c:v>
                </c:pt>
                <c:pt idx="5573">
                  <c:v>7.2141909999999996</c:v>
                </c:pt>
                <c:pt idx="5574">
                  <c:v>7.2181920000000002</c:v>
                </c:pt>
                <c:pt idx="5575">
                  <c:v>7.222194</c:v>
                </c:pt>
                <c:pt idx="5576">
                  <c:v>7.2261959999999998</c:v>
                </c:pt>
                <c:pt idx="5577">
                  <c:v>7.2301980000000006</c:v>
                </c:pt>
                <c:pt idx="5578">
                  <c:v>7.2342009999999997</c:v>
                </c:pt>
                <c:pt idx="5579">
                  <c:v>7.2382049999999998</c:v>
                </c:pt>
                <c:pt idx="5580">
                  <c:v>7.2422079999999998</c:v>
                </c:pt>
                <c:pt idx="5581">
                  <c:v>7.2462119999999999</c:v>
                </c:pt>
                <c:pt idx="5582">
                  <c:v>7.2502170000000001</c:v>
                </c:pt>
                <c:pt idx="5583">
                  <c:v>7.2542210000000003</c:v>
                </c:pt>
                <c:pt idx="5584">
                  <c:v>7.2582269999999998</c:v>
                </c:pt>
                <c:pt idx="5585">
                  <c:v>7.262232</c:v>
                </c:pt>
                <c:pt idx="5586">
                  <c:v>7.2662380000000004</c:v>
                </c:pt>
                <c:pt idx="5587">
                  <c:v>7.2702450000000001</c:v>
                </c:pt>
                <c:pt idx="5588">
                  <c:v>7.2742509999999996</c:v>
                </c:pt>
                <c:pt idx="5589">
                  <c:v>7.2782589999999994</c:v>
                </c:pt>
                <c:pt idx="5590">
                  <c:v>7.2822659999999999</c:v>
                </c:pt>
                <c:pt idx="5591">
                  <c:v>7.2862739999999997</c:v>
                </c:pt>
                <c:pt idx="5592">
                  <c:v>7.2902829999999996</c:v>
                </c:pt>
                <c:pt idx="5593">
                  <c:v>7.2942919999999996</c:v>
                </c:pt>
                <c:pt idx="5594">
                  <c:v>7.2983010000000004</c:v>
                </c:pt>
                <c:pt idx="5595">
                  <c:v>7.3023100000000003</c:v>
                </c:pt>
                <c:pt idx="5596">
                  <c:v>7.3063199999999995</c:v>
                </c:pt>
                <c:pt idx="5597">
                  <c:v>7.3103300000000004</c:v>
                </c:pt>
                <c:pt idx="5598">
                  <c:v>7.3143410000000006</c:v>
                </c:pt>
                <c:pt idx="5599">
                  <c:v>7.318352</c:v>
                </c:pt>
                <c:pt idx="5600">
                  <c:v>7.3223639999999994</c:v>
                </c:pt>
                <c:pt idx="5601">
                  <c:v>7.3263759999999998</c:v>
                </c:pt>
                <c:pt idx="5602">
                  <c:v>7.3303880000000001</c:v>
                </c:pt>
                <c:pt idx="5603">
                  <c:v>7.3343999999999996</c:v>
                </c:pt>
                <c:pt idx="5604">
                  <c:v>7.3384139999999993</c:v>
                </c:pt>
                <c:pt idx="5605">
                  <c:v>7.3424270000000007</c:v>
                </c:pt>
                <c:pt idx="5606">
                  <c:v>7.3464410000000004</c:v>
                </c:pt>
                <c:pt idx="5607">
                  <c:v>7.3504549999999993</c:v>
                </c:pt>
                <c:pt idx="5608">
                  <c:v>7.3544700000000001</c:v>
                </c:pt>
                <c:pt idx="5609">
                  <c:v>7.3584849999999999</c:v>
                </c:pt>
                <c:pt idx="5610">
                  <c:v>7.3624999999999998</c:v>
                </c:pt>
                <c:pt idx="5611">
                  <c:v>7.3665159999999998</c:v>
                </c:pt>
                <c:pt idx="5612">
                  <c:v>7.3705319999999999</c:v>
                </c:pt>
                <c:pt idx="5613">
                  <c:v>7.3745479999999999</c:v>
                </c:pt>
                <c:pt idx="5614">
                  <c:v>7.3785659999999993</c:v>
                </c:pt>
                <c:pt idx="5615">
                  <c:v>7.3825829999999995</c:v>
                </c:pt>
                <c:pt idx="5616">
                  <c:v>7.3866009999999998</c:v>
                </c:pt>
                <c:pt idx="5617">
                  <c:v>7.3906179999999999</c:v>
                </c:pt>
                <c:pt idx="5618">
                  <c:v>7.3946370000000003</c:v>
                </c:pt>
                <c:pt idx="5619">
                  <c:v>7.3986559999999999</c:v>
                </c:pt>
                <c:pt idx="5620">
                  <c:v>7.4026750000000003</c:v>
                </c:pt>
                <c:pt idx="5621">
                  <c:v>7.406695</c:v>
                </c:pt>
                <c:pt idx="5622">
                  <c:v>7.4107149999999997</c:v>
                </c:pt>
                <c:pt idx="5623">
                  <c:v>7.4147350000000003</c:v>
                </c:pt>
                <c:pt idx="5624">
                  <c:v>7.4187560000000001</c:v>
                </c:pt>
                <c:pt idx="5625">
                  <c:v>7.422777</c:v>
                </c:pt>
                <c:pt idx="5626">
                  <c:v>7.4267979999999998</c:v>
                </c:pt>
                <c:pt idx="5627">
                  <c:v>7.4308200000000006</c:v>
                </c:pt>
                <c:pt idx="5628">
                  <c:v>7.4348429999999999</c:v>
                </c:pt>
                <c:pt idx="5629">
                  <c:v>7.4388649999999998</c:v>
                </c:pt>
                <c:pt idx="5630">
                  <c:v>7.4428879999999999</c:v>
                </c:pt>
                <c:pt idx="5631">
                  <c:v>7.4469120000000002</c:v>
                </c:pt>
                <c:pt idx="5632">
                  <c:v>7.4509349999999994</c:v>
                </c:pt>
                <c:pt idx="5633">
                  <c:v>7.4549599999999998</c:v>
                </c:pt>
                <c:pt idx="5634">
                  <c:v>7.4589840000000001</c:v>
                </c:pt>
                <c:pt idx="5635">
                  <c:v>7.4630099999999997</c:v>
                </c:pt>
                <c:pt idx="5636">
                  <c:v>7.4670350000000001</c:v>
                </c:pt>
                <c:pt idx="5637">
                  <c:v>7.4710599999999996</c:v>
                </c:pt>
                <c:pt idx="5638">
                  <c:v>7.4750860000000001</c:v>
                </c:pt>
                <c:pt idx="5639">
                  <c:v>7.4791129999999999</c:v>
                </c:pt>
                <c:pt idx="5640">
                  <c:v>7.4831399999999997</c:v>
                </c:pt>
                <c:pt idx="5641">
                  <c:v>7.4871670000000003</c:v>
                </c:pt>
                <c:pt idx="5642">
                  <c:v>7.4911950000000003</c:v>
                </c:pt>
                <c:pt idx="5643">
                  <c:v>7.4952229999999993</c:v>
                </c:pt>
                <c:pt idx="5644">
                  <c:v>7.4992510000000001</c:v>
                </c:pt>
                <c:pt idx="5645">
                  <c:v>7.503279</c:v>
                </c:pt>
                <c:pt idx="5646">
                  <c:v>7.5073090000000002</c:v>
                </c:pt>
                <c:pt idx="5647">
                  <c:v>7.5113380000000003</c:v>
                </c:pt>
                <c:pt idx="5648">
                  <c:v>7.5153679999999996</c:v>
                </c:pt>
                <c:pt idx="5649">
                  <c:v>7.5193979999999998</c:v>
                </c:pt>
                <c:pt idx="5650">
                  <c:v>7.5234290000000001</c:v>
                </c:pt>
                <c:pt idx="5651">
                  <c:v>7.5274599999999996</c:v>
                </c:pt>
                <c:pt idx="5652">
                  <c:v>7.5314910000000008</c:v>
                </c:pt>
                <c:pt idx="5653">
                  <c:v>7.5355229999999995</c:v>
                </c:pt>
                <c:pt idx="5654">
                  <c:v>7.539555</c:v>
                </c:pt>
                <c:pt idx="5655">
                  <c:v>7.5435880000000006</c:v>
                </c:pt>
                <c:pt idx="5656">
                  <c:v>7.5476199999999993</c:v>
                </c:pt>
                <c:pt idx="5657">
                  <c:v>7.5516540000000001</c:v>
                </c:pt>
                <c:pt idx="5658">
                  <c:v>7.5556869999999998</c:v>
                </c:pt>
                <c:pt idx="5659">
                  <c:v>7.5597210000000006</c:v>
                </c:pt>
                <c:pt idx="5660">
                  <c:v>7.5637550000000005</c:v>
                </c:pt>
                <c:pt idx="5661">
                  <c:v>7.5677899999999996</c:v>
                </c:pt>
                <c:pt idx="5662">
                  <c:v>7.5718249999999996</c:v>
                </c:pt>
                <c:pt idx="5663">
                  <c:v>7.5758609999999997</c:v>
                </c:pt>
                <c:pt idx="5664">
                  <c:v>7.5798970000000008</c:v>
                </c:pt>
                <c:pt idx="5665">
                  <c:v>7.5839319999999999</c:v>
                </c:pt>
                <c:pt idx="5666">
                  <c:v>7.5879690000000002</c:v>
                </c:pt>
                <c:pt idx="5667">
                  <c:v>7.5920060000000005</c:v>
                </c:pt>
                <c:pt idx="5668">
                  <c:v>7.5960429999999999</c:v>
                </c:pt>
                <c:pt idx="5669">
                  <c:v>7.6000809999999994</c:v>
                </c:pt>
                <c:pt idx="5670">
                  <c:v>7.6041190000000007</c:v>
                </c:pt>
                <c:pt idx="5671">
                  <c:v>7.6081580000000004</c:v>
                </c:pt>
                <c:pt idx="5672">
                  <c:v>7.612196</c:v>
                </c:pt>
                <c:pt idx="5673">
                  <c:v>7.6162349999999996</c:v>
                </c:pt>
                <c:pt idx="5674">
                  <c:v>7.6202750000000004</c:v>
                </c:pt>
                <c:pt idx="5675">
                  <c:v>7.6243150000000002</c:v>
                </c:pt>
                <c:pt idx="5676">
                  <c:v>7.628355</c:v>
                </c:pt>
                <c:pt idx="5677">
                  <c:v>7.632396</c:v>
                </c:pt>
                <c:pt idx="5678">
                  <c:v>7.6364369999999999</c:v>
                </c:pt>
                <c:pt idx="5679">
                  <c:v>7.6404779999999999</c:v>
                </c:pt>
                <c:pt idx="5680">
                  <c:v>7.64452</c:v>
                </c:pt>
                <c:pt idx="5681">
                  <c:v>7.6485620000000001</c:v>
                </c:pt>
                <c:pt idx="5682">
                  <c:v>7.6526040000000002</c:v>
                </c:pt>
                <c:pt idx="5683">
                  <c:v>7.6566469999999995</c:v>
                </c:pt>
                <c:pt idx="5684">
                  <c:v>7.6606900000000007</c:v>
                </c:pt>
                <c:pt idx="5685">
                  <c:v>7.6647340000000002</c:v>
                </c:pt>
                <c:pt idx="5686">
                  <c:v>7.6687780000000005</c:v>
                </c:pt>
                <c:pt idx="5687">
                  <c:v>7.672822</c:v>
                </c:pt>
                <c:pt idx="5688">
                  <c:v>7.6768660000000004</c:v>
                </c:pt>
                <c:pt idx="5689">
                  <c:v>7.6809120000000002</c:v>
                </c:pt>
                <c:pt idx="5690">
                  <c:v>7.6849569999999998</c:v>
                </c:pt>
                <c:pt idx="5691">
                  <c:v>7.6890020000000003</c:v>
                </c:pt>
                <c:pt idx="5692">
                  <c:v>7.6930490000000002</c:v>
                </c:pt>
                <c:pt idx="5693">
                  <c:v>7.697095</c:v>
                </c:pt>
                <c:pt idx="5694">
                  <c:v>7.7011419999999999</c:v>
                </c:pt>
                <c:pt idx="5695">
                  <c:v>7.7051890000000007</c:v>
                </c:pt>
                <c:pt idx="5696">
                  <c:v>7.7092369999999999</c:v>
                </c:pt>
                <c:pt idx="5697">
                  <c:v>7.7132839999999998</c:v>
                </c:pt>
                <c:pt idx="5698">
                  <c:v>7.717333</c:v>
                </c:pt>
                <c:pt idx="5699">
                  <c:v>7.721381</c:v>
                </c:pt>
                <c:pt idx="5700">
                  <c:v>7.7254300000000002</c:v>
                </c:pt>
                <c:pt idx="5701">
                  <c:v>7.7294800000000006</c:v>
                </c:pt>
                <c:pt idx="5702">
                  <c:v>7.7335289999999999</c:v>
                </c:pt>
                <c:pt idx="5703">
                  <c:v>7.7375789999999993</c:v>
                </c:pt>
                <c:pt idx="5704">
                  <c:v>7.7416299999999998</c:v>
                </c:pt>
                <c:pt idx="5705">
                  <c:v>7.7456810000000003</c:v>
                </c:pt>
                <c:pt idx="5706">
                  <c:v>7.7497319999999998</c:v>
                </c:pt>
                <c:pt idx="5707">
                  <c:v>7.7537830000000003</c:v>
                </c:pt>
                <c:pt idx="5708">
                  <c:v>7.757835</c:v>
                </c:pt>
                <c:pt idx="5709">
                  <c:v>7.7618870000000006</c:v>
                </c:pt>
                <c:pt idx="5710">
                  <c:v>7.7659399999999996</c:v>
                </c:pt>
                <c:pt idx="5711">
                  <c:v>7.7699930000000004</c:v>
                </c:pt>
                <c:pt idx="5712">
                  <c:v>7.7740459999999993</c:v>
                </c:pt>
                <c:pt idx="5713">
                  <c:v>7.7780999999999993</c:v>
                </c:pt>
                <c:pt idx="5714">
                  <c:v>7.7821540000000002</c:v>
                </c:pt>
                <c:pt idx="5715">
                  <c:v>7.7862080000000002</c:v>
                </c:pt>
                <c:pt idx="5716">
                  <c:v>7.7902630000000004</c:v>
                </c:pt>
                <c:pt idx="5717">
                  <c:v>7.7943179999999996</c:v>
                </c:pt>
                <c:pt idx="5718">
                  <c:v>7.7983729999999998</c:v>
                </c:pt>
                <c:pt idx="5719">
                  <c:v>7.8024290000000001</c:v>
                </c:pt>
                <c:pt idx="5720">
                  <c:v>7.8064850000000003</c:v>
                </c:pt>
                <c:pt idx="5721">
                  <c:v>7.8105409999999997</c:v>
                </c:pt>
                <c:pt idx="5722">
                  <c:v>7.814598000000001</c:v>
                </c:pt>
                <c:pt idx="5723">
                  <c:v>7.8186559999999998</c:v>
                </c:pt>
                <c:pt idx="5724">
                  <c:v>7.8227130000000002</c:v>
                </c:pt>
                <c:pt idx="5725">
                  <c:v>7.8267709999999999</c:v>
                </c:pt>
                <c:pt idx="5726">
                  <c:v>7.8308289999999996</c:v>
                </c:pt>
                <c:pt idx="5727">
                  <c:v>7.8348880000000003</c:v>
                </c:pt>
                <c:pt idx="5728">
                  <c:v>7.838947000000001</c:v>
                </c:pt>
                <c:pt idx="5729">
                  <c:v>7.8430059999999999</c:v>
                </c:pt>
                <c:pt idx="5730">
                  <c:v>7.8470659999999999</c:v>
                </c:pt>
                <c:pt idx="5731">
                  <c:v>7.8511259999999998</c:v>
                </c:pt>
                <c:pt idx="5732">
                  <c:v>7.8551859999999998</c:v>
                </c:pt>
                <c:pt idx="5733">
                  <c:v>7.8592469999999999</c:v>
                </c:pt>
                <c:pt idx="5734">
                  <c:v>7.8633079999999991</c:v>
                </c:pt>
                <c:pt idx="5735">
                  <c:v>7.8673700000000002</c:v>
                </c:pt>
                <c:pt idx="5736">
                  <c:v>7.8714310000000003</c:v>
                </c:pt>
                <c:pt idx="5737">
                  <c:v>7.8754940000000007</c:v>
                </c:pt>
                <c:pt idx="5738">
                  <c:v>7.8795559999999991</c:v>
                </c:pt>
                <c:pt idx="5739">
                  <c:v>7.8836189999999995</c:v>
                </c:pt>
                <c:pt idx="5740">
                  <c:v>7.8876819999999999</c:v>
                </c:pt>
                <c:pt idx="5741">
                  <c:v>7.8917450000000002</c:v>
                </c:pt>
                <c:pt idx="5742">
                  <c:v>7.89581</c:v>
                </c:pt>
                <c:pt idx="5743">
                  <c:v>7.8998739999999996</c:v>
                </c:pt>
                <c:pt idx="5744">
                  <c:v>7.9039379999999992</c:v>
                </c:pt>
                <c:pt idx="5745">
                  <c:v>7.9080029999999999</c:v>
                </c:pt>
                <c:pt idx="5746">
                  <c:v>7.9120690000000007</c:v>
                </c:pt>
                <c:pt idx="5747">
                  <c:v>7.9161340000000004</c:v>
                </c:pt>
                <c:pt idx="5748">
                  <c:v>7.9202000000000004</c:v>
                </c:pt>
                <c:pt idx="5749">
                  <c:v>7.9242659999999994</c:v>
                </c:pt>
                <c:pt idx="5750">
                  <c:v>7.9283320000000002</c:v>
                </c:pt>
                <c:pt idx="5751">
                  <c:v>7.9323989999999993</c:v>
                </c:pt>
                <c:pt idx="5752">
                  <c:v>7.9364669999999995</c:v>
                </c:pt>
                <c:pt idx="5753">
                  <c:v>7.9405350000000006</c:v>
                </c:pt>
                <c:pt idx="5754">
                  <c:v>7.9446029999999999</c:v>
                </c:pt>
                <c:pt idx="5755">
                  <c:v>7.9486709999999992</c:v>
                </c:pt>
                <c:pt idx="5756">
                  <c:v>7.9527390000000002</c:v>
                </c:pt>
                <c:pt idx="5757">
                  <c:v>7.9568090000000007</c:v>
                </c:pt>
                <c:pt idx="5758">
                  <c:v>7.9608779999999992</c:v>
                </c:pt>
                <c:pt idx="5759">
                  <c:v>7.9649479999999997</c:v>
                </c:pt>
                <c:pt idx="5760">
                  <c:v>7.9690179999999993</c:v>
                </c:pt>
                <c:pt idx="5761">
                  <c:v>7.973088999999999</c:v>
                </c:pt>
                <c:pt idx="5762">
                  <c:v>7.9771600000000005</c:v>
                </c:pt>
                <c:pt idx="5763">
                  <c:v>7.9812310000000002</c:v>
                </c:pt>
                <c:pt idx="5764">
                  <c:v>7.9853019999999999</c:v>
                </c:pt>
                <c:pt idx="5765">
                  <c:v>7.9893740000000006</c:v>
                </c:pt>
                <c:pt idx="5766">
                  <c:v>7.9934470000000006</c:v>
                </c:pt>
                <c:pt idx="5767">
                  <c:v>7.9975180000000003</c:v>
                </c:pt>
                <c:pt idx="5768">
                  <c:v>8.0015920000000005</c:v>
                </c:pt>
                <c:pt idx="5769">
                  <c:v>8.0056650000000005</c:v>
                </c:pt>
                <c:pt idx="5770">
                  <c:v>8.0097380000000005</c:v>
                </c:pt>
                <c:pt idx="5771">
                  <c:v>8.0138119999999997</c:v>
                </c:pt>
                <c:pt idx="5772">
                  <c:v>8.0178860000000007</c:v>
                </c:pt>
                <c:pt idx="5773">
                  <c:v>8.0219609999999992</c:v>
                </c:pt>
                <c:pt idx="5774">
                  <c:v>8.0260359999999995</c:v>
                </c:pt>
                <c:pt idx="5775">
                  <c:v>8.0301109999999998</c:v>
                </c:pt>
                <c:pt idx="5776">
                  <c:v>8.034186</c:v>
                </c:pt>
                <c:pt idx="5777">
                  <c:v>8.0382630000000006</c:v>
                </c:pt>
                <c:pt idx="5778">
                  <c:v>8.0423390000000001</c:v>
                </c:pt>
                <c:pt idx="5779">
                  <c:v>8.0464160000000007</c:v>
                </c:pt>
                <c:pt idx="5780">
                  <c:v>8.0504920000000002</c:v>
                </c:pt>
                <c:pt idx="5781">
                  <c:v>8.054568999999999</c:v>
                </c:pt>
                <c:pt idx="5782">
                  <c:v>8.0586479999999998</c:v>
                </c:pt>
                <c:pt idx="5783">
                  <c:v>8.0627250000000004</c:v>
                </c:pt>
                <c:pt idx="5784">
                  <c:v>8.0668030000000002</c:v>
                </c:pt>
                <c:pt idx="5785">
                  <c:v>8.0708819999999992</c:v>
                </c:pt>
                <c:pt idx="5786">
                  <c:v>8.0749619999999993</c:v>
                </c:pt>
                <c:pt idx="5787">
                  <c:v>8.0790410000000001</c:v>
                </c:pt>
                <c:pt idx="5788">
                  <c:v>8.0831199999999992</c:v>
                </c:pt>
                <c:pt idx="5789">
                  <c:v>8.0871999999999993</c:v>
                </c:pt>
                <c:pt idx="5790">
                  <c:v>8.0912799999999994</c:v>
                </c:pt>
                <c:pt idx="5791">
                  <c:v>8.0953610000000005</c:v>
                </c:pt>
                <c:pt idx="5792">
                  <c:v>8.0994419999999998</c:v>
                </c:pt>
                <c:pt idx="5793">
                  <c:v>8.1035229999999991</c:v>
                </c:pt>
                <c:pt idx="5794">
                  <c:v>8.1076049999999995</c:v>
                </c:pt>
                <c:pt idx="5795">
                  <c:v>8.1116869999999999</c:v>
                </c:pt>
                <c:pt idx="5796">
                  <c:v>8.1157690000000002</c:v>
                </c:pt>
                <c:pt idx="5797">
                  <c:v>8.1198519999999998</c:v>
                </c:pt>
                <c:pt idx="5798">
                  <c:v>8.1239350000000012</c:v>
                </c:pt>
                <c:pt idx="5799">
                  <c:v>8.1280180000000009</c:v>
                </c:pt>
                <c:pt idx="5800">
                  <c:v>8.1321019999999997</c:v>
                </c:pt>
                <c:pt idx="5801">
                  <c:v>8.1361860000000004</c:v>
                </c:pt>
                <c:pt idx="5802">
                  <c:v>8.1402709999999985</c:v>
                </c:pt>
                <c:pt idx="5803">
                  <c:v>8.1443550000000009</c:v>
                </c:pt>
                <c:pt idx="5804">
                  <c:v>8.148439999999999</c:v>
                </c:pt>
                <c:pt idx="5805">
                  <c:v>8.1525259999999999</c:v>
                </c:pt>
                <c:pt idx="5806">
                  <c:v>8.1566120000000009</c:v>
                </c:pt>
                <c:pt idx="5807">
                  <c:v>8.160696999999999</c:v>
                </c:pt>
                <c:pt idx="5808">
                  <c:v>8.1647839999999992</c:v>
                </c:pt>
                <c:pt idx="5809">
                  <c:v>8.1688709999999993</c:v>
                </c:pt>
                <c:pt idx="5810">
                  <c:v>8.1729570000000002</c:v>
                </c:pt>
                <c:pt idx="5811">
                  <c:v>8.1770450000000015</c:v>
                </c:pt>
                <c:pt idx="5812">
                  <c:v>8.1811319999999998</c:v>
                </c:pt>
                <c:pt idx="5813">
                  <c:v>8.1852199999999993</c:v>
                </c:pt>
                <c:pt idx="5814">
                  <c:v>8.1893079999999987</c:v>
                </c:pt>
                <c:pt idx="5815">
                  <c:v>8.1933969999999992</c:v>
                </c:pt>
                <c:pt idx="5816">
                  <c:v>8.1974859999999996</c:v>
                </c:pt>
                <c:pt idx="5817">
                  <c:v>8.2015760000000011</c:v>
                </c:pt>
                <c:pt idx="5818">
                  <c:v>8.2056649999999998</c:v>
                </c:pt>
                <c:pt idx="5819">
                  <c:v>8.2097560000000005</c:v>
                </c:pt>
                <c:pt idx="5820">
                  <c:v>8.2138460000000002</c:v>
                </c:pt>
                <c:pt idx="5821">
                  <c:v>8.2179359999999999</c:v>
                </c:pt>
                <c:pt idx="5822">
                  <c:v>8.2220270000000006</c:v>
                </c:pt>
                <c:pt idx="5823">
                  <c:v>8.2261179999999996</c:v>
                </c:pt>
                <c:pt idx="5824">
                  <c:v>8.2302099999999996</c:v>
                </c:pt>
                <c:pt idx="5825">
                  <c:v>8.2343030000000006</c:v>
                </c:pt>
                <c:pt idx="5826">
                  <c:v>8.2383950000000006</c:v>
                </c:pt>
                <c:pt idx="5827">
                  <c:v>8.2424870000000006</c:v>
                </c:pt>
                <c:pt idx="5828">
                  <c:v>8.2465799999999998</c:v>
                </c:pt>
                <c:pt idx="5829">
                  <c:v>8.2506730000000008</c:v>
                </c:pt>
                <c:pt idx="5830">
                  <c:v>8.254766</c:v>
                </c:pt>
                <c:pt idx="5831">
                  <c:v>8.2588609999999996</c:v>
                </c:pt>
                <c:pt idx="5832">
                  <c:v>8.2629549999999998</c:v>
                </c:pt>
                <c:pt idx="5833">
                  <c:v>8.2670499999999993</c:v>
                </c:pt>
                <c:pt idx="5834">
                  <c:v>8.2711450000000006</c:v>
                </c:pt>
                <c:pt idx="5835">
                  <c:v>8.2752400000000002</c:v>
                </c:pt>
                <c:pt idx="5836">
                  <c:v>8.2793349999999997</c:v>
                </c:pt>
                <c:pt idx="5837">
                  <c:v>8.2834310000000002</c:v>
                </c:pt>
                <c:pt idx="5838">
                  <c:v>8.287528</c:v>
                </c:pt>
                <c:pt idx="5839">
                  <c:v>8.2916239999999988</c:v>
                </c:pt>
                <c:pt idx="5840">
                  <c:v>8.2957199999999993</c:v>
                </c:pt>
                <c:pt idx="5841">
                  <c:v>8.2998169999999991</c:v>
                </c:pt>
                <c:pt idx="5842">
                  <c:v>8.3039149999999999</c:v>
                </c:pt>
                <c:pt idx="5843">
                  <c:v>8.308012999999999</c:v>
                </c:pt>
                <c:pt idx="5844">
                  <c:v>8.3121109999999998</c:v>
                </c:pt>
                <c:pt idx="5845">
                  <c:v>8.3162099999999999</c:v>
                </c:pt>
                <c:pt idx="5846">
                  <c:v>8.3203080000000007</c:v>
                </c:pt>
                <c:pt idx="5847">
                  <c:v>8.324408</c:v>
                </c:pt>
                <c:pt idx="5848">
                  <c:v>8.3285070000000001</c:v>
                </c:pt>
                <c:pt idx="5849">
                  <c:v>8.3326060000000002</c:v>
                </c:pt>
                <c:pt idx="5850">
                  <c:v>8.3367070000000005</c:v>
                </c:pt>
                <c:pt idx="5851">
                  <c:v>8.3408079999999991</c:v>
                </c:pt>
                <c:pt idx="5852">
                  <c:v>8.3449080000000002</c:v>
                </c:pt>
                <c:pt idx="5853">
                  <c:v>8.3490089999999988</c:v>
                </c:pt>
                <c:pt idx="5854">
                  <c:v>8.3531100000000009</c:v>
                </c:pt>
                <c:pt idx="5855">
                  <c:v>8.3572119999999988</c:v>
                </c:pt>
                <c:pt idx="5856">
                  <c:v>8.3613140000000001</c:v>
                </c:pt>
                <c:pt idx="5857">
                  <c:v>8.3654170000000008</c:v>
                </c:pt>
                <c:pt idx="5858">
                  <c:v>8.3695190000000004</c:v>
                </c:pt>
                <c:pt idx="5859">
                  <c:v>8.373622000000001</c:v>
                </c:pt>
                <c:pt idx="5860">
                  <c:v>8.3777250000000016</c:v>
                </c:pt>
                <c:pt idx="5861">
                  <c:v>8.3818289999999998</c:v>
                </c:pt>
                <c:pt idx="5862">
                  <c:v>8.3859329999999996</c:v>
                </c:pt>
                <c:pt idx="5863">
                  <c:v>8.3900369999999995</c:v>
                </c:pt>
                <c:pt idx="5864">
                  <c:v>8.3941420000000004</c:v>
                </c:pt>
                <c:pt idx="5865">
                  <c:v>8.3982469999999996</c:v>
                </c:pt>
                <c:pt idx="5866">
                  <c:v>8.4023520000000005</c:v>
                </c:pt>
                <c:pt idx="5867">
                  <c:v>8.4064570000000014</c:v>
                </c:pt>
                <c:pt idx="5868">
                  <c:v>8.4105629999999998</c:v>
                </c:pt>
                <c:pt idx="5869">
                  <c:v>8.414669</c:v>
                </c:pt>
                <c:pt idx="5870">
                  <c:v>8.4187759999999994</c:v>
                </c:pt>
                <c:pt idx="5871">
                  <c:v>8.4228819999999995</c:v>
                </c:pt>
                <c:pt idx="5872">
                  <c:v>8.426988999999999</c:v>
                </c:pt>
                <c:pt idx="5873">
                  <c:v>8.4310969999999994</c:v>
                </c:pt>
                <c:pt idx="5874">
                  <c:v>8.4352049999999998</c:v>
                </c:pt>
                <c:pt idx="5875">
                  <c:v>8.4393130000000003</c:v>
                </c:pt>
                <c:pt idx="5876">
                  <c:v>8.443422</c:v>
                </c:pt>
                <c:pt idx="5877">
                  <c:v>8.4475300000000004</c:v>
                </c:pt>
                <c:pt idx="5878">
                  <c:v>8.4516390000000001</c:v>
                </c:pt>
                <c:pt idx="5879">
                  <c:v>8.4557490000000008</c:v>
                </c:pt>
                <c:pt idx="5880">
                  <c:v>8.4598580000000005</c:v>
                </c:pt>
                <c:pt idx="5881">
                  <c:v>8.4639680000000013</c:v>
                </c:pt>
                <c:pt idx="5882">
                  <c:v>8.4680780000000002</c:v>
                </c:pt>
                <c:pt idx="5883">
                  <c:v>8.4721880000000009</c:v>
                </c:pt>
                <c:pt idx="5884">
                  <c:v>8.4762989999999991</c:v>
                </c:pt>
                <c:pt idx="5885">
                  <c:v>8.4804110000000001</c:v>
                </c:pt>
                <c:pt idx="5886">
                  <c:v>8.4845220000000001</c:v>
                </c:pt>
                <c:pt idx="5887">
                  <c:v>8.4886339999999993</c:v>
                </c:pt>
                <c:pt idx="5888">
                  <c:v>8.4927460000000004</c:v>
                </c:pt>
                <c:pt idx="5889">
                  <c:v>8.4968590000000006</c:v>
                </c:pt>
                <c:pt idx="5890">
                  <c:v>8.5009720000000009</c:v>
                </c:pt>
                <c:pt idx="5891">
                  <c:v>8.5050850000000011</c:v>
                </c:pt>
                <c:pt idx="5892">
                  <c:v>8.5091980000000014</c:v>
                </c:pt>
                <c:pt idx="5893">
                  <c:v>8.5133120000000009</c:v>
                </c:pt>
                <c:pt idx="5894">
                  <c:v>8.5174260000000004</c:v>
                </c:pt>
                <c:pt idx="5895">
                  <c:v>8.5215399999999999</c:v>
                </c:pt>
                <c:pt idx="5896">
                  <c:v>8.5256550000000004</c:v>
                </c:pt>
                <c:pt idx="5897">
                  <c:v>8.5297689999999999</c:v>
                </c:pt>
                <c:pt idx="5898">
                  <c:v>8.5338849999999997</c:v>
                </c:pt>
                <c:pt idx="5899">
                  <c:v>8.5380000000000003</c:v>
                </c:pt>
                <c:pt idx="5900">
                  <c:v>8.5421169999999993</c:v>
                </c:pt>
                <c:pt idx="5901">
                  <c:v>8.5462320000000016</c:v>
                </c:pt>
                <c:pt idx="5902">
                  <c:v>8.5503490000000006</c:v>
                </c:pt>
                <c:pt idx="5903">
                  <c:v>8.5544659999999997</c:v>
                </c:pt>
                <c:pt idx="5904">
                  <c:v>8.5585830000000005</c:v>
                </c:pt>
                <c:pt idx="5905">
                  <c:v>8.5627010000000006</c:v>
                </c:pt>
                <c:pt idx="5906">
                  <c:v>8.5668179999999996</c:v>
                </c:pt>
                <c:pt idx="5907">
                  <c:v>8.5709370000000007</c:v>
                </c:pt>
                <c:pt idx="5908">
                  <c:v>8.575054999999999</c:v>
                </c:pt>
                <c:pt idx="5909">
                  <c:v>8.5791730000000008</c:v>
                </c:pt>
                <c:pt idx="5910">
                  <c:v>8.5832920000000001</c:v>
                </c:pt>
                <c:pt idx="5911">
                  <c:v>8.5874120000000005</c:v>
                </c:pt>
                <c:pt idx="5912">
                  <c:v>8.5915309999999998</c:v>
                </c:pt>
                <c:pt idx="5913">
                  <c:v>8.5956510000000002</c:v>
                </c:pt>
                <c:pt idx="5914">
                  <c:v>8.5997710000000005</c:v>
                </c:pt>
                <c:pt idx="5915">
                  <c:v>8.6038910000000008</c:v>
                </c:pt>
                <c:pt idx="5916">
                  <c:v>8.6080120000000004</c:v>
                </c:pt>
                <c:pt idx="5917">
                  <c:v>8.6121340000000011</c:v>
                </c:pt>
                <c:pt idx="5918">
                  <c:v>8.6162559999999999</c:v>
                </c:pt>
                <c:pt idx="5919">
                  <c:v>8.6203769999999995</c:v>
                </c:pt>
                <c:pt idx="5920">
                  <c:v>8.6244990000000001</c:v>
                </c:pt>
                <c:pt idx="5921">
                  <c:v>8.628622</c:v>
                </c:pt>
                <c:pt idx="5922">
                  <c:v>8.6327439999999989</c:v>
                </c:pt>
                <c:pt idx="5923">
                  <c:v>8.6368669999999987</c:v>
                </c:pt>
                <c:pt idx="5924">
                  <c:v>8.6409910000000014</c:v>
                </c:pt>
                <c:pt idx="5925">
                  <c:v>8.6451140000000013</c:v>
                </c:pt>
                <c:pt idx="5926">
                  <c:v>8.6492370000000012</c:v>
                </c:pt>
                <c:pt idx="5927">
                  <c:v>8.6533619999999996</c:v>
                </c:pt>
                <c:pt idx="5928">
                  <c:v>8.6574860000000005</c:v>
                </c:pt>
                <c:pt idx="5929">
                  <c:v>8.6616109999999988</c:v>
                </c:pt>
                <c:pt idx="5930">
                  <c:v>8.6657360000000008</c:v>
                </c:pt>
                <c:pt idx="5931">
                  <c:v>8.6698620000000002</c:v>
                </c:pt>
                <c:pt idx="5932">
                  <c:v>8.6739869999999986</c:v>
                </c:pt>
                <c:pt idx="5933">
                  <c:v>8.6781129999999997</c:v>
                </c:pt>
                <c:pt idx="5934">
                  <c:v>8.6822400000000002</c:v>
                </c:pt>
                <c:pt idx="5935">
                  <c:v>8.6863659999999996</c:v>
                </c:pt>
                <c:pt idx="5936">
                  <c:v>8.690493</c:v>
                </c:pt>
                <c:pt idx="5937">
                  <c:v>8.6946209999999997</c:v>
                </c:pt>
                <c:pt idx="5938">
                  <c:v>8.6987479999999984</c:v>
                </c:pt>
                <c:pt idx="5939">
                  <c:v>8.7028759999999998</c:v>
                </c:pt>
                <c:pt idx="5940">
                  <c:v>8.7070040000000013</c:v>
                </c:pt>
                <c:pt idx="5941">
                  <c:v>8.7111319999999992</c:v>
                </c:pt>
                <c:pt idx="5942">
                  <c:v>8.7152609999999999</c:v>
                </c:pt>
                <c:pt idx="5943">
                  <c:v>8.7193900000000006</c:v>
                </c:pt>
                <c:pt idx="5944">
                  <c:v>8.7235200000000006</c:v>
                </c:pt>
                <c:pt idx="5945">
                  <c:v>8.7276490000000013</c:v>
                </c:pt>
                <c:pt idx="5946">
                  <c:v>8.7317789999999995</c:v>
                </c:pt>
                <c:pt idx="5947">
                  <c:v>8.7359089999999995</c:v>
                </c:pt>
                <c:pt idx="5948">
                  <c:v>8.7400399999999987</c:v>
                </c:pt>
                <c:pt idx="5949">
                  <c:v>8.7441709999999997</c:v>
                </c:pt>
                <c:pt idx="5950">
                  <c:v>8.7483019999999989</c:v>
                </c:pt>
                <c:pt idx="5951">
                  <c:v>8.7524339999999992</c:v>
                </c:pt>
                <c:pt idx="5952">
                  <c:v>8.7565649999999984</c:v>
                </c:pt>
                <c:pt idx="5953">
                  <c:v>8.7606970000000004</c:v>
                </c:pt>
                <c:pt idx="5954">
                  <c:v>8.7648290000000006</c:v>
                </c:pt>
                <c:pt idx="5955">
                  <c:v>8.7689620000000001</c:v>
                </c:pt>
                <c:pt idx="5956">
                  <c:v>8.7730949999999996</c:v>
                </c:pt>
                <c:pt idx="5957">
                  <c:v>8.7772279999999991</c:v>
                </c:pt>
                <c:pt idx="5958">
                  <c:v>8.7813610000000004</c:v>
                </c:pt>
                <c:pt idx="5959">
                  <c:v>8.7854960000000002</c:v>
                </c:pt>
                <c:pt idx="5960">
                  <c:v>8.7896299999999989</c:v>
                </c:pt>
                <c:pt idx="5961">
                  <c:v>8.7937640000000012</c:v>
                </c:pt>
                <c:pt idx="5962">
                  <c:v>8.7978989999999992</c:v>
                </c:pt>
                <c:pt idx="5963">
                  <c:v>8.8020340000000008</c:v>
                </c:pt>
                <c:pt idx="5964">
                  <c:v>8.8061690000000006</c:v>
                </c:pt>
                <c:pt idx="5965">
                  <c:v>8.8103049999999996</c:v>
                </c:pt>
                <c:pt idx="5966">
                  <c:v>8.8144399999999994</c:v>
                </c:pt>
                <c:pt idx="5967">
                  <c:v>8.8185769999999994</c:v>
                </c:pt>
                <c:pt idx="5968">
                  <c:v>8.8227130000000002</c:v>
                </c:pt>
                <c:pt idx="5969">
                  <c:v>8.8268500000000003</c:v>
                </c:pt>
                <c:pt idx="5970">
                  <c:v>8.8309870000000004</c:v>
                </c:pt>
                <c:pt idx="5971">
                  <c:v>8.8351249999999997</c:v>
                </c:pt>
                <c:pt idx="5972">
                  <c:v>8.8392619999999997</c:v>
                </c:pt>
                <c:pt idx="5973">
                  <c:v>8.8434010000000001</c:v>
                </c:pt>
                <c:pt idx="5974">
                  <c:v>8.8475380000000001</c:v>
                </c:pt>
                <c:pt idx="5975">
                  <c:v>8.8516770000000005</c:v>
                </c:pt>
                <c:pt idx="5976">
                  <c:v>8.8558160000000008</c:v>
                </c:pt>
                <c:pt idx="5977">
                  <c:v>8.8599549999999994</c:v>
                </c:pt>
                <c:pt idx="5978">
                  <c:v>8.8640950000000007</c:v>
                </c:pt>
                <c:pt idx="5979">
                  <c:v>8.8682339999999993</c:v>
                </c:pt>
                <c:pt idx="5980">
                  <c:v>8.8723740000000006</c:v>
                </c:pt>
                <c:pt idx="5981">
                  <c:v>8.8765149999999995</c:v>
                </c:pt>
                <c:pt idx="5982">
                  <c:v>8.8806549999999991</c:v>
                </c:pt>
                <c:pt idx="5983">
                  <c:v>8.8847959999999997</c:v>
                </c:pt>
                <c:pt idx="5984">
                  <c:v>8.8889380000000013</c:v>
                </c:pt>
                <c:pt idx="5985">
                  <c:v>8.8930780000000009</c:v>
                </c:pt>
                <c:pt idx="5986">
                  <c:v>8.897221</c:v>
                </c:pt>
                <c:pt idx="5987">
                  <c:v>8.9013619999999989</c:v>
                </c:pt>
                <c:pt idx="5988">
                  <c:v>8.9055049999999998</c:v>
                </c:pt>
                <c:pt idx="5989">
                  <c:v>8.9096469999999997</c:v>
                </c:pt>
                <c:pt idx="5990">
                  <c:v>8.9137910000000016</c:v>
                </c:pt>
                <c:pt idx="5991">
                  <c:v>8.9179329999999997</c:v>
                </c:pt>
                <c:pt idx="5992">
                  <c:v>8.9220769999999998</c:v>
                </c:pt>
                <c:pt idx="5993">
                  <c:v>8.926221</c:v>
                </c:pt>
                <c:pt idx="5994">
                  <c:v>8.9303660000000011</c:v>
                </c:pt>
                <c:pt idx="5995">
                  <c:v>8.9345099999999995</c:v>
                </c:pt>
                <c:pt idx="5996">
                  <c:v>8.9386540000000014</c:v>
                </c:pt>
                <c:pt idx="5997">
                  <c:v>8.9427989999999991</c:v>
                </c:pt>
                <c:pt idx="5998">
                  <c:v>8.9469440000000002</c:v>
                </c:pt>
                <c:pt idx="5999">
                  <c:v>8.9510900000000007</c:v>
                </c:pt>
                <c:pt idx="6000">
                  <c:v>8.9552359999999993</c:v>
                </c:pt>
                <c:pt idx="6001">
                  <c:v>8.9593819999999997</c:v>
                </c:pt>
                <c:pt idx="6002">
                  <c:v>8.9635280000000002</c:v>
                </c:pt>
                <c:pt idx="6003">
                  <c:v>8.9676749999999998</c:v>
                </c:pt>
                <c:pt idx="6004">
                  <c:v>8.9718220000000013</c:v>
                </c:pt>
                <c:pt idx="6005">
                  <c:v>8.9759700000000002</c:v>
                </c:pt>
                <c:pt idx="6006">
                  <c:v>8.9801169999999999</c:v>
                </c:pt>
                <c:pt idx="6007">
                  <c:v>8.9842650000000006</c:v>
                </c:pt>
                <c:pt idx="6008">
                  <c:v>8.9884130000000013</c:v>
                </c:pt>
                <c:pt idx="6009">
                  <c:v>8.9925610000000002</c:v>
                </c:pt>
                <c:pt idx="6010">
                  <c:v>8.9967100000000002</c:v>
                </c:pt>
                <c:pt idx="6011">
                  <c:v>9.0008590000000002</c:v>
                </c:pt>
                <c:pt idx="6012">
                  <c:v>9.0050080000000001</c:v>
                </c:pt>
                <c:pt idx="6013">
                  <c:v>9.0091579999999993</c:v>
                </c:pt>
                <c:pt idx="6014">
                  <c:v>9.0133079999999985</c:v>
                </c:pt>
                <c:pt idx="6015">
                  <c:v>9.0174580000000013</c:v>
                </c:pt>
                <c:pt idx="6016">
                  <c:v>9.0216080000000005</c:v>
                </c:pt>
                <c:pt idx="6017">
                  <c:v>9.025758999999999</c:v>
                </c:pt>
                <c:pt idx="6018">
                  <c:v>9.029910000000001</c:v>
                </c:pt>
                <c:pt idx="6019">
                  <c:v>9.0340620000000005</c:v>
                </c:pt>
                <c:pt idx="6020">
                  <c:v>9.0382129999999989</c:v>
                </c:pt>
                <c:pt idx="6021">
                  <c:v>9.0423650000000002</c:v>
                </c:pt>
                <c:pt idx="6022">
                  <c:v>9.0465169999999997</c:v>
                </c:pt>
                <c:pt idx="6023">
                  <c:v>9.0506700000000002</c:v>
                </c:pt>
                <c:pt idx="6024">
                  <c:v>9.0548219999999997</c:v>
                </c:pt>
                <c:pt idx="6025">
                  <c:v>9.0589759999999995</c:v>
                </c:pt>
                <c:pt idx="6026">
                  <c:v>9.0631280000000007</c:v>
                </c:pt>
                <c:pt idx="6027">
                  <c:v>9.0672819999999987</c:v>
                </c:pt>
                <c:pt idx="6028">
                  <c:v>9.0714360000000003</c:v>
                </c:pt>
                <c:pt idx="6029">
                  <c:v>9.07559</c:v>
                </c:pt>
                <c:pt idx="6030">
                  <c:v>9.0797450000000008</c:v>
                </c:pt>
                <c:pt idx="6031">
                  <c:v>9.0838999999999999</c:v>
                </c:pt>
                <c:pt idx="6032">
                  <c:v>9.0880539999999996</c:v>
                </c:pt>
                <c:pt idx="6033">
                  <c:v>9.0922099999999997</c:v>
                </c:pt>
                <c:pt idx="6034">
                  <c:v>9.0963650000000005</c:v>
                </c:pt>
                <c:pt idx="6035">
                  <c:v>9.1005210000000005</c:v>
                </c:pt>
                <c:pt idx="6036">
                  <c:v>9.1046770000000006</c:v>
                </c:pt>
                <c:pt idx="6037">
                  <c:v>9.1088339999999999</c:v>
                </c:pt>
                <c:pt idx="6038">
                  <c:v>9.1129899999999999</c:v>
                </c:pt>
                <c:pt idx="6039">
                  <c:v>9.117147000000001</c:v>
                </c:pt>
                <c:pt idx="6040">
                  <c:v>9.1213040000000003</c:v>
                </c:pt>
                <c:pt idx="6041">
                  <c:v>9.1254620000000006</c:v>
                </c:pt>
                <c:pt idx="6042">
                  <c:v>9.1296199999999992</c:v>
                </c:pt>
                <c:pt idx="6043">
                  <c:v>9.1337779999999995</c:v>
                </c:pt>
                <c:pt idx="6044">
                  <c:v>9.1379359999999998</c:v>
                </c:pt>
                <c:pt idx="6045">
                  <c:v>9.1420949999999994</c:v>
                </c:pt>
                <c:pt idx="6046">
                  <c:v>9.146253999999999</c:v>
                </c:pt>
                <c:pt idx="6047">
                  <c:v>9.1504130000000004</c:v>
                </c:pt>
                <c:pt idx="6048">
                  <c:v>9.1545719999999999</c:v>
                </c:pt>
                <c:pt idx="6049">
                  <c:v>9.1587319999999988</c:v>
                </c:pt>
                <c:pt idx="6050">
                  <c:v>9.1628930000000004</c:v>
                </c:pt>
                <c:pt idx="6051">
                  <c:v>9.1670529999999992</c:v>
                </c:pt>
                <c:pt idx="6052">
                  <c:v>9.1712129999999998</c:v>
                </c:pt>
                <c:pt idx="6053">
                  <c:v>9.1753739999999997</c:v>
                </c:pt>
                <c:pt idx="6054">
                  <c:v>9.1795350000000013</c:v>
                </c:pt>
                <c:pt idx="6055">
                  <c:v>9.1836959999999994</c:v>
                </c:pt>
                <c:pt idx="6056">
                  <c:v>9.1878589999999996</c:v>
                </c:pt>
                <c:pt idx="6057">
                  <c:v>9.1920210000000004</c:v>
                </c:pt>
                <c:pt idx="6058">
                  <c:v>9.1961829999999996</c:v>
                </c:pt>
                <c:pt idx="6059">
                  <c:v>9.2003459999999997</c:v>
                </c:pt>
                <c:pt idx="6060">
                  <c:v>9.2045080000000006</c:v>
                </c:pt>
                <c:pt idx="6061">
                  <c:v>9.2086710000000007</c:v>
                </c:pt>
                <c:pt idx="6062">
                  <c:v>9.2128350000000001</c:v>
                </c:pt>
                <c:pt idx="6063">
                  <c:v>9.2169989999999995</c:v>
                </c:pt>
                <c:pt idx="6064">
                  <c:v>9.2211629999999989</c:v>
                </c:pt>
                <c:pt idx="6065">
                  <c:v>9.2253270000000001</c:v>
                </c:pt>
                <c:pt idx="6066">
                  <c:v>9.2294909999999994</c:v>
                </c:pt>
                <c:pt idx="6067">
                  <c:v>9.2336550000000006</c:v>
                </c:pt>
                <c:pt idx="6068">
                  <c:v>9.2378210000000003</c:v>
                </c:pt>
                <c:pt idx="6069">
                  <c:v>9.2419860000000007</c:v>
                </c:pt>
                <c:pt idx="6070">
                  <c:v>9.2461520000000004</c:v>
                </c:pt>
                <c:pt idx="6071">
                  <c:v>9.250318</c:v>
                </c:pt>
                <c:pt idx="6072">
                  <c:v>9.2544839999999997</c:v>
                </c:pt>
                <c:pt idx="6073">
                  <c:v>9.2586499999999994</c:v>
                </c:pt>
                <c:pt idx="6074">
                  <c:v>9.2628170000000001</c:v>
                </c:pt>
                <c:pt idx="6075">
                  <c:v>9.2669840000000008</c:v>
                </c:pt>
                <c:pt idx="6076">
                  <c:v>9.2711509999999997</c:v>
                </c:pt>
                <c:pt idx="6077">
                  <c:v>9.2753179999999986</c:v>
                </c:pt>
                <c:pt idx="6078">
                  <c:v>9.2794869999999996</c:v>
                </c:pt>
                <c:pt idx="6079">
                  <c:v>9.2836540000000003</c:v>
                </c:pt>
                <c:pt idx="6080">
                  <c:v>9.2878230000000013</c:v>
                </c:pt>
                <c:pt idx="6081">
                  <c:v>9.2919920000000005</c:v>
                </c:pt>
                <c:pt idx="6082">
                  <c:v>9.2961599999999986</c:v>
                </c:pt>
                <c:pt idx="6083">
                  <c:v>9.3003300000000007</c:v>
                </c:pt>
                <c:pt idx="6084">
                  <c:v>9.3044979999999988</c:v>
                </c:pt>
                <c:pt idx="6085">
                  <c:v>9.3086690000000001</c:v>
                </c:pt>
                <c:pt idx="6086">
                  <c:v>9.3128380000000011</c:v>
                </c:pt>
                <c:pt idx="6087">
                  <c:v>9.3170089999999988</c:v>
                </c:pt>
                <c:pt idx="6088">
                  <c:v>9.3211790000000008</c:v>
                </c:pt>
                <c:pt idx="6089">
                  <c:v>9.3253500000000003</c:v>
                </c:pt>
                <c:pt idx="6090">
                  <c:v>9.3295209999999997</c:v>
                </c:pt>
                <c:pt idx="6091">
                  <c:v>9.3336919999999992</c:v>
                </c:pt>
                <c:pt idx="6092">
                  <c:v>9.3378639999999997</c:v>
                </c:pt>
                <c:pt idx="6093">
                  <c:v>9.3420360000000002</c:v>
                </c:pt>
                <c:pt idx="6094">
                  <c:v>9.3462080000000007</c:v>
                </c:pt>
                <c:pt idx="6095">
                  <c:v>9.3503810000000005</c:v>
                </c:pt>
                <c:pt idx="6096">
                  <c:v>9.3545529999999992</c:v>
                </c:pt>
                <c:pt idx="6097">
                  <c:v>9.358725999999999</c:v>
                </c:pt>
                <c:pt idx="6098">
                  <c:v>9.3628999999999998</c:v>
                </c:pt>
                <c:pt idx="6099">
                  <c:v>9.3670729999999995</c:v>
                </c:pt>
                <c:pt idx="6100">
                  <c:v>9.3712459999999993</c:v>
                </c:pt>
                <c:pt idx="6101">
                  <c:v>9.3754200000000001</c:v>
                </c:pt>
                <c:pt idx="6102">
                  <c:v>9.3795950000000001</c:v>
                </c:pt>
                <c:pt idx="6103">
                  <c:v>9.3837700000000002</c:v>
                </c:pt>
                <c:pt idx="6104">
                  <c:v>9.387944000000001</c:v>
                </c:pt>
                <c:pt idx="6105">
                  <c:v>9.392119000000001</c:v>
                </c:pt>
                <c:pt idx="6106">
                  <c:v>9.3962950000000003</c:v>
                </c:pt>
                <c:pt idx="6107">
                  <c:v>9.4004699999999985</c:v>
                </c:pt>
                <c:pt idx="6108">
                  <c:v>9.4046459999999996</c:v>
                </c:pt>
                <c:pt idx="6109">
                  <c:v>9.4088220000000007</c:v>
                </c:pt>
                <c:pt idx="6110">
                  <c:v>9.4129989999999992</c:v>
                </c:pt>
                <c:pt idx="6111">
                  <c:v>9.4171750000000003</c:v>
                </c:pt>
                <c:pt idx="6112">
                  <c:v>9.4213519999999988</c:v>
                </c:pt>
                <c:pt idx="6113">
                  <c:v>9.4255300000000002</c:v>
                </c:pt>
                <c:pt idx="6114">
                  <c:v>9.4297070000000005</c:v>
                </c:pt>
                <c:pt idx="6115">
                  <c:v>9.4338850000000001</c:v>
                </c:pt>
                <c:pt idx="6116">
                  <c:v>9.4380629999999996</c:v>
                </c:pt>
                <c:pt idx="6117">
                  <c:v>9.4422420000000002</c:v>
                </c:pt>
                <c:pt idx="6118">
                  <c:v>9.4464210000000008</c:v>
                </c:pt>
                <c:pt idx="6119">
                  <c:v>9.4505999999999997</c:v>
                </c:pt>
                <c:pt idx="6120">
                  <c:v>9.454778000000001</c:v>
                </c:pt>
                <c:pt idx="6121">
                  <c:v>9.4589569999999998</c:v>
                </c:pt>
                <c:pt idx="6122">
                  <c:v>9.4631369999999997</c:v>
                </c:pt>
                <c:pt idx="6123">
                  <c:v>9.4673169999999995</c:v>
                </c:pt>
                <c:pt idx="6124">
                  <c:v>9.4714970000000012</c:v>
                </c:pt>
                <c:pt idx="6125">
                  <c:v>9.4756780000000003</c:v>
                </c:pt>
                <c:pt idx="6126">
                  <c:v>9.4798589999999994</c:v>
                </c:pt>
                <c:pt idx="6127">
                  <c:v>9.4840399999999985</c:v>
                </c:pt>
                <c:pt idx="6128">
                  <c:v>9.4882209999999993</c:v>
                </c:pt>
                <c:pt idx="6129">
                  <c:v>9.4924020000000002</c:v>
                </c:pt>
                <c:pt idx="6130">
                  <c:v>9.4965849999999996</c:v>
                </c:pt>
                <c:pt idx="6131">
                  <c:v>9.5007660000000005</c:v>
                </c:pt>
                <c:pt idx="6132">
                  <c:v>9.5049489999999999</c:v>
                </c:pt>
                <c:pt idx="6133">
                  <c:v>9.509131</c:v>
                </c:pt>
                <c:pt idx="6134">
                  <c:v>9.5133139999999994</c:v>
                </c:pt>
                <c:pt idx="6135">
                  <c:v>9.5174970000000005</c:v>
                </c:pt>
                <c:pt idx="6136">
                  <c:v>9.5216799999999999</c:v>
                </c:pt>
                <c:pt idx="6137">
                  <c:v>9.5258630000000011</c:v>
                </c:pt>
                <c:pt idx="6138">
                  <c:v>9.530047999999999</c:v>
                </c:pt>
                <c:pt idx="6139">
                  <c:v>9.5342319999999994</c:v>
                </c:pt>
                <c:pt idx="6140">
                  <c:v>9.5384170000000008</c:v>
                </c:pt>
                <c:pt idx="6141">
                  <c:v>9.5426009999999994</c:v>
                </c:pt>
                <c:pt idx="6142">
                  <c:v>9.5467859999999991</c:v>
                </c:pt>
                <c:pt idx="6143">
                  <c:v>9.5509710000000005</c:v>
                </c:pt>
                <c:pt idx="6144">
                  <c:v>9.5551560000000002</c:v>
                </c:pt>
                <c:pt idx="6145">
                  <c:v>9.5593430000000001</c:v>
                </c:pt>
                <c:pt idx="6146">
                  <c:v>9.5635279999999998</c:v>
                </c:pt>
                <c:pt idx="6147">
                  <c:v>9.5677140000000005</c:v>
                </c:pt>
                <c:pt idx="6148">
                  <c:v>9.5719010000000004</c:v>
                </c:pt>
                <c:pt idx="6149">
                  <c:v>9.5760880000000004</c:v>
                </c:pt>
                <c:pt idx="6150">
                  <c:v>9.5802749999999985</c:v>
                </c:pt>
                <c:pt idx="6151">
                  <c:v>9.5844620000000003</c:v>
                </c:pt>
                <c:pt idx="6152">
                  <c:v>9.5886490000000002</c:v>
                </c:pt>
                <c:pt idx="6153">
                  <c:v>9.5928379999999986</c:v>
                </c:pt>
                <c:pt idx="6154">
                  <c:v>9.5970259999999996</c:v>
                </c:pt>
                <c:pt idx="6155">
                  <c:v>9.6012140000000006</c:v>
                </c:pt>
                <c:pt idx="6156">
                  <c:v>9.6054020000000016</c:v>
                </c:pt>
                <c:pt idx="6157">
                  <c:v>9.609591</c:v>
                </c:pt>
                <c:pt idx="6158">
                  <c:v>9.6137800000000002</c:v>
                </c:pt>
                <c:pt idx="6159">
                  <c:v>9.6179690000000004</c:v>
                </c:pt>
                <c:pt idx="6160">
                  <c:v>9.6221589999999999</c:v>
                </c:pt>
                <c:pt idx="6161">
                  <c:v>9.6263489999999994</c:v>
                </c:pt>
                <c:pt idx="6162">
                  <c:v>9.6305390000000006</c:v>
                </c:pt>
                <c:pt idx="6163">
                  <c:v>9.6347290000000001</c:v>
                </c:pt>
                <c:pt idx="6164">
                  <c:v>9.6389200000000006</c:v>
                </c:pt>
                <c:pt idx="6165">
                  <c:v>9.6431109999999993</c:v>
                </c:pt>
                <c:pt idx="6166">
                  <c:v>9.6473019999999998</c:v>
                </c:pt>
                <c:pt idx="6167">
                  <c:v>9.6514939999999996</c:v>
                </c:pt>
                <c:pt idx="6168">
                  <c:v>9.6556850000000001</c:v>
                </c:pt>
                <c:pt idx="6169">
                  <c:v>9.6598780000000009</c:v>
                </c:pt>
                <c:pt idx="6170">
                  <c:v>9.6640700000000006</c:v>
                </c:pt>
                <c:pt idx="6171">
                  <c:v>9.6682629999999996</c:v>
                </c:pt>
                <c:pt idx="6172">
                  <c:v>9.6724549999999994</c:v>
                </c:pt>
                <c:pt idx="6173">
                  <c:v>9.6766480000000001</c:v>
                </c:pt>
                <c:pt idx="6174">
                  <c:v>9.6808410000000009</c:v>
                </c:pt>
                <c:pt idx="6175">
                  <c:v>9.6850349999999992</c:v>
                </c:pt>
                <c:pt idx="6176">
                  <c:v>9.689229000000001</c:v>
                </c:pt>
                <c:pt idx="6177">
                  <c:v>9.693422</c:v>
                </c:pt>
                <c:pt idx="6178">
                  <c:v>9.697617000000001</c:v>
                </c:pt>
                <c:pt idx="6179">
                  <c:v>9.7018109999999993</c:v>
                </c:pt>
                <c:pt idx="6180">
                  <c:v>9.7060049999999993</c:v>
                </c:pt>
                <c:pt idx="6181">
                  <c:v>9.7102009999999996</c:v>
                </c:pt>
                <c:pt idx="6182">
                  <c:v>9.7143960000000007</c:v>
                </c:pt>
                <c:pt idx="6183">
                  <c:v>9.718591</c:v>
                </c:pt>
                <c:pt idx="6184">
                  <c:v>9.7227879999999995</c:v>
                </c:pt>
                <c:pt idx="6185">
                  <c:v>9.7269830000000006</c:v>
                </c:pt>
                <c:pt idx="6186">
                  <c:v>9.7311800000000002</c:v>
                </c:pt>
                <c:pt idx="6187">
                  <c:v>9.7353769999999997</c:v>
                </c:pt>
                <c:pt idx="6188">
                  <c:v>9.739573</c:v>
                </c:pt>
                <c:pt idx="6189">
                  <c:v>9.7437710000000006</c:v>
                </c:pt>
                <c:pt idx="6190">
                  <c:v>9.7479669999999992</c:v>
                </c:pt>
                <c:pt idx="6191">
                  <c:v>9.752165999999999</c:v>
                </c:pt>
                <c:pt idx="6192">
                  <c:v>9.7563630000000003</c:v>
                </c:pt>
                <c:pt idx="6193">
                  <c:v>9.7605609999999992</c:v>
                </c:pt>
                <c:pt idx="6194">
                  <c:v>9.7647589999999997</c:v>
                </c:pt>
                <c:pt idx="6195">
                  <c:v>9.7689579999999996</c:v>
                </c:pt>
                <c:pt idx="6196">
                  <c:v>9.7731569999999994</c:v>
                </c:pt>
                <c:pt idx="6197">
                  <c:v>9.7773559999999993</c:v>
                </c:pt>
                <c:pt idx="6198">
                  <c:v>9.7815550000000009</c:v>
                </c:pt>
                <c:pt idx="6199">
                  <c:v>9.785755</c:v>
                </c:pt>
                <c:pt idx="6200">
                  <c:v>9.7899549999999991</c:v>
                </c:pt>
                <c:pt idx="6201">
                  <c:v>9.7941539999999989</c:v>
                </c:pt>
                <c:pt idx="6202">
                  <c:v>9.798354999999999</c:v>
                </c:pt>
                <c:pt idx="6203">
                  <c:v>9.8025560000000009</c:v>
                </c:pt>
                <c:pt idx="6204">
                  <c:v>9.8067569999999993</c:v>
                </c:pt>
                <c:pt idx="6205">
                  <c:v>9.8109570000000001</c:v>
                </c:pt>
                <c:pt idx="6206">
                  <c:v>9.8151589999999995</c:v>
                </c:pt>
                <c:pt idx="6207">
                  <c:v>9.8193599999999996</c:v>
                </c:pt>
                <c:pt idx="6208">
                  <c:v>9.823563</c:v>
                </c:pt>
                <c:pt idx="6209">
                  <c:v>9.8277650000000012</c:v>
                </c:pt>
                <c:pt idx="6210">
                  <c:v>9.8319670000000006</c:v>
                </c:pt>
                <c:pt idx="6211">
                  <c:v>9.8361689999999999</c:v>
                </c:pt>
                <c:pt idx="6212">
                  <c:v>9.8403720000000003</c:v>
                </c:pt>
                <c:pt idx="6213">
                  <c:v>9.844574999999999</c:v>
                </c:pt>
                <c:pt idx="6214">
                  <c:v>9.8487790000000004</c:v>
                </c:pt>
                <c:pt idx="6215">
                  <c:v>9.852981999999999</c:v>
                </c:pt>
                <c:pt idx="6216">
                  <c:v>9.8571860000000004</c:v>
                </c:pt>
                <c:pt idx="6217">
                  <c:v>9.8613900000000001</c:v>
                </c:pt>
                <c:pt idx="6218">
                  <c:v>9.865594999999999</c:v>
                </c:pt>
                <c:pt idx="6219">
                  <c:v>9.8697990000000004</c:v>
                </c:pt>
                <c:pt idx="6220">
                  <c:v>9.8740040000000011</c:v>
                </c:pt>
                <c:pt idx="6221">
                  <c:v>9.878209</c:v>
                </c:pt>
                <c:pt idx="6222">
                  <c:v>9.8824149999999999</c:v>
                </c:pt>
                <c:pt idx="6223">
                  <c:v>9.8866200000000006</c:v>
                </c:pt>
                <c:pt idx="6224">
                  <c:v>9.8908250000000013</c:v>
                </c:pt>
                <c:pt idx="6225">
                  <c:v>9.8950320000000005</c:v>
                </c:pt>
                <c:pt idx="6226">
                  <c:v>9.8992379999999986</c:v>
                </c:pt>
                <c:pt idx="6227">
                  <c:v>9.9034449999999996</c:v>
                </c:pt>
                <c:pt idx="6228">
                  <c:v>9.9076519999999988</c:v>
                </c:pt>
                <c:pt idx="6229">
                  <c:v>9.9118580000000005</c:v>
                </c:pt>
                <c:pt idx="6230">
                  <c:v>9.9160659999999989</c:v>
                </c:pt>
                <c:pt idx="6231">
                  <c:v>9.9202739999999991</c:v>
                </c:pt>
                <c:pt idx="6232">
                  <c:v>9.9244819999999994</c:v>
                </c:pt>
                <c:pt idx="6233">
                  <c:v>9.9286889999999985</c:v>
                </c:pt>
                <c:pt idx="6234">
                  <c:v>9.9328980000000016</c:v>
                </c:pt>
                <c:pt idx="6235">
                  <c:v>9.937107000000001</c:v>
                </c:pt>
                <c:pt idx="6236">
                  <c:v>9.9413149999999995</c:v>
                </c:pt>
                <c:pt idx="6237">
                  <c:v>9.9455240000000007</c:v>
                </c:pt>
                <c:pt idx="6238">
                  <c:v>9.9497339999999994</c:v>
                </c:pt>
                <c:pt idx="6239">
                  <c:v>9.9539430000000007</c:v>
                </c:pt>
                <c:pt idx="6240">
                  <c:v>9.9581530000000011</c:v>
                </c:pt>
                <c:pt idx="6241">
                  <c:v>9.9623629999999999</c:v>
                </c:pt>
                <c:pt idx="6242">
                  <c:v>9.9665740000000014</c:v>
                </c:pt>
                <c:pt idx="6243">
                  <c:v>9.9707840000000001</c:v>
                </c:pt>
                <c:pt idx="6244">
                  <c:v>9.9749949999999998</c:v>
                </c:pt>
                <c:pt idx="6245">
                  <c:v>9.9792050000000003</c:v>
                </c:pt>
                <c:pt idx="6246">
                  <c:v>9.9834169999999993</c:v>
                </c:pt>
                <c:pt idx="6247">
                  <c:v>9.9876280000000008</c:v>
                </c:pt>
                <c:pt idx="6248">
                  <c:v>9.9918399999999998</c:v>
                </c:pt>
                <c:pt idx="6249">
                  <c:v>9.9960520000000006</c:v>
                </c:pt>
                <c:pt idx="6250">
                  <c:v>10.000260000000001</c:v>
                </c:pt>
                <c:pt idx="6251">
                  <c:v>10.004479999999999</c:v>
                </c:pt>
                <c:pt idx="6252">
                  <c:v>10.008690000000001</c:v>
                </c:pt>
                <c:pt idx="6253">
                  <c:v>10.0129</c:v>
                </c:pt>
                <c:pt idx="6254">
                  <c:v>10.017119999999998</c:v>
                </c:pt>
                <c:pt idx="6255">
                  <c:v>10.021330000000001</c:v>
                </c:pt>
                <c:pt idx="6256">
                  <c:v>10.025539999999999</c:v>
                </c:pt>
                <c:pt idx="6257">
                  <c:v>10.02976</c:v>
                </c:pt>
                <c:pt idx="6258">
                  <c:v>10.03397</c:v>
                </c:pt>
                <c:pt idx="6259">
                  <c:v>10.03819</c:v>
                </c:pt>
                <c:pt idx="6260">
                  <c:v>10.042400000000001</c:v>
                </c:pt>
                <c:pt idx="6261">
                  <c:v>10.046619999999999</c:v>
                </c:pt>
                <c:pt idx="6262">
                  <c:v>10.050829999999999</c:v>
                </c:pt>
                <c:pt idx="6263">
                  <c:v>10.05505</c:v>
                </c:pt>
                <c:pt idx="6264">
                  <c:v>10.05926</c:v>
                </c:pt>
                <c:pt idx="6265">
                  <c:v>10.06348</c:v>
                </c:pt>
                <c:pt idx="6266">
                  <c:v>10.067690000000001</c:v>
                </c:pt>
                <c:pt idx="6267">
                  <c:v>10.071909999999999</c:v>
                </c:pt>
                <c:pt idx="6268">
                  <c:v>10.076130000000001</c:v>
                </c:pt>
                <c:pt idx="6269">
                  <c:v>10.08034</c:v>
                </c:pt>
                <c:pt idx="6270">
                  <c:v>10.08456</c:v>
                </c:pt>
                <c:pt idx="6271">
                  <c:v>10.08878</c:v>
                </c:pt>
                <c:pt idx="6272">
                  <c:v>10.093</c:v>
                </c:pt>
                <c:pt idx="6273">
                  <c:v>10.09721</c:v>
                </c:pt>
                <c:pt idx="6274">
                  <c:v>10.101430000000001</c:v>
                </c:pt>
                <c:pt idx="6275">
                  <c:v>10.105650000000001</c:v>
                </c:pt>
                <c:pt idx="6276">
                  <c:v>10.109870000000001</c:v>
                </c:pt>
                <c:pt idx="6277">
                  <c:v>10.114089999999999</c:v>
                </c:pt>
                <c:pt idx="6278">
                  <c:v>10.118310000000001</c:v>
                </c:pt>
                <c:pt idx="6279">
                  <c:v>10.12252</c:v>
                </c:pt>
                <c:pt idx="6280">
                  <c:v>10.12674</c:v>
                </c:pt>
                <c:pt idx="6281">
                  <c:v>10.13096</c:v>
                </c:pt>
                <c:pt idx="6282">
                  <c:v>10.13518</c:v>
                </c:pt>
                <c:pt idx="6283">
                  <c:v>10.1394</c:v>
                </c:pt>
                <c:pt idx="6284">
                  <c:v>10.14362</c:v>
                </c:pt>
                <c:pt idx="6285">
                  <c:v>10.14785</c:v>
                </c:pt>
                <c:pt idx="6286">
                  <c:v>10.152069999999998</c:v>
                </c:pt>
                <c:pt idx="6287">
                  <c:v>10.15629</c:v>
                </c:pt>
                <c:pt idx="6288">
                  <c:v>10.160509999999999</c:v>
                </c:pt>
                <c:pt idx="6289">
                  <c:v>10.16473</c:v>
                </c:pt>
                <c:pt idx="6290">
                  <c:v>10.168949999999999</c:v>
                </c:pt>
                <c:pt idx="6291">
                  <c:v>10.173170000000001</c:v>
                </c:pt>
                <c:pt idx="6292">
                  <c:v>10.1774</c:v>
                </c:pt>
                <c:pt idx="6293">
                  <c:v>10.181620000000001</c:v>
                </c:pt>
                <c:pt idx="6294">
                  <c:v>10.185840000000001</c:v>
                </c:pt>
                <c:pt idx="6295">
                  <c:v>10.19007</c:v>
                </c:pt>
                <c:pt idx="6296">
                  <c:v>10.194290000000001</c:v>
                </c:pt>
                <c:pt idx="6297">
                  <c:v>10.198509999999999</c:v>
                </c:pt>
                <c:pt idx="6298">
                  <c:v>10.20274</c:v>
                </c:pt>
                <c:pt idx="6299">
                  <c:v>10.206959999999999</c:v>
                </c:pt>
                <c:pt idx="6300">
                  <c:v>10.211180000000001</c:v>
                </c:pt>
                <c:pt idx="6301">
                  <c:v>10.215409999999999</c:v>
                </c:pt>
                <c:pt idx="6302">
                  <c:v>10.21963</c:v>
                </c:pt>
                <c:pt idx="6303">
                  <c:v>10.22386</c:v>
                </c:pt>
                <c:pt idx="6304">
                  <c:v>10.22808</c:v>
                </c:pt>
                <c:pt idx="6305">
                  <c:v>10.23231</c:v>
                </c:pt>
                <c:pt idx="6306">
                  <c:v>10.23653</c:v>
                </c:pt>
                <c:pt idx="6307">
                  <c:v>10.24076</c:v>
                </c:pt>
                <c:pt idx="6308">
                  <c:v>10.244990000000001</c:v>
                </c:pt>
                <c:pt idx="6309">
                  <c:v>10.24921</c:v>
                </c:pt>
                <c:pt idx="6310">
                  <c:v>10.253440000000001</c:v>
                </c:pt>
                <c:pt idx="6311">
                  <c:v>10.257669999999999</c:v>
                </c:pt>
                <c:pt idx="6312">
                  <c:v>10.261889999999999</c:v>
                </c:pt>
                <c:pt idx="6313">
                  <c:v>10.266120000000001</c:v>
                </c:pt>
                <c:pt idx="6314">
                  <c:v>10.270349999999999</c:v>
                </c:pt>
                <c:pt idx="6315">
                  <c:v>10.27458</c:v>
                </c:pt>
                <c:pt idx="6316">
                  <c:v>10.278799999999999</c:v>
                </c:pt>
                <c:pt idx="6317">
                  <c:v>10.28303</c:v>
                </c:pt>
                <c:pt idx="6318">
                  <c:v>10.28726</c:v>
                </c:pt>
                <c:pt idx="6319">
                  <c:v>10.29149</c:v>
                </c:pt>
                <c:pt idx="6320">
                  <c:v>10.295719999999999</c:v>
                </c:pt>
                <c:pt idx="6321">
                  <c:v>10.299950000000001</c:v>
                </c:pt>
                <c:pt idx="6322">
                  <c:v>10.304179999999999</c:v>
                </c:pt>
                <c:pt idx="6323">
                  <c:v>10.30841</c:v>
                </c:pt>
                <c:pt idx="6324">
                  <c:v>10.31264</c:v>
                </c:pt>
                <c:pt idx="6325">
                  <c:v>10.31687</c:v>
                </c:pt>
                <c:pt idx="6326">
                  <c:v>10.321099999999999</c:v>
                </c:pt>
                <c:pt idx="6327">
                  <c:v>10.325330000000001</c:v>
                </c:pt>
                <c:pt idx="6328">
                  <c:v>10.329559999999999</c:v>
                </c:pt>
                <c:pt idx="6329">
                  <c:v>10.33379</c:v>
                </c:pt>
                <c:pt idx="6330">
                  <c:v>10.33802</c:v>
                </c:pt>
                <c:pt idx="6331">
                  <c:v>10.34225</c:v>
                </c:pt>
                <c:pt idx="6332">
                  <c:v>10.34648</c:v>
                </c:pt>
                <c:pt idx="6333">
                  <c:v>10.350710000000001</c:v>
                </c:pt>
                <c:pt idx="6334">
                  <c:v>10.354950000000001</c:v>
                </c:pt>
                <c:pt idx="6335">
                  <c:v>10.35918</c:v>
                </c:pt>
                <c:pt idx="6336">
                  <c:v>10.36341</c:v>
                </c:pt>
                <c:pt idx="6337">
                  <c:v>10.36764</c:v>
                </c:pt>
                <c:pt idx="6338">
                  <c:v>10.371880000000001</c:v>
                </c:pt>
                <c:pt idx="6339">
                  <c:v>10.376109999999999</c:v>
                </c:pt>
                <c:pt idx="6340">
                  <c:v>10.38034</c:v>
                </c:pt>
                <c:pt idx="6341">
                  <c:v>10.38458</c:v>
                </c:pt>
                <c:pt idx="6342">
                  <c:v>10.388809999999999</c:v>
                </c:pt>
                <c:pt idx="6343">
                  <c:v>10.393049999999999</c:v>
                </c:pt>
                <c:pt idx="6344">
                  <c:v>10.39728</c:v>
                </c:pt>
                <c:pt idx="6345">
                  <c:v>10.40152</c:v>
                </c:pt>
                <c:pt idx="6346">
                  <c:v>10.405749999999999</c:v>
                </c:pt>
                <c:pt idx="6347">
                  <c:v>10.409989999999999</c:v>
                </c:pt>
                <c:pt idx="6348">
                  <c:v>10.41422</c:v>
                </c:pt>
                <c:pt idx="6349">
                  <c:v>10.41846</c:v>
                </c:pt>
                <c:pt idx="6350">
                  <c:v>10.422689999999999</c:v>
                </c:pt>
                <c:pt idx="6351">
                  <c:v>10.426929999999999</c:v>
                </c:pt>
                <c:pt idx="6352">
                  <c:v>10.43117</c:v>
                </c:pt>
                <c:pt idx="6353">
                  <c:v>10.4354</c:v>
                </c:pt>
                <c:pt idx="6354">
                  <c:v>10.439640000000001</c:v>
                </c:pt>
                <c:pt idx="6355">
                  <c:v>10.443879999999998</c:v>
                </c:pt>
                <c:pt idx="6356">
                  <c:v>10.44811</c:v>
                </c:pt>
                <c:pt idx="6357">
                  <c:v>10.452349999999999</c:v>
                </c:pt>
                <c:pt idx="6358">
                  <c:v>10.45659</c:v>
                </c:pt>
                <c:pt idx="6359">
                  <c:v>10.460830000000001</c:v>
                </c:pt>
                <c:pt idx="6360">
                  <c:v>10.465059999999999</c:v>
                </c:pt>
                <c:pt idx="6361">
                  <c:v>10.4693</c:v>
                </c:pt>
                <c:pt idx="6362">
                  <c:v>10.47354</c:v>
                </c:pt>
                <c:pt idx="6363">
                  <c:v>10.477780000000001</c:v>
                </c:pt>
                <c:pt idx="6364">
                  <c:v>10.48202</c:v>
                </c:pt>
                <c:pt idx="6365">
                  <c:v>10.486260000000001</c:v>
                </c:pt>
                <c:pt idx="6366">
                  <c:v>10.490499999999999</c:v>
                </c:pt>
                <c:pt idx="6367">
                  <c:v>10.49474</c:v>
                </c:pt>
                <c:pt idx="6368">
                  <c:v>10.49898</c:v>
                </c:pt>
                <c:pt idx="6369">
                  <c:v>10.503220000000001</c:v>
                </c:pt>
                <c:pt idx="6370">
                  <c:v>10.50746</c:v>
                </c:pt>
                <c:pt idx="6371">
                  <c:v>10.511700000000001</c:v>
                </c:pt>
                <c:pt idx="6372">
                  <c:v>10.515940000000001</c:v>
                </c:pt>
                <c:pt idx="6373">
                  <c:v>10.52018</c:v>
                </c:pt>
                <c:pt idx="6374">
                  <c:v>10.524419999999999</c:v>
                </c:pt>
                <c:pt idx="6375">
                  <c:v>10.52866</c:v>
                </c:pt>
                <c:pt idx="6376">
                  <c:v>10.5329</c:v>
                </c:pt>
                <c:pt idx="6377">
                  <c:v>10.53715</c:v>
                </c:pt>
                <c:pt idx="6378">
                  <c:v>10.54139</c:v>
                </c:pt>
                <c:pt idx="6379">
                  <c:v>10.545630000000001</c:v>
                </c:pt>
                <c:pt idx="6380">
                  <c:v>10.549869999999999</c:v>
                </c:pt>
                <c:pt idx="6381">
                  <c:v>10.554120000000001</c:v>
                </c:pt>
                <c:pt idx="6382">
                  <c:v>10.558359999999999</c:v>
                </c:pt>
                <c:pt idx="6383">
                  <c:v>10.5626</c:v>
                </c:pt>
                <c:pt idx="6384">
                  <c:v>10.566849999999999</c:v>
                </c:pt>
                <c:pt idx="6385">
                  <c:v>10.57109</c:v>
                </c:pt>
                <c:pt idx="6386">
                  <c:v>10.575330000000001</c:v>
                </c:pt>
                <c:pt idx="6387">
                  <c:v>10.57958</c:v>
                </c:pt>
                <c:pt idx="6388">
                  <c:v>10.583820000000001</c:v>
                </c:pt>
                <c:pt idx="6389">
                  <c:v>10.58807</c:v>
                </c:pt>
                <c:pt idx="6390">
                  <c:v>10.592310000000001</c:v>
                </c:pt>
                <c:pt idx="6391">
                  <c:v>10.59656</c:v>
                </c:pt>
                <c:pt idx="6392">
                  <c:v>10.600800000000001</c:v>
                </c:pt>
                <c:pt idx="6393">
                  <c:v>10.60505</c:v>
                </c:pt>
                <c:pt idx="6394">
                  <c:v>10.60929</c:v>
                </c:pt>
                <c:pt idx="6395">
                  <c:v>10.613539999999999</c:v>
                </c:pt>
                <c:pt idx="6396">
                  <c:v>10.617789999999999</c:v>
                </c:pt>
                <c:pt idx="6397">
                  <c:v>10.622029999999999</c:v>
                </c:pt>
                <c:pt idx="6398">
                  <c:v>10.62628</c:v>
                </c:pt>
                <c:pt idx="6399">
                  <c:v>10.630529999999998</c:v>
                </c:pt>
                <c:pt idx="6400">
                  <c:v>10.63477</c:v>
                </c:pt>
                <c:pt idx="6401">
                  <c:v>10.63902</c:v>
                </c:pt>
                <c:pt idx="6402">
                  <c:v>10.643269999999999</c:v>
                </c:pt>
                <c:pt idx="6403">
                  <c:v>10.64752</c:v>
                </c:pt>
                <c:pt idx="6404">
                  <c:v>10.651759999999999</c:v>
                </c:pt>
                <c:pt idx="6405">
                  <c:v>10.65601</c:v>
                </c:pt>
                <c:pt idx="6406">
                  <c:v>10.660259999999999</c:v>
                </c:pt>
                <c:pt idx="6407">
                  <c:v>10.66451</c:v>
                </c:pt>
                <c:pt idx="6408">
                  <c:v>10.668759999999999</c:v>
                </c:pt>
                <c:pt idx="6409">
                  <c:v>10.67301</c:v>
                </c:pt>
                <c:pt idx="6410">
                  <c:v>10.677259999999999</c:v>
                </c:pt>
                <c:pt idx="6411">
                  <c:v>10.681509999999999</c:v>
                </c:pt>
                <c:pt idx="6412">
                  <c:v>10.68576</c:v>
                </c:pt>
                <c:pt idx="6413">
                  <c:v>10.690009999999999</c:v>
                </c:pt>
                <c:pt idx="6414">
                  <c:v>10.69426</c:v>
                </c:pt>
                <c:pt idx="6415">
                  <c:v>10.698509999999999</c:v>
                </c:pt>
                <c:pt idx="6416">
                  <c:v>10.70276</c:v>
                </c:pt>
                <c:pt idx="6417">
                  <c:v>10.707009999999999</c:v>
                </c:pt>
                <c:pt idx="6418">
                  <c:v>10.711259999999999</c:v>
                </c:pt>
                <c:pt idx="6419">
                  <c:v>10.71551</c:v>
                </c:pt>
                <c:pt idx="6420">
                  <c:v>10.719760000000001</c:v>
                </c:pt>
                <c:pt idx="6421">
                  <c:v>10.724010000000002</c:v>
                </c:pt>
                <c:pt idx="6422">
                  <c:v>10.72827</c:v>
                </c:pt>
                <c:pt idx="6423">
                  <c:v>10.732520000000001</c:v>
                </c:pt>
                <c:pt idx="6424">
                  <c:v>10.73677</c:v>
                </c:pt>
                <c:pt idx="6425">
                  <c:v>10.741020000000001</c:v>
                </c:pt>
                <c:pt idx="6426">
                  <c:v>10.74527</c:v>
                </c:pt>
                <c:pt idx="6427">
                  <c:v>10.74953</c:v>
                </c:pt>
                <c:pt idx="6428">
                  <c:v>10.753779999999999</c:v>
                </c:pt>
                <c:pt idx="6429">
                  <c:v>10.75803</c:v>
                </c:pt>
                <c:pt idx="6430">
                  <c:v>10.76229</c:v>
                </c:pt>
                <c:pt idx="6431">
                  <c:v>10.766539999999999</c:v>
                </c:pt>
                <c:pt idx="6432">
                  <c:v>10.770800000000001</c:v>
                </c:pt>
                <c:pt idx="6433">
                  <c:v>10.77505</c:v>
                </c:pt>
                <c:pt idx="6434">
                  <c:v>10.779310000000001</c:v>
                </c:pt>
                <c:pt idx="6435">
                  <c:v>10.78356</c:v>
                </c:pt>
                <c:pt idx="6436">
                  <c:v>10.78781</c:v>
                </c:pt>
                <c:pt idx="6437">
                  <c:v>10.792070000000001</c:v>
                </c:pt>
                <c:pt idx="6438">
                  <c:v>10.796329999999999</c:v>
                </c:pt>
                <c:pt idx="6439">
                  <c:v>10.80058</c:v>
                </c:pt>
                <c:pt idx="6440">
                  <c:v>10.80484</c:v>
                </c:pt>
                <c:pt idx="6441">
                  <c:v>10.809090000000001</c:v>
                </c:pt>
                <c:pt idx="6442">
                  <c:v>10.81335</c:v>
                </c:pt>
                <c:pt idx="6443">
                  <c:v>10.81761</c:v>
                </c:pt>
                <c:pt idx="6444">
                  <c:v>10.821860000000001</c:v>
                </c:pt>
                <c:pt idx="6445">
                  <c:v>10.82612</c:v>
                </c:pt>
                <c:pt idx="6446">
                  <c:v>10.83038</c:v>
                </c:pt>
                <c:pt idx="6447">
                  <c:v>10.834629999999999</c:v>
                </c:pt>
                <c:pt idx="6448">
                  <c:v>10.838890000000001</c:v>
                </c:pt>
                <c:pt idx="6449">
                  <c:v>10.84315</c:v>
                </c:pt>
                <c:pt idx="6450">
                  <c:v>10.84741</c:v>
                </c:pt>
                <c:pt idx="6451">
                  <c:v>10.85167</c:v>
                </c:pt>
                <c:pt idx="6452">
                  <c:v>10.855919999999999</c:v>
                </c:pt>
                <c:pt idx="6453">
                  <c:v>10.86018</c:v>
                </c:pt>
                <c:pt idx="6454">
                  <c:v>10.86444</c:v>
                </c:pt>
                <c:pt idx="6455">
                  <c:v>10.8687</c:v>
                </c:pt>
                <c:pt idx="6456">
                  <c:v>10.872959999999999</c:v>
                </c:pt>
                <c:pt idx="6457">
                  <c:v>10.877219999999999</c:v>
                </c:pt>
                <c:pt idx="6458">
                  <c:v>10.88148</c:v>
                </c:pt>
                <c:pt idx="6459">
                  <c:v>10.88574</c:v>
                </c:pt>
                <c:pt idx="6460">
                  <c:v>10.89</c:v>
                </c:pt>
                <c:pt idx="6461">
                  <c:v>10.894259999999999</c:v>
                </c:pt>
                <c:pt idx="6462">
                  <c:v>10.89852</c:v>
                </c:pt>
                <c:pt idx="6463">
                  <c:v>10.90278</c:v>
                </c:pt>
                <c:pt idx="6464">
                  <c:v>10.90704</c:v>
                </c:pt>
                <c:pt idx="6465">
                  <c:v>10.911300000000001</c:v>
                </c:pt>
                <c:pt idx="6466">
                  <c:v>10.915559999999999</c:v>
                </c:pt>
                <c:pt idx="6467">
                  <c:v>10.919830000000001</c:v>
                </c:pt>
                <c:pt idx="6468">
                  <c:v>10.92409</c:v>
                </c:pt>
                <c:pt idx="6469">
                  <c:v>10.92835</c:v>
                </c:pt>
                <c:pt idx="6470">
                  <c:v>10.93261</c:v>
                </c:pt>
                <c:pt idx="6471">
                  <c:v>10.936869999999999</c:v>
                </c:pt>
                <c:pt idx="6472">
                  <c:v>10.941140000000001</c:v>
                </c:pt>
                <c:pt idx="6473">
                  <c:v>10.945399999999999</c:v>
                </c:pt>
                <c:pt idx="6474">
                  <c:v>10.94966</c:v>
                </c:pt>
                <c:pt idx="6475">
                  <c:v>10.95393</c:v>
                </c:pt>
                <c:pt idx="6476">
                  <c:v>10.95819</c:v>
                </c:pt>
                <c:pt idx="6477">
                  <c:v>10.96245</c:v>
                </c:pt>
                <c:pt idx="6478">
                  <c:v>10.966719999999999</c:v>
                </c:pt>
                <c:pt idx="6479">
                  <c:v>10.970980000000001</c:v>
                </c:pt>
                <c:pt idx="6480">
                  <c:v>10.975250000000001</c:v>
                </c:pt>
                <c:pt idx="6481">
                  <c:v>10.979509999999999</c:v>
                </c:pt>
                <c:pt idx="6482">
                  <c:v>10.983779999999999</c:v>
                </c:pt>
                <c:pt idx="6483">
                  <c:v>10.98804</c:v>
                </c:pt>
                <c:pt idx="6484">
                  <c:v>10.99231</c:v>
                </c:pt>
                <c:pt idx="6485">
                  <c:v>10.99657</c:v>
                </c:pt>
                <c:pt idx="6486">
                  <c:v>11.00084</c:v>
                </c:pt>
                <c:pt idx="6487">
                  <c:v>11.005100000000001</c:v>
                </c:pt>
                <c:pt idx="6488">
                  <c:v>11.009369999999999</c:v>
                </c:pt>
                <c:pt idx="6489">
                  <c:v>11.013640000000001</c:v>
                </c:pt>
                <c:pt idx="6490">
                  <c:v>11.017900000000001</c:v>
                </c:pt>
                <c:pt idx="6491">
                  <c:v>11.022169999999999</c:v>
                </c:pt>
                <c:pt idx="6492">
                  <c:v>11.026440000000001</c:v>
                </c:pt>
                <c:pt idx="6493">
                  <c:v>11.0307</c:v>
                </c:pt>
                <c:pt idx="6494">
                  <c:v>11.03497</c:v>
                </c:pt>
                <c:pt idx="6495">
                  <c:v>11.039240000000001</c:v>
                </c:pt>
                <c:pt idx="6496">
                  <c:v>11.0435</c:v>
                </c:pt>
                <c:pt idx="6497">
                  <c:v>11.04777</c:v>
                </c:pt>
                <c:pt idx="6498">
                  <c:v>11.052040000000002</c:v>
                </c:pt>
                <c:pt idx="6499">
                  <c:v>11.05631</c:v>
                </c:pt>
                <c:pt idx="6500">
                  <c:v>11.06058</c:v>
                </c:pt>
                <c:pt idx="6501">
                  <c:v>11.06485</c:v>
                </c:pt>
                <c:pt idx="6502">
                  <c:v>11.06912</c:v>
                </c:pt>
                <c:pt idx="6503">
                  <c:v>11.07338</c:v>
                </c:pt>
                <c:pt idx="6504">
                  <c:v>11.07765</c:v>
                </c:pt>
                <c:pt idx="6505">
                  <c:v>11.08192</c:v>
                </c:pt>
                <c:pt idx="6506">
                  <c:v>11.086189999999998</c:v>
                </c:pt>
                <c:pt idx="6507">
                  <c:v>11.09046</c:v>
                </c:pt>
                <c:pt idx="6508">
                  <c:v>11.09473</c:v>
                </c:pt>
                <c:pt idx="6509">
                  <c:v>11.099</c:v>
                </c:pt>
                <c:pt idx="6510">
                  <c:v>11.10328</c:v>
                </c:pt>
                <c:pt idx="6511">
                  <c:v>11.107550000000002</c:v>
                </c:pt>
                <c:pt idx="6512">
                  <c:v>11.11182</c:v>
                </c:pt>
                <c:pt idx="6513">
                  <c:v>11.11609</c:v>
                </c:pt>
                <c:pt idx="6514">
                  <c:v>11.12036</c:v>
                </c:pt>
                <c:pt idx="6515">
                  <c:v>11.12463</c:v>
                </c:pt>
                <c:pt idx="6516">
                  <c:v>11.1289</c:v>
                </c:pt>
                <c:pt idx="6517">
                  <c:v>11.133179999999999</c:v>
                </c:pt>
                <c:pt idx="6518">
                  <c:v>11.137449999999999</c:v>
                </c:pt>
                <c:pt idx="6519">
                  <c:v>11.141720000000001</c:v>
                </c:pt>
                <c:pt idx="6520">
                  <c:v>11.145989999999999</c:v>
                </c:pt>
                <c:pt idx="6521">
                  <c:v>11.150270000000001</c:v>
                </c:pt>
                <c:pt idx="6522">
                  <c:v>11.154539999999999</c:v>
                </c:pt>
                <c:pt idx="6523">
                  <c:v>11.158810000000001</c:v>
                </c:pt>
                <c:pt idx="6524">
                  <c:v>11.16309</c:v>
                </c:pt>
                <c:pt idx="6525">
                  <c:v>11.167359999999999</c:v>
                </c:pt>
                <c:pt idx="6526">
                  <c:v>11.17163</c:v>
                </c:pt>
                <c:pt idx="6527">
                  <c:v>11.17591</c:v>
                </c:pt>
                <c:pt idx="6528">
                  <c:v>11.18018</c:v>
                </c:pt>
                <c:pt idx="6529">
                  <c:v>11.18446</c:v>
                </c:pt>
                <c:pt idx="6530">
                  <c:v>11.18873</c:v>
                </c:pt>
                <c:pt idx="6531">
                  <c:v>11.193009999999999</c:v>
                </c:pt>
                <c:pt idx="6532">
                  <c:v>11.197280000000001</c:v>
                </c:pt>
                <c:pt idx="6533">
                  <c:v>11.201559999999999</c:v>
                </c:pt>
                <c:pt idx="6534">
                  <c:v>11.205830000000001</c:v>
                </c:pt>
                <c:pt idx="6535">
                  <c:v>11.21011</c:v>
                </c:pt>
                <c:pt idx="6536">
                  <c:v>11.21438</c:v>
                </c:pt>
                <c:pt idx="6537">
                  <c:v>11.21866</c:v>
                </c:pt>
                <c:pt idx="6538">
                  <c:v>11.222940000000001</c:v>
                </c:pt>
                <c:pt idx="6539">
                  <c:v>11.227209999999999</c:v>
                </c:pt>
                <c:pt idx="6540">
                  <c:v>11.231490000000001</c:v>
                </c:pt>
                <c:pt idx="6541">
                  <c:v>11.23577</c:v>
                </c:pt>
                <c:pt idx="6542">
                  <c:v>11.24004</c:v>
                </c:pt>
                <c:pt idx="6543">
                  <c:v>11.24432</c:v>
                </c:pt>
                <c:pt idx="6544">
                  <c:v>11.2486</c:v>
                </c:pt>
                <c:pt idx="6545">
                  <c:v>11.252879999999999</c:v>
                </c:pt>
                <c:pt idx="6546">
                  <c:v>11.257150000000001</c:v>
                </c:pt>
                <c:pt idx="6547">
                  <c:v>11.261429999999999</c:v>
                </c:pt>
                <c:pt idx="6548">
                  <c:v>11.26571</c:v>
                </c:pt>
                <c:pt idx="6549">
                  <c:v>11.26999</c:v>
                </c:pt>
                <c:pt idx="6550">
                  <c:v>11.27427</c:v>
                </c:pt>
                <c:pt idx="6551">
                  <c:v>11.278549999999999</c:v>
                </c:pt>
                <c:pt idx="6552">
                  <c:v>11.282830000000001</c:v>
                </c:pt>
                <c:pt idx="6553">
                  <c:v>11.28711</c:v>
                </c:pt>
                <c:pt idx="6554">
                  <c:v>11.29139</c:v>
                </c:pt>
                <c:pt idx="6555">
                  <c:v>11.295670000000001</c:v>
                </c:pt>
                <c:pt idx="6556">
                  <c:v>11.299949999999999</c:v>
                </c:pt>
                <c:pt idx="6557">
                  <c:v>11.30423</c:v>
                </c:pt>
                <c:pt idx="6558">
                  <c:v>11.30851</c:v>
                </c:pt>
                <c:pt idx="6559">
                  <c:v>11.31279</c:v>
                </c:pt>
                <c:pt idx="6560">
                  <c:v>11.317070000000001</c:v>
                </c:pt>
                <c:pt idx="6561">
                  <c:v>11.321350000000001</c:v>
                </c:pt>
                <c:pt idx="6562">
                  <c:v>11.32563</c:v>
                </c:pt>
                <c:pt idx="6563">
                  <c:v>11.32991</c:v>
                </c:pt>
                <c:pt idx="6564">
                  <c:v>11.33419</c:v>
                </c:pt>
                <c:pt idx="6565">
                  <c:v>11.338469999999999</c:v>
                </c:pt>
                <c:pt idx="6566">
                  <c:v>11.34276</c:v>
                </c:pt>
                <c:pt idx="6567">
                  <c:v>11.34704</c:v>
                </c:pt>
                <c:pt idx="6568">
                  <c:v>11.351319999999999</c:v>
                </c:pt>
                <c:pt idx="6569">
                  <c:v>11.355600000000001</c:v>
                </c:pt>
                <c:pt idx="6570">
                  <c:v>11.35989</c:v>
                </c:pt>
                <c:pt idx="6571">
                  <c:v>11.36417</c:v>
                </c:pt>
                <c:pt idx="6572">
                  <c:v>11.368450000000001</c:v>
                </c:pt>
                <c:pt idx="6573">
                  <c:v>11.372739999999999</c:v>
                </c:pt>
                <c:pt idx="6574">
                  <c:v>11.37702</c:v>
                </c:pt>
                <c:pt idx="6575">
                  <c:v>11.381300000000001</c:v>
                </c:pt>
                <c:pt idx="6576">
                  <c:v>11.385589999999999</c:v>
                </c:pt>
                <c:pt idx="6577">
                  <c:v>11.38987</c:v>
                </c:pt>
                <c:pt idx="6578">
                  <c:v>11.394160000000001</c:v>
                </c:pt>
                <c:pt idx="6579">
                  <c:v>11.398439999999999</c:v>
                </c:pt>
                <c:pt idx="6580">
                  <c:v>11.40273</c:v>
                </c:pt>
                <c:pt idx="6581">
                  <c:v>11.40701</c:v>
                </c:pt>
                <c:pt idx="6582">
                  <c:v>11.411299999999999</c:v>
                </c:pt>
                <c:pt idx="6583">
                  <c:v>11.41558</c:v>
                </c:pt>
                <c:pt idx="6584">
                  <c:v>11.41987</c:v>
                </c:pt>
                <c:pt idx="6585">
                  <c:v>11.424149999999999</c:v>
                </c:pt>
                <c:pt idx="6586">
                  <c:v>11.42844</c:v>
                </c:pt>
                <c:pt idx="6587">
                  <c:v>11.432730000000001</c:v>
                </c:pt>
                <c:pt idx="6588">
                  <c:v>11.437009999999999</c:v>
                </c:pt>
                <c:pt idx="6589">
                  <c:v>11.4413</c:v>
                </c:pt>
                <c:pt idx="6590">
                  <c:v>11.44558</c:v>
                </c:pt>
                <c:pt idx="6591">
                  <c:v>11.449869999999999</c:v>
                </c:pt>
                <c:pt idx="6592">
                  <c:v>11.45416</c:v>
                </c:pt>
                <c:pt idx="6593">
                  <c:v>11.458450000000001</c:v>
                </c:pt>
                <c:pt idx="6594">
                  <c:v>11.462730000000001</c:v>
                </c:pt>
                <c:pt idx="6595">
                  <c:v>11.46702</c:v>
                </c:pt>
                <c:pt idx="6596">
                  <c:v>11.471310000000001</c:v>
                </c:pt>
                <c:pt idx="6597">
                  <c:v>11.4756</c:v>
                </c:pt>
                <c:pt idx="6598">
                  <c:v>11.479889999999999</c:v>
                </c:pt>
                <c:pt idx="6599">
                  <c:v>11.484170000000001</c:v>
                </c:pt>
                <c:pt idx="6600">
                  <c:v>11.48846</c:v>
                </c:pt>
                <c:pt idx="6601">
                  <c:v>11.492749999999999</c:v>
                </c:pt>
                <c:pt idx="6602">
                  <c:v>11.49704</c:v>
                </c:pt>
                <c:pt idx="6603">
                  <c:v>11.501330000000001</c:v>
                </c:pt>
                <c:pt idx="6604">
                  <c:v>11.505619999999999</c:v>
                </c:pt>
                <c:pt idx="6605">
                  <c:v>11.50991</c:v>
                </c:pt>
                <c:pt idx="6606">
                  <c:v>11.514200000000001</c:v>
                </c:pt>
                <c:pt idx="6607">
                  <c:v>11.51849</c:v>
                </c:pt>
                <c:pt idx="6608">
                  <c:v>11.522779999999999</c:v>
                </c:pt>
                <c:pt idx="6609">
                  <c:v>11.52707</c:v>
                </c:pt>
                <c:pt idx="6610">
                  <c:v>11.531359999999999</c:v>
                </c:pt>
                <c:pt idx="6611">
                  <c:v>11.53565</c:v>
                </c:pt>
                <c:pt idx="6612">
                  <c:v>11.53994</c:v>
                </c:pt>
                <c:pt idx="6613">
                  <c:v>11.544230000000001</c:v>
                </c:pt>
                <c:pt idx="6614">
                  <c:v>11.54853</c:v>
                </c:pt>
                <c:pt idx="6615">
                  <c:v>11.552820000000001</c:v>
                </c:pt>
                <c:pt idx="6616">
                  <c:v>11.55711</c:v>
                </c:pt>
                <c:pt idx="6617">
                  <c:v>11.561399999999999</c:v>
                </c:pt>
                <c:pt idx="6618">
                  <c:v>11.56569</c:v>
                </c:pt>
                <c:pt idx="6619">
                  <c:v>11.569990000000001</c:v>
                </c:pt>
                <c:pt idx="6620">
                  <c:v>11.57428</c:v>
                </c:pt>
                <c:pt idx="6621">
                  <c:v>11.578569999999999</c:v>
                </c:pt>
                <c:pt idx="6622">
                  <c:v>11.58286</c:v>
                </c:pt>
                <c:pt idx="6623">
                  <c:v>11.587160000000001</c:v>
                </c:pt>
                <c:pt idx="6624">
                  <c:v>11.59145</c:v>
                </c:pt>
                <c:pt idx="6625">
                  <c:v>11.595740000000001</c:v>
                </c:pt>
                <c:pt idx="6626">
                  <c:v>11.60004</c:v>
                </c:pt>
                <c:pt idx="6627">
                  <c:v>11.604329999999999</c:v>
                </c:pt>
                <c:pt idx="6628">
                  <c:v>11.60863</c:v>
                </c:pt>
                <c:pt idx="6629">
                  <c:v>11.612920000000001</c:v>
                </c:pt>
                <c:pt idx="6630">
                  <c:v>11.61722</c:v>
                </c:pt>
                <c:pt idx="6631">
                  <c:v>11.621510000000001</c:v>
                </c:pt>
                <c:pt idx="6632">
                  <c:v>11.6258</c:v>
                </c:pt>
                <c:pt idx="6633">
                  <c:v>11.630100000000001</c:v>
                </c:pt>
                <c:pt idx="6634">
                  <c:v>11.634399999999999</c:v>
                </c:pt>
                <c:pt idx="6635">
                  <c:v>11.63869</c:v>
                </c:pt>
                <c:pt idx="6636">
                  <c:v>11.642990000000001</c:v>
                </c:pt>
                <c:pt idx="6637">
                  <c:v>11.64728</c:v>
                </c:pt>
                <c:pt idx="6638">
                  <c:v>11.651579999999999</c:v>
                </c:pt>
                <c:pt idx="6639">
                  <c:v>11.65588</c:v>
                </c:pt>
                <c:pt idx="6640">
                  <c:v>11.660169999999999</c:v>
                </c:pt>
                <c:pt idx="6641">
                  <c:v>11.66447</c:v>
                </c:pt>
                <c:pt idx="6642">
                  <c:v>11.668760000000001</c:v>
                </c:pt>
                <c:pt idx="6643">
                  <c:v>11.673060000000001</c:v>
                </c:pt>
                <c:pt idx="6644">
                  <c:v>11.67736</c:v>
                </c:pt>
                <c:pt idx="6645">
                  <c:v>11.681660000000001</c:v>
                </c:pt>
                <c:pt idx="6646">
                  <c:v>11.68595</c:v>
                </c:pt>
                <c:pt idx="6647">
                  <c:v>11.690249999999999</c:v>
                </c:pt>
                <c:pt idx="6648">
                  <c:v>11.69455</c:v>
                </c:pt>
                <c:pt idx="6649">
                  <c:v>11.69885</c:v>
                </c:pt>
                <c:pt idx="6650">
                  <c:v>11.703150000000001</c:v>
                </c:pt>
                <c:pt idx="6651">
                  <c:v>11.70745</c:v>
                </c:pt>
                <c:pt idx="6652">
                  <c:v>11.711740000000001</c:v>
                </c:pt>
                <c:pt idx="6653">
                  <c:v>11.716040000000001</c:v>
                </c:pt>
                <c:pt idx="6654">
                  <c:v>11.720339999999998</c:v>
                </c:pt>
                <c:pt idx="6655">
                  <c:v>11.724639999999999</c:v>
                </c:pt>
                <c:pt idx="6656">
                  <c:v>11.72894</c:v>
                </c:pt>
                <c:pt idx="6657">
                  <c:v>11.73324</c:v>
                </c:pt>
                <c:pt idx="6658">
                  <c:v>11.737539999999999</c:v>
                </c:pt>
                <c:pt idx="6659">
                  <c:v>11.74184</c:v>
                </c:pt>
                <c:pt idx="6660">
                  <c:v>11.74614</c:v>
                </c:pt>
                <c:pt idx="6661">
                  <c:v>11.750439999999999</c:v>
                </c:pt>
                <c:pt idx="6662">
                  <c:v>11.75474</c:v>
                </c:pt>
                <c:pt idx="6663">
                  <c:v>11.759040000000001</c:v>
                </c:pt>
                <c:pt idx="6664">
                  <c:v>11.763340000000001</c:v>
                </c:pt>
                <c:pt idx="6665">
                  <c:v>11.76765</c:v>
                </c:pt>
                <c:pt idx="6666">
                  <c:v>11.77195</c:v>
                </c:pt>
                <c:pt idx="6667">
                  <c:v>11.776250000000001</c:v>
                </c:pt>
                <c:pt idx="6668">
                  <c:v>11.780550000000002</c:v>
                </c:pt>
                <c:pt idx="6669">
                  <c:v>11.784849999999999</c:v>
                </c:pt>
                <c:pt idx="6670">
                  <c:v>11.789149999999999</c:v>
                </c:pt>
                <c:pt idx="6671">
                  <c:v>11.79346</c:v>
                </c:pt>
                <c:pt idx="6672">
                  <c:v>11.797759999999998</c:v>
                </c:pt>
                <c:pt idx="6673">
                  <c:v>11.802059999999999</c:v>
                </c:pt>
                <c:pt idx="6674">
                  <c:v>11.806369999999999</c:v>
                </c:pt>
                <c:pt idx="6675">
                  <c:v>11.81067</c:v>
                </c:pt>
                <c:pt idx="6676">
                  <c:v>11.814969999999999</c:v>
                </c:pt>
                <c:pt idx="6677">
                  <c:v>11.819279999999999</c:v>
                </c:pt>
                <c:pt idx="6678">
                  <c:v>11.82358</c:v>
                </c:pt>
                <c:pt idx="6679">
                  <c:v>11.82788</c:v>
                </c:pt>
                <c:pt idx="6680">
                  <c:v>11.832189999999999</c:v>
                </c:pt>
                <c:pt idx="6681">
                  <c:v>11.83649</c:v>
                </c:pt>
                <c:pt idx="6682">
                  <c:v>11.8408</c:v>
                </c:pt>
                <c:pt idx="6683">
                  <c:v>11.8451</c:v>
                </c:pt>
                <c:pt idx="6684">
                  <c:v>11.849399999999999</c:v>
                </c:pt>
                <c:pt idx="6685">
                  <c:v>11.85371</c:v>
                </c:pt>
                <c:pt idx="6686">
                  <c:v>11.85801</c:v>
                </c:pt>
                <c:pt idx="6687">
                  <c:v>11.86232</c:v>
                </c:pt>
                <c:pt idx="6688">
                  <c:v>11.866629999999999</c:v>
                </c:pt>
                <c:pt idx="6689">
                  <c:v>11.87093</c:v>
                </c:pt>
                <c:pt idx="6690">
                  <c:v>11.87524</c:v>
                </c:pt>
                <c:pt idx="6691">
                  <c:v>11.879539999999999</c:v>
                </c:pt>
                <c:pt idx="6692">
                  <c:v>11.883849999999999</c:v>
                </c:pt>
                <c:pt idx="6693">
                  <c:v>11.888159999999999</c:v>
                </c:pt>
                <c:pt idx="6694">
                  <c:v>11.89246</c:v>
                </c:pt>
                <c:pt idx="6695">
                  <c:v>11.89677</c:v>
                </c:pt>
                <c:pt idx="6696">
                  <c:v>11.90108</c:v>
                </c:pt>
                <c:pt idx="6697">
                  <c:v>11.905380000000001</c:v>
                </c:pt>
                <c:pt idx="6698">
                  <c:v>11.909690000000001</c:v>
                </c:pt>
                <c:pt idx="6699">
                  <c:v>11.914</c:v>
                </c:pt>
                <c:pt idx="6700">
                  <c:v>11.91831</c:v>
                </c:pt>
                <c:pt idx="6701">
                  <c:v>11.922610000000001</c:v>
                </c:pt>
                <c:pt idx="6702">
                  <c:v>11.926920000000001</c:v>
                </c:pt>
                <c:pt idx="6703">
                  <c:v>11.931229999999999</c:v>
                </c:pt>
                <c:pt idx="6704">
                  <c:v>11.93554</c:v>
                </c:pt>
                <c:pt idx="6705">
                  <c:v>11.93985</c:v>
                </c:pt>
                <c:pt idx="6706">
                  <c:v>11.94416</c:v>
                </c:pt>
                <c:pt idx="6707">
                  <c:v>11.948469999999999</c:v>
                </c:pt>
                <c:pt idx="6708">
                  <c:v>11.952769999999999</c:v>
                </c:pt>
                <c:pt idx="6709">
                  <c:v>11.957079999999999</c:v>
                </c:pt>
                <c:pt idx="6710">
                  <c:v>11.96139</c:v>
                </c:pt>
                <c:pt idx="6711">
                  <c:v>11.9657</c:v>
                </c:pt>
                <c:pt idx="6712">
                  <c:v>11.97001</c:v>
                </c:pt>
                <c:pt idx="6713">
                  <c:v>11.974320000000001</c:v>
                </c:pt>
                <c:pt idx="6714">
                  <c:v>11.978630000000001</c:v>
                </c:pt>
                <c:pt idx="6715">
                  <c:v>11.982939999999999</c:v>
                </c:pt>
                <c:pt idx="6716">
                  <c:v>11.98725</c:v>
                </c:pt>
                <c:pt idx="6717">
                  <c:v>11.991569999999999</c:v>
                </c:pt>
                <c:pt idx="6718">
                  <c:v>11.99588</c:v>
                </c:pt>
                <c:pt idx="6719">
                  <c:v>12.000190000000002</c:v>
                </c:pt>
                <c:pt idx="6720">
                  <c:v>12.0045</c:v>
                </c:pt>
                <c:pt idx="6721">
                  <c:v>12.00881</c:v>
                </c:pt>
                <c:pt idx="6722">
                  <c:v>12.013120000000001</c:v>
                </c:pt>
                <c:pt idx="6723">
                  <c:v>12.017440000000001</c:v>
                </c:pt>
                <c:pt idx="6724">
                  <c:v>12.021749999999999</c:v>
                </c:pt>
                <c:pt idx="6725">
                  <c:v>12.026059999999999</c:v>
                </c:pt>
                <c:pt idx="6726">
                  <c:v>12.03037</c:v>
                </c:pt>
                <c:pt idx="6727">
                  <c:v>12.034680000000002</c:v>
                </c:pt>
                <c:pt idx="6728">
                  <c:v>12.039</c:v>
                </c:pt>
                <c:pt idx="6729">
                  <c:v>12.04331</c:v>
                </c:pt>
                <c:pt idx="6730">
                  <c:v>12.04762</c:v>
                </c:pt>
                <c:pt idx="6731">
                  <c:v>12.05194</c:v>
                </c:pt>
                <c:pt idx="6732">
                  <c:v>12.056249999999999</c:v>
                </c:pt>
                <c:pt idx="6733">
                  <c:v>12.060559999999999</c:v>
                </c:pt>
                <c:pt idx="6734">
                  <c:v>12.06488</c:v>
                </c:pt>
                <c:pt idx="6735">
                  <c:v>12.069190000000001</c:v>
                </c:pt>
                <c:pt idx="6736">
                  <c:v>12.073510000000001</c:v>
                </c:pt>
                <c:pt idx="6737">
                  <c:v>12.077819999999999</c:v>
                </c:pt>
                <c:pt idx="6738">
                  <c:v>12.082140000000001</c:v>
                </c:pt>
                <c:pt idx="6739">
                  <c:v>12.086450000000001</c:v>
                </c:pt>
                <c:pt idx="6740">
                  <c:v>12.090770000000001</c:v>
                </c:pt>
                <c:pt idx="6741">
                  <c:v>12.095079999999999</c:v>
                </c:pt>
                <c:pt idx="6742">
                  <c:v>12.099399999999999</c:v>
                </c:pt>
                <c:pt idx="6743">
                  <c:v>12.10371</c:v>
                </c:pt>
                <c:pt idx="6744">
                  <c:v>12.108030000000001</c:v>
                </c:pt>
                <c:pt idx="6745">
                  <c:v>12.11234</c:v>
                </c:pt>
                <c:pt idx="6746">
                  <c:v>12.11666</c:v>
                </c:pt>
                <c:pt idx="6747">
                  <c:v>12.120979999999999</c:v>
                </c:pt>
                <c:pt idx="6748">
                  <c:v>12.12529</c:v>
                </c:pt>
                <c:pt idx="6749">
                  <c:v>12.129610000000001</c:v>
                </c:pt>
                <c:pt idx="6750">
                  <c:v>12.133929999999999</c:v>
                </c:pt>
                <c:pt idx="6751">
                  <c:v>12.13824</c:v>
                </c:pt>
                <c:pt idx="6752">
                  <c:v>12.14256</c:v>
                </c:pt>
                <c:pt idx="6753">
                  <c:v>12.146880000000001</c:v>
                </c:pt>
                <c:pt idx="6754">
                  <c:v>12.151199999999999</c:v>
                </c:pt>
                <c:pt idx="6755">
                  <c:v>12.15551</c:v>
                </c:pt>
                <c:pt idx="6756">
                  <c:v>12.159829999999999</c:v>
                </c:pt>
                <c:pt idx="6757">
                  <c:v>12.164150000000001</c:v>
                </c:pt>
                <c:pt idx="6758">
                  <c:v>12.168470000000001</c:v>
                </c:pt>
                <c:pt idx="6759">
                  <c:v>12.172789999999999</c:v>
                </c:pt>
                <c:pt idx="6760">
                  <c:v>12.177109999999999</c:v>
                </c:pt>
                <c:pt idx="6761">
                  <c:v>12.181419999999999</c:v>
                </c:pt>
                <c:pt idx="6762">
                  <c:v>12.185740000000001</c:v>
                </c:pt>
                <c:pt idx="6763">
                  <c:v>12.190060000000001</c:v>
                </c:pt>
                <c:pt idx="6764">
                  <c:v>12.194379999999999</c:v>
                </c:pt>
                <c:pt idx="6765">
                  <c:v>12.198700000000001</c:v>
                </c:pt>
                <c:pt idx="6766">
                  <c:v>12.20302</c:v>
                </c:pt>
                <c:pt idx="6767">
                  <c:v>12.20734</c:v>
                </c:pt>
                <c:pt idx="6768">
                  <c:v>12.211659999999998</c:v>
                </c:pt>
                <c:pt idx="6769">
                  <c:v>12.21598</c:v>
                </c:pt>
                <c:pt idx="6770">
                  <c:v>12.2203</c:v>
                </c:pt>
                <c:pt idx="6771">
                  <c:v>12.22462</c:v>
                </c:pt>
                <c:pt idx="6772">
                  <c:v>12.228940000000001</c:v>
                </c:pt>
                <c:pt idx="6773">
                  <c:v>12.23326</c:v>
                </c:pt>
                <c:pt idx="6774">
                  <c:v>12.237579999999999</c:v>
                </c:pt>
                <c:pt idx="6775">
                  <c:v>12.241910000000001</c:v>
                </c:pt>
                <c:pt idx="6776">
                  <c:v>12.246230000000001</c:v>
                </c:pt>
                <c:pt idx="6777">
                  <c:v>12.25055</c:v>
                </c:pt>
                <c:pt idx="6778">
                  <c:v>12.254869999999999</c:v>
                </c:pt>
                <c:pt idx="6779">
                  <c:v>12.25919</c:v>
                </c:pt>
                <c:pt idx="6780">
                  <c:v>12.26352</c:v>
                </c:pt>
                <c:pt idx="6781">
                  <c:v>12.26784</c:v>
                </c:pt>
                <c:pt idx="6782">
                  <c:v>12.272160000000001</c:v>
                </c:pt>
                <c:pt idx="6783">
                  <c:v>12.276479999999999</c:v>
                </c:pt>
                <c:pt idx="6784">
                  <c:v>12.280809999999999</c:v>
                </c:pt>
                <c:pt idx="6785">
                  <c:v>12.285130000000001</c:v>
                </c:pt>
                <c:pt idx="6786">
                  <c:v>12.28945</c:v>
                </c:pt>
                <c:pt idx="6787">
                  <c:v>12.29377</c:v>
                </c:pt>
                <c:pt idx="6788">
                  <c:v>12.2981</c:v>
                </c:pt>
                <c:pt idx="6789">
                  <c:v>12.30242</c:v>
                </c:pt>
                <c:pt idx="6790">
                  <c:v>12.306749999999999</c:v>
                </c:pt>
                <c:pt idx="6791">
                  <c:v>12.311070000000001</c:v>
                </c:pt>
                <c:pt idx="6792">
                  <c:v>12.315390000000001</c:v>
                </c:pt>
                <c:pt idx="6793">
                  <c:v>12.319719999999998</c:v>
                </c:pt>
                <c:pt idx="6794">
                  <c:v>12.32404</c:v>
                </c:pt>
                <c:pt idx="6795">
                  <c:v>12.32837</c:v>
                </c:pt>
                <c:pt idx="6796">
                  <c:v>12.332689999999999</c:v>
                </c:pt>
                <c:pt idx="6797">
                  <c:v>12.337020000000001</c:v>
                </c:pt>
                <c:pt idx="6798">
                  <c:v>12.341339999999999</c:v>
                </c:pt>
                <c:pt idx="6799">
                  <c:v>12.34567</c:v>
                </c:pt>
                <c:pt idx="6800">
                  <c:v>12.34999</c:v>
                </c:pt>
                <c:pt idx="6801">
                  <c:v>12.35432</c:v>
                </c:pt>
                <c:pt idx="6802">
                  <c:v>12.358650000000001</c:v>
                </c:pt>
                <c:pt idx="6803">
                  <c:v>12.362969999999999</c:v>
                </c:pt>
                <c:pt idx="6804">
                  <c:v>12.3673</c:v>
                </c:pt>
                <c:pt idx="6805">
                  <c:v>12.37163</c:v>
                </c:pt>
                <c:pt idx="6806">
                  <c:v>12.37595</c:v>
                </c:pt>
                <c:pt idx="6807">
                  <c:v>12.380280000000001</c:v>
                </c:pt>
                <c:pt idx="6808">
                  <c:v>12.38461</c:v>
                </c:pt>
                <c:pt idx="6809">
                  <c:v>12.38893</c:v>
                </c:pt>
                <c:pt idx="6810">
                  <c:v>12.39326</c:v>
                </c:pt>
                <c:pt idx="6811">
                  <c:v>12.397589999999999</c:v>
                </c:pt>
                <c:pt idx="6812">
                  <c:v>12.40192</c:v>
                </c:pt>
                <c:pt idx="6813">
                  <c:v>12.40624</c:v>
                </c:pt>
                <c:pt idx="6814">
                  <c:v>12.41057</c:v>
                </c:pt>
                <c:pt idx="6815">
                  <c:v>12.414899999999999</c:v>
                </c:pt>
                <c:pt idx="6816">
                  <c:v>12.419230000000001</c:v>
                </c:pt>
                <c:pt idx="6817">
                  <c:v>12.42356</c:v>
                </c:pt>
                <c:pt idx="6818">
                  <c:v>12.42789</c:v>
                </c:pt>
                <c:pt idx="6819">
                  <c:v>12.432220000000001</c:v>
                </c:pt>
                <c:pt idx="6820">
                  <c:v>12.436539999999999</c:v>
                </c:pt>
                <c:pt idx="6821">
                  <c:v>12.44087</c:v>
                </c:pt>
                <c:pt idx="6822">
                  <c:v>12.4452</c:v>
                </c:pt>
                <c:pt idx="6823">
                  <c:v>12.449530000000001</c:v>
                </c:pt>
                <c:pt idx="6824">
                  <c:v>12.453860000000001</c:v>
                </c:pt>
                <c:pt idx="6825">
                  <c:v>12.458189999999998</c:v>
                </c:pt>
                <c:pt idx="6826">
                  <c:v>12.46252</c:v>
                </c:pt>
                <c:pt idx="6827">
                  <c:v>12.466849999999999</c:v>
                </c:pt>
                <c:pt idx="6828">
                  <c:v>12.47118</c:v>
                </c:pt>
                <c:pt idx="6829">
                  <c:v>12.47551</c:v>
                </c:pt>
                <c:pt idx="6830">
                  <c:v>12.479850000000001</c:v>
                </c:pt>
                <c:pt idx="6831">
                  <c:v>12.484179999999999</c:v>
                </c:pt>
                <c:pt idx="6832">
                  <c:v>12.48851</c:v>
                </c:pt>
                <c:pt idx="6833">
                  <c:v>12.492839999999999</c:v>
                </c:pt>
                <c:pt idx="6834">
                  <c:v>12.497170000000001</c:v>
                </c:pt>
                <c:pt idx="6835">
                  <c:v>12.5015</c:v>
                </c:pt>
                <c:pt idx="6836">
                  <c:v>12.505830000000001</c:v>
                </c:pt>
                <c:pt idx="6837">
                  <c:v>12.510169999999999</c:v>
                </c:pt>
                <c:pt idx="6838">
                  <c:v>12.5145</c:v>
                </c:pt>
                <c:pt idx="6839">
                  <c:v>12.518829999999999</c:v>
                </c:pt>
                <c:pt idx="6840">
                  <c:v>12.523160000000001</c:v>
                </c:pt>
                <c:pt idx="6841">
                  <c:v>12.5275</c:v>
                </c:pt>
                <c:pt idx="6842">
                  <c:v>12.531830000000001</c:v>
                </c:pt>
                <c:pt idx="6843">
                  <c:v>12.536159999999999</c:v>
                </c:pt>
                <c:pt idx="6844">
                  <c:v>12.5405</c:v>
                </c:pt>
                <c:pt idx="6845">
                  <c:v>12.544829999999999</c:v>
                </c:pt>
                <c:pt idx="6846">
                  <c:v>12.549160000000001</c:v>
                </c:pt>
                <c:pt idx="6847">
                  <c:v>12.5535</c:v>
                </c:pt>
                <c:pt idx="6848">
                  <c:v>12.557830000000001</c:v>
                </c:pt>
                <c:pt idx="6849">
                  <c:v>12.562159999999999</c:v>
                </c:pt>
                <c:pt idx="6850">
                  <c:v>12.5665</c:v>
                </c:pt>
                <c:pt idx="6851">
                  <c:v>12.570829999999999</c:v>
                </c:pt>
                <c:pt idx="6852">
                  <c:v>12.57517</c:v>
                </c:pt>
                <c:pt idx="6853">
                  <c:v>12.579500000000001</c:v>
                </c:pt>
                <c:pt idx="6854">
                  <c:v>12.58384</c:v>
                </c:pt>
                <c:pt idx="6855">
                  <c:v>12.58817</c:v>
                </c:pt>
                <c:pt idx="6856">
                  <c:v>12.592509999999999</c:v>
                </c:pt>
                <c:pt idx="6857">
                  <c:v>12.59684</c:v>
                </c:pt>
                <c:pt idx="6858">
                  <c:v>12.601179999999999</c:v>
                </c:pt>
                <c:pt idx="6859">
                  <c:v>12.605510000000001</c:v>
                </c:pt>
                <c:pt idx="6860">
                  <c:v>12.60985</c:v>
                </c:pt>
                <c:pt idx="6861">
                  <c:v>12.614190000000001</c:v>
                </c:pt>
                <c:pt idx="6862">
                  <c:v>12.61852</c:v>
                </c:pt>
                <c:pt idx="6863">
                  <c:v>12.622859999999999</c:v>
                </c:pt>
                <c:pt idx="6864">
                  <c:v>12.6272</c:v>
                </c:pt>
                <c:pt idx="6865">
                  <c:v>12.63153</c:v>
                </c:pt>
                <c:pt idx="6866">
                  <c:v>12.635870000000001</c:v>
                </c:pt>
                <c:pt idx="6867">
                  <c:v>12.640210000000002</c:v>
                </c:pt>
                <c:pt idx="6868">
                  <c:v>12.644539999999999</c:v>
                </c:pt>
                <c:pt idx="6869">
                  <c:v>12.64888</c:v>
                </c:pt>
                <c:pt idx="6870">
                  <c:v>12.653219999999999</c:v>
                </c:pt>
                <c:pt idx="6871">
                  <c:v>12.65756</c:v>
                </c:pt>
                <c:pt idx="6872">
                  <c:v>12.66189</c:v>
                </c:pt>
                <c:pt idx="6873">
                  <c:v>12.666230000000001</c:v>
                </c:pt>
                <c:pt idx="6874">
                  <c:v>12.670570000000001</c:v>
                </c:pt>
                <c:pt idx="6875">
                  <c:v>12.674909999999999</c:v>
                </c:pt>
                <c:pt idx="6876">
                  <c:v>12.67925</c:v>
                </c:pt>
                <c:pt idx="6877">
                  <c:v>12.683590000000001</c:v>
                </c:pt>
                <c:pt idx="6878">
                  <c:v>12.68793</c:v>
                </c:pt>
                <c:pt idx="6879">
                  <c:v>12.692270000000001</c:v>
                </c:pt>
                <c:pt idx="6880">
                  <c:v>12.69661</c:v>
                </c:pt>
                <c:pt idx="6881">
                  <c:v>12.700940000000001</c:v>
                </c:pt>
                <c:pt idx="6882">
                  <c:v>12.70528</c:v>
                </c:pt>
                <c:pt idx="6883">
                  <c:v>12.709619999999999</c:v>
                </c:pt>
                <c:pt idx="6884">
                  <c:v>12.71396</c:v>
                </c:pt>
                <c:pt idx="6885">
                  <c:v>12.718299999999999</c:v>
                </c:pt>
                <c:pt idx="6886">
                  <c:v>12.72264</c:v>
                </c:pt>
                <c:pt idx="6887">
                  <c:v>12.726980000000001</c:v>
                </c:pt>
                <c:pt idx="6888">
                  <c:v>12.73132</c:v>
                </c:pt>
                <c:pt idx="6889">
                  <c:v>12.735669999999999</c:v>
                </c:pt>
                <c:pt idx="6890">
                  <c:v>12.74001</c:v>
                </c:pt>
                <c:pt idx="6891">
                  <c:v>12.744349999999999</c:v>
                </c:pt>
                <c:pt idx="6892">
                  <c:v>12.74869</c:v>
                </c:pt>
                <c:pt idx="6893">
                  <c:v>12.753030000000001</c:v>
                </c:pt>
                <c:pt idx="6894">
                  <c:v>12.75737</c:v>
                </c:pt>
                <c:pt idx="6895">
                  <c:v>12.761710000000001</c:v>
                </c:pt>
                <c:pt idx="6896">
                  <c:v>12.76606</c:v>
                </c:pt>
                <c:pt idx="6897">
                  <c:v>12.770399999999999</c:v>
                </c:pt>
                <c:pt idx="6898">
                  <c:v>12.77474</c:v>
                </c:pt>
                <c:pt idx="6899">
                  <c:v>12.77908</c:v>
                </c:pt>
                <c:pt idx="6900">
                  <c:v>12.783430000000001</c:v>
                </c:pt>
                <c:pt idx="6901">
                  <c:v>12.78777</c:v>
                </c:pt>
                <c:pt idx="6902">
                  <c:v>12.792110000000001</c:v>
                </c:pt>
                <c:pt idx="6903">
                  <c:v>12.796449999999998</c:v>
                </c:pt>
                <c:pt idx="6904">
                  <c:v>12.800799999999999</c:v>
                </c:pt>
                <c:pt idx="6905">
                  <c:v>12.80514</c:v>
                </c:pt>
                <c:pt idx="6906">
                  <c:v>12.80949</c:v>
                </c:pt>
                <c:pt idx="6907">
                  <c:v>12.813829999999999</c:v>
                </c:pt>
                <c:pt idx="6908">
                  <c:v>12.81817</c:v>
                </c:pt>
                <c:pt idx="6909">
                  <c:v>12.822520000000001</c:v>
                </c:pt>
                <c:pt idx="6910">
                  <c:v>12.82686</c:v>
                </c:pt>
                <c:pt idx="6911">
                  <c:v>12.831209999999999</c:v>
                </c:pt>
                <c:pt idx="6912">
                  <c:v>12.83555</c:v>
                </c:pt>
                <c:pt idx="6913">
                  <c:v>12.83989</c:v>
                </c:pt>
                <c:pt idx="6914">
                  <c:v>12.844239999999999</c:v>
                </c:pt>
                <c:pt idx="6915">
                  <c:v>12.84858</c:v>
                </c:pt>
                <c:pt idx="6916">
                  <c:v>12.852930000000001</c:v>
                </c:pt>
                <c:pt idx="6917">
                  <c:v>12.857280000000001</c:v>
                </c:pt>
                <c:pt idx="6918">
                  <c:v>12.86162</c:v>
                </c:pt>
                <c:pt idx="6919">
                  <c:v>12.865969999999999</c:v>
                </c:pt>
                <c:pt idx="6920">
                  <c:v>12.87031</c:v>
                </c:pt>
                <c:pt idx="6921">
                  <c:v>12.87466</c:v>
                </c:pt>
                <c:pt idx="6922">
                  <c:v>12.879</c:v>
                </c:pt>
                <c:pt idx="6923">
                  <c:v>12.88335</c:v>
                </c:pt>
                <c:pt idx="6924">
                  <c:v>12.887700000000001</c:v>
                </c:pt>
                <c:pt idx="6925">
                  <c:v>12.89204</c:v>
                </c:pt>
                <c:pt idx="6926">
                  <c:v>12.89639</c:v>
                </c:pt>
                <c:pt idx="6927">
                  <c:v>12.900740000000001</c:v>
                </c:pt>
                <c:pt idx="6928">
                  <c:v>12.90509</c:v>
                </c:pt>
                <c:pt idx="6929">
                  <c:v>12.90943</c:v>
                </c:pt>
                <c:pt idx="6930">
                  <c:v>12.913779999999999</c:v>
                </c:pt>
                <c:pt idx="6931">
                  <c:v>12.91813</c:v>
                </c:pt>
                <c:pt idx="6932">
                  <c:v>12.92248</c:v>
                </c:pt>
                <c:pt idx="6933">
                  <c:v>12.926820000000001</c:v>
                </c:pt>
                <c:pt idx="6934">
                  <c:v>12.93117</c:v>
                </c:pt>
                <c:pt idx="6935">
                  <c:v>12.93552</c:v>
                </c:pt>
                <c:pt idx="6936">
                  <c:v>12.939869999999999</c:v>
                </c:pt>
                <c:pt idx="6937">
                  <c:v>12.94422</c:v>
                </c:pt>
                <c:pt idx="6938">
                  <c:v>12.94857</c:v>
                </c:pt>
                <c:pt idx="6939">
                  <c:v>12.952919999999999</c:v>
                </c:pt>
                <c:pt idx="6940">
                  <c:v>12.95726</c:v>
                </c:pt>
                <c:pt idx="6941">
                  <c:v>12.96161</c:v>
                </c:pt>
                <c:pt idx="6942">
                  <c:v>12.965960000000001</c:v>
                </c:pt>
                <c:pt idx="6943">
                  <c:v>12.970310000000001</c:v>
                </c:pt>
                <c:pt idx="6944">
                  <c:v>12.97466</c:v>
                </c:pt>
                <c:pt idx="6945">
                  <c:v>12.979009999999999</c:v>
                </c:pt>
                <c:pt idx="6946">
                  <c:v>12.983359999999999</c:v>
                </c:pt>
                <c:pt idx="6947">
                  <c:v>12.98771</c:v>
                </c:pt>
                <c:pt idx="6948">
                  <c:v>12.99206</c:v>
                </c:pt>
                <c:pt idx="6949">
                  <c:v>12.996409999999999</c:v>
                </c:pt>
                <c:pt idx="6950">
                  <c:v>13.00076</c:v>
                </c:pt>
                <c:pt idx="6951">
                  <c:v>13.00512</c:v>
                </c:pt>
                <c:pt idx="6952">
                  <c:v>13.00947</c:v>
                </c:pt>
                <c:pt idx="6953">
                  <c:v>13.013820000000001</c:v>
                </c:pt>
                <c:pt idx="6954">
                  <c:v>13.018170000000001</c:v>
                </c:pt>
                <c:pt idx="6955">
                  <c:v>13.02252</c:v>
                </c:pt>
                <c:pt idx="6956">
                  <c:v>13.026869999999999</c:v>
                </c:pt>
                <c:pt idx="6957">
                  <c:v>13.031219999999999</c:v>
                </c:pt>
                <c:pt idx="6958">
                  <c:v>13.03558</c:v>
                </c:pt>
                <c:pt idx="6959">
                  <c:v>13.03993</c:v>
                </c:pt>
                <c:pt idx="6960">
                  <c:v>13.044280000000001</c:v>
                </c:pt>
                <c:pt idx="6961">
                  <c:v>13.048630000000001</c:v>
                </c:pt>
                <c:pt idx="6962">
                  <c:v>13.052990000000001</c:v>
                </c:pt>
                <c:pt idx="6963">
                  <c:v>13.05734</c:v>
                </c:pt>
                <c:pt idx="6964">
                  <c:v>13.06169</c:v>
                </c:pt>
                <c:pt idx="6965">
                  <c:v>13.066039999999999</c:v>
                </c:pt>
                <c:pt idx="6966">
                  <c:v>13.070399999999999</c:v>
                </c:pt>
                <c:pt idx="6967">
                  <c:v>13.07475</c:v>
                </c:pt>
                <c:pt idx="6968">
                  <c:v>13.0791</c:v>
                </c:pt>
                <c:pt idx="6969">
                  <c:v>13.083460000000001</c:v>
                </c:pt>
                <c:pt idx="6970">
                  <c:v>13.087809999999999</c:v>
                </c:pt>
                <c:pt idx="6971">
                  <c:v>13.092169999999999</c:v>
                </c:pt>
                <c:pt idx="6972">
                  <c:v>13.09652</c:v>
                </c:pt>
                <c:pt idx="6973">
                  <c:v>13.10087</c:v>
                </c:pt>
                <c:pt idx="6974">
                  <c:v>13.105230000000001</c:v>
                </c:pt>
                <c:pt idx="6975">
                  <c:v>13.109579999999999</c:v>
                </c:pt>
                <c:pt idx="6976">
                  <c:v>13.113939999999999</c:v>
                </c:pt>
                <c:pt idx="6977">
                  <c:v>13.11829</c:v>
                </c:pt>
                <c:pt idx="6978">
                  <c:v>13.12265</c:v>
                </c:pt>
                <c:pt idx="6979">
                  <c:v>13.126999999999999</c:v>
                </c:pt>
                <c:pt idx="6980">
                  <c:v>13.131359999999999</c:v>
                </c:pt>
                <c:pt idx="6981">
                  <c:v>13.135719999999999</c:v>
                </c:pt>
                <c:pt idx="6982">
                  <c:v>13.14007</c:v>
                </c:pt>
                <c:pt idx="6983">
                  <c:v>13.14443</c:v>
                </c:pt>
                <c:pt idx="6984">
                  <c:v>13.14878</c:v>
                </c:pt>
                <c:pt idx="6985">
                  <c:v>13.15314</c:v>
                </c:pt>
                <c:pt idx="6986">
                  <c:v>13.157500000000001</c:v>
                </c:pt>
                <c:pt idx="6987">
                  <c:v>13.161849999999999</c:v>
                </c:pt>
                <c:pt idx="6988">
                  <c:v>13.16621</c:v>
                </c:pt>
                <c:pt idx="6989">
                  <c:v>13.17057</c:v>
                </c:pt>
                <c:pt idx="6990">
                  <c:v>13.17492</c:v>
                </c:pt>
                <c:pt idx="6991">
                  <c:v>13.17928</c:v>
                </c:pt>
                <c:pt idx="6992">
                  <c:v>13.18364</c:v>
                </c:pt>
                <c:pt idx="6993">
                  <c:v>13.188000000000001</c:v>
                </c:pt>
                <c:pt idx="6994">
                  <c:v>13.192350000000001</c:v>
                </c:pt>
                <c:pt idx="6995">
                  <c:v>13.196709999999999</c:v>
                </c:pt>
                <c:pt idx="6996">
                  <c:v>13.20107</c:v>
                </c:pt>
                <c:pt idx="6997">
                  <c:v>13.20543</c:v>
                </c:pt>
                <c:pt idx="6998">
                  <c:v>13.20979</c:v>
                </c:pt>
                <c:pt idx="6999">
                  <c:v>13.214139999999999</c:v>
                </c:pt>
                <c:pt idx="7000">
                  <c:v>13.218499999999999</c:v>
                </c:pt>
                <c:pt idx="7001">
                  <c:v>13.222859999999999</c:v>
                </c:pt>
                <c:pt idx="7002">
                  <c:v>13.227219999999999</c:v>
                </c:pt>
                <c:pt idx="7003">
                  <c:v>13.231579999999999</c:v>
                </c:pt>
                <c:pt idx="7004">
                  <c:v>13.235939999999999</c:v>
                </c:pt>
                <c:pt idx="7005">
                  <c:v>13.2403</c:v>
                </c:pt>
                <c:pt idx="7006">
                  <c:v>13.24466</c:v>
                </c:pt>
                <c:pt idx="7007">
                  <c:v>13.24902</c:v>
                </c:pt>
                <c:pt idx="7008">
                  <c:v>13.25338</c:v>
                </c:pt>
                <c:pt idx="7009">
                  <c:v>13.25774</c:v>
                </c:pt>
                <c:pt idx="7010">
                  <c:v>13.2621</c:v>
                </c:pt>
                <c:pt idx="7011">
                  <c:v>13.26646</c:v>
                </c:pt>
                <c:pt idx="7012">
                  <c:v>13.270819999999999</c:v>
                </c:pt>
                <c:pt idx="7013">
                  <c:v>13.275179999999999</c:v>
                </c:pt>
                <c:pt idx="7014">
                  <c:v>13.279539999999999</c:v>
                </c:pt>
                <c:pt idx="7015">
                  <c:v>13.283899999999999</c:v>
                </c:pt>
                <c:pt idx="7016">
                  <c:v>13.288259999999999</c:v>
                </c:pt>
                <c:pt idx="7017">
                  <c:v>13.292619999999999</c:v>
                </c:pt>
                <c:pt idx="7018">
                  <c:v>13.296989999999999</c:v>
                </c:pt>
                <c:pt idx="7019">
                  <c:v>13.301349999999999</c:v>
                </c:pt>
                <c:pt idx="7020">
                  <c:v>13.305709999999999</c:v>
                </c:pt>
                <c:pt idx="7021">
                  <c:v>13.31007</c:v>
                </c:pt>
                <c:pt idx="7022">
                  <c:v>13.31443</c:v>
                </c:pt>
                <c:pt idx="7023">
                  <c:v>13.31879</c:v>
                </c:pt>
                <c:pt idx="7024">
                  <c:v>13.323160000000001</c:v>
                </c:pt>
                <c:pt idx="7025">
                  <c:v>13.32752</c:v>
                </c:pt>
                <c:pt idx="7026">
                  <c:v>13.33188</c:v>
                </c:pt>
                <c:pt idx="7027">
                  <c:v>13.33624</c:v>
                </c:pt>
                <c:pt idx="7028">
                  <c:v>13.34061</c:v>
                </c:pt>
                <c:pt idx="7029">
                  <c:v>13.34497</c:v>
                </c:pt>
                <c:pt idx="7030">
                  <c:v>13.34933</c:v>
                </c:pt>
                <c:pt idx="7031">
                  <c:v>13.3537</c:v>
                </c:pt>
                <c:pt idx="7032">
                  <c:v>13.35806</c:v>
                </c:pt>
                <c:pt idx="7033">
                  <c:v>13.36242</c:v>
                </c:pt>
                <c:pt idx="7034">
                  <c:v>13.36679</c:v>
                </c:pt>
                <c:pt idx="7035">
                  <c:v>13.37115</c:v>
                </c:pt>
                <c:pt idx="7036">
                  <c:v>13.37552</c:v>
                </c:pt>
                <c:pt idx="7037">
                  <c:v>13.37988</c:v>
                </c:pt>
                <c:pt idx="7038">
                  <c:v>13.38425</c:v>
                </c:pt>
                <c:pt idx="7039">
                  <c:v>13.38861</c:v>
                </c:pt>
                <c:pt idx="7040">
                  <c:v>13.39297</c:v>
                </c:pt>
                <c:pt idx="7041">
                  <c:v>13.39734</c:v>
                </c:pt>
                <c:pt idx="7042">
                  <c:v>13.4017</c:v>
                </c:pt>
                <c:pt idx="7043">
                  <c:v>13.406070000000001</c:v>
                </c:pt>
                <c:pt idx="7044">
                  <c:v>13.410439999999999</c:v>
                </c:pt>
                <c:pt idx="7045">
                  <c:v>13.4148</c:v>
                </c:pt>
                <c:pt idx="7046">
                  <c:v>13.419169999999999</c:v>
                </c:pt>
                <c:pt idx="7047">
                  <c:v>13.42353</c:v>
                </c:pt>
                <c:pt idx="7048">
                  <c:v>13.427899999999999</c:v>
                </c:pt>
                <c:pt idx="7049">
                  <c:v>13.432269999999999</c:v>
                </c:pt>
                <c:pt idx="7050">
                  <c:v>13.436629999999999</c:v>
                </c:pt>
                <c:pt idx="7051">
                  <c:v>13.440999999999999</c:v>
                </c:pt>
                <c:pt idx="7052">
                  <c:v>13.445359999999999</c:v>
                </c:pt>
                <c:pt idx="7053">
                  <c:v>13.449730000000001</c:v>
                </c:pt>
                <c:pt idx="7054">
                  <c:v>13.4541</c:v>
                </c:pt>
                <c:pt idx="7055">
                  <c:v>13.45847</c:v>
                </c:pt>
                <c:pt idx="7056">
                  <c:v>13.46283</c:v>
                </c:pt>
                <c:pt idx="7057">
                  <c:v>13.4672</c:v>
                </c:pt>
                <c:pt idx="7058">
                  <c:v>13.47157</c:v>
                </c:pt>
                <c:pt idx="7059">
                  <c:v>13.47593</c:v>
                </c:pt>
                <c:pt idx="7060">
                  <c:v>13.4803</c:v>
                </c:pt>
                <c:pt idx="7061">
                  <c:v>13.484670000000001</c:v>
                </c:pt>
                <c:pt idx="7062">
                  <c:v>13.489040000000001</c:v>
                </c:pt>
                <c:pt idx="7063">
                  <c:v>13.493410000000001</c:v>
                </c:pt>
                <c:pt idx="7064">
                  <c:v>13.497779999999999</c:v>
                </c:pt>
                <c:pt idx="7065">
                  <c:v>13.502139999999999</c:v>
                </c:pt>
                <c:pt idx="7066">
                  <c:v>13.506509999999999</c:v>
                </c:pt>
                <c:pt idx="7067">
                  <c:v>13.51088</c:v>
                </c:pt>
                <c:pt idx="7068">
                  <c:v>13.51525</c:v>
                </c:pt>
                <c:pt idx="7069">
                  <c:v>13.51962</c:v>
                </c:pt>
                <c:pt idx="7070">
                  <c:v>13.52399</c:v>
                </c:pt>
                <c:pt idx="7071">
                  <c:v>13.528359999999999</c:v>
                </c:pt>
                <c:pt idx="7072">
                  <c:v>13.532729999999999</c:v>
                </c:pt>
                <c:pt idx="7073">
                  <c:v>13.537100000000001</c:v>
                </c:pt>
                <c:pt idx="7074">
                  <c:v>13.54147</c:v>
                </c:pt>
                <c:pt idx="7075">
                  <c:v>13.54584</c:v>
                </c:pt>
                <c:pt idx="7076">
                  <c:v>13.55021</c:v>
                </c:pt>
                <c:pt idx="7077">
                  <c:v>13.55458</c:v>
                </c:pt>
                <c:pt idx="7078">
                  <c:v>13.558949999999999</c:v>
                </c:pt>
                <c:pt idx="7079">
                  <c:v>13.563320000000001</c:v>
                </c:pt>
                <c:pt idx="7080">
                  <c:v>13.567690000000001</c:v>
                </c:pt>
                <c:pt idx="7081">
                  <c:v>13.57206</c:v>
                </c:pt>
                <c:pt idx="7082">
                  <c:v>13.57643</c:v>
                </c:pt>
                <c:pt idx="7083">
                  <c:v>13.5808</c:v>
                </c:pt>
                <c:pt idx="7084">
                  <c:v>13.585180000000001</c:v>
                </c:pt>
                <c:pt idx="7085">
                  <c:v>13.589550000000001</c:v>
                </c:pt>
                <c:pt idx="7086">
                  <c:v>13.593920000000001</c:v>
                </c:pt>
                <c:pt idx="7087">
                  <c:v>13.59829</c:v>
                </c:pt>
                <c:pt idx="7088">
                  <c:v>13.60266</c:v>
                </c:pt>
                <c:pt idx="7089">
                  <c:v>13.607040000000001</c:v>
                </c:pt>
                <c:pt idx="7090">
                  <c:v>13.611409999999999</c:v>
                </c:pt>
                <c:pt idx="7091">
                  <c:v>13.615779999999999</c:v>
                </c:pt>
                <c:pt idx="7092">
                  <c:v>13.620149999999999</c:v>
                </c:pt>
                <c:pt idx="7093">
                  <c:v>13.62453</c:v>
                </c:pt>
                <c:pt idx="7094">
                  <c:v>13.6289</c:v>
                </c:pt>
                <c:pt idx="7095">
                  <c:v>13.63327</c:v>
                </c:pt>
                <c:pt idx="7096">
                  <c:v>13.637639999999999</c:v>
                </c:pt>
                <c:pt idx="7097">
                  <c:v>13.642019999999999</c:v>
                </c:pt>
                <c:pt idx="7098">
                  <c:v>13.64639</c:v>
                </c:pt>
                <c:pt idx="7099">
                  <c:v>13.65076</c:v>
                </c:pt>
                <c:pt idx="7100">
                  <c:v>13.655139999999999</c:v>
                </c:pt>
                <c:pt idx="7101">
                  <c:v>13.659509999999999</c:v>
                </c:pt>
                <c:pt idx="7102">
                  <c:v>13.66389</c:v>
                </c:pt>
                <c:pt idx="7103">
                  <c:v>13.66826</c:v>
                </c:pt>
                <c:pt idx="7104">
                  <c:v>13.67263</c:v>
                </c:pt>
                <c:pt idx="7105">
                  <c:v>13.677009999999999</c:v>
                </c:pt>
                <c:pt idx="7106">
                  <c:v>13.681380000000001</c:v>
                </c:pt>
                <c:pt idx="7107">
                  <c:v>13.68576</c:v>
                </c:pt>
                <c:pt idx="7108">
                  <c:v>13.69013</c:v>
                </c:pt>
                <c:pt idx="7109">
                  <c:v>13.694509999999999</c:v>
                </c:pt>
                <c:pt idx="7110">
                  <c:v>13.69889</c:v>
                </c:pt>
                <c:pt idx="7111">
                  <c:v>13.70326</c:v>
                </c:pt>
                <c:pt idx="7112">
                  <c:v>13.70764</c:v>
                </c:pt>
                <c:pt idx="7113">
                  <c:v>13.712009999999999</c:v>
                </c:pt>
                <c:pt idx="7114">
                  <c:v>13.716390000000001</c:v>
                </c:pt>
                <c:pt idx="7115">
                  <c:v>13.72076</c:v>
                </c:pt>
                <c:pt idx="7116">
                  <c:v>13.72514</c:v>
                </c:pt>
                <c:pt idx="7117">
                  <c:v>13.729520000000001</c:v>
                </c:pt>
                <c:pt idx="7118">
                  <c:v>13.733890000000001</c:v>
                </c:pt>
                <c:pt idx="7119">
                  <c:v>13.73827</c:v>
                </c:pt>
                <c:pt idx="7120">
                  <c:v>13.742650000000001</c:v>
                </c:pt>
                <c:pt idx="7121">
                  <c:v>13.747020000000001</c:v>
                </c:pt>
                <c:pt idx="7122">
                  <c:v>13.7514</c:v>
                </c:pt>
                <c:pt idx="7123">
                  <c:v>13.75578</c:v>
                </c:pt>
                <c:pt idx="7124">
                  <c:v>13.760150000000001</c:v>
                </c:pt>
                <c:pt idx="7125">
                  <c:v>13.764530000000001</c:v>
                </c:pt>
                <c:pt idx="7126">
                  <c:v>13.76891</c:v>
                </c:pt>
                <c:pt idx="7127">
                  <c:v>13.773290000000001</c:v>
                </c:pt>
                <c:pt idx="7128">
                  <c:v>13.777660000000001</c:v>
                </c:pt>
                <c:pt idx="7129">
                  <c:v>13.78204</c:v>
                </c:pt>
                <c:pt idx="7130">
                  <c:v>13.786420000000001</c:v>
                </c:pt>
                <c:pt idx="7131">
                  <c:v>13.790800000000001</c:v>
                </c:pt>
                <c:pt idx="7132">
                  <c:v>13.79518</c:v>
                </c:pt>
                <c:pt idx="7133">
                  <c:v>13.799560000000001</c:v>
                </c:pt>
                <c:pt idx="7134">
                  <c:v>13.803940000000001</c:v>
                </c:pt>
                <c:pt idx="7135">
                  <c:v>13.808310000000001</c:v>
                </c:pt>
                <c:pt idx="7136">
                  <c:v>13.81269</c:v>
                </c:pt>
                <c:pt idx="7137">
                  <c:v>13.817070000000001</c:v>
                </c:pt>
                <c:pt idx="7138">
                  <c:v>13.82145</c:v>
                </c:pt>
                <c:pt idx="7139">
                  <c:v>13.825830000000002</c:v>
                </c:pt>
                <c:pt idx="7140">
                  <c:v>13.830210000000001</c:v>
                </c:pt>
                <c:pt idx="7141">
                  <c:v>13.83459</c:v>
                </c:pt>
                <c:pt idx="7142">
                  <c:v>13.838970000000002</c:v>
                </c:pt>
                <c:pt idx="7143">
                  <c:v>13.843350000000001</c:v>
                </c:pt>
                <c:pt idx="7144">
                  <c:v>13.84773</c:v>
                </c:pt>
                <c:pt idx="7145">
                  <c:v>13.852110000000001</c:v>
                </c:pt>
                <c:pt idx="7146">
                  <c:v>13.856490000000001</c:v>
                </c:pt>
                <c:pt idx="7147">
                  <c:v>13.86087</c:v>
                </c:pt>
                <c:pt idx="7148">
                  <c:v>13.865250000000001</c:v>
                </c:pt>
                <c:pt idx="7149">
                  <c:v>13.869630000000001</c:v>
                </c:pt>
                <c:pt idx="7150">
                  <c:v>13.87401</c:v>
                </c:pt>
                <c:pt idx="7151">
                  <c:v>13.878400000000001</c:v>
                </c:pt>
                <c:pt idx="7152">
                  <c:v>13.88278</c:v>
                </c:pt>
                <c:pt idx="7153">
                  <c:v>13.887160000000002</c:v>
                </c:pt>
                <c:pt idx="7154">
                  <c:v>13.891540000000001</c:v>
                </c:pt>
                <c:pt idx="7155">
                  <c:v>13.89592</c:v>
                </c:pt>
                <c:pt idx="7156">
                  <c:v>13.900310000000001</c:v>
                </c:pt>
                <c:pt idx="7157">
                  <c:v>13.90469</c:v>
                </c:pt>
                <c:pt idx="7158">
                  <c:v>13.909070000000002</c:v>
                </c:pt>
                <c:pt idx="7159">
                  <c:v>13.913450000000001</c:v>
                </c:pt>
                <c:pt idx="7160">
                  <c:v>13.91783</c:v>
                </c:pt>
                <c:pt idx="7161">
                  <c:v>13.922220000000001</c:v>
                </c:pt>
                <c:pt idx="7162">
                  <c:v>13.926600000000001</c:v>
                </c:pt>
                <c:pt idx="7163">
                  <c:v>13.93098</c:v>
                </c:pt>
                <c:pt idx="7164">
                  <c:v>13.935370000000001</c:v>
                </c:pt>
                <c:pt idx="7165">
                  <c:v>13.93975</c:v>
                </c:pt>
                <c:pt idx="7166">
                  <c:v>13.944130000000001</c:v>
                </c:pt>
                <c:pt idx="7167">
                  <c:v>13.94852</c:v>
                </c:pt>
                <c:pt idx="7168">
                  <c:v>13.952900000000001</c:v>
                </c:pt>
                <c:pt idx="7169">
                  <c:v>13.957280000000001</c:v>
                </c:pt>
                <c:pt idx="7170">
                  <c:v>13.96167</c:v>
                </c:pt>
                <c:pt idx="7171">
                  <c:v>13.966050000000001</c:v>
                </c:pt>
                <c:pt idx="7172">
                  <c:v>13.97044</c:v>
                </c:pt>
                <c:pt idx="7173">
                  <c:v>13.974820000000001</c:v>
                </c:pt>
                <c:pt idx="7174">
                  <c:v>13.979200000000001</c:v>
                </c:pt>
                <c:pt idx="7175">
                  <c:v>13.983590000000001</c:v>
                </c:pt>
                <c:pt idx="7176">
                  <c:v>13.987970000000001</c:v>
                </c:pt>
                <c:pt idx="7177">
                  <c:v>13.99236</c:v>
                </c:pt>
                <c:pt idx="7178">
                  <c:v>13.996740000000001</c:v>
                </c:pt>
                <c:pt idx="7179">
                  <c:v>14.00113</c:v>
                </c:pt>
                <c:pt idx="7180">
                  <c:v>14.005510000000001</c:v>
                </c:pt>
                <c:pt idx="7181">
                  <c:v>14.0099</c:v>
                </c:pt>
                <c:pt idx="7182">
                  <c:v>14.014290000000001</c:v>
                </c:pt>
                <c:pt idx="7183">
                  <c:v>14.01867</c:v>
                </c:pt>
                <c:pt idx="7184">
                  <c:v>14.023060000000001</c:v>
                </c:pt>
                <c:pt idx="7185">
                  <c:v>14.02744</c:v>
                </c:pt>
                <c:pt idx="7186">
                  <c:v>14.031830000000001</c:v>
                </c:pt>
                <c:pt idx="7187">
                  <c:v>14.03622</c:v>
                </c:pt>
                <c:pt idx="7188">
                  <c:v>14.0406</c:v>
                </c:pt>
                <c:pt idx="7189">
                  <c:v>14.04499</c:v>
                </c:pt>
                <c:pt idx="7190">
                  <c:v>14.049379999999999</c:v>
                </c:pt>
                <c:pt idx="7191">
                  <c:v>14.05376</c:v>
                </c:pt>
                <c:pt idx="7192">
                  <c:v>14.058149999999999</c:v>
                </c:pt>
                <c:pt idx="7193">
                  <c:v>14.06254</c:v>
                </c:pt>
                <c:pt idx="7194">
                  <c:v>14.06692</c:v>
                </c:pt>
                <c:pt idx="7195">
                  <c:v>14.07131</c:v>
                </c:pt>
                <c:pt idx="7196">
                  <c:v>14.075699999999999</c:v>
                </c:pt>
                <c:pt idx="7197">
                  <c:v>14.08009</c:v>
                </c:pt>
                <c:pt idx="7198">
                  <c:v>14.084479999999999</c:v>
                </c:pt>
                <c:pt idx="7199">
                  <c:v>14.08886</c:v>
                </c:pt>
                <c:pt idx="7200">
                  <c:v>14.093249999999999</c:v>
                </c:pt>
                <c:pt idx="7201">
                  <c:v>14.09764</c:v>
                </c:pt>
                <c:pt idx="7202">
                  <c:v>14.102029999999999</c:v>
                </c:pt>
                <c:pt idx="7203">
                  <c:v>14.10642</c:v>
                </c:pt>
                <c:pt idx="7204">
                  <c:v>14.110809999999999</c:v>
                </c:pt>
                <c:pt idx="7205">
                  <c:v>14.11519</c:v>
                </c:pt>
                <c:pt idx="7206">
                  <c:v>14.119579999999999</c:v>
                </c:pt>
                <c:pt idx="7207">
                  <c:v>14.12397</c:v>
                </c:pt>
                <c:pt idx="7208">
                  <c:v>14.128359999999999</c:v>
                </c:pt>
                <c:pt idx="7209">
                  <c:v>14.13275</c:v>
                </c:pt>
                <c:pt idx="7210">
                  <c:v>14.137139999999999</c:v>
                </c:pt>
                <c:pt idx="7211">
                  <c:v>14.141529999999999</c:v>
                </c:pt>
                <c:pt idx="7212">
                  <c:v>14.145919999999998</c:v>
                </c:pt>
                <c:pt idx="7213">
                  <c:v>14.150309999999999</c:v>
                </c:pt>
                <c:pt idx="7214">
                  <c:v>14.1547</c:v>
                </c:pt>
                <c:pt idx="7215">
                  <c:v>14.159089999999999</c:v>
                </c:pt>
                <c:pt idx="7216">
                  <c:v>14.163480000000002</c:v>
                </c:pt>
                <c:pt idx="7217">
                  <c:v>14.167870000000001</c:v>
                </c:pt>
                <c:pt idx="7218">
                  <c:v>14.172260000000001</c:v>
                </c:pt>
                <c:pt idx="7219">
                  <c:v>14.17665</c:v>
                </c:pt>
                <c:pt idx="7220">
                  <c:v>14.181040000000001</c:v>
                </c:pt>
                <c:pt idx="7221">
                  <c:v>14.18544</c:v>
                </c:pt>
                <c:pt idx="7222">
                  <c:v>14.189830000000001</c:v>
                </c:pt>
                <c:pt idx="7223">
                  <c:v>14.19422</c:v>
                </c:pt>
                <c:pt idx="7224">
                  <c:v>14.19861</c:v>
                </c:pt>
                <c:pt idx="7225">
                  <c:v>14.203000000000001</c:v>
                </c:pt>
                <c:pt idx="7226">
                  <c:v>14.20739</c:v>
                </c:pt>
                <c:pt idx="7227">
                  <c:v>14.211790000000001</c:v>
                </c:pt>
                <c:pt idx="7228">
                  <c:v>14.21618</c:v>
                </c:pt>
                <c:pt idx="7229">
                  <c:v>14.22057</c:v>
                </c:pt>
                <c:pt idx="7230">
                  <c:v>14.224959999999999</c:v>
                </c:pt>
                <c:pt idx="7231">
                  <c:v>14.22935</c:v>
                </c:pt>
                <c:pt idx="7232">
                  <c:v>14.233750000000001</c:v>
                </c:pt>
                <c:pt idx="7233">
                  <c:v>14.23814</c:v>
                </c:pt>
                <c:pt idx="7234">
                  <c:v>14.24253</c:v>
                </c:pt>
                <c:pt idx="7235">
                  <c:v>14.246919999999999</c:v>
                </c:pt>
                <c:pt idx="7236">
                  <c:v>14.25132</c:v>
                </c:pt>
                <c:pt idx="7237">
                  <c:v>14.255709999999999</c:v>
                </c:pt>
                <c:pt idx="7238">
                  <c:v>14.2601</c:v>
                </c:pt>
                <c:pt idx="7239">
                  <c:v>14.2645</c:v>
                </c:pt>
                <c:pt idx="7240">
                  <c:v>14.268889999999999</c:v>
                </c:pt>
                <c:pt idx="7241">
                  <c:v>14.273289999999999</c:v>
                </c:pt>
                <c:pt idx="7242">
                  <c:v>14.277679999999998</c:v>
                </c:pt>
                <c:pt idx="7243">
                  <c:v>14.282069999999999</c:v>
                </c:pt>
                <c:pt idx="7244">
                  <c:v>14.286470000000001</c:v>
                </c:pt>
                <c:pt idx="7245">
                  <c:v>14.29086</c:v>
                </c:pt>
                <c:pt idx="7246">
                  <c:v>14.295260000000001</c:v>
                </c:pt>
                <c:pt idx="7247">
                  <c:v>14.29965</c:v>
                </c:pt>
                <c:pt idx="7248">
                  <c:v>14.30405</c:v>
                </c:pt>
                <c:pt idx="7249">
                  <c:v>14.308440000000001</c:v>
                </c:pt>
                <c:pt idx="7250">
                  <c:v>14.31284</c:v>
                </c:pt>
                <c:pt idx="7251">
                  <c:v>14.31723</c:v>
                </c:pt>
                <c:pt idx="7252">
                  <c:v>14.321630000000001</c:v>
                </c:pt>
                <c:pt idx="7253">
                  <c:v>14.32602</c:v>
                </c:pt>
                <c:pt idx="7254">
                  <c:v>14.33042</c:v>
                </c:pt>
                <c:pt idx="7255">
                  <c:v>14.334809999999999</c:v>
                </c:pt>
                <c:pt idx="7256">
                  <c:v>14.33921</c:v>
                </c:pt>
                <c:pt idx="7257">
                  <c:v>14.34361</c:v>
                </c:pt>
                <c:pt idx="7258">
                  <c:v>14.347999999999999</c:v>
                </c:pt>
                <c:pt idx="7259">
                  <c:v>14.352399999999999</c:v>
                </c:pt>
                <c:pt idx="7260">
                  <c:v>14.3568</c:v>
                </c:pt>
                <c:pt idx="7261">
                  <c:v>14.361189999999999</c:v>
                </c:pt>
                <c:pt idx="7262">
                  <c:v>14.365589999999999</c:v>
                </c:pt>
                <c:pt idx="7263">
                  <c:v>14.36999</c:v>
                </c:pt>
                <c:pt idx="7264">
                  <c:v>14.37438</c:v>
                </c:pt>
                <c:pt idx="7265">
                  <c:v>14.378780000000001</c:v>
                </c:pt>
                <c:pt idx="7266">
                  <c:v>14.383180000000001</c:v>
                </c:pt>
                <c:pt idx="7267">
                  <c:v>14.38757</c:v>
                </c:pt>
                <c:pt idx="7268">
                  <c:v>14.391970000000001</c:v>
                </c:pt>
                <c:pt idx="7269">
                  <c:v>14.396370000000001</c:v>
                </c:pt>
                <c:pt idx="7270">
                  <c:v>14.40077</c:v>
                </c:pt>
                <c:pt idx="7271">
                  <c:v>14.40517</c:v>
                </c:pt>
                <c:pt idx="7272">
                  <c:v>14.409560000000001</c:v>
                </c:pt>
                <c:pt idx="7273">
                  <c:v>14.413959999999999</c:v>
                </c:pt>
                <c:pt idx="7274">
                  <c:v>14.41836</c:v>
                </c:pt>
                <c:pt idx="7275">
                  <c:v>14.42276</c:v>
                </c:pt>
                <c:pt idx="7276">
                  <c:v>14.427159999999999</c:v>
                </c:pt>
                <c:pt idx="7277">
                  <c:v>14.431559999999999</c:v>
                </c:pt>
                <c:pt idx="7278">
                  <c:v>14.43596</c:v>
                </c:pt>
                <c:pt idx="7279">
                  <c:v>14.440349999999999</c:v>
                </c:pt>
                <c:pt idx="7280">
                  <c:v>14.444749999999999</c:v>
                </c:pt>
                <c:pt idx="7281">
                  <c:v>14.449149999999999</c:v>
                </c:pt>
                <c:pt idx="7282">
                  <c:v>14.45355</c:v>
                </c:pt>
                <c:pt idx="7283">
                  <c:v>14.45795</c:v>
                </c:pt>
                <c:pt idx="7284">
                  <c:v>14.462350000000001</c:v>
                </c:pt>
                <c:pt idx="7285">
                  <c:v>14.466750000000001</c:v>
                </c:pt>
                <c:pt idx="7286">
                  <c:v>14.47115</c:v>
                </c:pt>
                <c:pt idx="7287">
                  <c:v>14.47555</c:v>
                </c:pt>
                <c:pt idx="7288">
                  <c:v>14.479950000000001</c:v>
                </c:pt>
                <c:pt idx="7289">
                  <c:v>14.484349999999999</c:v>
                </c:pt>
                <c:pt idx="7290">
                  <c:v>14.48875</c:v>
                </c:pt>
                <c:pt idx="7291">
                  <c:v>14.49315</c:v>
                </c:pt>
                <c:pt idx="7292">
                  <c:v>14.49755</c:v>
                </c:pt>
                <c:pt idx="7293">
                  <c:v>14.501949999999999</c:v>
                </c:pt>
                <c:pt idx="7294">
                  <c:v>14.506359999999999</c:v>
                </c:pt>
                <c:pt idx="7295">
                  <c:v>14.510759999999999</c:v>
                </c:pt>
                <c:pt idx="7296">
                  <c:v>14.51516</c:v>
                </c:pt>
                <c:pt idx="7297">
                  <c:v>14.51956</c:v>
                </c:pt>
                <c:pt idx="7298">
                  <c:v>14.523960000000001</c:v>
                </c:pt>
                <c:pt idx="7299">
                  <c:v>14.528360000000001</c:v>
                </c:pt>
                <c:pt idx="7300">
                  <c:v>14.53276</c:v>
                </c:pt>
                <c:pt idx="7301">
                  <c:v>14.53717</c:v>
                </c:pt>
                <c:pt idx="7302">
                  <c:v>14.54157</c:v>
                </c:pt>
                <c:pt idx="7303">
                  <c:v>14.545970000000001</c:v>
                </c:pt>
                <c:pt idx="7304">
                  <c:v>14.550369999999999</c:v>
                </c:pt>
                <c:pt idx="7305">
                  <c:v>14.554779999999999</c:v>
                </c:pt>
                <c:pt idx="7306">
                  <c:v>14.55918</c:v>
                </c:pt>
                <c:pt idx="7307">
                  <c:v>14.56358</c:v>
                </c:pt>
                <c:pt idx="7308">
                  <c:v>14.567979999999999</c:v>
                </c:pt>
                <c:pt idx="7309">
                  <c:v>14.572389999999999</c:v>
                </c:pt>
                <c:pt idx="7310">
                  <c:v>14.576789999999999</c:v>
                </c:pt>
                <c:pt idx="7311">
                  <c:v>14.581190000000001</c:v>
                </c:pt>
                <c:pt idx="7312">
                  <c:v>14.585600000000001</c:v>
                </c:pt>
                <c:pt idx="7313">
                  <c:v>14.59</c:v>
                </c:pt>
                <c:pt idx="7314">
                  <c:v>14.5944</c:v>
                </c:pt>
                <c:pt idx="7315">
                  <c:v>14.59881</c:v>
                </c:pt>
                <c:pt idx="7316">
                  <c:v>14.603210000000001</c:v>
                </c:pt>
                <c:pt idx="7317">
                  <c:v>14.607620000000001</c:v>
                </c:pt>
                <c:pt idx="7318">
                  <c:v>14.612019999999999</c:v>
                </c:pt>
                <c:pt idx="7319">
                  <c:v>14.616429999999999</c:v>
                </c:pt>
                <c:pt idx="7320">
                  <c:v>14.62083</c:v>
                </c:pt>
                <c:pt idx="7321">
                  <c:v>14.62523</c:v>
                </c:pt>
                <c:pt idx="7322">
                  <c:v>14.629639999999998</c:v>
                </c:pt>
                <c:pt idx="7323">
                  <c:v>14.634039999999999</c:v>
                </c:pt>
                <c:pt idx="7324">
                  <c:v>14.638450000000001</c:v>
                </c:pt>
                <c:pt idx="7325">
                  <c:v>14.642850000000001</c:v>
                </c:pt>
                <c:pt idx="7326">
                  <c:v>14.647260000000001</c:v>
                </c:pt>
                <c:pt idx="7327">
                  <c:v>14.65166</c:v>
                </c:pt>
                <c:pt idx="7328">
                  <c:v>14.65607</c:v>
                </c:pt>
                <c:pt idx="7329">
                  <c:v>14.66048</c:v>
                </c:pt>
                <c:pt idx="7330">
                  <c:v>14.66488</c:v>
                </c:pt>
                <c:pt idx="7331">
                  <c:v>14.66929</c:v>
                </c:pt>
                <c:pt idx="7332">
                  <c:v>14.673689999999999</c:v>
                </c:pt>
                <c:pt idx="7333">
                  <c:v>14.678099999999999</c:v>
                </c:pt>
                <c:pt idx="7334">
                  <c:v>14.682509999999999</c:v>
                </c:pt>
                <c:pt idx="7335">
                  <c:v>14.686909999999999</c:v>
                </c:pt>
                <c:pt idx="7336">
                  <c:v>14.691320000000001</c:v>
                </c:pt>
                <c:pt idx="7337">
                  <c:v>14.695730000000001</c:v>
                </c:pt>
                <c:pt idx="7338">
                  <c:v>14.70013</c:v>
                </c:pt>
                <c:pt idx="7339">
                  <c:v>14.70454</c:v>
                </c:pt>
                <c:pt idx="7340">
                  <c:v>14.70895</c:v>
                </c:pt>
                <c:pt idx="7341">
                  <c:v>14.71335</c:v>
                </c:pt>
                <c:pt idx="7342">
                  <c:v>14.71776</c:v>
                </c:pt>
                <c:pt idx="7343">
                  <c:v>14.72217</c:v>
                </c:pt>
                <c:pt idx="7344">
                  <c:v>14.72658</c:v>
                </c:pt>
                <c:pt idx="7345">
                  <c:v>14.730979999999999</c:v>
                </c:pt>
                <c:pt idx="7346">
                  <c:v>14.735389999999999</c:v>
                </c:pt>
                <c:pt idx="7347">
                  <c:v>14.739800000000001</c:v>
                </c:pt>
                <c:pt idx="7348">
                  <c:v>14.744210000000001</c:v>
                </c:pt>
                <c:pt idx="7349">
                  <c:v>14.748620000000001</c:v>
                </c:pt>
                <c:pt idx="7350">
                  <c:v>14.753030000000001</c:v>
                </c:pt>
                <c:pt idx="7351">
                  <c:v>14.757429999999999</c:v>
                </c:pt>
                <c:pt idx="7352">
                  <c:v>14.761839999999999</c:v>
                </c:pt>
                <c:pt idx="7353">
                  <c:v>14.766249999999999</c:v>
                </c:pt>
                <c:pt idx="7354">
                  <c:v>14.770659999999999</c:v>
                </c:pt>
                <c:pt idx="7355">
                  <c:v>14.775069999999999</c:v>
                </c:pt>
                <c:pt idx="7356">
                  <c:v>14.77948</c:v>
                </c:pt>
                <c:pt idx="7357">
                  <c:v>14.78389</c:v>
                </c:pt>
                <c:pt idx="7358">
                  <c:v>14.788300000000001</c:v>
                </c:pt>
                <c:pt idx="7359">
                  <c:v>14.792710000000001</c:v>
                </c:pt>
                <c:pt idx="7360">
                  <c:v>14.79712</c:v>
                </c:pt>
                <c:pt idx="7361">
                  <c:v>14.80153</c:v>
                </c:pt>
                <c:pt idx="7362">
                  <c:v>14.80594</c:v>
                </c:pt>
                <c:pt idx="7363">
                  <c:v>14.81035</c:v>
                </c:pt>
                <c:pt idx="7364">
                  <c:v>14.81476</c:v>
                </c:pt>
                <c:pt idx="7365">
                  <c:v>14.81917</c:v>
                </c:pt>
                <c:pt idx="7366">
                  <c:v>14.82358</c:v>
                </c:pt>
                <c:pt idx="7367">
                  <c:v>14.82799</c:v>
                </c:pt>
                <c:pt idx="7368">
                  <c:v>14.832400000000002</c:v>
                </c:pt>
                <c:pt idx="7369">
                  <c:v>14.83681</c:v>
                </c:pt>
                <c:pt idx="7370">
                  <c:v>14.84122</c:v>
                </c:pt>
                <c:pt idx="7371">
                  <c:v>14.84563</c:v>
                </c:pt>
                <c:pt idx="7372">
                  <c:v>14.85004</c:v>
                </c:pt>
                <c:pt idx="7373">
                  <c:v>14.85445</c:v>
                </c:pt>
                <c:pt idx="7374">
                  <c:v>14.85887</c:v>
                </c:pt>
                <c:pt idx="7375">
                  <c:v>14.86328</c:v>
                </c:pt>
                <c:pt idx="7376">
                  <c:v>14.86769</c:v>
                </c:pt>
                <c:pt idx="7377">
                  <c:v>14.8721</c:v>
                </c:pt>
                <c:pt idx="7378">
                  <c:v>14.876510000000001</c:v>
                </c:pt>
                <c:pt idx="7379">
                  <c:v>14.880920000000001</c:v>
                </c:pt>
                <c:pt idx="7380">
                  <c:v>14.885340000000001</c:v>
                </c:pt>
                <c:pt idx="7381">
                  <c:v>14.889749999999999</c:v>
                </c:pt>
                <c:pt idx="7382">
                  <c:v>14.894159999999999</c:v>
                </c:pt>
                <c:pt idx="7383">
                  <c:v>14.898569999999999</c:v>
                </c:pt>
                <c:pt idx="7384">
                  <c:v>14.902989999999999</c:v>
                </c:pt>
                <c:pt idx="7385">
                  <c:v>14.907399999999999</c:v>
                </c:pt>
                <c:pt idx="7386">
                  <c:v>14.911809999999999</c:v>
                </c:pt>
                <c:pt idx="7387">
                  <c:v>14.916230000000001</c:v>
                </c:pt>
                <c:pt idx="7388">
                  <c:v>14.920640000000001</c:v>
                </c:pt>
                <c:pt idx="7389">
                  <c:v>14.925050000000001</c:v>
                </c:pt>
                <c:pt idx="7390">
                  <c:v>14.92947</c:v>
                </c:pt>
                <c:pt idx="7391">
                  <c:v>14.93388</c:v>
                </c:pt>
                <c:pt idx="7392">
                  <c:v>14.93829</c:v>
                </c:pt>
                <c:pt idx="7393">
                  <c:v>14.94271</c:v>
                </c:pt>
                <c:pt idx="7394">
                  <c:v>14.94712</c:v>
                </c:pt>
                <c:pt idx="7395">
                  <c:v>14.95154</c:v>
                </c:pt>
                <c:pt idx="7396">
                  <c:v>14.955950000000001</c:v>
                </c:pt>
                <c:pt idx="7397">
                  <c:v>14.960370000000001</c:v>
                </c:pt>
                <c:pt idx="7398">
                  <c:v>14.964780000000001</c:v>
                </c:pt>
                <c:pt idx="7399">
                  <c:v>14.969190000000001</c:v>
                </c:pt>
                <c:pt idx="7400">
                  <c:v>14.973610000000001</c:v>
                </c:pt>
                <c:pt idx="7401">
                  <c:v>14.978019999999999</c:v>
                </c:pt>
                <c:pt idx="7402">
                  <c:v>14.98244</c:v>
                </c:pt>
                <c:pt idx="7403">
                  <c:v>14.986849999999999</c:v>
                </c:pt>
                <c:pt idx="7404">
                  <c:v>14.99127</c:v>
                </c:pt>
                <c:pt idx="7405">
                  <c:v>14.99568</c:v>
                </c:pt>
                <c:pt idx="7406">
                  <c:v>15.0001</c:v>
                </c:pt>
                <c:pt idx="7407">
                  <c:v>15.004520000000001</c:v>
                </c:pt>
                <c:pt idx="7408">
                  <c:v>15.008929999999999</c:v>
                </c:pt>
                <c:pt idx="7409">
                  <c:v>15.013349999999999</c:v>
                </c:pt>
                <c:pt idx="7410">
                  <c:v>15.017759999999999</c:v>
                </c:pt>
                <c:pt idx="7411">
                  <c:v>15.022179999999999</c:v>
                </c:pt>
                <c:pt idx="7412">
                  <c:v>15.0266</c:v>
                </c:pt>
                <c:pt idx="7413">
                  <c:v>15.031009999999998</c:v>
                </c:pt>
                <c:pt idx="7414">
                  <c:v>15.03543</c:v>
                </c:pt>
                <c:pt idx="7415">
                  <c:v>15.039850000000001</c:v>
                </c:pt>
                <c:pt idx="7416">
                  <c:v>15.04426</c:v>
                </c:pt>
                <c:pt idx="7417">
                  <c:v>15.048679999999999</c:v>
                </c:pt>
                <c:pt idx="7418">
                  <c:v>15.053100000000001</c:v>
                </c:pt>
                <c:pt idx="7419">
                  <c:v>15.057509999999999</c:v>
                </c:pt>
                <c:pt idx="7420">
                  <c:v>15.06193</c:v>
                </c:pt>
                <c:pt idx="7421">
                  <c:v>15.06635</c:v>
                </c:pt>
                <c:pt idx="7422">
                  <c:v>15.070770000000001</c:v>
                </c:pt>
                <c:pt idx="7423">
                  <c:v>15.075180000000001</c:v>
                </c:pt>
                <c:pt idx="7424">
                  <c:v>15.079600000000001</c:v>
                </c:pt>
                <c:pt idx="7425">
                  <c:v>15.084020000000001</c:v>
                </c:pt>
                <c:pt idx="7426">
                  <c:v>15.08844</c:v>
                </c:pt>
                <c:pt idx="7427">
                  <c:v>15.09286</c:v>
                </c:pt>
                <c:pt idx="7428">
                  <c:v>15.09728</c:v>
                </c:pt>
                <c:pt idx="7429">
                  <c:v>15.10169</c:v>
                </c:pt>
                <c:pt idx="7430">
                  <c:v>15.106110000000001</c:v>
                </c:pt>
                <c:pt idx="7431">
                  <c:v>15.110530000000001</c:v>
                </c:pt>
                <c:pt idx="7432">
                  <c:v>15.11495</c:v>
                </c:pt>
                <c:pt idx="7433">
                  <c:v>15.11937</c:v>
                </c:pt>
                <c:pt idx="7434">
                  <c:v>15.12379</c:v>
                </c:pt>
                <c:pt idx="7435">
                  <c:v>15.128209999999999</c:v>
                </c:pt>
                <c:pt idx="7436">
                  <c:v>15.132629999999999</c:v>
                </c:pt>
                <c:pt idx="7437">
                  <c:v>15.13705</c:v>
                </c:pt>
                <c:pt idx="7438">
                  <c:v>15.14147</c:v>
                </c:pt>
                <c:pt idx="7439">
                  <c:v>15.14588</c:v>
                </c:pt>
                <c:pt idx="7440">
                  <c:v>15.1503</c:v>
                </c:pt>
                <c:pt idx="7441">
                  <c:v>15.154719999999999</c:v>
                </c:pt>
                <c:pt idx="7442">
                  <c:v>15.159139999999999</c:v>
                </c:pt>
                <c:pt idx="7443">
                  <c:v>15.16357</c:v>
                </c:pt>
                <c:pt idx="7444">
                  <c:v>15.16799</c:v>
                </c:pt>
                <c:pt idx="7445">
                  <c:v>15.172410000000001</c:v>
                </c:pt>
                <c:pt idx="7446">
                  <c:v>15.176830000000001</c:v>
                </c:pt>
                <c:pt idx="7447">
                  <c:v>15.18125</c:v>
                </c:pt>
                <c:pt idx="7448">
                  <c:v>15.18567</c:v>
                </c:pt>
                <c:pt idx="7449">
                  <c:v>15.19009</c:v>
                </c:pt>
                <c:pt idx="7450">
                  <c:v>15.194509999999999</c:v>
                </c:pt>
                <c:pt idx="7451">
                  <c:v>15.198929999999999</c:v>
                </c:pt>
                <c:pt idx="7452">
                  <c:v>15.203349999999999</c:v>
                </c:pt>
                <c:pt idx="7453">
                  <c:v>15.20777</c:v>
                </c:pt>
                <c:pt idx="7454">
                  <c:v>15.212200000000001</c:v>
                </c:pt>
                <c:pt idx="7455">
                  <c:v>15.216620000000001</c:v>
                </c:pt>
                <c:pt idx="7456">
                  <c:v>15.22104</c:v>
                </c:pt>
                <c:pt idx="7457">
                  <c:v>15.22546</c:v>
                </c:pt>
                <c:pt idx="7458">
                  <c:v>15.22988</c:v>
                </c:pt>
                <c:pt idx="7459">
                  <c:v>15.234309999999999</c:v>
                </c:pt>
                <c:pt idx="7460">
                  <c:v>15.23873</c:v>
                </c:pt>
                <c:pt idx="7461">
                  <c:v>15.24315</c:v>
                </c:pt>
                <c:pt idx="7462">
                  <c:v>15.24757</c:v>
                </c:pt>
                <c:pt idx="7463">
                  <c:v>15.252000000000001</c:v>
                </c:pt>
                <c:pt idx="7464">
                  <c:v>15.25642</c:v>
                </c:pt>
                <c:pt idx="7465">
                  <c:v>15.26084</c:v>
                </c:pt>
                <c:pt idx="7466">
                  <c:v>15.26526</c:v>
                </c:pt>
                <c:pt idx="7467">
                  <c:v>15.269690000000001</c:v>
                </c:pt>
                <c:pt idx="7468">
                  <c:v>15.27411</c:v>
                </c:pt>
                <c:pt idx="7469">
                  <c:v>15.27853</c:v>
                </c:pt>
                <c:pt idx="7470">
                  <c:v>15.282959999999999</c:v>
                </c:pt>
                <c:pt idx="7471">
                  <c:v>15.287379999999999</c:v>
                </c:pt>
                <c:pt idx="7472">
                  <c:v>15.2918</c:v>
                </c:pt>
                <c:pt idx="7473">
                  <c:v>15.29623</c:v>
                </c:pt>
                <c:pt idx="7474">
                  <c:v>15.300650000000001</c:v>
                </c:pt>
                <c:pt idx="7475">
                  <c:v>15.30508</c:v>
                </c:pt>
                <c:pt idx="7476">
                  <c:v>15.3095</c:v>
                </c:pt>
                <c:pt idx="7477">
                  <c:v>15.313929999999999</c:v>
                </c:pt>
                <c:pt idx="7478">
                  <c:v>15.318349999999999</c:v>
                </c:pt>
                <c:pt idx="7479">
                  <c:v>15.32277</c:v>
                </c:pt>
                <c:pt idx="7480">
                  <c:v>15.327199999999999</c:v>
                </c:pt>
                <c:pt idx="7481">
                  <c:v>15.331620000000001</c:v>
                </c:pt>
                <c:pt idx="7482">
                  <c:v>15.33605</c:v>
                </c:pt>
                <c:pt idx="7483">
                  <c:v>15.34047</c:v>
                </c:pt>
                <c:pt idx="7484">
                  <c:v>15.344899999999999</c:v>
                </c:pt>
                <c:pt idx="7485">
                  <c:v>15.349319999999999</c:v>
                </c:pt>
                <c:pt idx="7486">
                  <c:v>15.35375</c:v>
                </c:pt>
                <c:pt idx="7487">
                  <c:v>15.358180000000001</c:v>
                </c:pt>
                <c:pt idx="7488">
                  <c:v>15.3626</c:v>
                </c:pt>
                <c:pt idx="7489">
                  <c:v>15.36703</c:v>
                </c:pt>
                <c:pt idx="7490">
                  <c:v>15.371449999999999</c:v>
                </c:pt>
                <c:pt idx="7491">
                  <c:v>15.37588</c:v>
                </c:pt>
                <c:pt idx="7492">
                  <c:v>15.38031</c:v>
                </c:pt>
                <c:pt idx="7493">
                  <c:v>15.384729999999999</c:v>
                </c:pt>
                <c:pt idx="7494">
                  <c:v>15.38916</c:v>
                </c:pt>
                <c:pt idx="7495">
                  <c:v>15.39358</c:v>
                </c:pt>
                <c:pt idx="7496">
                  <c:v>15.398009999999999</c:v>
                </c:pt>
                <c:pt idx="7497">
                  <c:v>15.40244</c:v>
                </c:pt>
                <c:pt idx="7498">
                  <c:v>15.40687</c:v>
                </c:pt>
                <c:pt idx="7499">
                  <c:v>15.411289999999999</c:v>
                </c:pt>
                <c:pt idx="7500">
                  <c:v>15.41572</c:v>
                </c:pt>
                <c:pt idx="7501">
                  <c:v>15.420150000000001</c:v>
                </c:pt>
                <c:pt idx="7502">
                  <c:v>15.424570000000001</c:v>
                </c:pt>
                <c:pt idx="7503">
                  <c:v>15.429</c:v>
                </c:pt>
                <c:pt idx="7504">
                  <c:v>15.43343</c:v>
                </c:pt>
                <c:pt idx="7505">
                  <c:v>15.437859999999999</c:v>
                </c:pt>
                <c:pt idx="7506">
                  <c:v>15.442279999999998</c:v>
                </c:pt>
                <c:pt idx="7507">
                  <c:v>15.446710000000001</c:v>
                </c:pt>
                <c:pt idx="7508">
                  <c:v>15.451140000000001</c:v>
                </c:pt>
                <c:pt idx="7509">
                  <c:v>15.45557</c:v>
                </c:pt>
                <c:pt idx="7510">
                  <c:v>15.459999999999999</c:v>
                </c:pt>
                <c:pt idx="7511">
                  <c:v>15.46443</c:v>
                </c:pt>
                <c:pt idx="7512">
                  <c:v>15.46885</c:v>
                </c:pt>
                <c:pt idx="7513">
                  <c:v>15.473280000000001</c:v>
                </c:pt>
                <c:pt idx="7514">
                  <c:v>15.47771</c:v>
                </c:pt>
                <c:pt idx="7515">
                  <c:v>15.482139999999999</c:v>
                </c:pt>
                <c:pt idx="7516">
                  <c:v>15.48657</c:v>
                </c:pt>
                <c:pt idx="7517">
                  <c:v>15.491</c:v>
                </c:pt>
                <c:pt idx="7518">
                  <c:v>15.495429999999999</c:v>
                </c:pt>
                <c:pt idx="7519">
                  <c:v>15.49986</c:v>
                </c:pt>
                <c:pt idx="7520">
                  <c:v>15.504290000000001</c:v>
                </c:pt>
                <c:pt idx="7521">
                  <c:v>15.50872</c:v>
                </c:pt>
                <c:pt idx="7522">
                  <c:v>15.51315</c:v>
                </c:pt>
                <c:pt idx="7523">
                  <c:v>15.517579999999999</c:v>
                </c:pt>
                <c:pt idx="7524">
                  <c:v>15.52201</c:v>
                </c:pt>
                <c:pt idx="7525">
                  <c:v>15.526440000000001</c:v>
                </c:pt>
                <c:pt idx="7526">
                  <c:v>15.53087</c:v>
                </c:pt>
                <c:pt idx="7527">
                  <c:v>15.535299999999999</c:v>
                </c:pt>
                <c:pt idx="7528">
                  <c:v>15.53973</c:v>
                </c:pt>
                <c:pt idx="7529">
                  <c:v>15.54416</c:v>
                </c:pt>
                <c:pt idx="7530">
                  <c:v>15.548589999999999</c:v>
                </c:pt>
                <c:pt idx="7531">
                  <c:v>15.55302</c:v>
                </c:pt>
                <c:pt idx="7532">
                  <c:v>15.557450000000001</c:v>
                </c:pt>
                <c:pt idx="7533">
                  <c:v>15.56188</c:v>
                </c:pt>
                <c:pt idx="7534">
                  <c:v>15.56631</c:v>
                </c:pt>
                <c:pt idx="7535">
                  <c:v>15.57075</c:v>
                </c:pt>
                <c:pt idx="7536">
                  <c:v>15.57518</c:v>
                </c:pt>
                <c:pt idx="7537">
                  <c:v>15.579610000000001</c:v>
                </c:pt>
                <c:pt idx="7538">
                  <c:v>15.58404</c:v>
                </c:pt>
                <c:pt idx="7539">
                  <c:v>15.588470000000001</c:v>
                </c:pt>
                <c:pt idx="7540">
                  <c:v>15.5929</c:v>
                </c:pt>
                <c:pt idx="7541">
                  <c:v>15.597339999999999</c:v>
                </c:pt>
                <c:pt idx="7542">
                  <c:v>15.601769999999998</c:v>
                </c:pt>
                <c:pt idx="7543">
                  <c:v>15.606200000000001</c:v>
                </c:pt>
                <c:pt idx="7544">
                  <c:v>15.61063</c:v>
                </c:pt>
                <c:pt idx="7545">
                  <c:v>15.615069999999999</c:v>
                </c:pt>
                <c:pt idx="7546">
                  <c:v>15.6195</c:v>
                </c:pt>
                <c:pt idx="7547">
                  <c:v>15.62393</c:v>
                </c:pt>
                <c:pt idx="7548">
                  <c:v>15.628360000000001</c:v>
                </c:pt>
                <c:pt idx="7549">
                  <c:v>15.6328</c:v>
                </c:pt>
                <c:pt idx="7550">
                  <c:v>15.637229999999999</c:v>
                </c:pt>
                <c:pt idx="7551">
                  <c:v>15.641660000000002</c:v>
                </c:pt>
                <c:pt idx="7552">
                  <c:v>15.646099999999999</c:v>
                </c:pt>
                <c:pt idx="7553">
                  <c:v>15.65053</c:v>
                </c:pt>
                <c:pt idx="7554">
                  <c:v>15.654959999999999</c:v>
                </c:pt>
                <c:pt idx="7555">
                  <c:v>15.6594</c:v>
                </c:pt>
                <c:pt idx="7556">
                  <c:v>15.663830000000001</c:v>
                </c:pt>
                <c:pt idx="7557">
                  <c:v>15.668270000000001</c:v>
                </c:pt>
                <c:pt idx="7558">
                  <c:v>15.672700000000001</c:v>
                </c:pt>
                <c:pt idx="7559">
                  <c:v>15.677130000000002</c:v>
                </c:pt>
                <c:pt idx="7560">
                  <c:v>15.681569999999999</c:v>
                </c:pt>
                <c:pt idx="7561">
                  <c:v>15.685999999999998</c:v>
                </c:pt>
                <c:pt idx="7562">
                  <c:v>15.690440000000001</c:v>
                </c:pt>
                <c:pt idx="7563">
                  <c:v>15.69487</c:v>
                </c:pt>
                <c:pt idx="7564">
                  <c:v>15.699310000000001</c:v>
                </c:pt>
                <c:pt idx="7565">
                  <c:v>15.703740000000002</c:v>
                </c:pt>
                <c:pt idx="7566">
                  <c:v>15.708179999999999</c:v>
                </c:pt>
                <c:pt idx="7567">
                  <c:v>15.712609999999998</c:v>
                </c:pt>
                <c:pt idx="7568">
                  <c:v>15.71705</c:v>
                </c:pt>
                <c:pt idx="7569">
                  <c:v>15.72148</c:v>
                </c:pt>
                <c:pt idx="7570">
                  <c:v>15.72592</c:v>
                </c:pt>
                <c:pt idx="7571">
                  <c:v>15.730350000000001</c:v>
                </c:pt>
                <c:pt idx="7572">
                  <c:v>15.734789999999998</c:v>
                </c:pt>
                <c:pt idx="7573">
                  <c:v>15.739220000000001</c:v>
                </c:pt>
                <c:pt idx="7574">
                  <c:v>15.74366</c:v>
                </c:pt>
                <c:pt idx="7575">
                  <c:v>15.748100000000001</c:v>
                </c:pt>
                <c:pt idx="7576">
                  <c:v>15.75253</c:v>
                </c:pt>
                <c:pt idx="7577">
                  <c:v>15.756969999999999</c:v>
                </c:pt>
                <c:pt idx="7578">
                  <c:v>15.76141</c:v>
                </c:pt>
                <c:pt idx="7579">
                  <c:v>15.765839999999999</c:v>
                </c:pt>
                <c:pt idx="7580">
                  <c:v>15.770280000000001</c:v>
                </c:pt>
                <c:pt idx="7581">
                  <c:v>15.774710000000001</c:v>
                </c:pt>
                <c:pt idx="7582">
                  <c:v>15.77915</c:v>
                </c:pt>
                <c:pt idx="7583">
                  <c:v>15.78359</c:v>
                </c:pt>
                <c:pt idx="7584">
                  <c:v>15.788030000000001</c:v>
                </c:pt>
                <c:pt idx="7585">
                  <c:v>15.792460000000002</c:v>
                </c:pt>
                <c:pt idx="7586">
                  <c:v>15.796899999999999</c:v>
                </c:pt>
                <c:pt idx="7587">
                  <c:v>15.80134</c:v>
                </c:pt>
                <c:pt idx="7588">
                  <c:v>15.805779999999999</c:v>
                </c:pt>
                <c:pt idx="7589">
                  <c:v>15.810210000000001</c:v>
                </c:pt>
                <c:pt idx="7590">
                  <c:v>15.81465</c:v>
                </c:pt>
                <c:pt idx="7591">
                  <c:v>15.819090000000001</c:v>
                </c:pt>
                <c:pt idx="7592">
                  <c:v>15.823529999999998</c:v>
                </c:pt>
                <c:pt idx="7593">
                  <c:v>15.827959999999999</c:v>
                </c:pt>
                <c:pt idx="7594">
                  <c:v>15.8324</c:v>
                </c:pt>
                <c:pt idx="7595">
                  <c:v>15.83684</c:v>
                </c:pt>
                <c:pt idx="7596">
                  <c:v>15.841279999999999</c:v>
                </c:pt>
                <c:pt idx="7597">
                  <c:v>15.84572</c:v>
                </c:pt>
                <c:pt idx="7598">
                  <c:v>15.850159999999999</c:v>
                </c:pt>
                <c:pt idx="7599">
                  <c:v>15.8546</c:v>
                </c:pt>
                <c:pt idx="7600">
                  <c:v>15.859029999999999</c:v>
                </c:pt>
                <c:pt idx="7601">
                  <c:v>15.863470000000001</c:v>
                </c:pt>
                <c:pt idx="7602">
                  <c:v>15.867909999999998</c:v>
                </c:pt>
                <c:pt idx="7603">
                  <c:v>15.872350000000001</c:v>
                </c:pt>
                <c:pt idx="7604">
                  <c:v>15.876790000000002</c:v>
                </c:pt>
                <c:pt idx="7605">
                  <c:v>15.88123</c:v>
                </c:pt>
                <c:pt idx="7606">
                  <c:v>15.885670000000001</c:v>
                </c:pt>
                <c:pt idx="7607">
                  <c:v>15.890109999999998</c:v>
                </c:pt>
                <c:pt idx="7608">
                  <c:v>15.894550000000001</c:v>
                </c:pt>
                <c:pt idx="7609">
                  <c:v>15.898990000000001</c:v>
                </c:pt>
                <c:pt idx="7610">
                  <c:v>15.90343</c:v>
                </c:pt>
                <c:pt idx="7611">
                  <c:v>15.907870000000001</c:v>
                </c:pt>
                <c:pt idx="7612">
                  <c:v>15.91231</c:v>
                </c:pt>
                <c:pt idx="7613">
                  <c:v>15.91675</c:v>
                </c:pt>
                <c:pt idx="7614">
                  <c:v>15.921190000000001</c:v>
                </c:pt>
                <c:pt idx="7615">
                  <c:v>15.92563</c:v>
                </c:pt>
                <c:pt idx="7616">
                  <c:v>15.930070000000001</c:v>
                </c:pt>
                <c:pt idx="7617">
                  <c:v>15.93451</c:v>
                </c:pt>
                <c:pt idx="7618">
                  <c:v>15.93895</c:v>
                </c:pt>
                <c:pt idx="7619">
                  <c:v>15.943390000000001</c:v>
                </c:pt>
                <c:pt idx="7620">
                  <c:v>15.947840000000001</c:v>
                </c:pt>
                <c:pt idx="7621">
                  <c:v>15.95228</c:v>
                </c:pt>
                <c:pt idx="7622">
                  <c:v>15.956720000000001</c:v>
                </c:pt>
                <c:pt idx="7623">
                  <c:v>15.961159999999998</c:v>
                </c:pt>
                <c:pt idx="7624">
                  <c:v>15.9656</c:v>
                </c:pt>
                <c:pt idx="7625">
                  <c:v>15.970040000000001</c:v>
                </c:pt>
                <c:pt idx="7626">
                  <c:v>15.974490000000001</c:v>
                </c:pt>
                <c:pt idx="7627">
                  <c:v>15.978929999999998</c:v>
                </c:pt>
                <c:pt idx="7628">
                  <c:v>15.983370000000001</c:v>
                </c:pt>
                <c:pt idx="7629">
                  <c:v>15.987810000000001</c:v>
                </c:pt>
                <c:pt idx="7630">
                  <c:v>15.992260000000002</c:v>
                </c:pt>
                <c:pt idx="7631">
                  <c:v>15.996699999999999</c:v>
                </c:pt>
                <c:pt idx="7632">
                  <c:v>16.001139999999999</c:v>
                </c:pt>
                <c:pt idx="7633">
                  <c:v>16.005579999999998</c:v>
                </c:pt>
                <c:pt idx="7634">
                  <c:v>16.01003</c:v>
                </c:pt>
                <c:pt idx="7635">
                  <c:v>16.014469999999999</c:v>
                </c:pt>
                <c:pt idx="7636">
                  <c:v>16.018910000000002</c:v>
                </c:pt>
                <c:pt idx="7637">
                  <c:v>16.023349999999997</c:v>
                </c:pt>
                <c:pt idx="7638">
                  <c:v>16.027799999999999</c:v>
                </c:pt>
                <c:pt idx="7639">
                  <c:v>16.032239999999998</c:v>
                </c:pt>
                <c:pt idx="7640">
                  <c:v>16.03669</c:v>
                </c:pt>
                <c:pt idx="7641">
                  <c:v>16.041129999999999</c:v>
                </c:pt>
                <c:pt idx="7642">
                  <c:v>16.045569999999998</c:v>
                </c:pt>
                <c:pt idx="7643">
                  <c:v>16.05002</c:v>
                </c:pt>
                <c:pt idx="7644">
                  <c:v>16.054459999999999</c:v>
                </c:pt>
                <c:pt idx="7645">
                  <c:v>16.058900000000001</c:v>
                </c:pt>
                <c:pt idx="7646">
                  <c:v>16.06335</c:v>
                </c:pt>
                <c:pt idx="7647">
                  <c:v>16.067789999999999</c:v>
                </c:pt>
                <c:pt idx="7648">
                  <c:v>16.072240000000001</c:v>
                </c:pt>
                <c:pt idx="7649">
                  <c:v>16.07668</c:v>
                </c:pt>
                <c:pt idx="7650">
                  <c:v>16.081129999999998</c:v>
                </c:pt>
                <c:pt idx="7651">
                  <c:v>16.085570000000001</c:v>
                </c:pt>
                <c:pt idx="7652">
                  <c:v>16.090009999999999</c:v>
                </c:pt>
                <c:pt idx="7653">
                  <c:v>16.094460000000002</c:v>
                </c:pt>
                <c:pt idx="7654">
                  <c:v>16.09891</c:v>
                </c:pt>
                <c:pt idx="7655">
                  <c:v>16.103349999999999</c:v>
                </c:pt>
                <c:pt idx="7656">
                  <c:v>16.107799999999997</c:v>
                </c:pt>
                <c:pt idx="7657">
                  <c:v>16.11224</c:v>
                </c:pt>
                <c:pt idx="7658">
                  <c:v>16.116689999999998</c:v>
                </c:pt>
                <c:pt idx="7659">
                  <c:v>16.121130000000001</c:v>
                </c:pt>
                <c:pt idx="7660">
                  <c:v>16.125579999999999</c:v>
                </c:pt>
                <c:pt idx="7661">
                  <c:v>16.130019999999998</c:v>
                </c:pt>
                <c:pt idx="7662">
                  <c:v>16.13447</c:v>
                </c:pt>
                <c:pt idx="7663">
                  <c:v>16.138909999999999</c:v>
                </c:pt>
                <c:pt idx="7664">
                  <c:v>16.143359999999998</c:v>
                </c:pt>
                <c:pt idx="7665">
                  <c:v>16.14781</c:v>
                </c:pt>
                <c:pt idx="7666">
                  <c:v>16.152260000000002</c:v>
                </c:pt>
                <c:pt idx="7667">
                  <c:v>16.156700000000001</c:v>
                </c:pt>
                <c:pt idx="7668">
                  <c:v>16.161149999999999</c:v>
                </c:pt>
                <c:pt idx="7669">
                  <c:v>16.165590000000002</c:v>
                </c:pt>
                <c:pt idx="7670">
                  <c:v>16.17004</c:v>
                </c:pt>
                <c:pt idx="7671">
                  <c:v>16.174489999999999</c:v>
                </c:pt>
                <c:pt idx="7672">
                  <c:v>16.178940000000001</c:v>
                </c:pt>
                <c:pt idx="7673">
                  <c:v>16.18338</c:v>
                </c:pt>
                <c:pt idx="7674">
                  <c:v>16.187830000000002</c:v>
                </c:pt>
                <c:pt idx="7675">
                  <c:v>16.19228</c:v>
                </c:pt>
                <c:pt idx="7676">
                  <c:v>16.196720000000003</c:v>
                </c:pt>
                <c:pt idx="7677">
                  <c:v>16.201170000000001</c:v>
                </c:pt>
                <c:pt idx="7678">
                  <c:v>16.20562</c:v>
                </c:pt>
                <c:pt idx="7679">
                  <c:v>16.210070000000002</c:v>
                </c:pt>
                <c:pt idx="7680">
                  <c:v>16.21452</c:v>
                </c:pt>
                <c:pt idx="7681">
                  <c:v>16.218960000000003</c:v>
                </c:pt>
                <c:pt idx="7682">
                  <c:v>16.223410000000001</c:v>
                </c:pt>
                <c:pt idx="7683">
                  <c:v>16.22786</c:v>
                </c:pt>
                <c:pt idx="7684">
                  <c:v>16.232309999999998</c:v>
                </c:pt>
                <c:pt idx="7685">
                  <c:v>16.23676</c:v>
                </c:pt>
                <c:pt idx="7686">
                  <c:v>16.241209999999999</c:v>
                </c:pt>
                <c:pt idx="7687">
                  <c:v>16.245650000000001</c:v>
                </c:pt>
                <c:pt idx="7688">
                  <c:v>16.2501</c:v>
                </c:pt>
                <c:pt idx="7689">
                  <c:v>16.254549999999998</c:v>
                </c:pt>
                <c:pt idx="7690">
                  <c:v>16.259</c:v>
                </c:pt>
                <c:pt idx="7691">
                  <c:v>16.263449999999999</c:v>
                </c:pt>
                <c:pt idx="7692">
                  <c:v>16.267899999999997</c:v>
                </c:pt>
                <c:pt idx="7693">
                  <c:v>16.272350000000003</c:v>
                </c:pt>
                <c:pt idx="7694">
                  <c:v>16.276800000000001</c:v>
                </c:pt>
                <c:pt idx="7695">
                  <c:v>16.28125</c:v>
                </c:pt>
                <c:pt idx="7696">
                  <c:v>16.285699999999999</c:v>
                </c:pt>
                <c:pt idx="7697">
                  <c:v>16.290150000000001</c:v>
                </c:pt>
                <c:pt idx="7698">
                  <c:v>16.294599999999999</c:v>
                </c:pt>
                <c:pt idx="7699">
                  <c:v>16.299049999999998</c:v>
                </c:pt>
                <c:pt idx="7700">
                  <c:v>16.3035</c:v>
                </c:pt>
                <c:pt idx="7701">
                  <c:v>16.307950000000002</c:v>
                </c:pt>
                <c:pt idx="7702">
                  <c:v>16.3124</c:v>
                </c:pt>
                <c:pt idx="7703">
                  <c:v>16.316850000000002</c:v>
                </c:pt>
                <c:pt idx="7704">
                  <c:v>16.321300000000001</c:v>
                </c:pt>
                <c:pt idx="7705">
                  <c:v>16.325749999999999</c:v>
                </c:pt>
                <c:pt idx="7706">
                  <c:v>16.330199999999998</c:v>
                </c:pt>
                <c:pt idx="7707">
                  <c:v>16.33465</c:v>
                </c:pt>
                <c:pt idx="7708">
                  <c:v>16.339099999999998</c:v>
                </c:pt>
                <c:pt idx="7709">
                  <c:v>16.343549999999997</c:v>
                </c:pt>
                <c:pt idx="7710">
                  <c:v>16.348000000000003</c:v>
                </c:pt>
                <c:pt idx="7711">
                  <c:v>16.352460000000001</c:v>
                </c:pt>
                <c:pt idx="7712">
                  <c:v>16.356909999999999</c:v>
                </c:pt>
                <c:pt idx="7713">
                  <c:v>16.361359999999998</c:v>
                </c:pt>
                <c:pt idx="7714">
                  <c:v>16.36581</c:v>
                </c:pt>
                <c:pt idx="7715">
                  <c:v>16.370260000000002</c:v>
                </c:pt>
                <c:pt idx="7716">
                  <c:v>16.37471</c:v>
                </c:pt>
                <c:pt idx="7717">
                  <c:v>16.379169999999998</c:v>
                </c:pt>
                <c:pt idx="7718">
                  <c:v>16.383620000000001</c:v>
                </c:pt>
                <c:pt idx="7719">
                  <c:v>16.388070000000003</c:v>
                </c:pt>
                <c:pt idx="7720">
                  <c:v>16.392520000000001</c:v>
                </c:pt>
                <c:pt idx="7721">
                  <c:v>16.396979999999999</c:v>
                </c:pt>
                <c:pt idx="7722">
                  <c:v>16.401430000000001</c:v>
                </c:pt>
                <c:pt idx="7723">
                  <c:v>16.40588</c:v>
                </c:pt>
                <c:pt idx="7724">
                  <c:v>16.410330000000002</c:v>
                </c:pt>
                <c:pt idx="7725">
                  <c:v>16.41479</c:v>
                </c:pt>
                <c:pt idx="7726">
                  <c:v>16.419240000000002</c:v>
                </c:pt>
                <c:pt idx="7727">
                  <c:v>16.423690000000001</c:v>
                </c:pt>
                <c:pt idx="7728">
                  <c:v>16.428149999999999</c:v>
                </c:pt>
                <c:pt idx="7729">
                  <c:v>16.432599999999997</c:v>
                </c:pt>
                <c:pt idx="7730">
                  <c:v>16.437050000000003</c:v>
                </c:pt>
                <c:pt idx="7731">
                  <c:v>16.441510000000001</c:v>
                </c:pt>
                <c:pt idx="7732">
                  <c:v>16.445959999999999</c:v>
                </c:pt>
                <c:pt idx="7733">
                  <c:v>16.450409999999998</c:v>
                </c:pt>
                <c:pt idx="7734">
                  <c:v>16.45487</c:v>
                </c:pt>
                <c:pt idx="7735">
                  <c:v>16.459319999999998</c:v>
                </c:pt>
                <c:pt idx="7736">
                  <c:v>16.46378</c:v>
                </c:pt>
                <c:pt idx="7737">
                  <c:v>16.468230000000002</c:v>
                </c:pt>
                <c:pt idx="7738">
                  <c:v>16.47268</c:v>
                </c:pt>
                <c:pt idx="7739">
                  <c:v>16.477140000000002</c:v>
                </c:pt>
                <c:pt idx="7740">
                  <c:v>16.481590000000001</c:v>
                </c:pt>
                <c:pt idx="7741">
                  <c:v>16.486049999999999</c:v>
                </c:pt>
                <c:pt idx="7742">
                  <c:v>16.490500000000001</c:v>
                </c:pt>
                <c:pt idx="7743">
                  <c:v>16.494959999999999</c:v>
                </c:pt>
                <c:pt idx="7744">
                  <c:v>16.499409999999997</c:v>
                </c:pt>
                <c:pt idx="7745">
                  <c:v>16.503869999999999</c:v>
                </c:pt>
                <c:pt idx="7746">
                  <c:v>16.508320000000001</c:v>
                </c:pt>
                <c:pt idx="7747">
                  <c:v>16.512780000000003</c:v>
                </c:pt>
                <c:pt idx="7748">
                  <c:v>16.517230000000001</c:v>
                </c:pt>
                <c:pt idx="7749">
                  <c:v>16.52169</c:v>
                </c:pt>
                <c:pt idx="7750">
                  <c:v>16.526140000000002</c:v>
                </c:pt>
                <c:pt idx="7751">
                  <c:v>16.5306</c:v>
                </c:pt>
                <c:pt idx="7752">
                  <c:v>16.535049999999998</c:v>
                </c:pt>
                <c:pt idx="7753">
                  <c:v>16.53951</c:v>
                </c:pt>
                <c:pt idx="7754">
                  <c:v>16.543970000000002</c:v>
                </c:pt>
                <c:pt idx="7755">
                  <c:v>16.54842</c:v>
                </c:pt>
                <c:pt idx="7756">
                  <c:v>16.552879999999998</c:v>
                </c:pt>
                <c:pt idx="7757">
                  <c:v>16.55733</c:v>
                </c:pt>
                <c:pt idx="7758">
                  <c:v>16.561789999999998</c:v>
                </c:pt>
                <c:pt idx="7759">
                  <c:v>16.56625</c:v>
                </c:pt>
                <c:pt idx="7760">
                  <c:v>16.570700000000002</c:v>
                </c:pt>
                <c:pt idx="7761">
                  <c:v>16.575159999999997</c:v>
                </c:pt>
                <c:pt idx="7762">
                  <c:v>16.579619999999998</c:v>
                </c:pt>
                <c:pt idx="7763">
                  <c:v>16.584070000000001</c:v>
                </c:pt>
                <c:pt idx="7764">
                  <c:v>16.588530000000002</c:v>
                </c:pt>
                <c:pt idx="7765">
                  <c:v>16.592989999999997</c:v>
                </c:pt>
                <c:pt idx="7766">
                  <c:v>16.597449999999998</c:v>
                </c:pt>
                <c:pt idx="7767">
                  <c:v>16.601900000000001</c:v>
                </c:pt>
                <c:pt idx="7768">
                  <c:v>16.606360000000002</c:v>
                </c:pt>
                <c:pt idx="7769">
                  <c:v>16.610819999999997</c:v>
                </c:pt>
                <c:pt idx="7770">
                  <c:v>16.615279999999998</c:v>
                </c:pt>
                <c:pt idx="7771">
                  <c:v>16.619730000000001</c:v>
                </c:pt>
                <c:pt idx="7772">
                  <c:v>16.624190000000002</c:v>
                </c:pt>
                <c:pt idx="7773">
                  <c:v>16.628649999999997</c:v>
                </c:pt>
                <c:pt idx="7774">
                  <c:v>16.633109999999999</c:v>
                </c:pt>
                <c:pt idx="7775">
                  <c:v>16.63757</c:v>
                </c:pt>
                <c:pt idx="7776">
                  <c:v>16.642019999999999</c:v>
                </c:pt>
                <c:pt idx="7777">
                  <c:v>16.64648</c:v>
                </c:pt>
                <c:pt idx="7778">
                  <c:v>16.650939999999999</c:v>
                </c:pt>
                <c:pt idx="7779">
                  <c:v>16.6554</c:v>
                </c:pt>
                <c:pt idx="7780">
                  <c:v>16.659859999999998</c:v>
                </c:pt>
                <c:pt idx="7781">
                  <c:v>16.66432</c:v>
                </c:pt>
                <c:pt idx="7782">
                  <c:v>16.668780000000002</c:v>
                </c:pt>
                <c:pt idx="7783">
                  <c:v>16.67324</c:v>
                </c:pt>
                <c:pt idx="7784">
                  <c:v>16.677689999999998</c:v>
                </c:pt>
                <c:pt idx="7785">
                  <c:v>16.68215</c:v>
                </c:pt>
                <c:pt idx="7786">
                  <c:v>16.686610000000002</c:v>
                </c:pt>
                <c:pt idx="7787">
                  <c:v>16.69107</c:v>
                </c:pt>
                <c:pt idx="7788">
                  <c:v>16.695530000000002</c:v>
                </c:pt>
                <c:pt idx="7789">
                  <c:v>16.69999</c:v>
                </c:pt>
                <c:pt idx="7790">
                  <c:v>16.704449999999998</c:v>
                </c:pt>
                <c:pt idx="7791">
                  <c:v>16.708909999999999</c:v>
                </c:pt>
                <c:pt idx="7792">
                  <c:v>16.713370000000001</c:v>
                </c:pt>
                <c:pt idx="7793">
                  <c:v>16.717829999999999</c:v>
                </c:pt>
                <c:pt idx="7794">
                  <c:v>16.722290000000001</c:v>
                </c:pt>
                <c:pt idx="7795">
                  <c:v>16.726749999999999</c:v>
                </c:pt>
                <c:pt idx="7796">
                  <c:v>16.731210000000001</c:v>
                </c:pt>
                <c:pt idx="7797">
                  <c:v>16.735670000000002</c:v>
                </c:pt>
                <c:pt idx="7798">
                  <c:v>16.740130000000001</c:v>
                </c:pt>
                <c:pt idx="7799">
                  <c:v>16.744599999999998</c:v>
                </c:pt>
                <c:pt idx="7800">
                  <c:v>16.74906</c:v>
                </c:pt>
                <c:pt idx="7801">
                  <c:v>16.753520000000002</c:v>
                </c:pt>
                <c:pt idx="7802">
                  <c:v>16.75798</c:v>
                </c:pt>
                <c:pt idx="7803">
                  <c:v>16.762440000000002</c:v>
                </c:pt>
                <c:pt idx="7804">
                  <c:v>16.7669</c:v>
                </c:pt>
                <c:pt idx="7805">
                  <c:v>16.771359999999998</c:v>
                </c:pt>
                <c:pt idx="7806">
                  <c:v>16.77582</c:v>
                </c:pt>
                <c:pt idx="7807">
                  <c:v>16.780290000000001</c:v>
                </c:pt>
                <c:pt idx="7808">
                  <c:v>16.784750000000003</c:v>
                </c:pt>
                <c:pt idx="7809">
                  <c:v>16.789209999999997</c:v>
                </c:pt>
                <c:pt idx="7810">
                  <c:v>16.793669999999999</c:v>
                </c:pt>
                <c:pt idx="7811">
                  <c:v>16.79813</c:v>
                </c:pt>
                <c:pt idx="7812">
                  <c:v>16.802589999999999</c:v>
                </c:pt>
                <c:pt idx="7813">
                  <c:v>16.80706</c:v>
                </c:pt>
                <c:pt idx="7814">
                  <c:v>16.811520000000002</c:v>
                </c:pt>
                <c:pt idx="7815">
                  <c:v>16.81598</c:v>
                </c:pt>
                <c:pt idx="7816">
                  <c:v>16.820439999999998</c:v>
                </c:pt>
                <c:pt idx="7817">
                  <c:v>16.824909999999999</c:v>
                </c:pt>
                <c:pt idx="7818">
                  <c:v>16.829370000000001</c:v>
                </c:pt>
                <c:pt idx="7819">
                  <c:v>16.833830000000003</c:v>
                </c:pt>
                <c:pt idx="7820">
                  <c:v>16.838289999999997</c:v>
                </c:pt>
                <c:pt idx="7821">
                  <c:v>16.842759999999998</c:v>
                </c:pt>
                <c:pt idx="7822">
                  <c:v>16.84722</c:v>
                </c:pt>
                <c:pt idx="7823">
                  <c:v>16.851680000000002</c:v>
                </c:pt>
                <c:pt idx="7824">
                  <c:v>16.85615</c:v>
                </c:pt>
                <c:pt idx="7825">
                  <c:v>16.860610000000001</c:v>
                </c:pt>
                <c:pt idx="7826">
                  <c:v>16.865069999999999</c:v>
                </c:pt>
                <c:pt idx="7827">
                  <c:v>16.869539999999997</c:v>
                </c:pt>
                <c:pt idx="7828">
                  <c:v>16.873999999999999</c:v>
                </c:pt>
                <c:pt idx="7829">
                  <c:v>16.87847</c:v>
                </c:pt>
                <c:pt idx="7830">
                  <c:v>16.882930000000002</c:v>
                </c:pt>
                <c:pt idx="7831">
                  <c:v>16.88739</c:v>
                </c:pt>
                <c:pt idx="7832">
                  <c:v>16.891860000000001</c:v>
                </c:pt>
                <c:pt idx="7833">
                  <c:v>16.896319999999999</c:v>
                </c:pt>
                <c:pt idx="7834">
                  <c:v>16.900790000000001</c:v>
                </c:pt>
                <c:pt idx="7835">
                  <c:v>16.905249999999999</c:v>
                </c:pt>
                <c:pt idx="7836">
                  <c:v>16.90971</c:v>
                </c:pt>
                <c:pt idx="7837">
                  <c:v>16.914180000000002</c:v>
                </c:pt>
                <c:pt idx="7838">
                  <c:v>16.91864</c:v>
                </c:pt>
                <c:pt idx="7839">
                  <c:v>16.923110000000001</c:v>
                </c:pt>
                <c:pt idx="7840">
                  <c:v>16.927569999999999</c:v>
                </c:pt>
                <c:pt idx="7841">
                  <c:v>16.932040000000001</c:v>
                </c:pt>
                <c:pt idx="7842">
                  <c:v>16.936509999999998</c:v>
                </c:pt>
                <c:pt idx="7843">
                  <c:v>16.94097</c:v>
                </c:pt>
                <c:pt idx="7844">
                  <c:v>16.945430000000002</c:v>
                </c:pt>
                <c:pt idx="7845">
                  <c:v>16.9499</c:v>
                </c:pt>
                <c:pt idx="7846">
                  <c:v>16.954370000000001</c:v>
                </c:pt>
                <c:pt idx="7847">
                  <c:v>16.958830000000003</c:v>
                </c:pt>
                <c:pt idx="7848">
                  <c:v>16.9633</c:v>
                </c:pt>
                <c:pt idx="7849">
                  <c:v>16.967759999999998</c:v>
                </c:pt>
                <c:pt idx="7850">
                  <c:v>16.97223</c:v>
                </c:pt>
                <c:pt idx="7851">
                  <c:v>16.976700000000001</c:v>
                </c:pt>
                <c:pt idx="7852">
                  <c:v>16.981159999999999</c:v>
                </c:pt>
                <c:pt idx="7853">
                  <c:v>16.98563</c:v>
                </c:pt>
                <c:pt idx="7854">
                  <c:v>16.990100000000002</c:v>
                </c:pt>
                <c:pt idx="7855">
                  <c:v>16.99456</c:v>
                </c:pt>
                <c:pt idx="7856">
                  <c:v>16.999029999999998</c:v>
                </c:pt>
                <c:pt idx="7857">
                  <c:v>17.003500000000003</c:v>
                </c:pt>
                <c:pt idx="7858">
                  <c:v>17.007960000000001</c:v>
                </c:pt>
                <c:pt idx="7859">
                  <c:v>17.012429999999998</c:v>
                </c:pt>
                <c:pt idx="7860">
                  <c:v>17.0169</c:v>
                </c:pt>
                <c:pt idx="7861">
                  <c:v>17.021359999999998</c:v>
                </c:pt>
                <c:pt idx="7862">
                  <c:v>17.025829999999999</c:v>
                </c:pt>
                <c:pt idx="7863">
                  <c:v>17.0303</c:v>
                </c:pt>
                <c:pt idx="7864">
                  <c:v>17.034770000000002</c:v>
                </c:pt>
                <c:pt idx="7865">
                  <c:v>17.03923</c:v>
                </c:pt>
                <c:pt idx="7866">
                  <c:v>17.043699999999998</c:v>
                </c:pt>
                <c:pt idx="7867">
                  <c:v>17.048170000000002</c:v>
                </c:pt>
                <c:pt idx="7868">
                  <c:v>17.05264</c:v>
                </c:pt>
                <c:pt idx="7869">
                  <c:v>17.057099999999998</c:v>
                </c:pt>
                <c:pt idx="7870">
                  <c:v>17.061570000000003</c:v>
                </c:pt>
                <c:pt idx="7871">
                  <c:v>17.066040000000001</c:v>
                </c:pt>
                <c:pt idx="7872">
                  <c:v>17.070510000000002</c:v>
                </c:pt>
                <c:pt idx="7873">
                  <c:v>17.07498</c:v>
                </c:pt>
                <c:pt idx="7874">
                  <c:v>17.079440000000002</c:v>
                </c:pt>
                <c:pt idx="7875">
                  <c:v>17.083909999999999</c:v>
                </c:pt>
                <c:pt idx="7876">
                  <c:v>17.088380000000001</c:v>
                </c:pt>
                <c:pt idx="7877">
                  <c:v>17.092849999999999</c:v>
                </c:pt>
                <c:pt idx="7878">
                  <c:v>17.09732</c:v>
                </c:pt>
                <c:pt idx="7879">
                  <c:v>17.101789999999998</c:v>
                </c:pt>
                <c:pt idx="7880">
                  <c:v>17.106260000000002</c:v>
                </c:pt>
                <c:pt idx="7881">
                  <c:v>17.11073</c:v>
                </c:pt>
                <c:pt idx="7882">
                  <c:v>17.115200000000002</c:v>
                </c:pt>
                <c:pt idx="7883">
                  <c:v>17.11966</c:v>
                </c:pt>
                <c:pt idx="7884">
                  <c:v>17.124140000000001</c:v>
                </c:pt>
                <c:pt idx="7885">
                  <c:v>17.128600000000002</c:v>
                </c:pt>
                <c:pt idx="7886">
                  <c:v>17.13307</c:v>
                </c:pt>
                <c:pt idx="7887">
                  <c:v>17.137540000000001</c:v>
                </c:pt>
                <c:pt idx="7888">
                  <c:v>17.142009999999999</c:v>
                </c:pt>
                <c:pt idx="7889">
                  <c:v>17.14648</c:v>
                </c:pt>
                <c:pt idx="7890">
                  <c:v>17.150950000000002</c:v>
                </c:pt>
                <c:pt idx="7891">
                  <c:v>17.155419999999999</c:v>
                </c:pt>
                <c:pt idx="7892">
                  <c:v>17.159890000000001</c:v>
                </c:pt>
                <c:pt idx="7893">
                  <c:v>17.164359999999999</c:v>
                </c:pt>
                <c:pt idx="7894">
                  <c:v>17.16883</c:v>
                </c:pt>
                <c:pt idx="7895">
                  <c:v>17.173310000000001</c:v>
                </c:pt>
                <c:pt idx="7896">
                  <c:v>17.177779999999998</c:v>
                </c:pt>
                <c:pt idx="7897">
                  <c:v>17.18225</c:v>
                </c:pt>
                <c:pt idx="7898">
                  <c:v>17.186719999999998</c:v>
                </c:pt>
                <c:pt idx="7899">
                  <c:v>17.191189999999999</c:v>
                </c:pt>
                <c:pt idx="7900">
                  <c:v>17.19566</c:v>
                </c:pt>
                <c:pt idx="7901">
                  <c:v>17.200130000000001</c:v>
                </c:pt>
                <c:pt idx="7902">
                  <c:v>17.204599999999999</c:v>
                </c:pt>
                <c:pt idx="7903">
                  <c:v>17.209070000000001</c:v>
                </c:pt>
                <c:pt idx="7904">
                  <c:v>17.213550000000001</c:v>
                </c:pt>
                <c:pt idx="7905">
                  <c:v>17.218019999999999</c:v>
                </c:pt>
                <c:pt idx="7906">
                  <c:v>17.222490000000001</c:v>
                </c:pt>
                <c:pt idx="7907">
                  <c:v>17.226959999999998</c:v>
                </c:pt>
                <c:pt idx="7908">
                  <c:v>17.23143</c:v>
                </c:pt>
                <c:pt idx="7909">
                  <c:v>17.235899999999997</c:v>
                </c:pt>
                <c:pt idx="7910">
                  <c:v>17.240379999999998</c:v>
                </c:pt>
                <c:pt idx="7911">
                  <c:v>17.24485</c:v>
                </c:pt>
                <c:pt idx="7912">
                  <c:v>17.249319999999997</c:v>
                </c:pt>
                <c:pt idx="7913">
                  <c:v>17.253790000000002</c:v>
                </c:pt>
                <c:pt idx="7914">
                  <c:v>17.25826</c:v>
                </c:pt>
                <c:pt idx="7915">
                  <c:v>17.262739999999997</c:v>
                </c:pt>
                <c:pt idx="7916">
                  <c:v>17.267210000000002</c:v>
                </c:pt>
                <c:pt idx="7917">
                  <c:v>17.27168</c:v>
                </c:pt>
                <c:pt idx="7918">
                  <c:v>17.276150000000001</c:v>
                </c:pt>
                <c:pt idx="7919">
                  <c:v>17.280630000000002</c:v>
                </c:pt>
                <c:pt idx="7920">
                  <c:v>17.2851</c:v>
                </c:pt>
                <c:pt idx="7921">
                  <c:v>17.289579999999997</c:v>
                </c:pt>
                <c:pt idx="7922">
                  <c:v>17.294049999999999</c:v>
                </c:pt>
                <c:pt idx="7923">
                  <c:v>17.29852</c:v>
                </c:pt>
                <c:pt idx="7924">
                  <c:v>17.302999999999997</c:v>
                </c:pt>
                <c:pt idx="7925">
                  <c:v>17.307469999999999</c:v>
                </c:pt>
                <c:pt idx="7926">
                  <c:v>17.31194</c:v>
                </c:pt>
                <c:pt idx="7927">
                  <c:v>17.316420000000001</c:v>
                </c:pt>
                <c:pt idx="7928">
                  <c:v>17.320889999999999</c:v>
                </c:pt>
                <c:pt idx="7929">
                  <c:v>17.32536</c:v>
                </c:pt>
                <c:pt idx="7930">
                  <c:v>17.329840000000001</c:v>
                </c:pt>
                <c:pt idx="7931">
                  <c:v>17.334309999999999</c:v>
                </c:pt>
                <c:pt idx="7932">
                  <c:v>17.338789999999999</c:v>
                </c:pt>
                <c:pt idx="7933">
                  <c:v>17.343260000000001</c:v>
                </c:pt>
                <c:pt idx="7934">
                  <c:v>17.347729999999999</c:v>
                </c:pt>
                <c:pt idx="7935">
                  <c:v>17.352209999999999</c:v>
                </c:pt>
                <c:pt idx="7936">
                  <c:v>17.356680000000001</c:v>
                </c:pt>
                <c:pt idx="7937">
                  <c:v>17.361160000000002</c:v>
                </c:pt>
                <c:pt idx="7938">
                  <c:v>17.365629999999999</c:v>
                </c:pt>
                <c:pt idx="7939">
                  <c:v>17.37011</c:v>
                </c:pt>
                <c:pt idx="7940">
                  <c:v>17.374580000000002</c:v>
                </c:pt>
                <c:pt idx="7941">
                  <c:v>17.379060000000003</c:v>
                </c:pt>
                <c:pt idx="7942">
                  <c:v>17.38353</c:v>
                </c:pt>
                <c:pt idx="7943">
                  <c:v>17.388009999999998</c:v>
                </c:pt>
                <c:pt idx="7944">
                  <c:v>17.392479999999999</c:v>
                </c:pt>
                <c:pt idx="7945">
                  <c:v>17.39696</c:v>
                </c:pt>
                <c:pt idx="7946">
                  <c:v>17.401440000000001</c:v>
                </c:pt>
                <c:pt idx="7947">
                  <c:v>17.405909999999999</c:v>
                </c:pt>
                <c:pt idx="7948">
                  <c:v>17.41039</c:v>
                </c:pt>
                <c:pt idx="7949">
                  <c:v>17.414860000000001</c:v>
                </c:pt>
                <c:pt idx="7950">
                  <c:v>17.419339999999998</c:v>
                </c:pt>
                <c:pt idx="7951">
                  <c:v>17.423819999999999</c:v>
                </c:pt>
                <c:pt idx="7952">
                  <c:v>17.428290000000001</c:v>
                </c:pt>
                <c:pt idx="7953">
                  <c:v>17.432770000000001</c:v>
                </c:pt>
                <c:pt idx="7954">
                  <c:v>17.437239999999999</c:v>
                </c:pt>
                <c:pt idx="7955">
                  <c:v>17.44172</c:v>
                </c:pt>
                <c:pt idx="7956">
                  <c:v>17.446199999999997</c:v>
                </c:pt>
                <c:pt idx="7957">
                  <c:v>17.450670000000002</c:v>
                </c:pt>
                <c:pt idx="7958">
                  <c:v>17.45515</c:v>
                </c:pt>
                <c:pt idx="7959">
                  <c:v>17.459630000000001</c:v>
                </c:pt>
                <c:pt idx="7960">
                  <c:v>17.464110000000002</c:v>
                </c:pt>
                <c:pt idx="7961">
                  <c:v>17.468579999999999</c:v>
                </c:pt>
                <c:pt idx="7962">
                  <c:v>17.47306</c:v>
                </c:pt>
                <c:pt idx="7963">
                  <c:v>17.477540000000001</c:v>
                </c:pt>
                <c:pt idx="7964">
                  <c:v>17.482009999999999</c:v>
                </c:pt>
                <c:pt idx="7965">
                  <c:v>17.48649</c:v>
                </c:pt>
                <c:pt idx="7966">
                  <c:v>17.490970000000001</c:v>
                </c:pt>
                <c:pt idx="7967">
                  <c:v>17.495449999999998</c:v>
                </c:pt>
                <c:pt idx="7968">
                  <c:v>17.499919999999999</c:v>
                </c:pt>
                <c:pt idx="7969">
                  <c:v>17.5044</c:v>
                </c:pt>
                <c:pt idx="7970">
                  <c:v>17.508880000000001</c:v>
                </c:pt>
                <c:pt idx="7971">
                  <c:v>17.513359999999999</c:v>
                </c:pt>
                <c:pt idx="7972">
                  <c:v>17.51783</c:v>
                </c:pt>
                <c:pt idx="7973">
                  <c:v>17.522310000000001</c:v>
                </c:pt>
                <c:pt idx="7974">
                  <c:v>17.526790000000002</c:v>
                </c:pt>
                <c:pt idx="7975">
                  <c:v>17.531270000000003</c:v>
                </c:pt>
                <c:pt idx="7976">
                  <c:v>17.53575</c:v>
                </c:pt>
                <c:pt idx="7977">
                  <c:v>17.540230000000001</c:v>
                </c:pt>
                <c:pt idx="7978">
                  <c:v>17.544710000000002</c:v>
                </c:pt>
                <c:pt idx="7979">
                  <c:v>17.549189999999999</c:v>
                </c:pt>
                <c:pt idx="7980">
                  <c:v>17.553659999999997</c:v>
                </c:pt>
                <c:pt idx="7981">
                  <c:v>17.558140000000002</c:v>
                </c:pt>
                <c:pt idx="7982">
                  <c:v>17.562620000000003</c:v>
                </c:pt>
                <c:pt idx="7983">
                  <c:v>17.5671</c:v>
                </c:pt>
                <c:pt idx="7984">
                  <c:v>17.571580000000001</c:v>
                </c:pt>
                <c:pt idx="7985">
                  <c:v>17.576060000000002</c:v>
                </c:pt>
                <c:pt idx="7986">
                  <c:v>17.580539999999999</c:v>
                </c:pt>
                <c:pt idx="7987">
                  <c:v>17.58502</c:v>
                </c:pt>
                <c:pt idx="7988">
                  <c:v>17.589500000000001</c:v>
                </c:pt>
                <c:pt idx="7989">
                  <c:v>17.593979999999998</c:v>
                </c:pt>
                <c:pt idx="7990">
                  <c:v>17.598459999999999</c:v>
                </c:pt>
                <c:pt idx="7991">
                  <c:v>17.60294</c:v>
                </c:pt>
                <c:pt idx="7992">
                  <c:v>17.607419999999998</c:v>
                </c:pt>
                <c:pt idx="7993">
                  <c:v>17.611899999999999</c:v>
                </c:pt>
                <c:pt idx="7994">
                  <c:v>17.616379999999999</c:v>
                </c:pt>
                <c:pt idx="7995">
                  <c:v>17.620859999999997</c:v>
                </c:pt>
                <c:pt idx="7996">
                  <c:v>17.625340000000001</c:v>
                </c:pt>
                <c:pt idx="7997">
                  <c:v>17.629820000000002</c:v>
                </c:pt>
                <c:pt idx="7998">
                  <c:v>17.6343</c:v>
                </c:pt>
                <c:pt idx="7999">
                  <c:v>17.638780000000001</c:v>
                </c:pt>
                <c:pt idx="8000">
                  <c:v>17.643260000000001</c:v>
                </c:pt>
                <c:pt idx="8001">
                  <c:v>17.647739999999999</c:v>
                </c:pt>
                <c:pt idx="8002">
                  <c:v>17.65222</c:v>
                </c:pt>
                <c:pt idx="8003">
                  <c:v>17.65671</c:v>
                </c:pt>
                <c:pt idx="8004">
                  <c:v>17.661190000000001</c:v>
                </c:pt>
                <c:pt idx="8005">
                  <c:v>17.665670000000002</c:v>
                </c:pt>
                <c:pt idx="8006">
                  <c:v>17.67015</c:v>
                </c:pt>
                <c:pt idx="8007">
                  <c:v>17.674630000000001</c:v>
                </c:pt>
                <c:pt idx="8008">
                  <c:v>17.679110000000001</c:v>
                </c:pt>
                <c:pt idx="8009">
                  <c:v>17.683589999999999</c:v>
                </c:pt>
                <c:pt idx="8010">
                  <c:v>17.688079999999999</c:v>
                </c:pt>
                <c:pt idx="8011">
                  <c:v>17.69256</c:v>
                </c:pt>
                <c:pt idx="8012">
                  <c:v>17.697040000000001</c:v>
                </c:pt>
                <c:pt idx="8013">
                  <c:v>17.701519999999999</c:v>
                </c:pt>
                <c:pt idx="8014">
                  <c:v>17.706</c:v>
                </c:pt>
                <c:pt idx="8015">
                  <c:v>17.71049</c:v>
                </c:pt>
                <c:pt idx="8016">
                  <c:v>17.714970000000001</c:v>
                </c:pt>
                <c:pt idx="8017">
                  <c:v>17.719450000000002</c:v>
                </c:pt>
                <c:pt idx="8018">
                  <c:v>17.723929999999999</c:v>
                </c:pt>
                <c:pt idx="8019">
                  <c:v>17.728420000000003</c:v>
                </c:pt>
                <c:pt idx="8020">
                  <c:v>17.732900000000001</c:v>
                </c:pt>
                <c:pt idx="8021">
                  <c:v>17.737380000000002</c:v>
                </c:pt>
                <c:pt idx="8022">
                  <c:v>17.741860000000003</c:v>
                </c:pt>
                <c:pt idx="8023">
                  <c:v>17.74635</c:v>
                </c:pt>
                <c:pt idx="8024">
                  <c:v>17.750829999999997</c:v>
                </c:pt>
                <c:pt idx="8025">
                  <c:v>17.755310000000001</c:v>
                </c:pt>
                <c:pt idx="8026">
                  <c:v>17.759799999999998</c:v>
                </c:pt>
                <c:pt idx="8027">
                  <c:v>17.764279999999999</c:v>
                </c:pt>
                <c:pt idx="8028">
                  <c:v>17.76876</c:v>
                </c:pt>
                <c:pt idx="8029">
                  <c:v>17.773250000000001</c:v>
                </c:pt>
                <c:pt idx="8030">
                  <c:v>17.777729999999998</c:v>
                </c:pt>
                <c:pt idx="8031">
                  <c:v>17.782220000000002</c:v>
                </c:pt>
                <c:pt idx="8032">
                  <c:v>17.7867</c:v>
                </c:pt>
                <c:pt idx="8033">
                  <c:v>17.791180000000001</c:v>
                </c:pt>
                <c:pt idx="8034">
                  <c:v>17.795670000000001</c:v>
                </c:pt>
                <c:pt idx="8035">
                  <c:v>17.800150000000002</c:v>
                </c:pt>
                <c:pt idx="8036">
                  <c:v>17.804639999999999</c:v>
                </c:pt>
                <c:pt idx="8037">
                  <c:v>17.80912</c:v>
                </c:pt>
                <c:pt idx="8038">
                  <c:v>17.813599999999997</c:v>
                </c:pt>
                <c:pt idx="8039">
                  <c:v>17.818090000000002</c:v>
                </c:pt>
                <c:pt idx="8040">
                  <c:v>17.822569999999999</c:v>
                </c:pt>
                <c:pt idx="8041">
                  <c:v>17.827059999999999</c:v>
                </c:pt>
                <c:pt idx="8042">
                  <c:v>17.83154</c:v>
                </c:pt>
                <c:pt idx="8043">
                  <c:v>17.836030000000001</c:v>
                </c:pt>
                <c:pt idx="8044">
                  <c:v>17.840510000000002</c:v>
                </c:pt>
                <c:pt idx="8045">
                  <c:v>17.844999999999999</c:v>
                </c:pt>
                <c:pt idx="8046">
                  <c:v>17.84948</c:v>
                </c:pt>
                <c:pt idx="8047">
                  <c:v>17.85397</c:v>
                </c:pt>
                <c:pt idx="8048">
                  <c:v>17.858450000000001</c:v>
                </c:pt>
                <c:pt idx="8049">
                  <c:v>17.862940000000002</c:v>
                </c:pt>
                <c:pt idx="8050">
                  <c:v>17.867429999999999</c:v>
                </c:pt>
                <c:pt idx="8051">
                  <c:v>17.87191</c:v>
                </c:pt>
                <c:pt idx="8052">
                  <c:v>17.8764</c:v>
                </c:pt>
                <c:pt idx="8053">
                  <c:v>17.880879999999998</c:v>
                </c:pt>
                <c:pt idx="8054">
                  <c:v>17.885370000000002</c:v>
                </c:pt>
                <c:pt idx="8055">
                  <c:v>17.889849999999999</c:v>
                </c:pt>
                <c:pt idx="8056">
                  <c:v>17.894340000000003</c:v>
                </c:pt>
                <c:pt idx="8057">
                  <c:v>17.89883</c:v>
                </c:pt>
                <c:pt idx="8058">
                  <c:v>17.903309999999998</c:v>
                </c:pt>
                <c:pt idx="8059">
                  <c:v>17.907800000000002</c:v>
                </c:pt>
                <c:pt idx="8060">
                  <c:v>17.912290000000002</c:v>
                </c:pt>
                <c:pt idx="8061">
                  <c:v>17.91677</c:v>
                </c:pt>
                <c:pt idx="8062">
                  <c:v>17.92126</c:v>
                </c:pt>
                <c:pt idx="8063">
                  <c:v>17.925750000000001</c:v>
                </c:pt>
                <c:pt idx="8064">
                  <c:v>17.930229999999998</c:v>
                </c:pt>
                <c:pt idx="8065">
                  <c:v>17.934720000000002</c:v>
                </c:pt>
                <c:pt idx="8066">
                  <c:v>17.939209999999999</c:v>
                </c:pt>
                <c:pt idx="8067">
                  <c:v>17.94369</c:v>
                </c:pt>
                <c:pt idx="8068">
                  <c:v>17.948180000000001</c:v>
                </c:pt>
                <c:pt idx="8069">
                  <c:v>17.952670000000001</c:v>
                </c:pt>
                <c:pt idx="8070">
                  <c:v>17.957159999999998</c:v>
                </c:pt>
                <c:pt idx="8071">
                  <c:v>17.961640000000003</c:v>
                </c:pt>
                <c:pt idx="8072">
                  <c:v>17.96613</c:v>
                </c:pt>
                <c:pt idx="8073">
                  <c:v>17.97062</c:v>
                </c:pt>
                <c:pt idx="8074">
                  <c:v>17.975109999999997</c:v>
                </c:pt>
                <c:pt idx="8075">
                  <c:v>17.979590000000002</c:v>
                </c:pt>
                <c:pt idx="8076">
                  <c:v>17.984079999999999</c:v>
                </c:pt>
                <c:pt idx="8077">
                  <c:v>17.988569999999999</c:v>
                </c:pt>
                <c:pt idx="8078">
                  <c:v>17.993060000000003</c:v>
                </c:pt>
                <c:pt idx="8079">
                  <c:v>17.99755</c:v>
                </c:pt>
                <c:pt idx="8080">
                  <c:v>18.002040000000001</c:v>
                </c:pt>
                <c:pt idx="8081">
                  <c:v>18.006520000000002</c:v>
                </c:pt>
                <c:pt idx="8082">
                  <c:v>18.011010000000002</c:v>
                </c:pt>
                <c:pt idx="8083">
                  <c:v>18.015499999999999</c:v>
                </c:pt>
                <c:pt idx="8084">
                  <c:v>18.01999</c:v>
                </c:pt>
                <c:pt idx="8085">
                  <c:v>18.024480000000001</c:v>
                </c:pt>
                <c:pt idx="8086">
                  <c:v>18.028969999999997</c:v>
                </c:pt>
                <c:pt idx="8087">
                  <c:v>18.033460000000002</c:v>
                </c:pt>
                <c:pt idx="8088">
                  <c:v>18.037950000000002</c:v>
                </c:pt>
                <c:pt idx="8089">
                  <c:v>18.042430000000003</c:v>
                </c:pt>
                <c:pt idx="8090">
                  <c:v>18.04692</c:v>
                </c:pt>
                <c:pt idx="8091">
                  <c:v>18.051410000000001</c:v>
                </c:pt>
                <c:pt idx="8092">
                  <c:v>18.055900000000001</c:v>
                </c:pt>
                <c:pt idx="8093">
                  <c:v>18.060389999999998</c:v>
                </c:pt>
                <c:pt idx="8094">
                  <c:v>18.064879999999999</c:v>
                </c:pt>
                <c:pt idx="8095">
                  <c:v>18.069370000000003</c:v>
                </c:pt>
                <c:pt idx="8096">
                  <c:v>18.07386</c:v>
                </c:pt>
                <c:pt idx="8097">
                  <c:v>18.07835</c:v>
                </c:pt>
                <c:pt idx="8098">
                  <c:v>18.082840000000001</c:v>
                </c:pt>
                <c:pt idx="8099">
                  <c:v>18.087329999999998</c:v>
                </c:pt>
                <c:pt idx="8100">
                  <c:v>18.091820000000002</c:v>
                </c:pt>
                <c:pt idx="8101">
                  <c:v>18.096310000000003</c:v>
                </c:pt>
                <c:pt idx="8102">
                  <c:v>18.1008</c:v>
                </c:pt>
                <c:pt idx="8103">
                  <c:v>18.10529</c:v>
                </c:pt>
                <c:pt idx="8104">
                  <c:v>18.109780000000001</c:v>
                </c:pt>
                <c:pt idx="8105">
                  <c:v>18.114269999999998</c:v>
                </c:pt>
                <c:pt idx="8106">
                  <c:v>18.118769999999998</c:v>
                </c:pt>
                <c:pt idx="8107">
                  <c:v>18.123259999999998</c:v>
                </c:pt>
                <c:pt idx="8108">
                  <c:v>18.127750000000002</c:v>
                </c:pt>
                <c:pt idx="8109">
                  <c:v>18.132239999999999</c:v>
                </c:pt>
                <c:pt idx="8110">
                  <c:v>18.13673</c:v>
                </c:pt>
                <c:pt idx="8111">
                  <c:v>18.141220000000001</c:v>
                </c:pt>
                <c:pt idx="8112">
                  <c:v>18.145709999999998</c:v>
                </c:pt>
                <c:pt idx="8113">
                  <c:v>18.150199999999998</c:v>
                </c:pt>
                <c:pt idx="8114">
                  <c:v>18.154690000000002</c:v>
                </c:pt>
                <c:pt idx="8115">
                  <c:v>18.159179999999999</c:v>
                </c:pt>
                <c:pt idx="8116">
                  <c:v>18.163680000000003</c:v>
                </c:pt>
                <c:pt idx="8117">
                  <c:v>18.16817</c:v>
                </c:pt>
                <c:pt idx="8118">
                  <c:v>18.17266</c:v>
                </c:pt>
                <c:pt idx="8119">
                  <c:v>18.177150000000001</c:v>
                </c:pt>
                <c:pt idx="8120">
                  <c:v>18.181639999999998</c:v>
                </c:pt>
                <c:pt idx="8121">
                  <c:v>18.186139999999998</c:v>
                </c:pt>
                <c:pt idx="8122">
                  <c:v>18.190629999999999</c:v>
                </c:pt>
                <c:pt idx="8123">
                  <c:v>18.195119999999999</c:v>
                </c:pt>
                <c:pt idx="8124">
                  <c:v>18.19961</c:v>
                </c:pt>
                <c:pt idx="8125">
                  <c:v>18.20411</c:v>
                </c:pt>
                <c:pt idx="8126">
                  <c:v>18.208599999999997</c:v>
                </c:pt>
                <c:pt idx="8127">
                  <c:v>18.213090000000001</c:v>
                </c:pt>
                <c:pt idx="8128">
                  <c:v>18.217580000000002</c:v>
                </c:pt>
                <c:pt idx="8129">
                  <c:v>18.222080000000002</c:v>
                </c:pt>
                <c:pt idx="8130">
                  <c:v>18.226570000000002</c:v>
                </c:pt>
                <c:pt idx="8131">
                  <c:v>18.231059999999999</c:v>
                </c:pt>
                <c:pt idx="8132">
                  <c:v>18.23555</c:v>
                </c:pt>
                <c:pt idx="8133">
                  <c:v>18.24005</c:v>
                </c:pt>
                <c:pt idx="8134">
                  <c:v>18.244540000000001</c:v>
                </c:pt>
                <c:pt idx="8135">
                  <c:v>18.249029999999998</c:v>
                </c:pt>
                <c:pt idx="8136">
                  <c:v>18.253530000000001</c:v>
                </c:pt>
                <c:pt idx="8137">
                  <c:v>18.258019999999998</c:v>
                </c:pt>
                <c:pt idx="8138">
                  <c:v>18.262509999999999</c:v>
                </c:pt>
                <c:pt idx="8139">
                  <c:v>18.267009999999999</c:v>
                </c:pt>
                <c:pt idx="8140">
                  <c:v>18.2715</c:v>
                </c:pt>
                <c:pt idx="8141">
                  <c:v>18.276</c:v>
                </c:pt>
                <c:pt idx="8142">
                  <c:v>18.28049</c:v>
                </c:pt>
                <c:pt idx="8143">
                  <c:v>18.284990000000001</c:v>
                </c:pt>
                <c:pt idx="8144">
                  <c:v>18.289480000000001</c:v>
                </c:pt>
                <c:pt idx="8145">
                  <c:v>18.293969999999998</c:v>
                </c:pt>
                <c:pt idx="8146">
                  <c:v>18.298470000000002</c:v>
                </c:pt>
                <c:pt idx="8147">
                  <c:v>18.302959999999999</c:v>
                </c:pt>
                <c:pt idx="8148">
                  <c:v>18.307460000000003</c:v>
                </c:pt>
                <c:pt idx="8149">
                  <c:v>18.31195</c:v>
                </c:pt>
                <c:pt idx="8150">
                  <c:v>18.316450000000003</c:v>
                </c:pt>
                <c:pt idx="8151">
                  <c:v>18.32094</c:v>
                </c:pt>
                <c:pt idx="8152">
                  <c:v>18.325430000000001</c:v>
                </c:pt>
                <c:pt idx="8153">
                  <c:v>18.329930000000001</c:v>
                </c:pt>
                <c:pt idx="8154">
                  <c:v>18.334429999999998</c:v>
                </c:pt>
                <c:pt idx="8155">
                  <c:v>18.338920000000002</c:v>
                </c:pt>
                <c:pt idx="8156">
                  <c:v>18.343419999999998</c:v>
                </c:pt>
                <c:pt idx="8157">
                  <c:v>18.347909999999999</c:v>
                </c:pt>
                <c:pt idx="8158">
                  <c:v>18.352409999999999</c:v>
                </c:pt>
                <c:pt idx="8159">
                  <c:v>18.3569</c:v>
                </c:pt>
                <c:pt idx="8160">
                  <c:v>18.3614</c:v>
                </c:pt>
                <c:pt idx="8161">
                  <c:v>18.36589</c:v>
                </c:pt>
                <c:pt idx="8162">
                  <c:v>18.37039</c:v>
                </c:pt>
                <c:pt idx="8163">
                  <c:v>18.374890000000001</c:v>
                </c:pt>
                <c:pt idx="8164">
                  <c:v>18.379380000000001</c:v>
                </c:pt>
                <c:pt idx="8165">
                  <c:v>18.383879999999998</c:v>
                </c:pt>
                <c:pt idx="8166">
                  <c:v>18.388370000000002</c:v>
                </c:pt>
                <c:pt idx="8167">
                  <c:v>18.392869999999998</c:v>
                </c:pt>
                <c:pt idx="8168">
                  <c:v>18.397369999999999</c:v>
                </c:pt>
                <c:pt idx="8169">
                  <c:v>18.401859999999999</c:v>
                </c:pt>
                <c:pt idx="8170">
                  <c:v>18.406359999999999</c:v>
                </c:pt>
                <c:pt idx="8171">
                  <c:v>18.41086</c:v>
                </c:pt>
                <c:pt idx="8172">
                  <c:v>18.41535</c:v>
                </c:pt>
                <c:pt idx="8173">
                  <c:v>18.41985</c:v>
                </c:pt>
                <c:pt idx="8174">
                  <c:v>18.42435</c:v>
                </c:pt>
                <c:pt idx="8175">
                  <c:v>18.428839999999997</c:v>
                </c:pt>
                <c:pt idx="8176">
                  <c:v>18.433340000000001</c:v>
                </c:pt>
                <c:pt idx="8177">
                  <c:v>18.437840000000001</c:v>
                </c:pt>
                <c:pt idx="8178">
                  <c:v>18.442329999999998</c:v>
                </c:pt>
                <c:pt idx="8179">
                  <c:v>18.446830000000002</c:v>
                </c:pt>
                <c:pt idx="8180">
                  <c:v>18.451329999999999</c:v>
                </c:pt>
                <c:pt idx="8181">
                  <c:v>18.455829999999999</c:v>
                </c:pt>
                <c:pt idx="8182">
                  <c:v>18.460319999999999</c:v>
                </c:pt>
                <c:pt idx="8183">
                  <c:v>18.46482</c:v>
                </c:pt>
                <c:pt idx="8184">
                  <c:v>18.46932</c:v>
                </c:pt>
                <c:pt idx="8185">
                  <c:v>18.47382</c:v>
                </c:pt>
                <c:pt idx="8186">
                  <c:v>18.47832</c:v>
                </c:pt>
                <c:pt idx="8187">
                  <c:v>18.482809999999997</c:v>
                </c:pt>
                <c:pt idx="8188">
                  <c:v>18.487310000000001</c:v>
                </c:pt>
                <c:pt idx="8189">
                  <c:v>18.491810000000001</c:v>
                </c:pt>
                <c:pt idx="8190">
                  <c:v>18.496309999999998</c:v>
                </c:pt>
                <c:pt idx="8191">
                  <c:v>18.500800000000002</c:v>
                </c:pt>
                <c:pt idx="8192">
                  <c:v>18.505310000000001</c:v>
                </c:pt>
                <c:pt idx="8193">
                  <c:v>18.509799999999998</c:v>
                </c:pt>
                <c:pt idx="8194">
                  <c:v>18.514300000000002</c:v>
                </c:pt>
                <c:pt idx="8195">
                  <c:v>18.518799999999999</c:v>
                </c:pt>
                <c:pt idx="8196">
                  <c:v>18.523299999999999</c:v>
                </c:pt>
                <c:pt idx="8197">
                  <c:v>18.527799999999999</c:v>
                </c:pt>
                <c:pt idx="8198">
                  <c:v>18.532300000000003</c:v>
                </c:pt>
                <c:pt idx="8199">
                  <c:v>18.53679</c:v>
                </c:pt>
                <c:pt idx="8200">
                  <c:v>18.5413</c:v>
                </c:pt>
                <c:pt idx="8201">
                  <c:v>18.54579</c:v>
                </c:pt>
                <c:pt idx="8202">
                  <c:v>18.55029</c:v>
                </c:pt>
                <c:pt idx="8203">
                  <c:v>18.554790000000001</c:v>
                </c:pt>
                <c:pt idx="8204">
                  <c:v>18.559290000000001</c:v>
                </c:pt>
                <c:pt idx="8205">
                  <c:v>18.563790000000001</c:v>
                </c:pt>
                <c:pt idx="8206">
                  <c:v>18.568290000000001</c:v>
                </c:pt>
                <c:pt idx="8207">
                  <c:v>18.572789999999998</c:v>
                </c:pt>
                <c:pt idx="8208">
                  <c:v>18.577290000000001</c:v>
                </c:pt>
                <c:pt idx="8209">
                  <c:v>18.581790000000002</c:v>
                </c:pt>
                <c:pt idx="8210">
                  <c:v>18.586289999999998</c:v>
                </c:pt>
                <c:pt idx="8211">
                  <c:v>18.590789999999998</c:v>
                </c:pt>
                <c:pt idx="8212">
                  <c:v>18.595290000000002</c:v>
                </c:pt>
                <c:pt idx="8213">
                  <c:v>18.599790000000002</c:v>
                </c:pt>
                <c:pt idx="8214">
                  <c:v>18.604289999999999</c:v>
                </c:pt>
                <c:pt idx="8215">
                  <c:v>18.608789999999999</c:v>
                </c:pt>
                <c:pt idx="8216">
                  <c:v>18.613290000000003</c:v>
                </c:pt>
                <c:pt idx="8217">
                  <c:v>18.617789999999999</c:v>
                </c:pt>
                <c:pt idx="8218">
                  <c:v>18.62229</c:v>
                </c:pt>
                <c:pt idx="8219">
                  <c:v>18.62679</c:v>
                </c:pt>
                <c:pt idx="8220">
                  <c:v>18.6313</c:v>
                </c:pt>
                <c:pt idx="8221">
                  <c:v>18.6358</c:v>
                </c:pt>
                <c:pt idx="8222">
                  <c:v>18.6403</c:v>
                </c:pt>
                <c:pt idx="8223">
                  <c:v>18.6448</c:v>
                </c:pt>
                <c:pt idx="8224">
                  <c:v>18.6493</c:v>
                </c:pt>
                <c:pt idx="8225">
                  <c:v>18.6538</c:v>
                </c:pt>
                <c:pt idx="8226">
                  <c:v>18.658300000000001</c:v>
                </c:pt>
                <c:pt idx="8227">
                  <c:v>18.662800000000001</c:v>
                </c:pt>
                <c:pt idx="8228">
                  <c:v>18.667310000000001</c:v>
                </c:pt>
                <c:pt idx="8229">
                  <c:v>18.671810000000001</c:v>
                </c:pt>
                <c:pt idx="8230">
                  <c:v>18.676310000000001</c:v>
                </c:pt>
                <c:pt idx="8231">
                  <c:v>18.680809999999997</c:v>
                </c:pt>
                <c:pt idx="8232">
                  <c:v>18.685310000000001</c:v>
                </c:pt>
                <c:pt idx="8233">
                  <c:v>18.689810000000001</c:v>
                </c:pt>
                <c:pt idx="8234">
                  <c:v>18.694320000000001</c:v>
                </c:pt>
                <c:pt idx="8235">
                  <c:v>18.698820000000001</c:v>
                </c:pt>
                <c:pt idx="8236">
                  <c:v>18.703319999999998</c:v>
                </c:pt>
                <c:pt idx="8237">
                  <c:v>18.707820000000002</c:v>
                </c:pt>
                <c:pt idx="8238">
                  <c:v>18.712329999999998</c:v>
                </c:pt>
                <c:pt idx="8239">
                  <c:v>18.716830000000002</c:v>
                </c:pt>
                <c:pt idx="8240">
                  <c:v>18.721330000000002</c:v>
                </c:pt>
                <c:pt idx="8241">
                  <c:v>18.725829999999998</c:v>
                </c:pt>
                <c:pt idx="8242">
                  <c:v>18.730340000000002</c:v>
                </c:pt>
                <c:pt idx="8243">
                  <c:v>18.734839999999998</c:v>
                </c:pt>
                <c:pt idx="8244">
                  <c:v>18.739339999999999</c:v>
                </c:pt>
                <c:pt idx="8245">
                  <c:v>18.743849999999998</c:v>
                </c:pt>
                <c:pt idx="8246">
                  <c:v>18.748350000000002</c:v>
                </c:pt>
                <c:pt idx="8247">
                  <c:v>18.752850000000002</c:v>
                </c:pt>
                <c:pt idx="8248">
                  <c:v>18.757360000000002</c:v>
                </c:pt>
                <c:pt idx="8249">
                  <c:v>18.761860000000002</c:v>
                </c:pt>
                <c:pt idx="8250">
                  <c:v>18.766359999999999</c:v>
                </c:pt>
                <c:pt idx="8251">
                  <c:v>18.770869999999999</c:v>
                </c:pt>
                <c:pt idx="8252">
                  <c:v>18.775369999999999</c:v>
                </c:pt>
                <c:pt idx="8253">
                  <c:v>18.779869999999999</c:v>
                </c:pt>
                <c:pt idx="8254">
                  <c:v>18.784379999999999</c:v>
                </c:pt>
                <c:pt idx="8255">
                  <c:v>18.788880000000002</c:v>
                </c:pt>
                <c:pt idx="8256">
                  <c:v>18.793389999999999</c:v>
                </c:pt>
                <c:pt idx="8257">
                  <c:v>18.797890000000002</c:v>
                </c:pt>
                <c:pt idx="8258">
                  <c:v>18.802389999999999</c:v>
                </c:pt>
                <c:pt idx="8259">
                  <c:v>18.806900000000002</c:v>
                </c:pt>
                <c:pt idx="8260">
                  <c:v>18.811399999999999</c:v>
                </c:pt>
                <c:pt idx="8261">
                  <c:v>18.815910000000002</c:v>
                </c:pt>
                <c:pt idx="8262">
                  <c:v>18.820409999999999</c:v>
                </c:pt>
                <c:pt idx="8263">
                  <c:v>18.824909999999999</c:v>
                </c:pt>
                <c:pt idx="8264">
                  <c:v>18.829419999999999</c:v>
                </c:pt>
                <c:pt idx="8265">
                  <c:v>18.833919999999999</c:v>
                </c:pt>
                <c:pt idx="8266">
                  <c:v>18.838429999999999</c:v>
                </c:pt>
                <c:pt idx="8267">
                  <c:v>18.842929999999999</c:v>
                </c:pt>
                <c:pt idx="8268">
                  <c:v>18.847439999999999</c:v>
                </c:pt>
                <c:pt idx="8269">
                  <c:v>18.851949999999999</c:v>
                </c:pt>
                <c:pt idx="8270">
                  <c:v>18.856449999999999</c:v>
                </c:pt>
                <c:pt idx="8271">
                  <c:v>18.860950000000003</c:v>
                </c:pt>
                <c:pt idx="8272">
                  <c:v>18.865459999999999</c:v>
                </c:pt>
                <c:pt idx="8273">
                  <c:v>18.869969999999999</c:v>
                </c:pt>
                <c:pt idx="8274">
                  <c:v>18.874470000000002</c:v>
                </c:pt>
                <c:pt idx="8275">
                  <c:v>18.878979999999999</c:v>
                </c:pt>
                <c:pt idx="8276">
                  <c:v>18.883480000000002</c:v>
                </c:pt>
                <c:pt idx="8277">
                  <c:v>18.887990000000002</c:v>
                </c:pt>
                <c:pt idx="8278">
                  <c:v>18.892490000000002</c:v>
                </c:pt>
                <c:pt idx="8279">
                  <c:v>18.897000000000002</c:v>
                </c:pt>
                <c:pt idx="8280">
                  <c:v>18.901509999999998</c:v>
                </c:pt>
                <c:pt idx="8281">
                  <c:v>18.906010000000002</c:v>
                </c:pt>
                <c:pt idx="8282">
                  <c:v>18.910520000000002</c:v>
                </c:pt>
                <c:pt idx="8283">
                  <c:v>18.915029999999998</c:v>
                </c:pt>
                <c:pt idx="8284">
                  <c:v>18.919530000000002</c:v>
                </c:pt>
                <c:pt idx="8285">
                  <c:v>18.924039999999998</c:v>
                </c:pt>
                <c:pt idx="8286">
                  <c:v>18.928540000000002</c:v>
                </c:pt>
                <c:pt idx="8287">
                  <c:v>18.933050000000001</c:v>
                </c:pt>
                <c:pt idx="8288">
                  <c:v>18.937559999999998</c:v>
                </c:pt>
                <c:pt idx="8289">
                  <c:v>18.942060000000001</c:v>
                </c:pt>
                <c:pt idx="8290">
                  <c:v>18.946569999999998</c:v>
                </c:pt>
                <c:pt idx="8291">
                  <c:v>18.951079999999997</c:v>
                </c:pt>
                <c:pt idx="8292">
                  <c:v>18.955580000000001</c:v>
                </c:pt>
                <c:pt idx="8293">
                  <c:v>18.960089999999997</c:v>
                </c:pt>
                <c:pt idx="8294">
                  <c:v>18.964600000000001</c:v>
                </c:pt>
                <c:pt idx="8295">
                  <c:v>18.969110000000001</c:v>
                </c:pt>
                <c:pt idx="8296">
                  <c:v>18.97362</c:v>
                </c:pt>
                <c:pt idx="8297">
                  <c:v>18.978120000000001</c:v>
                </c:pt>
                <c:pt idx="8298">
                  <c:v>18.98263</c:v>
                </c:pt>
                <c:pt idx="8299">
                  <c:v>18.98714</c:v>
                </c:pt>
                <c:pt idx="8300">
                  <c:v>18.99165</c:v>
                </c:pt>
                <c:pt idx="8301">
                  <c:v>18.99615</c:v>
                </c:pt>
                <c:pt idx="8302">
                  <c:v>19.00066</c:v>
                </c:pt>
                <c:pt idx="8303">
                  <c:v>19.00517</c:v>
                </c:pt>
                <c:pt idx="8304">
                  <c:v>19.009679999999999</c:v>
                </c:pt>
                <c:pt idx="8305">
                  <c:v>19.014189999999999</c:v>
                </c:pt>
                <c:pt idx="8306">
                  <c:v>19.018690000000003</c:v>
                </c:pt>
                <c:pt idx="8307">
                  <c:v>19.023199999999999</c:v>
                </c:pt>
                <c:pt idx="8308">
                  <c:v>19.027709999999999</c:v>
                </c:pt>
                <c:pt idx="8309">
                  <c:v>19.032219999999999</c:v>
                </c:pt>
                <c:pt idx="8310">
                  <c:v>19.036730000000002</c:v>
                </c:pt>
                <c:pt idx="8311">
                  <c:v>19.041229999999999</c:v>
                </c:pt>
                <c:pt idx="8312">
                  <c:v>19.045739999999999</c:v>
                </c:pt>
                <c:pt idx="8313">
                  <c:v>19.050250000000002</c:v>
                </c:pt>
                <c:pt idx="8314">
                  <c:v>19.054760000000002</c:v>
                </c:pt>
                <c:pt idx="8315">
                  <c:v>19.059269999999998</c:v>
                </c:pt>
                <c:pt idx="8316">
                  <c:v>19.063779999999998</c:v>
                </c:pt>
                <c:pt idx="8317">
                  <c:v>19.068290000000001</c:v>
                </c:pt>
                <c:pt idx="8318">
                  <c:v>19.072800000000001</c:v>
                </c:pt>
                <c:pt idx="8319">
                  <c:v>19.077310000000001</c:v>
                </c:pt>
                <c:pt idx="8320">
                  <c:v>19.08182</c:v>
                </c:pt>
                <c:pt idx="8321">
                  <c:v>19.08633</c:v>
                </c:pt>
                <c:pt idx="8322">
                  <c:v>19.09084</c:v>
                </c:pt>
                <c:pt idx="8323">
                  <c:v>19.09534</c:v>
                </c:pt>
                <c:pt idx="8324">
                  <c:v>19.09986</c:v>
                </c:pt>
                <c:pt idx="8325">
                  <c:v>19.104369999999999</c:v>
                </c:pt>
                <c:pt idx="8326">
                  <c:v>19.10887</c:v>
                </c:pt>
                <c:pt idx="8327">
                  <c:v>19.113379999999999</c:v>
                </c:pt>
                <c:pt idx="8328">
                  <c:v>19.117899999999999</c:v>
                </c:pt>
                <c:pt idx="8329">
                  <c:v>19.122400000000003</c:v>
                </c:pt>
                <c:pt idx="8330">
                  <c:v>19.126909999999999</c:v>
                </c:pt>
                <c:pt idx="8331">
                  <c:v>19.131430000000002</c:v>
                </c:pt>
                <c:pt idx="8332">
                  <c:v>19.135940000000002</c:v>
                </c:pt>
                <c:pt idx="8333">
                  <c:v>19.140450000000001</c:v>
                </c:pt>
                <c:pt idx="8334">
                  <c:v>19.144959999999998</c:v>
                </c:pt>
                <c:pt idx="8335">
                  <c:v>19.149469999999997</c:v>
                </c:pt>
                <c:pt idx="8336">
                  <c:v>19.153980000000001</c:v>
                </c:pt>
                <c:pt idx="8337">
                  <c:v>19.15849</c:v>
                </c:pt>
                <c:pt idx="8338">
                  <c:v>19.163</c:v>
                </c:pt>
                <c:pt idx="8339">
                  <c:v>19.16751</c:v>
                </c:pt>
                <c:pt idx="8340">
                  <c:v>19.17202</c:v>
                </c:pt>
                <c:pt idx="8341">
                  <c:v>19.17653</c:v>
                </c:pt>
                <c:pt idx="8342">
                  <c:v>19.181039999999999</c:v>
                </c:pt>
                <c:pt idx="8343">
                  <c:v>19.185560000000002</c:v>
                </c:pt>
                <c:pt idx="8344">
                  <c:v>19.190069999999999</c:v>
                </c:pt>
                <c:pt idx="8345">
                  <c:v>19.194579999999998</c:v>
                </c:pt>
                <c:pt idx="8346">
                  <c:v>19.199089999999998</c:v>
                </c:pt>
                <c:pt idx="8347">
                  <c:v>19.203600000000002</c:v>
                </c:pt>
                <c:pt idx="8348">
                  <c:v>19.208110000000001</c:v>
                </c:pt>
                <c:pt idx="8349">
                  <c:v>19.212620000000001</c:v>
                </c:pt>
                <c:pt idx="8350">
                  <c:v>19.217140000000001</c:v>
                </c:pt>
                <c:pt idx="8351">
                  <c:v>19.22165</c:v>
                </c:pt>
                <c:pt idx="8352">
                  <c:v>19.22616</c:v>
                </c:pt>
                <c:pt idx="8353">
                  <c:v>19.23067</c:v>
                </c:pt>
                <c:pt idx="8354">
                  <c:v>19.23518</c:v>
                </c:pt>
                <c:pt idx="8355">
                  <c:v>19.239699999999999</c:v>
                </c:pt>
                <c:pt idx="8356">
                  <c:v>19.244210000000002</c:v>
                </c:pt>
                <c:pt idx="8357">
                  <c:v>19.248719999999999</c:v>
                </c:pt>
                <c:pt idx="8358">
                  <c:v>19.253240000000002</c:v>
                </c:pt>
                <c:pt idx="8359">
                  <c:v>19.257750000000001</c:v>
                </c:pt>
                <c:pt idx="8360">
                  <c:v>19.262260000000001</c:v>
                </c:pt>
                <c:pt idx="8361">
                  <c:v>19.266769999999998</c:v>
                </c:pt>
                <c:pt idx="8362">
                  <c:v>19.27129</c:v>
                </c:pt>
                <c:pt idx="8363">
                  <c:v>19.2758</c:v>
                </c:pt>
                <c:pt idx="8364">
                  <c:v>19.28031</c:v>
                </c:pt>
                <c:pt idx="8365">
                  <c:v>19.28482</c:v>
                </c:pt>
                <c:pt idx="8366">
                  <c:v>19.289339999999999</c:v>
                </c:pt>
                <c:pt idx="8367">
                  <c:v>19.293850000000003</c:v>
                </c:pt>
                <c:pt idx="8368">
                  <c:v>19.298369999999998</c:v>
                </c:pt>
                <c:pt idx="8369">
                  <c:v>19.302880000000002</c:v>
                </c:pt>
                <c:pt idx="8370">
                  <c:v>19.307390000000002</c:v>
                </c:pt>
                <c:pt idx="8371">
                  <c:v>19.311900000000001</c:v>
                </c:pt>
                <c:pt idx="8372">
                  <c:v>19.316420000000001</c:v>
                </c:pt>
                <c:pt idx="8373">
                  <c:v>19.320930000000001</c:v>
                </c:pt>
                <c:pt idx="8374">
                  <c:v>19.32545</c:v>
                </c:pt>
                <c:pt idx="8375">
                  <c:v>19.32996</c:v>
                </c:pt>
                <c:pt idx="8376">
                  <c:v>19.33447</c:v>
                </c:pt>
                <c:pt idx="8377">
                  <c:v>19.338989999999999</c:v>
                </c:pt>
                <c:pt idx="8378">
                  <c:v>19.343499999999999</c:v>
                </c:pt>
                <c:pt idx="8379">
                  <c:v>19.348020000000002</c:v>
                </c:pt>
                <c:pt idx="8380">
                  <c:v>19.352529999999998</c:v>
                </c:pt>
                <c:pt idx="8381">
                  <c:v>19.357050000000001</c:v>
                </c:pt>
                <c:pt idx="8382">
                  <c:v>19.361560000000001</c:v>
                </c:pt>
                <c:pt idx="8383">
                  <c:v>19.366070000000001</c:v>
                </c:pt>
                <c:pt idx="8384">
                  <c:v>19.37059</c:v>
                </c:pt>
                <c:pt idx="8385">
                  <c:v>19.3751</c:v>
                </c:pt>
                <c:pt idx="8386">
                  <c:v>19.379619999999999</c:v>
                </c:pt>
                <c:pt idx="8387">
                  <c:v>19.384129999999999</c:v>
                </c:pt>
                <c:pt idx="8388">
                  <c:v>19.388650000000002</c:v>
                </c:pt>
                <c:pt idx="8389">
                  <c:v>19.393159999999998</c:v>
                </c:pt>
                <c:pt idx="8390">
                  <c:v>19.397680000000001</c:v>
                </c:pt>
                <c:pt idx="8391">
                  <c:v>19.402190000000001</c:v>
                </c:pt>
                <c:pt idx="8392">
                  <c:v>19.40671</c:v>
                </c:pt>
                <c:pt idx="8393">
                  <c:v>19.41122</c:v>
                </c:pt>
                <c:pt idx="8394">
                  <c:v>19.41574</c:v>
                </c:pt>
                <c:pt idx="8395">
                  <c:v>19.420249999999999</c:v>
                </c:pt>
                <c:pt idx="8396">
                  <c:v>19.424770000000002</c:v>
                </c:pt>
                <c:pt idx="8397">
                  <c:v>19.429289999999998</c:v>
                </c:pt>
                <c:pt idx="8398">
                  <c:v>19.433800000000002</c:v>
                </c:pt>
                <c:pt idx="8399">
                  <c:v>19.438319999999997</c:v>
                </c:pt>
                <c:pt idx="8400">
                  <c:v>19.442830000000001</c:v>
                </c:pt>
                <c:pt idx="8401">
                  <c:v>19.44735</c:v>
                </c:pt>
                <c:pt idx="8402">
                  <c:v>19.45187</c:v>
                </c:pt>
                <c:pt idx="8403">
                  <c:v>19.456379999999999</c:v>
                </c:pt>
                <c:pt idx="8404">
                  <c:v>19.460899999999999</c:v>
                </c:pt>
                <c:pt idx="8405">
                  <c:v>19.465409999999999</c:v>
                </c:pt>
                <c:pt idx="8406">
                  <c:v>19.469930000000002</c:v>
                </c:pt>
                <c:pt idx="8407">
                  <c:v>19.474450000000001</c:v>
                </c:pt>
                <c:pt idx="8408">
                  <c:v>19.47897</c:v>
                </c:pt>
                <c:pt idx="8409">
                  <c:v>19.48348</c:v>
                </c:pt>
                <c:pt idx="8410">
                  <c:v>19.488</c:v>
                </c:pt>
                <c:pt idx="8411">
                  <c:v>19.492509999999999</c:v>
                </c:pt>
                <c:pt idx="8412">
                  <c:v>19.497029999999999</c:v>
                </c:pt>
                <c:pt idx="8413">
                  <c:v>19.501549999999998</c:v>
                </c:pt>
                <c:pt idx="8414">
                  <c:v>19.506070000000001</c:v>
                </c:pt>
                <c:pt idx="8415">
                  <c:v>19.510580000000001</c:v>
                </c:pt>
                <c:pt idx="8416">
                  <c:v>19.5151</c:v>
                </c:pt>
                <c:pt idx="8417">
                  <c:v>19.51962</c:v>
                </c:pt>
                <c:pt idx="8418">
                  <c:v>19.52413</c:v>
                </c:pt>
                <c:pt idx="8419">
                  <c:v>19.528650000000003</c:v>
                </c:pt>
                <c:pt idx="8420">
                  <c:v>19.533169999999998</c:v>
                </c:pt>
                <c:pt idx="8421">
                  <c:v>19.537690000000001</c:v>
                </c:pt>
                <c:pt idx="8422">
                  <c:v>19.542210000000001</c:v>
                </c:pt>
                <c:pt idx="8423">
                  <c:v>19.546720000000001</c:v>
                </c:pt>
                <c:pt idx="8424">
                  <c:v>19.55124</c:v>
                </c:pt>
                <c:pt idx="8425">
                  <c:v>19.555759999999999</c:v>
                </c:pt>
                <c:pt idx="8426">
                  <c:v>19.560279999999999</c:v>
                </c:pt>
                <c:pt idx="8427">
                  <c:v>19.564800000000002</c:v>
                </c:pt>
                <c:pt idx="8428">
                  <c:v>19.569309999999998</c:v>
                </c:pt>
                <c:pt idx="8429">
                  <c:v>19.573830000000001</c:v>
                </c:pt>
                <c:pt idx="8430">
                  <c:v>19.57835</c:v>
                </c:pt>
                <c:pt idx="8431">
                  <c:v>19.58287</c:v>
                </c:pt>
                <c:pt idx="8432">
                  <c:v>19.587389999999999</c:v>
                </c:pt>
                <c:pt idx="8433">
                  <c:v>19.591910000000002</c:v>
                </c:pt>
                <c:pt idx="8434">
                  <c:v>19.596419999999998</c:v>
                </c:pt>
                <c:pt idx="8435">
                  <c:v>19.600940000000001</c:v>
                </c:pt>
                <c:pt idx="8436">
                  <c:v>19.605460000000001</c:v>
                </c:pt>
                <c:pt idx="8437">
                  <c:v>19.60998</c:v>
                </c:pt>
                <c:pt idx="8438">
                  <c:v>19.6145</c:v>
                </c:pt>
                <c:pt idx="8439">
                  <c:v>19.619020000000003</c:v>
                </c:pt>
                <c:pt idx="8440">
                  <c:v>19.623539999999998</c:v>
                </c:pt>
                <c:pt idx="8441">
                  <c:v>19.628059999999998</c:v>
                </c:pt>
                <c:pt idx="8442">
                  <c:v>19.632580000000001</c:v>
                </c:pt>
                <c:pt idx="8443">
                  <c:v>19.6371</c:v>
                </c:pt>
                <c:pt idx="8444">
                  <c:v>19.64162</c:v>
                </c:pt>
                <c:pt idx="8445">
                  <c:v>19.646130000000003</c:v>
                </c:pt>
                <c:pt idx="8446">
                  <c:v>19.650649999999999</c:v>
                </c:pt>
                <c:pt idx="8447">
                  <c:v>19.655169999999998</c:v>
                </c:pt>
                <c:pt idx="8448">
                  <c:v>19.659690000000001</c:v>
                </c:pt>
                <c:pt idx="8449">
                  <c:v>19.664210000000001</c:v>
                </c:pt>
                <c:pt idx="8450">
                  <c:v>19.66873</c:v>
                </c:pt>
                <c:pt idx="8451">
                  <c:v>19.673249999999999</c:v>
                </c:pt>
                <c:pt idx="8452">
                  <c:v>19.677770000000002</c:v>
                </c:pt>
                <c:pt idx="8453">
                  <c:v>19.682290000000002</c:v>
                </c:pt>
                <c:pt idx="8454">
                  <c:v>19.686809999999998</c:v>
                </c:pt>
                <c:pt idx="8455">
                  <c:v>19.69134</c:v>
                </c:pt>
                <c:pt idx="8456">
                  <c:v>19.69586</c:v>
                </c:pt>
                <c:pt idx="8457">
                  <c:v>19.700379999999999</c:v>
                </c:pt>
                <c:pt idx="8458">
                  <c:v>19.704900000000002</c:v>
                </c:pt>
                <c:pt idx="8459">
                  <c:v>19.709419999999998</c:v>
                </c:pt>
                <c:pt idx="8460">
                  <c:v>19.713940000000001</c:v>
                </c:pt>
                <c:pt idx="8461">
                  <c:v>19.71846</c:v>
                </c:pt>
                <c:pt idx="8462">
                  <c:v>19.72298</c:v>
                </c:pt>
                <c:pt idx="8463">
                  <c:v>19.727499999999999</c:v>
                </c:pt>
                <c:pt idx="8464">
                  <c:v>19.732019999999999</c:v>
                </c:pt>
                <c:pt idx="8465">
                  <c:v>19.736540000000002</c:v>
                </c:pt>
                <c:pt idx="8466">
                  <c:v>19.741060000000001</c:v>
                </c:pt>
                <c:pt idx="8467">
                  <c:v>19.74558</c:v>
                </c:pt>
                <c:pt idx="8468">
                  <c:v>19.750110000000003</c:v>
                </c:pt>
                <c:pt idx="8469">
                  <c:v>19.754629999999999</c:v>
                </c:pt>
                <c:pt idx="8470">
                  <c:v>19.759149999999998</c:v>
                </c:pt>
                <c:pt idx="8471">
                  <c:v>19.763670000000001</c:v>
                </c:pt>
                <c:pt idx="8472">
                  <c:v>19.768190000000001</c:v>
                </c:pt>
                <c:pt idx="8473">
                  <c:v>19.77271</c:v>
                </c:pt>
                <c:pt idx="8474">
                  <c:v>19.777240000000003</c:v>
                </c:pt>
                <c:pt idx="8475">
                  <c:v>19.781759999999998</c:v>
                </c:pt>
                <c:pt idx="8476">
                  <c:v>19.786280000000001</c:v>
                </c:pt>
                <c:pt idx="8477">
                  <c:v>19.790800000000001</c:v>
                </c:pt>
                <c:pt idx="8478">
                  <c:v>19.79532</c:v>
                </c:pt>
                <c:pt idx="8479">
                  <c:v>19.799849999999999</c:v>
                </c:pt>
                <c:pt idx="8480">
                  <c:v>19.804370000000002</c:v>
                </c:pt>
                <c:pt idx="8481">
                  <c:v>19.808889999999998</c:v>
                </c:pt>
                <c:pt idx="8482">
                  <c:v>19.813410000000001</c:v>
                </c:pt>
                <c:pt idx="8483">
                  <c:v>19.81794</c:v>
                </c:pt>
                <c:pt idx="8484">
                  <c:v>19.82246</c:v>
                </c:pt>
                <c:pt idx="8485">
                  <c:v>19.826980000000002</c:v>
                </c:pt>
                <c:pt idx="8486">
                  <c:v>19.831499999999998</c:v>
                </c:pt>
                <c:pt idx="8487">
                  <c:v>19.836030000000001</c:v>
                </c:pt>
                <c:pt idx="8488">
                  <c:v>19.840549999999997</c:v>
                </c:pt>
                <c:pt idx="8489">
                  <c:v>19.84507</c:v>
                </c:pt>
                <c:pt idx="8490">
                  <c:v>19.849599999999999</c:v>
                </c:pt>
                <c:pt idx="8491">
                  <c:v>19.854119999999998</c:v>
                </c:pt>
                <c:pt idx="8492">
                  <c:v>19.858640000000001</c:v>
                </c:pt>
                <c:pt idx="8493">
                  <c:v>19.86317</c:v>
                </c:pt>
                <c:pt idx="8494">
                  <c:v>19.86769</c:v>
                </c:pt>
                <c:pt idx="8495">
                  <c:v>19.872210000000003</c:v>
                </c:pt>
                <c:pt idx="8496">
                  <c:v>19.876740000000002</c:v>
                </c:pt>
                <c:pt idx="8497">
                  <c:v>19.881260000000001</c:v>
                </c:pt>
                <c:pt idx="8498">
                  <c:v>19.88578</c:v>
                </c:pt>
                <c:pt idx="8499">
                  <c:v>19.890310000000003</c:v>
                </c:pt>
                <c:pt idx="8500">
                  <c:v>19.894829999999999</c:v>
                </c:pt>
                <c:pt idx="8501">
                  <c:v>19.899360000000001</c:v>
                </c:pt>
                <c:pt idx="8502">
                  <c:v>19.903879999999997</c:v>
                </c:pt>
                <c:pt idx="8503">
                  <c:v>19.9084</c:v>
                </c:pt>
                <c:pt idx="8504">
                  <c:v>19.912929999999999</c:v>
                </c:pt>
                <c:pt idx="8505">
                  <c:v>19.917449999999999</c:v>
                </c:pt>
                <c:pt idx="8506">
                  <c:v>19.921979999999998</c:v>
                </c:pt>
                <c:pt idx="8507">
                  <c:v>19.926500000000001</c:v>
                </c:pt>
                <c:pt idx="8508">
                  <c:v>19.93102</c:v>
                </c:pt>
                <c:pt idx="8509">
                  <c:v>19.935549999999999</c:v>
                </c:pt>
                <c:pt idx="8510">
                  <c:v>19.940070000000002</c:v>
                </c:pt>
                <c:pt idx="8511">
                  <c:v>19.944600000000001</c:v>
                </c:pt>
                <c:pt idx="8512">
                  <c:v>19.949120000000001</c:v>
                </c:pt>
                <c:pt idx="8513">
                  <c:v>19.95365</c:v>
                </c:pt>
                <c:pt idx="8514">
                  <c:v>19.958169999999999</c:v>
                </c:pt>
                <c:pt idx="8515">
                  <c:v>19.962699999999998</c:v>
                </c:pt>
                <c:pt idx="8516">
                  <c:v>19.967220000000001</c:v>
                </c:pt>
                <c:pt idx="8517">
                  <c:v>19.97175</c:v>
                </c:pt>
                <c:pt idx="8518">
                  <c:v>19.97627</c:v>
                </c:pt>
                <c:pt idx="8519">
                  <c:v>19.980799999999999</c:v>
                </c:pt>
                <c:pt idx="8520">
                  <c:v>19.985320000000002</c:v>
                </c:pt>
                <c:pt idx="8521">
                  <c:v>19.989850000000001</c:v>
                </c:pt>
                <c:pt idx="8522">
                  <c:v>19.99437</c:v>
                </c:pt>
                <c:pt idx="8523">
                  <c:v>19.998899999999999</c:v>
                </c:pt>
                <c:pt idx="8524">
                  <c:v>20.003429999999998</c:v>
                </c:pt>
                <c:pt idx="8525">
                  <c:v>20.007950000000001</c:v>
                </c:pt>
                <c:pt idx="8526">
                  <c:v>20.01248</c:v>
                </c:pt>
                <c:pt idx="8527">
                  <c:v>20.016999999999999</c:v>
                </c:pt>
                <c:pt idx="8528">
                  <c:v>20.021529999999998</c:v>
                </c:pt>
                <c:pt idx="8529">
                  <c:v>20.026059999999998</c:v>
                </c:pt>
                <c:pt idx="8530">
                  <c:v>20.03058</c:v>
                </c:pt>
                <c:pt idx="8531">
                  <c:v>20.03511</c:v>
                </c:pt>
                <c:pt idx="8532">
                  <c:v>20.039629999999999</c:v>
                </c:pt>
                <c:pt idx="8533">
                  <c:v>20.044159999999998</c:v>
                </c:pt>
                <c:pt idx="8534">
                  <c:v>20.048690000000001</c:v>
                </c:pt>
                <c:pt idx="8535">
                  <c:v>20.05321</c:v>
                </c:pt>
                <c:pt idx="8536">
                  <c:v>20.057740000000003</c:v>
                </c:pt>
                <c:pt idx="8537">
                  <c:v>20.062270000000002</c:v>
                </c:pt>
                <c:pt idx="8538">
                  <c:v>20.066790000000001</c:v>
                </c:pt>
                <c:pt idx="8539">
                  <c:v>20.07132</c:v>
                </c:pt>
                <c:pt idx="8540">
                  <c:v>20.075849999999999</c:v>
                </c:pt>
                <c:pt idx="8541">
                  <c:v>20.080369999999998</c:v>
                </c:pt>
                <c:pt idx="8542">
                  <c:v>20.084899999999998</c:v>
                </c:pt>
                <c:pt idx="8543">
                  <c:v>20.08943</c:v>
                </c:pt>
                <c:pt idx="8544">
                  <c:v>20.093960000000003</c:v>
                </c:pt>
                <c:pt idx="8545">
                  <c:v>20.098479999999999</c:v>
                </c:pt>
                <c:pt idx="8546">
                  <c:v>20.103010000000001</c:v>
                </c:pt>
                <c:pt idx="8547">
                  <c:v>20.10754</c:v>
                </c:pt>
                <c:pt idx="8548">
                  <c:v>20.112069999999999</c:v>
                </c:pt>
                <c:pt idx="8549">
                  <c:v>20.116589999999999</c:v>
                </c:pt>
                <c:pt idx="8550">
                  <c:v>20.121119999999998</c:v>
                </c:pt>
                <c:pt idx="8551">
                  <c:v>20.125649999999997</c:v>
                </c:pt>
                <c:pt idx="8552">
                  <c:v>20.130179999999999</c:v>
                </c:pt>
                <c:pt idx="8553">
                  <c:v>20.134699999999999</c:v>
                </c:pt>
                <c:pt idx="8554">
                  <c:v>20.139230000000001</c:v>
                </c:pt>
                <c:pt idx="8555">
                  <c:v>20.14376</c:v>
                </c:pt>
                <c:pt idx="8556">
                  <c:v>20.148289999999999</c:v>
                </c:pt>
                <c:pt idx="8557">
                  <c:v>20.152819999999998</c:v>
                </c:pt>
                <c:pt idx="8558">
                  <c:v>20.157339999999998</c:v>
                </c:pt>
                <c:pt idx="8559">
                  <c:v>20.161869999999997</c:v>
                </c:pt>
                <c:pt idx="8560">
                  <c:v>20.166399999999999</c:v>
                </c:pt>
                <c:pt idx="8561">
                  <c:v>20.170929999999998</c:v>
                </c:pt>
                <c:pt idx="8562">
                  <c:v>20.175459999999998</c:v>
                </c:pt>
                <c:pt idx="8563">
                  <c:v>20.17999</c:v>
                </c:pt>
                <c:pt idx="8564">
                  <c:v>20.184520000000003</c:v>
                </c:pt>
                <c:pt idx="8565">
                  <c:v>20.189039999999999</c:v>
                </c:pt>
                <c:pt idx="8566">
                  <c:v>20.193570000000001</c:v>
                </c:pt>
                <c:pt idx="8567">
                  <c:v>20.1981</c:v>
                </c:pt>
                <c:pt idx="8568">
                  <c:v>20.202629999999999</c:v>
                </c:pt>
                <c:pt idx="8569">
                  <c:v>20.207159999999998</c:v>
                </c:pt>
                <c:pt idx="8570">
                  <c:v>20.211690000000001</c:v>
                </c:pt>
                <c:pt idx="8571">
                  <c:v>20.21622</c:v>
                </c:pt>
                <c:pt idx="8572">
                  <c:v>20.220749999999999</c:v>
                </c:pt>
                <c:pt idx="8573">
                  <c:v>20.225280000000001</c:v>
                </c:pt>
                <c:pt idx="8574">
                  <c:v>20.229810000000001</c:v>
                </c:pt>
                <c:pt idx="8575">
                  <c:v>20.23434</c:v>
                </c:pt>
                <c:pt idx="8576">
                  <c:v>20.238869999999999</c:v>
                </c:pt>
                <c:pt idx="8577">
                  <c:v>20.243400000000001</c:v>
                </c:pt>
                <c:pt idx="8578">
                  <c:v>20.24793</c:v>
                </c:pt>
                <c:pt idx="8579">
                  <c:v>20.252459999999999</c:v>
                </c:pt>
                <c:pt idx="8580">
                  <c:v>20.256989999999998</c:v>
                </c:pt>
                <c:pt idx="8581">
                  <c:v>20.261520000000001</c:v>
                </c:pt>
                <c:pt idx="8582">
                  <c:v>20.26605</c:v>
                </c:pt>
                <c:pt idx="8583">
                  <c:v>20.270579999999999</c:v>
                </c:pt>
                <c:pt idx="8584">
                  <c:v>20.275109999999998</c:v>
                </c:pt>
                <c:pt idx="8585">
                  <c:v>20.279640000000001</c:v>
                </c:pt>
                <c:pt idx="8586">
                  <c:v>20.28417</c:v>
                </c:pt>
                <c:pt idx="8587">
                  <c:v>20.288699999999999</c:v>
                </c:pt>
                <c:pt idx="8588">
                  <c:v>20.293229999999998</c:v>
                </c:pt>
                <c:pt idx="8589">
                  <c:v>20.29776</c:v>
                </c:pt>
                <c:pt idx="8590">
                  <c:v>20.302289999999999</c:v>
                </c:pt>
                <c:pt idx="8591">
                  <c:v>20.306819999999998</c:v>
                </c:pt>
                <c:pt idx="8592">
                  <c:v>20.311349999999997</c:v>
                </c:pt>
                <c:pt idx="8593">
                  <c:v>20.31588</c:v>
                </c:pt>
                <c:pt idx="8594">
                  <c:v>20.320409999999999</c:v>
                </c:pt>
                <c:pt idx="8595">
                  <c:v>20.324939999999998</c:v>
                </c:pt>
                <c:pt idx="8596">
                  <c:v>20.32948</c:v>
                </c:pt>
                <c:pt idx="8597">
                  <c:v>20.334009999999999</c:v>
                </c:pt>
                <c:pt idx="8598">
                  <c:v>20.338539999999998</c:v>
                </c:pt>
                <c:pt idx="8599">
                  <c:v>20.343070000000001</c:v>
                </c:pt>
                <c:pt idx="8600">
                  <c:v>20.3476</c:v>
                </c:pt>
                <c:pt idx="8601">
                  <c:v>20.352129999999999</c:v>
                </c:pt>
                <c:pt idx="8602">
                  <c:v>20.356659999999998</c:v>
                </c:pt>
                <c:pt idx="8603">
                  <c:v>20.3612</c:v>
                </c:pt>
                <c:pt idx="8604">
                  <c:v>20.365729999999999</c:v>
                </c:pt>
                <c:pt idx="8605">
                  <c:v>20.370260000000002</c:v>
                </c:pt>
                <c:pt idx="8606">
                  <c:v>20.374790000000001</c:v>
                </c:pt>
                <c:pt idx="8607">
                  <c:v>20.37932</c:v>
                </c:pt>
                <c:pt idx="8608">
                  <c:v>20.383859999999999</c:v>
                </c:pt>
                <c:pt idx="8609">
                  <c:v>20.388389999999998</c:v>
                </c:pt>
                <c:pt idx="8610">
                  <c:v>20.39292</c:v>
                </c:pt>
                <c:pt idx="8611">
                  <c:v>20.397450000000003</c:v>
                </c:pt>
                <c:pt idx="8612">
                  <c:v>20.401980000000002</c:v>
                </c:pt>
                <c:pt idx="8613">
                  <c:v>20.40652</c:v>
                </c:pt>
                <c:pt idx="8614">
                  <c:v>20.411049999999999</c:v>
                </c:pt>
                <c:pt idx="8615">
                  <c:v>20.415579999999999</c:v>
                </c:pt>
                <c:pt idx="8616">
                  <c:v>20.420110000000001</c:v>
                </c:pt>
                <c:pt idx="8617">
                  <c:v>20.42465</c:v>
                </c:pt>
                <c:pt idx="8618">
                  <c:v>20.429180000000002</c:v>
                </c:pt>
                <c:pt idx="8619">
                  <c:v>20.433710000000001</c:v>
                </c:pt>
                <c:pt idx="8620">
                  <c:v>20.43824</c:v>
                </c:pt>
                <c:pt idx="8621">
                  <c:v>20.442779999999999</c:v>
                </c:pt>
                <c:pt idx="8622">
                  <c:v>20.447309999999998</c:v>
                </c:pt>
                <c:pt idx="8623">
                  <c:v>20.451839999999997</c:v>
                </c:pt>
                <c:pt idx="8624">
                  <c:v>20.456379999999999</c:v>
                </c:pt>
                <c:pt idx="8625">
                  <c:v>20.460909999999998</c:v>
                </c:pt>
                <c:pt idx="8626">
                  <c:v>20.465440000000001</c:v>
                </c:pt>
                <c:pt idx="8627">
                  <c:v>20.46998</c:v>
                </c:pt>
                <c:pt idx="8628">
                  <c:v>20.474510000000002</c:v>
                </c:pt>
                <c:pt idx="8629">
                  <c:v>20.479040000000001</c:v>
                </c:pt>
                <c:pt idx="8630">
                  <c:v>20.48358</c:v>
                </c:pt>
                <c:pt idx="8631">
                  <c:v>20.488109999999999</c:v>
                </c:pt>
                <c:pt idx="8632">
                  <c:v>20.492639999999998</c:v>
                </c:pt>
                <c:pt idx="8633">
                  <c:v>20.49718</c:v>
                </c:pt>
                <c:pt idx="8634">
                  <c:v>20.501709999999999</c:v>
                </c:pt>
                <c:pt idx="8635">
                  <c:v>20.506250000000001</c:v>
                </c:pt>
                <c:pt idx="8636">
                  <c:v>20.51078</c:v>
                </c:pt>
                <c:pt idx="8637">
                  <c:v>20.515319999999999</c:v>
                </c:pt>
                <c:pt idx="8638">
                  <c:v>20.519849999999998</c:v>
                </c:pt>
                <c:pt idx="8639">
                  <c:v>20.524379999999997</c:v>
                </c:pt>
                <c:pt idx="8640">
                  <c:v>20.528919999999999</c:v>
                </c:pt>
                <c:pt idx="8641">
                  <c:v>20.533450000000002</c:v>
                </c:pt>
                <c:pt idx="8642">
                  <c:v>20.537990000000001</c:v>
                </c:pt>
                <c:pt idx="8643">
                  <c:v>20.542520000000003</c:v>
                </c:pt>
                <c:pt idx="8644">
                  <c:v>20.547059999999998</c:v>
                </c:pt>
                <c:pt idx="8645">
                  <c:v>20.551590000000001</c:v>
                </c:pt>
                <c:pt idx="8646">
                  <c:v>20.55613</c:v>
                </c:pt>
                <c:pt idx="8647">
                  <c:v>20.560660000000002</c:v>
                </c:pt>
                <c:pt idx="8648">
                  <c:v>20.565199999999997</c:v>
                </c:pt>
                <c:pt idx="8649">
                  <c:v>20.56973</c:v>
                </c:pt>
                <c:pt idx="8650">
                  <c:v>20.574269999999999</c:v>
                </c:pt>
                <c:pt idx="8651">
                  <c:v>20.578800000000001</c:v>
                </c:pt>
                <c:pt idx="8652">
                  <c:v>20.58334</c:v>
                </c:pt>
                <c:pt idx="8653">
                  <c:v>20.587870000000002</c:v>
                </c:pt>
                <c:pt idx="8654">
                  <c:v>20.592409999999997</c:v>
                </c:pt>
                <c:pt idx="8655">
                  <c:v>20.59694</c:v>
                </c:pt>
                <c:pt idx="8656">
                  <c:v>20.601479999999999</c:v>
                </c:pt>
                <c:pt idx="8657">
                  <c:v>20.606010000000001</c:v>
                </c:pt>
                <c:pt idx="8658">
                  <c:v>20.61055</c:v>
                </c:pt>
                <c:pt idx="8659">
                  <c:v>20.615089999999999</c:v>
                </c:pt>
                <c:pt idx="8660">
                  <c:v>20.619620000000001</c:v>
                </c:pt>
                <c:pt idx="8661">
                  <c:v>20.62416</c:v>
                </c:pt>
                <c:pt idx="8662">
                  <c:v>20.628690000000002</c:v>
                </c:pt>
                <c:pt idx="8663">
                  <c:v>20.633229999999998</c:v>
                </c:pt>
                <c:pt idx="8664">
                  <c:v>20.63777</c:v>
                </c:pt>
                <c:pt idx="8665">
                  <c:v>20.642299999999999</c:v>
                </c:pt>
                <c:pt idx="8666">
                  <c:v>20.646840000000001</c:v>
                </c:pt>
                <c:pt idx="8667">
                  <c:v>20.65137</c:v>
                </c:pt>
                <c:pt idx="8668">
                  <c:v>20.655909999999999</c:v>
                </c:pt>
                <c:pt idx="8669">
                  <c:v>20.660450000000001</c:v>
                </c:pt>
                <c:pt idx="8670">
                  <c:v>20.66498</c:v>
                </c:pt>
                <c:pt idx="8671">
                  <c:v>20.669519999999999</c:v>
                </c:pt>
                <c:pt idx="8672">
                  <c:v>20.674060000000001</c:v>
                </c:pt>
                <c:pt idx="8673">
                  <c:v>20.67859</c:v>
                </c:pt>
                <c:pt idx="8674">
                  <c:v>20.683130000000002</c:v>
                </c:pt>
                <c:pt idx="8675">
                  <c:v>20.687669999999997</c:v>
                </c:pt>
                <c:pt idx="8676">
                  <c:v>20.692209999999999</c:v>
                </c:pt>
                <c:pt idx="8677">
                  <c:v>20.696740000000002</c:v>
                </c:pt>
                <c:pt idx="8678">
                  <c:v>20.701280000000001</c:v>
                </c:pt>
                <c:pt idx="8679">
                  <c:v>20.705819999999999</c:v>
                </c:pt>
                <c:pt idx="8680">
                  <c:v>20.710349999999998</c:v>
                </c:pt>
                <c:pt idx="8681">
                  <c:v>20.71489</c:v>
                </c:pt>
                <c:pt idx="8682">
                  <c:v>20.719429999999999</c:v>
                </c:pt>
                <c:pt idx="8683">
                  <c:v>20.723970000000001</c:v>
                </c:pt>
                <c:pt idx="8684">
                  <c:v>20.7285</c:v>
                </c:pt>
                <c:pt idx="8685">
                  <c:v>20.733040000000003</c:v>
                </c:pt>
                <c:pt idx="8686">
                  <c:v>20.737579999999998</c:v>
                </c:pt>
                <c:pt idx="8687">
                  <c:v>20.74212</c:v>
                </c:pt>
                <c:pt idx="8688">
                  <c:v>20.746649999999999</c:v>
                </c:pt>
                <c:pt idx="8689">
                  <c:v>20.751189999999998</c:v>
                </c:pt>
                <c:pt idx="8690">
                  <c:v>20.75573</c:v>
                </c:pt>
                <c:pt idx="8691">
                  <c:v>20.760270000000002</c:v>
                </c:pt>
                <c:pt idx="8692">
                  <c:v>20.764810000000001</c:v>
                </c:pt>
                <c:pt idx="8693">
                  <c:v>20.76934</c:v>
                </c:pt>
                <c:pt idx="8694">
                  <c:v>20.773880000000002</c:v>
                </c:pt>
                <c:pt idx="8695">
                  <c:v>20.778420000000001</c:v>
                </c:pt>
                <c:pt idx="8696">
                  <c:v>20.782959999999999</c:v>
                </c:pt>
                <c:pt idx="8697">
                  <c:v>20.787500000000001</c:v>
                </c:pt>
                <c:pt idx="8698">
                  <c:v>20.79204</c:v>
                </c:pt>
                <c:pt idx="8699">
                  <c:v>20.796579999999999</c:v>
                </c:pt>
                <c:pt idx="8700">
                  <c:v>20.801110000000001</c:v>
                </c:pt>
                <c:pt idx="8701">
                  <c:v>20.80565</c:v>
                </c:pt>
                <c:pt idx="8702">
                  <c:v>20.810189999999999</c:v>
                </c:pt>
                <c:pt idx="8703">
                  <c:v>20.814730000000001</c:v>
                </c:pt>
                <c:pt idx="8704">
                  <c:v>20.819269999999999</c:v>
                </c:pt>
                <c:pt idx="8705">
                  <c:v>20.823810000000002</c:v>
                </c:pt>
                <c:pt idx="8706">
                  <c:v>20.82835</c:v>
                </c:pt>
                <c:pt idx="8707">
                  <c:v>20.832889999999999</c:v>
                </c:pt>
                <c:pt idx="8708">
                  <c:v>20.837430000000001</c:v>
                </c:pt>
                <c:pt idx="8709">
                  <c:v>20.84197</c:v>
                </c:pt>
                <c:pt idx="8710">
                  <c:v>20.846499999999999</c:v>
                </c:pt>
                <c:pt idx="8711">
                  <c:v>20.851050000000001</c:v>
                </c:pt>
                <c:pt idx="8712">
                  <c:v>20.855589999999999</c:v>
                </c:pt>
                <c:pt idx="8713">
                  <c:v>20.860119999999998</c:v>
                </c:pt>
                <c:pt idx="8714">
                  <c:v>20.864660000000001</c:v>
                </c:pt>
                <c:pt idx="8715">
                  <c:v>20.869199999999999</c:v>
                </c:pt>
                <c:pt idx="8716">
                  <c:v>20.873739999999998</c:v>
                </c:pt>
                <c:pt idx="8717">
                  <c:v>20.87828</c:v>
                </c:pt>
                <c:pt idx="8718">
                  <c:v>20.882819999999999</c:v>
                </c:pt>
                <c:pt idx="8719">
                  <c:v>20.887360000000001</c:v>
                </c:pt>
                <c:pt idx="8720">
                  <c:v>20.8919</c:v>
                </c:pt>
                <c:pt idx="8721">
                  <c:v>20.896439999999998</c:v>
                </c:pt>
                <c:pt idx="8722">
                  <c:v>20.900980000000001</c:v>
                </c:pt>
                <c:pt idx="8723">
                  <c:v>20.905519999999999</c:v>
                </c:pt>
                <c:pt idx="8724">
                  <c:v>20.910070000000001</c:v>
                </c:pt>
                <c:pt idx="8725">
                  <c:v>20.9146</c:v>
                </c:pt>
                <c:pt idx="8726">
                  <c:v>20.919150000000002</c:v>
                </c:pt>
                <c:pt idx="8727">
                  <c:v>20.923690000000001</c:v>
                </c:pt>
                <c:pt idx="8728">
                  <c:v>20.928229999999999</c:v>
                </c:pt>
                <c:pt idx="8729">
                  <c:v>20.932770000000001</c:v>
                </c:pt>
                <c:pt idx="8730">
                  <c:v>20.93731</c:v>
                </c:pt>
                <c:pt idx="8731">
                  <c:v>20.941850000000002</c:v>
                </c:pt>
                <c:pt idx="8732">
                  <c:v>20.946389999999997</c:v>
                </c:pt>
                <c:pt idx="8733">
                  <c:v>20.95093</c:v>
                </c:pt>
                <c:pt idx="8734">
                  <c:v>20.955470000000002</c:v>
                </c:pt>
                <c:pt idx="8735">
                  <c:v>20.96001</c:v>
                </c:pt>
                <c:pt idx="8736">
                  <c:v>20.964559999999999</c:v>
                </c:pt>
                <c:pt idx="8737">
                  <c:v>20.969100000000001</c:v>
                </c:pt>
                <c:pt idx="8738">
                  <c:v>20.973640000000003</c:v>
                </c:pt>
                <c:pt idx="8739">
                  <c:v>20.978179999999998</c:v>
                </c:pt>
                <c:pt idx="8740">
                  <c:v>20.98272</c:v>
                </c:pt>
                <c:pt idx="8741">
                  <c:v>20.987259999999999</c:v>
                </c:pt>
                <c:pt idx="8742">
                  <c:v>20.991800000000001</c:v>
                </c:pt>
                <c:pt idx="8743">
                  <c:v>20.99635</c:v>
                </c:pt>
                <c:pt idx="8744">
                  <c:v>21.000890000000002</c:v>
                </c:pt>
                <c:pt idx="8745">
                  <c:v>21.005429999999997</c:v>
                </c:pt>
                <c:pt idx="8746">
                  <c:v>21.009969999999999</c:v>
                </c:pt>
                <c:pt idx="8747">
                  <c:v>21.014510000000001</c:v>
                </c:pt>
                <c:pt idx="8748">
                  <c:v>21.01906</c:v>
                </c:pt>
                <c:pt idx="8749">
                  <c:v>21.023599999999998</c:v>
                </c:pt>
                <c:pt idx="8750">
                  <c:v>21.02814</c:v>
                </c:pt>
                <c:pt idx="8751">
                  <c:v>21.032680000000003</c:v>
                </c:pt>
                <c:pt idx="8752">
                  <c:v>21.037230000000001</c:v>
                </c:pt>
                <c:pt idx="8753">
                  <c:v>21.04177</c:v>
                </c:pt>
                <c:pt idx="8754">
                  <c:v>21.046309999999998</c:v>
                </c:pt>
                <c:pt idx="8755">
                  <c:v>21.050850000000001</c:v>
                </c:pt>
                <c:pt idx="8756">
                  <c:v>21.055399999999999</c:v>
                </c:pt>
                <c:pt idx="8757">
                  <c:v>21.059939999999997</c:v>
                </c:pt>
                <c:pt idx="8758">
                  <c:v>21.06448</c:v>
                </c:pt>
                <c:pt idx="8759">
                  <c:v>21.069020000000002</c:v>
                </c:pt>
                <c:pt idx="8760">
                  <c:v>21.07357</c:v>
                </c:pt>
                <c:pt idx="8761">
                  <c:v>21.078110000000002</c:v>
                </c:pt>
                <c:pt idx="8762">
                  <c:v>21.082650000000001</c:v>
                </c:pt>
                <c:pt idx="8763">
                  <c:v>21.087199999999999</c:v>
                </c:pt>
                <c:pt idx="8764">
                  <c:v>21.091740000000001</c:v>
                </c:pt>
                <c:pt idx="8765">
                  <c:v>21.09628</c:v>
                </c:pt>
                <c:pt idx="8766">
                  <c:v>21.100830000000002</c:v>
                </c:pt>
                <c:pt idx="8767">
                  <c:v>21.105369999999997</c:v>
                </c:pt>
                <c:pt idx="8768">
                  <c:v>21.109909999999999</c:v>
                </c:pt>
                <c:pt idx="8769">
                  <c:v>21.114460000000001</c:v>
                </c:pt>
                <c:pt idx="8770">
                  <c:v>21.119</c:v>
                </c:pt>
                <c:pt idx="8771">
                  <c:v>21.123550000000002</c:v>
                </c:pt>
                <c:pt idx="8772">
                  <c:v>21.12809</c:v>
                </c:pt>
                <c:pt idx="8773">
                  <c:v>21.132629999999999</c:v>
                </c:pt>
                <c:pt idx="8774">
                  <c:v>21.137179999999997</c:v>
                </c:pt>
                <c:pt idx="8775">
                  <c:v>21.141719999999999</c:v>
                </c:pt>
                <c:pt idx="8776">
                  <c:v>21.146260000000002</c:v>
                </c:pt>
                <c:pt idx="8777">
                  <c:v>21.15081</c:v>
                </c:pt>
                <c:pt idx="8778">
                  <c:v>21.155349999999999</c:v>
                </c:pt>
                <c:pt idx="8779">
                  <c:v>21.1599</c:v>
                </c:pt>
                <c:pt idx="8780">
                  <c:v>21.164439999999999</c:v>
                </c:pt>
                <c:pt idx="8781">
                  <c:v>21.168989999999997</c:v>
                </c:pt>
                <c:pt idx="8782">
                  <c:v>21.17353</c:v>
                </c:pt>
                <c:pt idx="8783">
                  <c:v>21.178070000000002</c:v>
                </c:pt>
                <c:pt idx="8784">
                  <c:v>21.18262</c:v>
                </c:pt>
                <c:pt idx="8785">
                  <c:v>21.187159999999999</c:v>
                </c:pt>
                <c:pt idx="8786">
                  <c:v>21.19171</c:v>
                </c:pt>
                <c:pt idx="8787">
                  <c:v>21.196249999999999</c:v>
                </c:pt>
                <c:pt idx="8788">
                  <c:v>21.200799999999997</c:v>
                </c:pt>
                <c:pt idx="8789">
                  <c:v>21.20534</c:v>
                </c:pt>
                <c:pt idx="8790">
                  <c:v>21.209889999999998</c:v>
                </c:pt>
                <c:pt idx="8791">
                  <c:v>21.21443</c:v>
                </c:pt>
                <c:pt idx="8792">
                  <c:v>21.218979999999998</c:v>
                </c:pt>
                <c:pt idx="8793">
                  <c:v>21.223520000000001</c:v>
                </c:pt>
                <c:pt idx="8794">
                  <c:v>21.228070000000002</c:v>
                </c:pt>
                <c:pt idx="8795">
                  <c:v>21.232609999999998</c:v>
                </c:pt>
                <c:pt idx="8796">
                  <c:v>21.237160000000003</c:v>
                </c:pt>
                <c:pt idx="8797">
                  <c:v>21.241710000000001</c:v>
                </c:pt>
                <c:pt idx="8798">
                  <c:v>21.24625</c:v>
                </c:pt>
                <c:pt idx="8799">
                  <c:v>21.250800000000002</c:v>
                </c:pt>
                <c:pt idx="8800">
                  <c:v>21.25534</c:v>
                </c:pt>
                <c:pt idx="8801">
                  <c:v>21.259889999999999</c:v>
                </c:pt>
                <c:pt idx="8802">
                  <c:v>21.264430000000001</c:v>
                </c:pt>
                <c:pt idx="8803">
                  <c:v>21.268979999999999</c:v>
                </c:pt>
                <c:pt idx="8804">
                  <c:v>21.273529999999997</c:v>
                </c:pt>
                <c:pt idx="8805">
                  <c:v>21.27807</c:v>
                </c:pt>
                <c:pt idx="8806">
                  <c:v>21.282619999999998</c:v>
                </c:pt>
                <c:pt idx="8807">
                  <c:v>21.28717</c:v>
                </c:pt>
                <c:pt idx="8808">
                  <c:v>21.291709999999998</c:v>
                </c:pt>
                <c:pt idx="8809">
                  <c:v>21.29626</c:v>
                </c:pt>
                <c:pt idx="8810">
                  <c:v>21.300800000000002</c:v>
                </c:pt>
                <c:pt idx="8811">
                  <c:v>21.305350000000001</c:v>
                </c:pt>
                <c:pt idx="8812">
                  <c:v>21.309899999999999</c:v>
                </c:pt>
                <c:pt idx="8813">
                  <c:v>21.314440000000001</c:v>
                </c:pt>
                <c:pt idx="8814">
                  <c:v>21.318989999999999</c:v>
                </c:pt>
                <c:pt idx="8815">
                  <c:v>21.323539999999998</c:v>
                </c:pt>
                <c:pt idx="8816">
                  <c:v>21.32808</c:v>
                </c:pt>
                <c:pt idx="8817">
                  <c:v>21.332630000000002</c:v>
                </c:pt>
                <c:pt idx="8818">
                  <c:v>21.33718</c:v>
                </c:pt>
                <c:pt idx="8819">
                  <c:v>21.341720000000002</c:v>
                </c:pt>
                <c:pt idx="8820">
                  <c:v>21.346270000000001</c:v>
                </c:pt>
                <c:pt idx="8821">
                  <c:v>21.350819999999999</c:v>
                </c:pt>
                <c:pt idx="8822">
                  <c:v>21.355369999999997</c:v>
                </c:pt>
                <c:pt idx="8823">
                  <c:v>21.359909999999999</c:v>
                </c:pt>
                <c:pt idx="8824">
                  <c:v>21.364459999999998</c:v>
                </c:pt>
                <c:pt idx="8825">
                  <c:v>21.369009999999999</c:v>
                </c:pt>
                <c:pt idx="8826">
                  <c:v>21.373560000000001</c:v>
                </c:pt>
                <c:pt idx="8827">
                  <c:v>21.3781</c:v>
                </c:pt>
                <c:pt idx="8828">
                  <c:v>21.382649999999998</c:v>
                </c:pt>
                <c:pt idx="8829">
                  <c:v>21.3872</c:v>
                </c:pt>
                <c:pt idx="8830">
                  <c:v>21.391750000000002</c:v>
                </c:pt>
                <c:pt idx="8831">
                  <c:v>21.396289999999997</c:v>
                </c:pt>
                <c:pt idx="8832">
                  <c:v>21.400840000000002</c:v>
                </c:pt>
                <c:pt idx="8833">
                  <c:v>21.405390000000001</c:v>
                </c:pt>
                <c:pt idx="8834">
                  <c:v>21.409939999999999</c:v>
                </c:pt>
                <c:pt idx="8835">
                  <c:v>21.414490000000001</c:v>
                </c:pt>
                <c:pt idx="8836">
                  <c:v>21.419039999999999</c:v>
                </c:pt>
                <c:pt idx="8837">
                  <c:v>21.423580000000001</c:v>
                </c:pt>
                <c:pt idx="8838">
                  <c:v>21.428129999999999</c:v>
                </c:pt>
                <c:pt idx="8839">
                  <c:v>21.432679999999998</c:v>
                </c:pt>
                <c:pt idx="8840">
                  <c:v>21.437230000000003</c:v>
                </c:pt>
                <c:pt idx="8841">
                  <c:v>21.441780000000001</c:v>
                </c:pt>
                <c:pt idx="8842">
                  <c:v>21.44632</c:v>
                </c:pt>
                <c:pt idx="8843">
                  <c:v>21.450870000000002</c:v>
                </c:pt>
                <c:pt idx="8844">
                  <c:v>21.45542</c:v>
                </c:pt>
                <c:pt idx="8845">
                  <c:v>21.459969999999998</c:v>
                </c:pt>
                <c:pt idx="8846">
                  <c:v>21.46452</c:v>
                </c:pt>
                <c:pt idx="8847">
                  <c:v>21.469069999999999</c:v>
                </c:pt>
                <c:pt idx="8848">
                  <c:v>21.47362</c:v>
                </c:pt>
                <c:pt idx="8849">
                  <c:v>21.478170000000002</c:v>
                </c:pt>
                <c:pt idx="8850">
                  <c:v>21.48272</c:v>
                </c:pt>
                <c:pt idx="8851">
                  <c:v>21.487269999999999</c:v>
                </c:pt>
                <c:pt idx="8852">
                  <c:v>21.491810000000001</c:v>
                </c:pt>
                <c:pt idx="8853">
                  <c:v>21.496359999999999</c:v>
                </c:pt>
                <c:pt idx="8854">
                  <c:v>21.500910000000001</c:v>
                </c:pt>
                <c:pt idx="8855">
                  <c:v>21.505459999999999</c:v>
                </c:pt>
                <c:pt idx="8856">
                  <c:v>21.510010000000001</c:v>
                </c:pt>
                <c:pt idx="8857">
                  <c:v>21.514559999999999</c:v>
                </c:pt>
                <c:pt idx="8858">
                  <c:v>21.519110000000001</c:v>
                </c:pt>
                <c:pt idx="8859">
                  <c:v>21.52366</c:v>
                </c:pt>
                <c:pt idx="8860">
                  <c:v>21.528209999999998</c:v>
                </c:pt>
                <c:pt idx="8861">
                  <c:v>21.532760000000003</c:v>
                </c:pt>
                <c:pt idx="8862">
                  <c:v>21.537310000000002</c:v>
                </c:pt>
                <c:pt idx="8863">
                  <c:v>21.54186</c:v>
                </c:pt>
                <c:pt idx="8864">
                  <c:v>21.546409999999998</c:v>
                </c:pt>
                <c:pt idx="8865">
                  <c:v>21.55096</c:v>
                </c:pt>
                <c:pt idx="8866">
                  <c:v>21.555509999999998</c:v>
                </c:pt>
                <c:pt idx="8867">
                  <c:v>21.56006</c:v>
                </c:pt>
                <c:pt idx="8868">
                  <c:v>21.564610000000002</c:v>
                </c:pt>
                <c:pt idx="8869">
                  <c:v>21.56916</c:v>
                </c:pt>
                <c:pt idx="8870">
                  <c:v>21.573709999999998</c:v>
                </c:pt>
                <c:pt idx="8871">
                  <c:v>21.578259999999997</c:v>
                </c:pt>
                <c:pt idx="8872">
                  <c:v>21.582810000000002</c:v>
                </c:pt>
                <c:pt idx="8873">
                  <c:v>21.58736</c:v>
                </c:pt>
                <c:pt idx="8874">
                  <c:v>21.591920000000002</c:v>
                </c:pt>
                <c:pt idx="8875">
                  <c:v>21.59647</c:v>
                </c:pt>
                <c:pt idx="8876">
                  <c:v>21.601019999999998</c:v>
                </c:pt>
                <c:pt idx="8877">
                  <c:v>21.60557</c:v>
                </c:pt>
                <c:pt idx="8878">
                  <c:v>21.610119999999998</c:v>
                </c:pt>
                <c:pt idx="8879">
                  <c:v>21.61467</c:v>
                </c:pt>
                <c:pt idx="8880">
                  <c:v>21.619220000000002</c:v>
                </c:pt>
                <c:pt idx="8881">
                  <c:v>21.62377</c:v>
                </c:pt>
                <c:pt idx="8882">
                  <c:v>21.628319999999999</c:v>
                </c:pt>
                <c:pt idx="8883">
                  <c:v>21.63288</c:v>
                </c:pt>
                <c:pt idx="8884">
                  <c:v>21.637429999999998</c:v>
                </c:pt>
                <c:pt idx="8885">
                  <c:v>21.64198</c:v>
                </c:pt>
                <c:pt idx="8886">
                  <c:v>21.646530000000002</c:v>
                </c:pt>
                <c:pt idx="8887">
                  <c:v>21.65108</c:v>
                </c:pt>
                <c:pt idx="8888">
                  <c:v>21.655629999999999</c:v>
                </c:pt>
                <c:pt idx="8889">
                  <c:v>21.66018</c:v>
                </c:pt>
                <c:pt idx="8890">
                  <c:v>21.664739999999998</c:v>
                </c:pt>
                <c:pt idx="8891">
                  <c:v>21.66929</c:v>
                </c:pt>
                <c:pt idx="8892">
                  <c:v>21.673839999999998</c:v>
                </c:pt>
                <c:pt idx="8893">
                  <c:v>21.67839</c:v>
                </c:pt>
                <c:pt idx="8894">
                  <c:v>21.682940000000002</c:v>
                </c:pt>
                <c:pt idx="8895">
                  <c:v>21.6875</c:v>
                </c:pt>
                <c:pt idx="8896">
                  <c:v>21.692050000000002</c:v>
                </c:pt>
                <c:pt idx="8897">
                  <c:v>21.6966</c:v>
                </c:pt>
                <c:pt idx="8898">
                  <c:v>21.701149999999998</c:v>
                </c:pt>
                <c:pt idx="8899">
                  <c:v>21.70571</c:v>
                </c:pt>
                <c:pt idx="8900">
                  <c:v>21.710259999999998</c:v>
                </c:pt>
                <c:pt idx="8901">
                  <c:v>21.71481</c:v>
                </c:pt>
                <c:pt idx="8902">
                  <c:v>21.719360000000002</c:v>
                </c:pt>
                <c:pt idx="8903">
                  <c:v>21.72392</c:v>
                </c:pt>
                <c:pt idx="8904">
                  <c:v>21.728470000000002</c:v>
                </c:pt>
                <c:pt idx="8905">
                  <c:v>21.73302</c:v>
                </c:pt>
                <c:pt idx="8906">
                  <c:v>21.737579999999998</c:v>
                </c:pt>
                <c:pt idx="8907">
                  <c:v>21.74213</c:v>
                </c:pt>
                <c:pt idx="8908">
                  <c:v>21.746680000000001</c:v>
                </c:pt>
                <c:pt idx="8909">
                  <c:v>21.75123</c:v>
                </c:pt>
                <c:pt idx="8910">
                  <c:v>21.755790000000001</c:v>
                </c:pt>
                <c:pt idx="8911">
                  <c:v>21.760339999999999</c:v>
                </c:pt>
                <c:pt idx="8912">
                  <c:v>21.764889999999998</c:v>
                </c:pt>
                <c:pt idx="8913">
                  <c:v>21.769449999999999</c:v>
                </c:pt>
                <c:pt idx="8914">
                  <c:v>21.774000000000001</c:v>
                </c:pt>
                <c:pt idx="8915">
                  <c:v>21.778549999999999</c:v>
                </c:pt>
                <c:pt idx="8916">
                  <c:v>21.783110000000001</c:v>
                </c:pt>
                <c:pt idx="8917">
                  <c:v>21.787659999999999</c:v>
                </c:pt>
                <c:pt idx="8918">
                  <c:v>21.792210000000001</c:v>
                </c:pt>
                <c:pt idx="8919">
                  <c:v>21.796769999999999</c:v>
                </c:pt>
                <c:pt idx="8920">
                  <c:v>21.80132</c:v>
                </c:pt>
                <c:pt idx="8921">
                  <c:v>21.805879999999998</c:v>
                </c:pt>
                <c:pt idx="8922">
                  <c:v>21.81043</c:v>
                </c:pt>
                <c:pt idx="8923">
                  <c:v>21.814980000000002</c:v>
                </c:pt>
                <c:pt idx="8924">
                  <c:v>21.81954</c:v>
                </c:pt>
                <c:pt idx="8925">
                  <c:v>21.824090000000002</c:v>
                </c:pt>
                <c:pt idx="8926">
                  <c:v>21.828650000000003</c:v>
                </c:pt>
                <c:pt idx="8927">
                  <c:v>21.833200000000001</c:v>
                </c:pt>
                <c:pt idx="8928">
                  <c:v>21.837760000000003</c:v>
                </c:pt>
                <c:pt idx="8929">
                  <c:v>21.842310000000001</c:v>
                </c:pt>
                <c:pt idx="8930">
                  <c:v>21.84686</c:v>
                </c:pt>
                <c:pt idx="8931">
                  <c:v>21.851420000000001</c:v>
                </c:pt>
                <c:pt idx="8932">
                  <c:v>21.855969999999999</c:v>
                </c:pt>
                <c:pt idx="8933">
                  <c:v>21.860530000000001</c:v>
                </c:pt>
                <c:pt idx="8934">
                  <c:v>21.865079999999999</c:v>
                </c:pt>
                <c:pt idx="8935">
                  <c:v>21.86964</c:v>
                </c:pt>
                <c:pt idx="8936">
                  <c:v>21.874190000000002</c:v>
                </c:pt>
                <c:pt idx="8937">
                  <c:v>21.87875</c:v>
                </c:pt>
                <c:pt idx="8938">
                  <c:v>21.883300000000002</c:v>
                </c:pt>
                <c:pt idx="8939">
                  <c:v>21.88786</c:v>
                </c:pt>
                <c:pt idx="8940">
                  <c:v>21.892410000000002</c:v>
                </c:pt>
                <c:pt idx="8941">
                  <c:v>21.896970000000003</c:v>
                </c:pt>
                <c:pt idx="8942">
                  <c:v>21.901520000000001</c:v>
                </c:pt>
                <c:pt idx="8943">
                  <c:v>21.906080000000003</c:v>
                </c:pt>
                <c:pt idx="8944">
                  <c:v>21.910630000000001</c:v>
                </c:pt>
                <c:pt idx="8945">
                  <c:v>21.915190000000003</c:v>
                </c:pt>
                <c:pt idx="8946">
                  <c:v>21.919740000000001</c:v>
                </c:pt>
                <c:pt idx="8947">
                  <c:v>21.924300000000002</c:v>
                </c:pt>
                <c:pt idx="8948">
                  <c:v>21.92886</c:v>
                </c:pt>
                <c:pt idx="8949">
                  <c:v>21.933410000000002</c:v>
                </c:pt>
                <c:pt idx="8950">
                  <c:v>21.93797</c:v>
                </c:pt>
                <c:pt idx="8951">
                  <c:v>21.942520000000002</c:v>
                </c:pt>
                <c:pt idx="8952">
                  <c:v>21.94708</c:v>
                </c:pt>
                <c:pt idx="8953">
                  <c:v>21.951630000000002</c:v>
                </c:pt>
                <c:pt idx="8954">
                  <c:v>21.956189999999999</c:v>
                </c:pt>
                <c:pt idx="8955">
                  <c:v>21.960750000000001</c:v>
                </c:pt>
                <c:pt idx="8956">
                  <c:v>21.965299999999999</c:v>
                </c:pt>
                <c:pt idx="8957">
                  <c:v>21.969860000000001</c:v>
                </c:pt>
                <c:pt idx="8958">
                  <c:v>21.974409999999999</c:v>
                </c:pt>
                <c:pt idx="8959">
                  <c:v>21.97897</c:v>
                </c:pt>
                <c:pt idx="8960">
                  <c:v>21.983530000000002</c:v>
                </c:pt>
                <c:pt idx="8961">
                  <c:v>21.98808</c:v>
                </c:pt>
                <c:pt idx="8962">
                  <c:v>21.992640000000002</c:v>
                </c:pt>
                <c:pt idx="8963">
                  <c:v>21.997200000000003</c:v>
                </c:pt>
                <c:pt idx="8964">
                  <c:v>22.001750000000001</c:v>
                </c:pt>
                <c:pt idx="8965">
                  <c:v>22.006310000000003</c:v>
                </c:pt>
                <c:pt idx="8966">
                  <c:v>22.010869999999997</c:v>
                </c:pt>
                <c:pt idx="8967">
                  <c:v>22.015420000000002</c:v>
                </c:pt>
                <c:pt idx="8968">
                  <c:v>22.01998</c:v>
                </c:pt>
                <c:pt idx="8969">
                  <c:v>22.024539999999998</c:v>
                </c:pt>
                <c:pt idx="8970">
                  <c:v>22.0291</c:v>
                </c:pt>
                <c:pt idx="8971">
                  <c:v>22.033649999999998</c:v>
                </c:pt>
                <c:pt idx="8972">
                  <c:v>22.038209999999999</c:v>
                </c:pt>
                <c:pt idx="8973">
                  <c:v>22.042770000000001</c:v>
                </c:pt>
                <c:pt idx="8974">
                  <c:v>22.047319999999999</c:v>
                </c:pt>
                <c:pt idx="8975">
                  <c:v>22.051880000000001</c:v>
                </c:pt>
                <c:pt idx="8976">
                  <c:v>22.056439999999998</c:v>
                </c:pt>
                <c:pt idx="8977">
                  <c:v>22.061</c:v>
                </c:pt>
                <c:pt idx="8978">
                  <c:v>22.065549999999998</c:v>
                </c:pt>
                <c:pt idx="8979">
                  <c:v>22.07011</c:v>
                </c:pt>
                <c:pt idx="8980">
                  <c:v>22.074670000000001</c:v>
                </c:pt>
                <c:pt idx="8981">
                  <c:v>22.079229999999999</c:v>
                </c:pt>
                <c:pt idx="8982">
                  <c:v>22.08379</c:v>
                </c:pt>
                <c:pt idx="8983">
                  <c:v>22.088340000000002</c:v>
                </c:pt>
                <c:pt idx="8984">
                  <c:v>22.0929</c:v>
                </c:pt>
                <c:pt idx="8985">
                  <c:v>22.097459999999998</c:v>
                </c:pt>
                <c:pt idx="8986">
                  <c:v>22.10202</c:v>
                </c:pt>
                <c:pt idx="8987">
                  <c:v>22.106569999999998</c:v>
                </c:pt>
                <c:pt idx="8988">
                  <c:v>22.111129999999999</c:v>
                </c:pt>
                <c:pt idx="8989">
                  <c:v>22.115690000000001</c:v>
                </c:pt>
                <c:pt idx="8990">
                  <c:v>22.120250000000002</c:v>
                </c:pt>
                <c:pt idx="8991">
                  <c:v>22.12481</c:v>
                </c:pt>
                <c:pt idx="8992">
                  <c:v>22.129369999999998</c:v>
                </c:pt>
                <c:pt idx="8993">
                  <c:v>22.133929999999999</c:v>
                </c:pt>
                <c:pt idx="8994">
                  <c:v>22.138479999999998</c:v>
                </c:pt>
                <c:pt idx="8995">
                  <c:v>22.143039999999999</c:v>
                </c:pt>
                <c:pt idx="8996">
                  <c:v>22.147600000000001</c:v>
                </c:pt>
                <c:pt idx="8997">
                  <c:v>22.152160000000002</c:v>
                </c:pt>
                <c:pt idx="8998">
                  <c:v>22.15672</c:v>
                </c:pt>
                <c:pt idx="8999">
                  <c:v>22.161279999999998</c:v>
                </c:pt>
                <c:pt idx="9000">
                  <c:v>22.165839999999999</c:v>
                </c:pt>
                <c:pt idx="9001">
                  <c:v>22.170400000000001</c:v>
                </c:pt>
                <c:pt idx="9002">
                  <c:v>22.174949999999999</c:v>
                </c:pt>
                <c:pt idx="9003">
                  <c:v>22.179510000000001</c:v>
                </c:pt>
                <c:pt idx="9004">
                  <c:v>22.184069999999998</c:v>
                </c:pt>
                <c:pt idx="9005">
                  <c:v>22.18863</c:v>
                </c:pt>
                <c:pt idx="9006">
                  <c:v>22.193190000000001</c:v>
                </c:pt>
                <c:pt idx="9007">
                  <c:v>22.197749999999999</c:v>
                </c:pt>
                <c:pt idx="9008">
                  <c:v>22.202310000000001</c:v>
                </c:pt>
                <c:pt idx="9009">
                  <c:v>22.206869999999999</c:v>
                </c:pt>
                <c:pt idx="9010">
                  <c:v>22.21143</c:v>
                </c:pt>
                <c:pt idx="9011">
                  <c:v>22.215990000000001</c:v>
                </c:pt>
                <c:pt idx="9012">
                  <c:v>22.220549999999999</c:v>
                </c:pt>
                <c:pt idx="9013">
                  <c:v>22.225110000000001</c:v>
                </c:pt>
                <c:pt idx="9014">
                  <c:v>22.229669999999999</c:v>
                </c:pt>
                <c:pt idx="9015">
                  <c:v>22.23423</c:v>
                </c:pt>
                <c:pt idx="9016">
                  <c:v>22.238790000000002</c:v>
                </c:pt>
                <c:pt idx="9017">
                  <c:v>22.24335</c:v>
                </c:pt>
                <c:pt idx="9018">
                  <c:v>22.247910000000001</c:v>
                </c:pt>
                <c:pt idx="9019">
                  <c:v>22.252469999999999</c:v>
                </c:pt>
                <c:pt idx="9020">
                  <c:v>22.25703</c:v>
                </c:pt>
                <c:pt idx="9021">
                  <c:v>22.261590000000002</c:v>
                </c:pt>
                <c:pt idx="9022">
                  <c:v>22.26615</c:v>
                </c:pt>
                <c:pt idx="9023">
                  <c:v>22.270709999999998</c:v>
                </c:pt>
                <c:pt idx="9024">
                  <c:v>22.275269999999999</c:v>
                </c:pt>
                <c:pt idx="9025">
                  <c:v>22.27983</c:v>
                </c:pt>
                <c:pt idx="9026">
                  <c:v>22.284390000000002</c:v>
                </c:pt>
                <c:pt idx="9027">
                  <c:v>22.28895</c:v>
                </c:pt>
                <c:pt idx="9028">
                  <c:v>22.293509999999998</c:v>
                </c:pt>
                <c:pt idx="9029">
                  <c:v>22.298080000000002</c:v>
                </c:pt>
                <c:pt idx="9030">
                  <c:v>22.30264</c:v>
                </c:pt>
                <c:pt idx="9031">
                  <c:v>22.307199999999998</c:v>
                </c:pt>
                <c:pt idx="9032">
                  <c:v>22.31176</c:v>
                </c:pt>
                <c:pt idx="9033">
                  <c:v>22.316320000000001</c:v>
                </c:pt>
                <c:pt idx="9034">
                  <c:v>22.320880000000002</c:v>
                </c:pt>
                <c:pt idx="9035">
                  <c:v>22.325439999999997</c:v>
                </c:pt>
                <c:pt idx="9036">
                  <c:v>22.33</c:v>
                </c:pt>
                <c:pt idx="9037">
                  <c:v>22.33456</c:v>
                </c:pt>
                <c:pt idx="9038">
                  <c:v>22.339129999999997</c:v>
                </c:pt>
                <c:pt idx="9039">
                  <c:v>22.343689999999999</c:v>
                </c:pt>
                <c:pt idx="9040">
                  <c:v>22.34825</c:v>
                </c:pt>
                <c:pt idx="9041">
                  <c:v>22.352810000000002</c:v>
                </c:pt>
                <c:pt idx="9042">
                  <c:v>22.357370000000003</c:v>
                </c:pt>
                <c:pt idx="9043">
                  <c:v>22.361929999999997</c:v>
                </c:pt>
                <c:pt idx="9044">
                  <c:v>22.366500000000002</c:v>
                </c:pt>
                <c:pt idx="9045">
                  <c:v>22.37106</c:v>
                </c:pt>
                <c:pt idx="9046">
                  <c:v>22.375619999999998</c:v>
                </c:pt>
                <c:pt idx="9047">
                  <c:v>22.380179999999999</c:v>
                </c:pt>
                <c:pt idx="9048">
                  <c:v>22.384740000000001</c:v>
                </c:pt>
                <c:pt idx="9049">
                  <c:v>22.389300000000002</c:v>
                </c:pt>
                <c:pt idx="9050">
                  <c:v>22.39387</c:v>
                </c:pt>
                <c:pt idx="9051">
                  <c:v>22.398430000000001</c:v>
                </c:pt>
                <c:pt idx="9052">
                  <c:v>22.402990000000003</c:v>
                </c:pt>
                <c:pt idx="9053">
                  <c:v>22.407549999999997</c:v>
                </c:pt>
                <c:pt idx="9054">
                  <c:v>22.412120000000002</c:v>
                </c:pt>
                <c:pt idx="9055">
                  <c:v>22.416680000000003</c:v>
                </c:pt>
                <c:pt idx="9056">
                  <c:v>22.421239999999997</c:v>
                </c:pt>
                <c:pt idx="9057">
                  <c:v>22.425799999999999</c:v>
                </c:pt>
                <c:pt idx="9058">
                  <c:v>22.43037</c:v>
                </c:pt>
                <c:pt idx="9059">
                  <c:v>22.434929999999998</c:v>
                </c:pt>
                <c:pt idx="9060">
                  <c:v>22.439489999999999</c:v>
                </c:pt>
                <c:pt idx="9061">
                  <c:v>22.444050000000001</c:v>
                </c:pt>
                <c:pt idx="9062">
                  <c:v>22.448619999999998</c:v>
                </c:pt>
                <c:pt idx="9063">
                  <c:v>22.45318</c:v>
                </c:pt>
                <c:pt idx="9064">
                  <c:v>22.457740000000001</c:v>
                </c:pt>
                <c:pt idx="9065">
                  <c:v>22.462309999999999</c:v>
                </c:pt>
                <c:pt idx="9066">
                  <c:v>22.46687</c:v>
                </c:pt>
                <c:pt idx="9067">
                  <c:v>22.471430000000002</c:v>
                </c:pt>
                <c:pt idx="9068">
                  <c:v>22.475999999999999</c:v>
                </c:pt>
                <c:pt idx="9069">
                  <c:v>22.480560000000001</c:v>
                </c:pt>
                <c:pt idx="9070">
                  <c:v>22.485120000000002</c:v>
                </c:pt>
                <c:pt idx="9071">
                  <c:v>22.48969</c:v>
                </c:pt>
                <c:pt idx="9072">
                  <c:v>22.494250000000001</c:v>
                </c:pt>
                <c:pt idx="9073">
                  <c:v>22.498810000000002</c:v>
                </c:pt>
                <c:pt idx="9074">
                  <c:v>22.50338</c:v>
                </c:pt>
                <c:pt idx="9075">
                  <c:v>22.507940000000001</c:v>
                </c:pt>
                <c:pt idx="9076">
                  <c:v>22.512500000000003</c:v>
                </c:pt>
                <c:pt idx="9077">
                  <c:v>22.51707</c:v>
                </c:pt>
                <c:pt idx="9078">
                  <c:v>22.521630000000002</c:v>
                </c:pt>
                <c:pt idx="9079">
                  <c:v>22.526199999999999</c:v>
                </c:pt>
                <c:pt idx="9080">
                  <c:v>22.530760000000001</c:v>
                </c:pt>
                <c:pt idx="9081">
                  <c:v>22.535320000000002</c:v>
                </c:pt>
                <c:pt idx="9082">
                  <c:v>22.53989</c:v>
                </c:pt>
                <c:pt idx="9083">
                  <c:v>22.544450000000001</c:v>
                </c:pt>
                <c:pt idx="9084">
                  <c:v>22.549019999999999</c:v>
                </c:pt>
                <c:pt idx="9085">
                  <c:v>22.55358</c:v>
                </c:pt>
                <c:pt idx="9086">
                  <c:v>22.558149999999998</c:v>
                </c:pt>
                <c:pt idx="9087">
                  <c:v>22.562709999999999</c:v>
                </c:pt>
                <c:pt idx="9088">
                  <c:v>22.567270000000001</c:v>
                </c:pt>
                <c:pt idx="9089">
                  <c:v>22.571839999999998</c:v>
                </c:pt>
                <c:pt idx="9090">
                  <c:v>22.5764</c:v>
                </c:pt>
                <c:pt idx="9091">
                  <c:v>22.580969999999997</c:v>
                </c:pt>
                <c:pt idx="9092">
                  <c:v>22.585529999999999</c:v>
                </c:pt>
                <c:pt idx="9093">
                  <c:v>22.5901</c:v>
                </c:pt>
                <c:pt idx="9094">
                  <c:v>22.594659999999998</c:v>
                </c:pt>
                <c:pt idx="9095">
                  <c:v>22.599230000000002</c:v>
                </c:pt>
                <c:pt idx="9096">
                  <c:v>22.60379</c:v>
                </c:pt>
                <c:pt idx="9097">
                  <c:v>22.608360000000001</c:v>
                </c:pt>
                <c:pt idx="9098">
                  <c:v>22.612920000000003</c:v>
                </c:pt>
                <c:pt idx="9099">
                  <c:v>22.61749</c:v>
                </c:pt>
                <c:pt idx="9100">
                  <c:v>22.622050000000002</c:v>
                </c:pt>
                <c:pt idx="9101">
                  <c:v>22.626619999999999</c:v>
                </c:pt>
                <c:pt idx="9102">
                  <c:v>22.631180000000001</c:v>
                </c:pt>
                <c:pt idx="9103">
                  <c:v>22.635749999999998</c:v>
                </c:pt>
                <c:pt idx="9104">
                  <c:v>22.640309999999999</c:v>
                </c:pt>
                <c:pt idx="9105">
                  <c:v>22.644880000000001</c:v>
                </c:pt>
                <c:pt idx="9106">
                  <c:v>22.649450000000002</c:v>
                </c:pt>
                <c:pt idx="9107">
                  <c:v>22.65401</c:v>
                </c:pt>
                <c:pt idx="9108">
                  <c:v>22.658580000000001</c:v>
                </c:pt>
                <c:pt idx="9109">
                  <c:v>22.663139999999999</c:v>
                </c:pt>
                <c:pt idx="9110">
                  <c:v>22.66771</c:v>
                </c:pt>
                <c:pt idx="9111">
                  <c:v>22.672280000000001</c:v>
                </c:pt>
                <c:pt idx="9112">
                  <c:v>22.676839999999999</c:v>
                </c:pt>
                <c:pt idx="9113">
                  <c:v>22.68141</c:v>
                </c:pt>
                <c:pt idx="9114">
                  <c:v>22.685970000000001</c:v>
                </c:pt>
                <c:pt idx="9115">
                  <c:v>22.690539999999999</c:v>
                </c:pt>
                <c:pt idx="9116">
                  <c:v>22.69511</c:v>
                </c:pt>
                <c:pt idx="9117">
                  <c:v>22.699670000000001</c:v>
                </c:pt>
                <c:pt idx="9118">
                  <c:v>22.704240000000002</c:v>
                </c:pt>
                <c:pt idx="9119">
                  <c:v>22.7088</c:v>
                </c:pt>
                <c:pt idx="9120">
                  <c:v>22.713370000000001</c:v>
                </c:pt>
                <c:pt idx="9121">
                  <c:v>22.717939999999999</c:v>
                </c:pt>
                <c:pt idx="9122">
                  <c:v>22.7225</c:v>
                </c:pt>
                <c:pt idx="9123">
                  <c:v>22.727069999999998</c:v>
                </c:pt>
                <c:pt idx="9124">
                  <c:v>22.731640000000002</c:v>
                </c:pt>
                <c:pt idx="9125">
                  <c:v>22.7362</c:v>
                </c:pt>
                <c:pt idx="9126">
                  <c:v>22.740770000000001</c:v>
                </c:pt>
                <c:pt idx="9127">
                  <c:v>22.745339999999999</c:v>
                </c:pt>
                <c:pt idx="9128">
                  <c:v>22.7499</c:v>
                </c:pt>
                <c:pt idx="9129">
                  <c:v>22.754469999999998</c:v>
                </c:pt>
                <c:pt idx="9130">
                  <c:v>22.759040000000002</c:v>
                </c:pt>
                <c:pt idx="9131">
                  <c:v>22.76361</c:v>
                </c:pt>
                <c:pt idx="9132">
                  <c:v>22.768170000000001</c:v>
                </c:pt>
                <c:pt idx="9133">
                  <c:v>22.772739999999999</c:v>
                </c:pt>
                <c:pt idx="9134">
                  <c:v>22.77731</c:v>
                </c:pt>
                <c:pt idx="9135">
                  <c:v>22.781869999999998</c:v>
                </c:pt>
                <c:pt idx="9136">
                  <c:v>22.786440000000002</c:v>
                </c:pt>
                <c:pt idx="9137">
                  <c:v>22.79101</c:v>
                </c:pt>
                <c:pt idx="9138">
                  <c:v>22.795580000000001</c:v>
                </c:pt>
                <c:pt idx="9139">
                  <c:v>22.800150000000002</c:v>
                </c:pt>
                <c:pt idx="9140">
                  <c:v>22.80471</c:v>
                </c:pt>
                <c:pt idx="9141">
                  <c:v>22.809280000000001</c:v>
                </c:pt>
                <c:pt idx="9142">
                  <c:v>22.813849999999999</c:v>
                </c:pt>
                <c:pt idx="9143">
                  <c:v>22.81842</c:v>
                </c:pt>
                <c:pt idx="9144">
                  <c:v>22.822980000000001</c:v>
                </c:pt>
                <c:pt idx="9145">
                  <c:v>22.827549999999999</c:v>
                </c:pt>
                <c:pt idx="9146">
                  <c:v>22.83212</c:v>
                </c:pt>
                <c:pt idx="9147">
                  <c:v>22.836690000000001</c:v>
                </c:pt>
                <c:pt idx="9148">
                  <c:v>22.841259999999998</c:v>
                </c:pt>
                <c:pt idx="9149">
                  <c:v>22.845829999999999</c:v>
                </c:pt>
                <c:pt idx="9150">
                  <c:v>22.850390000000001</c:v>
                </c:pt>
                <c:pt idx="9151">
                  <c:v>22.854960000000002</c:v>
                </c:pt>
                <c:pt idx="9152">
                  <c:v>22.859529999999999</c:v>
                </c:pt>
                <c:pt idx="9153">
                  <c:v>22.864099999999997</c:v>
                </c:pt>
                <c:pt idx="9154">
                  <c:v>22.868670000000002</c:v>
                </c:pt>
                <c:pt idx="9155">
                  <c:v>22.873230000000003</c:v>
                </c:pt>
                <c:pt idx="9156">
                  <c:v>22.877800000000001</c:v>
                </c:pt>
                <c:pt idx="9157">
                  <c:v>22.882369999999998</c:v>
                </c:pt>
                <c:pt idx="9158">
                  <c:v>22.886940000000003</c:v>
                </c:pt>
                <c:pt idx="9159">
                  <c:v>22.89151</c:v>
                </c:pt>
                <c:pt idx="9160">
                  <c:v>22.896079999999998</c:v>
                </c:pt>
                <c:pt idx="9161">
                  <c:v>22.900650000000002</c:v>
                </c:pt>
                <c:pt idx="9162">
                  <c:v>22.90522</c:v>
                </c:pt>
                <c:pt idx="9163">
                  <c:v>22.909790000000001</c:v>
                </c:pt>
                <c:pt idx="9164">
                  <c:v>22.914360000000002</c:v>
                </c:pt>
                <c:pt idx="9165">
                  <c:v>22.91892</c:v>
                </c:pt>
                <c:pt idx="9166">
                  <c:v>22.923490000000001</c:v>
                </c:pt>
                <c:pt idx="9167">
                  <c:v>22.928059999999999</c:v>
                </c:pt>
                <c:pt idx="9168">
                  <c:v>22.93263</c:v>
                </c:pt>
                <c:pt idx="9169">
                  <c:v>22.937200000000001</c:v>
                </c:pt>
                <c:pt idx="9170">
                  <c:v>22.941770000000002</c:v>
                </c:pt>
                <c:pt idx="9171">
                  <c:v>22.946339999999999</c:v>
                </c:pt>
                <c:pt idx="9172">
                  <c:v>22.95091</c:v>
                </c:pt>
                <c:pt idx="9173">
                  <c:v>22.955480000000001</c:v>
                </c:pt>
                <c:pt idx="9174">
                  <c:v>22.960049999999999</c:v>
                </c:pt>
                <c:pt idx="9175">
                  <c:v>22.96462</c:v>
                </c:pt>
                <c:pt idx="9176">
                  <c:v>22.969190000000001</c:v>
                </c:pt>
                <c:pt idx="9177">
                  <c:v>22.973759999999999</c:v>
                </c:pt>
                <c:pt idx="9178">
                  <c:v>22.978330000000003</c:v>
                </c:pt>
                <c:pt idx="9179">
                  <c:v>22.982900000000001</c:v>
                </c:pt>
                <c:pt idx="9180">
                  <c:v>22.987469999999998</c:v>
                </c:pt>
                <c:pt idx="9181">
                  <c:v>22.992039999999999</c:v>
                </c:pt>
                <c:pt idx="9182">
                  <c:v>22.99661</c:v>
                </c:pt>
                <c:pt idx="9183">
                  <c:v>23.001179999999998</c:v>
                </c:pt>
                <c:pt idx="9184">
                  <c:v>23.005749999999999</c:v>
                </c:pt>
                <c:pt idx="9185">
                  <c:v>23.01032</c:v>
                </c:pt>
                <c:pt idx="9186">
                  <c:v>23.014890000000001</c:v>
                </c:pt>
                <c:pt idx="9187">
                  <c:v>23.019459999999999</c:v>
                </c:pt>
                <c:pt idx="9188">
                  <c:v>23.02403</c:v>
                </c:pt>
                <c:pt idx="9189">
                  <c:v>23.028600000000001</c:v>
                </c:pt>
                <c:pt idx="9190">
                  <c:v>23.033169999999998</c:v>
                </c:pt>
                <c:pt idx="9191">
                  <c:v>23.037739999999999</c:v>
                </c:pt>
                <c:pt idx="9192">
                  <c:v>23.042310000000001</c:v>
                </c:pt>
                <c:pt idx="9193">
                  <c:v>23.046879999999998</c:v>
                </c:pt>
                <c:pt idx="9194">
                  <c:v>23.051459999999999</c:v>
                </c:pt>
                <c:pt idx="9195">
                  <c:v>23.056030000000003</c:v>
                </c:pt>
                <c:pt idx="9196">
                  <c:v>23.060600000000001</c:v>
                </c:pt>
                <c:pt idx="9197">
                  <c:v>23.065169999999998</c:v>
                </c:pt>
                <c:pt idx="9198">
                  <c:v>23.069739999999999</c:v>
                </c:pt>
                <c:pt idx="9199">
                  <c:v>23.074310000000001</c:v>
                </c:pt>
                <c:pt idx="9200">
                  <c:v>23.078879999999998</c:v>
                </c:pt>
                <c:pt idx="9201">
                  <c:v>23.083449999999999</c:v>
                </c:pt>
                <c:pt idx="9202">
                  <c:v>23.08802</c:v>
                </c:pt>
                <c:pt idx="9203">
                  <c:v>23.092600000000001</c:v>
                </c:pt>
                <c:pt idx="9204">
                  <c:v>23.097169999999998</c:v>
                </c:pt>
                <c:pt idx="9205">
                  <c:v>23.101739999999999</c:v>
                </c:pt>
                <c:pt idx="9206">
                  <c:v>23.106310000000001</c:v>
                </c:pt>
                <c:pt idx="9207">
                  <c:v>23.110880000000002</c:v>
                </c:pt>
                <c:pt idx="9208">
                  <c:v>23.115460000000002</c:v>
                </c:pt>
                <c:pt idx="9209">
                  <c:v>23.12003</c:v>
                </c:pt>
                <c:pt idx="9210">
                  <c:v>23.124599999999997</c:v>
                </c:pt>
                <c:pt idx="9211">
                  <c:v>23.129170000000002</c:v>
                </c:pt>
                <c:pt idx="9212">
                  <c:v>23.13374</c:v>
                </c:pt>
                <c:pt idx="9213">
                  <c:v>23.138309999999997</c:v>
                </c:pt>
                <c:pt idx="9214">
                  <c:v>23.142889999999998</c:v>
                </c:pt>
                <c:pt idx="9215">
                  <c:v>23.147460000000002</c:v>
                </c:pt>
                <c:pt idx="9216">
                  <c:v>23.15203</c:v>
                </c:pt>
                <c:pt idx="9217">
                  <c:v>23.156600000000001</c:v>
                </c:pt>
                <c:pt idx="9218">
                  <c:v>23.161180000000002</c:v>
                </c:pt>
                <c:pt idx="9219">
                  <c:v>23.165749999999999</c:v>
                </c:pt>
                <c:pt idx="9220">
                  <c:v>23.17032</c:v>
                </c:pt>
                <c:pt idx="9221">
                  <c:v>23.174890000000001</c:v>
                </c:pt>
                <c:pt idx="9222">
                  <c:v>23.179470000000002</c:v>
                </c:pt>
                <c:pt idx="9223">
                  <c:v>23.18404</c:v>
                </c:pt>
                <c:pt idx="9224">
                  <c:v>23.188609999999997</c:v>
                </c:pt>
                <c:pt idx="9225">
                  <c:v>23.193180000000002</c:v>
                </c:pt>
                <c:pt idx="9226">
                  <c:v>23.197760000000002</c:v>
                </c:pt>
                <c:pt idx="9227">
                  <c:v>23.20233</c:v>
                </c:pt>
                <c:pt idx="9228">
                  <c:v>23.206899999999997</c:v>
                </c:pt>
                <c:pt idx="9229">
                  <c:v>23.211479999999998</c:v>
                </c:pt>
                <c:pt idx="9230">
                  <c:v>23.216049999999999</c:v>
                </c:pt>
                <c:pt idx="9231">
                  <c:v>23.22062</c:v>
                </c:pt>
                <c:pt idx="9232">
                  <c:v>23.225200000000001</c:v>
                </c:pt>
                <c:pt idx="9233">
                  <c:v>23.229770000000002</c:v>
                </c:pt>
                <c:pt idx="9234">
                  <c:v>23.23434</c:v>
                </c:pt>
                <c:pt idx="9235">
                  <c:v>23.238910000000001</c:v>
                </c:pt>
                <c:pt idx="9236">
                  <c:v>23.243489999999998</c:v>
                </c:pt>
                <c:pt idx="9237">
                  <c:v>23.248060000000002</c:v>
                </c:pt>
                <c:pt idx="9238">
                  <c:v>23.25263</c:v>
                </c:pt>
                <c:pt idx="9239">
                  <c:v>23.257210000000001</c:v>
                </c:pt>
                <c:pt idx="9240">
                  <c:v>23.261779999999998</c:v>
                </c:pt>
                <c:pt idx="9241">
                  <c:v>23.266359999999999</c:v>
                </c:pt>
                <c:pt idx="9242">
                  <c:v>23.27093</c:v>
                </c:pt>
                <c:pt idx="9243">
                  <c:v>23.275500000000001</c:v>
                </c:pt>
                <c:pt idx="9244">
                  <c:v>23.280080000000002</c:v>
                </c:pt>
                <c:pt idx="9245">
                  <c:v>23.284649999999999</c:v>
                </c:pt>
                <c:pt idx="9246">
                  <c:v>23.28923</c:v>
                </c:pt>
                <c:pt idx="9247">
                  <c:v>23.293800000000001</c:v>
                </c:pt>
                <c:pt idx="9248">
                  <c:v>23.298369999999998</c:v>
                </c:pt>
                <c:pt idx="9249">
                  <c:v>23.302949999999999</c:v>
                </c:pt>
                <c:pt idx="9250">
                  <c:v>23.30752</c:v>
                </c:pt>
                <c:pt idx="9251">
                  <c:v>23.312099999999997</c:v>
                </c:pt>
                <c:pt idx="9252">
                  <c:v>23.316670000000002</c:v>
                </c:pt>
                <c:pt idx="9253">
                  <c:v>23.32124</c:v>
                </c:pt>
                <c:pt idx="9254">
                  <c:v>23.32582</c:v>
                </c:pt>
                <c:pt idx="9255">
                  <c:v>23.330389999999998</c:v>
                </c:pt>
                <c:pt idx="9256">
                  <c:v>23.334969999999998</c:v>
                </c:pt>
                <c:pt idx="9257">
                  <c:v>23.33954</c:v>
                </c:pt>
                <c:pt idx="9258">
                  <c:v>23.34412</c:v>
                </c:pt>
                <c:pt idx="9259">
                  <c:v>23.348689999999998</c:v>
                </c:pt>
                <c:pt idx="9260">
                  <c:v>23.353269999999998</c:v>
                </c:pt>
                <c:pt idx="9261">
                  <c:v>23.357839999999999</c:v>
                </c:pt>
                <c:pt idx="9262">
                  <c:v>23.362419999999997</c:v>
                </c:pt>
                <c:pt idx="9263">
                  <c:v>23.366990000000001</c:v>
                </c:pt>
                <c:pt idx="9264">
                  <c:v>23.371570000000002</c:v>
                </c:pt>
                <c:pt idx="9265">
                  <c:v>23.376139999999999</c:v>
                </c:pt>
                <c:pt idx="9266">
                  <c:v>23.38072</c:v>
                </c:pt>
                <c:pt idx="9267">
                  <c:v>23.385290000000001</c:v>
                </c:pt>
                <c:pt idx="9268">
                  <c:v>23.389869999999998</c:v>
                </c:pt>
                <c:pt idx="9269">
                  <c:v>23.394439999999999</c:v>
                </c:pt>
                <c:pt idx="9270">
                  <c:v>23.39902</c:v>
                </c:pt>
                <c:pt idx="9271">
                  <c:v>23.403589999999998</c:v>
                </c:pt>
                <c:pt idx="9272">
                  <c:v>23.408169999999998</c:v>
                </c:pt>
                <c:pt idx="9273">
                  <c:v>23.412740000000003</c:v>
                </c:pt>
                <c:pt idx="9274">
                  <c:v>23.41732</c:v>
                </c:pt>
                <c:pt idx="9275">
                  <c:v>23.421899999999997</c:v>
                </c:pt>
                <c:pt idx="9276">
                  <c:v>23.426470000000002</c:v>
                </c:pt>
                <c:pt idx="9277">
                  <c:v>23.431049999999999</c:v>
                </c:pt>
                <c:pt idx="9278">
                  <c:v>23.43562</c:v>
                </c:pt>
                <c:pt idx="9279">
                  <c:v>23.440200000000001</c:v>
                </c:pt>
                <c:pt idx="9280">
                  <c:v>23.444779999999998</c:v>
                </c:pt>
                <c:pt idx="9281">
                  <c:v>23.449349999999999</c:v>
                </c:pt>
                <c:pt idx="9282">
                  <c:v>23.45393</c:v>
                </c:pt>
                <c:pt idx="9283">
                  <c:v>23.458500000000001</c:v>
                </c:pt>
                <c:pt idx="9284">
                  <c:v>23.463080000000001</c:v>
                </c:pt>
                <c:pt idx="9285">
                  <c:v>23.467660000000002</c:v>
                </c:pt>
                <c:pt idx="9286">
                  <c:v>23.47223</c:v>
                </c:pt>
                <c:pt idx="9287">
                  <c:v>23.47681</c:v>
                </c:pt>
                <c:pt idx="9288">
                  <c:v>23.481379999999998</c:v>
                </c:pt>
                <c:pt idx="9289">
                  <c:v>23.485959999999999</c:v>
                </c:pt>
                <c:pt idx="9290">
                  <c:v>23.490539999999999</c:v>
                </c:pt>
                <c:pt idx="9291">
                  <c:v>23.49511</c:v>
                </c:pt>
                <c:pt idx="9292">
                  <c:v>23.499690000000001</c:v>
                </c:pt>
                <c:pt idx="9293">
                  <c:v>23.504270000000002</c:v>
                </c:pt>
                <c:pt idx="9294">
                  <c:v>23.508839999999999</c:v>
                </c:pt>
                <c:pt idx="9295">
                  <c:v>23.51342</c:v>
                </c:pt>
                <c:pt idx="9296">
                  <c:v>23.518000000000001</c:v>
                </c:pt>
                <c:pt idx="9297">
                  <c:v>23.522569999999998</c:v>
                </c:pt>
                <c:pt idx="9298">
                  <c:v>23.527149999999999</c:v>
                </c:pt>
                <c:pt idx="9299">
                  <c:v>23.53173</c:v>
                </c:pt>
                <c:pt idx="9300">
                  <c:v>23.53631</c:v>
                </c:pt>
                <c:pt idx="9301">
                  <c:v>23.540880000000001</c:v>
                </c:pt>
                <c:pt idx="9302">
                  <c:v>23.545460000000002</c:v>
                </c:pt>
                <c:pt idx="9303">
                  <c:v>23.550040000000003</c:v>
                </c:pt>
                <c:pt idx="9304">
                  <c:v>23.55461</c:v>
                </c:pt>
                <c:pt idx="9305">
                  <c:v>23.559190000000001</c:v>
                </c:pt>
                <c:pt idx="9306">
                  <c:v>23.563770000000002</c:v>
                </c:pt>
                <c:pt idx="9307">
                  <c:v>23.568349999999999</c:v>
                </c:pt>
                <c:pt idx="9308">
                  <c:v>23.572929999999999</c:v>
                </c:pt>
                <c:pt idx="9309">
                  <c:v>23.577500000000001</c:v>
                </c:pt>
                <c:pt idx="9310">
                  <c:v>23.582079999999998</c:v>
                </c:pt>
                <c:pt idx="9311">
                  <c:v>23.586659999999998</c:v>
                </c:pt>
                <c:pt idx="9312">
                  <c:v>23.591239999999999</c:v>
                </c:pt>
                <c:pt idx="9313">
                  <c:v>23.595809999999997</c:v>
                </c:pt>
                <c:pt idx="9314">
                  <c:v>23.600389999999997</c:v>
                </c:pt>
                <c:pt idx="9315">
                  <c:v>23.604969999999998</c:v>
                </c:pt>
                <c:pt idx="9316">
                  <c:v>23.609549999999999</c:v>
                </c:pt>
                <c:pt idx="9317">
                  <c:v>23.614129999999999</c:v>
                </c:pt>
                <c:pt idx="9318">
                  <c:v>23.6187</c:v>
                </c:pt>
                <c:pt idx="9319">
                  <c:v>23.623280000000001</c:v>
                </c:pt>
                <c:pt idx="9320">
                  <c:v>23.627860000000002</c:v>
                </c:pt>
                <c:pt idx="9321">
                  <c:v>23.632440000000003</c:v>
                </c:pt>
                <c:pt idx="9322">
                  <c:v>23.637020000000003</c:v>
                </c:pt>
                <c:pt idx="9323">
                  <c:v>23.641590000000001</c:v>
                </c:pt>
                <c:pt idx="9324">
                  <c:v>23.646170000000001</c:v>
                </c:pt>
                <c:pt idx="9325">
                  <c:v>23.650750000000002</c:v>
                </c:pt>
                <c:pt idx="9326">
                  <c:v>23.655329999999999</c:v>
                </c:pt>
                <c:pt idx="9327">
                  <c:v>23.65991</c:v>
                </c:pt>
                <c:pt idx="9328">
                  <c:v>23.664490000000001</c:v>
                </c:pt>
                <c:pt idx="9329">
                  <c:v>23.669070000000001</c:v>
                </c:pt>
                <c:pt idx="9330">
                  <c:v>23.673639999999999</c:v>
                </c:pt>
                <c:pt idx="9331">
                  <c:v>23.67822</c:v>
                </c:pt>
                <c:pt idx="9332">
                  <c:v>23.6828</c:v>
                </c:pt>
                <c:pt idx="9333">
                  <c:v>23.687380000000001</c:v>
                </c:pt>
                <c:pt idx="9334">
                  <c:v>23.691960000000002</c:v>
                </c:pt>
                <c:pt idx="9335">
                  <c:v>23.696539999999999</c:v>
                </c:pt>
                <c:pt idx="9336">
                  <c:v>23.70112</c:v>
                </c:pt>
                <c:pt idx="9337">
                  <c:v>23.7057</c:v>
                </c:pt>
                <c:pt idx="9338">
                  <c:v>23.710280000000001</c:v>
                </c:pt>
                <c:pt idx="9339">
                  <c:v>23.714860000000002</c:v>
                </c:pt>
                <c:pt idx="9340">
                  <c:v>23.719440000000002</c:v>
                </c:pt>
                <c:pt idx="9341">
                  <c:v>23.724019999999999</c:v>
                </c:pt>
                <c:pt idx="9342">
                  <c:v>23.728590000000001</c:v>
                </c:pt>
                <c:pt idx="9343">
                  <c:v>23.733170000000001</c:v>
                </c:pt>
                <c:pt idx="9344">
                  <c:v>23.737749999999998</c:v>
                </c:pt>
                <c:pt idx="9345">
                  <c:v>23.742329999999999</c:v>
                </c:pt>
                <c:pt idx="9346">
                  <c:v>23.74691</c:v>
                </c:pt>
                <c:pt idx="9347">
                  <c:v>23.75149</c:v>
                </c:pt>
                <c:pt idx="9348">
                  <c:v>23.756070000000001</c:v>
                </c:pt>
                <c:pt idx="9349">
                  <c:v>23.760650000000002</c:v>
                </c:pt>
                <c:pt idx="9350">
                  <c:v>23.765229999999999</c:v>
                </c:pt>
                <c:pt idx="9351">
                  <c:v>23.76981</c:v>
                </c:pt>
                <c:pt idx="9352">
                  <c:v>23.77439</c:v>
                </c:pt>
                <c:pt idx="9353">
                  <c:v>23.778970000000001</c:v>
                </c:pt>
                <c:pt idx="9354">
                  <c:v>23.783550000000002</c:v>
                </c:pt>
                <c:pt idx="9355">
                  <c:v>23.788130000000002</c:v>
                </c:pt>
                <c:pt idx="9356">
                  <c:v>23.792710000000003</c:v>
                </c:pt>
                <c:pt idx="9357">
                  <c:v>23.79729</c:v>
                </c:pt>
                <c:pt idx="9358">
                  <c:v>23.801870000000001</c:v>
                </c:pt>
                <c:pt idx="9359">
                  <c:v>23.806449999999998</c:v>
                </c:pt>
                <c:pt idx="9360">
                  <c:v>23.811029999999999</c:v>
                </c:pt>
                <c:pt idx="9361">
                  <c:v>23.815619999999999</c:v>
                </c:pt>
                <c:pt idx="9362">
                  <c:v>23.8202</c:v>
                </c:pt>
                <c:pt idx="9363">
                  <c:v>23.824780000000001</c:v>
                </c:pt>
                <c:pt idx="9364">
                  <c:v>23.829360000000001</c:v>
                </c:pt>
                <c:pt idx="9365">
                  <c:v>23.833940000000002</c:v>
                </c:pt>
                <c:pt idx="9366">
                  <c:v>23.838519999999999</c:v>
                </c:pt>
                <c:pt idx="9367">
                  <c:v>23.8431</c:v>
                </c:pt>
                <c:pt idx="9368">
                  <c:v>23.84768</c:v>
                </c:pt>
                <c:pt idx="9369">
                  <c:v>23.852260000000001</c:v>
                </c:pt>
                <c:pt idx="9370">
                  <c:v>23.856840000000002</c:v>
                </c:pt>
                <c:pt idx="9371">
                  <c:v>23.861420000000003</c:v>
                </c:pt>
                <c:pt idx="9372">
                  <c:v>23.866009999999999</c:v>
                </c:pt>
                <c:pt idx="9373">
                  <c:v>23.87059</c:v>
                </c:pt>
                <c:pt idx="9374">
                  <c:v>23.875170000000001</c:v>
                </c:pt>
                <c:pt idx="9375">
                  <c:v>23.879750000000001</c:v>
                </c:pt>
                <c:pt idx="9376">
                  <c:v>23.884329999999999</c:v>
                </c:pt>
                <c:pt idx="9377">
                  <c:v>23.888909999999999</c:v>
                </c:pt>
                <c:pt idx="9378">
                  <c:v>23.89349</c:v>
                </c:pt>
                <c:pt idx="9379">
                  <c:v>23.898070000000001</c:v>
                </c:pt>
                <c:pt idx="9380">
                  <c:v>23.902660000000001</c:v>
                </c:pt>
                <c:pt idx="9381">
                  <c:v>23.907239999999998</c:v>
                </c:pt>
                <c:pt idx="9382">
                  <c:v>23.911819999999999</c:v>
                </c:pt>
                <c:pt idx="9383">
                  <c:v>23.916399999999999</c:v>
                </c:pt>
                <c:pt idx="9384">
                  <c:v>23.92098</c:v>
                </c:pt>
                <c:pt idx="9385">
                  <c:v>23.92557</c:v>
                </c:pt>
                <c:pt idx="9386">
                  <c:v>23.930150000000001</c:v>
                </c:pt>
                <c:pt idx="9387">
                  <c:v>23.934730000000002</c:v>
                </c:pt>
                <c:pt idx="9388">
                  <c:v>23.939309999999999</c:v>
                </c:pt>
                <c:pt idx="9389">
                  <c:v>23.94389</c:v>
                </c:pt>
                <c:pt idx="9390">
                  <c:v>23.94848</c:v>
                </c:pt>
                <c:pt idx="9391">
                  <c:v>23.953060000000001</c:v>
                </c:pt>
                <c:pt idx="9392">
                  <c:v>23.957639999999998</c:v>
                </c:pt>
                <c:pt idx="9393">
                  <c:v>23.962219999999999</c:v>
                </c:pt>
                <c:pt idx="9394">
                  <c:v>23.966799999999999</c:v>
                </c:pt>
                <c:pt idx="9395">
                  <c:v>23.97139</c:v>
                </c:pt>
                <c:pt idx="9396">
                  <c:v>23.97597</c:v>
                </c:pt>
                <c:pt idx="9397">
                  <c:v>23.980550000000001</c:v>
                </c:pt>
                <c:pt idx="9398">
                  <c:v>23.985130000000002</c:v>
                </c:pt>
                <c:pt idx="9399">
                  <c:v>23.989719999999998</c:v>
                </c:pt>
                <c:pt idx="9400">
                  <c:v>23.994299999999999</c:v>
                </c:pt>
                <c:pt idx="9401">
                  <c:v>23.99888</c:v>
                </c:pt>
                <c:pt idx="9402">
                  <c:v>24.00346</c:v>
                </c:pt>
                <c:pt idx="9403">
                  <c:v>24.008050000000001</c:v>
                </c:pt>
                <c:pt idx="9404">
                  <c:v>24.012630000000001</c:v>
                </c:pt>
                <c:pt idx="9405">
                  <c:v>24.017210000000002</c:v>
                </c:pt>
                <c:pt idx="9406">
                  <c:v>24.021799999999999</c:v>
                </c:pt>
                <c:pt idx="9407">
                  <c:v>24.02638</c:v>
                </c:pt>
                <c:pt idx="9408">
                  <c:v>24.03096</c:v>
                </c:pt>
                <c:pt idx="9409">
                  <c:v>24.035550000000001</c:v>
                </c:pt>
                <c:pt idx="9410">
                  <c:v>24.040130000000001</c:v>
                </c:pt>
                <c:pt idx="9411">
                  <c:v>24.044710000000002</c:v>
                </c:pt>
                <c:pt idx="9412">
                  <c:v>24.049299999999999</c:v>
                </c:pt>
                <c:pt idx="9413">
                  <c:v>24.053879999999999</c:v>
                </c:pt>
                <c:pt idx="9414">
                  <c:v>24.05846</c:v>
                </c:pt>
                <c:pt idx="9415">
                  <c:v>24.06305</c:v>
                </c:pt>
                <c:pt idx="9416">
                  <c:v>24.067630000000001</c:v>
                </c:pt>
                <c:pt idx="9417">
                  <c:v>24.072210000000002</c:v>
                </c:pt>
                <c:pt idx="9418">
                  <c:v>24.076799999999999</c:v>
                </c:pt>
                <c:pt idx="9419">
                  <c:v>24.081379999999999</c:v>
                </c:pt>
                <c:pt idx="9420">
                  <c:v>24.085970000000003</c:v>
                </c:pt>
                <c:pt idx="9421">
                  <c:v>24.09055</c:v>
                </c:pt>
                <c:pt idx="9422">
                  <c:v>24.095130000000001</c:v>
                </c:pt>
                <c:pt idx="9423">
                  <c:v>24.099720000000001</c:v>
                </c:pt>
                <c:pt idx="9424">
                  <c:v>24.104299999999999</c:v>
                </c:pt>
                <c:pt idx="9425">
                  <c:v>24.108879999999999</c:v>
                </c:pt>
                <c:pt idx="9426">
                  <c:v>24.113470000000003</c:v>
                </c:pt>
                <c:pt idx="9427">
                  <c:v>24.11805</c:v>
                </c:pt>
                <c:pt idx="9428">
                  <c:v>24.122640000000001</c:v>
                </c:pt>
                <c:pt idx="9429">
                  <c:v>24.127220000000001</c:v>
                </c:pt>
                <c:pt idx="9430">
                  <c:v>24.131810000000002</c:v>
                </c:pt>
                <c:pt idx="9431">
                  <c:v>24.136390000000002</c:v>
                </c:pt>
                <c:pt idx="9432">
                  <c:v>24.140979999999999</c:v>
                </c:pt>
                <c:pt idx="9433">
                  <c:v>24.14556</c:v>
                </c:pt>
                <c:pt idx="9434">
                  <c:v>24.15014</c:v>
                </c:pt>
                <c:pt idx="9435">
                  <c:v>24.154730000000001</c:v>
                </c:pt>
                <c:pt idx="9436">
                  <c:v>24.159310000000001</c:v>
                </c:pt>
                <c:pt idx="9437">
                  <c:v>24.163899999999998</c:v>
                </c:pt>
                <c:pt idx="9438">
                  <c:v>24.168479999999999</c:v>
                </c:pt>
                <c:pt idx="9439">
                  <c:v>24.173070000000003</c:v>
                </c:pt>
                <c:pt idx="9440">
                  <c:v>24.17765</c:v>
                </c:pt>
                <c:pt idx="9441">
                  <c:v>24.18224</c:v>
                </c:pt>
                <c:pt idx="9442">
                  <c:v>24.186820000000001</c:v>
                </c:pt>
                <c:pt idx="9443">
                  <c:v>24.191410000000001</c:v>
                </c:pt>
                <c:pt idx="9444">
                  <c:v>24.195990000000002</c:v>
                </c:pt>
                <c:pt idx="9445">
                  <c:v>24.200579999999999</c:v>
                </c:pt>
                <c:pt idx="9446">
                  <c:v>24.205159999999999</c:v>
                </c:pt>
                <c:pt idx="9447">
                  <c:v>24.20975</c:v>
                </c:pt>
                <c:pt idx="9448">
                  <c:v>24.21433</c:v>
                </c:pt>
                <c:pt idx="9449">
                  <c:v>24.218920000000001</c:v>
                </c:pt>
                <c:pt idx="9450">
                  <c:v>24.223499999999998</c:v>
                </c:pt>
                <c:pt idx="9451">
                  <c:v>24.228090000000002</c:v>
                </c:pt>
                <c:pt idx="9452">
                  <c:v>24.232679999999998</c:v>
                </c:pt>
                <c:pt idx="9453">
                  <c:v>24.237259999999999</c:v>
                </c:pt>
                <c:pt idx="9454">
                  <c:v>24.241849999999999</c:v>
                </c:pt>
                <c:pt idx="9455">
                  <c:v>24.24643</c:v>
                </c:pt>
                <c:pt idx="9456">
                  <c:v>24.25102</c:v>
                </c:pt>
                <c:pt idx="9457">
                  <c:v>24.255610000000001</c:v>
                </c:pt>
                <c:pt idx="9458">
                  <c:v>24.260190000000001</c:v>
                </c:pt>
                <c:pt idx="9459">
                  <c:v>24.264779999999998</c:v>
                </c:pt>
                <c:pt idx="9460">
                  <c:v>24.269359999999999</c:v>
                </c:pt>
                <c:pt idx="9461">
                  <c:v>24.273949999999999</c:v>
                </c:pt>
                <c:pt idx="9462">
                  <c:v>24.27853</c:v>
                </c:pt>
                <c:pt idx="9463">
                  <c:v>24.283119999999997</c:v>
                </c:pt>
                <c:pt idx="9464">
                  <c:v>24.287710000000001</c:v>
                </c:pt>
                <c:pt idx="9465">
                  <c:v>24.292290000000001</c:v>
                </c:pt>
                <c:pt idx="9466">
                  <c:v>24.296880000000002</c:v>
                </c:pt>
                <c:pt idx="9467">
                  <c:v>24.301469999999998</c:v>
                </c:pt>
                <c:pt idx="9468">
                  <c:v>24.306049999999999</c:v>
                </c:pt>
                <c:pt idx="9469">
                  <c:v>24.310640000000003</c:v>
                </c:pt>
                <c:pt idx="9470">
                  <c:v>24.31522</c:v>
                </c:pt>
                <c:pt idx="9471">
                  <c:v>24.31981</c:v>
                </c:pt>
                <c:pt idx="9472">
                  <c:v>24.324400000000001</c:v>
                </c:pt>
                <c:pt idx="9473">
                  <c:v>24.328990000000001</c:v>
                </c:pt>
                <c:pt idx="9474">
                  <c:v>24.333569999999998</c:v>
                </c:pt>
                <c:pt idx="9475">
                  <c:v>24.338160000000002</c:v>
                </c:pt>
                <c:pt idx="9476">
                  <c:v>24.342749999999999</c:v>
                </c:pt>
                <c:pt idx="9477">
                  <c:v>24.347329999999999</c:v>
                </c:pt>
                <c:pt idx="9478">
                  <c:v>24.35192</c:v>
                </c:pt>
                <c:pt idx="9479">
                  <c:v>24.35651</c:v>
                </c:pt>
                <c:pt idx="9480">
                  <c:v>24.361089999999997</c:v>
                </c:pt>
                <c:pt idx="9481">
                  <c:v>24.365680000000001</c:v>
                </c:pt>
                <c:pt idx="9482">
                  <c:v>24.370269999999998</c:v>
                </c:pt>
                <c:pt idx="9483">
                  <c:v>24.374860000000002</c:v>
                </c:pt>
                <c:pt idx="9484">
                  <c:v>24.379439999999999</c:v>
                </c:pt>
                <c:pt idx="9485">
                  <c:v>24.384030000000003</c:v>
                </c:pt>
                <c:pt idx="9486">
                  <c:v>24.38862</c:v>
                </c:pt>
                <c:pt idx="9487">
                  <c:v>24.3932</c:v>
                </c:pt>
                <c:pt idx="9488">
                  <c:v>24.397790000000001</c:v>
                </c:pt>
                <c:pt idx="9489">
                  <c:v>24.402380000000001</c:v>
                </c:pt>
                <c:pt idx="9490">
                  <c:v>24.406970000000001</c:v>
                </c:pt>
                <c:pt idx="9491">
                  <c:v>24.411559999999998</c:v>
                </c:pt>
                <c:pt idx="9492">
                  <c:v>24.416139999999999</c:v>
                </c:pt>
                <c:pt idx="9493">
                  <c:v>24.420730000000002</c:v>
                </c:pt>
                <c:pt idx="9494">
                  <c:v>24.425319999999999</c:v>
                </c:pt>
                <c:pt idx="9495">
                  <c:v>24.42991</c:v>
                </c:pt>
                <c:pt idx="9496">
                  <c:v>24.43449</c:v>
                </c:pt>
                <c:pt idx="9497">
                  <c:v>24.439079999999997</c:v>
                </c:pt>
                <c:pt idx="9498">
                  <c:v>24.443670000000001</c:v>
                </c:pt>
                <c:pt idx="9499">
                  <c:v>24.448259999999998</c:v>
                </c:pt>
                <c:pt idx="9500">
                  <c:v>24.452850000000002</c:v>
                </c:pt>
                <c:pt idx="9501">
                  <c:v>24.457429999999999</c:v>
                </c:pt>
                <c:pt idx="9502">
                  <c:v>24.462020000000003</c:v>
                </c:pt>
                <c:pt idx="9503">
                  <c:v>24.466609999999999</c:v>
                </c:pt>
                <c:pt idx="9504">
                  <c:v>24.4712</c:v>
                </c:pt>
                <c:pt idx="9505">
                  <c:v>24.47579</c:v>
                </c:pt>
                <c:pt idx="9506">
                  <c:v>24.48038</c:v>
                </c:pt>
                <c:pt idx="9507">
                  <c:v>24.484960000000001</c:v>
                </c:pt>
                <c:pt idx="9508">
                  <c:v>24.489549999999998</c:v>
                </c:pt>
                <c:pt idx="9509">
                  <c:v>24.494140000000002</c:v>
                </c:pt>
                <c:pt idx="9510">
                  <c:v>24.498729999999998</c:v>
                </c:pt>
                <c:pt idx="9511">
                  <c:v>24.503319999999999</c:v>
                </c:pt>
                <c:pt idx="9512">
                  <c:v>24.507910000000003</c:v>
                </c:pt>
                <c:pt idx="9513">
                  <c:v>24.512499999999999</c:v>
                </c:pt>
                <c:pt idx="9514">
                  <c:v>24.51709</c:v>
                </c:pt>
                <c:pt idx="9515">
                  <c:v>24.52167</c:v>
                </c:pt>
                <c:pt idx="9516">
                  <c:v>24.526260000000001</c:v>
                </c:pt>
                <c:pt idx="9517">
                  <c:v>24.530850000000001</c:v>
                </c:pt>
                <c:pt idx="9518">
                  <c:v>24.535439999999998</c:v>
                </c:pt>
                <c:pt idx="9519">
                  <c:v>24.540030000000002</c:v>
                </c:pt>
                <c:pt idx="9520">
                  <c:v>24.544619999999998</c:v>
                </c:pt>
                <c:pt idx="9521">
                  <c:v>24.549209999999999</c:v>
                </c:pt>
                <c:pt idx="9522">
                  <c:v>24.553799999999999</c:v>
                </c:pt>
                <c:pt idx="9523">
                  <c:v>24.558389999999999</c:v>
                </c:pt>
                <c:pt idx="9524">
                  <c:v>24.562980000000003</c:v>
                </c:pt>
                <c:pt idx="9525">
                  <c:v>24.56757</c:v>
                </c:pt>
                <c:pt idx="9526">
                  <c:v>24.57216</c:v>
                </c:pt>
                <c:pt idx="9527">
                  <c:v>24.576750000000001</c:v>
                </c:pt>
                <c:pt idx="9528">
                  <c:v>24.581340000000001</c:v>
                </c:pt>
                <c:pt idx="9529">
                  <c:v>24.585929999999998</c:v>
                </c:pt>
                <c:pt idx="9530">
                  <c:v>24.590509999999998</c:v>
                </c:pt>
                <c:pt idx="9531">
                  <c:v>24.595100000000002</c:v>
                </c:pt>
                <c:pt idx="9532">
                  <c:v>24.599689999999999</c:v>
                </c:pt>
                <c:pt idx="9533">
                  <c:v>24.604279999999999</c:v>
                </c:pt>
                <c:pt idx="9534">
                  <c:v>24.608870000000003</c:v>
                </c:pt>
                <c:pt idx="9535">
                  <c:v>24.61346</c:v>
                </c:pt>
                <c:pt idx="9536">
                  <c:v>24.61805</c:v>
                </c:pt>
                <c:pt idx="9537">
                  <c:v>24.622640000000001</c:v>
                </c:pt>
                <c:pt idx="9538">
                  <c:v>24.627230000000001</c:v>
                </c:pt>
                <c:pt idx="9539">
                  <c:v>24.631819999999998</c:v>
                </c:pt>
                <c:pt idx="9540">
                  <c:v>24.636410000000001</c:v>
                </c:pt>
                <c:pt idx="9541">
                  <c:v>24.641010000000001</c:v>
                </c:pt>
                <c:pt idx="9542">
                  <c:v>24.645589999999999</c:v>
                </c:pt>
                <c:pt idx="9543">
                  <c:v>24.650189999999998</c:v>
                </c:pt>
                <c:pt idx="9544">
                  <c:v>24.654780000000002</c:v>
                </c:pt>
                <c:pt idx="9545">
                  <c:v>24.659369999999999</c:v>
                </c:pt>
                <c:pt idx="9546">
                  <c:v>24.663959999999999</c:v>
                </c:pt>
                <c:pt idx="9547">
                  <c:v>24.66855</c:v>
                </c:pt>
                <c:pt idx="9548">
                  <c:v>24.67314</c:v>
                </c:pt>
                <c:pt idx="9549">
                  <c:v>24.677729999999997</c:v>
                </c:pt>
                <c:pt idx="9550">
                  <c:v>24.682320000000001</c:v>
                </c:pt>
                <c:pt idx="9551">
                  <c:v>24.686910000000001</c:v>
                </c:pt>
                <c:pt idx="9552">
                  <c:v>24.691500000000001</c:v>
                </c:pt>
                <c:pt idx="9553">
                  <c:v>24.696090000000002</c:v>
                </c:pt>
                <c:pt idx="9554">
                  <c:v>24.700679999999998</c:v>
                </c:pt>
                <c:pt idx="9555">
                  <c:v>24.705270000000002</c:v>
                </c:pt>
                <c:pt idx="9556">
                  <c:v>24.709869999999999</c:v>
                </c:pt>
                <c:pt idx="9557">
                  <c:v>24.714459999999999</c:v>
                </c:pt>
                <c:pt idx="9558">
                  <c:v>24.719049999999999</c:v>
                </c:pt>
                <c:pt idx="9559">
                  <c:v>24.723640000000003</c:v>
                </c:pt>
                <c:pt idx="9560">
                  <c:v>24.72823</c:v>
                </c:pt>
                <c:pt idx="9561">
                  <c:v>24.73282</c:v>
                </c:pt>
                <c:pt idx="9562">
                  <c:v>24.737410000000001</c:v>
                </c:pt>
                <c:pt idx="9563">
                  <c:v>24.742009999999997</c:v>
                </c:pt>
                <c:pt idx="9564">
                  <c:v>24.746600000000001</c:v>
                </c:pt>
                <c:pt idx="9565">
                  <c:v>24.751189999999998</c:v>
                </c:pt>
                <c:pt idx="9566">
                  <c:v>24.755780000000001</c:v>
                </c:pt>
                <c:pt idx="9567">
                  <c:v>24.760370000000002</c:v>
                </c:pt>
                <c:pt idx="9568">
                  <c:v>24.764959999999999</c:v>
                </c:pt>
                <c:pt idx="9569">
                  <c:v>24.769550000000002</c:v>
                </c:pt>
                <c:pt idx="9570">
                  <c:v>24.774150000000002</c:v>
                </c:pt>
                <c:pt idx="9571">
                  <c:v>24.778739999999999</c:v>
                </c:pt>
                <c:pt idx="9572">
                  <c:v>24.783329999999999</c:v>
                </c:pt>
                <c:pt idx="9573">
                  <c:v>24.78792</c:v>
                </c:pt>
                <c:pt idx="9574">
                  <c:v>24.79251</c:v>
                </c:pt>
                <c:pt idx="9575">
                  <c:v>24.79711</c:v>
                </c:pt>
                <c:pt idx="9576">
                  <c:v>24.8017</c:v>
                </c:pt>
                <c:pt idx="9577">
                  <c:v>24.806290000000001</c:v>
                </c:pt>
                <c:pt idx="9578">
                  <c:v>24.810880000000001</c:v>
                </c:pt>
                <c:pt idx="9579">
                  <c:v>24.815480000000001</c:v>
                </c:pt>
                <c:pt idx="9580">
                  <c:v>24.820070000000001</c:v>
                </c:pt>
                <c:pt idx="9581">
                  <c:v>24.824659999999998</c:v>
                </c:pt>
                <c:pt idx="9582">
                  <c:v>24.829250000000002</c:v>
                </c:pt>
                <c:pt idx="9583">
                  <c:v>24.833839999999999</c:v>
                </c:pt>
                <c:pt idx="9584">
                  <c:v>24.838439999999999</c:v>
                </c:pt>
                <c:pt idx="9585">
                  <c:v>24.843029999999999</c:v>
                </c:pt>
                <c:pt idx="9586">
                  <c:v>24.847619999999999</c:v>
                </c:pt>
                <c:pt idx="9587">
                  <c:v>24.852209999999999</c:v>
                </c:pt>
                <c:pt idx="9588">
                  <c:v>24.856809999999999</c:v>
                </c:pt>
                <c:pt idx="9589">
                  <c:v>24.8614</c:v>
                </c:pt>
                <c:pt idx="9590">
                  <c:v>24.86599</c:v>
                </c:pt>
                <c:pt idx="9591">
                  <c:v>24.87059</c:v>
                </c:pt>
                <c:pt idx="9592">
                  <c:v>24.87518</c:v>
                </c:pt>
                <c:pt idx="9593">
                  <c:v>24.879770000000001</c:v>
                </c:pt>
                <c:pt idx="9594">
                  <c:v>24.884370000000001</c:v>
                </c:pt>
                <c:pt idx="9595">
                  <c:v>24.888960000000001</c:v>
                </c:pt>
                <c:pt idx="9596">
                  <c:v>24.893550000000001</c:v>
                </c:pt>
                <c:pt idx="9597">
                  <c:v>24.898150000000001</c:v>
                </c:pt>
                <c:pt idx="9598">
                  <c:v>24.902739999999998</c:v>
                </c:pt>
                <c:pt idx="9599">
                  <c:v>24.907329999999998</c:v>
                </c:pt>
                <c:pt idx="9600">
                  <c:v>24.911929999999998</c:v>
                </c:pt>
                <c:pt idx="9601">
                  <c:v>24.916520000000002</c:v>
                </c:pt>
                <c:pt idx="9602">
                  <c:v>24.921109999999999</c:v>
                </c:pt>
                <c:pt idx="9603">
                  <c:v>24.925709999999999</c:v>
                </c:pt>
                <c:pt idx="9604">
                  <c:v>24.930299999999999</c:v>
                </c:pt>
                <c:pt idx="9605">
                  <c:v>24.934890000000003</c:v>
                </c:pt>
                <c:pt idx="9606">
                  <c:v>24.939490000000003</c:v>
                </c:pt>
                <c:pt idx="9607">
                  <c:v>24.94408</c:v>
                </c:pt>
                <c:pt idx="9608">
                  <c:v>24.94867</c:v>
                </c:pt>
                <c:pt idx="9609">
                  <c:v>24.95327</c:v>
                </c:pt>
                <c:pt idx="9610">
                  <c:v>24.957859999999997</c:v>
                </c:pt>
                <c:pt idx="9611">
                  <c:v>24.96246</c:v>
                </c:pt>
                <c:pt idx="9612">
                  <c:v>24.96705</c:v>
                </c:pt>
                <c:pt idx="9613">
                  <c:v>24.971640000000001</c:v>
                </c:pt>
                <c:pt idx="9614">
                  <c:v>24.976240000000001</c:v>
                </c:pt>
                <c:pt idx="9615">
                  <c:v>24.980829999999997</c:v>
                </c:pt>
                <c:pt idx="9616">
                  <c:v>24.985430000000001</c:v>
                </c:pt>
                <c:pt idx="9617">
                  <c:v>24.990020000000001</c:v>
                </c:pt>
                <c:pt idx="9618">
                  <c:v>24.994610000000002</c:v>
                </c:pt>
                <c:pt idx="9619">
                  <c:v>24.999210000000001</c:v>
                </c:pt>
                <c:pt idx="9620">
                  <c:v>25.003799999999998</c:v>
                </c:pt>
                <c:pt idx="9621">
                  <c:v>25.008400000000002</c:v>
                </c:pt>
                <c:pt idx="9622">
                  <c:v>25.012989999999999</c:v>
                </c:pt>
                <c:pt idx="9623">
                  <c:v>25.017589999999998</c:v>
                </c:pt>
                <c:pt idx="9624">
                  <c:v>25.022180000000002</c:v>
                </c:pt>
                <c:pt idx="9625">
                  <c:v>25.026779999999999</c:v>
                </c:pt>
                <c:pt idx="9626">
                  <c:v>25.031369999999999</c:v>
                </c:pt>
                <c:pt idx="9627">
                  <c:v>25.035959999999999</c:v>
                </c:pt>
                <c:pt idx="9628">
                  <c:v>25.040559999999999</c:v>
                </c:pt>
                <c:pt idx="9629">
                  <c:v>25.04515</c:v>
                </c:pt>
                <c:pt idx="9630">
                  <c:v>25.04975</c:v>
                </c:pt>
                <c:pt idx="9631">
                  <c:v>25.05434</c:v>
                </c:pt>
                <c:pt idx="9632">
                  <c:v>25.05894</c:v>
                </c:pt>
                <c:pt idx="9633">
                  <c:v>25.06354</c:v>
                </c:pt>
                <c:pt idx="9634">
                  <c:v>25.06813</c:v>
                </c:pt>
                <c:pt idx="9635">
                  <c:v>25.07273</c:v>
                </c:pt>
                <c:pt idx="9636">
                  <c:v>25.07732</c:v>
                </c:pt>
                <c:pt idx="9637">
                  <c:v>25.08192</c:v>
                </c:pt>
                <c:pt idx="9638">
                  <c:v>25.086510000000001</c:v>
                </c:pt>
                <c:pt idx="9639">
                  <c:v>25.09111</c:v>
                </c:pt>
                <c:pt idx="9640">
                  <c:v>25.095699999999997</c:v>
                </c:pt>
                <c:pt idx="9641">
                  <c:v>25.100300000000001</c:v>
                </c:pt>
                <c:pt idx="9642">
                  <c:v>25.104890000000001</c:v>
                </c:pt>
                <c:pt idx="9643">
                  <c:v>25.109490000000001</c:v>
                </c:pt>
                <c:pt idx="9644">
                  <c:v>25.114080000000001</c:v>
                </c:pt>
                <c:pt idx="9645">
                  <c:v>25.118680000000001</c:v>
                </c:pt>
                <c:pt idx="9646">
                  <c:v>25.123280000000001</c:v>
                </c:pt>
                <c:pt idx="9647">
                  <c:v>25.127870000000001</c:v>
                </c:pt>
                <c:pt idx="9648">
                  <c:v>25.132470000000001</c:v>
                </c:pt>
                <c:pt idx="9649">
                  <c:v>25.137059999999998</c:v>
                </c:pt>
                <c:pt idx="9650">
                  <c:v>25.141659999999998</c:v>
                </c:pt>
                <c:pt idx="9651">
                  <c:v>25.146260000000002</c:v>
                </c:pt>
                <c:pt idx="9652">
                  <c:v>25.150849999999998</c:v>
                </c:pt>
                <c:pt idx="9653">
                  <c:v>25.155449999999998</c:v>
                </c:pt>
                <c:pt idx="9654">
                  <c:v>25.160040000000002</c:v>
                </c:pt>
                <c:pt idx="9655">
                  <c:v>25.164639999999999</c:v>
                </c:pt>
                <c:pt idx="9656">
                  <c:v>25.169230000000002</c:v>
                </c:pt>
                <c:pt idx="9657">
                  <c:v>25.173830000000002</c:v>
                </c:pt>
                <c:pt idx="9658">
                  <c:v>25.178430000000002</c:v>
                </c:pt>
                <c:pt idx="9659">
                  <c:v>25.183019999999999</c:v>
                </c:pt>
                <c:pt idx="9660">
                  <c:v>25.187620000000003</c:v>
                </c:pt>
                <c:pt idx="9661">
                  <c:v>25.192220000000002</c:v>
                </c:pt>
                <c:pt idx="9662">
                  <c:v>25.196809999999999</c:v>
                </c:pt>
                <c:pt idx="9663">
                  <c:v>25.201409999999999</c:v>
                </c:pt>
                <c:pt idx="9664">
                  <c:v>25.206009999999999</c:v>
                </c:pt>
                <c:pt idx="9665">
                  <c:v>25.210599999999999</c:v>
                </c:pt>
                <c:pt idx="9666">
                  <c:v>25.215199999999999</c:v>
                </c:pt>
                <c:pt idx="9667">
                  <c:v>25.219799999999999</c:v>
                </c:pt>
                <c:pt idx="9668">
                  <c:v>25.22439</c:v>
                </c:pt>
                <c:pt idx="9669">
                  <c:v>25.22899</c:v>
                </c:pt>
                <c:pt idx="9670">
                  <c:v>25.23359</c:v>
                </c:pt>
                <c:pt idx="9671">
                  <c:v>25.23818</c:v>
                </c:pt>
                <c:pt idx="9672">
                  <c:v>25.24278</c:v>
                </c:pt>
                <c:pt idx="9673">
                  <c:v>25.24738</c:v>
                </c:pt>
                <c:pt idx="9674">
                  <c:v>25.25198</c:v>
                </c:pt>
                <c:pt idx="9675">
                  <c:v>25.25657</c:v>
                </c:pt>
                <c:pt idx="9676">
                  <c:v>25.26117</c:v>
                </c:pt>
                <c:pt idx="9677">
                  <c:v>25.26577</c:v>
                </c:pt>
                <c:pt idx="9678">
                  <c:v>25.27037</c:v>
                </c:pt>
                <c:pt idx="9679">
                  <c:v>25.27496</c:v>
                </c:pt>
                <c:pt idx="9680">
                  <c:v>25.27956</c:v>
                </c:pt>
                <c:pt idx="9681">
                  <c:v>25.28416</c:v>
                </c:pt>
                <c:pt idx="9682">
                  <c:v>25.28876</c:v>
                </c:pt>
                <c:pt idx="9683">
                  <c:v>25.29335</c:v>
                </c:pt>
                <c:pt idx="9684">
                  <c:v>25.29795</c:v>
                </c:pt>
                <c:pt idx="9685">
                  <c:v>25.30255</c:v>
                </c:pt>
                <c:pt idx="9686">
                  <c:v>25.30714</c:v>
                </c:pt>
                <c:pt idx="9687">
                  <c:v>25.31174</c:v>
                </c:pt>
                <c:pt idx="9688">
                  <c:v>25.31634</c:v>
                </c:pt>
                <c:pt idx="9689">
                  <c:v>25.32094</c:v>
                </c:pt>
                <c:pt idx="9690">
                  <c:v>25.32554</c:v>
                </c:pt>
                <c:pt idx="9691">
                  <c:v>25.33013</c:v>
                </c:pt>
                <c:pt idx="9692">
                  <c:v>25.33473</c:v>
                </c:pt>
                <c:pt idx="9693">
                  <c:v>25.33933</c:v>
                </c:pt>
                <c:pt idx="9694">
                  <c:v>25.34393</c:v>
                </c:pt>
                <c:pt idx="9695">
                  <c:v>25.34853</c:v>
                </c:pt>
                <c:pt idx="9696">
                  <c:v>25.353120000000001</c:v>
                </c:pt>
                <c:pt idx="9697">
                  <c:v>25.35772</c:v>
                </c:pt>
                <c:pt idx="9698">
                  <c:v>25.36232</c:v>
                </c:pt>
                <c:pt idx="9699">
                  <c:v>25.36692</c:v>
                </c:pt>
                <c:pt idx="9700">
                  <c:v>25.37152</c:v>
                </c:pt>
                <c:pt idx="9701">
                  <c:v>25.37612</c:v>
                </c:pt>
                <c:pt idx="9702">
                  <c:v>25.38072</c:v>
                </c:pt>
                <c:pt idx="9703">
                  <c:v>25.38531</c:v>
                </c:pt>
                <c:pt idx="9704">
                  <c:v>25.38991</c:v>
                </c:pt>
                <c:pt idx="9705">
                  <c:v>25.39451</c:v>
                </c:pt>
                <c:pt idx="9706">
                  <c:v>25.39911</c:v>
                </c:pt>
                <c:pt idx="9707">
                  <c:v>25.40371</c:v>
                </c:pt>
                <c:pt idx="9708">
                  <c:v>25.40831</c:v>
                </c:pt>
                <c:pt idx="9709">
                  <c:v>25.41291</c:v>
                </c:pt>
                <c:pt idx="9710">
                  <c:v>25.4175</c:v>
                </c:pt>
                <c:pt idx="9711">
                  <c:v>25.4221</c:v>
                </c:pt>
                <c:pt idx="9712">
                  <c:v>25.4267</c:v>
                </c:pt>
                <c:pt idx="9713">
                  <c:v>25.4313</c:v>
                </c:pt>
                <c:pt idx="9714">
                  <c:v>25.4359</c:v>
                </c:pt>
                <c:pt idx="9715">
                  <c:v>25.4405</c:v>
                </c:pt>
                <c:pt idx="9716">
                  <c:v>25.445099999999996</c:v>
                </c:pt>
                <c:pt idx="9717">
                  <c:v>25.4497</c:v>
                </c:pt>
                <c:pt idx="9718">
                  <c:v>25.4543</c:v>
                </c:pt>
                <c:pt idx="9719">
                  <c:v>25.4589</c:v>
                </c:pt>
                <c:pt idx="9720">
                  <c:v>25.4635</c:v>
                </c:pt>
                <c:pt idx="9721">
                  <c:v>25.4681</c:v>
                </c:pt>
                <c:pt idx="9722">
                  <c:v>25.4727</c:v>
                </c:pt>
                <c:pt idx="9723">
                  <c:v>25.4773</c:v>
                </c:pt>
                <c:pt idx="9724">
                  <c:v>25.4819</c:v>
                </c:pt>
                <c:pt idx="9725">
                  <c:v>25.486499999999999</c:v>
                </c:pt>
                <c:pt idx="9726">
                  <c:v>25.49109</c:v>
                </c:pt>
                <c:pt idx="9727">
                  <c:v>25.49569</c:v>
                </c:pt>
                <c:pt idx="9728">
                  <c:v>25.50029</c:v>
                </c:pt>
                <c:pt idx="9729">
                  <c:v>25.50489</c:v>
                </c:pt>
                <c:pt idx="9730">
                  <c:v>25.509499999999999</c:v>
                </c:pt>
                <c:pt idx="9731">
                  <c:v>25.514089999999999</c:v>
                </c:pt>
                <c:pt idx="9732">
                  <c:v>25.518689999999999</c:v>
                </c:pt>
                <c:pt idx="9733">
                  <c:v>25.523289999999999</c:v>
                </c:pt>
                <c:pt idx="9734">
                  <c:v>25.527889999999999</c:v>
                </c:pt>
                <c:pt idx="9735">
                  <c:v>25.532499999999999</c:v>
                </c:pt>
                <c:pt idx="9736">
                  <c:v>25.537089999999999</c:v>
                </c:pt>
                <c:pt idx="9737">
                  <c:v>25.541689999999999</c:v>
                </c:pt>
                <c:pt idx="9738">
                  <c:v>25.546300000000002</c:v>
                </c:pt>
                <c:pt idx="9739">
                  <c:v>25.550900000000002</c:v>
                </c:pt>
                <c:pt idx="9740">
                  <c:v>25.555499999999999</c:v>
                </c:pt>
                <c:pt idx="9741">
                  <c:v>25.560099999999998</c:v>
                </c:pt>
                <c:pt idx="9742">
                  <c:v>25.564699999999998</c:v>
                </c:pt>
                <c:pt idx="9743">
                  <c:v>25.569299999999998</c:v>
                </c:pt>
                <c:pt idx="9744">
                  <c:v>25.573900000000002</c:v>
                </c:pt>
                <c:pt idx="9745">
                  <c:v>25.578500000000002</c:v>
                </c:pt>
                <c:pt idx="9746">
                  <c:v>25.583100000000002</c:v>
                </c:pt>
                <c:pt idx="9747">
                  <c:v>25.587700000000002</c:v>
                </c:pt>
                <c:pt idx="9748">
                  <c:v>25.592299999999998</c:v>
                </c:pt>
                <c:pt idx="9749">
                  <c:v>25.596899999999998</c:v>
                </c:pt>
                <c:pt idx="9750">
                  <c:v>25.601499999999998</c:v>
                </c:pt>
                <c:pt idx="9751">
                  <c:v>25.606100000000001</c:v>
                </c:pt>
                <c:pt idx="9752">
                  <c:v>25.610709999999997</c:v>
                </c:pt>
                <c:pt idx="9753">
                  <c:v>25.615309999999997</c:v>
                </c:pt>
                <c:pt idx="9754">
                  <c:v>25.619910000000001</c:v>
                </c:pt>
                <c:pt idx="9755">
                  <c:v>25.624510000000001</c:v>
                </c:pt>
                <c:pt idx="9756">
                  <c:v>25.629110000000001</c:v>
                </c:pt>
                <c:pt idx="9757">
                  <c:v>25.633710000000001</c:v>
                </c:pt>
                <c:pt idx="9758">
                  <c:v>25.638310000000001</c:v>
                </c:pt>
                <c:pt idx="9759">
                  <c:v>25.642910000000001</c:v>
                </c:pt>
                <c:pt idx="9760">
                  <c:v>25.64752</c:v>
                </c:pt>
                <c:pt idx="9761">
                  <c:v>25.65212</c:v>
                </c:pt>
                <c:pt idx="9762">
                  <c:v>25.65672</c:v>
                </c:pt>
                <c:pt idx="9763">
                  <c:v>25.66132</c:v>
                </c:pt>
                <c:pt idx="9764">
                  <c:v>25.66592</c:v>
                </c:pt>
                <c:pt idx="9765">
                  <c:v>25.67052</c:v>
                </c:pt>
                <c:pt idx="9766">
                  <c:v>25.67512</c:v>
                </c:pt>
                <c:pt idx="9767">
                  <c:v>25.679730000000003</c:v>
                </c:pt>
                <c:pt idx="9768">
                  <c:v>25.684329999999999</c:v>
                </c:pt>
                <c:pt idx="9769">
                  <c:v>25.688929999999999</c:v>
                </c:pt>
                <c:pt idx="9770">
                  <c:v>25.693529999999999</c:v>
                </c:pt>
                <c:pt idx="9771">
                  <c:v>25.698129999999999</c:v>
                </c:pt>
                <c:pt idx="9772">
                  <c:v>25.702740000000002</c:v>
                </c:pt>
                <c:pt idx="9773">
                  <c:v>25.707339999999999</c:v>
                </c:pt>
                <c:pt idx="9774">
                  <c:v>25.711939999999998</c:v>
                </c:pt>
                <c:pt idx="9775">
                  <c:v>25.716539999999998</c:v>
                </c:pt>
                <c:pt idx="9776">
                  <c:v>25.721139999999998</c:v>
                </c:pt>
                <c:pt idx="9777">
                  <c:v>25.725740000000002</c:v>
                </c:pt>
                <c:pt idx="9778">
                  <c:v>25.730349999999998</c:v>
                </c:pt>
                <c:pt idx="9779">
                  <c:v>25.734949999999998</c:v>
                </c:pt>
                <c:pt idx="9780">
                  <c:v>25.739550000000001</c:v>
                </c:pt>
                <c:pt idx="9781">
                  <c:v>25.744159999999997</c:v>
                </c:pt>
                <c:pt idx="9782">
                  <c:v>25.748760000000001</c:v>
                </c:pt>
                <c:pt idx="9783">
                  <c:v>25.753360000000001</c:v>
                </c:pt>
                <c:pt idx="9784">
                  <c:v>25.757960000000001</c:v>
                </c:pt>
                <c:pt idx="9785">
                  <c:v>25.76257</c:v>
                </c:pt>
                <c:pt idx="9786">
                  <c:v>25.76717</c:v>
                </c:pt>
                <c:pt idx="9787">
                  <c:v>25.77177</c:v>
                </c:pt>
                <c:pt idx="9788">
                  <c:v>25.77637</c:v>
                </c:pt>
                <c:pt idx="9789">
                  <c:v>25.78098</c:v>
                </c:pt>
                <c:pt idx="9790">
                  <c:v>25.78558</c:v>
                </c:pt>
                <c:pt idx="9791">
                  <c:v>25.790179999999999</c:v>
                </c:pt>
                <c:pt idx="9792">
                  <c:v>25.794779999999999</c:v>
                </c:pt>
                <c:pt idx="9793">
                  <c:v>25.799389999999999</c:v>
                </c:pt>
                <c:pt idx="9794">
                  <c:v>25.803989999999999</c:v>
                </c:pt>
                <c:pt idx="9795">
                  <c:v>25.808589999999999</c:v>
                </c:pt>
                <c:pt idx="9796">
                  <c:v>25.813200000000002</c:v>
                </c:pt>
                <c:pt idx="9797">
                  <c:v>25.817799999999998</c:v>
                </c:pt>
                <c:pt idx="9798">
                  <c:v>25.822399999999998</c:v>
                </c:pt>
                <c:pt idx="9799">
                  <c:v>25.827010000000001</c:v>
                </c:pt>
                <c:pt idx="9800">
                  <c:v>25.831610000000001</c:v>
                </c:pt>
                <c:pt idx="9801">
                  <c:v>25.836209999999998</c:v>
                </c:pt>
                <c:pt idx="9802">
                  <c:v>25.840820000000001</c:v>
                </c:pt>
                <c:pt idx="9803">
                  <c:v>25.845420000000001</c:v>
                </c:pt>
                <c:pt idx="9804">
                  <c:v>25.850020000000001</c:v>
                </c:pt>
                <c:pt idx="9805">
                  <c:v>25.85463</c:v>
                </c:pt>
                <c:pt idx="9806">
                  <c:v>25.85923</c:v>
                </c:pt>
                <c:pt idx="9807">
                  <c:v>25.86383</c:v>
                </c:pt>
                <c:pt idx="9808">
                  <c:v>25.86844</c:v>
                </c:pt>
                <c:pt idx="9809">
                  <c:v>25.87304</c:v>
                </c:pt>
                <c:pt idx="9810">
                  <c:v>25.877649999999999</c:v>
                </c:pt>
                <c:pt idx="9811">
                  <c:v>25.882249999999999</c:v>
                </c:pt>
                <c:pt idx="9812">
                  <c:v>25.886849999999999</c:v>
                </c:pt>
                <c:pt idx="9813">
                  <c:v>25.891460000000002</c:v>
                </c:pt>
                <c:pt idx="9814">
                  <c:v>25.896059999999999</c:v>
                </c:pt>
                <c:pt idx="9815">
                  <c:v>25.900670000000002</c:v>
                </c:pt>
                <c:pt idx="9816">
                  <c:v>25.905270000000002</c:v>
                </c:pt>
                <c:pt idx="9817">
                  <c:v>25.909870000000002</c:v>
                </c:pt>
                <c:pt idx="9818">
                  <c:v>25.914480000000001</c:v>
                </c:pt>
                <c:pt idx="9819">
                  <c:v>25.919080000000001</c:v>
                </c:pt>
                <c:pt idx="9820">
                  <c:v>25.923690000000001</c:v>
                </c:pt>
                <c:pt idx="9821">
                  <c:v>25.928290000000001</c:v>
                </c:pt>
                <c:pt idx="9822">
                  <c:v>25.9329</c:v>
                </c:pt>
                <c:pt idx="9823">
                  <c:v>25.9375</c:v>
                </c:pt>
                <c:pt idx="9824">
                  <c:v>25.9421</c:v>
                </c:pt>
                <c:pt idx="9825">
                  <c:v>25.946710000000003</c:v>
                </c:pt>
                <c:pt idx="9826">
                  <c:v>25.951309999999999</c:v>
                </c:pt>
                <c:pt idx="9827">
                  <c:v>25.955919999999999</c:v>
                </c:pt>
                <c:pt idx="9828">
                  <c:v>25.960520000000002</c:v>
                </c:pt>
                <c:pt idx="9829">
                  <c:v>25.965129999999998</c:v>
                </c:pt>
                <c:pt idx="9830">
                  <c:v>25.969729999999998</c:v>
                </c:pt>
                <c:pt idx="9831">
                  <c:v>25.974339999999998</c:v>
                </c:pt>
                <c:pt idx="9832">
                  <c:v>25.978939999999998</c:v>
                </c:pt>
                <c:pt idx="9833">
                  <c:v>25.983550000000001</c:v>
                </c:pt>
                <c:pt idx="9834">
                  <c:v>25.988150000000001</c:v>
                </c:pt>
                <c:pt idx="9835">
                  <c:v>25.992760000000001</c:v>
                </c:pt>
                <c:pt idx="9836">
                  <c:v>25.99736</c:v>
                </c:pt>
                <c:pt idx="9837">
                  <c:v>26.00197</c:v>
                </c:pt>
                <c:pt idx="9838">
                  <c:v>26.00657</c:v>
                </c:pt>
                <c:pt idx="9839">
                  <c:v>26.01118</c:v>
                </c:pt>
                <c:pt idx="9840">
                  <c:v>26.015779999999999</c:v>
                </c:pt>
                <c:pt idx="9841">
                  <c:v>26.020390000000003</c:v>
                </c:pt>
                <c:pt idx="9842">
                  <c:v>26.024990000000003</c:v>
                </c:pt>
                <c:pt idx="9843">
                  <c:v>26.029599999999999</c:v>
                </c:pt>
                <c:pt idx="9844">
                  <c:v>26.034200000000002</c:v>
                </c:pt>
                <c:pt idx="9845">
                  <c:v>26.038809999999998</c:v>
                </c:pt>
                <c:pt idx="9846">
                  <c:v>26.043420000000001</c:v>
                </c:pt>
                <c:pt idx="9847">
                  <c:v>26.048020000000001</c:v>
                </c:pt>
                <c:pt idx="9848">
                  <c:v>26.052630000000001</c:v>
                </c:pt>
                <c:pt idx="9849">
                  <c:v>26.057230000000001</c:v>
                </c:pt>
                <c:pt idx="9850">
                  <c:v>26.06184</c:v>
                </c:pt>
                <c:pt idx="9851">
                  <c:v>26.06644</c:v>
                </c:pt>
                <c:pt idx="9852">
                  <c:v>26.07105</c:v>
                </c:pt>
                <c:pt idx="9853">
                  <c:v>26.07565</c:v>
                </c:pt>
                <c:pt idx="9854">
                  <c:v>26.080260000000003</c:v>
                </c:pt>
                <c:pt idx="9855">
                  <c:v>26.084869999999999</c:v>
                </c:pt>
                <c:pt idx="9856">
                  <c:v>26.089469999999999</c:v>
                </c:pt>
                <c:pt idx="9857">
                  <c:v>26.094079999999998</c:v>
                </c:pt>
                <c:pt idx="9858">
                  <c:v>26.098679999999998</c:v>
                </c:pt>
                <c:pt idx="9859">
                  <c:v>26.103290000000001</c:v>
                </c:pt>
                <c:pt idx="9860">
                  <c:v>26.107900000000001</c:v>
                </c:pt>
                <c:pt idx="9861">
                  <c:v>26.112500000000001</c:v>
                </c:pt>
                <c:pt idx="9862">
                  <c:v>26.11711</c:v>
                </c:pt>
                <c:pt idx="9863">
                  <c:v>26.12172</c:v>
                </c:pt>
                <c:pt idx="9864">
                  <c:v>26.12632</c:v>
                </c:pt>
                <c:pt idx="9865">
                  <c:v>26.130929999999999</c:v>
                </c:pt>
                <c:pt idx="9866">
                  <c:v>26.135529999999999</c:v>
                </c:pt>
                <c:pt idx="9867">
                  <c:v>26.140139999999999</c:v>
                </c:pt>
                <c:pt idx="9868">
                  <c:v>26.144750000000002</c:v>
                </c:pt>
                <c:pt idx="9869">
                  <c:v>26.149349999999998</c:v>
                </c:pt>
                <c:pt idx="9870">
                  <c:v>26.153960000000001</c:v>
                </c:pt>
                <c:pt idx="9871">
                  <c:v>26.158569999999997</c:v>
                </c:pt>
                <c:pt idx="9872">
                  <c:v>26.163170000000001</c:v>
                </c:pt>
                <c:pt idx="9873">
                  <c:v>26.16778</c:v>
                </c:pt>
                <c:pt idx="9874">
                  <c:v>26.17239</c:v>
                </c:pt>
                <c:pt idx="9875">
                  <c:v>26.17699</c:v>
                </c:pt>
                <c:pt idx="9876">
                  <c:v>26.1816</c:v>
                </c:pt>
                <c:pt idx="9877">
                  <c:v>26.186210000000003</c:v>
                </c:pt>
                <c:pt idx="9878">
                  <c:v>26.190819999999999</c:v>
                </c:pt>
                <c:pt idx="9879">
                  <c:v>26.195420000000002</c:v>
                </c:pt>
                <c:pt idx="9880">
                  <c:v>26.200029999999998</c:v>
                </c:pt>
                <c:pt idx="9881">
                  <c:v>26.204640000000001</c:v>
                </c:pt>
                <c:pt idx="9882">
                  <c:v>26.209240000000001</c:v>
                </c:pt>
                <c:pt idx="9883">
                  <c:v>26.213850000000001</c:v>
                </c:pt>
                <c:pt idx="9884">
                  <c:v>26.21846</c:v>
                </c:pt>
                <c:pt idx="9885">
                  <c:v>26.22307</c:v>
                </c:pt>
                <c:pt idx="9886">
                  <c:v>26.22767</c:v>
                </c:pt>
                <c:pt idx="9887">
                  <c:v>26.232279999999999</c:v>
                </c:pt>
                <c:pt idx="9888">
                  <c:v>26.236889999999999</c:v>
                </c:pt>
                <c:pt idx="9889">
                  <c:v>26.241500000000002</c:v>
                </c:pt>
                <c:pt idx="9890">
                  <c:v>26.246100000000002</c:v>
                </c:pt>
                <c:pt idx="9891">
                  <c:v>26.250710000000002</c:v>
                </c:pt>
                <c:pt idx="9892">
                  <c:v>26.255319999999998</c:v>
                </c:pt>
                <c:pt idx="9893">
                  <c:v>26.259930000000001</c:v>
                </c:pt>
                <c:pt idx="9894">
                  <c:v>26.26454</c:v>
                </c:pt>
                <c:pt idx="9895">
                  <c:v>26.26914</c:v>
                </c:pt>
                <c:pt idx="9896">
                  <c:v>26.27375</c:v>
                </c:pt>
                <c:pt idx="9897">
                  <c:v>26.278359999999999</c:v>
                </c:pt>
                <c:pt idx="9898">
                  <c:v>26.282969999999999</c:v>
                </c:pt>
                <c:pt idx="9899">
                  <c:v>26.287569999999999</c:v>
                </c:pt>
                <c:pt idx="9900">
                  <c:v>26.292179999999998</c:v>
                </c:pt>
                <c:pt idx="9901">
                  <c:v>26.296790000000001</c:v>
                </c:pt>
                <c:pt idx="9902">
                  <c:v>26.301399999999997</c:v>
                </c:pt>
                <c:pt idx="9903">
                  <c:v>26.306010000000001</c:v>
                </c:pt>
                <c:pt idx="9904">
                  <c:v>26.31062</c:v>
                </c:pt>
                <c:pt idx="9905">
                  <c:v>26.31522</c:v>
                </c:pt>
                <c:pt idx="9906">
                  <c:v>26.31983</c:v>
                </c:pt>
                <c:pt idx="9907">
                  <c:v>26.324440000000003</c:v>
                </c:pt>
                <c:pt idx="9908">
                  <c:v>26.329049999999999</c:v>
                </c:pt>
                <c:pt idx="9909">
                  <c:v>26.333659999999998</c:v>
                </c:pt>
                <c:pt idx="9910">
                  <c:v>26.338270000000001</c:v>
                </c:pt>
                <c:pt idx="9911">
                  <c:v>26.342870000000001</c:v>
                </c:pt>
                <c:pt idx="9912">
                  <c:v>26.347480000000001</c:v>
                </c:pt>
                <c:pt idx="9913">
                  <c:v>26.35209</c:v>
                </c:pt>
                <c:pt idx="9914">
                  <c:v>26.3567</c:v>
                </c:pt>
                <c:pt idx="9915">
                  <c:v>26.36131</c:v>
                </c:pt>
                <c:pt idx="9916">
                  <c:v>26.365920000000003</c:v>
                </c:pt>
                <c:pt idx="9917">
                  <c:v>26.370529999999999</c:v>
                </c:pt>
                <c:pt idx="9918">
                  <c:v>26.375139999999998</c:v>
                </c:pt>
                <c:pt idx="9919">
                  <c:v>26.379739999999998</c:v>
                </c:pt>
                <c:pt idx="9920">
                  <c:v>26.384350000000001</c:v>
                </c:pt>
                <c:pt idx="9921">
                  <c:v>26.388960000000001</c:v>
                </c:pt>
                <c:pt idx="9922">
                  <c:v>26.39357</c:v>
                </c:pt>
                <c:pt idx="9923">
                  <c:v>26.39818</c:v>
                </c:pt>
                <c:pt idx="9924">
                  <c:v>26.40279</c:v>
                </c:pt>
                <c:pt idx="9925">
                  <c:v>26.407400000000003</c:v>
                </c:pt>
                <c:pt idx="9926">
                  <c:v>26.412009999999999</c:v>
                </c:pt>
                <c:pt idx="9927">
                  <c:v>26.416619999999998</c:v>
                </c:pt>
                <c:pt idx="9928">
                  <c:v>26.421230000000001</c:v>
                </c:pt>
                <c:pt idx="9929">
                  <c:v>26.425839999999997</c:v>
                </c:pt>
                <c:pt idx="9930">
                  <c:v>26.430440000000001</c:v>
                </c:pt>
                <c:pt idx="9931">
                  <c:v>26.43505</c:v>
                </c:pt>
                <c:pt idx="9932">
                  <c:v>26.43966</c:v>
                </c:pt>
                <c:pt idx="9933">
                  <c:v>26.444269999999999</c:v>
                </c:pt>
                <c:pt idx="9934">
                  <c:v>26.448880000000003</c:v>
                </c:pt>
                <c:pt idx="9935">
                  <c:v>26.453489999999999</c:v>
                </c:pt>
                <c:pt idx="9936">
                  <c:v>26.458099999999998</c:v>
                </c:pt>
                <c:pt idx="9937">
                  <c:v>26.462710000000001</c:v>
                </c:pt>
                <c:pt idx="9938">
                  <c:v>26.467319999999997</c:v>
                </c:pt>
                <c:pt idx="9939">
                  <c:v>26.47193</c:v>
                </c:pt>
                <c:pt idx="9940">
                  <c:v>26.47654</c:v>
                </c:pt>
                <c:pt idx="9941">
                  <c:v>26.48115</c:v>
                </c:pt>
                <c:pt idx="9942">
                  <c:v>26.485759999999999</c:v>
                </c:pt>
                <c:pt idx="9943">
                  <c:v>26.490369999999999</c:v>
                </c:pt>
                <c:pt idx="9944">
                  <c:v>26.494980000000002</c:v>
                </c:pt>
                <c:pt idx="9945">
                  <c:v>26.499590000000001</c:v>
                </c:pt>
                <c:pt idx="9946">
                  <c:v>26.504199999999997</c:v>
                </c:pt>
                <c:pt idx="9947">
                  <c:v>26.50881</c:v>
                </c:pt>
                <c:pt idx="9948">
                  <c:v>26.51342</c:v>
                </c:pt>
                <c:pt idx="9949">
                  <c:v>26.518030000000003</c:v>
                </c:pt>
                <c:pt idx="9950">
                  <c:v>26.522639999999999</c:v>
                </c:pt>
                <c:pt idx="9951">
                  <c:v>26.527249999999999</c:v>
                </c:pt>
                <c:pt idx="9952">
                  <c:v>26.531860000000002</c:v>
                </c:pt>
                <c:pt idx="9953">
                  <c:v>26.536480000000001</c:v>
                </c:pt>
                <c:pt idx="9954">
                  <c:v>26.541090000000001</c:v>
                </c:pt>
                <c:pt idx="9955">
                  <c:v>26.5457</c:v>
                </c:pt>
                <c:pt idx="9956">
                  <c:v>26.55031</c:v>
                </c:pt>
                <c:pt idx="9957">
                  <c:v>26.554919999999999</c:v>
                </c:pt>
                <c:pt idx="9958">
                  <c:v>26.559530000000002</c:v>
                </c:pt>
                <c:pt idx="9959">
                  <c:v>26.564139999999998</c:v>
                </c:pt>
                <c:pt idx="9960">
                  <c:v>26.568749999999998</c:v>
                </c:pt>
                <c:pt idx="9961">
                  <c:v>26.573360000000001</c:v>
                </c:pt>
                <c:pt idx="9962">
                  <c:v>26.577970000000001</c:v>
                </c:pt>
                <c:pt idx="9963">
                  <c:v>26.58258</c:v>
                </c:pt>
                <c:pt idx="9964">
                  <c:v>26.58719</c:v>
                </c:pt>
                <c:pt idx="9965">
                  <c:v>26.591809999999999</c:v>
                </c:pt>
                <c:pt idx="9966">
                  <c:v>26.596419999999998</c:v>
                </c:pt>
                <c:pt idx="9967">
                  <c:v>26.601030000000002</c:v>
                </c:pt>
                <c:pt idx="9968">
                  <c:v>26.605640000000001</c:v>
                </c:pt>
                <c:pt idx="9969">
                  <c:v>26.610249999999997</c:v>
                </c:pt>
                <c:pt idx="9970">
                  <c:v>26.61486</c:v>
                </c:pt>
                <c:pt idx="9971">
                  <c:v>26.61947</c:v>
                </c:pt>
                <c:pt idx="9972">
                  <c:v>26.624080000000003</c:v>
                </c:pt>
                <c:pt idx="9973">
                  <c:v>26.628700000000002</c:v>
                </c:pt>
                <c:pt idx="9974">
                  <c:v>26.633310000000002</c:v>
                </c:pt>
                <c:pt idx="9975">
                  <c:v>26.637919999999998</c:v>
                </c:pt>
                <c:pt idx="9976">
                  <c:v>26.642530000000001</c:v>
                </c:pt>
                <c:pt idx="9977">
                  <c:v>26.64714</c:v>
                </c:pt>
                <c:pt idx="9978">
                  <c:v>26.65175</c:v>
                </c:pt>
                <c:pt idx="9979">
                  <c:v>26.656369999999999</c:v>
                </c:pt>
                <c:pt idx="9980">
                  <c:v>26.660980000000002</c:v>
                </c:pt>
                <c:pt idx="9981">
                  <c:v>26.665589999999998</c:v>
                </c:pt>
                <c:pt idx="9982">
                  <c:v>26.670200000000001</c:v>
                </c:pt>
                <c:pt idx="9983">
                  <c:v>26.674810000000001</c:v>
                </c:pt>
                <c:pt idx="9984">
                  <c:v>26.67942</c:v>
                </c:pt>
                <c:pt idx="9985">
                  <c:v>26.68403</c:v>
                </c:pt>
                <c:pt idx="9986">
                  <c:v>26.688650000000003</c:v>
                </c:pt>
                <c:pt idx="9987">
                  <c:v>26.693259999999999</c:v>
                </c:pt>
                <c:pt idx="9988">
                  <c:v>26.697869999999998</c:v>
                </c:pt>
                <c:pt idx="9989">
                  <c:v>26.702480000000001</c:v>
                </c:pt>
                <c:pt idx="9990">
                  <c:v>26.707100000000001</c:v>
                </c:pt>
                <c:pt idx="9991">
                  <c:v>26.71171</c:v>
                </c:pt>
                <c:pt idx="9992">
                  <c:v>26.716320000000003</c:v>
                </c:pt>
                <c:pt idx="9993">
                  <c:v>26.720929999999999</c:v>
                </c:pt>
                <c:pt idx="9994">
                  <c:v>26.725550000000002</c:v>
                </c:pt>
                <c:pt idx="9995">
                  <c:v>26.730159999999998</c:v>
                </c:pt>
                <c:pt idx="9996">
                  <c:v>26.734770000000001</c:v>
                </c:pt>
                <c:pt idx="9997">
                  <c:v>26.739380000000001</c:v>
                </c:pt>
                <c:pt idx="9998">
                  <c:v>26.744</c:v>
                </c:pt>
                <c:pt idx="9999">
                  <c:v>26.748609999999999</c:v>
                </c:pt>
                <c:pt idx="10000">
                  <c:v>26.753220000000002</c:v>
                </c:pt>
                <c:pt idx="10001">
                  <c:v>26.757829999999998</c:v>
                </c:pt>
                <c:pt idx="10002">
                  <c:v>26.762450000000001</c:v>
                </c:pt>
                <c:pt idx="10003">
                  <c:v>26.767059999999997</c:v>
                </c:pt>
                <c:pt idx="10004">
                  <c:v>26.77167</c:v>
                </c:pt>
                <c:pt idx="10005">
                  <c:v>26.77628</c:v>
                </c:pt>
                <c:pt idx="10006">
                  <c:v>26.780899999999999</c:v>
                </c:pt>
                <c:pt idx="10007">
                  <c:v>26.785509999999999</c:v>
                </c:pt>
                <c:pt idx="10008">
                  <c:v>26.790120000000002</c:v>
                </c:pt>
                <c:pt idx="10009">
                  <c:v>26.794740000000001</c:v>
                </c:pt>
                <c:pt idx="10010">
                  <c:v>26.79935</c:v>
                </c:pt>
                <c:pt idx="10011">
                  <c:v>26.80396</c:v>
                </c:pt>
                <c:pt idx="10012">
                  <c:v>26.80857</c:v>
                </c:pt>
                <c:pt idx="10013">
                  <c:v>26.813190000000002</c:v>
                </c:pt>
                <c:pt idx="10014">
                  <c:v>26.817799999999998</c:v>
                </c:pt>
                <c:pt idx="10015">
                  <c:v>26.822410000000001</c:v>
                </c:pt>
                <c:pt idx="10016">
                  <c:v>26.827030000000001</c:v>
                </c:pt>
                <c:pt idx="10017">
                  <c:v>26.83164</c:v>
                </c:pt>
                <c:pt idx="10018">
                  <c:v>26.836259999999999</c:v>
                </c:pt>
                <c:pt idx="10019">
                  <c:v>26.840869999999999</c:v>
                </c:pt>
                <c:pt idx="10020">
                  <c:v>26.845480000000002</c:v>
                </c:pt>
                <c:pt idx="10021">
                  <c:v>26.850099999999998</c:v>
                </c:pt>
                <c:pt idx="10022">
                  <c:v>26.854710000000001</c:v>
                </c:pt>
                <c:pt idx="10023">
                  <c:v>26.85932</c:v>
                </c:pt>
                <c:pt idx="10024">
                  <c:v>26.863939999999999</c:v>
                </c:pt>
                <c:pt idx="10025">
                  <c:v>26.868550000000003</c:v>
                </c:pt>
                <c:pt idx="10026">
                  <c:v>26.873159999999999</c:v>
                </c:pt>
                <c:pt idx="10027">
                  <c:v>26.877780000000001</c:v>
                </c:pt>
                <c:pt idx="10028">
                  <c:v>26.882389999999997</c:v>
                </c:pt>
                <c:pt idx="10029">
                  <c:v>26.88701</c:v>
                </c:pt>
                <c:pt idx="10030">
                  <c:v>26.891620000000003</c:v>
                </c:pt>
                <c:pt idx="10031">
                  <c:v>26.896229999999999</c:v>
                </c:pt>
                <c:pt idx="10032">
                  <c:v>26.900850000000002</c:v>
                </c:pt>
                <c:pt idx="10033">
                  <c:v>26.905459999999998</c:v>
                </c:pt>
                <c:pt idx="10034">
                  <c:v>26.910080000000001</c:v>
                </c:pt>
                <c:pt idx="10035">
                  <c:v>26.91469</c:v>
                </c:pt>
                <c:pt idx="10036">
                  <c:v>26.919309999999999</c:v>
                </c:pt>
                <c:pt idx="10037">
                  <c:v>26.923919999999999</c:v>
                </c:pt>
                <c:pt idx="10038">
                  <c:v>26.928529999999999</c:v>
                </c:pt>
                <c:pt idx="10039">
                  <c:v>26.933149999999998</c:v>
                </c:pt>
                <c:pt idx="10040">
                  <c:v>26.937760000000001</c:v>
                </c:pt>
                <c:pt idx="10041">
                  <c:v>26.94238</c:v>
                </c:pt>
                <c:pt idx="10042">
                  <c:v>26.94699</c:v>
                </c:pt>
                <c:pt idx="10043">
                  <c:v>26.951610000000002</c:v>
                </c:pt>
                <c:pt idx="10044">
                  <c:v>26.956219999999998</c:v>
                </c:pt>
                <c:pt idx="10045">
                  <c:v>26.960830000000001</c:v>
                </c:pt>
                <c:pt idx="10046">
                  <c:v>26.965449999999997</c:v>
                </c:pt>
                <c:pt idx="10047">
                  <c:v>26.97006</c:v>
                </c:pt>
                <c:pt idx="10048">
                  <c:v>26.974679999999999</c:v>
                </c:pt>
                <c:pt idx="10049">
                  <c:v>26.979289999999999</c:v>
                </c:pt>
                <c:pt idx="10050">
                  <c:v>26.983910000000002</c:v>
                </c:pt>
                <c:pt idx="10051">
                  <c:v>26.988519999999998</c:v>
                </c:pt>
                <c:pt idx="10052">
                  <c:v>26.99314</c:v>
                </c:pt>
                <c:pt idx="10053">
                  <c:v>26.99775</c:v>
                </c:pt>
                <c:pt idx="10054">
                  <c:v>27.002370000000003</c:v>
                </c:pt>
                <c:pt idx="10055">
                  <c:v>27.006979999999999</c:v>
                </c:pt>
                <c:pt idx="10056">
                  <c:v>27.011600000000001</c:v>
                </c:pt>
                <c:pt idx="10057">
                  <c:v>27.016220000000001</c:v>
                </c:pt>
                <c:pt idx="10058">
                  <c:v>27.02083</c:v>
                </c:pt>
                <c:pt idx="10059">
                  <c:v>27.02544</c:v>
                </c:pt>
                <c:pt idx="10060">
                  <c:v>27.030060000000002</c:v>
                </c:pt>
                <c:pt idx="10061">
                  <c:v>27.034679999999998</c:v>
                </c:pt>
                <c:pt idx="10062">
                  <c:v>27.039290000000001</c:v>
                </c:pt>
                <c:pt idx="10063">
                  <c:v>27.04391</c:v>
                </c:pt>
                <c:pt idx="10064">
                  <c:v>27.04852</c:v>
                </c:pt>
                <c:pt idx="10065">
                  <c:v>27.053139999999999</c:v>
                </c:pt>
                <c:pt idx="10066">
                  <c:v>27.057749999999999</c:v>
                </c:pt>
                <c:pt idx="10067">
                  <c:v>27.062369999999998</c:v>
                </c:pt>
                <c:pt idx="10068">
                  <c:v>27.066990000000001</c:v>
                </c:pt>
                <c:pt idx="10069">
                  <c:v>27.0716</c:v>
                </c:pt>
                <c:pt idx="10070">
                  <c:v>27.076220000000003</c:v>
                </c:pt>
                <c:pt idx="10071">
                  <c:v>27.080829999999999</c:v>
                </c:pt>
                <c:pt idx="10072">
                  <c:v>27.085450000000002</c:v>
                </c:pt>
                <c:pt idx="10073">
                  <c:v>27.090059999999998</c:v>
                </c:pt>
                <c:pt idx="10074">
                  <c:v>27.09468</c:v>
                </c:pt>
                <c:pt idx="10075">
                  <c:v>27.09929</c:v>
                </c:pt>
                <c:pt idx="10076">
                  <c:v>27.103909999999999</c:v>
                </c:pt>
                <c:pt idx="10077">
                  <c:v>27.108529999999998</c:v>
                </c:pt>
                <c:pt idx="10078">
                  <c:v>27.113140000000001</c:v>
                </c:pt>
                <c:pt idx="10079">
                  <c:v>27.117760000000001</c:v>
                </c:pt>
                <c:pt idx="10080">
                  <c:v>27.12238</c:v>
                </c:pt>
                <c:pt idx="10081">
                  <c:v>27.126989999999999</c:v>
                </c:pt>
                <c:pt idx="10082">
                  <c:v>27.131610000000002</c:v>
                </c:pt>
                <c:pt idx="10083">
                  <c:v>27.136230000000001</c:v>
                </c:pt>
                <c:pt idx="10084">
                  <c:v>27.140840000000001</c:v>
                </c:pt>
                <c:pt idx="10085">
                  <c:v>27.14546</c:v>
                </c:pt>
                <c:pt idx="10086">
                  <c:v>27.150069999999999</c:v>
                </c:pt>
                <c:pt idx="10087">
                  <c:v>27.154689999999999</c:v>
                </c:pt>
                <c:pt idx="10088">
                  <c:v>27.159309999999998</c:v>
                </c:pt>
                <c:pt idx="10089">
                  <c:v>27.163920000000001</c:v>
                </c:pt>
                <c:pt idx="10090">
                  <c:v>27.16854</c:v>
                </c:pt>
                <c:pt idx="10091">
                  <c:v>27.173159999999999</c:v>
                </c:pt>
                <c:pt idx="10092">
                  <c:v>27.177769999999999</c:v>
                </c:pt>
                <c:pt idx="10093">
                  <c:v>27.182390000000002</c:v>
                </c:pt>
                <c:pt idx="10094">
                  <c:v>27.187010000000001</c:v>
                </c:pt>
                <c:pt idx="10095">
                  <c:v>27.19162</c:v>
                </c:pt>
                <c:pt idx="10096">
                  <c:v>27.19624</c:v>
                </c:pt>
                <c:pt idx="10097">
                  <c:v>27.200859999999999</c:v>
                </c:pt>
                <c:pt idx="10098">
                  <c:v>27.205469999999998</c:v>
                </c:pt>
                <c:pt idx="10099">
                  <c:v>27.210090000000001</c:v>
                </c:pt>
                <c:pt idx="10100">
                  <c:v>27.21471</c:v>
                </c:pt>
                <c:pt idx="10101">
                  <c:v>27.219329999999999</c:v>
                </c:pt>
                <c:pt idx="10102">
                  <c:v>27.223939999999999</c:v>
                </c:pt>
                <c:pt idx="10103">
                  <c:v>27.228559999999998</c:v>
                </c:pt>
                <c:pt idx="10104">
                  <c:v>27.233180000000001</c:v>
                </c:pt>
                <c:pt idx="10105">
                  <c:v>27.2378</c:v>
                </c:pt>
                <c:pt idx="10106">
                  <c:v>27.242410000000003</c:v>
                </c:pt>
                <c:pt idx="10107">
                  <c:v>27.247029999999999</c:v>
                </c:pt>
                <c:pt idx="10108">
                  <c:v>27.251649999999998</c:v>
                </c:pt>
                <c:pt idx="10109">
                  <c:v>27.256260000000001</c:v>
                </c:pt>
                <c:pt idx="10110">
                  <c:v>27.26088</c:v>
                </c:pt>
                <c:pt idx="10111">
                  <c:v>27.265500000000003</c:v>
                </c:pt>
                <c:pt idx="10112">
                  <c:v>27.270119999999999</c:v>
                </c:pt>
                <c:pt idx="10113">
                  <c:v>27.274739999999998</c:v>
                </c:pt>
                <c:pt idx="10114">
                  <c:v>27.279350000000001</c:v>
                </c:pt>
                <c:pt idx="10115">
                  <c:v>27.28397</c:v>
                </c:pt>
                <c:pt idx="10116">
                  <c:v>27.288590000000003</c:v>
                </c:pt>
                <c:pt idx="10117">
                  <c:v>27.293209999999998</c:v>
                </c:pt>
                <c:pt idx="10118">
                  <c:v>27.297820000000002</c:v>
                </c:pt>
                <c:pt idx="10119">
                  <c:v>27.302440000000001</c:v>
                </c:pt>
                <c:pt idx="10120">
                  <c:v>27.30706</c:v>
                </c:pt>
                <c:pt idx="10121">
                  <c:v>27.311680000000003</c:v>
                </c:pt>
                <c:pt idx="10122">
                  <c:v>27.316289999999999</c:v>
                </c:pt>
                <c:pt idx="10123">
                  <c:v>27.320910000000001</c:v>
                </c:pt>
                <c:pt idx="10124">
                  <c:v>27.325530000000001</c:v>
                </c:pt>
                <c:pt idx="10125">
                  <c:v>27.33015</c:v>
                </c:pt>
                <c:pt idx="10126">
                  <c:v>27.334770000000002</c:v>
                </c:pt>
                <c:pt idx="10127">
                  <c:v>27.339390000000002</c:v>
                </c:pt>
                <c:pt idx="10128">
                  <c:v>27.344009999999997</c:v>
                </c:pt>
                <c:pt idx="10129">
                  <c:v>27.34862</c:v>
                </c:pt>
                <c:pt idx="10130">
                  <c:v>27.35324</c:v>
                </c:pt>
                <c:pt idx="10131">
                  <c:v>27.357860000000002</c:v>
                </c:pt>
                <c:pt idx="10132">
                  <c:v>27.362480000000001</c:v>
                </c:pt>
                <c:pt idx="10133">
                  <c:v>27.367099999999997</c:v>
                </c:pt>
                <c:pt idx="10134">
                  <c:v>27.37172</c:v>
                </c:pt>
                <c:pt idx="10135">
                  <c:v>27.376329999999999</c:v>
                </c:pt>
                <c:pt idx="10136">
                  <c:v>27.380950000000002</c:v>
                </c:pt>
                <c:pt idx="10137">
                  <c:v>27.385570000000001</c:v>
                </c:pt>
                <c:pt idx="10138">
                  <c:v>27.390189999999997</c:v>
                </c:pt>
                <c:pt idx="10139">
                  <c:v>27.39481</c:v>
                </c:pt>
                <c:pt idx="10140">
                  <c:v>27.399429999999999</c:v>
                </c:pt>
                <c:pt idx="10141">
                  <c:v>27.404049999999998</c:v>
                </c:pt>
                <c:pt idx="10142">
                  <c:v>27.408670000000001</c:v>
                </c:pt>
                <c:pt idx="10143">
                  <c:v>27.41328</c:v>
                </c:pt>
                <c:pt idx="10144">
                  <c:v>27.417899999999999</c:v>
                </c:pt>
                <c:pt idx="10145">
                  <c:v>27.422519999999999</c:v>
                </c:pt>
                <c:pt idx="10146">
                  <c:v>27.427139999999998</c:v>
                </c:pt>
                <c:pt idx="10147">
                  <c:v>27.431760000000001</c:v>
                </c:pt>
                <c:pt idx="10148">
                  <c:v>27.43638</c:v>
                </c:pt>
                <c:pt idx="10149">
                  <c:v>27.440999999999999</c:v>
                </c:pt>
                <c:pt idx="10150">
                  <c:v>27.445620000000002</c:v>
                </c:pt>
                <c:pt idx="10151">
                  <c:v>27.450240000000001</c:v>
                </c:pt>
                <c:pt idx="10152">
                  <c:v>27.45486</c:v>
                </c:pt>
                <c:pt idx="10153">
                  <c:v>27.459480000000003</c:v>
                </c:pt>
                <c:pt idx="10154">
                  <c:v>27.464100000000002</c:v>
                </c:pt>
                <c:pt idx="10155">
                  <c:v>27.468710000000002</c:v>
                </c:pt>
                <c:pt idx="10156">
                  <c:v>27.473330000000001</c:v>
                </c:pt>
                <c:pt idx="10157">
                  <c:v>27.47795</c:v>
                </c:pt>
                <c:pt idx="10158">
                  <c:v>27.482570000000003</c:v>
                </c:pt>
                <c:pt idx="10159">
                  <c:v>27.487190000000002</c:v>
                </c:pt>
                <c:pt idx="10160">
                  <c:v>27.491809999999997</c:v>
                </c:pt>
                <c:pt idx="10161">
                  <c:v>27.49643</c:v>
                </c:pt>
                <c:pt idx="10162">
                  <c:v>27.501049999999999</c:v>
                </c:pt>
                <c:pt idx="10163">
                  <c:v>27.505669999999999</c:v>
                </c:pt>
                <c:pt idx="10164">
                  <c:v>27.510290000000001</c:v>
                </c:pt>
                <c:pt idx="10165">
                  <c:v>27.51491</c:v>
                </c:pt>
                <c:pt idx="10166">
                  <c:v>27.51953</c:v>
                </c:pt>
                <c:pt idx="10167">
                  <c:v>27.524150000000002</c:v>
                </c:pt>
                <c:pt idx="10168">
                  <c:v>27.528770000000002</c:v>
                </c:pt>
                <c:pt idx="10169">
                  <c:v>27.533390000000001</c:v>
                </c:pt>
                <c:pt idx="10170">
                  <c:v>27.53801</c:v>
                </c:pt>
                <c:pt idx="10171">
                  <c:v>27.542629999999999</c:v>
                </c:pt>
                <c:pt idx="10172">
                  <c:v>27.547249999999998</c:v>
                </c:pt>
                <c:pt idx="10173">
                  <c:v>27.551869999999997</c:v>
                </c:pt>
                <c:pt idx="10174">
                  <c:v>27.55649</c:v>
                </c:pt>
                <c:pt idx="10175">
                  <c:v>27.561109999999999</c:v>
                </c:pt>
                <c:pt idx="10176">
                  <c:v>27.565729999999999</c:v>
                </c:pt>
                <c:pt idx="10177">
                  <c:v>27.570350000000001</c:v>
                </c:pt>
                <c:pt idx="10178">
                  <c:v>27.57497</c:v>
                </c:pt>
                <c:pt idx="10179">
                  <c:v>27.57959</c:v>
                </c:pt>
                <c:pt idx="10180">
                  <c:v>27.584210000000002</c:v>
                </c:pt>
                <c:pt idx="10181">
                  <c:v>27.588830000000002</c:v>
                </c:pt>
                <c:pt idx="10182">
                  <c:v>27.59346</c:v>
                </c:pt>
                <c:pt idx="10183">
                  <c:v>27.59808</c:v>
                </c:pt>
                <c:pt idx="10184">
                  <c:v>27.602700000000002</c:v>
                </c:pt>
                <c:pt idx="10185">
                  <c:v>27.607320000000001</c:v>
                </c:pt>
                <c:pt idx="10186">
                  <c:v>27.611940000000001</c:v>
                </c:pt>
                <c:pt idx="10187">
                  <c:v>27.61656</c:v>
                </c:pt>
                <c:pt idx="10188">
                  <c:v>27.621179999999999</c:v>
                </c:pt>
                <c:pt idx="10189">
                  <c:v>27.625799999999998</c:v>
                </c:pt>
                <c:pt idx="10190">
                  <c:v>27.630420000000001</c:v>
                </c:pt>
                <c:pt idx="10191">
                  <c:v>27.63504</c:v>
                </c:pt>
                <c:pt idx="10192">
                  <c:v>27.639659999999999</c:v>
                </c:pt>
                <c:pt idx="10193">
                  <c:v>27.644280000000002</c:v>
                </c:pt>
                <c:pt idx="10194">
                  <c:v>27.648909999999997</c:v>
                </c:pt>
                <c:pt idx="10195">
                  <c:v>27.65353</c:v>
                </c:pt>
                <c:pt idx="10196">
                  <c:v>27.658149999999999</c:v>
                </c:pt>
                <c:pt idx="10197">
                  <c:v>27.662769999999998</c:v>
                </c:pt>
                <c:pt idx="10198">
                  <c:v>27.667390000000001</c:v>
                </c:pt>
                <c:pt idx="10199">
                  <c:v>27.67201</c:v>
                </c:pt>
                <c:pt idx="10200">
                  <c:v>27.676629999999999</c:v>
                </c:pt>
                <c:pt idx="10201">
                  <c:v>27.681259999999998</c:v>
                </c:pt>
                <c:pt idx="10202">
                  <c:v>27.685880000000001</c:v>
                </c:pt>
                <c:pt idx="10203">
                  <c:v>27.6905</c:v>
                </c:pt>
                <c:pt idx="10204">
                  <c:v>27.695119999999999</c:v>
                </c:pt>
                <c:pt idx="10205">
                  <c:v>27.699740000000002</c:v>
                </c:pt>
                <c:pt idx="10206">
                  <c:v>27.704360000000001</c:v>
                </c:pt>
                <c:pt idx="10207">
                  <c:v>27.70898</c:v>
                </c:pt>
                <c:pt idx="10208">
                  <c:v>27.713609999999999</c:v>
                </c:pt>
                <c:pt idx="10209">
                  <c:v>27.718229999999998</c:v>
                </c:pt>
                <c:pt idx="10210">
                  <c:v>27.722850000000001</c:v>
                </c:pt>
                <c:pt idx="10211">
                  <c:v>27.72747</c:v>
                </c:pt>
                <c:pt idx="10212">
                  <c:v>27.732089999999999</c:v>
                </c:pt>
                <c:pt idx="10213">
                  <c:v>27.736719999999998</c:v>
                </c:pt>
                <c:pt idx="10214">
                  <c:v>27.741340000000001</c:v>
                </c:pt>
                <c:pt idx="10215">
                  <c:v>27.74596</c:v>
                </c:pt>
                <c:pt idx="10216">
                  <c:v>27.750579999999999</c:v>
                </c:pt>
                <c:pt idx="10217">
                  <c:v>27.755200000000002</c:v>
                </c:pt>
                <c:pt idx="10218">
                  <c:v>27.759830000000001</c:v>
                </c:pt>
                <c:pt idx="10219">
                  <c:v>27.76445</c:v>
                </c:pt>
                <c:pt idx="10220">
                  <c:v>27.769069999999999</c:v>
                </c:pt>
                <c:pt idx="10221">
                  <c:v>27.773689999999998</c:v>
                </c:pt>
                <c:pt idx="10222">
                  <c:v>27.778310000000001</c:v>
                </c:pt>
                <c:pt idx="10223">
                  <c:v>27.78294</c:v>
                </c:pt>
                <c:pt idx="10224">
                  <c:v>27.787559999999999</c:v>
                </c:pt>
                <c:pt idx="10225">
                  <c:v>27.792179999999998</c:v>
                </c:pt>
                <c:pt idx="10226">
                  <c:v>27.796800000000001</c:v>
                </c:pt>
                <c:pt idx="10227">
                  <c:v>27.80143</c:v>
                </c:pt>
                <c:pt idx="10228">
                  <c:v>27.806049999999999</c:v>
                </c:pt>
                <c:pt idx="10229">
                  <c:v>27.810669999999998</c:v>
                </c:pt>
                <c:pt idx="10230">
                  <c:v>27.815290000000001</c:v>
                </c:pt>
                <c:pt idx="10231">
                  <c:v>27.81992</c:v>
                </c:pt>
                <c:pt idx="10232">
                  <c:v>27.824539999999999</c:v>
                </c:pt>
                <c:pt idx="10233">
                  <c:v>27.829159999999998</c:v>
                </c:pt>
                <c:pt idx="10234">
                  <c:v>27.83379</c:v>
                </c:pt>
                <c:pt idx="10235">
                  <c:v>27.83841</c:v>
                </c:pt>
                <c:pt idx="10236">
                  <c:v>27.843030000000002</c:v>
                </c:pt>
                <c:pt idx="10237">
                  <c:v>27.847650000000002</c:v>
                </c:pt>
                <c:pt idx="10238">
                  <c:v>27.85228</c:v>
                </c:pt>
                <c:pt idx="10239">
                  <c:v>27.8569</c:v>
                </c:pt>
                <c:pt idx="10240">
                  <c:v>27.861520000000002</c:v>
                </c:pt>
                <c:pt idx="10241">
                  <c:v>27.866149999999998</c:v>
                </c:pt>
                <c:pt idx="10242">
                  <c:v>27.87077</c:v>
                </c:pt>
                <c:pt idx="10243">
                  <c:v>27.875389999999999</c:v>
                </c:pt>
                <c:pt idx="10244">
                  <c:v>27.880009999999999</c:v>
                </c:pt>
                <c:pt idx="10245">
                  <c:v>27.884639999999997</c:v>
                </c:pt>
                <c:pt idx="10246">
                  <c:v>27.88926</c:v>
                </c:pt>
                <c:pt idx="10247">
                  <c:v>27.893890000000003</c:v>
                </c:pt>
                <c:pt idx="10248">
                  <c:v>27.898510000000002</c:v>
                </c:pt>
                <c:pt idx="10249">
                  <c:v>27.903130000000001</c:v>
                </c:pt>
                <c:pt idx="10250">
                  <c:v>27.90776</c:v>
                </c:pt>
                <c:pt idx="10251">
                  <c:v>27.912379999999999</c:v>
                </c:pt>
                <c:pt idx="10252">
                  <c:v>27.917000000000002</c:v>
                </c:pt>
                <c:pt idx="10253">
                  <c:v>27.92163</c:v>
                </c:pt>
                <c:pt idx="10254">
                  <c:v>27.92625</c:v>
                </c:pt>
                <c:pt idx="10255">
                  <c:v>27.930869999999999</c:v>
                </c:pt>
                <c:pt idx="10256">
                  <c:v>27.935499999999998</c:v>
                </c:pt>
                <c:pt idx="10257">
                  <c:v>27.94012</c:v>
                </c:pt>
                <c:pt idx="10258">
                  <c:v>27.944739999999999</c:v>
                </c:pt>
                <c:pt idx="10259">
                  <c:v>27.949370000000002</c:v>
                </c:pt>
                <c:pt idx="10260">
                  <c:v>27.953990000000001</c:v>
                </c:pt>
                <c:pt idx="10261">
                  <c:v>27.95862</c:v>
                </c:pt>
                <c:pt idx="10262">
                  <c:v>27.963239999999999</c:v>
                </c:pt>
                <c:pt idx="10263">
                  <c:v>27.967860000000002</c:v>
                </c:pt>
                <c:pt idx="10264">
                  <c:v>27.972490000000001</c:v>
                </c:pt>
                <c:pt idx="10265">
                  <c:v>27.97711</c:v>
                </c:pt>
                <c:pt idx="10266">
                  <c:v>27.981740000000002</c:v>
                </c:pt>
                <c:pt idx="10267">
                  <c:v>27.986359999999998</c:v>
                </c:pt>
                <c:pt idx="10268">
                  <c:v>27.99099</c:v>
                </c:pt>
                <c:pt idx="10269">
                  <c:v>27.995609999999999</c:v>
                </c:pt>
                <c:pt idx="10270">
                  <c:v>28.000230000000002</c:v>
                </c:pt>
                <c:pt idx="10271">
                  <c:v>28.004860000000001</c:v>
                </c:pt>
                <c:pt idx="10272">
                  <c:v>28.00948</c:v>
                </c:pt>
                <c:pt idx="10273">
                  <c:v>28.014109999999999</c:v>
                </c:pt>
                <c:pt idx="10274">
                  <c:v>28.018729999999998</c:v>
                </c:pt>
                <c:pt idx="10275">
                  <c:v>28.023350000000001</c:v>
                </c:pt>
                <c:pt idx="10276">
                  <c:v>28.027979999999999</c:v>
                </c:pt>
                <c:pt idx="10277">
                  <c:v>28.032600000000002</c:v>
                </c:pt>
                <c:pt idx="10278">
                  <c:v>28.037230000000001</c:v>
                </c:pt>
                <c:pt idx="10279">
                  <c:v>28.04185</c:v>
                </c:pt>
                <c:pt idx="10280">
                  <c:v>28.046479999999999</c:v>
                </c:pt>
                <c:pt idx="10281">
                  <c:v>28.051099999999998</c:v>
                </c:pt>
                <c:pt idx="10282">
                  <c:v>28.055730000000001</c:v>
                </c:pt>
                <c:pt idx="10283">
                  <c:v>28.06035</c:v>
                </c:pt>
                <c:pt idx="10284">
                  <c:v>28.064979999999998</c:v>
                </c:pt>
                <c:pt idx="10285">
                  <c:v>28.069600000000001</c:v>
                </c:pt>
                <c:pt idx="10286">
                  <c:v>28.07423</c:v>
                </c:pt>
                <c:pt idx="10287">
                  <c:v>28.078849999999999</c:v>
                </c:pt>
                <c:pt idx="10288">
                  <c:v>28.083480000000002</c:v>
                </c:pt>
                <c:pt idx="10289">
                  <c:v>28.088100000000001</c:v>
                </c:pt>
                <c:pt idx="10290">
                  <c:v>28.09273</c:v>
                </c:pt>
                <c:pt idx="10291">
                  <c:v>28.097349999999999</c:v>
                </c:pt>
                <c:pt idx="10292">
                  <c:v>28.101979999999998</c:v>
                </c:pt>
                <c:pt idx="10293">
                  <c:v>28.1066</c:v>
                </c:pt>
                <c:pt idx="10294">
                  <c:v>28.111230000000003</c:v>
                </c:pt>
                <c:pt idx="10295">
                  <c:v>28.115850000000002</c:v>
                </c:pt>
                <c:pt idx="10296">
                  <c:v>28.120480000000001</c:v>
                </c:pt>
                <c:pt idx="10297">
                  <c:v>28.125109999999999</c:v>
                </c:pt>
                <c:pt idx="10298">
                  <c:v>28.129729999999999</c:v>
                </c:pt>
                <c:pt idx="10299">
                  <c:v>28.134360000000001</c:v>
                </c:pt>
                <c:pt idx="10300">
                  <c:v>28.13898</c:v>
                </c:pt>
                <c:pt idx="10301">
                  <c:v>28.143609999999999</c:v>
                </c:pt>
                <c:pt idx="10302">
                  <c:v>28.148229999999998</c:v>
                </c:pt>
                <c:pt idx="10303">
                  <c:v>28.152859999999997</c:v>
                </c:pt>
                <c:pt idx="10304">
                  <c:v>28.15748</c:v>
                </c:pt>
                <c:pt idx="10305">
                  <c:v>28.162110000000002</c:v>
                </c:pt>
                <c:pt idx="10306">
                  <c:v>28.166740000000001</c:v>
                </c:pt>
                <c:pt idx="10307">
                  <c:v>28.17136</c:v>
                </c:pt>
                <c:pt idx="10308">
                  <c:v>28.175990000000002</c:v>
                </c:pt>
                <c:pt idx="10309">
                  <c:v>28.180609999999998</c:v>
                </c:pt>
                <c:pt idx="10310">
                  <c:v>28.18524</c:v>
                </c:pt>
                <c:pt idx="10311">
                  <c:v>28.189859999999999</c:v>
                </c:pt>
                <c:pt idx="10312">
                  <c:v>28.194489999999998</c:v>
                </c:pt>
                <c:pt idx="10313">
                  <c:v>28.199120000000001</c:v>
                </c:pt>
                <c:pt idx="10314">
                  <c:v>28.20374</c:v>
                </c:pt>
                <c:pt idx="10315">
                  <c:v>28.208369999999999</c:v>
                </c:pt>
                <c:pt idx="10316">
                  <c:v>28.212990000000001</c:v>
                </c:pt>
                <c:pt idx="10317">
                  <c:v>28.21762</c:v>
                </c:pt>
                <c:pt idx="10318">
                  <c:v>28.222250000000003</c:v>
                </c:pt>
                <c:pt idx="10319">
                  <c:v>28.226870000000002</c:v>
                </c:pt>
                <c:pt idx="10320">
                  <c:v>28.2315</c:v>
                </c:pt>
                <c:pt idx="10321">
                  <c:v>28.236130000000003</c:v>
                </c:pt>
                <c:pt idx="10322">
                  <c:v>28.240749999999998</c:v>
                </c:pt>
                <c:pt idx="10323">
                  <c:v>28.245380000000001</c:v>
                </c:pt>
                <c:pt idx="10324">
                  <c:v>28.25001</c:v>
                </c:pt>
                <c:pt idx="10325">
                  <c:v>28.254629999999999</c:v>
                </c:pt>
                <c:pt idx="10326">
                  <c:v>28.259260000000001</c:v>
                </c:pt>
                <c:pt idx="10327">
                  <c:v>28.26389</c:v>
                </c:pt>
                <c:pt idx="10328">
                  <c:v>28.268509999999999</c:v>
                </c:pt>
                <c:pt idx="10329">
                  <c:v>28.273139999999998</c:v>
                </c:pt>
                <c:pt idx="10330">
                  <c:v>28.27777</c:v>
                </c:pt>
                <c:pt idx="10331">
                  <c:v>28.282389999999999</c:v>
                </c:pt>
                <c:pt idx="10332">
                  <c:v>28.287019999999998</c:v>
                </c:pt>
                <c:pt idx="10333">
                  <c:v>28.291650000000001</c:v>
                </c:pt>
                <c:pt idx="10334">
                  <c:v>28.29627</c:v>
                </c:pt>
                <c:pt idx="10335">
                  <c:v>28.300899999999999</c:v>
                </c:pt>
                <c:pt idx="10336">
                  <c:v>28.305529999999997</c:v>
                </c:pt>
                <c:pt idx="10337">
                  <c:v>28.31015</c:v>
                </c:pt>
                <c:pt idx="10338">
                  <c:v>28.314780000000003</c:v>
                </c:pt>
                <c:pt idx="10339">
                  <c:v>28.319410000000001</c:v>
                </c:pt>
                <c:pt idx="10340">
                  <c:v>28.32404</c:v>
                </c:pt>
                <c:pt idx="10341">
                  <c:v>28.328659999999999</c:v>
                </c:pt>
                <c:pt idx="10342">
                  <c:v>28.333290000000002</c:v>
                </c:pt>
                <c:pt idx="10343">
                  <c:v>28.33792</c:v>
                </c:pt>
                <c:pt idx="10344">
                  <c:v>28.342550000000003</c:v>
                </c:pt>
                <c:pt idx="10345">
                  <c:v>28.347170000000002</c:v>
                </c:pt>
                <c:pt idx="10346">
                  <c:v>28.351800000000001</c:v>
                </c:pt>
                <c:pt idx="10347">
                  <c:v>28.35643</c:v>
                </c:pt>
                <c:pt idx="10348">
                  <c:v>28.361049999999999</c:v>
                </c:pt>
                <c:pt idx="10349">
                  <c:v>28.365680000000001</c:v>
                </c:pt>
                <c:pt idx="10350">
                  <c:v>28.37031</c:v>
                </c:pt>
                <c:pt idx="10351">
                  <c:v>28.374940000000002</c:v>
                </c:pt>
                <c:pt idx="10352">
                  <c:v>28.379570000000001</c:v>
                </c:pt>
                <c:pt idx="10353">
                  <c:v>28.38419</c:v>
                </c:pt>
                <c:pt idx="10354">
                  <c:v>28.388819999999999</c:v>
                </c:pt>
                <c:pt idx="10355">
                  <c:v>28.393450000000001</c:v>
                </c:pt>
                <c:pt idx="10356">
                  <c:v>28.39808</c:v>
                </c:pt>
                <c:pt idx="10357">
                  <c:v>28.402699999999999</c:v>
                </c:pt>
                <c:pt idx="10358">
                  <c:v>28.407330000000002</c:v>
                </c:pt>
                <c:pt idx="10359">
                  <c:v>28.411960000000001</c:v>
                </c:pt>
                <c:pt idx="10360">
                  <c:v>28.416589999999999</c:v>
                </c:pt>
                <c:pt idx="10361">
                  <c:v>28.421220000000002</c:v>
                </c:pt>
                <c:pt idx="10362">
                  <c:v>28.425840000000001</c:v>
                </c:pt>
                <c:pt idx="10363">
                  <c:v>28.43047</c:v>
                </c:pt>
                <c:pt idx="10364">
                  <c:v>28.435100000000002</c:v>
                </c:pt>
                <c:pt idx="10365">
                  <c:v>28.439730000000001</c:v>
                </c:pt>
                <c:pt idx="10366">
                  <c:v>28.44436</c:v>
                </c:pt>
                <c:pt idx="10367">
                  <c:v>28.448979999999999</c:v>
                </c:pt>
                <c:pt idx="10368">
                  <c:v>28.453610000000001</c:v>
                </c:pt>
                <c:pt idx="10369">
                  <c:v>28.45824</c:v>
                </c:pt>
                <c:pt idx="10370">
                  <c:v>28.462870000000002</c:v>
                </c:pt>
                <c:pt idx="10371">
                  <c:v>28.467500000000001</c:v>
                </c:pt>
                <c:pt idx="10372">
                  <c:v>28.47213</c:v>
                </c:pt>
                <c:pt idx="10373">
                  <c:v>28.476749999999999</c:v>
                </c:pt>
                <c:pt idx="10374">
                  <c:v>28.481380000000001</c:v>
                </c:pt>
                <c:pt idx="10375">
                  <c:v>28.48601</c:v>
                </c:pt>
                <c:pt idx="10376">
                  <c:v>28.490640000000003</c:v>
                </c:pt>
                <c:pt idx="10377">
                  <c:v>28.495269999999998</c:v>
                </c:pt>
                <c:pt idx="10378">
                  <c:v>28.4999</c:v>
                </c:pt>
                <c:pt idx="10379">
                  <c:v>28.504529999999999</c:v>
                </c:pt>
                <c:pt idx="10380">
                  <c:v>28.509150000000002</c:v>
                </c:pt>
                <c:pt idx="10381">
                  <c:v>28.513780000000001</c:v>
                </c:pt>
                <c:pt idx="10382">
                  <c:v>28.518409999999999</c:v>
                </c:pt>
                <c:pt idx="10383">
                  <c:v>28.523039999999998</c:v>
                </c:pt>
                <c:pt idx="10384">
                  <c:v>28.527670000000001</c:v>
                </c:pt>
                <c:pt idx="10385">
                  <c:v>28.532299999999999</c:v>
                </c:pt>
                <c:pt idx="10386">
                  <c:v>28.536929999999998</c:v>
                </c:pt>
                <c:pt idx="10387">
                  <c:v>28.54156</c:v>
                </c:pt>
                <c:pt idx="10388">
                  <c:v>28.546189999999999</c:v>
                </c:pt>
                <c:pt idx="10389">
                  <c:v>28.550809999999998</c:v>
                </c:pt>
                <c:pt idx="10390">
                  <c:v>28.555440000000001</c:v>
                </c:pt>
                <c:pt idx="10391">
                  <c:v>28.56007</c:v>
                </c:pt>
                <c:pt idx="10392">
                  <c:v>28.564699999999998</c:v>
                </c:pt>
                <c:pt idx="10393">
                  <c:v>28.569330000000001</c:v>
                </c:pt>
                <c:pt idx="10394">
                  <c:v>28.57396</c:v>
                </c:pt>
                <c:pt idx="10395">
                  <c:v>28.578590000000002</c:v>
                </c:pt>
                <c:pt idx="10396">
                  <c:v>28.583220000000001</c:v>
                </c:pt>
                <c:pt idx="10397">
                  <c:v>28.587850000000003</c:v>
                </c:pt>
                <c:pt idx="10398">
                  <c:v>28.592479999999998</c:v>
                </c:pt>
                <c:pt idx="10399">
                  <c:v>28.597109999999997</c:v>
                </c:pt>
                <c:pt idx="10400">
                  <c:v>28.601739999999999</c:v>
                </c:pt>
                <c:pt idx="10401">
                  <c:v>28.606369999999998</c:v>
                </c:pt>
                <c:pt idx="10402">
                  <c:v>28.611000000000001</c:v>
                </c:pt>
                <c:pt idx="10403">
                  <c:v>28.615629999999999</c:v>
                </c:pt>
                <c:pt idx="10404">
                  <c:v>28.620260000000002</c:v>
                </c:pt>
                <c:pt idx="10405">
                  <c:v>28.624890000000001</c:v>
                </c:pt>
                <c:pt idx="10406">
                  <c:v>28.629519999999999</c:v>
                </c:pt>
                <c:pt idx="10407">
                  <c:v>28.634150000000002</c:v>
                </c:pt>
                <c:pt idx="10408">
                  <c:v>28.638780000000001</c:v>
                </c:pt>
                <c:pt idx="10409">
                  <c:v>28.643409999999999</c:v>
                </c:pt>
                <c:pt idx="10410">
                  <c:v>28.648039999999998</c:v>
                </c:pt>
                <c:pt idx="10411">
                  <c:v>28.652670000000001</c:v>
                </c:pt>
                <c:pt idx="10412">
                  <c:v>28.657299999999999</c:v>
                </c:pt>
                <c:pt idx="10413">
                  <c:v>28.661929999999998</c:v>
                </c:pt>
                <c:pt idx="10414">
                  <c:v>28.66656</c:v>
                </c:pt>
                <c:pt idx="10415">
                  <c:v>28.671189999999999</c:v>
                </c:pt>
                <c:pt idx="10416">
                  <c:v>28.675820000000002</c:v>
                </c:pt>
                <c:pt idx="10417">
                  <c:v>28.68045</c:v>
                </c:pt>
                <c:pt idx="10418">
                  <c:v>28.685080000000003</c:v>
                </c:pt>
                <c:pt idx="10419">
                  <c:v>28.689710000000002</c:v>
                </c:pt>
                <c:pt idx="10420">
                  <c:v>28.69434</c:v>
                </c:pt>
                <c:pt idx="10421">
                  <c:v>28.698969999999999</c:v>
                </c:pt>
                <c:pt idx="10422">
                  <c:v>28.703599999999998</c:v>
                </c:pt>
                <c:pt idx="10423">
                  <c:v>28.70823</c:v>
                </c:pt>
                <c:pt idx="10424">
                  <c:v>28.712859999999999</c:v>
                </c:pt>
                <c:pt idx="10425">
                  <c:v>28.717489999999998</c:v>
                </c:pt>
                <c:pt idx="10426">
                  <c:v>28.72212</c:v>
                </c:pt>
                <c:pt idx="10427">
                  <c:v>28.726749999999999</c:v>
                </c:pt>
                <c:pt idx="10428">
                  <c:v>28.731380000000001</c:v>
                </c:pt>
                <c:pt idx="10429">
                  <c:v>28.73601</c:v>
                </c:pt>
                <c:pt idx="10430">
                  <c:v>28.740640000000003</c:v>
                </c:pt>
                <c:pt idx="10431">
                  <c:v>28.745270000000001</c:v>
                </c:pt>
                <c:pt idx="10432">
                  <c:v>28.74991</c:v>
                </c:pt>
                <c:pt idx="10433">
                  <c:v>28.754539999999999</c:v>
                </c:pt>
                <c:pt idx="10434">
                  <c:v>28.759170000000001</c:v>
                </c:pt>
                <c:pt idx="10435">
                  <c:v>28.7638</c:v>
                </c:pt>
                <c:pt idx="10436">
                  <c:v>28.768430000000002</c:v>
                </c:pt>
                <c:pt idx="10437">
                  <c:v>28.773060000000001</c:v>
                </c:pt>
                <c:pt idx="10438">
                  <c:v>28.777690000000003</c:v>
                </c:pt>
                <c:pt idx="10439">
                  <c:v>28.782319999999999</c:v>
                </c:pt>
                <c:pt idx="10440">
                  <c:v>28.786949999999997</c:v>
                </c:pt>
                <c:pt idx="10441">
                  <c:v>28.79158</c:v>
                </c:pt>
                <c:pt idx="10442">
                  <c:v>28.796209999999999</c:v>
                </c:pt>
                <c:pt idx="10443">
                  <c:v>28.800850000000001</c:v>
                </c:pt>
                <c:pt idx="10444">
                  <c:v>28.805480000000003</c:v>
                </c:pt>
                <c:pt idx="10445">
                  <c:v>28.810110000000002</c:v>
                </c:pt>
                <c:pt idx="10446">
                  <c:v>28.814739999999997</c:v>
                </c:pt>
                <c:pt idx="10447">
                  <c:v>28.819369999999999</c:v>
                </c:pt>
                <c:pt idx="10448">
                  <c:v>28.823999999999998</c:v>
                </c:pt>
                <c:pt idx="10449">
                  <c:v>28.82863</c:v>
                </c:pt>
                <c:pt idx="10450">
                  <c:v>28.833270000000002</c:v>
                </c:pt>
                <c:pt idx="10451">
                  <c:v>28.837900000000001</c:v>
                </c:pt>
                <c:pt idx="10452">
                  <c:v>28.84253</c:v>
                </c:pt>
                <c:pt idx="10453">
                  <c:v>28.847159999999999</c:v>
                </c:pt>
                <c:pt idx="10454">
                  <c:v>28.851789999999998</c:v>
                </c:pt>
                <c:pt idx="10455">
                  <c:v>28.85642</c:v>
                </c:pt>
                <c:pt idx="10456">
                  <c:v>28.861060000000002</c:v>
                </c:pt>
                <c:pt idx="10457">
                  <c:v>28.865690000000001</c:v>
                </c:pt>
                <c:pt idx="10458">
                  <c:v>28.870320000000003</c:v>
                </c:pt>
                <c:pt idx="10459">
                  <c:v>28.874949999999998</c:v>
                </c:pt>
                <c:pt idx="10460">
                  <c:v>28.879579999999997</c:v>
                </c:pt>
                <c:pt idx="10461">
                  <c:v>28.884219999999999</c:v>
                </c:pt>
                <c:pt idx="10462">
                  <c:v>28.888850000000001</c:v>
                </c:pt>
                <c:pt idx="10463">
                  <c:v>28.89348</c:v>
                </c:pt>
                <c:pt idx="10464">
                  <c:v>28.898110000000003</c:v>
                </c:pt>
                <c:pt idx="10465">
                  <c:v>28.902740000000001</c:v>
                </c:pt>
                <c:pt idx="10466">
                  <c:v>28.90738</c:v>
                </c:pt>
                <c:pt idx="10467">
                  <c:v>28.912009999999999</c:v>
                </c:pt>
                <c:pt idx="10468">
                  <c:v>28.916640000000001</c:v>
                </c:pt>
                <c:pt idx="10469">
                  <c:v>28.92127</c:v>
                </c:pt>
                <c:pt idx="10470">
                  <c:v>28.925909999999998</c:v>
                </c:pt>
                <c:pt idx="10471">
                  <c:v>28.930540000000001</c:v>
                </c:pt>
                <c:pt idx="10472">
                  <c:v>28.935169999999999</c:v>
                </c:pt>
                <c:pt idx="10473">
                  <c:v>28.939800000000002</c:v>
                </c:pt>
                <c:pt idx="10474">
                  <c:v>28.944430000000001</c:v>
                </c:pt>
                <c:pt idx="10475">
                  <c:v>28.949069999999999</c:v>
                </c:pt>
                <c:pt idx="10476">
                  <c:v>28.953699999999998</c:v>
                </c:pt>
                <c:pt idx="10477">
                  <c:v>28.95833</c:v>
                </c:pt>
                <c:pt idx="10478">
                  <c:v>28.962959999999999</c:v>
                </c:pt>
                <c:pt idx="10479">
                  <c:v>28.967600000000001</c:v>
                </c:pt>
                <c:pt idx="10480">
                  <c:v>28.972230000000003</c:v>
                </c:pt>
                <c:pt idx="10481">
                  <c:v>28.976859999999999</c:v>
                </c:pt>
                <c:pt idx="10482">
                  <c:v>28.9815</c:v>
                </c:pt>
                <c:pt idx="10483">
                  <c:v>28.986129999999999</c:v>
                </c:pt>
                <c:pt idx="10484">
                  <c:v>28.990760000000002</c:v>
                </c:pt>
                <c:pt idx="10485">
                  <c:v>28.99539</c:v>
                </c:pt>
                <c:pt idx="10486">
                  <c:v>29.000029999999999</c:v>
                </c:pt>
                <c:pt idx="10487">
                  <c:v>29.004660000000001</c:v>
                </c:pt>
                <c:pt idx="10488">
                  <c:v>29.00929</c:v>
                </c:pt>
                <c:pt idx="10489">
                  <c:v>29.013930000000002</c:v>
                </c:pt>
                <c:pt idx="10490">
                  <c:v>29.018559999999997</c:v>
                </c:pt>
                <c:pt idx="10491">
                  <c:v>29.02319</c:v>
                </c:pt>
                <c:pt idx="10492">
                  <c:v>29.027830000000002</c:v>
                </c:pt>
                <c:pt idx="10493">
                  <c:v>29.03246</c:v>
                </c:pt>
                <c:pt idx="10494">
                  <c:v>29.037090000000003</c:v>
                </c:pt>
                <c:pt idx="10495">
                  <c:v>29.041720000000002</c:v>
                </c:pt>
                <c:pt idx="10496">
                  <c:v>29.04636</c:v>
                </c:pt>
                <c:pt idx="10497">
                  <c:v>29.050989999999999</c:v>
                </c:pt>
                <c:pt idx="10498">
                  <c:v>29.055630000000001</c:v>
                </c:pt>
                <c:pt idx="10499">
                  <c:v>29.06026</c:v>
                </c:pt>
                <c:pt idx="10500">
                  <c:v>29.064889999999998</c:v>
                </c:pt>
                <c:pt idx="10501">
                  <c:v>29.06953</c:v>
                </c:pt>
                <c:pt idx="10502">
                  <c:v>29.074160000000003</c:v>
                </c:pt>
                <c:pt idx="10503">
                  <c:v>29.078790000000001</c:v>
                </c:pt>
                <c:pt idx="10504">
                  <c:v>29.08343</c:v>
                </c:pt>
                <c:pt idx="10505">
                  <c:v>29.088059999999999</c:v>
                </c:pt>
                <c:pt idx="10506">
                  <c:v>29.092690000000001</c:v>
                </c:pt>
                <c:pt idx="10507">
                  <c:v>29.097329999999999</c:v>
                </c:pt>
                <c:pt idx="10508">
                  <c:v>29.101959999999998</c:v>
                </c:pt>
                <c:pt idx="10509">
                  <c:v>29.106590000000001</c:v>
                </c:pt>
                <c:pt idx="10510">
                  <c:v>29.111229999999999</c:v>
                </c:pt>
                <c:pt idx="10511">
                  <c:v>29.115860000000001</c:v>
                </c:pt>
                <c:pt idx="10512">
                  <c:v>29.1205</c:v>
                </c:pt>
                <c:pt idx="10513">
                  <c:v>29.125129999999999</c:v>
                </c:pt>
                <c:pt idx="10514">
                  <c:v>29.129760000000001</c:v>
                </c:pt>
                <c:pt idx="10515">
                  <c:v>29.134400000000003</c:v>
                </c:pt>
                <c:pt idx="10516">
                  <c:v>29.139029999999998</c:v>
                </c:pt>
                <c:pt idx="10517">
                  <c:v>29.14367</c:v>
                </c:pt>
                <c:pt idx="10518">
                  <c:v>29.148299999999999</c:v>
                </c:pt>
                <c:pt idx="10519">
                  <c:v>29.152939999999997</c:v>
                </c:pt>
                <c:pt idx="10520">
                  <c:v>29.15757</c:v>
                </c:pt>
                <c:pt idx="10521">
                  <c:v>29.162199999999999</c:v>
                </c:pt>
                <c:pt idx="10522">
                  <c:v>29.166840000000001</c:v>
                </c:pt>
                <c:pt idx="10523">
                  <c:v>29.171470000000003</c:v>
                </c:pt>
                <c:pt idx="10524">
                  <c:v>29.176110000000001</c:v>
                </c:pt>
                <c:pt idx="10525">
                  <c:v>29.18074</c:v>
                </c:pt>
                <c:pt idx="10526">
                  <c:v>29.185380000000002</c:v>
                </c:pt>
                <c:pt idx="10527">
                  <c:v>29.190009999999997</c:v>
                </c:pt>
                <c:pt idx="10528">
                  <c:v>29.19464</c:v>
                </c:pt>
                <c:pt idx="10529">
                  <c:v>29.199280000000002</c:v>
                </c:pt>
                <c:pt idx="10530">
                  <c:v>29.20391</c:v>
                </c:pt>
                <c:pt idx="10531">
                  <c:v>29.208549999999999</c:v>
                </c:pt>
                <c:pt idx="10532">
                  <c:v>29.213179999999998</c:v>
                </c:pt>
                <c:pt idx="10533">
                  <c:v>29.21782</c:v>
                </c:pt>
                <c:pt idx="10534">
                  <c:v>29.222450000000002</c:v>
                </c:pt>
                <c:pt idx="10535">
                  <c:v>29.22709</c:v>
                </c:pt>
                <c:pt idx="10536">
                  <c:v>29.231719999999999</c:v>
                </c:pt>
                <c:pt idx="10537">
                  <c:v>29.236359999999998</c:v>
                </c:pt>
                <c:pt idx="10538">
                  <c:v>29.24099</c:v>
                </c:pt>
                <c:pt idx="10539">
                  <c:v>29.245630000000002</c:v>
                </c:pt>
                <c:pt idx="10540">
                  <c:v>29.250260000000001</c:v>
                </c:pt>
                <c:pt idx="10541">
                  <c:v>29.254899999999999</c:v>
                </c:pt>
                <c:pt idx="10542">
                  <c:v>29.259529999999998</c:v>
                </c:pt>
                <c:pt idx="10543">
                  <c:v>29.26417</c:v>
                </c:pt>
                <c:pt idx="10544">
                  <c:v>29.268800000000002</c:v>
                </c:pt>
                <c:pt idx="10545">
                  <c:v>29.273440000000001</c:v>
                </c:pt>
                <c:pt idx="10546">
                  <c:v>29.27807</c:v>
                </c:pt>
                <c:pt idx="10547">
                  <c:v>29.282710000000002</c:v>
                </c:pt>
                <c:pt idx="10548">
                  <c:v>29.287339999999997</c:v>
                </c:pt>
                <c:pt idx="10549">
                  <c:v>29.291979999999999</c:v>
                </c:pt>
                <c:pt idx="10550">
                  <c:v>29.296610000000001</c:v>
                </c:pt>
                <c:pt idx="10551">
                  <c:v>29.30125</c:v>
                </c:pt>
                <c:pt idx="10552">
                  <c:v>29.305879999999998</c:v>
                </c:pt>
                <c:pt idx="10553">
                  <c:v>29.31052</c:v>
                </c:pt>
                <c:pt idx="10554">
                  <c:v>29.315159999999999</c:v>
                </c:pt>
                <c:pt idx="10555">
                  <c:v>29.319789999999998</c:v>
                </c:pt>
                <c:pt idx="10556">
                  <c:v>29.32443</c:v>
                </c:pt>
                <c:pt idx="10557">
                  <c:v>29.329060000000002</c:v>
                </c:pt>
                <c:pt idx="10558">
                  <c:v>29.3337</c:v>
                </c:pt>
                <c:pt idx="10559">
                  <c:v>29.338329999999999</c:v>
                </c:pt>
                <c:pt idx="10560">
                  <c:v>29.342970000000001</c:v>
                </c:pt>
                <c:pt idx="10561">
                  <c:v>29.34761</c:v>
                </c:pt>
                <c:pt idx="10562">
                  <c:v>29.352240000000002</c:v>
                </c:pt>
                <c:pt idx="10563">
                  <c:v>29.356879999999997</c:v>
                </c:pt>
                <c:pt idx="10564">
                  <c:v>29.361509999999999</c:v>
                </c:pt>
                <c:pt idx="10565">
                  <c:v>29.366150000000001</c:v>
                </c:pt>
                <c:pt idx="10566">
                  <c:v>29.37078</c:v>
                </c:pt>
                <c:pt idx="10567">
                  <c:v>29.375419999999998</c:v>
                </c:pt>
                <c:pt idx="10568">
                  <c:v>29.38006</c:v>
                </c:pt>
                <c:pt idx="10569">
                  <c:v>29.384690000000003</c:v>
                </c:pt>
                <c:pt idx="10570">
                  <c:v>29.389330000000001</c:v>
                </c:pt>
                <c:pt idx="10571">
                  <c:v>29.393969999999999</c:v>
                </c:pt>
                <c:pt idx="10572">
                  <c:v>29.398600000000002</c:v>
                </c:pt>
                <c:pt idx="10573">
                  <c:v>29.40324</c:v>
                </c:pt>
                <c:pt idx="10574">
                  <c:v>29.407869999999999</c:v>
                </c:pt>
                <c:pt idx="10575">
                  <c:v>29.412510000000001</c:v>
                </c:pt>
                <c:pt idx="10576">
                  <c:v>29.417149999999999</c:v>
                </c:pt>
                <c:pt idx="10577">
                  <c:v>29.421780000000002</c:v>
                </c:pt>
                <c:pt idx="10578">
                  <c:v>29.426419999999997</c:v>
                </c:pt>
                <c:pt idx="10579">
                  <c:v>29.431059999999999</c:v>
                </c:pt>
                <c:pt idx="10580">
                  <c:v>29.435690000000001</c:v>
                </c:pt>
                <c:pt idx="10581">
                  <c:v>29.440329999999999</c:v>
                </c:pt>
                <c:pt idx="10582">
                  <c:v>29.444970000000001</c:v>
                </c:pt>
                <c:pt idx="10583">
                  <c:v>29.4496</c:v>
                </c:pt>
                <c:pt idx="10584">
                  <c:v>29.454239999999999</c:v>
                </c:pt>
                <c:pt idx="10585">
                  <c:v>29.458880000000001</c:v>
                </c:pt>
                <c:pt idx="10586">
                  <c:v>29.463509999999999</c:v>
                </c:pt>
                <c:pt idx="10587">
                  <c:v>29.468149999999998</c:v>
                </c:pt>
                <c:pt idx="10588">
                  <c:v>29.47279</c:v>
                </c:pt>
                <c:pt idx="10589">
                  <c:v>29.477420000000002</c:v>
                </c:pt>
                <c:pt idx="10590">
                  <c:v>29.482060000000001</c:v>
                </c:pt>
                <c:pt idx="10591">
                  <c:v>29.486700000000003</c:v>
                </c:pt>
                <c:pt idx="10592">
                  <c:v>29.491330000000001</c:v>
                </c:pt>
                <c:pt idx="10593">
                  <c:v>29.49597</c:v>
                </c:pt>
                <c:pt idx="10594">
                  <c:v>29.500610000000002</c:v>
                </c:pt>
                <c:pt idx="10595">
                  <c:v>29.50525</c:v>
                </c:pt>
                <c:pt idx="10596">
                  <c:v>29.509879999999999</c:v>
                </c:pt>
                <c:pt idx="10597">
                  <c:v>29.514519999999997</c:v>
                </c:pt>
                <c:pt idx="10598">
                  <c:v>29.519159999999999</c:v>
                </c:pt>
                <c:pt idx="10599">
                  <c:v>29.523790000000002</c:v>
                </c:pt>
                <c:pt idx="10600">
                  <c:v>29.52843</c:v>
                </c:pt>
                <c:pt idx="10601">
                  <c:v>29.533070000000002</c:v>
                </c:pt>
                <c:pt idx="10602">
                  <c:v>29.537709999999997</c:v>
                </c:pt>
                <c:pt idx="10603">
                  <c:v>29.542339999999999</c:v>
                </c:pt>
                <c:pt idx="10604">
                  <c:v>29.546980000000001</c:v>
                </c:pt>
                <c:pt idx="10605">
                  <c:v>29.55162</c:v>
                </c:pt>
                <c:pt idx="10606">
                  <c:v>29.556260000000002</c:v>
                </c:pt>
                <c:pt idx="10607">
                  <c:v>29.560890000000001</c:v>
                </c:pt>
                <c:pt idx="10608">
                  <c:v>29.565529999999999</c:v>
                </c:pt>
                <c:pt idx="10609">
                  <c:v>29.570170000000001</c:v>
                </c:pt>
                <c:pt idx="10610">
                  <c:v>29.574809999999999</c:v>
                </c:pt>
                <c:pt idx="10611">
                  <c:v>29.579439999999998</c:v>
                </c:pt>
                <c:pt idx="10612">
                  <c:v>29.58408</c:v>
                </c:pt>
                <c:pt idx="10613">
                  <c:v>29.588719999999999</c:v>
                </c:pt>
                <c:pt idx="10614">
                  <c:v>29.593360000000001</c:v>
                </c:pt>
                <c:pt idx="10615">
                  <c:v>29.597989999999999</c:v>
                </c:pt>
                <c:pt idx="10616">
                  <c:v>29.602630000000001</c:v>
                </c:pt>
                <c:pt idx="10617">
                  <c:v>29.60727</c:v>
                </c:pt>
                <c:pt idx="10618">
                  <c:v>29.611910000000002</c:v>
                </c:pt>
                <c:pt idx="10619">
                  <c:v>29.61655</c:v>
                </c:pt>
                <c:pt idx="10620">
                  <c:v>29.621179999999999</c:v>
                </c:pt>
                <c:pt idx="10621">
                  <c:v>29.625820000000001</c:v>
                </c:pt>
                <c:pt idx="10622">
                  <c:v>29.630459999999999</c:v>
                </c:pt>
                <c:pt idx="10623">
                  <c:v>29.635100000000001</c:v>
                </c:pt>
                <c:pt idx="10624">
                  <c:v>29.63974</c:v>
                </c:pt>
                <c:pt idx="10625">
                  <c:v>29.644369999999999</c:v>
                </c:pt>
                <c:pt idx="10626">
                  <c:v>29.649010000000001</c:v>
                </c:pt>
                <c:pt idx="10627">
                  <c:v>29.653649999999999</c:v>
                </c:pt>
                <c:pt idx="10628">
                  <c:v>29.658290000000001</c:v>
                </c:pt>
                <c:pt idx="10629">
                  <c:v>29.662929999999999</c:v>
                </c:pt>
                <c:pt idx="10630">
                  <c:v>29.667570000000001</c:v>
                </c:pt>
                <c:pt idx="10631">
                  <c:v>29.6722</c:v>
                </c:pt>
                <c:pt idx="10632">
                  <c:v>29.676839999999999</c:v>
                </c:pt>
                <c:pt idx="10633">
                  <c:v>29.681480000000001</c:v>
                </c:pt>
                <c:pt idx="10634">
                  <c:v>29.686119999999999</c:v>
                </c:pt>
                <c:pt idx="10635">
                  <c:v>29.690760000000001</c:v>
                </c:pt>
                <c:pt idx="10636">
                  <c:v>29.695399999999999</c:v>
                </c:pt>
                <c:pt idx="10637">
                  <c:v>29.700040000000001</c:v>
                </c:pt>
                <c:pt idx="10638">
                  <c:v>29.70468</c:v>
                </c:pt>
                <c:pt idx="10639">
                  <c:v>29.709309999999999</c:v>
                </c:pt>
                <c:pt idx="10640">
                  <c:v>29.713950000000001</c:v>
                </c:pt>
                <c:pt idx="10641">
                  <c:v>29.718589999999999</c:v>
                </c:pt>
                <c:pt idx="10642">
                  <c:v>29.723230000000001</c:v>
                </c:pt>
                <c:pt idx="10643">
                  <c:v>29.727869999999999</c:v>
                </c:pt>
                <c:pt idx="10644">
                  <c:v>29.732510000000001</c:v>
                </c:pt>
                <c:pt idx="10645">
                  <c:v>29.73715</c:v>
                </c:pt>
                <c:pt idx="10646">
                  <c:v>29.741779999999999</c:v>
                </c:pt>
                <c:pt idx="10647">
                  <c:v>29.746420000000001</c:v>
                </c:pt>
                <c:pt idx="10648">
                  <c:v>29.751059999999999</c:v>
                </c:pt>
                <c:pt idx="10649">
                  <c:v>29.755700000000001</c:v>
                </c:pt>
                <c:pt idx="10650">
                  <c:v>29.760339999999999</c:v>
                </c:pt>
                <c:pt idx="10651">
                  <c:v>29.764980000000001</c:v>
                </c:pt>
                <c:pt idx="10652">
                  <c:v>29.76962</c:v>
                </c:pt>
                <c:pt idx="10653">
                  <c:v>29.774260000000002</c:v>
                </c:pt>
                <c:pt idx="10654">
                  <c:v>29.7789</c:v>
                </c:pt>
                <c:pt idx="10655">
                  <c:v>29.783540000000002</c:v>
                </c:pt>
                <c:pt idx="10656">
                  <c:v>29.788180000000001</c:v>
                </c:pt>
                <c:pt idx="10657">
                  <c:v>29.792820000000003</c:v>
                </c:pt>
                <c:pt idx="10658">
                  <c:v>29.797460000000001</c:v>
                </c:pt>
                <c:pt idx="10659">
                  <c:v>29.802100000000003</c:v>
                </c:pt>
                <c:pt idx="10660">
                  <c:v>29.806730000000002</c:v>
                </c:pt>
                <c:pt idx="10661">
                  <c:v>29.81137</c:v>
                </c:pt>
                <c:pt idx="10662">
                  <c:v>29.816010000000002</c:v>
                </c:pt>
                <c:pt idx="10663">
                  <c:v>29.820650000000001</c:v>
                </c:pt>
                <c:pt idx="10664">
                  <c:v>29.825290000000003</c:v>
                </c:pt>
                <c:pt idx="10665">
                  <c:v>29.829930000000001</c:v>
                </c:pt>
                <c:pt idx="10666">
                  <c:v>29.834570000000003</c:v>
                </c:pt>
                <c:pt idx="10667">
                  <c:v>29.839210000000001</c:v>
                </c:pt>
                <c:pt idx="10668">
                  <c:v>29.843850000000003</c:v>
                </c:pt>
                <c:pt idx="10669">
                  <c:v>29.848489999999998</c:v>
                </c:pt>
                <c:pt idx="10670">
                  <c:v>29.85313</c:v>
                </c:pt>
                <c:pt idx="10671">
                  <c:v>29.857769999999999</c:v>
                </c:pt>
                <c:pt idx="10672">
                  <c:v>29.862410000000001</c:v>
                </c:pt>
                <c:pt idx="10673">
                  <c:v>29.867049999999999</c:v>
                </c:pt>
                <c:pt idx="10674">
                  <c:v>29.871690000000001</c:v>
                </c:pt>
                <c:pt idx="10675">
                  <c:v>29.876329999999999</c:v>
                </c:pt>
                <c:pt idx="10676">
                  <c:v>29.880970000000001</c:v>
                </c:pt>
                <c:pt idx="10677">
                  <c:v>29.88561</c:v>
                </c:pt>
                <c:pt idx="10678">
                  <c:v>29.890250000000002</c:v>
                </c:pt>
                <c:pt idx="10679">
                  <c:v>29.89489</c:v>
                </c:pt>
                <c:pt idx="10680">
                  <c:v>29.899530000000002</c:v>
                </c:pt>
                <c:pt idx="10681">
                  <c:v>29.904170000000001</c:v>
                </c:pt>
                <c:pt idx="10682">
                  <c:v>29.908810000000003</c:v>
                </c:pt>
                <c:pt idx="10683">
                  <c:v>29.913450000000001</c:v>
                </c:pt>
                <c:pt idx="10684">
                  <c:v>29.918090000000003</c:v>
                </c:pt>
                <c:pt idx="10685">
                  <c:v>29.922730000000001</c:v>
                </c:pt>
                <c:pt idx="10686">
                  <c:v>29.92737</c:v>
                </c:pt>
                <c:pt idx="10687">
                  <c:v>29.932009999999998</c:v>
                </c:pt>
                <c:pt idx="10688">
                  <c:v>29.93665</c:v>
                </c:pt>
                <c:pt idx="10689">
                  <c:v>29.941289999999999</c:v>
                </c:pt>
                <c:pt idx="10690">
                  <c:v>29.94594</c:v>
                </c:pt>
                <c:pt idx="10691">
                  <c:v>29.950580000000002</c:v>
                </c:pt>
                <c:pt idx="10692">
                  <c:v>29.955220000000001</c:v>
                </c:pt>
                <c:pt idx="10693">
                  <c:v>29.959860000000003</c:v>
                </c:pt>
                <c:pt idx="10694">
                  <c:v>29.964500000000001</c:v>
                </c:pt>
                <c:pt idx="10695">
                  <c:v>29.969139999999999</c:v>
                </c:pt>
                <c:pt idx="10696">
                  <c:v>29.973779999999998</c:v>
                </c:pt>
                <c:pt idx="10697">
                  <c:v>29.97842</c:v>
                </c:pt>
                <c:pt idx="10698">
                  <c:v>29.983059999999998</c:v>
                </c:pt>
                <c:pt idx="10699">
                  <c:v>29.9877</c:v>
                </c:pt>
                <c:pt idx="10700">
                  <c:v>29.992339999999999</c:v>
                </c:pt>
                <c:pt idx="10701">
                  <c:v>29.996980000000001</c:v>
                </c:pt>
                <c:pt idx="10702">
                  <c:v>30.001630000000002</c:v>
                </c:pt>
                <c:pt idx="10703">
                  <c:v>30.006270000000001</c:v>
                </c:pt>
                <c:pt idx="10704">
                  <c:v>30.010909999999999</c:v>
                </c:pt>
                <c:pt idx="10705">
                  <c:v>30.015549999999998</c:v>
                </c:pt>
                <c:pt idx="10706">
                  <c:v>30.020189999999999</c:v>
                </c:pt>
                <c:pt idx="10707">
                  <c:v>30.024829999999998</c:v>
                </c:pt>
                <c:pt idx="10708">
                  <c:v>30.02947</c:v>
                </c:pt>
                <c:pt idx="10709">
                  <c:v>30.034109999999998</c:v>
                </c:pt>
                <c:pt idx="10710">
                  <c:v>30.03876</c:v>
                </c:pt>
                <c:pt idx="10711">
                  <c:v>30.043400000000002</c:v>
                </c:pt>
                <c:pt idx="10712">
                  <c:v>30.04804</c:v>
                </c:pt>
                <c:pt idx="10713">
                  <c:v>30.052679999999999</c:v>
                </c:pt>
                <c:pt idx="10714">
                  <c:v>30.057319999999997</c:v>
                </c:pt>
                <c:pt idx="10715">
                  <c:v>30.061959999999999</c:v>
                </c:pt>
                <c:pt idx="10716">
                  <c:v>30.066599999999998</c:v>
                </c:pt>
                <c:pt idx="10717">
                  <c:v>30.071249999999999</c:v>
                </c:pt>
                <c:pt idx="10718">
                  <c:v>30.075890000000001</c:v>
                </c:pt>
                <c:pt idx="10719">
                  <c:v>30.08053</c:v>
                </c:pt>
                <c:pt idx="10720">
                  <c:v>30.085170000000002</c:v>
                </c:pt>
                <c:pt idx="10721">
                  <c:v>30.08981</c:v>
                </c:pt>
                <c:pt idx="10722">
                  <c:v>30.094449999999998</c:v>
                </c:pt>
                <c:pt idx="10723">
                  <c:v>30.099089999999997</c:v>
                </c:pt>
                <c:pt idx="10724">
                  <c:v>30.103740000000002</c:v>
                </c:pt>
                <c:pt idx="10725">
                  <c:v>30.10838</c:v>
                </c:pt>
                <c:pt idx="10726">
                  <c:v>30.113020000000002</c:v>
                </c:pt>
                <c:pt idx="10727">
                  <c:v>30.117660000000001</c:v>
                </c:pt>
                <c:pt idx="10728">
                  <c:v>30.122300000000003</c:v>
                </c:pt>
                <c:pt idx="10729">
                  <c:v>30.126950000000001</c:v>
                </c:pt>
                <c:pt idx="10730">
                  <c:v>30.131589999999999</c:v>
                </c:pt>
                <c:pt idx="10731">
                  <c:v>30.136230000000001</c:v>
                </c:pt>
                <c:pt idx="10732">
                  <c:v>30.14087</c:v>
                </c:pt>
                <c:pt idx="10733">
                  <c:v>30.145510000000002</c:v>
                </c:pt>
                <c:pt idx="10734">
                  <c:v>30.15016</c:v>
                </c:pt>
                <c:pt idx="10735">
                  <c:v>30.154799999999998</c:v>
                </c:pt>
                <c:pt idx="10736">
                  <c:v>30.15944</c:v>
                </c:pt>
                <c:pt idx="10737">
                  <c:v>30.164079999999998</c:v>
                </c:pt>
                <c:pt idx="10738">
                  <c:v>30.16873</c:v>
                </c:pt>
                <c:pt idx="10739">
                  <c:v>30.173370000000002</c:v>
                </c:pt>
                <c:pt idx="10740">
                  <c:v>30.17801</c:v>
                </c:pt>
                <c:pt idx="10741">
                  <c:v>30.182649999999999</c:v>
                </c:pt>
                <c:pt idx="10742">
                  <c:v>30.1873</c:v>
                </c:pt>
                <c:pt idx="10743">
                  <c:v>30.191939999999999</c:v>
                </c:pt>
                <c:pt idx="10744">
                  <c:v>30.196580000000001</c:v>
                </c:pt>
                <c:pt idx="10745">
                  <c:v>30.201219999999999</c:v>
                </c:pt>
                <c:pt idx="10746">
                  <c:v>30.205860000000001</c:v>
                </c:pt>
                <c:pt idx="10747">
                  <c:v>30.210509999999999</c:v>
                </c:pt>
                <c:pt idx="10748">
                  <c:v>30.215150000000001</c:v>
                </c:pt>
                <c:pt idx="10749">
                  <c:v>30.21979</c:v>
                </c:pt>
                <c:pt idx="10750">
                  <c:v>30.224440000000001</c:v>
                </c:pt>
                <c:pt idx="10751">
                  <c:v>30.22908</c:v>
                </c:pt>
                <c:pt idx="10752">
                  <c:v>30.233719999999998</c:v>
                </c:pt>
                <c:pt idx="10753">
                  <c:v>30.23836</c:v>
                </c:pt>
                <c:pt idx="10754">
                  <c:v>30.243010000000002</c:v>
                </c:pt>
                <c:pt idx="10755">
                  <c:v>30.24765</c:v>
                </c:pt>
                <c:pt idx="10756">
                  <c:v>30.252290000000002</c:v>
                </c:pt>
                <c:pt idx="10757">
                  <c:v>30.25694</c:v>
                </c:pt>
                <c:pt idx="10758">
                  <c:v>30.261579999999999</c:v>
                </c:pt>
                <c:pt idx="10759">
                  <c:v>30.266220000000001</c:v>
                </c:pt>
                <c:pt idx="10760">
                  <c:v>30.270869999999999</c:v>
                </c:pt>
                <c:pt idx="10761">
                  <c:v>30.275509999999997</c:v>
                </c:pt>
                <c:pt idx="10762">
                  <c:v>30.280149999999999</c:v>
                </c:pt>
                <c:pt idx="10763">
                  <c:v>30.284789999999997</c:v>
                </c:pt>
                <c:pt idx="10764">
                  <c:v>30.289439999999999</c:v>
                </c:pt>
                <c:pt idx="10765">
                  <c:v>30.294080000000001</c:v>
                </c:pt>
                <c:pt idx="10766">
                  <c:v>30.298720000000003</c:v>
                </c:pt>
                <c:pt idx="10767">
                  <c:v>30.303370000000001</c:v>
                </c:pt>
                <c:pt idx="10768">
                  <c:v>30.308009999999999</c:v>
                </c:pt>
                <c:pt idx="10769">
                  <c:v>30.312660000000001</c:v>
                </c:pt>
                <c:pt idx="10770">
                  <c:v>30.317299999999999</c:v>
                </c:pt>
                <c:pt idx="10771">
                  <c:v>30.321939999999998</c:v>
                </c:pt>
                <c:pt idx="10772">
                  <c:v>30.32658</c:v>
                </c:pt>
                <c:pt idx="10773">
                  <c:v>30.331230000000001</c:v>
                </c:pt>
                <c:pt idx="10774">
                  <c:v>30.33587</c:v>
                </c:pt>
                <c:pt idx="10775">
                  <c:v>30.340519999999998</c:v>
                </c:pt>
                <c:pt idx="10776">
                  <c:v>30.34516</c:v>
                </c:pt>
                <c:pt idx="10777">
                  <c:v>30.349799999999998</c:v>
                </c:pt>
                <c:pt idx="10778">
                  <c:v>30.35445</c:v>
                </c:pt>
                <c:pt idx="10779">
                  <c:v>30.359089999999998</c:v>
                </c:pt>
                <c:pt idx="10780">
                  <c:v>30.363729999999997</c:v>
                </c:pt>
                <c:pt idx="10781">
                  <c:v>30.368380000000002</c:v>
                </c:pt>
                <c:pt idx="10782">
                  <c:v>30.37302</c:v>
                </c:pt>
                <c:pt idx="10783">
                  <c:v>30.377669999999998</c:v>
                </c:pt>
                <c:pt idx="10784">
                  <c:v>30.38231</c:v>
                </c:pt>
                <c:pt idx="10785">
                  <c:v>30.386949999999999</c:v>
                </c:pt>
                <c:pt idx="10786">
                  <c:v>30.3916</c:v>
                </c:pt>
                <c:pt idx="10787">
                  <c:v>30.396240000000002</c:v>
                </c:pt>
                <c:pt idx="10788">
                  <c:v>30.40089</c:v>
                </c:pt>
                <c:pt idx="10789">
                  <c:v>30.405529999999999</c:v>
                </c:pt>
                <c:pt idx="10790">
                  <c:v>30.410170000000001</c:v>
                </c:pt>
                <c:pt idx="10791">
                  <c:v>30.414819999999999</c:v>
                </c:pt>
                <c:pt idx="10792">
                  <c:v>30.419459999999997</c:v>
                </c:pt>
                <c:pt idx="10793">
                  <c:v>30.424110000000002</c:v>
                </c:pt>
                <c:pt idx="10794">
                  <c:v>30.428750000000001</c:v>
                </c:pt>
                <c:pt idx="10795">
                  <c:v>30.433399999999999</c:v>
                </c:pt>
                <c:pt idx="10796">
                  <c:v>30.438040000000001</c:v>
                </c:pt>
                <c:pt idx="10797">
                  <c:v>30.442679999999999</c:v>
                </c:pt>
                <c:pt idx="10798">
                  <c:v>30.447330000000001</c:v>
                </c:pt>
                <c:pt idx="10799">
                  <c:v>30.451969999999999</c:v>
                </c:pt>
                <c:pt idx="10800">
                  <c:v>30.456620000000001</c:v>
                </c:pt>
                <c:pt idx="10801">
                  <c:v>30.461259999999999</c:v>
                </c:pt>
                <c:pt idx="10802">
                  <c:v>30.465909999999997</c:v>
                </c:pt>
                <c:pt idx="10803">
                  <c:v>30.470549999999999</c:v>
                </c:pt>
                <c:pt idx="10804">
                  <c:v>30.475200000000001</c:v>
                </c:pt>
                <c:pt idx="10805">
                  <c:v>30.479839999999999</c:v>
                </c:pt>
                <c:pt idx="10806">
                  <c:v>30.484490000000001</c:v>
                </c:pt>
                <c:pt idx="10807">
                  <c:v>30.489129999999999</c:v>
                </c:pt>
                <c:pt idx="10808">
                  <c:v>30.493780000000001</c:v>
                </c:pt>
                <c:pt idx="10809">
                  <c:v>30.498419999999999</c:v>
                </c:pt>
                <c:pt idx="10810">
                  <c:v>30.503059999999998</c:v>
                </c:pt>
                <c:pt idx="10811">
                  <c:v>30.507709999999999</c:v>
                </c:pt>
                <c:pt idx="10812">
                  <c:v>30.512359999999997</c:v>
                </c:pt>
                <c:pt idx="10813">
                  <c:v>30.516999999999999</c:v>
                </c:pt>
                <c:pt idx="10814">
                  <c:v>30.521639999999998</c:v>
                </c:pt>
                <c:pt idx="10815">
                  <c:v>30.526289999999999</c:v>
                </c:pt>
                <c:pt idx="10816">
                  <c:v>30.530940000000001</c:v>
                </c:pt>
                <c:pt idx="10817">
                  <c:v>30.53558</c:v>
                </c:pt>
                <c:pt idx="10818">
                  <c:v>30.540220000000001</c:v>
                </c:pt>
                <c:pt idx="10819">
                  <c:v>30.54487</c:v>
                </c:pt>
                <c:pt idx="10820">
                  <c:v>30.549520000000001</c:v>
                </c:pt>
                <c:pt idx="10821">
                  <c:v>30.55416</c:v>
                </c:pt>
                <c:pt idx="10822">
                  <c:v>30.558809999999998</c:v>
                </c:pt>
                <c:pt idx="10823">
                  <c:v>30.56345</c:v>
                </c:pt>
                <c:pt idx="10824">
                  <c:v>30.568100000000001</c:v>
                </c:pt>
                <c:pt idx="10825">
                  <c:v>30.57274</c:v>
                </c:pt>
                <c:pt idx="10826">
                  <c:v>30.577390000000001</c:v>
                </c:pt>
                <c:pt idx="10827">
                  <c:v>30.58203</c:v>
                </c:pt>
                <c:pt idx="10828">
                  <c:v>30.586680000000001</c:v>
                </c:pt>
                <c:pt idx="10829">
                  <c:v>30.591320000000003</c:v>
                </c:pt>
                <c:pt idx="10830">
                  <c:v>30.595970000000001</c:v>
                </c:pt>
                <c:pt idx="10831">
                  <c:v>30.60061</c:v>
                </c:pt>
                <c:pt idx="10832">
                  <c:v>30.605259999999998</c:v>
                </c:pt>
                <c:pt idx="10833">
                  <c:v>30.609909999999999</c:v>
                </c:pt>
                <c:pt idx="10834">
                  <c:v>30.614550000000001</c:v>
                </c:pt>
                <c:pt idx="10835">
                  <c:v>30.619199999999999</c:v>
                </c:pt>
                <c:pt idx="10836">
                  <c:v>30.623839999999998</c:v>
                </c:pt>
                <c:pt idx="10837">
                  <c:v>30.628490000000003</c:v>
                </c:pt>
                <c:pt idx="10838">
                  <c:v>30.633130000000001</c:v>
                </c:pt>
                <c:pt idx="10839">
                  <c:v>30.637779999999999</c:v>
                </c:pt>
                <c:pt idx="10840">
                  <c:v>30.642429999999997</c:v>
                </c:pt>
                <c:pt idx="10841">
                  <c:v>30.647069999999999</c:v>
                </c:pt>
                <c:pt idx="10842">
                  <c:v>30.651720000000001</c:v>
                </c:pt>
                <c:pt idx="10843">
                  <c:v>30.656359999999999</c:v>
                </c:pt>
                <c:pt idx="10844">
                  <c:v>30.661009999999997</c:v>
                </c:pt>
                <c:pt idx="10845">
                  <c:v>30.665660000000003</c:v>
                </c:pt>
                <c:pt idx="10846">
                  <c:v>30.670300000000001</c:v>
                </c:pt>
                <c:pt idx="10847">
                  <c:v>30.674949999999999</c:v>
                </c:pt>
                <c:pt idx="10848">
                  <c:v>30.679590000000001</c:v>
                </c:pt>
                <c:pt idx="10849">
                  <c:v>30.684240000000003</c:v>
                </c:pt>
                <c:pt idx="10850">
                  <c:v>30.688890000000001</c:v>
                </c:pt>
                <c:pt idx="10851">
                  <c:v>30.693529999999999</c:v>
                </c:pt>
                <c:pt idx="10852">
                  <c:v>30.698179999999997</c:v>
                </c:pt>
                <c:pt idx="10853">
                  <c:v>30.702829999999999</c:v>
                </c:pt>
                <c:pt idx="10854">
                  <c:v>30.707470000000001</c:v>
                </c:pt>
                <c:pt idx="10855">
                  <c:v>30.712119999999999</c:v>
                </c:pt>
                <c:pt idx="10856">
                  <c:v>30.71677</c:v>
                </c:pt>
                <c:pt idx="10857">
                  <c:v>30.721410000000002</c:v>
                </c:pt>
                <c:pt idx="10858">
                  <c:v>30.72606</c:v>
                </c:pt>
                <c:pt idx="10859">
                  <c:v>30.730710000000002</c:v>
                </c:pt>
                <c:pt idx="10860">
                  <c:v>30.73535</c:v>
                </c:pt>
                <c:pt idx="10861">
                  <c:v>30.74</c:v>
                </c:pt>
                <c:pt idx="10862">
                  <c:v>30.74465</c:v>
                </c:pt>
                <c:pt idx="10863">
                  <c:v>30.749289999999998</c:v>
                </c:pt>
                <c:pt idx="10864">
                  <c:v>30.75394</c:v>
                </c:pt>
                <c:pt idx="10865">
                  <c:v>30.758589999999998</c:v>
                </c:pt>
                <c:pt idx="10866">
                  <c:v>30.76323</c:v>
                </c:pt>
                <c:pt idx="10867">
                  <c:v>30.767880000000002</c:v>
                </c:pt>
                <c:pt idx="10868">
                  <c:v>30.77253</c:v>
                </c:pt>
                <c:pt idx="10869">
                  <c:v>30.777169999999998</c:v>
                </c:pt>
                <c:pt idx="10870">
                  <c:v>30.78182</c:v>
                </c:pt>
                <c:pt idx="10871">
                  <c:v>30.786470000000001</c:v>
                </c:pt>
                <c:pt idx="10872">
                  <c:v>30.79111</c:v>
                </c:pt>
                <c:pt idx="10873">
                  <c:v>30.795759999999998</c:v>
                </c:pt>
                <c:pt idx="10874">
                  <c:v>30.800409999999999</c:v>
                </c:pt>
                <c:pt idx="10875">
                  <c:v>30.805059999999997</c:v>
                </c:pt>
                <c:pt idx="10876">
                  <c:v>30.809699999999999</c:v>
                </c:pt>
                <c:pt idx="10877">
                  <c:v>30.814350000000001</c:v>
                </c:pt>
                <c:pt idx="10878">
                  <c:v>30.818999999999999</c:v>
                </c:pt>
                <c:pt idx="10879">
                  <c:v>30.823640000000001</c:v>
                </c:pt>
                <c:pt idx="10880">
                  <c:v>30.828290000000003</c:v>
                </c:pt>
                <c:pt idx="10881">
                  <c:v>30.832940000000001</c:v>
                </c:pt>
                <c:pt idx="10882">
                  <c:v>30.837590000000002</c:v>
                </c:pt>
                <c:pt idx="10883">
                  <c:v>30.842230000000001</c:v>
                </c:pt>
                <c:pt idx="10884">
                  <c:v>30.846879999999999</c:v>
                </c:pt>
                <c:pt idx="10885">
                  <c:v>30.851529999999997</c:v>
                </c:pt>
                <c:pt idx="10886">
                  <c:v>30.856180000000002</c:v>
                </c:pt>
                <c:pt idx="10887">
                  <c:v>30.86082</c:v>
                </c:pt>
                <c:pt idx="10888">
                  <c:v>30.865469999999998</c:v>
                </c:pt>
                <c:pt idx="10889">
                  <c:v>30.87012</c:v>
                </c:pt>
                <c:pt idx="10890">
                  <c:v>30.874769999999998</c:v>
                </c:pt>
                <c:pt idx="10891">
                  <c:v>30.87941</c:v>
                </c:pt>
                <c:pt idx="10892">
                  <c:v>30.884060000000002</c:v>
                </c:pt>
                <c:pt idx="10893">
                  <c:v>30.88871</c:v>
                </c:pt>
                <c:pt idx="10894">
                  <c:v>30.893360000000001</c:v>
                </c:pt>
                <c:pt idx="10895">
                  <c:v>30.898</c:v>
                </c:pt>
                <c:pt idx="10896">
                  <c:v>30.902650000000001</c:v>
                </c:pt>
                <c:pt idx="10897">
                  <c:v>30.907299999999999</c:v>
                </c:pt>
                <c:pt idx="10898">
                  <c:v>30.911950000000001</c:v>
                </c:pt>
                <c:pt idx="10899">
                  <c:v>30.916599999999999</c:v>
                </c:pt>
                <c:pt idx="10900">
                  <c:v>30.921239999999997</c:v>
                </c:pt>
                <c:pt idx="10901">
                  <c:v>30.925890000000003</c:v>
                </c:pt>
                <c:pt idx="10902">
                  <c:v>30.930540000000001</c:v>
                </c:pt>
                <c:pt idx="10903">
                  <c:v>30.935190000000002</c:v>
                </c:pt>
                <c:pt idx="10904">
                  <c:v>30.93984</c:v>
                </c:pt>
                <c:pt idx="10905">
                  <c:v>30.944490000000002</c:v>
                </c:pt>
                <c:pt idx="10906">
                  <c:v>30.949129999999997</c:v>
                </c:pt>
                <c:pt idx="10907">
                  <c:v>30.953780000000002</c:v>
                </c:pt>
                <c:pt idx="10908">
                  <c:v>30.95843</c:v>
                </c:pt>
                <c:pt idx="10909">
                  <c:v>30.963080000000001</c:v>
                </c:pt>
                <c:pt idx="10910">
                  <c:v>30.96773</c:v>
                </c:pt>
                <c:pt idx="10911">
                  <c:v>30.972369999999998</c:v>
                </c:pt>
                <c:pt idx="10912">
                  <c:v>30.97702</c:v>
                </c:pt>
                <c:pt idx="10913">
                  <c:v>30.981669999999998</c:v>
                </c:pt>
                <c:pt idx="10914">
                  <c:v>30.986320000000003</c:v>
                </c:pt>
                <c:pt idx="10915">
                  <c:v>30.990970000000001</c:v>
                </c:pt>
                <c:pt idx="10916">
                  <c:v>30.995620000000002</c:v>
                </c:pt>
                <c:pt idx="10917">
                  <c:v>31.000260000000001</c:v>
                </c:pt>
                <c:pt idx="10918">
                  <c:v>31.004909999999999</c:v>
                </c:pt>
                <c:pt idx="10919">
                  <c:v>31.009559999999997</c:v>
                </c:pt>
                <c:pt idx="10920">
                  <c:v>31.014210000000002</c:v>
                </c:pt>
                <c:pt idx="10921">
                  <c:v>31.01886</c:v>
                </c:pt>
                <c:pt idx="10922">
                  <c:v>31.023510000000002</c:v>
                </c:pt>
                <c:pt idx="10923">
                  <c:v>31.02816</c:v>
                </c:pt>
                <c:pt idx="10924">
                  <c:v>31.032810000000001</c:v>
                </c:pt>
                <c:pt idx="10925">
                  <c:v>31.03745</c:v>
                </c:pt>
                <c:pt idx="10926">
                  <c:v>31.042099999999998</c:v>
                </c:pt>
                <c:pt idx="10927">
                  <c:v>31.046750000000003</c:v>
                </c:pt>
                <c:pt idx="10928">
                  <c:v>31.051400000000001</c:v>
                </c:pt>
                <c:pt idx="10929">
                  <c:v>31.056050000000003</c:v>
                </c:pt>
                <c:pt idx="10930">
                  <c:v>31.060700000000001</c:v>
                </c:pt>
                <c:pt idx="10931">
                  <c:v>31.065349999999999</c:v>
                </c:pt>
                <c:pt idx="10932">
                  <c:v>31.07</c:v>
                </c:pt>
                <c:pt idx="10933">
                  <c:v>31.074649999999998</c:v>
                </c:pt>
                <c:pt idx="10934">
                  <c:v>31.0793</c:v>
                </c:pt>
                <c:pt idx="10935">
                  <c:v>31.083949999999998</c:v>
                </c:pt>
                <c:pt idx="10936">
                  <c:v>31.08859</c:v>
                </c:pt>
                <c:pt idx="10937">
                  <c:v>31.093240000000002</c:v>
                </c:pt>
                <c:pt idx="10938">
                  <c:v>31.09789</c:v>
                </c:pt>
                <c:pt idx="10939">
                  <c:v>31.102540000000001</c:v>
                </c:pt>
                <c:pt idx="10940">
                  <c:v>31.107189999999999</c:v>
                </c:pt>
                <c:pt idx="10941">
                  <c:v>31.111840000000001</c:v>
                </c:pt>
                <c:pt idx="10942">
                  <c:v>31.116489999999999</c:v>
                </c:pt>
                <c:pt idx="10943">
                  <c:v>31.121139999999997</c:v>
                </c:pt>
                <c:pt idx="10944">
                  <c:v>31.125790000000002</c:v>
                </c:pt>
                <c:pt idx="10945">
                  <c:v>31.13044</c:v>
                </c:pt>
                <c:pt idx="10946">
                  <c:v>31.135090000000002</c:v>
                </c:pt>
                <c:pt idx="10947">
                  <c:v>31.13974</c:v>
                </c:pt>
                <c:pt idx="10948">
                  <c:v>31.144390000000001</c:v>
                </c:pt>
                <c:pt idx="10949">
                  <c:v>31.149039999999999</c:v>
                </c:pt>
                <c:pt idx="10950">
                  <c:v>31.153690000000001</c:v>
                </c:pt>
                <c:pt idx="10951">
                  <c:v>31.158339999999999</c:v>
                </c:pt>
                <c:pt idx="10952">
                  <c:v>31.162980000000001</c:v>
                </c:pt>
                <c:pt idx="10953">
                  <c:v>31.167639999999999</c:v>
                </c:pt>
                <c:pt idx="10954">
                  <c:v>31.172280000000001</c:v>
                </c:pt>
                <c:pt idx="10955">
                  <c:v>31.176929999999999</c:v>
                </c:pt>
                <c:pt idx="10956">
                  <c:v>31.18159</c:v>
                </c:pt>
                <c:pt idx="10957">
                  <c:v>31.186229999999998</c:v>
                </c:pt>
                <c:pt idx="10958">
                  <c:v>31.19089</c:v>
                </c:pt>
                <c:pt idx="10959">
                  <c:v>31.195529999999998</c:v>
                </c:pt>
                <c:pt idx="10960">
                  <c:v>31.20018</c:v>
                </c:pt>
                <c:pt idx="10961">
                  <c:v>31.204829999999998</c:v>
                </c:pt>
                <c:pt idx="10962">
                  <c:v>31.209480000000003</c:v>
                </c:pt>
                <c:pt idx="10963">
                  <c:v>31.214130000000001</c:v>
                </c:pt>
                <c:pt idx="10964">
                  <c:v>31.218780000000002</c:v>
                </c:pt>
                <c:pt idx="10965">
                  <c:v>31.22343</c:v>
                </c:pt>
                <c:pt idx="10966">
                  <c:v>31.228090000000002</c:v>
                </c:pt>
                <c:pt idx="10967">
                  <c:v>31.23274</c:v>
                </c:pt>
                <c:pt idx="10968">
                  <c:v>31.237390000000001</c:v>
                </c:pt>
                <c:pt idx="10969">
                  <c:v>31.242039999999999</c:v>
                </c:pt>
                <c:pt idx="10970">
                  <c:v>31.246690000000001</c:v>
                </c:pt>
                <c:pt idx="10971">
                  <c:v>31.251340000000003</c:v>
                </c:pt>
                <c:pt idx="10972">
                  <c:v>31.255989999999997</c:v>
                </c:pt>
                <c:pt idx="10973">
                  <c:v>31.260639999999999</c:v>
                </c:pt>
                <c:pt idx="10974">
                  <c:v>31.26529</c:v>
                </c:pt>
                <c:pt idx="10975">
                  <c:v>31.269940000000002</c:v>
                </c:pt>
                <c:pt idx="10976">
                  <c:v>31.274589999999996</c:v>
                </c:pt>
                <c:pt idx="10977">
                  <c:v>31.279240000000001</c:v>
                </c:pt>
                <c:pt idx="10978">
                  <c:v>31.283890000000003</c:v>
                </c:pt>
                <c:pt idx="10979">
                  <c:v>31.288539999999998</c:v>
                </c:pt>
                <c:pt idx="10980">
                  <c:v>31.293189999999999</c:v>
                </c:pt>
                <c:pt idx="10981">
                  <c:v>31.297840000000001</c:v>
                </c:pt>
                <c:pt idx="10982">
                  <c:v>31.302490000000002</c:v>
                </c:pt>
                <c:pt idx="10983">
                  <c:v>31.307139999999997</c:v>
                </c:pt>
                <c:pt idx="10984">
                  <c:v>31.311800000000002</c:v>
                </c:pt>
                <c:pt idx="10985">
                  <c:v>31.31644</c:v>
                </c:pt>
                <c:pt idx="10986">
                  <c:v>31.321099999999998</c:v>
                </c:pt>
                <c:pt idx="10987">
                  <c:v>31.325749999999999</c:v>
                </c:pt>
                <c:pt idx="10988">
                  <c:v>31.330400000000001</c:v>
                </c:pt>
                <c:pt idx="10989">
                  <c:v>31.335050000000003</c:v>
                </c:pt>
                <c:pt idx="10990">
                  <c:v>31.339699999999997</c:v>
                </c:pt>
                <c:pt idx="10991">
                  <c:v>31.344349999999999</c:v>
                </c:pt>
                <c:pt idx="10992">
                  <c:v>31.349</c:v>
                </c:pt>
                <c:pt idx="10993">
                  <c:v>31.353649999999998</c:v>
                </c:pt>
                <c:pt idx="10994">
                  <c:v>31.358309999999999</c:v>
                </c:pt>
                <c:pt idx="10995">
                  <c:v>31.362950000000001</c:v>
                </c:pt>
                <c:pt idx="10996">
                  <c:v>31.367609999999996</c:v>
                </c:pt>
                <c:pt idx="10997">
                  <c:v>31.372260000000001</c:v>
                </c:pt>
                <c:pt idx="10998">
                  <c:v>31.376910000000002</c:v>
                </c:pt>
                <c:pt idx="10999">
                  <c:v>31.381560000000004</c:v>
                </c:pt>
                <c:pt idx="11000">
                  <c:v>31.386209999999998</c:v>
                </c:pt>
                <c:pt idx="11001">
                  <c:v>31.39086</c:v>
                </c:pt>
                <c:pt idx="11002">
                  <c:v>31.395510000000002</c:v>
                </c:pt>
                <c:pt idx="11003">
                  <c:v>31.400169999999999</c:v>
                </c:pt>
                <c:pt idx="11004">
                  <c:v>31.404820000000001</c:v>
                </c:pt>
                <c:pt idx="11005">
                  <c:v>31.409470000000002</c:v>
                </c:pt>
                <c:pt idx="11006">
                  <c:v>31.414119999999997</c:v>
                </c:pt>
                <c:pt idx="11007">
                  <c:v>31.418769999999999</c:v>
                </c:pt>
                <c:pt idx="11008">
                  <c:v>31.42342</c:v>
                </c:pt>
                <c:pt idx="11009">
                  <c:v>31.428079999999998</c:v>
                </c:pt>
                <c:pt idx="11010">
                  <c:v>31.432729999999999</c:v>
                </c:pt>
                <c:pt idx="11011">
                  <c:v>31.437380000000001</c:v>
                </c:pt>
                <c:pt idx="11012">
                  <c:v>31.442030000000003</c:v>
                </c:pt>
                <c:pt idx="11013">
                  <c:v>31.446679999999997</c:v>
                </c:pt>
                <c:pt idx="11014">
                  <c:v>31.451329999999999</c:v>
                </c:pt>
                <c:pt idx="11015">
                  <c:v>31.455990000000003</c:v>
                </c:pt>
                <c:pt idx="11016">
                  <c:v>31.460639999999998</c:v>
                </c:pt>
                <c:pt idx="11017">
                  <c:v>31.46529</c:v>
                </c:pt>
                <c:pt idx="11018">
                  <c:v>31.469940000000001</c:v>
                </c:pt>
                <c:pt idx="11019">
                  <c:v>31.474589999999996</c:v>
                </c:pt>
                <c:pt idx="11020">
                  <c:v>31.47925</c:v>
                </c:pt>
                <c:pt idx="11021">
                  <c:v>31.483900000000002</c:v>
                </c:pt>
                <c:pt idx="11022">
                  <c:v>31.488549999999996</c:v>
                </c:pt>
                <c:pt idx="11023">
                  <c:v>31.493199999999998</c:v>
                </c:pt>
                <c:pt idx="11024">
                  <c:v>31.49785</c:v>
                </c:pt>
                <c:pt idx="11025">
                  <c:v>31.502509999999997</c:v>
                </c:pt>
                <c:pt idx="11026">
                  <c:v>31.507159999999999</c:v>
                </c:pt>
                <c:pt idx="11027">
                  <c:v>31.511810000000001</c:v>
                </c:pt>
                <c:pt idx="11028">
                  <c:v>31.516460000000002</c:v>
                </c:pt>
                <c:pt idx="11029">
                  <c:v>31.52112</c:v>
                </c:pt>
                <c:pt idx="11030">
                  <c:v>31.525770000000001</c:v>
                </c:pt>
                <c:pt idx="11031">
                  <c:v>31.530420000000003</c:v>
                </c:pt>
                <c:pt idx="11032">
                  <c:v>31.535069999999997</c:v>
                </c:pt>
                <c:pt idx="11033">
                  <c:v>31.539719999999999</c:v>
                </c:pt>
                <c:pt idx="11034">
                  <c:v>31.544379999999997</c:v>
                </c:pt>
                <c:pt idx="11035">
                  <c:v>31.549029999999998</c:v>
                </c:pt>
                <c:pt idx="11036">
                  <c:v>31.55368</c:v>
                </c:pt>
                <c:pt idx="11037">
                  <c:v>31.558330000000002</c:v>
                </c:pt>
                <c:pt idx="11038">
                  <c:v>31.562989999999999</c:v>
                </c:pt>
                <c:pt idx="11039">
                  <c:v>31.567640000000001</c:v>
                </c:pt>
                <c:pt idx="11040">
                  <c:v>31.572290000000002</c:v>
                </c:pt>
                <c:pt idx="11041">
                  <c:v>31.57695</c:v>
                </c:pt>
                <c:pt idx="11042">
                  <c:v>31.581600000000002</c:v>
                </c:pt>
                <c:pt idx="11043">
                  <c:v>31.586250000000003</c:v>
                </c:pt>
                <c:pt idx="11044">
                  <c:v>31.590910000000001</c:v>
                </c:pt>
                <c:pt idx="11045">
                  <c:v>31.595560000000003</c:v>
                </c:pt>
                <c:pt idx="11046">
                  <c:v>31.600209999999997</c:v>
                </c:pt>
                <c:pt idx="11047">
                  <c:v>31.604859999999999</c:v>
                </c:pt>
                <c:pt idx="11048">
                  <c:v>31.609520000000003</c:v>
                </c:pt>
                <c:pt idx="11049">
                  <c:v>31.614169999999998</c:v>
                </c:pt>
                <c:pt idx="11050">
                  <c:v>31.618819999999999</c:v>
                </c:pt>
                <c:pt idx="11051">
                  <c:v>31.623480000000001</c:v>
                </c:pt>
                <c:pt idx="11052">
                  <c:v>31.628129999999999</c:v>
                </c:pt>
                <c:pt idx="11053">
                  <c:v>31.63278</c:v>
                </c:pt>
                <c:pt idx="11054">
                  <c:v>31.637430000000002</c:v>
                </c:pt>
                <c:pt idx="11055">
                  <c:v>31.642089999999996</c:v>
                </c:pt>
                <c:pt idx="11056">
                  <c:v>31.646740000000001</c:v>
                </c:pt>
                <c:pt idx="11057">
                  <c:v>31.651390000000003</c:v>
                </c:pt>
                <c:pt idx="11058">
                  <c:v>31.656049999999997</c:v>
                </c:pt>
                <c:pt idx="11059">
                  <c:v>31.660699999999999</c:v>
                </c:pt>
                <c:pt idx="11060">
                  <c:v>31.66535</c:v>
                </c:pt>
                <c:pt idx="11061">
                  <c:v>31.669999999999998</c:v>
                </c:pt>
                <c:pt idx="11062">
                  <c:v>31.674659999999999</c:v>
                </c:pt>
                <c:pt idx="11063">
                  <c:v>31.679310000000001</c:v>
                </c:pt>
                <c:pt idx="11064">
                  <c:v>31.683969999999999</c:v>
                </c:pt>
                <c:pt idx="11065">
                  <c:v>31.68862</c:v>
                </c:pt>
                <c:pt idx="11066">
                  <c:v>31.693270000000002</c:v>
                </c:pt>
                <c:pt idx="11067">
                  <c:v>31.697929999999999</c:v>
                </c:pt>
                <c:pt idx="11068">
                  <c:v>31.702580000000001</c:v>
                </c:pt>
                <c:pt idx="11069">
                  <c:v>31.707230000000003</c:v>
                </c:pt>
                <c:pt idx="11070">
                  <c:v>31.71189</c:v>
                </c:pt>
                <c:pt idx="11071">
                  <c:v>31.716540000000002</c:v>
                </c:pt>
                <c:pt idx="11072">
                  <c:v>31.721190000000004</c:v>
                </c:pt>
                <c:pt idx="11073">
                  <c:v>31.725850000000001</c:v>
                </c:pt>
                <c:pt idx="11074">
                  <c:v>31.730500000000003</c:v>
                </c:pt>
                <c:pt idx="11075">
                  <c:v>31.735159999999997</c:v>
                </c:pt>
                <c:pt idx="11076">
                  <c:v>31.739809999999999</c:v>
                </c:pt>
                <c:pt idx="11077">
                  <c:v>31.744469999999996</c:v>
                </c:pt>
                <c:pt idx="11078">
                  <c:v>31.749119999999998</c:v>
                </c:pt>
                <c:pt idx="11079">
                  <c:v>31.753769999999999</c:v>
                </c:pt>
                <c:pt idx="11080">
                  <c:v>31.758420000000001</c:v>
                </c:pt>
                <c:pt idx="11081">
                  <c:v>31.763079999999999</c:v>
                </c:pt>
                <c:pt idx="11082">
                  <c:v>31.76773</c:v>
                </c:pt>
                <c:pt idx="11083">
                  <c:v>31.772389999999998</c:v>
                </c:pt>
                <c:pt idx="11084">
                  <c:v>31.77704</c:v>
                </c:pt>
                <c:pt idx="11085">
                  <c:v>31.781700000000004</c:v>
                </c:pt>
                <c:pt idx="11086">
                  <c:v>31.786349999999999</c:v>
                </c:pt>
                <c:pt idx="11087">
                  <c:v>31.79101</c:v>
                </c:pt>
                <c:pt idx="11088">
                  <c:v>31.795660000000005</c:v>
                </c:pt>
                <c:pt idx="11089">
                  <c:v>31.80031</c:v>
                </c:pt>
                <c:pt idx="11090">
                  <c:v>31.804970000000001</c:v>
                </c:pt>
                <c:pt idx="11091">
                  <c:v>31.809619999999995</c:v>
                </c:pt>
                <c:pt idx="11092">
                  <c:v>31.81428</c:v>
                </c:pt>
                <c:pt idx="11093">
                  <c:v>31.818930000000002</c:v>
                </c:pt>
                <c:pt idx="11094">
                  <c:v>31.823579999999996</c:v>
                </c:pt>
                <c:pt idx="11095">
                  <c:v>31.828240000000001</c:v>
                </c:pt>
                <c:pt idx="11096">
                  <c:v>31.832890000000003</c:v>
                </c:pt>
                <c:pt idx="11097">
                  <c:v>31.83755</c:v>
                </c:pt>
                <c:pt idx="11098">
                  <c:v>31.842200000000002</c:v>
                </c:pt>
                <c:pt idx="11099">
                  <c:v>31.846859999999996</c:v>
                </c:pt>
                <c:pt idx="11100">
                  <c:v>31.851510000000001</c:v>
                </c:pt>
                <c:pt idx="11101">
                  <c:v>31.856160000000003</c:v>
                </c:pt>
                <c:pt idx="11102">
                  <c:v>31.860819999999997</c:v>
                </c:pt>
                <c:pt idx="11103">
                  <c:v>31.865469999999998</c:v>
                </c:pt>
                <c:pt idx="11104">
                  <c:v>31.870130000000003</c:v>
                </c:pt>
                <c:pt idx="11105">
                  <c:v>31.874779999999998</c:v>
                </c:pt>
                <c:pt idx="11106">
                  <c:v>31.879440000000002</c:v>
                </c:pt>
                <c:pt idx="11107">
                  <c:v>31.884089999999997</c:v>
                </c:pt>
                <c:pt idx="11108">
                  <c:v>31.888750000000002</c:v>
                </c:pt>
                <c:pt idx="11109">
                  <c:v>31.893409999999996</c:v>
                </c:pt>
                <c:pt idx="11110">
                  <c:v>31.898059999999997</c:v>
                </c:pt>
                <c:pt idx="11111">
                  <c:v>31.902720000000002</c:v>
                </c:pt>
                <c:pt idx="11112">
                  <c:v>31.907369999999997</c:v>
                </c:pt>
                <c:pt idx="11113">
                  <c:v>31.912030000000001</c:v>
                </c:pt>
                <c:pt idx="11114">
                  <c:v>31.916680000000003</c:v>
                </c:pt>
                <c:pt idx="11115">
                  <c:v>31.921329999999998</c:v>
                </c:pt>
                <c:pt idx="11116">
                  <c:v>31.925990000000002</c:v>
                </c:pt>
                <c:pt idx="11117">
                  <c:v>31.930640000000004</c:v>
                </c:pt>
                <c:pt idx="11118">
                  <c:v>31.935299999999998</c:v>
                </c:pt>
                <c:pt idx="11119">
                  <c:v>31.939950000000003</c:v>
                </c:pt>
                <c:pt idx="11120">
                  <c:v>31.944609999999997</c:v>
                </c:pt>
                <c:pt idx="11121">
                  <c:v>31.949270000000002</c:v>
                </c:pt>
                <c:pt idx="11122">
                  <c:v>31.953919999999997</c:v>
                </c:pt>
                <c:pt idx="11123">
                  <c:v>31.958580000000001</c:v>
                </c:pt>
                <c:pt idx="11124">
                  <c:v>31.963230000000003</c:v>
                </c:pt>
                <c:pt idx="11125">
                  <c:v>31.967889999999997</c:v>
                </c:pt>
                <c:pt idx="11126">
                  <c:v>31.972540000000002</c:v>
                </c:pt>
                <c:pt idx="11127">
                  <c:v>31.977199999999996</c:v>
                </c:pt>
                <c:pt idx="11128">
                  <c:v>31.981849999999998</c:v>
                </c:pt>
                <c:pt idx="11129">
                  <c:v>31.986510000000003</c:v>
                </c:pt>
                <c:pt idx="11130">
                  <c:v>31.99117</c:v>
                </c:pt>
                <c:pt idx="11131">
                  <c:v>31.995820000000002</c:v>
                </c:pt>
                <c:pt idx="11132">
                  <c:v>32.00047</c:v>
                </c:pt>
                <c:pt idx="11133">
                  <c:v>32.005130000000001</c:v>
                </c:pt>
                <c:pt idx="11134">
                  <c:v>32.009790000000002</c:v>
                </c:pt>
                <c:pt idx="11135">
                  <c:v>32.01444</c:v>
                </c:pt>
                <c:pt idx="11136">
                  <c:v>32.019100000000002</c:v>
                </c:pt>
                <c:pt idx="11137">
                  <c:v>32.02375</c:v>
                </c:pt>
                <c:pt idx="11138">
                  <c:v>32.028410000000001</c:v>
                </c:pt>
                <c:pt idx="11139">
                  <c:v>32.033069999999995</c:v>
                </c:pt>
                <c:pt idx="11140">
                  <c:v>32.03772</c:v>
                </c:pt>
                <c:pt idx="11141">
                  <c:v>32.042380000000001</c:v>
                </c:pt>
                <c:pt idx="11142">
                  <c:v>32.047029999999999</c:v>
                </c:pt>
                <c:pt idx="11143">
                  <c:v>32.051690000000001</c:v>
                </c:pt>
                <c:pt idx="11144">
                  <c:v>32.056349999999995</c:v>
                </c:pt>
                <c:pt idx="11145">
                  <c:v>32.061</c:v>
                </c:pt>
                <c:pt idx="11146">
                  <c:v>32.065660000000001</c:v>
                </c:pt>
                <c:pt idx="11147">
                  <c:v>32.070309999999999</c:v>
                </c:pt>
                <c:pt idx="11148">
                  <c:v>32.07497</c:v>
                </c:pt>
                <c:pt idx="11149">
                  <c:v>32.079629999999995</c:v>
                </c:pt>
                <c:pt idx="11150">
                  <c:v>32.08428</c:v>
                </c:pt>
                <c:pt idx="11151">
                  <c:v>32.088940000000001</c:v>
                </c:pt>
                <c:pt idx="11152">
                  <c:v>32.093600000000002</c:v>
                </c:pt>
                <c:pt idx="11153">
                  <c:v>32.09825</c:v>
                </c:pt>
                <c:pt idx="11154">
                  <c:v>32.102910000000001</c:v>
                </c:pt>
                <c:pt idx="11155">
                  <c:v>32.107570000000003</c:v>
                </c:pt>
                <c:pt idx="11156">
                  <c:v>32.112219999999994</c:v>
                </c:pt>
                <c:pt idx="11157">
                  <c:v>32.116880000000002</c:v>
                </c:pt>
                <c:pt idx="11158">
                  <c:v>32.12153</c:v>
                </c:pt>
                <c:pt idx="11159">
                  <c:v>32.126190000000001</c:v>
                </c:pt>
                <c:pt idx="11160">
                  <c:v>32.130839999999999</c:v>
                </c:pt>
                <c:pt idx="11161">
                  <c:v>32.1355</c:v>
                </c:pt>
                <c:pt idx="11162">
                  <c:v>32.140160000000002</c:v>
                </c:pt>
                <c:pt idx="11163">
                  <c:v>32.14481</c:v>
                </c:pt>
                <c:pt idx="11164">
                  <c:v>32.149470000000001</c:v>
                </c:pt>
                <c:pt idx="11165">
                  <c:v>32.154130000000002</c:v>
                </c:pt>
                <c:pt idx="11166">
                  <c:v>32.15878</c:v>
                </c:pt>
                <c:pt idx="11167">
                  <c:v>32.163440000000001</c:v>
                </c:pt>
                <c:pt idx="11168">
                  <c:v>32.168099999999995</c:v>
                </c:pt>
                <c:pt idx="11169">
                  <c:v>32.172760000000004</c:v>
                </c:pt>
                <c:pt idx="11170">
                  <c:v>32.177409999999995</c:v>
                </c:pt>
                <c:pt idx="11171">
                  <c:v>32.182070000000003</c:v>
                </c:pt>
                <c:pt idx="11172">
                  <c:v>32.186729999999997</c:v>
                </c:pt>
                <c:pt idx="11173">
                  <c:v>32.191379999999995</c:v>
                </c:pt>
                <c:pt idx="11174">
                  <c:v>32.196040000000004</c:v>
                </c:pt>
                <c:pt idx="11175">
                  <c:v>32.200699999999998</c:v>
                </c:pt>
                <c:pt idx="11176">
                  <c:v>32.205350000000003</c:v>
                </c:pt>
                <c:pt idx="11177">
                  <c:v>32.210009999999997</c:v>
                </c:pt>
                <c:pt idx="11178">
                  <c:v>32.214669999999998</c:v>
                </c:pt>
                <c:pt idx="11179">
                  <c:v>32.219329999999999</c:v>
                </c:pt>
                <c:pt idx="11180">
                  <c:v>32.223979999999997</c:v>
                </c:pt>
                <c:pt idx="11181">
                  <c:v>32.228640000000006</c:v>
                </c:pt>
                <c:pt idx="11182">
                  <c:v>32.2333</c:v>
                </c:pt>
                <c:pt idx="11183">
                  <c:v>32.237949999999998</c:v>
                </c:pt>
                <c:pt idx="11184">
                  <c:v>32.242609999999999</c:v>
                </c:pt>
                <c:pt idx="11185">
                  <c:v>32.24727</c:v>
                </c:pt>
                <c:pt idx="11186">
                  <c:v>32.251930000000002</c:v>
                </c:pt>
                <c:pt idx="11187">
                  <c:v>32.25658</c:v>
                </c:pt>
                <c:pt idx="11188">
                  <c:v>32.261239999999994</c:v>
                </c:pt>
                <c:pt idx="11189">
                  <c:v>32.265900000000002</c:v>
                </c:pt>
                <c:pt idx="11190">
                  <c:v>32.270559999999996</c:v>
                </c:pt>
                <c:pt idx="11191">
                  <c:v>32.275210000000001</c:v>
                </c:pt>
                <c:pt idx="11192">
                  <c:v>32.279870000000003</c:v>
                </c:pt>
                <c:pt idx="11193">
                  <c:v>32.284529999999997</c:v>
                </c:pt>
                <c:pt idx="11194">
                  <c:v>32.289190000000005</c:v>
                </c:pt>
                <c:pt idx="11195">
                  <c:v>32.293839999999996</c:v>
                </c:pt>
                <c:pt idx="11196">
                  <c:v>32.298500000000004</c:v>
                </c:pt>
                <c:pt idx="11197">
                  <c:v>32.303159999999998</c:v>
                </c:pt>
                <c:pt idx="11198">
                  <c:v>32.30782</c:v>
                </c:pt>
                <c:pt idx="11199">
                  <c:v>32.312480000000001</c:v>
                </c:pt>
                <c:pt idx="11200">
                  <c:v>32.317129999999999</c:v>
                </c:pt>
                <c:pt idx="11201">
                  <c:v>32.32179</c:v>
                </c:pt>
                <c:pt idx="11202">
                  <c:v>32.326450000000001</c:v>
                </c:pt>
                <c:pt idx="11203">
                  <c:v>32.331110000000002</c:v>
                </c:pt>
                <c:pt idx="11204">
                  <c:v>32.335769999999997</c:v>
                </c:pt>
                <c:pt idx="11205">
                  <c:v>32.340420000000002</c:v>
                </c:pt>
                <c:pt idx="11206">
                  <c:v>32.345079999999996</c:v>
                </c:pt>
                <c:pt idx="11207">
                  <c:v>32.349740000000004</c:v>
                </c:pt>
                <c:pt idx="11208">
                  <c:v>32.354399999999998</c:v>
                </c:pt>
                <c:pt idx="11209">
                  <c:v>32.359059999999999</c:v>
                </c:pt>
                <c:pt idx="11210">
                  <c:v>32.363709999999998</c:v>
                </c:pt>
                <c:pt idx="11211">
                  <c:v>32.368369999999999</c:v>
                </c:pt>
                <c:pt idx="11212">
                  <c:v>32.37303</c:v>
                </c:pt>
                <c:pt idx="11213">
                  <c:v>32.377690000000001</c:v>
                </c:pt>
                <c:pt idx="11214">
                  <c:v>32.382349999999995</c:v>
                </c:pt>
                <c:pt idx="11215">
                  <c:v>32.387</c:v>
                </c:pt>
                <c:pt idx="11216">
                  <c:v>32.391660000000002</c:v>
                </c:pt>
                <c:pt idx="11217">
                  <c:v>32.396319999999996</c:v>
                </c:pt>
                <c:pt idx="11218">
                  <c:v>32.400980000000004</c:v>
                </c:pt>
                <c:pt idx="11219">
                  <c:v>32.405639999999998</c:v>
                </c:pt>
                <c:pt idx="11220">
                  <c:v>32.410290000000003</c:v>
                </c:pt>
                <c:pt idx="11221">
                  <c:v>32.414949999999997</c:v>
                </c:pt>
                <c:pt idx="11222">
                  <c:v>32.419609999999999</c:v>
                </c:pt>
                <c:pt idx="11223">
                  <c:v>32.42427</c:v>
                </c:pt>
                <c:pt idx="11224">
                  <c:v>32.428930000000001</c:v>
                </c:pt>
                <c:pt idx="11225">
                  <c:v>32.433589999999995</c:v>
                </c:pt>
                <c:pt idx="11226">
                  <c:v>32.43824</c:v>
                </c:pt>
                <c:pt idx="11227">
                  <c:v>32.442909999999998</c:v>
                </c:pt>
                <c:pt idx="11228">
                  <c:v>32.447569999999999</c:v>
                </c:pt>
                <c:pt idx="11229">
                  <c:v>32.452219999999997</c:v>
                </c:pt>
                <c:pt idx="11230">
                  <c:v>32.456879999999998</c:v>
                </c:pt>
                <c:pt idx="11231">
                  <c:v>32.461539999999999</c:v>
                </c:pt>
                <c:pt idx="11232">
                  <c:v>32.466200000000001</c:v>
                </c:pt>
                <c:pt idx="11233">
                  <c:v>32.470859999999995</c:v>
                </c:pt>
                <c:pt idx="11234">
                  <c:v>32.475520000000003</c:v>
                </c:pt>
                <c:pt idx="11235">
                  <c:v>32.480179999999997</c:v>
                </c:pt>
                <c:pt idx="11236">
                  <c:v>32.484830000000002</c:v>
                </c:pt>
                <c:pt idx="11237">
                  <c:v>32.489490000000004</c:v>
                </c:pt>
                <c:pt idx="11238">
                  <c:v>32.494149999999998</c:v>
                </c:pt>
                <c:pt idx="11239">
                  <c:v>32.498810000000006</c:v>
                </c:pt>
                <c:pt idx="11240">
                  <c:v>32.50347</c:v>
                </c:pt>
                <c:pt idx="11241">
                  <c:v>32.508130000000001</c:v>
                </c:pt>
                <c:pt idx="11242">
                  <c:v>32.512790000000003</c:v>
                </c:pt>
                <c:pt idx="11243">
                  <c:v>32.517450000000004</c:v>
                </c:pt>
                <c:pt idx="11244">
                  <c:v>32.522099999999995</c:v>
                </c:pt>
                <c:pt idx="11245">
                  <c:v>32.526770000000006</c:v>
                </c:pt>
                <c:pt idx="11246">
                  <c:v>32.53143</c:v>
                </c:pt>
                <c:pt idx="11247">
                  <c:v>32.536089999999994</c:v>
                </c:pt>
                <c:pt idx="11248">
                  <c:v>32.54074</c:v>
                </c:pt>
                <c:pt idx="11249">
                  <c:v>32.545400000000001</c:v>
                </c:pt>
                <c:pt idx="11250">
                  <c:v>32.550060000000002</c:v>
                </c:pt>
                <c:pt idx="11251">
                  <c:v>32.554720000000003</c:v>
                </c:pt>
                <c:pt idx="11252">
                  <c:v>32.559379999999997</c:v>
                </c:pt>
                <c:pt idx="11253">
                  <c:v>32.564040000000006</c:v>
                </c:pt>
                <c:pt idx="11254">
                  <c:v>32.5687</c:v>
                </c:pt>
                <c:pt idx="11255">
                  <c:v>32.573360000000001</c:v>
                </c:pt>
                <c:pt idx="11256">
                  <c:v>32.578020000000002</c:v>
                </c:pt>
                <c:pt idx="11257">
                  <c:v>32.582680000000003</c:v>
                </c:pt>
                <c:pt idx="11258">
                  <c:v>32.587339999999998</c:v>
                </c:pt>
                <c:pt idx="11259">
                  <c:v>32.592000000000006</c:v>
                </c:pt>
                <c:pt idx="11260">
                  <c:v>32.59666</c:v>
                </c:pt>
                <c:pt idx="11261">
                  <c:v>32.601320000000001</c:v>
                </c:pt>
                <c:pt idx="11262">
                  <c:v>32.605980000000002</c:v>
                </c:pt>
                <c:pt idx="11263">
                  <c:v>32.610640000000004</c:v>
                </c:pt>
                <c:pt idx="11264">
                  <c:v>32.615299999999998</c:v>
                </c:pt>
                <c:pt idx="11265">
                  <c:v>32.619960000000006</c:v>
                </c:pt>
                <c:pt idx="11266">
                  <c:v>32.62462</c:v>
                </c:pt>
                <c:pt idx="11267">
                  <c:v>32.629270000000005</c:v>
                </c:pt>
                <c:pt idx="11268">
                  <c:v>32.633929999999999</c:v>
                </c:pt>
                <c:pt idx="11269">
                  <c:v>32.638590000000001</c:v>
                </c:pt>
                <c:pt idx="11270">
                  <c:v>32.643250000000002</c:v>
                </c:pt>
                <c:pt idx="11271">
                  <c:v>32.647919999999999</c:v>
                </c:pt>
                <c:pt idx="11272">
                  <c:v>32.65258</c:v>
                </c:pt>
                <c:pt idx="11273">
                  <c:v>32.657239999999994</c:v>
                </c:pt>
                <c:pt idx="11274">
                  <c:v>32.661900000000003</c:v>
                </c:pt>
                <c:pt idx="11275">
                  <c:v>32.666559999999997</c:v>
                </c:pt>
                <c:pt idx="11276">
                  <c:v>32.671219999999998</c:v>
                </c:pt>
                <c:pt idx="11277">
                  <c:v>32.675879999999999</c:v>
                </c:pt>
                <c:pt idx="11278">
                  <c:v>32.680540000000001</c:v>
                </c:pt>
                <c:pt idx="11279">
                  <c:v>32.685199999999995</c:v>
                </c:pt>
                <c:pt idx="11280">
                  <c:v>32.68985</c:v>
                </c:pt>
                <c:pt idx="11281">
                  <c:v>32.694510000000001</c:v>
                </c:pt>
                <c:pt idx="11282">
                  <c:v>32.699179999999998</c:v>
                </c:pt>
                <c:pt idx="11283">
                  <c:v>32.70384</c:v>
                </c:pt>
                <c:pt idx="11284">
                  <c:v>32.708500000000001</c:v>
                </c:pt>
                <c:pt idx="11285">
                  <c:v>32.713159999999995</c:v>
                </c:pt>
                <c:pt idx="11286">
                  <c:v>32.717820000000003</c:v>
                </c:pt>
                <c:pt idx="11287">
                  <c:v>32.722479999999997</c:v>
                </c:pt>
                <c:pt idx="11288">
                  <c:v>32.727139999999999</c:v>
                </c:pt>
                <c:pt idx="11289">
                  <c:v>32.7318</c:v>
                </c:pt>
                <c:pt idx="11290">
                  <c:v>32.736460000000001</c:v>
                </c:pt>
                <c:pt idx="11291">
                  <c:v>32.741119999999995</c:v>
                </c:pt>
                <c:pt idx="11292">
                  <c:v>32.745780000000003</c:v>
                </c:pt>
                <c:pt idx="11293">
                  <c:v>32.750439999999998</c:v>
                </c:pt>
                <c:pt idx="11294">
                  <c:v>32.755099999999999</c:v>
                </c:pt>
                <c:pt idx="11295">
                  <c:v>32.75976</c:v>
                </c:pt>
                <c:pt idx="11296">
                  <c:v>32.764420000000001</c:v>
                </c:pt>
                <c:pt idx="11297">
                  <c:v>32.769080000000002</c:v>
                </c:pt>
                <c:pt idx="11298">
                  <c:v>32.77375</c:v>
                </c:pt>
                <c:pt idx="11299">
                  <c:v>32.778410000000001</c:v>
                </c:pt>
                <c:pt idx="11300">
                  <c:v>32.783069999999995</c:v>
                </c:pt>
                <c:pt idx="11301">
                  <c:v>32.787730000000003</c:v>
                </c:pt>
                <c:pt idx="11302">
                  <c:v>32.792389999999997</c:v>
                </c:pt>
                <c:pt idx="11303">
                  <c:v>32.797049999999999</c:v>
                </c:pt>
                <c:pt idx="11304">
                  <c:v>32.80171</c:v>
                </c:pt>
                <c:pt idx="11305">
                  <c:v>32.806370000000001</c:v>
                </c:pt>
                <c:pt idx="11306">
                  <c:v>32.811029999999995</c:v>
                </c:pt>
                <c:pt idx="11307">
                  <c:v>32.815690000000004</c:v>
                </c:pt>
                <c:pt idx="11308">
                  <c:v>32.820360000000001</c:v>
                </c:pt>
                <c:pt idx="11309">
                  <c:v>32.825020000000002</c:v>
                </c:pt>
                <c:pt idx="11310">
                  <c:v>32.829680000000003</c:v>
                </c:pt>
                <c:pt idx="11311">
                  <c:v>32.834339999999997</c:v>
                </c:pt>
                <c:pt idx="11312">
                  <c:v>32.838999999999999</c:v>
                </c:pt>
                <c:pt idx="11313">
                  <c:v>32.84366</c:v>
                </c:pt>
                <c:pt idx="11314">
                  <c:v>32.848320000000001</c:v>
                </c:pt>
                <c:pt idx="11315">
                  <c:v>32.852979999999995</c:v>
                </c:pt>
                <c:pt idx="11316">
                  <c:v>32.85765</c:v>
                </c:pt>
                <c:pt idx="11317">
                  <c:v>32.862310000000001</c:v>
                </c:pt>
                <c:pt idx="11318">
                  <c:v>32.866970000000002</c:v>
                </c:pt>
                <c:pt idx="11319">
                  <c:v>32.871629999999996</c:v>
                </c:pt>
                <c:pt idx="11320">
                  <c:v>32.876290000000004</c:v>
                </c:pt>
                <c:pt idx="11321">
                  <c:v>32.880949999999999</c:v>
                </c:pt>
                <c:pt idx="11322">
                  <c:v>32.88561</c:v>
                </c:pt>
                <c:pt idx="11323">
                  <c:v>32.890280000000004</c:v>
                </c:pt>
                <c:pt idx="11324">
                  <c:v>32.894939999999998</c:v>
                </c:pt>
                <c:pt idx="11325">
                  <c:v>32.8996</c:v>
                </c:pt>
                <c:pt idx="11326">
                  <c:v>32.904260000000001</c:v>
                </c:pt>
                <c:pt idx="11327">
                  <c:v>32.908920000000002</c:v>
                </c:pt>
                <c:pt idx="11328">
                  <c:v>32.913579999999996</c:v>
                </c:pt>
                <c:pt idx="11329">
                  <c:v>32.918240000000004</c:v>
                </c:pt>
                <c:pt idx="11330">
                  <c:v>32.922910000000002</c:v>
                </c:pt>
                <c:pt idx="11331">
                  <c:v>32.927570000000003</c:v>
                </c:pt>
                <c:pt idx="11332">
                  <c:v>32.932229999999997</c:v>
                </c:pt>
                <c:pt idx="11333">
                  <c:v>32.936890000000005</c:v>
                </c:pt>
                <c:pt idx="11334">
                  <c:v>32.941549999999999</c:v>
                </c:pt>
                <c:pt idx="11335">
                  <c:v>32.946219999999997</c:v>
                </c:pt>
                <c:pt idx="11336">
                  <c:v>32.950880000000005</c:v>
                </c:pt>
                <c:pt idx="11337">
                  <c:v>32.955539999999999</c:v>
                </c:pt>
                <c:pt idx="11338">
                  <c:v>32.9602</c:v>
                </c:pt>
                <c:pt idx="11339">
                  <c:v>32.964869999999998</c:v>
                </c:pt>
                <c:pt idx="11340">
                  <c:v>32.969529999999999</c:v>
                </c:pt>
                <c:pt idx="11341">
                  <c:v>32.97419</c:v>
                </c:pt>
                <c:pt idx="11342">
                  <c:v>32.978849999999994</c:v>
                </c:pt>
                <c:pt idx="11343">
                  <c:v>32.983520000000006</c:v>
                </c:pt>
                <c:pt idx="11344">
                  <c:v>32.98818</c:v>
                </c:pt>
                <c:pt idx="11345">
                  <c:v>32.992840000000001</c:v>
                </c:pt>
                <c:pt idx="11346">
                  <c:v>32.997500000000002</c:v>
                </c:pt>
                <c:pt idx="11347">
                  <c:v>33.002160000000003</c:v>
                </c:pt>
                <c:pt idx="11348">
                  <c:v>33.006819999999998</c:v>
                </c:pt>
                <c:pt idx="11349">
                  <c:v>33.011489999999995</c:v>
                </c:pt>
                <c:pt idx="11350">
                  <c:v>33.016150000000003</c:v>
                </c:pt>
                <c:pt idx="11351">
                  <c:v>33.020809999999997</c:v>
                </c:pt>
                <c:pt idx="11352">
                  <c:v>33.025469999999999</c:v>
                </c:pt>
                <c:pt idx="11353">
                  <c:v>33.030140000000003</c:v>
                </c:pt>
                <c:pt idx="11354">
                  <c:v>33.034800000000004</c:v>
                </c:pt>
                <c:pt idx="11355">
                  <c:v>33.039459999999998</c:v>
                </c:pt>
                <c:pt idx="11356">
                  <c:v>33.044129999999996</c:v>
                </c:pt>
                <c:pt idx="11357">
                  <c:v>33.048790000000004</c:v>
                </c:pt>
                <c:pt idx="11358">
                  <c:v>33.053449999999998</c:v>
                </c:pt>
                <c:pt idx="11359">
                  <c:v>33.058109999999999</c:v>
                </c:pt>
                <c:pt idx="11360">
                  <c:v>33.06277</c:v>
                </c:pt>
                <c:pt idx="11361">
                  <c:v>33.067439999999998</c:v>
                </c:pt>
                <c:pt idx="11362">
                  <c:v>33.072099999999999</c:v>
                </c:pt>
                <c:pt idx="11363">
                  <c:v>33.07676</c:v>
                </c:pt>
                <c:pt idx="11364">
                  <c:v>33.081430000000005</c:v>
                </c:pt>
                <c:pt idx="11365">
                  <c:v>33.086089999999999</c:v>
                </c:pt>
                <c:pt idx="11366">
                  <c:v>33.09075</c:v>
                </c:pt>
                <c:pt idx="11367">
                  <c:v>33.095419999999997</c:v>
                </c:pt>
                <c:pt idx="11368">
                  <c:v>33.100079999999998</c:v>
                </c:pt>
                <c:pt idx="11369">
                  <c:v>33.10474</c:v>
                </c:pt>
                <c:pt idx="11370">
                  <c:v>33.109399999999994</c:v>
                </c:pt>
                <c:pt idx="11371">
                  <c:v>33.114070000000005</c:v>
                </c:pt>
                <c:pt idx="11372">
                  <c:v>33.118729999999999</c:v>
                </c:pt>
                <c:pt idx="11373">
                  <c:v>33.123390000000001</c:v>
                </c:pt>
                <c:pt idx="11374">
                  <c:v>33.128059999999998</c:v>
                </c:pt>
                <c:pt idx="11375">
                  <c:v>33.132719999999999</c:v>
                </c:pt>
                <c:pt idx="11376">
                  <c:v>33.13738</c:v>
                </c:pt>
                <c:pt idx="11377">
                  <c:v>33.142049999999998</c:v>
                </c:pt>
                <c:pt idx="11378">
                  <c:v>33.146710000000006</c:v>
                </c:pt>
                <c:pt idx="11379">
                  <c:v>33.15137</c:v>
                </c:pt>
                <c:pt idx="11380">
                  <c:v>33.156030000000001</c:v>
                </c:pt>
                <c:pt idx="11381">
                  <c:v>33.160699999999999</c:v>
                </c:pt>
                <c:pt idx="11382">
                  <c:v>33.16536</c:v>
                </c:pt>
                <c:pt idx="11383">
                  <c:v>33.170030000000004</c:v>
                </c:pt>
                <c:pt idx="11384">
                  <c:v>33.174689999999998</c:v>
                </c:pt>
                <c:pt idx="11385">
                  <c:v>33.179350000000007</c:v>
                </c:pt>
                <c:pt idx="11386">
                  <c:v>33.184010000000001</c:v>
                </c:pt>
                <c:pt idx="11387">
                  <c:v>33.188679999999998</c:v>
                </c:pt>
                <c:pt idx="11388">
                  <c:v>33.193339999999999</c:v>
                </c:pt>
                <c:pt idx="11389">
                  <c:v>33.198009999999996</c:v>
                </c:pt>
                <c:pt idx="11390">
                  <c:v>33.202669999999998</c:v>
                </c:pt>
                <c:pt idx="11391">
                  <c:v>33.207329999999999</c:v>
                </c:pt>
                <c:pt idx="11392">
                  <c:v>33.211999999999996</c:v>
                </c:pt>
                <c:pt idx="11393">
                  <c:v>33.216660000000005</c:v>
                </c:pt>
                <c:pt idx="11394">
                  <c:v>33.221319999999999</c:v>
                </c:pt>
                <c:pt idx="11395">
                  <c:v>33.225989999999996</c:v>
                </c:pt>
                <c:pt idx="11396">
                  <c:v>33.230649999999997</c:v>
                </c:pt>
                <c:pt idx="11397">
                  <c:v>33.235320000000002</c:v>
                </c:pt>
                <c:pt idx="11398">
                  <c:v>33.239980000000003</c:v>
                </c:pt>
                <c:pt idx="11399">
                  <c:v>33.244639999999997</c:v>
                </c:pt>
                <c:pt idx="11400">
                  <c:v>33.249309999999994</c:v>
                </c:pt>
                <c:pt idx="11401">
                  <c:v>33.253970000000002</c:v>
                </c:pt>
                <c:pt idx="11402">
                  <c:v>33.25864</c:v>
                </c:pt>
                <c:pt idx="11403">
                  <c:v>33.263300000000001</c:v>
                </c:pt>
                <c:pt idx="11404">
                  <c:v>33.267960000000002</c:v>
                </c:pt>
                <c:pt idx="11405">
                  <c:v>33.272629999999999</c:v>
                </c:pt>
                <c:pt idx="11406">
                  <c:v>33.277290000000001</c:v>
                </c:pt>
                <c:pt idx="11407">
                  <c:v>33.281959999999998</c:v>
                </c:pt>
                <c:pt idx="11408">
                  <c:v>33.286620000000006</c:v>
                </c:pt>
                <c:pt idx="11409">
                  <c:v>33.29128</c:v>
                </c:pt>
                <c:pt idx="11410">
                  <c:v>33.295949999999998</c:v>
                </c:pt>
                <c:pt idx="11411">
                  <c:v>33.300609999999999</c:v>
                </c:pt>
                <c:pt idx="11412">
                  <c:v>33.305279999999996</c:v>
                </c:pt>
                <c:pt idx="11413">
                  <c:v>33.309940000000005</c:v>
                </c:pt>
                <c:pt idx="11414">
                  <c:v>33.314599999999999</c:v>
                </c:pt>
                <c:pt idx="11415">
                  <c:v>33.319269999999996</c:v>
                </c:pt>
                <c:pt idx="11416">
                  <c:v>33.323930000000004</c:v>
                </c:pt>
                <c:pt idx="11417">
                  <c:v>33.328600000000002</c:v>
                </c:pt>
                <c:pt idx="11418">
                  <c:v>33.333260000000003</c:v>
                </c:pt>
                <c:pt idx="11419">
                  <c:v>33.337919999999997</c:v>
                </c:pt>
                <c:pt idx="11420">
                  <c:v>33.342590000000001</c:v>
                </c:pt>
                <c:pt idx="11421">
                  <c:v>33.347259999999999</c:v>
                </c:pt>
                <c:pt idx="11422">
                  <c:v>33.35192</c:v>
                </c:pt>
                <c:pt idx="11423">
                  <c:v>33.356579999999994</c:v>
                </c:pt>
                <c:pt idx="11424">
                  <c:v>33.361250000000005</c:v>
                </c:pt>
                <c:pt idx="11425">
                  <c:v>33.36591</c:v>
                </c:pt>
                <c:pt idx="11426">
                  <c:v>33.370579999999997</c:v>
                </c:pt>
                <c:pt idx="11427">
                  <c:v>33.375239999999998</c:v>
                </c:pt>
                <c:pt idx="11428">
                  <c:v>33.379909999999995</c:v>
                </c:pt>
                <c:pt idx="11429">
                  <c:v>33.384570000000004</c:v>
                </c:pt>
                <c:pt idx="11430">
                  <c:v>33.389240000000001</c:v>
                </c:pt>
                <c:pt idx="11431">
                  <c:v>33.393899999999995</c:v>
                </c:pt>
                <c:pt idx="11432">
                  <c:v>33.398560000000003</c:v>
                </c:pt>
                <c:pt idx="11433">
                  <c:v>33.403230000000001</c:v>
                </c:pt>
                <c:pt idx="11434">
                  <c:v>33.407899999999998</c:v>
                </c:pt>
                <c:pt idx="11435">
                  <c:v>33.412559999999999</c:v>
                </c:pt>
                <c:pt idx="11436">
                  <c:v>33.41722</c:v>
                </c:pt>
                <c:pt idx="11437">
                  <c:v>33.421890000000005</c:v>
                </c:pt>
                <c:pt idx="11438">
                  <c:v>33.426560000000002</c:v>
                </c:pt>
                <c:pt idx="11439">
                  <c:v>33.431219999999996</c:v>
                </c:pt>
                <c:pt idx="11440">
                  <c:v>33.435880000000004</c:v>
                </c:pt>
                <c:pt idx="11441">
                  <c:v>33.440550000000002</c:v>
                </c:pt>
                <c:pt idx="11442">
                  <c:v>33.445219999999999</c:v>
                </c:pt>
                <c:pt idx="11443">
                  <c:v>33.44988</c:v>
                </c:pt>
                <c:pt idx="11444">
                  <c:v>33.454539999999994</c:v>
                </c:pt>
                <c:pt idx="11445">
                  <c:v>33.459210000000006</c:v>
                </c:pt>
                <c:pt idx="11446">
                  <c:v>33.463880000000003</c:v>
                </c:pt>
                <c:pt idx="11447">
                  <c:v>33.468539999999997</c:v>
                </c:pt>
                <c:pt idx="11448">
                  <c:v>33.473210000000002</c:v>
                </c:pt>
                <c:pt idx="11449">
                  <c:v>33.477870000000003</c:v>
                </c:pt>
                <c:pt idx="11450">
                  <c:v>33.48254</c:v>
                </c:pt>
                <c:pt idx="11451">
                  <c:v>33.487200000000001</c:v>
                </c:pt>
                <c:pt idx="11452">
                  <c:v>33.491869999999999</c:v>
                </c:pt>
                <c:pt idx="11453">
                  <c:v>33.496539999999996</c:v>
                </c:pt>
                <c:pt idx="11454">
                  <c:v>33.501200000000004</c:v>
                </c:pt>
                <c:pt idx="11455">
                  <c:v>33.505859999999998</c:v>
                </c:pt>
                <c:pt idx="11456">
                  <c:v>33.510529999999996</c:v>
                </c:pt>
                <c:pt idx="11457">
                  <c:v>33.5152</c:v>
                </c:pt>
                <c:pt idx="11458">
                  <c:v>33.519860000000001</c:v>
                </c:pt>
                <c:pt idx="11459">
                  <c:v>33.524529999999999</c:v>
                </c:pt>
                <c:pt idx="11460">
                  <c:v>33.52919</c:v>
                </c:pt>
                <c:pt idx="11461">
                  <c:v>33.533859999999997</c:v>
                </c:pt>
                <c:pt idx="11462">
                  <c:v>33.538520000000005</c:v>
                </c:pt>
                <c:pt idx="11463">
                  <c:v>33.543190000000003</c:v>
                </c:pt>
                <c:pt idx="11464">
                  <c:v>33.54786</c:v>
                </c:pt>
                <c:pt idx="11465">
                  <c:v>33.552520000000001</c:v>
                </c:pt>
                <c:pt idx="11466">
                  <c:v>33.557189999999999</c:v>
                </c:pt>
                <c:pt idx="11467">
                  <c:v>33.56185</c:v>
                </c:pt>
                <c:pt idx="11468">
                  <c:v>33.566520000000004</c:v>
                </c:pt>
                <c:pt idx="11469">
                  <c:v>33.571179999999998</c:v>
                </c:pt>
                <c:pt idx="11470">
                  <c:v>33.575849999999996</c:v>
                </c:pt>
                <c:pt idx="11471">
                  <c:v>33.58052</c:v>
                </c:pt>
                <c:pt idx="11472">
                  <c:v>33.585180000000001</c:v>
                </c:pt>
                <c:pt idx="11473">
                  <c:v>33.589849999999998</c:v>
                </c:pt>
                <c:pt idx="11474">
                  <c:v>33.594520000000003</c:v>
                </c:pt>
                <c:pt idx="11475">
                  <c:v>33.599179999999997</c:v>
                </c:pt>
                <c:pt idx="11476">
                  <c:v>33.603849999999994</c:v>
                </c:pt>
                <c:pt idx="11477">
                  <c:v>33.608510000000003</c:v>
                </c:pt>
                <c:pt idx="11478">
                  <c:v>33.61318</c:v>
                </c:pt>
                <c:pt idx="11479">
                  <c:v>33.617849999999997</c:v>
                </c:pt>
                <c:pt idx="11480">
                  <c:v>33.622509999999998</c:v>
                </c:pt>
                <c:pt idx="11481">
                  <c:v>33.627180000000003</c:v>
                </c:pt>
                <c:pt idx="11482">
                  <c:v>33.63185</c:v>
                </c:pt>
                <c:pt idx="11483">
                  <c:v>33.636510000000001</c:v>
                </c:pt>
                <c:pt idx="11484">
                  <c:v>33.641179999999999</c:v>
                </c:pt>
                <c:pt idx="11485">
                  <c:v>33.64584</c:v>
                </c:pt>
                <c:pt idx="11486">
                  <c:v>33.650510000000004</c:v>
                </c:pt>
                <c:pt idx="11487">
                  <c:v>33.655180000000001</c:v>
                </c:pt>
                <c:pt idx="11488">
                  <c:v>33.659840000000003</c:v>
                </c:pt>
                <c:pt idx="11489">
                  <c:v>33.66451</c:v>
                </c:pt>
                <c:pt idx="11490">
                  <c:v>33.669179999999997</c:v>
                </c:pt>
                <c:pt idx="11491">
                  <c:v>33.673839999999998</c:v>
                </c:pt>
                <c:pt idx="11492">
                  <c:v>33.678510000000003</c:v>
                </c:pt>
                <c:pt idx="11493">
                  <c:v>33.68318</c:v>
                </c:pt>
                <c:pt idx="11494">
                  <c:v>33.687839999999994</c:v>
                </c:pt>
                <c:pt idx="11495">
                  <c:v>33.692509999999999</c:v>
                </c:pt>
                <c:pt idx="11496">
                  <c:v>33.697180000000003</c:v>
                </c:pt>
                <c:pt idx="11497">
                  <c:v>33.701839999999997</c:v>
                </c:pt>
                <c:pt idx="11498">
                  <c:v>33.706510000000002</c:v>
                </c:pt>
                <c:pt idx="11499">
                  <c:v>33.711179999999999</c:v>
                </c:pt>
                <c:pt idx="11500">
                  <c:v>33.71584</c:v>
                </c:pt>
                <c:pt idx="11501">
                  <c:v>33.720510000000004</c:v>
                </c:pt>
                <c:pt idx="11502">
                  <c:v>33.725180000000002</c:v>
                </c:pt>
                <c:pt idx="11503">
                  <c:v>33.729839999999996</c:v>
                </c:pt>
                <c:pt idx="11504">
                  <c:v>33.73451</c:v>
                </c:pt>
                <c:pt idx="11505">
                  <c:v>33.739179999999998</c:v>
                </c:pt>
                <c:pt idx="11506">
                  <c:v>33.743839999999999</c:v>
                </c:pt>
                <c:pt idx="11507">
                  <c:v>33.748510000000003</c:v>
                </c:pt>
                <c:pt idx="11508">
                  <c:v>33.75318</c:v>
                </c:pt>
                <c:pt idx="11509">
                  <c:v>33.757839999999995</c:v>
                </c:pt>
                <c:pt idx="11510">
                  <c:v>33.762510000000006</c:v>
                </c:pt>
                <c:pt idx="11511">
                  <c:v>33.767180000000003</c:v>
                </c:pt>
                <c:pt idx="11512">
                  <c:v>33.771850000000001</c:v>
                </c:pt>
                <c:pt idx="11513">
                  <c:v>33.776510000000002</c:v>
                </c:pt>
                <c:pt idx="11514">
                  <c:v>33.781179999999999</c:v>
                </c:pt>
                <c:pt idx="11515">
                  <c:v>33.785849999999996</c:v>
                </c:pt>
                <c:pt idx="11516">
                  <c:v>33.790510000000005</c:v>
                </c:pt>
                <c:pt idx="11517">
                  <c:v>33.795180000000002</c:v>
                </c:pt>
                <c:pt idx="11518">
                  <c:v>33.799849999999999</c:v>
                </c:pt>
                <c:pt idx="11519">
                  <c:v>33.804519999999997</c:v>
                </c:pt>
                <c:pt idx="11520">
                  <c:v>33.809190000000001</c:v>
                </c:pt>
                <c:pt idx="11521">
                  <c:v>33.813850000000002</c:v>
                </c:pt>
                <c:pt idx="11522">
                  <c:v>33.818519999999999</c:v>
                </c:pt>
                <c:pt idx="11523">
                  <c:v>33.823190000000004</c:v>
                </c:pt>
                <c:pt idx="11524">
                  <c:v>33.827849999999998</c:v>
                </c:pt>
                <c:pt idx="11525">
                  <c:v>33.832519999999995</c:v>
                </c:pt>
                <c:pt idx="11526">
                  <c:v>33.83719</c:v>
                </c:pt>
                <c:pt idx="11527">
                  <c:v>33.841860000000004</c:v>
                </c:pt>
                <c:pt idx="11528">
                  <c:v>33.846519999999998</c:v>
                </c:pt>
                <c:pt idx="11529">
                  <c:v>33.851190000000003</c:v>
                </c:pt>
                <c:pt idx="11530">
                  <c:v>33.85586</c:v>
                </c:pt>
                <c:pt idx="11531">
                  <c:v>33.860529999999997</c:v>
                </c:pt>
                <c:pt idx="11532">
                  <c:v>33.865190000000005</c:v>
                </c:pt>
                <c:pt idx="11533">
                  <c:v>33.869860000000003</c:v>
                </c:pt>
                <c:pt idx="11534">
                  <c:v>33.87453</c:v>
                </c:pt>
                <c:pt idx="11535">
                  <c:v>33.879199999999997</c:v>
                </c:pt>
                <c:pt idx="11536">
                  <c:v>33.883870000000002</c:v>
                </c:pt>
                <c:pt idx="11537">
                  <c:v>33.888530000000003</c:v>
                </c:pt>
                <c:pt idx="11538">
                  <c:v>33.8932</c:v>
                </c:pt>
                <c:pt idx="11539">
                  <c:v>33.897869999999998</c:v>
                </c:pt>
                <c:pt idx="11540">
                  <c:v>33.902540000000002</c:v>
                </c:pt>
                <c:pt idx="11541">
                  <c:v>33.907199999999996</c:v>
                </c:pt>
                <c:pt idx="11542">
                  <c:v>33.911869999999993</c:v>
                </c:pt>
                <c:pt idx="11543">
                  <c:v>33.916540000000005</c:v>
                </c:pt>
                <c:pt idx="11544">
                  <c:v>33.921210000000002</c:v>
                </c:pt>
                <c:pt idx="11545">
                  <c:v>33.925879999999999</c:v>
                </c:pt>
                <c:pt idx="11546">
                  <c:v>33.930549999999997</c:v>
                </c:pt>
                <c:pt idx="11547">
                  <c:v>33.935220000000001</c:v>
                </c:pt>
                <c:pt idx="11548">
                  <c:v>33.939879999999995</c:v>
                </c:pt>
                <c:pt idx="11549">
                  <c:v>33.94455</c:v>
                </c:pt>
                <c:pt idx="11550">
                  <c:v>33.949220000000004</c:v>
                </c:pt>
                <c:pt idx="11551">
                  <c:v>33.953890000000001</c:v>
                </c:pt>
                <c:pt idx="11552">
                  <c:v>33.958549999999995</c:v>
                </c:pt>
                <c:pt idx="11553">
                  <c:v>33.96322</c:v>
                </c:pt>
                <c:pt idx="11554">
                  <c:v>33.967889999999997</c:v>
                </c:pt>
                <c:pt idx="11555">
                  <c:v>33.972560000000001</c:v>
                </c:pt>
                <c:pt idx="11556">
                  <c:v>33.977229999999999</c:v>
                </c:pt>
                <c:pt idx="11557">
                  <c:v>33.981900000000003</c:v>
                </c:pt>
                <c:pt idx="11558">
                  <c:v>33.986559999999997</c:v>
                </c:pt>
                <c:pt idx="11559">
                  <c:v>33.991229999999995</c:v>
                </c:pt>
                <c:pt idx="11560">
                  <c:v>33.995900000000006</c:v>
                </c:pt>
                <c:pt idx="11561">
                  <c:v>34.000570000000003</c:v>
                </c:pt>
                <c:pt idx="11562">
                  <c:v>34.005240000000001</c:v>
                </c:pt>
                <c:pt idx="11563">
                  <c:v>34.009909999999998</c:v>
                </c:pt>
                <c:pt idx="11564">
                  <c:v>34.014580000000002</c:v>
                </c:pt>
                <c:pt idx="11565">
                  <c:v>34.01925</c:v>
                </c:pt>
                <c:pt idx="11566">
                  <c:v>34.023910000000001</c:v>
                </c:pt>
                <c:pt idx="11567">
                  <c:v>34.028580000000005</c:v>
                </c:pt>
                <c:pt idx="11568">
                  <c:v>34.033250000000002</c:v>
                </c:pt>
                <c:pt idx="11569">
                  <c:v>34.03792</c:v>
                </c:pt>
                <c:pt idx="11570">
                  <c:v>34.042589999999997</c:v>
                </c:pt>
                <c:pt idx="11571">
                  <c:v>34.047260000000001</c:v>
                </c:pt>
                <c:pt idx="11572">
                  <c:v>34.051920000000003</c:v>
                </c:pt>
                <c:pt idx="11573">
                  <c:v>34.056599999999996</c:v>
                </c:pt>
                <c:pt idx="11574">
                  <c:v>34.061260000000004</c:v>
                </c:pt>
                <c:pt idx="11575">
                  <c:v>34.065930000000002</c:v>
                </c:pt>
                <c:pt idx="11576">
                  <c:v>34.070599999999999</c:v>
                </c:pt>
                <c:pt idx="11577">
                  <c:v>34.075269999999996</c:v>
                </c:pt>
                <c:pt idx="11578">
                  <c:v>34.079940000000001</c:v>
                </c:pt>
                <c:pt idx="11579">
                  <c:v>34.084609999999998</c:v>
                </c:pt>
                <c:pt idx="11580">
                  <c:v>34.089280000000002</c:v>
                </c:pt>
                <c:pt idx="11581">
                  <c:v>34.09395</c:v>
                </c:pt>
                <c:pt idx="11582">
                  <c:v>34.098620000000004</c:v>
                </c:pt>
                <c:pt idx="11583">
                  <c:v>34.103290000000001</c:v>
                </c:pt>
                <c:pt idx="11584">
                  <c:v>34.107949999999995</c:v>
                </c:pt>
                <c:pt idx="11585">
                  <c:v>34.11262</c:v>
                </c:pt>
                <c:pt idx="11586">
                  <c:v>34.117290000000004</c:v>
                </c:pt>
                <c:pt idx="11587">
                  <c:v>34.121960000000001</c:v>
                </c:pt>
                <c:pt idx="11588">
                  <c:v>34.126629999999999</c:v>
                </c:pt>
                <c:pt idx="11589">
                  <c:v>34.131300000000003</c:v>
                </c:pt>
                <c:pt idx="11590">
                  <c:v>34.13597</c:v>
                </c:pt>
                <c:pt idx="11591">
                  <c:v>34.140639999999998</c:v>
                </c:pt>
                <c:pt idx="11592">
                  <c:v>34.145309999999995</c:v>
                </c:pt>
                <c:pt idx="11593">
                  <c:v>34.149980000000006</c:v>
                </c:pt>
                <c:pt idx="11594">
                  <c:v>34.154650000000004</c:v>
                </c:pt>
                <c:pt idx="11595">
                  <c:v>34.159320000000001</c:v>
                </c:pt>
                <c:pt idx="11596">
                  <c:v>34.163989999999998</c:v>
                </c:pt>
                <c:pt idx="11597">
                  <c:v>34.168659999999996</c:v>
                </c:pt>
                <c:pt idx="11598">
                  <c:v>34.173319999999997</c:v>
                </c:pt>
                <c:pt idx="11599">
                  <c:v>34.177999999999997</c:v>
                </c:pt>
                <c:pt idx="11600">
                  <c:v>34.182659999999998</c:v>
                </c:pt>
                <c:pt idx="11601">
                  <c:v>34.187339999999999</c:v>
                </c:pt>
                <c:pt idx="11602">
                  <c:v>34.192</c:v>
                </c:pt>
                <c:pt idx="11603">
                  <c:v>34.196669999999997</c:v>
                </c:pt>
                <c:pt idx="11604">
                  <c:v>34.201339999999995</c:v>
                </c:pt>
                <c:pt idx="11605">
                  <c:v>34.206009999999999</c:v>
                </c:pt>
                <c:pt idx="11606">
                  <c:v>34.21069</c:v>
                </c:pt>
                <c:pt idx="11607">
                  <c:v>34.215350000000001</c:v>
                </c:pt>
                <c:pt idx="11608">
                  <c:v>34.220019999999998</c:v>
                </c:pt>
                <c:pt idx="11609">
                  <c:v>34.224690000000002</c:v>
                </c:pt>
                <c:pt idx="11610">
                  <c:v>34.22936</c:v>
                </c:pt>
                <c:pt idx="11611">
                  <c:v>34.234029999999997</c:v>
                </c:pt>
                <c:pt idx="11612">
                  <c:v>34.238699999999994</c:v>
                </c:pt>
                <c:pt idx="11613">
                  <c:v>34.243379999999995</c:v>
                </c:pt>
                <c:pt idx="11614">
                  <c:v>34.248040000000003</c:v>
                </c:pt>
                <c:pt idx="11615">
                  <c:v>34.25271</c:v>
                </c:pt>
                <c:pt idx="11616">
                  <c:v>34.257379999999998</c:v>
                </c:pt>
                <c:pt idx="11617">
                  <c:v>34.262050000000002</c:v>
                </c:pt>
                <c:pt idx="11618">
                  <c:v>34.266730000000003</c:v>
                </c:pt>
                <c:pt idx="11619">
                  <c:v>34.271389999999997</c:v>
                </c:pt>
                <c:pt idx="11620">
                  <c:v>34.276059999999994</c:v>
                </c:pt>
                <c:pt idx="11621">
                  <c:v>34.280739999999994</c:v>
                </c:pt>
                <c:pt idx="11622">
                  <c:v>34.285400000000003</c:v>
                </c:pt>
                <c:pt idx="11623">
                  <c:v>34.290080000000003</c:v>
                </c:pt>
                <c:pt idx="11624">
                  <c:v>34.294750000000001</c:v>
                </c:pt>
                <c:pt idx="11625">
                  <c:v>34.299410000000002</c:v>
                </c:pt>
                <c:pt idx="11626">
                  <c:v>34.304090000000002</c:v>
                </c:pt>
                <c:pt idx="11627">
                  <c:v>34.308759999999999</c:v>
                </c:pt>
                <c:pt idx="11628">
                  <c:v>34.313429999999997</c:v>
                </c:pt>
                <c:pt idx="11629">
                  <c:v>34.318099999999994</c:v>
                </c:pt>
                <c:pt idx="11630">
                  <c:v>34.322770000000006</c:v>
                </c:pt>
                <c:pt idx="11631">
                  <c:v>34.327440000000003</c:v>
                </c:pt>
                <c:pt idx="11632">
                  <c:v>34.33211</c:v>
                </c:pt>
                <c:pt idx="11633">
                  <c:v>34.336779999999997</c:v>
                </c:pt>
                <c:pt idx="11634">
                  <c:v>34.341450000000002</c:v>
                </c:pt>
                <c:pt idx="11635">
                  <c:v>34.346119999999999</c:v>
                </c:pt>
                <c:pt idx="11636">
                  <c:v>34.350789999999996</c:v>
                </c:pt>
                <c:pt idx="11637">
                  <c:v>34.355460000000001</c:v>
                </c:pt>
                <c:pt idx="11638">
                  <c:v>34.360130000000005</c:v>
                </c:pt>
                <c:pt idx="11639">
                  <c:v>34.364800000000002</c:v>
                </c:pt>
                <c:pt idx="11640">
                  <c:v>34.36947</c:v>
                </c:pt>
                <c:pt idx="11641">
                  <c:v>34.374139999999997</c:v>
                </c:pt>
                <c:pt idx="11642">
                  <c:v>34.378819999999997</c:v>
                </c:pt>
                <c:pt idx="11643">
                  <c:v>34.383490000000002</c:v>
                </c:pt>
                <c:pt idx="11644">
                  <c:v>34.388159999999999</c:v>
                </c:pt>
                <c:pt idx="11645">
                  <c:v>34.392829999999996</c:v>
                </c:pt>
                <c:pt idx="11646">
                  <c:v>34.397500000000001</c:v>
                </c:pt>
                <c:pt idx="11647">
                  <c:v>34.402170000000005</c:v>
                </c:pt>
                <c:pt idx="11648">
                  <c:v>34.406840000000003</c:v>
                </c:pt>
                <c:pt idx="11649">
                  <c:v>34.41151</c:v>
                </c:pt>
                <c:pt idx="11650">
                  <c:v>34.416179999999997</c:v>
                </c:pt>
                <c:pt idx="11651">
                  <c:v>34.420859999999998</c:v>
                </c:pt>
                <c:pt idx="11652">
                  <c:v>34.425519999999999</c:v>
                </c:pt>
                <c:pt idx="11653">
                  <c:v>34.430189999999996</c:v>
                </c:pt>
                <c:pt idx="11654">
                  <c:v>34.434869999999997</c:v>
                </c:pt>
                <c:pt idx="11655">
                  <c:v>34.439540000000001</c:v>
                </c:pt>
                <c:pt idx="11656">
                  <c:v>34.444210000000005</c:v>
                </c:pt>
                <c:pt idx="11657">
                  <c:v>34.448880000000003</c:v>
                </c:pt>
                <c:pt idx="11658">
                  <c:v>34.45355</c:v>
                </c:pt>
                <c:pt idx="11659">
                  <c:v>34.458219999999997</c:v>
                </c:pt>
                <c:pt idx="11660">
                  <c:v>34.462899999999998</c:v>
                </c:pt>
                <c:pt idx="11661">
                  <c:v>34.467570000000002</c:v>
                </c:pt>
                <c:pt idx="11662">
                  <c:v>34.472239999999999</c:v>
                </c:pt>
                <c:pt idx="11663">
                  <c:v>34.476909999999997</c:v>
                </c:pt>
                <c:pt idx="11664">
                  <c:v>34.481580000000001</c:v>
                </c:pt>
                <c:pt idx="11665">
                  <c:v>34.486250000000005</c:v>
                </c:pt>
                <c:pt idx="11666">
                  <c:v>34.490920000000003</c:v>
                </c:pt>
                <c:pt idx="11667">
                  <c:v>34.495600000000003</c:v>
                </c:pt>
                <c:pt idx="11668">
                  <c:v>34.50027</c:v>
                </c:pt>
                <c:pt idx="11669">
                  <c:v>34.504939999999998</c:v>
                </c:pt>
                <c:pt idx="11670">
                  <c:v>34.509610000000002</c:v>
                </c:pt>
                <c:pt idx="11671">
                  <c:v>34.514279999999999</c:v>
                </c:pt>
                <c:pt idx="11672">
                  <c:v>34.518949999999997</c:v>
                </c:pt>
                <c:pt idx="11673">
                  <c:v>34.523620000000001</c:v>
                </c:pt>
                <c:pt idx="11674">
                  <c:v>34.528299999999994</c:v>
                </c:pt>
                <c:pt idx="11675">
                  <c:v>34.532970000000006</c:v>
                </c:pt>
                <c:pt idx="11676">
                  <c:v>34.537640000000003</c:v>
                </c:pt>
                <c:pt idx="11677">
                  <c:v>34.542310000000001</c:v>
                </c:pt>
                <c:pt idx="11678">
                  <c:v>34.546979999999998</c:v>
                </c:pt>
                <c:pt idx="11679">
                  <c:v>34.551650000000002</c:v>
                </c:pt>
                <c:pt idx="11680">
                  <c:v>34.556330000000003</c:v>
                </c:pt>
                <c:pt idx="11681">
                  <c:v>34.561</c:v>
                </c:pt>
                <c:pt idx="11682">
                  <c:v>34.565669999999997</c:v>
                </c:pt>
                <c:pt idx="11683">
                  <c:v>34.570339999999995</c:v>
                </c:pt>
                <c:pt idx="11684">
                  <c:v>34.575019999999995</c:v>
                </c:pt>
                <c:pt idx="11685">
                  <c:v>34.579690000000006</c:v>
                </c:pt>
                <c:pt idx="11686">
                  <c:v>34.584360000000004</c:v>
                </c:pt>
                <c:pt idx="11687">
                  <c:v>34.589030000000001</c:v>
                </c:pt>
                <c:pt idx="11688">
                  <c:v>34.593699999999998</c:v>
                </c:pt>
                <c:pt idx="11689">
                  <c:v>34.598370000000003</c:v>
                </c:pt>
                <c:pt idx="11690">
                  <c:v>34.60304</c:v>
                </c:pt>
                <c:pt idx="11691">
                  <c:v>34.60772</c:v>
                </c:pt>
                <c:pt idx="11692">
                  <c:v>34.612389999999998</c:v>
                </c:pt>
                <c:pt idx="11693">
                  <c:v>34.617059999999995</c:v>
                </c:pt>
                <c:pt idx="11694">
                  <c:v>34.621730000000007</c:v>
                </c:pt>
                <c:pt idx="11695">
                  <c:v>34.62641</c:v>
                </c:pt>
                <c:pt idx="11696">
                  <c:v>34.631080000000004</c:v>
                </c:pt>
                <c:pt idx="11697">
                  <c:v>34.635750000000002</c:v>
                </c:pt>
                <c:pt idx="11698">
                  <c:v>34.640419999999999</c:v>
                </c:pt>
                <c:pt idx="11699">
                  <c:v>34.645099999999999</c:v>
                </c:pt>
                <c:pt idx="11700">
                  <c:v>34.649770000000004</c:v>
                </c:pt>
                <c:pt idx="11701">
                  <c:v>34.654440000000001</c:v>
                </c:pt>
                <c:pt idx="11702">
                  <c:v>34.659109999999998</c:v>
                </c:pt>
                <c:pt idx="11703">
                  <c:v>34.663789999999999</c:v>
                </c:pt>
                <c:pt idx="11704">
                  <c:v>34.668459999999996</c:v>
                </c:pt>
                <c:pt idx="11705">
                  <c:v>34.67313</c:v>
                </c:pt>
                <c:pt idx="11706">
                  <c:v>34.677800000000005</c:v>
                </c:pt>
                <c:pt idx="11707">
                  <c:v>34.682479999999998</c:v>
                </c:pt>
                <c:pt idx="11708">
                  <c:v>34.687150000000003</c:v>
                </c:pt>
                <c:pt idx="11709">
                  <c:v>34.69182</c:v>
                </c:pt>
                <c:pt idx="11710">
                  <c:v>34.696490000000004</c:v>
                </c:pt>
                <c:pt idx="11711">
                  <c:v>34.701170000000005</c:v>
                </c:pt>
                <c:pt idx="11712">
                  <c:v>34.705840000000002</c:v>
                </c:pt>
                <c:pt idx="11713">
                  <c:v>34.710509999999999</c:v>
                </c:pt>
                <c:pt idx="11714">
                  <c:v>34.71519</c:v>
                </c:pt>
                <c:pt idx="11715">
                  <c:v>34.719859999999997</c:v>
                </c:pt>
                <c:pt idx="11716">
                  <c:v>34.724530000000001</c:v>
                </c:pt>
                <c:pt idx="11717">
                  <c:v>34.729210000000002</c:v>
                </c:pt>
                <c:pt idx="11718">
                  <c:v>34.733879999999999</c:v>
                </c:pt>
                <c:pt idx="11719">
                  <c:v>34.738549999999996</c:v>
                </c:pt>
                <c:pt idx="11720">
                  <c:v>34.743220000000001</c:v>
                </c:pt>
                <c:pt idx="11721">
                  <c:v>34.747889999999998</c:v>
                </c:pt>
                <c:pt idx="11722">
                  <c:v>34.752570000000006</c:v>
                </c:pt>
                <c:pt idx="11723">
                  <c:v>34.757240000000003</c:v>
                </c:pt>
                <c:pt idx="11724">
                  <c:v>34.76191</c:v>
                </c:pt>
                <c:pt idx="11725">
                  <c:v>34.766590000000001</c:v>
                </c:pt>
                <c:pt idx="11726">
                  <c:v>34.771259999999998</c:v>
                </c:pt>
                <c:pt idx="11727">
                  <c:v>34.775939999999999</c:v>
                </c:pt>
                <c:pt idx="11728">
                  <c:v>34.780610000000003</c:v>
                </c:pt>
                <c:pt idx="11729">
                  <c:v>34.78528</c:v>
                </c:pt>
                <c:pt idx="11730">
                  <c:v>34.789949999999997</c:v>
                </c:pt>
                <c:pt idx="11731">
                  <c:v>34.794619999999995</c:v>
                </c:pt>
                <c:pt idx="11732">
                  <c:v>34.799299999999995</c:v>
                </c:pt>
                <c:pt idx="11733">
                  <c:v>34.80397</c:v>
                </c:pt>
                <c:pt idx="11734">
                  <c:v>34.80865</c:v>
                </c:pt>
                <c:pt idx="11735">
                  <c:v>34.813320000000004</c:v>
                </c:pt>
                <c:pt idx="11736">
                  <c:v>34.817990000000002</c:v>
                </c:pt>
                <c:pt idx="11737">
                  <c:v>34.822670000000002</c:v>
                </c:pt>
                <c:pt idx="11738">
                  <c:v>34.82734</c:v>
                </c:pt>
                <c:pt idx="11739">
                  <c:v>34.832009999999997</c:v>
                </c:pt>
                <c:pt idx="11740">
                  <c:v>34.836689999999997</c:v>
                </c:pt>
                <c:pt idx="11741">
                  <c:v>34.841360000000002</c:v>
                </c:pt>
                <c:pt idx="11742">
                  <c:v>34.846029999999999</c:v>
                </c:pt>
                <c:pt idx="11743">
                  <c:v>34.850709999999999</c:v>
                </c:pt>
                <c:pt idx="11744">
                  <c:v>34.855379999999997</c:v>
                </c:pt>
                <c:pt idx="11745">
                  <c:v>34.860059999999997</c:v>
                </c:pt>
                <c:pt idx="11746">
                  <c:v>34.864729999999994</c:v>
                </c:pt>
                <c:pt idx="11747">
                  <c:v>34.869399999999999</c:v>
                </c:pt>
                <c:pt idx="11748">
                  <c:v>34.874070000000003</c:v>
                </c:pt>
                <c:pt idx="11749">
                  <c:v>34.878749999999997</c:v>
                </c:pt>
                <c:pt idx="11750">
                  <c:v>34.883420000000001</c:v>
                </c:pt>
                <c:pt idx="11751">
                  <c:v>34.888100000000001</c:v>
                </c:pt>
                <c:pt idx="11752">
                  <c:v>34.892769999999999</c:v>
                </c:pt>
                <c:pt idx="11753">
                  <c:v>34.897440000000003</c:v>
                </c:pt>
                <c:pt idx="11754">
                  <c:v>34.902120000000004</c:v>
                </c:pt>
                <c:pt idx="11755">
                  <c:v>34.906790000000001</c:v>
                </c:pt>
                <c:pt idx="11756">
                  <c:v>34.911459999999998</c:v>
                </c:pt>
                <c:pt idx="11757">
                  <c:v>34.916139999999999</c:v>
                </c:pt>
                <c:pt idx="11758">
                  <c:v>34.920819999999999</c:v>
                </c:pt>
                <c:pt idx="11759">
                  <c:v>34.925489999999996</c:v>
                </c:pt>
                <c:pt idx="11760">
                  <c:v>34.930160000000001</c:v>
                </c:pt>
                <c:pt idx="11761">
                  <c:v>34.934840000000001</c:v>
                </c:pt>
                <c:pt idx="11762">
                  <c:v>34.939509999999999</c:v>
                </c:pt>
                <c:pt idx="11763">
                  <c:v>34.944179999999996</c:v>
                </c:pt>
                <c:pt idx="11764">
                  <c:v>34.948859999999996</c:v>
                </c:pt>
                <c:pt idx="11765">
                  <c:v>34.953529999999994</c:v>
                </c:pt>
                <c:pt idx="11766">
                  <c:v>34.958210000000001</c:v>
                </c:pt>
                <c:pt idx="11767">
                  <c:v>34.962879999999998</c:v>
                </c:pt>
                <c:pt idx="11768">
                  <c:v>34.967559999999999</c:v>
                </c:pt>
                <c:pt idx="11769">
                  <c:v>34.972230000000003</c:v>
                </c:pt>
                <c:pt idx="11770">
                  <c:v>34.976900000000001</c:v>
                </c:pt>
                <c:pt idx="11771">
                  <c:v>34.981580000000001</c:v>
                </c:pt>
                <c:pt idx="11772">
                  <c:v>34.986250000000005</c:v>
                </c:pt>
                <c:pt idx="11773">
                  <c:v>34.990930000000006</c:v>
                </c:pt>
                <c:pt idx="11774">
                  <c:v>34.995600000000003</c:v>
                </c:pt>
                <c:pt idx="11775">
                  <c:v>35.000280000000004</c:v>
                </c:pt>
                <c:pt idx="11776">
                  <c:v>35.004950000000001</c:v>
                </c:pt>
                <c:pt idx="11777">
                  <c:v>35.009619999999998</c:v>
                </c:pt>
                <c:pt idx="11778">
                  <c:v>35.014299999999999</c:v>
                </c:pt>
                <c:pt idx="11779">
                  <c:v>35.018970000000003</c:v>
                </c:pt>
                <c:pt idx="11780">
                  <c:v>35.023650000000004</c:v>
                </c:pt>
                <c:pt idx="11781">
                  <c:v>35.028320000000001</c:v>
                </c:pt>
                <c:pt idx="11782">
                  <c:v>35.033000000000001</c:v>
                </c:pt>
                <c:pt idx="11783">
                  <c:v>35.037669999999999</c:v>
                </c:pt>
                <c:pt idx="11784">
                  <c:v>35.042349999999999</c:v>
                </c:pt>
                <c:pt idx="11785">
                  <c:v>35.047019999999996</c:v>
                </c:pt>
                <c:pt idx="11786">
                  <c:v>35.051699999999997</c:v>
                </c:pt>
                <c:pt idx="11787">
                  <c:v>35.056370000000001</c:v>
                </c:pt>
                <c:pt idx="11788">
                  <c:v>35.061050000000002</c:v>
                </c:pt>
                <c:pt idx="11789">
                  <c:v>35.065719999999999</c:v>
                </c:pt>
                <c:pt idx="11790">
                  <c:v>35.070390000000003</c:v>
                </c:pt>
                <c:pt idx="11791">
                  <c:v>35.075069999999997</c:v>
                </c:pt>
                <c:pt idx="11792">
                  <c:v>35.079740000000001</c:v>
                </c:pt>
                <c:pt idx="11793">
                  <c:v>35.084420000000001</c:v>
                </c:pt>
                <c:pt idx="11794">
                  <c:v>35.089090000000006</c:v>
                </c:pt>
                <c:pt idx="11795">
                  <c:v>35.093770000000006</c:v>
                </c:pt>
                <c:pt idx="11796">
                  <c:v>35.098440000000004</c:v>
                </c:pt>
                <c:pt idx="11797">
                  <c:v>35.103120000000004</c:v>
                </c:pt>
                <c:pt idx="11798">
                  <c:v>35.107800000000005</c:v>
                </c:pt>
                <c:pt idx="11799">
                  <c:v>35.112470000000002</c:v>
                </c:pt>
                <c:pt idx="11800">
                  <c:v>35.117150000000002</c:v>
                </c:pt>
                <c:pt idx="11801">
                  <c:v>35.12182</c:v>
                </c:pt>
                <c:pt idx="11802">
                  <c:v>35.1265</c:v>
                </c:pt>
                <c:pt idx="11803">
                  <c:v>35.131170000000004</c:v>
                </c:pt>
                <c:pt idx="11804">
                  <c:v>35.135850000000005</c:v>
                </c:pt>
                <c:pt idx="11805">
                  <c:v>35.140520000000002</c:v>
                </c:pt>
                <c:pt idx="11806">
                  <c:v>35.145200000000003</c:v>
                </c:pt>
                <c:pt idx="11807">
                  <c:v>35.14987</c:v>
                </c:pt>
                <c:pt idx="11808">
                  <c:v>35.15455</c:v>
                </c:pt>
                <c:pt idx="11809">
                  <c:v>35.159219999999998</c:v>
                </c:pt>
                <c:pt idx="11810">
                  <c:v>35.163899999999998</c:v>
                </c:pt>
                <c:pt idx="11811">
                  <c:v>35.168570000000003</c:v>
                </c:pt>
                <c:pt idx="11812">
                  <c:v>35.173250000000003</c:v>
                </c:pt>
                <c:pt idx="11813">
                  <c:v>35.17792</c:v>
                </c:pt>
                <c:pt idx="11814">
                  <c:v>35.182600000000001</c:v>
                </c:pt>
                <c:pt idx="11815">
                  <c:v>35.187269999999998</c:v>
                </c:pt>
                <c:pt idx="11816">
                  <c:v>35.191949999999999</c:v>
                </c:pt>
                <c:pt idx="11817">
                  <c:v>35.196619999999996</c:v>
                </c:pt>
                <c:pt idx="11818">
                  <c:v>35.201299999999996</c:v>
                </c:pt>
                <c:pt idx="11819">
                  <c:v>35.205979999999997</c:v>
                </c:pt>
                <c:pt idx="11820">
                  <c:v>35.210650000000001</c:v>
                </c:pt>
                <c:pt idx="11821">
                  <c:v>35.215330000000002</c:v>
                </c:pt>
                <c:pt idx="11822">
                  <c:v>35.22</c:v>
                </c:pt>
                <c:pt idx="11823">
                  <c:v>35.224679999999999</c:v>
                </c:pt>
                <c:pt idx="11824">
                  <c:v>35.22936</c:v>
                </c:pt>
                <c:pt idx="11825">
                  <c:v>35.234029999999997</c:v>
                </c:pt>
                <c:pt idx="11826">
                  <c:v>35.238709999999998</c:v>
                </c:pt>
                <c:pt idx="11827">
                  <c:v>35.243379999999995</c:v>
                </c:pt>
                <c:pt idx="11828">
                  <c:v>35.248059999999995</c:v>
                </c:pt>
                <c:pt idx="11829">
                  <c:v>35.252739999999996</c:v>
                </c:pt>
                <c:pt idx="11830">
                  <c:v>35.25741</c:v>
                </c:pt>
                <c:pt idx="11831">
                  <c:v>35.262090000000001</c:v>
                </c:pt>
                <c:pt idx="11832">
                  <c:v>35.266759999999998</c:v>
                </c:pt>
                <c:pt idx="11833">
                  <c:v>35.271439999999998</c:v>
                </c:pt>
                <c:pt idx="11834">
                  <c:v>35.276110000000003</c:v>
                </c:pt>
                <c:pt idx="11835">
                  <c:v>35.280789999999996</c:v>
                </c:pt>
                <c:pt idx="11836">
                  <c:v>35.285469999999997</c:v>
                </c:pt>
                <c:pt idx="11837">
                  <c:v>35.290140000000001</c:v>
                </c:pt>
                <c:pt idx="11838">
                  <c:v>35.294819999999994</c:v>
                </c:pt>
                <c:pt idx="11839">
                  <c:v>35.299490000000006</c:v>
                </c:pt>
                <c:pt idx="11840">
                  <c:v>35.304170000000006</c:v>
                </c:pt>
                <c:pt idx="11841">
                  <c:v>35.30885</c:v>
                </c:pt>
                <c:pt idx="11842">
                  <c:v>35.313520000000004</c:v>
                </c:pt>
                <c:pt idx="11843">
                  <c:v>35.318200000000004</c:v>
                </c:pt>
                <c:pt idx="11844">
                  <c:v>35.322870000000002</c:v>
                </c:pt>
                <c:pt idx="11845">
                  <c:v>35.327550000000002</c:v>
                </c:pt>
                <c:pt idx="11846">
                  <c:v>35.332230000000003</c:v>
                </c:pt>
                <c:pt idx="11847">
                  <c:v>35.3369</c:v>
                </c:pt>
                <c:pt idx="11848">
                  <c:v>35.34158</c:v>
                </c:pt>
                <c:pt idx="11849">
                  <c:v>35.346250000000005</c:v>
                </c:pt>
                <c:pt idx="11850">
                  <c:v>35.350930000000005</c:v>
                </c:pt>
                <c:pt idx="11851">
                  <c:v>35.355610000000006</c:v>
                </c:pt>
                <c:pt idx="11852">
                  <c:v>35.360280000000003</c:v>
                </c:pt>
                <c:pt idx="11853">
                  <c:v>35.364960000000004</c:v>
                </c:pt>
                <c:pt idx="11854">
                  <c:v>35.369640000000004</c:v>
                </c:pt>
                <c:pt idx="11855">
                  <c:v>35.374310000000001</c:v>
                </c:pt>
                <c:pt idx="11856">
                  <c:v>35.378990000000002</c:v>
                </c:pt>
                <c:pt idx="11857">
                  <c:v>35.383670000000002</c:v>
                </c:pt>
                <c:pt idx="11858">
                  <c:v>35.388339999999999</c:v>
                </c:pt>
                <c:pt idx="11859">
                  <c:v>35.39302</c:v>
                </c:pt>
                <c:pt idx="11860">
                  <c:v>35.3977</c:v>
                </c:pt>
                <c:pt idx="11861">
                  <c:v>35.402379999999994</c:v>
                </c:pt>
                <c:pt idx="11862">
                  <c:v>35.407050000000005</c:v>
                </c:pt>
                <c:pt idx="11863">
                  <c:v>35.411730000000006</c:v>
                </c:pt>
                <c:pt idx="11864">
                  <c:v>35.416409999999999</c:v>
                </c:pt>
                <c:pt idx="11865">
                  <c:v>35.421080000000003</c:v>
                </c:pt>
                <c:pt idx="11866">
                  <c:v>35.425760000000004</c:v>
                </c:pt>
                <c:pt idx="11867">
                  <c:v>35.430439999999997</c:v>
                </c:pt>
                <c:pt idx="11868">
                  <c:v>35.435110000000002</c:v>
                </c:pt>
                <c:pt idx="11869">
                  <c:v>35.439790000000002</c:v>
                </c:pt>
                <c:pt idx="11870">
                  <c:v>35.444459999999999</c:v>
                </c:pt>
                <c:pt idx="11871">
                  <c:v>35.44914</c:v>
                </c:pt>
                <c:pt idx="11872">
                  <c:v>35.45382</c:v>
                </c:pt>
                <c:pt idx="11873">
                  <c:v>35.458499999999994</c:v>
                </c:pt>
                <c:pt idx="11874">
                  <c:v>35.463170000000005</c:v>
                </c:pt>
                <c:pt idx="11875">
                  <c:v>35.467850000000006</c:v>
                </c:pt>
                <c:pt idx="11876">
                  <c:v>35.472529999999999</c:v>
                </c:pt>
                <c:pt idx="11877">
                  <c:v>35.477209999999999</c:v>
                </c:pt>
                <c:pt idx="11878">
                  <c:v>35.481880000000004</c:v>
                </c:pt>
                <c:pt idx="11879">
                  <c:v>35.486559999999997</c:v>
                </c:pt>
                <c:pt idx="11880">
                  <c:v>35.491239999999998</c:v>
                </c:pt>
                <c:pt idx="11881">
                  <c:v>35.495910000000002</c:v>
                </c:pt>
                <c:pt idx="11882">
                  <c:v>35.500589999999995</c:v>
                </c:pt>
                <c:pt idx="11883">
                  <c:v>35.505269999999996</c:v>
                </c:pt>
                <c:pt idx="11884">
                  <c:v>35.50994</c:v>
                </c:pt>
                <c:pt idx="11885">
                  <c:v>35.514619999999994</c:v>
                </c:pt>
                <c:pt idx="11886">
                  <c:v>35.519299999999994</c:v>
                </c:pt>
                <c:pt idx="11887">
                  <c:v>35.523979999999995</c:v>
                </c:pt>
                <c:pt idx="11888">
                  <c:v>35.528659999999995</c:v>
                </c:pt>
                <c:pt idx="11889">
                  <c:v>35.533329999999999</c:v>
                </c:pt>
                <c:pt idx="11890">
                  <c:v>35.53801</c:v>
                </c:pt>
                <c:pt idx="11891">
                  <c:v>35.54269</c:v>
                </c:pt>
                <c:pt idx="11892">
                  <c:v>35.547359999999998</c:v>
                </c:pt>
                <c:pt idx="11893">
                  <c:v>35.552039999999998</c:v>
                </c:pt>
                <c:pt idx="11894">
                  <c:v>35.556719999999999</c:v>
                </c:pt>
                <c:pt idx="11895">
                  <c:v>35.561399999999999</c:v>
                </c:pt>
                <c:pt idx="11896">
                  <c:v>35.566079999999999</c:v>
                </c:pt>
                <c:pt idx="11897">
                  <c:v>35.570749999999997</c:v>
                </c:pt>
                <c:pt idx="11898">
                  <c:v>35.575429999999997</c:v>
                </c:pt>
                <c:pt idx="11899">
                  <c:v>35.580109999999998</c:v>
                </c:pt>
                <c:pt idx="11900">
                  <c:v>35.584789999999998</c:v>
                </c:pt>
                <c:pt idx="11901">
                  <c:v>35.589460000000003</c:v>
                </c:pt>
                <c:pt idx="11902">
                  <c:v>35.594140000000003</c:v>
                </c:pt>
                <c:pt idx="11903">
                  <c:v>35.598820000000003</c:v>
                </c:pt>
                <c:pt idx="11904">
                  <c:v>35.603500000000004</c:v>
                </c:pt>
                <c:pt idx="11905">
                  <c:v>35.608180000000004</c:v>
                </c:pt>
                <c:pt idx="11906">
                  <c:v>35.612850000000002</c:v>
                </c:pt>
                <c:pt idx="11907">
                  <c:v>35.617530000000002</c:v>
                </c:pt>
                <c:pt idx="11908">
                  <c:v>35.622210000000003</c:v>
                </c:pt>
                <c:pt idx="11909">
                  <c:v>35.62688</c:v>
                </c:pt>
                <c:pt idx="11910">
                  <c:v>35.63156</c:v>
                </c:pt>
                <c:pt idx="11911">
                  <c:v>35.636240000000001</c:v>
                </c:pt>
                <c:pt idx="11912">
                  <c:v>35.640920000000001</c:v>
                </c:pt>
                <c:pt idx="11913">
                  <c:v>35.645600000000002</c:v>
                </c:pt>
                <c:pt idx="11914">
                  <c:v>35.650280000000002</c:v>
                </c:pt>
                <c:pt idx="11915">
                  <c:v>35.654949999999999</c:v>
                </c:pt>
                <c:pt idx="11916">
                  <c:v>35.65963</c:v>
                </c:pt>
                <c:pt idx="11917">
                  <c:v>35.66431</c:v>
                </c:pt>
                <c:pt idx="11918">
                  <c:v>35.668990000000001</c:v>
                </c:pt>
                <c:pt idx="11919">
                  <c:v>35.673669999999994</c:v>
                </c:pt>
                <c:pt idx="11920">
                  <c:v>35.678349999999995</c:v>
                </c:pt>
                <c:pt idx="11921">
                  <c:v>35.683020000000006</c:v>
                </c:pt>
                <c:pt idx="11922">
                  <c:v>35.6877</c:v>
                </c:pt>
                <c:pt idx="11923">
                  <c:v>35.69238</c:v>
                </c:pt>
                <c:pt idx="11924">
                  <c:v>35.69706</c:v>
                </c:pt>
                <c:pt idx="11925">
                  <c:v>35.701740000000001</c:v>
                </c:pt>
                <c:pt idx="11926">
                  <c:v>35.706420000000001</c:v>
                </c:pt>
                <c:pt idx="11927">
                  <c:v>35.711089999999999</c:v>
                </c:pt>
                <c:pt idx="11928">
                  <c:v>35.715769999999999</c:v>
                </c:pt>
                <c:pt idx="11929">
                  <c:v>35.72045</c:v>
                </c:pt>
                <c:pt idx="11930">
                  <c:v>35.72513</c:v>
                </c:pt>
                <c:pt idx="11931">
                  <c:v>35.729810000000001</c:v>
                </c:pt>
                <c:pt idx="11932">
                  <c:v>35.734490000000001</c:v>
                </c:pt>
                <c:pt idx="11933">
                  <c:v>35.739159999999998</c:v>
                </c:pt>
                <c:pt idx="11934">
                  <c:v>35.743839999999999</c:v>
                </c:pt>
                <c:pt idx="11935">
                  <c:v>35.748519999999999</c:v>
                </c:pt>
                <c:pt idx="11936">
                  <c:v>35.7532</c:v>
                </c:pt>
                <c:pt idx="11937">
                  <c:v>35.75788</c:v>
                </c:pt>
                <c:pt idx="11938">
                  <c:v>35.762560000000001</c:v>
                </c:pt>
                <c:pt idx="11939">
                  <c:v>35.767229999999998</c:v>
                </c:pt>
                <c:pt idx="11940">
                  <c:v>35.771909999999998</c:v>
                </c:pt>
                <c:pt idx="11941">
                  <c:v>35.776589999999999</c:v>
                </c:pt>
                <c:pt idx="11942">
                  <c:v>35.781269999999999</c:v>
                </c:pt>
                <c:pt idx="11943">
                  <c:v>35.78595</c:v>
                </c:pt>
                <c:pt idx="11944">
                  <c:v>35.79063</c:v>
                </c:pt>
                <c:pt idx="11945">
                  <c:v>35.795309999999994</c:v>
                </c:pt>
                <c:pt idx="11946">
                  <c:v>35.799989999999994</c:v>
                </c:pt>
                <c:pt idx="11947">
                  <c:v>35.804669999999994</c:v>
                </c:pt>
                <c:pt idx="11948">
                  <c:v>35.809349999999995</c:v>
                </c:pt>
                <c:pt idx="11949">
                  <c:v>35.814019999999999</c:v>
                </c:pt>
                <c:pt idx="11950">
                  <c:v>35.8187</c:v>
                </c:pt>
                <c:pt idx="11951">
                  <c:v>35.82338</c:v>
                </c:pt>
                <c:pt idx="11952">
                  <c:v>35.828060000000001</c:v>
                </c:pt>
                <c:pt idx="11953">
                  <c:v>35.832740000000001</c:v>
                </c:pt>
                <c:pt idx="11954">
                  <c:v>35.837420000000002</c:v>
                </c:pt>
                <c:pt idx="11955">
                  <c:v>35.842100000000002</c:v>
                </c:pt>
                <c:pt idx="11956">
                  <c:v>35.846780000000003</c:v>
                </c:pt>
                <c:pt idx="11957">
                  <c:v>35.851460000000003</c:v>
                </c:pt>
                <c:pt idx="11958">
                  <c:v>35.856140000000003</c:v>
                </c:pt>
                <c:pt idx="11959">
                  <c:v>35.860810000000001</c:v>
                </c:pt>
                <c:pt idx="11960">
                  <c:v>35.865490000000001</c:v>
                </c:pt>
                <c:pt idx="11961">
                  <c:v>35.870170000000002</c:v>
                </c:pt>
                <c:pt idx="11962">
                  <c:v>35.874850000000002</c:v>
                </c:pt>
                <c:pt idx="11963">
                  <c:v>35.879530000000003</c:v>
                </c:pt>
                <c:pt idx="11964">
                  <c:v>35.884210000000003</c:v>
                </c:pt>
                <c:pt idx="11965">
                  <c:v>35.888889999999996</c:v>
                </c:pt>
                <c:pt idx="11966">
                  <c:v>35.893569999999997</c:v>
                </c:pt>
                <c:pt idx="11967">
                  <c:v>35.898249999999997</c:v>
                </c:pt>
                <c:pt idx="11968">
                  <c:v>35.902929999999998</c:v>
                </c:pt>
                <c:pt idx="11969">
                  <c:v>35.907609999999998</c:v>
                </c:pt>
                <c:pt idx="11970">
                  <c:v>35.912289999999999</c:v>
                </c:pt>
                <c:pt idx="11971">
                  <c:v>35.916969999999999</c:v>
                </c:pt>
                <c:pt idx="11972">
                  <c:v>35.92165</c:v>
                </c:pt>
                <c:pt idx="11973">
                  <c:v>35.92633</c:v>
                </c:pt>
                <c:pt idx="11974">
                  <c:v>35.931010000000001</c:v>
                </c:pt>
                <c:pt idx="11975">
                  <c:v>35.935690000000001</c:v>
                </c:pt>
                <c:pt idx="11976">
                  <c:v>35.940359999999998</c:v>
                </c:pt>
                <c:pt idx="11977">
                  <c:v>35.945050000000002</c:v>
                </c:pt>
                <c:pt idx="11978">
                  <c:v>35.949730000000002</c:v>
                </c:pt>
                <c:pt idx="11979">
                  <c:v>35.9544</c:v>
                </c:pt>
                <c:pt idx="11980">
                  <c:v>35.95908</c:v>
                </c:pt>
                <c:pt idx="11981">
                  <c:v>35.963760000000001</c:v>
                </c:pt>
                <c:pt idx="11982">
                  <c:v>35.968449999999997</c:v>
                </c:pt>
                <c:pt idx="11983">
                  <c:v>35.973119999999994</c:v>
                </c:pt>
                <c:pt idx="11984">
                  <c:v>35.977799999999995</c:v>
                </c:pt>
                <c:pt idx="11985">
                  <c:v>35.982479999999995</c:v>
                </c:pt>
                <c:pt idx="11986">
                  <c:v>35.987159999999996</c:v>
                </c:pt>
                <c:pt idx="11987">
                  <c:v>35.991839999999996</c:v>
                </c:pt>
                <c:pt idx="11988">
                  <c:v>35.996519999999997</c:v>
                </c:pt>
                <c:pt idx="11989">
                  <c:v>36.001199999999997</c:v>
                </c:pt>
                <c:pt idx="11990">
                  <c:v>36.005879999999998</c:v>
                </c:pt>
                <c:pt idx="11991">
                  <c:v>36.010559999999998</c:v>
                </c:pt>
                <c:pt idx="11992">
                  <c:v>36.015239999999999</c:v>
                </c:pt>
                <c:pt idx="11993">
                  <c:v>36.019929999999995</c:v>
                </c:pt>
                <c:pt idx="11994">
                  <c:v>36.0246</c:v>
                </c:pt>
                <c:pt idx="11995">
                  <c:v>36.02928</c:v>
                </c:pt>
                <c:pt idx="11996">
                  <c:v>36.033969999999997</c:v>
                </c:pt>
                <c:pt idx="11997">
                  <c:v>36.038639999999994</c:v>
                </c:pt>
                <c:pt idx="11998">
                  <c:v>36.043319999999994</c:v>
                </c:pt>
                <c:pt idx="11999">
                  <c:v>36.048009999999998</c:v>
                </c:pt>
                <c:pt idx="12000">
                  <c:v>36.052689999999998</c:v>
                </c:pt>
                <c:pt idx="12001">
                  <c:v>36.057359999999996</c:v>
                </c:pt>
                <c:pt idx="12002">
                  <c:v>36.062049999999999</c:v>
                </c:pt>
                <c:pt idx="12003">
                  <c:v>36.06673</c:v>
                </c:pt>
                <c:pt idx="12004">
                  <c:v>36.071400000000004</c:v>
                </c:pt>
                <c:pt idx="12005">
                  <c:v>36.076090000000001</c:v>
                </c:pt>
                <c:pt idx="12006">
                  <c:v>36.080770000000001</c:v>
                </c:pt>
                <c:pt idx="12007">
                  <c:v>36.085450000000002</c:v>
                </c:pt>
                <c:pt idx="12008">
                  <c:v>36.090129999999995</c:v>
                </c:pt>
                <c:pt idx="12009">
                  <c:v>36.094809999999995</c:v>
                </c:pt>
                <c:pt idx="12010">
                  <c:v>36.099489999999996</c:v>
                </c:pt>
                <c:pt idx="12011">
                  <c:v>36.104169999999996</c:v>
                </c:pt>
                <c:pt idx="12012">
                  <c:v>36.108849999999997</c:v>
                </c:pt>
                <c:pt idx="12013">
                  <c:v>36.113529999999997</c:v>
                </c:pt>
                <c:pt idx="12014">
                  <c:v>36.118209999999998</c:v>
                </c:pt>
                <c:pt idx="12015">
                  <c:v>36.122889999999998</c:v>
                </c:pt>
                <c:pt idx="12016">
                  <c:v>36.127569999999999</c:v>
                </c:pt>
                <c:pt idx="12017">
                  <c:v>36.132249999999999</c:v>
                </c:pt>
                <c:pt idx="12018">
                  <c:v>36.13693</c:v>
                </c:pt>
                <c:pt idx="12019">
                  <c:v>36.141619999999996</c:v>
                </c:pt>
                <c:pt idx="12020">
                  <c:v>36.14629</c:v>
                </c:pt>
                <c:pt idx="12021">
                  <c:v>36.150979999999997</c:v>
                </c:pt>
                <c:pt idx="12022">
                  <c:v>36.155659999999997</c:v>
                </c:pt>
                <c:pt idx="12023">
                  <c:v>36.160339999999998</c:v>
                </c:pt>
                <c:pt idx="12024">
                  <c:v>36.165019999999998</c:v>
                </c:pt>
                <c:pt idx="12025">
                  <c:v>36.169699999999999</c:v>
                </c:pt>
                <c:pt idx="12026">
                  <c:v>36.174379999999999</c:v>
                </c:pt>
                <c:pt idx="12027">
                  <c:v>36.17906</c:v>
                </c:pt>
                <c:pt idx="12028">
                  <c:v>36.18374</c:v>
                </c:pt>
                <c:pt idx="12029">
                  <c:v>36.188420000000001</c:v>
                </c:pt>
                <c:pt idx="12030">
                  <c:v>36.193100000000001</c:v>
                </c:pt>
                <c:pt idx="12031">
                  <c:v>36.197789999999998</c:v>
                </c:pt>
                <c:pt idx="12032">
                  <c:v>36.202460000000002</c:v>
                </c:pt>
                <c:pt idx="12033">
                  <c:v>36.207149999999999</c:v>
                </c:pt>
                <c:pt idx="12034">
                  <c:v>36.211829999999999</c:v>
                </c:pt>
                <c:pt idx="12035">
                  <c:v>36.21651</c:v>
                </c:pt>
                <c:pt idx="12036">
                  <c:v>36.22119</c:v>
                </c:pt>
                <c:pt idx="12037">
                  <c:v>36.22587</c:v>
                </c:pt>
                <c:pt idx="12038">
                  <c:v>36.230550000000001</c:v>
                </c:pt>
                <c:pt idx="12039">
                  <c:v>36.235240000000005</c:v>
                </c:pt>
                <c:pt idx="12040">
                  <c:v>36.239910000000002</c:v>
                </c:pt>
                <c:pt idx="12041">
                  <c:v>36.244599999999998</c:v>
                </c:pt>
                <c:pt idx="12042">
                  <c:v>36.249279999999999</c:v>
                </c:pt>
                <c:pt idx="12043">
                  <c:v>36.253959999999999</c:v>
                </c:pt>
                <c:pt idx="12044">
                  <c:v>36.25864</c:v>
                </c:pt>
                <c:pt idx="12045">
                  <c:v>36.26332</c:v>
                </c:pt>
                <c:pt idx="12046">
                  <c:v>36.268000000000001</c:v>
                </c:pt>
                <c:pt idx="12047">
                  <c:v>36.272690000000004</c:v>
                </c:pt>
                <c:pt idx="12048">
                  <c:v>36.277360000000002</c:v>
                </c:pt>
                <c:pt idx="12049">
                  <c:v>36.282050000000005</c:v>
                </c:pt>
                <c:pt idx="12050">
                  <c:v>36.286730000000006</c:v>
                </c:pt>
                <c:pt idx="12051">
                  <c:v>36.291410000000006</c:v>
                </c:pt>
                <c:pt idx="12052">
                  <c:v>36.296090000000007</c:v>
                </c:pt>
                <c:pt idx="12053">
                  <c:v>36.30077</c:v>
                </c:pt>
                <c:pt idx="12054">
                  <c:v>36.30545</c:v>
                </c:pt>
                <c:pt idx="12055">
                  <c:v>36.310139999999997</c:v>
                </c:pt>
                <c:pt idx="12056">
                  <c:v>36.314819999999997</c:v>
                </c:pt>
                <c:pt idx="12057">
                  <c:v>36.319499999999998</c:v>
                </c:pt>
                <c:pt idx="12058">
                  <c:v>36.324179999999998</c:v>
                </c:pt>
                <c:pt idx="12059">
                  <c:v>36.328859999999999</c:v>
                </c:pt>
                <c:pt idx="12060">
                  <c:v>36.333550000000002</c:v>
                </c:pt>
                <c:pt idx="12061">
                  <c:v>36.338229999999996</c:v>
                </c:pt>
                <c:pt idx="12062">
                  <c:v>36.342909999999996</c:v>
                </c:pt>
                <c:pt idx="12063">
                  <c:v>36.347589999999997</c:v>
                </c:pt>
                <c:pt idx="12064">
                  <c:v>36.352269999999997</c:v>
                </c:pt>
                <c:pt idx="12065">
                  <c:v>36.356960000000001</c:v>
                </c:pt>
                <c:pt idx="12066">
                  <c:v>36.361629999999998</c:v>
                </c:pt>
                <c:pt idx="12067">
                  <c:v>36.366320000000002</c:v>
                </c:pt>
                <c:pt idx="12068">
                  <c:v>36.371000000000002</c:v>
                </c:pt>
                <c:pt idx="12069">
                  <c:v>36.375680000000003</c:v>
                </c:pt>
                <c:pt idx="12070">
                  <c:v>36.380369999999999</c:v>
                </c:pt>
                <c:pt idx="12071">
                  <c:v>36.385040000000004</c:v>
                </c:pt>
                <c:pt idx="12072">
                  <c:v>36.38973</c:v>
                </c:pt>
                <c:pt idx="12073">
                  <c:v>36.394410000000001</c:v>
                </c:pt>
                <c:pt idx="12074">
                  <c:v>36.399090000000001</c:v>
                </c:pt>
                <c:pt idx="12075">
                  <c:v>36.403779999999998</c:v>
                </c:pt>
                <c:pt idx="12076">
                  <c:v>36.408459999999998</c:v>
                </c:pt>
                <c:pt idx="12077">
                  <c:v>36.413139999999999</c:v>
                </c:pt>
                <c:pt idx="12078">
                  <c:v>36.417819999999999</c:v>
                </c:pt>
                <c:pt idx="12079">
                  <c:v>36.422499999999999</c:v>
                </c:pt>
                <c:pt idx="12080">
                  <c:v>36.427180000000007</c:v>
                </c:pt>
                <c:pt idx="12081">
                  <c:v>36.431869999999996</c:v>
                </c:pt>
                <c:pt idx="12082">
                  <c:v>36.436549999999997</c:v>
                </c:pt>
                <c:pt idx="12083">
                  <c:v>36.441229999999997</c:v>
                </c:pt>
                <c:pt idx="12084">
                  <c:v>36.445920000000001</c:v>
                </c:pt>
                <c:pt idx="12085">
                  <c:v>36.450600000000001</c:v>
                </c:pt>
                <c:pt idx="12086">
                  <c:v>36.455280000000002</c:v>
                </c:pt>
                <c:pt idx="12087">
                  <c:v>36.459960000000002</c:v>
                </c:pt>
                <c:pt idx="12088">
                  <c:v>36.464640000000003</c:v>
                </c:pt>
                <c:pt idx="12089">
                  <c:v>36.469329999999999</c:v>
                </c:pt>
                <c:pt idx="12090">
                  <c:v>36.47401</c:v>
                </c:pt>
                <c:pt idx="12091">
                  <c:v>36.47869</c:v>
                </c:pt>
                <c:pt idx="12092">
                  <c:v>36.483370000000001</c:v>
                </c:pt>
                <c:pt idx="12093">
                  <c:v>36.488060000000004</c:v>
                </c:pt>
                <c:pt idx="12094">
                  <c:v>36.492740000000005</c:v>
                </c:pt>
                <c:pt idx="12095">
                  <c:v>36.497420000000005</c:v>
                </c:pt>
                <c:pt idx="12096">
                  <c:v>36.502100000000006</c:v>
                </c:pt>
                <c:pt idx="12097">
                  <c:v>36.506789999999995</c:v>
                </c:pt>
                <c:pt idx="12098">
                  <c:v>36.511469999999996</c:v>
                </c:pt>
                <c:pt idx="12099">
                  <c:v>36.516149999999996</c:v>
                </c:pt>
                <c:pt idx="12100">
                  <c:v>36.52084</c:v>
                </c:pt>
                <c:pt idx="12101">
                  <c:v>36.52552</c:v>
                </c:pt>
                <c:pt idx="12102">
                  <c:v>36.530200000000001</c:v>
                </c:pt>
                <c:pt idx="12103">
                  <c:v>36.534880000000001</c:v>
                </c:pt>
                <c:pt idx="12104">
                  <c:v>36.539569999999998</c:v>
                </c:pt>
                <c:pt idx="12105">
                  <c:v>36.544249999999998</c:v>
                </c:pt>
                <c:pt idx="12106">
                  <c:v>36.548929999999999</c:v>
                </c:pt>
                <c:pt idx="12107">
                  <c:v>36.553609999999999</c:v>
                </c:pt>
                <c:pt idx="12108">
                  <c:v>36.558300000000003</c:v>
                </c:pt>
                <c:pt idx="12109">
                  <c:v>36.562980000000003</c:v>
                </c:pt>
                <c:pt idx="12110">
                  <c:v>36.56767</c:v>
                </c:pt>
                <c:pt idx="12111">
                  <c:v>36.57235</c:v>
                </c:pt>
                <c:pt idx="12112">
                  <c:v>36.577030000000001</c:v>
                </c:pt>
                <c:pt idx="12113">
                  <c:v>36.581710000000001</c:v>
                </c:pt>
                <c:pt idx="12114">
                  <c:v>36.586399999999998</c:v>
                </c:pt>
                <c:pt idx="12115">
                  <c:v>36.591079999999998</c:v>
                </c:pt>
                <c:pt idx="12116">
                  <c:v>36.595759999999999</c:v>
                </c:pt>
                <c:pt idx="12117">
                  <c:v>36.600439999999999</c:v>
                </c:pt>
                <c:pt idx="12118">
                  <c:v>36.605130000000003</c:v>
                </c:pt>
                <c:pt idx="12119">
                  <c:v>36.609810000000003</c:v>
                </c:pt>
                <c:pt idx="12120">
                  <c:v>36.6145</c:v>
                </c:pt>
                <c:pt idx="12121">
                  <c:v>36.61918</c:v>
                </c:pt>
                <c:pt idx="12122">
                  <c:v>36.623860000000001</c:v>
                </c:pt>
                <c:pt idx="12123">
                  <c:v>36.628540000000001</c:v>
                </c:pt>
                <c:pt idx="12124">
                  <c:v>36.633230000000005</c:v>
                </c:pt>
                <c:pt idx="12125">
                  <c:v>36.637910000000005</c:v>
                </c:pt>
                <c:pt idx="12126">
                  <c:v>36.642599999999995</c:v>
                </c:pt>
                <c:pt idx="12127">
                  <c:v>36.647279999999995</c:v>
                </c:pt>
                <c:pt idx="12128">
                  <c:v>36.651959999999995</c:v>
                </c:pt>
                <c:pt idx="12129">
                  <c:v>36.656639999999996</c:v>
                </c:pt>
                <c:pt idx="12130">
                  <c:v>36.66133</c:v>
                </c:pt>
                <c:pt idx="12131">
                  <c:v>36.66601</c:v>
                </c:pt>
                <c:pt idx="12132">
                  <c:v>36.670700000000004</c:v>
                </c:pt>
                <c:pt idx="12133">
                  <c:v>36.675379999999997</c:v>
                </c:pt>
                <c:pt idx="12134">
                  <c:v>36.680059999999997</c:v>
                </c:pt>
                <c:pt idx="12135">
                  <c:v>36.684750000000001</c:v>
                </c:pt>
                <c:pt idx="12136">
                  <c:v>36.689430000000002</c:v>
                </c:pt>
                <c:pt idx="12137">
                  <c:v>36.694110000000002</c:v>
                </c:pt>
                <c:pt idx="12138">
                  <c:v>36.698799999999999</c:v>
                </c:pt>
                <c:pt idx="12139">
                  <c:v>36.703479999999999</c:v>
                </c:pt>
                <c:pt idx="12140">
                  <c:v>36.708159999999999</c:v>
                </c:pt>
                <c:pt idx="12141">
                  <c:v>36.712849999999996</c:v>
                </c:pt>
                <c:pt idx="12142">
                  <c:v>36.717529999999996</c:v>
                </c:pt>
                <c:pt idx="12143">
                  <c:v>36.72222</c:v>
                </c:pt>
                <c:pt idx="12144">
                  <c:v>36.726900000000001</c:v>
                </c:pt>
                <c:pt idx="12145">
                  <c:v>36.731580000000001</c:v>
                </c:pt>
                <c:pt idx="12146">
                  <c:v>36.736270000000005</c:v>
                </c:pt>
                <c:pt idx="12147">
                  <c:v>36.740949999999998</c:v>
                </c:pt>
                <c:pt idx="12148">
                  <c:v>36.745629999999998</c:v>
                </c:pt>
                <c:pt idx="12149">
                  <c:v>36.750320000000002</c:v>
                </c:pt>
                <c:pt idx="12150">
                  <c:v>36.755000000000003</c:v>
                </c:pt>
                <c:pt idx="12151">
                  <c:v>36.759689999999999</c:v>
                </c:pt>
                <c:pt idx="12152">
                  <c:v>36.76437</c:v>
                </c:pt>
                <c:pt idx="12153">
                  <c:v>36.76905</c:v>
                </c:pt>
                <c:pt idx="12154">
                  <c:v>36.773739999999997</c:v>
                </c:pt>
                <c:pt idx="12155">
                  <c:v>36.778419999999997</c:v>
                </c:pt>
                <c:pt idx="12156">
                  <c:v>36.783110000000001</c:v>
                </c:pt>
                <c:pt idx="12157">
                  <c:v>36.787790000000001</c:v>
                </c:pt>
                <c:pt idx="12158">
                  <c:v>36.792480000000005</c:v>
                </c:pt>
                <c:pt idx="12159">
                  <c:v>36.797160000000005</c:v>
                </c:pt>
                <c:pt idx="12160">
                  <c:v>36.801840000000006</c:v>
                </c:pt>
                <c:pt idx="12161">
                  <c:v>36.806529999999995</c:v>
                </c:pt>
                <c:pt idx="12162">
                  <c:v>36.811209999999996</c:v>
                </c:pt>
                <c:pt idx="12163">
                  <c:v>36.815899999999999</c:v>
                </c:pt>
                <c:pt idx="12164">
                  <c:v>36.82058</c:v>
                </c:pt>
                <c:pt idx="12165">
                  <c:v>36.825270000000003</c:v>
                </c:pt>
                <c:pt idx="12166">
                  <c:v>36.829949999999997</c:v>
                </c:pt>
                <c:pt idx="12167">
                  <c:v>36.834629999999997</c:v>
                </c:pt>
                <c:pt idx="12168">
                  <c:v>36.839320000000001</c:v>
                </c:pt>
                <c:pt idx="12169">
                  <c:v>36.844000000000001</c:v>
                </c:pt>
                <c:pt idx="12170">
                  <c:v>36.848690000000005</c:v>
                </c:pt>
                <c:pt idx="12171">
                  <c:v>36.853370000000005</c:v>
                </c:pt>
                <c:pt idx="12172">
                  <c:v>36.858059999999995</c:v>
                </c:pt>
                <c:pt idx="12173">
                  <c:v>36.862739999999995</c:v>
                </c:pt>
                <c:pt idx="12174">
                  <c:v>36.867419999999996</c:v>
                </c:pt>
                <c:pt idx="12175">
                  <c:v>36.872109999999999</c:v>
                </c:pt>
                <c:pt idx="12176">
                  <c:v>36.87679</c:v>
                </c:pt>
                <c:pt idx="12177">
                  <c:v>36.881480000000003</c:v>
                </c:pt>
                <c:pt idx="12178">
                  <c:v>36.886160000000004</c:v>
                </c:pt>
                <c:pt idx="12179">
                  <c:v>36.89085</c:v>
                </c:pt>
                <c:pt idx="12180">
                  <c:v>36.895530000000001</c:v>
                </c:pt>
                <c:pt idx="12181">
                  <c:v>36.900219999999997</c:v>
                </c:pt>
                <c:pt idx="12182">
                  <c:v>36.904899999999998</c:v>
                </c:pt>
                <c:pt idx="12183">
                  <c:v>36.909590000000001</c:v>
                </c:pt>
                <c:pt idx="12184">
                  <c:v>36.914270000000002</c:v>
                </c:pt>
                <c:pt idx="12185">
                  <c:v>36.918959999999998</c:v>
                </c:pt>
                <c:pt idx="12186">
                  <c:v>36.923639999999999</c:v>
                </c:pt>
                <c:pt idx="12187">
                  <c:v>36.928330000000003</c:v>
                </c:pt>
                <c:pt idx="12188">
                  <c:v>36.933010000000003</c:v>
                </c:pt>
                <c:pt idx="12189">
                  <c:v>36.937690000000003</c:v>
                </c:pt>
                <c:pt idx="12190">
                  <c:v>36.94238</c:v>
                </c:pt>
                <c:pt idx="12191">
                  <c:v>36.947059999999993</c:v>
                </c:pt>
                <c:pt idx="12192">
                  <c:v>36.951749999999997</c:v>
                </c:pt>
                <c:pt idx="12193">
                  <c:v>36.956440000000001</c:v>
                </c:pt>
                <c:pt idx="12194">
                  <c:v>36.961120000000001</c:v>
                </c:pt>
                <c:pt idx="12195">
                  <c:v>36.965810000000005</c:v>
                </c:pt>
                <c:pt idx="12196">
                  <c:v>36.970490000000005</c:v>
                </c:pt>
                <c:pt idx="12197">
                  <c:v>36.975180000000002</c:v>
                </c:pt>
                <c:pt idx="12198">
                  <c:v>36.979860000000002</c:v>
                </c:pt>
                <c:pt idx="12199">
                  <c:v>36.984540000000003</c:v>
                </c:pt>
                <c:pt idx="12200">
                  <c:v>36.989229999999999</c:v>
                </c:pt>
                <c:pt idx="12201">
                  <c:v>36.993920000000003</c:v>
                </c:pt>
                <c:pt idx="12202">
                  <c:v>36.998599999999996</c:v>
                </c:pt>
                <c:pt idx="12203">
                  <c:v>37.00329</c:v>
                </c:pt>
                <c:pt idx="12204">
                  <c:v>37.00797</c:v>
                </c:pt>
                <c:pt idx="12205">
                  <c:v>37.012660000000004</c:v>
                </c:pt>
                <c:pt idx="12206">
                  <c:v>37.017340000000004</c:v>
                </c:pt>
                <c:pt idx="12207">
                  <c:v>37.022030000000001</c:v>
                </c:pt>
                <c:pt idx="12208">
                  <c:v>37.026709999999994</c:v>
                </c:pt>
                <c:pt idx="12209">
                  <c:v>37.031399999999998</c:v>
                </c:pt>
                <c:pt idx="12210">
                  <c:v>37.036079999999998</c:v>
                </c:pt>
                <c:pt idx="12211">
                  <c:v>37.040770000000002</c:v>
                </c:pt>
                <c:pt idx="12212">
                  <c:v>37.045450000000002</c:v>
                </c:pt>
                <c:pt idx="12213">
                  <c:v>37.050139999999999</c:v>
                </c:pt>
                <c:pt idx="12214">
                  <c:v>37.054829999999995</c:v>
                </c:pt>
                <c:pt idx="12215">
                  <c:v>37.059509999999996</c:v>
                </c:pt>
                <c:pt idx="12216">
                  <c:v>37.064189999999996</c:v>
                </c:pt>
                <c:pt idx="12217">
                  <c:v>37.06888</c:v>
                </c:pt>
                <c:pt idx="12218">
                  <c:v>37.073570000000004</c:v>
                </c:pt>
                <c:pt idx="12219">
                  <c:v>37.078249999999997</c:v>
                </c:pt>
                <c:pt idx="12220">
                  <c:v>37.082940000000001</c:v>
                </c:pt>
                <c:pt idx="12221">
                  <c:v>37.087620000000001</c:v>
                </c:pt>
                <c:pt idx="12222">
                  <c:v>37.092310000000005</c:v>
                </c:pt>
                <c:pt idx="12223">
                  <c:v>37.097000000000001</c:v>
                </c:pt>
                <c:pt idx="12224">
                  <c:v>37.101679999999995</c:v>
                </c:pt>
                <c:pt idx="12225">
                  <c:v>37.106369999999998</c:v>
                </c:pt>
                <c:pt idx="12226">
                  <c:v>37.111049999999999</c:v>
                </c:pt>
                <c:pt idx="12227">
                  <c:v>37.115740000000002</c:v>
                </c:pt>
                <c:pt idx="12228">
                  <c:v>37.120420000000003</c:v>
                </c:pt>
                <c:pt idx="12229">
                  <c:v>37.125109999999999</c:v>
                </c:pt>
                <c:pt idx="12230">
                  <c:v>37.129799999999996</c:v>
                </c:pt>
                <c:pt idx="12231">
                  <c:v>37.134479999999996</c:v>
                </c:pt>
                <c:pt idx="12232">
                  <c:v>37.13917</c:v>
                </c:pt>
                <c:pt idx="12233">
                  <c:v>37.14385</c:v>
                </c:pt>
                <c:pt idx="12234">
                  <c:v>37.148540000000004</c:v>
                </c:pt>
                <c:pt idx="12235">
                  <c:v>37.153230000000001</c:v>
                </c:pt>
                <c:pt idx="12236">
                  <c:v>37.157910000000001</c:v>
                </c:pt>
                <c:pt idx="12237">
                  <c:v>37.162599999999998</c:v>
                </c:pt>
                <c:pt idx="12238">
                  <c:v>37.167279999999998</c:v>
                </c:pt>
                <c:pt idx="12239">
                  <c:v>37.171970000000002</c:v>
                </c:pt>
                <c:pt idx="12240">
                  <c:v>37.176659999999998</c:v>
                </c:pt>
                <c:pt idx="12241">
                  <c:v>37.181339999999999</c:v>
                </c:pt>
                <c:pt idx="12242">
                  <c:v>37.186030000000002</c:v>
                </c:pt>
                <c:pt idx="12243">
                  <c:v>37.190710000000003</c:v>
                </c:pt>
                <c:pt idx="12244">
                  <c:v>37.195400000000006</c:v>
                </c:pt>
                <c:pt idx="12245">
                  <c:v>37.200089999999996</c:v>
                </c:pt>
                <c:pt idx="12246">
                  <c:v>37.204769999999996</c:v>
                </c:pt>
                <c:pt idx="12247">
                  <c:v>37.20946</c:v>
                </c:pt>
                <c:pt idx="12248">
                  <c:v>37.214150000000004</c:v>
                </c:pt>
                <c:pt idx="12249">
                  <c:v>37.218830000000004</c:v>
                </c:pt>
                <c:pt idx="12250">
                  <c:v>37.223520000000001</c:v>
                </c:pt>
                <c:pt idx="12251">
                  <c:v>37.228200000000001</c:v>
                </c:pt>
                <c:pt idx="12252">
                  <c:v>37.232889999999998</c:v>
                </c:pt>
                <c:pt idx="12253">
                  <c:v>37.237580000000001</c:v>
                </c:pt>
                <c:pt idx="12254">
                  <c:v>37.242260000000002</c:v>
                </c:pt>
                <c:pt idx="12255">
                  <c:v>37.246949999999998</c:v>
                </c:pt>
                <c:pt idx="12256">
                  <c:v>37.251640000000002</c:v>
                </c:pt>
                <c:pt idx="12257">
                  <c:v>37.256320000000002</c:v>
                </c:pt>
                <c:pt idx="12258">
                  <c:v>37.261009999999999</c:v>
                </c:pt>
                <c:pt idx="12259">
                  <c:v>37.265699999999995</c:v>
                </c:pt>
                <c:pt idx="12260">
                  <c:v>37.270379999999996</c:v>
                </c:pt>
                <c:pt idx="12261">
                  <c:v>37.275069999999999</c:v>
                </c:pt>
                <c:pt idx="12262">
                  <c:v>37.27975</c:v>
                </c:pt>
                <c:pt idx="12263">
                  <c:v>37.284440000000004</c:v>
                </c:pt>
                <c:pt idx="12264">
                  <c:v>37.28913</c:v>
                </c:pt>
                <c:pt idx="12265">
                  <c:v>37.293819999999997</c:v>
                </c:pt>
                <c:pt idx="12266">
                  <c:v>37.298499999999997</c:v>
                </c:pt>
                <c:pt idx="12267">
                  <c:v>37.303190000000001</c:v>
                </c:pt>
                <c:pt idx="12268">
                  <c:v>37.307880000000004</c:v>
                </c:pt>
                <c:pt idx="12269">
                  <c:v>37.312560000000005</c:v>
                </c:pt>
                <c:pt idx="12270">
                  <c:v>37.317250000000001</c:v>
                </c:pt>
                <c:pt idx="12271">
                  <c:v>37.321939999999998</c:v>
                </c:pt>
                <c:pt idx="12272">
                  <c:v>37.326619999999998</c:v>
                </c:pt>
                <c:pt idx="12273">
                  <c:v>37.331310000000002</c:v>
                </c:pt>
                <c:pt idx="12274">
                  <c:v>37.335999999999999</c:v>
                </c:pt>
                <c:pt idx="12275">
                  <c:v>37.340690000000002</c:v>
                </c:pt>
                <c:pt idx="12276">
                  <c:v>37.345370000000003</c:v>
                </c:pt>
                <c:pt idx="12277">
                  <c:v>37.350059999999999</c:v>
                </c:pt>
                <c:pt idx="12278">
                  <c:v>37.35474</c:v>
                </c:pt>
                <c:pt idx="12279">
                  <c:v>37.359429999999996</c:v>
                </c:pt>
                <c:pt idx="12280">
                  <c:v>37.36412</c:v>
                </c:pt>
                <c:pt idx="12281">
                  <c:v>37.368810000000003</c:v>
                </c:pt>
                <c:pt idx="12282">
                  <c:v>37.373490000000004</c:v>
                </c:pt>
                <c:pt idx="12283">
                  <c:v>37.37818</c:v>
                </c:pt>
                <c:pt idx="12284">
                  <c:v>37.382869999999997</c:v>
                </c:pt>
                <c:pt idx="12285">
                  <c:v>37.387549999999997</c:v>
                </c:pt>
                <c:pt idx="12286">
                  <c:v>37.392240000000001</c:v>
                </c:pt>
                <c:pt idx="12287">
                  <c:v>37.396930000000005</c:v>
                </c:pt>
                <c:pt idx="12288">
                  <c:v>37.401619999999994</c:v>
                </c:pt>
                <c:pt idx="12289">
                  <c:v>37.406300000000002</c:v>
                </c:pt>
                <c:pt idx="12290">
                  <c:v>37.410989999999998</c:v>
                </c:pt>
                <c:pt idx="12291">
                  <c:v>37.415680000000002</c:v>
                </c:pt>
                <c:pt idx="12292">
                  <c:v>37.420369999999998</c:v>
                </c:pt>
                <c:pt idx="12293">
                  <c:v>37.425049999999999</c:v>
                </c:pt>
                <c:pt idx="12294">
                  <c:v>37.429740000000002</c:v>
                </c:pt>
                <c:pt idx="12295">
                  <c:v>37.434429999999999</c:v>
                </c:pt>
                <c:pt idx="12296">
                  <c:v>37.439120000000003</c:v>
                </c:pt>
                <c:pt idx="12297">
                  <c:v>37.443799999999996</c:v>
                </c:pt>
                <c:pt idx="12298">
                  <c:v>37.44849</c:v>
                </c:pt>
                <c:pt idx="12299">
                  <c:v>37.453180000000003</c:v>
                </c:pt>
                <c:pt idx="12300">
                  <c:v>37.457860000000004</c:v>
                </c:pt>
                <c:pt idx="12301">
                  <c:v>37.46255</c:v>
                </c:pt>
                <c:pt idx="12302">
                  <c:v>37.467239999999997</c:v>
                </c:pt>
                <c:pt idx="12303">
                  <c:v>37.47193</c:v>
                </c:pt>
                <c:pt idx="12304">
                  <c:v>37.476610000000001</c:v>
                </c:pt>
                <c:pt idx="12305">
                  <c:v>37.481300000000005</c:v>
                </c:pt>
                <c:pt idx="12306">
                  <c:v>37.485989999999994</c:v>
                </c:pt>
                <c:pt idx="12307">
                  <c:v>37.490679999999998</c:v>
                </c:pt>
                <c:pt idx="12308">
                  <c:v>37.495370000000001</c:v>
                </c:pt>
                <c:pt idx="12309">
                  <c:v>37.500050000000002</c:v>
                </c:pt>
                <c:pt idx="12310">
                  <c:v>37.504739999999998</c:v>
                </c:pt>
                <c:pt idx="12311">
                  <c:v>37.509430000000002</c:v>
                </c:pt>
                <c:pt idx="12312">
                  <c:v>37.514119999999998</c:v>
                </c:pt>
                <c:pt idx="12313">
                  <c:v>37.518799999999999</c:v>
                </c:pt>
                <c:pt idx="12314">
                  <c:v>37.523490000000002</c:v>
                </c:pt>
                <c:pt idx="12315">
                  <c:v>37.528179999999999</c:v>
                </c:pt>
                <c:pt idx="12316">
                  <c:v>37.532870000000003</c:v>
                </c:pt>
                <c:pt idx="12317">
                  <c:v>37.537559999999999</c:v>
                </c:pt>
                <c:pt idx="12318">
                  <c:v>37.54224</c:v>
                </c:pt>
                <c:pt idx="12319">
                  <c:v>37.546929999999996</c:v>
                </c:pt>
                <c:pt idx="12320">
                  <c:v>37.55162</c:v>
                </c:pt>
                <c:pt idx="12321">
                  <c:v>37.556310000000003</c:v>
                </c:pt>
                <c:pt idx="12322">
                  <c:v>37.561</c:v>
                </c:pt>
                <c:pt idx="12323">
                  <c:v>37.56568</c:v>
                </c:pt>
                <c:pt idx="12324">
                  <c:v>37.570369999999997</c:v>
                </c:pt>
                <c:pt idx="12325">
                  <c:v>37.575060000000001</c:v>
                </c:pt>
                <c:pt idx="12326">
                  <c:v>37.579750000000004</c:v>
                </c:pt>
                <c:pt idx="12327">
                  <c:v>37.584439999999994</c:v>
                </c:pt>
                <c:pt idx="12328">
                  <c:v>37.589129999999997</c:v>
                </c:pt>
                <c:pt idx="12329">
                  <c:v>37.593809999999998</c:v>
                </c:pt>
                <c:pt idx="12330">
                  <c:v>37.598500000000001</c:v>
                </c:pt>
                <c:pt idx="12331">
                  <c:v>37.603190000000005</c:v>
                </c:pt>
                <c:pt idx="12332">
                  <c:v>37.607880000000002</c:v>
                </c:pt>
                <c:pt idx="12333">
                  <c:v>37.612560000000002</c:v>
                </c:pt>
                <c:pt idx="12334">
                  <c:v>37.617260000000002</c:v>
                </c:pt>
                <c:pt idx="12335">
                  <c:v>37.621940000000002</c:v>
                </c:pt>
                <c:pt idx="12336">
                  <c:v>37.626629999999999</c:v>
                </c:pt>
                <c:pt idx="12337">
                  <c:v>37.631320000000002</c:v>
                </c:pt>
                <c:pt idx="12338">
                  <c:v>37.636009999999999</c:v>
                </c:pt>
                <c:pt idx="12339">
                  <c:v>37.640689999999999</c:v>
                </c:pt>
                <c:pt idx="12340">
                  <c:v>37.645379999999996</c:v>
                </c:pt>
                <c:pt idx="12341">
                  <c:v>37.650069999999999</c:v>
                </c:pt>
                <c:pt idx="12342">
                  <c:v>37.654760000000003</c:v>
                </c:pt>
                <c:pt idx="12343">
                  <c:v>37.65945</c:v>
                </c:pt>
                <c:pt idx="12344">
                  <c:v>37.664139999999996</c:v>
                </c:pt>
                <c:pt idx="12345">
                  <c:v>37.66883</c:v>
                </c:pt>
                <c:pt idx="12346">
                  <c:v>37.67351</c:v>
                </c:pt>
                <c:pt idx="12347">
                  <c:v>37.678200000000004</c:v>
                </c:pt>
                <c:pt idx="12348">
                  <c:v>37.682889999999993</c:v>
                </c:pt>
                <c:pt idx="12349">
                  <c:v>37.687579999999997</c:v>
                </c:pt>
                <c:pt idx="12350">
                  <c:v>37.692270000000001</c:v>
                </c:pt>
                <c:pt idx="12351">
                  <c:v>37.696960000000004</c:v>
                </c:pt>
                <c:pt idx="12352">
                  <c:v>37.701650000000001</c:v>
                </c:pt>
                <c:pt idx="12353">
                  <c:v>37.706330000000001</c:v>
                </c:pt>
                <c:pt idx="12354">
                  <c:v>37.711019999999998</c:v>
                </c:pt>
                <c:pt idx="12355">
                  <c:v>37.715710000000001</c:v>
                </c:pt>
                <c:pt idx="12356">
                  <c:v>37.720399999999998</c:v>
                </c:pt>
                <c:pt idx="12357">
                  <c:v>37.725090000000002</c:v>
                </c:pt>
                <c:pt idx="12358">
                  <c:v>37.729779999999998</c:v>
                </c:pt>
                <c:pt idx="12359">
                  <c:v>37.734470000000002</c:v>
                </c:pt>
                <c:pt idx="12360">
                  <c:v>37.739159999999998</c:v>
                </c:pt>
                <c:pt idx="12361">
                  <c:v>37.743850000000002</c:v>
                </c:pt>
                <c:pt idx="12362">
                  <c:v>37.748530000000002</c:v>
                </c:pt>
                <c:pt idx="12363">
                  <c:v>37.753219999999999</c:v>
                </c:pt>
                <c:pt idx="12364">
                  <c:v>37.757909999999995</c:v>
                </c:pt>
                <c:pt idx="12365">
                  <c:v>37.762599999999999</c:v>
                </c:pt>
                <c:pt idx="12366">
                  <c:v>37.767290000000003</c:v>
                </c:pt>
                <c:pt idx="12367">
                  <c:v>37.771979999999999</c:v>
                </c:pt>
                <c:pt idx="12368">
                  <c:v>37.776669999999996</c:v>
                </c:pt>
                <c:pt idx="12369">
                  <c:v>37.781359999999999</c:v>
                </c:pt>
                <c:pt idx="12370">
                  <c:v>37.786050000000003</c:v>
                </c:pt>
                <c:pt idx="12371">
                  <c:v>37.790740000000007</c:v>
                </c:pt>
                <c:pt idx="12372">
                  <c:v>37.79542</c:v>
                </c:pt>
                <c:pt idx="12373">
                  <c:v>37.800109999999997</c:v>
                </c:pt>
                <c:pt idx="12374">
                  <c:v>37.8048</c:v>
                </c:pt>
                <c:pt idx="12375">
                  <c:v>37.809490000000004</c:v>
                </c:pt>
                <c:pt idx="12376">
                  <c:v>37.81418</c:v>
                </c:pt>
                <c:pt idx="12377">
                  <c:v>37.818869999999997</c:v>
                </c:pt>
                <c:pt idx="12378">
                  <c:v>37.823560000000001</c:v>
                </c:pt>
                <c:pt idx="12379">
                  <c:v>37.828250000000004</c:v>
                </c:pt>
                <c:pt idx="12380">
                  <c:v>37.832940000000001</c:v>
                </c:pt>
                <c:pt idx="12381">
                  <c:v>37.837629999999997</c:v>
                </c:pt>
                <c:pt idx="12382">
                  <c:v>37.842320000000001</c:v>
                </c:pt>
                <c:pt idx="12383">
                  <c:v>37.847009999999997</c:v>
                </c:pt>
                <c:pt idx="12384">
                  <c:v>37.851700000000001</c:v>
                </c:pt>
                <c:pt idx="12385">
                  <c:v>37.856389999999998</c:v>
                </c:pt>
                <c:pt idx="12386">
                  <c:v>37.861080000000001</c:v>
                </c:pt>
                <c:pt idx="12387">
                  <c:v>37.865769999999998</c:v>
                </c:pt>
                <c:pt idx="12388">
                  <c:v>37.870460000000001</c:v>
                </c:pt>
                <c:pt idx="12389">
                  <c:v>37.875150000000005</c:v>
                </c:pt>
                <c:pt idx="12390">
                  <c:v>37.879840000000002</c:v>
                </c:pt>
                <c:pt idx="12391">
                  <c:v>37.884529999999998</c:v>
                </c:pt>
                <c:pt idx="12392">
                  <c:v>37.889209999999999</c:v>
                </c:pt>
                <c:pt idx="12393">
                  <c:v>37.893900000000002</c:v>
                </c:pt>
                <c:pt idx="12394">
                  <c:v>37.898590000000006</c:v>
                </c:pt>
                <c:pt idx="12395">
                  <c:v>37.903279999999995</c:v>
                </c:pt>
                <c:pt idx="12396">
                  <c:v>37.907969999999999</c:v>
                </c:pt>
                <c:pt idx="12397">
                  <c:v>37.912660000000002</c:v>
                </c:pt>
                <c:pt idx="12398">
                  <c:v>37.917349999999999</c:v>
                </c:pt>
                <c:pt idx="12399">
                  <c:v>37.922039999999996</c:v>
                </c:pt>
                <c:pt idx="12400">
                  <c:v>37.926729999999999</c:v>
                </c:pt>
                <c:pt idx="12401">
                  <c:v>37.931420000000003</c:v>
                </c:pt>
                <c:pt idx="12402">
                  <c:v>37.936109999999999</c:v>
                </c:pt>
                <c:pt idx="12403">
                  <c:v>37.940799999999996</c:v>
                </c:pt>
                <c:pt idx="12404">
                  <c:v>37.945489999999999</c:v>
                </c:pt>
                <c:pt idx="12405">
                  <c:v>37.950180000000003</c:v>
                </c:pt>
                <c:pt idx="12406">
                  <c:v>37.95487</c:v>
                </c:pt>
                <c:pt idx="12407">
                  <c:v>37.959560000000003</c:v>
                </c:pt>
                <c:pt idx="12408">
                  <c:v>37.96425</c:v>
                </c:pt>
                <c:pt idx="12409">
                  <c:v>37.968939999999996</c:v>
                </c:pt>
                <c:pt idx="12410">
                  <c:v>37.97363</c:v>
                </c:pt>
                <c:pt idx="12411">
                  <c:v>37.978320000000004</c:v>
                </c:pt>
                <c:pt idx="12412">
                  <c:v>37.98301</c:v>
                </c:pt>
                <c:pt idx="12413">
                  <c:v>37.987699999999997</c:v>
                </c:pt>
                <c:pt idx="12414">
                  <c:v>37.99239</c:v>
                </c:pt>
                <c:pt idx="12415">
                  <c:v>37.997080000000004</c:v>
                </c:pt>
                <c:pt idx="12416">
                  <c:v>38.00177</c:v>
                </c:pt>
                <c:pt idx="12417">
                  <c:v>38.006459999999997</c:v>
                </c:pt>
                <c:pt idx="12418">
                  <c:v>38.011150000000001</c:v>
                </c:pt>
                <c:pt idx="12419">
                  <c:v>38.015840000000004</c:v>
                </c:pt>
                <c:pt idx="12420">
                  <c:v>38.020529999999994</c:v>
                </c:pt>
                <c:pt idx="12421">
                  <c:v>38.025219999999997</c:v>
                </c:pt>
                <c:pt idx="12422">
                  <c:v>38.029910000000001</c:v>
                </c:pt>
                <c:pt idx="12423">
                  <c:v>38.034600000000005</c:v>
                </c:pt>
                <c:pt idx="12424">
                  <c:v>38.039290000000001</c:v>
                </c:pt>
                <c:pt idx="12425">
                  <c:v>38.043979999999998</c:v>
                </c:pt>
                <c:pt idx="12426">
                  <c:v>38.048670000000001</c:v>
                </c:pt>
                <c:pt idx="12427">
                  <c:v>38.053359999999998</c:v>
                </c:pt>
                <c:pt idx="12428">
                  <c:v>38.058050000000001</c:v>
                </c:pt>
                <c:pt idx="12429">
                  <c:v>38.062739999999998</c:v>
                </c:pt>
                <c:pt idx="12430">
                  <c:v>38.067439999999998</c:v>
                </c:pt>
                <c:pt idx="12431">
                  <c:v>38.072130000000001</c:v>
                </c:pt>
                <c:pt idx="12432">
                  <c:v>38.076819999999998</c:v>
                </c:pt>
                <c:pt idx="12433">
                  <c:v>38.081510000000002</c:v>
                </c:pt>
                <c:pt idx="12434">
                  <c:v>38.086199999999998</c:v>
                </c:pt>
                <c:pt idx="12435">
                  <c:v>38.090890000000002</c:v>
                </c:pt>
                <c:pt idx="12436">
                  <c:v>38.095579999999998</c:v>
                </c:pt>
                <c:pt idx="12437">
                  <c:v>38.100270000000002</c:v>
                </c:pt>
                <c:pt idx="12438">
                  <c:v>38.104959999999998</c:v>
                </c:pt>
                <c:pt idx="12439">
                  <c:v>38.109650000000002</c:v>
                </c:pt>
                <c:pt idx="12440">
                  <c:v>38.114339999999999</c:v>
                </c:pt>
                <c:pt idx="12441">
                  <c:v>38.119029999999995</c:v>
                </c:pt>
                <c:pt idx="12442">
                  <c:v>38.123719999999999</c:v>
                </c:pt>
                <c:pt idx="12443">
                  <c:v>38.128410000000002</c:v>
                </c:pt>
                <c:pt idx="12444">
                  <c:v>38.133100000000006</c:v>
                </c:pt>
                <c:pt idx="12445">
                  <c:v>38.137799999999999</c:v>
                </c:pt>
                <c:pt idx="12446">
                  <c:v>38.142490000000002</c:v>
                </c:pt>
                <c:pt idx="12447">
                  <c:v>38.147180000000006</c:v>
                </c:pt>
                <c:pt idx="12448">
                  <c:v>38.151869999999995</c:v>
                </c:pt>
                <c:pt idx="12449">
                  <c:v>38.156559999999999</c:v>
                </c:pt>
                <c:pt idx="12450">
                  <c:v>38.161250000000003</c:v>
                </c:pt>
                <c:pt idx="12451">
                  <c:v>38.165939999999999</c:v>
                </c:pt>
                <c:pt idx="12452">
                  <c:v>38.170629999999996</c:v>
                </c:pt>
                <c:pt idx="12453">
                  <c:v>38.175319999999999</c:v>
                </c:pt>
                <c:pt idx="12454">
                  <c:v>38.180010000000003</c:v>
                </c:pt>
                <c:pt idx="12455">
                  <c:v>38.184709999999995</c:v>
                </c:pt>
                <c:pt idx="12456">
                  <c:v>38.189399999999999</c:v>
                </c:pt>
                <c:pt idx="12457">
                  <c:v>38.194090000000003</c:v>
                </c:pt>
                <c:pt idx="12458">
                  <c:v>38.198779999999999</c:v>
                </c:pt>
                <c:pt idx="12459">
                  <c:v>38.203470000000003</c:v>
                </c:pt>
                <c:pt idx="12460">
                  <c:v>38.208159999999999</c:v>
                </c:pt>
                <c:pt idx="12461">
                  <c:v>38.212850000000003</c:v>
                </c:pt>
                <c:pt idx="12462">
                  <c:v>38.21754</c:v>
                </c:pt>
                <c:pt idx="12463">
                  <c:v>38.222230000000003</c:v>
                </c:pt>
                <c:pt idx="12464">
                  <c:v>38.22692</c:v>
                </c:pt>
                <c:pt idx="12465">
                  <c:v>38.231609999999996</c:v>
                </c:pt>
                <c:pt idx="12466">
                  <c:v>38.236310000000003</c:v>
                </c:pt>
                <c:pt idx="12467">
                  <c:v>38.241</c:v>
                </c:pt>
                <c:pt idx="12468">
                  <c:v>38.245689999999996</c:v>
                </c:pt>
                <c:pt idx="12469">
                  <c:v>38.25038</c:v>
                </c:pt>
                <c:pt idx="12470">
                  <c:v>38.255070000000003</c:v>
                </c:pt>
                <c:pt idx="12471">
                  <c:v>38.25976</c:v>
                </c:pt>
                <c:pt idx="12472">
                  <c:v>38.26446</c:v>
                </c:pt>
                <c:pt idx="12473">
                  <c:v>38.269150000000003</c:v>
                </c:pt>
                <c:pt idx="12474">
                  <c:v>38.273840000000007</c:v>
                </c:pt>
                <c:pt idx="12475">
                  <c:v>38.278529999999996</c:v>
                </c:pt>
                <c:pt idx="12476">
                  <c:v>38.28322</c:v>
                </c:pt>
                <c:pt idx="12477">
                  <c:v>38.28792</c:v>
                </c:pt>
                <c:pt idx="12478">
                  <c:v>38.292609999999996</c:v>
                </c:pt>
                <c:pt idx="12479">
                  <c:v>38.2973</c:v>
                </c:pt>
                <c:pt idx="12480">
                  <c:v>38.301990000000004</c:v>
                </c:pt>
                <c:pt idx="12481">
                  <c:v>38.30668</c:v>
                </c:pt>
                <c:pt idx="12482">
                  <c:v>38.311369999999997</c:v>
                </c:pt>
                <c:pt idx="12483">
                  <c:v>38.31606</c:v>
                </c:pt>
                <c:pt idx="12484">
                  <c:v>38.320750000000004</c:v>
                </c:pt>
                <c:pt idx="12485">
                  <c:v>38.325449999999996</c:v>
                </c:pt>
                <c:pt idx="12486">
                  <c:v>38.33014</c:v>
                </c:pt>
                <c:pt idx="12487">
                  <c:v>38.334830000000004</c:v>
                </c:pt>
                <c:pt idx="12488">
                  <c:v>38.33952</c:v>
                </c:pt>
                <c:pt idx="12489">
                  <c:v>38.344209999999997</c:v>
                </c:pt>
                <c:pt idx="12490">
                  <c:v>38.348909999999997</c:v>
                </c:pt>
                <c:pt idx="12491">
                  <c:v>38.3536</c:v>
                </c:pt>
                <c:pt idx="12492">
                  <c:v>38.358290000000004</c:v>
                </c:pt>
                <c:pt idx="12493">
                  <c:v>38.36298</c:v>
                </c:pt>
                <c:pt idx="12494">
                  <c:v>38.367669999999997</c:v>
                </c:pt>
                <c:pt idx="12495">
                  <c:v>38.37236</c:v>
                </c:pt>
                <c:pt idx="12496">
                  <c:v>38.37706</c:v>
                </c:pt>
                <c:pt idx="12497">
                  <c:v>38.381749999999997</c:v>
                </c:pt>
                <c:pt idx="12498">
                  <c:v>38.38644</c:v>
                </c:pt>
                <c:pt idx="12499">
                  <c:v>38.391130000000004</c:v>
                </c:pt>
                <c:pt idx="12500">
                  <c:v>38.395829999999997</c:v>
                </c:pt>
                <c:pt idx="12501">
                  <c:v>38.40052</c:v>
                </c:pt>
                <c:pt idx="12502">
                  <c:v>38.405210000000004</c:v>
                </c:pt>
                <c:pt idx="12503">
                  <c:v>38.409899999999993</c:v>
                </c:pt>
                <c:pt idx="12504">
                  <c:v>38.414589999999997</c:v>
                </c:pt>
                <c:pt idx="12505">
                  <c:v>38.419280000000001</c:v>
                </c:pt>
                <c:pt idx="12506">
                  <c:v>38.42398</c:v>
                </c:pt>
                <c:pt idx="12507">
                  <c:v>38.428669999999997</c:v>
                </c:pt>
                <c:pt idx="12508">
                  <c:v>38.43336</c:v>
                </c:pt>
                <c:pt idx="12509">
                  <c:v>38.43806</c:v>
                </c:pt>
                <c:pt idx="12510">
                  <c:v>38.442749999999997</c:v>
                </c:pt>
                <c:pt idx="12511">
                  <c:v>38.44744</c:v>
                </c:pt>
                <c:pt idx="12512">
                  <c:v>38.452130000000004</c:v>
                </c:pt>
                <c:pt idx="12513">
                  <c:v>38.45682</c:v>
                </c:pt>
                <c:pt idx="12514">
                  <c:v>38.461509999999997</c:v>
                </c:pt>
                <c:pt idx="12515">
                  <c:v>38.466210000000004</c:v>
                </c:pt>
                <c:pt idx="12516">
                  <c:v>38.4709</c:v>
                </c:pt>
                <c:pt idx="12517">
                  <c:v>38.475589999999997</c:v>
                </c:pt>
                <c:pt idx="12518">
                  <c:v>38.480290000000004</c:v>
                </c:pt>
                <c:pt idx="12519">
                  <c:v>38.48498</c:v>
                </c:pt>
                <c:pt idx="12520">
                  <c:v>38.489669999999997</c:v>
                </c:pt>
                <c:pt idx="12521">
                  <c:v>38.49436</c:v>
                </c:pt>
                <c:pt idx="12522">
                  <c:v>38.499049999999997</c:v>
                </c:pt>
                <c:pt idx="12523">
                  <c:v>38.503750000000004</c:v>
                </c:pt>
                <c:pt idx="12524">
                  <c:v>38.50844</c:v>
                </c:pt>
                <c:pt idx="12525">
                  <c:v>38.513129999999997</c:v>
                </c:pt>
                <c:pt idx="12526">
                  <c:v>38.517830000000004</c:v>
                </c:pt>
                <c:pt idx="12527">
                  <c:v>38.52252</c:v>
                </c:pt>
                <c:pt idx="12528">
                  <c:v>38.527209999999997</c:v>
                </c:pt>
                <c:pt idx="12529">
                  <c:v>38.5319</c:v>
                </c:pt>
                <c:pt idx="12530">
                  <c:v>38.5366</c:v>
                </c:pt>
                <c:pt idx="12531">
                  <c:v>38.541289999999996</c:v>
                </c:pt>
                <c:pt idx="12532">
                  <c:v>38.54598</c:v>
                </c:pt>
                <c:pt idx="12533">
                  <c:v>38.550670000000004</c:v>
                </c:pt>
                <c:pt idx="12534">
                  <c:v>38.555369999999996</c:v>
                </c:pt>
                <c:pt idx="12535">
                  <c:v>38.56006</c:v>
                </c:pt>
                <c:pt idx="12536">
                  <c:v>38.564750000000004</c:v>
                </c:pt>
                <c:pt idx="12537">
                  <c:v>38.569449999999996</c:v>
                </c:pt>
                <c:pt idx="12538">
                  <c:v>38.57414</c:v>
                </c:pt>
                <c:pt idx="12539">
                  <c:v>38.578830000000004</c:v>
                </c:pt>
                <c:pt idx="12540">
                  <c:v>38.58352</c:v>
                </c:pt>
                <c:pt idx="12541">
                  <c:v>38.58822</c:v>
                </c:pt>
                <c:pt idx="12542">
                  <c:v>38.592910000000003</c:v>
                </c:pt>
                <c:pt idx="12543">
                  <c:v>38.5976</c:v>
                </c:pt>
                <c:pt idx="12544">
                  <c:v>38.6023</c:v>
                </c:pt>
                <c:pt idx="12545">
                  <c:v>38.606990000000003</c:v>
                </c:pt>
                <c:pt idx="12546">
                  <c:v>38.61168</c:v>
                </c:pt>
                <c:pt idx="12547">
                  <c:v>38.616369999999996</c:v>
                </c:pt>
                <c:pt idx="12548">
                  <c:v>38.621070000000003</c:v>
                </c:pt>
                <c:pt idx="12549">
                  <c:v>38.62576</c:v>
                </c:pt>
                <c:pt idx="12550">
                  <c:v>38.630459999999999</c:v>
                </c:pt>
                <c:pt idx="12551">
                  <c:v>38.635150000000003</c:v>
                </c:pt>
                <c:pt idx="12552">
                  <c:v>38.63984</c:v>
                </c:pt>
                <c:pt idx="12553">
                  <c:v>38.644530000000003</c:v>
                </c:pt>
                <c:pt idx="12554">
                  <c:v>38.649230000000003</c:v>
                </c:pt>
                <c:pt idx="12555">
                  <c:v>38.653919999999999</c:v>
                </c:pt>
                <c:pt idx="12556">
                  <c:v>38.658619999999999</c:v>
                </c:pt>
                <c:pt idx="12557">
                  <c:v>38.663310000000003</c:v>
                </c:pt>
                <c:pt idx="12558">
                  <c:v>38.667999999999999</c:v>
                </c:pt>
                <c:pt idx="12559">
                  <c:v>38.672690000000003</c:v>
                </c:pt>
                <c:pt idx="12560">
                  <c:v>38.677389999999995</c:v>
                </c:pt>
                <c:pt idx="12561">
                  <c:v>38.682079999999999</c:v>
                </c:pt>
                <c:pt idx="12562">
                  <c:v>38.686770000000003</c:v>
                </c:pt>
                <c:pt idx="12563">
                  <c:v>38.691469999999995</c:v>
                </c:pt>
                <c:pt idx="12564">
                  <c:v>38.696159999999999</c:v>
                </c:pt>
                <c:pt idx="12565">
                  <c:v>38.700850000000003</c:v>
                </c:pt>
                <c:pt idx="12566">
                  <c:v>38.705549999999995</c:v>
                </c:pt>
                <c:pt idx="12567">
                  <c:v>38.710239999999999</c:v>
                </c:pt>
                <c:pt idx="12568">
                  <c:v>38.714930000000003</c:v>
                </c:pt>
                <c:pt idx="12569">
                  <c:v>38.719629999999995</c:v>
                </c:pt>
                <c:pt idx="12570">
                  <c:v>38.724319999999999</c:v>
                </c:pt>
                <c:pt idx="12571">
                  <c:v>38.729020000000006</c:v>
                </c:pt>
                <c:pt idx="12572">
                  <c:v>38.733709999999995</c:v>
                </c:pt>
                <c:pt idx="12573">
                  <c:v>38.738399999999999</c:v>
                </c:pt>
                <c:pt idx="12574">
                  <c:v>38.743100000000005</c:v>
                </c:pt>
                <c:pt idx="12575">
                  <c:v>38.747789999999995</c:v>
                </c:pt>
                <c:pt idx="12576">
                  <c:v>38.752490000000002</c:v>
                </c:pt>
                <c:pt idx="12577">
                  <c:v>38.757180000000005</c:v>
                </c:pt>
                <c:pt idx="12578">
                  <c:v>38.761869999999995</c:v>
                </c:pt>
                <c:pt idx="12579">
                  <c:v>38.766559999999998</c:v>
                </c:pt>
                <c:pt idx="12580">
                  <c:v>38.771260000000005</c:v>
                </c:pt>
                <c:pt idx="12581">
                  <c:v>38.775950000000002</c:v>
                </c:pt>
                <c:pt idx="12582">
                  <c:v>38.780639999999998</c:v>
                </c:pt>
                <c:pt idx="12583">
                  <c:v>38.785340000000005</c:v>
                </c:pt>
                <c:pt idx="12584">
                  <c:v>38.790030000000002</c:v>
                </c:pt>
                <c:pt idx="12585">
                  <c:v>38.794730000000001</c:v>
                </c:pt>
                <c:pt idx="12586">
                  <c:v>38.799419999999998</c:v>
                </c:pt>
                <c:pt idx="12587">
                  <c:v>38.804110000000001</c:v>
                </c:pt>
                <c:pt idx="12588">
                  <c:v>38.808810000000001</c:v>
                </c:pt>
                <c:pt idx="12589">
                  <c:v>38.813499999999998</c:v>
                </c:pt>
                <c:pt idx="12590">
                  <c:v>38.818199999999997</c:v>
                </c:pt>
                <c:pt idx="12591">
                  <c:v>38.822890000000001</c:v>
                </c:pt>
                <c:pt idx="12592">
                  <c:v>38.827590000000001</c:v>
                </c:pt>
                <c:pt idx="12593">
                  <c:v>38.832279999999997</c:v>
                </c:pt>
                <c:pt idx="12594">
                  <c:v>38.836970000000001</c:v>
                </c:pt>
                <c:pt idx="12595">
                  <c:v>38.841670000000001</c:v>
                </c:pt>
                <c:pt idx="12596">
                  <c:v>38.846360000000004</c:v>
                </c:pt>
                <c:pt idx="12597">
                  <c:v>38.851059999999997</c:v>
                </c:pt>
                <c:pt idx="12598">
                  <c:v>38.85575</c:v>
                </c:pt>
                <c:pt idx="12599">
                  <c:v>38.860440000000004</c:v>
                </c:pt>
                <c:pt idx="12600">
                  <c:v>38.865139999999997</c:v>
                </c:pt>
                <c:pt idx="12601">
                  <c:v>38.86983</c:v>
                </c:pt>
                <c:pt idx="12602">
                  <c:v>38.87453</c:v>
                </c:pt>
                <c:pt idx="12603">
                  <c:v>38.879219999999997</c:v>
                </c:pt>
                <c:pt idx="12604">
                  <c:v>38.883920000000003</c:v>
                </c:pt>
                <c:pt idx="12605">
                  <c:v>38.88861</c:v>
                </c:pt>
                <c:pt idx="12606">
                  <c:v>38.893299999999996</c:v>
                </c:pt>
                <c:pt idx="12607">
                  <c:v>38.898000000000003</c:v>
                </c:pt>
                <c:pt idx="12608">
                  <c:v>38.90269</c:v>
                </c:pt>
                <c:pt idx="12609">
                  <c:v>38.907389999999999</c:v>
                </c:pt>
                <c:pt idx="12610">
                  <c:v>38.912080000000003</c:v>
                </c:pt>
                <c:pt idx="12611">
                  <c:v>38.916779999999996</c:v>
                </c:pt>
                <c:pt idx="12612">
                  <c:v>38.921469999999999</c:v>
                </c:pt>
                <c:pt idx="12613">
                  <c:v>38.926170000000006</c:v>
                </c:pt>
                <c:pt idx="12614">
                  <c:v>38.930859999999996</c:v>
                </c:pt>
                <c:pt idx="12615">
                  <c:v>38.935549999999999</c:v>
                </c:pt>
                <c:pt idx="12616">
                  <c:v>38.940250000000006</c:v>
                </c:pt>
                <c:pt idx="12617">
                  <c:v>38.944939999999995</c:v>
                </c:pt>
                <c:pt idx="12618">
                  <c:v>38.949640000000002</c:v>
                </c:pt>
                <c:pt idx="12619">
                  <c:v>38.954329999999999</c:v>
                </c:pt>
                <c:pt idx="12620">
                  <c:v>38.959029999999998</c:v>
                </c:pt>
                <c:pt idx="12621">
                  <c:v>38.963720000000002</c:v>
                </c:pt>
                <c:pt idx="12622">
                  <c:v>38.968419999999995</c:v>
                </c:pt>
                <c:pt idx="12623">
                  <c:v>38.973109999999998</c:v>
                </c:pt>
                <c:pt idx="12624">
                  <c:v>38.977810000000005</c:v>
                </c:pt>
                <c:pt idx="12625">
                  <c:v>38.982500000000002</c:v>
                </c:pt>
                <c:pt idx="12626">
                  <c:v>38.987200000000001</c:v>
                </c:pt>
                <c:pt idx="12627">
                  <c:v>38.991889999999998</c:v>
                </c:pt>
                <c:pt idx="12628">
                  <c:v>38.996580000000002</c:v>
                </c:pt>
                <c:pt idx="12629">
                  <c:v>39.001280000000001</c:v>
                </c:pt>
                <c:pt idx="12630">
                  <c:v>39.005980000000001</c:v>
                </c:pt>
                <c:pt idx="12631">
                  <c:v>39.010669999999998</c:v>
                </c:pt>
                <c:pt idx="12632">
                  <c:v>39.015360000000001</c:v>
                </c:pt>
                <c:pt idx="12633">
                  <c:v>39.020060000000001</c:v>
                </c:pt>
                <c:pt idx="12634">
                  <c:v>39.024760000000001</c:v>
                </c:pt>
                <c:pt idx="12635">
                  <c:v>39.029449999999997</c:v>
                </c:pt>
                <c:pt idx="12636">
                  <c:v>39.034140000000001</c:v>
                </c:pt>
                <c:pt idx="12637">
                  <c:v>39.03884</c:v>
                </c:pt>
                <c:pt idx="12638">
                  <c:v>39.043529999999997</c:v>
                </c:pt>
                <c:pt idx="12639">
                  <c:v>39.048230000000004</c:v>
                </c:pt>
                <c:pt idx="12640">
                  <c:v>39.052929999999996</c:v>
                </c:pt>
                <c:pt idx="12641">
                  <c:v>39.05762</c:v>
                </c:pt>
                <c:pt idx="12642">
                  <c:v>39.062310000000004</c:v>
                </c:pt>
                <c:pt idx="12643">
                  <c:v>39.067009999999996</c:v>
                </c:pt>
                <c:pt idx="12644">
                  <c:v>39.071710000000003</c:v>
                </c:pt>
                <c:pt idx="12645">
                  <c:v>39.0764</c:v>
                </c:pt>
                <c:pt idx="12646">
                  <c:v>39.081099999999999</c:v>
                </c:pt>
                <c:pt idx="12647">
                  <c:v>39.085790000000003</c:v>
                </c:pt>
                <c:pt idx="12648">
                  <c:v>39.090479999999999</c:v>
                </c:pt>
                <c:pt idx="12649">
                  <c:v>39.095179999999999</c:v>
                </c:pt>
                <c:pt idx="12650">
                  <c:v>39.099879999999999</c:v>
                </c:pt>
                <c:pt idx="12651">
                  <c:v>39.104569999999995</c:v>
                </c:pt>
                <c:pt idx="12652">
                  <c:v>39.109270000000002</c:v>
                </c:pt>
                <c:pt idx="12653">
                  <c:v>39.113960000000006</c:v>
                </c:pt>
                <c:pt idx="12654">
                  <c:v>39.118659999999998</c:v>
                </c:pt>
                <c:pt idx="12655">
                  <c:v>39.123350000000002</c:v>
                </c:pt>
                <c:pt idx="12656">
                  <c:v>39.128049999999995</c:v>
                </c:pt>
                <c:pt idx="12657">
                  <c:v>39.132739999999998</c:v>
                </c:pt>
                <c:pt idx="12658">
                  <c:v>39.137440000000005</c:v>
                </c:pt>
                <c:pt idx="12659">
                  <c:v>39.142139999999998</c:v>
                </c:pt>
                <c:pt idx="12660">
                  <c:v>39.146830000000001</c:v>
                </c:pt>
                <c:pt idx="12661">
                  <c:v>39.151529999999994</c:v>
                </c:pt>
                <c:pt idx="12662">
                  <c:v>39.156219999999998</c:v>
                </c:pt>
                <c:pt idx="12663">
                  <c:v>39.160920000000004</c:v>
                </c:pt>
                <c:pt idx="12664">
                  <c:v>39.165609999999994</c:v>
                </c:pt>
                <c:pt idx="12665">
                  <c:v>39.170310000000001</c:v>
                </c:pt>
                <c:pt idx="12666">
                  <c:v>39.175000000000004</c:v>
                </c:pt>
                <c:pt idx="12667">
                  <c:v>39.179699999999997</c:v>
                </c:pt>
                <c:pt idx="12668">
                  <c:v>39.184400000000004</c:v>
                </c:pt>
                <c:pt idx="12669">
                  <c:v>39.18909</c:v>
                </c:pt>
                <c:pt idx="12670">
                  <c:v>39.19379</c:v>
                </c:pt>
                <c:pt idx="12671">
                  <c:v>39.198480000000004</c:v>
                </c:pt>
                <c:pt idx="12672">
                  <c:v>39.203179999999996</c:v>
                </c:pt>
                <c:pt idx="12673">
                  <c:v>39.20787</c:v>
                </c:pt>
                <c:pt idx="12674">
                  <c:v>39.212569999999999</c:v>
                </c:pt>
                <c:pt idx="12675">
                  <c:v>39.217269999999999</c:v>
                </c:pt>
                <c:pt idx="12676">
                  <c:v>39.221960000000003</c:v>
                </c:pt>
                <c:pt idx="12677">
                  <c:v>39.226659999999995</c:v>
                </c:pt>
                <c:pt idx="12678">
                  <c:v>39.231349999999999</c:v>
                </c:pt>
                <c:pt idx="12679">
                  <c:v>39.236049999999999</c:v>
                </c:pt>
                <c:pt idx="12680">
                  <c:v>39.240740000000002</c:v>
                </c:pt>
                <c:pt idx="12681">
                  <c:v>39.245440000000002</c:v>
                </c:pt>
                <c:pt idx="12682">
                  <c:v>39.250140000000002</c:v>
                </c:pt>
                <c:pt idx="12683">
                  <c:v>39.254829999999998</c:v>
                </c:pt>
                <c:pt idx="12684">
                  <c:v>39.259529999999998</c:v>
                </c:pt>
                <c:pt idx="12685">
                  <c:v>39.264220000000002</c:v>
                </c:pt>
                <c:pt idx="12686">
                  <c:v>39.268920000000001</c:v>
                </c:pt>
                <c:pt idx="12687">
                  <c:v>39.273620000000001</c:v>
                </c:pt>
                <c:pt idx="12688">
                  <c:v>39.278309999999998</c:v>
                </c:pt>
                <c:pt idx="12689">
                  <c:v>39.283009999999997</c:v>
                </c:pt>
                <c:pt idx="12690">
                  <c:v>39.287700000000001</c:v>
                </c:pt>
                <c:pt idx="12691">
                  <c:v>39.292400000000001</c:v>
                </c:pt>
                <c:pt idx="12692">
                  <c:v>39.2971</c:v>
                </c:pt>
                <c:pt idx="12693">
                  <c:v>39.301790000000004</c:v>
                </c:pt>
                <c:pt idx="12694">
                  <c:v>39.306489999999997</c:v>
                </c:pt>
                <c:pt idx="12695">
                  <c:v>39.311190000000003</c:v>
                </c:pt>
                <c:pt idx="12696">
                  <c:v>39.31588</c:v>
                </c:pt>
                <c:pt idx="12697">
                  <c:v>39.32058</c:v>
                </c:pt>
                <c:pt idx="12698">
                  <c:v>39.325270000000003</c:v>
                </c:pt>
                <c:pt idx="12699">
                  <c:v>39.329969999999996</c:v>
                </c:pt>
                <c:pt idx="12700">
                  <c:v>39.334670000000003</c:v>
                </c:pt>
                <c:pt idx="12701">
                  <c:v>39.339359999999999</c:v>
                </c:pt>
                <c:pt idx="12702">
                  <c:v>39.344059999999999</c:v>
                </c:pt>
                <c:pt idx="12703">
                  <c:v>39.348760000000006</c:v>
                </c:pt>
                <c:pt idx="12704">
                  <c:v>39.353449999999995</c:v>
                </c:pt>
                <c:pt idx="12705">
                  <c:v>39.358150000000002</c:v>
                </c:pt>
                <c:pt idx="12706">
                  <c:v>39.362849999999995</c:v>
                </c:pt>
                <c:pt idx="12707">
                  <c:v>39.367539999999998</c:v>
                </c:pt>
                <c:pt idx="12708">
                  <c:v>39.372240000000005</c:v>
                </c:pt>
                <c:pt idx="12709">
                  <c:v>39.376939999999998</c:v>
                </c:pt>
                <c:pt idx="12710">
                  <c:v>39.381630000000001</c:v>
                </c:pt>
                <c:pt idx="12711">
                  <c:v>39.386329999999994</c:v>
                </c:pt>
                <c:pt idx="12712">
                  <c:v>39.391030000000001</c:v>
                </c:pt>
                <c:pt idx="12713">
                  <c:v>39.395720000000004</c:v>
                </c:pt>
                <c:pt idx="12714">
                  <c:v>39.400419999999997</c:v>
                </c:pt>
                <c:pt idx="12715">
                  <c:v>39.405110000000001</c:v>
                </c:pt>
                <c:pt idx="12716">
                  <c:v>39.40981</c:v>
                </c:pt>
                <c:pt idx="12717">
                  <c:v>39.41451</c:v>
                </c:pt>
                <c:pt idx="12718">
                  <c:v>39.419200000000004</c:v>
                </c:pt>
                <c:pt idx="12719">
                  <c:v>39.423899999999996</c:v>
                </c:pt>
                <c:pt idx="12720">
                  <c:v>39.428600000000003</c:v>
                </c:pt>
                <c:pt idx="12721">
                  <c:v>39.433299999999996</c:v>
                </c:pt>
                <c:pt idx="12722">
                  <c:v>39.437989999999999</c:v>
                </c:pt>
                <c:pt idx="12723">
                  <c:v>39.442689999999999</c:v>
                </c:pt>
                <c:pt idx="12724">
                  <c:v>39.447389999999999</c:v>
                </c:pt>
                <c:pt idx="12725">
                  <c:v>39.452080000000002</c:v>
                </c:pt>
                <c:pt idx="12726">
                  <c:v>39.456779999999995</c:v>
                </c:pt>
                <c:pt idx="12727">
                  <c:v>39.461469999999998</c:v>
                </c:pt>
                <c:pt idx="12728">
                  <c:v>39.466170000000005</c:v>
                </c:pt>
                <c:pt idx="12729">
                  <c:v>39.470869999999998</c:v>
                </c:pt>
                <c:pt idx="12730">
                  <c:v>39.475570000000005</c:v>
                </c:pt>
                <c:pt idx="12731">
                  <c:v>39.480269999999997</c:v>
                </c:pt>
                <c:pt idx="12732">
                  <c:v>39.484960000000001</c:v>
                </c:pt>
                <c:pt idx="12733">
                  <c:v>39.489660000000001</c:v>
                </c:pt>
                <c:pt idx="12734">
                  <c:v>39.494349999999997</c:v>
                </c:pt>
                <c:pt idx="12735">
                  <c:v>39.499050000000004</c:v>
                </c:pt>
                <c:pt idx="12736">
                  <c:v>39.503749999999997</c:v>
                </c:pt>
                <c:pt idx="12737">
                  <c:v>39.508450000000003</c:v>
                </c:pt>
                <c:pt idx="12738">
                  <c:v>39.51314</c:v>
                </c:pt>
                <c:pt idx="12739">
                  <c:v>39.51784</c:v>
                </c:pt>
                <c:pt idx="12740">
                  <c:v>39.522539999999999</c:v>
                </c:pt>
                <c:pt idx="12741">
                  <c:v>39.527229999999996</c:v>
                </c:pt>
                <c:pt idx="12742">
                  <c:v>39.531930000000003</c:v>
                </c:pt>
                <c:pt idx="12743">
                  <c:v>39.536630000000002</c:v>
                </c:pt>
                <c:pt idx="12744">
                  <c:v>39.541330000000002</c:v>
                </c:pt>
                <c:pt idx="12745">
                  <c:v>39.546019999999999</c:v>
                </c:pt>
                <c:pt idx="12746">
                  <c:v>39.550719999999998</c:v>
                </c:pt>
                <c:pt idx="12747">
                  <c:v>39.555419999999998</c:v>
                </c:pt>
                <c:pt idx="12748">
                  <c:v>39.560119999999998</c:v>
                </c:pt>
                <c:pt idx="12749">
                  <c:v>39.564810000000001</c:v>
                </c:pt>
                <c:pt idx="12750">
                  <c:v>39.569510000000001</c:v>
                </c:pt>
                <c:pt idx="12751">
                  <c:v>39.574210000000001</c:v>
                </c:pt>
                <c:pt idx="12752">
                  <c:v>39.57891</c:v>
                </c:pt>
                <c:pt idx="12753">
                  <c:v>39.583599999999997</c:v>
                </c:pt>
                <c:pt idx="12754">
                  <c:v>39.588299999999997</c:v>
                </c:pt>
                <c:pt idx="12755">
                  <c:v>39.593000000000004</c:v>
                </c:pt>
                <c:pt idx="12756">
                  <c:v>39.597699999999996</c:v>
                </c:pt>
                <c:pt idx="12757">
                  <c:v>39.602400000000003</c:v>
                </c:pt>
                <c:pt idx="12758">
                  <c:v>39.607089999999999</c:v>
                </c:pt>
                <c:pt idx="12759">
                  <c:v>39.611789999999999</c:v>
                </c:pt>
                <c:pt idx="12760">
                  <c:v>39.616489999999999</c:v>
                </c:pt>
                <c:pt idx="12761">
                  <c:v>39.621189999999999</c:v>
                </c:pt>
                <c:pt idx="12762">
                  <c:v>39.625880000000002</c:v>
                </c:pt>
                <c:pt idx="12763">
                  <c:v>39.630580000000002</c:v>
                </c:pt>
                <c:pt idx="12764">
                  <c:v>39.635280000000002</c:v>
                </c:pt>
                <c:pt idx="12765">
                  <c:v>39.639980000000001</c:v>
                </c:pt>
                <c:pt idx="12766">
                  <c:v>39.644669999999998</c:v>
                </c:pt>
                <c:pt idx="12767">
                  <c:v>39.649370000000005</c:v>
                </c:pt>
                <c:pt idx="12768">
                  <c:v>39.654069999999997</c:v>
                </c:pt>
                <c:pt idx="12769">
                  <c:v>39.658770000000004</c:v>
                </c:pt>
                <c:pt idx="12770">
                  <c:v>39.663460000000001</c:v>
                </c:pt>
                <c:pt idx="12771">
                  <c:v>39.66816</c:v>
                </c:pt>
                <c:pt idx="12772">
                  <c:v>39.67286</c:v>
                </c:pt>
                <c:pt idx="12773">
                  <c:v>39.67756</c:v>
                </c:pt>
                <c:pt idx="12774">
                  <c:v>39.682250000000003</c:v>
                </c:pt>
                <c:pt idx="12775">
                  <c:v>39.686949999999996</c:v>
                </c:pt>
                <c:pt idx="12776">
                  <c:v>39.691650000000003</c:v>
                </c:pt>
                <c:pt idx="12777">
                  <c:v>39.696349999999995</c:v>
                </c:pt>
                <c:pt idx="12778">
                  <c:v>39.701039999999999</c:v>
                </c:pt>
                <c:pt idx="12779">
                  <c:v>39.705749999999995</c:v>
                </c:pt>
                <c:pt idx="12780">
                  <c:v>39.710439999999998</c:v>
                </c:pt>
                <c:pt idx="12781">
                  <c:v>39.715140000000005</c:v>
                </c:pt>
                <c:pt idx="12782">
                  <c:v>39.719839999999998</c:v>
                </c:pt>
                <c:pt idx="12783">
                  <c:v>39.724540000000005</c:v>
                </c:pt>
                <c:pt idx="12784">
                  <c:v>39.729229999999994</c:v>
                </c:pt>
                <c:pt idx="12785">
                  <c:v>39.733930000000001</c:v>
                </c:pt>
                <c:pt idx="12786">
                  <c:v>39.738630000000001</c:v>
                </c:pt>
                <c:pt idx="12787">
                  <c:v>39.74333</c:v>
                </c:pt>
                <c:pt idx="12788">
                  <c:v>39.74803</c:v>
                </c:pt>
                <c:pt idx="12789">
                  <c:v>39.75273</c:v>
                </c:pt>
                <c:pt idx="12790">
                  <c:v>39.757420000000003</c:v>
                </c:pt>
                <c:pt idx="12791">
                  <c:v>39.762119999999996</c:v>
                </c:pt>
                <c:pt idx="12792">
                  <c:v>39.766820000000003</c:v>
                </c:pt>
                <c:pt idx="12793">
                  <c:v>39.771519999999995</c:v>
                </c:pt>
                <c:pt idx="12794">
                  <c:v>39.776220000000002</c:v>
                </c:pt>
                <c:pt idx="12795">
                  <c:v>39.780910000000006</c:v>
                </c:pt>
                <c:pt idx="12796">
                  <c:v>39.785609999999998</c:v>
                </c:pt>
                <c:pt idx="12797">
                  <c:v>39.790310000000005</c:v>
                </c:pt>
                <c:pt idx="12798">
                  <c:v>39.795009999999998</c:v>
                </c:pt>
                <c:pt idx="12799">
                  <c:v>39.799710000000005</c:v>
                </c:pt>
                <c:pt idx="12800">
                  <c:v>39.804409999999997</c:v>
                </c:pt>
                <c:pt idx="12801">
                  <c:v>39.809100000000001</c:v>
                </c:pt>
                <c:pt idx="12802">
                  <c:v>39.813809999999997</c:v>
                </c:pt>
                <c:pt idx="12803">
                  <c:v>39.8185</c:v>
                </c:pt>
                <c:pt idx="12804">
                  <c:v>39.8232</c:v>
                </c:pt>
                <c:pt idx="12805">
                  <c:v>39.8279</c:v>
                </c:pt>
                <c:pt idx="12806">
                  <c:v>39.832599999999999</c:v>
                </c:pt>
                <c:pt idx="12807">
                  <c:v>39.837299999999999</c:v>
                </c:pt>
                <c:pt idx="12808">
                  <c:v>39.841990000000003</c:v>
                </c:pt>
                <c:pt idx="12809">
                  <c:v>39.846689999999995</c:v>
                </c:pt>
                <c:pt idx="12810">
                  <c:v>39.851390000000002</c:v>
                </c:pt>
                <c:pt idx="12811">
                  <c:v>39.856089999999995</c:v>
                </c:pt>
                <c:pt idx="12812">
                  <c:v>39.860790000000001</c:v>
                </c:pt>
                <c:pt idx="12813">
                  <c:v>39.865490000000001</c:v>
                </c:pt>
                <c:pt idx="12814">
                  <c:v>39.870190000000001</c:v>
                </c:pt>
                <c:pt idx="12815">
                  <c:v>39.874890000000001</c:v>
                </c:pt>
                <c:pt idx="12816">
                  <c:v>39.879579999999997</c:v>
                </c:pt>
                <c:pt idx="12817">
                  <c:v>39.884280000000004</c:v>
                </c:pt>
                <c:pt idx="12818">
                  <c:v>39.888979999999997</c:v>
                </c:pt>
                <c:pt idx="12819">
                  <c:v>39.893680000000003</c:v>
                </c:pt>
                <c:pt idx="12820">
                  <c:v>39.898379999999996</c:v>
                </c:pt>
                <c:pt idx="12821">
                  <c:v>39.903080000000003</c:v>
                </c:pt>
                <c:pt idx="12822">
                  <c:v>39.907779999999995</c:v>
                </c:pt>
                <c:pt idx="12823">
                  <c:v>39.912480000000002</c:v>
                </c:pt>
                <c:pt idx="12824">
                  <c:v>39.917169999999999</c:v>
                </c:pt>
                <c:pt idx="12825">
                  <c:v>39.921869999999998</c:v>
                </c:pt>
                <c:pt idx="12826">
                  <c:v>39.926569999999998</c:v>
                </c:pt>
                <c:pt idx="12827">
                  <c:v>39.931269999999998</c:v>
                </c:pt>
                <c:pt idx="12828">
                  <c:v>39.935970000000005</c:v>
                </c:pt>
                <c:pt idx="12829">
                  <c:v>39.940669999999997</c:v>
                </c:pt>
                <c:pt idx="12830">
                  <c:v>39.945370000000004</c:v>
                </c:pt>
                <c:pt idx="12831">
                  <c:v>39.950069999999997</c:v>
                </c:pt>
                <c:pt idx="12832">
                  <c:v>39.954770000000003</c:v>
                </c:pt>
                <c:pt idx="12833">
                  <c:v>39.95946</c:v>
                </c:pt>
                <c:pt idx="12834">
                  <c:v>39.964170000000003</c:v>
                </c:pt>
                <c:pt idx="12835">
                  <c:v>39.968859999999999</c:v>
                </c:pt>
                <c:pt idx="12836">
                  <c:v>39.973559999999999</c:v>
                </c:pt>
                <c:pt idx="12837">
                  <c:v>39.978259999999999</c:v>
                </c:pt>
                <c:pt idx="12838">
                  <c:v>39.982959999999999</c:v>
                </c:pt>
                <c:pt idx="12839">
                  <c:v>39.987659999999998</c:v>
                </c:pt>
                <c:pt idx="12840">
                  <c:v>39.992359999999998</c:v>
                </c:pt>
                <c:pt idx="12841">
                  <c:v>39.997059999999998</c:v>
                </c:pt>
                <c:pt idx="12842">
                  <c:v>40.001759999999997</c:v>
                </c:pt>
                <c:pt idx="12843">
                  <c:v>40.006460000000004</c:v>
                </c:pt>
                <c:pt idx="12844">
                  <c:v>40.011159999999997</c:v>
                </c:pt>
                <c:pt idx="12845">
                  <c:v>40.015860000000004</c:v>
                </c:pt>
                <c:pt idx="12846">
                  <c:v>40.020559999999996</c:v>
                </c:pt>
                <c:pt idx="12847">
                  <c:v>40.025260000000003</c:v>
                </c:pt>
                <c:pt idx="12848">
                  <c:v>40.029949999999999</c:v>
                </c:pt>
                <c:pt idx="12849">
                  <c:v>40.034660000000002</c:v>
                </c:pt>
                <c:pt idx="12850">
                  <c:v>40.039349999999999</c:v>
                </c:pt>
                <c:pt idx="12851">
                  <c:v>40.044049999999999</c:v>
                </c:pt>
                <c:pt idx="12852">
                  <c:v>40.048749999999998</c:v>
                </c:pt>
                <c:pt idx="12853">
                  <c:v>40.053449999999998</c:v>
                </c:pt>
                <c:pt idx="12854">
                  <c:v>40.058149999999998</c:v>
                </c:pt>
                <c:pt idx="12855">
                  <c:v>40.062849999999997</c:v>
                </c:pt>
                <c:pt idx="12856">
                  <c:v>40.067549999999997</c:v>
                </c:pt>
                <c:pt idx="12857">
                  <c:v>40.072249999999997</c:v>
                </c:pt>
                <c:pt idx="12858">
                  <c:v>40.076949999999997</c:v>
                </c:pt>
                <c:pt idx="12859">
                  <c:v>40.081650000000003</c:v>
                </c:pt>
                <c:pt idx="12860">
                  <c:v>40.086350000000003</c:v>
                </c:pt>
                <c:pt idx="12861">
                  <c:v>40.091050000000003</c:v>
                </c:pt>
                <c:pt idx="12862">
                  <c:v>40.095750000000002</c:v>
                </c:pt>
                <c:pt idx="12863">
                  <c:v>40.100450000000002</c:v>
                </c:pt>
                <c:pt idx="12864">
                  <c:v>40.105150000000002</c:v>
                </c:pt>
                <c:pt idx="12865">
                  <c:v>40.109850000000002</c:v>
                </c:pt>
                <c:pt idx="12866">
                  <c:v>40.114550000000001</c:v>
                </c:pt>
                <c:pt idx="12867">
                  <c:v>40.119250000000001</c:v>
                </c:pt>
                <c:pt idx="12868">
                  <c:v>40.123950000000001</c:v>
                </c:pt>
                <c:pt idx="12869">
                  <c:v>40.128639999999997</c:v>
                </c:pt>
                <c:pt idx="12870">
                  <c:v>40.13335</c:v>
                </c:pt>
                <c:pt idx="12871">
                  <c:v>40.13805</c:v>
                </c:pt>
                <c:pt idx="12872">
                  <c:v>40.142740000000003</c:v>
                </c:pt>
                <c:pt idx="12873">
                  <c:v>40.147449999999999</c:v>
                </c:pt>
                <c:pt idx="12874">
                  <c:v>40.152149999999999</c:v>
                </c:pt>
                <c:pt idx="12875">
                  <c:v>40.156849999999999</c:v>
                </c:pt>
                <c:pt idx="12876">
                  <c:v>40.161549999999998</c:v>
                </c:pt>
                <c:pt idx="12877">
                  <c:v>40.166240000000002</c:v>
                </c:pt>
                <c:pt idx="12878">
                  <c:v>40.170949999999998</c:v>
                </c:pt>
                <c:pt idx="12879">
                  <c:v>40.175649999999997</c:v>
                </c:pt>
                <c:pt idx="12880">
                  <c:v>40.180340000000001</c:v>
                </c:pt>
                <c:pt idx="12881">
                  <c:v>40.185049999999997</c:v>
                </c:pt>
                <c:pt idx="12882">
                  <c:v>40.189750000000004</c:v>
                </c:pt>
                <c:pt idx="12883">
                  <c:v>40.19444</c:v>
                </c:pt>
                <c:pt idx="12884">
                  <c:v>40.199150000000003</c:v>
                </c:pt>
                <c:pt idx="12885">
                  <c:v>40.203850000000003</c:v>
                </c:pt>
                <c:pt idx="12886">
                  <c:v>40.208539999999999</c:v>
                </c:pt>
                <c:pt idx="12887">
                  <c:v>40.213250000000002</c:v>
                </c:pt>
                <c:pt idx="12888">
                  <c:v>40.217950000000002</c:v>
                </c:pt>
                <c:pt idx="12889">
                  <c:v>40.222650000000002</c:v>
                </c:pt>
                <c:pt idx="12890">
                  <c:v>40.227350000000001</c:v>
                </c:pt>
                <c:pt idx="12891">
                  <c:v>40.232050000000001</c:v>
                </c:pt>
                <c:pt idx="12892">
                  <c:v>40.236750000000001</c:v>
                </c:pt>
                <c:pt idx="12893">
                  <c:v>40.24145</c:v>
                </c:pt>
                <c:pt idx="12894">
                  <c:v>40.24615</c:v>
                </c:pt>
                <c:pt idx="12895">
                  <c:v>40.25085</c:v>
                </c:pt>
                <c:pt idx="12896">
                  <c:v>40.255549999999999</c:v>
                </c:pt>
                <c:pt idx="12897">
                  <c:v>40.260249999999999</c:v>
                </c:pt>
                <c:pt idx="12898">
                  <c:v>40.264949999999999</c:v>
                </c:pt>
                <c:pt idx="12899">
                  <c:v>40.269649999999999</c:v>
                </c:pt>
                <c:pt idx="12900">
                  <c:v>40.274349999999998</c:v>
                </c:pt>
                <c:pt idx="12901">
                  <c:v>40.279049999999998</c:v>
                </c:pt>
                <c:pt idx="12902">
                  <c:v>40.283749999999998</c:v>
                </c:pt>
                <c:pt idx="12903">
                  <c:v>40.288450000000005</c:v>
                </c:pt>
                <c:pt idx="12904">
                  <c:v>40.293149999999997</c:v>
                </c:pt>
                <c:pt idx="12905">
                  <c:v>40.297850000000004</c:v>
                </c:pt>
                <c:pt idx="12906">
                  <c:v>40.302549999999997</c:v>
                </c:pt>
                <c:pt idx="12907">
                  <c:v>40.307250000000003</c:v>
                </c:pt>
                <c:pt idx="12908">
                  <c:v>40.311949999999996</c:v>
                </c:pt>
                <c:pt idx="12909">
                  <c:v>40.316659999999999</c:v>
                </c:pt>
                <c:pt idx="12910">
                  <c:v>40.321359999999999</c:v>
                </c:pt>
                <c:pt idx="12911">
                  <c:v>40.326059999999998</c:v>
                </c:pt>
                <c:pt idx="12912">
                  <c:v>40.330759999999998</c:v>
                </c:pt>
                <c:pt idx="12913">
                  <c:v>40.335459999999998</c:v>
                </c:pt>
                <c:pt idx="12914">
                  <c:v>40.340159999999997</c:v>
                </c:pt>
                <c:pt idx="12915">
                  <c:v>40.344860000000004</c:v>
                </c:pt>
                <c:pt idx="12916">
                  <c:v>40.349559999999997</c:v>
                </c:pt>
                <c:pt idx="12917">
                  <c:v>40.354260000000004</c:v>
                </c:pt>
                <c:pt idx="12918">
                  <c:v>40.358959999999996</c:v>
                </c:pt>
                <c:pt idx="12919">
                  <c:v>40.363660000000003</c:v>
                </c:pt>
                <c:pt idx="12920">
                  <c:v>40.368359999999996</c:v>
                </c:pt>
                <c:pt idx="12921">
                  <c:v>40.373060000000002</c:v>
                </c:pt>
                <c:pt idx="12922">
                  <c:v>40.377769999999998</c:v>
                </c:pt>
                <c:pt idx="12923">
                  <c:v>40.382469999999998</c:v>
                </c:pt>
                <c:pt idx="12924">
                  <c:v>40.387169999999998</c:v>
                </c:pt>
                <c:pt idx="12925">
                  <c:v>40.391870000000004</c:v>
                </c:pt>
                <c:pt idx="12926">
                  <c:v>40.396569999999997</c:v>
                </c:pt>
                <c:pt idx="12927">
                  <c:v>40.401270000000004</c:v>
                </c:pt>
                <c:pt idx="12928">
                  <c:v>40.405969999999996</c:v>
                </c:pt>
                <c:pt idx="12929">
                  <c:v>40.410670000000003</c:v>
                </c:pt>
                <c:pt idx="12930">
                  <c:v>40.415369999999996</c:v>
                </c:pt>
                <c:pt idx="12931">
                  <c:v>40.420070000000003</c:v>
                </c:pt>
                <c:pt idx="12932">
                  <c:v>40.424779999999998</c:v>
                </c:pt>
                <c:pt idx="12933">
                  <c:v>40.429479999999998</c:v>
                </c:pt>
                <c:pt idx="12934">
                  <c:v>40.434179999999998</c:v>
                </c:pt>
                <c:pt idx="12935">
                  <c:v>40.438880000000005</c:v>
                </c:pt>
                <c:pt idx="12936">
                  <c:v>40.443579999999997</c:v>
                </c:pt>
                <c:pt idx="12937">
                  <c:v>40.448280000000004</c:v>
                </c:pt>
                <c:pt idx="12938">
                  <c:v>40.452979999999997</c:v>
                </c:pt>
                <c:pt idx="12939">
                  <c:v>40.457680000000003</c:v>
                </c:pt>
                <c:pt idx="12940">
                  <c:v>40.462389999999999</c:v>
                </c:pt>
                <c:pt idx="12941">
                  <c:v>40.467089999999999</c:v>
                </c:pt>
                <c:pt idx="12942">
                  <c:v>40.471779999999995</c:v>
                </c:pt>
                <c:pt idx="12943">
                  <c:v>40.476489999999998</c:v>
                </c:pt>
                <c:pt idx="12944">
                  <c:v>40.481189999999998</c:v>
                </c:pt>
                <c:pt idx="12945">
                  <c:v>40.485889999999998</c:v>
                </c:pt>
                <c:pt idx="12946">
                  <c:v>40.490589999999997</c:v>
                </c:pt>
                <c:pt idx="12947">
                  <c:v>40.4953</c:v>
                </c:pt>
                <c:pt idx="12948">
                  <c:v>40.5</c:v>
                </c:pt>
                <c:pt idx="12949">
                  <c:v>40.5047</c:v>
                </c:pt>
                <c:pt idx="12950">
                  <c:v>40.509399999999999</c:v>
                </c:pt>
                <c:pt idx="12951">
                  <c:v>40.514099999999999</c:v>
                </c:pt>
                <c:pt idx="12952">
                  <c:v>40.518799999999999</c:v>
                </c:pt>
                <c:pt idx="12953">
                  <c:v>40.523499999999999</c:v>
                </c:pt>
                <c:pt idx="12954">
                  <c:v>40.528199999999998</c:v>
                </c:pt>
                <c:pt idx="12955">
                  <c:v>40.532910000000001</c:v>
                </c:pt>
                <c:pt idx="12956">
                  <c:v>40.537610000000001</c:v>
                </c:pt>
                <c:pt idx="12957">
                  <c:v>40.542310000000001</c:v>
                </c:pt>
                <c:pt idx="12958">
                  <c:v>40.54701</c:v>
                </c:pt>
                <c:pt idx="12959">
                  <c:v>40.55171</c:v>
                </c:pt>
                <c:pt idx="12960">
                  <c:v>40.55641</c:v>
                </c:pt>
                <c:pt idx="12961">
                  <c:v>40.561109999999999</c:v>
                </c:pt>
                <c:pt idx="12962">
                  <c:v>40.565809999999999</c:v>
                </c:pt>
                <c:pt idx="12963">
                  <c:v>40.570520000000002</c:v>
                </c:pt>
                <c:pt idx="12964">
                  <c:v>40.575220000000002</c:v>
                </c:pt>
                <c:pt idx="12965">
                  <c:v>40.579920000000001</c:v>
                </c:pt>
                <c:pt idx="12966">
                  <c:v>40.584620000000001</c:v>
                </c:pt>
                <c:pt idx="12967">
                  <c:v>40.589329999999997</c:v>
                </c:pt>
                <c:pt idx="12968">
                  <c:v>40.594030000000004</c:v>
                </c:pt>
                <c:pt idx="12969">
                  <c:v>40.598729999999996</c:v>
                </c:pt>
                <c:pt idx="12970">
                  <c:v>40.603430000000003</c:v>
                </c:pt>
                <c:pt idx="12971">
                  <c:v>40.608130000000003</c:v>
                </c:pt>
                <c:pt idx="12972">
                  <c:v>40.612839999999998</c:v>
                </c:pt>
                <c:pt idx="12973">
                  <c:v>40.617539999999998</c:v>
                </c:pt>
                <c:pt idx="12974">
                  <c:v>40.622239999999998</c:v>
                </c:pt>
                <c:pt idx="12975">
                  <c:v>40.626939999999998</c:v>
                </c:pt>
                <c:pt idx="12976">
                  <c:v>40.631639999999997</c:v>
                </c:pt>
                <c:pt idx="12977">
                  <c:v>40.636339999999997</c:v>
                </c:pt>
                <c:pt idx="12978">
                  <c:v>40.64105</c:v>
                </c:pt>
                <c:pt idx="12979">
                  <c:v>40.64575</c:v>
                </c:pt>
                <c:pt idx="12980">
                  <c:v>40.650449999999999</c:v>
                </c:pt>
                <c:pt idx="12981">
                  <c:v>40.655149999999999</c:v>
                </c:pt>
                <c:pt idx="12982">
                  <c:v>40.659849999999999</c:v>
                </c:pt>
                <c:pt idx="12983">
                  <c:v>40.664560000000002</c:v>
                </c:pt>
                <c:pt idx="12984">
                  <c:v>40.669260000000001</c:v>
                </c:pt>
                <c:pt idx="12985">
                  <c:v>40.673960000000001</c:v>
                </c:pt>
                <c:pt idx="12986">
                  <c:v>40.678660000000001</c:v>
                </c:pt>
                <c:pt idx="12987">
                  <c:v>40.68336</c:v>
                </c:pt>
                <c:pt idx="12988">
                  <c:v>40.688070000000003</c:v>
                </c:pt>
                <c:pt idx="12989">
                  <c:v>40.692770000000003</c:v>
                </c:pt>
                <c:pt idx="12990">
                  <c:v>40.697470000000003</c:v>
                </c:pt>
                <c:pt idx="12991">
                  <c:v>40.702170000000002</c:v>
                </c:pt>
                <c:pt idx="12992">
                  <c:v>40.706879999999998</c:v>
                </c:pt>
                <c:pt idx="12993">
                  <c:v>40.711579999999998</c:v>
                </c:pt>
                <c:pt idx="12994">
                  <c:v>40.716279999999998</c:v>
                </c:pt>
                <c:pt idx="12995">
                  <c:v>40.720979999999997</c:v>
                </c:pt>
                <c:pt idx="12996">
                  <c:v>40.72569</c:v>
                </c:pt>
                <c:pt idx="12997">
                  <c:v>40.73039</c:v>
                </c:pt>
                <c:pt idx="12998">
                  <c:v>40.73509</c:v>
                </c:pt>
                <c:pt idx="12999">
                  <c:v>40.739789999999999</c:v>
                </c:pt>
                <c:pt idx="13000">
                  <c:v>40.744489999999999</c:v>
                </c:pt>
                <c:pt idx="13001">
                  <c:v>40.749200000000002</c:v>
                </c:pt>
                <c:pt idx="13002">
                  <c:v>40.753900000000002</c:v>
                </c:pt>
                <c:pt idx="13003">
                  <c:v>40.758600000000001</c:v>
                </c:pt>
                <c:pt idx="13004">
                  <c:v>40.763300000000001</c:v>
                </c:pt>
                <c:pt idx="13005">
                  <c:v>40.768000000000001</c:v>
                </c:pt>
                <c:pt idx="13006">
                  <c:v>40.772709999999996</c:v>
                </c:pt>
                <c:pt idx="13007">
                  <c:v>40.777410000000003</c:v>
                </c:pt>
                <c:pt idx="13008">
                  <c:v>40.782110000000003</c:v>
                </c:pt>
                <c:pt idx="13009">
                  <c:v>40.786819999999999</c:v>
                </c:pt>
                <c:pt idx="13010">
                  <c:v>40.791519999999998</c:v>
                </c:pt>
                <c:pt idx="13011">
                  <c:v>40.796219999999998</c:v>
                </c:pt>
                <c:pt idx="13012">
                  <c:v>40.800930000000001</c:v>
                </c:pt>
                <c:pt idx="13013">
                  <c:v>40.805630000000001</c:v>
                </c:pt>
                <c:pt idx="13014">
                  <c:v>40.81033</c:v>
                </c:pt>
                <c:pt idx="13015">
                  <c:v>40.81503</c:v>
                </c:pt>
                <c:pt idx="13016">
                  <c:v>40.81973</c:v>
                </c:pt>
                <c:pt idx="13017">
                  <c:v>40.824439999999996</c:v>
                </c:pt>
                <c:pt idx="13018">
                  <c:v>40.829140000000002</c:v>
                </c:pt>
                <c:pt idx="13019">
                  <c:v>40.833840000000002</c:v>
                </c:pt>
                <c:pt idx="13020">
                  <c:v>40.838549999999998</c:v>
                </c:pt>
                <c:pt idx="13021">
                  <c:v>40.843249999999998</c:v>
                </c:pt>
                <c:pt idx="13022">
                  <c:v>40.847950000000004</c:v>
                </c:pt>
                <c:pt idx="13023">
                  <c:v>40.852649999999997</c:v>
                </c:pt>
                <c:pt idx="13024">
                  <c:v>40.85736</c:v>
                </c:pt>
                <c:pt idx="13025">
                  <c:v>40.86206</c:v>
                </c:pt>
                <c:pt idx="13026">
                  <c:v>40.866759999999999</c:v>
                </c:pt>
                <c:pt idx="13027">
                  <c:v>40.871470000000002</c:v>
                </c:pt>
                <c:pt idx="13028">
                  <c:v>40.876170000000002</c:v>
                </c:pt>
                <c:pt idx="13029">
                  <c:v>40.880870000000002</c:v>
                </c:pt>
                <c:pt idx="13030">
                  <c:v>40.885579999999997</c:v>
                </c:pt>
                <c:pt idx="13031">
                  <c:v>40.890280000000004</c:v>
                </c:pt>
                <c:pt idx="13032">
                  <c:v>40.894979999999997</c:v>
                </c:pt>
                <c:pt idx="13033">
                  <c:v>40.899680000000004</c:v>
                </c:pt>
                <c:pt idx="13034">
                  <c:v>40.904389999999999</c:v>
                </c:pt>
                <c:pt idx="13035">
                  <c:v>40.909089999999999</c:v>
                </c:pt>
                <c:pt idx="13036">
                  <c:v>40.913789999999999</c:v>
                </c:pt>
                <c:pt idx="13037">
                  <c:v>40.918499999999995</c:v>
                </c:pt>
                <c:pt idx="13038">
                  <c:v>40.923200000000001</c:v>
                </c:pt>
                <c:pt idx="13039">
                  <c:v>40.927900000000001</c:v>
                </c:pt>
                <c:pt idx="13040">
                  <c:v>40.932610000000004</c:v>
                </c:pt>
                <c:pt idx="13041">
                  <c:v>40.937309999999997</c:v>
                </c:pt>
                <c:pt idx="13042">
                  <c:v>40.942010000000003</c:v>
                </c:pt>
                <c:pt idx="13043">
                  <c:v>40.946709999999996</c:v>
                </c:pt>
                <c:pt idx="13044">
                  <c:v>40.951419999999999</c:v>
                </c:pt>
                <c:pt idx="13045">
                  <c:v>40.956119999999999</c:v>
                </c:pt>
                <c:pt idx="13046">
                  <c:v>40.960829999999994</c:v>
                </c:pt>
                <c:pt idx="13047">
                  <c:v>40.965530000000001</c:v>
                </c:pt>
                <c:pt idx="13048">
                  <c:v>40.970230000000001</c:v>
                </c:pt>
                <c:pt idx="13049">
                  <c:v>40.974930000000001</c:v>
                </c:pt>
                <c:pt idx="13050">
                  <c:v>40.979639999999996</c:v>
                </c:pt>
                <c:pt idx="13051">
                  <c:v>40.984340000000003</c:v>
                </c:pt>
                <c:pt idx="13052">
                  <c:v>40.989049999999999</c:v>
                </c:pt>
                <c:pt idx="13053">
                  <c:v>40.993750000000006</c:v>
                </c:pt>
                <c:pt idx="13054">
                  <c:v>40.998449999999998</c:v>
                </c:pt>
                <c:pt idx="13055">
                  <c:v>41.003159999999994</c:v>
                </c:pt>
                <c:pt idx="13056">
                  <c:v>41.007860000000001</c:v>
                </c:pt>
                <c:pt idx="13057">
                  <c:v>41.012560000000001</c:v>
                </c:pt>
                <c:pt idx="13058">
                  <c:v>41.017270000000003</c:v>
                </c:pt>
                <c:pt idx="13059">
                  <c:v>41.021969999999996</c:v>
                </c:pt>
                <c:pt idx="13060">
                  <c:v>41.026670000000003</c:v>
                </c:pt>
                <c:pt idx="13061">
                  <c:v>41.031379999999999</c:v>
                </c:pt>
                <c:pt idx="13062">
                  <c:v>41.036080000000005</c:v>
                </c:pt>
                <c:pt idx="13063">
                  <c:v>41.040790000000001</c:v>
                </c:pt>
                <c:pt idx="13064">
                  <c:v>41.045489999999994</c:v>
                </c:pt>
                <c:pt idx="13065">
                  <c:v>41.050190000000001</c:v>
                </c:pt>
                <c:pt idx="13066">
                  <c:v>41.054899999999996</c:v>
                </c:pt>
                <c:pt idx="13067">
                  <c:v>41.059600000000003</c:v>
                </c:pt>
                <c:pt idx="13068">
                  <c:v>41.064299999999996</c:v>
                </c:pt>
                <c:pt idx="13069">
                  <c:v>41.069010000000006</c:v>
                </c:pt>
                <c:pt idx="13070">
                  <c:v>41.073709999999998</c:v>
                </c:pt>
                <c:pt idx="13071">
                  <c:v>41.078410000000005</c:v>
                </c:pt>
                <c:pt idx="13072">
                  <c:v>41.083120000000001</c:v>
                </c:pt>
                <c:pt idx="13073">
                  <c:v>41.087819999999994</c:v>
                </c:pt>
                <c:pt idx="13074">
                  <c:v>41.092530000000004</c:v>
                </c:pt>
                <c:pt idx="13075">
                  <c:v>41.097229999999996</c:v>
                </c:pt>
                <c:pt idx="13076">
                  <c:v>41.101930000000003</c:v>
                </c:pt>
                <c:pt idx="13077">
                  <c:v>41.106639999999999</c:v>
                </c:pt>
                <c:pt idx="13078">
                  <c:v>41.111340000000006</c:v>
                </c:pt>
                <c:pt idx="13079">
                  <c:v>41.116039999999998</c:v>
                </c:pt>
                <c:pt idx="13080">
                  <c:v>41.120750000000001</c:v>
                </c:pt>
                <c:pt idx="13081">
                  <c:v>41.125450000000001</c:v>
                </c:pt>
                <c:pt idx="13082">
                  <c:v>41.130159999999997</c:v>
                </c:pt>
                <c:pt idx="13083">
                  <c:v>41.134860000000003</c:v>
                </c:pt>
                <c:pt idx="13084">
                  <c:v>41.139569999999999</c:v>
                </c:pt>
                <c:pt idx="13085">
                  <c:v>41.144269999999999</c:v>
                </c:pt>
                <c:pt idx="13086">
                  <c:v>41.148969999999998</c:v>
                </c:pt>
                <c:pt idx="13087">
                  <c:v>41.153680000000001</c:v>
                </c:pt>
                <c:pt idx="13088">
                  <c:v>41.158380000000001</c:v>
                </c:pt>
                <c:pt idx="13089">
                  <c:v>41.163089999999997</c:v>
                </c:pt>
                <c:pt idx="13090">
                  <c:v>41.167790000000004</c:v>
                </c:pt>
                <c:pt idx="13091">
                  <c:v>41.172489999999996</c:v>
                </c:pt>
                <c:pt idx="13092">
                  <c:v>41.177199999999999</c:v>
                </c:pt>
                <c:pt idx="13093">
                  <c:v>41.181899999999999</c:v>
                </c:pt>
                <c:pt idx="13094">
                  <c:v>41.186599999999999</c:v>
                </c:pt>
                <c:pt idx="13095">
                  <c:v>41.191310000000001</c:v>
                </c:pt>
                <c:pt idx="13096">
                  <c:v>41.196010000000001</c:v>
                </c:pt>
                <c:pt idx="13097">
                  <c:v>41.200720000000004</c:v>
                </c:pt>
                <c:pt idx="13098">
                  <c:v>41.205419999999997</c:v>
                </c:pt>
                <c:pt idx="13099">
                  <c:v>41.210129999999999</c:v>
                </c:pt>
                <c:pt idx="13100">
                  <c:v>41.214829999999999</c:v>
                </c:pt>
                <c:pt idx="13101">
                  <c:v>41.219540000000002</c:v>
                </c:pt>
                <c:pt idx="13102">
                  <c:v>41.224240000000002</c:v>
                </c:pt>
                <c:pt idx="13103">
                  <c:v>41.228949999999998</c:v>
                </c:pt>
                <c:pt idx="13104">
                  <c:v>41.233649999999997</c:v>
                </c:pt>
                <c:pt idx="13105">
                  <c:v>41.238349999999997</c:v>
                </c:pt>
                <c:pt idx="13106">
                  <c:v>41.24306</c:v>
                </c:pt>
                <c:pt idx="13107">
                  <c:v>41.24776</c:v>
                </c:pt>
                <c:pt idx="13108">
                  <c:v>41.252470000000002</c:v>
                </c:pt>
                <c:pt idx="13109">
                  <c:v>41.257170000000002</c:v>
                </c:pt>
                <c:pt idx="13110">
                  <c:v>41.261879999999998</c:v>
                </c:pt>
                <c:pt idx="13111">
                  <c:v>41.266579999999998</c:v>
                </c:pt>
                <c:pt idx="13112">
                  <c:v>41.271279999999997</c:v>
                </c:pt>
                <c:pt idx="13113">
                  <c:v>41.27599</c:v>
                </c:pt>
                <c:pt idx="13114">
                  <c:v>41.28069</c:v>
                </c:pt>
                <c:pt idx="13115">
                  <c:v>41.285400000000003</c:v>
                </c:pt>
                <c:pt idx="13116">
                  <c:v>41.290100000000002</c:v>
                </c:pt>
                <c:pt idx="13117">
                  <c:v>41.294809999999998</c:v>
                </c:pt>
                <c:pt idx="13118">
                  <c:v>41.299509999999998</c:v>
                </c:pt>
                <c:pt idx="13119">
                  <c:v>41.304220000000001</c:v>
                </c:pt>
                <c:pt idx="13120">
                  <c:v>41.308920000000001</c:v>
                </c:pt>
                <c:pt idx="13121">
                  <c:v>41.313629999999996</c:v>
                </c:pt>
                <c:pt idx="13122">
                  <c:v>41.318330000000003</c:v>
                </c:pt>
                <c:pt idx="13123">
                  <c:v>41.323039999999999</c:v>
                </c:pt>
                <c:pt idx="13124">
                  <c:v>41.327739999999999</c:v>
                </c:pt>
                <c:pt idx="13125">
                  <c:v>41.332450000000001</c:v>
                </c:pt>
                <c:pt idx="13126">
                  <c:v>41.337150000000001</c:v>
                </c:pt>
                <c:pt idx="13127">
                  <c:v>41.341860000000004</c:v>
                </c:pt>
                <c:pt idx="13128">
                  <c:v>41.346559999999997</c:v>
                </c:pt>
                <c:pt idx="13129">
                  <c:v>41.35127</c:v>
                </c:pt>
                <c:pt idx="13130">
                  <c:v>41.355969999999999</c:v>
                </c:pt>
                <c:pt idx="13131">
                  <c:v>41.360679999999995</c:v>
                </c:pt>
                <c:pt idx="13132">
                  <c:v>41.365380000000002</c:v>
                </c:pt>
                <c:pt idx="13133">
                  <c:v>41.370089999999998</c:v>
                </c:pt>
                <c:pt idx="13134">
                  <c:v>41.374790000000004</c:v>
                </c:pt>
                <c:pt idx="13135">
                  <c:v>41.3795</c:v>
                </c:pt>
                <c:pt idx="13136">
                  <c:v>41.3842</c:v>
                </c:pt>
                <c:pt idx="13137">
                  <c:v>41.388910000000003</c:v>
                </c:pt>
                <c:pt idx="13138">
                  <c:v>41.393609999999995</c:v>
                </c:pt>
                <c:pt idx="13139">
                  <c:v>41.398320000000005</c:v>
                </c:pt>
                <c:pt idx="13140">
                  <c:v>41.403019999999998</c:v>
                </c:pt>
                <c:pt idx="13141">
                  <c:v>41.407729999999994</c:v>
                </c:pt>
                <c:pt idx="13142">
                  <c:v>41.412430000000001</c:v>
                </c:pt>
                <c:pt idx="13143">
                  <c:v>41.417139999999996</c:v>
                </c:pt>
                <c:pt idx="13144">
                  <c:v>41.421840000000003</c:v>
                </c:pt>
                <c:pt idx="13145">
                  <c:v>41.426549999999999</c:v>
                </c:pt>
                <c:pt idx="13146">
                  <c:v>41.431250000000006</c:v>
                </c:pt>
                <c:pt idx="13147">
                  <c:v>41.435960000000001</c:v>
                </c:pt>
                <c:pt idx="13148">
                  <c:v>41.440659999999994</c:v>
                </c:pt>
                <c:pt idx="13149">
                  <c:v>41.445370000000004</c:v>
                </c:pt>
                <c:pt idx="13150">
                  <c:v>41.450069999999997</c:v>
                </c:pt>
                <c:pt idx="13151">
                  <c:v>41.45478</c:v>
                </c:pt>
                <c:pt idx="13152">
                  <c:v>41.459479999999999</c:v>
                </c:pt>
                <c:pt idx="13153">
                  <c:v>41.464189999999995</c:v>
                </c:pt>
                <c:pt idx="13154">
                  <c:v>41.468890000000002</c:v>
                </c:pt>
                <c:pt idx="13155">
                  <c:v>41.473599999999998</c:v>
                </c:pt>
                <c:pt idx="13156">
                  <c:v>41.47831</c:v>
                </c:pt>
                <c:pt idx="13157">
                  <c:v>41.48301</c:v>
                </c:pt>
                <c:pt idx="13158">
                  <c:v>41.487719999999996</c:v>
                </c:pt>
                <c:pt idx="13159">
                  <c:v>41.492420000000003</c:v>
                </c:pt>
                <c:pt idx="13160">
                  <c:v>41.497129999999999</c:v>
                </c:pt>
                <c:pt idx="13161">
                  <c:v>41.501830000000005</c:v>
                </c:pt>
                <c:pt idx="13162">
                  <c:v>41.506540000000001</c:v>
                </c:pt>
                <c:pt idx="13163">
                  <c:v>41.511240000000001</c:v>
                </c:pt>
                <c:pt idx="13164">
                  <c:v>41.515950000000004</c:v>
                </c:pt>
                <c:pt idx="13165">
                  <c:v>41.520659999999999</c:v>
                </c:pt>
                <c:pt idx="13166">
                  <c:v>41.525359999999999</c:v>
                </c:pt>
                <c:pt idx="13167">
                  <c:v>41.530070000000002</c:v>
                </c:pt>
                <c:pt idx="13168">
                  <c:v>41.534770000000002</c:v>
                </c:pt>
                <c:pt idx="13169">
                  <c:v>41.539479999999998</c:v>
                </c:pt>
                <c:pt idx="13170">
                  <c:v>41.544179999999997</c:v>
                </c:pt>
                <c:pt idx="13171">
                  <c:v>41.54889</c:v>
                </c:pt>
                <c:pt idx="13172">
                  <c:v>41.55359</c:v>
                </c:pt>
                <c:pt idx="13173">
                  <c:v>41.558300000000003</c:v>
                </c:pt>
                <c:pt idx="13174">
                  <c:v>41.563000000000002</c:v>
                </c:pt>
                <c:pt idx="13175">
                  <c:v>41.567709999999998</c:v>
                </c:pt>
                <c:pt idx="13176">
                  <c:v>41.572420000000001</c:v>
                </c:pt>
                <c:pt idx="13177">
                  <c:v>41.577120000000001</c:v>
                </c:pt>
                <c:pt idx="13178">
                  <c:v>41.581830000000004</c:v>
                </c:pt>
                <c:pt idx="13179">
                  <c:v>41.586529999999996</c:v>
                </c:pt>
                <c:pt idx="13180">
                  <c:v>41.591239999999999</c:v>
                </c:pt>
                <c:pt idx="13181">
                  <c:v>41.595950000000002</c:v>
                </c:pt>
                <c:pt idx="13182">
                  <c:v>41.600650000000002</c:v>
                </c:pt>
                <c:pt idx="13183">
                  <c:v>41.605359999999997</c:v>
                </c:pt>
                <c:pt idx="13184">
                  <c:v>41.610059999999997</c:v>
                </c:pt>
                <c:pt idx="13185">
                  <c:v>41.61477</c:v>
                </c:pt>
                <c:pt idx="13186">
                  <c:v>41.619480000000003</c:v>
                </c:pt>
                <c:pt idx="13187">
                  <c:v>41.624179999999996</c:v>
                </c:pt>
                <c:pt idx="13188">
                  <c:v>41.628889999999998</c:v>
                </c:pt>
                <c:pt idx="13189">
                  <c:v>41.633589999999998</c:v>
                </c:pt>
                <c:pt idx="13190">
                  <c:v>41.638300000000001</c:v>
                </c:pt>
                <c:pt idx="13191">
                  <c:v>41.643000000000001</c:v>
                </c:pt>
                <c:pt idx="13192">
                  <c:v>41.647709999999996</c:v>
                </c:pt>
                <c:pt idx="13193">
                  <c:v>41.652419999999999</c:v>
                </c:pt>
                <c:pt idx="13194">
                  <c:v>41.657119999999999</c:v>
                </c:pt>
                <c:pt idx="13195">
                  <c:v>41.661829999999995</c:v>
                </c:pt>
                <c:pt idx="13196">
                  <c:v>41.666530000000002</c:v>
                </c:pt>
                <c:pt idx="13197">
                  <c:v>41.671239999999997</c:v>
                </c:pt>
                <c:pt idx="13198">
                  <c:v>41.67595</c:v>
                </c:pt>
                <c:pt idx="13199">
                  <c:v>41.68065</c:v>
                </c:pt>
                <c:pt idx="13200">
                  <c:v>41.685359999999996</c:v>
                </c:pt>
                <c:pt idx="13201">
                  <c:v>41.690070000000006</c:v>
                </c:pt>
                <c:pt idx="13202">
                  <c:v>41.694769999999998</c:v>
                </c:pt>
                <c:pt idx="13203">
                  <c:v>41.699479999999994</c:v>
                </c:pt>
                <c:pt idx="13204">
                  <c:v>41.704190000000004</c:v>
                </c:pt>
                <c:pt idx="13205">
                  <c:v>41.708889999999997</c:v>
                </c:pt>
                <c:pt idx="13206">
                  <c:v>41.713600000000007</c:v>
                </c:pt>
                <c:pt idx="13207">
                  <c:v>41.718299999999999</c:v>
                </c:pt>
                <c:pt idx="13208">
                  <c:v>41.723009999999995</c:v>
                </c:pt>
                <c:pt idx="13209">
                  <c:v>41.727720000000005</c:v>
                </c:pt>
                <c:pt idx="13210">
                  <c:v>41.732419999999998</c:v>
                </c:pt>
                <c:pt idx="13211">
                  <c:v>41.737130000000001</c:v>
                </c:pt>
                <c:pt idx="13212">
                  <c:v>41.741840000000003</c:v>
                </c:pt>
                <c:pt idx="13213">
                  <c:v>41.746539999999996</c:v>
                </c:pt>
                <c:pt idx="13214">
                  <c:v>41.751249999999999</c:v>
                </c:pt>
                <c:pt idx="13215">
                  <c:v>41.755960000000002</c:v>
                </c:pt>
                <c:pt idx="13216">
                  <c:v>41.760660000000001</c:v>
                </c:pt>
                <c:pt idx="13217">
                  <c:v>41.765370000000004</c:v>
                </c:pt>
                <c:pt idx="13218">
                  <c:v>41.770069999999997</c:v>
                </c:pt>
                <c:pt idx="13219">
                  <c:v>41.77478</c:v>
                </c:pt>
                <c:pt idx="13220">
                  <c:v>41.779490000000003</c:v>
                </c:pt>
                <c:pt idx="13221">
                  <c:v>41.784189999999995</c:v>
                </c:pt>
                <c:pt idx="13222">
                  <c:v>41.788899999999998</c:v>
                </c:pt>
                <c:pt idx="13223">
                  <c:v>41.793610000000001</c:v>
                </c:pt>
                <c:pt idx="13224">
                  <c:v>41.798319999999997</c:v>
                </c:pt>
                <c:pt idx="13225">
                  <c:v>41.803020000000004</c:v>
                </c:pt>
                <c:pt idx="13226">
                  <c:v>41.807729999999999</c:v>
                </c:pt>
                <c:pt idx="13227">
                  <c:v>41.812429999999999</c:v>
                </c:pt>
                <c:pt idx="13228">
                  <c:v>41.817140000000002</c:v>
                </c:pt>
                <c:pt idx="13229">
                  <c:v>41.821849999999998</c:v>
                </c:pt>
                <c:pt idx="13230">
                  <c:v>41.826549999999997</c:v>
                </c:pt>
                <c:pt idx="13231">
                  <c:v>41.83126</c:v>
                </c:pt>
                <c:pt idx="13232">
                  <c:v>41.835970000000003</c:v>
                </c:pt>
                <c:pt idx="13233">
                  <c:v>41.840679999999999</c:v>
                </c:pt>
                <c:pt idx="13234">
                  <c:v>41.845379999999999</c:v>
                </c:pt>
                <c:pt idx="13235">
                  <c:v>41.850090000000002</c:v>
                </c:pt>
                <c:pt idx="13236">
                  <c:v>41.854799999999997</c:v>
                </c:pt>
                <c:pt idx="13237">
                  <c:v>41.859500000000004</c:v>
                </c:pt>
                <c:pt idx="13238">
                  <c:v>41.86421</c:v>
                </c:pt>
                <c:pt idx="13239">
                  <c:v>41.868919999999996</c:v>
                </c:pt>
                <c:pt idx="13240">
                  <c:v>41.873620000000003</c:v>
                </c:pt>
                <c:pt idx="13241">
                  <c:v>41.878329999999998</c:v>
                </c:pt>
                <c:pt idx="13242">
                  <c:v>41.883040000000001</c:v>
                </c:pt>
                <c:pt idx="13243">
                  <c:v>41.887750000000004</c:v>
                </c:pt>
                <c:pt idx="13244">
                  <c:v>41.892449999999997</c:v>
                </c:pt>
                <c:pt idx="13245">
                  <c:v>41.89716</c:v>
                </c:pt>
                <c:pt idx="13246">
                  <c:v>41.901859999999999</c:v>
                </c:pt>
                <c:pt idx="13247">
                  <c:v>41.906569999999995</c:v>
                </c:pt>
                <c:pt idx="13248">
                  <c:v>41.911280000000005</c:v>
                </c:pt>
                <c:pt idx="13249">
                  <c:v>41.915990000000001</c:v>
                </c:pt>
                <c:pt idx="13250">
                  <c:v>41.920699999999997</c:v>
                </c:pt>
                <c:pt idx="13251">
                  <c:v>41.925400000000003</c:v>
                </c:pt>
                <c:pt idx="13252">
                  <c:v>41.930109999999999</c:v>
                </c:pt>
                <c:pt idx="13253">
                  <c:v>41.934810000000006</c:v>
                </c:pt>
                <c:pt idx="13254">
                  <c:v>41.939520000000002</c:v>
                </c:pt>
                <c:pt idx="13255">
                  <c:v>41.944229999999997</c:v>
                </c:pt>
                <c:pt idx="13256">
                  <c:v>41.94894</c:v>
                </c:pt>
                <c:pt idx="13257">
                  <c:v>41.953650000000003</c:v>
                </c:pt>
                <c:pt idx="13258">
                  <c:v>41.958349999999996</c:v>
                </c:pt>
                <c:pt idx="13259">
                  <c:v>41.963060000000006</c:v>
                </c:pt>
                <c:pt idx="13260">
                  <c:v>41.967770000000002</c:v>
                </c:pt>
                <c:pt idx="13261">
                  <c:v>41.972470000000001</c:v>
                </c:pt>
                <c:pt idx="13262">
                  <c:v>41.977180000000004</c:v>
                </c:pt>
                <c:pt idx="13263">
                  <c:v>41.98189</c:v>
                </c:pt>
                <c:pt idx="13264">
                  <c:v>41.986599999999996</c:v>
                </c:pt>
                <c:pt idx="13265">
                  <c:v>41.991300000000003</c:v>
                </c:pt>
                <c:pt idx="13266">
                  <c:v>41.996009999999998</c:v>
                </c:pt>
                <c:pt idx="13267">
                  <c:v>42.000720000000001</c:v>
                </c:pt>
                <c:pt idx="13268">
                  <c:v>42.005430000000004</c:v>
                </c:pt>
                <c:pt idx="13269">
                  <c:v>42.010129999999997</c:v>
                </c:pt>
                <c:pt idx="13270">
                  <c:v>42.01484</c:v>
                </c:pt>
                <c:pt idx="13271">
                  <c:v>42.019550000000002</c:v>
                </c:pt>
                <c:pt idx="13272">
                  <c:v>42.024250000000002</c:v>
                </c:pt>
                <c:pt idx="13273">
                  <c:v>42.028959999999998</c:v>
                </c:pt>
                <c:pt idx="13274">
                  <c:v>42.033670000000001</c:v>
                </c:pt>
                <c:pt idx="13275">
                  <c:v>42.038380000000004</c:v>
                </c:pt>
                <c:pt idx="13276">
                  <c:v>42.043089999999999</c:v>
                </c:pt>
                <c:pt idx="13277">
                  <c:v>42.047789999999999</c:v>
                </c:pt>
                <c:pt idx="13278">
                  <c:v>42.052500000000002</c:v>
                </c:pt>
                <c:pt idx="13279">
                  <c:v>42.057209999999998</c:v>
                </c:pt>
                <c:pt idx="13280">
                  <c:v>42.061920000000001</c:v>
                </c:pt>
                <c:pt idx="13281">
                  <c:v>42.06662</c:v>
                </c:pt>
                <c:pt idx="13282">
                  <c:v>42.071329999999996</c:v>
                </c:pt>
                <c:pt idx="13283">
                  <c:v>42.076039999999999</c:v>
                </c:pt>
                <c:pt idx="13284">
                  <c:v>42.080750000000002</c:v>
                </c:pt>
                <c:pt idx="13285">
                  <c:v>42.085450000000002</c:v>
                </c:pt>
                <c:pt idx="13286">
                  <c:v>42.090160000000004</c:v>
                </c:pt>
                <c:pt idx="13287">
                  <c:v>42.09487</c:v>
                </c:pt>
                <c:pt idx="13288">
                  <c:v>42.099579999999996</c:v>
                </c:pt>
                <c:pt idx="13289">
                  <c:v>42.104290000000006</c:v>
                </c:pt>
                <c:pt idx="13290">
                  <c:v>42.108989999999999</c:v>
                </c:pt>
                <c:pt idx="13291">
                  <c:v>42.113699999999994</c:v>
                </c:pt>
                <c:pt idx="13292">
                  <c:v>42.118410000000004</c:v>
                </c:pt>
                <c:pt idx="13293">
                  <c:v>42.12312</c:v>
                </c:pt>
                <c:pt idx="13294">
                  <c:v>42.127829999999996</c:v>
                </c:pt>
                <c:pt idx="13295">
                  <c:v>42.132530000000003</c:v>
                </c:pt>
                <c:pt idx="13296">
                  <c:v>42.137239999999998</c:v>
                </c:pt>
                <c:pt idx="13297">
                  <c:v>42.141949999999994</c:v>
                </c:pt>
                <c:pt idx="13298">
                  <c:v>42.146660000000004</c:v>
                </c:pt>
                <c:pt idx="13299">
                  <c:v>42.15137</c:v>
                </c:pt>
                <c:pt idx="13300">
                  <c:v>42.15607</c:v>
                </c:pt>
                <c:pt idx="13301">
                  <c:v>42.160780000000003</c:v>
                </c:pt>
                <c:pt idx="13302">
                  <c:v>42.165489999999998</c:v>
                </c:pt>
                <c:pt idx="13303">
                  <c:v>42.170200000000001</c:v>
                </c:pt>
                <c:pt idx="13304">
                  <c:v>42.174910000000004</c:v>
                </c:pt>
                <c:pt idx="13305">
                  <c:v>42.179609999999997</c:v>
                </c:pt>
                <c:pt idx="13306">
                  <c:v>42.18432</c:v>
                </c:pt>
                <c:pt idx="13307">
                  <c:v>42.189030000000002</c:v>
                </c:pt>
                <c:pt idx="13308">
                  <c:v>42.193739999999998</c:v>
                </c:pt>
                <c:pt idx="13309">
                  <c:v>42.198450000000001</c:v>
                </c:pt>
                <c:pt idx="13310">
                  <c:v>42.203150000000001</c:v>
                </c:pt>
                <c:pt idx="13311">
                  <c:v>42.207859999999997</c:v>
                </c:pt>
                <c:pt idx="13312">
                  <c:v>42.212569999999999</c:v>
                </c:pt>
                <c:pt idx="13313">
                  <c:v>42.217280000000002</c:v>
                </c:pt>
                <c:pt idx="13314">
                  <c:v>42.221989999999998</c:v>
                </c:pt>
                <c:pt idx="13315">
                  <c:v>42.226700000000001</c:v>
                </c:pt>
                <c:pt idx="13316">
                  <c:v>42.231400000000001</c:v>
                </c:pt>
                <c:pt idx="13317">
                  <c:v>42.236110000000004</c:v>
                </c:pt>
                <c:pt idx="13318">
                  <c:v>42.240819999999999</c:v>
                </c:pt>
                <c:pt idx="13319">
                  <c:v>42.245530000000002</c:v>
                </c:pt>
                <c:pt idx="13320">
                  <c:v>42.250239999999998</c:v>
                </c:pt>
                <c:pt idx="13321">
                  <c:v>42.254950000000001</c:v>
                </c:pt>
                <c:pt idx="13322">
                  <c:v>42.259659999999997</c:v>
                </c:pt>
                <c:pt idx="13323">
                  <c:v>42.264360000000003</c:v>
                </c:pt>
                <c:pt idx="13324">
                  <c:v>42.269069999999999</c:v>
                </c:pt>
                <c:pt idx="13325">
                  <c:v>42.273779999999995</c:v>
                </c:pt>
                <c:pt idx="13326">
                  <c:v>42.278490000000005</c:v>
                </c:pt>
                <c:pt idx="13327">
                  <c:v>42.283200000000001</c:v>
                </c:pt>
                <c:pt idx="13328">
                  <c:v>42.2879</c:v>
                </c:pt>
                <c:pt idx="13329">
                  <c:v>42.292610000000003</c:v>
                </c:pt>
                <c:pt idx="13330">
                  <c:v>42.297319999999999</c:v>
                </c:pt>
                <c:pt idx="13331">
                  <c:v>42.302029999999995</c:v>
                </c:pt>
                <c:pt idx="13332">
                  <c:v>42.306740000000005</c:v>
                </c:pt>
                <c:pt idx="13333">
                  <c:v>42.311450000000001</c:v>
                </c:pt>
                <c:pt idx="13334">
                  <c:v>42.316159999999996</c:v>
                </c:pt>
                <c:pt idx="13335">
                  <c:v>42.320869999999999</c:v>
                </c:pt>
                <c:pt idx="13336">
                  <c:v>42.325569999999999</c:v>
                </c:pt>
                <c:pt idx="13337">
                  <c:v>42.330279999999995</c:v>
                </c:pt>
                <c:pt idx="13338">
                  <c:v>42.334990000000005</c:v>
                </c:pt>
                <c:pt idx="13339">
                  <c:v>42.339700000000001</c:v>
                </c:pt>
                <c:pt idx="13340">
                  <c:v>42.344409999999996</c:v>
                </c:pt>
                <c:pt idx="13341">
                  <c:v>42.349119999999999</c:v>
                </c:pt>
                <c:pt idx="13342">
                  <c:v>42.353830000000002</c:v>
                </c:pt>
                <c:pt idx="13343">
                  <c:v>42.358539999999998</c:v>
                </c:pt>
                <c:pt idx="13344">
                  <c:v>42.363250000000001</c:v>
                </c:pt>
                <c:pt idx="13345">
                  <c:v>42.36795</c:v>
                </c:pt>
                <c:pt idx="13346">
                  <c:v>42.372659999999996</c:v>
                </c:pt>
                <c:pt idx="13347">
                  <c:v>42.377369999999999</c:v>
                </c:pt>
                <c:pt idx="13348">
                  <c:v>42.382080000000002</c:v>
                </c:pt>
                <c:pt idx="13349">
                  <c:v>42.386789999999998</c:v>
                </c:pt>
                <c:pt idx="13350">
                  <c:v>42.391500000000001</c:v>
                </c:pt>
                <c:pt idx="13351">
                  <c:v>42.396209999999996</c:v>
                </c:pt>
                <c:pt idx="13352">
                  <c:v>42.400919999999999</c:v>
                </c:pt>
                <c:pt idx="13353">
                  <c:v>42.405630000000002</c:v>
                </c:pt>
                <c:pt idx="13354">
                  <c:v>42.410339999999998</c:v>
                </c:pt>
                <c:pt idx="13355">
                  <c:v>42.415050000000001</c:v>
                </c:pt>
                <c:pt idx="13356">
                  <c:v>42.419750000000001</c:v>
                </c:pt>
                <c:pt idx="13357">
                  <c:v>42.424459999999996</c:v>
                </c:pt>
                <c:pt idx="13358">
                  <c:v>42.429169999999999</c:v>
                </c:pt>
                <c:pt idx="13359">
                  <c:v>42.433880000000002</c:v>
                </c:pt>
                <c:pt idx="13360">
                  <c:v>42.438589999999998</c:v>
                </c:pt>
                <c:pt idx="13361">
                  <c:v>42.443300000000001</c:v>
                </c:pt>
                <c:pt idx="13362">
                  <c:v>42.448010000000004</c:v>
                </c:pt>
                <c:pt idx="13363">
                  <c:v>42.452719999999999</c:v>
                </c:pt>
                <c:pt idx="13364">
                  <c:v>42.457420000000006</c:v>
                </c:pt>
                <c:pt idx="13365">
                  <c:v>42.462140000000005</c:v>
                </c:pt>
                <c:pt idx="13366">
                  <c:v>42.466850000000001</c:v>
                </c:pt>
                <c:pt idx="13367">
                  <c:v>42.471549999999993</c:v>
                </c:pt>
                <c:pt idx="13368">
                  <c:v>42.476260000000003</c:v>
                </c:pt>
                <c:pt idx="13369">
                  <c:v>42.480969999999999</c:v>
                </c:pt>
                <c:pt idx="13370">
                  <c:v>42.485679999999995</c:v>
                </c:pt>
                <c:pt idx="13371">
                  <c:v>42.490390000000005</c:v>
                </c:pt>
                <c:pt idx="13372">
                  <c:v>42.495100000000001</c:v>
                </c:pt>
                <c:pt idx="13373">
                  <c:v>42.499809999999997</c:v>
                </c:pt>
                <c:pt idx="13374">
                  <c:v>42.504519999999999</c:v>
                </c:pt>
                <c:pt idx="13375">
                  <c:v>42.509230000000002</c:v>
                </c:pt>
                <c:pt idx="13376">
                  <c:v>42.513939999999998</c:v>
                </c:pt>
                <c:pt idx="13377">
                  <c:v>42.518650000000001</c:v>
                </c:pt>
                <c:pt idx="13378">
                  <c:v>42.523360000000004</c:v>
                </c:pt>
                <c:pt idx="13379">
                  <c:v>42.52807</c:v>
                </c:pt>
                <c:pt idx="13380">
                  <c:v>42.532780000000002</c:v>
                </c:pt>
                <c:pt idx="13381">
                  <c:v>42.537480000000002</c:v>
                </c:pt>
                <c:pt idx="13382">
                  <c:v>42.542189999999998</c:v>
                </c:pt>
                <c:pt idx="13383">
                  <c:v>42.546909999999997</c:v>
                </c:pt>
                <c:pt idx="13384">
                  <c:v>42.551609999999997</c:v>
                </c:pt>
                <c:pt idx="13385">
                  <c:v>42.556319999999999</c:v>
                </c:pt>
                <c:pt idx="13386">
                  <c:v>42.561030000000002</c:v>
                </c:pt>
                <c:pt idx="13387">
                  <c:v>42.565739999999998</c:v>
                </c:pt>
                <c:pt idx="13388">
                  <c:v>42.570450000000001</c:v>
                </c:pt>
                <c:pt idx="13389">
                  <c:v>42.575160000000004</c:v>
                </c:pt>
                <c:pt idx="13390">
                  <c:v>42.57987</c:v>
                </c:pt>
                <c:pt idx="13391">
                  <c:v>42.584579999999995</c:v>
                </c:pt>
                <c:pt idx="13392">
                  <c:v>42.589290000000005</c:v>
                </c:pt>
                <c:pt idx="13393">
                  <c:v>42.594000000000001</c:v>
                </c:pt>
                <c:pt idx="13394">
                  <c:v>42.598709999999997</c:v>
                </c:pt>
                <c:pt idx="13395">
                  <c:v>42.60342</c:v>
                </c:pt>
                <c:pt idx="13396">
                  <c:v>42.608130000000003</c:v>
                </c:pt>
                <c:pt idx="13397">
                  <c:v>42.612839999999998</c:v>
                </c:pt>
                <c:pt idx="13398">
                  <c:v>42.617549999999994</c:v>
                </c:pt>
                <c:pt idx="13399">
                  <c:v>42.622260000000004</c:v>
                </c:pt>
                <c:pt idx="13400">
                  <c:v>42.62697</c:v>
                </c:pt>
                <c:pt idx="13401">
                  <c:v>42.631679999999996</c:v>
                </c:pt>
                <c:pt idx="13402">
                  <c:v>42.636390000000006</c:v>
                </c:pt>
                <c:pt idx="13403">
                  <c:v>42.641100000000002</c:v>
                </c:pt>
                <c:pt idx="13404">
                  <c:v>42.645809999999997</c:v>
                </c:pt>
                <c:pt idx="13405">
                  <c:v>42.65052</c:v>
                </c:pt>
                <c:pt idx="13406">
                  <c:v>42.655230000000003</c:v>
                </c:pt>
                <c:pt idx="13407">
                  <c:v>42.659939999999999</c:v>
                </c:pt>
                <c:pt idx="13408">
                  <c:v>42.664650000000002</c:v>
                </c:pt>
                <c:pt idx="13409">
                  <c:v>42.669360000000005</c:v>
                </c:pt>
                <c:pt idx="13410">
                  <c:v>42.67407</c:v>
                </c:pt>
                <c:pt idx="13411">
                  <c:v>42.678779999999996</c:v>
                </c:pt>
                <c:pt idx="13412">
                  <c:v>42.683489999999999</c:v>
                </c:pt>
                <c:pt idx="13413">
                  <c:v>42.688200000000002</c:v>
                </c:pt>
                <c:pt idx="13414">
                  <c:v>42.692909999999998</c:v>
                </c:pt>
                <c:pt idx="13415">
                  <c:v>42.697620000000001</c:v>
                </c:pt>
                <c:pt idx="13416">
                  <c:v>42.702329999999996</c:v>
                </c:pt>
                <c:pt idx="13417">
                  <c:v>42.707039999999999</c:v>
                </c:pt>
                <c:pt idx="13418">
                  <c:v>42.711750000000002</c:v>
                </c:pt>
                <c:pt idx="13419">
                  <c:v>42.716459999999998</c:v>
                </c:pt>
                <c:pt idx="13420">
                  <c:v>42.721170000000001</c:v>
                </c:pt>
                <c:pt idx="13421">
                  <c:v>42.725880000000004</c:v>
                </c:pt>
                <c:pt idx="13422">
                  <c:v>42.730589999999999</c:v>
                </c:pt>
                <c:pt idx="13423">
                  <c:v>42.735299999999995</c:v>
                </c:pt>
                <c:pt idx="13424">
                  <c:v>42.740010000000005</c:v>
                </c:pt>
                <c:pt idx="13425">
                  <c:v>42.744720000000001</c:v>
                </c:pt>
                <c:pt idx="13426">
                  <c:v>42.749429999999997</c:v>
                </c:pt>
                <c:pt idx="13427">
                  <c:v>42.75414</c:v>
                </c:pt>
                <c:pt idx="13428">
                  <c:v>42.758850000000002</c:v>
                </c:pt>
                <c:pt idx="13429">
                  <c:v>42.763559999999998</c:v>
                </c:pt>
                <c:pt idx="13430">
                  <c:v>42.768269999999994</c:v>
                </c:pt>
                <c:pt idx="13431">
                  <c:v>42.772980000000004</c:v>
                </c:pt>
                <c:pt idx="13432">
                  <c:v>42.77769</c:v>
                </c:pt>
                <c:pt idx="13433">
                  <c:v>42.782399999999996</c:v>
                </c:pt>
                <c:pt idx="13434">
                  <c:v>42.787110000000006</c:v>
                </c:pt>
                <c:pt idx="13435">
                  <c:v>42.791820000000001</c:v>
                </c:pt>
                <c:pt idx="13436">
                  <c:v>42.796529999999997</c:v>
                </c:pt>
                <c:pt idx="13437">
                  <c:v>42.801249999999996</c:v>
                </c:pt>
                <c:pt idx="13438">
                  <c:v>42.805950000000003</c:v>
                </c:pt>
                <c:pt idx="13439">
                  <c:v>42.810670000000002</c:v>
                </c:pt>
                <c:pt idx="13440">
                  <c:v>42.815379999999998</c:v>
                </c:pt>
                <c:pt idx="13441">
                  <c:v>42.82009</c:v>
                </c:pt>
                <c:pt idx="13442">
                  <c:v>42.824800000000003</c:v>
                </c:pt>
                <c:pt idx="13443">
                  <c:v>42.829509999999999</c:v>
                </c:pt>
                <c:pt idx="13444">
                  <c:v>42.834220000000002</c:v>
                </c:pt>
                <c:pt idx="13445">
                  <c:v>42.838929999999998</c:v>
                </c:pt>
                <c:pt idx="13446">
                  <c:v>42.843640000000001</c:v>
                </c:pt>
                <c:pt idx="13447">
                  <c:v>42.848350000000003</c:v>
                </c:pt>
                <c:pt idx="13448">
                  <c:v>42.853059999999999</c:v>
                </c:pt>
                <c:pt idx="13449">
                  <c:v>42.857770000000002</c:v>
                </c:pt>
                <c:pt idx="13450">
                  <c:v>42.862479999999998</c:v>
                </c:pt>
                <c:pt idx="13451">
                  <c:v>42.867190000000001</c:v>
                </c:pt>
                <c:pt idx="13452">
                  <c:v>42.871899999999997</c:v>
                </c:pt>
                <c:pt idx="13453">
                  <c:v>42.876619999999996</c:v>
                </c:pt>
                <c:pt idx="13454">
                  <c:v>42.881320000000002</c:v>
                </c:pt>
                <c:pt idx="13455">
                  <c:v>42.886040000000001</c:v>
                </c:pt>
                <c:pt idx="13456">
                  <c:v>42.890749999999997</c:v>
                </c:pt>
                <c:pt idx="13457">
                  <c:v>42.89546</c:v>
                </c:pt>
                <c:pt idx="13458">
                  <c:v>42.900170000000003</c:v>
                </c:pt>
                <c:pt idx="13459">
                  <c:v>42.904879999999999</c:v>
                </c:pt>
                <c:pt idx="13460">
                  <c:v>42.909589999999994</c:v>
                </c:pt>
                <c:pt idx="13461">
                  <c:v>42.914300000000004</c:v>
                </c:pt>
                <c:pt idx="13462">
                  <c:v>42.91901</c:v>
                </c:pt>
                <c:pt idx="13463">
                  <c:v>42.923719999999996</c:v>
                </c:pt>
                <c:pt idx="13464">
                  <c:v>42.928429999999999</c:v>
                </c:pt>
                <c:pt idx="13465">
                  <c:v>42.933140000000002</c:v>
                </c:pt>
                <c:pt idx="13466">
                  <c:v>42.937860000000001</c:v>
                </c:pt>
                <c:pt idx="13467">
                  <c:v>42.942569999999996</c:v>
                </c:pt>
                <c:pt idx="13468">
                  <c:v>42.947279999999999</c:v>
                </c:pt>
                <c:pt idx="13469">
                  <c:v>42.951990000000002</c:v>
                </c:pt>
                <c:pt idx="13470">
                  <c:v>42.956699999999998</c:v>
                </c:pt>
                <c:pt idx="13471">
                  <c:v>42.961410000000001</c:v>
                </c:pt>
                <c:pt idx="13472">
                  <c:v>42.966119999999997</c:v>
                </c:pt>
                <c:pt idx="13473">
                  <c:v>42.970829999999999</c:v>
                </c:pt>
                <c:pt idx="13474">
                  <c:v>42.975540000000002</c:v>
                </c:pt>
                <c:pt idx="13475">
                  <c:v>42.980260000000001</c:v>
                </c:pt>
                <c:pt idx="13476">
                  <c:v>42.984969999999997</c:v>
                </c:pt>
                <c:pt idx="13477">
                  <c:v>42.98968</c:v>
                </c:pt>
                <c:pt idx="13478">
                  <c:v>42.994390000000003</c:v>
                </c:pt>
                <c:pt idx="13479">
                  <c:v>42.999099999999999</c:v>
                </c:pt>
                <c:pt idx="13480">
                  <c:v>43.003810000000001</c:v>
                </c:pt>
                <c:pt idx="13481">
                  <c:v>43.008520000000004</c:v>
                </c:pt>
                <c:pt idx="13482">
                  <c:v>43.01323</c:v>
                </c:pt>
                <c:pt idx="13483">
                  <c:v>43.017949999999999</c:v>
                </c:pt>
                <c:pt idx="13484">
                  <c:v>43.022659999999995</c:v>
                </c:pt>
                <c:pt idx="13485">
                  <c:v>43.027370000000005</c:v>
                </c:pt>
                <c:pt idx="13486">
                  <c:v>43.032080000000001</c:v>
                </c:pt>
                <c:pt idx="13487">
                  <c:v>43.036789999999996</c:v>
                </c:pt>
                <c:pt idx="13488">
                  <c:v>43.041500000000006</c:v>
                </c:pt>
                <c:pt idx="13489">
                  <c:v>43.046210000000002</c:v>
                </c:pt>
                <c:pt idx="13490">
                  <c:v>43.050930000000001</c:v>
                </c:pt>
                <c:pt idx="13491">
                  <c:v>43.055630000000001</c:v>
                </c:pt>
                <c:pt idx="13492">
                  <c:v>43.06035</c:v>
                </c:pt>
                <c:pt idx="13493">
                  <c:v>43.065060000000003</c:v>
                </c:pt>
                <c:pt idx="13494">
                  <c:v>43.069769999999998</c:v>
                </c:pt>
                <c:pt idx="13495">
                  <c:v>43.074480000000001</c:v>
                </c:pt>
                <c:pt idx="13496">
                  <c:v>43.079190000000004</c:v>
                </c:pt>
                <c:pt idx="13497">
                  <c:v>43.083910000000003</c:v>
                </c:pt>
                <c:pt idx="13498">
                  <c:v>43.088619999999999</c:v>
                </c:pt>
                <c:pt idx="13499">
                  <c:v>43.093330000000002</c:v>
                </c:pt>
                <c:pt idx="13500">
                  <c:v>43.098039999999997</c:v>
                </c:pt>
                <c:pt idx="13501">
                  <c:v>43.10275</c:v>
                </c:pt>
                <c:pt idx="13502">
                  <c:v>43.107460000000003</c:v>
                </c:pt>
                <c:pt idx="13503">
                  <c:v>43.112169999999999</c:v>
                </c:pt>
                <c:pt idx="13504">
                  <c:v>43.116889999999998</c:v>
                </c:pt>
                <c:pt idx="13505">
                  <c:v>43.121600000000001</c:v>
                </c:pt>
                <c:pt idx="13506">
                  <c:v>43.126310000000004</c:v>
                </c:pt>
                <c:pt idx="13507">
                  <c:v>43.131019999999999</c:v>
                </c:pt>
                <c:pt idx="13508">
                  <c:v>43.135729999999995</c:v>
                </c:pt>
                <c:pt idx="13509">
                  <c:v>43.140440000000005</c:v>
                </c:pt>
                <c:pt idx="13510">
                  <c:v>43.145160000000004</c:v>
                </c:pt>
                <c:pt idx="13511">
                  <c:v>43.14987</c:v>
                </c:pt>
                <c:pt idx="13512">
                  <c:v>43.154579999999996</c:v>
                </c:pt>
                <c:pt idx="13513">
                  <c:v>43.159290000000006</c:v>
                </c:pt>
                <c:pt idx="13514">
                  <c:v>43.164000000000001</c:v>
                </c:pt>
                <c:pt idx="13515">
                  <c:v>43.16872</c:v>
                </c:pt>
                <c:pt idx="13516">
                  <c:v>43.173429999999996</c:v>
                </c:pt>
                <c:pt idx="13517">
                  <c:v>43.178139999999999</c:v>
                </c:pt>
                <c:pt idx="13518">
                  <c:v>43.182850000000002</c:v>
                </c:pt>
                <c:pt idx="13519">
                  <c:v>43.187559999999998</c:v>
                </c:pt>
                <c:pt idx="13520">
                  <c:v>43.192270000000001</c:v>
                </c:pt>
                <c:pt idx="13521">
                  <c:v>43.19699</c:v>
                </c:pt>
                <c:pt idx="13522">
                  <c:v>43.201700000000002</c:v>
                </c:pt>
                <c:pt idx="13523">
                  <c:v>43.206409999999998</c:v>
                </c:pt>
                <c:pt idx="13524">
                  <c:v>43.211120000000001</c:v>
                </c:pt>
                <c:pt idx="13525">
                  <c:v>43.215829999999997</c:v>
                </c:pt>
                <c:pt idx="13526">
                  <c:v>43.220550000000003</c:v>
                </c:pt>
                <c:pt idx="13527">
                  <c:v>43.225259999999999</c:v>
                </c:pt>
                <c:pt idx="13528">
                  <c:v>43.229970000000002</c:v>
                </c:pt>
                <c:pt idx="13529">
                  <c:v>43.234679999999997</c:v>
                </c:pt>
                <c:pt idx="13530">
                  <c:v>43.239399999999996</c:v>
                </c:pt>
                <c:pt idx="13531">
                  <c:v>43.244109999999999</c:v>
                </c:pt>
                <c:pt idx="13532">
                  <c:v>43.248820000000002</c:v>
                </c:pt>
                <c:pt idx="13533">
                  <c:v>43.253529999999998</c:v>
                </c:pt>
                <c:pt idx="13534">
                  <c:v>43.258240000000001</c:v>
                </c:pt>
                <c:pt idx="13535">
                  <c:v>43.262950000000004</c:v>
                </c:pt>
                <c:pt idx="13536">
                  <c:v>43.267670000000003</c:v>
                </c:pt>
                <c:pt idx="13537">
                  <c:v>43.272379999999998</c:v>
                </c:pt>
                <c:pt idx="13538">
                  <c:v>43.277089999999994</c:v>
                </c:pt>
                <c:pt idx="13539">
                  <c:v>43.281800000000004</c:v>
                </c:pt>
                <c:pt idx="13540">
                  <c:v>43.286520000000003</c:v>
                </c:pt>
                <c:pt idx="13541">
                  <c:v>43.291229999999999</c:v>
                </c:pt>
                <c:pt idx="13542">
                  <c:v>43.295939999999995</c:v>
                </c:pt>
                <c:pt idx="13543">
                  <c:v>43.300650000000005</c:v>
                </c:pt>
                <c:pt idx="13544">
                  <c:v>43.305370000000003</c:v>
                </c:pt>
                <c:pt idx="13545">
                  <c:v>43.310079999999999</c:v>
                </c:pt>
                <c:pt idx="13546">
                  <c:v>43.314790000000002</c:v>
                </c:pt>
                <c:pt idx="13547">
                  <c:v>43.319499999999998</c:v>
                </c:pt>
                <c:pt idx="13548">
                  <c:v>43.324219999999997</c:v>
                </c:pt>
                <c:pt idx="13549">
                  <c:v>43.32893</c:v>
                </c:pt>
                <c:pt idx="13550">
                  <c:v>43.333640000000003</c:v>
                </c:pt>
                <c:pt idx="13551">
                  <c:v>43.338349999999998</c:v>
                </c:pt>
                <c:pt idx="13552">
                  <c:v>43.343069999999997</c:v>
                </c:pt>
                <c:pt idx="13553">
                  <c:v>43.34778</c:v>
                </c:pt>
                <c:pt idx="13554">
                  <c:v>43.352490000000003</c:v>
                </c:pt>
                <c:pt idx="13555">
                  <c:v>43.357199999999999</c:v>
                </c:pt>
                <c:pt idx="13556">
                  <c:v>43.361919999999998</c:v>
                </c:pt>
                <c:pt idx="13557">
                  <c:v>43.366630000000001</c:v>
                </c:pt>
                <c:pt idx="13558">
                  <c:v>43.371340000000004</c:v>
                </c:pt>
                <c:pt idx="13559">
                  <c:v>43.376049999999999</c:v>
                </c:pt>
                <c:pt idx="13560">
                  <c:v>43.380769999999998</c:v>
                </c:pt>
                <c:pt idx="13561">
                  <c:v>43.385479999999994</c:v>
                </c:pt>
                <c:pt idx="13562">
                  <c:v>43.390190000000004</c:v>
                </c:pt>
                <c:pt idx="13563">
                  <c:v>43.3949</c:v>
                </c:pt>
                <c:pt idx="13564">
                  <c:v>43.399619999999999</c:v>
                </c:pt>
                <c:pt idx="13565">
                  <c:v>43.404329999999995</c:v>
                </c:pt>
                <c:pt idx="13566">
                  <c:v>43.409040000000005</c:v>
                </c:pt>
                <c:pt idx="13567">
                  <c:v>43.41375</c:v>
                </c:pt>
                <c:pt idx="13568">
                  <c:v>43.418469999999999</c:v>
                </c:pt>
                <c:pt idx="13569">
                  <c:v>43.423180000000002</c:v>
                </c:pt>
                <c:pt idx="13570">
                  <c:v>43.427889999999998</c:v>
                </c:pt>
                <c:pt idx="13571">
                  <c:v>43.432600000000001</c:v>
                </c:pt>
                <c:pt idx="13572">
                  <c:v>43.43732</c:v>
                </c:pt>
                <c:pt idx="13573">
                  <c:v>43.442030000000003</c:v>
                </c:pt>
                <c:pt idx="13574">
                  <c:v>43.446750000000002</c:v>
                </c:pt>
                <c:pt idx="13575">
                  <c:v>43.451459999999997</c:v>
                </c:pt>
                <c:pt idx="13576">
                  <c:v>43.45617</c:v>
                </c:pt>
                <c:pt idx="13577">
                  <c:v>43.460880000000003</c:v>
                </c:pt>
                <c:pt idx="13578">
                  <c:v>43.465600000000002</c:v>
                </c:pt>
                <c:pt idx="13579">
                  <c:v>43.470309999999998</c:v>
                </c:pt>
                <c:pt idx="13580">
                  <c:v>43.475020000000001</c:v>
                </c:pt>
                <c:pt idx="13581">
                  <c:v>43.479730000000004</c:v>
                </c:pt>
                <c:pt idx="13582">
                  <c:v>43.484450000000002</c:v>
                </c:pt>
                <c:pt idx="13583">
                  <c:v>43.489159999999998</c:v>
                </c:pt>
                <c:pt idx="13584">
                  <c:v>43.493869999999994</c:v>
                </c:pt>
                <c:pt idx="13585">
                  <c:v>43.49859</c:v>
                </c:pt>
                <c:pt idx="13586">
                  <c:v>43.503300000000003</c:v>
                </c:pt>
                <c:pt idx="13587">
                  <c:v>43.508009999999999</c:v>
                </c:pt>
                <c:pt idx="13588">
                  <c:v>43.512719999999995</c:v>
                </c:pt>
                <c:pt idx="13589">
                  <c:v>43.517440000000001</c:v>
                </c:pt>
                <c:pt idx="13590">
                  <c:v>43.522150000000003</c:v>
                </c:pt>
                <c:pt idx="13591">
                  <c:v>43.526870000000002</c:v>
                </c:pt>
                <c:pt idx="13592">
                  <c:v>43.531579999999998</c:v>
                </c:pt>
                <c:pt idx="13593">
                  <c:v>43.536290000000001</c:v>
                </c:pt>
                <c:pt idx="13594">
                  <c:v>43.541000000000004</c:v>
                </c:pt>
                <c:pt idx="13595">
                  <c:v>43.545720000000003</c:v>
                </c:pt>
                <c:pt idx="13596">
                  <c:v>43.550429999999999</c:v>
                </c:pt>
                <c:pt idx="13597">
                  <c:v>43.555140000000002</c:v>
                </c:pt>
                <c:pt idx="13598">
                  <c:v>43.55986</c:v>
                </c:pt>
                <c:pt idx="13599">
                  <c:v>43.564569999999996</c:v>
                </c:pt>
                <c:pt idx="13600">
                  <c:v>43.569289999999995</c:v>
                </c:pt>
                <c:pt idx="13601">
                  <c:v>43.573999999999998</c:v>
                </c:pt>
                <c:pt idx="13602">
                  <c:v>43.578710000000001</c:v>
                </c:pt>
                <c:pt idx="13603">
                  <c:v>43.583419999999997</c:v>
                </c:pt>
                <c:pt idx="13604">
                  <c:v>43.588139999999996</c:v>
                </c:pt>
                <c:pt idx="13605">
                  <c:v>43.592850000000006</c:v>
                </c:pt>
                <c:pt idx="13606">
                  <c:v>43.597560000000001</c:v>
                </c:pt>
                <c:pt idx="13607">
                  <c:v>43.60228</c:v>
                </c:pt>
                <c:pt idx="13608">
                  <c:v>43.606989999999996</c:v>
                </c:pt>
                <c:pt idx="13609">
                  <c:v>43.611709999999995</c:v>
                </c:pt>
                <c:pt idx="13610">
                  <c:v>43.616420000000005</c:v>
                </c:pt>
                <c:pt idx="13611">
                  <c:v>43.621130000000001</c:v>
                </c:pt>
                <c:pt idx="13612">
                  <c:v>43.625839999999997</c:v>
                </c:pt>
                <c:pt idx="13613">
                  <c:v>43.630559999999996</c:v>
                </c:pt>
                <c:pt idx="13614">
                  <c:v>43.635269999999998</c:v>
                </c:pt>
                <c:pt idx="13615">
                  <c:v>43.639980000000001</c:v>
                </c:pt>
                <c:pt idx="13616">
                  <c:v>43.6447</c:v>
                </c:pt>
                <c:pt idx="13617">
                  <c:v>43.649410000000003</c:v>
                </c:pt>
                <c:pt idx="13618">
                  <c:v>43.654130000000002</c:v>
                </c:pt>
                <c:pt idx="13619">
                  <c:v>43.658839999999998</c:v>
                </c:pt>
                <c:pt idx="13620">
                  <c:v>43.663550000000001</c:v>
                </c:pt>
                <c:pt idx="13621">
                  <c:v>43.66827</c:v>
                </c:pt>
                <c:pt idx="13622">
                  <c:v>43.672980000000003</c:v>
                </c:pt>
                <c:pt idx="13623">
                  <c:v>43.677700000000002</c:v>
                </c:pt>
                <c:pt idx="13624">
                  <c:v>43.682409999999997</c:v>
                </c:pt>
                <c:pt idx="13625">
                  <c:v>43.68712</c:v>
                </c:pt>
                <c:pt idx="13626">
                  <c:v>43.691839999999999</c:v>
                </c:pt>
                <c:pt idx="13627">
                  <c:v>43.696550000000002</c:v>
                </c:pt>
                <c:pt idx="13628">
                  <c:v>43.701259999999998</c:v>
                </c:pt>
                <c:pt idx="13629">
                  <c:v>43.705979999999997</c:v>
                </c:pt>
                <c:pt idx="13630">
                  <c:v>43.710690000000007</c:v>
                </c:pt>
                <c:pt idx="13631">
                  <c:v>43.715400000000002</c:v>
                </c:pt>
                <c:pt idx="13632">
                  <c:v>43.720120000000001</c:v>
                </c:pt>
                <c:pt idx="13633">
                  <c:v>43.724829999999997</c:v>
                </c:pt>
                <c:pt idx="13634">
                  <c:v>43.72954</c:v>
                </c:pt>
                <c:pt idx="13635">
                  <c:v>43.734259999999999</c:v>
                </c:pt>
                <c:pt idx="13636">
                  <c:v>43.738970000000002</c:v>
                </c:pt>
                <c:pt idx="13637">
                  <c:v>43.743690000000001</c:v>
                </c:pt>
                <c:pt idx="13638">
                  <c:v>43.748399999999997</c:v>
                </c:pt>
                <c:pt idx="13639">
                  <c:v>43.75311</c:v>
                </c:pt>
                <c:pt idx="13640">
                  <c:v>43.757829999999998</c:v>
                </c:pt>
                <c:pt idx="13641">
                  <c:v>43.762540000000001</c:v>
                </c:pt>
                <c:pt idx="13642">
                  <c:v>43.76726</c:v>
                </c:pt>
                <c:pt idx="13643">
                  <c:v>43.771970000000003</c:v>
                </c:pt>
                <c:pt idx="13644">
                  <c:v>43.776679999999999</c:v>
                </c:pt>
                <c:pt idx="13645">
                  <c:v>43.781399999999998</c:v>
                </c:pt>
                <c:pt idx="13646">
                  <c:v>43.786110000000001</c:v>
                </c:pt>
                <c:pt idx="13647">
                  <c:v>43.79083</c:v>
                </c:pt>
                <c:pt idx="13648">
                  <c:v>43.795540000000003</c:v>
                </c:pt>
                <c:pt idx="13649">
                  <c:v>43.800249999999998</c:v>
                </c:pt>
                <c:pt idx="13650">
                  <c:v>43.804969999999997</c:v>
                </c:pt>
                <c:pt idx="13651">
                  <c:v>43.80968</c:v>
                </c:pt>
                <c:pt idx="13652">
                  <c:v>43.814400000000006</c:v>
                </c:pt>
                <c:pt idx="13653">
                  <c:v>43.819110000000002</c:v>
                </c:pt>
                <c:pt idx="13654">
                  <c:v>43.823830000000001</c:v>
                </c:pt>
                <c:pt idx="13655">
                  <c:v>43.828539999999997</c:v>
                </c:pt>
                <c:pt idx="13656">
                  <c:v>43.833259999999996</c:v>
                </c:pt>
                <c:pt idx="13657">
                  <c:v>43.837969999999999</c:v>
                </c:pt>
                <c:pt idx="13658">
                  <c:v>43.842680000000001</c:v>
                </c:pt>
                <c:pt idx="13659">
                  <c:v>43.8474</c:v>
                </c:pt>
                <c:pt idx="13660">
                  <c:v>43.852109999999996</c:v>
                </c:pt>
                <c:pt idx="13661">
                  <c:v>43.856830000000002</c:v>
                </c:pt>
                <c:pt idx="13662">
                  <c:v>43.861539999999998</c:v>
                </c:pt>
                <c:pt idx="13663">
                  <c:v>43.866250000000001</c:v>
                </c:pt>
                <c:pt idx="13664">
                  <c:v>43.87097</c:v>
                </c:pt>
                <c:pt idx="13665">
                  <c:v>43.875680000000003</c:v>
                </c:pt>
                <c:pt idx="13666">
                  <c:v>43.880400000000002</c:v>
                </c:pt>
                <c:pt idx="13667">
                  <c:v>43.885109999999997</c:v>
                </c:pt>
                <c:pt idx="13668">
                  <c:v>43.889829999999996</c:v>
                </c:pt>
                <c:pt idx="13669">
                  <c:v>43.894539999999999</c:v>
                </c:pt>
                <c:pt idx="13670">
                  <c:v>43.899260000000005</c:v>
                </c:pt>
                <c:pt idx="13671">
                  <c:v>43.903970000000001</c:v>
                </c:pt>
                <c:pt idx="13672">
                  <c:v>43.90869</c:v>
                </c:pt>
                <c:pt idx="13673">
                  <c:v>43.913399999999996</c:v>
                </c:pt>
                <c:pt idx="13674">
                  <c:v>43.918110000000006</c:v>
                </c:pt>
                <c:pt idx="13675">
                  <c:v>43.922830000000005</c:v>
                </c:pt>
                <c:pt idx="13676">
                  <c:v>43.92754</c:v>
                </c:pt>
                <c:pt idx="13677">
                  <c:v>43.932259999999999</c:v>
                </c:pt>
                <c:pt idx="13678">
                  <c:v>43.936970000000002</c:v>
                </c:pt>
                <c:pt idx="13679">
                  <c:v>43.941690000000001</c:v>
                </c:pt>
                <c:pt idx="13680">
                  <c:v>43.946399999999997</c:v>
                </c:pt>
                <c:pt idx="13681">
                  <c:v>43.951120000000003</c:v>
                </c:pt>
                <c:pt idx="13682">
                  <c:v>43.955829999999999</c:v>
                </c:pt>
                <c:pt idx="13683">
                  <c:v>43.960549999999998</c:v>
                </c:pt>
                <c:pt idx="13684">
                  <c:v>43.965260000000001</c:v>
                </c:pt>
                <c:pt idx="13685">
                  <c:v>43.969969999999996</c:v>
                </c:pt>
                <c:pt idx="13686">
                  <c:v>43.974689999999995</c:v>
                </c:pt>
                <c:pt idx="13687">
                  <c:v>43.979399999999998</c:v>
                </c:pt>
                <c:pt idx="13688">
                  <c:v>43.984120000000004</c:v>
                </c:pt>
                <c:pt idx="13689">
                  <c:v>43.98883</c:v>
                </c:pt>
                <c:pt idx="13690">
                  <c:v>43.993549999999999</c:v>
                </c:pt>
                <c:pt idx="13691">
                  <c:v>43.998259999999995</c:v>
                </c:pt>
                <c:pt idx="13692">
                  <c:v>44.002979999999994</c:v>
                </c:pt>
                <c:pt idx="13693">
                  <c:v>44.007690000000004</c:v>
                </c:pt>
                <c:pt idx="13694">
                  <c:v>44.012410000000003</c:v>
                </c:pt>
                <c:pt idx="13695">
                  <c:v>44.017119999999998</c:v>
                </c:pt>
                <c:pt idx="13696">
                  <c:v>44.021839999999997</c:v>
                </c:pt>
                <c:pt idx="13697">
                  <c:v>44.02655</c:v>
                </c:pt>
                <c:pt idx="13698">
                  <c:v>44.031269999999999</c:v>
                </c:pt>
                <c:pt idx="13699">
                  <c:v>44.035980000000002</c:v>
                </c:pt>
                <c:pt idx="13700">
                  <c:v>44.040689999999998</c:v>
                </c:pt>
                <c:pt idx="13701">
                  <c:v>44.045409999999997</c:v>
                </c:pt>
                <c:pt idx="13702">
                  <c:v>44.050130000000003</c:v>
                </c:pt>
                <c:pt idx="13703">
                  <c:v>44.054839999999999</c:v>
                </c:pt>
                <c:pt idx="13704">
                  <c:v>44.059559999999998</c:v>
                </c:pt>
                <c:pt idx="13705">
                  <c:v>44.06427</c:v>
                </c:pt>
                <c:pt idx="13706">
                  <c:v>44.068980000000003</c:v>
                </c:pt>
                <c:pt idx="13707">
                  <c:v>44.073700000000002</c:v>
                </c:pt>
                <c:pt idx="13708">
                  <c:v>44.078420000000001</c:v>
                </c:pt>
                <c:pt idx="13709">
                  <c:v>44.083129999999997</c:v>
                </c:pt>
                <c:pt idx="13710">
                  <c:v>44.087849999999996</c:v>
                </c:pt>
                <c:pt idx="13711">
                  <c:v>44.092560000000006</c:v>
                </c:pt>
                <c:pt idx="13712">
                  <c:v>44.097280000000005</c:v>
                </c:pt>
                <c:pt idx="13713">
                  <c:v>44.101990000000001</c:v>
                </c:pt>
                <c:pt idx="13714">
                  <c:v>44.10671</c:v>
                </c:pt>
                <c:pt idx="13715">
                  <c:v>44.111419999999995</c:v>
                </c:pt>
                <c:pt idx="13716">
                  <c:v>44.116140000000001</c:v>
                </c:pt>
                <c:pt idx="13717">
                  <c:v>44.120850000000004</c:v>
                </c:pt>
                <c:pt idx="13718">
                  <c:v>44.125570000000003</c:v>
                </c:pt>
                <c:pt idx="13719">
                  <c:v>44.130279999999999</c:v>
                </c:pt>
                <c:pt idx="13720">
                  <c:v>44.134999999999998</c:v>
                </c:pt>
                <c:pt idx="13721">
                  <c:v>44.139710000000001</c:v>
                </c:pt>
                <c:pt idx="13722">
                  <c:v>44.14443</c:v>
                </c:pt>
                <c:pt idx="13723">
                  <c:v>44.149149999999999</c:v>
                </c:pt>
                <c:pt idx="13724">
                  <c:v>44.153860000000002</c:v>
                </c:pt>
                <c:pt idx="13725">
                  <c:v>44.158570000000005</c:v>
                </c:pt>
                <c:pt idx="13726">
                  <c:v>44.163290000000003</c:v>
                </c:pt>
                <c:pt idx="13727">
                  <c:v>44.168010000000002</c:v>
                </c:pt>
                <c:pt idx="13728">
                  <c:v>44.172719999999998</c:v>
                </c:pt>
                <c:pt idx="13729">
                  <c:v>44.177439999999997</c:v>
                </c:pt>
                <c:pt idx="13730">
                  <c:v>44.18215</c:v>
                </c:pt>
                <c:pt idx="13731">
                  <c:v>44.186870000000006</c:v>
                </c:pt>
                <c:pt idx="13732">
                  <c:v>44.191580000000002</c:v>
                </c:pt>
                <c:pt idx="13733">
                  <c:v>44.196300000000001</c:v>
                </c:pt>
                <c:pt idx="13734">
                  <c:v>44.201009999999997</c:v>
                </c:pt>
                <c:pt idx="13735">
                  <c:v>44.205729999999996</c:v>
                </c:pt>
                <c:pt idx="13736">
                  <c:v>44.210450000000002</c:v>
                </c:pt>
                <c:pt idx="13737">
                  <c:v>44.215160000000004</c:v>
                </c:pt>
                <c:pt idx="13738">
                  <c:v>44.219880000000003</c:v>
                </c:pt>
                <c:pt idx="13739">
                  <c:v>44.224589999999999</c:v>
                </c:pt>
                <c:pt idx="13740">
                  <c:v>44.229309999999998</c:v>
                </c:pt>
                <c:pt idx="13741">
                  <c:v>44.234020000000001</c:v>
                </c:pt>
                <c:pt idx="13742">
                  <c:v>44.23874</c:v>
                </c:pt>
                <c:pt idx="13743">
                  <c:v>44.243449999999996</c:v>
                </c:pt>
                <c:pt idx="13744">
                  <c:v>44.248170000000002</c:v>
                </c:pt>
                <c:pt idx="13745">
                  <c:v>44.252890000000001</c:v>
                </c:pt>
                <c:pt idx="13746">
                  <c:v>44.257600000000004</c:v>
                </c:pt>
                <c:pt idx="13747">
                  <c:v>44.262320000000003</c:v>
                </c:pt>
                <c:pt idx="13748">
                  <c:v>44.267029999999998</c:v>
                </c:pt>
                <c:pt idx="13749">
                  <c:v>44.271749999999997</c:v>
                </c:pt>
                <c:pt idx="13750">
                  <c:v>44.27646</c:v>
                </c:pt>
                <c:pt idx="13751">
                  <c:v>44.281180000000006</c:v>
                </c:pt>
                <c:pt idx="13752">
                  <c:v>44.285900000000005</c:v>
                </c:pt>
                <c:pt idx="13753">
                  <c:v>44.290610000000001</c:v>
                </c:pt>
                <c:pt idx="13754">
                  <c:v>44.29533</c:v>
                </c:pt>
                <c:pt idx="13755">
                  <c:v>44.300039999999996</c:v>
                </c:pt>
                <c:pt idx="13756">
                  <c:v>44.304760000000002</c:v>
                </c:pt>
                <c:pt idx="13757">
                  <c:v>44.309469999999997</c:v>
                </c:pt>
                <c:pt idx="13758">
                  <c:v>44.314190000000004</c:v>
                </c:pt>
                <c:pt idx="13759">
                  <c:v>44.318910000000002</c:v>
                </c:pt>
                <c:pt idx="13760">
                  <c:v>44.323619999999998</c:v>
                </c:pt>
                <c:pt idx="13761">
                  <c:v>44.328340000000004</c:v>
                </c:pt>
                <c:pt idx="13762">
                  <c:v>44.333060000000003</c:v>
                </c:pt>
                <c:pt idx="13763">
                  <c:v>44.337769999999999</c:v>
                </c:pt>
                <c:pt idx="13764">
                  <c:v>44.342489999999998</c:v>
                </c:pt>
                <c:pt idx="13765">
                  <c:v>44.347200000000001</c:v>
                </c:pt>
                <c:pt idx="13766">
                  <c:v>44.35192</c:v>
                </c:pt>
                <c:pt idx="13767">
                  <c:v>44.356640000000006</c:v>
                </c:pt>
                <c:pt idx="13768">
                  <c:v>44.361350000000002</c:v>
                </c:pt>
                <c:pt idx="13769">
                  <c:v>44.366070000000001</c:v>
                </c:pt>
                <c:pt idx="13770">
                  <c:v>44.370779999999996</c:v>
                </c:pt>
                <c:pt idx="13771">
                  <c:v>44.375499999999995</c:v>
                </c:pt>
                <c:pt idx="13772">
                  <c:v>44.380210000000005</c:v>
                </c:pt>
                <c:pt idx="13773">
                  <c:v>44.384930000000004</c:v>
                </c:pt>
                <c:pt idx="13774">
                  <c:v>44.389650000000003</c:v>
                </c:pt>
                <c:pt idx="13775">
                  <c:v>44.394359999999999</c:v>
                </c:pt>
                <c:pt idx="13776">
                  <c:v>44.399079999999998</c:v>
                </c:pt>
                <c:pt idx="13777">
                  <c:v>44.403799999999997</c:v>
                </c:pt>
                <c:pt idx="13778">
                  <c:v>44.40851</c:v>
                </c:pt>
                <c:pt idx="13779">
                  <c:v>44.413229999999999</c:v>
                </c:pt>
                <c:pt idx="13780">
                  <c:v>44.417940000000002</c:v>
                </c:pt>
                <c:pt idx="13781">
                  <c:v>44.42266</c:v>
                </c:pt>
                <c:pt idx="13782">
                  <c:v>44.427379999999999</c:v>
                </c:pt>
                <c:pt idx="13783">
                  <c:v>44.432090000000002</c:v>
                </c:pt>
                <c:pt idx="13784">
                  <c:v>44.436810000000001</c:v>
                </c:pt>
                <c:pt idx="13785">
                  <c:v>44.441519999999997</c:v>
                </c:pt>
                <c:pt idx="13786">
                  <c:v>44.446239999999996</c:v>
                </c:pt>
                <c:pt idx="13787">
                  <c:v>44.450959999999995</c:v>
                </c:pt>
                <c:pt idx="13788">
                  <c:v>44.455670000000005</c:v>
                </c:pt>
                <c:pt idx="13789">
                  <c:v>44.460390000000004</c:v>
                </c:pt>
                <c:pt idx="13790">
                  <c:v>44.465110000000003</c:v>
                </c:pt>
                <c:pt idx="13791">
                  <c:v>44.469830000000002</c:v>
                </c:pt>
                <c:pt idx="13792">
                  <c:v>44.474539999999998</c:v>
                </c:pt>
                <c:pt idx="13793">
                  <c:v>44.479259999999996</c:v>
                </c:pt>
                <c:pt idx="13794">
                  <c:v>44.483969999999999</c:v>
                </c:pt>
                <c:pt idx="13795">
                  <c:v>44.488689999999998</c:v>
                </c:pt>
                <c:pt idx="13796">
                  <c:v>44.493409999999997</c:v>
                </c:pt>
                <c:pt idx="13797">
                  <c:v>44.49812</c:v>
                </c:pt>
                <c:pt idx="13798">
                  <c:v>44.502839999999999</c:v>
                </c:pt>
                <c:pt idx="13799">
                  <c:v>44.507559999999998</c:v>
                </c:pt>
                <c:pt idx="13800">
                  <c:v>44.512270000000001</c:v>
                </c:pt>
                <c:pt idx="13801">
                  <c:v>44.51699</c:v>
                </c:pt>
                <c:pt idx="13802">
                  <c:v>44.521709999999999</c:v>
                </c:pt>
                <c:pt idx="13803">
                  <c:v>44.526419999999995</c:v>
                </c:pt>
                <c:pt idx="13804">
                  <c:v>44.531139999999994</c:v>
                </c:pt>
                <c:pt idx="13805">
                  <c:v>44.53586</c:v>
                </c:pt>
                <c:pt idx="13806">
                  <c:v>44.540570000000002</c:v>
                </c:pt>
                <c:pt idx="13807">
                  <c:v>44.545290000000001</c:v>
                </c:pt>
                <c:pt idx="13808">
                  <c:v>44.55001</c:v>
                </c:pt>
                <c:pt idx="13809">
                  <c:v>44.554719999999996</c:v>
                </c:pt>
                <c:pt idx="13810">
                  <c:v>44.559440000000002</c:v>
                </c:pt>
                <c:pt idx="13811">
                  <c:v>44.564160000000001</c:v>
                </c:pt>
                <c:pt idx="13812">
                  <c:v>44.568869999999997</c:v>
                </c:pt>
                <c:pt idx="13813">
                  <c:v>44.573590000000003</c:v>
                </c:pt>
                <c:pt idx="13814">
                  <c:v>44.578310000000002</c:v>
                </c:pt>
                <c:pt idx="13815">
                  <c:v>44.583019999999998</c:v>
                </c:pt>
                <c:pt idx="13816">
                  <c:v>44.587740000000004</c:v>
                </c:pt>
                <c:pt idx="13817">
                  <c:v>44.592460000000003</c:v>
                </c:pt>
                <c:pt idx="13818">
                  <c:v>44.597169999999998</c:v>
                </c:pt>
                <c:pt idx="13819">
                  <c:v>44.601889999999997</c:v>
                </c:pt>
                <c:pt idx="13820">
                  <c:v>44.606609999999996</c:v>
                </c:pt>
                <c:pt idx="13821">
                  <c:v>44.611320000000006</c:v>
                </c:pt>
                <c:pt idx="13822">
                  <c:v>44.616040000000005</c:v>
                </c:pt>
                <c:pt idx="13823">
                  <c:v>44.620760000000004</c:v>
                </c:pt>
                <c:pt idx="13824">
                  <c:v>44.625480000000003</c:v>
                </c:pt>
                <c:pt idx="13825">
                  <c:v>44.630189999999999</c:v>
                </c:pt>
                <c:pt idx="13826">
                  <c:v>44.634909999999998</c:v>
                </c:pt>
                <c:pt idx="13827">
                  <c:v>44.639629999999997</c:v>
                </c:pt>
                <c:pt idx="13828">
                  <c:v>44.64434</c:v>
                </c:pt>
                <c:pt idx="13829">
                  <c:v>44.649059999999999</c:v>
                </c:pt>
                <c:pt idx="13830">
                  <c:v>44.653779999999998</c:v>
                </c:pt>
                <c:pt idx="13831">
                  <c:v>44.65849</c:v>
                </c:pt>
                <c:pt idx="13832">
                  <c:v>44.663209999999999</c:v>
                </c:pt>
                <c:pt idx="13833">
                  <c:v>44.667929999999998</c:v>
                </c:pt>
                <c:pt idx="13834">
                  <c:v>44.672650000000004</c:v>
                </c:pt>
                <c:pt idx="13835">
                  <c:v>44.67736</c:v>
                </c:pt>
                <c:pt idx="13836">
                  <c:v>44.682079999999999</c:v>
                </c:pt>
                <c:pt idx="13837">
                  <c:v>44.686799999999998</c:v>
                </c:pt>
                <c:pt idx="13838">
                  <c:v>44.691509999999994</c:v>
                </c:pt>
                <c:pt idx="13839">
                  <c:v>44.69623</c:v>
                </c:pt>
                <c:pt idx="13840">
                  <c:v>44.700950000000006</c:v>
                </c:pt>
                <c:pt idx="13841">
                  <c:v>44.705670000000005</c:v>
                </c:pt>
                <c:pt idx="13842">
                  <c:v>44.710380000000001</c:v>
                </c:pt>
                <c:pt idx="13843">
                  <c:v>44.7151</c:v>
                </c:pt>
                <c:pt idx="13844">
                  <c:v>44.719819999999999</c:v>
                </c:pt>
                <c:pt idx="13845">
                  <c:v>44.724539999999998</c:v>
                </c:pt>
                <c:pt idx="13846">
                  <c:v>44.72925</c:v>
                </c:pt>
                <c:pt idx="13847">
                  <c:v>44.733969999999999</c:v>
                </c:pt>
                <c:pt idx="13848">
                  <c:v>44.738689999999998</c:v>
                </c:pt>
                <c:pt idx="13849">
                  <c:v>44.743400000000001</c:v>
                </c:pt>
                <c:pt idx="13850">
                  <c:v>44.74812</c:v>
                </c:pt>
                <c:pt idx="13851">
                  <c:v>44.752839999999999</c:v>
                </c:pt>
                <c:pt idx="13852">
                  <c:v>44.757560000000005</c:v>
                </c:pt>
                <c:pt idx="13853">
                  <c:v>44.762270000000001</c:v>
                </c:pt>
                <c:pt idx="13854">
                  <c:v>44.76699</c:v>
                </c:pt>
                <c:pt idx="13855">
                  <c:v>44.771709999999999</c:v>
                </c:pt>
                <c:pt idx="13856">
                  <c:v>44.776419999999995</c:v>
                </c:pt>
                <c:pt idx="13857">
                  <c:v>44.781139999999994</c:v>
                </c:pt>
                <c:pt idx="13858">
                  <c:v>44.78586</c:v>
                </c:pt>
                <c:pt idx="13859">
                  <c:v>44.790580000000006</c:v>
                </c:pt>
                <c:pt idx="13860">
                  <c:v>44.795300000000005</c:v>
                </c:pt>
                <c:pt idx="13861">
                  <c:v>44.80001</c:v>
                </c:pt>
                <c:pt idx="13862">
                  <c:v>44.804729999999999</c:v>
                </c:pt>
                <c:pt idx="13863">
                  <c:v>44.809449999999998</c:v>
                </c:pt>
                <c:pt idx="13864">
                  <c:v>44.814169999999997</c:v>
                </c:pt>
                <c:pt idx="13865">
                  <c:v>44.818890000000003</c:v>
                </c:pt>
                <c:pt idx="13866">
                  <c:v>44.823599999999999</c:v>
                </c:pt>
                <c:pt idx="13867">
                  <c:v>44.828319999999998</c:v>
                </c:pt>
                <c:pt idx="13868">
                  <c:v>44.833039999999997</c:v>
                </c:pt>
                <c:pt idx="13869">
                  <c:v>44.83775</c:v>
                </c:pt>
                <c:pt idx="13870">
                  <c:v>44.842470000000006</c:v>
                </c:pt>
                <c:pt idx="13871">
                  <c:v>44.847190000000005</c:v>
                </c:pt>
                <c:pt idx="13872">
                  <c:v>44.851910000000004</c:v>
                </c:pt>
                <c:pt idx="13873">
                  <c:v>44.856630000000003</c:v>
                </c:pt>
                <c:pt idx="13874">
                  <c:v>44.861339999999998</c:v>
                </c:pt>
                <c:pt idx="13875">
                  <c:v>44.866059999999997</c:v>
                </c:pt>
                <c:pt idx="13876">
                  <c:v>44.870779999999996</c:v>
                </c:pt>
                <c:pt idx="13877">
                  <c:v>44.875499999999995</c:v>
                </c:pt>
                <c:pt idx="13878">
                  <c:v>44.880220000000001</c:v>
                </c:pt>
                <c:pt idx="13879">
                  <c:v>44.884930000000004</c:v>
                </c:pt>
                <c:pt idx="13880">
                  <c:v>44.889650000000003</c:v>
                </c:pt>
                <c:pt idx="13881">
                  <c:v>44.894370000000002</c:v>
                </c:pt>
                <c:pt idx="13882">
                  <c:v>44.899090000000001</c:v>
                </c:pt>
                <c:pt idx="13883">
                  <c:v>44.903800000000004</c:v>
                </c:pt>
                <c:pt idx="13884">
                  <c:v>44.908520000000003</c:v>
                </c:pt>
                <c:pt idx="13885">
                  <c:v>44.913240000000002</c:v>
                </c:pt>
                <c:pt idx="13886">
                  <c:v>44.917960000000001</c:v>
                </c:pt>
                <c:pt idx="13887">
                  <c:v>44.92268</c:v>
                </c:pt>
                <c:pt idx="13888">
                  <c:v>44.927389999999995</c:v>
                </c:pt>
                <c:pt idx="13889">
                  <c:v>44.932109999999994</c:v>
                </c:pt>
                <c:pt idx="13890">
                  <c:v>44.93683</c:v>
                </c:pt>
                <c:pt idx="13891">
                  <c:v>44.941549999999999</c:v>
                </c:pt>
                <c:pt idx="13892">
                  <c:v>44.946260000000002</c:v>
                </c:pt>
                <c:pt idx="13893">
                  <c:v>44.950980000000001</c:v>
                </c:pt>
                <c:pt idx="13894">
                  <c:v>44.9557</c:v>
                </c:pt>
                <c:pt idx="13895">
                  <c:v>44.960419999999999</c:v>
                </c:pt>
                <c:pt idx="13896">
                  <c:v>44.965139999999998</c:v>
                </c:pt>
                <c:pt idx="13897">
                  <c:v>44.969859999999997</c:v>
                </c:pt>
                <c:pt idx="13898">
                  <c:v>44.97457</c:v>
                </c:pt>
                <c:pt idx="13899">
                  <c:v>44.979289999999999</c:v>
                </c:pt>
                <c:pt idx="13900">
                  <c:v>44.984009999999998</c:v>
                </c:pt>
                <c:pt idx="13901">
                  <c:v>44.988729999999997</c:v>
                </c:pt>
                <c:pt idx="13902">
                  <c:v>44.993449999999996</c:v>
                </c:pt>
                <c:pt idx="13903">
                  <c:v>44.998169999999995</c:v>
                </c:pt>
                <c:pt idx="13904">
                  <c:v>45.002889999999994</c:v>
                </c:pt>
                <c:pt idx="13905">
                  <c:v>45.007600000000004</c:v>
                </c:pt>
                <c:pt idx="13906">
                  <c:v>45.012320000000003</c:v>
                </c:pt>
                <c:pt idx="13907">
                  <c:v>45.017040000000001</c:v>
                </c:pt>
                <c:pt idx="13908">
                  <c:v>45.02176</c:v>
                </c:pt>
                <c:pt idx="13909">
                  <c:v>45.026469999999996</c:v>
                </c:pt>
                <c:pt idx="13910">
                  <c:v>45.031189999999995</c:v>
                </c:pt>
                <c:pt idx="13911">
                  <c:v>45.035910000000001</c:v>
                </c:pt>
                <c:pt idx="13912">
                  <c:v>45.04063</c:v>
                </c:pt>
                <c:pt idx="13913">
                  <c:v>45.045349999999999</c:v>
                </c:pt>
                <c:pt idx="13914">
                  <c:v>45.050069999999998</c:v>
                </c:pt>
                <c:pt idx="13915">
                  <c:v>45.054789999999997</c:v>
                </c:pt>
                <c:pt idx="13916">
                  <c:v>45.0595</c:v>
                </c:pt>
                <c:pt idx="13917">
                  <c:v>45.064219999999999</c:v>
                </c:pt>
                <c:pt idx="13918">
                  <c:v>45.068940000000005</c:v>
                </c:pt>
                <c:pt idx="13919">
                  <c:v>45.073660000000004</c:v>
                </c:pt>
                <c:pt idx="13920">
                  <c:v>45.078380000000003</c:v>
                </c:pt>
                <c:pt idx="13921">
                  <c:v>45.083089999999999</c:v>
                </c:pt>
                <c:pt idx="13922">
                  <c:v>45.087809999999998</c:v>
                </c:pt>
                <c:pt idx="13923">
                  <c:v>45.092529999999996</c:v>
                </c:pt>
                <c:pt idx="13924">
                  <c:v>45.097249999999995</c:v>
                </c:pt>
                <c:pt idx="13925">
                  <c:v>45.101970000000001</c:v>
                </c:pt>
                <c:pt idx="13926">
                  <c:v>45.10669</c:v>
                </c:pt>
                <c:pt idx="13927">
                  <c:v>45.111409999999999</c:v>
                </c:pt>
                <c:pt idx="13928">
                  <c:v>45.116129999999998</c:v>
                </c:pt>
                <c:pt idx="13929">
                  <c:v>45.120840000000001</c:v>
                </c:pt>
                <c:pt idx="13930">
                  <c:v>45.12556</c:v>
                </c:pt>
                <c:pt idx="13931">
                  <c:v>45.130279999999999</c:v>
                </c:pt>
                <c:pt idx="13932">
                  <c:v>45.134999999999998</c:v>
                </c:pt>
                <c:pt idx="13933">
                  <c:v>45.139720000000004</c:v>
                </c:pt>
                <c:pt idx="13934">
                  <c:v>45.144440000000003</c:v>
                </c:pt>
                <c:pt idx="13935">
                  <c:v>45.149149999999999</c:v>
                </c:pt>
                <c:pt idx="13936">
                  <c:v>45.153869999999998</c:v>
                </c:pt>
                <c:pt idx="13937">
                  <c:v>45.158589999999997</c:v>
                </c:pt>
                <c:pt idx="13938">
                  <c:v>45.163309999999996</c:v>
                </c:pt>
                <c:pt idx="13939">
                  <c:v>45.168029999999995</c:v>
                </c:pt>
                <c:pt idx="13940">
                  <c:v>45.172750000000001</c:v>
                </c:pt>
                <c:pt idx="13941">
                  <c:v>45.17747</c:v>
                </c:pt>
                <c:pt idx="13942">
                  <c:v>45.182189999999999</c:v>
                </c:pt>
                <c:pt idx="13943">
                  <c:v>45.186909999999997</c:v>
                </c:pt>
                <c:pt idx="13944">
                  <c:v>45.19162</c:v>
                </c:pt>
                <c:pt idx="13945">
                  <c:v>45.196339999999999</c:v>
                </c:pt>
                <c:pt idx="13946">
                  <c:v>45.201059999999998</c:v>
                </c:pt>
                <c:pt idx="13947">
                  <c:v>45.205780000000004</c:v>
                </c:pt>
                <c:pt idx="13948">
                  <c:v>45.210500000000003</c:v>
                </c:pt>
                <c:pt idx="13949">
                  <c:v>45.215220000000002</c:v>
                </c:pt>
                <c:pt idx="13950">
                  <c:v>45.219940000000001</c:v>
                </c:pt>
                <c:pt idx="13951">
                  <c:v>45.22466</c:v>
                </c:pt>
                <c:pt idx="13952">
                  <c:v>45.229379999999999</c:v>
                </c:pt>
                <c:pt idx="13953">
                  <c:v>45.234099999999998</c:v>
                </c:pt>
                <c:pt idx="13954">
                  <c:v>45.238819999999997</c:v>
                </c:pt>
                <c:pt idx="13955">
                  <c:v>45.24353</c:v>
                </c:pt>
                <c:pt idx="13956">
                  <c:v>45.248249999999999</c:v>
                </c:pt>
                <c:pt idx="13957">
                  <c:v>45.252970000000005</c:v>
                </c:pt>
                <c:pt idx="13958">
                  <c:v>45.257690000000004</c:v>
                </c:pt>
                <c:pt idx="13959">
                  <c:v>45.262410000000003</c:v>
                </c:pt>
                <c:pt idx="13960">
                  <c:v>45.267130000000002</c:v>
                </c:pt>
                <c:pt idx="13961">
                  <c:v>45.271850000000001</c:v>
                </c:pt>
                <c:pt idx="13962">
                  <c:v>45.27657</c:v>
                </c:pt>
                <c:pt idx="13963">
                  <c:v>45.281289999999998</c:v>
                </c:pt>
                <c:pt idx="13964">
                  <c:v>45.286000000000001</c:v>
                </c:pt>
                <c:pt idx="13965">
                  <c:v>45.29072</c:v>
                </c:pt>
                <c:pt idx="13966">
                  <c:v>45.295439999999999</c:v>
                </c:pt>
                <c:pt idx="13967">
                  <c:v>45.300159999999998</c:v>
                </c:pt>
                <c:pt idx="13968">
                  <c:v>45.304879999999997</c:v>
                </c:pt>
                <c:pt idx="13969">
                  <c:v>45.309599999999996</c:v>
                </c:pt>
                <c:pt idx="13970">
                  <c:v>45.314319999999995</c:v>
                </c:pt>
                <c:pt idx="13971">
                  <c:v>45.319040000000001</c:v>
                </c:pt>
                <c:pt idx="13972">
                  <c:v>45.32376</c:v>
                </c:pt>
                <c:pt idx="13973">
                  <c:v>45.328479999999999</c:v>
                </c:pt>
                <c:pt idx="13974">
                  <c:v>45.333199999999998</c:v>
                </c:pt>
                <c:pt idx="13975">
                  <c:v>45.337919999999997</c:v>
                </c:pt>
                <c:pt idx="13976">
                  <c:v>45.342639999999996</c:v>
                </c:pt>
                <c:pt idx="13977">
                  <c:v>45.347360000000002</c:v>
                </c:pt>
                <c:pt idx="13978">
                  <c:v>45.352080000000001</c:v>
                </c:pt>
                <c:pt idx="13979">
                  <c:v>45.3568</c:v>
                </c:pt>
                <c:pt idx="13980">
                  <c:v>45.361520000000006</c:v>
                </c:pt>
                <c:pt idx="13981">
                  <c:v>45.366230000000002</c:v>
                </c:pt>
                <c:pt idx="13982">
                  <c:v>45.370950000000001</c:v>
                </c:pt>
                <c:pt idx="13983">
                  <c:v>45.37567</c:v>
                </c:pt>
                <c:pt idx="13984">
                  <c:v>45.380389999999998</c:v>
                </c:pt>
                <c:pt idx="13985">
                  <c:v>45.385109999999997</c:v>
                </c:pt>
                <c:pt idx="13986">
                  <c:v>45.389829999999996</c:v>
                </c:pt>
                <c:pt idx="13987">
                  <c:v>45.394549999999995</c:v>
                </c:pt>
                <c:pt idx="13988">
                  <c:v>45.399270000000001</c:v>
                </c:pt>
                <c:pt idx="13989">
                  <c:v>45.40399</c:v>
                </c:pt>
                <c:pt idx="13990">
                  <c:v>45.408709999999999</c:v>
                </c:pt>
                <c:pt idx="13991">
                  <c:v>45.413429999999998</c:v>
                </c:pt>
                <c:pt idx="13992">
                  <c:v>45.418149999999997</c:v>
                </c:pt>
                <c:pt idx="13993">
                  <c:v>45.422869999999996</c:v>
                </c:pt>
                <c:pt idx="13994">
                  <c:v>45.427589999999995</c:v>
                </c:pt>
                <c:pt idx="13995">
                  <c:v>45.432309999999994</c:v>
                </c:pt>
                <c:pt idx="13996">
                  <c:v>45.43703</c:v>
                </c:pt>
                <c:pt idx="13997">
                  <c:v>45.441750000000006</c:v>
                </c:pt>
                <c:pt idx="13998">
                  <c:v>45.446470000000005</c:v>
                </c:pt>
                <c:pt idx="13999">
                  <c:v>45.451190000000004</c:v>
                </c:pt>
                <c:pt idx="14000">
                  <c:v>45.455910000000003</c:v>
                </c:pt>
                <c:pt idx="14001">
                  <c:v>45.460630000000002</c:v>
                </c:pt>
                <c:pt idx="14002">
                  <c:v>45.465339999999998</c:v>
                </c:pt>
                <c:pt idx="14003">
                  <c:v>45.470059999999997</c:v>
                </c:pt>
                <c:pt idx="14004">
                  <c:v>45.474780000000003</c:v>
                </c:pt>
                <c:pt idx="14005">
                  <c:v>45.479500000000002</c:v>
                </c:pt>
                <c:pt idx="14006">
                  <c:v>45.484220000000001</c:v>
                </c:pt>
                <c:pt idx="14007">
                  <c:v>45.488939999999999</c:v>
                </c:pt>
                <c:pt idx="14008">
                  <c:v>45.493659999999998</c:v>
                </c:pt>
                <c:pt idx="14009">
                  <c:v>45.498379999999997</c:v>
                </c:pt>
                <c:pt idx="14010">
                  <c:v>45.503099999999996</c:v>
                </c:pt>
                <c:pt idx="14011">
                  <c:v>45.507819999999995</c:v>
                </c:pt>
                <c:pt idx="14012">
                  <c:v>45.512539999999994</c:v>
                </c:pt>
                <c:pt idx="14013">
                  <c:v>45.51726</c:v>
                </c:pt>
                <c:pt idx="14014">
                  <c:v>45.521979999999999</c:v>
                </c:pt>
                <c:pt idx="14015">
                  <c:v>45.526700000000005</c:v>
                </c:pt>
                <c:pt idx="14016">
                  <c:v>45.531420000000004</c:v>
                </c:pt>
                <c:pt idx="14017">
                  <c:v>45.536140000000003</c:v>
                </c:pt>
                <c:pt idx="14018">
                  <c:v>45.540860000000002</c:v>
                </c:pt>
                <c:pt idx="14019">
                  <c:v>45.545580000000001</c:v>
                </c:pt>
                <c:pt idx="14020">
                  <c:v>45.5503</c:v>
                </c:pt>
                <c:pt idx="14021">
                  <c:v>45.555019999999999</c:v>
                </c:pt>
                <c:pt idx="14022">
                  <c:v>45.559739999999998</c:v>
                </c:pt>
                <c:pt idx="14023">
                  <c:v>45.564460000000004</c:v>
                </c:pt>
                <c:pt idx="14024">
                  <c:v>45.569180000000003</c:v>
                </c:pt>
                <c:pt idx="14025">
                  <c:v>45.573900000000002</c:v>
                </c:pt>
                <c:pt idx="14026">
                  <c:v>45.578620000000001</c:v>
                </c:pt>
                <c:pt idx="14027">
                  <c:v>45.58334</c:v>
                </c:pt>
                <c:pt idx="14028">
                  <c:v>45.588059999999999</c:v>
                </c:pt>
                <c:pt idx="14029">
                  <c:v>45.592779999999998</c:v>
                </c:pt>
                <c:pt idx="14030">
                  <c:v>45.597499999999997</c:v>
                </c:pt>
                <c:pt idx="14031">
                  <c:v>45.602219999999996</c:v>
                </c:pt>
                <c:pt idx="14032">
                  <c:v>45.606940000000002</c:v>
                </c:pt>
                <c:pt idx="14033">
                  <c:v>45.611660000000001</c:v>
                </c:pt>
                <c:pt idx="14034">
                  <c:v>45.616379999999999</c:v>
                </c:pt>
                <c:pt idx="14035">
                  <c:v>45.621099999999998</c:v>
                </c:pt>
                <c:pt idx="14036">
                  <c:v>45.625819999999997</c:v>
                </c:pt>
                <c:pt idx="14037">
                  <c:v>45.630539999999996</c:v>
                </c:pt>
                <c:pt idx="14038">
                  <c:v>45.635259999999995</c:v>
                </c:pt>
                <c:pt idx="14039">
                  <c:v>45.639979999999994</c:v>
                </c:pt>
                <c:pt idx="14040">
                  <c:v>45.6447</c:v>
                </c:pt>
                <c:pt idx="14041">
                  <c:v>45.649429999999995</c:v>
                </c:pt>
                <c:pt idx="14042">
                  <c:v>45.654149999999994</c:v>
                </c:pt>
                <c:pt idx="14043">
                  <c:v>45.65887</c:v>
                </c:pt>
                <c:pt idx="14044">
                  <c:v>45.663589999999999</c:v>
                </c:pt>
                <c:pt idx="14045">
                  <c:v>45.668309999999998</c:v>
                </c:pt>
                <c:pt idx="14046">
                  <c:v>45.673030000000004</c:v>
                </c:pt>
                <c:pt idx="14047">
                  <c:v>45.677750000000003</c:v>
                </c:pt>
                <c:pt idx="14048">
                  <c:v>45.682470000000002</c:v>
                </c:pt>
                <c:pt idx="14049">
                  <c:v>45.687190000000001</c:v>
                </c:pt>
                <c:pt idx="14050">
                  <c:v>45.69191</c:v>
                </c:pt>
                <c:pt idx="14051">
                  <c:v>45.696629999999999</c:v>
                </c:pt>
                <c:pt idx="14052">
                  <c:v>45.701350000000005</c:v>
                </c:pt>
                <c:pt idx="14053">
                  <c:v>45.706070000000004</c:v>
                </c:pt>
                <c:pt idx="14054">
                  <c:v>45.710790000000003</c:v>
                </c:pt>
                <c:pt idx="14055">
                  <c:v>45.715510000000002</c:v>
                </c:pt>
                <c:pt idx="14056">
                  <c:v>45.720230000000001</c:v>
                </c:pt>
                <c:pt idx="14057">
                  <c:v>45.72495</c:v>
                </c:pt>
                <c:pt idx="14058">
                  <c:v>45.729669999999999</c:v>
                </c:pt>
                <c:pt idx="14059">
                  <c:v>45.734389999999998</c:v>
                </c:pt>
                <c:pt idx="14060">
                  <c:v>45.739109999999997</c:v>
                </c:pt>
                <c:pt idx="14061">
                  <c:v>45.743830000000003</c:v>
                </c:pt>
                <c:pt idx="14062">
                  <c:v>45.748559999999998</c:v>
                </c:pt>
                <c:pt idx="14063">
                  <c:v>45.753280000000004</c:v>
                </c:pt>
                <c:pt idx="14064">
                  <c:v>45.758000000000003</c:v>
                </c:pt>
                <c:pt idx="14065">
                  <c:v>45.762720000000002</c:v>
                </c:pt>
                <c:pt idx="14066">
                  <c:v>45.767440000000001</c:v>
                </c:pt>
                <c:pt idx="14067">
                  <c:v>45.77216</c:v>
                </c:pt>
                <c:pt idx="14068">
                  <c:v>45.776879999999998</c:v>
                </c:pt>
                <c:pt idx="14069">
                  <c:v>45.781599999999997</c:v>
                </c:pt>
                <c:pt idx="14070">
                  <c:v>45.786319999999996</c:v>
                </c:pt>
                <c:pt idx="14071">
                  <c:v>45.791039999999995</c:v>
                </c:pt>
                <c:pt idx="14072">
                  <c:v>45.795760000000001</c:v>
                </c:pt>
                <c:pt idx="14073">
                  <c:v>45.80048</c:v>
                </c:pt>
                <c:pt idx="14074">
                  <c:v>45.805199999999999</c:v>
                </c:pt>
                <c:pt idx="14075">
                  <c:v>45.809930000000001</c:v>
                </c:pt>
                <c:pt idx="14076">
                  <c:v>45.81465</c:v>
                </c:pt>
                <c:pt idx="14077">
                  <c:v>45.819369999999999</c:v>
                </c:pt>
                <c:pt idx="14078">
                  <c:v>45.824089999999998</c:v>
                </c:pt>
                <c:pt idx="14079">
                  <c:v>45.828809999999997</c:v>
                </c:pt>
                <c:pt idx="14080">
                  <c:v>45.833529999999996</c:v>
                </c:pt>
                <c:pt idx="14081">
                  <c:v>45.838249999999995</c:v>
                </c:pt>
                <c:pt idx="14082">
                  <c:v>45.842969999999994</c:v>
                </c:pt>
                <c:pt idx="14083">
                  <c:v>45.847699999999996</c:v>
                </c:pt>
                <c:pt idx="14084">
                  <c:v>45.852419999999995</c:v>
                </c:pt>
                <c:pt idx="14085">
                  <c:v>45.857140000000001</c:v>
                </c:pt>
                <c:pt idx="14086">
                  <c:v>45.86186</c:v>
                </c:pt>
                <c:pt idx="14087">
                  <c:v>45.866579999999999</c:v>
                </c:pt>
                <c:pt idx="14088">
                  <c:v>45.871299999999998</c:v>
                </c:pt>
                <c:pt idx="14089">
                  <c:v>45.876020000000004</c:v>
                </c:pt>
                <c:pt idx="14090">
                  <c:v>45.880740000000003</c:v>
                </c:pt>
                <c:pt idx="14091">
                  <c:v>45.885460000000002</c:v>
                </c:pt>
                <c:pt idx="14092">
                  <c:v>45.890180000000001</c:v>
                </c:pt>
                <c:pt idx="14093">
                  <c:v>45.894909999999996</c:v>
                </c:pt>
                <c:pt idx="14094">
                  <c:v>45.899629999999995</c:v>
                </c:pt>
                <c:pt idx="14095">
                  <c:v>45.904349999999994</c:v>
                </c:pt>
                <c:pt idx="14096">
                  <c:v>45.90907</c:v>
                </c:pt>
                <c:pt idx="14097">
                  <c:v>45.913790000000006</c:v>
                </c:pt>
                <c:pt idx="14098">
                  <c:v>45.918510000000005</c:v>
                </c:pt>
                <c:pt idx="14099">
                  <c:v>45.923230000000004</c:v>
                </c:pt>
                <c:pt idx="14100">
                  <c:v>45.927950000000003</c:v>
                </c:pt>
                <c:pt idx="14101">
                  <c:v>45.932670000000002</c:v>
                </c:pt>
                <c:pt idx="14102">
                  <c:v>45.937400000000004</c:v>
                </c:pt>
                <c:pt idx="14103">
                  <c:v>45.942120000000003</c:v>
                </c:pt>
                <c:pt idx="14104">
                  <c:v>45.946840000000002</c:v>
                </c:pt>
                <c:pt idx="14105">
                  <c:v>45.951560000000001</c:v>
                </c:pt>
                <c:pt idx="14106">
                  <c:v>45.95628</c:v>
                </c:pt>
                <c:pt idx="14107">
                  <c:v>45.960999999999999</c:v>
                </c:pt>
                <c:pt idx="14108">
                  <c:v>45.965720000000005</c:v>
                </c:pt>
                <c:pt idx="14109">
                  <c:v>45.970440000000004</c:v>
                </c:pt>
                <c:pt idx="14110">
                  <c:v>45.975170000000006</c:v>
                </c:pt>
                <c:pt idx="14111">
                  <c:v>45.979890000000005</c:v>
                </c:pt>
                <c:pt idx="14112">
                  <c:v>45.984610000000004</c:v>
                </c:pt>
                <c:pt idx="14113">
                  <c:v>45.989330000000002</c:v>
                </c:pt>
                <c:pt idx="14114">
                  <c:v>45.994050000000001</c:v>
                </c:pt>
                <c:pt idx="14115">
                  <c:v>45.99877</c:v>
                </c:pt>
                <c:pt idx="14116">
                  <c:v>46.003489999999999</c:v>
                </c:pt>
                <c:pt idx="14117">
                  <c:v>46.008209999999998</c:v>
                </c:pt>
                <c:pt idx="14118">
                  <c:v>46.01294</c:v>
                </c:pt>
                <c:pt idx="14119">
                  <c:v>46.017659999999999</c:v>
                </c:pt>
                <c:pt idx="14120">
                  <c:v>46.022379999999998</c:v>
                </c:pt>
                <c:pt idx="14121">
                  <c:v>46.027100000000004</c:v>
                </c:pt>
                <c:pt idx="14122">
                  <c:v>46.031820000000003</c:v>
                </c:pt>
                <c:pt idx="14123">
                  <c:v>46.036550000000005</c:v>
                </c:pt>
                <c:pt idx="14124">
                  <c:v>46.041270000000004</c:v>
                </c:pt>
                <c:pt idx="14125">
                  <c:v>46.045990000000003</c:v>
                </c:pt>
                <c:pt idx="14126">
                  <c:v>46.050710000000002</c:v>
                </c:pt>
                <c:pt idx="14127">
                  <c:v>46.055430000000001</c:v>
                </c:pt>
                <c:pt idx="14128">
                  <c:v>46.06015</c:v>
                </c:pt>
                <c:pt idx="14129">
                  <c:v>46.064880000000002</c:v>
                </c:pt>
                <c:pt idx="14130">
                  <c:v>46.069600000000001</c:v>
                </c:pt>
                <c:pt idx="14131">
                  <c:v>46.07432</c:v>
                </c:pt>
                <c:pt idx="14132">
                  <c:v>46.079039999999999</c:v>
                </c:pt>
                <c:pt idx="14133">
                  <c:v>46.083759999999998</c:v>
                </c:pt>
                <c:pt idx="14134">
                  <c:v>46.088480000000004</c:v>
                </c:pt>
                <c:pt idx="14135">
                  <c:v>46.093200000000003</c:v>
                </c:pt>
                <c:pt idx="14136">
                  <c:v>46.097930000000005</c:v>
                </c:pt>
                <c:pt idx="14137">
                  <c:v>46.102650000000004</c:v>
                </c:pt>
                <c:pt idx="14138">
                  <c:v>46.107370000000003</c:v>
                </c:pt>
                <c:pt idx="14139">
                  <c:v>46.112090000000002</c:v>
                </c:pt>
                <c:pt idx="14140">
                  <c:v>46.116810000000001</c:v>
                </c:pt>
                <c:pt idx="14141">
                  <c:v>46.12153</c:v>
                </c:pt>
                <c:pt idx="14142">
                  <c:v>46.126260000000002</c:v>
                </c:pt>
                <c:pt idx="14143">
                  <c:v>46.130980000000001</c:v>
                </c:pt>
                <c:pt idx="14144">
                  <c:v>46.1357</c:v>
                </c:pt>
                <c:pt idx="14145">
                  <c:v>46.140419999999999</c:v>
                </c:pt>
                <c:pt idx="14146">
                  <c:v>46.145139999999998</c:v>
                </c:pt>
                <c:pt idx="14147">
                  <c:v>46.14987</c:v>
                </c:pt>
                <c:pt idx="14148">
                  <c:v>46.154589999999999</c:v>
                </c:pt>
                <c:pt idx="14149">
                  <c:v>46.159310000000005</c:v>
                </c:pt>
                <c:pt idx="14150">
                  <c:v>46.164030000000004</c:v>
                </c:pt>
                <c:pt idx="14151">
                  <c:v>46.168760000000006</c:v>
                </c:pt>
                <c:pt idx="14152">
                  <c:v>46.173480000000005</c:v>
                </c:pt>
                <c:pt idx="14153">
                  <c:v>46.178200000000004</c:v>
                </c:pt>
                <c:pt idx="14154">
                  <c:v>46.182920000000003</c:v>
                </c:pt>
                <c:pt idx="14155">
                  <c:v>46.187640000000002</c:v>
                </c:pt>
                <c:pt idx="14156">
                  <c:v>46.192370000000004</c:v>
                </c:pt>
                <c:pt idx="14157">
                  <c:v>46.197090000000003</c:v>
                </c:pt>
                <c:pt idx="14158">
                  <c:v>46.201810000000002</c:v>
                </c:pt>
                <c:pt idx="14159">
                  <c:v>46.206530000000001</c:v>
                </c:pt>
                <c:pt idx="14160">
                  <c:v>46.21125</c:v>
                </c:pt>
                <c:pt idx="14161">
                  <c:v>46.215969999999999</c:v>
                </c:pt>
                <c:pt idx="14162">
                  <c:v>46.220700000000001</c:v>
                </c:pt>
                <c:pt idx="14163">
                  <c:v>46.22542</c:v>
                </c:pt>
                <c:pt idx="14164">
                  <c:v>46.230140000000006</c:v>
                </c:pt>
                <c:pt idx="14165">
                  <c:v>46.234860000000005</c:v>
                </c:pt>
                <c:pt idx="14166">
                  <c:v>46.239580000000004</c:v>
                </c:pt>
                <c:pt idx="14167">
                  <c:v>46.244309999999999</c:v>
                </c:pt>
                <c:pt idx="14168">
                  <c:v>46.249029999999998</c:v>
                </c:pt>
                <c:pt idx="14169">
                  <c:v>46.253750000000004</c:v>
                </c:pt>
                <c:pt idx="14170">
                  <c:v>46.258479999999999</c:v>
                </c:pt>
                <c:pt idx="14171">
                  <c:v>46.263199999999998</c:v>
                </c:pt>
                <c:pt idx="14172">
                  <c:v>46.267919999999997</c:v>
                </c:pt>
                <c:pt idx="14173">
                  <c:v>46.272639999999996</c:v>
                </c:pt>
                <c:pt idx="14174">
                  <c:v>46.277359999999994</c:v>
                </c:pt>
                <c:pt idx="14175">
                  <c:v>46.282089999999997</c:v>
                </c:pt>
                <c:pt idx="14176">
                  <c:v>46.286809999999996</c:v>
                </c:pt>
                <c:pt idx="14177">
                  <c:v>46.291529999999995</c:v>
                </c:pt>
                <c:pt idx="14178">
                  <c:v>46.296250000000001</c:v>
                </c:pt>
                <c:pt idx="14179">
                  <c:v>46.300979999999996</c:v>
                </c:pt>
                <c:pt idx="14180">
                  <c:v>46.305700000000002</c:v>
                </c:pt>
                <c:pt idx="14181">
                  <c:v>46.310420000000001</c:v>
                </c:pt>
                <c:pt idx="14182">
                  <c:v>46.31514</c:v>
                </c:pt>
                <c:pt idx="14183">
                  <c:v>46.319859999999998</c:v>
                </c:pt>
                <c:pt idx="14184">
                  <c:v>46.324590000000001</c:v>
                </c:pt>
                <c:pt idx="14185">
                  <c:v>46.32931</c:v>
                </c:pt>
                <c:pt idx="14186">
                  <c:v>46.334029999999998</c:v>
                </c:pt>
                <c:pt idx="14187">
                  <c:v>46.338760000000001</c:v>
                </c:pt>
                <c:pt idx="14188">
                  <c:v>46.34348</c:v>
                </c:pt>
                <c:pt idx="14189">
                  <c:v>46.348199999999999</c:v>
                </c:pt>
                <c:pt idx="14190">
                  <c:v>46.352919999999997</c:v>
                </c:pt>
                <c:pt idx="14191">
                  <c:v>46.35765</c:v>
                </c:pt>
                <c:pt idx="14192">
                  <c:v>46.362369999999999</c:v>
                </c:pt>
                <c:pt idx="14193">
                  <c:v>46.367089999999997</c:v>
                </c:pt>
                <c:pt idx="14194">
                  <c:v>46.371809999999996</c:v>
                </c:pt>
                <c:pt idx="14195">
                  <c:v>46.376539999999999</c:v>
                </c:pt>
                <c:pt idx="14196">
                  <c:v>46.381259999999997</c:v>
                </c:pt>
                <c:pt idx="14197">
                  <c:v>46.385980000000004</c:v>
                </c:pt>
                <c:pt idx="14198">
                  <c:v>46.390700000000002</c:v>
                </c:pt>
                <c:pt idx="14199">
                  <c:v>46.395430000000005</c:v>
                </c:pt>
                <c:pt idx="14200">
                  <c:v>46.400150000000004</c:v>
                </c:pt>
                <c:pt idx="14201">
                  <c:v>46.404870000000003</c:v>
                </c:pt>
                <c:pt idx="14202">
                  <c:v>46.409600000000005</c:v>
                </c:pt>
                <c:pt idx="14203">
                  <c:v>46.414320000000004</c:v>
                </c:pt>
                <c:pt idx="14204">
                  <c:v>46.419040000000003</c:v>
                </c:pt>
                <c:pt idx="14205">
                  <c:v>46.423760000000001</c:v>
                </c:pt>
                <c:pt idx="14206">
                  <c:v>46.428490000000004</c:v>
                </c:pt>
                <c:pt idx="14207">
                  <c:v>46.433210000000003</c:v>
                </c:pt>
                <c:pt idx="14208">
                  <c:v>46.437930000000001</c:v>
                </c:pt>
                <c:pt idx="14209">
                  <c:v>46.44265</c:v>
                </c:pt>
                <c:pt idx="14210">
                  <c:v>46.447380000000003</c:v>
                </c:pt>
                <c:pt idx="14211">
                  <c:v>46.452100000000002</c:v>
                </c:pt>
                <c:pt idx="14212">
                  <c:v>46.45682</c:v>
                </c:pt>
                <c:pt idx="14213">
                  <c:v>46.461539999999999</c:v>
                </c:pt>
                <c:pt idx="14214">
                  <c:v>46.466269999999994</c:v>
                </c:pt>
                <c:pt idx="14215">
                  <c:v>46.470989999999993</c:v>
                </c:pt>
                <c:pt idx="14216">
                  <c:v>46.475719999999995</c:v>
                </c:pt>
                <c:pt idx="14217">
                  <c:v>46.480439999999994</c:v>
                </c:pt>
                <c:pt idx="14218">
                  <c:v>46.48516</c:v>
                </c:pt>
                <c:pt idx="14219">
                  <c:v>46.489879999999999</c:v>
                </c:pt>
                <c:pt idx="14220">
                  <c:v>46.494610000000002</c:v>
                </c:pt>
                <c:pt idx="14221">
                  <c:v>46.49933</c:v>
                </c:pt>
                <c:pt idx="14222">
                  <c:v>46.504049999999999</c:v>
                </c:pt>
                <c:pt idx="14223">
                  <c:v>46.508780000000002</c:v>
                </c:pt>
                <c:pt idx="14224">
                  <c:v>46.513500000000001</c:v>
                </c:pt>
                <c:pt idx="14225">
                  <c:v>46.518219999999999</c:v>
                </c:pt>
                <c:pt idx="14226">
                  <c:v>46.522950000000002</c:v>
                </c:pt>
                <c:pt idx="14227">
                  <c:v>46.527670000000001</c:v>
                </c:pt>
                <c:pt idx="14228">
                  <c:v>46.532389999999999</c:v>
                </c:pt>
                <c:pt idx="14229">
                  <c:v>46.537120000000002</c:v>
                </c:pt>
                <c:pt idx="14230">
                  <c:v>46.541840000000001</c:v>
                </c:pt>
                <c:pt idx="14231">
                  <c:v>46.546559999999999</c:v>
                </c:pt>
                <c:pt idx="14232">
                  <c:v>46.551279999999998</c:v>
                </c:pt>
                <c:pt idx="14233">
                  <c:v>46.556010000000001</c:v>
                </c:pt>
                <c:pt idx="14234">
                  <c:v>46.56073</c:v>
                </c:pt>
                <c:pt idx="14235">
                  <c:v>46.565449999999998</c:v>
                </c:pt>
                <c:pt idx="14236">
                  <c:v>46.570180000000001</c:v>
                </c:pt>
                <c:pt idx="14237">
                  <c:v>46.5749</c:v>
                </c:pt>
                <c:pt idx="14238">
                  <c:v>46.579620000000006</c:v>
                </c:pt>
                <c:pt idx="14239">
                  <c:v>46.584349999999993</c:v>
                </c:pt>
                <c:pt idx="14240">
                  <c:v>46.589070000000007</c:v>
                </c:pt>
                <c:pt idx="14241">
                  <c:v>46.593790000000006</c:v>
                </c:pt>
                <c:pt idx="14242">
                  <c:v>46.598520000000001</c:v>
                </c:pt>
                <c:pt idx="14243">
                  <c:v>46.60324</c:v>
                </c:pt>
                <c:pt idx="14244">
                  <c:v>46.607959999999999</c:v>
                </c:pt>
                <c:pt idx="14245">
                  <c:v>46.612690000000001</c:v>
                </c:pt>
                <c:pt idx="14246">
                  <c:v>46.61741</c:v>
                </c:pt>
                <c:pt idx="14247">
                  <c:v>46.622129999999999</c:v>
                </c:pt>
                <c:pt idx="14248">
                  <c:v>46.626860000000001</c:v>
                </c:pt>
                <c:pt idx="14249">
                  <c:v>46.63158</c:v>
                </c:pt>
                <c:pt idx="14250">
                  <c:v>46.636299999999999</c:v>
                </c:pt>
                <c:pt idx="14251">
                  <c:v>46.641030000000001</c:v>
                </c:pt>
                <c:pt idx="14252">
                  <c:v>46.64575</c:v>
                </c:pt>
                <c:pt idx="14253">
                  <c:v>46.650469999999999</c:v>
                </c:pt>
                <c:pt idx="14254">
                  <c:v>46.655200000000001</c:v>
                </c:pt>
                <c:pt idx="14255">
                  <c:v>46.65992</c:v>
                </c:pt>
                <c:pt idx="14256">
                  <c:v>46.664639999999999</c:v>
                </c:pt>
                <c:pt idx="14257">
                  <c:v>46.669370000000001</c:v>
                </c:pt>
                <c:pt idx="14258">
                  <c:v>46.67409</c:v>
                </c:pt>
                <c:pt idx="14259">
                  <c:v>46.678820000000002</c:v>
                </c:pt>
                <c:pt idx="14260">
                  <c:v>46.683540000000001</c:v>
                </c:pt>
                <c:pt idx="14261">
                  <c:v>46.68826</c:v>
                </c:pt>
                <c:pt idx="14262">
                  <c:v>46.692989999999995</c:v>
                </c:pt>
                <c:pt idx="14263">
                  <c:v>46.697710000000001</c:v>
                </c:pt>
                <c:pt idx="14264">
                  <c:v>46.70243</c:v>
                </c:pt>
                <c:pt idx="14265">
                  <c:v>46.707159999999995</c:v>
                </c:pt>
                <c:pt idx="14266">
                  <c:v>46.711880000000001</c:v>
                </c:pt>
                <c:pt idx="14267">
                  <c:v>46.7166</c:v>
                </c:pt>
                <c:pt idx="14268">
                  <c:v>46.721330000000002</c:v>
                </c:pt>
                <c:pt idx="14269">
                  <c:v>46.726050000000001</c:v>
                </c:pt>
                <c:pt idx="14270">
                  <c:v>46.730780000000003</c:v>
                </c:pt>
                <c:pt idx="14271">
                  <c:v>46.735500000000002</c:v>
                </c:pt>
                <c:pt idx="14272">
                  <c:v>46.740220000000001</c:v>
                </c:pt>
                <c:pt idx="14273">
                  <c:v>46.744950000000003</c:v>
                </c:pt>
                <c:pt idx="14274">
                  <c:v>46.749670000000002</c:v>
                </c:pt>
                <c:pt idx="14275">
                  <c:v>46.754390000000001</c:v>
                </c:pt>
                <c:pt idx="14276">
                  <c:v>46.759120000000003</c:v>
                </c:pt>
                <c:pt idx="14277">
                  <c:v>46.763840000000002</c:v>
                </c:pt>
                <c:pt idx="14278">
                  <c:v>46.768560000000001</c:v>
                </c:pt>
                <c:pt idx="14279">
                  <c:v>46.773290000000003</c:v>
                </c:pt>
                <c:pt idx="14280">
                  <c:v>46.778010000000002</c:v>
                </c:pt>
                <c:pt idx="14281">
                  <c:v>46.782740000000004</c:v>
                </c:pt>
                <c:pt idx="14282">
                  <c:v>46.787460000000003</c:v>
                </c:pt>
                <c:pt idx="14283">
                  <c:v>46.792189999999998</c:v>
                </c:pt>
                <c:pt idx="14284">
                  <c:v>46.796909999999997</c:v>
                </c:pt>
                <c:pt idx="14285">
                  <c:v>46.801629999999996</c:v>
                </c:pt>
                <c:pt idx="14286">
                  <c:v>46.806359999999998</c:v>
                </c:pt>
                <c:pt idx="14287">
                  <c:v>46.811079999999997</c:v>
                </c:pt>
                <c:pt idx="14288">
                  <c:v>46.815809999999999</c:v>
                </c:pt>
                <c:pt idx="14289">
                  <c:v>46.820529999999998</c:v>
                </c:pt>
                <c:pt idx="14290">
                  <c:v>46.825249999999997</c:v>
                </c:pt>
                <c:pt idx="14291">
                  <c:v>46.829979999999999</c:v>
                </c:pt>
                <c:pt idx="14292">
                  <c:v>46.834699999999998</c:v>
                </c:pt>
                <c:pt idx="14293">
                  <c:v>46.839419999999997</c:v>
                </c:pt>
                <c:pt idx="14294">
                  <c:v>46.844149999999999</c:v>
                </c:pt>
                <c:pt idx="14295">
                  <c:v>46.848869999999998</c:v>
                </c:pt>
                <c:pt idx="14296">
                  <c:v>46.8536</c:v>
                </c:pt>
                <c:pt idx="14297">
                  <c:v>46.858319999999999</c:v>
                </c:pt>
                <c:pt idx="14298">
                  <c:v>46.863050000000001</c:v>
                </c:pt>
                <c:pt idx="14299">
                  <c:v>46.86777</c:v>
                </c:pt>
                <c:pt idx="14300">
                  <c:v>46.872490000000006</c:v>
                </c:pt>
                <c:pt idx="14301">
                  <c:v>46.877219999999994</c:v>
                </c:pt>
                <c:pt idx="14302">
                  <c:v>46.88194</c:v>
                </c:pt>
                <c:pt idx="14303">
                  <c:v>46.886669999999995</c:v>
                </c:pt>
                <c:pt idx="14304">
                  <c:v>46.891390000000001</c:v>
                </c:pt>
                <c:pt idx="14305">
                  <c:v>46.89611</c:v>
                </c:pt>
                <c:pt idx="14306">
                  <c:v>46.900840000000002</c:v>
                </c:pt>
                <c:pt idx="14307">
                  <c:v>46.905560000000001</c:v>
                </c:pt>
                <c:pt idx="14308">
                  <c:v>46.910290000000003</c:v>
                </c:pt>
                <c:pt idx="14309">
                  <c:v>46.915010000000002</c:v>
                </c:pt>
                <c:pt idx="14310">
                  <c:v>46.919740000000004</c:v>
                </c:pt>
                <c:pt idx="14311">
                  <c:v>46.924460000000003</c:v>
                </c:pt>
                <c:pt idx="14312">
                  <c:v>46.929180000000002</c:v>
                </c:pt>
                <c:pt idx="14313">
                  <c:v>46.933910000000004</c:v>
                </c:pt>
                <c:pt idx="14314">
                  <c:v>46.938630000000003</c:v>
                </c:pt>
                <c:pt idx="14315">
                  <c:v>46.943360000000006</c:v>
                </c:pt>
                <c:pt idx="14316">
                  <c:v>46.948080000000004</c:v>
                </c:pt>
                <c:pt idx="14317">
                  <c:v>46.952809999999999</c:v>
                </c:pt>
                <c:pt idx="14318">
                  <c:v>46.957529999999998</c:v>
                </c:pt>
                <c:pt idx="14319">
                  <c:v>46.962249999999997</c:v>
                </c:pt>
                <c:pt idx="14320">
                  <c:v>46.96698</c:v>
                </c:pt>
                <c:pt idx="14321">
                  <c:v>46.971699999999998</c:v>
                </c:pt>
                <c:pt idx="14322">
                  <c:v>46.976430000000001</c:v>
                </c:pt>
                <c:pt idx="14323">
                  <c:v>46.98115</c:v>
                </c:pt>
                <c:pt idx="14324">
                  <c:v>46.985880000000002</c:v>
                </c:pt>
                <c:pt idx="14325">
                  <c:v>46.990600000000001</c:v>
                </c:pt>
                <c:pt idx="14326">
                  <c:v>46.995330000000003</c:v>
                </c:pt>
                <c:pt idx="14327">
                  <c:v>47.000050000000002</c:v>
                </c:pt>
                <c:pt idx="14328">
                  <c:v>47.004770000000001</c:v>
                </c:pt>
                <c:pt idx="14329">
                  <c:v>47.009500000000003</c:v>
                </c:pt>
                <c:pt idx="14330">
                  <c:v>47.014229999999998</c:v>
                </c:pt>
                <c:pt idx="14331">
                  <c:v>47.018949999999997</c:v>
                </c:pt>
                <c:pt idx="14332">
                  <c:v>47.023669999999996</c:v>
                </c:pt>
                <c:pt idx="14333">
                  <c:v>47.028399999999998</c:v>
                </c:pt>
                <c:pt idx="14334">
                  <c:v>47.033119999999997</c:v>
                </c:pt>
                <c:pt idx="14335">
                  <c:v>47.037849999999999</c:v>
                </c:pt>
                <c:pt idx="14336">
                  <c:v>47.042569999999998</c:v>
                </c:pt>
                <c:pt idx="14337">
                  <c:v>47.0473</c:v>
                </c:pt>
                <c:pt idx="14338">
                  <c:v>47.052019999999999</c:v>
                </c:pt>
                <c:pt idx="14339">
                  <c:v>47.056750000000001</c:v>
                </c:pt>
                <c:pt idx="14340">
                  <c:v>47.06147</c:v>
                </c:pt>
                <c:pt idx="14341">
                  <c:v>47.066200000000002</c:v>
                </c:pt>
                <c:pt idx="14342">
                  <c:v>47.070920000000001</c:v>
                </c:pt>
                <c:pt idx="14343">
                  <c:v>47.07564</c:v>
                </c:pt>
                <c:pt idx="14344">
                  <c:v>47.080370000000002</c:v>
                </c:pt>
                <c:pt idx="14345">
                  <c:v>47.085099999999997</c:v>
                </c:pt>
                <c:pt idx="14346">
                  <c:v>47.089819999999996</c:v>
                </c:pt>
                <c:pt idx="14347">
                  <c:v>47.094549999999998</c:v>
                </c:pt>
                <c:pt idx="14348">
                  <c:v>47.099269999999997</c:v>
                </c:pt>
                <c:pt idx="14349">
                  <c:v>47.103989999999996</c:v>
                </c:pt>
                <c:pt idx="14350">
                  <c:v>47.108719999999998</c:v>
                </c:pt>
                <c:pt idx="14351">
                  <c:v>47.113439999999997</c:v>
                </c:pt>
                <c:pt idx="14352">
                  <c:v>47.118169999999999</c:v>
                </c:pt>
                <c:pt idx="14353">
                  <c:v>47.122900000000001</c:v>
                </c:pt>
                <c:pt idx="14354">
                  <c:v>47.12762</c:v>
                </c:pt>
                <c:pt idx="14355">
                  <c:v>47.132339999999999</c:v>
                </c:pt>
                <c:pt idx="14356">
                  <c:v>47.137070000000001</c:v>
                </c:pt>
                <c:pt idx="14357">
                  <c:v>47.14179</c:v>
                </c:pt>
                <c:pt idx="14358">
                  <c:v>47.146519999999995</c:v>
                </c:pt>
                <c:pt idx="14359">
                  <c:v>47.151249999999997</c:v>
                </c:pt>
                <c:pt idx="14360">
                  <c:v>47.155969999999996</c:v>
                </c:pt>
                <c:pt idx="14361">
                  <c:v>47.160689999999995</c:v>
                </c:pt>
                <c:pt idx="14362">
                  <c:v>47.165419999999997</c:v>
                </c:pt>
                <c:pt idx="14363">
                  <c:v>47.170139999999996</c:v>
                </c:pt>
                <c:pt idx="14364">
                  <c:v>47.174869999999999</c:v>
                </c:pt>
                <c:pt idx="14365">
                  <c:v>47.179589999999997</c:v>
                </c:pt>
                <c:pt idx="14366">
                  <c:v>47.18432</c:v>
                </c:pt>
                <c:pt idx="14367">
                  <c:v>47.189050000000002</c:v>
                </c:pt>
                <c:pt idx="14368">
                  <c:v>47.193770000000001</c:v>
                </c:pt>
                <c:pt idx="14369">
                  <c:v>47.19849</c:v>
                </c:pt>
                <c:pt idx="14370">
                  <c:v>47.203219999999995</c:v>
                </c:pt>
                <c:pt idx="14371">
                  <c:v>47.207939999999994</c:v>
                </c:pt>
                <c:pt idx="14372">
                  <c:v>47.212669999999996</c:v>
                </c:pt>
                <c:pt idx="14373">
                  <c:v>47.217399999999998</c:v>
                </c:pt>
                <c:pt idx="14374">
                  <c:v>47.222119999999997</c:v>
                </c:pt>
                <c:pt idx="14375">
                  <c:v>47.226849999999999</c:v>
                </c:pt>
                <c:pt idx="14376">
                  <c:v>47.231569999999998</c:v>
                </c:pt>
                <c:pt idx="14377">
                  <c:v>47.2363</c:v>
                </c:pt>
                <c:pt idx="14378">
                  <c:v>47.241019999999999</c:v>
                </c:pt>
                <c:pt idx="14379">
                  <c:v>47.245739999999998</c:v>
                </c:pt>
                <c:pt idx="14380">
                  <c:v>47.25047</c:v>
                </c:pt>
                <c:pt idx="14381">
                  <c:v>47.255199999999995</c:v>
                </c:pt>
                <c:pt idx="14382">
                  <c:v>47.259919999999994</c:v>
                </c:pt>
                <c:pt idx="14383">
                  <c:v>47.264649999999996</c:v>
                </c:pt>
                <c:pt idx="14384">
                  <c:v>47.269369999999995</c:v>
                </c:pt>
                <c:pt idx="14385">
                  <c:v>47.274099999999997</c:v>
                </c:pt>
                <c:pt idx="14386">
                  <c:v>47.278829999999999</c:v>
                </c:pt>
                <c:pt idx="14387">
                  <c:v>47.283549999999998</c:v>
                </c:pt>
                <c:pt idx="14388">
                  <c:v>47.28828</c:v>
                </c:pt>
                <c:pt idx="14389">
                  <c:v>47.292999999999999</c:v>
                </c:pt>
                <c:pt idx="14390">
                  <c:v>47.297719999999998</c:v>
                </c:pt>
                <c:pt idx="14391">
                  <c:v>47.30245</c:v>
                </c:pt>
                <c:pt idx="14392">
                  <c:v>47.307169999999999</c:v>
                </c:pt>
                <c:pt idx="14393">
                  <c:v>47.311899999999994</c:v>
                </c:pt>
                <c:pt idx="14394">
                  <c:v>47.316629999999996</c:v>
                </c:pt>
                <c:pt idx="14395">
                  <c:v>47.321349999999995</c:v>
                </c:pt>
                <c:pt idx="14396">
                  <c:v>47.326079999999997</c:v>
                </c:pt>
                <c:pt idx="14397">
                  <c:v>47.330799999999996</c:v>
                </c:pt>
                <c:pt idx="14398">
                  <c:v>47.335529999999999</c:v>
                </c:pt>
                <c:pt idx="14399">
                  <c:v>47.340260000000001</c:v>
                </c:pt>
                <c:pt idx="14400">
                  <c:v>47.34498</c:v>
                </c:pt>
                <c:pt idx="14401">
                  <c:v>47.349710000000002</c:v>
                </c:pt>
                <c:pt idx="14402">
                  <c:v>47.354430000000001</c:v>
                </c:pt>
                <c:pt idx="14403">
                  <c:v>47.359159999999996</c:v>
                </c:pt>
                <c:pt idx="14404">
                  <c:v>47.363879999999995</c:v>
                </c:pt>
                <c:pt idx="14405">
                  <c:v>47.368609999999997</c:v>
                </c:pt>
                <c:pt idx="14406">
                  <c:v>47.373339999999999</c:v>
                </c:pt>
                <c:pt idx="14407">
                  <c:v>47.378059999999998</c:v>
                </c:pt>
                <c:pt idx="14408">
                  <c:v>47.38279</c:v>
                </c:pt>
                <c:pt idx="14409">
                  <c:v>47.387509999999999</c:v>
                </c:pt>
                <c:pt idx="14410">
                  <c:v>47.392240000000001</c:v>
                </c:pt>
                <c:pt idx="14411">
                  <c:v>47.39696</c:v>
                </c:pt>
                <c:pt idx="14412">
                  <c:v>47.401690000000002</c:v>
                </c:pt>
                <c:pt idx="14413">
                  <c:v>47.406410000000001</c:v>
                </c:pt>
                <c:pt idx="14414">
                  <c:v>47.411139999999996</c:v>
                </c:pt>
                <c:pt idx="14415">
                  <c:v>47.415859999999995</c:v>
                </c:pt>
                <c:pt idx="14416">
                  <c:v>47.420589999999997</c:v>
                </c:pt>
                <c:pt idx="14417">
                  <c:v>47.425319999999999</c:v>
                </c:pt>
                <c:pt idx="14418">
                  <c:v>47.430039999999998</c:v>
                </c:pt>
                <c:pt idx="14419">
                  <c:v>47.43477</c:v>
                </c:pt>
                <c:pt idx="14420">
                  <c:v>47.439489999999999</c:v>
                </c:pt>
                <c:pt idx="14421">
                  <c:v>47.444220000000001</c:v>
                </c:pt>
                <c:pt idx="14422">
                  <c:v>47.448949999999996</c:v>
                </c:pt>
                <c:pt idx="14423">
                  <c:v>47.453670000000002</c:v>
                </c:pt>
                <c:pt idx="14424">
                  <c:v>47.458399999999997</c:v>
                </c:pt>
                <c:pt idx="14425">
                  <c:v>47.463119999999996</c:v>
                </c:pt>
                <c:pt idx="14426">
                  <c:v>47.467849999999999</c:v>
                </c:pt>
                <c:pt idx="14427">
                  <c:v>47.472580000000001</c:v>
                </c:pt>
                <c:pt idx="14428">
                  <c:v>47.4773</c:v>
                </c:pt>
                <c:pt idx="14429">
                  <c:v>47.482030000000002</c:v>
                </c:pt>
                <c:pt idx="14430">
                  <c:v>47.486750000000001</c:v>
                </c:pt>
                <c:pt idx="14431">
                  <c:v>47.491480000000003</c:v>
                </c:pt>
                <c:pt idx="14432">
                  <c:v>47.496209999999998</c:v>
                </c:pt>
                <c:pt idx="14433">
                  <c:v>47.500929999999997</c:v>
                </c:pt>
                <c:pt idx="14434">
                  <c:v>47.505659999999999</c:v>
                </c:pt>
                <c:pt idx="14435">
                  <c:v>47.510390000000001</c:v>
                </c:pt>
                <c:pt idx="14436">
                  <c:v>47.51511</c:v>
                </c:pt>
                <c:pt idx="14437">
                  <c:v>47.519840000000002</c:v>
                </c:pt>
                <c:pt idx="14438">
                  <c:v>47.524560000000001</c:v>
                </c:pt>
                <c:pt idx="14439">
                  <c:v>47.529290000000003</c:v>
                </c:pt>
                <c:pt idx="14440">
                  <c:v>47.534020000000005</c:v>
                </c:pt>
                <c:pt idx="14441">
                  <c:v>47.538740000000004</c:v>
                </c:pt>
                <c:pt idx="14442">
                  <c:v>47.543469999999999</c:v>
                </c:pt>
                <c:pt idx="14443">
                  <c:v>47.548189999999998</c:v>
                </c:pt>
                <c:pt idx="14444">
                  <c:v>47.55292</c:v>
                </c:pt>
                <c:pt idx="14445">
                  <c:v>47.557639999999999</c:v>
                </c:pt>
                <c:pt idx="14446">
                  <c:v>47.562370000000001</c:v>
                </c:pt>
                <c:pt idx="14447">
                  <c:v>47.567100000000003</c:v>
                </c:pt>
                <c:pt idx="14448">
                  <c:v>47.571820000000002</c:v>
                </c:pt>
                <c:pt idx="14449">
                  <c:v>47.576550000000005</c:v>
                </c:pt>
                <c:pt idx="14450">
                  <c:v>47.58128</c:v>
                </c:pt>
                <c:pt idx="14451">
                  <c:v>47.586000000000006</c:v>
                </c:pt>
                <c:pt idx="14452">
                  <c:v>47.590730000000001</c:v>
                </c:pt>
                <c:pt idx="14453">
                  <c:v>47.595459999999996</c:v>
                </c:pt>
                <c:pt idx="14454">
                  <c:v>47.600180000000002</c:v>
                </c:pt>
                <c:pt idx="14455">
                  <c:v>47.604910000000004</c:v>
                </c:pt>
                <c:pt idx="14456">
                  <c:v>47.609630000000003</c:v>
                </c:pt>
                <c:pt idx="14457">
                  <c:v>47.614360000000005</c:v>
                </c:pt>
                <c:pt idx="14458">
                  <c:v>47.61909</c:v>
                </c:pt>
                <c:pt idx="14459">
                  <c:v>47.623810000000006</c:v>
                </c:pt>
                <c:pt idx="14460">
                  <c:v>47.628539999999994</c:v>
                </c:pt>
                <c:pt idx="14461">
                  <c:v>47.63326</c:v>
                </c:pt>
                <c:pt idx="14462">
                  <c:v>47.637989999999995</c:v>
                </c:pt>
                <c:pt idx="14463">
                  <c:v>47.642719999999997</c:v>
                </c:pt>
                <c:pt idx="14464">
                  <c:v>47.647449999999999</c:v>
                </c:pt>
                <c:pt idx="14465">
                  <c:v>47.652169999999998</c:v>
                </c:pt>
                <c:pt idx="14466">
                  <c:v>47.6569</c:v>
                </c:pt>
                <c:pt idx="14467">
                  <c:v>47.661619999999999</c:v>
                </c:pt>
                <c:pt idx="14468">
                  <c:v>47.666350000000001</c:v>
                </c:pt>
                <c:pt idx="14469">
                  <c:v>47.671079999999996</c:v>
                </c:pt>
                <c:pt idx="14470">
                  <c:v>47.675799999999995</c:v>
                </c:pt>
                <c:pt idx="14471">
                  <c:v>47.680529999999997</c:v>
                </c:pt>
                <c:pt idx="14472">
                  <c:v>47.68526</c:v>
                </c:pt>
                <c:pt idx="14473">
                  <c:v>47.689990000000002</c:v>
                </c:pt>
                <c:pt idx="14474">
                  <c:v>47.694710000000001</c:v>
                </c:pt>
                <c:pt idx="14475">
                  <c:v>47.699440000000003</c:v>
                </c:pt>
                <c:pt idx="14476">
                  <c:v>47.704160000000002</c:v>
                </c:pt>
                <c:pt idx="14477">
                  <c:v>47.708889999999997</c:v>
                </c:pt>
                <c:pt idx="14478">
                  <c:v>47.713619999999999</c:v>
                </c:pt>
                <c:pt idx="14479">
                  <c:v>47.718339999999998</c:v>
                </c:pt>
                <c:pt idx="14480">
                  <c:v>47.72307</c:v>
                </c:pt>
                <c:pt idx="14481">
                  <c:v>47.727800000000002</c:v>
                </c:pt>
                <c:pt idx="14482">
                  <c:v>47.732520000000001</c:v>
                </c:pt>
                <c:pt idx="14483">
                  <c:v>47.737250000000003</c:v>
                </c:pt>
                <c:pt idx="14484">
                  <c:v>47.741980000000005</c:v>
                </c:pt>
                <c:pt idx="14485">
                  <c:v>47.746700000000004</c:v>
                </c:pt>
                <c:pt idx="14486">
                  <c:v>47.751429999999999</c:v>
                </c:pt>
                <c:pt idx="14487">
                  <c:v>47.756160000000001</c:v>
                </c:pt>
                <c:pt idx="14488">
                  <c:v>47.760890000000003</c:v>
                </c:pt>
                <c:pt idx="14489">
                  <c:v>47.765610000000002</c:v>
                </c:pt>
                <c:pt idx="14490">
                  <c:v>47.770340000000004</c:v>
                </c:pt>
                <c:pt idx="14491">
                  <c:v>47.775060000000003</c:v>
                </c:pt>
                <c:pt idx="14492">
                  <c:v>47.779790000000006</c:v>
                </c:pt>
                <c:pt idx="14493">
                  <c:v>47.784520000000001</c:v>
                </c:pt>
                <c:pt idx="14494">
                  <c:v>47.789249999999996</c:v>
                </c:pt>
                <c:pt idx="14495">
                  <c:v>47.793970000000002</c:v>
                </c:pt>
                <c:pt idx="14496">
                  <c:v>47.798699999999997</c:v>
                </c:pt>
                <c:pt idx="14497">
                  <c:v>47.803420000000003</c:v>
                </c:pt>
                <c:pt idx="14498">
                  <c:v>47.808149999999998</c:v>
                </c:pt>
                <c:pt idx="14499">
                  <c:v>47.81288</c:v>
                </c:pt>
                <c:pt idx="14500">
                  <c:v>47.817610000000002</c:v>
                </c:pt>
                <c:pt idx="14501">
                  <c:v>47.822330000000001</c:v>
                </c:pt>
                <c:pt idx="14502">
                  <c:v>47.827059999999996</c:v>
                </c:pt>
                <c:pt idx="14503">
                  <c:v>47.831789999999998</c:v>
                </c:pt>
                <c:pt idx="14504">
                  <c:v>47.83652</c:v>
                </c:pt>
                <c:pt idx="14505">
                  <c:v>47.841239999999999</c:v>
                </c:pt>
                <c:pt idx="14506">
                  <c:v>47.845970000000001</c:v>
                </c:pt>
                <c:pt idx="14507">
                  <c:v>47.85069</c:v>
                </c:pt>
                <c:pt idx="14508">
                  <c:v>47.855420000000002</c:v>
                </c:pt>
                <c:pt idx="14509">
                  <c:v>47.860149999999997</c:v>
                </c:pt>
                <c:pt idx="14510">
                  <c:v>47.864879999999999</c:v>
                </c:pt>
                <c:pt idx="14511">
                  <c:v>47.869599999999998</c:v>
                </c:pt>
                <c:pt idx="14512">
                  <c:v>47.87433</c:v>
                </c:pt>
                <c:pt idx="14513">
                  <c:v>47.879060000000003</c:v>
                </c:pt>
                <c:pt idx="14514">
                  <c:v>47.883790000000005</c:v>
                </c:pt>
                <c:pt idx="14515">
                  <c:v>47.888510000000004</c:v>
                </c:pt>
                <c:pt idx="14516">
                  <c:v>47.893239999999999</c:v>
                </c:pt>
                <c:pt idx="14517">
                  <c:v>47.897970000000001</c:v>
                </c:pt>
                <c:pt idx="14518">
                  <c:v>47.902700000000003</c:v>
                </c:pt>
                <c:pt idx="14519">
                  <c:v>47.907420000000002</c:v>
                </c:pt>
                <c:pt idx="14520">
                  <c:v>47.912150000000004</c:v>
                </c:pt>
                <c:pt idx="14521">
                  <c:v>47.916870000000003</c:v>
                </c:pt>
                <c:pt idx="14522">
                  <c:v>47.921600000000005</c:v>
                </c:pt>
                <c:pt idx="14523">
                  <c:v>47.92633</c:v>
                </c:pt>
                <c:pt idx="14524">
                  <c:v>47.931059999999995</c:v>
                </c:pt>
                <c:pt idx="14525">
                  <c:v>47.935779999999994</c:v>
                </c:pt>
                <c:pt idx="14526">
                  <c:v>47.940509999999996</c:v>
                </c:pt>
                <c:pt idx="14527">
                  <c:v>47.945239999999998</c:v>
                </c:pt>
                <c:pt idx="14528">
                  <c:v>47.94997</c:v>
                </c:pt>
                <c:pt idx="14529">
                  <c:v>47.954689999999999</c:v>
                </c:pt>
                <c:pt idx="14530">
                  <c:v>47.959420000000001</c:v>
                </c:pt>
                <c:pt idx="14531">
                  <c:v>47.964149999999997</c:v>
                </c:pt>
                <c:pt idx="14532">
                  <c:v>47.968879999999999</c:v>
                </c:pt>
                <c:pt idx="14533">
                  <c:v>47.973599999999998</c:v>
                </c:pt>
                <c:pt idx="14534">
                  <c:v>47.97833</c:v>
                </c:pt>
                <c:pt idx="14535">
                  <c:v>47.983060000000002</c:v>
                </c:pt>
                <c:pt idx="14536">
                  <c:v>47.987790000000004</c:v>
                </c:pt>
                <c:pt idx="14537">
                  <c:v>47.992510000000003</c:v>
                </c:pt>
                <c:pt idx="14538">
                  <c:v>47.997239999999998</c:v>
                </c:pt>
                <c:pt idx="14539">
                  <c:v>48.00197</c:v>
                </c:pt>
                <c:pt idx="14540">
                  <c:v>48.006689999999999</c:v>
                </c:pt>
                <c:pt idx="14541">
                  <c:v>48.011420000000001</c:v>
                </c:pt>
                <c:pt idx="14542">
                  <c:v>48.016150000000003</c:v>
                </c:pt>
                <c:pt idx="14543">
                  <c:v>48.020880000000005</c:v>
                </c:pt>
                <c:pt idx="14544">
                  <c:v>48.025600000000004</c:v>
                </c:pt>
                <c:pt idx="14545">
                  <c:v>48.030330000000006</c:v>
                </c:pt>
                <c:pt idx="14546">
                  <c:v>48.035059999999994</c:v>
                </c:pt>
                <c:pt idx="14547">
                  <c:v>48.039789999999996</c:v>
                </c:pt>
                <c:pt idx="14548">
                  <c:v>48.044519999999999</c:v>
                </c:pt>
                <c:pt idx="14549">
                  <c:v>48.049250000000001</c:v>
                </c:pt>
                <c:pt idx="14550">
                  <c:v>48.05397</c:v>
                </c:pt>
                <c:pt idx="14551">
                  <c:v>48.058700000000002</c:v>
                </c:pt>
                <c:pt idx="14552">
                  <c:v>48.063429999999997</c:v>
                </c:pt>
                <c:pt idx="14553">
                  <c:v>48.068149999999996</c:v>
                </c:pt>
                <c:pt idx="14554">
                  <c:v>48.072879999999998</c:v>
                </c:pt>
                <c:pt idx="14555">
                  <c:v>48.07761</c:v>
                </c:pt>
                <c:pt idx="14556">
                  <c:v>48.082340000000002</c:v>
                </c:pt>
                <c:pt idx="14557">
                  <c:v>48.087060000000001</c:v>
                </c:pt>
                <c:pt idx="14558">
                  <c:v>48.091790000000003</c:v>
                </c:pt>
                <c:pt idx="14559">
                  <c:v>48.096519999999998</c:v>
                </c:pt>
                <c:pt idx="14560">
                  <c:v>48.10125</c:v>
                </c:pt>
                <c:pt idx="14561">
                  <c:v>48.105980000000002</c:v>
                </c:pt>
                <c:pt idx="14562">
                  <c:v>48.110700000000001</c:v>
                </c:pt>
                <c:pt idx="14563">
                  <c:v>48.115430000000003</c:v>
                </c:pt>
                <c:pt idx="14564">
                  <c:v>48.120160000000006</c:v>
                </c:pt>
                <c:pt idx="14565">
                  <c:v>48.124889999999994</c:v>
                </c:pt>
                <c:pt idx="14566">
                  <c:v>48.129610000000007</c:v>
                </c:pt>
                <c:pt idx="14567">
                  <c:v>48.134339999999995</c:v>
                </c:pt>
                <c:pt idx="14568">
                  <c:v>48.139069999999997</c:v>
                </c:pt>
                <c:pt idx="14569">
                  <c:v>48.143799999999999</c:v>
                </c:pt>
                <c:pt idx="14570">
                  <c:v>48.148530000000001</c:v>
                </c:pt>
                <c:pt idx="14571">
                  <c:v>48.153260000000003</c:v>
                </c:pt>
                <c:pt idx="14572">
                  <c:v>48.157980000000002</c:v>
                </c:pt>
                <c:pt idx="14573">
                  <c:v>48.162709999999997</c:v>
                </c:pt>
                <c:pt idx="14574">
                  <c:v>48.167439999999999</c:v>
                </c:pt>
                <c:pt idx="14575">
                  <c:v>48.172159999999998</c:v>
                </c:pt>
                <c:pt idx="14576">
                  <c:v>48.176900000000003</c:v>
                </c:pt>
                <c:pt idx="14577">
                  <c:v>48.181620000000002</c:v>
                </c:pt>
                <c:pt idx="14578">
                  <c:v>48.186350000000004</c:v>
                </c:pt>
                <c:pt idx="14579">
                  <c:v>48.191079999999999</c:v>
                </c:pt>
                <c:pt idx="14580">
                  <c:v>48.195810000000002</c:v>
                </c:pt>
                <c:pt idx="14581">
                  <c:v>48.200530000000001</c:v>
                </c:pt>
                <c:pt idx="14582">
                  <c:v>48.205260000000003</c:v>
                </c:pt>
                <c:pt idx="14583">
                  <c:v>48.209989999999998</c:v>
                </c:pt>
                <c:pt idx="14584">
                  <c:v>48.21472</c:v>
                </c:pt>
                <c:pt idx="14585">
                  <c:v>48.219449999999995</c:v>
                </c:pt>
                <c:pt idx="14586">
                  <c:v>48.224169999999994</c:v>
                </c:pt>
                <c:pt idx="14587">
                  <c:v>48.228899999999996</c:v>
                </c:pt>
                <c:pt idx="14588">
                  <c:v>48.233629999999998</c:v>
                </c:pt>
                <c:pt idx="14589">
                  <c:v>48.23836</c:v>
                </c:pt>
                <c:pt idx="14590">
                  <c:v>48.243090000000002</c:v>
                </c:pt>
                <c:pt idx="14591">
                  <c:v>48.247810000000001</c:v>
                </c:pt>
                <c:pt idx="14592">
                  <c:v>48.252549999999999</c:v>
                </c:pt>
                <c:pt idx="14593">
                  <c:v>48.257269999999998</c:v>
                </c:pt>
                <c:pt idx="14594">
                  <c:v>48.262</c:v>
                </c:pt>
                <c:pt idx="14595">
                  <c:v>48.266730000000003</c:v>
                </c:pt>
                <c:pt idx="14596">
                  <c:v>48.271450000000002</c:v>
                </c:pt>
                <c:pt idx="14597">
                  <c:v>48.27619</c:v>
                </c:pt>
                <c:pt idx="14598">
                  <c:v>48.280910000000006</c:v>
                </c:pt>
                <c:pt idx="14599">
                  <c:v>48.285640000000001</c:v>
                </c:pt>
                <c:pt idx="14600">
                  <c:v>48.290369999999996</c:v>
                </c:pt>
                <c:pt idx="14601">
                  <c:v>48.295099999999998</c:v>
                </c:pt>
                <c:pt idx="14602">
                  <c:v>48.29983</c:v>
                </c:pt>
                <c:pt idx="14603">
                  <c:v>48.304549999999999</c:v>
                </c:pt>
                <c:pt idx="14604">
                  <c:v>48.309280000000001</c:v>
                </c:pt>
                <c:pt idx="14605">
                  <c:v>48.314009999999996</c:v>
                </c:pt>
                <c:pt idx="14606">
                  <c:v>48.318739999999998</c:v>
                </c:pt>
                <c:pt idx="14607">
                  <c:v>48.32347</c:v>
                </c:pt>
                <c:pt idx="14608">
                  <c:v>48.328189999999999</c:v>
                </c:pt>
                <c:pt idx="14609">
                  <c:v>48.332930000000005</c:v>
                </c:pt>
                <c:pt idx="14610">
                  <c:v>48.337650000000004</c:v>
                </c:pt>
                <c:pt idx="14611">
                  <c:v>48.342379999999999</c:v>
                </c:pt>
                <c:pt idx="14612">
                  <c:v>48.347110000000001</c:v>
                </c:pt>
                <c:pt idx="14613">
                  <c:v>48.351840000000003</c:v>
                </c:pt>
                <c:pt idx="14614">
                  <c:v>48.356570000000005</c:v>
                </c:pt>
                <c:pt idx="14615">
                  <c:v>48.361290000000004</c:v>
                </c:pt>
                <c:pt idx="14616">
                  <c:v>48.366029999999995</c:v>
                </c:pt>
                <c:pt idx="14617">
                  <c:v>48.370749999999994</c:v>
                </c:pt>
                <c:pt idx="14618">
                  <c:v>48.375479999999996</c:v>
                </c:pt>
                <c:pt idx="14619">
                  <c:v>48.380209999999998</c:v>
                </c:pt>
                <c:pt idx="14620">
                  <c:v>48.38494</c:v>
                </c:pt>
                <c:pt idx="14621">
                  <c:v>48.389670000000002</c:v>
                </c:pt>
                <c:pt idx="14622">
                  <c:v>48.394399999999997</c:v>
                </c:pt>
                <c:pt idx="14623">
                  <c:v>48.399119999999996</c:v>
                </c:pt>
                <c:pt idx="14624">
                  <c:v>48.403849999999998</c:v>
                </c:pt>
                <c:pt idx="14625">
                  <c:v>48.408580000000001</c:v>
                </c:pt>
                <c:pt idx="14626">
                  <c:v>48.413310000000003</c:v>
                </c:pt>
                <c:pt idx="14627">
                  <c:v>48.418040000000005</c:v>
                </c:pt>
                <c:pt idx="14628">
                  <c:v>48.42277</c:v>
                </c:pt>
                <c:pt idx="14629">
                  <c:v>48.427499999999995</c:v>
                </c:pt>
                <c:pt idx="14630">
                  <c:v>48.432220000000001</c:v>
                </c:pt>
                <c:pt idx="14631">
                  <c:v>48.436949999999996</c:v>
                </c:pt>
                <c:pt idx="14632">
                  <c:v>48.441679999999998</c:v>
                </c:pt>
                <c:pt idx="14633">
                  <c:v>48.44641</c:v>
                </c:pt>
                <c:pt idx="14634">
                  <c:v>48.451139999999995</c:v>
                </c:pt>
                <c:pt idx="14635">
                  <c:v>48.455869999999997</c:v>
                </c:pt>
                <c:pt idx="14636">
                  <c:v>48.460599999999999</c:v>
                </c:pt>
                <c:pt idx="14637">
                  <c:v>48.465330000000002</c:v>
                </c:pt>
                <c:pt idx="14638">
                  <c:v>48.470050000000001</c:v>
                </c:pt>
                <c:pt idx="14639">
                  <c:v>48.474780000000003</c:v>
                </c:pt>
                <c:pt idx="14640">
                  <c:v>48.479510000000005</c:v>
                </c:pt>
                <c:pt idx="14641">
                  <c:v>48.48424</c:v>
                </c:pt>
                <c:pt idx="14642">
                  <c:v>48.488970000000002</c:v>
                </c:pt>
                <c:pt idx="14643">
                  <c:v>48.493700000000004</c:v>
                </c:pt>
                <c:pt idx="14644">
                  <c:v>48.498429999999999</c:v>
                </c:pt>
                <c:pt idx="14645">
                  <c:v>48.503159999999994</c:v>
                </c:pt>
                <c:pt idx="14646">
                  <c:v>48.50788</c:v>
                </c:pt>
                <c:pt idx="14647">
                  <c:v>48.512619999999998</c:v>
                </c:pt>
                <c:pt idx="14648">
                  <c:v>48.517339999999997</c:v>
                </c:pt>
                <c:pt idx="14649">
                  <c:v>48.522069999999999</c:v>
                </c:pt>
                <c:pt idx="14650">
                  <c:v>48.526800000000001</c:v>
                </c:pt>
                <c:pt idx="14651">
                  <c:v>48.531530000000004</c:v>
                </c:pt>
                <c:pt idx="14652">
                  <c:v>48.536259999999999</c:v>
                </c:pt>
                <c:pt idx="14653">
                  <c:v>48.540990000000001</c:v>
                </c:pt>
                <c:pt idx="14654">
                  <c:v>48.545720000000003</c:v>
                </c:pt>
                <c:pt idx="14655">
                  <c:v>48.550450000000005</c:v>
                </c:pt>
                <c:pt idx="14656">
                  <c:v>48.55518</c:v>
                </c:pt>
                <c:pt idx="14657">
                  <c:v>48.559900000000006</c:v>
                </c:pt>
                <c:pt idx="14658">
                  <c:v>48.564639999999997</c:v>
                </c:pt>
                <c:pt idx="14659">
                  <c:v>48.569359999999996</c:v>
                </c:pt>
                <c:pt idx="14660">
                  <c:v>48.574089999999998</c:v>
                </c:pt>
                <c:pt idx="14661">
                  <c:v>48.57882</c:v>
                </c:pt>
                <c:pt idx="14662">
                  <c:v>48.583550000000002</c:v>
                </c:pt>
                <c:pt idx="14663">
                  <c:v>48.588279999999997</c:v>
                </c:pt>
                <c:pt idx="14664">
                  <c:v>48.59301</c:v>
                </c:pt>
                <c:pt idx="14665">
                  <c:v>48.597740000000002</c:v>
                </c:pt>
                <c:pt idx="14666">
                  <c:v>48.602470000000004</c:v>
                </c:pt>
                <c:pt idx="14667">
                  <c:v>48.607200000000006</c:v>
                </c:pt>
                <c:pt idx="14668">
                  <c:v>48.611920000000005</c:v>
                </c:pt>
                <c:pt idx="14669">
                  <c:v>48.616659999999996</c:v>
                </c:pt>
                <c:pt idx="14670">
                  <c:v>48.621380000000002</c:v>
                </c:pt>
                <c:pt idx="14671">
                  <c:v>48.626109999999997</c:v>
                </c:pt>
                <c:pt idx="14672">
                  <c:v>48.630839999999999</c:v>
                </c:pt>
                <c:pt idx="14673">
                  <c:v>48.635570000000001</c:v>
                </c:pt>
                <c:pt idx="14674">
                  <c:v>48.640299999999996</c:v>
                </c:pt>
                <c:pt idx="14675">
                  <c:v>48.645029999999998</c:v>
                </c:pt>
                <c:pt idx="14676">
                  <c:v>48.649760000000001</c:v>
                </c:pt>
                <c:pt idx="14677">
                  <c:v>48.654490000000003</c:v>
                </c:pt>
                <c:pt idx="14678">
                  <c:v>48.659220000000005</c:v>
                </c:pt>
                <c:pt idx="14679">
                  <c:v>48.66395</c:v>
                </c:pt>
                <c:pt idx="14680">
                  <c:v>48.668680000000002</c:v>
                </c:pt>
                <c:pt idx="14681">
                  <c:v>48.673409999999997</c:v>
                </c:pt>
                <c:pt idx="14682">
                  <c:v>48.678130000000003</c:v>
                </c:pt>
                <c:pt idx="14683">
                  <c:v>48.682859999999998</c:v>
                </c:pt>
                <c:pt idx="14684">
                  <c:v>48.68759</c:v>
                </c:pt>
                <c:pt idx="14685">
                  <c:v>48.692319999999995</c:v>
                </c:pt>
                <c:pt idx="14686">
                  <c:v>48.697049999999997</c:v>
                </c:pt>
                <c:pt idx="14687">
                  <c:v>48.701779999999999</c:v>
                </c:pt>
                <c:pt idx="14688">
                  <c:v>48.706510000000002</c:v>
                </c:pt>
                <c:pt idx="14689">
                  <c:v>48.711240000000004</c:v>
                </c:pt>
                <c:pt idx="14690">
                  <c:v>48.715969999999999</c:v>
                </c:pt>
                <c:pt idx="14691">
                  <c:v>48.720700000000001</c:v>
                </c:pt>
                <c:pt idx="14692">
                  <c:v>48.725430000000003</c:v>
                </c:pt>
                <c:pt idx="14693">
                  <c:v>48.730160000000005</c:v>
                </c:pt>
                <c:pt idx="14694">
                  <c:v>48.73489</c:v>
                </c:pt>
                <c:pt idx="14695">
                  <c:v>48.739619999999995</c:v>
                </c:pt>
                <c:pt idx="14696">
                  <c:v>48.744349999999997</c:v>
                </c:pt>
                <c:pt idx="14697">
                  <c:v>48.749079999999999</c:v>
                </c:pt>
                <c:pt idx="14698">
                  <c:v>48.753810000000001</c:v>
                </c:pt>
                <c:pt idx="14699">
                  <c:v>48.758540000000004</c:v>
                </c:pt>
                <c:pt idx="14700">
                  <c:v>48.763269999999999</c:v>
                </c:pt>
                <c:pt idx="14701">
                  <c:v>48.768000000000001</c:v>
                </c:pt>
                <c:pt idx="14702">
                  <c:v>48.772730000000003</c:v>
                </c:pt>
                <c:pt idx="14703">
                  <c:v>48.777450000000002</c:v>
                </c:pt>
                <c:pt idx="14704">
                  <c:v>48.782180000000004</c:v>
                </c:pt>
                <c:pt idx="14705">
                  <c:v>48.786919999999995</c:v>
                </c:pt>
                <c:pt idx="14706">
                  <c:v>48.791639999999994</c:v>
                </c:pt>
                <c:pt idx="14707">
                  <c:v>48.796369999999996</c:v>
                </c:pt>
                <c:pt idx="14708">
                  <c:v>48.801099999999998</c:v>
                </c:pt>
                <c:pt idx="14709">
                  <c:v>48.80583</c:v>
                </c:pt>
                <c:pt idx="14710">
                  <c:v>48.810560000000002</c:v>
                </c:pt>
                <c:pt idx="14711">
                  <c:v>48.815289999999997</c:v>
                </c:pt>
                <c:pt idx="14712">
                  <c:v>48.82002</c:v>
                </c:pt>
                <c:pt idx="14713">
                  <c:v>48.824750000000002</c:v>
                </c:pt>
                <c:pt idx="14714">
                  <c:v>48.829480000000004</c:v>
                </c:pt>
                <c:pt idx="14715">
                  <c:v>48.834210000000006</c:v>
                </c:pt>
                <c:pt idx="14716">
                  <c:v>48.838939999999994</c:v>
                </c:pt>
                <c:pt idx="14717">
                  <c:v>48.843669999999996</c:v>
                </c:pt>
                <c:pt idx="14718">
                  <c:v>48.848399999999998</c:v>
                </c:pt>
                <c:pt idx="14719">
                  <c:v>48.85313</c:v>
                </c:pt>
                <c:pt idx="14720">
                  <c:v>48.857860000000002</c:v>
                </c:pt>
                <c:pt idx="14721">
                  <c:v>48.862589999999997</c:v>
                </c:pt>
                <c:pt idx="14722">
                  <c:v>48.867319999999999</c:v>
                </c:pt>
                <c:pt idx="14723">
                  <c:v>48.872050000000002</c:v>
                </c:pt>
                <c:pt idx="14724">
                  <c:v>48.876780000000004</c:v>
                </c:pt>
                <c:pt idx="14725">
                  <c:v>48.881510000000006</c:v>
                </c:pt>
                <c:pt idx="14726">
                  <c:v>48.886240000000001</c:v>
                </c:pt>
                <c:pt idx="14727">
                  <c:v>48.890969999999996</c:v>
                </c:pt>
                <c:pt idx="14728">
                  <c:v>48.895699999999998</c:v>
                </c:pt>
                <c:pt idx="14729">
                  <c:v>48.90043</c:v>
                </c:pt>
                <c:pt idx="14730">
                  <c:v>48.905160000000002</c:v>
                </c:pt>
                <c:pt idx="14731">
                  <c:v>48.909889999999997</c:v>
                </c:pt>
                <c:pt idx="14732">
                  <c:v>48.914619999999999</c:v>
                </c:pt>
                <c:pt idx="14733">
                  <c:v>48.919350000000001</c:v>
                </c:pt>
                <c:pt idx="14734">
                  <c:v>48.924080000000004</c:v>
                </c:pt>
                <c:pt idx="14735">
                  <c:v>48.928810000000006</c:v>
                </c:pt>
                <c:pt idx="14736">
                  <c:v>48.933540000000001</c:v>
                </c:pt>
                <c:pt idx="14737">
                  <c:v>48.938269999999996</c:v>
                </c:pt>
                <c:pt idx="14738">
                  <c:v>48.942999999999998</c:v>
                </c:pt>
                <c:pt idx="14739">
                  <c:v>48.94773</c:v>
                </c:pt>
                <c:pt idx="14740">
                  <c:v>48.952460000000002</c:v>
                </c:pt>
                <c:pt idx="14741">
                  <c:v>48.957189999999997</c:v>
                </c:pt>
                <c:pt idx="14742">
                  <c:v>48.961919999999999</c:v>
                </c:pt>
                <c:pt idx="14743">
                  <c:v>48.966650000000001</c:v>
                </c:pt>
                <c:pt idx="14744">
                  <c:v>48.971380000000003</c:v>
                </c:pt>
                <c:pt idx="14745">
                  <c:v>48.976110000000006</c:v>
                </c:pt>
                <c:pt idx="14746">
                  <c:v>48.980840000000001</c:v>
                </c:pt>
                <c:pt idx="14747">
                  <c:v>48.985569999999996</c:v>
                </c:pt>
                <c:pt idx="14748">
                  <c:v>48.990299999999998</c:v>
                </c:pt>
                <c:pt idx="14749">
                  <c:v>48.99503</c:v>
                </c:pt>
                <c:pt idx="14750">
                  <c:v>48.999760000000002</c:v>
                </c:pt>
                <c:pt idx="14751">
                  <c:v>49.0045</c:v>
                </c:pt>
                <c:pt idx="14752">
                  <c:v>49.009219999999999</c:v>
                </c:pt>
                <c:pt idx="14753">
                  <c:v>49.013950000000001</c:v>
                </c:pt>
                <c:pt idx="14754">
                  <c:v>49.018680000000003</c:v>
                </c:pt>
                <c:pt idx="14755">
                  <c:v>49.023420000000002</c:v>
                </c:pt>
                <c:pt idx="14756">
                  <c:v>49.028149999999997</c:v>
                </c:pt>
                <c:pt idx="14757">
                  <c:v>49.032870000000003</c:v>
                </c:pt>
                <c:pt idx="14758">
                  <c:v>49.037610000000001</c:v>
                </c:pt>
                <c:pt idx="14759">
                  <c:v>49.042339999999996</c:v>
                </c:pt>
                <c:pt idx="14760">
                  <c:v>49.047069999999998</c:v>
                </c:pt>
                <c:pt idx="14761">
                  <c:v>49.0518</c:v>
                </c:pt>
                <c:pt idx="14762">
                  <c:v>49.056530000000002</c:v>
                </c:pt>
                <c:pt idx="14763">
                  <c:v>49.061260000000004</c:v>
                </c:pt>
                <c:pt idx="14764">
                  <c:v>49.065989999999999</c:v>
                </c:pt>
                <c:pt idx="14765">
                  <c:v>49.070720000000001</c:v>
                </c:pt>
                <c:pt idx="14766">
                  <c:v>49.075449999999996</c:v>
                </c:pt>
                <c:pt idx="14767">
                  <c:v>49.080179999999999</c:v>
                </c:pt>
                <c:pt idx="14768">
                  <c:v>49.084910000000001</c:v>
                </c:pt>
                <c:pt idx="14769">
                  <c:v>49.089639999999996</c:v>
                </c:pt>
                <c:pt idx="14770">
                  <c:v>49.094369999999998</c:v>
                </c:pt>
                <c:pt idx="14771">
                  <c:v>49.0991</c:v>
                </c:pt>
                <c:pt idx="14772">
                  <c:v>49.103830000000002</c:v>
                </c:pt>
                <c:pt idx="14773">
                  <c:v>49.108560000000004</c:v>
                </c:pt>
                <c:pt idx="14774">
                  <c:v>49.113289999999999</c:v>
                </c:pt>
                <c:pt idx="14775">
                  <c:v>49.118020000000001</c:v>
                </c:pt>
                <c:pt idx="14776">
                  <c:v>49.122749999999996</c:v>
                </c:pt>
                <c:pt idx="14777">
                  <c:v>49.127490000000002</c:v>
                </c:pt>
                <c:pt idx="14778">
                  <c:v>49.132219999999997</c:v>
                </c:pt>
                <c:pt idx="14779">
                  <c:v>49.136949999999999</c:v>
                </c:pt>
                <c:pt idx="14780">
                  <c:v>49.141680000000001</c:v>
                </c:pt>
                <c:pt idx="14781">
                  <c:v>49.146410000000003</c:v>
                </c:pt>
                <c:pt idx="14782">
                  <c:v>49.151140000000005</c:v>
                </c:pt>
                <c:pt idx="14783">
                  <c:v>49.15587</c:v>
                </c:pt>
                <c:pt idx="14784">
                  <c:v>49.160600000000002</c:v>
                </c:pt>
                <c:pt idx="14785">
                  <c:v>49.165329999999997</c:v>
                </c:pt>
                <c:pt idx="14786">
                  <c:v>49.170059999999999</c:v>
                </c:pt>
                <c:pt idx="14787">
                  <c:v>49.174790000000002</c:v>
                </c:pt>
                <c:pt idx="14788">
                  <c:v>49.179519999999997</c:v>
                </c:pt>
                <c:pt idx="14789">
                  <c:v>49.184260000000002</c:v>
                </c:pt>
                <c:pt idx="14790">
                  <c:v>49.188990000000004</c:v>
                </c:pt>
                <c:pt idx="14791">
                  <c:v>49.193710000000003</c:v>
                </c:pt>
                <c:pt idx="14792">
                  <c:v>49.198440000000005</c:v>
                </c:pt>
                <c:pt idx="14793">
                  <c:v>49.203179999999996</c:v>
                </c:pt>
                <c:pt idx="14794">
                  <c:v>49.207909999999998</c:v>
                </c:pt>
                <c:pt idx="14795">
                  <c:v>49.21264</c:v>
                </c:pt>
                <c:pt idx="14796">
                  <c:v>49.217370000000003</c:v>
                </c:pt>
                <c:pt idx="14797">
                  <c:v>49.222099999999998</c:v>
                </c:pt>
                <c:pt idx="14798">
                  <c:v>49.22683</c:v>
                </c:pt>
                <c:pt idx="14799">
                  <c:v>49.231560000000002</c:v>
                </c:pt>
                <c:pt idx="14800">
                  <c:v>49.236290000000004</c:v>
                </c:pt>
                <c:pt idx="14801">
                  <c:v>49.241029999999995</c:v>
                </c:pt>
                <c:pt idx="14802">
                  <c:v>49.245759999999997</c:v>
                </c:pt>
                <c:pt idx="14803">
                  <c:v>49.250489999999999</c:v>
                </c:pt>
                <c:pt idx="14804">
                  <c:v>49.255220000000001</c:v>
                </c:pt>
                <c:pt idx="14805">
                  <c:v>49.259949999999996</c:v>
                </c:pt>
                <c:pt idx="14806">
                  <c:v>49.264679999999998</c:v>
                </c:pt>
                <c:pt idx="14807">
                  <c:v>49.269410000000001</c:v>
                </c:pt>
                <c:pt idx="14808">
                  <c:v>49.274140000000003</c:v>
                </c:pt>
                <c:pt idx="14809">
                  <c:v>49.278870000000005</c:v>
                </c:pt>
                <c:pt idx="14810">
                  <c:v>49.2836</c:v>
                </c:pt>
                <c:pt idx="14811">
                  <c:v>49.288329999999995</c:v>
                </c:pt>
                <c:pt idx="14812">
                  <c:v>49.293059999999997</c:v>
                </c:pt>
                <c:pt idx="14813">
                  <c:v>49.297789999999999</c:v>
                </c:pt>
                <c:pt idx="14814">
                  <c:v>49.302529999999997</c:v>
                </c:pt>
                <c:pt idx="14815">
                  <c:v>49.307259999999999</c:v>
                </c:pt>
                <c:pt idx="14816">
                  <c:v>49.311990000000002</c:v>
                </c:pt>
                <c:pt idx="14817">
                  <c:v>49.316720000000004</c:v>
                </c:pt>
                <c:pt idx="14818">
                  <c:v>49.321450000000006</c:v>
                </c:pt>
                <c:pt idx="14819">
                  <c:v>49.326179999999994</c:v>
                </c:pt>
                <c:pt idx="14820">
                  <c:v>49.330909999999996</c:v>
                </c:pt>
                <c:pt idx="14821">
                  <c:v>49.335639999999998</c:v>
                </c:pt>
                <c:pt idx="14822">
                  <c:v>49.34037</c:v>
                </c:pt>
                <c:pt idx="14823">
                  <c:v>49.345109999999998</c:v>
                </c:pt>
                <c:pt idx="14824">
                  <c:v>49.34984</c:v>
                </c:pt>
                <c:pt idx="14825">
                  <c:v>49.354570000000002</c:v>
                </c:pt>
                <c:pt idx="14826">
                  <c:v>49.359300000000005</c:v>
                </c:pt>
                <c:pt idx="14827">
                  <c:v>49.36403</c:v>
                </c:pt>
                <c:pt idx="14828">
                  <c:v>49.368769999999998</c:v>
                </c:pt>
                <c:pt idx="14829">
                  <c:v>49.3735</c:v>
                </c:pt>
                <c:pt idx="14830">
                  <c:v>49.378230000000002</c:v>
                </c:pt>
                <c:pt idx="14831">
                  <c:v>49.382959999999997</c:v>
                </c:pt>
                <c:pt idx="14832">
                  <c:v>49.387689999999999</c:v>
                </c:pt>
                <c:pt idx="14833">
                  <c:v>49.392420000000001</c:v>
                </c:pt>
                <c:pt idx="14834">
                  <c:v>49.397150000000003</c:v>
                </c:pt>
                <c:pt idx="14835">
                  <c:v>49.401880000000006</c:v>
                </c:pt>
                <c:pt idx="14836">
                  <c:v>49.406609999999993</c:v>
                </c:pt>
                <c:pt idx="14837">
                  <c:v>49.411349999999999</c:v>
                </c:pt>
                <c:pt idx="14838">
                  <c:v>49.416080000000001</c:v>
                </c:pt>
                <c:pt idx="14839">
                  <c:v>49.420810000000003</c:v>
                </c:pt>
                <c:pt idx="14840">
                  <c:v>49.425539999999998</c:v>
                </c:pt>
                <c:pt idx="14841">
                  <c:v>49.43027</c:v>
                </c:pt>
                <c:pt idx="14842">
                  <c:v>49.435000000000002</c:v>
                </c:pt>
                <c:pt idx="14843">
                  <c:v>49.43974</c:v>
                </c:pt>
                <c:pt idx="14844">
                  <c:v>49.444469999999995</c:v>
                </c:pt>
                <c:pt idx="14845">
                  <c:v>49.449199999999998</c:v>
                </c:pt>
                <c:pt idx="14846">
                  <c:v>49.45393</c:v>
                </c:pt>
                <c:pt idx="14847">
                  <c:v>49.458660000000002</c:v>
                </c:pt>
                <c:pt idx="14848">
                  <c:v>49.463390000000004</c:v>
                </c:pt>
                <c:pt idx="14849">
                  <c:v>49.468119999999999</c:v>
                </c:pt>
                <c:pt idx="14850">
                  <c:v>49.472850000000001</c:v>
                </c:pt>
                <c:pt idx="14851">
                  <c:v>49.477580000000003</c:v>
                </c:pt>
                <c:pt idx="14852">
                  <c:v>49.482320000000001</c:v>
                </c:pt>
                <c:pt idx="14853">
                  <c:v>49.487049999999996</c:v>
                </c:pt>
                <c:pt idx="14854">
                  <c:v>49.491779999999999</c:v>
                </c:pt>
                <c:pt idx="14855">
                  <c:v>49.496510000000001</c:v>
                </c:pt>
                <c:pt idx="14856">
                  <c:v>49.501240000000003</c:v>
                </c:pt>
                <c:pt idx="14857">
                  <c:v>49.505980000000001</c:v>
                </c:pt>
                <c:pt idx="14858">
                  <c:v>49.510709999999996</c:v>
                </c:pt>
                <c:pt idx="14859">
                  <c:v>49.515439999999998</c:v>
                </c:pt>
                <c:pt idx="14860">
                  <c:v>49.52017</c:v>
                </c:pt>
                <c:pt idx="14861">
                  <c:v>49.524899999999995</c:v>
                </c:pt>
                <c:pt idx="14862">
                  <c:v>49.529629999999997</c:v>
                </c:pt>
                <c:pt idx="14863">
                  <c:v>49.534370000000003</c:v>
                </c:pt>
                <c:pt idx="14864">
                  <c:v>49.539100000000005</c:v>
                </c:pt>
                <c:pt idx="14865">
                  <c:v>49.54383</c:v>
                </c:pt>
                <c:pt idx="14866">
                  <c:v>49.548560000000002</c:v>
                </c:pt>
                <c:pt idx="14867">
                  <c:v>49.553289999999997</c:v>
                </c:pt>
                <c:pt idx="14868">
                  <c:v>49.558019999999999</c:v>
                </c:pt>
                <c:pt idx="14869">
                  <c:v>49.562759999999997</c:v>
                </c:pt>
                <c:pt idx="14870">
                  <c:v>49.567489999999999</c:v>
                </c:pt>
                <c:pt idx="14871">
                  <c:v>49.572220000000002</c:v>
                </c:pt>
                <c:pt idx="14872">
                  <c:v>49.576950000000004</c:v>
                </c:pt>
                <c:pt idx="14873">
                  <c:v>49.581680000000006</c:v>
                </c:pt>
                <c:pt idx="14874">
                  <c:v>49.586419999999997</c:v>
                </c:pt>
                <c:pt idx="14875">
                  <c:v>49.591149999999999</c:v>
                </c:pt>
                <c:pt idx="14876">
                  <c:v>49.595880000000001</c:v>
                </c:pt>
                <c:pt idx="14877">
                  <c:v>49.600610000000003</c:v>
                </c:pt>
                <c:pt idx="14878">
                  <c:v>49.605339999999998</c:v>
                </c:pt>
                <c:pt idx="14879">
                  <c:v>49.61007</c:v>
                </c:pt>
                <c:pt idx="14880">
                  <c:v>49.614810000000006</c:v>
                </c:pt>
                <c:pt idx="14881">
                  <c:v>49.619539999999994</c:v>
                </c:pt>
                <c:pt idx="14882">
                  <c:v>49.624269999999996</c:v>
                </c:pt>
                <c:pt idx="14883">
                  <c:v>49.628999999999998</c:v>
                </c:pt>
                <c:pt idx="14884">
                  <c:v>49.63373</c:v>
                </c:pt>
                <c:pt idx="14885">
                  <c:v>49.638469999999998</c:v>
                </c:pt>
                <c:pt idx="14886">
                  <c:v>49.6432</c:v>
                </c:pt>
                <c:pt idx="14887">
                  <c:v>49.647930000000002</c:v>
                </c:pt>
                <c:pt idx="14888">
                  <c:v>49.652660000000004</c:v>
                </c:pt>
                <c:pt idx="14889">
                  <c:v>49.657389999999999</c:v>
                </c:pt>
                <c:pt idx="14890">
                  <c:v>49.662129999999998</c:v>
                </c:pt>
                <c:pt idx="14891">
                  <c:v>49.66686</c:v>
                </c:pt>
                <c:pt idx="14892">
                  <c:v>49.671590000000002</c:v>
                </c:pt>
                <c:pt idx="14893">
                  <c:v>49.676320000000004</c:v>
                </c:pt>
                <c:pt idx="14894">
                  <c:v>49.681060000000002</c:v>
                </c:pt>
                <c:pt idx="14895">
                  <c:v>49.685789999999997</c:v>
                </c:pt>
                <c:pt idx="14896">
                  <c:v>49.690519999999999</c:v>
                </c:pt>
                <c:pt idx="14897">
                  <c:v>49.695250000000001</c:v>
                </c:pt>
                <c:pt idx="14898">
                  <c:v>49.699979999999996</c:v>
                </c:pt>
                <c:pt idx="14899">
                  <c:v>49.704720000000002</c:v>
                </c:pt>
                <c:pt idx="14900">
                  <c:v>49.709450000000004</c:v>
                </c:pt>
                <c:pt idx="14901">
                  <c:v>49.714179999999999</c:v>
                </c:pt>
                <c:pt idx="14902">
                  <c:v>49.718910000000001</c:v>
                </c:pt>
                <c:pt idx="14903">
                  <c:v>49.723639999999996</c:v>
                </c:pt>
                <c:pt idx="14904">
                  <c:v>49.728369999999998</c:v>
                </c:pt>
                <c:pt idx="14905">
                  <c:v>49.733109999999996</c:v>
                </c:pt>
                <c:pt idx="14906">
                  <c:v>49.737839999999998</c:v>
                </c:pt>
                <c:pt idx="14907">
                  <c:v>49.742570000000001</c:v>
                </c:pt>
                <c:pt idx="14908">
                  <c:v>49.747310000000006</c:v>
                </c:pt>
                <c:pt idx="14909">
                  <c:v>49.752039999999994</c:v>
                </c:pt>
                <c:pt idx="14910">
                  <c:v>49.756769999999996</c:v>
                </c:pt>
                <c:pt idx="14911">
                  <c:v>49.761499999999998</c:v>
                </c:pt>
                <c:pt idx="14912">
                  <c:v>49.766240000000003</c:v>
                </c:pt>
                <c:pt idx="14913">
                  <c:v>49.770969999999998</c:v>
                </c:pt>
                <c:pt idx="14914">
                  <c:v>49.775700000000001</c:v>
                </c:pt>
                <c:pt idx="14915">
                  <c:v>49.780430000000003</c:v>
                </c:pt>
                <c:pt idx="14916">
                  <c:v>49.785160000000005</c:v>
                </c:pt>
                <c:pt idx="14917">
                  <c:v>49.789899999999996</c:v>
                </c:pt>
                <c:pt idx="14918">
                  <c:v>49.794629999999998</c:v>
                </c:pt>
                <c:pt idx="14919">
                  <c:v>49.79936</c:v>
                </c:pt>
                <c:pt idx="14920">
                  <c:v>49.804099999999998</c:v>
                </c:pt>
                <c:pt idx="14921">
                  <c:v>49.80883</c:v>
                </c:pt>
                <c:pt idx="14922">
                  <c:v>49.813560000000003</c:v>
                </c:pt>
                <c:pt idx="14923">
                  <c:v>49.818290000000005</c:v>
                </c:pt>
                <c:pt idx="14924">
                  <c:v>49.82302</c:v>
                </c:pt>
                <c:pt idx="14925">
                  <c:v>49.827749999999995</c:v>
                </c:pt>
                <c:pt idx="14926">
                  <c:v>49.83249</c:v>
                </c:pt>
                <c:pt idx="14927">
                  <c:v>49.837220000000002</c:v>
                </c:pt>
                <c:pt idx="14928">
                  <c:v>49.841950000000004</c:v>
                </c:pt>
                <c:pt idx="14929">
                  <c:v>49.846690000000002</c:v>
                </c:pt>
                <c:pt idx="14930">
                  <c:v>49.851419999999997</c:v>
                </c:pt>
                <c:pt idx="14931">
                  <c:v>49.85615</c:v>
                </c:pt>
                <c:pt idx="14932">
                  <c:v>49.860880000000002</c:v>
                </c:pt>
                <c:pt idx="14933">
                  <c:v>49.865609999999997</c:v>
                </c:pt>
                <c:pt idx="14934">
                  <c:v>49.870350000000002</c:v>
                </c:pt>
                <c:pt idx="14935">
                  <c:v>49.875080000000004</c:v>
                </c:pt>
                <c:pt idx="14936">
                  <c:v>49.879819999999995</c:v>
                </c:pt>
                <c:pt idx="14937">
                  <c:v>49.884549999999997</c:v>
                </c:pt>
                <c:pt idx="14938">
                  <c:v>49.889279999999999</c:v>
                </c:pt>
                <c:pt idx="14939">
                  <c:v>49.894010000000002</c:v>
                </c:pt>
                <c:pt idx="14940">
                  <c:v>49.898739999999997</c:v>
                </c:pt>
                <c:pt idx="14941">
                  <c:v>49.903480000000002</c:v>
                </c:pt>
                <c:pt idx="14942">
                  <c:v>49.908210000000004</c:v>
                </c:pt>
                <c:pt idx="14943">
                  <c:v>49.912940000000006</c:v>
                </c:pt>
                <c:pt idx="14944">
                  <c:v>49.917679999999997</c:v>
                </c:pt>
                <c:pt idx="14945">
                  <c:v>49.922409999999999</c:v>
                </c:pt>
                <c:pt idx="14946">
                  <c:v>49.927140000000001</c:v>
                </c:pt>
                <c:pt idx="14947">
                  <c:v>49.931870000000004</c:v>
                </c:pt>
                <c:pt idx="14948">
                  <c:v>49.936610000000002</c:v>
                </c:pt>
                <c:pt idx="14949">
                  <c:v>49.941340000000004</c:v>
                </c:pt>
                <c:pt idx="14950">
                  <c:v>49.946069999999999</c:v>
                </c:pt>
                <c:pt idx="14951">
                  <c:v>49.950799999999994</c:v>
                </c:pt>
                <c:pt idx="14952">
                  <c:v>49.955539999999999</c:v>
                </c:pt>
                <c:pt idx="14953">
                  <c:v>49.960270000000001</c:v>
                </c:pt>
                <c:pt idx="14954">
                  <c:v>49.965000000000003</c:v>
                </c:pt>
                <c:pt idx="14955">
                  <c:v>49.969740000000002</c:v>
                </c:pt>
                <c:pt idx="14956">
                  <c:v>49.974469999999997</c:v>
                </c:pt>
                <c:pt idx="14957">
                  <c:v>49.979199999999999</c:v>
                </c:pt>
                <c:pt idx="14958">
                  <c:v>49.983930000000001</c:v>
                </c:pt>
                <c:pt idx="14959">
                  <c:v>49.988669999999999</c:v>
                </c:pt>
                <c:pt idx="14960">
                  <c:v>49.993400000000001</c:v>
                </c:pt>
                <c:pt idx="14961">
                  <c:v>49.998130000000003</c:v>
                </c:pt>
                <c:pt idx="14962">
                  <c:v>50.002869999999994</c:v>
                </c:pt>
                <c:pt idx="14963">
                  <c:v>50.007599999999996</c:v>
                </c:pt>
                <c:pt idx="14964">
                  <c:v>50.012329999999999</c:v>
                </c:pt>
                <c:pt idx="14965">
                  <c:v>50.017069999999997</c:v>
                </c:pt>
                <c:pt idx="14966">
                  <c:v>50.021799999999999</c:v>
                </c:pt>
                <c:pt idx="14967">
                  <c:v>50.026530000000001</c:v>
                </c:pt>
                <c:pt idx="14968">
                  <c:v>50.031260000000003</c:v>
                </c:pt>
                <c:pt idx="14969">
                  <c:v>50.035999999999994</c:v>
                </c:pt>
                <c:pt idx="14970">
                  <c:v>50.040729999999996</c:v>
                </c:pt>
                <c:pt idx="14971">
                  <c:v>50.045459999999999</c:v>
                </c:pt>
                <c:pt idx="14972">
                  <c:v>50.050200000000004</c:v>
                </c:pt>
                <c:pt idx="14973">
                  <c:v>50.054929999999999</c:v>
                </c:pt>
                <c:pt idx="14974">
                  <c:v>50.059660000000001</c:v>
                </c:pt>
                <c:pt idx="14975">
                  <c:v>50.064399999999999</c:v>
                </c:pt>
                <c:pt idx="14976">
                  <c:v>50.069130000000001</c:v>
                </c:pt>
                <c:pt idx="14977">
                  <c:v>50.073859999999996</c:v>
                </c:pt>
                <c:pt idx="14978">
                  <c:v>50.078589999999998</c:v>
                </c:pt>
                <c:pt idx="14979">
                  <c:v>50.083330000000004</c:v>
                </c:pt>
                <c:pt idx="14980">
                  <c:v>50.088059999999999</c:v>
                </c:pt>
                <c:pt idx="14981">
                  <c:v>50.092790000000001</c:v>
                </c:pt>
                <c:pt idx="14982">
                  <c:v>50.097529999999999</c:v>
                </c:pt>
                <c:pt idx="14983">
                  <c:v>50.102260000000001</c:v>
                </c:pt>
                <c:pt idx="14984">
                  <c:v>50.106989999999996</c:v>
                </c:pt>
                <c:pt idx="14985">
                  <c:v>50.111730000000001</c:v>
                </c:pt>
                <c:pt idx="14986">
                  <c:v>50.116460000000004</c:v>
                </c:pt>
                <c:pt idx="14987">
                  <c:v>50.121190000000006</c:v>
                </c:pt>
                <c:pt idx="14988">
                  <c:v>50.125929999999997</c:v>
                </c:pt>
                <c:pt idx="14989">
                  <c:v>50.130659999999999</c:v>
                </c:pt>
                <c:pt idx="14990">
                  <c:v>50.135390000000001</c:v>
                </c:pt>
                <c:pt idx="14991">
                  <c:v>50.140129999999999</c:v>
                </c:pt>
                <c:pt idx="14992">
                  <c:v>50.144860000000001</c:v>
                </c:pt>
                <c:pt idx="14993">
                  <c:v>50.149590000000003</c:v>
                </c:pt>
                <c:pt idx="14994">
                  <c:v>50.154329999999995</c:v>
                </c:pt>
                <c:pt idx="14995">
                  <c:v>50.159059999999997</c:v>
                </c:pt>
                <c:pt idx="14996">
                  <c:v>50.163789999999999</c:v>
                </c:pt>
                <c:pt idx="14997">
                  <c:v>50.168530000000004</c:v>
                </c:pt>
                <c:pt idx="14998">
                  <c:v>50.173259999999999</c:v>
                </c:pt>
                <c:pt idx="14999">
                  <c:v>50.177999999999997</c:v>
                </c:pt>
                <c:pt idx="15000">
                  <c:v>50.182729999999999</c:v>
                </c:pt>
                <c:pt idx="15001">
                  <c:v>50.187460000000002</c:v>
                </c:pt>
                <c:pt idx="15002">
                  <c:v>50.192189999999997</c:v>
                </c:pt>
                <c:pt idx="15003">
                  <c:v>50.196930000000002</c:v>
                </c:pt>
                <c:pt idx="15004">
                  <c:v>50.201660000000004</c:v>
                </c:pt>
                <c:pt idx="15005">
                  <c:v>50.206389999999999</c:v>
                </c:pt>
                <c:pt idx="15006">
                  <c:v>50.211129999999997</c:v>
                </c:pt>
                <c:pt idx="15007">
                  <c:v>50.215859999999999</c:v>
                </c:pt>
                <c:pt idx="15008">
                  <c:v>50.220590000000001</c:v>
                </c:pt>
                <c:pt idx="15009">
                  <c:v>50.22533</c:v>
                </c:pt>
                <c:pt idx="15010">
                  <c:v>50.230060000000002</c:v>
                </c:pt>
                <c:pt idx="15011">
                  <c:v>50.234790000000004</c:v>
                </c:pt>
                <c:pt idx="15012">
                  <c:v>50.239529999999995</c:v>
                </c:pt>
                <c:pt idx="15013">
                  <c:v>50.244259999999997</c:v>
                </c:pt>
                <c:pt idx="15014">
                  <c:v>50.249000000000002</c:v>
                </c:pt>
                <c:pt idx="15015">
                  <c:v>50.253730000000004</c:v>
                </c:pt>
                <c:pt idx="15016">
                  <c:v>50.258459999999999</c:v>
                </c:pt>
                <c:pt idx="15017">
                  <c:v>50.263199999999998</c:v>
                </c:pt>
                <c:pt idx="15018">
                  <c:v>50.26793</c:v>
                </c:pt>
                <c:pt idx="15019">
                  <c:v>50.272659999999995</c:v>
                </c:pt>
                <c:pt idx="15020">
                  <c:v>50.2774</c:v>
                </c:pt>
                <c:pt idx="15021">
                  <c:v>50.282130000000002</c:v>
                </c:pt>
                <c:pt idx="15022">
                  <c:v>50.286860000000004</c:v>
                </c:pt>
                <c:pt idx="15023">
                  <c:v>50.291599999999995</c:v>
                </c:pt>
                <c:pt idx="15024">
                  <c:v>50.296329999999998</c:v>
                </c:pt>
                <c:pt idx="15025">
                  <c:v>50.301070000000003</c:v>
                </c:pt>
                <c:pt idx="15026">
                  <c:v>50.305799999999998</c:v>
                </c:pt>
                <c:pt idx="15027">
                  <c:v>50.31053</c:v>
                </c:pt>
                <c:pt idx="15028">
                  <c:v>50.315270000000005</c:v>
                </c:pt>
                <c:pt idx="15029">
                  <c:v>50.319999999999993</c:v>
                </c:pt>
                <c:pt idx="15030">
                  <c:v>50.324729999999995</c:v>
                </c:pt>
                <c:pt idx="15031">
                  <c:v>50.329470000000001</c:v>
                </c:pt>
                <c:pt idx="15032">
                  <c:v>50.334200000000003</c:v>
                </c:pt>
                <c:pt idx="15033">
                  <c:v>50.338940000000001</c:v>
                </c:pt>
                <c:pt idx="15034">
                  <c:v>50.343670000000003</c:v>
                </c:pt>
                <c:pt idx="15035">
                  <c:v>50.348399999999998</c:v>
                </c:pt>
                <c:pt idx="15036">
                  <c:v>50.353139999999996</c:v>
                </c:pt>
                <c:pt idx="15037">
                  <c:v>50.357869999999998</c:v>
                </c:pt>
                <c:pt idx="15038">
                  <c:v>50.362610000000004</c:v>
                </c:pt>
                <c:pt idx="15039">
                  <c:v>50.367339999999999</c:v>
                </c:pt>
                <c:pt idx="15040">
                  <c:v>50.372070000000001</c:v>
                </c:pt>
                <c:pt idx="15041">
                  <c:v>50.376809999999999</c:v>
                </c:pt>
                <c:pt idx="15042">
                  <c:v>50.381540000000001</c:v>
                </c:pt>
                <c:pt idx="15043">
                  <c:v>50.386279999999999</c:v>
                </c:pt>
                <c:pt idx="15044">
                  <c:v>50.391010000000001</c:v>
                </c:pt>
                <c:pt idx="15045">
                  <c:v>50.395740000000004</c:v>
                </c:pt>
                <c:pt idx="15046">
                  <c:v>50.400479999999995</c:v>
                </c:pt>
                <c:pt idx="15047">
                  <c:v>50.405209999999997</c:v>
                </c:pt>
                <c:pt idx="15048">
                  <c:v>50.409939999999999</c:v>
                </c:pt>
                <c:pt idx="15049">
                  <c:v>50.414680000000004</c:v>
                </c:pt>
                <c:pt idx="15050">
                  <c:v>50.419409999999999</c:v>
                </c:pt>
                <c:pt idx="15051">
                  <c:v>50.424149999999997</c:v>
                </c:pt>
                <c:pt idx="15052">
                  <c:v>50.428879999999999</c:v>
                </c:pt>
                <c:pt idx="15053">
                  <c:v>50.433609999999994</c:v>
                </c:pt>
                <c:pt idx="15054">
                  <c:v>50.43835</c:v>
                </c:pt>
                <c:pt idx="15055">
                  <c:v>50.443080000000002</c:v>
                </c:pt>
                <c:pt idx="15056">
                  <c:v>50.44782</c:v>
                </c:pt>
                <c:pt idx="15057">
                  <c:v>50.452550000000002</c:v>
                </c:pt>
                <c:pt idx="15058">
                  <c:v>50.457279999999997</c:v>
                </c:pt>
                <c:pt idx="15059">
                  <c:v>50.462020000000003</c:v>
                </c:pt>
                <c:pt idx="15060">
                  <c:v>50.466749999999998</c:v>
                </c:pt>
                <c:pt idx="15061">
                  <c:v>50.471490000000003</c:v>
                </c:pt>
                <c:pt idx="15062">
                  <c:v>50.476220000000005</c:v>
                </c:pt>
                <c:pt idx="15063">
                  <c:v>50.48095</c:v>
                </c:pt>
                <c:pt idx="15064">
                  <c:v>50.485689999999998</c:v>
                </c:pt>
                <c:pt idx="15065">
                  <c:v>50.49042</c:v>
                </c:pt>
                <c:pt idx="15066">
                  <c:v>50.495159999999998</c:v>
                </c:pt>
                <c:pt idx="15067">
                  <c:v>50.499890000000001</c:v>
                </c:pt>
                <c:pt idx="15068">
                  <c:v>50.504620000000003</c:v>
                </c:pt>
                <c:pt idx="15069">
                  <c:v>50.509360000000001</c:v>
                </c:pt>
                <c:pt idx="15070">
                  <c:v>50.514089999999996</c:v>
                </c:pt>
                <c:pt idx="15071">
                  <c:v>50.518830000000001</c:v>
                </c:pt>
                <c:pt idx="15072">
                  <c:v>50.523560000000003</c:v>
                </c:pt>
                <c:pt idx="15073">
                  <c:v>50.528300000000002</c:v>
                </c:pt>
                <c:pt idx="15074">
                  <c:v>50.533029999999997</c:v>
                </c:pt>
                <c:pt idx="15075">
                  <c:v>50.537770000000002</c:v>
                </c:pt>
                <c:pt idx="15076">
                  <c:v>50.542499999999997</c:v>
                </c:pt>
                <c:pt idx="15077">
                  <c:v>50.547229999999999</c:v>
                </c:pt>
                <c:pt idx="15078">
                  <c:v>50.551970000000004</c:v>
                </c:pt>
                <c:pt idx="15079">
                  <c:v>50.556700000000006</c:v>
                </c:pt>
                <c:pt idx="15080">
                  <c:v>50.561439999999997</c:v>
                </c:pt>
                <c:pt idx="15081">
                  <c:v>50.56617</c:v>
                </c:pt>
                <c:pt idx="15082">
                  <c:v>50.570909999999998</c:v>
                </c:pt>
                <c:pt idx="15083">
                  <c:v>50.57564</c:v>
                </c:pt>
                <c:pt idx="15084">
                  <c:v>50.580370000000002</c:v>
                </c:pt>
                <c:pt idx="15085">
                  <c:v>50.58511</c:v>
                </c:pt>
                <c:pt idx="15086">
                  <c:v>50.589839999999995</c:v>
                </c:pt>
                <c:pt idx="15087">
                  <c:v>50.594580000000001</c:v>
                </c:pt>
                <c:pt idx="15088">
                  <c:v>50.599310000000003</c:v>
                </c:pt>
                <c:pt idx="15089">
                  <c:v>50.604050000000001</c:v>
                </c:pt>
                <c:pt idx="15090">
                  <c:v>50.608779999999996</c:v>
                </c:pt>
                <c:pt idx="15091">
                  <c:v>50.613520000000001</c:v>
                </c:pt>
                <c:pt idx="15092">
                  <c:v>50.618249999999996</c:v>
                </c:pt>
                <c:pt idx="15093">
                  <c:v>50.622979999999998</c:v>
                </c:pt>
                <c:pt idx="15094">
                  <c:v>50.627720000000004</c:v>
                </c:pt>
                <c:pt idx="15095">
                  <c:v>50.632450000000006</c:v>
                </c:pt>
                <c:pt idx="15096">
                  <c:v>50.637189999999997</c:v>
                </c:pt>
                <c:pt idx="15097">
                  <c:v>50.641919999999999</c:v>
                </c:pt>
                <c:pt idx="15098">
                  <c:v>50.646660000000004</c:v>
                </c:pt>
                <c:pt idx="15099">
                  <c:v>50.651389999999999</c:v>
                </c:pt>
                <c:pt idx="15100">
                  <c:v>50.656129999999997</c:v>
                </c:pt>
                <c:pt idx="15101">
                  <c:v>50.66086</c:v>
                </c:pt>
                <c:pt idx="15102">
                  <c:v>50.665599999999998</c:v>
                </c:pt>
                <c:pt idx="15103">
                  <c:v>50.67033</c:v>
                </c:pt>
                <c:pt idx="15104">
                  <c:v>50.675070000000005</c:v>
                </c:pt>
                <c:pt idx="15105">
                  <c:v>50.6798</c:v>
                </c:pt>
                <c:pt idx="15106">
                  <c:v>50.684539999999998</c:v>
                </c:pt>
                <c:pt idx="15107">
                  <c:v>50.68927</c:v>
                </c:pt>
                <c:pt idx="15108">
                  <c:v>50.694000000000003</c:v>
                </c:pt>
                <c:pt idx="15109">
                  <c:v>50.698740000000001</c:v>
                </c:pt>
                <c:pt idx="15110">
                  <c:v>50.703470000000003</c:v>
                </c:pt>
                <c:pt idx="15111">
                  <c:v>50.708209999999994</c:v>
                </c:pt>
                <c:pt idx="15112">
                  <c:v>50.712939999999996</c:v>
                </c:pt>
                <c:pt idx="15113">
                  <c:v>50.717680000000001</c:v>
                </c:pt>
                <c:pt idx="15114">
                  <c:v>50.722410000000004</c:v>
                </c:pt>
                <c:pt idx="15115">
                  <c:v>50.727150000000002</c:v>
                </c:pt>
                <c:pt idx="15116">
                  <c:v>50.731879999999997</c:v>
                </c:pt>
                <c:pt idx="15117">
                  <c:v>50.736620000000002</c:v>
                </c:pt>
                <c:pt idx="15118">
                  <c:v>50.741349999999997</c:v>
                </c:pt>
                <c:pt idx="15119">
                  <c:v>50.746090000000002</c:v>
                </c:pt>
                <c:pt idx="15120">
                  <c:v>50.750820000000004</c:v>
                </c:pt>
                <c:pt idx="15121">
                  <c:v>50.755559999999996</c:v>
                </c:pt>
                <c:pt idx="15122">
                  <c:v>50.760289999999998</c:v>
                </c:pt>
                <c:pt idx="15123">
                  <c:v>50.765030000000003</c:v>
                </c:pt>
                <c:pt idx="15124">
                  <c:v>50.769759999999998</c:v>
                </c:pt>
                <c:pt idx="15125">
                  <c:v>50.774500000000003</c:v>
                </c:pt>
                <c:pt idx="15126">
                  <c:v>50.779229999999998</c:v>
                </c:pt>
                <c:pt idx="15127">
                  <c:v>50.783969999999997</c:v>
                </c:pt>
                <c:pt idx="15128">
                  <c:v>50.788699999999999</c:v>
                </c:pt>
                <c:pt idx="15129">
                  <c:v>50.793440000000004</c:v>
                </c:pt>
                <c:pt idx="15130">
                  <c:v>50.798169999999999</c:v>
                </c:pt>
                <c:pt idx="15131">
                  <c:v>50.802909999999997</c:v>
                </c:pt>
                <c:pt idx="15132">
                  <c:v>50.807639999999999</c:v>
                </c:pt>
                <c:pt idx="15133">
                  <c:v>50.812379999999997</c:v>
                </c:pt>
                <c:pt idx="15134">
                  <c:v>50.81711</c:v>
                </c:pt>
                <c:pt idx="15135">
                  <c:v>50.821850000000005</c:v>
                </c:pt>
                <c:pt idx="15136">
                  <c:v>50.82658</c:v>
                </c:pt>
                <c:pt idx="15137">
                  <c:v>50.831319999999998</c:v>
                </c:pt>
                <c:pt idx="15138">
                  <c:v>50.83605</c:v>
                </c:pt>
                <c:pt idx="15139">
                  <c:v>50.840789999999998</c:v>
                </c:pt>
                <c:pt idx="15140">
                  <c:v>50.84552</c:v>
                </c:pt>
                <c:pt idx="15141">
                  <c:v>50.850259999999999</c:v>
                </c:pt>
                <c:pt idx="15142">
                  <c:v>50.854990000000001</c:v>
                </c:pt>
                <c:pt idx="15143">
                  <c:v>50.859729999999999</c:v>
                </c:pt>
                <c:pt idx="15144">
                  <c:v>50.864460000000001</c:v>
                </c:pt>
                <c:pt idx="15145">
                  <c:v>50.869200000000006</c:v>
                </c:pt>
                <c:pt idx="15146">
                  <c:v>50.873929999999994</c:v>
                </c:pt>
                <c:pt idx="15147">
                  <c:v>50.87867</c:v>
                </c:pt>
                <c:pt idx="15148">
                  <c:v>50.883400000000002</c:v>
                </c:pt>
                <c:pt idx="15149">
                  <c:v>50.88814</c:v>
                </c:pt>
                <c:pt idx="15150">
                  <c:v>50.892870000000002</c:v>
                </c:pt>
                <c:pt idx="15151">
                  <c:v>50.89761</c:v>
                </c:pt>
                <c:pt idx="15152">
                  <c:v>50.902339999999995</c:v>
                </c:pt>
                <c:pt idx="15153">
                  <c:v>50.907080000000001</c:v>
                </c:pt>
                <c:pt idx="15154">
                  <c:v>50.911810000000003</c:v>
                </c:pt>
                <c:pt idx="15155">
                  <c:v>50.916550000000001</c:v>
                </c:pt>
                <c:pt idx="15156">
                  <c:v>50.921279999999996</c:v>
                </c:pt>
                <c:pt idx="15157">
                  <c:v>50.926020000000001</c:v>
                </c:pt>
                <c:pt idx="15158">
                  <c:v>50.930759999999999</c:v>
                </c:pt>
                <c:pt idx="15159">
                  <c:v>50.935490000000001</c:v>
                </c:pt>
                <c:pt idx="15160">
                  <c:v>50.94023</c:v>
                </c:pt>
                <c:pt idx="15161">
                  <c:v>50.944959999999995</c:v>
                </c:pt>
                <c:pt idx="15162">
                  <c:v>50.9497</c:v>
                </c:pt>
                <c:pt idx="15163">
                  <c:v>50.954430000000002</c:v>
                </c:pt>
                <c:pt idx="15164">
                  <c:v>50.95917</c:v>
                </c:pt>
                <c:pt idx="15165">
                  <c:v>50.963900000000002</c:v>
                </c:pt>
                <c:pt idx="15166">
                  <c:v>50.968640000000001</c:v>
                </c:pt>
                <c:pt idx="15167">
                  <c:v>50.973369999999996</c:v>
                </c:pt>
                <c:pt idx="15168">
                  <c:v>50.978110000000001</c:v>
                </c:pt>
                <c:pt idx="15169">
                  <c:v>50.982840000000003</c:v>
                </c:pt>
                <c:pt idx="15170">
                  <c:v>50.987579999999994</c:v>
                </c:pt>
                <c:pt idx="15171">
                  <c:v>50.992309999999996</c:v>
                </c:pt>
                <c:pt idx="15172">
                  <c:v>50.997050000000002</c:v>
                </c:pt>
                <c:pt idx="15173">
                  <c:v>51.00179</c:v>
                </c:pt>
                <c:pt idx="15174">
                  <c:v>51.006520000000002</c:v>
                </c:pt>
                <c:pt idx="15175">
                  <c:v>51.01126</c:v>
                </c:pt>
                <c:pt idx="15176">
                  <c:v>51.015989999999995</c:v>
                </c:pt>
                <c:pt idx="15177">
                  <c:v>51.02073</c:v>
                </c:pt>
                <c:pt idx="15178">
                  <c:v>51.025470000000006</c:v>
                </c:pt>
                <c:pt idx="15179">
                  <c:v>51.030200000000001</c:v>
                </c:pt>
                <c:pt idx="15180">
                  <c:v>51.034929999999996</c:v>
                </c:pt>
                <c:pt idx="15181">
                  <c:v>51.039670000000001</c:v>
                </c:pt>
                <c:pt idx="15182">
                  <c:v>51.044399999999996</c:v>
                </c:pt>
                <c:pt idx="15183">
                  <c:v>51.049140000000001</c:v>
                </c:pt>
                <c:pt idx="15184">
                  <c:v>51.053879999999999</c:v>
                </c:pt>
                <c:pt idx="15185">
                  <c:v>51.058609999999994</c:v>
                </c:pt>
                <c:pt idx="15186">
                  <c:v>51.06335</c:v>
                </c:pt>
                <c:pt idx="15187">
                  <c:v>51.068080000000002</c:v>
                </c:pt>
                <c:pt idx="15188">
                  <c:v>51.07282</c:v>
                </c:pt>
                <c:pt idx="15189">
                  <c:v>51.077559999999998</c:v>
                </c:pt>
                <c:pt idx="15190">
                  <c:v>51.08229</c:v>
                </c:pt>
                <c:pt idx="15191">
                  <c:v>51.087029999999999</c:v>
                </c:pt>
                <c:pt idx="15192">
                  <c:v>51.091760000000001</c:v>
                </c:pt>
                <c:pt idx="15193">
                  <c:v>51.096500000000006</c:v>
                </c:pt>
                <c:pt idx="15194">
                  <c:v>51.101230000000001</c:v>
                </c:pt>
                <c:pt idx="15195">
                  <c:v>51.105969999999999</c:v>
                </c:pt>
                <c:pt idx="15196">
                  <c:v>51.110709999999997</c:v>
                </c:pt>
                <c:pt idx="15197">
                  <c:v>51.11544</c:v>
                </c:pt>
                <c:pt idx="15198">
                  <c:v>51.120179999999998</c:v>
                </c:pt>
                <c:pt idx="15199">
                  <c:v>51.12491</c:v>
                </c:pt>
                <c:pt idx="15200">
                  <c:v>51.129649999999998</c:v>
                </c:pt>
                <c:pt idx="15201">
                  <c:v>51.134390000000003</c:v>
                </c:pt>
                <c:pt idx="15202">
                  <c:v>51.139120000000005</c:v>
                </c:pt>
                <c:pt idx="15203">
                  <c:v>51.14385</c:v>
                </c:pt>
                <c:pt idx="15204">
                  <c:v>51.148589999999999</c:v>
                </c:pt>
                <c:pt idx="15205">
                  <c:v>51.153329999999997</c:v>
                </c:pt>
                <c:pt idx="15206">
                  <c:v>51.158059999999999</c:v>
                </c:pt>
                <c:pt idx="15207">
                  <c:v>51.162800000000004</c:v>
                </c:pt>
                <c:pt idx="15208">
                  <c:v>51.167539999999995</c:v>
                </c:pt>
                <c:pt idx="15209">
                  <c:v>51.172269999999997</c:v>
                </c:pt>
                <c:pt idx="15210">
                  <c:v>51.177010000000003</c:v>
                </c:pt>
                <c:pt idx="15211">
                  <c:v>51.181740000000005</c:v>
                </c:pt>
                <c:pt idx="15212">
                  <c:v>51.186479999999996</c:v>
                </c:pt>
                <c:pt idx="15213">
                  <c:v>51.191209999999998</c:v>
                </c:pt>
                <c:pt idx="15214">
                  <c:v>51.195949999999996</c:v>
                </c:pt>
                <c:pt idx="15215">
                  <c:v>51.200690000000002</c:v>
                </c:pt>
                <c:pt idx="15216">
                  <c:v>51.205420000000004</c:v>
                </c:pt>
                <c:pt idx="15217">
                  <c:v>51.210159999999995</c:v>
                </c:pt>
                <c:pt idx="15218">
                  <c:v>51.2149</c:v>
                </c:pt>
                <c:pt idx="15219">
                  <c:v>51.219630000000002</c:v>
                </c:pt>
                <c:pt idx="15220">
                  <c:v>51.22437</c:v>
                </c:pt>
                <c:pt idx="15221">
                  <c:v>51.229100000000003</c:v>
                </c:pt>
                <c:pt idx="15222">
                  <c:v>51.233840000000001</c:v>
                </c:pt>
                <c:pt idx="15223">
                  <c:v>51.238569999999996</c:v>
                </c:pt>
                <c:pt idx="15224">
                  <c:v>51.243310000000001</c:v>
                </c:pt>
                <c:pt idx="15225">
                  <c:v>51.248050000000006</c:v>
                </c:pt>
                <c:pt idx="15226">
                  <c:v>51.252780000000001</c:v>
                </c:pt>
                <c:pt idx="15227">
                  <c:v>51.25752</c:v>
                </c:pt>
                <c:pt idx="15228">
                  <c:v>51.262259999999998</c:v>
                </c:pt>
                <c:pt idx="15229">
                  <c:v>51.26699</c:v>
                </c:pt>
                <c:pt idx="15230">
                  <c:v>51.271729999999998</c:v>
                </c:pt>
                <c:pt idx="15231">
                  <c:v>51.27646</c:v>
                </c:pt>
                <c:pt idx="15232">
                  <c:v>51.281199999999998</c:v>
                </c:pt>
                <c:pt idx="15233">
                  <c:v>51.285940000000004</c:v>
                </c:pt>
                <c:pt idx="15234">
                  <c:v>51.290669999999999</c:v>
                </c:pt>
                <c:pt idx="15235">
                  <c:v>51.295409999999997</c:v>
                </c:pt>
                <c:pt idx="15236">
                  <c:v>51.300150000000002</c:v>
                </c:pt>
                <c:pt idx="15237">
                  <c:v>51.304879999999997</c:v>
                </c:pt>
                <c:pt idx="15238">
                  <c:v>51.309620000000002</c:v>
                </c:pt>
                <c:pt idx="15239">
                  <c:v>51.314350000000005</c:v>
                </c:pt>
                <c:pt idx="15240">
                  <c:v>51.319089999999996</c:v>
                </c:pt>
                <c:pt idx="15241">
                  <c:v>51.323830000000001</c:v>
                </c:pt>
                <c:pt idx="15242">
                  <c:v>51.328560000000003</c:v>
                </c:pt>
                <c:pt idx="15243">
                  <c:v>51.333300000000001</c:v>
                </c:pt>
                <c:pt idx="15244">
                  <c:v>51.338039999999999</c:v>
                </c:pt>
                <c:pt idx="15245">
                  <c:v>51.342770000000002</c:v>
                </c:pt>
                <c:pt idx="15246">
                  <c:v>51.34751</c:v>
                </c:pt>
                <c:pt idx="15247">
                  <c:v>51.352240000000002</c:v>
                </c:pt>
                <c:pt idx="15248">
                  <c:v>51.35698</c:v>
                </c:pt>
                <c:pt idx="15249">
                  <c:v>51.361719999999998</c:v>
                </c:pt>
                <c:pt idx="15250">
                  <c:v>51.36645</c:v>
                </c:pt>
                <c:pt idx="15251">
                  <c:v>51.371189999999999</c:v>
                </c:pt>
                <c:pt idx="15252">
                  <c:v>51.375929999999997</c:v>
                </c:pt>
                <c:pt idx="15253">
                  <c:v>51.380659999999999</c:v>
                </c:pt>
                <c:pt idx="15254">
                  <c:v>51.385399999999997</c:v>
                </c:pt>
                <c:pt idx="15255">
                  <c:v>51.390129999999999</c:v>
                </c:pt>
                <c:pt idx="15256">
                  <c:v>51.394870000000004</c:v>
                </c:pt>
                <c:pt idx="15257">
                  <c:v>51.399609999999996</c:v>
                </c:pt>
                <c:pt idx="15258">
                  <c:v>51.404350000000001</c:v>
                </c:pt>
                <c:pt idx="15259">
                  <c:v>51.409080000000003</c:v>
                </c:pt>
                <c:pt idx="15260">
                  <c:v>51.413820000000001</c:v>
                </c:pt>
                <c:pt idx="15261">
                  <c:v>51.418550000000003</c:v>
                </c:pt>
                <c:pt idx="15262">
                  <c:v>51.423290000000001</c:v>
                </c:pt>
                <c:pt idx="15263">
                  <c:v>51.42803</c:v>
                </c:pt>
                <c:pt idx="15264">
                  <c:v>51.432760000000002</c:v>
                </c:pt>
                <c:pt idx="15265">
                  <c:v>51.4375</c:v>
                </c:pt>
                <c:pt idx="15266">
                  <c:v>51.442239999999998</c:v>
                </c:pt>
                <c:pt idx="15267">
                  <c:v>51.44697</c:v>
                </c:pt>
                <c:pt idx="15268">
                  <c:v>51.451709999999999</c:v>
                </c:pt>
                <c:pt idx="15269">
                  <c:v>51.456440000000001</c:v>
                </c:pt>
                <c:pt idx="15270">
                  <c:v>51.461179999999999</c:v>
                </c:pt>
                <c:pt idx="15271">
                  <c:v>51.465919999999997</c:v>
                </c:pt>
                <c:pt idx="15272">
                  <c:v>51.470660000000002</c:v>
                </c:pt>
                <c:pt idx="15273">
                  <c:v>51.475390000000004</c:v>
                </c:pt>
                <c:pt idx="15274">
                  <c:v>51.480129999999996</c:v>
                </c:pt>
                <c:pt idx="15275">
                  <c:v>51.484859999999998</c:v>
                </c:pt>
                <c:pt idx="15276">
                  <c:v>51.489600000000003</c:v>
                </c:pt>
                <c:pt idx="15277">
                  <c:v>51.494340000000001</c:v>
                </c:pt>
                <c:pt idx="15278">
                  <c:v>51.499079999999999</c:v>
                </c:pt>
                <c:pt idx="15279">
                  <c:v>51.503809999999994</c:v>
                </c:pt>
                <c:pt idx="15280">
                  <c:v>51.50855</c:v>
                </c:pt>
                <c:pt idx="15281">
                  <c:v>51.513280000000002</c:v>
                </c:pt>
                <c:pt idx="15282">
                  <c:v>51.51802</c:v>
                </c:pt>
                <c:pt idx="15283">
                  <c:v>51.522759999999998</c:v>
                </c:pt>
                <c:pt idx="15284">
                  <c:v>51.527499999999996</c:v>
                </c:pt>
                <c:pt idx="15285">
                  <c:v>51.532229999999998</c:v>
                </c:pt>
                <c:pt idx="15286">
                  <c:v>51.536970000000004</c:v>
                </c:pt>
                <c:pt idx="15287">
                  <c:v>51.541700000000006</c:v>
                </c:pt>
                <c:pt idx="15288">
                  <c:v>51.546439999999997</c:v>
                </c:pt>
                <c:pt idx="15289">
                  <c:v>51.551180000000002</c:v>
                </c:pt>
                <c:pt idx="15290">
                  <c:v>51.55592</c:v>
                </c:pt>
                <c:pt idx="15291">
                  <c:v>51.560659999999999</c:v>
                </c:pt>
                <c:pt idx="15292">
                  <c:v>51.565390000000001</c:v>
                </c:pt>
                <c:pt idx="15293">
                  <c:v>51.570129999999999</c:v>
                </c:pt>
                <c:pt idx="15294">
                  <c:v>51.574860000000001</c:v>
                </c:pt>
                <c:pt idx="15295">
                  <c:v>51.579600000000006</c:v>
                </c:pt>
                <c:pt idx="15296">
                  <c:v>51.584339999999997</c:v>
                </c:pt>
                <c:pt idx="15297">
                  <c:v>51.589080000000003</c:v>
                </c:pt>
                <c:pt idx="15298">
                  <c:v>51.593809999999998</c:v>
                </c:pt>
                <c:pt idx="15299">
                  <c:v>51.598550000000003</c:v>
                </c:pt>
                <c:pt idx="15300">
                  <c:v>51.603279999999998</c:v>
                </c:pt>
                <c:pt idx="15301">
                  <c:v>51.608019999999996</c:v>
                </c:pt>
                <c:pt idx="15302">
                  <c:v>51.612760000000002</c:v>
                </c:pt>
                <c:pt idx="15303">
                  <c:v>51.6175</c:v>
                </c:pt>
                <c:pt idx="15304">
                  <c:v>51.622229999999995</c:v>
                </c:pt>
                <c:pt idx="15305">
                  <c:v>51.62697</c:v>
                </c:pt>
                <c:pt idx="15306">
                  <c:v>51.631709999999998</c:v>
                </c:pt>
                <c:pt idx="15307">
                  <c:v>51.636450000000004</c:v>
                </c:pt>
                <c:pt idx="15308">
                  <c:v>51.641179999999999</c:v>
                </c:pt>
                <c:pt idx="15309">
                  <c:v>51.645919999999997</c:v>
                </c:pt>
                <c:pt idx="15310">
                  <c:v>51.650649999999999</c:v>
                </c:pt>
                <c:pt idx="15311">
                  <c:v>51.655390000000004</c:v>
                </c:pt>
                <c:pt idx="15312">
                  <c:v>51.660129999999995</c:v>
                </c:pt>
                <c:pt idx="15313">
                  <c:v>51.664870000000001</c:v>
                </c:pt>
                <c:pt idx="15314">
                  <c:v>51.669609999999999</c:v>
                </c:pt>
                <c:pt idx="15315">
                  <c:v>51.674340000000001</c:v>
                </c:pt>
                <c:pt idx="15316">
                  <c:v>51.679079999999999</c:v>
                </c:pt>
                <c:pt idx="15317">
                  <c:v>51.683819999999997</c:v>
                </c:pt>
                <c:pt idx="15318">
                  <c:v>51.688549999999999</c:v>
                </c:pt>
                <c:pt idx="15319">
                  <c:v>51.693290000000005</c:v>
                </c:pt>
                <c:pt idx="15320">
                  <c:v>51.698029999999996</c:v>
                </c:pt>
                <c:pt idx="15321">
                  <c:v>51.702759999999998</c:v>
                </c:pt>
                <c:pt idx="15322">
                  <c:v>51.707500000000003</c:v>
                </c:pt>
                <c:pt idx="15323">
                  <c:v>51.712240000000001</c:v>
                </c:pt>
                <c:pt idx="15324">
                  <c:v>51.71698</c:v>
                </c:pt>
                <c:pt idx="15325">
                  <c:v>51.721709999999995</c:v>
                </c:pt>
                <c:pt idx="15326">
                  <c:v>51.72645</c:v>
                </c:pt>
                <c:pt idx="15327">
                  <c:v>51.731190000000005</c:v>
                </c:pt>
                <c:pt idx="15328">
                  <c:v>51.73592</c:v>
                </c:pt>
                <c:pt idx="15329">
                  <c:v>51.740659999999998</c:v>
                </c:pt>
                <c:pt idx="15330">
                  <c:v>51.745399999999997</c:v>
                </c:pt>
                <c:pt idx="15331">
                  <c:v>51.750129999999999</c:v>
                </c:pt>
                <c:pt idx="15332">
                  <c:v>51.754870000000004</c:v>
                </c:pt>
                <c:pt idx="15333">
                  <c:v>51.759609999999995</c:v>
                </c:pt>
                <c:pt idx="15334">
                  <c:v>51.76435</c:v>
                </c:pt>
                <c:pt idx="15335">
                  <c:v>51.769089999999998</c:v>
                </c:pt>
                <c:pt idx="15336">
                  <c:v>51.773820000000001</c:v>
                </c:pt>
                <c:pt idx="15337">
                  <c:v>51.778559999999999</c:v>
                </c:pt>
                <c:pt idx="15338">
                  <c:v>51.783299999999997</c:v>
                </c:pt>
                <c:pt idx="15339">
                  <c:v>51.788040000000002</c:v>
                </c:pt>
                <c:pt idx="15340">
                  <c:v>51.792770000000004</c:v>
                </c:pt>
                <c:pt idx="15341">
                  <c:v>51.797509999999996</c:v>
                </c:pt>
                <c:pt idx="15342">
                  <c:v>51.802250000000001</c:v>
                </c:pt>
                <c:pt idx="15343">
                  <c:v>51.806989999999999</c:v>
                </c:pt>
                <c:pt idx="15344">
                  <c:v>51.811720000000001</c:v>
                </c:pt>
                <c:pt idx="15345">
                  <c:v>51.816459999999999</c:v>
                </c:pt>
                <c:pt idx="15346">
                  <c:v>51.821199999999997</c:v>
                </c:pt>
                <c:pt idx="15347">
                  <c:v>51.82593</c:v>
                </c:pt>
                <c:pt idx="15348">
                  <c:v>51.830670000000005</c:v>
                </c:pt>
                <c:pt idx="15349">
                  <c:v>51.835409999999996</c:v>
                </c:pt>
                <c:pt idx="15350">
                  <c:v>51.840150000000001</c:v>
                </c:pt>
                <c:pt idx="15351">
                  <c:v>51.844880000000003</c:v>
                </c:pt>
                <c:pt idx="15352">
                  <c:v>51.849620000000002</c:v>
                </c:pt>
                <c:pt idx="15353">
                  <c:v>51.85436</c:v>
                </c:pt>
                <c:pt idx="15354">
                  <c:v>51.859099999999998</c:v>
                </c:pt>
                <c:pt idx="15355">
                  <c:v>51.86383</c:v>
                </c:pt>
                <c:pt idx="15356">
                  <c:v>51.868570000000005</c:v>
                </c:pt>
                <c:pt idx="15357">
                  <c:v>51.873309999999996</c:v>
                </c:pt>
                <c:pt idx="15358">
                  <c:v>51.878050000000002</c:v>
                </c:pt>
                <c:pt idx="15359">
                  <c:v>51.882780000000004</c:v>
                </c:pt>
                <c:pt idx="15360">
                  <c:v>51.887520000000002</c:v>
                </c:pt>
                <c:pt idx="15361">
                  <c:v>51.89226</c:v>
                </c:pt>
                <c:pt idx="15362">
                  <c:v>51.896999999999998</c:v>
                </c:pt>
                <c:pt idx="15363">
                  <c:v>51.901740000000004</c:v>
                </c:pt>
                <c:pt idx="15364">
                  <c:v>51.906470000000006</c:v>
                </c:pt>
                <c:pt idx="15365">
                  <c:v>51.911209999999997</c:v>
                </c:pt>
                <c:pt idx="15366">
                  <c:v>51.915950000000002</c:v>
                </c:pt>
                <c:pt idx="15367">
                  <c:v>51.92069</c:v>
                </c:pt>
                <c:pt idx="15368">
                  <c:v>51.925420000000003</c:v>
                </c:pt>
                <c:pt idx="15369">
                  <c:v>51.930160000000001</c:v>
                </c:pt>
                <c:pt idx="15370">
                  <c:v>51.934899999999999</c:v>
                </c:pt>
                <c:pt idx="15371">
                  <c:v>51.939640000000004</c:v>
                </c:pt>
                <c:pt idx="15372">
                  <c:v>51.944379999999995</c:v>
                </c:pt>
                <c:pt idx="15373">
                  <c:v>51.949109999999997</c:v>
                </c:pt>
                <c:pt idx="15374">
                  <c:v>51.953850000000003</c:v>
                </c:pt>
                <c:pt idx="15375">
                  <c:v>51.958590000000001</c:v>
                </c:pt>
                <c:pt idx="15376">
                  <c:v>51.963329999999999</c:v>
                </c:pt>
                <c:pt idx="15377">
                  <c:v>51.968060000000001</c:v>
                </c:pt>
                <c:pt idx="15378">
                  <c:v>51.972799999999999</c:v>
                </c:pt>
                <c:pt idx="15379">
                  <c:v>51.977540000000005</c:v>
                </c:pt>
                <c:pt idx="15380">
                  <c:v>51.982279999999996</c:v>
                </c:pt>
                <c:pt idx="15381">
                  <c:v>51.987009999999998</c:v>
                </c:pt>
                <c:pt idx="15382">
                  <c:v>51.991750000000003</c:v>
                </c:pt>
                <c:pt idx="15383">
                  <c:v>51.996490000000001</c:v>
                </c:pt>
                <c:pt idx="15384">
                  <c:v>52.00123</c:v>
                </c:pt>
                <c:pt idx="15385">
                  <c:v>52.005969999999998</c:v>
                </c:pt>
                <c:pt idx="15386">
                  <c:v>52.0107</c:v>
                </c:pt>
                <c:pt idx="15387">
                  <c:v>52.015440000000005</c:v>
                </c:pt>
                <c:pt idx="15388">
                  <c:v>52.020179999999996</c:v>
                </c:pt>
                <c:pt idx="15389">
                  <c:v>52.024920000000002</c:v>
                </c:pt>
                <c:pt idx="15390">
                  <c:v>52.02966</c:v>
                </c:pt>
                <c:pt idx="15391">
                  <c:v>52.034390000000002</c:v>
                </c:pt>
                <c:pt idx="15392">
                  <c:v>52.03913</c:v>
                </c:pt>
                <c:pt idx="15393">
                  <c:v>52.043869999999998</c:v>
                </c:pt>
                <c:pt idx="15394">
                  <c:v>52.048610000000004</c:v>
                </c:pt>
                <c:pt idx="15395">
                  <c:v>52.053349999999995</c:v>
                </c:pt>
                <c:pt idx="15396">
                  <c:v>52.05809</c:v>
                </c:pt>
                <c:pt idx="15397">
                  <c:v>52.062820000000002</c:v>
                </c:pt>
                <c:pt idx="15398">
                  <c:v>52.06756</c:v>
                </c:pt>
                <c:pt idx="15399">
                  <c:v>52.072299999999998</c:v>
                </c:pt>
                <c:pt idx="15400">
                  <c:v>52.077039999999997</c:v>
                </c:pt>
                <c:pt idx="15401">
                  <c:v>52.081769999999999</c:v>
                </c:pt>
                <c:pt idx="15402">
                  <c:v>52.086510000000004</c:v>
                </c:pt>
                <c:pt idx="15403">
                  <c:v>52.091249999999995</c:v>
                </c:pt>
                <c:pt idx="15404">
                  <c:v>52.09599</c:v>
                </c:pt>
                <c:pt idx="15405">
                  <c:v>52.100729999999999</c:v>
                </c:pt>
                <c:pt idx="15406">
                  <c:v>52.105460000000001</c:v>
                </c:pt>
                <c:pt idx="15407">
                  <c:v>52.110199999999999</c:v>
                </c:pt>
                <c:pt idx="15408">
                  <c:v>52.114939999999997</c:v>
                </c:pt>
                <c:pt idx="15409">
                  <c:v>52.119680000000002</c:v>
                </c:pt>
                <c:pt idx="15410">
                  <c:v>52.124420000000001</c:v>
                </c:pt>
                <c:pt idx="15411">
                  <c:v>52.129159999999999</c:v>
                </c:pt>
                <c:pt idx="15412">
                  <c:v>52.133899999999997</c:v>
                </c:pt>
                <c:pt idx="15413">
                  <c:v>52.138629999999999</c:v>
                </c:pt>
                <c:pt idx="15414">
                  <c:v>52.143370000000004</c:v>
                </c:pt>
                <c:pt idx="15415">
                  <c:v>52.148109999999996</c:v>
                </c:pt>
                <c:pt idx="15416">
                  <c:v>52.152850000000001</c:v>
                </c:pt>
                <c:pt idx="15417">
                  <c:v>52.157580000000003</c:v>
                </c:pt>
                <c:pt idx="15418">
                  <c:v>52.162320000000001</c:v>
                </c:pt>
                <c:pt idx="15419">
                  <c:v>52.167059999999999</c:v>
                </c:pt>
                <c:pt idx="15420">
                  <c:v>52.171799999999998</c:v>
                </c:pt>
                <c:pt idx="15421">
                  <c:v>52.176540000000003</c:v>
                </c:pt>
                <c:pt idx="15422">
                  <c:v>52.181279999999994</c:v>
                </c:pt>
                <c:pt idx="15423">
                  <c:v>52.186019999999999</c:v>
                </c:pt>
                <c:pt idx="15424">
                  <c:v>52.190750000000001</c:v>
                </c:pt>
                <c:pt idx="15425">
                  <c:v>52.195489999999999</c:v>
                </c:pt>
                <c:pt idx="15426">
                  <c:v>52.200229999999998</c:v>
                </c:pt>
                <c:pt idx="15427">
                  <c:v>52.204970000000003</c:v>
                </c:pt>
                <c:pt idx="15428">
                  <c:v>52.209710000000001</c:v>
                </c:pt>
                <c:pt idx="15429">
                  <c:v>52.214440000000003</c:v>
                </c:pt>
                <c:pt idx="15430">
                  <c:v>52.219179999999994</c:v>
                </c:pt>
                <c:pt idx="15431">
                  <c:v>52.22392</c:v>
                </c:pt>
                <c:pt idx="15432">
                  <c:v>52.228660000000005</c:v>
                </c:pt>
                <c:pt idx="15433">
                  <c:v>52.233399999999996</c:v>
                </c:pt>
                <c:pt idx="15434">
                  <c:v>52.238140000000001</c:v>
                </c:pt>
                <c:pt idx="15435">
                  <c:v>52.24288</c:v>
                </c:pt>
                <c:pt idx="15436">
                  <c:v>52.247610000000002</c:v>
                </c:pt>
                <c:pt idx="15437">
                  <c:v>52.25235</c:v>
                </c:pt>
                <c:pt idx="15438">
                  <c:v>52.257089999999998</c:v>
                </c:pt>
                <c:pt idx="15439">
                  <c:v>52.261830000000003</c:v>
                </c:pt>
                <c:pt idx="15440">
                  <c:v>52.266570000000002</c:v>
                </c:pt>
                <c:pt idx="15441">
                  <c:v>52.27131</c:v>
                </c:pt>
                <c:pt idx="15442">
                  <c:v>52.276049999999998</c:v>
                </c:pt>
                <c:pt idx="15443">
                  <c:v>52.28078</c:v>
                </c:pt>
                <c:pt idx="15444">
                  <c:v>52.285520000000005</c:v>
                </c:pt>
                <c:pt idx="15445">
                  <c:v>52.290259999999996</c:v>
                </c:pt>
                <c:pt idx="15446">
                  <c:v>52.295000000000002</c:v>
                </c:pt>
                <c:pt idx="15447">
                  <c:v>52.29974</c:v>
                </c:pt>
                <c:pt idx="15448">
                  <c:v>52.304479999999998</c:v>
                </c:pt>
                <c:pt idx="15449">
                  <c:v>52.309219999999996</c:v>
                </c:pt>
                <c:pt idx="15450">
                  <c:v>52.313949999999998</c:v>
                </c:pt>
                <c:pt idx="15451">
                  <c:v>52.318690000000004</c:v>
                </c:pt>
                <c:pt idx="15452">
                  <c:v>52.323429999999995</c:v>
                </c:pt>
                <c:pt idx="15453">
                  <c:v>52.32817</c:v>
                </c:pt>
                <c:pt idx="15454">
                  <c:v>52.332910000000005</c:v>
                </c:pt>
                <c:pt idx="15455">
                  <c:v>52.337649999999996</c:v>
                </c:pt>
                <c:pt idx="15456">
                  <c:v>52.342390000000002</c:v>
                </c:pt>
                <c:pt idx="15457">
                  <c:v>52.347119999999997</c:v>
                </c:pt>
                <c:pt idx="15458">
                  <c:v>52.351860000000002</c:v>
                </c:pt>
                <c:pt idx="15459">
                  <c:v>52.3566</c:v>
                </c:pt>
                <c:pt idx="15460">
                  <c:v>52.361339999999998</c:v>
                </c:pt>
                <c:pt idx="15461">
                  <c:v>52.366080000000004</c:v>
                </c:pt>
                <c:pt idx="15462">
                  <c:v>52.370820000000002</c:v>
                </c:pt>
                <c:pt idx="15463">
                  <c:v>52.37556</c:v>
                </c:pt>
                <c:pt idx="15464">
                  <c:v>52.380299999999998</c:v>
                </c:pt>
                <c:pt idx="15465">
                  <c:v>52.385040000000004</c:v>
                </c:pt>
                <c:pt idx="15466">
                  <c:v>52.389769999999999</c:v>
                </c:pt>
                <c:pt idx="15467">
                  <c:v>52.394509999999997</c:v>
                </c:pt>
                <c:pt idx="15468">
                  <c:v>52.399250000000002</c:v>
                </c:pt>
                <c:pt idx="15469">
                  <c:v>52.40399</c:v>
                </c:pt>
                <c:pt idx="15470">
                  <c:v>52.408729999999998</c:v>
                </c:pt>
                <c:pt idx="15471">
                  <c:v>52.413469999999997</c:v>
                </c:pt>
                <c:pt idx="15472">
                  <c:v>52.418210000000002</c:v>
                </c:pt>
                <c:pt idx="15473">
                  <c:v>52.422940000000004</c:v>
                </c:pt>
                <c:pt idx="15474">
                  <c:v>52.427679999999995</c:v>
                </c:pt>
                <c:pt idx="15475">
                  <c:v>52.43242</c:v>
                </c:pt>
                <c:pt idx="15476">
                  <c:v>52.437159999999999</c:v>
                </c:pt>
                <c:pt idx="15477">
                  <c:v>52.441899999999997</c:v>
                </c:pt>
                <c:pt idx="15478">
                  <c:v>52.446640000000002</c:v>
                </c:pt>
                <c:pt idx="15479">
                  <c:v>52.45138</c:v>
                </c:pt>
                <c:pt idx="15480">
                  <c:v>52.456119999999999</c:v>
                </c:pt>
                <c:pt idx="15481">
                  <c:v>52.460859999999997</c:v>
                </c:pt>
                <c:pt idx="15482">
                  <c:v>52.465600000000002</c:v>
                </c:pt>
                <c:pt idx="15483">
                  <c:v>52.470330000000004</c:v>
                </c:pt>
                <c:pt idx="15484">
                  <c:v>52.475069999999995</c:v>
                </c:pt>
                <c:pt idx="15485">
                  <c:v>52.479810000000001</c:v>
                </c:pt>
                <c:pt idx="15486">
                  <c:v>52.484549999999999</c:v>
                </c:pt>
                <c:pt idx="15487">
                  <c:v>52.489290000000004</c:v>
                </c:pt>
                <c:pt idx="15488">
                  <c:v>52.494029999999995</c:v>
                </c:pt>
                <c:pt idx="15489">
                  <c:v>52.49877</c:v>
                </c:pt>
                <c:pt idx="15490">
                  <c:v>52.503510000000006</c:v>
                </c:pt>
                <c:pt idx="15491">
                  <c:v>52.508249999999997</c:v>
                </c:pt>
                <c:pt idx="15492">
                  <c:v>52.512979999999999</c:v>
                </c:pt>
                <c:pt idx="15493">
                  <c:v>52.51773</c:v>
                </c:pt>
                <c:pt idx="15494">
                  <c:v>52.522469999999998</c:v>
                </c:pt>
                <c:pt idx="15495">
                  <c:v>52.527200000000001</c:v>
                </c:pt>
                <c:pt idx="15496">
                  <c:v>52.531939999999999</c:v>
                </c:pt>
                <c:pt idx="15497">
                  <c:v>52.536680000000004</c:v>
                </c:pt>
                <c:pt idx="15498">
                  <c:v>52.541419999999995</c:v>
                </c:pt>
                <c:pt idx="15499">
                  <c:v>52.54616</c:v>
                </c:pt>
                <c:pt idx="15500">
                  <c:v>52.550899999999999</c:v>
                </c:pt>
                <c:pt idx="15501">
                  <c:v>52.555640000000004</c:v>
                </c:pt>
                <c:pt idx="15502">
                  <c:v>52.560379999999995</c:v>
                </c:pt>
                <c:pt idx="15503">
                  <c:v>52.56512</c:v>
                </c:pt>
                <c:pt idx="15504">
                  <c:v>52.569860000000006</c:v>
                </c:pt>
                <c:pt idx="15505">
                  <c:v>52.574590000000001</c:v>
                </c:pt>
                <c:pt idx="15506">
                  <c:v>52.579340000000002</c:v>
                </c:pt>
                <c:pt idx="15507">
                  <c:v>52.584069999999997</c:v>
                </c:pt>
                <c:pt idx="15508">
                  <c:v>52.588810000000002</c:v>
                </c:pt>
                <c:pt idx="15509">
                  <c:v>52.59355</c:v>
                </c:pt>
                <c:pt idx="15510">
                  <c:v>52.598289999999999</c:v>
                </c:pt>
                <c:pt idx="15511">
                  <c:v>52.603030000000004</c:v>
                </c:pt>
                <c:pt idx="15512">
                  <c:v>52.607769999999995</c:v>
                </c:pt>
                <c:pt idx="15513">
                  <c:v>52.61251</c:v>
                </c:pt>
                <c:pt idx="15514">
                  <c:v>52.617249999999999</c:v>
                </c:pt>
                <c:pt idx="15515">
                  <c:v>52.621990000000004</c:v>
                </c:pt>
                <c:pt idx="15516">
                  <c:v>52.626729999999995</c:v>
                </c:pt>
                <c:pt idx="15517">
                  <c:v>52.63147</c:v>
                </c:pt>
                <c:pt idx="15518">
                  <c:v>52.636210000000005</c:v>
                </c:pt>
                <c:pt idx="15519">
                  <c:v>52.640940000000001</c:v>
                </c:pt>
                <c:pt idx="15520">
                  <c:v>52.645679999999999</c:v>
                </c:pt>
                <c:pt idx="15521">
                  <c:v>52.65043</c:v>
                </c:pt>
                <c:pt idx="15522">
                  <c:v>52.655160000000002</c:v>
                </c:pt>
                <c:pt idx="15523">
                  <c:v>52.6599</c:v>
                </c:pt>
                <c:pt idx="15524">
                  <c:v>52.664639999999999</c:v>
                </c:pt>
                <c:pt idx="15525">
                  <c:v>52.669380000000004</c:v>
                </c:pt>
                <c:pt idx="15526">
                  <c:v>52.674119999999995</c:v>
                </c:pt>
                <c:pt idx="15527">
                  <c:v>52.67886</c:v>
                </c:pt>
                <c:pt idx="15528">
                  <c:v>52.683599999999998</c:v>
                </c:pt>
                <c:pt idx="15529">
                  <c:v>52.688339999999997</c:v>
                </c:pt>
                <c:pt idx="15530">
                  <c:v>52.693080000000002</c:v>
                </c:pt>
                <c:pt idx="15531">
                  <c:v>52.69782</c:v>
                </c:pt>
                <c:pt idx="15532">
                  <c:v>52.702560000000005</c:v>
                </c:pt>
                <c:pt idx="15533">
                  <c:v>52.707299999999996</c:v>
                </c:pt>
                <c:pt idx="15534">
                  <c:v>52.712040000000002</c:v>
                </c:pt>
                <c:pt idx="15535">
                  <c:v>52.71678</c:v>
                </c:pt>
                <c:pt idx="15536">
                  <c:v>52.721519999999998</c:v>
                </c:pt>
                <c:pt idx="15537">
                  <c:v>52.726259999999996</c:v>
                </c:pt>
                <c:pt idx="15538">
                  <c:v>52.731000000000002</c:v>
                </c:pt>
                <c:pt idx="15539">
                  <c:v>52.735730000000004</c:v>
                </c:pt>
                <c:pt idx="15540">
                  <c:v>52.740469999999995</c:v>
                </c:pt>
                <c:pt idx="15541">
                  <c:v>52.745220000000003</c:v>
                </c:pt>
                <c:pt idx="15542">
                  <c:v>52.749949999999998</c:v>
                </c:pt>
                <c:pt idx="15543">
                  <c:v>52.754689999999997</c:v>
                </c:pt>
                <c:pt idx="15544">
                  <c:v>52.759439999999998</c:v>
                </c:pt>
                <c:pt idx="15545">
                  <c:v>52.76417</c:v>
                </c:pt>
                <c:pt idx="15546">
                  <c:v>52.768910000000005</c:v>
                </c:pt>
                <c:pt idx="15547">
                  <c:v>52.773649999999996</c:v>
                </c:pt>
                <c:pt idx="15548">
                  <c:v>52.778390000000002</c:v>
                </c:pt>
                <c:pt idx="15549">
                  <c:v>52.78313</c:v>
                </c:pt>
                <c:pt idx="15550">
                  <c:v>52.787869999999998</c:v>
                </c:pt>
                <c:pt idx="15551">
                  <c:v>52.792609999999996</c:v>
                </c:pt>
                <c:pt idx="15552">
                  <c:v>52.797350000000002</c:v>
                </c:pt>
                <c:pt idx="15553">
                  <c:v>52.80209</c:v>
                </c:pt>
                <c:pt idx="15554">
                  <c:v>52.806829999999998</c:v>
                </c:pt>
                <c:pt idx="15555">
                  <c:v>52.811570000000003</c:v>
                </c:pt>
                <c:pt idx="15556">
                  <c:v>52.816310000000001</c:v>
                </c:pt>
                <c:pt idx="15557">
                  <c:v>52.82105</c:v>
                </c:pt>
                <c:pt idx="15558">
                  <c:v>52.825789999999998</c:v>
                </c:pt>
                <c:pt idx="15559">
                  <c:v>52.830530000000003</c:v>
                </c:pt>
                <c:pt idx="15560">
                  <c:v>52.835269999999994</c:v>
                </c:pt>
                <c:pt idx="15561">
                  <c:v>52.840009999999999</c:v>
                </c:pt>
                <c:pt idx="15562">
                  <c:v>52.844750000000005</c:v>
                </c:pt>
                <c:pt idx="15563">
                  <c:v>52.849489999999996</c:v>
                </c:pt>
                <c:pt idx="15564">
                  <c:v>52.854230000000001</c:v>
                </c:pt>
                <c:pt idx="15565">
                  <c:v>52.858969999999999</c:v>
                </c:pt>
                <c:pt idx="15566">
                  <c:v>52.863710000000005</c:v>
                </c:pt>
                <c:pt idx="15567">
                  <c:v>52.868449999999996</c:v>
                </c:pt>
                <c:pt idx="15568">
                  <c:v>52.873190000000001</c:v>
                </c:pt>
                <c:pt idx="15569">
                  <c:v>52.877929999999999</c:v>
                </c:pt>
                <c:pt idx="15570">
                  <c:v>52.882669999999997</c:v>
                </c:pt>
                <c:pt idx="15571">
                  <c:v>52.887410000000003</c:v>
                </c:pt>
                <c:pt idx="15572">
                  <c:v>52.892150000000001</c:v>
                </c:pt>
                <c:pt idx="15573">
                  <c:v>52.896889999999999</c:v>
                </c:pt>
                <c:pt idx="15574">
                  <c:v>52.901629999999997</c:v>
                </c:pt>
                <c:pt idx="15575">
                  <c:v>52.906370000000003</c:v>
                </c:pt>
                <c:pt idx="15576">
                  <c:v>52.911110000000001</c:v>
                </c:pt>
                <c:pt idx="15577">
                  <c:v>52.915849999999999</c:v>
                </c:pt>
                <c:pt idx="15578">
                  <c:v>52.920590000000004</c:v>
                </c:pt>
                <c:pt idx="15579">
                  <c:v>52.925330000000002</c:v>
                </c:pt>
                <c:pt idx="15580">
                  <c:v>52.930070000000001</c:v>
                </c:pt>
                <c:pt idx="15581">
                  <c:v>52.934809999999999</c:v>
                </c:pt>
                <c:pt idx="15582">
                  <c:v>52.939550000000004</c:v>
                </c:pt>
                <c:pt idx="15583">
                  <c:v>52.944289999999995</c:v>
                </c:pt>
                <c:pt idx="15584">
                  <c:v>52.94903</c:v>
                </c:pt>
                <c:pt idx="15585">
                  <c:v>52.953769999999999</c:v>
                </c:pt>
                <c:pt idx="15586">
                  <c:v>52.958509999999997</c:v>
                </c:pt>
                <c:pt idx="15587">
                  <c:v>52.963250000000002</c:v>
                </c:pt>
                <c:pt idx="15588">
                  <c:v>52.96799</c:v>
                </c:pt>
                <c:pt idx="15589">
                  <c:v>52.972730000000006</c:v>
                </c:pt>
                <c:pt idx="15590">
                  <c:v>52.977469999999997</c:v>
                </c:pt>
                <c:pt idx="15591">
                  <c:v>52.982210000000002</c:v>
                </c:pt>
                <c:pt idx="15592">
                  <c:v>52.98695</c:v>
                </c:pt>
                <c:pt idx="15593">
                  <c:v>52.991689999999998</c:v>
                </c:pt>
                <c:pt idx="15594">
                  <c:v>52.996429999999997</c:v>
                </c:pt>
                <c:pt idx="15595">
                  <c:v>53.001170000000002</c:v>
                </c:pt>
                <c:pt idx="15596">
                  <c:v>53.00591</c:v>
                </c:pt>
                <c:pt idx="15597">
                  <c:v>53.010649999999998</c:v>
                </c:pt>
                <c:pt idx="15598">
                  <c:v>53.015390000000004</c:v>
                </c:pt>
                <c:pt idx="15599">
                  <c:v>53.020130000000002</c:v>
                </c:pt>
                <c:pt idx="15600">
                  <c:v>53.02487</c:v>
                </c:pt>
                <c:pt idx="15601">
                  <c:v>53.029609999999998</c:v>
                </c:pt>
                <c:pt idx="15602">
                  <c:v>53.034350000000003</c:v>
                </c:pt>
                <c:pt idx="15603">
                  <c:v>53.039089999999995</c:v>
                </c:pt>
                <c:pt idx="15604">
                  <c:v>53.04383</c:v>
                </c:pt>
                <c:pt idx="15605">
                  <c:v>53.048570000000005</c:v>
                </c:pt>
                <c:pt idx="15606">
                  <c:v>53.053309999999996</c:v>
                </c:pt>
                <c:pt idx="15607">
                  <c:v>53.058050000000001</c:v>
                </c:pt>
                <c:pt idx="15608">
                  <c:v>53.06279</c:v>
                </c:pt>
                <c:pt idx="15609">
                  <c:v>53.067540000000001</c:v>
                </c:pt>
                <c:pt idx="15610">
                  <c:v>53.072269999999996</c:v>
                </c:pt>
                <c:pt idx="15611">
                  <c:v>53.077020000000005</c:v>
                </c:pt>
                <c:pt idx="15612">
                  <c:v>53.08175</c:v>
                </c:pt>
                <c:pt idx="15613">
                  <c:v>53.086500000000001</c:v>
                </c:pt>
                <c:pt idx="15614">
                  <c:v>53.091239999999999</c:v>
                </c:pt>
                <c:pt idx="15615">
                  <c:v>53.095980000000004</c:v>
                </c:pt>
                <c:pt idx="15616">
                  <c:v>53.100719999999995</c:v>
                </c:pt>
                <c:pt idx="15617">
                  <c:v>53.105460000000001</c:v>
                </c:pt>
                <c:pt idx="15618">
                  <c:v>53.110200000000006</c:v>
                </c:pt>
                <c:pt idx="15619">
                  <c:v>53.114939999999997</c:v>
                </c:pt>
                <c:pt idx="15620">
                  <c:v>53.119680000000002</c:v>
                </c:pt>
                <c:pt idx="15621">
                  <c:v>53.124420000000001</c:v>
                </c:pt>
                <c:pt idx="15622">
                  <c:v>53.129159999999999</c:v>
                </c:pt>
                <c:pt idx="15623">
                  <c:v>53.133899999999997</c:v>
                </c:pt>
                <c:pt idx="15624">
                  <c:v>53.138640000000002</c:v>
                </c:pt>
                <c:pt idx="15625">
                  <c:v>53.143380000000001</c:v>
                </c:pt>
                <c:pt idx="15626">
                  <c:v>53.148119999999999</c:v>
                </c:pt>
                <c:pt idx="15627">
                  <c:v>53.152860000000004</c:v>
                </c:pt>
                <c:pt idx="15628">
                  <c:v>53.157600000000002</c:v>
                </c:pt>
                <c:pt idx="15629">
                  <c:v>53.16234</c:v>
                </c:pt>
                <c:pt idx="15630">
                  <c:v>53.167079999999999</c:v>
                </c:pt>
                <c:pt idx="15631">
                  <c:v>53.171820000000004</c:v>
                </c:pt>
                <c:pt idx="15632">
                  <c:v>53.176559999999995</c:v>
                </c:pt>
                <c:pt idx="15633">
                  <c:v>53.181310000000003</c:v>
                </c:pt>
                <c:pt idx="15634">
                  <c:v>53.186039999999998</c:v>
                </c:pt>
                <c:pt idx="15635">
                  <c:v>53.19079</c:v>
                </c:pt>
                <c:pt idx="15636">
                  <c:v>53.195529999999998</c:v>
                </c:pt>
                <c:pt idx="15637">
                  <c:v>53.200270000000003</c:v>
                </c:pt>
                <c:pt idx="15638">
                  <c:v>53.205009999999994</c:v>
                </c:pt>
                <c:pt idx="15639">
                  <c:v>53.20975</c:v>
                </c:pt>
                <c:pt idx="15640">
                  <c:v>53.214490000000005</c:v>
                </c:pt>
                <c:pt idx="15641">
                  <c:v>53.219229999999996</c:v>
                </c:pt>
                <c:pt idx="15642">
                  <c:v>53.223970000000001</c:v>
                </c:pt>
                <c:pt idx="15643">
                  <c:v>53.22871</c:v>
                </c:pt>
                <c:pt idx="15644">
                  <c:v>53.233450000000005</c:v>
                </c:pt>
                <c:pt idx="15645">
                  <c:v>53.238189999999996</c:v>
                </c:pt>
                <c:pt idx="15646">
                  <c:v>53.242930000000001</c:v>
                </c:pt>
                <c:pt idx="15647">
                  <c:v>53.247679999999995</c:v>
                </c:pt>
                <c:pt idx="15648">
                  <c:v>53.252409999999998</c:v>
                </c:pt>
                <c:pt idx="15649">
                  <c:v>53.257159999999999</c:v>
                </c:pt>
                <c:pt idx="15650">
                  <c:v>53.261900000000004</c:v>
                </c:pt>
                <c:pt idx="15651">
                  <c:v>53.266639999999995</c:v>
                </c:pt>
                <c:pt idx="15652">
                  <c:v>53.271380000000001</c:v>
                </c:pt>
                <c:pt idx="15653">
                  <c:v>53.276120000000006</c:v>
                </c:pt>
                <c:pt idx="15654">
                  <c:v>53.280859999999997</c:v>
                </c:pt>
                <c:pt idx="15655">
                  <c:v>53.285600000000002</c:v>
                </c:pt>
                <c:pt idx="15656">
                  <c:v>53.29034</c:v>
                </c:pt>
                <c:pt idx="15657">
                  <c:v>53.295079999999999</c:v>
                </c:pt>
                <c:pt idx="15658">
                  <c:v>53.299819999999997</c:v>
                </c:pt>
                <c:pt idx="15659">
                  <c:v>53.304560000000002</c:v>
                </c:pt>
                <c:pt idx="15660">
                  <c:v>53.309309999999996</c:v>
                </c:pt>
                <c:pt idx="15661">
                  <c:v>53.314050000000002</c:v>
                </c:pt>
                <c:pt idx="15662">
                  <c:v>53.31879</c:v>
                </c:pt>
                <c:pt idx="15663">
                  <c:v>53.323529999999998</c:v>
                </c:pt>
                <c:pt idx="15664">
                  <c:v>53.328269999999996</c:v>
                </c:pt>
                <c:pt idx="15665">
                  <c:v>53.333010000000002</c:v>
                </c:pt>
                <c:pt idx="15666">
                  <c:v>53.33775</c:v>
                </c:pt>
                <c:pt idx="15667">
                  <c:v>53.342489999999998</c:v>
                </c:pt>
                <c:pt idx="15668">
                  <c:v>53.347230000000003</c:v>
                </c:pt>
                <c:pt idx="15669">
                  <c:v>53.351970000000001</c:v>
                </c:pt>
                <c:pt idx="15670">
                  <c:v>53.35671</c:v>
                </c:pt>
                <c:pt idx="15671">
                  <c:v>53.361460000000001</c:v>
                </c:pt>
                <c:pt idx="15672">
                  <c:v>53.366199999999999</c:v>
                </c:pt>
                <c:pt idx="15673">
                  <c:v>53.370939999999997</c:v>
                </c:pt>
                <c:pt idx="15674">
                  <c:v>53.375680000000003</c:v>
                </c:pt>
                <c:pt idx="15675">
                  <c:v>53.380420000000001</c:v>
                </c:pt>
                <c:pt idx="15676">
                  <c:v>53.385159999999999</c:v>
                </c:pt>
                <c:pt idx="15677">
                  <c:v>53.389899999999997</c:v>
                </c:pt>
                <c:pt idx="15678">
                  <c:v>53.394640000000003</c:v>
                </c:pt>
                <c:pt idx="15679">
                  <c:v>53.399380000000001</c:v>
                </c:pt>
                <c:pt idx="15680">
                  <c:v>53.404130000000002</c:v>
                </c:pt>
                <c:pt idx="15681">
                  <c:v>53.408860000000004</c:v>
                </c:pt>
                <c:pt idx="15682">
                  <c:v>53.413609999999998</c:v>
                </c:pt>
                <c:pt idx="15683">
                  <c:v>53.418350000000004</c:v>
                </c:pt>
                <c:pt idx="15684">
                  <c:v>53.423090000000002</c:v>
                </c:pt>
                <c:pt idx="15685">
                  <c:v>53.42783</c:v>
                </c:pt>
                <c:pt idx="15686">
                  <c:v>53.432569999999998</c:v>
                </c:pt>
                <c:pt idx="15687">
                  <c:v>53.437310000000004</c:v>
                </c:pt>
                <c:pt idx="15688">
                  <c:v>53.442049999999995</c:v>
                </c:pt>
                <c:pt idx="15689">
                  <c:v>53.446800000000003</c:v>
                </c:pt>
                <c:pt idx="15690">
                  <c:v>53.451540000000001</c:v>
                </c:pt>
                <c:pt idx="15691">
                  <c:v>53.45628</c:v>
                </c:pt>
                <c:pt idx="15692">
                  <c:v>53.461019999999998</c:v>
                </c:pt>
                <c:pt idx="15693">
                  <c:v>53.465760000000003</c:v>
                </c:pt>
                <c:pt idx="15694">
                  <c:v>53.470499999999994</c:v>
                </c:pt>
                <c:pt idx="15695">
                  <c:v>53.475239999999999</c:v>
                </c:pt>
                <c:pt idx="15696">
                  <c:v>53.479980000000005</c:v>
                </c:pt>
                <c:pt idx="15697">
                  <c:v>53.484729999999999</c:v>
                </c:pt>
                <c:pt idx="15698">
                  <c:v>53.489469999999997</c:v>
                </c:pt>
                <c:pt idx="15699">
                  <c:v>53.494210000000002</c:v>
                </c:pt>
                <c:pt idx="15700">
                  <c:v>53.498950000000001</c:v>
                </c:pt>
                <c:pt idx="15701">
                  <c:v>53.503689999999999</c:v>
                </c:pt>
                <c:pt idx="15702">
                  <c:v>53.508430000000004</c:v>
                </c:pt>
                <c:pt idx="15703">
                  <c:v>53.513170000000002</c:v>
                </c:pt>
                <c:pt idx="15704">
                  <c:v>53.517919999999997</c:v>
                </c:pt>
                <c:pt idx="15705">
                  <c:v>53.522660000000002</c:v>
                </c:pt>
                <c:pt idx="15706">
                  <c:v>53.5274</c:v>
                </c:pt>
                <c:pt idx="15707">
                  <c:v>53.532139999999998</c:v>
                </c:pt>
                <c:pt idx="15708">
                  <c:v>53.536880000000004</c:v>
                </c:pt>
                <c:pt idx="15709">
                  <c:v>53.541619999999995</c:v>
                </c:pt>
                <c:pt idx="15710">
                  <c:v>53.54636</c:v>
                </c:pt>
                <c:pt idx="15711">
                  <c:v>53.551099999999998</c:v>
                </c:pt>
                <c:pt idx="15712">
                  <c:v>53.55585</c:v>
                </c:pt>
                <c:pt idx="15713">
                  <c:v>53.560589999999998</c:v>
                </c:pt>
                <c:pt idx="15714">
                  <c:v>53.565330000000003</c:v>
                </c:pt>
                <c:pt idx="15715">
                  <c:v>53.570069999999994</c:v>
                </c:pt>
                <c:pt idx="15716">
                  <c:v>53.574809999999999</c:v>
                </c:pt>
                <c:pt idx="15717">
                  <c:v>53.579549999999998</c:v>
                </c:pt>
                <c:pt idx="15718">
                  <c:v>53.584299999999999</c:v>
                </c:pt>
                <c:pt idx="15719">
                  <c:v>53.589030000000001</c:v>
                </c:pt>
                <c:pt idx="15720">
                  <c:v>53.593780000000002</c:v>
                </c:pt>
                <c:pt idx="15721">
                  <c:v>53.598519999999994</c:v>
                </c:pt>
                <c:pt idx="15722">
                  <c:v>53.603259999999999</c:v>
                </c:pt>
                <c:pt idx="15723">
                  <c:v>53.608000000000004</c:v>
                </c:pt>
                <c:pt idx="15724">
                  <c:v>53.612740000000002</c:v>
                </c:pt>
                <c:pt idx="15725">
                  <c:v>53.61748</c:v>
                </c:pt>
                <c:pt idx="15726">
                  <c:v>53.622230000000002</c:v>
                </c:pt>
                <c:pt idx="15727">
                  <c:v>53.62697</c:v>
                </c:pt>
                <c:pt idx="15728">
                  <c:v>53.631709999999998</c:v>
                </c:pt>
                <c:pt idx="15729">
                  <c:v>53.636450000000004</c:v>
                </c:pt>
                <c:pt idx="15730">
                  <c:v>53.641190000000002</c:v>
                </c:pt>
                <c:pt idx="15731">
                  <c:v>53.64593</c:v>
                </c:pt>
                <c:pt idx="15732">
                  <c:v>53.650680000000001</c:v>
                </c:pt>
                <c:pt idx="15733">
                  <c:v>53.655419999999999</c:v>
                </c:pt>
                <c:pt idx="15734">
                  <c:v>53.660159999999998</c:v>
                </c:pt>
                <c:pt idx="15735">
                  <c:v>53.664900000000003</c:v>
                </c:pt>
                <c:pt idx="15736">
                  <c:v>53.669640000000001</c:v>
                </c:pt>
                <c:pt idx="15737">
                  <c:v>53.674379999999999</c:v>
                </c:pt>
                <c:pt idx="15738">
                  <c:v>53.679130000000001</c:v>
                </c:pt>
                <c:pt idx="15739">
                  <c:v>53.683869999999999</c:v>
                </c:pt>
                <c:pt idx="15740">
                  <c:v>53.688609999999997</c:v>
                </c:pt>
                <c:pt idx="15741">
                  <c:v>53.693350000000002</c:v>
                </c:pt>
                <c:pt idx="15742">
                  <c:v>53.698089999999993</c:v>
                </c:pt>
                <c:pt idx="15743">
                  <c:v>53.702829999999999</c:v>
                </c:pt>
                <c:pt idx="15744">
                  <c:v>53.70758</c:v>
                </c:pt>
                <c:pt idx="15745">
                  <c:v>53.712319999999998</c:v>
                </c:pt>
                <c:pt idx="15746">
                  <c:v>53.717059999999996</c:v>
                </c:pt>
                <c:pt idx="15747">
                  <c:v>53.721800000000002</c:v>
                </c:pt>
                <c:pt idx="15748">
                  <c:v>53.72654</c:v>
                </c:pt>
                <c:pt idx="15749">
                  <c:v>53.731290000000001</c:v>
                </c:pt>
                <c:pt idx="15750">
                  <c:v>53.73603</c:v>
                </c:pt>
                <c:pt idx="15751">
                  <c:v>53.740769999999998</c:v>
                </c:pt>
                <c:pt idx="15752">
                  <c:v>53.745510000000003</c:v>
                </c:pt>
                <c:pt idx="15753">
                  <c:v>53.750250000000001</c:v>
                </c:pt>
                <c:pt idx="15754">
                  <c:v>53.754999999999995</c:v>
                </c:pt>
                <c:pt idx="15755">
                  <c:v>53.759740000000001</c:v>
                </c:pt>
                <c:pt idx="15756">
                  <c:v>53.764480000000006</c:v>
                </c:pt>
                <c:pt idx="15757">
                  <c:v>53.769219999999997</c:v>
                </c:pt>
                <c:pt idx="15758">
                  <c:v>53.773960000000002</c:v>
                </c:pt>
                <c:pt idx="15759">
                  <c:v>53.778700000000001</c:v>
                </c:pt>
                <c:pt idx="15760">
                  <c:v>53.783449999999995</c:v>
                </c:pt>
                <c:pt idx="15761">
                  <c:v>53.78819</c:v>
                </c:pt>
                <c:pt idx="15762">
                  <c:v>53.792930000000005</c:v>
                </c:pt>
                <c:pt idx="15763">
                  <c:v>53.797669999999997</c:v>
                </c:pt>
                <c:pt idx="15764">
                  <c:v>53.802419999999998</c:v>
                </c:pt>
                <c:pt idx="15765">
                  <c:v>53.807160000000003</c:v>
                </c:pt>
                <c:pt idx="15766">
                  <c:v>53.811900000000001</c:v>
                </c:pt>
                <c:pt idx="15767">
                  <c:v>53.81664</c:v>
                </c:pt>
                <c:pt idx="15768">
                  <c:v>53.821380000000005</c:v>
                </c:pt>
                <c:pt idx="15769">
                  <c:v>53.826119999999996</c:v>
                </c:pt>
                <c:pt idx="15770">
                  <c:v>53.830870000000004</c:v>
                </c:pt>
                <c:pt idx="15771">
                  <c:v>53.835609999999996</c:v>
                </c:pt>
                <c:pt idx="15772">
                  <c:v>53.840350000000001</c:v>
                </c:pt>
                <c:pt idx="15773">
                  <c:v>53.845089999999999</c:v>
                </c:pt>
                <c:pt idx="15774">
                  <c:v>53.849830000000004</c:v>
                </c:pt>
                <c:pt idx="15775">
                  <c:v>53.854579999999999</c:v>
                </c:pt>
                <c:pt idx="15776">
                  <c:v>53.859320000000004</c:v>
                </c:pt>
                <c:pt idx="15777">
                  <c:v>53.864059999999995</c:v>
                </c:pt>
                <c:pt idx="15778">
                  <c:v>53.8688</c:v>
                </c:pt>
                <c:pt idx="15779">
                  <c:v>53.873550000000002</c:v>
                </c:pt>
                <c:pt idx="15780">
                  <c:v>53.87829</c:v>
                </c:pt>
                <c:pt idx="15781">
                  <c:v>53.883029999999998</c:v>
                </c:pt>
                <c:pt idx="15782">
                  <c:v>53.887770000000003</c:v>
                </c:pt>
                <c:pt idx="15783">
                  <c:v>53.892509999999994</c:v>
                </c:pt>
                <c:pt idx="15784">
                  <c:v>53.89725</c:v>
                </c:pt>
                <c:pt idx="15785">
                  <c:v>53.902000000000001</c:v>
                </c:pt>
                <c:pt idx="15786">
                  <c:v>53.906739999999999</c:v>
                </c:pt>
                <c:pt idx="15787">
                  <c:v>53.911479999999997</c:v>
                </c:pt>
                <c:pt idx="15788">
                  <c:v>53.916220000000003</c:v>
                </c:pt>
                <c:pt idx="15789">
                  <c:v>53.920969999999997</c:v>
                </c:pt>
                <c:pt idx="15790">
                  <c:v>53.925710000000002</c:v>
                </c:pt>
                <c:pt idx="15791">
                  <c:v>53.93045</c:v>
                </c:pt>
                <c:pt idx="15792">
                  <c:v>53.935189999999999</c:v>
                </c:pt>
                <c:pt idx="15793">
                  <c:v>53.939929999999997</c:v>
                </c:pt>
                <c:pt idx="15794">
                  <c:v>53.944680000000005</c:v>
                </c:pt>
                <c:pt idx="15795">
                  <c:v>53.949419999999996</c:v>
                </c:pt>
                <c:pt idx="15796">
                  <c:v>53.954160000000002</c:v>
                </c:pt>
                <c:pt idx="15797">
                  <c:v>53.9589</c:v>
                </c:pt>
                <c:pt idx="15798">
                  <c:v>53.963650000000001</c:v>
                </c:pt>
                <c:pt idx="15799">
                  <c:v>53.968389999999999</c:v>
                </c:pt>
                <c:pt idx="15800">
                  <c:v>53.973129999999998</c:v>
                </c:pt>
                <c:pt idx="15801">
                  <c:v>53.977869999999996</c:v>
                </c:pt>
                <c:pt idx="15802">
                  <c:v>53.982620000000004</c:v>
                </c:pt>
                <c:pt idx="15803">
                  <c:v>53.987359999999995</c:v>
                </c:pt>
                <c:pt idx="15804">
                  <c:v>53.992100000000001</c:v>
                </c:pt>
                <c:pt idx="15805">
                  <c:v>53.996839999999999</c:v>
                </c:pt>
                <c:pt idx="15806">
                  <c:v>54.001579999999997</c:v>
                </c:pt>
                <c:pt idx="15807">
                  <c:v>54.006329999999998</c:v>
                </c:pt>
                <c:pt idx="15808">
                  <c:v>54.011070000000004</c:v>
                </c:pt>
                <c:pt idx="15809">
                  <c:v>54.015819999999998</c:v>
                </c:pt>
                <c:pt idx="15810">
                  <c:v>54.020560000000003</c:v>
                </c:pt>
                <c:pt idx="15811">
                  <c:v>54.025300000000001</c:v>
                </c:pt>
                <c:pt idx="15812">
                  <c:v>54.03004</c:v>
                </c:pt>
                <c:pt idx="15813">
                  <c:v>54.034779999999998</c:v>
                </c:pt>
                <c:pt idx="15814">
                  <c:v>54.039529999999999</c:v>
                </c:pt>
                <c:pt idx="15815">
                  <c:v>54.044269999999997</c:v>
                </c:pt>
                <c:pt idx="15816">
                  <c:v>54.049010000000003</c:v>
                </c:pt>
                <c:pt idx="15817">
                  <c:v>54.053750000000001</c:v>
                </c:pt>
                <c:pt idx="15818">
                  <c:v>54.058500000000002</c:v>
                </c:pt>
                <c:pt idx="15819">
                  <c:v>54.06324</c:v>
                </c:pt>
                <c:pt idx="15820">
                  <c:v>54.067979999999999</c:v>
                </c:pt>
                <c:pt idx="15821">
                  <c:v>54.072719999999997</c:v>
                </c:pt>
                <c:pt idx="15822">
                  <c:v>54.077470000000005</c:v>
                </c:pt>
                <c:pt idx="15823">
                  <c:v>54.082209999999996</c:v>
                </c:pt>
                <c:pt idx="15824">
                  <c:v>54.086950000000002</c:v>
                </c:pt>
                <c:pt idx="15825">
                  <c:v>54.09169</c:v>
                </c:pt>
                <c:pt idx="15826">
                  <c:v>54.096440000000001</c:v>
                </c:pt>
                <c:pt idx="15827">
                  <c:v>54.101179999999999</c:v>
                </c:pt>
                <c:pt idx="15828">
                  <c:v>54.105920000000005</c:v>
                </c:pt>
                <c:pt idx="15829">
                  <c:v>54.110659999999996</c:v>
                </c:pt>
                <c:pt idx="15830">
                  <c:v>54.115410000000004</c:v>
                </c:pt>
                <c:pt idx="15831">
                  <c:v>54.120149999999995</c:v>
                </c:pt>
                <c:pt idx="15832">
                  <c:v>54.124890000000001</c:v>
                </c:pt>
                <c:pt idx="15833">
                  <c:v>54.129629999999999</c:v>
                </c:pt>
                <c:pt idx="15834">
                  <c:v>54.13438</c:v>
                </c:pt>
                <c:pt idx="15835">
                  <c:v>54.139119999999998</c:v>
                </c:pt>
                <c:pt idx="15836">
                  <c:v>54.143860000000004</c:v>
                </c:pt>
                <c:pt idx="15837">
                  <c:v>54.148609999999998</c:v>
                </c:pt>
                <c:pt idx="15838">
                  <c:v>54.153350000000003</c:v>
                </c:pt>
                <c:pt idx="15839">
                  <c:v>54.158090000000001</c:v>
                </c:pt>
                <c:pt idx="15840">
                  <c:v>54.16283</c:v>
                </c:pt>
                <c:pt idx="15841">
                  <c:v>54.167580000000001</c:v>
                </c:pt>
                <c:pt idx="15842">
                  <c:v>54.172320000000006</c:v>
                </c:pt>
                <c:pt idx="15843">
                  <c:v>54.177059999999997</c:v>
                </c:pt>
                <c:pt idx="15844">
                  <c:v>54.181809999999999</c:v>
                </c:pt>
                <c:pt idx="15845">
                  <c:v>54.186549999999997</c:v>
                </c:pt>
                <c:pt idx="15846">
                  <c:v>54.191290000000002</c:v>
                </c:pt>
                <c:pt idx="15847">
                  <c:v>54.19603</c:v>
                </c:pt>
                <c:pt idx="15848">
                  <c:v>54.200779999999995</c:v>
                </c:pt>
                <c:pt idx="15849">
                  <c:v>54.20552</c:v>
                </c:pt>
                <c:pt idx="15850">
                  <c:v>54.210260000000005</c:v>
                </c:pt>
                <c:pt idx="15851">
                  <c:v>54.215009999999999</c:v>
                </c:pt>
                <c:pt idx="15852">
                  <c:v>54.219749999999998</c:v>
                </c:pt>
                <c:pt idx="15853">
                  <c:v>54.224490000000003</c:v>
                </c:pt>
                <c:pt idx="15854">
                  <c:v>54.229230000000001</c:v>
                </c:pt>
                <c:pt idx="15855">
                  <c:v>54.233980000000003</c:v>
                </c:pt>
                <c:pt idx="15856">
                  <c:v>54.238720000000001</c:v>
                </c:pt>
                <c:pt idx="15857">
                  <c:v>54.243459999999999</c:v>
                </c:pt>
                <c:pt idx="15858">
                  <c:v>54.24821</c:v>
                </c:pt>
                <c:pt idx="15859">
                  <c:v>54.252949999999998</c:v>
                </c:pt>
                <c:pt idx="15860">
                  <c:v>54.257689999999997</c:v>
                </c:pt>
                <c:pt idx="15861">
                  <c:v>54.262430000000002</c:v>
                </c:pt>
                <c:pt idx="15862">
                  <c:v>54.267179999999996</c:v>
                </c:pt>
                <c:pt idx="15863">
                  <c:v>54.271920000000001</c:v>
                </c:pt>
                <c:pt idx="15864">
                  <c:v>54.27666</c:v>
                </c:pt>
                <c:pt idx="15865">
                  <c:v>54.281410000000001</c:v>
                </c:pt>
                <c:pt idx="15866">
                  <c:v>54.286149999999999</c:v>
                </c:pt>
                <c:pt idx="15867">
                  <c:v>54.290890000000005</c:v>
                </c:pt>
                <c:pt idx="15868">
                  <c:v>54.295629999999996</c:v>
                </c:pt>
                <c:pt idx="15869">
                  <c:v>54.300380000000004</c:v>
                </c:pt>
                <c:pt idx="15870">
                  <c:v>54.305119999999995</c:v>
                </c:pt>
                <c:pt idx="15871">
                  <c:v>54.30986</c:v>
                </c:pt>
                <c:pt idx="15872">
                  <c:v>54.314610000000002</c:v>
                </c:pt>
                <c:pt idx="15873">
                  <c:v>54.31935</c:v>
                </c:pt>
                <c:pt idx="15874">
                  <c:v>54.324089999999998</c:v>
                </c:pt>
                <c:pt idx="15875">
                  <c:v>54.328840000000007</c:v>
                </c:pt>
                <c:pt idx="15876">
                  <c:v>54.333579999999998</c:v>
                </c:pt>
                <c:pt idx="15877">
                  <c:v>54.338320000000003</c:v>
                </c:pt>
                <c:pt idx="15878">
                  <c:v>54.343069999999997</c:v>
                </c:pt>
                <c:pt idx="15879">
                  <c:v>54.347810000000003</c:v>
                </c:pt>
                <c:pt idx="15880">
                  <c:v>54.352550000000001</c:v>
                </c:pt>
                <c:pt idx="15881">
                  <c:v>54.357290000000006</c:v>
                </c:pt>
                <c:pt idx="15882">
                  <c:v>54.36204</c:v>
                </c:pt>
                <c:pt idx="15883">
                  <c:v>54.366780000000006</c:v>
                </c:pt>
                <c:pt idx="15884">
                  <c:v>54.371519999999997</c:v>
                </c:pt>
                <c:pt idx="15885">
                  <c:v>54.376269999999998</c:v>
                </c:pt>
                <c:pt idx="15886">
                  <c:v>54.381010000000003</c:v>
                </c:pt>
                <c:pt idx="15887">
                  <c:v>54.385759999999998</c:v>
                </c:pt>
                <c:pt idx="15888">
                  <c:v>54.390500000000003</c:v>
                </c:pt>
                <c:pt idx="15889">
                  <c:v>54.395239999999994</c:v>
                </c:pt>
                <c:pt idx="15890">
                  <c:v>54.399979999999999</c:v>
                </c:pt>
                <c:pt idx="15891">
                  <c:v>54.404730000000001</c:v>
                </c:pt>
                <c:pt idx="15892">
                  <c:v>54.409469999999999</c:v>
                </c:pt>
                <c:pt idx="15893">
                  <c:v>54.414209999999997</c:v>
                </c:pt>
                <c:pt idx="15894">
                  <c:v>54.418960000000006</c:v>
                </c:pt>
                <c:pt idx="15895">
                  <c:v>54.423699999999997</c:v>
                </c:pt>
                <c:pt idx="15896">
                  <c:v>54.428440000000002</c:v>
                </c:pt>
                <c:pt idx="15897">
                  <c:v>54.433189999999996</c:v>
                </c:pt>
                <c:pt idx="15898">
                  <c:v>54.437930000000001</c:v>
                </c:pt>
                <c:pt idx="15899">
                  <c:v>54.44267</c:v>
                </c:pt>
                <c:pt idx="15900">
                  <c:v>54.447420000000001</c:v>
                </c:pt>
                <c:pt idx="15901">
                  <c:v>54.452159999999999</c:v>
                </c:pt>
                <c:pt idx="15902">
                  <c:v>54.456900000000005</c:v>
                </c:pt>
                <c:pt idx="15903">
                  <c:v>54.461649999999999</c:v>
                </c:pt>
                <c:pt idx="15904">
                  <c:v>54.466390000000004</c:v>
                </c:pt>
                <c:pt idx="15905">
                  <c:v>54.471139999999998</c:v>
                </c:pt>
                <c:pt idx="15906">
                  <c:v>54.475879999999997</c:v>
                </c:pt>
                <c:pt idx="15907">
                  <c:v>54.480620000000002</c:v>
                </c:pt>
                <c:pt idx="15908">
                  <c:v>54.485369999999996</c:v>
                </c:pt>
                <c:pt idx="15909">
                  <c:v>54.490110000000001</c:v>
                </c:pt>
                <c:pt idx="15910">
                  <c:v>54.49485</c:v>
                </c:pt>
                <c:pt idx="15911">
                  <c:v>54.499589999999998</c:v>
                </c:pt>
                <c:pt idx="15912">
                  <c:v>54.504339999999999</c:v>
                </c:pt>
                <c:pt idx="15913">
                  <c:v>54.509080000000004</c:v>
                </c:pt>
                <c:pt idx="15914">
                  <c:v>54.513819999999996</c:v>
                </c:pt>
                <c:pt idx="15915">
                  <c:v>54.518570000000004</c:v>
                </c:pt>
                <c:pt idx="15916">
                  <c:v>54.523309999999995</c:v>
                </c:pt>
                <c:pt idx="15917">
                  <c:v>54.52805</c:v>
                </c:pt>
                <c:pt idx="15918">
                  <c:v>54.532800000000002</c:v>
                </c:pt>
                <c:pt idx="15919">
                  <c:v>54.53754</c:v>
                </c:pt>
                <c:pt idx="15920">
                  <c:v>54.542279999999998</c:v>
                </c:pt>
                <c:pt idx="15921">
                  <c:v>54.547030000000007</c:v>
                </c:pt>
                <c:pt idx="15922">
                  <c:v>54.551769999999998</c:v>
                </c:pt>
                <c:pt idx="15923">
                  <c:v>54.556519999999999</c:v>
                </c:pt>
                <c:pt idx="15924">
                  <c:v>54.561259999999997</c:v>
                </c:pt>
                <c:pt idx="15925">
                  <c:v>54.566000000000003</c:v>
                </c:pt>
                <c:pt idx="15926">
                  <c:v>54.570750000000004</c:v>
                </c:pt>
                <c:pt idx="15927">
                  <c:v>54.575489999999995</c:v>
                </c:pt>
                <c:pt idx="15928">
                  <c:v>54.58023</c:v>
                </c:pt>
                <c:pt idx="15929">
                  <c:v>54.584980000000002</c:v>
                </c:pt>
                <c:pt idx="15930">
                  <c:v>54.58972</c:v>
                </c:pt>
                <c:pt idx="15931">
                  <c:v>54.594459999999998</c:v>
                </c:pt>
                <c:pt idx="15932">
                  <c:v>54.599209999999999</c:v>
                </c:pt>
                <c:pt idx="15933">
                  <c:v>54.603949999999998</c:v>
                </c:pt>
                <c:pt idx="15934">
                  <c:v>54.608700000000006</c:v>
                </c:pt>
                <c:pt idx="15935">
                  <c:v>54.613439999999997</c:v>
                </c:pt>
                <c:pt idx="15936">
                  <c:v>54.618180000000002</c:v>
                </c:pt>
                <c:pt idx="15937">
                  <c:v>54.622929999999997</c:v>
                </c:pt>
                <c:pt idx="15938">
                  <c:v>54.627670000000002</c:v>
                </c:pt>
                <c:pt idx="15939">
                  <c:v>54.63241</c:v>
                </c:pt>
                <c:pt idx="15940">
                  <c:v>54.637159999999994</c:v>
                </c:pt>
                <c:pt idx="15941">
                  <c:v>54.6419</c:v>
                </c:pt>
                <c:pt idx="15942">
                  <c:v>54.646640000000005</c:v>
                </c:pt>
                <c:pt idx="15943">
                  <c:v>54.651389999999999</c:v>
                </c:pt>
                <c:pt idx="15944">
                  <c:v>54.656129999999997</c:v>
                </c:pt>
                <c:pt idx="15945">
                  <c:v>54.660879999999999</c:v>
                </c:pt>
                <c:pt idx="15946">
                  <c:v>54.665619999999997</c:v>
                </c:pt>
                <c:pt idx="15947">
                  <c:v>54.670360000000002</c:v>
                </c:pt>
                <c:pt idx="15948">
                  <c:v>54.675109999999997</c:v>
                </c:pt>
                <c:pt idx="15949">
                  <c:v>54.679850000000002</c:v>
                </c:pt>
                <c:pt idx="15950">
                  <c:v>54.684600000000003</c:v>
                </c:pt>
                <c:pt idx="15951">
                  <c:v>54.689340000000001</c:v>
                </c:pt>
                <c:pt idx="15952">
                  <c:v>54.694090000000003</c:v>
                </c:pt>
                <c:pt idx="15953">
                  <c:v>54.698829999999994</c:v>
                </c:pt>
                <c:pt idx="15954">
                  <c:v>54.703569999999999</c:v>
                </c:pt>
                <c:pt idx="15955">
                  <c:v>54.708320000000001</c:v>
                </c:pt>
                <c:pt idx="15956">
                  <c:v>54.713059999999999</c:v>
                </c:pt>
                <c:pt idx="15957">
                  <c:v>54.71781</c:v>
                </c:pt>
                <c:pt idx="15958">
                  <c:v>54.722549999999998</c:v>
                </c:pt>
                <c:pt idx="15959">
                  <c:v>54.727289999999996</c:v>
                </c:pt>
                <c:pt idx="15960">
                  <c:v>54.732040000000005</c:v>
                </c:pt>
                <c:pt idx="15961">
                  <c:v>54.736779999999996</c:v>
                </c:pt>
                <c:pt idx="15962">
                  <c:v>54.741520000000001</c:v>
                </c:pt>
                <c:pt idx="15963">
                  <c:v>54.746270000000003</c:v>
                </c:pt>
                <c:pt idx="15964">
                  <c:v>54.751010000000001</c:v>
                </c:pt>
                <c:pt idx="15965">
                  <c:v>54.755749999999999</c:v>
                </c:pt>
                <c:pt idx="15966">
                  <c:v>54.760499999999993</c:v>
                </c:pt>
                <c:pt idx="15967">
                  <c:v>54.765239999999999</c:v>
                </c:pt>
                <c:pt idx="15968">
                  <c:v>54.76999</c:v>
                </c:pt>
                <c:pt idx="15969">
                  <c:v>54.774729999999998</c:v>
                </c:pt>
                <c:pt idx="15970">
                  <c:v>54.77948</c:v>
                </c:pt>
                <c:pt idx="15971">
                  <c:v>54.784220000000005</c:v>
                </c:pt>
                <c:pt idx="15972">
                  <c:v>54.788969999999999</c:v>
                </c:pt>
                <c:pt idx="15973">
                  <c:v>54.793710000000004</c:v>
                </c:pt>
                <c:pt idx="15974">
                  <c:v>54.798449999999995</c:v>
                </c:pt>
                <c:pt idx="15975">
                  <c:v>54.803200000000004</c:v>
                </c:pt>
                <c:pt idx="15976">
                  <c:v>54.807940000000002</c:v>
                </c:pt>
                <c:pt idx="15977">
                  <c:v>54.81268</c:v>
                </c:pt>
                <c:pt idx="15978">
                  <c:v>54.817430000000002</c:v>
                </c:pt>
                <c:pt idx="15979">
                  <c:v>54.82217</c:v>
                </c:pt>
                <c:pt idx="15980">
                  <c:v>54.826920000000001</c:v>
                </c:pt>
                <c:pt idx="15981">
                  <c:v>54.831659999999999</c:v>
                </c:pt>
                <c:pt idx="15982">
                  <c:v>54.836399999999998</c:v>
                </c:pt>
                <c:pt idx="15983">
                  <c:v>54.841149999999999</c:v>
                </c:pt>
                <c:pt idx="15984">
                  <c:v>54.845890000000004</c:v>
                </c:pt>
                <c:pt idx="15985">
                  <c:v>54.850639999999999</c:v>
                </c:pt>
                <c:pt idx="15986">
                  <c:v>54.855380000000004</c:v>
                </c:pt>
                <c:pt idx="15987">
                  <c:v>54.860129999999998</c:v>
                </c:pt>
                <c:pt idx="15988">
                  <c:v>54.864870000000003</c:v>
                </c:pt>
                <c:pt idx="15989">
                  <c:v>54.869610000000002</c:v>
                </c:pt>
                <c:pt idx="15990">
                  <c:v>54.874359999999996</c:v>
                </c:pt>
                <c:pt idx="15991">
                  <c:v>54.879100000000001</c:v>
                </c:pt>
                <c:pt idx="15992">
                  <c:v>54.883849999999995</c:v>
                </c:pt>
                <c:pt idx="15993">
                  <c:v>54.888590000000001</c:v>
                </c:pt>
                <c:pt idx="15994">
                  <c:v>54.893340000000002</c:v>
                </c:pt>
                <c:pt idx="15995">
                  <c:v>54.89808</c:v>
                </c:pt>
                <c:pt idx="15996">
                  <c:v>54.902830000000002</c:v>
                </c:pt>
                <c:pt idx="15997">
                  <c:v>54.90757</c:v>
                </c:pt>
                <c:pt idx="15998">
                  <c:v>54.912309999999998</c:v>
                </c:pt>
                <c:pt idx="15999">
                  <c:v>54.917059999999999</c:v>
                </c:pt>
                <c:pt idx="16000">
                  <c:v>54.921799999999998</c:v>
                </c:pt>
                <c:pt idx="16001">
                  <c:v>54.926540000000003</c:v>
                </c:pt>
                <c:pt idx="16002">
                  <c:v>54.931290000000004</c:v>
                </c:pt>
                <c:pt idx="16003">
                  <c:v>54.936039999999998</c:v>
                </c:pt>
                <c:pt idx="16004">
                  <c:v>54.940780000000004</c:v>
                </c:pt>
                <c:pt idx="16005">
                  <c:v>54.945519999999995</c:v>
                </c:pt>
                <c:pt idx="16006">
                  <c:v>54.950270000000003</c:v>
                </c:pt>
                <c:pt idx="16007">
                  <c:v>54.955010000000001</c:v>
                </c:pt>
                <c:pt idx="16008">
                  <c:v>54.959760000000003</c:v>
                </c:pt>
                <c:pt idx="16009">
                  <c:v>54.964500000000001</c:v>
                </c:pt>
                <c:pt idx="16010">
                  <c:v>54.969249999999995</c:v>
                </c:pt>
                <c:pt idx="16011">
                  <c:v>54.973990000000001</c:v>
                </c:pt>
                <c:pt idx="16012">
                  <c:v>54.978739999999995</c:v>
                </c:pt>
                <c:pt idx="16013">
                  <c:v>54.98348</c:v>
                </c:pt>
                <c:pt idx="16014">
                  <c:v>54.988219999999998</c:v>
                </c:pt>
                <c:pt idx="16015">
                  <c:v>54.99297</c:v>
                </c:pt>
                <c:pt idx="16016">
                  <c:v>54.997709999999998</c:v>
                </c:pt>
                <c:pt idx="16017">
                  <c:v>55.002460000000006</c:v>
                </c:pt>
                <c:pt idx="16018">
                  <c:v>55.007199999999997</c:v>
                </c:pt>
                <c:pt idx="16019">
                  <c:v>55.011949999999999</c:v>
                </c:pt>
                <c:pt idx="16020">
                  <c:v>55.016689999999997</c:v>
                </c:pt>
                <c:pt idx="16021">
                  <c:v>55.021439999999998</c:v>
                </c:pt>
                <c:pt idx="16022">
                  <c:v>55.026180000000004</c:v>
                </c:pt>
                <c:pt idx="16023">
                  <c:v>55.030919999999995</c:v>
                </c:pt>
                <c:pt idx="16024">
                  <c:v>55.035670000000003</c:v>
                </c:pt>
                <c:pt idx="16025">
                  <c:v>55.040410000000001</c:v>
                </c:pt>
                <c:pt idx="16026">
                  <c:v>55.045160000000003</c:v>
                </c:pt>
                <c:pt idx="16027">
                  <c:v>55.049900000000001</c:v>
                </c:pt>
                <c:pt idx="16028">
                  <c:v>55.054649999999995</c:v>
                </c:pt>
                <c:pt idx="16029">
                  <c:v>55.05939</c:v>
                </c:pt>
                <c:pt idx="16030">
                  <c:v>55.064139999999995</c:v>
                </c:pt>
                <c:pt idx="16031">
                  <c:v>55.06888</c:v>
                </c:pt>
                <c:pt idx="16032">
                  <c:v>55.073630000000001</c:v>
                </c:pt>
                <c:pt idx="16033">
                  <c:v>55.07837</c:v>
                </c:pt>
                <c:pt idx="16034">
                  <c:v>55.083109999999998</c:v>
                </c:pt>
                <c:pt idx="16035">
                  <c:v>55.087859999999999</c:v>
                </c:pt>
                <c:pt idx="16036">
                  <c:v>55.092599999999997</c:v>
                </c:pt>
                <c:pt idx="16037">
                  <c:v>55.097350000000006</c:v>
                </c:pt>
                <c:pt idx="16038">
                  <c:v>55.1021</c:v>
                </c:pt>
                <c:pt idx="16039">
                  <c:v>55.106839999999998</c:v>
                </c:pt>
                <c:pt idx="16040">
                  <c:v>55.111580000000004</c:v>
                </c:pt>
                <c:pt idx="16041">
                  <c:v>55.116329999999998</c:v>
                </c:pt>
                <c:pt idx="16042">
                  <c:v>55.121070000000003</c:v>
                </c:pt>
                <c:pt idx="16043">
                  <c:v>55.125819999999997</c:v>
                </c:pt>
                <c:pt idx="16044">
                  <c:v>55.130560000000003</c:v>
                </c:pt>
                <c:pt idx="16045">
                  <c:v>55.135309999999997</c:v>
                </c:pt>
                <c:pt idx="16046">
                  <c:v>55.140050000000002</c:v>
                </c:pt>
                <c:pt idx="16047">
                  <c:v>55.144800000000004</c:v>
                </c:pt>
                <c:pt idx="16048">
                  <c:v>55.149539999999995</c:v>
                </c:pt>
                <c:pt idx="16049">
                  <c:v>55.154290000000003</c:v>
                </c:pt>
                <c:pt idx="16050">
                  <c:v>55.159030000000001</c:v>
                </c:pt>
                <c:pt idx="16051">
                  <c:v>55.16377</c:v>
                </c:pt>
                <c:pt idx="16052">
                  <c:v>55.168520000000001</c:v>
                </c:pt>
                <c:pt idx="16053">
                  <c:v>55.173270000000002</c:v>
                </c:pt>
                <c:pt idx="16054">
                  <c:v>55.17801</c:v>
                </c:pt>
                <c:pt idx="16055">
                  <c:v>55.182750000000006</c:v>
                </c:pt>
                <c:pt idx="16056">
                  <c:v>55.1875</c:v>
                </c:pt>
                <c:pt idx="16057">
                  <c:v>55.192239999999998</c:v>
                </c:pt>
                <c:pt idx="16058">
                  <c:v>55.19699</c:v>
                </c:pt>
                <c:pt idx="16059">
                  <c:v>55.201740000000001</c:v>
                </c:pt>
                <c:pt idx="16060">
                  <c:v>55.206479999999999</c:v>
                </c:pt>
                <c:pt idx="16061">
                  <c:v>55.211219999999997</c:v>
                </c:pt>
                <c:pt idx="16062">
                  <c:v>55.215970000000006</c:v>
                </c:pt>
                <c:pt idx="16063">
                  <c:v>55.22072</c:v>
                </c:pt>
                <c:pt idx="16064">
                  <c:v>55.225459999999998</c:v>
                </c:pt>
                <c:pt idx="16065">
                  <c:v>55.230200000000004</c:v>
                </c:pt>
                <c:pt idx="16066">
                  <c:v>55.234949999999998</c:v>
                </c:pt>
                <c:pt idx="16067">
                  <c:v>55.239699999999999</c:v>
                </c:pt>
                <c:pt idx="16068">
                  <c:v>55.244439999999997</c:v>
                </c:pt>
                <c:pt idx="16069">
                  <c:v>55.249180000000003</c:v>
                </c:pt>
                <c:pt idx="16070">
                  <c:v>55.253929999999997</c:v>
                </c:pt>
                <c:pt idx="16071">
                  <c:v>55.258670000000002</c:v>
                </c:pt>
                <c:pt idx="16072">
                  <c:v>55.263420000000004</c:v>
                </c:pt>
                <c:pt idx="16073">
                  <c:v>55.268159999999995</c:v>
                </c:pt>
                <c:pt idx="16074">
                  <c:v>55.272910000000003</c:v>
                </c:pt>
                <c:pt idx="16075">
                  <c:v>55.277649999999994</c:v>
                </c:pt>
                <c:pt idx="16076">
                  <c:v>55.282400000000003</c:v>
                </c:pt>
                <c:pt idx="16077">
                  <c:v>55.287149999999997</c:v>
                </c:pt>
                <c:pt idx="16078">
                  <c:v>55.291890000000002</c:v>
                </c:pt>
                <c:pt idx="16079">
                  <c:v>55.29663</c:v>
                </c:pt>
                <c:pt idx="16080">
                  <c:v>55.301379999999995</c:v>
                </c:pt>
                <c:pt idx="16081">
                  <c:v>55.306130000000003</c:v>
                </c:pt>
                <c:pt idx="16082">
                  <c:v>55.310870000000001</c:v>
                </c:pt>
                <c:pt idx="16083">
                  <c:v>55.31561</c:v>
                </c:pt>
                <c:pt idx="16084">
                  <c:v>55.320360000000001</c:v>
                </c:pt>
                <c:pt idx="16085">
                  <c:v>55.325109999999995</c:v>
                </c:pt>
                <c:pt idx="16086">
                  <c:v>55.32985</c:v>
                </c:pt>
                <c:pt idx="16087">
                  <c:v>55.334599999999995</c:v>
                </c:pt>
                <c:pt idx="16088">
                  <c:v>55.33934</c:v>
                </c:pt>
                <c:pt idx="16089">
                  <c:v>55.344090000000001</c:v>
                </c:pt>
                <c:pt idx="16090">
                  <c:v>55.34883</c:v>
                </c:pt>
                <c:pt idx="16091">
                  <c:v>55.353580000000001</c:v>
                </c:pt>
                <c:pt idx="16092">
                  <c:v>55.358319999999999</c:v>
                </c:pt>
                <c:pt idx="16093">
                  <c:v>55.36307</c:v>
                </c:pt>
                <c:pt idx="16094">
                  <c:v>55.367810000000006</c:v>
                </c:pt>
                <c:pt idx="16095">
                  <c:v>55.37256</c:v>
                </c:pt>
                <c:pt idx="16096">
                  <c:v>55.377299999999998</c:v>
                </c:pt>
                <c:pt idx="16097">
                  <c:v>55.38205</c:v>
                </c:pt>
                <c:pt idx="16098">
                  <c:v>55.386789999999998</c:v>
                </c:pt>
                <c:pt idx="16099">
                  <c:v>55.391540000000006</c:v>
                </c:pt>
                <c:pt idx="16100">
                  <c:v>55.396279999999997</c:v>
                </c:pt>
                <c:pt idx="16101">
                  <c:v>55.401029999999999</c:v>
                </c:pt>
                <c:pt idx="16102">
                  <c:v>55.405769999999997</c:v>
                </c:pt>
                <c:pt idx="16103">
                  <c:v>55.410519999999998</c:v>
                </c:pt>
                <c:pt idx="16104">
                  <c:v>55.41527</c:v>
                </c:pt>
                <c:pt idx="16105">
                  <c:v>55.420009999999998</c:v>
                </c:pt>
                <c:pt idx="16106">
                  <c:v>55.424760000000006</c:v>
                </c:pt>
                <c:pt idx="16107">
                  <c:v>55.429499999999997</c:v>
                </c:pt>
                <c:pt idx="16108">
                  <c:v>55.434249999999999</c:v>
                </c:pt>
                <c:pt idx="16109">
                  <c:v>55.438990000000004</c:v>
                </c:pt>
                <c:pt idx="16110">
                  <c:v>55.443739999999998</c:v>
                </c:pt>
                <c:pt idx="16111">
                  <c:v>55.448480000000004</c:v>
                </c:pt>
                <c:pt idx="16112">
                  <c:v>55.453229999999998</c:v>
                </c:pt>
                <c:pt idx="16113">
                  <c:v>55.457979999999999</c:v>
                </c:pt>
                <c:pt idx="16114">
                  <c:v>55.462719999999997</c:v>
                </c:pt>
                <c:pt idx="16115">
                  <c:v>55.467460000000003</c:v>
                </c:pt>
                <c:pt idx="16116">
                  <c:v>55.472210000000004</c:v>
                </c:pt>
                <c:pt idx="16117">
                  <c:v>55.476959999999998</c:v>
                </c:pt>
                <c:pt idx="16118">
                  <c:v>55.481700000000004</c:v>
                </c:pt>
                <c:pt idx="16119">
                  <c:v>55.486449999999998</c:v>
                </c:pt>
                <c:pt idx="16120">
                  <c:v>55.491190000000003</c:v>
                </c:pt>
                <c:pt idx="16121">
                  <c:v>55.495939999999997</c:v>
                </c:pt>
                <c:pt idx="16122">
                  <c:v>55.500679999999996</c:v>
                </c:pt>
                <c:pt idx="16123">
                  <c:v>55.505430000000004</c:v>
                </c:pt>
                <c:pt idx="16124">
                  <c:v>55.510169999999995</c:v>
                </c:pt>
                <c:pt idx="16125">
                  <c:v>55.514920000000004</c:v>
                </c:pt>
                <c:pt idx="16126">
                  <c:v>55.519669999999998</c:v>
                </c:pt>
                <c:pt idx="16127">
                  <c:v>55.524410000000003</c:v>
                </c:pt>
                <c:pt idx="16128">
                  <c:v>55.529150000000001</c:v>
                </c:pt>
                <c:pt idx="16129">
                  <c:v>55.533899999999996</c:v>
                </c:pt>
                <c:pt idx="16130">
                  <c:v>55.538650000000004</c:v>
                </c:pt>
                <c:pt idx="16131">
                  <c:v>55.543389999999995</c:v>
                </c:pt>
                <c:pt idx="16132">
                  <c:v>55.548140000000004</c:v>
                </c:pt>
                <c:pt idx="16133">
                  <c:v>55.552880000000002</c:v>
                </c:pt>
                <c:pt idx="16134">
                  <c:v>55.557629999999996</c:v>
                </c:pt>
                <c:pt idx="16135">
                  <c:v>55.562380000000005</c:v>
                </c:pt>
                <c:pt idx="16136">
                  <c:v>55.567119999999996</c:v>
                </c:pt>
                <c:pt idx="16137">
                  <c:v>55.571870000000004</c:v>
                </c:pt>
                <c:pt idx="16138">
                  <c:v>55.576609999999995</c:v>
                </c:pt>
                <c:pt idx="16139">
                  <c:v>55.581360000000004</c:v>
                </c:pt>
                <c:pt idx="16140">
                  <c:v>55.586100000000002</c:v>
                </c:pt>
                <c:pt idx="16141">
                  <c:v>55.590849999999996</c:v>
                </c:pt>
                <c:pt idx="16142">
                  <c:v>55.595600000000005</c:v>
                </c:pt>
                <c:pt idx="16143">
                  <c:v>55.600339999999996</c:v>
                </c:pt>
                <c:pt idx="16144">
                  <c:v>55.605090000000004</c:v>
                </c:pt>
                <c:pt idx="16145">
                  <c:v>55.609830000000002</c:v>
                </c:pt>
                <c:pt idx="16146">
                  <c:v>55.614579999999997</c:v>
                </c:pt>
                <c:pt idx="16147">
                  <c:v>55.619330000000005</c:v>
                </c:pt>
                <c:pt idx="16148">
                  <c:v>55.624069999999996</c:v>
                </c:pt>
                <c:pt idx="16149">
                  <c:v>55.628810000000001</c:v>
                </c:pt>
                <c:pt idx="16150">
                  <c:v>55.633559999999996</c:v>
                </c:pt>
                <c:pt idx="16151">
                  <c:v>55.638310000000004</c:v>
                </c:pt>
                <c:pt idx="16152">
                  <c:v>55.643050000000002</c:v>
                </c:pt>
                <c:pt idx="16153">
                  <c:v>55.647799999999997</c:v>
                </c:pt>
                <c:pt idx="16154">
                  <c:v>55.652540000000002</c:v>
                </c:pt>
                <c:pt idx="16155">
                  <c:v>55.657289999999996</c:v>
                </c:pt>
                <c:pt idx="16156">
                  <c:v>55.662040000000005</c:v>
                </c:pt>
                <c:pt idx="16157">
                  <c:v>55.666779999999996</c:v>
                </c:pt>
                <c:pt idx="16158">
                  <c:v>55.671529999999997</c:v>
                </c:pt>
                <c:pt idx="16159">
                  <c:v>55.676270000000002</c:v>
                </c:pt>
                <c:pt idx="16160">
                  <c:v>55.681019999999997</c:v>
                </c:pt>
                <c:pt idx="16161">
                  <c:v>55.685770000000005</c:v>
                </c:pt>
                <c:pt idx="16162">
                  <c:v>55.690509999999996</c:v>
                </c:pt>
                <c:pt idx="16163">
                  <c:v>55.695260000000005</c:v>
                </c:pt>
                <c:pt idx="16164">
                  <c:v>55.7</c:v>
                </c:pt>
                <c:pt idx="16165">
                  <c:v>55.704749999999997</c:v>
                </c:pt>
                <c:pt idx="16166">
                  <c:v>55.709500000000006</c:v>
                </c:pt>
                <c:pt idx="16167">
                  <c:v>55.714239999999997</c:v>
                </c:pt>
                <c:pt idx="16168">
                  <c:v>55.718990000000005</c:v>
                </c:pt>
                <c:pt idx="16169">
                  <c:v>55.723729999999996</c:v>
                </c:pt>
                <c:pt idx="16170">
                  <c:v>55.728479999999998</c:v>
                </c:pt>
                <c:pt idx="16171">
                  <c:v>55.733229999999999</c:v>
                </c:pt>
                <c:pt idx="16172">
                  <c:v>55.737969999999997</c:v>
                </c:pt>
                <c:pt idx="16173">
                  <c:v>55.742720000000006</c:v>
                </c:pt>
                <c:pt idx="16174">
                  <c:v>55.747459999999997</c:v>
                </c:pt>
                <c:pt idx="16175">
                  <c:v>55.752210000000005</c:v>
                </c:pt>
                <c:pt idx="16176">
                  <c:v>55.756959999999999</c:v>
                </c:pt>
                <c:pt idx="16177">
                  <c:v>55.761699999999998</c:v>
                </c:pt>
                <c:pt idx="16178">
                  <c:v>55.766449999999999</c:v>
                </c:pt>
                <c:pt idx="16179">
                  <c:v>55.771189999999997</c:v>
                </c:pt>
                <c:pt idx="16180">
                  <c:v>55.775940000000006</c:v>
                </c:pt>
                <c:pt idx="16181">
                  <c:v>55.78069</c:v>
                </c:pt>
                <c:pt idx="16182">
                  <c:v>55.785429999999998</c:v>
                </c:pt>
                <c:pt idx="16183">
                  <c:v>55.790179999999999</c:v>
                </c:pt>
                <c:pt idx="16184">
                  <c:v>55.794919999999998</c:v>
                </c:pt>
                <c:pt idx="16185">
                  <c:v>55.799670000000006</c:v>
                </c:pt>
                <c:pt idx="16186">
                  <c:v>55.80442</c:v>
                </c:pt>
                <c:pt idx="16187">
                  <c:v>55.809159999999999</c:v>
                </c:pt>
                <c:pt idx="16188">
                  <c:v>55.81391</c:v>
                </c:pt>
                <c:pt idx="16189">
                  <c:v>55.818649999999998</c:v>
                </c:pt>
                <c:pt idx="16190">
                  <c:v>55.823399999999999</c:v>
                </c:pt>
                <c:pt idx="16191">
                  <c:v>55.828150000000001</c:v>
                </c:pt>
                <c:pt idx="16192">
                  <c:v>55.832890000000006</c:v>
                </c:pt>
                <c:pt idx="16193">
                  <c:v>55.83764</c:v>
                </c:pt>
                <c:pt idx="16194">
                  <c:v>55.842379999999999</c:v>
                </c:pt>
                <c:pt idx="16195">
                  <c:v>55.84713</c:v>
                </c:pt>
                <c:pt idx="16196">
                  <c:v>55.851880000000001</c:v>
                </c:pt>
                <c:pt idx="16197">
                  <c:v>55.856619999999999</c:v>
                </c:pt>
                <c:pt idx="16198">
                  <c:v>55.861370000000001</c:v>
                </c:pt>
                <c:pt idx="16199">
                  <c:v>55.866109999999999</c:v>
                </c:pt>
                <c:pt idx="16200">
                  <c:v>55.87086</c:v>
                </c:pt>
                <c:pt idx="16201">
                  <c:v>55.875610000000002</c:v>
                </c:pt>
                <c:pt idx="16202">
                  <c:v>55.880359999999996</c:v>
                </c:pt>
                <c:pt idx="16203">
                  <c:v>55.885100000000001</c:v>
                </c:pt>
                <c:pt idx="16204">
                  <c:v>55.889849999999996</c:v>
                </c:pt>
                <c:pt idx="16205">
                  <c:v>55.894590000000001</c:v>
                </c:pt>
                <c:pt idx="16206">
                  <c:v>55.899340000000002</c:v>
                </c:pt>
                <c:pt idx="16207">
                  <c:v>55.904089999999997</c:v>
                </c:pt>
                <c:pt idx="16208">
                  <c:v>55.908830000000002</c:v>
                </c:pt>
                <c:pt idx="16209">
                  <c:v>55.913579999999996</c:v>
                </c:pt>
                <c:pt idx="16210">
                  <c:v>55.918320000000001</c:v>
                </c:pt>
                <c:pt idx="16211">
                  <c:v>55.923069999999996</c:v>
                </c:pt>
                <c:pt idx="16212">
                  <c:v>55.927820000000004</c:v>
                </c:pt>
                <c:pt idx="16213">
                  <c:v>55.932560000000002</c:v>
                </c:pt>
                <c:pt idx="16214">
                  <c:v>55.937309999999997</c:v>
                </c:pt>
                <c:pt idx="16215">
                  <c:v>55.942060000000005</c:v>
                </c:pt>
                <c:pt idx="16216">
                  <c:v>55.946799999999996</c:v>
                </c:pt>
                <c:pt idx="16217">
                  <c:v>55.951550000000005</c:v>
                </c:pt>
                <c:pt idx="16218">
                  <c:v>55.956299999999999</c:v>
                </c:pt>
                <c:pt idx="16219">
                  <c:v>55.961039999999997</c:v>
                </c:pt>
                <c:pt idx="16220">
                  <c:v>55.965789999999998</c:v>
                </c:pt>
                <c:pt idx="16221">
                  <c:v>55.970529999999997</c:v>
                </c:pt>
                <c:pt idx="16222">
                  <c:v>55.975280000000005</c:v>
                </c:pt>
                <c:pt idx="16223">
                  <c:v>55.980029999999999</c:v>
                </c:pt>
                <c:pt idx="16224">
                  <c:v>55.984780000000001</c:v>
                </c:pt>
                <c:pt idx="16225">
                  <c:v>55.989519999999999</c:v>
                </c:pt>
                <c:pt idx="16226">
                  <c:v>55.99427</c:v>
                </c:pt>
                <c:pt idx="16227">
                  <c:v>55.999009999999998</c:v>
                </c:pt>
                <c:pt idx="16228">
                  <c:v>56.00376</c:v>
                </c:pt>
                <c:pt idx="16229">
                  <c:v>56.008509999999994</c:v>
                </c:pt>
                <c:pt idx="16230">
                  <c:v>56.013249999999999</c:v>
                </c:pt>
                <c:pt idx="16231">
                  <c:v>56.018000000000001</c:v>
                </c:pt>
                <c:pt idx="16232">
                  <c:v>56.022750000000002</c:v>
                </c:pt>
                <c:pt idx="16233">
                  <c:v>56.02749</c:v>
                </c:pt>
                <c:pt idx="16234">
                  <c:v>56.032239999999994</c:v>
                </c:pt>
                <c:pt idx="16235">
                  <c:v>56.036990000000003</c:v>
                </c:pt>
                <c:pt idx="16236">
                  <c:v>56.041730000000001</c:v>
                </c:pt>
                <c:pt idx="16237">
                  <c:v>56.046480000000003</c:v>
                </c:pt>
                <c:pt idx="16238">
                  <c:v>56.051230000000004</c:v>
                </c:pt>
                <c:pt idx="16239">
                  <c:v>56.055969999999995</c:v>
                </c:pt>
                <c:pt idx="16240">
                  <c:v>56.060720000000003</c:v>
                </c:pt>
                <c:pt idx="16241">
                  <c:v>56.065469999999998</c:v>
                </c:pt>
                <c:pt idx="16242">
                  <c:v>56.070210000000003</c:v>
                </c:pt>
                <c:pt idx="16243">
                  <c:v>56.074959999999997</c:v>
                </c:pt>
                <c:pt idx="16244">
                  <c:v>56.079709999999999</c:v>
                </c:pt>
                <c:pt idx="16245">
                  <c:v>56.084450000000004</c:v>
                </c:pt>
                <c:pt idx="16246">
                  <c:v>56.089199999999998</c:v>
                </c:pt>
                <c:pt idx="16247">
                  <c:v>56.09395</c:v>
                </c:pt>
                <c:pt idx="16248">
                  <c:v>56.098689999999998</c:v>
                </c:pt>
                <c:pt idx="16249">
                  <c:v>56.103439999999999</c:v>
                </c:pt>
                <c:pt idx="16250">
                  <c:v>56.10819</c:v>
                </c:pt>
                <c:pt idx="16251">
                  <c:v>56.112929999999999</c:v>
                </c:pt>
                <c:pt idx="16252">
                  <c:v>56.11768</c:v>
                </c:pt>
                <c:pt idx="16253">
                  <c:v>56.122430000000001</c:v>
                </c:pt>
                <c:pt idx="16254">
                  <c:v>56.12717</c:v>
                </c:pt>
                <c:pt idx="16255">
                  <c:v>56.131920000000001</c:v>
                </c:pt>
                <c:pt idx="16256">
                  <c:v>56.136670000000002</c:v>
                </c:pt>
                <c:pt idx="16257">
                  <c:v>56.14141</c:v>
                </c:pt>
                <c:pt idx="16258">
                  <c:v>56.146160000000002</c:v>
                </c:pt>
                <c:pt idx="16259">
                  <c:v>56.150909999999996</c:v>
                </c:pt>
                <c:pt idx="16260">
                  <c:v>56.155660000000005</c:v>
                </c:pt>
                <c:pt idx="16261">
                  <c:v>56.160399999999996</c:v>
                </c:pt>
                <c:pt idx="16262">
                  <c:v>56.165149999999997</c:v>
                </c:pt>
                <c:pt idx="16263">
                  <c:v>56.169890000000002</c:v>
                </c:pt>
                <c:pt idx="16264">
                  <c:v>56.174639999999997</c:v>
                </c:pt>
                <c:pt idx="16265">
                  <c:v>56.179390000000005</c:v>
                </c:pt>
                <c:pt idx="16266">
                  <c:v>56.184139999999999</c:v>
                </c:pt>
                <c:pt idx="16267">
                  <c:v>56.188879999999997</c:v>
                </c:pt>
                <c:pt idx="16268">
                  <c:v>56.193629999999999</c:v>
                </c:pt>
                <c:pt idx="16269">
                  <c:v>56.19838</c:v>
                </c:pt>
                <c:pt idx="16270">
                  <c:v>56.203120000000006</c:v>
                </c:pt>
                <c:pt idx="16271">
                  <c:v>56.20787</c:v>
                </c:pt>
                <c:pt idx="16272">
                  <c:v>56.212620000000001</c:v>
                </c:pt>
                <c:pt idx="16273">
                  <c:v>56.217359999999999</c:v>
                </c:pt>
                <c:pt idx="16274">
                  <c:v>56.222110000000001</c:v>
                </c:pt>
                <c:pt idx="16275">
                  <c:v>56.226859999999995</c:v>
                </c:pt>
                <c:pt idx="16276">
                  <c:v>56.2316</c:v>
                </c:pt>
                <c:pt idx="16277">
                  <c:v>56.236349999999995</c:v>
                </c:pt>
                <c:pt idx="16278">
                  <c:v>56.241100000000003</c:v>
                </c:pt>
                <c:pt idx="16279">
                  <c:v>56.245840000000001</c:v>
                </c:pt>
                <c:pt idx="16280">
                  <c:v>56.250590000000003</c:v>
                </c:pt>
                <c:pt idx="16281">
                  <c:v>56.255340000000004</c:v>
                </c:pt>
                <c:pt idx="16282">
                  <c:v>56.260089999999998</c:v>
                </c:pt>
                <c:pt idx="16283">
                  <c:v>56.264830000000003</c:v>
                </c:pt>
                <c:pt idx="16284">
                  <c:v>56.269579999999998</c:v>
                </c:pt>
                <c:pt idx="16285">
                  <c:v>56.274329999999999</c:v>
                </c:pt>
                <c:pt idx="16286">
                  <c:v>56.279069999999997</c:v>
                </c:pt>
                <c:pt idx="16287">
                  <c:v>56.283819999999999</c:v>
                </c:pt>
                <c:pt idx="16288">
                  <c:v>56.28857</c:v>
                </c:pt>
                <c:pt idx="16289">
                  <c:v>56.293320000000001</c:v>
                </c:pt>
                <c:pt idx="16290">
                  <c:v>56.29806</c:v>
                </c:pt>
                <c:pt idx="16291">
                  <c:v>56.302810000000001</c:v>
                </c:pt>
                <c:pt idx="16292">
                  <c:v>56.307560000000002</c:v>
                </c:pt>
                <c:pt idx="16293">
                  <c:v>56.3123</c:v>
                </c:pt>
                <c:pt idx="16294">
                  <c:v>56.317050000000002</c:v>
                </c:pt>
                <c:pt idx="16295">
                  <c:v>56.321799999999996</c:v>
                </c:pt>
                <c:pt idx="16296">
                  <c:v>56.326550000000005</c:v>
                </c:pt>
                <c:pt idx="16297">
                  <c:v>56.331289999999996</c:v>
                </c:pt>
                <c:pt idx="16298">
                  <c:v>56.336039999999997</c:v>
                </c:pt>
                <c:pt idx="16299">
                  <c:v>56.340789999999998</c:v>
                </c:pt>
                <c:pt idx="16300">
                  <c:v>56.345529999999997</c:v>
                </c:pt>
                <c:pt idx="16301">
                  <c:v>56.350280000000005</c:v>
                </c:pt>
                <c:pt idx="16302">
                  <c:v>56.355029999999999</c:v>
                </c:pt>
                <c:pt idx="16303">
                  <c:v>56.359780000000001</c:v>
                </c:pt>
                <c:pt idx="16304">
                  <c:v>56.364519999999999</c:v>
                </c:pt>
                <c:pt idx="16305">
                  <c:v>56.36927</c:v>
                </c:pt>
                <c:pt idx="16306">
                  <c:v>56.374019999999994</c:v>
                </c:pt>
                <c:pt idx="16307">
                  <c:v>56.37876</c:v>
                </c:pt>
                <c:pt idx="16308">
                  <c:v>56.383510000000001</c:v>
                </c:pt>
                <c:pt idx="16309">
                  <c:v>56.388260000000002</c:v>
                </c:pt>
                <c:pt idx="16310">
                  <c:v>56.393000000000001</c:v>
                </c:pt>
                <c:pt idx="16311">
                  <c:v>56.397750000000002</c:v>
                </c:pt>
                <c:pt idx="16312">
                  <c:v>56.402500000000003</c:v>
                </c:pt>
                <c:pt idx="16313">
                  <c:v>56.407249999999998</c:v>
                </c:pt>
                <c:pt idx="16314">
                  <c:v>56.411999999999999</c:v>
                </c:pt>
                <c:pt idx="16315">
                  <c:v>56.416739999999997</c:v>
                </c:pt>
                <c:pt idx="16316">
                  <c:v>56.421489999999999</c:v>
                </c:pt>
                <c:pt idx="16317">
                  <c:v>56.42624</c:v>
                </c:pt>
                <c:pt idx="16318">
                  <c:v>56.430979999999998</c:v>
                </c:pt>
                <c:pt idx="16319">
                  <c:v>56.435730000000007</c:v>
                </c:pt>
                <c:pt idx="16320">
                  <c:v>56.440480000000001</c:v>
                </c:pt>
                <c:pt idx="16321">
                  <c:v>56.445230000000002</c:v>
                </c:pt>
                <c:pt idx="16322">
                  <c:v>56.449979999999996</c:v>
                </c:pt>
                <c:pt idx="16323">
                  <c:v>56.454720000000002</c:v>
                </c:pt>
                <c:pt idx="16324">
                  <c:v>56.459469999999996</c:v>
                </c:pt>
                <c:pt idx="16325">
                  <c:v>56.464220000000005</c:v>
                </c:pt>
                <c:pt idx="16326">
                  <c:v>56.468959999999996</c:v>
                </c:pt>
                <c:pt idx="16327">
                  <c:v>56.473710000000004</c:v>
                </c:pt>
                <c:pt idx="16328">
                  <c:v>56.478459999999998</c:v>
                </c:pt>
                <c:pt idx="16329">
                  <c:v>56.48321</c:v>
                </c:pt>
                <c:pt idx="16330">
                  <c:v>56.487959999999994</c:v>
                </c:pt>
                <c:pt idx="16331">
                  <c:v>56.492699999999999</c:v>
                </c:pt>
                <c:pt idx="16332">
                  <c:v>56.497450000000001</c:v>
                </c:pt>
                <c:pt idx="16333">
                  <c:v>56.502200000000002</c:v>
                </c:pt>
                <c:pt idx="16334">
                  <c:v>56.50694</c:v>
                </c:pt>
                <c:pt idx="16335">
                  <c:v>56.511690000000002</c:v>
                </c:pt>
                <c:pt idx="16336">
                  <c:v>56.516440000000003</c:v>
                </c:pt>
                <c:pt idx="16337">
                  <c:v>56.521179999999994</c:v>
                </c:pt>
                <c:pt idx="16338">
                  <c:v>56.525930000000002</c:v>
                </c:pt>
                <c:pt idx="16339">
                  <c:v>56.530679999999997</c:v>
                </c:pt>
                <c:pt idx="16340">
                  <c:v>56.535429999999998</c:v>
                </c:pt>
                <c:pt idx="16341">
                  <c:v>56.540179999999999</c:v>
                </c:pt>
                <c:pt idx="16342">
                  <c:v>56.544919999999998</c:v>
                </c:pt>
                <c:pt idx="16343">
                  <c:v>56.549670000000006</c:v>
                </c:pt>
                <c:pt idx="16344">
                  <c:v>56.55442</c:v>
                </c:pt>
                <c:pt idx="16345">
                  <c:v>56.559170000000002</c:v>
                </c:pt>
                <c:pt idx="16346">
                  <c:v>56.56391</c:v>
                </c:pt>
                <c:pt idx="16347">
                  <c:v>56.568660000000001</c:v>
                </c:pt>
                <c:pt idx="16348">
                  <c:v>56.573409999999996</c:v>
                </c:pt>
                <c:pt idx="16349">
                  <c:v>56.578160000000004</c:v>
                </c:pt>
                <c:pt idx="16350">
                  <c:v>56.582909999999998</c:v>
                </c:pt>
                <c:pt idx="16351">
                  <c:v>56.587650000000004</c:v>
                </c:pt>
                <c:pt idx="16352">
                  <c:v>56.592399999999998</c:v>
                </c:pt>
                <c:pt idx="16353">
                  <c:v>56.597149999999999</c:v>
                </c:pt>
                <c:pt idx="16354">
                  <c:v>56.601890000000004</c:v>
                </c:pt>
                <c:pt idx="16355">
                  <c:v>56.606639999999999</c:v>
                </c:pt>
                <c:pt idx="16356">
                  <c:v>56.61139</c:v>
                </c:pt>
                <c:pt idx="16357">
                  <c:v>56.616140000000001</c:v>
                </c:pt>
                <c:pt idx="16358">
                  <c:v>56.62088</c:v>
                </c:pt>
                <c:pt idx="16359">
                  <c:v>56.625630000000001</c:v>
                </c:pt>
                <c:pt idx="16360">
                  <c:v>56.630380000000002</c:v>
                </c:pt>
                <c:pt idx="16361">
                  <c:v>56.635129999999997</c:v>
                </c:pt>
                <c:pt idx="16362">
                  <c:v>56.639879999999998</c:v>
                </c:pt>
                <c:pt idx="16363">
                  <c:v>56.644629999999999</c:v>
                </c:pt>
                <c:pt idx="16364">
                  <c:v>56.649369999999998</c:v>
                </c:pt>
                <c:pt idx="16365">
                  <c:v>56.654119999999999</c:v>
                </c:pt>
                <c:pt idx="16366">
                  <c:v>56.65887</c:v>
                </c:pt>
                <c:pt idx="16367">
                  <c:v>56.663610000000006</c:v>
                </c:pt>
                <c:pt idx="16368">
                  <c:v>56.66836</c:v>
                </c:pt>
                <c:pt idx="16369">
                  <c:v>56.673110000000001</c:v>
                </c:pt>
                <c:pt idx="16370">
                  <c:v>56.677859999999995</c:v>
                </c:pt>
                <c:pt idx="16371">
                  <c:v>56.682610000000004</c:v>
                </c:pt>
                <c:pt idx="16372">
                  <c:v>56.687359999999998</c:v>
                </c:pt>
                <c:pt idx="16373">
                  <c:v>56.692100000000003</c:v>
                </c:pt>
                <c:pt idx="16374">
                  <c:v>56.696849999999998</c:v>
                </c:pt>
                <c:pt idx="16375">
                  <c:v>56.701599999999999</c:v>
                </c:pt>
                <c:pt idx="16376">
                  <c:v>56.70635</c:v>
                </c:pt>
                <c:pt idx="16377">
                  <c:v>56.711089999999999</c:v>
                </c:pt>
                <c:pt idx="16378">
                  <c:v>56.71584</c:v>
                </c:pt>
                <c:pt idx="16379">
                  <c:v>56.720590000000001</c:v>
                </c:pt>
                <c:pt idx="16380">
                  <c:v>56.725339999999996</c:v>
                </c:pt>
                <c:pt idx="16381">
                  <c:v>56.730080000000001</c:v>
                </c:pt>
                <c:pt idx="16382">
                  <c:v>56.734830000000002</c:v>
                </c:pt>
                <c:pt idx="16383">
                  <c:v>56.739579999999997</c:v>
                </c:pt>
                <c:pt idx="16384">
                  <c:v>56.744330000000005</c:v>
                </c:pt>
                <c:pt idx="16385">
                  <c:v>56.749079999999999</c:v>
                </c:pt>
                <c:pt idx="16386">
                  <c:v>56.753830000000001</c:v>
                </c:pt>
                <c:pt idx="16387">
                  <c:v>56.758569999999999</c:v>
                </c:pt>
                <c:pt idx="16388">
                  <c:v>56.76332</c:v>
                </c:pt>
                <c:pt idx="16389">
                  <c:v>56.768069999999994</c:v>
                </c:pt>
                <c:pt idx="16390">
                  <c:v>56.772820000000003</c:v>
                </c:pt>
                <c:pt idx="16391">
                  <c:v>56.777560000000001</c:v>
                </c:pt>
                <c:pt idx="16392">
                  <c:v>56.782310000000003</c:v>
                </c:pt>
                <c:pt idx="16393">
                  <c:v>56.787059999999997</c:v>
                </c:pt>
                <c:pt idx="16394">
                  <c:v>56.791809999999998</c:v>
                </c:pt>
                <c:pt idx="16395">
                  <c:v>56.796559999999999</c:v>
                </c:pt>
                <c:pt idx="16396">
                  <c:v>56.801299999999998</c:v>
                </c:pt>
                <c:pt idx="16397">
                  <c:v>56.806049999999999</c:v>
                </c:pt>
                <c:pt idx="16398">
                  <c:v>56.8108</c:v>
                </c:pt>
                <c:pt idx="16399">
                  <c:v>56.815550000000002</c:v>
                </c:pt>
                <c:pt idx="16400">
                  <c:v>56.820299999999996</c:v>
                </c:pt>
                <c:pt idx="16401">
                  <c:v>56.825050000000005</c:v>
                </c:pt>
                <c:pt idx="16402">
                  <c:v>56.829789999999996</c:v>
                </c:pt>
                <c:pt idx="16403">
                  <c:v>56.834540000000004</c:v>
                </c:pt>
                <c:pt idx="16404">
                  <c:v>56.839289999999998</c:v>
                </c:pt>
                <c:pt idx="16405">
                  <c:v>56.84404</c:v>
                </c:pt>
                <c:pt idx="16406">
                  <c:v>56.848790000000001</c:v>
                </c:pt>
                <c:pt idx="16407">
                  <c:v>56.853529999999999</c:v>
                </c:pt>
                <c:pt idx="16408">
                  <c:v>56.858280000000001</c:v>
                </c:pt>
                <c:pt idx="16409">
                  <c:v>56.863030000000002</c:v>
                </c:pt>
                <c:pt idx="16410">
                  <c:v>56.867779999999996</c:v>
                </c:pt>
                <c:pt idx="16411">
                  <c:v>56.872529999999998</c:v>
                </c:pt>
                <c:pt idx="16412">
                  <c:v>56.877270000000003</c:v>
                </c:pt>
                <c:pt idx="16413">
                  <c:v>56.882019999999997</c:v>
                </c:pt>
                <c:pt idx="16414">
                  <c:v>56.886770000000006</c:v>
                </c:pt>
                <c:pt idx="16415">
                  <c:v>56.89152</c:v>
                </c:pt>
                <c:pt idx="16416">
                  <c:v>56.896270000000001</c:v>
                </c:pt>
                <c:pt idx="16417">
                  <c:v>56.901019999999995</c:v>
                </c:pt>
                <c:pt idx="16418">
                  <c:v>56.905770000000004</c:v>
                </c:pt>
                <c:pt idx="16419">
                  <c:v>56.910509999999995</c:v>
                </c:pt>
                <c:pt idx="16420">
                  <c:v>56.915260000000004</c:v>
                </c:pt>
                <c:pt idx="16421">
                  <c:v>56.920009999999998</c:v>
                </c:pt>
                <c:pt idx="16422">
                  <c:v>56.924759999999999</c:v>
                </c:pt>
                <c:pt idx="16423">
                  <c:v>56.929510000000001</c:v>
                </c:pt>
                <c:pt idx="16424">
                  <c:v>56.934249999999999</c:v>
                </c:pt>
                <c:pt idx="16425">
                  <c:v>56.939</c:v>
                </c:pt>
                <c:pt idx="16426">
                  <c:v>56.943750000000001</c:v>
                </c:pt>
                <c:pt idx="16427">
                  <c:v>56.948499999999996</c:v>
                </c:pt>
                <c:pt idx="16428">
                  <c:v>56.953249999999997</c:v>
                </c:pt>
                <c:pt idx="16429">
                  <c:v>56.957990000000002</c:v>
                </c:pt>
                <c:pt idx="16430">
                  <c:v>56.962739999999997</c:v>
                </c:pt>
                <c:pt idx="16431">
                  <c:v>56.967490000000005</c:v>
                </c:pt>
                <c:pt idx="16432">
                  <c:v>56.972239999999999</c:v>
                </c:pt>
                <c:pt idx="16433">
                  <c:v>56.976990000000001</c:v>
                </c:pt>
                <c:pt idx="16434">
                  <c:v>56.981740000000002</c:v>
                </c:pt>
                <c:pt idx="16435">
                  <c:v>56.98648</c:v>
                </c:pt>
                <c:pt idx="16436">
                  <c:v>56.991229999999995</c:v>
                </c:pt>
                <c:pt idx="16437">
                  <c:v>56.995980000000003</c:v>
                </c:pt>
                <c:pt idx="16438">
                  <c:v>57.000729999999997</c:v>
                </c:pt>
                <c:pt idx="16439">
                  <c:v>57.005479999999999</c:v>
                </c:pt>
                <c:pt idx="16440">
                  <c:v>57.01023</c:v>
                </c:pt>
                <c:pt idx="16441">
                  <c:v>57.014980000000001</c:v>
                </c:pt>
                <c:pt idx="16442">
                  <c:v>57.019729999999996</c:v>
                </c:pt>
                <c:pt idx="16443">
                  <c:v>57.024470000000001</c:v>
                </c:pt>
                <c:pt idx="16444">
                  <c:v>57.029219999999995</c:v>
                </c:pt>
                <c:pt idx="16445">
                  <c:v>57.033970000000004</c:v>
                </c:pt>
                <c:pt idx="16446">
                  <c:v>57.038719999999998</c:v>
                </c:pt>
                <c:pt idx="16447">
                  <c:v>57.043469999999999</c:v>
                </c:pt>
                <c:pt idx="16448">
                  <c:v>57.048219999999993</c:v>
                </c:pt>
                <c:pt idx="16449">
                  <c:v>57.052959999999999</c:v>
                </c:pt>
                <c:pt idx="16450">
                  <c:v>57.05771</c:v>
                </c:pt>
                <c:pt idx="16451">
                  <c:v>57.062460000000002</c:v>
                </c:pt>
                <c:pt idx="16452">
                  <c:v>57.067210000000003</c:v>
                </c:pt>
                <c:pt idx="16453">
                  <c:v>57.071959999999997</c:v>
                </c:pt>
                <c:pt idx="16454">
                  <c:v>57.076710000000006</c:v>
                </c:pt>
                <c:pt idx="16455">
                  <c:v>57.081449999999997</c:v>
                </c:pt>
                <c:pt idx="16456">
                  <c:v>57.086199999999998</c:v>
                </c:pt>
                <c:pt idx="16457">
                  <c:v>57.090949999999999</c:v>
                </c:pt>
                <c:pt idx="16458">
                  <c:v>57.095700000000001</c:v>
                </c:pt>
                <c:pt idx="16459">
                  <c:v>57.100449999999995</c:v>
                </c:pt>
                <c:pt idx="16460">
                  <c:v>57.105200000000004</c:v>
                </c:pt>
                <c:pt idx="16461">
                  <c:v>57.109949999999998</c:v>
                </c:pt>
                <c:pt idx="16462">
                  <c:v>57.114690000000003</c:v>
                </c:pt>
                <c:pt idx="16463">
                  <c:v>57.119439999999997</c:v>
                </c:pt>
                <c:pt idx="16464">
                  <c:v>57.124189999999999</c:v>
                </c:pt>
                <c:pt idx="16465">
                  <c:v>57.12894</c:v>
                </c:pt>
                <c:pt idx="16466">
                  <c:v>57.133690000000001</c:v>
                </c:pt>
                <c:pt idx="16467">
                  <c:v>57.138439999999996</c:v>
                </c:pt>
                <c:pt idx="16468">
                  <c:v>57.143190000000004</c:v>
                </c:pt>
                <c:pt idx="16469">
                  <c:v>57.147939999999998</c:v>
                </c:pt>
                <c:pt idx="16470">
                  <c:v>57.152679999999997</c:v>
                </c:pt>
                <c:pt idx="16471">
                  <c:v>57.157430000000005</c:v>
                </c:pt>
                <c:pt idx="16472">
                  <c:v>57.162179999999999</c:v>
                </c:pt>
                <c:pt idx="16473">
                  <c:v>57.166930000000001</c:v>
                </c:pt>
                <c:pt idx="16474">
                  <c:v>57.171680000000002</c:v>
                </c:pt>
                <c:pt idx="16475">
                  <c:v>57.176430000000003</c:v>
                </c:pt>
                <c:pt idx="16476">
                  <c:v>57.181179999999998</c:v>
                </c:pt>
                <c:pt idx="16477">
                  <c:v>57.185930000000006</c:v>
                </c:pt>
                <c:pt idx="16478">
                  <c:v>57.19068</c:v>
                </c:pt>
                <c:pt idx="16479">
                  <c:v>57.195430000000002</c:v>
                </c:pt>
                <c:pt idx="16480">
                  <c:v>57.20017</c:v>
                </c:pt>
                <c:pt idx="16481">
                  <c:v>57.204920000000001</c:v>
                </c:pt>
                <c:pt idx="16482">
                  <c:v>57.209669999999996</c:v>
                </c:pt>
                <c:pt idx="16483">
                  <c:v>57.214420000000004</c:v>
                </c:pt>
                <c:pt idx="16484">
                  <c:v>57.219169999999998</c:v>
                </c:pt>
                <c:pt idx="16485">
                  <c:v>57.22392</c:v>
                </c:pt>
                <c:pt idx="16486">
                  <c:v>57.228670000000001</c:v>
                </c:pt>
                <c:pt idx="16487">
                  <c:v>57.233420000000002</c:v>
                </c:pt>
                <c:pt idx="16488">
                  <c:v>57.238160000000001</c:v>
                </c:pt>
                <c:pt idx="16489">
                  <c:v>57.242910000000002</c:v>
                </c:pt>
                <c:pt idx="16490">
                  <c:v>57.247659999999996</c:v>
                </c:pt>
                <c:pt idx="16491">
                  <c:v>57.252409999999998</c:v>
                </c:pt>
                <c:pt idx="16492">
                  <c:v>57.257159999999999</c:v>
                </c:pt>
                <c:pt idx="16493">
                  <c:v>57.26191</c:v>
                </c:pt>
                <c:pt idx="16494">
                  <c:v>57.266659999999995</c:v>
                </c:pt>
                <c:pt idx="16495">
                  <c:v>57.271410000000003</c:v>
                </c:pt>
                <c:pt idx="16496">
                  <c:v>57.276150000000001</c:v>
                </c:pt>
                <c:pt idx="16497">
                  <c:v>57.280900000000003</c:v>
                </c:pt>
                <c:pt idx="16498">
                  <c:v>57.285650000000004</c:v>
                </c:pt>
                <c:pt idx="16499">
                  <c:v>57.290399999999998</c:v>
                </c:pt>
                <c:pt idx="16500">
                  <c:v>57.29515</c:v>
                </c:pt>
                <c:pt idx="16501">
                  <c:v>57.299900000000001</c:v>
                </c:pt>
                <c:pt idx="16502">
                  <c:v>57.304649999999995</c:v>
                </c:pt>
                <c:pt idx="16503">
                  <c:v>57.309400000000004</c:v>
                </c:pt>
                <c:pt idx="16504">
                  <c:v>57.314149999999998</c:v>
                </c:pt>
                <c:pt idx="16505">
                  <c:v>57.318899999999999</c:v>
                </c:pt>
                <c:pt idx="16506">
                  <c:v>57.323640000000005</c:v>
                </c:pt>
                <c:pt idx="16507">
                  <c:v>57.328389999999999</c:v>
                </c:pt>
                <c:pt idx="16508">
                  <c:v>57.33314</c:v>
                </c:pt>
                <c:pt idx="16509">
                  <c:v>57.337890000000002</c:v>
                </c:pt>
                <c:pt idx="16510">
                  <c:v>57.342640000000003</c:v>
                </c:pt>
                <c:pt idx="16511">
                  <c:v>57.347389999999997</c:v>
                </c:pt>
                <c:pt idx="16512">
                  <c:v>57.352140000000006</c:v>
                </c:pt>
                <c:pt idx="16513">
                  <c:v>57.35689</c:v>
                </c:pt>
                <c:pt idx="16514">
                  <c:v>57.361640000000001</c:v>
                </c:pt>
                <c:pt idx="16515">
                  <c:v>57.366390000000003</c:v>
                </c:pt>
                <c:pt idx="16516">
                  <c:v>57.371140000000004</c:v>
                </c:pt>
                <c:pt idx="16517">
                  <c:v>57.375879999999995</c:v>
                </c:pt>
                <c:pt idx="16518">
                  <c:v>57.380630000000004</c:v>
                </c:pt>
                <c:pt idx="16519">
                  <c:v>57.385379999999998</c:v>
                </c:pt>
                <c:pt idx="16520">
                  <c:v>57.390129999999999</c:v>
                </c:pt>
                <c:pt idx="16521">
                  <c:v>57.394880000000001</c:v>
                </c:pt>
                <c:pt idx="16522">
                  <c:v>57.399630000000002</c:v>
                </c:pt>
                <c:pt idx="16523">
                  <c:v>57.404379999999996</c:v>
                </c:pt>
                <c:pt idx="16524">
                  <c:v>57.409130000000005</c:v>
                </c:pt>
                <c:pt idx="16525">
                  <c:v>57.413879999999999</c:v>
                </c:pt>
                <c:pt idx="16526">
                  <c:v>57.41863</c:v>
                </c:pt>
                <c:pt idx="16527">
                  <c:v>57.423380000000002</c:v>
                </c:pt>
                <c:pt idx="16528">
                  <c:v>57.428130000000003</c:v>
                </c:pt>
                <c:pt idx="16529">
                  <c:v>57.432879999999997</c:v>
                </c:pt>
                <c:pt idx="16530">
                  <c:v>57.437620000000003</c:v>
                </c:pt>
                <c:pt idx="16531">
                  <c:v>57.442369999999997</c:v>
                </c:pt>
                <c:pt idx="16532">
                  <c:v>57.447119999999998</c:v>
                </c:pt>
                <c:pt idx="16533">
                  <c:v>57.45187</c:v>
                </c:pt>
                <c:pt idx="16534">
                  <c:v>57.456620000000001</c:v>
                </c:pt>
                <c:pt idx="16535">
                  <c:v>57.461369999999995</c:v>
                </c:pt>
                <c:pt idx="16536">
                  <c:v>57.466120000000004</c:v>
                </c:pt>
                <c:pt idx="16537">
                  <c:v>57.470869999999998</c:v>
                </c:pt>
                <c:pt idx="16538">
                  <c:v>57.475619999999999</c:v>
                </c:pt>
                <c:pt idx="16539">
                  <c:v>57.480370000000001</c:v>
                </c:pt>
                <c:pt idx="16540">
                  <c:v>57.485109999999999</c:v>
                </c:pt>
                <c:pt idx="16541">
                  <c:v>57.48986</c:v>
                </c:pt>
                <c:pt idx="16542">
                  <c:v>57.494610000000002</c:v>
                </c:pt>
                <c:pt idx="16543">
                  <c:v>57.499359999999996</c:v>
                </c:pt>
                <c:pt idx="16544">
                  <c:v>57.504109999999997</c:v>
                </c:pt>
                <c:pt idx="16545">
                  <c:v>57.508859999999999</c:v>
                </c:pt>
                <c:pt idx="16546">
                  <c:v>57.51361</c:v>
                </c:pt>
                <c:pt idx="16547">
                  <c:v>57.518359999999994</c:v>
                </c:pt>
                <c:pt idx="16548">
                  <c:v>57.523110000000003</c:v>
                </c:pt>
                <c:pt idx="16549">
                  <c:v>57.527859999999997</c:v>
                </c:pt>
                <c:pt idx="16550">
                  <c:v>57.532609999999998</c:v>
                </c:pt>
                <c:pt idx="16551">
                  <c:v>57.53736</c:v>
                </c:pt>
                <c:pt idx="16552">
                  <c:v>57.542110000000001</c:v>
                </c:pt>
                <c:pt idx="16553">
                  <c:v>57.546859999999995</c:v>
                </c:pt>
                <c:pt idx="16554">
                  <c:v>57.551610000000004</c:v>
                </c:pt>
                <c:pt idx="16555">
                  <c:v>57.556359999999998</c:v>
                </c:pt>
                <c:pt idx="16556">
                  <c:v>57.561109999999999</c:v>
                </c:pt>
                <c:pt idx="16557">
                  <c:v>57.565860000000001</c:v>
                </c:pt>
                <c:pt idx="16558">
                  <c:v>57.570599999999999</c:v>
                </c:pt>
                <c:pt idx="16559">
                  <c:v>57.57535</c:v>
                </c:pt>
                <c:pt idx="16560">
                  <c:v>57.580100000000002</c:v>
                </c:pt>
                <c:pt idx="16561">
                  <c:v>57.584850000000003</c:v>
                </c:pt>
                <c:pt idx="16562">
                  <c:v>57.589599999999997</c:v>
                </c:pt>
                <c:pt idx="16563">
                  <c:v>57.594350000000006</c:v>
                </c:pt>
                <c:pt idx="16564">
                  <c:v>57.5991</c:v>
                </c:pt>
                <c:pt idx="16565">
                  <c:v>57.603850000000001</c:v>
                </c:pt>
                <c:pt idx="16566">
                  <c:v>57.608600000000003</c:v>
                </c:pt>
                <c:pt idx="16567">
                  <c:v>57.613350000000004</c:v>
                </c:pt>
                <c:pt idx="16568">
                  <c:v>57.618099999999998</c:v>
                </c:pt>
                <c:pt idx="16569">
                  <c:v>57.62285</c:v>
                </c:pt>
                <c:pt idx="16570">
                  <c:v>57.627600000000001</c:v>
                </c:pt>
                <c:pt idx="16571">
                  <c:v>57.632350000000002</c:v>
                </c:pt>
                <c:pt idx="16572">
                  <c:v>57.637099999999997</c:v>
                </c:pt>
                <c:pt idx="16573">
                  <c:v>57.641849999999998</c:v>
                </c:pt>
                <c:pt idx="16574">
                  <c:v>57.646599999999999</c:v>
                </c:pt>
                <c:pt idx="16575">
                  <c:v>57.651349999999994</c:v>
                </c:pt>
                <c:pt idx="16576">
                  <c:v>57.656100000000002</c:v>
                </c:pt>
                <c:pt idx="16577">
                  <c:v>57.66084</c:v>
                </c:pt>
                <c:pt idx="16578">
                  <c:v>57.665590000000002</c:v>
                </c:pt>
                <c:pt idx="16579">
                  <c:v>57.670340000000003</c:v>
                </c:pt>
                <c:pt idx="16580">
                  <c:v>57.675089999999997</c:v>
                </c:pt>
                <c:pt idx="16581">
                  <c:v>57.679840000000006</c:v>
                </c:pt>
                <c:pt idx="16582">
                  <c:v>57.68459</c:v>
                </c:pt>
                <c:pt idx="16583">
                  <c:v>57.689340000000001</c:v>
                </c:pt>
                <c:pt idx="16584">
                  <c:v>57.694090000000003</c:v>
                </c:pt>
                <c:pt idx="16585">
                  <c:v>57.698840000000004</c:v>
                </c:pt>
                <c:pt idx="16586">
                  <c:v>57.703589999999998</c:v>
                </c:pt>
                <c:pt idx="16587">
                  <c:v>57.70834</c:v>
                </c:pt>
                <c:pt idx="16588">
                  <c:v>57.713090000000001</c:v>
                </c:pt>
                <c:pt idx="16589">
                  <c:v>57.717840000000002</c:v>
                </c:pt>
                <c:pt idx="16590">
                  <c:v>57.722589999999997</c:v>
                </c:pt>
                <c:pt idx="16591">
                  <c:v>57.727340000000005</c:v>
                </c:pt>
                <c:pt idx="16592">
                  <c:v>57.732089999999999</c:v>
                </c:pt>
                <c:pt idx="16593">
                  <c:v>57.736840000000001</c:v>
                </c:pt>
                <c:pt idx="16594">
                  <c:v>57.741590000000002</c:v>
                </c:pt>
                <c:pt idx="16595">
                  <c:v>57.746340000000004</c:v>
                </c:pt>
                <c:pt idx="16596">
                  <c:v>57.751089999999998</c:v>
                </c:pt>
                <c:pt idx="16597">
                  <c:v>57.755840000000006</c:v>
                </c:pt>
                <c:pt idx="16598">
                  <c:v>57.760590000000001</c:v>
                </c:pt>
                <c:pt idx="16599">
                  <c:v>57.765339999999995</c:v>
                </c:pt>
                <c:pt idx="16600">
                  <c:v>57.770090000000003</c:v>
                </c:pt>
                <c:pt idx="16601">
                  <c:v>57.774839999999998</c:v>
                </c:pt>
                <c:pt idx="16602">
                  <c:v>57.779589999999999</c:v>
                </c:pt>
                <c:pt idx="16603">
                  <c:v>57.784339999999993</c:v>
                </c:pt>
                <c:pt idx="16604">
                  <c:v>57.789090000000002</c:v>
                </c:pt>
                <c:pt idx="16605">
                  <c:v>57.793839999999996</c:v>
                </c:pt>
                <c:pt idx="16606">
                  <c:v>57.798589999999997</c:v>
                </c:pt>
                <c:pt idx="16607">
                  <c:v>57.803339999999999</c:v>
                </c:pt>
                <c:pt idx="16608">
                  <c:v>57.80809</c:v>
                </c:pt>
                <c:pt idx="16609">
                  <c:v>57.812839999999994</c:v>
                </c:pt>
                <c:pt idx="16610">
                  <c:v>57.817590000000003</c:v>
                </c:pt>
                <c:pt idx="16611">
                  <c:v>57.822339999999997</c:v>
                </c:pt>
                <c:pt idx="16612">
                  <c:v>57.827089999999998</c:v>
                </c:pt>
                <c:pt idx="16613">
                  <c:v>57.83184</c:v>
                </c:pt>
                <c:pt idx="16614">
                  <c:v>57.836590000000001</c:v>
                </c:pt>
                <c:pt idx="16615">
                  <c:v>57.841339999999995</c:v>
                </c:pt>
                <c:pt idx="16616">
                  <c:v>57.846090000000004</c:v>
                </c:pt>
                <c:pt idx="16617">
                  <c:v>57.850839999999998</c:v>
                </c:pt>
                <c:pt idx="16618">
                  <c:v>57.855589999999999</c:v>
                </c:pt>
                <c:pt idx="16619">
                  <c:v>57.860340000000001</c:v>
                </c:pt>
                <c:pt idx="16620">
                  <c:v>57.865090000000002</c:v>
                </c:pt>
                <c:pt idx="16621">
                  <c:v>57.869839999999996</c:v>
                </c:pt>
                <c:pt idx="16622">
                  <c:v>57.874589999999998</c:v>
                </c:pt>
                <c:pt idx="16623">
                  <c:v>57.879339999999999</c:v>
                </c:pt>
                <c:pt idx="16624">
                  <c:v>57.88409</c:v>
                </c:pt>
                <c:pt idx="16625">
                  <c:v>57.888839999999995</c:v>
                </c:pt>
                <c:pt idx="16626">
                  <c:v>57.893590000000003</c:v>
                </c:pt>
                <c:pt idx="16627">
                  <c:v>57.898339999999997</c:v>
                </c:pt>
                <c:pt idx="16628">
                  <c:v>57.903089999999999</c:v>
                </c:pt>
                <c:pt idx="16629">
                  <c:v>57.90784</c:v>
                </c:pt>
                <c:pt idx="16630">
                  <c:v>57.912590000000002</c:v>
                </c:pt>
                <c:pt idx="16631">
                  <c:v>57.917339999999996</c:v>
                </c:pt>
                <c:pt idx="16632">
                  <c:v>57.922090000000004</c:v>
                </c:pt>
                <c:pt idx="16633">
                  <c:v>57.926839999999999</c:v>
                </c:pt>
                <c:pt idx="16634">
                  <c:v>57.93159</c:v>
                </c:pt>
                <c:pt idx="16635">
                  <c:v>57.936340000000001</c:v>
                </c:pt>
                <c:pt idx="16636">
                  <c:v>57.941090000000003</c:v>
                </c:pt>
                <c:pt idx="16637">
                  <c:v>57.945839999999997</c:v>
                </c:pt>
                <c:pt idx="16638">
                  <c:v>57.950590000000005</c:v>
                </c:pt>
                <c:pt idx="16639">
                  <c:v>57.95534</c:v>
                </c:pt>
                <c:pt idx="16640">
                  <c:v>57.960090000000001</c:v>
                </c:pt>
                <c:pt idx="16641">
                  <c:v>57.964839999999995</c:v>
                </c:pt>
                <c:pt idx="16642">
                  <c:v>57.969590000000004</c:v>
                </c:pt>
                <c:pt idx="16643">
                  <c:v>57.974339999999998</c:v>
                </c:pt>
                <c:pt idx="16644">
                  <c:v>57.979089999999999</c:v>
                </c:pt>
                <c:pt idx="16645">
                  <c:v>57.983840000000001</c:v>
                </c:pt>
                <c:pt idx="16646">
                  <c:v>57.988590000000002</c:v>
                </c:pt>
                <c:pt idx="16647">
                  <c:v>57.993339999999996</c:v>
                </c:pt>
                <c:pt idx="16648">
                  <c:v>57.998090000000005</c:v>
                </c:pt>
                <c:pt idx="16649">
                  <c:v>58.002839999999999</c:v>
                </c:pt>
                <c:pt idx="16650">
                  <c:v>58.00759</c:v>
                </c:pt>
                <c:pt idx="16651">
                  <c:v>58.012340000000002</c:v>
                </c:pt>
                <c:pt idx="16652">
                  <c:v>58.017090000000003</c:v>
                </c:pt>
                <c:pt idx="16653">
                  <c:v>58.021839999999997</c:v>
                </c:pt>
                <c:pt idx="16654">
                  <c:v>58.026590000000006</c:v>
                </c:pt>
                <c:pt idx="16655">
                  <c:v>58.03134</c:v>
                </c:pt>
                <c:pt idx="16656">
                  <c:v>58.036090000000002</c:v>
                </c:pt>
                <c:pt idx="16657">
                  <c:v>58.040849999999999</c:v>
                </c:pt>
                <c:pt idx="16658">
                  <c:v>58.0456</c:v>
                </c:pt>
                <c:pt idx="16659">
                  <c:v>58.050350000000002</c:v>
                </c:pt>
                <c:pt idx="16660">
                  <c:v>58.055099999999996</c:v>
                </c:pt>
                <c:pt idx="16661">
                  <c:v>58.059850000000004</c:v>
                </c:pt>
                <c:pt idx="16662">
                  <c:v>58.064590000000003</c:v>
                </c:pt>
                <c:pt idx="16663">
                  <c:v>58.069339999999997</c:v>
                </c:pt>
                <c:pt idx="16664">
                  <c:v>58.074099999999994</c:v>
                </c:pt>
                <c:pt idx="16665">
                  <c:v>58.078850000000003</c:v>
                </c:pt>
                <c:pt idx="16666">
                  <c:v>58.083599999999997</c:v>
                </c:pt>
                <c:pt idx="16667">
                  <c:v>58.088349999999998</c:v>
                </c:pt>
                <c:pt idx="16668">
                  <c:v>58.0931</c:v>
                </c:pt>
                <c:pt idx="16669">
                  <c:v>58.097850000000001</c:v>
                </c:pt>
                <c:pt idx="16670">
                  <c:v>58.102599999999995</c:v>
                </c:pt>
                <c:pt idx="16671">
                  <c:v>58.107350000000004</c:v>
                </c:pt>
                <c:pt idx="16672">
                  <c:v>58.112099999999998</c:v>
                </c:pt>
                <c:pt idx="16673">
                  <c:v>58.116849999999999</c:v>
                </c:pt>
                <c:pt idx="16674">
                  <c:v>58.121600000000001</c:v>
                </c:pt>
                <c:pt idx="16675">
                  <c:v>58.126350000000002</c:v>
                </c:pt>
                <c:pt idx="16676">
                  <c:v>58.131099999999996</c:v>
                </c:pt>
                <c:pt idx="16677">
                  <c:v>58.135850000000005</c:v>
                </c:pt>
                <c:pt idx="16678">
                  <c:v>58.140599999999999</c:v>
                </c:pt>
                <c:pt idx="16679">
                  <c:v>58.145350000000001</c:v>
                </c:pt>
                <c:pt idx="16680">
                  <c:v>58.150109999999998</c:v>
                </c:pt>
                <c:pt idx="16681">
                  <c:v>58.154850000000003</c:v>
                </c:pt>
                <c:pt idx="16682">
                  <c:v>58.159599999999998</c:v>
                </c:pt>
                <c:pt idx="16683">
                  <c:v>58.164349999999999</c:v>
                </c:pt>
                <c:pt idx="16684">
                  <c:v>58.169110000000003</c:v>
                </c:pt>
                <c:pt idx="16685">
                  <c:v>58.173859999999998</c:v>
                </c:pt>
                <c:pt idx="16686">
                  <c:v>58.178609999999999</c:v>
                </c:pt>
                <c:pt idx="16687">
                  <c:v>58.18336</c:v>
                </c:pt>
                <c:pt idx="16688">
                  <c:v>58.188110000000002</c:v>
                </c:pt>
                <c:pt idx="16689">
                  <c:v>58.192859999999996</c:v>
                </c:pt>
                <c:pt idx="16690">
                  <c:v>58.197609999999997</c:v>
                </c:pt>
                <c:pt idx="16691">
                  <c:v>58.202359999999999</c:v>
                </c:pt>
                <c:pt idx="16692">
                  <c:v>58.20711</c:v>
                </c:pt>
                <c:pt idx="16693">
                  <c:v>58.211859999999994</c:v>
                </c:pt>
                <c:pt idx="16694">
                  <c:v>58.216610000000003</c:v>
                </c:pt>
                <c:pt idx="16695">
                  <c:v>58.221359999999997</c:v>
                </c:pt>
                <c:pt idx="16696">
                  <c:v>58.226109999999998</c:v>
                </c:pt>
                <c:pt idx="16697">
                  <c:v>58.23086</c:v>
                </c:pt>
                <c:pt idx="16698">
                  <c:v>58.235620000000004</c:v>
                </c:pt>
                <c:pt idx="16699">
                  <c:v>58.240369999999999</c:v>
                </c:pt>
                <c:pt idx="16700">
                  <c:v>58.245110000000004</c:v>
                </c:pt>
                <c:pt idx="16701">
                  <c:v>58.249859999999998</c:v>
                </c:pt>
                <c:pt idx="16702">
                  <c:v>58.254620000000003</c:v>
                </c:pt>
                <c:pt idx="16703">
                  <c:v>58.259369999999997</c:v>
                </c:pt>
                <c:pt idx="16704">
                  <c:v>58.264120000000005</c:v>
                </c:pt>
                <c:pt idx="16705">
                  <c:v>58.26887</c:v>
                </c:pt>
                <c:pt idx="16706">
                  <c:v>58.273620000000001</c:v>
                </c:pt>
                <c:pt idx="16707">
                  <c:v>58.278370000000002</c:v>
                </c:pt>
                <c:pt idx="16708">
                  <c:v>58.283120000000004</c:v>
                </c:pt>
                <c:pt idx="16709">
                  <c:v>58.287869999999998</c:v>
                </c:pt>
                <c:pt idx="16710">
                  <c:v>58.292620000000007</c:v>
                </c:pt>
                <c:pt idx="16711">
                  <c:v>58.297370000000001</c:v>
                </c:pt>
                <c:pt idx="16712">
                  <c:v>58.302120000000002</c:v>
                </c:pt>
                <c:pt idx="16713">
                  <c:v>58.30688</c:v>
                </c:pt>
                <c:pt idx="16714">
                  <c:v>58.311630000000001</c:v>
                </c:pt>
                <c:pt idx="16715">
                  <c:v>58.316380000000002</c:v>
                </c:pt>
                <c:pt idx="16716">
                  <c:v>58.321129999999997</c:v>
                </c:pt>
                <c:pt idx="16717">
                  <c:v>58.325879999999998</c:v>
                </c:pt>
                <c:pt idx="16718">
                  <c:v>58.330629999999999</c:v>
                </c:pt>
                <c:pt idx="16719">
                  <c:v>58.335380000000001</c:v>
                </c:pt>
                <c:pt idx="16720">
                  <c:v>58.340129999999995</c:v>
                </c:pt>
                <c:pt idx="16721">
                  <c:v>58.344880000000003</c:v>
                </c:pt>
                <c:pt idx="16722">
                  <c:v>58.349629999999998</c:v>
                </c:pt>
                <c:pt idx="16723">
                  <c:v>58.354390000000002</c:v>
                </c:pt>
                <c:pt idx="16724">
                  <c:v>58.35913</c:v>
                </c:pt>
                <c:pt idx="16725">
                  <c:v>58.363880000000002</c:v>
                </c:pt>
                <c:pt idx="16726">
                  <c:v>58.368639999999999</c:v>
                </c:pt>
                <c:pt idx="16727">
                  <c:v>58.373390000000001</c:v>
                </c:pt>
                <c:pt idx="16728">
                  <c:v>58.378140000000002</c:v>
                </c:pt>
                <c:pt idx="16729">
                  <c:v>58.382890000000003</c:v>
                </c:pt>
                <c:pt idx="16730">
                  <c:v>58.387639999999998</c:v>
                </c:pt>
                <c:pt idx="16731">
                  <c:v>58.392389999999999</c:v>
                </c:pt>
                <c:pt idx="16732">
                  <c:v>58.39714</c:v>
                </c:pt>
                <c:pt idx="16733">
                  <c:v>58.401889999999995</c:v>
                </c:pt>
                <c:pt idx="16734">
                  <c:v>58.406640000000003</c:v>
                </c:pt>
                <c:pt idx="16735">
                  <c:v>58.411389999999997</c:v>
                </c:pt>
                <c:pt idx="16736">
                  <c:v>58.416150000000002</c:v>
                </c:pt>
                <c:pt idx="16737">
                  <c:v>58.420899999999996</c:v>
                </c:pt>
                <c:pt idx="16738">
                  <c:v>58.425650000000005</c:v>
                </c:pt>
                <c:pt idx="16739">
                  <c:v>58.430399999999999</c:v>
                </c:pt>
                <c:pt idx="16740">
                  <c:v>58.43515</c:v>
                </c:pt>
                <c:pt idx="16741">
                  <c:v>58.439900000000002</c:v>
                </c:pt>
                <c:pt idx="16742">
                  <c:v>58.444650000000003</c:v>
                </c:pt>
                <c:pt idx="16743">
                  <c:v>58.449399999999997</c:v>
                </c:pt>
                <c:pt idx="16744">
                  <c:v>58.454150000000006</c:v>
                </c:pt>
                <c:pt idx="16745">
                  <c:v>58.458910000000003</c:v>
                </c:pt>
                <c:pt idx="16746">
                  <c:v>58.463659999999997</c:v>
                </c:pt>
                <c:pt idx="16747">
                  <c:v>58.468409999999999</c:v>
                </c:pt>
                <c:pt idx="16748">
                  <c:v>58.47316</c:v>
                </c:pt>
                <c:pt idx="16749">
                  <c:v>58.477910000000001</c:v>
                </c:pt>
                <c:pt idx="16750">
                  <c:v>58.482659999999996</c:v>
                </c:pt>
                <c:pt idx="16751">
                  <c:v>58.487409999999997</c:v>
                </c:pt>
                <c:pt idx="16752">
                  <c:v>58.492159999999998</c:v>
                </c:pt>
                <c:pt idx="16753">
                  <c:v>58.49691</c:v>
                </c:pt>
                <c:pt idx="16754">
                  <c:v>58.501659999999994</c:v>
                </c:pt>
                <c:pt idx="16755">
                  <c:v>58.506410000000002</c:v>
                </c:pt>
                <c:pt idx="16756">
                  <c:v>58.51117</c:v>
                </c:pt>
                <c:pt idx="16757">
                  <c:v>58.515920000000001</c:v>
                </c:pt>
                <c:pt idx="16758">
                  <c:v>58.520669999999996</c:v>
                </c:pt>
                <c:pt idx="16759">
                  <c:v>58.525420000000004</c:v>
                </c:pt>
                <c:pt idx="16760">
                  <c:v>58.530169999999998</c:v>
                </c:pt>
                <c:pt idx="16761">
                  <c:v>58.53492</c:v>
                </c:pt>
                <c:pt idx="16762">
                  <c:v>58.539670000000001</c:v>
                </c:pt>
                <c:pt idx="16763">
                  <c:v>58.544429999999998</c:v>
                </c:pt>
                <c:pt idx="16764">
                  <c:v>58.54918</c:v>
                </c:pt>
                <c:pt idx="16765">
                  <c:v>58.553929999999994</c:v>
                </c:pt>
                <c:pt idx="16766">
                  <c:v>58.558680000000003</c:v>
                </c:pt>
                <c:pt idx="16767">
                  <c:v>58.563429999999997</c:v>
                </c:pt>
                <c:pt idx="16768">
                  <c:v>58.568179999999998</c:v>
                </c:pt>
                <c:pt idx="16769">
                  <c:v>58.572929999999999</c:v>
                </c:pt>
                <c:pt idx="16770">
                  <c:v>58.577680000000001</c:v>
                </c:pt>
                <c:pt idx="16771">
                  <c:v>58.582439999999998</c:v>
                </c:pt>
                <c:pt idx="16772">
                  <c:v>58.58719</c:v>
                </c:pt>
                <c:pt idx="16773">
                  <c:v>58.591940000000001</c:v>
                </c:pt>
                <c:pt idx="16774">
                  <c:v>58.596690000000002</c:v>
                </c:pt>
                <c:pt idx="16775">
                  <c:v>58.601439999999997</c:v>
                </c:pt>
                <c:pt idx="16776">
                  <c:v>58.606190000000005</c:v>
                </c:pt>
                <c:pt idx="16777">
                  <c:v>58.610939999999999</c:v>
                </c:pt>
                <c:pt idx="16778">
                  <c:v>58.615699999999997</c:v>
                </c:pt>
                <c:pt idx="16779">
                  <c:v>58.620449999999998</c:v>
                </c:pt>
                <c:pt idx="16780">
                  <c:v>58.6252</c:v>
                </c:pt>
                <c:pt idx="16781">
                  <c:v>58.629950000000001</c:v>
                </c:pt>
                <c:pt idx="16782">
                  <c:v>58.634699999999995</c:v>
                </c:pt>
                <c:pt idx="16783">
                  <c:v>58.639450000000004</c:v>
                </c:pt>
                <c:pt idx="16784">
                  <c:v>58.644199999999998</c:v>
                </c:pt>
                <c:pt idx="16785">
                  <c:v>58.648960000000002</c:v>
                </c:pt>
                <c:pt idx="16786">
                  <c:v>58.653700000000001</c:v>
                </c:pt>
                <c:pt idx="16787">
                  <c:v>58.658460000000005</c:v>
                </c:pt>
                <c:pt idx="16788">
                  <c:v>58.663209999999999</c:v>
                </c:pt>
                <c:pt idx="16789">
                  <c:v>58.667960000000001</c:v>
                </c:pt>
                <c:pt idx="16790">
                  <c:v>58.672710000000002</c:v>
                </c:pt>
                <c:pt idx="16791">
                  <c:v>58.677460000000004</c:v>
                </c:pt>
                <c:pt idx="16792">
                  <c:v>58.682209999999998</c:v>
                </c:pt>
                <c:pt idx="16793">
                  <c:v>58.686960000000006</c:v>
                </c:pt>
                <c:pt idx="16794">
                  <c:v>58.691720000000004</c:v>
                </c:pt>
                <c:pt idx="16795">
                  <c:v>58.696469999999998</c:v>
                </c:pt>
                <c:pt idx="16796">
                  <c:v>58.701219999999999</c:v>
                </c:pt>
                <c:pt idx="16797">
                  <c:v>58.705970000000001</c:v>
                </c:pt>
                <c:pt idx="16798">
                  <c:v>58.710720000000002</c:v>
                </c:pt>
                <c:pt idx="16799">
                  <c:v>58.715469999999996</c:v>
                </c:pt>
                <c:pt idx="16800">
                  <c:v>58.720230000000001</c:v>
                </c:pt>
                <c:pt idx="16801">
                  <c:v>58.724980000000002</c:v>
                </c:pt>
                <c:pt idx="16802">
                  <c:v>58.729730000000004</c:v>
                </c:pt>
                <c:pt idx="16803">
                  <c:v>58.734479999999998</c:v>
                </c:pt>
                <c:pt idx="16804">
                  <c:v>58.739230000000006</c:v>
                </c:pt>
                <c:pt idx="16805">
                  <c:v>58.743980000000001</c:v>
                </c:pt>
                <c:pt idx="16806">
                  <c:v>58.748730000000002</c:v>
                </c:pt>
                <c:pt idx="16807">
                  <c:v>58.753489999999999</c:v>
                </c:pt>
                <c:pt idx="16808">
                  <c:v>58.758240000000001</c:v>
                </c:pt>
                <c:pt idx="16809">
                  <c:v>58.762990000000002</c:v>
                </c:pt>
                <c:pt idx="16810">
                  <c:v>58.767739999999996</c:v>
                </c:pt>
                <c:pt idx="16811">
                  <c:v>58.772489999999998</c:v>
                </c:pt>
                <c:pt idx="16812">
                  <c:v>58.777239999999999</c:v>
                </c:pt>
                <c:pt idx="16813">
                  <c:v>58.782000000000004</c:v>
                </c:pt>
                <c:pt idx="16814">
                  <c:v>58.786749999999998</c:v>
                </c:pt>
                <c:pt idx="16815">
                  <c:v>58.791499999999999</c:v>
                </c:pt>
                <c:pt idx="16816">
                  <c:v>58.796250000000001</c:v>
                </c:pt>
                <c:pt idx="16817">
                  <c:v>58.801000000000002</c:v>
                </c:pt>
                <c:pt idx="16818">
                  <c:v>58.805749999999996</c:v>
                </c:pt>
                <c:pt idx="16819">
                  <c:v>58.810510000000001</c:v>
                </c:pt>
                <c:pt idx="16820">
                  <c:v>58.815260000000002</c:v>
                </c:pt>
                <c:pt idx="16821">
                  <c:v>58.820009999999996</c:v>
                </c:pt>
                <c:pt idx="16822">
                  <c:v>58.824759999999998</c:v>
                </c:pt>
                <c:pt idx="16823">
                  <c:v>58.829509999999999</c:v>
                </c:pt>
                <c:pt idx="16824">
                  <c:v>58.834270000000004</c:v>
                </c:pt>
                <c:pt idx="16825">
                  <c:v>58.839019999999998</c:v>
                </c:pt>
                <c:pt idx="16826">
                  <c:v>58.843769999999999</c:v>
                </c:pt>
                <c:pt idx="16827">
                  <c:v>58.848520000000001</c:v>
                </c:pt>
                <c:pt idx="16828">
                  <c:v>58.853270000000002</c:v>
                </c:pt>
                <c:pt idx="16829">
                  <c:v>58.858019999999996</c:v>
                </c:pt>
                <c:pt idx="16830">
                  <c:v>58.862780000000001</c:v>
                </c:pt>
                <c:pt idx="16831">
                  <c:v>58.867530000000002</c:v>
                </c:pt>
                <c:pt idx="16832">
                  <c:v>58.872279999999996</c:v>
                </c:pt>
                <c:pt idx="16833">
                  <c:v>58.877029999999998</c:v>
                </c:pt>
                <c:pt idx="16834">
                  <c:v>58.881779999999999</c:v>
                </c:pt>
                <c:pt idx="16835">
                  <c:v>58.886540000000004</c:v>
                </c:pt>
                <c:pt idx="16836">
                  <c:v>58.891289999999998</c:v>
                </c:pt>
                <c:pt idx="16837">
                  <c:v>58.896039999999999</c:v>
                </c:pt>
                <c:pt idx="16838">
                  <c:v>58.900790000000001</c:v>
                </c:pt>
                <c:pt idx="16839">
                  <c:v>58.905540000000002</c:v>
                </c:pt>
                <c:pt idx="16840">
                  <c:v>58.910289999999996</c:v>
                </c:pt>
                <c:pt idx="16841">
                  <c:v>58.915049999999994</c:v>
                </c:pt>
                <c:pt idx="16842">
                  <c:v>58.919789999999999</c:v>
                </c:pt>
                <c:pt idx="16843">
                  <c:v>58.924549999999996</c:v>
                </c:pt>
                <c:pt idx="16844">
                  <c:v>58.929299999999998</c:v>
                </c:pt>
                <c:pt idx="16845">
                  <c:v>58.934049999999999</c:v>
                </c:pt>
                <c:pt idx="16846">
                  <c:v>58.938810000000004</c:v>
                </c:pt>
                <c:pt idx="16847">
                  <c:v>58.943549999999995</c:v>
                </c:pt>
                <c:pt idx="16848">
                  <c:v>58.948309999999999</c:v>
                </c:pt>
                <c:pt idx="16849">
                  <c:v>58.953060000000001</c:v>
                </c:pt>
                <c:pt idx="16850">
                  <c:v>58.957810000000002</c:v>
                </c:pt>
                <c:pt idx="16851">
                  <c:v>58.962559999999996</c:v>
                </c:pt>
                <c:pt idx="16852">
                  <c:v>58.967310000000005</c:v>
                </c:pt>
                <c:pt idx="16853">
                  <c:v>58.972070000000002</c:v>
                </c:pt>
                <c:pt idx="16854">
                  <c:v>58.976819999999996</c:v>
                </c:pt>
                <c:pt idx="16855">
                  <c:v>58.981569999999998</c:v>
                </c:pt>
                <c:pt idx="16856">
                  <c:v>58.986319999999999</c:v>
                </c:pt>
                <c:pt idx="16857">
                  <c:v>58.991070000000001</c:v>
                </c:pt>
                <c:pt idx="16858">
                  <c:v>58.995829999999998</c:v>
                </c:pt>
                <c:pt idx="16859">
                  <c:v>59.000579999999999</c:v>
                </c:pt>
                <c:pt idx="16860">
                  <c:v>59.005330000000001</c:v>
                </c:pt>
                <c:pt idx="16861">
                  <c:v>59.010080000000002</c:v>
                </c:pt>
                <c:pt idx="16862">
                  <c:v>59.014829999999996</c:v>
                </c:pt>
                <c:pt idx="16863">
                  <c:v>59.019589999999994</c:v>
                </c:pt>
                <c:pt idx="16864">
                  <c:v>59.024340000000002</c:v>
                </c:pt>
                <c:pt idx="16865">
                  <c:v>59.029089999999997</c:v>
                </c:pt>
                <c:pt idx="16866">
                  <c:v>59.033839999999998</c:v>
                </c:pt>
                <c:pt idx="16867">
                  <c:v>59.038589999999999</c:v>
                </c:pt>
                <c:pt idx="16868">
                  <c:v>59.043350000000004</c:v>
                </c:pt>
                <c:pt idx="16869">
                  <c:v>59.048099999999998</c:v>
                </c:pt>
                <c:pt idx="16870">
                  <c:v>59.052849999999999</c:v>
                </c:pt>
                <c:pt idx="16871">
                  <c:v>59.057600000000001</c:v>
                </c:pt>
                <c:pt idx="16872">
                  <c:v>59.062350000000002</c:v>
                </c:pt>
                <c:pt idx="16873">
                  <c:v>59.06711</c:v>
                </c:pt>
                <c:pt idx="16874">
                  <c:v>59.071859999999994</c:v>
                </c:pt>
                <c:pt idx="16875">
                  <c:v>59.076610000000002</c:v>
                </c:pt>
                <c:pt idx="16876">
                  <c:v>59.081359999999997</c:v>
                </c:pt>
                <c:pt idx="16877">
                  <c:v>59.086120000000001</c:v>
                </c:pt>
                <c:pt idx="16878">
                  <c:v>59.090869999999995</c:v>
                </c:pt>
                <c:pt idx="16879">
                  <c:v>59.095620000000004</c:v>
                </c:pt>
                <c:pt idx="16880">
                  <c:v>59.100369999999998</c:v>
                </c:pt>
                <c:pt idx="16881">
                  <c:v>59.105119999999999</c:v>
                </c:pt>
                <c:pt idx="16882">
                  <c:v>59.109879999999997</c:v>
                </c:pt>
                <c:pt idx="16883">
                  <c:v>59.114629999999998</c:v>
                </c:pt>
                <c:pt idx="16884">
                  <c:v>59.11938</c:v>
                </c:pt>
                <c:pt idx="16885">
                  <c:v>59.124129999999994</c:v>
                </c:pt>
                <c:pt idx="16886">
                  <c:v>59.128880000000002</c:v>
                </c:pt>
                <c:pt idx="16887">
                  <c:v>59.13364</c:v>
                </c:pt>
                <c:pt idx="16888">
                  <c:v>59.138390000000001</c:v>
                </c:pt>
                <c:pt idx="16889">
                  <c:v>59.143139999999995</c:v>
                </c:pt>
                <c:pt idx="16890">
                  <c:v>59.147890000000004</c:v>
                </c:pt>
                <c:pt idx="16891">
                  <c:v>59.152650000000001</c:v>
                </c:pt>
                <c:pt idx="16892">
                  <c:v>59.157399999999996</c:v>
                </c:pt>
                <c:pt idx="16893">
                  <c:v>59.162149999999997</c:v>
                </c:pt>
                <c:pt idx="16894">
                  <c:v>59.166899999999998</c:v>
                </c:pt>
                <c:pt idx="16895">
                  <c:v>59.171660000000003</c:v>
                </c:pt>
                <c:pt idx="16896">
                  <c:v>59.176409999999997</c:v>
                </c:pt>
                <c:pt idx="16897">
                  <c:v>59.181159999999998</c:v>
                </c:pt>
                <c:pt idx="16898">
                  <c:v>59.18591</c:v>
                </c:pt>
                <c:pt idx="16899">
                  <c:v>59.190660000000001</c:v>
                </c:pt>
                <c:pt idx="16900">
                  <c:v>59.195419999999999</c:v>
                </c:pt>
                <c:pt idx="16901">
                  <c:v>59.20017</c:v>
                </c:pt>
                <c:pt idx="16902">
                  <c:v>59.204920000000001</c:v>
                </c:pt>
                <c:pt idx="16903">
                  <c:v>59.209669999999996</c:v>
                </c:pt>
                <c:pt idx="16904">
                  <c:v>59.21443</c:v>
                </c:pt>
                <c:pt idx="16905">
                  <c:v>59.219180000000001</c:v>
                </c:pt>
                <c:pt idx="16906">
                  <c:v>59.223930000000003</c:v>
                </c:pt>
                <c:pt idx="16907">
                  <c:v>59.228679999999997</c:v>
                </c:pt>
                <c:pt idx="16908">
                  <c:v>59.233440000000002</c:v>
                </c:pt>
                <c:pt idx="16909">
                  <c:v>59.238190000000003</c:v>
                </c:pt>
                <c:pt idx="16910">
                  <c:v>59.242940000000004</c:v>
                </c:pt>
                <c:pt idx="16911">
                  <c:v>59.247689999999999</c:v>
                </c:pt>
                <c:pt idx="16912">
                  <c:v>59.25244</c:v>
                </c:pt>
                <c:pt idx="16913">
                  <c:v>59.257200000000005</c:v>
                </c:pt>
                <c:pt idx="16914">
                  <c:v>59.261949999999999</c:v>
                </c:pt>
                <c:pt idx="16915">
                  <c:v>59.266710000000003</c:v>
                </c:pt>
                <c:pt idx="16916">
                  <c:v>59.271450000000002</c:v>
                </c:pt>
                <c:pt idx="16917">
                  <c:v>59.276210000000006</c:v>
                </c:pt>
                <c:pt idx="16918">
                  <c:v>59.28096</c:v>
                </c:pt>
                <c:pt idx="16919">
                  <c:v>59.285710000000002</c:v>
                </c:pt>
                <c:pt idx="16920">
                  <c:v>59.290460000000003</c:v>
                </c:pt>
                <c:pt idx="16921">
                  <c:v>59.29522</c:v>
                </c:pt>
                <c:pt idx="16922">
                  <c:v>59.299970000000002</c:v>
                </c:pt>
                <c:pt idx="16923">
                  <c:v>59.304719999999996</c:v>
                </c:pt>
                <c:pt idx="16924">
                  <c:v>59.309480000000001</c:v>
                </c:pt>
                <c:pt idx="16925">
                  <c:v>59.314230000000002</c:v>
                </c:pt>
                <c:pt idx="16926">
                  <c:v>59.318980000000003</c:v>
                </c:pt>
                <c:pt idx="16927">
                  <c:v>59.323729999999998</c:v>
                </c:pt>
                <c:pt idx="16928">
                  <c:v>59.328489999999995</c:v>
                </c:pt>
                <c:pt idx="16929">
                  <c:v>59.333240000000004</c:v>
                </c:pt>
                <c:pt idx="16930">
                  <c:v>59.337989999999998</c:v>
                </c:pt>
                <c:pt idx="16931">
                  <c:v>59.342739999999999</c:v>
                </c:pt>
                <c:pt idx="16932">
                  <c:v>59.347499999999997</c:v>
                </c:pt>
                <c:pt idx="16933">
                  <c:v>59.352250000000005</c:v>
                </c:pt>
                <c:pt idx="16934">
                  <c:v>59.356999999999999</c:v>
                </c:pt>
                <c:pt idx="16935">
                  <c:v>59.361750000000001</c:v>
                </c:pt>
                <c:pt idx="16936">
                  <c:v>59.366509999999998</c:v>
                </c:pt>
                <c:pt idx="16937">
                  <c:v>59.371259999999999</c:v>
                </c:pt>
                <c:pt idx="16938">
                  <c:v>59.376010000000001</c:v>
                </c:pt>
                <c:pt idx="16939">
                  <c:v>59.380769999999998</c:v>
                </c:pt>
                <c:pt idx="16940">
                  <c:v>59.38552</c:v>
                </c:pt>
                <c:pt idx="16941">
                  <c:v>59.390270000000001</c:v>
                </c:pt>
                <c:pt idx="16942">
                  <c:v>59.395020000000002</c:v>
                </c:pt>
                <c:pt idx="16943">
                  <c:v>59.39978</c:v>
                </c:pt>
                <c:pt idx="16944">
                  <c:v>59.404529999999994</c:v>
                </c:pt>
                <c:pt idx="16945">
                  <c:v>59.409280000000003</c:v>
                </c:pt>
                <c:pt idx="16946">
                  <c:v>59.414029999999997</c:v>
                </c:pt>
                <c:pt idx="16947">
                  <c:v>59.418790000000001</c:v>
                </c:pt>
                <c:pt idx="16948">
                  <c:v>59.423539999999996</c:v>
                </c:pt>
                <c:pt idx="16949">
                  <c:v>59.428290000000004</c:v>
                </c:pt>
                <c:pt idx="16950">
                  <c:v>59.433039999999998</c:v>
                </c:pt>
                <c:pt idx="16951">
                  <c:v>59.437799999999996</c:v>
                </c:pt>
                <c:pt idx="16952">
                  <c:v>59.442549999999997</c:v>
                </c:pt>
                <c:pt idx="16953">
                  <c:v>59.447299999999998</c:v>
                </c:pt>
                <c:pt idx="16954">
                  <c:v>59.45205</c:v>
                </c:pt>
                <c:pt idx="16955">
                  <c:v>59.456809999999997</c:v>
                </c:pt>
                <c:pt idx="16956">
                  <c:v>59.461559999999999</c:v>
                </c:pt>
                <c:pt idx="16957">
                  <c:v>59.46631</c:v>
                </c:pt>
                <c:pt idx="16958">
                  <c:v>59.471069999999997</c:v>
                </c:pt>
                <c:pt idx="16959">
                  <c:v>59.475819999999999</c:v>
                </c:pt>
                <c:pt idx="16960">
                  <c:v>59.48057</c:v>
                </c:pt>
                <c:pt idx="16961">
                  <c:v>59.485320000000002</c:v>
                </c:pt>
                <c:pt idx="16962">
                  <c:v>59.490079999999999</c:v>
                </c:pt>
                <c:pt idx="16963">
                  <c:v>59.49483</c:v>
                </c:pt>
                <c:pt idx="16964">
                  <c:v>59.499580000000002</c:v>
                </c:pt>
                <c:pt idx="16965">
                  <c:v>59.504330000000003</c:v>
                </c:pt>
                <c:pt idx="16966">
                  <c:v>59.50909</c:v>
                </c:pt>
                <c:pt idx="16967">
                  <c:v>59.513840000000002</c:v>
                </c:pt>
                <c:pt idx="16968">
                  <c:v>59.518590000000003</c:v>
                </c:pt>
                <c:pt idx="16969">
                  <c:v>59.523350000000001</c:v>
                </c:pt>
                <c:pt idx="16970">
                  <c:v>59.528100000000002</c:v>
                </c:pt>
                <c:pt idx="16971">
                  <c:v>59.532849999999996</c:v>
                </c:pt>
                <c:pt idx="16972">
                  <c:v>59.537600000000005</c:v>
                </c:pt>
                <c:pt idx="16973">
                  <c:v>59.542360000000002</c:v>
                </c:pt>
                <c:pt idx="16974">
                  <c:v>59.547110000000004</c:v>
                </c:pt>
                <c:pt idx="16975">
                  <c:v>59.551859999999998</c:v>
                </c:pt>
                <c:pt idx="16976">
                  <c:v>59.556619999999995</c:v>
                </c:pt>
                <c:pt idx="16977">
                  <c:v>59.561370000000004</c:v>
                </c:pt>
                <c:pt idx="16978">
                  <c:v>59.566119999999998</c:v>
                </c:pt>
                <c:pt idx="16979">
                  <c:v>59.570880000000002</c:v>
                </c:pt>
                <c:pt idx="16980">
                  <c:v>59.575629999999997</c:v>
                </c:pt>
                <c:pt idx="16981">
                  <c:v>59.580380000000005</c:v>
                </c:pt>
                <c:pt idx="16982">
                  <c:v>59.585140000000003</c:v>
                </c:pt>
                <c:pt idx="16983">
                  <c:v>59.589889999999997</c:v>
                </c:pt>
                <c:pt idx="16984">
                  <c:v>59.594639999999998</c:v>
                </c:pt>
                <c:pt idx="16985">
                  <c:v>59.599399999999996</c:v>
                </c:pt>
                <c:pt idx="16986">
                  <c:v>59.604150000000004</c:v>
                </c:pt>
                <c:pt idx="16987">
                  <c:v>59.608899999999998</c:v>
                </c:pt>
                <c:pt idx="16988">
                  <c:v>59.61365</c:v>
                </c:pt>
                <c:pt idx="16989">
                  <c:v>59.618409999999997</c:v>
                </c:pt>
                <c:pt idx="16990">
                  <c:v>59.623159999999999</c:v>
                </c:pt>
                <c:pt idx="16991">
                  <c:v>59.62791</c:v>
                </c:pt>
                <c:pt idx="16992">
                  <c:v>59.632669999999997</c:v>
                </c:pt>
                <c:pt idx="16993">
                  <c:v>59.637419999999999</c:v>
                </c:pt>
                <c:pt idx="16994">
                  <c:v>59.64217</c:v>
                </c:pt>
                <c:pt idx="16995">
                  <c:v>59.646920000000001</c:v>
                </c:pt>
                <c:pt idx="16996">
                  <c:v>59.651679999999999</c:v>
                </c:pt>
                <c:pt idx="16997">
                  <c:v>59.65643</c:v>
                </c:pt>
                <c:pt idx="16998">
                  <c:v>59.661180000000002</c:v>
                </c:pt>
                <c:pt idx="16999">
                  <c:v>59.665939999999999</c:v>
                </c:pt>
                <c:pt idx="17000">
                  <c:v>59.67069</c:v>
                </c:pt>
                <c:pt idx="17001">
                  <c:v>59.675440000000002</c:v>
                </c:pt>
                <c:pt idx="17002">
                  <c:v>59.680199999999999</c:v>
                </c:pt>
                <c:pt idx="17003">
                  <c:v>59.684950000000001</c:v>
                </c:pt>
                <c:pt idx="17004">
                  <c:v>59.689699999999995</c:v>
                </c:pt>
                <c:pt idx="17005">
                  <c:v>59.694450000000003</c:v>
                </c:pt>
                <c:pt idx="17006">
                  <c:v>59.699210000000001</c:v>
                </c:pt>
                <c:pt idx="17007">
                  <c:v>59.703960000000002</c:v>
                </c:pt>
                <c:pt idx="17008">
                  <c:v>59.708709999999996</c:v>
                </c:pt>
                <c:pt idx="17009">
                  <c:v>59.713470000000001</c:v>
                </c:pt>
                <c:pt idx="17010">
                  <c:v>59.718220000000002</c:v>
                </c:pt>
                <c:pt idx="17011">
                  <c:v>59.722970000000004</c:v>
                </c:pt>
                <c:pt idx="17012">
                  <c:v>59.727730000000001</c:v>
                </c:pt>
                <c:pt idx="17013">
                  <c:v>59.732479999999995</c:v>
                </c:pt>
                <c:pt idx="17014">
                  <c:v>59.73724</c:v>
                </c:pt>
                <c:pt idx="17015">
                  <c:v>59.741990000000001</c:v>
                </c:pt>
                <c:pt idx="17016">
                  <c:v>59.746740000000003</c:v>
                </c:pt>
                <c:pt idx="17017">
                  <c:v>59.7515</c:v>
                </c:pt>
                <c:pt idx="17018">
                  <c:v>59.756249999999994</c:v>
                </c:pt>
                <c:pt idx="17019">
                  <c:v>59.761000000000003</c:v>
                </c:pt>
                <c:pt idx="17020">
                  <c:v>59.765749999999997</c:v>
                </c:pt>
                <c:pt idx="17021">
                  <c:v>59.770510000000002</c:v>
                </c:pt>
                <c:pt idx="17022">
                  <c:v>59.775259999999996</c:v>
                </c:pt>
                <c:pt idx="17023">
                  <c:v>59.780010000000004</c:v>
                </c:pt>
                <c:pt idx="17024">
                  <c:v>59.784770000000002</c:v>
                </c:pt>
                <c:pt idx="17025">
                  <c:v>59.789519999999996</c:v>
                </c:pt>
                <c:pt idx="17026">
                  <c:v>59.794269999999997</c:v>
                </c:pt>
                <c:pt idx="17027">
                  <c:v>59.799030000000002</c:v>
                </c:pt>
                <c:pt idx="17028">
                  <c:v>59.803780000000003</c:v>
                </c:pt>
                <c:pt idx="17029">
                  <c:v>59.808529999999998</c:v>
                </c:pt>
                <c:pt idx="17030">
                  <c:v>59.813289999999995</c:v>
                </c:pt>
                <c:pt idx="17031">
                  <c:v>59.818040000000003</c:v>
                </c:pt>
                <c:pt idx="17032">
                  <c:v>59.822789999999998</c:v>
                </c:pt>
                <c:pt idx="17033">
                  <c:v>59.827550000000002</c:v>
                </c:pt>
                <c:pt idx="17034">
                  <c:v>59.832299999999996</c:v>
                </c:pt>
                <c:pt idx="17035">
                  <c:v>59.837050000000005</c:v>
                </c:pt>
                <c:pt idx="17036">
                  <c:v>59.841810000000002</c:v>
                </c:pt>
                <c:pt idx="17037">
                  <c:v>59.846559999999997</c:v>
                </c:pt>
                <c:pt idx="17038">
                  <c:v>59.851309999999998</c:v>
                </c:pt>
                <c:pt idx="17039">
                  <c:v>59.856069999999995</c:v>
                </c:pt>
                <c:pt idx="17040">
                  <c:v>59.860820000000004</c:v>
                </c:pt>
                <c:pt idx="17041">
                  <c:v>59.865580000000001</c:v>
                </c:pt>
                <c:pt idx="17042">
                  <c:v>59.870330000000003</c:v>
                </c:pt>
                <c:pt idx="17043">
                  <c:v>59.875079999999997</c:v>
                </c:pt>
                <c:pt idx="17044">
                  <c:v>59.879839999999994</c:v>
                </c:pt>
                <c:pt idx="17045">
                  <c:v>59.884590000000003</c:v>
                </c:pt>
                <c:pt idx="17046">
                  <c:v>59.889339999999997</c:v>
                </c:pt>
                <c:pt idx="17047">
                  <c:v>59.894100000000002</c:v>
                </c:pt>
                <c:pt idx="17048">
                  <c:v>59.898849999999996</c:v>
                </c:pt>
                <c:pt idx="17049">
                  <c:v>59.903600000000004</c:v>
                </c:pt>
                <c:pt idx="17050">
                  <c:v>59.908360000000002</c:v>
                </c:pt>
                <c:pt idx="17051">
                  <c:v>59.913109999999996</c:v>
                </c:pt>
                <c:pt idx="17052">
                  <c:v>59.917860000000005</c:v>
                </c:pt>
                <c:pt idx="17053">
                  <c:v>59.922620000000002</c:v>
                </c:pt>
                <c:pt idx="17054">
                  <c:v>59.927370000000003</c:v>
                </c:pt>
                <c:pt idx="17055">
                  <c:v>59.932119999999998</c:v>
                </c:pt>
                <c:pt idx="17056">
                  <c:v>59.936879999999995</c:v>
                </c:pt>
                <c:pt idx="17057">
                  <c:v>59.941630000000004</c:v>
                </c:pt>
                <c:pt idx="17058">
                  <c:v>59.946379999999998</c:v>
                </c:pt>
                <c:pt idx="17059">
                  <c:v>59.951140000000002</c:v>
                </c:pt>
                <c:pt idx="17060">
                  <c:v>59.955889999999997</c:v>
                </c:pt>
                <c:pt idx="17061">
                  <c:v>59.960640000000005</c:v>
                </c:pt>
                <c:pt idx="17062">
                  <c:v>59.965400000000002</c:v>
                </c:pt>
                <c:pt idx="17063">
                  <c:v>59.970149999999997</c:v>
                </c:pt>
                <c:pt idx="17064">
                  <c:v>59.974910000000001</c:v>
                </c:pt>
                <c:pt idx="17065">
                  <c:v>59.979659999999996</c:v>
                </c:pt>
                <c:pt idx="17066">
                  <c:v>59.984410000000004</c:v>
                </c:pt>
                <c:pt idx="17067">
                  <c:v>59.989170000000001</c:v>
                </c:pt>
                <c:pt idx="17068">
                  <c:v>59.993919999999996</c:v>
                </c:pt>
                <c:pt idx="17069">
                  <c:v>59.998669999999997</c:v>
                </c:pt>
                <c:pt idx="17070">
                  <c:v>60.003430000000002</c:v>
                </c:pt>
                <c:pt idx="17071">
                  <c:v>60.008180000000003</c:v>
                </c:pt>
                <c:pt idx="17072">
                  <c:v>60.012929999999997</c:v>
                </c:pt>
                <c:pt idx="17073">
                  <c:v>60.017690000000002</c:v>
                </c:pt>
                <c:pt idx="17074">
                  <c:v>60.022440000000003</c:v>
                </c:pt>
                <c:pt idx="17075">
                  <c:v>60.027200000000001</c:v>
                </c:pt>
                <c:pt idx="17076">
                  <c:v>60.031950000000002</c:v>
                </c:pt>
                <c:pt idx="17077">
                  <c:v>60.036699999999996</c:v>
                </c:pt>
                <c:pt idx="17078">
                  <c:v>60.041460000000001</c:v>
                </c:pt>
                <c:pt idx="17079">
                  <c:v>60.046210000000002</c:v>
                </c:pt>
                <c:pt idx="17080">
                  <c:v>60.050960000000003</c:v>
                </c:pt>
                <c:pt idx="17081">
                  <c:v>60.055720000000001</c:v>
                </c:pt>
                <c:pt idx="17082">
                  <c:v>60.060469999999995</c:v>
                </c:pt>
                <c:pt idx="17083">
                  <c:v>60.065220000000004</c:v>
                </c:pt>
                <c:pt idx="17084">
                  <c:v>60.069980000000001</c:v>
                </c:pt>
                <c:pt idx="17085">
                  <c:v>60.074730000000002</c:v>
                </c:pt>
                <c:pt idx="17086">
                  <c:v>60.07949</c:v>
                </c:pt>
                <c:pt idx="17087">
                  <c:v>60.084239999999994</c:v>
                </c:pt>
                <c:pt idx="17088">
                  <c:v>60.088999999999999</c:v>
                </c:pt>
                <c:pt idx="17089">
                  <c:v>60.09375</c:v>
                </c:pt>
                <c:pt idx="17090">
                  <c:v>60.098500000000001</c:v>
                </c:pt>
                <c:pt idx="17091">
                  <c:v>60.103259999999999</c:v>
                </c:pt>
                <c:pt idx="17092">
                  <c:v>60.10801</c:v>
                </c:pt>
                <c:pt idx="17093">
                  <c:v>60.112760000000002</c:v>
                </c:pt>
                <c:pt idx="17094">
                  <c:v>60.117519999999999</c:v>
                </c:pt>
                <c:pt idx="17095">
                  <c:v>60.12227</c:v>
                </c:pt>
                <c:pt idx="17096">
                  <c:v>60.127020000000002</c:v>
                </c:pt>
                <c:pt idx="17097">
                  <c:v>60.131780000000006</c:v>
                </c:pt>
                <c:pt idx="17098">
                  <c:v>60.13653</c:v>
                </c:pt>
                <c:pt idx="17099">
                  <c:v>60.141289999999998</c:v>
                </c:pt>
                <c:pt idx="17100">
                  <c:v>60.146039999999999</c:v>
                </c:pt>
                <c:pt idx="17101">
                  <c:v>60.150790000000001</c:v>
                </c:pt>
                <c:pt idx="17102">
                  <c:v>60.155550000000005</c:v>
                </c:pt>
                <c:pt idx="17103">
                  <c:v>60.160299999999999</c:v>
                </c:pt>
                <c:pt idx="17104">
                  <c:v>60.165059999999997</c:v>
                </c:pt>
                <c:pt idx="17105">
                  <c:v>60.169809999999998</c:v>
                </c:pt>
                <c:pt idx="17106">
                  <c:v>60.174569999999996</c:v>
                </c:pt>
                <c:pt idx="17107">
                  <c:v>60.179320000000004</c:v>
                </c:pt>
                <c:pt idx="17108">
                  <c:v>60.184069999999998</c:v>
                </c:pt>
                <c:pt idx="17109">
                  <c:v>60.188829999999996</c:v>
                </c:pt>
                <c:pt idx="17110">
                  <c:v>60.193579999999997</c:v>
                </c:pt>
                <c:pt idx="17111">
                  <c:v>60.198329999999999</c:v>
                </c:pt>
                <c:pt idx="17112">
                  <c:v>60.203090000000003</c:v>
                </c:pt>
                <c:pt idx="17113">
                  <c:v>60.207839999999997</c:v>
                </c:pt>
                <c:pt idx="17114">
                  <c:v>60.212599999999995</c:v>
                </c:pt>
                <c:pt idx="17115">
                  <c:v>60.217350000000003</c:v>
                </c:pt>
                <c:pt idx="17116">
                  <c:v>60.222099999999998</c:v>
                </c:pt>
                <c:pt idx="17117">
                  <c:v>60.226860000000002</c:v>
                </c:pt>
                <c:pt idx="17118">
                  <c:v>60.231609999999996</c:v>
                </c:pt>
                <c:pt idx="17119">
                  <c:v>60.236360000000005</c:v>
                </c:pt>
                <c:pt idx="17120">
                  <c:v>60.241120000000002</c:v>
                </c:pt>
                <c:pt idx="17121">
                  <c:v>60.24588</c:v>
                </c:pt>
                <c:pt idx="17122">
                  <c:v>60.250630000000001</c:v>
                </c:pt>
                <c:pt idx="17123">
                  <c:v>60.255379999999995</c:v>
                </c:pt>
                <c:pt idx="17124">
                  <c:v>60.26014</c:v>
                </c:pt>
                <c:pt idx="17125">
                  <c:v>60.264890000000001</c:v>
                </c:pt>
                <c:pt idx="17126">
                  <c:v>60.269649999999999</c:v>
                </c:pt>
                <c:pt idx="17127">
                  <c:v>60.2744</c:v>
                </c:pt>
                <c:pt idx="17128">
                  <c:v>60.279149999999994</c:v>
                </c:pt>
                <c:pt idx="17129">
                  <c:v>60.283910000000006</c:v>
                </c:pt>
                <c:pt idx="17130">
                  <c:v>60.28866</c:v>
                </c:pt>
                <c:pt idx="17131">
                  <c:v>60.293410000000002</c:v>
                </c:pt>
                <c:pt idx="17132">
                  <c:v>60.298169999999999</c:v>
                </c:pt>
                <c:pt idx="17133">
                  <c:v>60.30292</c:v>
                </c:pt>
                <c:pt idx="17134">
                  <c:v>60.307680000000005</c:v>
                </c:pt>
                <c:pt idx="17135">
                  <c:v>60.312429999999999</c:v>
                </c:pt>
                <c:pt idx="17136">
                  <c:v>60.31718</c:v>
                </c:pt>
                <c:pt idx="17137">
                  <c:v>60.321939999999998</c:v>
                </c:pt>
                <c:pt idx="17138">
                  <c:v>60.326699999999995</c:v>
                </c:pt>
                <c:pt idx="17139">
                  <c:v>60.331450000000004</c:v>
                </c:pt>
                <c:pt idx="17140">
                  <c:v>60.336199999999998</c:v>
                </c:pt>
                <c:pt idx="17141">
                  <c:v>60.340959999999995</c:v>
                </c:pt>
                <c:pt idx="17142">
                  <c:v>60.345709999999997</c:v>
                </c:pt>
                <c:pt idx="17143">
                  <c:v>60.350470000000001</c:v>
                </c:pt>
                <c:pt idx="17144">
                  <c:v>60.355220000000003</c:v>
                </c:pt>
                <c:pt idx="17145">
                  <c:v>60.359969999999997</c:v>
                </c:pt>
                <c:pt idx="17146">
                  <c:v>60.364730000000002</c:v>
                </c:pt>
                <c:pt idx="17147">
                  <c:v>60.369480000000003</c:v>
                </c:pt>
                <c:pt idx="17148">
                  <c:v>60.37424</c:v>
                </c:pt>
                <c:pt idx="17149">
                  <c:v>60.378990000000002</c:v>
                </c:pt>
                <c:pt idx="17150">
                  <c:v>60.383739999999996</c:v>
                </c:pt>
                <c:pt idx="17151">
                  <c:v>60.388500000000001</c:v>
                </c:pt>
                <c:pt idx="17152">
                  <c:v>60.393259999999998</c:v>
                </c:pt>
                <c:pt idx="17153">
                  <c:v>60.398009999999999</c:v>
                </c:pt>
                <c:pt idx="17154">
                  <c:v>60.402760000000001</c:v>
                </c:pt>
                <c:pt idx="17155">
                  <c:v>60.407519999999998</c:v>
                </c:pt>
                <c:pt idx="17156">
                  <c:v>60.412269999999999</c:v>
                </c:pt>
                <c:pt idx="17157">
                  <c:v>60.417029999999997</c:v>
                </c:pt>
                <c:pt idx="17158">
                  <c:v>60.421779999999998</c:v>
                </c:pt>
                <c:pt idx="17159">
                  <c:v>60.42653</c:v>
                </c:pt>
                <c:pt idx="17160">
                  <c:v>60.431289999999997</c:v>
                </c:pt>
                <c:pt idx="17161">
                  <c:v>60.436040000000006</c:v>
                </c:pt>
                <c:pt idx="17162">
                  <c:v>60.440800000000003</c:v>
                </c:pt>
                <c:pt idx="17163">
                  <c:v>60.445549999999997</c:v>
                </c:pt>
                <c:pt idx="17164">
                  <c:v>60.450299999999999</c:v>
                </c:pt>
                <c:pt idx="17165">
                  <c:v>60.455059999999996</c:v>
                </c:pt>
                <c:pt idx="17166">
                  <c:v>60.459810000000004</c:v>
                </c:pt>
                <c:pt idx="17167">
                  <c:v>60.464570000000002</c:v>
                </c:pt>
                <c:pt idx="17168">
                  <c:v>60.469320000000003</c:v>
                </c:pt>
                <c:pt idx="17169">
                  <c:v>60.474080000000001</c:v>
                </c:pt>
                <c:pt idx="17170">
                  <c:v>60.478829999999995</c:v>
                </c:pt>
                <c:pt idx="17171">
                  <c:v>60.48359</c:v>
                </c:pt>
                <c:pt idx="17172">
                  <c:v>60.488340000000001</c:v>
                </c:pt>
                <c:pt idx="17173">
                  <c:v>60.493099999999998</c:v>
                </c:pt>
                <c:pt idx="17174">
                  <c:v>60.49785</c:v>
                </c:pt>
                <c:pt idx="17175">
                  <c:v>60.502599999999994</c:v>
                </c:pt>
                <c:pt idx="17176">
                  <c:v>60.507360000000006</c:v>
                </c:pt>
                <c:pt idx="17177">
                  <c:v>60.51211</c:v>
                </c:pt>
                <c:pt idx="17178">
                  <c:v>60.516869999999997</c:v>
                </c:pt>
                <c:pt idx="17179">
                  <c:v>60.521619999999999</c:v>
                </c:pt>
                <c:pt idx="17180">
                  <c:v>60.526379999999996</c:v>
                </c:pt>
                <c:pt idx="17181">
                  <c:v>60.531130000000005</c:v>
                </c:pt>
                <c:pt idx="17182">
                  <c:v>60.535890000000002</c:v>
                </c:pt>
                <c:pt idx="17183">
                  <c:v>60.540639999999996</c:v>
                </c:pt>
                <c:pt idx="17184">
                  <c:v>60.545400000000001</c:v>
                </c:pt>
                <c:pt idx="17185">
                  <c:v>60.550149999999995</c:v>
                </c:pt>
                <c:pt idx="17186">
                  <c:v>60.554900000000004</c:v>
                </c:pt>
                <c:pt idx="17187">
                  <c:v>60.559660000000001</c:v>
                </c:pt>
                <c:pt idx="17188">
                  <c:v>60.564410000000002</c:v>
                </c:pt>
                <c:pt idx="17189">
                  <c:v>60.56917</c:v>
                </c:pt>
                <c:pt idx="17190">
                  <c:v>60.573920000000001</c:v>
                </c:pt>
                <c:pt idx="17191">
                  <c:v>60.578680000000006</c:v>
                </c:pt>
                <c:pt idx="17192">
                  <c:v>60.58343</c:v>
                </c:pt>
                <c:pt idx="17193">
                  <c:v>60.588180000000001</c:v>
                </c:pt>
                <c:pt idx="17194">
                  <c:v>60.592939999999999</c:v>
                </c:pt>
                <c:pt idx="17195">
                  <c:v>60.597699999999996</c:v>
                </c:pt>
                <c:pt idx="17196">
                  <c:v>60.602450000000005</c:v>
                </c:pt>
                <c:pt idx="17197">
                  <c:v>60.607210000000002</c:v>
                </c:pt>
                <c:pt idx="17198">
                  <c:v>60.611959999999996</c:v>
                </c:pt>
                <c:pt idx="17199">
                  <c:v>60.616709999999998</c:v>
                </c:pt>
                <c:pt idx="17200">
                  <c:v>60.621469999999995</c:v>
                </c:pt>
                <c:pt idx="17201">
                  <c:v>60.626220000000004</c:v>
                </c:pt>
                <c:pt idx="17202">
                  <c:v>60.630980000000001</c:v>
                </c:pt>
                <c:pt idx="17203">
                  <c:v>60.635729999999995</c:v>
                </c:pt>
                <c:pt idx="17204">
                  <c:v>60.64049</c:v>
                </c:pt>
                <c:pt idx="17205">
                  <c:v>60.645240000000001</c:v>
                </c:pt>
                <c:pt idx="17206">
                  <c:v>60.649990000000003</c:v>
                </c:pt>
                <c:pt idx="17207">
                  <c:v>60.65475</c:v>
                </c:pt>
                <c:pt idx="17208">
                  <c:v>60.659509999999997</c:v>
                </c:pt>
                <c:pt idx="17209">
                  <c:v>60.664259999999999</c:v>
                </c:pt>
                <c:pt idx="17210">
                  <c:v>60.669019999999996</c:v>
                </c:pt>
                <c:pt idx="17211">
                  <c:v>60.673770000000005</c:v>
                </c:pt>
                <c:pt idx="17212">
                  <c:v>60.678519999999999</c:v>
                </c:pt>
                <c:pt idx="17213">
                  <c:v>60.683279999999996</c:v>
                </c:pt>
                <c:pt idx="17214">
                  <c:v>60.688029999999998</c:v>
                </c:pt>
                <c:pt idx="17215">
                  <c:v>60.692790000000002</c:v>
                </c:pt>
                <c:pt idx="17216">
                  <c:v>60.697540000000004</c:v>
                </c:pt>
                <c:pt idx="17217">
                  <c:v>60.702300000000001</c:v>
                </c:pt>
                <c:pt idx="17218">
                  <c:v>60.707059999999998</c:v>
                </c:pt>
                <c:pt idx="17219">
                  <c:v>60.71181</c:v>
                </c:pt>
                <c:pt idx="17220">
                  <c:v>60.716560000000001</c:v>
                </c:pt>
                <c:pt idx="17221">
                  <c:v>60.721320000000006</c:v>
                </c:pt>
                <c:pt idx="17222">
                  <c:v>60.72607</c:v>
                </c:pt>
                <c:pt idx="17223">
                  <c:v>60.730829999999997</c:v>
                </c:pt>
                <c:pt idx="17224">
                  <c:v>60.735579999999999</c:v>
                </c:pt>
                <c:pt idx="17225">
                  <c:v>60.740339999999996</c:v>
                </c:pt>
                <c:pt idx="17226">
                  <c:v>60.745090000000005</c:v>
                </c:pt>
                <c:pt idx="17227">
                  <c:v>60.749850000000002</c:v>
                </c:pt>
                <c:pt idx="17228">
                  <c:v>60.754599999999996</c:v>
                </c:pt>
                <c:pt idx="17229">
                  <c:v>60.759360000000001</c:v>
                </c:pt>
                <c:pt idx="17230">
                  <c:v>60.764110000000002</c:v>
                </c:pt>
                <c:pt idx="17231">
                  <c:v>60.76887</c:v>
                </c:pt>
                <c:pt idx="17232">
                  <c:v>60.773620000000001</c:v>
                </c:pt>
                <c:pt idx="17233">
                  <c:v>60.778379999999999</c:v>
                </c:pt>
                <c:pt idx="17234">
                  <c:v>60.78313</c:v>
                </c:pt>
                <c:pt idx="17235">
                  <c:v>60.787889999999997</c:v>
                </c:pt>
                <c:pt idx="17236">
                  <c:v>60.792639999999999</c:v>
                </c:pt>
                <c:pt idx="17237">
                  <c:v>60.797400000000003</c:v>
                </c:pt>
                <c:pt idx="17238">
                  <c:v>60.802149999999997</c:v>
                </c:pt>
                <c:pt idx="17239">
                  <c:v>60.806899999999999</c:v>
                </c:pt>
                <c:pt idx="17240">
                  <c:v>60.811659999999996</c:v>
                </c:pt>
                <c:pt idx="17241">
                  <c:v>60.816410000000005</c:v>
                </c:pt>
                <c:pt idx="17242">
                  <c:v>60.821170000000002</c:v>
                </c:pt>
                <c:pt idx="17243">
                  <c:v>60.82593</c:v>
                </c:pt>
                <c:pt idx="17244">
                  <c:v>60.830680000000001</c:v>
                </c:pt>
                <c:pt idx="17245">
                  <c:v>60.835439999999998</c:v>
                </c:pt>
                <c:pt idx="17246">
                  <c:v>60.84019</c:v>
                </c:pt>
                <c:pt idx="17247">
                  <c:v>60.844950000000004</c:v>
                </c:pt>
                <c:pt idx="17248">
                  <c:v>60.849699999999999</c:v>
                </c:pt>
                <c:pt idx="17249">
                  <c:v>60.854459999999996</c:v>
                </c:pt>
                <c:pt idx="17250">
                  <c:v>60.859209999999997</c:v>
                </c:pt>
                <c:pt idx="17251">
                  <c:v>60.863959999999999</c:v>
                </c:pt>
                <c:pt idx="17252">
                  <c:v>60.868720000000003</c:v>
                </c:pt>
                <c:pt idx="17253">
                  <c:v>60.873469999999998</c:v>
                </c:pt>
                <c:pt idx="17254">
                  <c:v>60.878229999999995</c:v>
                </c:pt>
                <c:pt idx="17255">
                  <c:v>60.882989999999999</c:v>
                </c:pt>
                <c:pt idx="17256">
                  <c:v>60.887740000000001</c:v>
                </c:pt>
                <c:pt idx="17257">
                  <c:v>60.892500000000005</c:v>
                </c:pt>
                <c:pt idx="17258">
                  <c:v>60.89725</c:v>
                </c:pt>
                <c:pt idx="17259">
                  <c:v>60.902009999999997</c:v>
                </c:pt>
                <c:pt idx="17260">
                  <c:v>60.906759999999998</c:v>
                </c:pt>
                <c:pt idx="17261">
                  <c:v>60.911519999999996</c:v>
                </c:pt>
                <c:pt idx="17262">
                  <c:v>60.916270000000004</c:v>
                </c:pt>
                <c:pt idx="17263">
                  <c:v>60.921030000000002</c:v>
                </c:pt>
                <c:pt idx="17264">
                  <c:v>60.925779999999996</c:v>
                </c:pt>
                <c:pt idx="17265">
                  <c:v>60.930540000000001</c:v>
                </c:pt>
                <c:pt idx="17266">
                  <c:v>60.935290000000002</c:v>
                </c:pt>
                <c:pt idx="17267">
                  <c:v>60.940049999999999</c:v>
                </c:pt>
                <c:pt idx="17268">
                  <c:v>60.944800000000001</c:v>
                </c:pt>
                <c:pt idx="17269">
                  <c:v>60.949559999999998</c:v>
                </c:pt>
                <c:pt idx="17270">
                  <c:v>60.95431</c:v>
                </c:pt>
                <c:pt idx="17271">
                  <c:v>60.959069999999997</c:v>
                </c:pt>
                <c:pt idx="17272">
                  <c:v>60.963819999999998</c:v>
                </c:pt>
                <c:pt idx="17273">
                  <c:v>60.968580000000003</c:v>
                </c:pt>
                <c:pt idx="17274">
                  <c:v>60.97334</c:v>
                </c:pt>
                <c:pt idx="17275">
                  <c:v>60.978090000000002</c:v>
                </c:pt>
                <c:pt idx="17276">
                  <c:v>60.982840000000003</c:v>
                </c:pt>
                <c:pt idx="17277">
                  <c:v>60.9876</c:v>
                </c:pt>
                <c:pt idx="17278">
                  <c:v>60.992350000000002</c:v>
                </c:pt>
                <c:pt idx="17279">
                  <c:v>60.997109999999999</c:v>
                </c:pt>
                <c:pt idx="17280">
                  <c:v>61.001860000000001</c:v>
                </c:pt>
                <c:pt idx="17281">
                  <c:v>61.006619999999998</c:v>
                </c:pt>
                <c:pt idx="17282">
                  <c:v>61.011369999999999</c:v>
                </c:pt>
                <c:pt idx="17283">
                  <c:v>61.016130000000004</c:v>
                </c:pt>
                <c:pt idx="17284">
                  <c:v>61.020879999999998</c:v>
                </c:pt>
                <c:pt idx="17285">
                  <c:v>61.025639999999996</c:v>
                </c:pt>
                <c:pt idx="17286">
                  <c:v>61.0304</c:v>
                </c:pt>
                <c:pt idx="17287">
                  <c:v>61.035150000000002</c:v>
                </c:pt>
                <c:pt idx="17288">
                  <c:v>61.039910000000006</c:v>
                </c:pt>
                <c:pt idx="17289">
                  <c:v>61.04466</c:v>
                </c:pt>
                <c:pt idx="17290">
                  <c:v>61.049419999999998</c:v>
                </c:pt>
                <c:pt idx="17291">
                  <c:v>61.054169999999999</c:v>
                </c:pt>
                <c:pt idx="17292">
                  <c:v>61.058929999999997</c:v>
                </c:pt>
                <c:pt idx="17293">
                  <c:v>61.063680000000005</c:v>
                </c:pt>
                <c:pt idx="17294">
                  <c:v>61.068440000000002</c:v>
                </c:pt>
                <c:pt idx="17295">
                  <c:v>61.0732</c:v>
                </c:pt>
                <c:pt idx="17296">
                  <c:v>61.077950000000001</c:v>
                </c:pt>
                <c:pt idx="17297">
                  <c:v>61.082709999999999</c:v>
                </c:pt>
                <c:pt idx="17298">
                  <c:v>61.08746</c:v>
                </c:pt>
                <c:pt idx="17299">
                  <c:v>61.092220000000005</c:v>
                </c:pt>
                <c:pt idx="17300">
                  <c:v>61.096969999999999</c:v>
                </c:pt>
                <c:pt idx="17301">
                  <c:v>61.101730000000003</c:v>
                </c:pt>
                <c:pt idx="17302">
                  <c:v>61.106479999999998</c:v>
                </c:pt>
                <c:pt idx="17303">
                  <c:v>61.111239999999995</c:v>
                </c:pt>
                <c:pt idx="17304">
                  <c:v>61.115990000000004</c:v>
                </c:pt>
                <c:pt idx="17305">
                  <c:v>61.120750000000001</c:v>
                </c:pt>
                <c:pt idx="17306">
                  <c:v>61.125500000000002</c:v>
                </c:pt>
                <c:pt idx="17307">
                  <c:v>61.13026</c:v>
                </c:pt>
                <c:pt idx="17308">
                  <c:v>61.135019999999997</c:v>
                </c:pt>
                <c:pt idx="17309">
                  <c:v>61.139770000000006</c:v>
                </c:pt>
                <c:pt idx="17310">
                  <c:v>61.144530000000003</c:v>
                </c:pt>
                <c:pt idx="17311">
                  <c:v>61.149279999999997</c:v>
                </c:pt>
                <c:pt idx="17312">
                  <c:v>61.154040000000002</c:v>
                </c:pt>
                <c:pt idx="17313">
                  <c:v>61.158789999999996</c:v>
                </c:pt>
                <c:pt idx="17314">
                  <c:v>61.163549999999994</c:v>
                </c:pt>
                <c:pt idx="17315">
                  <c:v>61.168300000000002</c:v>
                </c:pt>
                <c:pt idx="17316">
                  <c:v>61.17306</c:v>
                </c:pt>
                <c:pt idx="17317">
                  <c:v>61.177810000000001</c:v>
                </c:pt>
                <c:pt idx="17318">
                  <c:v>61.182569999999998</c:v>
                </c:pt>
                <c:pt idx="17319">
                  <c:v>61.187329999999996</c:v>
                </c:pt>
                <c:pt idx="17320">
                  <c:v>61.192080000000004</c:v>
                </c:pt>
                <c:pt idx="17321">
                  <c:v>61.196840000000002</c:v>
                </c:pt>
                <c:pt idx="17322">
                  <c:v>61.201590000000003</c:v>
                </c:pt>
                <c:pt idx="17323">
                  <c:v>61.20635</c:v>
                </c:pt>
                <c:pt idx="17324">
                  <c:v>61.211099999999995</c:v>
                </c:pt>
                <c:pt idx="17325">
                  <c:v>61.215859999999999</c:v>
                </c:pt>
                <c:pt idx="17326">
                  <c:v>61.220610000000001</c:v>
                </c:pt>
                <c:pt idx="17327">
                  <c:v>61.225369999999998</c:v>
                </c:pt>
                <c:pt idx="17328">
                  <c:v>61.230130000000003</c:v>
                </c:pt>
                <c:pt idx="17329">
                  <c:v>61.234879999999997</c:v>
                </c:pt>
                <c:pt idx="17330">
                  <c:v>61.239640000000001</c:v>
                </c:pt>
                <c:pt idx="17331">
                  <c:v>61.244390000000003</c:v>
                </c:pt>
                <c:pt idx="17332">
                  <c:v>61.24915</c:v>
                </c:pt>
                <c:pt idx="17333">
                  <c:v>61.253910000000005</c:v>
                </c:pt>
                <c:pt idx="17334">
                  <c:v>61.258659999999999</c:v>
                </c:pt>
                <c:pt idx="17335">
                  <c:v>61.263419999999996</c:v>
                </c:pt>
                <c:pt idx="17336">
                  <c:v>61.268169999999998</c:v>
                </c:pt>
                <c:pt idx="17337">
                  <c:v>61.272930000000002</c:v>
                </c:pt>
                <c:pt idx="17338">
                  <c:v>61.277680000000004</c:v>
                </c:pt>
                <c:pt idx="17339">
                  <c:v>61.282440000000001</c:v>
                </c:pt>
                <c:pt idx="17340">
                  <c:v>61.287189999999995</c:v>
                </c:pt>
                <c:pt idx="17341">
                  <c:v>61.29195</c:v>
                </c:pt>
                <c:pt idx="17342">
                  <c:v>61.296709999999997</c:v>
                </c:pt>
                <c:pt idx="17343">
                  <c:v>61.301459999999999</c:v>
                </c:pt>
                <c:pt idx="17344">
                  <c:v>61.306220000000003</c:v>
                </c:pt>
                <c:pt idx="17345">
                  <c:v>61.310969999999998</c:v>
                </c:pt>
                <c:pt idx="17346">
                  <c:v>61.315730000000002</c:v>
                </c:pt>
                <c:pt idx="17347">
                  <c:v>61.320479999999996</c:v>
                </c:pt>
                <c:pt idx="17348">
                  <c:v>61.325240000000001</c:v>
                </c:pt>
                <c:pt idx="17349">
                  <c:v>61.329990000000002</c:v>
                </c:pt>
                <c:pt idx="17350">
                  <c:v>61.33475</c:v>
                </c:pt>
                <c:pt idx="17351">
                  <c:v>61.339509999999997</c:v>
                </c:pt>
                <c:pt idx="17352">
                  <c:v>61.344259999999998</c:v>
                </c:pt>
                <c:pt idx="17353">
                  <c:v>61.349019999999996</c:v>
                </c:pt>
                <c:pt idx="17354">
                  <c:v>61.353770000000004</c:v>
                </c:pt>
                <c:pt idx="17355">
                  <c:v>61.358530000000002</c:v>
                </c:pt>
                <c:pt idx="17356">
                  <c:v>61.363279999999996</c:v>
                </c:pt>
                <c:pt idx="17357">
                  <c:v>61.368040000000001</c:v>
                </c:pt>
                <c:pt idx="17358">
                  <c:v>61.372799999999998</c:v>
                </c:pt>
                <c:pt idx="17359">
                  <c:v>61.377549999999999</c:v>
                </c:pt>
                <c:pt idx="17360">
                  <c:v>61.382310000000004</c:v>
                </c:pt>
                <c:pt idx="17361">
                  <c:v>61.387070000000001</c:v>
                </c:pt>
                <c:pt idx="17362">
                  <c:v>61.391820000000003</c:v>
                </c:pt>
                <c:pt idx="17363">
                  <c:v>61.39658</c:v>
                </c:pt>
                <c:pt idx="17364">
                  <c:v>61.401329999999994</c:v>
                </c:pt>
                <c:pt idx="17365">
                  <c:v>61.406090000000006</c:v>
                </c:pt>
                <c:pt idx="17366">
                  <c:v>61.41084</c:v>
                </c:pt>
                <c:pt idx="17367">
                  <c:v>61.415599999999998</c:v>
                </c:pt>
                <c:pt idx="17368">
                  <c:v>61.420349999999999</c:v>
                </c:pt>
                <c:pt idx="17369">
                  <c:v>61.425109999999997</c:v>
                </c:pt>
                <c:pt idx="17370">
                  <c:v>61.429869999999994</c:v>
                </c:pt>
                <c:pt idx="17371">
                  <c:v>61.434620000000002</c:v>
                </c:pt>
                <c:pt idx="17372">
                  <c:v>61.43938</c:v>
                </c:pt>
                <c:pt idx="17373">
                  <c:v>61.444130000000001</c:v>
                </c:pt>
                <c:pt idx="17374">
                  <c:v>61.448889999999999</c:v>
                </c:pt>
                <c:pt idx="17375">
                  <c:v>61.453649999999996</c:v>
                </c:pt>
                <c:pt idx="17376">
                  <c:v>61.458400000000005</c:v>
                </c:pt>
                <c:pt idx="17377">
                  <c:v>61.463160000000002</c:v>
                </c:pt>
                <c:pt idx="17378">
                  <c:v>61.467919999999999</c:v>
                </c:pt>
                <c:pt idx="17379">
                  <c:v>61.472670000000001</c:v>
                </c:pt>
                <c:pt idx="17380">
                  <c:v>61.477429999999998</c:v>
                </c:pt>
                <c:pt idx="17381">
                  <c:v>61.48218</c:v>
                </c:pt>
                <c:pt idx="17382">
                  <c:v>61.486939999999997</c:v>
                </c:pt>
                <c:pt idx="17383">
                  <c:v>61.491689999999998</c:v>
                </c:pt>
                <c:pt idx="17384">
                  <c:v>61.496450000000003</c:v>
                </c:pt>
                <c:pt idx="17385">
                  <c:v>61.501199999999997</c:v>
                </c:pt>
                <c:pt idx="17386">
                  <c:v>61.505960000000002</c:v>
                </c:pt>
                <c:pt idx="17387">
                  <c:v>61.510719999999999</c:v>
                </c:pt>
                <c:pt idx="17388">
                  <c:v>61.515479999999997</c:v>
                </c:pt>
                <c:pt idx="17389">
                  <c:v>61.520230000000005</c:v>
                </c:pt>
                <c:pt idx="17390">
                  <c:v>61.524990000000003</c:v>
                </c:pt>
                <c:pt idx="17391">
                  <c:v>61.529739999999997</c:v>
                </c:pt>
                <c:pt idx="17392">
                  <c:v>61.534500000000001</c:v>
                </c:pt>
                <c:pt idx="17393">
                  <c:v>61.539259999999999</c:v>
                </c:pt>
                <c:pt idx="17394">
                  <c:v>61.54401</c:v>
                </c:pt>
                <c:pt idx="17395">
                  <c:v>61.548770000000005</c:v>
                </c:pt>
                <c:pt idx="17396">
                  <c:v>61.553519999999999</c:v>
                </c:pt>
                <c:pt idx="17397">
                  <c:v>61.558280000000003</c:v>
                </c:pt>
                <c:pt idx="17398">
                  <c:v>61.563040000000001</c:v>
                </c:pt>
                <c:pt idx="17399">
                  <c:v>61.567789999999995</c:v>
                </c:pt>
                <c:pt idx="17400">
                  <c:v>61.57255</c:v>
                </c:pt>
                <c:pt idx="17401">
                  <c:v>61.577310000000004</c:v>
                </c:pt>
                <c:pt idx="17402">
                  <c:v>61.582059999999998</c:v>
                </c:pt>
                <c:pt idx="17403">
                  <c:v>61.586820000000003</c:v>
                </c:pt>
                <c:pt idx="17404">
                  <c:v>61.591569999999997</c:v>
                </c:pt>
                <c:pt idx="17405">
                  <c:v>61.596329999999995</c:v>
                </c:pt>
                <c:pt idx="17406">
                  <c:v>61.601080000000003</c:v>
                </c:pt>
                <c:pt idx="17407">
                  <c:v>61.605840000000001</c:v>
                </c:pt>
                <c:pt idx="17408">
                  <c:v>61.610599999999998</c:v>
                </c:pt>
                <c:pt idx="17409">
                  <c:v>61.615349999999999</c:v>
                </c:pt>
                <c:pt idx="17410">
                  <c:v>61.620109999999997</c:v>
                </c:pt>
                <c:pt idx="17411">
                  <c:v>61.624870000000001</c:v>
                </c:pt>
                <c:pt idx="17412">
                  <c:v>61.629620000000003</c:v>
                </c:pt>
                <c:pt idx="17413">
                  <c:v>61.63438</c:v>
                </c:pt>
                <c:pt idx="17414">
                  <c:v>61.639130000000002</c:v>
                </c:pt>
                <c:pt idx="17415">
                  <c:v>61.643889999999999</c:v>
                </c:pt>
                <c:pt idx="17416">
                  <c:v>61.648649999999996</c:v>
                </c:pt>
                <c:pt idx="17417">
                  <c:v>61.653399999999998</c:v>
                </c:pt>
                <c:pt idx="17418">
                  <c:v>61.658159999999995</c:v>
                </c:pt>
                <c:pt idx="17419">
                  <c:v>61.66292</c:v>
                </c:pt>
                <c:pt idx="17420">
                  <c:v>61.667670000000001</c:v>
                </c:pt>
                <c:pt idx="17421">
                  <c:v>61.672429999999999</c:v>
                </c:pt>
                <c:pt idx="17422">
                  <c:v>61.67718</c:v>
                </c:pt>
                <c:pt idx="17423">
                  <c:v>61.681939999999997</c:v>
                </c:pt>
                <c:pt idx="17424">
                  <c:v>61.686699999999995</c:v>
                </c:pt>
                <c:pt idx="17425">
                  <c:v>61.691450000000003</c:v>
                </c:pt>
                <c:pt idx="17426">
                  <c:v>61.696210000000001</c:v>
                </c:pt>
                <c:pt idx="17427">
                  <c:v>61.700969999999998</c:v>
                </c:pt>
                <c:pt idx="17428">
                  <c:v>61.705719999999999</c:v>
                </c:pt>
                <c:pt idx="17429">
                  <c:v>61.710479999999997</c:v>
                </c:pt>
                <c:pt idx="17430">
                  <c:v>61.715230000000005</c:v>
                </c:pt>
                <c:pt idx="17431">
                  <c:v>61.719990000000003</c:v>
                </c:pt>
                <c:pt idx="17432">
                  <c:v>61.72475</c:v>
                </c:pt>
                <c:pt idx="17433">
                  <c:v>61.729510000000005</c:v>
                </c:pt>
                <c:pt idx="17434">
                  <c:v>61.734259999999999</c:v>
                </c:pt>
                <c:pt idx="17435">
                  <c:v>61.739019999999996</c:v>
                </c:pt>
                <c:pt idx="17436">
                  <c:v>61.743770000000005</c:v>
                </c:pt>
                <c:pt idx="17437">
                  <c:v>61.748530000000002</c:v>
                </c:pt>
                <c:pt idx="17438">
                  <c:v>61.753280000000004</c:v>
                </c:pt>
                <c:pt idx="17439">
                  <c:v>61.758040000000001</c:v>
                </c:pt>
                <c:pt idx="17440">
                  <c:v>61.762799999999999</c:v>
                </c:pt>
                <c:pt idx="17441">
                  <c:v>61.767559999999996</c:v>
                </c:pt>
                <c:pt idx="17442">
                  <c:v>61.772309999999997</c:v>
                </c:pt>
                <c:pt idx="17443">
                  <c:v>61.777070000000002</c:v>
                </c:pt>
                <c:pt idx="17444">
                  <c:v>61.781820000000003</c:v>
                </c:pt>
                <c:pt idx="17445">
                  <c:v>61.786580000000001</c:v>
                </c:pt>
                <c:pt idx="17446">
                  <c:v>61.791339999999998</c:v>
                </c:pt>
                <c:pt idx="17447">
                  <c:v>61.796100000000003</c:v>
                </c:pt>
                <c:pt idx="17448">
                  <c:v>61.800849999999997</c:v>
                </c:pt>
                <c:pt idx="17449">
                  <c:v>61.805609999999994</c:v>
                </c:pt>
                <c:pt idx="17450">
                  <c:v>61.810360000000003</c:v>
                </c:pt>
                <c:pt idx="17451">
                  <c:v>61.81512</c:v>
                </c:pt>
                <c:pt idx="17452">
                  <c:v>61.819879999999998</c:v>
                </c:pt>
                <c:pt idx="17453">
                  <c:v>61.824629999999999</c:v>
                </c:pt>
                <c:pt idx="17454">
                  <c:v>61.829389999999997</c:v>
                </c:pt>
                <c:pt idx="17455">
                  <c:v>61.834149999999994</c:v>
                </c:pt>
                <c:pt idx="17456">
                  <c:v>61.838900000000002</c:v>
                </c:pt>
                <c:pt idx="17457">
                  <c:v>61.84366</c:v>
                </c:pt>
                <c:pt idx="17458">
                  <c:v>61.848420000000004</c:v>
                </c:pt>
                <c:pt idx="17459">
                  <c:v>61.853169999999999</c:v>
                </c:pt>
                <c:pt idx="17460">
                  <c:v>61.857929999999996</c:v>
                </c:pt>
                <c:pt idx="17461">
                  <c:v>61.862680000000005</c:v>
                </c:pt>
                <c:pt idx="17462">
                  <c:v>61.867440000000002</c:v>
                </c:pt>
                <c:pt idx="17463">
                  <c:v>61.872199999999999</c:v>
                </c:pt>
                <c:pt idx="17464">
                  <c:v>61.876960000000004</c:v>
                </c:pt>
                <c:pt idx="17465">
                  <c:v>61.881709999999998</c:v>
                </c:pt>
                <c:pt idx="17466">
                  <c:v>61.886469999999996</c:v>
                </c:pt>
                <c:pt idx="17467">
                  <c:v>61.891219999999997</c:v>
                </c:pt>
                <c:pt idx="17468">
                  <c:v>61.895980000000002</c:v>
                </c:pt>
                <c:pt idx="17469">
                  <c:v>61.900740000000006</c:v>
                </c:pt>
                <c:pt idx="17470">
                  <c:v>61.905500000000004</c:v>
                </c:pt>
                <c:pt idx="17471">
                  <c:v>61.910249999999998</c:v>
                </c:pt>
                <c:pt idx="17472">
                  <c:v>61.915010000000002</c:v>
                </c:pt>
                <c:pt idx="17473">
                  <c:v>61.919759999999997</c:v>
                </c:pt>
                <c:pt idx="17474">
                  <c:v>61.924519999999994</c:v>
                </c:pt>
                <c:pt idx="17475">
                  <c:v>61.929280000000006</c:v>
                </c:pt>
                <c:pt idx="17476">
                  <c:v>61.934040000000003</c:v>
                </c:pt>
                <c:pt idx="17477">
                  <c:v>61.938789999999997</c:v>
                </c:pt>
                <c:pt idx="17478">
                  <c:v>61.943550000000002</c:v>
                </c:pt>
                <c:pt idx="17479">
                  <c:v>61.948299999999996</c:v>
                </c:pt>
                <c:pt idx="17480">
                  <c:v>61.953060000000001</c:v>
                </c:pt>
                <c:pt idx="17481">
                  <c:v>61.957819999999998</c:v>
                </c:pt>
                <c:pt idx="17482">
                  <c:v>61.962569999999999</c:v>
                </c:pt>
                <c:pt idx="17483">
                  <c:v>61.967330000000004</c:v>
                </c:pt>
                <c:pt idx="17484">
                  <c:v>61.972090000000001</c:v>
                </c:pt>
                <c:pt idx="17485">
                  <c:v>61.976849999999999</c:v>
                </c:pt>
                <c:pt idx="17486">
                  <c:v>61.9816</c:v>
                </c:pt>
                <c:pt idx="17487">
                  <c:v>61.986359999999998</c:v>
                </c:pt>
                <c:pt idx="17488">
                  <c:v>61.991109999999999</c:v>
                </c:pt>
                <c:pt idx="17489">
                  <c:v>61.995870000000004</c:v>
                </c:pt>
                <c:pt idx="17490">
                  <c:v>62.000630000000001</c:v>
                </c:pt>
                <c:pt idx="17491">
                  <c:v>62.005389999999998</c:v>
                </c:pt>
                <c:pt idx="17492">
                  <c:v>62.01014</c:v>
                </c:pt>
                <c:pt idx="17493">
                  <c:v>62.014899999999997</c:v>
                </c:pt>
                <c:pt idx="17494">
                  <c:v>62.019659999999995</c:v>
                </c:pt>
                <c:pt idx="17495">
                  <c:v>62.024410000000003</c:v>
                </c:pt>
                <c:pt idx="17496">
                  <c:v>62.029170000000001</c:v>
                </c:pt>
                <c:pt idx="17497">
                  <c:v>62.033929999999998</c:v>
                </c:pt>
                <c:pt idx="17498">
                  <c:v>62.038679999999999</c:v>
                </c:pt>
                <c:pt idx="17499">
                  <c:v>62.043439999999997</c:v>
                </c:pt>
                <c:pt idx="17500">
                  <c:v>62.048199999999994</c:v>
                </c:pt>
                <c:pt idx="17501">
                  <c:v>62.052950000000003</c:v>
                </c:pt>
                <c:pt idx="17502">
                  <c:v>62.05771</c:v>
                </c:pt>
                <c:pt idx="17503">
                  <c:v>62.062470000000005</c:v>
                </c:pt>
                <c:pt idx="17504">
                  <c:v>62.067230000000002</c:v>
                </c:pt>
                <c:pt idx="17505">
                  <c:v>62.071979999999996</c:v>
                </c:pt>
                <c:pt idx="17506">
                  <c:v>62.076740000000001</c:v>
                </c:pt>
                <c:pt idx="17507">
                  <c:v>62.081490000000002</c:v>
                </c:pt>
                <c:pt idx="17508">
                  <c:v>62.08625</c:v>
                </c:pt>
                <c:pt idx="17509">
                  <c:v>62.091010000000004</c:v>
                </c:pt>
                <c:pt idx="17510">
                  <c:v>62.095770000000002</c:v>
                </c:pt>
                <c:pt idx="17511">
                  <c:v>62.100519999999996</c:v>
                </c:pt>
                <c:pt idx="17512">
                  <c:v>62.10528</c:v>
                </c:pt>
                <c:pt idx="17513">
                  <c:v>62.110039999999998</c:v>
                </c:pt>
                <c:pt idx="17514">
                  <c:v>62.114790000000006</c:v>
                </c:pt>
                <c:pt idx="17515">
                  <c:v>62.119550000000004</c:v>
                </c:pt>
                <c:pt idx="17516">
                  <c:v>62.124310000000001</c:v>
                </c:pt>
                <c:pt idx="17517">
                  <c:v>62.129069999999999</c:v>
                </c:pt>
                <c:pt idx="17518">
                  <c:v>62.13382</c:v>
                </c:pt>
                <c:pt idx="17519">
                  <c:v>62.138579999999997</c:v>
                </c:pt>
                <c:pt idx="17520">
                  <c:v>62.143329999999999</c:v>
                </c:pt>
                <c:pt idx="17521">
                  <c:v>62.148090000000003</c:v>
                </c:pt>
                <c:pt idx="17522">
                  <c:v>62.152850000000001</c:v>
                </c:pt>
                <c:pt idx="17523">
                  <c:v>62.157600000000002</c:v>
                </c:pt>
                <c:pt idx="17524">
                  <c:v>62.16236</c:v>
                </c:pt>
                <c:pt idx="17525">
                  <c:v>62.167119999999997</c:v>
                </c:pt>
                <c:pt idx="17526">
                  <c:v>62.171880000000002</c:v>
                </c:pt>
                <c:pt idx="17527">
                  <c:v>62.176629999999996</c:v>
                </c:pt>
                <c:pt idx="17528">
                  <c:v>62.18139</c:v>
                </c:pt>
                <c:pt idx="17529">
                  <c:v>62.186150000000005</c:v>
                </c:pt>
                <c:pt idx="17530">
                  <c:v>62.190910000000002</c:v>
                </c:pt>
                <c:pt idx="17531">
                  <c:v>62.195659999999997</c:v>
                </c:pt>
                <c:pt idx="17532">
                  <c:v>62.200420000000001</c:v>
                </c:pt>
                <c:pt idx="17533">
                  <c:v>62.205179999999999</c:v>
                </c:pt>
                <c:pt idx="17534">
                  <c:v>62.20993</c:v>
                </c:pt>
                <c:pt idx="17535">
                  <c:v>62.214690000000004</c:v>
                </c:pt>
                <c:pt idx="17536">
                  <c:v>62.219450000000002</c:v>
                </c:pt>
                <c:pt idx="17537">
                  <c:v>62.224209999999999</c:v>
                </c:pt>
                <c:pt idx="17538">
                  <c:v>62.228960000000001</c:v>
                </c:pt>
                <c:pt idx="17539">
                  <c:v>62.233719999999998</c:v>
                </c:pt>
                <c:pt idx="17540">
                  <c:v>62.238479999999996</c:v>
                </c:pt>
                <c:pt idx="17541">
                  <c:v>62.243229999999997</c:v>
                </c:pt>
                <c:pt idx="17542">
                  <c:v>62.247990000000001</c:v>
                </c:pt>
                <c:pt idx="17543">
                  <c:v>62.252750000000006</c:v>
                </c:pt>
                <c:pt idx="17544">
                  <c:v>62.257510000000003</c:v>
                </c:pt>
                <c:pt idx="17545">
                  <c:v>62.262259999999998</c:v>
                </c:pt>
                <c:pt idx="17546">
                  <c:v>62.267020000000002</c:v>
                </c:pt>
                <c:pt idx="17547">
                  <c:v>62.27178</c:v>
                </c:pt>
                <c:pt idx="17548">
                  <c:v>62.276529999999994</c:v>
                </c:pt>
                <c:pt idx="17549">
                  <c:v>62.281290000000006</c:v>
                </c:pt>
                <c:pt idx="17550">
                  <c:v>62.286050000000003</c:v>
                </c:pt>
                <c:pt idx="17551">
                  <c:v>62.290799999999997</c:v>
                </c:pt>
                <c:pt idx="17552">
                  <c:v>62.295560000000002</c:v>
                </c:pt>
                <c:pt idx="17553">
                  <c:v>62.300319999999999</c:v>
                </c:pt>
                <c:pt idx="17554">
                  <c:v>62.305079999999997</c:v>
                </c:pt>
                <c:pt idx="17555">
                  <c:v>62.309840000000001</c:v>
                </c:pt>
                <c:pt idx="17556">
                  <c:v>62.314590000000003</c:v>
                </c:pt>
                <c:pt idx="17557">
                  <c:v>62.31935</c:v>
                </c:pt>
                <c:pt idx="17558">
                  <c:v>62.324110000000005</c:v>
                </c:pt>
                <c:pt idx="17559">
                  <c:v>62.328859999999999</c:v>
                </c:pt>
                <c:pt idx="17560">
                  <c:v>62.333619999999996</c:v>
                </c:pt>
                <c:pt idx="17561">
                  <c:v>62.338380000000001</c:v>
                </c:pt>
                <c:pt idx="17562">
                  <c:v>62.343139999999998</c:v>
                </c:pt>
                <c:pt idx="17563">
                  <c:v>62.34789</c:v>
                </c:pt>
                <c:pt idx="17564">
                  <c:v>62.352650000000004</c:v>
                </c:pt>
                <c:pt idx="17565">
                  <c:v>62.357410000000002</c:v>
                </c:pt>
                <c:pt idx="17566">
                  <c:v>62.362160000000003</c:v>
                </c:pt>
                <c:pt idx="17567">
                  <c:v>62.36692</c:v>
                </c:pt>
                <c:pt idx="17568">
                  <c:v>62.371679999999998</c:v>
                </c:pt>
                <c:pt idx="17569">
                  <c:v>62.376439999999995</c:v>
                </c:pt>
                <c:pt idx="17570">
                  <c:v>62.381190000000004</c:v>
                </c:pt>
                <c:pt idx="17571">
                  <c:v>62.385950000000001</c:v>
                </c:pt>
                <c:pt idx="17572">
                  <c:v>62.390709999999999</c:v>
                </c:pt>
                <c:pt idx="17573">
                  <c:v>62.39546</c:v>
                </c:pt>
                <c:pt idx="17574">
                  <c:v>62.400219999999997</c:v>
                </c:pt>
                <c:pt idx="17575">
                  <c:v>62.404980000000002</c:v>
                </c:pt>
                <c:pt idx="17576">
                  <c:v>62.409739999999999</c:v>
                </c:pt>
                <c:pt idx="17577">
                  <c:v>62.414490000000001</c:v>
                </c:pt>
                <c:pt idx="17578">
                  <c:v>62.419250000000005</c:v>
                </c:pt>
                <c:pt idx="17579">
                  <c:v>62.424010000000003</c:v>
                </c:pt>
                <c:pt idx="17580">
                  <c:v>62.428759999999997</c:v>
                </c:pt>
                <c:pt idx="17581">
                  <c:v>62.433520000000001</c:v>
                </c:pt>
                <c:pt idx="17582">
                  <c:v>62.438279999999999</c:v>
                </c:pt>
                <c:pt idx="17583">
                  <c:v>62.443039999999996</c:v>
                </c:pt>
                <c:pt idx="17584">
                  <c:v>62.447800000000001</c:v>
                </c:pt>
                <c:pt idx="17585">
                  <c:v>62.452550000000002</c:v>
                </c:pt>
                <c:pt idx="17586">
                  <c:v>62.45731</c:v>
                </c:pt>
                <c:pt idx="17587">
                  <c:v>62.462070000000004</c:v>
                </c:pt>
                <c:pt idx="17588">
                  <c:v>62.466830000000002</c:v>
                </c:pt>
                <c:pt idx="17589">
                  <c:v>62.471579999999996</c:v>
                </c:pt>
                <c:pt idx="17590">
                  <c:v>62.47634</c:v>
                </c:pt>
                <c:pt idx="17591">
                  <c:v>62.481099999999998</c:v>
                </c:pt>
                <c:pt idx="17592">
                  <c:v>62.485859999999995</c:v>
                </c:pt>
                <c:pt idx="17593">
                  <c:v>62.490610000000004</c:v>
                </c:pt>
                <c:pt idx="17594">
                  <c:v>62.495370000000001</c:v>
                </c:pt>
                <c:pt idx="17595">
                  <c:v>62.500129999999999</c:v>
                </c:pt>
                <c:pt idx="17596">
                  <c:v>62.504889999999996</c:v>
                </c:pt>
                <c:pt idx="17597">
                  <c:v>62.509640000000005</c:v>
                </c:pt>
                <c:pt idx="17598">
                  <c:v>62.514399999999995</c:v>
                </c:pt>
                <c:pt idx="17599">
                  <c:v>62.519160000000007</c:v>
                </c:pt>
                <c:pt idx="17600">
                  <c:v>62.523919999999997</c:v>
                </c:pt>
                <c:pt idx="17601">
                  <c:v>62.528669999999991</c:v>
                </c:pt>
                <c:pt idx="17602">
                  <c:v>62.533430000000003</c:v>
                </c:pt>
                <c:pt idx="17603">
                  <c:v>62.538189999999993</c:v>
                </c:pt>
                <c:pt idx="17604">
                  <c:v>62.542949999999998</c:v>
                </c:pt>
                <c:pt idx="17605">
                  <c:v>62.547710000000009</c:v>
                </c:pt>
                <c:pt idx="17606">
                  <c:v>62.552460000000004</c:v>
                </c:pt>
                <c:pt idx="17607">
                  <c:v>62.557219999999994</c:v>
                </c:pt>
                <c:pt idx="17608">
                  <c:v>62.561969999999995</c:v>
                </c:pt>
                <c:pt idx="17609">
                  <c:v>62.56673</c:v>
                </c:pt>
                <c:pt idx="17610">
                  <c:v>62.57148999999999</c:v>
                </c:pt>
                <c:pt idx="17611">
                  <c:v>62.576250000000002</c:v>
                </c:pt>
                <c:pt idx="17612">
                  <c:v>62.581010000000006</c:v>
                </c:pt>
                <c:pt idx="17613">
                  <c:v>62.585760000000008</c:v>
                </c:pt>
                <c:pt idx="17614">
                  <c:v>62.590519999999998</c:v>
                </c:pt>
                <c:pt idx="17615">
                  <c:v>62.595280000000002</c:v>
                </c:pt>
                <c:pt idx="17616">
                  <c:v>62.600039999999993</c:v>
                </c:pt>
                <c:pt idx="17617">
                  <c:v>62.604789999999994</c:v>
                </c:pt>
                <c:pt idx="17618">
                  <c:v>62.609549999999999</c:v>
                </c:pt>
                <c:pt idx="17619">
                  <c:v>62.614310000000003</c:v>
                </c:pt>
                <c:pt idx="17620">
                  <c:v>62.619070000000001</c:v>
                </c:pt>
                <c:pt idx="17621">
                  <c:v>62.623830000000005</c:v>
                </c:pt>
                <c:pt idx="17622">
                  <c:v>62.628580000000007</c:v>
                </c:pt>
                <c:pt idx="17623">
                  <c:v>62.633339999999997</c:v>
                </c:pt>
                <c:pt idx="17624">
                  <c:v>62.638100000000001</c:v>
                </c:pt>
                <c:pt idx="17625">
                  <c:v>62.642859999999992</c:v>
                </c:pt>
                <c:pt idx="17626">
                  <c:v>62.647610000000007</c:v>
                </c:pt>
                <c:pt idx="17627">
                  <c:v>62.652369999999998</c:v>
                </c:pt>
                <c:pt idx="17628">
                  <c:v>62.657130000000002</c:v>
                </c:pt>
                <c:pt idx="17629">
                  <c:v>62.66189</c:v>
                </c:pt>
                <c:pt idx="17630">
                  <c:v>62.666650000000004</c:v>
                </c:pt>
                <c:pt idx="17631">
                  <c:v>62.671400000000006</c:v>
                </c:pt>
                <c:pt idx="17632">
                  <c:v>62.676159999999996</c:v>
                </c:pt>
                <c:pt idx="17633">
                  <c:v>62.680910000000004</c:v>
                </c:pt>
                <c:pt idx="17634">
                  <c:v>62.685679999999991</c:v>
                </c:pt>
                <c:pt idx="17635">
                  <c:v>62.690440000000002</c:v>
                </c:pt>
                <c:pt idx="17636">
                  <c:v>62.695189999999997</c:v>
                </c:pt>
                <c:pt idx="17637">
                  <c:v>62.699950000000001</c:v>
                </c:pt>
                <c:pt idx="17638">
                  <c:v>62.704700000000003</c:v>
                </c:pt>
                <c:pt idx="17639">
                  <c:v>62.709470000000003</c:v>
                </c:pt>
                <c:pt idx="17640">
                  <c:v>62.714220000000005</c:v>
                </c:pt>
                <c:pt idx="17641">
                  <c:v>62.718979999999995</c:v>
                </c:pt>
                <c:pt idx="17642">
                  <c:v>62.723739999999999</c:v>
                </c:pt>
                <c:pt idx="17643">
                  <c:v>62.728490000000001</c:v>
                </c:pt>
                <c:pt idx="17644">
                  <c:v>62.733260000000001</c:v>
                </c:pt>
                <c:pt idx="17645">
                  <c:v>62.738009999999996</c:v>
                </c:pt>
                <c:pt idx="17646">
                  <c:v>62.74277</c:v>
                </c:pt>
                <c:pt idx="17647">
                  <c:v>62.747529999999998</c:v>
                </c:pt>
                <c:pt idx="17648">
                  <c:v>62.752279999999992</c:v>
                </c:pt>
                <c:pt idx="17649">
                  <c:v>62.757049999999992</c:v>
                </c:pt>
                <c:pt idx="17650">
                  <c:v>62.761800000000008</c:v>
                </c:pt>
                <c:pt idx="17651">
                  <c:v>62.766559999999998</c:v>
                </c:pt>
                <c:pt idx="17652">
                  <c:v>62.771320000000003</c:v>
                </c:pt>
                <c:pt idx="17653">
                  <c:v>62.776070000000004</c:v>
                </c:pt>
                <c:pt idx="17654">
                  <c:v>62.780829999999995</c:v>
                </c:pt>
                <c:pt idx="17655">
                  <c:v>62.785589999999999</c:v>
                </c:pt>
                <c:pt idx="17656">
                  <c:v>62.790349999999997</c:v>
                </c:pt>
                <c:pt idx="17657">
                  <c:v>62.795100000000005</c:v>
                </c:pt>
                <c:pt idx="17658">
                  <c:v>62.799860000000002</c:v>
                </c:pt>
                <c:pt idx="17659">
                  <c:v>62.804620000000007</c:v>
                </c:pt>
                <c:pt idx="17660">
                  <c:v>62.809379999999997</c:v>
                </c:pt>
                <c:pt idx="17661">
                  <c:v>62.814140000000002</c:v>
                </c:pt>
                <c:pt idx="17662">
                  <c:v>62.818899999999999</c:v>
                </c:pt>
                <c:pt idx="17663">
                  <c:v>62.823649999999994</c:v>
                </c:pt>
                <c:pt idx="17664">
                  <c:v>62.828409999999998</c:v>
                </c:pt>
                <c:pt idx="17665">
                  <c:v>62.833169999999996</c:v>
                </c:pt>
                <c:pt idx="17666">
                  <c:v>62.83793</c:v>
                </c:pt>
                <c:pt idx="17667">
                  <c:v>62.842690000000005</c:v>
                </c:pt>
                <c:pt idx="17668">
                  <c:v>62.847440000000006</c:v>
                </c:pt>
                <c:pt idx="17669">
                  <c:v>62.852199999999996</c:v>
                </c:pt>
                <c:pt idx="17670">
                  <c:v>62.856960000000001</c:v>
                </c:pt>
                <c:pt idx="17671">
                  <c:v>62.861719999999998</c:v>
                </c:pt>
                <c:pt idx="17672">
                  <c:v>62.866480000000003</c:v>
                </c:pt>
                <c:pt idx="17673">
                  <c:v>62.871229999999997</c:v>
                </c:pt>
                <c:pt idx="17674">
                  <c:v>62.875990000000009</c:v>
                </c:pt>
                <c:pt idx="17675">
                  <c:v>62.880749999999999</c:v>
                </c:pt>
                <c:pt idx="17676">
                  <c:v>62.885510000000004</c:v>
                </c:pt>
                <c:pt idx="17677">
                  <c:v>62.890270000000001</c:v>
                </c:pt>
                <c:pt idx="17678">
                  <c:v>62.895019999999995</c:v>
                </c:pt>
                <c:pt idx="17679">
                  <c:v>62.89978</c:v>
                </c:pt>
                <c:pt idx="17680">
                  <c:v>62.904539999999997</c:v>
                </c:pt>
                <c:pt idx="17681">
                  <c:v>62.909300000000002</c:v>
                </c:pt>
                <c:pt idx="17682">
                  <c:v>62.914059999999992</c:v>
                </c:pt>
                <c:pt idx="17683">
                  <c:v>62.918810000000008</c:v>
                </c:pt>
                <c:pt idx="17684">
                  <c:v>62.923569999999998</c:v>
                </c:pt>
                <c:pt idx="17685">
                  <c:v>62.928330000000003</c:v>
                </c:pt>
                <c:pt idx="17686">
                  <c:v>62.93309</c:v>
                </c:pt>
                <c:pt idx="17687">
                  <c:v>62.937850000000005</c:v>
                </c:pt>
                <c:pt idx="17688">
                  <c:v>62.942599999999999</c:v>
                </c:pt>
                <c:pt idx="17689">
                  <c:v>62.947359999999996</c:v>
                </c:pt>
                <c:pt idx="17690">
                  <c:v>62.952120000000001</c:v>
                </c:pt>
                <c:pt idx="17691">
                  <c:v>62.956880000000005</c:v>
                </c:pt>
                <c:pt idx="17692">
                  <c:v>62.961640000000003</c:v>
                </c:pt>
                <c:pt idx="17693">
                  <c:v>62.966400000000007</c:v>
                </c:pt>
                <c:pt idx="17694">
                  <c:v>62.971150000000002</c:v>
                </c:pt>
                <c:pt idx="17695">
                  <c:v>62.975909999999999</c:v>
                </c:pt>
                <c:pt idx="17696">
                  <c:v>62.980670000000003</c:v>
                </c:pt>
                <c:pt idx="17697">
                  <c:v>62.985429999999994</c:v>
                </c:pt>
                <c:pt idx="17698">
                  <c:v>62.990189999999998</c:v>
                </c:pt>
                <c:pt idx="17699">
                  <c:v>62.99494</c:v>
                </c:pt>
                <c:pt idx="17700">
                  <c:v>62.999700000000004</c:v>
                </c:pt>
                <c:pt idx="17701">
                  <c:v>63.004460000000002</c:v>
                </c:pt>
                <c:pt idx="17702">
                  <c:v>63.009220000000006</c:v>
                </c:pt>
                <c:pt idx="17703">
                  <c:v>63.013979999999997</c:v>
                </c:pt>
                <c:pt idx="17704">
                  <c:v>63.018740000000001</c:v>
                </c:pt>
                <c:pt idx="17705">
                  <c:v>63.023490000000002</c:v>
                </c:pt>
                <c:pt idx="17706">
                  <c:v>63.028249999999993</c:v>
                </c:pt>
                <c:pt idx="17707">
                  <c:v>63.033009999999997</c:v>
                </c:pt>
                <c:pt idx="17708">
                  <c:v>63.037770000000009</c:v>
                </c:pt>
                <c:pt idx="17709">
                  <c:v>63.042529999999999</c:v>
                </c:pt>
                <c:pt idx="17710">
                  <c:v>63.047280000000001</c:v>
                </c:pt>
                <c:pt idx="17711">
                  <c:v>63.052040000000005</c:v>
                </c:pt>
                <c:pt idx="17712">
                  <c:v>63.056799999999996</c:v>
                </c:pt>
                <c:pt idx="17713">
                  <c:v>63.06156</c:v>
                </c:pt>
                <c:pt idx="17714">
                  <c:v>63.066319999999997</c:v>
                </c:pt>
                <c:pt idx="17715">
                  <c:v>63.071080000000002</c:v>
                </c:pt>
                <c:pt idx="17716">
                  <c:v>63.075829999999996</c:v>
                </c:pt>
                <c:pt idx="17717">
                  <c:v>63.080590000000008</c:v>
                </c:pt>
                <c:pt idx="17718">
                  <c:v>63.085349999999998</c:v>
                </c:pt>
                <c:pt idx="17719">
                  <c:v>63.090110000000003</c:v>
                </c:pt>
                <c:pt idx="17720">
                  <c:v>63.09487</c:v>
                </c:pt>
                <c:pt idx="17721">
                  <c:v>63.099630000000005</c:v>
                </c:pt>
                <c:pt idx="17722">
                  <c:v>63.104379999999999</c:v>
                </c:pt>
                <c:pt idx="17723">
                  <c:v>63.109139999999996</c:v>
                </c:pt>
                <c:pt idx="17724">
                  <c:v>63.113909999999997</c:v>
                </c:pt>
                <c:pt idx="17725">
                  <c:v>63.118659999999991</c:v>
                </c:pt>
                <c:pt idx="17726">
                  <c:v>63.123420000000003</c:v>
                </c:pt>
                <c:pt idx="17727">
                  <c:v>63.128180000000008</c:v>
                </c:pt>
                <c:pt idx="17728">
                  <c:v>63.132930000000002</c:v>
                </c:pt>
                <c:pt idx="17729">
                  <c:v>63.137700000000002</c:v>
                </c:pt>
                <c:pt idx="17730">
                  <c:v>63.14246</c:v>
                </c:pt>
                <c:pt idx="17731">
                  <c:v>63.147209999999994</c:v>
                </c:pt>
                <c:pt idx="17732">
                  <c:v>63.151969999999999</c:v>
                </c:pt>
                <c:pt idx="17733">
                  <c:v>63.156729999999996</c:v>
                </c:pt>
                <c:pt idx="17734">
                  <c:v>63.161480000000005</c:v>
                </c:pt>
                <c:pt idx="17735">
                  <c:v>63.166249999999991</c:v>
                </c:pt>
                <c:pt idx="17736">
                  <c:v>63.171010000000003</c:v>
                </c:pt>
                <c:pt idx="17737">
                  <c:v>63.175759999999997</c:v>
                </c:pt>
                <c:pt idx="17738">
                  <c:v>63.180520000000001</c:v>
                </c:pt>
                <c:pt idx="17739">
                  <c:v>63.185279999999999</c:v>
                </c:pt>
                <c:pt idx="17740">
                  <c:v>63.190040000000003</c:v>
                </c:pt>
                <c:pt idx="17741">
                  <c:v>63.194799999999994</c:v>
                </c:pt>
                <c:pt idx="17742">
                  <c:v>63.199560000000005</c:v>
                </c:pt>
                <c:pt idx="17743">
                  <c:v>63.20431</c:v>
                </c:pt>
                <c:pt idx="17744">
                  <c:v>63.209070000000004</c:v>
                </c:pt>
                <c:pt idx="17745">
                  <c:v>63.213830000000002</c:v>
                </c:pt>
                <c:pt idx="17746">
                  <c:v>63.218590000000006</c:v>
                </c:pt>
                <c:pt idx="17747">
                  <c:v>63.223349999999996</c:v>
                </c:pt>
                <c:pt idx="17748">
                  <c:v>63.228110000000001</c:v>
                </c:pt>
                <c:pt idx="17749">
                  <c:v>63.232860000000002</c:v>
                </c:pt>
                <c:pt idx="17750">
                  <c:v>63.237619999999993</c:v>
                </c:pt>
                <c:pt idx="17751">
                  <c:v>63.242380000000004</c:v>
                </c:pt>
                <c:pt idx="17752">
                  <c:v>63.247139999999995</c:v>
                </c:pt>
                <c:pt idx="17753">
                  <c:v>63.251899999999999</c:v>
                </c:pt>
                <c:pt idx="17754">
                  <c:v>63.256660000000004</c:v>
                </c:pt>
                <c:pt idx="17755">
                  <c:v>63.261410000000005</c:v>
                </c:pt>
                <c:pt idx="17756">
                  <c:v>63.266169999999995</c:v>
                </c:pt>
                <c:pt idx="17757">
                  <c:v>63.27093</c:v>
                </c:pt>
                <c:pt idx="17758">
                  <c:v>63.275689999999997</c:v>
                </c:pt>
                <c:pt idx="17759">
                  <c:v>63.280450000000002</c:v>
                </c:pt>
                <c:pt idx="17760">
                  <c:v>63.285209999999992</c:v>
                </c:pt>
                <c:pt idx="17761">
                  <c:v>63.289970000000004</c:v>
                </c:pt>
                <c:pt idx="17762">
                  <c:v>63.294719999999998</c:v>
                </c:pt>
                <c:pt idx="17763">
                  <c:v>63.299480000000003</c:v>
                </c:pt>
                <c:pt idx="17764">
                  <c:v>63.304250000000003</c:v>
                </c:pt>
                <c:pt idx="17765">
                  <c:v>63.309000000000005</c:v>
                </c:pt>
                <c:pt idx="17766">
                  <c:v>63.313759999999995</c:v>
                </c:pt>
                <c:pt idx="17767">
                  <c:v>63.318520000000007</c:v>
                </c:pt>
                <c:pt idx="17768">
                  <c:v>63.323279999999997</c:v>
                </c:pt>
                <c:pt idx="17769">
                  <c:v>63.328040000000001</c:v>
                </c:pt>
                <c:pt idx="17770">
                  <c:v>63.332799999999992</c:v>
                </c:pt>
                <c:pt idx="17771">
                  <c:v>63.337560000000003</c:v>
                </c:pt>
                <c:pt idx="17772">
                  <c:v>63.342309999999998</c:v>
                </c:pt>
                <c:pt idx="17773">
                  <c:v>63.347070000000002</c:v>
                </c:pt>
                <c:pt idx="17774">
                  <c:v>63.35183</c:v>
                </c:pt>
                <c:pt idx="17775">
                  <c:v>63.356590000000004</c:v>
                </c:pt>
                <c:pt idx="17776">
                  <c:v>63.361349999999995</c:v>
                </c:pt>
                <c:pt idx="17777">
                  <c:v>63.366110000000006</c:v>
                </c:pt>
                <c:pt idx="17778">
                  <c:v>63.370869999999996</c:v>
                </c:pt>
                <c:pt idx="17779">
                  <c:v>63.375619999999991</c:v>
                </c:pt>
                <c:pt idx="17780">
                  <c:v>63.380380000000002</c:v>
                </c:pt>
                <c:pt idx="17781">
                  <c:v>63.385140000000007</c:v>
                </c:pt>
                <c:pt idx="17782">
                  <c:v>63.389899999999997</c:v>
                </c:pt>
                <c:pt idx="17783">
                  <c:v>63.394660000000009</c:v>
                </c:pt>
                <c:pt idx="17784">
                  <c:v>63.399419999999999</c:v>
                </c:pt>
                <c:pt idx="17785">
                  <c:v>63.404180000000004</c:v>
                </c:pt>
                <c:pt idx="17786">
                  <c:v>63.408930000000005</c:v>
                </c:pt>
                <c:pt idx="17787">
                  <c:v>63.413689999999995</c:v>
                </c:pt>
                <c:pt idx="17788">
                  <c:v>63.418459999999996</c:v>
                </c:pt>
                <c:pt idx="17789">
                  <c:v>63.42320999999999</c:v>
                </c:pt>
                <c:pt idx="17790">
                  <c:v>63.427970000000002</c:v>
                </c:pt>
                <c:pt idx="17791">
                  <c:v>63.432730000000006</c:v>
                </c:pt>
                <c:pt idx="17792">
                  <c:v>63.437489999999997</c:v>
                </c:pt>
                <c:pt idx="17793">
                  <c:v>63.442250000000008</c:v>
                </c:pt>
                <c:pt idx="17794">
                  <c:v>63.447009999999999</c:v>
                </c:pt>
                <c:pt idx="17795">
                  <c:v>63.451770000000003</c:v>
                </c:pt>
                <c:pt idx="17796">
                  <c:v>63.456520000000005</c:v>
                </c:pt>
                <c:pt idx="17797">
                  <c:v>63.461279999999995</c:v>
                </c:pt>
                <c:pt idx="17798">
                  <c:v>63.46604</c:v>
                </c:pt>
                <c:pt idx="17799">
                  <c:v>63.470799999999997</c:v>
                </c:pt>
                <c:pt idx="17800">
                  <c:v>63.475560000000002</c:v>
                </c:pt>
                <c:pt idx="17801">
                  <c:v>63.480320000000006</c:v>
                </c:pt>
                <c:pt idx="17802">
                  <c:v>63.485079999999996</c:v>
                </c:pt>
                <c:pt idx="17803">
                  <c:v>63.489829999999998</c:v>
                </c:pt>
                <c:pt idx="17804">
                  <c:v>63.494590000000002</c:v>
                </c:pt>
                <c:pt idx="17805">
                  <c:v>63.499349999999993</c:v>
                </c:pt>
                <c:pt idx="17806">
                  <c:v>63.504110000000004</c:v>
                </c:pt>
                <c:pt idx="17807">
                  <c:v>63.508869999999995</c:v>
                </c:pt>
                <c:pt idx="17808">
                  <c:v>63.513629999999999</c:v>
                </c:pt>
                <c:pt idx="17809">
                  <c:v>63.518389999999997</c:v>
                </c:pt>
                <c:pt idx="17810">
                  <c:v>63.523150000000001</c:v>
                </c:pt>
                <c:pt idx="17811">
                  <c:v>63.527899999999995</c:v>
                </c:pt>
                <c:pt idx="17812">
                  <c:v>63.532669999999996</c:v>
                </c:pt>
                <c:pt idx="17813">
                  <c:v>63.537430000000008</c:v>
                </c:pt>
                <c:pt idx="17814">
                  <c:v>63.542189999999998</c:v>
                </c:pt>
                <c:pt idx="17815">
                  <c:v>63.546939999999999</c:v>
                </c:pt>
                <c:pt idx="17816">
                  <c:v>63.551700000000004</c:v>
                </c:pt>
                <c:pt idx="17817">
                  <c:v>63.556459999999994</c:v>
                </c:pt>
                <c:pt idx="17818">
                  <c:v>63.561219999999999</c:v>
                </c:pt>
                <c:pt idx="17819">
                  <c:v>63.565979999999996</c:v>
                </c:pt>
                <c:pt idx="17820">
                  <c:v>63.570740000000001</c:v>
                </c:pt>
                <c:pt idx="17821">
                  <c:v>63.575499999999991</c:v>
                </c:pt>
                <c:pt idx="17822">
                  <c:v>63.580260000000003</c:v>
                </c:pt>
                <c:pt idx="17823">
                  <c:v>63.585009999999997</c:v>
                </c:pt>
                <c:pt idx="17824">
                  <c:v>63.589770000000001</c:v>
                </c:pt>
                <c:pt idx="17825">
                  <c:v>63.594529999999999</c:v>
                </c:pt>
                <c:pt idx="17826">
                  <c:v>63.599299999999999</c:v>
                </c:pt>
                <c:pt idx="17827">
                  <c:v>63.604049999999994</c:v>
                </c:pt>
                <c:pt idx="17828">
                  <c:v>63.608809999999998</c:v>
                </c:pt>
                <c:pt idx="17829">
                  <c:v>63.613569999999996</c:v>
                </c:pt>
                <c:pt idx="17830">
                  <c:v>63.61833</c:v>
                </c:pt>
                <c:pt idx="17831">
                  <c:v>63.623089999999991</c:v>
                </c:pt>
                <c:pt idx="17832">
                  <c:v>63.627850000000002</c:v>
                </c:pt>
                <c:pt idx="17833">
                  <c:v>63.632610000000007</c:v>
                </c:pt>
                <c:pt idx="17834">
                  <c:v>63.637369999999997</c:v>
                </c:pt>
                <c:pt idx="17835">
                  <c:v>63.642119999999998</c:v>
                </c:pt>
                <c:pt idx="17836">
                  <c:v>63.646880000000003</c:v>
                </c:pt>
                <c:pt idx="17837">
                  <c:v>63.651639999999993</c:v>
                </c:pt>
                <c:pt idx="17838">
                  <c:v>63.656400000000005</c:v>
                </c:pt>
                <c:pt idx="17839">
                  <c:v>63.661159999999995</c:v>
                </c:pt>
                <c:pt idx="17840">
                  <c:v>63.66592</c:v>
                </c:pt>
                <c:pt idx="17841">
                  <c:v>63.67067999999999</c:v>
                </c:pt>
                <c:pt idx="17842">
                  <c:v>63.675440000000002</c:v>
                </c:pt>
                <c:pt idx="17843">
                  <c:v>63.680189999999996</c:v>
                </c:pt>
                <c:pt idx="17844">
                  <c:v>63.684959999999997</c:v>
                </c:pt>
                <c:pt idx="17845">
                  <c:v>63.689720000000008</c:v>
                </c:pt>
                <c:pt idx="17846">
                  <c:v>63.694479999999999</c:v>
                </c:pt>
                <c:pt idx="17847">
                  <c:v>63.699229999999993</c:v>
                </c:pt>
                <c:pt idx="17848">
                  <c:v>63.703990000000005</c:v>
                </c:pt>
                <c:pt idx="17849">
                  <c:v>63.708749999999995</c:v>
                </c:pt>
                <c:pt idx="17850">
                  <c:v>63.713509999999999</c:v>
                </c:pt>
                <c:pt idx="17851">
                  <c:v>63.718269999999997</c:v>
                </c:pt>
                <c:pt idx="17852">
                  <c:v>63.723030000000001</c:v>
                </c:pt>
                <c:pt idx="17853">
                  <c:v>63.727790000000006</c:v>
                </c:pt>
                <c:pt idx="17854">
                  <c:v>63.732549999999996</c:v>
                </c:pt>
                <c:pt idx="17855">
                  <c:v>63.737310000000008</c:v>
                </c:pt>
                <c:pt idx="17856">
                  <c:v>63.742060000000002</c:v>
                </c:pt>
                <c:pt idx="17857">
                  <c:v>63.746819999999992</c:v>
                </c:pt>
                <c:pt idx="17858">
                  <c:v>63.75159</c:v>
                </c:pt>
                <c:pt idx="17859">
                  <c:v>63.756350000000005</c:v>
                </c:pt>
                <c:pt idx="17860">
                  <c:v>63.761109999999995</c:v>
                </c:pt>
                <c:pt idx="17861">
                  <c:v>63.765859999999996</c:v>
                </c:pt>
                <c:pt idx="17862">
                  <c:v>63.770620000000001</c:v>
                </c:pt>
                <c:pt idx="17863">
                  <c:v>63.775380000000006</c:v>
                </c:pt>
                <c:pt idx="17864">
                  <c:v>63.780139999999996</c:v>
                </c:pt>
                <c:pt idx="17865">
                  <c:v>63.784900000000007</c:v>
                </c:pt>
                <c:pt idx="17866">
                  <c:v>63.789659999999998</c:v>
                </c:pt>
                <c:pt idx="17867">
                  <c:v>63.794420000000002</c:v>
                </c:pt>
                <c:pt idx="17868">
                  <c:v>63.79918</c:v>
                </c:pt>
                <c:pt idx="17869">
                  <c:v>63.803940000000004</c:v>
                </c:pt>
                <c:pt idx="17870">
                  <c:v>63.808689999999999</c:v>
                </c:pt>
                <c:pt idx="17871">
                  <c:v>63.813459999999999</c:v>
                </c:pt>
                <c:pt idx="17872">
                  <c:v>63.818219999999997</c:v>
                </c:pt>
                <c:pt idx="17873">
                  <c:v>63.822980000000001</c:v>
                </c:pt>
                <c:pt idx="17874">
                  <c:v>63.827739999999991</c:v>
                </c:pt>
                <c:pt idx="17875">
                  <c:v>63.832490000000007</c:v>
                </c:pt>
                <c:pt idx="17876">
                  <c:v>63.837249999999997</c:v>
                </c:pt>
                <c:pt idx="17877">
                  <c:v>63.842010000000002</c:v>
                </c:pt>
                <c:pt idx="17878">
                  <c:v>63.846769999999999</c:v>
                </c:pt>
                <c:pt idx="17879">
                  <c:v>63.85154</c:v>
                </c:pt>
                <c:pt idx="17880">
                  <c:v>63.856289999999994</c:v>
                </c:pt>
                <c:pt idx="17881">
                  <c:v>63.861050000000006</c:v>
                </c:pt>
                <c:pt idx="17882">
                  <c:v>63.865809999999996</c:v>
                </c:pt>
                <c:pt idx="17883">
                  <c:v>63.870570000000001</c:v>
                </c:pt>
                <c:pt idx="17884">
                  <c:v>63.875329999999991</c:v>
                </c:pt>
                <c:pt idx="17885">
                  <c:v>63.880090000000003</c:v>
                </c:pt>
                <c:pt idx="17886">
                  <c:v>63.884850000000007</c:v>
                </c:pt>
                <c:pt idx="17887">
                  <c:v>63.889609999999998</c:v>
                </c:pt>
                <c:pt idx="17888">
                  <c:v>63.894370000000009</c:v>
                </c:pt>
                <c:pt idx="17889">
                  <c:v>63.89913</c:v>
                </c:pt>
                <c:pt idx="17890">
                  <c:v>63.903879999999994</c:v>
                </c:pt>
                <c:pt idx="17891">
                  <c:v>63.908640000000005</c:v>
                </c:pt>
                <c:pt idx="17892">
                  <c:v>63.913399999999996</c:v>
                </c:pt>
                <c:pt idx="17893">
                  <c:v>63.918169999999996</c:v>
                </c:pt>
                <c:pt idx="17894">
                  <c:v>63.922930000000001</c:v>
                </c:pt>
                <c:pt idx="17895">
                  <c:v>63.927680000000002</c:v>
                </c:pt>
                <c:pt idx="17896">
                  <c:v>63.932439999999993</c:v>
                </c:pt>
                <c:pt idx="17897">
                  <c:v>63.937199999999997</c:v>
                </c:pt>
                <c:pt idx="17898">
                  <c:v>63.941960000000009</c:v>
                </c:pt>
                <c:pt idx="17899">
                  <c:v>63.946719999999999</c:v>
                </c:pt>
                <c:pt idx="17900">
                  <c:v>63.951480000000004</c:v>
                </c:pt>
                <c:pt idx="17901">
                  <c:v>63.956239999999994</c:v>
                </c:pt>
                <c:pt idx="17902">
                  <c:v>63.961000000000006</c:v>
                </c:pt>
                <c:pt idx="17903">
                  <c:v>63.965759999999996</c:v>
                </c:pt>
                <c:pt idx="17904">
                  <c:v>63.97052</c:v>
                </c:pt>
                <c:pt idx="17905">
                  <c:v>63.975279999999998</c:v>
                </c:pt>
                <c:pt idx="17906">
                  <c:v>63.980040000000002</c:v>
                </c:pt>
                <c:pt idx="17907">
                  <c:v>63.984799999999993</c:v>
                </c:pt>
                <c:pt idx="17908">
                  <c:v>63.989559999999997</c:v>
                </c:pt>
                <c:pt idx="17909">
                  <c:v>63.994319999999995</c:v>
                </c:pt>
                <c:pt idx="17910">
                  <c:v>63.999079999999999</c:v>
                </c:pt>
                <c:pt idx="17911">
                  <c:v>64.003829999999994</c:v>
                </c:pt>
                <c:pt idx="17912">
                  <c:v>64.008589999999998</c:v>
                </c:pt>
                <c:pt idx="17913">
                  <c:v>64.013350000000003</c:v>
                </c:pt>
                <c:pt idx="17914">
                  <c:v>64.018119999999996</c:v>
                </c:pt>
                <c:pt idx="17915">
                  <c:v>64.022880000000001</c:v>
                </c:pt>
                <c:pt idx="17916">
                  <c:v>64.027639999999991</c:v>
                </c:pt>
                <c:pt idx="17917">
                  <c:v>64.032389999999992</c:v>
                </c:pt>
                <c:pt idx="17918">
                  <c:v>64.037149999999997</c:v>
                </c:pt>
                <c:pt idx="17919">
                  <c:v>64.041909999999987</c:v>
                </c:pt>
                <c:pt idx="17920">
                  <c:v>64.046670000000006</c:v>
                </c:pt>
                <c:pt idx="17921">
                  <c:v>64.051430000000011</c:v>
                </c:pt>
                <c:pt idx="17922">
                  <c:v>64.05619999999999</c:v>
                </c:pt>
                <c:pt idx="17923">
                  <c:v>64.060950000000005</c:v>
                </c:pt>
                <c:pt idx="17924">
                  <c:v>64.065709999999996</c:v>
                </c:pt>
                <c:pt idx="17925">
                  <c:v>64.07047</c:v>
                </c:pt>
                <c:pt idx="17926">
                  <c:v>64.075229999999991</c:v>
                </c:pt>
                <c:pt idx="17927">
                  <c:v>64.079990000000009</c:v>
                </c:pt>
                <c:pt idx="17928">
                  <c:v>64.08475</c:v>
                </c:pt>
                <c:pt idx="17929">
                  <c:v>64.089510000000004</c:v>
                </c:pt>
                <c:pt idx="17930">
                  <c:v>64.094269999999995</c:v>
                </c:pt>
                <c:pt idx="17931">
                  <c:v>64.099029999999999</c:v>
                </c:pt>
                <c:pt idx="17932">
                  <c:v>64.103789999999989</c:v>
                </c:pt>
                <c:pt idx="17933">
                  <c:v>64.108549999999994</c:v>
                </c:pt>
                <c:pt idx="17934">
                  <c:v>64.113310000000013</c:v>
                </c:pt>
                <c:pt idx="17935">
                  <c:v>64.11806</c:v>
                </c:pt>
                <c:pt idx="17936">
                  <c:v>64.122830000000008</c:v>
                </c:pt>
                <c:pt idx="17937">
                  <c:v>64.127589999999998</c:v>
                </c:pt>
                <c:pt idx="17938">
                  <c:v>64.132350000000002</c:v>
                </c:pt>
                <c:pt idx="17939">
                  <c:v>64.137109999999993</c:v>
                </c:pt>
                <c:pt idx="17940">
                  <c:v>64.141869999999997</c:v>
                </c:pt>
                <c:pt idx="17941">
                  <c:v>64.146630000000002</c:v>
                </c:pt>
                <c:pt idx="17942">
                  <c:v>64.151379999999989</c:v>
                </c:pt>
                <c:pt idx="17943">
                  <c:v>64.156139999999994</c:v>
                </c:pt>
                <c:pt idx="17944">
                  <c:v>64.160910000000001</c:v>
                </c:pt>
                <c:pt idx="17945">
                  <c:v>64.165669999999992</c:v>
                </c:pt>
                <c:pt idx="17946">
                  <c:v>64.170429999999996</c:v>
                </c:pt>
                <c:pt idx="17947">
                  <c:v>64.175189999999986</c:v>
                </c:pt>
                <c:pt idx="17948">
                  <c:v>64.179950000000005</c:v>
                </c:pt>
                <c:pt idx="17949">
                  <c:v>64.184699999999992</c:v>
                </c:pt>
                <c:pt idx="17950">
                  <c:v>64.189459999999997</c:v>
                </c:pt>
                <c:pt idx="17951">
                  <c:v>64.194220000000001</c:v>
                </c:pt>
                <c:pt idx="17952">
                  <c:v>64.198989999999995</c:v>
                </c:pt>
                <c:pt idx="17953">
                  <c:v>64.203749999999999</c:v>
                </c:pt>
                <c:pt idx="17954">
                  <c:v>64.20850999999999</c:v>
                </c:pt>
                <c:pt idx="17955">
                  <c:v>64.213270000000009</c:v>
                </c:pt>
                <c:pt idx="17956">
                  <c:v>64.218019999999996</c:v>
                </c:pt>
                <c:pt idx="17957">
                  <c:v>64.22278</c:v>
                </c:pt>
                <c:pt idx="17958">
                  <c:v>64.227540000000005</c:v>
                </c:pt>
                <c:pt idx="17959">
                  <c:v>64.232300000000009</c:v>
                </c:pt>
                <c:pt idx="17960">
                  <c:v>64.237069999999989</c:v>
                </c:pt>
                <c:pt idx="17961">
                  <c:v>64.241829999999993</c:v>
                </c:pt>
                <c:pt idx="17962">
                  <c:v>64.246590000000012</c:v>
                </c:pt>
                <c:pt idx="17963">
                  <c:v>64.251339999999999</c:v>
                </c:pt>
                <c:pt idx="17964">
                  <c:v>64.256100000000004</c:v>
                </c:pt>
                <c:pt idx="17965">
                  <c:v>64.260860000000008</c:v>
                </c:pt>
                <c:pt idx="17966">
                  <c:v>64.265619999999998</c:v>
                </c:pt>
                <c:pt idx="17967">
                  <c:v>64.270380000000003</c:v>
                </c:pt>
                <c:pt idx="17968">
                  <c:v>64.275149999999996</c:v>
                </c:pt>
                <c:pt idx="17969">
                  <c:v>64.279910000000001</c:v>
                </c:pt>
                <c:pt idx="17970">
                  <c:v>64.284670000000006</c:v>
                </c:pt>
                <c:pt idx="17971">
                  <c:v>64.289420000000007</c:v>
                </c:pt>
                <c:pt idx="17972">
                  <c:v>64.294180000000011</c:v>
                </c:pt>
                <c:pt idx="17973">
                  <c:v>64.298940000000002</c:v>
                </c:pt>
                <c:pt idx="17974">
                  <c:v>64.303700000000006</c:v>
                </c:pt>
                <c:pt idx="17975">
                  <c:v>64.308459999999997</c:v>
                </c:pt>
                <c:pt idx="17976">
                  <c:v>64.313230000000004</c:v>
                </c:pt>
                <c:pt idx="17977">
                  <c:v>64.317990000000009</c:v>
                </c:pt>
                <c:pt idx="17978">
                  <c:v>64.322749999999999</c:v>
                </c:pt>
                <c:pt idx="17979">
                  <c:v>64.327500000000001</c:v>
                </c:pt>
                <c:pt idx="17980">
                  <c:v>64.332260000000005</c:v>
                </c:pt>
                <c:pt idx="17981">
                  <c:v>64.337019999999995</c:v>
                </c:pt>
                <c:pt idx="17982">
                  <c:v>64.34178</c:v>
                </c:pt>
                <c:pt idx="17983">
                  <c:v>64.34653999999999</c:v>
                </c:pt>
                <c:pt idx="17984">
                  <c:v>64.351309999999998</c:v>
                </c:pt>
                <c:pt idx="17985">
                  <c:v>64.356070000000003</c:v>
                </c:pt>
                <c:pt idx="17986">
                  <c:v>64.360829999999993</c:v>
                </c:pt>
                <c:pt idx="17987">
                  <c:v>64.365589999999997</c:v>
                </c:pt>
                <c:pt idx="17988">
                  <c:v>64.370339999999999</c:v>
                </c:pt>
                <c:pt idx="17989">
                  <c:v>64.375100000000003</c:v>
                </c:pt>
                <c:pt idx="17990">
                  <c:v>64.379859999999994</c:v>
                </c:pt>
                <c:pt idx="17991">
                  <c:v>64.384619999999998</c:v>
                </c:pt>
                <c:pt idx="17992">
                  <c:v>64.389390000000006</c:v>
                </c:pt>
                <c:pt idx="17993">
                  <c:v>64.394149999999996</c:v>
                </c:pt>
                <c:pt idx="17994">
                  <c:v>64.398910000000001</c:v>
                </c:pt>
                <c:pt idx="17995">
                  <c:v>64.403669999999991</c:v>
                </c:pt>
                <c:pt idx="17996">
                  <c:v>64.408429999999996</c:v>
                </c:pt>
                <c:pt idx="17997">
                  <c:v>64.413179999999997</c:v>
                </c:pt>
                <c:pt idx="17998">
                  <c:v>64.417940000000002</c:v>
                </c:pt>
                <c:pt idx="17999">
                  <c:v>64.422700000000006</c:v>
                </c:pt>
                <c:pt idx="18000">
                  <c:v>64.42747</c:v>
                </c:pt>
                <c:pt idx="18001">
                  <c:v>64.43222999999999</c:v>
                </c:pt>
                <c:pt idx="18002">
                  <c:v>64.436989999999994</c:v>
                </c:pt>
                <c:pt idx="18003">
                  <c:v>64.441749999999999</c:v>
                </c:pt>
                <c:pt idx="18004">
                  <c:v>64.446510000000004</c:v>
                </c:pt>
                <c:pt idx="18005">
                  <c:v>64.451270000000008</c:v>
                </c:pt>
                <c:pt idx="18006">
                  <c:v>64.456029999999998</c:v>
                </c:pt>
                <c:pt idx="18007">
                  <c:v>64.460790000000003</c:v>
                </c:pt>
                <c:pt idx="18008">
                  <c:v>64.465549999999993</c:v>
                </c:pt>
                <c:pt idx="18009">
                  <c:v>64.470309999999998</c:v>
                </c:pt>
                <c:pt idx="18010">
                  <c:v>64.475070000000002</c:v>
                </c:pt>
                <c:pt idx="18011">
                  <c:v>64.479830000000007</c:v>
                </c:pt>
                <c:pt idx="18012">
                  <c:v>64.484589999999997</c:v>
                </c:pt>
                <c:pt idx="18013">
                  <c:v>64.489350000000002</c:v>
                </c:pt>
                <c:pt idx="18014">
                  <c:v>64.494109999999992</c:v>
                </c:pt>
                <c:pt idx="18015">
                  <c:v>64.498869999999997</c:v>
                </c:pt>
                <c:pt idx="18016">
                  <c:v>64.503630000000001</c:v>
                </c:pt>
                <c:pt idx="18017">
                  <c:v>64.508390000000006</c:v>
                </c:pt>
                <c:pt idx="18018">
                  <c:v>64.51315000000001</c:v>
                </c:pt>
                <c:pt idx="18019">
                  <c:v>64.517910000000001</c:v>
                </c:pt>
                <c:pt idx="18020">
                  <c:v>64.522670000000005</c:v>
                </c:pt>
                <c:pt idx="18021">
                  <c:v>64.527429999999995</c:v>
                </c:pt>
                <c:pt idx="18022">
                  <c:v>64.53219</c:v>
                </c:pt>
                <c:pt idx="18023">
                  <c:v>64.53694999999999</c:v>
                </c:pt>
                <c:pt idx="18024">
                  <c:v>64.541710000000009</c:v>
                </c:pt>
                <c:pt idx="18025">
                  <c:v>64.546469999999999</c:v>
                </c:pt>
                <c:pt idx="18026">
                  <c:v>64.551230000000004</c:v>
                </c:pt>
                <c:pt idx="18027">
                  <c:v>64.555999999999997</c:v>
                </c:pt>
                <c:pt idx="18028">
                  <c:v>64.560759999999988</c:v>
                </c:pt>
                <c:pt idx="18029">
                  <c:v>64.565520000000006</c:v>
                </c:pt>
                <c:pt idx="18030">
                  <c:v>64.570279999999997</c:v>
                </c:pt>
                <c:pt idx="18031">
                  <c:v>64.575040000000001</c:v>
                </c:pt>
                <c:pt idx="18032">
                  <c:v>64.579790000000003</c:v>
                </c:pt>
                <c:pt idx="18033">
                  <c:v>64.584550000000007</c:v>
                </c:pt>
                <c:pt idx="18034">
                  <c:v>64.589309999999998</c:v>
                </c:pt>
                <c:pt idx="18035">
                  <c:v>64.594079999999991</c:v>
                </c:pt>
                <c:pt idx="18036">
                  <c:v>64.59884000000001</c:v>
                </c:pt>
                <c:pt idx="18037">
                  <c:v>64.6036</c:v>
                </c:pt>
                <c:pt idx="18038">
                  <c:v>64.608360000000005</c:v>
                </c:pt>
                <c:pt idx="18039">
                  <c:v>64.613119999999995</c:v>
                </c:pt>
                <c:pt idx="18040">
                  <c:v>64.61788</c:v>
                </c:pt>
                <c:pt idx="18041">
                  <c:v>64.62263999999999</c:v>
                </c:pt>
                <c:pt idx="18042">
                  <c:v>64.627399999999994</c:v>
                </c:pt>
                <c:pt idx="18043">
                  <c:v>64.632159999999999</c:v>
                </c:pt>
                <c:pt idx="18044">
                  <c:v>64.636920000000003</c:v>
                </c:pt>
                <c:pt idx="18045">
                  <c:v>64.641680000000008</c:v>
                </c:pt>
                <c:pt idx="18046">
                  <c:v>64.646449999999987</c:v>
                </c:pt>
                <c:pt idx="18047">
                  <c:v>64.651200000000003</c:v>
                </c:pt>
                <c:pt idx="18048">
                  <c:v>64.655959999999993</c:v>
                </c:pt>
                <c:pt idx="18049">
                  <c:v>64.660719999999998</c:v>
                </c:pt>
                <c:pt idx="18050">
                  <c:v>64.665480000000002</c:v>
                </c:pt>
                <c:pt idx="18051">
                  <c:v>64.670240000000007</c:v>
                </c:pt>
                <c:pt idx="18052">
                  <c:v>64.674999999999997</c:v>
                </c:pt>
                <c:pt idx="18053">
                  <c:v>64.679760000000002</c:v>
                </c:pt>
                <c:pt idx="18054">
                  <c:v>64.684530000000009</c:v>
                </c:pt>
                <c:pt idx="18055">
                  <c:v>64.68929</c:v>
                </c:pt>
                <c:pt idx="18056">
                  <c:v>64.694050000000004</c:v>
                </c:pt>
                <c:pt idx="18057">
                  <c:v>64.698809999999995</c:v>
                </c:pt>
                <c:pt idx="18058">
                  <c:v>64.703569999999999</c:v>
                </c:pt>
                <c:pt idx="18059">
                  <c:v>64.708329999999989</c:v>
                </c:pt>
                <c:pt idx="18060">
                  <c:v>64.713089999999994</c:v>
                </c:pt>
                <c:pt idx="18061">
                  <c:v>64.717849999999999</c:v>
                </c:pt>
                <c:pt idx="18062">
                  <c:v>64.722610000000003</c:v>
                </c:pt>
                <c:pt idx="18063">
                  <c:v>64.727370000000008</c:v>
                </c:pt>
                <c:pt idx="18064">
                  <c:v>64.732129999999998</c:v>
                </c:pt>
                <c:pt idx="18065">
                  <c:v>64.736900000000006</c:v>
                </c:pt>
                <c:pt idx="18066">
                  <c:v>64.741649999999993</c:v>
                </c:pt>
                <c:pt idx="18067">
                  <c:v>64.746409999999997</c:v>
                </c:pt>
                <c:pt idx="18068">
                  <c:v>64.751170000000002</c:v>
                </c:pt>
                <c:pt idx="18069">
                  <c:v>64.755930000000006</c:v>
                </c:pt>
                <c:pt idx="18070">
                  <c:v>64.760689999999997</c:v>
                </c:pt>
                <c:pt idx="18071">
                  <c:v>64.765450000000001</c:v>
                </c:pt>
                <c:pt idx="18072">
                  <c:v>64.770209999999992</c:v>
                </c:pt>
                <c:pt idx="18073">
                  <c:v>64.774979999999999</c:v>
                </c:pt>
                <c:pt idx="18074">
                  <c:v>64.779740000000004</c:v>
                </c:pt>
                <c:pt idx="18075">
                  <c:v>64.784499999999994</c:v>
                </c:pt>
                <c:pt idx="18076">
                  <c:v>64.789259999999999</c:v>
                </c:pt>
                <c:pt idx="18077">
                  <c:v>64.794019999999989</c:v>
                </c:pt>
                <c:pt idx="18078">
                  <c:v>64.798779999999994</c:v>
                </c:pt>
                <c:pt idx="18079">
                  <c:v>64.803540000000012</c:v>
                </c:pt>
                <c:pt idx="18080">
                  <c:v>64.808300000000003</c:v>
                </c:pt>
                <c:pt idx="18081">
                  <c:v>64.813060000000007</c:v>
                </c:pt>
                <c:pt idx="18082">
                  <c:v>64.817819999999998</c:v>
                </c:pt>
                <c:pt idx="18083">
                  <c:v>64.822580000000002</c:v>
                </c:pt>
                <c:pt idx="18084">
                  <c:v>64.82735000000001</c:v>
                </c:pt>
                <c:pt idx="18085">
                  <c:v>64.83211</c:v>
                </c:pt>
                <c:pt idx="18086">
                  <c:v>64.836870000000005</c:v>
                </c:pt>
                <c:pt idx="18087">
                  <c:v>64.841629999999995</c:v>
                </c:pt>
                <c:pt idx="18088">
                  <c:v>64.84639</c:v>
                </c:pt>
                <c:pt idx="18089">
                  <c:v>64.85114999999999</c:v>
                </c:pt>
                <c:pt idx="18090">
                  <c:v>64.855910000000009</c:v>
                </c:pt>
                <c:pt idx="18091">
                  <c:v>64.860669999999999</c:v>
                </c:pt>
                <c:pt idx="18092">
                  <c:v>64.865430000000003</c:v>
                </c:pt>
                <c:pt idx="18093">
                  <c:v>64.870189999999994</c:v>
                </c:pt>
                <c:pt idx="18094">
                  <c:v>64.874949999999998</c:v>
                </c:pt>
                <c:pt idx="18095">
                  <c:v>64.879720000000006</c:v>
                </c:pt>
                <c:pt idx="18096">
                  <c:v>64.884479999999996</c:v>
                </c:pt>
                <c:pt idx="18097">
                  <c:v>64.889230000000012</c:v>
                </c:pt>
                <c:pt idx="18098">
                  <c:v>64.893990000000002</c:v>
                </c:pt>
                <c:pt idx="18099">
                  <c:v>64.898750000000007</c:v>
                </c:pt>
                <c:pt idx="18100">
                  <c:v>64.903509999999997</c:v>
                </c:pt>
                <c:pt idx="18101">
                  <c:v>64.908270000000002</c:v>
                </c:pt>
                <c:pt idx="18102">
                  <c:v>64.913029999999992</c:v>
                </c:pt>
                <c:pt idx="18103">
                  <c:v>64.9178</c:v>
                </c:pt>
                <c:pt idx="18104">
                  <c:v>64.922560000000004</c:v>
                </c:pt>
                <c:pt idx="18105">
                  <c:v>64.927319999999995</c:v>
                </c:pt>
                <c:pt idx="18106">
                  <c:v>64.932079999999999</c:v>
                </c:pt>
                <c:pt idx="18107">
                  <c:v>64.936839999999989</c:v>
                </c:pt>
                <c:pt idx="18108">
                  <c:v>64.941600000000008</c:v>
                </c:pt>
                <c:pt idx="18109">
                  <c:v>64.946359999999999</c:v>
                </c:pt>
                <c:pt idx="18110">
                  <c:v>64.951120000000003</c:v>
                </c:pt>
                <c:pt idx="18111">
                  <c:v>64.955879999999993</c:v>
                </c:pt>
                <c:pt idx="18112">
                  <c:v>64.960639999999998</c:v>
                </c:pt>
                <c:pt idx="18113">
                  <c:v>64.965400000000002</c:v>
                </c:pt>
                <c:pt idx="18114">
                  <c:v>64.970169999999996</c:v>
                </c:pt>
                <c:pt idx="18115">
                  <c:v>64.974930000000001</c:v>
                </c:pt>
                <c:pt idx="18116">
                  <c:v>64.979690000000005</c:v>
                </c:pt>
                <c:pt idx="18117">
                  <c:v>64.984449999999995</c:v>
                </c:pt>
                <c:pt idx="18118">
                  <c:v>64.98921</c:v>
                </c:pt>
                <c:pt idx="18119">
                  <c:v>64.993970000000004</c:v>
                </c:pt>
                <c:pt idx="18120">
                  <c:v>64.998730000000009</c:v>
                </c:pt>
                <c:pt idx="18121">
                  <c:v>65.003489999999999</c:v>
                </c:pt>
                <c:pt idx="18122">
                  <c:v>65.008250000000004</c:v>
                </c:pt>
                <c:pt idx="18123">
                  <c:v>65.013009999999994</c:v>
                </c:pt>
                <c:pt idx="18124">
                  <c:v>65.017769999999999</c:v>
                </c:pt>
                <c:pt idx="18125">
                  <c:v>65.022540000000006</c:v>
                </c:pt>
                <c:pt idx="18126">
                  <c:v>65.027299999999997</c:v>
                </c:pt>
                <c:pt idx="18127">
                  <c:v>65.032060000000001</c:v>
                </c:pt>
                <c:pt idx="18128">
                  <c:v>65.036819999999992</c:v>
                </c:pt>
                <c:pt idx="18129">
                  <c:v>65.041579999999996</c:v>
                </c:pt>
                <c:pt idx="18130">
                  <c:v>65.046340000000001</c:v>
                </c:pt>
                <c:pt idx="18131">
                  <c:v>65.051100000000005</c:v>
                </c:pt>
                <c:pt idx="18132">
                  <c:v>65.055859999999996</c:v>
                </c:pt>
                <c:pt idx="18133">
                  <c:v>65.06062</c:v>
                </c:pt>
                <c:pt idx="18134">
                  <c:v>65.065380000000005</c:v>
                </c:pt>
                <c:pt idx="18135">
                  <c:v>65.070139999999995</c:v>
                </c:pt>
                <c:pt idx="18136">
                  <c:v>65.074910000000003</c:v>
                </c:pt>
                <c:pt idx="18137">
                  <c:v>65.079670000000007</c:v>
                </c:pt>
                <c:pt idx="18138">
                  <c:v>65.084429999999998</c:v>
                </c:pt>
                <c:pt idx="18139">
                  <c:v>65.089190000000002</c:v>
                </c:pt>
                <c:pt idx="18140">
                  <c:v>65.093949999999992</c:v>
                </c:pt>
                <c:pt idx="18141">
                  <c:v>65.09872</c:v>
                </c:pt>
                <c:pt idx="18142">
                  <c:v>65.103480000000005</c:v>
                </c:pt>
                <c:pt idx="18143">
                  <c:v>65.108239999999995</c:v>
                </c:pt>
                <c:pt idx="18144">
                  <c:v>65.113</c:v>
                </c:pt>
                <c:pt idx="18145">
                  <c:v>65.11775999999999</c:v>
                </c:pt>
                <c:pt idx="18146">
                  <c:v>65.122520000000009</c:v>
                </c:pt>
                <c:pt idx="18147">
                  <c:v>65.127279999999999</c:v>
                </c:pt>
                <c:pt idx="18148">
                  <c:v>65.132040000000003</c:v>
                </c:pt>
                <c:pt idx="18149">
                  <c:v>65.136809999999997</c:v>
                </c:pt>
                <c:pt idx="18150">
                  <c:v>65.141570000000002</c:v>
                </c:pt>
                <c:pt idx="18151">
                  <c:v>65.146330000000006</c:v>
                </c:pt>
                <c:pt idx="18152">
                  <c:v>65.151089999999996</c:v>
                </c:pt>
                <c:pt idx="18153">
                  <c:v>65.155850000000001</c:v>
                </c:pt>
                <c:pt idx="18154">
                  <c:v>65.160609999999991</c:v>
                </c:pt>
                <c:pt idx="18155">
                  <c:v>65.165369999999996</c:v>
                </c:pt>
                <c:pt idx="18156">
                  <c:v>65.17013</c:v>
                </c:pt>
                <c:pt idx="18157">
                  <c:v>65.174890000000005</c:v>
                </c:pt>
                <c:pt idx="18158">
                  <c:v>65.179650000000009</c:v>
                </c:pt>
                <c:pt idx="18159">
                  <c:v>65.18441</c:v>
                </c:pt>
                <c:pt idx="18160">
                  <c:v>65.189179999999993</c:v>
                </c:pt>
                <c:pt idx="18161">
                  <c:v>65.193940000000012</c:v>
                </c:pt>
                <c:pt idx="18162">
                  <c:v>65.198700000000002</c:v>
                </c:pt>
                <c:pt idx="18163">
                  <c:v>65.203460000000007</c:v>
                </c:pt>
                <c:pt idx="18164">
                  <c:v>65.208219999999997</c:v>
                </c:pt>
                <c:pt idx="18165">
                  <c:v>65.212980000000002</c:v>
                </c:pt>
                <c:pt idx="18166">
                  <c:v>65.217739999999992</c:v>
                </c:pt>
                <c:pt idx="18167">
                  <c:v>65.222499999999997</c:v>
                </c:pt>
                <c:pt idx="18168">
                  <c:v>65.227260000000001</c:v>
                </c:pt>
                <c:pt idx="18169">
                  <c:v>65.232020000000006</c:v>
                </c:pt>
                <c:pt idx="18170">
                  <c:v>65.236779999999996</c:v>
                </c:pt>
                <c:pt idx="18171">
                  <c:v>65.241549999999989</c:v>
                </c:pt>
                <c:pt idx="18172">
                  <c:v>65.246310000000008</c:v>
                </c:pt>
                <c:pt idx="18173">
                  <c:v>65.251069999999999</c:v>
                </c:pt>
                <c:pt idx="18174">
                  <c:v>65.255839999999992</c:v>
                </c:pt>
                <c:pt idx="18175">
                  <c:v>65.260599999999997</c:v>
                </c:pt>
                <c:pt idx="18176">
                  <c:v>65.265360000000001</c:v>
                </c:pt>
                <c:pt idx="18177">
                  <c:v>65.270120000000006</c:v>
                </c:pt>
                <c:pt idx="18178">
                  <c:v>65.274879999999996</c:v>
                </c:pt>
                <c:pt idx="18179">
                  <c:v>65.279640000000001</c:v>
                </c:pt>
                <c:pt idx="18180">
                  <c:v>65.284400000000005</c:v>
                </c:pt>
                <c:pt idx="18181">
                  <c:v>65.289159999999995</c:v>
                </c:pt>
                <c:pt idx="18182">
                  <c:v>65.29392</c:v>
                </c:pt>
                <c:pt idx="18183">
                  <c:v>65.298680000000004</c:v>
                </c:pt>
                <c:pt idx="18184">
                  <c:v>65.303440000000009</c:v>
                </c:pt>
                <c:pt idx="18185">
                  <c:v>65.308210000000003</c:v>
                </c:pt>
                <c:pt idx="18186">
                  <c:v>65.312969999999993</c:v>
                </c:pt>
                <c:pt idx="18187">
                  <c:v>65.317729999999997</c:v>
                </c:pt>
                <c:pt idx="18188">
                  <c:v>65.322490000000002</c:v>
                </c:pt>
                <c:pt idx="18189">
                  <c:v>65.327250000000006</c:v>
                </c:pt>
                <c:pt idx="18190">
                  <c:v>65.332009999999997</c:v>
                </c:pt>
                <c:pt idx="18191">
                  <c:v>65.336770000000001</c:v>
                </c:pt>
                <c:pt idx="18192">
                  <c:v>65.341529999999992</c:v>
                </c:pt>
                <c:pt idx="18193">
                  <c:v>65.346299999999999</c:v>
                </c:pt>
                <c:pt idx="18194">
                  <c:v>65.351060000000004</c:v>
                </c:pt>
                <c:pt idx="18195">
                  <c:v>65.355819999999994</c:v>
                </c:pt>
                <c:pt idx="18196">
                  <c:v>65.360579999999999</c:v>
                </c:pt>
                <c:pt idx="18197">
                  <c:v>65.365339999999989</c:v>
                </c:pt>
                <c:pt idx="18198">
                  <c:v>65.370109999999997</c:v>
                </c:pt>
                <c:pt idx="18199">
                  <c:v>65.374870000000001</c:v>
                </c:pt>
                <c:pt idx="18200">
                  <c:v>65.379629999999992</c:v>
                </c:pt>
                <c:pt idx="18201">
                  <c:v>65.384389999999996</c:v>
                </c:pt>
                <c:pt idx="18202">
                  <c:v>65.389149999999987</c:v>
                </c:pt>
                <c:pt idx="18203">
                  <c:v>65.393910000000005</c:v>
                </c:pt>
                <c:pt idx="18204">
                  <c:v>65.39867000000001</c:v>
                </c:pt>
                <c:pt idx="18205">
                  <c:v>65.40343</c:v>
                </c:pt>
                <c:pt idx="18206">
                  <c:v>65.408190000000005</c:v>
                </c:pt>
                <c:pt idx="18207">
                  <c:v>65.412949999999995</c:v>
                </c:pt>
                <c:pt idx="18208">
                  <c:v>65.417720000000003</c:v>
                </c:pt>
                <c:pt idx="18209">
                  <c:v>65.422480000000007</c:v>
                </c:pt>
                <c:pt idx="18210">
                  <c:v>65.427239999999998</c:v>
                </c:pt>
                <c:pt idx="18211">
                  <c:v>65.432000000000002</c:v>
                </c:pt>
                <c:pt idx="18212">
                  <c:v>65.43677000000001</c:v>
                </c:pt>
                <c:pt idx="18213">
                  <c:v>65.44153</c:v>
                </c:pt>
                <c:pt idx="18214">
                  <c:v>65.446290000000005</c:v>
                </c:pt>
                <c:pt idx="18215">
                  <c:v>65.451049999999995</c:v>
                </c:pt>
                <c:pt idx="18216">
                  <c:v>65.45581</c:v>
                </c:pt>
                <c:pt idx="18217">
                  <c:v>65.46056999999999</c:v>
                </c:pt>
                <c:pt idx="18218">
                  <c:v>65.465330000000009</c:v>
                </c:pt>
                <c:pt idx="18219">
                  <c:v>65.470089999999999</c:v>
                </c:pt>
                <c:pt idx="18220">
                  <c:v>65.474850000000004</c:v>
                </c:pt>
                <c:pt idx="18221">
                  <c:v>65.479619999999997</c:v>
                </c:pt>
                <c:pt idx="18222">
                  <c:v>65.484380000000002</c:v>
                </c:pt>
                <c:pt idx="18223">
                  <c:v>65.489140000000006</c:v>
                </c:pt>
                <c:pt idx="18224">
                  <c:v>65.493899999999996</c:v>
                </c:pt>
                <c:pt idx="18225">
                  <c:v>65.498660000000001</c:v>
                </c:pt>
                <c:pt idx="18226">
                  <c:v>65.503429999999994</c:v>
                </c:pt>
                <c:pt idx="18227">
                  <c:v>65.508189999999999</c:v>
                </c:pt>
                <c:pt idx="18228">
                  <c:v>65.512950000000004</c:v>
                </c:pt>
                <c:pt idx="18229">
                  <c:v>65.517710000000008</c:v>
                </c:pt>
                <c:pt idx="18230">
                  <c:v>65.522469999999998</c:v>
                </c:pt>
                <c:pt idx="18231">
                  <c:v>65.527230000000003</c:v>
                </c:pt>
                <c:pt idx="18232">
                  <c:v>65.532000000000011</c:v>
                </c:pt>
                <c:pt idx="18233">
                  <c:v>65.536760000000001</c:v>
                </c:pt>
                <c:pt idx="18234">
                  <c:v>65.541520000000006</c:v>
                </c:pt>
                <c:pt idx="18235">
                  <c:v>65.546279999999996</c:v>
                </c:pt>
                <c:pt idx="18236">
                  <c:v>65.55104</c:v>
                </c:pt>
                <c:pt idx="18237">
                  <c:v>65.555799999999991</c:v>
                </c:pt>
                <c:pt idx="18238">
                  <c:v>65.560560000000009</c:v>
                </c:pt>
                <c:pt idx="18239">
                  <c:v>65.565330000000003</c:v>
                </c:pt>
                <c:pt idx="18240">
                  <c:v>65.570089999999993</c:v>
                </c:pt>
                <c:pt idx="18241">
                  <c:v>65.574849999999998</c:v>
                </c:pt>
                <c:pt idx="18242">
                  <c:v>65.579620000000006</c:v>
                </c:pt>
                <c:pt idx="18243">
                  <c:v>65.584379999999996</c:v>
                </c:pt>
                <c:pt idx="18244">
                  <c:v>65.58914</c:v>
                </c:pt>
                <c:pt idx="18245">
                  <c:v>65.593899999999991</c:v>
                </c:pt>
                <c:pt idx="18246">
                  <c:v>65.59866000000001</c:v>
                </c:pt>
                <c:pt idx="18247">
                  <c:v>65.60342</c:v>
                </c:pt>
                <c:pt idx="18248">
                  <c:v>65.608180000000004</c:v>
                </c:pt>
                <c:pt idx="18249">
                  <c:v>65.612939999999995</c:v>
                </c:pt>
                <c:pt idx="18250">
                  <c:v>65.617699999999999</c:v>
                </c:pt>
                <c:pt idx="18251">
                  <c:v>65.62245999999999</c:v>
                </c:pt>
                <c:pt idx="18252">
                  <c:v>65.627229999999997</c:v>
                </c:pt>
                <c:pt idx="18253">
                  <c:v>65.631990000000002</c:v>
                </c:pt>
                <c:pt idx="18254">
                  <c:v>65.636749999999992</c:v>
                </c:pt>
                <c:pt idx="18255">
                  <c:v>65.641509999999997</c:v>
                </c:pt>
                <c:pt idx="18256">
                  <c:v>65.646280000000004</c:v>
                </c:pt>
                <c:pt idx="18257">
                  <c:v>65.651039999999995</c:v>
                </c:pt>
                <c:pt idx="18258">
                  <c:v>65.655799999999999</c:v>
                </c:pt>
                <c:pt idx="18259">
                  <c:v>65.660560000000004</c:v>
                </c:pt>
                <c:pt idx="18260">
                  <c:v>65.665319999999994</c:v>
                </c:pt>
                <c:pt idx="18261">
                  <c:v>65.670090000000002</c:v>
                </c:pt>
                <c:pt idx="18262">
                  <c:v>65.674850000000006</c:v>
                </c:pt>
                <c:pt idx="18263">
                  <c:v>65.679609999999997</c:v>
                </c:pt>
                <c:pt idx="18264">
                  <c:v>65.684370000000001</c:v>
                </c:pt>
                <c:pt idx="18265">
                  <c:v>65.689129999999992</c:v>
                </c:pt>
                <c:pt idx="18266">
                  <c:v>65.69389000000001</c:v>
                </c:pt>
                <c:pt idx="18267">
                  <c:v>65.698650000000001</c:v>
                </c:pt>
                <c:pt idx="18268">
                  <c:v>65.703410000000005</c:v>
                </c:pt>
                <c:pt idx="18269">
                  <c:v>65.708179999999999</c:v>
                </c:pt>
                <c:pt idx="18270">
                  <c:v>65.712940000000003</c:v>
                </c:pt>
                <c:pt idx="18271">
                  <c:v>65.717700000000008</c:v>
                </c:pt>
                <c:pt idx="18272">
                  <c:v>65.722470000000001</c:v>
                </c:pt>
                <c:pt idx="18273">
                  <c:v>65.727229999999992</c:v>
                </c:pt>
                <c:pt idx="18274">
                  <c:v>65.73199000000001</c:v>
                </c:pt>
                <c:pt idx="18275">
                  <c:v>65.736750000000001</c:v>
                </c:pt>
                <c:pt idx="18276">
                  <c:v>65.741510000000005</c:v>
                </c:pt>
                <c:pt idx="18277">
                  <c:v>65.746279999999999</c:v>
                </c:pt>
                <c:pt idx="18278">
                  <c:v>65.751040000000003</c:v>
                </c:pt>
                <c:pt idx="18279">
                  <c:v>65.755800000000008</c:v>
                </c:pt>
                <c:pt idx="18280">
                  <c:v>65.760559999999998</c:v>
                </c:pt>
                <c:pt idx="18281">
                  <c:v>65.765320000000003</c:v>
                </c:pt>
                <c:pt idx="18282">
                  <c:v>65.770079999999993</c:v>
                </c:pt>
                <c:pt idx="18283">
                  <c:v>65.774839999999998</c:v>
                </c:pt>
                <c:pt idx="18284">
                  <c:v>65.779599999999988</c:v>
                </c:pt>
                <c:pt idx="18285">
                  <c:v>65.784369999999996</c:v>
                </c:pt>
                <c:pt idx="18286">
                  <c:v>65.78913</c:v>
                </c:pt>
                <c:pt idx="18287">
                  <c:v>65.79388999999999</c:v>
                </c:pt>
                <c:pt idx="18288">
                  <c:v>65.798659999999998</c:v>
                </c:pt>
                <c:pt idx="18289">
                  <c:v>65.803420000000003</c:v>
                </c:pt>
                <c:pt idx="18290">
                  <c:v>65.808179999999993</c:v>
                </c:pt>
                <c:pt idx="18291">
                  <c:v>65.812939999999998</c:v>
                </c:pt>
                <c:pt idx="18292">
                  <c:v>65.817710000000005</c:v>
                </c:pt>
                <c:pt idx="18293">
                  <c:v>65.822469999999996</c:v>
                </c:pt>
                <c:pt idx="18294">
                  <c:v>65.82723</c:v>
                </c:pt>
                <c:pt idx="18295">
                  <c:v>65.831990000000005</c:v>
                </c:pt>
                <c:pt idx="18296">
                  <c:v>65.836749999999995</c:v>
                </c:pt>
                <c:pt idx="18297">
                  <c:v>65.84151</c:v>
                </c:pt>
                <c:pt idx="18298">
                  <c:v>65.846270000000004</c:v>
                </c:pt>
                <c:pt idx="18299">
                  <c:v>65.851039999999998</c:v>
                </c:pt>
                <c:pt idx="18300">
                  <c:v>65.855800000000002</c:v>
                </c:pt>
                <c:pt idx="18301">
                  <c:v>65.860559999999992</c:v>
                </c:pt>
                <c:pt idx="18302">
                  <c:v>65.865320000000011</c:v>
                </c:pt>
                <c:pt idx="18303">
                  <c:v>65.870080000000002</c:v>
                </c:pt>
                <c:pt idx="18304">
                  <c:v>65.874840000000006</c:v>
                </c:pt>
                <c:pt idx="18305">
                  <c:v>65.87961</c:v>
                </c:pt>
                <c:pt idx="18306">
                  <c:v>65.884370000000004</c:v>
                </c:pt>
                <c:pt idx="18307">
                  <c:v>65.889139999999998</c:v>
                </c:pt>
                <c:pt idx="18308">
                  <c:v>65.893900000000002</c:v>
                </c:pt>
                <c:pt idx="18309">
                  <c:v>65.898659999999992</c:v>
                </c:pt>
                <c:pt idx="18310">
                  <c:v>65.903420000000011</c:v>
                </c:pt>
                <c:pt idx="18311">
                  <c:v>65.908180000000002</c:v>
                </c:pt>
                <c:pt idx="18312">
                  <c:v>65.912940000000006</c:v>
                </c:pt>
                <c:pt idx="18313">
                  <c:v>65.91771</c:v>
                </c:pt>
                <c:pt idx="18314">
                  <c:v>65.92246999999999</c:v>
                </c:pt>
                <c:pt idx="18315">
                  <c:v>65.927230000000009</c:v>
                </c:pt>
                <c:pt idx="18316">
                  <c:v>65.931989999999999</c:v>
                </c:pt>
                <c:pt idx="18317">
                  <c:v>65.936750000000004</c:v>
                </c:pt>
                <c:pt idx="18318">
                  <c:v>65.941509999999994</c:v>
                </c:pt>
                <c:pt idx="18319">
                  <c:v>65.946280000000002</c:v>
                </c:pt>
                <c:pt idx="18320">
                  <c:v>65.951040000000006</c:v>
                </c:pt>
                <c:pt idx="18321">
                  <c:v>65.955799999999996</c:v>
                </c:pt>
                <c:pt idx="18322">
                  <c:v>65.960560000000001</c:v>
                </c:pt>
                <c:pt idx="18323">
                  <c:v>65.965319999999991</c:v>
                </c:pt>
                <c:pt idx="18324">
                  <c:v>65.970089999999999</c:v>
                </c:pt>
                <c:pt idx="18325">
                  <c:v>65.974850000000004</c:v>
                </c:pt>
                <c:pt idx="18326">
                  <c:v>65.979609999999994</c:v>
                </c:pt>
                <c:pt idx="18327">
                  <c:v>65.984380000000002</c:v>
                </c:pt>
                <c:pt idx="18328">
                  <c:v>65.989140000000006</c:v>
                </c:pt>
                <c:pt idx="18329">
                  <c:v>65.993899999999996</c:v>
                </c:pt>
                <c:pt idx="18330">
                  <c:v>65.998660000000001</c:v>
                </c:pt>
                <c:pt idx="18331">
                  <c:v>66.003430000000009</c:v>
                </c:pt>
                <c:pt idx="18332">
                  <c:v>66.008189999999999</c:v>
                </c:pt>
                <c:pt idx="18333">
                  <c:v>66.012950000000004</c:v>
                </c:pt>
                <c:pt idx="18334">
                  <c:v>66.017709999999994</c:v>
                </c:pt>
                <c:pt idx="18335">
                  <c:v>66.022469999999998</c:v>
                </c:pt>
                <c:pt idx="18336">
                  <c:v>66.027230000000003</c:v>
                </c:pt>
                <c:pt idx="18337">
                  <c:v>66.031999999999996</c:v>
                </c:pt>
                <c:pt idx="18338">
                  <c:v>66.036760000000001</c:v>
                </c:pt>
                <c:pt idx="18339">
                  <c:v>66.041520000000006</c:v>
                </c:pt>
                <c:pt idx="18340">
                  <c:v>66.046279999999996</c:v>
                </c:pt>
                <c:pt idx="18341">
                  <c:v>66.05104</c:v>
                </c:pt>
                <c:pt idx="18342">
                  <c:v>66.055810000000008</c:v>
                </c:pt>
                <c:pt idx="18343">
                  <c:v>66.060569999999998</c:v>
                </c:pt>
                <c:pt idx="18344">
                  <c:v>66.065330000000003</c:v>
                </c:pt>
                <c:pt idx="18345">
                  <c:v>66.070089999999993</c:v>
                </c:pt>
                <c:pt idx="18346">
                  <c:v>66.074860000000001</c:v>
                </c:pt>
                <c:pt idx="18347">
                  <c:v>66.079620000000006</c:v>
                </c:pt>
                <c:pt idx="18348">
                  <c:v>66.084379999999996</c:v>
                </c:pt>
                <c:pt idx="18349">
                  <c:v>66.089150000000004</c:v>
                </c:pt>
                <c:pt idx="18350">
                  <c:v>66.093910000000008</c:v>
                </c:pt>
                <c:pt idx="18351">
                  <c:v>66.098669999999998</c:v>
                </c:pt>
                <c:pt idx="18352">
                  <c:v>66.103430000000003</c:v>
                </c:pt>
                <c:pt idx="18353">
                  <c:v>66.108200000000011</c:v>
                </c:pt>
                <c:pt idx="18354">
                  <c:v>66.112960000000001</c:v>
                </c:pt>
                <c:pt idx="18355">
                  <c:v>66.117720000000006</c:v>
                </c:pt>
                <c:pt idx="18356">
                  <c:v>66.122479999999996</c:v>
                </c:pt>
                <c:pt idx="18357">
                  <c:v>66.12724</c:v>
                </c:pt>
                <c:pt idx="18358">
                  <c:v>66.132010000000008</c:v>
                </c:pt>
                <c:pt idx="18359">
                  <c:v>66.136769999999999</c:v>
                </c:pt>
                <c:pt idx="18360">
                  <c:v>66.141530000000003</c:v>
                </c:pt>
                <c:pt idx="18361">
                  <c:v>66.146289999999993</c:v>
                </c:pt>
                <c:pt idx="18362">
                  <c:v>66.151049999999998</c:v>
                </c:pt>
                <c:pt idx="18363">
                  <c:v>66.155810000000002</c:v>
                </c:pt>
                <c:pt idx="18364">
                  <c:v>66.160579999999996</c:v>
                </c:pt>
                <c:pt idx="18365">
                  <c:v>66.16534</c:v>
                </c:pt>
                <c:pt idx="18366">
                  <c:v>66.170099999999991</c:v>
                </c:pt>
                <c:pt idx="18367">
                  <c:v>66.174859999999995</c:v>
                </c:pt>
                <c:pt idx="18368">
                  <c:v>66.179630000000003</c:v>
                </c:pt>
                <c:pt idx="18369">
                  <c:v>66.184389999999993</c:v>
                </c:pt>
                <c:pt idx="18370">
                  <c:v>66.189149999999998</c:v>
                </c:pt>
                <c:pt idx="18371">
                  <c:v>66.193920000000006</c:v>
                </c:pt>
                <c:pt idx="18372">
                  <c:v>66.198679999999996</c:v>
                </c:pt>
                <c:pt idx="18373">
                  <c:v>66.203440000000001</c:v>
                </c:pt>
                <c:pt idx="18374">
                  <c:v>66.208210000000008</c:v>
                </c:pt>
                <c:pt idx="18375">
                  <c:v>66.212969999999999</c:v>
                </c:pt>
                <c:pt idx="18376">
                  <c:v>66.217730000000003</c:v>
                </c:pt>
                <c:pt idx="18377">
                  <c:v>66.222489999999993</c:v>
                </c:pt>
                <c:pt idx="18378">
                  <c:v>66.227260000000001</c:v>
                </c:pt>
                <c:pt idx="18379">
                  <c:v>66.232020000000006</c:v>
                </c:pt>
                <c:pt idx="18380">
                  <c:v>66.236779999999996</c:v>
                </c:pt>
                <c:pt idx="18381">
                  <c:v>66.241540000000001</c:v>
                </c:pt>
                <c:pt idx="18382">
                  <c:v>66.246299999999991</c:v>
                </c:pt>
                <c:pt idx="18383">
                  <c:v>66.251069999999999</c:v>
                </c:pt>
                <c:pt idx="18384">
                  <c:v>66.255830000000003</c:v>
                </c:pt>
                <c:pt idx="18385">
                  <c:v>66.260589999999993</c:v>
                </c:pt>
                <c:pt idx="18386">
                  <c:v>66.265349999999998</c:v>
                </c:pt>
                <c:pt idx="18387">
                  <c:v>66.270109999999988</c:v>
                </c:pt>
                <c:pt idx="18388">
                  <c:v>66.274879999999996</c:v>
                </c:pt>
                <c:pt idx="18389">
                  <c:v>66.279640000000001</c:v>
                </c:pt>
                <c:pt idx="18390">
                  <c:v>66.284399999999991</c:v>
                </c:pt>
                <c:pt idx="18391">
                  <c:v>66.289159999999995</c:v>
                </c:pt>
                <c:pt idx="18392">
                  <c:v>66.293930000000003</c:v>
                </c:pt>
                <c:pt idx="18393">
                  <c:v>66.298689999999993</c:v>
                </c:pt>
                <c:pt idx="18394">
                  <c:v>66.303449999999998</c:v>
                </c:pt>
                <c:pt idx="18395">
                  <c:v>66.308220000000006</c:v>
                </c:pt>
                <c:pt idx="18396">
                  <c:v>66.312979999999996</c:v>
                </c:pt>
                <c:pt idx="18397">
                  <c:v>66.317740000000001</c:v>
                </c:pt>
                <c:pt idx="18398">
                  <c:v>66.322509999999994</c:v>
                </c:pt>
                <c:pt idx="18399">
                  <c:v>66.327269999999999</c:v>
                </c:pt>
                <c:pt idx="18400">
                  <c:v>66.332030000000003</c:v>
                </c:pt>
                <c:pt idx="18401">
                  <c:v>66.336799999999997</c:v>
                </c:pt>
                <c:pt idx="18402">
                  <c:v>66.341559999999987</c:v>
                </c:pt>
                <c:pt idx="18403">
                  <c:v>66.346320000000006</c:v>
                </c:pt>
                <c:pt idx="18404">
                  <c:v>66.35108000000001</c:v>
                </c:pt>
                <c:pt idx="18405">
                  <c:v>66.355840000000001</c:v>
                </c:pt>
                <c:pt idx="18406">
                  <c:v>66.360609999999994</c:v>
                </c:pt>
                <c:pt idx="18407">
                  <c:v>66.365370000000013</c:v>
                </c:pt>
                <c:pt idx="18408">
                  <c:v>66.370130000000003</c:v>
                </c:pt>
                <c:pt idx="18409">
                  <c:v>66.374890000000008</c:v>
                </c:pt>
                <c:pt idx="18410">
                  <c:v>66.379659999999987</c:v>
                </c:pt>
                <c:pt idx="18411">
                  <c:v>66.384420000000006</c:v>
                </c:pt>
                <c:pt idx="18412">
                  <c:v>66.38918000000001</c:v>
                </c:pt>
                <c:pt idx="18413">
                  <c:v>66.393940000000001</c:v>
                </c:pt>
                <c:pt idx="18414">
                  <c:v>66.398709999999994</c:v>
                </c:pt>
                <c:pt idx="18415">
                  <c:v>66.403470000000013</c:v>
                </c:pt>
                <c:pt idx="18416">
                  <c:v>66.408230000000003</c:v>
                </c:pt>
                <c:pt idx="18417">
                  <c:v>66.412990000000008</c:v>
                </c:pt>
                <c:pt idx="18418">
                  <c:v>66.417749999999998</c:v>
                </c:pt>
                <c:pt idx="18419">
                  <c:v>66.422520000000006</c:v>
                </c:pt>
                <c:pt idx="18420">
                  <c:v>66.42728000000001</c:v>
                </c:pt>
                <c:pt idx="18421">
                  <c:v>66.432040000000001</c:v>
                </c:pt>
                <c:pt idx="18422">
                  <c:v>66.436800000000005</c:v>
                </c:pt>
                <c:pt idx="18423">
                  <c:v>66.441569999999999</c:v>
                </c:pt>
                <c:pt idx="18424">
                  <c:v>66.446330000000003</c:v>
                </c:pt>
                <c:pt idx="18425">
                  <c:v>66.451099999999997</c:v>
                </c:pt>
                <c:pt idx="18426">
                  <c:v>66.455860000000001</c:v>
                </c:pt>
                <c:pt idx="18427">
                  <c:v>66.460619999999992</c:v>
                </c:pt>
                <c:pt idx="18428">
                  <c:v>66.465389999999999</c:v>
                </c:pt>
                <c:pt idx="18429">
                  <c:v>66.470150000000004</c:v>
                </c:pt>
                <c:pt idx="18430">
                  <c:v>66.474909999999994</c:v>
                </c:pt>
                <c:pt idx="18431">
                  <c:v>66.479680000000002</c:v>
                </c:pt>
                <c:pt idx="18432">
                  <c:v>66.484440000000006</c:v>
                </c:pt>
                <c:pt idx="18433">
                  <c:v>66.489199999999997</c:v>
                </c:pt>
                <c:pt idx="18434">
                  <c:v>66.493960000000001</c:v>
                </c:pt>
                <c:pt idx="18435">
                  <c:v>66.498730000000009</c:v>
                </c:pt>
                <c:pt idx="18436">
                  <c:v>66.503489999999999</c:v>
                </c:pt>
                <c:pt idx="18437">
                  <c:v>66.508250000000004</c:v>
                </c:pt>
                <c:pt idx="18438">
                  <c:v>66.513009999999994</c:v>
                </c:pt>
                <c:pt idx="18439">
                  <c:v>66.517780000000002</c:v>
                </c:pt>
                <c:pt idx="18440">
                  <c:v>66.522540000000006</c:v>
                </c:pt>
                <c:pt idx="18441">
                  <c:v>66.527299999999997</c:v>
                </c:pt>
                <c:pt idx="18442">
                  <c:v>66.532060000000001</c:v>
                </c:pt>
                <c:pt idx="18443">
                  <c:v>66.536830000000009</c:v>
                </c:pt>
                <c:pt idx="18444">
                  <c:v>66.541589999999999</c:v>
                </c:pt>
                <c:pt idx="18445">
                  <c:v>66.546350000000004</c:v>
                </c:pt>
                <c:pt idx="18446">
                  <c:v>66.551109999999994</c:v>
                </c:pt>
                <c:pt idx="18447">
                  <c:v>66.555880000000002</c:v>
                </c:pt>
                <c:pt idx="18448">
                  <c:v>66.560640000000006</c:v>
                </c:pt>
                <c:pt idx="18449">
                  <c:v>66.565399999999997</c:v>
                </c:pt>
                <c:pt idx="18450">
                  <c:v>66.570170000000005</c:v>
                </c:pt>
                <c:pt idx="18451">
                  <c:v>66.574930000000009</c:v>
                </c:pt>
                <c:pt idx="18452">
                  <c:v>66.579689999999999</c:v>
                </c:pt>
                <c:pt idx="18453">
                  <c:v>66.584450000000004</c:v>
                </c:pt>
                <c:pt idx="18454">
                  <c:v>66.589220000000012</c:v>
                </c:pt>
                <c:pt idx="18455">
                  <c:v>66.593980000000002</c:v>
                </c:pt>
                <c:pt idx="18456">
                  <c:v>66.598740000000006</c:v>
                </c:pt>
                <c:pt idx="18457">
                  <c:v>66.603499999999997</c:v>
                </c:pt>
                <c:pt idx="18458">
                  <c:v>66.60826999999999</c:v>
                </c:pt>
                <c:pt idx="18459">
                  <c:v>66.613030000000009</c:v>
                </c:pt>
                <c:pt idx="18460">
                  <c:v>66.617789999999999</c:v>
                </c:pt>
                <c:pt idx="18461">
                  <c:v>66.622559999999993</c:v>
                </c:pt>
                <c:pt idx="18462">
                  <c:v>66.627319999999997</c:v>
                </c:pt>
                <c:pt idx="18463">
                  <c:v>66.632080000000002</c:v>
                </c:pt>
                <c:pt idx="18464">
                  <c:v>66.636849999999995</c:v>
                </c:pt>
                <c:pt idx="18465">
                  <c:v>66.64161</c:v>
                </c:pt>
                <c:pt idx="18466">
                  <c:v>66.64636999999999</c:v>
                </c:pt>
                <c:pt idx="18467">
                  <c:v>66.651139999999998</c:v>
                </c:pt>
                <c:pt idx="18468">
                  <c:v>66.655900000000003</c:v>
                </c:pt>
                <c:pt idx="18469">
                  <c:v>66.660659999999993</c:v>
                </c:pt>
                <c:pt idx="18470">
                  <c:v>66.665430000000001</c:v>
                </c:pt>
                <c:pt idx="18471">
                  <c:v>66.670190000000005</c:v>
                </c:pt>
                <c:pt idx="18472">
                  <c:v>66.674959999999999</c:v>
                </c:pt>
                <c:pt idx="18473">
                  <c:v>66.679720000000003</c:v>
                </c:pt>
                <c:pt idx="18474">
                  <c:v>66.684480000000008</c:v>
                </c:pt>
                <c:pt idx="18475">
                  <c:v>66.689239999999998</c:v>
                </c:pt>
                <c:pt idx="18476">
                  <c:v>66.694009999999992</c:v>
                </c:pt>
                <c:pt idx="18477">
                  <c:v>66.69877000000001</c:v>
                </c:pt>
                <c:pt idx="18478">
                  <c:v>66.703530000000001</c:v>
                </c:pt>
                <c:pt idx="18479">
                  <c:v>66.708290000000005</c:v>
                </c:pt>
                <c:pt idx="18480">
                  <c:v>66.713059999999999</c:v>
                </c:pt>
                <c:pt idx="18481">
                  <c:v>66.717820000000003</c:v>
                </c:pt>
                <c:pt idx="18482">
                  <c:v>66.722580000000008</c:v>
                </c:pt>
                <c:pt idx="18483">
                  <c:v>66.727350000000001</c:v>
                </c:pt>
                <c:pt idx="18484">
                  <c:v>66.732109999999992</c:v>
                </c:pt>
                <c:pt idx="18485">
                  <c:v>66.73687000000001</c:v>
                </c:pt>
                <c:pt idx="18486">
                  <c:v>66.741640000000004</c:v>
                </c:pt>
                <c:pt idx="18487">
                  <c:v>66.746399999999994</c:v>
                </c:pt>
                <c:pt idx="18488">
                  <c:v>66.751159999999999</c:v>
                </c:pt>
                <c:pt idx="18489">
                  <c:v>66.755920000000003</c:v>
                </c:pt>
                <c:pt idx="18490">
                  <c:v>66.760689999999997</c:v>
                </c:pt>
                <c:pt idx="18491">
                  <c:v>66.765450000000001</c:v>
                </c:pt>
                <c:pt idx="18492">
                  <c:v>66.770209999999992</c:v>
                </c:pt>
                <c:pt idx="18493">
                  <c:v>66.774979999999999</c:v>
                </c:pt>
                <c:pt idx="18494">
                  <c:v>66.779740000000004</c:v>
                </c:pt>
                <c:pt idx="18495">
                  <c:v>66.784499999999994</c:v>
                </c:pt>
                <c:pt idx="18496">
                  <c:v>66.789259999999999</c:v>
                </c:pt>
                <c:pt idx="18497">
                  <c:v>66.794030000000006</c:v>
                </c:pt>
                <c:pt idx="18498">
                  <c:v>66.798789999999997</c:v>
                </c:pt>
                <c:pt idx="18499">
                  <c:v>66.803550000000001</c:v>
                </c:pt>
                <c:pt idx="18500">
                  <c:v>66.808320000000009</c:v>
                </c:pt>
                <c:pt idx="18501">
                  <c:v>66.813079999999999</c:v>
                </c:pt>
                <c:pt idx="18502">
                  <c:v>66.817840000000004</c:v>
                </c:pt>
                <c:pt idx="18503">
                  <c:v>66.822609999999997</c:v>
                </c:pt>
                <c:pt idx="18504">
                  <c:v>66.827370000000002</c:v>
                </c:pt>
                <c:pt idx="18505">
                  <c:v>66.832130000000006</c:v>
                </c:pt>
                <c:pt idx="18506">
                  <c:v>66.836889999999997</c:v>
                </c:pt>
                <c:pt idx="18507">
                  <c:v>66.84165999999999</c:v>
                </c:pt>
                <c:pt idx="18508">
                  <c:v>66.846420000000009</c:v>
                </c:pt>
                <c:pt idx="18509">
                  <c:v>66.851179999999999</c:v>
                </c:pt>
                <c:pt idx="18510">
                  <c:v>66.855949999999993</c:v>
                </c:pt>
                <c:pt idx="18511">
                  <c:v>66.860709999999997</c:v>
                </c:pt>
                <c:pt idx="18512">
                  <c:v>66.865470000000002</c:v>
                </c:pt>
                <c:pt idx="18513">
                  <c:v>66.870239999999995</c:v>
                </c:pt>
                <c:pt idx="18514">
                  <c:v>66.875</c:v>
                </c:pt>
                <c:pt idx="18515">
                  <c:v>66.87975999999999</c:v>
                </c:pt>
                <c:pt idx="18516">
                  <c:v>66.884529999999998</c:v>
                </c:pt>
                <c:pt idx="18517">
                  <c:v>66.889290000000003</c:v>
                </c:pt>
                <c:pt idx="18518">
                  <c:v>66.894049999999993</c:v>
                </c:pt>
                <c:pt idx="18519">
                  <c:v>66.898820000000001</c:v>
                </c:pt>
                <c:pt idx="18520">
                  <c:v>66.903580000000005</c:v>
                </c:pt>
                <c:pt idx="18521">
                  <c:v>66.908339999999995</c:v>
                </c:pt>
                <c:pt idx="18522">
                  <c:v>66.913110000000003</c:v>
                </c:pt>
                <c:pt idx="18523">
                  <c:v>66.917870000000008</c:v>
                </c:pt>
                <c:pt idx="18524">
                  <c:v>66.922629999999998</c:v>
                </c:pt>
                <c:pt idx="18525">
                  <c:v>66.927399999999992</c:v>
                </c:pt>
                <c:pt idx="18526">
                  <c:v>66.93216000000001</c:v>
                </c:pt>
                <c:pt idx="18527">
                  <c:v>66.936930000000004</c:v>
                </c:pt>
                <c:pt idx="18528">
                  <c:v>66.941689999999994</c:v>
                </c:pt>
                <c:pt idx="18529">
                  <c:v>66.946449999999999</c:v>
                </c:pt>
                <c:pt idx="18530">
                  <c:v>66.951220000000006</c:v>
                </c:pt>
                <c:pt idx="18531">
                  <c:v>66.955979999999997</c:v>
                </c:pt>
                <c:pt idx="18532">
                  <c:v>66.960740000000001</c:v>
                </c:pt>
                <c:pt idx="18533">
                  <c:v>66.965510000000009</c:v>
                </c:pt>
                <c:pt idx="18534">
                  <c:v>66.970269999999999</c:v>
                </c:pt>
                <c:pt idx="18535">
                  <c:v>66.975030000000004</c:v>
                </c:pt>
                <c:pt idx="18536">
                  <c:v>66.979800000000012</c:v>
                </c:pt>
                <c:pt idx="18537">
                  <c:v>66.984560000000002</c:v>
                </c:pt>
                <c:pt idx="18538">
                  <c:v>66.989320000000006</c:v>
                </c:pt>
                <c:pt idx="18539">
                  <c:v>66.99409</c:v>
                </c:pt>
                <c:pt idx="18540">
                  <c:v>66.998850000000004</c:v>
                </c:pt>
                <c:pt idx="18541">
                  <c:v>67.003619999999998</c:v>
                </c:pt>
                <c:pt idx="18542">
                  <c:v>67.008380000000002</c:v>
                </c:pt>
                <c:pt idx="18543">
                  <c:v>67.013139999999993</c:v>
                </c:pt>
                <c:pt idx="18544">
                  <c:v>67.017910000000001</c:v>
                </c:pt>
                <c:pt idx="18545">
                  <c:v>67.022670000000005</c:v>
                </c:pt>
                <c:pt idx="18546">
                  <c:v>67.027429999999995</c:v>
                </c:pt>
                <c:pt idx="18547">
                  <c:v>67.032200000000003</c:v>
                </c:pt>
                <c:pt idx="18548">
                  <c:v>67.036960000000008</c:v>
                </c:pt>
                <c:pt idx="18549">
                  <c:v>67.041719999999998</c:v>
                </c:pt>
                <c:pt idx="18550">
                  <c:v>67.046490000000006</c:v>
                </c:pt>
                <c:pt idx="18551">
                  <c:v>67.05125000000001</c:v>
                </c:pt>
                <c:pt idx="18552">
                  <c:v>67.056010000000001</c:v>
                </c:pt>
                <c:pt idx="18553">
                  <c:v>67.060779999999994</c:v>
                </c:pt>
                <c:pt idx="18554">
                  <c:v>67.065540000000013</c:v>
                </c:pt>
                <c:pt idx="18555">
                  <c:v>67.070300000000003</c:v>
                </c:pt>
                <c:pt idx="18556">
                  <c:v>67.075069999999997</c:v>
                </c:pt>
                <c:pt idx="18557">
                  <c:v>67.079829999999987</c:v>
                </c:pt>
                <c:pt idx="18558">
                  <c:v>67.084590000000006</c:v>
                </c:pt>
                <c:pt idx="18559">
                  <c:v>67.089359999999999</c:v>
                </c:pt>
                <c:pt idx="18560">
                  <c:v>67.09411999999999</c:v>
                </c:pt>
                <c:pt idx="18561">
                  <c:v>67.098879999999994</c:v>
                </c:pt>
                <c:pt idx="18562">
                  <c:v>67.103650000000002</c:v>
                </c:pt>
                <c:pt idx="18563">
                  <c:v>67.108409999999992</c:v>
                </c:pt>
                <c:pt idx="18564">
                  <c:v>67.11318</c:v>
                </c:pt>
                <c:pt idx="18565">
                  <c:v>67.117940000000004</c:v>
                </c:pt>
                <c:pt idx="18566">
                  <c:v>67.122699999999995</c:v>
                </c:pt>
                <c:pt idx="18567">
                  <c:v>67.127469999999988</c:v>
                </c:pt>
                <c:pt idx="18568">
                  <c:v>67.132230000000007</c:v>
                </c:pt>
                <c:pt idx="18569">
                  <c:v>67.136989999999997</c:v>
                </c:pt>
                <c:pt idx="18570">
                  <c:v>67.141759999999991</c:v>
                </c:pt>
                <c:pt idx="18571">
                  <c:v>67.146519999999995</c:v>
                </c:pt>
                <c:pt idx="18572">
                  <c:v>67.15128</c:v>
                </c:pt>
                <c:pt idx="18573">
                  <c:v>67.156049999999993</c:v>
                </c:pt>
                <c:pt idx="18574">
                  <c:v>67.160809999999998</c:v>
                </c:pt>
                <c:pt idx="18575">
                  <c:v>67.165569999999988</c:v>
                </c:pt>
                <c:pt idx="18576">
                  <c:v>67.170339999999996</c:v>
                </c:pt>
                <c:pt idx="18577">
                  <c:v>67.1751</c:v>
                </c:pt>
                <c:pt idx="18578">
                  <c:v>67.179870000000008</c:v>
                </c:pt>
                <c:pt idx="18579">
                  <c:v>67.184629999999999</c:v>
                </c:pt>
                <c:pt idx="18580">
                  <c:v>67.189390000000003</c:v>
                </c:pt>
                <c:pt idx="18581">
                  <c:v>67.194159999999997</c:v>
                </c:pt>
                <c:pt idx="18582">
                  <c:v>67.198920000000001</c:v>
                </c:pt>
                <c:pt idx="18583">
                  <c:v>67.203680000000006</c:v>
                </c:pt>
                <c:pt idx="18584">
                  <c:v>67.208449999999999</c:v>
                </c:pt>
                <c:pt idx="18585">
                  <c:v>67.213209999999989</c:v>
                </c:pt>
                <c:pt idx="18586">
                  <c:v>67.217970000000008</c:v>
                </c:pt>
                <c:pt idx="18587">
                  <c:v>67.222740000000002</c:v>
                </c:pt>
                <c:pt idx="18588">
                  <c:v>67.227499999999992</c:v>
                </c:pt>
                <c:pt idx="18589">
                  <c:v>67.23227</c:v>
                </c:pt>
                <c:pt idx="18590">
                  <c:v>67.237030000000004</c:v>
                </c:pt>
                <c:pt idx="18591">
                  <c:v>67.241789999999995</c:v>
                </c:pt>
                <c:pt idx="18592">
                  <c:v>67.246560000000002</c:v>
                </c:pt>
                <c:pt idx="18593">
                  <c:v>67.251320000000007</c:v>
                </c:pt>
                <c:pt idx="18594">
                  <c:v>67.256079999999997</c:v>
                </c:pt>
                <c:pt idx="18595">
                  <c:v>67.260849999999991</c:v>
                </c:pt>
                <c:pt idx="18596">
                  <c:v>67.265610000000009</c:v>
                </c:pt>
                <c:pt idx="18597">
                  <c:v>67.270380000000003</c:v>
                </c:pt>
                <c:pt idx="18598">
                  <c:v>67.275139999999993</c:v>
                </c:pt>
                <c:pt idx="18599">
                  <c:v>67.279899999999998</c:v>
                </c:pt>
                <c:pt idx="18600">
                  <c:v>67.284670000000006</c:v>
                </c:pt>
                <c:pt idx="18601">
                  <c:v>67.289429999999996</c:v>
                </c:pt>
                <c:pt idx="18602">
                  <c:v>67.29419</c:v>
                </c:pt>
                <c:pt idx="18603">
                  <c:v>67.298960000000008</c:v>
                </c:pt>
                <c:pt idx="18604">
                  <c:v>67.303719999999998</c:v>
                </c:pt>
                <c:pt idx="18605">
                  <c:v>67.308489999999992</c:v>
                </c:pt>
                <c:pt idx="18606">
                  <c:v>67.313250000000011</c:v>
                </c:pt>
                <c:pt idx="18607">
                  <c:v>67.318010000000001</c:v>
                </c:pt>
                <c:pt idx="18608">
                  <c:v>67.322779999999995</c:v>
                </c:pt>
                <c:pt idx="18609">
                  <c:v>67.327539999999999</c:v>
                </c:pt>
                <c:pt idx="18610">
                  <c:v>67.332300000000004</c:v>
                </c:pt>
                <c:pt idx="18611">
                  <c:v>67.337069999999997</c:v>
                </c:pt>
                <c:pt idx="18612">
                  <c:v>67.341830000000002</c:v>
                </c:pt>
                <c:pt idx="18613">
                  <c:v>67.346600000000009</c:v>
                </c:pt>
                <c:pt idx="18614">
                  <c:v>67.35136</c:v>
                </c:pt>
                <c:pt idx="18615">
                  <c:v>67.356120000000004</c:v>
                </c:pt>
                <c:pt idx="18616">
                  <c:v>67.360890000000012</c:v>
                </c:pt>
                <c:pt idx="18617">
                  <c:v>67.365650000000002</c:v>
                </c:pt>
                <c:pt idx="18618">
                  <c:v>67.370410000000007</c:v>
                </c:pt>
                <c:pt idx="18619">
                  <c:v>67.37518</c:v>
                </c:pt>
                <c:pt idx="18620">
                  <c:v>67.379940000000005</c:v>
                </c:pt>
                <c:pt idx="18621">
                  <c:v>67.384700000000009</c:v>
                </c:pt>
                <c:pt idx="18622">
                  <c:v>67.389470000000003</c:v>
                </c:pt>
                <c:pt idx="18623">
                  <c:v>67.394229999999993</c:v>
                </c:pt>
                <c:pt idx="18624">
                  <c:v>67.399000000000001</c:v>
                </c:pt>
                <c:pt idx="18625">
                  <c:v>67.403759999999991</c:v>
                </c:pt>
                <c:pt idx="18626">
                  <c:v>67.408519999999996</c:v>
                </c:pt>
                <c:pt idx="18627">
                  <c:v>67.413290000000003</c:v>
                </c:pt>
                <c:pt idx="18628">
                  <c:v>67.418049999999994</c:v>
                </c:pt>
                <c:pt idx="18629">
                  <c:v>67.422809999999998</c:v>
                </c:pt>
                <c:pt idx="18630">
                  <c:v>67.427580000000006</c:v>
                </c:pt>
                <c:pt idx="18631">
                  <c:v>67.432339999999996</c:v>
                </c:pt>
                <c:pt idx="18632">
                  <c:v>67.437100000000001</c:v>
                </c:pt>
                <c:pt idx="18633">
                  <c:v>67.441869999999994</c:v>
                </c:pt>
                <c:pt idx="18634">
                  <c:v>67.446629999999999</c:v>
                </c:pt>
                <c:pt idx="18635">
                  <c:v>67.451399999999992</c:v>
                </c:pt>
                <c:pt idx="18636">
                  <c:v>67.456159999999997</c:v>
                </c:pt>
                <c:pt idx="18637">
                  <c:v>67.460919999999987</c:v>
                </c:pt>
                <c:pt idx="18638">
                  <c:v>67.465689999999995</c:v>
                </c:pt>
                <c:pt idx="18639">
                  <c:v>67.47045</c:v>
                </c:pt>
                <c:pt idx="18640">
                  <c:v>67.47520999999999</c:v>
                </c:pt>
                <c:pt idx="18641">
                  <c:v>67.479979999999998</c:v>
                </c:pt>
                <c:pt idx="18642">
                  <c:v>67.484740000000002</c:v>
                </c:pt>
                <c:pt idx="18643">
                  <c:v>67.489509999999996</c:v>
                </c:pt>
                <c:pt idx="18644">
                  <c:v>67.49427</c:v>
                </c:pt>
                <c:pt idx="18645">
                  <c:v>67.499030000000005</c:v>
                </c:pt>
                <c:pt idx="18646">
                  <c:v>67.503799999999998</c:v>
                </c:pt>
                <c:pt idx="18647">
                  <c:v>67.508559999999989</c:v>
                </c:pt>
                <c:pt idx="18648">
                  <c:v>67.513329999999996</c:v>
                </c:pt>
                <c:pt idx="18649">
                  <c:v>67.518090000000001</c:v>
                </c:pt>
                <c:pt idx="18650">
                  <c:v>67.522849999999991</c:v>
                </c:pt>
                <c:pt idx="18651">
                  <c:v>67.527619999999999</c:v>
                </c:pt>
                <c:pt idx="18652">
                  <c:v>67.532380000000003</c:v>
                </c:pt>
                <c:pt idx="18653">
                  <c:v>67.537150000000011</c:v>
                </c:pt>
                <c:pt idx="18654">
                  <c:v>67.541910000000001</c:v>
                </c:pt>
                <c:pt idx="18655">
                  <c:v>67.546679999999995</c:v>
                </c:pt>
                <c:pt idx="18656">
                  <c:v>67.551439999999999</c:v>
                </c:pt>
                <c:pt idx="18657">
                  <c:v>67.55619999999999</c:v>
                </c:pt>
                <c:pt idx="18658">
                  <c:v>67.560969999999998</c:v>
                </c:pt>
                <c:pt idx="18659">
                  <c:v>67.565730000000002</c:v>
                </c:pt>
                <c:pt idx="18660">
                  <c:v>67.57050000000001</c:v>
                </c:pt>
                <c:pt idx="18661">
                  <c:v>67.57526</c:v>
                </c:pt>
                <c:pt idx="18662">
                  <c:v>67.580020000000005</c:v>
                </c:pt>
                <c:pt idx="18663">
                  <c:v>67.584790000000012</c:v>
                </c:pt>
                <c:pt idx="18664">
                  <c:v>67.589550000000003</c:v>
                </c:pt>
                <c:pt idx="18665">
                  <c:v>67.594319999999996</c:v>
                </c:pt>
                <c:pt idx="18666">
                  <c:v>67.599080000000001</c:v>
                </c:pt>
                <c:pt idx="18667">
                  <c:v>67.603849999999994</c:v>
                </c:pt>
                <c:pt idx="18668">
                  <c:v>67.608609999999999</c:v>
                </c:pt>
                <c:pt idx="18669">
                  <c:v>67.613370000000003</c:v>
                </c:pt>
                <c:pt idx="18670">
                  <c:v>67.618139999999997</c:v>
                </c:pt>
                <c:pt idx="18671">
                  <c:v>67.622900000000001</c:v>
                </c:pt>
                <c:pt idx="18672">
                  <c:v>67.627669999999995</c:v>
                </c:pt>
                <c:pt idx="18673">
                  <c:v>67.632429999999999</c:v>
                </c:pt>
                <c:pt idx="18674">
                  <c:v>67.637199999999993</c:v>
                </c:pt>
                <c:pt idx="18675">
                  <c:v>67.641959999999997</c:v>
                </c:pt>
                <c:pt idx="18676">
                  <c:v>67.646719999999988</c:v>
                </c:pt>
                <c:pt idx="18677">
                  <c:v>67.651489999999995</c:v>
                </c:pt>
                <c:pt idx="18678">
                  <c:v>67.65625</c:v>
                </c:pt>
                <c:pt idx="18679">
                  <c:v>67.661020000000008</c:v>
                </c:pt>
                <c:pt idx="18680">
                  <c:v>67.665779999999998</c:v>
                </c:pt>
                <c:pt idx="18681">
                  <c:v>67.670549999999992</c:v>
                </c:pt>
                <c:pt idx="18682">
                  <c:v>67.675309999999996</c:v>
                </c:pt>
                <c:pt idx="18683">
                  <c:v>67.680070000000001</c:v>
                </c:pt>
                <c:pt idx="18684">
                  <c:v>67.684839999999994</c:v>
                </c:pt>
                <c:pt idx="18685">
                  <c:v>67.689599999999999</c:v>
                </c:pt>
                <c:pt idx="18686">
                  <c:v>67.694370000000006</c:v>
                </c:pt>
                <c:pt idx="18687">
                  <c:v>67.699129999999997</c:v>
                </c:pt>
                <c:pt idx="18688">
                  <c:v>67.703900000000004</c:v>
                </c:pt>
                <c:pt idx="18689">
                  <c:v>67.708660000000009</c:v>
                </c:pt>
                <c:pt idx="18690">
                  <c:v>67.713419999999999</c:v>
                </c:pt>
                <c:pt idx="18691">
                  <c:v>67.718189999999993</c:v>
                </c:pt>
                <c:pt idx="18692">
                  <c:v>67.722949999999997</c:v>
                </c:pt>
                <c:pt idx="18693">
                  <c:v>67.727710000000002</c:v>
                </c:pt>
                <c:pt idx="18694">
                  <c:v>67.732479999999995</c:v>
                </c:pt>
                <c:pt idx="18695">
                  <c:v>67.73724</c:v>
                </c:pt>
                <c:pt idx="18696">
                  <c:v>67.74199999999999</c:v>
                </c:pt>
                <c:pt idx="18697">
                  <c:v>67.746769999999998</c:v>
                </c:pt>
                <c:pt idx="18698">
                  <c:v>67.751530000000002</c:v>
                </c:pt>
                <c:pt idx="18699">
                  <c:v>67.75630000000001</c:v>
                </c:pt>
                <c:pt idx="18700">
                  <c:v>67.761060000000001</c:v>
                </c:pt>
                <c:pt idx="18701">
                  <c:v>67.765829999999994</c:v>
                </c:pt>
                <c:pt idx="18702">
                  <c:v>67.770589999999999</c:v>
                </c:pt>
                <c:pt idx="18703">
                  <c:v>67.775350000000003</c:v>
                </c:pt>
                <c:pt idx="18704">
                  <c:v>67.780119999999997</c:v>
                </c:pt>
                <c:pt idx="18705">
                  <c:v>67.784880000000001</c:v>
                </c:pt>
                <c:pt idx="18706">
                  <c:v>67.789650000000009</c:v>
                </c:pt>
                <c:pt idx="18707">
                  <c:v>67.794409999999999</c:v>
                </c:pt>
                <c:pt idx="18708">
                  <c:v>67.799180000000007</c:v>
                </c:pt>
                <c:pt idx="18709">
                  <c:v>67.803939999999997</c:v>
                </c:pt>
                <c:pt idx="18710">
                  <c:v>67.808709999999991</c:v>
                </c:pt>
                <c:pt idx="18711">
                  <c:v>67.813469999999995</c:v>
                </c:pt>
                <c:pt idx="18712">
                  <c:v>67.818240000000003</c:v>
                </c:pt>
                <c:pt idx="18713">
                  <c:v>67.822999999999993</c:v>
                </c:pt>
                <c:pt idx="18714">
                  <c:v>67.827759999999998</c:v>
                </c:pt>
                <c:pt idx="18715">
                  <c:v>67.832530000000006</c:v>
                </c:pt>
                <c:pt idx="18716">
                  <c:v>67.837289999999996</c:v>
                </c:pt>
                <c:pt idx="18717">
                  <c:v>67.842059999999989</c:v>
                </c:pt>
                <c:pt idx="18718">
                  <c:v>67.846820000000008</c:v>
                </c:pt>
                <c:pt idx="18719">
                  <c:v>67.851590000000002</c:v>
                </c:pt>
                <c:pt idx="18720">
                  <c:v>67.856349999999992</c:v>
                </c:pt>
                <c:pt idx="18721">
                  <c:v>67.86112</c:v>
                </c:pt>
                <c:pt idx="18722">
                  <c:v>67.865880000000004</c:v>
                </c:pt>
                <c:pt idx="18723">
                  <c:v>67.870649999999998</c:v>
                </c:pt>
                <c:pt idx="18724">
                  <c:v>67.875410000000002</c:v>
                </c:pt>
                <c:pt idx="18725">
                  <c:v>67.880179999999996</c:v>
                </c:pt>
                <c:pt idx="18726">
                  <c:v>67.88494</c:v>
                </c:pt>
                <c:pt idx="18727">
                  <c:v>67.889699999999991</c:v>
                </c:pt>
                <c:pt idx="18728">
                  <c:v>67.894469999999998</c:v>
                </c:pt>
                <c:pt idx="18729">
                  <c:v>67.899230000000003</c:v>
                </c:pt>
                <c:pt idx="18730">
                  <c:v>67.904000000000011</c:v>
                </c:pt>
                <c:pt idx="18731">
                  <c:v>67.908760000000001</c:v>
                </c:pt>
                <c:pt idx="18732">
                  <c:v>67.913520000000005</c:v>
                </c:pt>
                <c:pt idx="18733">
                  <c:v>67.918290000000013</c:v>
                </c:pt>
                <c:pt idx="18734">
                  <c:v>67.923050000000003</c:v>
                </c:pt>
                <c:pt idx="18735">
                  <c:v>67.927819999999997</c:v>
                </c:pt>
                <c:pt idx="18736">
                  <c:v>67.932580000000002</c:v>
                </c:pt>
                <c:pt idx="18737">
                  <c:v>67.937339999999992</c:v>
                </c:pt>
                <c:pt idx="18738">
                  <c:v>67.94211</c:v>
                </c:pt>
                <c:pt idx="18739">
                  <c:v>67.946870000000004</c:v>
                </c:pt>
                <c:pt idx="18740">
                  <c:v>67.951639999999998</c:v>
                </c:pt>
                <c:pt idx="18741">
                  <c:v>67.956400000000002</c:v>
                </c:pt>
                <c:pt idx="18742">
                  <c:v>67.961169999999996</c:v>
                </c:pt>
                <c:pt idx="18743">
                  <c:v>67.96593</c:v>
                </c:pt>
                <c:pt idx="18744">
                  <c:v>67.970699999999994</c:v>
                </c:pt>
                <c:pt idx="18745">
                  <c:v>67.975459999999998</c:v>
                </c:pt>
                <c:pt idx="18746">
                  <c:v>67.980230000000006</c:v>
                </c:pt>
                <c:pt idx="18747">
                  <c:v>67.984989999999996</c:v>
                </c:pt>
                <c:pt idx="18748">
                  <c:v>67.98975999999999</c:v>
                </c:pt>
                <c:pt idx="18749">
                  <c:v>67.994520000000009</c:v>
                </c:pt>
                <c:pt idx="18750">
                  <c:v>67.999279999999999</c:v>
                </c:pt>
                <c:pt idx="18751">
                  <c:v>68.004049999999992</c:v>
                </c:pt>
                <c:pt idx="18752">
                  <c:v>68.008809999999997</c:v>
                </c:pt>
                <c:pt idx="18753">
                  <c:v>68.013580000000005</c:v>
                </c:pt>
                <c:pt idx="18754">
                  <c:v>68.018339999999995</c:v>
                </c:pt>
                <c:pt idx="18755">
                  <c:v>68.023110000000003</c:v>
                </c:pt>
                <c:pt idx="18756">
                  <c:v>68.027870000000007</c:v>
                </c:pt>
                <c:pt idx="18757">
                  <c:v>68.032640000000001</c:v>
                </c:pt>
                <c:pt idx="18758">
                  <c:v>68.037399999999991</c:v>
                </c:pt>
                <c:pt idx="18759">
                  <c:v>68.042169999999999</c:v>
                </c:pt>
                <c:pt idx="18760">
                  <c:v>68.046930000000003</c:v>
                </c:pt>
                <c:pt idx="18761">
                  <c:v>68.051700000000011</c:v>
                </c:pt>
                <c:pt idx="18762">
                  <c:v>68.056460000000001</c:v>
                </c:pt>
                <c:pt idx="18763">
                  <c:v>68.061229999999995</c:v>
                </c:pt>
                <c:pt idx="18764">
                  <c:v>68.065990000000014</c:v>
                </c:pt>
                <c:pt idx="18765">
                  <c:v>68.070750000000004</c:v>
                </c:pt>
                <c:pt idx="18766">
                  <c:v>68.075519999999997</c:v>
                </c:pt>
                <c:pt idx="18767">
                  <c:v>68.080280000000002</c:v>
                </c:pt>
                <c:pt idx="18768">
                  <c:v>68.085040000000006</c:v>
                </c:pt>
                <c:pt idx="18769">
                  <c:v>68.08981</c:v>
                </c:pt>
                <c:pt idx="18770">
                  <c:v>68.09456999999999</c:v>
                </c:pt>
                <c:pt idx="18771">
                  <c:v>68.099339999999998</c:v>
                </c:pt>
                <c:pt idx="18772">
                  <c:v>68.104100000000003</c:v>
                </c:pt>
                <c:pt idx="18773">
                  <c:v>68.108869999999996</c:v>
                </c:pt>
                <c:pt idx="18774">
                  <c:v>68.113630000000001</c:v>
                </c:pt>
                <c:pt idx="18775">
                  <c:v>68.118399999999994</c:v>
                </c:pt>
                <c:pt idx="18776">
                  <c:v>68.123159999999999</c:v>
                </c:pt>
                <c:pt idx="18777">
                  <c:v>68.127930000000006</c:v>
                </c:pt>
                <c:pt idx="18778">
                  <c:v>68.132689999999997</c:v>
                </c:pt>
                <c:pt idx="18779">
                  <c:v>68.13745999999999</c:v>
                </c:pt>
                <c:pt idx="18780">
                  <c:v>68.142220000000009</c:v>
                </c:pt>
                <c:pt idx="18781">
                  <c:v>68.146990000000002</c:v>
                </c:pt>
                <c:pt idx="18782">
                  <c:v>68.151749999999993</c:v>
                </c:pt>
                <c:pt idx="18783">
                  <c:v>68.15652</c:v>
                </c:pt>
                <c:pt idx="18784">
                  <c:v>68.161280000000005</c:v>
                </c:pt>
                <c:pt idx="18785">
                  <c:v>68.166050000000013</c:v>
                </c:pt>
                <c:pt idx="18786">
                  <c:v>68.170810000000003</c:v>
                </c:pt>
                <c:pt idx="18787">
                  <c:v>68.175579999999997</c:v>
                </c:pt>
                <c:pt idx="18788">
                  <c:v>68.180340000000001</c:v>
                </c:pt>
                <c:pt idx="18789">
                  <c:v>68.185109999999995</c:v>
                </c:pt>
                <c:pt idx="18790">
                  <c:v>68.189869999999999</c:v>
                </c:pt>
                <c:pt idx="18791">
                  <c:v>68.194640000000007</c:v>
                </c:pt>
                <c:pt idx="18792">
                  <c:v>68.199399999999997</c:v>
                </c:pt>
                <c:pt idx="18793">
                  <c:v>68.204160000000002</c:v>
                </c:pt>
                <c:pt idx="18794">
                  <c:v>68.208929999999995</c:v>
                </c:pt>
                <c:pt idx="18795">
                  <c:v>68.21369</c:v>
                </c:pt>
                <c:pt idx="18796">
                  <c:v>68.218459999999993</c:v>
                </c:pt>
                <c:pt idx="18797">
                  <c:v>68.223219999999998</c:v>
                </c:pt>
                <c:pt idx="18798">
                  <c:v>68.227990000000005</c:v>
                </c:pt>
                <c:pt idx="18799">
                  <c:v>68.232749999999996</c:v>
                </c:pt>
                <c:pt idx="18800">
                  <c:v>68.237519999999989</c:v>
                </c:pt>
                <c:pt idx="18801">
                  <c:v>68.242280000000008</c:v>
                </c:pt>
                <c:pt idx="18802">
                  <c:v>68.247050000000002</c:v>
                </c:pt>
                <c:pt idx="18803">
                  <c:v>68.251809999999992</c:v>
                </c:pt>
                <c:pt idx="18804">
                  <c:v>68.25658</c:v>
                </c:pt>
                <c:pt idx="18805">
                  <c:v>68.261340000000004</c:v>
                </c:pt>
                <c:pt idx="18806">
                  <c:v>68.266110000000012</c:v>
                </c:pt>
                <c:pt idx="18807">
                  <c:v>68.270870000000002</c:v>
                </c:pt>
                <c:pt idx="18808">
                  <c:v>68.275639999999996</c:v>
                </c:pt>
                <c:pt idx="18809">
                  <c:v>68.2804</c:v>
                </c:pt>
                <c:pt idx="18810">
                  <c:v>68.285170000000008</c:v>
                </c:pt>
                <c:pt idx="18811">
                  <c:v>68.289939999999987</c:v>
                </c:pt>
                <c:pt idx="18812">
                  <c:v>68.294700000000006</c:v>
                </c:pt>
                <c:pt idx="18813">
                  <c:v>68.29946000000001</c:v>
                </c:pt>
                <c:pt idx="18814">
                  <c:v>68.30422999999999</c:v>
                </c:pt>
                <c:pt idx="18815">
                  <c:v>68.308989999999994</c:v>
                </c:pt>
                <c:pt idx="18816">
                  <c:v>68.313760000000002</c:v>
                </c:pt>
                <c:pt idx="18817">
                  <c:v>68.318519999999992</c:v>
                </c:pt>
                <c:pt idx="18818">
                  <c:v>68.323279999999997</c:v>
                </c:pt>
                <c:pt idx="18819">
                  <c:v>68.328050000000005</c:v>
                </c:pt>
                <c:pt idx="18820">
                  <c:v>68.332809999999995</c:v>
                </c:pt>
                <c:pt idx="18821">
                  <c:v>68.337579999999988</c:v>
                </c:pt>
                <c:pt idx="18822">
                  <c:v>68.342340000000007</c:v>
                </c:pt>
                <c:pt idx="18823">
                  <c:v>68.347110000000001</c:v>
                </c:pt>
                <c:pt idx="18824">
                  <c:v>68.351869999999991</c:v>
                </c:pt>
                <c:pt idx="18825">
                  <c:v>68.356639999999999</c:v>
                </c:pt>
                <c:pt idx="18826">
                  <c:v>68.361409999999992</c:v>
                </c:pt>
                <c:pt idx="18827">
                  <c:v>68.366170000000011</c:v>
                </c:pt>
                <c:pt idx="18828">
                  <c:v>68.370940000000004</c:v>
                </c:pt>
                <c:pt idx="18829">
                  <c:v>68.375699999999995</c:v>
                </c:pt>
                <c:pt idx="18830">
                  <c:v>68.380470000000003</c:v>
                </c:pt>
                <c:pt idx="18831">
                  <c:v>68.385230000000007</c:v>
                </c:pt>
                <c:pt idx="18832">
                  <c:v>68.39</c:v>
                </c:pt>
                <c:pt idx="18833">
                  <c:v>68.394760000000005</c:v>
                </c:pt>
                <c:pt idx="18834">
                  <c:v>68.399529999999999</c:v>
                </c:pt>
                <c:pt idx="18835">
                  <c:v>68.404290000000003</c:v>
                </c:pt>
                <c:pt idx="18836">
                  <c:v>68.409059999999997</c:v>
                </c:pt>
                <c:pt idx="18837">
                  <c:v>68.413820000000001</c:v>
                </c:pt>
                <c:pt idx="18838">
                  <c:v>68.418580000000006</c:v>
                </c:pt>
                <c:pt idx="18839">
                  <c:v>68.423349999999999</c:v>
                </c:pt>
                <c:pt idx="18840">
                  <c:v>68.428110000000004</c:v>
                </c:pt>
                <c:pt idx="18841">
                  <c:v>68.432879999999997</c:v>
                </c:pt>
                <c:pt idx="18842">
                  <c:v>68.437639999999988</c:v>
                </c:pt>
                <c:pt idx="18843">
                  <c:v>68.442409999999995</c:v>
                </c:pt>
                <c:pt idx="18844">
                  <c:v>68.44717</c:v>
                </c:pt>
                <c:pt idx="18845">
                  <c:v>68.451940000000008</c:v>
                </c:pt>
                <c:pt idx="18846">
                  <c:v>68.456710000000001</c:v>
                </c:pt>
                <c:pt idx="18847">
                  <c:v>68.461469999999991</c:v>
                </c:pt>
                <c:pt idx="18848">
                  <c:v>68.466239999999999</c:v>
                </c:pt>
                <c:pt idx="18849">
                  <c:v>68.471000000000004</c:v>
                </c:pt>
                <c:pt idx="18850">
                  <c:v>68.475770000000011</c:v>
                </c:pt>
                <c:pt idx="18851">
                  <c:v>68.480530000000002</c:v>
                </c:pt>
                <c:pt idx="18852">
                  <c:v>68.485299999999995</c:v>
                </c:pt>
                <c:pt idx="18853">
                  <c:v>68.49006</c:v>
                </c:pt>
                <c:pt idx="18854">
                  <c:v>68.494830000000007</c:v>
                </c:pt>
                <c:pt idx="18855">
                  <c:v>68.499589999999998</c:v>
                </c:pt>
                <c:pt idx="18856">
                  <c:v>68.504360000000005</c:v>
                </c:pt>
                <c:pt idx="18857">
                  <c:v>68.50912000000001</c:v>
                </c:pt>
                <c:pt idx="18858">
                  <c:v>68.513889999999989</c:v>
                </c:pt>
                <c:pt idx="18859">
                  <c:v>68.518649999999994</c:v>
                </c:pt>
                <c:pt idx="18860">
                  <c:v>68.523410000000013</c:v>
                </c:pt>
                <c:pt idx="18861">
                  <c:v>68.528179999999992</c:v>
                </c:pt>
                <c:pt idx="18862">
                  <c:v>68.532939999999996</c:v>
                </c:pt>
                <c:pt idx="18863">
                  <c:v>68.537710000000004</c:v>
                </c:pt>
                <c:pt idx="18864">
                  <c:v>68.542479999999998</c:v>
                </c:pt>
                <c:pt idx="18865">
                  <c:v>68.547240000000002</c:v>
                </c:pt>
                <c:pt idx="18866">
                  <c:v>68.552009999999996</c:v>
                </c:pt>
                <c:pt idx="18867">
                  <c:v>68.55677</c:v>
                </c:pt>
                <c:pt idx="18868">
                  <c:v>68.561540000000008</c:v>
                </c:pt>
                <c:pt idx="18869">
                  <c:v>68.566299999999998</c:v>
                </c:pt>
                <c:pt idx="18870">
                  <c:v>68.571069999999992</c:v>
                </c:pt>
                <c:pt idx="18871">
                  <c:v>68.575839999999999</c:v>
                </c:pt>
                <c:pt idx="18872">
                  <c:v>68.580600000000004</c:v>
                </c:pt>
                <c:pt idx="18873">
                  <c:v>68.585370000000012</c:v>
                </c:pt>
                <c:pt idx="18874">
                  <c:v>68.590130000000002</c:v>
                </c:pt>
                <c:pt idx="18875">
                  <c:v>68.594899999999996</c:v>
                </c:pt>
                <c:pt idx="18876">
                  <c:v>68.59966</c:v>
                </c:pt>
                <c:pt idx="18877">
                  <c:v>68.604420000000005</c:v>
                </c:pt>
                <c:pt idx="18878">
                  <c:v>68.609189999999998</c:v>
                </c:pt>
                <c:pt idx="18879">
                  <c:v>68.613950000000003</c:v>
                </c:pt>
                <c:pt idx="18880">
                  <c:v>68.618719999999996</c:v>
                </c:pt>
                <c:pt idx="18881">
                  <c:v>68.623480000000001</c:v>
                </c:pt>
                <c:pt idx="18882">
                  <c:v>68.628250000000008</c:v>
                </c:pt>
                <c:pt idx="18883">
                  <c:v>68.633020000000002</c:v>
                </c:pt>
                <c:pt idx="18884">
                  <c:v>68.637779999999992</c:v>
                </c:pt>
                <c:pt idx="18885">
                  <c:v>68.64255</c:v>
                </c:pt>
                <c:pt idx="18886">
                  <c:v>68.647310000000004</c:v>
                </c:pt>
                <c:pt idx="18887">
                  <c:v>68.652079999999998</c:v>
                </c:pt>
                <c:pt idx="18888">
                  <c:v>68.656840000000003</c:v>
                </c:pt>
                <c:pt idx="18889">
                  <c:v>68.661609999999996</c:v>
                </c:pt>
                <c:pt idx="18890">
                  <c:v>68.666380000000004</c:v>
                </c:pt>
                <c:pt idx="18891">
                  <c:v>68.671140000000008</c:v>
                </c:pt>
                <c:pt idx="18892">
                  <c:v>68.675910000000002</c:v>
                </c:pt>
                <c:pt idx="18893">
                  <c:v>68.680669999999992</c:v>
                </c:pt>
                <c:pt idx="18894">
                  <c:v>68.685430000000011</c:v>
                </c:pt>
                <c:pt idx="18895">
                  <c:v>68.690200000000004</c:v>
                </c:pt>
                <c:pt idx="18896">
                  <c:v>68.694959999999995</c:v>
                </c:pt>
                <c:pt idx="18897">
                  <c:v>68.699730000000002</c:v>
                </c:pt>
                <c:pt idx="18898">
                  <c:v>68.704489999999993</c:v>
                </c:pt>
                <c:pt idx="18899">
                  <c:v>68.70926</c:v>
                </c:pt>
                <c:pt idx="18900">
                  <c:v>68.714029999999994</c:v>
                </c:pt>
                <c:pt idx="18901">
                  <c:v>68.718789999999998</c:v>
                </c:pt>
                <c:pt idx="18902">
                  <c:v>68.723560000000006</c:v>
                </c:pt>
                <c:pt idx="18903">
                  <c:v>68.728319999999997</c:v>
                </c:pt>
                <c:pt idx="18904">
                  <c:v>68.73308999999999</c:v>
                </c:pt>
                <c:pt idx="18905">
                  <c:v>68.737850000000009</c:v>
                </c:pt>
                <c:pt idx="18906">
                  <c:v>68.742620000000002</c:v>
                </c:pt>
                <c:pt idx="18907">
                  <c:v>68.74739000000001</c:v>
                </c:pt>
                <c:pt idx="18908">
                  <c:v>68.75215</c:v>
                </c:pt>
                <c:pt idx="18909">
                  <c:v>68.756919999999994</c:v>
                </c:pt>
                <c:pt idx="18910">
                  <c:v>68.761680000000013</c:v>
                </c:pt>
                <c:pt idx="18911">
                  <c:v>68.766440000000003</c:v>
                </c:pt>
                <c:pt idx="18912">
                  <c:v>68.771209999999996</c:v>
                </c:pt>
                <c:pt idx="18913">
                  <c:v>68.775970000000001</c:v>
                </c:pt>
                <c:pt idx="18914">
                  <c:v>68.780740000000009</c:v>
                </c:pt>
                <c:pt idx="18915">
                  <c:v>68.785499999999999</c:v>
                </c:pt>
                <c:pt idx="18916">
                  <c:v>68.790270000000007</c:v>
                </c:pt>
                <c:pt idx="18917">
                  <c:v>68.79504</c:v>
                </c:pt>
                <c:pt idx="18918">
                  <c:v>68.799799999999991</c:v>
                </c:pt>
                <c:pt idx="18919">
                  <c:v>68.804569999999998</c:v>
                </c:pt>
                <c:pt idx="18920">
                  <c:v>68.809339999999992</c:v>
                </c:pt>
                <c:pt idx="18921">
                  <c:v>68.814099999999996</c:v>
                </c:pt>
                <c:pt idx="18922">
                  <c:v>68.818870000000004</c:v>
                </c:pt>
                <c:pt idx="18923">
                  <c:v>68.823629999999994</c:v>
                </c:pt>
                <c:pt idx="18924">
                  <c:v>68.828400000000002</c:v>
                </c:pt>
                <c:pt idx="18925">
                  <c:v>68.833160000000007</c:v>
                </c:pt>
                <c:pt idx="18926">
                  <c:v>68.83793</c:v>
                </c:pt>
                <c:pt idx="18927">
                  <c:v>68.842690000000005</c:v>
                </c:pt>
                <c:pt idx="18928">
                  <c:v>68.847459999999998</c:v>
                </c:pt>
                <c:pt idx="18929">
                  <c:v>68.852220000000003</c:v>
                </c:pt>
                <c:pt idx="18930">
                  <c:v>68.85699000000001</c:v>
                </c:pt>
                <c:pt idx="18931">
                  <c:v>68.861750000000001</c:v>
                </c:pt>
                <c:pt idx="18932">
                  <c:v>68.866519999999994</c:v>
                </c:pt>
                <c:pt idx="18933">
                  <c:v>68.871280000000013</c:v>
                </c:pt>
                <c:pt idx="18934">
                  <c:v>68.876049999999992</c:v>
                </c:pt>
                <c:pt idx="18935">
                  <c:v>68.88082</c:v>
                </c:pt>
                <c:pt idx="18936">
                  <c:v>68.885580000000004</c:v>
                </c:pt>
                <c:pt idx="18937">
                  <c:v>68.890349999999998</c:v>
                </c:pt>
                <c:pt idx="18938">
                  <c:v>68.895120000000006</c:v>
                </c:pt>
                <c:pt idx="18939">
                  <c:v>68.899879999999996</c:v>
                </c:pt>
                <c:pt idx="18940">
                  <c:v>68.904650000000004</c:v>
                </c:pt>
                <c:pt idx="18941">
                  <c:v>68.909410000000008</c:v>
                </c:pt>
                <c:pt idx="18942">
                  <c:v>68.914180000000002</c:v>
                </c:pt>
                <c:pt idx="18943">
                  <c:v>68.918939999999992</c:v>
                </c:pt>
                <c:pt idx="18944">
                  <c:v>68.923700000000011</c:v>
                </c:pt>
                <c:pt idx="18945">
                  <c:v>68.928470000000004</c:v>
                </c:pt>
                <c:pt idx="18946">
                  <c:v>68.933240000000012</c:v>
                </c:pt>
                <c:pt idx="18947">
                  <c:v>68.938000000000002</c:v>
                </c:pt>
                <c:pt idx="18948">
                  <c:v>68.942769999999996</c:v>
                </c:pt>
                <c:pt idx="18949">
                  <c:v>68.94753</c:v>
                </c:pt>
                <c:pt idx="18950">
                  <c:v>68.952299999999994</c:v>
                </c:pt>
                <c:pt idx="18951">
                  <c:v>68.957070000000002</c:v>
                </c:pt>
                <c:pt idx="18952">
                  <c:v>68.961830000000006</c:v>
                </c:pt>
                <c:pt idx="18953">
                  <c:v>68.9666</c:v>
                </c:pt>
                <c:pt idx="18954">
                  <c:v>68.971370000000007</c:v>
                </c:pt>
                <c:pt idx="18955">
                  <c:v>68.976129999999998</c:v>
                </c:pt>
                <c:pt idx="18956">
                  <c:v>68.980890000000002</c:v>
                </c:pt>
                <c:pt idx="18957">
                  <c:v>68.98566000000001</c:v>
                </c:pt>
                <c:pt idx="18958">
                  <c:v>68.99042</c:v>
                </c:pt>
                <c:pt idx="18959">
                  <c:v>68.995189999999994</c:v>
                </c:pt>
                <c:pt idx="18960">
                  <c:v>68.999949999999998</c:v>
                </c:pt>
                <c:pt idx="18961">
                  <c:v>69.004720000000006</c:v>
                </c:pt>
                <c:pt idx="18962">
                  <c:v>69.00949</c:v>
                </c:pt>
                <c:pt idx="18963">
                  <c:v>69.014250000000004</c:v>
                </c:pt>
                <c:pt idx="18964">
                  <c:v>69.019019999999998</c:v>
                </c:pt>
                <c:pt idx="18965">
                  <c:v>69.023790000000005</c:v>
                </c:pt>
                <c:pt idx="18966">
                  <c:v>69.028549999999996</c:v>
                </c:pt>
                <c:pt idx="18967">
                  <c:v>69.033319999999989</c:v>
                </c:pt>
                <c:pt idx="18968">
                  <c:v>69.038080000000008</c:v>
                </c:pt>
                <c:pt idx="18969">
                  <c:v>69.042850000000001</c:v>
                </c:pt>
                <c:pt idx="18970">
                  <c:v>69.047609999999992</c:v>
                </c:pt>
                <c:pt idx="18971">
                  <c:v>69.052379999999999</c:v>
                </c:pt>
                <c:pt idx="18972">
                  <c:v>69.057140000000004</c:v>
                </c:pt>
                <c:pt idx="18973">
                  <c:v>69.061909999999997</c:v>
                </c:pt>
                <c:pt idx="18974">
                  <c:v>69.066670000000002</c:v>
                </c:pt>
                <c:pt idx="18975">
                  <c:v>69.071439999999996</c:v>
                </c:pt>
                <c:pt idx="18976">
                  <c:v>69.076210000000003</c:v>
                </c:pt>
                <c:pt idx="18977">
                  <c:v>69.080970000000008</c:v>
                </c:pt>
                <c:pt idx="18978">
                  <c:v>69.085740000000001</c:v>
                </c:pt>
                <c:pt idx="18979">
                  <c:v>69.090509999999995</c:v>
                </c:pt>
                <c:pt idx="18980">
                  <c:v>69.095269999999999</c:v>
                </c:pt>
                <c:pt idx="18981">
                  <c:v>69.100040000000007</c:v>
                </c:pt>
                <c:pt idx="18982">
                  <c:v>69.104799999999997</c:v>
                </c:pt>
                <c:pt idx="18983">
                  <c:v>69.109569999999991</c:v>
                </c:pt>
                <c:pt idx="18984">
                  <c:v>69.114329999999995</c:v>
                </c:pt>
                <c:pt idx="18985">
                  <c:v>69.119100000000003</c:v>
                </c:pt>
                <c:pt idx="18986">
                  <c:v>69.123859999999993</c:v>
                </c:pt>
                <c:pt idx="18987">
                  <c:v>69.128630000000001</c:v>
                </c:pt>
                <c:pt idx="18988">
                  <c:v>69.133390000000006</c:v>
                </c:pt>
                <c:pt idx="18989">
                  <c:v>69.138159999999999</c:v>
                </c:pt>
                <c:pt idx="18990">
                  <c:v>69.142930000000007</c:v>
                </c:pt>
                <c:pt idx="18991">
                  <c:v>69.147689999999997</c:v>
                </c:pt>
                <c:pt idx="18992">
                  <c:v>69.152460000000005</c:v>
                </c:pt>
                <c:pt idx="18993">
                  <c:v>69.157229999999998</c:v>
                </c:pt>
                <c:pt idx="18994">
                  <c:v>69.161990000000003</c:v>
                </c:pt>
                <c:pt idx="18995">
                  <c:v>69.166759999999996</c:v>
                </c:pt>
                <c:pt idx="18996">
                  <c:v>69.17152999999999</c:v>
                </c:pt>
                <c:pt idx="18997">
                  <c:v>69.176289999999995</c:v>
                </c:pt>
                <c:pt idx="18998">
                  <c:v>69.181049999999999</c:v>
                </c:pt>
                <c:pt idx="18999">
                  <c:v>69.185819999999993</c:v>
                </c:pt>
                <c:pt idx="19000">
                  <c:v>69.190579999999997</c:v>
                </c:pt>
                <c:pt idx="19001">
                  <c:v>69.195350000000005</c:v>
                </c:pt>
                <c:pt idx="19002">
                  <c:v>69.200119999999998</c:v>
                </c:pt>
                <c:pt idx="19003">
                  <c:v>69.204880000000003</c:v>
                </c:pt>
                <c:pt idx="19004">
                  <c:v>69.209649999999996</c:v>
                </c:pt>
                <c:pt idx="19005">
                  <c:v>69.214420000000004</c:v>
                </c:pt>
                <c:pt idx="19006">
                  <c:v>69.219180000000009</c:v>
                </c:pt>
                <c:pt idx="19007">
                  <c:v>69.223950000000002</c:v>
                </c:pt>
                <c:pt idx="19008">
                  <c:v>69.228719999999996</c:v>
                </c:pt>
                <c:pt idx="19009">
                  <c:v>69.23348</c:v>
                </c:pt>
                <c:pt idx="19010">
                  <c:v>69.238250000000008</c:v>
                </c:pt>
                <c:pt idx="19011">
                  <c:v>69.243009999999998</c:v>
                </c:pt>
                <c:pt idx="19012">
                  <c:v>69.247770000000003</c:v>
                </c:pt>
                <c:pt idx="19013">
                  <c:v>69.252539999999996</c:v>
                </c:pt>
                <c:pt idx="19014">
                  <c:v>69.257310000000004</c:v>
                </c:pt>
                <c:pt idx="19015">
                  <c:v>69.262069999999994</c:v>
                </c:pt>
                <c:pt idx="19016">
                  <c:v>69.266840000000002</c:v>
                </c:pt>
                <c:pt idx="19017">
                  <c:v>69.271609999999995</c:v>
                </c:pt>
                <c:pt idx="19018">
                  <c:v>69.27637</c:v>
                </c:pt>
                <c:pt idx="19019">
                  <c:v>69.281140000000008</c:v>
                </c:pt>
                <c:pt idx="19020">
                  <c:v>69.285910000000001</c:v>
                </c:pt>
                <c:pt idx="19021">
                  <c:v>69.290670000000006</c:v>
                </c:pt>
                <c:pt idx="19022">
                  <c:v>69.295439999999999</c:v>
                </c:pt>
                <c:pt idx="19023">
                  <c:v>69.300200000000004</c:v>
                </c:pt>
                <c:pt idx="19024">
                  <c:v>69.304969999999997</c:v>
                </c:pt>
                <c:pt idx="19025">
                  <c:v>69.309730000000002</c:v>
                </c:pt>
                <c:pt idx="19026">
                  <c:v>69.314499999999995</c:v>
                </c:pt>
                <c:pt idx="19027">
                  <c:v>69.31926</c:v>
                </c:pt>
                <c:pt idx="19028">
                  <c:v>69.324029999999993</c:v>
                </c:pt>
                <c:pt idx="19029">
                  <c:v>69.328800000000001</c:v>
                </c:pt>
                <c:pt idx="19030">
                  <c:v>69.333560000000006</c:v>
                </c:pt>
                <c:pt idx="19031">
                  <c:v>69.338329999999999</c:v>
                </c:pt>
                <c:pt idx="19032">
                  <c:v>69.343100000000007</c:v>
                </c:pt>
                <c:pt idx="19033">
                  <c:v>69.347859999999997</c:v>
                </c:pt>
                <c:pt idx="19034">
                  <c:v>69.352630000000005</c:v>
                </c:pt>
                <c:pt idx="19035">
                  <c:v>69.357399999999998</c:v>
                </c:pt>
                <c:pt idx="19036">
                  <c:v>69.362160000000003</c:v>
                </c:pt>
                <c:pt idx="19037">
                  <c:v>69.366919999999993</c:v>
                </c:pt>
                <c:pt idx="19038">
                  <c:v>69.371690000000001</c:v>
                </c:pt>
                <c:pt idx="19039">
                  <c:v>69.376459999999994</c:v>
                </c:pt>
                <c:pt idx="19040">
                  <c:v>69.381219999999999</c:v>
                </c:pt>
                <c:pt idx="19041">
                  <c:v>69.385989999999993</c:v>
                </c:pt>
                <c:pt idx="19042">
                  <c:v>69.39076</c:v>
                </c:pt>
                <c:pt idx="19043">
                  <c:v>69.395520000000005</c:v>
                </c:pt>
                <c:pt idx="19044">
                  <c:v>69.400289999999998</c:v>
                </c:pt>
                <c:pt idx="19045">
                  <c:v>69.405060000000006</c:v>
                </c:pt>
                <c:pt idx="19046">
                  <c:v>69.409819999999996</c:v>
                </c:pt>
                <c:pt idx="19047">
                  <c:v>69.414590000000004</c:v>
                </c:pt>
                <c:pt idx="19048">
                  <c:v>69.419350000000009</c:v>
                </c:pt>
                <c:pt idx="19049">
                  <c:v>69.424120000000002</c:v>
                </c:pt>
                <c:pt idx="19050">
                  <c:v>69.428879999999992</c:v>
                </c:pt>
                <c:pt idx="19051">
                  <c:v>69.43365</c:v>
                </c:pt>
                <c:pt idx="19052">
                  <c:v>69.438420000000008</c:v>
                </c:pt>
                <c:pt idx="19053">
                  <c:v>69.443179999999998</c:v>
                </c:pt>
                <c:pt idx="19054">
                  <c:v>69.447949999999992</c:v>
                </c:pt>
                <c:pt idx="19055">
                  <c:v>69.452719999999999</c:v>
                </c:pt>
                <c:pt idx="19056">
                  <c:v>69.457480000000004</c:v>
                </c:pt>
                <c:pt idx="19057">
                  <c:v>69.462249999999997</c:v>
                </c:pt>
                <c:pt idx="19058">
                  <c:v>69.467020000000005</c:v>
                </c:pt>
                <c:pt idx="19059">
                  <c:v>69.471779999999995</c:v>
                </c:pt>
                <c:pt idx="19060">
                  <c:v>69.47654</c:v>
                </c:pt>
                <c:pt idx="19061">
                  <c:v>69.481310000000008</c:v>
                </c:pt>
                <c:pt idx="19062">
                  <c:v>69.486080000000001</c:v>
                </c:pt>
                <c:pt idx="19063">
                  <c:v>69.490839999999992</c:v>
                </c:pt>
                <c:pt idx="19064">
                  <c:v>69.495609999999999</c:v>
                </c:pt>
                <c:pt idx="19065">
                  <c:v>69.500380000000007</c:v>
                </c:pt>
                <c:pt idx="19066">
                  <c:v>69.505140000000011</c:v>
                </c:pt>
                <c:pt idx="19067">
                  <c:v>69.509909999999991</c:v>
                </c:pt>
                <c:pt idx="19068">
                  <c:v>69.514679999999998</c:v>
                </c:pt>
                <c:pt idx="19069">
                  <c:v>69.519449999999992</c:v>
                </c:pt>
                <c:pt idx="19070">
                  <c:v>69.524209999999997</c:v>
                </c:pt>
                <c:pt idx="19071">
                  <c:v>69.528970000000001</c:v>
                </c:pt>
                <c:pt idx="19072">
                  <c:v>69.533739999999995</c:v>
                </c:pt>
                <c:pt idx="19073">
                  <c:v>69.538499999999999</c:v>
                </c:pt>
                <c:pt idx="19074">
                  <c:v>69.543270000000007</c:v>
                </c:pt>
                <c:pt idx="19075">
                  <c:v>69.54804</c:v>
                </c:pt>
                <c:pt idx="19076">
                  <c:v>69.552800000000005</c:v>
                </c:pt>
                <c:pt idx="19077">
                  <c:v>69.557569999999998</c:v>
                </c:pt>
                <c:pt idx="19078">
                  <c:v>69.562340000000006</c:v>
                </c:pt>
                <c:pt idx="19079">
                  <c:v>69.56711</c:v>
                </c:pt>
                <c:pt idx="19080">
                  <c:v>69.57186999999999</c:v>
                </c:pt>
                <c:pt idx="19081">
                  <c:v>69.576639999999998</c:v>
                </c:pt>
                <c:pt idx="19082">
                  <c:v>69.581400000000002</c:v>
                </c:pt>
                <c:pt idx="19083">
                  <c:v>69.58617000000001</c:v>
                </c:pt>
                <c:pt idx="19084">
                  <c:v>69.59093</c:v>
                </c:pt>
                <c:pt idx="19085">
                  <c:v>69.595699999999994</c:v>
                </c:pt>
                <c:pt idx="19086">
                  <c:v>69.600470000000001</c:v>
                </c:pt>
                <c:pt idx="19087">
                  <c:v>69.605230000000006</c:v>
                </c:pt>
                <c:pt idx="19088">
                  <c:v>69.61</c:v>
                </c:pt>
                <c:pt idx="19089">
                  <c:v>69.614770000000007</c:v>
                </c:pt>
                <c:pt idx="19090">
                  <c:v>69.619540000000001</c:v>
                </c:pt>
                <c:pt idx="19091">
                  <c:v>69.624300000000005</c:v>
                </c:pt>
                <c:pt idx="19092">
                  <c:v>69.629069999999999</c:v>
                </c:pt>
                <c:pt idx="19093">
                  <c:v>69.633829999999989</c:v>
                </c:pt>
                <c:pt idx="19094">
                  <c:v>69.638589999999994</c:v>
                </c:pt>
                <c:pt idx="19095">
                  <c:v>69.643360000000001</c:v>
                </c:pt>
                <c:pt idx="19096">
                  <c:v>69.648130000000009</c:v>
                </c:pt>
                <c:pt idx="19097">
                  <c:v>69.652900000000002</c:v>
                </c:pt>
                <c:pt idx="19098">
                  <c:v>69.657659999999993</c:v>
                </c:pt>
                <c:pt idx="19099">
                  <c:v>69.662430000000001</c:v>
                </c:pt>
                <c:pt idx="19100">
                  <c:v>69.667199999999994</c:v>
                </c:pt>
                <c:pt idx="19101">
                  <c:v>69.671970000000002</c:v>
                </c:pt>
                <c:pt idx="19102">
                  <c:v>69.676730000000006</c:v>
                </c:pt>
                <c:pt idx="19103">
                  <c:v>69.6815</c:v>
                </c:pt>
                <c:pt idx="19104">
                  <c:v>69.686260000000004</c:v>
                </c:pt>
                <c:pt idx="19105">
                  <c:v>69.691020000000009</c:v>
                </c:pt>
                <c:pt idx="19106">
                  <c:v>69.695789999999988</c:v>
                </c:pt>
                <c:pt idx="19107">
                  <c:v>69.700559999999996</c:v>
                </c:pt>
                <c:pt idx="19108">
                  <c:v>69.705329999999989</c:v>
                </c:pt>
                <c:pt idx="19109">
                  <c:v>69.710090000000008</c:v>
                </c:pt>
                <c:pt idx="19110">
                  <c:v>69.714860000000002</c:v>
                </c:pt>
                <c:pt idx="19111">
                  <c:v>69.719630000000009</c:v>
                </c:pt>
                <c:pt idx="19112">
                  <c:v>69.724400000000003</c:v>
                </c:pt>
                <c:pt idx="19113">
                  <c:v>69.729159999999993</c:v>
                </c:pt>
                <c:pt idx="19114">
                  <c:v>69.733930000000001</c:v>
                </c:pt>
                <c:pt idx="19115">
                  <c:v>69.738690000000005</c:v>
                </c:pt>
                <c:pt idx="19116">
                  <c:v>69.743459999999999</c:v>
                </c:pt>
                <c:pt idx="19117">
                  <c:v>69.748220000000003</c:v>
                </c:pt>
                <c:pt idx="19118">
                  <c:v>69.752989999999997</c:v>
                </c:pt>
                <c:pt idx="19119">
                  <c:v>69.757760000000005</c:v>
                </c:pt>
                <c:pt idx="19120">
                  <c:v>69.762519999999995</c:v>
                </c:pt>
                <c:pt idx="19121">
                  <c:v>69.767290000000003</c:v>
                </c:pt>
                <c:pt idx="19122">
                  <c:v>69.772059999999996</c:v>
                </c:pt>
                <c:pt idx="19123">
                  <c:v>69.776830000000004</c:v>
                </c:pt>
                <c:pt idx="19124">
                  <c:v>69.781590000000008</c:v>
                </c:pt>
                <c:pt idx="19125">
                  <c:v>69.786349999999999</c:v>
                </c:pt>
                <c:pt idx="19126">
                  <c:v>69.791119999999992</c:v>
                </c:pt>
                <c:pt idx="19127">
                  <c:v>69.79589</c:v>
                </c:pt>
                <c:pt idx="19128">
                  <c:v>69.800650000000005</c:v>
                </c:pt>
                <c:pt idx="19129">
                  <c:v>69.805420000000012</c:v>
                </c:pt>
                <c:pt idx="19130">
                  <c:v>69.810189999999992</c:v>
                </c:pt>
                <c:pt idx="19131">
                  <c:v>69.814959999999999</c:v>
                </c:pt>
                <c:pt idx="19132">
                  <c:v>69.819720000000004</c:v>
                </c:pt>
                <c:pt idx="19133">
                  <c:v>69.824489999999997</c:v>
                </c:pt>
                <c:pt idx="19134">
                  <c:v>69.829260000000005</c:v>
                </c:pt>
                <c:pt idx="19135">
                  <c:v>69.834019999999995</c:v>
                </c:pt>
                <c:pt idx="19136">
                  <c:v>69.83878</c:v>
                </c:pt>
                <c:pt idx="19137">
                  <c:v>69.843550000000008</c:v>
                </c:pt>
                <c:pt idx="19138">
                  <c:v>69.848320000000001</c:v>
                </c:pt>
                <c:pt idx="19139">
                  <c:v>69.853090000000009</c:v>
                </c:pt>
                <c:pt idx="19140">
                  <c:v>69.857849999999999</c:v>
                </c:pt>
                <c:pt idx="19141">
                  <c:v>69.862620000000007</c:v>
                </c:pt>
                <c:pt idx="19142">
                  <c:v>69.86739</c:v>
                </c:pt>
                <c:pt idx="19143">
                  <c:v>69.872160000000008</c:v>
                </c:pt>
                <c:pt idx="19144">
                  <c:v>69.876919999999998</c:v>
                </c:pt>
                <c:pt idx="19145">
                  <c:v>69.881689999999992</c:v>
                </c:pt>
                <c:pt idx="19146">
                  <c:v>69.886449999999996</c:v>
                </c:pt>
                <c:pt idx="19147">
                  <c:v>69.891220000000004</c:v>
                </c:pt>
                <c:pt idx="19148">
                  <c:v>69.895990000000012</c:v>
                </c:pt>
                <c:pt idx="19149">
                  <c:v>69.900750000000002</c:v>
                </c:pt>
                <c:pt idx="19150">
                  <c:v>69.905519999999996</c:v>
                </c:pt>
                <c:pt idx="19151">
                  <c:v>69.910290000000003</c:v>
                </c:pt>
                <c:pt idx="19152">
                  <c:v>69.915059999999997</c:v>
                </c:pt>
                <c:pt idx="19153">
                  <c:v>69.919819999999987</c:v>
                </c:pt>
                <c:pt idx="19154">
                  <c:v>69.924589999999995</c:v>
                </c:pt>
                <c:pt idx="19155">
                  <c:v>69.929349999999999</c:v>
                </c:pt>
                <c:pt idx="19156">
                  <c:v>69.934120000000007</c:v>
                </c:pt>
                <c:pt idx="19157">
                  <c:v>69.938879999999997</c:v>
                </c:pt>
                <c:pt idx="19158">
                  <c:v>69.943649999999991</c:v>
                </c:pt>
                <c:pt idx="19159">
                  <c:v>69.948419999999999</c:v>
                </c:pt>
                <c:pt idx="19160">
                  <c:v>69.953189999999992</c:v>
                </c:pt>
                <c:pt idx="19161">
                  <c:v>69.957950000000011</c:v>
                </c:pt>
                <c:pt idx="19162">
                  <c:v>69.962720000000004</c:v>
                </c:pt>
                <c:pt idx="19163">
                  <c:v>69.967489999999998</c:v>
                </c:pt>
                <c:pt idx="19164">
                  <c:v>69.972250000000003</c:v>
                </c:pt>
                <c:pt idx="19165">
                  <c:v>69.977019999999996</c:v>
                </c:pt>
                <c:pt idx="19166">
                  <c:v>69.981779999999986</c:v>
                </c:pt>
                <c:pt idx="19167">
                  <c:v>69.986549999999994</c:v>
                </c:pt>
                <c:pt idx="19168">
                  <c:v>69.991320000000002</c:v>
                </c:pt>
                <c:pt idx="19169">
                  <c:v>69.996089999999995</c:v>
                </c:pt>
                <c:pt idx="19170">
                  <c:v>70.00085</c:v>
                </c:pt>
                <c:pt idx="19171">
                  <c:v>70.005620000000008</c:v>
                </c:pt>
                <c:pt idx="19172">
                  <c:v>70.010390000000001</c:v>
                </c:pt>
                <c:pt idx="19173">
                  <c:v>70.015149999999991</c:v>
                </c:pt>
                <c:pt idx="19174">
                  <c:v>70.019919999999999</c:v>
                </c:pt>
                <c:pt idx="19175">
                  <c:v>70.024680000000004</c:v>
                </c:pt>
                <c:pt idx="19176">
                  <c:v>70.029449999999997</c:v>
                </c:pt>
                <c:pt idx="19177">
                  <c:v>70.034219999999991</c:v>
                </c:pt>
                <c:pt idx="19178">
                  <c:v>70.038989999999998</c:v>
                </c:pt>
                <c:pt idx="19179">
                  <c:v>70.043750000000003</c:v>
                </c:pt>
                <c:pt idx="19180">
                  <c:v>70.048519999999996</c:v>
                </c:pt>
                <c:pt idx="19181">
                  <c:v>70.053290000000004</c:v>
                </c:pt>
                <c:pt idx="19182">
                  <c:v>70.058060000000012</c:v>
                </c:pt>
                <c:pt idx="19183">
                  <c:v>70.062820000000002</c:v>
                </c:pt>
                <c:pt idx="19184">
                  <c:v>70.067580000000007</c:v>
                </c:pt>
                <c:pt idx="19185">
                  <c:v>70.07235</c:v>
                </c:pt>
                <c:pt idx="19186">
                  <c:v>70.077120000000008</c:v>
                </c:pt>
                <c:pt idx="19187">
                  <c:v>70.081889999999987</c:v>
                </c:pt>
                <c:pt idx="19188">
                  <c:v>70.086650000000006</c:v>
                </c:pt>
                <c:pt idx="19189">
                  <c:v>70.091419999999999</c:v>
                </c:pt>
                <c:pt idx="19190">
                  <c:v>70.096190000000007</c:v>
                </c:pt>
                <c:pt idx="19191">
                  <c:v>70.100960000000001</c:v>
                </c:pt>
                <c:pt idx="19192">
                  <c:v>70.105719999999991</c:v>
                </c:pt>
                <c:pt idx="19193">
                  <c:v>70.11048000000001</c:v>
                </c:pt>
                <c:pt idx="19194">
                  <c:v>70.115250000000003</c:v>
                </c:pt>
                <c:pt idx="19195">
                  <c:v>70.120020000000011</c:v>
                </c:pt>
                <c:pt idx="19196">
                  <c:v>70.124790000000004</c:v>
                </c:pt>
                <c:pt idx="19197">
                  <c:v>70.129559999999998</c:v>
                </c:pt>
                <c:pt idx="19198">
                  <c:v>70.134320000000002</c:v>
                </c:pt>
                <c:pt idx="19199">
                  <c:v>70.139089999999996</c:v>
                </c:pt>
                <c:pt idx="19200">
                  <c:v>70.143860000000004</c:v>
                </c:pt>
                <c:pt idx="19201">
                  <c:v>70.148619999999994</c:v>
                </c:pt>
                <c:pt idx="19202">
                  <c:v>70.153390000000002</c:v>
                </c:pt>
                <c:pt idx="19203">
                  <c:v>70.158150000000006</c:v>
                </c:pt>
                <c:pt idx="19204">
                  <c:v>70.16292</c:v>
                </c:pt>
                <c:pt idx="19205">
                  <c:v>70.167690000000007</c:v>
                </c:pt>
                <c:pt idx="19206">
                  <c:v>70.172460000000001</c:v>
                </c:pt>
                <c:pt idx="19207">
                  <c:v>70.177229999999994</c:v>
                </c:pt>
                <c:pt idx="19208">
                  <c:v>70.181989999999999</c:v>
                </c:pt>
                <c:pt idx="19209">
                  <c:v>70.186760000000007</c:v>
                </c:pt>
                <c:pt idx="19210">
                  <c:v>70.191519999999997</c:v>
                </c:pt>
                <c:pt idx="19211">
                  <c:v>70.196289999999991</c:v>
                </c:pt>
                <c:pt idx="19212">
                  <c:v>70.201059999999998</c:v>
                </c:pt>
                <c:pt idx="19213">
                  <c:v>70.205820000000003</c:v>
                </c:pt>
                <c:pt idx="19214">
                  <c:v>70.210589999999996</c:v>
                </c:pt>
                <c:pt idx="19215">
                  <c:v>70.215360000000004</c:v>
                </c:pt>
                <c:pt idx="19216">
                  <c:v>70.220130000000012</c:v>
                </c:pt>
                <c:pt idx="19217">
                  <c:v>70.224900000000005</c:v>
                </c:pt>
                <c:pt idx="19218">
                  <c:v>70.229659999999996</c:v>
                </c:pt>
                <c:pt idx="19219">
                  <c:v>70.234430000000003</c:v>
                </c:pt>
                <c:pt idx="19220">
                  <c:v>70.239190000000008</c:v>
                </c:pt>
                <c:pt idx="19221">
                  <c:v>70.243959999999987</c:v>
                </c:pt>
                <c:pt idx="19222">
                  <c:v>70.248729999999995</c:v>
                </c:pt>
                <c:pt idx="19223">
                  <c:v>70.253489999999999</c:v>
                </c:pt>
                <c:pt idx="19224">
                  <c:v>70.258260000000007</c:v>
                </c:pt>
                <c:pt idx="19225">
                  <c:v>70.263030000000001</c:v>
                </c:pt>
                <c:pt idx="19226">
                  <c:v>70.267800000000008</c:v>
                </c:pt>
                <c:pt idx="19227">
                  <c:v>70.272559999999999</c:v>
                </c:pt>
                <c:pt idx="19228">
                  <c:v>70.277329999999992</c:v>
                </c:pt>
                <c:pt idx="19229">
                  <c:v>70.282090000000011</c:v>
                </c:pt>
                <c:pt idx="19230">
                  <c:v>70.286860000000004</c:v>
                </c:pt>
                <c:pt idx="19231">
                  <c:v>70.291629999999998</c:v>
                </c:pt>
                <c:pt idx="19232">
                  <c:v>70.296399999999991</c:v>
                </c:pt>
                <c:pt idx="19233">
                  <c:v>70.301169999999999</c:v>
                </c:pt>
                <c:pt idx="19234">
                  <c:v>70.305930000000004</c:v>
                </c:pt>
                <c:pt idx="19235">
                  <c:v>70.310699999999997</c:v>
                </c:pt>
                <c:pt idx="19236">
                  <c:v>70.315470000000005</c:v>
                </c:pt>
                <c:pt idx="19237">
                  <c:v>70.320229999999995</c:v>
                </c:pt>
                <c:pt idx="19238">
                  <c:v>70.325000000000003</c:v>
                </c:pt>
                <c:pt idx="19239">
                  <c:v>70.329760000000007</c:v>
                </c:pt>
                <c:pt idx="19240">
                  <c:v>70.334530000000001</c:v>
                </c:pt>
                <c:pt idx="19241">
                  <c:v>70.339299999999994</c:v>
                </c:pt>
                <c:pt idx="19242">
                  <c:v>70.344069999999988</c:v>
                </c:pt>
                <c:pt idx="19243">
                  <c:v>70.348839999999996</c:v>
                </c:pt>
                <c:pt idx="19244">
                  <c:v>70.3536</c:v>
                </c:pt>
                <c:pt idx="19245">
                  <c:v>70.358370000000008</c:v>
                </c:pt>
                <c:pt idx="19246">
                  <c:v>70.363129999999998</c:v>
                </c:pt>
                <c:pt idx="19247">
                  <c:v>70.367899999999992</c:v>
                </c:pt>
                <c:pt idx="19248">
                  <c:v>70.372669999999999</c:v>
                </c:pt>
                <c:pt idx="19249">
                  <c:v>70.377439999999993</c:v>
                </c:pt>
                <c:pt idx="19250">
                  <c:v>70.382200000000012</c:v>
                </c:pt>
                <c:pt idx="19251">
                  <c:v>70.386969999999991</c:v>
                </c:pt>
                <c:pt idx="19252">
                  <c:v>70.391739999999999</c:v>
                </c:pt>
                <c:pt idx="19253">
                  <c:v>70.396509999999992</c:v>
                </c:pt>
                <c:pt idx="19254">
                  <c:v>70.401269999999997</c:v>
                </c:pt>
                <c:pt idx="19255">
                  <c:v>70.406040000000004</c:v>
                </c:pt>
                <c:pt idx="19256">
                  <c:v>70.410799999999995</c:v>
                </c:pt>
                <c:pt idx="19257">
                  <c:v>70.415570000000002</c:v>
                </c:pt>
                <c:pt idx="19258">
                  <c:v>70.420339999999996</c:v>
                </c:pt>
                <c:pt idx="19259">
                  <c:v>70.425110000000004</c:v>
                </c:pt>
                <c:pt idx="19260">
                  <c:v>70.429879999999997</c:v>
                </c:pt>
                <c:pt idx="19261">
                  <c:v>70.434640000000002</c:v>
                </c:pt>
                <c:pt idx="19262">
                  <c:v>70.439409999999995</c:v>
                </c:pt>
                <c:pt idx="19263">
                  <c:v>70.44417</c:v>
                </c:pt>
                <c:pt idx="19264">
                  <c:v>70.448940000000007</c:v>
                </c:pt>
                <c:pt idx="19265">
                  <c:v>70.453710000000001</c:v>
                </c:pt>
                <c:pt idx="19266">
                  <c:v>70.458480000000009</c:v>
                </c:pt>
                <c:pt idx="19267">
                  <c:v>70.463250000000002</c:v>
                </c:pt>
                <c:pt idx="19268">
                  <c:v>70.468009999999992</c:v>
                </c:pt>
                <c:pt idx="19269">
                  <c:v>70.47278</c:v>
                </c:pt>
                <c:pt idx="19270">
                  <c:v>70.477549999999994</c:v>
                </c:pt>
                <c:pt idx="19271">
                  <c:v>70.482310000000012</c:v>
                </c:pt>
                <c:pt idx="19272">
                  <c:v>70.487079999999992</c:v>
                </c:pt>
                <c:pt idx="19273">
                  <c:v>70.491849999999999</c:v>
                </c:pt>
                <c:pt idx="19274">
                  <c:v>70.496619999999993</c:v>
                </c:pt>
                <c:pt idx="19275">
                  <c:v>70.501379999999997</c:v>
                </c:pt>
                <c:pt idx="19276">
                  <c:v>70.506150000000005</c:v>
                </c:pt>
                <c:pt idx="19277">
                  <c:v>70.510919999999999</c:v>
                </c:pt>
                <c:pt idx="19278">
                  <c:v>70.515680000000003</c:v>
                </c:pt>
                <c:pt idx="19279">
                  <c:v>70.520449999999997</c:v>
                </c:pt>
                <c:pt idx="19280">
                  <c:v>70.525220000000004</c:v>
                </c:pt>
                <c:pt idx="19281">
                  <c:v>70.529980000000009</c:v>
                </c:pt>
                <c:pt idx="19282">
                  <c:v>70.534749999999988</c:v>
                </c:pt>
                <c:pt idx="19283">
                  <c:v>70.539519999999996</c:v>
                </c:pt>
                <c:pt idx="19284">
                  <c:v>70.54428999999999</c:v>
                </c:pt>
                <c:pt idx="19285">
                  <c:v>70.549059999999997</c:v>
                </c:pt>
                <c:pt idx="19286">
                  <c:v>70.553820000000002</c:v>
                </c:pt>
                <c:pt idx="19287">
                  <c:v>70.558590000000009</c:v>
                </c:pt>
                <c:pt idx="19288">
                  <c:v>70.56335</c:v>
                </c:pt>
                <c:pt idx="19289">
                  <c:v>70.568119999999993</c:v>
                </c:pt>
                <c:pt idx="19290">
                  <c:v>70.572890000000001</c:v>
                </c:pt>
                <c:pt idx="19291">
                  <c:v>70.577659999999995</c:v>
                </c:pt>
                <c:pt idx="19292">
                  <c:v>70.582430000000002</c:v>
                </c:pt>
                <c:pt idx="19293">
                  <c:v>70.587199999999996</c:v>
                </c:pt>
                <c:pt idx="19294">
                  <c:v>70.59196</c:v>
                </c:pt>
                <c:pt idx="19295">
                  <c:v>70.596720000000005</c:v>
                </c:pt>
                <c:pt idx="19296">
                  <c:v>70.601489999999998</c:v>
                </c:pt>
                <c:pt idx="19297">
                  <c:v>70.606260000000006</c:v>
                </c:pt>
                <c:pt idx="19298">
                  <c:v>70.61103</c:v>
                </c:pt>
                <c:pt idx="19299">
                  <c:v>70.615800000000007</c:v>
                </c:pt>
                <c:pt idx="19300">
                  <c:v>70.620569999999987</c:v>
                </c:pt>
                <c:pt idx="19301">
                  <c:v>70.625330000000005</c:v>
                </c:pt>
                <c:pt idx="19302">
                  <c:v>70.630099999999999</c:v>
                </c:pt>
                <c:pt idx="19303">
                  <c:v>70.634859999999989</c:v>
                </c:pt>
                <c:pt idx="19304">
                  <c:v>70.639629999999997</c:v>
                </c:pt>
                <c:pt idx="19305">
                  <c:v>70.64439999999999</c:v>
                </c:pt>
                <c:pt idx="19306">
                  <c:v>70.649169999999998</c:v>
                </c:pt>
                <c:pt idx="19307">
                  <c:v>70.653939999999992</c:v>
                </c:pt>
                <c:pt idx="19308">
                  <c:v>70.658709999999999</c:v>
                </c:pt>
                <c:pt idx="19309">
                  <c:v>70.663470000000004</c:v>
                </c:pt>
                <c:pt idx="19310">
                  <c:v>70.668239999999997</c:v>
                </c:pt>
                <c:pt idx="19311">
                  <c:v>70.673000000000002</c:v>
                </c:pt>
                <c:pt idx="19312">
                  <c:v>70.677769999999995</c:v>
                </c:pt>
                <c:pt idx="19313">
                  <c:v>70.682540000000003</c:v>
                </c:pt>
                <c:pt idx="19314">
                  <c:v>70.687309999999997</c:v>
                </c:pt>
                <c:pt idx="19315">
                  <c:v>70.692080000000004</c:v>
                </c:pt>
                <c:pt idx="19316">
                  <c:v>70.696839999999995</c:v>
                </c:pt>
                <c:pt idx="19317">
                  <c:v>70.701610000000002</c:v>
                </c:pt>
                <c:pt idx="19318">
                  <c:v>70.706370000000007</c:v>
                </c:pt>
                <c:pt idx="19319">
                  <c:v>70.71114</c:v>
                </c:pt>
                <c:pt idx="19320">
                  <c:v>70.715910000000008</c:v>
                </c:pt>
                <c:pt idx="19321">
                  <c:v>70.720679999999987</c:v>
                </c:pt>
                <c:pt idx="19322">
                  <c:v>70.725449999999995</c:v>
                </c:pt>
                <c:pt idx="19323">
                  <c:v>70.730220000000003</c:v>
                </c:pt>
                <c:pt idx="19324">
                  <c:v>70.734980000000007</c:v>
                </c:pt>
                <c:pt idx="19325">
                  <c:v>70.739750000000001</c:v>
                </c:pt>
                <c:pt idx="19326">
                  <c:v>70.744509999999991</c:v>
                </c:pt>
                <c:pt idx="19327">
                  <c:v>70.749279999999999</c:v>
                </c:pt>
                <c:pt idx="19328">
                  <c:v>70.754049999999992</c:v>
                </c:pt>
                <c:pt idx="19329">
                  <c:v>70.75882</c:v>
                </c:pt>
                <c:pt idx="19330">
                  <c:v>70.763590000000008</c:v>
                </c:pt>
                <c:pt idx="19331">
                  <c:v>70.768360000000001</c:v>
                </c:pt>
                <c:pt idx="19332">
                  <c:v>70.773119999999992</c:v>
                </c:pt>
                <c:pt idx="19333">
                  <c:v>70.777889999999999</c:v>
                </c:pt>
                <c:pt idx="19334">
                  <c:v>70.782650000000004</c:v>
                </c:pt>
                <c:pt idx="19335">
                  <c:v>70.787419999999997</c:v>
                </c:pt>
                <c:pt idx="19336">
                  <c:v>70.792190000000005</c:v>
                </c:pt>
                <c:pt idx="19337">
                  <c:v>70.796960000000013</c:v>
                </c:pt>
                <c:pt idx="19338">
                  <c:v>70.801729999999992</c:v>
                </c:pt>
                <c:pt idx="19339">
                  <c:v>70.8065</c:v>
                </c:pt>
                <c:pt idx="19340">
                  <c:v>70.811260000000004</c:v>
                </c:pt>
                <c:pt idx="19341">
                  <c:v>70.816029999999998</c:v>
                </c:pt>
                <c:pt idx="19342">
                  <c:v>70.820789999999988</c:v>
                </c:pt>
                <c:pt idx="19343">
                  <c:v>70.825559999999996</c:v>
                </c:pt>
                <c:pt idx="19344">
                  <c:v>70.830330000000004</c:v>
                </c:pt>
                <c:pt idx="19345">
                  <c:v>70.835099999999997</c:v>
                </c:pt>
                <c:pt idx="19346">
                  <c:v>70.839870000000005</c:v>
                </c:pt>
                <c:pt idx="19347">
                  <c:v>70.844639999999998</c:v>
                </c:pt>
                <c:pt idx="19348">
                  <c:v>70.849400000000003</c:v>
                </c:pt>
                <c:pt idx="19349">
                  <c:v>70.854159999999993</c:v>
                </c:pt>
                <c:pt idx="19350">
                  <c:v>70.858930000000001</c:v>
                </c:pt>
                <c:pt idx="19351">
                  <c:v>70.863700000000009</c:v>
                </c:pt>
                <c:pt idx="19352">
                  <c:v>70.868470000000002</c:v>
                </c:pt>
                <c:pt idx="19353">
                  <c:v>70.87324000000001</c:v>
                </c:pt>
                <c:pt idx="19354">
                  <c:v>70.878010000000003</c:v>
                </c:pt>
                <c:pt idx="19355">
                  <c:v>70.882769999999994</c:v>
                </c:pt>
                <c:pt idx="19356">
                  <c:v>70.887540000000001</c:v>
                </c:pt>
                <c:pt idx="19357">
                  <c:v>70.892309999999995</c:v>
                </c:pt>
                <c:pt idx="19358">
                  <c:v>70.897070000000014</c:v>
                </c:pt>
                <c:pt idx="19359">
                  <c:v>70.901839999999993</c:v>
                </c:pt>
                <c:pt idx="19360">
                  <c:v>70.906610000000001</c:v>
                </c:pt>
                <c:pt idx="19361">
                  <c:v>70.911379999999994</c:v>
                </c:pt>
                <c:pt idx="19362">
                  <c:v>70.916150000000002</c:v>
                </c:pt>
                <c:pt idx="19363">
                  <c:v>70.920910000000006</c:v>
                </c:pt>
                <c:pt idx="19364">
                  <c:v>70.92568</c:v>
                </c:pt>
                <c:pt idx="19365">
                  <c:v>70.930450000000008</c:v>
                </c:pt>
                <c:pt idx="19366">
                  <c:v>70.935219999999987</c:v>
                </c:pt>
                <c:pt idx="19367">
                  <c:v>70.939989999999995</c:v>
                </c:pt>
                <c:pt idx="19368">
                  <c:v>70.944749999999999</c:v>
                </c:pt>
                <c:pt idx="19369">
                  <c:v>70.949520000000007</c:v>
                </c:pt>
                <c:pt idx="19370">
                  <c:v>70.95429</c:v>
                </c:pt>
                <c:pt idx="19371">
                  <c:v>70.959049999999991</c:v>
                </c:pt>
                <c:pt idx="19372">
                  <c:v>70.963819999999998</c:v>
                </c:pt>
                <c:pt idx="19373">
                  <c:v>70.968589999999992</c:v>
                </c:pt>
                <c:pt idx="19374">
                  <c:v>70.97336</c:v>
                </c:pt>
                <c:pt idx="19375">
                  <c:v>70.978130000000007</c:v>
                </c:pt>
                <c:pt idx="19376">
                  <c:v>70.982900000000001</c:v>
                </c:pt>
                <c:pt idx="19377">
                  <c:v>70.987659999999991</c:v>
                </c:pt>
                <c:pt idx="19378">
                  <c:v>70.992429999999999</c:v>
                </c:pt>
                <c:pt idx="19379">
                  <c:v>70.997190000000003</c:v>
                </c:pt>
                <c:pt idx="19380">
                  <c:v>71.001959999999997</c:v>
                </c:pt>
                <c:pt idx="19381">
                  <c:v>71.006730000000005</c:v>
                </c:pt>
                <c:pt idx="19382">
                  <c:v>71.011500000000012</c:v>
                </c:pt>
                <c:pt idx="19383">
                  <c:v>71.016270000000006</c:v>
                </c:pt>
                <c:pt idx="19384">
                  <c:v>71.021039999999999</c:v>
                </c:pt>
                <c:pt idx="19385">
                  <c:v>71.025800000000004</c:v>
                </c:pt>
                <c:pt idx="19386">
                  <c:v>71.030569999999997</c:v>
                </c:pt>
                <c:pt idx="19387">
                  <c:v>71.035340000000005</c:v>
                </c:pt>
                <c:pt idx="19388">
                  <c:v>71.040109999999999</c:v>
                </c:pt>
                <c:pt idx="19389">
                  <c:v>71.044880000000006</c:v>
                </c:pt>
                <c:pt idx="19390">
                  <c:v>71.049639999999997</c:v>
                </c:pt>
                <c:pt idx="19391">
                  <c:v>71.054410000000004</c:v>
                </c:pt>
                <c:pt idx="19392">
                  <c:v>71.059170000000009</c:v>
                </c:pt>
                <c:pt idx="19393">
                  <c:v>71.063940000000002</c:v>
                </c:pt>
                <c:pt idx="19394">
                  <c:v>71.068709999999996</c:v>
                </c:pt>
                <c:pt idx="19395">
                  <c:v>71.073479999999989</c:v>
                </c:pt>
                <c:pt idx="19396">
                  <c:v>71.078249999999997</c:v>
                </c:pt>
                <c:pt idx="19397">
                  <c:v>71.083019999999991</c:v>
                </c:pt>
                <c:pt idx="19398">
                  <c:v>71.087789999999998</c:v>
                </c:pt>
                <c:pt idx="19399">
                  <c:v>71.092550000000003</c:v>
                </c:pt>
                <c:pt idx="19400">
                  <c:v>71.097320000000011</c:v>
                </c:pt>
                <c:pt idx="19401">
                  <c:v>71.102090000000004</c:v>
                </c:pt>
                <c:pt idx="19402">
                  <c:v>71.106849999999994</c:v>
                </c:pt>
                <c:pt idx="19403">
                  <c:v>71.111620000000002</c:v>
                </c:pt>
                <c:pt idx="19404">
                  <c:v>71.116389999999996</c:v>
                </c:pt>
                <c:pt idx="19405">
                  <c:v>71.121160000000003</c:v>
                </c:pt>
                <c:pt idx="19406">
                  <c:v>71.125919999999994</c:v>
                </c:pt>
                <c:pt idx="19407">
                  <c:v>71.130690000000001</c:v>
                </c:pt>
                <c:pt idx="19408">
                  <c:v>71.135459999999995</c:v>
                </c:pt>
                <c:pt idx="19409">
                  <c:v>71.140230000000003</c:v>
                </c:pt>
                <c:pt idx="19410">
                  <c:v>71.144999999999996</c:v>
                </c:pt>
                <c:pt idx="19411">
                  <c:v>71.149770000000004</c:v>
                </c:pt>
                <c:pt idx="19412">
                  <c:v>71.154529999999994</c:v>
                </c:pt>
                <c:pt idx="19413">
                  <c:v>71.159300000000002</c:v>
                </c:pt>
                <c:pt idx="19414">
                  <c:v>71.164069999999995</c:v>
                </c:pt>
                <c:pt idx="19415">
                  <c:v>71.168840000000003</c:v>
                </c:pt>
                <c:pt idx="19416">
                  <c:v>71.173600000000008</c:v>
                </c:pt>
                <c:pt idx="19417">
                  <c:v>71.178370000000001</c:v>
                </c:pt>
                <c:pt idx="19418">
                  <c:v>71.183140000000009</c:v>
                </c:pt>
                <c:pt idx="19419">
                  <c:v>71.187909999999988</c:v>
                </c:pt>
                <c:pt idx="19420">
                  <c:v>71.192669999999993</c:v>
                </c:pt>
                <c:pt idx="19421">
                  <c:v>71.19744</c:v>
                </c:pt>
                <c:pt idx="19422">
                  <c:v>71.202210000000008</c:v>
                </c:pt>
                <c:pt idx="19423">
                  <c:v>71.206980000000001</c:v>
                </c:pt>
                <c:pt idx="19424">
                  <c:v>71.211750000000009</c:v>
                </c:pt>
                <c:pt idx="19425">
                  <c:v>71.216520000000003</c:v>
                </c:pt>
                <c:pt idx="19426">
                  <c:v>71.221279999999993</c:v>
                </c:pt>
                <c:pt idx="19427">
                  <c:v>71.226050000000001</c:v>
                </c:pt>
                <c:pt idx="19428">
                  <c:v>71.230819999999994</c:v>
                </c:pt>
                <c:pt idx="19429">
                  <c:v>71.235590000000002</c:v>
                </c:pt>
                <c:pt idx="19430">
                  <c:v>71.24036000000001</c:v>
                </c:pt>
                <c:pt idx="19431">
                  <c:v>71.245130000000003</c:v>
                </c:pt>
                <c:pt idx="19432">
                  <c:v>71.249889999999994</c:v>
                </c:pt>
                <c:pt idx="19433">
                  <c:v>71.254660000000001</c:v>
                </c:pt>
                <c:pt idx="19434">
                  <c:v>71.259420000000006</c:v>
                </c:pt>
                <c:pt idx="19435">
                  <c:v>71.264189999999999</c:v>
                </c:pt>
                <c:pt idx="19436">
                  <c:v>71.268960000000007</c:v>
                </c:pt>
                <c:pt idx="19437">
                  <c:v>71.27373</c:v>
                </c:pt>
                <c:pt idx="19438">
                  <c:v>71.278499999999994</c:v>
                </c:pt>
                <c:pt idx="19439">
                  <c:v>71.283270000000002</c:v>
                </c:pt>
                <c:pt idx="19440">
                  <c:v>71.288030000000006</c:v>
                </c:pt>
                <c:pt idx="19441">
                  <c:v>71.2928</c:v>
                </c:pt>
                <c:pt idx="19442">
                  <c:v>71.297570000000007</c:v>
                </c:pt>
                <c:pt idx="19443">
                  <c:v>71.302340000000001</c:v>
                </c:pt>
                <c:pt idx="19444">
                  <c:v>71.307110000000009</c:v>
                </c:pt>
                <c:pt idx="19445">
                  <c:v>71.311879999999988</c:v>
                </c:pt>
                <c:pt idx="19446">
                  <c:v>71.316640000000007</c:v>
                </c:pt>
                <c:pt idx="19447">
                  <c:v>71.32141</c:v>
                </c:pt>
                <c:pt idx="19448">
                  <c:v>71.326180000000008</c:v>
                </c:pt>
                <c:pt idx="19449">
                  <c:v>71.330950000000001</c:v>
                </c:pt>
                <c:pt idx="19450">
                  <c:v>71.335709999999992</c:v>
                </c:pt>
                <c:pt idx="19451">
                  <c:v>71.340479999999999</c:v>
                </c:pt>
                <c:pt idx="19452">
                  <c:v>71.345249999999993</c:v>
                </c:pt>
                <c:pt idx="19453">
                  <c:v>71.350020000000001</c:v>
                </c:pt>
                <c:pt idx="19454">
                  <c:v>71.354780000000005</c:v>
                </c:pt>
                <c:pt idx="19455">
                  <c:v>71.359549999999999</c:v>
                </c:pt>
                <c:pt idx="19456">
                  <c:v>71.364319999999992</c:v>
                </c:pt>
                <c:pt idx="19457">
                  <c:v>71.36909</c:v>
                </c:pt>
                <c:pt idx="19458">
                  <c:v>71.373859999999993</c:v>
                </c:pt>
                <c:pt idx="19459">
                  <c:v>71.378630000000001</c:v>
                </c:pt>
                <c:pt idx="19460">
                  <c:v>71.383390000000006</c:v>
                </c:pt>
                <c:pt idx="19461">
                  <c:v>71.388159999999999</c:v>
                </c:pt>
                <c:pt idx="19462">
                  <c:v>71.392929999999993</c:v>
                </c:pt>
                <c:pt idx="19463">
                  <c:v>71.3977</c:v>
                </c:pt>
                <c:pt idx="19464">
                  <c:v>71.402469999999994</c:v>
                </c:pt>
                <c:pt idx="19465">
                  <c:v>71.407240000000002</c:v>
                </c:pt>
                <c:pt idx="19466">
                  <c:v>71.412000000000006</c:v>
                </c:pt>
                <c:pt idx="19467">
                  <c:v>71.41677</c:v>
                </c:pt>
                <c:pt idx="19468">
                  <c:v>71.421540000000007</c:v>
                </c:pt>
                <c:pt idx="19469">
                  <c:v>71.426310000000001</c:v>
                </c:pt>
                <c:pt idx="19470">
                  <c:v>71.431079999999994</c:v>
                </c:pt>
                <c:pt idx="19471">
                  <c:v>71.435850000000002</c:v>
                </c:pt>
                <c:pt idx="19472">
                  <c:v>71.440610000000007</c:v>
                </c:pt>
                <c:pt idx="19473">
                  <c:v>71.44538</c:v>
                </c:pt>
                <c:pt idx="19474">
                  <c:v>71.450150000000008</c:v>
                </c:pt>
                <c:pt idx="19475">
                  <c:v>71.454909999999998</c:v>
                </c:pt>
                <c:pt idx="19476">
                  <c:v>71.459679999999992</c:v>
                </c:pt>
                <c:pt idx="19477">
                  <c:v>71.464449999999999</c:v>
                </c:pt>
                <c:pt idx="19478">
                  <c:v>71.469220000000007</c:v>
                </c:pt>
                <c:pt idx="19479">
                  <c:v>71.473990000000001</c:v>
                </c:pt>
                <c:pt idx="19480">
                  <c:v>71.478749999999991</c:v>
                </c:pt>
                <c:pt idx="19481">
                  <c:v>71.483519999999999</c:v>
                </c:pt>
                <c:pt idx="19482">
                  <c:v>71.488289999999992</c:v>
                </c:pt>
                <c:pt idx="19483">
                  <c:v>71.49306</c:v>
                </c:pt>
                <c:pt idx="19484">
                  <c:v>71.497829999999993</c:v>
                </c:pt>
                <c:pt idx="19485">
                  <c:v>71.502600000000001</c:v>
                </c:pt>
                <c:pt idx="19486">
                  <c:v>71.507360000000006</c:v>
                </c:pt>
                <c:pt idx="19487">
                  <c:v>71.512129999999999</c:v>
                </c:pt>
                <c:pt idx="19488">
                  <c:v>71.516899999999993</c:v>
                </c:pt>
                <c:pt idx="19489">
                  <c:v>71.52167</c:v>
                </c:pt>
                <c:pt idx="19490">
                  <c:v>71.526439999999994</c:v>
                </c:pt>
                <c:pt idx="19491">
                  <c:v>71.531210000000002</c:v>
                </c:pt>
                <c:pt idx="19492">
                  <c:v>71.535970000000006</c:v>
                </c:pt>
                <c:pt idx="19493">
                  <c:v>71.54074</c:v>
                </c:pt>
                <c:pt idx="19494">
                  <c:v>71.545510000000007</c:v>
                </c:pt>
                <c:pt idx="19495">
                  <c:v>71.550280000000001</c:v>
                </c:pt>
                <c:pt idx="19496">
                  <c:v>71.555049999999994</c:v>
                </c:pt>
                <c:pt idx="19497">
                  <c:v>71.559820000000002</c:v>
                </c:pt>
                <c:pt idx="19498">
                  <c:v>71.564580000000007</c:v>
                </c:pt>
                <c:pt idx="19499">
                  <c:v>71.56935</c:v>
                </c:pt>
                <c:pt idx="19500">
                  <c:v>71.574120000000008</c:v>
                </c:pt>
                <c:pt idx="19501">
                  <c:v>71.578890000000001</c:v>
                </c:pt>
                <c:pt idx="19502">
                  <c:v>71.583659999999995</c:v>
                </c:pt>
                <c:pt idx="19503">
                  <c:v>71.588429999999988</c:v>
                </c:pt>
                <c:pt idx="19504">
                  <c:v>71.593199999999996</c:v>
                </c:pt>
                <c:pt idx="19505">
                  <c:v>71.59796</c:v>
                </c:pt>
                <c:pt idx="19506">
                  <c:v>71.602730000000008</c:v>
                </c:pt>
                <c:pt idx="19507">
                  <c:v>71.607500000000002</c:v>
                </c:pt>
                <c:pt idx="19508">
                  <c:v>71.612270000000009</c:v>
                </c:pt>
                <c:pt idx="19509">
                  <c:v>71.617040000000003</c:v>
                </c:pt>
                <c:pt idx="19510">
                  <c:v>71.621809999999996</c:v>
                </c:pt>
                <c:pt idx="19511">
                  <c:v>71.626570000000001</c:v>
                </c:pt>
                <c:pt idx="19512">
                  <c:v>71.631340000000009</c:v>
                </c:pt>
                <c:pt idx="19513">
                  <c:v>71.636110000000002</c:v>
                </c:pt>
                <c:pt idx="19514">
                  <c:v>71.64088000000001</c:v>
                </c:pt>
                <c:pt idx="19515">
                  <c:v>71.645650000000003</c:v>
                </c:pt>
                <c:pt idx="19516">
                  <c:v>71.650420000000011</c:v>
                </c:pt>
                <c:pt idx="19517">
                  <c:v>71.655180000000001</c:v>
                </c:pt>
                <c:pt idx="19518">
                  <c:v>71.659949999999995</c:v>
                </c:pt>
                <c:pt idx="19519">
                  <c:v>71.664720000000003</c:v>
                </c:pt>
                <c:pt idx="19520">
                  <c:v>71.669489999999996</c:v>
                </c:pt>
                <c:pt idx="19521">
                  <c:v>71.674260000000004</c:v>
                </c:pt>
                <c:pt idx="19522">
                  <c:v>71.679030000000012</c:v>
                </c:pt>
                <c:pt idx="19523">
                  <c:v>71.683790000000002</c:v>
                </c:pt>
                <c:pt idx="19524">
                  <c:v>71.688559999999995</c:v>
                </c:pt>
                <c:pt idx="19525">
                  <c:v>71.693330000000003</c:v>
                </c:pt>
                <c:pt idx="19526">
                  <c:v>71.698099999999997</c:v>
                </c:pt>
                <c:pt idx="19527">
                  <c:v>71.702870000000004</c:v>
                </c:pt>
                <c:pt idx="19528">
                  <c:v>71.707639999999998</c:v>
                </c:pt>
                <c:pt idx="19529">
                  <c:v>71.712400000000002</c:v>
                </c:pt>
                <c:pt idx="19530">
                  <c:v>71.717169999999996</c:v>
                </c:pt>
                <c:pt idx="19531">
                  <c:v>71.721940000000004</c:v>
                </c:pt>
                <c:pt idx="19532">
                  <c:v>71.726709999999997</c:v>
                </c:pt>
                <c:pt idx="19533">
                  <c:v>71.731480000000005</c:v>
                </c:pt>
                <c:pt idx="19534">
                  <c:v>71.736249999999998</c:v>
                </c:pt>
                <c:pt idx="19535">
                  <c:v>71.741009999999989</c:v>
                </c:pt>
                <c:pt idx="19536">
                  <c:v>71.745779999999996</c:v>
                </c:pt>
                <c:pt idx="19537">
                  <c:v>71.75054999999999</c:v>
                </c:pt>
                <c:pt idx="19538">
                  <c:v>71.755319999999998</c:v>
                </c:pt>
                <c:pt idx="19539">
                  <c:v>71.760090000000005</c:v>
                </c:pt>
                <c:pt idx="19540">
                  <c:v>71.764859999999999</c:v>
                </c:pt>
                <c:pt idx="19541">
                  <c:v>71.769620000000003</c:v>
                </c:pt>
                <c:pt idx="19542">
                  <c:v>71.774389999999997</c:v>
                </c:pt>
                <c:pt idx="19543">
                  <c:v>71.77915999999999</c:v>
                </c:pt>
                <c:pt idx="19544">
                  <c:v>71.783929999999998</c:v>
                </c:pt>
                <c:pt idx="19545">
                  <c:v>71.788699999999992</c:v>
                </c:pt>
                <c:pt idx="19546">
                  <c:v>71.793469999999999</c:v>
                </c:pt>
                <c:pt idx="19547">
                  <c:v>71.798239999999993</c:v>
                </c:pt>
                <c:pt idx="19548">
                  <c:v>71.803000000000011</c:v>
                </c:pt>
                <c:pt idx="19549">
                  <c:v>71.807770000000005</c:v>
                </c:pt>
                <c:pt idx="19550">
                  <c:v>71.812539999999998</c:v>
                </c:pt>
                <c:pt idx="19551">
                  <c:v>71.817309999999992</c:v>
                </c:pt>
                <c:pt idx="19552">
                  <c:v>71.82208</c:v>
                </c:pt>
                <c:pt idx="19553">
                  <c:v>71.826849999999993</c:v>
                </c:pt>
                <c:pt idx="19554">
                  <c:v>71.831609999999998</c:v>
                </c:pt>
                <c:pt idx="19555">
                  <c:v>71.836380000000005</c:v>
                </c:pt>
                <c:pt idx="19556">
                  <c:v>71.841150000000013</c:v>
                </c:pt>
                <c:pt idx="19557">
                  <c:v>71.845919999999992</c:v>
                </c:pt>
                <c:pt idx="19558">
                  <c:v>71.85069</c:v>
                </c:pt>
                <c:pt idx="19559">
                  <c:v>71.855459999999994</c:v>
                </c:pt>
                <c:pt idx="19560">
                  <c:v>71.860219999999998</c:v>
                </c:pt>
                <c:pt idx="19561">
                  <c:v>71.864990000000006</c:v>
                </c:pt>
                <c:pt idx="19562">
                  <c:v>71.869759999999999</c:v>
                </c:pt>
                <c:pt idx="19563">
                  <c:v>71.874530000000007</c:v>
                </c:pt>
                <c:pt idx="19564">
                  <c:v>71.879299999999986</c:v>
                </c:pt>
                <c:pt idx="19565">
                  <c:v>71.884069999999994</c:v>
                </c:pt>
                <c:pt idx="19566">
                  <c:v>71.888829999999999</c:v>
                </c:pt>
                <c:pt idx="19567">
                  <c:v>71.893600000000006</c:v>
                </c:pt>
                <c:pt idx="19568">
                  <c:v>71.89837</c:v>
                </c:pt>
                <c:pt idx="19569">
                  <c:v>71.903140000000008</c:v>
                </c:pt>
                <c:pt idx="19570">
                  <c:v>71.907910000000001</c:v>
                </c:pt>
                <c:pt idx="19571">
                  <c:v>71.912680000000009</c:v>
                </c:pt>
                <c:pt idx="19572">
                  <c:v>71.917439999999999</c:v>
                </c:pt>
                <c:pt idx="19573">
                  <c:v>71.922210000000007</c:v>
                </c:pt>
                <c:pt idx="19574">
                  <c:v>71.92698</c:v>
                </c:pt>
                <c:pt idx="19575">
                  <c:v>71.931750000000008</c:v>
                </c:pt>
                <c:pt idx="19576">
                  <c:v>71.936520000000002</c:v>
                </c:pt>
                <c:pt idx="19577">
                  <c:v>71.941290000000009</c:v>
                </c:pt>
                <c:pt idx="19578">
                  <c:v>71.94605</c:v>
                </c:pt>
                <c:pt idx="19579">
                  <c:v>71.950819999999993</c:v>
                </c:pt>
                <c:pt idx="19580">
                  <c:v>71.955590000000001</c:v>
                </c:pt>
                <c:pt idx="19581">
                  <c:v>71.960359999999994</c:v>
                </c:pt>
                <c:pt idx="19582">
                  <c:v>71.965139999999991</c:v>
                </c:pt>
                <c:pt idx="19583">
                  <c:v>71.96990000000001</c:v>
                </c:pt>
                <c:pt idx="19584">
                  <c:v>71.974670000000003</c:v>
                </c:pt>
                <c:pt idx="19585">
                  <c:v>71.979440000000011</c:v>
                </c:pt>
                <c:pt idx="19586">
                  <c:v>71.984210000000004</c:v>
                </c:pt>
                <c:pt idx="19587">
                  <c:v>71.988979999999998</c:v>
                </c:pt>
                <c:pt idx="19588">
                  <c:v>71.993749999999991</c:v>
                </c:pt>
                <c:pt idx="19589">
                  <c:v>71.998509999999996</c:v>
                </c:pt>
                <c:pt idx="19590">
                  <c:v>72.003280000000004</c:v>
                </c:pt>
                <c:pt idx="19591">
                  <c:v>72.008049999999997</c:v>
                </c:pt>
                <c:pt idx="19592">
                  <c:v>72.012820000000005</c:v>
                </c:pt>
                <c:pt idx="19593">
                  <c:v>72.017590000000013</c:v>
                </c:pt>
                <c:pt idx="19594">
                  <c:v>72.022359999999992</c:v>
                </c:pt>
                <c:pt idx="19595">
                  <c:v>72.027119999999996</c:v>
                </c:pt>
                <c:pt idx="19596">
                  <c:v>72.031890000000004</c:v>
                </c:pt>
                <c:pt idx="19597">
                  <c:v>72.036659999999998</c:v>
                </c:pt>
                <c:pt idx="19598">
                  <c:v>72.041430000000005</c:v>
                </c:pt>
                <c:pt idx="19599">
                  <c:v>72.046199999999999</c:v>
                </c:pt>
                <c:pt idx="19600">
                  <c:v>72.050970000000007</c:v>
                </c:pt>
                <c:pt idx="19601">
                  <c:v>72.055729999999997</c:v>
                </c:pt>
                <c:pt idx="19602">
                  <c:v>72.060500000000005</c:v>
                </c:pt>
                <c:pt idx="19603">
                  <c:v>72.065269999999998</c:v>
                </c:pt>
                <c:pt idx="19604">
                  <c:v>72.070040000000006</c:v>
                </c:pt>
                <c:pt idx="19605">
                  <c:v>72.074809999999999</c:v>
                </c:pt>
                <c:pt idx="19606">
                  <c:v>72.079580000000007</c:v>
                </c:pt>
                <c:pt idx="19607">
                  <c:v>72.084339999999997</c:v>
                </c:pt>
                <c:pt idx="19608">
                  <c:v>72.089120000000008</c:v>
                </c:pt>
                <c:pt idx="19609">
                  <c:v>72.093889999999988</c:v>
                </c:pt>
                <c:pt idx="19610">
                  <c:v>72.098659999999995</c:v>
                </c:pt>
                <c:pt idx="19611">
                  <c:v>72.103430000000003</c:v>
                </c:pt>
                <c:pt idx="19612">
                  <c:v>72.108190000000008</c:v>
                </c:pt>
                <c:pt idx="19613">
                  <c:v>72.112960000000001</c:v>
                </c:pt>
                <c:pt idx="19614">
                  <c:v>72.117730000000009</c:v>
                </c:pt>
                <c:pt idx="19615">
                  <c:v>72.122500000000002</c:v>
                </c:pt>
                <c:pt idx="19616">
                  <c:v>72.127269999999996</c:v>
                </c:pt>
                <c:pt idx="19617">
                  <c:v>72.132039999999989</c:v>
                </c:pt>
                <c:pt idx="19618">
                  <c:v>72.136799999999994</c:v>
                </c:pt>
                <c:pt idx="19619">
                  <c:v>72.141570000000002</c:v>
                </c:pt>
                <c:pt idx="19620">
                  <c:v>72.146340000000009</c:v>
                </c:pt>
                <c:pt idx="19621">
                  <c:v>72.151110000000003</c:v>
                </c:pt>
                <c:pt idx="19622">
                  <c:v>72.15588000000001</c:v>
                </c:pt>
                <c:pt idx="19623">
                  <c:v>72.160650000000004</c:v>
                </c:pt>
                <c:pt idx="19624">
                  <c:v>72.165409999999994</c:v>
                </c:pt>
                <c:pt idx="19625">
                  <c:v>72.170180000000002</c:v>
                </c:pt>
                <c:pt idx="19626">
                  <c:v>72.174949999999995</c:v>
                </c:pt>
                <c:pt idx="19627">
                  <c:v>72.179729999999992</c:v>
                </c:pt>
                <c:pt idx="19628">
                  <c:v>72.1845</c:v>
                </c:pt>
                <c:pt idx="19629">
                  <c:v>72.189260000000004</c:v>
                </c:pt>
                <c:pt idx="19630">
                  <c:v>72.194030000000012</c:v>
                </c:pt>
                <c:pt idx="19631">
                  <c:v>72.198799999999991</c:v>
                </c:pt>
                <c:pt idx="19632">
                  <c:v>72.203569999999999</c:v>
                </c:pt>
                <c:pt idx="19633">
                  <c:v>72.208339999999993</c:v>
                </c:pt>
                <c:pt idx="19634">
                  <c:v>72.21311</c:v>
                </c:pt>
                <c:pt idx="19635">
                  <c:v>72.217870000000005</c:v>
                </c:pt>
                <c:pt idx="19636">
                  <c:v>72.222639999999998</c:v>
                </c:pt>
                <c:pt idx="19637">
                  <c:v>72.227410000000006</c:v>
                </c:pt>
                <c:pt idx="19638">
                  <c:v>72.232180000000014</c:v>
                </c:pt>
                <c:pt idx="19639">
                  <c:v>72.236949999999993</c:v>
                </c:pt>
                <c:pt idx="19640">
                  <c:v>72.241720000000001</c:v>
                </c:pt>
                <c:pt idx="19641">
                  <c:v>72.246480000000005</c:v>
                </c:pt>
                <c:pt idx="19642">
                  <c:v>72.251249999999999</c:v>
                </c:pt>
                <c:pt idx="19643">
                  <c:v>72.256029999999996</c:v>
                </c:pt>
                <c:pt idx="19644">
                  <c:v>72.260800000000003</c:v>
                </c:pt>
                <c:pt idx="19645">
                  <c:v>72.265569999999997</c:v>
                </c:pt>
                <c:pt idx="19646">
                  <c:v>72.270329999999987</c:v>
                </c:pt>
                <c:pt idx="19647">
                  <c:v>72.275099999999995</c:v>
                </c:pt>
                <c:pt idx="19648">
                  <c:v>72.279870000000003</c:v>
                </c:pt>
                <c:pt idx="19649">
                  <c:v>72.284639999999996</c:v>
                </c:pt>
                <c:pt idx="19650">
                  <c:v>72.289410000000004</c:v>
                </c:pt>
                <c:pt idx="19651">
                  <c:v>72.294179999999997</c:v>
                </c:pt>
                <c:pt idx="19652">
                  <c:v>72.298940000000002</c:v>
                </c:pt>
                <c:pt idx="19653">
                  <c:v>72.303709999999995</c:v>
                </c:pt>
                <c:pt idx="19654">
                  <c:v>72.308479999999989</c:v>
                </c:pt>
                <c:pt idx="19655">
                  <c:v>72.313249999999996</c:v>
                </c:pt>
                <c:pt idx="19656">
                  <c:v>72.31801999999999</c:v>
                </c:pt>
                <c:pt idx="19657">
                  <c:v>72.322789999999998</c:v>
                </c:pt>
                <c:pt idx="19658">
                  <c:v>72.327560000000005</c:v>
                </c:pt>
                <c:pt idx="19659">
                  <c:v>72.332329999999999</c:v>
                </c:pt>
                <c:pt idx="19660">
                  <c:v>72.337100000000007</c:v>
                </c:pt>
                <c:pt idx="19661">
                  <c:v>72.34187</c:v>
                </c:pt>
                <c:pt idx="19662">
                  <c:v>72.346640000000008</c:v>
                </c:pt>
                <c:pt idx="19663">
                  <c:v>72.351399999999998</c:v>
                </c:pt>
                <c:pt idx="19664">
                  <c:v>72.356169999999992</c:v>
                </c:pt>
                <c:pt idx="19665">
                  <c:v>72.360939999999999</c:v>
                </c:pt>
                <c:pt idx="19666">
                  <c:v>72.365709999999993</c:v>
                </c:pt>
                <c:pt idx="19667">
                  <c:v>72.370480000000001</c:v>
                </c:pt>
                <c:pt idx="19668">
                  <c:v>72.375250000000008</c:v>
                </c:pt>
                <c:pt idx="19669">
                  <c:v>72.380020000000002</c:v>
                </c:pt>
                <c:pt idx="19670">
                  <c:v>72.38479000000001</c:v>
                </c:pt>
                <c:pt idx="19671">
                  <c:v>72.389560000000003</c:v>
                </c:pt>
                <c:pt idx="19672">
                  <c:v>72.394330000000011</c:v>
                </c:pt>
                <c:pt idx="19673">
                  <c:v>72.399090000000001</c:v>
                </c:pt>
                <c:pt idx="19674">
                  <c:v>72.403859999999995</c:v>
                </c:pt>
                <c:pt idx="19675">
                  <c:v>72.408630000000002</c:v>
                </c:pt>
                <c:pt idx="19676">
                  <c:v>72.413399999999996</c:v>
                </c:pt>
                <c:pt idx="19677">
                  <c:v>72.418170000000003</c:v>
                </c:pt>
                <c:pt idx="19678">
                  <c:v>72.422940000000011</c:v>
                </c:pt>
                <c:pt idx="19679">
                  <c:v>72.427700000000002</c:v>
                </c:pt>
                <c:pt idx="19680">
                  <c:v>72.432469999999995</c:v>
                </c:pt>
                <c:pt idx="19681">
                  <c:v>72.437249999999992</c:v>
                </c:pt>
                <c:pt idx="19682">
                  <c:v>72.442019999999999</c:v>
                </c:pt>
                <c:pt idx="19683">
                  <c:v>72.446789999999993</c:v>
                </c:pt>
                <c:pt idx="19684">
                  <c:v>72.451549999999997</c:v>
                </c:pt>
                <c:pt idx="19685">
                  <c:v>72.456320000000005</c:v>
                </c:pt>
                <c:pt idx="19686">
                  <c:v>72.461090000000013</c:v>
                </c:pt>
                <c:pt idx="19687">
                  <c:v>72.465860000000006</c:v>
                </c:pt>
                <c:pt idx="19688">
                  <c:v>72.47063</c:v>
                </c:pt>
                <c:pt idx="19689">
                  <c:v>72.475399999999993</c:v>
                </c:pt>
                <c:pt idx="19690">
                  <c:v>72.480159999999998</c:v>
                </c:pt>
                <c:pt idx="19691">
                  <c:v>72.484939999999995</c:v>
                </c:pt>
                <c:pt idx="19692">
                  <c:v>72.489710000000002</c:v>
                </c:pt>
                <c:pt idx="19693">
                  <c:v>72.494479999999996</c:v>
                </c:pt>
                <c:pt idx="19694">
                  <c:v>72.499250000000004</c:v>
                </c:pt>
                <c:pt idx="19695">
                  <c:v>72.504009999999994</c:v>
                </c:pt>
                <c:pt idx="19696">
                  <c:v>72.508780000000002</c:v>
                </c:pt>
                <c:pt idx="19697">
                  <c:v>72.513549999999995</c:v>
                </c:pt>
                <c:pt idx="19698">
                  <c:v>72.518320000000003</c:v>
                </c:pt>
                <c:pt idx="19699">
                  <c:v>72.523089999999996</c:v>
                </c:pt>
                <c:pt idx="19700">
                  <c:v>72.527860000000004</c:v>
                </c:pt>
                <c:pt idx="19701">
                  <c:v>72.532629999999997</c:v>
                </c:pt>
                <c:pt idx="19702">
                  <c:v>72.537400000000005</c:v>
                </c:pt>
                <c:pt idx="19703">
                  <c:v>72.542169999999999</c:v>
                </c:pt>
                <c:pt idx="19704">
                  <c:v>72.546940000000006</c:v>
                </c:pt>
                <c:pt idx="19705">
                  <c:v>72.551699999999997</c:v>
                </c:pt>
                <c:pt idx="19706">
                  <c:v>72.556470000000004</c:v>
                </c:pt>
                <c:pt idx="19707">
                  <c:v>72.561239999999998</c:v>
                </c:pt>
                <c:pt idx="19708">
                  <c:v>72.566010000000006</c:v>
                </c:pt>
                <c:pt idx="19709">
                  <c:v>72.570779999999999</c:v>
                </c:pt>
                <c:pt idx="19710">
                  <c:v>72.575550000000007</c:v>
                </c:pt>
                <c:pt idx="19711">
                  <c:v>72.58032</c:v>
                </c:pt>
                <c:pt idx="19712">
                  <c:v>72.585090000000008</c:v>
                </c:pt>
                <c:pt idx="19713">
                  <c:v>72.589860000000002</c:v>
                </c:pt>
                <c:pt idx="19714">
                  <c:v>72.594629999999995</c:v>
                </c:pt>
                <c:pt idx="19715">
                  <c:v>72.599399999999989</c:v>
                </c:pt>
                <c:pt idx="19716">
                  <c:v>72.604160000000007</c:v>
                </c:pt>
                <c:pt idx="19717">
                  <c:v>72.608930000000001</c:v>
                </c:pt>
                <c:pt idx="19718">
                  <c:v>72.613700000000009</c:v>
                </c:pt>
                <c:pt idx="19719">
                  <c:v>72.618470000000002</c:v>
                </c:pt>
                <c:pt idx="19720">
                  <c:v>72.623249999999999</c:v>
                </c:pt>
                <c:pt idx="19721">
                  <c:v>72.628010000000003</c:v>
                </c:pt>
                <c:pt idx="19722">
                  <c:v>72.632779999999997</c:v>
                </c:pt>
                <c:pt idx="19723">
                  <c:v>72.63754999999999</c:v>
                </c:pt>
                <c:pt idx="19724">
                  <c:v>72.642319999999998</c:v>
                </c:pt>
                <c:pt idx="19725">
                  <c:v>72.647089999999992</c:v>
                </c:pt>
                <c:pt idx="19726">
                  <c:v>72.651859999999999</c:v>
                </c:pt>
                <c:pt idx="19727">
                  <c:v>72.656620000000004</c:v>
                </c:pt>
                <c:pt idx="19728">
                  <c:v>72.661390000000011</c:v>
                </c:pt>
                <c:pt idx="19729">
                  <c:v>72.666170000000008</c:v>
                </c:pt>
                <c:pt idx="19730">
                  <c:v>72.670940000000002</c:v>
                </c:pt>
                <c:pt idx="19731">
                  <c:v>72.675699999999992</c:v>
                </c:pt>
                <c:pt idx="19732">
                  <c:v>72.68047</c:v>
                </c:pt>
                <c:pt idx="19733">
                  <c:v>72.685239999999993</c:v>
                </c:pt>
                <c:pt idx="19734">
                  <c:v>72.690010000000001</c:v>
                </c:pt>
                <c:pt idx="19735">
                  <c:v>72.694779999999994</c:v>
                </c:pt>
                <c:pt idx="19736">
                  <c:v>72.699550000000002</c:v>
                </c:pt>
                <c:pt idx="19737">
                  <c:v>72.70432000000001</c:v>
                </c:pt>
                <c:pt idx="19738">
                  <c:v>72.709090000000003</c:v>
                </c:pt>
                <c:pt idx="19739">
                  <c:v>72.713860000000011</c:v>
                </c:pt>
                <c:pt idx="19740">
                  <c:v>72.718630000000005</c:v>
                </c:pt>
                <c:pt idx="19741">
                  <c:v>72.723399999999998</c:v>
                </c:pt>
                <c:pt idx="19742">
                  <c:v>72.728160000000003</c:v>
                </c:pt>
                <c:pt idx="19743">
                  <c:v>72.732929999999996</c:v>
                </c:pt>
                <c:pt idx="19744">
                  <c:v>72.737700000000004</c:v>
                </c:pt>
                <c:pt idx="19745">
                  <c:v>72.74248</c:v>
                </c:pt>
                <c:pt idx="19746">
                  <c:v>72.747249999999994</c:v>
                </c:pt>
                <c:pt idx="19747">
                  <c:v>72.752010000000013</c:v>
                </c:pt>
                <c:pt idx="19748">
                  <c:v>72.756779999999992</c:v>
                </c:pt>
                <c:pt idx="19749">
                  <c:v>72.76155</c:v>
                </c:pt>
                <c:pt idx="19750">
                  <c:v>72.766319999999993</c:v>
                </c:pt>
                <c:pt idx="19751">
                  <c:v>72.771090000000001</c:v>
                </c:pt>
                <c:pt idx="19752">
                  <c:v>72.775859999999994</c:v>
                </c:pt>
                <c:pt idx="19753">
                  <c:v>72.780630000000002</c:v>
                </c:pt>
                <c:pt idx="19754">
                  <c:v>72.785399999999996</c:v>
                </c:pt>
                <c:pt idx="19755">
                  <c:v>72.790170000000003</c:v>
                </c:pt>
                <c:pt idx="19756">
                  <c:v>72.794939999999997</c:v>
                </c:pt>
                <c:pt idx="19757">
                  <c:v>72.799700000000001</c:v>
                </c:pt>
                <c:pt idx="19758">
                  <c:v>72.804469999999995</c:v>
                </c:pt>
                <c:pt idx="19759">
                  <c:v>72.809240000000003</c:v>
                </c:pt>
                <c:pt idx="19760">
                  <c:v>72.814019999999999</c:v>
                </c:pt>
                <c:pt idx="19761">
                  <c:v>72.818789999999993</c:v>
                </c:pt>
                <c:pt idx="19762">
                  <c:v>72.823549999999997</c:v>
                </c:pt>
                <c:pt idx="19763">
                  <c:v>72.828320000000005</c:v>
                </c:pt>
                <c:pt idx="19764">
                  <c:v>72.833089999999999</c:v>
                </c:pt>
                <c:pt idx="19765">
                  <c:v>72.837860000000006</c:v>
                </c:pt>
                <c:pt idx="19766">
                  <c:v>72.84263</c:v>
                </c:pt>
                <c:pt idx="19767">
                  <c:v>72.847400000000007</c:v>
                </c:pt>
                <c:pt idx="19768">
                  <c:v>72.852170000000001</c:v>
                </c:pt>
                <c:pt idx="19769">
                  <c:v>72.856939999999994</c:v>
                </c:pt>
                <c:pt idx="19770">
                  <c:v>72.861710000000002</c:v>
                </c:pt>
                <c:pt idx="19771">
                  <c:v>72.866479999999996</c:v>
                </c:pt>
                <c:pt idx="19772">
                  <c:v>72.871250000000003</c:v>
                </c:pt>
                <c:pt idx="19773">
                  <c:v>72.876010000000008</c:v>
                </c:pt>
                <c:pt idx="19774">
                  <c:v>72.880780000000001</c:v>
                </c:pt>
                <c:pt idx="19775">
                  <c:v>72.885559999999998</c:v>
                </c:pt>
                <c:pt idx="19776">
                  <c:v>72.890330000000006</c:v>
                </c:pt>
                <c:pt idx="19777">
                  <c:v>72.895089999999996</c:v>
                </c:pt>
                <c:pt idx="19778">
                  <c:v>72.899860000000004</c:v>
                </c:pt>
                <c:pt idx="19779">
                  <c:v>72.904629999999997</c:v>
                </c:pt>
                <c:pt idx="19780">
                  <c:v>72.909400000000005</c:v>
                </c:pt>
                <c:pt idx="19781">
                  <c:v>72.914180000000002</c:v>
                </c:pt>
                <c:pt idx="19782">
                  <c:v>72.918940000000006</c:v>
                </c:pt>
                <c:pt idx="19783">
                  <c:v>72.92371</c:v>
                </c:pt>
                <c:pt idx="19784">
                  <c:v>72.928480000000008</c:v>
                </c:pt>
                <c:pt idx="19785">
                  <c:v>72.933250000000001</c:v>
                </c:pt>
                <c:pt idx="19786">
                  <c:v>72.938020000000009</c:v>
                </c:pt>
                <c:pt idx="19787">
                  <c:v>72.942789999999988</c:v>
                </c:pt>
                <c:pt idx="19788">
                  <c:v>72.947559999999996</c:v>
                </c:pt>
                <c:pt idx="19789">
                  <c:v>72.952329999999989</c:v>
                </c:pt>
                <c:pt idx="19790">
                  <c:v>72.957099999999997</c:v>
                </c:pt>
                <c:pt idx="19791">
                  <c:v>72.961870000000005</c:v>
                </c:pt>
                <c:pt idx="19792">
                  <c:v>72.966639999999998</c:v>
                </c:pt>
                <c:pt idx="19793">
                  <c:v>72.971400000000003</c:v>
                </c:pt>
                <c:pt idx="19794">
                  <c:v>72.97617000000001</c:v>
                </c:pt>
                <c:pt idx="19795">
                  <c:v>72.980950000000007</c:v>
                </c:pt>
                <c:pt idx="19796">
                  <c:v>72.985720000000001</c:v>
                </c:pt>
                <c:pt idx="19797">
                  <c:v>72.990479999999991</c:v>
                </c:pt>
                <c:pt idx="19798">
                  <c:v>72.995249999999999</c:v>
                </c:pt>
                <c:pt idx="19799">
                  <c:v>73.000019999999992</c:v>
                </c:pt>
                <c:pt idx="19800">
                  <c:v>73.00479</c:v>
                </c:pt>
                <c:pt idx="19801">
                  <c:v>73.009569999999997</c:v>
                </c:pt>
                <c:pt idx="19802">
                  <c:v>73.014330000000001</c:v>
                </c:pt>
                <c:pt idx="19803">
                  <c:v>73.019100000000009</c:v>
                </c:pt>
                <c:pt idx="19804">
                  <c:v>73.023870000000002</c:v>
                </c:pt>
                <c:pt idx="19805">
                  <c:v>73.02864000000001</c:v>
                </c:pt>
                <c:pt idx="19806">
                  <c:v>73.033410000000003</c:v>
                </c:pt>
                <c:pt idx="19807">
                  <c:v>73.038179999999997</c:v>
                </c:pt>
                <c:pt idx="19808">
                  <c:v>73.04294999999999</c:v>
                </c:pt>
                <c:pt idx="19809">
                  <c:v>73.047719999999998</c:v>
                </c:pt>
                <c:pt idx="19810">
                  <c:v>73.052489999999992</c:v>
                </c:pt>
                <c:pt idx="19811">
                  <c:v>73.057259999999999</c:v>
                </c:pt>
                <c:pt idx="19812">
                  <c:v>73.062029999999993</c:v>
                </c:pt>
                <c:pt idx="19813">
                  <c:v>73.066800000000001</c:v>
                </c:pt>
                <c:pt idx="19814">
                  <c:v>73.071570000000008</c:v>
                </c:pt>
                <c:pt idx="19815">
                  <c:v>73.076340000000002</c:v>
                </c:pt>
                <c:pt idx="19816">
                  <c:v>73.08111000000001</c:v>
                </c:pt>
                <c:pt idx="19817">
                  <c:v>73.08587</c:v>
                </c:pt>
                <c:pt idx="19818">
                  <c:v>73.090639999999993</c:v>
                </c:pt>
                <c:pt idx="19819">
                  <c:v>73.09541999999999</c:v>
                </c:pt>
                <c:pt idx="19820">
                  <c:v>73.100189999999998</c:v>
                </c:pt>
                <c:pt idx="19821">
                  <c:v>73.104959999999991</c:v>
                </c:pt>
                <c:pt idx="19822">
                  <c:v>73.10972000000001</c:v>
                </c:pt>
                <c:pt idx="19823">
                  <c:v>73.114490000000004</c:v>
                </c:pt>
                <c:pt idx="19824">
                  <c:v>73.119260000000011</c:v>
                </c:pt>
                <c:pt idx="19825">
                  <c:v>73.124040000000008</c:v>
                </c:pt>
                <c:pt idx="19826">
                  <c:v>73.128799999999998</c:v>
                </c:pt>
                <c:pt idx="19827">
                  <c:v>73.133569999999992</c:v>
                </c:pt>
                <c:pt idx="19828">
                  <c:v>73.138339999999999</c:v>
                </c:pt>
                <c:pt idx="19829">
                  <c:v>73.143109999999993</c:v>
                </c:pt>
                <c:pt idx="19830">
                  <c:v>73.147880000000001</c:v>
                </c:pt>
                <c:pt idx="19831">
                  <c:v>73.152649999999994</c:v>
                </c:pt>
                <c:pt idx="19832">
                  <c:v>73.157420000000002</c:v>
                </c:pt>
                <c:pt idx="19833">
                  <c:v>73.162189999999995</c:v>
                </c:pt>
                <c:pt idx="19834">
                  <c:v>73.166960000000003</c:v>
                </c:pt>
                <c:pt idx="19835">
                  <c:v>73.171730000000011</c:v>
                </c:pt>
                <c:pt idx="19836">
                  <c:v>73.176500000000004</c:v>
                </c:pt>
                <c:pt idx="19837">
                  <c:v>73.181270000000012</c:v>
                </c:pt>
                <c:pt idx="19838">
                  <c:v>73.186039999999991</c:v>
                </c:pt>
                <c:pt idx="19839">
                  <c:v>73.190809999999999</c:v>
                </c:pt>
                <c:pt idx="19840">
                  <c:v>73.195579999999993</c:v>
                </c:pt>
                <c:pt idx="19841">
                  <c:v>73.20035</c:v>
                </c:pt>
                <c:pt idx="19842">
                  <c:v>73.205119999999994</c:v>
                </c:pt>
                <c:pt idx="19843">
                  <c:v>73.209890000000001</c:v>
                </c:pt>
                <c:pt idx="19844">
                  <c:v>73.214659999999995</c:v>
                </c:pt>
                <c:pt idx="19845">
                  <c:v>73.219430000000003</c:v>
                </c:pt>
                <c:pt idx="19846">
                  <c:v>73.224189999999993</c:v>
                </c:pt>
                <c:pt idx="19847">
                  <c:v>73.228970000000004</c:v>
                </c:pt>
                <c:pt idx="19848">
                  <c:v>73.233740000000012</c:v>
                </c:pt>
                <c:pt idx="19849">
                  <c:v>73.238510000000005</c:v>
                </c:pt>
                <c:pt idx="19850">
                  <c:v>73.243279999999999</c:v>
                </c:pt>
                <c:pt idx="19851">
                  <c:v>73.248040000000003</c:v>
                </c:pt>
                <c:pt idx="19852">
                  <c:v>73.252809999999997</c:v>
                </c:pt>
                <c:pt idx="19853">
                  <c:v>73.257589999999993</c:v>
                </c:pt>
                <c:pt idx="19854">
                  <c:v>73.262360000000001</c:v>
                </c:pt>
                <c:pt idx="19855">
                  <c:v>73.267120000000006</c:v>
                </c:pt>
                <c:pt idx="19856">
                  <c:v>73.271890000000013</c:v>
                </c:pt>
                <c:pt idx="19857">
                  <c:v>73.276659999999993</c:v>
                </c:pt>
                <c:pt idx="19858">
                  <c:v>73.281440000000003</c:v>
                </c:pt>
                <c:pt idx="19859">
                  <c:v>73.286210000000011</c:v>
                </c:pt>
                <c:pt idx="19860">
                  <c:v>73.290970000000002</c:v>
                </c:pt>
                <c:pt idx="19861">
                  <c:v>73.295739999999995</c:v>
                </c:pt>
                <c:pt idx="19862">
                  <c:v>73.300510000000003</c:v>
                </c:pt>
                <c:pt idx="19863">
                  <c:v>73.305289999999999</c:v>
                </c:pt>
                <c:pt idx="19864">
                  <c:v>73.310050000000004</c:v>
                </c:pt>
                <c:pt idx="19865">
                  <c:v>73.314819999999997</c:v>
                </c:pt>
                <c:pt idx="19866">
                  <c:v>73.319590000000005</c:v>
                </c:pt>
                <c:pt idx="19867">
                  <c:v>73.324359999999999</c:v>
                </c:pt>
                <c:pt idx="19868">
                  <c:v>73.329139999999995</c:v>
                </c:pt>
                <c:pt idx="19869">
                  <c:v>73.3339</c:v>
                </c:pt>
                <c:pt idx="19870">
                  <c:v>73.338669999999993</c:v>
                </c:pt>
                <c:pt idx="19871">
                  <c:v>73.343440000000001</c:v>
                </c:pt>
                <c:pt idx="19872">
                  <c:v>73.348209999999995</c:v>
                </c:pt>
                <c:pt idx="19873">
                  <c:v>73.352990000000005</c:v>
                </c:pt>
                <c:pt idx="19874">
                  <c:v>73.357749999999996</c:v>
                </c:pt>
                <c:pt idx="19875">
                  <c:v>73.362520000000004</c:v>
                </c:pt>
                <c:pt idx="19876">
                  <c:v>73.367289999999997</c:v>
                </c:pt>
                <c:pt idx="19877">
                  <c:v>73.372060000000005</c:v>
                </c:pt>
                <c:pt idx="19878">
                  <c:v>73.376829999999998</c:v>
                </c:pt>
                <c:pt idx="19879">
                  <c:v>73.381600000000006</c:v>
                </c:pt>
                <c:pt idx="19880">
                  <c:v>73.386369999999999</c:v>
                </c:pt>
                <c:pt idx="19881">
                  <c:v>73.391139999999993</c:v>
                </c:pt>
                <c:pt idx="19882">
                  <c:v>73.395910000000001</c:v>
                </c:pt>
                <c:pt idx="19883">
                  <c:v>73.400679999999994</c:v>
                </c:pt>
                <c:pt idx="19884">
                  <c:v>73.405450000000002</c:v>
                </c:pt>
                <c:pt idx="19885">
                  <c:v>73.410219999999995</c:v>
                </c:pt>
                <c:pt idx="19886">
                  <c:v>73.414990000000003</c:v>
                </c:pt>
                <c:pt idx="19887">
                  <c:v>73.419759999999997</c:v>
                </c:pt>
                <c:pt idx="19888">
                  <c:v>73.424530000000004</c:v>
                </c:pt>
                <c:pt idx="19889">
                  <c:v>73.429299999999998</c:v>
                </c:pt>
                <c:pt idx="19890">
                  <c:v>73.434070000000006</c:v>
                </c:pt>
                <c:pt idx="19891">
                  <c:v>73.438839999999999</c:v>
                </c:pt>
                <c:pt idx="19892">
                  <c:v>73.443610000000007</c:v>
                </c:pt>
                <c:pt idx="19893">
                  <c:v>73.44838</c:v>
                </c:pt>
                <c:pt idx="19894">
                  <c:v>73.453149999999994</c:v>
                </c:pt>
                <c:pt idx="19895">
                  <c:v>73.457920000000001</c:v>
                </c:pt>
                <c:pt idx="19896">
                  <c:v>73.462689999999995</c:v>
                </c:pt>
                <c:pt idx="19897">
                  <c:v>73.467460000000003</c:v>
                </c:pt>
                <c:pt idx="19898">
                  <c:v>73.472229999999996</c:v>
                </c:pt>
                <c:pt idx="19899">
                  <c:v>73.477000000000004</c:v>
                </c:pt>
                <c:pt idx="19900">
                  <c:v>73.481769999999997</c:v>
                </c:pt>
                <c:pt idx="19901">
                  <c:v>73.486540000000005</c:v>
                </c:pt>
                <c:pt idx="19902">
                  <c:v>73.491309999999999</c:v>
                </c:pt>
                <c:pt idx="19903">
                  <c:v>73.496080000000006</c:v>
                </c:pt>
                <c:pt idx="19904">
                  <c:v>73.50085</c:v>
                </c:pt>
                <c:pt idx="19905">
                  <c:v>73.505619999999993</c:v>
                </c:pt>
                <c:pt idx="19906">
                  <c:v>73.510390000000001</c:v>
                </c:pt>
                <c:pt idx="19907">
                  <c:v>73.515159999999995</c:v>
                </c:pt>
                <c:pt idx="19908">
                  <c:v>73.519930000000002</c:v>
                </c:pt>
                <c:pt idx="19909">
                  <c:v>73.524699999999996</c:v>
                </c:pt>
                <c:pt idx="19910">
                  <c:v>73.529470000000003</c:v>
                </c:pt>
                <c:pt idx="19911">
                  <c:v>73.534239999999997</c:v>
                </c:pt>
                <c:pt idx="19912">
                  <c:v>73.539010000000005</c:v>
                </c:pt>
                <c:pt idx="19913">
                  <c:v>73.543779999999998</c:v>
                </c:pt>
                <c:pt idx="19914">
                  <c:v>73.548550000000006</c:v>
                </c:pt>
                <c:pt idx="19915">
                  <c:v>73.553319999999999</c:v>
                </c:pt>
                <c:pt idx="19916">
                  <c:v>73.558090000000007</c:v>
                </c:pt>
                <c:pt idx="19917">
                  <c:v>73.562860000000001</c:v>
                </c:pt>
                <c:pt idx="19918">
                  <c:v>73.567629999999994</c:v>
                </c:pt>
                <c:pt idx="19919">
                  <c:v>73.572400000000002</c:v>
                </c:pt>
                <c:pt idx="19920">
                  <c:v>73.577169999999995</c:v>
                </c:pt>
                <c:pt idx="19921">
                  <c:v>73.581940000000003</c:v>
                </c:pt>
                <c:pt idx="19922">
                  <c:v>73.586709999999997</c:v>
                </c:pt>
                <c:pt idx="19923">
                  <c:v>73.591480000000004</c:v>
                </c:pt>
                <c:pt idx="19924">
                  <c:v>73.596249999999998</c:v>
                </c:pt>
                <c:pt idx="19925">
                  <c:v>73.601020000000005</c:v>
                </c:pt>
                <c:pt idx="19926">
                  <c:v>73.605789999999999</c:v>
                </c:pt>
                <c:pt idx="19927">
                  <c:v>73.610560000000007</c:v>
                </c:pt>
                <c:pt idx="19928">
                  <c:v>73.61533</c:v>
                </c:pt>
                <c:pt idx="19929">
                  <c:v>73.620099999999994</c:v>
                </c:pt>
                <c:pt idx="19930">
                  <c:v>73.624870000000001</c:v>
                </c:pt>
                <c:pt idx="19931">
                  <c:v>73.629639999999995</c:v>
                </c:pt>
                <c:pt idx="19932">
                  <c:v>73.634410000000003</c:v>
                </c:pt>
                <c:pt idx="19933">
                  <c:v>73.639179999999996</c:v>
                </c:pt>
                <c:pt idx="19934">
                  <c:v>73.643950000000004</c:v>
                </c:pt>
                <c:pt idx="19935">
                  <c:v>73.648719999999997</c:v>
                </c:pt>
                <c:pt idx="19936">
                  <c:v>73.653490000000005</c:v>
                </c:pt>
                <c:pt idx="19937">
                  <c:v>73.658259999999999</c:v>
                </c:pt>
                <c:pt idx="19938">
                  <c:v>73.663030000000006</c:v>
                </c:pt>
                <c:pt idx="19939">
                  <c:v>73.6678</c:v>
                </c:pt>
                <c:pt idx="19940">
                  <c:v>73.672570000000007</c:v>
                </c:pt>
                <c:pt idx="19941">
                  <c:v>73.677340000000001</c:v>
                </c:pt>
                <c:pt idx="19942">
                  <c:v>73.682109999999994</c:v>
                </c:pt>
                <c:pt idx="19943">
                  <c:v>73.686880000000002</c:v>
                </c:pt>
                <c:pt idx="19944">
                  <c:v>73.691649999999996</c:v>
                </c:pt>
                <c:pt idx="19945">
                  <c:v>73.696420000000003</c:v>
                </c:pt>
                <c:pt idx="19946">
                  <c:v>73.7012</c:v>
                </c:pt>
                <c:pt idx="19947">
                  <c:v>73.705960000000005</c:v>
                </c:pt>
                <c:pt idx="19948">
                  <c:v>73.710729999999998</c:v>
                </c:pt>
                <c:pt idx="19949">
                  <c:v>73.715500000000006</c:v>
                </c:pt>
                <c:pt idx="19950">
                  <c:v>73.720280000000002</c:v>
                </c:pt>
                <c:pt idx="19951">
                  <c:v>73.725040000000007</c:v>
                </c:pt>
                <c:pt idx="19952">
                  <c:v>73.729810000000001</c:v>
                </c:pt>
                <c:pt idx="19953">
                  <c:v>73.734579999999994</c:v>
                </c:pt>
                <c:pt idx="19954">
                  <c:v>73.739360000000005</c:v>
                </c:pt>
                <c:pt idx="19955">
                  <c:v>73.744129999999998</c:v>
                </c:pt>
                <c:pt idx="19956">
                  <c:v>73.748890000000003</c:v>
                </c:pt>
                <c:pt idx="19957">
                  <c:v>73.753659999999996</c:v>
                </c:pt>
                <c:pt idx="19958">
                  <c:v>73.758430000000004</c:v>
                </c:pt>
                <c:pt idx="19959">
                  <c:v>73.763210000000001</c:v>
                </c:pt>
                <c:pt idx="19960">
                  <c:v>73.767970000000005</c:v>
                </c:pt>
                <c:pt idx="19961">
                  <c:v>73.772739999999999</c:v>
                </c:pt>
                <c:pt idx="19962">
                  <c:v>73.777510000000007</c:v>
                </c:pt>
                <c:pt idx="19963">
                  <c:v>73.782290000000003</c:v>
                </c:pt>
                <c:pt idx="19964">
                  <c:v>73.787059999999997</c:v>
                </c:pt>
                <c:pt idx="19965">
                  <c:v>73.791819999999987</c:v>
                </c:pt>
                <c:pt idx="19966">
                  <c:v>73.796589999999995</c:v>
                </c:pt>
                <c:pt idx="19967">
                  <c:v>73.801370000000006</c:v>
                </c:pt>
                <c:pt idx="19968">
                  <c:v>73.806139999999999</c:v>
                </c:pt>
                <c:pt idx="19969">
                  <c:v>73.810909999999993</c:v>
                </c:pt>
                <c:pt idx="19970">
                  <c:v>73.815669999999997</c:v>
                </c:pt>
                <c:pt idx="19971">
                  <c:v>73.820449999999994</c:v>
                </c:pt>
                <c:pt idx="19972">
                  <c:v>73.825220000000002</c:v>
                </c:pt>
                <c:pt idx="19973">
                  <c:v>73.829989999999995</c:v>
                </c:pt>
                <c:pt idx="19974">
                  <c:v>73.834760000000003</c:v>
                </c:pt>
                <c:pt idx="19975">
                  <c:v>73.839529999999996</c:v>
                </c:pt>
                <c:pt idx="19976">
                  <c:v>73.844300000000004</c:v>
                </c:pt>
                <c:pt idx="19977">
                  <c:v>73.849069999999998</c:v>
                </c:pt>
                <c:pt idx="19978">
                  <c:v>73.853840000000005</c:v>
                </c:pt>
                <c:pt idx="19979">
                  <c:v>73.858609999999999</c:v>
                </c:pt>
                <c:pt idx="19980">
                  <c:v>73.863380000000006</c:v>
                </c:pt>
                <c:pt idx="19981">
                  <c:v>73.86815</c:v>
                </c:pt>
                <c:pt idx="19982">
                  <c:v>73.872919999999993</c:v>
                </c:pt>
                <c:pt idx="19983">
                  <c:v>73.877690000000001</c:v>
                </c:pt>
                <c:pt idx="19984">
                  <c:v>73.882459999999995</c:v>
                </c:pt>
                <c:pt idx="19985">
                  <c:v>73.887230000000002</c:v>
                </c:pt>
                <c:pt idx="19986">
                  <c:v>73.891999999999996</c:v>
                </c:pt>
                <c:pt idx="19987">
                  <c:v>73.896770000000004</c:v>
                </c:pt>
                <c:pt idx="19988">
                  <c:v>73.901539999999997</c:v>
                </c:pt>
                <c:pt idx="19989">
                  <c:v>73.906310000000005</c:v>
                </c:pt>
                <c:pt idx="19990">
                  <c:v>73.911090000000002</c:v>
                </c:pt>
                <c:pt idx="19991">
                  <c:v>73.915850000000006</c:v>
                </c:pt>
                <c:pt idx="19992">
                  <c:v>73.92062</c:v>
                </c:pt>
                <c:pt idx="19993">
                  <c:v>73.925389999999993</c:v>
                </c:pt>
                <c:pt idx="19994">
                  <c:v>73.930170000000004</c:v>
                </c:pt>
                <c:pt idx="19995">
                  <c:v>73.934940000000012</c:v>
                </c:pt>
                <c:pt idx="19996">
                  <c:v>73.939700000000002</c:v>
                </c:pt>
                <c:pt idx="19997">
                  <c:v>73.944480000000013</c:v>
                </c:pt>
                <c:pt idx="19998">
                  <c:v>73.949249999999992</c:v>
                </c:pt>
                <c:pt idx="19999">
                  <c:v>73.95402</c:v>
                </c:pt>
                <c:pt idx="20000">
                  <c:v>73.958780000000004</c:v>
                </c:pt>
                <c:pt idx="20001">
                  <c:v>73.963560000000001</c:v>
                </c:pt>
                <c:pt idx="20002">
                  <c:v>73.968329999999995</c:v>
                </c:pt>
                <c:pt idx="20003">
                  <c:v>73.973100000000002</c:v>
                </c:pt>
                <c:pt idx="20004">
                  <c:v>73.977869999999996</c:v>
                </c:pt>
                <c:pt idx="20005">
                  <c:v>73.982640000000004</c:v>
                </c:pt>
                <c:pt idx="20006">
                  <c:v>73.987409999999997</c:v>
                </c:pt>
                <c:pt idx="20007">
                  <c:v>73.992180000000005</c:v>
                </c:pt>
                <c:pt idx="20008">
                  <c:v>73.996950000000012</c:v>
                </c:pt>
                <c:pt idx="20009">
                  <c:v>74.001719999999992</c:v>
                </c:pt>
                <c:pt idx="20010">
                  <c:v>74.006489999999999</c:v>
                </c:pt>
                <c:pt idx="20011">
                  <c:v>74.011259999999993</c:v>
                </c:pt>
                <c:pt idx="20012">
                  <c:v>74.016030000000001</c:v>
                </c:pt>
                <c:pt idx="20013">
                  <c:v>74.020799999999994</c:v>
                </c:pt>
                <c:pt idx="20014">
                  <c:v>74.025570000000002</c:v>
                </c:pt>
                <c:pt idx="20015">
                  <c:v>74.030339999999995</c:v>
                </c:pt>
                <c:pt idx="20016">
                  <c:v>74.035119999999992</c:v>
                </c:pt>
                <c:pt idx="20017">
                  <c:v>74.039879999999997</c:v>
                </c:pt>
                <c:pt idx="20018">
                  <c:v>74.044650000000004</c:v>
                </c:pt>
                <c:pt idx="20019">
                  <c:v>74.049430000000001</c:v>
                </c:pt>
                <c:pt idx="20020">
                  <c:v>74.054199999999994</c:v>
                </c:pt>
                <c:pt idx="20021">
                  <c:v>74.058959999999999</c:v>
                </c:pt>
                <c:pt idx="20022">
                  <c:v>74.063729999999993</c:v>
                </c:pt>
                <c:pt idx="20023">
                  <c:v>74.068510000000003</c:v>
                </c:pt>
                <c:pt idx="20024">
                  <c:v>74.073280000000011</c:v>
                </c:pt>
                <c:pt idx="20025">
                  <c:v>74.078050000000005</c:v>
                </c:pt>
                <c:pt idx="20026">
                  <c:v>74.082819999999998</c:v>
                </c:pt>
                <c:pt idx="20027">
                  <c:v>74.087589999999992</c:v>
                </c:pt>
                <c:pt idx="20028">
                  <c:v>74.092359999999999</c:v>
                </c:pt>
                <c:pt idx="20029">
                  <c:v>74.097129999999993</c:v>
                </c:pt>
                <c:pt idx="20030">
                  <c:v>74.101900000000001</c:v>
                </c:pt>
                <c:pt idx="20031">
                  <c:v>74.106669999999994</c:v>
                </c:pt>
                <c:pt idx="20032">
                  <c:v>74.111440000000002</c:v>
                </c:pt>
                <c:pt idx="20033">
                  <c:v>74.116219999999998</c:v>
                </c:pt>
                <c:pt idx="20034">
                  <c:v>74.120980000000003</c:v>
                </c:pt>
                <c:pt idx="20035">
                  <c:v>74.125750000000011</c:v>
                </c:pt>
                <c:pt idx="20036">
                  <c:v>74.130520000000004</c:v>
                </c:pt>
                <c:pt idx="20037">
                  <c:v>74.135300000000001</c:v>
                </c:pt>
                <c:pt idx="20038">
                  <c:v>74.140059999999991</c:v>
                </c:pt>
                <c:pt idx="20039">
                  <c:v>74.144829999999999</c:v>
                </c:pt>
                <c:pt idx="20040">
                  <c:v>74.14961000000001</c:v>
                </c:pt>
                <c:pt idx="20041">
                  <c:v>74.154380000000003</c:v>
                </c:pt>
                <c:pt idx="20042">
                  <c:v>74.159149999999997</c:v>
                </c:pt>
                <c:pt idx="20043">
                  <c:v>74.163910000000001</c:v>
                </c:pt>
                <c:pt idx="20044">
                  <c:v>74.168689999999998</c:v>
                </c:pt>
                <c:pt idx="20045">
                  <c:v>74.173459999999992</c:v>
                </c:pt>
                <c:pt idx="20046">
                  <c:v>74.178229999999999</c:v>
                </c:pt>
                <c:pt idx="20047">
                  <c:v>74.182999999999993</c:v>
                </c:pt>
                <c:pt idx="20048">
                  <c:v>74.18777</c:v>
                </c:pt>
                <c:pt idx="20049">
                  <c:v>74.192540000000008</c:v>
                </c:pt>
                <c:pt idx="20050">
                  <c:v>74.197310000000002</c:v>
                </c:pt>
                <c:pt idx="20051">
                  <c:v>74.202080000000009</c:v>
                </c:pt>
                <c:pt idx="20052">
                  <c:v>74.206850000000003</c:v>
                </c:pt>
                <c:pt idx="20053">
                  <c:v>74.211620000000011</c:v>
                </c:pt>
                <c:pt idx="20054">
                  <c:v>74.216400000000007</c:v>
                </c:pt>
                <c:pt idx="20055">
                  <c:v>74.221159999999998</c:v>
                </c:pt>
                <c:pt idx="20056">
                  <c:v>74.225929999999991</c:v>
                </c:pt>
                <c:pt idx="20057">
                  <c:v>74.230710000000002</c:v>
                </c:pt>
                <c:pt idx="20058">
                  <c:v>74.23548000000001</c:v>
                </c:pt>
                <c:pt idx="20059">
                  <c:v>74.24024</c:v>
                </c:pt>
                <c:pt idx="20060">
                  <c:v>74.245009999999994</c:v>
                </c:pt>
                <c:pt idx="20061">
                  <c:v>74.24978999999999</c:v>
                </c:pt>
                <c:pt idx="20062">
                  <c:v>74.254559999999998</c:v>
                </c:pt>
                <c:pt idx="20063">
                  <c:v>74.259329999999991</c:v>
                </c:pt>
                <c:pt idx="20064">
                  <c:v>74.264099999999999</c:v>
                </c:pt>
                <c:pt idx="20065">
                  <c:v>74.268870000000007</c:v>
                </c:pt>
                <c:pt idx="20066">
                  <c:v>74.27364</c:v>
                </c:pt>
                <c:pt idx="20067">
                  <c:v>74.278410000000008</c:v>
                </c:pt>
                <c:pt idx="20068">
                  <c:v>74.283180000000002</c:v>
                </c:pt>
                <c:pt idx="20069">
                  <c:v>74.287950000000009</c:v>
                </c:pt>
                <c:pt idx="20070">
                  <c:v>74.292720000000003</c:v>
                </c:pt>
                <c:pt idx="20071">
                  <c:v>74.297499999999999</c:v>
                </c:pt>
                <c:pt idx="20072">
                  <c:v>74.30225999999999</c:v>
                </c:pt>
                <c:pt idx="20073">
                  <c:v>74.307029999999997</c:v>
                </c:pt>
                <c:pt idx="20074">
                  <c:v>74.311810000000008</c:v>
                </c:pt>
                <c:pt idx="20075">
                  <c:v>74.316579999999988</c:v>
                </c:pt>
                <c:pt idx="20076">
                  <c:v>74.321340000000006</c:v>
                </c:pt>
                <c:pt idx="20077">
                  <c:v>74.326119999999989</c:v>
                </c:pt>
                <c:pt idx="20078">
                  <c:v>74.330889999999997</c:v>
                </c:pt>
                <c:pt idx="20079">
                  <c:v>74.335660000000004</c:v>
                </c:pt>
                <c:pt idx="20080">
                  <c:v>74.340429999999998</c:v>
                </c:pt>
                <c:pt idx="20081">
                  <c:v>74.345200000000006</c:v>
                </c:pt>
                <c:pt idx="20082">
                  <c:v>74.349969999999999</c:v>
                </c:pt>
                <c:pt idx="20083">
                  <c:v>74.354749999999996</c:v>
                </c:pt>
                <c:pt idx="20084">
                  <c:v>74.35951</c:v>
                </c:pt>
                <c:pt idx="20085">
                  <c:v>74.364280000000008</c:v>
                </c:pt>
                <c:pt idx="20086">
                  <c:v>74.369050000000001</c:v>
                </c:pt>
                <c:pt idx="20087">
                  <c:v>74.373829999999998</c:v>
                </c:pt>
                <c:pt idx="20088">
                  <c:v>74.378589999999988</c:v>
                </c:pt>
                <c:pt idx="20089">
                  <c:v>74.383359999999996</c:v>
                </c:pt>
                <c:pt idx="20090">
                  <c:v>74.388140000000007</c:v>
                </c:pt>
                <c:pt idx="20091">
                  <c:v>74.392910000000001</c:v>
                </c:pt>
                <c:pt idx="20092">
                  <c:v>74.397679999999994</c:v>
                </c:pt>
                <c:pt idx="20093">
                  <c:v>74.402450000000002</c:v>
                </c:pt>
                <c:pt idx="20094">
                  <c:v>74.407219999999995</c:v>
                </c:pt>
                <c:pt idx="20095">
                  <c:v>74.411990000000003</c:v>
                </c:pt>
                <c:pt idx="20096">
                  <c:v>74.416759999999996</c:v>
                </c:pt>
                <c:pt idx="20097">
                  <c:v>74.421530000000004</c:v>
                </c:pt>
                <c:pt idx="20098">
                  <c:v>74.426299999999998</c:v>
                </c:pt>
                <c:pt idx="20099">
                  <c:v>74.431079999999994</c:v>
                </c:pt>
                <c:pt idx="20100">
                  <c:v>74.435850000000002</c:v>
                </c:pt>
                <c:pt idx="20101">
                  <c:v>74.440610000000007</c:v>
                </c:pt>
                <c:pt idx="20102">
                  <c:v>74.445390000000003</c:v>
                </c:pt>
                <c:pt idx="20103">
                  <c:v>74.450159999999997</c:v>
                </c:pt>
                <c:pt idx="20104">
                  <c:v>74.454930000000004</c:v>
                </c:pt>
                <c:pt idx="20105">
                  <c:v>74.459699999999998</c:v>
                </c:pt>
                <c:pt idx="20106">
                  <c:v>74.464470000000006</c:v>
                </c:pt>
                <c:pt idx="20107">
                  <c:v>74.469239999999999</c:v>
                </c:pt>
                <c:pt idx="20108">
                  <c:v>74.474009999999993</c:v>
                </c:pt>
                <c:pt idx="20109">
                  <c:v>74.47878</c:v>
                </c:pt>
                <c:pt idx="20110">
                  <c:v>74.483549999999994</c:v>
                </c:pt>
                <c:pt idx="20111">
                  <c:v>74.488330000000005</c:v>
                </c:pt>
                <c:pt idx="20112">
                  <c:v>74.493100000000013</c:v>
                </c:pt>
                <c:pt idx="20113">
                  <c:v>74.497860000000003</c:v>
                </c:pt>
                <c:pt idx="20114">
                  <c:v>74.50264</c:v>
                </c:pt>
                <c:pt idx="20115">
                  <c:v>74.507409999999993</c:v>
                </c:pt>
                <c:pt idx="20116">
                  <c:v>74.512180000000001</c:v>
                </c:pt>
                <c:pt idx="20117">
                  <c:v>74.516949999999994</c:v>
                </c:pt>
                <c:pt idx="20118">
                  <c:v>74.521720000000002</c:v>
                </c:pt>
                <c:pt idx="20119">
                  <c:v>74.526489999999995</c:v>
                </c:pt>
                <c:pt idx="20120">
                  <c:v>74.531260000000003</c:v>
                </c:pt>
                <c:pt idx="20121">
                  <c:v>74.536029999999997</c:v>
                </c:pt>
                <c:pt idx="20122">
                  <c:v>74.540800000000004</c:v>
                </c:pt>
                <c:pt idx="20123">
                  <c:v>74.545580000000001</c:v>
                </c:pt>
                <c:pt idx="20124">
                  <c:v>74.550349999999995</c:v>
                </c:pt>
                <c:pt idx="20125">
                  <c:v>74.555109999999999</c:v>
                </c:pt>
                <c:pt idx="20126">
                  <c:v>74.55989000000001</c:v>
                </c:pt>
                <c:pt idx="20127">
                  <c:v>74.564660000000003</c:v>
                </c:pt>
                <c:pt idx="20128">
                  <c:v>74.569430000000011</c:v>
                </c:pt>
                <c:pt idx="20129">
                  <c:v>74.57419999999999</c:v>
                </c:pt>
                <c:pt idx="20130">
                  <c:v>74.578969999999998</c:v>
                </c:pt>
                <c:pt idx="20131">
                  <c:v>74.583739999999992</c:v>
                </c:pt>
                <c:pt idx="20132">
                  <c:v>74.588509999999999</c:v>
                </c:pt>
                <c:pt idx="20133">
                  <c:v>74.593279999999993</c:v>
                </c:pt>
                <c:pt idx="20134">
                  <c:v>74.598050000000001</c:v>
                </c:pt>
                <c:pt idx="20135">
                  <c:v>74.602829999999997</c:v>
                </c:pt>
                <c:pt idx="20136">
                  <c:v>74.607599999999991</c:v>
                </c:pt>
                <c:pt idx="20137">
                  <c:v>74.61236000000001</c:v>
                </c:pt>
                <c:pt idx="20138">
                  <c:v>74.617139999999992</c:v>
                </c:pt>
                <c:pt idx="20139">
                  <c:v>74.62191</c:v>
                </c:pt>
                <c:pt idx="20140">
                  <c:v>74.626680000000007</c:v>
                </c:pt>
                <c:pt idx="20141">
                  <c:v>74.631450000000001</c:v>
                </c:pt>
                <c:pt idx="20142">
                  <c:v>74.636220000000009</c:v>
                </c:pt>
                <c:pt idx="20143">
                  <c:v>74.640990000000002</c:v>
                </c:pt>
                <c:pt idx="20144">
                  <c:v>74.645769999999999</c:v>
                </c:pt>
                <c:pt idx="20145">
                  <c:v>74.650530000000003</c:v>
                </c:pt>
                <c:pt idx="20146">
                  <c:v>74.655299999999997</c:v>
                </c:pt>
                <c:pt idx="20147">
                  <c:v>74.660080000000008</c:v>
                </c:pt>
                <c:pt idx="20148">
                  <c:v>74.664850000000001</c:v>
                </c:pt>
                <c:pt idx="20149">
                  <c:v>74.669609999999992</c:v>
                </c:pt>
                <c:pt idx="20150">
                  <c:v>74.674389999999988</c:v>
                </c:pt>
                <c:pt idx="20151">
                  <c:v>74.679159999999996</c:v>
                </c:pt>
                <c:pt idx="20152">
                  <c:v>74.683929999999989</c:v>
                </c:pt>
                <c:pt idx="20153">
                  <c:v>74.688699999999997</c:v>
                </c:pt>
                <c:pt idx="20154">
                  <c:v>74.693470000000005</c:v>
                </c:pt>
                <c:pt idx="20155">
                  <c:v>74.698239999999998</c:v>
                </c:pt>
                <c:pt idx="20156">
                  <c:v>74.703019999999995</c:v>
                </c:pt>
                <c:pt idx="20157">
                  <c:v>74.70778</c:v>
                </c:pt>
                <c:pt idx="20158">
                  <c:v>74.712559999999996</c:v>
                </c:pt>
                <c:pt idx="20159">
                  <c:v>74.717330000000004</c:v>
                </c:pt>
                <c:pt idx="20160">
                  <c:v>74.722099999999998</c:v>
                </c:pt>
                <c:pt idx="20161">
                  <c:v>74.726870000000005</c:v>
                </c:pt>
                <c:pt idx="20162">
                  <c:v>74.731639999999999</c:v>
                </c:pt>
                <c:pt idx="20163">
                  <c:v>74.736410000000006</c:v>
                </c:pt>
                <c:pt idx="20164">
                  <c:v>74.74118</c:v>
                </c:pt>
                <c:pt idx="20165">
                  <c:v>74.745950000000008</c:v>
                </c:pt>
                <c:pt idx="20166">
                  <c:v>74.750720000000001</c:v>
                </c:pt>
                <c:pt idx="20167">
                  <c:v>74.755499999999998</c:v>
                </c:pt>
                <c:pt idx="20168">
                  <c:v>74.760270000000006</c:v>
                </c:pt>
                <c:pt idx="20169">
                  <c:v>74.765029999999996</c:v>
                </c:pt>
                <c:pt idx="20170">
                  <c:v>74.769810000000007</c:v>
                </c:pt>
                <c:pt idx="20171">
                  <c:v>74.77458</c:v>
                </c:pt>
                <c:pt idx="20172">
                  <c:v>74.779349999999994</c:v>
                </c:pt>
                <c:pt idx="20173">
                  <c:v>74.784120000000001</c:v>
                </c:pt>
                <c:pt idx="20174">
                  <c:v>74.788889999999995</c:v>
                </c:pt>
                <c:pt idx="20175">
                  <c:v>74.793670000000006</c:v>
                </c:pt>
                <c:pt idx="20176">
                  <c:v>74.798429999999996</c:v>
                </c:pt>
                <c:pt idx="20177">
                  <c:v>74.803200000000004</c:v>
                </c:pt>
                <c:pt idx="20178">
                  <c:v>74.807980000000001</c:v>
                </c:pt>
                <c:pt idx="20179">
                  <c:v>74.812749999999994</c:v>
                </c:pt>
                <c:pt idx="20180">
                  <c:v>74.817520000000002</c:v>
                </c:pt>
                <c:pt idx="20181">
                  <c:v>74.822289999999995</c:v>
                </c:pt>
                <c:pt idx="20182">
                  <c:v>74.827060000000003</c:v>
                </c:pt>
                <c:pt idx="20183">
                  <c:v>74.83184</c:v>
                </c:pt>
                <c:pt idx="20184">
                  <c:v>74.836600000000004</c:v>
                </c:pt>
                <c:pt idx="20185">
                  <c:v>74.841369999999998</c:v>
                </c:pt>
                <c:pt idx="20186">
                  <c:v>74.846149999999994</c:v>
                </c:pt>
                <c:pt idx="20187">
                  <c:v>74.850920000000002</c:v>
                </c:pt>
                <c:pt idx="20188">
                  <c:v>74.855689999999996</c:v>
                </c:pt>
                <c:pt idx="20189">
                  <c:v>74.860460000000003</c:v>
                </c:pt>
                <c:pt idx="20190">
                  <c:v>74.865230000000011</c:v>
                </c:pt>
                <c:pt idx="20191">
                  <c:v>74.87</c:v>
                </c:pt>
                <c:pt idx="20192">
                  <c:v>74.874769999999998</c:v>
                </c:pt>
                <c:pt idx="20193">
                  <c:v>74.879539999999992</c:v>
                </c:pt>
                <c:pt idx="20194">
                  <c:v>74.884320000000002</c:v>
                </c:pt>
                <c:pt idx="20195">
                  <c:v>74.88909000000001</c:v>
                </c:pt>
                <c:pt idx="20196">
                  <c:v>74.89385</c:v>
                </c:pt>
                <c:pt idx="20197">
                  <c:v>74.898629999999997</c:v>
                </c:pt>
                <c:pt idx="20198">
                  <c:v>74.903399999999991</c:v>
                </c:pt>
                <c:pt idx="20199">
                  <c:v>74.908169999999998</c:v>
                </c:pt>
                <c:pt idx="20200">
                  <c:v>74.912939999999992</c:v>
                </c:pt>
                <c:pt idx="20201">
                  <c:v>74.91771</c:v>
                </c:pt>
                <c:pt idx="20202">
                  <c:v>74.922489999999996</c:v>
                </c:pt>
                <c:pt idx="20203">
                  <c:v>74.92725999999999</c:v>
                </c:pt>
                <c:pt idx="20204">
                  <c:v>74.932020000000009</c:v>
                </c:pt>
                <c:pt idx="20205">
                  <c:v>74.936799999999991</c:v>
                </c:pt>
                <c:pt idx="20206">
                  <c:v>74.941569999999999</c:v>
                </c:pt>
                <c:pt idx="20207">
                  <c:v>74.946340000000006</c:v>
                </c:pt>
                <c:pt idx="20208">
                  <c:v>74.95111</c:v>
                </c:pt>
                <c:pt idx="20209">
                  <c:v>74.955880000000008</c:v>
                </c:pt>
                <c:pt idx="20210">
                  <c:v>74.960660000000004</c:v>
                </c:pt>
                <c:pt idx="20211">
                  <c:v>74.965420000000009</c:v>
                </c:pt>
                <c:pt idx="20212">
                  <c:v>74.970190000000002</c:v>
                </c:pt>
                <c:pt idx="20213">
                  <c:v>74.974969999999999</c:v>
                </c:pt>
                <c:pt idx="20214">
                  <c:v>74.979740000000007</c:v>
                </c:pt>
                <c:pt idx="20215">
                  <c:v>74.98451</c:v>
                </c:pt>
                <c:pt idx="20216">
                  <c:v>74.989280000000008</c:v>
                </c:pt>
                <c:pt idx="20217">
                  <c:v>74.994050000000001</c:v>
                </c:pt>
                <c:pt idx="20218">
                  <c:v>74.998829999999998</c:v>
                </c:pt>
                <c:pt idx="20219">
                  <c:v>75.003589999999988</c:v>
                </c:pt>
                <c:pt idx="20220">
                  <c:v>75.008359999999996</c:v>
                </c:pt>
                <c:pt idx="20221">
                  <c:v>75.013140000000007</c:v>
                </c:pt>
                <c:pt idx="20222">
                  <c:v>75.017909999999986</c:v>
                </c:pt>
                <c:pt idx="20223">
                  <c:v>75.022679999999994</c:v>
                </c:pt>
                <c:pt idx="20224">
                  <c:v>75.027450000000002</c:v>
                </c:pt>
                <c:pt idx="20225">
                  <c:v>75.032219999999995</c:v>
                </c:pt>
                <c:pt idx="20226">
                  <c:v>75.037000000000006</c:v>
                </c:pt>
                <c:pt idx="20227">
                  <c:v>75.041759999999996</c:v>
                </c:pt>
                <c:pt idx="20228">
                  <c:v>75.046539999999993</c:v>
                </c:pt>
                <c:pt idx="20229">
                  <c:v>75.051310000000001</c:v>
                </c:pt>
                <c:pt idx="20230">
                  <c:v>75.056079999999994</c:v>
                </c:pt>
                <c:pt idx="20231">
                  <c:v>75.060850000000002</c:v>
                </c:pt>
                <c:pt idx="20232">
                  <c:v>75.065619999999996</c:v>
                </c:pt>
                <c:pt idx="20233">
                  <c:v>75.070390000000003</c:v>
                </c:pt>
                <c:pt idx="20234">
                  <c:v>75.075159999999997</c:v>
                </c:pt>
                <c:pt idx="20235">
                  <c:v>75.079930000000004</c:v>
                </c:pt>
                <c:pt idx="20236">
                  <c:v>75.084710000000001</c:v>
                </c:pt>
                <c:pt idx="20237">
                  <c:v>75.089479999999995</c:v>
                </c:pt>
                <c:pt idx="20238">
                  <c:v>75.094250000000002</c:v>
                </c:pt>
                <c:pt idx="20239">
                  <c:v>75.099019999999996</c:v>
                </c:pt>
                <c:pt idx="20240">
                  <c:v>75.103790000000004</c:v>
                </c:pt>
                <c:pt idx="20241">
                  <c:v>75.10857</c:v>
                </c:pt>
                <c:pt idx="20242">
                  <c:v>75.113330000000005</c:v>
                </c:pt>
                <c:pt idx="20243">
                  <c:v>75.118099999999998</c:v>
                </c:pt>
                <c:pt idx="20244">
                  <c:v>75.122880000000009</c:v>
                </c:pt>
                <c:pt idx="20245">
                  <c:v>75.127650000000003</c:v>
                </c:pt>
                <c:pt idx="20246">
                  <c:v>75.13242000000001</c:v>
                </c:pt>
                <c:pt idx="20247">
                  <c:v>75.137190000000004</c:v>
                </c:pt>
                <c:pt idx="20248">
                  <c:v>75.141959999999997</c:v>
                </c:pt>
                <c:pt idx="20249">
                  <c:v>75.146729999999991</c:v>
                </c:pt>
                <c:pt idx="20250">
                  <c:v>75.151499999999999</c:v>
                </c:pt>
                <c:pt idx="20251">
                  <c:v>75.15628000000001</c:v>
                </c:pt>
                <c:pt idx="20252">
                  <c:v>75.161049999999989</c:v>
                </c:pt>
                <c:pt idx="20253">
                  <c:v>75.165819999999997</c:v>
                </c:pt>
                <c:pt idx="20254">
                  <c:v>75.17058999999999</c:v>
                </c:pt>
                <c:pt idx="20255">
                  <c:v>75.175359999999998</c:v>
                </c:pt>
                <c:pt idx="20256">
                  <c:v>75.180140000000009</c:v>
                </c:pt>
                <c:pt idx="20257">
                  <c:v>75.184899999999999</c:v>
                </c:pt>
                <c:pt idx="20258">
                  <c:v>75.189670000000007</c:v>
                </c:pt>
                <c:pt idx="20259">
                  <c:v>75.194449999999989</c:v>
                </c:pt>
                <c:pt idx="20260">
                  <c:v>75.199219999999997</c:v>
                </c:pt>
                <c:pt idx="20261">
                  <c:v>75.203990000000005</c:v>
                </c:pt>
                <c:pt idx="20262">
                  <c:v>75.208759999999998</c:v>
                </c:pt>
                <c:pt idx="20263">
                  <c:v>75.213530000000006</c:v>
                </c:pt>
                <c:pt idx="20264">
                  <c:v>75.218299999999999</c:v>
                </c:pt>
                <c:pt idx="20265">
                  <c:v>75.223070000000007</c:v>
                </c:pt>
                <c:pt idx="20266">
                  <c:v>75.227850000000004</c:v>
                </c:pt>
                <c:pt idx="20267">
                  <c:v>75.232619999999997</c:v>
                </c:pt>
                <c:pt idx="20268">
                  <c:v>75.237390000000005</c:v>
                </c:pt>
                <c:pt idx="20269">
                  <c:v>75.242159999999998</c:v>
                </c:pt>
                <c:pt idx="20270">
                  <c:v>75.246930000000006</c:v>
                </c:pt>
                <c:pt idx="20271">
                  <c:v>75.251710000000003</c:v>
                </c:pt>
                <c:pt idx="20272">
                  <c:v>75.256470000000007</c:v>
                </c:pt>
                <c:pt idx="20273">
                  <c:v>75.261250000000004</c:v>
                </c:pt>
                <c:pt idx="20274">
                  <c:v>75.266019999999997</c:v>
                </c:pt>
                <c:pt idx="20275">
                  <c:v>75.270790000000005</c:v>
                </c:pt>
                <c:pt idx="20276">
                  <c:v>75.275559999999999</c:v>
                </c:pt>
                <c:pt idx="20277">
                  <c:v>75.280330000000006</c:v>
                </c:pt>
                <c:pt idx="20278">
                  <c:v>75.285110000000003</c:v>
                </c:pt>
                <c:pt idx="20279">
                  <c:v>75.289879999999997</c:v>
                </c:pt>
                <c:pt idx="20280">
                  <c:v>75.294640000000001</c:v>
                </c:pt>
                <c:pt idx="20281">
                  <c:v>75.299420000000012</c:v>
                </c:pt>
                <c:pt idx="20282">
                  <c:v>75.304189999999991</c:v>
                </c:pt>
                <c:pt idx="20283">
                  <c:v>75.308959999999999</c:v>
                </c:pt>
                <c:pt idx="20284">
                  <c:v>75.313729999999993</c:v>
                </c:pt>
                <c:pt idx="20285">
                  <c:v>75.318510000000003</c:v>
                </c:pt>
                <c:pt idx="20286">
                  <c:v>75.323280000000011</c:v>
                </c:pt>
                <c:pt idx="20287">
                  <c:v>75.328040000000001</c:v>
                </c:pt>
                <c:pt idx="20288">
                  <c:v>75.332819999999998</c:v>
                </c:pt>
                <c:pt idx="20289">
                  <c:v>75.337589999999992</c:v>
                </c:pt>
                <c:pt idx="20290">
                  <c:v>75.342359999999999</c:v>
                </c:pt>
                <c:pt idx="20291">
                  <c:v>75.347129999999993</c:v>
                </c:pt>
                <c:pt idx="20292">
                  <c:v>75.351900000000001</c:v>
                </c:pt>
                <c:pt idx="20293">
                  <c:v>75.356679999999997</c:v>
                </c:pt>
                <c:pt idx="20294">
                  <c:v>75.361449999999991</c:v>
                </c:pt>
                <c:pt idx="20295">
                  <c:v>75.366219999999998</c:v>
                </c:pt>
                <c:pt idx="20296">
                  <c:v>75.370989999999992</c:v>
                </c:pt>
                <c:pt idx="20297">
                  <c:v>75.375769999999989</c:v>
                </c:pt>
                <c:pt idx="20298">
                  <c:v>75.380530000000007</c:v>
                </c:pt>
                <c:pt idx="20299">
                  <c:v>75.385300000000001</c:v>
                </c:pt>
                <c:pt idx="20300">
                  <c:v>75.390079999999998</c:v>
                </c:pt>
                <c:pt idx="20301">
                  <c:v>75.394850000000005</c:v>
                </c:pt>
                <c:pt idx="20302">
                  <c:v>75.399619999999999</c:v>
                </c:pt>
                <c:pt idx="20303">
                  <c:v>75.404390000000006</c:v>
                </c:pt>
                <c:pt idx="20304">
                  <c:v>75.409170000000003</c:v>
                </c:pt>
                <c:pt idx="20305">
                  <c:v>75.413930000000008</c:v>
                </c:pt>
                <c:pt idx="20306">
                  <c:v>75.418700000000001</c:v>
                </c:pt>
                <c:pt idx="20307">
                  <c:v>75.423479999999998</c:v>
                </c:pt>
                <c:pt idx="20308">
                  <c:v>75.428250000000006</c:v>
                </c:pt>
                <c:pt idx="20309">
                  <c:v>75.433019999999999</c:v>
                </c:pt>
                <c:pt idx="20310">
                  <c:v>75.437790000000007</c:v>
                </c:pt>
                <c:pt idx="20311">
                  <c:v>75.442570000000003</c:v>
                </c:pt>
                <c:pt idx="20312">
                  <c:v>75.447339999999997</c:v>
                </c:pt>
                <c:pt idx="20313">
                  <c:v>75.452099999999987</c:v>
                </c:pt>
                <c:pt idx="20314">
                  <c:v>75.456879999999998</c:v>
                </c:pt>
                <c:pt idx="20315">
                  <c:v>75.461650000000006</c:v>
                </c:pt>
                <c:pt idx="20316">
                  <c:v>75.466419999999999</c:v>
                </c:pt>
                <c:pt idx="20317">
                  <c:v>75.471189999999993</c:v>
                </c:pt>
                <c:pt idx="20318">
                  <c:v>75.475970000000004</c:v>
                </c:pt>
                <c:pt idx="20319">
                  <c:v>75.480740000000011</c:v>
                </c:pt>
                <c:pt idx="20320">
                  <c:v>75.485510000000005</c:v>
                </c:pt>
                <c:pt idx="20321">
                  <c:v>75.490280000000013</c:v>
                </c:pt>
                <c:pt idx="20322">
                  <c:v>75.495049999999992</c:v>
                </c:pt>
                <c:pt idx="20323">
                  <c:v>75.499830000000003</c:v>
                </c:pt>
                <c:pt idx="20324">
                  <c:v>75.504589999999993</c:v>
                </c:pt>
                <c:pt idx="20325">
                  <c:v>75.509370000000004</c:v>
                </c:pt>
                <c:pt idx="20326">
                  <c:v>75.514139999999998</c:v>
                </c:pt>
                <c:pt idx="20327">
                  <c:v>75.518909999999991</c:v>
                </c:pt>
                <c:pt idx="20328">
                  <c:v>75.523679999999999</c:v>
                </c:pt>
                <c:pt idx="20329">
                  <c:v>75.528449999999992</c:v>
                </c:pt>
                <c:pt idx="20330">
                  <c:v>75.533230000000003</c:v>
                </c:pt>
                <c:pt idx="20331">
                  <c:v>75.537989999999994</c:v>
                </c:pt>
                <c:pt idx="20332">
                  <c:v>75.54276999999999</c:v>
                </c:pt>
                <c:pt idx="20333">
                  <c:v>75.547539999999998</c:v>
                </c:pt>
                <c:pt idx="20334">
                  <c:v>75.552309999999991</c:v>
                </c:pt>
                <c:pt idx="20335">
                  <c:v>75.557079999999999</c:v>
                </c:pt>
                <c:pt idx="20336">
                  <c:v>75.561859999999996</c:v>
                </c:pt>
                <c:pt idx="20337">
                  <c:v>75.566629999999989</c:v>
                </c:pt>
                <c:pt idx="20338">
                  <c:v>75.571399999999997</c:v>
                </c:pt>
                <c:pt idx="20339">
                  <c:v>75.576170000000005</c:v>
                </c:pt>
                <c:pt idx="20340">
                  <c:v>75.580939999999998</c:v>
                </c:pt>
                <c:pt idx="20341">
                  <c:v>75.585719999999995</c:v>
                </c:pt>
                <c:pt idx="20342">
                  <c:v>75.590479999999999</c:v>
                </c:pt>
                <c:pt idx="20343">
                  <c:v>75.595259999999996</c:v>
                </c:pt>
                <c:pt idx="20344">
                  <c:v>75.600030000000004</c:v>
                </c:pt>
                <c:pt idx="20345">
                  <c:v>75.604799999999997</c:v>
                </c:pt>
                <c:pt idx="20346">
                  <c:v>75.609570000000005</c:v>
                </c:pt>
                <c:pt idx="20347">
                  <c:v>75.614339999999999</c:v>
                </c:pt>
                <c:pt idx="20348">
                  <c:v>75.619119999999995</c:v>
                </c:pt>
                <c:pt idx="20349">
                  <c:v>75.62388</c:v>
                </c:pt>
                <c:pt idx="20350">
                  <c:v>75.628659999999996</c:v>
                </c:pt>
                <c:pt idx="20351">
                  <c:v>75.633430000000004</c:v>
                </c:pt>
                <c:pt idx="20352">
                  <c:v>75.638199999999998</c:v>
                </c:pt>
                <c:pt idx="20353">
                  <c:v>75.642970000000005</c:v>
                </c:pt>
                <c:pt idx="20354">
                  <c:v>75.647750000000002</c:v>
                </c:pt>
                <c:pt idx="20355">
                  <c:v>75.652519999999996</c:v>
                </c:pt>
                <c:pt idx="20356">
                  <c:v>75.657290000000003</c:v>
                </c:pt>
                <c:pt idx="20357">
                  <c:v>75.662059999999997</c:v>
                </c:pt>
                <c:pt idx="20358">
                  <c:v>75.666830000000004</c:v>
                </c:pt>
                <c:pt idx="20359">
                  <c:v>75.671610000000001</c:v>
                </c:pt>
                <c:pt idx="20360">
                  <c:v>75.676370000000006</c:v>
                </c:pt>
                <c:pt idx="20361">
                  <c:v>75.681150000000002</c:v>
                </c:pt>
                <c:pt idx="20362">
                  <c:v>75.68592000000001</c:v>
                </c:pt>
                <c:pt idx="20363">
                  <c:v>75.690690000000004</c:v>
                </c:pt>
                <c:pt idx="20364">
                  <c:v>75.695460000000011</c:v>
                </c:pt>
                <c:pt idx="20365">
                  <c:v>75.700240000000008</c:v>
                </c:pt>
                <c:pt idx="20366">
                  <c:v>75.705010000000001</c:v>
                </c:pt>
                <c:pt idx="20367">
                  <c:v>75.709780000000009</c:v>
                </c:pt>
                <c:pt idx="20368">
                  <c:v>75.714550000000003</c:v>
                </c:pt>
                <c:pt idx="20369">
                  <c:v>75.71932000000001</c:v>
                </c:pt>
                <c:pt idx="20370">
                  <c:v>75.724100000000007</c:v>
                </c:pt>
                <c:pt idx="20371">
                  <c:v>75.728859999999997</c:v>
                </c:pt>
                <c:pt idx="20372">
                  <c:v>75.733640000000008</c:v>
                </c:pt>
                <c:pt idx="20373">
                  <c:v>75.738410000000002</c:v>
                </c:pt>
                <c:pt idx="20374">
                  <c:v>75.743179999999995</c:v>
                </c:pt>
                <c:pt idx="20375">
                  <c:v>75.747949999999989</c:v>
                </c:pt>
                <c:pt idx="20376">
                  <c:v>75.75273</c:v>
                </c:pt>
                <c:pt idx="20377">
                  <c:v>75.757500000000007</c:v>
                </c:pt>
                <c:pt idx="20378">
                  <c:v>75.762270000000001</c:v>
                </c:pt>
                <c:pt idx="20379">
                  <c:v>75.767039999999994</c:v>
                </c:pt>
                <c:pt idx="20380">
                  <c:v>75.771820000000005</c:v>
                </c:pt>
                <c:pt idx="20381">
                  <c:v>75.776579999999996</c:v>
                </c:pt>
                <c:pt idx="20382">
                  <c:v>75.781350000000003</c:v>
                </c:pt>
                <c:pt idx="20383">
                  <c:v>75.78613</c:v>
                </c:pt>
                <c:pt idx="20384">
                  <c:v>75.790899999999993</c:v>
                </c:pt>
                <c:pt idx="20385">
                  <c:v>75.795670000000001</c:v>
                </c:pt>
                <c:pt idx="20386">
                  <c:v>75.800439999999995</c:v>
                </c:pt>
                <c:pt idx="20387">
                  <c:v>75.805220000000006</c:v>
                </c:pt>
                <c:pt idx="20388">
                  <c:v>75.809989999999999</c:v>
                </c:pt>
                <c:pt idx="20389">
                  <c:v>75.814759999999993</c:v>
                </c:pt>
                <c:pt idx="20390">
                  <c:v>75.81953</c:v>
                </c:pt>
                <c:pt idx="20391">
                  <c:v>75.824310000000011</c:v>
                </c:pt>
                <c:pt idx="20392">
                  <c:v>75.829070000000002</c:v>
                </c:pt>
                <c:pt idx="20393">
                  <c:v>75.833849999999998</c:v>
                </c:pt>
                <c:pt idx="20394">
                  <c:v>75.838619999999992</c:v>
                </c:pt>
                <c:pt idx="20395">
                  <c:v>75.843389999999999</c:v>
                </c:pt>
                <c:pt idx="20396">
                  <c:v>75.848159999999993</c:v>
                </c:pt>
                <c:pt idx="20397">
                  <c:v>75.85293999999999</c:v>
                </c:pt>
                <c:pt idx="20398">
                  <c:v>75.857709999999997</c:v>
                </c:pt>
                <c:pt idx="20399">
                  <c:v>75.862470000000002</c:v>
                </c:pt>
                <c:pt idx="20400">
                  <c:v>75.867249999999999</c:v>
                </c:pt>
                <c:pt idx="20401">
                  <c:v>75.872019999999992</c:v>
                </c:pt>
                <c:pt idx="20402">
                  <c:v>75.87679</c:v>
                </c:pt>
                <c:pt idx="20403">
                  <c:v>75.881560000000007</c:v>
                </c:pt>
                <c:pt idx="20404">
                  <c:v>75.88633999999999</c:v>
                </c:pt>
                <c:pt idx="20405">
                  <c:v>75.891109999999998</c:v>
                </c:pt>
                <c:pt idx="20406">
                  <c:v>75.895880000000005</c:v>
                </c:pt>
                <c:pt idx="20407">
                  <c:v>75.900649999999999</c:v>
                </c:pt>
                <c:pt idx="20408">
                  <c:v>75.905429999999996</c:v>
                </c:pt>
                <c:pt idx="20409">
                  <c:v>75.910200000000003</c:v>
                </c:pt>
                <c:pt idx="20410">
                  <c:v>75.914969999999997</c:v>
                </c:pt>
                <c:pt idx="20411">
                  <c:v>75.919740000000004</c:v>
                </c:pt>
                <c:pt idx="20412">
                  <c:v>75.924520000000001</c:v>
                </c:pt>
                <c:pt idx="20413">
                  <c:v>75.929280000000006</c:v>
                </c:pt>
                <c:pt idx="20414">
                  <c:v>75.934060000000002</c:v>
                </c:pt>
                <c:pt idx="20415">
                  <c:v>75.938829999999996</c:v>
                </c:pt>
                <c:pt idx="20416">
                  <c:v>75.943600000000004</c:v>
                </c:pt>
                <c:pt idx="20417">
                  <c:v>75.948369999999997</c:v>
                </c:pt>
                <c:pt idx="20418">
                  <c:v>75.953149999999994</c:v>
                </c:pt>
                <c:pt idx="20419">
                  <c:v>75.957920000000001</c:v>
                </c:pt>
                <c:pt idx="20420">
                  <c:v>75.962689999999995</c:v>
                </c:pt>
                <c:pt idx="20421">
                  <c:v>75.967460000000003</c:v>
                </c:pt>
                <c:pt idx="20422">
                  <c:v>75.972239999999999</c:v>
                </c:pt>
                <c:pt idx="20423">
                  <c:v>75.977009999999993</c:v>
                </c:pt>
                <c:pt idx="20424">
                  <c:v>75.981780000000001</c:v>
                </c:pt>
                <c:pt idx="20425">
                  <c:v>75.986549999999994</c:v>
                </c:pt>
                <c:pt idx="20426">
                  <c:v>75.991320000000002</c:v>
                </c:pt>
                <c:pt idx="20427">
                  <c:v>75.996089999999995</c:v>
                </c:pt>
                <c:pt idx="20428">
                  <c:v>76.000860000000003</c:v>
                </c:pt>
                <c:pt idx="20429">
                  <c:v>76.00564</c:v>
                </c:pt>
                <c:pt idx="20430">
                  <c:v>76.010410000000007</c:v>
                </c:pt>
                <c:pt idx="20431">
                  <c:v>76.015180000000001</c:v>
                </c:pt>
                <c:pt idx="20432">
                  <c:v>76.019950000000009</c:v>
                </c:pt>
                <c:pt idx="20433">
                  <c:v>76.024730000000005</c:v>
                </c:pt>
                <c:pt idx="20434">
                  <c:v>76.02949000000001</c:v>
                </c:pt>
                <c:pt idx="20435">
                  <c:v>76.034270000000006</c:v>
                </c:pt>
                <c:pt idx="20436">
                  <c:v>76.03904</c:v>
                </c:pt>
                <c:pt idx="20437">
                  <c:v>76.043810000000008</c:v>
                </c:pt>
                <c:pt idx="20438">
                  <c:v>76.048580000000001</c:v>
                </c:pt>
                <c:pt idx="20439">
                  <c:v>76.053359999999998</c:v>
                </c:pt>
                <c:pt idx="20440">
                  <c:v>76.058130000000006</c:v>
                </c:pt>
                <c:pt idx="20441">
                  <c:v>76.062899999999999</c:v>
                </c:pt>
                <c:pt idx="20442">
                  <c:v>76.067670000000007</c:v>
                </c:pt>
                <c:pt idx="20443">
                  <c:v>76.072450000000003</c:v>
                </c:pt>
                <c:pt idx="20444">
                  <c:v>76.077219999999997</c:v>
                </c:pt>
                <c:pt idx="20445">
                  <c:v>76.081990000000005</c:v>
                </c:pt>
                <c:pt idx="20446">
                  <c:v>76.086759999999998</c:v>
                </c:pt>
                <c:pt idx="20447">
                  <c:v>76.091539999999995</c:v>
                </c:pt>
                <c:pt idx="20448">
                  <c:v>76.096299999999999</c:v>
                </c:pt>
                <c:pt idx="20449">
                  <c:v>76.101079999999996</c:v>
                </c:pt>
                <c:pt idx="20450">
                  <c:v>76.105850000000004</c:v>
                </c:pt>
                <c:pt idx="20451">
                  <c:v>76.110619999999997</c:v>
                </c:pt>
                <c:pt idx="20452">
                  <c:v>76.115390000000005</c:v>
                </c:pt>
                <c:pt idx="20453">
                  <c:v>76.120170000000002</c:v>
                </c:pt>
                <c:pt idx="20454">
                  <c:v>76.124939999999995</c:v>
                </c:pt>
                <c:pt idx="20455">
                  <c:v>76.129710000000003</c:v>
                </c:pt>
                <c:pt idx="20456">
                  <c:v>76.134480000000011</c:v>
                </c:pt>
                <c:pt idx="20457">
                  <c:v>76.139260000000007</c:v>
                </c:pt>
                <c:pt idx="20458">
                  <c:v>76.144020000000012</c:v>
                </c:pt>
                <c:pt idx="20459">
                  <c:v>76.148800000000008</c:v>
                </c:pt>
                <c:pt idx="20460">
                  <c:v>76.153570000000002</c:v>
                </c:pt>
                <c:pt idx="20461">
                  <c:v>76.15834000000001</c:v>
                </c:pt>
                <c:pt idx="20462">
                  <c:v>76.163110000000003</c:v>
                </c:pt>
                <c:pt idx="20463">
                  <c:v>76.16789</c:v>
                </c:pt>
                <c:pt idx="20464">
                  <c:v>76.172660000000008</c:v>
                </c:pt>
                <c:pt idx="20465">
                  <c:v>76.177430000000001</c:v>
                </c:pt>
                <c:pt idx="20466">
                  <c:v>76.182200000000009</c:v>
                </c:pt>
                <c:pt idx="20467">
                  <c:v>76.186980000000005</c:v>
                </c:pt>
                <c:pt idx="20468">
                  <c:v>76.191749999999999</c:v>
                </c:pt>
                <c:pt idx="20469">
                  <c:v>76.196520000000007</c:v>
                </c:pt>
                <c:pt idx="20470">
                  <c:v>76.20129</c:v>
                </c:pt>
                <c:pt idx="20471">
                  <c:v>76.206069999999997</c:v>
                </c:pt>
                <c:pt idx="20472">
                  <c:v>76.210829999999987</c:v>
                </c:pt>
                <c:pt idx="20473">
                  <c:v>76.215609999999998</c:v>
                </c:pt>
                <c:pt idx="20474">
                  <c:v>76.220380000000006</c:v>
                </c:pt>
                <c:pt idx="20475">
                  <c:v>76.225149999999999</c:v>
                </c:pt>
                <c:pt idx="20476">
                  <c:v>76.229929999999996</c:v>
                </c:pt>
                <c:pt idx="20477">
                  <c:v>76.234700000000004</c:v>
                </c:pt>
                <c:pt idx="20478">
                  <c:v>76.239469999999997</c:v>
                </c:pt>
                <c:pt idx="20479">
                  <c:v>76.244240000000005</c:v>
                </c:pt>
                <c:pt idx="20480">
                  <c:v>76.249020000000002</c:v>
                </c:pt>
                <c:pt idx="20481">
                  <c:v>76.253789999999995</c:v>
                </c:pt>
                <c:pt idx="20482">
                  <c:v>76.258560000000003</c:v>
                </c:pt>
                <c:pt idx="20483">
                  <c:v>76.263330000000011</c:v>
                </c:pt>
                <c:pt idx="20484">
                  <c:v>76.268110000000007</c:v>
                </c:pt>
                <c:pt idx="20485">
                  <c:v>76.272880000000001</c:v>
                </c:pt>
                <c:pt idx="20486">
                  <c:v>76.277650000000008</c:v>
                </c:pt>
                <c:pt idx="20487">
                  <c:v>76.282420000000002</c:v>
                </c:pt>
                <c:pt idx="20488">
                  <c:v>76.287199999999999</c:v>
                </c:pt>
                <c:pt idx="20489">
                  <c:v>76.291960000000003</c:v>
                </c:pt>
                <c:pt idx="20490">
                  <c:v>76.29674</c:v>
                </c:pt>
                <c:pt idx="20491">
                  <c:v>76.301510000000007</c:v>
                </c:pt>
                <c:pt idx="20492">
                  <c:v>76.306280000000001</c:v>
                </c:pt>
                <c:pt idx="20493">
                  <c:v>76.311050000000009</c:v>
                </c:pt>
                <c:pt idx="20494">
                  <c:v>76.315830000000005</c:v>
                </c:pt>
                <c:pt idx="20495">
                  <c:v>76.320599999999999</c:v>
                </c:pt>
                <c:pt idx="20496">
                  <c:v>76.325370000000007</c:v>
                </c:pt>
                <c:pt idx="20497">
                  <c:v>76.33014</c:v>
                </c:pt>
                <c:pt idx="20498">
                  <c:v>76.334919999999997</c:v>
                </c:pt>
                <c:pt idx="20499">
                  <c:v>76.339679999999987</c:v>
                </c:pt>
                <c:pt idx="20500">
                  <c:v>76.344459999999998</c:v>
                </c:pt>
                <c:pt idx="20501">
                  <c:v>76.349230000000006</c:v>
                </c:pt>
                <c:pt idx="20502">
                  <c:v>76.353999999999999</c:v>
                </c:pt>
                <c:pt idx="20503">
                  <c:v>76.358779999999996</c:v>
                </c:pt>
                <c:pt idx="20504">
                  <c:v>76.363550000000004</c:v>
                </c:pt>
                <c:pt idx="20505">
                  <c:v>76.368319999999997</c:v>
                </c:pt>
                <c:pt idx="20506">
                  <c:v>76.373090000000005</c:v>
                </c:pt>
                <c:pt idx="20507">
                  <c:v>76.377870000000001</c:v>
                </c:pt>
                <c:pt idx="20508">
                  <c:v>76.382639999999995</c:v>
                </c:pt>
                <c:pt idx="20509">
                  <c:v>76.387410000000003</c:v>
                </c:pt>
                <c:pt idx="20510">
                  <c:v>76.39218000000001</c:v>
                </c:pt>
                <c:pt idx="20511">
                  <c:v>76.396959999999993</c:v>
                </c:pt>
                <c:pt idx="20512">
                  <c:v>76.401730000000001</c:v>
                </c:pt>
                <c:pt idx="20513">
                  <c:v>76.406500000000008</c:v>
                </c:pt>
                <c:pt idx="20514">
                  <c:v>76.411270000000002</c:v>
                </c:pt>
                <c:pt idx="20515">
                  <c:v>76.416049999999998</c:v>
                </c:pt>
                <c:pt idx="20516">
                  <c:v>76.420810000000003</c:v>
                </c:pt>
                <c:pt idx="20517">
                  <c:v>76.42559</c:v>
                </c:pt>
                <c:pt idx="20518">
                  <c:v>76.430360000000007</c:v>
                </c:pt>
                <c:pt idx="20519">
                  <c:v>76.435130000000001</c:v>
                </c:pt>
                <c:pt idx="20520">
                  <c:v>76.439909999999998</c:v>
                </c:pt>
                <c:pt idx="20521">
                  <c:v>76.444680000000005</c:v>
                </c:pt>
                <c:pt idx="20522">
                  <c:v>76.449449999999999</c:v>
                </c:pt>
                <c:pt idx="20523">
                  <c:v>76.454220000000007</c:v>
                </c:pt>
                <c:pt idx="20524">
                  <c:v>76.459000000000003</c:v>
                </c:pt>
                <c:pt idx="20525">
                  <c:v>76.463769999999997</c:v>
                </c:pt>
                <c:pt idx="20526">
                  <c:v>76.468540000000004</c:v>
                </c:pt>
                <c:pt idx="20527">
                  <c:v>76.473309999999998</c:v>
                </c:pt>
                <c:pt idx="20528">
                  <c:v>76.478089999999995</c:v>
                </c:pt>
                <c:pt idx="20529">
                  <c:v>76.482849999999999</c:v>
                </c:pt>
                <c:pt idx="20530">
                  <c:v>76.487629999999996</c:v>
                </c:pt>
                <c:pt idx="20531">
                  <c:v>76.492400000000004</c:v>
                </c:pt>
                <c:pt idx="20532">
                  <c:v>76.497169999999997</c:v>
                </c:pt>
                <c:pt idx="20533">
                  <c:v>76.501940000000005</c:v>
                </c:pt>
                <c:pt idx="20534">
                  <c:v>76.506720000000001</c:v>
                </c:pt>
                <c:pt idx="20535">
                  <c:v>76.511489999999995</c:v>
                </c:pt>
                <c:pt idx="20536">
                  <c:v>76.516260000000003</c:v>
                </c:pt>
                <c:pt idx="20537">
                  <c:v>76.521039999999999</c:v>
                </c:pt>
                <c:pt idx="20538">
                  <c:v>76.525809999999993</c:v>
                </c:pt>
                <c:pt idx="20539">
                  <c:v>76.53058</c:v>
                </c:pt>
                <c:pt idx="20540">
                  <c:v>76.535350000000008</c:v>
                </c:pt>
                <c:pt idx="20541">
                  <c:v>76.540130000000005</c:v>
                </c:pt>
                <c:pt idx="20542">
                  <c:v>76.544899999999998</c:v>
                </c:pt>
                <c:pt idx="20543">
                  <c:v>76.549670000000006</c:v>
                </c:pt>
                <c:pt idx="20544">
                  <c:v>76.55444</c:v>
                </c:pt>
                <c:pt idx="20545">
                  <c:v>76.559219999999996</c:v>
                </c:pt>
                <c:pt idx="20546">
                  <c:v>76.563990000000004</c:v>
                </c:pt>
                <c:pt idx="20547">
                  <c:v>76.568759999999997</c:v>
                </c:pt>
                <c:pt idx="20548">
                  <c:v>76.573539999999994</c:v>
                </c:pt>
                <c:pt idx="20549">
                  <c:v>76.578299999999999</c:v>
                </c:pt>
                <c:pt idx="20550">
                  <c:v>76.583079999999995</c:v>
                </c:pt>
                <c:pt idx="20551">
                  <c:v>76.587850000000003</c:v>
                </c:pt>
                <c:pt idx="20552">
                  <c:v>76.592619999999997</c:v>
                </c:pt>
                <c:pt idx="20553">
                  <c:v>76.597390000000004</c:v>
                </c:pt>
                <c:pt idx="20554">
                  <c:v>76.602170000000001</c:v>
                </c:pt>
                <c:pt idx="20555">
                  <c:v>76.606939999999994</c:v>
                </c:pt>
                <c:pt idx="20556">
                  <c:v>76.611710000000002</c:v>
                </c:pt>
                <c:pt idx="20557">
                  <c:v>76.616489999999999</c:v>
                </c:pt>
                <c:pt idx="20558">
                  <c:v>76.621259999999992</c:v>
                </c:pt>
                <c:pt idx="20559">
                  <c:v>76.62603</c:v>
                </c:pt>
                <c:pt idx="20560">
                  <c:v>76.630799999999994</c:v>
                </c:pt>
                <c:pt idx="20561">
                  <c:v>76.63557999999999</c:v>
                </c:pt>
                <c:pt idx="20562">
                  <c:v>76.640349999999998</c:v>
                </c:pt>
                <c:pt idx="20563">
                  <c:v>76.645119999999991</c:v>
                </c:pt>
                <c:pt idx="20564">
                  <c:v>76.649889999999999</c:v>
                </c:pt>
                <c:pt idx="20565">
                  <c:v>76.654669999999996</c:v>
                </c:pt>
                <c:pt idx="20566">
                  <c:v>76.659439999999989</c:v>
                </c:pt>
                <c:pt idx="20567">
                  <c:v>76.664209999999997</c:v>
                </c:pt>
                <c:pt idx="20568">
                  <c:v>76.668990000000008</c:v>
                </c:pt>
                <c:pt idx="20569">
                  <c:v>76.673749999999998</c:v>
                </c:pt>
                <c:pt idx="20570">
                  <c:v>76.678529999999995</c:v>
                </c:pt>
                <c:pt idx="20571">
                  <c:v>76.683300000000003</c:v>
                </c:pt>
                <c:pt idx="20572">
                  <c:v>76.688069999999996</c:v>
                </c:pt>
                <c:pt idx="20573">
                  <c:v>76.692840000000004</c:v>
                </c:pt>
                <c:pt idx="20574">
                  <c:v>76.697620000000001</c:v>
                </c:pt>
                <c:pt idx="20575">
                  <c:v>76.702389999999994</c:v>
                </c:pt>
                <c:pt idx="20576">
                  <c:v>76.707160000000002</c:v>
                </c:pt>
                <c:pt idx="20577">
                  <c:v>76.711940000000013</c:v>
                </c:pt>
                <c:pt idx="20578">
                  <c:v>76.716709999999992</c:v>
                </c:pt>
                <c:pt idx="20579">
                  <c:v>76.72148</c:v>
                </c:pt>
                <c:pt idx="20580">
                  <c:v>76.726249999999993</c:v>
                </c:pt>
                <c:pt idx="20581">
                  <c:v>76.731030000000004</c:v>
                </c:pt>
                <c:pt idx="20582">
                  <c:v>76.735800000000012</c:v>
                </c:pt>
                <c:pt idx="20583">
                  <c:v>76.740569999999991</c:v>
                </c:pt>
                <c:pt idx="20584">
                  <c:v>76.745350000000002</c:v>
                </c:pt>
                <c:pt idx="20585">
                  <c:v>76.750109999999992</c:v>
                </c:pt>
                <c:pt idx="20586">
                  <c:v>76.754890000000003</c:v>
                </c:pt>
                <c:pt idx="20587">
                  <c:v>76.759659999999997</c:v>
                </c:pt>
                <c:pt idx="20588">
                  <c:v>76.76442999999999</c:v>
                </c:pt>
                <c:pt idx="20589">
                  <c:v>76.769199999999998</c:v>
                </c:pt>
                <c:pt idx="20590">
                  <c:v>76.773980000000009</c:v>
                </c:pt>
                <c:pt idx="20591">
                  <c:v>76.778750000000002</c:v>
                </c:pt>
                <c:pt idx="20592">
                  <c:v>76.783519999999996</c:v>
                </c:pt>
                <c:pt idx="20593">
                  <c:v>76.788300000000007</c:v>
                </c:pt>
                <c:pt idx="20594">
                  <c:v>76.79307</c:v>
                </c:pt>
                <c:pt idx="20595">
                  <c:v>76.797840000000008</c:v>
                </c:pt>
                <c:pt idx="20596">
                  <c:v>76.802609999999987</c:v>
                </c:pt>
                <c:pt idx="20597">
                  <c:v>76.807389999999998</c:v>
                </c:pt>
                <c:pt idx="20598">
                  <c:v>76.812160000000006</c:v>
                </c:pt>
                <c:pt idx="20599">
                  <c:v>76.816929999999999</c:v>
                </c:pt>
                <c:pt idx="20600">
                  <c:v>76.821709999999996</c:v>
                </c:pt>
                <c:pt idx="20601">
                  <c:v>76.826480000000004</c:v>
                </c:pt>
                <c:pt idx="20602">
                  <c:v>76.831249999999997</c:v>
                </c:pt>
                <c:pt idx="20603">
                  <c:v>76.836020000000005</c:v>
                </c:pt>
                <c:pt idx="20604">
                  <c:v>76.840800000000002</c:v>
                </c:pt>
                <c:pt idx="20605">
                  <c:v>76.845569999999995</c:v>
                </c:pt>
                <c:pt idx="20606">
                  <c:v>76.850340000000003</c:v>
                </c:pt>
                <c:pt idx="20607">
                  <c:v>76.855119999999999</c:v>
                </c:pt>
                <c:pt idx="20608">
                  <c:v>76.859880000000004</c:v>
                </c:pt>
                <c:pt idx="20609">
                  <c:v>76.864660000000001</c:v>
                </c:pt>
                <c:pt idx="20610">
                  <c:v>76.869430000000008</c:v>
                </c:pt>
                <c:pt idx="20611">
                  <c:v>76.874200000000002</c:v>
                </c:pt>
                <c:pt idx="20612">
                  <c:v>76.878979999999999</c:v>
                </c:pt>
                <c:pt idx="20613">
                  <c:v>76.883750000000006</c:v>
                </c:pt>
                <c:pt idx="20614">
                  <c:v>76.88852</c:v>
                </c:pt>
                <c:pt idx="20615">
                  <c:v>76.893290000000007</c:v>
                </c:pt>
                <c:pt idx="20616">
                  <c:v>76.898070000000004</c:v>
                </c:pt>
                <c:pt idx="20617">
                  <c:v>76.902839999999998</c:v>
                </c:pt>
                <c:pt idx="20618">
                  <c:v>76.907610000000005</c:v>
                </c:pt>
                <c:pt idx="20619">
                  <c:v>76.912390000000002</c:v>
                </c:pt>
                <c:pt idx="20620">
                  <c:v>76.917159999999996</c:v>
                </c:pt>
                <c:pt idx="20621">
                  <c:v>76.921930000000003</c:v>
                </c:pt>
                <c:pt idx="20622">
                  <c:v>76.926699999999997</c:v>
                </c:pt>
                <c:pt idx="20623">
                  <c:v>76.931479999999993</c:v>
                </c:pt>
                <c:pt idx="20624">
                  <c:v>76.936250000000001</c:v>
                </c:pt>
                <c:pt idx="20625">
                  <c:v>76.941019999999995</c:v>
                </c:pt>
                <c:pt idx="20626">
                  <c:v>76.945799999999991</c:v>
                </c:pt>
                <c:pt idx="20627">
                  <c:v>76.950559999999996</c:v>
                </c:pt>
                <c:pt idx="20628">
                  <c:v>76.955339999999993</c:v>
                </c:pt>
                <c:pt idx="20629">
                  <c:v>76.96011</c:v>
                </c:pt>
                <c:pt idx="20630">
                  <c:v>76.964879999999994</c:v>
                </c:pt>
                <c:pt idx="20631">
                  <c:v>76.96965999999999</c:v>
                </c:pt>
                <c:pt idx="20632">
                  <c:v>76.974429999999998</c:v>
                </c:pt>
                <c:pt idx="20633">
                  <c:v>76.979210000000009</c:v>
                </c:pt>
                <c:pt idx="20634">
                  <c:v>76.983969999999999</c:v>
                </c:pt>
                <c:pt idx="20635">
                  <c:v>76.988749999999996</c:v>
                </c:pt>
                <c:pt idx="20636">
                  <c:v>76.993530000000007</c:v>
                </c:pt>
                <c:pt idx="20637">
                  <c:v>76.998289999999997</c:v>
                </c:pt>
                <c:pt idx="20638">
                  <c:v>77.003070000000008</c:v>
                </c:pt>
                <c:pt idx="20639">
                  <c:v>77.007839999999987</c:v>
                </c:pt>
                <c:pt idx="20640">
                  <c:v>77.012609999999995</c:v>
                </c:pt>
                <c:pt idx="20641">
                  <c:v>77.017390000000006</c:v>
                </c:pt>
                <c:pt idx="20642">
                  <c:v>77.02216</c:v>
                </c:pt>
                <c:pt idx="20643">
                  <c:v>77.026929999999993</c:v>
                </c:pt>
                <c:pt idx="20644">
                  <c:v>77.031700000000001</c:v>
                </c:pt>
                <c:pt idx="20645">
                  <c:v>77.036479999999997</c:v>
                </c:pt>
                <c:pt idx="20646">
                  <c:v>77.041250000000005</c:v>
                </c:pt>
                <c:pt idx="20647">
                  <c:v>77.046020000000013</c:v>
                </c:pt>
                <c:pt idx="20648">
                  <c:v>77.05080000000001</c:v>
                </c:pt>
                <c:pt idx="20649">
                  <c:v>77.055570000000003</c:v>
                </c:pt>
                <c:pt idx="20650">
                  <c:v>77.060340000000011</c:v>
                </c:pt>
                <c:pt idx="20651">
                  <c:v>77.065110000000004</c:v>
                </c:pt>
                <c:pt idx="20652">
                  <c:v>77.069890000000001</c:v>
                </c:pt>
                <c:pt idx="20653">
                  <c:v>77.074660000000009</c:v>
                </c:pt>
                <c:pt idx="20654">
                  <c:v>77.079430000000002</c:v>
                </c:pt>
                <c:pt idx="20655">
                  <c:v>77.084209999999999</c:v>
                </c:pt>
                <c:pt idx="20656">
                  <c:v>77.088970000000003</c:v>
                </c:pt>
                <c:pt idx="20657">
                  <c:v>77.09375</c:v>
                </c:pt>
                <c:pt idx="20658">
                  <c:v>77.098529999999997</c:v>
                </c:pt>
                <c:pt idx="20659">
                  <c:v>77.103290000000001</c:v>
                </c:pt>
                <c:pt idx="20660">
                  <c:v>77.108069999999998</c:v>
                </c:pt>
                <c:pt idx="20661">
                  <c:v>77.112840000000006</c:v>
                </c:pt>
                <c:pt idx="20662">
                  <c:v>77.117609999999999</c:v>
                </c:pt>
                <c:pt idx="20663">
                  <c:v>77.122389999999996</c:v>
                </c:pt>
                <c:pt idx="20664">
                  <c:v>77.127160000000003</c:v>
                </c:pt>
                <c:pt idx="20665">
                  <c:v>77.131929999999997</c:v>
                </c:pt>
                <c:pt idx="20666">
                  <c:v>77.136700000000005</c:v>
                </c:pt>
                <c:pt idx="20667">
                  <c:v>77.141480000000001</c:v>
                </c:pt>
                <c:pt idx="20668">
                  <c:v>77.146249999999995</c:v>
                </c:pt>
                <c:pt idx="20669">
                  <c:v>77.151020000000003</c:v>
                </c:pt>
                <c:pt idx="20670">
                  <c:v>77.155799999999999</c:v>
                </c:pt>
                <c:pt idx="20671">
                  <c:v>77.160569999999993</c:v>
                </c:pt>
                <c:pt idx="20672">
                  <c:v>77.16534</c:v>
                </c:pt>
                <c:pt idx="20673">
                  <c:v>77.170119999999997</c:v>
                </c:pt>
                <c:pt idx="20674">
                  <c:v>77.174889999999991</c:v>
                </c:pt>
                <c:pt idx="20675">
                  <c:v>77.179659999999998</c:v>
                </c:pt>
                <c:pt idx="20676">
                  <c:v>77.184429999999992</c:v>
                </c:pt>
                <c:pt idx="20677">
                  <c:v>77.189209999999989</c:v>
                </c:pt>
                <c:pt idx="20678">
                  <c:v>77.193979999999996</c:v>
                </c:pt>
                <c:pt idx="20679">
                  <c:v>77.19874999999999</c:v>
                </c:pt>
                <c:pt idx="20680">
                  <c:v>77.203530000000001</c:v>
                </c:pt>
                <c:pt idx="20681">
                  <c:v>77.208299999999994</c:v>
                </c:pt>
                <c:pt idx="20682">
                  <c:v>77.213069999999988</c:v>
                </c:pt>
                <c:pt idx="20683">
                  <c:v>77.217849999999999</c:v>
                </c:pt>
                <c:pt idx="20684">
                  <c:v>77.222620000000006</c:v>
                </c:pt>
                <c:pt idx="20685">
                  <c:v>77.227390000000014</c:v>
                </c:pt>
                <c:pt idx="20686">
                  <c:v>77.232169999999996</c:v>
                </c:pt>
                <c:pt idx="20687">
                  <c:v>77.236940000000004</c:v>
                </c:pt>
                <c:pt idx="20688">
                  <c:v>77.241710000000012</c:v>
                </c:pt>
                <c:pt idx="20689">
                  <c:v>77.246480000000005</c:v>
                </c:pt>
                <c:pt idx="20690">
                  <c:v>77.251260000000002</c:v>
                </c:pt>
                <c:pt idx="20691">
                  <c:v>77.25603000000001</c:v>
                </c:pt>
                <c:pt idx="20692">
                  <c:v>77.260800000000003</c:v>
                </c:pt>
                <c:pt idx="20693">
                  <c:v>77.26558</c:v>
                </c:pt>
                <c:pt idx="20694">
                  <c:v>77.270340000000004</c:v>
                </c:pt>
                <c:pt idx="20695">
                  <c:v>77.275120000000001</c:v>
                </c:pt>
                <c:pt idx="20696">
                  <c:v>77.279899999999998</c:v>
                </c:pt>
                <c:pt idx="20697">
                  <c:v>77.284660000000002</c:v>
                </c:pt>
                <c:pt idx="20698">
                  <c:v>77.289439999999999</c:v>
                </c:pt>
                <c:pt idx="20699">
                  <c:v>77.294219999999996</c:v>
                </c:pt>
                <c:pt idx="20700">
                  <c:v>77.29898</c:v>
                </c:pt>
                <c:pt idx="20701">
                  <c:v>77.303759999999997</c:v>
                </c:pt>
                <c:pt idx="20702">
                  <c:v>77.308530000000005</c:v>
                </c:pt>
                <c:pt idx="20703">
                  <c:v>77.313299999999998</c:v>
                </c:pt>
                <c:pt idx="20704">
                  <c:v>77.318079999999995</c:v>
                </c:pt>
                <c:pt idx="20705">
                  <c:v>77.322850000000003</c:v>
                </c:pt>
                <c:pt idx="20706">
                  <c:v>77.327619999999996</c:v>
                </c:pt>
                <c:pt idx="20707">
                  <c:v>77.332399999999993</c:v>
                </c:pt>
                <c:pt idx="20708">
                  <c:v>77.33717</c:v>
                </c:pt>
                <c:pt idx="20709">
                  <c:v>77.341939999999994</c:v>
                </c:pt>
                <c:pt idx="20710">
                  <c:v>77.346710000000002</c:v>
                </c:pt>
                <c:pt idx="20711">
                  <c:v>77.351489999999998</c:v>
                </c:pt>
                <c:pt idx="20712">
                  <c:v>77.356259999999992</c:v>
                </c:pt>
                <c:pt idx="20713">
                  <c:v>77.36103</c:v>
                </c:pt>
                <c:pt idx="20714">
                  <c:v>77.365809999999996</c:v>
                </c:pt>
                <c:pt idx="20715">
                  <c:v>77.37057999999999</c:v>
                </c:pt>
                <c:pt idx="20716">
                  <c:v>77.375349999999997</c:v>
                </c:pt>
                <c:pt idx="20717">
                  <c:v>77.380130000000008</c:v>
                </c:pt>
                <c:pt idx="20718">
                  <c:v>77.384900000000002</c:v>
                </c:pt>
                <c:pt idx="20719">
                  <c:v>77.389669999999995</c:v>
                </c:pt>
                <c:pt idx="20720">
                  <c:v>77.394450000000006</c:v>
                </c:pt>
                <c:pt idx="20721">
                  <c:v>77.39922</c:v>
                </c:pt>
                <c:pt idx="20722">
                  <c:v>77.403990000000007</c:v>
                </c:pt>
                <c:pt idx="20723">
                  <c:v>77.408770000000004</c:v>
                </c:pt>
                <c:pt idx="20724">
                  <c:v>77.413539999999998</c:v>
                </c:pt>
                <c:pt idx="20725">
                  <c:v>77.418310000000005</c:v>
                </c:pt>
                <c:pt idx="20726">
                  <c:v>77.423079999999999</c:v>
                </c:pt>
                <c:pt idx="20727">
                  <c:v>77.427859999999995</c:v>
                </c:pt>
                <c:pt idx="20728">
                  <c:v>77.432630000000003</c:v>
                </c:pt>
                <c:pt idx="20729">
                  <c:v>77.437399999999997</c:v>
                </c:pt>
                <c:pt idx="20730">
                  <c:v>77.442179999999993</c:v>
                </c:pt>
                <c:pt idx="20731">
                  <c:v>77.446950000000001</c:v>
                </c:pt>
                <c:pt idx="20732">
                  <c:v>77.451719999999995</c:v>
                </c:pt>
                <c:pt idx="20733">
                  <c:v>77.456499999999991</c:v>
                </c:pt>
                <c:pt idx="20734">
                  <c:v>77.461269999999999</c:v>
                </c:pt>
                <c:pt idx="20735">
                  <c:v>77.466040000000007</c:v>
                </c:pt>
                <c:pt idx="20736">
                  <c:v>77.470819999999989</c:v>
                </c:pt>
                <c:pt idx="20737">
                  <c:v>77.475589999999997</c:v>
                </c:pt>
                <c:pt idx="20738">
                  <c:v>77.480360000000005</c:v>
                </c:pt>
                <c:pt idx="20739">
                  <c:v>77.485139999999987</c:v>
                </c:pt>
                <c:pt idx="20740">
                  <c:v>77.489909999999995</c:v>
                </c:pt>
                <c:pt idx="20741">
                  <c:v>77.494680000000002</c:v>
                </c:pt>
                <c:pt idx="20742">
                  <c:v>77.499459999999999</c:v>
                </c:pt>
                <c:pt idx="20743">
                  <c:v>77.504229999999993</c:v>
                </c:pt>
                <c:pt idx="20744">
                  <c:v>77.509</c:v>
                </c:pt>
                <c:pt idx="20745">
                  <c:v>77.513769999999994</c:v>
                </c:pt>
                <c:pt idx="20746">
                  <c:v>77.518550000000005</c:v>
                </c:pt>
                <c:pt idx="20747">
                  <c:v>77.523320000000012</c:v>
                </c:pt>
                <c:pt idx="20748">
                  <c:v>77.528089999999992</c:v>
                </c:pt>
                <c:pt idx="20749">
                  <c:v>77.532870000000003</c:v>
                </c:pt>
                <c:pt idx="20750">
                  <c:v>77.53764000000001</c:v>
                </c:pt>
                <c:pt idx="20751">
                  <c:v>77.542410000000004</c:v>
                </c:pt>
                <c:pt idx="20752">
                  <c:v>77.547190000000001</c:v>
                </c:pt>
                <c:pt idx="20753">
                  <c:v>77.551960000000008</c:v>
                </c:pt>
                <c:pt idx="20754">
                  <c:v>77.556730000000002</c:v>
                </c:pt>
                <c:pt idx="20755">
                  <c:v>77.561509999999998</c:v>
                </c:pt>
                <c:pt idx="20756">
                  <c:v>77.566270000000003</c:v>
                </c:pt>
                <c:pt idx="20757">
                  <c:v>77.57105</c:v>
                </c:pt>
                <c:pt idx="20758">
                  <c:v>77.575829999999996</c:v>
                </c:pt>
                <c:pt idx="20759">
                  <c:v>77.580590000000001</c:v>
                </c:pt>
                <c:pt idx="20760">
                  <c:v>77.585369999999998</c:v>
                </c:pt>
                <c:pt idx="20761">
                  <c:v>77.590149999999994</c:v>
                </c:pt>
                <c:pt idx="20762">
                  <c:v>77.594909999999999</c:v>
                </c:pt>
                <c:pt idx="20763">
                  <c:v>77.599689999999995</c:v>
                </c:pt>
                <c:pt idx="20764">
                  <c:v>77.604469999999992</c:v>
                </c:pt>
                <c:pt idx="20765">
                  <c:v>77.609229999999997</c:v>
                </c:pt>
                <c:pt idx="20766">
                  <c:v>77.614009999999993</c:v>
                </c:pt>
                <c:pt idx="20767">
                  <c:v>77.61878999999999</c:v>
                </c:pt>
                <c:pt idx="20768">
                  <c:v>77.623549999999994</c:v>
                </c:pt>
                <c:pt idx="20769">
                  <c:v>77.628329999999991</c:v>
                </c:pt>
                <c:pt idx="20770">
                  <c:v>77.633110000000002</c:v>
                </c:pt>
                <c:pt idx="20771">
                  <c:v>77.637869999999992</c:v>
                </c:pt>
                <c:pt idx="20772">
                  <c:v>77.642649999999989</c:v>
                </c:pt>
                <c:pt idx="20773">
                  <c:v>77.647419999999997</c:v>
                </c:pt>
                <c:pt idx="20774">
                  <c:v>77.65218999999999</c:v>
                </c:pt>
                <c:pt idx="20775">
                  <c:v>77.656970000000001</c:v>
                </c:pt>
                <c:pt idx="20776">
                  <c:v>77.661740000000009</c:v>
                </c:pt>
                <c:pt idx="20777">
                  <c:v>77.666509999999988</c:v>
                </c:pt>
                <c:pt idx="20778">
                  <c:v>77.671289999999999</c:v>
                </c:pt>
                <c:pt idx="20779">
                  <c:v>77.676060000000007</c:v>
                </c:pt>
                <c:pt idx="20780">
                  <c:v>77.68083</c:v>
                </c:pt>
                <c:pt idx="20781">
                  <c:v>77.685609999999997</c:v>
                </c:pt>
                <c:pt idx="20782">
                  <c:v>77.690380000000005</c:v>
                </c:pt>
                <c:pt idx="20783">
                  <c:v>77.695149999999998</c:v>
                </c:pt>
                <c:pt idx="20784">
                  <c:v>77.699929999999995</c:v>
                </c:pt>
                <c:pt idx="20785">
                  <c:v>77.704700000000003</c:v>
                </c:pt>
                <c:pt idx="20786">
                  <c:v>77.709469999999996</c:v>
                </c:pt>
                <c:pt idx="20787">
                  <c:v>77.714249999999993</c:v>
                </c:pt>
                <c:pt idx="20788">
                  <c:v>77.71902</c:v>
                </c:pt>
                <c:pt idx="20789">
                  <c:v>77.723789999999994</c:v>
                </c:pt>
                <c:pt idx="20790">
                  <c:v>77.728569999999991</c:v>
                </c:pt>
                <c:pt idx="20791">
                  <c:v>77.733339999999998</c:v>
                </c:pt>
                <c:pt idx="20792">
                  <c:v>77.738110000000006</c:v>
                </c:pt>
                <c:pt idx="20793">
                  <c:v>77.742889999999989</c:v>
                </c:pt>
                <c:pt idx="20794">
                  <c:v>77.747659999999996</c:v>
                </c:pt>
                <c:pt idx="20795">
                  <c:v>77.752430000000004</c:v>
                </c:pt>
                <c:pt idx="20796">
                  <c:v>77.757209999999986</c:v>
                </c:pt>
                <c:pt idx="20797">
                  <c:v>77.761979999999994</c:v>
                </c:pt>
                <c:pt idx="20798">
                  <c:v>77.766750000000002</c:v>
                </c:pt>
                <c:pt idx="20799">
                  <c:v>77.771529999999998</c:v>
                </c:pt>
                <c:pt idx="20800">
                  <c:v>77.776300000000006</c:v>
                </c:pt>
                <c:pt idx="20801">
                  <c:v>77.78107</c:v>
                </c:pt>
                <c:pt idx="20802">
                  <c:v>77.785850000000011</c:v>
                </c:pt>
                <c:pt idx="20803">
                  <c:v>77.790620000000004</c:v>
                </c:pt>
                <c:pt idx="20804">
                  <c:v>77.795390000000012</c:v>
                </c:pt>
                <c:pt idx="20805">
                  <c:v>77.800170000000008</c:v>
                </c:pt>
                <c:pt idx="20806">
                  <c:v>77.804940000000002</c:v>
                </c:pt>
                <c:pt idx="20807">
                  <c:v>77.80971000000001</c:v>
                </c:pt>
                <c:pt idx="20808">
                  <c:v>77.814490000000006</c:v>
                </c:pt>
                <c:pt idx="20809">
                  <c:v>77.81926</c:v>
                </c:pt>
                <c:pt idx="20810">
                  <c:v>77.824030000000008</c:v>
                </c:pt>
                <c:pt idx="20811">
                  <c:v>77.828810000000004</c:v>
                </c:pt>
                <c:pt idx="20812">
                  <c:v>77.833579999999998</c:v>
                </c:pt>
                <c:pt idx="20813">
                  <c:v>77.838350000000005</c:v>
                </c:pt>
                <c:pt idx="20814">
                  <c:v>77.843130000000002</c:v>
                </c:pt>
                <c:pt idx="20815">
                  <c:v>77.847899999999996</c:v>
                </c:pt>
                <c:pt idx="20816">
                  <c:v>77.852670000000003</c:v>
                </c:pt>
                <c:pt idx="20817">
                  <c:v>77.85745</c:v>
                </c:pt>
                <c:pt idx="20818">
                  <c:v>77.862219999999994</c:v>
                </c:pt>
                <c:pt idx="20819">
                  <c:v>77.866990000000001</c:v>
                </c:pt>
                <c:pt idx="20820">
                  <c:v>77.871770000000012</c:v>
                </c:pt>
                <c:pt idx="20821">
                  <c:v>77.876539999999991</c:v>
                </c:pt>
                <c:pt idx="20822">
                  <c:v>77.881309999999999</c:v>
                </c:pt>
                <c:pt idx="20823">
                  <c:v>77.88609000000001</c:v>
                </c:pt>
                <c:pt idx="20824">
                  <c:v>77.890860000000004</c:v>
                </c:pt>
                <c:pt idx="20825">
                  <c:v>77.895629999999997</c:v>
                </c:pt>
                <c:pt idx="20826">
                  <c:v>77.900410000000008</c:v>
                </c:pt>
                <c:pt idx="20827">
                  <c:v>77.905180000000001</c:v>
                </c:pt>
                <c:pt idx="20828">
                  <c:v>77.909950000000009</c:v>
                </c:pt>
                <c:pt idx="20829">
                  <c:v>77.914730000000006</c:v>
                </c:pt>
                <c:pt idx="20830">
                  <c:v>77.919499999999999</c:v>
                </c:pt>
                <c:pt idx="20831">
                  <c:v>77.924270000000007</c:v>
                </c:pt>
                <c:pt idx="20832">
                  <c:v>77.929050000000004</c:v>
                </c:pt>
                <c:pt idx="20833">
                  <c:v>77.933819999999997</c:v>
                </c:pt>
                <c:pt idx="20834">
                  <c:v>77.938590000000005</c:v>
                </c:pt>
                <c:pt idx="20835">
                  <c:v>77.943370000000002</c:v>
                </c:pt>
                <c:pt idx="20836">
                  <c:v>77.948139999999995</c:v>
                </c:pt>
                <c:pt idx="20837">
                  <c:v>77.952910000000003</c:v>
                </c:pt>
                <c:pt idx="20838">
                  <c:v>77.957689999999999</c:v>
                </c:pt>
                <c:pt idx="20839">
                  <c:v>77.962459999999993</c:v>
                </c:pt>
                <c:pt idx="20840">
                  <c:v>77.967230000000001</c:v>
                </c:pt>
                <c:pt idx="20841">
                  <c:v>77.972009999999997</c:v>
                </c:pt>
                <c:pt idx="20842">
                  <c:v>77.976779999999991</c:v>
                </c:pt>
                <c:pt idx="20843">
                  <c:v>77.981549999999999</c:v>
                </c:pt>
                <c:pt idx="20844">
                  <c:v>77.986330000000009</c:v>
                </c:pt>
                <c:pt idx="20845">
                  <c:v>77.991099999999989</c:v>
                </c:pt>
                <c:pt idx="20846">
                  <c:v>77.995869999999996</c:v>
                </c:pt>
                <c:pt idx="20847">
                  <c:v>78.000650000000007</c:v>
                </c:pt>
                <c:pt idx="20848">
                  <c:v>78.005430000000004</c:v>
                </c:pt>
                <c:pt idx="20849">
                  <c:v>78.010189999999994</c:v>
                </c:pt>
                <c:pt idx="20850">
                  <c:v>78.014970000000005</c:v>
                </c:pt>
                <c:pt idx="20851">
                  <c:v>78.019750000000002</c:v>
                </c:pt>
                <c:pt idx="20852">
                  <c:v>78.024510000000006</c:v>
                </c:pt>
                <c:pt idx="20853">
                  <c:v>78.029290000000003</c:v>
                </c:pt>
                <c:pt idx="20854">
                  <c:v>78.03407</c:v>
                </c:pt>
                <c:pt idx="20855">
                  <c:v>78.038830000000004</c:v>
                </c:pt>
                <c:pt idx="20856">
                  <c:v>78.043610000000001</c:v>
                </c:pt>
                <c:pt idx="20857">
                  <c:v>78.048389999999998</c:v>
                </c:pt>
                <c:pt idx="20858">
                  <c:v>78.053150000000002</c:v>
                </c:pt>
                <c:pt idx="20859">
                  <c:v>78.057929999999999</c:v>
                </c:pt>
                <c:pt idx="20860">
                  <c:v>78.062709999999996</c:v>
                </c:pt>
                <c:pt idx="20861">
                  <c:v>78.06747</c:v>
                </c:pt>
                <c:pt idx="20862">
                  <c:v>78.072249999999997</c:v>
                </c:pt>
                <c:pt idx="20863">
                  <c:v>78.077030000000008</c:v>
                </c:pt>
                <c:pt idx="20864">
                  <c:v>78.081800000000001</c:v>
                </c:pt>
                <c:pt idx="20865">
                  <c:v>78.086569999999995</c:v>
                </c:pt>
                <c:pt idx="20866">
                  <c:v>78.091350000000006</c:v>
                </c:pt>
                <c:pt idx="20867">
                  <c:v>78.096119999999999</c:v>
                </c:pt>
                <c:pt idx="20868">
                  <c:v>78.100890000000007</c:v>
                </c:pt>
                <c:pt idx="20869">
                  <c:v>78.105670000000003</c:v>
                </c:pt>
                <c:pt idx="20870">
                  <c:v>78.110439999999997</c:v>
                </c:pt>
                <c:pt idx="20871">
                  <c:v>78.115210000000005</c:v>
                </c:pt>
                <c:pt idx="20872">
                  <c:v>78.119990000000001</c:v>
                </c:pt>
                <c:pt idx="20873">
                  <c:v>78.124759999999995</c:v>
                </c:pt>
                <c:pt idx="20874">
                  <c:v>78.129530000000003</c:v>
                </c:pt>
                <c:pt idx="20875">
                  <c:v>78.134309999999999</c:v>
                </c:pt>
                <c:pt idx="20876">
                  <c:v>78.139079999999993</c:v>
                </c:pt>
                <c:pt idx="20877">
                  <c:v>78.143859999999989</c:v>
                </c:pt>
                <c:pt idx="20878">
                  <c:v>78.148629999999997</c:v>
                </c:pt>
                <c:pt idx="20879">
                  <c:v>78.153400000000005</c:v>
                </c:pt>
                <c:pt idx="20880">
                  <c:v>78.158179999999987</c:v>
                </c:pt>
                <c:pt idx="20881">
                  <c:v>78.162949999999995</c:v>
                </c:pt>
                <c:pt idx="20882">
                  <c:v>78.167720000000003</c:v>
                </c:pt>
                <c:pt idx="20883">
                  <c:v>78.172499999999999</c:v>
                </c:pt>
                <c:pt idx="20884">
                  <c:v>78.177269999999993</c:v>
                </c:pt>
                <c:pt idx="20885">
                  <c:v>78.182040000000001</c:v>
                </c:pt>
                <c:pt idx="20886">
                  <c:v>78.186819999999997</c:v>
                </c:pt>
                <c:pt idx="20887">
                  <c:v>78.191590000000005</c:v>
                </c:pt>
                <c:pt idx="20888">
                  <c:v>78.196360000000013</c:v>
                </c:pt>
                <c:pt idx="20889">
                  <c:v>78.201140000000009</c:v>
                </c:pt>
                <c:pt idx="20890">
                  <c:v>78.205910000000003</c:v>
                </c:pt>
                <c:pt idx="20891">
                  <c:v>78.210680000000011</c:v>
                </c:pt>
                <c:pt idx="20892">
                  <c:v>78.215460000000007</c:v>
                </c:pt>
                <c:pt idx="20893">
                  <c:v>78.220230000000001</c:v>
                </c:pt>
                <c:pt idx="20894">
                  <c:v>78.225000000000009</c:v>
                </c:pt>
                <c:pt idx="20895">
                  <c:v>78.229780000000005</c:v>
                </c:pt>
                <c:pt idx="20896">
                  <c:v>78.234549999999999</c:v>
                </c:pt>
                <c:pt idx="20897">
                  <c:v>78.239329999999995</c:v>
                </c:pt>
                <c:pt idx="20898">
                  <c:v>78.244100000000003</c:v>
                </c:pt>
                <c:pt idx="20899">
                  <c:v>78.248869999999997</c:v>
                </c:pt>
                <c:pt idx="20900">
                  <c:v>78.253649999999993</c:v>
                </c:pt>
                <c:pt idx="20901">
                  <c:v>78.258420000000001</c:v>
                </c:pt>
                <c:pt idx="20902">
                  <c:v>78.263189999999994</c:v>
                </c:pt>
                <c:pt idx="20903">
                  <c:v>78.267970000000005</c:v>
                </c:pt>
                <c:pt idx="20904">
                  <c:v>78.272750000000002</c:v>
                </c:pt>
                <c:pt idx="20905">
                  <c:v>78.277509999999992</c:v>
                </c:pt>
                <c:pt idx="20906">
                  <c:v>78.282290000000003</c:v>
                </c:pt>
                <c:pt idx="20907">
                  <c:v>78.28707</c:v>
                </c:pt>
                <c:pt idx="20908">
                  <c:v>78.291830000000004</c:v>
                </c:pt>
                <c:pt idx="20909">
                  <c:v>78.296610000000001</c:v>
                </c:pt>
                <c:pt idx="20910">
                  <c:v>78.301389999999998</c:v>
                </c:pt>
                <c:pt idx="20911">
                  <c:v>78.306150000000002</c:v>
                </c:pt>
                <c:pt idx="20912">
                  <c:v>78.310929999999999</c:v>
                </c:pt>
                <c:pt idx="20913">
                  <c:v>78.315709999999996</c:v>
                </c:pt>
                <c:pt idx="20914">
                  <c:v>78.320480000000003</c:v>
                </c:pt>
                <c:pt idx="20915">
                  <c:v>78.325249999999997</c:v>
                </c:pt>
                <c:pt idx="20916">
                  <c:v>78.330029999999994</c:v>
                </c:pt>
                <c:pt idx="20917">
                  <c:v>78.334800000000001</c:v>
                </c:pt>
                <c:pt idx="20918">
                  <c:v>78.339569999999995</c:v>
                </c:pt>
                <c:pt idx="20919">
                  <c:v>78.344349999999991</c:v>
                </c:pt>
                <c:pt idx="20920">
                  <c:v>78.349119999999999</c:v>
                </c:pt>
                <c:pt idx="20921">
                  <c:v>78.35390000000001</c:v>
                </c:pt>
                <c:pt idx="20922">
                  <c:v>78.358670000000004</c:v>
                </c:pt>
                <c:pt idx="20923">
                  <c:v>78.363440000000011</c:v>
                </c:pt>
                <c:pt idx="20924">
                  <c:v>78.368220000000008</c:v>
                </c:pt>
                <c:pt idx="20925">
                  <c:v>78.372990000000001</c:v>
                </c:pt>
                <c:pt idx="20926">
                  <c:v>78.377760000000009</c:v>
                </c:pt>
                <c:pt idx="20927">
                  <c:v>78.382540000000006</c:v>
                </c:pt>
                <c:pt idx="20928">
                  <c:v>78.387309999999999</c:v>
                </c:pt>
                <c:pt idx="20929">
                  <c:v>78.392080000000007</c:v>
                </c:pt>
                <c:pt idx="20930">
                  <c:v>78.396860000000004</c:v>
                </c:pt>
                <c:pt idx="20931">
                  <c:v>78.401629999999997</c:v>
                </c:pt>
                <c:pt idx="20932">
                  <c:v>78.406409999999994</c:v>
                </c:pt>
                <c:pt idx="20933">
                  <c:v>78.411180000000002</c:v>
                </c:pt>
                <c:pt idx="20934">
                  <c:v>78.415949999999995</c:v>
                </c:pt>
                <c:pt idx="20935">
                  <c:v>78.420729999999992</c:v>
                </c:pt>
                <c:pt idx="20936">
                  <c:v>78.4255</c:v>
                </c:pt>
                <c:pt idx="20937">
                  <c:v>78.430269999999993</c:v>
                </c:pt>
                <c:pt idx="20938">
                  <c:v>78.435050000000004</c:v>
                </c:pt>
                <c:pt idx="20939">
                  <c:v>78.439819999999997</c:v>
                </c:pt>
                <c:pt idx="20940">
                  <c:v>78.444589999999991</c:v>
                </c:pt>
                <c:pt idx="20941">
                  <c:v>78.449370000000002</c:v>
                </c:pt>
                <c:pt idx="20942">
                  <c:v>78.45414000000001</c:v>
                </c:pt>
                <c:pt idx="20943">
                  <c:v>78.458910000000003</c:v>
                </c:pt>
                <c:pt idx="20944">
                  <c:v>78.46369</c:v>
                </c:pt>
                <c:pt idx="20945">
                  <c:v>78.468460000000007</c:v>
                </c:pt>
                <c:pt idx="20946">
                  <c:v>78.473240000000004</c:v>
                </c:pt>
                <c:pt idx="20947">
                  <c:v>78.478009999999998</c:v>
                </c:pt>
                <c:pt idx="20948">
                  <c:v>78.482780000000005</c:v>
                </c:pt>
                <c:pt idx="20949">
                  <c:v>78.487560000000002</c:v>
                </c:pt>
                <c:pt idx="20950">
                  <c:v>78.492339999999999</c:v>
                </c:pt>
                <c:pt idx="20951">
                  <c:v>78.497100000000003</c:v>
                </c:pt>
                <c:pt idx="20952">
                  <c:v>78.50188</c:v>
                </c:pt>
                <c:pt idx="20953">
                  <c:v>78.506660000000011</c:v>
                </c:pt>
                <c:pt idx="20954">
                  <c:v>78.511420000000001</c:v>
                </c:pt>
                <c:pt idx="20955">
                  <c:v>78.516199999999998</c:v>
                </c:pt>
                <c:pt idx="20956">
                  <c:v>78.520980000000009</c:v>
                </c:pt>
                <c:pt idx="20957">
                  <c:v>78.525750000000002</c:v>
                </c:pt>
                <c:pt idx="20958">
                  <c:v>78.53052000000001</c:v>
                </c:pt>
                <c:pt idx="20959">
                  <c:v>78.535300000000007</c:v>
                </c:pt>
                <c:pt idx="20960">
                  <c:v>78.54007</c:v>
                </c:pt>
                <c:pt idx="20961">
                  <c:v>78.544849999999997</c:v>
                </c:pt>
                <c:pt idx="20962">
                  <c:v>78.549620000000004</c:v>
                </c:pt>
                <c:pt idx="20963">
                  <c:v>78.554389999999998</c:v>
                </c:pt>
                <c:pt idx="20964">
                  <c:v>78.559169999999995</c:v>
                </c:pt>
                <c:pt idx="20965">
                  <c:v>78.563940000000002</c:v>
                </c:pt>
                <c:pt idx="20966">
                  <c:v>78.568709999999996</c:v>
                </c:pt>
                <c:pt idx="20967">
                  <c:v>78.573489999999993</c:v>
                </c:pt>
                <c:pt idx="20968">
                  <c:v>78.57826</c:v>
                </c:pt>
                <c:pt idx="20969">
                  <c:v>78.583029999999994</c:v>
                </c:pt>
                <c:pt idx="20970">
                  <c:v>78.58780999999999</c:v>
                </c:pt>
                <c:pt idx="20971">
                  <c:v>78.592579999999998</c:v>
                </c:pt>
                <c:pt idx="20972">
                  <c:v>78.597360000000009</c:v>
                </c:pt>
                <c:pt idx="20973">
                  <c:v>78.602130000000002</c:v>
                </c:pt>
                <c:pt idx="20974">
                  <c:v>78.606899999999996</c:v>
                </c:pt>
                <c:pt idx="20975">
                  <c:v>78.611680000000007</c:v>
                </c:pt>
                <c:pt idx="20976">
                  <c:v>78.616460000000004</c:v>
                </c:pt>
                <c:pt idx="20977">
                  <c:v>78.621220000000008</c:v>
                </c:pt>
                <c:pt idx="20978">
                  <c:v>78.626000000000005</c:v>
                </c:pt>
                <c:pt idx="20979">
                  <c:v>78.630780000000001</c:v>
                </c:pt>
                <c:pt idx="20980">
                  <c:v>78.635549999999995</c:v>
                </c:pt>
                <c:pt idx="20981">
                  <c:v>78.640320000000003</c:v>
                </c:pt>
                <c:pt idx="20982">
                  <c:v>78.645099999999999</c:v>
                </c:pt>
                <c:pt idx="20983">
                  <c:v>78.649869999999993</c:v>
                </c:pt>
                <c:pt idx="20984">
                  <c:v>78.654650000000004</c:v>
                </c:pt>
                <c:pt idx="20985">
                  <c:v>78.659419999999997</c:v>
                </c:pt>
                <c:pt idx="20986">
                  <c:v>78.664189999999991</c:v>
                </c:pt>
                <c:pt idx="20987">
                  <c:v>78.668970000000002</c:v>
                </c:pt>
                <c:pt idx="20988">
                  <c:v>78.673740000000009</c:v>
                </c:pt>
                <c:pt idx="20989">
                  <c:v>78.678509999999989</c:v>
                </c:pt>
                <c:pt idx="20990">
                  <c:v>78.68329</c:v>
                </c:pt>
                <c:pt idx="20991">
                  <c:v>78.688060000000007</c:v>
                </c:pt>
                <c:pt idx="20992">
                  <c:v>78.692840000000004</c:v>
                </c:pt>
                <c:pt idx="20993">
                  <c:v>78.697609999999997</c:v>
                </c:pt>
                <c:pt idx="20994">
                  <c:v>78.702380000000005</c:v>
                </c:pt>
                <c:pt idx="20995">
                  <c:v>78.707160000000002</c:v>
                </c:pt>
                <c:pt idx="20996">
                  <c:v>78.711929999999995</c:v>
                </c:pt>
                <c:pt idx="20997">
                  <c:v>78.716700000000003</c:v>
                </c:pt>
                <c:pt idx="20998">
                  <c:v>78.72148</c:v>
                </c:pt>
                <c:pt idx="20999">
                  <c:v>78.726249999999993</c:v>
                </c:pt>
                <c:pt idx="21000">
                  <c:v>78.73102999999999</c:v>
                </c:pt>
                <c:pt idx="21001">
                  <c:v>78.735799999999998</c:v>
                </c:pt>
                <c:pt idx="21002">
                  <c:v>78.740569999999991</c:v>
                </c:pt>
                <c:pt idx="21003">
                  <c:v>78.745350000000002</c:v>
                </c:pt>
                <c:pt idx="21004">
                  <c:v>78.750129999999999</c:v>
                </c:pt>
                <c:pt idx="21005">
                  <c:v>78.754889999999989</c:v>
                </c:pt>
                <c:pt idx="21006">
                  <c:v>78.75967</c:v>
                </c:pt>
                <c:pt idx="21007">
                  <c:v>78.764449999999997</c:v>
                </c:pt>
                <c:pt idx="21008">
                  <c:v>78.769220000000004</c:v>
                </c:pt>
                <c:pt idx="21009">
                  <c:v>78.773989999999998</c:v>
                </c:pt>
                <c:pt idx="21010">
                  <c:v>78.778769999999994</c:v>
                </c:pt>
                <c:pt idx="21011">
                  <c:v>78.783540000000002</c:v>
                </c:pt>
                <c:pt idx="21012">
                  <c:v>78.788319999999999</c:v>
                </c:pt>
                <c:pt idx="21013">
                  <c:v>78.793089999999992</c:v>
                </c:pt>
                <c:pt idx="21014">
                  <c:v>78.79786</c:v>
                </c:pt>
                <c:pt idx="21015">
                  <c:v>78.802639999999997</c:v>
                </c:pt>
                <c:pt idx="21016">
                  <c:v>78.80740999999999</c:v>
                </c:pt>
                <c:pt idx="21017">
                  <c:v>78.812179999999998</c:v>
                </c:pt>
                <c:pt idx="21018">
                  <c:v>78.816960000000009</c:v>
                </c:pt>
                <c:pt idx="21019">
                  <c:v>78.821730000000002</c:v>
                </c:pt>
                <c:pt idx="21020">
                  <c:v>78.826509999999999</c:v>
                </c:pt>
                <c:pt idx="21021">
                  <c:v>78.831280000000007</c:v>
                </c:pt>
                <c:pt idx="21022">
                  <c:v>78.83605</c:v>
                </c:pt>
                <c:pt idx="21023">
                  <c:v>78.840829999999997</c:v>
                </c:pt>
                <c:pt idx="21024">
                  <c:v>78.845609999999994</c:v>
                </c:pt>
                <c:pt idx="21025">
                  <c:v>78.850369999999998</c:v>
                </c:pt>
                <c:pt idx="21026">
                  <c:v>78.855149999999995</c:v>
                </c:pt>
                <c:pt idx="21027">
                  <c:v>78.859929999999991</c:v>
                </c:pt>
                <c:pt idx="21028">
                  <c:v>78.864699999999999</c:v>
                </c:pt>
                <c:pt idx="21029">
                  <c:v>78.869469999999993</c:v>
                </c:pt>
                <c:pt idx="21030">
                  <c:v>78.874250000000004</c:v>
                </c:pt>
                <c:pt idx="21031">
                  <c:v>78.879019999999997</c:v>
                </c:pt>
                <c:pt idx="21032">
                  <c:v>78.883800000000008</c:v>
                </c:pt>
                <c:pt idx="21033">
                  <c:v>78.888570000000001</c:v>
                </c:pt>
                <c:pt idx="21034">
                  <c:v>78.893340000000009</c:v>
                </c:pt>
                <c:pt idx="21035">
                  <c:v>78.898120000000006</c:v>
                </c:pt>
                <c:pt idx="21036">
                  <c:v>78.902889999999999</c:v>
                </c:pt>
                <c:pt idx="21037">
                  <c:v>78.907669999999996</c:v>
                </c:pt>
                <c:pt idx="21038">
                  <c:v>78.912440000000004</c:v>
                </c:pt>
                <c:pt idx="21039">
                  <c:v>78.917209999999997</c:v>
                </c:pt>
                <c:pt idx="21040">
                  <c:v>78.921989999999994</c:v>
                </c:pt>
                <c:pt idx="21041">
                  <c:v>78.926760000000002</c:v>
                </c:pt>
                <c:pt idx="21042">
                  <c:v>78.931529999999995</c:v>
                </c:pt>
                <c:pt idx="21043">
                  <c:v>78.936309999999992</c:v>
                </c:pt>
                <c:pt idx="21044">
                  <c:v>78.941079999999999</c:v>
                </c:pt>
                <c:pt idx="21045">
                  <c:v>78.94586000000001</c:v>
                </c:pt>
                <c:pt idx="21046">
                  <c:v>78.95062999999999</c:v>
                </c:pt>
                <c:pt idx="21047">
                  <c:v>78.955399999999997</c:v>
                </c:pt>
                <c:pt idx="21048">
                  <c:v>78.960180000000008</c:v>
                </c:pt>
                <c:pt idx="21049">
                  <c:v>78.964960000000005</c:v>
                </c:pt>
                <c:pt idx="21050">
                  <c:v>78.969729999999998</c:v>
                </c:pt>
                <c:pt idx="21051">
                  <c:v>78.974500000000006</c:v>
                </c:pt>
                <c:pt idx="21052">
                  <c:v>78.979280000000003</c:v>
                </c:pt>
                <c:pt idx="21053">
                  <c:v>78.984049999999996</c:v>
                </c:pt>
                <c:pt idx="21054">
                  <c:v>78.988829999999993</c:v>
                </c:pt>
                <c:pt idx="21055">
                  <c:v>78.993600000000001</c:v>
                </c:pt>
                <c:pt idx="21056">
                  <c:v>78.998369999999994</c:v>
                </c:pt>
                <c:pt idx="21057">
                  <c:v>79.003149999999991</c:v>
                </c:pt>
                <c:pt idx="21058">
                  <c:v>79.007919999999999</c:v>
                </c:pt>
                <c:pt idx="21059">
                  <c:v>79.012689999999992</c:v>
                </c:pt>
                <c:pt idx="21060">
                  <c:v>79.017470000000003</c:v>
                </c:pt>
                <c:pt idx="21061">
                  <c:v>79.022239999999996</c:v>
                </c:pt>
                <c:pt idx="21062">
                  <c:v>79.027020000000007</c:v>
                </c:pt>
                <c:pt idx="21063">
                  <c:v>79.031800000000004</c:v>
                </c:pt>
                <c:pt idx="21064">
                  <c:v>79.036560000000009</c:v>
                </c:pt>
                <c:pt idx="21065">
                  <c:v>79.041340000000005</c:v>
                </c:pt>
                <c:pt idx="21066">
                  <c:v>79.046120000000002</c:v>
                </c:pt>
                <c:pt idx="21067">
                  <c:v>79.050889999999995</c:v>
                </c:pt>
                <c:pt idx="21068">
                  <c:v>79.055660000000003</c:v>
                </c:pt>
                <c:pt idx="21069">
                  <c:v>79.06044</c:v>
                </c:pt>
                <c:pt idx="21070">
                  <c:v>79.065209999999993</c:v>
                </c:pt>
                <c:pt idx="21071">
                  <c:v>79.069990000000004</c:v>
                </c:pt>
                <c:pt idx="21072">
                  <c:v>79.074759999999998</c:v>
                </c:pt>
                <c:pt idx="21073">
                  <c:v>79.079529999999991</c:v>
                </c:pt>
                <c:pt idx="21074">
                  <c:v>79.084310000000002</c:v>
                </c:pt>
                <c:pt idx="21075">
                  <c:v>79.08908000000001</c:v>
                </c:pt>
                <c:pt idx="21076">
                  <c:v>79.093860000000006</c:v>
                </c:pt>
                <c:pt idx="21077">
                  <c:v>79.09863</c:v>
                </c:pt>
                <c:pt idx="21078">
                  <c:v>79.103400000000008</c:v>
                </c:pt>
                <c:pt idx="21079">
                  <c:v>79.108180000000004</c:v>
                </c:pt>
                <c:pt idx="21080">
                  <c:v>79.112949999999998</c:v>
                </c:pt>
                <c:pt idx="21081">
                  <c:v>79.117729999999995</c:v>
                </c:pt>
                <c:pt idx="21082">
                  <c:v>79.122500000000002</c:v>
                </c:pt>
                <c:pt idx="21083">
                  <c:v>79.127269999999996</c:v>
                </c:pt>
                <c:pt idx="21084">
                  <c:v>79.132049999999992</c:v>
                </c:pt>
                <c:pt idx="21085">
                  <c:v>79.136830000000003</c:v>
                </c:pt>
                <c:pt idx="21086">
                  <c:v>79.141600000000011</c:v>
                </c:pt>
                <c:pt idx="21087">
                  <c:v>79.14636999999999</c:v>
                </c:pt>
                <c:pt idx="21088">
                  <c:v>79.151150000000001</c:v>
                </c:pt>
                <c:pt idx="21089">
                  <c:v>79.155920000000009</c:v>
                </c:pt>
                <c:pt idx="21090">
                  <c:v>79.160700000000006</c:v>
                </c:pt>
                <c:pt idx="21091">
                  <c:v>79.165469999999999</c:v>
                </c:pt>
                <c:pt idx="21092">
                  <c:v>79.170240000000007</c:v>
                </c:pt>
                <c:pt idx="21093">
                  <c:v>79.175020000000004</c:v>
                </c:pt>
                <c:pt idx="21094">
                  <c:v>79.179789999999997</c:v>
                </c:pt>
                <c:pt idx="21095">
                  <c:v>79.184569999999994</c:v>
                </c:pt>
                <c:pt idx="21096">
                  <c:v>79.189340000000001</c:v>
                </c:pt>
                <c:pt idx="21097">
                  <c:v>79.194109999999995</c:v>
                </c:pt>
                <c:pt idx="21098">
                  <c:v>79.198889999999992</c:v>
                </c:pt>
                <c:pt idx="21099">
                  <c:v>79.203670000000002</c:v>
                </c:pt>
                <c:pt idx="21100">
                  <c:v>79.20844000000001</c:v>
                </c:pt>
                <c:pt idx="21101">
                  <c:v>79.213210000000004</c:v>
                </c:pt>
                <c:pt idx="21102">
                  <c:v>79.21799</c:v>
                </c:pt>
                <c:pt idx="21103">
                  <c:v>79.222760000000008</c:v>
                </c:pt>
                <c:pt idx="21104">
                  <c:v>79.227540000000005</c:v>
                </c:pt>
                <c:pt idx="21105">
                  <c:v>79.232309999999998</c:v>
                </c:pt>
                <c:pt idx="21106">
                  <c:v>79.237080000000006</c:v>
                </c:pt>
                <c:pt idx="21107">
                  <c:v>79.241860000000003</c:v>
                </c:pt>
                <c:pt idx="21108">
                  <c:v>79.246629999999996</c:v>
                </c:pt>
                <c:pt idx="21109">
                  <c:v>79.251409999999993</c:v>
                </c:pt>
                <c:pt idx="21110">
                  <c:v>79.256180000000001</c:v>
                </c:pt>
                <c:pt idx="21111">
                  <c:v>79.260949999999994</c:v>
                </c:pt>
                <c:pt idx="21112">
                  <c:v>79.265730000000005</c:v>
                </c:pt>
                <c:pt idx="21113">
                  <c:v>79.270499999999998</c:v>
                </c:pt>
                <c:pt idx="21114">
                  <c:v>79.275280000000009</c:v>
                </c:pt>
                <c:pt idx="21115">
                  <c:v>79.280050000000003</c:v>
                </c:pt>
                <c:pt idx="21116">
                  <c:v>79.284820000000011</c:v>
                </c:pt>
                <c:pt idx="21117">
                  <c:v>79.289600000000007</c:v>
                </c:pt>
                <c:pt idx="21118">
                  <c:v>79.294380000000004</c:v>
                </c:pt>
                <c:pt idx="21119">
                  <c:v>79.299149999999997</c:v>
                </c:pt>
                <c:pt idx="21120">
                  <c:v>79.303920000000005</c:v>
                </c:pt>
                <c:pt idx="21121">
                  <c:v>79.308700000000002</c:v>
                </c:pt>
                <c:pt idx="21122">
                  <c:v>79.313469999999995</c:v>
                </c:pt>
                <c:pt idx="21123">
                  <c:v>79.318250000000006</c:v>
                </c:pt>
                <c:pt idx="21124">
                  <c:v>79.32302</c:v>
                </c:pt>
                <c:pt idx="21125">
                  <c:v>79.327789999999993</c:v>
                </c:pt>
                <c:pt idx="21126">
                  <c:v>79.332570000000004</c:v>
                </c:pt>
                <c:pt idx="21127">
                  <c:v>79.337340000000012</c:v>
                </c:pt>
                <c:pt idx="21128">
                  <c:v>79.342120000000008</c:v>
                </c:pt>
                <c:pt idx="21129">
                  <c:v>79.346900000000005</c:v>
                </c:pt>
                <c:pt idx="21130">
                  <c:v>79.351669999999999</c:v>
                </c:pt>
                <c:pt idx="21131">
                  <c:v>79.356440000000006</c:v>
                </c:pt>
                <c:pt idx="21132">
                  <c:v>79.361220000000003</c:v>
                </c:pt>
                <c:pt idx="21133">
                  <c:v>79.365989999999996</c:v>
                </c:pt>
                <c:pt idx="21134">
                  <c:v>79.370769999999993</c:v>
                </c:pt>
                <c:pt idx="21135">
                  <c:v>79.375540000000001</c:v>
                </c:pt>
                <c:pt idx="21136">
                  <c:v>79.380309999999994</c:v>
                </c:pt>
                <c:pt idx="21137">
                  <c:v>79.385090000000005</c:v>
                </c:pt>
                <c:pt idx="21138">
                  <c:v>79.389860000000013</c:v>
                </c:pt>
                <c:pt idx="21139">
                  <c:v>79.394639999999995</c:v>
                </c:pt>
                <c:pt idx="21140">
                  <c:v>79.399410000000003</c:v>
                </c:pt>
                <c:pt idx="21141">
                  <c:v>79.404180000000011</c:v>
                </c:pt>
                <c:pt idx="21142">
                  <c:v>79.408960000000008</c:v>
                </c:pt>
                <c:pt idx="21143">
                  <c:v>79.413730000000001</c:v>
                </c:pt>
                <c:pt idx="21144">
                  <c:v>79.418509999999998</c:v>
                </c:pt>
                <c:pt idx="21145">
                  <c:v>79.423289999999994</c:v>
                </c:pt>
                <c:pt idx="21146">
                  <c:v>79.428049999999999</c:v>
                </c:pt>
                <c:pt idx="21147">
                  <c:v>79.432829999999996</c:v>
                </c:pt>
                <c:pt idx="21148">
                  <c:v>79.437610000000006</c:v>
                </c:pt>
                <c:pt idx="21149">
                  <c:v>79.44238</c:v>
                </c:pt>
                <c:pt idx="21150">
                  <c:v>79.447159999999997</c:v>
                </c:pt>
                <c:pt idx="21151">
                  <c:v>79.451930000000004</c:v>
                </c:pt>
                <c:pt idx="21152">
                  <c:v>79.456700000000012</c:v>
                </c:pt>
                <c:pt idx="21153">
                  <c:v>79.461479999999995</c:v>
                </c:pt>
                <c:pt idx="21154">
                  <c:v>79.466250000000002</c:v>
                </c:pt>
                <c:pt idx="21155">
                  <c:v>79.471029999999999</c:v>
                </c:pt>
                <c:pt idx="21156">
                  <c:v>79.475809999999996</c:v>
                </c:pt>
                <c:pt idx="21157">
                  <c:v>79.48057</c:v>
                </c:pt>
                <c:pt idx="21158">
                  <c:v>79.485349999999997</c:v>
                </c:pt>
                <c:pt idx="21159">
                  <c:v>79.490130000000008</c:v>
                </c:pt>
                <c:pt idx="21160">
                  <c:v>79.494899999999987</c:v>
                </c:pt>
                <c:pt idx="21161">
                  <c:v>79.499679999999998</c:v>
                </c:pt>
                <c:pt idx="21162">
                  <c:v>79.504450000000006</c:v>
                </c:pt>
                <c:pt idx="21163">
                  <c:v>79.509219999999999</c:v>
                </c:pt>
                <c:pt idx="21164">
                  <c:v>79.513999999999996</c:v>
                </c:pt>
                <c:pt idx="21165">
                  <c:v>79.518770000000004</c:v>
                </c:pt>
                <c:pt idx="21166">
                  <c:v>79.52355</c:v>
                </c:pt>
                <c:pt idx="21167">
                  <c:v>79.528319999999994</c:v>
                </c:pt>
                <c:pt idx="21168">
                  <c:v>79.533090000000001</c:v>
                </c:pt>
                <c:pt idx="21169">
                  <c:v>79.537869999999998</c:v>
                </c:pt>
                <c:pt idx="21170">
                  <c:v>79.542639999999992</c:v>
                </c:pt>
                <c:pt idx="21171">
                  <c:v>79.547419999999988</c:v>
                </c:pt>
                <c:pt idx="21172">
                  <c:v>79.552199999999999</c:v>
                </c:pt>
                <c:pt idx="21173">
                  <c:v>79.556959999999989</c:v>
                </c:pt>
                <c:pt idx="21174">
                  <c:v>79.56174</c:v>
                </c:pt>
                <c:pt idx="21175">
                  <c:v>79.566519999999997</c:v>
                </c:pt>
                <c:pt idx="21176">
                  <c:v>79.571290000000005</c:v>
                </c:pt>
                <c:pt idx="21177">
                  <c:v>79.576070000000001</c:v>
                </c:pt>
                <c:pt idx="21178">
                  <c:v>79.580839999999995</c:v>
                </c:pt>
                <c:pt idx="21179">
                  <c:v>79.585610000000003</c:v>
                </c:pt>
                <c:pt idx="21180">
                  <c:v>79.590389999999999</c:v>
                </c:pt>
                <c:pt idx="21181">
                  <c:v>79.595159999999993</c:v>
                </c:pt>
                <c:pt idx="21182">
                  <c:v>79.599939999999989</c:v>
                </c:pt>
                <c:pt idx="21183">
                  <c:v>79.60472</c:v>
                </c:pt>
                <c:pt idx="21184">
                  <c:v>79.609490000000008</c:v>
                </c:pt>
                <c:pt idx="21185">
                  <c:v>79.614260000000002</c:v>
                </c:pt>
                <c:pt idx="21186">
                  <c:v>79.619039999999998</c:v>
                </c:pt>
                <c:pt idx="21187">
                  <c:v>79.623810000000006</c:v>
                </c:pt>
                <c:pt idx="21188">
                  <c:v>79.628590000000003</c:v>
                </c:pt>
                <c:pt idx="21189">
                  <c:v>79.633359999999996</c:v>
                </c:pt>
                <c:pt idx="21190">
                  <c:v>79.638130000000004</c:v>
                </c:pt>
                <c:pt idx="21191">
                  <c:v>79.642910000000001</c:v>
                </c:pt>
                <c:pt idx="21192">
                  <c:v>79.647679999999994</c:v>
                </c:pt>
                <c:pt idx="21193">
                  <c:v>79.652459999999991</c:v>
                </c:pt>
                <c:pt idx="21194">
                  <c:v>79.657229999999998</c:v>
                </c:pt>
                <c:pt idx="21195">
                  <c:v>79.662010000000009</c:v>
                </c:pt>
                <c:pt idx="21196">
                  <c:v>79.666780000000003</c:v>
                </c:pt>
                <c:pt idx="21197">
                  <c:v>79.671549999999996</c:v>
                </c:pt>
                <c:pt idx="21198">
                  <c:v>79.676330000000007</c:v>
                </c:pt>
                <c:pt idx="21199">
                  <c:v>79.681110000000004</c:v>
                </c:pt>
                <c:pt idx="21200">
                  <c:v>79.685879999999997</c:v>
                </c:pt>
                <c:pt idx="21201">
                  <c:v>79.690659999999994</c:v>
                </c:pt>
                <c:pt idx="21202">
                  <c:v>79.695430000000002</c:v>
                </c:pt>
                <c:pt idx="21203">
                  <c:v>79.700199999999995</c:v>
                </c:pt>
                <c:pt idx="21204">
                  <c:v>79.704979999999992</c:v>
                </c:pt>
                <c:pt idx="21205">
                  <c:v>79.70975</c:v>
                </c:pt>
                <c:pt idx="21206">
                  <c:v>79.714530000000011</c:v>
                </c:pt>
                <c:pt idx="21207">
                  <c:v>79.719310000000007</c:v>
                </c:pt>
                <c:pt idx="21208">
                  <c:v>79.724069999999998</c:v>
                </c:pt>
                <c:pt idx="21209">
                  <c:v>79.728850000000008</c:v>
                </c:pt>
                <c:pt idx="21210">
                  <c:v>79.733630000000005</c:v>
                </c:pt>
                <c:pt idx="21211">
                  <c:v>79.738399999999999</c:v>
                </c:pt>
                <c:pt idx="21212">
                  <c:v>79.743179999999995</c:v>
                </c:pt>
                <c:pt idx="21213">
                  <c:v>79.747950000000003</c:v>
                </c:pt>
                <c:pt idx="21214">
                  <c:v>79.752719999999997</c:v>
                </c:pt>
                <c:pt idx="21215">
                  <c:v>79.757499999999993</c:v>
                </c:pt>
                <c:pt idx="21216">
                  <c:v>79.762270000000001</c:v>
                </c:pt>
                <c:pt idx="21217">
                  <c:v>79.767050000000012</c:v>
                </c:pt>
                <c:pt idx="21218">
                  <c:v>79.771819999999991</c:v>
                </c:pt>
                <c:pt idx="21219">
                  <c:v>79.776600000000002</c:v>
                </c:pt>
                <c:pt idx="21220">
                  <c:v>79.78137000000001</c:v>
                </c:pt>
                <c:pt idx="21221">
                  <c:v>79.786140000000003</c:v>
                </c:pt>
                <c:pt idx="21222">
                  <c:v>79.79092</c:v>
                </c:pt>
                <c:pt idx="21223">
                  <c:v>79.795699999999997</c:v>
                </c:pt>
                <c:pt idx="21224">
                  <c:v>79.800470000000004</c:v>
                </c:pt>
                <c:pt idx="21225">
                  <c:v>79.805250000000001</c:v>
                </c:pt>
                <c:pt idx="21226">
                  <c:v>79.810019999999994</c:v>
                </c:pt>
                <c:pt idx="21227">
                  <c:v>79.814790000000002</c:v>
                </c:pt>
                <c:pt idx="21228">
                  <c:v>79.819570000000013</c:v>
                </c:pt>
                <c:pt idx="21229">
                  <c:v>79.824339999999992</c:v>
                </c:pt>
                <c:pt idx="21230">
                  <c:v>79.829120000000003</c:v>
                </c:pt>
                <c:pt idx="21231">
                  <c:v>79.833890000000011</c:v>
                </c:pt>
                <c:pt idx="21232">
                  <c:v>79.838670000000008</c:v>
                </c:pt>
                <c:pt idx="21233">
                  <c:v>79.843440000000001</c:v>
                </c:pt>
                <c:pt idx="21234">
                  <c:v>79.848210000000009</c:v>
                </c:pt>
                <c:pt idx="21235">
                  <c:v>79.852990000000005</c:v>
                </c:pt>
                <c:pt idx="21236">
                  <c:v>79.857769999999988</c:v>
                </c:pt>
                <c:pt idx="21237">
                  <c:v>79.862539999999996</c:v>
                </c:pt>
                <c:pt idx="21238">
                  <c:v>79.867320000000007</c:v>
                </c:pt>
                <c:pt idx="21239">
                  <c:v>79.87209</c:v>
                </c:pt>
                <c:pt idx="21240">
                  <c:v>79.876859999999994</c:v>
                </c:pt>
                <c:pt idx="21241">
                  <c:v>79.881640000000004</c:v>
                </c:pt>
                <c:pt idx="21242">
                  <c:v>79.886409999999998</c:v>
                </c:pt>
                <c:pt idx="21243">
                  <c:v>79.891189999999995</c:v>
                </c:pt>
                <c:pt idx="21244">
                  <c:v>79.895969999999991</c:v>
                </c:pt>
                <c:pt idx="21245">
                  <c:v>79.900739999999999</c:v>
                </c:pt>
                <c:pt idx="21246">
                  <c:v>79.905509999999992</c:v>
                </c:pt>
                <c:pt idx="21247">
                  <c:v>79.910289999999989</c:v>
                </c:pt>
                <c:pt idx="21248">
                  <c:v>79.915059999999997</c:v>
                </c:pt>
                <c:pt idx="21249">
                  <c:v>79.919840000000008</c:v>
                </c:pt>
                <c:pt idx="21250">
                  <c:v>79.924609999999987</c:v>
                </c:pt>
                <c:pt idx="21251">
                  <c:v>79.929389999999998</c:v>
                </c:pt>
                <c:pt idx="21252">
                  <c:v>79.934160000000006</c:v>
                </c:pt>
                <c:pt idx="21253">
                  <c:v>79.938929999999999</c:v>
                </c:pt>
                <c:pt idx="21254">
                  <c:v>79.943709999999996</c:v>
                </c:pt>
                <c:pt idx="21255">
                  <c:v>79.948480000000004</c:v>
                </c:pt>
                <c:pt idx="21256">
                  <c:v>79.95326</c:v>
                </c:pt>
                <c:pt idx="21257">
                  <c:v>79.958039999999997</c:v>
                </c:pt>
                <c:pt idx="21258">
                  <c:v>79.96280999999999</c:v>
                </c:pt>
                <c:pt idx="21259">
                  <c:v>79.967590000000001</c:v>
                </c:pt>
                <c:pt idx="21260">
                  <c:v>79.972360000000009</c:v>
                </c:pt>
                <c:pt idx="21261">
                  <c:v>79.977129999999988</c:v>
                </c:pt>
                <c:pt idx="21262">
                  <c:v>79.981909999999999</c:v>
                </c:pt>
                <c:pt idx="21263">
                  <c:v>79.986680000000007</c:v>
                </c:pt>
                <c:pt idx="21264">
                  <c:v>79.991460000000004</c:v>
                </c:pt>
                <c:pt idx="21265">
                  <c:v>79.99624</c:v>
                </c:pt>
                <c:pt idx="21266">
                  <c:v>80.001009999999994</c:v>
                </c:pt>
                <c:pt idx="21267">
                  <c:v>80.005780000000001</c:v>
                </c:pt>
                <c:pt idx="21268">
                  <c:v>80.010559999999998</c:v>
                </c:pt>
                <c:pt idx="21269">
                  <c:v>80.015329999999992</c:v>
                </c:pt>
                <c:pt idx="21270">
                  <c:v>80.020110000000003</c:v>
                </c:pt>
                <c:pt idx="21271">
                  <c:v>80.02488000000001</c:v>
                </c:pt>
                <c:pt idx="21272">
                  <c:v>80.029660000000007</c:v>
                </c:pt>
                <c:pt idx="21273">
                  <c:v>80.03443</c:v>
                </c:pt>
                <c:pt idx="21274">
                  <c:v>80.039200000000008</c:v>
                </c:pt>
                <c:pt idx="21275">
                  <c:v>80.043980000000005</c:v>
                </c:pt>
                <c:pt idx="21276">
                  <c:v>80.048749999999998</c:v>
                </c:pt>
                <c:pt idx="21277">
                  <c:v>80.053529999999995</c:v>
                </c:pt>
                <c:pt idx="21278">
                  <c:v>80.058309999999992</c:v>
                </c:pt>
                <c:pt idx="21279">
                  <c:v>80.063079999999999</c:v>
                </c:pt>
                <c:pt idx="21280">
                  <c:v>80.06786000000001</c:v>
                </c:pt>
                <c:pt idx="21281">
                  <c:v>80.072630000000004</c:v>
                </c:pt>
                <c:pt idx="21282">
                  <c:v>80.077400000000011</c:v>
                </c:pt>
                <c:pt idx="21283">
                  <c:v>80.082180000000008</c:v>
                </c:pt>
                <c:pt idx="21284">
                  <c:v>80.086950000000002</c:v>
                </c:pt>
                <c:pt idx="21285">
                  <c:v>80.091729999999998</c:v>
                </c:pt>
                <c:pt idx="21286">
                  <c:v>80.096509999999995</c:v>
                </c:pt>
                <c:pt idx="21287">
                  <c:v>80.101280000000003</c:v>
                </c:pt>
                <c:pt idx="21288">
                  <c:v>80.106060000000014</c:v>
                </c:pt>
                <c:pt idx="21289">
                  <c:v>80.110829999999993</c:v>
                </c:pt>
                <c:pt idx="21290">
                  <c:v>80.115600000000001</c:v>
                </c:pt>
                <c:pt idx="21291">
                  <c:v>80.120380000000011</c:v>
                </c:pt>
                <c:pt idx="21292">
                  <c:v>80.125150000000005</c:v>
                </c:pt>
                <c:pt idx="21293">
                  <c:v>80.129930000000002</c:v>
                </c:pt>
                <c:pt idx="21294">
                  <c:v>80.134700000000009</c:v>
                </c:pt>
                <c:pt idx="21295">
                  <c:v>80.139480000000006</c:v>
                </c:pt>
                <c:pt idx="21296">
                  <c:v>80.14425</c:v>
                </c:pt>
                <c:pt idx="21297">
                  <c:v>80.149020000000007</c:v>
                </c:pt>
                <c:pt idx="21298">
                  <c:v>80.153800000000004</c:v>
                </c:pt>
                <c:pt idx="21299">
                  <c:v>80.158579999999986</c:v>
                </c:pt>
                <c:pt idx="21300">
                  <c:v>80.163349999999994</c:v>
                </c:pt>
                <c:pt idx="21301">
                  <c:v>80.168130000000005</c:v>
                </c:pt>
                <c:pt idx="21302">
                  <c:v>80.172899999999998</c:v>
                </c:pt>
                <c:pt idx="21303">
                  <c:v>80.177679999999995</c:v>
                </c:pt>
                <c:pt idx="21304">
                  <c:v>80.182450000000003</c:v>
                </c:pt>
                <c:pt idx="21305">
                  <c:v>80.187219999999996</c:v>
                </c:pt>
                <c:pt idx="21306">
                  <c:v>80.191999999999993</c:v>
                </c:pt>
                <c:pt idx="21307">
                  <c:v>80.19677999999999</c:v>
                </c:pt>
                <c:pt idx="21308">
                  <c:v>80.201549999999997</c:v>
                </c:pt>
                <c:pt idx="21309">
                  <c:v>80.206330000000008</c:v>
                </c:pt>
                <c:pt idx="21310">
                  <c:v>80.211099999999988</c:v>
                </c:pt>
                <c:pt idx="21311">
                  <c:v>80.215879999999999</c:v>
                </c:pt>
                <c:pt idx="21312">
                  <c:v>80.220650000000006</c:v>
                </c:pt>
                <c:pt idx="21313">
                  <c:v>80.22542</c:v>
                </c:pt>
                <c:pt idx="21314">
                  <c:v>80.230199999999996</c:v>
                </c:pt>
                <c:pt idx="21315">
                  <c:v>80.234970000000004</c:v>
                </c:pt>
                <c:pt idx="21316">
                  <c:v>80.239750000000001</c:v>
                </c:pt>
                <c:pt idx="21317">
                  <c:v>80.244529999999997</c:v>
                </c:pt>
                <c:pt idx="21318">
                  <c:v>80.249299999999991</c:v>
                </c:pt>
                <c:pt idx="21319">
                  <c:v>80.254080000000002</c:v>
                </c:pt>
                <c:pt idx="21320">
                  <c:v>80.25885000000001</c:v>
                </c:pt>
                <c:pt idx="21321">
                  <c:v>80.263619999999989</c:v>
                </c:pt>
                <c:pt idx="21322">
                  <c:v>80.2684</c:v>
                </c:pt>
                <c:pt idx="21323">
                  <c:v>80.273170000000007</c:v>
                </c:pt>
                <c:pt idx="21324">
                  <c:v>80.277950000000004</c:v>
                </c:pt>
                <c:pt idx="21325">
                  <c:v>80.282730000000001</c:v>
                </c:pt>
                <c:pt idx="21326">
                  <c:v>80.287499999999994</c:v>
                </c:pt>
                <c:pt idx="21327">
                  <c:v>80.292279999999991</c:v>
                </c:pt>
                <c:pt idx="21328">
                  <c:v>80.297049999999999</c:v>
                </c:pt>
                <c:pt idx="21329">
                  <c:v>80.301819999999992</c:v>
                </c:pt>
                <c:pt idx="21330">
                  <c:v>80.306600000000003</c:v>
                </c:pt>
                <c:pt idx="21331">
                  <c:v>80.311370000000011</c:v>
                </c:pt>
                <c:pt idx="21332">
                  <c:v>80.316150000000007</c:v>
                </c:pt>
                <c:pt idx="21333">
                  <c:v>80.320920000000001</c:v>
                </c:pt>
                <c:pt idx="21334">
                  <c:v>80.325699999999998</c:v>
                </c:pt>
                <c:pt idx="21335">
                  <c:v>80.330479999999994</c:v>
                </c:pt>
                <c:pt idx="21336">
                  <c:v>80.335250000000002</c:v>
                </c:pt>
                <c:pt idx="21337">
                  <c:v>80.340030000000013</c:v>
                </c:pt>
                <c:pt idx="21338">
                  <c:v>80.344799999999992</c:v>
                </c:pt>
                <c:pt idx="21339">
                  <c:v>80.34957</c:v>
                </c:pt>
                <c:pt idx="21340">
                  <c:v>80.354350000000011</c:v>
                </c:pt>
                <c:pt idx="21341">
                  <c:v>80.359120000000004</c:v>
                </c:pt>
                <c:pt idx="21342">
                  <c:v>80.363900000000001</c:v>
                </c:pt>
                <c:pt idx="21343">
                  <c:v>80.368679999999998</c:v>
                </c:pt>
                <c:pt idx="21344">
                  <c:v>80.373450000000005</c:v>
                </c:pt>
                <c:pt idx="21345">
                  <c:v>80.378230000000002</c:v>
                </c:pt>
                <c:pt idx="21346">
                  <c:v>80.382999999999996</c:v>
                </c:pt>
                <c:pt idx="21347">
                  <c:v>80.387770000000003</c:v>
                </c:pt>
                <c:pt idx="21348">
                  <c:v>80.39255</c:v>
                </c:pt>
                <c:pt idx="21349">
                  <c:v>80.397319999999993</c:v>
                </c:pt>
                <c:pt idx="21350">
                  <c:v>80.402100000000004</c:v>
                </c:pt>
                <c:pt idx="21351">
                  <c:v>80.406870000000012</c:v>
                </c:pt>
                <c:pt idx="21352">
                  <c:v>80.411649999999995</c:v>
                </c:pt>
                <c:pt idx="21353">
                  <c:v>80.416429999999991</c:v>
                </c:pt>
                <c:pt idx="21354">
                  <c:v>80.421199999999999</c:v>
                </c:pt>
                <c:pt idx="21355">
                  <c:v>80.425979999999996</c:v>
                </c:pt>
                <c:pt idx="21356">
                  <c:v>80.430749999999989</c:v>
                </c:pt>
                <c:pt idx="21357">
                  <c:v>80.435519999999997</c:v>
                </c:pt>
                <c:pt idx="21358">
                  <c:v>80.440300000000008</c:v>
                </c:pt>
                <c:pt idx="21359">
                  <c:v>80.445069999999987</c:v>
                </c:pt>
                <c:pt idx="21360">
                  <c:v>80.449849999999998</c:v>
                </c:pt>
                <c:pt idx="21361">
                  <c:v>80.454629999999995</c:v>
                </c:pt>
                <c:pt idx="21362">
                  <c:v>80.459400000000002</c:v>
                </c:pt>
                <c:pt idx="21363">
                  <c:v>80.464179999999999</c:v>
                </c:pt>
                <c:pt idx="21364">
                  <c:v>80.468949999999992</c:v>
                </c:pt>
                <c:pt idx="21365">
                  <c:v>80.47372</c:v>
                </c:pt>
                <c:pt idx="21366">
                  <c:v>80.478499999999997</c:v>
                </c:pt>
                <c:pt idx="21367">
                  <c:v>80.48326999999999</c:v>
                </c:pt>
                <c:pt idx="21368">
                  <c:v>80.488050000000001</c:v>
                </c:pt>
                <c:pt idx="21369">
                  <c:v>80.492820000000009</c:v>
                </c:pt>
                <c:pt idx="21370">
                  <c:v>80.497600000000006</c:v>
                </c:pt>
                <c:pt idx="21371">
                  <c:v>80.502380000000002</c:v>
                </c:pt>
                <c:pt idx="21372">
                  <c:v>80.507149999999996</c:v>
                </c:pt>
                <c:pt idx="21373">
                  <c:v>80.511929999999992</c:v>
                </c:pt>
                <c:pt idx="21374">
                  <c:v>80.5167</c:v>
                </c:pt>
                <c:pt idx="21375">
                  <c:v>80.521469999999994</c:v>
                </c:pt>
                <c:pt idx="21376">
                  <c:v>80.52624999999999</c:v>
                </c:pt>
                <c:pt idx="21377">
                  <c:v>80.531019999999998</c:v>
                </c:pt>
                <c:pt idx="21378">
                  <c:v>80.535800000000009</c:v>
                </c:pt>
                <c:pt idx="21379">
                  <c:v>80.540580000000006</c:v>
                </c:pt>
                <c:pt idx="21380">
                  <c:v>80.545349999999999</c:v>
                </c:pt>
                <c:pt idx="21381">
                  <c:v>80.550129999999996</c:v>
                </c:pt>
                <c:pt idx="21382">
                  <c:v>80.554900000000004</c:v>
                </c:pt>
                <c:pt idx="21383">
                  <c:v>80.55968</c:v>
                </c:pt>
                <c:pt idx="21384">
                  <c:v>80.564449999999994</c:v>
                </c:pt>
                <c:pt idx="21385">
                  <c:v>80.569230000000005</c:v>
                </c:pt>
                <c:pt idx="21386">
                  <c:v>80.574000000000012</c:v>
                </c:pt>
                <c:pt idx="21387">
                  <c:v>80.578769999999992</c:v>
                </c:pt>
                <c:pt idx="21388">
                  <c:v>80.583550000000002</c:v>
                </c:pt>
                <c:pt idx="21389">
                  <c:v>80.588329999999999</c:v>
                </c:pt>
                <c:pt idx="21390">
                  <c:v>80.593100000000007</c:v>
                </c:pt>
                <c:pt idx="21391">
                  <c:v>80.597880000000004</c:v>
                </c:pt>
                <c:pt idx="21392">
                  <c:v>80.602649999999997</c:v>
                </c:pt>
                <c:pt idx="21393">
                  <c:v>80.607429999999994</c:v>
                </c:pt>
                <c:pt idx="21394">
                  <c:v>80.612200000000001</c:v>
                </c:pt>
                <c:pt idx="21395">
                  <c:v>80.616979999999998</c:v>
                </c:pt>
                <c:pt idx="21396">
                  <c:v>80.621750000000006</c:v>
                </c:pt>
                <c:pt idx="21397">
                  <c:v>80.626519999999999</c:v>
                </c:pt>
                <c:pt idx="21398">
                  <c:v>80.631299999999996</c:v>
                </c:pt>
                <c:pt idx="21399">
                  <c:v>80.636079999999993</c:v>
                </c:pt>
                <c:pt idx="21400">
                  <c:v>80.64085</c:v>
                </c:pt>
                <c:pt idx="21401">
                  <c:v>80.645629999999997</c:v>
                </c:pt>
                <c:pt idx="21402">
                  <c:v>80.650399999999991</c:v>
                </c:pt>
                <c:pt idx="21403">
                  <c:v>80.655180000000001</c:v>
                </c:pt>
                <c:pt idx="21404">
                  <c:v>80.659959999999998</c:v>
                </c:pt>
                <c:pt idx="21405">
                  <c:v>80.664730000000006</c:v>
                </c:pt>
                <c:pt idx="21406">
                  <c:v>80.669510000000002</c:v>
                </c:pt>
                <c:pt idx="21407">
                  <c:v>80.674279999999996</c:v>
                </c:pt>
                <c:pt idx="21408">
                  <c:v>80.679050000000004</c:v>
                </c:pt>
                <c:pt idx="21409">
                  <c:v>80.68383</c:v>
                </c:pt>
                <c:pt idx="21410">
                  <c:v>80.688599999999994</c:v>
                </c:pt>
                <c:pt idx="21411">
                  <c:v>80.693379999999991</c:v>
                </c:pt>
                <c:pt idx="21412">
                  <c:v>80.698149999999998</c:v>
                </c:pt>
                <c:pt idx="21413">
                  <c:v>80.702930000000009</c:v>
                </c:pt>
                <c:pt idx="21414">
                  <c:v>80.707710000000006</c:v>
                </c:pt>
                <c:pt idx="21415">
                  <c:v>80.712479999999999</c:v>
                </c:pt>
                <c:pt idx="21416">
                  <c:v>80.717259999999996</c:v>
                </c:pt>
                <c:pt idx="21417">
                  <c:v>80.722030000000004</c:v>
                </c:pt>
                <c:pt idx="21418">
                  <c:v>80.72681</c:v>
                </c:pt>
                <c:pt idx="21419">
                  <c:v>80.731579999999994</c:v>
                </c:pt>
                <c:pt idx="21420">
                  <c:v>80.736350000000002</c:v>
                </c:pt>
                <c:pt idx="21421">
                  <c:v>80.741129999999998</c:v>
                </c:pt>
                <c:pt idx="21422">
                  <c:v>80.745910000000009</c:v>
                </c:pt>
                <c:pt idx="21423">
                  <c:v>80.750680000000003</c:v>
                </c:pt>
                <c:pt idx="21424">
                  <c:v>80.755459999999999</c:v>
                </c:pt>
                <c:pt idx="21425">
                  <c:v>80.760230000000007</c:v>
                </c:pt>
                <c:pt idx="21426">
                  <c:v>80.765010000000004</c:v>
                </c:pt>
                <c:pt idx="21427">
                  <c:v>80.769779999999997</c:v>
                </c:pt>
                <c:pt idx="21428">
                  <c:v>80.774559999999994</c:v>
                </c:pt>
                <c:pt idx="21429">
                  <c:v>80.779340000000005</c:v>
                </c:pt>
                <c:pt idx="21430">
                  <c:v>80.784110000000013</c:v>
                </c:pt>
                <c:pt idx="21431">
                  <c:v>80.788890000000009</c:v>
                </c:pt>
                <c:pt idx="21432">
                  <c:v>80.793660000000003</c:v>
                </c:pt>
                <c:pt idx="21433">
                  <c:v>80.79843000000001</c:v>
                </c:pt>
                <c:pt idx="21434">
                  <c:v>80.803210000000007</c:v>
                </c:pt>
                <c:pt idx="21435">
                  <c:v>80.807980000000001</c:v>
                </c:pt>
                <c:pt idx="21436">
                  <c:v>80.812759999999997</c:v>
                </c:pt>
                <c:pt idx="21437">
                  <c:v>80.817539999999994</c:v>
                </c:pt>
                <c:pt idx="21438">
                  <c:v>80.822309999999987</c:v>
                </c:pt>
                <c:pt idx="21439">
                  <c:v>80.827089999999998</c:v>
                </c:pt>
                <c:pt idx="21440">
                  <c:v>80.831860000000006</c:v>
                </c:pt>
                <c:pt idx="21441">
                  <c:v>80.836640000000003</c:v>
                </c:pt>
                <c:pt idx="21442">
                  <c:v>80.841409999999996</c:v>
                </c:pt>
                <c:pt idx="21443">
                  <c:v>80.846189999999993</c:v>
                </c:pt>
                <c:pt idx="21444">
                  <c:v>80.85096999999999</c:v>
                </c:pt>
                <c:pt idx="21445">
                  <c:v>80.855729999999994</c:v>
                </c:pt>
                <c:pt idx="21446">
                  <c:v>80.860509999999991</c:v>
                </c:pt>
                <c:pt idx="21447">
                  <c:v>80.865290000000002</c:v>
                </c:pt>
                <c:pt idx="21448">
                  <c:v>80.870059999999995</c:v>
                </c:pt>
                <c:pt idx="21449">
                  <c:v>80.874840000000006</c:v>
                </c:pt>
                <c:pt idx="21450">
                  <c:v>80.87961</c:v>
                </c:pt>
                <c:pt idx="21451">
                  <c:v>80.884389999999996</c:v>
                </c:pt>
                <c:pt idx="21452">
                  <c:v>80.889169999999993</c:v>
                </c:pt>
                <c:pt idx="21453">
                  <c:v>80.893940000000001</c:v>
                </c:pt>
                <c:pt idx="21454">
                  <c:v>80.898719999999997</c:v>
                </c:pt>
                <c:pt idx="21455">
                  <c:v>80.903489999999991</c:v>
                </c:pt>
                <c:pt idx="21456">
                  <c:v>80.908270000000002</c:v>
                </c:pt>
                <c:pt idx="21457">
                  <c:v>80.913040000000009</c:v>
                </c:pt>
                <c:pt idx="21458">
                  <c:v>80.917820000000006</c:v>
                </c:pt>
                <c:pt idx="21459">
                  <c:v>80.922600000000003</c:v>
                </c:pt>
                <c:pt idx="21460">
                  <c:v>80.927360000000007</c:v>
                </c:pt>
                <c:pt idx="21461">
                  <c:v>80.932140000000004</c:v>
                </c:pt>
                <c:pt idx="21462">
                  <c:v>80.936920000000001</c:v>
                </c:pt>
                <c:pt idx="21463">
                  <c:v>80.941689999999994</c:v>
                </c:pt>
                <c:pt idx="21464">
                  <c:v>80.946470000000005</c:v>
                </c:pt>
                <c:pt idx="21465">
                  <c:v>80.951239999999999</c:v>
                </c:pt>
                <c:pt idx="21466">
                  <c:v>80.956020000000009</c:v>
                </c:pt>
                <c:pt idx="21467">
                  <c:v>80.960800000000006</c:v>
                </c:pt>
                <c:pt idx="21468">
                  <c:v>80.96557</c:v>
                </c:pt>
                <c:pt idx="21469">
                  <c:v>80.970349999999996</c:v>
                </c:pt>
                <c:pt idx="21470">
                  <c:v>80.975120000000004</c:v>
                </c:pt>
                <c:pt idx="21471">
                  <c:v>80.979899999999986</c:v>
                </c:pt>
                <c:pt idx="21472">
                  <c:v>80.984669999999994</c:v>
                </c:pt>
                <c:pt idx="21473">
                  <c:v>80.989450000000005</c:v>
                </c:pt>
                <c:pt idx="21474">
                  <c:v>80.994230000000002</c:v>
                </c:pt>
                <c:pt idx="21475">
                  <c:v>80.998990000000006</c:v>
                </c:pt>
                <c:pt idx="21476">
                  <c:v>81.003770000000003</c:v>
                </c:pt>
                <c:pt idx="21477">
                  <c:v>81.00855</c:v>
                </c:pt>
                <c:pt idx="21478">
                  <c:v>81.013319999999993</c:v>
                </c:pt>
                <c:pt idx="21479">
                  <c:v>81.01809999999999</c:v>
                </c:pt>
                <c:pt idx="21480">
                  <c:v>81.022869999999998</c:v>
                </c:pt>
                <c:pt idx="21481">
                  <c:v>81.027650000000008</c:v>
                </c:pt>
                <c:pt idx="21482">
                  <c:v>81.032430000000005</c:v>
                </c:pt>
                <c:pt idx="21483">
                  <c:v>81.037199999999999</c:v>
                </c:pt>
                <c:pt idx="21484">
                  <c:v>81.041979999999995</c:v>
                </c:pt>
                <c:pt idx="21485">
                  <c:v>81.046750000000003</c:v>
                </c:pt>
                <c:pt idx="21486">
                  <c:v>81.05153</c:v>
                </c:pt>
                <c:pt idx="21487">
                  <c:v>81.056299999999993</c:v>
                </c:pt>
                <c:pt idx="21488">
                  <c:v>81.06107999999999</c:v>
                </c:pt>
                <c:pt idx="21489">
                  <c:v>81.065860000000001</c:v>
                </c:pt>
                <c:pt idx="21490">
                  <c:v>81.070630000000008</c:v>
                </c:pt>
                <c:pt idx="21491">
                  <c:v>81.075410000000005</c:v>
                </c:pt>
                <c:pt idx="21492">
                  <c:v>81.080179999999999</c:v>
                </c:pt>
                <c:pt idx="21493">
                  <c:v>81.084950000000006</c:v>
                </c:pt>
                <c:pt idx="21494">
                  <c:v>81.089730000000003</c:v>
                </c:pt>
                <c:pt idx="21495">
                  <c:v>81.094499999999996</c:v>
                </c:pt>
                <c:pt idx="21496">
                  <c:v>81.099279999999993</c:v>
                </c:pt>
                <c:pt idx="21497">
                  <c:v>81.104060000000004</c:v>
                </c:pt>
                <c:pt idx="21498">
                  <c:v>81.108830000000012</c:v>
                </c:pt>
                <c:pt idx="21499">
                  <c:v>81.113610000000008</c:v>
                </c:pt>
                <c:pt idx="21500">
                  <c:v>81.118380000000002</c:v>
                </c:pt>
                <c:pt idx="21501">
                  <c:v>81.123159999999999</c:v>
                </c:pt>
                <c:pt idx="21502">
                  <c:v>81.127930000000006</c:v>
                </c:pt>
                <c:pt idx="21503">
                  <c:v>81.132710000000003</c:v>
                </c:pt>
                <c:pt idx="21504">
                  <c:v>81.13749</c:v>
                </c:pt>
                <c:pt idx="21505">
                  <c:v>81.142259999999993</c:v>
                </c:pt>
                <c:pt idx="21506">
                  <c:v>81.147040000000004</c:v>
                </c:pt>
                <c:pt idx="21507">
                  <c:v>81.151810000000012</c:v>
                </c:pt>
                <c:pt idx="21508">
                  <c:v>81.156589999999994</c:v>
                </c:pt>
                <c:pt idx="21509">
                  <c:v>81.161360000000002</c:v>
                </c:pt>
                <c:pt idx="21510">
                  <c:v>81.166139999999999</c:v>
                </c:pt>
                <c:pt idx="21511">
                  <c:v>81.170919999999995</c:v>
                </c:pt>
                <c:pt idx="21512">
                  <c:v>81.17568</c:v>
                </c:pt>
                <c:pt idx="21513">
                  <c:v>81.180459999999997</c:v>
                </c:pt>
                <c:pt idx="21514">
                  <c:v>81.185240000000007</c:v>
                </c:pt>
                <c:pt idx="21515">
                  <c:v>81.190010000000001</c:v>
                </c:pt>
                <c:pt idx="21516">
                  <c:v>81.194789999999998</c:v>
                </c:pt>
                <c:pt idx="21517">
                  <c:v>81.199560000000005</c:v>
                </c:pt>
                <c:pt idx="21518">
                  <c:v>81.204340000000002</c:v>
                </c:pt>
                <c:pt idx="21519">
                  <c:v>81.209119999999999</c:v>
                </c:pt>
                <c:pt idx="21520">
                  <c:v>81.213889999999992</c:v>
                </c:pt>
                <c:pt idx="21521">
                  <c:v>81.218670000000003</c:v>
                </c:pt>
                <c:pt idx="21522">
                  <c:v>81.223439999999997</c:v>
                </c:pt>
                <c:pt idx="21523">
                  <c:v>81.228220000000007</c:v>
                </c:pt>
                <c:pt idx="21524">
                  <c:v>81.232990000000001</c:v>
                </c:pt>
                <c:pt idx="21525">
                  <c:v>81.237769999999998</c:v>
                </c:pt>
                <c:pt idx="21526">
                  <c:v>81.242549999999994</c:v>
                </c:pt>
                <c:pt idx="21527">
                  <c:v>81.247320000000002</c:v>
                </c:pt>
                <c:pt idx="21528">
                  <c:v>81.252099999999999</c:v>
                </c:pt>
                <c:pt idx="21529">
                  <c:v>81.256869999999992</c:v>
                </c:pt>
                <c:pt idx="21530">
                  <c:v>81.261650000000003</c:v>
                </c:pt>
                <c:pt idx="21531">
                  <c:v>81.26643</c:v>
                </c:pt>
                <c:pt idx="21532">
                  <c:v>81.271200000000007</c:v>
                </c:pt>
                <c:pt idx="21533">
                  <c:v>81.275980000000004</c:v>
                </c:pt>
                <c:pt idx="21534">
                  <c:v>81.280749999999998</c:v>
                </c:pt>
                <c:pt idx="21535">
                  <c:v>81.285529999999994</c:v>
                </c:pt>
                <c:pt idx="21536">
                  <c:v>81.290300000000002</c:v>
                </c:pt>
                <c:pt idx="21537">
                  <c:v>81.295069999999996</c:v>
                </c:pt>
                <c:pt idx="21538">
                  <c:v>81.299850000000006</c:v>
                </c:pt>
                <c:pt idx="21539">
                  <c:v>81.30462</c:v>
                </c:pt>
                <c:pt idx="21540">
                  <c:v>81.309400000000011</c:v>
                </c:pt>
                <c:pt idx="21541">
                  <c:v>81.314179999999993</c:v>
                </c:pt>
                <c:pt idx="21542">
                  <c:v>81.318950000000001</c:v>
                </c:pt>
                <c:pt idx="21543">
                  <c:v>81.323729999999998</c:v>
                </c:pt>
                <c:pt idx="21544">
                  <c:v>81.328499999999991</c:v>
                </c:pt>
                <c:pt idx="21545">
                  <c:v>81.333279999999988</c:v>
                </c:pt>
                <c:pt idx="21546">
                  <c:v>81.338059999999999</c:v>
                </c:pt>
                <c:pt idx="21547">
                  <c:v>81.342830000000006</c:v>
                </c:pt>
                <c:pt idx="21548">
                  <c:v>81.347610000000003</c:v>
                </c:pt>
                <c:pt idx="21549">
                  <c:v>81.352379999999997</c:v>
                </c:pt>
                <c:pt idx="21550">
                  <c:v>81.357159999999993</c:v>
                </c:pt>
                <c:pt idx="21551">
                  <c:v>81.361930000000001</c:v>
                </c:pt>
                <c:pt idx="21552">
                  <c:v>81.366709999999998</c:v>
                </c:pt>
                <c:pt idx="21553">
                  <c:v>81.371490000000009</c:v>
                </c:pt>
                <c:pt idx="21554">
                  <c:v>81.376260000000002</c:v>
                </c:pt>
                <c:pt idx="21555">
                  <c:v>81.381039999999999</c:v>
                </c:pt>
                <c:pt idx="21556">
                  <c:v>81.385810000000006</c:v>
                </c:pt>
                <c:pt idx="21557">
                  <c:v>81.390590000000003</c:v>
                </c:pt>
                <c:pt idx="21558">
                  <c:v>81.39537</c:v>
                </c:pt>
                <c:pt idx="21559">
                  <c:v>81.400139999999993</c:v>
                </c:pt>
                <c:pt idx="21560">
                  <c:v>81.404920000000004</c:v>
                </c:pt>
                <c:pt idx="21561">
                  <c:v>81.409690000000012</c:v>
                </c:pt>
                <c:pt idx="21562">
                  <c:v>81.414470000000009</c:v>
                </c:pt>
                <c:pt idx="21563">
                  <c:v>81.419240000000002</c:v>
                </c:pt>
                <c:pt idx="21564">
                  <c:v>81.424019999999999</c:v>
                </c:pt>
                <c:pt idx="21565">
                  <c:v>81.428799999999995</c:v>
                </c:pt>
                <c:pt idx="21566">
                  <c:v>81.43356</c:v>
                </c:pt>
                <c:pt idx="21567">
                  <c:v>81.438339999999997</c:v>
                </c:pt>
                <c:pt idx="21568">
                  <c:v>81.443119999999993</c:v>
                </c:pt>
                <c:pt idx="21569">
                  <c:v>81.447890000000001</c:v>
                </c:pt>
                <c:pt idx="21570">
                  <c:v>81.452670000000012</c:v>
                </c:pt>
                <c:pt idx="21571">
                  <c:v>81.457440000000005</c:v>
                </c:pt>
                <c:pt idx="21572">
                  <c:v>81.462220000000002</c:v>
                </c:pt>
                <c:pt idx="21573">
                  <c:v>81.466999999999999</c:v>
                </c:pt>
                <c:pt idx="21574">
                  <c:v>81.471769999999992</c:v>
                </c:pt>
                <c:pt idx="21575">
                  <c:v>81.476549999999989</c:v>
                </c:pt>
                <c:pt idx="21576">
                  <c:v>81.481319999999997</c:v>
                </c:pt>
                <c:pt idx="21577">
                  <c:v>81.486100000000008</c:v>
                </c:pt>
                <c:pt idx="21578">
                  <c:v>81.490870000000001</c:v>
                </c:pt>
                <c:pt idx="21579">
                  <c:v>81.495649999999998</c:v>
                </c:pt>
                <c:pt idx="21580">
                  <c:v>81.500429999999994</c:v>
                </c:pt>
                <c:pt idx="21581">
                  <c:v>81.505200000000002</c:v>
                </c:pt>
                <c:pt idx="21582">
                  <c:v>81.509979999999999</c:v>
                </c:pt>
                <c:pt idx="21583">
                  <c:v>81.514749999999992</c:v>
                </c:pt>
                <c:pt idx="21584">
                  <c:v>81.519530000000003</c:v>
                </c:pt>
                <c:pt idx="21585">
                  <c:v>81.52431</c:v>
                </c:pt>
                <c:pt idx="21586">
                  <c:v>81.529080000000008</c:v>
                </c:pt>
                <c:pt idx="21587">
                  <c:v>81.533860000000004</c:v>
                </c:pt>
                <c:pt idx="21588">
                  <c:v>81.538629999999998</c:v>
                </c:pt>
                <c:pt idx="21589">
                  <c:v>81.543409999999994</c:v>
                </c:pt>
                <c:pt idx="21590">
                  <c:v>81.548180000000002</c:v>
                </c:pt>
                <c:pt idx="21591">
                  <c:v>81.552959999999999</c:v>
                </c:pt>
                <c:pt idx="21592">
                  <c:v>81.55774000000001</c:v>
                </c:pt>
                <c:pt idx="21593">
                  <c:v>81.562510000000003</c:v>
                </c:pt>
                <c:pt idx="21594">
                  <c:v>81.56729</c:v>
                </c:pt>
                <c:pt idx="21595">
                  <c:v>81.572060000000008</c:v>
                </c:pt>
                <c:pt idx="21596">
                  <c:v>81.576840000000004</c:v>
                </c:pt>
                <c:pt idx="21597">
                  <c:v>81.581609999999998</c:v>
                </c:pt>
                <c:pt idx="21598">
                  <c:v>81.586389999999994</c:v>
                </c:pt>
                <c:pt idx="21599">
                  <c:v>81.591170000000005</c:v>
                </c:pt>
                <c:pt idx="21600">
                  <c:v>81.595939999999999</c:v>
                </c:pt>
                <c:pt idx="21601">
                  <c:v>81.600719999999995</c:v>
                </c:pt>
                <c:pt idx="21602">
                  <c:v>81.605490000000003</c:v>
                </c:pt>
                <c:pt idx="21603">
                  <c:v>81.61027</c:v>
                </c:pt>
                <c:pt idx="21604">
                  <c:v>81.615049999999997</c:v>
                </c:pt>
                <c:pt idx="21605">
                  <c:v>81.61981999999999</c:v>
                </c:pt>
                <c:pt idx="21606">
                  <c:v>81.624600000000001</c:v>
                </c:pt>
                <c:pt idx="21607">
                  <c:v>81.629370000000009</c:v>
                </c:pt>
                <c:pt idx="21608">
                  <c:v>81.634150000000005</c:v>
                </c:pt>
                <c:pt idx="21609">
                  <c:v>81.638919999999999</c:v>
                </c:pt>
                <c:pt idx="21610">
                  <c:v>81.643699999999995</c:v>
                </c:pt>
                <c:pt idx="21611">
                  <c:v>81.648479999999992</c:v>
                </c:pt>
                <c:pt idx="21612">
                  <c:v>81.65325</c:v>
                </c:pt>
                <c:pt idx="21613">
                  <c:v>81.658030000000011</c:v>
                </c:pt>
                <c:pt idx="21614">
                  <c:v>81.66279999999999</c:v>
                </c:pt>
                <c:pt idx="21615">
                  <c:v>81.667580000000001</c:v>
                </c:pt>
                <c:pt idx="21616">
                  <c:v>81.672359999999998</c:v>
                </c:pt>
                <c:pt idx="21617">
                  <c:v>81.677130000000005</c:v>
                </c:pt>
                <c:pt idx="21618">
                  <c:v>81.681910000000002</c:v>
                </c:pt>
                <c:pt idx="21619">
                  <c:v>81.686679999999996</c:v>
                </c:pt>
                <c:pt idx="21620">
                  <c:v>81.691459999999992</c:v>
                </c:pt>
                <c:pt idx="21621">
                  <c:v>81.69623</c:v>
                </c:pt>
                <c:pt idx="21622">
                  <c:v>81.701010000000011</c:v>
                </c:pt>
                <c:pt idx="21623">
                  <c:v>81.705790000000007</c:v>
                </c:pt>
                <c:pt idx="21624">
                  <c:v>81.710560000000001</c:v>
                </c:pt>
                <c:pt idx="21625">
                  <c:v>81.715339999999998</c:v>
                </c:pt>
                <c:pt idx="21626">
                  <c:v>81.720110000000005</c:v>
                </c:pt>
                <c:pt idx="21627">
                  <c:v>81.724879999999999</c:v>
                </c:pt>
                <c:pt idx="21628">
                  <c:v>81.729659999999996</c:v>
                </c:pt>
                <c:pt idx="21629">
                  <c:v>81.734430000000003</c:v>
                </c:pt>
                <c:pt idx="21630">
                  <c:v>81.73921</c:v>
                </c:pt>
                <c:pt idx="21631">
                  <c:v>81.743989999999997</c:v>
                </c:pt>
                <c:pt idx="21632">
                  <c:v>81.748760000000004</c:v>
                </c:pt>
                <c:pt idx="21633">
                  <c:v>81.753540000000001</c:v>
                </c:pt>
                <c:pt idx="21634">
                  <c:v>81.758309999999994</c:v>
                </c:pt>
                <c:pt idx="21635">
                  <c:v>81.763089999999991</c:v>
                </c:pt>
                <c:pt idx="21636">
                  <c:v>81.767859999999999</c:v>
                </c:pt>
                <c:pt idx="21637">
                  <c:v>81.772639999999996</c:v>
                </c:pt>
                <c:pt idx="21638">
                  <c:v>81.777420000000006</c:v>
                </c:pt>
                <c:pt idx="21639">
                  <c:v>81.78219</c:v>
                </c:pt>
                <c:pt idx="21640">
                  <c:v>81.786969999999997</c:v>
                </c:pt>
                <c:pt idx="21641">
                  <c:v>81.791740000000004</c:v>
                </c:pt>
                <c:pt idx="21642">
                  <c:v>81.796520000000001</c:v>
                </c:pt>
                <c:pt idx="21643">
                  <c:v>81.801299999999998</c:v>
                </c:pt>
                <c:pt idx="21644">
                  <c:v>81.806069999999991</c:v>
                </c:pt>
                <c:pt idx="21645">
                  <c:v>81.810850000000002</c:v>
                </c:pt>
                <c:pt idx="21646">
                  <c:v>81.81562000000001</c:v>
                </c:pt>
                <c:pt idx="21647">
                  <c:v>81.820400000000006</c:v>
                </c:pt>
                <c:pt idx="21648">
                  <c:v>81.82517</c:v>
                </c:pt>
                <c:pt idx="21649">
                  <c:v>81.829949999999997</c:v>
                </c:pt>
                <c:pt idx="21650">
                  <c:v>81.834729999999993</c:v>
                </c:pt>
                <c:pt idx="21651">
                  <c:v>81.839500000000001</c:v>
                </c:pt>
                <c:pt idx="21652">
                  <c:v>81.844280000000012</c:v>
                </c:pt>
                <c:pt idx="21653">
                  <c:v>81.849050000000005</c:v>
                </c:pt>
                <c:pt idx="21654">
                  <c:v>81.853830000000002</c:v>
                </c:pt>
                <c:pt idx="21655">
                  <c:v>81.858609999999999</c:v>
                </c:pt>
                <c:pt idx="21656">
                  <c:v>81.863380000000006</c:v>
                </c:pt>
                <c:pt idx="21657">
                  <c:v>81.868159999999989</c:v>
                </c:pt>
                <c:pt idx="21658">
                  <c:v>81.87294</c:v>
                </c:pt>
                <c:pt idx="21659">
                  <c:v>81.877719999999997</c:v>
                </c:pt>
                <c:pt idx="21660">
                  <c:v>81.882490000000004</c:v>
                </c:pt>
                <c:pt idx="21661">
                  <c:v>81.887270000000001</c:v>
                </c:pt>
                <c:pt idx="21662">
                  <c:v>81.892039999999994</c:v>
                </c:pt>
                <c:pt idx="21663">
                  <c:v>81.896819999999991</c:v>
                </c:pt>
                <c:pt idx="21664">
                  <c:v>81.901589999999999</c:v>
                </c:pt>
                <c:pt idx="21665">
                  <c:v>81.90637000000001</c:v>
                </c:pt>
                <c:pt idx="21666">
                  <c:v>81.911150000000006</c:v>
                </c:pt>
                <c:pt idx="21667">
                  <c:v>81.91592</c:v>
                </c:pt>
                <c:pt idx="21668">
                  <c:v>81.920699999999997</c:v>
                </c:pt>
                <c:pt idx="21669">
                  <c:v>81.925470000000004</c:v>
                </c:pt>
                <c:pt idx="21670">
                  <c:v>81.930250000000001</c:v>
                </c:pt>
                <c:pt idx="21671">
                  <c:v>81.935030000000012</c:v>
                </c:pt>
                <c:pt idx="21672">
                  <c:v>81.939799999999991</c:v>
                </c:pt>
                <c:pt idx="21673">
                  <c:v>81.944580000000002</c:v>
                </c:pt>
                <c:pt idx="21674">
                  <c:v>81.94935000000001</c:v>
                </c:pt>
                <c:pt idx="21675">
                  <c:v>81.954130000000006</c:v>
                </c:pt>
                <c:pt idx="21676">
                  <c:v>81.9589</c:v>
                </c:pt>
                <c:pt idx="21677">
                  <c:v>81.963679999999997</c:v>
                </c:pt>
                <c:pt idx="21678">
                  <c:v>81.968460000000007</c:v>
                </c:pt>
                <c:pt idx="21679">
                  <c:v>81.973230000000001</c:v>
                </c:pt>
                <c:pt idx="21680">
                  <c:v>81.978009999999998</c:v>
                </c:pt>
                <c:pt idx="21681">
                  <c:v>81.982780000000005</c:v>
                </c:pt>
                <c:pt idx="21682">
                  <c:v>81.987560000000002</c:v>
                </c:pt>
                <c:pt idx="21683">
                  <c:v>81.992339999999999</c:v>
                </c:pt>
                <c:pt idx="21684">
                  <c:v>81.997109999999992</c:v>
                </c:pt>
                <c:pt idx="21685">
                  <c:v>82.001889999999989</c:v>
                </c:pt>
                <c:pt idx="21686">
                  <c:v>82.006659999999997</c:v>
                </c:pt>
                <c:pt idx="21687">
                  <c:v>82.011440000000007</c:v>
                </c:pt>
                <c:pt idx="21688">
                  <c:v>82.016210000000001</c:v>
                </c:pt>
                <c:pt idx="21689">
                  <c:v>82.020989999999998</c:v>
                </c:pt>
                <c:pt idx="21690">
                  <c:v>82.025769999999994</c:v>
                </c:pt>
                <c:pt idx="21691">
                  <c:v>82.030540000000002</c:v>
                </c:pt>
                <c:pt idx="21692">
                  <c:v>82.035319999999999</c:v>
                </c:pt>
                <c:pt idx="21693">
                  <c:v>82.040089999999992</c:v>
                </c:pt>
                <c:pt idx="21694">
                  <c:v>82.044870000000003</c:v>
                </c:pt>
                <c:pt idx="21695">
                  <c:v>82.04965</c:v>
                </c:pt>
                <c:pt idx="21696">
                  <c:v>82.054420000000007</c:v>
                </c:pt>
                <c:pt idx="21697">
                  <c:v>82.059200000000004</c:v>
                </c:pt>
                <c:pt idx="21698">
                  <c:v>82.063969999999998</c:v>
                </c:pt>
                <c:pt idx="21699">
                  <c:v>82.068749999999994</c:v>
                </c:pt>
                <c:pt idx="21700">
                  <c:v>82.073520000000002</c:v>
                </c:pt>
                <c:pt idx="21701">
                  <c:v>82.078300000000013</c:v>
                </c:pt>
                <c:pt idx="21702">
                  <c:v>82.08308000000001</c:v>
                </c:pt>
                <c:pt idx="21703">
                  <c:v>82.087850000000003</c:v>
                </c:pt>
                <c:pt idx="21704">
                  <c:v>82.09263</c:v>
                </c:pt>
                <c:pt idx="21705">
                  <c:v>82.097400000000007</c:v>
                </c:pt>
                <c:pt idx="21706">
                  <c:v>82.10217999999999</c:v>
                </c:pt>
                <c:pt idx="21707">
                  <c:v>82.106960000000001</c:v>
                </c:pt>
                <c:pt idx="21708">
                  <c:v>82.111729999999994</c:v>
                </c:pt>
                <c:pt idx="21709">
                  <c:v>82.116510000000005</c:v>
                </c:pt>
                <c:pt idx="21710">
                  <c:v>82.121279999999999</c:v>
                </c:pt>
                <c:pt idx="21711">
                  <c:v>82.126059999999995</c:v>
                </c:pt>
                <c:pt idx="21712">
                  <c:v>82.130830000000003</c:v>
                </c:pt>
                <c:pt idx="21713">
                  <c:v>82.13561</c:v>
                </c:pt>
                <c:pt idx="21714">
                  <c:v>82.140389999999996</c:v>
                </c:pt>
                <c:pt idx="21715">
                  <c:v>82.14515999999999</c:v>
                </c:pt>
                <c:pt idx="21716">
                  <c:v>82.149940000000001</c:v>
                </c:pt>
                <c:pt idx="21717">
                  <c:v>82.154710000000009</c:v>
                </c:pt>
                <c:pt idx="21718">
                  <c:v>82.159499999999994</c:v>
                </c:pt>
                <c:pt idx="21719">
                  <c:v>82.164270000000002</c:v>
                </c:pt>
                <c:pt idx="21720">
                  <c:v>82.169049999999999</c:v>
                </c:pt>
                <c:pt idx="21721">
                  <c:v>82.173819999999992</c:v>
                </c:pt>
                <c:pt idx="21722">
                  <c:v>82.178600000000003</c:v>
                </c:pt>
                <c:pt idx="21723">
                  <c:v>82.18338</c:v>
                </c:pt>
                <c:pt idx="21724">
                  <c:v>82.188150000000007</c:v>
                </c:pt>
                <c:pt idx="21725">
                  <c:v>82.192930000000004</c:v>
                </c:pt>
                <c:pt idx="21726">
                  <c:v>82.197699999999998</c:v>
                </c:pt>
                <c:pt idx="21727">
                  <c:v>82.202479999999994</c:v>
                </c:pt>
                <c:pt idx="21728">
                  <c:v>82.207260000000005</c:v>
                </c:pt>
                <c:pt idx="21729">
                  <c:v>82.212029999999999</c:v>
                </c:pt>
                <c:pt idx="21730">
                  <c:v>82.216809999999995</c:v>
                </c:pt>
                <c:pt idx="21731">
                  <c:v>82.221580000000003</c:v>
                </c:pt>
                <c:pt idx="21732">
                  <c:v>82.22636</c:v>
                </c:pt>
                <c:pt idx="21733">
                  <c:v>82.231129999999993</c:v>
                </c:pt>
                <c:pt idx="21734">
                  <c:v>82.23590999999999</c:v>
                </c:pt>
                <c:pt idx="21735">
                  <c:v>82.240690000000001</c:v>
                </c:pt>
                <c:pt idx="21736">
                  <c:v>82.245460000000008</c:v>
                </c:pt>
                <c:pt idx="21737">
                  <c:v>82.250240000000005</c:v>
                </c:pt>
                <c:pt idx="21738">
                  <c:v>82.255009999999999</c:v>
                </c:pt>
                <c:pt idx="21739">
                  <c:v>82.259789999999995</c:v>
                </c:pt>
                <c:pt idx="21740">
                  <c:v>82.264560000000003</c:v>
                </c:pt>
                <c:pt idx="21741">
                  <c:v>82.26934</c:v>
                </c:pt>
                <c:pt idx="21742">
                  <c:v>82.274120000000011</c:v>
                </c:pt>
                <c:pt idx="21743">
                  <c:v>82.27888999999999</c:v>
                </c:pt>
                <c:pt idx="21744">
                  <c:v>82.283670000000001</c:v>
                </c:pt>
                <c:pt idx="21745">
                  <c:v>82.288440000000008</c:v>
                </c:pt>
                <c:pt idx="21746">
                  <c:v>82.293220000000005</c:v>
                </c:pt>
                <c:pt idx="21747">
                  <c:v>82.298000000000002</c:v>
                </c:pt>
                <c:pt idx="21748">
                  <c:v>82.302769999999995</c:v>
                </c:pt>
                <c:pt idx="21749">
                  <c:v>82.307549999999992</c:v>
                </c:pt>
                <c:pt idx="21750">
                  <c:v>82.312330000000003</c:v>
                </c:pt>
                <c:pt idx="21751">
                  <c:v>82.31711</c:v>
                </c:pt>
                <c:pt idx="21752">
                  <c:v>82.321879999999993</c:v>
                </c:pt>
                <c:pt idx="21753">
                  <c:v>82.32665999999999</c:v>
                </c:pt>
                <c:pt idx="21754">
                  <c:v>82.331429999999997</c:v>
                </c:pt>
                <c:pt idx="21755">
                  <c:v>82.336210000000008</c:v>
                </c:pt>
                <c:pt idx="21756">
                  <c:v>82.340990000000005</c:v>
                </c:pt>
                <c:pt idx="21757">
                  <c:v>82.345759999999999</c:v>
                </c:pt>
                <c:pt idx="21758">
                  <c:v>82.350539999999995</c:v>
                </c:pt>
                <c:pt idx="21759">
                  <c:v>82.355310000000003</c:v>
                </c:pt>
                <c:pt idx="21760">
                  <c:v>82.36009</c:v>
                </c:pt>
                <c:pt idx="21761">
                  <c:v>82.364859999999993</c:v>
                </c:pt>
                <c:pt idx="21762">
                  <c:v>82.36963999999999</c:v>
                </c:pt>
                <c:pt idx="21763">
                  <c:v>82.374420000000001</c:v>
                </c:pt>
                <c:pt idx="21764">
                  <c:v>82.379190000000008</c:v>
                </c:pt>
                <c:pt idx="21765">
                  <c:v>82.383970000000005</c:v>
                </c:pt>
                <c:pt idx="21766">
                  <c:v>82.388739999999999</c:v>
                </c:pt>
                <c:pt idx="21767">
                  <c:v>82.393519999999995</c:v>
                </c:pt>
                <c:pt idx="21768">
                  <c:v>82.398299999999992</c:v>
                </c:pt>
                <c:pt idx="21769">
                  <c:v>82.40307</c:v>
                </c:pt>
                <c:pt idx="21770">
                  <c:v>82.40785000000001</c:v>
                </c:pt>
                <c:pt idx="21771">
                  <c:v>82.412620000000004</c:v>
                </c:pt>
                <c:pt idx="21772">
                  <c:v>82.417400000000001</c:v>
                </c:pt>
                <c:pt idx="21773">
                  <c:v>82.422179999999997</c:v>
                </c:pt>
                <c:pt idx="21774">
                  <c:v>82.426959999999994</c:v>
                </c:pt>
                <c:pt idx="21775">
                  <c:v>82.431730000000002</c:v>
                </c:pt>
                <c:pt idx="21776">
                  <c:v>82.436509999999998</c:v>
                </c:pt>
                <c:pt idx="21777">
                  <c:v>82.441289999999995</c:v>
                </c:pt>
                <c:pt idx="21778">
                  <c:v>82.446060000000003</c:v>
                </c:pt>
                <c:pt idx="21779">
                  <c:v>82.450839999999999</c:v>
                </c:pt>
                <c:pt idx="21780">
                  <c:v>82.455609999999993</c:v>
                </c:pt>
                <c:pt idx="21781">
                  <c:v>82.46038999999999</c:v>
                </c:pt>
                <c:pt idx="21782">
                  <c:v>82.465159999999997</c:v>
                </c:pt>
                <c:pt idx="21783">
                  <c:v>82.469940000000008</c:v>
                </c:pt>
                <c:pt idx="21784">
                  <c:v>82.474720000000005</c:v>
                </c:pt>
                <c:pt idx="21785">
                  <c:v>82.479489999999998</c:v>
                </c:pt>
                <c:pt idx="21786">
                  <c:v>82.484269999999995</c:v>
                </c:pt>
                <c:pt idx="21787">
                  <c:v>82.489040000000003</c:v>
                </c:pt>
                <c:pt idx="21788">
                  <c:v>82.493819999999999</c:v>
                </c:pt>
                <c:pt idx="21789">
                  <c:v>82.49860000000001</c:v>
                </c:pt>
                <c:pt idx="21790">
                  <c:v>82.503370000000004</c:v>
                </c:pt>
                <c:pt idx="21791">
                  <c:v>82.508150000000001</c:v>
                </c:pt>
                <c:pt idx="21792">
                  <c:v>82.512920000000008</c:v>
                </c:pt>
                <c:pt idx="21793">
                  <c:v>82.517709999999994</c:v>
                </c:pt>
                <c:pt idx="21794">
                  <c:v>82.522480000000002</c:v>
                </c:pt>
                <c:pt idx="21795">
                  <c:v>82.527259999999998</c:v>
                </c:pt>
                <c:pt idx="21796">
                  <c:v>82.532030000000006</c:v>
                </c:pt>
                <c:pt idx="21797">
                  <c:v>82.536810000000003</c:v>
                </c:pt>
                <c:pt idx="21798">
                  <c:v>82.54158000000001</c:v>
                </c:pt>
                <c:pt idx="21799">
                  <c:v>82.546359999999993</c:v>
                </c:pt>
                <c:pt idx="21800">
                  <c:v>82.55113999999999</c:v>
                </c:pt>
                <c:pt idx="21801">
                  <c:v>82.555909999999997</c:v>
                </c:pt>
                <c:pt idx="21802">
                  <c:v>82.560690000000008</c:v>
                </c:pt>
                <c:pt idx="21803">
                  <c:v>82.565459999999987</c:v>
                </c:pt>
                <c:pt idx="21804">
                  <c:v>82.570239999999998</c:v>
                </c:pt>
                <c:pt idx="21805">
                  <c:v>82.575019999999995</c:v>
                </c:pt>
                <c:pt idx="21806">
                  <c:v>82.579790000000003</c:v>
                </c:pt>
                <c:pt idx="21807">
                  <c:v>82.584569999999999</c:v>
                </c:pt>
                <c:pt idx="21808">
                  <c:v>82.589339999999993</c:v>
                </c:pt>
                <c:pt idx="21809">
                  <c:v>82.59411999999999</c:v>
                </c:pt>
                <c:pt idx="21810">
                  <c:v>82.598889999999997</c:v>
                </c:pt>
                <c:pt idx="21811">
                  <c:v>82.603679999999997</c:v>
                </c:pt>
                <c:pt idx="21812">
                  <c:v>82.608450000000005</c:v>
                </c:pt>
                <c:pt idx="21813">
                  <c:v>82.613230000000001</c:v>
                </c:pt>
                <c:pt idx="21814">
                  <c:v>82.618010000000012</c:v>
                </c:pt>
                <c:pt idx="21815">
                  <c:v>82.622780000000006</c:v>
                </c:pt>
                <c:pt idx="21816">
                  <c:v>82.627560000000003</c:v>
                </c:pt>
                <c:pt idx="21817">
                  <c:v>82.63233000000001</c:v>
                </c:pt>
                <c:pt idx="21818">
                  <c:v>82.637109999999993</c:v>
                </c:pt>
                <c:pt idx="21819">
                  <c:v>82.64188</c:v>
                </c:pt>
                <c:pt idx="21820">
                  <c:v>82.646659999999997</c:v>
                </c:pt>
                <c:pt idx="21821">
                  <c:v>82.651440000000008</c:v>
                </c:pt>
                <c:pt idx="21822">
                  <c:v>82.656209999999987</c:v>
                </c:pt>
                <c:pt idx="21823">
                  <c:v>82.660989999999998</c:v>
                </c:pt>
                <c:pt idx="21824">
                  <c:v>82.665760000000006</c:v>
                </c:pt>
                <c:pt idx="21825">
                  <c:v>82.670540000000003</c:v>
                </c:pt>
                <c:pt idx="21826">
                  <c:v>82.675319999999999</c:v>
                </c:pt>
                <c:pt idx="21827">
                  <c:v>82.68010000000001</c:v>
                </c:pt>
                <c:pt idx="21828">
                  <c:v>82.684869999999989</c:v>
                </c:pt>
                <c:pt idx="21829">
                  <c:v>82.68965</c:v>
                </c:pt>
                <c:pt idx="21830">
                  <c:v>82.694429999999997</c:v>
                </c:pt>
                <c:pt idx="21831">
                  <c:v>82.699200000000005</c:v>
                </c:pt>
                <c:pt idx="21832">
                  <c:v>82.703980000000001</c:v>
                </c:pt>
                <c:pt idx="21833">
                  <c:v>82.708749999999995</c:v>
                </c:pt>
                <c:pt idx="21834">
                  <c:v>82.713529999999992</c:v>
                </c:pt>
                <c:pt idx="21835">
                  <c:v>82.718310000000002</c:v>
                </c:pt>
                <c:pt idx="21836">
                  <c:v>82.72308000000001</c:v>
                </c:pt>
                <c:pt idx="21837">
                  <c:v>82.727860000000007</c:v>
                </c:pt>
                <c:pt idx="21838">
                  <c:v>82.73263</c:v>
                </c:pt>
                <c:pt idx="21839">
                  <c:v>82.737409999999997</c:v>
                </c:pt>
                <c:pt idx="21840">
                  <c:v>82.742180000000005</c:v>
                </c:pt>
                <c:pt idx="21841">
                  <c:v>82.746960000000001</c:v>
                </c:pt>
                <c:pt idx="21842">
                  <c:v>82.751739999999998</c:v>
                </c:pt>
                <c:pt idx="21843">
                  <c:v>82.756519999999995</c:v>
                </c:pt>
                <c:pt idx="21844">
                  <c:v>82.761299999999991</c:v>
                </c:pt>
                <c:pt idx="21845">
                  <c:v>82.766069999999999</c:v>
                </c:pt>
                <c:pt idx="21846">
                  <c:v>82.77085000000001</c:v>
                </c:pt>
                <c:pt idx="21847">
                  <c:v>82.775619999999989</c:v>
                </c:pt>
                <c:pt idx="21848">
                  <c:v>82.7804</c:v>
                </c:pt>
                <c:pt idx="21849">
                  <c:v>82.785170000000008</c:v>
                </c:pt>
                <c:pt idx="21850">
                  <c:v>82.789950000000005</c:v>
                </c:pt>
                <c:pt idx="21851">
                  <c:v>82.794730000000001</c:v>
                </c:pt>
                <c:pt idx="21852">
                  <c:v>82.799499999999995</c:v>
                </c:pt>
                <c:pt idx="21853">
                  <c:v>82.804279999999991</c:v>
                </c:pt>
                <c:pt idx="21854">
                  <c:v>82.809049999999999</c:v>
                </c:pt>
                <c:pt idx="21855">
                  <c:v>82.81383000000001</c:v>
                </c:pt>
                <c:pt idx="21856">
                  <c:v>82.818610000000007</c:v>
                </c:pt>
                <c:pt idx="21857">
                  <c:v>82.823390000000003</c:v>
                </c:pt>
                <c:pt idx="21858">
                  <c:v>82.828159999999997</c:v>
                </c:pt>
                <c:pt idx="21859">
                  <c:v>82.832939999999994</c:v>
                </c:pt>
                <c:pt idx="21860">
                  <c:v>82.837720000000004</c:v>
                </c:pt>
                <c:pt idx="21861">
                  <c:v>82.842489999999998</c:v>
                </c:pt>
                <c:pt idx="21862">
                  <c:v>82.847269999999995</c:v>
                </c:pt>
                <c:pt idx="21863">
                  <c:v>82.852040000000002</c:v>
                </c:pt>
                <c:pt idx="21864">
                  <c:v>82.856819999999999</c:v>
                </c:pt>
                <c:pt idx="21865">
                  <c:v>82.861589999999993</c:v>
                </c:pt>
                <c:pt idx="21866">
                  <c:v>82.866369999999989</c:v>
                </c:pt>
                <c:pt idx="21867">
                  <c:v>82.87115</c:v>
                </c:pt>
                <c:pt idx="21868">
                  <c:v>82.875920000000008</c:v>
                </c:pt>
                <c:pt idx="21869">
                  <c:v>82.880709999999993</c:v>
                </c:pt>
                <c:pt idx="21870">
                  <c:v>82.885480000000001</c:v>
                </c:pt>
                <c:pt idx="21871">
                  <c:v>82.890259999999998</c:v>
                </c:pt>
                <c:pt idx="21872">
                  <c:v>82.895029999999991</c:v>
                </c:pt>
                <c:pt idx="21873">
                  <c:v>82.899810000000002</c:v>
                </c:pt>
                <c:pt idx="21874">
                  <c:v>82.90458000000001</c:v>
                </c:pt>
                <c:pt idx="21875">
                  <c:v>82.909360000000007</c:v>
                </c:pt>
                <c:pt idx="21876">
                  <c:v>82.914140000000003</c:v>
                </c:pt>
                <c:pt idx="21877">
                  <c:v>82.918909999999997</c:v>
                </c:pt>
                <c:pt idx="21878">
                  <c:v>82.923689999999993</c:v>
                </c:pt>
                <c:pt idx="21879">
                  <c:v>82.928460000000001</c:v>
                </c:pt>
                <c:pt idx="21880">
                  <c:v>82.933240000000012</c:v>
                </c:pt>
                <c:pt idx="21881">
                  <c:v>82.938019999999995</c:v>
                </c:pt>
                <c:pt idx="21882">
                  <c:v>82.942799999999991</c:v>
                </c:pt>
                <c:pt idx="21883">
                  <c:v>82.947569999999999</c:v>
                </c:pt>
                <c:pt idx="21884">
                  <c:v>82.952349999999996</c:v>
                </c:pt>
                <c:pt idx="21885">
                  <c:v>82.957130000000006</c:v>
                </c:pt>
                <c:pt idx="21886">
                  <c:v>82.9619</c:v>
                </c:pt>
                <c:pt idx="21887">
                  <c:v>82.966679999999997</c:v>
                </c:pt>
                <c:pt idx="21888">
                  <c:v>82.971450000000004</c:v>
                </c:pt>
                <c:pt idx="21889">
                  <c:v>82.976230000000001</c:v>
                </c:pt>
                <c:pt idx="21890">
                  <c:v>82.981009999999998</c:v>
                </c:pt>
                <c:pt idx="21891">
                  <c:v>82.985779999999991</c:v>
                </c:pt>
                <c:pt idx="21892">
                  <c:v>82.990560000000002</c:v>
                </c:pt>
                <c:pt idx="21893">
                  <c:v>82.995339999999999</c:v>
                </c:pt>
                <c:pt idx="21894">
                  <c:v>83.000119999999995</c:v>
                </c:pt>
                <c:pt idx="21895">
                  <c:v>83.004890000000003</c:v>
                </c:pt>
                <c:pt idx="21896">
                  <c:v>83.00967</c:v>
                </c:pt>
                <c:pt idx="21897">
                  <c:v>83.014439999999993</c:v>
                </c:pt>
                <c:pt idx="21898">
                  <c:v>83.019220000000004</c:v>
                </c:pt>
                <c:pt idx="21899">
                  <c:v>83.024000000000001</c:v>
                </c:pt>
                <c:pt idx="21900">
                  <c:v>83.028770000000009</c:v>
                </c:pt>
                <c:pt idx="21901">
                  <c:v>83.033549999999991</c:v>
                </c:pt>
                <c:pt idx="21902">
                  <c:v>83.038319999999999</c:v>
                </c:pt>
                <c:pt idx="21903">
                  <c:v>83.043099999999995</c:v>
                </c:pt>
                <c:pt idx="21904">
                  <c:v>83.047880000000006</c:v>
                </c:pt>
                <c:pt idx="21905">
                  <c:v>83.052660000000003</c:v>
                </c:pt>
                <c:pt idx="21906">
                  <c:v>83.057429999999997</c:v>
                </c:pt>
                <c:pt idx="21907">
                  <c:v>83.062209999999993</c:v>
                </c:pt>
                <c:pt idx="21908">
                  <c:v>83.06698999999999</c:v>
                </c:pt>
                <c:pt idx="21909">
                  <c:v>83.071759999999998</c:v>
                </c:pt>
                <c:pt idx="21910">
                  <c:v>83.076540000000008</c:v>
                </c:pt>
                <c:pt idx="21911">
                  <c:v>83.081310000000002</c:v>
                </c:pt>
                <c:pt idx="21912">
                  <c:v>83.086089999999999</c:v>
                </c:pt>
                <c:pt idx="21913">
                  <c:v>83.090860000000006</c:v>
                </c:pt>
                <c:pt idx="21914">
                  <c:v>83.095640000000003</c:v>
                </c:pt>
                <c:pt idx="21915">
                  <c:v>83.10042</c:v>
                </c:pt>
                <c:pt idx="21916">
                  <c:v>83.105200000000011</c:v>
                </c:pt>
                <c:pt idx="21917">
                  <c:v>83.109970000000004</c:v>
                </c:pt>
                <c:pt idx="21918">
                  <c:v>83.114750000000001</c:v>
                </c:pt>
                <c:pt idx="21919">
                  <c:v>83.119529999999997</c:v>
                </c:pt>
                <c:pt idx="21920">
                  <c:v>83.124300000000005</c:v>
                </c:pt>
                <c:pt idx="21921">
                  <c:v>83.129079999999988</c:v>
                </c:pt>
                <c:pt idx="21922">
                  <c:v>83.133849999999995</c:v>
                </c:pt>
                <c:pt idx="21923">
                  <c:v>83.138630000000006</c:v>
                </c:pt>
                <c:pt idx="21924">
                  <c:v>83.143410000000003</c:v>
                </c:pt>
                <c:pt idx="21925">
                  <c:v>83.14819</c:v>
                </c:pt>
                <c:pt idx="21926">
                  <c:v>83.152959999999993</c:v>
                </c:pt>
                <c:pt idx="21927">
                  <c:v>83.15773999999999</c:v>
                </c:pt>
                <c:pt idx="21928">
                  <c:v>83.162520000000001</c:v>
                </c:pt>
                <c:pt idx="21929">
                  <c:v>83.167290000000008</c:v>
                </c:pt>
                <c:pt idx="21930">
                  <c:v>83.172070000000005</c:v>
                </c:pt>
                <c:pt idx="21931">
                  <c:v>83.176839999999999</c:v>
                </c:pt>
                <c:pt idx="21932">
                  <c:v>83.181619999999995</c:v>
                </c:pt>
                <c:pt idx="21933">
                  <c:v>83.186399999999992</c:v>
                </c:pt>
                <c:pt idx="21934">
                  <c:v>83.19117</c:v>
                </c:pt>
                <c:pt idx="21935">
                  <c:v>83.195950000000011</c:v>
                </c:pt>
                <c:pt idx="21936">
                  <c:v>83.200730000000007</c:v>
                </c:pt>
                <c:pt idx="21937">
                  <c:v>83.20550999999999</c:v>
                </c:pt>
                <c:pt idx="21938">
                  <c:v>83.210279999999997</c:v>
                </c:pt>
                <c:pt idx="21939">
                  <c:v>83.215059999999994</c:v>
                </c:pt>
                <c:pt idx="21940">
                  <c:v>83.219830000000002</c:v>
                </c:pt>
                <c:pt idx="21941">
                  <c:v>83.224609999999998</c:v>
                </c:pt>
                <c:pt idx="21942">
                  <c:v>83.229389999999995</c:v>
                </c:pt>
                <c:pt idx="21943">
                  <c:v>83.234160000000003</c:v>
                </c:pt>
                <c:pt idx="21944">
                  <c:v>83.238939999999999</c:v>
                </c:pt>
                <c:pt idx="21945">
                  <c:v>83.243719999999996</c:v>
                </c:pt>
                <c:pt idx="21946">
                  <c:v>83.248500000000007</c:v>
                </c:pt>
                <c:pt idx="21947">
                  <c:v>83.253270000000001</c:v>
                </c:pt>
                <c:pt idx="21948">
                  <c:v>83.258049999999997</c:v>
                </c:pt>
                <c:pt idx="21949">
                  <c:v>83.262820000000005</c:v>
                </c:pt>
                <c:pt idx="21950">
                  <c:v>83.267600000000002</c:v>
                </c:pt>
                <c:pt idx="21951">
                  <c:v>83.272379999999998</c:v>
                </c:pt>
                <c:pt idx="21952">
                  <c:v>83.277149999999992</c:v>
                </c:pt>
                <c:pt idx="21953">
                  <c:v>83.281930000000003</c:v>
                </c:pt>
                <c:pt idx="21954">
                  <c:v>83.286709999999999</c:v>
                </c:pt>
                <c:pt idx="21955">
                  <c:v>83.291489999999996</c:v>
                </c:pt>
                <c:pt idx="21956">
                  <c:v>83.296260000000004</c:v>
                </c:pt>
                <c:pt idx="21957">
                  <c:v>83.30104</c:v>
                </c:pt>
                <c:pt idx="21958">
                  <c:v>83.305809999999994</c:v>
                </c:pt>
                <c:pt idx="21959">
                  <c:v>83.310590000000005</c:v>
                </c:pt>
                <c:pt idx="21960">
                  <c:v>83.315370000000001</c:v>
                </c:pt>
                <c:pt idx="21961">
                  <c:v>83.320139999999995</c:v>
                </c:pt>
                <c:pt idx="21962">
                  <c:v>83.324919999999992</c:v>
                </c:pt>
                <c:pt idx="21963">
                  <c:v>83.329689999999999</c:v>
                </c:pt>
                <c:pt idx="21964">
                  <c:v>83.334479999999999</c:v>
                </c:pt>
                <c:pt idx="21965">
                  <c:v>83.339250000000007</c:v>
                </c:pt>
                <c:pt idx="21966">
                  <c:v>83.344030000000004</c:v>
                </c:pt>
                <c:pt idx="21967">
                  <c:v>83.348799999999997</c:v>
                </c:pt>
                <c:pt idx="21968">
                  <c:v>83.353579999999994</c:v>
                </c:pt>
                <c:pt idx="21969">
                  <c:v>83.358350000000002</c:v>
                </c:pt>
                <c:pt idx="21970">
                  <c:v>83.363129999999998</c:v>
                </c:pt>
                <c:pt idx="21971">
                  <c:v>83.367910000000009</c:v>
                </c:pt>
                <c:pt idx="21972">
                  <c:v>83.372680000000003</c:v>
                </c:pt>
                <c:pt idx="21973">
                  <c:v>83.377469999999988</c:v>
                </c:pt>
                <c:pt idx="21974">
                  <c:v>83.382239999999996</c:v>
                </c:pt>
                <c:pt idx="21975">
                  <c:v>83.387020000000007</c:v>
                </c:pt>
                <c:pt idx="21976">
                  <c:v>83.39179</c:v>
                </c:pt>
                <c:pt idx="21977">
                  <c:v>83.396569999999997</c:v>
                </c:pt>
                <c:pt idx="21978">
                  <c:v>83.401340000000005</c:v>
                </c:pt>
                <c:pt idx="21979">
                  <c:v>83.406120000000001</c:v>
                </c:pt>
                <c:pt idx="21980">
                  <c:v>83.410899999999998</c:v>
                </c:pt>
                <c:pt idx="21981">
                  <c:v>83.415680000000009</c:v>
                </c:pt>
                <c:pt idx="21982">
                  <c:v>83.420460000000006</c:v>
                </c:pt>
                <c:pt idx="21983">
                  <c:v>83.425229999999999</c:v>
                </c:pt>
                <c:pt idx="21984">
                  <c:v>83.430009999999996</c:v>
                </c:pt>
                <c:pt idx="21985">
                  <c:v>83.434780000000003</c:v>
                </c:pt>
                <c:pt idx="21986">
                  <c:v>83.43956</c:v>
                </c:pt>
                <c:pt idx="21987">
                  <c:v>83.444329999999994</c:v>
                </c:pt>
                <c:pt idx="21988">
                  <c:v>83.449110000000005</c:v>
                </c:pt>
                <c:pt idx="21989">
                  <c:v>83.453890000000001</c:v>
                </c:pt>
                <c:pt idx="21990">
                  <c:v>83.458669999999998</c:v>
                </c:pt>
                <c:pt idx="21991">
                  <c:v>83.463449999999995</c:v>
                </c:pt>
                <c:pt idx="21992">
                  <c:v>83.468220000000002</c:v>
                </c:pt>
                <c:pt idx="21993">
                  <c:v>83.472999999999999</c:v>
                </c:pt>
                <c:pt idx="21994">
                  <c:v>83.477770000000007</c:v>
                </c:pt>
                <c:pt idx="21995">
                  <c:v>83.482550000000003</c:v>
                </c:pt>
                <c:pt idx="21996">
                  <c:v>83.487319999999997</c:v>
                </c:pt>
                <c:pt idx="21997">
                  <c:v>83.492099999999994</c:v>
                </c:pt>
                <c:pt idx="21998">
                  <c:v>83.49687999999999</c:v>
                </c:pt>
                <c:pt idx="21999">
                  <c:v>83.501660000000001</c:v>
                </c:pt>
                <c:pt idx="22000">
                  <c:v>83.506439999999998</c:v>
                </c:pt>
                <c:pt idx="22001">
                  <c:v>83.511210000000005</c:v>
                </c:pt>
                <c:pt idx="22002">
                  <c:v>83.515990000000002</c:v>
                </c:pt>
                <c:pt idx="22003">
                  <c:v>83.520759999999996</c:v>
                </c:pt>
                <c:pt idx="22004">
                  <c:v>83.525539999999992</c:v>
                </c:pt>
                <c:pt idx="22005">
                  <c:v>83.53031</c:v>
                </c:pt>
                <c:pt idx="22006">
                  <c:v>83.5351</c:v>
                </c:pt>
                <c:pt idx="22007">
                  <c:v>83.539870000000008</c:v>
                </c:pt>
                <c:pt idx="22008">
                  <c:v>83.544650000000004</c:v>
                </c:pt>
                <c:pt idx="22009">
                  <c:v>83.549430000000001</c:v>
                </c:pt>
                <c:pt idx="22010">
                  <c:v>83.554199999999994</c:v>
                </c:pt>
                <c:pt idx="22011">
                  <c:v>83.558980000000005</c:v>
                </c:pt>
                <c:pt idx="22012">
                  <c:v>83.563750000000013</c:v>
                </c:pt>
                <c:pt idx="22013">
                  <c:v>83.568529999999996</c:v>
                </c:pt>
                <c:pt idx="22014">
                  <c:v>83.573309999999992</c:v>
                </c:pt>
                <c:pt idx="22015">
                  <c:v>83.578089999999989</c:v>
                </c:pt>
                <c:pt idx="22016">
                  <c:v>83.582859999999997</c:v>
                </c:pt>
                <c:pt idx="22017">
                  <c:v>83.587640000000007</c:v>
                </c:pt>
                <c:pt idx="22018">
                  <c:v>83.592410000000001</c:v>
                </c:pt>
                <c:pt idx="22019">
                  <c:v>83.597189999999998</c:v>
                </c:pt>
                <c:pt idx="22020">
                  <c:v>83.601969999999994</c:v>
                </c:pt>
                <c:pt idx="22021">
                  <c:v>83.606740000000002</c:v>
                </c:pt>
                <c:pt idx="22022">
                  <c:v>83.611530000000002</c:v>
                </c:pt>
                <c:pt idx="22023">
                  <c:v>83.61630000000001</c:v>
                </c:pt>
                <c:pt idx="22024">
                  <c:v>83.621080000000006</c:v>
                </c:pt>
                <c:pt idx="22025">
                  <c:v>83.62585</c:v>
                </c:pt>
                <c:pt idx="22026">
                  <c:v>83.630629999999996</c:v>
                </c:pt>
                <c:pt idx="22027">
                  <c:v>83.635400000000004</c:v>
                </c:pt>
                <c:pt idx="22028">
                  <c:v>83.640180000000001</c:v>
                </c:pt>
                <c:pt idx="22029">
                  <c:v>83.644959999999998</c:v>
                </c:pt>
                <c:pt idx="22030">
                  <c:v>83.649739999999994</c:v>
                </c:pt>
                <c:pt idx="22031">
                  <c:v>83.654519999999991</c:v>
                </c:pt>
                <c:pt idx="22032">
                  <c:v>83.659289999999999</c:v>
                </c:pt>
                <c:pt idx="22033">
                  <c:v>83.664069999999995</c:v>
                </c:pt>
                <c:pt idx="22034">
                  <c:v>83.668839999999989</c:v>
                </c:pt>
                <c:pt idx="22035">
                  <c:v>83.67362</c:v>
                </c:pt>
                <c:pt idx="22036">
                  <c:v>83.678390000000007</c:v>
                </c:pt>
                <c:pt idx="22037">
                  <c:v>83.683179999999993</c:v>
                </c:pt>
                <c:pt idx="22038">
                  <c:v>83.687950000000001</c:v>
                </c:pt>
                <c:pt idx="22039">
                  <c:v>83.692730000000012</c:v>
                </c:pt>
                <c:pt idx="22040">
                  <c:v>83.697510000000008</c:v>
                </c:pt>
                <c:pt idx="22041">
                  <c:v>83.702280000000002</c:v>
                </c:pt>
                <c:pt idx="22042">
                  <c:v>83.707059999999998</c:v>
                </c:pt>
                <c:pt idx="22043">
                  <c:v>83.711830000000006</c:v>
                </c:pt>
                <c:pt idx="22044">
                  <c:v>83.716620000000006</c:v>
                </c:pt>
                <c:pt idx="22045">
                  <c:v>83.721390000000014</c:v>
                </c:pt>
                <c:pt idx="22046">
                  <c:v>83.726169999999996</c:v>
                </c:pt>
                <c:pt idx="22047">
                  <c:v>83.730940000000004</c:v>
                </c:pt>
                <c:pt idx="22048">
                  <c:v>83.735720000000001</c:v>
                </c:pt>
                <c:pt idx="22049">
                  <c:v>83.740499999999997</c:v>
                </c:pt>
                <c:pt idx="22050">
                  <c:v>83.745269999999991</c:v>
                </c:pt>
                <c:pt idx="22051">
                  <c:v>83.750050000000002</c:v>
                </c:pt>
                <c:pt idx="22052">
                  <c:v>83.754829999999998</c:v>
                </c:pt>
                <c:pt idx="22053">
                  <c:v>83.759609999999995</c:v>
                </c:pt>
                <c:pt idx="22054">
                  <c:v>83.764380000000003</c:v>
                </c:pt>
                <c:pt idx="22055">
                  <c:v>83.769159999999999</c:v>
                </c:pt>
                <c:pt idx="22056">
                  <c:v>83.773929999999993</c:v>
                </c:pt>
                <c:pt idx="22057">
                  <c:v>83.778710000000004</c:v>
                </c:pt>
                <c:pt idx="22058">
                  <c:v>83.783479999999997</c:v>
                </c:pt>
                <c:pt idx="22059">
                  <c:v>83.788269999999997</c:v>
                </c:pt>
                <c:pt idx="22060">
                  <c:v>83.793040000000005</c:v>
                </c:pt>
                <c:pt idx="22061">
                  <c:v>83.797820000000002</c:v>
                </c:pt>
                <c:pt idx="22062">
                  <c:v>83.802599999999998</c:v>
                </c:pt>
                <c:pt idx="22063">
                  <c:v>83.807370000000006</c:v>
                </c:pt>
                <c:pt idx="22064">
                  <c:v>83.812150000000003</c:v>
                </c:pt>
                <c:pt idx="22065">
                  <c:v>83.816919999999996</c:v>
                </c:pt>
                <c:pt idx="22066">
                  <c:v>83.821709999999996</c:v>
                </c:pt>
                <c:pt idx="22067">
                  <c:v>83.826479999999989</c:v>
                </c:pt>
                <c:pt idx="22068">
                  <c:v>83.83126</c:v>
                </c:pt>
                <c:pt idx="22069">
                  <c:v>83.836030000000008</c:v>
                </c:pt>
                <c:pt idx="22070">
                  <c:v>83.840810000000005</c:v>
                </c:pt>
                <c:pt idx="22071">
                  <c:v>83.845590000000001</c:v>
                </c:pt>
                <c:pt idx="22072">
                  <c:v>83.850359999999995</c:v>
                </c:pt>
                <c:pt idx="22073">
                  <c:v>83.855139999999992</c:v>
                </c:pt>
                <c:pt idx="22074">
                  <c:v>83.859920000000002</c:v>
                </c:pt>
                <c:pt idx="22075">
                  <c:v>83.864699999999999</c:v>
                </c:pt>
                <c:pt idx="22076">
                  <c:v>83.869470000000007</c:v>
                </c:pt>
                <c:pt idx="22077">
                  <c:v>83.874250000000004</c:v>
                </c:pt>
                <c:pt idx="22078">
                  <c:v>83.879019999999997</c:v>
                </c:pt>
                <c:pt idx="22079">
                  <c:v>83.883799999999994</c:v>
                </c:pt>
                <c:pt idx="22080">
                  <c:v>83.888580000000005</c:v>
                </c:pt>
                <c:pt idx="22081">
                  <c:v>83.893360000000001</c:v>
                </c:pt>
                <c:pt idx="22082">
                  <c:v>83.898129999999995</c:v>
                </c:pt>
                <c:pt idx="22083">
                  <c:v>83.902909999999991</c:v>
                </c:pt>
                <c:pt idx="22084">
                  <c:v>83.907689999999988</c:v>
                </c:pt>
                <c:pt idx="22085">
                  <c:v>83.912459999999996</c:v>
                </c:pt>
                <c:pt idx="22086">
                  <c:v>83.917249999999996</c:v>
                </c:pt>
                <c:pt idx="22087">
                  <c:v>83.922020000000003</c:v>
                </c:pt>
                <c:pt idx="22088">
                  <c:v>83.9268</c:v>
                </c:pt>
                <c:pt idx="22089">
                  <c:v>83.931569999999994</c:v>
                </c:pt>
                <c:pt idx="22090">
                  <c:v>83.936350000000004</c:v>
                </c:pt>
                <c:pt idx="22091">
                  <c:v>83.941119999999998</c:v>
                </c:pt>
                <c:pt idx="22092">
                  <c:v>83.945900000000009</c:v>
                </c:pt>
                <c:pt idx="22093">
                  <c:v>83.950680000000006</c:v>
                </c:pt>
                <c:pt idx="22094">
                  <c:v>83.955460000000002</c:v>
                </c:pt>
                <c:pt idx="22095">
                  <c:v>83.960239999999999</c:v>
                </c:pt>
                <c:pt idx="22096">
                  <c:v>83.965010000000007</c:v>
                </c:pt>
                <c:pt idx="22097">
                  <c:v>83.969790000000003</c:v>
                </c:pt>
                <c:pt idx="22098">
                  <c:v>83.974559999999997</c:v>
                </c:pt>
                <c:pt idx="22099">
                  <c:v>83.979349999999997</c:v>
                </c:pt>
                <c:pt idx="22100">
                  <c:v>83.98411999999999</c:v>
                </c:pt>
                <c:pt idx="22101">
                  <c:v>83.988900000000001</c:v>
                </c:pt>
                <c:pt idx="22102">
                  <c:v>83.993670000000009</c:v>
                </c:pt>
                <c:pt idx="22103">
                  <c:v>83.998450000000005</c:v>
                </c:pt>
                <c:pt idx="22104">
                  <c:v>84.003219999999999</c:v>
                </c:pt>
                <c:pt idx="22105">
                  <c:v>84.007999999999996</c:v>
                </c:pt>
                <c:pt idx="22106">
                  <c:v>84.012779999999992</c:v>
                </c:pt>
                <c:pt idx="22107">
                  <c:v>84.017560000000003</c:v>
                </c:pt>
                <c:pt idx="22108">
                  <c:v>84.02234</c:v>
                </c:pt>
                <c:pt idx="22109">
                  <c:v>84.027110000000008</c:v>
                </c:pt>
                <c:pt idx="22110">
                  <c:v>84.031890000000004</c:v>
                </c:pt>
                <c:pt idx="22111">
                  <c:v>84.036659999999998</c:v>
                </c:pt>
                <c:pt idx="22112">
                  <c:v>84.041449999999998</c:v>
                </c:pt>
                <c:pt idx="22113">
                  <c:v>84.046220000000005</c:v>
                </c:pt>
                <c:pt idx="22114">
                  <c:v>84.051000000000002</c:v>
                </c:pt>
                <c:pt idx="22115">
                  <c:v>84.055769999999995</c:v>
                </c:pt>
                <c:pt idx="22116">
                  <c:v>84.060549999999992</c:v>
                </c:pt>
                <c:pt idx="22117">
                  <c:v>84.065329999999989</c:v>
                </c:pt>
                <c:pt idx="22118">
                  <c:v>84.070099999999996</c:v>
                </c:pt>
                <c:pt idx="22119">
                  <c:v>84.074880000000007</c:v>
                </c:pt>
                <c:pt idx="22120">
                  <c:v>84.079660000000004</c:v>
                </c:pt>
                <c:pt idx="22121">
                  <c:v>84.084440000000001</c:v>
                </c:pt>
                <c:pt idx="22122">
                  <c:v>84.089209999999994</c:v>
                </c:pt>
                <c:pt idx="22123">
                  <c:v>84.093989999999991</c:v>
                </c:pt>
                <c:pt idx="22124">
                  <c:v>84.098759999999999</c:v>
                </c:pt>
                <c:pt idx="22125">
                  <c:v>84.103549999999998</c:v>
                </c:pt>
                <c:pt idx="22126">
                  <c:v>84.108320000000006</c:v>
                </c:pt>
                <c:pt idx="22127">
                  <c:v>84.113100000000003</c:v>
                </c:pt>
                <c:pt idx="22128">
                  <c:v>84.117869999999996</c:v>
                </c:pt>
                <c:pt idx="22129">
                  <c:v>84.122649999999993</c:v>
                </c:pt>
                <c:pt idx="22130">
                  <c:v>84.127430000000004</c:v>
                </c:pt>
                <c:pt idx="22131">
                  <c:v>84.132210000000001</c:v>
                </c:pt>
                <c:pt idx="22132">
                  <c:v>84.136989999999997</c:v>
                </c:pt>
                <c:pt idx="22133">
                  <c:v>84.141759999999991</c:v>
                </c:pt>
                <c:pt idx="22134">
                  <c:v>84.146540000000002</c:v>
                </c:pt>
                <c:pt idx="22135">
                  <c:v>84.151310000000009</c:v>
                </c:pt>
                <c:pt idx="22136">
                  <c:v>84.156090000000006</c:v>
                </c:pt>
                <c:pt idx="22137">
                  <c:v>84.160870000000003</c:v>
                </c:pt>
                <c:pt idx="22138">
                  <c:v>84.165649999999999</c:v>
                </c:pt>
                <c:pt idx="22139">
                  <c:v>84.170419999999993</c:v>
                </c:pt>
                <c:pt idx="22140">
                  <c:v>84.175200000000004</c:v>
                </c:pt>
                <c:pt idx="22141">
                  <c:v>84.17998</c:v>
                </c:pt>
                <c:pt idx="22142">
                  <c:v>84.184750000000008</c:v>
                </c:pt>
                <c:pt idx="22143">
                  <c:v>84.189530000000005</c:v>
                </c:pt>
                <c:pt idx="22144">
                  <c:v>84.194310000000002</c:v>
                </c:pt>
                <c:pt idx="22145">
                  <c:v>84.199089999999998</c:v>
                </c:pt>
                <c:pt idx="22146">
                  <c:v>84.203860000000006</c:v>
                </c:pt>
                <c:pt idx="22147">
                  <c:v>84.208640000000003</c:v>
                </c:pt>
                <c:pt idx="22148">
                  <c:v>84.213409999999996</c:v>
                </c:pt>
                <c:pt idx="22149">
                  <c:v>84.218199999999996</c:v>
                </c:pt>
                <c:pt idx="22150">
                  <c:v>84.222969999999989</c:v>
                </c:pt>
                <c:pt idx="22151">
                  <c:v>84.22775</c:v>
                </c:pt>
                <c:pt idx="22152">
                  <c:v>84.232520000000008</c:v>
                </c:pt>
                <c:pt idx="22153">
                  <c:v>84.237300000000005</c:v>
                </c:pt>
                <c:pt idx="22154">
                  <c:v>84.242080000000001</c:v>
                </c:pt>
                <c:pt idx="22155">
                  <c:v>84.246860000000012</c:v>
                </c:pt>
                <c:pt idx="22156">
                  <c:v>84.251629999999992</c:v>
                </c:pt>
                <c:pt idx="22157">
                  <c:v>84.256410000000002</c:v>
                </c:pt>
                <c:pt idx="22158">
                  <c:v>84.261189999999999</c:v>
                </c:pt>
                <c:pt idx="22159">
                  <c:v>84.265960000000007</c:v>
                </c:pt>
                <c:pt idx="22160">
                  <c:v>84.270750000000007</c:v>
                </c:pt>
                <c:pt idx="22161">
                  <c:v>84.27552</c:v>
                </c:pt>
                <c:pt idx="22162">
                  <c:v>84.280299999999997</c:v>
                </c:pt>
                <c:pt idx="22163">
                  <c:v>84.285070000000005</c:v>
                </c:pt>
                <c:pt idx="22164">
                  <c:v>84.289850000000001</c:v>
                </c:pt>
                <c:pt idx="22165">
                  <c:v>84.294619999999995</c:v>
                </c:pt>
                <c:pt idx="22166">
                  <c:v>84.299410000000009</c:v>
                </c:pt>
                <c:pt idx="22167">
                  <c:v>84.304180000000002</c:v>
                </c:pt>
                <c:pt idx="22168">
                  <c:v>84.308959999999999</c:v>
                </c:pt>
                <c:pt idx="22169">
                  <c:v>84.313739999999996</c:v>
                </c:pt>
                <c:pt idx="22170">
                  <c:v>84.318510000000003</c:v>
                </c:pt>
                <c:pt idx="22171">
                  <c:v>84.32329</c:v>
                </c:pt>
                <c:pt idx="22172">
                  <c:v>84.328070000000011</c:v>
                </c:pt>
                <c:pt idx="22173">
                  <c:v>84.332850000000008</c:v>
                </c:pt>
                <c:pt idx="22174">
                  <c:v>84.337620000000001</c:v>
                </c:pt>
                <c:pt idx="22175">
                  <c:v>84.342399999999998</c:v>
                </c:pt>
                <c:pt idx="22176">
                  <c:v>84.347170000000006</c:v>
                </c:pt>
                <c:pt idx="22177">
                  <c:v>84.351949999999988</c:v>
                </c:pt>
                <c:pt idx="22178">
                  <c:v>84.356729999999999</c:v>
                </c:pt>
                <c:pt idx="22179">
                  <c:v>84.361509999999996</c:v>
                </c:pt>
                <c:pt idx="22180">
                  <c:v>84.366280000000003</c:v>
                </c:pt>
                <c:pt idx="22181">
                  <c:v>84.37106</c:v>
                </c:pt>
                <c:pt idx="22182">
                  <c:v>84.375839999999997</c:v>
                </c:pt>
                <c:pt idx="22183">
                  <c:v>84.380620000000008</c:v>
                </c:pt>
                <c:pt idx="22184">
                  <c:v>84.385400000000004</c:v>
                </c:pt>
                <c:pt idx="22185">
                  <c:v>84.390169999999998</c:v>
                </c:pt>
                <c:pt idx="22186">
                  <c:v>84.394949999999994</c:v>
                </c:pt>
                <c:pt idx="22187">
                  <c:v>84.399720000000002</c:v>
                </c:pt>
                <c:pt idx="22188">
                  <c:v>84.404499999999999</c:v>
                </c:pt>
                <c:pt idx="22189">
                  <c:v>84.40928000000001</c:v>
                </c:pt>
                <c:pt idx="22190">
                  <c:v>84.414059999999992</c:v>
                </c:pt>
                <c:pt idx="22191">
                  <c:v>84.41883</c:v>
                </c:pt>
                <c:pt idx="22192">
                  <c:v>84.423609999999996</c:v>
                </c:pt>
                <c:pt idx="22193">
                  <c:v>84.428380000000004</c:v>
                </c:pt>
                <c:pt idx="22194">
                  <c:v>84.433170000000004</c:v>
                </c:pt>
                <c:pt idx="22195">
                  <c:v>84.437939999999998</c:v>
                </c:pt>
                <c:pt idx="22196">
                  <c:v>84.442719999999994</c:v>
                </c:pt>
                <c:pt idx="22197">
                  <c:v>84.447499999999991</c:v>
                </c:pt>
                <c:pt idx="22198">
                  <c:v>84.452269999999999</c:v>
                </c:pt>
                <c:pt idx="22199">
                  <c:v>84.45705000000001</c:v>
                </c:pt>
                <c:pt idx="22200">
                  <c:v>84.461830000000006</c:v>
                </c:pt>
                <c:pt idx="22201">
                  <c:v>84.466610000000003</c:v>
                </c:pt>
                <c:pt idx="22202">
                  <c:v>84.471379999999996</c:v>
                </c:pt>
                <c:pt idx="22203">
                  <c:v>84.476159999999993</c:v>
                </c:pt>
                <c:pt idx="22204">
                  <c:v>84.480930000000001</c:v>
                </c:pt>
                <c:pt idx="22205">
                  <c:v>84.485720000000001</c:v>
                </c:pt>
                <c:pt idx="22206">
                  <c:v>84.490490000000008</c:v>
                </c:pt>
                <c:pt idx="22207">
                  <c:v>84.495269999999991</c:v>
                </c:pt>
                <c:pt idx="22208">
                  <c:v>84.500039999999998</c:v>
                </c:pt>
                <c:pt idx="22209">
                  <c:v>84.504819999999995</c:v>
                </c:pt>
                <c:pt idx="22210">
                  <c:v>84.509600000000006</c:v>
                </c:pt>
                <c:pt idx="22211">
                  <c:v>84.514380000000003</c:v>
                </c:pt>
                <c:pt idx="22212">
                  <c:v>84.519159999999999</c:v>
                </c:pt>
                <c:pt idx="22213">
                  <c:v>84.523929999999993</c:v>
                </c:pt>
                <c:pt idx="22214">
                  <c:v>84.528710000000004</c:v>
                </c:pt>
                <c:pt idx="22215">
                  <c:v>84.53349</c:v>
                </c:pt>
                <c:pt idx="22216">
                  <c:v>84.538269999999997</c:v>
                </c:pt>
                <c:pt idx="22217">
                  <c:v>84.543040000000005</c:v>
                </c:pt>
                <c:pt idx="22218">
                  <c:v>84.547820000000002</c:v>
                </c:pt>
                <c:pt idx="22219">
                  <c:v>84.552589999999995</c:v>
                </c:pt>
                <c:pt idx="22220">
                  <c:v>84.557370000000006</c:v>
                </c:pt>
                <c:pt idx="22221">
                  <c:v>84.562150000000003</c:v>
                </c:pt>
                <c:pt idx="22222">
                  <c:v>84.566929999999999</c:v>
                </c:pt>
                <c:pt idx="22223">
                  <c:v>84.571699999999993</c:v>
                </c:pt>
                <c:pt idx="22224">
                  <c:v>84.576479999999989</c:v>
                </c:pt>
                <c:pt idx="22225">
                  <c:v>84.58126</c:v>
                </c:pt>
                <c:pt idx="22226">
                  <c:v>84.586039999999997</c:v>
                </c:pt>
                <c:pt idx="22227">
                  <c:v>84.590819999999994</c:v>
                </c:pt>
                <c:pt idx="22228">
                  <c:v>84.595590000000001</c:v>
                </c:pt>
                <c:pt idx="22229">
                  <c:v>84.600369999999998</c:v>
                </c:pt>
                <c:pt idx="22230">
                  <c:v>84.605139999999992</c:v>
                </c:pt>
                <c:pt idx="22231">
                  <c:v>84.609930000000006</c:v>
                </c:pt>
                <c:pt idx="22232">
                  <c:v>84.614699999999999</c:v>
                </c:pt>
                <c:pt idx="22233">
                  <c:v>84.619479999999996</c:v>
                </c:pt>
                <c:pt idx="22234">
                  <c:v>84.624250000000004</c:v>
                </c:pt>
                <c:pt idx="22235">
                  <c:v>84.62903</c:v>
                </c:pt>
                <c:pt idx="22236">
                  <c:v>84.633809999999997</c:v>
                </c:pt>
                <c:pt idx="22237">
                  <c:v>84.638589999999994</c:v>
                </c:pt>
                <c:pt idx="22238">
                  <c:v>84.643360000000001</c:v>
                </c:pt>
                <c:pt idx="22239">
                  <c:v>84.648139999999998</c:v>
                </c:pt>
                <c:pt idx="22240">
                  <c:v>84.652920000000009</c:v>
                </c:pt>
                <c:pt idx="22241">
                  <c:v>84.657700000000006</c:v>
                </c:pt>
                <c:pt idx="22242">
                  <c:v>84.662469999999999</c:v>
                </c:pt>
                <c:pt idx="22243">
                  <c:v>84.667249999999996</c:v>
                </c:pt>
                <c:pt idx="22244">
                  <c:v>84.672029999999992</c:v>
                </c:pt>
                <c:pt idx="22245">
                  <c:v>84.6768</c:v>
                </c:pt>
                <c:pt idx="22246">
                  <c:v>84.68159</c:v>
                </c:pt>
                <c:pt idx="22247">
                  <c:v>84.686360000000008</c:v>
                </c:pt>
                <c:pt idx="22248">
                  <c:v>84.691140000000004</c:v>
                </c:pt>
                <c:pt idx="22249">
                  <c:v>84.695909999999998</c:v>
                </c:pt>
                <c:pt idx="22250">
                  <c:v>84.700689999999994</c:v>
                </c:pt>
                <c:pt idx="22251">
                  <c:v>84.705470000000005</c:v>
                </c:pt>
                <c:pt idx="22252">
                  <c:v>84.710250000000002</c:v>
                </c:pt>
                <c:pt idx="22253">
                  <c:v>84.715019999999996</c:v>
                </c:pt>
                <c:pt idx="22254">
                  <c:v>84.719799999999992</c:v>
                </c:pt>
                <c:pt idx="22255">
                  <c:v>84.724579999999989</c:v>
                </c:pt>
                <c:pt idx="22256">
                  <c:v>84.72936</c:v>
                </c:pt>
                <c:pt idx="22257">
                  <c:v>84.734130000000007</c:v>
                </c:pt>
                <c:pt idx="22258">
                  <c:v>84.738910000000004</c:v>
                </c:pt>
                <c:pt idx="22259">
                  <c:v>84.743690000000001</c:v>
                </c:pt>
                <c:pt idx="22260">
                  <c:v>84.748459999999994</c:v>
                </c:pt>
                <c:pt idx="22261">
                  <c:v>84.753250000000008</c:v>
                </c:pt>
                <c:pt idx="22262">
                  <c:v>84.758020000000002</c:v>
                </c:pt>
                <c:pt idx="22263">
                  <c:v>84.762799999999999</c:v>
                </c:pt>
                <c:pt idx="22264">
                  <c:v>84.767570000000006</c:v>
                </c:pt>
                <c:pt idx="22265">
                  <c:v>84.772350000000003</c:v>
                </c:pt>
                <c:pt idx="22266">
                  <c:v>84.77713</c:v>
                </c:pt>
                <c:pt idx="22267">
                  <c:v>84.781909999999996</c:v>
                </c:pt>
                <c:pt idx="22268">
                  <c:v>84.786680000000004</c:v>
                </c:pt>
                <c:pt idx="22269">
                  <c:v>84.791460000000001</c:v>
                </c:pt>
                <c:pt idx="22270">
                  <c:v>84.796229999999994</c:v>
                </c:pt>
                <c:pt idx="22271">
                  <c:v>84.801020000000008</c:v>
                </c:pt>
                <c:pt idx="22272">
                  <c:v>84.805790000000002</c:v>
                </c:pt>
                <c:pt idx="22273">
                  <c:v>84.810569999999998</c:v>
                </c:pt>
                <c:pt idx="22274">
                  <c:v>84.815349999999995</c:v>
                </c:pt>
                <c:pt idx="22275">
                  <c:v>84.820120000000003</c:v>
                </c:pt>
                <c:pt idx="22276">
                  <c:v>84.8249</c:v>
                </c:pt>
                <c:pt idx="22277">
                  <c:v>84.82968000000001</c:v>
                </c:pt>
                <c:pt idx="22278">
                  <c:v>84.834460000000007</c:v>
                </c:pt>
                <c:pt idx="22279">
                  <c:v>84.839230000000001</c:v>
                </c:pt>
                <c:pt idx="22280">
                  <c:v>84.84402</c:v>
                </c:pt>
                <c:pt idx="22281">
                  <c:v>84.848789999999994</c:v>
                </c:pt>
                <c:pt idx="22282">
                  <c:v>84.853570000000005</c:v>
                </c:pt>
                <c:pt idx="22283">
                  <c:v>84.858339999999998</c:v>
                </c:pt>
                <c:pt idx="22284">
                  <c:v>84.863119999999995</c:v>
                </c:pt>
                <c:pt idx="22285">
                  <c:v>84.867899999999992</c:v>
                </c:pt>
                <c:pt idx="22286">
                  <c:v>84.872680000000003</c:v>
                </c:pt>
                <c:pt idx="22287">
                  <c:v>84.877449999999996</c:v>
                </c:pt>
                <c:pt idx="22288">
                  <c:v>84.882230000000007</c:v>
                </c:pt>
                <c:pt idx="22289">
                  <c:v>84.887010000000004</c:v>
                </c:pt>
                <c:pt idx="22290">
                  <c:v>84.89179</c:v>
                </c:pt>
                <c:pt idx="22291">
                  <c:v>84.896559999999994</c:v>
                </c:pt>
                <c:pt idx="22292">
                  <c:v>84.901340000000005</c:v>
                </c:pt>
                <c:pt idx="22293">
                  <c:v>84.906120000000001</c:v>
                </c:pt>
                <c:pt idx="22294">
                  <c:v>84.910890000000009</c:v>
                </c:pt>
                <c:pt idx="22295">
                  <c:v>84.915679999999995</c:v>
                </c:pt>
                <c:pt idx="22296">
                  <c:v>84.920449999999988</c:v>
                </c:pt>
                <c:pt idx="22297">
                  <c:v>84.925229999999999</c:v>
                </c:pt>
                <c:pt idx="22298">
                  <c:v>84.93</c:v>
                </c:pt>
                <c:pt idx="22299">
                  <c:v>84.934789999999992</c:v>
                </c:pt>
                <c:pt idx="22300">
                  <c:v>84.93956</c:v>
                </c:pt>
                <c:pt idx="22301">
                  <c:v>84.944339999999997</c:v>
                </c:pt>
                <c:pt idx="22302">
                  <c:v>84.94910999999999</c:v>
                </c:pt>
                <c:pt idx="22303">
                  <c:v>84.953890000000001</c:v>
                </c:pt>
                <c:pt idx="22304">
                  <c:v>84.958669999999998</c:v>
                </c:pt>
                <c:pt idx="22305">
                  <c:v>84.963449999999995</c:v>
                </c:pt>
                <c:pt idx="22306">
                  <c:v>84.968220000000002</c:v>
                </c:pt>
                <c:pt idx="22307">
                  <c:v>84.973000000000013</c:v>
                </c:pt>
                <c:pt idx="22308">
                  <c:v>84.977779999999996</c:v>
                </c:pt>
                <c:pt idx="22309">
                  <c:v>84.982559999999992</c:v>
                </c:pt>
                <c:pt idx="22310">
                  <c:v>84.98733</c:v>
                </c:pt>
                <c:pt idx="22311">
                  <c:v>84.992109999999997</c:v>
                </c:pt>
                <c:pt idx="22312">
                  <c:v>84.996890000000008</c:v>
                </c:pt>
                <c:pt idx="22313">
                  <c:v>85.001670000000004</c:v>
                </c:pt>
                <c:pt idx="22314">
                  <c:v>85.006450000000001</c:v>
                </c:pt>
                <c:pt idx="22315">
                  <c:v>85.011219999999994</c:v>
                </c:pt>
                <c:pt idx="22316">
                  <c:v>85.015999999999991</c:v>
                </c:pt>
                <c:pt idx="22317">
                  <c:v>85.020769999999999</c:v>
                </c:pt>
                <c:pt idx="22318">
                  <c:v>85.025559999999999</c:v>
                </c:pt>
                <c:pt idx="22319">
                  <c:v>85.030330000000006</c:v>
                </c:pt>
                <c:pt idx="22320">
                  <c:v>85.035110000000003</c:v>
                </c:pt>
                <c:pt idx="22321">
                  <c:v>85.039879999999997</c:v>
                </c:pt>
                <c:pt idx="22322">
                  <c:v>85.044669999999996</c:v>
                </c:pt>
                <c:pt idx="22323">
                  <c:v>85.049440000000004</c:v>
                </c:pt>
                <c:pt idx="22324">
                  <c:v>85.054220000000001</c:v>
                </c:pt>
                <c:pt idx="22325">
                  <c:v>85.058989999999994</c:v>
                </c:pt>
                <c:pt idx="22326">
                  <c:v>85.063780000000008</c:v>
                </c:pt>
                <c:pt idx="22327">
                  <c:v>85.068550000000002</c:v>
                </c:pt>
                <c:pt idx="22328">
                  <c:v>85.073329999999999</c:v>
                </c:pt>
                <c:pt idx="22329">
                  <c:v>85.078109999999995</c:v>
                </c:pt>
                <c:pt idx="22330">
                  <c:v>85.082880000000003</c:v>
                </c:pt>
                <c:pt idx="22331">
                  <c:v>85.08766</c:v>
                </c:pt>
                <c:pt idx="22332">
                  <c:v>85.092440000000011</c:v>
                </c:pt>
                <c:pt idx="22333">
                  <c:v>85.097220000000007</c:v>
                </c:pt>
                <c:pt idx="22334">
                  <c:v>85.101990000000001</c:v>
                </c:pt>
                <c:pt idx="22335">
                  <c:v>85.106780000000001</c:v>
                </c:pt>
                <c:pt idx="22336">
                  <c:v>85.111549999999994</c:v>
                </c:pt>
                <c:pt idx="22337">
                  <c:v>85.116330000000005</c:v>
                </c:pt>
                <c:pt idx="22338">
                  <c:v>85.121099999999998</c:v>
                </c:pt>
                <c:pt idx="22339">
                  <c:v>85.125879999999995</c:v>
                </c:pt>
                <c:pt idx="22340">
                  <c:v>85.130659999999992</c:v>
                </c:pt>
                <c:pt idx="22341">
                  <c:v>85.135440000000003</c:v>
                </c:pt>
                <c:pt idx="22342">
                  <c:v>85.140209999999996</c:v>
                </c:pt>
                <c:pt idx="22343">
                  <c:v>85.144990000000007</c:v>
                </c:pt>
                <c:pt idx="22344">
                  <c:v>85.149770000000004</c:v>
                </c:pt>
                <c:pt idx="22345">
                  <c:v>85.15455</c:v>
                </c:pt>
                <c:pt idx="22346">
                  <c:v>85.159319999999994</c:v>
                </c:pt>
                <c:pt idx="22347">
                  <c:v>85.164100000000005</c:v>
                </c:pt>
                <c:pt idx="22348">
                  <c:v>85.168880000000001</c:v>
                </c:pt>
                <c:pt idx="22349">
                  <c:v>85.173659999999998</c:v>
                </c:pt>
                <c:pt idx="22350">
                  <c:v>85.178430000000006</c:v>
                </c:pt>
                <c:pt idx="22351">
                  <c:v>85.183209999999988</c:v>
                </c:pt>
                <c:pt idx="22352">
                  <c:v>85.187989999999999</c:v>
                </c:pt>
                <c:pt idx="22353">
                  <c:v>85.192769999999996</c:v>
                </c:pt>
                <c:pt idx="22354">
                  <c:v>85.197549999999993</c:v>
                </c:pt>
                <c:pt idx="22355">
                  <c:v>85.20232</c:v>
                </c:pt>
                <c:pt idx="22356">
                  <c:v>85.207099999999997</c:v>
                </c:pt>
                <c:pt idx="22357">
                  <c:v>85.211880000000008</c:v>
                </c:pt>
                <c:pt idx="22358">
                  <c:v>85.216660000000005</c:v>
                </c:pt>
                <c:pt idx="22359">
                  <c:v>85.221429999999998</c:v>
                </c:pt>
                <c:pt idx="22360">
                  <c:v>85.226209999999995</c:v>
                </c:pt>
                <c:pt idx="22361">
                  <c:v>85.230990000000006</c:v>
                </c:pt>
                <c:pt idx="22362">
                  <c:v>85.235770000000002</c:v>
                </c:pt>
                <c:pt idx="22363">
                  <c:v>85.24054000000001</c:v>
                </c:pt>
                <c:pt idx="22364">
                  <c:v>85.245319999999992</c:v>
                </c:pt>
                <c:pt idx="22365">
                  <c:v>85.25009</c:v>
                </c:pt>
                <c:pt idx="22366">
                  <c:v>85.25488</c:v>
                </c:pt>
                <c:pt idx="22367">
                  <c:v>85.259650000000008</c:v>
                </c:pt>
                <c:pt idx="22368">
                  <c:v>85.264430000000004</c:v>
                </c:pt>
                <c:pt idx="22369">
                  <c:v>85.269210000000001</c:v>
                </c:pt>
                <c:pt idx="22370">
                  <c:v>85.273989999999998</c:v>
                </c:pt>
                <c:pt idx="22371">
                  <c:v>85.278759999999991</c:v>
                </c:pt>
                <c:pt idx="22372">
                  <c:v>85.283540000000002</c:v>
                </c:pt>
                <c:pt idx="22373">
                  <c:v>85.288319999999999</c:v>
                </c:pt>
                <c:pt idx="22374">
                  <c:v>85.293099999999995</c:v>
                </c:pt>
                <c:pt idx="22375">
                  <c:v>85.297880000000006</c:v>
                </c:pt>
                <c:pt idx="22376">
                  <c:v>85.30265</c:v>
                </c:pt>
                <c:pt idx="22377">
                  <c:v>85.307429999999997</c:v>
                </c:pt>
                <c:pt idx="22378">
                  <c:v>85.312209999999993</c:v>
                </c:pt>
                <c:pt idx="22379">
                  <c:v>85.31698999999999</c:v>
                </c:pt>
                <c:pt idx="22380">
                  <c:v>85.321759999999998</c:v>
                </c:pt>
                <c:pt idx="22381">
                  <c:v>85.326540000000008</c:v>
                </c:pt>
                <c:pt idx="22382">
                  <c:v>85.331309999999988</c:v>
                </c:pt>
                <c:pt idx="22383">
                  <c:v>85.336100000000002</c:v>
                </c:pt>
                <c:pt idx="22384">
                  <c:v>85.340869999999995</c:v>
                </c:pt>
                <c:pt idx="22385">
                  <c:v>85.345649999999992</c:v>
                </c:pt>
                <c:pt idx="22386">
                  <c:v>85.35042</c:v>
                </c:pt>
                <c:pt idx="22387">
                  <c:v>85.35521</c:v>
                </c:pt>
                <c:pt idx="22388">
                  <c:v>85.359980000000007</c:v>
                </c:pt>
                <c:pt idx="22389">
                  <c:v>85.364760000000004</c:v>
                </c:pt>
                <c:pt idx="22390">
                  <c:v>85.369529999999997</c:v>
                </c:pt>
                <c:pt idx="22391">
                  <c:v>85.374319999999997</c:v>
                </c:pt>
                <c:pt idx="22392">
                  <c:v>85.379090000000005</c:v>
                </c:pt>
                <c:pt idx="22393">
                  <c:v>85.383870000000002</c:v>
                </c:pt>
                <c:pt idx="22394">
                  <c:v>85.388649999999998</c:v>
                </c:pt>
                <c:pt idx="22395">
                  <c:v>85.393430000000009</c:v>
                </c:pt>
                <c:pt idx="22396">
                  <c:v>85.398199999999989</c:v>
                </c:pt>
                <c:pt idx="22397">
                  <c:v>85.402979999999999</c:v>
                </c:pt>
                <c:pt idx="22398">
                  <c:v>85.407759999999996</c:v>
                </c:pt>
                <c:pt idx="22399">
                  <c:v>85.412539999999993</c:v>
                </c:pt>
                <c:pt idx="22400">
                  <c:v>85.417320000000004</c:v>
                </c:pt>
                <c:pt idx="22401">
                  <c:v>85.422090000000011</c:v>
                </c:pt>
                <c:pt idx="22402">
                  <c:v>85.426870000000008</c:v>
                </c:pt>
                <c:pt idx="22403">
                  <c:v>85.431650000000005</c:v>
                </c:pt>
                <c:pt idx="22404">
                  <c:v>85.436429999999987</c:v>
                </c:pt>
                <c:pt idx="22405">
                  <c:v>85.441199999999995</c:v>
                </c:pt>
                <c:pt idx="22406">
                  <c:v>85.445980000000006</c:v>
                </c:pt>
                <c:pt idx="22407">
                  <c:v>85.450760000000002</c:v>
                </c:pt>
                <c:pt idx="22408">
                  <c:v>85.455539999999999</c:v>
                </c:pt>
                <c:pt idx="22409">
                  <c:v>85.460309999999993</c:v>
                </c:pt>
                <c:pt idx="22410">
                  <c:v>85.465089999999989</c:v>
                </c:pt>
                <c:pt idx="22411">
                  <c:v>85.46987</c:v>
                </c:pt>
                <c:pt idx="22412">
                  <c:v>85.474649999999997</c:v>
                </c:pt>
                <c:pt idx="22413">
                  <c:v>85.479420000000005</c:v>
                </c:pt>
                <c:pt idx="22414">
                  <c:v>85.484200000000001</c:v>
                </c:pt>
                <c:pt idx="22415">
                  <c:v>85.488980000000012</c:v>
                </c:pt>
                <c:pt idx="22416">
                  <c:v>85.493760000000009</c:v>
                </c:pt>
                <c:pt idx="22417">
                  <c:v>85.498530000000002</c:v>
                </c:pt>
                <c:pt idx="22418">
                  <c:v>85.503309999999999</c:v>
                </c:pt>
                <c:pt idx="22419">
                  <c:v>85.508089999999996</c:v>
                </c:pt>
                <c:pt idx="22420">
                  <c:v>85.512870000000007</c:v>
                </c:pt>
                <c:pt idx="22421">
                  <c:v>85.51764</c:v>
                </c:pt>
                <c:pt idx="22422">
                  <c:v>85.522419999999997</c:v>
                </c:pt>
                <c:pt idx="22423">
                  <c:v>85.527199999999993</c:v>
                </c:pt>
                <c:pt idx="22424">
                  <c:v>85.53197999999999</c:v>
                </c:pt>
                <c:pt idx="22425">
                  <c:v>85.536760000000001</c:v>
                </c:pt>
                <c:pt idx="22426">
                  <c:v>85.541530000000009</c:v>
                </c:pt>
                <c:pt idx="22427">
                  <c:v>85.546310000000005</c:v>
                </c:pt>
                <c:pt idx="22428">
                  <c:v>85.551090000000002</c:v>
                </c:pt>
                <c:pt idx="22429">
                  <c:v>85.555870000000013</c:v>
                </c:pt>
                <c:pt idx="22430">
                  <c:v>85.560639999999992</c:v>
                </c:pt>
                <c:pt idx="22431">
                  <c:v>85.565429999999992</c:v>
                </c:pt>
                <c:pt idx="22432">
                  <c:v>85.5702</c:v>
                </c:pt>
                <c:pt idx="22433">
                  <c:v>85.574979999999996</c:v>
                </c:pt>
                <c:pt idx="22434">
                  <c:v>85.57974999999999</c:v>
                </c:pt>
                <c:pt idx="22435">
                  <c:v>85.584540000000004</c:v>
                </c:pt>
                <c:pt idx="22436">
                  <c:v>85.589309999999998</c:v>
                </c:pt>
                <c:pt idx="22437">
                  <c:v>85.594089999999994</c:v>
                </c:pt>
                <c:pt idx="22438">
                  <c:v>85.598860000000002</c:v>
                </c:pt>
                <c:pt idx="22439">
                  <c:v>85.603650000000002</c:v>
                </c:pt>
                <c:pt idx="22440">
                  <c:v>85.60842000000001</c:v>
                </c:pt>
                <c:pt idx="22441">
                  <c:v>85.613200000000006</c:v>
                </c:pt>
                <c:pt idx="22442">
                  <c:v>85.61797</c:v>
                </c:pt>
                <c:pt idx="22443">
                  <c:v>85.62276</c:v>
                </c:pt>
                <c:pt idx="22444">
                  <c:v>85.627529999999993</c:v>
                </c:pt>
                <c:pt idx="22445">
                  <c:v>85.632310000000004</c:v>
                </c:pt>
                <c:pt idx="22446">
                  <c:v>85.637090000000001</c:v>
                </c:pt>
                <c:pt idx="22447">
                  <c:v>85.641869999999997</c:v>
                </c:pt>
                <c:pt idx="22448">
                  <c:v>85.646639999999991</c:v>
                </c:pt>
                <c:pt idx="22449">
                  <c:v>85.651420000000002</c:v>
                </c:pt>
                <c:pt idx="22450">
                  <c:v>85.656199999999998</c:v>
                </c:pt>
                <c:pt idx="22451">
                  <c:v>85.660979999999995</c:v>
                </c:pt>
                <c:pt idx="22452">
                  <c:v>85.665750000000003</c:v>
                </c:pt>
                <c:pt idx="22453">
                  <c:v>85.670529999999999</c:v>
                </c:pt>
                <c:pt idx="22454">
                  <c:v>85.67531000000001</c:v>
                </c:pt>
                <c:pt idx="22455">
                  <c:v>85.680090000000007</c:v>
                </c:pt>
                <c:pt idx="22456">
                  <c:v>85.684869999999989</c:v>
                </c:pt>
                <c:pt idx="22457">
                  <c:v>85.689639999999997</c:v>
                </c:pt>
                <c:pt idx="22458">
                  <c:v>85.694419999999994</c:v>
                </c:pt>
                <c:pt idx="22459">
                  <c:v>85.699200000000005</c:v>
                </c:pt>
                <c:pt idx="22460">
                  <c:v>85.703980000000001</c:v>
                </c:pt>
                <c:pt idx="22461">
                  <c:v>85.708749999999995</c:v>
                </c:pt>
                <c:pt idx="22462">
                  <c:v>85.713540000000009</c:v>
                </c:pt>
                <c:pt idx="22463">
                  <c:v>85.718310000000002</c:v>
                </c:pt>
                <c:pt idx="22464">
                  <c:v>85.723089999999999</c:v>
                </c:pt>
                <c:pt idx="22465">
                  <c:v>85.727860000000007</c:v>
                </c:pt>
                <c:pt idx="22466">
                  <c:v>85.732649999999992</c:v>
                </c:pt>
                <c:pt idx="22467">
                  <c:v>85.73742</c:v>
                </c:pt>
                <c:pt idx="22468">
                  <c:v>85.742200000000011</c:v>
                </c:pt>
                <c:pt idx="22469">
                  <c:v>85.746970000000005</c:v>
                </c:pt>
                <c:pt idx="22470">
                  <c:v>85.75175999999999</c:v>
                </c:pt>
                <c:pt idx="22471">
                  <c:v>85.756529999999998</c:v>
                </c:pt>
                <c:pt idx="22472">
                  <c:v>85.761309999999995</c:v>
                </c:pt>
                <c:pt idx="22473">
                  <c:v>85.766090000000005</c:v>
                </c:pt>
                <c:pt idx="22474">
                  <c:v>85.770870000000002</c:v>
                </c:pt>
                <c:pt idx="22475">
                  <c:v>85.775639999999996</c:v>
                </c:pt>
                <c:pt idx="22476">
                  <c:v>85.780419999999992</c:v>
                </c:pt>
                <c:pt idx="22477">
                  <c:v>85.785200000000003</c:v>
                </c:pt>
                <c:pt idx="22478">
                  <c:v>85.78998</c:v>
                </c:pt>
                <c:pt idx="22479">
                  <c:v>85.794750000000008</c:v>
                </c:pt>
                <c:pt idx="22480">
                  <c:v>85.799530000000004</c:v>
                </c:pt>
                <c:pt idx="22481">
                  <c:v>85.804310000000001</c:v>
                </c:pt>
                <c:pt idx="22482">
                  <c:v>85.809089999999998</c:v>
                </c:pt>
                <c:pt idx="22483">
                  <c:v>85.813869999999994</c:v>
                </c:pt>
                <c:pt idx="22484">
                  <c:v>85.818640000000002</c:v>
                </c:pt>
                <c:pt idx="22485">
                  <c:v>85.823419999999999</c:v>
                </c:pt>
                <c:pt idx="22486">
                  <c:v>85.828199999999995</c:v>
                </c:pt>
                <c:pt idx="22487">
                  <c:v>85.832980000000006</c:v>
                </c:pt>
                <c:pt idx="22488">
                  <c:v>85.837760000000003</c:v>
                </c:pt>
                <c:pt idx="22489">
                  <c:v>85.842529999999996</c:v>
                </c:pt>
                <c:pt idx="22490">
                  <c:v>85.847309999999993</c:v>
                </c:pt>
                <c:pt idx="22491">
                  <c:v>85.852090000000004</c:v>
                </c:pt>
                <c:pt idx="22492">
                  <c:v>85.856870000000001</c:v>
                </c:pt>
                <c:pt idx="22493">
                  <c:v>85.861649999999997</c:v>
                </c:pt>
                <c:pt idx="22494">
                  <c:v>85.866420000000005</c:v>
                </c:pt>
                <c:pt idx="22495">
                  <c:v>85.871200000000002</c:v>
                </c:pt>
                <c:pt idx="22496">
                  <c:v>85.875979999999998</c:v>
                </c:pt>
                <c:pt idx="22497">
                  <c:v>85.880759999999995</c:v>
                </c:pt>
                <c:pt idx="22498">
                  <c:v>85.885530000000003</c:v>
                </c:pt>
                <c:pt idx="22499">
                  <c:v>85.890320000000003</c:v>
                </c:pt>
                <c:pt idx="22500">
                  <c:v>85.895089999999996</c:v>
                </c:pt>
                <c:pt idx="22501">
                  <c:v>85.899870000000007</c:v>
                </c:pt>
                <c:pt idx="22502">
                  <c:v>85.904640000000001</c:v>
                </c:pt>
                <c:pt idx="22503">
                  <c:v>85.90943</c:v>
                </c:pt>
                <c:pt idx="22504">
                  <c:v>85.914199999999994</c:v>
                </c:pt>
                <c:pt idx="22505">
                  <c:v>85.918980000000005</c:v>
                </c:pt>
                <c:pt idx="22506">
                  <c:v>85.923749999999998</c:v>
                </c:pt>
                <c:pt idx="22507">
                  <c:v>85.928539999999998</c:v>
                </c:pt>
                <c:pt idx="22508">
                  <c:v>85.933310000000006</c:v>
                </c:pt>
                <c:pt idx="22509">
                  <c:v>85.938089999999988</c:v>
                </c:pt>
                <c:pt idx="22510">
                  <c:v>85.942869999999999</c:v>
                </c:pt>
                <c:pt idx="22511">
                  <c:v>85.947649999999996</c:v>
                </c:pt>
                <c:pt idx="22512">
                  <c:v>85.952420000000004</c:v>
                </c:pt>
                <c:pt idx="22513">
                  <c:v>85.9572</c:v>
                </c:pt>
                <c:pt idx="22514">
                  <c:v>85.961979999999997</c:v>
                </c:pt>
                <c:pt idx="22515">
                  <c:v>85.966760000000008</c:v>
                </c:pt>
                <c:pt idx="22516">
                  <c:v>85.971530000000001</c:v>
                </c:pt>
                <c:pt idx="22517">
                  <c:v>85.976320000000001</c:v>
                </c:pt>
                <c:pt idx="22518">
                  <c:v>85.981089999999995</c:v>
                </c:pt>
                <c:pt idx="22519">
                  <c:v>85.985870000000006</c:v>
                </c:pt>
                <c:pt idx="22520">
                  <c:v>85.990639999999999</c:v>
                </c:pt>
                <c:pt idx="22521">
                  <c:v>85.995429999999999</c:v>
                </c:pt>
                <c:pt idx="22522">
                  <c:v>86.000199999999992</c:v>
                </c:pt>
                <c:pt idx="22523">
                  <c:v>86.004979999999989</c:v>
                </c:pt>
                <c:pt idx="22524">
                  <c:v>86.00976</c:v>
                </c:pt>
                <c:pt idx="22525">
                  <c:v>86.014539999999997</c:v>
                </c:pt>
                <c:pt idx="22526">
                  <c:v>86.019310000000004</c:v>
                </c:pt>
                <c:pt idx="22527">
                  <c:v>86.024090000000001</c:v>
                </c:pt>
                <c:pt idx="22528">
                  <c:v>86.028869999999998</c:v>
                </c:pt>
                <c:pt idx="22529">
                  <c:v>86.033650000000009</c:v>
                </c:pt>
                <c:pt idx="22530">
                  <c:v>86.038430000000005</c:v>
                </c:pt>
                <c:pt idx="22531">
                  <c:v>86.043199999999999</c:v>
                </c:pt>
                <c:pt idx="22532">
                  <c:v>86.047979999999995</c:v>
                </c:pt>
                <c:pt idx="22533">
                  <c:v>86.052760000000006</c:v>
                </c:pt>
                <c:pt idx="22534">
                  <c:v>86.057540000000003</c:v>
                </c:pt>
                <c:pt idx="22535">
                  <c:v>86.06232</c:v>
                </c:pt>
                <c:pt idx="22536">
                  <c:v>86.067099999999996</c:v>
                </c:pt>
                <c:pt idx="22537">
                  <c:v>86.07186999999999</c:v>
                </c:pt>
                <c:pt idx="22538">
                  <c:v>86.076650000000001</c:v>
                </c:pt>
                <c:pt idx="22539">
                  <c:v>86.081429999999997</c:v>
                </c:pt>
                <c:pt idx="22540">
                  <c:v>86.086209999999994</c:v>
                </c:pt>
                <c:pt idx="22541">
                  <c:v>86.090980000000002</c:v>
                </c:pt>
                <c:pt idx="22542">
                  <c:v>86.095770000000002</c:v>
                </c:pt>
                <c:pt idx="22543">
                  <c:v>86.100540000000009</c:v>
                </c:pt>
                <c:pt idx="22544">
                  <c:v>86.105320000000006</c:v>
                </c:pt>
                <c:pt idx="22545">
                  <c:v>86.11009</c:v>
                </c:pt>
                <c:pt idx="22546">
                  <c:v>86.114879999999999</c:v>
                </c:pt>
                <c:pt idx="22547">
                  <c:v>86.119650000000007</c:v>
                </c:pt>
                <c:pt idx="22548">
                  <c:v>86.124430000000004</c:v>
                </c:pt>
                <c:pt idx="22549">
                  <c:v>86.12921</c:v>
                </c:pt>
                <c:pt idx="22550">
                  <c:v>86.133989999999997</c:v>
                </c:pt>
                <c:pt idx="22551">
                  <c:v>86.138759999999991</c:v>
                </c:pt>
                <c:pt idx="22552">
                  <c:v>86.143540000000002</c:v>
                </c:pt>
                <c:pt idx="22553">
                  <c:v>86.148319999999998</c:v>
                </c:pt>
                <c:pt idx="22554">
                  <c:v>86.153099999999995</c:v>
                </c:pt>
                <c:pt idx="22555">
                  <c:v>86.157870000000003</c:v>
                </c:pt>
                <c:pt idx="22556">
                  <c:v>86.162660000000002</c:v>
                </c:pt>
                <c:pt idx="22557">
                  <c:v>86.16743000000001</c:v>
                </c:pt>
                <c:pt idx="22558">
                  <c:v>86.172209999999993</c:v>
                </c:pt>
                <c:pt idx="22559">
                  <c:v>86.17698</c:v>
                </c:pt>
                <c:pt idx="22560">
                  <c:v>86.18177</c:v>
                </c:pt>
                <c:pt idx="22561">
                  <c:v>86.186540000000008</c:v>
                </c:pt>
                <c:pt idx="22562">
                  <c:v>86.191320000000005</c:v>
                </c:pt>
                <c:pt idx="22563">
                  <c:v>86.196100000000001</c:v>
                </c:pt>
                <c:pt idx="22564">
                  <c:v>86.200879999999998</c:v>
                </c:pt>
                <c:pt idx="22565">
                  <c:v>86.205649999999991</c:v>
                </c:pt>
                <c:pt idx="22566">
                  <c:v>86.210440000000006</c:v>
                </c:pt>
                <c:pt idx="22567">
                  <c:v>86.215209999999999</c:v>
                </c:pt>
                <c:pt idx="22568">
                  <c:v>86.219989999999996</c:v>
                </c:pt>
                <c:pt idx="22569">
                  <c:v>86.224760000000003</c:v>
                </c:pt>
                <c:pt idx="22570">
                  <c:v>86.229550000000003</c:v>
                </c:pt>
                <c:pt idx="22571">
                  <c:v>86.234319999999997</c:v>
                </c:pt>
                <c:pt idx="22572">
                  <c:v>86.239099999999993</c:v>
                </c:pt>
                <c:pt idx="22573">
                  <c:v>86.24387999999999</c:v>
                </c:pt>
                <c:pt idx="22574">
                  <c:v>86.248660000000001</c:v>
                </c:pt>
                <c:pt idx="22575">
                  <c:v>86.253430000000009</c:v>
                </c:pt>
                <c:pt idx="22576">
                  <c:v>86.258210000000005</c:v>
                </c:pt>
                <c:pt idx="22577">
                  <c:v>86.262990000000002</c:v>
                </c:pt>
                <c:pt idx="22578">
                  <c:v>86.267769999999999</c:v>
                </c:pt>
                <c:pt idx="22579">
                  <c:v>86.27255000000001</c:v>
                </c:pt>
                <c:pt idx="22580">
                  <c:v>86.277330000000006</c:v>
                </c:pt>
                <c:pt idx="22581">
                  <c:v>86.2821</c:v>
                </c:pt>
                <c:pt idx="22582">
                  <c:v>86.286879999999996</c:v>
                </c:pt>
                <c:pt idx="22583">
                  <c:v>86.291660000000007</c:v>
                </c:pt>
                <c:pt idx="22584">
                  <c:v>86.296440000000004</c:v>
                </c:pt>
                <c:pt idx="22585">
                  <c:v>86.301209999999998</c:v>
                </c:pt>
                <c:pt idx="22586">
                  <c:v>86.305989999999994</c:v>
                </c:pt>
                <c:pt idx="22587">
                  <c:v>86.310769999999991</c:v>
                </c:pt>
                <c:pt idx="22588">
                  <c:v>86.315550000000002</c:v>
                </c:pt>
                <c:pt idx="22589">
                  <c:v>86.320329999999998</c:v>
                </c:pt>
                <c:pt idx="22590">
                  <c:v>86.325109999999995</c:v>
                </c:pt>
                <c:pt idx="22591">
                  <c:v>86.329880000000003</c:v>
                </c:pt>
                <c:pt idx="22592">
                  <c:v>86.33466</c:v>
                </c:pt>
                <c:pt idx="22593">
                  <c:v>86.33944000000001</c:v>
                </c:pt>
                <c:pt idx="22594">
                  <c:v>86.344219999999993</c:v>
                </c:pt>
                <c:pt idx="22595">
                  <c:v>86.34899999999999</c:v>
                </c:pt>
                <c:pt idx="22596">
                  <c:v>86.353769999999997</c:v>
                </c:pt>
                <c:pt idx="22597">
                  <c:v>86.358550000000008</c:v>
                </c:pt>
                <c:pt idx="22598">
                  <c:v>86.363330000000005</c:v>
                </c:pt>
                <c:pt idx="22599">
                  <c:v>86.368110000000001</c:v>
                </c:pt>
                <c:pt idx="22600">
                  <c:v>86.372889999999998</c:v>
                </c:pt>
                <c:pt idx="22601">
                  <c:v>86.377670000000009</c:v>
                </c:pt>
                <c:pt idx="22602">
                  <c:v>86.382440000000003</c:v>
                </c:pt>
                <c:pt idx="22603">
                  <c:v>86.387219999999999</c:v>
                </c:pt>
                <c:pt idx="22604">
                  <c:v>86.391999999999996</c:v>
                </c:pt>
                <c:pt idx="22605">
                  <c:v>86.396780000000007</c:v>
                </c:pt>
                <c:pt idx="22606">
                  <c:v>86.40155</c:v>
                </c:pt>
                <c:pt idx="22607">
                  <c:v>86.40634</c:v>
                </c:pt>
                <c:pt idx="22608">
                  <c:v>86.411109999999994</c:v>
                </c:pt>
                <c:pt idx="22609">
                  <c:v>86.41588999999999</c:v>
                </c:pt>
                <c:pt idx="22610">
                  <c:v>86.420670000000001</c:v>
                </c:pt>
                <c:pt idx="22611">
                  <c:v>86.425449999999998</c:v>
                </c:pt>
                <c:pt idx="22612">
                  <c:v>86.430220000000006</c:v>
                </c:pt>
                <c:pt idx="22613">
                  <c:v>86.435010000000005</c:v>
                </c:pt>
                <c:pt idx="22614">
                  <c:v>86.439779999999999</c:v>
                </c:pt>
                <c:pt idx="22615">
                  <c:v>86.44456000000001</c:v>
                </c:pt>
                <c:pt idx="22616">
                  <c:v>86.449330000000003</c:v>
                </c:pt>
                <c:pt idx="22617">
                  <c:v>86.454119999999989</c:v>
                </c:pt>
                <c:pt idx="22618">
                  <c:v>86.458889999999997</c:v>
                </c:pt>
                <c:pt idx="22619">
                  <c:v>86.463670000000008</c:v>
                </c:pt>
                <c:pt idx="22620">
                  <c:v>86.468450000000004</c:v>
                </c:pt>
                <c:pt idx="22621">
                  <c:v>86.473230000000001</c:v>
                </c:pt>
                <c:pt idx="22622">
                  <c:v>86.477999999999994</c:v>
                </c:pt>
                <c:pt idx="22623">
                  <c:v>86.482790000000008</c:v>
                </c:pt>
                <c:pt idx="22624">
                  <c:v>86.487560000000002</c:v>
                </c:pt>
                <c:pt idx="22625">
                  <c:v>86.492339999999999</c:v>
                </c:pt>
                <c:pt idx="22626">
                  <c:v>86.497119999999995</c:v>
                </c:pt>
                <c:pt idx="22627">
                  <c:v>86.501900000000006</c:v>
                </c:pt>
                <c:pt idx="22628">
                  <c:v>86.50667</c:v>
                </c:pt>
                <c:pt idx="22629">
                  <c:v>86.511450000000011</c:v>
                </c:pt>
                <c:pt idx="22630">
                  <c:v>86.516229999999993</c:v>
                </c:pt>
                <c:pt idx="22631">
                  <c:v>86.52100999999999</c:v>
                </c:pt>
                <c:pt idx="22632">
                  <c:v>86.525779999999997</c:v>
                </c:pt>
                <c:pt idx="22633">
                  <c:v>86.530569999999997</c:v>
                </c:pt>
                <c:pt idx="22634">
                  <c:v>86.535340000000005</c:v>
                </c:pt>
                <c:pt idx="22635">
                  <c:v>86.540120000000002</c:v>
                </c:pt>
                <c:pt idx="22636">
                  <c:v>86.544899999999998</c:v>
                </c:pt>
                <c:pt idx="22637">
                  <c:v>86.549680000000009</c:v>
                </c:pt>
                <c:pt idx="22638">
                  <c:v>86.554450000000003</c:v>
                </c:pt>
                <c:pt idx="22639">
                  <c:v>86.559240000000003</c:v>
                </c:pt>
                <c:pt idx="22640">
                  <c:v>86.564009999999996</c:v>
                </c:pt>
                <c:pt idx="22641">
                  <c:v>86.568790000000007</c:v>
                </c:pt>
                <c:pt idx="22642">
                  <c:v>86.573570000000004</c:v>
                </c:pt>
                <c:pt idx="22643">
                  <c:v>86.57835</c:v>
                </c:pt>
                <c:pt idx="22644">
                  <c:v>86.583119999999994</c:v>
                </c:pt>
                <c:pt idx="22645">
                  <c:v>86.587899999999991</c:v>
                </c:pt>
                <c:pt idx="22646">
                  <c:v>86.592680000000001</c:v>
                </c:pt>
                <c:pt idx="22647">
                  <c:v>86.597459999999998</c:v>
                </c:pt>
                <c:pt idx="22648">
                  <c:v>86.602230000000006</c:v>
                </c:pt>
                <c:pt idx="22649">
                  <c:v>86.607020000000006</c:v>
                </c:pt>
                <c:pt idx="22650">
                  <c:v>86.611789999999999</c:v>
                </c:pt>
                <c:pt idx="22651">
                  <c:v>86.61657000000001</c:v>
                </c:pt>
                <c:pt idx="22652">
                  <c:v>86.621350000000007</c:v>
                </c:pt>
                <c:pt idx="22653">
                  <c:v>86.626129999999989</c:v>
                </c:pt>
                <c:pt idx="22654">
                  <c:v>86.630899999999997</c:v>
                </c:pt>
                <c:pt idx="22655">
                  <c:v>86.635689999999997</c:v>
                </c:pt>
                <c:pt idx="22656">
                  <c:v>86.640460000000004</c:v>
                </c:pt>
                <c:pt idx="22657">
                  <c:v>86.645240000000001</c:v>
                </c:pt>
                <c:pt idx="22658">
                  <c:v>86.650019999999998</c:v>
                </c:pt>
                <c:pt idx="22659">
                  <c:v>86.654800000000009</c:v>
                </c:pt>
                <c:pt idx="22660">
                  <c:v>86.659570000000002</c:v>
                </c:pt>
                <c:pt idx="22661">
                  <c:v>86.664360000000002</c:v>
                </c:pt>
                <c:pt idx="22662">
                  <c:v>86.669129999999996</c:v>
                </c:pt>
                <c:pt idx="22663">
                  <c:v>86.673910000000006</c:v>
                </c:pt>
                <c:pt idx="22664">
                  <c:v>86.67868</c:v>
                </c:pt>
                <c:pt idx="22665">
                  <c:v>86.68347</c:v>
                </c:pt>
                <c:pt idx="22666">
                  <c:v>86.688239999999993</c:v>
                </c:pt>
                <c:pt idx="22667">
                  <c:v>86.69301999999999</c:v>
                </c:pt>
                <c:pt idx="22668">
                  <c:v>86.697800000000001</c:v>
                </c:pt>
                <c:pt idx="22669">
                  <c:v>86.702579999999998</c:v>
                </c:pt>
                <c:pt idx="22670">
                  <c:v>86.707350000000005</c:v>
                </c:pt>
                <c:pt idx="22671">
                  <c:v>86.712139999999991</c:v>
                </c:pt>
                <c:pt idx="22672">
                  <c:v>86.716909999999999</c:v>
                </c:pt>
                <c:pt idx="22673">
                  <c:v>86.721690000000009</c:v>
                </c:pt>
                <c:pt idx="22674">
                  <c:v>86.726470000000006</c:v>
                </c:pt>
                <c:pt idx="22675">
                  <c:v>86.731250000000003</c:v>
                </c:pt>
                <c:pt idx="22676">
                  <c:v>86.736019999999996</c:v>
                </c:pt>
                <c:pt idx="22677">
                  <c:v>86.740809999999996</c:v>
                </c:pt>
                <c:pt idx="22678">
                  <c:v>86.745580000000004</c:v>
                </c:pt>
                <c:pt idx="22679">
                  <c:v>86.750360000000001</c:v>
                </c:pt>
                <c:pt idx="22680">
                  <c:v>86.755139999999997</c:v>
                </c:pt>
                <c:pt idx="22681">
                  <c:v>86.759920000000008</c:v>
                </c:pt>
                <c:pt idx="22682">
                  <c:v>86.764690000000002</c:v>
                </c:pt>
                <c:pt idx="22683">
                  <c:v>86.769480000000001</c:v>
                </c:pt>
                <c:pt idx="22684">
                  <c:v>86.774249999999995</c:v>
                </c:pt>
                <c:pt idx="22685">
                  <c:v>86.779029999999992</c:v>
                </c:pt>
                <c:pt idx="22686">
                  <c:v>86.783810000000003</c:v>
                </c:pt>
                <c:pt idx="22687">
                  <c:v>86.788589999999999</c:v>
                </c:pt>
                <c:pt idx="22688">
                  <c:v>86.793360000000007</c:v>
                </c:pt>
                <c:pt idx="22689">
                  <c:v>86.798150000000007</c:v>
                </c:pt>
                <c:pt idx="22690">
                  <c:v>86.80292</c:v>
                </c:pt>
                <c:pt idx="22691">
                  <c:v>86.807699999999997</c:v>
                </c:pt>
                <c:pt idx="22692">
                  <c:v>86.812479999999994</c:v>
                </c:pt>
                <c:pt idx="22693">
                  <c:v>86.81725999999999</c:v>
                </c:pt>
                <c:pt idx="22694">
                  <c:v>86.822029999999998</c:v>
                </c:pt>
                <c:pt idx="22695">
                  <c:v>86.826819999999998</c:v>
                </c:pt>
                <c:pt idx="22696">
                  <c:v>86.831590000000006</c:v>
                </c:pt>
                <c:pt idx="22697">
                  <c:v>86.836370000000002</c:v>
                </c:pt>
                <c:pt idx="22698">
                  <c:v>86.841139999999996</c:v>
                </c:pt>
                <c:pt idx="22699">
                  <c:v>86.845929999999996</c:v>
                </c:pt>
                <c:pt idx="22700">
                  <c:v>86.850700000000003</c:v>
                </c:pt>
                <c:pt idx="22701">
                  <c:v>86.85548</c:v>
                </c:pt>
                <c:pt idx="22702">
                  <c:v>86.860259999999997</c:v>
                </c:pt>
                <c:pt idx="22703">
                  <c:v>86.865040000000008</c:v>
                </c:pt>
                <c:pt idx="22704">
                  <c:v>86.869810000000001</c:v>
                </c:pt>
                <c:pt idx="22705">
                  <c:v>86.874600000000001</c:v>
                </c:pt>
                <c:pt idx="22706">
                  <c:v>86.879369999999994</c:v>
                </c:pt>
                <c:pt idx="22707">
                  <c:v>86.884149999999991</c:v>
                </c:pt>
                <c:pt idx="22708">
                  <c:v>86.888930000000002</c:v>
                </c:pt>
                <c:pt idx="22709">
                  <c:v>86.893709999999999</c:v>
                </c:pt>
                <c:pt idx="22710">
                  <c:v>86.898480000000006</c:v>
                </c:pt>
                <c:pt idx="22711">
                  <c:v>86.903270000000006</c:v>
                </c:pt>
                <c:pt idx="22712">
                  <c:v>86.90804</c:v>
                </c:pt>
                <c:pt idx="22713">
                  <c:v>86.912819999999996</c:v>
                </c:pt>
                <c:pt idx="22714">
                  <c:v>86.917599999999993</c:v>
                </c:pt>
                <c:pt idx="22715">
                  <c:v>86.92237999999999</c:v>
                </c:pt>
                <c:pt idx="22716">
                  <c:v>86.927149999999997</c:v>
                </c:pt>
                <c:pt idx="22717">
                  <c:v>86.931939999999997</c:v>
                </c:pt>
                <c:pt idx="22718">
                  <c:v>86.936710000000005</c:v>
                </c:pt>
                <c:pt idx="22719">
                  <c:v>86.941490000000002</c:v>
                </c:pt>
                <c:pt idx="22720">
                  <c:v>86.946270000000013</c:v>
                </c:pt>
                <c:pt idx="22721">
                  <c:v>86.951049999999995</c:v>
                </c:pt>
                <c:pt idx="22722">
                  <c:v>86.955820000000003</c:v>
                </c:pt>
                <c:pt idx="22723">
                  <c:v>86.960609999999988</c:v>
                </c:pt>
                <c:pt idx="22724">
                  <c:v>86.965379999999996</c:v>
                </c:pt>
                <c:pt idx="22725">
                  <c:v>86.970160000000007</c:v>
                </c:pt>
                <c:pt idx="22726">
                  <c:v>86.974940000000004</c:v>
                </c:pt>
                <c:pt idx="22727">
                  <c:v>86.97972</c:v>
                </c:pt>
                <c:pt idx="22728">
                  <c:v>86.984489999999994</c:v>
                </c:pt>
                <c:pt idx="22729">
                  <c:v>86.989280000000008</c:v>
                </c:pt>
                <c:pt idx="22730">
                  <c:v>86.994050000000001</c:v>
                </c:pt>
                <c:pt idx="22731">
                  <c:v>86.998829999999998</c:v>
                </c:pt>
                <c:pt idx="22732">
                  <c:v>87.003609999999995</c:v>
                </c:pt>
                <c:pt idx="22733">
                  <c:v>87.008390000000006</c:v>
                </c:pt>
                <c:pt idx="22734">
                  <c:v>87.013159999999999</c:v>
                </c:pt>
                <c:pt idx="22735">
                  <c:v>87.017949999999999</c:v>
                </c:pt>
                <c:pt idx="22736">
                  <c:v>87.022719999999993</c:v>
                </c:pt>
                <c:pt idx="22737">
                  <c:v>87.027499999999989</c:v>
                </c:pt>
                <c:pt idx="22738">
                  <c:v>87.03228</c:v>
                </c:pt>
                <c:pt idx="22739">
                  <c:v>87.037059999999997</c:v>
                </c:pt>
                <c:pt idx="22740">
                  <c:v>87.041839999999993</c:v>
                </c:pt>
                <c:pt idx="22741">
                  <c:v>87.046620000000004</c:v>
                </c:pt>
                <c:pt idx="22742">
                  <c:v>87.051390000000012</c:v>
                </c:pt>
                <c:pt idx="22743">
                  <c:v>87.056170000000009</c:v>
                </c:pt>
                <c:pt idx="22744">
                  <c:v>87.060949999999991</c:v>
                </c:pt>
                <c:pt idx="22745">
                  <c:v>87.065729999999988</c:v>
                </c:pt>
                <c:pt idx="22746">
                  <c:v>87.070509999999999</c:v>
                </c:pt>
                <c:pt idx="22747">
                  <c:v>87.075289999999995</c:v>
                </c:pt>
                <c:pt idx="22748">
                  <c:v>87.080060000000003</c:v>
                </c:pt>
                <c:pt idx="22749">
                  <c:v>87.08484</c:v>
                </c:pt>
                <c:pt idx="22750">
                  <c:v>87.089620000000011</c:v>
                </c:pt>
                <c:pt idx="22751">
                  <c:v>87.094400000000007</c:v>
                </c:pt>
                <c:pt idx="22752">
                  <c:v>87.099180000000004</c:v>
                </c:pt>
                <c:pt idx="22753">
                  <c:v>87.103960000000001</c:v>
                </c:pt>
                <c:pt idx="22754">
                  <c:v>87.108729999999994</c:v>
                </c:pt>
                <c:pt idx="22755">
                  <c:v>87.113510000000005</c:v>
                </c:pt>
                <c:pt idx="22756">
                  <c:v>87.118290000000002</c:v>
                </c:pt>
                <c:pt idx="22757">
                  <c:v>87.123069999999998</c:v>
                </c:pt>
                <c:pt idx="22758">
                  <c:v>87.127850000000009</c:v>
                </c:pt>
                <c:pt idx="22759">
                  <c:v>87.132630000000006</c:v>
                </c:pt>
                <c:pt idx="22760">
                  <c:v>87.1374</c:v>
                </c:pt>
                <c:pt idx="22761">
                  <c:v>87.142179999999996</c:v>
                </c:pt>
                <c:pt idx="22762">
                  <c:v>87.146959999999993</c:v>
                </c:pt>
                <c:pt idx="22763">
                  <c:v>87.151740000000004</c:v>
                </c:pt>
                <c:pt idx="22764">
                  <c:v>87.15652</c:v>
                </c:pt>
                <c:pt idx="22765">
                  <c:v>87.161299999999997</c:v>
                </c:pt>
                <c:pt idx="22766">
                  <c:v>87.166070000000005</c:v>
                </c:pt>
                <c:pt idx="22767">
                  <c:v>87.170849999999987</c:v>
                </c:pt>
                <c:pt idx="22768">
                  <c:v>87.175629999999998</c:v>
                </c:pt>
                <c:pt idx="22769">
                  <c:v>87.180409999999995</c:v>
                </c:pt>
                <c:pt idx="22770">
                  <c:v>87.185189999999992</c:v>
                </c:pt>
                <c:pt idx="22771">
                  <c:v>87.189959999999999</c:v>
                </c:pt>
                <c:pt idx="22772">
                  <c:v>87.19474000000001</c:v>
                </c:pt>
                <c:pt idx="22773">
                  <c:v>87.199520000000007</c:v>
                </c:pt>
                <c:pt idx="22774">
                  <c:v>87.204300000000003</c:v>
                </c:pt>
                <c:pt idx="22775">
                  <c:v>87.20908</c:v>
                </c:pt>
                <c:pt idx="22776">
                  <c:v>87.213860000000011</c:v>
                </c:pt>
                <c:pt idx="22777">
                  <c:v>87.218630000000005</c:v>
                </c:pt>
                <c:pt idx="22778">
                  <c:v>87.22341999999999</c:v>
                </c:pt>
                <c:pt idx="22779">
                  <c:v>87.228189999999998</c:v>
                </c:pt>
                <c:pt idx="22780">
                  <c:v>87.232970000000009</c:v>
                </c:pt>
                <c:pt idx="22781">
                  <c:v>87.237750000000005</c:v>
                </c:pt>
                <c:pt idx="22782">
                  <c:v>87.242530000000002</c:v>
                </c:pt>
                <c:pt idx="22783">
                  <c:v>87.247299999999996</c:v>
                </c:pt>
                <c:pt idx="22784">
                  <c:v>87.25209000000001</c:v>
                </c:pt>
                <c:pt idx="22785">
                  <c:v>87.256860000000003</c:v>
                </c:pt>
                <c:pt idx="22786">
                  <c:v>87.26164</c:v>
                </c:pt>
                <c:pt idx="22787">
                  <c:v>87.266419999999997</c:v>
                </c:pt>
                <c:pt idx="22788">
                  <c:v>87.271199999999993</c:v>
                </c:pt>
                <c:pt idx="22789">
                  <c:v>87.275970000000001</c:v>
                </c:pt>
                <c:pt idx="22790">
                  <c:v>87.280760000000001</c:v>
                </c:pt>
                <c:pt idx="22791">
                  <c:v>87.285529999999994</c:v>
                </c:pt>
                <c:pt idx="22792">
                  <c:v>87.290309999999991</c:v>
                </c:pt>
                <c:pt idx="22793">
                  <c:v>87.295090000000002</c:v>
                </c:pt>
                <c:pt idx="22794">
                  <c:v>87.299869999999999</c:v>
                </c:pt>
                <c:pt idx="22795">
                  <c:v>87.304649999999995</c:v>
                </c:pt>
                <c:pt idx="22796">
                  <c:v>87.309429999999992</c:v>
                </c:pt>
                <c:pt idx="22797">
                  <c:v>87.3142</c:v>
                </c:pt>
                <c:pt idx="22798">
                  <c:v>87.318989999999999</c:v>
                </c:pt>
                <c:pt idx="22799">
                  <c:v>87.323760000000007</c:v>
                </c:pt>
                <c:pt idx="22800">
                  <c:v>87.32853999999999</c:v>
                </c:pt>
                <c:pt idx="22801">
                  <c:v>87.333320000000001</c:v>
                </c:pt>
                <c:pt idx="22802">
                  <c:v>87.338099999999997</c:v>
                </c:pt>
                <c:pt idx="22803">
                  <c:v>87.342870000000005</c:v>
                </c:pt>
                <c:pt idx="22804">
                  <c:v>87.347659999999991</c:v>
                </c:pt>
                <c:pt idx="22805">
                  <c:v>87.352429999999998</c:v>
                </c:pt>
                <c:pt idx="22806">
                  <c:v>87.357210000000009</c:v>
                </c:pt>
                <c:pt idx="22807">
                  <c:v>87.361990000000006</c:v>
                </c:pt>
                <c:pt idx="22808">
                  <c:v>87.366770000000002</c:v>
                </c:pt>
                <c:pt idx="22809">
                  <c:v>87.371549999999999</c:v>
                </c:pt>
                <c:pt idx="22810">
                  <c:v>87.376329999999996</c:v>
                </c:pt>
                <c:pt idx="22811">
                  <c:v>87.381100000000004</c:v>
                </c:pt>
                <c:pt idx="22812">
                  <c:v>87.385889999999989</c:v>
                </c:pt>
                <c:pt idx="22813">
                  <c:v>87.390659999999997</c:v>
                </c:pt>
                <c:pt idx="22814">
                  <c:v>87.395440000000008</c:v>
                </c:pt>
                <c:pt idx="22815">
                  <c:v>87.400220000000004</c:v>
                </c:pt>
                <c:pt idx="22816">
                  <c:v>87.405000000000001</c:v>
                </c:pt>
                <c:pt idx="22817">
                  <c:v>87.409769999999995</c:v>
                </c:pt>
                <c:pt idx="22818">
                  <c:v>87.414560000000009</c:v>
                </c:pt>
                <c:pt idx="22819">
                  <c:v>87.419330000000002</c:v>
                </c:pt>
                <c:pt idx="22820">
                  <c:v>87.424109999999999</c:v>
                </c:pt>
                <c:pt idx="22821">
                  <c:v>87.428889999999996</c:v>
                </c:pt>
                <c:pt idx="22822">
                  <c:v>87.433670000000006</c:v>
                </c:pt>
                <c:pt idx="22823">
                  <c:v>87.438450000000003</c:v>
                </c:pt>
                <c:pt idx="22824">
                  <c:v>87.44323</c:v>
                </c:pt>
                <c:pt idx="22825">
                  <c:v>87.447999999999993</c:v>
                </c:pt>
                <c:pt idx="22826">
                  <c:v>87.45277999999999</c:v>
                </c:pt>
                <c:pt idx="22827">
                  <c:v>87.457560000000001</c:v>
                </c:pt>
                <c:pt idx="22828">
                  <c:v>87.462339999999998</c:v>
                </c:pt>
                <c:pt idx="22829">
                  <c:v>87.467119999999994</c:v>
                </c:pt>
                <c:pt idx="22830">
                  <c:v>87.471890000000002</c:v>
                </c:pt>
                <c:pt idx="22831">
                  <c:v>87.476670000000013</c:v>
                </c:pt>
                <c:pt idx="22832">
                  <c:v>87.481449999999995</c:v>
                </c:pt>
                <c:pt idx="22833">
                  <c:v>87.486229999999992</c:v>
                </c:pt>
                <c:pt idx="22834">
                  <c:v>87.491009999999989</c:v>
                </c:pt>
                <c:pt idx="22835">
                  <c:v>87.49579</c:v>
                </c:pt>
                <c:pt idx="22836">
                  <c:v>87.500560000000007</c:v>
                </c:pt>
                <c:pt idx="22837">
                  <c:v>87.505349999999993</c:v>
                </c:pt>
                <c:pt idx="22838">
                  <c:v>87.510120000000001</c:v>
                </c:pt>
                <c:pt idx="22839">
                  <c:v>87.514900000000011</c:v>
                </c:pt>
                <c:pt idx="22840">
                  <c:v>87.519680000000008</c:v>
                </c:pt>
                <c:pt idx="22841">
                  <c:v>87.524460000000005</c:v>
                </c:pt>
                <c:pt idx="22842">
                  <c:v>87.529229999999998</c:v>
                </c:pt>
                <c:pt idx="22843">
                  <c:v>87.534019999999998</c:v>
                </c:pt>
                <c:pt idx="22844">
                  <c:v>87.538790000000006</c:v>
                </c:pt>
                <c:pt idx="22845">
                  <c:v>87.543579999999992</c:v>
                </c:pt>
                <c:pt idx="22846">
                  <c:v>87.548349999999999</c:v>
                </c:pt>
                <c:pt idx="22847">
                  <c:v>87.55313000000001</c:v>
                </c:pt>
                <c:pt idx="22848">
                  <c:v>87.557910000000007</c:v>
                </c:pt>
                <c:pt idx="22849">
                  <c:v>87.562690000000003</c:v>
                </c:pt>
                <c:pt idx="22850">
                  <c:v>87.567459999999997</c:v>
                </c:pt>
                <c:pt idx="22851">
                  <c:v>87.572250000000011</c:v>
                </c:pt>
                <c:pt idx="22852">
                  <c:v>87.577020000000005</c:v>
                </c:pt>
                <c:pt idx="22853">
                  <c:v>87.581800000000001</c:v>
                </c:pt>
                <c:pt idx="22854">
                  <c:v>87.586579999999998</c:v>
                </c:pt>
                <c:pt idx="22855">
                  <c:v>87.591359999999995</c:v>
                </c:pt>
                <c:pt idx="22856">
                  <c:v>87.596140000000005</c:v>
                </c:pt>
                <c:pt idx="22857">
                  <c:v>87.600920000000002</c:v>
                </c:pt>
                <c:pt idx="22858">
                  <c:v>87.605689999999996</c:v>
                </c:pt>
                <c:pt idx="22859">
                  <c:v>87.61048000000001</c:v>
                </c:pt>
                <c:pt idx="22860">
                  <c:v>87.615250000000003</c:v>
                </c:pt>
                <c:pt idx="22861">
                  <c:v>87.62003</c:v>
                </c:pt>
                <c:pt idx="22862">
                  <c:v>87.624809999999997</c:v>
                </c:pt>
                <c:pt idx="22863">
                  <c:v>87.629589999999993</c:v>
                </c:pt>
                <c:pt idx="22864">
                  <c:v>87.634370000000004</c:v>
                </c:pt>
                <c:pt idx="22865">
                  <c:v>87.639150000000001</c:v>
                </c:pt>
                <c:pt idx="22866">
                  <c:v>87.643919999999994</c:v>
                </c:pt>
                <c:pt idx="22867">
                  <c:v>87.648699999999991</c:v>
                </c:pt>
                <c:pt idx="22868">
                  <c:v>87.653480000000002</c:v>
                </c:pt>
                <c:pt idx="22869">
                  <c:v>87.658259999999999</c:v>
                </c:pt>
                <c:pt idx="22870">
                  <c:v>87.663039999999995</c:v>
                </c:pt>
                <c:pt idx="22871">
                  <c:v>87.667819999999992</c:v>
                </c:pt>
                <c:pt idx="22872">
                  <c:v>87.672600000000003</c:v>
                </c:pt>
                <c:pt idx="22873">
                  <c:v>87.67737000000001</c:v>
                </c:pt>
                <c:pt idx="22874">
                  <c:v>87.682150000000007</c:v>
                </c:pt>
                <c:pt idx="22875">
                  <c:v>87.68692999999999</c:v>
                </c:pt>
                <c:pt idx="22876">
                  <c:v>87.69171</c:v>
                </c:pt>
                <c:pt idx="22877">
                  <c:v>87.696489999999997</c:v>
                </c:pt>
                <c:pt idx="22878">
                  <c:v>87.701269999999994</c:v>
                </c:pt>
                <c:pt idx="22879">
                  <c:v>87.706040000000002</c:v>
                </c:pt>
                <c:pt idx="22880">
                  <c:v>87.710830000000001</c:v>
                </c:pt>
                <c:pt idx="22881">
                  <c:v>87.715600000000009</c:v>
                </c:pt>
                <c:pt idx="22882">
                  <c:v>87.720380000000006</c:v>
                </c:pt>
                <c:pt idx="22883">
                  <c:v>87.725160000000002</c:v>
                </c:pt>
                <c:pt idx="22884">
                  <c:v>87.729939999999999</c:v>
                </c:pt>
                <c:pt idx="22885">
                  <c:v>87.734709999999993</c:v>
                </c:pt>
                <c:pt idx="22886">
                  <c:v>87.739499999999992</c:v>
                </c:pt>
                <c:pt idx="22887">
                  <c:v>87.74427</c:v>
                </c:pt>
                <c:pt idx="22888">
                  <c:v>87.74906</c:v>
                </c:pt>
                <c:pt idx="22889">
                  <c:v>87.753830000000008</c:v>
                </c:pt>
                <c:pt idx="22890">
                  <c:v>87.758610000000004</c:v>
                </c:pt>
                <c:pt idx="22891">
                  <c:v>87.763390000000001</c:v>
                </c:pt>
                <c:pt idx="22892">
                  <c:v>87.768170000000012</c:v>
                </c:pt>
                <c:pt idx="22893">
                  <c:v>87.772939999999991</c:v>
                </c:pt>
                <c:pt idx="22894">
                  <c:v>87.777729999999991</c:v>
                </c:pt>
                <c:pt idx="22895">
                  <c:v>87.782499999999999</c:v>
                </c:pt>
                <c:pt idx="22896">
                  <c:v>87.787289999999999</c:v>
                </c:pt>
                <c:pt idx="22897">
                  <c:v>87.792060000000006</c:v>
                </c:pt>
                <c:pt idx="22898">
                  <c:v>87.796840000000003</c:v>
                </c:pt>
                <c:pt idx="22899">
                  <c:v>87.80162</c:v>
                </c:pt>
                <c:pt idx="22900">
                  <c:v>87.806400000000011</c:v>
                </c:pt>
                <c:pt idx="22901">
                  <c:v>87.81116999999999</c:v>
                </c:pt>
                <c:pt idx="22902">
                  <c:v>87.815960000000004</c:v>
                </c:pt>
                <c:pt idx="22903">
                  <c:v>87.820729999999998</c:v>
                </c:pt>
                <c:pt idx="22904">
                  <c:v>87.825509999999994</c:v>
                </c:pt>
                <c:pt idx="22905">
                  <c:v>87.830290000000005</c:v>
                </c:pt>
                <c:pt idx="22906">
                  <c:v>87.835070000000002</c:v>
                </c:pt>
                <c:pt idx="22907">
                  <c:v>87.839849999999998</c:v>
                </c:pt>
                <c:pt idx="22908">
                  <c:v>87.844630000000009</c:v>
                </c:pt>
                <c:pt idx="22909">
                  <c:v>87.849399999999989</c:v>
                </c:pt>
                <c:pt idx="22910">
                  <c:v>87.854179999999999</c:v>
                </c:pt>
                <c:pt idx="22911">
                  <c:v>87.858959999999996</c:v>
                </c:pt>
                <c:pt idx="22912">
                  <c:v>87.863739999999993</c:v>
                </c:pt>
                <c:pt idx="22913">
                  <c:v>87.868520000000004</c:v>
                </c:pt>
                <c:pt idx="22914">
                  <c:v>87.873290000000011</c:v>
                </c:pt>
                <c:pt idx="22915">
                  <c:v>87.878079999999997</c:v>
                </c:pt>
                <c:pt idx="22916">
                  <c:v>87.882850000000005</c:v>
                </c:pt>
                <c:pt idx="22917">
                  <c:v>87.887640000000005</c:v>
                </c:pt>
                <c:pt idx="22918">
                  <c:v>87.892409999999998</c:v>
                </c:pt>
                <c:pt idx="22919">
                  <c:v>87.897189999999995</c:v>
                </c:pt>
                <c:pt idx="22920">
                  <c:v>87.901969999999992</c:v>
                </c:pt>
                <c:pt idx="22921">
                  <c:v>87.906750000000002</c:v>
                </c:pt>
                <c:pt idx="22922">
                  <c:v>87.91152000000001</c:v>
                </c:pt>
                <c:pt idx="22923">
                  <c:v>87.916309999999996</c:v>
                </c:pt>
                <c:pt idx="22924">
                  <c:v>87.921080000000003</c:v>
                </c:pt>
                <c:pt idx="22925">
                  <c:v>87.925870000000003</c:v>
                </c:pt>
                <c:pt idx="22926">
                  <c:v>87.930640000000011</c:v>
                </c:pt>
                <c:pt idx="22927">
                  <c:v>87.935419999999993</c:v>
                </c:pt>
                <c:pt idx="22928">
                  <c:v>87.94019999999999</c:v>
                </c:pt>
                <c:pt idx="22929">
                  <c:v>87.944980000000001</c:v>
                </c:pt>
                <c:pt idx="22930">
                  <c:v>87.949759999999998</c:v>
                </c:pt>
                <c:pt idx="22931">
                  <c:v>87.954539999999994</c:v>
                </c:pt>
                <c:pt idx="22932">
                  <c:v>87.959310000000002</c:v>
                </c:pt>
                <c:pt idx="22933">
                  <c:v>87.964100000000002</c:v>
                </c:pt>
                <c:pt idx="22934">
                  <c:v>87.96887000000001</c:v>
                </c:pt>
                <c:pt idx="22935">
                  <c:v>87.973650000000006</c:v>
                </c:pt>
                <c:pt idx="22936">
                  <c:v>87.978430000000003</c:v>
                </c:pt>
                <c:pt idx="22937">
                  <c:v>87.98321</c:v>
                </c:pt>
                <c:pt idx="22938">
                  <c:v>87.987989999999996</c:v>
                </c:pt>
                <c:pt idx="22939">
                  <c:v>87.992769999999993</c:v>
                </c:pt>
                <c:pt idx="22940">
                  <c:v>87.997540000000001</c:v>
                </c:pt>
                <c:pt idx="22941">
                  <c:v>88.002319999999997</c:v>
                </c:pt>
                <c:pt idx="22942">
                  <c:v>88.007100000000008</c:v>
                </c:pt>
                <c:pt idx="22943">
                  <c:v>88.011880000000005</c:v>
                </c:pt>
                <c:pt idx="22944">
                  <c:v>88.016660000000002</c:v>
                </c:pt>
                <c:pt idx="22945">
                  <c:v>88.021429999999995</c:v>
                </c:pt>
                <c:pt idx="22946">
                  <c:v>88.026220000000009</c:v>
                </c:pt>
                <c:pt idx="22947">
                  <c:v>88.030990000000003</c:v>
                </c:pt>
                <c:pt idx="22948">
                  <c:v>88.035779999999988</c:v>
                </c:pt>
                <c:pt idx="22949">
                  <c:v>88.040549999999996</c:v>
                </c:pt>
                <c:pt idx="22950">
                  <c:v>88.045330000000007</c:v>
                </c:pt>
                <c:pt idx="22951">
                  <c:v>88.050110000000004</c:v>
                </c:pt>
                <c:pt idx="22952">
                  <c:v>88.05489</c:v>
                </c:pt>
                <c:pt idx="22953">
                  <c:v>88.059670000000011</c:v>
                </c:pt>
                <c:pt idx="22954">
                  <c:v>88.064450000000008</c:v>
                </c:pt>
                <c:pt idx="22955">
                  <c:v>88.069220000000001</c:v>
                </c:pt>
                <c:pt idx="22956">
                  <c:v>88.074010000000001</c:v>
                </c:pt>
                <c:pt idx="22957">
                  <c:v>88.078779999999995</c:v>
                </c:pt>
                <c:pt idx="22958">
                  <c:v>88.083569999999995</c:v>
                </c:pt>
                <c:pt idx="22959">
                  <c:v>88.088340000000002</c:v>
                </c:pt>
                <c:pt idx="22960">
                  <c:v>88.093119999999999</c:v>
                </c:pt>
                <c:pt idx="22961">
                  <c:v>88.09790000000001</c:v>
                </c:pt>
                <c:pt idx="22962">
                  <c:v>88.102680000000007</c:v>
                </c:pt>
                <c:pt idx="22963">
                  <c:v>88.10745</c:v>
                </c:pt>
                <c:pt idx="22964">
                  <c:v>88.11224</c:v>
                </c:pt>
                <c:pt idx="22965">
                  <c:v>88.117009999999993</c:v>
                </c:pt>
                <c:pt idx="22966">
                  <c:v>88.121790000000004</c:v>
                </c:pt>
                <c:pt idx="22967">
                  <c:v>88.126570000000001</c:v>
                </c:pt>
                <c:pt idx="22968">
                  <c:v>88.131349999999998</c:v>
                </c:pt>
                <c:pt idx="22969">
                  <c:v>88.136129999999994</c:v>
                </c:pt>
                <c:pt idx="22970">
                  <c:v>88.140899999999988</c:v>
                </c:pt>
                <c:pt idx="22971">
                  <c:v>88.145690000000002</c:v>
                </c:pt>
                <c:pt idx="22972">
                  <c:v>88.150459999999995</c:v>
                </c:pt>
                <c:pt idx="22973">
                  <c:v>88.155239999999992</c:v>
                </c:pt>
                <c:pt idx="22974">
                  <c:v>88.160020000000003</c:v>
                </c:pt>
                <c:pt idx="22975">
                  <c:v>88.1648</c:v>
                </c:pt>
                <c:pt idx="22976">
                  <c:v>88.169579999999996</c:v>
                </c:pt>
                <c:pt idx="22977">
                  <c:v>88.174359999999993</c:v>
                </c:pt>
                <c:pt idx="22978">
                  <c:v>88.179130000000001</c:v>
                </c:pt>
                <c:pt idx="22979">
                  <c:v>88.183920000000001</c:v>
                </c:pt>
                <c:pt idx="22980">
                  <c:v>88.188689999999994</c:v>
                </c:pt>
                <c:pt idx="22981">
                  <c:v>88.193480000000008</c:v>
                </c:pt>
                <c:pt idx="22982">
                  <c:v>88.198250000000002</c:v>
                </c:pt>
                <c:pt idx="22983">
                  <c:v>88.203029999999998</c:v>
                </c:pt>
                <c:pt idx="22984">
                  <c:v>88.207809999999995</c:v>
                </c:pt>
                <c:pt idx="22985">
                  <c:v>88.212589999999992</c:v>
                </c:pt>
                <c:pt idx="22986">
                  <c:v>88.217370000000003</c:v>
                </c:pt>
                <c:pt idx="22987">
                  <c:v>88.222149999999999</c:v>
                </c:pt>
                <c:pt idx="22988">
                  <c:v>88.226920000000007</c:v>
                </c:pt>
                <c:pt idx="22989">
                  <c:v>88.231710000000007</c:v>
                </c:pt>
                <c:pt idx="22990">
                  <c:v>88.23648</c:v>
                </c:pt>
                <c:pt idx="22991">
                  <c:v>88.241259999999997</c:v>
                </c:pt>
                <c:pt idx="22992">
                  <c:v>88.246039999999994</c:v>
                </c:pt>
                <c:pt idx="22993">
                  <c:v>88.25081999999999</c:v>
                </c:pt>
                <c:pt idx="22994">
                  <c:v>88.255600000000001</c:v>
                </c:pt>
                <c:pt idx="22995">
                  <c:v>88.260370000000009</c:v>
                </c:pt>
                <c:pt idx="22996">
                  <c:v>88.265159999999995</c:v>
                </c:pt>
                <c:pt idx="22997">
                  <c:v>88.269930000000002</c:v>
                </c:pt>
                <c:pt idx="22998">
                  <c:v>88.274710000000013</c:v>
                </c:pt>
                <c:pt idx="22999">
                  <c:v>88.279489999999996</c:v>
                </c:pt>
                <c:pt idx="23000">
                  <c:v>88.284269999999992</c:v>
                </c:pt>
                <c:pt idx="23001">
                  <c:v>88.289049999999989</c:v>
                </c:pt>
                <c:pt idx="23002">
                  <c:v>88.29383</c:v>
                </c:pt>
                <c:pt idx="23003">
                  <c:v>88.298600000000008</c:v>
                </c:pt>
                <c:pt idx="23004">
                  <c:v>88.303389999999993</c:v>
                </c:pt>
                <c:pt idx="23005">
                  <c:v>88.308160000000001</c:v>
                </c:pt>
                <c:pt idx="23006">
                  <c:v>88.312950000000001</c:v>
                </c:pt>
                <c:pt idx="23007">
                  <c:v>88.317720000000008</c:v>
                </c:pt>
                <c:pt idx="23008">
                  <c:v>88.322510000000008</c:v>
                </c:pt>
                <c:pt idx="23009">
                  <c:v>88.327279999999988</c:v>
                </c:pt>
                <c:pt idx="23010">
                  <c:v>88.332059999999998</c:v>
                </c:pt>
                <c:pt idx="23011">
                  <c:v>88.336839999999995</c:v>
                </c:pt>
                <c:pt idx="23012">
                  <c:v>88.341619999999992</c:v>
                </c:pt>
                <c:pt idx="23013">
                  <c:v>88.346400000000003</c:v>
                </c:pt>
                <c:pt idx="23014">
                  <c:v>88.351179999999999</c:v>
                </c:pt>
                <c:pt idx="23015">
                  <c:v>88.355950000000007</c:v>
                </c:pt>
                <c:pt idx="23016">
                  <c:v>88.360730000000004</c:v>
                </c:pt>
                <c:pt idx="23017">
                  <c:v>88.36551</c:v>
                </c:pt>
                <c:pt idx="23018">
                  <c:v>88.370289999999997</c:v>
                </c:pt>
                <c:pt idx="23019">
                  <c:v>88.375069999999994</c:v>
                </c:pt>
                <c:pt idx="23020">
                  <c:v>88.37984999999999</c:v>
                </c:pt>
                <c:pt idx="23021">
                  <c:v>88.384630000000001</c:v>
                </c:pt>
                <c:pt idx="23022">
                  <c:v>88.389400000000009</c:v>
                </c:pt>
                <c:pt idx="23023">
                  <c:v>88.394189999999995</c:v>
                </c:pt>
                <c:pt idx="23024">
                  <c:v>88.398960000000002</c:v>
                </c:pt>
                <c:pt idx="23025">
                  <c:v>88.403739999999999</c:v>
                </c:pt>
                <c:pt idx="23026">
                  <c:v>88.40852000000001</c:v>
                </c:pt>
                <c:pt idx="23027">
                  <c:v>88.413300000000007</c:v>
                </c:pt>
                <c:pt idx="23028">
                  <c:v>88.418079999999989</c:v>
                </c:pt>
                <c:pt idx="23029">
                  <c:v>88.42286</c:v>
                </c:pt>
                <c:pt idx="23030">
                  <c:v>88.427639999999997</c:v>
                </c:pt>
                <c:pt idx="23031">
                  <c:v>88.432419999999993</c:v>
                </c:pt>
                <c:pt idx="23032">
                  <c:v>88.437190000000001</c:v>
                </c:pt>
                <c:pt idx="23033">
                  <c:v>88.441980000000001</c:v>
                </c:pt>
                <c:pt idx="23034">
                  <c:v>88.446750000000009</c:v>
                </c:pt>
                <c:pt idx="23035">
                  <c:v>88.451530000000005</c:v>
                </c:pt>
                <c:pt idx="23036">
                  <c:v>88.456310000000002</c:v>
                </c:pt>
                <c:pt idx="23037">
                  <c:v>88.461090000000013</c:v>
                </c:pt>
                <c:pt idx="23038">
                  <c:v>88.465869999999995</c:v>
                </c:pt>
                <c:pt idx="23039">
                  <c:v>88.470649999999992</c:v>
                </c:pt>
                <c:pt idx="23040">
                  <c:v>88.475429999999989</c:v>
                </c:pt>
                <c:pt idx="23041">
                  <c:v>88.480199999999996</c:v>
                </c:pt>
                <c:pt idx="23042">
                  <c:v>88.484980000000007</c:v>
                </c:pt>
                <c:pt idx="23043">
                  <c:v>88.489760000000004</c:v>
                </c:pt>
                <c:pt idx="23044">
                  <c:v>88.494540000000001</c:v>
                </c:pt>
                <c:pt idx="23045">
                  <c:v>88.499320000000012</c:v>
                </c:pt>
                <c:pt idx="23046">
                  <c:v>88.504100000000008</c:v>
                </c:pt>
                <c:pt idx="23047">
                  <c:v>88.508880000000005</c:v>
                </c:pt>
                <c:pt idx="23048">
                  <c:v>88.513659999999987</c:v>
                </c:pt>
                <c:pt idx="23049">
                  <c:v>88.518429999999995</c:v>
                </c:pt>
                <c:pt idx="23050">
                  <c:v>88.523219999999995</c:v>
                </c:pt>
                <c:pt idx="23051">
                  <c:v>88.527990000000003</c:v>
                </c:pt>
                <c:pt idx="23052">
                  <c:v>88.532780000000002</c:v>
                </c:pt>
                <c:pt idx="23053">
                  <c:v>88.53755000000001</c:v>
                </c:pt>
                <c:pt idx="23054">
                  <c:v>88.542330000000007</c:v>
                </c:pt>
                <c:pt idx="23055">
                  <c:v>88.547110000000004</c:v>
                </c:pt>
                <c:pt idx="23056">
                  <c:v>88.55189</c:v>
                </c:pt>
                <c:pt idx="23057">
                  <c:v>88.556669999999997</c:v>
                </c:pt>
                <c:pt idx="23058">
                  <c:v>88.561449999999994</c:v>
                </c:pt>
                <c:pt idx="23059">
                  <c:v>88.56622999999999</c:v>
                </c:pt>
                <c:pt idx="23060">
                  <c:v>88.570999999999998</c:v>
                </c:pt>
                <c:pt idx="23061">
                  <c:v>88.575780000000009</c:v>
                </c:pt>
                <c:pt idx="23062">
                  <c:v>88.580560000000006</c:v>
                </c:pt>
                <c:pt idx="23063">
                  <c:v>88.585340000000002</c:v>
                </c:pt>
                <c:pt idx="23064">
                  <c:v>88.590119999999999</c:v>
                </c:pt>
                <c:pt idx="23065">
                  <c:v>88.59490000000001</c:v>
                </c:pt>
                <c:pt idx="23066">
                  <c:v>88.599670000000003</c:v>
                </c:pt>
                <c:pt idx="23067">
                  <c:v>88.604459999999989</c:v>
                </c:pt>
                <c:pt idx="23068">
                  <c:v>88.609229999999997</c:v>
                </c:pt>
                <c:pt idx="23069">
                  <c:v>88.614019999999996</c:v>
                </c:pt>
                <c:pt idx="23070">
                  <c:v>88.618790000000004</c:v>
                </c:pt>
                <c:pt idx="23071">
                  <c:v>88.62357999999999</c:v>
                </c:pt>
                <c:pt idx="23072">
                  <c:v>88.628349999999998</c:v>
                </c:pt>
                <c:pt idx="23073">
                  <c:v>88.633130000000008</c:v>
                </c:pt>
                <c:pt idx="23074">
                  <c:v>88.637910000000005</c:v>
                </c:pt>
                <c:pt idx="23075">
                  <c:v>88.642690000000002</c:v>
                </c:pt>
                <c:pt idx="23076">
                  <c:v>88.647470000000013</c:v>
                </c:pt>
                <c:pt idx="23077">
                  <c:v>88.652249999999995</c:v>
                </c:pt>
                <c:pt idx="23078">
                  <c:v>88.657029999999992</c:v>
                </c:pt>
                <c:pt idx="23079">
                  <c:v>88.661799999999999</c:v>
                </c:pt>
                <c:pt idx="23080">
                  <c:v>88.666579999999996</c:v>
                </c:pt>
                <c:pt idx="23081">
                  <c:v>88.671360000000007</c:v>
                </c:pt>
                <c:pt idx="23082">
                  <c:v>88.676140000000004</c:v>
                </c:pt>
                <c:pt idx="23083">
                  <c:v>88.68092</c:v>
                </c:pt>
                <c:pt idx="23084">
                  <c:v>88.685700000000011</c:v>
                </c:pt>
                <c:pt idx="23085">
                  <c:v>88.690480000000008</c:v>
                </c:pt>
                <c:pt idx="23086">
                  <c:v>88.695260000000005</c:v>
                </c:pt>
                <c:pt idx="23087">
                  <c:v>88.700029999999998</c:v>
                </c:pt>
                <c:pt idx="23088">
                  <c:v>88.704819999999998</c:v>
                </c:pt>
                <c:pt idx="23089">
                  <c:v>88.709590000000006</c:v>
                </c:pt>
                <c:pt idx="23090">
                  <c:v>88.714379999999991</c:v>
                </c:pt>
                <c:pt idx="23091">
                  <c:v>88.719149999999999</c:v>
                </c:pt>
                <c:pt idx="23092">
                  <c:v>88.72393000000001</c:v>
                </c:pt>
                <c:pt idx="23093">
                  <c:v>88.728710000000007</c:v>
                </c:pt>
                <c:pt idx="23094">
                  <c:v>88.733490000000003</c:v>
                </c:pt>
                <c:pt idx="23095">
                  <c:v>88.73827</c:v>
                </c:pt>
                <c:pt idx="23096">
                  <c:v>88.743050000000011</c:v>
                </c:pt>
                <c:pt idx="23097">
                  <c:v>88.747829999999993</c:v>
                </c:pt>
                <c:pt idx="23098">
                  <c:v>88.75260999999999</c:v>
                </c:pt>
                <c:pt idx="23099">
                  <c:v>88.757379999999998</c:v>
                </c:pt>
                <c:pt idx="23100">
                  <c:v>88.762160000000009</c:v>
                </c:pt>
                <c:pt idx="23101">
                  <c:v>88.766940000000005</c:v>
                </c:pt>
                <c:pt idx="23102">
                  <c:v>88.771720000000002</c:v>
                </c:pt>
                <c:pt idx="23103">
                  <c:v>88.776499999999999</c:v>
                </c:pt>
                <c:pt idx="23104">
                  <c:v>88.78128000000001</c:v>
                </c:pt>
                <c:pt idx="23105">
                  <c:v>88.786060000000006</c:v>
                </c:pt>
                <c:pt idx="23106">
                  <c:v>88.79083</c:v>
                </c:pt>
                <c:pt idx="23107">
                  <c:v>88.79562</c:v>
                </c:pt>
                <c:pt idx="23108">
                  <c:v>88.800390000000007</c:v>
                </c:pt>
                <c:pt idx="23109">
                  <c:v>88.805179999999993</c:v>
                </c:pt>
                <c:pt idx="23110">
                  <c:v>88.809950000000001</c:v>
                </c:pt>
                <c:pt idx="23111">
                  <c:v>88.81474</c:v>
                </c:pt>
                <c:pt idx="23112">
                  <c:v>88.819510000000008</c:v>
                </c:pt>
                <c:pt idx="23113">
                  <c:v>88.824290000000005</c:v>
                </c:pt>
                <c:pt idx="23114">
                  <c:v>88.829070000000002</c:v>
                </c:pt>
                <c:pt idx="23115">
                  <c:v>88.833850000000012</c:v>
                </c:pt>
                <c:pt idx="23116">
                  <c:v>88.838629999999995</c:v>
                </c:pt>
                <c:pt idx="23117">
                  <c:v>88.843409999999992</c:v>
                </c:pt>
                <c:pt idx="23118">
                  <c:v>88.848189999999988</c:v>
                </c:pt>
                <c:pt idx="23119">
                  <c:v>88.852959999999996</c:v>
                </c:pt>
                <c:pt idx="23120">
                  <c:v>88.857749999999996</c:v>
                </c:pt>
                <c:pt idx="23121">
                  <c:v>88.862520000000004</c:v>
                </c:pt>
                <c:pt idx="23122">
                  <c:v>88.8673</c:v>
                </c:pt>
                <c:pt idx="23123">
                  <c:v>88.872080000000011</c:v>
                </c:pt>
                <c:pt idx="23124">
                  <c:v>88.876860000000008</c:v>
                </c:pt>
                <c:pt idx="23125">
                  <c:v>88.881640000000004</c:v>
                </c:pt>
                <c:pt idx="23126">
                  <c:v>88.886419999999987</c:v>
                </c:pt>
                <c:pt idx="23127">
                  <c:v>88.891199999999998</c:v>
                </c:pt>
                <c:pt idx="23128">
                  <c:v>88.895979999999994</c:v>
                </c:pt>
                <c:pt idx="23129">
                  <c:v>88.900750000000002</c:v>
                </c:pt>
                <c:pt idx="23130">
                  <c:v>88.905540000000002</c:v>
                </c:pt>
                <c:pt idx="23131">
                  <c:v>88.91031000000001</c:v>
                </c:pt>
                <c:pt idx="23132">
                  <c:v>88.915090000000006</c:v>
                </c:pt>
                <c:pt idx="23133">
                  <c:v>88.919870000000003</c:v>
                </c:pt>
                <c:pt idx="23134">
                  <c:v>88.92465</c:v>
                </c:pt>
                <c:pt idx="23135">
                  <c:v>88.929430000000011</c:v>
                </c:pt>
                <c:pt idx="23136">
                  <c:v>88.934209999999993</c:v>
                </c:pt>
                <c:pt idx="23137">
                  <c:v>88.93898999999999</c:v>
                </c:pt>
                <c:pt idx="23138">
                  <c:v>88.943759999999997</c:v>
                </c:pt>
                <c:pt idx="23139">
                  <c:v>88.948549999999997</c:v>
                </c:pt>
                <c:pt idx="23140">
                  <c:v>88.953320000000005</c:v>
                </c:pt>
                <c:pt idx="23141">
                  <c:v>88.958110000000005</c:v>
                </c:pt>
                <c:pt idx="23142">
                  <c:v>88.962879999999998</c:v>
                </c:pt>
                <c:pt idx="23143">
                  <c:v>88.967669999999998</c:v>
                </c:pt>
                <c:pt idx="23144">
                  <c:v>88.972440000000006</c:v>
                </c:pt>
                <c:pt idx="23145">
                  <c:v>88.977220000000003</c:v>
                </c:pt>
                <c:pt idx="23146">
                  <c:v>88.981999999999999</c:v>
                </c:pt>
                <c:pt idx="23147">
                  <c:v>88.986779999999996</c:v>
                </c:pt>
                <c:pt idx="23148">
                  <c:v>88.991559999999993</c:v>
                </c:pt>
                <c:pt idx="23149">
                  <c:v>88.996339999999989</c:v>
                </c:pt>
                <c:pt idx="23150">
                  <c:v>89.00112</c:v>
                </c:pt>
                <c:pt idx="23151">
                  <c:v>89.005890000000008</c:v>
                </c:pt>
                <c:pt idx="23152">
                  <c:v>89.010670000000005</c:v>
                </c:pt>
                <c:pt idx="23153">
                  <c:v>89.015450000000001</c:v>
                </c:pt>
                <c:pt idx="23154">
                  <c:v>89.020230000000012</c:v>
                </c:pt>
                <c:pt idx="23155">
                  <c:v>89.025009999999995</c:v>
                </c:pt>
                <c:pt idx="23156">
                  <c:v>89.029789999999991</c:v>
                </c:pt>
                <c:pt idx="23157">
                  <c:v>89.034569999999988</c:v>
                </c:pt>
                <c:pt idx="23158">
                  <c:v>89.039349999999999</c:v>
                </c:pt>
                <c:pt idx="23159">
                  <c:v>89.044129999999996</c:v>
                </c:pt>
                <c:pt idx="23160">
                  <c:v>89.048909999999992</c:v>
                </c:pt>
                <c:pt idx="23161">
                  <c:v>89.05368</c:v>
                </c:pt>
                <c:pt idx="23162">
                  <c:v>89.05847</c:v>
                </c:pt>
                <c:pt idx="23163">
                  <c:v>89.063240000000008</c:v>
                </c:pt>
                <c:pt idx="23164">
                  <c:v>89.068030000000007</c:v>
                </c:pt>
                <c:pt idx="23165">
                  <c:v>89.072799999999987</c:v>
                </c:pt>
                <c:pt idx="23166">
                  <c:v>89.077579999999998</c:v>
                </c:pt>
                <c:pt idx="23167">
                  <c:v>89.082359999999994</c:v>
                </c:pt>
                <c:pt idx="23168">
                  <c:v>89.087139999999991</c:v>
                </c:pt>
                <c:pt idx="23169">
                  <c:v>89.091920000000002</c:v>
                </c:pt>
                <c:pt idx="23170">
                  <c:v>89.096699999999998</c:v>
                </c:pt>
                <c:pt idx="23171">
                  <c:v>89.101479999999995</c:v>
                </c:pt>
                <c:pt idx="23172">
                  <c:v>89.106250000000003</c:v>
                </c:pt>
                <c:pt idx="23173">
                  <c:v>89.111040000000003</c:v>
                </c:pt>
                <c:pt idx="23174">
                  <c:v>89.11581000000001</c:v>
                </c:pt>
                <c:pt idx="23175">
                  <c:v>89.120599999999996</c:v>
                </c:pt>
                <c:pt idx="23176">
                  <c:v>89.12536999999999</c:v>
                </c:pt>
                <c:pt idx="23177">
                  <c:v>89.130160000000004</c:v>
                </c:pt>
                <c:pt idx="23178">
                  <c:v>89.134929999999997</c:v>
                </c:pt>
                <c:pt idx="23179">
                  <c:v>89.139709999999994</c:v>
                </c:pt>
                <c:pt idx="23180">
                  <c:v>89.144490000000005</c:v>
                </c:pt>
                <c:pt idx="23181">
                  <c:v>89.149270000000001</c:v>
                </c:pt>
                <c:pt idx="23182">
                  <c:v>89.154049999999998</c:v>
                </c:pt>
                <c:pt idx="23183">
                  <c:v>89.158829999999995</c:v>
                </c:pt>
                <c:pt idx="23184">
                  <c:v>89.163610000000006</c:v>
                </c:pt>
                <c:pt idx="23185">
                  <c:v>89.168379999999999</c:v>
                </c:pt>
                <c:pt idx="23186">
                  <c:v>89.173169999999999</c:v>
                </c:pt>
                <c:pt idx="23187">
                  <c:v>89.177939999999992</c:v>
                </c:pt>
                <c:pt idx="23188">
                  <c:v>89.182719999999989</c:v>
                </c:pt>
                <c:pt idx="23189">
                  <c:v>89.1875</c:v>
                </c:pt>
                <c:pt idx="23190">
                  <c:v>89.192279999999997</c:v>
                </c:pt>
                <c:pt idx="23191">
                  <c:v>89.197059999999993</c:v>
                </c:pt>
                <c:pt idx="23192">
                  <c:v>89.201840000000004</c:v>
                </c:pt>
                <c:pt idx="23193">
                  <c:v>89.206620000000001</c:v>
                </c:pt>
                <c:pt idx="23194">
                  <c:v>89.211399999999998</c:v>
                </c:pt>
                <c:pt idx="23195">
                  <c:v>89.216180000000008</c:v>
                </c:pt>
                <c:pt idx="23196">
                  <c:v>89.220960000000005</c:v>
                </c:pt>
                <c:pt idx="23197">
                  <c:v>89.225740000000002</c:v>
                </c:pt>
                <c:pt idx="23198">
                  <c:v>89.230519999999999</c:v>
                </c:pt>
                <c:pt idx="23199">
                  <c:v>89.235289999999992</c:v>
                </c:pt>
                <c:pt idx="23200">
                  <c:v>89.240070000000003</c:v>
                </c:pt>
                <c:pt idx="23201">
                  <c:v>89.24485</c:v>
                </c:pt>
                <c:pt idx="23202">
                  <c:v>89.249629999999996</c:v>
                </c:pt>
                <c:pt idx="23203">
                  <c:v>89.254410000000007</c:v>
                </c:pt>
                <c:pt idx="23204">
                  <c:v>89.259190000000004</c:v>
                </c:pt>
                <c:pt idx="23205">
                  <c:v>89.26397</c:v>
                </c:pt>
                <c:pt idx="23206">
                  <c:v>89.268749999999997</c:v>
                </c:pt>
                <c:pt idx="23207">
                  <c:v>89.273530000000008</c:v>
                </c:pt>
                <c:pt idx="23208">
                  <c:v>89.278300000000002</c:v>
                </c:pt>
                <c:pt idx="23209">
                  <c:v>89.283090000000001</c:v>
                </c:pt>
                <c:pt idx="23210">
                  <c:v>89.287859999999995</c:v>
                </c:pt>
                <c:pt idx="23211">
                  <c:v>89.292649999999995</c:v>
                </c:pt>
                <c:pt idx="23212">
                  <c:v>89.297420000000002</c:v>
                </c:pt>
                <c:pt idx="23213">
                  <c:v>89.302199999999999</c:v>
                </c:pt>
                <c:pt idx="23214">
                  <c:v>89.306979999999996</c:v>
                </c:pt>
                <c:pt idx="23215">
                  <c:v>89.311760000000007</c:v>
                </c:pt>
                <c:pt idx="23216">
                  <c:v>89.316540000000003</c:v>
                </c:pt>
                <c:pt idx="23217">
                  <c:v>89.32132</c:v>
                </c:pt>
                <c:pt idx="23218">
                  <c:v>89.326100000000011</c:v>
                </c:pt>
                <c:pt idx="23219">
                  <c:v>89.330870000000004</c:v>
                </c:pt>
                <c:pt idx="23220">
                  <c:v>89.335660000000004</c:v>
                </c:pt>
                <c:pt idx="23221">
                  <c:v>89.340429999999998</c:v>
                </c:pt>
                <c:pt idx="23222">
                  <c:v>89.345219999999998</c:v>
                </c:pt>
                <c:pt idx="23223">
                  <c:v>89.349990000000005</c:v>
                </c:pt>
                <c:pt idx="23224">
                  <c:v>89.354779999999991</c:v>
                </c:pt>
                <c:pt idx="23225">
                  <c:v>89.359549999999999</c:v>
                </c:pt>
                <c:pt idx="23226">
                  <c:v>89.36433000000001</c:v>
                </c:pt>
                <c:pt idx="23227">
                  <c:v>89.369110000000006</c:v>
                </c:pt>
                <c:pt idx="23228">
                  <c:v>89.373890000000003</c:v>
                </c:pt>
                <c:pt idx="23229">
                  <c:v>89.37867</c:v>
                </c:pt>
                <c:pt idx="23230">
                  <c:v>89.383449999999996</c:v>
                </c:pt>
                <c:pt idx="23231">
                  <c:v>89.388229999999993</c:v>
                </c:pt>
                <c:pt idx="23232">
                  <c:v>89.393000000000001</c:v>
                </c:pt>
                <c:pt idx="23233">
                  <c:v>89.397790000000001</c:v>
                </c:pt>
                <c:pt idx="23234">
                  <c:v>89.402560000000008</c:v>
                </c:pt>
                <c:pt idx="23235">
                  <c:v>89.407349999999994</c:v>
                </c:pt>
                <c:pt idx="23236">
                  <c:v>89.412120000000002</c:v>
                </c:pt>
                <c:pt idx="23237">
                  <c:v>89.416910000000001</c:v>
                </c:pt>
                <c:pt idx="23238">
                  <c:v>89.421680000000009</c:v>
                </c:pt>
                <c:pt idx="23239">
                  <c:v>89.426469999999995</c:v>
                </c:pt>
                <c:pt idx="23240">
                  <c:v>89.431239999999988</c:v>
                </c:pt>
                <c:pt idx="23241">
                  <c:v>89.436019999999999</c:v>
                </c:pt>
                <c:pt idx="23242">
                  <c:v>89.440799999999996</c:v>
                </c:pt>
                <c:pt idx="23243">
                  <c:v>89.445579999999993</c:v>
                </c:pt>
                <c:pt idx="23244">
                  <c:v>89.450360000000003</c:v>
                </c:pt>
                <c:pt idx="23245">
                  <c:v>89.45514</c:v>
                </c:pt>
                <c:pt idx="23246">
                  <c:v>89.459919999999997</c:v>
                </c:pt>
                <c:pt idx="23247">
                  <c:v>89.464690000000004</c:v>
                </c:pt>
                <c:pt idx="23248">
                  <c:v>89.469480000000004</c:v>
                </c:pt>
                <c:pt idx="23249">
                  <c:v>89.474250000000012</c:v>
                </c:pt>
                <c:pt idx="23250">
                  <c:v>89.479039999999998</c:v>
                </c:pt>
                <c:pt idx="23251">
                  <c:v>89.483809999999991</c:v>
                </c:pt>
                <c:pt idx="23252">
                  <c:v>89.488600000000005</c:v>
                </c:pt>
                <c:pt idx="23253">
                  <c:v>89.493369999999999</c:v>
                </c:pt>
                <c:pt idx="23254">
                  <c:v>89.498149999999995</c:v>
                </c:pt>
                <c:pt idx="23255">
                  <c:v>89.502929999999992</c:v>
                </c:pt>
                <c:pt idx="23256">
                  <c:v>89.507710000000003</c:v>
                </c:pt>
                <c:pt idx="23257">
                  <c:v>89.51249</c:v>
                </c:pt>
                <c:pt idx="23258">
                  <c:v>89.517269999999996</c:v>
                </c:pt>
                <c:pt idx="23259">
                  <c:v>89.522050000000007</c:v>
                </c:pt>
                <c:pt idx="23260">
                  <c:v>89.526819999999987</c:v>
                </c:pt>
                <c:pt idx="23261">
                  <c:v>89.531610000000001</c:v>
                </c:pt>
                <c:pt idx="23262">
                  <c:v>89.536379999999994</c:v>
                </c:pt>
                <c:pt idx="23263">
                  <c:v>89.541170000000008</c:v>
                </c:pt>
                <c:pt idx="23264">
                  <c:v>89.545940000000002</c:v>
                </c:pt>
                <c:pt idx="23265">
                  <c:v>89.550730000000001</c:v>
                </c:pt>
                <c:pt idx="23266">
                  <c:v>89.555499999999995</c:v>
                </c:pt>
                <c:pt idx="23267">
                  <c:v>89.560289999999995</c:v>
                </c:pt>
                <c:pt idx="23268">
                  <c:v>89.565060000000003</c:v>
                </c:pt>
                <c:pt idx="23269">
                  <c:v>89.569839999999999</c:v>
                </c:pt>
                <c:pt idx="23270">
                  <c:v>89.574619999999996</c:v>
                </c:pt>
                <c:pt idx="23271">
                  <c:v>89.579400000000007</c:v>
                </c:pt>
                <c:pt idx="23272">
                  <c:v>89.584180000000003</c:v>
                </c:pt>
                <c:pt idx="23273">
                  <c:v>89.58896</c:v>
                </c:pt>
                <c:pt idx="23274">
                  <c:v>89.593740000000011</c:v>
                </c:pt>
                <c:pt idx="23275">
                  <c:v>89.598510000000005</c:v>
                </c:pt>
                <c:pt idx="23276">
                  <c:v>89.60329999999999</c:v>
                </c:pt>
                <c:pt idx="23277">
                  <c:v>89.608069999999998</c:v>
                </c:pt>
                <c:pt idx="23278">
                  <c:v>89.612859999999998</c:v>
                </c:pt>
                <c:pt idx="23279">
                  <c:v>89.617630000000005</c:v>
                </c:pt>
                <c:pt idx="23280">
                  <c:v>89.622419999999991</c:v>
                </c:pt>
                <c:pt idx="23281">
                  <c:v>89.627189999999999</c:v>
                </c:pt>
                <c:pt idx="23282">
                  <c:v>89.63197000000001</c:v>
                </c:pt>
                <c:pt idx="23283">
                  <c:v>89.636750000000006</c:v>
                </c:pt>
                <c:pt idx="23284">
                  <c:v>89.641530000000003</c:v>
                </c:pt>
                <c:pt idx="23285">
                  <c:v>89.64631</c:v>
                </c:pt>
                <c:pt idx="23286">
                  <c:v>89.651089999999996</c:v>
                </c:pt>
                <c:pt idx="23287">
                  <c:v>89.655869999999993</c:v>
                </c:pt>
                <c:pt idx="23288">
                  <c:v>89.660640000000001</c:v>
                </c:pt>
                <c:pt idx="23289">
                  <c:v>89.665430000000001</c:v>
                </c:pt>
                <c:pt idx="23290">
                  <c:v>89.670200000000008</c:v>
                </c:pt>
                <c:pt idx="23291">
                  <c:v>89.674989999999994</c:v>
                </c:pt>
                <c:pt idx="23292">
                  <c:v>89.679760000000002</c:v>
                </c:pt>
                <c:pt idx="23293">
                  <c:v>89.684550000000002</c:v>
                </c:pt>
                <c:pt idx="23294">
                  <c:v>89.689320000000009</c:v>
                </c:pt>
                <c:pt idx="23295">
                  <c:v>89.694109999999995</c:v>
                </c:pt>
                <c:pt idx="23296">
                  <c:v>89.698879999999988</c:v>
                </c:pt>
                <c:pt idx="23297">
                  <c:v>89.703659999999999</c:v>
                </c:pt>
                <c:pt idx="23298">
                  <c:v>89.708439999999996</c:v>
                </c:pt>
                <c:pt idx="23299">
                  <c:v>89.713219999999993</c:v>
                </c:pt>
                <c:pt idx="23300">
                  <c:v>89.718000000000004</c:v>
                </c:pt>
                <c:pt idx="23301">
                  <c:v>89.72278</c:v>
                </c:pt>
                <c:pt idx="23302">
                  <c:v>89.727559999999997</c:v>
                </c:pt>
                <c:pt idx="23303">
                  <c:v>89.732339999999994</c:v>
                </c:pt>
                <c:pt idx="23304">
                  <c:v>89.737120000000004</c:v>
                </c:pt>
                <c:pt idx="23305">
                  <c:v>89.741889999999998</c:v>
                </c:pt>
                <c:pt idx="23306">
                  <c:v>89.746679999999998</c:v>
                </c:pt>
                <c:pt idx="23307">
                  <c:v>89.751449999999991</c:v>
                </c:pt>
                <c:pt idx="23308">
                  <c:v>89.756240000000005</c:v>
                </c:pt>
                <c:pt idx="23309">
                  <c:v>89.761009999999999</c:v>
                </c:pt>
                <c:pt idx="23310">
                  <c:v>89.765789999999996</c:v>
                </c:pt>
                <c:pt idx="23311">
                  <c:v>89.770569999999992</c:v>
                </c:pt>
                <c:pt idx="23312">
                  <c:v>89.775350000000003</c:v>
                </c:pt>
                <c:pt idx="23313">
                  <c:v>89.78013</c:v>
                </c:pt>
                <c:pt idx="23314">
                  <c:v>89.784909999999996</c:v>
                </c:pt>
                <c:pt idx="23315">
                  <c:v>89.789690000000007</c:v>
                </c:pt>
                <c:pt idx="23316">
                  <c:v>89.794470000000004</c:v>
                </c:pt>
                <c:pt idx="23317">
                  <c:v>89.799250000000001</c:v>
                </c:pt>
                <c:pt idx="23318">
                  <c:v>89.804030000000012</c:v>
                </c:pt>
                <c:pt idx="23319">
                  <c:v>89.808810000000008</c:v>
                </c:pt>
                <c:pt idx="23320">
                  <c:v>89.813590000000005</c:v>
                </c:pt>
                <c:pt idx="23321">
                  <c:v>89.818370000000002</c:v>
                </c:pt>
                <c:pt idx="23322">
                  <c:v>89.823149999999998</c:v>
                </c:pt>
                <c:pt idx="23323">
                  <c:v>89.827920000000006</c:v>
                </c:pt>
                <c:pt idx="23324">
                  <c:v>89.832709999999992</c:v>
                </c:pt>
                <c:pt idx="23325">
                  <c:v>89.837479999999999</c:v>
                </c:pt>
                <c:pt idx="23326">
                  <c:v>89.842259999999996</c:v>
                </c:pt>
                <c:pt idx="23327">
                  <c:v>89.847040000000007</c:v>
                </c:pt>
                <c:pt idx="23328">
                  <c:v>89.851820000000004</c:v>
                </c:pt>
                <c:pt idx="23329">
                  <c:v>89.8566</c:v>
                </c:pt>
                <c:pt idx="23330">
                  <c:v>89.861380000000011</c:v>
                </c:pt>
                <c:pt idx="23331">
                  <c:v>89.866159999999994</c:v>
                </c:pt>
                <c:pt idx="23332">
                  <c:v>89.87093999999999</c:v>
                </c:pt>
                <c:pt idx="23333">
                  <c:v>89.875720000000001</c:v>
                </c:pt>
                <c:pt idx="23334">
                  <c:v>89.880499999999998</c:v>
                </c:pt>
                <c:pt idx="23335">
                  <c:v>89.885279999999995</c:v>
                </c:pt>
                <c:pt idx="23336">
                  <c:v>89.890059999999991</c:v>
                </c:pt>
                <c:pt idx="23337">
                  <c:v>89.894840000000002</c:v>
                </c:pt>
                <c:pt idx="23338">
                  <c:v>89.89961000000001</c:v>
                </c:pt>
                <c:pt idx="23339">
                  <c:v>89.904399999999995</c:v>
                </c:pt>
                <c:pt idx="23340">
                  <c:v>89.909170000000003</c:v>
                </c:pt>
                <c:pt idx="23341">
                  <c:v>89.913960000000003</c:v>
                </c:pt>
                <c:pt idx="23342">
                  <c:v>89.918729999999996</c:v>
                </c:pt>
                <c:pt idx="23343">
                  <c:v>89.923520000000011</c:v>
                </c:pt>
                <c:pt idx="23344">
                  <c:v>89.92828999999999</c:v>
                </c:pt>
                <c:pt idx="23345">
                  <c:v>89.933080000000004</c:v>
                </c:pt>
                <c:pt idx="23346">
                  <c:v>89.937849999999997</c:v>
                </c:pt>
                <c:pt idx="23347">
                  <c:v>89.942629999999994</c:v>
                </c:pt>
                <c:pt idx="23348">
                  <c:v>89.947410000000005</c:v>
                </c:pt>
                <c:pt idx="23349">
                  <c:v>89.952190000000002</c:v>
                </c:pt>
                <c:pt idx="23350">
                  <c:v>89.956969999999998</c:v>
                </c:pt>
                <c:pt idx="23351">
                  <c:v>89.961749999999995</c:v>
                </c:pt>
                <c:pt idx="23352">
                  <c:v>89.966530000000006</c:v>
                </c:pt>
                <c:pt idx="23353">
                  <c:v>89.971299999999999</c:v>
                </c:pt>
                <c:pt idx="23354">
                  <c:v>89.976089999999999</c:v>
                </c:pt>
                <c:pt idx="23355">
                  <c:v>89.980859999999993</c:v>
                </c:pt>
                <c:pt idx="23356">
                  <c:v>89.985650000000007</c:v>
                </c:pt>
                <c:pt idx="23357">
                  <c:v>89.99042</c:v>
                </c:pt>
                <c:pt idx="23358">
                  <c:v>89.99521</c:v>
                </c:pt>
                <c:pt idx="23359">
                  <c:v>89.999979999999994</c:v>
                </c:pt>
                <c:pt idx="23360">
                  <c:v>90.004760000000005</c:v>
                </c:pt>
                <c:pt idx="23361">
                  <c:v>90.009540000000001</c:v>
                </c:pt>
                <c:pt idx="23362">
                  <c:v>90.014319999999998</c:v>
                </c:pt>
                <c:pt idx="23363">
                  <c:v>90.019100000000009</c:v>
                </c:pt>
                <c:pt idx="23364">
                  <c:v>90.023880000000005</c:v>
                </c:pt>
                <c:pt idx="23365">
                  <c:v>90.028660000000002</c:v>
                </c:pt>
                <c:pt idx="23366">
                  <c:v>90.033440000000013</c:v>
                </c:pt>
                <c:pt idx="23367">
                  <c:v>90.038219999999995</c:v>
                </c:pt>
                <c:pt idx="23368">
                  <c:v>90.042999999999992</c:v>
                </c:pt>
                <c:pt idx="23369">
                  <c:v>90.047779999999989</c:v>
                </c:pt>
                <c:pt idx="23370">
                  <c:v>90.05256</c:v>
                </c:pt>
                <c:pt idx="23371">
                  <c:v>90.057339999999996</c:v>
                </c:pt>
                <c:pt idx="23372">
                  <c:v>90.062119999999993</c:v>
                </c:pt>
                <c:pt idx="23373">
                  <c:v>90.066890000000001</c:v>
                </c:pt>
                <c:pt idx="23374">
                  <c:v>90.071680000000001</c:v>
                </c:pt>
                <c:pt idx="23375">
                  <c:v>90.076450000000008</c:v>
                </c:pt>
                <c:pt idx="23376">
                  <c:v>90.081240000000008</c:v>
                </c:pt>
                <c:pt idx="23377">
                  <c:v>90.086009999999987</c:v>
                </c:pt>
                <c:pt idx="23378">
                  <c:v>90.090800000000002</c:v>
                </c:pt>
                <c:pt idx="23379">
                  <c:v>90.095569999999995</c:v>
                </c:pt>
                <c:pt idx="23380">
                  <c:v>90.100360000000009</c:v>
                </c:pt>
                <c:pt idx="23381">
                  <c:v>90.105130000000003</c:v>
                </c:pt>
                <c:pt idx="23382">
                  <c:v>90.109909999999999</c:v>
                </c:pt>
                <c:pt idx="23383">
                  <c:v>90.114689999999996</c:v>
                </c:pt>
                <c:pt idx="23384">
                  <c:v>90.119469999999993</c:v>
                </c:pt>
                <c:pt idx="23385">
                  <c:v>90.124250000000004</c:v>
                </c:pt>
                <c:pt idx="23386">
                  <c:v>90.12903</c:v>
                </c:pt>
                <c:pt idx="23387">
                  <c:v>90.133809999999997</c:v>
                </c:pt>
                <c:pt idx="23388">
                  <c:v>90.138590000000008</c:v>
                </c:pt>
                <c:pt idx="23389">
                  <c:v>90.143370000000004</c:v>
                </c:pt>
                <c:pt idx="23390">
                  <c:v>90.148150000000001</c:v>
                </c:pt>
                <c:pt idx="23391">
                  <c:v>90.152930000000012</c:v>
                </c:pt>
                <c:pt idx="23392">
                  <c:v>90.157710000000009</c:v>
                </c:pt>
                <c:pt idx="23393">
                  <c:v>90.162489999999991</c:v>
                </c:pt>
                <c:pt idx="23394">
                  <c:v>90.167269999999988</c:v>
                </c:pt>
                <c:pt idx="23395">
                  <c:v>90.172039999999996</c:v>
                </c:pt>
                <c:pt idx="23396">
                  <c:v>90.176829999999995</c:v>
                </c:pt>
                <c:pt idx="23397">
                  <c:v>90.181600000000003</c:v>
                </c:pt>
                <c:pt idx="23398">
                  <c:v>90.186390000000003</c:v>
                </c:pt>
                <c:pt idx="23399">
                  <c:v>90.191160000000011</c:v>
                </c:pt>
                <c:pt idx="23400">
                  <c:v>90.195940000000007</c:v>
                </c:pt>
                <c:pt idx="23401">
                  <c:v>90.200720000000004</c:v>
                </c:pt>
                <c:pt idx="23402">
                  <c:v>90.205500000000001</c:v>
                </c:pt>
                <c:pt idx="23403">
                  <c:v>90.210279999999997</c:v>
                </c:pt>
                <c:pt idx="23404">
                  <c:v>90.215059999999994</c:v>
                </c:pt>
                <c:pt idx="23405">
                  <c:v>90.219839999999991</c:v>
                </c:pt>
                <c:pt idx="23406">
                  <c:v>90.224620000000002</c:v>
                </c:pt>
                <c:pt idx="23407">
                  <c:v>90.229399999999998</c:v>
                </c:pt>
                <c:pt idx="23408">
                  <c:v>90.234179999999995</c:v>
                </c:pt>
                <c:pt idx="23409">
                  <c:v>90.238959999999992</c:v>
                </c:pt>
                <c:pt idx="23410">
                  <c:v>90.243729999999999</c:v>
                </c:pt>
                <c:pt idx="23411">
                  <c:v>90.248519999999999</c:v>
                </c:pt>
                <c:pt idx="23412">
                  <c:v>90.253290000000007</c:v>
                </c:pt>
                <c:pt idx="23413">
                  <c:v>90.258080000000007</c:v>
                </c:pt>
                <c:pt idx="23414">
                  <c:v>90.26285</c:v>
                </c:pt>
                <c:pt idx="23415">
                  <c:v>90.26764</c:v>
                </c:pt>
                <c:pt idx="23416">
                  <c:v>90.272409999999994</c:v>
                </c:pt>
                <c:pt idx="23417">
                  <c:v>90.27718999999999</c:v>
                </c:pt>
                <c:pt idx="23418">
                  <c:v>90.281970000000001</c:v>
                </c:pt>
                <c:pt idx="23419">
                  <c:v>90.286749999999998</c:v>
                </c:pt>
                <c:pt idx="23420">
                  <c:v>90.291529999999995</c:v>
                </c:pt>
                <c:pt idx="23421">
                  <c:v>90.296310000000005</c:v>
                </c:pt>
                <c:pt idx="23422">
                  <c:v>90.301090000000002</c:v>
                </c:pt>
                <c:pt idx="23423">
                  <c:v>90.305869999999999</c:v>
                </c:pt>
                <c:pt idx="23424">
                  <c:v>90.31065000000001</c:v>
                </c:pt>
                <c:pt idx="23425">
                  <c:v>90.315430000000006</c:v>
                </c:pt>
                <c:pt idx="23426">
                  <c:v>90.320210000000003</c:v>
                </c:pt>
                <c:pt idx="23427">
                  <c:v>90.32499</c:v>
                </c:pt>
                <c:pt idx="23428">
                  <c:v>90.329770000000011</c:v>
                </c:pt>
                <c:pt idx="23429">
                  <c:v>90.334549999999993</c:v>
                </c:pt>
                <c:pt idx="23430">
                  <c:v>90.33932999999999</c:v>
                </c:pt>
                <c:pt idx="23431">
                  <c:v>90.344110000000001</c:v>
                </c:pt>
                <c:pt idx="23432">
                  <c:v>90.348880000000008</c:v>
                </c:pt>
                <c:pt idx="23433">
                  <c:v>90.353669999999994</c:v>
                </c:pt>
                <c:pt idx="23434">
                  <c:v>90.358440000000002</c:v>
                </c:pt>
                <c:pt idx="23435">
                  <c:v>90.363230000000001</c:v>
                </c:pt>
                <c:pt idx="23436">
                  <c:v>90.368000000000009</c:v>
                </c:pt>
                <c:pt idx="23437">
                  <c:v>90.372789999999995</c:v>
                </c:pt>
                <c:pt idx="23438">
                  <c:v>90.377560000000003</c:v>
                </c:pt>
                <c:pt idx="23439">
                  <c:v>90.382350000000002</c:v>
                </c:pt>
                <c:pt idx="23440">
                  <c:v>90.387119999999996</c:v>
                </c:pt>
                <c:pt idx="23441">
                  <c:v>90.391899999999993</c:v>
                </c:pt>
                <c:pt idx="23442">
                  <c:v>90.396679999999989</c:v>
                </c:pt>
                <c:pt idx="23443">
                  <c:v>90.40146</c:v>
                </c:pt>
                <c:pt idx="23444">
                  <c:v>90.406239999999997</c:v>
                </c:pt>
                <c:pt idx="23445">
                  <c:v>90.411019999999994</c:v>
                </c:pt>
                <c:pt idx="23446">
                  <c:v>90.415800000000004</c:v>
                </c:pt>
                <c:pt idx="23447">
                  <c:v>90.420580000000001</c:v>
                </c:pt>
                <c:pt idx="23448">
                  <c:v>90.425359999999998</c:v>
                </c:pt>
                <c:pt idx="23449">
                  <c:v>90.430140000000009</c:v>
                </c:pt>
                <c:pt idx="23450">
                  <c:v>90.434920000000005</c:v>
                </c:pt>
                <c:pt idx="23451">
                  <c:v>90.439700000000002</c:v>
                </c:pt>
                <c:pt idx="23452">
                  <c:v>90.444479999999999</c:v>
                </c:pt>
                <c:pt idx="23453">
                  <c:v>90.44926000000001</c:v>
                </c:pt>
                <c:pt idx="23454">
                  <c:v>90.454040000000006</c:v>
                </c:pt>
                <c:pt idx="23455">
                  <c:v>90.458819999999989</c:v>
                </c:pt>
                <c:pt idx="23456">
                  <c:v>90.4636</c:v>
                </c:pt>
                <c:pt idx="23457">
                  <c:v>90.468379999999996</c:v>
                </c:pt>
                <c:pt idx="23458">
                  <c:v>90.473159999999993</c:v>
                </c:pt>
                <c:pt idx="23459">
                  <c:v>90.477940000000004</c:v>
                </c:pt>
                <c:pt idx="23460">
                  <c:v>90.48272</c:v>
                </c:pt>
                <c:pt idx="23461">
                  <c:v>90.487499999999997</c:v>
                </c:pt>
                <c:pt idx="23462">
                  <c:v>90.492279999999994</c:v>
                </c:pt>
                <c:pt idx="23463">
                  <c:v>90.497050000000002</c:v>
                </c:pt>
                <c:pt idx="23464">
                  <c:v>90.501840000000001</c:v>
                </c:pt>
                <c:pt idx="23465">
                  <c:v>90.506609999999995</c:v>
                </c:pt>
                <c:pt idx="23466">
                  <c:v>90.511400000000009</c:v>
                </c:pt>
                <c:pt idx="23467">
                  <c:v>90.516170000000002</c:v>
                </c:pt>
                <c:pt idx="23468">
                  <c:v>90.520960000000002</c:v>
                </c:pt>
                <c:pt idx="23469">
                  <c:v>90.525729999999996</c:v>
                </c:pt>
                <c:pt idx="23470">
                  <c:v>90.530509999999992</c:v>
                </c:pt>
                <c:pt idx="23471">
                  <c:v>90.535290000000003</c:v>
                </c:pt>
                <c:pt idx="23472">
                  <c:v>90.54007</c:v>
                </c:pt>
                <c:pt idx="23473">
                  <c:v>90.544849999999997</c:v>
                </c:pt>
                <c:pt idx="23474">
                  <c:v>90.549630000000008</c:v>
                </c:pt>
                <c:pt idx="23475">
                  <c:v>90.554410000000004</c:v>
                </c:pt>
                <c:pt idx="23476">
                  <c:v>90.559190000000001</c:v>
                </c:pt>
                <c:pt idx="23477">
                  <c:v>90.563969999999998</c:v>
                </c:pt>
                <c:pt idx="23478">
                  <c:v>90.568750000000009</c:v>
                </c:pt>
                <c:pt idx="23479">
                  <c:v>90.573530000000005</c:v>
                </c:pt>
                <c:pt idx="23480">
                  <c:v>90.578310000000002</c:v>
                </c:pt>
                <c:pt idx="23481">
                  <c:v>90.583089999999999</c:v>
                </c:pt>
                <c:pt idx="23482">
                  <c:v>90.587869999999995</c:v>
                </c:pt>
                <c:pt idx="23483">
                  <c:v>90.592649999999992</c:v>
                </c:pt>
                <c:pt idx="23484">
                  <c:v>90.597430000000003</c:v>
                </c:pt>
                <c:pt idx="23485">
                  <c:v>90.602199999999996</c:v>
                </c:pt>
                <c:pt idx="23486">
                  <c:v>90.606989999999996</c:v>
                </c:pt>
                <c:pt idx="23487">
                  <c:v>90.611760000000004</c:v>
                </c:pt>
                <c:pt idx="23488">
                  <c:v>90.616550000000004</c:v>
                </c:pt>
                <c:pt idx="23489">
                  <c:v>90.621320000000011</c:v>
                </c:pt>
                <c:pt idx="23490">
                  <c:v>90.626109999999997</c:v>
                </c:pt>
                <c:pt idx="23491">
                  <c:v>90.630879999999991</c:v>
                </c:pt>
                <c:pt idx="23492">
                  <c:v>90.635660000000001</c:v>
                </c:pt>
                <c:pt idx="23493">
                  <c:v>90.640439999999998</c:v>
                </c:pt>
                <c:pt idx="23494">
                  <c:v>90.645219999999995</c:v>
                </c:pt>
                <c:pt idx="23495">
                  <c:v>90.649999999999991</c:v>
                </c:pt>
                <c:pt idx="23496">
                  <c:v>90.654780000000002</c:v>
                </c:pt>
                <c:pt idx="23497">
                  <c:v>90.659559999999999</c:v>
                </c:pt>
                <c:pt idx="23498">
                  <c:v>90.664339999999996</c:v>
                </c:pt>
                <c:pt idx="23499">
                  <c:v>90.669120000000007</c:v>
                </c:pt>
                <c:pt idx="23500">
                  <c:v>90.673900000000003</c:v>
                </c:pt>
                <c:pt idx="23501">
                  <c:v>90.67868</c:v>
                </c:pt>
                <c:pt idx="23502">
                  <c:v>90.683459999999997</c:v>
                </c:pt>
                <c:pt idx="23503">
                  <c:v>90.688240000000008</c:v>
                </c:pt>
                <c:pt idx="23504">
                  <c:v>90.693020000000004</c:v>
                </c:pt>
                <c:pt idx="23505">
                  <c:v>90.697800000000001</c:v>
                </c:pt>
                <c:pt idx="23506">
                  <c:v>90.702580000000012</c:v>
                </c:pt>
                <c:pt idx="23507">
                  <c:v>90.707359999999994</c:v>
                </c:pt>
                <c:pt idx="23508">
                  <c:v>90.712139999999991</c:v>
                </c:pt>
                <c:pt idx="23509">
                  <c:v>90.716920000000002</c:v>
                </c:pt>
                <c:pt idx="23510">
                  <c:v>90.721699999999998</c:v>
                </c:pt>
                <c:pt idx="23511">
                  <c:v>90.726479999999995</c:v>
                </c:pt>
                <c:pt idx="23512">
                  <c:v>90.731259999999992</c:v>
                </c:pt>
                <c:pt idx="23513">
                  <c:v>90.736040000000003</c:v>
                </c:pt>
                <c:pt idx="23514">
                  <c:v>90.74081000000001</c:v>
                </c:pt>
                <c:pt idx="23515">
                  <c:v>90.745599999999996</c:v>
                </c:pt>
                <c:pt idx="23516">
                  <c:v>90.750370000000004</c:v>
                </c:pt>
                <c:pt idx="23517">
                  <c:v>90.755160000000004</c:v>
                </c:pt>
                <c:pt idx="23518">
                  <c:v>90.759929999999997</c:v>
                </c:pt>
                <c:pt idx="23519">
                  <c:v>90.764719999999997</c:v>
                </c:pt>
                <c:pt idx="23520">
                  <c:v>90.76948999999999</c:v>
                </c:pt>
                <c:pt idx="23521">
                  <c:v>90.774280000000005</c:v>
                </c:pt>
                <c:pt idx="23522">
                  <c:v>90.779049999999998</c:v>
                </c:pt>
                <c:pt idx="23523">
                  <c:v>90.783829999999995</c:v>
                </c:pt>
                <c:pt idx="23524">
                  <c:v>90.788610000000006</c:v>
                </c:pt>
                <c:pt idx="23525">
                  <c:v>90.793390000000002</c:v>
                </c:pt>
                <c:pt idx="23526">
                  <c:v>90.798169999999999</c:v>
                </c:pt>
                <c:pt idx="23527">
                  <c:v>90.802949999999996</c:v>
                </c:pt>
                <c:pt idx="23528">
                  <c:v>90.807739999999995</c:v>
                </c:pt>
                <c:pt idx="23529">
                  <c:v>90.812510000000003</c:v>
                </c:pt>
                <c:pt idx="23530">
                  <c:v>90.817300000000003</c:v>
                </c:pt>
                <c:pt idx="23531">
                  <c:v>90.822070000000011</c:v>
                </c:pt>
                <c:pt idx="23532">
                  <c:v>90.826850000000007</c:v>
                </c:pt>
                <c:pt idx="23533">
                  <c:v>90.83162999999999</c:v>
                </c:pt>
                <c:pt idx="23534">
                  <c:v>90.836410000000001</c:v>
                </c:pt>
                <c:pt idx="23535">
                  <c:v>90.841189999999997</c:v>
                </c:pt>
                <c:pt idx="23536">
                  <c:v>90.845969999999994</c:v>
                </c:pt>
                <c:pt idx="23537">
                  <c:v>90.850749999999991</c:v>
                </c:pt>
                <c:pt idx="23538">
                  <c:v>90.855530000000002</c:v>
                </c:pt>
                <c:pt idx="23539">
                  <c:v>90.860309999999998</c:v>
                </c:pt>
                <c:pt idx="23540">
                  <c:v>90.865089999999995</c:v>
                </c:pt>
                <c:pt idx="23541">
                  <c:v>90.869870000000006</c:v>
                </c:pt>
                <c:pt idx="23542">
                  <c:v>90.874650000000003</c:v>
                </c:pt>
                <c:pt idx="23543">
                  <c:v>90.879429999999999</c:v>
                </c:pt>
                <c:pt idx="23544">
                  <c:v>90.88421000000001</c:v>
                </c:pt>
                <c:pt idx="23545">
                  <c:v>90.888979999999989</c:v>
                </c:pt>
                <c:pt idx="23546">
                  <c:v>90.893770000000004</c:v>
                </c:pt>
                <c:pt idx="23547">
                  <c:v>90.898539999999997</c:v>
                </c:pt>
                <c:pt idx="23548">
                  <c:v>90.903330000000011</c:v>
                </c:pt>
                <c:pt idx="23549">
                  <c:v>90.908100000000005</c:v>
                </c:pt>
                <c:pt idx="23550">
                  <c:v>90.91288999999999</c:v>
                </c:pt>
                <c:pt idx="23551">
                  <c:v>90.917670000000001</c:v>
                </c:pt>
                <c:pt idx="23552">
                  <c:v>90.922449999999998</c:v>
                </c:pt>
                <c:pt idx="23553">
                  <c:v>90.927229999999994</c:v>
                </c:pt>
                <c:pt idx="23554">
                  <c:v>90.932000000000002</c:v>
                </c:pt>
                <c:pt idx="23555">
                  <c:v>90.936790000000002</c:v>
                </c:pt>
                <c:pt idx="23556">
                  <c:v>90.94156000000001</c:v>
                </c:pt>
                <c:pt idx="23557">
                  <c:v>90.946349999999995</c:v>
                </c:pt>
                <c:pt idx="23558">
                  <c:v>90.951120000000003</c:v>
                </c:pt>
                <c:pt idx="23559">
                  <c:v>90.955910000000003</c:v>
                </c:pt>
                <c:pt idx="23560">
                  <c:v>90.960679999999996</c:v>
                </c:pt>
                <c:pt idx="23561">
                  <c:v>90.965459999999993</c:v>
                </c:pt>
                <c:pt idx="23562">
                  <c:v>90.97023999999999</c:v>
                </c:pt>
                <c:pt idx="23563">
                  <c:v>90.975020000000001</c:v>
                </c:pt>
                <c:pt idx="23564">
                  <c:v>90.979799999999997</c:v>
                </c:pt>
                <c:pt idx="23565">
                  <c:v>90.984579999999994</c:v>
                </c:pt>
                <c:pt idx="23566">
                  <c:v>90.989360000000005</c:v>
                </c:pt>
                <c:pt idx="23567">
                  <c:v>90.994140000000002</c:v>
                </c:pt>
                <c:pt idx="23568">
                  <c:v>90.998930000000001</c:v>
                </c:pt>
                <c:pt idx="23569">
                  <c:v>91.003700000000009</c:v>
                </c:pt>
                <c:pt idx="23570">
                  <c:v>91.008480000000006</c:v>
                </c:pt>
                <c:pt idx="23571">
                  <c:v>91.013260000000002</c:v>
                </c:pt>
                <c:pt idx="23572">
                  <c:v>91.018039999999999</c:v>
                </c:pt>
                <c:pt idx="23573">
                  <c:v>91.02282000000001</c:v>
                </c:pt>
                <c:pt idx="23574">
                  <c:v>91.027600000000007</c:v>
                </c:pt>
                <c:pt idx="23575">
                  <c:v>91.032379999999989</c:v>
                </c:pt>
                <c:pt idx="23576">
                  <c:v>91.03716</c:v>
                </c:pt>
                <c:pt idx="23577">
                  <c:v>91.041939999999997</c:v>
                </c:pt>
                <c:pt idx="23578">
                  <c:v>91.046719999999993</c:v>
                </c:pt>
                <c:pt idx="23579">
                  <c:v>91.05149999999999</c:v>
                </c:pt>
                <c:pt idx="23580">
                  <c:v>91.056280000000001</c:v>
                </c:pt>
                <c:pt idx="23581">
                  <c:v>91.061059999999998</c:v>
                </c:pt>
                <c:pt idx="23582">
                  <c:v>91.065839999999994</c:v>
                </c:pt>
                <c:pt idx="23583">
                  <c:v>91.070610000000002</c:v>
                </c:pt>
                <c:pt idx="23584">
                  <c:v>91.075400000000002</c:v>
                </c:pt>
                <c:pt idx="23585">
                  <c:v>91.080179999999999</c:v>
                </c:pt>
                <c:pt idx="23586">
                  <c:v>91.084960000000009</c:v>
                </c:pt>
                <c:pt idx="23587">
                  <c:v>91.089740000000006</c:v>
                </c:pt>
                <c:pt idx="23588">
                  <c:v>91.094520000000003</c:v>
                </c:pt>
                <c:pt idx="23589">
                  <c:v>91.099299999999999</c:v>
                </c:pt>
                <c:pt idx="23590">
                  <c:v>91.10408000000001</c:v>
                </c:pt>
                <c:pt idx="23591">
                  <c:v>91.108859999999993</c:v>
                </c:pt>
                <c:pt idx="23592">
                  <c:v>91.113630000000001</c:v>
                </c:pt>
                <c:pt idx="23593">
                  <c:v>91.11842</c:v>
                </c:pt>
                <c:pt idx="23594">
                  <c:v>91.123190000000008</c:v>
                </c:pt>
                <c:pt idx="23595">
                  <c:v>91.127979999999994</c:v>
                </c:pt>
                <c:pt idx="23596">
                  <c:v>91.132750000000001</c:v>
                </c:pt>
                <c:pt idx="23597">
                  <c:v>91.137540000000001</c:v>
                </c:pt>
                <c:pt idx="23598">
                  <c:v>91.142310000000009</c:v>
                </c:pt>
                <c:pt idx="23599">
                  <c:v>91.147090000000006</c:v>
                </c:pt>
                <c:pt idx="23600">
                  <c:v>91.151880000000006</c:v>
                </c:pt>
                <c:pt idx="23601">
                  <c:v>91.156649999999999</c:v>
                </c:pt>
                <c:pt idx="23602">
                  <c:v>91.161439999999999</c:v>
                </c:pt>
                <c:pt idx="23603">
                  <c:v>91.166209999999992</c:v>
                </c:pt>
                <c:pt idx="23604">
                  <c:v>91.171000000000006</c:v>
                </c:pt>
                <c:pt idx="23605">
                  <c:v>91.17577</c:v>
                </c:pt>
                <c:pt idx="23606">
                  <c:v>91.18056</c:v>
                </c:pt>
                <c:pt idx="23607">
                  <c:v>91.185329999999993</c:v>
                </c:pt>
                <c:pt idx="23608">
                  <c:v>91.190110000000004</c:v>
                </c:pt>
                <c:pt idx="23609">
                  <c:v>91.194890000000001</c:v>
                </c:pt>
                <c:pt idx="23610">
                  <c:v>91.199669999999998</c:v>
                </c:pt>
                <c:pt idx="23611">
                  <c:v>91.204450000000008</c:v>
                </c:pt>
                <c:pt idx="23612">
                  <c:v>91.209230000000005</c:v>
                </c:pt>
                <c:pt idx="23613">
                  <c:v>91.214020000000005</c:v>
                </c:pt>
                <c:pt idx="23614">
                  <c:v>91.218789999999998</c:v>
                </c:pt>
                <c:pt idx="23615">
                  <c:v>91.223579999999998</c:v>
                </c:pt>
                <c:pt idx="23616">
                  <c:v>91.228350000000006</c:v>
                </c:pt>
                <c:pt idx="23617">
                  <c:v>91.233129999999989</c:v>
                </c:pt>
                <c:pt idx="23618">
                  <c:v>91.237909999999999</c:v>
                </c:pt>
                <c:pt idx="23619">
                  <c:v>91.242689999999996</c:v>
                </c:pt>
                <c:pt idx="23620">
                  <c:v>91.247469999999993</c:v>
                </c:pt>
                <c:pt idx="23621">
                  <c:v>91.252249999999989</c:v>
                </c:pt>
                <c:pt idx="23622">
                  <c:v>91.25703</c:v>
                </c:pt>
                <c:pt idx="23623">
                  <c:v>91.261809999999997</c:v>
                </c:pt>
                <c:pt idx="23624">
                  <c:v>91.266589999999994</c:v>
                </c:pt>
                <c:pt idx="23625">
                  <c:v>91.271370000000005</c:v>
                </c:pt>
                <c:pt idx="23626">
                  <c:v>91.276150000000001</c:v>
                </c:pt>
                <c:pt idx="23627">
                  <c:v>91.280929999999998</c:v>
                </c:pt>
                <c:pt idx="23628">
                  <c:v>91.285710000000009</c:v>
                </c:pt>
                <c:pt idx="23629">
                  <c:v>91.290490000000005</c:v>
                </c:pt>
                <c:pt idx="23630">
                  <c:v>91.295270000000002</c:v>
                </c:pt>
                <c:pt idx="23631">
                  <c:v>91.300049999999999</c:v>
                </c:pt>
                <c:pt idx="23632">
                  <c:v>91.30483000000001</c:v>
                </c:pt>
                <c:pt idx="23633">
                  <c:v>91.309610000000006</c:v>
                </c:pt>
                <c:pt idx="23634">
                  <c:v>91.314389999999989</c:v>
                </c:pt>
                <c:pt idx="23635">
                  <c:v>91.31917</c:v>
                </c:pt>
                <c:pt idx="23636">
                  <c:v>91.323949999999996</c:v>
                </c:pt>
                <c:pt idx="23637">
                  <c:v>91.328729999999993</c:v>
                </c:pt>
                <c:pt idx="23638">
                  <c:v>91.333510000000004</c:v>
                </c:pt>
                <c:pt idx="23639">
                  <c:v>91.338290000000001</c:v>
                </c:pt>
                <c:pt idx="23640">
                  <c:v>91.343069999999997</c:v>
                </c:pt>
                <c:pt idx="23641">
                  <c:v>91.347849999999994</c:v>
                </c:pt>
                <c:pt idx="23642">
                  <c:v>91.352630000000005</c:v>
                </c:pt>
                <c:pt idx="23643">
                  <c:v>91.357410000000002</c:v>
                </c:pt>
                <c:pt idx="23644">
                  <c:v>91.362189999999998</c:v>
                </c:pt>
                <c:pt idx="23645">
                  <c:v>91.366970000000009</c:v>
                </c:pt>
                <c:pt idx="23646">
                  <c:v>91.371740000000003</c:v>
                </c:pt>
                <c:pt idx="23647">
                  <c:v>91.376530000000002</c:v>
                </c:pt>
                <c:pt idx="23648">
                  <c:v>91.381299999999996</c:v>
                </c:pt>
                <c:pt idx="23649">
                  <c:v>91.38609000000001</c:v>
                </c:pt>
                <c:pt idx="23650">
                  <c:v>91.390869999999993</c:v>
                </c:pt>
                <c:pt idx="23651">
                  <c:v>91.395649999999989</c:v>
                </c:pt>
                <c:pt idx="23652">
                  <c:v>91.40043</c:v>
                </c:pt>
                <c:pt idx="23653">
                  <c:v>91.405209999999997</c:v>
                </c:pt>
                <c:pt idx="23654">
                  <c:v>91.409989999999993</c:v>
                </c:pt>
                <c:pt idx="23655">
                  <c:v>91.414760000000001</c:v>
                </c:pt>
                <c:pt idx="23656">
                  <c:v>91.419550000000001</c:v>
                </c:pt>
                <c:pt idx="23657">
                  <c:v>91.424320000000009</c:v>
                </c:pt>
                <c:pt idx="23658">
                  <c:v>91.429109999999994</c:v>
                </c:pt>
                <c:pt idx="23659">
                  <c:v>91.433880000000002</c:v>
                </c:pt>
                <c:pt idx="23660">
                  <c:v>91.438670000000002</c:v>
                </c:pt>
                <c:pt idx="23661">
                  <c:v>91.443449999999999</c:v>
                </c:pt>
                <c:pt idx="23662">
                  <c:v>91.448230000000009</c:v>
                </c:pt>
                <c:pt idx="23663">
                  <c:v>91.453010000000006</c:v>
                </c:pt>
                <c:pt idx="23664">
                  <c:v>91.45778</c:v>
                </c:pt>
                <c:pt idx="23665">
                  <c:v>91.462570000000014</c:v>
                </c:pt>
                <c:pt idx="23666">
                  <c:v>91.467339999999993</c:v>
                </c:pt>
                <c:pt idx="23667">
                  <c:v>91.472129999999993</c:v>
                </c:pt>
                <c:pt idx="23668">
                  <c:v>91.476900000000001</c:v>
                </c:pt>
                <c:pt idx="23669">
                  <c:v>91.48169</c:v>
                </c:pt>
                <c:pt idx="23670">
                  <c:v>91.486460000000008</c:v>
                </c:pt>
                <c:pt idx="23671">
                  <c:v>91.491240000000005</c:v>
                </c:pt>
                <c:pt idx="23672">
                  <c:v>91.496030000000005</c:v>
                </c:pt>
                <c:pt idx="23673">
                  <c:v>91.500799999999998</c:v>
                </c:pt>
                <c:pt idx="23674">
                  <c:v>91.505589999999998</c:v>
                </c:pt>
                <c:pt idx="23675">
                  <c:v>91.510360000000006</c:v>
                </c:pt>
                <c:pt idx="23676">
                  <c:v>91.515150000000006</c:v>
                </c:pt>
                <c:pt idx="23677">
                  <c:v>91.519919999999999</c:v>
                </c:pt>
                <c:pt idx="23678">
                  <c:v>91.524709999999999</c:v>
                </c:pt>
                <c:pt idx="23679">
                  <c:v>91.529479999999992</c:v>
                </c:pt>
                <c:pt idx="23680">
                  <c:v>91.534260000000003</c:v>
                </c:pt>
                <c:pt idx="23681">
                  <c:v>91.539050000000003</c:v>
                </c:pt>
                <c:pt idx="23682">
                  <c:v>91.543819999999997</c:v>
                </c:pt>
                <c:pt idx="23683">
                  <c:v>91.548609999999996</c:v>
                </c:pt>
                <c:pt idx="23684">
                  <c:v>91.553380000000004</c:v>
                </c:pt>
                <c:pt idx="23685">
                  <c:v>91.55816999999999</c:v>
                </c:pt>
                <c:pt idx="23686">
                  <c:v>91.562939999999998</c:v>
                </c:pt>
                <c:pt idx="23687">
                  <c:v>91.567720000000008</c:v>
                </c:pt>
                <c:pt idx="23688">
                  <c:v>91.572500000000005</c:v>
                </c:pt>
                <c:pt idx="23689">
                  <c:v>91.577280000000002</c:v>
                </c:pt>
                <c:pt idx="23690">
                  <c:v>91.582060000000013</c:v>
                </c:pt>
                <c:pt idx="23691">
                  <c:v>91.586840000000009</c:v>
                </c:pt>
                <c:pt idx="23692">
                  <c:v>91.591629999999995</c:v>
                </c:pt>
                <c:pt idx="23693">
                  <c:v>91.596399999999988</c:v>
                </c:pt>
                <c:pt idx="23694">
                  <c:v>91.601190000000003</c:v>
                </c:pt>
                <c:pt idx="23695">
                  <c:v>91.605959999999996</c:v>
                </c:pt>
                <c:pt idx="23696">
                  <c:v>91.610739999999993</c:v>
                </c:pt>
                <c:pt idx="23697">
                  <c:v>91.615520000000004</c:v>
                </c:pt>
                <c:pt idx="23698">
                  <c:v>91.6203</c:v>
                </c:pt>
                <c:pt idx="23699">
                  <c:v>91.625079999999997</c:v>
                </c:pt>
                <c:pt idx="23700">
                  <c:v>91.629859999999994</c:v>
                </c:pt>
                <c:pt idx="23701">
                  <c:v>91.634649999999993</c:v>
                </c:pt>
                <c:pt idx="23702">
                  <c:v>91.639420000000001</c:v>
                </c:pt>
                <c:pt idx="23703">
                  <c:v>91.644210000000001</c:v>
                </c:pt>
                <c:pt idx="23704">
                  <c:v>91.648980000000009</c:v>
                </c:pt>
                <c:pt idx="23705">
                  <c:v>91.653760000000005</c:v>
                </c:pt>
                <c:pt idx="23706">
                  <c:v>91.658540000000002</c:v>
                </c:pt>
                <c:pt idx="23707">
                  <c:v>91.663320000000013</c:v>
                </c:pt>
                <c:pt idx="23708">
                  <c:v>91.668099999999995</c:v>
                </c:pt>
                <c:pt idx="23709">
                  <c:v>91.672879999999992</c:v>
                </c:pt>
                <c:pt idx="23710">
                  <c:v>91.677670000000006</c:v>
                </c:pt>
                <c:pt idx="23711">
                  <c:v>91.68244</c:v>
                </c:pt>
                <c:pt idx="23712">
                  <c:v>91.687219999999996</c:v>
                </c:pt>
                <c:pt idx="23713">
                  <c:v>91.691999999999993</c:v>
                </c:pt>
                <c:pt idx="23714">
                  <c:v>91.696780000000004</c:v>
                </c:pt>
                <c:pt idx="23715">
                  <c:v>91.701560000000001</c:v>
                </c:pt>
                <c:pt idx="23716">
                  <c:v>91.706339999999997</c:v>
                </c:pt>
                <c:pt idx="23717">
                  <c:v>91.711119999999994</c:v>
                </c:pt>
                <c:pt idx="23718">
                  <c:v>91.715900000000005</c:v>
                </c:pt>
                <c:pt idx="23719">
                  <c:v>91.720689999999991</c:v>
                </c:pt>
                <c:pt idx="23720">
                  <c:v>91.725459999999998</c:v>
                </c:pt>
                <c:pt idx="23721">
                  <c:v>91.730240000000009</c:v>
                </c:pt>
                <c:pt idx="23722">
                  <c:v>91.735020000000006</c:v>
                </c:pt>
                <c:pt idx="23723">
                  <c:v>91.739800000000002</c:v>
                </c:pt>
                <c:pt idx="23724">
                  <c:v>91.744579999999999</c:v>
                </c:pt>
                <c:pt idx="23725">
                  <c:v>91.749359999999996</c:v>
                </c:pt>
                <c:pt idx="23726">
                  <c:v>91.75415000000001</c:v>
                </c:pt>
                <c:pt idx="23727">
                  <c:v>91.758919999999989</c:v>
                </c:pt>
                <c:pt idx="23728">
                  <c:v>91.763710000000003</c:v>
                </c:pt>
                <c:pt idx="23729">
                  <c:v>91.768479999999997</c:v>
                </c:pt>
                <c:pt idx="23730">
                  <c:v>91.773259999999993</c:v>
                </c:pt>
                <c:pt idx="23731">
                  <c:v>91.778040000000004</c:v>
                </c:pt>
                <c:pt idx="23732">
                  <c:v>91.782820000000001</c:v>
                </c:pt>
                <c:pt idx="23733">
                  <c:v>91.787599999999998</c:v>
                </c:pt>
                <c:pt idx="23734">
                  <c:v>91.792380000000009</c:v>
                </c:pt>
                <c:pt idx="23735">
                  <c:v>91.797169999999994</c:v>
                </c:pt>
                <c:pt idx="23736">
                  <c:v>91.801940000000002</c:v>
                </c:pt>
                <c:pt idx="23737">
                  <c:v>91.806719999999999</c:v>
                </c:pt>
                <c:pt idx="23738">
                  <c:v>91.811500000000009</c:v>
                </c:pt>
                <c:pt idx="23739">
                  <c:v>91.816280000000006</c:v>
                </c:pt>
                <c:pt idx="23740">
                  <c:v>91.821060000000003</c:v>
                </c:pt>
                <c:pt idx="23741">
                  <c:v>91.825839999999999</c:v>
                </c:pt>
                <c:pt idx="23742">
                  <c:v>91.830619999999996</c:v>
                </c:pt>
                <c:pt idx="23743">
                  <c:v>91.835399999999993</c:v>
                </c:pt>
                <c:pt idx="23744">
                  <c:v>91.840190000000007</c:v>
                </c:pt>
                <c:pt idx="23745">
                  <c:v>91.84496</c:v>
                </c:pt>
                <c:pt idx="23746">
                  <c:v>91.849739999999997</c:v>
                </c:pt>
                <c:pt idx="23747">
                  <c:v>91.854519999999994</c:v>
                </c:pt>
                <c:pt idx="23748">
                  <c:v>91.859300000000005</c:v>
                </c:pt>
                <c:pt idx="23749">
                  <c:v>91.864080000000001</c:v>
                </c:pt>
                <c:pt idx="23750">
                  <c:v>91.868859999999998</c:v>
                </c:pt>
                <c:pt idx="23751">
                  <c:v>91.873649999999998</c:v>
                </c:pt>
                <c:pt idx="23752">
                  <c:v>91.878420000000006</c:v>
                </c:pt>
                <c:pt idx="23753">
                  <c:v>91.883200000000002</c:v>
                </c:pt>
                <c:pt idx="23754">
                  <c:v>91.887979999999999</c:v>
                </c:pt>
                <c:pt idx="23755">
                  <c:v>91.89276000000001</c:v>
                </c:pt>
                <c:pt idx="23756">
                  <c:v>91.897540000000006</c:v>
                </c:pt>
                <c:pt idx="23757">
                  <c:v>91.902319999999989</c:v>
                </c:pt>
                <c:pt idx="23758">
                  <c:v>91.907110000000003</c:v>
                </c:pt>
                <c:pt idx="23759">
                  <c:v>91.911879999999996</c:v>
                </c:pt>
                <c:pt idx="23760">
                  <c:v>91.916670000000011</c:v>
                </c:pt>
                <c:pt idx="23761">
                  <c:v>91.92143999999999</c:v>
                </c:pt>
                <c:pt idx="23762">
                  <c:v>91.926220000000001</c:v>
                </c:pt>
                <c:pt idx="23763">
                  <c:v>91.930999999999997</c:v>
                </c:pt>
                <c:pt idx="23764">
                  <c:v>91.935779999999994</c:v>
                </c:pt>
                <c:pt idx="23765">
                  <c:v>91.940560000000005</c:v>
                </c:pt>
                <c:pt idx="23766">
                  <c:v>91.945340000000002</c:v>
                </c:pt>
                <c:pt idx="23767">
                  <c:v>91.950130000000001</c:v>
                </c:pt>
                <c:pt idx="23768">
                  <c:v>91.954900000000009</c:v>
                </c:pt>
                <c:pt idx="23769">
                  <c:v>91.959689999999995</c:v>
                </c:pt>
                <c:pt idx="23770">
                  <c:v>91.964460000000003</c:v>
                </c:pt>
                <c:pt idx="23771">
                  <c:v>91.969239999999999</c:v>
                </c:pt>
                <c:pt idx="23772">
                  <c:v>91.97402000000001</c:v>
                </c:pt>
                <c:pt idx="23773">
                  <c:v>91.978799999999993</c:v>
                </c:pt>
                <c:pt idx="23774">
                  <c:v>91.983590000000007</c:v>
                </c:pt>
                <c:pt idx="23775">
                  <c:v>91.98836</c:v>
                </c:pt>
                <c:pt idx="23776">
                  <c:v>91.99315</c:v>
                </c:pt>
                <c:pt idx="23777">
                  <c:v>91.997919999999993</c:v>
                </c:pt>
                <c:pt idx="23778">
                  <c:v>92.002700000000004</c:v>
                </c:pt>
                <c:pt idx="23779">
                  <c:v>92.007480000000001</c:v>
                </c:pt>
                <c:pt idx="23780">
                  <c:v>92.012259999999998</c:v>
                </c:pt>
                <c:pt idx="23781">
                  <c:v>92.017049999999998</c:v>
                </c:pt>
                <c:pt idx="23782">
                  <c:v>92.021820000000005</c:v>
                </c:pt>
                <c:pt idx="23783">
                  <c:v>92.026609999999991</c:v>
                </c:pt>
                <c:pt idx="23784">
                  <c:v>92.031379999999999</c:v>
                </c:pt>
                <c:pt idx="23785">
                  <c:v>92.036169999999998</c:v>
                </c:pt>
                <c:pt idx="23786">
                  <c:v>92.040940000000006</c:v>
                </c:pt>
                <c:pt idx="23787">
                  <c:v>92.045720000000003</c:v>
                </c:pt>
                <c:pt idx="23788">
                  <c:v>92.050510000000003</c:v>
                </c:pt>
                <c:pt idx="23789">
                  <c:v>92.055279999999996</c:v>
                </c:pt>
                <c:pt idx="23790">
                  <c:v>92.060069999999996</c:v>
                </c:pt>
                <c:pt idx="23791">
                  <c:v>92.06483999999999</c:v>
                </c:pt>
                <c:pt idx="23792">
                  <c:v>92.069630000000004</c:v>
                </c:pt>
                <c:pt idx="23793">
                  <c:v>92.074399999999997</c:v>
                </c:pt>
                <c:pt idx="23794">
                  <c:v>92.079179999999994</c:v>
                </c:pt>
                <c:pt idx="23795">
                  <c:v>92.083970000000008</c:v>
                </c:pt>
                <c:pt idx="23796">
                  <c:v>92.088740000000001</c:v>
                </c:pt>
                <c:pt idx="23797">
                  <c:v>92.093530000000001</c:v>
                </c:pt>
                <c:pt idx="23798">
                  <c:v>92.098299999999995</c:v>
                </c:pt>
                <c:pt idx="23799">
                  <c:v>92.103089999999995</c:v>
                </c:pt>
                <c:pt idx="23800">
                  <c:v>92.107860000000002</c:v>
                </c:pt>
                <c:pt idx="23801">
                  <c:v>92.112650000000002</c:v>
                </c:pt>
                <c:pt idx="23802">
                  <c:v>92.117429999999999</c:v>
                </c:pt>
                <c:pt idx="23803">
                  <c:v>92.122200000000007</c:v>
                </c:pt>
                <c:pt idx="23804">
                  <c:v>92.126990000000006</c:v>
                </c:pt>
                <c:pt idx="23805">
                  <c:v>92.13176</c:v>
                </c:pt>
                <c:pt idx="23806">
                  <c:v>92.13655</c:v>
                </c:pt>
                <c:pt idx="23807">
                  <c:v>92.141319999999993</c:v>
                </c:pt>
                <c:pt idx="23808">
                  <c:v>92.146110000000007</c:v>
                </c:pt>
                <c:pt idx="23809">
                  <c:v>92.150890000000004</c:v>
                </c:pt>
                <c:pt idx="23810">
                  <c:v>92.155670000000001</c:v>
                </c:pt>
                <c:pt idx="23811">
                  <c:v>92.160450000000012</c:v>
                </c:pt>
                <c:pt idx="23812">
                  <c:v>92.165220000000005</c:v>
                </c:pt>
                <c:pt idx="23813">
                  <c:v>92.170009999999991</c:v>
                </c:pt>
                <c:pt idx="23814">
                  <c:v>92.174779999999998</c:v>
                </c:pt>
                <c:pt idx="23815">
                  <c:v>92.179569999999998</c:v>
                </c:pt>
                <c:pt idx="23816">
                  <c:v>92.184349999999995</c:v>
                </c:pt>
                <c:pt idx="23817">
                  <c:v>92.189129999999992</c:v>
                </c:pt>
                <c:pt idx="23818">
                  <c:v>92.193910000000002</c:v>
                </c:pt>
                <c:pt idx="23819">
                  <c:v>92.19868000000001</c:v>
                </c:pt>
                <c:pt idx="23820">
                  <c:v>92.203469999999996</c:v>
                </c:pt>
                <c:pt idx="23821">
                  <c:v>92.208250000000007</c:v>
                </c:pt>
                <c:pt idx="23822">
                  <c:v>92.213030000000003</c:v>
                </c:pt>
                <c:pt idx="23823">
                  <c:v>92.21781</c:v>
                </c:pt>
                <c:pt idx="23824">
                  <c:v>92.222589999999997</c:v>
                </c:pt>
                <c:pt idx="23825">
                  <c:v>92.227370000000008</c:v>
                </c:pt>
                <c:pt idx="23826">
                  <c:v>92.232150000000004</c:v>
                </c:pt>
                <c:pt idx="23827">
                  <c:v>92.236930000000001</c:v>
                </c:pt>
                <c:pt idx="23828">
                  <c:v>92.241709999999998</c:v>
                </c:pt>
                <c:pt idx="23829">
                  <c:v>92.246489999999994</c:v>
                </c:pt>
                <c:pt idx="23830">
                  <c:v>92.251269999999991</c:v>
                </c:pt>
                <c:pt idx="23831">
                  <c:v>92.256050000000002</c:v>
                </c:pt>
                <c:pt idx="23832">
                  <c:v>92.260829999999999</c:v>
                </c:pt>
                <c:pt idx="23833">
                  <c:v>92.265609999999995</c:v>
                </c:pt>
                <c:pt idx="23834">
                  <c:v>92.270389999999992</c:v>
                </c:pt>
                <c:pt idx="23835">
                  <c:v>92.275170000000003</c:v>
                </c:pt>
                <c:pt idx="23836">
                  <c:v>92.279949999999999</c:v>
                </c:pt>
                <c:pt idx="23837">
                  <c:v>92.284729999999996</c:v>
                </c:pt>
                <c:pt idx="23838">
                  <c:v>92.289510000000007</c:v>
                </c:pt>
                <c:pt idx="23839">
                  <c:v>92.294290000000004</c:v>
                </c:pt>
                <c:pt idx="23840">
                  <c:v>92.29907</c:v>
                </c:pt>
                <c:pt idx="23841">
                  <c:v>92.303850000000011</c:v>
                </c:pt>
                <c:pt idx="23842">
                  <c:v>92.308630000000008</c:v>
                </c:pt>
                <c:pt idx="23843">
                  <c:v>92.313410000000005</c:v>
                </c:pt>
                <c:pt idx="23844">
                  <c:v>92.318190000000001</c:v>
                </c:pt>
                <c:pt idx="23845">
                  <c:v>92.322969999999998</c:v>
                </c:pt>
                <c:pt idx="23846">
                  <c:v>92.327749999999995</c:v>
                </c:pt>
                <c:pt idx="23847">
                  <c:v>92.332529999999991</c:v>
                </c:pt>
                <c:pt idx="23848">
                  <c:v>92.337310000000002</c:v>
                </c:pt>
                <c:pt idx="23849">
                  <c:v>92.342089999999999</c:v>
                </c:pt>
                <c:pt idx="23850">
                  <c:v>92.346869999999996</c:v>
                </c:pt>
                <c:pt idx="23851">
                  <c:v>92.351649999999992</c:v>
                </c:pt>
                <c:pt idx="23852">
                  <c:v>92.356430000000003</c:v>
                </c:pt>
                <c:pt idx="23853">
                  <c:v>92.36121</c:v>
                </c:pt>
                <c:pt idx="23854">
                  <c:v>92.366</c:v>
                </c:pt>
                <c:pt idx="23855">
                  <c:v>92.370770000000007</c:v>
                </c:pt>
                <c:pt idx="23856">
                  <c:v>92.375550000000004</c:v>
                </c:pt>
                <c:pt idx="23857">
                  <c:v>92.380330000000001</c:v>
                </c:pt>
                <c:pt idx="23858">
                  <c:v>92.385110000000012</c:v>
                </c:pt>
                <c:pt idx="23859">
                  <c:v>92.389899999999997</c:v>
                </c:pt>
                <c:pt idx="23860">
                  <c:v>92.394670000000005</c:v>
                </c:pt>
                <c:pt idx="23861">
                  <c:v>92.399460000000005</c:v>
                </c:pt>
                <c:pt idx="23862">
                  <c:v>92.404229999999998</c:v>
                </c:pt>
                <c:pt idx="23863">
                  <c:v>92.409009999999995</c:v>
                </c:pt>
                <c:pt idx="23864">
                  <c:v>92.413789999999992</c:v>
                </c:pt>
                <c:pt idx="23865">
                  <c:v>92.418570000000003</c:v>
                </c:pt>
                <c:pt idx="23866">
                  <c:v>92.423360000000002</c:v>
                </c:pt>
                <c:pt idx="23867">
                  <c:v>92.428129999999996</c:v>
                </c:pt>
                <c:pt idx="23868">
                  <c:v>92.432919999999996</c:v>
                </c:pt>
                <c:pt idx="23869">
                  <c:v>92.437690000000003</c:v>
                </c:pt>
                <c:pt idx="23870">
                  <c:v>92.442479999999989</c:v>
                </c:pt>
                <c:pt idx="23871">
                  <c:v>92.44726</c:v>
                </c:pt>
                <c:pt idx="23872">
                  <c:v>92.452030000000008</c:v>
                </c:pt>
                <c:pt idx="23873">
                  <c:v>92.456819999999993</c:v>
                </c:pt>
                <c:pt idx="23874">
                  <c:v>92.461590000000001</c:v>
                </c:pt>
                <c:pt idx="23875">
                  <c:v>92.466380000000001</c:v>
                </c:pt>
                <c:pt idx="23876">
                  <c:v>92.471159999999998</c:v>
                </c:pt>
                <c:pt idx="23877">
                  <c:v>92.475940000000008</c:v>
                </c:pt>
                <c:pt idx="23878">
                  <c:v>92.480720000000005</c:v>
                </c:pt>
                <c:pt idx="23879">
                  <c:v>92.485489999999999</c:v>
                </c:pt>
                <c:pt idx="23880">
                  <c:v>92.490279999999998</c:v>
                </c:pt>
                <c:pt idx="23881">
                  <c:v>92.495049999999992</c:v>
                </c:pt>
                <c:pt idx="23882">
                  <c:v>92.499840000000006</c:v>
                </c:pt>
                <c:pt idx="23883">
                  <c:v>92.504620000000003</c:v>
                </c:pt>
                <c:pt idx="23884">
                  <c:v>92.509399999999999</c:v>
                </c:pt>
                <c:pt idx="23885">
                  <c:v>92.514179999999996</c:v>
                </c:pt>
                <c:pt idx="23886">
                  <c:v>92.518959999999993</c:v>
                </c:pt>
                <c:pt idx="23887">
                  <c:v>92.523739999999989</c:v>
                </c:pt>
                <c:pt idx="23888">
                  <c:v>92.52852</c:v>
                </c:pt>
                <c:pt idx="23889">
                  <c:v>92.533299999999997</c:v>
                </c:pt>
                <c:pt idx="23890">
                  <c:v>92.538079999999994</c:v>
                </c:pt>
                <c:pt idx="23891">
                  <c:v>92.542860000000005</c:v>
                </c:pt>
                <c:pt idx="23892">
                  <c:v>92.547640000000001</c:v>
                </c:pt>
                <c:pt idx="23893">
                  <c:v>92.552419999999998</c:v>
                </c:pt>
                <c:pt idx="23894">
                  <c:v>92.557200000000009</c:v>
                </c:pt>
                <c:pt idx="23895">
                  <c:v>92.561980000000005</c:v>
                </c:pt>
                <c:pt idx="23896">
                  <c:v>92.566760000000002</c:v>
                </c:pt>
                <c:pt idx="23897">
                  <c:v>92.571539999999999</c:v>
                </c:pt>
                <c:pt idx="23898">
                  <c:v>92.57632000000001</c:v>
                </c:pt>
                <c:pt idx="23899">
                  <c:v>92.581100000000006</c:v>
                </c:pt>
                <c:pt idx="23900">
                  <c:v>92.585879999999989</c:v>
                </c:pt>
                <c:pt idx="23901">
                  <c:v>92.59066</c:v>
                </c:pt>
                <c:pt idx="23902">
                  <c:v>92.595439999999996</c:v>
                </c:pt>
                <c:pt idx="23903">
                  <c:v>92.600219999999993</c:v>
                </c:pt>
                <c:pt idx="23904">
                  <c:v>92.605000000000004</c:v>
                </c:pt>
                <c:pt idx="23905">
                  <c:v>92.609790000000004</c:v>
                </c:pt>
                <c:pt idx="23906">
                  <c:v>92.614559999999997</c:v>
                </c:pt>
                <c:pt idx="23907">
                  <c:v>92.619339999999994</c:v>
                </c:pt>
                <c:pt idx="23908">
                  <c:v>92.624120000000005</c:v>
                </c:pt>
                <c:pt idx="23909">
                  <c:v>92.628900000000002</c:v>
                </c:pt>
                <c:pt idx="23910">
                  <c:v>92.633690000000001</c:v>
                </c:pt>
                <c:pt idx="23911">
                  <c:v>92.638460000000009</c:v>
                </c:pt>
                <c:pt idx="23912">
                  <c:v>92.643249999999995</c:v>
                </c:pt>
                <c:pt idx="23913">
                  <c:v>92.648020000000002</c:v>
                </c:pt>
                <c:pt idx="23914">
                  <c:v>92.652810000000002</c:v>
                </c:pt>
                <c:pt idx="23915">
                  <c:v>92.657589999999999</c:v>
                </c:pt>
                <c:pt idx="23916">
                  <c:v>92.662359999999993</c:v>
                </c:pt>
                <c:pt idx="23917">
                  <c:v>92.667150000000007</c:v>
                </c:pt>
                <c:pt idx="23918">
                  <c:v>92.67192</c:v>
                </c:pt>
                <c:pt idx="23919">
                  <c:v>92.67671</c:v>
                </c:pt>
                <c:pt idx="23920">
                  <c:v>92.681479999999993</c:v>
                </c:pt>
                <c:pt idx="23921">
                  <c:v>92.686270000000007</c:v>
                </c:pt>
                <c:pt idx="23922">
                  <c:v>92.69104999999999</c:v>
                </c:pt>
                <c:pt idx="23923">
                  <c:v>92.695819999999998</c:v>
                </c:pt>
                <c:pt idx="23924">
                  <c:v>92.700609999999998</c:v>
                </c:pt>
                <c:pt idx="23925">
                  <c:v>92.705380000000005</c:v>
                </c:pt>
                <c:pt idx="23926">
                  <c:v>92.710169999999991</c:v>
                </c:pt>
                <c:pt idx="23927">
                  <c:v>92.714950000000002</c:v>
                </c:pt>
                <c:pt idx="23928">
                  <c:v>92.719729999999998</c:v>
                </c:pt>
                <c:pt idx="23929">
                  <c:v>92.724509999999995</c:v>
                </c:pt>
                <c:pt idx="23930">
                  <c:v>92.729290000000006</c:v>
                </c:pt>
                <c:pt idx="23931">
                  <c:v>92.734070000000003</c:v>
                </c:pt>
                <c:pt idx="23932">
                  <c:v>92.738849999999999</c:v>
                </c:pt>
                <c:pt idx="23933">
                  <c:v>92.743629999999996</c:v>
                </c:pt>
                <c:pt idx="23934">
                  <c:v>92.748410000000007</c:v>
                </c:pt>
                <c:pt idx="23935">
                  <c:v>92.753190000000004</c:v>
                </c:pt>
                <c:pt idx="23936">
                  <c:v>92.75797</c:v>
                </c:pt>
                <c:pt idx="23937">
                  <c:v>92.762750000000011</c:v>
                </c:pt>
                <c:pt idx="23938">
                  <c:v>92.767530000000008</c:v>
                </c:pt>
                <c:pt idx="23939">
                  <c:v>92.77230999999999</c:v>
                </c:pt>
                <c:pt idx="23940">
                  <c:v>92.777090000000001</c:v>
                </c:pt>
                <c:pt idx="23941">
                  <c:v>92.781869999999998</c:v>
                </c:pt>
                <c:pt idx="23942">
                  <c:v>92.786649999999995</c:v>
                </c:pt>
                <c:pt idx="23943">
                  <c:v>92.791429999999991</c:v>
                </c:pt>
                <c:pt idx="23944">
                  <c:v>92.796210000000002</c:v>
                </c:pt>
                <c:pt idx="23945">
                  <c:v>92.800989999999999</c:v>
                </c:pt>
                <c:pt idx="23946">
                  <c:v>92.805769999999995</c:v>
                </c:pt>
                <c:pt idx="23947">
                  <c:v>92.810559999999995</c:v>
                </c:pt>
                <c:pt idx="23948">
                  <c:v>92.815330000000003</c:v>
                </c:pt>
                <c:pt idx="23949">
                  <c:v>92.820120000000003</c:v>
                </c:pt>
                <c:pt idx="23950">
                  <c:v>92.824889999999996</c:v>
                </c:pt>
                <c:pt idx="23951">
                  <c:v>92.829670000000007</c:v>
                </c:pt>
                <c:pt idx="23952">
                  <c:v>92.834459999999993</c:v>
                </c:pt>
                <c:pt idx="23953">
                  <c:v>92.839230000000001</c:v>
                </c:pt>
                <c:pt idx="23954">
                  <c:v>92.84402</c:v>
                </c:pt>
                <c:pt idx="23955">
                  <c:v>92.848789999999994</c:v>
                </c:pt>
                <c:pt idx="23956">
                  <c:v>92.853580000000008</c:v>
                </c:pt>
                <c:pt idx="23957">
                  <c:v>92.858360000000005</c:v>
                </c:pt>
                <c:pt idx="23958">
                  <c:v>92.863140000000001</c:v>
                </c:pt>
                <c:pt idx="23959">
                  <c:v>92.867920000000012</c:v>
                </c:pt>
                <c:pt idx="23960">
                  <c:v>92.872689999999992</c:v>
                </c:pt>
                <c:pt idx="23961">
                  <c:v>92.877479999999991</c:v>
                </c:pt>
                <c:pt idx="23962">
                  <c:v>92.882259999999988</c:v>
                </c:pt>
                <c:pt idx="23963">
                  <c:v>92.887039999999999</c:v>
                </c:pt>
                <c:pt idx="23964">
                  <c:v>92.891819999999996</c:v>
                </c:pt>
                <c:pt idx="23965">
                  <c:v>92.896599999999992</c:v>
                </c:pt>
                <c:pt idx="23966">
                  <c:v>92.901380000000003</c:v>
                </c:pt>
                <c:pt idx="23967">
                  <c:v>92.90616</c:v>
                </c:pt>
                <c:pt idx="23968">
                  <c:v>92.910939999999997</c:v>
                </c:pt>
                <c:pt idx="23969">
                  <c:v>92.915719999999993</c:v>
                </c:pt>
                <c:pt idx="23970">
                  <c:v>92.920500000000004</c:v>
                </c:pt>
                <c:pt idx="23971">
                  <c:v>92.925280000000001</c:v>
                </c:pt>
                <c:pt idx="23972">
                  <c:v>92.930059999999997</c:v>
                </c:pt>
                <c:pt idx="23973">
                  <c:v>92.934840000000008</c:v>
                </c:pt>
                <c:pt idx="23974">
                  <c:v>92.939620000000005</c:v>
                </c:pt>
                <c:pt idx="23975">
                  <c:v>92.944400000000002</c:v>
                </c:pt>
                <c:pt idx="23976">
                  <c:v>92.949180000000013</c:v>
                </c:pt>
                <c:pt idx="23977">
                  <c:v>92.953969999999998</c:v>
                </c:pt>
                <c:pt idx="23978">
                  <c:v>92.958739999999992</c:v>
                </c:pt>
                <c:pt idx="23979">
                  <c:v>92.963519999999988</c:v>
                </c:pt>
                <c:pt idx="23980">
                  <c:v>92.968299999999999</c:v>
                </c:pt>
                <c:pt idx="23981">
                  <c:v>92.973079999999996</c:v>
                </c:pt>
                <c:pt idx="23982">
                  <c:v>92.97787000000001</c:v>
                </c:pt>
                <c:pt idx="23983">
                  <c:v>92.982640000000004</c:v>
                </c:pt>
                <c:pt idx="23984">
                  <c:v>92.987429999999989</c:v>
                </c:pt>
                <c:pt idx="23985">
                  <c:v>92.99221</c:v>
                </c:pt>
                <c:pt idx="23986">
                  <c:v>92.996980000000008</c:v>
                </c:pt>
                <c:pt idx="23987">
                  <c:v>93.001769999999993</c:v>
                </c:pt>
                <c:pt idx="23988">
                  <c:v>93.006540000000001</c:v>
                </c:pt>
                <c:pt idx="23989">
                  <c:v>93.011330000000001</c:v>
                </c:pt>
                <c:pt idx="23990">
                  <c:v>93.016109999999998</c:v>
                </c:pt>
                <c:pt idx="23991">
                  <c:v>93.020889999999994</c:v>
                </c:pt>
                <c:pt idx="23992">
                  <c:v>93.025670000000005</c:v>
                </c:pt>
                <c:pt idx="23993">
                  <c:v>93.030450000000002</c:v>
                </c:pt>
                <c:pt idx="23994">
                  <c:v>93.035229999999999</c:v>
                </c:pt>
                <c:pt idx="23995">
                  <c:v>93.040010000000009</c:v>
                </c:pt>
                <c:pt idx="23996">
                  <c:v>93.044790000000006</c:v>
                </c:pt>
                <c:pt idx="23997">
                  <c:v>93.049570000000003</c:v>
                </c:pt>
                <c:pt idx="23998">
                  <c:v>93.054349999999999</c:v>
                </c:pt>
                <c:pt idx="23999">
                  <c:v>93.05913000000001</c:v>
                </c:pt>
                <c:pt idx="24000">
                  <c:v>93.063909999999993</c:v>
                </c:pt>
                <c:pt idx="24001">
                  <c:v>93.068689999999989</c:v>
                </c:pt>
                <c:pt idx="24002">
                  <c:v>93.07347</c:v>
                </c:pt>
                <c:pt idx="24003">
                  <c:v>93.078249999999997</c:v>
                </c:pt>
                <c:pt idx="24004">
                  <c:v>93.083029999999994</c:v>
                </c:pt>
                <c:pt idx="24005">
                  <c:v>93.08780999999999</c:v>
                </c:pt>
                <c:pt idx="24006">
                  <c:v>93.092590000000001</c:v>
                </c:pt>
                <c:pt idx="24007">
                  <c:v>93.097369999999998</c:v>
                </c:pt>
                <c:pt idx="24008">
                  <c:v>93.102149999999995</c:v>
                </c:pt>
                <c:pt idx="24009">
                  <c:v>93.106930000000006</c:v>
                </c:pt>
                <c:pt idx="24010">
                  <c:v>93.111719999999991</c:v>
                </c:pt>
                <c:pt idx="24011">
                  <c:v>93.116489999999999</c:v>
                </c:pt>
                <c:pt idx="24012">
                  <c:v>93.121279999999999</c:v>
                </c:pt>
                <c:pt idx="24013">
                  <c:v>93.126059999999995</c:v>
                </c:pt>
                <c:pt idx="24014">
                  <c:v>93.130830000000003</c:v>
                </c:pt>
                <c:pt idx="24015">
                  <c:v>93.135620000000003</c:v>
                </c:pt>
                <c:pt idx="24016">
                  <c:v>93.140389999999996</c:v>
                </c:pt>
                <c:pt idx="24017">
                  <c:v>93.145179999999996</c:v>
                </c:pt>
                <c:pt idx="24018">
                  <c:v>93.149960000000007</c:v>
                </c:pt>
                <c:pt idx="24019">
                  <c:v>93.154740000000004</c:v>
                </c:pt>
                <c:pt idx="24020">
                  <c:v>93.159520000000001</c:v>
                </c:pt>
                <c:pt idx="24021">
                  <c:v>93.164289999999994</c:v>
                </c:pt>
                <c:pt idx="24022">
                  <c:v>93.169080000000008</c:v>
                </c:pt>
                <c:pt idx="24023">
                  <c:v>93.173859999999991</c:v>
                </c:pt>
                <c:pt idx="24024">
                  <c:v>93.178639999999987</c:v>
                </c:pt>
                <c:pt idx="24025">
                  <c:v>93.183419999999998</c:v>
                </c:pt>
                <c:pt idx="24026">
                  <c:v>93.188199999999995</c:v>
                </c:pt>
                <c:pt idx="24027">
                  <c:v>93.192979999999991</c:v>
                </c:pt>
                <c:pt idx="24028">
                  <c:v>93.197760000000002</c:v>
                </c:pt>
                <c:pt idx="24029">
                  <c:v>93.202539999999999</c:v>
                </c:pt>
                <c:pt idx="24030">
                  <c:v>93.207319999999996</c:v>
                </c:pt>
                <c:pt idx="24031">
                  <c:v>93.212109999999996</c:v>
                </c:pt>
                <c:pt idx="24032">
                  <c:v>93.216880000000003</c:v>
                </c:pt>
                <c:pt idx="24033">
                  <c:v>93.22166</c:v>
                </c:pt>
                <c:pt idx="24034">
                  <c:v>93.226439999999997</c:v>
                </c:pt>
                <c:pt idx="24035">
                  <c:v>93.231220000000008</c:v>
                </c:pt>
                <c:pt idx="24036">
                  <c:v>93.236009999999993</c:v>
                </c:pt>
                <c:pt idx="24037">
                  <c:v>93.240780000000001</c:v>
                </c:pt>
                <c:pt idx="24038">
                  <c:v>93.245570000000001</c:v>
                </c:pt>
                <c:pt idx="24039">
                  <c:v>93.250339999999994</c:v>
                </c:pt>
                <c:pt idx="24040">
                  <c:v>93.255119999999991</c:v>
                </c:pt>
                <c:pt idx="24041">
                  <c:v>93.259910000000005</c:v>
                </c:pt>
                <c:pt idx="24042">
                  <c:v>93.264679999999998</c:v>
                </c:pt>
                <c:pt idx="24043">
                  <c:v>93.269469999999998</c:v>
                </c:pt>
                <c:pt idx="24044">
                  <c:v>93.274250000000009</c:v>
                </c:pt>
                <c:pt idx="24045">
                  <c:v>93.279030000000006</c:v>
                </c:pt>
                <c:pt idx="24046">
                  <c:v>93.283809999999988</c:v>
                </c:pt>
                <c:pt idx="24047">
                  <c:v>93.288589999999999</c:v>
                </c:pt>
                <c:pt idx="24048">
                  <c:v>93.293369999999996</c:v>
                </c:pt>
                <c:pt idx="24049">
                  <c:v>93.298149999999993</c:v>
                </c:pt>
                <c:pt idx="24050">
                  <c:v>93.302930000000003</c:v>
                </c:pt>
                <c:pt idx="24051">
                  <c:v>93.30771</c:v>
                </c:pt>
                <c:pt idx="24052">
                  <c:v>93.312489999999997</c:v>
                </c:pt>
                <c:pt idx="24053">
                  <c:v>93.317269999999994</c:v>
                </c:pt>
                <c:pt idx="24054">
                  <c:v>93.322050000000004</c:v>
                </c:pt>
                <c:pt idx="24055">
                  <c:v>93.326830000000001</c:v>
                </c:pt>
                <c:pt idx="24056">
                  <c:v>93.331609999999998</c:v>
                </c:pt>
                <c:pt idx="24057">
                  <c:v>93.336399999999998</c:v>
                </c:pt>
                <c:pt idx="24058">
                  <c:v>93.341170000000005</c:v>
                </c:pt>
                <c:pt idx="24059">
                  <c:v>93.345960000000005</c:v>
                </c:pt>
                <c:pt idx="24060">
                  <c:v>93.350730000000013</c:v>
                </c:pt>
                <c:pt idx="24061">
                  <c:v>93.35551000000001</c:v>
                </c:pt>
                <c:pt idx="24062">
                  <c:v>93.360299999999995</c:v>
                </c:pt>
                <c:pt idx="24063">
                  <c:v>93.365069999999989</c:v>
                </c:pt>
                <c:pt idx="24064">
                  <c:v>93.369860000000003</c:v>
                </c:pt>
                <c:pt idx="24065">
                  <c:v>93.374629999999996</c:v>
                </c:pt>
                <c:pt idx="24066">
                  <c:v>93.37942000000001</c:v>
                </c:pt>
                <c:pt idx="24067">
                  <c:v>93.384200000000007</c:v>
                </c:pt>
                <c:pt idx="24068">
                  <c:v>93.38897</c:v>
                </c:pt>
                <c:pt idx="24069">
                  <c:v>93.39376</c:v>
                </c:pt>
                <c:pt idx="24070">
                  <c:v>93.398539999999997</c:v>
                </c:pt>
                <c:pt idx="24071">
                  <c:v>93.403319999999994</c:v>
                </c:pt>
                <c:pt idx="24072">
                  <c:v>93.40809999999999</c:v>
                </c:pt>
                <c:pt idx="24073">
                  <c:v>93.412880000000001</c:v>
                </c:pt>
                <c:pt idx="24074">
                  <c:v>93.417659999999998</c:v>
                </c:pt>
                <c:pt idx="24075">
                  <c:v>93.422439999999995</c:v>
                </c:pt>
                <c:pt idx="24076">
                  <c:v>93.427220000000005</c:v>
                </c:pt>
                <c:pt idx="24077">
                  <c:v>93.432000000000002</c:v>
                </c:pt>
                <c:pt idx="24078">
                  <c:v>93.436790000000002</c:v>
                </c:pt>
                <c:pt idx="24079">
                  <c:v>93.44156000000001</c:v>
                </c:pt>
                <c:pt idx="24080">
                  <c:v>93.446340000000006</c:v>
                </c:pt>
                <c:pt idx="24081">
                  <c:v>93.451120000000003</c:v>
                </c:pt>
                <c:pt idx="24082">
                  <c:v>93.4559</c:v>
                </c:pt>
                <c:pt idx="24083">
                  <c:v>93.46069</c:v>
                </c:pt>
                <c:pt idx="24084">
                  <c:v>93.465460000000007</c:v>
                </c:pt>
                <c:pt idx="24085">
                  <c:v>93.470250000000007</c:v>
                </c:pt>
                <c:pt idx="24086">
                  <c:v>93.475030000000004</c:v>
                </c:pt>
                <c:pt idx="24087">
                  <c:v>93.479799999999997</c:v>
                </c:pt>
                <c:pt idx="24088">
                  <c:v>93.484590000000011</c:v>
                </c:pt>
                <c:pt idx="24089">
                  <c:v>93.489359999999991</c:v>
                </c:pt>
                <c:pt idx="24090">
                  <c:v>93.494150000000005</c:v>
                </c:pt>
                <c:pt idx="24091">
                  <c:v>93.498929999999987</c:v>
                </c:pt>
                <c:pt idx="24092">
                  <c:v>93.503709999999998</c:v>
                </c:pt>
                <c:pt idx="24093">
                  <c:v>93.508489999999995</c:v>
                </c:pt>
                <c:pt idx="24094">
                  <c:v>93.513269999999991</c:v>
                </c:pt>
                <c:pt idx="24095">
                  <c:v>93.518050000000002</c:v>
                </c:pt>
                <c:pt idx="24096">
                  <c:v>93.522829999999999</c:v>
                </c:pt>
                <c:pt idx="24097">
                  <c:v>93.527609999999996</c:v>
                </c:pt>
                <c:pt idx="24098">
                  <c:v>93.532390000000007</c:v>
                </c:pt>
                <c:pt idx="24099">
                  <c:v>93.537170000000003</c:v>
                </c:pt>
                <c:pt idx="24100">
                  <c:v>93.54195</c:v>
                </c:pt>
                <c:pt idx="24101">
                  <c:v>93.546729999999997</c:v>
                </c:pt>
                <c:pt idx="24102">
                  <c:v>93.551519999999996</c:v>
                </c:pt>
                <c:pt idx="24103">
                  <c:v>93.556290000000004</c:v>
                </c:pt>
                <c:pt idx="24104">
                  <c:v>93.561080000000004</c:v>
                </c:pt>
                <c:pt idx="24105">
                  <c:v>93.565850000000012</c:v>
                </c:pt>
                <c:pt idx="24106">
                  <c:v>93.570630000000008</c:v>
                </c:pt>
                <c:pt idx="24107">
                  <c:v>93.575420000000008</c:v>
                </c:pt>
                <c:pt idx="24108">
                  <c:v>93.580189999999988</c:v>
                </c:pt>
                <c:pt idx="24109">
                  <c:v>93.584980000000002</c:v>
                </c:pt>
                <c:pt idx="24110">
                  <c:v>93.589759999999998</c:v>
                </c:pt>
                <c:pt idx="24111">
                  <c:v>93.594540000000009</c:v>
                </c:pt>
                <c:pt idx="24112">
                  <c:v>93.599320000000006</c:v>
                </c:pt>
                <c:pt idx="24113">
                  <c:v>93.604100000000003</c:v>
                </c:pt>
                <c:pt idx="24114">
                  <c:v>93.608879999999999</c:v>
                </c:pt>
                <c:pt idx="24115">
                  <c:v>93.613659999999996</c:v>
                </c:pt>
                <c:pt idx="24116">
                  <c:v>93.618439999999993</c:v>
                </c:pt>
                <c:pt idx="24117">
                  <c:v>93.623219999999989</c:v>
                </c:pt>
                <c:pt idx="24118">
                  <c:v>93.628</c:v>
                </c:pt>
                <c:pt idx="24119">
                  <c:v>93.632779999999997</c:v>
                </c:pt>
                <c:pt idx="24120">
                  <c:v>93.637559999999993</c:v>
                </c:pt>
                <c:pt idx="24121">
                  <c:v>93.642340000000004</c:v>
                </c:pt>
                <c:pt idx="24122">
                  <c:v>93.647120000000001</c:v>
                </c:pt>
                <c:pt idx="24123">
                  <c:v>93.651910000000001</c:v>
                </c:pt>
                <c:pt idx="24124">
                  <c:v>93.656680000000009</c:v>
                </c:pt>
                <c:pt idx="24125">
                  <c:v>93.661460000000005</c:v>
                </c:pt>
                <c:pt idx="24126">
                  <c:v>93.666250000000005</c:v>
                </c:pt>
                <c:pt idx="24127">
                  <c:v>93.671019999999999</c:v>
                </c:pt>
                <c:pt idx="24128">
                  <c:v>93.675809999999998</c:v>
                </c:pt>
                <c:pt idx="24129">
                  <c:v>93.680580000000006</c:v>
                </c:pt>
                <c:pt idx="24130">
                  <c:v>93.685370000000006</c:v>
                </c:pt>
                <c:pt idx="24131">
                  <c:v>93.690150000000003</c:v>
                </c:pt>
                <c:pt idx="24132">
                  <c:v>93.694929999999999</c:v>
                </c:pt>
                <c:pt idx="24133">
                  <c:v>93.69971000000001</c:v>
                </c:pt>
                <c:pt idx="24134">
                  <c:v>93.704490000000007</c:v>
                </c:pt>
                <c:pt idx="24135">
                  <c:v>93.709270000000004</c:v>
                </c:pt>
                <c:pt idx="24136">
                  <c:v>93.714049999999986</c:v>
                </c:pt>
                <c:pt idx="24137">
                  <c:v>93.718829999999997</c:v>
                </c:pt>
                <c:pt idx="24138">
                  <c:v>93.723609999999994</c:v>
                </c:pt>
                <c:pt idx="24139">
                  <c:v>93.72838999999999</c:v>
                </c:pt>
                <c:pt idx="24140">
                  <c:v>93.733170000000001</c:v>
                </c:pt>
                <c:pt idx="24141">
                  <c:v>93.737949999999998</c:v>
                </c:pt>
                <c:pt idx="24142">
                  <c:v>93.742740000000012</c:v>
                </c:pt>
                <c:pt idx="24143">
                  <c:v>93.747510000000005</c:v>
                </c:pt>
                <c:pt idx="24144">
                  <c:v>93.752290000000002</c:v>
                </c:pt>
                <c:pt idx="24145">
                  <c:v>93.757080000000002</c:v>
                </c:pt>
                <c:pt idx="24146">
                  <c:v>93.761849999999995</c:v>
                </c:pt>
                <c:pt idx="24147">
                  <c:v>93.766639999999995</c:v>
                </c:pt>
                <c:pt idx="24148">
                  <c:v>93.771410000000003</c:v>
                </c:pt>
                <c:pt idx="24149">
                  <c:v>93.776200000000003</c:v>
                </c:pt>
                <c:pt idx="24150">
                  <c:v>93.78098</c:v>
                </c:pt>
                <c:pt idx="24151">
                  <c:v>93.785759999999996</c:v>
                </c:pt>
                <c:pt idx="24152">
                  <c:v>93.790540000000007</c:v>
                </c:pt>
                <c:pt idx="24153">
                  <c:v>93.795320000000004</c:v>
                </c:pt>
                <c:pt idx="24154">
                  <c:v>93.8001</c:v>
                </c:pt>
                <c:pt idx="24155">
                  <c:v>93.804879999999997</c:v>
                </c:pt>
                <c:pt idx="24156">
                  <c:v>93.809660000000008</c:v>
                </c:pt>
                <c:pt idx="24157">
                  <c:v>93.814440000000005</c:v>
                </c:pt>
                <c:pt idx="24158">
                  <c:v>93.819220000000001</c:v>
                </c:pt>
                <c:pt idx="24159">
                  <c:v>93.823999999999998</c:v>
                </c:pt>
                <c:pt idx="24160">
                  <c:v>93.828779999999995</c:v>
                </c:pt>
                <c:pt idx="24161">
                  <c:v>93.833570000000009</c:v>
                </c:pt>
                <c:pt idx="24162">
                  <c:v>93.838340000000002</c:v>
                </c:pt>
                <c:pt idx="24163">
                  <c:v>93.843119999999999</c:v>
                </c:pt>
                <c:pt idx="24164">
                  <c:v>93.847910000000013</c:v>
                </c:pt>
                <c:pt idx="24165">
                  <c:v>93.852679999999992</c:v>
                </c:pt>
                <c:pt idx="24166">
                  <c:v>93.857469999999992</c:v>
                </c:pt>
                <c:pt idx="24167">
                  <c:v>93.86224</c:v>
                </c:pt>
                <c:pt idx="24168">
                  <c:v>93.86703</c:v>
                </c:pt>
                <c:pt idx="24169">
                  <c:v>93.871809999999996</c:v>
                </c:pt>
                <c:pt idx="24170">
                  <c:v>93.876589999999993</c:v>
                </c:pt>
                <c:pt idx="24171">
                  <c:v>93.881370000000004</c:v>
                </c:pt>
                <c:pt idx="24172">
                  <c:v>93.886150000000001</c:v>
                </c:pt>
                <c:pt idx="24173">
                  <c:v>93.890929999999997</c:v>
                </c:pt>
                <c:pt idx="24174">
                  <c:v>93.895709999999994</c:v>
                </c:pt>
                <c:pt idx="24175">
                  <c:v>93.900490000000005</c:v>
                </c:pt>
                <c:pt idx="24176">
                  <c:v>93.905270000000002</c:v>
                </c:pt>
                <c:pt idx="24177">
                  <c:v>93.910049999999998</c:v>
                </c:pt>
                <c:pt idx="24178">
                  <c:v>93.914830000000009</c:v>
                </c:pt>
                <c:pt idx="24179">
                  <c:v>93.919610000000006</c:v>
                </c:pt>
                <c:pt idx="24180">
                  <c:v>93.924400000000006</c:v>
                </c:pt>
                <c:pt idx="24181">
                  <c:v>93.929169999999999</c:v>
                </c:pt>
                <c:pt idx="24182">
                  <c:v>93.933949999999996</c:v>
                </c:pt>
                <c:pt idx="24183">
                  <c:v>93.93874000000001</c:v>
                </c:pt>
                <c:pt idx="24184">
                  <c:v>93.943509999999989</c:v>
                </c:pt>
                <c:pt idx="24185">
                  <c:v>93.948300000000003</c:v>
                </c:pt>
                <c:pt idx="24186">
                  <c:v>93.95308</c:v>
                </c:pt>
                <c:pt idx="24187">
                  <c:v>93.957860000000011</c:v>
                </c:pt>
                <c:pt idx="24188">
                  <c:v>93.962639999999993</c:v>
                </c:pt>
                <c:pt idx="24189">
                  <c:v>93.96741999999999</c:v>
                </c:pt>
                <c:pt idx="24190">
                  <c:v>93.972200000000001</c:v>
                </c:pt>
                <c:pt idx="24191">
                  <c:v>93.976979999999998</c:v>
                </c:pt>
                <c:pt idx="24192">
                  <c:v>93.981759999999994</c:v>
                </c:pt>
                <c:pt idx="24193">
                  <c:v>93.986539999999991</c:v>
                </c:pt>
                <c:pt idx="24194">
                  <c:v>93.991320000000002</c:v>
                </c:pt>
                <c:pt idx="24195">
                  <c:v>93.996099999999998</c:v>
                </c:pt>
                <c:pt idx="24196">
                  <c:v>94.000879999999995</c:v>
                </c:pt>
                <c:pt idx="24197">
                  <c:v>94.005669999999995</c:v>
                </c:pt>
                <c:pt idx="24198">
                  <c:v>94.010440000000003</c:v>
                </c:pt>
                <c:pt idx="24199">
                  <c:v>94.015230000000003</c:v>
                </c:pt>
                <c:pt idx="24200">
                  <c:v>94.020009999999999</c:v>
                </c:pt>
                <c:pt idx="24201">
                  <c:v>94.024780000000007</c:v>
                </c:pt>
                <c:pt idx="24202">
                  <c:v>94.029570000000007</c:v>
                </c:pt>
                <c:pt idx="24203">
                  <c:v>94.03434</c:v>
                </c:pt>
                <c:pt idx="24204">
                  <c:v>94.03913</c:v>
                </c:pt>
                <c:pt idx="24205">
                  <c:v>94.043909999999997</c:v>
                </c:pt>
                <c:pt idx="24206">
                  <c:v>94.048690000000008</c:v>
                </c:pt>
                <c:pt idx="24207">
                  <c:v>94.053470000000004</c:v>
                </c:pt>
                <c:pt idx="24208">
                  <c:v>94.058250000000001</c:v>
                </c:pt>
                <c:pt idx="24209">
                  <c:v>94.063030000000012</c:v>
                </c:pt>
                <c:pt idx="24210">
                  <c:v>94.067810000000009</c:v>
                </c:pt>
                <c:pt idx="24211">
                  <c:v>94.072600000000008</c:v>
                </c:pt>
                <c:pt idx="24212">
                  <c:v>94.077369999999988</c:v>
                </c:pt>
                <c:pt idx="24213">
                  <c:v>94.082149999999999</c:v>
                </c:pt>
                <c:pt idx="24214">
                  <c:v>94.086939999999998</c:v>
                </c:pt>
                <c:pt idx="24215">
                  <c:v>94.091709999999992</c:v>
                </c:pt>
                <c:pt idx="24216">
                  <c:v>94.096500000000006</c:v>
                </c:pt>
                <c:pt idx="24217">
                  <c:v>94.10127</c:v>
                </c:pt>
                <c:pt idx="24218">
                  <c:v>94.106059999999999</c:v>
                </c:pt>
                <c:pt idx="24219">
                  <c:v>94.110839999999996</c:v>
                </c:pt>
                <c:pt idx="24220">
                  <c:v>94.115610000000004</c:v>
                </c:pt>
                <c:pt idx="24221">
                  <c:v>94.120400000000004</c:v>
                </c:pt>
                <c:pt idx="24222">
                  <c:v>94.12518</c:v>
                </c:pt>
                <c:pt idx="24223">
                  <c:v>94.129959999999997</c:v>
                </c:pt>
                <c:pt idx="24224">
                  <c:v>94.134739999999994</c:v>
                </c:pt>
                <c:pt idx="24225">
                  <c:v>94.139520000000005</c:v>
                </c:pt>
                <c:pt idx="24226">
                  <c:v>94.144300000000001</c:v>
                </c:pt>
                <c:pt idx="24227">
                  <c:v>94.149079999999998</c:v>
                </c:pt>
                <c:pt idx="24228">
                  <c:v>94.153869999999998</c:v>
                </c:pt>
                <c:pt idx="24229">
                  <c:v>94.158640000000005</c:v>
                </c:pt>
                <c:pt idx="24230">
                  <c:v>94.163430000000005</c:v>
                </c:pt>
                <c:pt idx="24231">
                  <c:v>94.168199999999999</c:v>
                </c:pt>
                <c:pt idx="24232">
                  <c:v>94.17298000000001</c:v>
                </c:pt>
                <c:pt idx="24233">
                  <c:v>94.177769999999995</c:v>
                </c:pt>
                <c:pt idx="24234">
                  <c:v>94.182539999999989</c:v>
                </c:pt>
                <c:pt idx="24235">
                  <c:v>94.187330000000003</c:v>
                </c:pt>
                <c:pt idx="24236">
                  <c:v>94.19211</c:v>
                </c:pt>
                <c:pt idx="24237">
                  <c:v>94.19689000000001</c:v>
                </c:pt>
                <c:pt idx="24238">
                  <c:v>94.201670000000007</c:v>
                </c:pt>
                <c:pt idx="24239">
                  <c:v>94.206450000000004</c:v>
                </c:pt>
                <c:pt idx="24240">
                  <c:v>94.21123</c:v>
                </c:pt>
                <c:pt idx="24241">
                  <c:v>94.216009999999997</c:v>
                </c:pt>
                <c:pt idx="24242">
                  <c:v>94.220789999999994</c:v>
                </c:pt>
                <c:pt idx="24243">
                  <c:v>94.225569999999991</c:v>
                </c:pt>
                <c:pt idx="24244">
                  <c:v>94.230350000000001</c:v>
                </c:pt>
                <c:pt idx="24245">
                  <c:v>94.235140000000001</c:v>
                </c:pt>
                <c:pt idx="24246">
                  <c:v>94.239909999999995</c:v>
                </c:pt>
                <c:pt idx="24247">
                  <c:v>94.244699999999995</c:v>
                </c:pt>
                <c:pt idx="24248">
                  <c:v>94.249470000000002</c:v>
                </c:pt>
                <c:pt idx="24249">
                  <c:v>94.254260000000002</c:v>
                </c:pt>
                <c:pt idx="24250">
                  <c:v>94.259039999999999</c:v>
                </c:pt>
                <c:pt idx="24251">
                  <c:v>94.263810000000007</c:v>
                </c:pt>
                <c:pt idx="24252">
                  <c:v>94.268599999999992</c:v>
                </c:pt>
                <c:pt idx="24253">
                  <c:v>94.273380000000003</c:v>
                </c:pt>
                <c:pt idx="24254">
                  <c:v>94.27816</c:v>
                </c:pt>
                <c:pt idx="24255">
                  <c:v>94.282939999999996</c:v>
                </c:pt>
                <c:pt idx="24256">
                  <c:v>94.287720000000007</c:v>
                </c:pt>
                <c:pt idx="24257">
                  <c:v>94.292500000000004</c:v>
                </c:pt>
                <c:pt idx="24258">
                  <c:v>94.297280000000001</c:v>
                </c:pt>
                <c:pt idx="24259">
                  <c:v>94.302070000000001</c:v>
                </c:pt>
                <c:pt idx="24260">
                  <c:v>94.306840000000008</c:v>
                </c:pt>
                <c:pt idx="24261">
                  <c:v>94.311620000000005</c:v>
                </c:pt>
                <c:pt idx="24262">
                  <c:v>94.316410000000005</c:v>
                </c:pt>
                <c:pt idx="24263">
                  <c:v>94.321179999999998</c:v>
                </c:pt>
                <c:pt idx="24264">
                  <c:v>94.325969999999998</c:v>
                </c:pt>
                <c:pt idx="24265">
                  <c:v>94.330739999999992</c:v>
                </c:pt>
                <c:pt idx="24266">
                  <c:v>94.335530000000006</c:v>
                </c:pt>
                <c:pt idx="24267">
                  <c:v>94.340310000000002</c:v>
                </c:pt>
                <c:pt idx="24268">
                  <c:v>94.345090000000013</c:v>
                </c:pt>
                <c:pt idx="24269">
                  <c:v>94.349869999999996</c:v>
                </c:pt>
                <c:pt idx="24270">
                  <c:v>94.354649999999992</c:v>
                </c:pt>
                <c:pt idx="24271">
                  <c:v>94.359429999999989</c:v>
                </c:pt>
                <c:pt idx="24272">
                  <c:v>94.36421</c:v>
                </c:pt>
                <c:pt idx="24273">
                  <c:v>94.368989999999997</c:v>
                </c:pt>
                <c:pt idx="24274">
                  <c:v>94.373769999999993</c:v>
                </c:pt>
                <c:pt idx="24275">
                  <c:v>94.378550000000004</c:v>
                </c:pt>
                <c:pt idx="24276">
                  <c:v>94.38333999999999</c:v>
                </c:pt>
                <c:pt idx="24277">
                  <c:v>94.388109999999998</c:v>
                </c:pt>
                <c:pt idx="24278">
                  <c:v>94.392899999999997</c:v>
                </c:pt>
                <c:pt idx="24279">
                  <c:v>94.397679999999994</c:v>
                </c:pt>
                <c:pt idx="24280">
                  <c:v>94.402450000000002</c:v>
                </c:pt>
                <c:pt idx="24281">
                  <c:v>94.407240000000002</c:v>
                </c:pt>
                <c:pt idx="24282">
                  <c:v>94.412019999999998</c:v>
                </c:pt>
                <c:pt idx="24283">
                  <c:v>94.416799999999995</c:v>
                </c:pt>
                <c:pt idx="24284">
                  <c:v>94.421580000000006</c:v>
                </c:pt>
                <c:pt idx="24285">
                  <c:v>94.426360000000003</c:v>
                </c:pt>
                <c:pt idx="24286">
                  <c:v>94.431139999999999</c:v>
                </c:pt>
                <c:pt idx="24287">
                  <c:v>94.43592000000001</c:v>
                </c:pt>
                <c:pt idx="24288">
                  <c:v>94.440700000000007</c:v>
                </c:pt>
                <c:pt idx="24289">
                  <c:v>94.445480000000003</c:v>
                </c:pt>
                <c:pt idx="24290">
                  <c:v>94.450270000000003</c:v>
                </c:pt>
                <c:pt idx="24291">
                  <c:v>94.455040000000011</c:v>
                </c:pt>
                <c:pt idx="24292">
                  <c:v>94.459819999999993</c:v>
                </c:pt>
                <c:pt idx="24293">
                  <c:v>94.464610000000008</c:v>
                </c:pt>
                <c:pt idx="24294">
                  <c:v>94.469380000000001</c:v>
                </c:pt>
                <c:pt idx="24295">
                  <c:v>94.474170000000001</c:v>
                </c:pt>
                <c:pt idx="24296">
                  <c:v>94.478950000000012</c:v>
                </c:pt>
                <c:pt idx="24297">
                  <c:v>94.483730000000008</c:v>
                </c:pt>
                <c:pt idx="24298">
                  <c:v>94.488509999999991</c:v>
                </c:pt>
                <c:pt idx="24299">
                  <c:v>94.493289999999988</c:v>
                </c:pt>
                <c:pt idx="24300">
                  <c:v>94.498069999999998</c:v>
                </c:pt>
                <c:pt idx="24301">
                  <c:v>94.502849999999995</c:v>
                </c:pt>
                <c:pt idx="24302">
                  <c:v>94.507629999999992</c:v>
                </c:pt>
                <c:pt idx="24303">
                  <c:v>94.512410000000003</c:v>
                </c:pt>
                <c:pt idx="24304">
                  <c:v>94.517189999999999</c:v>
                </c:pt>
                <c:pt idx="24305">
                  <c:v>94.521979999999999</c:v>
                </c:pt>
                <c:pt idx="24306">
                  <c:v>94.526750000000007</c:v>
                </c:pt>
                <c:pt idx="24307">
                  <c:v>94.531539999999993</c:v>
                </c:pt>
                <c:pt idx="24308">
                  <c:v>94.536319999999989</c:v>
                </c:pt>
                <c:pt idx="24309">
                  <c:v>94.5411</c:v>
                </c:pt>
                <c:pt idx="24310">
                  <c:v>94.545879999999997</c:v>
                </c:pt>
                <c:pt idx="24311">
                  <c:v>94.550659999999993</c:v>
                </c:pt>
                <c:pt idx="24312">
                  <c:v>94.555440000000004</c:v>
                </c:pt>
                <c:pt idx="24313">
                  <c:v>94.560220000000001</c:v>
                </c:pt>
                <c:pt idx="24314">
                  <c:v>94.564999999999998</c:v>
                </c:pt>
                <c:pt idx="24315">
                  <c:v>94.569780000000009</c:v>
                </c:pt>
                <c:pt idx="24316">
                  <c:v>94.574560000000005</c:v>
                </c:pt>
                <c:pt idx="24317">
                  <c:v>94.579350000000005</c:v>
                </c:pt>
                <c:pt idx="24318">
                  <c:v>94.584119999999999</c:v>
                </c:pt>
                <c:pt idx="24319">
                  <c:v>94.588909999999998</c:v>
                </c:pt>
                <c:pt idx="24320">
                  <c:v>94.593689999999995</c:v>
                </c:pt>
                <c:pt idx="24321">
                  <c:v>94.598459999999989</c:v>
                </c:pt>
                <c:pt idx="24322">
                  <c:v>94.603250000000003</c:v>
                </c:pt>
                <c:pt idx="24323">
                  <c:v>94.608019999999996</c:v>
                </c:pt>
                <c:pt idx="24324">
                  <c:v>94.61281000000001</c:v>
                </c:pt>
                <c:pt idx="24325">
                  <c:v>94.617590000000007</c:v>
                </c:pt>
                <c:pt idx="24326">
                  <c:v>94.622370000000004</c:v>
                </c:pt>
                <c:pt idx="24327">
                  <c:v>94.62715</c:v>
                </c:pt>
                <c:pt idx="24328">
                  <c:v>94.631929999999997</c:v>
                </c:pt>
                <c:pt idx="24329">
                  <c:v>94.636709999999994</c:v>
                </c:pt>
                <c:pt idx="24330">
                  <c:v>94.64148999999999</c:v>
                </c:pt>
                <c:pt idx="24331">
                  <c:v>94.646280000000004</c:v>
                </c:pt>
                <c:pt idx="24332">
                  <c:v>94.651049999999998</c:v>
                </c:pt>
                <c:pt idx="24333">
                  <c:v>94.655829999999995</c:v>
                </c:pt>
                <c:pt idx="24334">
                  <c:v>94.660619999999994</c:v>
                </c:pt>
                <c:pt idx="24335">
                  <c:v>94.665390000000002</c:v>
                </c:pt>
                <c:pt idx="24336">
                  <c:v>94.670180000000002</c:v>
                </c:pt>
                <c:pt idx="24337">
                  <c:v>94.674959999999999</c:v>
                </c:pt>
                <c:pt idx="24338">
                  <c:v>94.679739999999995</c:v>
                </c:pt>
                <c:pt idx="24339">
                  <c:v>94.684519999999992</c:v>
                </c:pt>
                <c:pt idx="24340">
                  <c:v>94.689300000000003</c:v>
                </c:pt>
                <c:pt idx="24341">
                  <c:v>94.69408</c:v>
                </c:pt>
                <c:pt idx="24342">
                  <c:v>94.698859999999996</c:v>
                </c:pt>
                <c:pt idx="24343">
                  <c:v>94.703640000000007</c:v>
                </c:pt>
                <c:pt idx="24344">
                  <c:v>94.708420000000004</c:v>
                </c:pt>
                <c:pt idx="24345">
                  <c:v>94.713200000000001</c:v>
                </c:pt>
                <c:pt idx="24346">
                  <c:v>94.71799</c:v>
                </c:pt>
                <c:pt idx="24347">
                  <c:v>94.722760000000008</c:v>
                </c:pt>
                <c:pt idx="24348">
                  <c:v>94.727549999999994</c:v>
                </c:pt>
                <c:pt idx="24349">
                  <c:v>94.732330000000005</c:v>
                </c:pt>
                <c:pt idx="24350">
                  <c:v>94.737110000000001</c:v>
                </c:pt>
                <c:pt idx="24351">
                  <c:v>94.741889999999998</c:v>
                </c:pt>
                <c:pt idx="24352">
                  <c:v>94.746670000000009</c:v>
                </c:pt>
                <c:pt idx="24353">
                  <c:v>94.751450000000006</c:v>
                </c:pt>
                <c:pt idx="24354">
                  <c:v>94.756230000000002</c:v>
                </c:pt>
                <c:pt idx="24355">
                  <c:v>94.761010000000013</c:v>
                </c:pt>
                <c:pt idx="24356">
                  <c:v>94.765789999999996</c:v>
                </c:pt>
                <c:pt idx="24357">
                  <c:v>94.770569999999992</c:v>
                </c:pt>
                <c:pt idx="24358">
                  <c:v>94.775360000000006</c:v>
                </c:pt>
                <c:pt idx="24359">
                  <c:v>94.78013</c:v>
                </c:pt>
                <c:pt idx="24360">
                  <c:v>94.78492</c:v>
                </c:pt>
                <c:pt idx="24361">
                  <c:v>94.789700000000011</c:v>
                </c:pt>
                <c:pt idx="24362">
                  <c:v>94.794470000000004</c:v>
                </c:pt>
                <c:pt idx="24363">
                  <c:v>94.79925999999999</c:v>
                </c:pt>
                <c:pt idx="24364">
                  <c:v>94.804040000000001</c:v>
                </c:pt>
                <c:pt idx="24365">
                  <c:v>94.808819999999997</c:v>
                </c:pt>
                <c:pt idx="24366">
                  <c:v>94.813599999999994</c:v>
                </c:pt>
                <c:pt idx="24367">
                  <c:v>94.818379999999991</c:v>
                </c:pt>
                <c:pt idx="24368">
                  <c:v>94.823160000000001</c:v>
                </c:pt>
                <c:pt idx="24369">
                  <c:v>94.827939999999998</c:v>
                </c:pt>
                <c:pt idx="24370">
                  <c:v>94.832729999999998</c:v>
                </c:pt>
                <c:pt idx="24371">
                  <c:v>94.837500000000006</c:v>
                </c:pt>
                <c:pt idx="24372">
                  <c:v>94.842280000000002</c:v>
                </c:pt>
                <c:pt idx="24373">
                  <c:v>94.847070000000002</c:v>
                </c:pt>
                <c:pt idx="24374">
                  <c:v>94.85184000000001</c:v>
                </c:pt>
                <c:pt idx="24375">
                  <c:v>94.856629999999996</c:v>
                </c:pt>
                <c:pt idx="24376">
                  <c:v>94.861409999999992</c:v>
                </c:pt>
                <c:pt idx="24377">
                  <c:v>94.866190000000003</c:v>
                </c:pt>
                <c:pt idx="24378">
                  <c:v>94.87097</c:v>
                </c:pt>
                <c:pt idx="24379">
                  <c:v>94.875749999999996</c:v>
                </c:pt>
                <c:pt idx="24380">
                  <c:v>94.880530000000007</c:v>
                </c:pt>
                <c:pt idx="24381">
                  <c:v>94.885310000000004</c:v>
                </c:pt>
                <c:pt idx="24382">
                  <c:v>94.890100000000004</c:v>
                </c:pt>
                <c:pt idx="24383">
                  <c:v>94.894870000000012</c:v>
                </c:pt>
                <c:pt idx="24384">
                  <c:v>94.899650000000008</c:v>
                </c:pt>
                <c:pt idx="24385">
                  <c:v>94.904440000000008</c:v>
                </c:pt>
                <c:pt idx="24386">
                  <c:v>94.909209999999987</c:v>
                </c:pt>
                <c:pt idx="24387">
                  <c:v>94.914000000000001</c:v>
                </c:pt>
                <c:pt idx="24388">
                  <c:v>94.918779999999998</c:v>
                </c:pt>
                <c:pt idx="24389">
                  <c:v>94.923560000000009</c:v>
                </c:pt>
                <c:pt idx="24390">
                  <c:v>94.928340000000006</c:v>
                </c:pt>
                <c:pt idx="24391">
                  <c:v>94.933120000000002</c:v>
                </c:pt>
                <c:pt idx="24392">
                  <c:v>94.937899999999999</c:v>
                </c:pt>
                <c:pt idx="24393">
                  <c:v>94.942679999999996</c:v>
                </c:pt>
                <c:pt idx="24394">
                  <c:v>94.947459999999992</c:v>
                </c:pt>
                <c:pt idx="24395">
                  <c:v>94.952239999999989</c:v>
                </c:pt>
                <c:pt idx="24396">
                  <c:v>94.95702</c:v>
                </c:pt>
                <c:pt idx="24397">
                  <c:v>94.96181</c:v>
                </c:pt>
                <c:pt idx="24398">
                  <c:v>94.966579999999993</c:v>
                </c:pt>
                <c:pt idx="24399">
                  <c:v>94.971369999999993</c:v>
                </c:pt>
                <c:pt idx="24400">
                  <c:v>94.97614999999999</c:v>
                </c:pt>
                <c:pt idx="24401">
                  <c:v>94.980930000000001</c:v>
                </c:pt>
                <c:pt idx="24402">
                  <c:v>94.985709999999997</c:v>
                </c:pt>
                <c:pt idx="24403">
                  <c:v>94.990489999999994</c:v>
                </c:pt>
                <c:pt idx="24404">
                  <c:v>94.995270000000005</c:v>
                </c:pt>
                <c:pt idx="24405">
                  <c:v>95.000050000000002</c:v>
                </c:pt>
                <c:pt idx="24406">
                  <c:v>95.004829999999998</c:v>
                </c:pt>
                <c:pt idx="24407">
                  <c:v>95.009609999999995</c:v>
                </c:pt>
                <c:pt idx="24408">
                  <c:v>95.014390000000006</c:v>
                </c:pt>
                <c:pt idx="24409">
                  <c:v>95.019179999999992</c:v>
                </c:pt>
                <c:pt idx="24410">
                  <c:v>95.023949999999999</c:v>
                </c:pt>
                <c:pt idx="24411">
                  <c:v>95.028739999999999</c:v>
                </c:pt>
                <c:pt idx="24412">
                  <c:v>95.033519999999996</c:v>
                </c:pt>
                <c:pt idx="24413">
                  <c:v>95.038290000000003</c:v>
                </c:pt>
                <c:pt idx="24414">
                  <c:v>95.043080000000003</c:v>
                </c:pt>
                <c:pt idx="24415">
                  <c:v>95.04786</c:v>
                </c:pt>
                <c:pt idx="24416">
                  <c:v>95.052639999999997</c:v>
                </c:pt>
                <c:pt idx="24417">
                  <c:v>95.057420000000008</c:v>
                </c:pt>
                <c:pt idx="24418">
                  <c:v>95.062200000000004</c:v>
                </c:pt>
                <c:pt idx="24419">
                  <c:v>95.066980000000001</c:v>
                </c:pt>
                <c:pt idx="24420">
                  <c:v>95.071760000000012</c:v>
                </c:pt>
                <c:pt idx="24421">
                  <c:v>95.076549999999997</c:v>
                </c:pt>
                <c:pt idx="24422">
                  <c:v>95.081319999999991</c:v>
                </c:pt>
                <c:pt idx="24423">
                  <c:v>95.086110000000005</c:v>
                </c:pt>
                <c:pt idx="24424">
                  <c:v>95.090890000000002</c:v>
                </c:pt>
                <c:pt idx="24425">
                  <c:v>95.095659999999995</c:v>
                </c:pt>
                <c:pt idx="24426">
                  <c:v>95.100450000000009</c:v>
                </c:pt>
                <c:pt idx="24427">
                  <c:v>95.105230000000006</c:v>
                </c:pt>
                <c:pt idx="24428">
                  <c:v>95.110009999999988</c:v>
                </c:pt>
                <c:pt idx="24429">
                  <c:v>95.114789999999999</c:v>
                </c:pt>
                <c:pt idx="24430">
                  <c:v>95.119569999999996</c:v>
                </c:pt>
                <c:pt idx="24431">
                  <c:v>95.12436000000001</c:v>
                </c:pt>
                <c:pt idx="24432">
                  <c:v>95.129130000000004</c:v>
                </c:pt>
                <c:pt idx="24433">
                  <c:v>95.133920000000003</c:v>
                </c:pt>
                <c:pt idx="24434">
                  <c:v>95.1387</c:v>
                </c:pt>
                <c:pt idx="24435">
                  <c:v>95.143469999999994</c:v>
                </c:pt>
                <c:pt idx="24436">
                  <c:v>95.148259999999993</c:v>
                </c:pt>
                <c:pt idx="24437">
                  <c:v>95.15303999999999</c:v>
                </c:pt>
                <c:pt idx="24438">
                  <c:v>95.157820000000001</c:v>
                </c:pt>
                <c:pt idx="24439">
                  <c:v>95.162599999999998</c:v>
                </c:pt>
                <c:pt idx="24440">
                  <c:v>95.167379999999994</c:v>
                </c:pt>
                <c:pt idx="24441">
                  <c:v>95.172160000000005</c:v>
                </c:pt>
                <c:pt idx="24442">
                  <c:v>95.176940000000002</c:v>
                </c:pt>
                <c:pt idx="24443">
                  <c:v>95.181730000000002</c:v>
                </c:pt>
                <c:pt idx="24444">
                  <c:v>95.186499999999995</c:v>
                </c:pt>
                <c:pt idx="24445">
                  <c:v>95.191289999999995</c:v>
                </c:pt>
                <c:pt idx="24446">
                  <c:v>95.196069999999992</c:v>
                </c:pt>
                <c:pt idx="24447">
                  <c:v>95.200839999999999</c:v>
                </c:pt>
                <c:pt idx="24448">
                  <c:v>95.205629999999999</c:v>
                </c:pt>
                <c:pt idx="24449">
                  <c:v>95.210409999999996</c:v>
                </c:pt>
                <c:pt idx="24450">
                  <c:v>95.215190000000007</c:v>
                </c:pt>
                <c:pt idx="24451">
                  <c:v>95.219970000000004</c:v>
                </c:pt>
                <c:pt idx="24452">
                  <c:v>95.22475</c:v>
                </c:pt>
                <c:pt idx="24453">
                  <c:v>95.229530000000011</c:v>
                </c:pt>
                <c:pt idx="24454">
                  <c:v>95.234310000000008</c:v>
                </c:pt>
                <c:pt idx="24455">
                  <c:v>95.239099999999993</c:v>
                </c:pt>
                <c:pt idx="24456">
                  <c:v>95.243870000000001</c:v>
                </c:pt>
                <c:pt idx="24457">
                  <c:v>95.248649999999998</c:v>
                </c:pt>
                <c:pt idx="24458">
                  <c:v>95.253439999999998</c:v>
                </c:pt>
                <c:pt idx="24459">
                  <c:v>95.258209999999991</c:v>
                </c:pt>
                <c:pt idx="24460">
                  <c:v>95.263000000000005</c:v>
                </c:pt>
                <c:pt idx="24461">
                  <c:v>95.267780000000002</c:v>
                </c:pt>
                <c:pt idx="24462">
                  <c:v>95.272560000000013</c:v>
                </c:pt>
                <c:pt idx="24463">
                  <c:v>95.277339999999995</c:v>
                </c:pt>
                <c:pt idx="24464">
                  <c:v>95.282119999999992</c:v>
                </c:pt>
                <c:pt idx="24465">
                  <c:v>95.286910000000006</c:v>
                </c:pt>
                <c:pt idx="24466">
                  <c:v>95.291679999999999</c:v>
                </c:pt>
                <c:pt idx="24467">
                  <c:v>95.296459999999996</c:v>
                </c:pt>
                <c:pt idx="24468">
                  <c:v>95.30125000000001</c:v>
                </c:pt>
                <c:pt idx="24469">
                  <c:v>95.306020000000004</c:v>
                </c:pt>
                <c:pt idx="24470">
                  <c:v>95.310809999999989</c:v>
                </c:pt>
                <c:pt idx="24471">
                  <c:v>95.31559</c:v>
                </c:pt>
                <c:pt idx="24472">
                  <c:v>95.320369999999997</c:v>
                </c:pt>
                <c:pt idx="24473">
                  <c:v>95.325149999999994</c:v>
                </c:pt>
                <c:pt idx="24474">
                  <c:v>95.32992999999999</c:v>
                </c:pt>
                <c:pt idx="24475">
                  <c:v>95.334710000000001</c:v>
                </c:pt>
                <c:pt idx="24476">
                  <c:v>95.339489999999998</c:v>
                </c:pt>
                <c:pt idx="24477">
                  <c:v>95.344279999999998</c:v>
                </c:pt>
                <c:pt idx="24478">
                  <c:v>95.349050000000005</c:v>
                </c:pt>
                <c:pt idx="24479">
                  <c:v>95.353830000000002</c:v>
                </c:pt>
                <c:pt idx="24480">
                  <c:v>95.358620000000002</c:v>
                </c:pt>
                <c:pt idx="24481">
                  <c:v>95.36339000000001</c:v>
                </c:pt>
                <c:pt idx="24482">
                  <c:v>95.368179999999995</c:v>
                </c:pt>
                <c:pt idx="24483">
                  <c:v>95.372960000000006</c:v>
                </c:pt>
                <c:pt idx="24484">
                  <c:v>95.377740000000003</c:v>
                </c:pt>
                <c:pt idx="24485">
                  <c:v>95.38252</c:v>
                </c:pt>
                <c:pt idx="24486">
                  <c:v>95.387299999999996</c:v>
                </c:pt>
                <c:pt idx="24487">
                  <c:v>95.392089999999996</c:v>
                </c:pt>
                <c:pt idx="24488">
                  <c:v>95.396860000000004</c:v>
                </c:pt>
                <c:pt idx="24489">
                  <c:v>95.40164</c:v>
                </c:pt>
                <c:pt idx="24490">
                  <c:v>95.40643</c:v>
                </c:pt>
                <c:pt idx="24491">
                  <c:v>95.411200000000008</c:v>
                </c:pt>
                <c:pt idx="24492">
                  <c:v>95.415990000000008</c:v>
                </c:pt>
                <c:pt idx="24493">
                  <c:v>95.420770000000005</c:v>
                </c:pt>
                <c:pt idx="24494">
                  <c:v>95.425550000000001</c:v>
                </c:pt>
                <c:pt idx="24495">
                  <c:v>95.430329999999998</c:v>
                </c:pt>
                <c:pt idx="24496">
                  <c:v>95.435110000000009</c:v>
                </c:pt>
                <c:pt idx="24497">
                  <c:v>95.439890000000005</c:v>
                </c:pt>
                <c:pt idx="24498">
                  <c:v>95.444670000000002</c:v>
                </c:pt>
                <c:pt idx="24499">
                  <c:v>95.449460000000002</c:v>
                </c:pt>
                <c:pt idx="24500">
                  <c:v>95.454229999999995</c:v>
                </c:pt>
                <c:pt idx="24501">
                  <c:v>95.459009999999992</c:v>
                </c:pt>
                <c:pt idx="24502">
                  <c:v>95.463800000000006</c:v>
                </c:pt>
                <c:pt idx="24503">
                  <c:v>95.46857</c:v>
                </c:pt>
                <c:pt idx="24504">
                  <c:v>95.47336</c:v>
                </c:pt>
                <c:pt idx="24505">
                  <c:v>95.478139999999996</c:v>
                </c:pt>
                <c:pt idx="24506">
                  <c:v>95.482919999999993</c:v>
                </c:pt>
                <c:pt idx="24507">
                  <c:v>95.48769999999999</c:v>
                </c:pt>
                <c:pt idx="24508">
                  <c:v>95.49248</c:v>
                </c:pt>
                <c:pt idx="24509">
                  <c:v>95.49727</c:v>
                </c:pt>
                <c:pt idx="24510">
                  <c:v>95.502039999999994</c:v>
                </c:pt>
                <c:pt idx="24511">
                  <c:v>95.506820000000005</c:v>
                </c:pt>
                <c:pt idx="24512">
                  <c:v>95.51160999999999</c:v>
                </c:pt>
                <c:pt idx="24513">
                  <c:v>95.516379999999998</c:v>
                </c:pt>
                <c:pt idx="24514">
                  <c:v>95.521169999999998</c:v>
                </c:pt>
                <c:pt idx="24515">
                  <c:v>95.525949999999995</c:v>
                </c:pt>
                <c:pt idx="24516">
                  <c:v>95.530729999999991</c:v>
                </c:pt>
                <c:pt idx="24517">
                  <c:v>95.535510000000002</c:v>
                </c:pt>
                <c:pt idx="24518">
                  <c:v>95.540289999999999</c:v>
                </c:pt>
                <c:pt idx="24519">
                  <c:v>95.545069999999996</c:v>
                </c:pt>
                <c:pt idx="24520">
                  <c:v>95.549850000000006</c:v>
                </c:pt>
                <c:pt idx="24521">
                  <c:v>95.554630000000003</c:v>
                </c:pt>
                <c:pt idx="24522">
                  <c:v>95.55941</c:v>
                </c:pt>
                <c:pt idx="24523">
                  <c:v>95.564189999999996</c:v>
                </c:pt>
                <c:pt idx="24524">
                  <c:v>95.568979999999996</c:v>
                </c:pt>
                <c:pt idx="24525">
                  <c:v>95.573759999999993</c:v>
                </c:pt>
                <c:pt idx="24526">
                  <c:v>95.578540000000004</c:v>
                </c:pt>
                <c:pt idx="24527">
                  <c:v>95.583320000000001</c:v>
                </c:pt>
                <c:pt idx="24528">
                  <c:v>95.588099999999997</c:v>
                </c:pt>
                <c:pt idx="24529">
                  <c:v>95.592880000000008</c:v>
                </c:pt>
                <c:pt idx="24530">
                  <c:v>95.597660000000005</c:v>
                </c:pt>
                <c:pt idx="24531">
                  <c:v>95.602450000000005</c:v>
                </c:pt>
                <c:pt idx="24532">
                  <c:v>95.607220000000012</c:v>
                </c:pt>
                <c:pt idx="24533">
                  <c:v>95.612000000000009</c:v>
                </c:pt>
                <c:pt idx="24534">
                  <c:v>95.616789999999995</c:v>
                </c:pt>
                <c:pt idx="24535">
                  <c:v>95.621559999999988</c:v>
                </c:pt>
                <c:pt idx="24536">
                  <c:v>95.626350000000002</c:v>
                </c:pt>
                <c:pt idx="24537">
                  <c:v>95.631129999999999</c:v>
                </c:pt>
                <c:pt idx="24538">
                  <c:v>95.63591000000001</c:v>
                </c:pt>
                <c:pt idx="24539">
                  <c:v>95.640690000000006</c:v>
                </c:pt>
                <c:pt idx="24540">
                  <c:v>95.645470000000003</c:v>
                </c:pt>
                <c:pt idx="24541">
                  <c:v>95.650260000000003</c:v>
                </c:pt>
                <c:pt idx="24542">
                  <c:v>95.655029999999996</c:v>
                </c:pt>
                <c:pt idx="24543">
                  <c:v>95.659809999999993</c:v>
                </c:pt>
                <c:pt idx="24544">
                  <c:v>95.664600000000007</c:v>
                </c:pt>
                <c:pt idx="24545">
                  <c:v>95.669370000000001</c:v>
                </c:pt>
                <c:pt idx="24546">
                  <c:v>95.674160000000001</c:v>
                </c:pt>
                <c:pt idx="24547">
                  <c:v>95.678939999999997</c:v>
                </c:pt>
                <c:pt idx="24548">
                  <c:v>95.683719999999994</c:v>
                </c:pt>
                <c:pt idx="24549">
                  <c:v>95.688499999999991</c:v>
                </c:pt>
                <c:pt idx="24550">
                  <c:v>95.693280000000001</c:v>
                </c:pt>
                <c:pt idx="24551">
                  <c:v>95.698059999999998</c:v>
                </c:pt>
                <c:pt idx="24552">
                  <c:v>95.702839999999995</c:v>
                </c:pt>
                <c:pt idx="24553">
                  <c:v>95.707630000000009</c:v>
                </c:pt>
                <c:pt idx="24554">
                  <c:v>95.712409999999991</c:v>
                </c:pt>
                <c:pt idx="24555">
                  <c:v>95.717179999999999</c:v>
                </c:pt>
                <c:pt idx="24556">
                  <c:v>95.721969999999999</c:v>
                </c:pt>
                <c:pt idx="24557">
                  <c:v>95.726749999999996</c:v>
                </c:pt>
                <c:pt idx="24558">
                  <c:v>95.731529999999992</c:v>
                </c:pt>
                <c:pt idx="24559">
                  <c:v>95.736310000000003</c:v>
                </c:pt>
                <c:pt idx="24560">
                  <c:v>95.74109</c:v>
                </c:pt>
                <c:pt idx="24561">
                  <c:v>95.745869999999996</c:v>
                </c:pt>
                <c:pt idx="24562">
                  <c:v>95.750650000000007</c:v>
                </c:pt>
                <c:pt idx="24563">
                  <c:v>95.755439999999993</c:v>
                </c:pt>
                <c:pt idx="24564">
                  <c:v>95.760210000000001</c:v>
                </c:pt>
                <c:pt idx="24565">
                  <c:v>95.764989999999997</c:v>
                </c:pt>
                <c:pt idx="24566">
                  <c:v>95.769779999999997</c:v>
                </c:pt>
                <c:pt idx="24567">
                  <c:v>95.774559999999994</c:v>
                </c:pt>
                <c:pt idx="24568">
                  <c:v>95.779340000000005</c:v>
                </c:pt>
                <c:pt idx="24569">
                  <c:v>95.784120000000001</c:v>
                </c:pt>
                <c:pt idx="24570">
                  <c:v>95.788899999999998</c:v>
                </c:pt>
                <c:pt idx="24571">
                  <c:v>95.793680000000009</c:v>
                </c:pt>
                <c:pt idx="24572">
                  <c:v>95.798460000000006</c:v>
                </c:pt>
                <c:pt idx="24573">
                  <c:v>95.803250000000006</c:v>
                </c:pt>
                <c:pt idx="24574">
                  <c:v>95.808019999999999</c:v>
                </c:pt>
                <c:pt idx="24575">
                  <c:v>95.81280000000001</c:v>
                </c:pt>
                <c:pt idx="24576">
                  <c:v>95.817589999999996</c:v>
                </c:pt>
                <c:pt idx="24577">
                  <c:v>95.822359999999989</c:v>
                </c:pt>
                <c:pt idx="24578">
                  <c:v>95.827150000000003</c:v>
                </c:pt>
                <c:pt idx="24579">
                  <c:v>95.83193</c:v>
                </c:pt>
                <c:pt idx="24580">
                  <c:v>95.836710000000011</c:v>
                </c:pt>
                <c:pt idx="24581">
                  <c:v>95.841490000000007</c:v>
                </c:pt>
                <c:pt idx="24582">
                  <c:v>95.846270000000004</c:v>
                </c:pt>
                <c:pt idx="24583">
                  <c:v>95.851060000000004</c:v>
                </c:pt>
                <c:pt idx="24584">
                  <c:v>95.855829999999997</c:v>
                </c:pt>
                <c:pt idx="24585">
                  <c:v>95.860619999999997</c:v>
                </c:pt>
                <c:pt idx="24586">
                  <c:v>95.865400000000008</c:v>
                </c:pt>
                <c:pt idx="24587">
                  <c:v>95.870170000000002</c:v>
                </c:pt>
                <c:pt idx="24588">
                  <c:v>95.874960000000002</c:v>
                </c:pt>
                <c:pt idx="24589">
                  <c:v>95.879739999999998</c:v>
                </c:pt>
                <c:pt idx="24590">
                  <c:v>95.884519999999995</c:v>
                </c:pt>
                <c:pt idx="24591">
                  <c:v>95.889299999999992</c:v>
                </c:pt>
                <c:pt idx="24592">
                  <c:v>95.894080000000002</c:v>
                </c:pt>
                <c:pt idx="24593">
                  <c:v>95.898870000000002</c:v>
                </c:pt>
                <c:pt idx="24594">
                  <c:v>95.903639999999996</c:v>
                </c:pt>
                <c:pt idx="24595">
                  <c:v>95.90843000000001</c:v>
                </c:pt>
                <c:pt idx="24596">
                  <c:v>95.913209999999992</c:v>
                </c:pt>
                <c:pt idx="24597">
                  <c:v>95.91798</c:v>
                </c:pt>
                <c:pt idx="24598">
                  <c:v>95.92277</c:v>
                </c:pt>
                <c:pt idx="24599">
                  <c:v>95.927549999999997</c:v>
                </c:pt>
                <c:pt idx="24600">
                  <c:v>95.932329999999993</c:v>
                </c:pt>
                <c:pt idx="24601">
                  <c:v>95.937110000000004</c:v>
                </c:pt>
                <c:pt idx="24602">
                  <c:v>95.941890000000001</c:v>
                </c:pt>
                <c:pt idx="24603">
                  <c:v>95.946680000000001</c:v>
                </c:pt>
                <c:pt idx="24604">
                  <c:v>95.951449999999994</c:v>
                </c:pt>
                <c:pt idx="24605">
                  <c:v>95.956239999999994</c:v>
                </c:pt>
                <c:pt idx="24606">
                  <c:v>95.961019999999991</c:v>
                </c:pt>
                <c:pt idx="24607">
                  <c:v>95.965800000000002</c:v>
                </c:pt>
                <c:pt idx="24608">
                  <c:v>95.970579999999998</c:v>
                </c:pt>
                <c:pt idx="24609">
                  <c:v>95.975359999999995</c:v>
                </c:pt>
                <c:pt idx="24610">
                  <c:v>95.980140000000006</c:v>
                </c:pt>
                <c:pt idx="24611">
                  <c:v>95.984920000000002</c:v>
                </c:pt>
                <c:pt idx="24612">
                  <c:v>95.989699999999999</c:v>
                </c:pt>
                <c:pt idx="24613">
                  <c:v>95.994489999999999</c:v>
                </c:pt>
                <c:pt idx="24614">
                  <c:v>95.999260000000007</c:v>
                </c:pt>
                <c:pt idx="24615">
                  <c:v>96.004049999999992</c:v>
                </c:pt>
                <c:pt idx="24616">
                  <c:v>96.008830000000003</c:v>
                </c:pt>
                <c:pt idx="24617">
                  <c:v>96.01361</c:v>
                </c:pt>
                <c:pt idx="24618">
                  <c:v>96.018389999999997</c:v>
                </c:pt>
                <c:pt idx="24619">
                  <c:v>96.023170000000007</c:v>
                </c:pt>
                <c:pt idx="24620">
                  <c:v>96.027950000000004</c:v>
                </c:pt>
                <c:pt idx="24621">
                  <c:v>96.032730000000001</c:v>
                </c:pt>
                <c:pt idx="24622">
                  <c:v>96.037510000000012</c:v>
                </c:pt>
                <c:pt idx="24623">
                  <c:v>96.042299999999997</c:v>
                </c:pt>
                <c:pt idx="24624">
                  <c:v>96.047070000000005</c:v>
                </c:pt>
                <c:pt idx="24625">
                  <c:v>96.051860000000005</c:v>
                </c:pt>
                <c:pt idx="24626">
                  <c:v>96.056640000000002</c:v>
                </c:pt>
                <c:pt idx="24627">
                  <c:v>96.061419999999998</c:v>
                </c:pt>
                <c:pt idx="24628">
                  <c:v>96.066200000000009</c:v>
                </c:pt>
                <c:pt idx="24629">
                  <c:v>96.070980000000006</c:v>
                </c:pt>
                <c:pt idx="24630">
                  <c:v>96.075760000000002</c:v>
                </c:pt>
                <c:pt idx="24631">
                  <c:v>96.080539999999999</c:v>
                </c:pt>
                <c:pt idx="24632">
                  <c:v>96.085319999999996</c:v>
                </c:pt>
                <c:pt idx="24633">
                  <c:v>96.09011000000001</c:v>
                </c:pt>
                <c:pt idx="24634">
                  <c:v>96.094879999999989</c:v>
                </c:pt>
                <c:pt idx="24635">
                  <c:v>96.099670000000003</c:v>
                </c:pt>
                <c:pt idx="24636">
                  <c:v>96.10445</c:v>
                </c:pt>
                <c:pt idx="24637">
                  <c:v>96.109230000000011</c:v>
                </c:pt>
                <c:pt idx="24638">
                  <c:v>96.114009999999993</c:v>
                </c:pt>
                <c:pt idx="24639">
                  <c:v>96.11878999999999</c:v>
                </c:pt>
                <c:pt idx="24640">
                  <c:v>96.123580000000004</c:v>
                </c:pt>
                <c:pt idx="24641">
                  <c:v>96.128349999999998</c:v>
                </c:pt>
                <c:pt idx="24642">
                  <c:v>96.133140000000012</c:v>
                </c:pt>
                <c:pt idx="24643">
                  <c:v>96.137920000000008</c:v>
                </c:pt>
                <c:pt idx="24644">
                  <c:v>96.142690000000002</c:v>
                </c:pt>
                <c:pt idx="24645">
                  <c:v>96.147479999999987</c:v>
                </c:pt>
                <c:pt idx="24646">
                  <c:v>96.152259999999998</c:v>
                </c:pt>
                <c:pt idx="24647">
                  <c:v>96.157039999999995</c:v>
                </c:pt>
                <c:pt idx="24648">
                  <c:v>96.161819999999992</c:v>
                </c:pt>
                <c:pt idx="24649">
                  <c:v>96.166600000000003</c:v>
                </c:pt>
                <c:pt idx="24650">
                  <c:v>96.171390000000002</c:v>
                </c:pt>
                <c:pt idx="24651">
                  <c:v>96.176159999999996</c:v>
                </c:pt>
                <c:pt idx="24652">
                  <c:v>96.180949999999996</c:v>
                </c:pt>
                <c:pt idx="24653">
                  <c:v>96.185729999999992</c:v>
                </c:pt>
                <c:pt idx="24654">
                  <c:v>96.1905</c:v>
                </c:pt>
                <c:pt idx="24655">
                  <c:v>96.19529</c:v>
                </c:pt>
                <c:pt idx="24656">
                  <c:v>96.200069999999997</c:v>
                </c:pt>
                <c:pt idx="24657">
                  <c:v>96.204849999999993</c:v>
                </c:pt>
                <c:pt idx="24658">
                  <c:v>96.209630000000004</c:v>
                </c:pt>
                <c:pt idx="24659">
                  <c:v>96.214410000000001</c:v>
                </c:pt>
                <c:pt idx="24660">
                  <c:v>96.219200000000001</c:v>
                </c:pt>
                <c:pt idx="24661">
                  <c:v>96.223970000000008</c:v>
                </c:pt>
                <c:pt idx="24662">
                  <c:v>96.228759999999994</c:v>
                </c:pt>
                <c:pt idx="24663">
                  <c:v>96.233540000000005</c:v>
                </c:pt>
                <c:pt idx="24664">
                  <c:v>96.238320000000002</c:v>
                </c:pt>
                <c:pt idx="24665">
                  <c:v>96.243099999999998</c:v>
                </c:pt>
                <c:pt idx="24666">
                  <c:v>96.247879999999995</c:v>
                </c:pt>
                <c:pt idx="24667">
                  <c:v>96.252660000000006</c:v>
                </c:pt>
                <c:pt idx="24668">
                  <c:v>96.257440000000003</c:v>
                </c:pt>
                <c:pt idx="24669">
                  <c:v>96.262219999999999</c:v>
                </c:pt>
                <c:pt idx="24670">
                  <c:v>96.267009999999999</c:v>
                </c:pt>
                <c:pt idx="24671">
                  <c:v>96.271780000000007</c:v>
                </c:pt>
                <c:pt idx="24672">
                  <c:v>96.276570000000007</c:v>
                </c:pt>
                <c:pt idx="24673">
                  <c:v>96.281350000000003</c:v>
                </c:pt>
                <c:pt idx="24674">
                  <c:v>96.28613</c:v>
                </c:pt>
                <c:pt idx="24675">
                  <c:v>96.290909999999997</c:v>
                </c:pt>
                <c:pt idx="24676">
                  <c:v>96.295690000000008</c:v>
                </c:pt>
                <c:pt idx="24677">
                  <c:v>96.300479999999993</c:v>
                </c:pt>
                <c:pt idx="24678">
                  <c:v>96.305250000000001</c:v>
                </c:pt>
                <c:pt idx="24679">
                  <c:v>96.310030000000012</c:v>
                </c:pt>
                <c:pt idx="24680">
                  <c:v>96.314819999999997</c:v>
                </c:pt>
                <c:pt idx="24681">
                  <c:v>96.319589999999991</c:v>
                </c:pt>
                <c:pt idx="24682">
                  <c:v>96.324380000000005</c:v>
                </c:pt>
                <c:pt idx="24683">
                  <c:v>96.329160000000002</c:v>
                </c:pt>
                <c:pt idx="24684">
                  <c:v>96.333940000000013</c:v>
                </c:pt>
                <c:pt idx="24685">
                  <c:v>96.338720000000009</c:v>
                </c:pt>
                <c:pt idx="24686">
                  <c:v>96.343499999999992</c:v>
                </c:pt>
                <c:pt idx="24687">
                  <c:v>96.348290000000006</c:v>
                </c:pt>
                <c:pt idx="24688">
                  <c:v>96.353059999999999</c:v>
                </c:pt>
                <c:pt idx="24689">
                  <c:v>96.357839999999996</c:v>
                </c:pt>
                <c:pt idx="24690">
                  <c:v>96.36263000000001</c:v>
                </c:pt>
                <c:pt idx="24691">
                  <c:v>96.367410000000007</c:v>
                </c:pt>
                <c:pt idx="24692">
                  <c:v>96.372190000000003</c:v>
                </c:pt>
                <c:pt idx="24693">
                  <c:v>96.37697</c:v>
                </c:pt>
                <c:pt idx="24694">
                  <c:v>96.381749999999997</c:v>
                </c:pt>
                <c:pt idx="24695">
                  <c:v>96.386529999999993</c:v>
                </c:pt>
                <c:pt idx="24696">
                  <c:v>96.39130999999999</c:v>
                </c:pt>
                <c:pt idx="24697">
                  <c:v>96.396100000000004</c:v>
                </c:pt>
                <c:pt idx="24698">
                  <c:v>96.400869999999998</c:v>
                </c:pt>
                <c:pt idx="24699">
                  <c:v>96.405659999999997</c:v>
                </c:pt>
                <c:pt idx="24700">
                  <c:v>96.410439999999994</c:v>
                </c:pt>
                <c:pt idx="24701">
                  <c:v>96.415219999999991</c:v>
                </c:pt>
                <c:pt idx="24702">
                  <c:v>96.42</c:v>
                </c:pt>
                <c:pt idx="24703">
                  <c:v>96.424779999999998</c:v>
                </c:pt>
                <c:pt idx="24704">
                  <c:v>96.429559999999995</c:v>
                </c:pt>
                <c:pt idx="24705">
                  <c:v>96.434339999999992</c:v>
                </c:pt>
                <c:pt idx="24706">
                  <c:v>96.439120000000003</c:v>
                </c:pt>
                <c:pt idx="24707">
                  <c:v>96.443909999999988</c:v>
                </c:pt>
                <c:pt idx="24708">
                  <c:v>96.448689999999999</c:v>
                </c:pt>
                <c:pt idx="24709">
                  <c:v>96.453469999999996</c:v>
                </c:pt>
                <c:pt idx="24710">
                  <c:v>96.458249999999992</c:v>
                </c:pt>
                <c:pt idx="24711">
                  <c:v>96.463030000000003</c:v>
                </c:pt>
                <c:pt idx="24712">
                  <c:v>96.46781</c:v>
                </c:pt>
                <c:pt idx="24713">
                  <c:v>96.472589999999997</c:v>
                </c:pt>
                <c:pt idx="24714">
                  <c:v>96.477370000000008</c:v>
                </c:pt>
                <c:pt idx="24715">
                  <c:v>96.482159999999993</c:v>
                </c:pt>
                <c:pt idx="24716">
                  <c:v>96.486930000000001</c:v>
                </c:pt>
                <c:pt idx="24717">
                  <c:v>96.491720000000001</c:v>
                </c:pt>
                <c:pt idx="24718">
                  <c:v>96.496499999999997</c:v>
                </c:pt>
                <c:pt idx="24719">
                  <c:v>96.501279999999994</c:v>
                </c:pt>
                <c:pt idx="24720">
                  <c:v>96.506060000000005</c:v>
                </c:pt>
                <c:pt idx="24721">
                  <c:v>96.510840000000002</c:v>
                </c:pt>
                <c:pt idx="24722">
                  <c:v>96.515630000000002</c:v>
                </c:pt>
                <c:pt idx="24723">
                  <c:v>96.520400000000009</c:v>
                </c:pt>
                <c:pt idx="24724">
                  <c:v>96.525180000000006</c:v>
                </c:pt>
                <c:pt idx="24725">
                  <c:v>96.529970000000006</c:v>
                </c:pt>
                <c:pt idx="24726">
                  <c:v>96.534739999999999</c:v>
                </c:pt>
                <c:pt idx="24727">
                  <c:v>96.539529999999999</c:v>
                </c:pt>
                <c:pt idx="24728">
                  <c:v>96.544309999999996</c:v>
                </c:pt>
                <c:pt idx="24729">
                  <c:v>96.549090000000007</c:v>
                </c:pt>
                <c:pt idx="24730">
                  <c:v>96.553870000000003</c:v>
                </c:pt>
                <c:pt idx="24731">
                  <c:v>96.55865</c:v>
                </c:pt>
                <c:pt idx="24732">
                  <c:v>96.56344</c:v>
                </c:pt>
                <c:pt idx="24733">
                  <c:v>96.568210000000008</c:v>
                </c:pt>
                <c:pt idx="24734">
                  <c:v>96.573000000000008</c:v>
                </c:pt>
                <c:pt idx="24735">
                  <c:v>96.577780000000004</c:v>
                </c:pt>
                <c:pt idx="24736">
                  <c:v>96.582560000000001</c:v>
                </c:pt>
                <c:pt idx="24737">
                  <c:v>96.587339999999998</c:v>
                </c:pt>
                <c:pt idx="24738">
                  <c:v>96.592120000000008</c:v>
                </c:pt>
                <c:pt idx="24739">
                  <c:v>96.596900000000005</c:v>
                </c:pt>
                <c:pt idx="24740">
                  <c:v>96.601680000000002</c:v>
                </c:pt>
                <c:pt idx="24741">
                  <c:v>96.606459999999998</c:v>
                </c:pt>
                <c:pt idx="24742">
                  <c:v>96.611249999999998</c:v>
                </c:pt>
                <c:pt idx="24743">
                  <c:v>96.616030000000009</c:v>
                </c:pt>
                <c:pt idx="24744">
                  <c:v>96.620810000000006</c:v>
                </c:pt>
                <c:pt idx="24745">
                  <c:v>96.625590000000003</c:v>
                </c:pt>
                <c:pt idx="24746">
                  <c:v>96.630369999999999</c:v>
                </c:pt>
                <c:pt idx="24747">
                  <c:v>96.63515000000001</c:v>
                </c:pt>
                <c:pt idx="24748">
                  <c:v>96.639929999999993</c:v>
                </c:pt>
                <c:pt idx="24749">
                  <c:v>96.644709999999989</c:v>
                </c:pt>
                <c:pt idx="24750">
                  <c:v>96.649500000000003</c:v>
                </c:pt>
                <c:pt idx="24751">
                  <c:v>96.654269999999997</c:v>
                </c:pt>
                <c:pt idx="24752">
                  <c:v>96.659060000000011</c:v>
                </c:pt>
                <c:pt idx="24753">
                  <c:v>96.663840000000008</c:v>
                </c:pt>
                <c:pt idx="24754">
                  <c:v>96.66861999999999</c:v>
                </c:pt>
                <c:pt idx="24755">
                  <c:v>96.673400000000001</c:v>
                </c:pt>
                <c:pt idx="24756">
                  <c:v>96.678179999999998</c:v>
                </c:pt>
                <c:pt idx="24757">
                  <c:v>96.682969999999997</c:v>
                </c:pt>
                <c:pt idx="24758">
                  <c:v>96.687739999999991</c:v>
                </c:pt>
                <c:pt idx="24759">
                  <c:v>96.692520000000002</c:v>
                </c:pt>
                <c:pt idx="24760">
                  <c:v>96.697310000000002</c:v>
                </c:pt>
                <c:pt idx="24761">
                  <c:v>96.702079999999995</c:v>
                </c:pt>
                <c:pt idx="24762">
                  <c:v>96.706869999999995</c:v>
                </c:pt>
                <c:pt idx="24763">
                  <c:v>96.711649999999992</c:v>
                </c:pt>
                <c:pt idx="24764">
                  <c:v>96.716430000000003</c:v>
                </c:pt>
                <c:pt idx="24765">
                  <c:v>96.721209999999999</c:v>
                </c:pt>
                <c:pt idx="24766">
                  <c:v>96.725989999999996</c:v>
                </c:pt>
                <c:pt idx="24767">
                  <c:v>96.730779999999996</c:v>
                </c:pt>
                <c:pt idx="24768">
                  <c:v>96.735550000000003</c:v>
                </c:pt>
                <c:pt idx="24769">
                  <c:v>96.740339999999989</c:v>
                </c:pt>
                <c:pt idx="24770">
                  <c:v>96.74512</c:v>
                </c:pt>
                <c:pt idx="24771">
                  <c:v>96.749899999999997</c:v>
                </c:pt>
                <c:pt idx="24772">
                  <c:v>96.754679999999993</c:v>
                </c:pt>
                <c:pt idx="24773">
                  <c:v>96.759460000000004</c:v>
                </c:pt>
                <c:pt idx="24774">
                  <c:v>96.764240000000001</c:v>
                </c:pt>
                <c:pt idx="24775">
                  <c:v>96.769030000000001</c:v>
                </c:pt>
                <c:pt idx="24776">
                  <c:v>96.773799999999994</c:v>
                </c:pt>
                <c:pt idx="24777">
                  <c:v>96.778589999999994</c:v>
                </c:pt>
                <c:pt idx="24778">
                  <c:v>96.783369999999991</c:v>
                </c:pt>
                <c:pt idx="24779">
                  <c:v>96.788150000000002</c:v>
                </c:pt>
                <c:pt idx="24780">
                  <c:v>96.792929999999998</c:v>
                </c:pt>
                <c:pt idx="24781">
                  <c:v>96.797709999999995</c:v>
                </c:pt>
                <c:pt idx="24782">
                  <c:v>96.802499999999995</c:v>
                </c:pt>
                <c:pt idx="24783">
                  <c:v>96.807270000000003</c:v>
                </c:pt>
                <c:pt idx="24784">
                  <c:v>96.812049999999999</c:v>
                </c:pt>
                <c:pt idx="24785">
                  <c:v>96.816839999999999</c:v>
                </c:pt>
                <c:pt idx="24786">
                  <c:v>96.821610000000007</c:v>
                </c:pt>
                <c:pt idx="24787">
                  <c:v>96.826400000000007</c:v>
                </c:pt>
                <c:pt idx="24788">
                  <c:v>96.831180000000003</c:v>
                </c:pt>
                <c:pt idx="24789">
                  <c:v>96.83596</c:v>
                </c:pt>
                <c:pt idx="24790">
                  <c:v>96.840739999999997</c:v>
                </c:pt>
                <c:pt idx="24791">
                  <c:v>96.845520000000008</c:v>
                </c:pt>
                <c:pt idx="24792">
                  <c:v>96.850309999999993</c:v>
                </c:pt>
                <c:pt idx="24793">
                  <c:v>96.855080000000001</c:v>
                </c:pt>
                <c:pt idx="24794">
                  <c:v>96.859860000000012</c:v>
                </c:pt>
                <c:pt idx="24795">
                  <c:v>96.864649999999997</c:v>
                </c:pt>
                <c:pt idx="24796">
                  <c:v>96.869430000000008</c:v>
                </c:pt>
                <c:pt idx="24797">
                  <c:v>96.874210000000005</c:v>
                </c:pt>
                <c:pt idx="24798">
                  <c:v>96.878990000000002</c:v>
                </c:pt>
                <c:pt idx="24799">
                  <c:v>96.883769999999998</c:v>
                </c:pt>
                <c:pt idx="24800">
                  <c:v>96.888559999999998</c:v>
                </c:pt>
                <c:pt idx="24801">
                  <c:v>96.893330000000006</c:v>
                </c:pt>
                <c:pt idx="24802">
                  <c:v>96.898120000000006</c:v>
                </c:pt>
                <c:pt idx="24803">
                  <c:v>96.902900000000002</c:v>
                </c:pt>
                <c:pt idx="24804">
                  <c:v>96.907679999999999</c:v>
                </c:pt>
                <c:pt idx="24805">
                  <c:v>96.91246000000001</c:v>
                </c:pt>
                <c:pt idx="24806">
                  <c:v>96.917240000000007</c:v>
                </c:pt>
                <c:pt idx="24807">
                  <c:v>96.922030000000007</c:v>
                </c:pt>
                <c:pt idx="24808">
                  <c:v>96.9268</c:v>
                </c:pt>
                <c:pt idx="24809">
                  <c:v>96.931579999999997</c:v>
                </c:pt>
                <c:pt idx="24810">
                  <c:v>96.936369999999997</c:v>
                </c:pt>
                <c:pt idx="24811">
                  <c:v>96.94113999999999</c:v>
                </c:pt>
                <c:pt idx="24812">
                  <c:v>96.945930000000004</c:v>
                </c:pt>
                <c:pt idx="24813">
                  <c:v>96.950710000000001</c:v>
                </c:pt>
                <c:pt idx="24814">
                  <c:v>96.955490000000012</c:v>
                </c:pt>
                <c:pt idx="24815">
                  <c:v>96.960269999999994</c:v>
                </c:pt>
                <c:pt idx="24816">
                  <c:v>96.965049999999991</c:v>
                </c:pt>
                <c:pt idx="24817">
                  <c:v>96.969840000000005</c:v>
                </c:pt>
                <c:pt idx="24818">
                  <c:v>96.974620000000002</c:v>
                </c:pt>
                <c:pt idx="24819">
                  <c:v>96.979389999999995</c:v>
                </c:pt>
                <c:pt idx="24820">
                  <c:v>96.984180000000009</c:v>
                </c:pt>
                <c:pt idx="24821">
                  <c:v>96.988960000000006</c:v>
                </c:pt>
                <c:pt idx="24822">
                  <c:v>96.993739999999988</c:v>
                </c:pt>
                <c:pt idx="24823">
                  <c:v>96.998519999999999</c:v>
                </c:pt>
                <c:pt idx="24824">
                  <c:v>97.003299999999996</c:v>
                </c:pt>
                <c:pt idx="24825">
                  <c:v>97.00809000000001</c:v>
                </c:pt>
                <c:pt idx="24826">
                  <c:v>97.012860000000003</c:v>
                </c:pt>
                <c:pt idx="24827">
                  <c:v>97.017650000000003</c:v>
                </c:pt>
                <c:pt idx="24828">
                  <c:v>97.02243</c:v>
                </c:pt>
                <c:pt idx="24829">
                  <c:v>97.027209999999997</c:v>
                </c:pt>
                <c:pt idx="24830">
                  <c:v>97.031989999999993</c:v>
                </c:pt>
                <c:pt idx="24831">
                  <c:v>97.03676999999999</c:v>
                </c:pt>
                <c:pt idx="24832">
                  <c:v>97.041550000000001</c:v>
                </c:pt>
                <c:pt idx="24833">
                  <c:v>97.046329999999998</c:v>
                </c:pt>
                <c:pt idx="24834">
                  <c:v>97.051109999999994</c:v>
                </c:pt>
                <c:pt idx="24835">
                  <c:v>97.055899999999994</c:v>
                </c:pt>
                <c:pt idx="24836">
                  <c:v>97.060679999999991</c:v>
                </c:pt>
                <c:pt idx="24837">
                  <c:v>97.065460000000002</c:v>
                </c:pt>
                <c:pt idx="24838">
                  <c:v>97.070239999999998</c:v>
                </c:pt>
                <c:pt idx="24839">
                  <c:v>97.075019999999995</c:v>
                </c:pt>
                <c:pt idx="24840">
                  <c:v>97.079810000000009</c:v>
                </c:pt>
                <c:pt idx="24841">
                  <c:v>97.084580000000003</c:v>
                </c:pt>
                <c:pt idx="24842">
                  <c:v>97.089369999999988</c:v>
                </c:pt>
                <c:pt idx="24843">
                  <c:v>97.094149999999999</c:v>
                </c:pt>
                <c:pt idx="24844">
                  <c:v>97.098920000000007</c:v>
                </c:pt>
                <c:pt idx="24845">
                  <c:v>97.103709999999992</c:v>
                </c:pt>
                <c:pt idx="24846">
                  <c:v>97.108490000000003</c:v>
                </c:pt>
                <c:pt idx="24847">
                  <c:v>97.11327</c:v>
                </c:pt>
                <c:pt idx="24848">
                  <c:v>97.118049999999997</c:v>
                </c:pt>
                <c:pt idx="24849">
                  <c:v>97.122829999999993</c:v>
                </c:pt>
                <c:pt idx="24850">
                  <c:v>97.127619999999993</c:v>
                </c:pt>
                <c:pt idx="24851">
                  <c:v>97.13239999999999</c:v>
                </c:pt>
                <c:pt idx="24852">
                  <c:v>97.137180000000001</c:v>
                </c:pt>
                <c:pt idx="24853">
                  <c:v>97.141959999999997</c:v>
                </c:pt>
                <c:pt idx="24854">
                  <c:v>97.146739999999994</c:v>
                </c:pt>
                <c:pt idx="24855">
                  <c:v>97.151520000000005</c:v>
                </c:pt>
                <c:pt idx="24856">
                  <c:v>97.156300000000002</c:v>
                </c:pt>
                <c:pt idx="24857">
                  <c:v>97.161079999999998</c:v>
                </c:pt>
                <c:pt idx="24858">
                  <c:v>97.165869999999998</c:v>
                </c:pt>
                <c:pt idx="24859">
                  <c:v>97.170640000000006</c:v>
                </c:pt>
                <c:pt idx="24860">
                  <c:v>97.175429999999992</c:v>
                </c:pt>
                <c:pt idx="24861">
                  <c:v>97.180210000000002</c:v>
                </c:pt>
                <c:pt idx="24862">
                  <c:v>97.184989999999999</c:v>
                </c:pt>
                <c:pt idx="24863">
                  <c:v>97.189769999999996</c:v>
                </c:pt>
                <c:pt idx="24864">
                  <c:v>97.194550000000007</c:v>
                </c:pt>
                <c:pt idx="24865">
                  <c:v>97.199339999999992</c:v>
                </c:pt>
                <c:pt idx="24866">
                  <c:v>97.20411</c:v>
                </c:pt>
                <c:pt idx="24867">
                  <c:v>97.208890000000011</c:v>
                </c:pt>
                <c:pt idx="24868">
                  <c:v>97.213679999999997</c:v>
                </c:pt>
                <c:pt idx="24869">
                  <c:v>97.218460000000007</c:v>
                </c:pt>
                <c:pt idx="24870">
                  <c:v>97.223240000000004</c:v>
                </c:pt>
                <c:pt idx="24871">
                  <c:v>97.228020000000001</c:v>
                </c:pt>
                <c:pt idx="24872">
                  <c:v>97.232799999999997</c:v>
                </c:pt>
                <c:pt idx="24873">
                  <c:v>97.237589999999997</c:v>
                </c:pt>
                <c:pt idx="24874">
                  <c:v>97.242360000000005</c:v>
                </c:pt>
                <c:pt idx="24875">
                  <c:v>97.247150000000005</c:v>
                </c:pt>
                <c:pt idx="24876">
                  <c:v>97.251930000000002</c:v>
                </c:pt>
                <c:pt idx="24877">
                  <c:v>97.256709999999998</c:v>
                </c:pt>
                <c:pt idx="24878">
                  <c:v>97.261490000000009</c:v>
                </c:pt>
                <c:pt idx="24879">
                  <c:v>97.266270000000006</c:v>
                </c:pt>
                <c:pt idx="24880">
                  <c:v>97.271050000000002</c:v>
                </c:pt>
                <c:pt idx="24881">
                  <c:v>97.275829999999999</c:v>
                </c:pt>
                <c:pt idx="24882">
                  <c:v>97.28061000000001</c:v>
                </c:pt>
                <c:pt idx="24883">
                  <c:v>97.285399999999996</c:v>
                </c:pt>
                <c:pt idx="24884">
                  <c:v>97.290180000000007</c:v>
                </c:pt>
                <c:pt idx="24885">
                  <c:v>97.294960000000003</c:v>
                </c:pt>
                <c:pt idx="24886">
                  <c:v>97.29974</c:v>
                </c:pt>
                <c:pt idx="24887">
                  <c:v>97.304520000000011</c:v>
                </c:pt>
                <c:pt idx="24888">
                  <c:v>97.309309999999996</c:v>
                </c:pt>
                <c:pt idx="24889">
                  <c:v>97.314080000000004</c:v>
                </c:pt>
                <c:pt idx="24890">
                  <c:v>97.318870000000004</c:v>
                </c:pt>
                <c:pt idx="24891">
                  <c:v>97.323650000000001</c:v>
                </c:pt>
                <c:pt idx="24892">
                  <c:v>97.328419999999994</c:v>
                </c:pt>
                <c:pt idx="24893">
                  <c:v>97.333210000000008</c:v>
                </c:pt>
                <c:pt idx="24894">
                  <c:v>97.337990000000005</c:v>
                </c:pt>
                <c:pt idx="24895">
                  <c:v>97.342770000000002</c:v>
                </c:pt>
                <c:pt idx="24896">
                  <c:v>97.347549999999998</c:v>
                </c:pt>
                <c:pt idx="24897">
                  <c:v>97.352329999999995</c:v>
                </c:pt>
                <c:pt idx="24898">
                  <c:v>97.357120000000009</c:v>
                </c:pt>
                <c:pt idx="24899">
                  <c:v>97.361900000000006</c:v>
                </c:pt>
                <c:pt idx="24900">
                  <c:v>97.366680000000002</c:v>
                </c:pt>
                <c:pt idx="24901">
                  <c:v>97.371460000000013</c:v>
                </c:pt>
                <c:pt idx="24902">
                  <c:v>97.376239999999996</c:v>
                </c:pt>
                <c:pt idx="24903">
                  <c:v>97.381029999999996</c:v>
                </c:pt>
                <c:pt idx="24904">
                  <c:v>97.385799999999989</c:v>
                </c:pt>
                <c:pt idx="24905">
                  <c:v>97.39058</c:v>
                </c:pt>
                <c:pt idx="24906">
                  <c:v>97.39537</c:v>
                </c:pt>
                <c:pt idx="24907">
                  <c:v>97.400139999999993</c:v>
                </c:pt>
                <c:pt idx="24908">
                  <c:v>97.404930000000007</c:v>
                </c:pt>
                <c:pt idx="24909">
                  <c:v>97.40970999999999</c:v>
                </c:pt>
                <c:pt idx="24910">
                  <c:v>97.414490000000001</c:v>
                </c:pt>
                <c:pt idx="24911">
                  <c:v>97.419269999999997</c:v>
                </c:pt>
                <c:pt idx="24912">
                  <c:v>97.424049999999994</c:v>
                </c:pt>
                <c:pt idx="24913">
                  <c:v>97.428840000000008</c:v>
                </c:pt>
                <c:pt idx="24914">
                  <c:v>97.433620000000005</c:v>
                </c:pt>
                <c:pt idx="24915">
                  <c:v>97.438400000000001</c:v>
                </c:pt>
                <c:pt idx="24916">
                  <c:v>97.443179999999998</c:v>
                </c:pt>
                <c:pt idx="24917">
                  <c:v>97.447959999999995</c:v>
                </c:pt>
                <c:pt idx="24918">
                  <c:v>97.452739999999991</c:v>
                </c:pt>
                <c:pt idx="24919">
                  <c:v>97.457520000000002</c:v>
                </c:pt>
                <c:pt idx="24920">
                  <c:v>97.462299999999999</c:v>
                </c:pt>
                <c:pt idx="24921">
                  <c:v>97.467090000000013</c:v>
                </c:pt>
                <c:pt idx="24922">
                  <c:v>97.471869999999996</c:v>
                </c:pt>
                <c:pt idx="24923">
                  <c:v>97.476649999999992</c:v>
                </c:pt>
                <c:pt idx="24924">
                  <c:v>97.481429999999989</c:v>
                </c:pt>
                <c:pt idx="24925">
                  <c:v>97.48621</c:v>
                </c:pt>
                <c:pt idx="24926">
                  <c:v>97.490989999999996</c:v>
                </c:pt>
                <c:pt idx="24927">
                  <c:v>97.495769999999993</c:v>
                </c:pt>
                <c:pt idx="24928">
                  <c:v>97.500559999999993</c:v>
                </c:pt>
                <c:pt idx="24929">
                  <c:v>97.50533999999999</c:v>
                </c:pt>
                <c:pt idx="24930">
                  <c:v>97.510109999999997</c:v>
                </c:pt>
                <c:pt idx="24931">
                  <c:v>97.514899999999997</c:v>
                </c:pt>
                <c:pt idx="24932">
                  <c:v>97.519679999999994</c:v>
                </c:pt>
                <c:pt idx="24933">
                  <c:v>97.524459999999991</c:v>
                </c:pt>
                <c:pt idx="24934">
                  <c:v>97.529240000000001</c:v>
                </c:pt>
                <c:pt idx="24935">
                  <c:v>97.534019999999998</c:v>
                </c:pt>
                <c:pt idx="24936">
                  <c:v>97.538809999999998</c:v>
                </c:pt>
                <c:pt idx="24937">
                  <c:v>97.543589999999995</c:v>
                </c:pt>
                <c:pt idx="24938">
                  <c:v>97.548369999999991</c:v>
                </c:pt>
                <c:pt idx="24939">
                  <c:v>97.553150000000002</c:v>
                </c:pt>
                <c:pt idx="24940">
                  <c:v>97.557929999999999</c:v>
                </c:pt>
                <c:pt idx="24941">
                  <c:v>97.562719999999999</c:v>
                </c:pt>
                <c:pt idx="24942">
                  <c:v>97.567490000000006</c:v>
                </c:pt>
                <c:pt idx="24943">
                  <c:v>97.572270000000003</c:v>
                </c:pt>
                <c:pt idx="24944">
                  <c:v>97.577059999999989</c:v>
                </c:pt>
                <c:pt idx="24945">
                  <c:v>97.581829999999997</c:v>
                </c:pt>
                <c:pt idx="24946">
                  <c:v>97.586619999999996</c:v>
                </c:pt>
                <c:pt idx="24947">
                  <c:v>97.591399999999993</c:v>
                </c:pt>
                <c:pt idx="24948">
                  <c:v>97.596180000000004</c:v>
                </c:pt>
                <c:pt idx="24949">
                  <c:v>97.600960000000001</c:v>
                </c:pt>
                <c:pt idx="24950">
                  <c:v>97.605739999999997</c:v>
                </c:pt>
                <c:pt idx="24951">
                  <c:v>97.610529999999997</c:v>
                </c:pt>
                <c:pt idx="24952">
                  <c:v>97.615309999999994</c:v>
                </c:pt>
                <c:pt idx="24953">
                  <c:v>97.620080000000002</c:v>
                </c:pt>
                <c:pt idx="24954">
                  <c:v>97.624870000000001</c:v>
                </c:pt>
                <c:pt idx="24955">
                  <c:v>97.629649999999998</c:v>
                </c:pt>
                <c:pt idx="24956">
                  <c:v>97.634429999999995</c:v>
                </c:pt>
                <c:pt idx="24957">
                  <c:v>97.639210000000006</c:v>
                </c:pt>
                <c:pt idx="24958">
                  <c:v>97.643990000000002</c:v>
                </c:pt>
                <c:pt idx="24959">
                  <c:v>97.648780000000002</c:v>
                </c:pt>
                <c:pt idx="24960">
                  <c:v>97.653559999999999</c:v>
                </c:pt>
                <c:pt idx="24961">
                  <c:v>97.658339999999995</c:v>
                </c:pt>
                <c:pt idx="24962">
                  <c:v>97.663120000000006</c:v>
                </c:pt>
                <c:pt idx="24963">
                  <c:v>97.667900000000003</c:v>
                </c:pt>
                <c:pt idx="24964">
                  <c:v>97.672690000000003</c:v>
                </c:pt>
                <c:pt idx="24965">
                  <c:v>97.677459999999996</c:v>
                </c:pt>
                <c:pt idx="24966">
                  <c:v>97.682249999999996</c:v>
                </c:pt>
                <c:pt idx="24967">
                  <c:v>97.687029999999993</c:v>
                </c:pt>
                <c:pt idx="24968">
                  <c:v>97.691800000000001</c:v>
                </c:pt>
                <c:pt idx="24969">
                  <c:v>97.69659</c:v>
                </c:pt>
                <c:pt idx="24970">
                  <c:v>97.701369999999997</c:v>
                </c:pt>
                <c:pt idx="24971">
                  <c:v>97.706150000000008</c:v>
                </c:pt>
                <c:pt idx="24972">
                  <c:v>97.710930000000005</c:v>
                </c:pt>
                <c:pt idx="24973">
                  <c:v>97.715710000000001</c:v>
                </c:pt>
                <c:pt idx="24974">
                  <c:v>97.720500000000001</c:v>
                </c:pt>
                <c:pt idx="24975">
                  <c:v>97.725279999999998</c:v>
                </c:pt>
                <c:pt idx="24976">
                  <c:v>97.730059999999995</c:v>
                </c:pt>
                <c:pt idx="24977">
                  <c:v>97.734840000000005</c:v>
                </c:pt>
                <c:pt idx="24978">
                  <c:v>97.739620000000002</c:v>
                </c:pt>
                <c:pt idx="24979">
                  <c:v>97.744410000000002</c:v>
                </c:pt>
                <c:pt idx="24980">
                  <c:v>97.74918000000001</c:v>
                </c:pt>
                <c:pt idx="24981">
                  <c:v>97.753960000000006</c:v>
                </c:pt>
                <c:pt idx="24982">
                  <c:v>97.758750000000006</c:v>
                </c:pt>
                <c:pt idx="24983">
                  <c:v>97.763530000000003</c:v>
                </c:pt>
                <c:pt idx="24984">
                  <c:v>97.76831</c:v>
                </c:pt>
                <c:pt idx="24985">
                  <c:v>97.77309000000001</c:v>
                </c:pt>
                <c:pt idx="24986">
                  <c:v>97.777870000000007</c:v>
                </c:pt>
                <c:pt idx="24987">
                  <c:v>97.782659999999993</c:v>
                </c:pt>
                <c:pt idx="24988">
                  <c:v>97.787430000000001</c:v>
                </c:pt>
                <c:pt idx="24989">
                  <c:v>97.79222</c:v>
                </c:pt>
                <c:pt idx="24990">
                  <c:v>97.796999999999997</c:v>
                </c:pt>
                <c:pt idx="24991">
                  <c:v>97.801780000000008</c:v>
                </c:pt>
                <c:pt idx="24992">
                  <c:v>97.806560000000005</c:v>
                </c:pt>
                <c:pt idx="24993">
                  <c:v>97.811340000000001</c:v>
                </c:pt>
                <c:pt idx="24994">
                  <c:v>97.816120000000012</c:v>
                </c:pt>
                <c:pt idx="24995">
                  <c:v>97.820909999999998</c:v>
                </c:pt>
                <c:pt idx="24996">
                  <c:v>97.825679999999991</c:v>
                </c:pt>
                <c:pt idx="24997">
                  <c:v>97.830470000000005</c:v>
                </c:pt>
                <c:pt idx="24998">
                  <c:v>97.835250000000002</c:v>
                </c:pt>
                <c:pt idx="24999">
                  <c:v>97.840029999999999</c:v>
                </c:pt>
                <c:pt idx="25000">
                  <c:v>97.84481000000001</c:v>
                </c:pt>
                <c:pt idx="25001">
                  <c:v>97.849590000000006</c:v>
                </c:pt>
                <c:pt idx="25002">
                  <c:v>97.854380000000006</c:v>
                </c:pt>
                <c:pt idx="25003">
                  <c:v>97.859160000000003</c:v>
                </c:pt>
                <c:pt idx="25004">
                  <c:v>97.863929999999996</c:v>
                </c:pt>
                <c:pt idx="25005">
                  <c:v>97.86872000000001</c:v>
                </c:pt>
                <c:pt idx="25006">
                  <c:v>97.873500000000007</c:v>
                </c:pt>
                <c:pt idx="25007">
                  <c:v>97.878280000000004</c:v>
                </c:pt>
                <c:pt idx="25008">
                  <c:v>97.88306</c:v>
                </c:pt>
                <c:pt idx="25009">
                  <c:v>97.887839999999997</c:v>
                </c:pt>
                <c:pt idx="25010">
                  <c:v>97.892629999999997</c:v>
                </c:pt>
                <c:pt idx="25011">
                  <c:v>97.89739999999999</c:v>
                </c:pt>
                <c:pt idx="25012">
                  <c:v>97.902190000000004</c:v>
                </c:pt>
                <c:pt idx="25013">
                  <c:v>97.906970000000001</c:v>
                </c:pt>
                <c:pt idx="25014">
                  <c:v>97.911750000000012</c:v>
                </c:pt>
                <c:pt idx="25015">
                  <c:v>97.916529999999995</c:v>
                </c:pt>
                <c:pt idx="25016">
                  <c:v>97.921309999999991</c:v>
                </c:pt>
                <c:pt idx="25017">
                  <c:v>97.926100000000005</c:v>
                </c:pt>
                <c:pt idx="25018">
                  <c:v>97.930880000000002</c:v>
                </c:pt>
                <c:pt idx="25019">
                  <c:v>97.935649999999995</c:v>
                </c:pt>
                <c:pt idx="25020">
                  <c:v>97.940440000000009</c:v>
                </c:pt>
                <c:pt idx="25021">
                  <c:v>97.945220000000006</c:v>
                </c:pt>
                <c:pt idx="25022">
                  <c:v>97.949999999999989</c:v>
                </c:pt>
                <c:pt idx="25023">
                  <c:v>97.95478</c:v>
                </c:pt>
                <c:pt idx="25024">
                  <c:v>97.959559999999996</c:v>
                </c:pt>
                <c:pt idx="25025">
                  <c:v>97.96435000000001</c:v>
                </c:pt>
                <c:pt idx="25026">
                  <c:v>97.969130000000007</c:v>
                </c:pt>
                <c:pt idx="25027">
                  <c:v>97.973910000000004</c:v>
                </c:pt>
                <c:pt idx="25028">
                  <c:v>97.97869</c:v>
                </c:pt>
                <c:pt idx="25029">
                  <c:v>97.983469999999997</c:v>
                </c:pt>
                <c:pt idx="25030">
                  <c:v>97.988259999999997</c:v>
                </c:pt>
                <c:pt idx="25031">
                  <c:v>97.99302999999999</c:v>
                </c:pt>
                <c:pt idx="25032">
                  <c:v>97.997810000000001</c:v>
                </c:pt>
                <c:pt idx="25033">
                  <c:v>98.002600000000001</c:v>
                </c:pt>
                <c:pt idx="25034">
                  <c:v>98.007380000000012</c:v>
                </c:pt>
                <c:pt idx="25035">
                  <c:v>98.012159999999994</c:v>
                </c:pt>
                <c:pt idx="25036">
                  <c:v>98.016939999999991</c:v>
                </c:pt>
                <c:pt idx="25037">
                  <c:v>98.021720000000002</c:v>
                </c:pt>
                <c:pt idx="25038">
                  <c:v>98.026510000000002</c:v>
                </c:pt>
                <c:pt idx="25039">
                  <c:v>98.031279999999995</c:v>
                </c:pt>
                <c:pt idx="25040">
                  <c:v>98.036070000000009</c:v>
                </c:pt>
                <c:pt idx="25041">
                  <c:v>98.040849999999992</c:v>
                </c:pt>
                <c:pt idx="25042">
                  <c:v>98.045629999999989</c:v>
                </c:pt>
                <c:pt idx="25043">
                  <c:v>98.050409999999999</c:v>
                </c:pt>
                <c:pt idx="25044">
                  <c:v>98.055189999999996</c:v>
                </c:pt>
                <c:pt idx="25045">
                  <c:v>98.059969999999993</c:v>
                </c:pt>
                <c:pt idx="25046">
                  <c:v>98.064760000000007</c:v>
                </c:pt>
                <c:pt idx="25047">
                  <c:v>98.06953</c:v>
                </c:pt>
                <c:pt idx="25048">
                  <c:v>98.07432</c:v>
                </c:pt>
                <c:pt idx="25049">
                  <c:v>98.079099999999997</c:v>
                </c:pt>
                <c:pt idx="25050">
                  <c:v>98.083879999999994</c:v>
                </c:pt>
                <c:pt idx="25051">
                  <c:v>98.08865999999999</c:v>
                </c:pt>
                <c:pt idx="25052">
                  <c:v>98.093440000000001</c:v>
                </c:pt>
                <c:pt idx="25053">
                  <c:v>98.098230000000001</c:v>
                </c:pt>
                <c:pt idx="25054">
                  <c:v>98.103009999999998</c:v>
                </c:pt>
                <c:pt idx="25055">
                  <c:v>98.107780000000005</c:v>
                </c:pt>
                <c:pt idx="25056">
                  <c:v>98.112569999999991</c:v>
                </c:pt>
                <c:pt idx="25057">
                  <c:v>98.117350000000002</c:v>
                </c:pt>
                <c:pt idx="25058">
                  <c:v>98.122129999999999</c:v>
                </c:pt>
                <c:pt idx="25059">
                  <c:v>98.126909999999995</c:v>
                </c:pt>
                <c:pt idx="25060">
                  <c:v>98.131689999999992</c:v>
                </c:pt>
                <c:pt idx="25061">
                  <c:v>98.136479999999992</c:v>
                </c:pt>
                <c:pt idx="25062">
                  <c:v>98.141259999999988</c:v>
                </c:pt>
                <c:pt idx="25063">
                  <c:v>98.146039999999999</c:v>
                </c:pt>
                <c:pt idx="25064">
                  <c:v>98.150819999999996</c:v>
                </c:pt>
                <c:pt idx="25065">
                  <c:v>98.155599999999993</c:v>
                </c:pt>
                <c:pt idx="25066">
                  <c:v>98.160390000000007</c:v>
                </c:pt>
                <c:pt idx="25067">
                  <c:v>98.16516</c:v>
                </c:pt>
                <c:pt idx="25068">
                  <c:v>98.16995</c:v>
                </c:pt>
                <c:pt idx="25069">
                  <c:v>98.174729999999997</c:v>
                </c:pt>
                <c:pt idx="25070">
                  <c:v>98.179509999999993</c:v>
                </c:pt>
                <c:pt idx="25071">
                  <c:v>98.18428999999999</c:v>
                </c:pt>
                <c:pt idx="25072">
                  <c:v>98.189070000000001</c:v>
                </c:pt>
                <c:pt idx="25073">
                  <c:v>98.193849999999998</c:v>
                </c:pt>
                <c:pt idx="25074">
                  <c:v>98.198639999999997</c:v>
                </c:pt>
                <c:pt idx="25075">
                  <c:v>98.203410000000005</c:v>
                </c:pt>
                <c:pt idx="25076">
                  <c:v>98.208199999999991</c:v>
                </c:pt>
                <c:pt idx="25077">
                  <c:v>98.212980000000002</c:v>
                </c:pt>
                <c:pt idx="25078">
                  <c:v>98.217759999999998</c:v>
                </c:pt>
                <c:pt idx="25079">
                  <c:v>98.222539999999995</c:v>
                </c:pt>
                <c:pt idx="25080">
                  <c:v>98.227320000000006</c:v>
                </c:pt>
                <c:pt idx="25081">
                  <c:v>98.232109999999992</c:v>
                </c:pt>
                <c:pt idx="25082">
                  <c:v>98.236889999999988</c:v>
                </c:pt>
                <c:pt idx="25083">
                  <c:v>98.241659999999996</c:v>
                </c:pt>
                <c:pt idx="25084">
                  <c:v>98.246449999999996</c:v>
                </c:pt>
                <c:pt idx="25085">
                  <c:v>98.251229999999993</c:v>
                </c:pt>
                <c:pt idx="25086">
                  <c:v>98.256010000000003</c:v>
                </c:pt>
                <c:pt idx="25087">
                  <c:v>98.26079</c:v>
                </c:pt>
                <c:pt idx="25088">
                  <c:v>98.265569999999997</c:v>
                </c:pt>
                <c:pt idx="25089">
                  <c:v>98.270359999999997</c:v>
                </c:pt>
                <c:pt idx="25090">
                  <c:v>98.275139999999993</c:v>
                </c:pt>
                <c:pt idx="25091">
                  <c:v>98.279920000000004</c:v>
                </c:pt>
                <c:pt idx="25092">
                  <c:v>98.284700000000001</c:v>
                </c:pt>
                <c:pt idx="25093">
                  <c:v>98.289479999999998</c:v>
                </c:pt>
                <c:pt idx="25094">
                  <c:v>98.294269999999997</c:v>
                </c:pt>
                <c:pt idx="25095">
                  <c:v>98.299040000000005</c:v>
                </c:pt>
                <c:pt idx="25096">
                  <c:v>98.303820000000002</c:v>
                </c:pt>
                <c:pt idx="25097">
                  <c:v>98.308610000000002</c:v>
                </c:pt>
                <c:pt idx="25098">
                  <c:v>98.313389999999998</c:v>
                </c:pt>
                <c:pt idx="25099">
                  <c:v>98.318169999999995</c:v>
                </c:pt>
                <c:pt idx="25100">
                  <c:v>98.322950000000006</c:v>
                </c:pt>
                <c:pt idx="25101">
                  <c:v>98.327730000000003</c:v>
                </c:pt>
                <c:pt idx="25102">
                  <c:v>98.332520000000002</c:v>
                </c:pt>
                <c:pt idx="25103">
                  <c:v>98.337299999999999</c:v>
                </c:pt>
                <c:pt idx="25104">
                  <c:v>98.342079999999996</c:v>
                </c:pt>
                <c:pt idx="25105">
                  <c:v>98.346859999999992</c:v>
                </c:pt>
                <c:pt idx="25106">
                  <c:v>98.351640000000003</c:v>
                </c:pt>
                <c:pt idx="25107">
                  <c:v>98.356429999999989</c:v>
                </c:pt>
                <c:pt idx="25108">
                  <c:v>98.361199999999997</c:v>
                </c:pt>
                <c:pt idx="25109">
                  <c:v>98.365980000000008</c:v>
                </c:pt>
                <c:pt idx="25110">
                  <c:v>98.370769999999993</c:v>
                </c:pt>
                <c:pt idx="25111">
                  <c:v>98.375550000000004</c:v>
                </c:pt>
                <c:pt idx="25112">
                  <c:v>98.380330000000001</c:v>
                </c:pt>
                <c:pt idx="25113">
                  <c:v>98.385109999999997</c:v>
                </c:pt>
                <c:pt idx="25114">
                  <c:v>98.389889999999994</c:v>
                </c:pt>
                <c:pt idx="25115">
                  <c:v>98.394679999999994</c:v>
                </c:pt>
                <c:pt idx="25116">
                  <c:v>98.399450000000002</c:v>
                </c:pt>
                <c:pt idx="25117">
                  <c:v>98.404240000000001</c:v>
                </c:pt>
                <c:pt idx="25118">
                  <c:v>98.409019999999998</c:v>
                </c:pt>
                <c:pt idx="25119">
                  <c:v>98.413799999999995</c:v>
                </c:pt>
                <c:pt idx="25120">
                  <c:v>98.418580000000006</c:v>
                </c:pt>
                <c:pt idx="25121">
                  <c:v>98.423360000000002</c:v>
                </c:pt>
                <c:pt idx="25122">
                  <c:v>98.428150000000002</c:v>
                </c:pt>
                <c:pt idx="25123">
                  <c:v>98.432929999999999</c:v>
                </c:pt>
                <c:pt idx="25124">
                  <c:v>98.437700000000007</c:v>
                </c:pt>
                <c:pt idx="25125">
                  <c:v>98.442489999999992</c:v>
                </c:pt>
                <c:pt idx="25126">
                  <c:v>98.447270000000003</c:v>
                </c:pt>
                <c:pt idx="25127">
                  <c:v>98.45205</c:v>
                </c:pt>
                <c:pt idx="25128">
                  <c:v>98.456829999999997</c:v>
                </c:pt>
                <c:pt idx="25129">
                  <c:v>98.461610000000007</c:v>
                </c:pt>
                <c:pt idx="25130">
                  <c:v>98.466399999999993</c:v>
                </c:pt>
                <c:pt idx="25131">
                  <c:v>98.471180000000004</c:v>
                </c:pt>
                <c:pt idx="25132">
                  <c:v>98.475960000000001</c:v>
                </c:pt>
                <c:pt idx="25133">
                  <c:v>98.480739999999997</c:v>
                </c:pt>
                <c:pt idx="25134">
                  <c:v>98.485519999999994</c:v>
                </c:pt>
                <c:pt idx="25135">
                  <c:v>98.490309999999994</c:v>
                </c:pt>
                <c:pt idx="25136">
                  <c:v>98.495080000000002</c:v>
                </c:pt>
                <c:pt idx="25137">
                  <c:v>98.499859999999998</c:v>
                </c:pt>
                <c:pt idx="25138">
                  <c:v>98.504649999999998</c:v>
                </c:pt>
                <c:pt idx="25139">
                  <c:v>98.509429999999995</c:v>
                </c:pt>
                <c:pt idx="25140">
                  <c:v>98.514210000000006</c:v>
                </c:pt>
                <c:pt idx="25141">
                  <c:v>98.518990000000002</c:v>
                </c:pt>
                <c:pt idx="25142">
                  <c:v>98.523769999999999</c:v>
                </c:pt>
                <c:pt idx="25143">
                  <c:v>98.528559999999999</c:v>
                </c:pt>
                <c:pt idx="25144">
                  <c:v>98.533339999999995</c:v>
                </c:pt>
                <c:pt idx="25145">
                  <c:v>98.538120000000006</c:v>
                </c:pt>
                <c:pt idx="25146">
                  <c:v>98.542900000000003</c:v>
                </c:pt>
                <c:pt idx="25147">
                  <c:v>98.54768</c:v>
                </c:pt>
                <c:pt idx="25148">
                  <c:v>98.55247</c:v>
                </c:pt>
                <c:pt idx="25149">
                  <c:v>98.557240000000007</c:v>
                </c:pt>
                <c:pt idx="25150">
                  <c:v>98.562020000000004</c:v>
                </c:pt>
                <c:pt idx="25151">
                  <c:v>98.566810000000004</c:v>
                </c:pt>
                <c:pt idx="25152">
                  <c:v>98.57159</c:v>
                </c:pt>
                <c:pt idx="25153">
                  <c:v>98.576369999999997</c:v>
                </c:pt>
                <c:pt idx="25154">
                  <c:v>98.581150000000008</c:v>
                </c:pt>
                <c:pt idx="25155">
                  <c:v>98.585930000000005</c:v>
                </c:pt>
                <c:pt idx="25156">
                  <c:v>98.590720000000005</c:v>
                </c:pt>
                <c:pt idx="25157">
                  <c:v>98.595489999999998</c:v>
                </c:pt>
                <c:pt idx="25158">
                  <c:v>98.600279999999998</c:v>
                </c:pt>
                <c:pt idx="25159">
                  <c:v>98.605059999999995</c:v>
                </c:pt>
                <c:pt idx="25160">
                  <c:v>98.609840000000005</c:v>
                </c:pt>
                <c:pt idx="25161">
                  <c:v>98.614620000000002</c:v>
                </c:pt>
                <c:pt idx="25162">
                  <c:v>98.619399999999999</c:v>
                </c:pt>
                <c:pt idx="25163">
                  <c:v>98.62418000000001</c:v>
                </c:pt>
                <c:pt idx="25164">
                  <c:v>98.628969999999995</c:v>
                </c:pt>
                <c:pt idx="25165">
                  <c:v>98.633750000000006</c:v>
                </c:pt>
                <c:pt idx="25166">
                  <c:v>98.638530000000003</c:v>
                </c:pt>
                <c:pt idx="25167">
                  <c:v>98.64331</c:v>
                </c:pt>
                <c:pt idx="25168">
                  <c:v>98.648089999999996</c:v>
                </c:pt>
                <c:pt idx="25169">
                  <c:v>98.652879999999996</c:v>
                </c:pt>
                <c:pt idx="25170">
                  <c:v>98.657650000000004</c:v>
                </c:pt>
                <c:pt idx="25171">
                  <c:v>98.662440000000004</c:v>
                </c:pt>
                <c:pt idx="25172">
                  <c:v>98.66722</c:v>
                </c:pt>
                <c:pt idx="25173">
                  <c:v>98.671999999999997</c:v>
                </c:pt>
                <c:pt idx="25174">
                  <c:v>98.676780000000008</c:v>
                </c:pt>
                <c:pt idx="25175">
                  <c:v>98.681560000000005</c:v>
                </c:pt>
                <c:pt idx="25176">
                  <c:v>98.686340000000001</c:v>
                </c:pt>
                <c:pt idx="25177">
                  <c:v>98.691130000000001</c:v>
                </c:pt>
                <c:pt idx="25178">
                  <c:v>98.695900000000009</c:v>
                </c:pt>
                <c:pt idx="25179">
                  <c:v>98.700689999999994</c:v>
                </c:pt>
                <c:pt idx="25180">
                  <c:v>98.705470000000005</c:v>
                </c:pt>
                <c:pt idx="25181">
                  <c:v>98.710250000000002</c:v>
                </c:pt>
                <c:pt idx="25182">
                  <c:v>98.715029999999999</c:v>
                </c:pt>
                <c:pt idx="25183">
                  <c:v>98.71981000000001</c:v>
                </c:pt>
                <c:pt idx="25184">
                  <c:v>98.724599999999995</c:v>
                </c:pt>
                <c:pt idx="25185">
                  <c:v>98.729380000000006</c:v>
                </c:pt>
                <c:pt idx="25186">
                  <c:v>98.734160000000003</c:v>
                </c:pt>
                <c:pt idx="25187">
                  <c:v>98.738939999999999</c:v>
                </c:pt>
                <c:pt idx="25188">
                  <c:v>98.743719999999996</c:v>
                </c:pt>
                <c:pt idx="25189">
                  <c:v>98.748509999999996</c:v>
                </c:pt>
                <c:pt idx="25190">
                  <c:v>98.753289999999993</c:v>
                </c:pt>
                <c:pt idx="25191">
                  <c:v>98.75806</c:v>
                </c:pt>
                <c:pt idx="25192">
                  <c:v>98.76285</c:v>
                </c:pt>
                <c:pt idx="25193">
                  <c:v>98.767629999999997</c:v>
                </c:pt>
                <c:pt idx="25194">
                  <c:v>98.772410000000008</c:v>
                </c:pt>
                <c:pt idx="25195">
                  <c:v>98.777190000000004</c:v>
                </c:pt>
                <c:pt idx="25196">
                  <c:v>98.781970000000001</c:v>
                </c:pt>
                <c:pt idx="25197">
                  <c:v>98.786760000000001</c:v>
                </c:pt>
                <c:pt idx="25198">
                  <c:v>98.791539999999998</c:v>
                </c:pt>
                <c:pt idx="25199">
                  <c:v>98.796320000000009</c:v>
                </c:pt>
                <c:pt idx="25200">
                  <c:v>98.801100000000005</c:v>
                </c:pt>
                <c:pt idx="25201">
                  <c:v>98.805880000000002</c:v>
                </c:pt>
                <c:pt idx="25202">
                  <c:v>98.810670000000002</c:v>
                </c:pt>
                <c:pt idx="25203">
                  <c:v>98.815449999999998</c:v>
                </c:pt>
                <c:pt idx="25204">
                  <c:v>98.820220000000006</c:v>
                </c:pt>
                <c:pt idx="25205">
                  <c:v>98.825010000000006</c:v>
                </c:pt>
                <c:pt idx="25206">
                  <c:v>98.829790000000003</c:v>
                </c:pt>
                <c:pt idx="25207">
                  <c:v>98.834569999999999</c:v>
                </c:pt>
                <c:pt idx="25208">
                  <c:v>98.83935000000001</c:v>
                </c:pt>
                <c:pt idx="25209">
                  <c:v>98.844130000000007</c:v>
                </c:pt>
                <c:pt idx="25210">
                  <c:v>98.848920000000007</c:v>
                </c:pt>
                <c:pt idx="25211">
                  <c:v>98.853700000000003</c:v>
                </c:pt>
                <c:pt idx="25212">
                  <c:v>98.85848</c:v>
                </c:pt>
                <c:pt idx="25213">
                  <c:v>98.863259999999997</c:v>
                </c:pt>
                <c:pt idx="25214">
                  <c:v>98.868040000000008</c:v>
                </c:pt>
                <c:pt idx="25215">
                  <c:v>98.872829999999993</c:v>
                </c:pt>
                <c:pt idx="25216">
                  <c:v>98.877600000000001</c:v>
                </c:pt>
                <c:pt idx="25217">
                  <c:v>98.882380000000012</c:v>
                </c:pt>
                <c:pt idx="25218">
                  <c:v>98.887169999999998</c:v>
                </c:pt>
                <c:pt idx="25219">
                  <c:v>98.891950000000008</c:v>
                </c:pt>
                <c:pt idx="25220">
                  <c:v>98.896730000000005</c:v>
                </c:pt>
                <c:pt idx="25221">
                  <c:v>98.901510000000002</c:v>
                </c:pt>
                <c:pt idx="25222">
                  <c:v>98.906289999999998</c:v>
                </c:pt>
                <c:pt idx="25223">
                  <c:v>98.911079999999998</c:v>
                </c:pt>
                <c:pt idx="25224">
                  <c:v>98.915859999999995</c:v>
                </c:pt>
                <c:pt idx="25225">
                  <c:v>98.920640000000006</c:v>
                </c:pt>
                <c:pt idx="25226">
                  <c:v>98.925420000000003</c:v>
                </c:pt>
                <c:pt idx="25227">
                  <c:v>98.930199999999999</c:v>
                </c:pt>
                <c:pt idx="25228">
                  <c:v>98.934989999999999</c:v>
                </c:pt>
                <c:pt idx="25229">
                  <c:v>98.939760000000007</c:v>
                </c:pt>
                <c:pt idx="25230">
                  <c:v>98.944540000000003</c:v>
                </c:pt>
                <c:pt idx="25231">
                  <c:v>98.949330000000003</c:v>
                </c:pt>
                <c:pt idx="25232">
                  <c:v>98.95411</c:v>
                </c:pt>
                <c:pt idx="25233">
                  <c:v>98.958889999999997</c:v>
                </c:pt>
                <c:pt idx="25234">
                  <c:v>98.963670000000008</c:v>
                </c:pt>
                <c:pt idx="25235">
                  <c:v>98.968450000000004</c:v>
                </c:pt>
                <c:pt idx="25236">
                  <c:v>98.973240000000004</c:v>
                </c:pt>
                <c:pt idx="25237">
                  <c:v>98.978020000000001</c:v>
                </c:pt>
                <c:pt idx="25238">
                  <c:v>98.982799999999997</c:v>
                </c:pt>
                <c:pt idx="25239">
                  <c:v>98.987580000000008</c:v>
                </c:pt>
                <c:pt idx="25240">
                  <c:v>98.992360000000005</c:v>
                </c:pt>
                <c:pt idx="25241">
                  <c:v>98.997150000000005</c:v>
                </c:pt>
                <c:pt idx="25242">
                  <c:v>99.001919999999998</c:v>
                </c:pt>
                <c:pt idx="25243">
                  <c:v>99.006700000000009</c:v>
                </c:pt>
                <c:pt idx="25244">
                  <c:v>99.011489999999995</c:v>
                </c:pt>
                <c:pt idx="25245">
                  <c:v>99.016270000000006</c:v>
                </c:pt>
                <c:pt idx="25246">
                  <c:v>99.021050000000002</c:v>
                </c:pt>
                <c:pt idx="25247">
                  <c:v>99.025829999999999</c:v>
                </c:pt>
                <c:pt idx="25248">
                  <c:v>99.03061000000001</c:v>
                </c:pt>
                <c:pt idx="25249">
                  <c:v>99.035399999999996</c:v>
                </c:pt>
                <c:pt idx="25250">
                  <c:v>99.040180000000007</c:v>
                </c:pt>
                <c:pt idx="25251">
                  <c:v>99.044960000000003</c:v>
                </c:pt>
                <c:pt idx="25252">
                  <c:v>99.04974</c:v>
                </c:pt>
                <c:pt idx="25253">
                  <c:v>99.054519999999997</c:v>
                </c:pt>
                <c:pt idx="25254">
                  <c:v>99.059309999999996</c:v>
                </c:pt>
                <c:pt idx="25255">
                  <c:v>99.064080000000004</c:v>
                </c:pt>
                <c:pt idx="25256">
                  <c:v>99.068870000000004</c:v>
                </c:pt>
                <c:pt idx="25257">
                  <c:v>99.073650000000001</c:v>
                </c:pt>
                <c:pt idx="25258">
                  <c:v>99.078429999999997</c:v>
                </c:pt>
                <c:pt idx="25259">
                  <c:v>99.083210000000008</c:v>
                </c:pt>
                <c:pt idx="25260">
                  <c:v>99.087990000000005</c:v>
                </c:pt>
                <c:pt idx="25261">
                  <c:v>99.092770000000002</c:v>
                </c:pt>
                <c:pt idx="25262">
                  <c:v>99.097560000000001</c:v>
                </c:pt>
                <c:pt idx="25263">
                  <c:v>99.102339999999998</c:v>
                </c:pt>
                <c:pt idx="25264">
                  <c:v>99.107120000000009</c:v>
                </c:pt>
                <c:pt idx="25265">
                  <c:v>99.111900000000006</c:v>
                </c:pt>
                <c:pt idx="25266">
                  <c:v>99.116680000000002</c:v>
                </c:pt>
                <c:pt idx="25267">
                  <c:v>99.121470000000002</c:v>
                </c:pt>
                <c:pt idx="25268">
                  <c:v>99.12624000000001</c:v>
                </c:pt>
                <c:pt idx="25269">
                  <c:v>99.131029999999996</c:v>
                </c:pt>
                <c:pt idx="25270">
                  <c:v>99.135810000000006</c:v>
                </c:pt>
                <c:pt idx="25271">
                  <c:v>99.140590000000003</c:v>
                </c:pt>
                <c:pt idx="25272">
                  <c:v>99.145380000000003</c:v>
                </c:pt>
                <c:pt idx="25273">
                  <c:v>99.150150000000011</c:v>
                </c:pt>
                <c:pt idx="25274">
                  <c:v>99.154930000000007</c:v>
                </c:pt>
                <c:pt idx="25275">
                  <c:v>99.159720000000007</c:v>
                </c:pt>
                <c:pt idx="25276">
                  <c:v>99.164500000000004</c:v>
                </c:pt>
                <c:pt idx="25277">
                  <c:v>99.169280000000001</c:v>
                </c:pt>
                <c:pt idx="25278">
                  <c:v>99.174059999999997</c:v>
                </c:pt>
                <c:pt idx="25279">
                  <c:v>99.178840000000008</c:v>
                </c:pt>
                <c:pt idx="25280">
                  <c:v>99.183629999999994</c:v>
                </c:pt>
                <c:pt idx="25281">
                  <c:v>99.188400000000001</c:v>
                </c:pt>
                <c:pt idx="25282">
                  <c:v>99.193190000000001</c:v>
                </c:pt>
                <c:pt idx="25283">
                  <c:v>99.197969999999998</c:v>
                </c:pt>
                <c:pt idx="25284">
                  <c:v>99.202750000000009</c:v>
                </c:pt>
                <c:pt idx="25285">
                  <c:v>99.207539999999995</c:v>
                </c:pt>
                <c:pt idx="25286">
                  <c:v>99.212310000000002</c:v>
                </c:pt>
                <c:pt idx="25287">
                  <c:v>99.217089999999999</c:v>
                </c:pt>
                <c:pt idx="25288">
                  <c:v>99.221879999999999</c:v>
                </c:pt>
                <c:pt idx="25289">
                  <c:v>99.226659999999995</c:v>
                </c:pt>
                <c:pt idx="25290">
                  <c:v>99.231440000000006</c:v>
                </c:pt>
                <c:pt idx="25291">
                  <c:v>99.236220000000003</c:v>
                </c:pt>
                <c:pt idx="25292">
                  <c:v>99.241</c:v>
                </c:pt>
                <c:pt idx="25293">
                  <c:v>99.24579</c:v>
                </c:pt>
                <c:pt idx="25294">
                  <c:v>99.250569999999996</c:v>
                </c:pt>
                <c:pt idx="25295">
                  <c:v>99.255350000000007</c:v>
                </c:pt>
                <c:pt idx="25296">
                  <c:v>99.260130000000004</c:v>
                </c:pt>
                <c:pt idx="25297">
                  <c:v>99.26491</c:v>
                </c:pt>
                <c:pt idx="25298">
                  <c:v>99.2697</c:v>
                </c:pt>
                <c:pt idx="25299">
                  <c:v>99.274470000000008</c:v>
                </c:pt>
                <c:pt idx="25300">
                  <c:v>99.279250000000005</c:v>
                </c:pt>
                <c:pt idx="25301">
                  <c:v>99.284040000000005</c:v>
                </c:pt>
                <c:pt idx="25302">
                  <c:v>99.288820000000001</c:v>
                </c:pt>
                <c:pt idx="25303">
                  <c:v>99.293599999999998</c:v>
                </c:pt>
                <c:pt idx="25304">
                  <c:v>99.298380000000009</c:v>
                </c:pt>
                <c:pt idx="25305">
                  <c:v>99.303160000000005</c:v>
                </c:pt>
                <c:pt idx="25306">
                  <c:v>99.307950000000005</c:v>
                </c:pt>
                <c:pt idx="25307">
                  <c:v>99.312730000000002</c:v>
                </c:pt>
                <c:pt idx="25308">
                  <c:v>99.317509999999999</c:v>
                </c:pt>
                <c:pt idx="25309">
                  <c:v>99.322289999999995</c:v>
                </c:pt>
                <c:pt idx="25310">
                  <c:v>99.327070000000006</c:v>
                </c:pt>
                <c:pt idx="25311">
                  <c:v>99.331859999999992</c:v>
                </c:pt>
                <c:pt idx="25312">
                  <c:v>99.33663</c:v>
                </c:pt>
                <c:pt idx="25313">
                  <c:v>99.34141000000001</c:v>
                </c:pt>
                <c:pt idx="25314">
                  <c:v>99.346199999999996</c:v>
                </c:pt>
                <c:pt idx="25315">
                  <c:v>99.350980000000007</c:v>
                </c:pt>
                <c:pt idx="25316">
                  <c:v>99.355760000000004</c:v>
                </c:pt>
                <c:pt idx="25317">
                  <c:v>99.36054</c:v>
                </c:pt>
                <c:pt idx="25318">
                  <c:v>99.365319999999997</c:v>
                </c:pt>
                <c:pt idx="25319">
                  <c:v>99.370109999999997</c:v>
                </c:pt>
                <c:pt idx="25320">
                  <c:v>99.374889999999994</c:v>
                </c:pt>
                <c:pt idx="25321">
                  <c:v>99.379670000000004</c:v>
                </c:pt>
                <c:pt idx="25322">
                  <c:v>99.384450000000001</c:v>
                </c:pt>
                <c:pt idx="25323">
                  <c:v>99.389229999999998</c:v>
                </c:pt>
                <c:pt idx="25324">
                  <c:v>99.394019999999998</c:v>
                </c:pt>
                <c:pt idx="25325">
                  <c:v>99.398799999999994</c:v>
                </c:pt>
                <c:pt idx="25326">
                  <c:v>99.403580000000005</c:v>
                </c:pt>
                <c:pt idx="25327">
                  <c:v>99.408360000000002</c:v>
                </c:pt>
                <c:pt idx="25328">
                  <c:v>99.413139999999999</c:v>
                </c:pt>
                <c:pt idx="25329">
                  <c:v>99.417920000000009</c:v>
                </c:pt>
                <c:pt idx="25330">
                  <c:v>99.422700000000006</c:v>
                </c:pt>
                <c:pt idx="25331">
                  <c:v>99.427480000000003</c:v>
                </c:pt>
                <c:pt idx="25332">
                  <c:v>99.432270000000003</c:v>
                </c:pt>
                <c:pt idx="25333">
                  <c:v>99.437049999999999</c:v>
                </c:pt>
                <c:pt idx="25334">
                  <c:v>99.441829999999996</c:v>
                </c:pt>
                <c:pt idx="25335">
                  <c:v>99.446610000000007</c:v>
                </c:pt>
                <c:pt idx="25336">
                  <c:v>99.451390000000004</c:v>
                </c:pt>
                <c:pt idx="25337">
                  <c:v>99.456180000000003</c:v>
                </c:pt>
                <c:pt idx="25338">
                  <c:v>99.46096</c:v>
                </c:pt>
                <c:pt idx="25339">
                  <c:v>99.465739999999997</c:v>
                </c:pt>
                <c:pt idx="25340">
                  <c:v>99.470520000000008</c:v>
                </c:pt>
                <c:pt idx="25341">
                  <c:v>99.475300000000004</c:v>
                </c:pt>
                <c:pt idx="25342">
                  <c:v>99.48008999999999</c:v>
                </c:pt>
                <c:pt idx="25343">
                  <c:v>99.484870000000001</c:v>
                </c:pt>
                <c:pt idx="25344">
                  <c:v>99.489640000000009</c:v>
                </c:pt>
                <c:pt idx="25345">
                  <c:v>99.494429999999994</c:v>
                </c:pt>
                <c:pt idx="25346">
                  <c:v>99.499210000000005</c:v>
                </c:pt>
                <c:pt idx="25347">
                  <c:v>99.503990000000002</c:v>
                </c:pt>
                <c:pt idx="25348">
                  <c:v>99.508769999999998</c:v>
                </c:pt>
                <c:pt idx="25349">
                  <c:v>99.513550000000009</c:v>
                </c:pt>
                <c:pt idx="25350">
                  <c:v>99.518339999999995</c:v>
                </c:pt>
                <c:pt idx="25351">
                  <c:v>99.523120000000006</c:v>
                </c:pt>
                <c:pt idx="25352">
                  <c:v>99.527900000000002</c:v>
                </c:pt>
                <c:pt idx="25353">
                  <c:v>99.532679999999999</c:v>
                </c:pt>
                <c:pt idx="25354">
                  <c:v>99.537459999999996</c:v>
                </c:pt>
                <c:pt idx="25355">
                  <c:v>99.542249999999996</c:v>
                </c:pt>
                <c:pt idx="25356">
                  <c:v>99.547029999999992</c:v>
                </c:pt>
                <c:pt idx="25357">
                  <c:v>99.5518</c:v>
                </c:pt>
                <c:pt idx="25358">
                  <c:v>99.55659</c:v>
                </c:pt>
                <c:pt idx="25359">
                  <c:v>99.561369999999997</c:v>
                </c:pt>
                <c:pt idx="25360">
                  <c:v>99.566150000000007</c:v>
                </c:pt>
                <c:pt idx="25361">
                  <c:v>99.570939999999993</c:v>
                </c:pt>
                <c:pt idx="25362">
                  <c:v>99.575710000000001</c:v>
                </c:pt>
                <c:pt idx="25363">
                  <c:v>99.580500000000001</c:v>
                </c:pt>
                <c:pt idx="25364">
                  <c:v>99.585279999999997</c:v>
                </c:pt>
                <c:pt idx="25365">
                  <c:v>99.590059999999994</c:v>
                </c:pt>
                <c:pt idx="25366">
                  <c:v>99.594840000000005</c:v>
                </c:pt>
                <c:pt idx="25367">
                  <c:v>99.599620000000002</c:v>
                </c:pt>
                <c:pt idx="25368">
                  <c:v>99.604410000000001</c:v>
                </c:pt>
                <c:pt idx="25369">
                  <c:v>99.609189999999998</c:v>
                </c:pt>
                <c:pt idx="25370">
                  <c:v>99.613969999999995</c:v>
                </c:pt>
                <c:pt idx="25371">
                  <c:v>99.618750000000006</c:v>
                </c:pt>
                <c:pt idx="25372">
                  <c:v>99.623530000000002</c:v>
                </c:pt>
                <c:pt idx="25373">
                  <c:v>99.628309999999999</c:v>
                </c:pt>
                <c:pt idx="25374">
                  <c:v>99.633099999999999</c:v>
                </c:pt>
                <c:pt idx="25375">
                  <c:v>99.637870000000007</c:v>
                </c:pt>
                <c:pt idx="25376">
                  <c:v>99.642659999999992</c:v>
                </c:pt>
                <c:pt idx="25377">
                  <c:v>99.647440000000003</c:v>
                </c:pt>
                <c:pt idx="25378">
                  <c:v>99.65222</c:v>
                </c:pt>
                <c:pt idx="25379">
                  <c:v>99.65701</c:v>
                </c:pt>
                <c:pt idx="25380">
                  <c:v>99.661780000000007</c:v>
                </c:pt>
                <c:pt idx="25381">
                  <c:v>99.666569999999993</c:v>
                </c:pt>
                <c:pt idx="25382">
                  <c:v>99.671350000000004</c:v>
                </c:pt>
                <c:pt idx="25383">
                  <c:v>99.676130000000001</c:v>
                </c:pt>
                <c:pt idx="25384">
                  <c:v>99.680909999999997</c:v>
                </c:pt>
                <c:pt idx="25385">
                  <c:v>99.685689999999994</c:v>
                </c:pt>
                <c:pt idx="25386">
                  <c:v>99.690470000000005</c:v>
                </c:pt>
                <c:pt idx="25387">
                  <c:v>99.69525999999999</c:v>
                </c:pt>
                <c:pt idx="25388">
                  <c:v>99.700040000000001</c:v>
                </c:pt>
                <c:pt idx="25389">
                  <c:v>99.704819999999998</c:v>
                </c:pt>
                <c:pt idx="25390">
                  <c:v>99.709599999999995</c:v>
                </c:pt>
                <c:pt idx="25391">
                  <c:v>99.714380000000006</c:v>
                </c:pt>
                <c:pt idx="25392">
                  <c:v>99.719169999999991</c:v>
                </c:pt>
                <c:pt idx="25393">
                  <c:v>99.723950000000002</c:v>
                </c:pt>
                <c:pt idx="25394">
                  <c:v>99.728729999999999</c:v>
                </c:pt>
                <c:pt idx="25395">
                  <c:v>99.733509999999995</c:v>
                </c:pt>
                <c:pt idx="25396">
                  <c:v>99.738289999999992</c:v>
                </c:pt>
                <c:pt idx="25397">
                  <c:v>99.743079999999992</c:v>
                </c:pt>
                <c:pt idx="25398">
                  <c:v>99.74785</c:v>
                </c:pt>
                <c:pt idx="25399">
                  <c:v>99.752629999999996</c:v>
                </c:pt>
                <c:pt idx="25400">
                  <c:v>99.757419999999996</c:v>
                </c:pt>
                <c:pt idx="25401">
                  <c:v>99.762199999999993</c:v>
                </c:pt>
                <c:pt idx="25402">
                  <c:v>99.766980000000004</c:v>
                </c:pt>
                <c:pt idx="25403">
                  <c:v>99.77176</c:v>
                </c:pt>
                <c:pt idx="25404">
                  <c:v>99.776539999999997</c:v>
                </c:pt>
                <c:pt idx="25405">
                  <c:v>99.781329999999997</c:v>
                </c:pt>
                <c:pt idx="25406">
                  <c:v>99.786109999999994</c:v>
                </c:pt>
                <c:pt idx="25407">
                  <c:v>99.79088999999999</c:v>
                </c:pt>
                <c:pt idx="25408">
                  <c:v>99.795670000000001</c:v>
                </c:pt>
                <c:pt idx="25409">
                  <c:v>99.800449999999998</c:v>
                </c:pt>
                <c:pt idx="25410">
                  <c:v>99.805239999999998</c:v>
                </c:pt>
                <c:pt idx="25411">
                  <c:v>99.810019999999994</c:v>
                </c:pt>
                <c:pt idx="25412">
                  <c:v>99.814790000000002</c:v>
                </c:pt>
                <c:pt idx="25413">
                  <c:v>99.819580000000002</c:v>
                </c:pt>
                <c:pt idx="25414">
                  <c:v>99.824359999999999</c:v>
                </c:pt>
                <c:pt idx="25415">
                  <c:v>99.829139999999995</c:v>
                </c:pt>
                <c:pt idx="25416">
                  <c:v>99.833929999999995</c:v>
                </c:pt>
                <c:pt idx="25417">
                  <c:v>99.838700000000003</c:v>
                </c:pt>
                <c:pt idx="25418">
                  <c:v>99.843489999999989</c:v>
                </c:pt>
                <c:pt idx="25419">
                  <c:v>99.848269999999999</c:v>
                </c:pt>
                <c:pt idx="25420">
                  <c:v>99.853049999999996</c:v>
                </c:pt>
                <c:pt idx="25421">
                  <c:v>99.857829999999993</c:v>
                </c:pt>
                <c:pt idx="25422">
                  <c:v>99.862610000000004</c:v>
                </c:pt>
                <c:pt idx="25423">
                  <c:v>99.867399999999989</c:v>
                </c:pt>
                <c:pt idx="25424">
                  <c:v>99.87218</c:v>
                </c:pt>
                <c:pt idx="25425">
                  <c:v>99.876959999999997</c:v>
                </c:pt>
                <c:pt idx="25426">
                  <c:v>99.881739999999994</c:v>
                </c:pt>
                <c:pt idx="25427">
                  <c:v>99.886520000000004</c:v>
                </c:pt>
                <c:pt idx="25428">
                  <c:v>99.891300000000001</c:v>
                </c:pt>
                <c:pt idx="25429">
                  <c:v>99.896090000000001</c:v>
                </c:pt>
                <c:pt idx="25430">
                  <c:v>99.900859999999994</c:v>
                </c:pt>
                <c:pt idx="25431">
                  <c:v>99.905649999999994</c:v>
                </c:pt>
                <c:pt idx="25432">
                  <c:v>99.910429999999991</c:v>
                </c:pt>
                <c:pt idx="25433">
                  <c:v>99.915210000000002</c:v>
                </c:pt>
                <c:pt idx="25434">
                  <c:v>99.92</c:v>
                </c:pt>
                <c:pt idx="25435">
                  <c:v>99.924769999999995</c:v>
                </c:pt>
                <c:pt idx="25436">
                  <c:v>99.929559999999995</c:v>
                </c:pt>
                <c:pt idx="25437">
                  <c:v>99.934339999999992</c:v>
                </c:pt>
                <c:pt idx="25438">
                  <c:v>99.939120000000003</c:v>
                </c:pt>
                <c:pt idx="25439">
                  <c:v>99.943910000000002</c:v>
                </c:pt>
                <c:pt idx="25440">
                  <c:v>99.948679999999996</c:v>
                </c:pt>
                <c:pt idx="25441">
                  <c:v>99.953469999999996</c:v>
                </c:pt>
                <c:pt idx="25442">
                  <c:v>99.958249999999992</c:v>
                </c:pt>
                <c:pt idx="25443">
                  <c:v>99.963029999999989</c:v>
                </c:pt>
                <c:pt idx="25444">
                  <c:v>99.96781</c:v>
                </c:pt>
                <c:pt idx="25445">
                  <c:v>99.972589999999997</c:v>
                </c:pt>
                <c:pt idx="25446">
                  <c:v>99.977369999999993</c:v>
                </c:pt>
                <c:pt idx="25447">
                  <c:v>99.982160000000007</c:v>
                </c:pt>
                <c:pt idx="25448">
                  <c:v>99.98693999999999</c:v>
                </c:pt>
                <c:pt idx="25449">
                  <c:v>99.991720000000001</c:v>
                </c:pt>
                <c:pt idx="25450">
                  <c:v>99.996499999999997</c:v>
                </c:pt>
                <c:pt idx="25451">
                  <c:v>100.0013</c:v>
                </c:pt>
                <c:pt idx="25452">
                  <c:v>100.0061</c:v>
                </c:pt>
                <c:pt idx="25453">
                  <c:v>100.0108</c:v>
                </c:pt>
                <c:pt idx="25454">
                  <c:v>100.01559999999999</c:v>
                </c:pt>
                <c:pt idx="25455">
                  <c:v>100.0204</c:v>
                </c:pt>
                <c:pt idx="25456">
                  <c:v>100.0252</c:v>
                </c:pt>
                <c:pt idx="25457">
                  <c:v>100.02999999999999</c:v>
                </c:pt>
                <c:pt idx="25458">
                  <c:v>100.03479999999999</c:v>
                </c:pt>
                <c:pt idx="25459">
                  <c:v>100.0395</c:v>
                </c:pt>
                <c:pt idx="25460">
                  <c:v>100.04430000000001</c:v>
                </c:pt>
                <c:pt idx="25461">
                  <c:v>100.0491</c:v>
                </c:pt>
                <c:pt idx="25462">
                  <c:v>100.0539</c:v>
                </c:pt>
                <c:pt idx="25463">
                  <c:v>100.0587</c:v>
                </c:pt>
                <c:pt idx="25464">
                  <c:v>100.0634</c:v>
                </c:pt>
                <c:pt idx="25465">
                  <c:v>100.06819999999999</c:v>
                </c:pt>
                <c:pt idx="25466">
                  <c:v>100.07299999999999</c:v>
                </c:pt>
                <c:pt idx="25467">
                  <c:v>100.0778</c:v>
                </c:pt>
                <c:pt idx="25468">
                  <c:v>100.0826</c:v>
                </c:pt>
                <c:pt idx="25469">
                  <c:v>100.0874</c:v>
                </c:pt>
                <c:pt idx="25470">
                  <c:v>100.0921</c:v>
                </c:pt>
                <c:pt idx="25471">
                  <c:v>100.09690000000001</c:v>
                </c:pt>
                <c:pt idx="25472">
                  <c:v>100.10170000000001</c:v>
                </c:pt>
                <c:pt idx="25473">
                  <c:v>100.1065</c:v>
                </c:pt>
                <c:pt idx="25474">
                  <c:v>100.1113</c:v>
                </c:pt>
                <c:pt idx="25475">
                  <c:v>100.116</c:v>
                </c:pt>
                <c:pt idx="25476">
                  <c:v>100.1208</c:v>
                </c:pt>
                <c:pt idx="25477">
                  <c:v>100.12559999999999</c:v>
                </c:pt>
                <c:pt idx="25478">
                  <c:v>100.13039999999999</c:v>
                </c:pt>
                <c:pt idx="25479">
                  <c:v>100.1352</c:v>
                </c:pt>
                <c:pt idx="25480">
                  <c:v>100.14</c:v>
                </c:pt>
                <c:pt idx="25481">
                  <c:v>100.1447</c:v>
                </c:pt>
                <c:pt idx="25482">
                  <c:v>100.1495</c:v>
                </c:pt>
                <c:pt idx="25483">
                  <c:v>100.15430000000001</c:v>
                </c:pt>
                <c:pt idx="25484">
                  <c:v>100.1591</c:v>
                </c:pt>
                <c:pt idx="25485">
                  <c:v>100.1639</c:v>
                </c:pt>
                <c:pt idx="25486">
                  <c:v>100.1686</c:v>
                </c:pt>
                <c:pt idx="25487">
                  <c:v>100.1734</c:v>
                </c:pt>
                <c:pt idx="25488">
                  <c:v>100.17819999999999</c:v>
                </c:pt>
                <c:pt idx="25489">
                  <c:v>100.18299999999999</c:v>
                </c:pt>
                <c:pt idx="25490">
                  <c:v>100.1878</c:v>
                </c:pt>
                <c:pt idx="25491">
                  <c:v>100.19260000000001</c:v>
                </c:pt>
                <c:pt idx="25492">
                  <c:v>100.1973</c:v>
                </c:pt>
                <c:pt idx="25493">
                  <c:v>100.2021</c:v>
                </c:pt>
                <c:pt idx="25494">
                  <c:v>100.2069</c:v>
                </c:pt>
                <c:pt idx="25495">
                  <c:v>100.21170000000001</c:v>
                </c:pt>
                <c:pt idx="25496">
                  <c:v>100.2165</c:v>
                </c:pt>
                <c:pt idx="25497">
                  <c:v>100.2212</c:v>
                </c:pt>
                <c:pt idx="25498">
                  <c:v>100.226</c:v>
                </c:pt>
                <c:pt idx="25499">
                  <c:v>100.23079999999999</c:v>
                </c:pt>
                <c:pt idx="25500">
                  <c:v>100.23559999999999</c:v>
                </c:pt>
                <c:pt idx="25501">
                  <c:v>100.24039999999999</c:v>
                </c:pt>
                <c:pt idx="25502">
                  <c:v>100.24510000000001</c:v>
                </c:pt>
                <c:pt idx="25503">
                  <c:v>100.2499</c:v>
                </c:pt>
                <c:pt idx="25504">
                  <c:v>100.2547</c:v>
                </c:pt>
                <c:pt idx="25505">
                  <c:v>100.2595</c:v>
                </c:pt>
                <c:pt idx="25506">
                  <c:v>100.26430000000001</c:v>
                </c:pt>
                <c:pt idx="25507">
                  <c:v>100.26909999999999</c:v>
                </c:pt>
                <c:pt idx="25508">
                  <c:v>100.27379999999999</c:v>
                </c:pt>
                <c:pt idx="25509">
                  <c:v>100.2786</c:v>
                </c:pt>
                <c:pt idx="25510">
                  <c:v>100.2834</c:v>
                </c:pt>
                <c:pt idx="25511">
                  <c:v>100.28819999999999</c:v>
                </c:pt>
                <c:pt idx="25512">
                  <c:v>100.29299999999999</c:v>
                </c:pt>
                <c:pt idx="25513">
                  <c:v>100.29770000000001</c:v>
                </c:pt>
                <c:pt idx="25514">
                  <c:v>100.30250000000001</c:v>
                </c:pt>
                <c:pt idx="25515">
                  <c:v>100.3073</c:v>
                </c:pt>
                <c:pt idx="25516">
                  <c:v>100.3121</c:v>
                </c:pt>
                <c:pt idx="25517">
                  <c:v>100.3169</c:v>
                </c:pt>
                <c:pt idx="25518">
                  <c:v>100.32169999999999</c:v>
                </c:pt>
                <c:pt idx="25519">
                  <c:v>100.32639999999999</c:v>
                </c:pt>
                <c:pt idx="25520">
                  <c:v>100.3312</c:v>
                </c:pt>
                <c:pt idx="25521">
                  <c:v>100.336</c:v>
                </c:pt>
                <c:pt idx="25522">
                  <c:v>100.34079999999999</c:v>
                </c:pt>
                <c:pt idx="25523">
                  <c:v>100.34559999999999</c:v>
                </c:pt>
                <c:pt idx="25524">
                  <c:v>100.35040000000001</c:v>
                </c:pt>
                <c:pt idx="25525">
                  <c:v>100.35510000000001</c:v>
                </c:pt>
                <c:pt idx="25526">
                  <c:v>100.3599</c:v>
                </c:pt>
                <c:pt idx="25527">
                  <c:v>100.3647</c:v>
                </c:pt>
                <c:pt idx="25528">
                  <c:v>100.3695</c:v>
                </c:pt>
                <c:pt idx="25529">
                  <c:v>100.37430000000001</c:v>
                </c:pt>
                <c:pt idx="25530">
                  <c:v>100.37899999999999</c:v>
                </c:pt>
                <c:pt idx="25531">
                  <c:v>100.38379999999999</c:v>
                </c:pt>
                <c:pt idx="25532">
                  <c:v>100.3886</c:v>
                </c:pt>
                <c:pt idx="25533">
                  <c:v>100.3934</c:v>
                </c:pt>
                <c:pt idx="25534">
                  <c:v>100.3982</c:v>
                </c:pt>
                <c:pt idx="25535">
                  <c:v>100.4029</c:v>
                </c:pt>
                <c:pt idx="25536">
                  <c:v>100.40770000000001</c:v>
                </c:pt>
                <c:pt idx="25537">
                  <c:v>100.41250000000001</c:v>
                </c:pt>
                <c:pt idx="25538">
                  <c:v>100.4173</c:v>
                </c:pt>
                <c:pt idx="25539">
                  <c:v>100.4221</c:v>
                </c:pt>
                <c:pt idx="25540">
                  <c:v>100.4269</c:v>
                </c:pt>
                <c:pt idx="25541">
                  <c:v>100.43159999999999</c:v>
                </c:pt>
                <c:pt idx="25542">
                  <c:v>100.43639999999999</c:v>
                </c:pt>
                <c:pt idx="25543">
                  <c:v>100.44119999999999</c:v>
                </c:pt>
                <c:pt idx="25544">
                  <c:v>100.446</c:v>
                </c:pt>
                <c:pt idx="25545">
                  <c:v>100.4508</c:v>
                </c:pt>
                <c:pt idx="25546">
                  <c:v>100.4555</c:v>
                </c:pt>
                <c:pt idx="25547">
                  <c:v>100.4603</c:v>
                </c:pt>
                <c:pt idx="25548">
                  <c:v>100.46510000000001</c:v>
                </c:pt>
                <c:pt idx="25549">
                  <c:v>100.4699</c:v>
                </c:pt>
                <c:pt idx="25550">
                  <c:v>100.4747</c:v>
                </c:pt>
                <c:pt idx="25551">
                  <c:v>100.4795</c:v>
                </c:pt>
                <c:pt idx="25552">
                  <c:v>100.4842</c:v>
                </c:pt>
                <c:pt idx="25553">
                  <c:v>100.48899999999999</c:v>
                </c:pt>
                <c:pt idx="25554">
                  <c:v>100.49379999999999</c:v>
                </c:pt>
                <c:pt idx="25555">
                  <c:v>100.4986</c:v>
                </c:pt>
                <c:pt idx="25556">
                  <c:v>100.50340000000001</c:v>
                </c:pt>
                <c:pt idx="25557">
                  <c:v>100.5081</c:v>
                </c:pt>
                <c:pt idx="25558">
                  <c:v>100.5129</c:v>
                </c:pt>
                <c:pt idx="25559">
                  <c:v>100.5177</c:v>
                </c:pt>
                <c:pt idx="25560">
                  <c:v>100.52249999999999</c:v>
                </c:pt>
                <c:pt idx="25561">
                  <c:v>100.5273</c:v>
                </c:pt>
                <c:pt idx="25562">
                  <c:v>100.5321</c:v>
                </c:pt>
                <c:pt idx="25563">
                  <c:v>100.5368</c:v>
                </c:pt>
                <c:pt idx="25564">
                  <c:v>100.54159999999999</c:v>
                </c:pt>
                <c:pt idx="25565">
                  <c:v>100.54639999999999</c:v>
                </c:pt>
                <c:pt idx="25566">
                  <c:v>100.55119999999999</c:v>
                </c:pt>
                <c:pt idx="25567">
                  <c:v>100.55600000000001</c:v>
                </c:pt>
                <c:pt idx="25568">
                  <c:v>100.5607</c:v>
                </c:pt>
                <c:pt idx="25569">
                  <c:v>100.5655</c:v>
                </c:pt>
                <c:pt idx="25570">
                  <c:v>100.5703</c:v>
                </c:pt>
                <c:pt idx="25571">
                  <c:v>100.57510000000001</c:v>
                </c:pt>
                <c:pt idx="25572">
                  <c:v>100.57989999999999</c:v>
                </c:pt>
                <c:pt idx="25573">
                  <c:v>100.5847</c:v>
                </c:pt>
                <c:pt idx="25574">
                  <c:v>100.5894</c:v>
                </c:pt>
                <c:pt idx="25575">
                  <c:v>100.5942</c:v>
                </c:pt>
                <c:pt idx="25576">
                  <c:v>100.59899999999999</c:v>
                </c:pt>
                <c:pt idx="25577">
                  <c:v>100.60379999999999</c:v>
                </c:pt>
                <c:pt idx="25578">
                  <c:v>100.60860000000001</c:v>
                </c:pt>
                <c:pt idx="25579">
                  <c:v>100.61330000000001</c:v>
                </c:pt>
                <c:pt idx="25580">
                  <c:v>100.6181</c:v>
                </c:pt>
                <c:pt idx="25581">
                  <c:v>100.6229</c:v>
                </c:pt>
                <c:pt idx="25582">
                  <c:v>100.6277</c:v>
                </c:pt>
                <c:pt idx="25583">
                  <c:v>100.63249999999999</c:v>
                </c:pt>
                <c:pt idx="25584">
                  <c:v>100.63719999999999</c:v>
                </c:pt>
                <c:pt idx="25585">
                  <c:v>100.642</c:v>
                </c:pt>
                <c:pt idx="25586">
                  <c:v>100.6468</c:v>
                </c:pt>
                <c:pt idx="25587">
                  <c:v>100.65159999999999</c:v>
                </c:pt>
                <c:pt idx="25588">
                  <c:v>100.65639999999999</c:v>
                </c:pt>
                <c:pt idx="25589">
                  <c:v>100.66120000000001</c:v>
                </c:pt>
                <c:pt idx="25590">
                  <c:v>100.66590000000001</c:v>
                </c:pt>
                <c:pt idx="25591">
                  <c:v>100.6707</c:v>
                </c:pt>
                <c:pt idx="25592">
                  <c:v>100.6755</c:v>
                </c:pt>
                <c:pt idx="25593">
                  <c:v>100.6803</c:v>
                </c:pt>
                <c:pt idx="25594">
                  <c:v>100.68510000000001</c:v>
                </c:pt>
                <c:pt idx="25595">
                  <c:v>100.68989999999999</c:v>
                </c:pt>
                <c:pt idx="25596">
                  <c:v>100.69459999999999</c:v>
                </c:pt>
                <c:pt idx="25597">
                  <c:v>100.6994</c:v>
                </c:pt>
                <c:pt idx="25598">
                  <c:v>100.7042</c:v>
                </c:pt>
                <c:pt idx="25599">
                  <c:v>100.709</c:v>
                </c:pt>
                <c:pt idx="25600">
                  <c:v>100.71380000000001</c:v>
                </c:pt>
                <c:pt idx="25601">
                  <c:v>100.71850000000001</c:v>
                </c:pt>
                <c:pt idx="25602">
                  <c:v>100.72329999999999</c:v>
                </c:pt>
                <c:pt idx="25603">
                  <c:v>100.7281</c:v>
                </c:pt>
                <c:pt idx="25604">
                  <c:v>100.7329</c:v>
                </c:pt>
                <c:pt idx="25605">
                  <c:v>100.7377</c:v>
                </c:pt>
                <c:pt idx="25606">
                  <c:v>100.74249999999999</c:v>
                </c:pt>
                <c:pt idx="25607">
                  <c:v>100.74719999999999</c:v>
                </c:pt>
                <c:pt idx="25608">
                  <c:v>100.752</c:v>
                </c:pt>
                <c:pt idx="25609">
                  <c:v>100.7568</c:v>
                </c:pt>
                <c:pt idx="25610">
                  <c:v>100.7616</c:v>
                </c:pt>
                <c:pt idx="25611">
                  <c:v>100.7664</c:v>
                </c:pt>
                <c:pt idx="25612">
                  <c:v>100.7711</c:v>
                </c:pt>
                <c:pt idx="25613">
                  <c:v>100.77590000000001</c:v>
                </c:pt>
                <c:pt idx="25614">
                  <c:v>100.7807</c:v>
                </c:pt>
                <c:pt idx="25615">
                  <c:v>100.7855</c:v>
                </c:pt>
                <c:pt idx="25616">
                  <c:v>100.7903</c:v>
                </c:pt>
                <c:pt idx="25617">
                  <c:v>100.79510000000001</c:v>
                </c:pt>
                <c:pt idx="25618">
                  <c:v>100.79979999999999</c:v>
                </c:pt>
                <c:pt idx="25619">
                  <c:v>100.80459999999999</c:v>
                </c:pt>
                <c:pt idx="25620">
                  <c:v>100.8094</c:v>
                </c:pt>
                <c:pt idx="25621">
                  <c:v>100.8142</c:v>
                </c:pt>
                <c:pt idx="25622">
                  <c:v>100.819</c:v>
                </c:pt>
                <c:pt idx="25623">
                  <c:v>100.8237</c:v>
                </c:pt>
                <c:pt idx="25624">
                  <c:v>100.82850000000001</c:v>
                </c:pt>
                <c:pt idx="25625">
                  <c:v>100.83329999999999</c:v>
                </c:pt>
                <c:pt idx="25626">
                  <c:v>100.8381</c:v>
                </c:pt>
                <c:pt idx="25627">
                  <c:v>100.8429</c:v>
                </c:pt>
                <c:pt idx="25628">
                  <c:v>100.8476</c:v>
                </c:pt>
                <c:pt idx="25629">
                  <c:v>100.85239999999999</c:v>
                </c:pt>
                <c:pt idx="25630">
                  <c:v>100.85719999999999</c:v>
                </c:pt>
                <c:pt idx="25631">
                  <c:v>100.86199999999999</c:v>
                </c:pt>
                <c:pt idx="25632">
                  <c:v>100.86680000000001</c:v>
                </c:pt>
                <c:pt idx="25633">
                  <c:v>100.8716</c:v>
                </c:pt>
                <c:pt idx="25634">
                  <c:v>100.8763</c:v>
                </c:pt>
                <c:pt idx="25635">
                  <c:v>100.8811</c:v>
                </c:pt>
                <c:pt idx="25636">
                  <c:v>100.88590000000001</c:v>
                </c:pt>
                <c:pt idx="25637">
                  <c:v>100.8907</c:v>
                </c:pt>
                <c:pt idx="25638">
                  <c:v>100.8955</c:v>
                </c:pt>
                <c:pt idx="25639">
                  <c:v>100.9002</c:v>
                </c:pt>
                <c:pt idx="25640">
                  <c:v>100.905</c:v>
                </c:pt>
                <c:pt idx="25641">
                  <c:v>100.90979999999999</c:v>
                </c:pt>
                <c:pt idx="25642">
                  <c:v>100.91459999999999</c:v>
                </c:pt>
                <c:pt idx="25643">
                  <c:v>100.91940000000001</c:v>
                </c:pt>
                <c:pt idx="25644">
                  <c:v>100.9242</c:v>
                </c:pt>
                <c:pt idx="25645">
                  <c:v>100.9289</c:v>
                </c:pt>
                <c:pt idx="25646">
                  <c:v>100.9337</c:v>
                </c:pt>
                <c:pt idx="25647">
                  <c:v>100.9385</c:v>
                </c:pt>
                <c:pt idx="25648">
                  <c:v>100.94329999999999</c:v>
                </c:pt>
                <c:pt idx="25649">
                  <c:v>100.9481</c:v>
                </c:pt>
                <c:pt idx="25650">
                  <c:v>100.9528</c:v>
                </c:pt>
                <c:pt idx="25651">
                  <c:v>100.9576</c:v>
                </c:pt>
                <c:pt idx="25652">
                  <c:v>100.96239999999999</c:v>
                </c:pt>
                <c:pt idx="25653">
                  <c:v>100.96719999999999</c:v>
                </c:pt>
                <c:pt idx="25654">
                  <c:v>100.97200000000001</c:v>
                </c:pt>
                <c:pt idx="25655">
                  <c:v>100.97680000000001</c:v>
                </c:pt>
                <c:pt idx="25656">
                  <c:v>100.9815</c:v>
                </c:pt>
                <c:pt idx="25657">
                  <c:v>100.9863</c:v>
                </c:pt>
                <c:pt idx="25658">
                  <c:v>100.9911</c:v>
                </c:pt>
                <c:pt idx="25659">
                  <c:v>100.99590000000001</c:v>
                </c:pt>
                <c:pt idx="25660">
                  <c:v>101.00069999999999</c:v>
                </c:pt>
                <c:pt idx="25661">
                  <c:v>101.00539999999999</c:v>
                </c:pt>
                <c:pt idx="25662">
                  <c:v>101.0102</c:v>
                </c:pt>
                <c:pt idx="25663">
                  <c:v>101.015</c:v>
                </c:pt>
                <c:pt idx="25664">
                  <c:v>101.0198</c:v>
                </c:pt>
                <c:pt idx="25665">
                  <c:v>101.02460000000001</c:v>
                </c:pt>
                <c:pt idx="25666">
                  <c:v>101.02940000000001</c:v>
                </c:pt>
                <c:pt idx="25667">
                  <c:v>101.0341</c:v>
                </c:pt>
                <c:pt idx="25668">
                  <c:v>101.0389</c:v>
                </c:pt>
                <c:pt idx="25669">
                  <c:v>101.0437</c:v>
                </c:pt>
                <c:pt idx="25670">
                  <c:v>101.0485</c:v>
                </c:pt>
                <c:pt idx="25671">
                  <c:v>101.05329999999999</c:v>
                </c:pt>
                <c:pt idx="25672">
                  <c:v>101.0581</c:v>
                </c:pt>
                <c:pt idx="25673">
                  <c:v>101.0628</c:v>
                </c:pt>
                <c:pt idx="25674">
                  <c:v>101.0676</c:v>
                </c:pt>
                <c:pt idx="25675">
                  <c:v>101.0724</c:v>
                </c:pt>
                <c:pt idx="25676">
                  <c:v>101.0772</c:v>
                </c:pt>
                <c:pt idx="25677">
                  <c:v>101.08200000000001</c:v>
                </c:pt>
                <c:pt idx="25678">
                  <c:v>101.08670000000001</c:v>
                </c:pt>
                <c:pt idx="25679">
                  <c:v>101.0915</c:v>
                </c:pt>
                <c:pt idx="25680">
                  <c:v>101.0963</c:v>
                </c:pt>
                <c:pt idx="25681">
                  <c:v>101.1011</c:v>
                </c:pt>
                <c:pt idx="25682">
                  <c:v>101.10590000000001</c:v>
                </c:pt>
                <c:pt idx="25683">
                  <c:v>101.11069999999999</c:v>
                </c:pt>
                <c:pt idx="25684">
                  <c:v>101.11539999999999</c:v>
                </c:pt>
                <c:pt idx="25685">
                  <c:v>101.1202</c:v>
                </c:pt>
                <c:pt idx="25686">
                  <c:v>101.125</c:v>
                </c:pt>
                <c:pt idx="25687">
                  <c:v>101.1298</c:v>
                </c:pt>
                <c:pt idx="25688">
                  <c:v>101.13460000000001</c:v>
                </c:pt>
                <c:pt idx="25689">
                  <c:v>101.13930000000001</c:v>
                </c:pt>
                <c:pt idx="25690">
                  <c:v>101.14409999999999</c:v>
                </c:pt>
                <c:pt idx="25691">
                  <c:v>101.1489</c:v>
                </c:pt>
                <c:pt idx="25692">
                  <c:v>101.1537</c:v>
                </c:pt>
                <c:pt idx="25693">
                  <c:v>101.1585</c:v>
                </c:pt>
                <c:pt idx="25694">
                  <c:v>101.16319999999999</c:v>
                </c:pt>
                <c:pt idx="25695">
                  <c:v>101.16799999999999</c:v>
                </c:pt>
                <c:pt idx="25696">
                  <c:v>101.1728</c:v>
                </c:pt>
                <c:pt idx="25697">
                  <c:v>101.17760000000001</c:v>
                </c:pt>
                <c:pt idx="25698">
                  <c:v>101.1824</c:v>
                </c:pt>
                <c:pt idx="25699">
                  <c:v>101.1872</c:v>
                </c:pt>
                <c:pt idx="25700">
                  <c:v>101.1919</c:v>
                </c:pt>
                <c:pt idx="25701">
                  <c:v>101.19670000000001</c:v>
                </c:pt>
                <c:pt idx="25702">
                  <c:v>101.2015</c:v>
                </c:pt>
                <c:pt idx="25703">
                  <c:v>101.2063</c:v>
                </c:pt>
                <c:pt idx="25704">
                  <c:v>101.2111</c:v>
                </c:pt>
                <c:pt idx="25705">
                  <c:v>101.2158</c:v>
                </c:pt>
                <c:pt idx="25706">
                  <c:v>101.22059999999999</c:v>
                </c:pt>
                <c:pt idx="25707">
                  <c:v>101.22539999999999</c:v>
                </c:pt>
                <c:pt idx="25708">
                  <c:v>101.23020000000001</c:v>
                </c:pt>
                <c:pt idx="25709">
                  <c:v>101.235</c:v>
                </c:pt>
                <c:pt idx="25710">
                  <c:v>101.2398</c:v>
                </c:pt>
                <c:pt idx="25711">
                  <c:v>101.2445</c:v>
                </c:pt>
                <c:pt idx="25712">
                  <c:v>101.24930000000001</c:v>
                </c:pt>
                <c:pt idx="25713">
                  <c:v>101.25409999999999</c:v>
                </c:pt>
                <c:pt idx="25714">
                  <c:v>101.2589</c:v>
                </c:pt>
                <c:pt idx="25715">
                  <c:v>101.2637</c:v>
                </c:pt>
                <c:pt idx="25716">
                  <c:v>101.2684</c:v>
                </c:pt>
                <c:pt idx="25717">
                  <c:v>101.27319999999999</c:v>
                </c:pt>
                <c:pt idx="25718">
                  <c:v>101.27800000000001</c:v>
                </c:pt>
                <c:pt idx="25719">
                  <c:v>101.28280000000001</c:v>
                </c:pt>
                <c:pt idx="25720">
                  <c:v>101.28760000000001</c:v>
                </c:pt>
                <c:pt idx="25721">
                  <c:v>101.2924</c:v>
                </c:pt>
                <c:pt idx="25722">
                  <c:v>101.2971</c:v>
                </c:pt>
                <c:pt idx="25723">
                  <c:v>101.3019</c:v>
                </c:pt>
                <c:pt idx="25724">
                  <c:v>101.30670000000001</c:v>
                </c:pt>
                <c:pt idx="25725">
                  <c:v>101.3115</c:v>
                </c:pt>
                <c:pt idx="25726">
                  <c:v>101.3163</c:v>
                </c:pt>
                <c:pt idx="25727">
                  <c:v>101.321</c:v>
                </c:pt>
                <c:pt idx="25728">
                  <c:v>101.32579999999999</c:v>
                </c:pt>
                <c:pt idx="25729">
                  <c:v>101.3306</c:v>
                </c:pt>
                <c:pt idx="25730">
                  <c:v>101.33540000000001</c:v>
                </c:pt>
                <c:pt idx="25731">
                  <c:v>101.34020000000001</c:v>
                </c:pt>
                <c:pt idx="25732">
                  <c:v>101.345</c:v>
                </c:pt>
                <c:pt idx="25733">
                  <c:v>101.3497</c:v>
                </c:pt>
                <c:pt idx="25734">
                  <c:v>101.3545</c:v>
                </c:pt>
                <c:pt idx="25735">
                  <c:v>101.3593</c:v>
                </c:pt>
                <c:pt idx="25736">
                  <c:v>101.36409999999999</c:v>
                </c:pt>
                <c:pt idx="25737">
                  <c:v>101.3689</c:v>
                </c:pt>
                <c:pt idx="25738">
                  <c:v>101.3737</c:v>
                </c:pt>
                <c:pt idx="25739">
                  <c:v>101.3784</c:v>
                </c:pt>
                <c:pt idx="25740">
                  <c:v>101.3832</c:v>
                </c:pt>
                <c:pt idx="25741">
                  <c:v>101.38800000000001</c:v>
                </c:pt>
                <c:pt idx="25742">
                  <c:v>101.39280000000001</c:v>
                </c:pt>
                <c:pt idx="25743">
                  <c:v>101.39760000000001</c:v>
                </c:pt>
                <c:pt idx="25744">
                  <c:v>101.4023</c:v>
                </c:pt>
                <c:pt idx="25745">
                  <c:v>101.4071</c:v>
                </c:pt>
                <c:pt idx="25746">
                  <c:v>101.4119</c:v>
                </c:pt>
                <c:pt idx="25747">
                  <c:v>101.41669999999999</c:v>
                </c:pt>
                <c:pt idx="25748">
                  <c:v>101.42149999999999</c:v>
                </c:pt>
                <c:pt idx="25749">
                  <c:v>101.4263</c:v>
                </c:pt>
                <c:pt idx="25750">
                  <c:v>101.431</c:v>
                </c:pt>
                <c:pt idx="25751">
                  <c:v>101.4358</c:v>
                </c:pt>
                <c:pt idx="25752">
                  <c:v>101.4406</c:v>
                </c:pt>
                <c:pt idx="25753">
                  <c:v>101.44540000000001</c:v>
                </c:pt>
                <c:pt idx="25754">
                  <c:v>101.45020000000001</c:v>
                </c:pt>
                <c:pt idx="25755">
                  <c:v>101.45489999999999</c:v>
                </c:pt>
                <c:pt idx="25756">
                  <c:v>101.4597</c:v>
                </c:pt>
                <c:pt idx="25757">
                  <c:v>101.4645</c:v>
                </c:pt>
                <c:pt idx="25758">
                  <c:v>101.4693</c:v>
                </c:pt>
                <c:pt idx="25759">
                  <c:v>101.47409999999999</c:v>
                </c:pt>
                <c:pt idx="25760">
                  <c:v>101.4789</c:v>
                </c:pt>
                <c:pt idx="25761">
                  <c:v>101.4836</c:v>
                </c:pt>
                <c:pt idx="25762">
                  <c:v>101.48840000000001</c:v>
                </c:pt>
                <c:pt idx="25763">
                  <c:v>101.4932</c:v>
                </c:pt>
                <c:pt idx="25764">
                  <c:v>101.498</c:v>
                </c:pt>
                <c:pt idx="25765">
                  <c:v>101.50280000000001</c:v>
                </c:pt>
                <c:pt idx="25766">
                  <c:v>101.50750000000001</c:v>
                </c:pt>
                <c:pt idx="25767">
                  <c:v>101.5123</c:v>
                </c:pt>
                <c:pt idx="25768">
                  <c:v>101.5171</c:v>
                </c:pt>
                <c:pt idx="25769">
                  <c:v>101.5219</c:v>
                </c:pt>
                <c:pt idx="25770">
                  <c:v>101.52669999999999</c:v>
                </c:pt>
                <c:pt idx="25771">
                  <c:v>101.53149999999999</c:v>
                </c:pt>
                <c:pt idx="25772">
                  <c:v>101.53619999999999</c:v>
                </c:pt>
                <c:pt idx="25773">
                  <c:v>101.54100000000001</c:v>
                </c:pt>
                <c:pt idx="25774">
                  <c:v>101.5458</c:v>
                </c:pt>
                <c:pt idx="25775">
                  <c:v>101.5506</c:v>
                </c:pt>
                <c:pt idx="25776">
                  <c:v>101.55540000000001</c:v>
                </c:pt>
                <c:pt idx="25777">
                  <c:v>101.56010000000001</c:v>
                </c:pt>
                <c:pt idx="25778">
                  <c:v>101.56489999999999</c:v>
                </c:pt>
                <c:pt idx="25779">
                  <c:v>101.5697</c:v>
                </c:pt>
                <c:pt idx="25780">
                  <c:v>101.5745</c:v>
                </c:pt>
                <c:pt idx="25781">
                  <c:v>101.5793</c:v>
                </c:pt>
                <c:pt idx="25782">
                  <c:v>101.58399999999999</c:v>
                </c:pt>
                <c:pt idx="25783">
                  <c:v>101.58880000000001</c:v>
                </c:pt>
                <c:pt idx="25784">
                  <c:v>101.59360000000001</c:v>
                </c:pt>
                <c:pt idx="25785">
                  <c:v>101.59840000000001</c:v>
                </c:pt>
                <c:pt idx="25786">
                  <c:v>101.6032</c:v>
                </c:pt>
                <c:pt idx="25787">
                  <c:v>101.608</c:v>
                </c:pt>
                <c:pt idx="25788">
                  <c:v>101.6127</c:v>
                </c:pt>
                <c:pt idx="25789">
                  <c:v>101.61749999999999</c:v>
                </c:pt>
                <c:pt idx="25790">
                  <c:v>101.6223</c:v>
                </c:pt>
                <c:pt idx="25791">
                  <c:v>101.6271</c:v>
                </c:pt>
                <c:pt idx="25792">
                  <c:v>101.6319</c:v>
                </c:pt>
                <c:pt idx="25793">
                  <c:v>101.63659999999999</c:v>
                </c:pt>
                <c:pt idx="25794">
                  <c:v>101.6414</c:v>
                </c:pt>
                <c:pt idx="25795">
                  <c:v>101.64620000000001</c:v>
                </c:pt>
                <c:pt idx="25796">
                  <c:v>101.65100000000001</c:v>
                </c:pt>
                <c:pt idx="25797">
                  <c:v>101.6558</c:v>
                </c:pt>
                <c:pt idx="25798">
                  <c:v>101.6606</c:v>
                </c:pt>
                <c:pt idx="25799">
                  <c:v>101.6653</c:v>
                </c:pt>
                <c:pt idx="25800">
                  <c:v>101.67010000000001</c:v>
                </c:pt>
                <c:pt idx="25801">
                  <c:v>101.67489999999999</c:v>
                </c:pt>
                <c:pt idx="25802">
                  <c:v>101.6797</c:v>
                </c:pt>
                <c:pt idx="25803">
                  <c:v>101.6845</c:v>
                </c:pt>
                <c:pt idx="25804">
                  <c:v>101.6892</c:v>
                </c:pt>
                <c:pt idx="25805">
                  <c:v>101.694</c:v>
                </c:pt>
                <c:pt idx="25806">
                  <c:v>101.69880000000001</c:v>
                </c:pt>
                <c:pt idx="25807">
                  <c:v>101.70360000000001</c:v>
                </c:pt>
                <c:pt idx="25808">
                  <c:v>101.7084</c:v>
                </c:pt>
                <c:pt idx="25809">
                  <c:v>101.7132</c:v>
                </c:pt>
                <c:pt idx="25810">
                  <c:v>101.7179</c:v>
                </c:pt>
                <c:pt idx="25811">
                  <c:v>101.7227</c:v>
                </c:pt>
                <c:pt idx="25812">
                  <c:v>101.72749999999999</c:v>
                </c:pt>
                <c:pt idx="25813">
                  <c:v>101.7323</c:v>
                </c:pt>
                <c:pt idx="25814">
                  <c:v>101.7371</c:v>
                </c:pt>
                <c:pt idx="25815">
                  <c:v>101.7419</c:v>
                </c:pt>
                <c:pt idx="25816">
                  <c:v>101.7466</c:v>
                </c:pt>
                <c:pt idx="25817">
                  <c:v>101.7514</c:v>
                </c:pt>
                <c:pt idx="25818">
                  <c:v>101.75620000000001</c:v>
                </c:pt>
                <c:pt idx="25819">
                  <c:v>101.76100000000001</c:v>
                </c:pt>
                <c:pt idx="25820">
                  <c:v>101.7658</c:v>
                </c:pt>
                <c:pt idx="25821">
                  <c:v>101.7705</c:v>
                </c:pt>
                <c:pt idx="25822">
                  <c:v>101.7753</c:v>
                </c:pt>
                <c:pt idx="25823">
                  <c:v>101.7801</c:v>
                </c:pt>
                <c:pt idx="25824">
                  <c:v>101.78489999999999</c:v>
                </c:pt>
                <c:pt idx="25825">
                  <c:v>101.7897</c:v>
                </c:pt>
                <c:pt idx="25826">
                  <c:v>101.7945</c:v>
                </c:pt>
                <c:pt idx="25827">
                  <c:v>101.79920000000001</c:v>
                </c:pt>
                <c:pt idx="25828">
                  <c:v>101.804</c:v>
                </c:pt>
                <c:pt idx="25829">
                  <c:v>101.80880000000001</c:v>
                </c:pt>
                <c:pt idx="25830">
                  <c:v>101.81360000000001</c:v>
                </c:pt>
                <c:pt idx="25831">
                  <c:v>101.8184</c:v>
                </c:pt>
                <c:pt idx="25832">
                  <c:v>101.8231</c:v>
                </c:pt>
                <c:pt idx="25833">
                  <c:v>101.8279</c:v>
                </c:pt>
                <c:pt idx="25834">
                  <c:v>101.8327</c:v>
                </c:pt>
                <c:pt idx="25835">
                  <c:v>101.83749999999999</c:v>
                </c:pt>
                <c:pt idx="25836">
                  <c:v>101.84229999999999</c:v>
                </c:pt>
                <c:pt idx="25837">
                  <c:v>101.8471</c:v>
                </c:pt>
                <c:pt idx="25838">
                  <c:v>101.85180000000001</c:v>
                </c:pt>
                <c:pt idx="25839">
                  <c:v>101.8566</c:v>
                </c:pt>
                <c:pt idx="25840">
                  <c:v>101.8614</c:v>
                </c:pt>
                <c:pt idx="25841">
                  <c:v>101.86620000000001</c:v>
                </c:pt>
                <c:pt idx="25842">
                  <c:v>101.87100000000001</c:v>
                </c:pt>
                <c:pt idx="25843">
                  <c:v>101.87569999999999</c:v>
                </c:pt>
                <c:pt idx="25844">
                  <c:v>101.8805</c:v>
                </c:pt>
                <c:pt idx="25845">
                  <c:v>101.8853</c:v>
                </c:pt>
                <c:pt idx="25846">
                  <c:v>101.8901</c:v>
                </c:pt>
                <c:pt idx="25847">
                  <c:v>101.89489999999999</c:v>
                </c:pt>
                <c:pt idx="25848">
                  <c:v>101.8997</c:v>
                </c:pt>
                <c:pt idx="25849">
                  <c:v>101.90440000000001</c:v>
                </c:pt>
                <c:pt idx="25850">
                  <c:v>101.9092</c:v>
                </c:pt>
                <c:pt idx="25851">
                  <c:v>101.914</c:v>
                </c:pt>
                <c:pt idx="25852">
                  <c:v>101.9188</c:v>
                </c:pt>
                <c:pt idx="25853">
                  <c:v>101.92360000000001</c:v>
                </c:pt>
                <c:pt idx="25854">
                  <c:v>101.92829999999999</c:v>
                </c:pt>
                <c:pt idx="25855">
                  <c:v>101.9331</c:v>
                </c:pt>
                <c:pt idx="25856">
                  <c:v>101.9379</c:v>
                </c:pt>
                <c:pt idx="25857">
                  <c:v>101.9427</c:v>
                </c:pt>
                <c:pt idx="25858">
                  <c:v>101.94749999999999</c:v>
                </c:pt>
                <c:pt idx="25859">
                  <c:v>101.95229999999999</c:v>
                </c:pt>
                <c:pt idx="25860">
                  <c:v>101.95700000000001</c:v>
                </c:pt>
                <c:pt idx="25861">
                  <c:v>101.96180000000001</c:v>
                </c:pt>
                <c:pt idx="25862">
                  <c:v>101.9666</c:v>
                </c:pt>
                <c:pt idx="25863">
                  <c:v>101.9714</c:v>
                </c:pt>
                <c:pt idx="25864">
                  <c:v>101.97620000000001</c:v>
                </c:pt>
                <c:pt idx="25865">
                  <c:v>101.98090000000001</c:v>
                </c:pt>
                <c:pt idx="25866">
                  <c:v>101.98569999999999</c:v>
                </c:pt>
                <c:pt idx="25867">
                  <c:v>101.9905</c:v>
                </c:pt>
                <c:pt idx="25868">
                  <c:v>101.9953</c:v>
                </c:pt>
                <c:pt idx="25869">
                  <c:v>102.0001</c:v>
                </c:pt>
                <c:pt idx="25870">
                  <c:v>102.00489999999999</c:v>
                </c:pt>
                <c:pt idx="25871">
                  <c:v>102.00960000000001</c:v>
                </c:pt>
                <c:pt idx="25872">
                  <c:v>102.01440000000001</c:v>
                </c:pt>
                <c:pt idx="25873">
                  <c:v>102.0192</c:v>
                </c:pt>
                <c:pt idx="25874">
                  <c:v>102.024</c:v>
                </c:pt>
                <c:pt idx="25875">
                  <c:v>102.0288</c:v>
                </c:pt>
                <c:pt idx="25876">
                  <c:v>102.0335</c:v>
                </c:pt>
                <c:pt idx="25877">
                  <c:v>102.03829999999999</c:v>
                </c:pt>
                <c:pt idx="25878">
                  <c:v>102.0431</c:v>
                </c:pt>
                <c:pt idx="25879">
                  <c:v>102.0479</c:v>
                </c:pt>
                <c:pt idx="25880">
                  <c:v>102.0527</c:v>
                </c:pt>
                <c:pt idx="25881">
                  <c:v>102.05749999999999</c:v>
                </c:pt>
                <c:pt idx="25882">
                  <c:v>102.0622</c:v>
                </c:pt>
                <c:pt idx="25883">
                  <c:v>102.06700000000001</c:v>
                </c:pt>
                <c:pt idx="25884">
                  <c:v>102.07180000000001</c:v>
                </c:pt>
                <c:pt idx="25885">
                  <c:v>102.0766</c:v>
                </c:pt>
                <c:pt idx="25886">
                  <c:v>102.0814</c:v>
                </c:pt>
                <c:pt idx="25887">
                  <c:v>102.0861</c:v>
                </c:pt>
                <c:pt idx="25888">
                  <c:v>102.0909</c:v>
                </c:pt>
                <c:pt idx="25889">
                  <c:v>102.09569999999999</c:v>
                </c:pt>
                <c:pt idx="25890">
                  <c:v>102.1005</c:v>
                </c:pt>
                <c:pt idx="25891">
                  <c:v>102.1053</c:v>
                </c:pt>
                <c:pt idx="25892">
                  <c:v>102.11009999999999</c:v>
                </c:pt>
                <c:pt idx="25893">
                  <c:v>102.1148</c:v>
                </c:pt>
                <c:pt idx="25894">
                  <c:v>102.11960000000001</c:v>
                </c:pt>
                <c:pt idx="25895">
                  <c:v>102.12440000000001</c:v>
                </c:pt>
                <c:pt idx="25896">
                  <c:v>102.1292</c:v>
                </c:pt>
                <c:pt idx="25897">
                  <c:v>102.134</c:v>
                </c:pt>
                <c:pt idx="25898">
                  <c:v>102.1388</c:v>
                </c:pt>
                <c:pt idx="25899">
                  <c:v>102.1435</c:v>
                </c:pt>
                <c:pt idx="25900">
                  <c:v>102.14829999999999</c:v>
                </c:pt>
                <c:pt idx="25901">
                  <c:v>102.15309999999999</c:v>
                </c:pt>
                <c:pt idx="25902">
                  <c:v>102.1579</c:v>
                </c:pt>
                <c:pt idx="25903">
                  <c:v>102.1627</c:v>
                </c:pt>
                <c:pt idx="25904">
                  <c:v>102.1674</c:v>
                </c:pt>
                <c:pt idx="25905">
                  <c:v>102.1722</c:v>
                </c:pt>
                <c:pt idx="25906">
                  <c:v>102.17700000000001</c:v>
                </c:pt>
                <c:pt idx="25907">
                  <c:v>102.18180000000001</c:v>
                </c:pt>
                <c:pt idx="25908">
                  <c:v>102.1866</c:v>
                </c:pt>
                <c:pt idx="25909">
                  <c:v>102.1914</c:v>
                </c:pt>
                <c:pt idx="25910">
                  <c:v>102.1961</c:v>
                </c:pt>
                <c:pt idx="25911">
                  <c:v>102.2009</c:v>
                </c:pt>
                <c:pt idx="25912">
                  <c:v>102.20569999999999</c:v>
                </c:pt>
                <c:pt idx="25913">
                  <c:v>102.2105</c:v>
                </c:pt>
                <c:pt idx="25914">
                  <c:v>102.2153</c:v>
                </c:pt>
                <c:pt idx="25915">
                  <c:v>102.22</c:v>
                </c:pt>
                <c:pt idx="25916">
                  <c:v>102.2248</c:v>
                </c:pt>
                <c:pt idx="25917">
                  <c:v>102.2296</c:v>
                </c:pt>
                <c:pt idx="25918">
                  <c:v>102.23440000000001</c:v>
                </c:pt>
                <c:pt idx="25919">
                  <c:v>102.2392</c:v>
                </c:pt>
                <c:pt idx="25920">
                  <c:v>102.244</c:v>
                </c:pt>
                <c:pt idx="25921">
                  <c:v>102.2487</c:v>
                </c:pt>
                <c:pt idx="25922">
                  <c:v>102.2535</c:v>
                </c:pt>
                <c:pt idx="25923">
                  <c:v>102.25829999999999</c:v>
                </c:pt>
                <c:pt idx="25924">
                  <c:v>102.26309999999999</c:v>
                </c:pt>
                <c:pt idx="25925">
                  <c:v>102.2679</c:v>
                </c:pt>
                <c:pt idx="25926">
                  <c:v>102.27260000000001</c:v>
                </c:pt>
                <c:pt idx="25927">
                  <c:v>102.2774</c:v>
                </c:pt>
                <c:pt idx="25928">
                  <c:v>102.2822</c:v>
                </c:pt>
                <c:pt idx="25929">
                  <c:v>102.28700000000001</c:v>
                </c:pt>
                <c:pt idx="25930">
                  <c:v>102.29180000000001</c:v>
                </c:pt>
                <c:pt idx="25931">
                  <c:v>102.2966</c:v>
                </c:pt>
                <c:pt idx="25932">
                  <c:v>102.3013</c:v>
                </c:pt>
                <c:pt idx="25933">
                  <c:v>102.3061</c:v>
                </c:pt>
                <c:pt idx="25934">
                  <c:v>102.31089999999999</c:v>
                </c:pt>
                <c:pt idx="25935">
                  <c:v>102.31569999999999</c:v>
                </c:pt>
                <c:pt idx="25936">
                  <c:v>102.3205</c:v>
                </c:pt>
                <c:pt idx="25937">
                  <c:v>102.32520000000001</c:v>
                </c:pt>
                <c:pt idx="25938">
                  <c:v>102.33</c:v>
                </c:pt>
                <c:pt idx="25939">
                  <c:v>102.3348</c:v>
                </c:pt>
                <c:pt idx="25940">
                  <c:v>102.3396</c:v>
                </c:pt>
                <c:pt idx="25941">
                  <c:v>102.34440000000001</c:v>
                </c:pt>
                <c:pt idx="25942">
                  <c:v>102.3492</c:v>
                </c:pt>
                <c:pt idx="25943">
                  <c:v>102.3539</c:v>
                </c:pt>
                <c:pt idx="25944">
                  <c:v>102.3587</c:v>
                </c:pt>
                <c:pt idx="25945">
                  <c:v>102.3635</c:v>
                </c:pt>
                <c:pt idx="25946">
                  <c:v>102.36829999999999</c:v>
                </c:pt>
                <c:pt idx="25947">
                  <c:v>102.37309999999999</c:v>
                </c:pt>
                <c:pt idx="25948">
                  <c:v>102.37780000000001</c:v>
                </c:pt>
                <c:pt idx="25949">
                  <c:v>102.38260000000001</c:v>
                </c:pt>
                <c:pt idx="25950">
                  <c:v>102.3874</c:v>
                </c:pt>
                <c:pt idx="25951">
                  <c:v>102.3922</c:v>
                </c:pt>
                <c:pt idx="25952">
                  <c:v>102.39700000000001</c:v>
                </c:pt>
                <c:pt idx="25953">
                  <c:v>102.40179999999999</c:v>
                </c:pt>
                <c:pt idx="25954">
                  <c:v>102.40649999999999</c:v>
                </c:pt>
                <c:pt idx="25955">
                  <c:v>102.4113</c:v>
                </c:pt>
                <c:pt idx="25956">
                  <c:v>102.4161</c:v>
                </c:pt>
                <c:pt idx="25957">
                  <c:v>102.42089999999999</c:v>
                </c:pt>
                <c:pt idx="25958">
                  <c:v>102.42569999999999</c:v>
                </c:pt>
                <c:pt idx="25959">
                  <c:v>102.43040000000001</c:v>
                </c:pt>
                <c:pt idx="25960">
                  <c:v>102.43520000000001</c:v>
                </c:pt>
                <c:pt idx="25961">
                  <c:v>102.44</c:v>
                </c:pt>
                <c:pt idx="25962">
                  <c:v>102.4448</c:v>
                </c:pt>
                <c:pt idx="25963">
                  <c:v>102.4496</c:v>
                </c:pt>
                <c:pt idx="25964">
                  <c:v>102.45440000000001</c:v>
                </c:pt>
                <c:pt idx="25965">
                  <c:v>102.45909999999999</c:v>
                </c:pt>
                <c:pt idx="25966">
                  <c:v>102.4639</c:v>
                </c:pt>
                <c:pt idx="25967">
                  <c:v>102.4687</c:v>
                </c:pt>
                <c:pt idx="25968">
                  <c:v>102.4735</c:v>
                </c:pt>
                <c:pt idx="25969">
                  <c:v>102.47829999999999</c:v>
                </c:pt>
                <c:pt idx="25970">
                  <c:v>102.483</c:v>
                </c:pt>
                <c:pt idx="25971">
                  <c:v>102.48780000000001</c:v>
                </c:pt>
                <c:pt idx="25972">
                  <c:v>102.49260000000001</c:v>
                </c:pt>
                <c:pt idx="25973">
                  <c:v>102.4974</c:v>
                </c:pt>
                <c:pt idx="25974">
                  <c:v>102.5022</c:v>
                </c:pt>
                <c:pt idx="25975">
                  <c:v>102.50700000000001</c:v>
                </c:pt>
                <c:pt idx="25976">
                  <c:v>102.51169999999999</c:v>
                </c:pt>
                <c:pt idx="25977">
                  <c:v>102.51649999999999</c:v>
                </c:pt>
                <c:pt idx="25978">
                  <c:v>102.5213</c:v>
                </c:pt>
                <c:pt idx="25979">
                  <c:v>102.5261</c:v>
                </c:pt>
                <c:pt idx="25980">
                  <c:v>102.53089999999999</c:v>
                </c:pt>
                <c:pt idx="25981">
                  <c:v>102.53569999999999</c:v>
                </c:pt>
                <c:pt idx="25982">
                  <c:v>102.54040000000001</c:v>
                </c:pt>
                <c:pt idx="25983">
                  <c:v>102.54520000000001</c:v>
                </c:pt>
                <c:pt idx="25984">
                  <c:v>102.55</c:v>
                </c:pt>
                <c:pt idx="25985">
                  <c:v>102.5548</c:v>
                </c:pt>
                <c:pt idx="25986">
                  <c:v>102.5596</c:v>
                </c:pt>
                <c:pt idx="25987">
                  <c:v>102.5643</c:v>
                </c:pt>
                <c:pt idx="25988">
                  <c:v>102.56909999999999</c:v>
                </c:pt>
                <c:pt idx="25989">
                  <c:v>102.57389999999999</c:v>
                </c:pt>
                <c:pt idx="25990">
                  <c:v>102.5787</c:v>
                </c:pt>
                <c:pt idx="25991">
                  <c:v>102.5835</c:v>
                </c:pt>
                <c:pt idx="25992">
                  <c:v>102.58829999999999</c:v>
                </c:pt>
                <c:pt idx="25993">
                  <c:v>102.593</c:v>
                </c:pt>
                <c:pt idx="25994">
                  <c:v>102.59780000000001</c:v>
                </c:pt>
                <c:pt idx="25995">
                  <c:v>102.6026</c:v>
                </c:pt>
                <c:pt idx="25996">
                  <c:v>102.6074</c:v>
                </c:pt>
                <c:pt idx="25997">
                  <c:v>102.6122</c:v>
                </c:pt>
                <c:pt idx="25998">
                  <c:v>102.6169</c:v>
                </c:pt>
                <c:pt idx="25999">
                  <c:v>102.62169999999999</c:v>
                </c:pt>
                <c:pt idx="26000">
                  <c:v>102.62649999999999</c:v>
                </c:pt>
                <c:pt idx="26001">
                  <c:v>102.6313</c:v>
                </c:pt>
                <c:pt idx="26002">
                  <c:v>102.6361</c:v>
                </c:pt>
                <c:pt idx="26003">
                  <c:v>102.64089999999999</c:v>
                </c:pt>
                <c:pt idx="26004">
                  <c:v>102.6456</c:v>
                </c:pt>
                <c:pt idx="26005">
                  <c:v>102.6504</c:v>
                </c:pt>
                <c:pt idx="26006">
                  <c:v>102.65520000000001</c:v>
                </c:pt>
                <c:pt idx="26007">
                  <c:v>102.66</c:v>
                </c:pt>
                <c:pt idx="26008">
                  <c:v>102.6648</c:v>
                </c:pt>
                <c:pt idx="26009">
                  <c:v>102.6695</c:v>
                </c:pt>
                <c:pt idx="26010">
                  <c:v>102.6743</c:v>
                </c:pt>
                <c:pt idx="26011">
                  <c:v>102.67909999999999</c:v>
                </c:pt>
                <c:pt idx="26012">
                  <c:v>102.68389999999999</c:v>
                </c:pt>
                <c:pt idx="26013">
                  <c:v>102.6887</c:v>
                </c:pt>
                <c:pt idx="26014">
                  <c:v>102.6935</c:v>
                </c:pt>
                <c:pt idx="26015">
                  <c:v>102.6982</c:v>
                </c:pt>
                <c:pt idx="26016">
                  <c:v>102.703</c:v>
                </c:pt>
                <c:pt idx="26017">
                  <c:v>102.70780000000001</c:v>
                </c:pt>
                <c:pt idx="26018">
                  <c:v>102.71259999999999</c:v>
                </c:pt>
                <c:pt idx="26019">
                  <c:v>102.7174</c:v>
                </c:pt>
                <c:pt idx="26020">
                  <c:v>102.7221</c:v>
                </c:pt>
                <c:pt idx="26021">
                  <c:v>102.7269</c:v>
                </c:pt>
                <c:pt idx="26022">
                  <c:v>102.73169999999999</c:v>
                </c:pt>
                <c:pt idx="26023">
                  <c:v>102.73649999999999</c:v>
                </c:pt>
                <c:pt idx="26024">
                  <c:v>102.7413</c:v>
                </c:pt>
                <c:pt idx="26025">
                  <c:v>102.74610000000001</c:v>
                </c:pt>
                <c:pt idx="26026">
                  <c:v>102.7508</c:v>
                </c:pt>
                <c:pt idx="26027">
                  <c:v>102.7556</c:v>
                </c:pt>
                <c:pt idx="26028">
                  <c:v>102.7604</c:v>
                </c:pt>
                <c:pt idx="26029">
                  <c:v>102.76520000000001</c:v>
                </c:pt>
                <c:pt idx="26030">
                  <c:v>102.77</c:v>
                </c:pt>
                <c:pt idx="26031">
                  <c:v>102.7747</c:v>
                </c:pt>
                <c:pt idx="26032">
                  <c:v>102.7795</c:v>
                </c:pt>
                <c:pt idx="26033">
                  <c:v>102.7843</c:v>
                </c:pt>
                <c:pt idx="26034">
                  <c:v>102.78909999999999</c:v>
                </c:pt>
                <c:pt idx="26035">
                  <c:v>102.79389999999999</c:v>
                </c:pt>
                <c:pt idx="26036">
                  <c:v>102.79870000000001</c:v>
                </c:pt>
                <c:pt idx="26037">
                  <c:v>102.8034</c:v>
                </c:pt>
                <c:pt idx="26038">
                  <c:v>102.8082</c:v>
                </c:pt>
                <c:pt idx="26039">
                  <c:v>102.813</c:v>
                </c:pt>
                <c:pt idx="26040">
                  <c:v>102.81780000000001</c:v>
                </c:pt>
                <c:pt idx="26041">
                  <c:v>102.82259999999999</c:v>
                </c:pt>
                <c:pt idx="26042">
                  <c:v>102.82729999999999</c:v>
                </c:pt>
                <c:pt idx="26043">
                  <c:v>102.8321</c:v>
                </c:pt>
                <c:pt idx="26044">
                  <c:v>102.8369</c:v>
                </c:pt>
                <c:pt idx="26045">
                  <c:v>102.84169999999999</c:v>
                </c:pt>
                <c:pt idx="26046">
                  <c:v>102.84649999999999</c:v>
                </c:pt>
                <c:pt idx="26047">
                  <c:v>102.85130000000001</c:v>
                </c:pt>
                <c:pt idx="26048">
                  <c:v>102.85600000000001</c:v>
                </c:pt>
                <c:pt idx="26049">
                  <c:v>102.8608</c:v>
                </c:pt>
                <c:pt idx="26050">
                  <c:v>102.8656</c:v>
                </c:pt>
                <c:pt idx="26051">
                  <c:v>102.8704</c:v>
                </c:pt>
                <c:pt idx="26052">
                  <c:v>102.87520000000001</c:v>
                </c:pt>
                <c:pt idx="26053">
                  <c:v>102.87989999999999</c:v>
                </c:pt>
                <c:pt idx="26054">
                  <c:v>102.8847</c:v>
                </c:pt>
                <c:pt idx="26055">
                  <c:v>102.8895</c:v>
                </c:pt>
                <c:pt idx="26056">
                  <c:v>102.89429999999999</c:v>
                </c:pt>
                <c:pt idx="26057">
                  <c:v>102.89909999999999</c:v>
                </c:pt>
                <c:pt idx="26058">
                  <c:v>102.90390000000001</c:v>
                </c:pt>
                <c:pt idx="26059">
                  <c:v>102.90860000000001</c:v>
                </c:pt>
                <c:pt idx="26060">
                  <c:v>102.9134</c:v>
                </c:pt>
                <c:pt idx="26061">
                  <c:v>102.9182</c:v>
                </c:pt>
                <c:pt idx="26062">
                  <c:v>102.923</c:v>
                </c:pt>
                <c:pt idx="26063">
                  <c:v>102.9278</c:v>
                </c:pt>
                <c:pt idx="26064">
                  <c:v>102.93259999999999</c:v>
                </c:pt>
                <c:pt idx="26065">
                  <c:v>102.93729999999999</c:v>
                </c:pt>
                <c:pt idx="26066">
                  <c:v>102.9421</c:v>
                </c:pt>
                <c:pt idx="26067">
                  <c:v>102.9469</c:v>
                </c:pt>
                <c:pt idx="26068">
                  <c:v>102.95169999999999</c:v>
                </c:pt>
                <c:pt idx="26069">
                  <c:v>102.95650000000001</c:v>
                </c:pt>
                <c:pt idx="26070">
                  <c:v>102.96120000000001</c:v>
                </c:pt>
                <c:pt idx="26071">
                  <c:v>102.96600000000001</c:v>
                </c:pt>
                <c:pt idx="26072">
                  <c:v>102.9708</c:v>
                </c:pt>
                <c:pt idx="26073">
                  <c:v>102.9756</c:v>
                </c:pt>
                <c:pt idx="26074">
                  <c:v>102.9804</c:v>
                </c:pt>
                <c:pt idx="26075">
                  <c:v>102.98519999999999</c:v>
                </c:pt>
                <c:pt idx="26076">
                  <c:v>102.98989999999999</c:v>
                </c:pt>
                <c:pt idx="26077">
                  <c:v>102.99469999999999</c:v>
                </c:pt>
                <c:pt idx="26078">
                  <c:v>102.9995</c:v>
                </c:pt>
                <c:pt idx="26079">
                  <c:v>103.00429999999999</c:v>
                </c:pt>
                <c:pt idx="26080">
                  <c:v>103.0091</c:v>
                </c:pt>
                <c:pt idx="26081">
                  <c:v>103.0138</c:v>
                </c:pt>
                <c:pt idx="26082">
                  <c:v>103.01860000000001</c:v>
                </c:pt>
                <c:pt idx="26083">
                  <c:v>103.0234</c:v>
                </c:pt>
                <c:pt idx="26084">
                  <c:v>103.0282</c:v>
                </c:pt>
                <c:pt idx="26085">
                  <c:v>103.033</c:v>
                </c:pt>
                <c:pt idx="26086">
                  <c:v>103.0378</c:v>
                </c:pt>
                <c:pt idx="26087">
                  <c:v>103.04249999999999</c:v>
                </c:pt>
                <c:pt idx="26088">
                  <c:v>103.04729999999999</c:v>
                </c:pt>
                <c:pt idx="26089">
                  <c:v>103.0521</c:v>
                </c:pt>
                <c:pt idx="26090">
                  <c:v>103.05690000000001</c:v>
                </c:pt>
                <c:pt idx="26091">
                  <c:v>103.0617</c:v>
                </c:pt>
                <c:pt idx="26092">
                  <c:v>103.0664</c:v>
                </c:pt>
                <c:pt idx="26093">
                  <c:v>103.0712</c:v>
                </c:pt>
                <c:pt idx="26094">
                  <c:v>103.07600000000001</c:v>
                </c:pt>
                <c:pt idx="26095">
                  <c:v>103.0808</c:v>
                </c:pt>
                <c:pt idx="26096">
                  <c:v>103.0856</c:v>
                </c:pt>
                <c:pt idx="26097">
                  <c:v>103.0904</c:v>
                </c:pt>
                <c:pt idx="26098">
                  <c:v>103.0951</c:v>
                </c:pt>
                <c:pt idx="26099">
                  <c:v>103.09989999999999</c:v>
                </c:pt>
                <c:pt idx="26100">
                  <c:v>103.10469999999999</c:v>
                </c:pt>
                <c:pt idx="26101">
                  <c:v>103.10950000000001</c:v>
                </c:pt>
                <c:pt idx="26102">
                  <c:v>103.1143</c:v>
                </c:pt>
                <c:pt idx="26103">
                  <c:v>103.119</c:v>
                </c:pt>
                <c:pt idx="26104">
                  <c:v>103.1238</c:v>
                </c:pt>
                <c:pt idx="26105">
                  <c:v>103.12860000000001</c:v>
                </c:pt>
                <c:pt idx="26106">
                  <c:v>103.13339999999999</c:v>
                </c:pt>
                <c:pt idx="26107">
                  <c:v>103.1382</c:v>
                </c:pt>
                <c:pt idx="26108">
                  <c:v>103.143</c:v>
                </c:pt>
                <c:pt idx="26109">
                  <c:v>103.1477</c:v>
                </c:pt>
                <c:pt idx="26110">
                  <c:v>103.15249999999999</c:v>
                </c:pt>
                <c:pt idx="26111">
                  <c:v>103.15729999999999</c:v>
                </c:pt>
                <c:pt idx="26112">
                  <c:v>103.16210000000001</c:v>
                </c:pt>
                <c:pt idx="26113">
                  <c:v>103.16690000000001</c:v>
                </c:pt>
                <c:pt idx="26114">
                  <c:v>103.1717</c:v>
                </c:pt>
                <c:pt idx="26115">
                  <c:v>103.1764</c:v>
                </c:pt>
                <c:pt idx="26116">
                  <c:v>103.1812</c:v>
                </c:pt>
                <c:pt idx="26117">
                  <c:v>103.18600000000001</c:v>
                </c:pt>
                <c:pt idx="26118">
                  <c:v>103.1908</c:v>
                </c:pt>
                <c:pt idx="26119">
                  <c:v>103.1956</c:v>
                </c:pt>
                <c:pt idx="26120">
                  <c:v>103.2003</c:v>
                </c:pt>
                <c:pt idx="26121">
                  <c:v>103.20509999999999</c:v>
                </c:pt>
                <c:pt idx="26122">
                  <c:v>103.20989999999999</c:v>
                </c:pt>
                <c:pt idx="26123">
                  <c:v>103.21470000000001</c:v>
                </c:pt>
                <c:pt idx="26124">
                  <c:v>103.21950000000001</c:v>
                </c:pt>
                <c:pt idx="26125">
                  <c:v>103.2243</c:v>
                </c:pt>
                <c:pt idx="26126">
                  <c:v>103.229</c:v>
                </c:pt>
                <c:pt idx="26127">
                  <c:v>103.2338</c:v>
                </c:pt>
                <c:pt idx="26128">
                  <c:v>103.23860000000001</c:v>
                </c:pt>
                <c:pt idx="26129">
                  <c:v>103.24339999999999</c:v>
                </c:pt>
                <c:pt idx="26130">
                  <c:v>103.2482</c:v>
                </c:pt>
                <c:pt idx="26131">
                  <c:v>103.2529</c:v>
                </c:pt>
                <c:pt idx="26132">
                  <c:v>103.2577</c:v>
                </c:pt>
                <c:pt idx="26133">
                  <c:v>103.26249999999999</c:v>
                </c:pt>
                <c:pt idx="26134">
                  <c:v>103.26730000000001</c:v>
                </c:pt>
                <c:pt idx="26135">
                  <c:v>103.27210000000001</c:v>
                </c:pt>
                <c:pt idx="26136">
                  <c:v>103.27690000000001</c:v>
                </c:pt>
                <c:pt idx="26137">
                  <c:v>103.2816</c:v>
                </c:pt>
                <c:pt idx="26138">
                  <c:v>103.2864</c:v>
                </c:pt>
                <c:pt idx="26139">
                  <c:v>103.2912</c:v>
                </c:pt>
                <c:pt idx="26140">
                  <c:v>103.29599999999999</c:v>
                </c:pt>
                <c:pt idx="26141">
                  <c:v>103.3008</c:v>
                </c:pt>
                <c:pt idx="26142">
                  <c:v>103.30549999999999</c:v>
                </c:pt>
                <c:pt idx="26143">
                  <c:v>103.3103</c:v>
                </c:pt>
                <c:pt idx="26144">
                  <c:v>103.3151</c:v>
                </c:pt>
                <c:pt idx="26145">
                  <c:v>103.3199</c:v>
                </c:pt>
                <c:pt idx="26146">
                  <c:v>103.32470000000001</c:v>
                </c:pt>
                <c:pt idx="26147">
                  <c:v>103.32950000000001</c:v>
                </c:pt>
                <c:pt idx="26148">
                  <c:v>103.3342</c:v>
                </c:pt>
                <c:pt idx="26149">
                  <c:v>103.339</c:v>
                </c:pt>
                <c:pt idx="26150">
                  <c:v>103.3438</c:v>
                </c:pt>
                <c:pt idx="26151">
                  <c:v>103.3486</c:v>
                </c:pt>
                <c:pt idx="26152">
                  <c:v>103.35339999999999</c:v>
                </c:pt>
                <c:pt idx="26153">
                  <c:v>103.35809999999999</c:v>
                </c:pt>
                <c:pt idx="26154">
                  <c:v>103.3629</c:v>
                </c:pt>
                <c:pt idx="26155">
                  <c:v>103.36770000000001</c:v>
                </c:pt>
                <c:pt idx="26156">
                  <c:v>103.3725</c:v>
                </c:pt>
                <c:pt idx="26157">
                  <c:v>103.37730000000001</c:v>
                </c:pt>
                <c:pt idx="26158">
                  <c:v>103.38210000000001</c:v>
                </c:pt>
                <c:pt idx="26159">
                  <c:v>103.38679999999999</c:v>
                </c:pt>
                <c:pt idx="26160">
                  <c:v>103.3916</c:v>
                </c:pt>
                <c:pt idx="26161">
                  <c:v>103.3964</c:v>
                </c:pt>
                <c:pt idx="26162">
                  <c:v>103.4012</c:v>
                </c:pt>
                <c:pt idx="26163">
                  <c:v>103.40599999999999</c:v>
                </c:pt>
                <c:pt idx="26164">
                  <c:v>103.41079999999999</c:v>
                </c:pt>
                <c:pt idx="26165">
                  <c:v>103.41549999999999</c:v>
                </c:pt>
                <c:pt idx="26166">
                  <c:v>103.42030000000001</c:v>
                </c:pt>
                <c:pt idx="26167">
                  <c:v>103.4251</c:v>
                </c:pt>
                <c:pt idx="26168">
                  <c:v>103.4299</c:v>
                </c:pt>
                <c:pt idx="26169">
                  <c:v>103.43470000000001</c:v>
                </c:pt>
                <c:pt idx="26170">
                  <c:v>103.43940000000001</c:v>
                </c:pt>
                <c:pt idx="26171">
                  <c:v>103.4442</c:v>
                </c:pt>
                <c:pt idx="26172">
                  <c:v>103.449</c:v>
                </c:pt>
                <c:pt idx="26173">
                  <c:v>103.4538</c:v>
                </c:pt>
                <c:pt idx="26174">
                  <c:v>103.4586</c:v>
                </c:pt>
                <c:pt idx="26175">
                  <c:v>103.46339999999999</c:v>
                </c:pt>
                <c:pt idx="26176">
                  <c:v>103.46809999999999</c:v>
                </c:pt>
                <c:pt idx="26177">
                  <c:v>103.47290000000001</c:v>
                </c:pt>
                <c:pt idx="26178">
                  <c:v>103.4777</c:v>
                </c:pt>
                <c:pt idx="26179">
                  <c:v>103.4825</c:v>
                </c:pt>
                <c:pt idx="26180">
                  <c:v>103.4873</c:v>
                </c:pt>
                <c:pt idx="26181">
                  <c:v>103.492</c:v>
                </c:pt>
                <c:pt idx="26182">
                  <c:v>103.49679999999999</c:v>
                </c:pt>
                <c:pt idx="26183">
                  <c:v>103.5016</c:v>
                </c:pt>
                <c:pt idx="26184">
                  <c:v>103.5064</c:v>
                </c:pt>
                <c:pt idx="26185">
                  <c:v>103.5112</c:v>
                </c:pt>
                <c:pt idx="26186">
                  <c:v>103.51599999999999</c:v>
                </c:pt>
                <c:pt idx="26187">
                  <c:v>103.52069999999999</c:v>
                </c:pt>
                <c:pt idx="26188">
                  <c:v>103.52550000000001</c:v>
                </c:pt>
                <c:pt idx="26189">
                  <c:v>103.53030000000001</c:v>
                </c:pt>
                <c:pt idx="26190">
                  <c:v>103.5351</c:v>
                </c:pt>
                <c:pt idx="26191">
                  <c:v>103.5399</c:v>
                </c:pt>
                <c:pt idx="26192">
                  <c:v>103.5446</c:v>
                </c:pt>
                <c:pt idx="26193">
                  <c:v>103.54940000000001</c:v>
                </c:pt>
                <c:pt idx="26194">
                  <c:v>103.55419999999999</c:v>
                </c:pt>
                <c:pt idx="26195">
                  <c:v>103.559</c:v>
                </c:pt>
                <c:pt idx="26196">
                  <c:v>103.5638</c:v>
                </c:pt>
                <c:pt idx="26197">
                  <c:v>103.5686</c:v>
                </c:pt>
                <c:pt idx="26198">
                  <c:v>103.57329999999999</c:v>
                </c:pt>
                <c:pt idx="26199">
                  <c:v>103.57810000000001</c:v>
                </c:pt>
                <c:pt idx="26200">
                  <c:v>103.58290000000001</c:v>
                </c:pt>
                <c:pt idx="26201">
                  <c:v>103.5877</c:v>
                </c:pt>
                <c:pt idx="26202">
                  <c:v>103.5925</c:v>
                </c:pt>
                <c:pt idx="26203">
                  <c:v>103.5972</c:v>
                </c:pt>
                <c:pt idx="26204">
                  <c:v>103.602</c:v>
                </c:pt>
                <c:pt idx="26205">
                  <c:v>103.60679999999999</c:v>
                </c:pt>
                <c:pt idx="26206">
                  <c:v>103.6116</c:v>
                </c:pt>
                <c:pt idx="26207">
                  <c:v>103.6164</c:v>
                </c:pt>
                <c:pt idx="26208">
                  <c:v>103.6212</c:v>
                </c:pt>
                <c:pt idx="26209">
                  <c:v>103.6259</c:v>
                </c:pt>
                <c:pt idx="26210">
                  <c:v>103.6307</c:v>
                </c:pt>
                <c:pt idx="26211">
                  <c:v>103.63550000000001</c:v>
                </c:pt>
                <c:pt idx="26212">
                  <c:v>103.64030000000001</c:v>
                </c:pt>
                <c:pt idx="26213">
                  <c:v>103.6451</c:v>
                </c:pt>
                <c:pt idx="26214">
                  <c:v>103.6499</c:v>
                </c:pt>
                <c:pt idx="26215">
                  <c:v>103.6546</c:v>
                </c:pt>
                <c:pt idx="26216">
                  <c:v>103.65940000000001</c:v>
                </c:pt>
                <c:pt idx="26217">
                  <c:v>103.66419999999999</c:v>
                </c:pt>
                <c:pt idx="26218">
                  <c:v>103.669</c:v>
                </c:pt>
                <c:pt idx="26219">
                  <c:v>103.6738</c:v>
                </c:pt>
                <c:pt idx="26220">
                  <c:v>103.67850000000001</c:v>
                </c:pt>
                <c:pt idx="26221">
                  <c:v>103.6833</c:v>
                </c:pt>
                <c:pt idx="26222">
                  <c:v>103.68810000000001</c:v>
                </c:pt>
                <c:pt idx="26223">
                  <c:v>103.69290000000001</c:v>
                </c:pt>
                <c:pt idx="26224">
                  <c:v>103.6977</c:v>
                </c:pt>
                <c:pt idx="26225">
                  <c:v>103.7025</c:v>
                </c:pt>
                <c:pt idx="26226">
                  <c:v>103.7072</c:v>
                </c:pt>
                <c:pt idx="26227">
                  <c:v>103.712</c:v>
                </c:pt>
                <c:pt idx="26228">
                  <c:v>103.71679999999999</c:v>
                </c:pt>
                <c:pt idx="26229">
                  <c:v>103.7216</c:v>
                </c:pt>
                <c:pt idx="26230">
                  <c:v>103.7264</c:v>
                </c:pt>
                <c:pt idx="26231">
                  <c:v>103.73110000000001</c:v>
                </c:pt>
                <c:pt idx="26232">
                  <c:v>103.7359</c:v>
                </c:pt>
                <c:pt idx="26233">
                  <c:v>103.7407</c:v>
                </c:pt>
                <c:pt idx="26234">
                  <c:v>103.74550000000001</c:v>
                </c:pt>
                <c:pt idx="26235">
                  <c:v>103.75030000000001</c:v>
                </c:pt>
                <c:pt idx="26236">
                  <c:v>103.7551</c:v>
                </c:pt>
                <c:pt idx="26237">
                  <c:v>103.7598</c:v>
                </c:pt>
                <c:pt idx="26238">
                  <c:v>103.7646</c:v>
                </c:pt>
                <c:pt idx="26239">
                  <c:v>103.7694</c:v>
                </c:pt>
                <c:pt idx="26240">
                  <c:v>103.77419999999999</c:v>
                </c:pt>
                <c:pt idx="26241">
                  <c:v>103.779</c:v>
                </c:pt>
                <c:pt idx="26242">
                  <c:v>103.78370000000001</c:v>
                </c:pt>
                <c:pt idx="26243">
                  <c:v>103.7885</c:v>
                </c:pt>
                <c:pt idx="26244">
                  <c:v>103.7933</c:v>
                </c:pt>
                <c:pt idx="26245">
                  <c:v>103.79810000000001</c:v>
                </c:pt>
                <c:pt idx="26246">
                  <c:v>103.80290000000001</c:v>
                </c:pt>
                <c:pt idx="26247">
                  <c:v>103.8077</c:v>
                </c:pt>
                <c:pt idx="26248">
                  <c:v>103.8124</c:v>
                </c:pt>
                <c:pt idx="26249">
                  <c:v>103.8172</c:v>
                </c:pt>
                <c:pt idx="26250">
                  <c:v>103.822</c:v>
                </c:pt>
                <c:pt idx="26251">
                  <c:v>103.82679999999999</c:v>
                </c:pt>
                <c:pt idx="26252">
                  <c:v>103.83159999999999</c:v>
                </c:pt>
                <c:pt idx="26253">
                  <c:v>103.8364</c:v>
                </c:pt>
                <c:pt idx="26254">
                  <c:v>103.84110000000001</c:v>
                </c:pt>
                <c:pt idx="26255">
                  <c:v>103.8459</c:v>
                </c:pt>
                <c:pt idx="26256">
                  <c:v>103.8507</c:v>
                </c:pt>
                <c:pt idx="26257">
                  <c:v>103.85550000000001</c:v>
                </c:pt>
                <c:pt idx="26258">
                  <c:v>103.86030000000001</c:v>
                </c:pt>
                <c:pt idx="26259">
                  <c:v>103.86499999999999</c:v>
                </c:pt>
                <c:pt idx="26260">
                  <c:v>103.8698</c:v>
                </c:pt>
                <c:pt idx="26261">
                  <c:v>103.8746</c:v>
                </c:pt>
                <c:pt idx="26262">
                  <c:v>103.87939999999999</c:v>
                </c:pt>
                <c:pt idx="26263">
                  <c:v>103.88419999999999</c:v>
                </c:pt>
                <c:pt idx="26264">
                  <c:v>103.889</c:v>
                </c:pt>
                <c:pt idx="26265">
                  <c:v>103.89370000000001</c:v>
                </c:pt>
                <c:pt idx="26266">
                  <c:v>103.8985</c:v>
                </c:pt>
                <c:pt idx="26267">
                  <c:v>103.9033</c:v>
                </c:pt>
                <c:pt idx="26268">
                  <c:v>103.9081</c:v>
                </c:pt>
                <c:pt idx="26269">
                  <c:v>103.91290000000001</c:v>
                </c:pt>
                <c:pt idx="26270">
                  <c:v>103.91759999999999</c:v>
                </c:pt>
                <c:pt idx="26271">
                  <c:v>103.9224</c:v>
                </c:pt>
                <c:pt idx="26272">
                  <c:v>103.9272</c:v>
                </c:pt>
                <c:pt idx="26273">
                  <c:v>103.932</c:v>
                </c:pt>
                <c:pt idx="26274">
                  <c:v>103.93679999999999</c:v>
                </c:pt>
                <c:pt idx="26275">
                  <c:v>103.94159999999999</c:v>
                </c:pt>
                <c:pt idx="26276">
                  <c:v>103.94630000000001</c:v>
                </c:pt>
                <c:pt idx="26277">
                  <c:v>103.95110000000001</c:v>
                </c:pt>
                <c:pt idx="26278">
                  <c:v>103.9559</c:v>
                </c:pt>
                <c:pt idx="26279">
                  <c:v>103.9607</c:v>
                </c:pt>
                <c:pt idx="26280">
                  <c:v>103.96550000000001</c:v>
                </c:pt>
                <c:pt idx="26281">
                  <c:v>103.97020000000001</c:v>
                </c:pt>
                <c:pt idx="26282">
                  <c:v>103.97499999999999</c:v>
                </c:pt>
                <c:pt idx="26283">
                  <c:v>103.9798</c:v>
                </c:pt>
                <c:pt idx="26284">
                  <c:v>103.9846</c:v>
                </c:pt>
                <c:pt idx="26285">
                  <c:v>103.98939999999999</c:v>
                </c:pt>
                <c:pt idx="26286">
                  <c:v>103.99419999999999</c:v>
                </c:pt>
                <c:pt idx="26287">
                  <c:v>103.99890000000001</c:v>
                </c:pt>
                <c:pt idx="26288">
                  <c:v>104.00370000000001</c:v>
                </c:pt>
                <c:pt idx="26289">
                  <c:v>104.0085</c:v>
                </c:pt>
                <c:pt idx="26290">
                  <c:v>104.0133</c:v>
                </c:pt>
                <c:pt idx="26291">
                  <c:v>104.0181</c:v>
                </c:pt>
                <c:pt idx="26292">
                  <c:v>104.02290000000001</c:v>
                </c:pt>
                <c:pt idx="26293">
                  <c:v>104.02759999999999</c:v>
                </c:pt>
                <c:pt idx="26294">
                  <c:v>104.0324</c:v>
                </c:pt>
                <c:pt idx="26295">
                  <c:v>104.0372</c:v>
                </c:pt>
                <c:pt idx="26296">
                  <c:v>104.042</c:v>
                </c:pt>
                <c:pt idx="26297">
                  <c:v>104.04679999999999</c:v>
                </c:pt>
                <c:pt idx="26298">
                  <c:v>104.0515</c:v>
                </c:pt>
                <c:pt idx="26299">
                  <c:v>104.05630000000001</c:v>
                </c:pt>
                <c:pt idx="26300">
                  <c:v>104.06110000000001</c:v>
                </c:pt>
                <c:pt idx="26301">
                  <c:v>104.0659</c:v>
                </c:pt>
                <c:pt idx="26302">
                  <c:v>104.0707</c:v>
                </c:pt>
                <c:pt idx="26303">
                  <c:v>104.07550000000001</c:v>
                </c:pt>
                <c:pt idx="26304">
                  <c:v>104.08019999999999</c:v>
                </c:pt>
                <c:pt idx="26305">
                  <c:v>104.08499999999999</c:v>
                </c:pt>
                <c:pt idx="26306">
                  <c:v>104.0898</c:v>
                </c:pt>
                <c:pt idx="26307">
                  <c:v>104.0946</c:v>
                </c:pt>
                <c:pt idx="26308">
                  <c:v>104.09939999999999</c:v>
                </c:pt>
                <c:pt idx="26309">
                  <c:v>104.1041</c:v>
                </c:pt>
                <c:pt idx="26310">
                  <c:v>104.10890000000001</c:v>
                </c:pt>
                <c:pt idx="26311">
                  <c:v>104.11370000000001</c:v>
                </c:pt>
                <c:pt idx="26312">
                  <c:v>104.1185</c:v>
                </c:pt>
                <c:pt idx="26313">
                  <c:v>104.1233</c:v>
                </c:pt>
                <c:pt idx="26314">
                  <c:v>104.1281</c:v>
                </c:pt>
                <c:pt idx="26315">
                  <c:v>104.1328</c:v>
                </c:pt>
                <c:pt idx="26316">
                  <c:v>104.13759999999999</c:v>
                </c:pt>
                <c:pt idx="26317">
                  <c:v>104.14239999999999</c:v>
                </c:pt>
                <c:pt idx="26318">
                  <c:v>104.1472</c:v>
                </c:pt>
                <c:pt idx="26319">
                  <c:v>104.152</c:v>
                </c:pt>
                <c:pt idx="26320">
                  <c:v>104.1567</c:v>
                </c:pt>
                <c:pt idx="26321">
                  <c:v>104.1615</c:v>
                </c:pt>
                <c:pt idx="26322">
                  <c:v>104.16630000000001</c:v>
                </c:pt>
                <c:pt idx="26323">
                  <c:v>104.1711</c:v>
                </c:pt>
                <c:pt idx="26324">
                  <c:v>104.1759</c:v>
                </c:pt>
                <c:pt idx="26325">
                  <c:v>104.1807</c:v>
                </c:pt>
                <c:pt idx="26326">
                  <c:v>104.1854</c:v>
                </c:pt>
                <c:pt idx="26327">
                  <c:v>104.19019999999999</c:v>
                </c:pt>
                <c:pt idx="26328">
                  <c:v>104.19499999999999</c:v>
                </c:pt>
                <c:pt idx="26329">
                  <c:v>104.1998</c:v>
                </c:pt>
                <c:pt idx="26330">
                  <c:v>104.2046</c:v>
                </c:pt>
                <c:pt idx="26331">
                  <c:v>104.2093</c:v>
                </c:pt>
                <c:pt idx="26332">
                  <c:v>104.2141</c:v>
                </c:pt>
                <c:pt idx="26333">
                  <c:v>104.2189</c:v>
                </c:pt>
                <c:pt idx="26334">
                  <c:v>104.22370000000001</c:v>
                </c:pt>
                <c:pt idx="26335">
                  <c:v>104.2285</c:v>
                </c:pt>
                <c:pt idx="26336">
                  <c:v>104.2333</c:v>
                </c:pt>
                <c:pt idx="26337">
                  <c:v>104.238</c:v>
                </c:pt>
                <c:pt idx="26338">
                  <c:v>104.2428</c:v>
                </c:pt>
                <c:pt idx="26339">
                  <c:v>104.24759999999999</c:v>
                </c:pt>
                <c:pt idx="26340">
                  <c:v>104.25239999999999</c:v>
                </c:pt>
                <c:pt idx="26341">
                  <c:v>104.2572</c:v>
                </c:pt>
                <c:pt idx="26342">
                  <c:v>104.26190000000001</c:v>
                </c:pt>
                <c:pt idx="26343">
                  <c:v>104.2667</c:v>
                </c:pt>
                <c:pt idx="26344">
                  <c:v>104.2715</c:v>
                </c:pt>
                <c:pt idx="26345">
                  <c:v>104.27630000000001</c:v>
                </c:pt>
                <c:pt idx="26346">
                  <c:v>104.2811</c:v>
                </c:pt>
                <c:pt idx="26347">
                  <c:v>104.2859</c:v>
                </c:pt>
                <c:pt idx="26348">
                  <c:v>104.2906</c:v>
                </c:pt>
                <c:pt idx="26349">
                  <c:v>104.2954</c:v>
                </c:pt>
                <c:pt idx="26350">
                  <c:v>104.30019999999999</c:v>
                </c:pt>
                <c:pt idx="26351">
                  <c:v>104.30499999999999</c:v>
                </c:pt>
                <c:pt idx="26352">
                  <c:v>104.3098</c:v>
                </c:pt>
                <c:pt idx="26353">
                  <c:v>104.3146</c:v>
                </c:pt>
                <c:pt idx="26354">
                  <c:v>104.3193</c:v>
                </c:pt>
                <c:pt idx="26355">
                  <c:v>104.3241</c:v>
                </c:pt>
                <c:pt idx="26356">
                  <c:v>104.3289</c:v>
                </c:pt>
                <c:pt idx="26357">
                  <c:v>104.33370000000001</c:v>
                </c:pt>
                <c:pt idx="26358">
                  <c:v>104.3385</c:v>
                </c:pt>
                <c:pt idx="26359">
                  <c:v>104.3433</c:v>
                </c:pt>
                <c:pt idx="26360">
                  <c:v>104.348</c:v>
                </c:pt>
                <c:pt idx="26361">
                  <c:v>104.3528</c:v>
                </c:pt>
                <c:pt idx="26362">
                  <c:v>104.35759999999999</c:v>
                </c:pt>
                <c:pt idx="26363">
                  <c:v>104.36239999999999</c:v>
                </c:pt>
                <c:pt idx="26364">
                  <c:v>104.3672</c:v>
                </c:pt>
                <c:pt idx="26365">
                  <c:v>104.3719</c:v>
                </c:pt>
                <c:pt idx="26366">
                  <c:v>104.3767</c:v>
                </c:pt>
                <c:pt idx="26367">
                  <c:v>104.3815</c:v>
                </c:pt>
                <c:pt idx="26368">
                  <c:v>104.38630000000001</c:v>
                </c:pt>
                <c:pt idx="26369">
                  <c:v>104.39109999999999</c:v>
                </c:pt>
                <c:pt idx="26370">
                  <c:v>104.3959</c:v>
                </c:pt>
                <c:pt idx="26371">
                  <c:v>104.4006</c:v>
                </c:pt>
                <c:pt idx="26372">
                  <c:v>104.4054</c:v>
                </c:pt>
                <c:pt idx="26373">
                  <c:v>104.41019999999999</c:v>
                </c:pt>
                <c:pt idx="26374">
                  <c:v>104.41499999999999</c:v>
                </c:pt>
                <c:pt idx="26375">
                  <c:v>104.4198</c:v>
                </c:pt>
                <c:pt idx="26376">
                  <c:v>104.42450000000001</c:v>
                </c:pt>
                <c:pt idx="26377">
                  <c:v>104.4293</c:v>
                </c:pt>
                <c:pt idx="26378">
                  <c:v>104.4341</c:v>
                </c:pt>
                <c:pt idx="26379">
                  <c:v>104.4389</c:v>
                </c:pt>
                <c:pt idx="26380">
                  <c:v>104.44370000000001</c:v>
                </c:pt>
                <c:pt idx="26381">
                  <c:v>104.4485</c:v>
                </c:pt>
                <c:pt idx="26382">
                  <c:v>104.4532</c:v>
                </c:pt>
                <c:pt idx="26383">
                  <c:v>104.458</c:v>
                </c:pt>
                <c:pt idx="26384">
                  <c:v>104.4628</c:v>
                </c:pt>
                <c:pt idx="26385">
                  <c:v>104.46759999999999</c:v>
                </c:pt>
                <c:pt idx="26386">
                  <c:v>104.47240000000001</c:v>
                </c:pt>
                <c:pt idx="26387">
                  <c:v>104.47710000000001</c:v>
                </c:pt>
                <c:pt idx="26388">
                  <c:v>104.4819</c:v>
                </c:pt>
                <c:pt idx="26389">
                  <c:v>104.4867</c:v>
                </c:pt>
                <c:pt idx="26390">
                  <c:v>104.4915</c:v>
                </c:pt>
                <c:pt idx="26391">
                  <c:v>104.49630000000001</c:v>
                </c:pt>
                <c:pt idx="26392">
                  <c:v>104.50109999999999</c:v>
                </c:pt>
                <c:pt idx="26393">
                  <c:v>104.50579999999999</c:v>
                </c:pt>
                <c:pt idx="26394">
                  <c:v>104.5106</c:v>
                </c:pt>
                <c:pt idx="26395">
                  <c:v>104.5154</c:v>
                </c:pt>
                <c:pt idx="26396">
                  <c:v>104.52019999999999</c:v>
                </c:pt>
                <c:pt idx="26397">
                  <c:v>104.52500000000001</c:v>
                </c:pt>
                <c:pt idx="26398">
                  <c:v>104.52970000000001</c:v>
                </c:pt>
                <c:pt idx="26399">
                  <c:v>104.53450000000001</c:v>
                </c:pt>
                <c:pt idx="26400">
                  <c:v>104.5393</c:v>
                </c:pt>
                <c:pt idx="26401">
                  <c:v>104.5441</c:v>
                </c:pt>
                <c:pt idx="26402">
                  <c:v>104.5489</c:v>
                </c:pt>
                <c:pt idx="26403">
                  <c:v>104.55370000000001</c:v>
                </c:pt>
                <c:pt idx="26404">
                  <c:v>104.55839999999999</c:v>
                </c:pt>
                <c:pt idx="26405">
                  <c:v>104.56319999999999</c:v>
                </c:pt>
                <c:pt idx="26406">
                  <c:v>104.568</c:v>
                </c:pt>
                <c:pt idx="26407">
                  <c:v>104.57279999999999</c:v>
                </c:pt>
                <c:pt idx="26408">
                  <c:v>104.5776</c:v>
                </c:pt>
                <c:pt idx="26409">
                  <c:v>104.58240000000001</c:v>
                </c:pt>
                <c:pt idx="26410">
                  <c:v>104.58710000000001</c:v>
                </c:pt>
                <c:pt idx="26411">
                  <c:v>104.5919</c:v>
                </c:pt>
                <c:pt idx="26412">
                  <c:v>104.5967</c:v>
                </c:pt>
                <c:pt idx="26413">
                  <c:v>104.6015</c:v>
                </c:pt>
                <c:pt idx="26414">
                  <c:v>104.6063</c:v>
                </c:pt>
                <c:pt idx="26415">
                  <c:v>104.61099999999999</c:v>
                </c:pt>
                <c:pt idx="26416">
                  <c:v>104.61579999999999</c:v>
                </c:pt>
                <c:pt idx="26417">
                  <c:v>104.6206</c:v>
                </c:pt>
                <c:pt idx="26418">
                  <c:v>104.6254</c:v>
                </c:pt>
                <c:pt idx="26419">
                  <c:v>104.6302</c:v>
                </c:pt>
                <c:pt idx="26420">
                  <c:v>104.63500000000001</c:v>
                </c:pt>
                <c:pt idx="26421">
                  <c:v>104.6397</c:v>
                </c:pt>
                <c:pt idx="26422">
                  <c:v>104.64450000000001</c:v>
                </c:pt>
                <c:pt idx="26423">
                  <c:v>104.6493</c:v>
                </c:pt>
                <c:pt idx="26424">
                  <c:v>104.6541</c:v>
                </c:pt>
                <c:pt idx="26425">
                  <c:v>104.6589</c:v>
                </c:pt>
                <c:pt idx="26426">
                  <c:v>104.6636</c:v>
                </c:pt>
                <c:pt idx="26427">
                  <c:v>104.66839999999999</c:v>
                </c:pt>
                <c:pt idx="26428">
                  <c:v>104.67319999999999</c:v>
                </c:pt>
                <c:pt idx="26429">
                  <c:v>104.678</c:v>
                </c:pt>
                <c:pt idx="26430">
                  <c:v>104.6828</c:v>
                </c:pt>
                <c:pt idx="26431">
                  <c:v>104.6876</c:v>
                </c:pt>
                <c:pt idx="26432">
                  <c:v>104.6923</c:v>
                </c:pt>
                <c:pt idx="26433">
                  <c:v>104.69710000000001</c:v>
                </c:pt>
                <c:pt idx="26434">
                  <c:v>104.70189999999999</c:v>
                </c:pt>
                <c:pt idx="26435">
                  <c:v>104.7067</c:v>
                </c:pt>
                <c:pt idx="26436">
                  <c:v>104.7115</c:v>
                </c:pt>
                <c:pt idx="26437">
                  <c:v>104.7162</c:v>
                </c:pt>
                <c:pt idx="26438">
                  <c:v>104.72099999999999</c:v>
                </c:pt>
                <c:pt idx="26439">
                  <c:v>104.72579999999999</c:v>
                </c:pt>
                <c:pt idx="26440">
                  <c:v>104.7306</c:v>
                </c:pt>
                <c:pt idx="26441">
                  <c:v>104.73540000000001</c:v>
                </c:pt>
                <c:pt idx="26442">
                  <c:v>104.7402</c:v>
                </c:pt>
                <c:pt idx="26443">
                  <c:v>104.7449</c:v>
                </c:pt>
                <c:pt idx="26444">
                  <c:v>104.7497</c:v>
                </c:pt>
                <c:pt idx="26445">
                  <c:v>104.75450000000001</c:v>
                </c:pt>
                <c:pt idx="26446">
                  <c:v>104.7593</c:v>
                </c:pt>
                <c:pt idx="26447">
                  <c:v>104.7641</c:v>
                </c:pt>
                <c:pt idx="26448">
                  <c:v>104.7688</c:v>
                </c:pt>
                <c:pt idx="26449">
                  <c:v>104.77359999999999</c:v>
                </c:pt>
                <c:pt idx="26450">
                  <c:v>104.77839999999999</c:v>
                </c:pt>
                <c:pt idx="26451">
                  <c:v>104.78320000000001</c:v>
                </c:pt>
                <c:pt idx="26452">
                  <c:v>104.78800000000001</c:v>
                </c:pt>
                <c:pt idx="26453">
                  <c:v>104.7928</c:v>
                </c:pt>
                <c:pt idx="26454">
                  <c:v>104.7975</c:v>
                </c:pt>
                <c:pt idx="26455">
                  <c:v>104.8023</c:v>
                </c:pt>
                <c:pt idx="26456">
                  <c:v>104.80710000000001</c:v>
                </c:pt>
                <c:pt idx="26457">
                  <c:v>104.81189999999999</c:v>
                </c:pt>
                <c:pt idx="26458">
                  <c:v>104.8167</c:v>
                </c:pt>
                <c:pt idx="26459">
                  <c:v>104.8215</c:v>
                </c:pt>
                <c:pt idx="26460">
                  <c:v>104.8262</c:v>
                </c:pt>
                <c:pt idx="26461">
                  <c:v>104.83099999999999</c:v>
                </c:pt>
                <c:pt idx="26462">
                  <c:v>104.83580000000001</c:v>
                </c:pt>
                <c:pt idx="26463">
                  <c:v>104.84060000000001</c:v>
                </c:pt>
                <c:pt idx="26464">
                  <c:v>104.84540000000001</c:v>
                </c:pt>
                <c:pt idx="26465">
                  <c:v>104.8502</c:v>
                </c:pt>
                <c:pt idx="26466">
                  <c:v>104.8549</c:v>
                </c:pt>
                <c:pt idx="26467">
                  <c:v>104.8597</c:v>
                </c:pt>
                <c:pt idx="26468">
                  <c:v>104.86449999999999</c:v>
                </c:pt>
                <c:pt idx="26469">
                  <c:v>104.8693</c:v>
                </c:pt>
                <c:pt idx="26470">
                  <c:v>104.8741</c:v>
                </c:pt>
                <c:pt idx="26471">
                  <c:v>104.8788</c:v>
                </c:pt>
                <c:pt idx="26472">
                  <c:v>104.88359999999999</c:v>
                </c:pt>
                <c:pt idx="26473">
                  <c:v>104.8884</c:v>
                </c:pt>
                <c:pt idx="26474">
                  <c:v>104.89320000000001</c:v>
                </c:pt>
                <c:pt idx="26475">
                  <c:v>104.89800000000001</c:v>
                </c:pt>
                <c:pt idx="26476">
                  <c:v>104.9028</c:v>
                </c:pt>
                <c:pt idx="26477">
                  <c:v>104.9075</c:v>
                </c:pt>
                <c:pt idx="26478">
                  <c:v>104.9123</c:v>
                </c:pt>
                <c:pt idx="26479">
                  <c:v>104.9171</c:v>
                </c:pt>
                <c:pt idx="26480">
                  <c:v>104.92189999999999</c:v>
                </c:pt>
                <c:pt idx="26481">
                  <c:v>104.9267</c:v>
                </c:pt>
                <c:pt idx="26482">
                  <c:v>104.9314</c:v>
                </c:pt>
                <c:pt idx="26483">
                  <c:v>104.9362</c:v>
                </c:pt>
                <c:pt idx="26484">
                  <c:v>104.941</c:v>
                </c:pt>
                <c:pt idx="26485">
                  <c:v>104.94580000000001</c:v>
                </c:pt>
                <c:pt idx="26486">
                  <c:v>104.95060000000001</c:v>
                </c:pt>
                <c:pt idx="26487">
                  <c:v>104.9554</c:v>
                </c:pt>
                <c:pt idx="26488">
                  <c:v>104.9601</c:v>
                </c:pt>
                <c:pt idx="26489">
                  <c:v>104.9649</c:v>
                </c:pt>
                <c:pt idx="26490">
                  <c:v>104.9697</c:v>
                </c:pt>
                <c:pt idx="26491">
                  <c:v>104.97449999999999</c:v>
                </c:pt>
                <c:pt idx="26492">
                  <c:v>104.97929999999999</c:v>
                </c:pt>
                <c:pt idx="26493">
                  <c:v>104.98399999999999</c:v>
                </c:pt>
                <c:pt idx="26494">
                  <c:v>104.9888</c:v>
                </c:pt>
                <c:pt idx="26495">
                  <c:v>104.9936</c:v>
                </c:pt>
                <c:pt idx="26496">
                  <c:v>104.9984</c:v>
                </c:pt>
                <c:pt idx="26497">
                  <c:v>105.00320000000001</c:v>
                </c:pt>
                <c:pt idx="26498">
                  <c:v>105.00800000000001</c:v>
                </c:pt>
                <c:pt idx="26499">
                  <c:v>105.0127</c:v>
                </c:pt>
                <c:pt idx="26500">
                  <c:v>105.0175</c:v>
                </c:pt>
                <c:pt idx="26501">
                  <c:v>105.0223</c:v>
                </c:pt>
                <c:pt idx="26502">
                  <c:v>105.0271</c:v>
                </c:pt>
                <c:pt idx="26503">
                  <c:v>105.03189999999999</c:v>
                </c:pt>
                <c:pt idx="26504">
                  <c:v>105.03659999999999</c:v>
                </c:pt>
                <c:pt idx="26505">
                  <c:v>105.0414</c:v>
                </c:pt>
                <c:pt idx="26506">
                  <c:v>105.04620000000001</c:v>
                </c:pt>
                <c:pt idx="26507">
                  <c:v>105.051</c:v>
                </c:pt>
                <c:pt idx="26508">
                  <c:v>105.0558</c:v>
                </c:pt>
                <c:pt idx="26509">
                  <c:v>105.06060000000001</c:v>
                </c:pt>
                <c:pt idx="26510">
                  <c:v>105.06529999999999</c:v>
                </c:pt>
                <c:pt idx="26511">
                  <c:v>105.0701</c:v>
                </c:pt>
                <c:pt idx="26512">
                  <c:v>105.0749</c:v>
                </c:pt>
                <c:pt idx="26513">
                  <c:v>105.0797</c:v>
                </c:pt>
                <c:pt idx="26514">
                  <c:v>105.08449999999999</c:v>
                </c:pt>
                <c:pt idx="26515">
                  <c:v>105.08929999999999</c:v>
                </c:pt>
                <c:pt idx="26516">
                  <c:v>105.09400000000001</c:v>
                </c:pt>
                <c:pt idx="26517">
                  <c:v>105.09880000000001</c:v>
                </c:pt>
                <c:pt idx="26518">
                  <c:v>105.1036</c:v>
                </c:pt>
                <c:pt idx="26519">
                  <c:v>105.1084</c:v>
                </c:pt>
                <c:pt idx="26520">
                  <c:v>105.11320000000001</c:v>
                </c:pt>
                <c:pt idx="26521">
                  <c:v>105.11790000000001</c:v>
                </c:pt>
                <c:pt idx="26522">
                  <c:v>105.12269999999999</c:v>
                </c:pt>
                <c:pt idx="26523">
                  <c:v>105.1275</c:v>
                </c:pt>
                <c:pt idx="26524">
                  <c:v>105.1323</c:v>
                </c:pt>
                <c:pt idx="26525">
                  <c:v>105.1371</c:v>
                </c:pt>
                <c:pt idx="26526">
                  <c:v>105.14189999999999</c:v>
                </c:pt>
                <c:pt idx="26527">
                  <c:v>105.14660000000001</c:v>
                </c:pt>
                <c:pt idx="26528">
                  <c:v>105.15140000000001</c:v>
                </c:pt>
                <c:pt idx="26529">
                  <c:v>105.1562</c:v>
                </c:pt>
                <c:pt idx="26530">
                  <c:v>105.161</c:v>
                </c:pt>
                <c:pt idx="26531">
                  <c:v>105.1658</c:v>
                </c:pt>
                <c:pt idx="26532">
                  <c:v>105.1705</c:v>
                </c:pt>
                <c:pt idx="26533">
                  <c:v>105.17529999999999</c:v>
                </c:pt>
                <c:pt idx="26534">
                  <c:v>105.1801</c:v>
                </c:pt>
                <c:pt idx="26535">
                  <c:v>105.1849</c:v>
                </c:pt>
                <c:pt idx="26536">
                  <c:v>105.1897</c:v>
                </c:pt>
                <c:pt idx="26537">
                  <c:v>105.19449999999999</c:v>
                </c:pt>
                <c:pt idx="26538">
                  <c:v>105.1992</c:v>
                </c:pt>
                <c:pt idx="26539">
                  <c:v>105.20400000000001</c:v>
                </c:pt>
                <c:pt idx="26540">
                  <c:v>105.20880000000001</c:v>
                </c:pt>
                <c:pt idx="26541">
                  <c:v>105.2136</c:v>
                </c:pt>
                <c:pt idx="26542">
                  <c:v>105.2184</c:v>
                </c:pt>
                <c:pt idx="26543">
                  <c:v>105.2231</c:v>
                </c:pt>
                <c:pt idx="26544">
                  <c:v>105.22790000000001</c:v>
                </c:pt>
                <c:pt idx="26545">
                  <c:v>105.23269999999999</c:v>
                </c:pt>
                <c:pt idx="26546">
                  <c:v>105.2375</c:v>
                </c:pt>
                <c:pt idx="26547">
                  <c:v>105.2423</c:v>
                </c:pt>
                <c:pt idx="26548">
                  <c:v>105.2471</c:v>
                </c:pt>
                <c:pt idx="26549">
                  <c:v>105.2518</c:v>
                </c:pt>
                <c:pt idx="26550">
                  <c:v>105.25660000000001</c:v>
                </c:pt>
                <c:pt idx="26551">
                  <c:v>105.26140000000001</c:v>
                </c:pt>
                <c:pt idx="26552">
                  <c:v>105.2662</c:v>
                </c:pt>
                <c:pt idx="26553">
                  <c:v>105.271</c:v>
                </c:pt>
                <c:pt idx="26554">
                  <c:v>105.2758</c:v>
                </c:pt>
                <c:pt idx="26555">
                  <c:v>105.2805</c:v>
                </c:pt>
                <c:pt idx="26556">
                  <c:v>105.28529999999999</c:v>
                </c:pt>
                <c:pt idx="26557">
                  <c:v>105.2901</c:v>
                </c:pt>
                <c:pt idx="26558">
                  <c:v>105.2949</c:v>
                </c:pt>
                <c:pt idx="26559">
                  <c:v>105.2997</c:v>
                </c:pt>
                <c:pt idx="26560">
                  <c:v>105.3044</c:v>
                </c:pt>
                <c:pt idx="26561">
                  <c:v>105.3092</c:v>
                </c:pt>
                <c:pt idx="26562">
                  <c:v>105.31400000000001</c:v>
                </c:pt>
                <c:pt idx="26563">
                  <c:v>105.31880000000001</c:v>
                </c:pt>
                <c:pt idx="26564">
                  <c:v>105.3236</c:v>
                </c:pt>
                <c:pt idx="26565">
                  <c:v>105.3284</c:v>
                </c:pt>
                <c:pt idx="26566">
                  <c:v>105.3331</c:v>
                </c:pt>
                <c:pt idx="26567">
                  <c:v>105.3379</c:v>
                </c:pt>
                <c:pt idx="26568">
                  <c:v>105.34269999999999</c:v>
                </c:pt>
                <c:pt idx="26569">
                  <c:v>105.3475</c:v>
                </c:pt>
                <c:pt idx="26570">
                  <c:v>105.3523</c:v>
                </c:pt>
                <c:pt idx="26571">
                  <c:v>105.35709999999999</c:v>
                </c:pt>
                <c:pt idx="26572">
                  <c:v>105.3618</c:v>
                </c:pt>
                <c:pt idx="26573">
                  <c:v>105.36660000000001</c:v>
                </c:pt>
                <c:pt idx="26574">
                  <c:v>105.37140000000001</c:v>
                </c:pt>
                <c:pt idx="26575">
                  <c:v>105.3762</c:v>
                </c:pt>
                <c:pt idx="26576">
                  <c:v>105.381</c:v>
                </c:pt>
                <c:pt idx="26577">
                  <c:v>105.3857</c:v>
                </c:pt>
                <c:pt idx="26578">
                  <c:v>105.3905</c:v>
                </c:pt>
                <c:pt idx="26579">
                  <c:v>105.39529999999999</c:v>
                </c:pt>
                <c:pt idx="26580">
                  <c:v>105.40009999999999</c:v>
                </c:pt>
                <c:pt idx="26581">
                  <c:v>105.4049</c:v>
                </c:pt>
                <c:pt idx="26582">
                  <c:v>105.4097</c:v>
                </c:pt>
                <c:pt idx="26583">
                  <c:v>105.4144</c:v>
                </c:pt>
                <c:pt idx="26584">
                  <c:v>105.4192</c:v>
                </c:pt>
                <c:pt idx="26585">
                  <c:v>105.42400000000001</c:v>
                </c:pt>
                <c:pt idx="26586">
                  <c:v>105.42880000000001</c:v>
                </c:pt>
                <c:pt idx="26587">
                  <c:v>105.4336</c:v>
                </c:pt>
                <c:pt idx="26588">
                  <c:v>105.4383</c:v>
                </c:pt>
                <c:pt idx="26589">
                  <c:v>105.4431</c:v>
                </c:pt>
                <c:pt idx="26590">
                  <c:v>105.4479</c:v>
                </c:pt>
                <c:pt idx="26591">
                  <c:v>105.45269999999999</c:v>
                </c:pt>
                <c:pt idx="26592">
                  <c:v>105.4575</c:v>
                </c:pt>
                <c:pt idx="26593">
                  <c:v>105.4623</c:v>
                </c:pt>
                <c:pt idx="26594">
                  <c:v>105.467</c:v>
                </c:pt>
                <c:pt idx="26595">
                  <c:v>105.4718</c:v>
                </c:pt>
                <c:pt idx="26596">
                  <c:v>105.4766</c:v>
                </c:pt>
                <c:pt idx="26597">
                  <c:v>105.48140000000001</c:v>
                </c:pt>
                <c:pt idx="26598">
                  <c:v>105.4862</c:v>
                </c:pt>
                <c:pt idx="26599">
                  <c:v>105.491</c:v>
                </c:pt>
                <c:pt idx="26600">
                  <c:v>105.4957</c:v>
                </c:pt>
                <c:pt idx="26601">
                  <c:v>105.5005</c:v>
                </c:pt>
                <c:pt idx="26602">
                  <c:v>105.50529999999999</c:v>
                </c:pt>
                <c:pt idx="26603">
                  <c:v>105.51009999999999</c:v>
                </c:pt>
                <c:pt idx="26604">
                  <c:v>105.5149</c:v>
                </c:pt>
                <c:pt idx="26605">
                  <c:v>105.51960000000001</c:v>
                </c:pt>
                <c:pt idx="26606">
                  <c:v>105.5244</c:v>
                </c:pt>
                <c:pt idx="26607">
                  <c:v>105.5292</c:v>
                </c:pt>
                <c:pt idx="26608">
                  <c:v>105.53400000000001</c:v>
                </c:pt>
                <c:pt idx="26609">
                  <c:v>105.53880000000001</c:v>
                </c:pt>
                <c:pt idx="26610">
                  <c:v>105.5436</c:v>
                </c:pt>
                <c:pt idx="26611">
                  <c:v>105.5483</c:v>
                </c:pt>
                <c:pt idx="26612">
                  <c:v>105.5531</c:v>
                </c:pt>
                <c:pt idx="26613">
                  <c:v>105.55789999999999</c:v>
                </c:pt>
                <c:pt idx="26614">
                  <c:v>105.56269999999999</c:v>
                </c:pt>
                <c:pt idx="26615">
                  <c:v>105.5675</c:v>
                </c:pt>
                <c:pt idx="26616">
                  <c:v>105.57220000000001</c:v>
                </c:pt>
                <c:pt idx="26617">
                  <c:v>105.577</c:v>
                </c:pt>
                <c:pt idx="26618">
                  <c:v>105.5818</c:v>
                </c:pt>
                <c:pt idx="26619">
                  <c:v>105.5866</c:v>
                </c:pt>
                <c:pt idx="26620">
                  <c:v>105.59140000000001</c:v>
                </c:pt>
                <c:pt idx="26621">
                  <c:v>105.5962</c:v>
                </c:pt>
                <c:pt idx="26622">
                  <c:v>105.6009</c:v>
                </c:pt>
                <c:pt idx="26623">
                  <c:v>105.6057</c:v>
                </c:pt>
                <c:pt idx="26624">
                  <c:v>105.6105</c:v>
                </c:pt>
                <c:pt idx="26625">
                  <c:v>105.61529999999999</c:v>
                </c:pt>
                <c:pt idx="26626">
                  <c:v>105.62009999999999</c:v>
                </c:pt>
                <c:pt idx="26627">
                  <c:v>105.62480000000001</c:v>
                </c:pt>
                <c:pt idx="26628">
                  <c:v>105.62960000000001</c:v>
                </c:pt>
                <c:pt idx="26629">
                  <c:v>105.6344</c:v>
                </c:pt>
                <c:pt idx="26630">
                  <c:v>105.6392</c:v>
                </c:pt>
                <c:pt idx="26631">
                  <c:v>105.64400000000001</c:v>
                </c:pt>
                <c:pt idx="26632">
                  <c:v>105.64879999999999</c:v>
                </c:pt>
                <c:pt idx="26633">
                  <c:v>105.65349999999999</c:v>
                </c:pt>
                <c:pt idx="26634">
                  <c:v>105.6583</c:v>
                </c:pt>
                <c:pt idx="26635">
                  <c:v>105.6631</c:v>
                </c:pt>
                <c:pt idx="26636">
                  <c:v>105.66789999999999</c:v>
                </c:pt>
                <c:pt idx="26637">
                  <c:v>105.67269999999999</c:v>
                </c:pt>
                <c:pt idx="26638">
                  <c:v>105.67740000000001</c:v>
                </c:pt>
                <c:pt idx="26639">
                  <c:v>105.68220000000001</c:v>
                </c:pt>
                <c:pt idx="26640">
                  <c:v>105.687</c:v>
                </c:pt>
                <c:pt idx="26641">
                  <c:v>105.6918</c:v>
                </c:pt>
                <c:pt idx="26642">
                  <c:v>105.6966</c:v>
                </c:pt>
                <c:pt idx="26643">
                  <c:v>105.70140000000001</c:v>
                </c:pt>
                <c:pt idx="26644">
                  <c:v>105.70609999999999</c:v>
                </c:pt>
                <c:pt idx="26645">
                  <c:v>105.7109</c:v>
                </c:pt>
                <c:pt idx="26646">
                  <c:v>105.7157</c:v>
                </c:pt>
                <c:pt idx="26647">
                  <c:v>105.7205</c:v>
                </c:pt>
                <c:pt idx="26648">
                  <c:v>105.72529999999999</c:v>
                </c:pt>
                <c:pt idx="26649">
                  <c:v>105.73009999999999</c:v>
                </c:pt>
                <c:pt idx="26650">
                  <c:v>105.73480000000001</c:v>
                </c:pt>
                <c:pt idx="26651">
                  <c:v>105.73960000000001</c:v>
                </c:pt>
                <c:pt idx="26652">
                  <c:v>105.7444</c:v>
                </c:pt>
                <c:pt idx="26653">
                  <c:v>105.7492</c:v>
                </c:pt>
                <c:pt idx="26654">
                  <c:v>105.754</c:v>
                </c:pt>
                <c:pt idx="26655">
                  <c:v>105.75869999999999</c:v>
                </c:pt>
                <c:pt idx="26656">
                  <c:v>105.76349999999999</c:v>
                </c:pt>
                <c:pt idx="26657">
                  <c:v>105.7683</c:v>
                </c:pt>
                <c:pt idx="26658">
                  <c:v>105.7731</c:v>
                </c:pt>
                <c:pt idx="26659">
                  <c:v>105.77789999999999</c:v>
                </c:pt>
                <c:pt idx="26660">
                  <c:v>105.78269999999999</c:v>
                </c:pt>
                <c:pt idx="26661">
                  <c:v>105.78740000000001</c:v>
                </c:pt>
                <c:pt idx="26662">
                  <c:v>105.79220000000001</c:v>
                </c:pt>
                <c:pt idx="26663">
                  <c:v>105.797</c:v>
                </c:pt>
                <c:pt idx="26664">
                  <c:v>105.8018</c:v>
                </c:pt>
                <c:pt idx="26665">
                  <c:v>105.8066</c:v>
                </c:pt>
                <c:pt idx="26666">
                  <c:v>105.81140000000001</c:v>
                </c:pt>
                <c:pt idx="26667">
                  <c:v>105.81609999999999</c:v>
                </c:pt>
                <c:pt idx="26668">
                  <c:v>105.82089999999999</c:v>
                </c:pt>
                <c:pt idx="26669">
                  <c:v>105.8257</c:v>
                </c:pt>
                <c:pt idx="26670">
                  <c:v>105.8305</c:v>
                </c:pt>
                <c:pt idx="26671">
                  <c:v>105.83529999999999</c:v>
                </c:pt>
                <c:pt idx="26672">
                  <c:v>105.84</c:v>
                </c:pt>
                <c:pt idx="26673">
                  <c:v>105.84480000000001</c:v>
                </c:pt>
                <c:pt idx="26674">
                  <c:v>105.8496</c:v>
                </c:pt>
                <c:pt idx="26675">
                  <c:v>105.8544</c:v>
                </c:pt>
                <c:pt idx="26676">
                  <c:v>105.8592</c:v>
                </c:pt>
                <c:pt idx="26677">
                  <c:v>105.864</c:v>
                </c:pt>
                <c:pt idx="26678">
                  <c:v>105.86869999999999</c:v>
                </c:pt>
                <c:pt idx="26679">
                  <c:v>105.87349999999999</c:v>
                </c:pt>
                <c:pt idx="26680">
                  <c:v>105.8783</c:v>
                </c:pt>
                <c:pt idx="26681">
                  <c:v>105.8831</c:v>
                </c:pt>
                <c:pt idx="26682">
                  <c:v>105.88789999999999</c:v>
                </c:pt>
                <c:pt idx="26683">
                  <c:v>105.8926</c:v>
                </c:pt>
                <c:pt idx="26684">
                  <c:v>105.8974</c:v>
                </c:pt>
                <c:pt idx="26685">
                  <c:v>105.90220000000001</c:v>
                </c:pt>
                <c:pt idx="26686">
                  <c:v>105.907</c:v>
                </c:pt>
                <c:pt idx="26687">
                  <c:v>105.9118</c:v>
                </c:pt>
                <c:pt idx="26688">
                  <c:v>105.9166</c:v>
                </c:pt>
                <c:pt idx="26689">
                  <c:v>105.9213</c:v>
                </c:pt>
                <c:pt idx="26690">
                  <c:v>105.92609999999999</c:v>
                </c:pt>
                <c:pt idx="26691">
                  <c:v>105.93089999999999</c:v>
                </c:pt>
                <c:pt idx="26692">
                  <c:v>105.9357</c:v>
                </c:pt>
                <c:pt idx="26693">
                  <c:v>105.9405</c:v>
                </c:pt>
                <c:pt idx="26694">
                  <c:v>105.9453</c:v>
                </c:pt>
                <c:pt idx="26695">
                  <c:v>105.95</c:v>
                </c:pt>
                <c:pt idx="26696">
                  <c:v>105.95480000000001</c:v>
                </c:pt>
                <c:pt idx="26697">
                  <c:v>105.95959999999999</c:v>
                </c:pt>
                <c:pt idx="26698">
                  <c:v>105.9644</c:v>
                </c:pt>
                <c:pt idx="26699">
                  <c:v>105.9692</c:v>
                </c:pt>
                <c:pt idx="26700">
                  <c:v>105.9739</c:v>
                </c:pt>
                <c:pt idx="26701">
                  <c:v>105.97869999999999</c:v>
                </c:pt>
                <c:pt idx="26702">
                  <c:v>105.98349999999999</c:v>
                </c:pt>
                <c:pt idx="26703">
                  <c:v>105.9883</c:v>
                </c:pt>
                <c:pt idx="26704">
                  <c:v>105.99310000000001</c:v>
                </c:pt>
                <c:pt idx="26705">
                  <c:v>105.9979</c:v>
                </c:pt>
                <c:pt idx="26706">
                  <c:v>106.0026</c:v>
                </c:pt>
                <c:pt idx="26707">
                  <c:v>106.0074</c:v>
                </c:pt>
                <c:pt idx="26708">
                  <c:v>106.01220000000001</c:v>
                </c:pt>
                <c:pt idx="26709">
                  <c:v>106.017</c:v>
                </c:pt>
                <c:pt idx="26710">
                  <c:v>106.0218</c:v>
                </c:pt>
                <c:pt idx="26711">
                  <c:v>106.0265</c:v>
                </c:pt>
                <c:pt idx="26712">
                  <c:v>106.0313</c:v>
                </c:pt>
                <c:pt idx="26713">
                  <c:v>106.03609999999999</c:v>
                </c:pt>
                <c:pt idx="26714">
                  <c:v>106.04089999999999</c:v>
                </c:pt>
                <c:pt idx="26715">
                  <c:v>106.04570000000001</c:v>
                </c:pt>
                <c:pt idx="26716">
                  <c:v>106.0505</c:v>
                </c:pt>
                <c:pt idx="26717">
                  <c:v>106.0552</c:v>
                </c:pt>
                <c:pt idx="26718">
                  <c:v>106.06</c:v>
                </c:pt>
                <c:pt idx="26719">
                  <c:v>106.06480000000001</c:v>
                </c:pt>
                <c:pt idx="26720">
                  <c:v>106.06959999999999</c:v>
                </c:pt>
                <c:pt idx="26721">
                  <c:v>106.0744</c:v>
                </c:pt>
                <c:pt idx="26722">
                  <c:v>106.0791</c:v>
                </c:pt>
                <c:pt idx="26723">
                  <c:v>106.0839</c:v>
                </c:pt>
                <c:pt idx="26724">
                  <c:v>106.08869999999999</c:v>
                </c:pt>
                <c:pt idx="26725">
                  <c:v>106.09349999999999</c:v>
                </c:pt>
                <c:pt idx="26726">
                  <c:v>106.09830000000001</c:v>
                </c:pt>
                <c:pt idx="26727">
                  <c:v>106.10310000000001</c:v>
                </c:pt>
                <c:pt idx="26728">
                  <c:v>106.1078</c:v>
                </c:pt>
                <c:pt idx="26729">
                  <c:v>106.1126</c:v>
                </c:pt>
                <c:pt idx="26730">
                  <c:v>106.1174</c:v>
                </c:pt>
                <c:pt idx="26731">
                  <c:v>106.12220000000001</c:v>
                </c:pt>
                <c:pt idx="26732">
                  <c:v>106.127</c:v>
                </c:pt>
                <c:pt idx="26733">
                  <c:v>106.1318</c:v>
                </c:pt>
                <c:pt idx="26734">
                  <c:v>106.1365</c:v>
                </c:pt>
                <c:pt idx="26735">
                  <c:v>106.1413</c:v>
                </c:pt>
                <c:pt idx="26736">
                  <c:v>106.14609999999999</c:v>
                </c:pt>
                <c:pt idx="26737">
                  <c:v>106.15090000000001</c:v>
                </c:pt>
                <c:pt idx="26738">
                  <c:v>106.15570000000001</c:v>
                </c:pt>
                <c:pt idx="26739">
                  <c:v>106.1604</c:v>
                </c:pt>
                <c:pt idx="26740">
                  <c:v>106.1652</c:v>
                </c:pt>
                <c:pt idx="26741">
                  <c:v>106.17</c:v>
                </c:pt>
                <c:pt idx="26742">
                  <c:v>106.1748</c:v>
                </c:pt>
                <c:pt idx="26743">
                  <c:v>106.17959999999999</c:v>
                </c:pt>
                <c:pt idx="26744">
                  <c:v>106.1844</c:v>
                </c:pt>
                <c:pt idx="26745">
                  <c:v>106.1891</c:v>
                </c:pt>
                <c:pt idx="26746">
                  <c:v>106.1939</c:v>
                </c:pt>
                <c:pt idx="26747">
                  <c:v>106.19869999999999</c:v>
                </c:pt>
                <c:pt idx="26748">
                  <c:v>106.20350000000001</c:v>
                </c:pt>
                <c:pt idx="26749">
                  <c:v>106.20830000000001</c:v>
                </c:pt>
                <c:pt idx="26750">
                  <c:v>106.21300000000001</c:v>
                </c:pt>
                <c:pt idx="26751">
                  <c:v>106.2178</c:v>
                </c:pt>
                <c:pt idx="26752">
                  <c:v>106.2226</c:v>
                </c:pt>
                <c:pt idx="26753">
                  <c:v>106.2274</c:v>
                </c:pt>
                <c:pt idx="26754">
                  <c:v>106.23220000000001</c:v>
                </c:pt>
                <c:pt idx="26755">
                  <c:v>106.23699999999999</c:v>
                </c:pt>
                <c:pt idx="26756">
                  <c:v>106.24169999999999</c:v>
                </c:pt>
                <c:pt idx="26757">
                  <c:v>106.2465</c:v>
                </c:pt>
                <c:pt idx="26758">
                  <c:v>106.2513</c:v>
                </c:pt>
                <c:pt idx="26759">
                  <c:v>106.2561</c:v>
                </c:pt>
                <c:pt idx="26760">
                  <c:v>106.26090000000001</c:v>
                </c:pt>
                <c:pt idx="26761">
                  <c:v>106.26570000000001</c:v>
                </c:pt>
                <c:pt idx="26762">
                  <c:v>106.2704</c:v>
                </c:pt>
                <c:pt idx="26763">
                  <c:v>106.2752</c:v>
                </c:pt>
                <c:pt idx="26764">
                  <c:v>106.28</c:v>
                </c:pt>
                <c:pt idx="26765">
                  <c:v>106.2848</c:v>
                </c:pt>
                <c:pt idx="26766">
                  <c:v>106.28959999999999</c:v>
                </c:pt>
                <c:pt idx="26767">
                  <c:v>106.29429999999999</c:v>
                </c:pt>
                <c:pt idx="26768">
                  <c:v>106.2991</c:v>
                </c:pt>
                <c:pt idx="26769">
                  <c:v>106.30390000000001</c:v>
                </c:pt>
                <c:pt idx="26770">
                  <c:v>106.3087</c:v>
                </c:pt>
                <c:pt idx="26771">
                  <c:v>106.3135</c:v>
                </c:pt>
                <c:pt idx="26772">
                  <c:v>106.31830000000001</c:v>
                </c:pt>
                <c:pt idx="26773">
                  <c:v>106.32300000000001</c:v>
                </c:pt>
                <c:pt idx="26774">
                  <c:v>106.3278</c:v>
                </c:pt>
                <c:pt idx="26775">
                  <c:v>106.3326</c:v>
                </c:pt>
                <c:pt idx="26776">
                  <c:v>106.3374</c:v>
                </c:pt>
                <c:pt idx="26777">
                  <c:v>106.34219999999999</c:v>
                </c:pt>
                <c:pt idx="26778">
                  <c:v>106.34689999999999</c:v>
                </c:pt>
                <c:pt idx="26779">
                  <c:v>106.35169999999999</c:v>
                </c:pt>
                <c:pt idx="26780">
                  <c:v>106.35650000000001</c:v>
                </c:pt>
                <c:pt idx="26781">
                  <c:v>106.3613</c:v>
                </c:pt>
                <c:pt idx="26782">
                  <c:v>106.3661</c:v>
                </c:pt>
                <c:pt idx="26783">
                  <c:v>106.37090000000001</c:v>
                </c:pt>
                <c:pt idx="26784">
                  <c:v>106.37560000000001</c:v>
                </c:pt>
                <c:pt idx="26785">
                  <c:v>106.38039999999999</c:v>
                </c:pt>
                <c:pt idx="26786">
                  <c:v>106.3852</c:v>
                </c:pt>
                <c:pt idx="26787">
                  <c:v>106.39</c:v>
                </c:pt>
                <c:pt idx="26788">
                  <c:v>106.3948</c:v>
                </c:pt>
                <c:pt idx="26789">
                  <c:v>106.39959999999999</c:v>
                </c:pt>
                <c:pt idx="26790">
                  <c:v>106.40429999999999</c:v>
                </c:pt>
                <c:pt idx="26791">
                  <c:v>106.40910000000001</c:v>
                </c:pt>
                <c:pt idx="26792">
                  <c:v>106.41390000000001</c:v>
                </c:pt>
                <c:pt idx="26793">
                  <c:v>106.4187</c:v>
                </c:pt>
                <c:pt idx="26794">
                  <c:v>106.4235</c:v>
                </c:pt>
                <c:pt idx="26795">
                  <c:v>106.4282</c:v>
                </c:pt>
                <c:pt idx="26796">
                  <c:v>106.43299999999999</c:v>
                </c:pt>
                <c:pt idx="26797">
                  <c:v>106.4378</c:v>
                </c:pt>
                <c:pt idx="26798">
                  <c:v>106.4426</c:v>
                </c:pt>
                <c:pt idx="26799">
                  <c:v>106.4474</c:v>
                </c:pt>
                <c:pt idx="26800">
                  <c:v>106.45219999999999</c:v>
                </c:pt>
                <c:pt idx="26801">
                  <c:v>106.45689999999999</c:v>
                </c:pt>
                <c:pt idx="26802">
                  <c:v>106.46170000000001</c:v>
                </c:pt>
                <c:pt idx="26803">
                  <c:v>106.46650000000001</c:v>
                </c:pt>
                <c:pt idx="26804">
                  <c:v>106.4713</c:v>
                </c:pt>
                <c:pt idx="26805">
                  <c:v>106.4761</c:v>
                </c:pt>
                <c:pt idx="26806">
                  <c:v>106.48090000000001</c:v>
                </c:pt>
                <c:pt idx="26807">
                  <c:v>106.48560000000001</c:v>
                </c:pt>
                <c:pt idx="26808">
                  <c:v>106.49039999999999</c:v>
                </c:pt>
                <c:pt idx="26809">
                  <c:v>106.4952</c:v>
                </c:pt>
                <c:pt idx="26810">
                  <c:v>106.5</c:v>
                </c:pt>
                <c:pt idx="26811">
                  <c:v>106.5048</c:v>
                </c:pt>
                <c:pt idx="26812">
                  <c:v>106.50949999999999</c:v>
                </c:pt>
                <c:pt idx="26813">
                  <c:v>106.51430000000001</c:v>
                </c:pt>
                <c:pt idx="26814">
                  <c:v>106.51910000000001</c:v>
                </c:pt>
                <c:pt idx="26815">
                  <c:v>106.5239</c:v>
                </c:pt>
                <c:pt idx="26816">
                  <c:v>106.5287</c:v>
                </c:pt>
                <c:pt idx="26817">
                  <c:v>106.5335</c:v>
                </c:pt>
                <c:pt idx="26818">
                  <c:v>106.5382</c:v>
                </c:pt>
                <c:pt idx="26819">
                  <c:v>106.54299999999999</c:v>
                </c:pt>
                <c:pt idx="26820">
                  <c:v>106.5478</c:v>
                </c:pt>
                <c:pt idx="26821">
                  <c:v>106.5526</c:v>
                </c:pt>
                <c:pt idx="26822">
                  <c:v>106.5574</c:v>
                </c:pt>
                <c:pt idx="26823">
                  <c:v>106.5621</c:v>
                </c:pt>
                <c:pt idx="26824">
                  <c:v>106.5669</c:v>
                </c:pt>
                <c:pt idx="26825">
                  <c:v>106.57170000000001</c:v>
                </c:pt>
                <c:pt idx="26826">
                  <c:v>106.57650000000001</c:v>
                </c:pt>
                <c:pt idx="26827">
                  <c:v>106.5813</c:v>
                </c:pt>
                <c:pt idx="26828">
                  <c:v>106.5861</c:v>
                </c:pt>
                <c:pt idx="26829">
                  <c:v>106.5908</c:v>
                </c:pt>
                <c:pt idx="26830">
                  <c:v>106.5956</c:v>
                </c:pt>
                <c:pt idx="26831">
                  <c:v>106.60039999999999</c:v>
                </c:pt>
                <c:pt idx="26832">
                  <c:v>106.6052</c:v>
                </c:pt>
                <c:pt idx="26833">
                  <c:v>106.61</c:v>
                </c:pt>
                <c:pt idx="26834">
                  <c:v>106.61470000000001</c:v>
                </c:pt>
                <c:pt idx="26835">
                  <c:v>106.6195</c:v>
                </c:pt>
                <c:pt idx="26836">
                  <c:v>106.62430000000001</c:v>
                </c:pt>
                <c:pt idx="26837">
                  <c:v>106.62910000000001</c:v>
                </c:pt>
                <c:pt idx="26838">
                  <c:v>106.6339</c:v>
                </c:pt>
                <c:pt idx="26839">
                  <c:v>106.6387</c:v>
                </c:pt>
                <c:pt idx="26840">
                  <c:v>106.6434</c:v>
                </c:pt>
                <c:pt idx="26841">
                  <c:v>106.6482</c:v>
                </c:pt>
                <c:pt idx="26842">
                  <c:v>106.65299999999999</c:v>
                </c:pt>
                <c:pt idx="26843">
                  <c:v>106.65779999999999</c:v>
                </c:pt>
                <c:pt idx="26844">
                  <c:v>106.6626</c:v>
                </c:pt>
                <c:pt idx="26845">
                  <c:v>106.6674</c:v>
                </c:pt>
                <c:pt idx="26846">
                  <c:v>106.6721</c:v>
                </c:pt>
                <c:pt idx="26847">
                  <c:v>106.6769</c:v>
                </c:pt>
                <c:pt idx="26848">
                  <c:v>106.68170000000001</c:v>
                </c:pt>
                <c:pt idx="26849">
                  <c:v>106.68650000000001</c:v>
                </c:pt>
                <c:pt idx="26850">
                  <c:v>106.6913</c:v>
                </c:pt>
                <c:pt idx="26851">
                  <c:v>106.696</c:v>
                </c:pt>
                <c:pt idx="26852">
                  <c:v>106.7008</c:v>
                </c:pt>
                <c:pt idx="26853">
                  <c:v>106.7056</c:v>
                </c:pt>
                <c:pt idx="26854">
                  <c:v>106.71039999999999</c:v>
                </c:pt>
                <c:pt idx="26855">
                  <c:v>106.7152</c:v>
                </c:pt>
                <c:pt idx="26856">
                  <c:v>106.72</c:v>
                </c:pt>
                <c:pt idx="26857">
                  <c:v>106.72470000000001</c:v>
                </c:pt>
                <c:pt idx="26858">
                  <c:v>106.7295</c:v>
                </c:pt>
                <c:pt idx="26859">
                  <c:v>106.7343</c:v>
                </c:pt>
                <c:pt idx="26860">
                  <c:v>106.73910000000001</c:v>
                </c:pt>
                <c:pt idx="26861">
                  <c:v>106.7439</c:v>
                </c:pt>
                <c:pt idx="26862">
                  <c:v>106.7486</c:v>
                </c:pt>
                <c:pt idx="26863">
                  <c:v>106.7534</c:v>
                </c:pt>
                <c:pt idx="26864">
                  <c:v>106.7582</c:v>
                </c:pt>
                <c:pt idx="26865">
                  <c:v>106.76299999999999</c:v>
                </c:pt>
                <c:pt idx="26866">
                  <c:v>106.76779999999999</c:v>
                </c:pt>
                <c:pt idx="26867">
                  <c:v>106.7726</c:v>
                </c:pt>
                <c:pt idx="26868">
                  <c:v>106.77730000000001</c:v>
                </c:pt>
                <c:pt idx="26869">
                  <c:v>106.7821</c:v>
                </c:pt>
                <c:pt idx="26870">
                  <c:v>106.7869</c:v>
                </c:pt>
                <c:pt idx="26871">
                  <c:v>106.79170000000001</c:v>
                </c:pt>
                <c:pt idx="26872">
                  <c:v>106.79650000000001</c:v>
                </c:pt>
                <c:pt idx="26873">
                  <c:v>106.80119999999999</c:v>
                </c:pt>
                <c:pt idx="26874">
                  <c:v>106.806</c:v>
                </c:pt>
                <c:pt idx="26875">
                  <c:v>106.8108</c:v>
                </c:pt>
                <c:pt idx="26876">
                  <c:v>106.8156</c:v>
                </c:pt>
                <c:pt idx="26877">
                  <c:v>106.82039999999999</c:v>
                </c:pt>
                <c:pt idx="26878">
                  <c:v>106.8252</c:v>
                </c:pt>
                <c:pt idx="26879">
                  <c:v>106.82990000000001</c:v>
                </c:pt>
                <c:pt idx="26880">
                  <c:v>106.8347</c:v>
                </c:pt>
                <c:pt idx="26881">
                  <c:v>106.8395</c:v>
                </c:pt>
                <c:pt idx="26882">
                  <c:v>106.8443</c:v>
                </c:pt>
                <c:pt idx="26883">
                  <c:v>106.84910000000001</c:v>
                </c:pt>
                <c:pt idx="26884">
                  <c:v>106.8539</c:v>
                </c:pt>
                <c:pt idx="26885">
                  <c:v>106.8586</c:v>
                </c:pt>
                <c:pt idx="26886">
                  <c:v>106.8634</c:v>
                </c:pt>
                <c:pt idx="26887">
                  <c:v>106.8682</c:v>
                </c:pt>
                <c:pt idx="26888">
                  <c:v>106.87299999999999</c:v>
                </c:pt>
                <c:pt idx="26889">
                  <c:v>106.87779999999999</c:v>
                </c:pt>
                <c:pt idx="26890">
                  <c:v>106.88250000000001</c:v>
                </c:pt>
                <c:pt idx="26891">
                  <c:v>106.88730000000001</c:v>
                </c:pt>
                <c:pt idx="26892">
                  <c:v>106.8921</c:v>
                </c:pt>
                <c:pt idx="26893">
                  <c:v>106.8969</c:v>
                </c:pt>
                <c:pt idx="26894">
                  <c:v>106.90170000000001</c:v>
                </c:pt>
                <c:pt idx="26895">
                  <c:v>106.90650000000001</c:v>
                </c:pt>
                <c:pt idx="26896">
                  <c:v>106.91119999999999</c:v>
                </c:pt>
                <c:pt idx="26897">
                  <c:v>106.916</c:v>
                </c:pt>
                <c:pt idx="26898">
                  <c:v>106.9208</c:v>
                </c:pt>
                <c:pt idx="26899">
                  <c:v>106.92559999999999</c:v>
                </c:pt>
                <c:pt idx="26900">
                  <c:v>106.93039999999999</c:v>
                </c:pt>
                <c:pt idx="26901">
                  <c:v>106.93519999999999</c:v>
                </c:pt>
                <c:pt idx="26902">
                  <c:v>106.93990000000001</c:v>
                </c:pt>
                <c:pt idx="26903">
                  <c:v>106.9447</c:v>
                </c:pt>
                <c:pt idx="26904">
                  <c:v>106.9495</c:v>
                </c:pt>
                <c:pt idx="26905">
                  <c:v>106.9543</c:v>
                </c:pt>
                <c:pt idx="26906">
                  <c:v>106.95910000000001</c:v>
                </c:pt>
                <c:pt idx="26907">
                  <c:v>106.96379999999999</c:v>
                </c:pt>
                <c:pt idx="26908">
                  <c:v>106.9686</c:v>
                </c:pt>
                <c:pt idx="26909">
                  <c:v>106.9734</c:v>
                </c:pt>
                <c:pt idx="26910">
                  <c:v>106.9782</c:v>
                </c:pt>
                <c:pt idx="26911">
                  <c:v>106.98299999999999</c:v>
                </c:pt>
                <c:pt idx="26912">
                  <c:v>106.98779999999999</c:v>
                </c:pt>
                <c:pt idx="26913">
                  <c:v>106.99250000000001</c:v>
                </c:pt>
                <c:pt idx="26914">
                  <c:v>106.99730000000001</c:v>
                </c:pt>
                <c:pt idx="26915">
                  <c:v>107.0021</c:v>
                </c:pt>
                <c:pt idx="26916">
                  <c:v>107.0069</c:v>
                </c:pt>
                <c:pt idx="26917">
                  <c:v>107.0117</c:v>
                </c:pt>
                <c:pt idx="26918">
                  <c:v>107.01649999999999</c:v>
                </c:pt>
                <c:pt idx="26919">
                  <c:v>107.02119999999999</c:v>
                </c:pt>
                <c:pt idx="26920">
                  <c:v>107.026</c:v>
                </c:pt>
                <c:pt idx="26921">
                  <c:v>107.0308</c:v>
                </c:pt>
                <c:pt idx="26922">
                  <c:v>107.03559999999999</c:v>
                </c:pt>
                <c:pt idx="26923">
                  <c:v>107.04039999999999</c:v>
                </c:pt>
                <c:pt idx="26924">
                  <c:v>107.04510000000001</c:v>
                </c:pt>
                <c:pt idx="26925">
                  <c:v>107.04990000000001</c:v>
                </c:pt>
                <c:pt idx="26926">
                  <c:v>107.0547</c:v>
                </c:pt>
                <c:pt idx="26927">
                  <c:v>107.0595</c:v>
                </c:pt>
                <c:pt idx="26928">
                  <c:v>107.0643</c:v>
                </c:pt>
                <c:pt idx="26929">
                  <c:v>107.06910000000001</c:v>
                </c:pt>
                <c:pt idx="26930">
                  <c:v>107.07379999999999</c:v>
                </c:pt>
                <c:pt idx="26931">
                  <c:v>107.07859999999999</c:v>
                </c:pt>
                <c:pt idx="26932">
                  <c:v>107.0834</c:v>
                </c:pt>
                <c:pt idx="26933">
                  <c:v>107.0882</c:v>
                </c:pt>
                <c:pt idx="26934">
                  <c:v>107.09299999999999</c:v>
                </c:pt>
                <c:pt idx="26935">
                  <c:v>107.0977</c:v>
                </c:pt>
                <c:pt idx="26936">
                  <c:v>107.10250000000001</c:v>
                </c:pt>
                <c:pt idx="26937">
                  <c:v>107.10730000000001</c:v>
                </c:pt>
                <c:pt idx="26938">
                  <c:v>107.1121</c:v>
                </c:pt>
                <c:pt idx="26939">
                  <c:v>107.1169</c:v>
                </c:pt>
                <c:pt idx="26940">
                  <c:v>107.1217</c:v>
                </c:pt>
                <c:pt idx="26941">
                  <c:v>107.12639999999999</c:v>
                </c:pt>
                <c:pt idx="26942">
                  <c:v>107.13119999999999</c:v>
                </c:pt>
                <c:pt idx="26943">
                  <c:v>107.136</c:v>
                </c:pt>
                <c:pt idx="26944">
                  <c:v>107.1408</c:v>
                </c:pt>
                <c:pt idx="26945">
                  <c:v>107.14559999999999</c:v>
                </c:pt>
                <c:pt idx="26946">
                  <c:v>107.1503</c:v>
                </c:pt>
                <c:pt idx="26947">
                  <c:v>107.1551</c:v>
                </c:pt>
                <c:pt idx="26948">
                  <c:v>107.15990000000001</c:v>
                </c:pt>
                <c:pt idx="26949">
                  <c:v>107.1647</c:v>
                </c:pt>
                <c:pt idx="26950">
                  <c:v>107.1695</c:v>
                </c:pt>
                <c:pt idx="26951">
                  <c:v>107.1743</c:v>
                </c:pt>
                <c:pt idx="26952">
                  <c:v>107.179</c:v>
                </c:pt>
                <c:pt idx="26953">
                  <c:v>107.18379999999999</c:v>
                </c:pt>
                <c:pt idx="26954">
                  <c:v>107.18859999999999</c:v>
                </c:pt>
                <c:pt idx="26955">
                  <c:v>107.1934</c:v>
                </c:pt>
                <c:pt idx="26956">
                  <c:v>107.1982</c:v>
                </c:pt>
                <c:pt idx="26957">
                  <c:v>107.203</c:v>
                </c:pt>
                <c:pt idx="26958">
                  <c:v>107.2077</c:v>
                </c:pt>
                <c:pt idx="26959">
                  <c:v>107.21250000000001</c:v>
                </c:pt>
                <c:pt idx="26960">
                  <c:v>107.21729999999999</c:v>
                </c:pt>
                <c:pt idx="26961">
                  <c:v>107.2221</c:v>
                </c:pt>
                <c:pt idx="26962">
                  <c:v>107.2269</c:v>
                </c:pt>
                <c:pt idx="26963">
                  <c:v>107.2316</c:v>
                </c:pt>
                <c:pt idx="26964">
                  <c:v>107.23639999999999</c:v>
                </c:pt>
                <c:pt idx="26965">
                  <c:v>107.24119999999999</c:v>
                </c:pt>
                <c:pt idx="26966">
                  <c:v>107.246</c:v>
                </c:pt>
                <c:pt idx="26967">
                  <c:v>107.2508</c:v>
                </c:pt>
                <c:pt idx="26968">
                  <c:v>107.2556</c:v>
                </c:pt>
                <c:pt idx="26969">
                  <c:v>107.2603</c:v>
                </c:pt>
                <c:pt idx="26970">
                  <c:v>107.2651</c:v>
                </c:pt>
                <c:pt idx="26971">
                  <c:v>107.26990000000001</c:v>
                </c:pt>
                <c:pt idx="26972">
                  <c:v>107.2747</c:v>
                </c:pt>
                <c:pt idx="26973">
                  <c:v>107.2795</c:v>
                </c:pt>
                <c:pt idx="26974">
                  <c:v>107.2842</c:v>
                </c:pt>
                <c:pt idx="26975">
                  <c:v>107.289</c:v>
                </c:pt>
                <c:pt idx="26976">
                  <c:v>107.29379999999999</c:v>
                </c:pt>
                <c:pt idx="26977">
                  <c:v>107.29859999999999</c:v>
                </c:pt>
                <c:pt idx="26978">
                  <c:v>107.3034</c:v>
                </c:pt>
                <c:pt idx="26979">
                  <c:v>107.3082</c:v>
                </c:pt>
                <c:pt idx="26980">
                  <c:v>107.3129</c:v>
                </c:pt>
                <c:pt idx="26981">
                  <c:v>107.3177</c:v>
                </c:pt>
                <c:pt idx="26982">
                  <c:v>107.32250000000001</c:v>
                </c:pt>
                <c:pt idx="26983">
                  <c:v>107.32729999999999</c:v>
                </c:pt>
                <c:pt idx="26984">
                  <c:v>107.3321</c:v>
                </c:pt>
                <c:pt idx="26985">
                  <c:v>107.3369</c:v>
                </c:pt>
                <c:pt idx="26986">
                  <c:v>107.3416</c:v>
                </c:pt>
                <c:pt idx="26987">
                  <c:v>107.34639999999999</c:v>
                </c:pt>
                <c:pt idx="26988">
                  <c:v>107.35119999999999</c:v>
                </c:pt>
                <c:pt idx="26989">
                  <c:v>107.35599999999999</c:v>
                </c:pt>
                <c:pt idx="26990">
                  <c:v>107.36080000000001</c:v>
                </c:pt>
                <c:pt idx="26991">
                  <c:v>107.3655</c:v>
                </c:pt>
                <c:pt idx="26992">
                  <c:v>107.3703</c:v>
                </c:pt>
                <c:pt idx="26993">
                  <c:v>107.3751</c:v>
                </c:pt>
                <c:pt idx="26994">
                  <c:v>107.37990000000001</c:v>
                </c:pt>
                <c:pt idx="26995">
                  <c:v>107.3847</c:v>
                </c:pt>
                <c:pt idx="26996">
                  <c:v>107.3895</c:v>
                </c:pt>
                <c:pt idx="26997">
                  <c:v>107.3942</c:v>
                </c:pt>
                <c:pt idx="26998">
                  <c:v>107.399</c:v>
                </c:pt>
                <c:pt idx="26999">
                  <c:v>107.40379999999999</c:v>
                </c:pt>
                <c:pt idx="27000">
                  <c:v>107.40860000000001</c:v>
                </c:pt>
                <c:pt idx="27001">
                  <c:v>107.41340000000001</c:v>
                </c:pt>
                <c:pt idx="27002">
                  <c:v>107.4181</c:v>
                </c:pt>
                <c:pt idx="27003">
                  <c:v>107.4229</c:v>
                </c:pt>
                <c:pt idx="27004">
                  <c:v>107.4277</c:v>
                </c:pt>
                <c:pt idx="27005">
                  <c:v>107.4325</c:v>
                </c:pt>
                <c:pt idx="27006">
                  <c:v>107.43729999999999</c:v>
                </c:pt>
                <c:pt idx="27007">
                  <c:v>107.4421</c:v>
                </c:pt>
                <c:pt idx="27008">
                  <c:v>107.4468</c:v>
                </c:pt>
                <c:pt idx="27009">
                  <c:v>107.4516</c:v>
                </c:pt>
                <c:pt idx="27010">
                  <c:v>107.45639999999999</c:v>
                </c:pt>
                <c:pt idx="27011">
                  <c:v>107.46120000000001</c:v>
                </c:pt>
                <c:pt idx="27012">
                  <c:v>107.46600000000001</c:v>
                </c:pt>
                <c:pt idx="27013">
                  <c:v>107.47080000000001</c:v>
                </c:pt>
                <c:pt idx="27014">
                  <c:v>107.4755</c:v>
                </c:pt>
                <c:pt idx="27015">
                  <c:v>107.4803</c:v>
                </c:pt>
                <c:pt idx="27016">
                  <c:v>107.4851</c:v>
                </c:pt>
                <c:pt idx="27017">
                  <c:v>107.48990000000001</c:v>
                </c:pt>
                <c:pt idx="27018">
                  <c:v>107.49469999999999</c:v>
                </c:pt>
                <c:pt idx="27019">
                  <c:v>107.49939999999999</c:v>
                </c:pt>
                <c:pt idx="27020">
                  <c:v>107.5042</c:v>
                </c:pt>
                <c:pt idx="27021">
                  <c:v>107.509</c:v>
                </c:pt>
                <c:pt idx="27022">
                  <c:v>107.5138</c:v>
                </c:pt>
                <c:pt idx="27023">
                  <c:v>107.51860000000001</c:v>
                </c:pt>
                <c:pt idx="27024">
                  <c:v>107.52340000000001</c:v>
                </c:pt>
                <c:pt idx="27025">
                  <c:v>107.52809999999999</c:v>
                </c:pt>
                <c:pt idx="27026">
                  <c:v>107.5329</c:v>
                </c:pt>
                <c:pt idx="27027">
                  <c:v>107.5377</c:v>
                </c:pt>
                <c:pt idx="27028">
                  <c:v>107.5425</c:v>
                </c:pt>
                <c:pt idx="27029">
                  <c:v>107.54729999999999</c:v>
                </c:pt>
                <c:pt idx="27030">
                  <c:v>107.5521</c:v>
                </c:pt>
                <c:pt idx="27031">
                  <c:v>107.5568</c:v>
                </c:pt>
                <c:pt idx="27032">
                  <c:v>107.5616</c:v>
                </c:pt>
                <c:pt idx="27033">
                  <c:v>107.5664</c:v>
                </c:pt>
                <c:pt idx="27034">
                  <c:v>107.5712</c:v>
                </c:pt>
                <c:pt idx="27035">
                  <c:v>107.57600000000001</c:v>
                </c:pt>
                <c:pt idx="27036">
                  <c:v>107.58070000000001</c:v>
                </c:pt>
                <c:pt idx="27037">
                  <c:v>107.5855</c:v>
                </c:pt>
                <c:pt idx="27038">
                  <c:v>107.5903</c:v>
                </c:pt>
                <c:pt idx="27039">
                  <c:v>107.5951</c:v>
                </c:pt>
                <c:pt idx="27040">
                  <c:v>107.59990000000001</c:v>
                </c:pt>
                <c:pt idx="27041">
                  <c:v>107.60469999999999</c:v>
                </c:pt>
                <c:pt idx="27042">
                  <c:v>107.60939999999999</c:v>
                </c:pt>
                <c:pt idx="27043">
                  <c:v>107.6142</c:v>
                </c:pt>
                <c:pt idx="27044">
                  <c:v>107.619</c:v>
                </c:pt>
                <c:pt idx="27045">
                  <c:v>107.6238</c:v>
                </c:pt>
                <c:pt idx="27046">
                  <c:v>107.62860000000001</c:v>
                </c:pt>
                <c:pt idx="27047">
                  <c:v>107.63330000000001</c:v>
                </c:pt>
                <c:pt idx="27048">
                  <c:v>107.63809999999999</c:v>
                </c:pt>
                <c:pt idx="27049">
                  <c:v>107.6429</c:v>
                </c:pt>
                <c:pt idx="27050">
                  <c:v>107.6477</c:v>
                </c:pt>
                <c:pt idx="27051">
                  <c:v>107.6525</c:v>
                </c:pt>
                <c:pt idx="27052">
                  <c:v>107.65729999999999</c:v>
                </c:pt>
                <c:pt idx="27053">
                  <c:v>107.66199999999999</c:v>
                </c:pt>
                <c:pt idx="27054">
                  <c:v>107.66679999999999</c:v>
                </c:pt>
                <c:pt idx="27055">
                  <c:v>107.67160000000001</c:v>
                </c:pt>
                <c:pt idx="27056">
                  <c:v>107.6764</c:v>
                </c:pt>
                <c:pt idx="27057">
                  <c:v>107.6812</c:v>
                </c:pt>
                <c:pt idx="27058">
                  <c:v>107.68600000000001</c:v>
                </c:pt>
                <c:pt idx="27059">
                  <c:v>107.69070000000001</c:v>
                </c:pt>
                <c:pt idx="27060">
                  <c:v>107.6955</c:v>
                </c:pt>
                <c:pt idx="27061">
                  <c:v>107.7003</c:v>
                </c:pt>
                <c:pt idx="27062">
                  <c:v>107.7051</c:v>
                </c:pt>
                <c:pt idx="27063">
                  <c:v>107.70989999999999</c:v>
                </c:pt>
                <c:pt idx="27064">
                  <c:v>107.71459999999999</c:v>
                </c:pt>
                <c:pt idx="27065">
                  <c:v>107.71940000000001</c:v>
                </c:pt>
                <c:pt idx="27066">
                  <c:v>107.72420000000001</c:v>
                </c:pt>
                <c:pt idx="27067">
                  <c:v>107.729</c:v>
                </c:pt>
                <c:pt idx="27068">
                  <c:v>107.7338</c:v>
                </c:pt>
                <c:pt idx="27069">
                  <c:v>107.73860000000001</c:v>
                </c:pt>
                <c:pt idx="27070">
                  <c:v>107.7433</c:v>
                </c:pt>
                <c:pt idx="27071">
                  <c:v>107.74809999999999</c:v>
                </c:pt>
                <c:pt idx="27072">
                  <c:v>107.7529</c:v>
                </c:pt>
                <c:pt idx="27073">
                  <c:v>107.7577</c:v>
                </c:pt>
                <c:pt idx="27074">
                  <c:v>107.7625</c:v>
                </c:pt>
                <c:pt idx="27075">
                  <c:v>107.76719999999999</c:v>
                </c:pt>
                <c:pt idx="27076">
                  <c:v>107.77200000000001</c:v>
                </c:pt>
                <c:pt idx="27077">
                  <c:v>107.77680000000001</c:v>
                </c:pt>
                <c:pt idx="27078">
                  <c:v>107.78160000000001</c:v>
                </c:pt>
                <c:pt idx="27079">
                  <c:v>107.7864</c:v>
                </c:pt>
                <c:pt idx="27080">
                  <c:v>107.7912</c:v>
                </c:pt>
                <c:pt idx="27081">
                  <c:v>107.7959</c:v>
                </c:pt>
                <c:pt idx="27082">
                  <c:v>107.80070000000001</c:v>
                </c:pt>
                <c:pt idx="27083">
                  <c:v>107.80549999999999</c:v>
                </c:pt>
                <c:pt idx="27084">
                  <c:v>107.8103</c:v>
                </c:pt>
                <c:pt idx="27085">
                  <c:v>107.8151</c:v>
                </c:pt>
                <c:pt idx="27086">
                  <c:v>107.81979999999999</c:v>
                </c:pt>
                <c:pt idx="27087">
                  <c:v>107.8246</c:v>
                </c:pt>
                <c:pt idx="27088">
                  <c:v>107.82940000000001</c:v>
                </c:pt>
                <c:pt idx="27089">
                  <c:v>107.83420000000001</c:v>
                </c:pt>
                <c:pt idx="27090">
                  <c:v>107.839</c:v>
                </c:pt>
                <c:pt idx="27091">
                  <c:v>107.8438</c:v>
                </c:pt>
                <c:pt idx="27092">
                  <c:v>107.8485</c:v>
                </c:pt>
                <c:pt idx="27093">
                  <c:v>107.8533</c:v>
                </c:pt>
                <c:pt idx="27094">
                  <c:v>107.85809999999999</c:v>
                </c:pt>
                <c:pt idx="27095">
                  <c:v>107.8629</c:v>
                </c:pt>
                <c:pt idx="27096">
                  <c:v>107.8677</c:v>
                </c:pt>
                <c:pt idx="27097">
                  <c:v>107.8725</c:v>
                </c:pt>
                <c:pt idx="27098">
                  <c:v>107.8772</c:v>
                </c:pt>
                <c:pt idx="27099">
                  <c:v>107.88200000000001</c:v>
                </c:pt>
                <c:pt idx="27100">
                  <c:v>107.88680000000001</c:v>
                </c:pt>
                <c:pt idx="27101">
                  <c:v>107.89160000000001</c:v>
                </c:pt>
                <c:pt idx="27102">
                  <c:v>107.8964</c:v>
                </c:pt>
                <c:pt idx="27103">
                  <c:v>107.9011</c:v>
                </c:pt>
                <c:pt idx="27104">
                  <c:v>107.9059</c:v>
                </c:pt>
                <c:pt idx="27105">
                  <c:v>107.91069999999999</c:v>
                </c:pt>
                <c:pt idx="27106">
                  <c:v>107.91549999999999</c:v>
                </c:pt>
                <c:pt idx="27107">
                  <c:v>107.9203</c:v>
                </c:pt>
                <c:pt idx="27108">
                  <c:v>107.9251</c:v>
                </c:pt>
                <c:pt idx="27109">
                  <c:v>107.9298</c:v>
                </c:pt>
                <c:pt idx="27110">
                  <c:v>107.9346</c:v>
                </c:pt>
                <c:pt idx="27111">
                  <c:v>107.93940000000001</c:v>
                </c:pt>
                <c:pt idx="27112">
                  <c:v>107.94420000000001</c:v>
                </c:pt>
                <c:pt idx="27113">
                  <c:v>107.949</c:v>
                </c:pt>
                <c:pt idx="27114">
                  <c:v>107.9537</c:v>
                </c:pt>
                <c:pt idx="27115">
                  <c:v>107.9585</c:v>
                </c:pt>
                <c:pt idx="27116">
                  <c:v>107.9633</c:v>
                </c:pt>
                <c:pt idx="27117">
                  <c:v>107.96809999999999</c:v>
                </c:pt>
                <c:pt idx="27118">
                  <c:v>107.9729</c:v>
                </c:pt>
                <c:pt idx="27119">
                  <c:v>107.9777</c:v>
                </c:pt>
                <c:pt idx="27120">
                  <c:v>107.98240000000001</c:v>
                </c:pt>
                <c:pt idx="27121">
                  <c:v>107.9872</c:v>
                </c:pt>
                <c:pt idx="27122">
                  <c:v>107.992</c:v>
                </c:pt>
                <c:pt idx="27123">
                  <c:v>107.99680000000001</c:v>
                </c:pt>
                <c:pt idx="27124">
                  <c:v>108.0016</c:v>
                </c:pt>
                <c:pt idx="27125">
                  <c:v>108.0064</c:v>
                </c:pt>
                <c:pt idx="27126">
                  <c:v>108.0111</c:v>
                </c:pt>
                <c:pt idx="27127">
                  <c:v>108.0159</c:v>
                </c:pt>
                <c:pt idx="27128">
                  <c:v>108.02069999999999</c:v>
                </c:pt>
                <c:pt idx="27129">
                  <c:v>108.02549999999999</c:v>
                </c:pt>
                <c:pt idx="27130">
                  <c:v>108.0303</c:v>
                </c:pt>
                <c:pt idx="27131">
                  <c:v>108.0351</c:v>
                </c:pt>
                <c:pt idx="27132">
                  <c:v>108.0398</c:v>
                </c:pt>
                <c:pt idx="27133">
                  <c:v>108.0446</c:v>
                </c:pt>
                <c:pt idx="27134">
                  <c:v>108.04940000000001</c:v>
                </c:pt>
                <c:pt idx="27135">
                  <c:v>108.05420000000001</c:v>
                </c:pt>
                <c:pt idx="27136">
                  <c:v>108.059</c:v>
                </c:pt>
                <c:pt idx="27137">
                  <c:v>108.0637</c:v>
                </c:pt>
                <c:pt idx="27138">
                  <c:v>108.0685</c:v>
                </c:pt>
                <c:pt idx="27139">
                  <c:v>108.0733</c:v>
                </c:pt>
                <c:pt idx="27140">
                  <c:v>108.07809999999999</c:v>
                </c:pt>
                <c:pt idx="27141">
                  <c:v>108.0829</c:v>
                </c:pt>
                <c:pt idx="27142">
                  <c:v>108.0877</c:v>
                </c:pt>
                <c:pt idx="27143">
                  <c:v>108.09240000000001</c:v>
                </c:pt>
                <c:pt idx="27144">
                  <c:v>108.0972</c:v>
                </c:pt>
                <c:pt idx="27145">
                  <c:v>108.102</c:v>
                </c:pt>
                <c:pt idx="27146">
                  <c:v>108.10680000000001</c:v>
                </c:pt>
                <c:pt idx="27147">
                  <c:v>108.1116</c:v>
                </c:pt>
                <c:pt idx="27148">
                  <c:v>108.1163</c:v>
                </c:pt>
                <c:pt idx="27149">
                  <c:v>108.1211</c:v>
                </c:pt>
                <c:pt idx="27150">
                  <c:v>108.1259</c:v>
                </c:pt>
                <c:pt idx="27151">
                  <c:v>108.13069999999999</c:v>
                </c:pt>
                <c:pt idx="27152">
                  <c:v>108.13549999999999</c:v>
                </c:pt>
                <c:pt idx="27153">
                  <c:v>108.1403</c:v>
                </c:pt>
                <c:pt idx="27154">
                  <c:v>108.14500000000001</c:v>
                </c:pt>
                <c:pt idx="27155">
                  <c:v>108.1498</c:v>
                </c:pt>
                <c:pt idx="27156">
                  <c:v>108.1546</c:v>
                </c:pt>
                <c:pt idx="27157">
                  <c:v>108.15940000000001</c:v>
                </c:pt>
                <c:pt idx="27158">
                  <c:v>108.16420000000001</c:v>
                </c:pt>
                <c:pt idx="27159">
                  <c:v>108.16889999999999</c:v>
                </c:pt>
                <c:pt idx="27160">
                  <c:v>108.1737</c:v>
                </c:pt>
                <c:pt idx="27161">
                  <c:v>108.1785</c:v>
                </c:pt>
                <c:pt idx="27162">
                  <c:v>108.1833</c:v>
                </c:pt>
                <c:pt idx="27163">
                  <c:v>108.18809999999999</c:v>
                </c:pt>
                <c:pt idx="27164">
                  <c:v>108.19289999999999</c:v>
                </c:pt>
                <c:pt idx="27165">
                  <c:v>108.19760000000001</c:v>
                </c:pt>
                <c:pt idx="27166">
                  <c:v>108.2024</c:v>
                </c:pt>
                <c:pt idx="27167">
                  <c:v>108.2072</c:v>
                </c:pt>
                <c:pt idx="27168">
                  <c:v>108.212</c:v>
                </c:pt>
                <c:pt idx="27169">
                  <c:v>108.21680000000001</c:v>
                </c:pt>
                <c:pt idx="27170">
                  <c:v>108.2216</c:v>
                </c:pt>
                <c:pt idx="27171">
                  <c:v>108.22629999999999</c:v>
                </c:pt>
                <c:pt idx="27172">
                  <c:v>108.2311</c:v>
                </c:pt>
                <c:pt idx="27173">
                  <c:v>108.2359</c:v>
                </c:pt>
                <c:pt idx="27174">
                  <c:v>108.24069999999999</c:v>
                </c:pt>
                <c:pt idx="27175">
                  <c:v>108.24549999999999</c:v>
                </c:pt>
                <c:pt idx="27176">
                  <c:v>108.25020000000001</c:v>
                </c:pt>
                <c:pt idx="27177">
                  <c:v>108.25500000000001</c:v>
                </c:pt>
                <c:pt idx="27178">
                  <c:v>108.2598</c:v>
                </c:pt>
                <c:pt idx="27179">
                  <c:v>108.2646</c:v>
                </c:pt>
                <c:pt idx="27180">
                  <c:v>108.2694</c:v>
                </c:pt>
                <c:pt idx="27181">
                  <c:v>108.27420000000001</c:v>
                </c:pt>
                <c:pt idx="27182">
                  <c:v>108.27889999999999</c:v>
                </c:pt>
                <c:pt idx="27183">
                  <c:v>108.2837</c:v>
                </c:pt>
                <c:pt idx="27184">
                  <c:v>108.2885</c:v>
                </c:pt>
                <c:pt idx="27185">
                  <c:v>108.2933</c:v>
                </c:pt>
                <c:pt idx="27186">
                  <c:v>108.29809999999999</c:v>
                </c:pt>
                <c:pt idx="27187">
                  <c:v>108.3028</c:v>
                </c:pt>
                <c:pt idx="27188">
                  <c:v>108.30760000000001</c:v>
                </c:pt>
                <c:pt idx="27189">
                  <c:v>108.3124</c:v>
                </c:pt>
                <c:pt idx="27190">
                  <c:v>108.3172</c:v>
                </c:pt>
                <c:pt idx="27191">
                  <c:v>108.322</c:v>
                </c:pt>
                <c:pt idx="27192">
                  <c:v>108.32680000000001</c:v>
                </c:pt>
                <c:pt idx="27193">
                  <c:v>108.33149999999999</c:v>
                </c:pt>
                <c:pt idx="27194">
                  <c:v>108.33629999999999</c:v>
                </c:pt>
                <c:pt idx="27195">
                  <c:v>108.3411</c:v>
                </c:pt>
                <c:pt idx="27196">
                  <c:v>108.3459</c:v>
                </c:pt>
                <c:pt idx="27197">
                  <c:v>108.35069999999999</c:v>
                </c:pt>
                <c:pt idx="27198">
                  <c:v>108.3554</c:v>
                </c:pt>
                <c:pt idx="27199">
                  <c:v>108.36020000000001</c:v>
                </c:pt>
                <c:pt idx="27200">
                  <c:v>108.36500000000001</c:v>
                </c:pt>
                <c:pt idx="27201">
                  <c:v>108.3698</c:v>
                </c:pt>
                <c:pt idx="27202">
                  <c:v>108.3746</c:v>
                </c:pt>
                <c:pt idx="27203">
                  <c:v>108.3794</c:v>
                </c:pt>
                <c:pt idx="27204">
                  <c:v>108.3841</c:v>
                </c:pt>
                <c:pt idx="27205">
                  <c:v>108.38889999999999</c:v>
                </c:pt>
                <c:pt idx="27206">
                  <c:v>108.3937</c:v>
                </c:pt>
                <c:pt idx="27207">
                  <c:v>108.3985</c:v>
                </c:pt>
                <c:pt idx="27208">
                  <c:v>108.40329999999999</c:v>
                </c:pt>
                <c:pt idx="27209">
                  <c:v>108.40809999999999</c:v>
                </c:pt>
                <c:pt idx="27210">
                  <c:v>108.4128</c:v>
                </c:pt>
                <c:pt idx="27211">
                  <c:v>108.41760000000001</c:v>
                </c:pt>
                <c:pt idx="27212">
                  <c:v>108.4224</c:v>
                </c:pt>
                <c:pt idx="27213">
                  <c:v>108.4272</c:v>
                </c:pt>
                <c:pt idx="27214">
                  <c:v>108.432</c:v>
                </c:pt>
                <c:pt idx="27215">
                  <c:v>108.4367</c:v>
                </c:pt>
                <c:pt idx="27216">
                  <c:v>108.44149999999999</c:v>
                </c:pt>
                <c:pt idx="27217">
                  <c:v>108.44629999999999</c:v>
                </c:pt>
                <c:pt idx="27218">
                  <c:v>108.4511</c:v>
                </c:pt>
                <c:pt idx="27219">
                  <c:v>108.4559</c:v>
                </c:pt>
                <c:pt idx="27220">
                  <c:v>108.46069999999999</c:v>
                </c:pt>
                <c:pt idx="27221">
                  <c:v>108.4654</c:v>
                </c:pt>
                <c:pt idx="27222">
                  <c:v>108.47020000000001</c:v>
                </c:pt>
                <c:pt idx="27223">
                  <c:v>108.47500000000001</c:v>
                </c:pt>
                <c:pt idx="27224">
                  <c:v>108.4798</c:v>
                </c:pt>
                <c:pt idx="27225">
                  <c:v>108.4846</c:v>
                </c:pt>
                <c:pt idx="27226">
                  <c:v>108.4893</c:v>
                </c:pt>
                <c:pt idx="27227">
                  <c:v>108.4941</c:v>
                </c:pt>
                <c:pt idx="27228">
                  <c:v>108.49889999999999</c:v>
                </c:pt>
                <c:pt idx="27229">
                  <c:v>108.50369999999999</c:v>
                </c:pt>
                <c:pt idx="27230">
                  <c:v>108.5085</c:v>
                </c:pt>
                <c:pt idx="27231">
                  <c:v>108.51329999999999</c:v>
                </c:pt>
                <c:pt idx="27232">
                  <c:v>108.518</c:v>
                </c:pt>
                <c:pt idx="27233">
                  <c:v>108.5228</c:v>
                </c:pt>
                <c:pt idx="27234">
                  <c:v>108.52760000000001</c:v>
                </c:pt>
                <c:pt idx="27235">
                  <c:v>108.5324</c:v>
                </c:pt>
                <c:pt idx="27236">
                  <c:v>108.5372</c:v>
                </c:pt>
                <c:pt idx="27237">
                  <c:v>108.542</c:v>
                </c:pt>
                <c:pt idx="27238">
                  <c:v>108.5467</c:v>
                </c:pt>
                <c:pt idx="27239">
                  <c:v>108.55149999999999</c:v>
                </c:pt>
                <c:pt idx="27240">
                  <c:v>108.55629999999999</c:v>
                </c:pt>
                <c:pt idx="27241">
                  <c:v>108.5611</c:v>
                </c:pt>
                <c:pt idx="27242">
                  <c:v>108.56590000000001</c:v>
                </c:pt>
                <c:pt idx="27243">
                  <c:v>108.5707</c:v>
                </c:pt>
                <c:pt idx="27244">
                  <c:v>108.5754</c:v>
                </c:pt>
                <c:pt idx="27245">
                  <c:v>108.5802</c:v>
                </c:pt>
                <c:pt idx="27246">
                  <c:v>108.58500000000001</c:v>
                </c:pt>
                <c:pt idx="27247">
                  <c:v>108.5898</c:v>
                </c:pt>
                <c:pt idx="27248">
                  <c:v>108.5946</c:v>
                </c:pt>
                <c:pt idx="27249">
                  <c:v>108.5993</c:v>
                </c:pt>
                <c:pt idx="27250">
                  <c:v>108.60409999999999</c:v>
                </c:pt>
                <c:pt idx="27251">
                  <c:v>108.60889999999999</c:v>
                </c:pt>
                <c:pt idx="27252">
                  <c:v>108.61369999999999</c:v>
                </c:pt>
                <c:pt idx="27253">
                  <c:v>108.61850000000001</c:v>
                </c:pt>
                <c:pt idx="27254">
                  <c:v>108.6233</c:v>
                </c:pt>
                <c:pt idx="27255">
                  <c:v>108.628</c:v>
                </c:pt>
                <c:pt idx="27256">
                  <c:v>108.6328</c:v>
                </c:pt>
                <c:pt idx="27257">
                  <c:v>108.63760000000001</c:v>
                </c:pt>
                <c:pt idx="27258">
                  <c:v>108.64239999999999</c:v>
                </c:pt>
                <c:pt idx="27259">
                  <c:v>108.6472</c:v>
                </c:pt>
                <c:pt idx="27260">
                  <c:v>108.6519</c:v>
                </c:pt>
                <c:pt idx="27261">
                  <c:v>108.6567</c:v>
                </c:pt>
                <c:pt idx="27262">
                  <c:v>108.66149999999999</c:v>
                </c:pt>
                <c:pt idx="27263">
                  <c:v>108.66629999999999</c:v>
                </c:pt>
                <c:pt idx="27264">
                  <c:v>108.67110000000001</c:v>
                </c:pt>
                <c:pt idx="27265">
                  <c:v>108.67590000000001</c:v>
                </c:pt>
                <c:pt idx="27266">
                  <c:v>108.6806</c:v>
                </c:pt>
                <c:pt idx="27267">
                  <c:v>108.6854</c:v>
                </c:pt>
                <c:pt idx="27268">
                  <c:v>108.6902</c:v>
                </c:pt>
                <c:pt idx="27269">
                  <c:v>108.69499999999999</c:v>
                </c:pt>
                <c:pt idx="27270">
                  <c:v>108.6998</c:v>
                </c:pt>
                <c:pt idx="27271">
                  <c:v>108.7045</c:v>
                </c:pt>
                <c:pt idx="27272">
                  <c:v>108.7093</c:v>
                </c:pt>
                <c:pt idx="27273">
                  <c:v>108.71409999999999</c:v>
                </c:pt>
                <c:pt idx="27274">
                  <c:v>108.71889999999999</c:v>
                </c:pt>
                <c:pt idx="27275">
                  <c:v>108.72370000000001</c:v>
                </c:pt>
                <c:pt idx="27276">
                  <c:v>108.72850000000001</c:v>
                </c:pt>
                <c:pt idx="27277">
                  <c:v>108.7332</c:v>
                </c:pt>
                <c:pt idx="27278">
                  <c:v>108.738</c:v>
                </c:pt>
                <c:pt idx="27279">
                  <c:v>108.7428</c:v>
                </c:pt>
                <c:pt idx="27280">
                  <c:v>108.74760000000001</c:v>
                </c:pt>
                <c:pt idx="27281">
                  <c:v>108.75239999999999</c:v>
                </c:pt>
                <c:pt idx="27282">
                  <c:v>108.7572</c:v>
                </c:pt>
                <c:pt idx="27283">
                  <c:v>108.7619</c:v>
                </c:pt>
                <c:pt idx="27284">
                  <c:v>108.7667</c:v>
                </c:pt>
                <c:pt idx="27285">
                  <c:v>108.77149999999999</c:v>
                </c:pt>
                <c:pt idx="27286">
                  <c:v>108.77630000000001</c:v>
                </c:pt>
                <c:pt idx="27287">
                  <c:v>108.78110000000001</c:v>
                </c:pt>
                <c:pt idx="27288">
                  <c:v>108.78580000000001</c:v>
                </c:pt>
                <c:pt idx="27289">
                  <c:v>108.7906</c:v>
                </c:pt>
                <c:pt idx="27290">
                  <c:v>108.7954</c:v>
                </c:pt>
                <c:pt idx="27291">
                  <c:v>108.8002</c:v>
                </c:pt>
                <c:pt idx="27292">
                  <c:v>108.80499999999999</c:v>
                </c:pt>
                <c:pt idx="27293">
                  <c:v>108.8098</c:v>
                </c:pt>
                <c:pt idx="27294">
                  <c:v>108.8145</c:v>
                </c:pt>
                <c:pt idx="27295">
                  <c:v>108.8193</c:v>
                </c:pt>
                <c:pt idx="27296">
                  <c:v>108.8241</c:v>
                </c:pt>
                <c:pt idx="27297">
                  <c:v>108.8289</c:v>
                </c:pt>
                <c:pt idx="27298">
                  <c:v>108.83370000000001</c:v>
                </c:pt>
                <c:pt idx="27299">
                  <c:v>108.83840000000001</c:v>
                </c:pt>
                <c:pt idx="27300">
                  <c:v>108.8432</c:v>
                </c:pt>
                <c:pt idx="27301">
                  <c:v>108.848</c:v>
                </c:pt>
                <c:pt idx="27302">
                  <c:v>108.8528</c:v>
                </c:pt>
                <c:pt idx="27303">
                  <c:v>108.85760000000001</c:v>
                </c:pt>
                <c:pt idx="27304">
                  <c:v>108.86239999999999</c:v>
                </c:pt>
                <c:pt idx="27305">
                  <c:v>108.86709999999999</c:v>
                </c:pt>
                <c:pt idx="27306">
                  <c:v>108.8719</c:v>
                </c:pt>
                <c:pt idx="27307">
                  <c:v>108.87670000000001</c:v>
                </c:pt>
                <c:pt idx="27308">
                  <c:v>108.8815</c:v>
                </c:pt>
                <c:pt idx="27309">
                  <c:v>108.88630000000001</c:v>
                </c:pt>
                <c:pt idx="27310">
                  <c:v>108.89100000000001</c:v>
                </c:pt>
                <c:pt idx="27311">
                  <c:v>108.89579999999999</c:v>
                </c:pt>
                <c:pt idx="27312">
                  <c:v>108.9006</c:v>
                </c:pt>
                <c:pt idx="27313">
                  <c:v>108.9054</c:v>
                </c:pt>
                <c:pt idx="27314">
                  <c:v>108.9102</c:v>
                </c:pt>
                <c:pt idx="27315">
                  <c:v>108.91499999999999</c:v>
                </c:pt>
                <c:pt idx="27316">
                  <c:v>108.91969999999999</c:v>
                </c:pt>
                <c:pt idx="27317">
                  <c:v>108.92449999999999</c:v>
                </c:pt>
                <c:pt idx="27318">
                  <c:v>108.92930000000001</c:v>
                </c:pt>
                <c:pt idx="27319">
                  <c:v>108.9341</c:v>
                </c:pt>
                <c:pt idx="27320">
                  <c:v>108.9389</c:v>
                </c:pt>
                <c:pt idx="27321">
                  <c:v>108.94370000000001</c:v>
                </c:pt>
                <c:pt idx="27322">
                  <c:v>108.94840000000001</c:v>
                </c:pt>
                <c:pt idx="27323">
                  <c:v>108.9532</c:v>
                </c:pt>
                <c:pt idx="27324">
                  <c:v>108.958</c:v>
                </c:pt>
                <c:pt idx="27325">
                  <c:v>108.9628</c:v>
                </c:pt>
                <c:pt idx="27326">
                  <c:v>108.9676</c:v>
                </c:pt>
                <c:pt idx="27327">
                  <c:v>108.97229999999999</c:v>
                </c:pt>
                <c:pt idx="27328">
                  <c:v>108.97709999999999</c:v>
                </c:pt>
                <c:pt idx="27329">
                  <c:v>108.98190000000001</c:v>
                </c:pt>
                <c:pt idx="27330">
                  <c:v>108.9867</c:v>
                </c:pt>
                <c:pt idx="27331">
                  <c:v>108.9915</c:v>
                </c:pt>
                <c:pt idx="27332">
                  <c:v>108.99630000000001</c:v>
                </c:pt>
                <c:pt idx="27333">
                  <c:v>109.001</c:v>
                </c:pt>
                <c:pt idx="27334">
                  <c:v>109.00579999999999</c:v>
                </c:pt>
                <c:pt idx="27335">
                  <c:v>109.0106</c:v>
                </c:pt>
                <c:pt idx="27336">
                  <c:v>109.0154</c:v>
                </c:pt>
                <c:pt idx="27337">
                  <c:v>109.0202</c:v>
                </c:pt>
                <c:pt idx="27338">
                  <c:v>109.02489999999999</c:v>
                </c:pt>
                <c:pt idx="27339">
                  <c:v>109.02969999999999</c:v>
                </c:pt>
                <c:pt idx="27340">
                  <c:v>109.03450000000001</c:v>
                </c:pt>
                <c:pt idx="27341">
                  <c:v>109.03930000000001</c:v>
                </c:pt>
                <c:pt idx="27342">
                  <c:v>109.0441</c:v>
                </c:pt>
                <c:pt idx="27343">
                  <c:v>109.0489</c:v>
                </c:pt>
                <c:pt idx="27344">
                  <c:v>109.0536</c:v>
                </c:pt>
                <c:pt idx="27345">
                  <c:v>109.05840000000001</c:v>
                </c:pt>
                <c:pt idx="27346">
                  <c:v>109.06319999999999</c:v>
                </c:pt>
                <c:pt idx="27347">
                  <c:v>109.068</c:v>
                </c:pt>
                <c:pt idx="27348">
                  <c:v>109.0728</c:v>
                </c:pt>
                <c:pt idx="27349">
                  <c:v>109.07759999999999</c:v>
                </c:pt>
                <c:pt idx="27350">
                  <c:v>109.08229999999999</c:v>
                </c:pt>
                <c:pt idx="27351">
                  <c:v>109.08710000000001</c:v>
                </c:pt>
                <c:pt idx="27352">
                  <c:v>109.09190000000001</c:v>
                </c:pt>
                <c:pt idx="27353">
                  <c:v>109.0967</c:v>
                </c:pt>
                <c:pt idx="27354">
                  <c:v>109.1015</c:v>
                </c:pt>
                <c:pt idx="27355">
                  <c:v>109.1063</c:v>
                </c:pt>
                <c:pt idx="27356">
                  <c:v>109.111</c:v>
                </c:pt>
                <c:pt idx="27357">
                  <c:v>109.11579999999999</c:v>
                </c:pt>
                <c:pt idx="27358">
                  <c:v>109.1206</c:v>
                </c:pt>
                <c:pt idx="27359">
                  <c:v>109.1254</c:v>
                </c:pt>
                <c:pt idx="27360">
                  <c:v>109.1302</c:v>
                </c:pt>
                <c:pt idx="27361">
                  <c:v>109.1349</c:v>
                </c:pt>
                <c:pt idx="27362">
                  <c:v>109.1397</c:v>
                </c:pt>
                <c:pt idx="27363">
                  <c:v>109.14450000000001</c:v>
                </c:pt>
                <c:pt idx="27364">
                  <c:v>109.14930000000001</c:v>
                </c:pt>
                <c:pt idx="27365">
                  <c:v>109.1541</c:v>
                </c:pt>
                <c:pt idx="27366">
                  <c:v>109.1589</c:v>
                </c:pt>
                <c:pt idx="27367">
                  <c:v>109.1636</c:v>
                </c:pt>
                <c:pt idx="27368">
                  <c:v>109.16840000000001</c:v>
                </c:pt>
                <c:pt idx="27369">
                  <c:v>109.17319999999999</c:v>
                </c:pt>
                <c:pt idx="27370">
                  <c:v>109.178</c:v>
                </c:pt>
                <c:pt idx="27371">
                  <c:v>109.1828</c:v>
                </c:pt>
                <c:pt idx="27372">
                  <c:v>109.1875</c:v>
                </c:pt>
                <c:pt idx="27373">
                  <c:v>109.1923</c:v>
                </c:pt>
                <c:pt idx="27374">
                  <c:v>109.19710000000001</c:v>
                </c:pt>
                <c:pt idx="27375">
                  <c:v>109.20190000000001</c:v>
                </c:pt>
                <c:pt idx="27376">
                  <c:v>109.2067</c:v>
                </c:pt>
                <c:pt idx="27377">
                  <c:v>109.2115</c:v>
                </c:pt>
                <c:pt idx="27378">
                  <c:v>109.2162</c:v>
                </c:pt>
                <c:pt idx="27379">
                  <c:v>109.221</c:v>
                </c:pt>
                <c:pt idx="27380">
                  <c:v>109.22579999999999</c:v>
                </c:pt>
                <c:pt idx="27381">
                  <c:v>109.2306</c:v>
                </c:pt>
                <c:pt idx="27382">
                  <c:v>109.2354</c:v>
                </c:pt>
                <c:pt idx="27383">
                  <c:v>109.24010000000001</c:v>
                </c:pt>
                <c:pt idx="27384">
                  <c:v>109.2449</c:v>
                </c:pt>
                <c:pt idx="27385">
                  <c:v>109.2497</c:v>
                </c:pt>
                <c:pt idx="27386">
                  <c:v>109.25450000000001</c:v>
                </c:pt>
                <c:pt idx="27387">
                  <c:v>109.25930000000001</c:v>
                </c:pt>
                <c:pt idx="27388">
                  <c:v>109.2641</c:v>
                </c:pt>
                <c:pt idx="27389">
                  <c:v>109.2688</c:v>
                </c:pt>
                <c:pt idx="27390">
                  <c:v>109.2736</c:v>
                </c:pt>
                <c:pt idx="27391">
                  <c:v>109.2784</c:v>
                </c:pt>
                <c:pt idx="27392">
                  <c:v>109.28319999999999</c:v>
                </c:pt>
                <c:pt idx="27393">
                  <c:v>109.288</c:v>
                </c:pt>
                <c:pt idx="27394">
                  <c:v>109.2928</c:v>
                </c:pt>
                <c:pt idx="27395">
                  <c:v>109.2975</c:v>
                </c:pt>
                <c:pt idx="27396">
                  <c:v>109.3023</c:v>
                </c:pt>
                <c:pt idx="27397">
                  <c:v>109.30710000000001</c:v>
                </c:pt>
                <c:pt idx="27398">
                  <c:v>109.31190000000001</c:v>
                </c:pt>
                <c:pt idx="27399">
                  <c:v>109.3167</c:v>
                </c:pt>
                <c:pt idx="27400">
                  <c:v>109.3214</c:v>
                </c:pt>
                <c:pt idx="27401">
                  <c:v>109.3262</c:v>
                </c:pt>
                <c:pt idx="27402">
                  <c:v>109.331</c:v>
                </c:pt>
                <c:pt idx="27403">
                  <c:v>109.33579999999999</c:v>
                </c:pt>
                <c:pt idx="27404">
                  <c:v>109.34059999999999</c:v>
                </c:pt>
                <c:pt idx="27405">
                  <c:v>109.3454</c:v>
                </c:pt>
                <c:pt idx="27406">
                  <c:v>109.35010000000001</c:v>
                </c:pt>
                <c:pt idx="27407">
                  <c:v>109.3549</c:v>
                </c:pt>
                <c:pt idx="27408">
                  <c:v>109.3597</c:v>
                </c:pt>
                <c:pt idx="27409">
                  <c:v>109.36450000000001</c:v>
                </c:pt>
                <c:pt idx="27410">
                  <c:v>109.36930000000001</c:v>
                </c:pt>
                <c:pt idx="27411">
                  <c:v>109.374</c:v>
                </c:pt>
                <c:pt idx="27412">
                  <c:v>109.3788</c:v>
                </c:pt>
                <c:pt idx="27413">
                  <c:v>109.3836</c:v>
                </c:pt>
                <c:pt idx="27414">
                  <c:v>109.38839999999999</c:v>
                </c:pt>
                <c:pt idx="27415">
                  <c:v>109.39319999999999</c:v>
                </c:pt>
                <c:pt idx="27416">
                  <c:v>109.398</c:v>
                </c:pt>
                <c:pt idx="27417">
                  <c:v>109.40270000000001</c:v>
                </c:pt>
                <c:pt idx="27418">
                  <c:v>109.4075</c:v>
                </c:pt>
                <c:pt idx="27419">
                  <c:v>109.4123</c:v>
                </c:pt>
                <c:pt idx="27420">
                  <c:v>109.4171</c:v>
                </c:pt>
                <c:pt idx="27421">
                  <c:v>109.42190000000001</c:v>
                </c:pt>
                <c:pt idx="27422">
                  <c:v>109.42659999999999</c:v>
                </c:pt>
                <c:pt idx="27423">
                  <c:v>109.4314</c:v>
                </c:pt>
                <c:pt idx="27424">
                  <c:v>109.4362</c:v>
                </c:pt>
                <c:pt idx="27425">
                  <c:v>109.441</c:v>
                </c:pt>
                <c:pt idx="27426">
                  <c:v>109.44579999999999</c:v>
                </c:pt>
                <c:pt idx="27427">
                  <c:v>109.45059999999999</c:v>
                </c:pt>
                <c:pt idx="27428">
                  <c:v>109.45530000000001</c:v>
                </c:pt>
                <c:pt idx="27429">
                  <c:v>109.46010000000001</c:v>
                </c:pt>
                <c:pt idx="27430">
                  <c:v>109.4649</c:v>
                </c:pt>
                <c:pt idx="27431">
                  <c:v>109.4697</c:v>
                </c:pt>
                <c:pt idx="27432">
                  <c:v>109.47450000000001</c:v>
                </c:pt>
                <c:pt idx="27433">
                  <c:v>109.47929999999999</c:v>
                </c:pt>
                <c:pt idx="27434">
                  <c:v>109.48399999999999</c:v>
                </c:pt>
                <c:pt idx="27435">
                  <c:v>109.4888</c:v>
                </c:pt>
                <c:pt idx="27436">
                  <c:v>109.4936</c:v>
                </c:pt>
                <c:pt idx="27437">
                  <c:v>109.49839999999999</c:v>
                </c:pt>
                <c:pt idx="27438">
                  <c:v>109.50319999999999</c:v>
                </c:pt>
                <c:pt idx="27439">
                  <c:v>109.50790000000001</c:v>
                </c:pt>
                <c:pt idx="27440">
                  <c:v>109.51270000000001</c:v>
                </c:pt>
                <c:pt idx="27441">
                  <c:v>109.5175</c:v>
                </c:pt>
                <c:pt idx="27442">
                  <c:v>109.5223</c:v>
                </c:pt>
                <c:pt idx="27443">
                  <c:v>109.5271</c:v>
                </c:pt>
                <c:pt idx="27444">
                  <c:v>109.53190000000001</c:v>
                </c:pt>
                <c:pt idx="27445">
                  <c:v>109.53659999999999</c:v>
                </c:pt>
                <c:pt idx="27446">
                  <c:v>109.5414</c:v>
                </c:pt>
                <c:pt idx="27447">
                  <c:v>109.5462</c:v>
                </c:pt>
                <c:pt idx="27448">
                  <c:v>109.551</c:v>
                </c:pt>
                <c:pt idx="27449">
                  <c:v>109.55579999999999</c:v>
                </c:pt>
                <c:pt idx="27450">
                  <c:v>109.5605</c:v>
                </c:pt>
                <c:pt idx="27451">
                  <c:v>109.56530000000001</c:v>
                </c:pt>
                <c:pt idx="27452">
                  <c:v>109.5701</c:v>
                </c:pt>
                <c:pt idx="27453">
                  <c:v>109.5749</c:v>
                </c:pt>
                <c:pt idx="27454">
                  <c:v>109.5797</c:v>
                </c:pt>
                <c:pt idx="27455">
                  <c:v>109.58450000000001</c:v>
                </c:pt>
                <c:pt idx="27456">
                  <c:v>109.58919999999999</c:v>
                </c:pt>
                <c:pt idx="27457">
                  <c:v>109.59399999999999</c:v>
                </c:pt>
                <c:pt idx="27458">
                  <c:v>109.5988</c:v>
                </c:pt>
                <c:pt idx="27459">
                  <c:v>109.6036</c:v>
                </c:pt>
                <c:pt idx="27460">
                  <c:v>109.60839999999999</c:v>
                </c:pt>
                <c:pt idx="27461">
                  <c:v>109.61319999999999</c:v>
                </c:pt>
                <c:pt idx="27462">
                  <c:v>109.61790000000001</c:v>
                </c:pt>
                <c:pt idx="27463">
                  <c:v>109.62270000000001</c:v>
                </c:pt>
                <c:pt idx="27464">
                  <c:v>109.6275</c:v>
                </c:pt>
                <c:pt idx="27465">
                  <c:v>109.6323</c:v>
                </c:pt>
                <c:pt idx="27466">
                  <c:v>109.6371</c:v>
                </c:pt>
                <c:pt idx="27467">
                  <c:v>109.6418</c:v>
                </c:pt>
                <c:pt idx="27468">
                  <c:v>109.64659999999999</c:v>
                </c:pt>
                <c:pt idx="27469">
                  <c:v>109.6514</c:v>
                </c:pt>
                <c:pt idx="27470">
                  <c:v>109.6562</c:v>
                </c:pt>
                <c:pt idx="27471">
                  <c:v>109.661</c:v>
                </c:pt>
                <c:pt idx="27472">
                  <c:v>109.66579999999999</c:v>
                </c:pt>
                <c:pt idx="27473">
                  <c:v>109.6705</c:v>
                </c:pt>
                <c:pt idx="27474">
                  <c:v>109.67530000000001</c:v>
                </c:pt>
                <c:pt idx="27475">
                  <c:v>109.6801</c:v>
                </c:pt>
                <c:pt idx="27476">
                  <c:v>109.6849</c:v>
                </c:pt>
                <c:pt idx="27477">
                  <c:v>109.6897</c:v>
                </c:pt>
                <c:pt idx="27478">
                  <c:v>109.69450000000001</c:v>
                </c:pt>
                <c:pt idx="27479">
                  <c:v>109.69919999999999</c:v>
                </c:pt>
                <c:pt idx="27480">
                  <c:v>109.70399999999999</c:v>
                </c:pt>
                <c:pt idx="27481">
                  <c:v>109.7088</c:v>
                </c:pt>
                <c:pt idx="27482">
                  <c:v>109.7136</c:v>
                </c:pt>
                <c:pt idx="27483">
                  <c:v>109.71839999999999</c:v>
                </c:pt>
                <c:pt idx="27484">
                  <c:v>109.7231</c:v>
                </c:pt>
                <c:pt idx="27485">
                  <c:v>109.72790000000001</c:v>
                </c:pt>
                <c:pt idx="27486">
                  <c:v>109.73270000000001</c:v>
                </c:pt>
                <c:pt idx="27487">
                  <c:v>109.7375</c:v>
                </c:pt>
                <c:pt idx="27488">
                  <c:v>109.7423</c:v>
                </c:pt>
                <c:pt idx="27489">
                  <c:v>109.7471</c:v>
                </c:pt>
                <c:pt idx="27490">
                  <c:v>109.7518</c:v>
                </c:pt>
                <c:pt idx="27491">
                  <c:v>109.75659999999999</c:v>
                </c:pt>
                <c:pt idx="27492">
                  <c:v>109.76139999999999</c:v>
                </c:pt>
                <c:pt idx="27493">
                  <c:v>109.7662</c:v>
                </c:pt>
                <c:pt idx="27494">
                  <c:v>109.77099999999999</c:v>
                </c:pt>
                <c:pt idx="27495">
                  <c:v>109.7757</c:v>
                </c:pt>
                <c:pt idx="27496">
                  <c:v>109.7805</c:v>
                </c:pt>
                <c:pt idx="27497">
                  <c:v>109.78530000000001</c:v>
                </c:pt>
                <c:pt idx="27498">
                  <c:v>109.7901</c:v>
                </c:pt>
                <c:pt idx="27499">
                  <c:v>109.7949</c:v>
                </c:pt>
                <c:pt idx="27500">
                  <c:v>109.7997</c:v>
                </c:pt>
                <c:pt idx="27501">
                  <c:v>109.8044</c:v>
                </c:pt>
                <c:pt idx="27502">
                  <c:v>109.80919999999999</c:v>
                </c:pt>
                <c:pt idx="27503">
                  <c:v>109.81399999999999</c:v>
                </c:pt>
                <c:pt idx="27504">
                  <c:v>109.8188</c:v>
                </c:pt>
                <c:pt idx="27505">
                  <c:v>109.8236</c:v>
                </c:pt>
                <c:pt idx="27506">
                  <c:v>109.8283</c:v>
                </c:pt>
                <c:pt idx="27507">
                  <c:v>109.8331</c:v>
                </c:pt>
                <c:pt idx="27508">
                  <c:v>109.8379</c:v>
                </c:pt>
                <c:pt idx="27509">
                  <c:v>109.84270000000001</c:v>
                </c:pt>
                <c:pt idx="27510">
                  <c:v>109.8475</c:v>
                </c:pt>
                <c:pt idx="27511">
                  <c:v>109.8523</c:v>
                </c:pt>
                <c:pt idx="27512">
                  <c:v>109.857</c:v>
                </c:pt>
                <c:pt idx="27513">
                  <c:v>109.8618</c:v>
                </c:pt>
                <c:pt idx="27514">
                  <c:v>109.86659999999999</c:v>
                </c:pt>
                <c:pt idx="27515">
                  <c:v>109.87139999999999</c:v>
                </c:pt>
                <c:pt idx="27516">
                  <c:v>109.8762</c:v>
                </c:pt>
                <c:pt idx="27517">
                  <c:v>109.881</c:v>
                </c:pt>
                <c:pt idx="27518">
                  <c:v>109.8857</c:v>
                </c:pt>
                <c:pt idx="27519">
                  <c:v>109.8905</c:v>
                </c:pt>
                <c:pt idx="27520">
                  <c:v>109.89530000000001</c:v>
                </c:pt>
                <c:pt idx="27521">
                  <c:v>109.90009999999999</c:v>
                </c:pt>
                <c:pt idx="27522">
                  <c:v>109.9049</c:v>
                </c:pt>
                <c:pt idx="27523">
                  <c:v>109.9096</c:v>
                </c:pt>
                <c:pt idx="27524">
                  <c:v>109.9144</c:v>
                </c:pt>
                <c:pt idx="27525">
                  <c:v>109.91919999999999</c:v>
                </c:pt>
                <c:pt idx="27526">
                  <c:v>109.92399999999999</c:v>
                </c:pt>
                <c:pt idx="27527">
                  <c:v>109.9288</c:v>
                </c:pt>
                <c:pt idx="27528">
                  <c:v>109.93360000000001</c:v>
                </c:pt>
                <c:pt idx="27529">
                  <c:v>109.9383</c:v>
                </c:pt>
                <c:pt idx="27530">
                  <c:v>109.9431</c:v>
                </c:pt>
                <c:pt idx="27531">
                  <c:v>109.9479</c:v>
                </c:pt>
                <c:pt idx="27532">
                  <c:v>109.95270000000001</c:v>
                </c:pt>
                <c:pt idx="27533">
                  <c:v>109.9575</c:v>
                </c:pt>
                <c:pt idx="27534">
                  <c:v>109.9622</c:v>
                </c:pt>
                <c:pt idx="27535">
                  <c:v>109.967</c:v>
                </c:pt>
                <c:pt idx="27536">
                  <c:v>109.97179999999999</c:v>
                </c:pt>
                <c:pt idx="27537">
                  <c:v>109.97659999999999</c:v>
                </c:pt>
                <c:pt idx="27538">
                  <c:v>109.98140000000001</c:v>
                </c:pt>
                <c:pt idx="27539">
                  <c:v>109.98620000000001</c:v>
                </c:pt>
                <c:pt idx="27540">
                  <c:v>109.9909</c:v>
                </c:pt>
                <c:pt idx="27541">
                  <c:v>109.9957</c:v>
                </c:pt>
                <c:pt idx="27542">
                  <c:v>110.0005</c:v>
                </c:pt>
                <c:pt idx="27543">
                  <c:v>110.00530000000001</c:v>
                </c:pt>
                <c:pt idx="27544">
                  <c:v>110.01009999999999</c:v>
                </c:pt>
                <c:pt idx="27545">
                  <c:v>110.01479999999999</c:v>
                </c:pt>
                <c:pt idx="27546">
                  <c:v>110.0196</c:v>
                </c:pt>
                <c:pt idx="27547">
                  <c:v>110.0244</c:v>
                </c:pt>
                <c:pt idx="27548">
                  <c:v>110.02919999999999</c:v>
                </c:pt>
                <c:pt idx="27549">
                  <c:v>110.03400000000001</c:v>
                </c:pt>
                <c:pt idx="27550">
                  <c:v>110.03880000000001</c:v>
                </c:pt>
                <c:pt idx="27551">
                  <c:v>110.04350000000001</c:v>
                </c:pt>
                <c:pt idx="27552">
                  <c:v>110.0483</c:v>
                </c:pt>
                <c:pt idx="27553">
                  <c:v>110.0531</c:v>
                </c:pt>
                <c:pt idx="27554">
                  <c:v>110.0579</c:v>
                </c:pt>
                <c:pt idx="27555">
                  <c:v>110.06269999999999</c:v>
                </c:pt>
                <c:pt idx="27556">
                  <c:v>110.0675</c:v>
                </c:pt>
                <c:pt idx="27557">
                  <c:v>110.0722</c:v>
                </c:pt>
                <c:pt idx="27558">
                  <c:v>110.077</c:v>
                </c:pt>
                <c:pt idx="27559">
                  <c:v>110.08179999999999</c:v>
                </c:pt>
                <c:pt idx="27560">
                  <c:v>110.0866</c:v>
                </c:pt>
                <c:pt idx="27561">
                  <c:v>110.09140000000001</c:v>
                </c:pt>
                <c:pt idx="27562">
                  <c:v>110.09610000000001</c:v>
                </c:pt>
                <c:pt idx="27563">
                  <c:v>110.1009</c:v>
                </c:pt>
                <c:pt idx="27564">
                  <c:v>110.1057</c:v>
                </c:pt>
                <c:pt idx="27565">
                  <c:v>110.1105</c:v>
                </c:pt>
                <c:pt idx="27566">
                  <c:v>110.1153</c:v>
                </c:pt>
                <c:pt idx="27567">
                  <c:v>110.12009999999999</c:v>
                </c:pt>
                <c:pt idx="27568">
                  <c:v>110.12479999999999</c:v>
                </c:pt>
                <c:pt idx="27569">
                  <c:v>110.1296</c:v>
                </c:pt>
                <c:pt idx="27570">
                  <c:v>110.1344</c:v>
                </c:pt>
                <c:pt idx="27571">
                  <c:v>110.1392</c:v>
                </c:pt>
                <c:pt idx="27572">
                  <c:v>110.14400000000001</c:v>
                </c:pt>
                <c:pt idx="27573">
                  <c:v>110.14880000000001</c:v>
                </c:pt>
                <c:pt idx="27574">
                  <c:v>110.15350000000001</c:v>
                </c:pt>
                <c:pt idx="27575">
                  <c:v>110.1583</c:v>
                </c:pt>
                <c:pt idx="27576">
                  <c:v>110.1631</c:v>
                </c:pt>
                <c:pt idx="27577">
                  <c:v>110.1679</c:v>
                </c:pt>
                <c:pt idx="27578">
                  <c:v>110.17269999999999</c:v>
                </c:pt>
                <c:pt idx="27579">
                  <c:v>110.17739999999999</c:v>
                </c:pt>
                <c:pt idx="27580">
                  <c:v>110.18219999999999</c:v>
                </c:pt>
                <c:pt idx="27581">
                  <c:v>110.187</c:v>
                </c:pt>
                <c:pt idx="27582">
                  <c:v>110.1918</c:v>
                </c:pt>
                <c:pt idx="27583">
                  <c:v>110.1966</c:v>
                </c:pt>
                <c:pt idx="27584">
                  <c:v>110.20140000000001</c:v>
                </c:pt>
                <c:pt idx="27585">
                  <c:v>110.20610000000001</c:v>
                </c:pt>
                <c:pt idx="27586">
                  <c:v>110.2109</c:v>
                </c:pt>
                <c:pt idx="27587">
                  <c:v>110.2157</c:v>
                </c:pt>
                <c:pt idx="27588">
                  <c:v>110.2205</c:v>
                </c:pt>
                <c:pt idx="27589">
                  <c:v>110.2253</c:v>
                </c:pt>
                <c:pt idx="27590">
                  <c:v>110.22999999999999</c:v>
                </c:pt>
                <c:pt idx="27591">
                  <c:v>110.23479999999999</c:v>
                </c:pt>
                <c:pt idx="27592">
                  <c:v>110.2396</c:v>
                </c:pt>
                <c:pt idx="27593">
                  <c:v>110.24440000000001</c:v>
                </c:pt>
                <c:pt idx="27594">
                  <c:v>110.2492</c:v>
                </c:pt>
                <c:pt idx="27595">
                  <c:v>110.254</c:v>
                </c:pt>
                <c:pt idx="27596">
                  <c:v>110.2587</c:v>
                </c:pt>
                <c:pt idx="27597">
                  <c:v>110.26349999999999</c:v>
                </c:pt>
                <c:pt idx="27598">
                  <c:v>110.2683</c:v>
                </c:pt>
                <c:pt idx="27599">
                  <c:v>110.2731</c:v>
                </c:pt>
                <c:pt idx="27600">
                  <c:v>110.2779</c:v>
                </c:pt>
                <c:pt idx="27601">
                  <c:v>110.28269999999999</c:v>
                </c:pt>
                <c:pt idx="27602">
                  <c:v>110.28739999999999</c:v>
                </c:pt>
                <c:pt idx="27603">
                  <c:v>110.29220000000001</c:v>
                </c:pt>
                <c:pt idx="27604">
                  <c:v>110.29700000000001</c:v>
                </c:pt>
                <c:pt idx="27605">
                  <c:v>110.3018</c:v>
                </c:pt>
                <c:pt idx="27606">
                  <c:v>110.3066</c:v>
                </c:pt>
                <c:pt idx="27607">
                  <c:v>110.3113</c:v>
                </c:pt>
                <c:pt idx="27608">
                  <c:v>110.31610000000001</c:v>
                </c:pt>
                <c:pt idx="27609">
                  <c:v>110.32089999999999</c:v>
                </c:pt>
                <c:pt idx="27610">
                  <c:v>110.3257</c:v>
                </c:pt>
                <c:pt idx="27611">
                  <c:v>110.3305</c:v>
                </c:pt>
                <c:pt idx="27612">
                  <c:v>110.3353</c:v>
                </c:pt>
                <c:pt idx="27613">
                  <c:v>110.33999999999999</c:v>
                </c:pt>
                <c:pt idx="27614">
                  <c:v>110.34480000000001</c:v>
                </c:pt>
                <c:pt idx="27615">
                  <c:v>110.34960000000001</c:v>
                </c:pt>
                <c:pt idx="27616">
                  <c:v>110.3544</c:v>
                </c:pt>
                <c:pt idx="27617">
                  <c:v>110.3592</c:v>
                </c:pt>
                <c:pt idx="27618">
                  <c:v>110.3639</c:v>
                </c:pt>
                <c:pt idx="27619">
                  <c:v>110.3687</c:v>
                </c:pt>
                <c:pt idx="27620">
                  <c:v>110.37349999999999</c:v>
                </c:pt>
                <c:pt idx="27621">
                  <c:v>110.3783</c:v>
                </c:pt>
                <c:pt idx="27622">
                  <c:v>110.3831</c:v>
                </c:pt>
                <c:pt idx="27623">
                  <c:v>110.3879</c:v>
                </c:pt>
                <c:pt idx="27624">
                  <c:v>110.39259999999999</c:v>
                </c:pt>
                <c:pt idx="27625">
                  <c:v>110.3974</c:v>
                </c:pt>
                <c:pt idx="27626">
                  <c:v>110.40220000000001</c:v>
                </c:pt>
                <c:pt idx="27627">
                  <c:v>110.40700000000001</c:v>
                </c:pt>
                <c:pt idx="27628">
                  <c:v>110.4118</c:v>
                </c:pt>
                <c:pt idx="27629">
                  <c:v>110.4165</c:v>
                </c:pt>
                <c:pt idx="27630">
                  <c:v>110.4213</c:v>
                </c:pt>
                <c:pt idx="27631">
                  <c:v>110.42610000000001</c:v>
                </c:pt>
                <c:pt idx="27632">
                  <c:v>110.43089999999999</c:v>
                </c:pt>
                <c:pt idx="27633">
                  <c:v>110.4357</c:v>
                </c:pt>
                <c:pt idx="27634">
                  <c:v>110.4405</c:v>
                </c:pt>
                <c:pt idx="27635">
                  <c:v>110.4452</c:v>
                </c:pt>
                <c:pt idx="27636">
                  <c:v>110.45</c:v>
                </c:pt>
                <c:pt idx="27637">
                  <c:v>110.45480000000001</c:v>
                </c:pt>
                <c:pt idx="27638">
                  <c:v>110.45960000000001</c:v>
                </c:pt>
                <c:pt idx="27639">
                  <c:v>110.4644</c:v>
                </c:pt>
                <c:pt idx="27640">
                  <c:v>110.4691</c:v>
                </c:pt>
                <c:pt idx="27641">
                  <c:v>110.4739</c:v>
                </c:pt>
                <c:pt idx="27642">
                  <c:v>110.4787</c:v>
                </c:pt>
                <c:pt idx="27643">
                  <c:v>110.48349999999999</c:v>
                </c:pt>
                <c:pt idx="27644">
                  <c:v>110.4883</c:v>
                </c:pt>
                <c:pt idx="27645">
                  <c:v>110.4931</c:v>
                </c:pt>
                <c:pt idx="27646">
                  <c:v>110.4978</c:v>
                </c:pt>
                <c:pt idx="27647">
                  <c:v>110.5026</c:v>
                </c:pt>
                <c:pt idx="27648">
                  <c:v>110.5074</c:v>
                </c:pt>
                <c:pt idx="27649">
                  <c:v>110.51220000000001</c:v>
                </c:pt>
                <c:pt idx="27650">
                  <c:v>110.51700000000001</c:v>
                </c:pt>
                <c:pt idx="27651">
                  <c:v>110.5218</c:v>
                </c:pt>
                <c:pt idx="27652">
                  <c:v>110.5265</c:v>
                </c:pt>
                <c:pt idx="27653">
                  <c:v>110.5313</c:v>
                </c:pt>
                <c:pt idx="27654">
                  <c:v>110.5361</c:v>
                </c:pt>
                <c:pt idx="27655">
                  <c:v>110.54089999999999</c:v>
                </c:pt>
                <c:pt idx="27656">
                  <c:v>110.5457</c:v>
                </c:pt>
                <c:pt idx="27657">
                  <c:v>110.5504</c:v>
                </c:pt>
                <c:pt idx="27658">
                  <c:v>110.5552</c:v>
                </c:pt>
                <c:pt idx="27659">
                  <c:v>110.56</c:v>
                </c:pt>
                <c:pt idx="27660">
                  <c:v>110.56480000000001</c:v>
                </c:pt>
                <c:pt idx="27661">
                  <c:v>110.56960000000001</c:v>
                </c:pt>
                <c:pt idx="27662">
                  <c:v>110.5744</c:v>
                </c:pt>
                <c:pt idx="27663">
                  <c:v>110.5791</c:v>
                </c:pt>
                <c:pt idx="27664">
                  <c:v>110.5839</c:v>
                </c:pt>
                <c:pt idx="27665">
                  <c:v>110.5887</c:v>
                </c:pt>
                <c:pt idx="27666">
                  <c:v>110.59349999999999</c:v>
                </c:pt>
                <c:pt idx="27667">
                  <c:v>110.59829999999999</c:v>
                </c:pt>
                <c:pt idx="27668">
                  <c:v>110.60300000000001</c:v>
                </c:pt>
                <c:pt idx="27669">
                  <c:v>110.60780000000001</c:v>
                </c:pt>
                <c:pt idx="27670">
                  <c:v>110.6126</c:v>
                </c:pt>
                <c:pt idx="27671">
                  <c:v>110.6174</c:v>
                </c:pt>
                <c:pt idx="27672">
                  <c:v>110.62220000000001</c:v>
                </c:pt>
                <c:pt idx="27673">
                  <c:v>110.62700000000001</c:v>
                </c:pt>
                <c:pt idx="27674">
                  <c:v>110.6317</c:v>
                </c:pt>
                <c:pt idx="27675">
                  <c:v>110.6365</c:v>
                </c:pt>
                <c:pt idx="27676">
                  <c:v>110.6413</c:v>
                </c:pt>
                <c:pt idx="27677">
                  <c:v>110.6461</c:v>
                </c:pt>
                <c:pt idx="27678">
                  <c:v>110.65089999999999</c:v>
                </c:pt>
                <c:pt idx="27679">
                  <c:v>110.6557</c:v>
                </c:pt>
                <c:pt idx="27680">
                  <c:v>110.66040000000001</c:v>
                </c:pt>
                <c:pt idx="27681">
                  <c:v>110.6652</c:v>
                </c:pt>
                <c:pt idx="27682">
                  <c:v>110.67</c:v>
                </c:pt>
                <c:pt idx="27683">
                  <c:v>110.6748</c:v>
                </c:pt>
                <c:pt idx="27684">
                  <c:v>110.67960000000001</c:v>
                </c:pt>
                <c:pt idx="27685">
                  <c:v>110.68429999999999</c:v>
                </c:pt>
                <c:pt idx="27686">
                  <c:v>110.6891</c:v>
                </c:pt>
                <c:pt idx="27687">
                  <c:v>110.6939</c:v>
                </c:pt>
                <c:pt idx="27688">
                  <c:v>110.6987</c:v>
                </c:pt>
                <c:pt idx="27689">
                  <c:v>110.70349999999999</c:v>
                </c:pt>
                <c:pt idx="27690">
                  <c:v>110.70829999999999</c:v>
                </c:pt>
                <c:pt idx="27691">
                  <c:v>110.71300000000001</c:v>
                </c:pt>
                <c:pt idx="27692">
                  <c:v>110.71780000000001</c:v>
                </c:pt>
                <c:pt idx="27693">
                  <c:v>110.7226</c:v>
                </c:pt>
                <c:pt idx="27694">
                  <c:v>110.7274</c:v>
                </c:pt>
                <c:pt idx="27695">
                  <c:v>110.73220000000001</c:v>
                </c:pt>
                <c:pt idx="27696">
                  <c:v>110.73700000000001</c:v>
                </c:pt>
                <c:pt idx="27697">
                  <c:v>110.74169999999999</c:v>
                </c:pt>
                <c:pt idx="27698">
                  <c:v>110.7465</c:v>
                </c:pt>
                <c:pt idx="27699">
                  <c:v>110.7513</c:v>
                </c:pt>
                <c:pt idx="27700">
                  <c:v>110.75609999999999</c:v>
                </c:pt>
                <c:pt idx="27701">
                  <c:v>110.76089999999999</c:v>
                </c:pt>
                <c:pt idx="27702">
                  <c:v>110.76560000000001</c:v>
                </c:pt>
                <c:pt idx="27703">
                  <c:v>110.77040000000001</c:v>
                </c:pt>
                <c:pt idx="27704">
                  <c:v>110.7752</c:v>
                </c:pt>
                <c:pt idx="27705">
                  <c:v>110.78</c:v>
                </c:pt>
                <c:pt idx="27706">
                  <c:v>110.7848</c:v>
                </c:pt>
                <c:pt idx="27707">
                  <c:v>110.78960000000001</c:v>
                </c:pt>
                <c:pt idx="27708">
                  <c:v>110.79429999999999</c:v>
                </c:pt>
                <c:pt idx="27709">
                  <c:v>110.7991</c:v>
                </c:pt>
                <c:pt idx="27710">
                  <c:v>110.8039</c:v>
                </c:pt>
                <c:pt idx="27711">
                  <c:v>110.8087</c:v>
                </c:pt>
                <c:pt idx="27712">
                  <c:v>110.81349999999999</c:v>
                </c:pt>
                <c:pt idx="27713">
                  <c:v>110.8182</c:v>
                </c:pt>
                <c:pt idx="27714">
                  <c:v>110.82300000000001</c:v>
                </c:pt>
                <c:pt idx="27715">
                  <c:v>110.82780000000001</c:v>
                </c:pt>
                <c:pt idx="27716">
                  <c:v>110.8326</c:v>
                </c:pt>
                <c:pt idx="27717">
                  <c:v>110.8374</c:v>
                </c:pt>
                <c:pt idx="27718">
                  <c:v>110.84220000000001</c:v>
                </c:pt>
                <c:pt idx="27719">
                  <c:v>110.84690000000001</c:v>
                </c:pt>
                <c:pt idx="27720">
                  <c:v>110.85169999999999</c:v>
                </c:pt>
                <c:pt idx="27721">
                  <c:v>110.8565</c:v>
                </c:pt>
                <c:pt idx="27722">
                  <c:v>110.8613</c:v>
                </c:pt>
                <c:pt idx="27723">
                  <c:v>110.86609999999999</c:v>
                </c:pt>
                <c:pt idx="27724">
                  <c:v>110.8708</c:v>
                </c:pt>
                <c:pt idx="27725">
                  <c:v>110.87560000000001</c:v>
                </c:pt>
                <c:pt idx="27726">
                  <c:v>110.88040000000001</c:v>
                </c:pt>
                <c:pt idx="27727">
                  <c:v>110.8852</c:v>
                </c:pt>
                <c:pt idx="27728">
                  <c:v>110.89</c:v>
                </c:pt>
                <c:pt idx="27729">
                  <c:v>110.8948</c:v>
                </c:pt>
                <c:pt idx="27730">
                  <c:v>110.8995</c:v>
                </c:pt>
                <c:pt idx="27731">
                  <c:v>110.90429999999999</c:v>
                </c:pt>
                <c:pt idx="27732">
                  <c:v>110.9091</c:v>
                </c:pt>
                <c:pt idx="27733">
                  <c:v>110.9139</c:v>
                </c:pt>
                <c:pt idx="27734">
                  <c:v>110.9187</c:v>
                </c:pt>
                <c:pt idx="27735">
                  <c:v>110.9234</c:v>
                </c:pt>
                <c:pt idx="27736">
                  <c:v>110.9282</c:v>
                </c:pt>
                <c:pt idx="27737">
                  <c:v>110.93300000000001</c:v>
                </c:pt>
                <c:pt idx="27738">
                  <c:v>110.93780000000001</c:v>
                </c:pt>
                <c:pt idx="27739">
                  <c:v>110.9426</c:v>
                </c:pt>
                <c:pt idx="27740">
                  <c:v>110.9474</c:v>
                </c:pt>
                <c:pt idx="27741">
                  <c:v>110.9521</c:v>
                </c:pt>
                <c:pt idx="27742">
                  <c:v>110.95689999999999</c:v>
                </c:pt>
                <c:pt idx="27743">
                  <c:v>110.96169999999999</c:v>
                </c:pt>
                <c:pt idx="27744">
                  <c:v>110.9665</c:v>
                </c:pt>
                <c:pt idx="27745">
                  <c:v>110.9713</c:v>
                </c:pt>
                <c:pt idx="27746">
                  <c:v>110.97609999999999</c:v>
                </c:pt>
                <c:pt idx="27747">
                  <c:v>110.9808</c:v>
                </c:pt>
                <c:pt idx="27748">
                  <c:v>110.98560000000001</c:v>
                </c:pt>
                <c:pt idx="27749">
                  <c:v>110.99040000000001</c:v>
                </c:pt>
                <c:pt idx="27750">
                  <c:v>110.9952</c:v>
                </c:pt>
                <c:pt idx="27751">
                  <c:v>111</c:v>
                </c:pt>
                <c:pt idx="27752">
                  <c:v>111.0047</c:v>
                </c:pt>
                <c:pt idx="27753">
                  <c:v>111.0095</c:v>
                </c:pt>
                <c:pt idx="27754">
                  <c:v>111.01429999999999</c:v>
                </c:pt>
                <c:pt idx="27755">
                  <c:v>111.01909999999999</c:v>
                </c:pt>
                <c:pt idx="27756">
                  <c:v>111.0239</c:v>
                </c:pt>
                <c:pt idx="27757">
                  <c:v>111.0287</c:v>
                </c:pt>
                <c:pt idx="27758">
                  <c:v>111.0334</c:v>
                </c:pt>
                <c:pt idx="27759">
                  <c:v>111.0382</c:v>
                </c:pt>
                <c:pt idx="27760">
                  <c:v>111.04300000000001</c:v>
                </c:pt>
                <c:pt idx="27761">
                  <c:v>111.0478</c:v>
                </c:pt>
                <c:pt idx="27762">
                  <c:v>111.0526</c:v>
                </c:pt>
                <c:pt idx="27763">
                  <c:v>111.0573</c:v>
                </c:pt>
                <c:pt idx="27764">
                  <c:v>111.0621</c:v>
                </c:pt>
                <c:pt idx="27765">
                  <c:v>111.06689999999999</c:v>
                </c:pt>
                <c:pt idx="27766">
                  <c:v>111.07169999999999</c:v>
                </c:pt>
                <c:pt idx="27767">
                  <c:v>111.0765</c:v>
                </c:pt>
                <c:pt idx="27768">
                  <c:v>111.0813</c:v>
                </c:pt>
                <c:pt idx="27769">
                  <c:v>111.086</c:v>
                </c:pt>
                <c:pt idx="27770">
                  <c:v>111.0908</c:v>
                </c:pt>
                <c:pt idx="27771">
                  <c:v>111.0956</c:v>
                </c:pt>
                <c:pt idx="27772">
                  <c:v>111.10040000000001</c:v>
                </c:pt>
                <c:pt idx="27773">
                  <c:v>111.1052</c:v>
                </c:pt>
                <c:pt idx="27774">
                  <c:v>111.1099</c:v>
                </c:pt>
                <c:pt idx="27775">
                  <c:v>111.1147</c:v>
                </c:pt>
                <c:pt idx="27776">
                  <c:v>111.1195</c:v>
                </c:pt>
                <c:pt idx="27777">
                  <c:v>111.12429999999999</c:v>
                </c:pt>
                <c:pt idx="27778">
                  <c:v>111.12909999999999</c:v>
                </c:pt>
                <c:pt idx="27779">
                  <c:v>111.1339</c:v>
                </c:pt>
                <c:pt idx="27780">
                  <c:v>111.13860000000001</c:v>
                </c:pt>
                <c:pt idx="27781">
                  <c:v>111.1434</c:v>
                </c:pt>
                <c:pt idx="27782">
                  <c:v>111.1482</c:v>
                </c:pt>
                <c:pt idx="27783">
                  <c:v>111.15300000000001</c:v>
                </c:pt>
                <c:pt idx="27784">
                  <c:v>111.15779999999999</c:v>
                </c:pt>
                <c:pt idx="27785">
                  <c:v>111.1626</c:v>
                </c:pt>
                <c:pt idx="27786">
                  <c:v>111.1673</c:v>
                </c:pt>
                <c:pt idx="27787">
                  <c:v>111.1721</c:v>
                </c:pt>
                <c:pt idx="27788">
                  <c:v>111.17689999999999</c:v>
                </c:pt>
                <c:pt idx="27789">
                  <c:v>111.18169999999999</c:v>
                </c:pt>
                <c:pt idx="27790">
                  <c:v>111.1865</c:v>
                </c:pt>
                <c:pt idx="27791">
                  <c:v>111.19120000000001</c:v>
                </c:pt>
                <c:pt idx="27792">
                  <c:v>111.196</c:v>
                </c:pt>
                <c:pt idx="27793">
                  <c:v>111.2008</c:v>
                </c:pt>
                <c:pt idx="27794">
                  <c:v>111.2056</c:v>
                </c:pt>
                <c:pt idx="27795">
                  <c:v>111.21040000000001</c:v>
                </c:pt>
                <c:pt idx="27796">
                  <c:v>111.2152</c:v>
                </c:pt>
                <c:pt idx="27797">
                  <c:v>111.2199</c:v>
                </c:pt>
                <c:pt idx="27798">
                  <c:v>111.2247</c:v>
                </c:pt>
                <c:pt idx="27799">
                  <c:v>111.2295</c:v>
                </c:pt>
                <c:pt idx="27800">
                  <c:v>111.23429999999999</c:v>
                </c:pt>
                <c:pt idx="27801">
                  <c:v>111.23909999999999</c:v>
                </c:pt>
                <c:pt idx="27802">
                  <c:v>111.24390000000001</c:v>
                </c:pt>
                <c:pt idx="27803">
                  <c:v>111.2486</c:v>
                </c:pt>
                <c:pt idx="27804">
                  <c:v>111.2534</c:v>
                </c:pt>
                <c:pt idx="27805">
                  <c:v>111.2582</c:v>
                </c:pt>
                <c:pt idx="27806">
                  <c:v>111.26300000000001</c:v>
                </c:pt>
                <c:pt idx="27807">
                  <c:v>111.26779999999999</c:v>
                </c:pt>
                <c:pt idx="27808">
                  <c:v>111.27249999999999</c:v>
                </c:pt>
                <c:pt idx="27809">
                  <c:v>111.2773</c:v>
                </c:pt>
                <c:pt idx="27810">
                  <c:v>111.2821</c:v>
                </c:pt>
                <c:pt idx="27811">
                  <c:v>111.28689999999999</c:v>
                </c:pt>
                <c:pt idx="27812">
                  <c:v>111.29169999999999</c:v>
                </c:pt>
                <c:pt idx="27813">
                  <c:v>111.29650000000001</c:v>
                </c:pt>
                <c:pt idx="27814">
                  <c:v>111.30120000000001</c:v>
                </c:pt>
                <c:pt idx="27815">
                  <c:v>111.306</c:v>
                </c:pt>
                <c:pt idx="27816">
                  <c:v>111.3108</c:v>
                </c:pt>
                <c:pt idx="27817">
                  <c:v>111.3156</c:v>
                </c:pt>
                <c:pt idx="27818">
                  <c:v>111.32040000000001</c:v>
                </c:pt>
                <c:pt idx="27819">
                  <c:v>111.32509999999999</c:v>
                </c:pt>
                <c:pt idx="27820">
                  <c:v>111.32989999999999</c:v>
                </c:pt>
                <c:pt idx="27821">
                  <c:v>111.3347</c:v>
                </c:pt>
                <c:pt idx="27822">
                  <c:v>111.3395</c:v>
                </c:pt>
                <c:pt idx="27823">
                  <c:v>111.34429999999999</c:v>
                </c:pt>
                <c:pt idx="27824">
                  <c:v>111.34910000000001</c:v>
                </c:pt>
                <c:pt idx="27825">
                  <c:v>111.35380000000001</c:v>
                </c:pt>
                <c:pt idx="27826">
                  <c:v>111.3586</c:v>
                </c:pt>
                <c:pt idx="27827">
                  <c:v>111.3634</c:v>
                </c:pt>
                <c:pt idx="27828">
                  <c:v>111.3682</c:v>
                </c:pt>
                <c:pt idx="27829">
                  <c:v>111.373</c:v>
                </c:pt>
                <c:pt idx="27830">
                  <c:v>111.37769999999999</c:v>
                </c:pt>
                <c:pt idx="27831">
                  <c:v>111.38249999999999</c:v>
                </c:pt>
                <c:pt idx="27832">
                  <c:v>111.3873</c:v>
                </c:pt>
                <c:pt idx="27833">
                  <c:v>111.3921</c:v>
                </c:pt>
                <c:pt idx="27834">
                  <c:v>111.39689999999999</c:v>
                </c:pt>
                <c:pt idx="27835">
                  <c:v>111.40170000000001</c:v>
                </c:pt>
                <c:pt idx="27836">
                  <c:v>111.4064</c:v>
                </c:pt>
                <c:pt idx="27837">
                  <c:v>111.41120000000001</c:v>
                </c:pt>
                <c:pt idx="27838">
                  <c:v>111.416</c:v>
                </c:pt>
                <c:pt idx="27839">
                  <c:v>111.4208</c:v>
                </c:pt>
                <c:pt idx="27840">
                  <c:v>111.4256</c:v>
                </c:pt>
                <c:pt idx="27841">
                  <c:v>111.4303</c:v>
                </c:pt>
                <c:pt idx="27842">
                  <c:v>111.43509999999999</c:v>
                </c:pt>
                <c:pt idx="27843">
                  <c:v>111.43989999999999</c:v>
                </c:pt>
                <c:pt idx="27844">
                  <c:v>111.4447</c:v>
                </c:pt>
                <c:pt idx="27845">
                  <c:v>111.4495</c:v>
                </c:pt>
                <c:pt idx="27846">
                  <c:v>111.4543</c:v>
                </c:pt>
                <c:pt idx="27847">
                  <c:v>111.459</c:v>
                </c:pt>
                <c:pt idx="27848">
                  <c:v>111.46380000000001</c:v>
                </c:pt>
                <c:pt idx="27849">
                  <c:v>111.4686</c:v>
                </c:pt>
                <c:pt idx="27850">
                  <c:v>111.4734</c:v>
                </c:pt>
                <c:pt idx="27851">
                  <c:v>111.4782</c:v>
                </c:pt>
                <c:pt idx="27852">
                  <c:v>111.4829</c:v>
                </c:pt>
                <c:pt idx="27853">
                  <c:v>111.48769999999999</c:v>
                </c:pt>
                <c:pt idx="27854">
                  <c:v>111.49249999999999</c:v>
                </c:pt>
                <c:pt idx="27855">
                  <c:v>111.4973</c:v>
                </c:pt>
                <c:pt idx="27856">
                  <c:v>111.50210000000001</c:v>
                </c:pt>
                <c:pt idx="27857">
                  <c:v>111.5069</c:v>
                </c:pt>
                <c:pt idx="27858">
                  <c:v>111.5116</c:v>
                </c:pt>
                <c:pt idx="27859">
                  <c:v>111.5164</c:v>
                </c:pt>
                <c:pt idx="27860">
                  <c:v>111.52120000000001</c:v>
                </c:pt>
                <c:pt idx="27861">
                  <c:v>111.526</c:v>
                </c:pt>
                <c:pt idx="27862">
                  <c:v>111.5308</c:v>
                </c:pt>
                <c:pt idx="27863">
                  <c:v>111.5356</c:v>
                </c:pt>
                <c:pt idx="27864">
                  <c:v>111.5403</c:v>
                </c:pt>
                <c:pt idx="27865">
                  <c:v>111.54509999999999</c:v>
                </c:pt>
                <c:pt idx="27866">
                  <c:v>111.54989999999999</c:v>
                </c:pt>
                <c:pt idx="27867">
                  <c:v>111.55470000000001</c:v>
                </c:pt>
                <c:pt idx="27868">
                  <c:v>111.5595</c:v>
                </c:pt>
                <c:pt idx="27869">
                  <c:v>111.5642</c:v>
                </c:pt>
                <c:pt idx="27870">
                  <c:v>111.569</c:v>
                </c:pt>
                <c:pt idx="27871">
                  <c:v>111.57380000000001</c:v>
                </c:pt>
                <c:pt idx="27872">
                  <c:v>111.57859999999999</c:v>
                </c:pt>
                <c:pt idx="27873">
                  <c:v>111.5834</c:v>
                </c:pt>
                <c:pt idx="27874">
                  <c:v>111.5882</c:v>
                </c:pt>
                <c:pt idx="27875">
                  <c:v>111.5929</c:v>
                </c:pt>
                <c:pt idx="27876">
                  <c:v>111.59769999999999</c:v>
                </c:pt>
                <c:pt idx="27877">
                  <c:v>111.60249999999999</c:v>
                </c:pt>
                <c:pt idx="27878">
                  <c:v>111.60730000000001</c:v>
                </c:pt>
                <c:pt idx="27879">
                  <c:v>111.61210000000001</c:v>
                </c:pt>
                <c:pt idx="27880">
                  <c:v>111.6168</c:v>
                </c:pt>
                <c:pt idx="27881">
                  <c:v>111.6216</c:v>
                </c:pt>
                <c:pt idx="27882">
                  <c:v>111.6264</c:v>
                </c:pt>
                <c:pt idx="27883">
                  <c:v>111.63120000000001</c:v>
                </c:pt>
                <c:pt idx="27884">
                  <c:v>111.636</c:v>
                </c:pt>
                <c:pt idx="27885">
                  <c:v>111.6408</c:v>
                </c:pt>
                <c:pt idx="27886">
                  <c:v>111.6455</c:v>
                </c:pt>
                <c:pt idx="27887">
                  <c:v>111.65029999999999</c:v>
                </c:pt>
                <c:pt idx="27888">
                  <c:v>111.65509999999999</c:v>
                </c:pt>
                <c:pt idx="27889">
                  <c:v>111.65990000000001</c:v>
                </c:pt>
                <c:pt idx="27890">
                  <c:v>111.66470000000001</c:v>
                </c:pt>
                <c:pt idx="27891">
                  <c:v>111.6695</c:v>
                </c:pt>
                <c:pt idx="27892">
                  <c:v>111.6742</c:v>
                </c:pt>
                <c:pt idx="27893">
                  <c:v>111.679</c:v>
                </c:pt>
                <c:pt idx="27894">
                  <c:v>111.68380000000001</c:v>
                </c:pt>
                <c:pt idx="27895">
                  <c:v>111.68859999999999</c:v>
                </c:pt>
                <c:pt idx="27896">
                  <c:v>111.6934</c:v>
                </c:pt>
                <c:pt idx="27897">
                  <c:v>111.6981</c:v>
                </c:pt>
                <c:pt idx="27898">
                  <c:v>111.7029</c:v>
                </c:pt>
                <c:pt idx="27899">
                  <c:v>111.70769999999999</c:v>
                </c:pt>
                <c:pt idx="27900">
                  <c:v>111.71250000000001</c:v>
                </c:pt>
                <c:pt idx="27901">
                  <c:v>111.71730000000001</c:v>
                </c:pt>
                <c:pt idx="27902">
                  <c:v>111.72210000000001</c:v>
                </c:pt>
                <c:pt idx="27903">
                  <c:v>111.7268</c:v>
                </c:pt>
                <c:pt idx="27904">
                  <c:v>111.7316</c:v>
                </c:pt>
                <c:pt idx="27905">
                  <c:v>111.7364</c:v>
                </c:pt>
                <c:pt idx="27906">
                  <c:v>111.74119999999999</c:v>
                </c:pt>
                <c:pt idx="27907">
                  <c:v>111.746</c:v>
                </c:pt>
                <c:pt idx="27908">
                  <c:v>111.75069999999999</c:v>
                </c:pt>
                <c:pt idx="27909">
                  <c:v>111.7555</c:v>
                </c:pt>
                <c:pt idx="27910">
                  <c:v>111.7603</c:v>
                </c:pt>
                <c:pt idx="27911">
                  <c:v>111.7651</c:v>
                </c:pt>
                <c:pt idx="27912">
                  <c:v>111.76990000000001</c:v>
                </c:pt>
                <c:pt idx="27913">
                  <c:v>111.77470000000001</c:v>
                </c:pt>
                <c:pt idx="27914">
                  <c:v>111.7794</c:v>
                </c:pt>
                <c:pt idx="27915">
                  <c:v>111.7842</c:v>
                </c:pt>
                <c:pt idx="27916">
                  <c:v>111.789</c:v>
                </c:pt>
                <c:pt idx="27917">
                  <c:v>111.7938</c:v>
                </c:pt>
                <c:pt idx="27918">
                  <c:v>111.79859999999999</c:v>
                </c:pt>
                <c:pt idx="27919">
                  <c:v>111.80329999999999</c:v>
                </c:pt>
                <c:pt idx="27920">
                  <c:v>111.8081</c:v>
                </c:pt>
                <c:pt idx="27921">
                  <c:v>111.81290000000001</c:v>
                </c:pt>
                <c:pt idx="27922">
                  <c:v>111.8177</c:v>
                </c:pt>
                <c:pt idx="27923">
                  <c:v>111.82250000000001</c:v>
                </c:pt>
                <c:pt idx="27924">
                  <c:v>111.82730000000001</c:v>
                </c:pt>
                <c:pt idx="27925">
                  <c:v>111.83200000000001</c:v>
                </c:pt>
                <c:pt idx="27926">
                  <c:v>111.8368</c:v>
                </c:pt>
                <c:pt idx="27927">
                  <c:v>111.8416</c:v>
                </c:pt>
                <c:pt idx="27928">
                  <c:v>111.8464</c:v>
                </c:pt>
                <c:pt idx="27929">
                  <c:v>111.85119999999999</c:v>
                </c:pt>
                <c:pt idx="27930">
                  <c:v>111.85599999999999</c:v>
                </c:pt>
                <c:pt idx="27931">
                  <c:v>111.86069999999999</c:v>
                </c:pt>
                <c:pt idx="27932">
                  <c:v>111.86550000000001</c:v>
                </c:pt>
                <c:pt idx="27933">
                  <c:v>111.8703</c:v>
                </c:pt>
                <c:pt idx="27934">
                  <c:v>111.8751</c:v>
                </c:pt>
                <c:pt idx="27935">
                  <c:v>111.87990000000001</c:v>
                </c:pt>
                <c:pt idx="27936">
                  <c:v>111.88460000000001</c:v>
                </c:pt>
                <c:pt idx="27937">
                  <c:v>111.88939999999999</c:v>
                </c:pt>
                <c:pt idx="27938">
                  <c:v>111.8942</c:v>
                </c:pt>
                <c:pt idx="27939">
                  <c:v>111.899</c:v>
                </c:pt>
                <c:pt idx="27940">
                  <c:v>111.9038</c:v>
                </c:pt>
                <c:pt idx="27941">
                  <c:v>111.90859999999999</c:v>
                </c:pt>
                <c:pt idx="27942">
                  <c:v>111.91329999999999</c:v>
                </c:pt>
                <c:pt idx="27943">
                  <c:v>111.91810000000001</c:v>
                </c:pt>
                <c:pt idx="27944">
                  <c:v>111.92290000000001</c:v>
                </c:pt>
                <c:pt idx="27945">
                  <c:v>111.9277</c:v>
                </c:pt>
                <c:pt idx="27946">
                  <c:v>111.9325</c:v>
                </c:pt>
                <c:pt idx="27947">
                  <c:v>111.9372</c:v>
                </c:pt>
                <c:pt idx="27948">
                  <c:v>111.94199999999999</c:v>
                </c:pt>
                <c:pt idx="27949">
                  <c:v>111.9468</c:v>
                </c:pt>
                <c:pt idx="27950">
                  <c:v>111.9516</c:v>
                </c:pt>
                <c:pt idx="27951">
                  <c:v>111.9564</c:v>
                </c:pt>
                <c:pt idx="27952">
                  <c:v>111.96119999999999</c:v>
                </c:pt>
                <c:pt idx="27953">
                  <c:v>111.96589999999999</c:v>
                </c:pt>
                <c:pt idx="27954">
                  <c:v>111.97070000000001</c:v>
                </c:pt>
                <c:pt idx="27955">
                  <c:v>111.97550000000001</c:v>
                </c:pt>
                <c:pt idx="27956">
                  <c:v>111.9803</c:v>
                </c:pt>
                <c:pt idx="27957">
                  <c:v>111.9851</c:v>
                </c:pt>
                <c:pt idx="27958">
                  <c:v>111.9898</c:v>
                </c:pt>
                <c:pt idx="27959">
                  <c:v>111.99460000000001</c:v>
                </c:pt>
                <c:pt idx="27960">
                  <c:v>111.99939999999999</c:v>
                </c:pt>
                <c:pt idx="27961">
                  <c:v>112.0042</c:v>
                </c:pt>
                <c:pt idx="27962">
                  <c:v>112.009</c:v>
                </c:pt>
                <c:pt idx="27963">
                  <c:v>112.0138</c:v>
                </c:pt>
                <c:pt idx="27964">
                  <c:v>112.01849999999999</c:v>
                </c:pt>
                <c:pt idx="27965">
                  <c:v>112.02330000000001</c:v>
                </c:pt>
                <c:pt idx="27966">
                  <c:v>112.02810000000001</c:v>
                </c:pt>
                <c:pt idx="27967">
                  <c:v>112.0329</c:v>
                </c:pt>
                <c:pt idx="27968">
                  <c:v>112.0377</c:v>
                </c:pt>
                <c:pt idx="27969">
                  <c:v>112.0424</c:v>
                </c:pt>
                <c:pt idx="27970">
                  <c:v>112.0472</c:v>
                </c:pt>
                <c:pt idx="27971">
                  <c:v>112.05199999999999</c:v>
                </c:pt>
                <c:pt idx="27972">
                  <c:v>112.0568</c:v>
                </c:pt>
                <c:pt idx="27973">
                  <c:v>112.0616</c:v>
                </c:pt>
                <c:pt idx="27974">
                  <c:v>112.0664</c:v>
                </c:pt>
                <c:pt idx="27975">
                  <c:v>112.0711</c:v>
                </c:pt>
                <c:pt idx="27976">
                  <c:v>112.0759</c:v>
                </c:pt>
                <c:pt idx="27977">
                  <c:v>112.08070000000001</c:v>
                </c:pt>
                <c:pt idx="27978">
                  <c:v>112.08550000000001</c:v>
                </c:pt>
                <c:pt idx="27979">
                  <c:v>112.0903</c:v>
                </c:pt>
                <c:pt idx="27980">
                  <c:v>112.0951</c:v>
                </c:pt>
                <c:pt idx="27981">
                  <c:v>112.0998</c:v>
                </c:pt>
                <c:pt idx="27982">
                  <c:v>112.1046</c:v>
                </c:pt>
                <c:pt idx="27983">
                  <c:v>112.10939999999999</c:v>
                </c:pt>
                <c:pt idx="27984">
                  <c:v>112.1142</c:v>
                </c:pt>
                <c:pt idx="27985">
                  <c:v>112.119</c:v>
                </c:pt>
                <c:pt idx="27986">
                  <c:v>112.12370000000001</c:v>
                </c:pt>
                <c:pt idx="27987">
                  <c:v>112.1285</c:v>
                </c:pt>
                <c:pt idx="27988">
                  <c:v>112.13330000000001</c:v>
                </c:pt>
                <c:pt idx="27989">
                  <c:v>112.13810000000001</c:v>
                </c:pt>
                <c:pt idx="27990">
                  <c:v>112.1429</c:v>
                </c:pt>
                <c:pt idx="27991">
                  <c:v>112.1477</c:v>
                </c:pt>
                <c:pt idx="27992">
                  <c:v>112.1524</c:v>
                </c:pt>
                <c:pt idx="27993">
                  <c:v>112.1572</c:v>
                </c:pt>
                <c:pt idx="27994">
                  <c:v>112.16199999999999</c:v>
                </c:pt>
                <c:pt idx="27995">
                  <c:v>112.16679999999999</c:v>
                </c:pt>
                <c:pt idx="27996">
                  <c:v>112.1716</c:v>
                </c:pt>
                <c:pt idx="27997">
                  <c:v>112.17630000000001</c:v>
                </c:pt>
                <c:pt idx="27998">
                  <c:v>112.1811</c:v>
                </c:pt>
                <c:pt idx="27999">
                  <c:v>112.1859</c:v>
                </c:pt>
                <c:pt idx="28000">
                  <c:v>112.19070000000001</c:v>
                </c:pt>
                <c:pt idx="28001">
                  <c:v>112.19550000000001</c:v>
                </c:pt>
                <c:pt idx="28002">
                  <c:v>112.2003</c:v>
                </c:pt>
                <c:pt idx="28003">
                  <c:v>112.205</c:v>
                </c:pt>
                <c:pt idx="28004">
                  <c:v>112.2098</c:v>
                </c:pt>
                <c:pt idx="28005">
                  <c:v>112.2146</c:v>
                </c:pt>
                <c:pt idx="28006">
                  <c:v>112.21939999999999</c:v>
                </c:pt>
                <c:pt idx="28007">
                  <c:v>112.2242</c:v>
                </c:pt>
                <c:pt idx="28008">
                  <c:v>112.22890000000001</c:v>
                </c:pt>
                <c:pt idx="28009">
                  <c:v>112.2337</c:v>
                </c:pt>
                <c:pt idx="28010">
                  <c:v>112.2385</c:v>
                </c:pt>
                <c:pt idx="28011">
                  <c:v>112.2433</c:v>
                </c:pt>
                <c:pt idx="28012">
                  <c:v>112.24810000000001</c:v>
                </c:pt>
                <c:pt idx="28013">
                  <c:v>112.2529</c:v>
                </c:pt>
                <c:pt idx="28014">
                  <c:v>112.2576</c:v>
                </c:pt>
                <c:pt idx="28015">
                  <c:v>112.2624</c:v>
                </c:pt>
                <c:pt idx="28016">
                  <c:v>112.2672</c:v>
                </c:pt>
                <c:pt idx="28017">
                  <c:v>112.27199999999999</c:v>
                </c:pt>
                <c:pt idx="28018">
                  <c:v>112.27679999999999</c:v>
                </c:pt>
                <c:pt idx="28019">
                  <c:v>112.2816</c:v>
                </c:pt>
                <c:pt idx="28020">
                  <c:v>112.28630000000001</c:v>
                </c:pt>
                <c:pt idx="28021">
                  <c:v>112.2911</c:v>
                </c:pt>
                <c:pt idx="28022">
                  <c:v>112.2959</c:v>
                </c:pt>
                <c:pt idx="28023">
                  <c:v>112.30070000000001</c:v>
                </c:pt>
                <c:pt idx="28024">
                  <c:v>112.30550000000001</c:v>
                </c:pt>
                <c:pt idx="28025">
                  <c:v>112.31019999999999</c:v>
                </c:pt>
                <c:pt idx="28026">
                  <c:v>112.315</c:v>
                </c:pt>
                <c:pt idx="28027">
                  <c:v>112.3198</c:v>
                </c:pt>
                <c:pt idx="28028">
                  <c:v>112.3246</c:v>
                </c:pt>
                <c:pt idx="28029">
                  <c:v>112.32939999999999</c:v>
                </c:pt>
                <c:pt idx="28030">
                  <c:v>112.3342</c:v>
                </c:pt>
                <c:pt idx="28031">
                  <c:v>112.33890000000001</c:v>
                </c:pt>
                <c:pt idx="28032">
                  <c:v>112.3437</c:v>
                </c:pt>
                <c:pt idx="28033">
                  <c:v>112.3485</c:v>
                </c:pt>
                <c:pt idx="28034">
                  <c:v>112.3533</c:v>
                </c:pt>
                <c:pt idx="28035">
                  <c:v>112.35810000000001</c:v>
                </c:pt>
                <c:pt idx="28036">
                  <c:v>112.36279999999999</c:v>
                </c:pt>
                <c:pt idx="28037">
                  <c:v>112.3676</c:v>
                </c:pt>
                <c:pt idx="28038">
                  <c:v>112.3724</c:v>
                </c:pt>
                <c:pt idx="28039">
                  <c:v>112.3772</c:v>
                </c:pt>
                <c:pt idx="28040">
                  <c:v>112.38199999999999</c:v>
                </c:pt>
                <c:pt idx="28041">
                  <c:v>112.38679999999999</c:v>
                </c:pt>
                <c:pt idx="28042">
                  <c:v>112.39150000000001</c:v>
                </c:pt>
                <c:pt idx="28043">
                  <c:v>112.39630000000001</c:v>
                </c:pt>
                <c:pt idx="28044">
                  <c:v>112.4011</c:v>
                </c:pt>
                <c:pt idx="28045">
                  <c:v>112.4059</c:v>
                </c:pt>
                <c:pt idx="28046">
                  <c:v>112.41070000000001</c:v>
                </c:pt>
                <c:pt idx="28047">
                  <c:v>112.41540000000001</c:v>
                </c:pt>
                <c:pt idx="28048">
                  <c:v>112.42019999999999</c:v>
                </c:pt>
                <c:pt idx="28049">
                  <c:v>112.425</c:v>
                </c:pt>
                <c:pt idx="28050">
                  <c:v>112.4298</c:v>
                </c:pt>
                <c:pt idx="28051">
                  <c:v>112.43459999999999</c:v>
                </c:pt>
                <c:pt idx="28052">
                  <c:v>112.43939999999999</c:v>
                </c:pt>
                <c:pt idx="28053">
                  <c:v>112.44410000000001</c:v>
                </c:pt>
                <c:pt idx="28054">
                  <c:v>112.44890000000001</c:v>
                </c:pt>
                <c:pt idx="28055">
                  <c:v>112.4537</c:v>
                </c:pt>
                <c:pt idx="28056">
                  <c:v>112.4585</c:v>
                </c:pt>
                <c:pt idx="28057">
                  <c:v>112.4633</c:v>
                </c:pt>
                <c:pt idx="28058">
                  <c:v>112.468</c:v>
                </c:pt>
                <c:pt idx="28059">
                  <c:v>112.47279999999999</c:v>
                </c:pt>
                <c:pt idx="28060">
                  <c:v>112.4776</c:v>
                </c:pt>
                <c:pt idx="28061">
                  <c:v>112.4824</c:v>
                </c:pt>
                <c:pt idx="28062">
                  <c:v>112.4872</c:v>
                </c:pt>
                <c:pt idx="28063">
                  <c:v>112.49199999999999</c:v>
                </c:pt>
                <c:pt idx="28064">
                  <c:v>112.4967</c:v>
                </c:pt>
                <c:pt idx="28065">
                  <c:v>112.50150000000001</c:v>
                </c:pt>
                <c:pt idx="28066">
                  <c:v>112.50630000000001</c:v>
                </c:pt>
                <c:pt idx="28067">
                  <c:v>112.5111</c:v>
                </c:pt>
                <c:pt idx="28068">
                  <c:v>112.5159</c:v>
                </c:pt>
                <c:pt idx="28069">
                  <c:v>112.52070000000001</c:v>
                </c:pt>
                <c:pt idx="28070">
                  <c:v>112.52539999999999</c:v>
                </c:pt>
                <c:pt idx="28071">
                  <c:v>112.53019999999999</c:v>
                </c:pt>
                <c:pt idx="28072">
                  <c:v>112.535</c:v>
                </c:pt>
                <c:pt idx="28073">
                  <c:v>112.5398</c:v>
                </c:pt>
                <c:pt idx="28074">
                  <c:v>112.54459999999999</c:v>
                </c:pt>
                <c:pt idx="28075">
                  <c:v>112.5493</c:v>
                </c:pt>
                <c:pt idx="28076">
                  <c:v>112.55410000000001</c:v>
                </c:pt>
                <c:pt idx="28077">
                  <c:v>112.55890000000001</c:v>
                </c:pt>
                <c:pt idx="28078">
                  <c:v>112.5637</c:v>
                </c:pt>
                <c:pt idx="28079">
                  <c:v>112.5685</c:v>
                </c:pt>
                <c:pt idx="28080">
                  <c:v>112.5733</c:v>
                </c:pt>
                <c:pt idx="28081">
                  <c:v>112.578</c:v>
                </c:pt>
                <c:pt idx="28082">
                  <c:v>112.58279999999999</c:v>
                </c:pt>
                <c:pt idx="28083">
                  <c:v>112.58759999999999</c:v>
                </c:pt>
                <c:pt idx="28084">
                  <c:v>112.5924</c:v>
                </c:pt>
                <c:pt idx="28085">
                  <c:v>112.5972</c:v>
                </c:pt>
                <c:pt idx="28086">
                  <c:v>112.6019</c:v>
                </c:pt>
                <c:pt idx="28087">
                  <c:v>112.6067</c:v>
                </c:pt>
                <c:pt idx="28088">
                  <c:v>112.61150000000001</c:v>
                </c:pt>
                <c:pt idx="28089">
                  <c:v>112.6163</c:v>
                </c:pt>
                <c:pt idx="28090">
                  <c:v>112.6211</c:v>
                </c:pt>
                <c:pt idx="28091">
                  <c:v>112.6259</c:v>
                </c:pt>
                <c:pt idx="28092">
                  <c:v>112.6306</c:v>
                </c:pt>
                <c:pt idx="28093">
                  <c:v>112.63539999999999</c:v>
                </c:pt>
                <c:pt idx="28094">
                  <c:v>112.64019999999999</c:v>
                </c:pt>
                <c:pt idx="28095">
                  <c:v>112.645</c:v>
                </c:pt>
                <c:pt idx="28096">
                  <c:v>112.6498</c:v>
                </c:pt>
                <c:pt idx="28097">
                  <c:v>112.6545</c:v>
                </c:pt>
                <c:pt idx="28098">
                  <c:v>112.6593</c:v>
                </c:pt>
                <c:pt idx="28099">
                  <c:v>112.6641</c:v>
                </c:pt>
                <c:pt idx="28100">
                  <c:v>112.66890000000001</c:v>
                </c:pt>
                <c:pt idx="28101">
                  <c:v>112.6737</c:v>
                </c:pt>
                <c:pt idx="28102">
                  <c:v>112.6785</c:v>
                </c:pt>
                <c:pt idx="28103">
                  <c:v>112.6832</c:v>
                </c:pt>
                <c:pt idx="28104">
                  <c:v>112.688</c:v>
                </c:pt>
                <c:pt idx="28105">
                  <c:v>112.69279999999999</c:v>
                </c:pt>
                <c:pt idx="28106">
                  <c:v>112.69759999999999</c:v>
                </c:pt>
                <c:pt idx="28107">
                  <c:v>112.7024</c:v>
                </c:pt>
                <c:pt idx="28108">
                  <c:v>112.70710000000001</c:v>
                </c:pt>
                <c:pt idx="28109">
                  <c:v>112.7119</c:v>
                </c:pt>
                <c:pt idx="28110">
                  <c:v>112.7167</c:v>
                </c:pt>
                <c:pt idx="28111">
                  <c:v>112.72150000000001</c:v>
                </c:pt>
                <c:pt idx="28112">
                  <c:v>112.72629999999999</c:v>
                </c:pt>
                <c:pt idx="28113">
                  <c:v>112.7311</c:v>
                </c:pt>
                <c:pt idx="28114">
                  <c:v>112.7358</c:v>
                </c:pt>
                <c:pt idx="28115">
                  <c:v>112.7406</c:v>
                </c:pt>
                <c:pt idx="28116">
                  <c:v>112.74539999999999</c:v>
                </c:pt>
                <c:pt idx="28117">
                  <c:v>112.75019999999999</c:v>
                </c:pt>
                <c:pt idx="28118">
                  <c:v>112.755</c:v>
                </c:pt>
                <c:pt idx="28119">
                  <c:v>112.75970000000001</c:v>
                </c:pt>
                <c:pt idx="28120">
                  <c:v>112.7645</c:v>
                </c:pt>
                <c:pt idx="28121">
                  <c:v>112.7693</c:v>
                </c:pt>
                <c:pt idx="28122">
                  <c:v>112.7741</c:v>
                </c:pt>
                <c:pt idx="28123">
                  <c:v>112.77890000000001</c:v>
                </c:pt>
                <c:pt idx="28124">
                  <c:v>112.7837</c:v>
                </c:pt>
                <c:pt idx="28125">
                  <c:v>112.7884</c:v>
                </c:pt>
                <c:pt idx="28126">
                  <c:v>112.7932</c:v>
                </c:pt>
                <c:pt idx="28127">
                  <c:v>112.798</c:v>
                </c:pt>
                <c:pt idx="28128">
                  <c:v>112.80279999999999</c:v>
                </c:pt>
                <c:pt idx="28129">
                  <c:v>112.80759999999999</c:v>
                </c:pt>
                <c:pt idx="28130">
                  <c:v>112.81230000000001</c:v>
                </c:pt>
                <c:pt idx="28131">
                  <c:v>112.81710000000001</c:v>
                </c:pt>
                <c:pt idx="28132">
                  <c:v>112.8219</c:v>
                </c:pt>
                <c:pt idx="28133">
                  <c:v>112.8267</c:v>
                </c:pt>
                <c:pt idx="28134">
                  <c:v>112.83150000000001</c:v>
                </c:pt>
                <c:pt idx="28135">
                  <c:v>112.83629999999999</c:v>
                </c:pt>
                <c:pt idx="28136">
                  <c:v>112.84099999999999</c:v>
                </c:pt>
                <c:pt idx="28137">
                  <c:v>112.8458</c:v>
                </c:pt>
                <c:pt idx="28138">
                  <c:v>112.8506</c:v>
                </c:pt>
                <c:pt idx="28139">
                  <c:v>112.85539999999999</c:v>
                </c:pt>
                <c:pt idx="28140">
                  <c:v>112.86019999999999</c:v>
                </c:pt>
                <c:pt idx="28141">
                  <c:v>112.86499999999999</c:v>
                </c:pt>
                <c:pt idx="28142">
                  <c:v>112.86970000000001</c:v>
                </c:pt>
                <c:pt idx="28143">
                  <c:v>112.8745</c:v>
                </c:pt>
                <c:pt idx="28144">
                  <c:v>112.8793</c:v>
                </c:pt>
                <c:pt idx="28145">
                  <c:v>112.8841</c:v>
                </c:pt>
                <c:pt idx="28146">
                  <c:v>112.88890000000001</c:v>
                </c:pt>
                <c:pt idx="28147">
                  <c:v>112.89359999999999</c:v>
                </c:pt>
                <c:pt idx="28148">
                  <c:v>112.8984</c:v>
                </c:pt>
                <c:pt idx="28149">
                  <c:v>112.9032</c:v>
                </c:pt>
                <c:pt idx="28150">
                  <c:v>112.908</c:v>
                </c:pt>
                <c:pt idx="28151">
                  <c:v>112.91279999999999</c:v>
                </c:pt>
                <c:pt idx="28152">
                  <c:v>112.91760000000001</c:v>
                </c:pt>
                <c:pt idx="28153">
                  <c:v>112.92230000000001</c:v>
                </c:pt>
                <c:pt idx="28154">
                  <c:v>112.9271</c:v>
                </c:pt>
                <c:pt idx="28155">
                  <c:v>112.9319</c:v>
                </c:pt>
                <c:pt idx="28156">
                  <c:v>112.9367</c:v>
                </c:pt>
                <c:pt idx="28157">
                  <c:v>112.9415</c:v>
                </c:pt>
                <c:pt idx="28158">
                  <c:v>112.94619999999999</c:v>
                </c:pt>
                <c:pt idx="28159">
                  <c:v>112.95099999999999</c:v>
                </c:pt>
                <c:pt idx="28160">
                  <c:v>112.9558</c:v>
                </c:pt>
                <c:pt idx="28161">
                  <c:v>112.9606</c:v>
                </c:pt>
                <c:pt idx="28162">
                  <c:v>112.96539999999999</c:v>
                </c:pt>
                <c:pt idx="28163">
                  <c:v>112.97020000000001</c:v>
                </c:pt>
                <c:pt idx="28164">
                  <c:v>112.97490000000001</c:v>
                </c:pt>
                <c:pt idx="28165">
                  <c:v>112.97970000000001</c:v>
                </c:pt>
                <c:pt idx="28166">
                  <c:v>112.9845</c:v>
                </c:pt>
                <c:pt idx="28167">
                  <c:v>112.9893</c:v>
                </c:pt>
                <c:pt idx="28168">
                  <c:v>112.9941</c:v>
                </c:pt>
                <c:pt idx="28169">
                  <c:v>112.99890000000001</c:v>
                </c:pt>
                <c:pt idx="28170">
                  <c:v>113.00359999999999</c:v>
                </c:pt>
                <c:pt idx="28171">
                  <c:v>113.00839999999999</c:v>
                </c:pt>
                <c:pt idx="28172">
                  <c:v>113.0132</c:v>
                </c:pt>
                <c:pt idx="28173">
                  <c:v>113.01799999999999</c:v>
                </c:pt>
                <c:pt idx="28174">
                  <c:v>113.0228</c:v>
                </c:pt>
                <c:pt idx="28175">
                  <c:v>113.0275</c:v>
                </c:pt>
                <c:pt idx="28176">
                  <c:v>113.03230000000001</c:v>
                </c:pt>
                <c:pt idx="28177">
                  <c:v>113.0371</c:v>
                </c:pt>
                <c:pt idx="28178">
                  <c:v>113.0419</c:v>
                </c:pt>
                <c:pt idx="28179">
                  <c:v>113.0467</c:v>
                </c:pt>
                <c:pt idx="28180">
                  <c:v>113.0515</c:v>
                </c:pt>
                <c:pt idx="28181">
                  <c:v>113.05619999999999</c:v>
                </c:pt>
                <c:pt idx="28182">
                  <c:v>113.06099999999999</c:v>
                </c:pt>
                <c:pt idx="28183">
                  <c:v>113.0658</c:v>
                </c:pt>
                <c:pt idx="28184">
                  <c:v>113.0706</c:v>
                </c:pt>
                <c:pt idx="28185">
                  <c:v>113.0754</c:v>
                </c:pt>
                <c:pt idx="28186">
                  <c:v>113.0801</c:v>
                </c:pt>
                <c:pt idx="28187">
                  <c:v>113.0849</c:v>
                </c:pt>
                <c:pt idx="28188">
                  <c:v>113.08970000000001</c:v>
                </c:pt>
                <c:pt idx="28189">
                  <c:v>113.0945</c:v>
                </c:pt>
                <c:pt idx="28190">
                  <c:v>113.0993</c:v>
                </c:pt>
                <c:pt idx="28191">
                  <c:v>113.1041</c:v>
                </c:pt>
                <c:pt idx="28192">
                  <c:v>113.1088</c:v>
                </c:pt>
                <c:pt idx="28193">
                  <c:v>113.11359999999999</c:v>
                </c:pt>
                <c:pt idx="28194">
                  <c:v>113.11839999999999</c:v>
                </c:pt>
                <c:pt idx="28195">
                  <c:v>113.1232</c:v>
                </c:pt>
                <c:pt idx="28196">
                  <c:v>113.128</c:v>
                </c:pt>
                <c:pt idx="28197">
                  <c:v>113.1327</c:v>
                </c:pt>
                <c:pt idx="28198">
                  <c:v>113.1375</c:v>
                </c:pt>
                <c:pt idx="28199">
                  <c:v>113.14230000000001</c:v>
                </c:pt>
                <c:pt idx="28200">
                  <c:v>113.14709999999999</c:v>
                </c:pt>
                <c:pt idx="28201">
                  <c:v>113.1519</c:v>
                </c:pt>
                <c:pt idx="28202">
                  <c:v>113.1567</c:v>
                </c:pt>
                <c:pt idx="28203">
                  <c:v>113.1614</c:v>
                </c:pt>
                <c:pt idx="28204">
                  <c:v>113.16619999999999</c:v>
                </c:pt>
                <c:pt idx="28205">
                  <c:v>113.17099999999999</c:v>
                </c:pt>
                <c:pt idx="28206">
                  <c:v>113.1758</c:v>
                </c:pt>
                <c:pt idx="28207">
                  <c:v>113.18060000000001</c:v>
                </c:pt>
                <c:pt idx="28208">
                  <c:v>113.1853</c:v>
                </c:pt>
                <c:pt idx="28209">
                  <c:v>113.1901</c:v>
                </c:pt>
                <c:pt idx="28210">
                  <c:v>113.1949</c:v>
                </c:pt>
                <c:pt idx="28211">
                  <c:v>113.19970000000001</c:v>
                </c:pt>
                <c:pt idx="28212">
                  <c:v>113.2045</c:v>
                </c:pt>
                <c:pt idx="28213">
                  <c:v>113.2093</c:v>
                </c:pt>
                <c:pt idx="28214">
                  <c:v>113.214</c:v>
                </c:pt>
                <c:pt idx="28215">
                  <c:v>113.21879999999999</c:v>
                </c:pt>
                <c:pt idx="28216">
                  <c:v>113.22359999999999</c:v>
                </c:pt>
                <c:pt idx="28217">
                  <c:v>113.22840000000001</c:v>
                </c:pt>
                <c:pt idx="28218">
                  <c:v>113.23320000000001</c:v>
                </c:pt>
                <c:pt idx="28219">
                  <c:v>113.2379</c:v>
                </c:pt>
                <c:pt idx="28220">
                  <c:v>113.2427</c:v>
                </c:pt>
                <c:pt idx="28221">
                  <c:v>113.2475</c:v>
                </c:pt>
                <c:pt idx="28222">
                  <c:v>113.25230000000001</c:v>
                </c:pt>
                <c:pt idx="28223">
                  <c:v>113.25709999999999</c:v>
                </c:pt>
                <c:pt idx="28224">
                  <c:v>113.2619</c:v>
                </c:pt>
                <c:pt idx="28225">
                  <c:v>113.2666</c:v>
                </c:pt>
                <c:pt idx="28226">
                  <c:v>113.2714</c:v>
                </c:pt>
                <c:pt idx="28227">
                  <c:v>113.27619999999999</c:v>
                </c:pt>
                <c:pt idx="28228">
                  <c:v>113.28100000000001</c:v>
                </c:pt>
                <c:pt idx="28229">
                  <c:v>113.28580000000001</c:v>
                </c:pt>
                <c:pt idx="28230">
                  <c:v>113.29050000000001</c:v>
                </c:pt>
                <c:pt idx="28231">
                  <c:v>113.2953</c:v>
                </c:pt>
                <c:pt idx="28232">
                  <c:v>113.3001</c:v>
                </c:pt>
                <c:pt idx="28233">
                  <c:v>113.3049</c:v>
                </c:pt>
                <c:pt idx="28234">
                  <c:v>113.30969999999999</c:v>
                </c:pt>
                <c:pt idx="28235">
                  <c:v>113.3145</c:v>
                </c:pt>
                <c:pt idx="28236">
                  <c:v>113.3192</c:v>
                </c:pt>
                <c:pt idx="28237">
                  <c:v>113.324</c:v>
                </c:pt>
                <c:pt idx="28238">
                  <c:v>113.32879999999999</c:v>
                </c:pt>
                <c:pt idx="28239">
                  <c:v>113.3336</c:v>
                </c:pt>
                <c:pt idx="28240">
                  <c:v>113.33840000000001</c:v>
                </c:pt>
                <c:pt idx="28241">
                  <c:v>113.34310000000001</c:v>
                </c:pt>
                <c:pt idx="28242">
                  <c:v>113.3479</c:v>
                </c:pt>
                <c:pt idx="28243">
                  <c:v>113.3527</c:v>
                </c:pt>
                <c:pt idx="28244">
                  <c:v>113.3575</c:v>
                </c:pt>
                <c:pt idx="28245">
                  <c:v>113.3623</c:v>
                </c:pt>
                <c:pt idx="28246">
                  <c:v>113.36709999999999</c:v>
                </c:pt>
                <c:pt idx="28247">
                  <c:v>113.37179999999999</c:v>
                </c:pt>
                <c:pt idx="28248">
                  <c:v>113.3766</c:v>
                </c:pt>
                <c:pt idx="28249">
                  <c:v>113.3814</c:v>
                </c:pt>
                <c:pt idx="28250">
                  <c:v>113.3862</c:v>
                </c:pt>
                <c:pt idx="28251">
                  <c:v>113.39100000000001</c:v>
                </c:pt>
                <c:pt idx="28252">
                  <c:v>113.39580000000001</c:v>
                </c:pt>
                <c:pt idx="28253">
                  <c:v>113.40050000000001</c:v>
                </c:pt>
                <c:pt idx="28254">
                  <c:v>113.4053</c:v>
                </c:pt>
                <c:pt idx="28255">
                  <c:v>113.4101</c:v>
                </c:pt>
                <c:pt idx="28256">
                  <c:v>113.4149</c:v>
                </c:pt>
                <c:pt idx="28257">
                  <c:v>113.41969999999999</c:v>
                </c:pt>
                <c:pt idx="28258">
                  <c:v>113.42439999999999</c:v>
                </c:pt>
                <c:pt idx="28259">
                  <c:v>113.42919999999999</c:v>
                </c:pt>
                <c:pt idx="28260">
                  <c:v>113.434</c:v>
                </c:pt>
                <c:pt idx="28261">
                  <c:v>113.4388</c:v>
                </c:pt>
                <c:pt idx="28262">
                  <c:v>113.4436</c:v>
                </c:pt>
                <c:pt idx="28263">
                  <c:v>113.44840000000001</c:v>
                </c:pt>
                <c:pt idx="28264">
                  <c:v>113.45310000000001</c:v>
                </c:pt>
                <c:pt idx="28265">
                  <c:v>113.4579</c:v>
                </c:pt>
                <c:pt idx="28266">
                  <c:v>113.4627</c:v>
                </c:pt>
                <c:pt idx="28267">
                  <c:v>113.4675</c:v>
                </c:pt>
                <c:pt idx="28268">
                  <c:v>113.4723</c:v>
                </c:pt>
                <c:pt idx="28269">
                  <c:v>113.47699999999999</c:v>
                </c:pt>
                <c:pt idx="28270">
                  <c:v>113.48179999999999</c:v>
                </c:pt>
                <c:pt idx="28271">
                  <c:v>113.48660000000001</c:v>
                </c:pt>
                <c:pt idx="28272">
                  <c:v>113.49140000000001</c:v>
                </c:pt>
                <c:pt idx="28273">
                  <c:v>113.4962</c:v>
                </c:pt>
                <c:pt idx="28274">
                  <c:v>113.501</c:v>
                </c:pt>
                <c:pt idx="28275">
                  <c:v>113.5057</c:v>
                </c:pt>
                <c:pt idx="28276">
                  <c:v>113.51049999999999</c:v>
                </c:pt>
                <c:pt idx="28277">
                  <c:v>113.5153</c:v>
                </c:pt>
                <c:pt idx="28278">
                  <c:v>113.5201</c:v>
                </c:pt>
                <c:pt idx="28279">
                  <c:v>113.5249</c:v>
                </c:pt>
                <c:pt idx="28280">
                  <c:v>113.52959999999999</c:v>
                </c:pt>
                <c:pt idx="28281">
                  <c:v>113.53439999999999</c:v>
                </c:pt>
                <c:pt idx="28282">
                  <c:v>113.53920000000001</c:v>
                </c:pt>
                <c:pt idx="28283">
                  <c:v>113.54400000000001</c:v>
                </c:pt>
                <c:pt idx="28284">
                  <c:v>113.5488</c:v>
                </c:pt>
                <c:pt idx="28285">
                  <c:v>113.5536</c:v>
                </c:pt>
                <c:pt idx="28286">
                  <c:v>113.5583</c:v>
                </c:pt>
                <c:pt idx="28287">
                  <c:v>113.56310000000001</c:v>
                </c:pt>
                <c:pt idx="28288">
                  <c:v>113.56789999999999</c:v>
                </c:pt>
                <c:pt idx="28289">
                  <c:v>113.5727</c:v>
                </c:pt>
                <c:pt idx="28290">
                  <c:v>113.5775</c:v>
                </c:pt>
                <c:pt idx="28291">
                  <c:v>113.5822</c:v>
                </c:pt>
                <c:pt idx="28292">
                  <c:v>113.58699999999999</c:v>
                </c:pt>
                <c:pt idx="28293">
                  <c:v>113.59180000000001</c:v>
                </c:pt>
                <c:pt idx="28294">
                  <c:v>113.59660000000001</c:v>
                </c:pt>
                <c:pt idx="28295">
                  <c:v>113.6014</c:v>
                </c:pt>
                <c:pt idx="28296">
                  <c:v>113.6062</c:v>
                </c:pt>
                <c:pt idx="28297">
                  <c:v>113.6109</c:v>
                </c:pt>
                <c:pt idx="28298">
                  <c:v>113.6157</c:v>
                </c:pt>
                <c:pt idx="28299">
                  <c:v>113.62049999999999</c:v>
                </c:pt>
                <c:pt idx="28300">
                  <c:v>113.6253</c:v>
                </c:pt>
                <c:pt idx="28301">
                  <c:v>113.6301</c:v>
                </c:pt>
                <c:pt idx="28302">
                  <c:v>113.6348</c:v>
                </c:pt>
                <c:pt idx="28303">
                  <c:v>113.63959999999999</c:v>
                </c:pt>
                <c:pt idx="28304">
                  <c:v>113.6444</c:v>
                </c:pt>
                <c:pt idx="28305">
                  <c:v>113.64920000000001</c:v>
                </c:pt>
                <c:pt idx="28306">
                  <c:v>113.65400000000001</c:v>
                </c:pt>
                <c:pt idx="28307">
                  <c:v>113.6588</c:v>
                </c:pt>
                <c:pt idx="28308">
                  <c:v>113.6635</c:v>
                </c:pt>
                <c:pt idx="28309">
                  <c:v>113.6683</c:v>
                </c:pt>
                <c:pt idx="28310">
                  <c:v>113.67310000000001</c:v>
                </c:pt>
                <c:pt idx="28311">
                  <c:v>113.67789999999999</c:v>
                </c:pt>
                <c:pt idx="28312">
                  <c:v>113.6827</c:v>
                </c:pt>
                <c:pt idx="28313">
                  <c:v>113.6874</c:v>
                </c:pt>
                <c:pt idx="28314">
                  <c:v>113.6922</c:v>
                </c:pt>
                <c:pt idx="28315">
                  <c:v>113.697</c:v>
                </c:pt>
                <c:pt idx="28316">
                  <c:v>113.70180000000001</c:v>
                </c:pt>
                <c:pt idx="28317">
                  <c:v>113.70660000000001</c:v>
                </c:pt>
                <c:pt idx="28318">
                  <c:v>113.7114</c:v>
                </c:pt>
                <c:pt idx="28319">
                  <c:v>113.7161</c:v>
                </c:pt>
                <c:pt idx="28320">
                  <c:v>113.7209</c:v>
                </c:pt>
                <c:pt idx="28321">
                  <c:v>113.7257</c:v>
                </c:pt>
                <c:pt idx="28322">
                  <c:v>113.73049999999999</c:v>
                </c:pt>
                <c:pt idx="28323">
                  <c:v>113.7353</c:v>
                </c:pt>
                <c:pt idx="28324">
                  <c:v>113.74</c:v>
                </c:pt>
                <c:pt idx="28325">
                  <c:v>113.7448</c:v>
                </c:pt>
                <c:pt idx="28326">
                  <c:v>113.7496</c:v>
                </c:pt>
                <c:pt idx="28327">
                  <c:v>113.7544</c:v>
                </c:pt>
                <c:pt idx="28328">
                  <c:v>113.75920000000001</c:v>
                </c:pt>
                <c:pt idx="28329">
                  <c:v>113.76400000000001</c:v>
                </c:pt>
                <c:pt idx="28330">
                  <c:v>113.7687</c:v>
                </c:pt>
                <c:pt idx="28331">
                  <c:v>113.7735</c:v>
                </c:pt>
                <c:pt idx="28332">
                  <c:v>113.7783</c:v>
                </c:pt>
                <c:pt idx="28333">
                  <c:v>113.7831</c:v>
                </c:pt>
                <c:pt idx="28334">
                  <c:v>113.78789999999999</c:v>
                </c:pt>
                <c:pt idx="28335">
                  <c:v>113.7927</c:v>
                </c:pt>
                <c:pt idx="28336">
                  <c:v>113.79740000000001</c:v>
                </c:pt>
                <c:pt idx="28337">
                  <c:v>113.8022</c:v>
                </c:pt>
                <c:pt idx="28338">
                  <c:v>113.807</c:v>
                </c:pt>
                <c:pt idx="28339">
                  <c:v>113.81180000000001</c:v>
                </c:pt>
                <c:pt idx="28340">
                  <c:v>113.81660000000001</c:v>
                </c:pt>
                <c:pt idx="28341">
                  <c:v>113.82129999999999</c:v>
                </c:pt>
                <c:pt idx="28342">
                  <c:v>113.8261</c:v>
                </c:pt>
                <c:pt idx="28343">
                  <c:v>113.8309</c:v>
                </c:pt>
                <c:pt idx="28344">
                  <c:v>113.8357</c:v>
                </c:pt>
                <c:pt idx="28345">
                  <c:v>113.84049999999999</c:v>
                </c:pt>
                <c:pt idx="28346">
                  <c:v>113.84529999999999</c:v>
                </c:pt>
                <c:pt idx="28347">
                  <c:v>113.85000000000001</c:v>
                </c:pt>
                <c:pt idx="28348">
                  <c:v>113.85480000000001</c:v>
                </c:pt>
                <c:pt idx="28349">
                  <c:v>113.8596</c:v>
                </c:pt>
                <c:pt idx="28350">
                  <c:v>113.8644</c:v>
                </c:pt>
                <c:pt idx="28351">
                  <c:v>113.86920000000001</c:v>
                </c:pt>
                <c:pt idx="28352">
                  <c:v>113.87390000000001</c:v>
                </c:pt>
                <c:pt idx="28353">
                  <c:v>113.87869999999999</c:v>
                </c:pt>
                <c:pt idx="28354">
                  <c:v>113.8835</c:v>
                </c:pt>
                <c:pt idx="28355">
                  <c:v>113.8883</c:v>
                </c:pt>
                <c:pt idx="28356">
                  <c:v>113.8931</c:v>
                </c:pt>
                <c:pt idx="28357">
                  <c:v>113.89789999999999</c:v>
                </c:pt>
                <c:pt idx="28358">
                  <c:v>113.90260000000001</c:v>
                </c:pt>
                <c:pt idx="28359">
                  <c:v>113.90740000000001</c:v>
                </c:pt>
                <c:pt idx="28360">
                  <c:v>113.9122</c:v>
                </c:pt>
                <c:pt idx="28361">
                  <c:v>113.917</c:v>
                </c:pt>
                <c:pt idx="28362">
                  <c:v>113.9218</c:v>
                </c:pt>
                <c:pt idx="28363">
                  <c:v>113.9265</c:v>
                </c:pt>
                <c:pt idx="28364">
                  <c:v>113.93129999999999</c:v>
                </c:pt>
                <c:pt idx="28365">
                  <c:v>113.9361</c:v>
                </c:pt>
                <c:pt idx="28366">
                  <c:v>113.9409</c:v>
                </c:pt>
                <c:pt idx="28367">
                  <c:v>113.9457</c:v>
                </c:pt>
                <c:pt idx="28368">
                  <c:v>113.95049999999999</c:v>
                </c:pt>
                <c:pt idx="28369">
                  <c:v>113.9552</c:v>
                </c:pt>
                <c:pt idx="28370">
                  <c:v>113.96000000000001</c:v>
                </c:pt>
                <c:pt idx="28371">
                  <c:v>113.96480000000001</c:v>
                </c:pt>
                <c:pt idx="28372">
                  <c:v>113.9696</c:v>
                </c:pt>
                <c:pt idx="28373">
                  <c:v>113.9744</c:v>
                </c:pt>
                <c:pt idx="28374">
                  <c:v>113.9791</c:v>
                </c:pt>
                <c:pt idx="28375">
                  <c:v>113.98390000000001</c:v>
                </c:pt>
                <c:pt idx="28376">
                  <c:v>113.98869999999999</c:v>
                </c:pt>
                <c:pt idx="28377">
                  <c:v>113.9935</c:v>
                </c:pt>
                <c:pt idx="28378">
                  <c:v>113.9983</c:v>
                </c:pt>
                <c:pt idx="28379">
                  <c:v>114.003</c:v>
                </c:pt>
                <c:pt idx="28380">
                  <c:v>114.0078</c:v>
                </c:pt>
                <c:pt idx="28381">
                  <c:v>114.01260000000001</c:v>
                </c:pt>
                <c:pt idx="28382">
                  <c:v>114.01740000000001</c:v>
                </c:pt>
                <c:pt idx="28383">
                  <c:v>114.0222</c:v>
                </c:pt>
                <c:pt idx="28384">
                  <c:v>114.027</c:v>
                </c:pt>
                <c:pt idx="28385">
                  <c:v>114.0317</c:v>
                </c:pt>
                <c:pt idx="28386">
                  <c:v>114.0365</c:v>
                </c:pt>
                <c:pt idx="28387">
                  <c:v>114.04129999999999</c:v>
                </c:pt>
                <c:pt idx="28388">
                  <c:v>114.0461</c:v>
                </c:pt>
                <c:pt idx="28389">
                  <c:v>114.0509</c:v>
                </c:pt>
                <c:pt idx="28390">
                  <c:v>114.0556</c:v>
                </c:pt>
                <c:pt idx="28391">
                  <c:v>114.0604</c:v>
                </c:pt>
                <c:pt idx="28392">
                  <c:v>114.0652</c:v>
                </c:pt>
                <c:pt idx="28393">
                  <c:v>114.07000000000001</c:v>
                </c:pt>
                <c:pt idx="28394">
                  <c:v>114.07480000000001</c:v>
                </c:pt>
                <c:pt idx="28395">
                  <c:v>114.0796</c:v>
                </c:pt>
                <c:pt idx="28396">
                  <c:v>114.0843</c:v>
                </c:pt>
                <c:pt idx="28397">
                  <c:v>114.0891</c:v>
                </c:pt>
                <c:pt idx="28398">
                  <c:v>114.0939</c:v>
                </c:pt>
                <c:pt idx="28399">
                  <c:v>114.09869999999999</c:v>
                </c:pt>
                <c:pt idx="28400">
                  <c:v>114.1035</c:v>
                </c:pt>
                <c:pt idx="28401">
                  <c:v>114.10820000000001</c:v>
                </c:pt>
                <c:pt idx="28402">
                  <c:v>114.113</c:v>
                </c:pt>
                <c:pt idx="28403">
                  <c:v>114.1178</c:v>
                </c:pt>
                <c:pt idx="28404">
                  <c:v>114.12260000000001</c:v>
                </c:pt>
                <c:pt idx="28405">
                  <c:v>114.12740000000001</c:v>
                </c:pt>
                <c:pt idx="28406">
                  <c:v>114.1322</c:v>
                </c:pt>
                <c:pt idx="28407">
                  <c:v>114.1369</c:v>
                </c:pt>
                <c:pt idx="28408">
                  <c:v>114.1417</c:v>
                </c:pt>
                <c:pt idx="28409">
                  <c:v>114.1465</c:v>
                </c:pt>
                <c:pt idx="28410">
                  <c:v>114.15129999999999</c:v>
                </c:pt>
                <c:pt idx="28411">
                  <c:v>114.1561</c:v>
                </c:pt>
                <c:pt idx="28412">
                  <c:v>114.1609</c:v>
                </c:pt>
                <c:pt idx="28413">
                  <c:v>114.16560000000001</c:v>
                </c:pt>
                <c:pt idx="28414">
                  <c:v>114.1704</c:v>
                </c:pt>
                <c:pt idx="28415">
                  <c:v>114.1752</c:v>
                </c:pt>
                <c:pt idx="28416">
                  <c:v>114.18</c:v>
                </c:pt>
                <c:pt idx="28417">
                  <c:v>114.18480000000001</c:v>
                </c:pt>
                <c:pt idx="28418">
                  <c:v>114.1895</c:v>
                </c:pt>
                <c:pt idx="28419">
                  <c:v>114.1943</c:v>
                </c:pt>
                <c:pt idx="28420">
                  <c:v>114.1991</c:v>
                </c:pt>
                <c:pt idx="28421">
                  <c:v>114.20389999999999</c:v>
                </c:pt>
                <c:pt idx="28422">
                  <c:v>114.20869999999999</c:v>
                </c:pt>
                <c:pt idx="28423">
                  <c:v>114.2135</c:v>
                </c:pt>
                <c:pt idx="28424">
                  <c:v>114.21820000000001</c:v>
                </c:pt>
                <c:pt idx="28425">
                  <c:v>114.223</c:v>
                </c:pt>
                <c:pt idx="28426">
                  <c:v>114.2278</c:v>
                </c:pt>
                <c:pt idx="28427">
                  <c:v>114.23260000000001</c:v>
                </c:pt>
                <c:pt idx="28428">
                  <c:v>114.23740000000001</c:v>
                </c:pt>
                <c:pt idx="28429">
                  <c:v>114.24209999999999</c:v>
                </c:pt>
                <c:pt idx="28430">
                  <c:v>114.2469</c:v>
                </c:pt>
                <c:pt idx="28431">
                  <c:v>114.2517</c:v>
                </c:pt>
                <c:pt idx="28432">
                  <c:v>114.2565</c:v>
                </c:pt>
                <c:pt idx="28433">
                  <c:v>114.26129999999999</c:v>
                </c:pt>
                <c:pt idx="28434">
                  <c:v>114.26609999999999</c:v>
                </c:pt>
                <c:pt idx="28435">
                  <c:v>114.27080000000001</c:v>
                </c:pt>
                <c:pt idx="28436">
                  <c:v>114.27560000000001</c:v>
                </c:pt>
                <c:pt idx="28437">
                  <c:v>114.2804</c:v>
                </c:pt>
                <c:pt idx="28438">
                  <c:v>114.2852</c:v>
                </c:pt>
                <c:pt idx="28439">
                  <c:v>114.29</c:v>
                </c:pt>
                <c:pt idx="28440">
                  <c:v>114.29470000000001</c:v>
                </c:pt>
                <c:pt idx="28441">
                  <c:v>114.29949999999999</c:v>
                </c:pt>
                <c:pt idx="28442">
                  <c:v>114.3043</c:v>
                </c:pt>
                <c:pt idx="28443">
                  <c:v>114.3091</c:v>
                </c:pt>
                <c:pt idx="28444">
                  <c:v>114.31389999999999</c:v>
                </c:pt>
                <c:pt idx="28445">
                  <c:v>114.31869999999999</c:v>
                </c:pt>
                <c:pt idx="28446">
                  <c:v>114.32340000000001</c:v>
                </c:pt>
                <c:pt idx="28447">
                  <c:v>114.32820000000001</c:v>
                </c:pt>
                <c:pt idx="28448">
                  <c:v>114.333</c:v>
                </c:pt>
                <c:pt idx="28449">
                  <c:v>114.3378</c:v>
                </c:pt>
                <c:pt idx="28450">
                  <c:v>114.3426</c:v>
                </c:pt>
                <c:pt idx="28451">
                  <c:v>114.3473</c:v>
                </c:pt>
                <c:pt idx="28452">
                  <c:v>114.35209999999999</c:v>
                </c:pt>
                <c:pt idx="28453">
                  <c:v>114.3569</c:v>
                </c:pt>
                <c:pt idx="28454">
                  <c:v>114.3617</c:v>
                </c:pt>
                <c:pt idx="28455">
                  <c:v>114.3665</c:v>
                </c:pt>
                <c:pt idx="28456">
                  <c:v>114.37129999999999</c:v>
                </c:pt>
                <c:pt idx="28457">
                  <c:v>114.376</c:v>
                </c:pt>
                <c:pt idx="28458">
                  <c:v>114.38080000000001</c:v>
                </c:pt>
                <c:pt idx="28459">
                  <c:v>114.38560000000001</c:v>
                </c:pt>
                <c:pt idx="28460">
                  <c:v>114.3904</c:v>
                </c:pt>
                <c:pt idx="28461">
                  <c:v>114.3952</c:v>
                </c:pt>
                <c:pt idx="28462">
                  <c:v>114.3999</c:v>
                </c:pt>
                <c:pt idx="28463">
                  <c:v>114.40469999999999</c:v>
                </c:pt>
                <c:pt idx="28464">
                  <c:v>114.40949999999999</c:v>
                </c:pt>
                <c:pt idx="28465">
                  <c:v>114.4143</c:v>
                </c:pt>
                <c:pt idx="28466">
                  <c:v>114.4191</c:v>
                </c:pt>
                <c:pt idx="28467">
                  <c:v>114.42389999999999</c:v>
                </c:pt>
                <c:pt idx="28468">
                  <c:v>114.4286</c:v>
                </c:pt>
                <c:pt idx="28469">
                  <c:v>114.43340000000001</c:v>
                </c:pt>
                <c:pt idx="28470">
                  <c:v>114.43820000000001</c:v>
                </c:pt>
                <c:pt idx="28471">
                  <c:v>114.443</c:v>
                </c:pt>
                <c:pt idx="28472">
                  <c:v>114.4478</c:v>
                </c:pt>
                <c:pt idx="28473">
                  <c:v>114.4525</c:v>
                </c:pt>
                <c:pt idx="28474">
                  <c:v>114.4573</c:v>
                </c:pt>
                <c:pt idx="28475">
                  <c:v>114.46209999999999</c:v>
                </c:pt>
                <c:pt idx="28476">
                  <c:v>114.4669</c:v>
                </c:pt>
                <c:pt idx="28477">
                  <c:v>114.4717</c:v>
                </c:pt>
                <c:pt idx="28478">
                  <c:v>114.4765</c:v>
                </c:pt>
                <c:pt idx="28479">
                  <c:v>114.4812</c:v>
                </c:pt>
                <c:pt idx="28480">
                  <c:v>114.486</c:v>
                </c:pt>
                <c:pt idx="28481">
                  <c:v>114.49080000000001</c:v>
                </c:pt>
                <c:pt idx="28482">
                  <c:v>114.4956</c:v>
                </c:pt>
                <c:pt idx="28483">
                  <c:v>114.5004</c:v>
                </c:pt>
                <c:pt idx="28484">
                  <c:v>114.5051</c:v>
                </c:pt>
                <c:pt idx="28485">
                  <c:v>114.5099</c:v>
                </c:pt>
                <c:pt idx="28486">
                  <c:v>114.51469999999999</c:v>
                </c:pt>
                <c:pt idx="28487">
                  <c:v>114.51949999999999</c:v>
                </c:pt>
                <c:pt idx="28488">
                  <c:v>114.5243</c:v>
                </c:pt>
                <c:pt idx="28489">
                  <c:v>114.5291</c:v>
                </c:pt>
                <c:pt idx="28490">
                  <c:v>114.5338</c:v>
                </c:pt>
                <c:pt idx="28491">
                  <c:v>114.5386</c:v>
                </c:pt>
                <c:pt idx="28492">
                  <c:v>114.54340000000001</c:v>
                </c:pt>
                <c:pt idx="28493">
                  <c:v>114.54820000000001</c:v>
                </c:pt>
                <c:pt idx="28494">
                  <c:v>114.553</c:v>
                </c:pt>
                <c:pt idx="28495">
                  <c:v>114.5577</c:v>
                </c:pt>
                <c:pt idx="28496">
                  <c:v>114.5625</c:v>
                </c:pt>
                <c:pt idx="28497">
                  <c:v>114.5673</c:v>
                </c:pt>
                <c:pt idx="28498">
                  <c:v>114.57209999999999</c:v>
                </c:pt>
                <c:pt idx="28499">
                  <c:v>114.57689999999999</c:v>
                </c:pt>
                <c:pt idx="28500">
                  <c:v>114.5817</c:v>
                </c:pt>
                <c:pt idx="28501">
                  <c:v>114.58640000000001</c:v>
                </c:pt>
                <c:pt idx="28502">
                  <c:v>114.5912</c:v>
                </c:pt>
                <c:pt idx="28503">
                  <c:v>114.596</c:v>
                </c:pt>
                <c:pt idx="28504">
                  <c:v>114.60080000000001</c:v>
                </c:pt>
                <c:pt idx="28505">
                  <c:v>114.6056</c:v>
                </c:pt>
                <c:pt idx="28506">
                  <c:v>114.6103</c:v>
                </c:pt>
                <c:pt idx="28507">
                  <c:v>114.6151</c:v>
                </c:pt>
                <c:pt idx="28508">
                  <c:v>114.6199</c:v>
                </c:pt>
                <c:pt idx="28509">
                  <c:v>114.62469999999999</c:v>
                </c:pt>
                <c:pt idx="28510">
                  <c:v>114.62949999999999</c:v>
                </c:pt>
                <c:pt idx="28511">
                  <c:v>114.6343</c:v>
                </c:pt>
                <c:pt idx="28512">
                  <c:v>114.63900000000001</c:v>
                </c:pt>
                <c:pt idx="28513">
                  <c:v>114.6438</c:v>
                </c:pt>
                <c:pt idx="28514">
                  <c:v>114.6486</c:v>
                </c:pt>
                <c:pt idx="28515">
                  <c:v>114.6534</c:v>
                </c:pt>
                <c:pt idx="28516">
                  <c:v>114.65820000000001</c:v>
                </c:pt>
                <c:pt idx="28517">
                  <c:v>114.66289999999999</c:v>
                </c:pt>
                <c:pt idx="28518">
                  <c:v>114.6677</c:v>
                </c:pt>
                <c:pt idx="28519">
                  <c:v>114.6725</c:v>
                </c:pt>
                <c:pt idx="28520">
                  <c:v>114.6773</c:v>
                </c:pt>
                <c:pt idx="28521">
                  <c:v>114.68209999999999</c:v>
                </c:pt>
                <c:pt idx="28522">
                  <c:v>114.68689999999999</c:v>
                </c:pt>
                <c:pt idx="28523">
                  <c:v>114.69160000000001</c:v>
                </c:pt>
                <c:pt idx="28524">
                  <c:v>114.6964</c:v>
                </c:pt>
                <c:pt idx="28525">
                  <c:v>114.7012</c:v>
                </c:pt>
                <c:pt idx="28526">
                  <c:v>114.706</c:v>
                </c:pt>
                <c:pt idx="28527">
                  <c:v>114.71080000000001</c:v>
                </c:pt>
                <c:pt idx="28528">
                  <c:v>114.71549999999999</c:v>
                </c:pt>
                <c:pt idx="28529">
                  <c:v>114.72029999999999</c:v>
                </c:pt>
                <c:pt idx="28530">
                  <c:v>114.7251</c:v>
                </c:pt>
                <c:pt idx="28531">
                  <c:v>114.7299</c:v>
                </c:pt>
                <c:pt idx="28532">
                  <c:v>114.73469999999999</c:v>
                </c:pt>
                <c:pt idx="28533">
                  <c:v>114.73949999999999</c:v>
                </c:pt>
                <c:pt idx="28534">
                  <c:v>114.74420000000001</c:v>
                </c:pt>
                <c:pt idx="28535">
                  <c:v>114.74900000000001</c:v>
                </c:pt>
                <c:pt idx="28536">
                  <c:v>114.7538</c:v>
                </c:pt>
                <c:pt idx="28537">
                  <c:v>114.7586</c:v>
                </c:pt>
                <c:pt idx="28538">
                  <c:v>114.7634</c:v>
                </c:pt>
                <c:pt idx="28539">
                  <c:v>114.7681</c:v>
                </c:pt>
                <c:pt idx="28540">
                  <c:v>114.77289999999999</c:v>
                </c:pt>
                <c:pt idx="28541">
                  <c:v>114.7777</c:v>
                </c:pt>
                <c:pt idx="28542">
                  <c:v>114.7825</c:v>
                </c:pt>
                <c:pt idx="28543">
                  <c:v>114.7873</c:v>
                </c:pt>
                <c:pt idx="28544">
                  <c:v>114.79209999999999</c:v>
                </c:pt>
                <c:pt idx="28545">
                  <c:v>114.7968</c:v>
                </c:pt>
                <c:pt idx="28546">
                  <c:v>114.80160000000001</c:v>
                </c:pt>
                <c:pt idx="28547">
                  <c:v>114.8064</c:v>
                </c:pt>
                <c:pt idx="28548">
                  <c:v>114.8112</c:v>
                </c:pt>
                <c:pt idx="28549">
                  <c:v>114.816</c:v>
                </c:pt>
                <c:pt idx="28550">
                  <c:v>114.8207</c:v>
                </c:pt>
                <c:pt idx="28551">
                  <c:v>114.82549999999999</c:v>
                </c:pt>
                <c:pt idx="28552">
                  <c:v>114.83029999999999</c:v>
                </c:pt>
                <c:pt idx="28553">
                  <c:v>114.8351</c:v>
                </c:pt>
                <c:pt idx="28554">
                  <c:v>114.8399</c:v>
                </c:pt>
                <c:pt idx="28555">
                  <c:v>114.84469999999999</c:v>
                </c:pt>
                <c:pt idx="28556">
                  <c:v>114.8494</c:v>
                </c:pt>
                <c:pt idx="28557">
                  <c:v>114.85420000000001</c:v>
                </c:pt>
                <c:pt idx="28558">
                  <c:v>114.85900000000001</c:v>
                </c:pt>
                <c:pt idx="28559">
                  <c:v>114.8638</c:v>
                </c:pt>
                <c:pt idx="28560">
                  <c:v>114.8686</c:v>
                </c:pt>
                <c:pt idx="28561">
                  <c:v>114.8733</c:v>
                </c:pt>
                <c:pt idx="28562">
                  <c:v>114.8781</c:v>
                </c:pt>
                <c:pt idx="28563">
                  <c:v>114.88289999999999</c:v>
                </c:pt>
                <c:pt idx="28564">
                  <c:v>114.8877</c:v>
                </c:pt>
                <c:pt idx="28565">
                  <c:v>114.8925</c:v>
                </c:pt>
                <c:pt idx="28566">
                  <c:v>114.89729999999999</c:v>
                </c:pt>
                <c:pt idx="28567">
                  <c:v>114.902</c:v>
                </c:pt>
                <c:pt idx="28568">
                  <c:v>114.9068</c:v>
                </c:pt>
                <c:pt idx="28569">
                  <c:v>114.91160000000001</c:v>
                </c:pt>
                <c:pt idx="28570">
                  <c:v>114.9164</c:v>
                </c:pt>
                <c:pt idx="28571">
                  <c:v>114.9212</c:v>
                </c:pt>
                <c:pt idx="28572">
                  <c:v>114.9259</c:v>
                </c:pt>
                <c:pt idx="28573">
                  <c:v>114.9307</c:v>
                </c:pt>
                <c:pt idx="28574">
                  <c:v>114.93549999999999</c:v>
                </c:pt>
                <c:pt idx="28575">
                  <c:v>114.94029999999999</c:v>
                </c:pt>
                <c:pt idx="28576">
                  <c:v>114.9451</c:v>
                </c:pt>
                <c:pt idx="28577">
                  <c:v>114.9499</c:v>
                </c:pt>
                <c:pt idx="28578">
                  <c:v>114.9546</c:v>
                </c:pt>
                <c:pt idx="28579">
                  <c:v>114.9594</c:v>
                </c:pt>
                <c:pt idx="28580">
                  <c:v>114.96420000000001</c:v>
                </c:pt>
                <c:pt idx="28581">
                  <c:v>114.96900000000001</c:v>
                </c:pt>
                <c:pt idx="28582">
                  <c:v>114.9738</c:v>
                </c:pt>
                <c:pt idx="28583">
                  <c:v>114.9785</c:v>
                </c:pt>
                <c:pt idx="28584">
                  <c:v>114.9833</c:v>
                </c:pt>
                <c:pt idx="28585">
                  <c:v>114.9881</c:v>
                </c:pt>
                <c:pt idx="28586">
                  <c:v>114.99289999999999</c:v>
                </c:pt>
                <c:pt idx="28587">
                  <c:v>114.99769999999999</c:v>
                </c:pt>
                <c:pt idx="28588">
                  <c:v>115.0025</c:v>
                </c:pt>
                <c:pt idx="28589">
                  <c:v>115.0072</c:v>
                </c:pt>
                <c:pt idx="28590">
                  <c:v>115.012</c:v>
                </c:pt>
                <c:pt idx="28591">
                  <c:v>115.0168</c:v>
                </c:pt>
                <c:pt idx="28592">
                  <c:v>115.02160000000001</c:v>
                </c:pt>
                <c:pt idx="28593">
                  <c:v>115.0264</c:v>
                </c:pt>
                <c:pt idx="28594">
                  <c:v>115.0311</c:v>
                </c:pt>
                <c:pt idx="28595">
                  <c:v>115.0359</c:v>
                </c:pt>
                <c:pt idx="28596">
                  <c:v>115.0407</c:v>
                </c:pt>
                <c:pt idx="28597">
                  <c:v>115.04549999999999</c:v>
                </c:pt>
                <c:pt idx="28598">
                  <c:v>115.05029999999999</c:v>
                </c:pt>
                <c:pt idx="28599">
                  <c:v>115.0551</c:v>
                </c:pt>
                <c:pt idx="28600">
                  <c:v>115.05980000000001</c:v>
                </c:pt>
                <c:pt idx="28601">
                  <c:v>115.0646</c:v>
                </c:pt>
                <c:pt idx="28602">
                  <c:v>115.0694</c:v>
                </c:pt>
                <c:pt idx="28603">
                  <c:v>115.0742</c:v>
                </c:pt>
                <c:pt idx="28604">
                  <c:v>115.07900000000001</c:v>
                </c:pt>
                <c:pt idx="28605">
                  <c:v>115.08369999999999</c:v>
                </c:pt>
                <c:pt idx="28606">
                  <c:v>115.0885</c:v>
                </c:pt>
                <c:pt idx="28607">
                  <c:v>115.0933</c:v>
                </c:pt>
                <c:pt idx="28608">
                  <c:v>115.09809999999999</c:v>
                </c:pt>
                <c:pt idx="28609">
                  <c:v>115.10289999999999</c:v>
                </c:pt>
                <c:pt idx="28610">
                  <c:v>115.10769999999999</c:v>
                </c:pt>
                <c:pt idx="28611">
                  <c:v>115.11240000000001</c:v>
                </c:pt>
                <c:pt idx="28612">
                  <c:v>115.1172</c:v>
                </c:pt>
                <c:pt idx="28613">
                  <c:v>115.122</c:v>
                </c:pt>
                <c:pt idx="28614">
                  <c:v>115.1268</c:v>
                </c:pt>
                <c:pt idx="28615">
                  <c:v>115.13160000000001</c:v>
                </c:pt>
                <c:pt idx="28616">
                  <c:v>115.13629999999999</c:v>
                </c:pt>
                <c:pt idx="28617">
                  <c:v>115.14109999999999</c:v>
                </c:pt>
                <c:pt idx="28618">
                  <c:v>115.1459</c:v>
                </c:pt>
                <c:pt idx="28619">
                  <c:v>115.1507</c:v>
                </c:pt>
                <c:pt idx="28620">
                  <c:v>115.15549999999999</c:v>
                </c:pt>
                <c:pt idx="28621">
                  <c:v>115.16029999999999</c:v>
                </c:pt>
                <c:pt idx="28622">
                  <c:v>115.16500000000001</c:v>
                </c:pt>
                <c:pt idx="28623">
                  <c:v>115.16980000000001</c:v>
                </c:pt>
                <c:pt idx="28624">
                  <c:v>115.1746</c:v>
                </c:pt>
                <c:pt idx="28625">
                  <c:v>115.1794</c:v>
                </c:pt>
                <c:pt idx="28626">
                  <c:v>115.1842</c:v>
                </c:pt>
                <c:pt idx="28627">
                  <c:v>115.1889</c:v>
                </c:pt>
                <c:pt idx="28628">
                  <c:v>115.19369999999999</c:v>
                </c:pt>
                <c:pt idx="28629">
                  <c:v>115.1985</c:v>
                </c:pt>
                <c:pt idx="28630">
                  <c:v>115.2033</c:v>
                </c:pt>
                <c:pt idx="28631">
                  <c:v>115.20809999999999</c:v>
                </c:pt>
                <c:pt idx="28632">
                  <c:v>115.21289999999999</c:v>
                </c:pt>
                <c:pt idx="28633">
                  <c:v>115.2176</c:v>
                </c:pt>
                <c:pt idx="28634">
                  <c:v>115.22240000000001</c:v>
                </c:pt>
                <c:pt idx="28635">
                  <c:v>115.2272</c:v>
                </c:pt>
                <c:pt idx="28636">
                  <c:v>115.232</c:v>
                </c:pt>
                <c:pt idx="28637">
                  <c:v>115.2368</c:v>
                </c:pt>
                <c:pt idx="28638">
                  <c:v>115.2415</c:v>
                </c:pt>
                <c:pt idx="28639">
                  <c:v>115.24629999999999</c:v>
                </c:pt>
                <c:pt idx="28640">
                  <c:v>115.25109999999999</c:v>
                </c:pt>
                <c:pt idx="28641">
                  <c:v>115.2559</c:v>
                </c:pt>
                <c:pt idx="28642">
                  <c:v>115.2607</c:v>
                </c:pt>
                <c:pt idx="28643">
                  <c:v>115.2655</c:v>
                </c:pt>
                <c:pt idx="28644">
                  <c:v>115.2702</c:v>
                </c:pt>
                <c:pt idx="28645">
                  <c:v>115.27500000000001</c:v>
                </c:pt>
                <c:pt idx="28646">
                  <c:v>115.27980000000001</c:v>
                </c:pt>
                <c:pt idx="28647">
                  <c:v>115.2846</c:v>
                </c:pt>
                <c:pt idx="28648">
                  <c:v>115.2894</c:v>
                </c:pt>
                <c:pt idx="28649">
                  <c:v>115.2941</c:v>
                </c:pt>
                <c:pt idx="28650">
                  <c:v>115.29889999999999</c:v>
                </c:pt>
                <c:pt idx="28651">
                  <c:v>115.30369999999999</c:v>
                </c:pt>
                <c:pt idx="28652">
                  <c:v>115.3085</c:v>
                </c:pt>
                <c:pt idx="28653">
                  <c:v>115.3133</c:v>
                </c:pt>
                <c:pt idx="28654">
                  <c:v>115.3181</c:v>
                </c:pt>
                <c:pt idx="28655">
                  <c:v>115.3228</c:v>
                </c:pt>
                <c:pt idx="28656">
                  <c:v>115.3276</c:v>
                </c:pt>
                <c:pt idx="28657">
                  <c:v>115.33240000000001</c:v>
                </c:pt>
                <c:pt idx="28658">
                  <c:v>115.3372</c:v>
                </c:pt>
                <c:pt idx="28659">
                  <c:v>115.342</c:v>
                </c:pt>
                <c:pt idx="28660">
                  <c:v>115.3467</c:v>
                </c:pt>
                <c:pt idx="28661">
                  <c:v>115.3515</c:v>
                </c:pt>
                <c:pt idx="28662">
                  <c:v>115.35629999999999</c:v>
                </c:pt>
                <c:pt idx="28663">
                  <c:v>115.36109999999999</c:v>
                </c:pt>
                <c:pt idx="28664">
                  <c:v>115.3659</c:v>
                </c:pt>
                <c:pt idx="28665">
                  <c:v>115.37070000000001</c:v>
                </c:pt>
                <c:pt idx="28666">
                  <c:v>115.3754</c:v>
                </c:pt>
                <c:pt idx="28667">
                  <c:v>115.3802</c:v>
                </c:pt>
                <c:pt idx="28668">
                  <c:v>115.38500000000001</c:v>
                </c:pt>
                <c:pt idx="28669">
                  <c:v>115.38979999999999</c:v>
                </c:pt>
                <c:pt idx="28670">
                  <c:v>115.3946</c:v>
                </c:pt>
                <c:pt idx="28671">
                  <c:v>115.3993</c:v>
                </c:pt>
                <c:pt idx="28672">
                  <c:v>115.4041</c:v>
                </c:pt>
                <c:pt idx="28673">
                  <c:v>115.40889999999999</c:v>
                </c:pt>
                <c:pt idx="28674">
                  <c:v>115.41369999999999</c:v>
                </c:pt>
                <c:pt idx="28675">
                  <c:v>115.41849999999999</c:v>
                </c:pt>
                <c:pt idx="28676">
                  <c:v>115.42320000000001</c:v>
                </c:pt>
                <c:pt idx="28677">
                  <c:v>115.428</c:v>
                </c:pt>
                <c:pt idx="28678">
                  <c:v>115.4328</c:v>
                </c:pt>
                <c:pt idx="28679">
                  <c:v>115.4376</c:v>
                </c:pt>
                <c:pt idx="28680">
                  <c:v>115.44240000000001</c:v>
                </c:pt>
                <c:pt idx="28681">
                  <c:v>115.4472</c:v>
                </c:pt>
                <c:pt idx="28682">
                  <c:v>115.45189999999999</c:v>
                </c:pt>
                <c:pt idx="28683">
                  <c:v>115.4567</c:v>
                </c:pt>
                <c:pt idx="28684">
                  <c:v>115.4615</c:v>
                </c:pt>
                <c:pt idx="28685">
                  <c:v>115.46629999999999</c:v>
                </c:pt>
                <c:pt idx="28686">
                  <c:v>115.47109999999999</c:v>
                </c:pt>
                <c:pt idx="28687">
                  <c:v>115.47580000000001</c:v>
                </c:pt>
                <c:pt idx="28688">
                  <c:v>115.48060000000001</c:v>
                </c:pt>
                <c:pt idx="28689">
                  <c:v>115.4854</c:v>
                </c:pt>
                <c:pt idx="28690">
                  <c:v>115.4902</c:v>
                </c:pt>
                <c:pt idx="28691">
                  <c:v>115.495</c:v>
                </c:pt>
                <c:pt idx="28692">
                  <c:v>115.49979999999999</c:v>
                </c:pt>
                <c:pt idx="28693">
                  <c:v>115.50449999999999</c:v>
                </c:pt>
                <c:pt idx="28694">
                  <c:v>115.5093</c:v>
                </c:pt>
                <c:pt idx="28695">
                  <c:v>115.5141</c:v>
                </c:pt>
                <c:pt idx="28696">
                  <c:v>115.51889999999999</c:v>
                </c:pt>
                <c:pt idx="28697">
                  <c:v>115.52370000000001</c:v>
                </c:pt>
                <c:pt idx="28698">
                  <c:v>115.5284</c:v>
                </c:pt>
                <c:pt idx="28699">
                  <c:v>115.53320000000001</c:v>
                </c:pt>
                <c:pt idx="28700">
                  <c:v>115.538</c:v>
                </c:pt>
                <c:pt idx="28701">
                  <c:v>115.5428</c:v>
                </c:pt>
                <c:pt idx="28702">
                  <c:v>115.5476</c:v>
                </c:pt>
                <c:pt idx="28703">
                  <c:v>115.55240000000001</c:v>
                </c:pt>
                <c:pt idx="28704">
                  <c:v>115.55709999999999</c:v>
                </c:pt>
                <c:pt idx="28705">
                  <c:v>115.56189999999999</c:v>
                </c:pt>
                <c:pt idx="28706">
                  <c:v>115.5667</c:v>
                </c:pt>
                <c:pt idx="28707">
                  <c:v>115.5715</c:v>
                </c:pt>
                <c:pt idx="28708">
                  <c:v>115.5763</c:v>
                </c:pt>
                <c:pt idx="28709">
                  <c:v>115.58110000000001</c:v>
                </c:pt>
                <c:pt idx="28710">
                  <c:v>115.58580000000001</c:v>
                </c:pt>
                <c:pt idx="28711">
                  <c:v>115.59059999999999</c:v>
                </c:pt>
                <c:pt idx="28712">
                  <c:v>115.5954</c:v>
                </c:pt>
                <c:pt idx="28713">
                  <c:v>115.6002</c:v>
                </c:pt>
                <c:pt idx="28714">
                  <c:v>115.605</c:v>
                </c:pt>
                <c:pt idx="28715">
                  <c:v>115.60969999999999</c:v>
                </c:pt>
                <c:pt idx="28716">
                  <c:v>115.61449999999999</c:v>
                </c:pt>
                <c:pt idx="28717">
                  <c:v>115.6193</c:v>
                </c:pt>
                <c:pt idx="28718">
                  <c:v>115.6241</c:v>
                </c:pt>
                <c:pt idx="28719">
                  <c:v>115.6289</c:v>
                </c:pt>
                <c:pt idx="28720">
                  <c:v>115.6336</c:v>
                </c:pt>
                <c:pt idx="28721">
                  <c:v>115.6384</c:v>
                </c:pt>
                <c:pt idx="28722">
                  <c:v>115.64320000000001</c:v>
                </c:pt>
                <c:pt idx="28723">
                  <c:v>115.648</c:v>
                </c:pt>
                <c:pt idx="28724">
                  <c:v>115.6528</c:v>
                </c:pt>
                <c:pt idx="28725">
                  <c:v>115.6576</c:v>
                </c:pt>
                <c:pt idx="28726">
                  <c:v>115.6623</c:v>
                </c:pt>
                <c:pt idx="28727">
                  <c:v>115.66709999999999</c:v>
                </c:pt>
                <c:pt idx="28728">
                  <c:v>115.67189999999999</c:v>
                </c:pt>
                <c:pt idx="28729">
                  <c:v>115.6767</c:v>
                </c:pt>
                <c:pt idx="28730">
                  <c:v>115.6815</c:v>
                </c:pt>
                <c:pt idx="28731">
                  <c:v>115.6862</c:v>
                </c:pt>
                <c:pt idx="28732">
                  <c:v>115.691</c:v>
                </c:pt>
                <c:pt idx="28733">
                  <c:v>115.69580000000001</c:v>
                </c:pt>
                <c:pt idx="28734">
                  <c:v>115.70059999999999</c:v>
                </c:pt>
                <c:pt idx="28735">
                  <c:v>115.7054</c:v>
                </c:pt>
                <c:pt idx="28736">
                  <c:v>115.7102</c:v>
                </c:pt>
                <c:pt idx="28737">
                  <c:v>115.7149</c:v>
                </c:pt>
                <c:pt idx="28738">
                  <c:v>115.71969999999999</c:v>
                </c:pt>
                <c:pt idx="28739">
                  <c:v>115.72449999999999</c:v>
                </c:pt>
                <c:pt idx="28740">
                  <c:v>115.72929999999999</c:v>
                </c:pt>
                <c:pt idx="28741">
                  <c:v>115.73410000000001</c:v>
                </c:pt>
                <c:pt idx="28742">
                  <c:v>115.7388</c:v>
                </c:pt>
                <c:pt idx="28743">
                  <c:v>115.7436</c:v>
                </c:pt>
                <c:pt idx="28744">
                  <c:v>115.7484</c:v>
                </c:pt>
                <c:pt idx="28745">
                  <c:v>115.75320000000001</c:v>
                </c:pt>
                <c:pt idx="28746">
                  <c:v>115.758</c:v>
                </c:pt>
                <c:pt idx="28747">
                  <c:v>115.7628</c:v>
                </c:pt>
                <c:pt idx="28748">
                  <c:v>115.7675</c:v>
                </c:pt>
                <c:pt idx="28749">
                  <c:v>115.7723</c:v>
                </c:pt>
                <c:pt idx="28750">
                  <c:v>115.77709999999999</c:v>
                </c:pt>
                <c:pt idx="28751">
                  <c:v>115.78189999999999</c:v>
                </c:pt>
                <c:pt idx="28752">
                  <c:v>115.78670000000001</c:v>
                </c:pt>
                <c:pt idx="28753">
                  <c:v>115.7914</c:v>
                </c:pt>
                <c:pt idx="28754">
                  <c:v>115.7962</c:v>
                </c:pt>
                <c:pt idx="28755">
                  <c:v>115.801</c:v>
                </c:pt>
                <c:pt idx="28756">
                  <c:v>115.8058</c:v>
                </c:pt>
                <c:pt idx="28757">
                  <c:v>115.81059999999999</c:v>
                </c:pt>
                <c:pt idx="28758">
                  <c:v>115.81529999999999</c:v>
                </c:pt>
                <c:pt idx="28759">
                  <c:v>115.8201</c:v>
                </c:pt>
                <c:pt idx="28760">
                  <c:v>115.8249</c:v>
                </c:pt>
                <c:pt idx="28761">
                  <c:v>115.82969999999999</c:v>
                </c:pt>
                <c:pt idx="28762">
                  <c:v>115.83450000000001</c:v>
                </c:pt>
                <c:pt idx="28763">
                  <c:v>115.83930000000001</c:v>
                </c:pt>
                <c:pt idx="28764">
                  <c:v>115.84400000000001</c:v>
                </c:pt>
                <c:pt idx="28765">
                  <c:v>115.8488</c:v>
                </c:pt>
                <c:pt idx="28766">
                  <c:v>115.8536</c:v>
                </c:pt>
                <c:pt idx="28767">
                  <c:v>115.8584</c:v>
                </c:pt>
                <c:pt idx="28768">
                  <c:v>115.86320000000001</c:v>
                </c:pt>
                <c:pt idx="28769">
                  <c:v>115.86799999999999</c:v>
                </c:pt>
                <c:pt idx="28770">
                  <c:v>115.87269999999999</c:v>
                </c:pt>
                <c:pt idx="28771">
                  <c:v>115.8775</c:v>
                </c:pt>
                <c:pt idx="28772">
                  <c:v>115.88229999999999</c:v>
                </c:pt>
                <c:pt idx="28773">
                  <c:v>115.8871</c:v>
                </c:pt>
                <c:pt idx="28774">
                  <c:v>115.89190000000001</c:v>
                </c:pt>
                <c:pt idx="28775">
                  <c:v>115.89660000000001</c:v>
                </c:pt>
                <c:pt idx="28776">
                  <c:v>115.9014</c:v>
                </c:pt>
                <c:pt idx="28777">
                  <c:v>115.9062</c:v>
                </c:pt>
                <c:pt idx="28778">
                  <c:v>115.911</c:v>
                </c:pt>
                <c:pt idx="28779">
                  <c:v>115.9158</c:v>
                </c:pt>
                <c:pt idx="28780">
                  <c:v>115.92059999999999</c:v>
                </c:pt>
                <c:pt idx="28781">
                  <c:v>115.92529999999999</c:v>
                </c:pt>
                <c:pt idx="28782">
                  <c:v>115.9301</c:v>
                </c:pt>
                <c:pt idx="28783">
                  <c:v>115.9349</c:v>
                </c:pt>
                <c:pt idx="28784">
                  <c:v>115.9397</c:v>
                </c:pt>
                <c:pt idx="28785">
                  <c:v>115.94450000000001</c:v>
                </c:pt>
                <c:pt idx="28786">
                  <c:v>115.9492</c:v>
                </c:pt>
                <c:pt idx="28787">
                  <c:v>115.95400000000001</c:v>
                </c:pt>
                <c:pt idx="28788">
                  <c:v>115.9588</c:v>
                </c:pt>
                <c:pt idx="28789">
                  <c:v>115.9636</c:v>
                </c:pt>
                <c:pt idx="28790">
                  <c:v>115.9684</c:v>
                </c:pt>
                <c:pt idx="28791">
                  <c:v>115.9731</c:v>
                </c:pt>
                <c:pt idx="28792">
                  <c:v>115.97789999999999</c:v>
                </c:pt>
                <c:pt idx="28793">
                  <c:v>115.98269999999999</c:v>
                </c:pt>
                <c:pt idx="28794">
                  <c:v>115.9875</c:v>
                </c:pt>
                <c:pt idx="28795">
                  <c:v>115.9923</c:v>
                </c:pt>
                <c:pt idx="28796">
                  <c:v>115.9971</c:v>
                </c:pt>
                <c:pt idx="28797">
                  <c:v>116.0018</c:v>
                </c:pt>
                <c:pt idx="28798">
                  <c:v>116.00660000000001</c:v>
                </c:pt>
                <c:pt idx="28799">
                  <c:v>116.01139999999999</c:v>
                </c:pt>
                <c:pt idx="28800">
                  <c:v>116.0162</c:v>
                </c:pt>
                <c:pt idx="28801">
                  <c:v>116.021</c:v>
                </c:pt>
                <c:pt idx="28802">
                  <c:v>116.0257</c:v>
                </c:pt>
                <c:pt idx="28803">
                  <c:v>116.03049999999999</c:v>
                </c:pt>
                <c:pt idx="28804">
                  <c:v>116.03529999999999</c:v>
                </c:pt>
                <c:pt idx="28805">
                  <c:v>116.0401</c:v>
                </c:pt>
                <c:pt idx="28806">
                  <c:v>116.04490000000001</c:v>
                </c:pt>
                <c:pt idx="28807">
                  <c:v>116.0497</c:v>
                </c:pt>
                <c:pt idx="28808">
                  <c:v>116.0544</c:v>
                </c:pt>
                <c:pt idx="28809">
                  <c:v>116.0592</c:v>
                </c:pt>
                <c:pt idx="28810">
                  <c:v>116.06400000000001</c:v>
                </c:pt>
                <c:pt idx="28811">
                  <c:v>116.0688</c:v>
                </c:pt>
                <c:pt idx="28812">
                  <c:v>116.0736</c:v>
                </c:pt>
                <c:pt idx="28813">
                  <c:v>116.0783</c:v>
                </c:pt>
                <c:pt idx="28814">
                  <c:v>116.0831</c:v>
                </c:pt>
                <c:pt idx="28815">
                  <c:v>116.08789999999999</c:v>
                </c:pt>
                <c:pt idx="28816">
                  <c:v>116.09269999999999</c:v>
                </c:pt>
                <c:pt idx="28817">
                  <c:v>116.09750000000001</c:v>
                </c:pt>
                <c:pt idx="28818">
                  <c:v>116.1023</c:v>
                </c:pt>
                <c:pt idx="28819">
                  <c:v>116.107</c:v>
                </c:pt>
                <c:pt idx="28820">
                  <c:v>116.1118</c:v>
                </c:pt>
                <c:pt idx="28821">
                  <c:v>116.11660000000001</c:v>
                </c:pt>
                <c:pt idx="28822">
                  <c:v>116.12139999999999</c:v>
                </c:pt>
                <c:pt idx="28823">
                  <c:v>116.1262</c:v>
                </c:pt>
                <c:pt idx="28824">
                  <c:v>116.1309</c:v>
                </c:pt>
                <c:pt idx="28825">
                  <c:v>116.1357</c:v>
                </c:pt>
                <c:pt idx="28826">
                  <c:v>116.14049999999999</c:v>
                </c:pt>
                <c:pt idx="28827">
                  <c:v>116.14530000000001</c:v>
                </c:pt>
                <c:pt idx="28828">
                  <c:v>116.15010000000001</c:v>
                </c:pt>
                <c:pt idx="28829">
                  <c:v>116.15480000000001</c:v>
                </c:pt>
                <c:pt idx="28830">
                  <c:v>116.1596</c:v>
                </c:pt>
                <c:pt idx="28831">
                  <c:v>116.1644</c:v>
                </c:pt>
                <c:pt idx="28832">
                  <c:v>116.1692</c:v>
                </c:pt>
                <c:pt idx="28833">
                  <c:v>116.17400000000001</c:v>
                </c:pt>
                <c:pt idx="28834">
                  <c:v>116.1788</c:v>
                </c:pt>
                <c:pt idx="28835">
                  <c:v>116.1835</c:v>
                </c:pt>
                <c:pt idx="28836">
                  <c:v>116.1883</c:v>
                </c:pt>
                <c:pt idx="28837">
                  <c:v>116.19309999999999</c:v>
                </c:pt>
                <c:pt idx="28838">
                  <c:v>116.1979</c:v>
                </c:pt>
                <c:pt idx="28839">
                  <c:v>116.20270000000001</c:v>
                </c:pt>
                <c:pt idx="28840">
                  <c:v>116.20750000000001</c:v>
                </c:pt>
                <c:pt idx="28841">
                  <c:v>116.2122</c:v>
                </c:pt>
                <c:pt idx="28842">
                  <c:v>116.217</c:v>
                </c:pt>
                <c:pt idx="28843">
                  <c:v>116.2218</c:v>
                </c:pt>
                <c:pt idx="28844">
                  <c:v>116.2266</c:v>
                </c:pt>
                <c:pt idx="28845">
                  <c:v>116.23139999999999</c:v>
                </c:pt>
                <c:pt idx="28846">
                  <c:v>116.23609999999999</c:v>
                </c:pt>
                <c:pt idx="28847">
                  <c:v>116.2409</c:v>
                </c:pt>
                <c:pt idx="28848">
                  <c:v>116.2457</c:v>
                </c:pt>
                <c:pt idx="28849">
                  <c:v>116.2505</c:v>
                </c:pt>
                <c:pt idx="28850">
                  <c:v>116.25530000000001</c:v>
                </c:pt>
                <c:pt idx="28851">
                  <c:v>116.26010000000001</c:v>
                </c:pt>
                <c:pt idx="28852">
                  <c:v>116.26480000000001</c:v>
                </c:pt>
                <c:pt idx="28853">
                  <c:v>116.2696</c:v>
                </c:pt>
                <c:pt idx="28854">
                  <c:v>116.2744</c:v>
                </c:pt>
                <c:pt idx="28855">
                  <c:v>116.2792</c:v>
                </c:pt>
                <c:pt idx="28856">
                  <c:v>116.28399999999999</c:v>
                </c:pt>
                <c:pt idx="28857">
                  <c:v>116.28869999999999</c:v>
                </c:pt>
                <c:pt idx="28858">
                  <c:v>116.29349999999999</c:v>
                </c:pt>
                <c:pt idx="28859">
                  <c:v>116.2983</c:v>
                </c:pt>
                <c:pt idx="28860">
                  <c:v>116.3031</c:v>
                </c:pt>
                <c:pt idx="28861">
                  <c:v>116.3079</c:v>
                </c:pt>
                <c:pt idx="28862">
                  <c:v>116.3126</c:v>
                </c:pt>
                <c:pt idx="28863">
                  <c:v>116.31740000000001</c:v>
                </c:pt>
                <c:pt idx="28864">
                  <c:v>116.3222</c:v>
                </c:pt>
                <c:pt idx="28865">
                  <c:v>116.327</c:v>
                </c:pt>
                <c:pt idx="28866">
                  <c:v>116.3318</c:v>
                </c:pt>
                <c:pt idx="28867">
                  <c:v>116.3366</c:v>
                </c:pt>
                <c:pt idx="28868">
                  <c:v>116.34129999999999</c:v>
                </c:pt>
                <c:pt idx="28869">
                  <c:v>116.34609999999999</c:v>
                </c:pt>
                <c:pt idx="28870">
                  <c:v>116.3509</c:v>
                </c:pt>
                <c:pt idx="28871">
                  <c:v>116.35570000000001</c:v>
                </c:pt>
                <c:pt idx="28872">
                  <c:v>116.3605</c:v>
                </c:pt>
                <c:pt idx="28873">
                  <c:v>116.3652</c:v>
                </c:pt>
                <c:pt idx="28874">
                  <c:v>116.37</c:v>
                </c:pt>
                <c:pt idx="28875">
                  <c:v>116.37479999999999</c:v>
                </c:pt>
                <c:pt idx="28876">
                  <c:v>116.3796</c:v>
                </c:pt>
                <c:pt idx="28877">
                  <c:v>116.3844</c:v>
                </c:pt>
                <c:pt idx="28878">
                  <c:v>116.3892</c:v>
                </c:pt>
                <c:pt idx="28879">
                  <c:v>116.39389999999999</c:v>
                </c:pt>
                <c:pt idx="28880">
                  <c:v>116.39869999999999</c:v>
                </c:pt>
                <c:pt idx="28881">
                  <c:v>116.40349999999999</c:v>
                </c:pt>
                <c:pt idx="28882">
                  <c:v>116.40830000000001</c:v>
                </c:pt>
                <c:pt idx="28883">
                  <c:v>116.4131</c:v>
                </c:pt>
                <c:pt idx="28884">
                  <c:v>116.4178</c:v>
                </c:pt>
                <c:pt idx="28885">
                  <c:v>116.4226</c:v>
                </c:pt>
                <c:pt idx="28886">
                  <c:v>116.42740000000001</c:v>
                </c:pt>
                <c:pt idx="28887">
                  <c:v>116.43219999999999</c:v>
                </c:pt>
                <c:pt idx="28888">
                  <c:v>116.437</c:v>
                </c:pt>
                <c:pt idx="28889">
                  <c:v>116.4417</c:v>
                </c:pt>
                <c:pt idx="28890">
                  <c:v>116.4465</c:v>
                </c:pt>
                <c:pt idx="28891">
                  <c:v>116.45129999999999</c:v>
                </c:pt>
                <c:pt idx="28892">
                  <c:v>116.45610000000001</c:v>
                </c:pt>
                <c:pt idx="28893">
                  <c:v>116.46090000000001</c:v>
                </c:pt>
                <c:pt idx="28894">
                  <c:v>116.4657</c:v>
                </c:pt>
                <c:pt idx="28895">
                  <c:v>116.4704</c:v>
                </c:pt>
                <c:pt idx="28896">
                  <c:v>116.4752</c:v>
                </c:pt>
                <c:pt idx="28897">
                  <c:v>116.48</c:v>
                </c:pt>
                <c:pt idx="28898">
                  <c:v>116.48479999999999</c:v>
                </c:pt>
                <c:pt idx="28899">
                  <c:v>116.4896</c:v>
                </c:pt>
                <c:pt idx="28900">
                  <c:v>116.4944</c:v>
                </c:pt>
                <c:pt idx="28901">
                  <c:v>116.4991</c:v>
                </c:pt>
                <c:pt idx="28902">
                  <c:v>116.50389999999999</c:v>
                </c:pt>
                <c:pt idx="28903">
                  <c:v>116.5087</c:v>
                </c:pt>
                <c:pt idx="28904">
                  <c:v>116.51350000000001</c:v>
                </c:pt>
                <c:pt idx="28905">
                  <c:v>116.51830000000001</c:v>
                </c:pt>
                <c:pt idx="28906">
                  <c:v>116.523</c:v>
                </c:pt>
                <c:pt idx="28907">
                  <c:v>116.5278</c:v>
                </c:pt>
                <c:pt idx="28908">
                  <c:v>116.5326</c:v>
                </c:pt>
                <c:pt idx="28909">
                  <c:v>116.53740000000001</c:v>
                </c:pt>
                <c:pt idx="28910">
                  <c:v>116.54219999999999</c:v>
                </c:pt>
                <c:pt idx="28911">
                  <c:v>116.54689999999999</c:v>
                </c:pt>
                <c:pt idx="28912">
                  <c:v>116.5517</c:v>
                </c:pt>
                <c:pt idx="28913">
                  <c:v>116.5565</c:v>
                </c:pt>
                <c:pt idx="28914">
                  <c:v>116.5613</c:v>
                </c:pt>
                <c:pt idx="28915">
                  <c:v>116.56610000000001</c:v>
                </c:pt>
                <c:pt idx="28916">
                  <c:v>116.57090000000001</c:v>
                </c:pt>
                <c:pt idx="28917">
                  <c:v>116.57560000000001</c:v>
                </c:pt>
                <c:pt idx="28918">
                  <c:v>116.5804</c:v>
                </c:pt>
                <c:pt idx="28919">
                  <c:v>116.5852</c:v>
                </c:pt>
                <c:pt idx="28920">
                  <c:v>116.59</c:v>
                </c:pt>
                <c:pt idx="28921">
                  <c:v>116.59479999999999</c:v>
                </c:pt>
                <c:pt idx="28922">
                  <c:v>116.59949999999999</c:v>
                </c:pt>
                <c:pt idx="28923">
                  <c:v>116.60429999999999</c:v>
                </c:pt>
                <c:pt idx="28924">
                  <c:v>116.6091</c:v>
                </c:pt>
                <c:pt idx="28925">
                  <c:v>116.6139</c:v>
                </c:pt>
                <c:pt idx="28926">
                  <c:v>116.6187</c:v>
                </c:pt>
                <c:pt idx="28927">
                  <c:v>116.62350000000001</c:v>
                </c:pt>
                <c:pt idx="28928">
                  <c:v>116.62820000000001</c:v>
                </c:pt>
                <c:pt idx="28929">
                  <c:v>116.633</c:v>
                </c:pt>
                <c:pt idx="28930">
                  <c:v>116.6378</c:v>
                </c:pt>
                <c:pt idx="28931">
                  <c:v>116.6426</c:v>
                </c:pt>
                <c:pt idx="28932">
                  <c:v>116.6474</c:v>
                </c:pt>
                <c:pt idx="28933">
                  <c:v>116.65209999999999</c:v>
                </c:pt>
                <c:pt idx="28934">
                  <c:v>116.65689999999999</c:v>
                </c:pt>
                <c:pt idx="28935">
                  <c:v>116.6617</c:v>
                </c:pt>
                <c:pt idx="28936">
                  <c:v>116.66650000000001</c:v>
                </c:pt>
                <c:pt idx="28937">
                  <c:v>116.6713</c:v>
                </c:pt>
                <c:pt idx="28938">
                  <c:v>116.67610000000001</c:v>
                </c:pt>
                <c:pt idx="28939">
                  <c:v>116.6808</c:v>
                </c:pt>
                <c:pt idx="28940">
                  <c:v>116.68559999999999</c:v>
                </c:pt>
                <c:pt idx="28941">
                  <c:v>116.6904</c:v>
                </c:pt>
                <c:pt idx="28942">
                  <c:v>116.6952</c:v>
                </c:pt>
                <c:pt idx="28943">
                  <c:v>116.7</c:v>
                </c:pt>
                <c:pt idx="28944">
                  <c:v>116.70469999999999</c:v>
                </c:pt>
                <c:pt idx="28945">
                  <c:v>116.70949999999999</c:v>
                </c:pt>
                <c:pt idx="28946">
                  <c:v>116.71430000000001</c:v>
                </c:pt>
                <c:pt idx="28947">
                  <c:v>116.71910000000001</c:v>
                </c:pt>
                <c:pt idx="28948">
                  <c:v>116.7239</c:v>
                </c:pt>
                <c:pt idx="28949">
                  <c:v>116.7286</c:v>
                </c:pt>
                <c:pt idx="28950">
                  <c:v>116.7334</c:v>
                </c:pt>
                <c:pt idx="28951">
                  <c:v>116.73820000000001</c:v>
                </c:pt>
                <c:pt idx="28952">
                  <c:v>116.74299999999999</c:v>
                </c:pt>
                <c:pt idx="28953">
                  <c:v>116.7478</c:v>
                </c:pt>
                <c:pt idx="28954">
                  <c:v>116.7526</c:v>
                </c:pt>
                <c:pt idx="28955">
                  <c:v>116.7573</c:v>
                </c:pt>
                <c:pt idx="28956">
                  <c:v>116.76209999999999</c:v>
                </c:pt>
                <c:pt idx="28957">
                  <c:v>116.76690000000001</c:v>
                </c:pt>
                <c:pt idx="28958">
                  <c:v>116.77170000000001</c:v>
                </c:pt>
                <c:pt idx="28959">
                  <c:v>116.7765</c:v>
                </c:pt>
                <c:pt idx="28960">
                  <c:v>116.7812</c:v>
                </c:pt>
                <c:pt idx="28961">
                  <c:v>116.786</c:v>
                </c:pt>
                <c:pt idx="28962">
                  <c:v>116.7908</c:v>
                </c:pt>
                <c:pt idx="28963">
                  <c:v>116.79559999999999</c:v>
                </c:pt>
                <c:pt idx="28964">
                  <c:v>116.8004</c:v>
                </c:pt>
                <c:pt idx="28965">
                  <c:v>116.8052</c:v>
                </c:pt>
                <c:pt idx="28966">
                  <c:v>116.8099</c:v>
                </c:pt>
                <c:pt idx="28967">
                  <c:v>116.81469999999999</c:v>
                </c:pt>
                <c:pt idx="28968">
                  <c:v>116.81950000000001</c:v>
                </c:pt>
                <c:pt idx="28969">
                  <c:v>116.82430000000001</c:v>
                </c:pt>
                <c:pt idx="28970">
                  <c:v>116.82910000000001</c:v>
                </c:pt>
                <c:pt idx="28971">
                  <c:v>116.8338</c:v>
                </c:pt>
                <c:pt idx="28972">
                  <c:v>116.8386</c:v>
                </c:pt>
                <c:pt idx="28973">
                  <c:v>116.8434</c:v>
                </c:pt>
                <c:pt idx="28974">
                  <c:v>116.84820000000001</c:v>
                </c:pt>
                <c:pt idx="28975">
                  <c:v>116.85299999999999</c:v>
                </c:pt>
                <c:pt idx="28976">
                  <c:v>116.8578</c:v>
                </c:pt>
                <c:pt idx="28977">
                  <c:v>116.8625</c:v>
                </c:pt>
                <c:pt idx="28978">
                  <c:v>116.8673</c:v>
                </c:pt>
                <c:pt idx="28979">
                  <c:v>116.8721</c:v>
                </c:pt>
                <c:pt idx="28980">
                  <c:v>116.87690000000001</c:v>
                </c:pt>
                <c:pt idx="28981">
                  <c:v>116.88170000000001</c:v>
                </c:pt>
                <c:pt idx="28982">
                  <c:v>116.88639999999999</c:v>
                </c:pt>
                <c:pt idx="28983">
                  <c:v>116.8912</c:v>
                </c:pt>
                <c:pt idx="28984">
                  <c:v>116.896</c:v>
                </c:pt>
                <c:pt idx="28985">
                  <c:v>116.9008</c:v>
                </c:pt>
                <c:pt idx="28986">
                  <c:v>116.90559999999999</c:v>
                </c:pt>
                <c:pt idx="28987">
                  <c:v>116.91029999999999</c:v>
                </c:pt>
                <c:pt idx="28988">
                  <c:v>116.9151</c:v>
                </c:pt>
                <c:pt idx="28989">
                  <c:v>116.9199</c:v>
                </c:pt>
                <c:pt idx="28990">
                  <c:v>116.9247</c:v>
                </c:pt>
                <c:pt idx="28991">
                  <c:v>116.9295</c:v>
                </c:pt>
                <c:pt idx="28992">
                  <c:v>116.93430000000001</c:v>
                </c:pt>
                <c:pt idx="28993">
                  <c:v>116.93900000000001</c:v>
                </c:pt>
                <c:pt idx="28994">
                  <c:v>116.9438</c:v>
                </c:pt>
                <c:pt idx="28995">
                  <c:v>116.9486</c:v>
                </c:pt>
                <c:pt idx="28996">
                  <c:v>116.9534</c:v>
                </c:pt>
                <c:pt idx="28997">
                  <c:v>116.95820000000001</c:v>
                </c:pt>
                <c:pt idx="28998">
                  <c:v>116.96289999999999</c:v>
                </c:pt>
                <c:pt idx="28999">
                  <c:v>116.96769999999999</c:v>
                </c:pt>
                <c:pt idx="29000">
                  <c:v>116.9725</c:v>
                </c:pt>
                <c:pt idx="29001">
                  <c:v>116.9773</c:v>
                </c:pt>
                <c:pt idx="29002">
                  <c:v>116.9821</c:v>
                </c:pt>
                <c:pt idx="29003">
                  <c:v>116.98690000000001</c:v>
                </c:pt>
                <c:pt idx="29004">
                  <c:v>116.99160000000001</c:v>
                </c:pt>
                <c:pt idx="29005">
                  <c:v>116.99639999999999</c:v>
                </c:pt>
                <c:pt idx="29006">
                  <c:v>117.0012</c:v>
                </c:pt>
                <c:pt idx="29007">
                  <c:v>117.006</c:v>
                </c:pt>
                <c:pt idx="29008">
                  <c:v>117.0108</c:v>
                </c:pt>
                <c:pt idx="29009">
                  <c:v>117.01549999999999</c:v>
                </c:pt>
                <c:pt idx="29010">
                  <c:v>117.02029999999999</c:v>
                </c:pt>
                <c:pt idx="29011">
                  <c:v>117.02510000000001</c:v>
                </c:pt>
                <c:pt idx="29012">
                  <c:v>117.02990000000001</c:v>
                </c:pt>
                <c:pt idx="29013">
                  <c:v>117.0347</c:v>
                </c:pt>
                <c:pt idx="29014">
                  <c:v>117.0394</c:v>
                </c:pt>
                <c:pt idx="29015">
                  <c:v>117.0442</c:v>
                </c:pt>
                <c:pt idx="29016">
                  <c:v>117.04900000000001</c:v>
                </c:pt>
                <c:pt idx="29017">
                  <c:v>117.0538</c:v>
                </c:pt>
                <c:pt idx="29018">
                  <c:v>117.0586</c:v>
                </c:pt>
                <c:pt idx="29019">
                  <c:v>117.0634</c:v>
                </c:pt>
                <c:pt idx="29020">
                  <c:v>117.0681</c:v>
                </c:pt>
                <c:pt idx="29021">
                  <c:v>117.07289999999999</c:v>
                </c:pt>
                <c:pt idx="29022">
                  <c:v>117.07770000000001</c:v>
                </c:pt>
                <c:pt idx="29023">
                  <c:v>117.08250000000001</c:v>
                </c:pt>
                <c:pt idx="29024">
                  <c:v>117.0873</c:v>
                </c:pt>
                <c:pt idx="29025">
                  <c:v>117.0921</c:v>
                </c:pt>
                <c:pt idx="29026">
                  <c:v>117.0968</c:v>
                </c:pt>
                <c:pt idx="29027">
                  <c:v>117.1016</c:v>
                </c:pt>
                <c:pt idx="29028">
                  <c:v>117.10639999999999</c:v>
                </c:pt>
                <c:pt idx="29029">
                  <c:v>117.1112</c:v>
                </c:pt>
                <c:pt idx="29030">
                  <c:v>117.116</c:v>
                </c:pt>
                <c:pt idx="29031">
                  <c:v>117.1207</c:v>
                </c:pt>
                <c:pt idx="29032">
                  <c:v>117.12549999999999</c:v>
                </c:pt>
                <c:pt idx="29033">
                  <c:v>117.13030000000001</c:v>
                </c:pt>
                <c:pt idx="29034">
                  <c:v>117.13510000000001</c:v>
                </c:pt>
                <c:pt idx="29035">
                  <c:v>117.13990000000001</c:v>
                </c:pt>
                <c:pt idx="29036">
                  <c:v>117.1446</c:v>
                </c:pt>
                <c:pt idx="29037">
                  <c:v>117.1494</c:v>
                </c:pt>
                <c:pt idx="29038">
                  <c:v>117.1542</c:v>
                </c:pt>
                <c:pt idx="29039">
                  <c:v>117.15900000000001</c:v>
                </c:pt>
                <c:pt idx="29040">
                  <c:v>117.16379999999999</c:v>
                </c:pt>
                <c:pt idx="29041">
                  <c:v>117.1686</c:v>
                </c:pt>
                <c:pt idx="29042">
                  <c:v>117.1733</c:v>
                </c:pt>
                <c:pt idx="29043">
                  <c:v>117.17809999999999</c:v>
                </c:pt>
                <c:pt idx="29044">
                  <c:v>117.1829</c:v>
                </c:pt>
                <c:pt idx="29045">
                  <c:v>117.18770000000001</c:v>
                </c:pt>
                <c:pt idx="29046">
                  <c:v>117.19250000000001</c:v>
                </c:pt>
                <c:pt idx="29047">
                  <c:v>117.1972</c:v>
                </c:pt>
                <c:pt idx="29048">
                  <c:v>117.202</c:v>
                </c:pt>
                <c:pt idx="29049">
                  <c:v>117.2068</c:v>
                </c:pt>
                <c:pt idx="29050">
                  <c:v>117.2116</c:v>
                </c:pt>
                <c:pt idx="29051">
                  <c:v>117.21639999999999</c:v>
                </c:pt>
                <c:pt idx="29052">
                  <c:v>117.2212</c:v>
                </c:pt>
                <c:pt idx="29053">
                  <c:v>117.2259</c:v>
                </c:pt>
                <c:pt idx="29054">
                  <c:v>117.2307</c:v>
                </c:pt>
                <c:pt idx="29055">
                  <c:v>117.2355</c:v>
                </c:pt>
                <c:pt idx="29056">
                  <c:v>117.2403</c:v>
                </c:pt>
                <c:pt idx="29057">
                  <c:v>117.24510000000001</c:v>
                </c:pt>
                <c:pt idx="29058">
                  <c:v>117.24980000000001</c:v>
                </c:pt>
                <c:pt idx="29059">
                  <c:v>117.2546</c:v>
                </c:pt>
                <c:pt idx="29060">
                  <c:v>117.2594</c:v>
                </c:pt>
                <c:pt idx="29061">
                  <c:v>117.2642</c:v>
                </c:pt>
                <c:pt idx="29062">
                  <c:v>117.26899999999999</c:v>
                </c:pt>
                <c:pt idx="29063">
                  <c:v>117.27369999999999</c:v>
                </c:pt>
                <c:pt idx="29064">
                  <c:v>117.27849999999999</c:v>
                </c:pt>
                <c:pt idx="29065">
                  <c:v>117.2833</c:v>
                </c:pt>
                <c:pt idx="29066">
                  <c:v>117.2881</c:v>
                </c:pt>
                <c:pt idx="29067">
                  <c:v>117.2929</c:v>
                </c:pt>
                <c:pt idx="29068">
                  <c:v>117.29770000000001</c:v>
                </c:pt>
                <c:pt idx="29069">
                  <c:v>117.30240000000001</c:v>
                </c:pt>
                <c:pt idx="29070">
                  <c:v>117.30719999999999</c:v>
                </c:pt>
                <c:pt idx="29071">
                  <c:v>117.312</c:v>
                </c:pt>
                <c:pt idx="29072">
                  <c:v>117.3168</c:v>
                </c:pt>
                <c:pt idx="29073">
                  <c:v>117.3216</c:v>
                </c:pt>
                <c:pt idx="29074">
                  <c:v>117.32629999999999</c:v>
                </c:pt>
                <c:pt idx="29075">
                  <c:v>117.33109999999999</c:v>
                </c:pt>
                <c:pt idx="29076">
                  <c:v>117.33590000000001</c:v>
                </c:pt>
                <c:pt idx="29077">
                  <c:v>117.34070000000001</c:v>
                </c:pt>
                <c:pt idx="29078">
                  <c:v>117.3455</c:v>
                </c:pt>
                <c:pt idx="29079">
                  <c:v>117.3503</c:v>
                </c:pt>
                <c:pt idx="29080">
                  <c:v>117.355</c:v>
                </c:pt>
                <c:pt idx="29081">
                  <c:v>117.35980000000001</c:v>
                </c:pt>
                <c:pt idx="29082">
                  <c:v>117.3646</c:v>
                </c:pt>
                <c:pt idx="29083">
                  <c:v>117.3694</c:v>
                </c:pt>
                <c:pt idx="29084">
                  <c:v>117.3742</c:v>
                </c:pt>
                <c:pt idx="29085">
                  <c:v>117.37889999999999</c:v>
                </c:pt>
                <c:pt idx="29086">
                  <c:v>117.38369999999999</c:v>
                </c:pt>
                <c:pt idx="29087">
                  <c:v>117.38850000000001</c:v>
                </c:pt>
                <c:pt idx="29088">
                  <c:v>117.39330000000001</c:v>
                </c:pt>
                <c:pt idx="29089">
                  <c:v>117.3981</c:v>
                </c:pt>
                <c:pt idx="29090">
                  <c:v>117.4029</c:v>
                </c:pt>
                <c:pt idx="29091">
                  <c:v>117.4076</c:v>
                </c:pt>
                <c:pt idx="29092">
                  <c:v>117.41240000000001</c:v>
                </c:pt>
                <c:pt idx="29093">
                  <c:v>117.41719999999999</c:v>
                </c:pt>
                <c:pt idx="29094">
                  <c:v>117.422</c:v>
                </c:pt>
                <c:pt idx="29095">
                  <c:v>117.4268</c:v>
                </c:pt>
                <c:pt idx="29096">
                  <c:v>117.4315</c:v>
                </c:pt>
                <c:pt idx="29097">
                  <c:v>117.43629999999999</c:v>
                </c:pt>
                <c:pt idx="29098">
                  <c:v>117.44110000000001</c:v>
                </c:pt>
                <c:pt idx="29099">
                  <c:v>117.44590000000001</c:v>
                </c:pt>
                <c:pt idx="29100">
                  <c:v>117.45070000000001</c:v>
                </c:pt>
                <c:pt idx="29101">
                  <c:v>117.4554</c:v>
                </c:pt>
                <c:pt idx="29102">
                  <c:v>117.4602</c:v>
                </c:pt>
                <c:pt idx="29103">
                  <c:v>117.465</c:v>
                </c:pt>
                <c:pt idx="29104">
                  <c:v>117.46979999999999</c:v>
                </c:pt>
                <c:pt idx="29105">
                  <c:v>117.4746</c:v>
                </c:pt>
                <c:pt idx="29106">
                  <c:v>117.4794</c:v>
                </c:pt>
                <c:pt idx="29107">
                  <c:v>117.4841</c:v>
                </c:pt>
                <c:pt idx="29108">
                  <c:v>117.48889999999999</c:v>
                </c:pt>
                <c:pt idx="29109">
                  <c:v>117.4937</c:v>
                </c:pt>
                <c:pt idx="29110">
                  <c:v>117.49850000000001</c:v>
                </c:pt>
                <c:pt idx="29111">
                  <c:v>117.50330000000001</c:v>
                </c:pt>
                <c:pt idx="29112">
                  <c:v>117.508</c:v>
                </c:pt>
                <c:pt idx="29113">
                  <c:v>117.5128</c:v>
                </c:pt>
                <c:pt idx="29114">
                  <c:v>117.5176</c:v>
                </c:pt>
                <c:pt idx="29115">
                  <c:v>117.5224</c:v>
                </c:pt>
                <c:pt idx="29116">
                  <c:v>117.52719999999999</c:v>
                </c:pt>
                <c:pt idx="29117">
                  <c:v>117.53189999999999</c:v>
                </c:pt>
                <c:pt idx="29118">
                  <c:v>117.5367</c:v>
                </c:pt>
                <c:pt idx="29119">
                  <c:v>117.5415</c:v>
                </c:pt>
                <c:pt idx="29120">
                  <c:v>117.5463</c:v>
                </c:pt>
                <c:pt idx="29121">
                  <c:v>117.55110000000001</c:v>
                </c:pt>
                <c:pt idx="29122">
                  <c:v>117.55590000000001</c:v>
                </c:pt>
                <c:pt idx="29123">
                  <c:v>117.56060000000001</c:v>
                </c:pt>
                <c:pt idx="29124">
                  <c:v>117.5654</c:v>
                </c:pt>
                <c:pt idx="29125">
                  <c:v>117.5702</c:v>
                </c:pt>
                <c:pt idx="29126">
                  <c:v>117.575</c:v>
                </c:pt>
                <c:pt idx="29127">
                  <c:v>117.57979999999999</c:v>
                </c:pt>
                <c:pt idx="29128">
                  <c:v>117.58449999999999</c:v>
                </c:pt>
                <c:pt idx="29129">
                  <c:v>117.58929999999999</c:v>
                </c:pt>
                <c:pt idx="29130">
                  <c:v>117.5941</c:v>
                </c:pt>
                <c:pt idx="29131">
                  <c:v>117.5989</c:v>
                </c:pt>
                <c:pt idx="29132">
                  <c:v>117.6037</c:v>
                </c:pt>
                <c:pt idx="29133">
                  <c:v>117.60850000000001</c:v>
                </c:pt>
                <c:pt idx="29134">
                  <c:v>117.61320000000001</c:v>
                </c:pt>
                <c:pt idx="29135">
                  <c:v>117.61799999999999</c:v>
                </c:pt>
                <c:pt idx="29136">
                  <c:v>117.6228</c:v>
                </c:pt>
                <c:pt idx="29137">
                  <c:v>117.6276</c:v>
                </c:pt>
                <c:pt idx="29138">
                  <c:v>117.6324</c:v>
                </c:pt>
                <c:pt idx="29139">
                  <c:v>117.63709999999999</c:v>
                </c:pt>
                <c:pt idx="29140">
                  <c:v>117.64189999999999</c:v>
                </c:pt>
                <c:pt idx="29141">
                  <c:v>117.64670000000001</c:v>
                </c:pt>
                <c:pt idx="29142">
                  <c:v>117.65150000000001</c:v>
                </c:pt>
                <c:pt idx="29143">
                  <c:v>117.6563</c:v>
                </c:pt>
                <c:pt idx="29144">
                  <c:v>117.6611</c:v>
                </c:pt>
                <c:pt idx="29145">
                  <c:v>117.6658</c:v>
                </c:pt>
                <c:pt idx="29146">
                  <c:v>117.67059999999999</c:v>
                </c:pt>
                <c:pt idx="29147">
                  <c:v>117.6754</c:v>
                </c:pt>
                <c:pt idx="29148">
                  <c:v>117.6802</c:v>
                </c:pt>
                <c:pt idx="29149">
                  <c:v>117.685</c:v>
                </c:pt>
                <c:pt idx="29150">
                  <c:v>117.68969999999999</c:v>
                </c:pt>
                <c:pt idx="29151">
                  <c:v>117.69449999999999</c:v>
                </c:pt>
                <c:pt idx="29152">
                  <c:v>117.69930000000001</c:v>
                </c:pt>
                <c:pt idx="29153">
                  <c:v>117.70410000000001</c:v>
                </c:pt>
                <c:pt idx="29154">
                  <c:v>117.7089</c:v>
                </c:pt>
                <c:pt idx="29155">
                  <c:v>117.7136</c:v>
                </c:pt>
                <c:pt idx="29156">
                  <c:v>117.7184</c:v>
                </c:pt>
                <c:pt idx="29157">
                  <c:v>117.72320000000001</c:v>
                </c:pt>
                <c:pt idx="29158">
                  <c:v>117.72799999999999</c:v>
                </c:pt>
                <c:pt idx="29159">
                  <c:v>117.7328</c:v>
                </c:pt>
                <c:pt idx="29160">
                  <c:v>117.7376</c:v>
                </c:pt>
                <c:pt idx="29161">
                  <c:v>117.7423</c:v>
                </c:pt>
                <c:pt idx="29162">
                  <c:v>117.74709999999999</c:v>
                </c:pt>
                <c:pt idx="29163">
                  <c:v>117.75190000000001</c:v>
                </c:pt>
                <c:pt idx="29164">
                  <c:v>117.75670000000001</c:v>
                </c:pt>
                <c:pt idx="29165">
                  <c:v>117.7615</c:v>
                </c:pt>
                <c:pt idx="29166">
                  <c:v>117.7662</c:v>
                </c:pt>
                <c:pt idx="29167">
                  <c:v>117.771</c:v>
                </c:pt>
                <c:pt idx="29168">
                  <c:v>117.7758</c:v>
                </c:pt>
                <c:pt idx="29169">
                  <c:v>117.78059999999999</c:v>
                </c:pt>
                <c:pt idx="29170">
                  <c:v>117.7854</c:v>
                </c:pt>
                <c:pt idx="29171">
                  <c:v>117.7901</c:v>
                </c:pt>
                <c:pt idx="29172">
                  <c:v>117.7949</c:v>
                </c:pt>
                <c:pt idx="29173">
                  <c:v>117.79969999999999</c:v>
                </c:pt>
                <c:pt idx="29174">
                  <c:v>117.8045</c:v>
                </c:pt>
                <c:pt idx="29175">
                  <c:v>117.80930000000001</c:v>
                </c:pt>
                <c:pt idx="29176">
                  <c:v>117.81410000000001</c:v>
                </c:pt>
                <c:pt idx="29177">
                  <c:v>117.8188</c:v>
                </c:pt>
                <c:pt idx="29178">
                  <c:v>117.8236</c:v>
                </c:pt>
                <c:pt idx="29179">
                  <c:v>117.8284</c:v>
                </c:pt>
                <c:pt idx="29180">
                  <c:v>117.83320000000001</c:v>
                </c:pt>
                <c:pt idx="29181">
                  <c:v>117.83799999999999</c:v>
                </c:pt>
                <c:pt idx="29182">
                  <c:v>117.84269999999999</c:v>
                </c:pt>
                <c:pt idx="29183">
                  <c:v>117.8475</c:v>
                </c:pt>
                <c:pt idx="29184">
                  <c:v>117.8523</c:v>
                </c:pt>
                <c:pt idx="29185">
                  <c:v>117.8571</c:v>
                </c:pt>
                <c:pt idx="29186">
                  <c:v>117.86190000000001</c:v>
                </c:pt>
                <c:pt idx="29187">
                  <c:v>117.86670000000001</c:v>
                </c:pt>
                <c:pt idx="29188">
                  <c:v>117.87139999999999</c:v>
                </c:pt>
                <c:pt idx="29189">
                  <c:v>117.8762</c:v>
                </c:pt>
                <c:pt idx="29190">
                  <c:v>117.881</c:v>
                </c:pt>
                <c:pt idx="29191">
                  <c:v>117.8858</c:v>
                </c:pt>
                <c:pt idx="29192">
                  <c:v>117.89059999999999</c:v>
                </c:pt>
                <c:pt idx="29193">
                  <c:v>117.89529999999999</c:v>
                </c:pt>
                <c:pt idx="29194">
                  <c:v>117.90009999999999</c:v>
                </c:pt>
                <c:pt idx="29195">
                  <c:v>117.90490000000001</c:v>
                </c:pt>
                <c:pt idx="29196">
                  <c:v>117.9097</c:v>
                </c:pt>
                <c:pt idx="29197">
                  <c:v>117.9145</c:v>
                </c:pt>
                <c:pt idx="29198">
                  <c:v>117.91930000000001</c:v>
                </c:pt>
                <c:pt idx="29199">
                  <c:v>117.92400000000001</c:v>
                </c:pt>
                <c:pt idx="29200">
                  <c:v>117.9288</c:v>
                </c:pt>
                <c:pt idx="29201">
                  <c:v>117.9336</c:v>
                </c:pt>
                <c:pt idx="29202">
                  <c:v>117.9384</c:v>
                </c:pt>
                <c:pt idx="29203">
                  <c:v>117.9432</c:v>
                </c:pt>
                <c:pt idx="29204">
                  <c:v>117.94789999999999</c:v>
                </c:pt>
                <c:pt idx="29205">
                  <c:v>117.95269999999999</c:v>
                </c:pt>
                <c:pt idx="29206">
                  <c:v>117.95750000000001</c:v>
                </c:pt>
                <c:pt idx="29207">
                  <c:v>117.9623</c:v>
                </c:pt>
                <c:pt idx="29208">
                  <c:v>117.9671</c:v>
                </c:pt>
                <c:pt idx="29209">
                  <c:v>117.9718</c:v>
                </c:pt>
                <c:pt idx="29210">
                  <c:v>117.9766</c:v>
                </c:pt>
                <c:pt idx="29211">
                  <c:v>117.98139999999999</c:v>
                </c:pt>
                <c:pt idx="29212">
                  <c:v>117.9862</c:v>
                </c:pt>
                <c:pt idx="29213">
                  <c:v>117.991</c:v>
                </c:pt>
                <c:pt idx="29214">
                  <c:v>117.9958</c:v>
                </c:pt>
                <c:pt idx="29215">
                  <c:v>118.00049999999999</c:v>
                </c:pt>
                <c:pt idx="29216">
                  <c:v>118.00529999999999</c:v>
                </c:pt>
                <c:pt idx="29217">
                  <c:v>118.01010000000001</c:v>
                </c:pt>
                <c:pt idx="29218">
                  <c:v>118.01490000000001</c:v>
                </c:pt>
                <c:pt idx="29219">
                  <c:v>118.0197</c:v>
                </c:pt>
                <c:pt idx="29220">
                  <c:v>118.0244</c:v>
                </c:pt>
                <c:pt idx="29221">
                  <c:v>118.0292</c:v>
                </c:pt>
                <c:pt idx="29222">
                  <c:v>118.03400000000001</c:v>
                </c:pt>
                <c:pt idx="29223">
                  <c:v>118.03879999999999</c:v>
                </c:pt>
                <c:pt idx="29224">
                  <c:v>118.0436</c:v>
                </c:pt>
                <c:pt idx="29225">
                  <c:v>118.0483</c:v>
                </c:pt>
                <c:pt idx="29226">
                  <c:v>118.0531</c:v>
                </c:pt>
                <c:pt idx="29227">
                  <c:v>118.05789999999999</c:v>
                </c:pt>
                <c:pt idx="29228">
                  <c:v>118.06270000000001</c:v>
                </c:pt>
                <c:pt idx="29229">
                  <c:v>118.06750000000001</c:v>
                </c:pt>
                <c:pt idx="29230">
                  <c:v>118.0723</c:v>
                </c:pt>
                <c:pt idx="29231">
                  <c:v>118.077</c:v>
                </c:pt>
                <c:pt idx="29232">
                  <c:v>118.0818</c:v>
                </c:pt>
                <c:pt idx="29233">
                  <c:v>118.0866</c:v>
                </c:pt>
                <c:pt idx="29234">
                  <c:v>118.09139999999999</c:v>
                </c:pt>
                <c:pt idx="29235">
                  <c:v>118.0962</c:v>
                </c:pt>
                <c:pt idx="29236">
                  <c:v>118.1009</c:v>
                </c:pt>
                <c:pt idx="29237">
                  <c:v>118.1057</c:v>
                </c:pt>
                <c:pt idx="29238">
                  <c:v>118.11049999999999</c:v>
                </c:pt>
                <c:pt idx="29239">
                  <c:v>118.1153</c:v>
                </c:pt>
                <c:pt idx="29240">
                  <c:v>118.12010000000001</c:v>
                </c:pt>
                <c:pt idx="29241">
                  <c:v>118.12490000000001</c:v>
                </c:pt>
                <c:pt idx="29242">
                  <c:v>118.1296</c:v>
                </c:pt>
                <c:pt idx="29243">
                  <c:v>118.1344</c:v>
                </c:pt>
                <c:pt idx="29244">
                  <c:v>118.1392</c:v>
                </c:pt>
                <c:pt idx="29245">
                  <c:v>118.14400000000001</c:v>
                </c:pt>
                <c:pt idx="29246">
                  <c:v>118.14879999999999</c:v>
                </c:pt>
                <c:pt idx="29247">
                  <c:v>118.15349999999999</c:v>
                </c:pt>
                <c:pt idx="29248">
                  <c:v>118.1583</c:v>
                </c:pt>
                <c:pt idx="29249">
                  <c:v>118.1631</c:v>
                </c:pt>
                <c:pt idx="29250">
                  <c:v>118.1679</c:v>
                </c:pt>
                <c:pt idx="29251">
                  <c:v>118.17270000000001</c:v>
                </c:pt>
                <c:pt idx="29252">
                  <c:v>118.17750000000001</c:v>
                </c:pt>
                <c:pt idx="29253">
                  <c:v>118.18219999999999</c:v>
                </c:pt>
                <c:pt idx="29254">
                  <c:v>118.187</c:v>
                </c:pt>
                <c:pt idx="29255">
                  <c:v>118.1918</c:v>
                </c:pt>
                <c:pt idx="29256">
                  <c:v>118.1966</c:v>
                </c:pt>
                <c:pt idx="29257">
                  <c:v>118.20139999999999</c:v>
                </c:pt>
                <c:pt idx="29258">
                  <c:v>118.20609999999999</c:v>
                </c:pt>
                <c:pt idx="29259">
                  <c:v>118.2109</c:v>
                </c:pt>
                <c:pt idx="29260">
                  <c:v>118.21570000000001</c:v>
                </c:pt>
                <c:pt idx="29261">
                  <c:v>118.2205</c:v>
                </c:pt>
                <c:pt idx="29262">
                  <c:v>118.2253</c:v>
                </c:pt>
                <c:pt idx="29263">
                  <c:v>118.23</c:v>
                </c:pt>
                <c:pt idx="29264">
                  <c:v>118.23480000000001</c:v>
                </c:pt>
                <c:pt idx="29265">
                  <c:v>118.2396</c:v>
                </c:pt>
                <c:pt idx="29266">
                  <c:v>118.2444</c:v>
                </c:pt>
                <c:pt idx="29267">
                  <c:v>118.2492</c:v>
                </c:pt>
                <c:pt idx="29268">
                  <c:v>118.254</c:v>
                </c:pt>
                <c:pt idx="29269">
                  <c:v>118.25869999999999</c:v>
                </c:pt>
                <c:pt idx="29270">
                  <c:v>118.26349999999999</c:v>
                </c:pt>
                <c:pt idx="29271">
                  <c:v>118.26830000000001</c:v>
                </c:pt>
                <c:pt idx="29272">
                  <c:v>118.2731</c:v>
                </c:pt>
                <c:pt idx="29273">
                  <c:v>118.2779</c:v>
                </c:pt>
                <c:pt idx="29274">
                  <c:v>118.2826</c:v>
                </c:pt>
                <c:pt idx="29275">
                  <c:v>118.28740000000001</c:v>
                </c:pt>
                <c:pt idx="29276">
                  <c:v>118.29219999999999</c:v>
                </c:pt>
                <c:pt idx="29277">
                  <c:v>118.297</c:v>
                </c:pt>
                <c:pt idx="29278">
                  <c:v>118.3018</c:v>
                </c:pt>
                <c:pt idx="29279">
                  <c:v>118.3065</c:v>
                </c:pt>
                <c:pt idx="29280">
                  <c:v>118.31129999999999</c:v>
                </c:pt>
                <c:pt idx="29281">
                  <c:v>118.31609999999999</c:v>
                </c:pt>
                <c:pt idx="29282">
                  <c:v>118.32090000000001</c:v>
                </c:pt>
                <c:pt idx="29283">
                  <c:v>118.32570000000001</c:v>
                </c:pt>
                <c:pt idx="29284">
                  <c:v>118.3305</c:v>
                </c:pt>
                <c:pt idx="29285">
                  <c:v>118.3352</c:v>
                </c:pt>
                <c:pt idx="29286">
                  <c:v>118.34</c:v>
                </c:pt>
                <c:pt idx="29287">
                  <c:v>118.34480000000001</c:v>
                </c:pt>
                <c:pt idx="29288">
                  <c:v>118.3496</c:v>
                </c:pt>
                <c:pt idx="29289">
                  <c:v>118.3544</c:v>
                </c:pt>
                <c:pt idx="29290">
                  <c:v>118.3591</c:v>
                </c:pt>
                <c:pt idx="29291">
                  <c:v>118.3639</c:v>
                </c:pt>
                <c:pt idx="29292">
                  <c:v>118.36869999999999</c:v>
                </c:pt>
                <c:pt idx="29293">
                  <c:v>118.37350000000001</c:v>
                </c:pt>
                <c:pt idx="29294">
                  <c:v>118.37830000000001</c:v>
                </c:pt>
                <c:pt idx="29295">
                  <c:v>118.383</c:v>
                </c:pt>
                <c:pt idx="29296">
                  <c:v>118.3878</c:v>
                </c:pt>
                <c:pt idx="29297">
                  <c:v>118.3926</c:v>
                </c:pt>
                <c:pt idx="29298">
                  <c:v>118.3974</c:v>
                </c:pt>
                <c:pt idx="29299">
                  <c:v>118.40219999999999</c:v>
                </c:pt>
                <c:pt idx="29300">
                  <c:v>118.407</c:v>
                </c:pt>
                <c:pt idx="29301">
                  <c:v>118.4117</c:v>
                </c:pt>
                <c:pt idx="29302">
                  <c:v>118.4165</c:v>
                </c:pt>
                <c:pt idx="29303">
                  <c:v>118.42129999999999</c:v>
                </c:pt>
                <c:pt idx="29304">
                  <c:v>118.42610000000001</c:v>
                </c:pt>
                <c:pt idx="29305">
                  <c:v>118.43090000000001</c:v>
                </c:pt>
                <c:pt idx="29306">
                  <c:v>118.43560000000001</c:v>
                </c:pt>
                <c:pt idx="29307">
                  <c:v>118.4404</c:v>
                </c:pt>
                <c:pt idx="29308">
                  <c:v>118.4452</c:v>
                </c:pt>
                <c:pt idx="29309">
                  <c:v>118.45</c:v>
                </c:pt>
                <c:pt idx="29310">
                  <c:v>118.45480000000001</c:v>
                </c:pt>
                <c:pt idx="29311">
                  <c:v>118.45959999999999</c:v>
                </c:pt>
                <c:pt idx="29312">
                  <c:v>118.46429999999999</c:v>
                </c:pt>
                <c:pt idx="29313">
                  <c:v>118.4691</c:v>
                </c:pt>
                <c:pt idx="29314">
                  <c:v>118.47389999999999</c:v>
                </c:pt>
                <c:pt idx="29315">
                  <c:v>118.4787</c:v>
                </c:pt>
                <c:pt idx="29316">
                  <c:v>118.48350000000001</c:v>
                </c:pt>
                <c:pt idx="29317">
                  <c:v>118.48820000000001</c:v>
                </c:pt>
                <c:pt idx="29318">
                  <c:v>118.49299999999999</c:v>
                </c:pt>
                <c:pt idx="29319">
                  <c:v>118.4978</c:v>
                </c:pt>
                <c:pt idx="29320">
                  <c:v>118.5026</c:v>
                </c:pt>
                <c:pt idx="29321">
                  <c:v>118.5074</c:v>
                </c:pt>
                <c:pt idx="29322">
                  <c:v>118.51209999999999</c:v>
                </c:pt>
                <c:pt idx="29323">
                  <c:v>118.51689999999999</c:v>
                </c:pt>
                <c:pt idx="29324">
                  <c:v>118.5217</c:v>
                </c:pt>
                <c:pt idx="29325">
                  <c:v>118.52650000000001</c:v>
                </c:pt>
                <c:pt idx="29326">
                  <c:v>118.5313</c:v>
                </c:pt>
                <c:pt idx="29327">
                  <c:v>118.5361</c:v>
                </c:pt>
                <c:pt idx="29328">
                  <c:v>118.5408</c:v>
                </c:pt>
                <c:pt idx="29329">
                  <c:v>118.54560000000001</c:v>
                </c:pt>
                <c:pt idx="29330">
                  <c:v>118.5504</c:v>
                </c:pt>
                <c:pt idx="29331">
                  <c:v>118.5552</c:v>
                </c:pt>
                <c:pt idx="29332">
                  <c:v>118.56</c:v>
                </c:pt>
                <c:pt idx="29333">
                  <c:v>118.5647</c:v>
                </c:pt>
                <c:pt idx="29334">
                  <c:v>118.56949999999999</c:v>
                </c:pt>
                <c:pt idx="29335">
                  <c:v>118.57429999999999</c:v>
                </c:pt>
                <c:pt idx="29336">
                  <c:v>118.57910000000001</c:v>
                </c:pt>
                <c:pt idx="29337">
                  <c:v>118.5839</c:v>
                </c:pt>
                <c:pt idx="29338">
                  <c:v>118.5886</c:v>
                </c:pt>
                <c:pt idx="29339">
                  <c:v>118.5934</c:v>
                </c:pt>
                <c:pt idx="29340">
                  <c:v>118.59820000000001</c:v>
                </c:pt>
                <c:pt idx="29341">
                  <c:v>118.60299999999999</c:v>
                </c:pt>
                <c:pt idx="29342">
                  <c:v>118.6078</c:v>
                </c:pt>
                <c:pt idx="29343">
                  <c:v>118.6126</c:v>
                </c:pt>
                <c:pt idx="29344">
                  <c:v>118.6173</c:v>
                </c:pt>
                <c:pt idx="29345">
                  <c:v>118.62209999999999</c:v>
                </c:pt>
                <c:pt idx="29346">
                  <c:v>118.62689999999999</c:v>
                </c:pt>
                <c:pt idx="29347">
                  <c:v>118.63170000000001</c:v>
                </c:pt>
                <c:pt idx="29348">
                  <c:v>118.63650000000001</c:v>
                </c:pt>
                <c:pt idx="29349">
                  <c:v>118.6412</c:v>
                </c:pt>
                <c:pt idx="29350">
                  <c:v>118.646</c:v>
                </c:pt>
                <c:pt idx="29351">
                  <c:v>118.6508</c:v>
                </c:pt>
                <c:pt idx="29352">
                  <c:v>118.65560000000001</c:v>
                </c:pt>
                <c:pt idx="29353">
                  <c:v>118.6604</c:v>
                </c:pt>
                <c:pt idx="29354">
                  <c:v>118.6652</c:v>
                </c:pt>
                <c:pt idx="29355">
                  <c:v>118.6699</c:v>
                </c:pt>
                <c:pt idx="29356">
                  <c:v>118.67469999999999</c:v>
                </c:pt>
                <c:pt idx="29357">
                  <c:v>118.67949999999999</c:v>
                </c:pt>
                <c:pt idx="29358">
                  <c:v>118.68430000000001</c:v>
                </c:pt>
                <c:pt idx="29359">
                  <c:v>118.68910000000001</c:v>
                </c:pt>
                <c:pt idx="29360">
                  <c:v>118.6938</c:v>
                </c:pt>
                <c:pt idx="29361">
                  <c:v>118.6986</c:v>
                </c:pt>
                <c:pt idx="29362">
                  <c:v>118.7034</c:v>
                </c:pt>
                <c:pt idx="29363">
                  <c:v>118.70820000000001</c:v>
                </c:pt>
                <c:pt idx="29364">
                  <c:v>118.71299999999999</c:v>
                </c:pt>
                <c:pt idx="29365">
                  <c:v>118.71769999999999</c:v>
                </c:pt>
                <c:pt idx="29366">
                  <c:v>118.7225</c:v>
                </c:pt>
                <c:pt idx="29367">
                  <c:v>118.7273</c:v>
                </c:pt>
                <c:pt idx="29368">
                  <c:v>118.73209999999999</c:v>
                </c:pt>
                <c:pt idx="29369">
                  <c:v>118.73690000000001</c:v>
                </c:pt>
                <c:pt idx="29370">
                  <c:v>118.74170000000001</c:v>
                </c:pt>
                <c:pt idx="29371">
                  <c:v>118.74640000000001</c:v>
                </c:pt>
                <c:pt idx="29372">
                  <c:v>118.7512</c:v>
                </c:pt>
                <c:pt idx="29373">
                  <c:v>118.756</c:v>
                </c:pt>
                <c:pt idx="29374">
                  <c:v>118.7608</c:v>
                </c:pt>
                <c:pt idx="29375">
                  <c:v>118.76559999999999</c:v>
                </c:pt>
                <c:pt idx="29376">
                  <c:v>118.77029999999999</c:v>
                </c:pt>
                <c:pt idx="29377">
                  <c:v>118.77509999999999</c:v>
                </c:pt>
                <c:pt idx="29378">
                  <c:v>118.7799</c:v>
                </c:pt>
                <c:pt idx="29379">
                  <c:v>118.78469999999999</c:v>
                </c:pt>
                <c:pt idx="29380">
                  <c:v>118.7895</c:v>
                </c:pt>
                <c:pt idx="29381">
                  <c:v>118.7942</c:v>
                </c:pt>
                <c:pt idx="29382">
                  <c:v>118.79900000000001</c:v>
                </c:pt>
                <c:pt idx="29383">
                  <c:v>118.8038</c:v>
                </c:pt>
                <c:pt idx="29384">
                  <c:v>118.8086</c:v>
                </c:pt>
                <c:pt idx="29385">
                  <c:v>118.8134</c:v>
                </c:pt>
                <c:pt idx="29386">
                  <c:v>118.8182</c:v>
                </c:pt>
                <c:pt idx="29387">
                  <c:v>118.82289999999999</c:v>
                </c:pt>
                <c:pt idx="29388">
                  <c:v>118.82769999999999</c:v>
                </c:pt>
                <c:pt idx="29389">
                  <c:v>118.8325</c:v>
                </c:pt>
                <c:pt idx="29390">
                  <c:v>118.83730000000001</c:v>
                </c:pt>
                <c:pt idx="29391">
                  <c:v>118.8421</c:v>
                </c:pt>
                <c:pt idx="29392">
                  <c:v>118.8468</c:v>
                </c:pt>
                <c:pt idx="29393">
                  <c:v>118.8516</c:v>
                </c:pt>
                <c:pt idx="29394">
                  <c:v>118.85640000000001</c:v>
                </c:pt>
                <c:pt idx="29395">
                  <c:v>118.8612</c:v>
                </c:pt>
                <c:pt idx="29396">
                  <c:v>118.866</c:v>
                </c:pt>
                <c:pt idx="29397">
                  <c:v>118.8708</c:v>
                </c:pt>
                <c:pt idx="29398">
                  <c:v>118.87549999999999</c:v>
                </c:pt>
                <c:pt idx="29399">
                  <c:v>118.88029999999999</c:v>
                </c:pt>
                <c:pt idx="29400">
                  <c:v>118.88509999999999</c:v>
                </c:pt>
                <c:pt idx="29401">
                  <c:v>118.88990000000001</c:v>
                </c:pt>
                <c:pt idx="29402">
                  <c:v>118.8947</c:v>
                </c:pt>
                <c:pt idx="29403">
                  <c:v>118.8994</c:v>
                </c:pt>
                <c:pt idx="29404">
                  <c:v>118.9042</c:v>
                </c:pt>
                <c:pt idx="29405">
                  <c:v>118.90900000000001</c:v>
                </c:pt>
                <c:pt idx="29406">
                  <c:v>118.91379999999999</c:v>
                </c:pt>
                <c:pt idx="29407">
                  <c:v>118.9186</c:v>
                </c:pt>
                <c:pt idx="29408">
                  <c:v>118.9233</c:v>
                </c:pt>
                <c:pt idx="29409">
                  <c:v>118.9281</c:v>
                </c:pt>
                <c:pt idx="29410">
                  <c:v>118.93289999999999</c:v>
                </c:pt>
                <c:pt idx="29411">
                  <c:v>118.93769999999999</c:v>
                </c:pt>
                <c:pt idx="29412">
                  <c:v>118.94250000000001</c:v>
                </c:pt>
                <c:pt idx="29413">
                  <c:v>118.94730000000001</c:v>
                </c:pt>
                <c:pt idx="29414">
                  <c:v>118.952</c:v>
                </c:pt>
                <c:pt idx="29415">
                  <c:v>118.9568</c:v>
                </c:pt>
                <c:pt idx="29416">
                  <c:v>118.9616</c:v>
                </c:pt>
                <c:pt idx="29417">
                  <c:v>118.96639999999999</c:v>
                </c:pt>
                <c:pt idx="29418">
                  <c:v>118.9712</c:v>
                </c:pt>
                <c:pt idx="29419">
                  <c:v>118.9759</c:v>
                </c:pt>
                <c:pt idx="29420">
                  <c:v>118.9807</c:v>
                </c:pt>
                <c:pt idx="29421">
                  <c:v>118.98549999999999</c:v>
                </c:pt>
                <c:pt idx="29422">
                  <c:v>118.99029999999999</c:v>
                </c:pt>
                <c:pt idx="29423">
                  <c:v>118.99510000000001</c:v>
                </c:pt>
                <c:pt idx="29424">
                  <c:v>118.99980000000001</c:v>
                </c:pt>
                <c:pt idx="29425">
                  <c:v>119.0046</c:v>
                </c:pt>
                <c:pt idx="29426">
                  <c:v>119.0094</c:v>
                </c:pt>
                <c:pt idx="29427">
                  <c:v>119.0142</c:v>
                </c:pt>
                <c:pt idx="29428">
                  <c:v>119.01900000000001</c:v>
                </c:pt>
                <c:pt idx="29429">
                  <c:v>119.02369999999999</c:v>
                </c:pt>
                <c:pt idx="29430">
                  <c:v>119.02849999999999</c:v>
                </c:pt>
                <c:pt idx="29431">
                  <c:v>119.0333</c:v>
                </c:pt>
                <c:pt idx="29432">
                  <c:v>119.0381</c:v>
                </c:pt>
                <c:pt idx="29433">
                  <c:v>119.04289999999999</c:v>
                </c:pt>
                <c:pt idx="29434">
                  <c:v>119.04770000000001</c:v>
                </c:pt>
                <c:pt idx="29435">
                  <c:v>119.05240000000001</c:v>
                </c:pt>
                <c:pt idx="29436">
                  <c:v>119.05720000000001</c:v>
                </c:pt>
                <c:pt idx="29437">
                  <c:v>119.062</c:v>
                </c:pt>
                <c:pt idx="29438">
                  <c:v>119.0668</c:v>
                </c:pt>
                <c:pt idx="29439">
                  <c:v>119.0716</c:v>
                </c:pt>
                <c:pt idx="29440">
                  <c:v>119.07629999999999</c:v>
                </c:pt>
                <c:pt idx="29441">
                  <c:v>119.08109999999999</c:v>
                </c:pt>
                <c:pt idx="29442">
                  <c:v>119.0859</c:v>
                </c:pt>
                <c:pt idx="29443">
                  <c:v>119.0907</c:v>
                </c:pt>
                <c:pt idx="29444">
                  <c:v>119.0955</c:v>
                </c:pt>
                <c:pt idx="29445">
                  <c:v>119.1003</c:v>
                </c:pt>
                <c:pt idx="29446">
                  <c:v>119.105</c:v>
                </c:pt>
                <c:pt idx="29447">
                  <c:v>119.10980000000001</c:v>
                </c:pt>
                <c:pt idx="29448">
                  <c:v>119.1146</c:v>
                </c:pt>
                <c:pt idx="29449">
                  <c:v>119.1194</c:v>
                </c:pt>
                <c:pt idx="29450">
                  <c:v>119.1242</c:v>
                </c:pt>
                <c:pt idx="29451">
                  <c:v>119.1289</c:v>
                </c:pt>
                <c:pt idx="29452">
                  <c:v>119.13369999999999</c:v>
                </c:pt>
                <c:pt idx="29453">
                  <c:v>119.13849999999999</c:v>
                </c:pt>
                <c:pt idx="29454">
                  <c:v>119.1433</c:v>
                </c:pt>
                <c:pt idx="29455">
                  <c:v>119.14810000000001</c:v>
                </c:pt>
                <c:pt idx="29456">
                  <c:v>119.1528</c:v>
                </c:pt>
                <c:pt idx="29457">
                  <c:v>119.1576</c:v>
                </c:pt>
                <c:pt idx="29458">
                  <c:v>119.16240000000001</c:v>
                </c:pt>
                <c:pt idx="29459">
                  <c:v>119.16719999999999</c:v>
                </c:pt>
                <c:pt idx="29460">
                  <c:v>119.172</c:v>
                </c:pt>
                <c:pt idx="29461">
                  <c:v>119.1768</c:v>
                </c:pt>
                <c:pt idx="29462">
                  <c:v>119.1815</c:v>
                </c:pt>
                <c:pt idx="29463">
                  <c:v>119.18629999999999</c:v>
                </c:pt>
                <c:pt idx="29464">
                  <c:v>119.19109999999999</c:v>
                </c:pt>
                <c:pt idx="29465">
                  <c:v>119.19589999999999</c:v>
                </c:pt>
                <c:pt idx="29466">
                  <c:v>119.20070000000001</c:v>
                </c:pt>
                <c:pt idx="29467">
                  <c:v>119.2054</c:v>
                </c:pt>
                <c:pt idx="29468">
                  <c:v>119.2102</c:v>
                </c:pt>
                <c:pt idx="29469">
                  <c:v>119.215</c:v>
                </c:pt>
                <c:pt idx="29470">
                  <c:v>119.21980000000001</c:v>
                </c:pt>
                <c:pt idx="29471">
                  <c:v>119.2246</c:v>
                </c:pt>
                <c:pt idx="29472">
                  <c:v>119.22929999999999</c:v>
                </c:pt>
                <c:pt idx="29473">
                  <c:v>119.2341</c:v>
                </c:pt>
                <c:pt idx="29474">
                  <c:v>119.2389</c:v>
                </c:pt>
                <c:pt idx="29475">
                  <c:v>119.24369999999999</c:v>
                </c:pt>
                <c:pt idx="29476">
                  <c:v>119.24849999999999</c:v>
                </c:pt>
                <c:pt idx="29477">
                  <c:v>119.25330000000001</c:v>
                </c:pt>
                <c:pt idx="29478">
                  <c:v>119.25800000000001</c:v>
                </c:pt>
                <c:pt idx="29479">
                  <c:v>119.2628</c:v>
                </c:pt>
                <c:pt idx="29480">
                  <c:v>119.2676</c:v>
                </c:pt>
                <c:pt idx="29481">
                  <c:v>119.2724</c:v>
                </c:pt>
                <c:pt idx="29482">
                  <c:v>119.27719999999999</c:v>
                </c:pt>
                <c:pt idx="29483">
                  <c:v>119.28189999999999</c:v>
                </c:pt>
                <c:pt idx="29484">
                  <c:v>119.2867</c:v>
                </c:pt>
                <c:pt idx="29485">
                  <c:v>119.2915</c:v>
                </c:pt>
                <c:pt idx="29486">
                  <c:v>119.29629999999999</c:v>
                </c:pt>
                <c:pt idx="29487">
                  <c:v>119.30109999999999</c:v>
                </c:pt>
                <c:pt idx="29488">
                  <c:v>119.3058</c:v>
                </c:pt>
                <c:pt idx="29489">
                  <c:v>119.31060000000001</c:v>
                </c:pt>
                <c:pt idx="29490">
                  <c:v>119.3154</c:v>
                </c:pt>
                <c:pt idx="29491">
                  <c:v>119.3202</c:v>
                </c:pt>
                <c:pt idx="29492">
                  <c:v>119.325</c:v>
                </c:pt>
                <c:pt idx="29493">
                  <c:v>119.32980000000001</c:v>
                </c:pt>
                <c:pt idx="29494">
                  <c:v>119.33449999999999</c:v>
                </c:pt>
                <c:pt idx="29495">
                  <c:v>119.33929999999999</c:v>
                </c:pt>
                <c:pt idx="29496">
                  <c:v>119.3441</c:v>
                </c:pt>
                <c:pt idx="29497">
                  <c:v>119.3489</c:v>
                </c:pt>
                <c:pt idx="29498">
                  <c:v>119.35369999999999</c:v>
                </c:pt>
                <c:pt idx="29499">
                  <c:v>119.3584</c:v>
                </c:pt>
                <c:pt idx="29500">
                  <c:v>119.36320000000001</c:v>
                </c:pt>
                <c:pt idx="29501">
                  <c:v>119.36799999999999</c:v>
                </c:pt>
                <c:pt idx="29502">
                  <c:v>119.3728</c:v>
                </c:pt>
                <c:pt idx="29503">
                  <c:v>119.3776</c:v>
                </c:pt>
                <c:pt idx="29504">
                  <c:v>119.3823</c:v>
                </c:pt>
                <c:pt idx="29505">
                  <c:v>119.38709999999999</c:v>
                </c:pt>
                <c:pt idx="29506">
                  <c:v>119.39189999999999</c:v>
                </c:pt>
                <c:pt idx="29507">
                  <c:v>119.3967</c:v>
                </c:pt>
                <c:pt idx="29508">
                  <c:v>119.4015</c:v>
                </c:pt>
                <c:pt idx="29509">
                  <c:v>119.4063</c:v>
                </c:pt>
                <c:pt idx="29510">
                  <c:v>119.411</c:v>
                </c:pt>
                <c:pt idx="29511">
                  <c:v>119.4158</c:v>
                </c:pt>
                <c:pt idx="29512">
                  <c:v>119.42060000000001</c:v>
                </c:pt>
                <c:pt idx="29513">
                  <c:v>119.4254</c:v>
                </c:pt>
                <c:pt idx="29514">
                  <c:v>119.4302</c:v>
                </c:pt>
                <c:pt idx="29515">
                  <c:v>119.4349</c:v>
                </c:pt>
                <c:pt idx="29516">
                  <c:v>119.4397</c:v>
                </c:pt>
                <c:pt idx="29517">
                  <c:v>119.44449999999999</c:v>
                </c:pt>
                <c:pt idx="29518">
                  <c:v>119.44929999999999</c:v>
                </c:pt>
                <c:pt idx="29519">
                  <c:v>119.4541</c:v>
                </c:pt>
                <c:pt idx="29520">
                  <c:v>119.45880000000001</c:v>
                </c:pt>
                <c:pt idx="29521">
                  <c:v>119.4636</c:v>
                </c:pt>
                <c:pt idx="29522">
                  <c:v>119.4684</c:v>
                </c:pt>
                <c:pt idx="29523">
                  <c:v>119.47320000000001</c:v>
                </c:pt>
                <c:pt idx="29524">
                  <c:v>119.47799999999999</c:v>
                </c:pt>
                <c:pt idx="29525">
                  <c:v>119.4828</c:v>
                </c:pt>
                <c:pt idx="29526">
                  <c:v>119.4875</c:v>
                </c:pt>
                <c:pt idx="29527">
                  <c:v>119.4923</c:v>
                </c:pt>
                <c:pt idx="29528">
                  <c:v>119.49709999999999</c:v>
                </c:pt>
                <c:pt idx="29529">
                  <c:v>119.50189999999999</c:v>
                </c:pt>
                <c:pt idx="29530">
                  <c:v>119.5067</c:v>
                </c:pt>
                <c:pt idx="29531">
                  <c:v>119.51140000000001</c:v>
                </c:pt>
                <c:pt idx="29532">
                  <c:v>119.5162</c:v>
                </c:pt>
                <c:pt idx="29533">
                  <c:v>119.521</c:v>
                </c:pt>
                <c:pt idx="29534">
                  <c:v>119.5258</c:v>
                </c:pt>
                <c:pt idx="29535">
                  <c:v>119.53060000000001</c:v>
                </c:pt>
                <c:pt idx="29536">
                  <c:v>119.53529999999999</c:v>
                </c:pt>
                <c:pt idx="29537">
                  <c:v>119.5401</c:v>
                </c:pt>
                <c:pt idx="29538">
                  <c:v>119.5449</c:v>
                </c:pt>
                <c:pt idx="29539">
                  <c:v>119.5497</c:v>
                </c:pt>
                <c:pt idx="29540">
                  <c:v>119.55449999999999</c:v>
                </c:pt>
                <c:pt idx="29541">
                  <c:v>119.55929999999999</c:v>
                </c:pt>
                <c:pt idx="29542">
                  <c:v>119.56400000000001</c:v>
                </c:pt>
                <c:pt idx="29543">
                  <c:v>119.5688</c:v>
                </c:pt>
                <c:pt idx="29544">
                  <c:v>119.5736</c:v>
                </c:pt>
                <c:pt idx="29545">
                  <c:v>119.5784</c:v>
                </c:pt>
                <c:pt idx="29546">
                  <c:v>119.58320000000001</c:v>
                </c:pt>
                <c:pt idx="29547">
                  <c:v>119.58789999999999</c:v>
                </c:pt>
                <c:pt idx="29548">
                  <c:v>119.59269999999999</c:v>
                </c:pt>
                <c:pt idx="29549">
                  <c:v>119.5975</c:v>
                </c:pt>
                <c:pt idx="29550">
                  <c:v>119.6023</c:v>
                </c:pt>
                <c:pt idx="29551">
                  <c:v>119.60709999999999</c:v>
                </c:pt>
                <c:pt idx="29552">
                  <c:v>119.6118</c:v>
                </c:pt>
                <c:pt idx="29553">
                  <c:v>119.61660000000001</c:v>
                </c:pt>
                <c:pt idx="29554">
                  <c:v>119.62140000000001</c:v>
                </c:pt>
                <c:pt idx="29555">
                  <c:v>119.6262</c:v>
                </c:pt>
                <c:pt idx="29556">
                  <c:v>119.631</c:v>
                </c:pt>
                <c:pt idx="29557">
                  <c:v>119.6358</c:v>
                </c:pt>
                <c:pt idx="29558">
                  <c:v>119.6405</c:v>
                </c:pt>
                <c:pt idx="29559">
                  <c:v>119.64529999999999</c:v>
                </c:pt>
                <c:pt idx="29560">
                  <c:v>119.65009999999999</c:v>
                </c:pt>
                <c:pt idx="29561">
                  <c:v>119.6549</c:v>
                </c:pt>
                <c:pt idx="29562">
                  <c:v>119.6597</c:v>
                </c:pt>
                <c:pt idx="29563">
                  <c:v>119.6644</c:v>
                </c:pt>
                <c:pt idx="29564">
                  <c:v>119.6692</c:v>
                </c:pt>
                <c:pt idx="29565">
                  <c:v>119.67400000000001</c:v>
                </c:pt>
                <c:pt idx="29566">
                  <c:v>119.6788</c:v>
                </c:pt>
                <c:pt idx="29567">
                  <c:v>119.6836</c:v>
                </c:pt>
                <c:pt idx="29568">
                  <c:v>119.6883</c:v>
                </c:pt>
                <c:pt idx="29569">
                  <c:v>119.6931</c:v>
                </c:pt>
                <c:pt idx="29570">
                  <c:v>119.69789999999999</c:v>
                </c:pt>
                <c:pt idx="29571">
                  <c:v>119.70269999999999</c:v>
                </c:pt>
                <c:pt idx="29572">
                  <c:v>119.7075</c:v>
                </c:pt>
                <c:pt idx="29573">
                  <c:v>119.71220000000001</c:v>
                </c:pt>
                <c:pt idx="29574">
                  <c:v>119.717</c:v>
                </c:pt>
                <c:pt idx="29575">
                  <c:v>119.7218</c:v>
                </c:pt>
                <c:pt idx="29576">
                  <c:v>119.7266</c:v>
                </c:pt>
                <c:pt idx="29577">
                  <c:v>119.73140000000001</c:v>
                </c:pt>
                <c:pt idx="29578">
                  <c:v>119.7362</c:v>
                </c:pt>
                <c:pt idx="29579">
                  <c:v>119.7409</c:v>
                </c:pt>
                <c:pt idx="29580">
                  <c:v>119.7457</c:v>
                </c:pt>
                <c:pt idx="29581">
                  <c:v>119.7505</c:v>
                </c:pt>
                <c:pt idx="29582">
                  <c:v>119.75529999999999</c:v>
                </c:pt>
                <c:pt idx="29583">
                  <c:v>119.76009999999999</c:v>
                </c:pt>
                <c:pt idx="29584">
                  <c:v>119.76480000000001</c:v>
                </c:pt>
                <c:pt idx="29585">
                  <c:v>119.7696</c:v>
                </c:pt>
                <c:pt idx="29586">
                  <c:v>119.7744</c:v>
                </c:pt>
                <c:pt idx="29587">
                  <c:v>119.7792</c:v>
                </c:pt>
                <c:pt idx="29588">
                  <c:v>119.78400000000001</c:v>
                </c:pt>
                <c:pt idx="29589">
                  <c:v>119.78879999999999</c:v>
                </c:pt>
                <c:pt idx="29590">
                  <c:v>119.79349999999999</c:v>
                </c:pt>
                <c:pt idx="29591">
                  <c:v>119.7983</c:v>
                </c:pt>
                <c:pt idx="29592">
                  <c:v>119.8031</c:v>
                </c:pt>
                <c:pt idx="29593">
                  <c:v>119.80789999999999</c:v>
                </c:pt>
                <c:pt idx="29594">
                  <c:v>119.81269999999999</c:v>
                </c:pt>
                <c:pt idx="29595">
                  <c:v>119.81740000000001</c:v>
                </c:pt>
                <c:pt idx="29596">
                  <c:v>119.82220000000001</c:v>
                </c:pt>
                <c:pt idx="29597">
                  <c:v>119.827</c:v>
                </c:pt>
                <c:pt idx="29598">
                  <c:v>119.8318</c:v>
                </c:pt>
                <c:pt idx="29599">
                  <c:v>119.8366</c:v>
                </c:pt>
                <c:pt idx="29600">
                  <c:v>119.8413</c:v>
                </c:pt>
                <c:pt idx="29601">
                  <c:v>119.84609999999999</c:v>
                </c:pt>
                <c:pt idx="29602">
                  <c:v>119.8509</c:v>
                </c:pt>
                <c:pt idx="29603">
                  <c:v>119.8557</c:v>
                </c:pt>
                <c:pt idx="29604">
                  <c:v>119.8605</c:v>
                </c:pt>
                <c:pt idx="29605">
                  <c:v>119.86529999999999</c:v>
                </c:pt>
                <c:pt idx="29606">
                  <c:v>119.87</c:v>
                </c:pt>
                <c:pt idx="29607">
                  <c:v>119.87480000000001</c:v>
                </c:pt>
                <c:pt idx="29608">
                  <c:v>119.8796</c:v>
                </c:pt>
                <c:pt idx="29609">
                  <c:v>119.8844</c:v>
                </c:pt>
                <c:pt idx="29610">
                  <c:v>119.8892</c:v>
                </c:pt>
                <c:pt idx="29611">
                  <c:v>119.8939</c:v>
                </c:pt>
                <c:pt idx="29612">
                  <c:v>119.89869999999999</c:v>
                </c:pt>
                <c:pt idx="29613">
                  <c:v>119.90349999999999</c:v>
                </c:pt>
                <c:pt idx="29614">
                  <c:v>119.9083</c:v>
                </c:pt>
                <c:pt idx="29615">
                  <c:v>119.9131</c:v>
                </c:pt>
                <c:pt idx="29616">
                  <c:v>119.9178</c:v>
                </c:pt>
                <c:pt idx="29617">
                  <c:v>119.9226</c:v>
                </c:pt>
                <c:pt idx="29618">
                  <c:v>119.92740000000001</c:v>
                </c:pt>
                <c:pt idx="29619">
                  <c:v>119.93220000000001</c:v>
                </c:pt>
                <c:pt idx="29620">
                  <c:v>119.937</c:v>
                </c:pt>
                <c:pt idx="29621">
                  <c:v>119.9417</c:v>
                </c:pt>
                <c:pt idx="29622">
                  <c:v>119.9465</c:v>
                </c:pt>
                <c:pt idx="29623">
                  <c:v>119.9513</c:v>
                </c:pt>
                <c:pt idx="29624">
                  <c:v>119.95609999999999</c:v>
                </c:pt>
                <c:pt idx="29625">
                  <c:v>119.9609</c:v>
                </c:pt>
                <c:pt idx="29626">
                  <c:v>119.9657</c:v>
                </c:pt>
                <c:pt idx="29627">
                  <c:v>119.9704</c:v>
                </c:pt>
                <c:pt idx="29628">
                  <c:v>119.9752</c:v>
                </c:pt>
                <c:pt idx="29629">
                  <c:v>119.98</c:v>
                </c:pt>
                <c:pt idx="29630">
                  <c:v>119.98480000000001</c:v>
                </c:pt>
                <c:pt idx="29631">
                  <c:v>119.9896</c:v>
                </c:pt>
                <c:pt idx="29632">
                  <c:v>119.9943</c:v>
                </c:pt>
                <c:pt idx="29633">
                  <c:v>119.9991</c:v>
                </c:pt>
                <c:pt idx="29634">
                  <c:v>120.0039</c:v>
                </c:pt>
                <c:pt idx="29635">
                  <c:v>120.00869999999999</c:v>
                </c:pt>
                <c:pt idx="29636">
                  <c:v>120.01349999999999</c:v>
                </c:pt>
                <c:pt idx="29637">
                  <c:v>120.0183</c:v>
                </c:pt>
                <c:pt idx="29638">
                  <c:v>120.02300000000001</c:v>
                </c:pt>
                <c:pt idx="29639">
                  <c:v>120.0278</c:v>
                </c:pt>
                <c:pt idx="29640">
                  <c:v>120.0326</c:v>
                </c:pt>
                <c:pt idx="29641">
                  <c:v>120.03740000000001</c:v>
                </c:pt>
                <c:pt idx="29642">
                  <c:v>120.04220000000001</c:v>
                </c:pt>
                <c:pt idx="29643">
                  <c:v>120.04689999999999</c:v>
                </c:pt>
                <c:pt idx="29644">
                  <c:v>120.0517</c:v>
                </c:pt>
                <c:pt idx="29645">
                  <c:v>120.0565</c:v>
                </c:pt>
                <c:pt idx="29646">
                  <c:v>120.0613</c:v>
                </c:pt>
                <c:pt idx="29647">
                  <c:v>120.06609999999999</c:v>
                </c:pt>
                <c:pt idx="29648">
                  <c:v>120.07080000000001</c:v>
                </c:pt>
                <c:pt idx="29649">
                  <c:v>120.07560000000001</c:v>
                </c:pt>
                <c:pt idx="29650">
                  <c:v>120.0804</c:v>
                </c:pt>
                <c:pt idx="29651">
                  <c:v>120.0852</c:v>
                </c:pt>
                <c:pt idx="29652">
                  <c:v>120.09</c:v>
                </c:pt>
                <c:pt idx="29653">
                  <c:v>120.0947</c:v>
                </c:pt>
                <c:pt idx="29654">
                  <c:v>120.09949999999999</c:v>
                </c:pt>
                <c:pt idx="29655">
                  <c:v>120.10429999999999</c:v>
                </c:pt>
                <c:pt idx="29656">
                  <c:v>120.1091</c:v>
                </c:pt>
                <c:pt idx="29657">
                  <c:v>120.1139</c:v>
                </c:pt>
                <c:pt idx="29658">
                  <c:v>120.11869999999999</c:v>
                </c:pt>
                <c:pt idx="29659">
                  <c:v>120.1234</c:v>
                </c:pt>
                <c:pt idx="29660">
                  <c:v>120.12820000000001</c:v>
                </c:pt>
                <c:pt idx="29661">
                  <c:v>120.13300000000001</c:v>
                </c:pt>
                <c:pt idx="29662">
                  <c:v>120.1378</c:v>
                </c:pt>
                <c:pt idx="29663">
                  <c:v>120.1426</c:v>
                </c:pt>
                <c:pt idx="29664">
                  <c:v>120.1473</c:v>
                </c:pt>
                <c:pt idx="29665">
                  <c:v>120.1521</c:v>
                </c:pt>
                <c:pt idx="29666">
                  <c:v>120.15689999999999</c:v>
                </c:pt>
                <c:pt idx="29667">
                  <c:v>120.1617</c:v>
                </c:pt>
                <c:pt idx="29668">
                  <c:v>120.1665</c:v>
                </c:pt>
                <c:pt idx="29669">
                  <c:v>120.1712</c:v>
                </c:pt>
                <c:pt idx="29670">
                  <c:v>120.176</c:v>
                </c:pt>
                <c:pt idx="29671">
                  <c:v>120.1808</c:v>
                </c:pt>
                <c:pt idx="29672">
                  <c:v>120.18560000000001</c:v>
                </c:pt>
                <c:pt idx="29673">
                  <c:v>120.1904</c:v>
                </c:pt>
                <c:pt idx="29674">
                  <c:v>120.1952</c:v>
                </c:pt>
                <c:pt idx="29675">
                  <c:v>120.1999</c:v>
                </c:pt>
                <c:pt idx="29676">
                  <c:v>120.2047</c:v>
                </c:pt>
                <c:pt idx="29677">
                  <c:v>120.20949999999999</c:v>
                </c:pt>
                <c:pt idx="29678">
                  <c:v>120.21429999999999</c:v>
                </c:pt>
                <c:pt idx="29679">
                  <c:v>120.2191</c:v>
                </c:pt>
                <c:pt idx="29680">
                  <c:v>120.22380000000001</c:v>
                </c:pt>
                <c:pt idx="29681">
                  <c:v>120.2286</c:v>
                </c:pt>
                <c:pt idx="29682">
                  <c:v>120.2334</c:v>
                </c:pt>
                <c:pt idx="29683">
                  <c:v>120.23820000000001</c:v>
                </c:pt>
                <c:pt idx="29684">
                  <c:v>120.24300000000001</c:v>
                </c:pt>
                <c:pt idx="29685">
                  <c:v>120.24769999999999</c:v>
                </c:pt>
                <c:pt idx="29686">
                  <c:v>120.2525</c:v>
                </c:pt>
                <c:pt idx="29687">
                  <c:v>120.2573</c:v>
                </c:pt>
                <c:pt idx="29688">
                  <c:v>120.2621</c:v>
                </c:pt>
                <c:pt idx="29689">
                  <c:v>120.26689999999999</c:v>
                </c:pt>
                <c:pt idx="29690">
                  <c:v>120.27160000000001</c:v>
                </c:pt>
                <c:pt idx="29691">
                  <c:v>120.27640000000001</c:v>
                </c:pt>
                <c:pt idx="29692">
                  <c:v>120.2812</c:v>
                </c:pt>
                <c:pt idx="29693">
                  <c:v>120.286</c:v>
                </c:pt>
                <c:pt idx="29694">
                  <c:v>120.2908</c:v>
                </c:pt>
                <c:pt idx="29695">
                  <c:v>120.29560000000001</c:v>
                </c:pt>
                <c:pt idx="29696">
                  <c:v>120.30029999999999</c:v>
                </c:pt>
                <c:pt idx="29697">
                  <c:v>120.3051</c:v>
                </c:pt>
                <c:pt idx="29698">
                  <c:v>120.3099</c:v>
                </c:pt>
                <c:pt idx="29699">
                  <c:v>120.3147</c:v>
                </c:pt>
                <c:pt idx="29700">
                  <c:v>120.31949999999999</c:v>
                </c:pt>
                <c:pt idx="29701">
                  <c:v>120.3242</c:v>
                </c:pt>
                <c:pt idx="29702">
                  <c:v>120.32900000000001</c:v>
                </c:pt>
                <c:pt idx="29703">
                  <c:v>120.33380000000001</c:v>
                </c:pt>
                <c:pt idx="29704">
                  <c:v>120.3386</c:v>
                </c:pt>
                <c:pt idx="29705">
                  <c:v>120.3434</c:v>
                </c:pt>
                <c:pt idx="29706">
                  <c:v>120.3481</c:v>
                </c:pt>
                <c:pt idx="29707">
                  <c:v>120.35290000000001</c:v>
                </c:pt>
                <c:pt idx="29708">
                  <c:v>120.35769999999999</c:v>
                </c:pt>
                <c:pt idx="29709">
                  <c:v>120.3625</c:v>
                </c:pt>
                <c:pt idx="29710">
                  <c:v>120.3673</c:v>
                </c:pt>
                <c:pt idx="29711">
                  <c:v>120.372</c:v>
                </c:pt>
                <c:pt idx="29712">
                  <c:v>120.3768</c:v>
                </c:pt>
                <c:pt idx="29713">
                  <c:v>120.38160000000001</c:v>
                </c:pt>
                <c:pt idx="29714">
                  <c:v>120.38640000000001</c:v>
                </c:pt>
                <c:pt idx="29715">
                  <c:v>120.3912</c:v>
                </c:pt>
                <c:pt idx="29716">
                  <c:v>120.396</c:v>
                </c:pt>
                <c:pt idx="29717">
                  <c:v>120.4007</c:v>
                </c:pt>
                <c:pt idx="29718">
                  <c:v>120.4055</c:v>
                </c:pt>
                <c:pt idx="29719">
                  <c:v>120.41029999999999</c:v>
                </c:pt>
                <c:pt idx="29720">
                  <c:v>120.4151</c:v>
                </c:pt>
                <c:pt idx="29721">
                  <c:v>120.4199</c:v>
                </c:pt>
                <c:pt idx="29722">
                  <c:v>120.42460000000001</c:v>
                </c:pt>
                <c:pt idx="29723">
                  <c:v>120.4294</c:v>
                </c:pt>
                <c:pt idx="29724">
                  <c:v>120.4342</c:v>
                </c:pt>
                <c:pt idx="29725">
                  <c:v>120.43900000000001</c:v>
                </c:pt>
                <c:pt idx="29726">
                  <c:v>120.44380000000001</c:v>
                </c:pt>
                <c:pt idx="29727">
                  <c:v>120.4486</c:v>
                </c:pt>
                <c:pt idx="29728">
                  <c:v>120.4533</c:v>
                </c:pt>
                <c:pt idx="29729">
                  <c:v>120.4581</c:v>
                </c:pt>
                <c:pt idx="29730">
                  <c:v>120.4629</c:v>
                </c:pt>
                <c:pt idx="29731">
                  <c:v>120.46769999999999</c:v>
                </c:pt>
                <c:pt idx="29732">
                  <c:v>120.4725</c:v>
                </c:pt>
                <c:pt idx="29733">
                  <c:v>120.47720000000001</c:v>
                </c:pt>
                <c:pt idx="29734">
                  <c:v>120.482</c:v>
                </c:pt>
                <c:pt idx="29735">
                  <c:v>120.4868</c:v>
                </c:pt>
                <c:pt idx="29736">
                  <c:v>120.49160000000001</c:v>
                </c:pt>
                <c:pt idx="29737">
                  <c:v>120.49640000000001</c:v>
                </c:pt>
                <c:pt idx="29738">
                  <c:v>120.50109999999999</c:v>
                </c:pt>
                <c:pt idx="29739">
                  <c:v>120.5059</c:v>
                </c:pt>
                <c:pt idx="29740">
                  <c:v>120.5107</c:v>
                </c:pt>
                <c:pt idx="29741">
                  <c:v>120.5155</c:v>
                </c:pt>
                <c:pt idx="29742">
                  <c:v>120.52029999999999</c:v>
                </c:pt>
                <c:pt idx="29743">
                  <c:v>120.52499999999999</c:v>
                </c:pt>
                <c:pt idx="29744">
                  <c:v>120.52980000000001</c:v>
                </c:pt>
                <c:pt idx="29745">
                  <c:v>120.53460000000001</c:v>
                </c:pt>
                <c:pt idx="29746">
                  <c:v>120.5394</c:v>
                </c:pt>
                <c:pt idx="29747">
                  <c:v>120.5442</c:v>
                </c:pt>
                <c:pt idx="29748">
                  <c:v>120.5489</c:v>
                </c:pt>
                <c:pt idx="29749">
                  <c:v>120.55370000000001</c:v>
                </c:pt>
                <c:pt idx="29750">
                  <c:v>120.5585</c:v>
                </c:pt>
                <c:pt idx="29751">
                  <c:v>120.5633</c:v>
                </c:pt>
                <c:pt idx="29752">
                  <c:v>120.5681</c:v>
                </c:pt>
                <c:pt idx="29753">
                  <c:v>120.57289999999999</c:v>
                </c:pt>
                <c:pt idx="29754">
                  <c:v>120.57759999999999</c:v>
                </c:pt>
                <c:pt idx="29755">
                  <c:v>120.58240000000001</c:v>
                </c:pt>
                <c:pt idx="29756">
                  <c:v>120.58720000000001</c:v>
                </c:pt>
                <c:pt idx="29757">
                  <c:v>120.592</c:v>
                </c:pt>
                <c:pt idx="29758">
                  <c:v>120.5968</c:v>
                </c:pt>
                <c:pt idx="29759">
                  <c:v>120.6015</c:v>
                </c:pt>
                <c:pt idx="29760">
                  <c:v>120.6063</c:v>
                </c:pt>
                <c:pt idx="29761">
                  <c:v>120.61109999999999</c:v>
                </c:pt>
                <c:pt idx="29762">
                  <c:v>120.6159</c:v>
                </c:pt>
                <c:pt idx="29763">
                  <c:v>120.6207</c:v>
                </c:pt>
                <c:pt idx="29764">
                  <c:v>120.6255</c:v>
                </c:pt>
                <c:pt idx="29765">
                  <c:v>120.6302</c:v>
                </c:pt>
                <c:pt idx="29766">
                  <c:v>120.63500000000001</c:v>
                </c:pt>
                <c:pt idx="29767">
                  <c:v>120.63980000000001</c:v>
                </c:pt>
                <c:pt idx="29768">
                  <c:v>120.64460000000001</c:v>
                </c:pt>
                <c:pt idx="29769">
                  <c:v>120.6494</c:v>
                </c:pt>
                <c:pt idx="29770">
                  <c:v>120.6541</c:v>
                </c:pt>
                <c:pt idx="29771">
                  <c:v>120.6589</c:v>
                </c:pt>
                <c:pt idx="29772">
                  <c:v>120.66370000000001</c:v>
                </c:pt>
                <c:pt idx="29773">
                  <c:v>120.66849999999999</c:v>
                </c:pt>
                <c:pt idx="29774">
                  <c:v>120.6733</c:v>
                </c:pt>
                <c:pt idx="29775">
                  <c:v>120.678</c:v>
                </c:pt>
                <c:pt idx="29776">
                  <c:v>120.6828</c:v>
                </c:pt>
                <c:pt idx="29777">
                  <c:v>120.6876</c:v>
                </c:pt>
                <c:pt idx="29778">
                  <c:v>120.69240000000001</c:v>
                </c:pt>
                <c:pt idx="29779">
                  <c:v>120.69720000000001</c:v>
                </c:pt>
                <c:pt idx="29780">
                  <c:v>120.70189999999999</c:v>
                </c:pt>
                <c:pt idx="29781">
                  <c:v>120.7067</c:v>
                </c:pt>
                <c:pt idx="29782">
                  <c:v>120.7115</c:v>
                </c:pt>
                <c:pt idx="29783">
                  <c:v>120.7163</c:v>
                </c:pt>
                <c:pt idx="29784">
                  <c:v>120.72109999999999</c:v>
                </c:pt>
                <c:pt idx="29785">
                  <c:v>120.7259</c:v>
                </c:pt>
                <c:pt idx="29786">
                  <c:v>120.7306</c:v>
                </c:pt>
                <c:pt idx="29787">
                  <c:v>120.73540000000001</c:v>
                </c:pt>
                <c:pt idx="29788">
                  <c:v>120.7402</c:v>
                </c:pt>
                <c:pt idx="29789">
                  <c:v>120.745</c:v>
                </c:pt>
                <c:pt idx="29790">
                  <c:v>120.74980000000001</c:v>
                </c:pt>
                <c:pt idx="29791">
                  <c:v>120.75450000000001</c:v>
                </c:pt>
                <c:pt idx="29792">
                  <c:v>120.7593</c:v>
                </c:pt>
                <c:pt idx="29793">
                  <c:v>120.7641</c:v>
                </c:pt>
                <c:pt idx="29794">
                  <c:v>120.7689</c:v>
                </c:pt>
                <c:pt idx="29795">
                  <c:v>120.77369999999999</c:v>
                </c:pt>
                <c:pt idx="29796">
                  <c:v>120.77839999999999</c:v>
                </c:pt>
                <c:pt idx="29797">
                  <c:v>120.78319999999999</c:v>
                </c:pt>
                <c:pt idx="29798">
                  <c:v>120.78800000000001</c:v>
                </c:pt>
                <c:pt idx="29799">
                  <c:v>120.7928</c:v>
                </c:pt>
                <c:pt idx="29800">
                  <c:v>120.7976</c:v>
                </c:pt>
                <c:pt idx="29801">
                  <c:v>120.80240000000001</c:v>
                </c:pt>
                <c:pt idx="29802">
                  <c:v>120.80710000000001</c:v>
                </c:pt>
                <c:pt idx="29803">
                  <c:v>120.81189999999999</c:v>
                </c:pt>
                <c:pt idx="29804">
                  <c:v>120.8167</c:v>
                </c:pt>
                <c:pt idx="29805">
                  <c:v>120.8215</c:v>
                </c:pt>
                <c:pt idx="29806">
                  <c:v>120.8263</c:v>
                </c:pt>
                <c:pt idx="29807">
                  <c:v>120.83099999999999</c:v>
                </c:pt>
                <c:pt idx="29808">
                  <c:v>120.83579999999999</c:v>
                </c:pt>
                <c:pt idx="29809">
                  <c:v>120.84060000000001</c:v>
                </c:pt>
                <c:pt idx="29810">
                  <c:v>120.84540000000001</c:v>
                </c:pt>
                <c:pt idx="29811">
                  <c:v>120.8502</c:v>
                </c:pt>
                <c:pt idx="29812">
                  <c:v>120.8549</c:v>
                </c:pt>
                <c:pt idx="29813">
                  <c:v>120.8597</c:v>
                </c:pt>
                <c:pt idx="29814">
                  <c:v>120.86450000000001</c:v>
                </c:pt>
                <c:pt idx="29815">
                  <c:v>120.8693</c:v>
                </c:pt>
                <c:pt idx="29816">
                  <c:v>120.8741</c:v>
                </c:pt>
                <c:pt idx="29817">
                  <c:v>120.8788</c:v>
                </c:pt>
                <c:pt idx="29818">
                  <c:v>120.88359999999999</c:v>
                </c:pt>
                <c:pt idx="29819">
                  <c:v>120.88839999999999</c:v>
                </c:pt>
                <c:pt idx="29820">
                  <c:v>120.89320000000001</c:v>
                </c:pt>
                <c:pt idx="29821">
                  <c:v>120.89800000000001</c:v>
                </c:pt>
                <c:pt idx="29822">
                  <c:v>120.9027</c:v>
                </c:pt>
                <c:pt idx="29823">
                  <c:v>120.9075</c:v>
                </c:pt>
                <c:pt idx="29824">
                  <c:v>120.9123</c:v>
                </c:pt>
                <c:pt idx="29825">
                  <c:v>120.9171</c:v>
                </c:pt>
                <c:pt idx="29826">
                  <c:v>120.92189999999999</c:v>
                </c:pt>
                <c:pt idx="29827">
                  <c:v>120.9267</c:v>
                </c:pt>
                <c:pt idx="29828">
                  <c:v>120.9314</c:v>
                </c:pt>
                <c:pt idx="29829">
                  <c:v>120.9362</c:v>
                </c:pt>
                <c:pt idx="29830">
                  <c:v>120.941</c:v>
                </c:pt>
                <c:pt idx="29831">
                  <c:v>120.94580000000001</c:v>
                </c:pt>
                <c:pt idx="29832">
                  <c:v>120.95060000000001</c:v>
                </c:pt>
                <c:pt idx="29833">
                  <c:v>120.95530000000001</c:v>
                </c:pt>
                <c:pt idx="29834">
                  <c:v>120.9601</c:v>
                </c:pt>
                <c:pt idx="29835">
                  <c:v>120.9649</c:v>
                </c:pt>
                <c:pt idx="29836">
                  <c:v>120.9697</c:v>
                </c:pt>
                <c:pt idx="29837">
                  <c:v>120.97449999999999</c:v>
                </c:pt>
                <c:pt idx="29838">
                  <c:v>120.97919999999999</c:v>
                </c:pt>
                <c:pt idx="29839">
                  <c:v>120.98399999999999</c:v>
                </c:pt>
                <c:pt idx="29840">
                  <c:v>120.9888</c:v>
                </c:pt>
                <c:pt idx="29841">
                  <c:v>120.9936</c:v>
                </c:pt>
                <c:pt idx="29842">
                  <c:v>120.9984</c:v>
                </c:pt>
                <c:pt idx="29843">
                  <c:v>121.00320000000001</c:v>
                </c:pt>
                <c:pt idx="29844">
                  <c:v>121.00790000000001</c:v>
                </c:pt>
                <c:pt idx="29845">
                  <c:v>121.0127</c:v>
                </c:pt>
                <c:pt idx="29846">
                  <c:v>121.0175</c:v>
                </c:pt>
                <c:pt idx="29847">
                  <c:v>121.0223</c:v>
                </c:pt>
                <c:pt idx="29848">
                  <c:v>121.0271</c:v>
                </c:pt>
                <c:pt idx="29849">
                  <c:v>121.03179999999999</c:v>
                </c:pt>
                <c:pt idx="29850">
                  <c:v>121.03659999999999</c:v>
                </c:pt>
                <c:pt idx="29851">
                  <c:v>121.0414</c:v>
                </c:pt>
                <c:pt idx="29852">
                  <c:v>121.04620000000001</c:v>
                </c:pt>
                <c:pt idx="29853">
                  <c:v>121.051</c:v>
                </c:pt>
                <c:pt idx="29854">
                  <c:v>121.0557</c:v>
                </c:pt>
                <c:pt idx="29855">
                  <c:v>121.0605</c:v>
                </c:pt>
                <c:pt idx="29856">
                  <c:v>121.06530000000001</c:v>
                </c:pt>
                <c:pt idx="29857">
                  <c:v>121.0701</c:v>
                </c:pt>
                <c:pt idx="29858">
                  <c:v>121.0749</c:v>
                </c:pt>
                <c:pt idx="29859">
                  <c:v>121.0796</c:v>
                </c:pt>
                <c:pt idx="29860">
                  <c:v>121.08439999999999</c:v>
                </c:pt>
                <c:pt idx="29861">
                  <c:v>121.08919999999999</c:v>
                </c:pt>
                <c:pt idx="29862">
                  <c:v>121.09399999999999</c:v>
                </c:pt>
                <c:pt idx="29863">
                  <c:v>121.09880000000001</c:v>
                </c:pt>
                <c:pt idx="29864">
                  <c:v>121.1036</c:v>
                </c:pt>
                <c:pt idx="29865">
                  <c:v>121.1083</c:v>
                </c:pt>
                <c:pt idx="29866">
                  <c:v>121.1131</c:v>
                </c:pt>
                <c:pt idx="29867">
                  <c:v>121.11790000000001</c:v>
                </c:pt>
                <c:pt idx="29868">
                  <c:v>121.12269999999999</c:v>
                </c:pt>
                <c:pt idx="29869">
                  <c:v>121.1275</c:v>
                </c:pt>
                <c:pt idx="29870">
                  <c:v>121.1322</c:v>
                </c:pt>
                <c:pt idx="29871">
                  <c:v>121.137</c:v>
                </c:pt>
                <c:pt idx="29872">
                  <c:v>121.14179999999999</c:v>
                </c:pt>
                <c:pt idx="29873">
                  <c:v>121.14659999999999</c:v>
                </c:pt>
                <c:pt idx="29874">
                  <c:v>121.15140000000001</c:v>
                </c:pt>
                <c:pt idx="29875">
                  <c:v>121.15610000000001</c:v>
                </c:pt>
                <c:pt idx="29876">
                  <c:v>121.1609</c:v>
                </c:pt>
                <c:pt idx="29877">
                  <c:v>121.1657</c:v>
                </c:pt>
                <c:pt idx="29878">
                  <c:v>121.1705</c:v>
                </c:pt>
                <c:pt idx="29879">
                  <c:v>121.17529999999999</c:v>
                </c:pt>
                <c:pt idx="29880">
                  <c:v>121.1801</c:v>
                </c:pt>
                <c:pt idx="29881">
                  <c:v>121.1848</c:v>
                </c:pt>
                <c:pt idx="29882">
                  <c:v>121.1896</c:v>
                </c:pt>
                <c:pt idx="29883">
                  <c:v>121.19439999999999</c:v>
                </c:pt>
                <c:pt idx="29884">
                  <c:v>121.1992</c:v>
                </c:pt>
                <c:pt idx="29885">
                  <c:v>121.20400000000001</c:v>
                </c:pt>
                <c:pt idx="29886">
                  <c:v>121.20870000000001</c:v>
                </c:pt>
                <c:pt idx="29887">
                  <c:v>121.2135</c:v>
                </c:pt>
                <c:pt idx="29888">
                  <c:v>121.2183</c:v>
                </c:pt>
                <c:pt idx="29889">
                  <c:v>121.2231</c:v>
                </c:pt>
                <c:pt idx="29890">
                  <c:v>121.22790000000001</c:v>
                </c:pt>
                <c:pt idx="29891">
                  <c:v>121.23259999999999</c:v>
                </c:pt>
                <c:pt idx="29892">
                  <c:v>121.23739999999999</c:v>
                </c:pt>
                <c:pt idx="29893">
                  <c:v>121.2422</c:v>
                </c:pt>
                <c:pt idx="29894">
                  <c:v>121.247</c:v>
                </c:pt>
                <c:pt idx="29895">
                  <c:v>121.2518</c:v>
                </c:pt>
                <c:pt idx="29896">
                  <c:v>121.2565</c:v>
                </c:pt>
                <c:pt idx="29897">
                  <c:v>121.26130000000001</c:v>
                </c:pt>
                <c:pt idx="29898">
                  <c:v>121.26610000000001</c:v>
                </c:pt>
                <c:pt idx="29899">
                  <c:v>121.2709</c:v>
                </c:pt>
                <c:pt idx="29900">
                  <c:v>121.2757</c:v>
                </c:pt>
                <c:pt idx="29901">
                  <c:v>121.2804</c:v>
                </c:pt>
                <c:pt idx="29902">
                  <c:v>121.28519999999999</c:v>
                </c:pt>
                <c:pt idx="29903">
                  <c:v>121.28999999999999</c:v>
                </c:pt>
                <c:pt idx="29904">
                  <c:v>121.2948</c:v>
                </c:pt>
                <c:pt idx="29905">
                  <c:v>121.2996</c:v>
                </c:pt>
                <c:pt idx="29906">
                  <c:v>121.3044</c:v>
                </c:pt>
                <c:pt idx="29907">
                  <c:v>121.3091</c:v>
                </c:pt>
                <c:pt idx="29908">
                  <c:v>121.3139</c:v>
                </c:pt>
                <c:pt idx="29909">
                  <c:v>121.31870000000001</c:v>
                </c:pt>
                <c:pt idx="29910">
                  <c:v>121.3235</c:v>
                </c:pt>
                <c:pt idx="29911">
                  <c:v>121.3283</c:v>
                </c:pt>
                <c:pt idx="29912">
                  <c:v>121.333</c:v>
                </c:pt>
                <c:pt idx="29913">
                  <c:v>121.3378</c:v>
                </c:pt>
                <c:pt idx="29914">
                  <c:v>121.34259999999999</c:v>
                </c:pt>
                <c:pt idx="29915">
                  <c:v>121.34739999999999</c:v>
                </c:pt>
                <c:pt idx="29916">
                  <c:v>121.3522</c:v>
                </c:pt>
                <c:pt idx="29917">
                  <c:v>121.35690000000001</c:v>
                </c:pt>
                <c:pt idx="29918">
                  <c:v>121.3617</c:v>
                </c:pt>
                <c:pt idx="29919">
                  <c:v>121.3665</c:v>
                </c:pt>
                <c:pt idx="29920">
                  <c:v>121.37130000000001</c:v>
                </c:pt>
                <c:pt idx="29921">
                  <c:v>121.37609999999999</c:v>
                </c:pt>
                <c:pt idx="29922">
                  <c:v>121.3809</c:v>
                </c:pt>
                <c:pt idx="29923">
                  <c:v>121.3856</c:v>
                </c:pt>
                <c:pt idx="29924">
                  <c:v>121.3904</c:v>
                </c:pt>
                <c:pt idx="29925">
                  <c:v>121.39519999999999</c:v>
                </c:pt>
                <c:pt idx="29926">
                  <c:v>121.39999999999999</c:v>
                </c:pt>
                <c:pt idx="29927">
                  <c:v>121.40479999999999</c:v>
                </c:pt>
                <c:pt idx="29928">
                  <c:v>121.40950000000001</c:v>
                </c:pt>
                <c:pt idx="29929">
                  <c:v>121.4143</c:v>
                </c:pt>
                <c:pt idx="29930">
                  <c:v>121.4191</c:v>
                </c:pt>
                <c:pt idx="29931">
                  <c:v>121.4239</c:v>
                </c:pt>
                <c:pt idx="29932">
                  <c:v>121.42870000000001</c:v>
                </c:pt>
                <c:pt idx="29933">
                  <c:v>121.43339999999999</c:v>
                </c:pt>
                <c:pt idx="29934">
                  <c:v>121.43819999999999</c:v>
                </c:pt>
                <c:pt idx="29935">
                  <c:v>121.443</c:v>
                </c:pt>
                <c:pt idx="29936">
                  <c:v>121.4478</c:v>
                </c:pt>
                <c:pt idx="29937">
                  <c:v>121.45259999999999</c:v>
                </c:pt>
                <c:pt idx="29938">
                  <c:v>121.4573</c:v>
                </c:pt>
                <c:pt idx="29939">
                  <c:v>121.46210000000001</c:v>
                </c:pt>
                <c:pt idx="29940">
                  <c:v>121.46690000000001</c:v>
                </c:pt>
                <c:pt idx="29941">
                  <c:v>121.4717</c:v>
                </c:pt>
                <c:pt idx="29942">
                  <c:v>121.4765</c:v>
                </c:pt>
                <c:pt idx="29943">
                  <c:v>121.4812</c:v>
                </c:pt>
                <c:pt idx="29944">
                  <c:v>121.48599999999999</c:v>
                </c:pt>
                <c:pt idx="29945">
                  <c:v>121.49079999999999</c:v>
                </c:pt>
                <c:pt idx="29946">
                  <c:v>121.4956</c:v>
                </c:pt>
                <c:pt idx="29947">
                  <c:v>121.5004</c:v>
                </c:pt>
                <c:pt idx="29948">
                  <c:v>121.50519999999999</c:v>
                </c:pt>
                <c:pt idx="29949">
                  <c:v>121.5099</c:v>
                </c:pt>
                <c:pt idx="29950">
                  <c:v>121.5147</c:v>
                </c:pt>
                <c:pt idx="29951">
                  <c:v>121.51950000000001</c:v>
                </c:pt>
                <c:pt idx="29952">
                  <c:v>121.5243</c:v>
                </c:pt>
                <c:pt idx="29953">
                  <c:v>121.5291</c:v>
                </c:pt>
                <c:pt idx="29954">
                  <c:v>121.5338</c:v>
                </c:pt>
                <c:pt idx="29955">
                  <c:v>121.5386</c:v>
                </c:pt>
                <c:pt idx="29956">
                  <c:v>121.54339999999999</c:v>
                </c:pt>
                <c:pt idx="29957">
                  <c:v>121.54819999999999</c:v>
                </c:pt>
                <c:pt idx="29958">
                  <c:v>121.553</c:v>
                </c:pt>
                <c:pt idx="29959">
                  <c:v>121.55770000000001</c:v>
                </c:pt>
                <c:pt idx="29960">
                  <c:v>121.5625</c:v>
                </c:pt>
                <c:pt idx="29961">
                  <c:v>121.5673</c:v>
                </c:pt>
                <c:pt idx="29962">
                  <c:v>121.57210000000001</c:v>
                </c:pt>
                <c:pt idx="29963">
                  <c:v>121.57689999999999</c:v>
                </c:pt>
                <c:pt idx="29964">
                  <c:v>121.58159999999999</c:v>
                </c:pt>
                <c:pt idx="29965">
                  <c:v>121.5864</c:v>
                </c:pt>
                <c:pt idx="29966">
                  <c:v>121.5912</c:v>
                </c:pt>
                <c:pt idx="29967">
                  <c:v>121.59599999999999</c:v>
                </c:pt>
                <c:pt idx="29968">
                  <c:v>121.60079999999999</c:v>
                </c:pt>
                <c:pt idx="29969">
                  <c:v>121.6056</c:v>
                </c:pt>
                <c:pt idx="29970">
                  <c:v>121.61030000000001</c:v>
                </c:pt>
                <c:pt idx="29971">
                  <c:v>121.6151</c:v>
                </c:pt>
                <c:pt idx="29972">
                  <c:v>121.6199</c:v>
                </c:pt>
                <c:pt idx="29973">
                  <c:v>121.6247</c:v>
                </c:pt>
                <c:pt idx="29974">
                  <c:v>121.62950000000001</c:v>
                </c:pt>
                <c:pt idx="29975">
                  <c:v>121.63419999999999</c:v>
                </c:pt>
                <c:pt idx="29976">
                  <c:v>121.639</c:v>
                </c:pt>
                <c:pt idx="29977">
                  <c:v>121.6438</c:v>
                </c:pt>
                <c:pt idx="29978">
                  <c:v>121.6486</c:v>
                </c:pt>
                <c:pt idx="29979">
                  <c:v>121.65339999999999</c:v>
                </c:pt>
                <c:pt idx="29980">
                  <c:v>121.6581</c:v>
                </c:pt>
                <c:pt idx="29981">
                  <c:v>121.66290000000001</c:v>
                </c:pt>
                <c:pt idx="29982">
                  <c:v>121.66770000000001</c:v>
                </c:pt>
                <c:pt idx="29983">
                  <c:v>121.6725</c:v>
                </c:pt>
                <c:pt idx="29984">
                  <c:v>121.6773</c:v>
                </c:pt>
                <c:pt idx="29985">
                  <c:v>121.682</c:v>
                </c:pt>
                <c:pt idx="29986">
                  <c:v>121.68679999999999</c:v>
                </c:pt>
                <c:pt idx="29987">
                  <c:v>121.69159999999999</c:v>
                </c:pt>
                <c:pt idx="29988">
                  <c:v>121.6964</c:v>
                </c:pt>
                <c:pt idx="29989">
                  <c:v>121.7012</c:v>
                </c:pt>
                <c:pt idx="29990">
                  <c:v>121.7059</c:v>
                </c:pt>
                <c:pt idx="29991">
                  <c:v>121.7107</c:v>
                </c:pt>
                <c:pt idx="29992">
                  <c:v>121.71550000000001</c:v>
                </c:pt>
                <c:pt idx="29993">
                  <c:v>121.72030000000001</c:v>
                </c:pt>
                <c:pt idx="29994">
                  <c:v>121.7251</c:v>
                </c:pt>
                <c:pt idx="29995">
                  <c:v>121.7299</c:v>
                </c:pt>
                <c:pt idx="29996">
                  <c:v>121.7346</c:v>
                </c:pt>
                <c:pt idx="29997">
                  <c:v>121.7394</c:v>
                </c:pt>
                <c:pt idx="29998">
                  <c:v>121.74419999999999</c:v>
                </c:pt>
                <c:pt idx="29999">
                  <c:v>121.749</c:v>
                </c:pt>
                <c:pt idx="30000">
                  <c:v>121.7538</c:v>
                </c:pt>
                <c:pt idx="30001">
                  <c:v>121.75850000000001</c:v>
                </c:pt>
                <c:pt idx="30002">
                  <c:v>121.7633</c:v>
                </c:pt>
                <c:pt idx="30003">
                  <c:v>121.7681</c:v>
                </c:pt>
                <c:pt idx="30004">
                  <c:v>121.77290000000001</c:v>
                </c:pt>
                <c:pt idx="30005">
                  <c:v>121.7777</c:v>
                </c:pt>
                <c:pt idx="30006">
                  <c:v>121.7824</c:v>
                </c:pt>
                <c:pt idx="30007">
                  <c:v>121.7872</c:v>
                </c:pt>
                <c:pt idx="30008">
                  <c:v>121.792</c:v>
                </c:pt>
                <c:pt idx="30009">
                  <c:v>121.79679999999999</c:v>
                </c:pt>
                <c:pt idx="30010">
                  <c:v>121.80159999999999</c:v>
                </c:pt>
                <c:pt idx="30011">
                  <c:v>121.80630000000001</c:v>
                </c:pt>
                <c:pt idx="30012">
                  <c:v>121.81110000000001</c:v>
                </c:pt>
                <c:pt idx="30013">
                  <c:v>121.8159</c:v>
                </c:pt>
                <c:pt idx="30014">
                  <c:v>121.8207</c:v>
                </c:pt>
                <c:pt idx="30015">
                  <c:v>121.82550000000001</c:v>
                </c:pt>
                <c:pt idx="30016">
                  <c:v>121.83030000000001</c:v>
                </c:pt>
                <c:pt idx="30017">
                  <c:v>121.83499999999999</c:v>
                </c:pt>
                <c:pt idx="30018">
                  <c:v>121.8398</c:v>
                </c:pt>
                <c:pt idx="30019">
                  <c:v>121.8446</c:v>
                </c:pt>
                <c:pt idx="30020">
                  <c:v>121.8494</c:v>
                </c:pt>
                <c:pt idx="30021">
                  <c:v>121.85419999999999</c:v>
                </c:pt>
                <c:pt idx="30022">
                  <c:v>121.85890000000001</c:v>
                </c:pt>
                <c:pt idx="30023">
                  <c:v>121.86370000000001</c:v>
                </c:pt>
                <c:pt idx="30024">
                  <c:v>121.86850000000001</c:v>
                </c:pt>
                <c:pt idx="30025">
                  <c:v>121.8733</c:v>
                </c:pt>
                <c:pt idx="30026">
                  <c:v>121.8781</c:v>
                </c:pt>
                <c:pt idx="30027">
                  <c:v>121.8828</c:v>
                </c:pt>
                <c:pt idx="30028">
                  <c:v>121.88759999999999</c:v>
                </c:pt>
                <c:pt idx="30029">
                  <c:v>121.89239999999999</c:v>
                </c:pt>
                <c:pt idx="30030">
                  <c:v>121.8972</c:v>
                </c:pt>
                <c:pt idx="30031">
                  <c:v>121.902</c:v>
                </c:pt>
                <c:pt idx="30032">
                  <c:v>121.9067</c:v>
                </c:pt>
                <c:pt idx="30033">
                  <c:v>121.9115</c:v>
                </c:pt>
                <c:pt idx="30034">
                  <c:v>121.91630000000001</c:v>
                </c:pt>
                <c:pt idx="30035">
                  <c:v>121.92110000000001</c:v>
                </c:pt>
                <c:pt idx="30036">
                  <c:v>121.9259</c:v>
                </c:pt>
                <c:pt idx="30037">
                  <c:v>121.9307</c:v>
                </c:pt>
                <c:pt idx="30038">
                  <c:v>121.9354</c:v>
                </c:pt>
                <c:pt idx="30039">
                  <c:v>121.9402</c:v>
                </c:pt>
                <c:pt idx="30040">
                  <c:v>121.94499999999999</c:v>
                </c:pt>
                <c:pt idx="30041">
                  <c:v>121.9498</c:v>
                </c:pt>
                <c:pt idx="30042">
                  <c:v>121.9546</c:v>
                </c:pt>
                <c:pt idx="30043">
                  <c:v>121.95930000000001</c:v>
                </c:pt>
                <c:pt idx="30044">
                  <c:v>121.9641</c:v>
                </c:pt>
                <c:pt idx="30045">
                  <c:v>121.9689</c:v>
                </c:pt>
                <c:pt idx="30046">
                  <c:v>121.97370000000001</c:v>
                </c:pt>
                <c:pt idx="30047">
                  <c:v>121.9785</c:v>
                </c:pt>
                <c:pt idx="30048">
                  <c:v>121.9832</c:v>
                </c:pt>
                <c:pt idx="30049">
                  <c:v>121.988</c:v>
                </c:pt>
                <c:pt idx="30050">
                  <c:v>121.9928</c:v>
                </c:pt>
                <c:pt idx="30051">
                  <c:v>121.99759999999999</c:v>
                </c:pt>
                <c:pt idx="30052">
                  <c:v>122.00239999999999</c:v>
                </c:pt>
                <c:pt idx="30053">
                  <c:v>122.00709999999999</c:v>
                </c:pt>
                <c:pt idx="30054">
                  <c:v>122.01190000000001</c:v>
                </c:pt>
                <c:pt idx="30055">
                  <c:v>122.0167</c:v>
                </c:pt>
                <c:pt idx="30056">
                  <c:v>122.0215</c:v>
                </c:pt>
                <c:pt idx="30057">
                  <c:v>122.02630000000001</c:v>
                </c:pt>
                <c:pt idx="30058">
                  <c:v>122.03100000000001</c:v>
                </c:pt>
                <c:pt idx="30059">
                  <c:v>122.03579999999999</c:v>
                </c:pt>
                <c:pt idx="30060">
                  <c:v>122.0406</c:v>
                </c:pt>
                <c:pt idx="30061">
                  <c:v>122.0454</c:v>
                </c:pt>
                <c:pt idx="30062">
                  <c:v>122.0502</c:v>
                </c:pt>
                <c:pt idx="30063">
                  <c:v>122.05489999999999</c:v>
                </c:pt>
                <c:pt idx="30064">
                  <c:v>122.05969999999999</c:v>
                </c:pt>
                <c:pt idx="30065">
                  <c:v>122.06450000000001</c:v>
                </c:pt>
                <c:pt idx="30066">
                  <c:v>122.06930000000001</c:v>
                </c:pt>
                <c:pt idx="30067">
                  <c:v>122.0741</c:v>
                </c:pt>
                <c:pt idx="30068">
                  <c:v>122.0789</c:v>
                </c:pt>
                <c:pt idx="30069">
                  <c:v>122.0836</c:v>
                </c:pt>
                <c:pt idx="30070">
                  <c:v>122.08839999999999</c:v>
                </c:pt>
                <c:pt idx="30071">
                  <c:v>122.0932</c:v>
                </c:pt>
                <c:pt idx="30072">
                  <c:v>122.098</c:v>
                </c:pt>
                <c:pt idx="30073">
                  <c:v>122.1028</c:v>
                </c:pt>
                <c:pt idx="30074">
                  <c:v>122.10749999999999</c:v>
                </c:pt>
                <c:pt idx="30075">
                  <c:v>122.11229999999999</c:v>
                </c:pt>
                <c:pt idx="30076">
                  <c:v>122.11710000000001</c:v>
                </c:pt>
                <c:pt idx="30077">
                  <c:v>122.12190000000001</c:v>
                </c:pt>
                <c:pt idx="30078">
                  <c:v>122.1267</c:v>
                </c:pt>
                <c:pt idx="30079">
                  <c:v>122.1314</c:v>
                </c:pt>
                <c:pt idx="30080">
                  <c:v>122.1362</c:v>
                </c:pt>
                <c:pt idx="30081">
                  <c:v>122.14100000000001</c:v>
                </c:pt>
                <c:pt idx="30082">
                  <c:v>122.14579999999999</c:v>
                </c:pt>
                <c:pt idx="30083">
                  <c:v>122.1506</c:v>
                </c:pt>
                <c:pt idx="30084">
                  <c:v>122.1554</c:v>
                </c:pt>
                <c:pt idx="30085">
                  <c:v>122.1601</c:v>
                </c:pt>
                <c:pt idx="30086">
                  <c:v>122.1649</c:v>
                </c:pt>
                <c:pt idx="30087">
                  <c:v>122.16970000000001</c:v>
                </c:pt>
                <c:pt idx="30088">
                  <c:v>122.17450000000001</c:v>
                </c:pt>
                <c:pt idx="30089">
                  <c:v>122.1793</c:v>
                </c:pt>
                <c:pt idx="30090">
                  <c:v>122.184</c:v>
                </c:pt>
                <c:pt idx="30091">
                  <c:v>122.1888</c:v>
                </c:pt>
                <c:pt idx="30092">
                  <c:v>122.1936</c:v>
                </c:pt>
                <c:pt idx="30093">
                  <c:v>122.19839999999999</c:v>
                </c:pt>
                <c:pt idx="30094">
                  <c:v>122.2032</c:v>
                </c:pt>
                <c:pt idx="30095">
                  <c:v>122.2079</c:v>
                </c:pt>
                <c:pt idx="30096">
                  <c:v>122.2127</c:v>
                </c:pt>
                <c:pt idx="30097">
                  <c:v>122.2175</c:v>
                </c:pt>
                <c:pt idx="30098">
                  <c:v>122.2223</c:v>
                </c:pt>
                <c:pt idx="30099">
                  <c:v>122.22710000000001</c:v>
                </c:pt>
                <c:pt idx="30100">
                  <c:v>122.23180000000001</c:v>
                </c:pt>
                <c:pt idx="30101">
                  <c:v>122.2366</c:v>
                </c:pt>
                <c:pt idx="30102">
                  <c:v>122.2414</c:v>
                </c:pt>
                <c:pt idx="30103">
                  <c:v>122.2462</c:v>
                </c:pt>
                <c:pt idx="30104">
                  <c:v>122.251</c:v>
                </c:pt>
                <c:pt idx="30105">
                  <c:v>122.25579999999999</c:v>
                </c:pt>
                <c:pt idx="30106">
                  <c:v>122.26049999999999</c:v>
                </c:pt>
                <c:pt idx="30107">
                  <c:v>122.2653</c:v>
                </c:pt>
                <c:pt idx="30108">
                  <c:v>122.27010000000001</c:v>
                </c:pt>
                <c:pt idx="30109">
                  <c:v>122.2749</c:v>
                </c:pt>
                <c:pt idx="30110">
                  <c:v>122.27970000000001</c:v>
                </c:pt>
                <c:pt idx="30111">
                  <c:v>122.28440000000001</c:v>
                </c:pt>
                <c:pt idx="30112">
                  <c:v>122.28919999999999</c:v>
                </c:pt>
                <c:pt idx="30113">
                  <c:v>122.294</c:v>
                </c:pt>
                <c:pt idx="30114">
                  <c:v>122.2988</c:v>
                </c:pt>
                <c:pt idx="30115">
                  <c:v>122.3036</c:v>
                </c:pt>
                <c:pt idx="30116">
                  <c:v>122.30829999999999</c:v>
                </c:pt>
                <c:pt idx="30117">
                  <c:v>122.31309999999999</c:v>
                </c:pt>
                <c:pt idx="30118">
                  <c:v>122.31789999999999</c:v>
                </c:pt>
                <c:pt idx="30119">
                  <c:v>122.32270000000001</c:v>
                </c:pt>
                <c:pt idx="30120">
                  <c:v>122.3275</c:v>
                </c:pt>
                <c:pt idx="30121">
                  <c:v>122.3322</c:v>
                </c:pt>
                <c:pt idx="30122">
                  <c:v>122.337</c:v>
                </c:pt>
                <c:pt idx="30123">
                  <c:v>122.34180000000001</c:v>
                </c:pt>
                <c:pt idx="30124">
                  <c:v>122.3466</c:v>
                </c:pt>
                <c:pt idx="30125">
                  <c:v>122.3514</c:v>
                </c:pt>
                <c:pt idx="30126">
                  <c:v>122.3561</c:v>
                </c:pt>
                <c:pt idx="30127">
                  <c:v>122.3609</c:v>
                </c:pt>
                <c:pt idx="30128">
                  <c:v>122.36569999999999</c:v>
                </c:pt>
                <c:pt idx="30129">
                  <c:v>122.37049999999999</c:v>
                </c:pt>
                <c:pt idx="30130">
                  <c:v>122.37530000000001</c:v>
                </c:pt>
                <c:pt idx="30131">
                  <c:v>122.38000000000001</c:v>
                </c:pt>
                <c:pt idx="30132">
                  <c:v>122.3848</c:v>
                </c:pt>
                <c:pt idx="30133">
                  <c:v>122.3896</c:v>
                </c:pt>
                <c:pt idx="30134">
                  <c:v>122.3944</c:v>
                </c:pt>
                <c:pt idx="30135">
                  <c:v>122.39919999999999</c:v>
                </c:pt>
                <c:pt idx="30136">
                  <c:v>122.40389999999999</c:v>
                </c:pt>
                <c:pt idx="30137">
                  <c:v>122.4087</c:v>
                </c:pt>
                <c:pt idx="30138">
                  <c:v>122.4135</c:v>
                </c:pt>
                <c:pt idx="30139">
                  <c:v>122.41829999999999</c:v>
                </c:pt>
                <c:pt idx="30140">
                  <c:v>122.42310000000001</c:v>
                </c:pt>
                <c:pt idx="30141">
                  <c:v>122.42790000000001</c:v>
                </c:pt>
                <c:pt idx="30142">
                  <c:v>122.43260000000001</c:v>
                </c:pt>
                <c:pt idx="30143">
                  <c:v>122.4374</c:v>
                </c:pt>
                <c:pt idx="30144">
                  <c:v>122.4422</c:v>
                </c:pt>
                <c:pt idx="30145">
                  <c:v>122.447</c:v>
                </c:pt>
                <c:pt idx="30146">
                  <c:v>122.45180000000001</c:v>
                </c:pt>
                <c:pt idx="30147">
                  <c:v>122.45649999999999</c:v>
                </c:pt>
                <c:pt idx="30148">
                  <c:v>122.46129999999999</c:v>
                </c:pt>
                <c:pt idx="30149">
                  <c:v>122.4661</c:v>
                </c:pt>
                <c:pt idx="30150">
                  <c:v>122.4709</c:v>
                </c:pt>
                <c:pt idx="30151">
                  <c:v>122.4757</c:v>
                </c:pt>
                <c:pt idx="30152">
                  <c:v>122.4804</c:v>
                </c:pt>
                <c:pt idx="30153">
                  <c:v>122.48520000000001</c:v>
                </c:pt>
                <c:pt idx="30154">
                  <c:v>122.49</c:v>
                </c:pt>
                <c:pt idx="30155">
                  <c:v>122.4948</c:v>
                </c:pt>
                <c:pt idx="30156">
                  <c:v>122.4996</c:v>
                </c:pt>
                <c:pt idx="30157">
                  <c:v>122.5043</c:v>
                </c:pt>
                <c:pt idx="30158">
                  <c:v>122.50909999999999</c:v>
                </c:pt>
                <c:pt idx="30159">
                  <c:v>122.51389999999999</c:v>
                </c:pt>
                <c:pt idx="30160">
                  <c:v>122.5187</c:v>
                </c:pt>
                <c:pt idx="30161">
                  <c:v>122.5235</c:v>
                </c:pt>
                <c:pt idx="30162">
                  <c:v>122.5282</c:v>
                </c:pt>
                <c:pt idx="30163">
                  <c:v>122.533</c:v>
                </c:pt>
                <c:pt idx="30164">
                  <c:v>122.5378</c:v>
                </c:pt>
                <c:pt idx="30165">
                  <c:v>122.54260000000001</c:v>
                </c:pt>
                <c:pt idx="30166">
                  <c:v>122.5474</c:v>
                </c:pt>
                <c:pt idx="30167">
                  <c:v>122.5522</c:v>
                </c:pt>
                <c:pt idx="30168">
                  <c:v>122.5569</c:v>
                </c:pt>
                <c:pt idx="30169">
                  <c:v>122.5617</c:v>
                </c:pt>
                <c:pt idx="30170">
                  <c:v>122.56649999999999</c:v>
                </c:pt>
                <c:pt idx="30171">
                  <c:v>122.57129999999999</c:v>
                </c:pt>
                <c:pt idx="30172">
                  <c:v>122.5761</c:v>
                </c:pt>
                <c:pt idx="30173">
                  <c:v>122.58080000000001</c:v>
                </c:pt>
                <c:pt idx="30174">
                  <c:v>122.5856</c:v>
                </c:pt>
                <c:pt idx="30175">
                  <c:v>122.5904</c:v>
                </c:pt>
                <c:pt idx="30176">
                  <c:v>122.59520000000001</c:v>
                </c:pt>
                <c:pt idx="30177">
                  <c:v>122.6</c:v>
                </c:pt>
                <c:pt idx="30178">
                  <c:v>122.60469999999999</c:v>
                </c:pt>
                <c:pt idx="30179">
                  <c:v>122.6095</c:v>
                </c:pt>
                <c:pt idx="30180">
                  <c:v>122.6143</c:v>
                </c:pt>
                <c:pt idx="30181">
                  <c:v>122.61909999999999</c:v>
                </c:pt>
                <c:pt idx="30182">
                  <c:v>122.62389999999999</c:v>
                </c:pt>
                <c:pt idx="30183">
                  <c:v>122.62860000000001</c:v>
                </c:pt>
                <c:pt idx="30184">
                  <c:v>122.63340000000001</c:v>
                </c:pt>
                <c:pt idx="30185">
                  <c:v>122.6382</c:v>
                </c:pt>
                <c:pt idx="30186">
                  <c:v>122.643</c:v>
                </c:pt>
                <c:pt idx="30187">
                  <c:v>122.6478</c:v>
                </c:pt>
                <c:pt idx="30188">
                  <c:v>122.65260000000001</c:v>
                </c:pt>
                <c:pt idx="30189">
                  <c:v>122.65729999999999</c:v>
                </c:pt>
                <c:pt idx="30190">
                  <c:v>122.6621</c:v>
                </c:pt>
                <c:pt idx="30191">
                  <c:v>122.6669</c:v>
                </c:pt>
                <c:pt idx="30192">
                  <c:v>122.6717</c:v>
                </c:pt>
                <c:pt idx="30193">
                  <c:v>122.67649999999999</c:v>
                </c:pt>
                <c:pt idx="30194">
                  <c:v>122.6812</c:v>
                </c:pt>
                <c:pt idx="30195">
                  <c:v>122.68600000000001</c:v>
                </c:pt>
                <c:pt idx="30196">
                  <c:v>122.6908</c:v>
                </c:pt>
                <c:pt idx="30197">
                  <c:v>122.6956</c:v>
                </c:pt>
                <c:pt idx="30198">
                  <c:v>122.7004</c:v>
                </c:pt>
                <c:pt idx="30199">
                  <c:v>122.7051</c:v>
                </c:pt>
                <c:pt idx="30200">
                  <c:v>122.70989999999999</c:v>
                </c:pt>
                <c:pt idx="30201">
                  <c:v>122.71469999999999</c:v>
                </c:pt>
                <c:pt idx="30202">
                  <c:v>122.7195</c:v>
                </c:pt>
                <c:pt idx="30203">
                  <c:v>122.7243</c:v>
                </c:pt>
                <c:pt idx="30204">
                  <c:v>122.729</c:v>
                </c:pt>
                <c:pt idx="30205">
                  <c:v>122.7338</c:v>
                </c:pt>
                <c:pt idx="30206">
                  <c:v>122.73860000000001</c:v>
                </c:pt>
                <c:pt idx="30207">
                  <c:v>122.74340000000001</c:v>
                </c:pt>
                <c:pt idx="30208">
                  <c:v>122.7482</c:v>
                </c:pt>
                <c:pt idx="30209">
                  <c:v>122.7529</c:v>
                </c:pt>
                <c:pt idx="30210">
                  <c:v>122.7577</c:v>
                </c:pt>
                <c:pt idx="30211">
                  <c:v>122.7625</c:v>
                </c:pt>
                <c:pt idx="30212">
                  <c:v>122.76729999999999</c:v>
                </c:pt>
                <c:pt idx="30213">
                  <c:v>122.77209999999999</c:v>
                </c:pt>
                <c:pt idx="30214">
                  <c:v>122.7769</c:v>
                </c:pt>
                <c:pt idx="30215">
                  <c:v>122.78160000000001</c:v>
                </c:pt>
                <c:pt idx="30216">
                  <c:v>122.7864</c:v>
                </c:pt>
                <c:pt idx="30217">
                  <c:v>122.7912</c:v>
                </c:pt>
                <c:pt idx="30218">
                  <c:v>122.79600000000001</c:v>
                </c:pt>
                <c:pt idx="30219">
                  <c:v>122.8008</c:v>
                </c:pt>
                <c:pt idx="30220">
                  <c:v>122.80549999999999</c:v>
                </c:pt>
                <c:pt idx="30221">
                  <c:v>122.8103</c:v>
                </c:pt>
                <c:pt idx="30222">
                  <c:v>122.8151</c:v>
                </c:pt>
                <c:pt idx="30223">
                  <c:v>122.81989999999999</c:v>
                </c:pt>
                <c:pt idx="30224">
                  <c:v>122.82469999999999</c:v>
                </c:pt>
                <c:pt idx="30225">
                  <c:v>122.82940000000001</c:v>
                </c:pt>
                <c:pt idx="30226">
                  <c:v>122.83420000000001</c:v>
                </c:pt>
                <c:pt idx="30227">
                  <c:v>122.839</c:v>
                </c:pt>
                <c:pt idx="30228">
                  <c:v>122.8438</c:v>
                </c:pt>
                <c:pt idx="30229">
                  <c:v>122.8486</c:v>
                </c:pt>
                <c:pt idx="30230">
                  <c:v>122.8533</c:v>
                </c:pt>
                <c:pt idx="30231">
                  <c:v>122.85809999999999</c:v>
                </c:pt>
                <c:pt idx="30232">
                  <c:v>122.8629</c:v>
                </c:pt>
                <c:pt idx="30233">
                  <c:v>122.8677</c:v>
                </c:pt>
                <c:pt idx="30234">
                  <c:v>122.8725</c:v>
                </c:pt>
                <c:pt idx="30235">
                  <c:v>122.8772</c:v>
                </c:pt>
                <c:pt idx="30236">
                  <c:v>122.88200000000001</c:v>
                </c:pt>
                <c:pt idx="30237">
                  <c:v>122.88680000000001</c:v>
                </c:pt>
                <c:pt idx="30238">
                  <c:v>122.8916</c:v>
                </c:pt>
                <c:pt idx="30239">
                  <c:v>122.8964</c:v>
                </c:pt>
                <c:pt idx="30240">
                  <c:v>122.9011</c:v>
                </c:pt>
                <c:pt idx="30241">
                  <c:v>122.9059</c:v>
                </c:pt>
                <c:pt idx="30242">
                  <c:v>122.91069999999999</c:v>
                </c:pt>
                <c:pt idx="30243">
                  <c:v>122.91549999999999</c:v>
                </c:pt>
                <c:pt idx="30244">
                  <c:v>122.9203</c:v>
                </c:pt>
                <c:pt idx="30245">
                  <c:v>122.9251</c:v>
                </c:pt>
                <c:pt idx="30246">
                  <c:v>122.9298</c:v>
                </c:pt>
                <c:pt idx="30247">
                  <c:v>122.9346</c:v>
                </c:pt>
                <c:pt idx="30248">
                  <c:v>122.93940000000001</c:v>
                </c:pt>
                <c:pt idx="30249">
                  <c:v>122.94420000000001</c:v>
                </c:pt>
                <c:pt idx="30250">
                  <c:v>122.949</c:v>
                </c:pt>
                <c:pt idx="30251">
                  <c:v>122.9537</c:v>
                </c:pt>
                <c:pt idx="30252">
                  <c:v>122.9585</c:v>
                </c:pt>
                <c:pt idx="30253">
                  <c:v>122.9633</c:v>
                </c:pt>
                <c:pt idx="30254">
                  <c:v>122.96809999999999</c:v>
                </c:pt>
                <c:pt idx="30255">
                  <c:v>122.9729</c:v>
                </c:pt>
                <c:pt idx="30256">
                  <c:v>122.97760000000001</c:v>
                </c:pt>
                <c:pt idx="30257">
                  <c:v>122.98240000000001</c:v>
                </c:pt>
                <c:pt idx="30258">
                  <c:v>122.9872</c:v>
                </c:pt>
                <c:pt idx="30259">
                  <c:v>122.992</c:v>
                </c:pt>
                <c:pt idx="30260">
                  <c:v>122.99680000000001</c:v>
                </c:pt>
                <c:pt idx="30261">
                  <c:v>123.00149999999999</c:v>
                </c:pt>
                <c:pt idx="30262">
                  <c:v>123.0063</c:v>
                </c:pt>
                <c:pt idx="30263">
                  <c:v>123.0111</c:v>
                </c:pt>
                <c:pt idx="30264">
                  <c:v>123.0159</c:v>
                </c:pt>
                <c:pt idx="30265">
                  <c:v>123.02069999999999</c:v>
                </c:pt>
                <c:pt idx="30266">
                  <c:v>123.02539999999999</c:v>
                </c:pt>
                <c:pt idx="30267">
                  <c:v>123.03020000000001</c:v>
                </c:pt>
                <c:pt idx="30268">
                  <c:v>123.03500000000001</c:v>
                </c:pt>
                <c:pt idx="30269">
                  <c:v>123.0398</c:v>
                </c:pt>
                <c:pt idx="30270">
                  <c:v>123.0446</c:v>
                </c:pt>
                <c:pt idx="30271">
                  <c:v>123.0493</c:v>
                </c:pt>
                <c:pt idx="30272">
                  <c:v>123.05410000000001</c:v>
                </c:pt>
                <c:pt idx="30273">
                  <c:v>123.05889999999999</c:v>
                </c:pt>
                <c:pt idx="30274">
                  <c:v>123.0637</c:v>
                </c:pt>
                <c:pt idx="30275">
                  <c:v>123.0685</c:v>
                </c:pt>
                <c:pt idx="30276">
                  <c:v>123.0733</c:v>
                </c:pt>
                <c:pt idx="30277">
                  <c:v>123.078</c:v>
                </c:pt>
                <c:pt idx="30278">
                  <c:v>123.08280000000001</c:v>
                </c:pt>
                <c:pt idx="30279">
                  <c:v>123.08760000000001</c:v>
                </c:pt>
                <c:pt idx="30280">
                  <c:v>123.0924</c:v>
                </c:pt>
                <c:pt idx="30281">
                  <c:v>123.0972</c:v>
                </c:pt>
                <c:pt idx="30282">
                  <c:v>123.1019</c:v>
                </c:pt>
                <c:pt idx="30283">
                  <c:v>123.1067</c:v>
                </c:pt>
                <c:pt idx="30284">
                  <c:v>123.11149999999999</c:v>
                </c:pt>
                <c:pt idx="30285">
                  <c:v>123.1163</c:v>
                </c:pt>
                <c:pt idx="30286">
                  <c:v>123.1211</c:v>
                </c:pt>
                <c:pt idx="30287">
                  <c:v>123.1258</c:v>
                </c:pt>
                <c:pt idx="30288">
                  <c:v>123.1306</c:v>
                </c:pt>
                <c:pt idx="30289">
                  <c:v>123.1354</c:v>
                </c:pt>
                <c:pt idx="30290">
                  <c:v>123.14020000000001</c:v>
                </c:pt>
                <c:pt idx="30291">
                  <c:v>123.14500000000001</c:v>
                </c:pt>
                <c:pt idx="30292">
                  <c:v>123.1497</c:v>
                </c:pt>
                <c:pt idx="30293">
                  <c:v>123.1545</c:v>
                </c:pt>
                <c:pt idx="30294">
                  <c:v>123.1593</c:v>
                </c:pt>
                <c:pt idx="30295">
                  <c:v>123.1641</c:v>
                </c:pt>
                <c:pt idx="30296">
                  <c:v>123.16889999999999</c:v>
                </c:pt>
                <c:pt idx="30297">
                  <c:v>123.17359999999999</c:v>
                </c:pt>
                <c:pt idx="30298">
                  <c:v>123.1784</c:v>
                </c:pt>
                <c:pt idx="30299">
                  <c:v>123.18320000000001</c:v>
                </c:pt>
                <c:pt idx="30300">
                  <c:v>123.188</c:v>
                </c:pt>
                <c:pt idx="30301">
                  <c:v>123.19280000000001</c:v>
                </c:pt>
                <c:pt idx="30302">
                  <c:v>123.19750000000001</c:v>
                </c:pt>
                <c:pt idx="30303">
                  <c:v>123.20229999999999</c:v>
                </c:pt>
                <c:pt idx="30304">
                  <c:v>123.2071</c:v>
                </c:pt>
                <c:pt idx="30305">
                  <c:v>123.2119</c:v>
                </c:pt>
                <c:pt idx="30306">
                  <c:v>123.2167</c:v>
                </c:pt>
                <c:pt idx="30307">
                  <c:v>123.22139999999999</c:v>
                </c:pt>
                <c:pt idx="30308">
                  <c:v>123.22619999999999</c:v>
                </c:pt>
                <c:pt idx="30309">
                  <c:v>123.23099999999999</c:v>
                </c:pt>
                <c:pt idx="30310">
                  <c:v>123.23580000000001</c:v>
                </c:pt>
                <c:pt idx="30311">
                  <c:v>123.2406</c:v>
                </c:pt>
                <c:pt idx="30312">
                  <c:v>123.2454</c:v>
                </c:pt>
                <c:pt idx="30313">
                  <c:v>123.2501</c:v>
                </c:pt>
                <c:pt idx="30314">
                  <c:v>123.25490000000001</c:v>
                </c:pt>
                <c:pt idx="30315">
                  <c:v>123.2597</c:v>
                </c:pt>
                <c:pt idx="30316">
                  <c:v>123.2645</c:v>
                </c:pt>
                <c:pt idx="30317">
                  <c:v>123.2693</c:v>
                </c:pt>
                <c:pt idx="30318">
                  <c:v>123.274</c:v>
                </c:pt>
                <c:pt idx="30319">
                  <c:v>123.27879999999999</c:v>
                </c:pt>
                <c:pt idx="30320">
                  <c:v>123.28359999999999</c:v>
                </c:pt>
                <c:pt idx="30321">
                  <c:v>123.28840000000001</c:v>
                </c:pt>
                <c:pt idx="30322">
                  <c:v>123.2932</c:v>
                </c:pt>
                <c:pt idx="30323">
                  <c:v>123.2979</c:v>
                </c:pt>
                <c:pt idx="30324">
                  <c:v>123.3027</c:v>
                </c:pt>
                <c:pt idx="30325">
                  <c:v>123.3075</c:v>
                </c:pt>
                <c:pt idx="30326">
                  <c:v>123.31229999999999</c:v>
                </c:pt>
                <c:pt idx="30327">
                  <c:v>123.3171</c:v>
                </c:pt>
                <c:pt idx="30328">
                  <c:v>123.3218</c:v>
                </c:pt>
                <c:pt idx="30329">
                  <c:v>123.3266</c:v>
                </c:pt>
                <c:pt idx="30330">
                  <c:v>123.33139999999999</c:v>
                </c:pt>
                <c:pt idx="30331">
                  <c:v>123.33620000000001</c:v>
                </c:pt>
                <c:pt idx="30332">
                  <c:v>123.34100000000001</c:v>
                </c:pt>
                <c:pt idx="30333">
                  <c:v>123.34570000000001</c:v>
                </c:pt>
                <c:pt idx="30334">
                  <c:v>123.3505</c:v>
                </c:pt>
                <c:pt idx="30335">
                  <c:v>123.3553</c:v>
                </c:pt>
                <c:pt idx="30336">
                  <c:v>123.3601</c:v>
                </c:pt>
                <c:pt idx="30337">
                  <c:v>123.36490000000001</c:v>
                </c:pt>
                <c:pt idx="30338">
                  <c:v>123.36959999999999</c:v>
                </c:pt>
                <c:pt idx="30339">
                  <c:v>123.37439999999999</c:v>
                </c:pt>
                <c:pt idx="30340">
                  <c:v>123.3792</c:v>
                </c:pt>
                <c:pt idx="30341">
                  <c:v>123.384</c:v>
                </c:pt>
                <c:pt idx="30342">
                  <c:v>123.3888</c:v>
                </c:pt>
                <c:pt idx="30343">
                  <c:v>123.39360000000001</c:v>
                </c:pt>
                <c:pt idx="30344">
                  <c:v>123.39830000000001</c:v>
                </c:pt>
                <c:pt idx="30345">
                  <c:v>123.40309999999999</c:v>
                </c:pt>
                <c:pt idx="30346">
                  <c:v>123.4079</c:v>
                </c:pt>
                <c:pt idx="30347">
                  <c:v>123.4127</c:v>
                </c:pt>
                <c:pt idx="30348">
                  <c:v>123.4175</c:v>
                </c:pt>
                <c:pt idx="30349">
                  <c:v>123.42219999999999</c:v>
                </c:pt>
                <c:pt idx="30350">
                  <c:v>123.42699999999999</c:v>
                </c:pt>
                <c:pt idx="30351">
                  <c:v>123.4318</c:v>
                </c:pt>
                <c:pt idx="30352">
                  <c:v>123.4366</c:v>
                </c:pt>
                <c:pt idx="30353">
                  <c:v>123.4414</c:v>
                </c:pt>
                <c:pt idx="30354">
                  <c:v>123.4461</c:v>
                </c:pt>
                <c:pt idx="30355">
                  <c:v>123.4509</c:v>
                </c:pt>
                <c:pt idx="30356">
                  <c:v>123.45570000000001</c:v>
                </c:pt>
                <c:pt idx="30357">
                  <c:v>123.4605</c:v>
                </c:pt>
                <c:pt idx="30358">
                  <c:v>123.4653</c:v>
                </c:pt>
                <c:pt idx="30359">
                  <c:v>123.47</c:v>
                </c:pt>
                <c:pt idx="30360">
                  <c:v>123.4748</c:v>
                </c:pt>
                <c:pt idx="30361">
                  <c:v>123.47959999999999</c:v>
                </c:pt>
                <c:pt idx="30362">
                  <c:v>123.48439999999999</c:v>
                </c:pt>
                <c:pt idx="30363">
                  <c:v>123.4892</c:v>
                </c:pt>
                <c:pt idx="30364">
                  <c:v>123.49390000000001</c:v>
                </c:pt>
                <c:pt idx="30365">
                  <c:v>123.4987</c:v>
                </c:pt>
                <c:pt idx="30366">
                  <c:v>123.5035</c:v>
                </c:pt>
                <c:pt idx="30367">
                  <c:v>123.50830000000001</c:v>
                </c:pt>
                <c:pt idx="30368">
                  <c:v>123.51309999999999</c:v>
                </c:pt>
                <c:pt idx="30369">
                  <c:v>123.51779999999999</c:v>
                </c:pt>
                <c:pt idx="30370">
                  <c:v>123.5226</c:v>
                </c:pt>
                <c:pt idx="30371">
                  <c:v>123.5274</c:v>
                </c:pt>
                <c:pt idx="30372">
                  <c:v>123.53219999999999</c:v>
                </c:pt>
                <c:pt idx="30373">
                  <c:v>123.53699999999999</c:v>
                </c:pt>
                <c:pt idx="30374">
                  <c:v>123.54179999999999</c:v>
                </c:pt>
                <c:pt idx="30375">
                  <c:v>123.54650000000001</c:v>
                </c:pt>
                <c:pt idx="30376">
                  <c:v>123.5513</c:v>
                </c:pt>
                <c:pt idx="30377">
                  <c:v>123.5561</c:v>
                </c:pt>
                <c:pt idx="30378">
                  <c:v>123.5609</c:v>
                </c:pt>
                <c:pt idx="30379">
                  <c:v>123.56570000000001</c:v>
                </c:pt>
                <c:pt idx="30380">
                  <c:v>123.57039999999999</c:v>
                </c:pt>
                <c:pt idx="30381">
                  <c:v>123.5752</c:v>
                </c:pt>
                <c:pt idx="30382">
                  <c:v>123.58</c:v>
                </c:pt>
                <c:pt idx="30383">
                  <c:v>123.5848</c:v>
                </c:pt>
                <c:pt idx="30384">
                  <c:v>123.58959999999999</c:v>
                </c:pt>
                <c:pt idx="30385">
                  <c:v>123.5943</c:v>
                </c:pt>
                <c:pt idx="30386">
                  <c:v>123.59910000000001</c:v>
                </c:pt>
                <c:pt idx="30387">
                  <c:v>123.6039</c:v>
                </c:pt>
                <c:pt idx="30388">
                  <c:v>123.6087</c:v>
                </c:pt>
                <c:pt idx="30389">
                  <c:v>123.6135</c:v>
                </c:pt>
                <c:pt idx="30390">
                  <c:v>123.6182</c:v>
                </c:pt>
                <c:pt idx="30391">
                  <c:v>123.62299999999999</c:v>
                </c:pt>
                <c:pt idx="30392">
                  <c:v>123.62779999999999</c:v>
                </c:pt>
                <c:pt idx="30393">
                  <c:v>123.6326</c:v>
                </c:pt>
                <c:pt idx="30394">
                  <c:v>123.6374</c:v>
                </c:pt>
                <c:pt idx="30395">
                  <c:v>123.6421</c:v>
                </c:pt>
                <c:pt idx="30396">
                  <c:v>123.6469</c:v>
                </c:pt>
                <c:pt idx="30397">
                  <c:v>123.65170000000001</c:v>
                </c:pt>
                <c:pt idx="30398">
                  <c:v>123.65650000000001</c:v>
                </c:pt>
                <c:pt idx="30399">
                  <c:v>123.6613</c:v>
                </c:pt>
                <c:pt idx="30400">
                  <c:v>123.666</c:v>
                </c:pt>
                <c:pt idx="30401">
                  <c:v>123.6708</c:v>
                </c:pt>
                <c:pt idx="30402">
                  <c:v>123.6756</c:v>
                </c:pt>
                <c:pt idx="30403">
                  <c:v>123.68039999999999</c:v>
                </c:pt>
                <c:pt idx="30404">
                  <c:v>123.68519999999999</c:v>
                </c:pt>
                <c:pt idx="30405">
                  <c:v>123.68990000000001</c:v>
                </c:pt>
                <c:pt idx="30406">
                  <c:v>123.69470000000001</c:v>
                </c:pt>
                <c:pt idx="30407">
                  <c:v>123.6995</c:v>
                </c:pt>
                <c:pt idx="30408">
                  <c:v>123.7043</c:v>
                </c:pt>
                <c:pt idx="30409">
                  <c:v>123.70910000000001</c:v>
                </c:pt>
                <c:pt idx="30410">
                  <c:v>123.7139</c:v>
                </c:pt>
                <c:pt idx="30411">
                  <c:v>123.7186</c:v>
                </c:pt>
                <c:pt idx="30412">
                  <c:v>123.7234</c:v>
                </c:pt>
                <c:pt idx="30413">
                  <c:v>123.7282</c:v>
                </c:pt>
                <c:pt idx="30414">
                  <c:v>123.73299999999999</c:v>
                </c:pt>
                <c:pt idx="30415">
                  <c:v>123.73779999999999</c:v>
                </c:pt>
                <c:pt idx="30416">
                  <c:v>123.74250000000001</c:v>
                </c:pt>
                <c:pt idx="30417">
                  <c:v>123.74730000000001</c:v>
                </c:pt>
                <c:pt idx="30418">
                  <c:v>123.7521</c:v>
                </c:pt>
                <c:pt idx="30419">
                  <c:v>123.7569</c:v>
                </c:pt>
                <c:pt idx="30420">
                  <c:v>123.7617</c:v>
                </c:pt>
                <c:pt idx="30421">
                  <c:v>123.7664</c:v>
                </c:pt>
                <c:pt idx="30422">
                  <c:v>123.77119999999999</c:v>
                </c:pt>
                <c:pt idx="30423">
                  <c:v>123.776</c:v>
                </c:pt>
                <c:pt idx="30424">
                  <c:v>123.7808</c:v>
                </c:pt>
                <c:pt idx="30425">
                  <c:v>123.7856</c:v>
                </c:pt>
                <c:pt idx="30426">
                  <c:v>123.7903</c:v>
                </c:pt>
                <c:pt idx="30427">
                  <c:v>123.79510000000001</c:v>
                </c:pt>
                <c:pt idx="30428">
                  <c:v>123.79990000000001</c:v>
                </c:pt>
                <c:pt idx="30429">
                  <c:v>123.8047</c:v>
                </c:pt>
                <c:pt idx="30430">
                  <c:v>123.8095</c:v>
                </c:pt>
                <c:pt idx="30431">
                  <c:v>123.8142</c:v>
                </c:pt>
                <c:pt idx="30432">
                  <c:v>123.819</c:v>
                </c:pt>
                <c:pt idx="30433">
                  <c:v>123.82379999999999</c:v>
                </c:pt>
                <c:pt idx="30434">
                  <c:v>123.82859999999999</c:v>
                </c:pt>
                <c:pt idx="30435">
                  <c:v>123.8334</c:v>
                </c:pt>
                <c:pt idx="30436">
                  <c:v>123.83810000000001</c:v>
                </c:pt>
                <c:pt idx="30437">
                  <c:v>123.8429</c:v>
                </c:pt>
                <c:pt idx="30438">
                  <c:v>123.8477</c:v>
                </c:pt>
                <c:pt idx="30439">
                  <c:v>123.85250000000001</c:v>
                </c:pt>
                <c:pt idx="30440">
                  <c:v>123.85730000000001</c:v>
                </c:pt>
                <c:pt idx="30441">
                  <c:v>123.86199999999999</c:v>
                </c:pt>
                <c:pt idx="30442">
                  <c:v>123.8668</c:v>
                </c:pt>
                <c:pt idx="30443">
                  <c:v>123.8716</c:v>
                </c:pt>
                <c:pt idx="30444">
                  <c:v>123.8764</c:v>
                </c:pt>
                <c:pt idx="30445">
                  <c:v>123.88119999999999</c:v>
                </c:pt>
                <c:pt idx="30446">
                  <c:v>123.88589999999999</c:v>
                </c:pt>
                <c:pt idx="30447">
                  <c:v>123.89070000000001</c:v>
                </c:pt>
                <c:pt idx="30448">
                  <c:v>123.89550000000001</c:v>
                </c:pt>
                <c:pt idx="30449">
                  <c:v>123.9003</c:v>
                </c:pt>
                <c:pt idx="30450">
                  <c:v>123.9051</c:v>
                </c:pt>
                <c:pt idx="30451">
                  <c:v>123.9098</c:v>
                </c:pt>
                <c:pt idx="30452">
                  <c:v>123.91459999999999</c:v>
                </c:pt>
                <c:pt idx="30453">
                  <c:v>123.9194</c:v>
                </c:pt>
                <c:pt idx="30454">
                  <c:v>123.9242</c:v>
                </c:pt>
                <c:pt idx="30455">
                  <c:v>123.929</c:v>
                </c:pt>
                <c:pt idx="30456">
                  <c:v>123.93379999999999</c:v>
                </c:pt>
                <c:pt idx="30457">
                  <c:v>123.93849999999999</c:v>
                </c:pt>
                <c:pt idx="30458">
                  <c:v>123.94330000000001</c:v>
                </c:pt>
                <c:pt idx="30459">
                  <c:v>123.94810000000001</c:v>
                </c:pt>
                <c:pt idx="30460">
                  <c:v>123.9529</c:v>
                </c:pt>
                <c:pt idx="30461">
                  <c:v>123.9577</c:v>
                </c:pt>
                <c:pt idx="30462">
                  <c:v>123.9624</c:v>
                </c:pt>
                <c:pt idx="30463">
                  <c:v>123.96720000000001</c:v>
                </c:pt>
                <c:pt idx="30464">
                  <c:v>123.97199999999999</c:v>
                </c:pt>
                <c:pt idx="30465">
                  <c:v>123.9768</c:v>
                </c:pt>
                <c:pt idx="30466">
                  <c:v>123.9816</c:v>
                </c:pt>
                <c:pt idx="30467">
                  <c:v>123.9863</c:v>
                </c:pt>
                <c:pt idx="30468">
                  <c:v>123.9911</c:v>
                </c:pt>
                <c:pt idx="30469">
                  <c:v>123.99590000000001</c:v>
                </c:pt>
                <c:pt idx="30470">
                  <c:v>124.00070000000001</c:v>
                </c:pt>
                <c:pt idx="30471">
                  <c:v>124.0055</c:v>
                </c:pt>
                <c:pt idx="30472">
                  <c:v>124.0102</c:v>
                </c:pt>
                <c:pt idx="30473">
                  <c:v>124.015</c:v>
                </c:pt>
                <c:pt idx="30474">
                  <c:v>124.0198</c:v>
                </c:pt>
                <c:pt idx="30475">
                  <c:v>124.02459999999999</c:v>
                </c:pt>
                <c:pt idx="30476">
                  <c:v>124.0294</c:v>
                </c:pt>
                <c:pt idx="30477">
                  <c:v>124.0341</c:v>
                </c:pt>
                <c:pt idx="30478">
                  <c:v>124.0389</c:v>
                </c:pt>
                <c:pt idx="30479">
                  <c:v>124.0437</c:v>
                </c:pt>
                <c:pt idx="30480">
                  <c:v>124.0485</c:v>
                </c:pt>
                <c:pt idx="30481">
                  <c:v>124.05330000000001</c:v>
                </c:pt>
                <c:pt idx="30482">
                  <c:v>124.05800000000001</c:v>
                </c:pt>
                <c:pt idx="30483">
                  <c:v>124.0628</c:v>
                </c:pt>
                <c:pt idx="30484">
                  <c:v>124.0676</c:v>
                </c:pt>
                <c:pt idx="30485">
                  <c:v>124.0724</c:v>
                </c:pt>
                <c:pt idx="30486">
                  <c:v>124.0772</c:v>
                </c:pt>
                <c:pt idx="30487">
                  <c:v>124.08189999999999</c:v>
                </c:pt>
                <c:pt idx="30488">
                  <c:v>124.08669999999999</c:v>
                </c:pt>
                <c:pt idx="30489">
                  <c:v>124.0915</c:v>
                </c:pt>
                <c:pt idx="30490">
                  <c:v>124.09630000000001</c:v>
                </c:pt>
                <c:pt idx="30491">
                  <c:v>124.1011</c:v>
                </c:pt>
                <c:pt idx="30492">
                  <c:v>124.1058</c:v>
                </c:pt>
                <c:pt idx="30493">
                  <c:v>124.11060000000001</c:v>
                </c:pt>
                <c:pt idx="30494">
                  <c:v>124.11539999999999</c:v>
                </c:pt>
                <c:pt idx="30495">
                  <c:v>124.1202</c:v>
                </c:pt>
                <c:pt idx="30496">
                  <c:v>124.125</c:v>
                </c:pt>
                <c:pt idx="30497">
                  <c:v>124.1297</c:v>
                </c:pt>
                <c:pt idx="30498">
                  <c:v>124.13449999999999</c:v>
                </c:pt>
                <c:pt idx="30499">
                  <c:v>124.13929999999999</c:v>
                </c:pt>
                <c:pt idx="30500">
                  <c:v>124.14409999999999</c:v>
                </c:pt>
                <c:pt idx="30501">
                  <c:v>124.14890000000001</c:v>
                </c:pt>
                <c:pt idx="30502">
                  <c:v>124.1537</c:v>
                </c:pt>
                <c:pt idx="30503">
                  <c:v>124.1584</c:v>
                </c:pt>
                <c:pt idx="30504">
                  <c:v>124.1632</c:v>
                </c:pt>
                <c:pt idx="30505">
                  <c:v>124.16800000000001</c:v>
                </c:pt>
                <c:pt idx="30506">
                  <c:v>124.1728</c:v>
                </c:pt>
                <c:pt idx="30507">
                  <c:v>124.1776</c:v>
                </c:pt>
                <c:pt idx="30508">
                  <c:v>124.1823</c:v>
                </c:pt>
                <c:pt idx="30509">
                  <c:v>124.1871</c:v>
                </c:pt>
                <c:pt idx="30510">
                  <c:v>124.19189999999999</c:v>
                </c:pt>
                <c:pt idx="30511">
                  <c:v>124.19669999999999</c:v>
                </c:pt>
                <c:pt idx="30512">
                  <c:v>124.20150000000001</c:v>
                </c:pt>
                <c:pt idx="30513">
                  <c:v>124.20620000000001</c:v>
                </c:pt>
                <c:pt idx="30514">
                  <c:v>124.211</c:v>
                </c:pt>
                <c:pt idx="30515">
                  <c:v>124.2158</c:v>
                </c:pt>
                <c:pt idx="30516">
                  <c:v>124.2206</c:v>
                </c:pt>
                <c:pt idx="30517">
                  <c:v>124.22539999999999</c:v>
                </c:pt>
                <c:pt idx="30518">
                  <c:v>124.23009999999999</c:v>
                </c:pt>
                <c:pt idx="30519">
                  <c:v>124.2349</c:v>
                </c:pt>
                <c:pt idx="30520">
                  <c:v>124.2397</c:v>
                </c:pt>
                <c:pt idx="30521">
                  <c:v>124.24449999999999</c:v>
                </c:pt>
                <c:pt idx="30522">
                  <c:v>124.24929999999999</c:v>
                </c:pt>
                <c:pt idx="30523">
                  <c:v>124.254</c:v>
                </c:pt>
                <c:pt idx="30524">
                  <c:v>124.25880000000001</c:v>
                </c:pt>
                <c:pt idx="30525">
                  <c:v>124.2636</c:v>
                </c:pt>
                <c:pt idx="30526">
                  <c:v>124.2684</c:v>
                </c:pt>
                <c:pt idx="30527">
                  <c:v>124.2732</c:v>
                </c:pt>
                <c:pt idx="30528">
                  <c:v>124.2779</c:v>
                </c:pt>
                <c:pt idx="30529">
                  <c:v>124.28269999999999</c:v>
                </c:pt>
                <c:pt idx="30530">
                  <c:v>124.28749999999999</c:v>
                </c:pt>
                <c:pt idx="30531">
                  <c:v>124.2923</c:v>
                </c:pt>
                <c:pt idx="30532">
                  <c:v>124.2971</c:v>
                </c:pt>
                <c:pt idx="30533">
                  <c:v>124.3018</c:v>
                </c:pt>
                <c:pt idx="30534">
                  <c:v>124.3066</c:v>
                </c:pt>
                <c:pt idx="30535">
                  <c:v>124.31140000000001</c:v>
                </c:pt>
                <c:pt idx="30536">
                  <c:v>124.31619999999999</c:v>
                </c:pt>
                <c:pt idx="30537">
                  <c:v>124.321</c:v>
                </c:pt>
                <c:pt idx="30538">
                  <c:v>124.3257</c:v>
                </c:pt>
                <c:pt idx="30539">
                  <c:v>124.3305</c:v>
                </c:pt>
                <c:pt idx="30540">
                  <c:v>124.33529999999999</c:v>
                </c:pt>
                <c:pt idx="30541">
                  <c:v>124.34009999999999</c:v>
                </c:pt>
                <c:pt idx="30542">
                  <c:v>124.3449</c:v>
                </c:pt>
                <c:pt idx="30543">
                  <c:v>124.34960000000001</c:v>
                </c:pt>
                <c:pt idx="30544">
                  <c:v>124.3544</c:v>
                </c:pt>
                <c:pt idx="30545">
                  <c:v>124.3592</c:v>
                </c:pt>
                <c:pt idx="30546">
                  <c:v>124.364</c:v>
                </c:pt>
                <c:pt idx="30547">
                  <c:v>124.36880000000001</c:v>
                </c:pt>
                <c:pt idx="30548">
                  <c:v>124.3736</c:v>
                </c:pt>
                <c:pt idx="30549">
                  <c:v>124.3783</c:v>
                </c:pt>
                <c:pt idx="30550">
                  <c:v>124.3831</c:v>
                </c:pt>
                <c:pt idx="30551">
                  <c:v>124.3879</c:v>
                </c:pt>
                <c:pt idx="30552">
                  <c:v>124.39269999999999</c:v>
                </c:pt>
                <c:pt idx="30553">
                  <c:v>124.39749999999999</c:v>
                </c:pt>
                <c:pt idx="30554">
                  <c:v>124.40220000000001</c:v>
                </c:pt>
                <c:pt idx="30555">
                  <c:v>124.40700000000001</c:v>
                </c:pt>
                <c:pt idx="30556">
                  <c:v>124.4118</c:v>
                </c:pt>
                <c:pt idx="30557">
                  <c:v>124.4166</c:v>
                </c:pt>
                <c:pt idx="30558">
                  <c:v>124.42140000000001</c:v>
                </c:pt>
                <c:pt idx="30559">
                  <c:v>124.42609999999999</c:v>
                </c:pt>
                <c:pt idx="30560">
                  <c:v>124.43089999999999</c:v>
                </c:pt>
                <c:pt idx="30561">
                  <c:v>124.4357</c:v>
                </c:pt>
                <c:pt idx="30562">
                  <c:v>124.4405</c:v>
                </c:pt>
                <c:pt idx="30563">
                  <c:v>124.44529999999999</c:v>
                </c:pt>
                <c:pt idx="30564">
                  <c:v>124.45</c:v>
                </c:pt>
                <c:pt idx="30565">
                  <c:v>124.45480000000001</c:v>
                </c:pt>
                <c:pt idx="30566">
                  <c:v>124.45960000000001</c:v>
                </c:pt>
                <c:pt idx="30567">
                  <c:v>124.4644</c:v>
                </c:pt>
                <c:pt idx="30568">
                  <c:v>124.4692</c:v>
                </c:pt>
                <c:pt idx="30569">
                  <c:v>124.4739</c:v>
                </c:pt>
                <c:pt idx="30570">
                  <c:v>124.4787</c:v>
                </c:pt>
                <c:pt idx="30571">
                  <c:v>124.48349999999999</c:v>
                </c:pt>
                <c:pt idx="30572">
                  <c:v>124.4883</c:v>
                </c:pt>
                <c:pt idx="30573">
                  <c:v>124.4931</c:v>
                </c:pt>
                <c:pt idx="30574">
                  <c:v>124.49780000000001</c:v>
                </c:pt>
                <c:pt idx="30575">
                  <c:v>124.5026</c:v>
                </c:pt>
                <c:pt idx="30576">
                  <c:v>124.5074</c:v>
                </c:pt>
                <c:pt idx="30577">
                  <c:v>124.51220000000001</c:v>
                </c:pt>
                <c:pt idx="30578">
                  <c:v>124.517</c:v>
                </c:pt>
                <c:pt idx="30579">
                  <c:v>124.5217</c:v>
                </c:pt>
                <c:pt idx="30580">
                  <c:v>124.5265</c:v>
                </c:pt>
                <c:pt idx="30581">
                  <c:v>124.5313</c:v>
                </c:pt>
                <c:pt idx="30582">
                  <c:v>124.53609999999999</c:v>
                </c:pt>
                <c:pt idx="30583">
                  <c:v>124.54089999999999</c:v>
                </c:pt>
                <c:pt idx="30584">
                  <c:v>124.54560000000001</c:v>
                </c:pt>
                <c:pt idx="30585">
                  <c:v>124.55040000000001</c:v>
                </c:pt>
                <c:pt idx="30586">
                  <c:v>124.5552</c:v>
                </c:pt>
                <c:pt idx="30587">
                  <c:v>124.56</c:v>
                </c:pt>
                <c:pt idx="30588">
                  <c:v>124.56480000000001</c:v>
                </c:pt>
                <c:pt idx="30589">
                  <c:v>124.56960000000001</c:v>
                </c:pt>
                <c:pt idx="30590">
                  <c:v>124.57429999999999</c:v>
                </c:pt>
                <c:pt idx="30591">
                  <c:v>124.5791</c:v>
                </c:pt>
                <c:pt idx="30592">
                  <c:v>124.5839</c:v>
                </c:pt>
                <c:pt idx="30593">
                  <c:v>124.5887</c:v>
                </c:pt>
                <c:pt idx="30594">
                  <c:v>124.59349999999999</c:v>
                </c:pt>
                <c:pt idx="30595">
                  <c:v>124.59820000000001</c:v>
                </c:pt>
                <c:pt idx="30596">
                  <c:v>124.60300000000001</c:v>
                </c:pt>
                <c:pt idx="30597">
                  <c:v>124.60780000000001</c:v>
                </c:pt>
                <c:pt idx="30598">
                  <c:v>124.6126</c:v>
                </c:pt>
                <c:pt idx="30599">
                  <c:v>124.6174</c:v>
                </c:pt>
                <c:pt idx="30600">
                  <c:v>124.6221</c:v>
                </c:pt>
                <c:pt idx="30601">
                  <c:v>124.62689999999999</c:v>
                </c:pt>
                <c:pt idx="30602">
                  <c:v>124.6317</c:v>
                </c:pt>
                <c:pt idx="30603">
                  <c:v>124.6365</c:v>
                </c:pt>
                <c:pt idx="30604">
                  <c:v>124.6413</c:v>
                </c:pt>
                <c:pt idx="30605">
                  <c:v>124.646</c:v>
                </c:pt>
                <c:pt idx="30606">
                  <c:v>124.6508</c:v>
                </c:pt>
                <c:pt idx="30607">
                  <c:v>124.65560000000001</c:v>
                </c:pt>
                <c:pt idx="30608">
                  <c:v>124.66040000000001</c:v>
                </c:pt>
                <c:pt idx="30609">
                  <c:v>124.6652</c:v>
                </c:pt>
                <c:pt idx="30610">
                  <c:v>124.6699</c:v>
                </c:pt>
                <c:pt idx="30611">
                  <c:v>124.6747</c:v>
                </c:pt>
                <c:pt idx="30612">
                  <c:v>124.6795</c:v>
                </c:pt>
                <c:pt idx="30613">
                  <c:v>124.68429999999999</c:v>
                </c:pt>
                <c:pt idx="30614">
                  <c:v>124.6891</c:v>
                </c:pt>
                <c:pt idx="30615">
                  <c:v>124.6938</c:v>
                </c:pt>
                <c:pt idx="30616">
                  <c:v>124.69860000000001</c:v>
                </c:pt>
                <c:pt idx="30617">
                  <c:v>124.7034</c:v>
                </c:pt>
                <c:pt idx="30618">
                  <c:v>124.70820000000001</c:v>
                </c:pt>
                <c:pt idx="30619">
                  <c:v>124.71300000000001</c:v>
                </c:pt>
                <c:pt idx="30620">
                  <c:v>124.71770000000001</c:v>
                </c:pt>
                <c:pt idx="30621">
                  <c:v>124.7225</c:v>
                </c:pt>
                <c:pt idx="30622">
                  <c:v>124.7273</c:v>
                </c:pt>
                <c:pt idx="30623">
                  <c:v>124.7321</c:v>
                </c:pt>
                <c:pt idx="30624">
                  <c:v>124.73689999999999</c:v>
                </c:pt>
                <c:pt idx="30625">
                  <c:v>124.74159999999999</c:v>
                </c:pt>
                <c:pt idx="30626">
                  <c:v>124.74639999999999</c:v>
                </c:pt>
                <c:pt idx="30627">
                  <c:v>124.75120000000001</c:v>
                </c:pt>
                <c:pt idx="30628">
                  <c:v>124.756</c:v>
                </c:pt>
                <c:pt idx="30629">
                  <c:v>124.7608</c:v>
                </c:pt>
                <c:pt idx="30630">
                  <c:v>124.7655</c:v>
                </c:pt>
                <c:pt idx="30631">
                  <c:v>124.77030000000001</c:v>
                </c:pt>
                <c:pt idx="30632">
                  <c:v>124.77509999999999</c:v>
                </c:pt>
                <c:pt idx="30633">
                  <c:v>124.7799</c:v>
                </c:pt>
                <c:pt idx="30634">
                  <c:v>124.7847</c:v>
                </c:pt>
                <c:pt idx="30635">
                  <c:v>124.7894</c:v>
                </c:pt>
                <c:pt idx="30636">
                  <c:v>124.79419999999999</c:v>
                </c:pt>
                <c:pt idx="30637">
                  <c:v>124.79899999999999</c:v>
                </c:pt>
                <c:pt idx="30638">
                  <c:v>124.80380000000001</c:v>
                </c:pt>
                <c:pt idx="30639">
                  <c:v>124.80860000000001</c:v>
                </c:pt>
                <c:pt idx="30640">
                  <c:v>124.8133</c:v>
                </c:pt>
                <c:pt idx="30641">
                  <c:v>124.8181</c:v>
                </c:pt>
                <c:pt idx="30642">
                  <c:v>124.8229</c:v>
                </c:pt>
                <c:pt idx="30643">
                  <c:v>124.82769999999999</c:v>
                </c:pt>
                <c:pt idx="30644">
                  <c:v>124.8325</c:v>
                </c:pt>
                <c:pt idx="30645">
                  <c:v>124.8372</c:v>
                </c:pt>
                <c:pt idx="30646">
                  <c:v>124.842</c:v>
                </c:pt>
                <c:pt idx="30647">
                  <c:v>124.84679999999999</c:v>
                </c:pt>
                <c:pt idx="30648">
                  <c:v>124.85159999999999</c:v>
                </c:pt>
                <c:pt idx="30649">
                  <c:v>124.85640000000001</c:v>
                </c:pt>
                <c:pt idx="30650">
                  <c:v>124.86110000000001</c:v>
                </c:pt>
                <c:pt idx="30651">
                  <c:v>124.8659</c:v>
                </c:pt>
                <c:pt idx="30652">
                  <c:v>124.8707</c:v>
                </c:pt>
                <c:pt idx="30653">
                  <c:v>124.8755</c:v>
                </c:pt>
                <c:pt idx="30654">
                  <c:v>124.88030000000001</c:v>
                </c:pt>
                <c:pt idx="30655">
                  <c:v>124.88499999999999</c:v>
                </c:pt>
                <c:pt idx="30656">
                  <c:v>124.88979999999999</c:v>
                </c:pt>
                <c:pt idx="30657">
                  <c:v>124.8946</c:v>
                </c:pt>
                <c:pt idx="30658">
                  <c:v>124.8994</c:v>
                </c:pt>
                <c:pt idx="30659">
                  <c:v>124.9042</c:v>
                </c:pt>
                <c:pt idx="30660">
                  <c:v>124.9089</c:v>
                </c:pt>
                <c:pt idx="30661">
                  <c:v>124.91370000000001</c:v>
                </c:pt>
                <c:pt idx="30662">
                  <c:v>124.91850000000001</c:v>
                </c:pt>
                <c:pt idx="30663">
                  <c:v>124.9233</c:v>
                </c:pt>
                <c:pt idx="30664">
                  <c:v>124.9281</c:v>
                </c:pt>
                <c:pt idx="30665">
                  <c:v>124.9328</c:v>
                </c:pt>
                <c:pt idx="30666">
                  <c:v>124.93759999999999</c:v>
                </c:pt>
                <c:pt idx="30667">
                  <c:v>124.94239999999999</c:v>
                </c:pt>
                <c:pt idx="30668">
                  <c:v>124.9472</c:v>
                </c:pt>
                <c:pt idx="30669">
                  <c:v>124.952</c:v>
                </c:pt>
                <c:pt idx="30670">
                  <c:v>124.9567</c:v>
                </c:pt>
                <c:pt idx="30671">
                  <c:v>124.9615</c:v>
                </c:pt>
                <c:pt idx="30672">
                  <c:v>124.9663</c:v>
                </c:pt>
                <c:pt idx="30673">
                  <c:v>124.97110000000001</c:v>
                </c:pt>
                <c:pt idx="30674">
                  <c:v>124.9759</c:v>
                </c:pt>
                <c:pt idx="30675">
                  <c:v>124.9807</c:v>
                </c:pt>
                <c:pt idx="30676">
                  <c:v>124.9854</c:v>
                </c:pt>
                <c:pt idx="30677">
                  <c:v>124.9902</c:v>
                </c:pt>
                <c:pt idx="30678">
                  <c:v>124.99499999999999</c:v>
                </c:pt>
                <c:pt idx="30679">
                  <c:v>124.99979999999999</c:v>
                </c:pt>
                <c:pt idx="30680">
                  <c:v>125.0046</c:v>
                </c:pt>
                <c:pt idx="30681">
                  <c:v>125.0093</c:v>
                </c:pt>
                <c:pt idx="30682">
                  <c:v>125.01409999999998</c:v>
                </c:pt>
                <c:pt idx="30683">
                  <c:v>125.01889999999999</c:v>
                </c:pt>
                <c:pt idx="30684">
                  <c:v>125.02369999999999</c:v>
                </c:pt>
                <c:pt idx="30685">
                  <c:v>125.02849999999998</c:v>
                </c:pt>
                <c:pt idx="30686">
                  <c:v>125.03320000000001</c:v>
                </c:pt>
                <c:pt idx="30687">
                  <c:v>125.03800000000001</c:v>
                </c:pt>
                <c:pt idx="30688">
                  <c:v>125.04280000000001</c:v>
                </c:pt>
                <c:pt idx="30689">
                  <c:v>125.0476</c:v>
                </c:pt>
                <c:pt idx="30690">
                  <c:v>125.05240000000001</c:v>
                </c:pt>
                <c:pt idx="30691">
                  <c:v>125.05710000000001</c:v>
                </c:pt>
                <c:pt idx="30692">
                  <c:v>125.06190000000001</c:v>
                </c:pt>
                <c:pt idx="30693">
                  <c:v>125.0667</c:v>
                </c:pt>
                <c:pt idx="30694">
                  <c:v>125.0715</c:v>
                </c:pt>
                <c:pt idx="30695">
                  <c:v>125.0763</c:v>
                </c:pt>
                <c:pt idx="30696">
                  <c:v>125.081</c:v>
                </c:pt>
                <c:pt idx="30697">
                  <c:v>125.08579999999999</c:v>
                </c:pt>
                <c:pt idx="30698">
                  <c:v>125.09059999999999</c:v>
                </c:pt>
                <c:pt idx="30699">
                  <c:v>125.0954</c:v>
                </c:pt>
                <c:pt idx="30700">
                  <c:v>125.1002</c:v>
                </c:pt>
                <c:pt idx="30701">
                  <c:v>125.10489999999999</c:v>
                </c:pt>
                <c:pt idx="30702">
                  <c:v>125.10969999999999</c:v>
                </c:pt>
                <c:pt idx="30703">
                  <c:v>125.11449999999999</c:v>
                </c:pt>
                <c:pt idx="30704">
                  <c:v>125.1193</c:v>
                </c:pt>
                <c:pt idx="30705">
                  <c:v>125.12409999999998</c:v>
                </c:pt>
                <c:pt idx="30706">
                  <c:v>125.12880000000001</c:v>
                </c:pt>
                <c:pt idx="30707">
                  <c:v>125.13360000000002</c:v>
                </c:pt>
                <c:pt idx="30708">
                  <c:v>125.1384</c:v>
                </c:pt>
                <c:pt idx="30709">
                  <c:v>125.14320000000001</c:v>
                </c:pt>
                <c:pt idx="30710">
                  <c:v>125.14800000000001</c:v>
                </c:pt>
                <c:pt idx="30711">
                  <c:v>125.15270000000001</c:v>
                </c:pt>
                <c:pt idx="30712">
                  <c:v>125.1575</c:v>
                </c:pt>
                <c:pt idx="30713">
                  <c:v>125.1623</c:v>
                </c:pt>
                <c:pt idx="30714">
                  <c:v>125.1671</c:v>
                </c:pt>
                <c:pt idx="30715">
                  <c:v>125.17190000000001</c:v>
                </c:pt>
                <c:pt idx="30716">
                  <c:v>125.17659999999999</c:v>
                </c:pt>
                <c:pt idx="30717">
                  <c:v>125.1814</c:v>
                </c:pt>
                <c:pt idx="30718">
                  <c:v>125.1862</c:v>
                </c:pt>
                <c:pt idx="30719">
                  <c:v>125.191</c:v>
                </c:pt>
                <c:pt idx="30720">
                  <c:v>125.19579999999999</c:v>
                </c:pt>
                <c:pt idx="30721">
                  <c:v>125.20049999999999</c:v>
                </c:pt>
                <c:pt idx="30722">
                  <c:v>125.20529999999999</c:v>
                </c:pt>
                <c:pt idx="30723">
                  <c:v>125.2101</c:v>
                </c:pt>
                <c:pt idx="30724">
                  <c:v>125.21489999999999</c:v>
                </c:pt>
                <c:pt idx="30725">
                  <c:v>125.21969999999999</c:v>
                </c:pt>
                <c:pt idx="30726">
                  <c:v>125.22440000000002</c:v>
                </c:pt>
                <c:pt idx="30727">
                  <c:v>125.22920000000001</c:v>
                </c:pt>
                <c:pt idx="30728">
                  <c:v>125.23400000000001</c:v>
                </c:pt>
                <c:pt idx="30729">
                  <c:v>125.23880000000001</c:v>
                </c:pt>
                <c:pt idx="30730">
                  <c:v>125.24360000000001</c:v>
                </c:pt>
                <c:pt idx="30731">
                  <c:v>125.2483</c:v>
                </c:pt>
                <c:pt idx="30732">
                  <c:v>125.2531</c:v>
                </c:pt>
                <c:pt idx="30733">
                  <c:v>125.25790000000001</c:v>
                </c:pt>
                <c:pt idx="30734">
                  <c:v>125.26270000000001</c:v>
                </c:pt>
                <c:pt idx="30735">
                  <c:v>125.2675</c:v>
                </c:pt>
                <c:pt idx="30736">
                  <c:v>125.2722</c:v>
                </c:pt>
                <c:pt idx="30737">
                  <c:v>125.277</c:v>
                </c:pt>
                <c:pt idx="30738">
                  <c:v>125.2818</c:v>
                </c:pt>
                <c:pt idx="30739">
                  <c:v>125.28659999999999</c:v>
                </c:pt>
                <c:pt idx="30740">
                  <c:v>125.2914</c:v>
                </c:pt>
                <c:pt idx="30741">
                  <c:v>125.2961</c:v>
                </c:pt>
                <c:pt idx="30742">
                  <c:v>125.3009</c:v>
                </c:pt>
                <c:pt idx="30743">
                  <c:v>125.30569999999999</c:v>
                </c:pt>
                <c:pt idx="30744">
                  <c:v>125.31049999999999</c:v>
                </c:pt>
                <c:pt idx="30745">
                  <c:v>125.31529999999999</c:v>
                </c:pt>
                <c:pt idx="30746">
                  <c:v>125.32</c:v>
                </c:pt>
                <c:pt idx="30747">
                  <c:v>125.32479999999998</c:v>
                </c:pt>
                <c:pt idx="30748">
                  <c:v>125.32960000000001</c:v>
                </c:pt>
                <c:pt idx="30749">
                  <c:v>125.33440000000002</c:v>
                </c:pt>
                <c:pt idx="30750">
                  <c:v>125.33920000000001</c:v>
                </c:pt>
                <c:pt idx="30751">
                  <c:v>125.3439</c:v>
                </c:pt>
                <c:pt idx="30752">
                  <c:v>125.34870000000001</c:v>
                </c:pt>
                <c:pt idx="30753">
                  <c:v>125.35350000000001</c:v>
                </c:pt>
                <c:pt idx="30754">
                  <c:v>125.3583</c:v>
                </c:pt>
                <c:pt idx="30755">
                  <c:v>125.3631</c:v>
                </c:pt>
                <c:pt idx="30756">
                  <c:v>125.36790000000001</c:v>
                </c:pt>
                <c:pt idx="30757">
                  <c:v>125.37260000000001</c:v>
                </c:pt>
                <c:pt idx="30758">
                  <c:v>125.37739999999999</c:v>
                </c:pt>
                <c:pt idx="30759">
                  <c:v>125.3822</c:v>
                </c:pt>
                <c:pt idx="30760">
                  <c:v>125.387</c:v>
                </c:pt>
                <c:pt idx="30761">
                  <c:v>125.3918</c:v>
                </c:pt>
                <c:pt idx="30762">
                  <c:v>125.39649999999999</c:v>
                </c:pt>
                <c:pt idx="30763">
                  <c:v>125.40129999999999</c:v>
                </c:pt>
                <c:pt idx="30764">
                  <c:v>125.4061</c:v>
                </c:pt>
                <c:pt idx="30765">
                  <c:v>125.4109</c:v>
                </c:pt>
                <c:pt idx="30766">
                  <c:v>125.41569999999999</c:v>
                </c:pt>
                <c:pt idx="30767">
                  <c:v>125.42039999999999</c:v>
                </c:pt>
                <c:pt idx="30768">
                  <c:v>125.42519999999999</c:v>
                </c:pt>
                <c:pt idx="30769">
                  <c:v>125.43</c:v>
                </c:pt>
                <c:pt idx="30770">
                  <c:v>125.43480000000001</c:v>
                </c:pt>
                <c:pt idx="30771">
                  <c:v>125.43960000000001</c:v>
                </c:pt>
                <c:pt idx="30772">
                  <c:v>125.44430000000001</c:v>
                </c:pt>
                <c:pt idx="30773">
                  <c:v>125.4491</c:v>
                </c:pt>
                <c:pt idx="30774">
                  <c:v>125.4539</c:v>
                </c:pt>
                <c:pt idx="30775">
                  <c:v>125.45870000000001</c:v>
                </c:pt>
                <c:pt idx="30776">
                  <c:v>125.46350000000001</c:v>
                </c:pt>
                <c:pt idx="30777">
                  <c:v>125.4682</c:v>
                </c:pt>
                <c:pt idx="30778">
                  <c:v>125.473</c:v>
                </c:pt>
                <c:pt idx="30779">
                  <c:v>125.4778</c:v>
                </c:pt>
                <c:pt idx="30780">
                  <c:v>125.48260000000001</c:v>
                </c:pt>
                <c:pt idx="30781">
                  <c:v>125.48739999999999</c:v>
                </c:pt>
                <c:pt idx="30782">
                  <c:v>125.49209999999999</c:v>
                </c:pt>
                <c:pt idx="30783">
                  <c:v>125.4969</c:v>
                </c:pt>
                <c:pt idx="30784">
                  <c:v>125.5017</c:v>
                </c:pt>
                <c:pt idx="30785">
                  <c:v>125.50649999999999</c:v>
                </c:pt>
                <c:pt idx="30786">
                  <c:v>125.51129999999999</c:v>
                </c:pt>
                <c:pt idx="30787">
                  <c:v>125.51599999999999</c:v>
                </c:pt>
                <c:pt idx="30788">
                  <c:v>125.52079999999999</c:v>
                </c:pt>
                <c:pt idx="30789">
                  <c:v>125.52559999999998</c:v>
                </c:pt>
                <c:pt idx="30790">
                  <c:v>125.53039999999999</c:v>
                </c:pt>
                <c:pt idx="30791">
                  <c:v>125.53520000000002</c:v>
                </c:pt>
                <c:pt idx="30792">
                  <c:v>125.5399</c:v>
                </c:pt>
                <c:pt idx="30793">
                  <c:v>125.54470000000001</c:v>
                </c:pt>
                <c:pt idx="30794">
                  <c:v>125.54950000000001</c:v>
                </c:pt>
                <c:pt idx="30795">
                  <c:v>125.55430000000001</c:v>
                </c:pt>
                <c:pt idx="30796">
                  <c:v>125.5591</c:v>
                </c:pt>
                <c:pt idx="30797">
                  <c:v>125.5638</c:v>
                </c:pt>
                <c:pt idx="30798">
                  <c:v>125.5686</c:v>
                </c:pt>
                <c:pt idx="30799">
                  <c:v>125.57340000000001</c:v>
                </c:pt>
                <c:pt idx="30800">
                  <c:v>125.5782</c:v>
                </c:pt>
                <c:pt idx="30801">
                  <c:v>125.583</c:v>
                </c:pt>
                <c:pt idx="30802">
                  <c:v>125.5877</c:v>
                </c:pt>
                <c:pt idx="30803">
                  <c:v>125.5925</c:v>
                </c:pt>
                <c:pt idx="30804">
                  <c:v>125.59729999999999</c:v>
                </c:pt>
                <c:pt idx="30805">
                  <c:v>125.60209999999999</c:v>
                </c:pt>
                <c:pt idx="30806">
                  <c:v>125.6069</c:v>
                </c:pt>
                <c:pt idx="30807">
                  <c:v>125.6116</c:v>
                </c:pt>
                <c:pt idx="30808">
                  <c:v>125.61639999999998</c:v>
                </c:pt>
                <c:pt idx="30809">
                  <c:v>125.62119999999999</c:v>
                </c:pt>
                <c:pt idx="30810">
                  <c:v>125.62599999999999</c:v>
                </c:pt>
                <c:pt idx="30811">
                  <c:v>125.63079999999999</c:v>
                </c:pt>
                <c:pt idx="30812">
                  <c:v>125.63550000000001</c:v>
                </c:pt>
                <c:pt idx="30813">
                  <c:v>125.64030000000001</c:v>
                </c:pt>
                <c:pt idx="30814">
                  <c:v>125.64510000000001</c:v>
                </c:pt>
                <c:pt idx="30815">
                  <c:v>125.6499</c:v>
                </c:pt>
                <c:pt idx="30816">
                  <c:v>125.65470000000001</c:v>
                </c:pt>
                <c:pt idx="30817">
                  <c:v>125.65940000000001</c:v>
                </c:pt>
                <c:pt idx="30818">
                  <c:v>125.66420000000001</c:v>
                </c:pt>
                <c:pt idx="30819">
                  <c:v>125.669</c:v>
                </c:pt>
                <c:pt idx="30820">
                  <c:v>125.6738</c:v>
                </c:pt>
                <c:pt idx="30821">
                  <c:v>125.6786</c:v>
                </c:pt>
                <c:pt idx="30822">
                  <c:v>125.6833</c:v>
                </c:pt>
                <c:pt idx="30823">
                  <c:v>125.68809999999999</c:v>
                </c:pt>
                <c:pt idx="30824">
                  <c:v>125.69289999999999</c:v>
                </c:pt>
                <c:pt idx="30825">
                  <c:v>125.6977</c:v>
                </c:pt>
                <c:pt idx="30826">
                  <c:v>125.7025</c:v>
                </c:pt>
                <c:pt idx="30827">
                  <c:v>125.70719999999999</c:v>
                </c:pt>
                <c:pt idx="30828">
                  <c:v>125.71199999999999</c:v>
                </c:pt>
                <c:pt idx="30829">
                  <c:v>125.71679999999999</c:v>
                </c:pt>
                <c:pt idx="30830">
                  <c:v>125.7216</c:v>
                </c:pt>
                <c:pt idx="30831">
                  <c:v>125.72639999999998</c:v>
                </c:pt>
                <c:pt idx="30832">
                  <c:v>125.73110000000001</c:v>
                </c:pt>
                <c:pt idx="30833">
                  <c:v>125.73590000000002</c:v>
                </c:pt>
                <c:pt idx="30834">
                  <c:v>125.7407</c:v>
                </c:pt>
                <c:pt idx="30835">
                  <c:v>125.74550000000001</c:v>
                </c:pt>
                <c:pt idx="30836">
                  <c:v>125.75030000000001</c:v>
                </c:pt>
                <c:pt idx="30837">
                  <c:v>125.75500000000001</c:v>
                </c:pt>
                <c:pt idx="30838">
                  <c:v>125.7598</c:v>
                </c:pt>
                <c:pt idx="30839">
                  <c:v>125.7646</c:v>
                </c:pt>
                <c:pt idx="30840">
                  <c:v>125.7694</c:v>
                </c:pt>
                <c:pt idx="30841">
                  <c:v>125.77420000000001</c:v>
                </c:pt>
                <c:pt idx="30842">
                  <c:v>125.77889999999999</c:v>
                </c:pt>
                <c:pt idx="30843">
                  <c:v>125.7837</c:v>
                </c:pt>
                <c:pt idx="30844">
                  <c:v>125.7885</c:v>
                </c:pt>
                <c:pt idx="30845">
                  <c:v>125.7933</c:v>
                </c:pt>
                <c:pt idx="30846">
                  <c:v>125.79809999999999</c:v>
                </c:pt>
                <c:pt idx="30847">
                  <c:v>125.80279999999999</c:v>
                </c:pt>
                <c:pt idx="30848">
                  <c:v>125.80759999999999</c:v>
                </c:pt>
                <c:pt idx="30849">
                  <c:v>125.8124</c:v>
                </c:pt>
                <c:pt idx="30850">
                  <c:v>125.81719999999999</c:v>
                </c:pt>
                <c:pt idx="30851">
                  <c:v>125.82199999999999</c:v>
                </c:pt>
                <c:pt idx="30852">
                  <c:v>125.82670000000002</c:v>
                </c:pt>
                <c:pt idx="30853">
                  <c:v>125.83150000000002</c:v>
                </c:pt>
                <c:pt idx="30854">
                  <c:v>125.83630000000001</c:v>
                </c:pt>
                <c:pt idx="30855">
                  <c:v>125.84110000000001</c:v>
                </c:pt>
                <c:pt idx="30856">
                  <c:v>125.84590000000001</c:v>
                </c:pt>
                <c:pt idx="30857">
                  <c:v>125.8506</c:v>
                </c:pt>
                <c:pt idx="30858">
                  <c:v>125.8554</c:v>
                </c:pt>
                <c:pt idx="30859">
                  <c:v>125.86020000000001</c:v>
                </c:pt>
                <c:pt idx="30860">
                  <c:v>125.86500000000001</c:v>
                </c:pt>
                <c:pt idx="30861">
                  <c:v>125.8698</c:v>
                </c:pt>
                <c:pt idx="30862">
                  <c:v>125.8745</c:v>
                </c:pt>
                <c:pt idx="30863">
                  <c:v>125.8793</c:v>
                </c:pt>
                <c:pt idx="30864">
                  <c:v>125.8841</c:v>
                </c:pt>
                <c:pt idx="30865">
                  <c:v>125.88889999999999</c:v>
                </c:pt>
                <c:pt idx="30866">
                  <c:v>125.8937</c:v>
                </c:pt>
                <c:pt idx="30867">
                  <c:v>125.8985</c:v>
                </c:pt>
                <c:pt idx="30868">
                  <c:v>125.9032</c:v>
                </c:pt>
                <c:pt idx="30869">
                  <c:v>125.90799999999999</c:v>
                </c:pt>
                <c:pt idx="30870">
                  <c:v>125.91279999999999</c:v>
                </c:pt>
                <c:pt idx="30871">
                  <c:v>125.91759999999999</c:v>
                </c:pt>
                <c:pt idx="30872">
                  <c:v>125.9224</c:v>
                </c:pt>
                <c:pt idx="30873">
                  <c:v>125.92709999999998</c:v>
                </c:pt>
                <c:pt idx="30874">
                  <c:v>125.93190000000001</c:v>
                </c:pt>
                <c:pt idx="30875">
                  <c:v>125.93670000000002</c:v>
                </c:pt>
                <c:pt idx="30876">
                  <c:v>125.9415</c:v>
                </c:pt>
                <c:pt idx="30877">
                  <c:v>125.94630000000001</c:v>
                </c:pt>
                <c:pt idx="30878">
                  <c:v>125.95100000000001</c:v>
                </c:pt>
                <c:pt idx="30879">
                  <c:v>125.95580000000001</c:v>
                </c:pt>
                <c:pt idx="30880">
                  <c:v>125.9606</c:v>
                </c:pt>
                <c:pt idx="30881">
                  <c:v>125.9654</c:v>
                </c:pt>
                <c:pt idx="30882">
                  <c:v>125.97020000000001</c:v>
                </c:pt>
                <c:pt idx="30883">
                  <c:v>125.97490000000001</c:v>
                </c:pt>
                <c:pt idx="30884">
                  <c:v>125.97969999999999</c:v>
                </c:pt>
                <c:pt idx="30885">
                  <c:v>125.9845</c:v>
                </c:pt>
                <c:pt idx="30886">
                  <c:v>125.9893</c:v>
                </c:pt>
                <c:pt idx="30887">
                  <c:v>125.9941</c:v>
                </c:pt>
                <c:pt idx="30888">
                  <c:v>125.99879999999999</c:v>
                </c:pt>
                <c:pt idx="30889">
                  <c:v>126.00359999999999</c:v>
                </c:pt>
                <c:pt idx="30890">
                  <c:v>126.00839999999999</c:v>
                </c:pt>
                <c:pt idx="30891">
                  <c:v>126.0132</c:v>
                </c:pt>
                <c:pt idx="30892">
                  <c:v>126.01789999999998</c:v>
                </c:pt>
                <c:pt idx="30893">
                  <c:v>126.02269999999999</c:v>
                </c:pt>
                <c:pt idx="30894">
                  <c:v>126.02749999999999</c:v>
                </c:pt>
                <c:pt idx="30895">
                  <c:v>126.03230000000002</c:v>
                </c:pt>
                <c:pt idx="30896">
                  <c:v>126.03710000000001</c:v>
                </c:pt>
                <c:pt idx="30897">
                  <c:v>126.04180000000001</c:v>
                </c:pt>
                <c:pt idx="30898">
                  <c:v>126.04660000000001</c:v>
                </c:pt>
                <c:pt idx="30899">
                  <c:v>126.0514</c:v>
                </c:pt>
                <c:pt idx="30900">
                  <c:v>126.0562</c:v>
                </c:pt>
                <c:pt idx="30901">
                  <c:v>126.06100000000001</c:v>
                </c:pt>
                <c:pt idx="30902">
                  <c:v>126.06570000000001</c:v>
                </c:pt>
                <c:pt idx="30903">
                  <c:v>126.0705</c:v>
                </c:pt>
                <c:pt idx="30904">
                  <c:v>126.0753</c:v>
                </c:pt>
                <c:pt idx="30905">
                  <c:v>126.0801</c:v>
                </c:pt>
                <c:pt idx="30906">
                  <c:v>126.0849</c:v>
                </c:pt>
                <c:pt idx="30907">
                  <c:v>126.08959999999999</c:v>
                </c:pt>
                <c:pt idx="30908">
                  <c:v>126.09439999999999</c:v>
                </c:pt>
                <c:pt idx="30909">
                  <c:v>126.0992</c:v>
                </c:pt>
                <c:pt idx="30910">
                  <c:v>126.104</c:v>
                </c:pt>
                <c:pt idx="30911">
                  <c:v>126.10879999999999</c:v>
                </c:pt>
                <c:pt idx="30912">
                  <c:v>126.11349999999999</c:v>
                </c:pt>
                <c:pt idx="30913">
                  <c:v>126.11829999999999</c:v>
                </c:pt>
                <c:pt idx="30914">
                  <c:v>126.12309999999999</c:v>
                </c:pt>
                <c:pt idx="30915">
                  <c:v>126.12789999999998</c:v>
                </c:pt>
                <c:pt idx="30916">
                  <c:v>126.13269999999999</c:v>
                </c:pt>
                <c:pt idx="30917">
                  <c:v>126.13750000000002</c:v>
                </c:pt>
                <c:pt idx="30918">
                  <c:v>126.14220000000002</c:v>
                </c:pt>
                <c:pt idx="30919">
                  <c:v>126.14700000000001</c:v>
                </c:pt>
                <c:pt idx="30920">
                  <c:v>126.15180000000001</c:v>
                </c:pt>
                <c:pt idx="30921">
                  <c:v>126.15660000000001</c:v>
                </c:pt>
                <c:pt idx="30922">
                  <c:v>126.1614</c:v>
                </c:pt>
                <c:pt idx="30923">
                  <c:v>126.1661</c:v>
                </c:pt>
                <c:pt idx="30924">
                  <c:v>126.1709</c:v>
                </c:pt>
                <c:pt idx="30925">
                  <c:v>126.17570000000001</c:v>
                </c:pt>
                <c:pt idx="30926">
                  <c:v>126.18049999999999</c:v>
                </c:pt>
                <c:pt idx="30927">
                  <c:v>126.1853</c:v>
                </c:pt>
                <c:pt idx="30928">
                  <c:v>126.19</c:v>
                </c:pt>
                <c:pt idx="30929">
                  <c:v>126.1948</c:v>
                </c:pt>
                <c:pt idx="30930">
                  <c:v>126.19959999999999</c:v>
                </c:pt>
                <c:pt idx="30931">
                  <c:v>126.20439999999999</c:v>
                </c:pt>
                <c:pt idx="30932">
                  <c:v>126.2092</c:v>
                </c:pt>
                <c:pt idx="30933">
                  <c:v>126.2139</c:v>
                </c:pt>
                <c:pt idx="30934">
                  <c:v>126.21869999999998</c:v>
                </c:pt>
                <c:pt idx="30935">
                  <c:v>126.22349999999999</c:v>
                </c:pt>
                <c:pt idx="30936">
                  <c:v>126.22829999999999</c:v>
                </c:pt>
                <c:pt idx="30937">
                  <c:v>126.23309999999999</c:v>
                </c:pt>
                <c:pt idx="30938">
                  <c:v>126.23780000000001</c:v>
                </c:pt>
                <c:pt idx="30939">
                  <c:v>126.24260000000001</c:v>
                </c:pt>
                <c:pt idx="30940">
                  <c:v>126.24740000000001</c:v>
                </c:pt>
                <c:pt idx="30941">
                  <c:v>126.2522</c:v>
                </c:pt>
                <c:pt idx="30942">
                  <c:v>126.25700000000001</c:v>
                </c:pt>
                <c:pt idx="30943">
                  <c:v>126.2617</c:v>
                </c:pt>
                <c:pt idx="30944">
                  <c:v>126.26650000000001</c:v>
                </c:pt>
                <c:pt idx="30945">
                  <c:v>126.2713</c:v>
                </c:pt>
                <c:pt idx="30946">
                  <c:v>126.2761</c:v>
                </c:pt>
                <c:pt idx="30947">
                  <c:v>126.2809</c:v>
                </c:pt>
                <c:pt idx="30948">
                  <c:v>126.2856</c:v>
                </c:pt>
                <c:pt idx="30949">
                  <c:v>126.29039999999999</c:v>
                </c:pt>
                <c:pt idx="30950">
                  <c:v>126.29519999999999</c:v>
                </c:pt>
                <c:pt idx="30951">
                  <c:v>126.3</c:v>
                </c:pt>
                <c:pt idx="30952">
                  <c:v>126.3047</c:v>
                </c:pt>
                <c:pt idx="30953">
                  <c:v>126.30949999999999</c:v>
                </c:pt>
                <c:pt idx="30954">
                  <c:v>126.31429999999999</c:v>
                </c:pt>
                <c:pt idx="30955">
                  <c:v>126.31909999999999</c:v>
                </c:pt>
                <c:pt idx="30956">
                  <c:v>126.32389999999999</c:v>
                </c:pt>
                <c:pt idx="30957">
                  <c:v>126.32860000000001</c:v>
                </c:pt>
                <c:pt idx="30958">
                  <c:v>126.33340000000001</c:v>
                </c:pt>
                <c:pt idx="30959">
                  <c:v>126.33820000000001</c:v>
                </c:pt>
                <c:pt idx="30960">
                  <c:v>126.34300000000002</c:v>
                </c:pt>
                <c:pt idx="30961">
                  <c:v>126.34780000000001</c:v>
                </c:pt>
                <c:pt idx="30962">
                  <c:v>126.35250000000001</c:v>
                </c:pt>
                <c:pt idx="30963">
                  <c:v>126.35730000000001</c:v>
                </c:pt>
                <c:pt idx="30964">
                  <c:v>126.3621</c:v>
                </c:pt>
                <c:pt idx="30965">
                  <c:v>126.3669</c:v>
                </c:pt>
                <c:pt idx="30966">
                  <c:v>126.3717</c:v>
                </c:pt>
                <c:pt idx="30967">
                  <c:v>126.37650000000001</c:v>
                </c:pt>
                <c:pt idx="30968">
                  <c:v>126.38119999999999</c:v>
                </c:pt>
                <c:pt idx="30969">
                  <c:v>126.386</c:v>
                </c:pt>
                <c:pt idx="30970">
                  <c:v>126.3908</c:v>
                </c:pt>
                <c:pt idx="30971">
                  <c:v>126.3956</c:v>
                </c:pt>
                <c:pt idx="30972">
                  <c:v>126.40039999999999</c:v>
                </c:pt>
                <c:pt idx="30973">
                  <c:v>126.40509999999999</c:v>
                </c:pt>
                <c:pt idx="30974">
                  <c:v>126.40989999999999</c:v>
                </c:pt>
                <c:pt idx="30975">
                  <c:v>126.4147</c:v>
                </c:pt>
                <c:pt idx="30976">
                  <c:v>126.41949999999999</c:v>
                </c:pt>
                <c:pt idx="30977">
                  <c:v>126.42429999999999</c:v>
                </c:pt>
                <c:pt idx="30978">
                  <c:v>126.42900000000002</c:v>
                </c:pt>
                <c:pt idx="30979">
                  <c:v>126.43380000000002</c:v>
                </c:pt>
                <c:pt idx="30980">
                  <c:v>126.43860000000001</c:v>
                </c:pt>
                <c:pt idx="30981">
                  <c:v>126.44340000000001</c:v>
                </c:pt>
                <c:pt idx="30982">
                  <c:v>126.44820000000001</c:v>
                </c:pt>
                <c:pt idx="30983">
                  <c:v>126.45290000000001</c:v>
                </c:pt>
                <c:pt idx="30984">
                  <c:v>126.4577</c:v>
                </c:pt>
                <c:pt idx="30985">
                  <c:v>126.46250000000001</c:v>
                </c:pt>
                <c:pt idx="30986">
                  <c:v>126.46730000000001</c:v>
                </c:pt>
                <c:pt idx="30987">
                  <c:v>126.4721</c:v>
                </c:pt>
                <c:pt idx="30988">
                  <c:v>126.4768</c:v>
                </c:pt>
                <c:pt idx="30989">
                  <c:v>126.4816</c:v>
                </c:pt>
                <c:pt idx="30990">
                  <c:v>126.4864</c:v>
                </c:pt>
                <c:pt idx="30991">
                  <c:v>126.49119999999999</c:v>
                </c:pt>
                <c:pt idx="30992">
                  <c:v>126.496</c:v>
                </c:pt>
                <c:pt idx="30993">
                  <c:v>126.50069999999999</c:v>
                </c:pt>
                <c:pt idx="30994">
                  <c:v>126.5055</c:v>
                </c:pt>
                <c:pt idx="30995">
                  <c:v>126.51029999999999</c:v>
                </c:pt>
                <c:pt idx="30996">
                  <c:v>126.51509999999999</c:v>
                </c:pt>
                <c:pt idx="30997">
                  <c:v>126.51979999999999</c:v>
                </c:pt>
                <c:pt idx="30998">
                  <c:v>126.52459999999999</c:v>
                </c:pt>
                <c:pt idx="30999">
                  <c:v>126.52939999999998</c:v>
                </c:pt>
                <c:pt idx="31000">
                  <c:v>126.53420000000001</c:v>
                </c:pt>
                <c:pt idx="31001">
                  <c:v>126.53900000000002</c:v>
                </c:pt>
                <c:pt idx="31002">
                  <c:v>126.54370000000002</c:v>
                </c:pt>
                <c:pt idx="31003">
                  <c:v>126.5485</c:v>
                </c:pt>
                <c:pt idx="31004">
                  <c:v>126.55330000000001</c:v>
                </c:pt>
                <c:pt idx="31005">
                  <c:v>126.55810000000001</c:v>
                </c:pt>
                <c:pt idx="31006">
                  <c:v>126.5629</c:v>
                </c:pt>
                <c:pt idx="31007">
                  <c:v>126.5676</c:v>
                </c:pt>
                <c:pt idx="31008">
                  <c:v>126.5724</c:v>
                </c:pt>
                <c:pt idx="31009">
                  <c:v>126.5772</c:v>
                </c:pt>
                <c:pt idx="31010">
                  <c:v>126.58199999999999</c:v>
                </c:pt>
                <c:pt idx="31011">
                  <c:v>126.5868</c:v>
                </c:pt>
                <c:pt idx="31012">
                  <c:v>126.5915</c:v>
                </c:pt>
                <c:pt idx="31013">
                  <c:v>126.5963</c:v>
                </c:pt>
                <c:pt idx="31014">
                  <c:v>126.60109999999999</c:v>
                </c:pt>
                <c:pt idx="31015">
                  <c:v>126.60589999999999</c:v>
                </c:pt>
                <c:pt idx="31016">
                  <c:v>126.61069999999999</c:v>
                </c:pt>
                <c:pt idx="31017">
                  <c:v>126.61539999999999</c:v>
                </c:pt>
                <c:pt idx="31018">
                  <c:v>126.62019999999998</c:v>
                </c:pt>
                <c:pt idx="31019">
                  <c:v>126.62499999999999</c:v>
                </c:pt>
                <c:pt idx="31020">
                  <c:v>126.62979999999999</c:v>
                </c:pt>
                <c:pt idx="31021">
                  <c:v>126.63460000000002</c:v>
                </c:pt>
                <c:pt idx="31022">
                  <c:v>126.63940000000001</c:v>
                </c:pt>
                <c:pt idx="31023">
                  <c:v>126.64410000000001</c:v>
                </c:pt>
                <c:pt idx="31024">
                  <c:v>126.64890000000001</c:v>
                </c:pt>
                <c:pt idx="31025">
                  <c:v>126.65370000000001</c:v>
                </c:pt>
                <c:pt idx="31026">
                  <c:v>126.6585</c:v>
                </c:pt>
                <c:pt idx="31027">
                  <c:v>126.66330000000001</c:v>
                </c:pt>
                <c:pt idx="31028">
                  <c:v>126.66800000000001</c:v>
                </c:pt>
                <c:pt idx="31029">
                  <c:v>126.6728</c:v>
                </c:pt>
                <c:pt idx="31030">
                  <c:v>126.6776</c:v>
                </c:pt>
                <c:pt idx="31031">
                  <c:v>126.6824</c:v>
                </c:pt>
                <c:pt idx="31032">
                  <c:v>126.6872</c:v>
                </c:pt>
                <c:pt idx="31033">
                  <c:v>126.69189999999999</c:v>
                </c:pt>
                <c:pt idx="31034">
                  <c:v>126.69669999999999</c:v>
                </c:pt>
                <c:pt idx="31035">
                  <c:v>126.7015</c:v>
                </c:pt>
                <c:pt idx="31036">
                  <c:v>126.7063</c:v>
                </c:pt>
                <c:pt idx="31037">
                  <c:v>126.71099999999998</c:v>
                </c:pt>
                <c:pt idx="31038">
                  <c:v>126.71579999999999</c:v>
                </c:pt>
                <c:pt idx="31039">
                  <c:v>126.72059999999999</c:v>
                </c:pt>
                <c:pt idx="31040">
                  <c:v>126.72539999999999</c:v>
                </c:pt>
                <c:pt idx="31041">
                  <c:v>126.73019999999998</c:v>
                </c:pt>
                <c:pt idx="31042">
                  <c:v>126.73490000000001</c:v>
                </c:pt>
                <c:pt idx="31043">
                  <c:v>126.73970000000001</c:v>
                </c:pt>
                <c:pt idx="31044">
                  <c:v>126.74450000000002</c:v>
                </c:pt>
                <c:pt idx="31045">
                  <c:v>126.74930000000001</c:v>
                </c:pt>
                <c:pt idx="31046">
                  <c:v>126.75410000000001</c:v>
                </c:pt>
                <c:pt idx="31047">
                  <c:v>126.75880000000001</c:v>
                </c:pt>
                <c:pt idx="31048">
                  <c:v>126.76360000000001</c:v>
                </c:pt>
                <c:pt idx="31049">
                  <c:v>126.7684</c:v>
                </c:pt>
                <c:pt idx="31050">
                  <c:v>126.7732</c:v>
                </c:pt>
                <c:pt idx="31051">
                  <c:v>126.77800000000001</c:v>
                </c:pt>
                <c:pt idx="31052">
                  <c:v>126.78269999999999</c:v>
                </c:pt>
                <c:pt idx="31053">
                  <c:v>126.78749999999999</c:v>
                </c:pt>
                <c:pt idx="31054">
                  <c:v>126.7923</c:v>
                </c:pt>
                <c:pt idx="31055">
                  <c:v>126.7971</c:v>
                </c:pt>
                <c:pt idx="31056">
                  <c:v>126.80189999999999</c:v>
                </c:pt>
                <c:pt idx="31057">
                  <c:v>126.80659999999999</c:v>
                </c:pt>
                <c:pt idx="31058">
                  <c:v>126.81139999999999</c:v>
                </c:pt>
                <c:pt idx="31059">
                  <c:v>126.81619999999999</c:v>
                </c:pt>
                <c:pt idx="31060">
                  <c:v>126.82099999999998</c:v>
                </c:pt>
                <c:pt idx="31061">
                  <c:v>126.82579999999999</c:v>
                </c:pt>
                <c:pt idx="31062">
                  <c:v>126.83050000000001</c:v>
                </c:pt>
                <c:pt idx="31063">
                  <c:v>126.83530000000002</c:v>
                </c:pt>
                <c:pt idx="31064">
                  <c:v>126.84010000000001</c:v>
                </c:pt>
                <c:pt idx="31065">
                  <c:v>126.84490000000001</c:v>
                </c:pt>
                <c:pt idx="31066">
                  <c:v>126.84970000000001</c:v>
                </c:pt>
                <c:pt idx="31067">
                  <c:v>126.85440000000001</c:v>
                </c:pt>
                <c:pt idx="31068">
                  <c:v>126.8592</c:v>
                </c:pt>
                <c:pt idx="31069">
                  <c:v>126.864</c:v>
                </c:pt>
                <c:pt idx="31070">
                  <c:v>126.86880000000001</c:v>
                </c:pt>
                <c:pt idx="31071">
                  <c:v>126.8736</c:v>
                </c:pt>
                <c:pt idx="31072">
                  <c:v>126.8784</c:v>
                </c:pt>
                <c:pt idx="31073">
                  <c:v>126.8831</c:v>
                </c:pt>
                <c:pt idx="31074">
                  <c:v>126.8879</c:v>
                </c:pt>
                <c:pt idx="31075">
                  <c:v>126.89269999999999</c:v>
                </c:pt>
                <c:pt idx="31076">
                  <c:v>126.89749999999999</c:v>
                </c:pt>
                <c:pt idx="31077">
                  <c:v>126.90219999999999</c:v>
                </c:pt>
                <c:pt idx="31078">
                  <c:v>126.907</c:v>
                </c:pt>
                <c:pt idx="31079">
                  <c:v>126.91179999999999</c:v>
                </c:pt>
                <c:pt idx="31080">
                  <c:v>126.91659999999999</c:v>
                </c:pt>
                <c:pt idx="31081">
                  <c:v>126.92139999999999</c:v>
                </c:pt>
                <c:pt idx="31082">
                  <c:v>126.92609999999999</c:v>
                </c:pt>
                <c:pt idx="31083">
                  <c:v>126.93090000000001</c:v>
                </c:pt>
                <c:pt idx="31084">
                  <c:v>126.93570000000001</c:v>
                </c:pt>
                <c:pt idx="31085">
                  <c:v>126.94050000000001</c:v>
                </c:pt>
                <c:pt idx="31086">
                  <c:v>126.94530000000002</c:v>
                </c:pt>
                <c:pt idx="31087">
                  <c:v>126.95</c:v>
                </c:pt>
                <c:pt idx="31088">
                  <c:v>126.95480000000001</c:v>
                </c:pt>
                <c:pt idx="31089">
                  <c:v>126.95960000000001</c:v>
                </c:pt>
                <c:pt idx="31090">
                  <c:v>126.96440000000001</c:v>
                </c:pt>
                <c:pt idx="31091">
                  <c:v>126.9692</c:v>
                </c:pt>
                <c:pt idx="31092">
                  <c:v>126.9739</c:v>
                </c:pt>
                <c:pt idx="31093">
                  <c:v>126.9787</c:v>
                </c:pt>
                <c:pt idx="31094">
                  <c:v>126.98349999999999</c:v>
                </c:pt>
                <c:pt idx="31095">
                  <c:v>126.9883</c:v>
                </c:pt>
                <c:pt idx="31096">
                  <c:v>126.9931</c:v>
                </c:pt>
                <c:pt idx="31097">
                  <c:v>126.9978</c:v>
                </c:pt>
                <c:pt idx="31098">
                  <c:v>127.00259999999999</c:v>
                </c:pt>
                <c:pt idx="31099">
                  <c:v>127.00739999999999</c:v>
                </c:pt>
                <c:pt idx="31100">
                  <c:v>127.01219999999999</c:v>
                </c:pt>
                <c:pt idx="31101">
                  <c:v>127.017</c:v>
                </c:pt>
                <c:pt idx="31102">
                  <c:v>127.02169999999998</c:v>
                </c:pt>
                <c:pt idx="31103">
                  <c:v>127.02649999999998</c:v>
                </c:pt>
                <c:pt idx="31104">
                  <c:v>127.03130000000002</c:v>
                </c:pt>
                <c:pt idx="31105">
                  <c:v>127.03610000000002</c:v>
                </c:pt>
                <c:pt idx="31106">
                  <c:v>127.04090000000001</c:v>
                </c:pt>
                <c:pt idx="31107">
                  <c:v>127.04560000000001</c:v>
                </c:pt>
                <c:pt idx="31108">
                  <c:v>127.05040000000001</c:v>
                </c:pt>
                <c:pt idx="31109">
                  <c:v>127.05520000000001</c:v>
                </c:pt>
                <c:pt idx="31110">
                  <c:v>127.06</c:v>
                </c:pt>
                <c:pt idx="31111">
                  <c:v>127.06480000000001</c:v>
                </c:pt>
                <c:pt idx="31112">
                  <c:v>127.06950000000001</c:v>
                </c:pt>
                <c:pt idx="31113">
                  <c:v>127.07430000000001</c:v>
                </c:pt>
                <c:pt idx="31114">
                  <c:v>127.0791</c:v>
                </c:pt>
                <c:pt idx="31115">
                  <c:v>127.0839</c:v>
                </c:pt>
                <c:pt idx="31116">
                  <c:v>127.0887</c:v>
                </c:pt>
                <c:pt idx="31117">
                  <c:v>127.09339999999999</c:v>
                </c:pt>
                <c:pt idx="31118">
                  <c:v>127.09819999999999</c:v>
                </c:pt>
                <c:pt idx="31119">
                  <c:v>127.10299999999999</c:v>
                </c:pt>
                <c:pt idx="31120">
                  <c:v>127.1078</c:v>
                </c:pt>
                <c:pt idx="31121">
                  <c:v>127.11259999999999</c:v>
                </c:pt>
                <c:pt idx="31122">
                  <c:v>127.11729999999999</c:v>
                </c:pt>
                <c:pt idx="31123">
                  <c:v>127.12209999999999</c:v>
                </c:pt>
                <c:pt idx="31124">
                  <c:v>127.12689999999999</c:v>
                </c:pt>
                <c:pt idx="31125">
                  <c:v>127.13169999999998</c:v>
                </c:pt>
                <c:pt idx="31126">
                  <c:v>127.13650000000001</c:v>
                </c:pt>
                <c:pt idx="31127">
                  <c:v>127.14120000000001</c:v>
                </c:pt>
                <c:pt idx="31128">
                  <c:v>127.14600000000002</c:v>
                </c:pt>
                <c:pt idx="31129">
                  <c:v>127.1508</c:v>
                </c:pt>
                <c:pt idx="31130">
                  <c:v>127.15560000000001</c:v>
                </c:pt>
                <c:pt idx="31131">
                  <c:v>127.16040000000001</c:v>
                </c:pt>
                <c:pt idx="31132">
                  <c:v>127.16510000000001</c:v>
                </c:pt>
                <c:pt idx="31133">
                  <c:v>127.1699</c:v>
                </c:pt>
                <c:pt idx="31134">
                  <c:v>127.1747</c:v>
                </c:pt>
                <c:pt idx="31135">
                  <c:v>127.1795</c:v>
                </c:pt>
                <c:pt idx="31136">
                  <c:v>127.18429999999999</c:v>
                </c:pt>
                <c:pt idx="31137">
                  <c:v>127.18899999999999</c:v>
                </c:pt>
                <c:pt idx="31138">
                  <c:v>127.1938</c:v>
                </c:pt>
                <c:pt idx="31139">
                  <c:v>127.1986</c:v>
                </c:pt>
                <c:pt idx="31140">
                  <c:v>127.20339999999999</c:v>
                </c:pt>
                <c:pt idx="31141">
                  <c:v>127.20819999999999</c:v>
                </c:pt>
                <c:pt idx="31142">
                  <c:v>127.21289999999999</c:v>
                </c:pt>
                <c:pt idx="31143">
                  <c:v>127.21769999999999</c:v>
                </c:pt>
                <c:pt idx="31144">
                  <c:v>127.22249999999998</c:v>
                </c:pt>
                <c:pt idx="31145">
                  <c:v>127.22729999999999</c:v>
                </c:pt>
                <c:pt idx="31146">
                  <c:v>127.23200000000001</c:v>
                </c:pt>
                <c:pt idx="31147">
                  <c:v>127.23680000000002</c:v>
                </c:pt>
                <c:pt idx="31148">
                  <c:v>127.24160000000001</c:v>
                </c:pt>
                <c:pt idx="31149">
                  <c:v>127.24640000000001</c:v>
                </c:pt>
                <c:pt idx="31150">
                  <c:v>127.25120000000001</c:v>
                </c:pt>
                <c:pt idx="31151">
                  <c:v>127.25590000000001</c:v>
                </c:pt>
                <c:pt idx="31152">
                  <c:v>127.2607</c:v>
                </c:pt>
                <c:pt idx="31153">
                  <c:v>127.2655</c:v>
                </c:pt>
                <c:pt idx="31154">
                  <c:v>127.27030000000001</c:v>
                </c:pt>
                <c:pt idx="31155">
                  <c:v>127.27510000000001</c:v>
                </c:pt>
                <c:pt idx="31156">
                  <c:v>127.27979999999999</c:v>
                </c:pt>
                <c:pt idx="31157">
                  <c:v>127.2846</c:v>
                </c:pt>
                <c:pt idx="31158">
                  <c:v>127.2894</c:v>
                </c:pt>
                <c:pt idx="31159">
                  <c:v>127.29419999999999</c:v>
                </c:pt>
                <c:pt idx="31160">
                  <c:v>127.29899999999999</c:v>
                </c:pt>
                <c:pt idx="31161">
                  <c:v>127.30369999999999</c:v>
                </c:pt>
                <c:pt idx="31162">
                  <c:v>127.3085</c:v>
                </c:pt>
                <c:pt idx="31163">
                  <c:v>127.31329999999998</c:v>
                </c:pt>
                <c:pt idx="31164">
                  <c:v>127.31809999999999</c:v>
                </c:pt>
                <c:pt idx="31165">
                  <c:v>127.32289999999999</c:v>
                </c:pt>
                <c:pt idx="31166">
                  <c:v>127.32769999999999</c:v>
                </c:pt>
                <c:pt idx="31167">
                  <c:v>127.33240000000001</c:v>
                </c:pt>
                <c:pt idx="31168">
                  <c:v>127.33720000000001</c:v>
                </c:pt>
                <c:pt idx="31169">
                  <c:v>127.34200000000001</c:v>
                </c:pt>
                <c:pt idx="31170">
                  <c:v>127.34680000000002</c:v>
                </c:pt>
                <c:pt idx="31171">
                  <c:v>127.3516</c:v>
                </c:pt>
                <c:pt idx="31172">
                  <c:v>127.3563</c:v>
                </c:pt>
                <c:pt idx="31173">
                  <c:v>127.36110000000001</c:v>
                </c:pt>
                <c:pt idx="31174">
                  <c:v>127.36590000000001</c:v>
                </c:pt>
                <c:pt idx="31175">
                  <c:v>127.3707</c:v>
                </c:pt>
                <c:pt idx="31176">
                  <c:v>127.3754</c:v>
                </c:pt>
                <c:pt idx="31177">
                  <c:v>127.3802</c:v>
                </c:pt>
                <c:pt idx="31178">
                  <c:v>127.38500000000001</c:v>
                </c:pt>
                <c:pt idx="31179">
                  <c:v>127.38979999999999</c:v>
                </c:pt>
                <c:pt idx="31180">
                  <c:v>127.3946</c:v>
                </c:pt>
                <c:pt idx="31181">
                  <c:v>127.3993</c:v>
                </c:pt>
                <c:pt idx="31182">
                  <c:v>127.40409999999999</c:v>
                </c:pt>
                <c:pt idx="31183">
                  <c:v>127.40889999999999</c:v>
                </c:pt>
                <c:pt idx="31184">
                  <c:v>127.41369999999999</c:v>
                </c:pt>
                <c:pt idx="31185">
                  <c:v>127.41849999999999</c:v>
                </c:pt>
                <c:pt idx="31186">
                  <c:v>127.42319999999998</c:v>
                </c:pt>
                <c:pt idx="31187">
                  <c:v>127.42800000000001</c:v>
                </c:pt>
                <c:pt idx="31188">
                  <c:v>127.43280000000001</c:v>
                </c:pt>
                <c:pt idx="31189">
                  <c:v>127.43760000000002</c:v>
                </c:pt>
                <c:pt idx="31190">
                  <c:v>127.44240000000001</c:v>
                </c:pt>
                <c:pt idx="31191">
                  <c:v>127.44710000000001</c:v>
                </c:pt>
                <c:pt idx="31192">
                  <c:v>127.45190000000001</c:v>
                </c:pt>
                <c:pt idx="31193">
                  <c:v>127.45670000000001</c:v>
                </c:pt>
                <c:pt idx="31194">
                  <c:v>127.4615</c:v>
                </c:pt>
                <c:pt idx="31195">
                  <c:v>127.4663</c:v>
                </c:pt>
                <c:pt idx="31196">
                  <c:v>127.471</c:v>
                </c:pt>
                <c:pt idx="31197">
                  <c:v>127.47580000000001</c:v>
                </c:pt>
                <c:pt idx="31198">
                  <c:v>127.4806</c:v>
                </c:pt>
                <c:pt idx="31199">
                  <c:v>127.4854</c:v>
                </c:pt>
                <c:pt idx="31200">
                  <c:v>127.4902</c:v>
                </c:pt>
                <c:pt idx="31201">
                  <c:v>127.4949</c:v>
                </c:pt>
                <c:pt idx="31202">
                  <c:v>127.49969999999999</c:v>
                </c:pt>
                <c:pt idx="31203">
                  <c:v>127.50449999999999</c:v>
                </c:pt>
                <c:pt idx="31204">
                  <c:v>127.5093</c:v>
                </c:pt>
                <c:pt idx="31205">
                  <c:v>127.51399999999998</c:v>
                </c:pt>
                <c:pt idx="31206">
                  <c:v>127.51879999999998</c:v>
                </c:pt>
                <c:pt idx="31207">
                  <c:v>127.52359999999999</c:v>
                </c:pt>
                <c:pt idx="31208">
                  <c:v>127.52839999999999</c:v>
                </c:pt>
                <c:pt idx="31209">
                  <c:v>127.53320000000001</c:v>
                </c:pt>
                <c:pt idx="31210">
                  <c:v>127.53800000000001</c:v>
                </c:pt>
                <c:pt idx="31211">
                  <c:v>127.54270000000001</c:v>
                </c:pt>
                <c:pt idx="31212">
                  <c:v>127.54750000000001</c:v>
                </c:pt>
                <c:pt idx="31213">
                  <c:v>127.5523</c:v>
                </c:pt>
                <c:pt idx="31214">
                  <c:v>127.55710000000001</c:v>
                </c:pt>
                <c:pt idx="31215">
                  <c:v>127.56190000000001</c:v>
                </c:pt>
                <c:pt idx="31216">
                  <c:v>127.56660000000001</c:v>
                </c:pt>
                <c:pt idx="31217">
                  <c:v>127.5714</c:v>
                </c:pt>
                <c:pt idx="31218">
                  <c:v>127.5762</c:v>
                </c:pt>
                <c:pt idx="31219">
                  <c:v>127.581</c:v>
                </c:pt>
                <c:pt idx="31220">
                  <c:v>127.58580000000001</c:v>
                </c:pt>
                <c:pt idx="31221">
                  <c:v>127.59049999999999</c:v>
                </c:pt>
                <c:pt idx="31222">
                  <c:v>127.59529999999999</c:v>
                </c:pt>
                <c:pt idx="31223">
                  <c:v>127.6001</c:v>
                </c:pt>
                <c:pt idx="31224">
                  <c:v>127.60489999999999</c:v>
                </c:pt>
                <c:pt idx="31225">
                  <c:v>127.60969999999999</c:v>
                </c:pt>
                <c:pt idx="31226">
                  <c:v>127.61439999999999</c:v>
                </c:pt>
                <c:pt idx="31227">
                  <c:v>127.61919999999999</c:v>
                </c:pt>
                <c:pt idx="31228">
                  <c:v>127.62399999999998</c:v>
                </c:pt>
                <c:pt idx="31229">
                  <c:v>127.62879999999998</c:v>
                </c:pt>
                <c:pt idx="31230">
                  <c:v>127.63360000000002</c:v>
                </c:pt>
                <c:pt idx="31231">
                  <c:v>127.63830000000002</c:v>
                </c:pt>
                <c:pt idx="31232">
                  <c:v>127.6431</c:v>
                </c:pt>
                <c:pt idx="31233">
                  <c:v>127.64790000000001</c:v>
                </c:pt>
                <c:pt idx="31234">
                  <c:v>127.65270000000001</c:v>
                </c:pt>
                <c:pt idx="31235">
                  <c:v>127.65740000000001</c:v>
                </c:pt>
                <c:pt idx="31236">
                  <c:v>127.6622</c:v>
                </c:pt>
                <c:pt idx="31237">
                  <c:v>127.667</c:v>
                </c:pt>
                <c:pt idx="31238">
                  <c:v>127.6718</c:v>
                </c:pt>
                <c:pt idx="31239">
                  <c:v>127.67660000000001</c:v>
                </c:pt>
                <c:pt idx="31240">
                  <c:v>127.68129999999999</c:v>
                </c:pt>
                <c:pt idx="31241">
                  <c:v>127.6861</c:v>
                </c:pt>
                <c:pt idx="31242">
                  <c:v>127.6909</c:v>
                </c:pt>
                <c:pt idx="31243">
                  <c:v>127.6957</c:v>
                </c:pt>
                <c:pt idx="31244">
                  <c:v>127.70049999999999</c:v>
                </c:pt>
                <c:pt idx="31245">
                  <c:v>127.70519999999999</c:v>
                </c:pt>
                <c:pt idx="31246">
                  <c:v>127.71</c:v>
                </c:pt>
                <c:pt idx="31247">
                  <c:v>127.71479999999998</c:v>
                </c:pt>
                <c:pt idx="31248">
                  <c:v>127.71959999999999</c:v>
                </c:pt>
                <c:pt idx="31249">
                  <c:v>127.72439999999999</c:v>
                </c:pt>
                <c:pt idx="31250">
                  <c:v>127.72910000000002</c:v>
                </c:pt>
                <c:pt idx="31251">
                  <c:v>127.73390000000001</c:v>
                </c:pt>
                <c:pt idx="31252">
                  <c:v>127.73870000000001</c:v>
                </c:pt>
                <c:pt idx="31253">
                  <c:v>127.74350000000001</c:v>
                </c:pt>
                <c:pt idx="31254">
                  <c:v>127.74830000000001</c:v>
                </c:pt>
                <c:pt idx="31255">
                  <c:v>127.753</c:v>
                </c:pt>
                <c:pt idx="31256">
                  <c:v>127.7578</c:v>
                </c:pt>
                <c:pt idx="31257">
                  <c:v>127.76260000000001</c:v>
                </c:pt>
                <c:pt idx="31258">
                  <c:v>127.76740000000001</c:v>
                </c:pt>
                <c:pt idx="31259">
                  <c:v>127.7722</c:v>
                </c:pt>
                <c:pt idx="31260">
                  <c:v>127.7769</c:v>
                </c:pt>
                <c:pt idx="31261">
                  <c:v>127.7817</c:v>
                </c:pt>
                <c:pt idx="31262">
                  <c:v>127.7865</c:v>
                </c:pt>
                <c:pt idx="31263">
                  <c:v>127.79129999999999</c:v>
                </c:pt>
                <c:pt idx="31264">
                  <c:v>127.7961</c:v>
                </c:pt>
                <c:pt idx="31265">
                  <c:v>127.8008</c:v>
                </c:pt>
                <c:pt idx="31266">
                  <c:v>127.8056</c:v>
                </c:pt>
                <c:pt idx="31267">
                  <c:v>127.81039999999999</c:v>
                </c:pt>
                <c:pt idx="31268">
                  <c:v>127.81519999999999</c:v>
                </c:pt>
                <c:pt idx="31269">
                  <c:v>127.82</c:v>
                </c:pt>
                <c:pt idx="31270">
                  <c:v>127.82470000000001</c:v>
                </c:pt>
                <c:pt idx="31271">
                  <c:v>127.82950000000001</c:v>
                </c:pt>
                <c:pt idx="31272">
                  <c:v>127.83430000000001</c:v>
                </c:pt>
                <c:pt idx="31273">
                  <c:v>127.83910000000002</c:v>
                </c:pt>
                <c:pt idx="31274">
                  <c:v>127.8439</c:v>
                </c:pt>
                <c:pt idx="31275">
                  <c:v>127.8486</c:v>
                </c:pt>
                <c:pt idx="31276">
                  <c:v>127.85340000000001</c:v>
                </c:pt>
                <c:pt idx="31277">
                  <c:v>127.85820000000001</c:v>
                </c:pt>
                <c:pt idx="31278">
                  <c:v>127.863</c:v>
                </c:pt>
                <c:pt idx="31279">
                  <c:v>127.8678</c:v>
                </c:pt>
                <c:pt idx="31280">
                  <c:v>127.8725</c:v>
                </c:pt>
                <c:pt idx="31281">
                  <c:v>127.87730000000001</c:v>
                </c:pt>
                <c:pt idx="31282">
                  <c:v>127.88209999999999</c:v>
                </c:pt>
                <c:pt idx="31283">
                  <c:v>127.8869</c:v>
                </c:pt>
                <c:pt idx="31284">
                  <c:v>127.8916</c:v>
                </c:pt>
                <c:pt idx="31285">
                  <c:v>127.8964</c:v>
                </c:pt>
                <c:pt idx="31286">
                  <c:v>127.90119999999999</c:v>
                </c:pt>
                <c:pt idx="31287">
                  <c:v>127.90599999999999</c:v>
                </c:pt>
                <c:pt idx="31288">
                  <c:v>127.91079999999999</c:v>
                </c:pt>
                <c:pt idx="31289">
                  <c:v>127.91549999999999</c:v>
                </c:pt>
                <c:pt idx="31290">
                  <c:v>127.92029999999998</c:v>
                </c:pt>
                <c:pt idx="31291">
                  <c:v>127.92510000000001</c:v>
                </c:pt>
                <c:pt idx="31292">
                  <c:v>127.92990000000002</c:v>
                </c:pt>
                <c:pt idx="31293">
                  <c:v>127.93470000000001</c:v>
                </c:pt>
                <c:pt idx="31294">
                  <c:v>127.93940000000001</c:v>
                </c:pt>
                <c:pt idx="31295">
                  <c:v>127.94420000000001</c:v>
                </c:pt>
                <c:pt idx="31296">
                  <c:v>127.94900000000001</c:v>
                </c:pt>
                <c:pt idx="31297">
                  <c:v>127.9538</c:v>
                </c:pt>
                <c:pt idx="31298">
                  <c:v>127.9586</c:v>
                </c:pt>
                <c:pt idx="31299">
                  <c:v>127.9633</c:v>
                </c:pt>
                <c:pt idx="31300">
                  <c:v>127.96810000000001</c:v>
                </c:pt>
                <c:pt idx="31301">
                  <c:v>127.9729</c:v>
                </c:pt>
                <c:pt idx="31302">
                  <c:v>127.9777</c:v>
                </c:pt>
                <c:pt idx="31303">
                  <c:v>127.9825</c:v>
                </c:pt>
                <c:pt idx="31304">
                  <c:v>127.9873</c:v>
                </c:pt>
                <c:pt idx="31305">
                  <c:v>127.99199999999999</c:v>
                </c:pt>
                <c:pt idx="31306">
                  <c:v>127.99679999999999</c:v>
                </c:pt>
                <c:pt idx="31307">
                  <c:v>128.0016</c:v>
                </c:pt>
                <c:pt idx="31308">
                  <c:v>128.00639999999999</c:v>
                </c:pt>
                <c:pt idx="31309">
                  <c:v>128.0111</c:v>
                </c:pt>
                <c:pt idx="31310">
                  <c:v>128.01589999999999</c:v>
                </c:pt>
                <c:pt idx="31311">
                  <c:v>128.02069999999998</c:v>
                </c:pt>
                <c:pt idx="31312">
                  <c:v>128.02549999999999</c:v>
                </c:pt>
                <c:pt idx="31313">
                  <c:v>128.03030000000001</c:v>
                </c:pt>
                <c:pt idx="31314">
                  <c:v>128.035</c:v>
                </c:pt>
                <c:pt idx="31315">
                  <c:v>128.03980000000001</c:v>
                </c:pt>
                <c:pt idx="31316">
                  <c:v>128.0446</c:v>
                </c:pt>
                <c:pt idx="31317">
                  <c:v>128.04940000000002</c:v>
                </c:pt>
                <c:pt idx="31318">
                  <c:v>128.05420000000001</c:v>
                </c:pt>
                <c:pt idx="31319">
                  <c:v>128.05889999999999</c:v>
                </c:pt>
                <c:pt idx="31320">
                  <c:v>128.06370000000001</c:v>
                </c:pt>
                <c:pt idx="31321">
                  <c:v>128.0685</c:v>
                </c:pt>
                <c:pt idx="31322">
                  <c:v>128.07329999999999</c:v>
                </c:pt>
                <c:pt idx="31323">
                  <c:v>128.07810000000001</c:v>
                </c:pt>
                <c:pt idx="31324">
                  <c:v>128.08279999999999</c:v>
                </c:pt>
                <c:pt idx="31325">
                  <c:v>128.08760000000001</c:v>
                </c:pt>
                <c:pt idx="31326">
                  <c:v>128.0924</c:v>
                </c:pt>
                <c:pt idx="31327">
                  <c:v>128.09719999999999</c:v>
                </c:pt>
                <c:pt idx="31328">
                  <c:v>128.102</c:v>
                </c:pt>
                <c:pt idx="31329">
                  <c:v>128.10669999999999</c:v>
                </c:pt>
                <c:pt idx="31330">
                  <c:v>128.11149999999998</c:v>
                </c:pt>
                <c:pt idx="31331">
                  <c:v>128.1163</c:v>
                </c:pt>
                <c:pt idx="31332">
                  <c:v>128.12109999999998</c:v>
                </c:pt>
                <c:pt idx="31333">
                  <c:v>128.1258</c:v>
                </c:pt>
                <c:pt idx="31334">
                  <c:v>128.13060000000002</c:v>
                </c:pt>
                <c:pt idx="31335">
                  <c:v>128.1354</c:v>
                </c:pt>
                <c:pt idx="31336">
                  <c:v>128.14020000000002</c:v>
                </c:pt>
                <c:pt idx="31337">
                  <c:v>128.14500000000001</c:v>
                </c:pt>
                <c:pt idx="31338">
                  <c:v>128.1497</c:v>
                </c:pt>
                <c:pt idx="31339">
                  <c:v>128.15450000000001</c:v>
                </c:pt>
                <c:pt idx="31340">
                  <c:v>128.1593</c:v>
                </c:pt>
                <c:pt idx="31341">
                  <c:v>128.16409999999999</c:v>
                </c:pt>
                <c:pt idx="31342">
                  <c:v>128.16890000000001</c:v>
                </c:pt>
                <c:pt idx="31343">
                  <c:v>128.17359999999999</c:v>
                </c:pt>
                <c:pt idx="31344">
                  <c:v>128.17840000000001</c:v>
                </c:pt>
                <c:pt idx="31345">
                  <c:v>128.1832</c:v>
                </c:pt>
                <c:pt idx="31346">
                  <c:v>128.18799999999999</c:v>
                </c:pt>
                <c:pt idx="31347">
                  <c:v>128.19280000000001</c:v>
                </c:pt>
                <c:pt idx="31348">
                  <c:v>128.19759999999999</c:v>
                </c:pt>
                <c:pt idx="31349">
                  <c:v>128.20229999999998</c:v>
                </c:pt>
                <c:pt idx="31350">
                  <c:v>128.2071</c:v>
                </c:pt>
                <c:pt idx="31351">
                  <c:v>128.21189999999999</c:v>
                </c:pt>
                <c:pt idx="31352">
                  <c:v>128.2167</c:v>
                </c:pt>
                <c:pt idx="31353">
                  <c:v>128.22140000000002</c:v>
                </c:pt>
                <c:pt idx="31354">
                  <c:v>128.22620000000001</c:v>
                </c:pt>
                <c:pt idx="31355">
                  <c:v>128.23100000000002</c:v>
                </c:pt>
                <c:pt idx="31356">
                  <c:v>128.23580000000001</c:v>
                </c:pt>
                <c:pt idx="31357">
                  <c:v>128.2406</c:v>
                </c:pt>
                <c:pt idx="31358">
                  <c:v>128.24530000000001</c:v>
                </c:pt>
                <c:pt idx="31359">
                  <c:v>128.2501</c:v>
                </c:pt>
                <c:pt idx="31360">
                  <c:v>128.25489999999999</c:v>
                </c:pt>
                <c:pt idx="31361">
                  <c:v>128.25970000000001</c:v>
                </c:pt>
                <c:pt idx="31362">
                  <c:v>128.2645</c:v>
                </c:pt>
                <c:pt idx="31363">
                  <c:v>128.26920000000001</c:v>
                </c:pt>
                <c:pt idx="31364">
                  <c:v>128.274</c:v>
                </c:pt>
                <c:pt idx="31365">
                  <c:v>128.27879999999999</c:v>
                </c:pt>
                <c:pt idx="31366">
                  <c:v>128.28360000000001</c:v>
                </c:pt>
                <c:pt idx="31367">
                  <c:v>128.2884</c:v>
                </c:pt>
                <c:pt idx="31368">
                  <c:v>128.29309999999998</c:v>
                </c:pt>
                <c:pt idx="31369">
                  <c:v>128.2979</c:v>
                </c:pt>
                <c:pt idx="31370">
                  <c:v>128.30269999999999</c:v>
                </c:pt>
                <c:pt idx="31371">
                  <c:v>128.3075</c:v>
                </c:pt>
                <c:pt idx="31372">
                  <c:v>128.31229999999999</c:v>
                </c:pt>
                <c:pt idx="31373">
                  <c:v>128.31699999999998</c:v>
                </c:pt>
                <c:pt idx="31374">
                  <c:v>128.32180000000002</c:v>
                </c:pt>
                <c:pt idx="31375">
                  <c:v>128.32660000000001</c:v>
                </c:pt>
                <c:pt idx="31376">
                  <c:v>128.3314</c:v>
                </c:pt>
                <c:pt idx="31377">
                  <c:v>128.33610000000002</c:v>
                </c:pt>
                <c:pt idx="31378">
                  <c:v>128.3409</c:v>
                </c:pt>
                <c:pt idx="31379">
                  <c:v>128.34569999999999</c:v>
                </c:pt>
                <c:pt idx="31380">
                  <c:v>128.35050000000001</c:v>
                </c:pt>
                <c:pt idx="31381">
                  <c:v>128.3553</c:v>
                </c:pt>
                <c:pt idx="31382">
                  <c:v>128.36000000000001</c:v>
                </c:pt>
                <c:pt idx="31383">
                  <c:v>128.3648</c:v>
                </c:pt>
                <c:pt idx="31384">
                  <c:v>128.36959999999999</c:v>
                </c:pt>
                <c:pt idx="31385">
                  <c:v>128.37440000000001</c:v>
                </c:pt>
                <c:pt idx="31386">
                  <c:v>128.3792</c:v>
                </c:pt>
                <c:pt idx="31387">
                  <c:v>128.38389999999998</c:v>
                </c:pt>
                <c:pt idx="31388">
                  <c:v>128.3887</c:v>
                </c:pt>
                <c:pt idx="31389">
                  <c:v>128.39349999999999</c:v>
                </c:pt>
                <c:pt idx="31390">
                  <c:v>128.39830000000001</c:v>
                </c:pt>
                <c:pt idx="31391">
                  <c:v>128.40309999999999</c:v>
                </c:pt>
                <c:pt idx="31392">
                  <c:v>128.40789999999998</c:v>
                </c:pt>
                <c:pt idx="31393">
                  <c:v>128.4126</c:v>
                </c:pt>
                <c:pt idx="31394">
                  <c:v>128.41739999999999</c:v>
                </c:pt>
                <c:pt idx="31395">
                  <c:v>128.42219999999998</c:v>
                </c:pt>
                <c:pt idx="31396">
                  <c:v>128.42700000000002</c:v>
                </c:pt>
                <c:pt idx="31397">
                  <c:v>128.43170000000001</c:v>
                </c:pt>
                <c:pt idx="31398">
                  <c:v>128.4365</c:v>
                </c:pt>
                <c:pt idx="31399">
                  <c:v>128.44130000000001</c:v>
                </c:pt>
                <c:pt idx="31400">
                  <c:v>128.4461</c:v>
                </c:pt>
                <c:pt idx="31401">
                  <c:v>128.45090000000002</c:v>
                </c:pt>
                <c:pt idx="31402">
                  <c:v>128.4556</c:v>
                </c:pt>
                <c:pt idx="31403">
                  <c:v>128.46039999999999</c:v>
                </c:pt>
                <c:pt idx="31404">
                  <c:v>128.46520000000001</c:v>
                </c:pt>
                <c:pt idx="31405">
                  <c:v>128.47</c:v>
                </c:pt>
                <c:pt idx="31406">
                  <c:v>128.47479999999999</c:v>
                </c:pt>
                <c:pt idx="31407">
                  <c:v>128.4795</c:v>
                </c:pt>
                <c:pt idx="31408">
                  <c:v>128.48429999999999</c:v>
                </c:pt>
                <c:pt idx="31409">
                  <c:v>128.48910000000001</c:v>
                </c:pt>
                <c:pt idx="31410">
                  <c:v>128.4939</c:v>
                </c:pt>
                <c:pt idx="31411">
                  <c:v>128.49869999999999</c:v>
                </c:pt>
                <c:pt idx="31412">
                  <c:v>128.5034</c:v>
                </c:pt>
                <c:pt idx="31413">
                  <c:v>128.50819999999999</c:v>
                </c:pt>
                <c:pt idx="31414">
                  <c:v>128.51299999999998</c:v>
                </c:pt>
                <c:pt idx="31415">
                  <c:v>128.51779999999999</c:v>
                </c:pt>
                <c:pt idx="31416">
                  <c:v>128.52259999999998</c:v>
                </c:pt>
                <c:pt idx="31417">
                  <c:v>128.52730000000003</c:v>
                </c:pt>
                <c:pt idx="31418">
                  <c:v>128.53210000000001</c:v>
                </c:pt>
                <c:pt idx="31419">
                  <c:v>128.5369</c:v>
                </c:pt>
                <c:pt idx="31420">
                  <c:v>128.54170000000002</c:v>
                </c:pt>
                <c:pt idx="31421">
                  <c:v>128.54640000000001</c:v>
                </c:pt>
                <c:pt idx="31422">
                  <c:v>128.55119999999999</c:v>
                </c:pt>
                <c:pt idx="31423">
                  <c:v>128.55600000000001</c:v>
                </c:pt>
                <c:pt idx="31424">
                  <c:v>128.5608</c:v>
                </c:pt>
                <c:pt idx="31425">
                  <c:v>128.56559999999999</c:v>
                </c:pt>
                <c:pt idx="31426">
                  <c:v>128.5703</c:v>
                </c:pt>
                <c:pt idx="31427">
                  <c:v>128.57509999999999</c:v>
                </c:pt>
                <c:pt idx="31428">
                  <c:v>128.57990000000001</c:v>
                </c:pt>
                <c:pt idx="31429">
                  <c:v>128.5847</c:v>
                </c:pt>
                <c:pt idx="31430">
                  <c:v>128.58949999999999</c:v>
                </c:pt>
                <c:pt idx="31431">
                  <c:v>128.5942</c:v>
                </c:pt>
                <c:pt idx="31432">
                  <c:v>128.59899999999999</c:v>
                </c:pt>
                <c:pt idx="31433">
                  <c:v>128.60379999999998</c:v>
                </c:pt>
                <c:pt idx="31434">
                  <c:v>128.6086</c:v>
                </c:pt>
                <c:pt idx="31435">
                  <c:v>128.61339999999998</c:v>
                </c:pt>
                <c:pt idx="31436">
                  <c:v>128.6182</c:v>
                </c:pt>
                <c:pt idx="31437">
                  <c:v>128.62290000000002</c:v>
                </c:pt>
                <c:pt idx="31438">
                  <c:v>128.6277</c:v>
                </c:pt>
                <c:pt idx="31439">
                  <c:v>128.63250000000002</c:v>
                </c:pt>
                <c:pt idx="31440">
                  <c:v>128.63730000000001</c:v>
                </c:pt>
                <c:pt idx="31441">
                  <c:v>128.642</c:v>
                </c:pt>
                <c:pt idx="31442">
                  <c:v>128.64680000000001</c:v>
                </c:pt>
                <c:pt idx="31443">
                  <c:v>128.6516</c:v>
                </c:pt>
                <c:pt idx="31444">
                  <c:v>128.65639999999999</c:v>
                </c:pt>
                <c:pt idx="31445">
                  <c:v>128.66120000000001</c:v>
                </c:pt>
                <c:pt idx="31446">
                  <c:v>128.66589999999999</c:v>
                </c:pt>
                <c:pt idx="31447">
                  <c:v>128.67070000000001</c:v>
                </c:pt>
                <c:pt idx="31448">
                  <c:v>128.6755</c:v>
                </c:pt>
                <c:pt idx="31449">
                  <c:v>128.68029999999999</c:v>
                </c:pt>
                <c:pt idx="31450">
                  <c:v>128.68510000000001</c:v>
                </c:pt>
                <c:pt idx="31451">
                  <c:v>128.68979999999999</c:v>
                </c:pt>
                <c:pt idx="31452">
                  <c:v>128.69459999999998</c:v>
                </c:pt>
                <c:pt idx="31453">
                  <c:v>128.6994</c:v>
                </c:pt>
                <c:pt idx="31454">
                  <c:v>128.70419999999999</c:v>
                </c:pt>
                <c:pt idx="31455">
                  <c:v>128.709</c:v>
                </c:pt>
                <c:pt idx="31456">
                  <c:v>128.71369999999999</c:v>
                </c:pt>
                <c:pt idx="31457">
                  <c:v>128.71850000000001</c:v>
                </c:pt>
                <c:pt idx="31458">
                  <c:v>128.72330000000002</c:v>
                </c:pt>
                <c:pt idx="31459">
                  <c:v>128.72810000000001</c:v>
                </c:pt>
                <c:pt idx="31460">
                  <c:v>128.7328</c:v>
                </c:pt>
                <c:pt idx="31461">
                  <c:v>128.73760000000001</c:v>
                </c:pt>
                <c:pt idx="31462">
                  <c:v>128.7424</c:v>
                </c:pt>
                <c:pt idx="31463">
                  <c:v>128.74719999999999</c:v>
                </c:pt>
                <c:pt idx="31464">
                  <c:v>128.75200000000001</c:v>
                </c:pt>
                <c:pt idx="31465">
                  <c:v>128.7567</c:v>
                </c:pt>
                <c:pt idx="31466">
                  <c:v>128.76150000000001</c:v>
                </c:pt>
                <c:pt idx="31467">
                  <c:v>128.7663</c:v>
                </c:pt>
                <c:pt idx="31468">
                  <c:v>128.77109999999999</c:v>
                </c:pt>
                <c:pt idx="31469">
                  <c:v>128.77590000000001</c:v>
                </c:pt>
                <c:pt idx="31470">
                  <c:v>128.78059999999999</c:v>
                </c:pt>
                <c:pt idx="31471">
                  <c:v>128.78539999999998</c:v>
                </c:pt>
                <c:pt idx="31472">
                  <c:v>128.7902</c:v>
                </c:pt>
                <c:pt idx="31473">
                  <c:v>128.79499999999999</c:v>
                </c:pt>
                <c:pt idx="31474">
                  <c:v>128.7998</c:v>
                </c:pt>
                <c:pt idx="31475">
                  <c:v>128.80449999999999</c:v>
                </c:pt>
                <c:pt idx="31476">
                  <c:v>128.80929999999998</c:v>
                </c:pt>
                <c:pt idx="31477">
                  <c:v>128.8141</c:v>
                </c:pt>
                <c:pt idx="31478">
                  <c:v>128.81889999999999</c:v>
                </c:pt>
                <c:pt idx="31479">
                  <c:v>128.8237</c:v>
                </c:pt>
                <c:pt idx="31480">
                  <c:v>128.82840000000002</c:v>
                </c:pt>
                <c:pt idx="31481">
                  <c:v>128.83320000000001</c:v>
                </c:pt>
                <c:pt idx="31482">
                  <c:v>128.83800000000002</c:v>
                </c:pt>
                <c:pt idx="31483">
                  <c:v>128.84280000000001</c:v>
                </c:pt>
                <c:pt idx="31484">
                  <c:v>128.8476</c:v>
                </c:pt>
                <c:pt idx="31485">
                  <c:v>128.85230000000001</c:v>
                </c:pt>
                <c:pt idx="31486">
                  <c:v>128.8571</c:v>
                </c:pt>
                <c:pt idx="31487">
                  <c:v>128.86189999999999</c:v>
                </c:pt>
                <c:pt idx="31488">
                  <c:v>128.86670000000001</c:v>
                </c:pt>
                <c:pt idx="31489">
                  <c:v>128.8715</c:v>
                </c:pt>
                <c:pt idx="31490">
                  <c:v>128.87619999999998</c:v>
                </c:pt>
                <c:pt idx="31491">
                  <c:v>128.881</c:v>
                </c:pt>
                <c:pt idx="31492">
                  <c:v>128.88579999999999</c:v>
                </c:pt>
                <c:pt idx="31493">
                  <c:v>128.89060000000001</c:v>
                </c:pt>
                <c:pt idx="31494">
                  <c:v>128.8954</c:v>
                </c:pt>
                <c:pt idx="31495">
                  <c:v>128.90009999999998</c:v>
                </c:pt>
                <c:pt idx="31496">
                  <c:v>128.9049</c:v>
                </c:pt>
                <c:pt idx="31497">
                  <c:v>128.90969999999999</c:v>
                </c:pt>
                <c:pt idx="31498">
                  <c:v>128.91449999999998</c:v>
                </c:pt>
                <c:pt idx="31499">
                  <c:v>128.91920000000002</c:v>
                </c:pt>
                <c:pt idx="31500">
                  <c:v>128.92400000000001</c:v>
                </c:pt>
                <c:pt idx="31501">
                  <c:v>128.92880000000002</c:v>
                </c:pt>
                <c:pt idx="31502">
                  <c:v>128.93360000000001</c:v>
                </c:pt>
                <c:pt idx="31503">
                  <c:v>128.9384</c:v>
                </c:pt>
                <c:pt idx="31504">
                  <c:v>128.94310000000002</c:v>
                </c:pt>
                <c:pt idx="31505">
                  <c:v>128.9479</c:v>
                </c:pt>
                <c:pt idx="31506">
                  <c:v>128.95269999999999</c:v>
                </c:pt>
                <c:pt idx="31507">
                  <c:v>128.95750000000001</c:v>
                </c:pt>
                <c:pt idx="31508">
                  <c:v>128.9623</c:v>
                </c:pt>
                <c:pt idx="31509">
                  <c:v>128.96699999999998</c:v>
                </c:pt>
                <c:pt idx="31510">
                  <c:v>128.9718</c:v>
                </c:pt>
                <c:pt idx="31511">
                  <c:v>128.97659999999999</c:v>
                </c:pt>
                <c:pt idx="31512">
                  <c:v>128.98140000000001</c:v>
                </c:pt>
                <c:pt idx="31513">
                  <c:v>128.9862</c:v>
                </c:pt>
                <c:pt idx="31514">
                  <c:v>128.99089999999998</c:v>
                </c:pt>
                <c:pt idx="31515">
                  <c:v>128.9957</c:v>
                </c:pt>
                <c:pt idx="31516">
                  <c:v>129.00049999999999</c:v>
                </c:pt>
                <c:pt idx="31517">
                  <c:v>129.00529999999998</c:v>
                </c:pt>
                <c:pt idx="31518">
                  <c:v>129.01009999999999</c:v>
                </c:pt>
                <c:pt idx="31519">
                  <c:v>129.01480000000001</c:v>
                </c:pt>
                <c:pt idx="31520">
                  <c:v>129.01960000000003</c:v>
                </c:pt>
                <c:pt idx="31521">
                  <c:v>129.02440000000001</c:v>
                </c:pt>
                <c:pt idx="31522">
                  <c:v>129.0292</c:v>
                </c:pt>
                <c:pt idx="31523">
                  <c:v>129.03400000000002</c:v>
                </c:pt>
                <c:pt idx="31524">
                  <c:v>129.03870000000001</c:v>
                </c:pt>
                <c:pt idx="31525">
                  <c:v>129.04349999999999</c:v>
                </c:pt>
                <c:pt idx="31526">
                  <c:v>129.04830000000001</c:v>
                </c:pt>
                <c:pt idx="31527">
                  <c:v>129.0531</c:v>
                </c:pt>
                <c:pt idx="31528">
                  <c:v>129.05789999999999</c:v>
                </c:pt>
                <c:pt idx="31529">
                  <c:v>129.0626</c:v>
                </c:pt>
                <c:pt idx="31530">
                  <c:v>129.06739999999999</c:v>
                </c:pt>
                <c:pt idx="31531">
                  <c:v>129.07220000000001</c:v>
                </c:pt>
                <c:pt idx="31532">
                  <c:v>129.077</c:v>
                </c:pt>
                <c:pt idx="31533">
                  <c:v>129.08169999999998</c:v>
                </c:pt>
                <c:pt idx="31534">
                  <c:v>129.0865</c:v>
                </c:pt>
                <c:pt idx="31535">
                  <c:v>129.09129999999999</c:v>
                </c:pt>
                <c:pt idx="31536">
                  <c:v>129.09609999999998</c:v>
                </c:pt>
                <c:pt idx="31537">
                  <c:v>129.1009</c:v>
                </c:pt>
                <c:pt idx="31538">
                  <c:v>129.10559999999998</c:v>
                </c:pt>
                <c:pt idx="31539">
                  <c:v>129.1104</c:v>
                </c:pt>
                <c:pt idx="31540">
                  <c:v>129.11520000000002</c:v>
                </c:pt>
                <c:pt idx="31541">
                  <c:v>129.12</c:v>
                </c:pt>
                <c:pt idx="31542">
                  <c:v>129.12480000000002</c:v>
                </c:pt>
                <c:pt idx="31543">
                  <c:v>129.12950000000001</c:v>
                </c:pt>
                <c:pt idx="31544">
                  <c:v>129.1343</c:v>
                </c:pt>
                <c:pt idx="31545">
                  <c:v>129.13910000000001</c:v>
                </c:pt>
                <c:pt idx="31546">
                  <c:v>129.1439</c:v>
                </c:pt>
                <c:pt idx="31547">
                  <c:v>129.14870000000002</c:v>
                </c:pt>
                <c:pt idx="31548">
                  <c:v>129.1534</c:v>
                </c:pt>
                <c:pt idx="31549">
                  <c:v>129.15819999999999</c:v>
                </c:pt>
                <c:pt idx="31550">
                  <c:v>129.16300000000001</c:v>
                </c:pt>
                <c:pt idx="31551">
                  <c:v>129.1678</c:v>
                </c:pt>
                <c:pt idx="31552">
                  <c:v>129.17249999999999</c:v>
                </c:pt>
                <c:pt idx="31553">
                  <c:v>129.1773</c:v>
                </c:pt>
                <c:pt idx="31554">
                  <c:v>129.18209999999999</c:v>
                </c:pt>
                <c:pt idx="31555">
                  <c:v>129.18689999999998</c:v>
                </c:pt>
                <c:pt idx="31556">
                  <c:v>129.1917</c:v>
                </c:pt>
                <c:pt idx="31557">
                  <c:v>129.19649999999999</c:v>
                </c:pt>
                <c:pt idx="31558">
                  <c:v>129.2012</c:v>
                </c:pt>
                <c:pt idx="31559">
                  <c:v>129.20599999999999</c:v>
                </c:pt>
                <c:pt idx="31560">
                  <c:v>129.21079999999998</c:v>
                </c:pt>
                <c:pt idx="31561">
                  <c:v>129.21560000000002</c:v>
                </c:pt>
                <c:pt idx="31562">
                  <c:v>129.22040000000001</c:v>
                </c:pt>
                <c:pt idx="31563">
                  <c:v>129.2251</c:v>
                </c:pt>
                <c:pt idx="31564">
                  <c:v>129.22990000000001</c:v>
                </c:pt>
                <c:pt idx="31565">
                  <c:v>129.2347</c:v>
                </c:pt>
                <c:pt idx="31566">
                  <c:v>129.23950000000002</c:v>
                </c:pt>
                <c:pt idx="31567">
                  <c:v>129.24420000000001</c:v>
                </c:pt>
                <c:pt idx="31568">
                  <c:v>129.249</c:v>
                </c:pt>
                <c:pt idx="31569">
                  <c:v>129.25380000000001</c:v>
                </c:pt>
                <c:pt idx="31570">
                  <c:v>129.2586</c:v>
                </c:pt>
                <c:pt idx="31571">
                  <c:v>129.26339999999999</c:v>
                </c:pt>
                <c:pt idx="31572">
                  <c:v>129.2681</c:v>
                </c:pt>
                <c:pt idx="31573">
                  <c:v>129.27289999999999</c:v>
                </c:pt>
                <c:pt idx="31574">
                  <c:v>129.27769999999998</c:v>
                </c:pt>
                <c:pt idx="31575">
                  <c:v>129.2825</c:v>
                </c:pt>
                <c:pt idx="31576">
                  <c:v>129.28729999999999</c:v>
                </c:pt>
                <c:pt idx="31577">
                  <c:v>129.292</c:v>
                </c:pt>
                <c:pt idx="31578">
                  <c:v>129.29679999999999</c:v>
                </c:pt>
                <c:pt idx="31579">
                  <c:v>129.30159999999998</c:v>
                </c:pt>
                <c:pt idx="31580">
                  <c:v>129.3064</c:v>
                </c:pt>
                <c:pt idx="31581">
                  <c:v>129.31119999999999</c:v>
                </c:pt>
                <c:pt idx="31582">
                  <c:v>129.3159</c:v>
                </c:pt>
                <c:pt idx="31583">
                  <c:v>129.32070000000002</c:v>
                </c:pt>
                <c:pt idx="31584">
                  <c:v>129.32550000000001</c:v>
                </c:pt>
                <c:pt idx="31585">
                  <c:v>129.33030000000002</c:v>
                </c:pt>
                <c:pt idx="31586">
                  <c:v>129.33500000000001</c:v>
                </c:pt>
                <c:pt idx="31587">
                  <c:v>129.3398</c:v>
                </c:pt>
                <c:pt idx="31588">
                  <c:v>129.34460000000001</c:v>
                </c:pt>
                <c:pt idx="31589">
                  <c:v>129.3494</c:v>
                </c:pt>
                <c:pt idx="31590">
                  <c:v>129.35419999999999</c:v>
                </c:pt>
                <c:pt idx="31591">
                  <c:v>129.35890000000001</c:v>
                </c:pt>
                <c:pt idx="31592">
                  <c:v>129.36369999999999</c:v>
                </c:pt>
                <c:pt idx="31593">
                  <c:v>129.36849999999998</c:v>
                </c:pt>
                <c:pt idx="31594">
                  <c:v>129.3733</c:v>
                </c:pt>
                <c:pt idx="31595">
                  <c:v>129.37809999999999</c:v>
                </c:pt>
                <c:pt idx="31596">
                  <c:v>129.3828</c:v>
                </c:pt>
                <c:pt idx="31597">
                  <c:v>129.38759999999999</c:v>
                </c:pt>
                <c:pt idx="31598">
                  <c:v>129.39239999999998</c:v>
                </c:pt>
                <c:pt idx="31599">
                  <c:v>129.3972</c:v>
                </c:pt>
                <c:pt idx="31600">
                  <c:v>129.40199999999999</c:v>
                </c:pt>
                <c:pt idx="31601">
                  <c:v>129.4067</c:v>
                </c:pt>
                <c:pt idx="31602">
                  <c:v>129.41150000000002</c:v>
                </c:pt>
                <c:pt idx="31603">
                  <c:v>129.41630000000001</c:v>
                </c:pt>
                <c:pt idx="31604">
                  <c:v>129.42110000000002</c:v>
                </c:pt>
                <c:pt idx="31605">
                  <c:v>129.42590000000001</c:v>
                </c:pt>
                <c:pt idx="31606">
                  <c:v>129.4306</c:v>
                </c:pt>
                <c:pt idx="31607">
                  <c:v>129.43540000000002</c:v>
                </c:pt>
                <c:pt idx="31608">
                  <c:v>129.4402</c:v>
                </c:pt>
                <c:pt idx="31609">
                  <c:v>129.44499999999999</c:v>
                </c:pt>
                <c:pt idx="31610">
                  <c:v>129.44980000000001</c:v>
                </c:pt>
                <c:pt idx="31611">
                  <c:v>129.4545</c:v>
                </c:pt>
                <c:pt idx="31612">
                  <c:v>129.45930000000001</c:v>
                </c:pt>
                <c:pt idx="31613">
                  <c:v>129.4641</c:v>
                </c:pt>
                <c:pt idx="31614">
                  <c:v>129.46889999999999</c:v>
                </c:pt>
                <c:pt idx="31615">
                  <c:v>129.47370000000001</c:v>
                </c:pt>
                <c:pt idx="31616">
                  <c:v>129.47839999999999</c:v>
                </c:pt>
                <c:pt idx="31617">
                  <c:v>129.48319999999998</c:v>
                </c:pt>
                <c:pt idx="31618">
                  <c:v>129.488</c:v>
                </c:pt>
                <c:pt idx="31619">
                  <c:v>129.49279999999999</c:v>
                </c:pt>
                <c:pt idx="31620">
                  <c:v>129.49749999999997</c:v>
                </c:pt>
                <c:pt idx="31621">
                  <c:v>129.50229999999999</c:v>
                </c:pt>
                <c:pt idx="31622">
                  <c:v>129.50709999999998</c:v>
                </c:pt>
                <c:pt idx="31623">
                  <c:v>129.51190000000003</c:v>
                </c:pt>
                <c:pt idx="31624">
                  <c:v>129.51670000000001</c:v>
                </c:pt>
                <c:pt idx="31625">
                  <c:v>129.5214</c:v>
                </c:pt>
                <c:pt idx="31626">
                  <c:v>129.52620000000002</c:v>
                </c:pt>
                <c:pt idx="31627">
                  <c:v>129.53100000000001</c:v>
                </c:pt>
                <c:pt idx="31628">
                  <c:v>129.53579999999999</c:v>
                </c:pt>
                <c:pt idx="31629">
                  <c:v>129.54060000000001</c:v>
                </c:pt>
                <c:pt idx="31630">
                  <c:v>129.5453</c:v>
                </c:pt>
                <c:pt idx="31631">
                  <c:v>129.55010000000001</c:v>
                </c:pt>
                <c:pt idx="31632">
                  <c:v>129.5549</c:v>
                </c:pt>
                <c:pt idx="31633">
                  <c:v>129.55969999999999</c:v>
                </c:pt>
                <c:pt idx="31634">
                  <c:v>129.56450000000001</c:v>
                </c:pt>
                <c:pt idx="31635">
                  <c:v>129.5692</c:v>
                </c:pt>
                <c:pt idx="31636">
                  <c:v>129.57399999999998</c:v>
                </c:pt>
                <c:pt idx="31637">
                  <c:v>129.5788</c:v>
                </c:pt>
                <c:pt idx="31638">
                  <c:v>129.58359999999999</c:v>
                </c:pt>
                <c:pt idx="31639">
                  <c:v>129.58839999999998</c:v>
                </c:pt>
                <c:pt idx="31640">
                  <c:v>129.59309999999999</c:v>
                </c:pt>
                <c:pt idx="31641">
                  <c:v>129.59789999999998</c:v>
                </c:pt>
                <c:pt idx="31642">
                  <c:v>129.6027</c:v>
                </c:pt>
                <c:pt idx="31643">
                  <c:v>129.60749999999999</c:v>
                </c:pt>
                <c:pt idx="31644">
                  <c:v>129.6123</c:v>
                </c:pt>
                <c:pt idx="31645">
                  <c:v>129.61700000000002</c:v>
                </c:pt>
                <c:pt idx="31646">
                  <c:v>129.62180000000001</c:v>
                </c:pt>
                <c:pt idx="31647">
                  <c:v>129.6266</c:v>
                </c:pt>
                <c:pt idx="31648">
                  <c:v>129.63140000000001</c:v>
                </c:pt>
                <c:pt idx="31649">
                  <c:v>129.6361</c:v>
                </c:pt>
                <c:pt idx="31650">
                  <c:v>129.64090000000002</c:v>
                </c:pt>
                <c:pt idx="31651">
                  <c:v>129.64570000000001</c:v>
                </c:pt>
                <c:pt idx="31652">
                  <c:v>129.65049999999999</c:v>
                </c:pt>
                <c:pt idx="31653">
                  <c:v>129.65530000000001</c:v>
                </c:pt>
                <c:pt idx="31654">
                  <c:v>129.66</c:v>
                </c:pt>
                <c:pt idx="31655">
                  <c:v>129.66479999999999</c:v>
                </c:pt>
                <c:pt idx="31656">
                  <c:v>129.6696</c:v>
                </c:pt>
                <c:pt idx="31657">
                  <c:v>129.67439999999999</c:v>
                </c:pt>
                <c:pt idx="31658">
                  <c:v>129.67919999999998</c:v>
                </c:pt>
                <c:pt idx="31659">
                  <c:v>129.68389999999999</c:v>
                </c:pt>
                <c:pt idx="31660">
                  <c:v>129.68869999999998</c:v>
                </c:pt>
                <c:pt idx="31661">
                  <c:v>129.6935</c:v>
                </c:pt>
                <c:pt idx="31662">
                  <c:v>129.69829999999999</c:v>
                </c:pt>
                <c:pt idx="31663">
                  <c:v>129.70309999999998</c:v>
                </c:pt>
                <c:pt idx="31664">
                  <c:v>129.70780000000002</c:v>
                </c:pt>
                <c:pt idx="31665">
                  <c:v>129.71260000000001</c:v>
                </c:pt>
                <c:pt idx="31666">
                  <c:v>129.7174</c:v>
                </c:pt>
                <c:pt idx="31667">
                  <c:v>129.72220000000002</c:v>
                </c:pt>
                <c:pt idx="31668">
                  <c:v>129.7269</c:v>
                </c:pt>
                <c:pt idx="31669">
                  <c:v>129.73170000000002</c:v>
                </c:pt>
                <c:pt idx="31670">
                  <c:v>129.73650000000001</c:v>
                </c:pt>
                <c:pt idx="31671">
                  <c:v>129.7413</c:v>
                </c:pt>
                <c:pt idx="31672">
                  <c:v>129.74610000000001</c:v>
                </c:pt>
                <c:pt idx="31673">
                  <c:v>129.7508</c:v>
                </c:pt>
                <c:pt idx="31674">
                  <c:v>129.75559999999999</c:v>
                </c:pt>
                <c:pt idx="31675">
                  <c:v>129.7604</c:v>
                </c:pt>
                <c:pt idx="31676">
                  <c:v>129.76519999999999</c:v>
                </c:pt>
                <c:pt idx="31677">
                  <c:v>129.77000000000001</c:v>
                </c:pt>
                <c:pt idx="31678">
                  <c:v>129.7747</c:v>
                </c:pt>
                <c:pt idx="31679">
                  <c:v>129.77949999999998</c:v>
                </c:pt>
                <c:pt idx="31680">
                  <c:v>129.7843</c:v>
                </c:pt>
                <c:pt idx="31681">
                  <c:v>129.78909999999999</c:v>
                </c:pt>
                <c:pt idx="31682">
                  <c:v>129.79389999999998</c:v>
                </c:pt>
                <c:pt idx="31683">
                  <c:v>129.79859999999999</c:v>
                </c:pt>
                <c:pt idx="31684">
                  <c:v>129.80340000000001</c:v>
                </c:pt>
                <c:pt idx="31685">
                  <c:v>129.8082</c:v>
                </c:pt>
                <c:pt idx="31686">
                  <c:v>129.81300000000002</c:v>
                </c:pt>
                <c:pt idx="31687">
                  <c:v>129.81780000000001</c:v>
                </c:pt>
                <c:pt idx="31688">
                  <c:v>129.82250000000002</c:v>
                </c:pt>
                <c:pt idx="31689">
                  <c:v>129.82730000000001</c:v>
                </c:pt>
                <c:pt idx="31690">
                  <c:v>129.8321</c:v>
                </c:pt>
                <c:pt idx="31691">
                  <c:v>129.83690000000001</c:v>
                </c:pt>
                <c:pt idx="31692">
                  <c:v>129.8417</c:v>
                </c:pt>
                <c:pt idx="31693">
                  <c:v>129.84639999999999</c:v>
                </c:pt>
                <c:pt idx="31694">
                  <c:v>129.85120000000001</c:v>
                </c:pt>
                <c:pt idx="31695">
                  <c:v>129.85599999999999</c:v>
                </c:pt>
                <c:pt idx="31696">
                  <c:v>129.86080000000001</c:v>
                </c:pt>
                <c:pt idx="31697">
                  <c:v>129.8655</c:v>
                </c:pt>
                <c:pt idx="31698">
                  <c:v>129.87029999999999</c:v>
                </c:pt>
                <c:pt idx="31699">
                  <c:v>129.8751</c:v>
                </c:pt>
                <c:pt idx="31700">
                  <c:v>129.87989999999999</c:v>
                </c:pt>
                <c:pt idx="31701">
                  <c:v>129.88469999999998</c:v>
                </c:pt>
                <c:pt idx="31702">
                  <c:v>129.88939999999999</c:v>
                </c:pt>
                <c:pt idx="31703">
                  <c:v>129.89419999999998</c:v>
                </c:pt>
                <c:pt idx="31704">
                  <c:v>129.899</c:v>
                </c:pt>
                <c:pt idx="31705">
                  <c:v>129.90380000000002</c:v>
                </c:pt>
                <c:pt idx="31706">
                  <c:v>129.90860000000001</c:v>
                </c:pt>
                <c:pt idx="31707">
                  <c:v>129.91330000000002</c:v>
                </c:pt>
                <c:pt idx="31708">
                  <c:v>129.91810000000001</c:v>
                </c:pt>
                <c:pt idx="31709">
                  <c:v>129.9229</c:v>
                </c:pt>
                <c:pt idx="31710">
                  <c:v>129.92770000000002</c:v>
                </c:pt>
                <c:pt idx="31711">
                  <c:v>129.9324</c:v>
                </c:pt>
                <c:pt idx="31712">
                  <c:v>129.93719999999999</c:v>
                </c:pt>
                <c:pt idx="31713">
                  <c:v>129.94200000000001</c:v>
                </c:pt>
                <c:pt idx="31714">
                  <c:v>129.9468</c:v>
                </c:pt>
                <c:pt idx="31715">
                  <c:v>129.95160000000001</c:v>
                </c:pt>
                <c:pt idx="31716">
                  <c:v>129.9563</c:v>
                </c:pt>
                <c:pt idx="31717">
                  <c:v>129.96109999999999</c:v>
                </c:pt>
                <c:pt idx="31718">
                  <c:v>129.9659</c:v>
                </c:pt>
                <c:pt idx="31719">
                  <c:v>129.97069999999999</c:v>
                </c:pt>
                <c:pt idx="31720">
                  <c:v>129.97549999999998</c:v>
                </c:pt>
                <c:pt idx="31721">
                  <c:v>129.9803</c:v>
                </c:pt>
                <c:pt idx="31722">
                  <c:v>129.98499999999999</c:v>
                </c:pt>
                <c:pt idx="31723">
                  <c:v>129.9898</c:v>
                </c:pt>
                <c:pt idx="31724">
                  <c:v>129.99459999999999</c:v>
                </c:pt>
                <c:pt idx="31725">
                  <c:v>129.99939999999998</c:v>
                </c:pt>
                <c:pt idx="31726">
                  <c:v>130.00410000000002</c:v>
                </c:pt>
                <c:pt idx="31727">
                  <c:v>130.00890000000001</c:v>
                </c:pt>
                <c:pt idx="31728">
                  <c:v>130.0137</c:v>
                </c:pt>
                <c:pt idx="31729">
                  <c:v>130.01850000000002</c:v>
                </c:pt>
                <c:pt idx="31730">
                  <c:v>130.02330000000001</c:v>
                </c:pt>
                <c:pt idx="31731">
                  <c:v>130.02799999999999</c:v>
                </c:pt>
                <c:pt idx="31732">
                  <c:v>130.03280000000001</c:v>
                </c:pt>
                <c:pt idx="31733">
                  <c:v>130.0376</c:v>
                </c:pt>
                <c:pt idx="31734">
                  <c:v>130.04240000000001</c:v>
                </c:pt>
                <c:pt idx="31735">
                  <c:v>130.0472</c:v>
                </c:pt>
                <c:pt idx="31736">
                  <c:v>130.05189999999999</c:v>
                </c:pt>
                <c:pt idx="31737">
                  <c:v>130.05670000000001</c:v>
                </c:pt>
                <c:pt idx="31738">
                  <c:v>130.0615</c:v>
                </c:pt>
                <c:pt idx="31739">
                  <c:v>130.06629999999998</c:v>
                </c:pt>
                <c:pt idx="31740">
                  <c:v>130.071</c:v>
                </c:pt>
                <c:pt idx="31741">
                  <c:v>130.07579999999999</c:v>
                </c:pt>
                <c:pt idx="31742">
                  <c:v>130.0806</c:v>
                </c:pt>
                <c:pt idx="31743">
                  <c:v>130.08539999999999</c:v>
                </c:pt>
                <c:pt idx="31744">
                  <c:v>130.09019999999998</c:v>
                </c:pt>
                <c:pt idx="31745">
                  <c:v>130.09490000000002</c:v>
                </c:pt>
                <c:pt idx="31746">
                  <c:v>130.09970000000001</c:v>
                </c:pt>
                <c:pt idx="31747">
                  <c:v>130.1045</c:v>
                </c:pt>
                <c:pt idx="31748">
                  <c:v>130.10930000000002</c:v>
                </c:pt>
                <c:pt idx="31749">
                  <c:v>130.11410000000001</c:v>
                </c:pt>
                <c:pt idx="31750">
                  <c:v>130.11879999999999</c:v>
                </c:pt>
                <c:pt idx="31751">
                  <c:v>130.12360000000001</c:v>
                </c:pt>
                <c:pt idx="31752">
                  <c:v>130.1284</c:v>
                </c:pt>
                <c:pt idx="31753">
                  <c:v>130.13320000000002</c:v>
                </c:pt>
                <c:pt idx="31754">
                  <c:v>130.13800000000001</c:v>
                </c:pt>
                <c:pt idx="31755">
                  <c:v>130.14269999999999</c:v>
                </c:pt>
                <c:pt idx="31756">
                  <c:v>130.14750000000001</c:v>
                </c:pt>
                <c:pt idx="31757">
                  <c:v>130.1523</c:v>
                </c:pt>
                <c:pt idx="31758">
                  <c:v>130.15709999999999</c:v>
                </c:pt>
                <c:pt idx="31759">
                  <c:v>130.1619</c:v>
                </c:pt>
                <c:pt idx="31760">
                  <c:v>130.16659999999999</c:v>
                </c:pt>
                <c:pt idx="31761">
                  <c:v>130.17140000000001</c:v>
                </c:pt>
                <c:pt idx="31762">
                  <c:v>130.17619999999999</c:v>
                </c:pt>
                <c:pt idx="31763">
                  <c:v>130.18099999999998</c:v>
                </c:pt>
                <c:pt idx="31764">
                  <c:v>130.1858</c:v>
                </c:pt>
                <c:pt idx="31765">
                  <c:v>130.19049999999999</c:v>
                </c:pt>
                <c:pt idx="31766">
                  <c:v>130.1953</c:v>
                </c:pt>
                <c:pt idx="31767">
                  <c:v>130.20010000000002</c:v>
                </c:pt>
                <c:pt idx="31768">
                  <c:v>130.20490000000001</c:v>
                </c:pt>
                <c:pt idx="31769">
                  <c:v>130.20959999999999</c:v>
                </c:pt>
                <c:pt idx="31770">
                  <c:v>130.21440000000001</c:v>
                </c:pt>
                <c:pt idx="31771">
                  <c:v>130.2192</c:v>
                </c:pt>
                <c:pt idx="31772">
                  <c:v>130.22400000000002</c:v>
                </c:pt>
                <c:pt idx="31773">
                  <c:v>130.22880000000001</c:v>
                </c:pt>
                <c:pt idx="31774">
                  <c:v>130.23349999999999</c:v>
                </c:pt>
                <c:pt idx="31775">
                  <c:v>130.23830000000001</c:v>
                </c:pt>
                <c:pt idx="31776">
                  <c:v>130.2431</c:v>
                </c:pt>
                <c:pt idx="31777">
                  <c:v>130.24789999999999</c:v>
                </c:pt>
                <c:pt idx="31778">
                  <c:v>130.2527</c:v>
                </c:pt>
                <c:pt idx="31779">
                  <c:v>130.25739999999999</c:v>
                </c:pt>
                <c:pt idx="31780">
                  <c:v>130.26220000000001</c:v>
                </c:pt>
                <c:pt idx="31781">
                  <c:v>130.267</c:v>
                </c:pt>
                <c:pt idx="31782">
                  <c:v>130.27179999999998</c:v>
                </c:pt>
                <c:pt idx="31783">
                  <c:v>130.2765</c:v>
                </c:pt>
                <c:pt idx="31784">
                  <c:v>130.28129999999999</c:v>
                </c:pt>
                <c:pt idx="31785">
                  <c:v>130.28609999999998</c:v>
                </c:pt>
                <c:pt idx="31786">
                  <c:v>130.29089999999999</c:v>
                </c:pt>
                <c:pt idx="31787">
                  <c:v>130.29569999999998</c:v>
                </c:pt>
                <c:pt idx="31788">
                  <c:v>130.30040000000002</c:v>
                </c:pt>
                <c:pt idx="31789">
                  <c:v>130.30520000000001</c:v>
                </c:pt>
                <c:pt idx="31790">
                  <c:v>130.31</c:v>
                </c:pt>
                <c:pt idx="31791">
                  <c:v>130.31480000000002</c:v>
                </c:pt>
                <c:pt idx="31792">
                  <c:v>130.31960000000001</c:v>
                </c:pt>
                <c:pt idx="31793">
                  <c:v>130.32429999999999</c:v>
                </c:pt>
                <c:pt idx="31794">
                  <c:v>130.32910000000001</c:v>
                </c:pt>
                <c:pt idx="31795">
                  <c:v>130.3339</c:v>
                </c:pt>
                <c:pt idx="31796">
                  <c:v>130.33869999999999</c:v>
                </c:pt>
                <c:pt idx="31797">
                  <c:v>130.34350000000001</c:v>
                </c:pt>
                <c:pt idx="31798">
                  <c:v>130.34819999999999</c:v>
                </c:pt>
                <c:pt idx="31799">
                  <c:v>130.35300000000001</c:v>
                </c:pt>
                <c:pt idx="31800">
                  <c:v>130.3578</c:v>
                </c:pt>
                <c:pt idx="31801">
                  <c:v>130.36259999999999</c:v>
                </c:pt>
                <c:pt idx="31802">
                  <c:v>130.3674</c:v>
                </c:pt>
                <c:pt idx="31803">
                  <c:v>130.37209999999999</c:v>
                </c:pt>
                <c:pt idx="31804">
                  <c:v>130.37689999999998</c:v>
                </c:pt>
                <c:pt idx="31805">
                  <c:v>130.3817</c:v>
                </c:pt>
                <c:pt idx="31806">
                  <c:v>130.38649999999998</c:v>
                </c:pt>
                <c:pt idx="31807">
                  <c:v>130.3913</c:v>
                </c:pt>
                <c:pt idx="31808">
                  <c:v>130.39600000000002</c:v>
                </c:pt>
                <c:pt idx="31809">
                  <c:v>130.4008</c:v>
                </c:pt>
                <c:pt idx="31810">
                  <c:v>130.40560000000002</c:v>
                </c:pt>
                <c:pt idx="31811">
                  <c:v>130.41040000000001</c:v>
                </c:pt>
                <c:pt idx="31812">
                  <c:v>130.4151</c:v>
                </c:pt>
                <c:pt idx="31813">
                  <c:v>130.41990000000001</c:v>
                </c:pt>
                <c:pt idx="31814">
                  <c:v>130.4247</c:v>
                </c:pt>
                <c:pt idx="31815">
                  <c:v>130.42949999999999</c:v>
                </c:pt>
                <c:pt idx="31816">
                  <c:v>130.43430000000001</c:v>
                </c:pt>
                <c:pt idx="31817">
                  <c:v>130.43899999999999</c:v>
                </c:pt>
                <c:pt idx="31818">
                  <c:v>130.44380000000001</c:v>
                </c:pt>
                <c:pt idx="31819">
                  <c:v>130.4486</c:v>
                </c:pt>
                <c:pt idx="31820">
                  <c:v>130.45339999999999</c:v>
                </c:pt>
                <c:pt idx="31821">
                  <c:v>130.45820000000001</c:v>
                </c:pt>
                <c:pt idx="31822">
                  <c:v>130.46289999999999</c:v>
                </c:pt>
                <c:pt idx="31823">
                  <c:v>130.46769999999998</c:v>
                </c:pt>
                <c:pt idx="31824">
                  <c:v>130.4725</c:v>
                </c:pt>
                <c:pt idx="31825">
                  <c:v>130.47729999999999</c:v>
                </c:pt>
                <c:pt idx="31826">
                  <c:v>130.482</c:v>
                </c:pt>
                <c:pt idx="31827">
                  <c:v>130.48679999999999</c:v>
                </c:pt>
                <c:pt idx="31828">
                  <c:v>130.49160000000001</c:v>
                </c:pt>
                <c:pt idx="31829">
                  <c:v>130.49640000000002</c:v>
                </c:pt>
                <c:pt idx="31830">
                  <c:v>130.50120000000001</c:v>
                </c:pt>
                <c:pt idx="31831">
                  <c:v>130.5059</c:v>
                </c:pt>
                <c:pt idx="31832">
                  <c:v>130.51070000000001</c:v>
                </c:pt>
                <c:pt idx="31833">
                  <c:v>130.5155</c:v>
                </c:pt>
                <c:pt idx="31834">
                  <c:v>130.52029999999999</c:v>
                </c:pt>
                <c:pt idx="31835">
                  <c:v>130.52510000000001</c:v>
                </c:pt>
                <c:pt idx="31836">
                  <c:v>130.52979999999999</c:v>
                </c:pt>
                <c:pt idx="31837">
                  <c:v>130.53460000000001</c:v>
                </c:pt>
                <c:pt idx="31838">
                  <c:v>130.5394</c:v>
                </c:pt>
                <c:pt idx="31839">
                  <c:v>130.54419999999999</c:v>
                </c:pt>
                <c:pt idx="31840">
                  <c:v>130.54900000000001</c:v>
                </c:pt>
                <c:pt idx="31841">
                  <c:v>130.55369999999999</c:v>
                </c:pt>
                <c:pt idx="31842">
                  <c:v>130.55849999999998</c:v>
                </c:pt>
                <c:pt idx="31843">
                  <c:v>130.5633</c:v>
                </c:pt>
                <c:pt idx="31844">
                  <c:v>130.56809999999999</c:v>
                </c:pt>
                <c:pt idx="31845">
                  <c:v>130.5729</c:v>
                </c:pt>
                <c:pt idx="31846">
                  <c:v>130.57759999999999</c:v>
                </c:pt>
                <c:pt idx="31847">
                  <c:v>130.58239999999998</c:v>
                </c:pt>
                <c:pt idx="31848">
                  <c:v>130.5872</c:v>
                </c:pt>
                <c:pt idx="31849">
                  <c:v>130.59200000000001</c:v>
                </c:pt>
                <c:pt idx="31850">
                  <c:v>130.5967</c:v>
                </c:pt>
                <c:pt idx="31851">
                  <c:v>130.60150000000002</c:v>
                </c:pt>
                <c:pt idx="31852">
                  <c:v>130.6063</c:v>
                </c:pt>
                <c:pt idx="31853">
                  <c:v>130.61110000000002</c:v>
                </c:pt>
                <c:pt idx="31854">
                  <c:v>130.61590000000001</c:v>
                </c:pt>
                <c:pt idx="31855">
                  <c:v>130.6206</c:v>
                </c:pt>
                <c:pt idx="31856">
                  <c:v>130.62540000000001</c:v>
                </c:pt>
                <c:pt idx="31857">
                  <c:v>130.6302</c:v>
                </c:pt>
                <c:pt idx="31858">
                  <c:v>130.63499999999999</c:v>
                </c:pt>
                <c:pt idx="31859">
                  <c:v>130.63980000000001</c:v>
                </c:pt>
                <c:pt idx="31860">
                  <c:v>130.64449999999999</c:v>
                </c:pt>
                <c:pt idx="31861">
                  <c:v>130.64929999999998</c:v>
                </c:pt>
                <c:pt idx="31862">
                  <c:v>130.6541</c:v>
                </c:pt>
                <c:pt idx="31863">
                  <c:v>130.65889999999999</c:v>
                </c:pt>
                <c:pt idx="31864">
                  <c:v>130.6636</c:v>
                </c:pt>
                <c:pt idx="31865">
                  <c:v>130.66839999999999</c:v>
                </c:pt>
                <c:pt idx="31866">
                  <c:v>130.67319999999998</c:v>
                </c:pt>
                <c:pt idx="31867">
                  <c:v>130.678</c:v>
                </c:pt>
                <c:pt idx="31868">
                  <c:v>130.68279999999999</c:v>
                </c:pt>
                <c:pt idx="31869">
                  <c:v>130.6875</c:v>
                </c:pt>
                <c:pt idx="31870">
                  <c:v>130.69230000000002</c:v>
                </c:pt>
                <c:pt idx="31871">
                  <c:v>130.69710000000001</c:v>
                </c:pt>
                <c:pt idx="31872">
                  <c:v>130.70190000000002</c:v>
                </c:pt>
                <c:pt idx="31873">
                  <c:v>130.70670000000001</c:v>
                </c:pt>
                <c:pt idx="31874">
                  <c:v>130.7114</c:v>
                </c:pt>
                <c:pt idx="31875">
                  <c:v>130.71620000000001</c:v>
                </c:pt>
                <c:pt idx="31876">
                  <c:v>130.721</c:v>
                </c:pt>
                <c:pt idx="31877">
                  <c:v>130.72579999999999</c:v>
                </c:pt>
                <c:pt idx="31878">
                  <c:v>130.73060000000001</c:v>
                </c:pt>
                <c:pt idx="31879">
                  <c:v>130.7353</c:v>
                </c:pt>
                <c:pt idx="31880">
                  <c:v>130.74009999999998</c:v>
                </c:pt>
                <c:pt idx="31881">
                  <c:v>130.7449</c:v>
                </c:pt>
                <c:pt idx="31882">
                  <c:v>130.74969999999999</c:v>
                </c:pt>
                <c:pt idx="31883">
                  <c:v>130.75450000000001</c:v>
                </c:pt>
                <c:pt idx="31884">
                  <c:v>130.75919999999999</c:v>
                </c:pt>
                <c:pt idx="31885">
                  <c:v>130.76399999999998</c:v>
                </c:pt>
                <c:pt idx="31886">
                  <c:v>130.7688</c:v>
                </c:pt>
                <c:pt idx="31887">
                  <c:v>130.77359999999999</c:v>
                </c:pt>
                <c:pt idx="31888">
                  <c:v>130.77829999999997</c:v>
                </c:pt>
                <c:pt idx="31889">
                  <c:v>130.78310000000002</c:v>
                </c:pt>
                <c:pt idx="31890">
                  <c:v>130.78790000000001</c:v>
                </c:pt>
                <c:pt idx="31891">
                  <c:v>130.79270000000002</c:v>
                </c:pt>
                <c:pt idx="31892">
                  <c:v>130.79750000000001</c:v>
                </c:pt>
                <c:pt idx="31893">
                  <c:v>130.8022</c:v>
                </c:pt>
                <c:pt idx="31894">
                  <c:v>130.80700000000002</c:v>
                </c:pt>
                <c:pt idx="31895">
                  <c:v>130.81180000000001</c:v>
                </c:pt>
                <c:pt idx="31896">
                  <c:v>130.81659999999999</c:v>
                </c:pt>
                <c:pt idx="31897">
                  <c:v>130.82140000000001</c:v>
                </c:pt>
                <c:pt idx="31898">
                  <c:v>130.8261</c:v>
                </c:pt>
                <c:pt idx="31899">
                  <c:v>130.83090000000001</c:v>
                </c:pt>
                <c:pt idx="31900">
                  <c:v>130.8357</c:v>
                </c:pt>
                <c:pt idx="31901">
                  <c:v>130.84049999999999</c:v>
                </c:pt>
                <c:pt idx="31902">
                  <c:v>130.84520000000001</c:v>
                </c:pt>
                <c:pt idx="31903">
                  <c:v>130.85</c:v>
                </c:pt>
                <c:pt idx="31904">
                  <c:v>130.85479999999998</c:v>
                </c:pt>
                <c:pt idx="31905">
                  <c:v>130.8596</c:v>
                </c:pt>
                <c:pt idx="31906">
                  <c:v>130.86439999999999</c:v>
                </c:pt>
                <c:pt idx="31907">
                  <c:v>130.86919999999998</c:v>
                </c:pt>
                <c:pt idx="31908">
                  <c:v>130.87389999999999</c:v>
                </c:pt>
                <c:pt idx="31909">
                  <c:v>130.87869999999998</c:v>
                </c:pt>
                <c:pt idx="31910">
                  <c:v>130.88350000000003</c:v>
                </c:pt>
                <c:pt idx="31911">
                  <c:v>130.88830000000002</c:v>
                </c:pt>
                <c:pt idx="31912">
                  <c:v>130.893</c:v>
                </c:pt>
                <c:pt idx="31913">
                  <c:v>130.89780000000002</c:v>
                </c:pt>
                <c:pt idx="31914">
                  <c:v>130.90260000000001</c:v>
                </c:pt>
                <c:pt idx="31915">
                  <c:v>130.9074</c:v>
                </c:pt>
                <c:pt idx="31916">
                  <c:v>130.91220000000001</c:v>
                </c:pt>
                <c:pt idx="31917">
                  <c:v>130.9169</c:v>
                </c:pt>
                <c:pt idx="31918">
                  <c:v>130.92170000000002</c:v>
                </c:pt>
                <c:pt idx="31919">
                  <c:v>130.9265</c:v>
                </c:pt>
                <c:pt idx="31920">
                  <c:v>130.93129999999999</c:v>
                </c:pt>
                <c:pt idx="31921">
                  <c:v>130.93610000000001</c:v>
                </c:pt>
                <c:pt idx="31922">
                  <c:v>130.9408</c:v>
                </c:pt>
                <c:pt idx="31923">
                  <c:v>130.94559999999998</c:v>
                </c:pt>
                <c:pt idx="31924">
                  <c:v>130.9504</c:v>
                </c:pt>
                <c:pt idx="31925">
                  <c:v>130.95519999999999</c:v>
                </c:pt>
                <c:pt idx="31926">
                  <c:v>130.95989999999998</c:v>
                </c:pt>
                <c:pt idx="31927">
                  <c:v>130.96469999999999</c:v>
                </c:pt>
                <c:pt idx="31928">
                  <c:v>130.96949999999998</c:v>
                </c:pt>
                <c:pt idx="31929">
                  <c:v>130.9743</c:v>
                </c:pt>
                <c:pt idx="31930">
                  <c:v>130.97909999999999</c:v>
                </c:pt>
                <c:pt idx="31931">
                  <c:v>130.9838</c:v>
                </c:pt>
                <c:pt idx="31932">
                  <c:v>130.98860000000002</c:v>
                </c:pt>
                <c:pt idx="31933">
                  <c:v>130.99340000000001</c:v>
                </c:pt>
                <c:pt idx="31934">
                  <c:v>130.9982</c:v>
                </c:pt>
                <c:pt idx="31935">
                  <c:v>131.00300000000001</c:v>
                </c:pt>
                <c:pt idx="31936">
                  <c:v>131.0077</c:v>
                </c:pt>
                <c:pt idx="31937">
                  <c:v>131.01250000000002</c:v>
                </c:pt>
                <c:pt idx="31938">
                  <c:v>131.01730000000001</c:v>
                </c:pt>
                <c:pt idx="31939">
                  <c:v>131.02209999999999</c:v>
                </c:pt>
                <c:pt idx="31940">
                  <c:v>131.02680000000001</c:v>
                </c:pt>
                <c:pt idx="31941">
                  <c:v>131.0316</c:v>
                </c:pt>
                <c:pt idx="31942">
                  <c:v>131.03639999999999</c:v>
                </c:pt>
                <c:pt idx="31943">
                  <c:v>131.0412</c:v>
                </c:pt>
                <c:pt idx="31944">
                  <c:v>131.04599999999999</c:v>
                </c:pt>
                <c:pt idx="31945">
                  <c:v>131.05079999999998</c:v>
                </c:pt>
                <c:pt idx="31946">
                  <c:v>131.05549999999999</c:v>
                </c:pt>
                <c:pt idx="31947">
                  <c:v>131.06029999999998</c:v>
                </c:pt>
                <c:pt idx="31948">
                  <c:v>131.0651</c:v>
                </c:pt>
                <c:pt idx="31949">
                  <c:v>131.06989999999999</c:v>
                </c:pt>
                <c:pt idx="31950">
                  <c:v>131.0746</c:v>
                </c:pt>
                <c:pt idx="31951">
                  <c:v>131.07940000000002</c:v>
                </c:pt>
                <c:pt idx="31952">
                  <c:v>131.08420000000001</c:v>
                </c:pt>
                <c:pt idx="31953">
                  <c:v>131.089</c:v>
                </c:pt>
                <c:pt idx="31954">
                  <c:v>131.09380000000002</c:v>
                </c:pt>
                <c:pt idx="31955">
                  <c:v>131.0985</c:v>
                </c:pt>
                <c:pt idx="31956">
                  <c:v>131.10330000000002</c:v>
                </c:pt>
                <c:pt idx="31957">
                  <c:v>131.10810000000001</c:v>
                </c:pt>
                <c:pt idx="31958">
                  <c:v>131.1129</c:v>
                </c:pt>
                <c:pt idx="31959">
                  <c:v>131.11760000000001</c:v>
                </c:pt>
                <c:pt idx="31960">
                  <c:v>131.1224</c:v>
                </c:pt>
                <c:pt idx="31961">
                  <c:v>131.12719999999999</c:v>
                </c:pt>
                <c:pt idx="31962">
                  <c:v>131.13200000000001</c:v>
                </c:pt>
                <c:pt idx="31963">
                  <c:v>131.13679999999999</c:v>
                </c:pt>
                <c:pt idx="31964">
                  <c:v>131.14150000000001</c:v>
                </c:pt>
                <c:pt idx="31965">
                  <c:v>131.1463</c:v>
                </c:pt>
                <c:pt idx="31966">
                  <c:v>131.15109999999999</c:v>
                </c:pt>
                <c:pt idx="31967">
                  <c:v>131.1559</c:v>
                </c:pt>
                <c:pt idx="31968">
                  <c:v>131.16069999999999</c:v>
                </c:pt>
                <c:pt idx="31969">
                  <c:v>131.16539999999998</c:v>
                </c:pt>
                <c:pt idx="31970">
                  <c:v>131.17019999999999</c:v>
                </c:pt>
                <c:pt idx="31971">
                  <c:v>131.17500000000001</c:v>
                </c:pt>
                <c:pt idx="31972">
                  <c:v>131.1798</c:v>
                </c:pt>
                <c:pt idx="31973">
                  <c:v>131.18450000000001</c:v>
                </c:pt>
                <c:pt idx="31974">
                  <c:v>131.1893</c:v>
                </c:pt>
                <c:pt idx="31975">
                  <c:v>131.19410000000002</c:v>
                </c:pt>
                <c:pt idx="31976">
                  <c:v>131.19890000000001</c:v>
                </c:pt>
                <c:pt idx="31977">
                  <c:v>131.2037</c:v>
                </c:pt>
                <c:pt idx="31978">
                  <c:v>131.20840000000001</c:v>
                </c:pt>
                <c:pt idx="31979">
                  <c:v>131.2132</c:v>
                </c:pt>
                <c:pt idx="31980">
                  <c:v>131.21799999999999</c:v>
                </c:pt>
                <c:pt idx="31981">
                  <c:v>131.22280000000001</c:v>
                </c:pt>
                <c:pt idx="31982">
                  <c:v>131.2276</c:v>
                </c:pt>
                <c:pt idx="31983">
                  <c:v>131.23230000000001</c:v>
                </c:pt>
                <c:pt idx="31984">
                  <c:v>131.2371</c:v>
                </c:pt>
                <c:pt idx="31985">
                  <c:v>131.24189999999999</c:v>
                </c:pt>
                <c:pt idx="31986">
                  <c:v>131.2467</c:v>
                </c:pt>
                <c:pt idx="31987">
                  <c:v>131.25149999999999</c:v>
                </c:pt>
                <c:pt idx="31988">
                  <c:v>131.25619999999998</c:v>
                </c:pt>
                <c:pt idx="31989">
                  <c:v>131.261</c:v>
                </c:pt>
                <c:pt idx="31990">
                  <c:v>131.26579999999998</c:v>
                </c:pt>
                <c:pt idx="31991">
                  <c:v>131.27059999999997</c:v>
                </c:pt>
                <c:pt idx="31992">
                  <c:v>131.27539999999999</c:v>
                </c:pt>
                <c:pt idx="31993">
                  <c:v>131.2801</c:v>
                </c:pt>
                <c:pt idx="31994">
                  <c:v>131.28490000000002</c:v>
                </c:pt>
                <c:pt idx="31995">
                  <c:v>131.28970000000001</c:v>
                </c:pt>
                <c:pt idx="31996">
                  <c:v>131.2945</c:v>
                </c:pt>
                <c:pt idx="31997">
                  <c:v>131.29920000000001</c:v>
                </c:pt>
                <c:pt idx="31998">
                  <c:v>131.304</c:v>
                </c:pt>
                <c:pt idx="31999">
                  <c:v>131.30879999999999</c:v>
                </c:pt>
                <c:pt idx="32000">
                  <c:v>131.31360000000001</c:v>
                </c:pt>
                <c:pt idx="32001">
                  <c:v>131.3184</c:v>
                </c:pt>
                <c:pt idx="32002">
                  <c:v>131.32310000000001</c:v>
                </c:pt>
                <c:pt idx="32003">
                  <c:v>131.3279</c:v>
                </c:pt>
                <c:pt idx="32004">
                  <c:v>131.33269999999999</c:v>
                </c:pt>
                <c:pt idx="32005">
                  <c:v>131.33750000000001</c:v>
                </c:pt>
                <c:pt idx="32006">
                  <c:v>131.34219999999999</c:v>
                </c:pt>
                <c:pt idx="32007">
                  <c:v>131.34699999999998</c:v>
                </c:pt>
                <c:pt idx="32008">
                  <c:v>131.3518</c:v>
                </c:pt>
                <c:pt idx="32009">
                  <c:v>131.35659999999999</c:v>
                </c:pt>
                <c:pt idx="32010">
                  <c:v>131.3614</c:v>
                </c:pt>
                <c:pt idx="32011">
                  <c:v>131.36610000000002</c:v>
                </c:pt>
                <c:pt idx="32012">
                  <c:v>131.37090000000001</c:v>
                </c:pt>
                <c:pt idx="32013">
                  <c:v>131.37570000000002</c:v>
                </c:pt>
                <c:pt idx="32014">
                  <c:v>131.38050000000001</c:v>
                </c:pt>
                <c:pt idx="32015">
                  <c:v>131.3853</c:v>
                </c:pt>
                <c:pt idx="32016">
                  <c:v>131.39000000000001</c:v>
                </c:pt>
                <c:pt idx="32017">
                  <c:v>131.3948</c:v>
                </c:pt>
                <c:pt idx="32018">
                  <c:v>131.39959999999999</c:v>
                </c:pt>
                <c:pt idx="32019">
                  <c:v>131.40440000000001</c:v>
                </c:pt>
                <c:pt idx="32020">
                  <c:v>131.4092</c:v>
                </c:pt>
                <c:pt idx="32021">
                  <c:v>131.41390000000001</c:v>
                </c:pt>
                <c:pt idx="32022">
                  <c:v>131.4187</c:v>
                </c:pt>
                <c:pt idx="32023">
                  <c:v>131.42349999999999</c:v>
                </c:pt>
                <c:pt idx="32024">
                  <c:v>131.42830000000001</c:v>
                </c:pt>
                <c:pt idx="32025">
                  <c:v>131.4331</c:v>
                </c:pt>
                <c:pt idx="32026">
                  <c:v>131.43779999999998</c:v>
                </c:pt>
                <c:pt idx="32027">
                  <c:v>131.4426</c:v>
                </c:pt>
                <c:pt idx="32028">
                  <c:v>131.44739999999999</c:v>
                </c:pt>
                <c:pt idx="32029">
                  <c:v>131.4522</c:v>
                </c:pt>
                <c:pt idx="32030">
                  <c:v>131.45689999999999</c:v>
                </c:pt>
                <c:pt idx="32031">
                  <c:v>131.46169999999998</c:v>
                </c:pt>
                <c:pt idx="32032">
                  <c:v>131.4665</c:v>
                </c:pt>
                <c:pt idx="32033">
                  <c:v>131.47130000000001</c:v>
                </c:pt>
                <c:pt idx="32034">
                  <c:v>131.4761</c:v>
                </c:pt>
                <c:pt idx="32035">
                  <c:v>131.48080000000002</c:v>
                </c:pt>
                <c:pt idx="32036">
                  <c:v>131.48560000000001</c:v>
                </c:pt>
                <c:pt idx="32037">
                  <c:v>131.49039999999999</c:v>
                </c:pt>
                <c:pt idx="32038">
                  <c:v>131.49520000000001</c:v>
                </c:pt>
                <c:pt idx="32039">
                  <c:v>131.4999</c:v>
                </c:pt>
                <c:pt idx="32040">
                  <c:v>131.50470000000001</c:v>
                </c:pt>
                <c:pt idx="32041">
                  <c:v>131.5095</c:v>
                </c:pt>
                <c:pt idx="32042">
                  <c:v>131.51429999999999</c:v>
                </c:pt>
                <c:pt idx="32043">
                  <c:v>131.51910000000001</c:v>
                </c:pt>
                <c:pt idx="32044">
                  <c:v>131.52379999999999</c:v>
                </c:pt>
                <c:pt idx="32045">
                  <c:v>131.52859999999998</c:v>
                </c:pt>
                <c:pt idx="32046">
                  <c:v>131.5334</c:v>
                </c:pt>
                <c:pt idx="32047">
                  <c:v>131.53819999999999</c:v>
                </c:pt>
                <c:pt idx="32048">
                  <c:v>131.54300000000001</c:v>
                </c:pt>
                <c:pt idx="32049">
                  <c:v>131.54769999999999</c:v>
                </c:pt>
                <c:pt idx="32050">
                  <c:v>131.55249999999998</c:v>
                </c:pt>
                <c:pt idx="32051">
                  <c:v>131.5573</c:v>
                </c:pt>
                <c:pt idx="32052">
                  <c:v>131.56209999999999</c:v>
                </c:pt>
                <c:pt idx="32053">
                  <c:v>131.56689999999998</c:v>
                </c:pt>
                <c:pt idx="32054">
                  <c:v>131.57160000000002</c:v>
                </c:pt>
                <c:pt idx="32055">
                  <c:v>131.57640000000001</c:v>
                </c:pt>
                <c:pt idx="32056">
                  <c:v>131.5812</c:v>
                </c:pt>
                <c:pt idx="32057">
                  <c:v>131.58600000000001</c:v>
                </c:pt>
                <c:pt idx="32058">
                  <c:v>131.5908</c:v>
                </c:pt>
                <c:pt idx="32059">
                  <c:v>131.59550000000002</c:v>
                </c:pt>
                <c:pt idx="32060">
                  <c:v>131.6003</c:v>
                </c:pt>
                <c:pt idx="32061">
                  <c:v>131.60509999999999</c:v>
                </c:pt>
                <c:pt idx="32062">
                  <c:v>131.60990000000001</c:v>
                </c:pt>
                <c:pt idx="32063">
                  <c:v>131.6146</c:v>
                </c:pt>
                <c:pt idx="32064">
                  <c:v>131.61939999999998</c:v>
                </c:pt>
                <c:pt idx="32065">
                  <c:v>131.6242</c:v>
                </c:pt>
                <c:pt idx="32066">
                  <c:v>131.62899999999999</c:v>
                </c:pt>
                <c:pt idx="32067">
                  <c:v>131.63380000000001</c:v>
                </c:pt>
                <c:pt idx="32068">
                  <c:v>131.63849999999999</c:v>
                </c:pt>
                <c:pt idx="32069">
                  <c:v>131.64329999999998</c:v>
                </c:pt>
                <c:pt idx="32070">
                  <c:v>131.6481</c:v>
                </c:pt>
                <c:pt idx="32071">
                  <c:v>131.65289999999999</c:v>
                </c:pt>
                <c:pt idx="32072">
                  <c:v>131.6576</c:v>
                </c:pt>
                <c:pt idx="32073">
                  <c:v>131.66240000000002</c:v>
                </c:pt>
                <c:pt idx="32074">
                  <c:v>131.66720000000001</c:v>
                </c:pt>
                <c:pt idx="32075">
                  <c:v>131.67200000000003</c:v>
                </c:pt>
                <c:pt idx="32076">
                  <c:v>131.67680000000001</c:v>
                </c:pt>
                <c:pt idx="32077">
                  <c:v>131.6815</c:v>
                </c:pt>
                <c:pt idx="32078">
                  <c:v>131.68630000000002</c:v>
                </c:pt>
                <c:pt idx="32079">
                  <c:v>131.69110000000001</c:v>
                </c:pt>
                <c:pt idx="32080">
                  <c:v>131.69589999999999</c:v>
                </c:pt>
                <c:pt idx="32081">
                  <c:v>131.70070000000001</c:v>
                </c:pt>
                <c:pt idx="32082">
                  <c:v>131.7054</c:v>
                </c:pt>
                <c:pt idx="32083">
                  <c:v>131.71019999999999</c:v>
                </c:pt>
                <c:pt idx="32084">
                  <c:v>131.715</c:v>
                </c:pt>
                <c:pt idx="32085">
                  <c:v>131.71979999999999</c:v>
                </c:pt>
                <c:pt idx="32086">
                  <c:v>131.72460000000001</c:v>
                </c:pt>
                <c:pt idx="32087">
                  <c:v>131.72929999999999</c:v>
                </c:pt>
                <c:pt idx="32088">
                  <c:v>131.73409999999998</c:v>
                </c:pt>
                <c:pt idx="32089">
                  <c:v>131.7389</c:v>
                </c:pt>
                <c:pt idx="32090">
                  <c:v>131.74369999999999</c:v>
                </c:pt>
                <c:pt idx="32091">
                  <c:v>131.74849999999998</c:v>
                </c:pt>
                <c:pt idx="32092">
                  <c:v>131.75319999999999</c:v>
                </c:pt>
                <c:pt idx="32093">
                  <c:v>131.75799999999998</c:v>
                </c:pt>
                <c:pt idx="32094">
                  <c:v>131.76280000000003</c:v>
                </c:pt>
                <c:pt idx="32095">
                  <c:v>131.76760000000002</c:v>
                </c:pt>
                <c:pt idx="32096">
                  <c:v>131.7723</c:v>
                </c:pt>
                <c:pt idx="32097">
                  <c:v>131.77710000000002</c:v>
                </c:pt>
                <c:pt idx="32098">
                  <c:v>131.78190000000001</c:v>
                </c:pt>
                <c:pt idx="32099">
                  <c:v>131.7867</c:v>
                </c:pt>
                <c:pt idx="32100">
                  <c:v>131.79150000000001</c:v>
                </c:pt>
                <c:pt idx="32101">
                  <c:v>131.7962</c:v>
                </c:pt>
                <c:pt idx="32102">
                  <c:v>131.80099999999999</c:v>
                </c:pt>
                <c:pt idx="32103">
                  <c:v>131.8058</c:v>
                </c:pt>
                <c:pt idx="32104">
                  <c:v>131.81059999999999</c:v>
                </c:pt>
                <c:pt idx="32105">
                  <c:v>131.81530000000001</c:v>
                </c:pt>
                <c:pt idx="32106">
                  <c:v>131.8201</c:v>
                </c:pt>
                <c:pt idx="32107">
                  <c:v>131.82489999999999</c:v>
                </c:pt>
                <c:pt idx="32108">
                  <c:v>131.8297</c:v>
                </c:pt>
                <c:pt idx="32109">
                  <c:v>131.83449999999999</c:v>
                </c:pt>
                <c:pt idx="32110">
                  <c:v>131.83919999999998</c:v>
                </c:pt>
                <c:pt idx="32111">
                  <c:v>131.84399999999999</c:v>
                </c:pt>
                <c:pt idx="32112">
                  <c:v>131.84879999999998</c:v>
                </c:pt>
                <c:pt idx="32113">
                  <c:v>131.8536</c:v>
                </c:pt>
                <c:pt idx="32114">
                  <c:v>131.85830000000001</c:v>
                </c:pt>
                <c:pt idx="32115">
                  <c:v>131.8631</c:v>
                </c:pt>
                <c:pt idx="32116">
                  <c:v>131.86790000000002</c:v>
                </c:pt>
                <c:pt idx="32117">
                  <c:v>131.87270000000001</c:v>
                </c:pt>
                <c:pt idx="32118">
                  <c:v>131.8775</c:v>
                </c:pt>
                <c:pt idx="32119">
                  <c:v>131.88230000000001</c:v>
                </c:pt>
                <c:pt idx="32120">
                  <c:v>131.887</c:v>
                </c:pt>
                <c:pt idx="32121">
                  <c:v>131.89179999999999</c:v>
                </c:pt>
                <c:pt idx="32122">
                  <c:v>131.89660000000001</c:v>
                </c:pt>
                <c:pt idx="32123">
                  <c:v>131.9014</c:v>
                </c:pt>
                <c:pt idx="32124">
                  <c:v>131.90610000000001</c:v>
                </c:pt>
                <c:pt idx="32125">
                  <c:v>131.9109</c:v>
                </c:pt>
                <c:pt idx="32126">
                  <c:v>131.91569999999999</c:v>
                </c:pt>
                <c:pt idx="32127">
                  <c:v>131.9205</c:v>
                </c:pt>
                <c:pt idx="32128">
                  <c:v>131.92529999999999</c:v>
                </c:pt>
                <c:pt idx="32129">
                  <c:v>131.92999999999998</c:v>
                </c:pt>
                <c:pt idx="32130">
                  <c:v>131.9348</c:v>
                </c:pt>
                <c:pt idx="32131">
                  <c:v>131.93959999999998</c:v>
                </c:pt>
                <c:pt idx="32132">
                  <c:v>131.9444</c:v>
                </c:pt>
                <c:pt idx="32133">
                  <c:v>131.94919999999999</c:v>
                </c:pt>
                <c:pt idx="32134">
                  <c:v>131.9539</c:v>
                </c:pt>
                <c:pt idx="32135">
                  <c:v>131.95870000000002</c:v>
                </c:pt>
                <c:pt idx="32136">
                  <c:v>131.96350000000001</c:v>
                </c:pt>
                <c:pt idx="32137">
                  <c:v>131.9683</c:v>
                </c:pt>
                <c:pt idx="32138">
                  <c:v>131.97300000000001</c:v>
                </c:pt>
                <c:pt idx="32139">
                  <c:v>131.9778</c:v>
                </c:pt>
                <c:pt idx="32140">
                  <c:v>131.98260000000002</c:v>
                </c:pt>
                <c:pt idx="32141">
                  <c:v>131.98740000000001</c:v>
                </c:pt>
                <c:pt idx="32142">
                  <c:v>131.9922</c:v>
                </c:pt>
                <c:pt idx="32143">
                  <c:v>131.99690000000001</c:v>
                </c:pt>
                <c:pt idx="32144">
                  <c:v>132.0017</c:v>
                </c:pt>
                <c:pt idx="32145">
                  <c:v>132.00649999999999</c:v>
                </c:pt>
                <c:pt idx="32146">
                  <c:v>132.01130000000001</c:v>
                </c:pt>
                <c:pt idx="32147">
                  <c:v>132.01599999999999</c:v>
                </c:pt>
                <c:pt idx="32148">
                  <c:v>132.02079999999998</c:v>
                </c:pt>
                <c:pt idx="32149">
                  <c:v>132.0256</c:v>
                </c:pt>
                <c:pt idx="32150">
                  <c:v>132.03039999999999</c:v>
                </c:pt>
                <c:pt idx="32151">
                  <c:v>132.0352</c:v>
                </c:pt>
                <c:pt idx="32152">
                  <c:v>132.03989999999999</c:v>
                </c:pt>
                <c:pt idx="32153">
                  <c:v>132.04469999999998</c:v>
                </c:pt>
                <c:pt idx="32154">
                  <c:v>132.04949999999999</c:v>
                </c:pt>
                <c:pt idx="32155">
                  <c:v>132.05430000000001</c:v>
                </c:pt>
                <c:pt idx="32156">
                  <c:v>132.0591</c:v>
                </c:pt>
                <c:pt idx="32157">
                  <c:v>132.06380000000001</c:v>
                </c:pt>
                <c:pt idx="32158">
                  <c:v>132.0686</c:v>
                </c:pt>
                <c:pt idx="32159">
                  <c:v>132.07340000000002</c:v>
                </c:pt>
                <c:pt idx="32160">
                  <c:v>132.07820000000001</c:v>
                </c:pt>
                <c:pt idx="32161">
                  <c:v>132.083</c:v>
                </c:pt>
                <c:pt idx="32162">
                  <c:v>132.08770000000001</c:v>
                </c:pt>
                <c:pt idx="32163">
                  <c:v>132.0925</c:v>
                </c:pt>
                <c:pt idx="32164">
                  <c:v>132.09729999999999</c:v>
                </c:pt>
                <c:pt idx="32165">
                  <c:v>132.10210000000001</c:v>
                </c:pt>
                <c:pt idx="32166">
                  <c:v>132.10679999999999</c:v>
                </c:pt>
                <c:pt idx="32167">
                  <c:v>132.11160000000001</c:v>
                </c:pt>
                <c:pt idx="32168">
                  <c:v>132.1164</c:v>
                </c:pt>
                <c:pt idx="32169">
                  <c:v>132.12119999999999</c:v>
                </c:pt>
                <c:pt idx="32170">
                  <c:v>132.126</c:v>
                </c:pt>
                <c:pt idx="32171">
                  <c:v>132.13069999999999</c:v>
                </c:pt>
                <c:pt idx="32172">
                  <c:v>132.13549999999998</c:v>
                </c:pt>
                <c:pt idx="32173">
                  <c:v>132.1403</c:v>
                </c:pt>
                <c:pt idx="32174">
                  <c:v>132.14509999999999</c:v>
                </c:pt>
                <c:pt idx="32175">
                  <c:v>132.1498</c:v>
                </c:pt>
                <c:pt idx="32176">
                  <c:v>132.15460000000002</c:v>
                </c:pt>
                <c:pt idx="32177">
                  <c:v>132.15940000000001</c:v>
                </c:pt>
                <c:pt idx="32178">
                  <c:v>132.16420000000002</c:v>
                </c:pt>
                <c:pt idx="32179">
                  <c:v>132.16900000000001</c:v>
                </c:pt>
                <c:pt idx="32180">
                  <c:v>132.1737</c:v>
                </c:pt>
                <c:pt idx="32181">
                  <c:v>132.17850000000001</c:v>
                </c:pt>
                <c:pt idx="32182">
                  <c:v>132.1833</c:v>
                </c:pt>
                <c:pt idx="32183">
                  <c:v>132.18809999999999</c:v>
                </c:pt>
                <c:pt idx="32184">
                  <c:v>132.19290000000001</c:v>
                </c:pt>
                <c:pt idx="32185">
                  <c:v>132.19759999999999</c:v>
                </c:pt>
                <c:pt idx="32186">
                  <c:v>132.20240000000001</c:v>
                </c:pt>
                <c:pt idx="32187">
                  <c:v>132.2072</c:v>
                </c:pt>
                <c:pt idx="32188">
                  <c:v>132.21199999999999</c:v>
                </c:pt>
                <c:pt idx="32189">
                  <c:v>132.21680000000001</c:v>
                </c:pt>
                <c:pt idx="32190">
                  <c:v>132.22149999999999</c:v>
                </c:pt>
                <c:pt idx="32191">
                  <c:v>132.22629999999998</c:v>
                </c:pt>
                <c:pt idx="32192">
                  <c:v>132.2311</c:v>
                </c:pt>
                <c:pt idx="32193">
                  <c:v>132.23589999999999</c:v>
                </c:pt>
                <c:pt idx="32194">
                  <c:v>132.2406</c:v>
                </c:pt>
                <c:pt idx="32195">
                  <c:v>132.24540000000002</c:v>
                </c:pt>
                <c:pt idx="32196">
                  <c:v>132.25020000000001</c:v>
                </c:pt>
                <c:pt idx="32197">
                  <c:v>132.25500000000002</c:v>
                </c:pt>
                <c:pt idx="32198">
                  <c:v>132.25980000000001</c:v>
                </c:pt>
                <c:pt idx="32199">
                  <c:v>132.2645</c:v>
                </c:pt>
                <c:pt idx="32200">
                  <c:v>132.26930000000002</c:v>
                </c:pt>
                <c:pt idx="32201">
                  <c:v>132.2741</c:v>
                </c:pt>
                <c:pt idx="32202">
                  <c:v>132.27889999999999</c:v>
                </c:pt>
                <c:pt idx="32203">
                  <c:v>132.28370000000001</c:v>
                </c:pt>
                <c:pt idx="32204">
                  <c:v>132.2884</c:v>
                </c:pt>
                <c:pt idx="32205">
                  <c:v>132.29320000000001</c:v>
                </c:pt>
                <c:pt idx="32206">
                  <c:v>132.298</c:v>
                </c:pt>
                <c:pt idx="32207">
                  <c:v>132.30279999999999</c:v>
                </c:pt>
                <c:pt idx="32208">
                  <c:v>132.3075</c:v>
                </c:pt>
                <c:pt idx="32209">
                  <c:v>132.31229999999999</c:v>
                </c:pt>
                <c:pt idx="32210">
                  <c:v>132.31709999999998</c:v>
                </c:pt>
                <c:pt idx="32211">
                  <c:v>132.3219</c:v>
                </c:pt>
                <c:pt idx="32212">
                  <c:v>132.32669999999999</c:v>
                </c:pt>
                <c:pt idx="32213">
                  <c:v>132.33139999999997</c:v>
                </c:pt>
                <c:pt idx="32214">
                  <c:v>132.33619999999999</c:v>
                </c:pt>
                <c:pt idx="32215">
                  <c:v>132.34099999999998</c:v>
                </c:pt>
                <c:pt idx="32216">
                  <c:v>132.34580000000003</c:v>
                </c:pt>
                <c:pt idx="32217">
                  <c:v>132.35050000000001</c:v>
                </c:pt>
                <c:pt idx="32218">
                  <c:v>132.3553</c:v>
                </c:pt>
                <c:pt idx="32219">
                  <c:v>132.36010000000002</c:v>
                </c:pt>
                <c:pt idx="32220">
                  <c:v>132.36490000000001</c:v>
                </c:pt>
                <c:pt idx="32221">
                  <c:v>132.36969999999999</c:v>
                </c:pt>
                <c:pt idx="32222">
                  <c:v>132.37440000000001</c:v>
                </c:pt>
                <c:pt idx="32223">
                  <c:v>132.3792</c:v>
                </c:pt>
                <c:pt idx="32224">
                  <c:v>132.38400000000001</c:v>
                </c:pt>
                <c:pt idx="32225">
                  <c:v>132.3888</c:v>
                </c:pt>
                <c:pt idx="32226">
                  <c:v>132.39359999999999</c:v>
                </c:pt>
                <c:pt idx="32227">
                  <c:v>132.39830000000001</c:v>
                </c:pt>
                <c:pt idx="32228">
                  <c:v>132.40309999999999</c:v>
                </c:pt>
                <c:pt idx="32229">
                  <c:v>132.40789999999998</c:v>
                </c:pt>
                <c:pt idx="32230">
                  <c:v>132.4127</c:v>
                </c:pt>
                <c:pt idx="32231">
                  <c:v>132.41749999999999</c:v>
                </c:pt>
                <c:pt idx="32232">
                  <c:v>132.4222</c:v>
                </c:pt>
                <c:pt idx="32233">
                  <c:v>132.42699999999999</c:v>
                </c:pt>
                <c:pt idx="32234">
                  <c:v>132.43179999999998</c:v>
                </c:pt>
                <c:pt idx="32235">
                  <c:v>132.4366</c:v>
                </c:pt>
                <c:pt idx="32236">
                  <c:v>132.44130000000001</c:v>
                </c:pt>
                <c:pt idx="32237">
                  <c:v>132.4461</c:v>
                </c:pt>
                <c:pt idx="32238">
                  <c:v>132.45090000000002</c:v>
                </c:pt>
                <c:pt idx="32239">
                  <c:v>132.45570000000001</c:v>
                </c:pt>
                <c:pt idx="32240">
                  <c:v>132.4605</c:v>
                </c:pt>
                <c:pt idx="32241">
                  <c:v>132.46520000000001</c:v>
                </c:pt>
                <c:pt idx="32242">
                  <c:v>132.47</c:v>
                </c:pt>
                <c:pt idx="32243">
                  <c:v>132.47480000000002</c:v>
                </c:pt>
                <c:pt idx="32244">
                  <c:v>132.4796</c:v>
                </c:pt>
                <c:pt idx="32245">
                  <c:v>132.48429999999999</c:v>
                </c:pt>
                <c:pt idx="32246">
                  <c:v>132.48910000000001</c:v>
                </c:pt>
                <c:pt idx="32247">
                  <c:v>132.4939</c:v>
                </c:pt>
                <c:pt idx="32248">
                  <c:v>132.49869999999999</c:v>
                </c:pt>
                <c:pt idx="32249">
                  <c:v>132.5035</c:v>
                </c:pt>
                <c:pt idx="32250">
                  <c:v>132.50819999999999</c:v>
                </c:pt>
                <c:pt idx="32251">
                  <c:v>132.51300000000001</c:v>
                </c:pt>
                <c:pt idx="32252">
                  <c:v>132.51779999999999</c:v>
                </c:pt>
                <c:pt idx="32253">
                  <c:v>132.52259999999998</c:v>
                </c:pt>
                <c:pt idx="32254">
                  <c:v>132.5274</c:v>
                </c:pt>
                <c:pt idx="32255">
                  <c:v>132.53210000000001</c:v>
                </c:pt>
                <c:pt idx="32256">
                  <c:v>132.5369</c:v>
                </c:pt>
                <c:pt idx="32257">
                  <c:v>132.54170000000002</c:v>
                </c:pt>
                <c:pt idx="32258">
                  <c:v>132.54650000000001</c:v>
                </c:pt>
                <c:pt idx="32259">
                  <c:v>132.5513</c:v>
                </c:pt>
                <c:pt idx="32260">
                  <c:v>132.55600000000001</c:v>
                </c:pt>
                <c:pt idx="32261">
                  <c:v>132.5608</c:v>
                </c:pt>
                <c:pt idx="32262">
                  <c:v>132.56560000000002</c:v>
                </c:pt>
                <c:pt idx="32263">
                  <c:v>132.57040000000001</c:v>
                </c:pt>
                <c:pt idx="32264">
                  <c:v>132.57509999999999</c:v>
                </c:pt>
                <c:pt idx="32265">
                  <c:v>132.57990000000001</c:v>
                </c:pt>
                <c:pt idx="32266">
                  <c:v>132.5847</c:v>
                </c:pt>
                <c:pt idx="32267">
                  <c:v>132.58949999999999</c:v>
                </c:pt>
                <c:pt idx="32268">
                  <c:v>132.5943</c:v>
                </c:pt>
                <c:pt idx="32269">
                  <c:v>132.59899999999999</c:v>
                </c:pt>
                <c:pt idx="32270">
                  <c:v>132.60380000000001</c:v>
                </c:pt>
                <c:pt idx="32271">
                  <c:v>132.6086</c:v>
                </c:pt>
                <c:pt idx="32272">
                  <c:v>132.61339999999998</c:v>
                </c:pt>
                <c:pt idx="32273">
                  <c:v>132.6181</c:v>
                </c:pt>
                <c:pt idx="32274">
                  <c:v>132.62289999999999</c:v>
                </c:pt>
                <c:pt idx="32275">
                  <c:v>132.62769999999998</c:v>
                </c:pt>
                <c:pt idx="32276">
                  <c:v>132.63249999999999</c:v>
                </c:pt>
                <c:pt idx="32277">
                  <c:v>132.63730000000001</c:v>
                </c:pt>
                <c:pt idx="32278">
                  <c:v>132.642</c:v>
                </c:pt>
                <c:pt idx="32279">
                  <c:v>132.64680000000001</c:v>
                </c:pt>
                <c:pt idx="32280">
                  <c:v>132.6516</c:v>
                </c:pt>
                <c:pt idx="32281">
                  <c:v>132.65640000000002</c:v>
                </c:pt>
                <c:pt idx="32282">
                  <c:v>132.6611</c:v>
                </c:pt>
                <c:pt idx="32283">
                  <c:v>132.66589999999999</c:v>
                </c:pt>
                <c:pt idx="32284">
                  <c:v>132.67070000000001</c:v>
                </c:pt>
                <c:pt idx="32285">
                  <c:v>132.6755</c:v>
                </c:pt>
                <c:pt idx="32286">
                  <c:v>132.68029999999999</c:v>
                </c:pt>
                <c:pt idx="32287">
                  <c:v>132.68510000000001</c:v>
                </c:pt>
                <c:pt idx="32288">
                  <c:v>132.68979999999999</c:v>
                </c:pt>
                <c:pt idx="32289">
                  <c:v>132.69460000000001</c:v>
                </c:pt>
                <c:pt idx="32290">
                  <c:v>132.6994</c:v>
                </c:pt>
                <c:pt idx="32291">
                  <c:v>132.70419999999999</c:v>
                </c:pt>
                <c:pt idx="32292">
                  <c:v>132.7089</c:v>
                </c:pt>
                <c:pt idx="32293">
                  <c:v>132.71369999999999</c:v>
                </c:pt>
                <c:pt idx="32294">
                  <c:v>132.71849999999998</c:v>
                </c:pt>
                <c:pt idx="32295">
                  <c:v>132.72329999999999</c:v>
                </c:pt>
                <c:pt idx="32296">
                  <c:v>132.72809999999998</c:v>
                </c:pt>
                <c:pt idx="32297">
                  <c:v>132.73280000000003</c:v>
                </c:pt>
                <c:pt idx="32298">
                  <c:v>132.73760000000001</c:v>
                </c:pt>
                <c:pt idx="32299">
                  <c:v>132.7424</c:v>
                </c:pt>
                <c:pt idx="32300">
                  <c:v>132.74720000000002</c:v>
                </c:pt>
                <c:pt idx="32301">
                  <c:v>132.75190000000001</c:v>
                </c:pt>
                <c:pt idx="32302">
                  <c:v>132.7567</c:v>
                </c:pt>
                <c:pt idx="32303">
                  <c:v>132.76150000000001</c:v>
                </c:pt>
                <c:pt idx="32304">
                  <c:v>132.7663</c:v>
                </c:pt>
                <c:pt idx="32305">
                  <c:v>132.77109999999999</c:v>
                </c:pt>
                <c:pt idx="32306">
                  <c:v>132.7758</c:v>
                </c:pt>
                <c:pt idx="32307">
                  <c:v>132.78059999999999</c:v>
                </c:pt>
                <c:pt idx="32308">
                  <c:v>132.78540000000001</c:v>
                </c:pt>
                <c:pt idx="32309">
                  <c:v>132.7902</c:v>
                </c:pt>
                <c:pt idx="32310">
                  <c:v>132.79489999999998</c:v>
                </c:pt>
                <c:pt idx="32311">
                  <c:v>132.7997</c:v>
                </c:pt>
                <c:pt idx="32312">
                  <c:v>132.80449999999999</c:v>
                </c:pt>
                <c:pt idx="32313">
                  <c:v>132.80929999999998</c:v>
                </c:pt>
                <c:pt idx="32314">
                  <c:v>132.8141</c:v>
                </c:pt>
                <c:pt idx="32315">
                  <c:v>132.81879999999998</c:v>
                </c:pt>
                <c:pt idx="32316">
                  <c:v>132.8236</c:v>
                </c:pt>
                <c:pt idx="32317">
                  <c:v>132.82840000000002</c:v>
                </c:pt>
                <c:pt idx="32318">
                  <c:v>132.83320000000001</c:v>
                </c:pt>
                <c:pt idx="32319">
                  <c:v>132.83800000000002</c:v>
                </c:pt>
                <c:pt idx="32320">
                  <c:v>132.84270000000001</c:v>
                </c:pt>
                <c:pt idx="32321">
                  <c:v>132.8475</c:v>
                </c:pt>
                <c:pt idx="32322">
                  <c:v>132.85230000000001</c:v>
                </c:pt>
                <c:pt idx="32323">
                  <c:v>132.8571</c:v>
                </c:pt>
                <c:pt idx="32324">
                  <c:v>132.86179999999999</c:v>
                </c:pt>
                <c:pt idx="32325">
                  <c:v>132.86660000000001</c:v>
                </c:pt>
                <c:pt idx="32326">
                  <c:v>132.87139999999999</c:v>
                </c:pt>
                <c:pt idx="32327">
                  <c:v>132.87620000000001</c:v>
                </c:pt>
                <c:pt idx="32328">
                  <c:v>132.881</c:v>
                </c:pt>
                <c:pt idx="32329">
                  <c:v>132.88569999999999</c:v>
                </c:pt>
                <c:pt idx="32330">
                  <c:v>132.8905</c:v>
                </c:pt>
                <c:pt idx="32331">
                  <c:v>132.89529999999999</c:v>
                </c:pt>
                <c:pt idx="32332">
                  <c:v>132.90009999999998</c:v>
                </c:pt>
                <c:pt idx="32333">
                  <c:v>132.9049</c:v>
                </c:pt>
                <c:pt idx="32334">
                  <c:v>132.90959999999998</c:v>
                </c:pt>
                <c:pt idx="32335">
                  <c:v>132.9144</c:v>
                </c:pt>
                <c:pt idx="32336">
                  <c:v>132.91919999999999</c:v>
                </c:pt>
                <c:pt idx="32337">
                  <c:v>132.92399999999998</c:v>
                </c:pt>
                <c:pt idx="32338">
                  <c:v>132.92870000000002</c:v>
                </c:pt>
                <c:pt idx="32339">
                  <c:v>132.93350000000001</c:v>
                </c:pt>
                <c:pt idx="32340">
                  <c:v>132.9383</c:v>
                </c:pt>
                <c:pt idx="32341">
                  <c:v>132.94310000000002</c:v>
                </c:pt>
                <c:pt idx="32342">
                  <c:v>132.9479</c:v>
                </c:pt>
                <c:pt idx="32343">
                  <c:v>132.95260000000002</c:v>
                </c:pt>
                <c:pt idx="32344">
                  <c:v>132.95740000000001</c:v>
                </c:pt>
                <c:pt idx="32345">
                  <c:v>132.9622</c:v>
                </c:pt>
                <c:pt idx="32346">
                  <c:v>132.96700000000001</c:v>
                </c:pt>
                <c:pt idx="32347">
                  <c:v>132.9717</c:v>
                </c:pt>
                <c:pt idx="32348">
                  <c:v>132.97649999999999</c:v>
                </c:pt>
                <c:pt idx="32349">
                  <c:v>132.9813</c:v>
                </c:pt>
                <c:pt idx="32350">
                  <c:v>132.98609999999999</c:v>
                </c:pt>
                <c:pt idx="32351">
                  <c:v>132.99089999999998</c:v>
                </c:pt>
                <c:pt idx="32352">
                  <c:v>132.9956</c:v>
                </c:pt>
                <c:pt idx="32353">
                  <c:v>133.00039999999998</c:v>
                </c:pt>
                <c:pt idx="32354">
                  <c:v>133.0052</c:v>
                </c:pt>
                <c:pt idx="32355">
                  <c:v>133.01</c:v>
                </c:pt>
                <c:pt idx="32356">
                  <c:v>133.01479999999998</c:v>
                </c:pt>
                <c:pt idx="32357">
                  <c:v>133.01950000000002</c:v>
                </c:pt>
                <c:pt idx="32358">
                  <c:v>133.02430000000001</c:v>
                </c:pt>
                <c:pt idx="32359">
                  <c:v>133.0291</c:v>
                </c:pt>
                <c:pt idx="32360">
                  <c:v>133.03390000000002</c:v>
                </c:pt>
                <c:pt idx="32361">
                  <c:v>133.0386</c:v>
                </c:pt>
                <c:pt idx="32362">
                  <c:v>133.04340000000002</c:v>
                </c:pt>
                <c:pt idx="32363">
                  <c:v>133.04820000000001</c:v>
                </c:pt>
                <c:pt idx="32364">
                  <c:v>133.053</c:v>
                </c:pt>
                <c:pt idx="32365">
                  <c:v>133.05780000000001</c:v>
                </c:pt>
                <c:pt idx="32366">
                  <c:v>133.0625</c:v>
                </c:pt>
                <c:pt idx="32367">
                  <c:v>133.06729999999999</c:v>
                </c:pt>
                <c:pt idx="32368">
                  <c:v>133.07210000000001</c:v>
                </c:pt>
                <c:pt idx="32369">
                  <c:v>133.07689999999999</c:v>
                </c:pt>
                <c:pt idx="32370">
                  <c:v>133.08159999999998</c:v>
                </c:pt>
                <c:pt idx="32371">
                  <c:v>133.0864</c:v>
                </c:pt>
                <c:pt idx="32372">
                  <c:v>133.09119999999999</c:v>
                </c:pt>
                <c:pt idx="32373">
                  <c:v>133.096</c:v>
                </c:pt>
                <c:pt idx="32374">
                  <c:v>133.10079999999999</c:v>
                </c:pt>
                <c:pt idx="32375">
                  <c:v>133.10549999999998</c:v>
                </c:pt>
                <c:pt idx="32376">
                  <c:v>133.1103</c:v>
                </c:pt>
                <c:pt idx="32377">
                  <c:v>133.11509999999998</c:v>
                </c:pt>
                <c:pt idx="32378">
                  <c:v>133.1199</c:v>
                </c:pt>
                <c:pt idx="32379">
                  <c:v>133.12460000000002</c:v>
                </c:pt>
                <c:pt idx="32380">
                  <c:v>133.1294</c:v>
                </c:pt>
                <c:pt idx="32381">
                  <c:v>133.13420000000002</c:v>
                </c:pt>
                <c:pt idx="32382">
                  <c:v>133.13900000000001</c:v>
                </c:pt>
                <c:pt idx="32383">
                  <c:v>133.1438</c:v>
                </c:pt>
                <c:pt idx="32384">
                  <c:v>133.14860000000002</c:v>
                </c:pt>
                <c:pt idx="32385">
                  <c:v>133.1533</c:v>
                </c:pt>
                <c:pt idx="32386">
                  <c:v>133.15809999999999</c:v>
                </c:pt>
                <c:pt idx="32387">
                  <c:v>133.16290000000001</c:v>
                </c:pt>
                <c:pt idx="32388">
                  <c:v>133.1677</c:v>
                </c:pt>
                <c:pt idx="32389">
                  <c:v>133.17240000000001</c:v>
                </c:pt>
                <c:pt idx="32390">
                  <c:v>133.1772</c:v>
                </c:pt>
                <c:pt idx="32391">
                  <c:v>133.18199999999999</c:v>
                </c:pt>
                <c:pt idx="32392">
                  <c:v>133.18680000000001</c:v>
                </c:pt>
                <c:pt idx="32393">
                  <c:v>133.19159999999999</c:v>
                </c:pt>
                <c:pt idx="32394">
                  <c:v>133.19629999999998</c:v>
                </c:pt>
                <c:pt idx="32395">
                  <c:v>133.2011</c:v>
                </c:pt>
                <c:pt idx="32396">
                  <c:v>133.20589999999999</c:v>
                </c:pt>
                <c:pt idx="32397">
                  <c:v>133.21069999999997</c:v>
                </c:pt>
                <c:pt idx="32398">
                  <c:v>133.21540000000002</c:v>
                </c:pt>
                <c:pt idx="32399">
                  <c:v>133.22020000000001</c:v>
                </c:pt>
                <c:pt idx="32400">
                  <c:v>133.22500000000002</c:v>
                </c:pt>
                <c:pt idx="32401">
                  <c:v>133.22980000000001</c:v>
                </c:pt>
                <c:pt idx="32402">
                  <c:v>133.2346</c:v>
                </c:pt>
                <c:pt idx="32403">
                  <c:v>133.23930000000001</c:v>
                </c:pt>
                <c:pt idx="32404">
                  <c:v>133.2441</c:v>
                </c:pt>
                <c:pt idx="32405">
                  <c:v>133.24889999999999</c:v>
                </c:pt>
                <c:pt idx="32406">
                  <c:v>133.25370000000001</c:v>
                </c:pt>
                <c:pt idx="32407">
                  <c:v>133.25839999999999</c:v>
                </c:pt>
                <c:pt idx="32408">
                  <c:v>133.26320000000001</c:v>
                </c:pt>
                <c:pt idx="32409">
                  <c:v>133.268</c:v>
                </c:pt>
                <c:pt idx="32410">
                  <c:v>133.27279999999999</c:v>
                </c:pt>
                <c:pt idx="32411">
                  <c:v>133.27760000000001</c:v>
                </c:pt>
                <c:pt idx="32412">
                  <c:v>133.28229999999999</c:v>
                </c:pt>
                <c:pt idx="32413">
                  <c:v>133.28709999999998</c:v>
                </c:pt>
                <c:pt idx="32414">
                  <c:v>133.2919</c:v>
                </c:pt>
                <c:pt idx="32415">
                  <c:v>133.29669999999999</c:v>
                </c:pt>
                <c:pt idx="32416">
                  <c:v>133.30149999999998</c:v>
                </c:pt>
                <c:pt idx="32417">
                  <c:v>133.30620000000002</c:v>
                </c:pt>
                <c:pt idx="32418">
                  <c:v>133.31100000000001</c:v>
                </c:pt>
                <c:pt idx="32419">
                  <c:v>133.31580000000002</c:v>
                </c:pt>
                <c:pt idx="32420">
                  <c:v>133.32060000000001</c:v>
                </c:pt>
                <c:pt idx="32421">
                  <c:v>133.3253</c:v>
                </c:pt>
                <c:pt idx="32422">
                  <c:v>133.33010000000002</c:v>
                </c:pt>
                <c:pt idx="32423">
                  <c:v>133.3349</c:v>
                </c:pt>
                <c:pt idx="32424">
                  <c:v>133.33969999999999</c:v>
                </c:pt>
                <c:pt idx="32425">
                  <c:v>133.34450000000001</c:v>
                </c:pt>
                <c:pt idx="32426">
                  <c:v>133.3492</c:v>
                </c:pt>
                <c:pt idx="32427">
                  <c:v>133.35400000000001</c:v>
                </c:pt>
                <c:pt idx="32428">
                  <c:v>133.3588</c:v>
                </c:pt>
                <c:pt idx="32429">
                  <c:v>133.36359999999999</c:v>
                </c:pt>
                <c:pt idx="32430">
                  <c:v>133.3683</c:v>
                </c:pt>
                <c:pt idx="32431">
                  <c:v>133.37309999999999</c:v>
                </c:pt>
                <c:pt idx="32432">
                  <c:v>133.37789999999998</c:v>
                </c:pt>
                <c:pt idx="32433">
                  <c:v>133.3827</c:v>
                </c:pt>
                <c:pt idx="32434">
                  <c:v>133.38749999999999</c:v>
                </c:pt>
                <c:pt idx="32435">
                  <c:v>133.3922</c:v>
                </c:pt>
                <c:pt idx="32436">
                  <c:v>133.39699999999999</c:v>
                </c:pt>
                <c:pt idx="32437">
                  <c:v>133.40179999999998</c:v>
                </c:pt>
                <c:pt idx="32438">
                  <c:v>133.4066</c:v>
                </c:pt>
                <c:pt idx="32439">
                  <c:v>133.41130000000001</c:v>
                </c:pt>
                <c:pt idx="32440">
                  <c:v>133.4161</c:v>
                </c:pt>
                <c:pt idx="32441">
                  <c:v>133.42090000000002</c:v>
                </c:pt>
                <c:pt idx="32442">
                  <c:v>133.42570000000001</c:v>
                </c:pt>
                <c:pt idx="32443">
                  <c:v>133.43049999999999</c:v>
                </c:pt>
                <c:pt idx="32444">
                  <c:v>133.43520000000001</c:v>
                </c:pt>
                <c:pt idx="32445">
                  <c:v>133.44</c:v>
                </c:pt>
                <c:pt idx="32446">
                  <c:v>133.44480000000001</c:v>
                </c:pt>
                <c:pt idx="32447">
                  <c:v>133.4496</c:v>
                </c:pt>
                <c:pt idx="32448">
                  <c:v>133.45439999999999</c:v>
                </c:pt>
                <c:pt idx="32449">
                  <c:v>133.45910000000001</c:v>
                </c:pt>
                <c:pt idx="32450">
                  <c:v>133.4639</c:v>
                </c:pt>
                <c:pt idx="32451">
                  <c:v>133.46869999999998</c:v>
                </c:pt>
                <c:pt idx="32452">
                  <c:v>133.4735</c:v>
                </c:pt>
                <c:pt idx="32453">
                  <c:v>133.47819999999999</c:v>
                </c:pt>
                <c:pt idx="32454">
                  <c:v>133.483</c:v>
                </c:pt>
                <c:pt idx="32455">
                  <c:v>133.48779999999999</c:v>
                </c:pt>
                <c:pt idx="32456">
                  <c:v>133.49259999999998</c:v>
                </c:pt>
                <c:pt idx="32457">
                  <c:v>133.4974</c:v>
                </c:pt>
                <c:pt idx="32458">
                  <c:v>133.50210000000001</c:v>
                </c:pt>
                <c:pt idx="32459">
                  <c:v>133.5069</c:v>
                </c:pt>
                <c:pt idx="32460">
                  <c:v>133.51170000000002</c:v>
                </c:pt>
                <c:pt idx="32461">
                  <c:v>133.51650000000001</c:v>
                </c:pt>
                <c:pt idx="32462">
                  <c:v>133.52119999999999</c:v>
                </c:pt>
                <c:pt idx="32463">
                  <c:v>133.52600000000001</c:v>
                </c:pt>
                <c:pt idx="32464">
                  <c:v>133.5308</c:v>
                </c:pt>
                <c:pt idx="32465">
                  <c:v>133.53560000000002</c:v>
                </c:pt>
                <c:pt idx="32466">
                  <c:v>133.54040000000001</c:v>
                </c:pt>
                <c:pt idx="32467">
                  <c:v>133.54509999999999</c:v>
                </c:pt>
                <c:pt idx="32468">
                  <c:v>133.54990000000001</c:v>
                </c:pt>
                <c:pt idx="32469">
                  <c:v>133.5547</c:v>
                </c:pt>
                <c:pt idx="32470">
                  <c:v>133.55949999999999</c:v>
                </c:pt>
                <c:pt idx="32471">
                  <c:v>133.5642</c:v>
                </c:pt>
                <c:pt idx="32472">
                  <c:v>133.56899999999999</c:v>
                </c:pt>
                <c:pt idx="32473">
                  <c:v>133.57380000000001</c:v>
                </c:pt>
                <c:pt idx="32474">
                  <c:v>133.57859999999999</c:v>
                </c:pt>
                <c:pt idx="32475">
                  <c:v>133.58339999999998</c:v>
                </c:pt>
                <c:pt idx="32476">
                  <c:v>133.5882</c:v>
                </c:pt>
                <c:pt idx="32477">
                  <c:v>133.59289999999999</c:v>
                </c:pt>
                <c:pt idx="32478">
                  <c:v>133.5977</c:v>
                </c:pt>
                <c:pt idx="32479">
                  <c:v>133.60250000000002</c:v>
                </c:pt>
                <c:pt idx="32480">
                  <c:v>133.60730000000001</c:v>
                </c:pt>
                <c:pt idx="32481">
                  <c:v>133.61199999999999</c:v>
                </c:pt>
                <c:pt idx="32482">
                  <c:v>133.61680000000001</c:v>
                </c:pt>
                <c:pt idx="32483">
                  <c:v>133.6216</c:v>
                </c:pt>
                <c:pt idx="32484">
                  <c:v>133.62640000000002</c:v>
                </c:pt>
                <c:pt idx="32485">
                  <c:v>133.63120000000001</c:v>
                </c:pt>
                <c:pt idx="32486">
                  <c:v>133.63589999999999</c:v>
                </c:pt>
                <c:pt idx="32487">
                  <c:v>133.64070000000001</c:v>
                </c:pt>
                <c:pt idx="32488">
                  <c:v>133.6455</c:v>
                </c:pt>
                <c:pt idx="32489">
                  <c:v>133.65029999999999</c:v>
                </c:pt>
                <c:pt idx="32490">
                  <c:v>133.655</c:v>
                </c:pt>
                <c:pt idx="32491">
                  <c:v>133.65979999999999</c:v>
                </c:pt>
                <c:pt idx="32492">
                  <c:v>133.66460000000001</c:v>
                </c:pt>
                <c:pt idx="32493">
                  <c:v>133.6694</c:v>
                </c:pt>
                <c:pt idx="32494">
                  <c:v>133.67409999999998</c:v>
                </c:pt>
                <c:pt idx="32495">
                  <c:v>133.6789</c:v>
                </c:pt>
                <c:pt idx="32496">
                  <c:v>133.68369999999999</c:v>
                </c:pt>
                <c:pt idx="32497">
                  <c:v>133.68849999999998</c:v>
                </c:pt>
                <c:pt idx="32498">
                  <c:v>133.69329999999999</c:v>
                </c:pt>
                <c:pt idx="32499">
                  <c:v>133.69800000000001</c:v>
                </c:pt>
                <c:pt idx="32500">
                  <c:v>133.70280000000002</c:v>
                </c:pt>
                <c:pt idx="32501">
                  <c:v>133.70760000000001</c:v>
                </c:pt>
                <c:pt idx="32502">
                  <c:v>133.7124</c:v>
                </c:pt>
                <c:pt idx="32503">
                  <c:v>133.71710000000002</c:v>
                </c:pt>
                <c:pt idx="32504">
                  <c:v>133.72190000000001</c:v>
                </c:pt>
                <c:pt idx="32505">
                  <c:v>133.72669999999999</c:v>
                </c:pt>
                <c:pt idx="32506">
                  <c:v>133.73150000000001</c:v>
                </c:pt>
                <c:pt idx="32507">
                  <c:v>133.7363</c:v>
                </c:pt>
                <c:pt idx="32508">
                  <c:v>133.74109999999999</c:v>
                </c:pt>
                <c:pt idx="32509">
                  <c:v>133.7458</c:v>
                </c:pt>
                <c:pt idx="32510">
                  <c:v>133.75059999999999</c:v>
                </c:pt>
                <c:pt idx="32511">
                  <c:v>133.75540000000001</c:v>
                </c:pt>
                <c:pt idx="32512">
                  <c:v>133.7602</c:v>
                </c:pt>
                <c:pt idx="32513">
                  <c:v>133.76489999999998</c:v>
                </c:pt>
                <c:pt idx="32514">
                  <c:v>133.7697</c:v>
                </c:pt>
                <c:pt idx="32515">
                  <c:v>133.77449999999999</c:v>
                </c:pt>
                <c:pt idx="32516">
                  <c:v>133.77929999999998</c:v>
                </c:pt>
                <c:pt idx="32517">
                  <c:v>133.7841</c:v>
                </c:pt>
                <c:pt idx="32518">
                  <c:v>133.78880000000001</c:v>
                </c:pt>
                <c:pt idx="32519">
                  <c:v>133.79360000000003</c:v>
                </c:pt>
                <c:pt idx="32520">
                  <c:v>133.79840000000002</c:v>
                </c:pt>
                <c:pt idx="32521">
                  <c:v>133.8032</c:v>
                </c:pt>
                <c:pt idx="32522">
                  <c:v>133.80790000000002</c:v>
                </c:pt>
                <c:pt idx="32523">
                  <c:v>133.81270000000001</c:v>
                </c:pt>
                <c:pt idx="32524">
                  <c:v>133.8175</c:v>
                </c:pt>
                <c:pt idx="32525">
                  <c:v>133.82230000000001</c:v>
                </c:pt>
                <c:pt idx="32526">
                  <c:v>133.827</c:v>
                </c:pt>
                <c:pt idx="32527">
                  <c:v>133.83179999999999</c:v>
                </c:pt>
                <c:pt idx="32528">
                  <c:v>133.8366</c:v>
                </c:pt>
                <c:pt idx="32529">
                  <c:v>133.84139999999999</c:v>
                </c:pt>
                <c:pt idx="32530">
                  <c:v>133.84620000000001</c:v>
                </c:pt>
                <c:pt idx="32531">
                  <c:v>133.8509</c:v>
                </c:pt>
                <c:pt idx="32532">
                  <c:v>133.85569999999998</c:v>
                </c:pt>
                <c:pt idx="32533">
                  <c:v>133.8605</c:v>
                </c:pt>
                <c:pt idx="32534">
                  <c:v>133.86529999999999</c:v>
                </c:pt>
                <c:pt idx="32535">
                  <c:v>133.87009999999998</c:v>
                </c:pt>
                <c:pt idx="32536">
                  <c:v>133.87479999999999</c:v>
                </c:pt>
                <c:pt idx="32537">
                  <c:v>133.87959999999998</c:v>
                </c:pt>
                <c:pt idx="32538">
                  <c:v>133.8844</c:v>
                </c:pt>
                <c:pt idx="32539">
                  <c:v>133.88920000000002</c:v>
                </c:pt>
                <c:pt idx="32540">
                  <c:v>133.89400000000001</c:v>
                </c:pt>
                <c:pt idx="32541">
                  <c:v>133.89870000000002</c:v>
                </c:pt>
                <c:pt idx="32542">
                  <c:v>133.90350000000001</c:v>
                </c:pt>
                <c:pt idx="32543">
                  <c:v>133.9083</c:v>
                </c:pt>
                <c:pt idx="32544">
                  <c:v>133.91310000000001</c:v>
                </c:pt>
                <c:pt idx="32545">
                  <c:v>133.9178</c:v>
                </c:pt>
                <c:pt idx="32546">
                  <c:v>133.92259999999999</c:v>
                </c:pt>
                <c:pt idx="32547">
                  <c:v>133.92740000000001</c:v>
                </c:pt>
                <c:pt idx="32548">
                  <c:v>133.93219999999999</c:v>
                </c:pt>
                <c:pt idx="32549">
                  <c:v>133.93690000000001</c:v>
                </c:pt>
                <c:pt idx="32550">
                  <c:v>133.9417</c:v>
                </c:pt>
                <c:pt idx="32551">
                  <c:v>133.94649999999999</c:v>
                </c:pt>
                <c:pt idx="32552">
                  <c:v>133.9513</c:v>
                </c:pt>
                <c:pt idx="32553">
                  <c:v>133.95609999999999</c:v>
                </c:pt>
                <c:pt idx="32554">
                  <c:v>133.96079999999998</c:v>
                </c:pt>
                <c:pt idx="32555">
                  <c:v>133.96559999999999</c:v>
                </c:pt>
                <c:pt idx="32556">
                  <c:v>133.97039999999998</c:v>
                </c:pt>
                <c:pt idx="32557">
                  <c:v>133.9752</c:v>
                </c:pt>
                <c:pt idx="32558">
                  <c:v>133.97990000000001</c:v>
                </c:pt>
                <c:pt idx="32559">
                  <c:v>133.9847</c:v>
                </c:pt>
                <c:pt idx="32560">
                  <c:v>133.98950000000002</c:v>
                </c:pt>
                <c:pt idx="32561">
                  <c:v>133.99430000000001</c:v>
                </c:pt>
                <c:pt idx="32562">
                  <c:v>133.9991</c:v>
                </c:pt>
                <c:pt idx="32563">
                  <c:v>134.00380000000001</c:v>
                </c:pt>
                <c:pt idx="32564">
                  <c:v>134.0086</c:v>
                </c:pt>
                <c:pt idx="32565">
                  <c:v>134.01340000000002</c:v>
                </c:pt>
                <c:pt idx="32566">
                  <c:v>134.01820000000001</c:v>
                </c:pt>
                <c:pt idx="32567">
                  <c:v>134.023</c:v>
                </c:pt>
                <c:pt idx="32568">
                  <c:v>134.02770000000001</c:v>
                </c:pt>
                <c:pt idx="32569">
                  <c:v>134.0325</c:v>
                </c:pt>
                <c:pt idx="32570">
                  <c:v>134.03729999999999</c:v>
                </c:pt>
                <c:pt idx="32571">
                  <c:v>134.0421</c:v>
                </c:pt>
                <c:pt idx="32572">
                  <c:v>134.04679999999999</c:v>
                </c:pt>
                <c:pt idx="32573">
                  <c:v>134.05159999999998</c:v>
                </c:pt>
                <c:pt idx="32574">
                  <c:v>134.0564</c:v>
                </c:pt>
                <c:pt idx="32575">
                  <c:v>134.06119999999999</c:v>
                </c:pt>
                <c:pt idx="32576">
                  <c:v>134.066</c:v>
                </c:pt>
                <c:pt idx="32577">
                  <c:v>134.07069999999999</c:v>
                </c:pt>
                <c:pt idx="32578">
                  <c:v>134.07549999999998</c:v>
                </c:pt>
                <c:pt idx="32579">
                  <c:v>134.08030000000002</c:v>
                </c:pt>
                <c:pt idx="32580">
                  <c:v>134.08510000000001</c:v>
                </c:pt>
                <c:pt idx="32581">
                  <c:v>134.0898</c:v>
                </c:pt>
                <c:pt idx="32582">
                  <c:v>134.09460000000001</c:v>
                </c:pt>
                <c:pt idx="32583">
                  <c:v>134.0994</c:v>
                </c:pt>
                <c:pt idx="32584">
                  <c:v>134.10420000000002</c:v>
                </c:pt>
                <c:pt idx="32585">
                  <c:v>134.10900000000001</c:v>
                </c:pt>
                <c:pt idx="32586">
                  <c:v>134.11369999999999</c:v>
                </c:pt>
                <c:pt idx="32587">
                  <c:v>134.11850000000001</c:v>
                </c:pt>
                <c:pt idx="32588">
                  <c:v>134.1233</c:v>
                </c:pt>
                <c:pt idx="32589">
                  <c:v>134.12809999999999</c:v>
                </c:pt>
                <c:pt idx="32590">
                  <c:v>134.1328</c:v>
                </c:pt>
                <c:pt idx="32591">
                  <c:v>134.13759999999999</c:v>
                </c:pt>
                <c:pt idx="32592">
                  <c:v>134.14240000000001</c:v>
                </c:pt>
                <c:pt idx="32593">
                  <c:v>134.1472</c:v>
                </c:pt>
                <c:pt idx="32594">
                  <c:v>134.15199999999999</c:v>
                </c:pt>
                <c:pt idx="32595">
                  <c:v>134.1567</c:v>
                </c:pt>
                <c:pt idx="32596">
                  <c:v>134.16149999999999</c:v>
                </c:pt>
                <c:pt idx="32597">
                  <c:v>134.16629999999998</c:v>
                </c:pt>
                <c:pt idx="32598">
                  <c:v>134.1711</c:v>
                </c:pt>
                <c:pt idx="32599">
                  <c:v>134.17589999999998</c:v>
                </c:pt>
                <c:pt idx="32600">
                  <c:v>134.1806</c:v>
                </c:pt>
                <c:pt idx="32601">
                  <c:v>134.18540000000002</c:v>
                </c:pt>
                <c:pt idx="32602">
                  <c:v>134.1902</c:v>
                </c:pt>
                <c:pt idx="32603">
                  <c:v>134.19500000000002</c:v>
                </c:pt>
                <c:pt idx="32604">
                  <c:v>134.19970000000001</c:v>
                </c:pt>
                <c:pt idx="32605">
                  <c:v>134.2045</c:v>
                </c:pt>
                <c:pt idx="32606">
                  <c:v>134.20930000000001</c:v>
                </c:pt>
                <c:pt idx="32607">
                  <c:v>134.2141</c:v>
                </c:pt>
                <c:pt idx="32608">
                  <c:v>134.21889999999999</c:v>
                </c:pt>
                <c:pt idx="32609">
                  <c:v>134.2236</c:v>
                </c:pt>
                <c:pt idx="32610">
                  <c:v>134.22839999999999</c:v>
                </c:pt>
                <c:pt idx="32611">
                  <c:v>134.23320000000001</c:v>
                </c:pt>
                <c:pt idx="32612">
                  <c:v>134.238</c:v>
                </c:pt>
                <c:pt idx="32613">
                  <c:v>134.24269999999999</c:v>
                </c:pt>
                <c:pt idx="32614">
                  <c:v>134.2475</c:v>
                </c:pt>
                <c:pt idx="32615">
                  <c:v>134.25229999999999</c:v>
                </c:pt>
                <c:pt idx="32616">
                  <c:v>134.25709999999998</c:v>
                </c:pt>
                <c:pt idx="32617">
                  <c:v>134.2619</c:v>
                </c:pt>
                <c:pt idx="32618">
                  <c:v>134.26660000000001</c:v>
                </c:pt>
                <c:pt idx="32619">
                  <c:v>134.2714</c:v>
                </c:pt>
                <c:pt idx="32620">
                  <c:v>134.27620000000002</c:v>
                </c:pt>
                <c:pt idx="32621">
                  <c:v>134.28100000000001</c:v>
                </c:pt>
                <c:pt idx="32622">
                  <c:v>134.28570000000002</c:v>
                </c:pt>
                <c:pt idx="32623">
                  <c:v>134.29050000000001</c:v>
                </c:pt>
                <c:pt idx="32624">
                  <c:v>134.2953</c:v>
                </c:pt>
                <c:pt idx="32625">
                  <c:v>134.30010000000001</c:v>
                </c:pt>
                <c:pt idx="32626">
                  <c:v>134.3049</c:v>
                </c:pt>
                <c:pt idx="32627">
                  <c:v>134.30959999999999</c:v>
                </c:pt>
                <c:pt idx="32628">
                  <c:v>134.31440000000001</c:v>
                </c:pt>
                <c:pt idx="32629">
                  <c:v>134.3192</c:v>
                </c:pt>
                <c:pt idx="32630">
                  <c:v>134.32400000000001</c:v>
                </c:pt>
                <c:pt idx="32631">
                  <c:v>134.3288</c:v>
                </c:pt>
                <c:pt idx="32632">
                  <c:v>134.33349999999999</c:v>
                </c:pt>
                <c:pt idx="32633">
                  <c:v>134.3383</c:v>
                </c:pt>
                <c:pt idx="32634">
                  <c:v>134.34309999999999</c:v>
                </c:pt>
                <c:pt idx="32635">
                  <c:v>134.34789999999998</c:v>
                </c:pt>
                <c:pt idx="32636">
                  <c:v>134.3526</c:v>
                </c:pt>
                <c:pt idx="32637">
                  <c:v>134.35739999999998</c:v>
                </c:pt>
                <c:pt idx="32638">
                  <c:v>134.36219999999997</c:v>
                </c:pt>
                <c:pt idx="32639">
                  <c:v>134.36699999999999</c:v>
                </c:pt>
                <c:pt idx="32640">
                  <c:v>134.3717</c:v>
                </c:pt>
                <c:pt idx="32641">
                  <c:v>134.37650000000002</c:v>
                </c:pt>
                <c:pt idx="32642">
                  <c:v>134.38130000000001</c:v>
                </c:pt>
                <c:pt idx="32643">
                  <c:v>134.3861</c:v>
                </c:pt>
                <c:pt idx="32644">
                  <c:v>134.39090000000002</c:v>
                </c:pt>
                <c:pt idx="32645">
                  <c:v>134.3956</c:v>
                </c:pt>
                <c:pt idx="32646">
                  <c:v>134.40039999999999</c:v>
                </c:pt>
                <c:pt idx="32647">
                  <c:v>134.40520000000001</c:v>
                </c:pt>
                <c:pt idx="32648">
                  <c:v>134.41</c:v>
                </c:pt>
                <c:pt idx="32649">
                  <c:v>134.41470000000001</c:v>
                </c:pt>
                <c:pt idx="32650">
                  <c:v>134.4195</c:v>
                </c:pt>
                <c:pt idx="32651">
                  <c:v>134.42429999999999</c:v>
                </c:pt>
                <c:pt idx="32652">
                  <c:v>134.42910000000001</c:v>
                </c:pt>
                <c:pt idx="32653">
                  <c:v>134.43389999999999</c:v>
                </c:pt>
                <c:pt idx="32654">
                  <c:v>134.43859999999998</c:v>
                </c:pt>
                <c:pt idx="32655">
                  <c:v>134.4434</c:v>
                </c:pt>
                <c:pt idx="32656">
                  <c:v>134.44819999999999</c:v>
                </c:pt>
                <c:pt idx="32657">
                  <c:v>134.453</c:v>
                </c:pt>
                <c:pt idx="32658">
                  <c:v>134.45779999999999</c:v>
                </c:pt>
                <c:pt idx="32659">
                  <c:v>134.46250000000001</c:v>
                </c:pt>
                <c:pt idx="32660">
                  <c:v>134.46730000000002</c:v>
                </c:pt>
                <c:pt idx="32661">
                  <c:v>134.47210000000001</c:v>
                </c:pt>
                <c:pt idx="32662">
                  <c:v>134.4769</c:v>
                </c:pt>
                <c:pt idx="32663">
                  <c:v>134.48160000000001</c:v>
                </c:pt>
                <c:pt idx="32664">
                  <c:v>134.4864</c:v>
                </c:pt>
                <c:pt idx="32665">
                  <c:v>134.49119999999999</c:v>
                </c:pt>
                <c:pt idx="32666">
                  <c:v>134.49600000000001</c:v>
                </c:pt>
                <c:pt idx="32667">
                  <c:v>134.5008</c:v>
                </c:pt>
                <c:pt idx="32668">
                  <c:v>134.50550000000001</c:v>
                </c:pt>
                <c:pt idx="32669">
                  <c:v>134.5103</c:v>
                </c:pt>
                <c:pt idx="32670">
                  <c:v>134.51509999999999</c:v>
                </c:pt>
                <c:pt idx="32671">
                  <c:v>134.51990000000001</c:v>
                </c:pt>
                <c:pt idx="32672">
                  <c:v>134.52459999999999</c:v>
                </c:pt>
                <c:pt idx="32673">
                  <c:v>134.52939999999998</c:v>
                </c:pt>
                <c:pt idx="32674">
                  <c:v>134.5342</c:v>
                </c:pt>
                <c:pt idx="32675">
                  <c:v>134.53899999999999</c:v>
                </c:pt>
                <c:pt idx="32676">
                  <c:v>134.5438</c:v>
                </c:pt>
                <c:pt idx="32677">
                  <c:v>134.54849999999999</c:v>
                </c:pt>
                <c:pt idx="32678">
                  <c:v>134.55329999999998</c:v>
                </c:pt>
                <c:pt idx="32679">
                  <c:v>134.55810000000002</c:v>
                </c:pt>
                <c:pt idx="32680">
                  <c:v>134.56290000000001</c:v>
                </c:pt>
                <c:pt idx="32681">
                  <c:v>134.5676</c:v>
                </c:pt>
                <c:pt idx="32682">
                  <c:v>134.57240000000002</c:v>
                </c:pt>
                <c:pt idx="32683">
                  <c:v>134.5772</c:v>
                </c:pt>
                <c:pt idx="32684">
                  <c:v>134.58199999999999</c:v>
                </c:pt>
                <c:pt idx="32685">
                  <c:v>134.58680000000001</c:v>
                </c:pt>
                <c:pt idx="32686">
                  <c:v>134.5915</c:v>
                </c:pt>
                <c:pt idx="32687">
                  <c:v>134.59630000000001</c:v>
                </c:pt>
                <c:pt idx="32688">
                  <c:v>134.6011</c:v>
                </c:pt>
                <c:pt idx="32689">
                  <c:v>134.60589999999999</c:v>
                </c:pt>
                <c:pt idx="32690">
                  <c:v>134.61070000000001</c:v>
                </c:pt>
                <c:pt idx="32691">
                  <c:v>134.61539999999999</c:v>
                </c:pt>
                <c:pt idx="32692">
                  <c:v>134.62019999999998</c:v>
                </c:pt>
                <c:pt idx="32693">
                  <c:v>134.625</c:v>
                </c:pt>
                <c:pt idx="32694">
                  <c:v>134.62979999999999</c:v>
                </c:pt>
                <c:pt idx="32695">
                  <c:v>134.6345</c:v>
                </c:pt>
                <c:pt idx="32696">
                  <c:v>134.63929999999999</c:v>
                </c:pt>
                <c:pt idx="32697">
                  <c:v>134.64409999999998</c:v>
                </c:pt>
                <c:pt idx="32698">
                  <c:v>134.6489</c:v>
                </c:pt>
                <c:pt idx="32699">
                  <c:v>134.65360000000001</c:v>
                </c:pt>
                <c:pt idx="32700">
                  <c:v>134.6584</c:v>
                </c:pt>
                <c:pt idx="32701">
                  <c:v>134.66320000000002</c:v>
                </c:pt>
                <c:pt idx="32702">
                  <c:v>134.66800000000001</c:v>
                </c:pt>
                <c:pt idx="32703">
                  <c:v>134.6728</c:v>
                </c:pt>
                <c:pt idx="32704">
                  <c:v>134.67750000000001</c:v>
                </c:pt>
                <c:pt idx="32705">
                  <c:v>134.6823</c:v>
                </c:pt>
                <c:pt idx="32706">
                  <c:v>134.68710000000002</c:v>
                </c:pt>
                <c:pt idx="32707">
                  <c:v>134.6919</c:v>
                </c:pt>
                <c:pt idx="32708">
                  <c:v>134.69659999999999</c:v>
                </c:pt>
                <c:pt idx="32709">
                  <c:v>134.70140000000001</c:v>
                </c:pt>
                <c:pt idx="32710">
                  <c:v>134.7062</c:v>
                </c:pt>
                <c:pt idx="32711">
                  <c:v>134.71099999999998</c:v>
                </c:pt>
                <c:pt idx="32712">
                  <c:v>134.7158</c:v>
                </c:pt>
                <c:pt idx="32713">
                  <c:v>134.72049999999999</c:v>
                </c:pt>
                <c:pt idx="32714">
                  <c:v>134.7253</c:v>
                </c:pt>
                <c:pt idx="32715">
                  <c:v>134.73009999999999</c:v>
                </c:pt>
                <c:pt idx="32716">
                  <c:v>134.73489999999998</c:v>
                </c:pt>
                <c:pt idx="32717">
                  <c:v>134.7397</c:v>
                </c:pt>
                <c:pt idx="32718">
                  <c:v>134.74439999999998</c:v>
                </c:pt>
                <c:pt idx="32719">
                  <c:v>134.7492</c:v>
                </c:pt>
                <c:pt idx="32720">
                  <c:v>134.75400000000002</c:v>
                </c:pt>
                <c:pt idx="32721">
                  <c:v>134.75880000000001</c:v>
                </c:pt>
                <c:pt idx="32722">
                  <c:v>134.76350000000002</c:v>
                </c:pt>
                <c:pt idx="32723">
                  <c:v>134.76830000000001</c:v>
                </c:pt>
                <c:pt idx="32724">
                  <c:v>134.7731</c:v>
                </c:pt>
                <c:pt idx="32725">
                  <c:v>134.77790000000002</c:v>
                </c:pt>
                <c:pt idx="32726">
                  <c:v>134.7826</c:v>
                </c:pt>
                <c:pt idx="32727">
                  <c:v>134.78739999999999</c:v>
                </c:pt>
                <c:pt idx="32728">
                  <c:v>134.79220000000001</c:v>
                </c:pt>
                <c:pt idx="32729">
                  <c:v>134.797</c:v>
                </c:pt>
                <c:pt idx="32730">
                  <c:v>134.80179999999999</c:v>
                </c:pt>
                <c:pt idx="32731">
                  <c:v>134.8065</c:v>
                </c:pt>
                <c:pt idx="32732">
                  <c:v>134.81129999999999</c:v>
                </c:pt>
                <c:pt idx="32733">
                  <c:v>134.81610000000001</c:v>
                </c:pt>
                <c:pt idx="32734">
                  <c:v>134.82089999999999</c:v>
                </c:pt>
                <c:pt idx="32735">
                  <c:v>134.82559999999998</c:v>
                </c:pt>
                <c:pt idx="32736">
                  <c:v>134.8304</c:v>
                </c:pt>
                <c:pt idx="32737">
                  <c:v>134.83519999999999</c:v>
                </c:pt>
                <c:pt idx="32738">
                  <c:v>134.83999999999997</c:v>
                </c:pt>
                <c:pt idx="32739">
                  <c:v>134.84479999999999</c:v>
                </c:pt>
                <c:pt idx="32740">
                  <c:v>134.84950000000001</c:v>
                </c:pt>
                <c:pt idx="32741">
                  <c:v>134.85430000000002</c:v>
                </c:pt>
                <c:pt idx="32742">
                  <c:v>134.85910000000001</c:v>
                </c:pt>
                <c:pt idx="32743">
                  <c:v>134.8639</c:v>
                </c:pt>
                <c:pt idx="32744">
                  <c:v>134.86870000000002</c:v>
                </c:pt>
                <c:pt idx="32745">
                  <c:v>134.8734</c:v>
                </c:pt>
                <c:pt idx="32746">
                  <c:v>134.87819999999999</c:v>
                </c:pt>
                <c:pt idx="32747">
                  <c:v>134.88300000000001</c:v>
                </c:pt>
                <c:pt idx="32748">
                  <c:v>134.8878</c:v>
                </c:pt>
                <c:pt idx="32749">
                  <c:v>134.89250000000001</c:v>
                </c:pt>
                <c:pt idx="32750">
                  <c:v>134.8973</c:v>
                </c:pt>
                <c:pt idx="32751">
                  <c:v>134.90209999999999</c:v>
                </c:pt>
                <c:pt idx="32752">
                  <c:v>134.90690000000001</c:v>
                </c:pt>
                <c:pt idx="32753">
                  <c:v>134.9117</c:v>
                </c:pt>
                <c:pt idx="32754">
                  <c:v>134.91639999999998</c:v>
                </c:pt>
                <c:pt idx="32755">
                  <c:v>134.9212</c:v>
                </c:pt>
                <c:pt idx="32756">
                  <c:v>134.92599999999999</c:v>
                </c:pt>
                <c:pt idx="32757">
                  <c:v>134.93079999999998</c:v>
                </c:pt>
                <c:pt idx="32758">
                  <c:v>134.93550000000002</c:v>
                </c:pt>
                <c:pt idx="32759">
                  <c:v>134.94030000000001</c:v>
                </c:pt>
                <c:pt idx="32760">
                  <c:v>134.94510000000002</c:v>
                </c:pt>
                <c:pt idx="32761">
                  <c:v>134.94990000000001</c:v>
                </c:pt>
                <c:pt idx="32762">
                  <c:v>134.9546</c:v>
                </c:pt>
                <c:pt idx="32763">
                  <c:v>134.95940000000002</c:v>
                </c:pt>
                <c:pt idx="32764">
                  <c:v>134.96420000000001</c:v>
                </c:pt>
                <c:pt idx="32765">
                  <c:v>134.96899999999999</c:v>
                </c:pt>
                <c:pt idx="32766">
                  <c:v>134.97380000000001</c:v>
                </c:pt>
                <c:pt idx="32767">
                  <c:v>134.9785</c:v>
                </c:pt>
                <c:pt idx="32768">
                  <c:v>134.98330000000001</c:v>
                </c:pt>
                <c:pt idx="32769">
                  <c:v>134.9881</c:v>
                </c:pt>
                <c:pt idx="32770">
                  <c:v>134.99289999999999</c:v>
                </c:pt>
                <c:pt idx="32771">
                  <c:v>134.99770000000001</c:v>
                </c:pt>
                <c:pt idx="32772">
                  <c:v>135.00239999999999</c:v>
                </c:pt>
                <c:pt idx="32773">
                  <c:v>135.00719999999998</c:v>
                </c:pt>
                <c:pt idx="32774">
                  <c:v>135.012</c:v>
                </c:pt>
                <c:pt idx="32775">
                  <c:v>135.01679999999999</c:v>
                </c:pt>
                <c:pt idx="32776">
                  <c:v>135.02149999999997</c:v>
                </c:pt>
                <c:pt idx="32777">
                  <c:v>135.02629999999999</c:v>
                </c:pt>
                <c:pt idx="32778">
                  <c:v>135.03109999999998</c:v>
                </c:pt>
                <c:pt idx="32779">
                  <c:v>135.0359</c:v>
                </c:pt>
                <c:pt idx="32780">
                  <c:v>135.04070000000002</c:v>
                </c:pt>
                <c:pt idx="32781">
                  <c:v>135.0454</c:v>
                </c:pt>
                <c:pt idx="32782">
                  <c:v>135.05020000000002</c:v>
                </c:pt>
                <c:pt idx="32783">
                  <c:v>135.05500000000001</c:v>
                </c:pt>
                <c:pt idx="32784">
                  <c:v>135.0598</c:v>
                </c:pt>
                <c:pt idx="32785">
                  <c:v>135.06450000000001</c:v>
                </c:pt>
                <c:pt idx="32786">
                  <c:v>135.0693</c:v>
                </c:pt>
                <c:pt idx="32787">
                  <c:v>135.07410000000002</c:v>
                </c:pt>
                <c:pt idx="32788">
                  <c:v>135.0789</c:v>
                </c:pt>
                <c:pt idx="32789">
                  <c:v>135.08359999999999</c:v>
                </c:pt>
                <c:pt idx="32790">
                  <c:v>135.08840000000001</c:v>
                </c:pt>
                <c:pt idx="32791">
                  <c:v>135.0932</c:v>
                </c:pt>
                <c:pt idx="32792">
                  <c:v>135.09799999999998</c:v>
                </c:pt>
                <c:pt idx="32793">
                  <c:v>135.1028</c:v>
                </c:pt>
                <c:pt idx="32794">
                  <c:v>135.10749999999999</c:v>
                </c:pt>
                <c:pt idx="32795">
                  <c:v>135.1123</c:v>
                </c:pt>
                <c:pt idx="32796">
                  <c:v>135.11709999999999</c:v>
                </c:pt>
                <c:pt idx="32797">
                  <c:v>135.12189999999998</c:v>
                </c:pt>
                <c:pt idx="32798">
                  <c:v>135.1267</c:v>
                </c:pt>
                <c:pt idx="32799">
                  <c:v>135.13140000000001</c:v>
                </c:pt>
                <c:pt idx="32800">
                  <c:v>135.1362</c:v>
                </c:pt>
                <c:pt idx="32801">
                  <c:v>135.14100000000002</c:v>
                </c:pt>
                <c:pt idx="32802">
                  <c:v>135.14580000000001</c:v>
                </c:pt>
                <c:pt idx="32803">
                  <c:v>135.15049999999999</c:v>
                </c:pt>
                <c:pt idx="32804">
                  <c:v>135.15530000000001</c:v>
                </c:pt>
                <c:pt idx="32805">
                  <c:v>135.1601</c:v>
                </c:pt>
                <c:pt idx="32806">
                  <c:v>135.16490000000002</c:v>
                </c:pt>
                <c:pt idx="32807">
                  <c:v>135.16970000000001</c:v>
                </c:pt>
                <c:pt idx="32808">
                  <c:v>135.17439999999999</c:v>
                </c:pt>
                <c:pt idx="32809">
                  <c:v>135.17920000000001</c:v>
                </c:pt>
                <c:pt idx="32810">
                  <c:v>135.184</c:v>
                </c:pt>
                <c:pt idx="32811">
                  <c:v>135.18879999999999</c:v>
                </c:pt>
                <c:pt idx="32812">
                  <c:v>135.1935</c:v>
                </c:pt>
                <c:pt idx="32813">
                  <c:v>135.19829999999999</c:v>
                </c:pt>
                <c:pt idx="32814">
                  <c:v>135.20310000000001</c:v>
                </c:pt>
                <c:pt idx="32815">
                  <c:v>135.2079</c:v>
                </c:pt>
                <c:pt idx="32816">
                  <c:v>135.21259999999998</c:v>
                </c:pt>
                <c:pt idx="32817">
                  <c:v>135.2174</c:v>
                </c:pt>
                <c:pt idx="32818">
                  <c:v>135.22219999999999</c:v>
                </c:pt>
                <c:pt idx="32819">
                  <c:v>135.227</c:v>
                </c:pt>
                <c:pt idx="32820">
                  <c:v>135.23180000000002</c:v>
                </c:pt>
                <c:pt idx="32821">
                  <c:v>135.23650000000001</c:v>
                </c:pt>
                <c:pt idx="32822">
                  <c:v>135.2413</c:v>
                </c:pt>
                <c:pt idx="32823">
                  <c:v>135.24610000000001</c:v>
                </c:pt>
                <c:pt idx="32824">
                  <c:v>135.2509</c:v>
                </c:pt>
                <c:pt idx="32825">
                  <c:v>135.25560000000002</c:v>
                </c:pt>
                <c:pt idx="32826">
                  <c:v>135.2604</c:v>
                </c:pt>
                <c:pt idx="32827">
                  <c:v>135.26519999999999</c:v>
                </c:pt>
                <c:pt idx="32828">
                  <c:v>135.27000000000001</c:v>
                </c:pt>
                <c:pt idx="32829">
                  <c:v>135.2748</c:v>
                </c:pt>
                <c:pt idx="32830">
                  <c:v>135.27949999999998</c:v>
                </c:pt>
                <c:pt idx="32831">
                  <c:v>135.2843</c:v>
                </c:pt>
                <c:pt idx="32832">
                  <c:v>135.28909999999999</c:v>
                </c:pt>
                <c:pt idx="32833">
                  <c:v>135.29390000000001</c:v>
                </c:pt>
                <c:pt idx="32834">
                  <c:v>135.2987</c:v>
                </c:pt>
                <c:pt idx="32835">
                  <c:v>135.30339999999998</c:v>
                </c:pt>
                <c:pt idx="32836">
                  <c:v>135.3082</c:v>
                </c:pt>
                <c:pt idx="32837">
                  <c:v>135.31299999999999</c:v>
                </c:pt>
                <c:pt idx="32838">
                  <c:v>135.31779999999998</c:v>
                </c:pt>
                <c:pt idx="32839">
                  <c:v>135.32250000000002</c:v>
                </c:pt>
                <c:pt idx="32840">
                  <c:v>135.32730000000001</c:v>
                </c:pt>
                <c:pt idx="32841">
                  <c:v>135.3321</c:v>
                </c:pt>
                <c:pt idx="32842">
                  <c:v>135.33690000000001</c:v>
                </c:pt>
                <c:pt idx="32843">
                  <c:v>135.3416</c:v>
                </c:pt>
                <c:pt idx="32844">
                  <c:v>135.34640000000002</c:v>
                </c:pt>
                <c:pt idx="32845">
                  <c:v>135.35120000000001</c:v>
                </c:pt>
                <c:pt idx="32846">
                  <c:v>135.35599999999999</c:v>
                </c:pt>
                <c:pt idx="32847">
                  <c:v>135.36080000000001</c:v>
                </c:pt>
                <c:pt idx="32848">
                  <c:v>135.3655</c:v>
                </c:pt>
                <c:pt idx="32849">
                  <c:v>135.37029999999999</c:v>
                </c:pt>
                <c:pt idx="32850">
                  <c:v>135.3751</c:v>
                </c:pt>
                <c:pt idx="32851">
                  <c:v>135.37989999999999</c:v>
                </c:pt>
                <c:pt idx="32852">
                  <c:v>135.38460000000001</c:v>
                </c:pt>
                <c:pt idx="32853">
                  <c:v>135.38939999999999</c:v>
                </c:pt>
                <c:pt idx="32854">
                  <c:v>135.39419999999998</c:v>
                </c:pt>
                <c:pt idx="32855">
                  <c:v>135.399</c:v>
                </c:pt>
                <c:pt idx="32856">
                  <c:v>135.40379999999999</c:v>
                </c:pt>
                <c:pt idx="32857">
                  <c:v>135.40849999999998</c:v>
                </c:pt>
                <c:pt idx="32858">
                  <c:v>135.41329999999999</c:v>
                </c:pt>
                <c:pt idx="32859">
                  <c:v>135.41810000000001</c:v>
                </c:pt>
                <c:pt idx="32860">
                  <c:v>135.42290000000003</c:v>
                </c:pt>
                <c:pt idx="32861">
                  <c:v>135.42770000000002</c:v>
                </c:pt>
                <c:pt idx="32862">
                  <c:v>135.4324</c:v>
                </c:pt>
                <c:pt idx="32863">
                  <c:v>135.43720000000002</c:v>
                </c:pt>
                <c:pt idx="32864">
                  <c:v>135.44200000000001</c:v>
                </c:pt>
                <c:pt idx="32865">
                  <c:v>135.4468</c:v>
                </c:pt>
                <c:pt idx="32866">
                  <c:v>135.45150000000001</c:v>
                </c:pt>
                <c:pt idx="32867">
                  <c:v>135.4563</c:v>
                </c:pt>
                <c:pt idx="32868">
                  <c:v>135.46109999999999</c:v>
                </c:pt>
                <c:pt idx="32869">
                  <c:v>135.4659</c:v>
                </c:pt>
                <c:pt idx="32870">
                  <c:v>135.47059999999999</c:v>
                </c:pt>
                <c:pt idx="32871">
                  <c:v>135.47540000000001</c:v>
                </c:pt>
                <c:pt idx="32872">
                  <c:v>135.4802</c:v>
                </c:pt>
                <c:pt idx="32873">
                  <c:v>135.48499999999999</c:v>
                </c:pt>
                <c:pt idx="32874">
                  <c:v>135.4898</c:v>
                </c:pt>
                <c:pt idx="32875">
                  <c:v>135.49449999999999</c:v>
                </c:pt>
                <c:pt idx="32876">
                  <c:v>135.49929999999998</c:v>
                </c:pt>
                <c:pt idx="32877">
                  <c:v>135.50409999999999</c:v>
                </c:pt>
                <c:pt idx="32878">
                  <c:v>135.50889999999998</c:v>
                </c:pt>
                <c:pt idx="32879">
                  <c:v>135.51360000000003</c:v>
                </c:pt>
                <c:pt idx="32880">
                  <c:v>135.51840000000001</c:v>
                </c:pt>
                <c:pt idx="32881">
                  <c:v>135.5232</c:v>
                </c:pt>
                <c:pt idx="32882">
                  <c:v>135.52800000000002</c:v>
                </c:pt>
                <c:pt idx="32883">
                  <c:v>135.53280000000001</c:v>
                </c:pt>
                <c:pt idx="32884">
                  <c:v>135.53749999999999</c:v>
                </c:pt>
                <c:pt idx="32885">
                  <c:v>135.54230000000001</c:v>
                </c:pt>
                <c:pt idx="32886">
                  <c:v>135.5471</c:v>
                </c:pt>
                <c:pt idx="32887">
                  <c:v>135.55189999999999</c:v>
                </c:pt>
                <c:pt idx="32888">
                  <c:v>135.5566</c:v>
                </c:pt>
                <c:pt idx="32889">
                  <c:v>135.56139999999999</c:v>
                </c:pt>
                <c:pt idx="32890">
                  <c:v>135.56620000000001</c:v>
                </c:pt>
                <c:pt idx="32891">
                  <c:v>135.571</c:v>
                </c:pt>
                <c:pt idx="32892">
                  <c:v>135.57579999999999</c:v>
                </c:pt>
                <c:pt idx="32893">
                  <c:v>135.5805</c:v>
                </c:pt>
                <c:pt idx="32894">
                  <c:v>135.58529999999999</c:v>
                </c:pt>
                <c:pt idx="32895">
                  <c:v>135.59009999999998</c:v>
                </c:pt>
                <c:pt idx="32896">
                  <c:v>135.5949</c:v>
                </c:pt>
                <c:pt idx="32897">
                  <c:v>135.59959999999998</c:v>
                </c:pt>
                <c:pt idx="32898">
                  <c:v>135.60440000000003</c:v>
                </c:pt>
                <c:pt idx="32899">
                  <c:v>135.60920000000002</c:v>
                </c:pt>
                <c:pt idx="32900">
                  <c:v>135.614</c:v>
                </c:pt>
                <c:pt idx="32901">
                  <c:v>135.61870000000002</c:v>
                </c:pt>
                <c:pt idx="32902">
                  <c:v>135.62350000000001</c:v>
                </c:pt>
                <c:pt idx="32903">
                  <c:v>135.6283</c:v>
                </c:pt>
                <c:pt idx="32904">
                  <c:v>135.63310000000001</c:v>
                </c:pt>
                <c:pt idx="32905">
                  <c:v>135.6379</c:v>
                </c:pt>
                <c:pt idx="32906">
                  <c:v>135.64260000000002</c:v>
                </c:pt>
                <c:pt idx="32907">
                  <c:v>135.6474</c:v>
                </c:pt>
                <c:pt idx="32908">
                  <c:v>135.65219999999999</c:v>
                </c:pt>
                <c:pt idx="32909">
                  <c:v>135.65700000000001</c:v>
                </c:pt>
                <c:pt idx="32910">
                  <c:v>135.6618</c:v>
                </c:pt>
                <c:pt idx="32911">
                  <c:v>135.66649999999998</c:v>
                </c:pt>
                <c:pt idx="32912">
                  <c:v>135.6713</c:v>
                </c:pt>
                <c:pt idx="32913">
                  <c:v>135.67609999999999</c:v>
                </c:pt>
                <c:pt idx="32914">
                  <c:v>135.68089999999998</c:v>
                </c:pt>
                <c:pt idx="32915">
                  <c:v>135.68559999999999</c:v>
                </c:pt>
                <c:pt idx="32916">
                  <c:v>135.69039999999998</c:v>
                </c:pt>
                <c:pt idx="32917">
                  <c:v>135.6952</c:v>
                </c:pt>
                <c:pt idx="32918">
                  <c:v>135.69999999999999</c:v>
                </c:pt>
                <c:pt idx="32919">
                  <c:v>135.70479999999998</c:v>
                </c:pt>
                <c:pt idx="32920">
                  <c:v>135.70950000000002</c:v>
                </c:pt>
                <c:pt idx="32921">
                  <c:v>135.71430000000001</c:v>
                </c:pt>
                <c:pt idx="32922">
                  <c:v>135.7191</c:v>
                </c:pt>
                <c:pt idx="32923">
                  <c:v>135.72390000000001</c:v>
                </c:pt>
                <c:pt idx="32924">
                  <c:v>135.7286</c:v>
                </c:pt>
                <c:pt idx="32925">
                  <c:v>135.73340000000002</c:v>
                </c:pt>
                <c:pt idx="32926">
                  <c:v>135.73820000000001</c:v>
                </c:pt>
                <c:pt idx="32927">
                  <c:v>135.74299999999999</c:v>
                </c:pt>
                <c:pt idx="32928">
                  <c:v>135.74770000000001</c:v>
                </c:pt>
                <c:pt idx="32929">
                  <c:v>135.7525</c:v>
                </c:pt>
                <c:pt idx="32930">
                  <c:v>135.75729999999999</c:v>
                </c:pt>
                <c:pt idx="32931">
                  <c:v>135.7621</c:v>
                </c:pt>
                <c:pt idx="32932">
                  <c:v>135.76689999999999</c:v>
                </c:pt>
                <c:pt idx="32933">
                  <c:v>135.77159999999998</c:v>
                </c:pt>
                <c:pt idx="32934">
                  <c:v>135.7764</c:v>
                </c:pt>
                <c:pt idx="32935">
                  <c:v>135.78119999999998</c:v>
                </c:pt>
                <c:pt idx="32936">
                  <c:v>135.786</c:v>
                </c:pt>
                <c:pt idx="32937">
                  <c:v>135.79079999999999</c:v>
                </c:pt>
                <c:pt idx="32938">
                  <c:v>135.7955</c:v>
                </c:pt>
                <c:pt idx="32939">
                  <c:v>135.80030000000002</c:v>
                </c:pt>
                <c:pt idx="32940">
                  <c:v>135.80510000000001</c:v>
                </c:pt>
                <c:pt idx="32941">
                  <c:v>135.8099</c:v>
                </c:pt>
                <c:pt idx="32942">
                  <c:v>135.81460000000001</c:v>
                </c:pt>
                <c:pt idx="32943">
                  <c:v>135.8194</c:v>
                </c:pt>
                <c:pt idx="32944">
                  <c:v>135.82420000000002</c:v>
                </c:pt>
                <c:pt idx="32945">
                  <c:v>135.82900000000001</c:v>
                </c:pt>
                <c:pt idx="32946">
                  <c:v>135.83369999999999</c:v>
                </c:pt>
                <c:pt idx="32947">
                  <c:v>135.83850000000001</c:v>
                </c:pt>
                <c:pt idx="32948">
                  <c:v>135.8433</c:v>
                </c:pt>
                <c:pt idx="32949">
                  <c:v>135.84809999999999</c:v>
                </c:pt>
                <c:pt idx="32950">
                  <c:v>135.85290000000001</c:v>
                </c:pt>
                <c:pt idx="32951">
                  <c:v>135.85759999999999</c:v>
                </c:pt>
                <c:pt idx="32952">
                  <c:v>135.86240000000001</c:v>
                </c:pt>
                <c:pt idx="32953">
                  <c:v>135.8672</c:v>
                </c:pt>
                <c:pt idx="32954">
                  <c:v>135.87199999999999</c:v>
                </c:pt>
                <c:pt idx="32955">
                  <c:v>135.8767</c:v>
                </c:pt>
                <c:pt idx="32956">
                  <c:v>135.88149999999999</c:v>
                </c:pt>
                <c:pt idx="32957">
                  <c:v>135.88629999999998</c:v>
                </c:pt>
                <c:pt idx="32958">
                  <c:v>135.89109999999999</c:v>
                </c:pt>
                <c:pt idx="32959">
                  <c:v>135.89580000000001</c:v>
                </c:pt>
                <c:pt idx="32960">
                  <c:v>135.9006</c:v>
                </c:pt>
                <c:pt idx="32961">
                  <c:v>135.90540000000001</c:v>
                </c:pt>
                <c:pt idx="32962">
                  <c:v>135.9102</c:v>
                </c:pt>
                <c:pt idx="32963">
                  <c:v>135.91500000000002</c:v>
                </c:pt>
                <c:pt idx="32964">
                  <c:v>135.91970000000001</c:v>
                </c:pt>
                <c:pt idx="32965">
                  <c:v>135.92449999999999</c:v>
                </c:pt>
                <c:pt idx="32966">
                  <c:v>135.92930000000001</c:v>
                </c:pt>
                <c:pt idx="32967">
                  <c:v>135.9341</c:v>
                </c:pt>
                <c:pt idx="32968">
                  <c:v>135.93889999999999</c:v>
                </c:pt>
                <c:pt idx="32969">
                  <c:v>135.9436</c:v>
                </c:pt>
                <c:pt idx="32970">
                  <c:v>135.94839999999999</c:v>
                </c:pt>
                <c:pt idx="32971">
                  <c:v>135.95320000000001</c:v>
                </c:pt>
                <c:pt idx="32972">
                  <c:v>135.958</c:v>
                </c:pt>
                <c:pt idx="32973">
                  <c:v>135.96269999999998</c:v>
                </c:pt>
                <c:pt idx="32974">
                  <c:v>135.9675</c:v>
                </c:pt>
                <c:pt idx="32975">
                  <c:v>135.97229999999999</c:v>
                </c:pt>
                <c:pt idx="32976">
                  <c:v>135.97709999999998</c:v>
                </c:pt>
                <c:pt idx="32977">
                  <c:v>135.98180000000002</c:v>
                </c:pt>
                <c:pt idx="32978">
                  <c:v>135.98660000000001</c:v>
                </c:pt>
                <c:pt idx="32979">
                  <c:v>135.9914</c:v>
                </c:pt>
                <c:pt idx="32980">
                  <c:v>135.99620000000002</c:v>
                </c:pt>
                <c:pt idx="32981">
                  <c:v>136.001</c:v>
                </c:pt>
                <c:pt idx="32982">
                  <c:v>136.00570000000002</c:v>
                </c:pt>
                <c:pt idx="32983">
                  <c:v>136.01050000000001</c:v>
                </c:pt>
                <c:pt idx="32984">
                  <c:v>136.0153</c:v>
                </c:pt>
                <c:pt idx="32985">
                  <c:v>136.02010000000001</c:v>
                </c:pt>
                <c:pt idx="32986">
                  <c:v>136.0248</c:v>
                </c:pt>
                <c:pt idx="32987">
                  <c:v>136.02959999999999</c:v>
                </c:pt>
                <c:pt idx="32988">
                  <c:v>136.03440000000001</c:v>
                </c:pt>
                <c:pt idx="32989">
                  <c:v>136.03919999999999</c:v>
                </c:pt>
                <c:pt idx="32990">
                  <c:v>136.04400000000001</c:v>
                </c:pt>
                <c:pt idx="32991">
                  <c:v>136.0487</c:v>
                </c:pt>
                <c:pt idx="32992">
                  <c:v>136.05349999999999</c:v>
                </c:pt>
                <c:pt idx="32993">
                  <c:v>136.0583</c:v>
                </c:pt>
                <c:pt idx="32994">
                  <c:v>136.06309999999999</c:v>
                </c:pt>
                <c:pt idx="32995">
                  <c:v>136.06779999999998</c:v>
                </c:pt>
                <c:pt idx="32996">
                  <c:v>136.07259999999999</c:v>
                </c:pt>
                <c:pt idx="32997">
                  <c:v>136.07739999999998</c:v>
                </c:pt>
                <c:pt idx="32998">
                  <c:v>136.0822</c:v>
                </c:pt>
                <c:pt idx="32999">
                  <c:v>136.08700000000002</c:v>
                </c:pt>
                <c:pt idx="33000">
                  <c:v>136.0917</c:v>
                </c:pt>
              </c:numCache>
            </c:numRef>
          </c:yVal>
          <c:smooth val="0"/>
        </c:ser>
        <c:dLbls>
          <c:showLegendKey val="0"/>
          <c:showVal val="0"/>
          <c:showCatName val="0"/>
          <c:showSerName val="0"/>
          <c:showPercent val="0"/>
          <c:showBubbleSize val="0"/>
        </c:dLbls>
        <c:axId val="384416904"/>
        <c:axId val="384404600"/>
      </c:scatterChart>
      <c:valAx>
        <c:axId val="384416904"/>
        <c:scaling>
          <c:orientation val="minMax"/>
          <c:max val="3.3"/>
          <c:min val="0"/>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404600"/>
        <c:crosses val="autoZero"/>
        <c:crossBetween val="midCat"/>
      </c:valAx>
      <c:valAx>
        <c:axId val="384404600"/>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4169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BA6"/>
    <w:rsid w:val="00055B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EC67958A4E4A44A1174A7AA522D891">
    <w:name w:val="EBEC67958A4E4A44A1174A7AA522D891"/>
    <w:rsid w:val="00055B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32</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33</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34</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35</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36</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38</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39</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40</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41</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42</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43</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44</b:RefOrder>
  </b:Source>
</b:Sources>
</file>

<file path=customXml/itemProps1.xml><?xml version="1.0" encoding="utf-8"?>
<ds:datastoreItem xmlns:ds="http://schemas.openxmlformats.org/officeDocument/2006/customXml" ds:itemID="{2F9F1F9D-C6AA-4BAB-9EDC-CA4753B42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781</TotalTime>
  <Pages>127</Pages>
  <Words>17582</Words>
  <Characters>100219</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ABSTRACT</vt:lpstr>
    </vt:vector>
  </TitlesOfParts>
  <Company>Network and Client Services</Company>
  <LinksUpToDate>false</LinksUpToDate>
  <CharactersWithSpaces>117566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drmoore</dc:creator>
  <cp:keywords/>
  <dc:description/>
  <cp:lastModifiedBy>drmoore</cp:lastModifiedBy>
  <cp:revision>5</cp:revision>
  <cp:lastPrinted>2011-09-19T21:20:00Z</cp:lastPrinted>
  <dcterms:created xsi:type="dcterms:W3CDTF">2016-10-28T10:00:00Z</dcterms:created>
  <dcterms:modified xsi:type="dcterms:W3CDTF">2016-10-29T12:57:00Z</dcterms:modified>
</cp:coreProperties>
</file>